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98C" w:rsidRPr="000D581D" w:rsidRDefault="00E1398C">
      <w:pPr>
        <w:pStyle w:val="EMEABodyText"/>
        <w:rPr>
          <w:lang w:val="ro-RO"/>
        </w:rPr>
      </w:pPr>
      <w:bookmarkStart w:id="0" w:name="_GoBack"/>
      <w:bookmarkEnd w:id="0"/>
    </w:p>
    <w:p w:rsidR="00E1398C" w:rsidRDefault="00E1398C">
      <w:pPr>
        <w:pStyle w:val="EMEABodyText"/>
      </w:pPr>
    </w:p>
    <w:p w:rsidR="00E1398C" w:rsidRDefault="00E1398C">
      <w:pPr>
        <w:pStyle w:val="EMEABodyText"/>
      </w:pPr>
    </w:p>
    <w:p w:rsidR="00E1398C" w:rsidRDefault="00E1398C">
      <w:pPr>
        <w:pStyle w:val="EMEABodyText"/>
      </w:pPr>
    </w:p>
    <w:p w:rsidR="00E1398C" w:rsidRDefault="00E1398C">
      <w:pPr>
        <w:pStyle w:val="EMEABodyText"/>
      </w:pPr>
    </w:p>
    <w:p w:rsidR="00E1398C" w:rsidRDefault="00E1398C">
      <w:pPr>
        <w:pStyle w:val="EMEABodyText"/>
      </w:pPr>
    </w:p>
    <w:p w:rsidR="00E1398C" w:rsidRDefault="00E1398C">
      <w:pPr>
        <w:pStyle w:val="EMEABodyText"/>
      </w:pPr>
    </w:p>
    <w:p w:rsidR="00E1398C" w:rsidRDefault="00E1398C">
      <w:pPr>
        <w:pStyle w:val="EMEABodyText"/>
      </w:pPr>
    </w:p>
    <w:p w:rsidR="00E1398C" w:rsidRDefault="00E1398C">
      <w:pPr>
        <w:pStyle w:val="EMEABodyText"/>
      </w:pPr>
    </w:p>
    <w:p w:rsidR="00E1398C" w:rsidRDefault="00E1398C">
      <w:pPr>
        <w:pStyle w:val="EMEABodyText"/>
      </w:pPr>
    </w:p>
    <w:p w:rsidR="00E1398C" w:rsidRDefault="00E1398C">
      <w:pPr>
        <w:pStyle w:val="EMEABodyText"/>
      </w:pPr>
    </w:p>
    <w:p w:rsidR="00E1398C" w:rsidRDefault="00E1398C">
      <w:pPr>
        <w:pStyle w:val="EMEABodyText"/>
      </w:pPr>
    </w:p>
    <w:p w:rsidR="00E1398C" w:rsidRDefault="00E1398C">
      <w:pPr>
        <w:pStyle w:val="EMEABodyText"/>
      </w:pPr>
    </w:p>
    <w:p w:rsidR="00E1398C" w:rsidRDefault="00E1398C">
      <w:pPr>
        <w:pStyle w:val="EMEABodyText"/>
      </w:pPr>
    </w:p>
    <w:p w:rsidR="00E1398C" w:rsidRDefault="00E1398C">
      <w:pPr>
        <w:pStyle w:val="EMEABodyText"/>
      </w:pPr>
    </w:p>
    <w:p w:rsidR="00E1398C" w:rsidRDefault="00E1398C">
      <w:pPr>
        <w:pStyle w:val="EMEABodyText"/>
      </w:pPr>
    </w:p>
    <w:p w:rsidR="00E1398C" w:rsidRDefault="00E1398C">
      <w:pPr>
        <w:pStyle w:val="EMEABodyText"/>
      </w:pPr>
    </w:p>
    <w:p w:rsidR="00E1398C" w:rsidRDefault="00E1398C">
      <w:pPr>
        <w:pStyle w:val="EMEABodyText"/>
      </w:pPr>
    </w:p>
    <w:p w:rsidR="00E1398C" w:rsidRDefault="00E1398C">
      <w:pPr>
        <w:pStyle w:val="EMEABodyText"/>
      </w:pPr>
    </w:p>
    <w:p w:rsidR="00E1398C" w:rsidRDefault="00E1398C">
      <w:pPr>
        <w:pStyle w:val="EMEABodyText"/>
      </w:pPr>
    </w:p>
    <w:p w:rsidR="00E1398C" w:rsidRDefault="00E1398C">
      <w:pPr>
        <w:pStyle w:val="EMEABodyText"/>
      </w:pPr>
    </w:p>
    <w:p w:rsidR="00E1398C" w:rsidRDefault="00E1398C">
      <w:pPr>
        <w:pStyle w:val="EMEABodyText"/>
      </w:pPr>
    </w:p>
    <w:p w:rsidR="00E1398C" w:rsidRDefault="00E1398C">
      <w:pPr>
        <w:pStyle w:val="EMEABodyText"/>
      </w:pPr>
    </w:p>
    <w:p w:rsidR="00E1398C" w:rsidRPr="00A8005C" w:rsidRDefault="00E1398C">
      <w:pPr>
        <w:pStyle w:val="EMEATitle"/>
      </w:pPr>
      <w:r w:rsidRPr="00A8005C">
        <w:t>ANEXA I</w:t>
      </w:r>
    </w:p>
    <w:p w:rsidR="00E1398C" w:rsidRPr="00A8005C" w:rsidRDefault="00E1398C">
      <w:pPr>
        <w:pStyle w:val="EMEABodyText"/>
      </w:pPr>
    </w:p>
    <w:p w:rsidR="00E1398C" w:rsidRPr="00A8005C" w:rsidRDefault="00E1398C" w:rsidP="00BD50D3">
      <w:pPr>
        <w:pStyle w:val="EMA1"/>
      </w:pPr>
      <w:r w:rsidRPr="00A8005C">
        <w:t>REZUMATUL CARACTERISTICILOR PRODUSULUI</w:t>
      </w:r>
    </w:p>
    <w:p w:rsidR="00E1398C" w:rsidRPr="00A8005C" w:rsidRDefault="00E1398C">
      <w:pPr>
        <w:pStyle w:val="EMEABodyText"/>
      </w:pPr>
    </w:p>
    <w:p w:rsidR="00A2096F" w:rsidRPr="002F604B" w:rsidRDefault="00E1398C">
      <w:pPr>
        <w:pStyle w:val="EMEAHeading1"/>
        <w:rPr>
          <w:szCs w:val="22"/>
          <w:lang w:val="ro-RO"/>
        </w:rPr>
      </w:pPr>
      <w:r w:rsidRPr="00A8005C">
        <w:br w:type="page"/>
      </w:r>
      <w:r w:rsidR="00A2096F" w:rsidRPr="002F604B">
        <w:rPr>
          <w:szCs w:val="22"/>
          <w:lang w:val="ro-RO"/>
        </w:rPr>
        <w:lastRenderedPageBreak/>
        <w:t>1.</w:t>
      </w:r>
      <w:r w:rsidR="00A2096F" w:rsidRPr="002F604B">
        <w:rPr>
          <w:szCs w:val="22"/>
          <w:lang w:val="ro-RO"/>
        </w:rPr>
        <w:tab/>
        <w:t>DENUMIREA COMERCIALĂ A MEDICAMENTULUI</w:t>
      </w:r>
    </w:p>
    <w:p w:rsidR="00A2096F" w:rsidRPr="002F604B" w:rsidRDefault="00A2096F">
      <w:pPr>
        <w:pStyle w:val="EMEAHeading1"/>
        <w:rPr>
          <w:szCs w:val="22"/>
          <w:lang w:val="ro-RO"/>
        </w:rPr>
      </w:pPr>
    </w:p>
    <w:p w:rsidR="00A2096F" w:rsidRPr="002F604B" w:rsidRDefault="00A2096F">
      <w:pPr>
        <w:pStyle w:val="EMEABodyText"/>
        <w:rPr>
          <w:szCs w:val="22"/>
          <w:lang w:val="ro-RO"/>
        </w:rPr>
      </w:pPr>
      <w:r w:rsidRPr="002F604B">
        <w:rPr>
          <w:szCs w:val="22"/>
          <w:lang w:val="ro-RO"/>
        </w:rPr>
        <w:t>Aprovel 75 mg comprimate</w:t>
      </w:r>
    </w:p>
    <w:p w:rsidR="00A2096F" w:rsidRPr="002F604B" w:rsidRDefault="00A2096F" w:rsidP="00A2096F">
      <w:pPr>
        <w:pStyle w:val="EMEABodyText"/>
        <w:rPr>
          <w:lang w:val="ro-RO"/>
        </w:rPr>
      </w:pPr>
    </w:p>
    <w:p w:rsidR="00A2096F" w:rsidRPr="002F604B" w:rsidRDefault="00A2096F" w:rsidP="00A2096F">
      <w:pPr>
        <w:pStyle w:val="EMEABodyText"/>
        <w:rPr>
          <w:lang w:val="ro-RO"/>
        </w:rPr>
      </w:pPr>
    </w:p>
    <w:p w:rsidR="00A2096F" w:rsidRPr="002F604B" w:rsidRDefault="00A2096F">
      <w:pPr>
        <w:pStyle w:val="EMEAHeading1"/>
        <w:rPr>
          <w:szCs w:val="22"/>
          <w:lang w:val="ro-RO"/>
        </w:rPr>
      </w:pPr>
      <w:r w:rsidRPr="002F604B">
        <w:rPr>
          <w:szCs w:val="22"/>
          <w:lang w:val="ro-RO"/>
        </w:rPr>
        <w:t>2.</w:t>
      </w:r>
      <w:r w:rsidRPr="002F604B">
        <w:rPr>
          <w:szCs w:val="22"/>
          <w:lang w:val="ro-RO"/>
        </w:rPr>
        <w:tab/>
        <w:t>COMPOZIŢIA CALITATIVĂ ŞI CANTITATIVĂ</w:t>
      </w:r>
    </w:p>
    <w:p w:rsidR="00A2096F" w:rsidRPr="002F604B" w:rsidRDefault="00A2096F">
      <w:pPr>
        <w:pStyle w:val="EMEAHeading1"/>
        <w:rPr>
          <w:szCs w:val="22"/>
          <w:lang w:val="ro-RO"/>
        </w:rPr>
      </w:pPr>
    </w:p>
    <w:p w:rsidR="00A2096F" w:rsidRPr="002F604B" w:rsidRDefault="00A2096F">
      <w:pPr>
        <w:pStyle w:val="EMEABodyText"/>
        <w:rPr>
          <w:szCs w:val="22"/>
          <w:lang w:val="ro-RO"/>
        </w:rPr>
      </w:pPr>
      <w:r w:rsidRPr="002F604B">
        <w:rPr>
          <w:szCs w:val="22"/>
          <w:lang w:val="ro-RO"/>
        </w:rPr>
        <w:t>Fiecare comprimat conţine irbesartan</w:t>
      </w:r>
      <w:r w:rsidR="008D600A" w:rsidRPr="002F604B">
        <w:rPr>
          <w:szCs w:val="22"/>
          <w:lang w:val="ro-RO"/>
        </w:rPr>
        <w:t xml:space="preserve"> </w:t>
      </w:r>
      <w:r w:rsidR="00DF33B0" w:rsidRPr="002F604B">
        <w:rPr>
          <w:szCs w:val="22"/>
          <w:lang w:val="ro-RO"/>
        </w:rPr>
        <w:t>75 mg</w:t>
      </w:r>
      <w:r w:rsidRPr="002F604B">
        <w:rPr>
          <w:szCs w:val="22"/>
          <w:lang w:val="ro-RO"/>
        </w:rPr>
        <w:t>.</w:t>
      </w:r>
    </w:p>
    <w:p w:rsidR="00A2096F" w:rsidRPr="002F604B" w:rsidRDefault="00A2096F">
      <w:pPr>
        <w:pStyle w:val="EMEABodyText"/>
        <w:rPr>
          <w:szCs w:val="22"/>
          <w:lang w:val="ro-RO"/>
        </w:rPr>
      </w:pPr>
    </w:p>
    <w:p w:rsidR="00A2096F" w:rsidRPr="002F604B" w:rsidRDefault="00A2096F">
      <w:pPr>
        <w:pStyle w:val="EMEABodyText"/>
        <w:rPr>
          <w:szCs w:val="22"/>
          <w:lang w:val="ro-RO"/>
        </w:rPr>
      </w:pPr>
      <w:r w:rsidRPr="002F604B">
        <w:rPr>
          <w:szCs w:val="22"/>
          <w:u w:val="single"/>
          <w:lang w:val="ro-RO"/>
        </w:rPr>
        <w:t>Excipient</w:t>
      </w:r>
      <w:r w:rsidR="00DF33B0" w:rsidRPr="002F604B">
        <w:rPr>
          <w:u w:val="single"/>
          <w:lang w:val="ro-RO"/>
        </w:rPr>
        <w:t xml:space="preserve"> </w:t>
      </w:r>
      <w:r w:rsidR="00DF33B0" w:rsidRPr="002F604B">
        <w:rPr>
          <w:szCs w:val="22"/>
          <w:u w:val="single"/>
          <w:lang w:val="ro-RO"/>
        </w:rPr>
        <w:t>cu efect cunoscut</w:t>
      </w:r>
      <w:r w:rsidRPr="002F604B">
        <w:rPr>
          <w:szCs w:val="22"/>
          <w:lang w:val="ro-RO"/>
        </w:rPr>
        <w:t>: lactoză monohidrat 15,37 mg pe comprimat.</w:t>
      </w:r>
    </w:p>
    <w:p w:rsidR="00A2096F" w:rsidRPr="002F604B" w:rsidRDefault="00A2096F">
      <w:pPr>
        <w:pStyle w:val="EMEABodyText"/>
        <w:rPr>
          <w:szCs w:val="22"/>
          <w:lang w:val="ro-RO"/>
        </w:rPr>
      </w:pPr>
    </w:p>
    <w:p w:rsidR="00A2096F" w:rsidRPr="002F604B" w:rsidRDefault="00A2096F">
      <w:pPr>
        <w:pStyle w:val="EMEABodyText"/>
        <w:rPr>
          <w:szCs w:val="22"/>
          <w:lang w:val="ro-RO"/>
        </w:rPr>
      </w:pPr>
      <w:r w:rsidRPr="002F604B">
        <w:rPr>
          <w:szCs w:val="22"/>
          <w:lang w:val="ro-RO"/>
        </w:rPr>
        <w:t>Pentru lista tuturor excipienţilor, vezi pct. 6.1.</w:t>
      </w:r>
    </w:p>
    <w:p w:rsidR="00A2096F" w:rsidRPr="002F604B" w:rsidRDefault="00A2096F">
      <w:pPr>
        <w:pStyle w:val="EMEABodyText"/>
        <w:rPr>
          <w:szCs w:val="22"/>
          <w:lang w:val="ro-RO"/>
        </w:rPr>
      </w:pPr>
    </w:p>
    <w:p w:rsidR="00A2096F" w:rsidRPr="002F604B" w:rsidRDefault="00A2096F">
      <w:pPr>
        <w:pStyle w:val="EMEABodyText"/>
        <w:rPr>
          <w:szCs w:val="22"/>
          <w:lang w:val="ro-RO"/>
        </w:rPr>
      </w:pPr>
    </w:p>
    <w:p w:rsidR="00A2096F" w:rsidRPr="002F604B" w:rsidRDefault="00A2096F">
      <w:pPr>
        <w:pStyle w:val="EMEAHeading1"/>
        <w:rPr>
          <w:szCs w:val="22"/>
          <w:lang w:val="ro-RO"/>
        </w:rPr>
      </w:pPr>
      <w:r w:rsidRPr="002F604B">
        <w:rPr>
          <w:szCs w:val="22"/>
          <w:lang w:val="ro-RO"/>
        </w:rPr>
        <w:t>3.</w:t>
      </w:r>
      <w:r w:rsidRPr="002F604B">
        <w:rPr>
          <w:szCs w:val="22"/>
          <w:lang w:val="ro-RO"/>
        </w:rPr>
        <w:tab/>
        <w:t>FORMA FARMACEUTICĂ</w:t>
      </w:r>
    </w:p>
    <w:p w:rsidR="00A2096F" w:rsidRPr="002F604B" w:rsidRDefault="00A2096F">
      <w:pPr>
        <w:pStyle w:val="EMEAHeading1"/>
        <w:rPr>
          <w:szCs w:val="22"/>
          <w:lang w:val="ro-RO"/>
        </w:rPr>
      </w:pPr>
    </w:p>
    <w:p w:rsidR="00A2096F" w:rsidRPr="002F604B" w:rsidRDefault="00A2096F" w:rsidP="00A2096F">
      <w:pPr>
        <w:pStyle w:val="EMEABodyText"/>
        <w:rPr>
          <w:lang w:val="ro-RO"/>
        </w:rPr>
      </w:pPr>
      <w:r w:rsidRPr="002F604B">
        <w:rPr>
          <w:lang w:val="ro-RO"/>
        </w:rPr>
        <w:t>Comprimat</w:t>
      </w:r>
    </w:p>
    <w:p w:rsidR="00A2096F" w:rsidRPr="002F604B" w:rsidRDefault="00A2096F">
      <w:pPr>
        <w:pStyle w:val="EMEABodyText"/>
        <w:rPr>
          <w:szCs w:val="22"/>
          <w:lang w:val="ro-RO"/>
        </w:rPr>
      </w:pPr>
      <w:r w:rsidRPr="002F604B">
        <w:rPr>
          <w:szCs w:val="22"/>
          <w:lang w:val="ro-RO"/>
        </w:rPr>
        <w:t>Comprimate albe sau aproape albe, biconvexe, ovale, având o inimă gravată pe o faţă şi numărul 2771 inscripţionat pe cealaltă faţă.</w:t>
      </w:r>
    </w:p>
    <w:p w:rsidR="00A2096F" w:rsidRPr="002F604B" w:rsidRDefault="00A2096F">
      <w:pPr>
        <w:pStyle w:val="EMEABodyText"/>
        <w:rPr>
          <w:szCs w:val="22"/>
          <w:lang w:val="ro-RO"/>
        </w:rPr>
      </w:pPr>
    </w:p>
    <w:p w:rsidR="00A2096F" w:rsidRPr="002F604B" w:rsidRDefault="00A2096F">
      <w:pPr>
        <w:pStyle w:val="EMEABodyText"/>
        <w:rPr>
          <w:szCs w:val="22"/>
          <w:lang w:val="ro-RO"/>
        </w:rPr>
      </w:pPr>
    </w:p>
    <w:p w:rsidR="00A2096F" w:rsidRPr="002F604B" w:rsidRDefault="00A2096F" w:rsidP="00A2096F">
      <w:pPr>
        <w:pStyle w:val="EMEAHeading1"/>
        <w:rPr>
          <w:lang w:val="ro-RO"/>
        </w:rPr>
      </w:pPr>
      <w:r w:rsidRPr="002F604B">
        <w:rPr>
          <w:lang w:val="ro-RO"/>
        </w:rPr>
        <w:t>4.</w:t>
      </w:r>
      <w:r w:rsidRPr="002F604B">
        <w:rPr>
          <w:lang w:val="ro-RO"/>
        </w:rPr>
        <w:tab/>
        <w:t>DATE CLINICE</w:t>
      </w:r>
    </w:p>
    <w:p w:rsidR="00A2096F" w:rsidRPr="002F604B" w:rsidRDefault="00A2096F" w:rsidP="00A2096F">
      <w:pPr>
        <w:pStyle w:val="EMEAHeading1"/>
        <w:rPr>
          <w:lang w:val="ro-RO"/>
        </w:rPr>
      </w:pPr>
    </w:p>
    <w:p w:rsidR="00A2096F" w:rsidRPr="002F604B" w:rsidRDefault="00A2096F" w:rsidP="00A2096F">
      <w:pPr>
        <w:pStyle w:val="EMEAHeading2"/>
        <w:rPr>
          <w:lang w:val="ro-RO"/>
        </w:rPr>
      </w:pPr>
      <w:r w:rsidRPr="002F604B">
        <w:rPr>
          <w:lang w:val="ro-RO"/>
        </w:rPr>
        <w:t>4.1</w:t>
      </w:r>
      <w:r w:rsidRPr="002F604B">
        <w:rPr>
          <w:lang w:val="ro-RO"/>
        </w:rPr>
        <w:tab/>
        <w:t>Indicaţii terapeutice</w:t>
      </w:r>
    </w:p>
    <w:p w:rsidR="00A2096F" w:rsidRPr="002F604B" w:rsidRDefault="00A2096F" w:rsidP="00A2096F">
      <w:pPr>
        <w:pStyle w:val="EMEAHeading2"/>
        <w:rPr>
          <w:lang w:val="ro-RO"/>
        </w:rPr>
      </w:pPr>
    </w:p>
    <w:p w:rsidR="00A2096F" w:rsidRPr="002F604B" w:rsidRDefault="00A2096F" w:rsidP="00A2096F">
      <w:pPr>
        <w:pStyle w:val="EMEABodyText"/>
        <w:rPr>
          <w:lang w:val="ro-RO"/>
        </w:rPr>
      </w:pPr>
      <w:r w:rsidRPr="002F604B">
        <w:rPr>
          <w:lang w:val="ro-RO"/>
        </w:rPr>
        <w:t>Aprovel este indicat la adulţi pentru tratamentul hipertensiunii arteriale esenţiale.</w:t>
      </w:r>
    </w:p>
    <w:p w:rsidR="00D30442" w:rsidRDefault="00D30442" w:rsidP="00A2096F">
      <w:pPr>
        <w:pStyle w:val="EMEABodyText"/>
        <w:rPr>
          <w:lang w:val="ro-RO"/>
        </w:rPr>
      </w:pPr>
    </w:p>
    <w:p w:rsidR="00A2096F" w:rsidRPr="002F604B" w:rsidRDefault="00A2096F" w:rsidP="00A2096F">
      <w:pPr>
        <w:pStyle w:val="EMEABodyText"/>
        <w:rPr>
          <w:lang w:val="ro-RO"/>
        </w:rPr>
      </w:pPr>
      <w:r w:rsidRPr="002F604B">
        <w:rPr>
          <w:lang w:val="ro-RO"/>
        </w:rPr>
        <w:t>De asemenea, este indicat în tratamentul afectării renale la pacienţii adulţi cu hipertensiune arterială şi diabet zaharat de tip II, în cadrul unei scheme medicamentoase antihipertensive (vezi pct. </w:t>
      </w:r>
      <w:r w:rsidR="00BC064F">
        <w:rPr>
          <w:lang w:val="ro-RO"/>
        </w:rPr>
        <w:t>4.3, 4.4, 4.5 şi </w:t>
      </w:r>
      <w:r w:rsidRPr="002F604B">
        <w:rPr>
          <w:lang w:val="ro-RO"/>
        </w:rPr>
        <w:t>5.1).</w:t>
      </w:r>
    </w:p>
    <w:p w:rsidR="00A2096F" w:rsidRPr="002F604B" w:rsidRDefault="00A2096F" w:rsidP="00A2096F">
      <w:pPr>
        <w:pStyle w:val="EMEABodyText"/>
        <w:rPr>
          <w:lang w:val="ro-RO"/>
        </w:rPr>
      </w:pPr>
    </w:p>
    <w:p w:rsidR="00A2096F" w:rsidRPr="002F604B" w:rsidRDefault="00A2096F" w:rsidP="00A2096F">
      <w:pPr>
        <w:pStyle w:val="EMEAHeading2"/>
        <w:rPr>
          <w:lang w:val="ro-RO"/>
        </w:rPr>
      </w:pPr>
      <w:r w:rsidRPr="002F604B">
        <w:rPr>
          <w:lang w:val="ro-RO"/>
        </w:rPr>
        <w:t>4.2</w:t>
      </w:r>
      <w:r w:rsidRPr="002F604B">
        <w:rPr>
          <w:lang w:val="ro-RO"/>
        </w:rPr>
        <w:tab/>
        <w:t>Doze şi mod de administrare</w:t>
      </w:r>
    </w:p>
    <w:p w:rsidR="00A2096F" w:rsidRPr="002F604B" w:rsidRDefault="00A2096F" w:rsidP="00A2096F">
      <w:pPr>
        <w:pStyle w:val="EMEAHeading2"/>
        <w:rPr>
          <w:lang w:val="ro-RO"/>
        </w:rPr>
      </w:pPr>
    </w:p>
    <w:p w:rsidR="00A2096F" w:rsidRPr="002F604B" w:rsidRDefault="00A2096F" w:rsidP="00A2096F">
      <w:pPr>
        <w:pStyle w:val="EMEABodyText"/>
        <w:rPr>
          <w:u w:val="single"/>
          <w:lang w:val="ro-RO"/>
        </w:rPr>
      </w:pPr>
      <w:r w:rsidRPr="002F604B">
        <w:rPr>
          <w:u w:val="single"/>
          <w:lang w:val="ro-RO"/>
        </w:rPr>
        <w:t>Doze</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Doza uzuală iniţială şi de întreţinere recomandată este de 150 mg irbesartan, administrată o dată pe zi, cu sau fără alimente. În general, Aprovel în doză de 150 mg irbesartan o dată pe zi asigură un control mai bun al tensiunii arteriale în intervalul de 24 ore, comparativ cu doza de 75 mg irbesartan. Cu toate acestea, se poate lua în considerare iniţierea tratamentului cu 75 mg irbesartan pe zi, în special la pacienţii hemodializaţi şi la pacienţii cu vârsta peste 75 ani.</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La pacienţii a căror afecţiune este insuficient controlată cu 150 mg irbesartan administrat o dată pe zi, doza de Aprovel poate fi crescută la 300 mg irbesartan sau pot fi asociate alte antihipertensive</w:t>
      </w:r>
      <w:r w:rsidR="00AE449E">
        <w:rPr>
          <w:lang w:val="ro-RO"/>
        </w:rPr>
        <w:t xml:space="preserve"> </w:t>
      </w:r>
      <w:r w:rsidR="00AE449E" w:rsidRPr="002F604B">
        <w:rPr>
          <w:lang w:val="ro-RO"/>
        </w:rPr>
        <w:t>(vezi pct. </w:t>
      </w:r>
      <w:r w:rsidR="00AE449E">
        <w:rPr>
          <w:lang w:val="ro-RO"/>
        </w:rPr>
        <w:t>4.3, 4.4, 4.5 şi </w:t>
      </w:r>
      <w:r w:rsidR="00AE449E" w:rsidRPr="002F604B">
        <w:rPr>
          <w:lang w:val="ro-RO"/>
        </w:rPr>
        <w:t>5.1)</w:t>
      </w:r>
      <w:r w:rsidRPr="002F604B">
        <w:rPr>
          <w:lang w:val="ro-RO"/>
        </w:rPr>
        <w:t xml:space="preserve">. În mod special, s-a demonstrat că asocierea unui diuretic, cum </w:t>
      </w:r>
      <w:r w:rsidR="00A07C26" w:rsidRPr="002F604B">
        <w:rPr>
          <w:lang w:val="ro-RO"/>
        </w:rPr>
        <w:t>este</w:t>
      </w:r>
      <w:r w:rsidRPr="002F604B">
        <w:rPr>
          <w:lang w:val="ro-RO"/>
        </w:rPr>
        <w:t xml:space="preserve"> hidroclorotiazida, are un efect aditiv cu Aprovel (vezi pct. 4.5).</w:t>
      </w:r>
    </w:p>
    <w:p w:rsidR="00A2096F" w:rsidRPr="002F604B" w:rsidRDefault="00A2096F" w:rsidP="00A2096F">
      <w:pPr>
        <w:pStyle w:val="EMEABodyText"/>
        <w:rPr>
          <w:lang w:val="ro-RO"/>
        </w:rPr>
      </w:pPr>
    </w:p>
    <w:p w:rsidR="00232221" w:rsidRPr="002F604B" w:rsidRDefault="00A2096F" w:rsidP="00A2096F">
      <w:pPr>
        <w:pStyle w:val="EMEABodyText"/>
        <w:rPr>
          <w:lang w:val="ro-RO"/>
        </w:rPr>
      </w:pPr>
      <w:r w:rsidRPr="00EB355A">
        <w:rPr>
          <w:lang w:val="ro-RO"/>
        </w:rPr>
        <w:t xml:space="preserve">La pacienţii hipertensivi cu diabet zaharat de tip 2, tratamentul trebuie iniţiat cu doza de 150 mg irbesartan administrată o dată pe zi, care se creşte până la 300 mg irbesartan o dată pe zi, aceasta fiind doza de întreţinere cea mai adecvată pentru tratamentul </w:t>
      </w:r>
      <w:r w:rsidR="00EB355A">
        <w:rPr>
          <w:lang w:val="ro-RO"/>
        </w:rPr>
        <w:t xml:space="preserve">bolii </w:t>
      </w:r>
      <w:r w:rsidRPr="002F604B">
        <w:rPr>
          <w:lang w:val="ro-RO"/>
        </w:rPr>
        <w:t xml:space="preserve">renale. </w:t>
      </w:r>
    </w:p>
    <w:p w:rsidR="00D30442" w:rsidRDefault="00D30442" w:rsidP="00A2096F">
      <w:pPr>
        <w:pStyle w:val="EMEABodyText"/>
        <w:rPr>
          <w:lang w:val="ro-RO"/>
        </w:rPr>
      </w:pPr>
    </w:p>
    <w:p w:rsidR="00A2096F" w:rsidRPr="002F604B" w:rsidRDefault="00A2096F" w:rsidP="00A2096F">
      <w:pPr>
        <w:pStyle w:val="EMEABodyText"/>
        <w:rPr>
          <w:lang w:val="ro-RO"/>
        </w:rPr>
      </w:pPr>
      <w:r w:rsidRPr="002F604B">
        <w:rPr>
          <w:lang w:val="ro-RO"/>
        </w:rPr>
        <w:t>Beneficiul la nivel renal pentru Aprovel la pacienţii hipertensivi cu diabet zaharat de tip 2 s-a demonstrat pe baza unor studii în care irbesartanul s-a asociat tratamentului cu alte medicamente antihipertensive, după cum a fost necesar, pentru a atinge tensiunea arterială ţintă (vezi pct. </w:t>
      </w:r>
      <w:r w:rsidR="00AE449E">
        <w:rPr>
          <w:lang w:val="ro-RO"/>
        </w:rPr>
        <w:t>4.3, 4.4, 4.5 şi </w:t>
      </w:r>
      <w:r w:rsidRPr="002F604B">
        <w:rPr>
          <w:lang w:val="ro-RO"/>
        </w:rPr>
        <w:t>5.1).</w:t>
      </w:r>
    </w:p>
    <w:p w:rsidR="00A2096F" w:rsidRPr="002F604B" w:rsidRDefault="00A2096F" w:rsidP="00A2096F">
      <w:pPr>
        <w:pStyle w:val="EMEABodyText"/>
        <w:rPr>
          <w:lang w:val="ro-RO"/>
        </w:rPr>
      </w:pPr>
    </w:p>
    <w:p w:rsidR="00A2096F" w:rsidRPr="002F604B" w:rsidRDefault="00A2096F" w:rsidP="000D581D">
      <w:pPr>
        <w:pStyle w:val="EMEABodyText"/>
        <w:keepNext/>
        <w:rPr>
          <w:u w:val="single"/>
          <w:lang w:val="ro-RO"/>
        </w:rPr>
      </w:pPr>
      <w:r w:rsidRPr="002F604B">
        <w:rPr>
          <w:u w:val="single"/>
          <w:lang w:val="ro-RO"/>
        </w:rPr>
        <w:lastRenderedPageBreak/>
        <w:t>Grupe speciale de pacienţi</w:t>
      </w:r>
    </w:p>
    <w:p w:rsidR="00A2096F" w:rsidRPr="002F604B" w:rsidRDefault="00A2096F" w:rsidP="000D581D">
      <w:pPr>
        <w:pStyle w:val="EMEABodyText"/>
        <w:keepNext/>
        <w:rPr>
          <w:lang w:val="ro-RO"/>
        </w:rPr>
      </w:pPr>
    </w:p>
    <w:p w:rsidR="007F0AB9" w:rsidRDefault="00A2096F" w:rsidP="000D581D">
      <w:pPr>
        <w:pStyle w:val="EMEABodyText"/>
        <w:keepNext/>
        <w:rPr>
          <w:lang w:val="ro-RO"/>
        </w:rPr>
      </w:pPr>
      <w:r w:rsidRPr="002F604B">
        <w:rPr>
          <w:i/>
          <w:iCs/>
          <w:lang w:val="ro-RO"/>
        </w:rPr>
        <w:t>Insuficienţă renală</w:t>
      </w:r>
    </w:p>
    <w:p w:rsidR="00D30442" w:rsidRDefault="00D30442" w:rsidP="00A2096F">
      <w:pPr>
        <w:pStyle w:val="EMEABodyText"/>
        <w:rPr>
          <w:lang w:val="ro-RO"/>
        </w:rPr>
      </w:pPr>
    </w:p>
    <w:p w:rsidR="00A2096F" w:rsidRPr="002F604B" w:rsidRDefault="007F0AB9" w:rsidP="00A2096F">
      <w:pPr>
        <w:pStyle w:val="EMEABodyText"/>
        <w:rPr>
          <w:lang w:val="ro-RO"/>
        </w:rPr>
      </w:pPr>
      <w:r>
        <w:rPr>
          <w:lang w:val="ro-RO"/>
        </w:rPr>
        <w:t>N</w:t>
      </w:r>
      <w:r w:rsidRPr="002F604B">
        <w:rPr>
          <w:lang w:val="ro-RO"/>
        </w:rPr>
        <w:t xml:space="preserve">u </w:t>
      </w:r>
      <w:r w:rsidR="00A2096F" w:rsidRPr="002F604B">
        <w:rPr>
          <w:lang w:val="ro-RO"/>
        </w:rPr>
        <w:t>este necesară ajustarea dozelor la pacienţii cu insuficienţă renală. La pacienţii hemodializaţi trebuie luată în considerare o doză iniţială mai mică (75 mg irbesartan) (vezi pct. 4.4).</w:t>
      </w:r>
    </w:p>
    <w:p w:rsidR="00A2096F" w:rsidRPr="002F604B" w:rsidRDefault="00A2096F" w:rsidP="00A2096F">
      <w:pPr>
        <w:pStyle w:val="EMEABodyText"/>
        <w:rPr>
          <w:lang w:val="ro-RO"/>
        </w:rPr>
      </w:pPr>
    </w:p>
    <w:p w:rsidR="007F0AB9" w:rsidRDefault="00A2096F" w:rsidP="00A2096F">
      <w:pPr>
        <w:pStyle w:val="EMEABodyText"/>
        <w:rPr>
          <w:lang w:val="ro-RO"/>
        </w:rPr>
      </w:pPr>
      <w:r w:rsidRPr="002F604B">
        <w:rPr>
          <w:i/>
          <w:iCs/>
          <w:lang w:val="ro-RO"/>
        </w:rPr>
        <w:t>Insuficienţă hepatică</w:t>
      </w:r>
    </w:p>
    <w:p w:rsidR="00D30442" w:rsidRDefault="00D30442" w:rsidP="00A2096F">
      <w:pPr>
        <w:pStyle w:val="EMEABodyText"/>
        <w:rPr>
          <w:lang w:val="ro-RO"/>
        </w:rPr>
      </w:pPr>
    </w:p>
    <w:p w:rsidR="00A2096F" w:rsidRPr="002F604B" w:rsidRDefault="007F0AB9" w:rsidP="00A2096F">
      <w:pPr>
        <w:pStyle w:val="EMEABodyText"/>
        <w:rPr>
          <w:lang w:val="ro-RO"/>
        </w:rPr>
      </w:pPr>
      <w:r>
        <w:rPr>
          <w:lang w:val="ro-RO"/>
        </w:rPr>
        <w:t>N</w:t>
      </w:r>
      <w:r w:rsidRPr="002F604B">
        <w:rPr>
          <w:lang w:val="ro-RO"/>
        </w:rPr>
        <w:t xml:space="preserve">u </w:t>
      </w:r>
      <w:r w:rsidR="00A2096F" w:rsidRPr="002F604B">
        <w:rPr>
          <w:lang w:val="ro-RO"/>
        </w:rPr>
        <w:t>este necesară ajustarea dozelor la pacienţii cu insuficienţă hepatică uşoară până la moderată. Nu există experienţă clinică la pacienţi cu insuficienţă hepatică severă.</w:t>
      </w:r>
    </w:p>
    <w:p w:rsidR="00A2096F" w:rsidRPr="002F604B" w:rsidRDefault="00A2096F" w:rsidP="00A2096F">
      <w:pPr>
        <w:pStyle w:val="EMEABodyText"/>
        <w:rPr>
          <w:lang w:val="ro-RO"/>
        </w:rPr>
      </w:pPr>
    </w:p>
    <w:p w:rsidR="007F0AB9" w:rsidRDefault="00232221" w:rsidP="00A2096F">
      <w:pPr>
        <w:pStyle w:val="EMEABodyText"/>
        <w:rPr>
          <w:b/>
          <w:lang w:val="ro-RO"/>
        </w:rPr>
      </w:pPr>
      <w:r w:rsidRPr="002F604B">
        <w:rPr>
          <w:i/>
          <w:iCs/>
          <w:lang w:val="ro-RO"/>
        </w:rPr>
        <w:t>V</w:t>
      </w:r>
      <w:r w:rsidR="00A2096F" w:rsidRPr="002F604B">
        <w:rPr>
          <w:i/>
          <w:iCs/>
          <w:lang w:val="ro-RO"/>
        </w:rPr>
        <w:t>ârstnici</w:t>
      </w:r>
      <w:r w:rsidR="00A2096F" w:rsidRPr="002F604B">
        <w:rPr>
          <w:lang w:val="ro-RO"/>
        </w:rPr>
        <w:t>:</w:t>
      </w:r>
      <w:r w:rsidR="00A2096F" w:rsidRPr="002F604B">
        <w:rPr>
          <w:b/>
          <w:lang w:val="ro-RO"/>
        </w:rPr>
        <w:t xml:space="preserve"> </w:t>
      </w:r>
    </w:p>
    <w:p w:rsidR="00D30442" w:rsidRDefault="00D30442" w:rsidP="00A2096F">
      <w:pPr>
        <w:pStyle w:val="EMEABodyText"/>
        <w:rPr>
          <w:lang w:val="ro-RO"/>
        </w:rPr>
      </w:pPr>
    </w:p>
    <w:p w:rsidR="00A2096F" w:rsidRPr="002F604B" w:rsidRDefault="007F0AB9" w:rsidP="00A2096F">
      <w:pPr>
        <w:pStyle w:val="EMEABodyText"/>
        <w:rPr>
          <w:lang w:val="ro-RO"/>
        </w:rPr>
      </w:pPr>
      <w:r>
        <w:rPr>
          <w:lang w:val="ro-RO"/>
        </w:rPr>
        <w:t>C</w:t>
      </w:r>
      <w:r w:rsidRPr="002F604B">
        <w:rPr>
          <w:lang w:val="ro-RO"/>
        </w:rPr>
        <w:t xml:space="preserve">u </w:t>
      </w:r>
      <w:r w:rsidR="00232221" w:rsidRPr="002F604B">
        <w:rPr>
          <w:lang w:val="ro-RO"/>
        </w:rPr>
        <w:t>toate că l</w:t>
      </w:r>
      <w:r w:rsidR="009D3BDF" w:rsidRPr="002F604B">
        <w:rPr>
          <w:lang w:val="ro-RO"/>
        </w:rPr>
        <w:t>a</w:t>
      </w:r>
      <w:r w:rsidR="00232221" w:rsidRPr="002F604B">
        <w:rPr>
          <w:lang w:val="ro-RO"/>
        </w:rPr>
        <w:t xml:space="preserve"> pacienţii cu vârsta peste 75 ani </w:t>
      </w:r>
      <w:r w:rsidR="009D3BDF" w:rsidRPr="002F604B">
        <w:rPr>
          <w:lang w:val="ro-RO"/>
        </w:rPr>
        <w:t>trebuie luată în considerare iniţierea tratamentului cu o doză de 75 mg pe zi, ajustarea dozei nu este, de obicei, necesară la persoanele vârstnice</w:t>
      </w:r>
      <w:r w:rsidR="00A2096F" w:rsidRPr="002F604B">
        <w:rPr>
          <w:lang w:val="ro-RO"/>
        </w:rPr>
        <w:t>.</w:t>
      </w:r>
    </w:p>
    <w:p w:rsidR="00A2096F" w:rsidRPr="002F604B" w:rsidRDefault="00A2096F" w:rsidP="00A2096F">
      <w:pPr>
        <w:pStyle w:val="EMEABodyText"/>
        <w:rPr>
          <w:lang w:val="ro-RO"/>
        </w:rPr>
      </w:pPr>
    </w:p>
    <w:p w:rsidR="007F0AB9" w:rsidRDefault="00A2096F" w:rsidP="00A2096F">
      <w:pPr>
        <w:pStyle w:val="EMEABodyText"/>
        <w:rPr>
          <w:i/>
          <w:iCs/>
          <w:lang w:val="ro-RO"/>
        </w:rPr>
      </w:pPr>
      <w:r w:rsidRPr="002F604B">
        <w:rPr>
          <w:i/>
          <w:iCs/>
          <w:lang w:val="ro-RO"/>
        </w:rPr>
        <w:t>Copii şi adolescenţi</w:t>
      </w:r>
    </w:p>
    <w:p w:rsidR="00D30442" w:rsidRDefault="00D30442" w:rsidP="00A2096F">
      <w:pPr>
        <w:pStyle w:val="EMEABodyText"/>
        <w:rPr>
          <w:lang w:val="ro-RO"/>
        </w:rPr>
      </w:pPr>
    </w:p>
    <w:p w:rsidR="00A2096F" w:rsidRPr="002F604B" w:rsidRDefault="007F0AB9" w:rsidP="00A2096F">
      <w:pPr>
        <w:pStyle w:val="EMEABodyText"/>
        <w:rPr>
          <w:lang w:val="ro-RO"/>
        </w:rPr>
      </w:pPr>
      <w:r>
        <w:rPr>
          <w:lang w:val="ro-RO"/>
        </w:rPr>
        <w:t>S</w:t>
      </w:r>
      <w:r w:rsidRPr="002F604B">
        <w:rPr>
          <w:lang w:val="ro-RO"/>
        </w:rPr>
        <w:t xml:space="preserve">iguranţa </w:t>
      </w:r>
      <w:r w:rsidR="00A2096F" w:rsidRPr="002F604B">
        <w:rPr>
          <w:lang w:val="ro-RO"/>
        </w:rPr>
        <w:t xml:space="preserve">şi eficacitatea Aprovel la copii </w:t>
      </w:r>
      <w:r w:rsidR="0040088D">
        <w:rPr>
          <w:lang w:val="ro-RO"/>
        </w:rPr>
        <w:t xml:space="preserve">şi adolescenţi </w:t>
      </w:r>
      <w:r w:rsidR="00A2096F" w:rsidRPr="002F604B">
        <w:rPr>
          <w:lang w:val="ro-RO"/>
        </w:rPr>
        <w:t>cu vârsta cuprinsă între 0 şi 18 ani nu au fost stabilite. Datele dispon</w:t>
      </w:r>
      <w:r w:rsidR="00232221" w:rsidRPr="002F604B">
        <w:rPr>
          <w:lang w:val="ro-RO"/>
        </w:rPr>
        <w:t>i</w:t>
      </w:r>
      <w:r w:rsidR="00A2096F" w:rsidRPr="002F604B">
        <w:rPr>
          <w:lang w:val="ro-RO"/>
        </w:rPr>
        <w:t>bile până în prezent sunt descrise la pct. 4.8, 5.1 şi 5.2</w:t>
      </w:r>
      <w:r w:rsidR="009D3BDF" w:rsidRPr="002F604B">
        <w:rPr>
          <w:lang w:val="ro-RO"/>
        </w:rPr>
        <w:t>, dar</w:t>
      </w:r>
      <w:r w:rsidR="00A2096F" w:rsidRPr="002F604B">
        <w:rPr>
          <w:lang w:val="ro-RO"/>
        </w:rPr>
        <w:t xml:space="preserve"> nu se po</w:t>
      </w:r>
      <w:r w:rsidR="009D3BDF" w:rsidRPr="002F604B">
        <w:rPr>
          <w:lang w:val="ro-RO"/>
        </w:rPr>
        <w:t>a</w:t>
      </w:r>
      <w:r w:rsidR="00A2096F" w:rsidRPr="002F604B">
        <w:rPr>
          <w:lang w:val="ro-RO"/>
        </w:rPr>
        <w:t>t</w:t>
      </w:r>
      <w:r w:rsidR="009D3BDF" w:rsidRPr="002F604B">
        <w:rPr>
          <w:lang w:val="ro-RO"/>
        </w:rPr>
        <w:t>e</w:t>
      </w:r>
      <w:r w:rsidR="00A2096F" w:rsidRPr="002F604B">
        <w:rPr>
          <w:lang w:val="ro-RO"/>
        </w:rPr>
        <w:t xml:space="preserve"> face </w:t>
      </w:r>
      <w:r w:rsidR="009D3BDF" w:rsidRPr="002F604B">
        <w:rPr>
          <w:lang w:val="ro-RO"/>
        </w:rPr>
        <w:t xml:space="preserve">nicio </w:t>
      </w:r>
      <w:r w:rsidR="00A2096F" w:rsidRPr="002F604B">
        <w:rPr>
          <w:lang w:val="ro-RO"/>
        </w:rPr>
        <w:t>recomand</w:t>
      </w:r>
      <w:r w:rsidR="009D3BDF" w:rsidRPr="002F604B">
        <w:rPr>
          <w:lang w:val="ro-RO"/>
        </w:rPr>
        <w:t>are</w:t>
      </w:r>
      <w:r w:rsidR="00A2096F" w:rsidRPr="002F604B">
        <w:rPr>
          <w:lang w:val="ro-RO"/>
        </w:rPr>
        <w:t xml:space="preserve"> privind doz</w:t>
      </w:r>
      <w:r w:rsidR="009D3BDF" w:rsidRPr="002F604B">
        <w:rPr>
          <w:lang w:val="ro-RO"/>
        </w:rPr>
        <w:t>ele</w:t>
      </w:r>
      <w:r w:rsidR="00A2096F" w:rsidRPr="002F604B">
        <w:rPr>
          <w:lang w:val="ro-RO"/>
        </w:rPr>
        <w:t>.</w:t>
      </w:r>
    </w:p>
    <w:p w:rsidR="00A2096F" w:rsidRPr="002F604B" w:rsidRDefault="00A2096F" w:rsidP="00A2096F">
      <w:pPr>
        <w:pStyle w:val="EMEABodyText"/>
        <w:rPr>
          <w:lang w:val="ro-RO"/>
        </w:rPr>
      </w:pPr>
    </w:p>
    <w:p w:rsidR="00A2096F" w:rsidRPr="002F604B" w:rsidRDefault="00A2096F" w:rsidP="00A2096F">
      <w:pPr>
        <w:pStyle w:val="EMEABodyText"/>
        <w:rPr>
          <w:u w:val="single"/>
          <w:lang w:val="ro-RO"/>
        </w:rPr>
      </w:pPr>
      <w:r w:rsidRPr="002F604B">
        <w:rPr>
          <w:u w:val="single"/>
          <w:lang w:val="ro-RO"/>
        </w:rPr>
        <w:t>Mod de administrare</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 xml:space="preserve">Pentru </w:t>
      </w:r>
      <w:r w:rsidR="00A82DB5" w:rsidRPr="002F604B">
        <w:rPr>
          <w:lang w:val="ro-RO"/>
        </w:rPr>
        <w:t xml:space="preserve">administrare </w:t>
      </w:r>
      <w:r w:rsidRPr="002F604B">
        <w:rPr>
          <w:lang w:val="ro-RO"/>
        </w:rPr>
        <w:t>orală</w:t>
      </w:r>
    </w:p>
    <w:p w:rsidR="00A2096F" w:rsidRPr="002F604B" w:rsidRDefault="00A2096F" w:rsidP="00A2096F">
      <w:pPr>
        <w:pStyle w:val="EMEABodyText"/>
        <w:rPr>
          <w:lang w:val="ro-RO"/>
        </w:rPr>
      </w:pPr>
    </w:p>
    <w:p w:rsidR="00A2096F" w:rsidRPr="002F604B" w:rsidRDefault="00A2096F" w:rsidP="00A2096F">
      <w:pPr>
        <w:pStyle w:val="EMEAHeading2"/>
        <w:rPr>
          <w:lang w:val="ro-RO"/>
        </w:rPr>
      </w:pPr>
      <w:r w:rsidRPr="002F604B">
        <w:rPr>
          <w:lang w:val="ro-RO"/>
        </w:rPr>
        <w:t>4.3</w:t>
      </w:r>
      <w:r w:rsidRPr="002F604B">
        <w:rPr>
          <w:lang w:val="ro-RO"/>
        </w:rPr>
        <w:tab/>
        <w:t>Contraindicaţii</w:t>
      </w:r>
    </w:p>
    <w:p w:rsidR="00A2096F" w:rsidRPr="002F604B" w:rsidRDefault="00A2096F" w:rsidP="00A2096F">
      <w:pPr>
        <w:pStyle w:val="EMEAHeading2"/>
        <w:rPr>
          <w:lang w:val="ro-RO"/>
        </w:rPr>
      </w:pPr>
    </w:p>
    <w:p w:rsidR="00A2096F" w:rsidRPr="002F604B" w:rsidRDefault="00A2096F" w:rsidP="00A2096F">
      <w:pPr>
        <w:pStyle w:val="EMEABodyText"/>
        <w:rPr>
          <w:lang w:val="ro-RO"/>
        </w:rPr>
      </w:pPr>
      <w:r w:rsidRPr="002F604B">
        <w:rPr>
          <w:lang w:val="ro-RO"/>
        </w:rPr>
        <w:t>Hipersensibilitate la substanţa activă sau la oricare dintre excipienţi</w:t>
      </w:r>
      <w:r w:rsidR="00A82DB5" w:rsidRPr="002F604B">
        <w:rPr>
          <w:lang w:val="ro-RO"/>
        </w:rPr>
        <w:t>i</w:t>
      </w:r>
      <w:r w:rsidRPr="002F604B">
        <w:rPr>
          <w:lang w:val="ro-RO"/>
        </w:rPr>
        <w:t xml:space="preserve"> </w:t>
      </w:r>
      <w:r w:rsidR="00A82DB5" w:rsidRPr="002F604B">
        <w:rPr>
          <w:lang w:val="ro-RO"/>
        </w:rPr>
        <w:t xml:space="preserve">enumeraţi la </w:t>
      </w:r>
      <w:r w:rsidRPr="002F604B">
        <w:rPr>
          <w:lang w:val="ro-RO"/>
        </w:rPr>
        <w:t>pct. 6.1.</w:t>
      </w:r>
    </w:p>
    <w:p w:rsidR="00A2096F" w:rsidRPr="002F604B" w:rsidRDefault="00A07C26" w:rsidP="00A2096F">
      <w:pPr>
        <w:pStyle w:val="EMEABodyText"/>
        <w:rPr>
          <w:lang w:val="ro-RO"/>
        </w:rPr>
      </w:pPr>
      <w:r w:rsidRPr="002F604B">
        <w:rPr>
          <w:lang w:val="ro-RO"/>
        </w:rPr>
        <w:t>Al doilea şi al treilea t</w:t>
      </w:r>
      <w:r w:rsidR="00A2096F" w:rsidRPr="002F604B">
        <w:rPr>
          <w:lang w:val="ro-RO"/>
        </w:rPr>
        <w:t>rimestr</w:t>
      </w:r>
      <w:r w:rsidRPr="002F604B">
        <w:rPr>
          <w:lang w:val="ro-RO"/>
        </w:rPr>
        <w:t>u</w:t>
      </w:r>
      <w:r w:rsidR="00A2096F" w:rsidRPr="002F604B">
        <w:rPr>
          <w:lang w:val="ro-RO"/>
        </w:rPr>
        <w:t xml:space="preserve"> de sarcină (vezi pct. 4.4 şi 4.6).</w:t>
      </w:r>
    </w:p>
    <w:p w:rsidR="00A82DB5" w:rsidRPr="002F604B" w:rsidRDefault="00A82DB5" w:rsidP="00A2096F">
      <w:pPr>
        <w:pStyle w:val="EMEABodyText"/>
        <w:rPr>
          <w:lang w:val="ro-RO"/>
        </w:rPr>
      </w:pPr>
    </w:p>
    <w:p w:rsidR="00A82DB5" w:rsidRPr="002F604B" w:rsidRDefault="00A23A60" w:rsidP="00554AD3">
      <w:pPr>
        <w:pStyle w:val="EMEABodyText"/>
        <w:rPr>
          <w:lang w:val="ro-RO"/>
        </w:rPr>
      </w:pPr>
      <w:r w:rsidRPr="00A23A60">
        <w:rPr>
          <w:lang w:val="ro-RO"/>
        </w:rPr>
        <w:t xml:space="preserve">Administrarea concomitentă a </w:t>
      </w:r>
      <w:r>
        <w:rPr>
          <w:lang w:val="ro-RO"/>
        </w:rPr>
        <w:t>Aprovel</w:t>
      </w:r>
      <w:r w:rsidRPr="00A23A60">
        <w:rPr>
          <w:lang w:val="ro-RO"/>
        </w:rPr>
        <w:t xml:space="preserve"> cu medicamente care conţin aliskiren este contraindicată la pacienţii cu diabet zaharat sau insuficienţă renală (</w:t>
      </w:r>
      <w:r w:rsidRPr="00554AD3">
        <w:rPr>
          <w:lang w:val="ro-RO"/>
        </w:rPr>
        <w:t>rata filtrării glomerulare</w:t>
      </w:r>
      <w:r>
        <w:rPr>
          <w:lang w:val="ro-RO"/>
        </w:rPr>
        <w:t xml:space="preserve"> (</w:t>
      </w:r>
      <w:r w:rsidRPr="00A23A60">
        <w:rPr>
          <w:lang w:val="ro-RO"/>
        </w:rPr>
        <w:t>RFG</w:t>
      </w:r>
      <w:r>
        <w:rPr>
          <w:lang w:val="ro-RO"/>
        </w:rPr>
        <w:t>)</w:t>
      </w:r>
      <w:r w:rsidRPr="00A23A60">
        <w:rPr>
          <w:lang w:val="ro-RO"/>
        </w:rPr>
        <w:t xml:space="preserve"> &lt;</w:t>
      </w:r>
      <w:r>
        <w:rPr>
          <w:lang w:val="ro-RO"/>
        </w:rPr>
        <w:t> </w:t>
      </w:r>
      <w:r w:rsidRPr="00A23A60">
        <w:rPr>
          <w:lang w:val="ro-RO"/>
        </w:rPr>
        <w:t>60</w:t>
      </w:r>
      <w:r>
        <w:rPr>
          <w:lang w:val="ro-RO"/>
        </w:rPr>
        <w:t> </w:t>
      </w:r>
      <w:r w:rsidRPr="00A23A60">
        <w:rPr>
          <w:lang w:val="ro-RO"/>
        </w:rPr>
        <w:t>ml/min şi 1,73</w:t>
      </w:r>
      <w:r>
        <w:rPr>
          <w:lang w:val="ro-RO"/>
        </w:rPr>
        <w:t> </w:t>
      </w:r>
      <w:r w:rsidRPr="00A23A60">
        <w:rPr>
          <w:lang w:val="ro-RO"/>
        </w:rPr>
        <w:t>m</w:t>
      </w:r>
      <w:r w:rsidRPr="00554AD3">
        <w:rPr>
          <w:vertAlign w:val="superscript"/>
          <w:lang w:val="ro-RO"/>
        </w:rPr>
        <w:t>2</w:t>
      </w:r>
      <w:r w:rsidRPr="00A23A60">
        <w:rPr>
          <w:lang w:val="ro-RO"/>
        </w:rPr>
        <w:t>) (vezi pct.</w:t>
      </w:r>
      <w:r>
        <w:rPr>
          <w:lang w:val="ro-RO"/>
        </w:rPr>
        <w:t> </w:t>
      </w:r>
      <w:r w:rsidRPr="00A23A60">
        <w:rPr>
          <w:lang w:val="ro-RO"/>
        </w:rPr>
        <w:t>4.5 şi 5.1).</w:t>
      </w:r>
    </w:p>
    <w:p w:rsidR="00A2096F" w:rsidRPr="002F604B" w:rsidRDefault="00A2096F" w:rsidP="00A2096F">
      <w:pPr>
        <w:pStyle w:val="EMEABodyText"/>
        <w:rPr>
          <w:lang w:val="ro-RO"/>
        </w:rPr>
      </w:pPr>
    </w:p>
    <w:p w:rsidR="00A2096F" w:rsidRPr="002F604B" w:rsidRDefault="00A2096F" w:rsidP="00A2096F">
      <w:pPr>
        <w:pStyle w:val="EMEAHeading2"/>
        <w:rPr>
          <w:lang w:val="ro-RO"/>
        </w:rPr>
      </w:pPr>
      <w:r w:rsidRPr="002F604B">
        <w:rPr>
          <w:lang w:val="ro-RO"/>
        </w:rPr>
        <w:t>4.4</w:t>
      </w:r>
      <w:r w:rsidRPr="002F604B">
        <w:rPr>
          <w:lang w:val="ro-RO"/>
        </w:rPr>
        <w:tab/>
        <w:t>Atenţionări şi precauţii speciale pentru utilizare</w:t>
      </w:r>
    </w:p>
    <w:p w:rsidR="00A2096F" w:rsidRPr="002F604B" w:rsidRDefault="00A2096F" w:rsidP="00A2096F">
      <w:pPr>
        <w:pStyle w:val="EMEAHeading2"/>
        <w:rPr>
          <w:lang w:val="ro-RO"/>
        </w:rPr>
      </w:pPr>
    </w:p>
    <w:p w:rsidR="00A2096F" w:rsidRPr="002F604B" w:rsidRDefault="00A2096F" w:rsidP="00A2096F">
      <w:pPr>
        <w:pStyle w:val="EMEABodyText"/>
        <w:rPr>
          <w:lang w:val="ro-RO"/>
        </w:rPr>
      </w:pPr>
      <w:r w:rsidRPr="002F604B">
        <w:rPr>
          <w:u w:val="single"/>
          <w:lang w:val="ro-RO"/>
        </w:rPr>
        <w:t>Hipovolemie</w:t>
      </w:r>
      <w:r w:rsidRPr="002F604B">
        <w:rPr>
          <w:lang w:val="ro-RO"/>
        </w:rPr>
        <w:t>: în special după prima doză, poate apărea hipotensiune arterială simptomatică la pacienţii cu hipovolemie şi/sau depleţie de sodiu, consecutive tratamentului intensiv cu diuretice, dietei hiposodate, diareei sau vărsăturilor. Astfel de afecţiuni trebuie corectate înaintea administrării de Aprovel.</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u w:val="single"/>
          <w:lang w:val="ro-RO"/>
        </w:rPr>
        <w:t>Hipertensiune arterială renovasculară</w:t>
      </w:r>
      <w:r w:rsidRPr="002F604B">
        <w:rPr>
          <w:lang w:val="ro-RO"/>
        </w:rPr>
        <w:t xml:space="preserve">: în cazul în care pacienţii cu stenoză bilaterală a arterelor renale sau stenoză a arterei renale pe rinichi unic funcţional sunt trataţi cu medicamente care </w:t>
      </w:r>
      <w:r w:rsidR="00344BAA" w:rsidRPr="002F604B">
        <w:rPr>
          <w:lang w:val="ro-RO"/>
        </w:rPr>
        <w:t xml:space="preserve">acţionează asupra </w:t>
      </w:r>
      <w:r w:rsidRPr="002F604B">
        <w:rPr>
          <w:lang w:val="ro-RO"/>
        </w:rPr>
        <w:t>sistemul</w:t>
      </w:r>
      <w:r w:rsidR="00344BAA" w:rsidRPr="002F604B">
        <w:rPr>
          <w:lang w:val="ro-RO"/>
        </w:rPr>
        <w:t>ui</w:t>
      </w:r>
      <w:r w:rsidRPr="002F604B">
        <w:rPr>
          <w:lang w:val="ro-RO"/>
        </w:rPr>
        <w:t xml:space="preserve"> renină-angiotensină-aldosteron există un risc crescut de hipotensiune arterială severă şi insuficienţă renală. Cu toate că acest risc nu a </w:t>
      </w:r>
      <w:r w:rsidR="00FF5A0D" w:rsidRPr="002F604B">
        <w:rPr>
          <w:lang w:val="ro-RO"/>
        </w:rPr>
        <w:t xml:space="preserve">fost documentat </w:t>
      </w:r>
      <w:r w:rsidRPr="002F604B">
        <w:rPr>
          <w:lang w:val="ro-RO"/>
        </w:rPr>
        <w:t>pentru Aprovel, un efect similar trebuie anticipat după administrarea antagoniştilor receptorilor pentru angiotensină II.</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u w:val="single"/>
          <w:lang w:val="ro-RO"/>
        </w:rPr>
        <w:t>Insuficienţă renală şi transplant renal</w:t>
      </w:r>
      <w:r w:rsidRPr="002F604B">
        <w:rPr>
          <w:lang w:val="ro-RO"/>
        </w:rPr>
        <w:t>: atunci când Aprovel este utilizat la pacienţi cu insuficienţă renală, se recomandă monitorizarea periodică a concentraţiilor plasmatice a</w:t>
      </w:r>
      <w:r w:rsidR="00FF5A0D" w:rsidRPr="002F604B">
        <w:rPr>
          <w:lang w:val="ro-RO"/>
        </w:rPr>
        <w:t>le</w:t>
      </w:r>
      <w:r w:rsidRPr="002F604B">
        <w:rPr>
          <w:lang w:val="ro-RO"/>
        </w:rPr>
        <w:t xml:space="preserve"> potasiului şi creatininei. Nu există experienţă privind administrarea Aprovel la pacienţi cu transplant renal recent.</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u w:val="single"/>
          <w:lang w:val="ro-RO"/>
        </w:rPr>
        <w:t>Pacienţi hipertensivi cu diabet zaharat de tip 2 şi boală renală</w:t>
      </w:r>
      <w:r w:rsidRPr="002F604B">
        <w:rPr>
          <w:lang w:val="ro-RO"/>
        </w:rPr>
        <w:t>: într-o analiză a rezultatelor unui studiu efectuat la pacienţi cu boală renală avansată, efectele irbesartanului, atât asupra evenimentelor renale cât şi asupra celor cardiovasculare, nu au fost uniforme în toate subgrupurile. Efectele au apărut mai puţin favorabile, în special, la femei şi la subiecţii de altă rasă decât cea albă (vezi pct. 5.1).</w:t>
      </w:r>
    </w:p>
    <w:p w:rsidR="00A2096F" w:rsidRPr="002F604B" w:rsidRDefault="00A2096F" w:rsidP="00A2096F">
      <w:pPr>
        <w:pStyle w:val="EMEABodyText"/>
        <w:rPr>
          <w:lang w:val="ro-RO"/>
        </w:rPr>
      </w:pPr>
    </w:p>
    <w:p w:rsidR="00FF5A0D" w:rsidRDefault="00A23A60" w:rsidP="00A23A60">
      <w:pPr>
        <w:pStyle w:val="EMEABodyText"/>
        <w:rPr>
          <w:lang w:val="ro-RO"/>
        </w:rPr>
      </w:pPr>
      <w:r>
        <w:rPr>
          <w:u w:val="single"/>
          <w:lang w:val="ro-RO"/>
        </w:rPr>
        <w:t>B</w:t>
      </w:r>
      <w:r w:rsidR="00FF5A0D" w:rsidRPr="002F604B">
        <w:rPr>
          <w:u w:val="single"/>
          <w:lang w:val="ro-RO"/>
        </w:rPr>
        <w:t xml:space="preserve">locarea </w:t>
      </w:r>
      <w:r>
        <w:rPr>
          <w:u w:val="single"/>
          <w:lang w:val="ro-RO"/>
        </w:rPr>
        <w:t>d</w:t>
      </w:r>
      <w:r w:rsidRPr="002F604B">
        <w:rPr>
          <w:u w:val="single"/>
          <w:lang w:val="ro-RO"/>
        </w:rPr>
        <w:t xml:space="preserve">ublă </w:t>
      </w:r>
      <w:r>
        <w:rPr>
          <w:u w:val="single"/>
          <w:lang w:val="ro-RO"/>
        </w:rPr>
        <w:t xml:space="preserve">a </w:t>
      </w:r>
      <w:r w:rsidR="00FF5A0D" w:rsidRPr="002F604B">
        <w:rPr>
          <w:u w:val="single"/>
          <w:lang w:val="ro-RO"/>
        </w:rPr>
        <w:t>sistemului renină-angiotensină-aldosteron (SRAA)</w:t>
      </w:r>
      <w:r w:rsidR="00FF5A0D" w:rsidRPr="002F604B">
        <w:rPr>
          <w:lang w:val="ro-RO"/>
        </w:rPr>
        <w:t>:</w:t>
      </w:r>
      <w:r>
        <w:rPr>
          <w:lang w:val="ro-RO"/>
        </w:rPr>
        <w:t xml:space="preserve"> </w:t>
      </w:r>
      <w:r w:rsidR="00AA3CB2">
        <w:rPr>
          <w:lang w:val="ro-RO"/>
        </w:rPr>
        <w:t>e</w:t>
      </w:r>
      <w:r w:rsidRPr="00A23A60">
        <w:rPr>
          <w:lang w:val="ro-RO"/>
        </w:rPr>
        <w:t>xistă dovezi că administrarea concomitentă a inhibitorilor ECA, blocanţ</w:t>
      </w:r>
      <w:r>
        <w:rPr>
          <w:lang w:val="ro-RO"/>
        </w:rPr>
        <w:t>ilor receptorilor angiotensinei </w:t>
      </w:r>
      <w:r w:rsidRPr="00A23A60">
        <w:rPr>
          <w:lang w:val="ro-RO"/>
        </w:rPr>
        <w:t xml:space="preserve">II sau aliskirenului </w:t>
      </w:r>
      <w:r w:rsidR="00574F76">
        <w:rPr>
          <w:lang w:val="ro-RO"/>
        </w:rPr>
        <w:t>creşte riscul de apariţie</w:t>
      </w:r>
      <w:r w:rsidRPr="00A23A60">
        <w:rPr>
          <w:lang w:val="ro-RO"/>
        </w:rPr>
        <w:t xml:space="preserve"> a hipotensiunii arteriale, hiperkaliemiei şi </w:t>
      </w:r>
      <w:r w:rsidR="00574F76">
        <w:rPr>
          <w:lang w:val="ro-RO"/>
        </w:rPr>
        <w:t>de diminuare a</w:t>
      </w:r>
      <w:r w:rsidRPr="00A23A60">
        <w:rPr>
          <w:lang w:val="ro-RO"/>
        </w:rPr>
        <w:t xml:space="preserve"> funcţiei renale (inclusiv insuficienţă renală acută). </w:t>
      </w:r>
      <w:r w:rsidR="00184C8E" w:rsidRPr="00A23A60">
        <w:rPr>
          <w:lang w:val="ro-RO"/>
        </w:rPr>
        <w:t xml:space="preserve">Prin urmare, </w:t>
      </w:r>
      <w:r w:rsidR="00184C8E">
        <w:rPr>
          <w:lang w:val="ro-RO"/>
        </w:rPr>
        <w:t>n</w:t>
      </w:r>
      <w:r w:rsidR="00FF5A0D" w:rsidRPr="002F604B">
        <w:rPr>
          <w:lang w:val="ro-RO"/>
        </w:rPr>
        <w:t xml:space="preserve">u este recomandată blocarea dublă a SRAA prin </w:t>
      </w:r>
      <w:r w:rsidR="00F94C99" w:rsidRPr="002F604B">
        <w:rPr>
          <w:lang w:val="ro-RO"/>
        </w:rPr>
        <w:t>administrarea</w:t>
      </w:r>
      <w:r w:rsidR="00184C8E" w:rsidRPr="00184C8E">
        <w:rPr>
          <w:lang w:val="ro-RO"/>
        </w:rPr>
        <w:t xml:space="preserve"> </w:t>
      </w:r>
      <w:r w:rsidR="00184C8E" w:rsidRPr="00A23A60">
        <w:rPr>
          <w:lang w:val="ro-RO"/>
        </w:rPr>
        <w:t>concomitentă a inhibitorilor ECA, blocanţilor receptorilor angiotensinei II sau aliskirenului (vezi pct.</w:t>
      </w:r>
      <w:r w:rsidR="00184C8E">
        <w:rPr>
          <w:lang w:val="ro-RO"/>
        </w:rPr>
        <w:t> </w:t>
      </w:r>
      <w:r w:rsidR="00184C8E" w:rsidRPr="00A23A60">
        <w:rPr>
          <w:lang w:val="ro-RO"/>
        </w:rPr>
        <w:t>4.5 şi 5.1)</w:t>
      </w:r>
      <w:r w:rsidR="00FF5A0D" w:rsidRPr="002F604B">
        <w:rPr>
          <w:lang w:val="ro-RO"/>
        </w:rPr>
        <w:t xml:space="preserve">. </w:t>
      </w:r>
      <w:r w:rsidRPr="00A23A60">
        <w:rPr>
          <w:lang w:val="ro-RO"/>
        </w:rPr>
        <w:t>Dacă terapia de blocare dublă este considerată absolut necesară, aceasta trebuie administrată numai sub supravegherea unui medic specialist şi cu monitorizarea atentă şi frecventă a funcţiei renale, valorilor electroliţilor şi tensiunii arteriale.</w:t>
      </w:r>
      <w:r w:rsidR="00184C8E">
        <w:rPr>
          <w:lang w:val="ro-RO"/>
        </w:rPr>
        <w:t xml:space="preserve"> </w:t>
      </w:r>
      <w:r w:rsidRPr="00A23A60">
        <w:rPr>
          <w:lang w:val="ro-RO"/>
        </w:rPr>
        <w:t>Inhibitorii ECA şi blocanţii receptorilor angiotensinei II nu trebuie utilizaţi concomitent la pacienţii cu nefropatie diabetică.</w:t>
      </w:r>
    </w:p>
    <w:p w:rsidR="00A23A60" w:rsidRPr="002F604B" w:rsidRDefault="00A23A60" w:rsidP="00A23A60">
      <w:pPr>
        <w:pStyle w:val="EMEABodyText"/>
        <w:rPr>
          <w:lang w:val="ro-RO"/>
        </w:rPr>
      </w:pPr>
    </w:p>
    <w:p w:rsidR="00A2096F" w:rsidRPr="002F604B" w:rsidRDefault="00A2096F" w:rsidP="00A2096F">
      <w:pPr>
        <w:pStyle w:val="EMEABodyText"/>
        <w:rPr>
          <w:lang w:val="ro-RO"/>
        </w:rPr>
      </w:pPr>
      <w:r w:rsidRPr="002F604B">
        <w:rPr>
          <w:u w:val="single"/>
          <w:lang w:val="ro-RO"/>
        </w:rPr>
        <w:t>Hiperkaliemie</w:t>
      </w:r>
      <w:r w:rsidRPr="002F604B">
        <w:rPr>
          <w:lang w:val="ro-RO"/>
        </w:rPr>
        <w:t>: ca şi în cazul altor medicamente care influenţează sistemul renină-angiotensină-aldosteron, hiperkaliemia poate să apară în timpul tratamentului cu Aprovel, în special în prezenţa insuficienţei renale, proteinuriei cu semnificaţie clinică datorată bolii renale diabetice şi/sau insuficienţei cardiace. Se recomandă monitorizarea atentă a kaliemiei la pacienţii cu risc (vezi pct. 4.5).</w:t>
      </w:r>
    </w:p>
    <w:p w:rsidR="00A2096F" w:rsidRDefault="00A2096F" w:rsidP="00A2096F">
      <w:pPr>
        <w:pStyle w:val="EMEABodyText"/>
        <w:rPr>
          <w:lang w:val="ro-RO"/>
        </w:rPr>
      </w:pPr>
    </w:p>
    <w:p w:rsidR="00F03E9E" w:rsidRDefault="00F03E9E" w:rsidP="00A2096F">
      <w:pPr>
        <w:pStyle w:val="EMEABodyText"/>
        <w:rPr>
          <w:lang w:val="ro-RO"/>
        </w:rPr>
      </w:pPr>
      <w:r w:rsidRPr="00AB3554">
        <w:rPr>
          <w:u w:val="single"/>
          <w:lang w:val="ro-RO"/>
        </w:rPr>
        <w:t>Hipoglicemie</w:t>
      </w:r>
      <w:r>
        <w:rPr>
          <w:lang w:val="ro-RO"/>
        </w:rPr>
        <w:t xml:space="preserve">: Aprovel poate induce hipoglicemie, mai ales la pacienții cu diabet zaharat. La pacienții tratați cu insulină sau cu medicamente antidiabetice, trebuie luată în considerare o monitorizare adecvată a glicemiei; atunci când este indicat, poate fi necesară </w:t>
      </w:r>
      <w:r w:rsidR="0023662D">
        <w:rPr>
          <w:lang w:val="ro-RO"/>
        </w:rPr>
        <w:t>o ajustare a dozei de insulină sau medicamente antidiabetice (vezi pct. 4.5).</w:t>
      </w:r>
    </w:p>
    <w:p w:rsidR="00F03E9E" w:rsidRPr="002F604B" w:rsidRDefault="00F03E9E" w:rsidP="00A2096F">
      <w:pPr>
        <w:pStyle w:val="EMEABodyText"/>
        <w:rPr>
          <w:lang w:val="ro-RO"/>
        </w:rPr>
      </w:pPr>
    </w:p>
    <w:p w:rsidR="00A2096F" w:rsidRPr="002F604B" w:rsidRDefault="00A2096F" w:rsidP="00A2096F">
      <w:pPr>
        <w:pStyle w:val="EMEABodyText"/>
        <w:rPr>
          <w:lang w:val="ro-RO"/>
        </w:rPr>
      </w:pPr>
      <w:r w:rsidRPr="002F604B">
        <w:rPr>
          <w:u w:val="single"/>
          <w:lang w:val="ro-RO"/>
        </w:rPr>
        <w:t>Litiu</w:t>
      </w:r>
      <w:r w:rsidRPr="002F604B">
        <w:rPr>
          <w:lang w:val="ro-RO"/>
        </w:rPr>
        <w:t>: nu este recomandată asocierea litiului cu Aprovel (vezi pct. 4.5).</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u w:val="single"/>
          <w:lang w:val="ro-RO"/>
        </w:rPr>
        <w:t>Stenoză aortică şi mitrală, cardiomiopatie hipertrofică obstructivă</w:t>
      </w:r>
      <w:r w:rsidRPr="002F604B">
        <w:rPr>
          <w:lang w:val="ro-RO"/>
        </w:rPr>
        <w:t>: ca şi în cazul altor vasodilatatoare, se recomandă precauţie specială la pacienţii cu stenoză aortică sau mitrală sau cu cardiomiopatie hipertrofică obstructivă.</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u w:val="single"/>
          <w:lang w:val="ro-RO"/>
        </w:rPr>
        <w:t>Hiperaldosteronism primar</w:t>
      </w:r>
      <w:r w:rsidRPr="002F604B">
        <w:rPr>
          <w:lang w:val="ro-RO"/>
        </w:rPr>
        <w:t>: în general</w:t>
      </w:r>
      <w:r w:rsidR="00303442" w:rsidRPr="002F604B">
        <w:rPr>
          <w:lang w:val="ro-RO"/>
        </w:rPr>
        <w:t>,</w:t>
      </w:r>
      <w:r w:rsidRPr="002F604B">
        <w:rPr>
          <w:lang w:val="ro-RO"/>
        </w:rPr>
        <w:t xml:space="preserve"> pacienţii cu hiperaldosteronism primar nu răspund la medicamentele antihipertensive care acţionează prin inhibarea sistemului renină-angiotensină. De aceea, nu se recomandă folosirea Aprovel.</w:t>
      </w:r>
    </w:p>
    <w:p w:rsidR="007F0AB9" w:rsidRPr="002F604B" w:rsidRDefault="007F0AB9" w:rsidP="00A2096F">
      <w:pPr>
        <w:pStyle w:val="EMEABodyText"/>
        <w:rPr>
          <w:lang w:val="ro-RO"/>
        </w:rPr>
      </w:pPr>
    </w:p>
    <w:p w:rsidR="00A2096F" w:rsidRPr="002F604B" w:rsidRDefault="00A2096F" w:rsidP="00A2096F">
      <w:pPr>
        <w:pStyle w:val="EMEABodyText"/>
        <w:rPr>
          <w:lang w:val="ro-RO"/>
        </w:rPr>
      </w:pPr>
      <w:r w:rsidRPr="002F604B">
        <w:rPr>
          <w:u w:val="single"/>
          <w:lang w:val="ro-RO"/>
        </w:rPr>
        <w:t>Generale</w:t>
      </w:r>
      <w:r w:rsidRPr="002F604B">
        <w:rPr>
          <w:lang w:val="ro-RO"/>
        </w:rPr>
        <w:t xml:space="preserve">: la pacienţii la care tonusul vascular şi funcţia renală depind predominant de activitatea sistemului renină-angiotensină-aldosteron (de exemplu, pacienţi cu insuficienţă cardiacă congestivă severă sau cu </w:t>
      </w:r>
      <w:r w:rsidR="009677E4" w:rsidRPr="002F604B">
        <w:rPr>
          <w:lang w:val="ro-RO"/>
        </w:rPr>
        <w:t xml:space="preserve">boală </w:t>
      </w:r>
      <w:r w:rsidRPr="002F604B">
        <w:rPr>
          <w:lang w:val="ro-RO"/>
        </w:rPr>
        <w:t>renală preexistentă, inclusiv stenoză a arterelor renale), tratamentul cu inhibitori ai enzimei de conversie a angiotensinei sau cu antagonişti ai receptorilor pentru angiotensină</w:t>
      </w:r>
      <w:r w:rsidR="00254C4E" w:rsidRPr="002F604B">
        <w:rPr>
          <w:lang w:val="ro-RO"/>
        </w:rPr>
        <w:t> </w:t>
      </w:r>
      <w:r w:rsidRPr="002F604B">
        <w:rPr>
          <w:lang w:val="ro-RO"/>
        </w:rPr>
        <w:t>II, care afectează acest sistem, s-a asociat cu hipotensiune arterială acută, azotemie, oligurie sau</w:t>
      </w:r>
      <w:r w:rsidR="00254C4E" w:rsidRPr="002F604B">
        <w:rPr>
          <w:lang w:val="ro-RO"/>
        </w:rPr>
        <w:t>,</w:t>
      </w:r>
      <w:r w:rsidRPr="002F604B">
        <w:rPr>
          <w:lang w:val="ro-RO"/>
        </w:rPr>
        <w:t xml:space="preserve"> rareori, cu insuficienţă renală acută</w:t>
      </w:r>
      <w:r w:rsidR="00254C4E" w:rsidRPr="002F604B">
        <w:rPr>
          <w:lang w:val="ro-RO"/>
        </w:rPr>
        <w:t xml:space="preserve"> (vezi pct. 4.5)</w:t>
      </w:r>
      <w:r w:rsidRPr="002F604B">
        <w:rPr>
          <w:lang w:val="ro-RO"/>
        </w:rPr>
        <w:t xml:space="preserve">. Ca în cazul oricărui alt medicament antihipertensiv, scăderea </w:t>
      </w:r>
      <w:r w:rsidR="00254C4E" w:rsidRPr="002F604B">
        <w:rPr>
          <w:lang w:val="ro-RO"/>
        </w:rPr>
        <w:t xml:space="preserve">pronunţată </w:t>
      </w:r>
      <w:r w:rsidRPr="002F604B">
        <w:rPr>
          <w:lang w:val="ro-RO"/>
        </w:rPr>
        <w:t xml:space="preserve">a tensiunii arteriale la pacienţii cu cardiopatie ischemică sau </w:t>
      </w:r>
      <w:r w:rsidR="00B5641E">
        <w:rPr>
          <w:lang w:val="ro-RO"/>
        </w:rPr>
        <w:t xml:space="preserve">cu </w:t>
      </w:r>
      <w:r w:rsidRPr="002F604B">
        <w:rPr>
          <w:lang w:val="ro-RO"/>
        </w:rPr>
        <w:t>boală cardiovasculară ischemică poate duce la infarct miocardic sau la accident vascular cerebral.</w:t>
      </w:r>
    </w:p>
    <w:p w:rsidR="00CB7CB5" w:rsidRDefault="00CB7CB5" w:rsidP="00A2096F">
      <w:pPr>
        <w:pStyle w:val="EMEABodyText"/>
        <w:rPr>
          <w:lang w:val="ro-RO"/>
        </w:rPr>
      </w:pPr>
    </w:p>
    <w:p w:rsidR="00A2096F" w:rsidRPr="002F604B" w:rsidRDefault="00A2096F" w:rsidP="00A2096F">
      <w:pPr>
        <w:pStyle w:val="EMEABodyText"/>
        <w:rPr>
          <w:lang w:val="ro-RO"/>
        </w:rPr>
      </w:pPr>
      <w:r w:rsidRPr="002F604B">
        <w:rPr>
          <w:lang w:val="ro-RO"/>
        </w:rPr>
        <w:t>Aşa cum s-a observat şi în cazul inhibitorilor enzimei de conversie a angiotensinei, irbesartanul şi ceilalţi antagonişti ai angiotensinei par mai puţin eficace în scăderea tensiunii arteriale la persoanele de culoare, comparativ cu cei din alte rase, probabil datorită prevalenţei mai mari a unor concentraţii plasmatice mici de renină în populaţia hipertensivă de culoare (vezi pct. 5.1).</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u w:val="single"/>
          <w:lang w:val="ro-RO"/>
        </w:rPr>
        <w:t>Sarcina:</w:t>
      </w:r>
      <w:r w:rsidRPr="002F604B">
        <w:rPr>
          <w:lang w:val="ro-RO"/>
        </w:rPr>
        <w:t xml:space="preserve"> </w:t>
      </w:r>
      <w:r w:rsidR="005007B0" w:rsidRPr="002F604B">
        <w:rPr>
          <w:lang w:val="ro-RO"/>
        </w:rPr>
        <w:t>tratamentul cu a</w:t>
      </w:r>
      <w:r w:rsidRPr="002F604B">
        <w:rPr>
          <w:lang w:val="ro-RO"/>
        </w:rPr>
        <w:t>ntagonişti</w:t>
      </w:r>
      <w:r w:rsidR="005007B0" w:rsidRPr="002F604B">
        <w:rPr>
          <w:lang w:val="ro-RO"/>
        </w:rPr>
        <w:t xml:space="preserve"> a</w:t>
      </w:r>
      <w:r w:rsidRPr="002F604B">
        <w:rPr>
          <w:lang w:val="ro-RO"/>
        </w:rPr>
        <w:t>i receptorilor pentru angiotensină II (ARA II) nu trebuie iniţia</w:t>
      </w:r>
      <w:r w:rsidR="005007B0" w:rsidRPr="002F604B">
        <w:rPr>
          <w:lang w:val="ro-RO"/>
        </w:rPr>
        <w:t>t</w:t>
      </w:r>
      <w:r w:rsidRPr="002F604B">
        <w:rPr>
          <w:lang w:val="ro-RO"/>
        </w:rPr>
        <w:t xml:space="preserve"> în timpul sarcinii. Cu excepţia cazului în care continuarea terapiei cu ARA II este considerată esenţială, </w:t>
      </w:r>
      <w:r w:rsidR="00254C4E" w:rsidRPr="002F604B">
        <w:rPr>
          <w:lang w:val="ro-RO"/>
        </w:rPr>
        <w:t xml:space="preserve">tratamentul </w:t>
      </w:r>
      <w:r w:rsidRPr="002F604B">
        <w:rPr>
          <w:lang w:val="ro-RO"/>
        </w:rPr>
        <w:t>pacientel</w:t>
      </w:r>
      <w:r w:rsidR="00254C4E" w:rsidRPr="002F604B">
        <w:rPr>
          <w:lang w:val="ro-RO"/>
        </w:rPr>
        <w:t>or</w:t>
      </w:r>
      <w:r w:rsidRPr="002F604B">
        <w:rPr>
          <w:lang w:val="ro-RO"/>
        </w:rPr>
        <w:t xml:space="preserve"> care planifică să rămână gravide trebuie </w:t>
      </w:r>
      <w:r w:rsidR="00254C4E" w:rsidRPr="002F604B">
        <w:rPr>
          <w:lang w:val="ro-RO"/>
        </w:rPr>
        <w:t>schimbat cu</w:t>
      </w:r>
      <w:r w:rsidRPr="002F604B">
        <w:rPr>
          <w:lang w:val="ro-RO"/>
        </w:rPr>
        <w:t xml:space="preserve"> medicamente antihipertensive alternative</w:t>
      </w:r>
      <w:r w:rsidR="00254C4E" w:rsidRPr="002F604B">
        <w:rPr>
          <w:lang w:val="ro-RO"/>
        </w:rPr>
        <w:t>,</w:t>
      </w:r>
      <w:r w:rsidRPr="002F604B">
        <w:rPr>
          <w:lang w:val="ro-RO"/>
        </w:rPr>
        <w:t xml:space="preserve"> care au un profil de siguranţă stabilit pentru folosirea în sarcină. Atunci când este consta</w:t>
      </w:r>
      <w:r w:rsidR="00F62B33" w:rsidRPr="002F604B">
        <w:rPr>
          <w:lang w:val="ro-RO"/>
        </w:rPr>
        <w:t>ta</w:t>
      </w:r>
      <w:r w:rsidRPr="002F604B">
        <w:rPr>
          <w:lang w:val="ro-RO"/>
        </w:rPr>
        <w:t xml:space="preserve">tă prezenţa sarcinii, tratamentul cu ARA II trebuie </w:t>
      </w:r>
      <w:r w:rsidR="00254C4E" w:rsidRPr="002F604B">
        <w:rPr>
          <w:lang w:val="ro-RO"/>
        </w:rPr>
        <w:t xml:space="preserve">oprit </w:t>
      </w:r>
      <w:r w:rsidRPr="002F604B">
        <w:rPr>
          <w:lang w:val="ro-RO"/>
        </w:rPr>
        <w:t>imediat şi</w:t>
      </w:r>
      <w:r w:rsidR="00254C4E" w:rsidRPr="002F604B">
        <w:rPr>
          <w:lang w:val="ro-RO"/>
        </w:rPr>
        <w:t>,</w:t>
      </w:r>
      <w:r w:rsidRPr="002F604B">
        <w:rPr>
          <w:lang w:val="ro-RO"/>
        </w:rPr>
        <w:t xml:space="preserve"> dacă este cazul</w:t>
      </w:r>
      <w:r w:rsidR="00254C4E" w:rsidRPr="002F604B">
        <w:rPr>
          <w:lang w:val="ro-RO"/>
        </w:rPr>
        <w:t>,</w:t>
      </w:r>
      <w:r w:rsidRPr="002F604B">
        <w:rPr>
          <w:lang w:val="ro-RO"/>
        </w:rPr>
        <w:t xml:space="preserve"> trebuie începută terapi</w:t>
      </w:r>
      <w:r w:rsidR="005007B0" w:rsidRPr="002F604B">
        <w:rPr>
          <w:lang w:val="ro-RO"/>
        </w:rPr>
        <w:t>a</w:t>
      </w:r>
      <w:r w:rsidRPr="002F604B">
        <w:rPr>
          <w:lang w:val="ro-RO"/>
        </w:rPr>
        <w:t xml:space="preserve"> alternativă (vezi pct. 4.3 şi 4.6).</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u w:val="single"/>
          <w:lang w:val="ro-RO"/>
        </w:rPr>
        <w:t>Copii şi adolescenţi</w:t>
      </w:r>
      <w:r w:rsidRPr="002F604B">
        <w:rPr>
          <w:lang w:val="ro-RO"/>
        </w:rPr>
        <w:t xml:space="preserve">: irbesartanul a fost studiat la copii </w:t>
      </w:r>
      <w:r w:rsidR="00254C4E" w:rsidRPr="002F604B">
        <w:rPr>
          <w:lang w:val="ro-RO"/>
        </w:rPr>
        <w:t xml:space="preserve">şi adolescenţi </w:t>
      </w:r>
      <w:r w:rsidRPr="002F604B">
        <w:rPr>
          <w:lang w:val="ro-RO"/>
        </w:rPr>
        <w:t>cu vârsta cuprinsă între 6 şi 16</w:t>
      </w:r>
      <w:r w:rsidR="00254C4E" w:rsidRPr="002F604B">
        <w:rPr>
          <w:lang w:val="ro-RO"/>
        </w:rPr>
        <w:t> </w:t>
      </w:r>
      <w:r w:rsidRPr="002F604B">
        <w:rPr>
          <w:lang w:val="ro-RO"/>
        </w:rPr>
        <w:t>ani</w:t>
      </w:r>
      <w:r w:rsidR="00254C4E" w:rsidRPr="002F604B">
        <w:rPr>
          <w:lang w:val="ro-RO"/>
        </w:rPr>
        <w:t>,</w:t>
      </w:r>
      <w:r w:rsidRPr="002F604B">
        <w:rPr>
          <w:lang w:val="ro-RO"/>
        </w:rPr>
        <w:t xml:space="preserve"> dar până când vor fi disponibile date suplimentare, datele actuale sunt insuficiente pentru a sus</w:t>
      </w:r>
      <w:r w:rsidR="00254C4E" w:rsidRPr="002F604B">
        <w:rPr>
          <w:lang w:val="ro-RO"/>
        </w:rPr>
        <w:t>ţ</w:t>
      </w:r>
      <w:r w:rsidRPr="002F604B">
        <w:rPr>
          <w:lang w:val="ro-RO"/>
        </w:rPr>
        <w:t>ine extinderea utilizării la copii (vezi pct. 4.8, 5.1 şi 5.2).</w:t>
      </w:r>
    </w:p>
    <w:p w:rsidR="00A2096F" w:rsidRDefault="00A2096F" w:rsidP="00A2096F">
      <w:pPr>
        <w:pStyle w:val="EMEABodyText"/>
        <w:rPr>
          <w:highlight w:val="magenta"/>
          <w:lang w:val="ro-RO"/>
        </w:rPr>
      </w:pPr>
    </w:p>
    <w:p w:rsidR="0023662D" w:rsidRDefault="0023662D" w:rsidP="00D62806">
      <w:pPr>
        <w:pStyle w:val="EMEABodyText"/>
        <w:rPr>
          <w:lang w:val="ro-RO"/>
        </w:rPr>
      </w:pPr>
      <w:r w:rsidRPr="00AB3554">
        <w:rPr>
          <w:u w:val="single"/>
          <w:lang w:val="ro-RO"/>
        </w:rPr>
        <w:t>Excipienți</w:t>
      </w:r>
      <w:r>
        <w:rPr>
          <w:lang w:val="ro-RO"/>
        </w:rPr>
        <w:t>:</w:t>
      </w:r>
    </w:p>
    <w:p w:rsidR="00D62806" w:rsidRDefault="0023662D" w:rsidP="00D62806">
      <w:pPr>
        <w:pStyle w:val="EMEABodyText"/>
        <w:rPr>
          <w:lang w:val="ro-RO"/>
        </w:rPr>
      </w:pPr>
      <w:r>
        <w:rPr>
          <w:lang w:val="ro-RO"/>
        </w:rPr>
        <w:t>Aprovel 75 mg comprimate conține lactoză.</w:t>
      </w:r>
      <w:r w:rsidR="00CB7CB5">
        <w:rPr>
          <w:lang w:val="ro-RO"/>
        </w:rPr>
        <w:t xml:space="preserve"> </w:t>
      </w:r>
      <w:r w:rsidR="00D62806" w:rsidRPr="002F604B">
        <w:rPr>
          <w:lang w:val="ro-RO"/>
        </w:rPr>
        <w:t xml:space="preserve">Pacienţii cu afecţiuni ereditare rare de intoleranţă la galactoză, deficit </w:t>
      </w:r>
      <w:r w:rsidR="00D62806">
        <w:rPr>
          <w:lang w:val="ro-RO"/>
        </w:rPr>
        <w:t>total de lactază</w:t>
      </w:r>
      <w:r w:rsidR="00D62806" w:rsidRPr="002F604B">
        <w:rPr>
          <w:lang w:val="ro-RO"/>
        </w:rPr>
        <w:t xml:space="preserve"> sau sindrom de malabsorbţie la glucoză-galactoză nu trebuie să utilizeze acest medicament.</w:t>
      </w:r>
    </w:p>
    <w:p w:rsidR="0023662D" w:rsidRDefault="0023662D" w:rsidP="00D62806">
      <w:pPr>
        <w:pStyle w:val="EMEABodyText"/>
        <w:rPr>
          <w:lang w:val="ro-RO"/>
        </w:rPr>
      </w:pPr>
    </w:p>
    <w:p w:rsidR="0023662D" w:rsidRPr="002F604B" w:rsidRDefault="0023662D" w:rsidP="0023662D">
      <w:pPr>
        <w:pStyle w:val="EMEABodyText"/>
        <w:rPr>
          <w:lang w:val="ro-RO"/>
        </w:rPr>
      </w:pPr>
      <w:r>
        <w:rPr>
          <w:lang w:val="ro-RO"/>
        </w:rPr>
        <w:t xml:space="preserve">Aprovel 75 mg comprimate conține sodiu. </w:t>
      </w:r>
      <w:bookmarkStart w:id="1" w:name="_Hlk61281971"/>
      <w:r w:rsidRPr="0023662D">
        <w:rPr>
          <w:lang w:val="ro-RO"/>
        </w:rPr>
        <w:t>Acest medicament conţine sodiu mai puţin de 1</w:t>
      </w:r>
      <w:r>
        <w:rPr>
          <w:lang w:val="ro-RO"/>
        </w:rPr>
        <w:t xml:space="preserve"> </w:t>
      </w:r>
      <w:r w:rsidRPr="0023662D">
        <w:rPr>
          <w:lang w:val="ro-RO"/>
        </w:rPr>
        <w:t>mmol (23</w:t>
      </w:r>
      <w:r>
        <w:rPr>
          <w:lang w:val="ro-RO"/>
        </w:rPr>
        <w:t> </w:t>
      </w:r>
      <w:r w:rsidRPr="0023662D">
        <w:rPr>
          <w:lang w:val="ro-RO"/>
        </w:rPr>
        <w:t xml:space="preserve">mg) per </w:t>
      </w:r>
      <w:r w:rsidR="00A86519">
        <w:rPr>
          <w:lang w:val="ro-RO"/>
        </w:rPr>
        <w:t>comprimat</w:t>
      </w:r>
      <w:r w:rsidRPr="0023662D">
        <w:rPr>
          <w:lang w:val="ro-RO"/>
        </w:rPr>
        <w:t>, adică practic „nu conţine</w:t>
      </w:r>
      <w:r>
        <w:rPr>
          <w:lang w:val="ro-RO"/>
        </w:rPr>
        <w:t xml:space="preserve"> </w:t>
      </w:r>
      <w:r w:rsidRPr="0023662D">
        <w:rPr>
          <w:lang w:val="ro-RO"/>
        </w:rPr>
        <w:t>sodiu”.</w:t>
      </w:r>
      <w:bookmarkEnd w:id="1"/>
    </w:p>
    <w:p w:rsidR="00D62806" w:rsidRPr="002F604B" w:rsidRDefault="00D62806" w:rsidP="00A2096F">
      <w:pPr>
        <w:pStyle w:val="EMEABodyText"/>
        <w:rPr>
          <w:highlight w:val="magenta"/>
          <w:lang w:val="ro-RO"/>
        </w:rPr>
      </w:pPr>
    </w:p>
    <w:p w:rsidR="00A2096F" w:rsidRPr="002F604B" w:rsidRDefault="00A2096F" w:rsidP="00A2096F">
      <w:pPr>
        <w:pStyle w:val="EMEAHeading2"/>
        <w:rPr>
          <w:lang w:val="ro-RO"/>
        </w:rPr>
      </w:pPr>
      <w:r w:rsidRPr="002F604B">
        <w:rPr>
          <w:lang w:val="ro-RO"/>
        </w:rPr>
        <w:t>4.5</w:t>
      </w:r>
      <w:r w:rsidRPr="002F604B">
        <w:rPr>
          <w:lang w:val="ro-RO"/>
        </w:rPr>
        <w:tab/>
        <w:t>Interacţiuni cu alte medicamente şi alte forme de interacţiune</w:t>
      </w:r>
    </w:p>
    <w:p w:rsidR="00A2096F" w:rsidRPr="002F604B" w:rsidRDefault="00A2096F" w:rsidP="00A2096F">
      <w:pPr>
        <w:pStyle w:val="EMEAHeading2"/>
        <w:rPr>
          <w:lang w:val="ro-RO"/>
        </w:rPr>
      </w:pPr>
    </w:p>
    <w:p w:rsidR="00A2096F" w:rsidRPr="002F604B" w:rsidRDefault="00A2096F" w:rsidP="00A2096F">
      <w:pPr>
        <w:pStyle w:val="EMEABodyText"/>
        <w:rPr>
          <w:lang w:val="ro-RO"/>
        </w:rPr>
      </w:pPr>
      <w:r w:rsidRPr="002F604B">
        <w:rPr>
          <w:u w:val="single"/>
          <w:lang w:val="ro-RO"/>
        </w:rPr>
        <w:t>Diuretice şi alte antihipertensive</w:t>
      </w:r>
      <w:r w:rsidRPr="002F604B">
        <w:rPr>
          <w:lang w:val="ro-RO"/>
        </w:rPr>
        <w:t>: alte antihipertensive pot creşte efectele hipotensive ale irbesartanului; cu toate acestea, Aprovel a fost administrat în condiţii de siguranţă în asociere cu alte antihipertensive, cum sunt beta-blocantele, blocantele canalelor de calciu cu acţiune de lungă durată şi diureticele tiazidice. Tratamentul anterior cu doze mari de diuretice poate provoca hipovolemie şi risc de hipotensiune arterială atunci când se iniţiază tratamentul cu Aprovel (vezi pct. 4.4).</w:t>
      </w:r>
    </w:p>
    <w:p w:rsidR="00D86AC2" w:rsidRPr="002F604B" w:rsidRDefault="00D86AC2" w:rsidP="00A2096F">
      <w:pPr>
        <w:pStyle w:val="EMEABodyText"/>
        <w:rPr>
          <w:lang w:val="ro-RO"/>
        </w:rPr>
      </w:pPr>
    </w:p>
    <w:p w:rsidR="00D86AC2" w:rsidRPr="002F604B" w:rsidRDefault="00D86AC2" w:rsidP="00554AD3">
      <w:pPr>
        <w:pStyle w:val="EMEABodyText"/>
        <w:rPr>
          <w:lang w:val="ro-RO"/>
        </w:rPr>
      </w:pPr>
      <w:r w:rsidRPr="002F604B">
        <w:rPr>
          <w:u w:val="single"/>
          <w:lang w:val="ro-RO"/>
        </w:rPr>
        <w:t>Medicamente care conţin aliskiren</w:t>
      </w:r>
      <w:r w:rsidR="009D2A58">
        <w:rPr>
          <w:u w:val="single"/>
          <w:lang w:val="ro-RO"/>
        </w:rPr>
        <w:t xml:space="preserve"> sau inhibitori ai ECA</w:t>
      </w:r>
      <w:r w:rsidRPr="002F604B">
        <w:rPr>
          <w:lang w:val="ro-RO"/>
        </w:rPr>
        <w:t>:</w:t>
      </w:r>
      <w:r w:rsidR="009D2A58">
        <w:rPr>
          <w:lang w:val="ro-RO"/>
        </w:rPr>
        <w:t xml:space="preserve"> </w:t>
      </w:r>
      <w:r w:rsidR="00AA3CB2">
        <w:rPr>
          <w:lang w:val="ro-RO"/>
        </w:rPr>
        <w:t>d</w:t>
      </w:r>
      <w:r w:rsidR="009D2A58" w:rsidRPr="009D2A58">
        <w:rPr>
          <w:lang w:val="ro-RO"/>
        </w:rPr>
        <w:t>atele provenite din studii clinice au evidenţiat faptul că blocarea dublă a sistemului renină</w:t>
      </w:r>
      <w:r w:rsidR="009D2A58">
        <w:rPr>
          <w:lang w:val="ro-RO"/>
        </w:rPr>
        <w:noBreakHyphen/>
      </w:r>
      <w:r w:rsidR="009D2A58" w:rsidRPr="009D2A58">
        <w:rPr>
          <w:lang w:val="ro-RO"/>
        </w:rPr>
        <w:t>angiotensină</w:t>
      </w:r>
      <w:r w:rsidR="009D2A58">
        <w:rPr>
          <w:lang w:val="ro-RO"/>
        </w:rPr>
        <w:noBreakHyphen/>
      </w:r>
      <w:r w:rsidR="009D2A58" w:rsidRPr="009D2A58">
        <w:rPr>
          <w:lang w:val="ro-RO"/>
        </w:rPr>
        <w:t>aldosteron (SRAA), prin administrarea concomitentă a inhibitorilor ECA, blocanţilor receptorilor angiotensinei</w:t>
      </w:r>
      <w:r w:rsidR="009D2A58">
        <w:rPr>
          <w:lang w:val="ro-RO"/>
        </w:rPr>
        <w:t> </w:t>
      </w:r>
      <w:r w:rsidR="009D2A58" w:rsidRPr="009D2A58">
        <w:rPr>
          <w:lang w:val="ro-RO"/>
        </w:rPr>
        <w:t xml:space="preserve">II sau </w:t>
      </w:r>
      <w:r w:rsidR="00C63E2D">
        <w:rPr>
          <w:lang w:val="ro-RO"/>
        </w:rPr>
        <w:t xml:space="preserve">a </w:t>
      </w:r>
      <w:r w:rsidR="009D2A58" w:rsidRPr="009D2A58">
        <w:rPr>
          <w:lang w:val="ro-RO"/>
        </w:rPr>
        <w:t xml:space="preserve">aliskirenului, este asociată cu o frecvenţă mai mare a reacţiilor adverse, cum sunt hipotensiunea arterială, hiperkaliemia şi </w:t>
      </w:r>
      <w:r w:rsidR="00C63E2D">
        <w:rPr>
          <w:lang w:val="ro-RO"/>
        </w:rPr>
        <w:t xml:space="preserve">diminuarea </w:t>
      </w:r>
      <w:r w:rsidR="009D2A58" w:rsidRPr="009D2A58">
        <w:rPr>
          <w:lang w:val="ro-RO"/>
        </w:rPr>
        <w:t>funcţi</w:t>
      </w:r>
      <w:r w:rsidR="00C63E2D">
        <w:rPr>
          <w:lang w:val="ro-RO"/>
        </w:rPr>
        <w:t>ei</w:t>
      </w:r>
      <w:r w:rsidR="009D2A58" w:rsidRPr="009D2A58">
        <w:rPr>
          <w:lang w:val="ro-RO"/>
        </w:rPr>
        <w:t xml:space="preserve"> renal</w:t>
      </w:r>
      <w:r w:rsidR="00C63E2D">
        <w:rPr>
          <w:lang w:val="ro-RO"/>
        </w:rPr>
        <w:t>e</w:t>
      </w:r>
      <w:r w:rsidR="009D2A58" w:rsidRPr="009D2A58">
        <w:rPr>
          <w:lang w:val="ro-RO"/>
        </w:rPr>
        <w:t xml:space="preserve"> (inclusiv insuficienţă renală acută), comparativ cu administrarea unui singur medicament care acţionează asupra SRAA (vezi pct. 4.3, 4.4 şi 5.1).</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u w:val="single"/>
          <w:lang w:val="ro-RO"/>
        </w:rPr>
        <w:t>Suplimente de potasiu şi diuretice care economisesc potasiu</w:t>
      </w:r>
      <w:r w:rsidRPr="002F604B">
        <w:rPr>
          <w:lang w:val="ro-RO"/>
        </w:rPr>
        <w:t>: pe baza experienţei cu alte medicamente care acţionează asupra sistemului renină-angiotensină, utilizarea concomitentă a diureticelor care economisesc potasiu, a suplimentelor de potasiu, a substituenţilor de sare care conţin potasiu sau a altor medicamente care pot creşte kaliemia (de exemplu, heparina) poate duce la creşterea kaliemiei şi, de aceea, nu este recomandată (vezi pct. 4.4).</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u w:val="single"/>
          <w:lang w:val="ro-RO"/>
        </w:rPr>
        <w:t>Litiu</w:t>
      </w:r>
      <w:r w:rsidRPr="002F604B">
        <w:rPr>
          <w:lang w:val="ro-RO"/>
        </w:rPr>
        <w:t>:</w:t>
      </w:r>
      <w:r w:rsidRPr="002F604B">
        <w:rPr>
          <w:b/>
          <w:lang w:val="ro-RO"/>
        </w:rPr>
        <w:t xml:space="preserve"> </w:t>
      </w:r>
      <w:r w:rsidRPr="002F604B">
        <w:rPr>
          <w:lang w:val="ro-RO"/>
        </w:rPr>
        <w:t xml:space="preserve">în timpul </w:t>
      </w:r>
      <w:r w:rsidR="00251DCF" w:rsidRPr="002F604B">
        <w:rPr>
          <w:lang w:val="ro-RO"/>
        </w:rPr>
        <w:t>administrării</w:t>
      </w:r>
      <w:r w:rsidRPr="002F604B">
        <w:rPr>
          <w:lang w:val="ro-RO"/>
        </w:rPr>
        <w:t xml:space="preserve"> </w:t>
      </w:r>
      <w:r w:rsidR="00741C5E" w:rsidRPr="002F604B">
        <w:rPr>
          <w:lang w:val="ro-RO"/>
        </w:rPr>
        <w:t>concomitente de</w:t>
      </w:r>
      <w:r w:rsidR="00741C5E">
        <w:rPr>
          <w:lang w:val="ro-RO"/>
        </w:rPr>
        <w:t xml:space="preserve"> </w:t>
      </w:r>
      <w:r w:rsidRPr="002F604B">
        <w:rPr>
          <w:lang w:val="ro-RO"/>
        </w:rPr>
        <w:t>litiu cu inhibitori ai enzimei de conversie a angiotensinei</w:t>
      </w:r>
      <w:r w:rsidR="005007B0" w:rsidRPr="002F604B">
        <w:rPr>
          <w:lang w:val="ro-RO"/>
        </w:rPr>
        <w:t>,</w:t>
      </w:r>
      <w:r w:rsidRPr="002F604B">
        <w:rPr>
          <w:lang w:val="ro-RO"/>
        </w:rPr>
        <w:t xml:space="preserve"> s-au raportat creşteri reversibile ale </w:t>
      </w:r>
      <w:r w:rsidR="00660DBC" w:rsidRPr="002F604B">
        <w:rPr>
          <w:lang w:val="ro-RO"/>
        </w:rPr>
        <w:t xml:space="preserve">concentraţiilor plasmatice </w:t>
      </w:r>
      <w:r w:rsidRPr="002F604B">
        <w:rPr>
          <w:lang w:val="ro-RO"/>
        </w:rPr>
        <w:t>şi toxicităţii litiului. Până în prezent, efecte similare s-au raportat foarte rar pentru irbesartan. De aceea, această asociere nu este recomandată (vezi pct. 4.4). Dacă asocierea se dovedeşte necesară, se recomandă monitorizarea atentă a litemiei.</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u w:val="single"/>
          <w:lang w:val="ro-RO"/>
        </w:rPr>
        <w:t>Antiinflamatoare nesteroidiene</w:t>
      </w:r>
      <w:r w:rsidRPr="002F604B">
        <w:rPr>
          <w:lang w:val="ro-RO"/>
        </w:rPr>
        <w:t>: atunci când se administr</w:t>
      </w:r>
      <w:r w:rsidR="00251DCF" w:rsidRPr="002F604B">
        <w:rPr>
          <w:lang w:val="ro-RO"/>
        </w:rPr>
        <w:t>e</w:t>
      </w:r>
      <w:r w:rsidRPr="002F604B">
        <w:rPr>
          <w:lang w:val="ro-RO"/>
        </w:rPr>
        <w:t>ază antagonişti ai receptorilor pentru angiotensină II concomitent cu antiinflamatoare nesteroidiene (adică inhibitori selectivi ai COX</w:t>
      </w:r>
      <w:r w:rsidR="00251DCF" w:rsidRPr="002F604B">
        <w:rPr>
          <w:lang w:val="ro-RO"/>
        </w:rPr>
        <w:t>-</w:t>
      </w:r>
      <w:r w:rsidRPr="002F604B">
        <w:rPr>
          <w:lang w:val="ro-RO"/>
        </w:rPr>
        <w:t xml:space="preserve">2, acid acetilsalicilic (&gt; 3 g/zi) şi </w:t>
      </w:r>
      <w:r w:rsidR="00660DBC" w:rsidRPr="002F604B">
        <w:rPr>
          <w:lang w:val="ro-RO"/>
        </w:rPr>
        <w:t>AINS</w:t>
      </w:r>
      <w:r w:rsidRPr="002F604B">
        <w:rPr>
          <w:lang w:val="ro-RO"/>
        </w:rPr>
        <w:t xml:space="preserve"> neselective) poate să apară scăderea efectului antihipertensiv.</w:t>
      </w:r>
    </w:p>
    <w:p w:rsidR="00B108EF" w:rsidRDefault="00B108EF" w:rsidP="00A2096F">
      <w:pPr>
        <w:pStyle w:val="EMEABodyText"/>
        <w:rPr>
          <w:lang w:val="ro-RO"/>
        </w:rPr>
      </w:pPr>
    </w:p>
    <w:p w:rsidR="00A2096F" w:rsidRPr="002F604B" w:rsidRDefault="00A2096F" w:rsidP="00A2096F">
      <w:pPr>
        <w:pStyle w:val="EMEABodyText"/>
        <w:rPr>
          <w:lang w:val="ro-RO"/>
        </w:rPr>
      </w:pPr>
      <w:r w:rsidRPr="002F604B">
        <w:rPr>
          <w:lang w:val="ro-RO"/>
        </w:rPr>
        <w:t xml:space="preserve">Ca şi în cazul inhibitorilor </w:t>
      </w:r>
      <w:r w:rsidR="00660DBC" w:rsidRPr="002F604B">
        <w:rPr>
          <w:lang w:val="ro-RO"/>
        </w:rPr>
        <w:t>ECA</w:t>
      </w:r>
      <w:r w:rsidRPr="002F604B">
        <w:rPr>
          <w:lang w:val="ro-RO"/>
        </w:rPr>
        <w:t xml:space="preserve">, administrarea concomitentă de antagonişti ai receptorilor pentru angiotensină II cu antiinflamatoare nesteroidiene poate creşte riscul de deteriorare a funcţiei renale, cu posibilitatea apariţiei insuficienţei renale acute şi a creşterii kaliemiei, în special la pacienţii cu afectare prealabilă a funcţiei renale. Această asociere trebuie administrată cu prudenţă, în special </w:t>
      </w:r>
      <w:smartTag w:uri="urn:schemas-microsoft-com:office:smarttags" w:element="PersonName">
        <w:smartTagPr>
          <w:attr w:name="ProductID" w:val="la vârstnici. Pacienţii"/>
        </w:smartTagPr>
        <w:r w:rsidRPr="002F604B">
          <w:rPr>
            <w:lang w:val="ro-RO"/>
          </w:rPr>
          <w:t>la vârstnici. Pacienţii</w:t>
        </w:r>
      </w:smartTag>
      <w:r w:rsidRPr="002F604B">
        <w:rPr>
          <w:lang w:val="ro-RO"/>
        </w:rPr>
        <w:t xml:space="preserve"> trebuie hidrataţi adecvat şi trebuie monitorizată funcţia renală după iniţierea tratamentului asociat şi, ulterior, periodic.</w:t>
      </w:r>
    </w:p>
    <w:p w:rsidR="00A2096F" w:rsidRDefault="00A2096F" w:rsidP="00A2096F">
      <w:pPr>
        <w:pStyle w:val="EMEABodyText"/>
        <w:rPr>
          <w:lang w:val="ro-RO"/>
        </w:rPr>
      </w:pPr>
    </w:p>
    <w:p w:rsidR="00D9777D" w:rsidRDefault="00D9777D" w:rsidP="00A2096F">
      <w:pPr>
        <w:pStyle w:val="EMEABodyText"/>
        <w:rPr>
          <w:lang w:val="ro-RO"/>
        </w:rPr>
      </w:pPr>
      <w:r w:rsidRPr="00AB3554">
        <w:rPr>
          <w:u w:val="single"/>
          <w:lang w:val="ro-RO"/>
        </w:rPr>
        <w:t>Repaglinidă</w:t>
      </w:r>
      <w:r>
        <w:rPr>
          <w:lang w:val="ro-RO"/>
        </w:rPr>
        <w:t xml:space="preserve">: irbesartanul poate inhiba </w:t>
      </w:r>
      <w:r w:rsidRPr="00D9777D">
        <w:rPr>
          <w:lang w:val="ro-RO"/>
        </w:rPr>
        <w:t>OATP1B1</w:t>
      </w:r>
      <w:r w:rsidR="00282174">
        <w:rPr>
          <w:lang w:val="ro-RO"/>
        </w:rPr>
        <w:t xml:space="preserve"> </w:t>
      </w:r>
      <w:r w:rsidR="00282174" w:rsidRPr="00282174">
        <w:t>(</w:t>
      </w:r>
      <w:r w:rsidR="00282174" w:rsidRPr="00282174">
        <w:rPr>
          <w:i/>
          <w:lang w:val="ro-RO"/>
        </w:rPr>
        <w:t>Organic Anion Transport Polypeptides 1B1</w:t>
      </w:r>
      <w:r w:rsidR="00282174">
        <w:rPr>
          <w:i/>
          <w:lang w:val="ro-RO"/>
        </w:rPr>
        <w:t>)</w:t>
      </w:r>
      <w:r>
        <w:rPr>
          <w:lang w:val="ro-RO"/>
        </w:rPr>
        <w:t>. În cadrul unui studiu clinic, s-a raportat faptul că irbesartanul a crescut valorile C</w:t>
      </w:r>
      <w:r w:rsidRPr="00AB3554">
        <w:rPr>
          <w:vertAlign w:val="subscript"/>
          <w:lang w:val="ro-RO"/>
        </w:rPr>
        <w:t>max</w:t>
      </w:r>
      <w:r>
        <w:rPr>
          <w:lang w:val="ro-RO"/>
        </w:rPr>
        <w:t xml:space="preserve"> și ASC pentru repaglinidă (substrat al </w:t>
      </w:r>
      <w:r w:rsidRPr="00D9777D">
        <w:rPr>
          <w:lang w:val="ro-RO"/>
        </w:rPr>
        <w:t>OATP1B1</w:t>
      </w:r>
      <w:r>
        <w:rPr>
          <w:lang w:val="ro-RO"/>
        </w:rPr>
        <w:t>) de 1,8 ori și</w:t>
      </w:r>
      <w:r w:rsidR="00282174">
        <w:rPr>
          <w:lang w:val="ro-RO"/>
        </w:rPr>
        <w:t>,</w:t>
      </w:r>
      <w:r>
        <w:rPr>
          <w:lang w:val="ro-RO"/>
        </w:rPr>
        <w:t xml:space="preserve"> respectiv, de 1,3 ori atunci când a fost administrat cu 1</w:t>
      </w:r>
      <w:r w:rsidR="00282174">
        <w:rPr>
          <w:lang w:val="en-US"/>
        </w:rPr>
        <w:t> </w:t>
      </w:r>
      <w:r>
        <w:rPr>
          <w:lang w:val="ro-RO"/>
        </w:rPr>
        <w:t xml:space="preserve">oră înainte de repaglinidă. În cadrul unui alt studiu, nu s-a raportat nicio interacțiune farmacocinetică relevantă </w:t>
      </w:r>
      <w:r w:rsidR="00282174">
        <w:rPr>
          <w:lang w:val="ro-RO"/>
        </w:rPr>
        <w:t xml:space="preserve">atunci când cele două medicamente au fost administrate concomitent. Prin urmare, poate fi necesară ajustarea </w:t>
      </w:r>
      <w:r w:rsidR="00282174" w:rsidRPr="00AB3554">
        <w:rPr>
          <w:lang w:val="ro-RO"/>
        </w:rPr>
        <w:t xml:space="preserve">dozei în tratamentul antidiabetic, cum este </w:t>
      </w:r>
      <w:r w:rsidR="00E65CEB" w:rsidRPr="00AB3554">
        <w:rPr>
          <w:lang w:val="ro-RO"/>
        </w:rPr>
        <w:t>cea de</w:t>
      </w:r>
      <w:r w:rsidR="00E65CEB">
        <w:rPr>
          <w:lang w:val="ro-RO"/>
        </w:rPr>
        <w:t xml:space="preserve"> </w:t>
      </w:r>
      <w:r w:rsidR="00282174">
        <w:rPr>
          <w:lang w:val="ro-RO"/>
        </w:rPr>
        <w:t>repaglinid</w:t>
      </w:r>
      <w:r w:rsidR="00E65CEB">
        <w:rPr>
          <w:lang w:val="ro-RO"/>
        </w:rPr>
        <w:t>ă</w:t>
      </w:r>
      <w:r w:rsidR="00282174">
        <w:rPr>
          <w:lang w:val="ro-RO"/>
        </w:rPr>
        <w:t xml:space="preserve"> (vezi pct. 4.4).</w:t>
      </w:r>
    </w:p>
    <w:p w:rsidR="00D9777D" w:rsidRPr="002F604B" w:rsidRDefault="00D9777D" w:rsidP="00A2096F">
      <w:pPr>
        <w:pStyle w:val="EMEABodyText"/>
        <w:rPr>
          <w:lang w:val="ro-RO"/>
        </w:rPr>
      </w:pPr>
    </w:p>
    <w:p w:rsidR="00A2096F" w:rsidRPr="002F604B" w:rsidRDefault="00A2096F" w:rsidP="00A2096F">
      <w:pPr>
        <w:pStyle w:val="EMEABodyText"/>
        <w:rPr>
          <w:lang w:val="ro-RO"/>
        </w:rPr>
      </w:pPr>
      <w:r w:rsidRPr="002F604B">
        <w:rPr>
          <w:u w:val="single"/>
          <w:lang w:val="ro-RO"/>
        </w:rPr>
        <w:t xml:space="preserve">Informaţii suplimentare </w:t>
      </w:r>
      <w:r w:rsidR="00660DBC" w:rsidRPr="002F604B">
        <w:rPr>
          <w:u w:val="single"/>
          <w:lang w:val="ro-RO"/>
        </w:rPr>
        <w:t xml:space="preserve">privind </w:t>
      </w:r>
      <w:r w:rsidRPr="002F604B">
        <w:rPr>
          <w:u w:val="single"/>
          <w:lang w:val="ro-RO"/>
        </w:rPr>
        <w:t>interacţiunile irbesartanului</w:t>
      </w:r>
      <w:r w:rsidRPr="002F604B">
        <w:rPr>
          <w:lang w:val="ro-RO"/>
        </w:rPr>
        <w:t>:</w:t>
      </w:r>
      <w:r w:rsidRPr="002F604B">
        <w:rPr>
          <w:b/>
          <w:lang w:val="ro-RO"/>
        </w:rPr>
        <w:t xml:space="preserve"> </w:t>
      </w:r>
      <w:r w:rsidRPr="002F604B">
        <w:rPr>
          <w:lang w:val="ro-RO"/>
        </w:rPr>
        <w:t xml:space="preserve">în studiile clinice, farmacocinetica irbesartanului nu a fost influenţată de administrarea hidroclorotiazidei. Irbesartanul este metabolizat în principal de către CYP2C9 şi în mai mică măsură, prin glucuronoconjugare. Nu s-au observat interacţiuni farmacocinetice sau farmacodinamice semnificative în cazul administrării de irbesartan </w:t>
      </w:r>
      <w:r w:rsidR="004A172E" w:rsidRPr="002F604B">
        <w:rPr>
          <w:lang w:val="ro-RO"/>
        </w:rPr>
        <w:t xml:space="preserve">în asociere </w:t>
      </w:r>
      <w:r w:rsidRPr="002F604B">
        <w:rPr>
          <w:lang w:val="ro-RO"/>
        </w:rPr>
        <w:t xml:space="preserve">cu warfarină, un medicament metabolizat de CYP2C9. Nu s-au evaluat efectele inductorilor CYP2C9, cum </w:t>
      </w:r>
      <w:r w:rsidR="00660DBC" w:rsidRPr="002F604B">
        <w:rPr>
          <w:lang w:val="ro-RO"/>
        </w:rPr>
        <w:t>este</w:t>
      </w:r>
      <w:r w:rsidRPr="002F604B">
        <w:rPr>
          <w:lang w:val="ro-RO"/>
        </w:rPr>
        <w:t xml:space="preserve"> rifampicina, asupra farmacocineticii irbesartanului. Farmacocinetica digoxinei nu a fost modificată prin administrarea concomitentă </w:t>
      </w:r>
      <w:r w:rsidR="00660DBC" w:rsidRPr="002F604B">
        <w:rPr>
          <w:lang w:val="ro-RO"/>
        </w:rPr>
        <w:t xml:space="preserve">a </w:t>
      </w:r>
      <w:r w:rsidRPr="002F604B">
        <w:rPr>
          <w:lang w:val="ro-RO"/>
        </w:rPr>
        <w:t>irbesartan</w:t>
      </w:r>
      <w:r w:rsidR="00660DBC" w:rsidRPr="002F604B">
        <w:rPr>
          <w:lang w:val="ro-RO"/>
        </w:rPr>
        <w:t>ului</w:t>
      </w:r>
      <w:r w:rsidRPr="002F604B">
        <w:rPr>
          <w:lang w:val="ro-RO"/>
        </w:rPr>
        <w:t>.</w:t>
      </w:r>
    </w:p>
    <w:p w:rsidR="00A2096F" w:rsidRPr="002F604B" w:rsidRDefault="00A2096F" w:rsidP="00A2096F">
      <w:pPr>
        <w:pStyle w:val="EMEABodyText"/>
        <w:rPr>
          <w:lang w:val="ro-RO"/>
        </w:rPr>
      </w:pPr>
    </w:p>
    <w:p w:rsidR="00A2096F" w:rsidRPr="002F604B" w:rsidRDefault="00A2096F" w:rsidP="00A2096F">
      <w:pPr>
        <w:pStyle w:val="EMEAHeading2"/>
        <w:rPr>
          <w:lang w:val="ro-RO"/>
        </w:rPr>
      </w:pPr>
      <w:r w:rsidRPr="002F604B">
        <w:rPr>
          <w:lang w:val="ro-RO"/>
        </w:rPr>
        <w:t>4.6</w:t>
      </w:r>
      <w:r w:rsidRPr="002F604B">
        <w:rPr>
          <w:lang w:val="ro-RO"/>
        </w:rPr>
        <w:tab/>
        <w:t>Fertilitatea, sarcina şi alăptarea</w:t>
      </w:r>
    </w:p>
    <w:p w:rsidR="00A2096F" w:rsidRPr="002F604B" w:rsidRDefault="00A2096F" w:rsidP="00A2096F">
      <w:pPr>
        <w:pStyle w:val="EMEAHeading2"/>
        <w:rPr>
          <w:lang w:val="ro-RO"/>
        </w:rPr>
      </w:pPr>
    </w:p>
    <w:p w:rsidR="00A2096F" w:rsidRPr="002F604B" w:rsidRDefault="00A2096F" w:rsidP="00A2096F">
      <w:pPr>
        <w:pStyle w:val="EMEABodyText"/>
        <w:keepNext/>
        <w:rPr>
          <w:u w:val="single"/>
          <w:lang w:val="ro-RO"/>
        </w:rPr>
      </w:pPr>
      <w:r w:rsidRPr="002F604B">
        <w:rPr>
          <w:u w:val="single"/>
          <w:lang w:val="ro-RO"/>
        </w:rPr>
        <w:t>Sarcina</w:t>
      </w:r>
    </w:p>
    <w:p w:rsidR="00A2096F" w:rsidRPr="002F604B" w:rsidRDefault="00A2096F" w:rsidP="00A2096F">
      <w:pPr>
        <w:pStyle w:val="EMEAHeading2"/>
        <w:rPr>
          <w:lang w:val="ro-RO"/>
        </w:rPr>
      </w:pPr>
    </w:p>
    <w:p w:rsidR="00A2096F" w:rsidRPr="002F604B" w:rsidRDefault="00A2096F" w:rsidP="00A2096F">
      <w:pPr>
        <w:pStyle w:val="EMEABodyText"/>
        <w:pBdr>
          <w:top w:val="single" w:sz="4" w:space="1" w:color="auto"/>
          <w:left w:val="single" w:sz="4" w:space="4" w:color="auto"/>
          <w:bottom w:val="single" w:sz="4" w:space="1" w:color="auto"/>
          <w:right w:val="single" w:sz="4" w:space="4" w:color="auto"/>
        </w:pBdr>
        <w:rPr>
          <w:lang w:val="ro-RO"/>
        </w:rPr>
      </w:pPr>
      <w:r w:rsidRPr="002F604B">
        <w:rPr>
          <w:lang w:val="ro-RO"/>
        </w:rPr>
        <w:t>Folosirea ARA II nu este recomandată în timpul primului trimestru de sarcină (vezi pct. 4.4). Folosirea ARA II este contraindicată în al doilea şi al treilea trimestru de sarcină (vezi pct. 4.3 şi 4.4).</w:t>
      </w:r>
    </w:p>
    <w:p w:rsidR="00A2096F" w:rsidRPr="002F604B" w:rsidRDefault="00A2096F" w:rsidP="00A2096F">
      <w:pPr>
        <w:pStyle w:val="EMEABodyText"/>
        <w:rPr>
          <w:lang w:val="ro-RO"/>
        </w:rPr>
      </w:pPr>
    </w:p>
    <w:p w:rsidR="00A2096F" w:rsidRPr="002F604B" w:rsidRDefault="004A47B0" w:rsidP="00A2096F">
      <w:pPr>
        <w:pStyle w:val="EMEABodyText"/>
        <w:rPr>
          <w:lang w:val="ro-RO"/>
        </w:rPr>
      </w:pPr>
      <w:r w:rsidRPr="002F604B">
        <w:rPr>
          <w:lang w:val="ro-RO"/>
        </w:rPr>
        <w:t xml:space="preserve">Dovezile </w:t>
      </w:r>
      <w:r w:rsidR="00A2096F" w:rsidRPr="002F604B">
        <w:rPr>
          <w:lang w:val="ro-RO"/>
        </w:rPr>
        <w:t>epidemiologic</w:t>
      </w:r>
      <w:r w:rsidRPr="002F604B">
        <w:rPr>
          <w:lang w:val="ro-RO"/>
        </w:rPr>
        <w:t>e</w:t>
      </w:r>
      <w:r w:rsidR="00A2096F" w:rsidRPr="002F604B">
        <w:rPr>
          <w:lang w:val="ro-RO"/>
        </w:rPr>
        <w:t xml:space="preserve"> </w:t>
      </w:r>
      <w:r w:rsidRPr="002F604B">
        <w:rPr>
          <w:lang w:val="ro-RO"/>
        </w:rPr>
        <w:t>privind</w:t>
      </w:r>
      <w:r w:rsidR="00A2096F" w:rsidRPr="002F604B">
        <w:rPr>
          <w:lang w:val="ro-RO"/>
        </w:rPr>
        <w:t xml:space="preserve"> riscul de teratogenicitate după expunerea la inhibitori ECA în primul trimestru de sarcină nu a</w:t>
      </w:r>
      <w:r w:rsidR="00EC3B23">
        <w:rPr>
          <w:lang w:val="ro-RO"/>
        </w:rPr>
        <w:t>u</w:t>
      </w:r>
      <w:r w:rsidR="00A2096F" w:rsidRPr="002F604B">
        <w:rPr>
          <w:lang w:val="ro-RO"/>
        </w:rPr>
        <w:t xml:space="preserve"> fost </w:t>
      </w:r>
      <w:r w:rsidRPr="002F604B">
        <w:rPr>
          <w:lang w:val="ro-RO"/>
        </w:rPr>
        <w:t>concludente</w:t>
      </w:r>
      <w:r w:rsidR="00A2096F" w:rsidRPr="002F604B">
        <w:rPr>
          <w:lang w:val="ro-RO"/>
        </w:rPr>
        <w:t xml:space="preserve">; totuşi, nu poate fi exclusă o creştere mică a riscului. </w:t>
      </w:r>
      <w:r w:rsidR="00477256" w:rsidRPr="002F604B">
        <w:rPr>
          <w:lang w:val="ro-RO"/>
        </w:rPr>
        <w:t>Deşi</w:t>
      </w:r>
      <w:r w:rsidR="00A2096F" w:rsidRPr="002F604B">
        <w:rPr>
          <w:lang w:val="ro-RO"/>
        </w:rPr>
        <w:t xml:space="preserve"> nu există date epidemiologice controlate </w:t>
      </w:r>
      <w:r w:rsidR="00477256" w:rsidRPr="002F604B">
        <w:rPr>
          <w:lang w:val="ro-RO"/>
        </w:rPr>
        <w:t xml:space="preserve">privind </w:t>
      </w:r>
      <w:r w:rsidR="00A2096F" w:rsidRPr="002F604B">
        <w:rPr>
          <w:lang w:val="ro-RO"/>
        </w:rPr>
        <w:t xml:space="preserve">riscul tratamentului cu </w:t>
      </w:r>
      <w:r w:rsidR="00477256" w:rsidRPr="002F604B">
        <w:rPr>
          <w:lang w:val="ro-RO"/>
        </w:rPr>
        <w:t>a</w:t>
      </w:r>
      <w:r w:rsidR="00A2096F" w:rsidRPr="002F604B">
        <w:rPr>
          <w:lang w:val="ro-RO"/>
        </w:rPr>
        <w:t xml:space="preserve">ntagonişti ai </w:t>
      </w:r>
      <w:r w:rsidR="00477256" w:rsidRPr="002F604B">
        <w:rPr>
          <w:lang w:val="ro-RO"/>
        </w:rPr>
        <w:t>r</w:t>
      </w:r>
      <w:r w:rsidR="00A2096F" w:rsidRPr="002F604B">
        <w:rPr>
          <w:lang w:val="ro-RO"/>
        </w:rPr>
        <w:t xml:space="preserve">eceptorilor pentru </w:t>
      </w:r>
      <w:r w:rsidR="00477256" w:rsidRPr="002F604B">
        <w:rPr>
          <w:lang w:val="ro-RO"/>
        </w:rPr>
        <w:t>a</w:t>
      </w:r>
      <w:r w:rsidR="00A2096F" w:rsidRPr="002F604B">
        <w:rPr>
          <w:lang w:val="ro-RO"/>
        </w:rPr>
        <w:t>ngiotensină II (ARA</w:t>
      </w:r>
      <w:r w:rsidR="00477256" w:rsidRPr="002F604B">
        <w:rPr>
          <w:lang w:val="ro-RO"/>
        </w:rPr>
        <w:t> </w:t>
      </w:r>
      <w:r w:rsidR="00A2096F" w:rsidRPr="002F604B">
        <w:rPr>
          <w:lang w:val="ro-RO"/>
        </w:rPr>
        <w:t>II), risc</w:t>
      </w:r>
      <w:r w:rsidRPr="002F604B">
        <w:rPr>
          <w:lang w:val="ro-RO"/>
        </w:rPr>
        <w:t>uri</w:t>
      </w:r>
      <w:r w:rsidR="00A2096F" w:rsidRPr="002F604B">
        <w:rPr>
          <w:lang w:val="ro-RO"/>
        </w:rPr>
        <w:t xml:space="preserve"> similar</w:t>
      </w:r>
      <w:r w:rsidRPr="002F604B">
        <w:rPr>
          <w:lang w:val="ro-RO"/>
        </w:rPr>
        <w:t>e</w:t>
      </w:r>
      <w:r w:rsidR="00A2096F" w:rsidRPr="002F604B">
        <w:rPr>
          <w:lang w:val="ro-RO"/>
        </w:rPr>
        <w:t xml:space="preserve"> pot să existe pentru această clasă de medicamente. Cu excepţia cazului în care continuarea terapiei cu ARA II este considerată esenţială, </w:t>
      </w:r>
      <w:r w:rsidRPr="002F604B">
        <w:rPr>
          <w:lang w:val="ro-RO"/>
        </w:rPr>
        <w:t xml:space="preserve">tratamentul </w:t>
      </w:r>
      <w:r w:rsidR="00A2096F" w:rsidRPr="002F604B">
        <w:rPr>
          <w:lang w:val="ro-RO"/>
        </w:rPr>
        <w:t>pacientel</w:t>
      </w:r>
      <w:r w:rsidRPr="002F604B">
        <w:rPr>
          <w:lang w:val="ro-RO"/>
        </w:rPr>
        <w:t>or</w:t>
      </w:r>
      <w:r w:rsidR="00A2096F" w:rsidRPr="002F604B">
        <w:rPr>
          <w:lang w:val="ro-RO"/>
        </w:rPr>
        <w:t xml:space="preserve"> care planifică să rămână gravide trebuie </w:t>
      </w:r>
      <w:r w:rsidRPr="002F604B">
        <w:rPr>
          <w:lang w:val="ro-RO"/>
        </w:rPr>
        <w:t xml:space="preserve">schimbat cu </w:t>
      </w:r>
      <w:r w:rsidR="00A2096F" w:rsidRPr="002F604B">
        <w:rPr>
          <w:lang w:val="ro-RO"/>
        </w:rPr>
        <w:t>medicamente antihipertensive alternative</w:t>
      </w:r>
      <w:r w:rsidRPr="002F604B">
        <w:rPr>
          <w:lang w:val="ro-RO"/>
        </w:rPr>
        <w:t>,</w:t>
      </w:r>
      <w:r w:rsidR="00A2096F" w:rsidRPr="002F604B">
        <w:rPr>
          <w:lang w:val="ro-RO"/>
        </w:rPr>
        <w:t xml:space="preserve"> care au un profil de siguranţă stabilit pentru folosirea în sarcină. Atunci când este </w:t>
      </w:r>
      <w:r w:rsidRPr="002F604B">
        <w:rPr>
          <w:lang w:val="ro-RO"/>
        </w:rPr>
        <w:t xml:space="preserve">constatată </w:t>
      </w:r>
      <w:r w:rsidR="00A2096F" w:rsidRPr="002F604B">
        <w:rPr>
          <w:lang w:val="ro-RO"/>
        </w:rPr>
        <w:t xml:space="preserve">prezenţa sarcinii, tratamentul cu ARA II trebuie </w:t>
      </w:r>
      <w:r w:rsidRPr="002F604B">
        <w:rPr>
          <w:lang w:val="ro-RO"/>
        </w:rPr>
        <w:t xml:space="preserve">oprit </w:t>
      </w:r>
      <w:r w:rsidR="00A2096F" w:rsidRPr="002F604B">
        <w:rPr>
          <w:lang w:val="ro-RO"/>
        </w:rPr>
        <w:t>imediat şi</w:t>
      </w:r>
      <w:r w:rsidRPr="002F604B">
        <w:rPr>
          <w:lang w:val="ro-RO"/>
        </w:rPr>
        <w:t>,</w:t>
      </w:r>
      <w:r w:rsidR="00A2096F" w:rsidRPr="002F604B">
        <w:rPr>
          <w:lang w:val="ro-RO"/>
        </w:rPr>
        <w:t xml:space="preserve"> dacă este cazul</w:t>
      </w:r>
      <w:r w:rsidRPr="002F604B">
        <w:rPr>
          <w:lang w:val="ro-RO"/>
        </w:rPr>
        <w:t>,</w:t>
      </w:r>
      <w:r w:rsidR="00A2096F" w:rsidRPr="002F604B">
        <w:rPr>
          <w:lang w:val="ro-RO"/>
        </w:rPr>
        <w:t xml:space="preserve"> trebuie începută terapi</w:t>
      </w:r>
      <w:r w:rsidR="00477256" w:rsidRPr="002F604B">
        <w:rPr>
          <w:lang w:val="ro-RO"/>
        </w:rPr>
        <w:t>a</w:t>
      </w:r>
      <w:r w:rsidR="00A2096F" w:rsidRPr="002F604B">
        <w:rPr>
          <w:lang w:val="ro-RO"/>
        </w:rPr>
        <w:t xml:space="preserve"> alternativă.</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Este cunoscut faptul că expunerea la terapia cu ARA II în al doilea şi al treilea trimestru de sarcină induce fetotoxicitate la om (scăderea funcţiei renale, oligohidramnios, osificarea întârziată a craniului) şi toxicitate neonatală (insuficienţă renală, hipotensiune</w:t>
      </w:r>
      <w:r w:rsidR="00AA2DDD" w:rsidRPr="002F604B">
        <w:rPr>
          <w:lang w:val="ro-RO"/>
        </w:rPr>
        <w:t xml:space="preserve"> arterială</w:t>
      </w:r>
      <w:r w:rsidRPr="002F604B">
        <w:rPr>
          <w:lang w:val="ro-RO"/>
        </w:rPr>
        <w:t>, hiperpotasemie). (Vezi pct. 5.3).</w:t>
      </w:r>
    </w:p>
    <w:p w:rsidR="00A2096F" w:rsidRPr="002F604B" w:rsidRDefault="00A2096F" w:rsidP="00A2096F">
      <w:pPr>
        <w:pStyle w:val="EMEABodyText"/>
        <w:rPr>
          <w:lang w:val="ro-RO"/>
        </w:rPr>
      </w:pPr>
      <w:r w:rsidRPr="002F604B">
        <w:rPr>
          <w:lang w:val="ro-RO"/>
        </w:rPr>
        <w:t>Dacă s-a produs expunerea la ARA II din al doilea trimestru de sarcină, se recomandă verificarea prin ecografie a funcţiei renale şi a craniului.</w:t>
      </w:r>
    </w:p>
    <w:p w:rsidR="00CB7CB5" w:rsidRDefault="00CB7CB5" w:rsidP="00A2096F">
      <w:pPr>
        <w:pStyle w:val="EMEABodyText"/>
        <w:rPr>
          <w:lang w:val="ro-RO"/>
        </w:rPr>
      </w:pPr>
    </w:p>
    <w:p w:rsidR="00A2096F" w:rsidRPr="002F604B" w:rsidRDefault="00A2096F" w:rsidP="00A2096F">
      <w:pPr>
        <w:pStyle w:val="EMEABodyText"/>
        <w:rPr>
          <w:lang w:val="ro-RO"/>
        </w:rPr>
      </w:pPr>
      <w:r w:rsidRPr="002F604B">
        <w:rPr>
          <w:lang w:val="ro-RO"/>
        </w:rPr>
        <w:t xml:space="preserve">Copiii ai căror mame au luat ARA II trebuie atent monitorizaţi pentru hipotensiune </w:t>
      </w:r>
      <w:r w:rsidR="00AA2DDD" w:rsidRPr="002F604B">
        <w:rPr>
          <w:lang w:val="ro-RO"/>
        </w:rPr>
        <w:t xml:space="preserve">arterială </w:t>
      </w:r>
      <w:r w:rsidRPr="002F604B">
        <w:rPr>
          <w:lang w:val="ro-RO"/>
        </w:rPr>
        <w:t>(vezi pct. 4.3 şi 4.4).</w:t>
      </w:r>
    </w:p>
    <w:p w:rsidR="00A2096F" w:rsidRPr="002F604B" w:rsidRDefault="00A2096F" w:rsidP="00A2096F">
      <w:pPr>
        <w:pStyle w:val="EMEABodyText"/>
        <w:rPr>
          <w:b/>
          <w:lang w:val="ro-RO"/>
        </w:rPr>
      </w:pPr>
    </w:p>
    <w:p w:rsidR="00A2096F" w:rsidRPr="002F604B" w:rsidRDefault="00A2096F" w:rsidP="00A2096F">
      <w:pPr>
        <w:pStyle w:val="EMEABodyText"/>
        <w:rPr>
          <w:b/>
          <w:lang w:val="ro-RO"/>
        </w:rPr>
      </w:pPr>
      <w:r w:rsidRPr="002F604B">
        <w:rPr>
          <w:u w:val="single"/>
          <w:lang w:val="ro-RO"/>
        </w:rPr>
        <w:t>Alăptarea</w:t>
      </w:r>
    </w:p>
    <w:p w:rsidR="00A2096F" w:rsidRPr="002F604B" w:rsidRDefault="00A2096F" w:rsidP="00A2096F">
      <w:pPr>
        <w:pStyle w:val="EMEABodyText"/>
        <w:rPr>
          <w:b/>
          <w:lang w:val="ro-RO"/>
        </w:rPr>
      </w:pPr>
    </w:p>
    <w:p w:rsidR="00A2096F" w:rsidRPr="002F604B" w:rsidRDefault="00A2096F" w:rsidP="00A2096F">
      <w:pPr>
        <w:pStyle w:val="EMEABodyText"/>
        <w:rPr>
          <w:lang w:val="ro-RO"/>
        </w:rPr>
      </w:pPr>
      <w:r w:rsidRPr="002F604B">
        <w:rPr>
          <w:szCs w:val="22"/>
          <w:lang w:val="ro-RO"/>
        </w:rPr>
        <w:t xml:space="preserve">Deoarece nu sunt disponibile date privind utilizarea </w:t>
      </w:r>
      <w:r w:rsidRPr="002F604B">
        <w:rPr>
          <w:lang w:val="ro-RO"/>
        </w:rPr>
        <w:t xml:space="preserve">Aprovel </w:t>
      </w:r>
      <w:r w:rsidRPr="002F604B">
        <w:rPr>
          <w:szCs w:val="22"/>
          <w:lang w:val="ro-RO"/>
        </w:rPr>
        <w:t>în timpul alăptării, nu se recomandă administrarea Aprovel şi sunt de preferat tratamente alternative cu profile de siguranţă mai bine stabilite în timpul alăptării, în special atunci când sunt alăptaţi nou-născuţi sau sugari prematuri.</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noProof/>
          <w:lang w:val="ro-RO"/>
        </w:rPr>
        <w:t>Nu se cunoaşte dacă irbesartanul sau metaboliţii acestuia se excretă în laptele uman.</w:t>
      </w:r>
    </w:p>
    <w:p w:rsidR="00CB7CB5" w:rsidRDefault="00CB7CB5" w:rsidP="00A2096F">
      <w:pPr>
        <w:pStyle w:val="EMEABodyText"/>
        <w:rPr>
          <w:noProof/>
          <w:lang w:val="ro-RO"/>
        </w:rPr>
      </w:pPr>
    </w:p>
    <w:p w:rsidR="00A2096F" w:rsidRPr="002F604B" w:rsidRDefault="00A2096F" w:rsidP="00A2096F">
      <w:pPr>
        <w:pStyle w:val="EMEABodyText"/>
        <w:rPr>
          <w:lang w:val="ro-RO"/>
        </w:rPr>
      </w:pPr>
      <w:r w:rsidRPr="002F604B">
        <w:rPr>
          <w:noProof/>
          <w:lang w:val="ro-RO"/>
        </w:rPr>
        <w:t xml:space="preserve">Datele farmacodinamice/toxicologice </w:t>
      </w:r>
      <w:r w:rsidR="00AA2DDD" w:rsidRPr="002F604B">
        <w:rPr>
          <w:noProof/>
          <w:lang w:val="ro-RO"/>
        </w:rPr>
        <w:t xml:space="preserve">disponibile </w:t>
      </w:r>
      <w:r w:rsidRPr="002F604B">
        <w:rPr>
          <w:noProof/>
          <w:lang w:val="ro-RO"/>
        </w:rPr>
        <w:t>la şobolan au evidenţiat excreţia irbesartanului sau a metaboliţilor acestuia în lapte (pentru informaţii detaliate, vezi pct. 5.3).</w:t>
      </w:r>
    </w:p>
    <w:p w:rsidR="00A2096F" w:rsidRPr="002F604B" w:rsidRDefault="00A2096F" w:rsidP="00A2096F">
      <w:pPr>
        <w:pStyle w:val="EMEABodyText"/>
        <w:rPr>
          <w:lang w:val="ro-RO"/>
        </w:rPr>
      </w:pPr>
    </w:p>
    <w:p w:rsidR="00A2096F" w:rsidRPr="002F604B" w:rsidRDefault="00A2096F" w:rsidP="00A2096F">
      <w:pPr>
        <w:pStyle w:val="EMEABodyText"/>
        <w:rPr>
          <w:u w:val="single"/>
          <w:lang w:val="ro-RO"/>
        </w:rPr>
      </w:pPr>
      <w:r w:rsidRPr="002F604B">
        <w:rPr>
          <w:u w:val="single"/>
          <w:lang w:val="ro-RO"/>
        </w:rPr>
        <w:t>Fertilitatea</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 xml:space="preserve">Irbesartanul nu a avut niciun efect asupra fertilităţii la şobolanii trataţi şi nici asupra puilor acestora la doze </w:t>
      </w:r>
      <w:r w:rsidR="00AA2DDD" w:rsidRPr="002F604B">
        <w:rPr>
          <w:lang w:val="ro-RO"/>
        </w:rPr>
        <w:t xml:space="preserve">până la valori </w:t>
      </w:r>
      <w:r w:rsidRPr="002F604B">
        <w:rPr>
          <w:lang w:val="ro-RO"/>
        </w:rPr>
        <w:t>care determină primele semne de toxicitate la părinţi (vezi pct. 5.3).</w:t>
      </w:r>
    </w:p>
    <w:p w:rsidR="00A2096F" w:rsidRPr="002F604B" w:rsidRDefault="00A2096F" w:rsidP="00A2096F">
      <w:pPr>
        <w:pStyle w:val="EMEABodyText"/>
        <w:rPr>
          <w:lang w:val="ro-RO"/>
        </w:rPr>
      </w:pPr>
    </w:p>
    <w:p w:rsidR="00A2096F" w:rsidRPr="002F604B" w:rsidRDefault="00A2096F" w:rsidP="00A2096F">
      <w:pPr>
        <w:pStyle w:val="EMEAHeading2"/>
        <w:rPr>
          <w:lang w:val="ro-RO"/>
        </w:rPr>
      </w:pPr>
      <w:r w:rsidRPr="002F604B">
        <w:rPr>
          <w:lang w:val="ro-RO"/>
        </w:rPr>
        <w:t>4.7</w:t>
      </w:r>
      <w:r w:rsidRPr="002F604B">
        <w:rPr>
          <w:lang w:val="ro-RO"/>
        </w:rPr>
        <w:tab/>
        <w:t>Efecte asupra capacităţii de a conduce vehicule şi de a folosi utilaje</w:t>
      </w:r>
    </w:p>
    <w:p w:rsidR="00A2096F" w:rsidRPr="002F604B" w:rsidRDefault="00A2096F" w:rsidP="00A2096F">
      <w:pPr>
        <w:pStyle w:val="EMEAHeading2"/>
        <w:rPr>
          <w:lang w:val="ro-RO"/>
        </w:rPr>
      </w:pPr>
    </w:p>
    <w:p w:rsidR="00A2096F" w:rsidRPr="002F604B" w:rsidRDefault="00A2096F" w:rsidP="00A2096F">
      <w:pPr>
        <w:pStyle w:val="EMEABodyText"/>
        <w:rPr>
          <w:lang w:val="ro-RO"/>
        </w:rPr>
      </w:pPr>
      <w:r w:rsidRPr="002F604B">
        <w:rPr>
          <w:lang w:val="ro-RO"/>
        </w:rPr>
        <w:t>Ţinând cont de proprietăţile sale farmacodinamice, este puţin probabil ca irbesartanul să afecteze capacitate</w:t>
      </w:r>
      <w:r w:rsidR="009148DA">
        <w:rPr>
          <w:lang w:val="ro-RO"/>
        </w:rPr>
        <w:t>a de a conduce vehicule sau de a folosi utilaje</w:t>
      </w:r>
      <w:r w:rsidRPr="002F604B">
        <w:rPr>
          <w:lang w:val="ro-RO"/>
        </w:rPr>
        <w:t>. În cazul conducerii de vehicule sau</w:t>
      </w:r>
      <w:r w:rsidR="00FC1DA7" w:rsidRPr="002F604B">
        <w:rPr>
          <w:lang w:val="ro-RO"/>
        </w:rPr>
        <w:t xml:space="preserve"> al</w:t>
      </w:r>
      <w:r w:rsidRPr="002F604B">
        <w:rPr>
          <w:lang w:val="ro-RO"/>
        </w:rPr>
        <w:t xml:space="preserve"> folosirii de utilaje, trebuie să se ia în considerare că</w:t>
      </w:r>
      <w:r w:rsidR="00FC1DA7" w:rsidRPr="002F604B">
        <w:rPr>
          <w:lang w:val="ro-RO"/>
        </w:rPr>
        <w:t>,</w:t>
      </w:r>
      <w:r w:rsidRPr="002F604B">
        <w:rPr>
          <w:lang w:val="ro-RO"/>
        </w:rPr>
        <w:t xml:space="preserve"> în timpul tratamentului</w:t>
      </w:r>
      <w:r w:rsidR="00FC1DA7" w:rsidRPr="002F604B">
        <w:rPr>
          <w:lang w:val="ro-RO"/>
        </w:rPr>
        <w:t>,</w:t>
      </w:r>
      <w:r w:rsidRPr="002F604B">
        <w:rPr>
          <w:lang w:val="ro-RO"/>
        </w:rPr>
        <w:t xml:space="preserve"> pot apărea </w:t>
      </w:r>
      <w:r w:rsidR="00FC1DA7" w:rsidRPr="002F604B">
        <w:rPr>
          <w:lang w:val="ro-RO"/>
        </w:rPr>
        <w:t xml:space="preserve">ameţeli </w:t>
      </w:r>
      <w:r w:rsidRPr="002F604B">
        <w:rPr>
          <w:lang w:val="ro-RO"/>
        </w:rPr>
        <w:t>sau oboseală.</w:t>
      </w:r>
    </w:p>
    <w:p w:rsidR="00A2096F" w:rsidRPr="002F604B" w:rsidRDefault="00A2096F" w:rsidP="00A2096F">
      <w:pPr>
        <w:pStyle w:val="EMEABodyText"/>
        <w:rPr>
          <w:lang w:val="ro-RO"/>
        </w:rPr>
      </w:pPr>
    </w:p>
    <w:p w:rsidR="00A2096F" w:rsidRPr="002F604B" w:rsidRDefault="00A2096F" w:rsidP="00A2096F">
      <w:pPr>
        <w:pStyle w:val="EMEAHeading2"/>
        <w:rPr>
          <w:lang w:val="ro-RO"/>
        </w:rPr>
      </w:pPr>
      <w:r w:rsidRPr="002F604B">
        <w:rPr>
          <w:lang w:val="ro-RO"/>
        </w:rPr>
        <w:t>4.8</w:t>
      </w:r>
      <w:r w:rsidRPr="002F604B">
        <w:rPr>
          <w:lang w:val="ro-RO"/>
        </w:rPr>
        <w:tab/>
        <w:t>Reacţii adverse</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În studiile clinice controlate cu placebo, la pacienţi cu hipertensiune arterială, incidenţa totală a evenimentelor adverse nu a prezentat diferenţe între grupul tratat cu irbesartan (56,2%) şi grupul la care s-a administrat placebo (56,5%). Întreruperile tratamentului din cauza oricărui eveniment advers, clinic sau paraclinic, au fost mai puţin frecvente la pacienţii trataţi cu irbesartan (3,3%) decât la cei la care s-a administrat placebo (4,5%). Incidenţa evenimentelor adverse nu a fost dependentă de doză (în intervalul dozelor recomandate), de sex, vârstă, rasă sau de durata tratamentului.</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 xml:space="preserve">La pacienţii hipertensivi diabetici cu microalbuminurie şi funcţie renală normală, s-au raportat ameţeli ortostatice şi hipotensiune arterială ortostatică la 0,5% din pacienţi (adică mai puţin frecvent), dar </w:t>
      </w:r>
      <w:r w:rsidR="00BC3D6A" w:rsidRPr="002F604B">
        <w:rPr>
          <w:lang w:val="ro-RO"/>
        </w:rPr>
        <w:t>în plus faţă de</w:t>
      </w:r>
      <w:r w:rsidRPr="002F604B">
        <w:rPr>
          <w:lang w:val="ro-RO"/>
        </w:rPr>
        <w:t xml:space="preserve"> placebo.</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 xml:space="preserve">Următorul tabel prezintă reacţiile adverse care au fost raportate în studiile clinice controlate cu placebo, în cadrul cărora s-a administrat irbesartan la 1965 pacienţi. Termenii marcaţi cu asterisc (*) se referă la reacţiile adverse care au fost raportate suplimentar </w:t>
      </w:r>
      <w:r w:rsidR="00BC3D6A" w:rsidRPr="002F604B">
        <w:rPr>
          <w:lang w:val="ro-RO"/>
        </w:rPr>
        <w:t>faţă de</w:t>
      </w:r>
      <w:r w:rsidRPr="002F604B">
        <w:rPr>
          <w:lang w:val="ro-RO"/>
        </w:rPr>
        <w:t xml:space="preserve"> placebo la &gt;</w:t>
      </w:r>
      <w:r w:rsidR="008B6E3D" w:rsidRPr="002F604B">
        <w:rPr>
          <w:lang w:val="ro-RO"/>
        </w:rPr>
        <w:t> </w:t>
      </w:r>
      <w:r w:rsidRPr="002F604B">
        <w:rPr>
          <w:lang w:val="ro-RO"/>
        </w:rPr>
        <w:t>2% din pacienţii hipertensivi diabetici</w:t>
      </w:r>
      <w:r w:rsidR="00BC3D6A" w:rsidRPr="002F604B">
        <w:rPr>
          <w:lang w:val="ro-RO"/>
        </w:rPr>
        <w:t>,</w:t>
      </w:r>
      <w:r w:rsidRPr="002F604B">
        <w:rPr>
          <w:lang w:val="ro-RO"/>
        </w:rPr>
        <w:t xml:space="preserve"> cu insuficienţă renală cronică şi proteinurie cu semnificaţie clinică.</w:t>
      </w:r>
    </w:p>
    <w:p w:rsidR="00A2096F" w:rsidRPr="002F604B" w:rsidRDefault="00A2096F" w:rsidP="00A2096F">
      <w:pPr>
        <w:pStyle w:val="EMEABodyText"/>
        <w:rPr>
          <w:lang w:val="ro-RO"/>
        </w:rPr>
      </w:pPr>
    </w:p>
    <w:p w:rsidR="00A2096F" w:rsidRPr="002F604B" w:rsidRDefault="00A2096F" w:rsidP="000D581D">
      <w:pPr>
        <w:pStyle w:val="EMEABodyText"/>
        <w:keepNext/>
        <w:rPr>
          <w:lang w:val="ro-RO"/>
        </w:rPr>
      </w:pPr>
      <w:r w:rsidRPr="002F604B">
        <w:rPr>
          <w:lang w:val="ro-RO"/>
        </w:rPr>
        <w:t>Frecvenţa reacţiilor adverse prezentate mai jos este definită conform următoarei convenţii:</w:t>
      </w:r>
    </w:p>
    <w:p w:rsidR="00A2096F" w:rsidRPr="002F604B" w:rsidRDefault="00A2096F" w:rsidP="000D581D">
      <w:pPr>
        <w:pStyle w:val="EMEABodyText"/>
        <w:keepNext/>
        <w:rPr>
          <w:lang w:val="ro-RO"/>
        </w:rPr>
      </w:pPr>
      <w:r w:rsidRPr="002F604B">
        <w:rPr>
          <w:lang w:val="ro-RO"/>
        </w:rPr>
        <w:t xml:space="preserve">foarte frecvente (≥ 1/10); frecvente (≥ 1/100 şi &lt; 1/10); mai puţin frecvente (≥ 1/1000 şi &lt; 1/100); rare (≥ 1/10000 şi &lt; 1/1000); foarte rare (&lt; 1/10000). În </w:t>
      </w:r>
      <w:r w:rsidR="00BC3D6A" w:rsidRPr="002F604B">
        <w:rPr>
          <w:lang w:val="ro-RO"/>
        </w:rPr>
        <w:t xml:space="preserve">cadrul fiecărei grupe </w:t>
      </w:r>
      <w:r w:rsidRPr="002F604B">
        <w:rPr>
          <w:lang w:val="ro-RO"/>
        </w:rPr>
        <w:t>de frecvenţă, reacţiile adverse sunt prezentate în ordinea descrescătoare a gravităţii.</w:t>
      </w:r>
    </w:p>
    <w:p w:rsidR="00A2096F" w:rsidRPr="002F604B" w:rsidRDefault="00A2096F" w:rsidP="00A2096F">
      <w:pPr>
        <w:pStyle w:val="EMEABodyText"/>
        <w:rPr>
          <w:lang w:val="ro-RO"/>
        </w:rPr>
      </w:pPr>
    </w:p>
    <w:p w:rsidR="00A2096F" w:rsidRPr="002F604B" w:rsidRDefault="00A2096F" w:rsidP="00A2096F">
      <w:pPr>
        <w:pStyle w:val="EMEABodyText"/>
        <w:rPr>
          <w:iCs/>
          <w:lang w:val="ro-RO"/>
        </w:rPr>
      </w:pPr>
      <w:r w:rsidRPr="002F604B">
        <w:rPr>
          <w:lang w:val="ro-RO"/>
        </w:rPr>
        <w:t>Reacţiile adverse raportate suplimentar după punerea pe piaţă a medicamentului sunt, de asemenea, enumerate. Aceste reacţii provin din raportările spontane</w:t>
      </w:r>
      <w:r w:rsidRPr="002F604B">
        <w:rPr>
          <w:iCs/>
          <w:lang w:val="ro-RO"/>
        </w:rPr>
        <w:t>.</w:t>
      </w:r>
    </w:p>
    <w:p w:rsidR="00A2096F" w:rsidRDefault="00A2096F" w:rsidP="00A2096F">
      <w:pPr>
        <w:pStyle w:val="EMEABodyText"/>
        <w:rPr>
          <w:lang w:val="ro-RO"/>
        </w:rPr>
      </w:pPr>
    </w:p>
    <w:p w:rsidR="0040088D" w:rsidRPr="00EC4353" w:rsidRDefault="0040088D" w:rsidP="00A2096F">
      <w:pPr>
        <w:pStyle w:val="EMEABodyText"/>
        <w:rPr>
          <w:lang w:val="ro-RO"/>
        </w:rPr>
      </w:pPr>
      <w:r w:rsidRPr="000D581D">
        <w:rPr>
          <w:iCs/>
          <w:u w:val="single"/>
          <w:lang w:val="ro-RO"/>
        </w:rPr>
        <w:t>Tulburări hematologice şi limfatice</w:t>
      </w:r>
    </w:p>
    <w:p w:rsidR="00C21BB1" w:rsidRDefault="00C21BB1" w:rsidP="00A2096F">
      <w:pPr>
        <w:pStyle w:val="EMEABodyText"/>
        <w:rPr>
          <w:lang w:val="ro-RO"/>
        </w:rPr>
      </w:pPr>
    </w:p>
    <w:p w:rsidR="0040088D" w:rsidRDefault="0040088D" w:rsidP="00A2096F">
      <w:pPr>
        <w:pStyle w:val="EMEABodyText"/>
        <w:rPr>
          <w:lang w:val="ro-RO"/>
        </w:rPr>
      </w:pPr>
      <w:r w:rsidRPr="002F604B">
        <w:rPr>
          <w:lang w:val="ro-RO"/>
        </w:rPr>
        <w:t>Cu frecvenţă necunoscută:</w:t>
      </w:r>
      <w:r w:rsidRPr="002F604B">
        <w:rPr>
          <w:lang w:val="ro-RO"/>
        </w:rPr>
        <w:tab/>
      </w:r>
      <w:r w:rsidR="00F24359" w:rsidRPr="00F24359">
        <w:rPr>
          <w:lang w:val="ro-RO"/>
        </w:rPr>
        <w:t>anemie,</w:t>
      </w:r>
      <w:r w:rsidR="00F24359">
        <w:rPr>
          <w:lang w:val="ro-RO"/>
        </w:rPr>
        <w:t xml:space="preserve"> </w:t>
      </w:r>
      <w:r>
        <w:rPr>
          <w:lang w:val="ro-RO"/>
        </w:rPr>
        <w:t>trombocitopenie</w:t>
      </w:r>
    </w:p>
    <w:p w:rsidR="0040088D" w:rsidRPr="00C639D5" w:rsidRDefault="0040088D" w:rsidP="00A2096F">
      <w:pPr>
        <w:pStyle w:val="EMEABodyText"/>
        <w:rPr>
          <w:lang w:val="ro-RO"/>
        </w:rPr>
      </w:pPr>
    </w:p>
    <w:p w:rsidR="00A2096F" w:rsidRPr="000D581D" w:rsidRDefault="00A2096F" w:rsidP="002F604B">
      <w:pPr>
        <w:pStyle w:val="EMEABodyText"/>
        <w:outlineLvl w:val="0"/>
        <w:rPr>
          <w:u w:val="single"/>
          <w:lang w:val="ro-RO"/>
        </w:rPr>
      </w:pPr>
      <w:r w:rsidRPr="000D581D">
        <w:rPr>
          <w:iCs/>
          <w:u w:val="single"/>
          <w:lang w:val="ro-RO"/>
        </w:rPr>
        <w:t>Tulburări ale sistemului imunitar</w:t>
      </w:r>
    </w:p>
    <w:p w:rsidR="00C21BB1" w:rsidRDefault="00C21BB1" w:rsidP="002F604B">
      <w:pPr>
        <w:pStyle w:val="EMEABodyText"/>
        <w:tabs>
          <w:tab w:val="left" w:pos="1100"/>
          <w:tab w:val="left" w:pos="1430"/>
        </w:tabs>
        <w:ind w:left="2835" w:hanging="2835"/>
        <w:outlineLvl w:val="0"/>
        <w:rPr>
          <w:lang w:val="ro-RO"/>
        </w:rPr>
      </w:pPr>
    </w:p>
    <w:p w:rsidR="00A2096F" w:rsidRPr="002F604B" w:rsidRDefault="00A2096F" w:rsidP="002F604B">
      <w:pPr>
        <w:pStyle w:val="EMEABodyText"/>
        <w:tabs>
          <w:tab w:val="left" w:pos="1100"/>
          <w:tab w:val="left" w:pos="1430"/>
        </w:tabs>
        <w:ind w:left="2835" w:hanging="2835"/>
        <w:outlineLvl w:val="0"/>
        <w:rPr>
          <w:i/>
          <w:u w:val="single"/>
          <w:lang w:val="ro-RO"/>
        </w:rPr>
      </w:pPr>
      <w:r w:rsidRPr="002F604B">
        <w:rPr>
          <w:lang w:val="ro-RO"/>
        </w:rPr>
        <w:t>Cu frecvenţă necunoscută:</w:t>
      </w:r>
      <w:r w:rsidRPr="002F604B">
        <w:rPr>
          <w:lang w:val="ro-RO"/>
        </w:rPr>
        <w:tab/>
        <w:t>reacţii de hipersensibilitate precum angioedem, erupţii cutanate, urticarie</w:t>
      </w:r>
      <w:r w:rsidR="0028139B">
        <w:rPr>
          <w:lang w:val="ro-RO"/>
        </w:rPr>
        <w:t>, reacție anafilactică, șoc anafilactic</w:t>
      </w:r>
    </w:p>
    <w:p w:rsidR="00A2096F" w:rsidRPr="002F604B" w:rsidRDefault="00A2096F" w:rsidP="002F604B">
      <w:pPr>
        <w:pStyle w:val="EMEABodyText"/>
        <w:outlineLvl w:val="0"/>
        <w:rPr>
          <w:i/>
          <w:u w:val="single"/>
          <w:lang w:val="ro-RO"/>
        </w:rPr>
      </w:pPr>
    </w:p>
    <w:p w:rsidR="00A2096F" w:rsidRPr="000D581D" w:rsidRDefault="00A2096F" w:rsidP="00C639D5">
      <w:pPr>
        <w:pStyle w:val="EMEABodyText"/>
        <w:keepNext/>
        <w:outlineLvl w:val="0"/>
        <w:rPr>
          <w:u w:val="single"/>
          <w:lang w:val="ro-RO"/>
        </w:rPr>
      </w:pPr>
      <w:r w:rsidRPr="000D581D">
        <w:rPr>
          <w:u w:val="single"/>
          <w:lang w:val="ro-RO"/>
        </w:rPr>
        <w:t>Tulburări metabolice şi de nutriţie</w:t>
      </w:r>
    </w:p>
    <w:p w:rsidR="00E65CEB" w:rsidRDefault="00E65CEB" w:rsidP="002F604B">
      <w:pPr>
        <w:pStyle w:val="EMEABodyText"/>
        <w:tabs>
          <w:tab w:val="left" w:pos="0"/>
        </w:tabs>
        <w:outlineLvl w:val="0"/>
        <w:rPr>
          <w:lang w:val="ro-RO"/>
        </w:rPr>
      </w:pPr>
    </w:p>
    <w:p w:rsidR="00A2096F" w:rsidRPr="002F604B" w:rsidRDefault="00A2096F" w:rsidP="002F604B">
      <w:pPr>
        <w:pStyle w:val="EMEABodyText"/>
        <w:tabs>
          <w:tab w:val="left" w:pos="0"/>
        </w:tabs>
        <w:outlineLvl w:val="0"/>
        <w:rPr>
          <w:sz w:val="24"/>
          <w:szCs w:val="24"/>
          <w:lang w:val="ro-RO"/>
        </w:rPr>
      </w:pPr>
      <w:r w:rsidRPr="002F604B">
        <w:rPr>
          <w:lang w:val="ro-RO"/>
        </w:rPr>
        <w:t>Cu frecvenţă necunoscută:</w:t>
      </w:r>
      <w:r w:rsidRPr="002F604B">
        <w:rPr>
          <w:lang w:val="ro-RO"/>
        </w:rPr>
        <w:tab/>
        <w:t>hiperkaliemie</w:t>
      </w:r>
      <w:r w:rsidR="00E65CEB">
        <w:rPr>
          <w:lang w:val="ro-RO"/>
        </w:rPr>
        <w:t>, hipoglicemie</w:t>
      </w:r>
    </w:p>
    <w:p w:rsidR="00A2096F" w:rsidRPr="002F604B" w:rsidRDefault="00A2096F" w:rsidP="002F604B">
      <w:pPr>
        <w:pStyle w:val="EMEABodyText"/>
        <w:tabs>
          <w:tab w:val="left" w:pos="1100"/>
          <w:tab w:val="left" w:pos="1430"/>
        </w:tabs>
        <w:outlineLvl w:val="0"/>
        <w:rPr>
          <w:lang w:val="ro-RO"/>
        </w:rPr>
      </w:pPr>
    </w:p>
    <w:p w:rsidR="00A2096F" w:rsidRPr="000D581D" w:rsidRDefault="00A2096F" w:rsidP="00554AD3">
      <w:pPr>
        <w:pStyle w:val="EMEABodyText"/>
        <w:keepNext/>
        <w:outlineLvl w:val="0"/>
        <w:rPr>
          <w:u w:val="single"/>
          <w:lang w:val="ro-RO"/>
        </w:rPr>
      </w:pPr>
      <w:r w:rsidRPr="000D581D">
        <w:rPr>
          <w:iCs/>
          <w:u w:val="single"/>
          <w:lang w:val="ro-RO"/>
        </w:rPr>
        <w:t>Tulburări ale sistemului nervos</w:t>
      </w:r>
    </w:p>
    <w:p w:rsidR="00C21BB1" w:rsidRDefault="00C21BB1" w:rsidP="002F604B">
      <w:pPr>
        <w:pStyle w:val="EMEABodyText"/>
        <w:tabs>
          <w:tab w:val="left" w:pos="2860"/>
        </w:tabs>
        <w:outlineLvl w:val="0"/>
        <w:rPr>
          <w:lang w:val="ro-RO"/>
        </w:rPr>
      </w:pPr>
    </w:p>
    <w:p w:rsidR="00A2096F" w:rsidRPr="002F604B" w:rsidRDefault="00A2096F" w:rsidP="002F604B">
      <w:pPr>
        <w:pStyle w:val="EMEABodyText"/>
        <w:tabs>
          <w:tab w:val="left" w:pos="2860"/>
        </w:tabs>
        <w:outlineLvl w:val="0"/>
        <w:rPr>
          <w:lang w:val="ro-RO"/>
        </w:rPr>
      </w:pPr>
      <w:r w:rsidRPr="002F604B">
        <w:rPr>
          <w:lang w:val="ro-RO"/>
        </w:rPr>
        <w:t>Frecvente:</w:t>
      </w:r>
      <w:r w:rsidRPr="002F604B">
        <w:rPr>
          <w:lang w:val="ro-RO"/>
        </w:rPr>
        <w:tab/>
        <w:t>ameţeli, ameţeli ortostatice*</w:t>
      </w:r>
    </w:p>
    <w:p w:rsidR="00A2096F" w:rsidRPr="002F604B" w:rsidRDefault="00A2096F" w:rsidP="002F604B">
      <w:pPr>
        <w:pStyle w:val="EMEABodyText"/>
        <w:tabs>
          <w:tab w:val="left" w:pos="720"/>
          <w:tab w:val="left" w:pos="1440"/>
        </w:tabs>
        <w:outlineLvl w:val="0"/>
        <w:rPr>
          <w:lang w:val="ro-RO"/>
        </w:rPr>
      </w:pPr>
      <w:r w:rsidRPr="002F604B">
        <w:rPr>
          <w:lang w:val="ro-RO"/>
        </w:rPr>
        <w:t>Cu frecvenţă necunoscută:</w:t>
      </w:r>
      <w:r w:rsidRPr="002F604B">
        <w:rPr>
          <w:lang w:val="ro-RO"/>
        </w:rPr>
        <w:tab/>
        <w:t>vertij, cefalee</w:t>
      </w:r>
    </w:p>
    <w:p w:rsidR="00A2096F" w:rsidRPr="002F604B" w:rsidRDefault="00A2096F" w:rsidP="002F604B">
      <w:pPr>
        <w:pStyle w:val="EMEABodyText"/>
        <w:outlineLvl w:val="0"/>
        <w:rPr>
          <w:i/>
          <w:u w:val="single"/>
          <w:lang w:val="ro-RO"/>
        </w:rPr>
      </w:pPr>
    </w:p>
    <w:p w:rsidR="00A2096F" w:rsidRPr="000D581D" w:rsidRDefault="00A2096F" w:rsidP="002F604B">
      <w:pPr>
        <w:pStyle w:val="EMEABodyText"/>
        <w:rPr>
          <w:iCs/>
          <w:u w:val="single"/>
          <w:lang w:val="ro-RO"/>
        </w:rPr>
      </w:pPr>
      <w:r w:rsidRPr="000D581D">
        <w:rPr>
          <w:iCs/>
          <w:u w:val="single"/>
          <w:lang w:val="ro-RO"/>
        </w:rPr>
        <w:t>Tulburări acustice şi vestibulare</w:t>
      </w:r>
    </w:p>
    <w:p w:rsidR="00C21BB1" w:rsidRDefault="00C21BB1" w:rsidP="002F604B">
      <w:pPr>
        <w:pStyle w:val="EMEABodyText"/>
        <w:tabs>
          <w:tab w:val="left" w:pos="1430"/>
        </w:tabs>
        <w:outlineLvl w:val="0"/>
        <w:rPr>
          <w:lang w:val="ro-RO"/>
        </w:rPr>
      </w:pPr>
    </w:p>
    <w:p w:rsidR="00A2096F" w:rsidRPr="002F604B" w:rsidRDefault="00A2096F" w:rsidP="002F604B">
      <w:pPr>
        <w:pStyle w:val="EMEABodyText"/>
        <w:tabs>
          <w:tab w:val="left" w:pos="1430"/>
        </w:tabs>
        <w:outlineLvl w:val="0"/>
        <w:rPr>
          <w:lang w:val="ro-RO"/>
        </w:rPr>
      </w:pPr>
      <w:r w:rsidRPr="002F604B">
        <w:rPr>
          <w:lang w:val="ro-RO"/>
        </w:rPr>
        <w:t>Cu frecvenţă necunoscută:</w:t>
      </w:r>
      <w:r w:rsidRPr="002F604B">
        <w:rPr>
          <w:lang w:val="ro-RO"/>
        </w:rPr>
        <w:tab/>
      </w:r>
      <w:r w:rsidR="004A4878" w:rsidRPr="002F604B">
        <w:rPr>
          <w:lang w:val="ro-RO"/>
        </w:rPr>
        <w:t>tinitus</w:t>
      </w:r>
    </w:p>
    <w:p w:rsidR="00A2096F" w:rsidRPr="002F604B" w:rsidRDefault="00A2096F" w:rsidP="002F604B">
      <w:pPr>
        <w:pStyle w:val="EMEABodyText"/>
        <w:outlineLvl w:val="0"/>
        <w:rPr>
          <w:i/>
          <w:u w:val="single"/>
          <w:lang w:val="ro-RO"/>
        </w:rPr>
      </w:pPr>
    </w:p>
    <w:p w:rsidR="00A2096F" w:rsidRPr="000D581D" w:rsidRDefault="00A2096F" w:rsidP="002F604B">
      <w:pPr>
        <w:pStyle w:val="EMEABodyText"/>
        <w:outlineLvl w:val="0"/>
        <w:rPr>
          <w:u w:val="single"/>
          <w:lang w:val="ro-RO"/>
        </w:rPr>
      </w:pPr>
      <w:r w:rsidRPr="000D581D">
        <w:rPr>
          <w:u w:val="single"/>
          <w:lang w:val="ro-RO"/>
        </w:rPr>
        <w:t>Tulburări cardiace</w:t>
      </w:r>
    </w:p>
    <w:p w:rsidR="00C21BB1" w:rsidRDefault="00C21BB1" w:rsidP="002F604B">
      <w:pPr>
        <w:pStyle w:val="EMEABodyText"/>
        <w:tabs>
          <w:tab w:val="left" w:pos="2860"/>
        </w:tabs>
        <w:outlineLvl w:val="0"/>
        <w:rPr>
          <w:lang w:val="ro-RO"/>
        </w:rPr>
      </w:pPr>
    </w:p>
    <w:p w:rsidR="00A2096F" w:rsidRPr="002F604B" w:rsidRDefault="00A2096F" w:rsidP="002F604B">
      <w:pPr>
        <w:pStyle w:val="EMEABodyText"/>
        <w:tabs>
          <w:tab w:val="left" w:pos="2860"/>
        </w:tabs>
        <w:outlineLvl w:val="0"/>
        <w:rPr>
          <w:lang w:val="ro-RO"/>
        </w:rPr>
      </w:pPr>
      <w:r w:rsidRPr="002F604B">
        <w:rPr>
          <w:lang w:val="ro-RO"/>
        </w:rPr>
        <w:t>Mai puţin frecvente:</w:t>
      </w:r>
      <w:r w:rsidRPr="002F604B">
        <w:rPr>
          <w:lang w:val="ro-RO"/>
        </w:rPr>
        <w:tab/>
        <w:t>tahicardie</w:t>
      </w:r>
    </w:p>
    <w:p w:rsidR="00A2096F" w:rsidRPr="002F604B" w:rsidRDefault="00A2096F" w:rsidP="002F604B">
      <w:pPr>
        <w:pStyle w:val="EMEABodyText"/>
        <w:outlineLvl w:val="0"/>
        <w:rPr>
          <w:i/>
          <w:u w:val="single"/>
          <w:lang w:val="ro-RO"/>
        </w:rPr>
      </w:pPr>
    </w:p>
    <w:p w:rsidR="00A2096F" w:rsidRPr="000D581D" w:rsidRDefault="00A2096F" w:rsidP="002F604B">
      <w:pPr>
        <w:pStyle w:val="EMEABodyText"/>
        <w:outlineLvl w:val="0"/>
        <w:rPr>
          <w:u w:val="single"/>
          <w:lang w:val="ro-RO"/>
        </w:rPr>
      </w:pPr>
      <w:r w:rsidRPr="000D581D">
        <w:rPr>
          <w:u w:val="single"/>
          <w:lang w:val="ro-RO"/>
        </w:rPr>
        <w:t>Tulburări vasculare</w:t>
      </w:r>
    </w:p>
    <w:p w:rsidR="00C21BB1" w:rsidRDefault="00C21BB1" w:rsidP="002F604B">
      <w:pPr>
        <w:pStyle w:val="EMEABodyText"/>
        <w:tabs>
          <w:tab w:val="left" w:pos="2860"/>
        </w:tabs>
        <w:rPr>
          <w:lang w:val="ro-RO"/>
        </w:rPr>
      </w:pPr>
    </w:p>
    <w:p w:rsidR="00A2096F" w:rsidRPr="002F604B" w:rsidRDefault="00A2096F" w:rsidP="002F604B">
      <w:pPr>
        <w:pStyle w:val="EMEABodyText"/>
        <w:tabs>
          <w:tab w:val="left" w:pos="2860"/>
        </w:tabs>
        <w:rPr>
          <w:lang w:val="ro-RO"/>
        </w:rPr>
      </w:pPr>
      <w:r w:rsidRPr="002F604B">
        <w:rPr>
          <w:lang w:val="ro-RO"/>
        </w:rPr>
        <w:t>Frecvente:</w:t>
      </w:r>
      <w:r w:rsidRPr="002F604B">
        <w:rPr>
          <w:lang w:val="ro-RO"/>
        </w:rPr>
        <w:tab/>
        <w:t>hipotensiune ortostatică *</w:t>
      </w:r>
    </w:p>
    <w:p w:rsidR="00A2096F" w:rsidRPr="002F604B" w:rsidRDefault="00A2096F" w:rsidP="002F604B">
      <w:pPr>
        <w:pStyle w:val="EMEABodyText"/>
        <w:tabs>
          <w:tab w:val="left" w:pos="2860"/>
        </w:tabs>
        <w:outlineLvl w:val="0"/>
        <w:rPr>
          <w:i/>
          <w:u w:val="single"/>
          <w:lang w:val="ro-RO"/>
        </w:rPr>
      </w:pPr>
      <w:r w:rsidRPr="002F604B">
        <w:rPr>
          <w:lang w:val="ro-RO"/>
        </w:rPr>
        <w:t>Mai puţin frecvente:</w:t>
      </w:r>
      <w:r w:rsidRPr="002F604B">
        <w:rPr>
          <w:lang w:val="ro-RO"/>
        </w:rPr>
        <w:tab/>
      </w:r>
      <w:r w:rsidR="005D64ED" w:rsidRPr="002F604B">
        <w:rPr>
          <w:lang w:val="ro-RO"/>
        </w:rPr>
        <w:t>hiperemie facială</w:t>
      </w:r>
    </w:p>
    <w:p w:rsidR="00A2096F" w:rsidRPr="002F604B" w:rsidRDefault="00A2096F" w:rsidP="002F604B">
      <w:pPr>
        <w:pStyle w:val="EMEABodyText"/>
        <w:outlineLvl w:val="0"/>
        <w:rPr>
          <w:i/>
          <w:u w:val="single"/>
          <w:lang w:val="ro-RO"/>
        </w:rPr>
      </w:pPr>
    </w:p>
    <w:p w:rsidR="00A2096F" w:rsidRPr="000D581D" w:rsidRDefault="00A2096F" w:rsidP="002F604B">
      <w:pPr>
        <w:pStyle w:val="EMEABodyText"/>
        <w:outlineLvl w:val="0"/>
        <w:rPr>
          <w:u w:val="single"/>
          <w:lang w:val="ro-RO"/>
        </w:rPr>
      </w:pPr>
      <w:r w:rsidRPr="000D581D">
        <w:rPr>
          <w:u w:val="single"/>
          <w:lang w:val="ro-RO"/>
        </w:rPr>
        <w:t>Tulburări respiratorii, toracice şi mediastinale</w:t>
      </w:r>
    </w:p>
    <w:p w:rsidR="00C21BB1" w:rsidRDefault="00C21BB1" w:rsidP="002F604B">
      <w:pPr>
        <w:pStyle w:val="EMEABodyText"/>
        <w:tabs>
          <w:tab w:val="left" w:pos="2860"/>
        </w:tabs>
        <w:outlineLvl w:val="0"/>
        <w:rPr>
          <w:lang w:val="ro-RO"/>
        </w:rPr>
      </w:pPr>
    </w:p>
    <w:p w:rsidR="00A2096F" w:rsidRPr="002F604B" w:rsidRDefault="00A2096F" w:rsidP="002F604B">
      <w:pPr>
        <w:pStyle w:val="EMEABodyText"/>
        <w:tabs>
          <w:tab w:val="left" w:pos="2860"/>
        </w:tabs>
        <w:outlineLvl w:val="0"/>
        <w:rPr>
          <w:lang w:val="ro-RO"/>
        </w:rPr>
      </w:pPr>
      <w:r w:rsidRPr="002F604B">
        <w:rPr>
          <w:lang w:val="ro-RO"/>
        </w:rPr>
        <w:t>Mai puţin frecvente:</w:t>
      </w:r>
      <w:r w:rsidRPr="002F604B">
        <w:rPr>
          <w:lang w:val="ro-RO"/>
        </w:rPr>
        <w:tab/>
        <w:t>tuse</w:t>
      </w:r>
    </w:p>
    <w:p w:rsidR="00A2096F" w:rsidRPr="002F604B" w:rsidRDefault="00A2096F" w:rsidP="002F604B">
      <w:pPr>
        <w:pStyle w:val="EMEABodyText"/>
        <w:rPr>
          <w:lang w:val="ro-RO"/>
        </w:rPr>
      </w:pPr>
    </w:p>
    <w:p w:rsidR="00A2096F" w:rsidRPr="000D581D" w:rsidRDefault="00A2096F" w:rsidP="002F604B">
      <w:pPr>
        <w:pStyle w:val="EMEABodyText"/>
        <w:outlineLvl w:val="0"/>
        <w:rPr>
          <w:u w:val="single"/>
          <w:lang w:val="ro-RO"/>
        </w:rPr>
      </w:pPr>
      <w:r w:rsidRPr="000D581D">
        <w:rPr>
          <w:iCs/>
          <w:u w:val="single"/>
          <w:lang w:val="ro-RO"/>
        </w:rPr>
        <w:t>Tulburări gastro-intestinale</w:t>
      </w:r>
    </w:p>
    <w:p w:rsidR="00C21BB1" w:rsidRDefault="00C21BB1" w:rsidP="002F604B">
      <w:pPr>
        <w:pStyle w:val="EMEABodyText"/>
        <w:tabs>
          <w:tab w:val="left" w:pos="2860"/>
        </w:tabs>
        <w:outlineLvl w:val="0"/>
        <w:rPr>
          <w:lang w:val="ro-RO"/>
        </w:rPr>
      </w:pPr>
    </w:p>
    <w:p w:rsidR="00A2096F" w:rsidRPr="002F604B" w:rsidRDefault="00A2096F" w:rsidP="002F604B">
      <w:pPr>
        <w:pStyle w:val="EMEABodyText"/>
        <w:tabs>
          <w:tab w:val="left" w:pos="2860"/>
        </w:tabs>
        <w:outlineLvl w:val="0"/>
        <w:rPr>
          <w:lang w:val="ro-RO"/>
        </w:rPr>
      </w:pPr>
      <w:r w:rsidRPr="002F604B">
        <w:rPr>
          <w:lang w:val="ro-RO"/>
        </w:rPr>
        <w:t>Frecvente:</w:t>
      </w:r>
      <w:r w:rsidRPr="002F604B">
        <w:rPr>
          <w:lang w:val="ro-RO"/>
        </w:rPr>
        <w:tab/>
        <w:t xml:space="preserve">greaţă/vărsături </w:t>
      </w:r>
    </w:p>
    <w:p w:rsidR="00A2096F" w:rsidRPr="002F604B" w:rsidRDefault="00A2096F" w:rsidP="002F604B">
      <w:pPr>
        <w:pStyle w:val="EMEABodyText"/>
        <w:tabs>
          <w:tab w:val="left" w:pos="2860"/>
        </w:tabs>
        <w:rPr>
          <w:lang w:val="ro-RO"/>
        </w:rPr>
      </w:pPr>
      <w:r w:rsidRPr="002F604B">
        <w:rPr>
          <w:lang w:val="ro-RO"/>
        </w:rPr>
        <w:t>Mai puţin frecvente:</w:t>
      </w:r>
      <w:r w:rsidRPr="002F604B">
        <w:rPr>
          <w:lang w:val="ro-RO"/>
        </w:rPr>
        <w:tab/>
        <w:t>diaree, dispepsie/pirozis</w:t>
      </w:r>
    </w:p>
    <w:p w:rsidR="00A2096F" w:rsidRPr="002F604B" w:rsidRDefault="00A2096F" w:rsidP="002F604B">
      <w:pPr>
        <w:pStyle w:val="EMEABodyText"/>
        <w:tabs>
          <w:tab w:val="left" w:pos="720"/>
          <w:tab w:val="left" w:pos="1440"/>
        </w:tabs>
        <w:rPr>
          <w:lang w:val="ro-RO"/>
        </w:rPr>
      </w:pPr>
      <w:r w:rsidRPr="002F604B">
        <w:rPr>
          <w:lang w:val="ro-RO"/>
        </w:rPr>
        <w:t>Cu frecvenţă necunoscută:</w:t>
      </w:r>
      <w:r w:rsidRPr="002F604B">
        <w:rPr>
          <w:lang w:val="ro-RO"/>
        </w:rPr>
        <w:tab/>
        <w:t>disgeuzie</w:t>
      </w:r>
    </w:p>
    <w:p w:rsidR="00A2096F" w:rsidRPr="002F604B" w:rsidRDefault="00A2096F" w:rsidP="002F604B">
      <w:pPr>
        <w:pStyle w:val="EMEABodyText"/>
        <w:tabs>
          <w:tab w:val="left" w:pos="720"/>
          <w:tab w:val="left" w:pos="1440"/>
        </w:tabs>
        <w:rPr>
          <w:lang w:val="ro-RO"/>
        </w:rPr>
      </w:pPr>
    </w:p>
    <w:p w:rsidR="00A2096F" w:rsidRPr="000D581D" w:rsidRDefault="00A2096F" w:rsidP="002F604B">
      <w:pPr>
        <w:pStyle w:val="EMEABodyText"/>
        <w:rPr>
          <w:iCs/>
          <w:u w:val="single"/>
          <w:lang w:val="ro-RO"/>
        </w:rPr>
      </w:pPr>
      <w:r w:rsidRPr="000D581D">
        <w:rPr>
          <w:u w:val="single"/>
          <w:lang w:val="ro-RO"/>
        </w:rPr>
        <w:t>Tulburări hepatobiliare</w:t>
      </w:r>
    </w:p>
    <w:p w:rsidR="00C21BB1" w:rsidRDefault="00C21BB1" w:rsidP="002F604B">
      <w:pPr>
        <w:pStyle w:val="EMEABodyText"/>
        <w:rPr>
          <w:lang w:val="ro-RO"/>
        </w:rPr>
      </w:pPr>
    </w:p>
    <w:p w:rsidR="00A2096F" w:rsidRPr="002F604B" w:rsidRDefault="00A2096F" w:rsidP="002F604B">
      <w:pPr>
        <w:pStyle w:val="EMEABodyText"/>
        <w:rPr>
          <w:lang w:val="ro-RO"/>
        </w:rPr>
      </w:pPr>
      <w:r w:rsidRPr="002F604B">
        <w:rPr>
          <w:lang w:val="ro-RO"/>
        </w:rPr>
        <w:t>Mai puţin frecvente:</w:t>
      </w:r>
      <w:r w:rsidRPr="002F604B">
        <w:rPr>
          <w:lang w:val="ro-RO"/>
        </w:rPr>
        <w:tab/>
      </w:r>
      <w:r w:rsidRPr="002F604B">
        <w:rPr>
          <w:lang w:val="ro-RO"/>
        </w:rPr>
        <w:tab/>
        <w:t>icter</w:t>
      </w:r>
    </w:p>
    <w:p w:rsidR="00A2096F" w:rsidRPr="002F604B" w:rsidRDefault="00A2096F" w:rsidP="002F604B">
      <w:pPr>
        <w:pStyle w:val="EMEABodyText"/>
        <w:rPr>
          <w:szCs w:val="22"/>
          <w:lang w:val="ro-RO"/>
        </w:rPr>
      </w:pPr>
      <w:r w:rsidRPr="002F604B">
        <w:rPr>
          <w:lang w:val="ro-RO"/>
        </w:rPr>
        <w:t>Cu frecvenţă necunoscută:</w:t>
      </w:r>
      <w:r w:rsidRPr="002F604B">
        <w:rPr>
          <w:lang w:val="ro-RO"/>
        </w:rPr>
        <w:tab/>
        <w:t>h</w:t>
      </w:r>
      <w:r w:rsidRPr="002F604B">
        <w:rPr>
          <w:szCs w:val="22"/>
          <w:lang w:val="ro-RO"/>
        </w:rPr>
        <w:t xml:space="preserve">epatită, modificări ale funcţiei hepatice </w:t>
      </w:r>
    </w:p>
    <w:p w:rsidR="00A2096F" w:rsidRPr="002F604B" w:rsidRDefault="00A2096F" w:rsidP="002F604B">
      <w:pPr>
        <w:pStyle w:val="EMEABodyText"/>
        <w:outlineLvl w:val="0"/>
        <w:rPr>
          <w:i/>
          <w:u w:val="single"/>
          <w:lang w:val="ro-RO"/>
        </w:rPr>
      </w:pPr>
    </w:p>
    <w:p w:rsidR="00A2096F" w:rsidRPr="000D581D" w:rsidRDefault="00A2096F" w:rsidP="002F604B">
      <w:pPr>
        <w:pStyle w:val="EMEABodyText"/>
        <w:outlineLvl w:val="0"/>
        <w:rPr>
          <w:u w:val="single"/>
          <w:lang w:val="ro-RO"/>
        </w:rPr>
      </w:pPr>
      <w:r w:rsidRPr="000D581D">
        <w:rPr>
          <w:iCs/>
          <w:u w:val="single"/>
          <w:lang w:val="ro-RO"/>
        </w:rPr>
        <w:t>Afecţiuni cutanate şi ale ţesutului subcutanat</w:t>
      </w:r>
    </w:p>
    <w:p w:rsidR="00C21BB1" w:rsidRDefault="00C21BB1" w:rsidP="000D581D">
      <w:pPr>
        <w:pStyle w:val="EMEABodyText"/>
        <w:tabs>
          <w:tab w:val="left" w:pos="880"/>
          <w:tab w:val="left" w:pos="1430"/>
        </w:tabs>
        <w:ind w:left="2832" w:hanging="2832"/>
        <w:outlineLvl w:val="0"/>
        <w:rPr>
          <w:lang w:val="ro-RO"/>
        </w:rPr>
      </w:pPr>
    </w:p>
    <w:p w:rsidR="00A2096F" w:rsidRPr="002F604B" w:rsidRDefault="00A2096F" w:rsidP="000D581D">
      <w:pPr>
        <w:pStyle w:val="EMEABodyText"/>
        <w:tabs>
          <w:tab w:val="left" w:pos="880"/>
          <w:tab w:val="left" w:pos="1430"/>
        </w:tabs>
        <w:ind w:left="2832" w:hanging="2832"/>
        <w:outlineLvl w:val="0"/>
        <w:rPr>
          <w:lang w:val="ro-RO"/>
        </w:rPr>
      </w:pPr>
      <w:r w:rsidRPr="002F604B">
        <w:rPr>
          <w:lang w:val="ro-RO"/>
        </w:rPr>
        <w:t>Cu frecvenţă necunoscută:</w:t>
      </w:r>
      <w:r w:rsidRPr="002F604B">
        <w:rPr>
          <w:lang w:val="ro-RO"/>
        </w:rPr>
        <w:tab/>
        <w:t>vasculită leucocitoclastică</w:t>
      </w:r>
    </w:p>
    <w:p w:rsidR="00A2096F" w:rsidRPr="002F604B" w:rsidRDefault="00A2096F" w:rsidP="002F604B">
      <w:pPr>
        <w:pStyle w:val="EMEABodyText"/>
        <w:outlineLvl w:val="0"/>
        <w:rPr>
          <w:i/>
          <w:u w:val="single"/>
          <w:lang w:val="ro-RO"/>
        </w:rPr>
      </w:pPr>
    </w:p>
    <w:p w:rsidR="00A2096F" w:rsidRPr="000D581D" w:rsidRDefault="00A2096F" w:rsidP="002F604B">
      <w:pPr>
        <w:pStyle w:val="EMEABodyText"/>
        <w:outlineLvl w:val="0"/>
        <w:rPr>
          <w:u w:val="single"/>
          <w:lang w:val="ro-RO"/>
        </w:rPr>
      </w:pPr>
      <w:r w:rsidRPr="000D581D">
        <w:rPr>
          <w:iCs/>
          <w:u w:val="single"/>
          <w:lang w:val="ro-RO"/>
        </w:rPr>
        <w:t>Tulburări musculo-scheletice şi ale ţesutului conjunctiv</w:t>
      </w:r>
    </w:p>
    <w:p w:rsidR="00C21BB1" w:rsidRDefault="00C21BB1" w:rsidP="002F604B">
      <w:pPr>
        <w:pStyle w:val="EMEABodyText"/>
        <w:tabs>
          <w:tab w:val="left" w:pos="2860"/>
        </w:tabs>
        <w:rPr>
          <w:lang w:val="ro-RO"/>
        </w:rPr>
      </w:pPr>
    </w:p>
    <w:p w:rsidR="00A2096F" w:rsidRPr="002F604B" w:rsidRDefault="00A2096F" w:rsidP="002F604B">
      <w:pPr>
        <w:pStyle w:val="EMEABodyText"/>
        <w:tabs>
          <w:tab w:val="left" w:pos="2860"/>
        </w:tabs>
        <w:rPr>
          <w:lang w:val="ro-RO"/>
        </w:rPr>
      </w:pPr>
      <w:r w:rsidRPr="002F604B">
        <w:rPr>
          <w:lang w:val="ro-RO"/>
        </w:rPr>
        <w:t>Frecvente:</w:t>
      </w:r>
      <w:r w:rsidRPr="002F604B">
        <w:rPr>
          <w:lang w:val="ro-RO"/>
        </w:rPr>
        <w:tab/>
        <w:t>dureri musculo-scheletice*</w:t>
      </w:r>
    </w:p>
    <w:p w:rsidR="00A2096F" w:rsidRPr="002F604B" w:rsidRDefault="00A2096F" w:rsidP="002F604B">
      <w:pPr>
        <w:pStyle w:val="EMEABodyText"/>
        <w:tabs>
          <w:tab w:val="left" w:pos="720"/>
          <w:tab w:val="left" w:pos="1440"/>
        </w:tabs>
        <w:ind w:left="2835" w:hanging="2835"/>
        <w:outlineLvl w:val="0"/>
        <w:rPr>
          <w:lang w:val="ro-RO"/>
        </w:rPr>
      </w:pPr>
      <w:r w:rsidRPr="002F604B">
        <w:rPr>
          <w:lang w:val="ro-RO"/>
        </w:rPr>
        <w:t>Cu frecvenţă necunoscută:</w:t>
      </w:r>
      <w:r w:rsidRPr="002F604B">
        <w:rPr>
          <w:lang w:val="ro-RO"/>
        </w:rPr>
        <w:tab/>
        <w:t>a</w:t>
      </w:r>
      <w:r w:rsidRPr="002F604B">
        <w:rPr>
          <w:szCs w:val="22"/>
          <w:lang w:val="ro-RO"/>
        </w:rPr>
        <w:t xml:space="preserve">rtralgie, mialgie </w:t>
      </w:r>
      <w:r w:rsidRPr="002F604B">
        <w:rPr>
          <w:lang w:val="ro-RO"/>
        </w:rPr>
        <w:t>(în unele cazuri asociate cu creşterea concentraţiilor plasmatice de creatin-kinază), crampe musculare</w:t>
      </w:r>
    </w:p>
    <w:p w:rsidR="00A2096F" w:rsidRPr="002F604B" w:rsidRDefault="00A2096F" w:rsidP="002F604B">
      <w:pPr>
        <w:pStyle w:val="EMEABodyText"/>
        <w:rPr>
          <w:lang w:val="ro-RO"/>
        </w:rPr>
      </w:pPr>
    </w:p>
    <w:p w:rsidR="00A2096F" w:rsidRPr="000D581D" w:rsidRDefault="00A2096F" w:rsidP="002F604B">
      <w:pPr>
        <w:pStyle w:val="EMEABodyText"/>
        <w:outlineLvl w:val="0"/>
        <w:rPr>
          <w:u w:val="single"/>
          <w:lang w:val="ro-RO"/>
        </w:rPr>
      </w:pPr>
      <w:r w:rsidRPr="000D581D">
        <w:rPr>
          <w:iCs/>
          <w:u w:val="single"/>
          <w:lang w:val="ro-RO"/>
        </w:rPr>
        <w:t>Tulburări renale şi ale căilor urinare</w:t>
      </w:r>
    </w:p>
    <w:p w:rsidR="00C21BB1" w:rsidRDefault="00C21BB1" w:rsidP="002F604B">
      <w:pPr>
        <w:pStyle w:val="EMEABodyText"/>
        <w:ind w:left="2835" w:hanging="2835"/>
        <w:rPr>
          <w:lang w:val="ro-RO"/>
        </w:rPr>
      </w:pPr>
    </w:p>
    <w:p w:rsidR="00A2096F" w:rsidRPr="002F604B" w:rsidRDefault="00A2096F" w:rsidP="002F604B">
      <w:pPr>
        <w:pStyle w:val="EMEABodyText"/>
        <w:ind w:left="2835" w:hanging="2835"/>
        <w:rPr>
          <w:szCs w:val="22"/>
          <w:lang w:val="ro-RO"/>
        </w:rPr>
      </w:pPr>
      <w:r w:rsidRPr="002F604B">
        <w:rPr>
          <w:lang w:val="ro-RO"/>
        </w:rPr>
        <w:t>Cu frecvenţă necunoscută:</w:t>
      </w:r>
      <w:r w:rsidRPr="002F604B">
        <w:rPr>
          <w:lang w:val="ro-RO"/>
        </w:rPr>
        <w:tab/>
        <w:t xml:space="preserve">alterarea </w:t>
      </w:r>
      <w:r w:rsidRPr="002F604B">
        <w:rPr>
          <w:szCs w:val="22"/>
          <w:lang w:val="ro-RO"/>
        </w:rPr>
        <w:t>funcţiei renale, inclusiv cazuri de insuficienţă renală la pacienţii cu risc (vezi pct. 4.4)</w:t>
      </w:r>
    </w:p>
    <w:p w:rsidR="00A2096F" w:rsidRPr="002F604B" w:rsidRDefault="00A2096F" w:rsidP="002F604B">
      <w:pPr>
        <w:pStyle w:val="EMEABodyText"/>
        <w:tabs>
          <w:tab w:val="left" w:pos="720"/>
          <w:tab w:val="left" w:pos="1440"/>
        </w:tabs>
        <w:rPr>
          <w:lang w:val="ro-RO"/>
        </w:rPr>
      </w:pPr>
    </w:p>
    <w:p w:rsidR="00A2096F" w:rsidRPr="000D581D" w:rsidRDefault="00A2096F" w:rsidP="002F604B">
      <w:pPr>
        <w:pStyle w:val="EMEABodyText"/>
        <w:jc w:val="both"/>
        <w:outlineLvl w:val="0"/>
        <w:rPr>
          <w:u w:val="single"/>
          <w:lang w:val="ro-RO"/>
        </w:rPr>
      </w:pPr>
      <w:r w:rsidRPr="000D581D">
        <w:rPr>
          <w:u w:val="single"/>
          <w:lang w:val="ro-RO"/>
        </w:rPr>
        <w:t>Tulburări ale aparatului genital şi sânului</w:t>
      </w:r>
    </w:p>
    <w:p w:rsidR="00C21BB1" w:rsidRDefault="00C21BB1" w:rsidP="002F604B">
      <w:pPr>
        <w:pStyle w:val="EMEABodyText"/>
        <w:tabs>
          <w:tab w:val="left" w:pos="2860"/>
        </w:tabs>
        <w:rPr>
          <w:lang w:val="ro-RO"/>
        </w:rPr>
      </w:pPr>
    </w:p>
    <w:p w:rsidR="00A2096F" w:rsidRPr="002F604B" w:rsidRDefault="00A2096F" w:rsidP="002F604B">
      <w:pPr>
        <w:pStyle w:val="EMEABodyText"/>
        <w:tabs>
          <w:tab w:val="left" w:pos="2860"/>
        </w:tabs>
        <w:rPr>
          <w:lang w:val="ro-RO"/>
        </w:rPr>
      </w:pPr>
      <w:r w:rsidRPr="002F604B">
        <w:rPr>
          <w:lang w:val="ro-RO"/>
        </w:rPr>
        <w:t>Mai puţin frecvente:</w:t>
      </w:r>
      <w:r w:rsidRPr="002F604B">
        <w:rPr>
          <w:lang w:val="ro-RO"/>
        </w:rPr>
        <w:tab/>
        <w:t>disfuncţie sexuală</w:t>
      </w:r>
    </w:p>
    <w:p w:rsidR="00A2096F" w:rsidRPr="002F604B" w:rsidRDefault="00A2096F" w:rsidP="002F604B">
      <w:pPr>
        <w:pStyle w:val="EMEABodyText"/>
        <w:tabs>
          <w:tab w:val="left" w:pos="1440"/>
        </w:tabs>
        <w:jc w:val="both"/>
        <w:outlineLvl w:val="0"/>
        <w:rPr>
          <w:lang w:val="ro-RO"/>
        </w:rPr>
      </w:pPr>
    </w:p>
    <w:p w:rsidR="00A2096F" w:rsidRPr="000D581D" w:rsidRDefault="00A2096F" w:rsidP="002F604B">
      <w:pPr>
        <w:pStyle w:val="EMEABodyText"/>
        <w:outlineLvl w:val="0"/>
        <w:rPr>
          <w:u w:val="single"/>
          <w:lang w:val="ro-RO"/>
        </w:rPr>
      </w:pPr>
      <w:r w:rsidRPr="000D581D">
        <w:rPr>
          <w:u w:val="single"/>
          <w:lang w:val="ro-RO"/>
        </w:rPr>
        <w:t>Tulburări generale şi la nivelul locului de administrare</w:t>
      </w:r>
    </w:p>
    <w:p w:rsidR="00C21BB1" w:rsidRDefault="00C21BB1" w:rsidP="002F604B">
      <w:pPr>
        <w:pStyle w:val="EMEABodyText"/>
        <w:tabs>
          <w:tab w:val="left" w:pos="2860"/>
        </w:tabs>
        <w:outlineLvl w:val="0"/>
        <w:rPr>
          <w:lang w:val="ro-RO"/>
        </w:rPr>
      </w:pPr>
    </w:p>
    <w:p w:rsidR="00A2096F" w:rsidRPr="002F604B" w:rsidRDefault="00A2096F" w:rsidP="002F604B">
      <w:pPr>
        <w:pStyle w:val="EMEABodyText"/>
        <w:tabs>
          <w:tab w:val="left" w:pos="2860"/>
        </w:tabs>
        <w:outlineLvl w:val="0"/>
        <w:rPr>
          <w:lang w:val="ro-RO"/>
        </w:rPr>
      </w:pPr>
      <w:r w:rsidRPr="002F604B">
        <w:rPr>
          <w:lang w:val="ro-RO"/>
        </w:rPr>
        <w:t>Frecvente:</w:t>
      </w:r>
      <w:r w:rsidRPr="002F604B">
        <w:rPr>
          <w:lang w:val="ro-RO"/>
        </w:rPr>
        <w:tab/>
      </w:r>
      <w:r w:rsidR="007112C6" w:rsidRPr="002F604B">
        <w:rPr>
          <w:lang w:val="ro-RO"/>
        </w:rPr>
        <w:t>fatigabilitate</w:t>
      </w:r>
    </w:p>
    <w:p w:rsidR="00A2096F" w:rsidRPr="002F604B" w:rsidRDefault="00A2096F" w:rsidP="002F604B">
      <w:pPr>
        <w:pStyle w:val="EMEABodyText"/>
        <w:tabs>
          <w:tab w:val="left" w:pos="2860"/>
        </w:tabs>
        <w:rPr>
          <w:lang w:val="ro-RO"/>
        </w:rPr>
      </w:pPr>
      <w:r w:rsidRPr="002F604B">
        <w:rPr>
          <w:lang w:val="ro-RO"/>
        </w:rPr>
        <w:t>Mai puţin frecvente:</w:t>
      </w:r>
      <w:r w:rsidRPr="002F604B">
        <w:rPr>
          <w:lang w:val="ro-RO"/>
        </w:rPr>
        <w:tab/>
        <w:t>durere toracică</w:t>
      </w:r>
    </w:p>
    <w:p w:rsidR="00A2096F" w:rsidRPr="002F604B" w:rsidRDefault="00A2096F" w:rsidP="002F604B">
      <w:pPr>
        <w:pStyle w:val="EMEABodyText"/>
        <w:rPr>
          <w:i/>
          <w:lang w:val="ro-RO"/>
        </w:rPr>
      </w:pPr>
    </w:p>
    <w:p w:rsidR="00A2096F" w:rsidRPr="000D581D" w:rsidRDefault="00A2096F" w:rsidP="002F604B">
      <w:pPr>
        <w:pStyle w:val="EMEABodyText"/>
        <w:rPr>
          <w:iCs/>
          <w:u w:val="single"/>
          <w:lang w:val="ro-RO"/>
        </w:rPr>
      </w:pPr>
      <w:r w:rsidRPr="000D581D">
        <w:rPr>
          <w:u w:val="single"/>
          <w:lang w:val="ro-RO"/>
        </w:rPr>
        <w:t>Investigaţii diagnostice</w:t>
      </w:r>
    </w:p>
    <w:p w:rsidR="00C21BB1" w:rsidRDefault="00C21BB1" w:rsidP="002F604B">
      <w:pPr>
        <w:pStyle w:val="EMEABodyText"/>
        <w:ind w:left="1843" w:hanging="1843"/>
        <w:rPr>
          <w:lang w:val="ro-RO"/>
        </w:rPr>
      </w:pPr>
    </w:p>
    <w:p w:rsidR="00A2096F" w:rsidRPr="002F604B" w:rsidRDefault="00A2096F" w:rsidP="002F604B">
      <w:pPr>
        <w:pStyle w:val="EMEABodyText"/>
        <w:ind w:left="1843" w:hanging="1843"/>
        <w:rPr>
          <w:lang w:val="ro-RO"/>
        </w:rPr>
      </w:pPr>
      <w:r w:rsidRPr="002F604B">
        <w:rPr>
          <w:lang w:val="ro-RO"/>
        </w:rPr>
        <w:t>Foarte frecvente:</w:t>
      </w:r>
      <w:r w:rsidRPr="002F604B">
        <w:rPr>
          <w:lang w:val="ro-RO"/>
        </w:rPr>
        <w:tab/>
        <w:t xml:space="preserve">Hiperkaliemia* a </w:t>
      </w:r>
      <w:r w:rsidR="007112C6" w:rsidRPr="002F604B">
        <w:rPr>
          <w:lang w:val="ro-RO"/>
        </w:rPr>
        <w:t xml:space="preserve">apărut </w:t>
      </w:r>
      <w:r w:rsidRPr="002F604B">
        <w:rPr>
          <w:lang w:val="ro-RO"/>
        </w:rPr>
        <w:t>mai frecvent la pacienţii diabetici trataţi cu irbesartan, comparativ cu cei la care s-a administrat placebo. La pacienţii hipertensivi diabetici</w:t>
      </w:r>
      <w:r w:rsidR="007112C6" w:rsidRPr="002F604B">
        <w:rPr>
          <w:lang w:val="ro-RO"/>
        </w:rPr>
        <w:t>,</w:t>
      </w:r>
      <w:r w:rsidRPr="002F604B">
        <w:rPr>
          <w:lang w:val="ro-RO"/>
        </w:rPr>
        <w:t xml:space="preserve"> cu microalbuminurie şi funcţie renală normală, hiperkaliemia (≥ 5,5 mEq/l) a apărut la 29,4% din pacienţii din grupul tratat cu irbesartan în doză de 300 mg şi la 22% din pacienţii din grupul la care s-a administrat placebo. La pacienţii hipertensivi diabetici</w:t>
      </w:r>
      <w:r w:rsidR="007112C6" w:rsidRPr="002F604B">
        <w:rPr>
          <w:lang w:val="ro-RO"/>
        </w:rPr>
        <w:t>,</w:t>
      </w:r>
      <w:r w:rsidRPr="002F604B">
        <w:rPr>
          <w:lang w:val="ro-RO"/>
        </w:rPr>
        <w:t xml:space="preserve"> cu insuficienţă renală cronică şi proteinurie cu semnificaţie clinică, hiperkaliemia (≥ 5,5 mEq/l) s-a observat la 46,3% din pacienţii din grupul tratat cu irbesartan şi la 26,3% din pacienţii din grupul la care s-a administrat placebo.</w:t>
      </w:r>
    </w:p>
    <w:p w:rsidR="007112C6" w:rsidRPr="002F604B" w:rsidRDefault="00A2096F" w:rsidP="007112C6">
      <w:pPr>
        <w:pStyle w:val="EMEABodyText"/>
        <w:ind w:left="1843" w:hanging="1843"/>
        <w:rPr>
          <w:lang w:val="ro-RO"/>
        </w:rPr>
      </w:pPr>
      <w:r w:rsidRPr="002F604B">
        <w:rPr>
          <w:lang w:val="ro-RO"/>
        </w:rPr>
        <w:t>Frecvente:</w:t>
      </w:r>
      <w:r w:rsidRPr="002F604B">
        <w:rPr>
          <w:lang w:val="ro-RO"/>
        </w:rPr>
        <w:tab/>
        <w:t>la subiecţii trataţi cu irbesartan, s-au observat frecvent (1,7%) creşteri semnificative ale creatin-kinazei plasmatice. Niciuna dintre</w:t>
      </w:r>
      <w:r w:rsidR="007112C6" w:rsidRPr="002F604B">
        <w:rPr>
          <w:lang w:val="ro-RO"/>
        </w:rPr>
        <w:t xml:space="preserve"> aceste</w:t>
      </w:r>
      <w:r w:rsidRPr="002F604B">
        <w:rPr>
          <w:lang w:val="ro-RO"/>
        </w:rPr>
        <w:t xml:space="preserve"> creşteri nu s-a asociat cu evenimente musculo-scheletice identificabile clinic. </w:t>
      </w:r>
    </w:p>
    <w:p w:rsidR="00A2096F" w:rsidRPr="002F604B" w:rsidRDefault="00A2096F" w:rsidP="002F604B">
      <w:pPr>
        <w:pStyle w:val="EMEABodyText"/>
        <w:ind w:left="1843"/>
        <w:rPr>
          <w:lang w:val="ro-RO"/>
        </w:rPr>
      </w:pPr>
      <w:r w:rsidRPr="002F604B">
        <w:rPr>
          <w:lang w:val="ro-RO"/>
        </w:rPr>
        <w:t xml:space="preserve">La 1,7% din pacienţii hipertensivi cu nefropatie diabetică avansată, trataţi cu irbesartan, s-a observat o scădere a </w:t>
      </w:r>
      <w:r w:rsidR="00D82CAE" w:rsidRPr="002F604B">
        <w:rPr>
          <w:lang w:val="ro-RO"/>
        </w:rPr>
        <w:t xml:space="preserve">valorilor </w:t>
      </w:r>
      <w:r w:rsidRPr="002F604B">
        <w:rPr>
          <w:lang w:val="ro-RO"/>
        </w:rPr>
        <w:t>hemoglobinei*, fără semnificaţie clinică.</w:t>
      </w:r>
    </w:p>
    <w:p w:rsidR="00A2096F" w:rsidRPr="002F604B" w:rsidRDefault="00A2096F" w:rsidP="00A2096F">
      <w:pPr>
        <w:pStyle w:val="EMEABodyText"/>
        <w:rPr>
          <w:i/>
          <w:lang w:val="ro-RO"/>
        </w:rPr>
      </w:pPr>
    </w:p>
    <w:p w:rsidR="00A2096F" w:rsidRPr="002F604B" w:rsidRDefault="00A2096F" w:rsidP="00A2096F">
      <w:pPr>
        <w:pStyle w:val="EMEABodyText"/>
        <w:rPr>
          <w:bCs/>
          <w:u w:val="single"/>
          <w:lang w:val="ro-RO"/>
        </w:rPr>
      </w:pPr>
      <w:r w:rsidRPr="002F604B">
        <w:rPr>
          <w:bCs/>
          <w:u w:val="single"/>
          <w:lang w:val="ro-RO"/>
        </w:rPr>
        <w:t>Copii şi adolescenţi</w:t>
      </w:r>
    </w:p>
    <w:p w:rsidR="00C41F67" w:rsidRDefault="00C41F67" w:rsidP="00A2096F">
      <w:pPr>
        <w:pStyle w:val="EMEABodyText"/>
        <w:rPr>
          <w:bCs/>
          <w:lang w:val="ro-RO"/>
        </w:rPr>
      </w:pPr>
    </w:p>
    <w:p w:rsidR="00A2096F" w:rsidRPr="002F604B" w:rsidRDefault="00A2096F" w:rsidP="00A2096F">
      <w:pPr>
        <w:pStyle w:val="EMEABodyText"/>
        <w:rPr>
          <w:lang w:val="ro-RO"/>
        </w:rPr>
      </w:pPr>
      <w:r w:rsidRPr="002F604B">
        <w:rPr>
          <w:bCs/>
          <w:lang w:val="ro-RO"/>
        </w:rPr>
        <w:t>Într-un studiu randomizat care a inclus 318 copii şi adolescenţi cu hipertensiune arterială</w:t>
      </w:r>
      <w:r w:rsidR="00D82CAE" w:rsidRPr="002F604B">
        <w:rPr>
          <w:bCs/>
          <w:lang w:val="ro-RO"/>
        </w:rPr>
        <w:t>,</w:t>
      </w:r>
      <w:r w:rsidRPr="002F604B">
        <w:rPr>
          <w:bCs/>
          <w:lang w:val="ro-RO"/>
        </w:rPr>
        <w:t xml:space="preserve"> cu vârsta cuprinsă între 6 şi 16 ani, </w:t>
      </w:r>
      <w:r w:rsidR="00D82CAE" w:rsidRPr="002F604B">
        <w:rPr>
          <w:bCs/>
          <w:lang w:val="ro-RO"/>
        </w:rPr>
        <w:t>în faza dublu-orb cu durata de 3 săptămâni</w:t>
      </w:r>
      <w:r w:rsidR="00D82CAE" w:rsidRPr="002F604B" w:rsidDel="00D82CAE">
        <w:rPr>
          <w:bCs/>
          <w:lang w:val="ro-RO"/>
        </w:rPr>
        <w:t xml:space="preserve"> </w:t>
      </w:r>
      <w:r w:rsidRPr="002F604B">
        <w:rPr>
          <w:bCs/>
          <w:lang w:val="ro-RO"/>
        </w:rPr>
        <w:t xml:space="preserve">au </w:t>
      </w:r>
      <w:r w:rsidR="00D82CAE" w:rsidRPr="002F604B">
        <w:rPr>
          <w:bCs/>
          <w:lang w:val="ro-RO"/>
        </w:rPr>
        <w:t xml:space="preserve">apărut </w:t>
      </w:r>
      <w:r w:rsidRPr="002F604B">
        <w:rPr>
          <w:bCs/>
          <w:lang w:val="ro-RO"/>
        </w:rPr>
        <w:t xml:space="preserve">următoarele reacţii adverse: cefalee (7,9%), hipotensiune arterială (2,2%), ameţeli (1,9%), tuse (0,9%). În </w:t>
      </w:r>
      <w:r w:rsidR="00D82CAE" w:rsidRPr="002F604B">
        <w:rPr>
          <w:bCs/>
          <w:lang w:val="ro-RO"/>
        </w:rPr>
        <w:t>perioada</w:t>
      </w:r>
      <w:r w:rsidRPr="002F604B">
        <w:rPr>
          <w:bCs/>
          <w:lang w:val="ro-RO"/>
        </w:rPr>
        <w:t xml:space="preserve"> deschis</w:t>
      </w:r>
      <w:r w:rsidR="00D82CAE" w:rsidRPr="002F604B">
        <w:rPr>
          <w:bCs/>
          <w:lang w:val="ro-RO"/>
        </w:rPr>
        <w:t>ă</w:t>
      </w:r>
      <w:r w:rsidRPr="002F604B">
        <w:rPr>
          <w:bCs/>
          <w:lang w:val="ro-RO"/>
        </w:rPr>
        <w:t xml:space="preserve"> a acestui studiu</w:t>
      </w:r>
      <w:r w:rsidR="00D82CAE" w:rsidRPr="002F604B">
        <w:rPr>
          <w:bCs/>
          <w:lang w:val="ro-RO"/>
        </w:rPr>
        <w:t>, cu durata de 26 de săptămâni</w:t>
      </w:r>
      <w:r w:rsidRPr="002F604B">
        <w:rPr>
          <w:bCs/>
          <w:lang w:val="ro-RO"/>
        </w:rPr>
        <w:t xml:space="preserve">, cele mai frecvent </w:t>
      </w:r>
      <w:r w:rsidR="00DE47DB" w:rsidRPr="002F604B">
        <w:rPr>
          <w:bCs/>
          <w:lang w:val="ro-RO"/>
        </w:rPr>
        <w:t xml:space="preserve">observate </w:t>
      </w:r>
      <w:r w:rsidRPr="002F604B">
        <w:rPr>
          <w:bCs/>
          <w:lang w:val="ro-RO"/>
        </w:rPr>
        <w:t xml:space="preserve">modificări ale testelor de laborator au fost creşterea </w:t>
      </w:r>
      <w:r w:rsidR="00DE47DB" w:rsidRPr="002F604B">
        <w:rPr>
          <w:bCs/>
          <w:lang w:val="ro-RO"/>
        </w:rPr>
        <w:t xml:space="preserve">valorilor </w:t>
      </w:r>
      <w:r w:rsidRPr="002F604B">
        <w:rPr>
          <w:bCs/>
          <w:lang w:val="ro-RO"/>
        </w:rPr>
        <w:t xml:space="preserve">creatininei (6,5%) şi ale </w:t>
      </w:r>
      <w:r w:rsidR="00DE47DB" w:rsidRPr="002F604B">
        <w:rPr>
          <w:bCs/>
          <w:lang w:val="ro-RO"/>
        </w:rPr>
        <w:t xml:space="preserve">creatin-kinazei </w:t>
      </w:r>
      <w:r w:rsidRPr="002F604B">
        <w:rPr>
          <w:bCs/>
          <w:lang w:val="ro-RO"/>
        </w:rPr>
        <w:t>la 2% din copii</w:t>
      </w:r>
      <w:r w:rsidR="00DE47DB" w:rsidRPr="002F604B">
        <w:rPr>
          <w:bCs/>
          <w:lang w:val="ro-RO"/>
        </w:rPr>
        <w:t>i trataţi</w:t>
      </w:r>
      <w:r w:rsidRPr="002F604B">
        <w:rPr>
          <w:bCs/>
          <w:lang w:val="ro-RO"/>
        </w:rPr>
        <w:t>.</w:t>
      </w:r>
    </w:p>
    <w:p w:rsidR="00A2096F" w:rsidRPr="002F604B" w:rsidRDefault="00A2096F" w:rsidP="00A2096F">
      <w:pPr>
        <w:pStyle w:val="EMEABodyText"/>
        <w:rPr>
          <w:lang w:val="ro-RO"/>
        </w:rPr>
      </w:pPr>
    </w:p>
    <w:p w:rsidR="00F103EB" w:rsidRPr="002F604B" w:rsidRDefault="00F103EB" w:rsidP="00F103EB">
      <w:pPr>
        <w:pStyle w:val="EMEABodyText"/>
        <w:rPr>
          <w:u w:val="single"/>
          <w:lang w:val="ro-RO"/>
        </w:rPr>
      </w:pPr>
      <w:r w:rsidRPr="002F604B">
        <w:rPr>
          <w:u w:val="single"/>
          <w:lang w:val="ro-RO"/>
        </w:rPr>
        <w:t>Raportarea reacţiilor adverse suspectate</w:t>
      </w:r>
    </w:p>
    <w:p w:rsidR="00C41F67" w:rsidRDefault="00C41F67" w:rsidP="00F103EB">
      <w:pPr>
        <w:pStyle w:val="EMEABodyText"/>
        <w:rPr>
          <w:lang w:val="ro-RO"/>
        </w:rPr>
      </w:pPr>
    </w:p>
    <w:p w:rsidR="00F103EB" w:rsidRPr="002F604B" w:rsidRDefault="00F674F7" w:rsidP="00F103EB">
      <w:pPr>
        <w:pStyle w:val="EMEABodyText"/>
        <w:rPr>
          <w:lang w:val="ro-RO"/>
        </w:rPr>
      </w:pPr>
      <w:r>
        <w:rPr>
          <w:lang w:val="ro-RO"/>
        </w:rPr>
        <w:t>R</w:t>
      </w:r>
      <w:r w:rsidR="00F103EB" w:rsidRPr="002F604B">
        <w:rPr>
          <w:lang w:val="ro-RO"/>
        </w:rPr>
        <w:t>aportarea reacţiilor adverse suspectate după autorizarea medicamentului</w:t>
      </w:r>
      <w:r w:rsidRPr="00F674F7">
        <w:rPr>
          <w:lang w:val="ro-RO"/>
        </w:rPr>
        <w:t xml:space="preserve"> </w:t>
      </w:r>
      <w:r>
        <w:rPr>
          <w:lang w:val="ro-RO"/>
        </w:rPr>
        <w:t>e</w:t>
      </w:r>
      <w:r w:rsidRPr="002F604B">
        <w:rPr>
          <w:lang w:val="ro-RO"/>
        </w:rPr>
        <w:t>ste importantă</w:t>
      </w:r>
      <w:r w:rsidR="00F103EB" w:rsidRPr="002F604B">
        <w:rPr>
          <w:lang w:val="ro-RO"/>
        </w:rPr>
        <w:t xml:space="preserve">. Acest lucru permite monitorizarea continuă a raportului beneficiu/risc al medicamentului. Profesioniştii din domeniul sănătăţii sunt rugaţi să raporteze orice reacţie adversă suspectată prin intermediul </w:t>
      </w:r>
      <w:r w:rsidR="00F103EB" w:rsidRPr="002F604B">
        <w:rPr>
          <w:highlight w:val="lightGray"/>
          <w:lang w:val="ro-RO"/>
        </w:rPr>
        <w:t xml:space="preserve">sistemului naţional de raportare, </w:t>
      </w:r>
      <w:r w:rsidR="0040088D">
        <w:rPr>
          <w:highlight w:val="lightGray"/>
          <w:lang w:val="ro-RO"/>
        </w:rPr>
        <w:t>astfel</w:t>
      </w:r>
      <w:r w:rsidR="0040088D" w:rsidRPr="002F604B">
        <w:rPr>
          <w:highlight w:val="lightGray"/>
          <w:lang w:val="ro-RO"/>
        </w:rPr>
        <w:t xml:space="preserve"> </w:t>
      </w:r>
      <w:r w:rsidR="00F103EB" w:rsidRPr="002F604B">
        <w:rPr>
          <w:highlight w:val="lightGray"/>
          <w:lang w:val="ro-RO"/>
        </w:rPr>
        <w:t xml:space="preserve">cum este menţionat în </w:t>
      </w:r>
      <w:r w:rsidR="00F9134F" w:rsidRPr="00734EC5">
        <w:rPr>
          <w:szCs w:val="22"/>
          <w:highlight w:val="lightGray"/>
          <w:lang w:val="ro-RO"/>
        </w:rPr>
        <w:fldChar w:fldCharType="begin"/>
      </w:r>
      <w:r w:rsidR="00F9134F" w:rsidRPr="00734EC5">
        <w:rPr>
          <w:szCs w:val="22"/>
          <w:highlight w:val="lightGray"/>
          <w:lang w:val="ro-RO"/>
        </w:rPr>
        <w:instrText xml:space="preserve"> HYPERLINK "http://www.ema.europa.eu/docs/en_GB/document_library/Template_or_form/2013/03/WC500139752.doc" </w:instrText>
      </w:r>
      <w:r w:rsidR="00F9134F" w:rsidRPr="00F954E5">
        <w:rPr>
          <w:szCs w:val="22"/>
          <w:highlight w:val="lightGray"/>
          <w:lang w:val="ro-RO"/>
        </w:rPr>
      </w:r>
      <w:r w:rsidR="00F9134F" w:rsidRPr="00734EC5">
        <w:rPr>
          <w:szCs w:val="22"/>
          <w:highlight w:val="lightGray"/>
          <w:lang w:val="ro-RO"/>
        </w:rPr>
        <w:fldChar w:fldCharType="separate"/>
      </w:r>
      <w:r w:rsidR="00F9134F" w:rsidRPr="00734EC5">
        <w:rPr>
          <w:rStyle w:val="Hyperlink"/>
          <w:szCs w:val="22"/>
          <w:highlight w:val="lightGray"/>
          <w:lang w:val="ro-RO"/>
        </w:rPr>
        <w:t>Anexa V</w:t>
      </w:r>
      <w:r w:rsidR="00F9134F" w:rsidRPr="00734EC5">
        <w:rPr>
          <w:szCs w:val="22"/>
          <w:highlight w:val="lightGray"/>
          <w:lang w:val="ro-RO"/>
        </w:rPr>
        <w:fldChar w:fldCharType="end"/>
      </w:r>
      <w:r w:rsidR="00F103EB" w:rsidRPr="002F604B">
        <w:rPr>
          <w:lang w:val="ro-RO"/>
        </w:rPr>
        <w:t>.</w:t>
      </w:r>
    </w:p>
    <w:p w:rsidR="00F103EB" w:rsidRPr="002F604B" w:rsidRDefault="00F103EB" w:rsidP="00A2096F">
      <w:pPr>
        <w:pStyle w:val="EMEABodyText"/>
        <w:rPr>
          <w:lang w:val="ro-RO"/>
        </w:rPr>
      </w:pPr>
    </w:p>
    <w:p w:rsidR="00A2096F" w:rsidRPr="002F604B" w:rsidRDefault="00A2096F" w:rsidP="00A2096F">
      <w:pPr>
        <w:pStyle w:val="EMEAHeading2"/>
        <w:rPr>
          <w:lang w:val="ro-RO"/>
        </w:rPr>
      </w:pPr>
      <w:r w:rsidRPr="002F604B">
        <w:rPr>
          <w:lang w:val="ro-RO"/>
        </w:rPr>
        <w:t>4.9</w:t>
      </w:r>
      <w:r w:rsidRPr="002F604B">
        <w:rPr>
          <w:lang w:val="ro-RO"/>
        </w:rPr>
        <w:tab/>
        <w:t>Supradozaj</w:t>
      </w:r>
    </w:p>
    <w:p w:rsidR="00A2096F" w:rsidRPr="002F604B" w:rsidRDefault="00A2096F" w:rsidP="00A2096F">
      <w:pPr>
        <w:pStyle w:val="EMEAHeading2"/>
        <w:rPr>
          <w:lang w:val="ro-RO"/>
        </w:rPr>
      </w:pPr>
    </w:p>
    <w:p w:rsidR="00A2096F" w:rsidRPr="002F604B" w:rsidRDefault="00A2096F" w:rsidP="00A2096F">
      <w:pPr>
        <w:pStyle w:val="EMEABodyText"/>
        <w:rPr>
          <w:lang w:val="ro-RO"/>
        </w:rPr>
      </w:pPr>
      <w:r w:rsidRPr="002F604B">
        <w:rPr>
          <w:lang w:val="ro-RO"/>
        </w:rPr>
        <w:t xml:space="preserve">În urma expunerii adulţilor la doze de până la 900 mg irbesartan/zi, timp de 8 săptămâni, nu s-a evidenţiat toxicitate. În caz de supradozaj, manifestările cele mai probabile sunt hipotensiunea arterială şi tahicardia; de asemenea, </w:t>
      </w:r>
      <w:r w:rsidR="00F103EB" w:rsidRPr="002F604B">
        <w:rPr>
          <w:lang w:val="ro-RO"/>
        </w:rPr>
        <w:t xml:space="preserve">ca urmare a supradozajului </w:t>
      </w:r>
      <w:r w:rsidRPr="002F604B">
        <w:rPr>
          <w:lang w:val="ro-RO"/>
        </w:rPr>
        <w:t>poate să apară şi bradicardi</w:t>
      </w:r>
      <w:r w:rsidR="00F103EB" w:rsidRPr="002F604B">
        <w:rPr>
          <w:lang w:val="ro-RO"/>
        </w:rPr>
        <w:t>e</w:t>
      </w:r>
      <w:r w:rsidRPr="002F604B">
        <w:rPr>
          <w:lang w:val="ro-RO"/>
        </w:rPr>
        <w:t xml:space="preserve">. Nu sunt disponibile informaţii specifice privind tratamentul supradozajului cu Aprovel. Pacientul trebuie supravegheat </w:t>
      </w:r>
      <w:r w:rsidR="00F103EB" w:rsidRPr="002F604B">
        <w:rPr>
          <w:lang w:val="ro-RO"/>
        </w:rPr>
        <w:t xml:space="preserve">atent, </w:t>
      </w:r>
      <w:r w:rsidRPr="002F604B">
        <w:rPr>
          <w:lang w:val="ro-RO"/>
        </w:rPr>
        <w:t xml:space="preserve">iar tratamentul trebuie să fie simptomatic şi de susţinere. Măsurile recomandate includ provocarea vărsăturilor şi/sau efectuarea lavajului gastric. Pentru tratamentul supradozajului se poate utiliza cărbune activat. Irbesartanul nu </w:t>
      </w:r>
      <w:r w:rsidR="00267409" w:rsidRPr="002F604B">
        <w:rPr>
          <w:lang w:val="ro-RO"/>
        </w:rPr>
        <w:t xml:space="preserve">se elimină prin </w:t>
      </w:r>
      <w:r w:rsidRPr="002F604B">
        <w:rPr>
          <w:lang w:val="ro-RO"/>
        </w:rPr>
        <w:t>hemodiali</w:t>
      </w:r>
      <w:r w:rsidRPr="002502B0">
        <w:rPr>
          <w:lang w:val="ro-RO"/>
        </w:rPr>
        <w:t>z</w:t>
      </w:r>
      <w:r w:rsidR="00267409" w:rsidRPr="002F604B">
        <w:rPr>
          <w:lang w:val="ro-RO"/>
        </w:rPr>
        <w:t>ă</w:t>
      </w:r>
      <w:r w:rsidRPr="002F604B">
        <w:rPr>
          <w:lang w:val="ro-RO"/>
        </w:rPr>
        <w:t>.</w:t>
      </w:r>
    </w:p>
    <w:p w:rsidR="00A2096F" w:rsidRPr="002F604B" w:rsidRDefault="00A2096F" w:rsidP="00A2096F">
      <w:pPr>
        <w:pStyle w:val="EMEABodyText"/>
        <w:rPr>
          <w:lang w:val="ro-RO"/>
        </w:rPr>
      </w:pPr>
    </w:p>
    <w:p w:rsidR="00A2096F" w:rsidRPr="002F604B" w:rsidRDefault="00A2096F" w:rsidP="00A2096F">
      <w:pPr>
        <w:pStyle w:val="EMEABodyText"/>
        <w:rPr>
          <w:lang w:val="ro-RO"/>
        </w:rPr>
      </w:pPr>
    </w:p>
    <w:p w:rsidR="00A2096F" w:rsidRPr="002F604B" w:rsidRDefault="00A2096F" w:rsidP="00A2096F">
      <w:pPr>
        <w:pStyle w:val="EMEAHeading1"/>
        <w:rPr>
          <w:lang w:val="ro-RO"/>
        </w:rPr>
      </w:pPr>
      <w:r w:rsidRPr="002F604B">
        <w:rPr>
          <w:lang w:val="ro-RO"/>
        </w:rPr>
        <w:t>5.</w:t>
      </w:r>
      <w:r w:rsidRPr="002F604B">
        <w:rPr>
          <w:lang w:val="ro-RO"/>
        </w:rPr>
        <w:tab/>
        <w:t>PROPRIETĂŢI FARMACOLOGICE</w:t>
      </w:r>
    </w:p>
    <w:p w:rsidR="00A2096F" w:rsidRPr="002F604B" w:rsidRDefault="00A2096F" w:rsidP="00A2096F">
      <w:pPr>
        <w:pStyle w:val="EMEAHeading1"/>
        <w:rPr>
          <w:lang w:val="ro-RO"/>
        </w:rPr>
      </w:pPr>
    </w:p>
    <w:p w:rsidR="00A2096F" w:rsidRPr="002F604B" w:rsidRDefault="00A2096F" w:rsidP="00A2096F">
      <w:pPr>
        <w:pStyle w:val="EMEAHeading2"/>
        <w:rPr>
          <w:lang w:val="ro-RO"/>
        </w:rPr>
      </w:pPr>
      <w:r w:rsidRPr="002F604B">
        <w:rPr>
          <w:lang w:val="ro-RO"/>
        </w:rPr>
        <w:t>5.1</w:t>
      </w:r>
      <w:r w:rsidRPr="002F604B">
        <w:rPr>
          <w:lang w:val="ro-RO"/>
        </w:rPr>
        <w:tab/>
        <w:t>Proprietăţi farmacodinamice</w:t>
      </w:r>
    </w:p>
    <w:p w:rsidR="00A2096F" w:rsidRPr="002F604B" w:rsidRDefault="00A2096F">
      <w:pPr>
        <w:pStyle w:val="EMEAHeading2"/>
        <w:rPr>
          <w:szCs w:val="22"/>
          <w:lang w:val="ro-RO"/>
        </w:rPr>
      </w:pPr>
    </w:p>
    <w:p w:rsidR="00A2096F" w:rsidRPr="002F604B" w:rsidRDefault="00A2096F" w:rsidP="00A2096F">
      <w:pPr>
        <w:pStyle w:val="EMEABodyText"/>
        <w:rPr>
          <w:lang w:val="ro-RO"/>
        </w:rPr>
      </w:pPr>
      <w:r w:rsidRPr="002F604B">
        <w:rPr>
          <w:lang w:val="ro-RO"/>
        </w:rPr>
        <w:t xml:space="preserve">Grupa farmacoterapeutică: antagonişti </w:t>
      </w:r>
      <w:r w:rsidR="0085579F" w:rsidRPr="002F604B">
        <w:rPr>
          <w:lang w:val="ro-RO"/>
        </w:rPr>
        <w:t xml:space="preserve">ai receptorilor </w:t>
      </w:r>
      <w:r w:rsidRPr="002F604B">
        <w:rPr>
          <w:lang w:val="ro-RO"/>
        </w:rPr>
        <w:t>pentru angiotensină II</w:t>
      </w:r>
      <w:r w:rsidR="000C19F8">
        <w:rPr>
          <w:lang w:val="ro-RO"/>
        </w:rPr>
        <w:t>, c</w:t>
      </w:r>
      <w:r w:rsidR="00C41F67" w:rsidRPr="002F604B">
        <w:rPr>
          <w:lang w:val="ro-RO"/>
        </w:rPr>
        <w:t xml:space="preserve">odul </w:t>
      </w:r>
      <w:r w:rsidRPr="002F604B">
        <w:rPr>
          <w:lang w:val="ro-RO"/>
        </w:rPr>
        <w:t>ATC: C09C A04</w:t>
      </w:r>
    </w:p>
    <w:p w:rsidR="00A2096F" w:rsidRPr="002F604B" w:rsidRDefault="00A2096F" w:rsidP="00A2096F">
      <w:pPr>
        <w:pStyle w:val="EMEABodyText"/>
        <w:rPr>
          <w:lang w:val="ro-RO"/>
        </w:rPr>
      </w:pPr>
    </w:p>
    <w:p w:rsidR="00C41F67" w:rsidRDefault="00A2096F" w:rsidP="00A2096F">
      <w:pPr>
        <w:pStyle w:val="EMEABodyText"/>
        <w:rPr>
          <w:lang w:val="ro-RO"/>
        </w:rPr>
      </w:pPr>
      <w:r w:rsidRPr="002F604B">
        <w:rPr>
          <w:u w:val="single"/>
          <w:lang w:val="ro-RO"/>
        </w:rPr>
        <w:t>Mecanism de acţiune</w:t>
      </w:r>
      <w:r w:rsidRPr="002F604B">
        <w:rPr>
          <w:lang w:val="ro-RO"/>
        </w:rPr>
        <w:t xml:space="preserve">: </w:t>
      </w:r>
    </w:p>
    <w:p w:rsidR="00C41F67" w:rsidRDefault="00C41F67" w:rsidP="00A2096F">
      <w:pPr>
        <w:pStyle w:val="EMEABodyText"/>
        <w:rPr>
          <w:lang w:val="ro-RO"/>
        </w:rPr>
      </w:pPr>
    </w:p>
    <w:p w:rsidR="00A2096F" w:rsidRPr="002F604B" w:rsidRDefault="00A2096F" w:rsidP="00A2096F">
      <w:pPr>
        <w:pStyle w:val="EMEABodyText"/>
        <w:rPr>
          <w:lang w:val="ro-RO"/>
        </w:rPr>
      </w:pPr>
      <w:r w:rsidRPr="002F604B">
        <w:rPr>
          <w:lang w:val="ro-RO"/>
        </w:rPr>
        <w:t>Irbesartanul este un antagonist puternic şi selectiv al receptorilor pentru angiotensină II (tip AT</w:t>
      </w:r>
      <w:r w:rsidRPr="002F604B">
        <w:rPr>
          <w:vertAlign w:val="subscript"/>
          <w:lang w:val="ro-RO"/>
        </w:rPr>
        <w:t>1</w:t>
      </w:r>
      <w:r w:rsidRPr="002F604B">
        <w:rPr>
          <w:lang w:val="ro-RO"/>
        </w:rPr>
        <w:t>), activ după administrare pe cale orală.</w:t>
      </w:r>
      <w:r w:rsidRPr="002F604B">
        <w:rPr>
          <w:b/>
          <w:lang w:val="ro-RO"/>
        </w:rPr>
        <w:t xml:space="preserve"> </w:t>
      </w:r>
      <w:r w:rsidRPr="002F604B">
        <w:rPr>
          <w:lang w:val="ro-RO"/>
        </w:rPr>
        <w:t>Se consideră că blochează toate acţiunile angiotensinei II mediate prin receptor</w:t>
      </w:r>
      <w:r w:rsidR="00B32753" w:rsidRPr="002F604B">
        <w:rPr>
          <w:lang w:val="ro-RO"/>
        </w:rPr>
        <w:t>ul</w:t>
      </w:r>
      <w:r w:rsidRPr="002F604B">
        <w:rPr>
          <w:lang w:val="ro-RO"/>
        </w:rPr>
        <w:t xml:space="preserve"> AT</w:t>
      </w:r>
      <w:r w:rsidRPr="002F604B">
        <w:rPr>
          <w:vertAlign w:val="subscript"/>
          <w:lang w:val="ro-RO"/>
        </w:rPr>
        <w:t>1</w:t>
      </w:r>
      <w:r w:rsidRPr="002F604B">
        <w:rPr>
          <w:lang w:val="ro-RO"/>
        </w:rPr>
        <w:t>, indiferent de originea sau de calea de sinteză a angiotensinei II. Antagonizarea selectivă a receptorilor</w:t>
      </w:r>
      <w:r w:rsidR="00B32753" w:rsidRPr="002F604B">
        <w:rPr>
          <w:lang w:val="ro-RO"/>
        </w:rPr>
        <w:t xml:space="preserve"> pentru</w:t>
      </w:r>
      <w:r w:rsidRPr="002F604B">
        <w:rPr>
          <w:lang w:val="ro-RO"/>
        </w:rPr>
        <w:t xml:space="preserve"> angiotensin</w:t>
      </w:r>
      <w:r w:rsidR="00B32753" w:rsidRPr="002F604B">
        <w:rPr>
          <w:lang w:val="ro-RO"/>
        </w:rPr>
        <w:t>ă</w:t>
      </w:r>
      <w:r w:rsidRPr="002F604B">
        <w:rPr>
          <w:lang w:val="ro-RO"/>
        </w:rPr>
        <w:t xml:space="preserve"> II (AT</w:t>
      </w:r>
      <w:r w:rsidRPr="002F604B">
        <w:rPr>
          <w:vertAlign w:val="subscript"/>
          <w:lang w:val="ro-RO"/>
        </w:rPr>
        <w:t>1</w:t>
      </w:r>
      <w:r w:rsidRPr="002F604B">
        <w:rPr>
          <w:lang w:val="ro-RO"/>
        </w:rPr>
        <w:t xml:space="preserve">) determină creşterea concentraţiilor plasmatice de renină şi de angiotensină II şi scăderea concentraţiei plasmatice de aldosteron. </w:t>
      </w:r>
      <w:r w:rsidR="000947EE" w:rsidRPr="002F604B">
        <w:rPr>
          <w:lang w:val="ro-RO"/>
        </w:rPr>
        <w:t xml:space="preserve">Concentraţiile plasmatice ale potasiului </w:t>
      </w:r>
      <w:r w:rsidRPr="002F604B">
        <w:rPr>
          <w:lang w:val="ro-RO"/>
        </w:rPr>
        <w:t xml:space="preserve">nu </w:t>
      </w:r>
      <w:r w:rsidR="000947EE" w:rsidRPr="002F604B">
        <w:rPr>
          <w:lang w:val="ro-RO"/>
        </w:rPr>
        <w:t xml:space="preserve">sunt afectate </w:t>
      </w:r>
      <w:r w:rsidRPr="002F604B">
        <w:rPr>
          <w:lang w:val="ro-RO"/>
        </w:rPr>
        <w:t>semnificativ de irbesartan administrat în monoterapie, la dozele recomandate. Irbesartanul nu inhibă enzima de conversie a angiotensinei (kininaza II), o enzimă care generează formarea de angiotensină II şi care metabolizează şi bradikinina la metaboliţi inactivi. Irbesartanul nu necesită activare metabolică pentru a-şi exercita activitatea.</w:t>
      </w:r>
    </w:p>
    <w:p w:rsidR="00A2096F" w:rsidRPr="002F604B" w:rsidRDefault="00A2096F" w:rsidP="00A2096F">
      <w:pPr>
        <w:pStyle w:val="EMEABodyText"/>
        <w:rPr>
          <w:lang w:val="ro-RO"/>
        </w:rPr>
      </w:pPr>
    </w:p>
    <w:p w:rsidR="00A2096F" w:rsidRPr="002F604B" w:rsidRDefault="00A2096F" w:rsidP="00A2096F">
      <w:pPr>
        <w:pStyle w:val="EMEABodyText"/>
        <w:keepNext/>
        <w:rPr>
          <w:bCs/>
          <w:u w:val="single"/>
          <w:lang w:val="ro-RO"/>
        </w:rPr>
      </w:pPr>
      <w:r w:rsidRPr="002F604B">
        <w:rPr>
          <w:bCs/>
          <w:u w:val="single"/>
          <w:lang w:val="ro-RO"/>
        </w:rPr>
        <w:t>Eficacitate clinică</w:t>
      </w:r>
    </w:p>
    <w:p w:rsidR="00A2096F" w:rsidRPr="002F604B" w:rsidRDefault="00A2096F" w:rsidP="00A2096F">
      <w:pPr>
        <w:pStyle w:val="EMEABodyText"/>
        <w:keepNext/>
        <w:rPr>
          <w:lang w:val="ro-RO"/>
        </w:rPr>
      </w:pPr>
    </w:p>
    <w:p w:rsidR="00A2096F" w:rsidRPr="000D581D" w:rsidRDefault="00A2096F" w:rsidP="00A2096F">
      <w:pPr>
        <w:pStyle w:val="EMEABodyText"/>
        <w:keepNext/>
        <w:rPr>
          <w:i/>
          <w:lang w:val="ro-RO"/>
        </w:rPr>
      </w:pPr>
      <w:r w:rsidRPr="000D581D">
        <w:rPr>
          <w:i/>
          <w:lang w:val="ro-RO"/>
        </w:rPr>
        <w:t>Hipertensiune arterială</w:t>
      </w:r>
    </w:p>
    <w:p w:rsidR="00C41F67" w:rsidRDefault="00C41F67" w:rsidP="00A2096F">
      <w:pPr>
        <w:pStyle w:val="EMEABodyText"/>
        <w:rPr>
          <w:lang w:val="ro-RO"/>
        </w:rPr>
      </w:pPr>
    </w:p>
    <w:p w:rsidR="00A2096F" w:rsidRPr="002F604B" w:rsidRDefault="00A2096F" w:rsidP="00A2096F">
      <w:pPr>
        <w:pStyle w:val="EMEABodyText"/>
        <w:rPr>
          <w:lang w:val="ro-RO"/>
        </w:rPr>
      </w:pPr>
      <w:r w:rsidRPr="002F604B">
        <w:rPr>
          <w:lang w:val="ro-RO"/>
        </w:rPr>
        <w:t>Irbesartanul scade tensiunea arterială, cu modificarea minimă a frecvenţei cardiace. Scăderea tensiunii arteriale este dependentă de doză, cu o tendinţă de atingere a fazei de platou la doze peste 300 mg irbesartan, administrate în priză unică zilnică. Dozele cuprinse între 150</w:t>
      </w:r>
      <w:r w:rsidR="00F04F6B" w:rsidRPr="002F604B">
        <w:rPr>
          <w:lang w:val="ro-RO"/>
        </w:rPr>
        <w:t>-</w:t>
      </w:r>
      <w:r w:rsidRPr="002F604B">
        <w:rPr>
          <w:lang w:val="ro-RO"/>
        </w:rPr>
        <w:t>300 mg irbesartan, o dată pe zi, scad valorile tensiunii arteriale în clinostatism sau în poziţie şezândă, după 24 ore de la administrare (înaintea dozei următoare), în medie cu 8</w:t>
      </w:r>
      <w:r w:rsidR="00F04F6B" w:rsidRPr="002F604B">
        <w:rPr>
          <w:lang w:val="ro-RO"/>
        </w:rPr>
        <w:t>-</w:t>
      </w:r>
      <w:r w:rsidRPr="002F604B">
        <w:rPr>
          <w:lang w:val="ro-RO"/>
        </w:rPr>
        <w:t>13/5</w:t>
      </w:r>
      <w:r w:rsidR="00F04F6B" w:rsidRPr="002F604B">
        <w:rPr>
          <w:lang w:val="ro-RO"/>
        </w:rPr>
        <w:t>-</w:t>
      </w:r>
      <w:r w:rsidRPr="002F604B">
        <w:rPr>
          <w:lang w:val="ro-RO"/>
        </w:rPr>
        <w:t>8 mm Hg (sistolică/diastolică), scădere care este superioară celei observate după administrarea de placebo.</w:t>
      </w:r>
    </w:p>
    <w:p w:rsidR="00C41F67" w:rsidRDefault="00C41F67" w:rsidP="00A2096F">
      <w:pPr>
        <w:pStyle w:val="EMEABodyText"/>
        <w:rPr>
          <w:lang w:val="ro-RO"/>
        </w:rPr>
      </w:pPr>
    </w:p>
    <w:p w:rsidR="00A2096F" w:rsidRPr="002F604B" w:rsidRDefault="00A2096F" w:rsidP="00A2096F">
      <w:pPr>
        <w:pStyle w:val="EMEABodyText"/>
        <w:rPr>
          <w:lang w:val="ro-RO"/>
        </w:rPr>
      </w:pPr>
      <w:r w:rsidRPr="002F604B">
        <w:rPr>
          <w:lang w:val="ro-RO"/>
        </w:rPr>
        <w:t>Reducerea maximă a tensiunii arteriale se obţine la 3</w:t>
      </w:r>
      <w:r w:rsidR="00917F22" w:rsidRPr="002F604B">
        <w:rPr>
          <w:lang w:val="ro-RO"/>
        </w:rPr>
        <w:t>-</w:t>
      </w:r>
      <w:r w:rsidRPr="002F604B">
        <w:rPr>
          <w:lang w:val="ro-RO"/>
        </w:rPr>
        <w:t>6 ore după administrare şi efectul antihipertensiv se menţine timp de cel puţin 24 ore. După 24 ore, la dozele recomandate, scăderea tensiunii arteriale este încă de 60</w:t>
      </w:r>
      <w:r w:rsidR="00917F22" w:rsidRPr="002F604B">
        <w:rPr>
          <w:lang w:val="ro-RO"/>
        </w:rPr>
        <w:t>-</w:t>
      </w:r>
      <w:r w:rsidRPr="002F604B">
        <w:rPr>
          <w:lang w:val="ro-RO"/>
        </w:rPr>
        <w:t>70% din scăderea maximă a tensiunii arteriale diastolice şi sistolice. O doză zilnică de 150 mg irbesartan, administrată în priză unică, produce efecte similare asupra tensiunii arteriale după 24 ore de la administrare (înaintea dozei următoare) şi asupra tensiunii arteriale medii pe 24 ore similare cu cele produse de administrarea aceleiaşi doze zilnice totale, fracţionate în două prize.</w:t>
      </w:r>
    </w:p>
    <w:p w:rsidR="00C41F67" w:rsidRDefault="00C41F67" w:rsidP="00A2096F">
      <w:pPr>
        <w:pStyle w:val="EMEABodyText"/>
        <w:rPr>
          <w:lang w:val="ro-RO"/>
        </w:rPr>
      </w:pPr>
    </w:p>
    <w:p w:rsidR="00A2096F" w:rsidRPr="002F604B" w:rsidRDefault="00A2096F" w:rsidP="00A2096F">
      <w:pPr>
        <w:pStyle w:val="EMEABodyText"/>
        <w:rPr>
          <w:lang w:val="ro-RO"/>
        </w:rPr>
      </w:pPr>
      <w:r w:rsidRPr="002F604B">
        <w:rPr>
          <w:lang w:val="ro-RO"/>
        </w:rPr>
        <w:t>Efectul antihipertensiv al Aprovel se manifestă în 1</w:t>
      </w:r>
      <w:r w:rsidR="00917F22" w:rsidRPr="002F604B">
        <w:rPr>
          <w:lang w:val="ro-RO"/>
        </w:rPr>
        <w:t>-</w:t>
      </w:r>
      <w:r w:rsidRPr="002F604B">
        <w:rPr>
          <w:lang w:val="ro-RO"/>
        </w:rPr>
        <w:t>2 săptămâni, efectul maxim fiind observat la 4</w:t>
      </w:r>
      <w:r w:rsidR="002F6E57" w:rsidRPr="002F604B">
        <w:rPr>
          <w:lang w:val="ro-RO"/>
        </w:rPr>
        <w:noBreakHyphen/>
      </w:r>
      <w:r w:rsidRPr="002F604B">
        <w:rPr>
          <w:lang w:val="ro-RO"/>
        </w:rPr>
        <w:t>6</w:t>
      </w:r>
      <w:r w:rsidR="002F6E57" w:rsidRPr="002F604B">
        <w:rPr>
          <w:lang w:val="ro-RO"/>
        </w:rPr>
        <w:t> </w:t>
      </w:r>
      <w:r w:rsidRPr="002F604B">
        <w:rPr>
          <w:lang w:val="ro-RO"/>
        </w:rPr>
        <w:t>săptămâni de la iniţierea tratamentului. Efectele antihipertensive se menţin în timpul tratamentului de lungă durată. După întreruperea tratamentului, tensiunea arterială revine treptat la valorile iniţiale. Întreruperea tratamentului nu declanşează hipertensiune arterială de rebound.</w:t>
      </w:r>
    </w:p>
    <w:p w:rsidR="00C41F67" w:rsidRDefault="00C41F67" w:rsidP="00A2096F">
      <w:pPr>
        <w:pStyle w:val="EMEABodyText"/>
        <w:rPr>
          <w:lang w:val="ro-RO"/>
        </w:rPr>
      </w:pPr>
    </w:p>
    <w:p w:rsidR="00A2096F" w:rsidRPr="002F604B" w:rsidRDefault="00A2096F" w:rsidP="00A2096F">
      <w:pPr>
        <w:pStyle w:val="EMEABodyText"/>
        <w:rPr>
          <w:lang w:val="ro-RO"/>
        </w:rPr>
      </w:pPr>
      <w:r w:rsidRPr="002F604B">
        <w:rPr>
          <w:lang w:val="ro-RO"/>
        </w:rPr>
        <w:t xml:space="preserve">Efectele antihipertensive ale irbesartanului şi diureticelor tiazidice sunt aditive. La pacienţii la care hipertensiunea arterială nu este controlată în mod adecvat cu irbesartan administrat în monoterapie, asocierea unei doze mici de hidroclorotiazidă (12,5 mg) la irbesartan, în priză unică zilnică, produce o scădere </w:t>
      </w:r>
      <w:r w:rsidR="002F6E57" w:rsidRPr="002F604B">
        <w:rPr>
          <w:lang w:val="ro-RO"/>
        </w:rPr>
        <w:t>suplimentară</w:t>
      </w:r>
      <w:r w:rsidRPr="002F604B">
        <w:rPr>
          <w:lang w:val="ro-RO"/>
        </w:rPr>
        <w:t xml:space="preserve"> a tensiunii arteriale, comparativ cu placebo, după 24 ore de la administrare (înaintea dozei următoare), de 7</w:t>
      </w:r>
      <w:r w:rsidRPr="002F604B">
        <w:rPr>
          <w:lang w:val="ro-RO"/>
        </w:rPr>
        <w:noBreakHyphen/>
        <w:t>10/3</w:t>
      </w:r>
      <w:r w:rsidRPr="002F604B">
        <w:rPr>
          <w:lang w:val="ro-RO"/>
        </w:rPr>
        <w:noBreakHyphen/>
        <w:t>6 mm Hg (sistolică/diastolică).</w:t>
      </w:r>
    </w:p>
    <w:p w:rsidR="00C41F67" w:rsidRDefault="00C41F67" w:rsidP="00A2096F">
      <w:pPr>
        <w:pStyle w:val="EMEABodyText"/>
        <w:rPr>
          <w:lang w:val="ro-RO"/>
        </w:rPr>
      </w:pPr>
    </w:p>
    <w:p w:rsidR="00A2096F" w:rsidRPr="002F604B" w:rsidRDefault="00A2096F" w:rsidP="00A2096F">
      <w:pPr>
        <w:pStyle w:val="EMEABodyText"/>
        <w:rPr>
          <w:lang w:val="ro-RO"/>
        </w:rPr>
      </w:pPr>
      <w:r w:rsidRPr="002F604B">
        <w:rPr>
          <w:lang w:val="ro-RO"/>
        </w:rPr>
        <w:t xml:space="preserve">Eficacitatea Aprovel nu este influenţată de vârstă sau sex. Ca şi în cazul </w:t>
      </w:r>
      <w:r w:rsidR="002F6E57" w:rsidRPr="002F604B">
        <w:rPr>
          <w:lang w:val="ro-RO"/>
        </w:rPr>
        <w:t xml:space="preserve">altor </w:t>
      </w:r>
      <w:r w:rsidRPr="002F604B">
        <w:rPr>
          <w:lang w:val="ro-RO"/>
        </w:rPr>
        <w:t xml:space="preserve">medicamente care </w:t>
      </w:r>
      <w:r w:rsidRPr="000354CD">
        <w:rPr>
          <w:lang w:val="ro-RO"/>
        </w:rPr>
        <w:t xml:space="preserve">acţionează asupra </w:t>
      </w:r>
      <w:r w:rsidRPr="002F604B">
        <w:rPr>
          <w:lang w:val="ro-RO"/>
        </w:rPr>
        <w:t>sistemul renină-angiotensină, pacienţii hipertensivi de culoare prezintă un răspuns considerabil mai slab la irbesartan administrat în monoterapie. În cazul în care irbesartanul se administrează în asociere cu o doză mică de hidroclorotiazidă (de exemplu, 12,5 mg</w:t>
      </w:r>
      <w:r w:rsidR="00E2009F" w:rsidRPr="002F604B">
        <w:rPr>
          <w:lang w:val="ro-RO"/>
        </w:rPr>
        <w:t xml:space="preserve"> pe </w:t>
      </w:r>
      <w:r w:rsidRPr="002F604B">
        <w:rPr>
          <w:lang w:val="ro-RO"/>
        </w:rPr>
        <w:t>zi), răspunsul antihipertensiv al pacienţilor de culoare se apropie de cel al pacienţilor de rasă caucaziană.</w:t>
      </w:r>
    </w:p>
    <w:p w:rsidR="00C41F67" w:rsidRDefault="00C41F67" w:rsidP="00A2096F">
      <w:pPr>
        <w:pStyle w:val="EMEABodyText"/>
        <w:rPr>
          <w:lang w:val="ro-RO"/>
        </w:rPr>
      </w:pPr>
    </w:p>
    <w:p w:rsidR="00A2096F" w:rsidRPr="002F604B" w:rsidRDefault="00A2096F" w:rsidP="00A2096F">
      <w:pPr>
        <w:pStyle w:val="EMEABodyText"/>
        <w:rPr>
          <w:lang w:val="ro-RO"/>
        </w:rPr>
      </w:pPr>
      <w:r w:rsidRPr="002F604B">
        <w:rPr>
          <w:lang w:val="ro-RO"/>
        </w:rPr>
        <w:t>Nu există niciun efect semnificativ clinic asupra uricemiei sau uricozuriei.</w:t>
      </w:r>
    </w:p>
    <w:p w:rsidR="00A2096F" w:rsidRPr="002F604B" w:rsidRDefault="00A2096F" w:rsidP="00A2096F">
      <w:pPr>
        <w:pStyle w:val="EMEABodyText"/>
        <w:rPr>
          <w:lang w:val="ro-RO"/>
        </w:rPr>
      </w:pPr>
    </w:p>
    <w:p w:rsidR="00A2096F" w:rsidRPr="000D581D" w:rsidRDefault="00A2096F" w:rsidP="00A2096F">
      <w:pPr>
        <w:pStyle w:val="EMEABodyText"/>
        <w:rPr>
          <w:i/>
          <w:lang w:val="ro-RO"/>
        </w:rPr>
      </w:pPr>
      <w:r w:rsidRPr="000D581D">
        <w:rPr>
          <w:i/>
          <w:lang w:val="ro-RO"/>
        </w:rPr>
        <w:t>Copii şi adolescenţi</w:t>
      </w:r>
    </w:p>
    <w:p w:rsidR="00C41F67" w:rsidRDefault="00C41F67" w:rsidP="00A2096F">
      <w:pPr>
        <w:pStyle w:val="EMEABodyText"/>
        <w:rPr>
          <w:lang w:val="ro-RO"/>
        </w:rPr>
      </w:pPr>
    </w:p>
    <w:p w:rsidR="00A2096F" w:rsidRPr="002F604B" w:rsidRDefault="00A2096F" w:rsidP="00A2096F">
      <w:pPr>
        <w:pStyle w:val="EMEABodyText"/>
        <w:rPr>
          <w:lang w:val="ro-RO"/>
        </w:rPr>
      </w:pPr>
      <w:r w:rsidRPr="002F604B">
        <w:rPr>
          <w:lang w:val="ro-RO"/>
        </w:rPr>
        <w:t xml:space="preserve">Scăderea tensiunii arteriale </w:t>
      </w:r>
      <w:r w:rsidR="00DE24B8" w:rsidRPr="002F604B">
        <w:rPr>
          <w:lang w:val="ro-RO"/>
        </w:rPr>
        <w:t xml:space="preserve">a fost evaluată prin dozarea controlată a irbesartanului </w:t>
      </w:r>
      <w:r w:rsidRPr="002F604B">
        <w:rPr>
          <w:lang w:val="ro-RO"/>
        </w:rPr>
        <w:t>cu 0,5 mg/kg (scăzut</w:t>
      </w:r>
      <w:r w:rsidR="002B3683" w:rsidRPr="002F604B">
        <w:rPr>
          <w:lang w:val="ro-RO"/>
        </w:rPr>
        <w:t>ă</w:t>
      </w:r>
      <w:r w:rsidRPr="002F604B">
        <w:rPr>
          <w:lang w:val="ro-RO"/>
        </w:rPr>
        <w:t>), 1,5 mg/kg (medi</w:t>
      </w:r>
      <w:r w:rsidR="002B3683" w:rsidRPr="002F604B">
        <w:rPr>
          <w:lang w:val="ro-RO"/>
        </w:rPr>
        <w:t>e</w:t>
      </w:r>
      <w:r w:rsidRPr="002F604B">
        <w:rPr>
          <w:lang w:val="ro-RO"/>
        </w:rPr>
        <w:t>) şi 4,5 mg/kg (ridicat</w:t>
      </w:r>
      <w:r w:rsidR="002B3683" w:rsidRPr="002F604B">
        <w:rPr>
          <w:lang w:val="ro-RO"/>
        </w:rPr>
        <w:t>ă</w:t>
      </w:r>
      <w:r w:rsidRPr="002F604B">
        <w:rPr>
          <w:lang w:val="ro-RO"/>
        </w:rPr>
        <w:t>)</w:t>
      </w:r>
      <w:r w:rsidR="002B3683" w:rsidRPr="002F604B">
        <w:rPr>
          <w:lang w:val="ro-RO"/>
        </w:rPr>
        <w:t>,</w:t>
      </w:r>
      <w:r w:rsidRPr="002F604B">
        <w:rPr>
          <w:lang w:val="ro-RO"/>
        </w:rPr>
        <w:t xml:space="preserve"> pe o perioadă de 3 săptămâni</w:t>
      </w:r>
      <w:r w:rsidR="002B3683" w:rsidRPr="002F604B">
        <w:rPr>
          <w:lang w:val="ro-RO"/>
        </w:rPr>
        <w:t>,</w:t>
      </w:r>
      <w:r w:rsidRPr="002F604B">
        <w:rPr>
          <w:lang w:val="ro-RO"/>
        </w:rPr>
        <w:t xml:space="preserve"> la 318 pacienţi hipertensivi sau la cei cu risc (diabet, antecedente familiale de hipertensiune), copii şi adolescenţi cu vârsta cuprinsă între 6 şi 16 ani. La sfârşitul celor trei săptămâni, scăderea </w:t>
      </w:r>
      <w:r w:rsidR="00F17808" w:rsidRPr="002F604B">
        <w:rPr>
          <w:lang w:val="ro-RO"/>
        </w:rPr>
        <w:t xml:space="preserve">medie </w:t>
      </w:r>
      <w:r w:rsidRPr="002F604B">
        <w:rPr>
          <w:lang w:val="ro-RO"/>
        </w:rPr>
        <w:t xml:space="preserve">faţă de valoarea iniţială </w:t>
      </w:r>
      <w:r w:rsidR="00AC258F" w:rsidRPr="002F604B">
        <w:rPr>
          <w:lang w:val="ro-RO"/>
        </w:rPr>
        <w:t xml:space="preserve">a </w:t>
      </w:r>
      <w:r w:rsidRPr="002F604B">
        <w:rPr>
          <w:lang w:val="ro-RO"/>
        </w:rPr>
        <w:t>variabil</w:t>
      </w:r>
      <w:r w:rsidR="00AC258F" w:rsidRPr="002F604B">
        <w:rPr>
          <w:lang w:val="ro-RO"/>
        </w:rPr>
        <w:t>ei</w:t>
      </w:r>
      <w:r w:rsidRPr="002F604B">
        <w:rPr>
          <w:lang w:val="ro-RO"/>
        </w:rPr>
        <w:t xml:space="preserve"> </w:t>
      </w:r>
      <w:r w:rsidR="00670C5C" w:rsidRPr="002F604B">
        <w:rPr>
          <w:lang w:val="ro-RO"/>
        </w:rPr>
        <w:t xml:space="preserve">principale </w:t>
      </w:r>
      <w:r w:rsidRPr="002F604B">
        <w:rPr>
          <w:lang w:val="ro-RO"/>
        </w:rPr>
        <w:t>de eficacitate, tensiun</w:t>
      </w:r>
      <w:r w:rsidR="00670C5C" w:rsidRPr="002F604B">
        <w:rPr>
          <w:lang w:val="ro-RO"/>
        </w:rPr>
        <w:t>ea</w:t>
      </w:r>
      <w:r w:rsidRPr="002F604B">
        <w:rPr>
          <w:lang w:val="ro-RO"/>
        </w:rPr>
        <w:t xml:space="preserve"> arterial</w:t>
      </w:r>
      <w:r w:rsidR="00670C5C" w:rsidRPr="002F604B">
        <w:rPr>
          <w:lang w:val="ro-RO"/>
        </w:rPr>
        <w:t>ă</w:t>
      </w:r>
      <w:r w:rsidRPr="002F604B">
        <w:rPr>
          <w:lang w:val="ro-RO"/>
        </w:rPr>
        <w:t xml:space="preserve"> sistolic</w:t>
      </w:r>
      <w:r w:rsidR="00670C5C" w:rsidRPr="002F604B">
        <w:rPr>
          <w:lang w:val="ro-RO"/>
        </w:rPr>
        <w:t>ă</w:t>
      </w:r>
      <w:r w:rsidRPr="002F604B">
        <w:rPr>
          <w:lang w:val="ro-RO"/>
        </w:rPr>
        <w:t xml:space="preserve"> </w:t>
      </w:r>
      <w:r w:rsidR="006602D5" w:rsidRPr="002F604B">
        <w:rPr>
          <w:lang w:val="ro-RO"/>
        </w:rPr>
        <w:t xml:space="preserve">în poziţie şezândă </w:t>
      </w:r>
      <w:r w:rsidRPr="002F604B">
        <w:rPr>
          <w:lang w:val="ro-RO"/>
        </w:rPr>
        <w:t>(SeSBP)</w:t>
      </w:r>
      <w:r w:rsidR="00670C5C" w:rsidRPr="002F604B">
        <w:rPr>
          <w:lang w:val="ro-RO"/>
        </w:rPr>
        <w:t xml:space="preserve"> înainte de administrarea dozei următoare</w:t>
      </w:r>
      <w:r w:rsidR="006602D5" w:rsidRPr="002F604B">
        <w:rPr>
          <w:lang w:val="ro-RO"/>
        </w:rPr>
        <w:t>,</w:t>
      </w:r>
      <w:r w:rsidRPr="002F604B">
        <w:rPr>
          <w:lang w:val="ro-RO"/>
        </w:rPr>
        <w:t xml:space="preserve"> a fost de 11,7 mm Hg (doze scăzute), 9,3 mm Hg (doze medii), 13,2 mm Hg (doze ridicate). Nu au apărut diferenţe semnificative între aceste doze. Modificarea </w:t>
      </w:r>
      <w:r w:rsidR="006602D5" w:rsidRPr="002F604B">
        <w:rPr>
          <w:lang w:val="ro-RO"/>
        </w:rPr>
        <w:t xml:space="preserve">medie </w:t>
      </w:r>
      <w:r w:rsidR="004631B0" w:rsidRPr="002F604B">
        <w:rPr>
          <w:lang w:val="ro-RO"/>
        </w:rPr>
        <w:t xml:space="preserve">ajustată </w:t>
      </w:r>
      <w:r w:rsidRPr="002F604B">
        <w:rPr>
          <w:lang w:val="ro-RO"/>
        </w:rPr>
        <w:t xml:space="preserve">a tensiunii arteriale diastolice </w:t>
      </w:r>
      <w:r w:rsidR="006602D5" w:rsidRPr="002F604B">
        <w:rPr>
          <w:lang w:val="ro-RO"/>
        </w:rPr>
        <w:t xml:space="preserve">în poziţie şezândă </w:t>
      </w:r>
      <w:r w:rsidRPr="002F604B">
        <w:rPr>
          <w:lang w:val="ro-RO"/>
        </w:rPr>
        <w:t xml:space="preserve">(SeDBP) </w:t>
      </w:r>
      <w:r w:rsidR="004631B0" w:rsidRPr="002F604B">
        <w:rPr>
          <w:lang w:val="ro-RO"/>
        </w:rPr>
        <w:t xml:space="preserve">înainte de administrarea dozei următoare </w:t>
      </w:r>
      <w:r w:rsidRPr="002F604B">
        <w:rPr>
          <w:lang w:val="ro-RO"/>
        </w:rPr>
        <w:t xml:space="preserve">a fost următoarea: 3,8 mm Hg (doze scăzute), 3,2 mm Hg (doze medii), 5,6 mm Hg (doze crescute). După încă o perioadă de două săptămâni, în care pacienţii au fost randomizaţi din nou </w:t>
      </w:r>
      <w:r w:rsidR="006602D5" w:rsidRPr="002F604B">
        <w:rPr>
          <w:lang w:val="ro-RO"/>
        </w:rPr>
        <w:t>pentru a li se administra,</w:t>
      </w:r>
      <w:r w:rsidR="00DE75D7" w:rsidRPr="002F604B">
        <w:rPr>
          <w:lang w:val="ro-RO"/>
        </w:rPr>
        <w:t xml:space="preserve"> </w:t>
      </w:r>
      <w:r w:rsidRPr="002F604B">
        <w:rPr>
          <w:lang w:val="ro-RO"/>
        </w:rPr>
        <w:t>fie substanţă activă</w:t>
      </w:r>
      <w:r w:rsidR="006602D5" w:rsidRPr="002F604B">
        <w:rPr>
          <w:lang w:val="ro-RO"/>
        </w:rPr>
        <w:t>,</w:t>
      </w:r>
      <w:r w:rsidRPr="002F604B">
        <w:rPr>
          <w:lang w:val="ro-RO"/>
        </w:rPr>
        <w:t xml:space="preserve"> fie placebo, pacienţii la care s-a administrat placebo au prezentat o creştere de 2,4 şi 2,0 mm Hg a SeSBP şi SeDBP</w:t>
      </w:r>
      <w:r w:rsidR="006602D5" w:rsidRPr="002F604B">
        <w:rPr>
          <w:lang w:val="ro-RO"/>
        </w:rPr>
        <w:t>,</w:t>
      </w:r>
      <w:r w:rsidRPr="002F604B">
        <w:rPr>
          <w:lang w:val="ro-RO"/>
        </w:rPr>
        <w:t xml:space="preserve"> comparativ cu</w:t>
      </w:r>
      <w:r w:rsidR="006602D5" w:rsidRPr="002F604B">
        <w:rPr>
          <w:lang w:val="ro-RO"/>
        </w:rPr>
        <w:t xml:space="preserve"> modificări de</w:t>
      </w:r>
      <w:r w:rsidRPr="002F604B">
        <w:rPr>
          <w:lang w:val="ro-RO"/>
        </w:rPr>
        <w:t xml:space="preserve"> +0,1 şi</w:t>
      </w:r>
      <w:r w:rsidR="006602D5" w:rsidRPr="002F604B">
        <w:rPr>
          <w:lang w:val="ro-RO"/>
        </w:rPr>
        <w:t>,</w:t>
      </w:r>
      <w:r w:rsidRPr="002F604B">
        <w:rPr>
          <w:lang w:val="ro-RO"/>
        </w:rPr>
        <w:t xml:space="preserve"> respectiv</w:t>
      </w:r>
      <w:r w:rsidR="006602D5" w:rsidRPr="002F604B">
        <w:rPr>
          <w:lang w:val="ro-RO"/>
        </w:rPr>
        <w:t>,</w:t>
      </w:r>
      <w:r w:rsidRPr="002F604B">
        <w:rPr>
          <w:lang w:val="ro-RO"/>
        </w:rPr>
        <w:t xml:space="preserve"> -0,3 mm Hg </w:t>
      </w:r>
      <w:r w:rsidR="006602D5" w:rsidRPr="002F604B">
        <w:rPr>
          <w:lang w:val="ro-RO"/>
        </w:rPr>
        <w:t>la</w:t>
      </w:r>
      <w:r w:rsidRPr="002F604B">
        <w:rPr>
          <w:lang w:val="ro-RO"/>
        </w:rPr>
        <w:t xml:space="preserve"> pacienţii trataţi cu toate dozele de irbesartan (vezi pct. 4.2).</w:t>
      </w:r>
    </w:p>
    <w:p w:rsidR="00A2096F" w:rsidRPr="002F604B" w:rsidRDefault="00A2096F" w:rsidP="00A2096F">
      <w:pPr>
        <w:pStyle w:val="EMEABodyText"/>
        <w:rPr>
          <w:lang w:val="ro-RO"/>
        </w:rPr>
      </w:pPr>
    </w:p>
    <w:p w:rsidR="00A2096F" w:rsidRPr="000D581D" w:rsidRDefault="00A2096F" w:rsidP="00A2096F">
      <w:pPr>
        <w:pStyle w:val="EMEABodyText"/>
        <w:keepNext/>
        <w:rPr>
          <w:i/>
          <w:lang w:val="ro-RO"/>
        </w:rPr>
      </w:pPr>
      <w:r w:rsidRPr="000D581D">
        <w:rPr>
          <w:i/>
          <w:lang w:val="ro-RO"/>
        </w:rPr>
        <w:t>Hipertensiune arterială şi diabet zaharat de tip 2</w:t>
      </w:r>
      <w:r w:rsidR="00267409" w:rsidRPr="000D581D">
        <w:rPr>
          <w:i/>
          <w:lang w:val="ro-RO"/>
        </w:rPr>
        <w:t>,</w:t>
      </w:r>
      <w:r w:rsidRPr="000D581D">
        <w:rPr>
          <w:i/>
          <w:lang w:val="ro-RO"/>
        </w:rPr>
        <w:t xml:space="preserve"> cu </w:t>
      </w:r>
      <w:r w:rsidR="00644BB6" w:rsidRPr="000D581D">
        <w:rPr>
          <w:i/>
          <w:lang w:val="ro-RO"/>
        </w:rPr>
        <w:t xml:space="preserve">boală </w:t>
      </w:r>
      <w:r w:rsidRPr="000D581D">
        <w:rPr>
          <w:i/>
          <w:lang w:val="ro-RO"/>
        </w:rPr>
        <w:t>renală</w:t>
      </w:r>
    </w:p>
    <w:p w:rsidR="00372E2F" w:rsidRDefault="00372E2F" w:rsidP="00A2096F">
      <w:pPr>
        <w:pStyle w:val="EMEABodyText"/>
        <w:rPr>
          <w:lang w:val="ro-RO"/>
        </w:rPr>
      </w:pPr>
    </w:p>
    <w:p w:rsidR="00A2096F" w:rsidRPr="002F604B" w:rsidRDefault="00A2096F" w:rsidP="00A2096F">
      <w:pPr>
        <w:pStyle w:val="EMEABodyText"/>
        <w:rPr>
          <w:lang w:val="ro-RO"/>
        </w:rPr>
      </w:pPr>
      <w:r w:rsidRPr="002F604B">
        <w:rPr>
          <w:lang w:val="ro-RO"/>
        </w:rPr>
        <w:t xml:space="preserve">Studiul </w:t>
      </w:r>
      <w:r w:rsidR="00155D5C" w:rsidRPr="002F604B">
        <w:rPr>
          <w:lang w:val="ro-RO"/>
        </w:rPr>
        <w:t>„</w:t>
      </w:r>
      <w:r w:rsidRPr="002F604B">
        <w:rPr>
          <w:lang w:val="ro-RO"/>
        </w:rPr>
        <w:t>Irbesartan Diabetic Nephropathy Trial (IDNT)</w:t>
      </w:r>
      <w:r w:rsidR="00155D5C" w:rsidRPr="002F604B">
        <w:rPr>
          <w:lang w:val="ro-RO"/>
        </w:rPr>
        <w:t>”</w:t>
      </w:r>
      <w:r w:rsidRPr="002F604B">
        <w:rPr>
          <w:lang w:val="ro-RO"/>
        </w:rPr>
        <w:t xml:space="preserve"> evidenţiază că irbesartanul încetineşte progresia </w:t>
      </w:r>
      <w:r w:rsidR="00267409" w:rsidRPr="002F604B">
        <w:rPr>
          <w:lang w:val="ro-RO"/>
        </w:rPr>
        <w:t xml:space="preserve">bolii </w:t>
      </w:r>
      <w:r w:rsidRPr="002F604B">
        <w:rPr>
          <w:lang w:val="ro-RO"/>
        </w:rPr>
        <w:t>renale la pacienţii cu insuficienţă renală cronică şi proteinurie cu semnificaţie clinică. IDNT a fost un studiu de morbiditate şi mortalitate, dublu-orb, controlat cu placebo, care a comparat Aprovel, amlodipină şi placebo. Efectele Aprovel pe termen lung (în medie 2,6 ani) asupra progresiei afecţiunii renale şi asupra mortalităţii de orice cauză au fost studiate la 1715 pacienţi hipertensivi</w:t>
      </w:r>
      <w:r w:rsidR="00C87C83" w:rsidRPr="002F604B">
        <w:rPr>
          <w:lang w:val="ro-RO"/>
        </w:rPr>
        <w:t>,</w:t>
      </w:r>
      <w:r w:rsidRPr="002F604B">
        <w:rPr>
          <w:lang w:val="ro-RO"/>
        </w:rPr>
        <w:t xml:space="preserve"> cu diabet zaharat de tip 2, proteinurie ≥ 900 mg/zi şi creatininemie cuprinsă în intervalul 1,0</w:t>
      </w:r>
      <w:r w:rsidRPr="002F604B">
        <w:rPr>
          <w:lang w:val="ro-RO"/>
        </w:rPr>
        <w:noBreakHyphen/>
        <w:t xml:space="preserve">3,0 mg/dl. La pacienţi s-au administrat doze progresive, în funcţie de tolerabilitate, începând cu 75 mg irbesartan până la o doză de întreţinere de 300 mg </w:t>
      </w:r>
      <w:r w:rsidR="00267409" w:rsidRPr="002F604B">
        <w:rPr>
          <w:lang w:val="ro-RO"/>
        </w:rPr>
        <w:t>Aprovel</w:t>
      </w:r>
      <w:r w:rsidRPr="002F604B">
        <w:rPr>
          <w:lang w:val="ro-RO"/>
        </w:rPr>
        <w:t>, de la 2,5 mg amlodipină până la 10 mg amlodipină sau placebo. În toate grupurile de tratament, pacienţilor li s-au administrat, în general, 2 până la 4 medicamente antihipertensive (de exemplu, diuretice, beta-blocante, alfa-blocante) pentru a ajunge la tensiunea arterială predefinită drept ţintă, de ≤ 135/85 mm Hg sau la o scădere cu 10 mm Hg a tensiunii arteriale sistolice, dacă valoarea iniţială a acesteia era &gt; 160 mm Hg. Şaizeci la sută (60%) dintre pacienţii din grupul placebo au atins această valoare a tensiunii arteriale ţintă, iar din grupurile irbesartan şi amlodipină 76% şi</w:t>
      </w:r>
      <w:r w:rsidR="00A1039C" w:rsidRPr="002F604B">
        <w:rPr>
          <w:lang w:val="ro-RO"/>
        </w:rPr>
        <w:t>,</w:t>
      </w:r>
      <w:r w:rsidRPr="002F604B">
        <w:rPr>
          <w:lang w:val="ro-RO"/>
        </w:rPr>
        <w:t xml:space="preserve"> respectiv</w:t>
      </w:r>
      <w:r w:rsidR="00A1039C" w:rsidRPr="002F604B">
        <w:rPr>
          <w:lang w:val="ro-RO"/>
        </w:rPr>
        <w:t>,</w:t>
      </w:r>
      <w:r w:rsidRPr="002F604B">
        <w:rPr>
          <w:lang w:val="ro-RO"/>
        </w:rPr>
        <w:t xml:space="preserve"> 78%. În obiectivul primar combinat, irbesartanul a redus semnificativ riscul relativ, constând în dublarea valorilor creatininemiei, stadiul final al nefropatiei (SFN) sau mortalitatea de orice cauză. Aproximativ 33% din pacienţii din grupul </w:t>
      </w:r>
      <w:r w:rsidR="00A1039C" w:rsidRPr="002F604B">
        <w:rPr>
          <w:lang w:val="ro-RO"/>
        </w:rPr>
        <w:t xml:space="preserve">cu </w:t>
      </w:r>
      <w:r w:rsidRPr="002F604B">
        <w:rPr>
          <w:lang w:val="ro-RO"/>
        </w:rPr>
        <w:t>irbesartan au atins obiectivul primar combinat renal, comparativ cu 39% şi 41% în grupurile placebo</w:t>
      </w:r>
      <w:r w:rsidR="00F611E7" w:rsidRPr="002F604B">
        <w:rPr>
          <w:lang w:val="ro-RO"/>
        </w:rPr>
        <w:t xml:space="preserve"> şi</w:t>
      </w:r>
      <w:r w:rsidRPr="002F604B">
        <w:rPr>
          <w:lang w:val="ro-RO"/>
        </w:rPr>
        <w:t>, respectiv</w:t>
      </w:r>
      <w:r w:rsidR="00F611E7" w:rsidRPr="002F604B">
        <w:rPr>
          <w:lang w:val="ro-RO"/>
        </w:rPr>
        <w:t>,</w:t>
      </w:r>
      <w:r w:rsidRPr="002F604B">
        <w:rPr>
          <w:lang w:val="ro-RO"/>
        </w:rPr>
        <w:t xml:space="preserve"> amlodipină [reducerea riscului relativ cu 20% comparativ cu placebo (p = 0,024) şi reducerea riscului relativ cu 23% comparativ cu amlodipina (p = 0,006)]. La analiza componentelor individuale ale obiectivului primar, nu s-a observat niciun efect asupra mortalităţii de orice cauză, în timp ce s-a observat o tendinţă pozitivă de reducere a SFN şi o reducere semnificativă în ceea ce priveşte dublarea valorii creatininemiei.</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Efectul tratamentului a fost evaluat pentru subgrupuri care au ţinut cont de sex, rasă, vârstă, durata bolii diabetice, valorile iniţiale ale tensiunii arteriale, creatininemiei şi albuminuriei. În subgrupurile alcătuite din femei şi din pacienţi de culoare, care au reprezentat 32%</w:t>
      </w:r>
      <w:r w:rsidR="00F611E7" w:rsidRPr="002F604B">
        <w:rPr>
          <w:lang w:val="ro-RO"/>
        </w:rPr>
        <w:t xml:space="preserve"> şi</w:t>
      </w:r>
      <w:r w:rsidRPr="002F604B">
        <w:rPr>
          <w:lang w:val="ro-RO"/>
        </w:rPr>
        <w:t>, respectiv</w:t>
      </w:r>
      <w:r w:rsidR="00F611E7" w:rsidRPr="002F604B">
        <w:rPr>
          <w:lang w:val="ro-RO"/>
        </w:rPr>
        <w:t>,</w:t>
      </w:r>
      <w:r w:rsidRPr="002F604B">
        <w:rPr>
          <w:lang w:val="ro-RO"/>
        </w:rPr>
        <w:t xml:space="preserve"> 26% din populaţia totală studiată, nu s-a evidenţiat un beneficiu renal, cu toate că intervalele de încredere nu l-au exclus. De asemenea, pentru obiectivul secundar, constituit din evenimente cardiovasculare letale şi non</w:t>
      </w:r>
      <w:r w:rsidR="002502B0">
        <w:rPr>
          <w:lang w:val="ro-RO"/>
        </w:rPr>
        <w:noBreakHyphen/>
      </w:r>
      <w:r w:rsidRPr="002F604B">
        <w:rPr>
          <w:lang w:val="ro-RO"/>
        </w:rPr>
        <w:t xml:space="preserve">letale, nu au existat diferenţe între cele trei grupuri din populaţia totală studiată, cu toate că s-a constatat o creştere a incidenţei infarctului miocardic non-letal la femei şi o scădere a incidenţei infarctului miocardic non-letal la bărbaţi, în grupul </w:t>
      </w:r>
      <w:r w:rsidR="00F678B6" w:rsidRPr="002F604B">
        <w:rPr>
          <w:lang w:val="ro-RO"/>
        </w:rPr>
        <w:t xml:space="preserve">cu </w:t>
      </w:r>
      <w:r w:rsidRPr="002F604B">
        <w:rPr>
          <w:lang w:val="ro-RO"/>
        </w:rPr>
        <w:t>irbesartan</w:t>
      </w:r>
      <w:r w:rsidR="00F678B6" w:rsidRPr="002F604B">
        <w:rPr>
          <w:lang w:val="ro-RO"/>
        </w:rPr>
        <w:t>,</w:t>
      </w:r>
      <w:r w:rsidRPr="002F604B">
        <w:rPr>
          <w:lang w:val="ro-RO"/>
        </w:rPr>
        <w:t xml:space="preserve"> comparativ cu grupul </w:t>
      </w:r>
      <w:r w:rsidR="00F678B6" w:rsidRPr="002F604B">
        <w:rPr>
          <w:lang w:val="ro-RO"/>
        </w:rPr>
        <w:t xml:space="preserve">cu </w:t>
      </w:r>
      <w:r w:rsidRPr="002F604B">
        <w:rPr>
          <w:lang w:val="ro-RO"/>
        </w:rPr>
        <w:t xml:space="preserve">placebo. La femeile din grupul </w:t>
      </w:r>
      <w:r w:rsidR="00F678B6" w:rsidRPr="002F604B">
        <w:rPr>
          <w:lang w:val="ro-RO"/>
        </w:rPr>
        <w:t xml:space="preserve">cu </w:t>
      </w:r>
      <w:r w:rsidRPr="002F604B">
        <w:rPr>
          <w:lang w:val="ro-RO"/>
        </w:rPr>
        <w:t>irbesartan</w:t>
      </w:r>
      <w:r w:rsidR="00F678B6" w:rsidRPr="002F604B">
        <w:rPr>
          <w:lang w:val="ro-RO"/>
        </w:rPr>
        <w:t>,</w:t>
      </w:r>
      <w:r w:rsidRPr="002F604B">
        <w:rPr>
          <w:lang w:val="ro-RO"/>
        </w:rPr>
        <w:t xml:space="preserve"> comparativ cu grupul </w:t>
      </w:r>
      <w:r w:rsidR="00F678B6" w:rsidRPr="002F604B">
        <w:rPr>
          <w:lang w:val="ro-RO"/>
        </w:rPr>
        <w:t xml:space="preserve">cu </w:t>
      </w:r>
      <w:r w:rsidRPr="002F604B">
        <w:rPr>
          <w:lang w:val="ro-RO"/>
        </w:rPr>
        <w:t>amlodipină</w:t>
      </w:r>
      <w:r w:rsidR="00F678B6" w:rsidRPr="002F604B">
        <w:rPr>
          <w:lang w:val="ro-RO"/>
        </w:rPr>
        <w:t>,</w:t>
      </w:r>
      <w:r w:rsidRPr="002F604B">
        <w:rPr>
          <w:lang w:val="ro-RO"/>
        </w:rPr>
        <w:t xml:space="preserve"> s-a observat o creştere a incidenţei infarctului miocardic non-letal şi a accidentului vascular cerebral</w:t>
      </w:r>
      <w:r w:rsidR="00F678B6" w:rsidRPr="002F604B">
        <w:rPr>
          <w:lang w:val="ro-RO"/>
        </w:rPr>
        <w:t>,</w:t>
      </w:r>
      <w:r w:rsidRPr="002F604B">
        <w:rPr>
          <w:lang w:val="ro-RO"/>
        </w:rPr>
        <w:t xml:space="preserve"> în timp ce spitalizarea impusă de insuficienţa cardiacă a fost redusă în populaţia totală studiată. Cu toate acestea, nu s-a stabilit nicio explicaţie adecvată pentru aceste constatări la femei.</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 xml:space="preserve">Studiul </w:t>
      </w:r>
      <w:r w:rsidR="00F678B6" w:rsidRPr="002F604B">
        <w:rPr>
          <w:lang w:val="ro-RO"/>
        </w:rPr>
        <w:t>„</w:t>
      </w:r>
      <w:r w:rsidRPr="002F604B">
        <w:rPr>
          <w:lang w:val="ro-RO"/>
        </w:rPr>
        <w:t>Effects of Irbesartan on Microalbuminuria in Hypertensive Patients with Type 2 Diabetes Mellitus (IRMA 2)</w:t>
      </w:r>
      <w:r w:rsidR="00F678B6" w:rsidRPr="002F604B">
        <w:rPr>
          <w:lang w:val="ro-RO"/>
        </w:rPr>
        <w:t>”</w:t>
      </w:r>
      <w:r w:rsidRPr="002F604B">
        <w:rPr>
          <w:lang w:val="ro-RO"/>
        </w:rPr>
        <w:t xml:space="preserve"> evidenţiază că irbesartanul în doză de 300 mg întârzie progresia către proteinurie cu semnificaţie clinică la pacienţii cu microalbuminurie. IRMA </w:t>
      </w:r>
      <w:smartTag w:uri="urn:schemas-microsoft-com:office:smarttags" w:element="metricconverter">
        <w:smartTagPr>
          <w:attr w:name="ProductID" w:val="2 a"/>
        </w:smartTagPr>
        <w:r w:rsidRPr="002F604B">
          <w:rPr>
            <w:lang w:val="ro-RO"/>
          </w:rPr>
          <w:t>2 a</w:t>
        </w:r>
      </w:smartTag>
      <w:r w:rsidRPr="002F604B">
        <w:rPr>
          <w:lang w:val="ro-RO"/>
        </w:rPr>
        <w:t xml:space="preserve"> fost un studiu de morbiditate, dublu-orb, controlat cu placebo, efectuat la 590 pacienţi cu diabet zaharat de tip 2, microalbuminurie (30</w:t>
      </w:r>
      <w:r w:rsidRPr="002F604B">
        <w:rPr>
          <w:lang w:val="ro-RO"/>
        </w:rPr>
        <w:noBreakHyphen/>
        <w:t>300 mg/zi) şi funcţie renală normală (creatininemie ≤ 1,5 mg/dl la bărbaţi şi &lt; 1,1 mg/dl la femei). Studiul a evaluat efectele Aprovel pe termen lung (2 ani) asupra progresiei către proteinurie cu semnificaţie clinică – rata excreţiei urinare a albuminei (REUA) &gt; 300 mg/zi şi o creştere a REUA cu cel puţin 30% din valoarea iniţială. Tensiunea arterială predefinită drept ţintă a fost ≤ 135/85 mm Hg. Dacă a fost necesar, s-au adăugat medicamente antihipertensive suplimentare (excluzând inhibitorii ECA, antagoniştii receptorilor pentru angiotensină II şi blocanţii dihidropiridinici ai canalelor de calciu), pentru a ajuta la atingerea tensiunii arteriale ţintă. În timp ce, la toate grupurile de tratament, s</w:t>
      </w:r>
      <w:r w:rsidR="00857CAC" w:rsidRPr="002F604B">
        <w:rPr>
          <w:lang w:val="ro-RO"/>
        </w:rPr>
        <w:noBreakHyphen/>
      </w:r>
      <w:r w:rsidRPr="002F604B">
        <w:rPr>
          <w:lang w:val="ro-RO"/>
        </w:rPr>
        <w:t xml:space="preserve">au atins valori similare ale tensiunii arteriale, mai puţini au fost pacienţii care au atins obiectivul final de proteinurie cu semnificaţie clinică în grupul irbesartan 300 mg (5,2%) comparativ cu grupurile placebo (14,9%) sau irbesartan 150 mg (9,7%), demonstrându-se astfel o reducere a riscului relativ cu 70% comparativ cu placebo (p = 0,0004) pentru doza mai mare. Pe parcursul primelor trei luni de tratament nu s-a observat o ameliorare concomitentă a ratei filtrării glomerulare (RFG). Încetinirea progresiei către proteinurie cu semnificaţie clinică a fost evidentă încă din primele trei luni de tratament şi a continuat pe parcursul perioadei de 2 ani. Revenirea la albuminurie normală (&lt; 30 mg/zi) a fost mai frecventă în grupul </w:t>
      </w:r>
      <w:r w:rsidR="00CD0948" w:rsidRPr="002F604B">
        <w:rPr>
          <w:lang w:val="ro-RO"/>
        </w:rPr>
        <w:t xml:space="preserve">cu </w:t>
      </w:r>
      <w:r w:rsidRPr="002F604B">
        <w:rPr>
          <w:lang w:val="ro-RO"/>
        </w:rPr>
        <w:t>Aprovel 300 mg (34%)</w:t>
      </w:r>
      <w:r w:rsidR="00CD0948" w:rsidRPr="002F604B">
        <w:rPr>
          <w:lang w:val="ro-RO"/>
        </w:rPr>
        <w:t>,</w:t>
      </w:r>
      <w:r w:rsidRPr="002F604B">
        <w:rPr>
          <w:lang w:val="ro-RO"/>
        </w:rPr>
        <w:t xml:space="preserve"> comparativ cu grupul </w:t>
      </w:r>
      <w:r w:rsidR="00CD0948" w:rsidRPr="002F604B">
        <w:rPr>
          <w:lang w:val="ro-RO"/>
        </w:rPr>
        <w:t xml:space="preserve">cu </w:t>
      </w:r>
      <w:r w:rsidRPr="002F604B">
        <w:rPr>
          <w:lang w:val="ro-RO"/>
        </w:rPr>
        <w:t>placebo (21%).</w:t>
      </w:r>
    </w:p>
    <w:p w:rsidR="00A2096F" w:rsidRDefault="00A2096F" w:rsidP="00A2096F">
      <w:pPr>
        <w:pStyle w:val="EMEABodyText"/>
        <w:rPr>
          <w:lang w:val="ro-RO"/>
        </w:rPr>
      </w:pPr>
    </w:p>
    <w:p w:rsidR="00BE3705" w:rsidRPr="000D581D" w:rsidRDefault="00BE3705" w:rsidP="00BE3705">
      <w:pPr>
        <w:pStyle w:val="EMEABodyText"/>
        <w:rPr>
          <w:i/>
          <w:lang w:val="ro-RO"/>
        </w:rPr>
      </w:pPr>
      <w:r w:rsidRPr="000D581D">
        <w:rPr>
          <w:i/>
          <w:lang w:val="ro-RO"/>
        </w:rPr>
        <w:t>Blocarea dublă a sistemului renină-angiotensină-aldosteron (SRAA)</w:t>
      </w:r>
    </w:p>
    <w:p w:rsidR="00372E2F" w:rsidRDefault="00372E2F" w:rsidP="00554AD3">
      <w:pPr>
        <w:pStyle w:val="EMEABodyText"/>
        <w:rPr>
          <w:lang w:val="ro-RO"/>
        </w:rPr>
      </w:pPr>
    </w:p>
    <w:p w:rsidR="00BE3705" w:rsidRPr="00554AD3" w:rsidRDefault="00BE3705" w:rsidP="00554AD3">
      <w:pPr>
        <w:pStyle w:val="EMEABodyText"/>
        <w:rPr>
          <w:lang w:val="ro-RO"/>
        </w:rPr>
      </w:pPr>
      <w:r w:rsidRPr="00554AD3">
        <w:rPr>
          <w:lang w:val="ro-RO"/>
        </w:rPr>
        <w:t xml:space="preserve">Două studii </w:t>
      </w:r>
      <w:r w:rsidR="005407D4">
        <w:rPr>
          <w:lang w:val="ro-RO"/>
        </w:rPr>
        <w:t>extinse</w:t>
      </w:r>
      <w:r w:rsidRPr="00554AD3">
        <w:rPr>
          <w:lang w:val="ro-RO"/>
        </w:rPr>
        <w:t>, randomizate, controlate (ONTARGET (ONgoing Telmisartan Alone and in combination with Ramipril Global Endpoint Trial/</w:t>
      </w:r>
      <w:r w:rsidR="005407D4" w:rsidRPr="005407D4">
        <w:rPr>
          <w:lang w:val="ro-RO"/>
        </w:rPr>
        <w:t>Studiu cu criteriu final global de evaluare, efectuat cu telmisartan administrat în monoterapie sau în asociere cu ramipril</w:t>
      </w:r>
      <w:r w:rsidRPr="00554AD3">
        <w:rPr>
          <w:lang w:val="ro-RO"/>
        </w:rPr>
        <w:t>) şi VA NEPHRON-D (The Veterans Affairs Nephropathy in Diabetes/</w:t>
      </w:r>
      <w:r w:rsidR="005407D4" w:rsidRPr="005407D4">
        <w:rPr>
          <w:lang w:val="ro-RO"/>
        </w:rPr>
        <w:t>Evaluare a nefropatiei din cadrul diabetului zaharat, efectuată de Departamentul pentru veterani</w:t>
      </w:r>
      <w:r w:rsidRPr="00554AD3">
        <w:rPr>
          <w:lang w:val="ro-RO"/>
        </w:rPr>
        <w:t xml:space="preserve">)) au investigat administrarea concomitentă a unui inhibitor al ECA şi </w:t>
      </w:r>
      <w:r w:rsidR="005407D4">
        <w:rPr>
          <w:lang w:val="ro-RO"/>
        </w:rPr>
        <w:t xml:space="preserve">a </w:t>
      </w:r>
      <w:r w:rsidRPr="00554AD3">
        <w:rPr>
          <w:lang w:val="ro-RO"/>
        </w:rPr>
        <w:t>unui blocant al receptorilor angiotensin</w:t>
      </w:r>
      <w:r w:rsidR="005407D4">
        <w:rPr>
          <w:lang w:val="ro-RO"/>
        </w:rPr>
        <w:t>ei</w:t>
      </w:r>
      <w:r w:rsidRPr="00554AD3">
        <w:rPr>
          <w:lang w:val="ro-RO"/>
        </w:rPr>
        <w:t xml:space="preserve"> II.</w:t>
      </w:r>
      <w:r w:rsidR="00316394" w:rsidRPr="00554AD3">
        <w:rPr>
          <w:lang w:val="ro-RO"/>
        </w:rPr>
        <w:t xml:space="preserve"> </w:t>
      </w:r>
      <w:r w:rsidRPr="00554AD3">
        <w:rPr>
          <w:lang w:val="ro-RO"/>
        </w:rPr>
        <w:t>ONTARGET este un studiu efectuat la pacienţii cu antecedente de afecţiune cardiovasculară sau cerebrovasculară sau cu diabet zaharat de tip 2, însoţite de dovezi ale afectării de organ. VA NEPHRON-D este un studiu efectuat la pacienţii cu diabet zaharat de tip 2 şi nefropatie diabetică.</w:t>
      </w:r>
    </w:p>
    <w:p w:rsidR="00372E2F" w:rsidRDefault="00372E2F" w:rsidP="00554AD3">
      <w:pPr>
        <w:pStyle w:val="EMEABodyText"/>
        <w:rPr>
          <w:lang w:val="ro-RO"/>
        </w:rPr>
      </w:pPr>
    </w:p>
    <w:p w:rsidR="00BE3705" w:rsidRPr="00554AD3" w:rsidRDefault="00BE3705" w:rsidP="00554AD3">
      <w:pPr>
        <w:pStyle w:val="EMEABodyText"/>
        <w:rPr>
          <w:lang w:val="ro-RO"/>
        </w:rPr>
      </w:pPr>
      <w:r w:rsidRPr="00554AD3">
        <w:rPr>
          <w:lang w:val="ro-RO"/>
        </w:rPr>
        <w:t>Aceste studii nu au evidenţiat efecte benefice semnificative asupra rezultatelor renale şi/sau cardiovasculare sau asupra mortalităţii, în timp ce s-a observat un risc crescut de hiperkaliemie, afectare renală acută şi/sau hipotensiune arterială</w:t>
      </w:r>
      <w:r w:rsidR="005407D4">
        <w:rPr>
          <w:lang w:val="ro-RO"/>
        </w:rPr>
        <w:t>,</w:t>
      </w:r>
      <w:r w:rsidRPr="00554AD3">
        <w:rPr>
          <w:lang w:val="ro-RO"/>
        </w:rPr>
        <w:t xml:space="preserve"> comparativ cu monoterapia. Date fiind proprietăţile lor farmacodinamice similare, aceste rezultate sunt relevante, de asemenea, pentru alţi inhibitori ai ECA şi blocanţi ai receptorilor angiotensinei II.</w:t>
      </w:r>
    </w:p>
    <w:p w:rsidR="00372E2F" w:rsidRDefault="00372E2F" w:rsidP="00554AD3">
      <w:pPr>
        <w:pStyle w:val="EMEABodyText"/>
        <w:rPr>
          <w:lang w:val="ro-RO"/>
        </w:rPr>
      </w:pPr>
    </w:p>
    <w:p w:rsidR="00BE3705" w:rsidRPr="00554AD3" w:rsidRDefault="00BE3705" w:rsidP="00554AD3">
      <w:pPr>
        <w:pStyle w:val="EMEABodyText"/>
        <w:rPr>
          <w:lang w:val="ro-RO"/>
        </w:rPr>
      </w:pPr>
      <w:r w:rsidRPr="00554AD3">
        <w:rPr>
          <w:lang w:val="ro-RO"/>
        </w:rPr>
        <w:t>Prin urmare, inhibitorii ECA şi blocanţii receptorilor angiotensinei II nu trebuie administraţi concomitent la pacienţii cu nefropatie diabetică.</w:t>
      </w:r>
    </w:p>
    <w:p w:rsidR="00BE3705" w:rsidRDefault="00BE3705" w:rsidP="00554AD3">
      <w:pPr>
        <w:pStyle w:val="EMEABodyText"/>
        <w:rPr>
          <w:lang w:val="ro-RO"/>
        </w:rPr>
      </w:pPr>
      <w:r w:rsidRPr="00554AD3">
        <w:rPr>
          <w:lang w:val="ro-RO"/>
        </w:rPr>
        <w:t>ALTITUDE (Aliskiren Trial in Type 2 Diabetes Using Cardiovascular and Renal Disease Endpoints/</w:t>
      </w:r>
      <w:r w:rsidR="005407D4" w:rsidRPr="005407D4">
        <w:rPr>
          <w:lang w:val="ro-RO"/>
        </w:rPr>
        <w:t>Studiu efectuat cu aliskiren, la pacienţi cu diabet zaharat de tip 2, care a utilizat criterii finale de evaluare în boala cardiovasculară sau renală</w:t>
      </w:r>
      <w:r w:rsidRPr="00554AD3">
        <w:rPr>
          <w:lang w:val="ro-RO"/>
        </w:rPr>
        <w:t>) este un studiu conceput să testeze beneficiul adăugării aliskiren la un tratament standard cu un inhibitor al ECA sau un blocant al receptorilor de angiotensină II la pacienţii cu diabet zaharat de tip 2 şi afecţiune renală cronică, afecţiune cardiovasculară sau ambele. Studiul a fost încheiat prematur din cauza unui risc crescut de apariţie a evenimentelor adverse. Deces</w:t>
      </w:r>
      <w:r w:rsidR="005407D4">
        <w:rPr>
          <w:lang w:val="ro-RO"/>
        </w:rPr>
        <w:t>ul</w:t>
      </w:r>
      <w:r w:rsidRPr="00554AD3">
        <w:rPr>
          <w:lang w:val="ro-RO"/>
        </w:rPr>
        <w:t xml:space="preserve"> şi accident</w:t>
      </w:r>
      <w:r w:rsidR="005407D4">
        <w:rPr>
          <w:lang w:val="ro-RO"/>
        </w:rPr>
        <w:t>ul</w:t>
      </w:r>
      <w:r w:rsidRPr="00554AD3">
        <w:rPr>
          <w:lang w:val="ro-RO"/>
        </w:rPr>
        <w:t xml:space="preserve"> vascular cerebral </w:t>
      </w:r>
      <w:r w:rsidR="005407D4" w:rsidRPr="00D26243">
        <w:rPr>
          <w:lang w:val="ro-RO"/>
        </w:rPr>
        <w:t xml:space="preserve">din cauze cardiovasculare </w:t>
      </w:r>
      <w:r w:rsidRPr="00554AD3">
        <w:rPr>
          <w:lang w:val="ro-RO"/>
        </w:rPr>
        <w:t>au fost mai frecvente numeric în cadrul grupului în care s-a administrat aliskiren</w:t>
      </w:r>
      <w:r w:rsidR="00563270">
        <w:rPr>
          <w:lang w:val="ro-RO"/>
        </w:rPr>
        <w:t>,</w:t>
      </w:r>
      <w:r w:rsidRPr="00554AD3">
        <w:rPr>
          <w:lang w:val="ro-RO"/>
        </w:rPr>
        <w:t xml:space="preserve"> decât în cadrul grupului în care s</w:t>
      </w:r>
      <w:r w:rsidR="005407D4">
        <w:rPr>
          <w:lang w:val="ro-RO"/>
        </w:rPr>
        <w:noBreakHyphen/>
      </w:r>
      <w:r w:rsidRPr="00554AD3">
        <w:rPr>
          <w:lang w:val="ro-RO"/>
        </w:rPr>
        <w:t xml:space="preserve">a administrat placebo, </w:t>
      </w:r>
      <w:r w:rsidR="00603E9A">
        <w:rPr>
          <w:lang w:val="ro-RO"/>
        </w:rPr>
        <w:t xml:space="preserve">iar </w:t>
      </w:r>
      <w:r w:rsidRPr="00554AD3">
        <w:rPr>
          <w:lang w:val="ro-RO"/>
        </w:rPr>
        <w:t xml:space="preserve">evenimentele adverse şi evenimentele adverse grave de interes (hiperkaliemie, hipotensiune arterială şi </w:t>
      </w:r>
      <w:r w:rsidR="0037030A">
        <w:rPr>
          <w:lang w:val="ro-RO"/>
        </w:rPr>
        <w:t>afectarea funcţiei</w:t>
      </w:r>
      <w:r w:rsidRPr="00554AD3">
        <w:rPr>
          <w:lang w:val="ro-RO"/>
        </w:rPr>
        <w:t xml:space="preserve"> renal</w:t>
      </w:r>
      <w:r w:rsidR="0037030A">
        <w:rPr>
          <w:lang w:val="ro-RO"/>
        </w:rPr>
        <w:t>e</w:t>
      </w:r>
      <w:r w:rsidRPr="00554AD3">
        <w:rPr>
          <w:lang w:val="ro-RO"/>
        </w:rPr>
        <w:t xml:space="preserve">) </w:t>
      </w:r>
      <w:r w:rsidR="00603E9A">
        <w:rPr>
          <w:lang w:val="ro-RO"/>
        </w:rPr>
        <w:t>au fost</w:t>
      </w:r>
      <w:r w:rsidRPr="00554AD3">
        <w:rPr>
          <w:lang w:val="ro-RO"/>
        </w:rPr>
        <w:t xml:space="preserve"> raportate mai frecvent în cadrul grupului în care s-a administrat aliskiren decât în cadrul grupului în care s-a administrat placebo.</w:t>
      </w:r>
    </w:p>
    <w:p w:rsidR="00BE3705" w:rsidRPr="002F604B" w:rsidRDefault="00BE3705" w:rsidP="00A2096F">
      <w:pPr>
        <w:pStyle w:val="EMEABodyText"/>
        <w:rPr>
          <w:lang w:val="ro-RO"/>
        </w:rPr>
      </w:pPr>
    </w:p>
    <w:p w:rsidR="00A2096F" w:rsidRPr="002F604B" w:rsidRDefault="00A2096F" w:rsidP="00A2096F">
      <w:pPr>
        <w:pStyle w:val="EMEAHeading2"/>
        <w:rPr>
          <w:lang w:val="ro-RO"/>
        </w:rPr>
      </w:pPr>
      <w:r w:rsidRPr="002F604B">
        <w:rPr>
          <w:lang w:val="ro-RO"/>
        </w:rPr>
        <w:t>5.2</w:t>
      </w:r>
      <w:r w:rsidRPr="002F604B">
        <w:rPr>
          <w:lang w:val="ro-RO"/>
        </w:rPr>
        <w:tab/>
        <w:t>Proprietăţi farmacocinetice</w:t>
      </w:r>
    </w:p>
    <w:p w:rsidR="00A2096F" w:rsidRPr="002F604B" w:rsidRDefault="00A2096F" w:rsidP="00A2096F">
      <w:pPr>
        <w:pStyle w:val="EMEAHeading2"/>
        <w:rPr>
          <w:lang w:val="ro-RO"/>
        </w:rPr>
      </w:pPr>
    </w:p>
    <w:p w:rsidR="008E2AF5" w:rsidRDefault="00A66457" w:rsidP="00A2096F">
      <w:pPr>
        <w:pStyle w:val="EMEABodyText"/>
        <w:rPr>
          <w:lang w:val="ro-RO"/>
        </w:rPr>
      </w:pPr>
      <w:r>
        <w:rPr>
          <w:lang w:val="ro-RO"/>
        </w:rPr>
        <w:t>A</w:t>
      </w:r>
      <w:r w:rsidR="008E2AF5">
        <w:rPr>
          <w:lang w:val="ro-RO"/>
        </w:rPr>
        <w:t>bsorbție</w:t>
      </w:r>
    </w:p>
    <w:p w:rsidR="00372E2F" w:rsidRDefault="00372E2F" w:rsidP="00A2096F">
      <w:pPr>
        <w:pStyle w:val="EMEABodyText"/>
        <w:rPr>
          <w:lang w:val="ro-RO"/>
        </w:rPr>
      </w:pPr>
    </w:p>
    <w:p w:rsidR="00372E2F" w:rsidRDefault="00A2096F" w:rsidP="00A2096F">
      <w:pPr>
        <w:pStyle w:val="EMEABodyText"/>
        <w:rPr>
          <w:lang w:val="ro-RO"/>
        </w:rPr>
      </w:pPr>
      <w:r w:rsidRPr="002F604B">
        <w:rPr>
          <w:lang w:val="ro-RO"/>
        </w:rPr>
        <w:t>Irbesartanul este bine absorbit după administrarea orală: studiile de biodisponibilitate absolută au determinat valori de aproximativ 60</w:t>
      </w:r>
      <w:r w:rsidR="00CD0948" w:rsidRPr="002F604B">
        <w:rPr>
          <w:lang w:val="ro-RO"/>
        </w:rPr>
        <w:t>-</w:t>
      </w:r>
      <w:r w:rsidRPr="002F604B">
        <w:rPr>
          <w:lang w:val="ro-RO"/>
        </w:rPr>
        <w:t xml:space="preserve">80%. Administrarea concomitentă cu alimentele nu influenţează semnificativ biodisponibilitatea irbesartanului. </w:t>
      </w:r>
    </w:p>
    <w:p w:rsidR="00372E2F" w:rsidRDefault="00372E2F" w:rsidP="00A2096F">
      <w:pPr>
        <w:pStyle w:val="EMEABodyText"/>
        <w:rPr>
          <w:lang w:val="ro-RO"/>
        </w:rPr>
      </w:pPr>
    </w:p>
    <w:p w:rsidR="00372E2F" w:rsidRDefault="00372E2F" w:rsidP="00A2096F">
      <w:pPr>
        <w:pStyle w:val="EMEABodyText"/>
        <w:rPr>
          <w:lang w:val="ro-RO"/>
        </w:rPr>
      </w:pPr>
      <w:r>
        <w:rPr>
          <w:lang w:val="ro-RO"/>
        </w:rPr>
        <w:t>Distribuție</w:t>
      </w:r>
    </w:p>
    <w:p w:rsidR="00372E2F" w:rsidRDefault="00372E2F" w:rsidP="00A2096F">
      <w:pPr>
        <w:pStyle w:val="EMEABodyText"/>
        <w:rPr>
          <w:lang w:val="ro-RO"/>
        </w:rPr>
      </w:pPr>
    </w:p>
    <w:p w:rsidR="00372E2F" w:rsidRDefault="00A2096F" w:rsidP="00A2096F">
      <w:pPr>
        <w:pStyle w:val="EMEABodyText"/>
        <w:rPr>
          <w:lang w:val="ro-RO"/>
        </w:rPr>
      </w:pPr>
      <w:r w:rsidRPr="002F604B">
        <w:rPr>
          <w:lang w:val="ro-RO"/>
        </w:rPr>
        <w:t>Legarea de proteinele plasmatice este de aproximativ 96%, cu o legare neglijabilă de componentele celulare sanguine. Volumul aparent de distribu</w:t>
      </w:r>
      <w:r w:rsidRPr="002F604B">
        <w:rPr>
          <w:lang w:val="ro-RO"/>
        </w:rPr>
        <w:sym w:font="Times New Roman" w:char="0163"/>
      </w:r>
      <w:r w:rsidRPr="002F604B">
        <w:rPr>
          <w:lang w:val="ro-RO"/>
        </w:rPr>
        <w:t>ie este de 53</w:t>
      </w:r>
      <w:r w:rsidRPr="002F604B">
        <w:rPr>
          <w:lang w:val="ro-RO"/>
        </w:rPr>
        <w:noBreakHyphen/>
        <w:t xml:space="preserve">93 l. </w:t>
      </w:r>
    </w:p>
    <w:p w:rsidR="00372E2F" w:rsidRDefault="00372E2F" w:rsidP="00A2096F">
      <w:pPr>
        <w:pStyle w:val="EMEABodyText"/>
        <w:rPr>
          <w:lang w:val="ro-RO"/>
        </w:rPr>
      </w:pPr>
    </w:p>
    <w:p w:rsidR="00372E2F" w:rsidRDefault="00372E2F" w:rsidP="00A2096F">
      <w:pPr>
        <w:pStyle w:val="EMEABodyText"/>
        <w:rPr>
          <w:lang w:val="ro-RO"/>
        </w:rPr>
      </w:pPr>
      <w:r>
        <w:rPr>
          <w:lang w:val="ro-RO"/>
        </w:rPr>
        <w:t>Metabolizare</w:t>
      </w:r>
    </w:p>
    <w:p w:rsidR="00372E2F" w:rsidRDefault="00372E2F" w:rsidP="00A2096F">
      <w:pPr>
        <w:pStyle w:val="EMEABodyText"/>
        <w:rPr>
          <w:lang w:val="ro-RO"/>
        </w:rPr>
      </w:pPr>
    </w:p>
    <w:p w:rsidR="00A2096F" w:rsidRPr="002F604B" w:rsidRDefault="00A2096F" w:rsidP="00A2096F">
      <w:pPr>
        <w:pStyle w:val="EMEABodyText"/>
        <w:rPr>
          <w:lang w:val="ro-RO"/>
        </w:rPr>
      </w:pPr>
      <w:r w:rsidRPr="002F604B">
        <w:rPr>
          <w:lang w:val="ro-RO"/>
        </w:rPr>
        <w:t xml:space="preserve">După administrarea orală sau intravenoasă de irbesartan marcat cu </w:t>
      </w:r>
      <w:r w:rsidRPr="002F604B">
        <w:rPr>
          <w:vertAlign w:val="superscript"/>
          <w:lang w:val="ro-RO"/>
        </w:rPr>
        <w:t>14</w:t>
      </w:r>
      <w:r w:rsidRPr="002F604B">
        <w:rPr>
          <w:lang w:val="ro-RO"/>
        </w:rPr>
        <w:t>C, 80</w:t>
      </w:r>
      <w:r w:rsidRPr="002F604B">
        <w:rPr>
          <w:lang w:val="ro-RO"/>
        </w:rPr>
        <w:noBreakHyphen/>
        <w:t xml:space="preserve">85% din radioactivitatea plasmei circulante poate fi atribuită irbesartanului nemodificat. Irbesartanul este metabolizat hepatic prin glucurono-conjugare şi oxidare. Metabolitul circulant principal este glucuronatul de irbesartan (aproximativ 6%). Studiile </w:t>
      </w:r>
      <w:r w:rsidRPr="002F604B">
        <w:rPr>
          <w:i/>
          <w:lang w:val="ro-RO"/>
        </w:rPr>
        <w:t>in vitro</w:t>
      </w:r>
      <w:r w:rsidRPr="002F604B">
        <w:rPr>
          <w:lang w:val="ro-RO"/>
        </w:rPr>
        <w:t xml:space="preserve"> au evidenţiat că irbesartanul este oxidat în principal de izoenzima CYP2C9 a citocromului P450, izoenzima CYP3A4 având un efect neglijabil.</w:t>
      </w:r>
    </w:p>
    <w:p w:rsidR="00A66457" w:rsidRDefault="00A66457" w:rsidP="00A2096F">
      <w:pPr>
        <w:pStyle w:val="EMEABodyText"/>
        <w:rPr>
          <w:lang w:val="ro-RO"/>
        </w:rPr>
      </w:pPr>
    </w:p>
    <w:p w:rsidR="00A2096F" w:rsidRDefault="008E2AF5" w:rsidP="00A2096F">
      <w:pPr>
        <w:pStyle w:val="EMEABodyText"/>
        <w:rPr>
          <w:lang w:val="ro-RO"/>
        </w:rPr>
      </w:pPr>
      <w:r>
        <w:rPr>
          <w:lang w:val="ro-RO"/>
        </w:rPr>
        <w:t>Liniaritate/non-liniaritate</w:t>
      </w:r>
    </w:p>
    <w:p w:rsidR="00726692" w:rsidRPr="002F604B" w:rsidRDefault="00726692" w:rsidP="00A2096F">
      <w:pPr>
        <w:pStyle w:val="EMEABodyText"/>
        <w:rPr>
          <w:lang w:val="ro-RO"/>
        </w:rPr>
      </w:pPr>
    </w:p>
    <w:p w:rsidR="00A2096F" w:rsidRPr="002F604B" w:rsidRDefault="00A2096F" w:rsidP="00A2096F">
      <w:pPr>
        <w:pStyle w:val="EMEABodyText"/>
        <w:rPr>
          <w:lang w:val="ro-RO"/>
        </w:rPr>
      </w:pPr>
      <w:r w:rsidRPr="002F604B">
        <w:rPr>
          <w:lang w:val="ro-RO"/>
        </w:rPr>
        <w:t>Irbesartanul prezintă o farmacocinetică lineară</w:t>
      </w:r>
      <w:r w:rsidR="00CD0948" w:rsidRPr="002F604B">
        <w:rPr>
          <w:lang w:val="ro-RO"/>
        </w:rPr>
        <w:t>,</w:t>
      </w:r>
      <w:r w:rsidRPr="002F604B">
        <w:rPr>
          <w:lang w:val="ro-RO"/>
        </w:rPr>
        <w:t xml:space="preserve"> proporţională cu doza, la doze cuprinse între 10 mg </w:t>
      </w:r>
      <w:r w:rsidR="00CD0948" w:rsidRPr="002F604B">
        <w:rPr>
          <w:lang w:val="ro-RO"/>
        </w:rPr>
        <w:t>şi</w:t>
      </w:r>
      <w:r w:rsidRPr="002F604B">
        <w:rPr>
          <w:lang w:val="ro-RO"/>
        </w:rPr>
        <w:t xml:space="preserve"> 600 mg. S-a observat </w:t>
      </w:r>
      <w:r w:rsidR="00385D36" w:rsidRPr="002F604B">
        <w:rPr>
          <w:lang w:val="ro-RO"/>
        </w:rPr>
        <w:t xml:space="preserve">o creştere mai </w:t>
      </w:r>
      <w:r w:rsidR="00734D0E" w:rsidRPr="002F604B">
        <w:rPr>
          <w:lang w:val="ro-RO"/>
        </w:rPr>
        <w:t xml:space="preserve">mică decât cea proporţională </w:t>
      </w:r>
      <w:r w:rsidR="00385D36" w:rsidRPr="002F604B">
        <w:rPr>
          <w:lang w:val="ro-RO"/>
        </w:rPr>
        <w:t>a absorbţiei orale</w:t>
      </w:r>
      <w:r w:rsidRPr="002F604B">
        <w:rPr>
          <w:lang w:val="ro-RO"/>
        </w:rPr>
        <w:t>, la doze mai mari de 600 mg irbesartan (dublul dozei maxime recomandate); mecanismul acestui fenomen nu este cunoscut. Concentraţiile plasmatice maxime se ating la 1,5</w:t>
      </w:r>
      <w:r w:rsidRPr="002F604B">
        <w:rPr>
          <w:lang w:val="ro-RO"/>
        </w:rPr>
        <w:noBreakHyphen/>
        <w:t xml:space="preserve">2 ore după administrarea orală. Clearance-ul total şi cel renal </w:t>
      </w:r>
      <w:r w:rsidR="00385D36" w:rsidRPr="002F604B">
        <w:rPr>
          <w:lang w:val="ro-RO"/>
        </w:rPr>
        <w:t xml:space="preserve">sunt </w:t>
      </w:r>
      <w:r w:rsidRPr="002F604B">
        <w:rPr>
          <w:lang w:val="ro-RO"/>
        </w:rPr>
        <w:t>de 157</w:t>
      </w:r>
      <w:r w:rsidRPr="002F604B">
        <w:rPr>
          <w:lang w:val="ro-RO"/>
        </w:rPr>
        <w:noBreakHyphen/>
        <w:t>176</w:t>
      </w:r>
      <w:r w:rsidR="00385D36" w:rsidRPr="002F604B">
        <w:rPr>
          <w:lang w:val="ro-RO"/>
        </w:rPr>
        <w:t> ml/minut şi</w:t>
      </w:r>
      <w:r w:rsidRPr="002F604B">
        <w:rPr>
          <w:lang w:val="ro-RO"/>
        </w:rPr>
        <w:t>, respectiv</w:t>
      </w:r>
      <w:r w:rsidR="00385D36" w:rsidRPr="002F604B">
        <w:rPr>
          <w:lang w:val="ro-RO"/>
        </w:rPr>
        <w:t>, de</w:t>
      </w:r>
      <w:r w:rsidRPr="002F604B">
        <w:rPr>
          <w:lang w:val="ro-RO"/>
        </w:rPr>
        <w:t xml:space="preserve"> 3</w:t>
      </w:r>
      <w:r w:rsidRPr="002F604B">
        <w:rPr>
          <w:lang w:val="ro-RO"/>
        </w:rPr>
        <w:noBreakHyphen/>
        <w:t>3,5 ml/min</w:t>
      </w:r>
      <w:r w:rsidR="00385D36" w:rsidRPr="002F604B">
        <w:rPr>
          <w:lang w:val="ro-RO"/>
        </w:rPr>
        <w:t>ut</w:t>
      </w:r>
      <w:r w:rsidRPr="002F604B">
        <w:rPr>
          <w:lang w:val="ro-RO"/>
        </w:rPr>
        <w:t>. Timpul de înjumătăţire plasmatică prin eliminare al irbesartanului este de 11</w:t>
      </w:r>
      <w:r w:rsidRPr="002F604B">
        <w:rPr>
          <w:lang w:val="ro-RO"/>
        </w:rPr>
        <w:noBreakHyphen/>
        <w:t xml:space="preserve">15 ore. Concentraţiile plasmatice la starea de echilibru se ating în </w:t>
      </w:r>
      <w:r w:rsidR="00B803BA" w:rsidRPr="002F604B">
        <w:rPr>
          <w:lang w:val="ro-RO"/>
        </w:rPr>
        <w:t xml:space="preserve">decurs de </w:t>
      </w:r>
      <w:r w:rsidRPr="002F604B">
        <w:rPr>
          <w:lang w:val="ro-RO"/>
        </w:rPr>
        <w:t>3</w:t>
      </w:r>
      <w:r w:rsidR="00C07020" w:rsidRPr="002F604B">
        <w:rPr>
          <w:lang w:val="ro-RO"/>
        </w:rPr>
        <w:t> </w:t>
      </w:r>
      <w:r w:rsidRPr="002F604B">
        <w:rPr>
          <w:lang w:val="ro-RO"/>
        </w:rPr>
        <w:t xml:space="preserve">zile </w:t>
      </w:r>
      <w:r w:rsidR="00B803BA" w:rsidRPr="002F604B">
        <w:rPr>
          <w:lang w:val="ro-RO"/>
        </w:rPr>
        <w:t xml:space="preserve">de la </w:t>
      </w:r>
      <w:r w:rsidRPr="002F604B">
        <w:rPr>
          <w:lang w:val="ro-RO"/>
        </w:rPr>
        <w:t>iniţierea un</w:t>
      </w:r>
      <w:r w:rsidR="00E21CA4" w:rsidRPr="002F604B">
        <w:rPr>
          <w:lang w:val="ro-RO"/>
        </w:rPr>
        <w:t>e</w:t>
      </w:r>
      <w:r w:rsidRPr="002F604B">
        <w:rPr>
          <w:lang w:val="ro-RO"/>
        </w:rPr>
        <w:t xml:space="preserve">i </w:t>
      </w:r>
      <w:r w:rsidR="00E21CA4" w:rsidRPr="002F604B">
        <w:rPr>
          <w:lang w:val="ro-RO"/>
        </w:rPr>
        <w:t xml:space="preserve">scheme de </w:t>
      </w:r>
      <w:r w:rsidRPr="002F604B">
        <w:rPr>
          <w:lang w:val="ro-RO"/>
        </w:rPr>
        <w:t>tratament cu administrare în priză unică</w:t>
      </w:r>
      <w:r w:rsidR="00E21CA4" w:rsidRPr="002F604B">
        <w:rPr>
          <w:lang w:val="ro-RO"/>
        </w:rPr>
        <w:t>,</w:t>
      </w:r>
      <w:r w:rsidRPr="002F604B">
        <w:rPr>
          <w:lang w:val="ro-RO"/>
        </w:rPr>
        <w:t xml:space="preserve"> zilnică. Se observă o acumulare limitată a irbesartanului în plasmă (&lt; 20%) după administrări repetate de doze unice zilnice. Într-un studiu, la femeile hipertensive, s-au observat concentraţii plasmatice de irbesartan </w:t>
      </w:r>
      <w:r w:rsidR="00074916" w:rsidRPr="002F604B">
        <w:rPr>
          <w:lang w:val="ro-RO"/>
        </w:rPr>
        <w:t xml:space="preserve">ceva </w:t>
      </w:r>
      <w:r w:rsidRPr="002F604B">
        <w:rPr>
          <w:lang w:val="ro-RO"/>
        </w:rPr>
        <w:t xml:space="preserve">mai mari. Cu toate acestea, nu au fost diferenţe în ceea ce priveşte timpul de înjumătăţire plasmatică şi acumularea irbesartanului. Nu este necesară ajustarea dozelor </w:t>
      </w:r>
      <w:smartTag w:uri="urn:schemas-microsoft-com:office:smarttags" w:element="PersonName">
        <w:smartTagPr>
          <w:attr w:name="ProductID" w:val="la femei. Valorile"/>
        </w:smartTagPr>
        <w:r w:rsidRPr="002F604B">
          <w:rPr>
            <w:lang w:val="ro-RO"/>
          </w:rPr>
          <w:t>la femei. Valorile</w:t>
        </w:r>
      </w:smartTag>
      <w:r w:rsidRPr="002F604B">
        <w:rPr>
          <w:lang w:val="ro-RO"/>
        </w:rPr>
        <w:t xml:space="preserve"> ariei de sub curba concentraţiei plasmatice în funcţie de timp (ASC) şi ale concentraţiei plasmatice maxime (C</w:t>
      </w:r>
      <w:r w:rsidRPr="002F604B">
        <w:rPr>
          <w:rStyle w:val="EMEASubscript"/>
          <w:lang w:val="ro-RO"/>
        </w:rPr>
        <w:t>max</w:t>
      </w:r>
      <w:r w:rsidRPr="002F604B">
        <w:rPr>
          <w:lang w:val="ro-RO"/>
        </w:rPr>
        <w:t xml:space="preserve">) pentru irbesartan au fost </w:t>
      </w:r>
      <w:r w:rsidR="00074916" w:rsidRPr="002F604B">
        <w:rPr>
          <w:lang w:val="ro-RO"/>
        </w:rPr>
        <w:t xml:space="preserve">ceva </w:t>
      </w:r>
      <w:r w:rsidRPr="002F604B">
        <w:rPr>
          <w:lang w:val="ro-RO"/>
        </w:rPr>
        <w:t xml:space="preserve">mai mari la pacienţii vârstnici (≥ 65 </w:t>
      </w:r>
      <w:r w:rsidR="00074916" w:rsidRPr="002F604B">
        <w:rPr>
          <w:lang w:val="ro-RO"/>
        </w:rPr>
        <w:t xml:space="preserve">de </w:t>
      </w:r>
      <w:r w:rsidRPr="002F604B">
        <w:rPr>
          <w:lang w:val="ro-RO"/>
        </w:rPr>
        <w:t>ani)</w:t>
      </w:r>
      <w:r w:rsidR="00074916" w:rsidRPr="002F604B">
        <w:rPr>
          <w:lang w:val="ro-RO"/>
        </w:rPr>
        <w:t>,</w:t>
      </w:r>
      <w:r w:rsidRPr="002F604B">
        <w:rPr>
          <w:lang w:val="ro-RO"/>
        </w:rPr>
        <w:t xml:space="preserve"> comparativ cu subiecţii tineri (18</w:t>
      </w:r>
      <w:r w:rsidRPr="002F604B">
        <w:rPr>
          <w:lang w:val="ro-RO"/>
        </w:rPr>
        <w:noBreakHyphen/>
        <w:t>40</w:t>
      </w:r>
      <w:r w:rsidR="0014342C" w:rsidRPr="002F604B">
        <w:rPr>
          <w:lang w:val="ro-RO"/>
        </w:rPr>
        <w:t> </w:t>
      </w:r>
      <w:r w:rsidRPr="002F604B">
        <w:rPr>
          <w:lang w:val="ro-RO"/>
        </w:rPr>
        <w:t xml:space="preserve">de ani). Cu toate acestea, timpul de înjumătăţire </w:t>
      </w:r>
      <w:r w:rsidR="00636747" w:rsidRPr="002F604B">
        <w:rPr>
          <w:lang w:val="ro-RO"/>
        </w:rPr>
        <w:t xml:space="preserve">plasmatică </w:t>
      </w:r>
      <w:r w:rsidR="002C6F0D" w:rsidRPr="002F604B">
        <w:rPr>
          <w:lang w:val="ro-RO"/>
        </w:rPr>
        <w:t>prin eliminare</w:t>
      </w:r>
      <w:r w:rsidR="002C6F0D">
        <w:rPr>
          <w:lang w:val="ro-RO"/>
        </w:rPr>
        <w:t xml:space="preserve"> </w:t>
      </w:r>
      <w:r w:rsidR="00074916" w:rsidRPr="002F604B">
        <w:rPr>
          <w:lang w:val="ro-RO"/>
        </w:rPr>
        <w:t>terminal</w:t>
      </w:r>
      <w:r w:rsidRPr="002F604B">
        <w:rPr>
          <w:lang w:val="ro-RO"/>
        </w:rPr>
        <w:t xml:space="preserve"> nu a fost modificat semnificativ. Nu este necesară ajustarea dozelor la </w:t>
      </w:r>
      <w:r w:rsidR="00074916" w:rsidRPr="002F604B">
        <w:rPr>
          <w:lang w:val="ro-RO"/>
        </w:rPr>
        <w:t xml:space="preserve">persoanele </w:t>
      </w:r>
      <w:r w:rsidRPr="002F604B">
        <w:rPr>
          <w:lang w:val="ro-RO"/>
        </w:rPr>
        <w:t>vârstnic</w:t>
      </w:r>
      <w:r w:rsidR="00074916" w:rsidRPr="002F604B">
        <w:rPr>
          <w:lang w:val="ro-RO"/>
        </w:rPr>
        <w:t>e</w:t>
      </w:r>
      <w:r w:rsidRPr="002F604B">
        <w:rPr>
          <w:lang w:val="ro-RO"/>
        </w:rPr>
        <w:t>.</w:t>
      </w:r>
    </w:p>
    <w:p w:rsidR="00A66457" w:rsidRDefault="00A66457" w:rsidP="00A2096F">
      <w:pPr>
        <w:pStyle w:val="EMEABodyText"/>
        <w:rPr>
          <w:lang w:val="ro-RO"/>
        </w:rPr>
      </w:pPr>
    </w:p>
    <w:p w:rsidR="00A2096F" w:rsidRDefault="008E2AF5" w:rsidP="00A2096F">
      <w:pPr>
        <w:pStyle w:val="EMEABodyText"/>
        <w:rPr>
          <w:lang w:val="ro-RO"/>
        </w:rPr>
      </w:pPr>
      <w:r>
        <w:rPr>
          <w:lang w:val="ro-RO"/>
        </w:rPr>
        <w:t>Eliminare</w:t>
      </w:r>
    </w:p>
    <w:p w:rsidR="00726692" w:rsidRPr="002F604B" w:rsidRDefault="00726692" w:rsidP="00A2096F">
      <w:pPr>
        <w:pStyle w:val="EMEABodyText"/>
        <w:rPr>
          <w:lang w:val="ro-RO"/>
        </w:rPr>
      </w:pPr>
    </w:p>
    <w:p w:rsidR="00A2096F" w:rsidRPr="002F604B" w:rsidRDefault="00A2096F" w:rsidP="00A2096F">
      <w:pPr>
        <w:pStyle w:val="EMEABodyText"/>
        <w:rPr>
          <w:lang w:val="ro-RO"/>
        </w:rPr>
      </w:pPr>
      <w:r w:rsidRPr="002F604B">
        <w:rPr>
          <w:lang w:val="ro-RO"/>
        </w:rPr>
        <w:t xml:space="preserve">Irbesartanul şi metaboliţii săi sunt eliminaţi pe cale biliară şi renală. După administrarea orală sau intravenoasă de irbesartan marcat cu </w:t>
      </w:r>
      <w:r w:rsidRPr="002F604B">
        <w:rPr>
          <w:vertAlign w:val="superscript"/>
          <w:lang w:val="ro-RO"/>
        </w:rPr>
        <w:t>14</w:t>
      </w:r>
      <w:r w:rsidRPr="002F604B">
        <w:rPr>
          <w:lang w:val="ro-RO"/>
        </w:rPr>
        <w:t>C, aproximativ 20% din radioactivitate se regăseşte în urină</w:t>
      </w:r>
      <w:r w:rsidR="00074916" w:rsidRPr="002F604B">
        <w:rPr>
          <w:lang w:val="ro-RO"/>
        </w:rPr>
        <w:t>,</w:t>
      </w:r>
      <w:r w:rsidRPr="002F604B">
        <w:rPr>
          <w:lang w:val="ro-RO"/>
        </w:rPr>
        <w:t xml:space="preserve"> iar restul în materiile fecale. Mai puţin de 2% din doză se excretă în urină, sub formă de irbesartan nemodificat.</w:t>
      </w:r>
    </w:p>
    <w:p w:rsidR="00A2096F" w:rsidRPr="002F604B" w:rsidRDefault="00A2096F" w:rsidP="00A2096F">
      <w:pPr>
        <w:pStyle w:val="EMEABodyText"/>
        <w:rPr>
          <w:lang w:val="ro-RO"/>
        </w:rPr>
      </w:pPr>
    </w:p>
    <w:p w:rsidR="00A2096F" w:rsidRPr="002F604B" w:rsidRDefault="00A2096F" w:rsidP="00A2096F">
      <w:pPr>
        <w:pStyle w:val="EMEABodyText"/>
        <w:rPr>
          <w:u w:val="single"/>
          <w:lang w:val="ro-RO"/>
        </w:rPr>
      </w:pPr>
      <w:r w:rsidRPr="002F604B">
        <w:rPr>
          <w:u w:val="single"/>
          <w:lang w:val="ro-RO"/>
        </w:rPr>
        <w:t>Copii şi adolescenţi</w:t>
      </w:r>
    </w:p>
    <w:p w:rsidR="00981D42" w:rsidRDefault="00981D42" w:rsidP="00A2096F">
      <w:pPr>
        <w:pStyle w:val="EMEABodyText"/>
        <w:rPr>
          <w:lang w:val="ro-RO"/>
        </w:rPr>
      </w:pPr>
    </w:p>
    <w:p w:rsidR="00A2096F" w:rsidRPr="002F604B" w:rsidRDefault="00A2096F" w:rsidP="00A2096F">
      <w:pPr>
        <w:pStyle w:val="EMEABodyText"/>
        <w:rPr>
          <w:lang w:val="ro-RO"/>
        </w:rPr>
      </w:pPr>
      <w:r w:rsidRPr="002F604B">
        <w:rPr>
          <w:lang w:val="ro-RO"/>
        </w:rPr>
        <w:t xml:space="preserve">Farmacocinetica irbesartanului s-a evaluat la 23 </w:t>
      </w:r>
      <w:r w:rsidR="00074916" w:rsidRPr="002F604B">
        <w:rPr>
          <w:lang w:val="ro-RO"/>
        </w:rPr>
        <w:t xml:space="preserve">de </w:t>
      </w:r>
      <w:r w:rsidRPr="002F604B">
        <w:rPr>
          <w:lang w:val="ro-RO"/>
        </w:rPr>
        <w:t>copii hipertensivi</w:t>
      </w:r>
      <w:r w:rsidR="00074916" w:rsidRPr="002F604B">
        <w:rPr>
          <w:lang w:val="ro-RO"/>
        </w:rPr>
        <w:t>,</w:t>
      </w:r>
      <w:r w:rsidRPr="002F604B">
        <w:rPr>
          <w:lang w:val="ro-RO"/>
        </w:rPr>
        <w:t xml:space="preserve"> după administrarea unor doze zilnice unice şi multiple (2 mg irbesartan/kg)</w:t>
      </w:r>
      <w:r w:rsidR="00074916" w:rsidRPr="002F604B">
        <w:rPr>
          <w:lang w:val="ro-RO"/>
        </w:rPr>
        <w:t>,</w:t>
      </w:r>
      <w:r w:rsidRPr="002F604B">
        <w:rPr>
          <w:lang w:val="ro-RO"/>
        </w:rPr>
        <w:t xml:space="preserve"> până la doza maximă zilnică de 150 mg irbesartan timp de patru săptămâni. Dintre cei 23 </w:t>
      </w:r>
      <w:r w:rsidR="00074916" w:rsidRPr="002F604B">
        <w:rPr>
          <w:lang w:val="ro-RO"/>
        </w:rPr>
        <w:t xml:space="preserve">de </w:t>
      </w:r>
      <w:r w:rsidRPr="002F604B">
        <w:rPr>
          <w:lang w:val="ro-RO"/>
        </w:rPr>
        <w:t>copii, 21 au fost evaluaţi prin comparaţie cu farmacocinetica de la adult (doisprezece copii peste 12 ani, nouă copii cu vârsta între 6 şi 12 ani). Rezultatele au evidenţiat că C</w:t>
      </w:r>
      <w:r w:rsidRPr="002F604B">
        <w:rPr>
          <w:rStyle w:val="EMEASubscript"/>
          <w:lang w:val="ro-RO"/>
        </w:rPr>
        <w:t>max</w:t>
      </w:r>
      <w:r w:rsidRPr="002F604B">
        <w:rPr>
          <w:lang w:val="ro-RO"/>
        </w:rPr>
        <w:t>, ASC şi vitezele clearence-ului au fost comparabile cu cele observate la pacienţii adulţi la care s-a administrat 150 mg irbesartan zilnic. O acumulare limitată de irbesartan (18%) în plasmă s-a observat în urma administrării repetate în doze unice zilnice.</w:t>
      </w:r>
    </w:p>
    <w:p w:rsidR="00A2096F" w:rsidRPr="002F604B" w:rsidRDefault="00A2096F" w:rsidP="00A2096F">
      <w:pPr>
        <w:pStyle w:val="EMEABodyText"/>
        <w:rPr>
          <w:lang w:val="ro-RO"/>
        </w:rPr>
      </w:pPr>
    </w:p>
    <w:p w:rsidR="008E2AF5" w:rsidRDefault="00A2096F" w:rsidP="00A2096F">
      <w:pPr>
        <w:pStyle w:val="EMEABodyText"/>
        <w:rPr>
          <w:lang w:val="ro-RO"/>
        </w:rPr>
      </w:pPr>
      <w:r w:rsidRPr="002F604B">
        <w:rPr>
          <w:iCs/>
          <w:u w:val="single"/>
          <w:lang w:val="ro-RO"/>
        </w:rPr>
        <w:t>Insuficienţă renală</w:t>
      </w:r>
    </w:p>
    <w:p w:rsidR="00981D42" w:rsidRDefault="00981D42" w:rsidP="00A2096F">
      <w:pPr>
        <w:pStyle w:val="EMEABodyText"/>
        <w:rPr>
          <w:lang w:val="ro-RO"/>
        </w:rPr>
      </w:pPr>
    </w:p>
    <w:p w:rsidR="00A2096F" w:rsidRPr="002F604B" w:rsidRDefault="008E2AF5" w:rsidP="00A2096F">
      <w:pPr>
        <w:pStyle w:val="EMEABodyText"/>
        <w:rPr>
          <w:lang w:val="ro-RO"/>
        </w:rPr>
      </w:pPr>
      <w:r>
        <w:rPr>
          <w:lang w:val="ro-RO"/>
        </w:rPr>
        <w:t>L</w:t>
      </w:r>
      <w:r w:rsidRPr="002F604B">
        <w:rPr>
          <w:lang w:val="ro-RO"/>
        </w:rPr>
        <w:t xml:space="preserve">a </w:t>
      </w:r>
      <w:r w:rsidR="00C059B0" w:rsidRPr="002F604B">
        <w:rPr>
          <w:lang w:val="ro-RO"/>
        </w:rPr>
        <w:t xml:space="preserve">pacienţii cu insuficienţă renală sau la cei care efectuează hemodializă, </w:t>
      </w:r>
      <w:r w:rsidR="00A2096F" w:rsidRPr="002F604B">
        <w:rPr>
          <w:lang w:val="ro-RO"/>
        </w:rPr>
        <w:t>parametrii farmacocinetici ai irbesartanului nu sunt modificaţi semnificativ. Irbesartanul nu se elimină prin hemodializă.</w:t>
      </w:r>
    </w:p>
    <w:p w:rsidR="00A2096F" w:rsidRPr="002F604B" w:rsidRDefault="00A2096F" w:rsidP="00A2096F">
      <w:pPr>
        <w:pStyle w:val="EMEABodyText"/>
        <w:rPr>
          <w:lang w:val="ro-RO"/>
        </w:rPr>
      </w:pPr>
    </w:p>
    <w:p w:rsidR="008E2AF5" w:rsidRDefault="00A2096F" w:rsidP="00A2096F">
      <w:pPr>
        <w:pStyle w:val="EMEABodyText"/>
        <w:rPr>
          <w:lang w:val="ro-RO"/>
        </w:rPr>
      </w:pPr>
      <w:r w:rsidRPr="002F604B">
        <w:rPr>
          <w:iCs/>
          <w:u w:val="single"/>
          <w:lang w:val="ro-RO"/>
        </w:rPr>
        <w:t>Insuficienţă hepatică</w:t>
      </w:r>
    </w:p>
    <w:p w:rsidR="00981D42" w:rsidRDefault="00981D42" w:rsidP="00A2096F">
      <w:pPr>
        <w:pStyle w:val="EMEABodyText"/>
        <w:rPr>
          <w:lang w:val="ro-RO"/>
        </w:rPr>
      </w:pPr>
    </w:p>
    <w:p w:rsidR="00A2096F" w:rsidRPr="002F604B" w:rsidRDefault="008E2AF5" w:rsidP="00A2096F">
      <w:pPr>
        <w:pStyle w:val="EMEABodyText"/>
        <w:rPr>
          <w:lang w:val="ro-RO"/>
        </w:rPr>
      </w:pPr>
      <w:r>
        <w:rPr>
          <w:lang w:val="ro-RO"/>
        </w:rPr>
        <w:t>L</w:t>
      </w:r>
      <w:r w:rsidRPr="002F604B">
        <w:rPr>
          <w:lang w:val="ro-RO"/>
        </w:rPr>
        <w:t xml:space="preserve">a </w:t>
      </w:r>
      <w:r w:rsidR="00C059B0" w:rsidRPr="002F604B">
        <w:rPr>
          <w:lang w:val="ro-RO"/>
        </w:rPr>
        <w:t xml:space="preserve">pacienţii cu ciroză uşoară până la moderată, </w:t>
      </w:r>
      <w:r w:rsidR="00A2096F" w:rsidRPr="002F604B">
        <w:rPr>
          <w:lang w:val="ro-RO"/>
        </w:rPr>
        <w:t>parametrii farmacocinetici ai irbesartanului nu sunt modificaţi semnificativ.</w:t>
      </w:r>
    </w:p>
    <w:p w:rsidR="00981D42" w:rsidRDefault="00981D42" w:rsidP="00A2096F">
      <w:pPr>
        <w:pStyle w:val="EMEABodyText"/>
        <w:rPr>
          <w:lang w:val="ro-RO"/>
        </w:rPr>
      </w:pPr>
    </w:p>
    <w:p w:rsidR="00A2096F" w:rsidRPr="002F604B" w:rsidRDefault="00A2096F" w:rsidP="00A2096F">
      <w:pPr>
        <w:pStyle w:val="EMEABodyText"/>
        <w:rPr>
          <w:lang w:val="ro-RO"/>
        </w:rPr>
      </w:pPr>
      <w:r w:rsidRPr="002F604B">
        <w:rPr>
          <w:lang w:val="ro-RO"/>
        </w:rPr>
        <w:t>Nu s-au efectuat studii la pacienţii cu insuficienţă hepatică severă.</w:t>
      </w:r>
    </w:p>
    <w:p w:rsidR="00A2096F" w:rsidRPr="002F604B" w:rsidRDefault="00A2096F" w:rsidP="00A2096F">
      <w:pPr>
        <w:pStyle w:val="EMEABodyText"/>
        <w:rPr>
          <w:lang w:val="ro-RO"/>
        </w:rPr>
      </w:pPr>
    </w:p>
    <w:p w:rsidR="00A2096F" w:rsidRPr="002F604B" w:rsidRDefault="00A2096F" w:rsidP="00A2096F">
      <w:pPr>
        <w:pStyle w:val="EMEAHeading2"/>
        <w:rPr>
          <w:lang w:val="ro-RO"/>
        </w:rPr>
      </w:pPr>
      <w:r w:rsidRPr="002F604B">
        <w:rPr>
          <w:lang w:val="ro-RO"/>
        </w:rPr>
        <w:t>5.3</w:t>
      </w:r>
      <w:r w:rsidRPr="002F604B">
        <w:rPr>
          <w:i/>
          <w:lang w:val="ro-RO"/>
        </w:rPr>
        <w:tab/>
      </w:r>
      <w:r w:rsidRPr="002F604B">
        <w:rPr>
          <w:lang w:val="ro-RO"/>
        </w:rPr>
        <w:t>Date preclinice de siguranţă</w:t>
      </w:r>
    </w:p>
    <w:p w:rsidR="00A2096F" w:rsidRPr="002F604B" w:rsidRDefault="00A2096F" w:rsidP="00A2096F">
      <w:pPr>
        <w:pStyle w:val="EMEAHeading2"/>
        <w:rPr>
          <w:lang w:val="ro-RO"/>
        </w:rPr>
      </w:pPr>
    </w:p>
    <w:p w:rsidR="00A2096F" w:rsidRPr="002F604B" w:rsidRDefault="00A2096F" w:rsidP="00A2096F">
      <w:pPr>
        <w:pStyle w:val="EMEABodyText"/>
        <w:rPr>
          <w:lang w:val="ro-RO"/>
        </w:rPr>
      </w:pPr>
      <w:r w:rsidRPr="002F604B">
        <w:rPr>
          <w:lang w:val="ro-RO"/>
        </w:rPr>
        <w:t xml:space="preserve">La dozele relevante clinic nu s-a evidenţiat toxicitate anormală sistemică sau toxicitate de organ ţintă. În studiile </w:t>
      </w:r>
      <w:r w:rsidR="00C059B0" w:rsidRPr="002F604B">
        <w:rPr>
          <w:lang w:val="ro-RO"/>
        </w:rPr>
        <w:t>non-</w:t>
      </w:r>
      <w:r w:rsidRPr="002F604B">
        <w:rPr>
          <w:lang w:val="ro-RO"/>
        </w:rPr>
        <w:t xml:space="preserve">clinice </w:t>
      </w:r>
      <w:r w:rsidR="00C059B0" w:rsidRPr="002F604B">
        <w:rPr>
          <w:lang w:val="ro-RO"/>
        </w:rPr>
        <w:t xml:space="preserve">de </w:t>
      </w:r>
      <w:r w:rsidRPr="002F604B">
        <w:rPr>
          <w:lang w:val="ro-RO"/>
        </w:rPr>
        <w:t>siguranţ</w:t>
      </w:r>
      <w:r w:rsidR="00C059B0" w:rsidRPr="002F604B">
        <w:rPr>
          <w:lang w:val="ro-RO"/>
        </w:rPr>
        <w:t>ă</w:t>
      </w:r>
      <w:r w:rsidRPr="002F604B">
        <w:rPr>
          <w:lang w:val="ro-RO"/>
        </w:rPr>
        <w:t>, dozele mari de irbesartan (≥ 250 mg/kg şi zi la şobolan şi ≥ 100 mg/kg şi zi la</w:t>
      </w:r>
      <w:r w:rsidR="00C059B0" w:rsidRPr="002F604B">
        <w:rPr>
          <w:lang w:val="ro-RO"/>
        </w:rPr>
        <w:t xml:space="preserve"> maimuţa</w:t>
      </w:r>
      <w:r w:rsidR="00C059B0" w:rsidRPr="002F604B">
        <w:rPr>
          <w:szCs w:val="22"/>
          <w:lang w:val="ro-RO"/>
        </w:rPr>
        <w:t xml:space="preserve"> Macaccus</w:t>
      </w:r>
      <w:r w:rsidRPr="002F604B">
        <w:rPr>
          <w:lang w:val="ro-RO"/>
        </w:rPr>
        <w:t>) au produs o scădere a parametrilor eritrocitari (număr de eritrocite, hemoglobină, hematocrit). La doze foarte mari (≥ 500 mg/kg şi zi), administrate la şobolan şi la</w:t>
      </w:r>
      <w:r w:rsidR="00C059B0" w:rsidRPr="002F604B">
        <w:rPr>
          <w:lang w:val="ro-RO"/>
        </w:rPr>
        <w:t xml:space="preserve"> maimuţa</w:t>
      </w:r>
      <w:r w:rsidR="00C059B0" w:rsidRPr="002F604B">
        <w:rPr>
          <w:szCs w:val="22"/>
          <w:lang w:val="ro-RO"/>
        </w:rPr>
        <w:t xml:space="preserve"> Macaccus</w:t>
      </w:r>
      <w:r w:rsidRPr="002F604B">
        <w:rPr>
          <w:lang w:val="ro-RO"/>
        </w:rPr>
        <w:t>, irbesartanul a indus modificări degenerative ale rinichiului (</w:t>
      </w:r>
      <w:r w:rsidR="00C059B0" w:rsidRPr="002F604B">
        <w:rPr>
          <w:lang w:val="ro-RO"/>
        </w:rPr>
        <w:t>cum sunt</w:t>
      </w:r>
      <w:r w:rsidRPr="002F604B">
        <w:rPr>
          <w:lang w:val="ro-RO"/>
        </w:rPr>
        <w:t xml:space="preserve"> nefrită interstiţială, distensie tubulară, bazofilie tubulară, creşterea concentraţiilor plasmatice </w:t>
      </w:r>
      <w:r w:rsidR="00CA610D" w:rsidRPr="002F604B">
        <w:rPr>
          <w:lang w:val="ro-RO"/>
        </w:rPr>
        <w:t xml:space="preserve">ale </w:t>
      </w:r>
      <w:r w:rsidRPr="002F604B">
        <w:rPr>
          <w:lang w:val="ro-RO"/>
        </w:rPr>
        <w:t>uree</w:t>
      </w:r>
      <w:r w:rsidR="00CA610D" w:rsidRPr="002F604B">
        <w:rPr>
          <w:lang w:val="ro-RO"/>
        </w:rPr>
        <w:t>i</w:t>
      </w:r>
      <w:r w:rsidRPr="002F604B">
        <w:rPr>
          <w:lang w:val="ro-RO"/>
        </w:rPr>
        <w:t xml:space="preserve"> şi creatinin</w:t>
      </w:r>
      <w:r w:rsidR="00CA610D" w:rsidRPr="002F604B">
        <w:rPr>
          <w:lang w:val="ro-RO"/>
        </w:rPr>
        <w:t>ei</w:t>
      </w:r>
      <w:r w:rsidRPr="002F604B">
        <w:rPr>
          <w:lang w:val="ro-RO"/>
        </w:rPr>
        <w:t>)</w:t>
      </w:r>
      <w:r w:rsidR="00CA610D" w:rsidRPr="002F604B">
        <w:rPr>
          <w:lang w:val="ro-RO"/>
        </w:rPr>
        <w:t>,</w:t>
      </w:r>
      <w:r w:rsidRPr="002F604B">
        <w:rPr>
          <w:lang w:val="ro-RO"/>
        </w:rPr>
        <w:t xml:space="preserve"> modificări considerate secundare efectelor hipotensive ale medicamentului, care duc la </w:t>
      </w:r>
      <w:r w:rsidR="00CA610D" w:rsidRPr="002F604B">
        <w:rPr>
          <w:lang w:val="ro-RO"/>
        </w:rPr>
        <w:t xml:space="preserve">scăderea </w:t>
      </w:r>
      <w:r w:rsidRPr="002F604B">
        <w:rPr>
          <w:lang w:val="ro-RO"/>
        </w:rPr>
        <w:t xml:space="preserve">perfuziei renale. În plus, irbesartanul a indus hiperplazia/hipertrofia celulelor juxtaglomerulare (la şobolan la doze ≥ 90 mg/kg şi zi, la </w:t>
      </w:r>
      <w:r w:rsidR="00CA610D" w:rsidRPr="002F604B">
        <w:rPr>
          <w:lang w:val="ro-RO"/>
        </w:rPr>
        <w:t>maimuţa</w:t>
      </w:r>
      <w:r w:rsidR="00CA610D" w:rsidRPr="002F604B">
        <w:rPr>
          <w:szCs w:val="22"/>
          <w:lang w:val="ro-RO"/>
        </w:rPr>
        <w:t xml:space="preserve"> Macaccus</w:t>
      </w:r>
      <w:r w:rsidR="00CA610D" w:rsidRPr="002F604B" w:rsidDel="00CA610D">
        <w:rPr>
          <w:lang w:val="ro-RO"/>
        </w:rPr>
        <w:t xml:space="preserve"> </w:t>
      </w:r>
      <w:r w:rsidRPr="002F604B">
        <w:rPr>
          <w:lang w:val="ro-RO"/>
        </w:rPr>
        <w:t xml:space="preserve">la doze ≥ 10 mg/kg şi zi). Toate aceste modificări au fost considerate ca fiind produse prin acţiunea farmacologică a irbesartanului. </w:t>
      </w:r>
      <w:r w:rsidRPr="000028D2">
        <w:rPr>
          <w:lang w:val="ro-RO"/>
        </w:rPr>
        <w:t xml:space="preserve">La om, la doze terapeutice de irbesartan, </w:t>
      </w:r>
      <w:r w:rsidRPr="002F604B">
        <w:rPr>
          <w:lang w:val="ro-RO"/>
        </w:rPr>
        <w:t xml:space="preserve">hiperplazia/hipertrofia celulelor juxtaglomerulare nu par să aibă </w:t>
      </w:r>
      <w:r w:rsidR="008C0914" w:rsidRPr="002F604B">
        <w:rPr>
          <w:lang w:val="ro-RO"/>
        </w:rPr>
        <w:t>nicio relevanţă</w:t>
      </w:r>
      <w:r w:rsidRPr="002F604B">
        <w:rPr>
          <w:lang w:val="ro-RO"/>
        </w:rPr>
        <w:t>.</w:t>
      </w:r>
    </w:p>
    <w:p w:rsidR="00A2096F" w:rsidRPr="002F604B" w:rsidRDefault="00A2096F" w:rsidP="00A2096F">
      <w:pPr>
        <w:pStyle w:val="EMEABodyText"/>
        <w:rPr>
          <w:lang w:val="ro-RO"/>
        </w:rPr>
      </w:pPr>
    </w:p>
    <w:p w:rsidR="00A2096F" w:rsidRPr="002F604B" w:rsidRDefault="008C0914" w:rsidP="00A2096F">
      <w:pPr>
        <w:pStyle w:val="EMEABodyText"/>
        <w:rPr>
          <w:lang w:val="ro-RO"/>
        </w:rPr>
      </w:pPr>
      <w:r w:rsidRPr="002F604B">
        <w:rPr>
          <w:lang w:val="ro-RO"/>
        </w:rPr>
        <w:t>Pentru i</w:t>
      </w:r>
      <w:r w:rsidR="00A2096F" w:rsidRPr="002F604B">
        <w:rPr>
          <w:lang w:val="ro-RO"/>
        </w:rPr>
        <w:t xml:space="preserve">rbesartan nu </w:t>
      </w:r>
      <w:r w:rsidRPr="002F604B">
        <w:rPr>
          <w:lang w:val="ro-RO"/>
        </w:rPr>
        <w:t>s-</w:t>
      </w:r>
      <w:r w:rsidR="00A2096F" w:rsidRPr="002F604B">
        <w:rPr>
          <w:lang w:val="ro-RO"/>
        </w:rPr>
        <w:t xml:space="preserve">a </w:t>
      </w:r>
      <w:r w:rsidRPr="002F604B">
        <w:rPr>
          <w:lang w:val="ro-RO"/>
        </w:rPr>
        <w:t xml:space="preserve">evidenţiat </w:t>
      </w:r>
      <w:r w:rsidR="00A2096F" w:rsidRPr="002F604B">
        <w:rPr>
          <w:lang w:val="ro-RO"/>
        </w:rPr>
        <w:t>mutagenitate, clastogenitate sau carcinogenitate.</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Fertilitatea şi performanţele privind funcţia de reproducere nu au fost afectate în studiile clinice la masculii şi femelele de şobolan, chiar la doze orale de irbesartan care provoacă un grad de toxicitate la părinţi (de la 50 până la 650 mg/kg şi zi), inclusiv mortalitate la doza cea mai mare. Nu au fost observate efecte semnificative în ceea ce priveşte numărul de corpi luteali, nidări sau feţi vii. Irbesartanul nu a afectat supravieţuirea, dezvoltarea sau reproducerea puilor. Studiile la animale indică faptul că irbesartanul marcat radioactiv este detectat la feţii de şobolan şi iepure. Irbesartanul se excretă în laptele femelelor de şobolan.</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 xml:space="preserve">Studiile efectuate cu irbesartan la animale au evidenţiat efecte toxice tranzitorii la fătul de şobolan (formarea frecventă de cavităţi la nivelul pelvisului renal, hidroureter sau edeme subcutanate), care </w:t>
      </w:r>
      <w:r w:rsidR="00815B0D" w:rsidRPr="002F604B">
        <w:rPr>
          <w:lang w:val="ro-RO"/>
        </w:rPr>
        <w:t>s</w:t>
      </w:r>
      <w:r w:rsidR="00815B0D" w:rsidRPr="002F604B">
        <w:rPr>
          <w:lang w:val="ro-RO"/>
        </w:rPr>
        <w:noBreakHyphen/>
      </w:r>
      <w:r w:rsidRPr="002F604B">
        <w:rPr>
          <w:lang w:val="ro-RO"/>
        </w:rPr>
        <w:t xml:space="preserve">au </w:t>
      </w:r>
      <w:r w:rsidR="00815B0D" w:rsidRPr="002F604B">
        <w:rPr>
          <w:lang w:val="ro-RO"/>
        </w:rPr>
        <w:t xml:space="preserve">remis </w:t>
      </w:r>
      <w:r w:rsidRPr="002F604B">
        <w:rPr>
          <w:lang w:val="ro-RO"/>
        </w:rPr>
        <w:t>după naştere. La iepure, s-a observat avort sau resorbţie embrionară precoce, la doze care au provocat toxicitate maternă semnificativă, inclusiv mortalitate. Nu s-au observat efecte teratogene la şobolan sau iepure.</w:t>
      </w:r>
    </w:p>
    <w:p w:rsidR="00A2096F" w:rsidRPr="002F604B" w:rsidRDefault="00A2096F" w:rsidP="00A2096F">
      <w:pPr>
        <w:pStyle w:val="EMEABodyText"/>
        <w:rPr>
          <w:lang w:val="ro-RO"/>
        </w:rPr>
      </w:pPr>
    </w:p>
    <w:p w:rsidR="00A2096F" w:rsidRPr="002F604B" w:rsidRDefault="00A2096F" w:rsidP="00A2096F">
      <w:pPr>
        <w:pStyle w:val="EMEABodyText"/>
        <w:rPr>
          <w:lang w:val="ro-RO"/>
        </w:rPr>
      </w:pPr>
    </w:p>
    <w:p w:rsidR="00A2096F" w:rsidRPr="002F604B" w:rsidRDefault="00A2096F" w:rsidP="00A2096F">
      <w:pPr>
        <w:pStyle w:val="EMEAHeading1"/>
        <w:rPr>
          <w:lang w:val="ro-RO"/>
        </w:rPr>
      </w:pPr>
      <w:r w:rsidRPr="002F604B">
        <w:rPr>
          <w:lang w:val="ro-RO"/>
        </w:rPr>
        <w:t>6.</w:t>
      </w:r>
      <w:r w:rsidRPr="002F604B">
        <w:rPr>
          <w:lang w:val="ro-RO"/>
        </w:rPr>
        <w:tab/>
        <w:t>PROPRIETĂŢI FARMACEUTICE</w:t>
      </w:r>
    </w:p>
    <w:p w:rsidR="00A2096F" w:rsidRPr="002F604B" w:rsidRDefault="00A2096F" w:rsidP="00A2096F">
      <w:pPr>
        <w:pStyle w:val="EMEAHeading1"/>
        <w:rPr>
          <w:lang w:val="ro-RO"/>
        </w:rPr>
      </w:pPr>
    </w:p>
    <w:p w:rsidR="00A2096F" w:rsidRPr="002F604B" w:rsidRDefault="00A2096F" w:rsidP="00A2096F">
      <w:pPr>
        <w:pStyle w:val="EMEAHeading2"/>
        <w:rPr>
          <w:lang w:val="ro-RO"/>
        </w:rPr>
      </w:pPr>
      <w:r w:rsidRPr="002F604B">
        <w:rPr>
          <w:lang w:val="ro-RO"/>
        </w:rPr>
        <w:t>6.1</w:t>
      </w:r>
      <w:r w:rsidRPr="002F604B">
        <w:rPr>
          <w:lang w:val="ro-RO"/>
        </w:rPr>
        <w:tab/>
        <w:t>Lista excipienţilor</w:t>
      </w:r>
    </w:p>
    <w:p w:rsidR="00A2096F" w:rsidRPr="002F604B" w:rsidRDefault="00A2096F">
      <w:pPr>
        <w:pStyle w:val="EMEAHeading2"/>
        <w:rPr>
          <w:szCs w:val="22"/>
          <w:lang w:val="ro-RO"/>
        </w:rPr>
      </w:pPr>
    </w:p>
    <w:p w:rsidR="00A2096F" w:rsidRPr="002F604B" w:rsidRDefault="00A2096F">
      <w:pPr>
        <w:pStyle w:val="EMEABodyText"/>
        <w:rPr>
          <w:szCs w:val="22"/>
          <w:lang w:val="ro-RO"/>
        </w:rPr>
      </w:pPr>
      <w:r w:rsidRPr="002F604B">
        <w:rPr>
          <w:szCs w:val="22"/>
          <w:lang w:val="ro-RO"/>
        </w:rPr>
        <w:t>Celuloză microcristalină</w:t>
      </w:r>
    </w:p>
    <w:p w:rsidR="00A2096F" w:rsidRPr="002F604B" w:rsidRDefault="00A2096F">
      <w:pPr>
        <w:pStyle w:val="EMEABodyText"/>
        <w:rPr>
          <w:szCs w:val="22"/>
          <w:lang w:val="ro-RO"/>
        </w:rPr>
      </w:pPr>
      <w:r w:rsidRPr="002F604B">
        <w:rPr>
          <w:szCs w:val="22"/>
          <w:lang w:val="ro-RO"/>
        </w:rPr>
        <w:t>Croscarmeloză sodică</w:t>
      </w:r>
    </w:p>
    <w:p w:rsidR="00A2096F" w:rsidRPr="002F604B" w:rsidRDefault="00A2096F">
      <w:pPr>
        <w:pStyle w:val="EMEABodyText"/>
        <w:rPr>
          <w:szCs w:val="22"/>
          <w:lang w:val="ro-RO"/>
        </w:rPr>
      </w:pPr>
      <w:r w:rsidRPr="002F604B">
        <w:rPr>
          <w:szCs w:val="22"/>
          <w:lang w:val="ro-RO"/>
        </w:rPr>
        <w:t>Lactoză monohidrat</w:t>
      </w:r>
    </w:p>
    <w:p w:rsidR="00A2096F" w:rsidRPr="002F604B" w:rsidRDefault="00A2096F">
      <w:pPr>
        <w:pStyle w:val="EMEABodyText"/>
        <w:rPr>
          <w:szCs w:val="22"/>
          <w:lang w:val="ro-RO"/>
        </w:rPr>
      </w:pPr>
      <w:r w:rsidRPr="002F604B">
        <w:rPr>
          <w:szCs w:val="22"/>
          <w:lang w:val="ro-RO"/>
        </w:rPr>
        <w:t>Stearat de magneziu</w:t>
      </w:r>
    </w:p>
    <w:p w:rsidR="00A2096F" w:rsidRPr="002F604B" w:rsidRDefault="00A2096F">
      <w:pPr>
        <w:pStyle w:val="EMEABodyText"/>
        <w:rPr>
          <w:szCs w:val="22"/>
          <w:lang w:val="ro-RO"/>
        </w:rPr>
      </w:pPr>
      <w:r w:rsidRPr="002F604B">
        <w:rPr>
          <w:szCs w:val="22"/>
          <w:lang w:val="ro-RO"/>
        </w:rPr>
        <w:t>Dioxid de siliciu coloidal hidratat</w:t>
      </w:r>
    </w:p>
    <w:p w:rsidR="00A2096F" w:rsidRPr="002F604B" w:rsidRDefault="00A2096F" w:rsidP="00A2096F">
      <w:pPr>
        <w:pStyle w:val="EMEABodyText"/>
        <w:rPr>
          <w:lang w:val="ro-RO"/>
        </w:rPr>
      </w:pPr>
      <w:r w:rsidRPr="002F604B">
        <w:rPr>
          <w:lang w:val="ro-RO"/>
        </w:rPr>
        <w:t>Amidon de porumb pregelatinizat</w:t>
      </w:r>
    </w:p>
    <w:p w:rsidR="00A2096F" w:rsidRPr="002F604B" w:rsidRDefault="00A2096F">
      <w:pPr>
        <w:pStyle w:val="EMEABodyText"/>
        <w:rPr>
          <w:szCs w:val="22"/>
          <w:lang w:val="ro-RO"/>
        </w:rPr>
      </w:pPr>
      <w:r w:rsidRPr="002F604B">
        <w:rPr>
          <w:szCs w:val="22"/>
          <w:lang w:val="ro-RO"/>
        </w:rPr>
        <w:t>Poloxamer 188</w:t>
      </w:r>
    </w:p>
    <w:p w:rsidR="00A2096F" w:rsidRPr="002F604B" w:rsidRDefault="00A2096F">
      <w:pPr>
        <w:pStyle w:val="EMEABodyText"/>
        <w:rPr>
          <w:szCs w:val="22"/>
          <w:lang w:val="ro-RO"/>
        </w:rPr>
      </w:pPr>
    </w:p>
    <w:p w:rsidR="00A2096F" w:rsidRPr="002F604B" w:rsidRDefault="00A2096F">
      <w:pPr>
        <w:pStyle w:val="EMEAHeading2"/>
        <w:outlineLvl w:val="0"/>
        <w:rPr>
          <w:szCs w:val="22"/>
          <w:lang w:val="ro-RO"/>
        </w:rPr>
      </w:pPr>
      <w:r w:rsidRPr="002F604B">
        <w:rPr>
          <w:szCs w:val="22"/>
          <w:lang w:val="ro-RO"/>
        </w:rPr>
        <w:t>6.2</w:t>
      </w:r>
      <w:r w:rsidRPr="002F604B">
        <w:rPr>
          <w:szCs w:val="22"/>
          <w:lang w:val="ro-RO"/>
        </w:rPr>
        <w:tab/>
        <w:t>Incompatibilităţi</w:t>
      </w:r>
    </w:p>
    <w:p w:rsidR="00A2096F" w:rsidRPr="002F604B" w:rsidRDefault="00A2096F">
      <w:pPr>
        <w:pStyle w:val="EMEAHeading2"/>
        <w:rPr>
          <w:szCs w:val="22"/>
          <w:lang w:val="ro-RO"/>
        </w:rPr>
      </w:pPr>
    </w:p>
    <w:p w:rsidR="00A2096F" w:rsidRPr="002F604B" w:rsidRDefault="00A2096F" w:rsidP="00A2096F">
      <w:pPr>
        <w:pStyle w:val="EMEABodyText"/>
        <w:rPr>
          <w:lang w:val="ro-RO"/>
        </w:rPr>
      </w:pPr>
      <w:r w:rsidRPr="002F604B">
        <w:rPr>
          <w:lang w:val="ro-RO"/>
        </w:rPr>
        <w:t>Nu este cazul.</w:t>
      </w:r>
    </w:p>
    <w:p w:rsidR="00A2096F" w:rsidRPr="002F604B" w:rsidRDefault="00A2096F">
      <w:pPr>
        <w:pStyle w:val="EMEABodyText"/>
        <w:rPr>
          <w:szCs w:val="22"/>
          <w:lang w:val="ro-RO"/>
        </w:rPr>
      </w:pPr>
    </w:p>
    <w:p w:rsidR="00A2096F" w:rsidRPr="002F604B" w:rsidRDefault="00A2096F">
      <w:pPr>
        <w:pStyle w:val="EMEAHeading2"/>
        <w:outlineLvl w:val="0"/>
        <w:rPr>
          <w:szCs w:val="22"/>
          <w:lang w:val="ro-RO"/>
        </w:rPr>
      </w:pPr>
      <w:r w:rsidRPr="002F604B">
        <w:rPr>
          <w:szCs w:val="22"/>
          <w:lang w:val="ro-RO"/>
        </w:rPr>
        <w:t>6.3</w:t>
      </w:r>
      <w:r w:rsidRPr="002F604B">
        <w:rPr>
          <w:szCs w:val="22"/>
          <w:lang w:val="ro-RO"/>
        </w:rPr>
        <w:tab/>
        <w:t>Perioada de valabilitate</w:t>
      </w:r>
    </w:p>
    <w:p w:rsidR="00A2096F" w:rsidRPr="002F604B" w:rsidRDefault="00A2096F">
      <w:pPr>
        <w:pStyle w:val="EMEAHeading2"/>
        <w:rPr>
          <w:szCs w:val="22"/>
          <w:lang w:val="ro-RO"/>
        </w:rPr>
      </w:pPr>
    </w:p>
    <w:p w:rsidR="00A2096F" w:rsidRPr="002F604B" w:rsidRDefault="00A2096F" w:rsidP="00A2096F">
      <w:pPr>
        <w:pStyle w:val="EMEABodyText"/>
        <w:rPr>
          <w:lang w:val="ro-RO"/>
        </w:rPr>
      </w:pPr>
      <w:r w:rsidRPr="002F604B">
        <w:rPr>
          <w:lang w:val="ro-RO"/>
        </w:rPr>
        <w:t>3 ani.</w:t>
      </w:r>
    </w:p>
    <w:p w:rsidR="00A2096F" w:rsidRPr="002F604B" w:rsidRDefault="00A2096F">
      <w:pPr>
        <w:pStyle w:val="EMEABodyText"/>
        <w:rPr>
          <w:szCs w:val="22"/>
          <w:lang w:val="ro-RO"/>
        </w:rPr>
      </w:pPr>
    </w:p>
    <w:p w:rsidR="00A2096F" w:rsidRPr="002F604B" w:rsidRDefault="00A2096F" w:rsidP="00554AD3">
      <w:pPr>
        <w:pStyle w:val="EMEAHeading2"/>
        <w:keepNext w:val="0"/>
        <w:keepLines w:val="0"/>
        <w:rPr>
          <w:lang w:val="ro-RO"/>
        </w:rPr>
      </w:pPr>
      <w:r w:rsidRPr="002F604B">
        <w:rPr>
          <w:lang w:val="ro-RO"/>
        </w:rPr>
        <w:t>6.4</w:t>
      </w:r>
      <w:r w:rsidRPr="002F604B">
        <w:rPr>
          <w:lang w:val="ro-RO"/>
        </w:rPr>
        <w:tab/>
        <w:t>Precauţii speciale pentru păstrare</w:t>
      </w:r>
    </w:p>
    <w:p w:rsidR="00A2096F" w:rsidRPr="002F604B" w:rsidRDefault="00A2096F" w:rsidP="00554AD3">
      <w:pPr>
        <w:pStyle w:val="EMEAHeading2"/>
        <w:keepNext w:val="0"/>
        <w:keepLines w:val="0"/>
        <w:rPr>
          <w:lang w:val="ro-RO"/>
        </w:rPr>
      </w:pPr>
    </w:p>
    <w:p w:rsidR="00A2096F" w:rsidRPr="002F604B" w:rsidRDefault="00A2096F" w:rsidP="00A2096F">
      <w:pPr>
        <w:pStyle w:val="EMEABodyText"/>
        <w:rPr>
          <w:lang w:val="ro-RO"/>
        </w:rPr>
      </w:pPr>
      <w:r w:rsidRPr="002F604B">
        <w:rPr>
          <w:lang w:val="ro-RO"/>
        </w:rPr>
        <w:t xml:space="preserve">A nu se păstra la temperaturi peste </w:t>
      </w:r>
      <w:smartTag w:uri="urn:schemas-microsoft-com:office:smarttags" w:element="metricconverter">
        <w:smartTagPr>
          <w:attr w:name="ProductID" w:val="30ﾰC"/>
        </w:smartTagPr>
        <w:r w:rsidRPr="002F604B">
          <w:rPr>
            <w:lang w:val="ro-RO"/>
          </w:rPr>
          <w:t>30°C</w:t>
        </w:r>
      </w:smartTag>
      <w:r w:rsidRPr="002F604B">
        <w:rPr>
          <w:lang w:val="ro-RO"/>
        </w:rPr>
        <w:t>.</w:t>
      </w:r>
    </w:p>
    <w:p w:rsidR="00A2096F" w:rsidRPr="002F604B" w:rsidRDefault="00A2096F" w:rsidP="00A2096F">
      <w:pPr>
        <w:pStyle w:val="EMEABodyText"/>
        <w:rPr>
          <w:lang w:val="ro-RO"/>
        </w:rPr>
      </w:pPr>
    </w:p>
    <w:p w:rsidR="00A2096F" w:rsidRPr="002F604B" w:rsidRDefault="00A2096F" w:rsidP="00554AD3">
      <w:pPr>
        <w:pStyle w:val="EMEAHeading2"/>
        <w:keepNext w:val="0"/>
        <w:keepLines w:val="0"/>
        <w:ind w:left="0" w:firstLine="0"/>
        <w:outlineLvl w:val="0"/>
        <w:rPr>
          <w:szCs w:val="22"/>
          <w:lang w:val="ro-RO"/>
        </w:rPr>
      </w:pPr>
      <w:r w:rsidRPr="002F604B">
        <w:rPr>
          <w:szCs w:val="22"/>
          <w:lang w:val="ro-RO"/>
        </w:rPr>
        <w:t>6.5</w:t>
      </w:r>
      <w:r w:rsidRPr="002F604B">
        <w:rPr>
          <w:szCs w:val="22"/>
          <w:lang w:val="ro-RO"/>
        </w:rPr>
        <w:tab/>
        <w:t>Natura şi conţinutul ambalajului</w:t>
      </w:r>
    </w:p>
    <w:p w:rsidR="00A2096F" w:rsidRPr="002F604B" w:rsidRDefault="00A2096F" w:rsidP="00554AD3">
      <w:pPr>
        <w:pStyle w:val="EMEAHeading2"/>
        <w:keepNext w:val="0"/>
        <w:keepLines w:val="0"/>
        <w:rPr>
          <w:szCs w:val="22"/>
          <w:lang w:val="ro-RO"/>
        </w:rPr>
      </w:pPr>
    </w:p>
    <w:p w:rsidR="00A2096F" w:rsidRPr="002F604B" w:rsidRDefault="00A2096F">
      <w:pPr>
        <w:pStyle w:val="EMEABodyText"/>
        <w:rPr>
          <w:szCs w:val="22"/>
          <w:lang w:val="ro-RO"/>
        </w:rPr>
      </w:pPr>
      <w:r w:rsidRPr="002F604B">
        <w:rPr>
          <w:lang w:val="ro-RO"/>
        </w:rPr>
        <w:t xml:space="preserve">Cutie cu 14 comprimate în blistere </w:t>
      </w:r>
      <w:r w:rsidRPr="002F604B">
        <w:rPr>
          <w:szCs w:val="22"/>
          <w:lang w:val="ro-RO"/>
        </w:rPr>
        <w:t>din PVC/PVDC/Aluminiu</w:t>
      </w:r>
      <w:r w:rsidRPr="002F604B">
        <w:rPr>
          <w:lang w:val="ro-RO"/>
        </w:rPr>
        <w:t>.</w:t>
      </w:r>
    </w:p>
    <w:p w:rsidR="00A2096F" w:rsidRPr="002F604B" w:rsidRDefault="00A2096F" w:rsidP="00A2096F">
      <w:pPr>
        <w:pStyle w:val="EMEABodyText"/>
        <w:rPr>
          <w:lang w:val="ro-RO"/>
        </w:rPr>
      </w:pPr>
      <w:r w:rsidRPr="002F604B">
        <w:rPr>
          <w:lang w:val="ro-RO"/>
        </w:rPr>
        <w:t>Cutie cu 28 comprimate în blistere din PVC/PVDC/Aluminiu.</w:t>
      </w:r>
    </w:p>
    <w:p w:rsidR="00A2096F" w:rsidRPr="002F604B" w:rsidRDefault="00A2096F" w:rsidP="00A2096F">
      <w:pPr>
        <w:pStyle w:val="EMEABodyText"/>
        <w:rPr>
          <w:lang w:val="ro-RO"/>
        </w:rPr>
      </w:pPr>
      <w:r w:rsidRPr="002F604B">
        <w:rPr>
          <w:lang w:val="ro-RO"/>
        </w:rPr>
        <w:t>Cutie cu 56 comprimate în blistere din PVC/PVDC/Aluminiu.</w:t>
      </w:r>
    </w:p>
    <w:p w:rsidR="00A2096F" w:rsidRPr="002F604B" w:rsidRDefault="00A2096F" w:rsidP="00A2096F">
      <w:pPr>
        <w:pStyle w:val="EMEABodyText"/>
        <w:rPr>
          <w:lang w:val="ro-RO"/>
        </w:rPr>
      </w:pPr>
      <w:r w:rsidRPr="002F604B">
        <w:rPr>
          <w:lang w:val="ro-RO"/>
        </w:rPr>
        <w:t>Cutie cu 98 comprimate în blistere din PVC/PVDC/Aluminiu.</w:t>
      </w:r>
    </w:p>
    <w:p w:rsidR="00A2096F" w:rsidRPr="002F604B" w:rsidRDefault="00A2096F" w:rsidP="00A2096F">
      <w:pPr>
        <w:pStyle w:val="EMEABodyText"/>
        <w:rPr>
          <w:szCs w:val="22"/>
          <w:lang w:val="ro-RO"/>
        </w:rPr>
      </w:pPr>
      <w:r w:rsidRPr="002F604B">
        <w:rPr>
          <w:szCs w:val="22"/>
          <w:lang w:val="ro-RO"/>
        </w:rPr>
        <w:t>Cutie cu 56 x 1 comprimat</w:t>
      </w:r>
      <w:r w:rsidRPr="002F604B">
        <w:rPr>
          <w:lang w:val="ro-RO"/>
        </w:rPr>
        <w:t xml:space="preserve"> </w:t>
      </w:r>
      <w:r w:rsidRPr="002F604B">
        <w:rPr>
          <w:szCs w:val="22"/>
          <w:lang w:val="ro-RO"/>
        </w:rPr>
        <w:t>în blistere din PVC/PVDC/Aluminiu perforate pentru eliberarea unei unităţi dozate.</w:t>
      </w:r>
    </w:p>
    <w:p w:rsidR="00A2096F" w:rsidRPr="002F604B" w:rsidRDefault="00A2096F">
      <w:pPr>
        <w:pStyle w:val="EMEABodyText"/>
        <w:rPr>
          <w:szCs w:val="22"/>
          <w:lang w:val="ro-RO"/>
        </w:rPr>
      </w:pPr>
    </w:p>
    <w:p w:rsidR="00A2096F" w:rsidRPr="002F604B" w:rsidRDefault="00A2096F" w:rsidP="00A2096F">
      <w:pPr>
        <w:pStyle w:val="EMEABodyText"/>
        <w:rPr>
          <w:szCs w:val="22"/>
          <w:lang w:val="ro-RO"/>
        </w:rPr>
      </w:pPr>
      <w:r w:rsidRPr="002F604B">
        <w:rPr>
          <w:szCs w:val="22"/>
          <w:lang w:val="ro-RO"/>
        </w:rPr>
        <w:t>Este posibil ca nu toate mărimile de ambalaj să fie comercializate.</w:t>
      </w:r>
    </w:p>
    <w:p w:rsidR="00A2096F" w:rsidRPr="002F604B" w:rsidRDefault="00A2096F">
      <w:pPr>
        <w:pStyle w:val="EMEABodyText"/>
        <w:rPr>
          <w:szCs w:val="22"/>
          <w:lang w:val="ro-RO"/>
        </w:rPr>
      </w:pPr>
    </w:p>
    <w:p w:rsidR="00A2096F" w:rsidRPr="002F604B" w:rsidRDefault="00A2096F" w:rsidP="00554AD3">
      <w:pPr>
        <w:pStyle w:val="EMEAHeading2"/>
        <w:keepNext w:val="0"/>
        <w:keepLines w:val="0"/>
        <w:outlineLvl w:val="0"/>
        <w:rPr>
          <w:szCs w:val="22"/>
          <w:lang w:val="ro-RO"/>
        </w:rPr>
      </w:pPr>
      <w:r w:rsidRPr="002F604B">
        <w:rPr>
          <w:szCs w:val="22"/>
          <w:lang w:val="ro-RO"/>
        </w:rPr>
        <w:t>6.6</w:t>
      </w:r>
      <w:r w:rsidRPr="002F604B">
        <w:rPr>
          <w:szCs w:val="22"/>
          <w:lang w:val="ro-RO"/>
        </w:rPr>
        <w:tab/>
        <w:t>Precauţii speciale pentru eliminarea reziduurilor</w:t>
      </w:r>
    </w:p>
    <w:p w:rsidR="00A2096F" w:rsidRPr="002F604B" w:rsidRDefault="00A2096F" w:rsidP="00554AD3">
      <w:pPr>
        <w:pStyle w:val="EMEAHeading2"/>
        <w:keepNext w:val="0"/>
        <w:keepLines w:val="0"/>
        <w:rPr>
          <w:szCs w:val="22"/>
          <w:lang w:val="ro-RO"/>
        </w:rPr>
      </w:pPr>
    </w:p>
    <w:p w:rsidR="00A2096F" w:rsidRPr="002F604B" w:rsidRDefault="00A2096F" w:rsidP="00A2096F">
      <w:pPr>
        <w:pStyle w:val="EMEABodyText"/>
        <w:rPr>
          <w:lang w:val="ro-RO"/>
        </w:rPr>
      </w:pPr>
      <w:r w:rsidRPr="002F604B">
        <w:rPr>
          <w:lang w:val="ro-RO"/>
        </w:rPr>
        <w:t xml:space="preserve">Orice </w:t>
      </w:r>
      <w:r w:rsidR="00481B18" w:rsidRPr="002F604B">
        <w:rPr>
          <w:lang w:val="ro-RO"/>
        </w:rPr>
        <w:t xml:space="preserve">medicament </w:t>
      </w:r>
      <w:r w:rsidRPr="002F604B">
        <w:rPr>
          <w:lang w:val="ro-RO"/>
        </w:rPr>
        <w:t>neutilizat sau material rezidual trebuie eliminat în conformitate cu reglementările locale.</w:t>
      </w:r>
    </w:p>
    <w:p w:rsidR="00A2096F" w:rsidRPr="002F604B" w:rsidRDefault="00A2096F">
      <w:pPr>
        <w:pStyle w:val="EMEABodyText"/>
        <w:rPr>
          <w:szCs w:val="22"/>
          <w:lang w:val="ro-RO"/>
        </w:rPr>
      </w:pPr>
    </w:p>
    <w:p w:rsidR="00A2096F" w:rsidRPr="002F604B" w:rsidRDefault="00A2096F">
      <w:pPr>
        <w:pStyle w:val="EMEABodyText"/>
        <w:rPr>
          <w:szCs w:val="22"/>
          <w:lang w:val="ro-RO"/>
        </w:rPr>
      </w:pPr>
    </w:p>
    <w:p w:rsidR="00A2096F" w:rsidRPr="002F604B" w:rsidRDefault="00A2096F">
      <w:pPr>
        <w:pStyle w:val="EMEAHeading1"/>
        <w:rPr>
          <w:szCs w:val="22"/>
          <w:lang w:val="ro-RO"/>
        </w:rPr>
      </w:pPr>
      <w:r w:rsidRPr="002F604B">
        <w:rPr>
          <w:szCs w:val="22"/>
          <w:lang w:val="ro-RO"/>
        </w:rPr>
        <w:t>7.</w:t>
      </w:r>
      <w:r w:rsidRPr="002F604B">
        <w:rPr>
          <w:szCs w:val="22"/>
          <w:lang w:val="ro-RO"/>
        </w:rPr>
        <w:tab/>
        <w:t>DEŢINĂTORUL AUTORIZAŢIEI DE PUNERE PE PIAŢĂ</w:t>
      </w:r>
    </w:p>
    <w:p w:rsidR="00A2096F" w:rsidRPr="002F604B" w:rsidRDefault="00A2096F">
      <w:pPr>
        <w:pStyle w:val="EMEAHeading1"/>
        <w:rPr>
          <w:szCs w:val="22"/>
          <w:lang w:val="ro-RO"/>
        </w:rPr>
      </w:pPr>
    </w:p>
    <w:p w:rsidR="00A2096F" w:rsidRPr="002F604B" w:rsidRDefault="00DD444C">
      <w:pPr>
        <w:pStyle w:val="EMEAAddress"/>
        <w:rPr>
          <w:szCs w:val="22"/>
          <w:lang w:val="ro-RO"/>
        </w:rPr>
      </w:pPr>
      <w:r>
        <w:rPr>
          <w:szCs w:val="22"/>
          <w:lang w:val="ro-RO"/>
        </w:rPr>
        <w:t>sanofi-aventis groupe</w:t>
      </w:r>
      <w:r w:rsidR="00A2096F" w:rsidRPr="002F604B">
        <w:rPr>
          <w:szCs w:val="22"/>
          <w:lang w:val="ro-RO"/>
        </w:rPr>
        <w:br/>
        <w:t>54</w:t>
      </w:r>
      <w:r w:rsidR="00481B18" w:rsidRPr="002F604B">
        <w:rPr>
          <w:szCs w:val="22"/>
          <w:lang w:val="ro-RO"/>
        </w:rPr>
        <w:t>,</w:t>
      </w:r>
      <w:r w:rsidR="00A2096F" w:rsidRPr="002F604B">
        <w:rPr>
          <w:szCs w:val="22"/>
          <w:lang w:val="ro-RO"/>
        </w:rPr>
        <w:t xml:space="preserve"> rue La Boétie</w:t>
      </w:r>
      <w:r w:rsidR="00A2096F" w:rsidRPr="002F604B">
        <w:rPr>
          <w:szCs w:val="22"/>
          <w:lang w:val="ro-RO"/>
        </w:rPr>
        <w:br/>
      </w:r>
      <w:r w:rsidR="00481B18" w:rsidRPr="002F604B">
        <w:rPr>
          <w:szCs w:val="22"/>
          <w:lang w:val="ro-RO"/>
        </w:rPr>
        <w:t>F-</w:t>
      </w:r>
      <w:r w:rsidR="00A2096F" w:rsidRPr="002F604B">
        <w:rPr>
          <w:szCs w:val="22"/>
          <w:lang w:val="ro-RO"/>
        </w:rPr>
        <w:t>75008 Paris </w:t>
      </w:r>
      <w:r w:rsidR="00A2096F" w:rsidRPr="002F604B">
        <w:rPr>
          <w:szCs w:val="22"/>
          <w:lang w:val="ro-RO"/>
        </w:rPr>
        <w:noBreakHyphen/>
        <w:t> Franţa</w:t>
      </w:r>
    </w:p>
    <w:p w:rsidR="00A2096F" w:rsidRPr="002F604B" w:rsidRDefault="00A2096F">
      <w:pPr>
        <w:pStyle w:val="EMEABodyText"/>
        <w:rPr>
          <w:szCs w:val="22"/>
          <w:lang w:val="ro-RO"/>
        </w:rPr>
      </w:pPr>
    </w:p>
    <w:p w:rsidR="00A2096F" w:rsidRPr="002F604B" w:rsidRDefault="00A2096F">
      <w:pPr>
        <w:pStyle w:val="EMEABodyText"/>
        <w:rPr>
          <w:lang w:val="ro-RO"/>
        </w:rPr>
      </w:pPr>
    </w:p>
    <w:p w:rsidR="00A2096F" w:rsidRPr="002F604B" w:rsidRDefault="00A2096F">
      <w:pPr>
        <w:pStyle w:val="EMEAHeading1"/>
        <w:rPr>
          <w:lang w:val="ro-RO"/>
        </w:rPr>
      </w:pPr>
      <w:r w:rsidRPr="002F604B">
        <w:rPr>
          <w:lang w:val="ro-RO"/>
        </w:rPr>
        <w:t>8.</w:t>
      </w:r>
      <w:r w:rsidRPr="002F604B">
        <w:rPr>
          <w:lang w:val="ro-RO"/>
        </w:rPr>
        <w:tab/>
      </w:r>
      <w:r w:rsidRPr="002F604B">
        <w:rPr>
          <w:szCs w:val="22"/>
          <w:lang w:val="ro-RO"/>
        </w:rPr>
        <w:t>NUMĂRUL(ELE) AUTORIZAŢIEI DE PUNERE PE PIAŢĂ</w:t>
      </w:r>
    </w:p>
    <w:p w:rsidR="00A2096F" w:rsidRPr="002F604B" w:rsidRDefault="00A2096F">
      <w:pPr>
        <w:pStyle w:val="EMEAHeading1"/>
        <w:rPr>
          <w:lang w:val="ro-RO"/>
        </w:rPr>
      </w:pPr>
    </w:p>
    <w:p w:rsidR="00A2096F" w:rsidRPr="002F604B" w:rsidRDefault="00A2096F">
      <w:pPr>
        <w:pStyle w:val="EMEABodyText"/>
        <w:jc w:val="both"/>
        <w:rPr>
          <w:lang w:val="ro-RO"/>
        </w:rPr>
      </w:pPr>
      <w:r w:rsidRPr="002F604B">
        <w:rPr>
          <w:lang w:val="ro-RO"/>
        </w:rPr>
        <w:t>EU/1/97/046/001-003</w:t>
      </w:r>
      <w:r w:rsidRPr="002F604B">
        <w:rPr>
          <w:lang w:val="ro-RO"/>
        </w:rPr>
        <w:br/>
        <w:t>EU/1/97/046/010</w:t>
      </w:r>
      <w:r w:rsidRPr="002F604B">
        <w:rPr>
          <w:lang w:val="ro-RO"/>
        </w:rPr>
        <w:br/>
        <w:t>EU/1/97/046/013</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pPr>
        <w:pStyle w:val="EMEAHeading1"/>
        <w:rPr>
          <w:lang w:val="ro-RO"/>
        </w:rPr>
      </w:pPr>
      <w:r w:rsidRPr="002F604B">
        <w:rPr>
          <w:lang w:val="ro-RO"/>
        </w:rPr>
        <w:t>9.</w:t>
      </w:r>
      <w:r w:rsidRPr="002F604B">
        <w:rPr>
          <w:lang w:val="ro-RO"/>
        </w:rPr>
        <w:tab/>
      </w:r>
      <w:r w:rsidRPr="002F604B">
        <w:rPr>
          <w:szCs w:val="22"/>
          <w:lang w:val="ro-RO"/>
        </w:rPr>
        <w:t>DATA PRIMEI AUTORIZĂRI SAU A REÎNNOIRII AUTORIZAŢIEI</w:t>
      </w:r>
    </w:p>
    <w:p w:rsidR="00A2096F" w:rsidRPr="002F604B" w:rsidRDefault="00A2096F">
      <w:pPr>
        <w:pStyle w:val="EMEAHeading1"/>
        <w:rPr>
          <w:lang w:val="ro-RO"/>
        </w:rPr>
      </w:pPr>
    </w:p>
    <w:p w:rsidR="00A2096F" w:rsidRPr="002F604B" w:rsidRDefault="00A2096F" w:rsidP="00A2096F">
      <w:pPr>
        <w:pStyle w:val="EMEABodyText"/>
        <w:rPr>
          <w:lang w:val="ro-RO"/>
        </w:rPr>
      </w:pPr>
      <w:r w:rsidRPr="002F604B">
        <w:rPr>
          <w:lang w:val="ro-RO"/>
        </w:rPr>
        <w:t>Data primei autorizări: 27 august 1997</w:t>
      </w:r>
      <w:r w:rsidRPr="002F604B">
        <w:rPr>
          <w:lang w:val="ro-RO"/>
        </w:rPr>
        <w:br/>
        <w:t>Data ultimei reînnoiri a autorizaţiei: 27 august 2007</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Heading1"/>
        <w:rPr>
          <w:lang w:val="ro-RO"/>
        </w:rPr>
      </w:pPr>
      <w:r w:rsidRPr="002F604B">
        <w:rPr>
          <w:lang w:val="ro-RO"/>
        </w:rPr>
        <w:t>10.</w:t>
      </w:r>
      <w:r w:rsidRPr="002F604B">
        <w:rPr>
          <w:lang w:val="ro-RO"/>
        </w:rPr>
        <w:tab/>
        <w:t>DATA REVIZUIRII TEXTULUI</w:t>
      </w:r>
    </w:p>
    <w:p w:rsidR="00A2096F" w:rsidRPr="002F604B" w:rsidRDefault="00A2096F" w:rsidP="00A2096F">
      <w:pPr>
        <w:pStyle w:val="EMEAHeading1"/>
        <w:rPr>
          <w:lang w:val="ro-RO"/>
        </w:rPr>
      </w:pPr>
    </w:p>
    <w:p w:rsidR="00A2096F" w:rsidRPr="002F604B" w:rsidRDefault="00A2096F" w:rsidP="00A2096F">
      <w:pPr>
        <w:pStyle w:val="EMEABodyText"/>
        <w:rPr>
          <w:lang w:val="ro-RO"/>
        </w:rPr>
      </w:pPr>
      <w:r w:rsidRPr="002F604B">
        <w:rPr>
          <w:lang w:val="ro-RO"/>
        </w:rPr>
        <w:t xml:space="preserve">Informaţii detaliate privind acest medicament sunt disponibile pe site-ul Agenţiei Europene </w:t>
      </w:r>
      <w:r w:rsidR="00481B18" w:rsidRPr="002F604B">
        <w:rPr>
          <w:lang w:val="ro-RO"/>
        </w:rPr>
        <w:t xml:space="preserve">pentru </w:t>
      </w:r>
      <w:r w:rsidRPr="002F604B">
        <w:rPr>
          <w:lang w:val="ro-RO"/>
        </w:rPr>
        <w:t>Medicament</w:t>
      </w:r>
      <w:r w:rsidR="00481B18" w:rsidRPr="002F604B">
        <w:rPr>
          <w:lang w:val="ro-RO"/>
        </w:rPr>
        <w:t>e</w:t>
      </w:r>
      <w:r w:rsidRPr="002F604B">
        <w:rPr>
          <w:lang w:val="ro-RO"/>
        </w:rPr>
        <w:t xml:space="preserve"> http://www.ema.europa.eu</w:t>
      </w:r>
      <w:r w:rsidR="00481B18" w:rsidRPr="002F604B">
        <w:rPr>
          <w:lang w:val="ro-RO"/>
        </w:rPr>
        <w:t>.</w:t>
      </w:r>
    </w:p>
    <w:p w:rsidR="00A2096F" w:rsidRPr="002F604B" w:rsidRDefault="00A2096F" w:rsidP="002F604B">
      <w:pPr>
        <w:pStyle w:val="EMEAHeading1"/>
        <w:ind w:left="0" w:firstLine="0"/>
        <w:rPr>
          <w:szCs w:val="22"/>
          <w:lang w:val="ro-RO"/>
        </w:rPr>
      </w:pPr>
      <w:r w:rsidRPr="002F604B">
        <w:rPr>
          <w:szCs w:val="22"/>
          <w:lang w:val="ro-RO"/>
        </w:rPr>
        <w:t>1.</w:t>
      </w:r>
      <w:r w:rsidRPr="002F604B">
        <w:rPr>
          <w:szCs w:val="22"/>
          <w:lang w:val="ro-RO"/>
        </w:rPr>
        <w:tab/>
        <w:t>DENUMIREA COMERCIALĂ A MEDICAMENTULUI</w:t>
      </w:r>
    </w:p>
    <w:p w:rsidR="00A2096F" w:rsidRPr="002F604B" w:rsidRDefault="00A2096F" w:rsidP="002F604B">
      <w:pPr>
        <w:pStyle w:val="EMEAHeading1"/>
        <w:rPr>
          <w:szCs w:val="22"/>
          <w:lang w:val="ro-RO"/>
        </w:rPr>
      </w:pPr>
    </w:p>
    <w:p w:rsidR="00A2096F" w:rsidRPr="002F604B" w:rsidRDefault="00A2096F" w:rsidP="002F604B">
      <w:pPr>
        <w:pStyle w:val="EMEABodyText"/>
        <w:keepNext/>
        <w:rPr>
          <w:szCs w:val="22"/>
          <w:lang w:val="ro-RO"/>
        </w:rPr>
      </w:pPr>
      <w:r w:rsidRPr="002F604B">
        <w:rPr>
          <w:szCs w:val="22"/>
          <w:lang w:val="ro-RO"/>
        </w:rPr>
        <w:t>Aprovel 150 mg comprimate</w:t>
      </w:r>
    </w:p>
    <w:p w:rsidR="00A2096F" w:rsidRPr="002F604B" w:rsidRDefault="00A2096F" w:rsidP="002F604B">
      <w:pPr>
        <w:pStyle w:val="EMEABodyText"/>
        <w:keepNext/>
        <w:rPr>
          <w:lang w:val="ro-RO"/>
        </w:rPr>
      </w:pPr>
    </w:p>
    <w:p w:rsidR="00A2096F" w:rsidRPr="002F604B" w:rsidRDefault="00A2096F" w:rsidP="002F604B">
      <w:pPr>
        <w:pStyle w:val="EMEABodyText"/>
        <w:keepNext/>
        <w:rPr>
          <w:lang w:val="ro-RO"/>
        </w:rPr>
      </w:pPr>
    </w:p>
    <w:p w:rsidR="00A2096F" w:rsidRPr="002F604B" w:rsidRDefault="00A2096F" w:rsidP="002F604B">
      <w:pPr>
        <w:pStyle w:val="EMEAHeading1"/>
        <w:rPr>
          <w:szCs w:val="22"/>
          <w:lang w:val="ro-RO"/>
        </w:rPr>
      </w:pPr>
      <w:r w:rsidRPr="002F604B">
        <w:rPr>
          <w:szCs w:val="22"/>
          <w:lang w:val="ro-RO"/>
        </w:rPr>
        <w:t>2.</w:t>
      </w:r>
      <w:r w:rsidRPr="002F604B">
        <w:rPr>
          <w:szCs w:val="22"/>
          <w:lang w:val="ro-RO"/>
        </w:rPr>
        <w:tab/>
        <w:t>COMPOZIŢIA CALITATIVĂ ŞI CANTITATIVĂ</w:t>
      </w:r>
    </w:p>
    <w:p w:rsidR="00A2096F" w:rsidRPr="002F604B" w:rsidRDefault="00A2096F" w:rsidP="002F604B">
      <w:pPr>
        <w:pStyle w:val="EMEAHeading1"/>
        <w:rPr>
          <w:szCs w:val="22"/>
          <w:lang w:val="ro-RO"/>
        </w:rPr>
      </w:pPr>
    </w:p>
    <w:p w:rsidR="00A2096F" w:rsidRPr="002F604B" w:rsidRDefault="00A2096F" w:rsidP="002F604B">
      <w:pPr>
        <w:pStyle w:val="EMEABodyText"/>
        <w:keepNext/>
        <w:rPr>
          <w:szCs w:val="22"/>
          <w:lang w:val="ro-RO"/>
        </w:rPr>
      </w:pPr>
      <w:r w:rsidRPr="002F604B">
        <w:rPr>
          <w:szCs w:val="22"/>
          <w:lang w:val="ro-RO"/>
        </w:rPr>
        <w:t>Fiecare comprimat conţine irbesartan</w:t>
      </w:r>
      <w:r w:rsidR="008D600A" w:rsidRPr="002F604B">
        <w:rPr>
          <w:szCs w:val="22"/>
          <w:lang w:val="ro-RO"/>
        </w:rPr>
        <w:t xml:space="preserve"> 150 mg</w:t>
      </w:r>
      <w:r w:rsidRPr="002F604B">
        <w:rPr>
          <w:szCs w:val="22"/>
          <w:lang w:val="ro-RO"/>
        </w:rPr>
        <w:t>.</w:t>
      </w:r>
    </w:p>
    <w:p w:rsidR="00A2096F" w:rsidRPr="002F604B" w:rsidRDefault="00A2096F" w:rsidP="002F604B">
      <w:pPr>
        <w:pStyle w:val="EMEABodyText"/>
        <w:keepNext/>
        <w:rPr>
          <w:szCs w:val="22"/>
          <w:lang w:val="ro-RO"/>
        </w:rPr>
      </w:pPr>
    </w:p>
    <w:p w:rsidR="00A2096F" w:rsidRPr="002F604B" w:rsidRDefault="00A2096F" w:rsidP="002F604B">
      <w:pPr>
        <w:pStyle w:val="EMEABodyText"/>
        <w:keepNext/>
        <w:rPr>
          <w:szCs w:val="22"/>
          <w:lang w:val="ro-RO"/>
        </w:rPr>
      </w:pPr>
      <w:r w:rsidRPr="002F604B">
        <w:rPr>
          <w:szCs w:val="22"/>
          <w:u w:val="single"/>
          <w:lang w:val="ro-RO"/>
        </w:rPr>
        <w:t>Excipient</w:t>
      </w:r>
      <w:r w:rsidR="008D600A" w:rsidRPr="002F604B">
        <w:rPr>
          <w:szCs w:val="22"/>
          <w:u w:val="single"/>
          <w:lang w:val="ro-RO"/>
        </w:rPr>
        <w:t xml:space="preserve"> cu efect cunoscut</w:t>
      </w:r>
      <w:r w:rsidRPr="002F604B">
        <w:rPr>
          <w:szCs w:val="22"/>
          <w:lang w:val="ro-RO"/>
        </w:rPr>
        <w:t>: lactoză monohidrat 30,75 mg pe comprimat.</w:t>
      </w:r>
    </w:p>
    <w:p w:rsidR="00A2096F" w:rsidRPr="002F604B" w:rsidRDefault="00A2096F" w:rsidP="002F604B">
      <w:pPr>
        <w:pStyle w:val="EMEABodyText"/>
        <w:keepNext/>
        <w:rPr>
          <w:szCs w:val="22"/>
          <w:lang w:val="ro-RO"/>
        </w:rPr>
      </w:pPr>
    </w:p>
    <w:p w:rsidR="00A2096F" w:rsidRPr="002F604B" w:rsidRDefault="00A2096F" w:rsidP="002F604B">
      <w:pPr>
        <w:pStyle w:val="EMEABodyText"/>
        <w:keepNext/>
        <w:rPr>
          <w:szCs w:val="22"/>
          <w:lang w:val="ro-RO"/>
        </w:rPr>
      </w:pPr>
      <w:r w:rsidRPr="002F604B">
        <w:rPr>
          <w:szCs w:val="22"/>
          <w:lang w:val="ro-RO"/>
        </w:rPr>
        <w:t>Pentru lista tuturor excipienţilor, vezi pct. 6.1.</w:t>
      </w:r>
    </w:p>
    <w:p w:rsidR="00A2096F" w:rsidRPr="002F604B" w:rsidRDefault="00A2096F" w:rsidP="002F604B">
      <w:pPr>
        <w:pStyle w:val="EMEABodyText"/>
        <w:keepNext/>
        <w:rPr>
          <w:szCs w:val="22"/>
          <w:lang w:val="ro-RO"/>
        </w:rPr>
      </w:pPr>
    </w:p>
    <w:p w:rsidR="00A2096F" w:rsidRPr="002F604B" w:rsidRDefault="00A2096F" w:rsidP="002F604B">
      <w:pPr>
        <w:pStyle w:val="EMEABodyText"/>
        <w:keepNext/>
        <w:rPr>
          <w:szCs w:val="22"/>
          <w:lang w:val="ro-RO"/>
        </w:rPr>
      </w:pPr>
    </w:p>
    <w:p w:rsidR="00A2096F" w:rsidRPr="002F604B" w:rsidRDefault="00A2096F" w:rsidP="002F604B">
      <w:pPr>
        <w:pStyle w:val="EMEAHeading1"/>
        <w:rPr>
          <w:szCs w:val="22"/>
          <w:lang w:val="ro-RO"/>
        </w:rPr>
      </w:pPr>
      <w:r w:rsidRPr="002F604B">
        <w:rPr>
          <w:szCs w:val="22"/>
          <w:lang w:val="ro-RO"/>
        </w:rPr>
        <w:t>3.</w:t>
      </w:r>
      <w:r w:rsidRPr="002F604B">
        <w:rPr>
          <w:szCs w:val="22"/>
          <w:lang w:val="ro-RO"/>
        </w:rPr>
        <w:tab/>
        <w:t>FORMA FARMACEUTICĂ</w:t>
      </w:r>
    </w:p>
    <w:p w:rsidR="00A2096F" w:rsidRPr="002F604B" w:rsidRDefault="00A2096F" w:rsidP="002F604B">
      <w:pPr>
        <w:pStyle w:val="EMEAHeading1"/>
        <w:rPr>
          <w:szCs w:val="22"/>
          <w:lang w:val="ro-RO"/>
        </w:rPr>
      </w:pPr>
    </w:p>
    <w:p w:rsidR="00A2096F" w:rsidRPr="002F604B" w:rsidRDefault="00A2096F" w:rsidP="002F604B">
      <w:pPr>
        <w:pStyle w:val="EMEABodyText"/>
        <w:keepNext/>
        <w:rPr>
          <w:lang w:val="ro-RO"/>
        </w:rPr>
      </w:pPr>
      <w:r w:rsidRPr="002F604B">
        <w:rPr>
          <w:lang w:val="ro-RO"/>
        </w:rPr>
        <w:t>Comprimat</w:t>
      </w:r>
    </w:p>
    <w:p w:rsidR="00A2096F" w:rsidRPr="002F604B" w:rsidRDefault="00A2096F" w:rsidP="002F604B">
      <w:pPr>
        <w:pStyle w:val="EMEABodyText"/>
        <w:keepNext/>
        <w:rPr>
          <w:szCs w:val="22"/>
          <w:lang w:val="ro-RO"/>
        </w:rPr>
      </w:pPr>
      <w:r w:rsidRPr="002F604B">
        <w:rPr>
          <w:szCs w:val="22"/>
          <w:lang w:val="ro-RO"/>
        </w:rPr>
        <w:t>Comprimate albe sau aproape albe, biconvexe, ovale, având o inimă gravată pe o faţă şi numărul 2772 inscripţionat pe cealaltă faţă.</w:t>
      </w:r>
    </w:p>
    <w:p w:rsidR="00A2096F" w:rsidRPr="002F604B" w:rsidRDefault="00A2096F" w:rsidP="002F604B">
      <w:pPr>
        <w:pStyle w:val="EMEABodyText"/>
        <w:keepNext/>
        <w:rPr>
          <w:szCs w:val="22"/>
          <w:lang w:val="ro-RO"/>
        </w:rPr>
      </w:pPr>
    </w:p>
    <w:p w:rsidR="00A2096F" w:rsidRPr="002F604B" w:rsidRDefault="00A2096F" w:rsidP="002F604B">
      <w:pPr>
        <w:pStyle w:val="EMEABodyText"/>
        <w:keepNext/>
        <w:rPr>
          <w:szCs w:val="22"/>
          <w:lang w:val="ro-RO"/>
        </w:rPr>
      </w:pPr>
    </w:p>
    <w:p w:rsidR="00A2096F" w:rsidRPr="002F604B" w:rsidRDefault="00A2096F" w:rsidP="002F604B">
      <w:pPr>
        <w:pStyle w:val="EMEAHeading1"/>
        <w:rPr>
          <w:lang w:val="ro-RO"/>
        </w:rPr>
      </w:pPr>
      <w:r w:rsidRPr="002F604B">
        <w:rPr>
          <w:lang w:val="ro-RO"/>
        </w:rPr>
        <w:t>4.</w:t>
      </w:r>
      <w:r w:rsidRPr="002F604B">
        <w:rPr>
          <w:lang w:val="ro-RO"/>
        </w:rPr>
        <w:tab/>
        <w:t>DATE CLINICE</w:t>
      </w:r>
    </w:p>
    <w:p w:rsidR="00A2096F" w:rsidRPr="002F604B" w:rsidRDefault="00A2096F" w:rsidP="002F604B">
      <w:pPr>
        <w:pStyle w:val="EMEAHeading1"/>
        <w:rPr>
          <w:lang w:val="ro-RO"/>
        </w:rPr>
      </w:pPr>
    </w:p>
    <w:p w:rsidR="00A2096F" w:rsidRPr="002F604B" w:rsidRDefault="00A2096F" w:rsidP="002F604B">
      <w:pPr>
        <w:pStyle w:val="EMEAHeading2"/>
        <w:rPr>
          <w:lang w:val="ro-RO"/>
        </w:rPr>
      </w:pPr>
      <w:r w:rsidRPr="002F604B">
        <w:rPr>
          <w:lang w:val="ro-RO"/>
        </w:rPr>
        <w:t>4.1</w:t>
      </w:r>
      <w:r w:rsidRPr="002F604B">
        <w:rPr>
          <w:lang w:val="ro-RO"/>
        </w:rPr>
        <w:tab/>
        <w:t>Indicaţii terapeutice</w:t>
      </w:r>
    </w:p>
    <w:p w:rsidR="00A2096F" w:rsidRPr="002F604B" w:rsidRDefault="00A2096F" w:rsidP="002F604B">
      <w:pPr>
        <w:pStyle w:val="EMEAHeading2"/>
        <w:rPr>
          <w:lang w:val="ro-RO"/>
        </w:rPr>
      </w:pPr>
    </w:p>
    <w:p w:rsidR="00A2096F" w:rsidRPr="002F604B" w:rsidRDefault="00A2096F" w:rsidP="002F604B">
      <w:pPr>
        <w:pStyle w:val="EMEABodyText"/>
        <w:keepNext/>
        <w:rPr>
          <w:lang w:val="ro-RO"/>
        </w:rPr>
      </w:pPr>
      <w:r w:rsidRPr="002F604B">
        <w:rPr>
          <w:lang w:val="ro-RO"/>
        </w:rPr>
        <w:t>Aprovel este indicat la adulţi pentru tratamentul hipertensiunii arteriale esenţiale.</w:t>
      </w:r>
    </w:p>
    <w:p w:rsidR="00E31291" w:rsidRDefault="00E31291" w:rsidP="002F604B">
      <w:pPr>
        <w:pStyle w:val="EMEABodyText"/>
        <w:keepNext/>
        <w:rPr>
          <w:lang w:val="ro-RO"/>
        </w:rPr>
      </w:pPr>
    </w:p>
    <w:p w:rsidR="00A2096F" w:rsidRPr="002F604B" w:rsidRDefault="00A2096F" w:rsidP="002F604B">
      <w:pPr>
        <w:pStyle w:val="EMEABodyText"/>
        <w:keepNext/>
        <w:rPr>
          <w:lang w:val="ro-RO"/>
        </w:rPr>
      </w:pPr>
      <w:r w:rsidRPr="002F604B">
        <w:rPr>
          <w:lang w:val="ro-RO"/>
        </w:rPr>
        <w:t>De asemenea, este indicat în tratamentul afectării renale la pacienţii adulţi cu hipertensiune arterială şi diabet zaharat de tip II, în cadrul unei scheme medicamentoase antihipertensive (vezi pct. </w:t>
      </w:r>
      <w:r w:rsidR="00BC064F">
        <w:rPr>
          <w:lang w:val="ro-RO"/>
        </w:rPr>
        <w:t>4.3, 4.4, 4.5 şi </w:t>
      </w:r>
      <w:r w:rsidRPr="002F604B">
        <w:rPr>
          <w:lang w:val="ro-RO"/>
        </w:rPr>
        <w:t>5.1).</w:t>
      </w:r>
    </w:p>
    <w:p w:rsidR="00A2096F" w:rsidRPr="002F604B" w:rsidRDefault="00A2096F" w:rsidP="002F604B">
      <w:pPr>
        <w:pStyle w:val="EMEABodyText"/>
        <w:keepNext/>
        <w:rPr>
          <w:lang w:val="ro-RO"/>
        </w:rPr>
      </w:pPr>
    </w:p>
    <w:p w:rsidR="00A2096F" w:rsidRPr="002F604B" w:rsidRDefault="00A2096F" w:rsidP="002F604B">
      <w:pPr>
        <w:pStyle w:val="EMEAHeading2"/>
        <w:rPr>
          <w:lang w:val="ro-RO"/>
        </w:rPr>
      </w:pPr>
      <w:r w:rsidRPr="002F604B">
        <w:rPr>
          <w:lang w:val="ro-RO"/>
        </w:rPr>
        <w:t>4.2</w:t>
      </w:r>
      <w:r w:rsidRPr="002F604B">
        <w:rPr>
          <w:lang w:val="ro-RO"/>
        </w:rPr>
        <w:tab/>
        <w:t>Doze şi mod de administrare</w:t>
      </w:r>
    </w:p>
    <w:p w:rsidR="00A2096F" w:rsidRPr="002F604B" w:rsidRDefault="00A2096F" w:rsidP="002F604B">
      <w:pPr>
        <w:pStyle w:val="EMEAHeading2"/>
        <w:rPr>
          <w:lang w:val="ro-RO"/>
        </w:rPr>
      </w:pPr>
    </w:p>
    <w:p w:rsidR="00A2096F" w:rsidRPr="002F604B" w:rsidRDefault="00A2096F" w:rsidP="002F604B">
      <w:pPr>
        <w:pStyle w:val="EMEABodyText"/>
        <w:keepNext/>
        <w:rPr>
          <w:u w:val="single"/>
          <w:lang w:val="ro-RO"/>
        </w:rPr>
      </w:pPr>
      <w:r w:rsidRPr="002F604B">
        <w:rPr>
          <w:u w:val="single"/>
          <w:lang w:val="ro-RO"/>
        </w:rPr>
        <w:t>Doze</w:t>
      </w:r>
    </w:p>
    <w:p w:rsidR="00A2096F" w:rsidRPr="002F604B" w:rsidRDefault="00A2096F" w:rsidP="002F604B">
      <w:pPr>
        <w:pStyle w:val="EMEABodyText"/>
        <w:keepNext/>
        <w:rPr>
          <w:lang w:val="ro-RO"/>
        </w:rPr>
      </w:pPr>
    </w:p>
    <w:p w:rsidR="00A2096F" w:rsidRPr="002F604B" w:rsidRDefault="00A2096F" w:rsidP="002F604B">
      <w:pPr>
        <w:pStyle w:val="EMEABodyText"/>
        <w:keepNext/>
        <w:rPr>
          <w:lang w:val="ro-RO"/>
        </w:rPr>
      </w:pPr>
      <w:r w:rsidRPr="002F604B">
        <w:rPr>
          <w:lang w:val="ro-RO"/>
        </w:rPr>
        <w:t>Doza uzuală iniţială şi de întreţinere recomandată este de 150 mg irbesartan, administrată o dată pe zi, cu sau fără alimente. În general, Aprovel în doză de 150 mg irbesartan o dată pe zi asigură un control mai bun al tensiunii arteriale în intervalul de 24 ore, comparativ cu doza de 75 mg irbesartan. Cu toate acestea, se poate lua în considerare iniţierea tratamentului cu 75 mg irbesartan pe zi, în special la pacienţii hemodializaţi şi la pacienţii cu vârsta peste 75 ani.</w:t>
      </w:r>
    </w:p>
    <w:p w:rsidR="00A2096F" w:rsidRPr="002F604B" w:rsidRDefault="00A2096F" w:rsidP="002F604B">
      <w:pPr>
        <w:pStyle w:val="EMEABodyText"/>
        <w:keepNext/>
        <w:rPr>
          <w:lang w:val="ro-RO"/>
        </w:rPr>
      </w:pPr>
    </w:p>
    <w:p w:rsidR="00A2096F" w:rsidRPr="002F604B" w:rsidRDefault="00A2096F" w:rsidP="002F604B">
      <w:pPr>
        <w:pStyle w:val="EMEABodyText"/>
        <w:keepNext/>
        <w:rPr>
          <w:lang w:val="ro-RO"/>
        </w:rPr>
      </w:pPr>
      <w:r w:rsidRPr="002F604B">
        <w:rPr>
          <w:lang w:val="ro-RO"/>
        </w:rPr>
        <w:t>La pacienţii a căror afecţiune este insuficient controlată cu 150 mg irbesartan administrat o dată pe zi, doza de Aprovel poate fi crescută la 300 mg irbesartan sau pot fi asociate alte antihipertensive</w:t>
      </w:r>
      <w:r w:rsidR="00AE449E">
        <w:rPr>
          <w:lang w:val="ro-RO"/>
        </w:rPr>
        <w:t xml:space="preserve"> </w:t>
      </w:r>
      <w:r w:rsidR="00AE449E" w:rsidRPr="002F604B">
        <w:rPr>
          <w:lang w:val="ro-RO"/>
        </w:rPr>
        <w:t>(vezi pct. </w:t>
      </w:r>
      <w:r w:rsidR="00AE449E">
        <w:rPr>
          <w:lang w:val="ro-RO"/>
        </w:rPr>
        <w:t>4.3, 4.4, 4.5 şi </w:t>
      </w:r>
      <w:r w:rsidR="00AE449E" w:rsidRPr="002F604B">
        <w:rPr>
          <w:lang w:val="ro-RO"/>
        </w:rPr>
        <w:t>5.1)</w:t>
      </w:r>
      <w:r w:rsidRPr="002F604B">
        <w:rPr>
          <w:lang w:val="ro-RO"/>
        </w:rPr>
        <w:t xml:space="preserve">. În mod special, s-a demonstrat că asocierea unui diuretic, cum </w:t>
      </w:r>
      <w:r w:rsidR="008D600A" w:rsidRPr="002F604B">
        <w:rPr>
          <w:lang w:val="ro-RO"/>
        </w:rPr>
        <w:t xml:space="preserve">este </w:t>
      </w:r>
      <w:r w:rsidRPr="002F604B">
        <w:rPr>
          <w:lang w:val="ro-RO"/>
        </w:rPr>
        <w:t>hidroclorotiazida, are un efect aditiv cu Aprovel (vezi pct. 4.5).</w:t>
      </w:r>
    </w:p>
    <w:p w:rsidR="00A2096F" w:rsidRPr="002F604B" w:rsidRDefault="00A2096F" w:rsidP="002F604B">
      <w:pPr>
        <w:pStyle w:val="EMEABodyText"/>
        <w:keepNext/>
        <w:rPr>
          <w:lang w:val="ro-RO"/>
        </w:rPr>
      </w:pPr>
    </w:p>
    <w:p w:rsidR="008D600A" w:rsidRPr="002F604B" w:rsidRDefault="00A2096F" w:rsidP="002F604B">
      <w:pPr>
        <w:pStyle w:val="EMEABodyText"/>
        <w:keepNext/>
        <w:rPr>
          <w:lang w:val="ro-RO"/>
        </w:rPr>
      </w:pPr>
      <w:r w:rsidRPr="002F604B">
        <w:rPr>
          <w:lang w:val="ro-RO"/>
        </w:rPr>
        <w:t xml:space="preserve">La pacienţii hipertensivi cu diabet zaharat de tip 2, tratamentul trebuie iniţiat cu doza de 150 mg irbesartan administrată o dată pe zi, care se creşte până la 300 mg irbesartan o dată pe zi, aceasta fiind doza de întreţinere cea mai adecvată pentru tratamentul </w:t>
      </w:r>
      <w:r w:rsidR="001F23FE">
        <w:rPr>
          <w:lang w:val="ro-RO"/>
        </w:rPr>
        <w:t xml:space="preserve">bolii </w:t>
      </w:r>
      <w:r w:rsidRPr="002F604B">
        <w:rPr>
          <w:lang w:val="ro-RO"/>
        </w:rPr>
        <w:t xml:space="preserve">renale. </w:t>
      </w:r>
    </w:p>
    <w:p w:rsidR="00F130FE" w:rsidRDefault="00F130FE" w:rsidP="00A2096F">
      <w:pPr>
        <w:pStyle w:val="EMEABodyText"/>
        <w:rPr>
          <w:lang w:val="ro-RO"/>
        </w:rPr>
      </w:pPr>
    </w:p>
    <w:p w:rsidR="00A2096F" w:rsidRPr="002F604B" w:rsidRDefault="00A2096F" w:rsidP="00A2096F">
      <w:pPr>
        <w:pStyle w:val="EMEABodyText"/>
        <w:rPr>
          <w:lang w:val="ro-RO"/>
        </w:rPr>
      </w:pPr>
      <w:r w:rsidRPr="002F604B">
        <w:rPr>
          <w:lang w:val="ro-RO"/>
        </w:rPr>
        <w:t>Beneficiul la nivel renal pentru Aprovel la pacienţii hipertensivi cu diabet zaharat de tip 2 s-a demonstrat pe baza unor studii în care irbesartanul s-a asociat tratamentului cu alte medicamente antihipertensive, după cum a fost necesar, pentru a atinge tensiunea arterială ţintă (vezi pct. </w:t>
      </w:r>
      <w:r w:rsidR="00AE449E">
        <w:rPr>
          <w:lang w:val="ro-RO"/>
        </w:rPr>
        <w:t>4.3, 4.4, 4.5 şi </w:t>
      </w:r>
      <w:r w:rsidRPr="002F604B">
        <w:rPr>
          <w:lang w:val="ro-RO"/>
        </w:rPr>
        <w:t>5.1).</w:t>
      </w:r>
    </w:p>
    <w:p w:rsidR="00A2096F" w:rsidRPr="002F604B" w:rsidRDefault="00A2096F" w:rsidP="000D581D">
      <w:pPr>
        <w:pStyle w:val="EMEABodyText"/>
        <w:keepNext/>
        <w:rPr>
          <w:lang w:val="ro-RO"/>
        </w:rPr>
      </w:pPr>
    </w:p>
    <w:p w:rsidR="00A2096F" w:rsidRPr="002F604B" w:rsidRDefault="00A2096F" w:rsidP="000D581D">
      <w:pPr>
        <w:pStyle w:val="EMEABodyText"/>
        <w:keepNext/>
        <w:rPr>
          <w:u w:val="single"/>
          <w:lang w:val="ro-RO"/>
        </w:rPr>
      </w:pPr>
      <w:r w:rsidRPr="002F604B">
        <w:rPr>
          <w:u w:val="single"/>
          <w:lang w:val="ro-RO"/>
        </w:rPr>
        <w:t>Grupe speciale de pacienţi</w:t>
      </w:r>
    </w:p>
    <w:p w:rsidR="00A2096F" w:rsidRPr="002F604B" w:rsidRDefault="00A2096F" w:rsidP="000D581D">
      <w:pPr>
        <w:pStyle w:val="EMEABodyText"/>
        <w:keepNext/>
        <w:rPr>
          <w:lang w:val="ro-RO"/>
        </w:rPr>
      </w:pPr>
    </w:p>
    <w:p w:rsidR="004A6BD4" w:rsidRDefault="00A2096F" w:rsidP="000D581D">
      <w:pPr>
        <w:pStyle w:val="EMEABodyText"/>
        <w:keepNext/>
        <w:rPr>
          <w:lang w:val="ro-RO"/>
        </w:rPr>
      </w:pPr>
      <w:r w:rsidRPr="002F604B">
        <w:rPr>
          <w:i/>
          <w:iCs/>
          <w:lang w:val="ro-RO"/>
        </w:rPr>
        <w:t>Insuficienţă renală</w:t>
      </w:r>
    </w:p>
    <w:p w:rsidR="00F130FE" w:rsidRDefault="00F130FE" w:rsidP="00A2096F">
      <w:pPr>
        <w:pStyle w:val="EMEABodyText"/>
        <w:rPr>
          <w:lang w:val="ro-RO"/>
        </w:rPr>
      </w:pPr>
    </w:p>
    <w:p w:rsidR="00A2096F" w:rsidRPr="002F604B" w:rsidRDefault="004A6BD4" w:rsidP="00A2096F">
      <w:pPr>
        <w:pStyle w:val="EMEABodyText"/>
        <w:rPr>
          <w:lang w:val="ro-RO"/>
        </w:rPr>
      </w:pPr>
      <w:r>
        <w:rPr>
          <w:lang w:val="ro-RO"/>
        </w:rPr>
        <w:t>N</w:t>
      </w:r>
      <w:r w:rsidRPr="002F604B">
        <w:rPr>
          <w:lang w:val="ro-RO"/>
        </w:rPr>
        <w:t xml:space="preserve">u </w:t>
      </w:r>
      <w:r w:rsidR="00A2096F" w:rsidRPr="002F604B">
        <w:rPr>
          <w:lang w:val="ro-RO"/>
        </w:rPr>
        <w:t>este necesară ajustarea dozelor la pacienţii cu insuficienţă renală. La pacienţii hemodializaţi trebuie luată în considerare o doză iniţială mai mică (75 mg irbesartan) (vezi pct. 4.4).</w:t>
      </w:r>
    </w:p>
    <w:p w:rsidR="00A2096F" w:rsidRPr="002F604B" w:rsidRDefault="00A2096F" w:rsidP="00A2096F">
      <w:pPr>
        <w:pStyle w:val="EMEABodyText"/>
        <w:rPr>
          <w:lang w:val="ro-RO"/>
        </w:rPr>
      </w:pPr>
    </w:p>
    <w:p w:rsidR="005B793E" w:rsidRDefault="00A2096F" w:rsidP="00A2096F">
      <w:pPr>
        <w:pStyle w:val="EMEABodyText"/>
        <w:rPr>
          <w:b/>
          <w:lang w:val="ro-RO"/>
        </w:rPr>
      </w:pPr>
      <w:r w:rsidRPr="002F604B">
        <w:rPr>
          <w:i/>
          <w:iCs/>
          <w:lang w:val="ro-RO"/>
        </w:rPr>
        <w:t>Insuficienţă hepatică</w:t>
      </w:r>
    </w:p>
    <w:p w:rsidR="00F130FE" w:rsidRDefault="00F130FE" w:rsidP="00A2096F">
      <w:pPr>
        <w:pStyle w:val="EMEABodyText"/>
        <w:rPr>
          <w:lang w:val="ro-RO"/>
        </w:rPr>
      </w:pPr>
    </w:p>
    <w:p w:rsidR="00A2096F" w:rsidRPr="002F604B" w:rsidRDefault="005B793E" w:rsidP="00A2096F">
      <w:pPr>
        <w:pStyle w:val="EMEABodyText"/>
        <w:rPr>
          <w:lang w:val="ro-RO"/>
        </w:rPr>
      </w:pPr>
      <w:r>
        <w:rPr>
          <w:lang w:val="ro-RO"/>
        </w:rPr>
        <w:t>N</w:t>
      </w:r>
      <w:r w:rsidRPr="002F604B">
        <w:rPr>
          <w:lang w:val="ro-RO"/>
        </w:rPr>
        <w:t xml:space="preserve">u </w:t>
      </w:r>
      <w:r w:rsidR="00A2096F" w:rsidRPr="002F604B">
        <w:rPr>
          <w:lang w:val="ro-RO"/>
        </w:rPr>
        <w:t>este necesară ajustarea dozelor la pacienţii cu insuficienţă hepatică uşoară până la moderată. Nu există experienţă clinică la pacienţi cu insuficienţă hepatică severă.</w:t>
      </w:r>
    </w:p>
    <w:p w:rsidR="00A2096F" w:rsidRPr="002F604B" w:rsidRDefault="00A2096F" w:rsidP="00A2096F">
      <w:pPr>
        <w:pStyle w:val="EMEABodyText"/>
        <w:rPr>
          <w:lang w:val="ro-RO"/>
        </w:rPr>
      </w:pPr>
    </w:p>
    <w:p w:rsidR="005B793E" w:rsidRDefault="008D600A" w:rsidP="00A2096F">
      <w:pPr>
        <w:pStyle w:val="EMEABodyText"/>
        <w:rPr>
          <w:lang w:val="ro-RO"/>
        </w:rPr>
      </w:pPr>
      <w:r w:rsidRPr="002F604B">
        <w:rPr>
          <w:i/>
          <w:iCs/>
          <w:lang w:val="ro-RO"/>
        </w:rPr>
        <w:t>V</w:t>
      </w:r>
      <w:r w:rsidR="00A2096F" w:rsidRPr="002F604B">
        <w:rPr>
          <w:i/>
          <w:iCs/>
          <w:lang w:val="ro-RO"/>
        </w:rPr>
        <w:t>ârstnici</w:t>
      </w:r>
    </w:p>
    <w:p w:rsidR="00F130FE" w:rsidRDefault="00F130FE" w:rsidP="00A2096F">
      <w:pPr>
        <w:pStyle w:val="EMEABodyText"/>
        <w:rPr>
          <w:lang w:val="ro-RO"/>
        </w:rPr>
      </w:pPr>
    </w:p>
    <w:p w:rsidR="00A2096F" w:rsidRPr="002F604B" w:rsidRDefault="005B793E" w:rsidP="00A2096F">
      <w:pPr>
        <w:pStyle w:val="EMEABodyText"/>
        <w:rPr>
          <w:lang w:val="ro-RO"/>
        </w:rPr>
      </w:pPr>
      <w:r>
        <w:rPr>
          <w:lang w:val="ro-RO"/>
        </w:rPr>
        <w:t>C</w:t>
      </w:r>
      <w:r w:rsidRPr="002F604B">
        <w:rPr>
          <w:lang w:val="ro-RO"/>
        </w:rPr>
        <w:t xml:space="preserve">u </w:t>
      </w:r>
      <w:r w:rsidR="008D600A" w:rsidRPr="002F604B">
        <w:rPr>
          <w:lang w:val="ro-RO"/>
        </w:rPr>
        <w:t>toate că la pacienţii cu vârsta peste 75 ani trebuie luată în considerare iniţierea tratamentului cu o doză de 75 mg pe zi, ajustarea dozei nu este, de obicei, necesară la persoanele vârstnice</w:t>
      </w:r>
      <w:r w:rsidR="00A2096F" w:rsidRPr="002F604B">
        <w:rPr>
          <w:lang w:val="ro-RO"/>
        </w:rPr>
        <w:t>.</w:t>
      </w:r>
    </w:p>
    <w:p w:rsidR="00A2096F" w:rsidRPr="002F604B" w:rsidRDefault="00A2096F" w:rsidP="00A2096F">
      <w:pPr>
        <w:pStyle w:val="EMEABodyText"/>
        <w:rPr>
          <w:lang w:val="ro-RO"/>
        </w:rPr>
      </w:pPr>
    </w:p>
    <w:p w:rsidR="005B793E" w:rsidRDefault="00A2096F" w:rsidP="00A2096F">
      <w:pPr>
        <w:pStyle w:val="EMEABodyText"/>
        <w:rPr>
          <w:i/>
          <w:iCs/>
          <w:lang w:val="ro-RO"/>
        </w:rPr>
      </w:pPr>
      <w:r w:rsidRPr="002F604B">
        <w:rPr>
          <w:i/>
          <w:iCs/>
          <w:lang w:val="ro-RO"/>
        </w:rPr>
        <w:t>Copii şi adolescenţi</w:t>
      </w:r>
    </w:p>
    <w:p w:rsidR="00F130FE" w:rsidRDefault="00F130FE" w:rsidP="00A2096F">
      <w:pPr>
        <w:pStyle w:val="EMEABodyText"/>
        <w:rPr>
          <w:lang w:val="ro-RO"/>
        </w:rPr>
      </w:pPr>
    </w:p>
    <w:p w:rsidR="00A2096F" w:rsidRPr="002F604B" w:rsidRDefault="005B793E" w:rsidP="00A2096F">
      <w:pPr>
        <w:pStyle w:val="EMEABodyText"/>
        <w:rPr>
          <w:lang w:val="ro-RO"/>
        </w:rPr>
      </w:pPr>
      <w:r>
        <w:rPr>
          <w:lang w:val="ro-RO"/>
        </w:rPr>
        <w:t>S</w:t>
      </w:r>
      <w:r w:rsidRPr="002F604B">
        <w:rPr>
          <w:lang w:val="ro-RO"/>
        </w:rPr>
        <w:t xml:space="preserve">iguranţa </w:t>
      </w:r>
      <w:r w:rsidR="00A2096F" w:rsidRPr="002F604B">
        <w:rPr>
          <w:lang w:val="ro-RO"/>
        </w:rPr>
        <w:t xml:space="preserve">şi eficacitatea Aprovel la copii </w:t>
      </w:r>
      <w:r w:rsidR="000E7867">
        <w:rPr>
          <w:lang w:val="ro-RO"/>
        </w:rPr>
        <w:t xml:space="preserve">şi adolescenţi </w:t>
      </w:r>
      <w:r w:rsidR="00A2096F" w:rsidRPr="002F604B">
        <w:rPr>
          <w:lang w:val="ro-RO"/>
        </w:rPr>
        <w:t>cu vârsta cuprinsă între 0 şi 18 ani nu au fost stabilite. Datele dispon</w:t>
      </w:r>
      <w:r w:rsidR="008D600A" w:rsidRPr="002F604B">
        <w:rPr>
          <w:lang w:val="ro-RO"/>
        </w:rPr>
        <w:t>i</w:t>
      </w:r>
      <w:r w:rsidR="00A2096F" w:rsidRPr="002F604B">
        <w:rPr>
          <w:lang w:val="ro-RO"/>
        </w:rPr>
        <w:t>bile până în prezent sunt descrise la pct. 4.8, 5.1 şi 5.2</w:t>
      </w:r>
      <w:r w:rsidR="008D600A" w:rsidRPr="002F604B">
        <w:rPr>
          <w:lang w:val="ro-RO"/>
        </w:rPr>
        <w:t>, dar</w:t>
      </w:r>
      <w:r w:rsidR="00A2096F" w:rsidRPr="002F604B">
        <w:rPr>
          <w:lang w:val="ro-RO"/>
        </w:rPr>
        <w:t xml:space="preserve"> nu se po</w:t>
      </w:r>
      <w:r w:rsidR="008D600A" w:rsidRPr="002F604B">
        <w:rPr>
          <w:lang w:val="ro-RO"/>
        </w:rPr>
        <w:t>a</w:t>
      </w:r>
      <w:r w:rsidR="00A2096F" w:rsidRPr="002F604B">
        <w:rPr>
          <w:lang w:val="ro-RO"/>
        </w:rPr>
        <w:t>t</w:t>
      </w:r>
      <w:r w:rsidR="008D600A" w:rsidRPr="002F604B">
        <w:rPr>
          <w:lang w:val="ro-RO"/>
        </w:rPr>
        <w:t>e</w:t>
      </w:r>
      <w:r w:rsidR="00A2096F" w:rsidRPr="002F604B">
        <w:rPr>
          <w:lang w:val="ro-RO"/>
        </w:rPr>
        <w:t xml:space="preserve"> face</w:t>
      </w:r>
      <w:r w:rsidR="008D600A" w:rsidRPr="002F604B">
        <w:rPr>
          <w:lang w:val="ro-RO"/>
        </w:rPr>
        <w:t xml:space="preserve"> nicio</w:t>
      </w:r>
      <w:r w:rsidR="00A2096F" w:rsidRPr="002F604B">
        <w:rPr>
          <w:lang w:val="ro-RO"/>
        </w:rPr>
        <w:t xml:space="preserve"> recomand</w:t>
      </w:r>
      <w:r w:rsidR="008D600A" w:rsidRPr="002F604B">
        <w:rPr>
          <w:lang w:val="ro-RO"/>
        </w:rPr>
        <w:t>are</w:t>
      </w:r>
      <w:r w:rsidR="00A2096F" w:rsidRPr="002F604B">
        <w:rPr>
          <w:lang w:val="ro-RO"/>
        </w:rPr>
        <w:t xml:space="preserve"> privind doz</w:t>
      </w:r>
      <w:r w:rsidR="008D600A" w:rsidRPr="002F604B">
        <w:rPr>
          <w:lang w:val="ro-RO"/>
        </w:rPr>
        <w:t>ele</w:t>
      </w:r>
      <w:r w:rsidR="00A2096F" w:rsidRPr="002F604B">
        <w:rPr>
          <w:lang w:val="ro-RO"/>
        </w:rPr>
        <w:t>.</w:t>
      </w:r>
    </w:p>
    <w:p w:rsidR="00A2096F" w:rsidRPr="002F604B" w:rsidRDefault="00A2096F" w:rsidP="00A2096F">
      <w:pPr>
        <w:pStyle w:val="EMEABodyText"/>
        <w:rPr>
          <w:lang w:val="ro-RO"/>
        </w:rPr>
      </w:pPr>
    </w:p>
    <w:p w:rsidR="00A2096F" w:rsidRPr="002F604B" w:rsidRDefault="00A2096F" w:rsidP="00A2096F">
      <w:pPr>
        <w:pStyle w:val="EMEABodyText"/>
        <w:rPr>
          <w:u w:val="single"/>
          <w:lang w:val="ro-RO"/>
        </w:rPr>
      </w:pPr>
      <w:r w:rsidRPr="002F604B">
        <w:rPr>
          <w:u w:val="single"/>
          <w:lang w:val="ro-RO"/>
        </w:rPr>
        <w:t>Mod de administrare</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 xml:space="preserve">Pentru </w:t>
      </w:r>
      <w:r w:rsidR="008D600A" w:rsidRPr="002F604B">
        <w:rPr>
          <w:lang w:val="ro-RO"/>
        </w:rPr>
        <w:t xml:space="preserve">administrare </w:t>
      </w:r>
      <w:r w:rsidRPr="002F604B">
        <w:rPr>
          <w:lang w:val="ro-RO"/>
        </w:rPr>
        <w:t>orală</w:t>
      </w:r>
    </w:p>
    <w:p w:rsidR="00A2096F" w:rsidRPr="002F604B" w:rsidRDefault="00A2096F" w:rsidP="00A2096F">
      <w:pPr>
        <w:pStyle w:val="EMEABodyText"/>
        <w:rPr>
          <w:lang w:val="ro-RO"/>
        </w:rPr>
      </w:pPr>
    </w:p>
    <w:p w:rsidR="00A2096F" w:rsidRPr="002F604B" w:rsidRDefault="00A2096F" w:rsidP="00A2096F">
      <w:pPr>
        <w:pStyle w:val="EMEAHeading2"/>
        <w:rPr>
          <w:lang w:val="ro-RO"/>
        </w:rPr>
      </w:pPr>
      <w:r w:rsidRPr="002F604B">
        <w:rPr>
          <w:lang w:val="ro-RO"/>
        </w:rPr>
        <w:t>4.3</w:t>
      </w:r>
      <w:r w:rsidRPr="002F604B">
        <w:rPr>
          <w:lang w:val="ro-RO"/>
        </w:rPr>
        <w:tab/>
        <w:t>Contraindicaţii</w:t>
      </w:r>
    </w:p>
    <w:p w:rsidR="00A2096F" w:rsidRPr="002F604B" w:rsidRDefault="00A2096F" w:rsidP="00A2096F">
      <w:pPr>
        <w:pStyle w:val="EMEAHeading2"/>
        <w:rPr>
          <w:lang w:val="ro-RO"/>
        </w:rPr>
      </w:pPr>
    </w:p>
    <w:p w:rsidR="00A2096F" w:rsidRPr="002F604B" w:rsidRDefault="00A2096F" w:rsidP="00A2096F">
      <w:pPr>
        <w:pStyle w:val="EMEABodyText"/>
        <w:rPr>
          <w:lang w:val="ro-RO"/>
        </w:rPr>
      </w:pPr>
      <w:r w:rsidRPr="002F604B">
        <w:rPr>
          <w:lang w:val="ro-RO"/>
        </w:rPr>
        <w:t>Hipersensibilitate la substanţa activă sau la oricare dintre excipienţi</w:t>
      </w:r>
      <w:r w:rsidR="008D600A" w:rsidRPr="002F604B">
        <w:rPr>
          <w:lang w:val="ro-RO"/>
        </w:rPr>
        <w:t>i enumeraţi la</w:t>
      </w:r>
      <w:r w:rsidRPr="002F604B">
        <w:rPr>
          <w:lang w:val="ro-RO"/>
        </w:rPr>
        <w:t xml:space="preserve"> pct. 6.1.</w:t>
      </w:r>
    </w:p>
    <w:p w:rsidR="00F130FE" w:rsidRDefault="00F130FE" w:rsidP="00A2096F">
      <w:pPr>
        <w:pStyle w:val="EMEABodyText"/>
        <w:rPr>
          <w:lang w:val="ro-RO"/>
        </w:rPr>
      </w:pPr>
    </w:p>
    <w:p w:rsidR="00A2096F" w:rsidRPr="002F604B" w:rsidRDefault="00344BAA" w:rsidP="00A2096F">
      <w:pPr>
        <w:pStyle w:val="EMEABodyText"/>
        <w:rPr>
          <w:lang w:val="ro-RO"/>
        </w:rPr>
      </w:pPr>
      <w:r w:rsidRPr="002F604B">
        <w:rPr>
          <w:lang w:val="ro-RO"/>
        </w:rPr>
        <w:t>Al doilea şi al treilea t</w:t>
      </w:r>
      <w:r w:rsidR="00A2096F" w:rsidRPr="002F604B">
        <w:rPr>
          <w:lang w:val="ro-RO"/>
        </w:rPr>
        <w:t>rimestr</w:t>
      </w:r>
      <w:r w:rsidRPr="002F604B">
        <w:rPr>
          <w:lang w:val="ro-RO"/>
        </w:rPr>
        <w:t>u</w:t>
      </w:r>
      <w:r w:rsidR="00A2096F" w:rsidRPr="002F604B">
        <w:rPr>
          <w:lang w:val="ro-RO"/>
        </w:rPr>
        <w:t xml:space="preserve"> de sarcină (vezi pct. 4.4 şi 4.6).</w:t>
      </w:r>
    </w:p>
    <w:p w:rsidR="00344BAA" w:rsidRPr="002F604B" w:rsidRDefault="00344BAA" w:rsidP="00344BAA">
      <w:pPr>
        <w:pStyle w:val="EMEABodyText"/>
        <w:rPr>
          <w:lang w:val="ro-RO"/>
        </w:rPr>
      </w:pPr>
    </w:p>
    <w:p w:rsidR="00344BAA" w:rsidRPr="002F604B" w:rsidRDefault="00A23A60" w:rsidP="00344BAA">
      <w:pPr>
        <w:pStyle w:val="EMEABodyText"/>
        <w:rPr>
          <w:lang w:val="ro-RO"/>
        </w:rPr>
      </w:pPr>
      <w:r w:rsidRPr="00A23A60">
        <w:rPr>
          <w:lang w:val="ro-RO"/>
        </w:rPr>
        <w:t xml:space="preserve">Administrarea concomitentă a </w:t>
      </w:r>
      <w:r>
        <w:rPr>
          <w:lang w:val="ro-RO"/>
        </w:rPr>
        <w:t>Aprovel</w:t>
      </w:r>
      <w:r w:rsidRPr="00A23A60">
        <w:rPr>
          <w:lang w:val="ro-RO"/>
        </w:rPr>
        <w:t xml:space="preserve"> cu medicamente care conţin aliskiren este contraindicată la pacienţii cu diabet zaharat sau insuficienţă renală (</w:t>
      </w:r>
      <w:r w:rsidRPr="00554AD3">
        <w:rPr>
          <w:lang w:val="ro-RO"/>
        </w:rPr>
        <w:t>rata filtrării glomerulare</w:t>
      </w:r>
      <w:r>
        <w:rPr>
          <w:lang w:val="ro-RO"/>
        </w:rPr>
        <w:t xml:space="preserve"> (</w:t>
      </w:r>
      <w:r w:rsidRPr="00A23A60">
        <w:rPr>
          <w:lang w:val="ro-RO"/>
        </w:rPr>
        <w:t>RFG</w:t>
      </w:r>
      <w:r>
        <w:rPr>
          <w:lang w:val="ro-RO"/>
        </w:rPr>
        <w:t>)</w:t>
      </w:r>
      <w:r w:rsidRPr="00A23A60">
        <w:rPr>
          <w:lang w:val="ro-RO"/>
        </w:rPr>
        <w:t xml:space="preserve"> &lt;</w:t>
      </w:r>
      <w:r>
        <w:rPr>
          <w:lang w:val="ro-RO"/>
        </w:rPr>
        <w:t> </w:t>
      </w:r>
      <w:r w:rsidRPr="00A23A60">
        <w:rPr>
          <w:lang w:val="ro-RO"/>
        </w:rPr>
        <w:t>60</w:t>
      </w:r>
      <w:r>
        <w:rPr>
          <w:lang w:val="ro-RO"/>
        </w:rPr>
        <w:t> </w:t>
      </w:r>
      <w:r w:rsidRPr="00A23A60">
        <w:rPr>
          <w:lang w:val="ro-RO"/>
        </w:rPr>
        <w:t>ml/min şi 1,73</w:t>
      </w:r>
      <w:r>
        <w:rPr>
          <w:lang w:val="ro-RO"/>
        </w:rPr>
        <w:t> </w:t>
      </w:r>
      <w:r w:rsidRPr="00A23A60">
        <w:rPr>
          <w:lang w:val="ro-RO"/>
        </w:rPr>
        <w:t>m</w:t>
      </w:r>
      <w:r w:rsidRPr="00ED774F">
        <w:rPr>
          <w:vertAlign w:val="superscript"/>
          <w:lang w:val="ro-RO"/>
        </w:rPr>
        <w:t>2</w:t>
      </w:r>
      <w:r w:rsidRPr="00A23A60">
        <w:rPr>
          <w:lang w:val="ro-RO"/>
        </w:rPr>
        <w:t>) (vezi pct.</w:t>
      </w:r>
      <w:r>
        <w:rPr>
          <w:lang w:val="ro-RO"/>
        </w:rPr>
        <w:t> </w:t>
      </w:r>
      <w:r w:rsidRPr="00A23A60">
        <w:rPr>
          <w:lang w:val="ro-RO"/>
        </w:rPr>
        <w:t>4.5 şi 5.1).</w:t>
      </w:r>
    </w:p>
    <w:p w:rsidR="00A2096F" w:rsidRPr="002F604B" w:rsidRDefault="00A2096F" w:rsidP="00A2096F">
      <w:pPr>
        <w:pStyle w:val="EMEABodyText"/>
        <w:rPr>
          <w:lang w:val="ro-RO"/>
        </w:rPr>
      </w:pPr>
    </w:p>
    <w:p w:rsidR="00A2096F" w:rsidRPr="002F604B" w:rsidRDefault="00A2096F" w:rsidP="00A2096F">
      <w:pPr>
        <w:pStyle w:val="EMEAHeading2"/>
        <w:rPr>
          <w:lang w:val="ro-RO"/>
        </w:rPr>
      </w:pPr>
      <w:r w:rsidRPr="002F604B">
        <w:rPr>
          <w:lang w:val="ro-RO"/>
        </w:rPr>
        <w:t>4.4</w:t>
      </w:r>
      <w:r w:rsidRPr="002F604B">
        <w:rPr>
          <w:lang w:val="ro-RO"/>
        </w:rPr>
        <w:tab/>
        <w:t>Atenţionări şi precauţii speciale pentru utilizare</w:t>
      </w:r>
    </w:p>
    <w:p w:rsidR="00A2096F" w:rsidRPr="002F604B" w:rsidRDefault="00A2096F" w:rsidP="00A2096F">
      <w:pPr>
        <w:pStyle w:val="EMEAHeading2"/>
        <w:rPr>
          <w:lang w:val="ro-RO"/>
        </w:rPr>
      </w:pPr>
    </w:p>
    <w:p w:rsidR="00A2096F" w:rsidRPr="002F604B" w:rsidRDefault="00A2096F" w:rsidP="00A2096F">
      <w:pPr>
        <w:pStyle w:val="EMEABodyText"/>
        <w:rPr>
          <w:lang w:val="ro-RO"/>
        </w:rPr>
      </w:pPr>
      <w:r w:rsidRPr="002F604B">
        <w:rPr>
          <w:u w:val="single"/>
          <w:lang w:val="ro-RO"/>
        </w:rPr>
        <w:t>Hipovolemie</w:t>
      </w:r>
      <w:r w:rsidRPr="002F604B">
        <w:rPr>
          <w:lang w:val="ro-RO"/>
        </w:rPr>
        <w:t>: în special după prima doză, poate apărea hipotensiune arterială simptomatică la pacienţii cu hipovolemie şi/sau depleţie de sodiu, consecutive tratamentului intensiv cu diuretice, dietei hiposodate, diareei sau vărsăturilor. Astfel de afecţiuni trebuie corectate înaintea administrării de Aprovel.</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u w:val="single"/>
          <w:lang w:val="ro-RO"/>
        </w:rPr>
        <w:t>Hipertensiune arterială renovasculară</w:t>
      </w:r>
      <w:r w:rsidRPr="002F604B">
        <w:rPr>
          <w:lang w:val="ro-RO"/>
        </w:rPr>
        <w:t xml:space="preserve">: în cazul în care pacienţii cu stenoză bilaterală a arterelor renale sau stenoză a arterei renale pe rinichi unic funcţional sunt trataţi cu medicamente care </w:t>
      </w:r>
      <w:r w:rsidR="00223E22" w:rsidRPr="002F604B">
        <w:rPr>
          <w:lang w:val="ro-RO"/>
        </w:rPr>
        <w:t xml:space="preserve">acţionează asupra </w:t>
      </w:r>
      <w:r w:rsidRPr="002F604B">
        <w:rPr>
          <w:lang w:val="ro-RO"/>
        </w:rPr>
        <w:t>sistemul</w:t>
      </w:r>
      <w:r w:rsidR="00223E22" w:rsidRPr="002F604B">
        <w:rPr>
          <w:lang w:val="ro-RO"/>
        </w:rPr>
        <w:t>ui</w:t>
      </w:r>
      <w:r w:rsidRPr="002F604B">
        <w:rPr>
          <w:lang w:val="ro-RO"/>
        </w:rPr>
        <w:t xml:space="preserve"> renină-angiotensină-aldosteron există un risc crescut de hipotensiune arterială severă şi insuficienţă renală. Cu toate că acest risc nu a </w:t>
      </w:r>
      <w:r w:rsidR="00344BAA" w:rsidRPr="002F604B">
        <w:rPr>
          <w:lang w:val="ro-RO"/>
        </w:rPr>
        <w:t xml:space="preserve">fost documentat </w:t>
      </w:r>
      <w:r w:rsidRPr="002F604B">
        <w:rPr>
          <w:lang w:val="ro-RO"/>
        </w:rPr>
        <w:t>pentru Aprovel, un efect similar trebuie anticipat după administrarea antagoniştilor receptorilor pentru angiotensină II.</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u w:val="single"/>
          <w:lang w:val="ro-RO"/>
        </w:rPr>
        <w:t>Insuficienţă renală şi transplant renal</w:t>
      </w:r>
      <w:r w:rsidRPr="002F604B">
        <w:rPr>
          <w:lang w:val="ro-RO"/>
        </w:rPr>
        <w:t>: atunci când Aprovel este utilizat la pacienţi cu insuficienţă renală, se recomandă monitorizarea periodică a concentraţiilor plasmatice a</w:t>
      </w:r>
      <w:r w:rsidR="00344BAA" w:rsidRPr="002F604B">
        <w:rPr>
          <w:lang w:val="ro-RO"/>
        </w:rPr>
        <w:t>le</w:t>
      </w:r>
      <w:r w:rsidRPr="002F604B">
        <w:rPr>
          <w:lang w:val="ro-RO"/>
        </w:rPr>
        <w:t xml:space="preserve"> potasiului şi creatininei. Nu există experienţă privind administrarea Aprovel la pacienţi cu transplant renal recent.</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u w:val="single"/>
          <w:lang w:val="ro-RO"/>
        </w:rPr>
        <w:t>Pacienţi hipertensivi cu diabet zaharat de tip 2 şi boală renală</w:t>
      </w:r>
      <w:r w:rsidRPr="002F604B">
        <w:rPr>
          <w:lang w:val="ro-RO"/>
        </w:rPr>
        <w:t>: într-o analiză a rezultatelor unui studiu efectuat la pacienţi cu boală renală avansată, efectele irbesartanului, atât asupra evenimentelor renale cât şi asupra celor cardiovasculare, nu au fost uniforme în toate subgrupurile. Efectele au apărut mai puţin favorabile, în special, la femei şi la subiecţii de altă rasă decât cea albă (vezi pct. 5.1).</w:t>
      </w:r>
    </w:p>
    <w:p w:rsidR="00344BAA" w:rsidRPr="002F604B" w:rsidRDefault="00344BAA" w:rsidP="00344BAA">
      <w:pPr>
        <w:pStyle w:val="EMEABodyText"/>
        <w:rPr>
          <w:lang w:val="ro-RO"/>
        </w:rPr>
      </w:pPr>
    </w:p>
    <w:p w:rsidR="00CF6F51" w:rsidRDefault="008E140E" w:rsidP="00CF6F51">
      <w:pPr>
        <w:pStyle w:val="EMEABodyText"/>
        <w:rPr>
          <w:lang w:val="ro-RO"/>
        </w:rPr>
      </w:pPr>
      <w:r>
        <w:rPr>
          <w:u w:val="single"/>
          <w:lang w:val="ro-RO"/>
        </w:rPr>
        <w:t>B</w:t>
      </w:r>
      <w:r w:rsidR="00344BAA" w:rsidRPr="002F604B">
        <w:rPr>
          <w:u w:val="single"/>
          <w:lang w:val="ro-RO"/>
        </w:rPr>
        <w:t>locarea</w:t>
      </w:r>
      <w:r w:rsidRPr="008E140E">
        <w:rPr>
          <w:u w:val="single"/>
          <w:lang w:val="ro-RO"/>
        </w:rPr>
        <w:t xml:space="preserve"> </w:t>
      </w:r>
      <w:r>
        <w:rPr>
          <w:u w:val="single"/>
          <w:lang w:val="ro-RO"/>
        </w:rPr>
        <w:t>d</w:t>
      </w:r>
      <w:r w:rsidRPr="002F604B">
        <w:rPr>
          <w:u w:val="single"/>
          <w:lang w:val="ro-RO"/>
        </w:rPr>
        <w:t xml:space="preserve">ublă </w:t>
      </w:r>
      <w:r>
        <w:rPr>
          <w:u w:val="single"/>
          <w:lang w:val="ro-RO"/>
        </w:rPr>
        <w:t>a</w:t>
      </w:r>
      <w:r w:rsidR="00344BAA" w:rsidRPr="002F604B">
        <w:rPr>
          <w:u w:val="single"/>
          <w:lang w:val="ro-RO"/>
        </w:rPr>
        <w:t xml:space="preserve"> sistemului renină-angiotensină-aldosteron (SRAA)</w:t>
      </w:r>
      <w:r w:rsidR="00344BAA" w:rsidRPr="002F604B">
        <w:rPr>
          <w:lang w:val="ro-RO"/>
        </w:rPr>
        <w:t>:</w:t>
      </w:r>
      <w:r>
        <w:rPr>
          <w:lang w:val="ro-RO"/>
        </w:rPr>
        <w:t xml:space="preserve"> </w:t>
      </w:r>
      <w:r w:rsidR="00AA3CB2">
        <w:rPr>
          <w:lang w:val="ro-RO"/>
        </w:rPr>
        <w:t>e</w:t>
      </w:r>
      <w:r w:rsidRPr="00A23A60">
        <w:rPr>
          <w:lang w:val="ro-RO"/>
        </w:rPr>
        <w:t>xistă dovezi că administrarea concomitentă a inhibitorilor ECA, blocanţ</w:t>
      </w:r>
      <w:r>
        <w:rPr>
          <w:lang w:val="ro-RO"/>
        </w:rPr>
        <w:t>ilor receptorilor angiotensinei </w:t>
      </w:r>
      <w:r w:rsidRPr="00A23A60">
        <w:rPr>
          <w:lang w:val="ro-RO"/>
        </w:rPr>
        <w:t xml:space="preserve">II sau aliskirenului </w:t>
      </w:r>
      <w:r w:rsidR="00574F76">
        <w:rPr>
          <w:lang w:val="ro-RO"/>
        </w:rPr>
        <w:t>creşte riscul de apariţie</w:t>
      </w:r>
      <w:r w:rsidR="00574F76" w:rsidRPr="00A23A60">
        <w:rPr>
          <w:lang w:val="ro-RO"/>
        </w:rPr>
        <w:t xml:space="preserve"> a</w:t>
      </w:r>
      <w:r w:rsidRPr="00A23A60">
        <w:rPr>
          <w:lang w:val="ro-RO"/>
        </w:rPr>
        <w:t xml:space="preserve"> hipotensiunii arteriale, hiperkaliemiei şi </w:t>
      </w:r>
      <w:r w:rsidR="00574F76">
        <w:rPr>
          <w:lang w:val="ro-RO"/>
        </w:rPr>
        <w:t>de diminuare a</w:t>
      </w:r>
      <w:r w:rsidR="00574F76" w:rsidRPr="00A23A60">
        <w:rPr>
          <w:lang w:val="ro-RO"/>
        </w:rPr>
        <w:t xml:space="preserve"> </w:t>
      </w:r>
      <w:r w:rsidRPr="00A23A60">
        <w:rPr>
          <w:lang w:val="ro-RO"/>
        </w:rPr>
        <w:t xml:space="preserve">funcţiei renale (inclusiv insuficienţă renală acută). Prin urmare, </w:t>
      </w:r>
      <w:r>
        <w:rPr>
          <w:lang w:val="ro-RO"/>
        </w:rPr>
        <w:t>n</w:t>
      </w:r>
      <w:r w:rsidR="00344BAA" w:rsidRPr="002F604B">
        <w:rPr>
          <w:lang w:val="ro-RO"/>
        </w:rPr>
        <w:t xml:space="preserve">u este recomandată blocarea dublă a SRAA prin </w:t>
      </w:r>
      <w:r w:rsidR="001F23FE" w:rsidRPr="00D844D8">
        <w:rPr>
          <w:lang w:val="ro-RO"/>
        </w:rPr>
        <w:t>administrarea</w:t>
      </w:r>
      <w:r w:rsidR="00CF6F51" w:rsidRPr="00CF6F51">
        <w:rPr>
          <w:lang w:val="ro-RO"/>
        </w:rPr>
        <w:t xml:space="preserve"> </w:t>
      </w:r>
      <w:r w:rsidR="00CF6F51" w:rsidRPr="00A23A60">
        <w:rPr>
          <w:lang w:val="ro-RO"/>
        </w:rPr>
        <w:t>concomitentă a inhibitorilor ECA, blocanţilor receptorilor angiotensinei II sau aliskirenului (vezi pct.</w:t>
      </w:r>
      <w:r w:rsidR="00CF6F51">
        <w:rPr>
          <w:lang w:val="ro-RO"/>
        </w:rPr>
        <w:t> </w:t>
      </w:r>
      <w:r w:rsidR="00CF6F51" w:rsidRPr="00A23A60">
        <w:rPr>
          <w:lang w:val="ro-RO"/>
        </w:rPr>
        <w:t>4.5 şi 5.1)</w:t>
      </w:r>
      <w:r w:rsidR="00344BAA" w:rsidRPr="002F604B">
        <w:rPr>
          <w:lang w:val="ro-RO"/>
        </w:rPr>
        <w:t>.</w:t>
      </w:r>
      <w:r w:rsidR="000D0113">
        <w:rPr>
          <w:lang w:val="ro-RO"/>
        </w:rPr>
        <w:t xml:space="preserve"> </w:t>
      </w:r>
      <w:r w:rsidR="00CF6F51" w:rsidRPr="00A23A60">
        <w:rPr>
          <w:lang w:val="ro-RO"/>
        </w:rPr>
        <w:t>Dacă terapia de blocare dublă este considerată absolut necesară, aceasta trebuie administrată numai sub supravegherea unui medic specialist şi cu monitorizarea atentă şi frecventă a funcţiei renale, valorilor electroliţilor şi tensiunii arteriale.</w:t>
      </w:r>
      <w:r w:rsidR="00CF6F51">
        <w:rPr>
          <w:lang w:val="ro-RO"/>
        </w:rPr>
        <w:t xml:space="preserve"> </w:t>
      </w:r>
      <w:r w:rsidR="00CF6F51" w:rsidRPr="00A23A60">
        <w:rPr>
          <w:lang w:val="ro-RO"/>
        </w:rPr>
        <w:t>Inhibitorii ECA şi blocanţii receptorilor angiotensinei II nu trebuie utilizaţi concomitent la pacienţii cu nefropatie diabetică.</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u w:val="single"/>
          <w:lang w:val="ro-RO"/>
        </w:rPr>
        <w:t>Hiperkaliemie</w:t>
      </w:r>
      <w:r w:rsidRPr="002F604B">
        <w:rPr>
          <w:lang w:val="ro-RO"/>
        </w:rPr>
        <w:t>: ca şi în cazul altor medicamente care influenţează sistemul renină-angiotensină-aldosteron, hiperkaliemia poate să apară în timpul tratamentului cu Aprovel, în special în prezenţa insuficienţei renale, proteinuriei cu semnificaţie clinică datorată bolii renale diabetice şi/sau insuficienţei cardiace. Se recomandă monitorizarea atentă a kaliemiei la pacienţii cu risc (vezi pct. 4.5).</w:t>
      </w:r>
    </w:p>
    <w:p w:rsidR="0023662D" w:rsidRDefault="0023662D" w:rsidP="0023662D">
      <w:pPr>
        <w:pStyle w:val="EMEABodyText"/>
        <w:rPr>
          <w:lang w:val="ro-RO"/>
        </w:rPr>
      </w:pPr>
    </w:p>
    <w:p w:rsidR="0023662D" w:rsidRDefault="0023662D" w:rsidP="0023662D">
      <w:pPr>
        <w:pStyle w:val="EMEABodyText"/>
        <w:rPr>
          <w:lang w:val="ro-RO"/>
        </w:rPr>
      </w:pPr>
      <w:r w:rsidRPr="004974BF">
        <w:rPr>
          <w:u w:val="single"/>
          <w:lang w:val="ro-RO"/>
        </w:rPr>
        <w:t>Hipoglicemie</w:t>
      </w:r>
      <w:r>
        <w:rPr>
          <w:lang w:val="ro-RO"/>
        </w:rPr>
        <w:t>: Aprovel poate induce hipoglicemie, mai ales la pacienții cu diabet zaharat. La pacienții tratați cu insulină sau cu medicamente antidiabetice, trebuie luată în considerare o monitorizare adecvată a glicemiei; atunci când este indicat, poate fi necesară o ajustare a dozei de insulină sau medicamente antidiabetice (vezi pct. 4.5).</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u w:val="single"/>
          <w:lang w:val="ro-RO"/>
        </w:rPr>
        <w:t>Litiu</w:t>
      </w:r>
      <w:r w:rsidRPr="002F604B">
        <w:rPr>
          <w:lang w:val="ro-RO"/>
        </w:rPr>
        <w:t>: nu este recomandată asocierea litiului cu Aprovel (vezi pct. 4.5).</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u w:val="single"/>
          <w:lang w:val="ro-RO"/>
        </w:rPr>
        <w:t>Stenoză aortică şi mitrală, cardiomiopatie hipertrofică obstructivă</w:t>
      </w:r>
      <w:r w:rsidRPr="002F604B">
        <w:rPr>
          <w:lang w:val="ro-RO"/>
        </w:rPr>
        <w:t>: ca şi în cazul altor vasodilatatoare, se recomandă precauţie specială la pacienţii cu stenoză aortică sau mitrală sau cu cardiomiopatie hipertrofică obstructivă.</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u w:val="single"/>
          <w:lang w:val="ro-RO"/>
        </w:rPr>
        <w:t>Hiperaldosteronism primar</w:t>
      </w:r>
      <w:r w:rsidRPr="002F604B">
        <w:rPr>
          <w:lang w:val="ro-RO"/>
        </w:rPr>
        <w:t>: în general</w:t>
      </w:r>
      <w:r w:rsidR="00344BAA" w:rsidRPr="002F604B">
        <w:rPr>
          <w:lang w:val="ro-RO"/>
        </w:rPr>
        <w:t>,</w:t>
      </w:r>
      <w:r w:rsidRPr="002F604B">
        <w:rPr>
          <w:lang w:val="ro-RO"/>
        </w:rPr>
        <w:t xml:space="preserve"> pacienţii cu hiperaldosteronism primar nu răspund la medicamentele antihipertensive care acţionează prin inhibarea sistemului renină-angiotensină. De aceea, nu se recomandă folosirea Aprovel.</w:t>
      </w:r>
    </w:p>
    <w:p w:rsidR="00B328E7" w:rsidRPr="002F604B" w:rsidRDefault="00B328E7" w:rsidP="00A2096F">
      <w:pPr>
        <w:pStyle w:val="EMEABodyText"/>
        <w:rPr>
          <w:lang w:val="ro-RO"/>
        </w:rPr>
      </w:pPr>
    </w:p>
    <w:p w:rsidR="00A2096F" w:rsidRPr="002F604B" w:rsidRDefault="00A2096F" w:rsidP="00A2096F">
      <w:pPr>
        <w:pStyle w:val="EMEABodyText"/>
        <w:rPr>
          <w:lang w:val="ro-RO"/>
        </w:rPr>
      </w:pPr>
      <w:r w:rsidRPr="002F604B">
        <w:rPr>
          <w:u w:val="single"/>
          <w:lang w:val="ro-RO"/>
        </w:rPr>
        <w:t>Generale</w:t>
      </w:r>
      <w:r w:rsidRPr="002F604B">
        <w:rPr>
          <w:lang w:val="ro-RO"/>
        </w:rPr>
        <w:t xml:space="preserve">: la pacienţii la care tonusul vascular şi funcţia renală depind predominant de activitatea sistemului renină-angiotensină-aldosteron (de exemplu, pacienţi cu insuficienţă cardiacă congestivă severă sau cu </w:t>
      </w:r>
      <w:r w:rsidR="00C07020" w:rsidRPr="002F604B">
        <w:rPr>
          <w:lang w:val="ro-RO"/>
        </w:rPr>
        <w:t xml:space="preserve">boală </w:t>
      </w:r>
      <w:r w:rsidRPr="002F604B">
        <w:rPr>
          <w:lang w:val="ro-RO"/>
        </w:rPr>
        <w:t>renală preexistentă, inclusiv stenoză a arterelor renale), tratamentul cu inhibitori ai enzimei de conversie a angiotensinei sau cu antagonişti ai receptorilor pentru angiotensină</w:t>
      </w:r>
      <w:r w:rsidR="00344BAA" w:rsidRPr="002F604B">
        <w:rPr>
          <w:lang w:val="ro-RO"/>
        </w:rPr>
        <w:t> </w:t>
      </w:r>
      <w:r w:rsidRPr="002F604B">
        <w:rPr>
          <w:lang w:val="ro-RO"/>
        </w:rPr>
        <w:t>II, care afectează acest sistem, s-a asociat cu hipotensiune arterială acută, azotemie, oligurie sau</w:t>
      </w:r>
      <w:r w:rsidR="00344BAA" w:rsidRPr="002F604B">
        <w:rPr>
          <w:lang w:val="ro-RO"/>
        </w:rPr>
        <w:t>,</w:t>
      </w:r>
      <w:r w:rsidRPr="002F604B">
        <w:rPr>
          <w:lang w:val="ro-RO"/>
        </w:rPr>
        <w:t xml:space="preserve"> rareori, cu insuficienţă renală acută</w:t>
      </w:r>
      <w:r w:rsidR="00344BAA" w:rsidRPr="002F604B">
        <w:rPr>
          <w:lang w:val="ro-RO"/>
        </w:rPr>
        <w:t xml:space="preserve"> (vezi pct. 4.5)</w:t>
      </w:r>
      <w:r w:rsidRPr="002F604B">
        <w:rPr>
          <w:lang w:val="ro-RO"/>
        </w:rPr>
        <w:t xml:space="preserve">. Ca în cazul oricărui alt medicament antihipertensiv, scăderea </w:t>
      </w:r>
      <w:r w:rsidR="00344BAA" w:rsidRPr="002F604B">
        <w:rPr>
          <w:lang w:val="ro-RO"/>
        </w:rPr>
        <w:t xml:space="preserve">pronunţată </w:t>
      </w:r>
      <w:r w:rsidRPr="002F604B">
        <w:rPr>
          <w:lang w:val="ro-RO"/>
        </w:rPr>
        <w:t xml:space="preserve">a tensiunii arteriale la pacienţii cu cardiopatie ischemică sau </w:t>
      </w:r>
      <w:r w:rsidR="00B5641E">
        <w:rPr>
          <w:lang w:val="ro-RO"/>
        </w:rPr>
        <w:t xml:space="preserve">cu </w:t>
      </w:r>
      <w:r w:rsidRPr="002F604B">
        <w:rPr>
          <w:lang w:val="ro-RO"/>
        </w:rPr>
        <w:t>boală cardiovasculară ischemică poate duce la infarct miocardic sau la accident vascular cerebral.</w:t>
      </w:r>
    </w:p>
    <w:p w:rsidR="00F130FE" w:rsidRDefault="00F130FE" w:rsidP="00A2096F">
      <w:pPr>
        <w:pStyle w:val="EMEABodyText"/>
        <w:rPr>
          <w:lang w:val="ro-RO"/>
        </w:rPr>
      </w:pPr>
    </w:p>
    <w:p w:rsidR="00A2096F" w:rsidRPr="002F604B" w:rsidRDefault="00A2096F" w:rsidP="00A2096F">
      <w:pPr>
        <w:pStyle w:val="EMEABodyText"/>
        <w:rPr>
          <w:lang w:val="ro-RO"/>
        </w:rPr>
      </w:pPr>
      <w:r w:rsidRPr="002F604B">
        <w:rPr>
          <w:lang w:val="ro-RO"/>
        </w:rPr>
        <w:t>Aşa cum s-a observat şi în cazul inhibitorilor enzimei de conversie a angiotensinei, irbesartanul şi ceilalţi antagonişti ai angiotensinei par mai puţin eficace în scăderea tensiunii arteriale la persoanele de culoare, comparativ cu cei din alte rase, probabil datorită prevalenţei mai mari a unor concentraţii plasmatice mici de renină în populaţia hipertensivă de culoare (vezi pct. 5.1).</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u w:val="single"/>
          <w:lang w:val="ro-RO"/>
        </w:rPr>
        <w:t>Sarcina:</w:t>
      </w:r>
      <w:r w:rsidRPr="002F604B">
        <w:rPr>
          <w:lang w:val="ro-RO"/>
        </w:rPr>
        <w:t xml:space="preserve"> </w:t>
      </w:r>
      <w:r w:rsidR="000969BB" w:rsidRPr="002F604B">
        <w:rPr>
          <w:lang w:val="ro-RO"/>
        </w:rPr>
        <w:t>tratamentul cu a</w:t>
      </w:r>
      <w:r w:rsidRPr="002F604B">
        <w:rPr>
          <w:lang w:val="ro-RO"/>
        </w:rPr>
        <w:t>ntagonişti</w:t>
      </w:r>
      <w:r w:rsidR="000969BB" w:rsidRPr="002F604B">
        <w:rPr>
          <w:lang w:val="ro-RO"/>
        </w:rPr>
        <w:t xml:space="preserve"> a</w:t>
      </w:r>
      <w:r w:rsidRPr="002F604B">
        <w:rPr>
          <w:lang w:val="ro-RO"/>
        </w:rPr>
        <w:t>i receptorilor pentru angiotensină II (ARA II) nu trebuie iniţia</w:t>
      </w:r>
      <w:r w:rsidR="000969BB" w:rsidRPr="002F604B">
        <w:rPr>
          <w:lang w:val="ro-RO"/>
        </w:rPr>
        <w:t>t</w:t>
      </w:r>
      <w:r w:rsidRPr="002F604B">
        <w:rPr>
          <w:lang w:val="ro-RO"/>
        </w:rPr>
        <w:t xml:space="preserve"> în timpul sarcinii. Cu excepţia cazului în care continuarea terapiei cu ARA II este considerată esenţială, </w:t>
      </w:r>
      <w:r w:rsidR="000969BB" w:rsidRPr="002F604B">
        <w:rPr>
          <w:lang w:val="ro-RO"/>
        </w:rPr>
        <w:t xml:space="preserve">tratamentul </w:t>
      </w:r>
      <w:r w:rsidRPr="002F604B">
        <w:rPr>
          <w:lang w:val="ro-RO"/>
        </w:rPr>
        <w:t>pacientel</w:t>
      </w:r>
      <w:r w:rsidR="000969BB" w:rsidRPr="002F604B">
        <w:rPr>
          <w:lang w:val="ro-RO"/>
        </w:rPr>
        <w:t xml:space="preserve">or </w:t>
      </w:r>
      <w:r w:rsidRPr="002F604B">
        <w:rPr>
          <w:lang w:val="ro-RO"/>
        </w:rPr>
        <w:t xml:space="preserve">care planifică să rămână gravide trebuie </w:t>
      </w:r>
      <w:r w:rsidR="000969BB" w:rsidRPr="002F604B">
        <w:rPr>
          <w:lang w:val="ro-RO"/>
        </w:rPr>
        <w:t xml:space="preserve">schimbat cu </w:t>
      </w:r>
      <w:r w:rsidRPr="002F604B">
        <w:rPr>
          <w:lang w:val="ro-RO"/>
        </w:rPr>
        <w:t>medicamente antihipertensive alternative</w:t>
      </w:r>
      <w:r w:rsidR="000969BB" w:rsidRPr="002F604B">
        <w:rPr>
          <w:lang w:val="ro-RO"/>
        </w:rPr>
        <w:t>,</w:t>
      </w:r>
      <w:r w:rsidRPr="002F604B">
        <w:rPr>
          <w:lang w:val="ro-RO"/>
        </w:rPr>
        <w:t xml:space="preserve"> care au un profil de siguranţă stabilit pentru folosirea în sarcină. Atunci când este consta</w:t>
      </w:r>
      <w:r w:rsidR="00F62B33" w:rsidRPr="002F604B">
        <w:rPr>
          <w:lang w:val="ro-RO"/>
        </w:rPr>
        <w:t>ta</w:t>
      </w:r>
      <w:r w:rsidRPr="002F604B">
        <w:rPr>
          <w:lang w:val="ro-RO"/>
        </w:rPr>
        <w:t xml:space="preserve">tă prezenţa sarcinii, tratamentul cu ARA II trebuie </w:t>
      </w:r>
      <w:r w:rsidR="000969BB" w:rsidRPr="002F604B">
        <w:rPr>
          <w:lang w:val="ro-RO"/>
        </w:rPr>
        <w:t xml:space="preserve">oprit </w:t>
      </w:r>
      <w:r w:rsidRPr="002F604B">
        <w:rPr>
          <w:lang w:val="ro-RO"/>
        </w:rPr>
        <w:t>imediat şi</w:t>
      </w:r>
      <w:r w:rsidR="000969BB" w:rsidRPr="002F604B">
        <w:rPr>
          <w:lang w:val="ro-RO"/>
        </w:rPr>
        <w:t>,</w:t>
      </w:r>
      <w:r w:rsidRPr="002F604B">
        <w:rPr>
          <w:lang w:val="ro-RO"/>
        </w:rPr>
        <w:t xml:space="preserve"> dacă este cazul</w:t>
      </w:r>
      <w:r w:rsidR="000969BB" w:rsidRPr="002F604B">
        <w:rPr>
          <w:lang w:val="ro-RO"/>
        </w:rPr>
        <w:t>,</w:t>
      </w:r>
      <w:r w:rsidRPr="002F604B">
        <w:rPr>
          <w:lang w:val="ro-RO"/>
        </w:rPr>
        <w:t xml:space="preserve"> trebuie începută terapi</w:t>
      </w:r>
      <w:r w:rsidR="000969BB" w:rsidRPr="002F604B">
        <w:rPr>
          <w:lang w:val="ro-RO"/>
        </w:rPr>
        <w:t>a</w:t>
      </w:r>
      <w:r w:rsidRPr="002F604B">
        <w:rPr>
          <w:lang w:val="ro-RO"/>
        </w:rPr>
        <w:t xml:space="preserve"> alternativă (vezi pct. 4.3 şi 4.6).</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u w:val="single"/>
          <w:lang w:val="ro-RO"/>
        </w:rPr>
        <w:t>Copii şi adolescenţi</w:t>
      </w:r>
      <w:r w:rsidRPr="002F604B">
        <w:rPr>
          <w:lang w:val="ro-RO"/>
        </w:rPr>
        <w:t xml:space="preserve">: irbesartanul a fost studiat la copii </w:t>
      </w:r>
      <w:r w:rsidR="000969BB" w:rsidRPr="002F604B">
        <w:rPr>
          <w:lang w:val="ro-RO"/>
        </w:rPr>
        <w:t xml:space="preserve">şi adolescenţi </w:t>
      </w:r>
      <w:r w:rsidRPr="002F604B">
        <w:rPr>
          <w:lang w:val="ro-RO"/>
        </w:rPr>
        <w:t>cu vârsta cuprinsă între 6 şi 16</w:t>
      </w:r>
      <w:r w:rsidR="000969BB" w:rsidRPr="002F604B">
        <w:rPr>
          <w:lang w:val="ro-RO"/>
        </w:rPr>
        <w:t> </w:t>
      </w:r>
      <w:r w:rsidRPr="002F604B">
        <w:rPr>
          <w:lang w:val="ro-RO"/>
        </w:rPr>
        <w:t>ani</w:t>
      </w:r>
      <w:r w:rsidR="000969BB" w:rsidRPr="002F604B">
        <w:rPr>
          <w:lang w:val="ro-RO"/>
        </w:rPr>
        <w:t>,</w:t>
      </w:r>
      <w:r w:rsidRPr="002F604B">
        <w:rPr>
          <w:lang w:val="ro-RO"/>
        </w:rPr>
        <w:t xml:space="preserve"> dar până când vor fi disponibile date suplimentare, datele actuale sunt insuficiente pentru a sus</w:t>
      </w:r>
      <w:r w:rsidR="000969BB" w:rsidRPr="002F604B">
        <w:rPr>
          <w:lang w:val="ro-RO"/>
        </w:rPr>
        <w:t>ţ</w:t>
      </w:r>
      <w:r w:rsidRPr="002F604B">
        <w:rPr>
          <w:lang w:val="ro-RO"/>
        </w:rPr>
        <w:t>ine extinderea utilizării la copii (vezi pct. 4.8, 5.1 şi 5.2).</w:t>
      </w:r>
    </w:p>
    <w:p w:rsidR="00A2096F" w:rsidRDefault="00A2096F" w:rsidP="00A2096F">
      <w:pPr>
        <w:pStyle w:val="EMEABodyText"/>
        <w:rPr>
          <w:highlight w:val="magenta"/>
          <w:lang w:val="ro-RO"/>
        </w:rPr>
      </w:pPr>
    </w:p>
    <w:p w:rsidR="0023662D" w:rsidRDefault="0023662D" w:rsidP="0023662D">
      <w:pPr>
        <w:pStyle w:val="EMEABodyText"/>
        <w:rPr>
          <w:lang w:val="ro-RO"/>
        </w:rPr>
      </w:pPr>
      <w:r w:rsidRPr="004974BF">
        <w:rPr>
          <w:u w:val="single"/>
          <w:lang w:val="ro-RO"/>
        </w:rPr>
        <w:t>Excipienți</w:t>
      </w:r>
      <w:r>
        <w:rPr>
          <w:lang w:val="ro-RO"/>
        </w:rPr>
        <w:t>:</w:t>
      </w:r>
    </w:p>
    <w:p w:rsidR="009B2F2C" w:rsidRPr="002F604B" w:rsidRDefault="0023662D" w:rsidP="009B2F2C">
      <w:pPr>
        <w:pStyle w:val="EMEABodyText"/>
        <w:rPr>
          <w:lang w:val="ro-RO"/>
        </w:rPr>
      </w:pPr>
      <w:r>
        <w:rPr>
          <w:lang w:val="ro-RO"/>
        </w:rPr>
        <w:t>Aprovel 150 mg comprimate conține lactoză.</w:t>
      </w:r>
      <w:r w:rsidR="00F130FE">
        <w:rPr>
          <w:lang w:val="ro-RO"/>
        </w:rPr>
        <w:t xml:space="preserve"> </w:t>
      </w:r>
      <w:r w:rsidR="009B2F2C" w:rsidRPr="002F604B">
        <w:rPr>
          <w:lang w:val="ro-RO"/>
        </w:rPr>
        <w:t xml:space="preserve">Pacienţii cu afecţiuni ereditare rare de intoleranţă la galactoză, deficit </w:t>
      </w:r>
      <w:r w:rsidR="009B2F2C">
        <w:rPr>
          <w:lang w:val="ro-RO"/>
        </w:rPr>
        <w:t>total de lactază</w:t>
      </w:r>
      <w:r w:rsidR="009B2F2C" w:rsidRPr="002F604B">
        <w:rPr>
          <w:lang w:val="ro-RO"/>
        </w:rPr>
        <w:t xml:space="preserve"> sau sindrom de malabsorbţie la glucoză-galactoză nu trebuie să utilizeze acest medicament.</w:t>
      </w:r>
    </w:p>
    <w:p w:rsidR="0023662D" w:rsidRDefault="0023662D" w:rsidP="0023662D">
      <w:pPr>
        <w:pStyle w:val="EMEABodyText"/>
        <w:rPr>
          <w:lang w:val="ro-RO"/>
        </w:rPr>
      </w:pPr>
    </w:p>
    <w:p w:rsidR="0023662D" w:rsidRPr="002F604B" w:rsidRDefault="0023662D" w:rsidP="0023662D">
      <w:pPr>
        <w:pStyle w:val="EMEABodyText"/>
        <w:rPr>
          <w:lang w:val="ro-RO"/>
        </w:rPr>
      </w:pPr>
      <w:r>
        <w:rPr>
          <w:lang w:val="ro-RO"/>
        </w:rPr>
        <w:t xml:space="preserve">Aprovel 150 mg comprimate conține sodiu. </w:t>
      </w:r>
      <w:r w:rsidRPr="0023662D">
        <w:rPr>
          <w:lang w:val="ro-RO"/>
        </w:rPr>
        <w:t>Acest medicament conţine sodiu mai puţin de 1</w:t>
      </w:r>
      <w:r>
        <w:rPr>
          <w:lang w:val="ro-RO"/>
        </w:rPr>
        <w:t xml:space="preserve"> </w:t>
      </w:r>
      <w:r w:rsidRPr="0023662D">
        <w:rPr>
          <w:lang w:val="ro-RO"/>
        </w:rPr>
        <w:t>mmol (23</w:t>
      </w:r>
      <w:r>
        <w:rPr>
          <w:lang w:val="ro-RO"/>
        </w:rPr>
        <w:t> </w:t>
      </w:r>
      <w:r w:rsidRPr="0023662D">
        <w:rPr>
          <w:lang w:val="ro-RO"/>
        </w:rPr>
        <w:t xml:space="preserve">mg) per </w:t>
      </w:r>
      <w:r w:rsidR="00A86519">
        <w:rPr>
          <w:lang w:val="ro-RO"/>
        </w:rPr>
        <w:t>comprimat</w:t>
      </w:r>
      <w:r w:rsidRPr="0023662D">
        <w:rPr>
          <w:lang w:val="ro-RO"/>
        </w:rPr>
        <w:t>, adică practic „nu conţine</w:t>
      </w:r>
      <w:r>
        <w:rPr>
          <w:lang w:val="ro-RO"/>
        </w:rPr>
        <w:t xml:space="preserve"> </w:t>
      </w:r>
      <w:r w:rsidRPr="0023662D">
        <w:rPr>
          <w:lang w:val="ro-RO"/>
        </w:rPr>
        <w:t>sodiu”.</w:t>
      </w:r>
    </w:p>
    <w:p w:rsidR="009B2F2C" w:rsidRPr="002F604B" w:rsidRDefault="009B2F2C" w:rsidP="00A2096F">
      <w:pPr>
        <w:pStyle w:val="EMEABodyText"/>
        <w:rPr>
          <w:highlight w:val="magenta"/>
          <w:lang w:val="ro-RO"/>
        </w:rPr>
      </w:pPr>
    </w:p>
    <w:p w:rsidR="00A2096F" w:rsidRPr="002F604B" w:rsidRDefault="00A2096F" w:rsidP="00A2096F">
      <w:pPr>
        <w:pStyle w:val="EMEAHeading2"/>
        <w:rPr>
          <w:lang w:val="ro-RO"/>
        </w:rPr>
      </w:pPr>
      <w:r w:rsidRPr="002F604B">
        <w:rPr>
          <w:lang w:val="ro-RO"/>
        </w:rPr>
        <w:t>4.5</w:t>
      </w:r>
      <w:r w:rsidRPr="002F604B">
        <w:rPr>
          <w:lang w:val="ro-RO"/>
        </w:rPr>
        <w:tab/>
        <w:t>Interacţiuni cu alte medicamente şi alte forme de interacţiune</w:t>
      </w:r>
    </w:p>
    <w:p w:rsidR="00A2096F" w:rsidRPr="002F604B" w:rsidRDefault="00A2096F" w:rsidP="00A2096F">
      <w:pPr>
        <w:pStyle w:val="EMEAHeading2"/>
        <w:rPr>
          <w:lang w:val="ro-RO"/>
        </w:rPr>
      </w:pPr>
    </w:p>
    <w:p w:rsidR="00A2096F" w:rsidRPr="002F604B" w:rsidRDefault="00A2096F" w:rsidP="00A2096F">
      <w:pPr>
        <w:pStyle w:val="EMEABodyText"/>
        <w:rPr>
          <w:lang w:val="ro-RO"/>
        </w:rPr>
      </w:pPr>
      <w:r w:rsidRPr="002F604B">
        <w:rPr>
          <w:u w:val="single"/>
          <w:lang w:val="ro-RO"/>
        </w:rPr>
        <w:t>Diuretice şi alte antihipertensive</w:t>
      </w:r>
      <w:r w:rsidRPr="002F604B">
        <w:rPr>
          <w:lang w:val="ro-RO"/>
        </w:rPr>
        <w:t>: alte antihipertensive pot creşte efectele hipotensive ale irbesartanului; cu toate acestea, Aprovel a fost administrat în condiţii de siguranţă în asociere cu alte antihipertensive, cum sunt beta-blocantele, blocantele canalelor de calciu cu acţiune de lungă durată şi diureticele tiazidice. Tratamentul anterior cu doze mari de diuretice poate provoca hipovolemie şi risc de hipotensiune arterială atunci când se iniţiază tratamentul cu Aprovel (vezi pct. 4.4).</w:t>
      </w:r>
    </w:p>
    <w:p w:rsidR="000969BB" w:rsidRPr="002F604B" w:rsidRDefault="000969BB" w:rsidP="000969BB">
      <w:pPr>
        <w:pStyle w:val="EMEABodyText"/>
        <w:rPr>
          <w:lang w:val="ro-RO"/>
        </w:rPr>
      </w:pPr>
    </w:p>
    <w:p w:rsidR="000969BB" w:rsidRPr="002F604B" w:rsidRDefault="000969BB" w:rsidP="000969BB">
      <w:pPr>
        <w:pStyle w:val="EMEABodyText"/>
        <w:rPr>
          <w:lang w:val="ro-RO"/>
        </w:rPr>
      </w:pPr>
      <w:r w:rsidRPr="002F604B">
        <w:rPr>
          <w:u w:val="single"/>
          <w:lang w:val="ro-RO"/>
        </w:rPr>
        <w:t>Medicamente care conţin aliskiren</w:t>
      </w:r>
      <w:r w:rsidR="00AA3CB2" w:rsidRPr="00AA3CB2">
        <w:rPr>
          <w:u w:val="single"/>
          <w:lang w:val="ro-RO"/>
        </w:rPr>
        <w:t xml:space="preserve"> </w:t>
      </w:r>
      <w:r w:rsidR="00AA3CB2">
        <w:rPr>
          <w:u w:val="single"/>
          <w:lang w:val="ro-RO"/>
        </w:rPr>
        <w:t>sau inhibitori ai ECA</w:t>
      </w:r>
      <w:r w:rsidRPr="002F604B">
        <w:rPr>
          <w:lang w:val="ro-RO"/>
        </w:rPr>
        <w:t xml:space="preserve">: </w:t>
      </w:r>
      <w:r w:rsidR="00AA3CB2">
        <w:rPr>
          <w:lang w:val="ro-RO"/>
        </w:rPr>
        <w:t>d</w:t>
      </w:r>
      <w:r w:rsidR="00AA3CB2" w:rsidRPr="009D2A58">
        <w:rPr>
          <w:lang w:val="ro-RO"/>
        </w:rPr>
        <w:t>atele provenite din studii clinice au evidenţiat faptul că blocarea dublă a sistemului renină</w:t>
      </w:r>
      <w:r w:rsidR="00AA3CB2">
        <w:rPr>
          <w:lang w:val="ro-RO"/>
        </w:rPr>
        <w:noBreakHyphen/>
      </w:r>
      <w:r w:rsidR="00AA3CB2" w:rsidRPr="009D2A58">
        <w:rPr>
          <w:lang w:val="ro-RO"/>
        </w:rPr>
        <w:t>angiotensină</w:t>
      </w:r>
      <w:r w:rsidR="00AA3CB2">
        <w:rPr>
          <w:lang w:val="ro-RO"/>
        </w:rPr>
        <w:noBreakHyphen/>
      </w:r>
      <w:r w:rsidR="00AA3CB2" w:rsidRPr="009D2A58">
        <w:rPr>
          <w:lang w:val="ro-RO"/>
        </w:rPr>
        <w:t>aldosteron (SRAA), prin administrarea concomitentă a inhibitorilor ECA, blocanţilor receptorilor angiotensinei</w:t>
      </w:r>
      <w:r w:rsidR="00AA3CB2">
        <w:rPr>
          <w:lang w:val="ro-RO"/>
        </w:rPr>
        <w:t> </w:t>
      </w:r>
      <w:r w:rsidR="00AA3CB2" w:rsidRPr="009D2A58">
        <w:rPr>
          <w:lang w:val="ro-RO"/>
        </w:rPr>
        <w:t xml:space="preserve">II sau </w:t>
      </w:r>
      <w:r w:rsidR="00C63E2D">
        <w:rPr>
          <w:lang w:val="ro-RO"/>
        </w:rPr>
        <w:t xml:space="preserve">a </w:t>
      </w:r>
      <w:r w:rsidR="00AA3CB2" w:rsidRPr="009D2A58">
        <w:rPr>
          <w:lang w:val="ro-RO"/>
        </w:rPr>
        <w:t xml:space="preserve">aliskirenului, este asociată cu o frecvenţă mai mare a reacţiilor adverse, cum sunt hipotensiunea arterială, hiperkaliemia şi </w:t>
      </w:r>
      <w:r w:rsidR="00C63E2D">
        <w:rPr>
          <w:lang w:val="ro-RO"/>
        </w:rPr>
        <w:t xml:space="preserve">diminuarea </w:t>
      </w:r>
      <w:r w:rsidR="00C63E2D" w:rsidRPr="009D2A58">
        <w:rPr>
          <w:lang w:val="ro-RO"/>
        </w:rPr>
        <w:t>funcţi</w:t>
      </w:r>
      <w:r w:rsidR="00C63E2D">
        <w:rPr>
          <w:lang w:val="ro-RO"/>
        </w:rPr>
        <w:t>ei</w:t>
      </w:r>
      <w:r w:rsidR="00C63E2D" w:rsidRPr="009D2A58">
        <w:rPr>
          <w:lang w:val="ro-RO"/>
        </w:rPr>
        <w:t xml:space="preserve"> renal</w:t>
      </w:r>
      <w:r w:rsidR="00C63E2D">
        <w:rPr>
          <w:lang w:val="ro-RO"/>
        </w:rPr>
        <w:t>e</w:t>
      </w:r>
      <w:r w:rsidR="00C63E2D" w:rsidRPr="009D2A58">
        <w:rPr>
          <w:lang w:val="ro-RO"/>
        </w:rPr>
        <w:t xml:space="preserve"> </w:t>
      </w:r>
      <w:r w:rsidR="00AA3CB2" w:rsidRPr="009D2A58">
        <w:rPr>
          <w:lang w:val="ro-RO"/>
        </w:rPr>
        <w:t>(inclusiv insuficienţă renală acută), comparativ cu administrarea unui singur medicament care acţionează asupra SRAA (vezi pct. 4.3, 4.4 şi 5.1).</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u w:val="single"/>
          <w:lang w:val="ro-RO"/>
        </w:rPr>
        <w:t>Suplimente de potasiu şi diuretice care economisesc potasiu</w:t>
      </w:r>
      <w:r w:rsidRPr="002F604B">
        <w:rPr>
          <w:lang w:val="ro-RO"/>
        </w:rPr>
        <w:t>: pe baza experienţei cu alte medicamente care acţionează asupra sistemului renină-angiotensină, utilizarea concomitentă a diureticelor care economisesc potasiu, a suplimentelor de potasiu, a substituenţilor de sare care conţin potasiu sau a altor medicamente care pot creşte kaliemia (de exemplu, heparina) poate duce la creşterea kaliemiei şi, de aceea, nu este recomandată (vezi pct. 4.4).</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u w:val="single"/>
          <w:lang w:val="ro-RO"/>
        </w:rPr>
        <w:t>Litiu</w:t>
      </w:r>
      <w:r w:rsidRPr="002F604B">
        <w:rPr>
          <w:lang w:val="ro-RO"/>
        </w:rPr>
        <w:t>:</w:t>
      </w:r>
      <w:r w:rsidRPr="002F604B">
        <w:rPr>
          <w:b/>
          <w:lang w:val="ro-RO"/>
        </w:rPr>
        <w:t xml:space="preserve"> </w:t>
      </w:r>
      <w:r w:rsidRPr="002F604B">
        <w:rPr>
          <w:lang w:val="ro-RO"/>
        </w:rPr>
        <w:t xml:space="preserve">în timpul </w:t>
      </w:r>
      <w:r w:rsidR="00B342D0" w:rsidRPr="002F604B">
        <w:rPr>
          <w:lang w:val="ro-RO"/>
        </w:rPr>
        <w:t>administrării</w:t>
      </w:r>
      <w:r w:rsidR="00741C5E" w:rsidRPr="00741C5E">
        <w:rPr>
          <w:lang w:val="ro-RO"/>
        </w:rPr>
        <w:t xml:space="preserve"> </w:t>
      </w:r>
      <w:r w:rsidR="00741C5E">
        <w:rPr>
          <w:lang w:val="ro-RO"/>
        </w:rPr>
        <w:t>concomitente de</w:t>
      </w:r>
      <w:r w:rsidR="00B342D0" w:rsidRPr="002F604B">
        <w:rPr>
          <w:lang w:val="ro-RO"/>
        </w:rPr>
        <w:t xml:space="preserve"> </w:t>
      </w:r>
      <w:r w:rsidRPr="002F604B">
        <w:rPr>
          <w:lang w:val="ro-RO"/>
        </w:rPr>
        <w:t>litiu</w:t>
      </w:r>
      <w:r w:rsidR="00B342D0" w:rsidRPr="002F604B">
        <w:rPr>
          <w:lang w:val="ro-RO"/>
        </w:rPr>
        <w:t xml:space="preserve"> </w:t>
      </w:r>
      <w:r w:rsidRPr="002F604B">
        <w:rPr>
          <w:lang w:val="ro-RO"/>
        </w:rPr>
        <w:t>cu inhibitori ai enzimei de conversie a angiotensinei</w:t>
      </w:r>
      <w:r w:rsidR="00B342D0" w:rsidRPr="002F604B">
        <w:rPr>
          <w:lang w:val="ro-RO"/>
        </w:rPr>
        <w:t>,</w:t>
      </w:r>
      <w:r w:rsidRPr="002F604B">
        <w:rPr>
          <w:lang w:val="ro-RO"/>
        </w:rPr>
        <w:t xml:space="preserve"> s-au raportat creşteri reversibile ale </w:t>
      </w:r>
      <w:r w:rsidR="00B342D0" w:rsidRPr="002F604B">
        <w:rPr>
          <w:lang w:val="ro-RO"/>
        </w:rPr>
        <w:t xml:space="preserve">concentraţiilor plasmatice </w:t>
      </w:r>
      <w:r w:rsidRPr="002F604B">
        <w:rPr>
          <w:lang w:val="ro-RO"/>
        </w:rPr>
        <w:t>şi toxicităţii litiului. Până în prezent, efecte similare s-au raportat foarte rar pentru irbesartan. De aceea, această asociere nu este recomandată (vezi pct. 4.4). Dacă asocierea se dovedeşte necesară, se recomandă monitorizarea atentă a litemiei.</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u w:val="single"/>
          <w:lang w:val="ro-RO"/>
        </w:rPr>
        <w:t>Antiinflamatoare nesteroidiene</w:t>
      </w:r>
      <w:r w:rsidRPr="002F604B">
        <w:rPr>
          <w:lang w:val="ro-RO"/>
        </w:rPr>
        <w:t xml:space="preserve">: atunci când se </w:t>
      </w:r>
      <w:r w:rsidR="00B342D0" w:rsidRPr="002F604B">
        <w:rPr>
          <w:lang w:val="ro-RO"/>
        </w:rPr>
        <w:t xml:space="preserve">administrează </w:t>
      </w:r>
      <w:r w:rsidRPr="002F604B">
        <w:rPr>
          <w:lang w:val="ro-RO"/>
        </w:rPr>
        <w:t>antagonişti ai receptorilor pentru angiotensină II concomitent cu antiinflamatoare nesteroidiene (adică inhibitori selectivi ai COX</w:t>
      </w:r>
      <w:r w:rsidR="00B342D0" w:rsidRPr="002F604B">
        <w:rPr>
          <w:lang w:val="ro-RO"/>
        </w:rPr>
        <w:t>-</w:t>
      </w:r>
      <w:r w:rsidRPr="002F604B">
        <w:rPr>
          <w:lang w:val="ro-RO"/>
        </w:rPr>
        <w:t>2, acid acetilsalicilic (&gt; 3 g/zi) şi</w:t>
      </w:r>
      <w:r w:rsidR="002502B0">
        <w:rPr>
          <w:lang w:val="ro-RO"/>
        </w:rPr>
        <w:t xml:space="preserve"> </w:t>
      </w:r>
      <w:r w:rsidR="00B342D0" w:rsidRPr="002F604B">
        <w:rPr>
          <w:lang w:val="ro-RO"/>
        </w:rPr>
        <w:t>AINS</w:t>
      </w:r>
      <w:r w:rsidR="00B342D0" w:rsidRPr="002F604B" w:rsidDel="00B342D0">
        <w:rPr>
          <w:lang w:val="ro-RO"/>
        </w:rPr>
        <w:t xml:space="preserve"> </w:t>
      </w:r>
      <w:r w:rsidRPr="002F604B">
        <w:rPr>
          <w:lang w:val="ro-RO"/>
        </w:rPr>
        <w:t>neselective) poate să apară scăderea efectului antihipertensiv.</w:t>
      </w:r>
    </w:p>
    <w:p w:rsidR="000326F1" w:rsidRDefault="000326F1" w:rsidP="00A2096F">
      <w:pPr>
        <w:pStyle w:val="EMEABodyText"/>
        <w:rPr>
          <w:lang w:val="ro-RO"/>
        </w:rPr>
      </w:pPr>
    </w:p>
    <w:p w:rsidR="00A2096F" w:rsidRPr="002F604B" w:rsidRDefault="00A2096F" w:rsidP="00A2096F">
      <w:pPr>
        <w:pStyle w:val="EMEABodyText"/>
        <w:rPr>
          <w:lang w:val="ro-RO"/>
        </w:rPr>
      </w:pPr>
      <w:r w:rsidRPr="002F604B">
        <w:rPr>
          <w:lang w:val="ro-RO"/>
        </w:rPr>
        <w:t xml:space="preserve">Ca şi în cazul inhibitorilor </w:t>
      </w:r>
      <w:r w:rsidR="00B342D0" w:rsidRPr="002F604B">
        <w:rPr>
          <w:lang w:val="ro-RO"/>
        </w:rPr>
        <w:t>ECA</w:t>
      </w:r>
      <w:r w:rsidRPr="002F604B">
        <w:rPr>
          <w:lang w:val="ro-RO"/>
        </w:rPr>
        <w:t xml:space="preserve">, administrarea concomitentă de antagonişti ai receptorilor pentru angiotensină II cu antiinflamatoare nesteroidiene poate creşte riscul de deteriorare a funcţiei renale, cu posibilitatea apariţiei insuficienţei renale acute şi a creşterii kaliemiei, în special la pacienţii cu afectare prealabilă a funcţiei renale. Această asociere trebuie administrată cu prudenţă, în special </w:t>
      </w:r>
      <w:smartTag w:uri="urn:schemas-microsoft-com:office:smarttags" w:element="PersonName">
        <w:smartTagPr>
          <w:attr w:name="ProductID" w:val="la vârstnici. Pacienţii"/>
        </w:smartTagPr>
        <w:r w:rsidRPr="002F604B">
          <w:rPr>
            <w:lang w:val="ro-RO"/>
          </w:rPr>
          <w:t>la vârstnici. Pacienţii</w:t>
        </w:r>
      </w:smartTag>
      <w:r w:rsidRPr="002F604B">
        <w:rPr>
          <w:lang w:val="ro-RO"/>
        </w:rPr>
        <w:t xml:space="preserve"> trebuie hidrataţi adecvat şi trebuie monitorizată funcţia renală după iniţierea tratamentului asociat şi, ulterior, periodic.</w:t>
      </w:r>
    </w:p>
    <w:p w:rsidR="00E65CEB" w:rsidRDefault="00E65CEB" w:rsidP="00E65CEB">
      <w:pPr>
        <w:pStyle w:val="EMEABodyText"/>
        <w:rPr>
          <w:lang w:val="ro-RO"/>
        </w:rPr>
      </w:pPr>
    </w:p>
    <w:p w:rsidR="00E65CEB" w:rsidRDefault="00E65CEB" w:rsidP="00E65CEB">
      <w:pPr>
        <w:pStyle w:val="EMEABodyText"/>
        <w:rPr>
          <w:lang w:val="ro-RO"/>
        </w:rPr>
      </w:pPr>
      <w:r w:rsidRPr="004974BF">
        <w:rPr>
          <w:u w:val="single"/>
          <w:lang w:val="ro-RO"/>
        </w:rPr>
        <w:t>Repaglinidă</w:t>
      </w:r>
      <w:r>
        <w:rPr>
          <w:lang w:val="ro-RO"/>
        </w:rPr>
        <w:t xml:space="preserve">: irbesartanul poate inhiba </w:t>
      </w:r>
      <w:r w:rsidRPr="00D9777D">
        <w:rPr>
          <w:lang w:val="ro-RO"/>
        </w:rPr>
        <w:t>OATP1B1</w:t>
      </w:r>
      <w:r>
        <w:rPr>
          <w:lang w:val="ro-RO"/>
        </w:rPr>
        <w:t xml:space="preserve"> </w:t>
      </w:r>
      <w:r w:rsidRPr="00282174">
        <w:t>(</w:t>
      </w:r>
      <w:r w:rsidRPr="00282174">
        <w:rPr>
          <w:i/>
          <w:lang w:val="ro-RO"/>
        </w:rPr>
        <w:t>Organic Anion Transport Polypeptides 1B1</w:t>
      </w:r>
      <w:r>
        <w:rPr>
          <w:i/>
          <w:lang w:val="ro-RO"/>
        </w:rPr>
        <w:t>)</w:t>
      </w:r>
      <w:r>
        <w:rPr>
          <w:lang w:val="ro-RO"/>
        </w:rPr>
        <w:t>. În cadrul unui studiu clinic, s-a raportat faptul că irbesartanul a crescut valorile C</w:t>
      </w:r>
      <w:r w:rsidRPr="004974BF">
        <w:rPr>
          <w:vertAlign w:val="subscript"/>
          <w:lang w:val="ro-RO"/>
        </w:rPr>
        <w:t>max</w:t>
      </w:r>
      <w:r>
        <w:rPr>
          <w:lang w:val="ro-RO"/>
        </w:rPr>
        <w:t xml:space="preserve"> și ASC pentru repaglinidă (substrat al </w:t>
      </w:r>
      <w:r w:rsidRPr="00D9777D">
        <w:rPr>
          <w:lang w:val="ro-RO"/>
        </w:rPr>
        <w:t>OATP1B1</w:t>
      </w:r>
      <w:r>
        <w:rPr>
          <w:lang w:val="ro-RO"/>
        </w:rPr>
        <w:t>) de 1,8 ori și, respectiv, de 1,3 ori atunci când a fost administrat cu 1</w:t>
      </w:r>
      <w:r>
        <w:rPr>
          <w:lang w:val="en-US"/>
        </w:rPr>
        <w:t> </w:t>
      </w:r>
      <w:r>
        <w:rPr>
          <w:lang w:val="ro-RO"/>
        </w:rPr>
        <w:t xml:space="preserve">oră înainte de repaglinidă. În cadrul unui alt studiu, nu s-a raportat nicio interacțiune farmacocinetică relevantă atunci când cele două medicamente au fost administrate concomitent. Prin urmare, poate fi necesară ajustarea </w:t>
      </w:r>
      <w:r w:rsidRPr="00AB3554">
        <w:rPr>
          <w:lang w:val="ro-RO"/>
        </w:rPr>
        <w:t>dozei în tratamentul antidiabetic, cum este cea de</w:t>
      </w:r>
      <w:r>
        <w:rPr>
          <w:lang w:val="ro-RO"/>
        </w:rPr>
        <w:t xml:space="preserve"> repaglinidă (vezi pct. 4.4).</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u w:val="single"/>
          <w:lang w:val="ro-RO"/>
        </w:rPr>
        <w:t xml:space="preserve">Informaţii suplimentare </w:t>
      </w:r>
      <w:r w:rsidR="00B342D0" w:rsidRPr="002F604B">
        <w:rPr>
          <w:u w:val="single"/>
          <w:lang w:val="ro-RO"/>
        </w:rPr>
        <w:t xml:space="preserve">privind </w:t>
      </w:r>
      <w:r w:rsidRPr="002F604B">
        <w:rPr>
          <w:u w:val="single"/>
          <w:lang w:val="ro-RO"/>
        </w:rPr>
        <w:t>interacţiunile irbesartanului</w:t>
      </w:r>
      <w:r w:rsidRPr="002F604B">
        <w:rPr>
          <w:lang w:val="ro-RO"/>
        </w:rPr>
        <w:t>:</w:t>
      </w:r>
      <w:r w:rsidRPr="002F604B">
        <w:rPr>
          <w:b/>
          <w:lang w:val="ro-RO"/>
        </w:rPr>
        <w:t xml:space="preserve"> </w:t>
      </w:r>
      <w:r w:rsidRPr="002F604B">
        <w:rPr>
          <w:lang w:val="ro-RO"/>
        </w:rPr>
        <w:t xml:space="preserve">în studiile clinice, farmacocinetica irbesartanului nu a fost influenţată de administrarea hidroclorotiazidei. Irbesartanul este metabolizat în principal de către CYP2C9 şi în mai mică măsură, prin glucuronoconjugare. Nu s-au observat interacţiuni farmacocinetice sau farmacodinamice semnificative în cazul administrării de irbesartan </w:t>
      </w:r>
      <w:r w:rsidR="00B342D0" w:rsidRPr="002F604B">
        <w:rPr>
          <w:lang w:val="ro-RO"/>
        </w:rPr>
        <w:t xml:space="preserve">în asociere </w:t>
      </w:r>
      <w:r w:rsidRPr="002F604B">
        <w:rPr>
          <w:lang w:val="ro-RO"/>
        </w:rPr>
        <w:t xml:space="preserve">cu warfarină, un medicament metabolizat de CYP2C9. Nu s-au evaluat efectele inductorilor CYP2C9, cum </w:t>
      </w:r>
      <w:r w:rsidR="00B342D0" w:rsidRPr="002F604B">
        <w:rPr>
          <w:lang w:val="ro-RO"/>
        </w:rPr>
        <w:t xml:space="preserve">este </w:t>
      </w:r>
      <w:r w:rsidRPr="002F604B">
        <w:rPr>
          <w:lang w:val="ro-RO"/>
        </w:rPr>
        <w:t xml:space="preserve">rifampicina, asupra farmacocineticii irbesartanului. Farmacocinetica digoxinei nu a fost modificată prin administrarea concomitentă </w:t>
      </w:r>
      <w:r w:rsidR="00B342D0" w:rsidRPr="002F604B">
        <w:rPr>
          <w:lang w:val="ro-RO"/>
        </w:rPr>
        <w:t xml:space="preserve">a </w:t>
      </w:r>
      <w:r w:rsidRPr="002F604B">
        <w:rPr>
          <w:lang w:val="ro-RO"/>
        </w:rPr>
        <w:t>irbesartan</w:t>
      </w:r>
      <w:r w:rsidR="00B342D0" w:rsidRPr="002F604B">
        <w:rPr>
          <w:lang w:val="ro-RO"/>
        </w:rPr>
        <w:t>ului</w:t>
      </w:r>
      <w:r w:rsidRPr="002F604B">
        <w:rPr>
          <w:lang w:val="ro-RO"/>
        </w:rPr>
        <w:t>.</w:t>
      </w:r>
    </w:p>
    <w:p w:rsidR="00A2096F" w:rsidRPr="002F604B" w:rsidRDefault="00A2096F" w:rsidP="00A2096F">
      <w:pPr>
        <w:pStyle w:val="EMEABodyText"/>
        <w:rPr>
          <w:lang w:val="ro-RO"/>
        </w:rPr>
      </w:pPr>
    </w:p>
    <w:p w:rsidR="00A2096F" w:rsidRPr="002F604B" w:rsidRDefault="00A2096F" w:rsidP="00A2096F">
      <w:pPr>
        <w:pStyle w:val="EMEAHeading2"/>
        <w:rPr>
          <w:lang w:val="ro-RO"/>
        </w:rPr>
      </w:pPr>
      <w:r w:rsidRPr="002F604B">
        <w:rPr>
          <w:lang w:val="ro-RO"/>
        </w:rPr>
        <w:t>4.6</w:t>
      </w:r>
      <w:r w:rsidRPr="002F604B">
        <w:rPr>
          <w:lang w:val="ro-RO"/>
        </w:rPr>
        <w:tab/>
        <w:t>Fertilitatea, sarcina şi alăptarea</w:t>
      </w:r>
    </w:p>
    <w:p w:rsidR="00A2096F" w:rsidRPr="002F604B" w:rsidRDefault="00A2096F" w:rsidP="00A2096F">
      <w:pPr>
        <w:pStyle w:val="EMEAHeading2"/>
        <w:rPr>
          <w:lang w:val="ro-RO"/>
        </w:rPr>
      </w:pPr>
    </w:p>
    <w:p w:rsidR="00A2096F" w:rsidRPr="002F604B" w:rsidRDefault="00A2096F" w:rsidP="00A2096F">
      <w:pPr>
        <w:pStyle w:val="EMEABodyText"/>
        <w:keepNext/>
        <w:rPr>
          <w:u w:val="single"/>
          <w:lang w:val="ro-RO"/>
        </w:rPr>
      </w:pPr>
      <w:r w:rsidRPr="002F604B">
        <w:rPr>
          <w:u w:val="single"/>
          <w:lang w:val="ro-RO"/>
        </w:rPr>
        <w:t>Sarcina</w:t>
      </w:r>
    </w:p>
    <w:p w:rsidR="00A2096F" w:rsidRPr="002F604B" w:rsidRDefault="00A2096F" w:rsidP="00A2096F">
      <w:pPr>
        <w:pStyle w:val="EMEAHeading2"/>
        <w:rPr>
          <w:lang w:val="ro-RO"/>
        </w:rPr>
      </w:pPr>
    </w:p>
    <w:p w:rsidR="00A2096F" w:rsidRPr="002F604B" w:rsidRDefault="00A2096F" w:rsidP="00A2096F">
      <w:pPr>
        <w:pStyle w:val="EMEABodyText"/>
        <w:pBdr>
          <w:top w:val="single" w:sz="4" w:space="1" w:color="auto"/>
          <w:left w:val="single" w:sz="4" w:space="4" w:color="auto"/>
          <w:bottom w:val="single" w:sz="4" w:space="1" w:color="auto"/>
          <w:right w:val="single" w:sz="4" w:space="4" w:color="auto"/>
        </w:pBdr>
        <w:rPr>
          <w:lang w:val="ro-RO"/>
        </w:rPr>
      </w:pPr>
      <w:r w:rsidRPr="002F604B">
        <w:rPr>
          <w:lang w:val="ro-RO"/>
        </w:rPr>
        <w:t>Folosirea ARA II nu este recomandată în timpul primului trimestru de sarcină (vezi pct. 4.4). Folosirea ARA II este contraindicată în al doilea şi al treilea trimestru de sarcină (vezi pct. 4.3 şi 4.4).</w:t>
      </w:r>
    </w:p>
    <w:p w:rsidR="00A2096F" w:rsidRPr="002F604B" w:rsidRDefault="00A2096F" w:rsidP="00A2096F">
      <w:pPr>
        <w:pStyle w:val="EMEABodyText"/>
        <w:rPr>
          <w:lang w:val="ro-RO"/>
        </w:rPr>
      </w:pPr>
    </w:p>
    <w:p w:rsidR="00A2096F" w:rsidRPr="002F604B" w:rsidRDefault="00C84B80" w:rsidP="00A2096F">
      <w:pPr>
        <w:pStyle w:val="EMEABodyText"/>
        <w:rPr>
          <w:lang w:val="ro-RO"/>
        </w:rPr>
      </w:pPr>
      <w:r w:rsidRPr="002F604B">
        <w:rPr>
          <w:lang w:val="ro-RO"/>
        </w:rPr>
        <w:t xml:space="preserve">Dovezile </w:t>
      </w:r>
      <w:r w:rsidR="00A2096F" w:rsidRPr="002F604B">
        <w:rPr>
          <w:lang w:val="ro-RO"/>
        </w:rPr>
        <w:t>epidemiologic</w:t>
      </w:r>
      <w:r w:rsidRPr="002F604B">
        <w:rPr>
          <w:lang w:val="ro-RO"/>
        </w:rPr>
        <w:t>e</w:t>
      </w:r>
      <w:r w:rsidR="00A2096F" w:rsidRPr="002F604B">
        <w:rPr>
          <w:lang w:val="ro-RO"/>
        </w:rPr>
        <w:t xml:space="preserve"> </w:t>
      </w:r>
      <w:r w:rsidRPr="002F604B">
        <w:rPr>
          <w:lang w:val="ro-RO"/>
        </w:rPr>
        <w:t xml:space="preserve">privind </w:t>
      </w:r>
      <w:r w:rsidR="00A2096F" w:rsidRPr="002F604B">
        <w:rPr>
          <w:lang w:val="ro-RO"/>
        </w:rPr>
        <w:t>riscul de teratogenicitate după expunerea la inhibitori ECA în primul trimestru de sarcină nu a</w:t>
      </w:r>
      <w:r w:rsidR="00EC3B23">
        <w:rPr>
          <w:lang w:val="ro-RO"/>
        </w:rPr>
        <w:t>u</w:t>
      </w:r>
      <w:r w:rsidR="00A2096F" w:rsidRPr="002F604B">
        <w:rPr>
          <w:lang w:val="ro-RO"/>
        </w:rPr>
        <w:t xml:space="preserve"> fost </w:t>
      </w:r>
      <w:r w:rsidRPr="002F604B">
        <w:rPr>
          <w:lang w:val="ro-RO"/>
        </w:rPr>
        <w:t>concludente</w:t>
      </w:r>
      <w:r w:rsidR="00A2096F" w:rsidRPr="002F604B">
        <w:rPr>
          <w:lang w:val="ro-RO"/>
        </w:rPr>
        <w:t xml:space="preserve">; totuşi, nu poate fi exclusă o creştere mică a riscului. </w:t>
      </w:r>
      <w:r w:rsidRPr="002F604B">
        <w:rPr>
          <w:lang w:val="ro-RO"/>
        </w:rPr>
        <w:t xml:space="preserve">Deşi </w:t>
      </w:r>
      <w:r w:rsidR="00A2096F" w:rsidRPr="002F604B">
        <w:rPr>
          <w:lang w:val="ro-RO"/>
        </w:rPr>
        <w:t xml:space="preserve">nu există date epidemiologice controlate </w:t>
      </w:r>
      <w:r w:rsidRPr="002F604B">
        <w:rPr>
          <w:lang w:val="ro-RO"/>
        </w:rPr>
        <w:t xml:space="preserve">privind </w:t>
      </w:r>
      <w:r w:rsidR="00A2096F" w:rsidRPr="002F604B">
        <w:rPr>
          <w:lang w:val="ro-RO"/>
        </w:rPr>
        <w:t xml:space="preserve">riscul tratamentului cu </w:t>
      </w:r>
      <w:r w:rsidRPr="002F604B">
        <w:rPr>
          <w:lang w:val="ro-RO"/>
        </w:rPr>
        <w:t>a</w:t>
      </w:r>
      <w:r w:rsidR="00A2096F" w:rsidRPr="002F604B">
        <w:rPr>
          <w:lang w:val="ro-RO"/>
        </w:rPr>
        <w:t xml:space="preserve">ntagonişti ai </w:t>
      </w:r>
      <w:r w:rsidRPr="002F604B">
        <w:rPr>
          <w:lang w:val="ro-RO"/>
        </w:rPr>
        <w:t>r</w:t>
      </w:r>
      <w:r w:rsidR="00A2096F" w:rsidRPr="002F604B">
        <w:rPr>
          <w:lang w:val="ro-RO"/>
        </w:rPr>
        <w:t xml:space="preserve">eceptorilor pentru </w:t>
      </w:r>
      <w:r w:rsidRPr="002F604B">
        <w:rPr>
          <w:lang w:val="ro-RO"/>
        </w:rPr>
        <w:t>a</w:t>
      </w:r>
      <w:r w:rsidR="00A2096F" w:rsidRPr="002F604B">
        <w:rPr>
          <w:lang w:val="ro-RO"/>
        </w:rPr>
        <w:t>ngiotensină II (ARA</w:t>
      </w:r>
      <w:r w:rsidRPr="002F604B">
        <w:rPr>
          <w:lang w:val="ro-RO"/>
        </w:rPr>
        <w:t> </w:t>
      </w:r>
      <w:r w:rsidR="00A2096F" w:rsidRPr="002F604B">
        <w:rPr>
          <w:lang w:val="ro-RO"/>
        </w:rPr>
        <w:t>II), risc</w:t>
      </w:r>
      <w:r w:rsidRPr="002F604B">
        <w:rPr>
          <w:lang w:val="ro-RO"/>
        </w:rPr>
        <w:t>uri</w:t>
      </w:r>
      <w:r w:rsidR="00A2096F" w:rsidRPr="002F604B">
        <w:rPr>
          <w:lang w:val="ro-RO"/>
        </w:rPr>
        <w:t xml:space="preserve"> similar</w:t>
      </w:r>
      <w:r w:rsidRPr="002F604B">
        <w:rPr>
          <w:lang w:val="ro-RO"/>
        </w:rPr>
        <w:t>e</w:t>
      </w:r>
      <w:r w:rsidR="00A2096F" w:rsidRPr="002F604B">
        <w:rPr>
          <w:lang w:val="ro-RO"/>
        </w:rPr>
        <w:t xml:space="preserve"> pot să existe pentru această clasă de medicamente. Cu excepţia cazului în care continuarea terapiei cu ARA II este considerată esenţială, </w:t>
      </w:r>
      <w:r w:rsidRPr="002F604B">
        <w:rPr>
          <w:lang w:val="ro-RO"/>
        </w:rPr>
        <w:t xml:space="preserve">tratamentul </w:t>
      </w:r>
      <w:r w:rsidR="00A2096F" w:rsidRPr="002F604B">
        <w:rPr>
          <w:lang w:val="ro-RO"/>
        </w:rPr>
        <w:t>pacientel</w:t>
      </w:r>
      <w:r w:rsidRPr="002F604B">
        <w:rPr>
          <w:lang w:val="ro-RO"/>
        </w:rPr>
        <w:t>or</w:t>
      </w:r>
      <w:r w:rsidR="00A2096F" w:rsidRPr="002F604B">
        <w:rPr>
          <w:lang w:val="ro-RO"/>
        </w:rPr>
        <w:t xml:space="preserve"> care planifică să rămână gravide trebuie </w:t>
      </w:r>
      <w:r w:rsidRPr="002F604B">
        <w:rPr>
          <w:lang w:val="ro-RO"/>
        </w:rPr>
        <w:t xml:space="preserve">schimbat cu </w:t>
      </w:r>
      <w:r w:rsidR="00A2096F" w:rsidRPr="002F604B">
        <w:rPr>
          <w:lang w:val="ro-RO"/>
        </w:rPr>
        <w:t>medicamente antihipertensive alternative</w:t>
      </w:r>
      <w:r w:rsidRPr="002F604B">
        <w:rPr>
          <w:lang w:val="ro-RO"/>
        </w:rPr>
        <w:t>,</w:t>
      </w:r>
      <w:r w:rsidR="00A2096F" w:rsidRPr="002F604B">
        <w:rPr>
          <w:lang w:val="ro-RO"/>
        </w:rPr>
        <w:t xml:space="preserve"> care au un profil de siguranţă stabilit pentru folosirea în sarcină. Atunci când este </w:t>
      </w:r>
      <w:r w:rsidRPr="002F604B">
        <w:rPr>
          <w:lang w:val="ro-RO"/>
        </w:rPr>
        <w:t xml:space="preserve">constatată </w:t>
      </w:r>
      <w:r w:rsidR="00A2096F" w:rsidRPr="002F604B">
        <w:rPr>
          <w:lang w:val="ro-RO"/>
        </w:rPr>
        <w:t xml:space="preserve">prezenţa sarcinii, tratamentul cu ARA II trebuie </w:t>
      </w:r>
      <w:r w:rsidRPr="002F604B">
        <w:rPr>
          <w:lang w:val="ro-RO"/>
        </w:rPr>
        <w:t xml:space="preserve">oprit </w:t>
      </w:r>
      <w:r w:rsidR="00A2096F" w:rsidRPr="002F604B">
        <w:rPr>
          <w:lang w:val="ro-RO"/>
        </w:rPr>
        <w:t>imediat şi</w:t>
      </w:r>
      <w:r w:rsidRPr="002F604B">
        <w:rPr>
          <w:lang w:val="ro-RO"/>
        </w:rPr>
        <w:t>,</w:t>
      </w:r>
      <w:r w:rsidR="00A2096F" w:rsidRPr="002F604B">
        <w:rPr>
          <w:lang w:val="ro-RO"/>
        </w:rPr>
        <w:t xml:space="preserve"> dacă este cazul</w:t>
      </w:r>
      <w:r w:rsidRPr="002F604B">
        <w:rPr>
          <w:lang w:val="ro-RO"/>
        </w:rPr>
        <w:t>,</w:t>
      </w:r>
      <w:r w:rsidR="00A2096F" w:rsidRPr="002F604B">
        <w:rPr>
          <w:lang w:val="ro-RO"/>
        </w:rPr>
        <w:t xml:space="preserve"> trebuie începută terapi</w:t>
      </w:r>
      <w:r w:rsidRPr="002F604B">
        <w:rPr>
          <w:lang w:val="ro-RO"/>
        </w:rPr>
        <w:t>a</w:t>
      </w:r>
      <w:r w:rsidR="00A2096F" w:rsidRPr="002F604B">
        <w:rPr>
          <w:lang w:val="ro-RO"/>
        </w:rPr>
        <w:t xml:space="preserve"> alternativă.</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Este cunoscut faptul că expunerea la terapia cu ARA II în al doilea şi al treilea trimestru de sarcină induce fetotoxicitate la om (scăderea funcţiei renale, oligohidramnios, osificarea întârziată a craniului) şi toxicitate neonatală (insuficienţă renală, hipotensiune</w:t>
      </w:r>
      <w:r w:rsidR="00B41F30" w:rsidRPr="002F604B">
        <w:rPr>
          <w:lang w:val="ro-RO"/>
        </w:rPr>
        <w:t xml:space="preserve"> arterială</w:t>
      </w:r>
      <w:r w:rsidRPr="002F604B">
        <w:rPr>
          <w:lang w:val="ro-RO"/>
        </w:rPr>
        <w:t>, hiperpotasemie). (Vezi pct. 5.3).</w:t>
      </w:r>
    </w:p>
    <w:p w:rsidR="000326F1" w:rsidRDefault="000326F1" w:rsidP="00A2096F">
      <w:pPr>
        <w:pStyle w:val="EMEABodyText"/>
        <w:rPr>
          <w:lang w:val="ro-RO"/>
        </w:rPr>
      </w:pPr>
    </w:p>
    <w:p w:rsidR="00A2096F" w:rsidRPr="002F604B" w:rsidRDefault="00A2096F" w:rsidP="00A2096F">
      <w:pPr>
        <w:pStyle w:val="EMEABodyText"/>
        <w:rPr>
          <w:lang w:val="ro-RO"/>
        </w:rPr>
      </w:pPr>
      <w:r w:rsidRPr="002F604B">
        <w:rPr>
          <w:lang w:val="ro-RO"/>
        </w:rPr>
        <w:t>Dacă s-a produs expunerea la ARA II din al doilea trimestru de sarcină, se recomandă verificarea prin ecografie a funcţiei renale şi a craniului.</w:t>
      </w:r>
    </w:p>
    <w:p w:rsidR="000326F1" w:rsidRDefault="000326F1" w:rsidP="00A2096F">
      <w:pPr>
        <w:pStyle w:val="EMEABodyText"/>
        <w:rPr>
          <w:lang w:val="ro-RO"/>
        </w:rPr>
      </w:pPr>
    </w:p>
    <w:p w:rsidR="00A2096F" w:rsidRPr="002F604B" w:rsidRDefault="00A2096F" w:rsidP="00A2096F">
      <w:pPr>
        <w:pStyle w:val="EMEABodyText"/>
        <w:rPr>
          <w:lang w:val="ro-RO"/>
        </w:rPr>
      </w:pPr>
      <w:r w:rsidRPr="002F604B">
        <w:rPr>
          <w:lang w:val="ro-RO"/>
        </w:rPr>
        <w:t xml:space="preserve">Copiii ai căror mame au luat ARA II trebuie atent monitorizaţi pentru hipotensiune </w:t>
      </w:r>
      <w:r w:rsidR="00B41F30" w:rsidRPr="002F604B">
        <w:rPr>
          <w:lang w:val="ro-RO"/>
        </w:rPr>
        <w:t xml:space="preserve">arterială </w:t>
      </w:r>
      <w:r w:rsidRPr="002F604B">
        <w:rPr>
          <w:lang w:val="ro-RO"/>
        </w:rPr>
        <w:t>(vezi pct. 4.3 şi 4.4).</w:t>
      </w:r>
    </w:p>
    <w:p w:rsidR="00A2096F" w:rsidRPr="002F604B" w:rsidRDefault="00A2096F" w:rsidP="00A2096F">
      <w:pPr>
        <w:pStyle w:val="EMEABodyText"/>
        <w:rPr>
          <w:b/>
          <w:lang w:val="ro-RO"/>
        </w:rPr>
      </w:pPr>
    </w:p>
    <w:p w:rsidR="00A2096F" w:rsidRPr="002F604B" w:rsidRDefault="00A2096F" w:rsidP="002F604B">
      <w:pPr>
        <w:pStyle w:val="EMEABodyText"/>
        <w:keepNext/>
        <w:rPr>
          <w:b/>
          <w:lang w:val="ro-RO"/>
        </w:rPr>
      </w:pPr>
      <w:r w:rsidRPr="002F604B">
        <w:rPr>
          <w:u w:val="single"/>
          <w:lang w:val="ro-RO"/>
        </w:rPr>
        <w:t>Alăptarea</w:t>
      </w:r>
    </w:p>
    <w:p w:rsidR="00A2096F" w:rsidRPr="002F604B" w:rsidRDefault="00A2096F" w:rsidP="002F604B">
      <w:pPr>
        <w:pStyle w:val="EMEABodyText"/>
        <w:keepNext/>
        <w:rPr>
          <w:b/>
          <w:lang w:val="ro-RO"/>
        </w:rPr>
      </w:pPr>
    </w:p>
    <w:p w:rsidR="00A2096F" w:rsidRPr="002F604B" w:rsidRDefault="00A2096F" w:rsidP="00A2096F">
      <w:pPr>
        <w:pStyle w:val="EMEABodyText"/>
        <w:rPr>
          <w:lang w:val="ro-RO"/>
        </w:rPr>
      </w:pPr>
      <w:r w:rsidRPr="002F604B">
        <w:rPr>
          <w:szCs w:val="22"/>
          <w:lang w:val="ro-RO"/>
        </w:rPr>
        <w:t xml:space="preserve">Deoarece nu sunt disponibile date privind utilizarea </w:t>
      </w:r>
      <w:r w:rsidRPr="002F604B">
        <w:rPr>
          <w:lang w:val="ro-RO"/>
        </w:rPr>
        <w:t xml:space="preserve">Aprovel </w:t>
      </w:r>
      <w:r w:rsidRPr="002F604B">
        <w:rPr>
          <w:szCs w:val="22"/>
          <w:lang w:val="ro-RO"/>
        </w:rPr>
        <w:t>în timpul alăptării, nu se recomandă administrarea Aprovel şi sunt de preferat tratamente alternative cu profile de siguranţă mai bine stabilite în timpul alăptării, în special atunci când sunt alăptaţi nou-născuţi sau sugari prematuri.</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noProof/>
          <w:lang w:val="ro-RO"/>
        </w:rPr>
        <w:t>Nu se cunoaşte dacă irbesartanul sau metaboliţii acestuia se excretă în laptele uman.</w:t>
      </w:r>
    </w:p>
    <w:p w:rsidR="006D57EC" w:rsidRDefault="006D57EC" w:rsidP="00A2096F">
      <w:pPr>
        <w:pStyle w:val="EMEABodyText"/>
        <w:rPr>
          <w:noProof/>
          <w:lang w:val="ro-RO"/>
        </w:rPr>
      </w:pPr>
    </w:p>
    <w:p w:rsidR="00A2096F" w:rsidRPr="002F604B" w:rsidRDefault="00A2096F" w:rsidP="00A2096F">
      <w:pPr>
        <w:pStyle w:val="EMEABodyText"/>
        <w:rPr>
          <w:lang w:val="ro-RO"/>
        </w:rPr>
      </w:pPr>
      <w:r w:rsidRPr="002F604B">
        <w:rPr>
          <w:noProof/>
          <w:lang w:val="ro-RO"/>
        </w:rPr>
        <w:t>Datele farmacodinamice/toxicologice</w:t>
      </w:r>
      <w:r w:rsidR="00B41F30" w:rsidRPr="002F604B">
        <w:rPr>
          <w:noProof/>
          <w:lang w:val="ro-RO"/>
        </w:rPr>
        <w:t xml:space="preserve"> disponibile</w:t>
      </w:r>
      <w:r w:rsidRPr="002F604B">
        <w:rPr>
          <w:noProof/>
          <w:lang w:val="ro-RO"/>
        </w:rPr>
        <w:t xml:space="preserve"> la şobolan au evidenţiat excreţia irbesartanului sau a metaboliţilor acestuia în lapte (pentru informaţii detaliate, vezi pct. 5.3).</w:t>
      </w:r>
    </w:p>
    <w:p w:rsidR="00A2096F" w:rsidRPr="002F604B" w:rsidRDefault="00A2096F" w:rsidP="00A2096F">
      <w:pPr>
        <w:pStyle w:val="EMEABodyText"/>
        <w:rPr>
          <w:lang w:val="ro-RO"/>
        </w:rPr>
      </w:pPr>
    </w:p>
    <w:p w:rsidR="00A2096F" w:rsidRPr="002F604B" w:rsidRDefault="00A2096F" w:rsidP="00A2096F">
      <w:pPr>
        <w:pStyle w:val="EMEABodyText"/>
        <w:rPr>
          <w:u w:val="single"/>
          <w:lang w:val="ro-RO"/>
        </w:rPr>
      </w:pPr>
      <w:r w:rsidRPr="002F604B">
        <w:rPr>
          <w:u w:val="single"/>
          <w:lang w:val="ro-RO"/>
        </w:rPr>
        <w:t>Fertilitatea</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 xml:space="preserve">Irbesartanul nu a avut niciun efect asupra fertilităţii la şobolanii trataţi şi nici asupra puilor acestora la doze </w:t>
      </w:r>
      <w:r w:rsidR="00B41F30" w:rsidRPr="002F604B">
        <w:rPr>
          <w:lang w:val="ro-RO"/>
        </w:rPr>
        <w:t xml:space="preserve">până la valori </w:t>
      </w:r>
      <w:r w:rsidRPr="002F604B">
        <w:rPr>
          <w:lang w:val="ro-RO"/>
        </w:rPr>
        <w:t>care determină primele semne de toxicitate la părinţi (vezi pct. 5.3).</w:t>
      </w:r>
    </w:p>
    <w:p w:rsidR="00A2096F" w:rsidRPr="002F604B" w:rsidRDefault="00A2096F" w:rsidP="00A2096F">
      <w:pPr>
        <w:pStyle w:val="EMEABodyText"/>
        <w:rPr>
          <w:lang w:val="ro-RO"/>
        </w:rPr>
      </w:pPr>
    </w:p>
    <w:p w:rsidR="00A2096F" w:rsidRPr="002F604B" w:rsidRDefault="00A2096F" w:rsidP="00A2096F">
      <w:pPr>
        <w:pStyle w:val="EMEAHeading2"/>
        <w:rPr>
          <w:lang w:val="ro-RO"/>
        </w:rPr>
      </w:pPr>
      <w:r w:rsidRPr="002F604B">
        <w:rPr>
          <w:lang w:val="ro-RO"/>
        </w:rPr>
        <w:t>4.7</w:t>
      </w:r>
      <w:r w:rsidRPr="002F604B">
        <w:rPr>
          <w:lang w:val="ro-RO"/>
        </w:rPr>
        <w:tab/>
        <w:t>Efecte asupra capacităţii de a conduce vehicule şi de a folosi utilaje</w:t>
      </w:r>
    </w:p>
    <w:p w:rsidR="00A2096F" w:rsidRPr="002F604B" w:rsidRDefault="00A2096F" w:rsidP="00A2096F">
      <w:pPr>
        <w:pStyle w:val="EMEAHeading2"/>
        <w:rPr>
          <w:lang w:val="ro-RO"/>
        </w:rPr>
      </w:pPr>
    </w:p>
    <w:p w:rsidR="00A2096F" w:rsidRPr="002F604B" w:rsidRDefault="00A2096F" w:rsidP="00A2096F">
      <w:pPr>
        <w:pStyle w:val="EMEABodyText"/>
        <w:rPr>
          <w:lang w:val="ro-RO"/>
        </w:rPr>
      </w:pPr>
      <w:r w:rsidRPr="002F604B">
        <w:rPr>
          <w:lang w:val="ro-RO"/>
        </w:rPr>
        <w:t>Ţinând cont de proprietăţile sale farmacodinamice, este puţin probabil ca irbesartanul să afecteze capacitate</w:t>
      </w:r>
      <w:r w:rsidR="002235BB">
        <w:rPr>
          <w:lang w:val="ro-RO"/>
        </w:rPr>
        <w:t>a de a conduce vehicule sau de a folosi utilaje</w:t>
      </w:r>
      <w:r w:rsidRPr="002F604B">
        <w:rPr>
          <w:lang w:val="ro-RO"/>
        </w:rPr>
        <w:t>. În cazul conducerii de vehicule sau</w:t>
      </w:r>
      <w:r w:rsidR="00B41F30" w:rsidRPr="002F604B">
        <w:rPr>
          <w:lang w:val="ro-RO"/>
        </w:rPr>
        <w:t xml:space="preserve"> al</w:t>
      </w:r>
      <w:r w:rsidRPr="002F604B">
        <w:rPr>
          <w:lang w:val="ro-RO"/>
        </w:rPr>
        <w:t xml:space="preserve"> folosirii de utilaje, trebuie să se ia în considerare că</w:t>
      </w:r>
      <w:r w:rsidR="00B41F30" w:rsidRPr="002F604B">
        <w:rPr>
          <w:lang w:val="ro-RO"/>
        </w:rPr>
        <w:t>,</w:t>
      </w:r>
      <w:r w:rsidRPr="002F604B">
        <w:rPr>
          <w:lang w:val="ro-RO"/>
        </w:rPr>
        <w:t xml:space="preserve"> în timpul tratamentului</w:t>
      </w:r>
      <w:r w:rsidR="00B41F30" w:rsidRPr="002F604B">
        <w:rPr>
          <w:lang w:val="ro-RO"/>
        </w:rPr>
        <w:t>,</w:t>
      </w:r>
      <w:r w:rsidRPr="002F604B">
        <w:rPr>
          <w:lang w:val="ro-RO"/>
        </w:rPr>
        <w:t xml:space="preserve"> pot apărea </w:t>
      </w:r>
      <w:r w:rsidR="00B41F30" w:rsidRPr="002F604B">
        <w:rPr>
          <w:lang w:val="ro-RO"/>
        </w:rPr>
        <w:t xml:space="preserve">ameţeli </w:t>
      </w:r>
      <w:r w:rsidRPr="002F604B">
        <w:rPr>
          <w:lang w:val="ro-RO"/>
        </w:rPr>
        <w:t>sau oboseală.</w:t>
      </w:r>
    </w:p>
    <w:p w:rsidR="00A2096F" w:rsidRPr="002F604B" w:rsidRDefault="00A2096F" w:rsidP="00A2096F">
      <w:pPr>
        <w:pStyle w:val="EMEABodyText"/>
        <w:rPr>
          <w:lang w:val="ro-RO"/>
        </w:rPr>
      </w:pPr>
    </w:p>
    <w:p w:rsidR="00A2096F" w:rsidRPr="002F604B" w:rsidRDefault="00A2096F" w:rsidP="00A2096F">
      <w:pPr>
        <w:pStyle w:val="EMEAHeading2"/>
        <w:rPr>
          <w:lang w:val="ro-RO"/>
        </w:rPr>
      </w:pPr>
      <w:r w:rsidRPr="002F604B">
        <w:rPr>
          <w:lang w:val="ro-RO"/>
        </w:rPr>
        <w:t>4.8</w:t>
      </w:r>
      <w:r w:rsidRPr="002F604B">
        <w:rPr>
          <w:lang w:val="ro-RO"/>
        </w:rPr>
        <w:tab/>
        <w:t>Reacţii adverse</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În studiile clinice controlate cu placebo, la pacienţi cu hipertensiune arterială, incidenţa totală a evenimentelor adverse nu a prezentat diferenţe între grupul tratat cu irbesartan (56,2%) şi grupul la care s-a administrat placebo (56,5%). Întreruperile tratamentului din cauza oricărui eveniment advers, clinic sau paraclinic, au fost mai puţin frecvente la pacienţii trataţi cu irbesartan (3,3%) decât la cei la care s-a administrat placebo (4,5%). Incidenţa evenimentelor adverse nu a fost dependentă de doză (în intervalul dozelor recomandate), de sex, vârstă, rasă sau de durata tratamentului.</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 xml:space="preserve">La pacienţii hipertensivi diabetici cu microalbuminurie şi funcţie renală normală, s-au raportat ameţeli ortostatice şi hipotensiune arterială ortostatică la 0,5% din pacienţi (adică mai puţin frecvent), dar </w:t>
      </w:r>
      <w:r w:rsidR="00B41F30" w:rsidRPr="002F604B">
        <w:rPr>
          <w:lang w:val="ro-RO"/>
        </w:rPr>
        <w:t xml:space="preserve">în plus faţă de </w:t>
      </w:r>
      <w:r w:rsidRPr="002F604B">
        <w:rPr>
          <w:lang w:val="ro-RO"/>
        </w:rPr>
        <w:t>placebo.</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 xml:space="preserve">Următorul tabel prezintă reacţiile adverse care au fost raportate în studiile clinice controlate cu placebo, în cadrul cărora s-a administrat irbesartan la 1965 pacienţi. Termenii marcaţi cu asterisc (*) se referă la reacţiile adverse care au fost raportate suplimentar </w:t>
      </w:r>
      <w:r w:rsidR="00B41F30" w:rsidRPr="002F604B">
        <w:rPr>
          <w:lang w:val="ro-RO"/>
        </w:rPr>
        <w:t xml:space="preserve">faţă de </w:t>
      </w:r>
      <w:r w:rsidRPr="002F604B">
        <w:rPr>
          <w:lang w:val="ro-RO"/>
        </w:rPr>
        <w:t>placebo la &gt;</w:t>
      </w:r>
      <w:r w:rsidR="00B41F30" w:rsidRPr="002F604B">
        <w:rPr>
          <w:lang w:val="ro-RO"/>
        </w:rPr>
        <w:t> </w:t>
      </w:r>
      <w:r w:rsidRPr="002F604B">
        <w:rPr>
          <w:lang w:val="ro-RO"/>
        </w:rPr>
        <w:t>2% din pacienţii hipertensivi diabetici</w:t>
      </w:r>
      <w:r w:rsidR="00B41F30" w:rsidRPr="002F604B">
        <w:rPr>
          <w:lang w:val="ro-RO"/>
        </w:rPr>
        <w:t>,</w:t>
      </w:r>
      <w:r w:rsidRPr="002F604B">
        <w:rPr>
          <w:lang w:val="ro-RO"/>
        </w:rPr>
        <w:t xml:space="preserve"> cu insuficienţă renală cronică şi proteinurie cu semnificaţie clinică.</w:t>
      </w:r>
    </w:p>
    <w:p w:rsidR="00A2096F" w:rsidRPr="002F604B" w:rsidRDefault="00A2096F" w:rsidP="00A2096F">
      <w:pPr>
        <w:pStyle w:val="EMEABodyText"/>
        <w:rPr>
          <w:lang w:val="ro-RO"/>
        </w:rPr>
      </w:pPr>
    </w:p>
    <w:p w:rsidR="00A2096F" w:rsidRPr="002F604B" w:rsidRDefault="00A2096F" w:rsidP="000D581D">
      <w:pPr>
        <w:pStyle w:val="EMEABodyText"/>
        <w:keepNext/>
        <w:rPr>
          <w:lang w:val="ro-RO"/>
        </w:rPr>
      </w:pPr>
      <w:r w:rsidRPr="002F604B">
        <w:rPr>
          <w:lang w:val="ro-RO"/>
        </w:rPr>
        <w:t>Frecvenţa reacţiilor adverse prezentate mai jos este definită conform următoarei convenţii:</w:t>
      </w:r>
    </w:p>
    <w:p w:rsidR="00A2096F" w:rsidRPr="002F604B" w:rsidRDefault="00A2096F" w:rsidP="000D581D">
      <w:pPr>
        <w:pStyle w:val="EMEABodyText"/>
        <w:keepNext/>
        <w:rPr>
          <w:lang w:val="ro-RO"/>
        </w:rPr>
      </w:pPr>
      <w:r w:rsidRPr="002F604B">
        <w:rPr>
          <w:lang w:val="ro-RO"/>
        </w:rPr>
        <w:t xml:space="preserve">foarte frecvente (≥ 1/10); frecvente (≥ 1/100 şi &lt; 1/10); mai puţin frecvente (≥ 1/1000 şi &lt; 1/100); rare (≥ 1/10000 şi &lt; 1/1000); foarte rare (&lt; 1/10000). În </w:t>
      </w:r>
      <w:r w:rsidR="008B6E3D" w:rsidRPr="002F604B">
        <w:rPr>
          <w:lang w:val="ro-RO"/>
        </w:rPr>
        <w:t xml:space="preserve">cadrul fiecărei grupe </w:t>
      </w:r>
      <w:r w:rsidRPr="002F604B">
        <w:rPr>
          <w:lang w:val="ro-RO"/>
        </w:rPr>
        <w:t>de frecvenţă, reacţiile adverse sunt prezentate în ordinea descrescătoare a gravităţii.</w:t>
      </w:r>
    </w:p>
    <w:p w:rsidR="00A2096F" w:rsidRPr="002F604B" w:rsidRDefault="00A2096F" w:rsidP="00A2096F">
      <w:pPr>
        <w:pStyle w:val="EMEABodyText"/>
        <w:rPr>
          <w:lang w:val="ro-RO"/>
        </w:rPr>
      </w:pPr>
    </w:p>
    <w:p w:rsidR="00A2096F" w:rsidRPr="002F604B" w:rsidRDefault="00A2096F" w:rsidP="00A2096F">
      <w:pPr>
        <w:pStyle w:val="EMEABodyText"/>
        <w:rPr>
          <w:iCs/>
          <w:lang w:val="ro-RO"/>
        </w:rPr>
      </w:pPr>
      <w:r w:rsidRPr="002F604B">
        <w:rPr>
          <w:lang w:val="ro-RO"/>
        </w:rPr>
        <w:t>Reacţiile adverse raportate suplimentar după punerea pe piaţă a medicamentului sunt, de asemenea, enumerate. Aceste reacţii provin din raportările spontane</w:t>
      </w:r>
      <w:r w:rsidRPr="002F604B">
        <w:rPr>
          <w:iCs/>
          <w:lang w:val="ro-RO"/>
        </w:rPr>
        <w:t>.</w:t>
      </w:r>
    </w:p>
    <w:p w:rsidR="000E7867" w:rsidRDefault="000E7867" w:rsidP="000E7867">
      <w:pPr>
        <w:pStyle w:val="EMEABodyText"/>
        <w:rPr>
          <w:lang w:val="ro-RO"/>
        </w:rPr>
      </w:pPr>
    </w:p>
    <w:p w:rsidR="000E7867" w:rsidRPr="000D581D" w:rsidRDefault="000E7867" w:rsidP="000E7867">
      <w:pPr>
        <w:pStyle w:val="EMEABodyText"/>
        <w:rPr>
          <w:u w:val="single"/>
          <w:lang w:val="ro-RO"/>
        </w:rPr>
      </w:pPr>
      <w:r w:rsidRPr="000D581D">
        <w:rPr>
          <w:iCs/>
          <w:u w:val="single"/>
          <w:lang w:val="ro-RO"/>
        </w:rPr>
        <w:t>Tulburări hematologice şi limfatice</w:t>
      </w:r>
    </w:p>
    <w:p w:rsidR="00C21BB1" w:rsidRDefault="00C21BB1" w:rsidP="000E7867">
      <w:pPr>
        <w:pStyle w:val="EMEABodyText"/>
        <w:rPr>
          <w:lang w:val="ro-RO"/>
        </w:rPr>
      </w:pPr>
    </w:p>
    <w:p w:rsidR="000E7867" w:rsidRDefault="000E7867" w:rsidP="000E7867">
      <w:pPr>
        <w:pStyle w:val="EMEABodyText"/>
        <w:rPr>
          <w:lang w:val="ro-RO"/>
        </w:rPr>
      </w:pPr>
      <w:r w:rsidRPr="002F604B">
        <w:rPr>
          <w:lang w:val="ro-RO"/>
        </w:rPr>
        <w:t>Cu frecvenţă necunoscută:</w:t>
      </w:r>
      <w:r w:rsidRPr="002F604B">
        <w:rPr>
          <w:lang w:val="ro-RO"/>
        </w:rPr>
        <w:tab/>
      </w:r>
      <w:r w:rsidR="00F24359" w:rsidRPr="00F24359">
        <w:rPr>
          <w:lang w:val="ro-RO"/>
        </w:rPr>
        <w:t>anemie,</w:t>
      </w:r>
      <w:r w:rsidR="00F24359">
        <w:rPr>
          <w:lang w:val="ro-RO"/>
        </w:rPr>
        <w:t xml:space="preserve"> </w:t>
      </w:r>
      <w:r>
        <w:rPr>
          <w:lang w:val="ro-RO"/>
        </w:rPr>
        <w:t>trombocitopenie</w:t>
      </w:r>
    </w:p>
    <w:p w:rsidR="00A2096F" w:rsidRPr="002F604B" w:rsidRDefault="00A2096F" w:rsidP="00A2096F">
      <w:pPr>
        <w:pStyle w:val="EMEABodyText"/>
        <w:rPr>
          <w:b/>
          <w:i/>
          <w:lang w:val="ro-RO"/>
        </w:rPr>
      </w:pPr>
    </w:p>
    <w:p w:rsidR="00A2096F" w:rsidRPr="000D581D" w:rsidRDefault="00A2096F" w:rsidP="00A2096F">
      <w:pPr>
        <w:pStyle w:val="EMEABodyText"/>
        <w:keepNext/>
        <w:outlineLvl w:val="0"/>
        <w:rPr>
          <w:u w:val="single"/>
          <w:lang w:val="ro-RO"/>
        </w:rPr>
      </w:pPr>
      <w:r w:rsidRPr="000D581D">
        <w:rPr>
          <w:iCs/>
          <w:u w:val="single"/>
          <w:lang w:val="ro-RO"/>
        </w:rPr>
        <w:t>Tulburări ale sistemului imunitar</w:t>
      </w:r>
    </w:p>
    <w:p w:rsidR="00C21BB1" w:rsidRDefault="00C21BB1" w:rsidP="00C639D5">
      <w:pPr>
        <w:pStyle w:val="EMEABodyText"/>
        <w:tabs>
          <w:tab w:val="left" w:pos="1100"/>
          <w:tab w:val="left" w:pos="1430"/>
        </w:tabs>
        <w:ind w:left="2835" w:hanging="2835"/>
        <w:outlineLvl w:val="0"/>
        <w:rPr>
          <w:lang w:val="ro-RO"/>
        </w:rPr>
      </w:pPr>
    </w:p>
    <w:p w:rsidR="00A2096F" w:rsidRPr="002F604B" w:rsidRDefault="00A2096F" w:rsidP="00C639D5">
      <w:pPr>
        <w:pStyle w:val="EMEABodyText"/>
        <w:tabs>
          <w:tab w:val="left" w:pos="1100"/>
          <w:tab w:val="left" w:pos="1430"/>
        </w:tabs>
        <w:ind w:left="2835" w:hanging="2835"/>
        <w:outlineLvl w:val="0"/>
        <w:rPr>
          <w:i/>
          <w:u w:val="single"/>
          <w:lang w:val="ro-RO"/>
        </w:rPr>
      </w:pPr>
      <w:r w:rsidRPr="002F604B">
        <w:rPr>
          <w:lang w:val="ro-RO"/>
        </w:rPr>
        <w:t>Cu frecvenţă necunoscută:</w:t>
      </w:r>
      <w:r w:rsidRPr="002F604B">
        <w:rPr>
          <w:lang w:val="ro-RO"/>
        </w:rPr>
        <w:tab/>
        <w:t>reacţii de hipersensibilitate precum angioedem, erupţii cutanate, urticarie</w:t>
      </w:r>
      <w:r w:rsidR="002235BB">
        <w:rPr>
          <w:lang w:val="ro-RO"/>
        </w:rPr>
        <w:t>, reacție anafilactică, șoc anafilactic</w:t>
      </w:r>
    </w:p>
    <w:p w:rsidR="00A2096F" w:rsidRPr="002F604B" w:rsidRDefault="00A2096F" w:rsidP="00C639D5">
      <w:pPr>
        <w:pStyle w:val="EMEABodyText"/>
        <w:outlineLvl w:val="0"/>
        <w:rPr>
          <w:i/>
          <w:u w:val="single"/>
          <w:lang w:val="ro-RO"/>
        </w:rPr>
      </w:pPr>
    </w:p>
    <w:p w:rsidR="00A2096F" w:rsidRPr="000D581D" w:rsidRDefault="00A2096F" w:rsidP="006E5BCD">
      <w:pPr>
        <w:pStyle w:val="EMEABodyText"/>
        <w:keepNext/>
        <w:outlineLvl w:val="0"/>
        <w:rPr>
          <w:u w:val="single"/>
          <w:lang w:val="ro-RO"/>
        </w:rPr>
      </w:pPr>
      <w:r w:rsidRPr="000D581D">
        <w:rPr>
          <w:u w:val="single"/>
          <w:lang w:val="ro-RO"/>
        </w:rPr>
        <w:t>Tulburări metabolice şi de nutriţie</w:t>
      </w:r>
    </w:p>
    <w:p w:rsidR="00C21BB1" w:rsidRDefault="00C21BB1" w:rsidP="00C639D5">
      <w:pPr>
        <w:pStyle w:val="EMEABodyText"/>
        <w:tabs>
          <w:tab w:val="left" w:pos="0"/>
        </w:tabs>
        <w:outlineLvl w:val="0"/>
        <w:rPr>
          <w:lang w:val="ro-RO"/>
        </w:rPr>
      </w:pPr>
    </w:p>
    <w:p w:rsidR="00A2096F" w:rsidRPr="002F604B" w:rsidRDefault="00A2096F" w:rsidP="00C639D5">
      <w:pPr>
        <w:pStyle w:val="EMEABodyText"/>
        <w:tabs>
          <w:tab w:val="left" w:pos="0"/>
        </w:tabs>
        <w:outlineLvl w:val="0"/>
        <w:rPr>
          <w:sz w:val="24"/>
          <w:szCs w:val="24"/>
          <w:lang w:val="ro-RO"/>
        </w:rPr>
      </w:pPr>
      <w:r w:rsidRPr="002F604B">
        <w:rPr>
          <w:lang w:val="ro-RO"/>
        </w:rPr>
        <w:t>Cu frecvenţă necunoscută:</w:t>
      </w:r>
      <w:r w:rsidRPr="002F604B">
        <w:rPr>
          <w:lang w:val="ro-RO"/>
        </w:rPr>
        <w:tab/>
        <w:t>hiperkaliemie</w:t>
      </w:r>
      <w:r w:rsidR="00E65CEB">
        <w:rPr>
          <w:lang w:val="ro-RO"/>
        </w:rPr>
        <w:t>, hipoglicemie</w:t>
      </w:r>
    </w:p>
    <w:p w:rsidR="00A2096F" w:rsidRPr="002F604B" w:rsidRDefault="00A2096F" w:rsidP="006E5BCD">
      <w:pPr>
        <w:pStyle w:val="EMEABodyText"/>
        <w:tabs>
          <w:tab w:val="left" w:pos="1100"/>
          <w:tab w:val="left" w:pos="1430"/>
        </w:tabs>
        <w:outlineLvl w:val="0"/>
        <w:rPr>
          <w:lang w:val="ro-RO"/>
        </w:rPr>
      </w:pPr>
    </w:p>
    <w:p w:rsidR="00A2096F" w:rsidRPr="000D581D" w:rsidRDefault="00A2096F" w:rsidP="00C639D5">
      <w:pPr>
        <w:pStyle w:val="EMEABodyText"/>
        <w:outlineLvl w:val="0"/>
        <w:rPr>
          <w:u w:val="single"/>
          <w:lang w:val="ro-RO"/>
        </w:rPr>
      </w:pPr>
      <w:r w:rsidRPr="000D581D">
        <w:rPr>
          <w:iCs/>
          <w:u w:val="single"/>
          <w:lang w:val="ro-RO"/>
        </w:rPr>
        <w:t>Tulburări ale sistemului nervos</w:t>
      </w:r>
    </w:p>
    <w:p w:rsidR="00C21BB1" w:rsidRDefault="00C21BB1" w:rsidP="00C639D5">
      <w:pPr>
        <w:pStyle w:val="EMEABodyText"/>
        <w:tabs>
          <w:tab w:val="left" w:pos="2860"/>
        </w:tabs>
        <w:outlineLvl w:val="0"/>
        <w:rPr>
          <w:lang w:val="ro-RO"/>
        </w:rPr>
      </w:pPr>
    </w:p>
    <w:p w:rsidR="00A2096F" w:rsidRPr="002F604B" w:rsidRDefault="00A2096F" w:rsidP="00C639D5">
      <w:pPr>
        <w:pStyle w:val="EMEABodyText"/>
        <w:tabs>
          <w:tab w:val="left" w:pos="2860"/>
        </w:tabs>
        <w:outlineLvl w:val="0"/>
        <w:rPr>
          <w:lang w:val="ro-RO"/>
        </w:rPr>
      </w:pPr>
      <w:r w:rsidRPr="002F604B">
        <w:rPr>
          <w:lang w:val="ro-RO"/>
        </w:rPr>
        <w:t>Frecvente:</w:t>
      </w:r>
      <w:r w:rsidRPr="002F604B">
        <w:rPr>
          <w:lang w:val="ro-RO"/>
        </w:rPr>
        <w:tab/>
        <w:t>ameţeli, ameţeli ortostatice*</w:t>
      </w:r>
    </w:p>
    <w:p w:rsidR="00A2096F" w:rsidRPr="002F604B" w:rsidRDefault="00A2096F" w:rsidP="00A2096F">
      <w:pPr>
        <w:pStyle w:val="EMEABodyText"/>
        <w:tabs>
          <w:tab w:val="left" w:pos="720"/>
          <w:tab w:val="left" w:pos="1440"/>
        </w:tabs>
        <w:outlineLvl w:val="0"/>
        <w:rPr>
          <w:lang w:val="ro-RO"/>
        </w:rPr>
      </w:pPr>
      <w:r w:rsidRPr="002F604B">
        <w:rPr>
          <w:lang w:val="ro-RO"/>
        </w:rPr>
        <w:t>Cu frecvenţă necunoscută:</w:t>
      </w:r>
      <w:r w:rsidRPr="002F604B">
        <w:rPr>
          <w:lang w:val="ro-RO"/>
        </w:rPr>
        <w:tab/>
        <w:t>vertij, cefalee</w:t>
      </w:r>
    </w:p>
    <w:p w:rsidR="00A2096F" w:rsidRPr="002F604B" w:rsidRDefault="00A2096F" w:rsidP="002F604B">
      <w:pPr>
        <w:pStyle w:val="EMEABodyText"/>
        <w:outlineLvl w:val="0"/>
        <w:rPr>
          <w:i/>
          <w:u w:val="single"/>
          <w:lang w:val="ro-RO"/>
        </w:rPr>
      </w:pPr>
    </w:p>
    <w:p w:rsidR="00A2096F" w:rsidRPr="000D581D" w:rsidRDefault="00A2096F" w:rsidP="002F604B">
      <w:pPr>
        <w:pStyle w:val="EMEABodyText"/>
        <w:rPr>
          <w:iCs/>
          <w:u w:val="single"/>
          <w:lang w:val="ro-RO"/>
        </w:rPr>
      </w:pPr>
      <w:r w:rsidRPr="000D581D">
        <w:rPr>
          <w:iCs/>
          <w:u w:val="single"/>
          <w:lang w:val="ro-RO"/>
        </w:rPr>
        <w:t>Tulburări acustice şi vestibulare</w:t>
      </w:r>
    </w:p>
    <w:p w:rsidR="004B797A" w:rsidRDefault="004B797A" w:rsidP="002F604B">
      <w:pPr>
        <w:pStyle w:val="EMEABodyText"/>
        <w:tabs>
          <w:tab w:val="left" w:pos="1430"/>
        </w:tabs>
        <w:outlineLvl w:val="0"/>
        <w:rPr>
          <w:lang w:val="ro-RO"/>
        </w:rPr>
      </w:pPr>
    </w:p>
    <w:p w:rsidR="00A2096F" w:rsidRPr="002F604B" w:rsidRDefault="00A2096F" w:rsidP="002F604B">
      <w:pPr>
        <w:pStyle w:val="EMEABodyText"/>
        <w:tabs>
          <w:tab w:val="left" w:pos="1430"/>
        </w:tabs>
        <w:outlineLvl w:val="0"/>
        <w:rPr>
          <w:lang w:val="ro-RO"/>
        </w:rPr>
      </w:pPr>
      <w:r w:rsidRPr="002F604B">
        <w:rPr>
          <w:lang w:val="ro-RO"/>
        </w:rPr>
        <w:t>Cu frecvenţă necunoscută:</w:t>
      </w:r>
      <w:r w:rsidRPr="002F604B">
        <w:rPr>
          <w:lang w:val="ro-RO"/>
        </w:rPr>
        <w:tab/>
      </w:r>
      <w:r w:rsidR="008B6E3D" w:rsidRPr="002F604B">
        <w:rPr>
          <w:lang w:val="ro-RO"/>
        </w:rPr>
        <w:t>tinitus</w:t>
      </w:r>
    </w:p>
    <w:p w:rsidR="00A2096F" w:rsidRPr="002F604B" w:rsidRDefault="00A2096F" w:rsidP="002F604B">
      <w:pPr>
        <w:pStyle w:val="EMEABodyText"/>
        <w:outlineLvl w:val="0"/>
        <w:rPr>
          <w:i/>
          <w:u w:val="single"/>
          <w:lang w:val="ro-RO"/>
        </w:rPr>
      </w:pPr>
    </w:p>
    <w:p w:rsidR="00A2096F" w:rsidRPr="000D581D" w:rsidRDefault="00A2096F" w:rsidP="002F604B">
      <w:pPr>
        <w:pStyle w:val="EMEABodyText"/>
        <w:outlineLvl w:val="0"/>
        <w:rPr>
          <w:u w:val="single"/>
          <w:lang w:val="ro-RO"/>
        </w:rPr>
      </w:pPr>
      <w:r w:rsidRPr="000D581D">
        <w:rPr>
          <w:u w:val="single"/>
          <w:lang w:val="ro-RO"/>
        </w:rPr>
        <w:t>Tulburări cardiace</w:t>
      </w:r>
    </w:p>
    <w:p w:rsidR="00C21BB1" w:rsidRDefault="00C21BB1" w:rsidP="002F604B">
      <w:pPr>
        <w:pStyle w:val="EMEABodyText"/>
        <w:tabs>
          <w:tab w:val="left" w:pos="2860"/>
        </w:tabs>
        <w:outlineLvl w:val="0"/>
        <w:rPr>
          <w:lang w:val="ro-RO"/>
        </w:rPr>
      </w:pPr>
    </w:p>
    <w:p w:rsidR="00A2096F" w:rsidRPr="002F604B" w:rsidRDefault="00A2096F" w:rsidP="002F604B">
      <w:pPr>
        <w:pStyle w:val="EMEABodyText"/>
        <w:tabs>
          <w:tab w:val="left" w:pos="2860"/>
        </w:tabs>
        <w:outlineLvl w:val="0"/>
        <w:rPr>
          <w:lang w:val="ro-RO"/>
        </w:rPr>
      </w:pPr>
      <w:r w:rsidRPr="002F604B">
        <w:rPr>
          <w:lang w:val="ro-RO"/>
        </w:rPr>
        <w:t>Mai puţin frecvente:</w:t>
      </w:r>
      <w:r w:rsidRPr="002F604B">
        <w:rPr>
          <w:lang w:val="ro-RO"/>
        </w:rPr>
        <w:tab/>
        <w:t>tahicardie</w:t>
      </w:r>
    </w:p>
    <w:p w:rsidR="00A2096F" w:rsidRPr="002F604B" w:rsidRDefault="00A2096F" w:rsidP="002F604B">
      <w:pPr>
        <w:pStyle w:val="EMEABodyText"/>
        <w:outlineLvl w:val="0"/>
        <w:rPr>
          <w:i/>
          <w:u w:val="single"/>
          <w:lang w:val="ro-RO"/>
        </w:rPr>
      </w:pPr>
    </w:p>
    <w:p w:rsidR="00A2096F" w:rsidRPr="000D581D" w:rsidRDefault="00A2096F" w:rsidP="002F604B">
      <w:pPr>
        <w:pStyle w:val="EMEABodyText"/>
        <w:outlineLvl w:val="0"/>
        <w:rPr>
          <w:u w:val="single"/>
          <w:lang w:val="ro-RO"/>
        </w:rPr>
      </w:pPr>
      <w:r w:rsidRPr="000D581D">
        <w:rPr>
          <w:u w:val="single"/>
          <w:lang w:val="ro-RO"/>
        </w:rPr>
        <w:t>Tulburări vasculare</w:t>
      </w:r>
    </w:p>
    <w:p w:rsidR="00C21BB1" w:rsidRDefault="00C21BB1" w:rsidP="002F604B">
      <w:pPr>
        <w:pStyle w:val="EMEABodyText"/>
        <w:tabs>
          <w:tab w:val="left" w:pos="2860"/>
        </w:tabs>
        <w:rPr>
          <w:lang w:val="ro-RO"/>
        </w:rPr>
      </w:pPr>
    </w:p>
    <w:p w:rsidR="00A2096F" w:rsidRPr="002F604B" w:rsidRDefault="00A2096F" w:rsidP="002F604B">
      <w:pPr>
        <w:pStyle w:val="EMEABodyText"/>
        <w:tabs>
          <w:tab w:val="left" w:pos="2860"/>
        </w:tabs>
        <w:rPr>
          <w:lang w:val="ro-RO"/>
        </w:rPr>
      </w:pPr>
      <w:r w:rsidRPr="002F604B">
        <w:rPr>
          <w:lang w:val="ro-RO"/>
        </w:rPr>
        <w:t>Frecvente:</w:t>
      </w:r>
      <w:r w:rsidRPr="002F604B">
        <w:rPr>
          <w:lang w:val="ro-RO"/>
        </w:rPr>
        <w:tab/>
        <w:t>hipotensiune ortostatică *</w:t>
      </w:r>
    </w:p>
    <w:p w:rsidR="00A2096F" w:rsidRPr="002F604B" w:rsidRDefault="00A2096F" w:rsidP="002F604B">
      <w:pPr>
        <w:pStyle w:val="EMEABodyText"/>
        <w:tabs>
          <w:tab w:val="left" w:pos="2860"/>
        </w:tabs>
        <w:outlineLvl w:val="0"/>
        <w:rPr>
          <w:i/>
          <w:u w:val="single"/>
          <w:lang w:val="ro-RO"/>
        </w:rPr>
      </w:pPr>
      <w:r w:rsidRPr="002F604B">
        <w:rPr>
          <w:lang w:val="ro-RO"/>
        </w:rPr>
        <w:t>Mai puţin frecvente:</w:t>
      </w:r>
      <w:r w:rsidRPr="002F604B">
        <w:rPr>
          <w:lang w:val="ro-RO"/>
        </w:rPr>
        <w:tab/>
      </w:r>
      <w:r w:rsidR="008B6E3D" w:rsidRPr="002F604B">
        <w:rPr>
          <w:lang w:val="ro-RO"/>
        </w:rPr>
        <w:t>hiperemie facială</w:t>
      </w:r>
    </w:p>
    <w:p w:rsidR="00A2096F" w:rsidRPr="002F604B" w:rsidRDefault="00A2096F" w:rsidP="002F604B">
      <w:pPr>
        <w:pStyle w:val="EMEABodyText"/>
        <w:outlineLvl w:val="0"/>
        <w:rPr>
          <w:i/>
          <w:u w:val="single"/>
          <w:lang w:val="ro-RO"/>
        </w:rPr>
      </w:pPr>
    </w:p>
    <w:p w:rsidR="00A2096F" w:rsidRPr="000D581D" w:rsidRDefault="00A2096F" w:rsidP="002F604B">
      <w:pPr>
        <w:pStyle w:val="EMEABodyText"/>
        <w:outlineLvl w:val="0"/>
        <w:rPr>
          <w:u w:val="single"/>
          <w:lang w:val="ro-RO"/>
        </w:rPr>
      </w:pPr>
      <w:r w:rsidRPr="000D581D">
        <w:rPr>
          <w:u w:val="single"/>
          <w:lang w:val="ro-RO"/>
        </w:rPr>
        <w:t>Tulburări respiratorii, toracice şi mediastinale</w:t>
      </w:r>
    </w:p>
    <w:p w:rsidR="00C21BB1" w:rsidRDefault="00C21BB1" w:rsidP="002F604B">
      <w:pPr>
        <w:pStyle w:val="EMEABodyText"/>
        <w:tabs>
          <w:tab w:val="left" w:pos="2860"/>
        </w:tabs>
        <w:outlineLvl w:val="0"/>
        <w:rPr>
          <w:lang w:val="ro-RO"/>
        </w:rPr>
      </w:pPr>
    </w:p>
    <w:p w:rsidR="00A2096F" w:rsidRPr="002F604B" w:rsidRDefault="00A2096F" w:rsidP="002F604B">
      <w:pPr>
        <w:pStyle w:val="EMEABodyText"/>
        <w:tabs>
          <w:tab w:val="left" w:pos="2860"/>
        </w:tabs>
        <w:outlineLvl w:val="0"/>
        <w:rPr>
          <w:lang w:val="ro-RO"/>
        </w:rPr>
      </w:pPr>
      <w:r w:rsidRPr="002F604B">
        <w:rPr>
          <w:lang w:val="ro-RO"/>
        </w:rPr>
        <w:t>Mai puţin frecvente:</w:t>
      </w:r>
      <w:r w:rsidRPr="002F604B">
        <w:rPr>
          <w:lang w:val="ro-RO"/>
        </w:rPr>
        <w:tab/>
        <w:t>tuse</w:t>
      </w:r>
    </w:p>
    <w:p w:rsidR="00A2096F" w:rsidRPr="002F604B" w:rsidRDefault="00A2096F" w:rsidP="002F604B">
      <w:pPr>
        <w:pStyle w:val="EMEABodyText"/>
        <w:rPr>
          <w:lang w:val="ro-RO"/>
        </w:rPr>
      </w:pPr>
    </w:p>
    <w:p w:rsidR="00A2096F" w:rsidRPr="000D581D" w:rsidRDefault="00A2096F" w:rsidP="002F604B">
      <w:pPr>
        <w:pStyle w:val="EMEABodyText"/>
        <w:outlineLvl w:val="0"/>
        <w:rPr>
          <w:u w:val="single"/>
          <w:lang w:val="ro-RO"/>
        </w:rPr>
      </w:pPr>
      <w:r w:rsidRPr="000D581D">
        <w:rPr>
          <w:iCs/>
          <w:u w:val="single"/>
          <w:lang w:val="ro-RO"/>
        </w:rPr>
        <w:t>Tulburări gastro-intestinale</w:t>
      </w:r>
    </w:p>
    <w:p w:rsidR="00C21BB1" w:rsidRDefault="00C21BB1" w:rsidP="002F604B">
      <w:pPr>
        <w:pStyle w:val="EMEABodyText"/>
        <w:tabs>
          <w:tab w:val="left" w:pos="2860"/>
        </w:tabs>
        <w:outlineLvl w:val="0"/>
        <w:rPr>
          <w:lang w:val="ro-RO"/>
        </w:rPr>
      </w:pPr>
    </w:p>
    <w:p w:rsidR="00A2096F" w:rsidRPr="002F604B" w:rsidRDefault="00A2096F" w:rsidP="002F604B">
      <w:pPr>
        <w:pStyle w:val="EMEABodyText"/>
        <w:tabs>
          <w:tab w:val="left" w:pos="2860"/>
        </w:tabs>
        <w:outlineLvl w:val="0"/>
        <w:rPr>
          <w:lang w:val="ro-RO"/>
        </w:rPr>
      </w:pPr>
      <w:r w:rsidRPr="002F604B">
        <w:rPr>
          <w:lang w:val="ro-RO"/>
        </w:rPr>
        <w:t>Frecvente:</w:t>
      </w:r>
      <w:r w:rsidRPr="002F604B">
        <w:rPr>
          <w:lang w:val="ro-RO"/>
        </w:rPr>
        <w:tab/>
        <w:t xml:space="preserve">greaţă/vărsături </w:t>
      </w:r>
    </w:p>
    <w:p w:rsidR="00A2096F" w:rsidRPr="002F604B" w:rsidRDefault="00A2096F" w:rsidP="00A2096F">
      <w:pPr>
        <w:pStyle w:val="EMEABodyText"/>
        <w:tabs>
          <w:tab w:val="left" w:pos="2860"/>
        </w:tabs>
        <w:rPr>
          <w:lang w:val="ro-RO"/>
        </w:rPr>
      </w:pPr>
      <w:r w:rsidRPr="002F604B">
        <w:rPr>
          <w:lang w:val="ro-RO"/>
        </w:rPr>
        <w:t>Mai puţin frecvente:</w:t>
      </w:r>
      <w:r w:rsidRPr="002F604B">
        <w:rPr>
          <w:lang w:val="ro-RO"/>
        </w:rPr>
        <w:tab/>
        <w:t>diaree, dispepsie/pirozis</w:t>
      </w:r>
    </w:p>
    <w:p w:rsidR="00A2096F" w:rsidRPr="002F604B" w:rsidRDefault="00A2096F" w:rsidP="00A2096F">
      <w:pPr>
        <w:pStyle w:val="EMEABodyText"/>
        <w:tabs>
          <w:tab w:val="left" w:pos="720"/>
          <w:tab w:val="left" w:pos="1440"/>
        </w:tabs>
        <w:rPr>
          <w:lang w:val="ro-RO"/>
        </w:rPr>
      </w:pPr>
      <w:r w:rsidRPr="002F604B">
        <w:rPr>
          <w:lang w:val="ro-RO"/>
        </w:rPr>
        <w:t>Cu frecvenţă necunoscută:</w:t>
      </w:r>
      <w:r w:rsidRPr="002F604B">
        <w:rPr>
          <w:lang w:val="ro-RO"/>
        </w:rPr>
        <w:tab/>
        <w:t>disgeuzie</w:t>
      </w:r>
    </w:p>
    <w:p w:rsidR="00A2096F" w:rsidRPr="002F604B" w:rsidRDefault="00A2096F" w:rsidP="00A2096F">
      <w:pPr>
        <w:pStyle w:val="EMEABodyText"/>
        <w:tabs>
          <w:tab w:val="left" w:pos="720"/>
          <w:tab w:val="left" w:pos="1440"/>
        </w:tabs>
        <w:rPr>
          <w:lang w:val="ro-RO"/>
        </w:rPr>
      </w:pPr>
    </w:p>
    <w:p w:rsidR="00A2096F" w:rsidRPr="000D581D" w:rsidRDefault="00A2096F" w:rsidP="002F604B">
      <w:pPr>
        <w:pStyle w:val="EMEABodyText"/>
        <w:rPr>
          <w:iCs/>
          <w:u w:val="single"/>
          <w:lang w:val="ro-RO"/>
        </w:rPr>
      </w:pPr>
      <w:r w:rsidRPr="000D581D">
        <w:rPr>
          <w:u w:val="single"/>
          <w:lang w:val="ro-RO"/>
        </w:rPr>
        <w:t>Tulburări hepatobiliare</w:t>
      </w:r>
    </w:p>
    <w:p w:rsidR="00C21BB1" w:rsidRDefault="00C21BB1" w:rsidP="002F604B">
      <w:pPr>
        <w:pStyle w:val="EMEABodyText"/>
        <w:rPr>
          <w:lang w:val="ro-RO"/>
        </w:rPr>
      </w:pPr>
    </w:p>
    <w:p w:rsidR="00A2096F" w:rsidRPr="002F604B" w:rsidRDefault="00A2096F" w:rsidP="002F604B">
      <w:pPr>
        <w:pStyle w:val="EMEABodyText"/>
        <w:rPr>
          <w:lang w:val="ro-RO"/>
        </w:rPr>
      </w:pPr>
      <w:r w:rsidRPr="002F604B">
        <w:rPr>
          <w:lang w:val="ro-RO"/>
        </w:rPr>
        <w:t>Mai puţin frecvente:</w:t>
      </w:r>
      <w:r w:rsidRPr="002F604B">
        <w:rPr>
          <w:lang w:val="ro-RO"/>
        </w:rPr>
        <w:tab/>
      </w:r>
      <w:r w:rsidRPr="002F604B">
        <w:rPr>
          <w:lang w:val="ro-RO"/>
        </w:rPr>
        <w:tab/>
        <w:t>icter</w:t>
      </w:r>
    </w:p>
    <w:p w:rsidR="00A2096F" w:rsidRPr="002F604B" w:rsidRDefault="00A2096F" w:rsidP="002F604B">
      <w:pPr>
        <w:pStyle w:val="EMEABodyText"/>
        <w:rPr>
          <w:szCs w:val="22"/>
          <w:lang w:val="ro-RO"/>
        </w:rPr>
      </w:pPr>
      <w:r w:rsidRPr="002F604B">
        <w:rPr>
          <w:lang w:val="ro-RO"/>
        </w:rPr>
        <w:t>Cu frecvenţă necunoscută:</w:t>
      </w:r>
      <w:r w:rsidRPr="002F604B">
        <w:rPr>
          <w:lang w:val="ro-RO"/>
        </w:rPr>
        <w:tab/>
        <w:t>h</w:t>
      </w:r>
      <w:r w:rsidRPr="002F604B">
        <w:rPr>
          <w:szCs w:val="22"/>
          <w:lang w:val="ro-RO"/>
        </w:rPr>
        <w:t xml:space="preserve">epatită, modificări ale funcţiei hepatice </w:t>
      </w:r>
    </w:p>
    <w:p w:rsidR="00A2096F" w:rsidRPr="002F604B" w:rsidRDefault="00A2096F" w:rsidP="002F604B">
      <w:pPr>
        <w:pStyle w:val="EMEABodyText"/>
        <w:outlineLvl w:val="0"/>
        <w:rPr>
          <w:i/>
          <w:u w:val="single"/>
          <w:lang w:val="ro-RO"/>
        </w:rPr>
      </w:pPr>
    </w:p>
    <w:p w:rsidR="00A2096F" w:rsidRPr="000D581D" w:rsidRDefault="00A2096F" w:rsidP="002F604B">
      <w:pPr>
        <w:pStyle w:val="EMEABodyText"/>
        <w:outlineLvl w:val="0"/>
        <w:rPr>
          <w:u w:val="single"/>
          <w:lang w:val="ro-RO"/>
        </w:rPr>
      </w:pPr>
      <w:r w:rsidRPr="000D581D">
        <w:rPr>
          <w:iCs/>
          <w:u w:val="single"/>
          <w:lang w:val="ro-RO"/>
        </w:rPr>
        <w:t>Afecţiuni cutanate şi ale ţesutului subcutanat</w:t>
      </w:r>
    </w:p>
    <w:p w:rsidR="00C21BB1" w:rsidRDefault="00C21BB1" w:rsidP="000D581D">
      <w:pPr>
        <w:pStyle w:val="EMEABodyText"/>
        <w:tabs>
          <w:tab w:val="left" w:pos="880"/>
          <w:tab w:val="left" w:pos="1430"/>
        </w:tabs>
        <w:ind w:left="2832" w:hanging="2832"/>
        <w:outlineLvl w:val="0"/>
        <w:rPr>
          <w:lang w:val="ro-RO"/>
        </w:rPr>
      </w:pPr>
    </w:p>
    <w:p w:rsidR="00A2096F" w:rsidRPr="002F604B" w:rsidRDefault="00A2096F" w:rsidP="000D581D">
      <w:pPr>
        <w:pStyle w:val="EMEABodyText"/>
        <w:tabs>
          <w:tab w:val="left" w:pos="880"/>
          <w:tab w:val="left" w:pos="1430"/>
        </w:tabs>
        <w:ind w:left="2832" w:hanging="2832"/>
        <w:outlineLvl w:val="0"/>
        <w:rPr>
          <w:lang w:val="ro-RO"/>
        </w:rPr>
      </w:pPr>
      <w:r w:rsidRPr="002F604B">
        <w:rPr>
          <w:lang w:val="ro-RO"/>
        </w:rPr>
        <w:t>Cu frecvenţă necunoscută:</w:t>
      </w:r>
      <w:r w:rsidRPr="002F604B">
        <w:rPr>
          <w:lang w:val="ro-RO"/>
        </w:rPr>
        <w:tab/>
        <w:t>vasculită leucocitoclastică</w:t>
      </w:r>
    </w:p>
    <w:p w:rsidR="00A2096F" w:rsidRPr="002F604B" w:rsidRDefault="00A2096F" w:rsidP="002F604B">
      <w:pPr>
        <w:pStyle w:val="EMEABodyText"/>
        <w:outlineLvl w:val="0"/>
        <w:rPr>
          <w:i/>
          <w:u w:val="single"/>
          <w:lang w:val="ro-RO"/>
        </w:rPr>
      </w:pPr>
    </w:p>
    <w:p w:rsidR="00A2096F" w:rsidRPr="000D581D" w:rsidRDefault="00A2096F" w:rsidP="002F604B">
      <w:pPr>
        <w:pStyle w:val="EMEABodyText"/>
        <w:outlineLvl w:val="0"/>
        <w:rPr>
          <w:u w:val="single"/>
          <w:lang w:val="ro-RO"/>
        </w:rPr>
      </w:pPr>
      <w:r w:rsidRPr="000D581D">
        <w:rPr>
          <w:iCs/>
          <w:u w:val="single"/>
          <w:lang w:val="ro-RO"/>
        </w:rPr>
        <w:t>Tulburări musculo-scheletice şi ale ţesutului conjunctiv</w:t>
      </w:r>
      <w:r w:rsidRPr="000D581D">
        <w:rPr>
          <w:u w:val="single"/>
          <w:lang w:val="ro-RO"/>
        </w:rPr>
        <w:t xml:space="preserve"> </w:t>
      </w:r>
    </w:p>
    <w:p w:rsidR="00C21BB1" w:rsidRDefault="00C21BB1" w:rsidP="002F604B">
      <w:pPr>
        <w:pStyle w:val="EMEABodyText"/>
        <w:tabs>
          <w:tab w:val="left" w:pos="2860"/>
        </w:tabs>
        <w:rPr>
          <w:lang w:val="ro-RO"/>
        </w:rPr>
      </w:pPr>
    </w:p>
    <w:p w:rsidR="00A2096F" w:rsidRPr="002F604B" w:rsidRDefault="00A2096F" w:rsidP="002F604B">
      <w:pPr>
        <w:pStyle w:val="EMEABodyText"/>
        <w:tabs>
          <w:tab w:val="left" w:pos="2860"/>
        </w:tabs>
        <w:rPr>
          <w:lang w:val="ro-RO"/>
        </w:rPr>
      </w:pPr>
      <w:r w:rsidRPr="002F604B">
        <w:rPr>
          <w:lang w:val="ro-RO"/>
        </w:rPr>
        <w:t>Frecvente:</w:t>
      </w:r>
      <w:r w:rsidRPr="002F604B">
        <w:rPr>
          <w:lang w:val="ro-RO"/>
        </w:rPr>
        <w:tab/>
        <w:t>dureri musculo-scheletice*</w:t>
      </w:r>
    </w:p>
    <w:p w:rsidR="00A2096F" w:rsidRPr="002F604B" w:rsidRDefault="00A2096F" w:rsidP="002F604B">
      <w:pPr>
        <w:pStyle w:val="EMEABodyText"/>
        <w:tabs>
          <w:tab w:val="left" w:pos="720"/>
          <w:tab w:val="left" w:pos="1440"/>
        </w:tabs>
        <w:ind w:left="2835" w:hanging="2835"/>
        <w:outlineLvl w:val="0"/>
        <w:rPr>
          <w:lang w:val="ro-RO"/>
        </w:rPr>
      </w:pPr>
      <w:r w:rsidRPr="002F604B">
        <w:rPr>
          <w:lang w:val="ro-RO"/>
        </w:rPr>
        <w:t>Cu frecvenţă necunoscută:</w:t>
      </w:r>
      <w:r w:rsidRPr="002F604B">
        <w:rPr>
          <w:lang w:val="ro-RO"/>
        </w:rPr>
        <w:tab/>
        <w:t>a</w:t>
      </w:r>
      <w:r w:rsidRPr="002F604B">
        <w:rPr>
          <w:szCs w:val="22"/>
          <w:lang w:val="ro-RO"/>
        </w:rPr>
        <w:t xml:space="preserve">rtralgie, mialgie </w:t>
      </w:r>
      <w:r w:rsidRPr="002F604B">
        <w:rPr>
          <w:lang w:val="ro-RO"/>
        </w:rPr>
        <w:t>(în unele cazuri asociate cu creşterea concentraţiilor plasmatice de creatin-kinază), crampe musculare</w:t>
      </w:r>
    </w:p>
    <w:p w:rsidR="00A2096F" w:rsidRPr="002F604B" w:rsidRDefault="00A2096F" w:rsidP="002F604B">
      <w:pPr>
        <w:pStyle w:val="EMEABodyText"/>
        <w:rPr>
          <w:lang w:val="ro-RO"/>
        </w:rPr>
      </w:pPr>
    </w:p>
    <w:p w:rsidR="00A2096F" w:rsidRPr="000D581D" w:rsidRDefault="00A2096F" w:rsidP="002F604B">
      <w:pPr>
        <w:pStyle w:val="EMEABodyText"/>
        <w:outlineLvl w:val="0"/>
        <w:rPr>
          <w:u w:val="single"/>
          <w:lang w:val="ro-RO"/>
        </w:rPr>
      </w:pPr>
      <w:r w:rsidRPr="000D581D">
        <w:rPr>
          <w:iCs/>
          <w:u w:val="single"/>
          <w:lang w:val="ro-RO"/>
        </w:rPr>
        <w:t>Tulburări renale şi ale căilor urinare</w:t>
      </w:r>
    </w:p>
    <w:p w:rsidR="00C21BB1" w:rsidRDefault="00C21BB1" w:rsidP="002F604B">
      <w:pPr>
        <w:pStyle w:val="EMEABodyText"/>
        <w:ind w:left="2835" w:hanging="2835"/>
        <w:rPr>
          <w:lang w:val="ro-RO"/>
        </w:rPr>
      </w:pPr>
    </w:p>
    <w:p w:rsidR="00A2096F" w:rsidRPr="002F604B" w:rsidRDefault="00A2096F" w:rsidP="002F604B">
      <w:pPr>
        <w:pStyle w:val="EMEABodyText"/>
        <w:ind w:left="2835" w:hanging="2835"/>
        <w:rPr>
          <w:szCs w:val="22"/>
          <w:lang w:val="ro-RO"/>
        </w:rPr>
      </w:pPr>
      <w:r w:rsidRPr="002F604B">
        <w:rPr>
          <w:lang w:val="ro-RO"/>
        </w:rPr>
        <w:t>Cu frecvenţă necunoscută:</w:t>
      </w:r>
      <w:r w:rsidRPr="002F604B">
        <w:rPr>
          <w:lang w:val="ro-RO"/>
        </w:rPr>
        <w:tab/>
        <w:t xml:space="preserve">alterarea </w:t>
      </w:r>
      <w:r w:rsidRPr="002F604B">
        <w:rPr>
          <w:szCs w:val="22"/>
          <w:lang w:val="ro-RO"/>
        </w:rPr>
        <w:t>funcţiei renale, inclusiv cazuri de insuficienţă renală la pacienţii cu risc (vezi pct. 4.4)</w:t>
      </w:r>
    </w:p>
    <w:p w:rsidR="00A2096F" w:rsidRPr="002F604B" w:rsidRDefault="00A2096F" w:rsidP="002F604B">
      <w:pPr>
        <w:pStyle w:val="EMEABodyText"/>
        <w:tabs>
          <w:tab w:val="left" w:pos="720"/>
          <w:tab w:val="left" w:pos="1440"/>
        </w:tabs>
        <w:rPr>
          <w:lang w:val="ro-RO"/>
        </w:rPr>
      </w:pPr>
    </w:p>
    <w:p w:rsidR="00A2096F" w:rsidRPr="000D581D" w:rsidRDefault="00A2096F" w:rsidP="002F604B">
      <w:pPr>
        <w:pStyle w:val="EMEABodyText"/>
        <w:jc w:val="both"/>
        <w:outlineLvl w:val="0"/>
        <w:rPr>
          <w:u w:val="single"/>
          <w:lang w:val="ro-RO"/>
        </w:rPr>
      </w:pPr>
      <w:r w:rsidRPr="000D581D">
        <w:rPr>
          <w:u w:val="single"/>
          <w:lang w:val="ro-RO"/>
        </w:rPr>
        <w:t>Tulburări ale aparatului genital şi sânului</w:t>
      </w:r>
    </w:p>
    <w:p w:rsidR="00C21BB1" w:rsidRDefault="00C21BB1" w:rsidP="002F604B">
      <w:pPr>
        <w:pStyle w:val="EMEABodyText"/>
        <w:tabs>
          <w:tab w:val="left" w:pos="2860"/>
        </w:tabs>
        <w:rPr>
          <w:lang w:val="ro-RO"/>
        </w:rPr>
      </w:pPr>
    </w:p>
    <w:p w:rsidR="00A2096F" w:rsidRPr="002F604B" w:rsidRDefault="00A2096F" w:rsidP="002F604B">
      <w:pPr>
        <w:pStyle w:val="EMEABodyText"/>
        <w:tabs>
          <w:tab w:val="left" w:pos="2860"/>
        </w:tabs>
        <w:rPr>
          <w:lang w:val="ro-RO"/>
        </w:rPr>
      </w:pPr>
      <w:r w:rsidRPr="002F604B">
        <w:rPr>
          <w:lang w:val="ro-RO"/>
        </w:rPr>
        <w:t>Mai puţin frecvente:</w:t>
      </w:r>
      <w:r w:rsidRPr="002F604B">
        <w:rPr>
          <w:lang w:val="ro-RO"/>
        </w:rPr>
        <w:tab/>
        <w:t>disfuncţie sexuală</w:t>
      </w:r>
    </w:p>
    <w:p w:rsidR="00A2096F" w:rsidRPr="002F604B" w:rsidRDefault="00A2096F" w:rsidP="002F604B">
      <w:pPr>
        <w:pStyle w:val="EMEABodyText"/>
        <w:tabs>
          <w:tab w:val="left" w:pos="1440"/>
        </w:tabs>
        <w:jc w:val="both"/>
        <w:outlineLvl w:val="0"/>
        <w:rPr>
          <w:lang w:val="ro-RO"/>
        </w:rPr>
      </w:pPr>
    </w:p>
    <w:p w:rsidR="00A2096F" w:rsidRPr="000D581D" w:rsidRDefault="00A2096F" w:rsidP="002F604B">
      <w:pPr>
        <w:pStyle w:val="EMEABodyText"/>
        <w:outlineLvl w:val="0"/>
        <w:rPr>
          <w:u w:val="single"/>
          <w:lang w:val="ro-RO"/>
        </w:rPr>
      </w:pPr>
      <w:r w:rsidRPr="000D581D">
        <w:rPr>
          <w:u w:val="single"/>
          <w:lang w:val="ro-RO"/>
        </w:rPr>
        <w:t>Tulburări generale şi la nivelul locului de administrare</w:t>
      </w:r>
    </w:p>
    <w:p w:rsidR="00C21BB1" w:rsidRDefault="00C21BB1" w:rsidP="002F604B">
      <w:pPr>
        <w:pStyle w:val="EMEABodyText"/>
        <w:tabs>
          <w:tab w:val="left" w:pos="2860"/>
        </w:tabs>
        <w:outlineLvl w:val="0"/>
        <w:rPr>
          <w:lang w:val="ro-RO"/>
        </w:rPr>
      </w:pPr>
    </w:p>
    <w:p w:rsidR="00A2096F" w:rsidRPr="002F604B" w:rsidRDefault="00A2096F" w:rsidP="002F604B">
      <w:pPr>
        <w:pStyle w:val="EMEABodyText"/>
        <w:tabs>
          <w:tab w:val="left" w:pos="2860"/>
        </w:tabs>
        <w:outlineLvl w:val="0"/>
        <w:rPr>
          <w:lang w:val="ro-RO"/>
        </w:rPr>
      </w:pPr>
      <w:r w:rsidRPr="002F604B">
        <w:rPr>
          <w:lang w:val="ro-RO"/>
        </w:rPr>
        <w:t>Frecvente:</w:t>
      </w:r>
      <w:r w:rsidRPr="002F604B">
        <w:rPr>
          <w:lang w:val="ro-RO"/>
        </w:rPr>
        <w:tab/>
      </w:r>
      <w:r w:rsidR="008B6E3D" w:rsidRPr="002F604B">
        <w:rPr>
          <w:lang w:val="ro-RO"/>
        </w:rPr>
        <w:t>fatigabilitate</w:t>
      </w:r>
    </w:p>
    <w:p w:rsidR="00A2096F" w:rsidRPr="002F604B" w:rsidRDefault="00A2096F" w:rsidP="00A2096F">
      <w:pPr>
        <w:pStyle w:val="EMEABodyText"/>
        <w:tabs>
          <w:tab w:val="left" w:pos="2860"/>
        </w:tabs>
        <w:rPr>
          <w:lang w:val="ro-RO"/>
        </w:rPr>
      </w:pPr>
      <w:r w:rsidRPr="002F604B">
        <w:rPr>
          <w:lang w:val="ro-RO"/>
        </w:rPr>
        <w:t>Mai puţin frecvente:</w:t>
      </w:r>
      <w:r w:rsidRPr="002F604B">
        <w:rPr>
          <w:lang w:val="ro-RO"/>
        </w:rPr>
        <w:tab/>
        <w:t>durere toracică</w:t>
      </w:r>
    </w:p>
    <w:p w:rsidR="00A2096F" w:rsidRPr="002F604B" w:rsidRDefault="00A2096F" w:rsidP="00A2096F">
      <w:pPr>
        <w:pStyle w:val="EMEABodyText"/>
        <w:rPr>
          <w:i/>
          <w:lang w:val="ro-RO"/>
        </w:rPr>
      </w:pPr>
    </w:p>
    <w:p w:rsidR="00A2096F" w:rsidRPr="000D581D" w:rsidRDefault="00A2096F" w:rsidP="002F604B">
      <w:pPr>
        <w:pStyle w:val="EMEABodyText"/>
        <w:rPr>
          <w:iCs/>
          <w:u w:val="single"/>
          <w:lang w:val="ro-RO"/>
        </w:rPr>
      </w:pPr>
      <w:r w:rsidRPr="000D581D">
        <w:rPr>
          <w:u w:val="single"/>
          <w:lang w:val="ro-RO"/>
        </w:rPr>
        <w:t>Investigaţii diagnostice</w:t>
      </w:r>
    </w:p>
    <w:p w:rsidR="00C21BB1" w:rsidRDefault="00C21BB1" w:rsidP="002F604B">
      <w:pPr>
        <w:pStyle w:val="EMEABodyText"/>
        <w:ind w:left="1843" w:hanging="1843"/>
        <w:rPr>
          <w:lang w:val="ro-RO"/>
        </w:rPr>
      </w:pPr>
    </w:p>
    <w:p w:rsidR="00A2096F" w:rsidRPr="002F604B" w:rsidRDefault="00A2096F" w:rsidP="002F604B">
      <w:pPr>
        <w:pStyle w:val="EMEABodyText"/>
        <w:ind w:left="1843" w:hanging="1843"/>
        <w:rPr>
          <w:lang w:val="ro-RO"/>
        </w:rPr>
      </w:pPr>
      <w:r w:rsidRPr="002F604B">
        <w:rPr>
          <w:lang w:val="ro-RO"/>
        </w:rPr>
        <w:t>Foarte frecvente:</w:t>
      </w:r>
      <w:r w:rsidRPr="002F604B">
        <w:rPr>
          <w:lang w:val="ro-RO"/>
        </w:rPr>
        <w:tab/>
        <w:t xml:space="preserve">Hiperkaliemia* a </w:t>
      </w:r>
      <w:r w:rsidR="008B6E3D" w:rsidRPr="002F604B">
        <w:rPr>
          <w:lang w:val="ro-RO"/>
        </w:rPr>
        <w:t xml:space="preserve">apărut </w:t>
      </w:r>
      <w:r w:rsidRPr="002F604B">
        <w:rPr>
          <w:lang w:val="ro-RO"/>
        </w:rPr>
        <w:t>mai frecvent la pacienţii diabetici trataţi cu irbesartan, comparativ cu cei la care s-a administrat placebo. La pacienţii hipertensivi diabetici</w:t>
      </w:r>
      <w:r w:rsidR="008B6E3D" w:rsidRPr="002F604B">
        <w:rPr>
          <w:lang w:val="ro-RO"/>
        </w:rPr>
        <w:t>,</w:t>
      </w:r>
      <w:r w:rsidRPr="002F604B">
        <w:rPr>
          <w:lang w:val="ro-RO"/>
        </w:rPr>
        <w:t xml:space="preserve"> cu microalbuminurie şi funcţie renală normală, hiperkaliemia (≥ 5,5 mEq/l) a apărut la 29,4% din pacienţii din grupul tratat cu irbesartan în doză de 300 mg şi la 22% din pacienţii din grupul la care s-a administrat placebo. La pacienţii hipertensivi diabetici</w:t>
      </w:r>
      <w:r w:rsidR="008B6E3D" w:rsidRPr="002F604B">
        <w:rPr>
          <w:lang w:val="ro-RO"/>
        </w:rPr>
        <w:t>,</w:t>
      </w:r>
      <w:r w:rsidRPr="002F604B">
        <w:rPr>
          <w:lang w:val="ro-RO"/>
        </w:rPr>
        <w:t xml:space="preserve"> cu insuficienţă renală cronică şi proteinurie cu semnificaţie clinică, hiperkaliemia (≥ 5,5 mEq/l) s-a observat la 46,3% din pacienţii din grupul tratat cu irbesartan şi la 26,3% din pacienţii din grupul la care s-a administrat placebo.</w:t>
      </w:r>
    </w:p>
    <w:p w:rsidR="008B6E3D" w:rsidRPr="002F604B" w:rsidRDefault="00A2096F" w:rsidP="008B6E3D">
      <w:pPr>
        <w:pStyle w:val="EMEABodyText"/>
        <w:ind w:left="1843" w:hanging="1843"/>
        <w:rPr>
          <w:lang w:val="ro-RO"/>
        </w:rPr>
      </w:pPr>
      <w:r w:rsidRPr="002F604B">
        <w:rPr>
          <w:lang w:val="ro-RO"/>
        </w:rPr>
        <w:t>Frecvente:</w:t>
      </w:r>
      <w:r w:rsidRPr="002F604B">
        <w:rPr>
          <w:lang w:val="ro-RO"/>
        </w:rPr>
        <w:tab/>
        <w:t>la subiecţii trataţi cu irbesartan, s-au observat frecvent (1,7%) creşteri semnificative ale creatin-kinazei plasmatice. Niciuna dintre</w:t>
      </w:r>
      <w:r w:rsidR="00111DF9" w:rsidRPr="002F604B">
        <w:rPr>
          <w:lang w:val="ro-RO"/>
        </w:rPr>
        <w:t xml:space="preserve"> aceste</w:t>
      </w:r>
      <w:r w:rsidRPr="002F604B">
        <w:rPr>
          <w:lang w:val="ro-RO"/>
        </w:rPr>
        <w:t xml:space="preserve"> creşteri nu s-a asociat cu evenimente musculo-scheletice identificabile clinic. </w:t>
      </w:r>
    </w:p>
    <w:p w:rsidR="00A2096F" w:rsidRPr="002F604B" w:rsidRDefault="00A2096F" w:rsidP="002F604B">
      <w:pPr>
        <w:pStyle w:val="EMEABodyText"/>
        <w:ind w:left="1843"/>
        <w:rPr>
          <w:lang w:val="ro-RO"/>
        </w:rPr>
      </w:pPr>
      <w:r w:rsidRPr="002F604B">
        <w:rPr>
          <w:lang w:val="ro-RO"/>
        </w:rPr>
        <w:t xml:space="preserve">La 1,7% din pacienţii hipertensivi cu nefropatie diabetică avansată, trataţi cu irbesartan, s-a observat o scădere a </w:t>
      </w:r>
      <w:r w:rsidR="00111DF9" w:rsidRPr="002F604B">
        <w:rPr>
          <w:lang w:val="ro-RO"/>
        </w:rPr>
        <w:t xml:space="preserve">valorilor </w:t>
      </w:r>
      <w:r w:rsidRPr="002F604B">
        <w:rPr>
          <w:lang w:val="ro-RO"/>
        </w:rPr>
        <w:t>hemoglobinei*, fără semnificaţie clinică.</w:t>
      </w:r>
    </w:p>
    <w:p w:rsidR="00A2096F" w:rsidRPr="002F604B" w:rsidRDefault="00A2096F" w:rsidP="00A2096F">
      <w:pPr>
        <w:pStyle w:val="EMEABodyText"/>
        <w:rPr>
          <w:i/>
          <w:lang w:val="ro-RO"/>
        </w:rPr>
      </w:pPr>
    </w:p>
    <w:p w:rsidR="00A2096F" w:rsidRPr="002F604B" w:rsidRDefault="00A2096F" w:rsidP="00A2096F">
      <w:pPr>
        <w:pStyle w:val="EMEABodyText"/>
        <w:rPr>
          <w:bCs/>
          <w:u w:val="single"/>
          <w:lang w:val="ro-RO"/>
        </w:rPr>
      </w:pPr>
      <w:r w:rsidRPr="002F604B">
        <w:rPr>
          <w:bCs/>
          <w:u w:val="single"/>
          <w:lang w:val="ro-RO"/>
        </w:rPr>
        <w:t>Copii şi adolescenţi</w:t>
      </w:r>
    </w:p>
    <w:p w:rsidR="00B66C61" w:rsidRDefault="00B66C61" w:rsidP="00A2096F">
      <w:pPr>
        <w:pStyle w:val="EMEABodyText"/>
        <w:rPr>
          <w:bCs/>
          <w:lang w:val="ro-RO"/>
        </w:rPr>
      </w:pPr>
    </w:p>
    <w:p w:rsidR="00A2096F" w:rsidRPr="002F604B" w:rsidRDefault="00A2096F" w:rsidP="00A2096F">
      <w:pPr>
        <w:pStyle w:val="EMEABodyText"/>
        <w:rPr>
          <w:lang w:val="ro-RO"/>
        </w:rPr>
      </w:pPr>
      <w:r w:rsidRPr="002F604B">
        <w:rPr>
          <w:bCs/>
          <w:lang w:val="ro-RO"/>
        </w:rPr>
        <w:t>Într-un studiu randomizat care a inclus 318 copii şi adolescenţi cu hipertensiune arterială</w:t>
      </w:r>
      <w:r w:rsidR="00111DF9" w:rsidRPr="002F604B">
        <w:rPr>
          <w:bCs/>
          <w:lang w:val="ro-RO"/>
        </w:rPr>
        <w:t>,</w:t>
      </w:r>
      <w:r w:rsidRPr="002F604B">
        <w:rPr>
          <w:bCs/>
          <w:lang w:val="ro-RO"/>
        </w:rPr>
        <w:t xml:space="preserve"> cu vârsta cuprinsă între 6 şi 16 ani, </w:t>
      </w:r>
      <w:r w:rsidR="00111DF9" w:rsidRPr="002F604B">
        <w:rPr>
          <w:bCs/>
          <w:lang w:val="ro-RO"/>
        </w:rPr>
        <w:t>în faza dublu-orb cu durata de 3 săptămâni</w:t>
      </w:r>
      <w:r w:rsidR="00111DF9" w:rsidRPr="002F604B" w:rsidDel="00D82CAE">
        <w:rPr>
          <w:bCs/>
          <w:lang w:val="ro-RO"/>
        </w:rPr>
        <w:t xml:space="preserve"> </w:t>
      </w:r>
      <w:r w:rsidR="00111DF9" w:rsidRPr="002F604B">
        <w:rPr>
          <w:bCs/>
          <w:lang w:val="ro-RO"/>
        </w:rPr>
        <w:t xml:space="preserve">au apărut </w:t>
      </w:r>
      <w:r w:rsidRPr="002F604B">
        <w:rPr>
          <w:bCs/>
          <w:lang w:val="ro-RO"/>
        </w:rPr>
        <w:t xml:space="preserve">următoarele reacţii adverse: cefalee (7,9%), hipotensiune arterială (2,2%), ameţeli (1,9%), tuse (0,9%). În </w:t>
      </w:r>
      <w:r w:rsidR="00111DF9" w:rsidRPr="002F604B">
        <w:rPr>
          <w:bCs/>
          <w:lang w:val="ro-RO"/>
        </w:rPr>
        <w:t xml:space="preserve">perioada deschisă </w:t>
      </w:r>
      <w:r w:rsidRPr="002F604B">
        <w:rPr>
          <w:bCs/>
          <w:lang w:val="ro-RO"/>
        </w:rPr>
        <w:t>a acestui studiu</w:t>
      </w:r>
      <w:r w:rsidR="00111DF9" w:rsidRPr="002F604B">
        <w:rPr>
          <w:bCs/>
          <w:lang w:val="ro-RO"/>
        </w:rPr>
        <w:t>, cu durata de 26 de săptămâni</w:t>
      </w:r>
      <w:r w:rsidRPr="002F604B">
        <w:rPr>
          <w:bCs/>
          <w:lang w:val="ro-RO"/>
        </w:rPr>
        <w:t>, cele mai frecvent</w:t>
      </w:r>
      <w:r w:rsidR="00111DF9" w:rsidRPr="002F604B">
        <w:rPr>
          <w:bCs/>
          <w:lang w:val="ro-RO"/>
        </w:rPr>
        <w:t xml:space="preserve"> observate</w:t>
      </w:r>
      <w:r w:rsidRPr="002F604B">
        <w:rPr>
          <w:bCs/>
          <w:lang w:val="ro-RO"/>
        </w:rPr>
        <w:t xml:space="preserve"> modificări ale testelor de laborator au fost creşterea </w:t>
      </w:r>
      <w:r w:rsidR="00111DF9" w:rsidRPr="002F604B">
        <w:rPr>
          <w:bCs/>
          <w:lang w:val="ro-RO"/>
        </w:rPr>
        <w:t xml:space="preserve">valorilor </w:t>
      </w:r>
      <w:r w:rsidRPr="002F604B">
        <w:rPr>
          <w:bCs/>
          <w:lang w:val="ro-RO"/>
        </w:rPr>
        <w:t xml:space="preserve">creatininei (6,5%) şi ale </w:t>
      </w:r>
      <w:r w:rsidR="00111DF9" w:rsidRPr="002F604B">
        <w:rPr>
          <w:bCs/>
          <w:lang w:val="ro-RO"/>
        </w:rPr>
        <w:t xml:space="preserve">creatin-kinazei </w:t>
      </w:r>
      <w:r w:rsidRPr="002F604B">
        <w:rPr>
          <w:bCs/>
          <w:lang w:val="ro-RO"/>
        </w:rPr>
        <w:t>la 2% din copii</w:t>
      </w:r>
      <w:r w:rsidR="00111DF9" w:rsidRPr="002F604B">
        <w:rPr>
          <w:bCs/>
          <w:lang w:val="ro-RO"/>
        </w:rPr>
        <w:t>i trataţi</w:t>
      </w:r>
      <w:r w:rsidRPr="002F604B">
        <w:rPr>
          <w:bCs/>
          <w:lang w:val="ro-RO"/>
        </w:rPr>
        <w:t>.</w:t>
      </w:r>
    </w:p>
    <w:p w:rsidR="00111DF9" w:rsidRPr="002F604B" w:rsidRDefault="00111DF9" w:rsidP="00111DF9">
      <w:pPr>
        <w:pStyle w:val="EMEABodyText"/>
        <w:rPr>
          <w:lang w:val="ro-RO"/>
        </w:rPr>
      </w:pPr>
    </w:p>
    <w:p w:rsidR="00111DF9" w:rsidRPr="002F604B" w:rsidRDefault="00111DF9" w:rsidP="00111DF9">
      <w:pPr>
        <w:pStyle w:val="EMEABodyText"/>
        <w:rPr>
          <w:u w:val="single"/>
          <w:lang w:val="ro-RO"/>
        </w:rPr>
      </w:pPr>
      <w:r w:rsidRPr="002F604B">
        <w:rPr>
          <w:u w:val="single"/>
          <w:lang w:val="ro-RO"/>
        </w:rPr>
        <w:t>Raportarea reacţiilor adverse suspectate</w:t>
      </w:r>
    </w:p>
    <w:p w:rsidR="00B66C61" w:rsidRDefault="00B66C61" w:rsidP="00111DF9">
      <w:pPr>
        <w:pStyle w:val="EMEABodyText"/>
        <w:rPr>
          <w:lang w:val="ro-RO"/>
        </w:rPr>
      </w:pPr>
    </w:p>
    <w:p w:rsidR="00111DF9" w:rsidRPr="002F604B" w:rsidRDefault="00F674F7" w:rsidP="00111DF9">
      <w:pPr>
        <w:pStyle w:val="EMEABodyText"/>
        <w:rPr>
          <w:lang w:val="ro-RO"/>
        </w:rPr>
      </w:pPr>
      <w:r>
        <w:rPr>
          <w:lang w:val="ro-RO"/>
        </w:rPr>
        <w:t>R</w:t>
      </w:r>
      <w:r w:rsidR="00111DF9" w:rsidRPr="002F604B">
        <w:rPr>
          <w:lang w:val="ro-RO"/>
        </w:rPr>
        <w:t>aportarea reacţiilor adverse suspectate după autorizarea medicamentului</w:t>
      </w:r>
      <w:r>
        <w:rPr>
          <w:lang w:val="ro-RO"/>
        </w:rPr>
        <w:t xml:space="preserve"> es</w:t>
      </w:r>
      <w:r w:rsidRPr="002F604B">
        <w:rPr>
          <w:lang w:val="ro-RO"/>
        </w:rPr>
        <w:t>te importantă</w:t>
      </w:r>
      <w:r w:rsidR="00111DF9" w:rsidRPr="002F604B">
        <w:rPr>
          <w:lang w:val="ro-RO"/>
        </w:rPr>
        <w:t xml:space="preserve">. Acest lucru permite monitorizarea continuă a raportului beneficiu/risc al medicamentului. Profesioniştii din domeniul sănătăţii sunt rugaţi să raporteze orice reacţie adversă suspectată prin intermediul </w:t>
      </w:r>
      <w:r w:rsidR="00111DF9" w:rsidRPr="002F604B">
        <w:rPr>
          <w:highlight w:val="lightGray"/>
          <w:lang w:val="ro-RO"/>
        </w:rPr>
        <w:t xml:space="preserve">sistemului naţional de raportare, </w:t>
      </w:r>
      <w:r w:rsidR="002D118B">
        <w:rPr>
          <w:highlight w:val="lightGray"/>
          <w:lang w:val="ro-RO"/>
        </w:rPr>
        <w:t>astfel</w:t>
      </w:r>
      <w:r w:rsidR="002D118B" w:rsidRPr="002F604B">
        <w:rPr>
          <w:highlight w:val="lightGray"/>
          <w:lang w:val="ro-RO"/>
        </w:rPr>
        <w:t xml:space="preserve"> </w:t>
      </w:r>
      <w:r w:rsidR="00111DF9" w:rsidRPr="002F604B">
        <w:rPr>
          <w:highlight w:val="lightGray"/>
          <w:lang w:val="ro-RO"/>
        </w:rPr>
        <w:t xml:space="preserve">cum este menţionat în </w:t>
      </w:r>
      <w:r w:rsidR="00F9134F" w:rsidRPr="00734EC5">
        <w:rPr>
          <w:szCs w:val="22"/>
          <w:highlight w:val="lightGray"/>
          <w:lang w:val="ro-RO"/>
        </w:rPr>
        <w:fldChar w:fldCharType="begin"/>
      </w:r>
      <w:r w:rsidR="00F9134F" w:rsidRPr="00734EC5">
        <w:rPr>
          <w:szCs w:val="22"/>
          <w:highlight w:val="lightGray"/>
          <w:lang w:val="ro-RO"/>
        </w:rPr>
        <w:instrText xml:space="preserve"> HYPERLINK "http://www.ema.europa.eu/docs/en_GB/document_library/Template_or_form/2013/03/WC500139752.doc" </w:instrText>
      </w:r>
      <w:r w:rsidR="00F9134F" w:rsidRPr="00F954E5">
        <w:rPr>
          <w:szCs w:val="22"/>
          <w:highlight w:val="lightGray"/>
          <w:lang w:val="ro-RO"/>
        </w:rPr>
      </w:r>
      <w:r w:rsidR="00F9134F" w:rsidRPr="00734EC5">
        <w:rPr>
          <w:szCs w:val="22"/>
          <w:highlight w:val="lightGray"/>
          <w:lang w:val="ro-RO"/>
        </w:rPr>
        <w:fldChar w:fldCharType="separate"/>
      </w:r>
      <w:r w:rsidR="00F9134F" w:rsidRPr="00734EC5">
        <w:rPr>
          <w:rStyle w:val="Hyperlink"/>
          <w:szCs w:val="22"/>
          <w:highlight w:val="lightGray"/>
          <w:lang w:val="ro-RO"/>
        </w:rPr>
        <w:t>Anexa V</w:t>
      </w:r>
      <w:r w:rsidR="00F9134F" w:rsidRPr="00734EC5">
        <w:rPr>
          <w:szCs w:val="22"/>
          <w:highlight w:val="lightGray"/>
          <w:lang w:val="ro-RO"/>
        </w:rPr>
        <w:fldChar w:fldCharType="end"/>
      </w:r>
      <w:r w:rsidR="00111DF9" w:rsidRPr="002F604B">
        <w:rPr>
          <w:lang w:val="ro-RO"/>
        </w:rPr>
        <w:t>.</w:t>
      </w:r>
    </w:p>
    <w:p w:rsidR="00A2096F" w:rsidRPr="002F604B" w:rsidRDefault="00A2096F" w:rsidP="00A2096F">
      <w:pPr>
        <w:pStyle w:val="EMEABodyText"/>
        <w:rPr>
          <w:lang w:val="ro-RO"/>
        </w:rPr>
      </w:pPr>
    </w:p>
    <w:p w:rsidR="00A2096F" w:rsidRPr="002F604B" w:rsidRDefault="00A2096F" w:rsidP="00A2096F">
      <w:pPr>
        <w:pStyle w:val="EMEAHeading2"/>
        <w:rPr>
          <w:lang w:val="ro-RO"/>
        </w:rPr>
      </w:pPr>
      <w:r w:rsidRPr="002F604B">
        <w:rPr>
          <w:lang w:val="ro-RO"/>
        </w:rPr>
        <w:t>4.9</w:t>
      </w:r>
      <w:r w:rsidRPr="002F604B">
        <w:rPr>
          <w:lang w:val="ro-RO"/>
        </w:rPr>
        <w:tab/>
        <w:t>Supradozaj</w:t>
      </w:r>
    </w:p>
    <w:p w:rsidR="00A2096F" w:rsidRPr="002F604B" w:rsidRDefault="00A2096F" w:rsidP="00A2096F">
      <w:pPr>
        <w:pStyle w:val="EMEAHeading2"/>
        <w:rPr>
          <w:lang w:val="ro-RO"/>
        </w:rPr>
      </w:pPr>
    </w:p>
    <w:p w:rsidR="00A2096F" w:rsidRPr="002F604B" w:rsidRDefault="00A2096F" w:rsidP="00A2096F">
      <w:pPr>
        <w:pStyle w:val="EMEABodyText"/>
        <w:rPr>
          <w:lang w:val="ro-RO"/>
        </w:rPr>
      </w:pPr>
      <w:r w:rsidRPr="002F604B">
        <w:rPr>
          <w:lang w:val="ro-RO"/>
        </w:rPr>
        <w:t xml:space="preserve">În urma expunerii adulţilor la doze de până la 900 mg irbesartan/zi, timp de 8 săptămâni, nu s-a evidenţiat toxicitate. În caz de supradozaj, manifestările cele mai probabile sunt hipotensiunea arterială şi tahicardia; de asemenea, </w:t>
      </w:r>
      <w:r w:rsidR="00F2514C" w:rsidRPr="002F604B">
        <w:rPr>
          <w:lang w:val="ro-RO"/>
        </w:rPr>
        <w:t xml:space="preserve">ca urmare a supradozajului </w:t>
      </w:r>
      <w:r w:rsidRPr="002F604B">
        <w:rPr>
          <w:lang w:val="ro-RO"/>
        </w:rPr>
        <w:t>poate să apară şi bradicardi</w:t>
      </w:r>
      <w:r w:rsidR="00F2514C" w:rsidRPr="002F604B">
        <w:rPr>
          <w:lang w:val="ro-RO"/>
        </w:rPr>
        <w:t>e</w:t>
      </w:r>
      <w:r w:rsidRPr="002F604B">
        <w:rPr>
          <w:lang w:val="ro-RO"/>
        </w:rPr>
        <w:t>. Nu sunt disponibile informaţii specifice privind tratamentul supradozajului cu Aprovel. Pacientul trebuie supravegheat</w:t>
      </w:r>
      <w:r w:rsidR="00F2514C" w:rsidRPr="002F604B">
        <w:rPr>
          <w:lang w:val="ro-RO"/>
        </w:rPr>
        <w:t xml:space="preserve"> atent,</w:t>
      </w:r>
      <w:r w:rsidRPr="002F604B">
        <w:rPr>
          <w:lang w:val="ro-RO"/>
        </w:rPr>
        <w:t xml:space="preserve"> iar tratamentul trebuie să fie simptomatic şi de susţinere. Măsurile recomandate includ provocarea vărsăturilor şi/sau efectuarea lavajului gastric. Pentru tratamentul supradozajului se poate utiliza cărbune activat. Irbesartanul nu </w:t>
      </w:r>
      <w:r w:rsidR="00267409" w:rsidRPr="002F604B">
        <w:rPr>
          <w:lang w:val="ro-RO"/>
        </w:rPr>
        <w:t xml:space="preserve">se elimină prin </w:t>
      </w:r>
      <w:r w:rsidRPr="002F604B">
        <w:rPr>
          <w:lang w:val="ro-RO"/>
        </w:rPr>
        <w:t>hemodializ</w:t>
      </w:r>
      <w:r w:rsidR="00267409" w:rsidRPr="002F604B">
        <w:rPr>
          <w:lang w:val="ro-RO"/>
        </w:rPr>
        <w:t>ă</w:t>
      </w:r>
      <w:r w:rsidRPr="002F604B">
        <w:rPr>
          <w:lang w:val="ro-RO"/>
        </w:rPr>
        <w:t>.</w:t>
      </w:r>
    </w:p>
    <w:p w:rsidR="00A2096F" w:rsidRPr="002F604B" w:rsidRDefault="00A2096F" w:rsidP="00A2096F">
      <w:pPr>
        <w:pStyle w:val="EMEABodyText"/>
        <w:rPr>
          <w:lang w:val="ro-RO"/>
        </w:rPr>
      </w:pPr>
    </w:p>
    <w:p w:rsidR="00A2096F" w:rsidRPr="002F604B" w:rsidRDefault="00A2096F" w:rsidP="00A2096F">
      <w:pPr>
        <w:pStyle w:val="EMEABodyText"/>
        <w:rPr>
          <w:lang w:val="ro-RO"/>
        </w:rPr>
      </w:pPr>
    </w:p>
    <w:p w:rsidR="00A2096F" w:rsidRPr="002F604B" w:rsidRDefault="00A2096F" w:rsidP="00A2096F">
      <w:pPr>
        <w:pStyle w:val="EMEAHeading1"/>
        <w:rPr>
          <w:lang w:val="ro-RO"/>
        </w:rPr>
      </w:pPr>
      <w:r w:rsidRPr="002F604B">
        <w:rPr>
          <w:lang w:val="ro-RO"/>
        </w:rPr>
        <w:t>5.</w:t>
      </w:r>
      <w:r w:rsidRPr="002F604B">
        <w:rPr>
          <w:lang w:val="ro-RO"/>
        </w:rPr>
        <w:tab/>
        <w:t>PROPRIETĂŢI FARMACOLOGICE</w:t>
      </w:r>
    </w:p>
    <w:p w:rsidR="00A2096F" w:rsidRPr="002F604B" w:rsidRDefault="00A2096F" w:rsidP="00A2096F">
      <w:pPr>
        <w:pStyle w:val="EMEAHeading1"/>
        <w:rPr>
          <w:lang w:val="ro-RO"/>
        </w:rPr>
      </w:pPr>
    </w:p>
    <w:p w:rsidR="00A2096F" w:rsidRPr="002F604B" w:rsidRDefault="00A2096F" w:rsidP="00A2096F">
      <w:pPr>
        <w:pStyle w:val="EMEAHeading2"/>
        <w:rPr>
          <w:lang w:val="ro-RO"/>
        </w:rPr>
      </w:pPr>
      <w:r w:rsidRPr="002F604B">
        <w:rPr>
          <w:lang w:val="ro-RO"/>
        </w:rPr>
        <w:t>5.1</w:t>
      </w:r>
      <w:r w:rsidRPr="002F604B">
        <w:rPr>
          <w:lang w:val="ro-RO"/>
        </w:rPr>
        <w:tab/>
        <w:t>Proprietăţi farmacodinamice</w:t>
      </w:r>
    </w:p>
    <w:p w:rsidR="00A2096F" w:rsidRPr="002F604B" w:rsidRDefault="00A2096F">
      <w:pPr>
        <w:pStyle w:val="EMEAHeading2"/>
        <w:rPr>
          <w:szCs w:val="22"/>
          <w:lang w:val="ro-RO"/>
        </w:rPr>
      </w:pPr>
    </w:p>
    <w:p w:rsidR="00A2096F" w:rsidRPr="002F604B" w:rsidRDefault="00A2096F" w:rsidP="00A2096F">
      <w:pPr>
        <w:pStyle w:val="EMEABodyText"/>
        <w:rPr>
          <w:lang w:val="ro-RO"/>
        </w:rPr>
      </w:pPr>
      <w:r w:rsidRPr="002F604B">
        <w:rPr>
          <w:lang w:val="ro-RO"/>
        </w:rPr>
        <w:t xml:space="preserve">Grupa farmacoterapeutică: antagonişti </w:t>
      </w:r>
      <w:r w:rsidR="00F2514C" w:rsidRPr="002F604B">
        <w:rPr>
          <w:lang w:val="ro-RO"/>
        </w:rPr>
        <w:t xml:space="preserve">ai receptorilor </w:t>
      </w:r>
      <w:r w:rsidRPr="002F604B">
        <w:rPr>
          <w:lang w:val="ro-RO"/>
        </w:rPr>
        <w:t>pentru angiotensină II</w:t>
      </w:r>
      <w:r w:rsidR="000C19F8">
        <w:rPr>
          <w:lang w:val="ro-RO"/>
        </w:rPr>
        <w:t>, c</w:t>
      </w:r>
      <w:r w:rsidR="00B66C61" w:rsidRPr="002F604B">
        <w:rPr>
          <w:lang w:val="ro-RO"/>
        </w:rPr>
        <w:t xml:space="preserve">odul </w:t>
      </w:r>
      <w:r w:rsidRPr="002F604B">
        <w:rPr>
          <w:lang w:val="ro-RO"/>
        </w:rPr>
        <w:t>ATC: C09C A04</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u w:val="single"/>
          <w:lang w:val="ro-RO"/>
        </w:rPr>
        <w:t>Mecanism de acţiune</w:t>
      </w:r>
      <w:r w:rsidRPr="002F604B">
        <w:rPr>
          <w:lang w:val="ro-RO"/>
        </w:rPr>
        <w:t>:</w:t>
      </w:r>
      <w:r w:rsidRPr="002F604B">
        <w:rPr>
          <w:b/>
          <w:lang w:val="ro-RO"/>
        </w:rPr>
        <w:t xml:space="preserve"> </w:t>
      </w:r>
      <w:r w:rsidR="00495EB3">
        <w:rPr>
          <w:lang w:val="ro-RO"/>
        </w:rPr>
        <w:t>i</w:t>
      </w:r>
      <w:r w:rsidR="00495EB3" w:rsidRPr="002F604B">
        <w:rPr>
          <w:lang w:val="ro-RO"/>
        </w:rPr>
        <w:t xml:space="preserve">rbesartanul </w:t>
      </w:r>
      <w:r w:rsidRPr="002F604B">
        <w:rPr>
          <w:lang w:val="ro-RO"/>
        </w:rPr>
        <w:t>este un antagonist puternic şi selectiv al receptorilor pentru angiotensină II (tip AT</w:t>
      </w:r>
      <w:r w:rsidRPr="002F604B">
        <w:rPr>
          <w:vertAlign w:val="subscript"/>
          <w:lang w:val="ro-RO"/>
        </w:rPr>
        <w:t>1</w:t>
      </w:r>
      <w:r w:rsidRPr="002F604B">
        <w:rPr>
          <w:lang w:val="ro-RO"/>
        </w:rPr>
        <w:t>), activ după administrare pe cale orală.</w:t>
      </w:r>
      <w:r w:rsidRPr="002F604B">
        <w:rPr>
          <w:b/>
          <w:lang w:val="ro-RO"/>
        </w:rPr>
        <w:t xml:space="preserve"> </w:t>
      </w:r>
      <w:r w:rsidRPr="002F604B">
        <w:rPr>
          <w:lang w:val="ro-RO"/>
        </w:rPr>
        <w:t>Se consideră că blochează toate acţiunile angiotensinei II mediate prin receptor</w:t>
      </w:r>
      <w:r w:rsidR="00917F22" w:rsidRPr="002F604B">
        <w:rPr>
          <w:lang w:val="ro-RO"/>
        </w:rPr>
        <w:t>ul</w:t>
      </w:r>
      <w:r w:rsidRPr="002F604B">
        <w:rPr>
          <w:lang w:val="ro-RO"/>
        </w:rPr>
        <w:t xml:space="preserve"> AT</w:t>
      </w:r>
      <w:r w:rsidRPr="002F604B">
        <w:rPr>
          <w:vertAlign w:val="subscript"/>
          <w:lang w:val="ro-RO"/>
        </w:rPr>
        <w:t>1</w:t>
      </w:r>
      <w:r w:rsidRPr="002F604B">
        <w:rPr>
          <w:lang w:val="ro-RO"/>
        </w:rPr>
        <w:t xml:space="preserve">, indiferent de originea sau de calea de sinteză a angiotensinei II. Antagonizarea selectivă a receptorilor </w:t>
      </w:r>
      <w:r w:rsidR="00917F22" w:rsidRPr="002F604B">
        <w:rPr>
          <w:lang w:val="ro-RO"/>
        </w:rPr>
        <w:t xml:space="preserve">pentru </w:t>
      </w:r>
      <w:r w:rsidRPr="002F604B">
        <w:rPr>
          <w:lang w:val="ro-RO"/>
        </w:rPr>
        <w:t>angiotensin</w:t>
      </w:r>
      <w:r w:rsidR="00917F22" w:rsidRPr="002F604B">
        <w:rPr>
          <w:lang w:val="ro-RO"/>
        </w:rPr>
        <w:t>ă</w:t>
      </w:r>
      <w:r w:rsidRPr="002F604B">
        <w:rPr>
          <w:lang w:val="ro-RO"/>
        </w:rPr>
        <w:t xml:space="preserve"> II (AT</w:t>
      </w:r>
      <w:r w:rsidRPr="002F604B">
        <w:rPr>
          <w:vertAlign w:val="subscript"/>
          <w:lang w:val="ro-RO"/>
        </w:rPr>
        <w:t>1</w:t>
      </w:r>
      <w:r w:rsidRPr="002F604B">
        <w:rPr>
          <w:lang w:val="ro-RO"/>
        </w:rPr>
        <w:t xml:space="preserve">) determină creşterea concentraţiilor plasmatice de renină şi de angiotensină II şi scăderea concentraţiei plasmatice de aldosteron. </w:t>
      </w:r>
      <w:r w:rsidR="00917F22" w:rsidRPr="002F604B">
        <w:rPr>
          <w:lang w:val="ro-RO"/>
        </w:rPr>
        <w:t xml:space="preserve">Concentraţiile plasmatice ale potasiului </w:t>
      </w:r>
      <w:r w:rsidRPr="002F604B">
        <w:rPr>
          <w:lang w:val="ro-RO"/>
        </w:rPr>
        <w:t xml:space="preserve">nu </w:t>
      </w:r>
      <w:r w:rsidR="00917F22" w:rsidRPr="002F604B">
        <w:rPr>
          <w:lang w:val="ro-RO"/>
        </w:rPr>
        <w:t xml:space="preserve">sunt afectate </w:t>
      </w:r>
      <w:r w:rsidRPr="002F604B">
        <w:rPr>
          <w:lang w:val="ro-RO"/>
        </w:rPr>
        <w:t>semnificativ de irbesartan administrat în monoterapie, la dozele recomandate. Irbesartanul nu inhibă enzima de conversie a angiotensinei (kininaza II), o enzimă care generează formarea de angiotensină II şi care metabolizează şi bradikinina la metaboliţi inactivi. Irbesartanul nu necesită activare metabolică pentru a-şi exercita activitatea.</w:t>
      </w:r>
    </w:p>
    <w:p w:rsidR="00A2096F" w:rsidRPr="002F604B" w:rsidRDefault="00A2096F" w:rsidP="00A2096F">
      <w:pPr>
        <w:pStyle w:val="EMEABodyText"/>
        <w:rPr>
          <w:lang w:val="ro-RO"/>
        </w:rPr>
      </w:pPr>
    </w:p>
    <w:p w:rsidR="00A2096F" w:rsidRPr="002F604B" w:rsidRDefault="00A2096F" w:rsidP="00A2096F">
      <w:pPr>
        <w:pStyle w:val="EMEABodyText"/>
        <w:keepNext/>
        <w:rPr>
          <w:bCs/>
          <w:u w:val="single"/>
          <w:lang w:val="ro-RO"/>
        </w:rPr>
      </w:pPr>
      <w:r w:rsidRPr="002F604B">
        <w:rPr>
          <w:bCs/>
          <w:u w:val="single"/>
          <w:lang w:val="ro-RO"/>
        </w:rPr>
        <w:t>Eficacitate clinică</w:t>
      </w:r>
    </w:p>
    <w:p w:rsidR="00A2096F" w:rsidRPr="002F604B" w:rsidRDefault="00A2096F" w:rsidP="00A2096F">
      <w:pPr>
        <w:pStyle w:val="EMEABodyText"/>
        <w:keepNext/>
        <w:rPr>
          <w:lang w:val="ro-RO"/>
        </w:rPr>
      </w:pPr>
    </w:p>
    <w:p w:rsidR="00A2096F" w:rsidRPr="000D581D" w:rsidRDefault="00A2096F" w:rsidP="00A2096F">
      <w:pPr>
        <w:pStyle w:val="EMEABodyText"/>
        <w:keepNext/>
        <w:rPr>
          <w:i/>
          <w:lang w:val="ro-RO"/>
        </w:rPr>
      </w:pPr>
      <w:r w:rsidRPr="000D581D">
        <w:rPr>
          <w:i/>
          <w:lang w:val="ro-RO"/>
        </w:rPr>
        <w:t>Hipertensiune arterială</w:t>
      </w:r>
    </w:p>
    <w:p w:rsidR="00495EB3" w:rsidRPr="002F604B" w:rsidRDefault="00495EB3" w:rsidP="00A2096F">
      <w:pPr>
        <w:pStyle w:val="EMEABodyText"/>
        <w:keepNext/>
        <w:rPr>
          <w:u w:val="single"/>
          <w:lang w:val="ro-RO"/>
        </w:rPr>
      </w:pPr>
    </w:p>
    <w:p w:rsidR="00A2096F" w:rsidRPr="002F604B" w:rsidRDefault="00A2096F" w:rsidP="00A2096F">
      <w:pPr>
        <w:pStyle w:val="EMEABodyText"/>
        <w:rPr>
          <w:lang w:val="ro-RO"/>
        </w:rPr>
      </w:pPr>
      <w:r w:rsidRPr="002F604B">
        <w:rPr>
          <w:lang w:val="ro-RO"/>
        </w:rPr>
        <w:t>Irbesartanul scade tensiunea arterială, cu modificarea minimă a frecvenţei cardiace. Scăderea tensiunii arteriale este dependentă de doză, cu o tendinţă de atingere a fazei de platou la doze peste 300 mg irbesartan, administrate în priză unică zilnică. Dozele cuprinse între 150</w:t>
      </w:r>
      <w:r w:rsidR="00917F22" w:rsidRPr="002F604B">
        <w:rPr>
          <w:lang w:val="ro-RO"/>
        </w:rPr>
        <w:t>-</w:t>
      </w:r>
      <w:r w:rsidRPr="002F604B">
        <w:rPr>
          <w:lang w:val="ro-RO"/>
        </w:rPr>
        <w:t>300 mg irbesartan, o dată pe zi, scad valorile tensiunii arteriale în clinostatism sau în poziţie şezândă, după 24 ore de la administrare (înaintea dozei următoare), în medie cu 8</w:t>
      </w:r>
      <w:r w:rsidR="00917F22" w:rsidRPr="002F604B">
        <w:rPr>
          <w:lang w:val="ro-RO"/>
        </w:rPr>
        <w:t>-</w:t>
      </w:r>
      <w:r w:rsidRPr="002F604B">
        <w:rPr>
          <w:lang w:val="ro-RO"/>
        </w:rPr>
        <w:t>13/5</w:t>
      </w:r>
      <w:r w:rsidR="00917F22" w:rsidRPr="002F604B">
        <w:rPr>
          <w:lang w:val="ro-RO"/>
        </w:rPr>
        <w:t>-</w:t>
      </w:r>
      <w:r w:rsidRPr="002F604B">
        <w:rPr>
          <w:lang w:val="ro-RO"/>
        </w:rPr>
        <w:t>8 mm Hg (sistolică/diastolică), scădere care este superioară celei observate după administrarea de placebo.</w:t>
      </w:r>
    </w:p>
    <w:p w:rsidR="00A2096F" w:rsidRPr="002F604B" w:rsidRDefault="00A2096F" w:rsidP="00A2096F">
      <w:pPr>
        <w:pStyle w:val="EMEABodyText"/>
        <w:rPr>
          <w:lang w:val="ro-RO"/>
        </w:rPr>
      </w:pPr>
      <w:r w:rsidRPr="002F604B">
        <w:rPr>
          <w:lang w:val="ro-RO"/>
        </w:rPr>
        <w:t>Reducerea maximă a tensiunii arteriale se obţine la 3</w:t>
      </w:r>
      <w:r w:rsidR="00917F22" w:rsidRPr="002F604B">
        <w:rPr>
          <w:lang w:val="ro-RO"/>
        </w:rPr>
        <w:t>-</w:t>
      </w:r>
      <w:r w:rsidRPr="002F604B">
        <w:rPr>
          <w:lang w:val="ro-RO"/>
        </w:rPr>
        <w:t>6 ore după administrare şi efectul antihipertensiv se menţine timp de cel puţin 24 ore. După 24 ore, la dozele recomandate, scăderea tensiunii arteriale este încă de 60</w:t>
      </w:r>
      <w:r w:rsidR="00917F22" w:rsidRPr="002F604B">
        <w:rPr>
          <w:lang w:val="ro-RO"/>
        </w:rPr>
        <w:t>-</w:t>
      </w:r>
      <w:r w:rsidRPr="002F604B">
        <w:rPr>
          <w:lang w:val="ro-RO"/>
        </w:rPr>
        <w:t>70% din scăderea maximă a tensiunii arteriale diastolice şi sistolice. O doză zilnică de 150 mg irbesartan, administrată în priză unică, produce efecte similare asupra tensiunii arteriale după 24 ore de la administrare (înaintea dozei următoare) şi asupra tensiunii arteriale medii pe 24 ore similare cu cele produse de administrarea aceleiaşi doze zilnice totale, fracţionate în două prize.</w:t>
      </w:r>
    </w:p>
    <w:p w:rsidR="00495EB3" w:rsidRDefault="00495EB3" w:rsidP="00A2096F">
      <w:pPr>
        <w:pStyle w:val="EMEABodyText"/>
        <w:rPr>
          <w:lang w:val="ro-RO"/>
        </w:rPr>
      </w:pPr>
    </w:p>
    <w:p w:rsidR="00A2096F" w:rsidRPr="002F604B" w:rsidRDefault="00A2096F" w:rsidP="00A2096F">
      <w:pPr>
        <w:pStyle w:val="EMEABodyText"/>
        <w:rPr>
          <w:lang w:val="ro-RO"/>
        </w:rPr>
      </w:pPr>
      <w:r w:rsidRPr="002F604B">
        <w:rPr>
          <w:lang w:val="ro-RO"/>
        </w:rPr>
        <w:t>Efectul antihipertensiv al Aprovel se manifestă în 1</w:t>
      </w:r>
      <w:r w:rsidR="002502B0">
        <w:rPr>
          <w:lang w:val="ro-RO"/>
        </w:rPr>
        <w:t>-</w:t>
      </w:r>
      <w:r w:rsidRPr="002F604B">
        <w:rPr>
          <w:lang w:val="ro-RO"/>
        </w:rPr>
        <w:t>2 săptămâni, efectul maxim fiind observat la 4</w:t>
      </w:r>
      <w:r w:rsidR="00917F22" w:rsidRPr="002F604B">
        <w:rPr>
          <w:lang w:val="ro-RO"/>
        </w:rPr>
        <w:noBreakHyphen/>
      </w:r>
      <w:r w:rsidRPr="002F604B">
        <w:rPr>
          <w:lang w:val="ro-RO"/>
        </w:rPr>
        <w:t>6</w:t>
      </w:r>
      <w:r w:rsidR="00917F22" w:rsidRPr="002F604B">
        <w:rPr>
          <w:lang w:val="ro-RO"/>
        </w:rPr>
        <w:t> </w:t>
      </w:r>
      <w:r w:rsidRPr="002F604B">
        <w:rPr>
          <w:lang w:val="ro-RO"/>
        </w:rPr>
        <w:t>săptămâni de la iniţierea tratamentului. Efectele antihipertensive se menţin în timpul tratamentului de lungă durată. După întreruperea tratamentului, tensiunea arterială revine treptat la valorile iniţiale. Întreruperea tratamentului nu declanşează hipertensiune arterială de rebound.</w:t>
      </w:r>
    </w:p>
    <w:p w:rsidR="00495EB3" w:rsidRDefault="00495EB3" w:rsidP="00A2096F">
      <w:pPr>
        <w:pStyle w:val="EMEABodyText"/>
        <w:rPr>
          <w:lang w:val="ro-RO"/>
        </w:rPr>
      </w:pPr>
    </w:p>
    <w:p w:rsidR="00A2096F" w:rsidRPr="002F604B" w:rsidRDefault="00A2096F" w:rsidP="00A2096F">
      <w:pPr>
        <w:pStyle w:val="EMEABodyText"/>
        <w:rPr>
          <w:lang w:val="ro-RO"/>
        </w:rPr>
      </w:pPr>
      <w:r w:rsidRPr="002F604B">
        <w:rPr>
          <w:lang w:val="ro-RO"/>
        </w:rPr>
        <w:t xml:space="preserve">Efectele antihipertensive ale irbesartanului şi diureticelor tiazidice sunt aditive. La pacienţii la care hipertensiunea arterială nu este controlată în mod adecvat cu irbesartan administrat în monoterapie, asocierea unei doze mici de hidroclorotiazidă (12,5 mg) la irbesartan, în priză unică zilnică, produce o scădere </w:t>
      </w:r>
      <w:r w:rsidR="00917F22" w:rsidRPr="002F604B">
        <w:rPr>
          <w:lang w:val="ro-RO"/>
        </w:rPr>
        <w:t xml:space="preserve">suplimentară </w:t>
      </w:r>
      <w:r w:rsidRPr="002F604B">
        <w:rPr>
          <w:lang w:val="ro-RO"/>
        </w:rPr>
        <w:t>a tensiunii arteriale, comparativ cu placebo, după 24 ore de la administrare (înaintea dozei următoare), de 7</w:t>
      </w:r>
      <w:r w:rsidRPr="002F604B">
        <w:rPr>
          <w:lang w:val="ro-RO"/>
        </w:rPr>
        <w:noBreakHyphen/>
        <w:t>10/3</w:t>
      </w:r>
      <w:r w:rsidRPr="002F604B">
        <w:rPr>
          <w:lang w:val="ro-RO"/>
        </w:rPr>
        <w:noBreakHyphen/>
        <w:t>6 mm Hg (sistolică/diastolică).</w:t>
      </w:r>
    </w:p>
    <w:p w:rsidR="00A21A1B" w:rsidRDefault="00A21A1B" w:rsidP="00A2096F">
      <w:pPr>
        <w:pStyle w:val="EMEABodyText"/>
        <w:rPr>
          <w:lang w:val="ro-RO"/>
        </w:rPr>
      </w:pPr>
    </w:p>
    <w:p w:rsidR="00A2096F" w:rsidRPr="002F604B" w:rsidRDefault="00A2096F" w:rsidP="00A2096F">
      <w:pPr>
        <w:pStyle w:val="EMEABodyText"/>
        <w:rPr>
          <w:lang w:val="ro-RO"/>
        </w:rPr>
      </w:pPr>
      <w:r w:rsidRPr="002F604B">
        <w:rPr>
          <w:lang w:val="ro-RO"/>
        </w:rPr>
        <w:t xml:space="preserve">Eficacitatea Aprovel nu este influenţată de vârstă sau sex. Ca şi în cazul </w:t>
      </w:r>
      <w:r w:rsidR="00AC258F" w:rsidRPr="002F604B">
        <w:rPr>
          <w:lang w:val="ro-RO"/>
        </w:rPr>
        <w:t xml:space="preserve">altor </w:t>
      </w:r>
      <w:r w:rsidRPr="002F604B">
        <w:rPr>
          <w:lang w:val="ro-RO"/>
        </w:rPr>
        <w:t xml:space="preserve">medicamente care </w:t>
      </w:r>
      <w:r w:rsidRPr="000354CD">
        <w:rPr>
          <w:lang w:val="ro-RO"/>
        </w:rPr>
        <w:t xml:space="preserve">acţionează asupra </w:t>
      </w:r>
      <w:r w:rsidRPr="002F604B">
        <w:rPr>
          <w:lang w:val="ro-RO"/>
        </w:rPr>
        <w:t>sistemul renină-angiotensină, pacienţii hipertensivi de culoare prezintă un răspuns considerabil mai slab la irbesartan administrat în monoterapie. În cazul în care irbesartanul se administrează în asociere cu o doză mică de hidroclorotiazidă (de exemplu, 12,5 mg</w:t>
      </w:r>
      <w:r w:rsidR="00AC258F" w:rsidRPr="002F604B">
        <w:rPr>
          <w:lang w:val="ro-RO"/>
        </w:rPr>
        <w:t xml:space="preserve"> pe </w:t>
      </w:r>
      <w:r w:rsidRPr="002F604B">
        <w:rPr>
          <w:lang w:val="ro-RO"/>
        </w:rPr>
        <w:t>zi), răspunsul antihipertensiv al pacienţilor de culoare se apropie de cel al pacienţilor de rasă caucaziană.</w:t>
      </w:r>
    </w:p>
    <w:p w:rsidR="00A21A1B" w:rsidRDefault="00A21A1B" w:rsidP="00A2096F">
      <w:pPr>
        <w:pStyle w:val="EMEABodyText"/>
        <w:rPr>
          <w:lang w:val="ro-RO"/>
        </w:rPr>
      </w:pPr>
    </w:p>
    <w:p w:rsidR="00A2096F" w:rsidRPr="002F604B" w:rsidRDefault="00A2096F" w:rsidP="00A2096F">
      <w:pPr>
        <w:pStyle w:val="EMEABodyText"/>
        <w:rPr>
          <w:lang w:val="ro-RO"/>
        </w:rPr>
      </w:pPr>
      <w:r w:rsidRPr="002F604B">
        <w:rPr>
          <w:lang w:val="ro-RO"/>
        </w:rPr>
        <w:t>Nu există niciun efect semnificativ clinic asupra uricemiei sau uricozuriei.</w:t>
      </w:r>
    </w:p>
    <w:p w:rsidR="00A2096F" w:rsidRPr="002F604B" w:rsidRDefault="00A2096F" w:rsidP="00A2096F">
      <w:pPr>
        <w:pStyle w:val="EMEABodyText"/>
        <w:rPr>
          <w:lang w:val="ro-RO"/>
        </w:rPr>
      </w:pPr>
    </w:p>
    <w:p w:rsidR="00A2096F" w:rsidRPr="000D581D" w:rsidRDefault="00A2096F" w:rsidP="00A2096F">
      <w:pPr>
        <w:pStyle w:val="EMEABodyText"/>
        <w:rPr>
          <w:i/>
          <w:lang w:val="ro-RO"/>
        </w:rPr>
      </w:pPr>
      <w:r w:rsidRPr="000D581D">
        <w:rPr>
          <w:i/>
          <w:lang w:val="ro-RO"/>
        </w:rPr>
        <w:t>Copii şi adolescenţi</w:t>
      </w:r>
    </w:p>
    <w:p w:rsidR="00A21A1B" w:rsidRDefault="00A21A1B" w:rsidP="00A2096F">
      <w:pPr>
        <w:pStyle w:val="EMEABodyText"/>
        <w:rPr>
          <w:lang w:val="ro-RO"/>
        </w:rPr>
      </w:pPr>
    </w:p>
    <w:p w:rsidR="00A2096F" w:rsidRPr="002F604B" w:rsidRDefault="00A2096F" w:rsidP="00A2096F">
      <w:pPr>
        <w:pStyle w:val="EMEABodyText"/>
        <w:rPr>
          <w:lang w:val="ro-RO"/>
        </w:rPr>
      </w:pPr>
      <w:r w:rsidRPr="002F604B">
        <w:rPr>
          <w:lang w:val="ro-RO"/>
        </w:rPr>
        <w:t xml:space="preserve">Scăderea tensiunii arteriale </w:t>
      </w:r>
      <w:r w:rsidR="00AC258F" w:rsidRPr="002F604B">
        <w:rPr>
          <w:lang w:val="ro-RO"/>
        </w:rPr>
        <w:t xml:space="preserve">a fost evaluată prin dozarea controlată a irbesartanului </w:t>
      </w:r>
      <w:r w:rsidRPr="002F604B">
        <w:rPr>
          <w:lang w:val="ro-RO"/>
        </w:rPr>
        <w:t>cu 0,5 mg/kg (scăzut</w:t>
      </w:r>
      <w:r w:rsidR="00AC258F" w:rsidRPr="002F604B">
        <w:rPr>
          <w:lang w:val="ro-RO"/>
        </w:rPr>
        <w:t>ă</w:t>
      </w:r>
      <w:r w:rsidRPr="002F604B">
        <w:rPr>
          <w:lang w:val="ro-RO"/>
        </w:rPr>
        <w:t>), 1,5 mg/kg (medi</w:t>
      </w:r>
      <w:r w:rsidR="00AC258F" w:rsidRPr="002F604B">
        <w:rPr>
          <w:lang w:val="ro-RO"/>
        </w:rPr>
        <w:t>e</w:t>
      </w:r>
      <w:r w:rsidRPr="002F604B">
        <w:rPr>
          <w:lang w:val="ro-RO"/>
        </w:rPr>
        <w:t>) şi 4,5 mg/kg (ridicat</w:t>
      </w:r>
      <w:r w:rsidR="00AC258F" w:rsidRPr="002F604B">
        <w:rPr>
          <w:lang w:val="ro-RO"/>
        </w:rPr>
        <w:t>ă</w:t>
      </w:r>
      <w:r w:rsidRPr="002F604B">
        <w:rPr>
          <w:lang w:val="ro-RO"/>
        </w:rPr>
        <w:t>)</w:t>
      </w:r>
      <w:r w:rsidR="00AC258F" w:rsidRPr="002F604B">
        <w:rPr>
          <w:lang w:val="ro-RO"/>
        </w:rPr>
        <w:t>,</w:t>
      </w:r>
      <w:r w:rsidRPr="002F604B">
        <w:rPr>
          <w:lang w:val="ro-RO"/>
        </w:rPr>
        <w:t xml:space="preserve"> pe o perioadă de 3 săptămâni</w:t>
      </w:r>
      <w:r w:rsidR="00AC258F" w:rsidRPr="002F604B">
        <w:rPr>
          <w:lang w:val="ro-RO"/>
        </w:rPr>
        <w:t>,</w:t>
      </w:r>
      <w:r w:rsidRPr="002F604B">
        <w:rPr>
          <w:lang w:val="ro-RO"/>
        </w:rPr>
        <w:t xml:space="preserve"> la 318 pacienţi hipertensivi sau la cei cu risc (diabet, antecedente familiale de hipertensiune), copii şi adolescenţi cu vârsta cuprinsă între 6 şi 16 ani. La sfârşitul celor trei săptămâni, scăderea </w:t>
      </w:r>
      <w:r w:rsidR="00050177" w:rsidRPr="002F604B">
        <w:rPr>
          <w:lang w:val="ro-RO"/>
        </w:rPr>
        <w:t xml:space="preserve">medie </w:t>
      </w:r>
      <w:r w:rsidRPr="002F604B">
        <w:rPr>
          <w:lang w:val="ro-RO"/>
        </w:rPr>
        <w:t xml:space="preserve">faţă de valoarea iniţială </w:t>
      </w:r>
      <w:r w:rsidR="00050177" w:rsidRPr="002F604B">
        <w:rPr>
          <w:lang w:val="ro-RO"/>
        </w:rPr>
        <w:t xml:space="preserve">a </w:t>
      </w:r>
      <w:r w:rsidRPr="002F604B">
        <w:rPr>
          <w:lang w:val="ro-RO"/>
        </w:rPr>
        <w:t>variabil</w:t>
      </w:r>
      <w:r w:rsidR="00050177" w:rsidRPr="002F604B">
        <w:rPr>
          <w:lang w:val="ro-RO"/>
        </w:rPr>
        <w:t>ei</w:t>
      </w:r>
      <w:r w:rsidRPr="002F604B">
        <w:rPr>
          <w:lang w:val="ro-RO"/>
        </w:rPr>
        <w:t xml:space="preserve"> </w:t>
      </w:r>
      <w:r w:rsidR="00670C5C" w:rsidRPr="002F604B">
        <w:rPr>
          <w:lang w:val="ro-RO"/>
        </w:rPr>
        <w:t xml:space="preserve">principale </w:t>
      </w:r>
      <w:r w:rsidRPr="002F604B">
        <w:rPr>
          <w:lang w:val="ro-RO"/>
        </w:rPr>
        <w:t>de eficacitate, tensiun</w:t>
      </w:r>
      <w:r w:rsidR="00670C5C" w:rsidRPr="002F604B">
        <w:rPr>
          <w:lang w:val="ro-RO"/>
        </w:rPr>
        <w:t>ea</w:t>
      </w:r>
      <w:r w:rsidRPr="002F604B">
        <w:rPr>
          <w:lang w:val="ro-RO"/>
        </w:rPr>
        <w:t xml:space="preserve"> arterial</w:t>
      </w:r>
      <w:r w:rsidR="00670C5C" w:rsidRPr="002F604B">
        <w:rPr>
          <w:lang w:val="ro-RO"/>
        </w:rPr>
        <w:t>ă</w:t>
      </w:r>
      <w:r w:rsidRPr="002F604B">
        <w:rPr>
          <w:lang w:val="ro-RO"/>
        </w:rPr>
        <w:t xml:space="preserve"> sistolic</w:t>
      </w:r>
      <w:r w:rsidR="00670C5C" w:rsidRPr="002F604B">
        <w:rPr>
          <w:lang w:val="ro-RO"/>
        </w:rPr>
        <w:t>ă</w:t>
      </w:r>
      <w:r w:rsidR="00050177" w:rsidRPr="002F604B">
        <w:rPr>
          <w:lang w:val="ro-RO"/>
        </w:rPr>
        <w:t xml:space="preserve"> în poziţie şezândă</w:t>
      </w:r>
      <w:r w:rsidRPr="002F604B">
        <w:rPr>
          <w:lang w:val="ro-RO"/>
        </w:rPr>
        <w:t xml:space="preserve"> (SeSBP)</w:t>
      </w:r>
      <w:r w:rsidR="00670C5C" w:rsidRPr="002F604B">
        <w:rPr>
          <w:lang w:val="ro-RO"/>
        </w:rPr>
        <w:t xml:space="preserve"> înainte de administrarea dozei următoare</w:t>
      </w:r>
      <w:r w:rsidR="00050177" w:rsidRPr="002F604B">
        <w:rPr>
          <w:lang w:val="ro-RO"/>
        </w:rPr>
        <w:t>,</w:t>
      </w:r>
      <w:r w:rsidRPr="002F604B">
        <w:rPr>
          <w:lang w:val="ro-RO"/>
        </w:rPr>
        <w:t xml:space="preserve"> a fost de 11,7 mm Hg (doze scăzute), 9,3 mm Hg (doze medii), 13,2 mm Hg (doze ridicate). Nu au apărut diferenţe semnificative între aceste doze. Modificarea </w:t>
      </w:r>
      <w:r w:rsidR="00DE75D7" w:rsidRPr="002F604B">
        <w:rPr>
          <w:lang w:val="ro-RO"/>
        </w:rPr>
        <w:t xml:space="preserve">medie </w:t>
      </w:r>
      <w:r w:rsidR="00FD34B5" w:rsidRPr="002F604B">
        <w:rPr>
          <w:lang w:val="ro-RO"/>
        </w:rPr>
        <w:t xml:space="preserve">ajustată </w:t>
      </w:r>
      <w:r w:rsidRPr="002F604B">
        <w:rPr>
          <w:lang w:val="ro-RO"/>
        </w:rPr>
        <w:t xml:space="preserve">a tensiunii arteriale diastolice </w:t>
      </w:r>
      <w:r w:rsidR="00DE75D7" w:rsidRPr="002F604B">
        <w:rPr>
          <w:lang w:val="ro-RO"/>
        </w:rPr>
        <w:t xml:space="preserve">în poziţie şezândă </w:t>
      </w:r>
      <w:r w:rsidRPr="002F604B">
        <w:rPr>
          <w:lang w:val="ro-RO"/>
        </w:rPr>
        <w:t xml:space="preserve">(SeDBP) </w:t>
      </w:r>
      <w:r w:rsidR="00FD34B5" w:rsidRPr="002F604B">
        <w:rPr>
          <w:lang w:val="ro-RO"/>
        </w:rPr>
        <w:t xml:space="preserve">înainte de administrarea dozei următoare </w:t>
      </w:r>
      <w:r w:rsidRPr="002F604B">
        <w:rPr>
          <w:lang w:val="ro-RO"/>
        </w:rPr>
        <w:t xml:space="preserve">a fost următoarea: 3,8 mm Hg (doze scăzute), 3,2 mm Hg (doze medii), 5,6 mm Hg (doze crescute). După încă o perioadă de două săptămâni, în care pacienţii au fost randomizaţi din nou </w:t>
      </w:r>
      <w:r w:rsidR="00DE75D7" w:rsidRPr="002F604B">
        <w:rPr>
          <w:lang w:val="ro-RO"/>
        </w:rPr>
        <w:t xml:space="preserve">pentru a li se administra, </w:t>
      </w:r>
      <w:r w:rsidRPr="002F604B">
        <w:rPr>
          <w:lang w:val="ro-RO"/>
        </w:rPr>
        <w:t>fie substanţă activă</w:t>
      </w:r>
      <w:r w:rsidR="00DE75D7" w:rsidRPr="002F604B">
        <w:rPr>
          <w:lang w:val="ro-RO"/>
        </w:rPr>
        <w:t>,</w:t>
      </w:r>
      <w:r w:rsidRPr="002F604B">
        <w:rPr>
          <w:lang w:val="ro-RO"/>
        </w:rPr>
        <w:t xml:space="preserve"> fie placebo, pacienţii la care s-a administrat placebo au prezentat o creştere de 2,4 şi 2,0 mm Hg a SeSBP şi SeDBP</w:t>
      </w:r>
      <w:r w:rsidR="00DE75D7" w:rsidRPr="002F604B">
        <w:rPr>
          <w:lang w:val="ro-RO"/>
        </w:rPr>
        <w:t>,</w:t>
      </w:r>
      <w:r w:rsidRPr="002F604B">
        <w:rPr>
          <w:lang w:val="ro-RO"/>
        </w:rPr>
        <w:t xml:space="preserve"> comparativ cu </w:t>
      </w:r>
      <w:r w:rsidR="00DE75D7" w:rsidRPr="002F604B">
        <w:rPr>
          <w:lang w:val="ro-RO"/>
        </w:rPr>
        <w:t xml:space="preserve">modificări de </w:t>
      </w:r>
      <w:r w:rsidRPr="002F604B">
        <w:rPr>
          <w:lang w:val="ro-RO"/>
        </w:rPr>
        <w:t>+0,1 şi</w:t>
      </w:r>
      <w:r w:rsidR="00DE75D7" w:rsidRPr="002F604B">
        <w:rPr>
          <w:lang w:val="ro-RO"/>
        </w:rPr>
        <w:t>,</w:t>
      </w:r>
      <w:r w:rsidRPr="002F604B">
        <w:rPr>
          <w:lang w:val="ro-RO"/>
        </w:rPr>
        <w:t xml:space="preserve"> respectiv</w:t>
      </w:r>
      <w:r w:rsidR="00DE75D7" w:rsidRPr="002F604B">
        <w:rPr>
          <w:lang w:val="ro-RO"/>
        </w:rPr>
        <w:t>,</w:t>
      </w:r>
      <w:r w:rsidRPr="002F604B">
        <w:rPr>
          <w:lang w:val="ro-RO"/>
        </w:rPr>
        <w:t xml:space="preserve"> -0,3 mm Hg </w:t>
      </w:r>
      <w:r w:rsidR="00DE75D7" w:rsidRPr="002F604B">
        <w:rPr>
          <w:lang w:val="ro-RO"/>
        </w:rPr>
        <w:t xml:space="preserve">la </w:t>
      </w:r>
      <w:r w:rsidRPr="002F604B">
        <w:rPr>
          <w:lang w:val="ro-RO"/>
        </w:rPr>
        <w:t>pacienţii trataţi cu toate dozele de irbesartan (vezi pct. 4.2).</w:t>
      </w:r>
    </w:p>
    <w:p w:rsidR="00A2096F" w:rsidRPr="002F604B" w:rsidRDefault="00A2096F" w:rsidP="00A2096F">
      <w:pPr>
        <w:pStyle w:val="EMEABodyText"/>
        <w:rPr>
          <w:lang w:val="ro-RO"/>
        </w:rPr>
      </w:pPr>
    </w:p>
    <w:p w:rsidR="00A2096F" w:rsidRPr="000D581D" w:rsidRDefault="00A2096F" w:rsidP="00A2096F">
      <w:pPr>
        <w:pStyle w:val="EMEABodyText"/>
        <w:keepNext/>
        <w:rPr>
          <w:i/>
          <w:lang w:val="ro-RO"/>
        </w:rPr>
      </w:pPr>
      <w:r w:rsidRPr="000D581D">
        <w:rPr>
          <w:i/>
          <w:lang w:val="ro-RO"/>
        </w:rPr>
        <w:t>Hipertensiune arterială şi diabet zaharat de tip 2</w:t>
      </w:r>
      <w:r w:rsidR="00267409" w:rsidRPr="000D581D">
        <w:rPr>
          <w:i/>
          <w:lang w:val="ro-RO"/>
        </w:rPr>
        <w:t>,</w:t>
      </w:r>
      <w:r w:rsidRPr="000D581D">
        <w:rPr>
          <w:i/>
          <w:lang w:val="ro-RO"/>
        </w:rPr>
        <w:t xml:space="preserve"> cu </w:t>
      </w:r>
      <w:r w:rsidR="001F23FE" w:rsidRPr="000D581D">
        <w:rPr>
          <w:i/>
          <w:lang w:val="ro-RO"/>
        </w:rPr>
        <w:t xml:space="preserve">boală </w:t>
      </w:r>
      <w:r w:rsidRPr="000D581D">
        <w:rPr>
          <w:i/>
          <w:lang w:val="ro-RO"/>
        </w:rPr>
        <w:t>renală</w:t>
      </w:r>
    </w:p>
    <w:p w:rsidR="00A21A1B" w:rsidRDefault="00A21A1B" w:rsidP="00A2096F">
      <w:pPr>
        <w:pStyle w:val="EMEABodyText"/>
        <w:rPr>
          <w:lang w:val="ro-RO"/>
        </w:rPr>
      </w:pPr>
    </w:p>
    <w:p w:rsidR="00A2096F" w:rsidRPr="002F604B" w:rsidRDefault="00A2096F" w:rsidP="00A2096F">
      <w:pPr>
        <w:pStyle w:val="EMEABodyText"/>
        <w:rPr>
          <w:lang w:val="ro-RO"/>
        </w:rPr>
      </w:pPr>
      <w:r w:rsidRPr="002F604B">
        <w:rPr>
          <w:lang w:val="ro-RO"/>
        </w:rPr>
        <w:t xml:space="preserve">Studiul </w:t>
      </w:r>
      <w:r w:rsidR="00DE75D7" w:rsidRPr="002F604B">
        <w:rPr>
          <w:lang w:val="ro-RO"/>
        </w:rPr>
        <w:t>„</w:t>
      </w:r>
      <w:r w:rsidRPr="002F604B">
        <w:rPr>
          <w:lang w:val="ro-RO"/>
        </w:rPr>
        <w:t>Irbesartan Diabetic Nephropathy Trial (IDNT)</w:t>
      </w:r>
      <w:r w:rsidR="00DE75D7" w:rsidRPr="002F604B">
        <w:rPr>
          <w:lang w:val="ro-RO"/>
        </w:rPr>
        <w:t>”</w:t>
      </w:r>
      <w:r w:rsidRPr="002F604B">
        <w:rPr>
          <w:lang w:val="ro-RO"/>
        </w:rPr>
        <w:t xml:space="preserve"> evidenţiază că irbesartanul încetineşte progresia </w:t>
      </w:r>
      <w:r w:rsidR="00267409" w:rsidRPr="002F604B">
        <w:rPr>
          <w:lang w:val="ro-RO"/>
        </w:rPr>
        <w:t xml:space="preserve">bolii </w:t>
      </w:r>
      <w:r w:rsidRPr="002F604B">
        <w:rPr>
          <w:lang w:val="ro-RO"/>
        </w:rPr>
        <w:t>renale la pacienţii cu insuficienţă renală cronică şi proteinurie cu semnificaţie clinică. IDNT a fost un studiu de morbiditate şi mortalitate, dublu-orb, controlat cu placebo, care a comparat Aprovel, amlodipină şi placebo. Efectele Aprovel pe termen lung (în medie 2,6 ani) asupra progresiei afecţiunii renale şi asupra mortalităţii de orice cauză au fost studiate la 1715 pacienţi hipertensivi</w:t>
      </w:r>
      <w:r w:rsidR="007268A1" w:rsidRPr="002F604B">
        <w:rPr>
          <w:lang w:val="ro-RO"/>
        </w:rPr>
        <w:t>,</w:t>
      </w:r>
      <w:r w:rsidRPr="002F604B">
        <w:rPr>
          <w:lang w:val="ro-RO"/>
        </w:rPr>
        <w:t xml:space="preserve"> cu diabet zaharat de tip 2, proteinurie ≥ 900 mg/zi şi creatininemie cuprinsă în intervalul 1,0</w:t>
      </w:r>
      <w:r w:rsidRPr="002F604B">
        <w:rPr>
          <w:lang w:val="ro-RO"/>
        </w:rPr>
        <w:noBreakHyphen/>
        <w:t>3,0 mg/dl. La pacienţi s-au administrat doze progresive, în funcţie de tolerabilitate, începând cu 75 mg irbesartan până la o doză de întreţinere de 300 mg</w:t>
      </w:r>
      <w:r w:rsidR="00267409" w:rsidRPr="002F604B">
        <w:rPr>
          <w:lang w:val="ro-RO"/>
        </w:rPr>
        <w:t xml:space="preserve"> Aprovel</w:t>
      </w:r>
      <w:r w:rsidRPr="002F604B">
        <w:rPr>
          <w:lang w:val="ro-RO"/>
        </w:rPr>
        <w:t>, de la 2,5 mg amlodipină până la 10 mg amlodipină sau placebo. În toate grupurile de tratament, pacienţilor li s-au administrat, în general, 2 până la 4 medicamente antihipertensive (de exemplu, diuretice, beta-blocante, alfa-blocante) pentru a ajunge la tensiunea arterială predefinită drept ţintă, de ≤ 135/85 mm Hg sau la o scădere cu 10 mm Hg a tensiunii arteriale sistolice, dacă valoarea iniţială a acesteia era &gt; 160 mm Hg. Şaizeci la sută (60%) dintre pacienţii din grupul placebo au atins această valoare a tensiunii arteriale ţintă, iar din grupurile irbesartan şi amlodipină 76% şi</w:t>
      </w:r>
      <w:r w:rsidR="00857CAC" w:rsidRPr="002F604B">
        <w:rPr>
          <w:lang w:val="ro-RO"/>
        </w:rPr>
        <w:t>,</w:t>
      </w:r>
      <w:r w:rsidRPr="002F604B">
        <w:rPr>
          <w:lang w:val="ro-RO"/>
        </w:rPr>
        <w:t xml:space="preserve"> respectiv</w:t>
      </w:r>
      <w:r w:rsidR="00857CAC" w:rsidRPr="002F604B">
        <w:rPr>
          <w:lang w:val="ro-RO"/>
        </w:rPr>
        <w:t>,</w:t>
      </w:r>
      <w:r w:rsidRPr="002F604B">
        <w:rPr>
          <w:lang w:val="ro-RO"/>
        </w:rPr>
        <w:t xml:space="preserve"> 78%. În obiectivul primar combinat, irbesartanul a redus semnificativ riscul relativ, constând în dublarea valorilor creatininemiei, stadiul final al nefropatiei (SFN) sau mortalitatea de orice cauză. Aproximativ 33% din pacienţii din grupul </w:t>
      </w:r>
      <w:r w:rsidR="00C23692" w:rsidRPr="002F604B">
        <w:rPr>
          <w:lang w:val="ro-RO"/>
        </w:rPr>
        <w:t xml:space="preserve">cu </w:t>
      </w:r>
      <w:r w:rsidRPr="002F604B">
        <w:rPr>
          <w:lang w:val="ro-RO"/>
        </w:rPr>
        <w:t xml:space="preserve">irbesartan au atins obiectivul primar combinat renal, comparativ cu 39% şi 41% în grupurile placebo </w:t>
      </w:r>
      <w:r w:rsidR="00C23692" w:rsidRPr="002F604B">
        <w:rPr>
          <w:lang w:val="ro-RO"/>
        </w:rPr>
        <w:t xml:space="preserve">şi, </w:t>
      </w:r>
      <w:r w:rsidRPr="002F604B">
        <w:rPr>
          <w:lang w:val="ro-RO"/>
        </w:rPr>
        <w:t>respectiv</w:t>
      </w:r>
      <w:r w:rsidR="00C23692" w:rsidRPr="002F604B">
        <w:rPr>
          <w:lang w:val="ro-RO"/>
        </w:rPr>
        <w:t>,</w:t>
      </w:r>
      <w:r w:rsidRPr="002F604B">
        <w:rPr>
          <w:lang w:val="ro-RO"/>
        </w:rPr>
        <w:t xml:space="preserve"> amlodipină [reducerea riscului relativ cu 20% comparativ cu placebo (p = 0,024) şi reducerea riscului relativ cu 23% comparativ cu amlodipina (p = 0,006)]. La analiza componentelor individuale ale obiectivului primar, nu s-a observat niciun efect asupra mortalităţii de orice cauză, în timp ce s-a observat o tendinţă pozitivă de reducere a SFN şi o reducere semnificativă în ceea ce priveşte dublarea valorii creatininemiei.</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Efectul tratamentului a fost evaluat pentru subgrupuri care au ţinut cont de sex, rasă, vârstă, durata bolii diabetice, valorile iniţiale ale tensiunii arteriale, creatininemiei şi albuminuriei. În subgrupurile alcătuite din femei şi din pacienţi de culoare, care au reprezentat 32%</w:t>
      </w:r>
      <w:r w:rsidR="00C23692" w:rsidRPr="002F604B">
        <w:rPr>
          <w:lang w:val="ro-RO"/>
        </w:rPr>
        <w:t xml:space="preserve"> şi</w:t>
      </w:r>
      <w:r w:rsidRPr="002F604B">
        <w:rPr>
          <w:lang w:val="ro-RO"/>
        </w:rPr>
        <w:t>, respectiv</w:t>
      </w:r>
      <w:r w:rsidR="00C23692" w:rsidRPr="002F604B">
        <w:rPr>
          <w:lang w:val="ro-RO"/>
        </w:rPr>
        <w:t>,</w:t>
      </w:r>
      <w:r w:rsidRPr="002F604B">
        <w:rPr>
          <w:lang w:val="ro-RO"/>
        </w:rPr>
        <w:t xml:space="preserve"> 26% din populaţia totală studiată, nu s-a evidenţiat un beneficiu renal, cu toate că intervalele de încredere nu l-au exclus. De asemenea, pentru obiectivul secundar, constituit din evenimente cardiovasculare letale şi non</w:t>
      </w:r>
      <w:r w:rsidR="00981D5F" w:rsidRPr="002F604B">
        <w:rPr>
          <w:lang w:val="ro-RO"/>
        </w:rPr>
        <w:noBreakHyphen/>
      </w:r>
      <w:r w:rsidRPr="002F604B">
        <w:rPr>
          <w:lang w:val="ro-RO"/>
        </w:rPr>
        <w:t xml:space="preserve">letale, nu au existat diferenţe între cele trei grupuri din populaţia totală studiată, cu toate că s-a constatat o creştere a incidenţei infarctului miocardic non-letal la femei şi o scădere a incidenţei infarctului miocardic non-letal la bărbaţi, în grupul </w:t>
      </w:r>
      <w:r w:rsidR="00C23692" w:rsidRPr="002F604B">
        <w:rPr>
          <w:lang w:val="ro-RO"/>
        </w:rPr>
        <w:t xml:space="preserve">cu </w:t>
      </w:r>
      <w:r w:rsidRPr="002F604B">
        <w:rPr>
          <w:lang w:val="ro-RO"/>
        </w:rPr>
        <w:t>irbesartan</w:t>
      </w:r>
      <w:r w:rsidR="00C23692" w:rsidRPr="002F604B">
        <w:rPr>
          <w:lang w:val="ro-RO"/>
        </w:rPr>
        <w:t>,</w:t>
      </w:r>
      <w:r w:rsidRPr="002F604B">
        <w:rPr>
          <w:lang w:val="ro-RO"/>
        </w:rPr>
        <w:t xml:space="preserve"> comparativ cu grupul </w:t>
      </w:r>
      <w:r w:rsidR="00C23692" w:rsidRPr="002F604B">
        <w:rPr>
          <w:lang w:val="ro-RO"/>
        </w:rPr>
        <w:t xml:space="preserve">cu </w:t>
      </w:r>
      <w:r w:rsidRPr="002F604B">
        <w:rPr>
          <w:lang w:val="ro-RO"/>
        </w:rPr>
        <w:t xml:space="preserve">placebo. La femeile din grupul </w:t>
      </w:r>
      <w:r w:rsidR="00C23692" w:rsidRPr="002F604B">
        <w:rPr>
          <w:lang w:val="ro-RO"/>
        </w:rPr>
        <w:t xml:space="preserve">cu </w:t>
      </w:r>
      <w:r w:rsidRPr="002F604B">
        <w:rPr>
          <w:lang w:val="ro-RO"/>
        </w:rPr>
        <w:t>irbesartan</w:t>
      </w:r>
      <w:r w:rsidR="00C23692" w:rsidRPr="002F604B">
        <w:rPr>
          <w:lang w:val="ro-RO"/>
        </w:rPr>
        <w:t>,</w:t>
      </w:r>
      <w:r w:rsidRPr="002F604B">
        <w:rPr>
          <w:lang w:val="ro-RO"/>
        </w:rPr>
        <w:t xml:space="preserve"> comparativ cu grupul </w:t>
      </w:r>
      <w:r w:rsidR="00C23692" w:rsidRPr="002F604B">
        <w:rPr>
          <w:lang w:val="ro-RO"/>
        </w:rPr>
        <w:t xml:space="preserve">cu </w:t>
      </w:r>
      <w:r w:rsidRPr="002F604B">
        <w:rPr>
          <w:lang w:val="ro-RO"/>
        </w:rPr>
        <w:t>amlodipină</w:t>
      </w:r>
      <w:r w:rsidR="00C23692" w:rsidRPr="002F604B">
        <w:rPr>
          <w:lang w:val="ro-RO"/>
        </w:rPr>
        <w:t>,</w:t>
      </w:r>
      <w:r w:rsidRPr="002F604B">
        <w:rPr>
          <w:lang w:val="ro-RO"/>
        </w:rPr>
        <w:t xml:space="preserve"> s-a observat o creştere a incidenţei infarctului miocardic non-letal şi a accidentului vascular cerebral</w:t>
      </w:r>
      <w:r w:rsidR="00C23692" w:rsidRPr="002F604B">
        <w:rPr>
          <w:lang w:val="ro-RO"/>
        </w:rPr>
        <w:t>,</w:t>
      </w:r>
      <w:r w:rsidRPr="002F604B">
        <w:rPr>
          <w:lang w:val="ro-RO"/>
        </w:rPr>
        <w:t xml:space="preserve"> în timp ce spitalizarea impusă de insuficienţa cardiacă a fost redusă în populaţia totală studiată. Cu toate acestea, nu s-a stabilit nicio explicaţie adecvată pentru aceste constatări la femei.</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 xml:space="preserve">Studiul </w:t>
      </w:r>
      <w:r w:rsidR="00F5695B" w:rsidRPr="002F604B">
        <w:rPr>
          <w:lang w:val="ro-RO"/>
        </w:rPr>
        <w:t>„</w:t>
      </w:r>
      <w:r w:rsidRPr="002F604B">
        <w:rPr>
          <w:lang w:val="ro-RO"/>
        </w:rPr>
        <w:t>Effects of Irbesartan on Microalbuminuria in Hypertensive Patients with Type 2 Diabetes Mellitus (IRMA 2)</w:t>
      </w:r>
      <w:r w:rsidR="00F5695B" w:rsidRPr="002F604B">
        <w:rPr>
          <w:lang w:val="ro-RO"/>
        </w:rPr>
        <w:t>”</w:t>
      </w:r>
      <w:r w:rsidRPr="002F604B">
        <w:rPr>
          <w:lang w:val="ro-RO"/>
        </w:rPr>
        <w:t xml:space="preserve"> evidenţiază că irbesartanul în doză de 300 mg întârzie progresia către proteinurie cu semnificaţie clinică la pacienţii cu microalbuminurie. IRMA </w:t>
      </w:r>
      <w:smartTag w:uri="urn:schemas-microsoft-com:office:smarttags" w:element="metricconverter">
        <w:smartTagPr>
          <w:attr w:name="ProductID" w:val="2 a"/>
        </w:smartTagPr>
        <w:r w:rsidRPr="002F604B">
          <w:rPr>
            <w:lang w:val="ro-RO"/>
          </w:rPr>
          <w:t>2 a</w:t>
        </w:r>
      </w:smartTag>
      <w:r w:rsidRPr="002F604B">
        <w:rPr>
          <w:lang w:val="ro-RO"/>
        </w:rPr>
        <w:t xml:space="preserve"> fost un studiu de morbiditate, dublu-orb, controlat cu placebo, efectuat la 590 pacienţi cu diabet zaharat de tip 2, microalbuminurie (30</w:t>
      </w:r>
      <w:r w:rsidRPr="002F604B">
        <w:rPr>
          <w:lang w:val="ro-RO"/>
        </w:rPr>
        <w:noBreakHyphen/>
        <w:t>300 mg/zi) şi funcţie renală normală (creatininemie ≤ 1,5 mg/dl la bărbaţi şi &lt; 1,1 mg/dl la femei). Studiul a evaluat efectele Aprovel pe termen lung (2 ani) asupra progresiei către proteinurie cu semnificaţie clinică – rata excreţiei urinare a albuminei (REUA) &gt; 300 mg/zi şi o creştere a REUA cu cel puţin 30% din valoarea iniţială. Tensiunea arterială predefinită drept ţintă a fost ≤ 135/85 mm Hg. Dacă a fost necesar, s-au adăugat medicamente antihipertensive suplimentare (excluzând inhibitorii ECA, antagoniştii receptorilor pentru angiotensină II şi blocanţii dihidropiridinici ai canalelor de calciu), pentru a ajuta la atingerea tensiunii arteriale ţintă. În timp ce, la toate grupurile de tratament, s</w:t>
      </w:r>
      <w:r w:rsidR="00F5695B" w:rsidRPr="002F604B">
        <w:rPr>
          <w:lang w:val="ro-RO"/>
        </w:rPr>
        <w:noBreakHyphen/>
      </w:r>
      <w:r w:rsidRPr="002F604B">
        <w:rPr>
          <w:lang w:val="ro-RO"/>
        </w:rPr>
        <w:t>au atins valori similare ale tensiunii arteriale, mai puţini au fost pacienţii care au atins obiectivul final de proteinurie cu semnificaţie clinică în grupul irbesartan 300 mg (5,2%) comparativ cu grupurile placebo (14,9%) sau irbesartan 150 mg (9,7%), demonstrându-se astfel o reducere a riscului relativ cu 70% comparativ cu placebo (p = 0,0004) pentru doza mai mare. Pe parcursul primelor trei luni de tratament nu s-a observat o ameliorare concomitentă a ratei filtrării glomerulare (RFG). Încetinirea progresiei către proteinurie cu semnificaţie clinică a fost evidentă încă din primele trei luni de tratament şi a continuat pe parcursul perioadei de 2 ani. Revenirea la albuminurie normală (&lt; 30 mg/zi) a fost mai frecventă în grupul</w:t>
      </w:r>
      <w:r w:rsidR="008C39B5" w:rsidRPr="002F604B">
        <w:rPr>
          <w:lang w:val="ro-RO"/>
        </w:rPr>
        <w:t xml:space="preserve"> cu</w:t>
      </w:r>
      <w:r w:rsidRPr="002F604B">
        <w:rPr>
          <w:lang w:val="ro-RO"/>
        </w:rPr>
        <w:t xml:space="preserve"> Aprovel 300 mg (34%)</w:t>
      </w:r>
      <w:r w:rsidR="008C39B5" w:rsidRPr="002F604B">
        <w:rPr>
          <w:lang w:val="ro-RO"/>
        </w:rPr>
        <w:t>,</w:t>
      </w:r>
      <w:r w:rsidRPr="002F604B">
        <w:rPr>
          <w:lang w:val="ro-RO"/>
        </w:rPr>
        <w:t xml:space="preserve"> comparativ cu grupul </w:t>
      </w:r>
      <w:r w:rsidR="008C39B5" w:rsidRPr="002F604B">
        <w:rPr>
          <w:lang w:val="ro-RO"/>
        </w:rPr>
        <w:t xml:space="preserve">cu </w:t>
      </w:r>
      <w:r w:rsidRPr="002F604B">
        <w:rPr>
          <w:lang w:val="ro-RO"/>
        </w:rPr>
        <w:t>placebo (21%).</w:t>
      </w:r>
    </w:p>
    <w:p w:rsidR="004E3795" w:rsidRDefault="004E3795" w:rsidP="004E3795">
      <w:pPr>
        <w:pStyle w:val="EMEABodyText"/>
        <w:rPr>
          <w:lang w:val="ro-RO"/>
        </w:rPr>
      </w:pPr>
    </w:p>
    <w:p w:rsidR="004E3795" w:rsidRPr="000D581D" w:rsidRDefault="004E3795" w:rsidP="004E3795">
      <w:pPr>
        <w:pStyle w:val="EMEABodyText"/>
        <w:rPr>
          <w:i/>
          <w:lang w:val="ro-RO"/>
        </w:rPr>
      </w:pPr>
      <w:r w:rsidRPr="000D581D">
        <w:rPr>
          <w:i/>
          <w:lang w:val="ro-RO"/>
        </w:rPr>
        <w:t>Blocarea dublă a sistemului renină-angiotensină-aldosteron (SRAA)</w:t>
      </w:r>
    </w:p>
    <w:p w:rsidR="00A21A1B" w:rsidRDefault="00A21A1B" w:rsidP="004E3795">
      <w:pPr>
        <w:pStyle w:val="EMEABodyText"/>
        <w:rPr>
          <w:lang w:val="ro-RO"/>
        </w:rPr>
      </w:pPr>
    </w:p>
    <w:p w:rsidR="004E3795" w:rsidRPr="00554AD3" w:rsidRDefault="004E3795" w:rsidP="004E3795">
      <w:pPr>
        <w:pStyle w:val="EMEABodyText"/>
        <w:rPr>
          <w:lang w:val="ro-RO"/>
        </w:rPr>
      </w:pPr>
      <w:r w:rsidRPr="00554AD3">
        <w:rPr>
          <w:lang w:val="ro-RO"/>
        </w:rPr>
        <w:t xml:space="preserve">Două studii </w:t>
      </w:r>
      <w:r w:rsidR="005407D4">
        <w:rPr>
          <w:lang w:val="ro-RO"/>
        </w:rPr>
        <w:t>extinse</w:t>
      </w:r>
      <w:r w:rsidRPr="00554AD3">
        <w:rPr>
          <w:lang w:val="ro-RO"/>
        </w:rPr>
        <w:t>, randomizate, controlate (ONTARGET (ONgoing Telmisartan Alone and in combination with Ramipril Global Endpoint Trial/</w:t>
      </w:r>
      <w:r w:rsidR="005407D4" w:rsidRPr="005407D4">
        <w:rPr>
          <w:lang w:val="ro-RO"/>
        </w:rPr>
        <w:t>Studiu cu criteriu final global de evaluare, efectuat cu telmisartan administrat în monoterapie sau în asociere cu ramipril</w:t>
      </w:r>
      <w:r w:rsidRPr="00554AD3">
        <w:rPr>
          <w:lang w:val="ro-RO"/>
        </w:rPr>
        <w:t>) şi VA NEPHRON-D (The Veterans Affairs Nephropathy in Diabetes/</w:t>
      </w:r>
      <w:r w:rsidR="005407D4" w:rsidRPr="005407D4">
        <w:rPr>
          <w:lang w:val="ro-RO"/>
        </w:rPr>
        <w:t>Evaluare a nefropatiei din cadrul diabetului zaharat, efectuată de Departamentul pentru veterani</w:t>
      </w:r>
      <w:r w:rsidRPr="00554AD3">
        <w:rPr>
          <w:lang w:val="ro-RO"/>
        </w:rPr>
        <w:t xml:space="preserve">)) au investigat administrarea concomitentă a unui inhibitor al ECA şi </w:t>
      </w:r>
      <w:r w:rsidR="005407D4">
        <w:rPr>
          <w:lang w:val="ro-RO"/>
        </w:rPr>
        <w:t xml:space="preserve">a </w:t>
      </w:r>
      <w:r w:rsidR="005407D4" w:rsidRPr="007A75F8">
        <w:rPr>
          <w:lang w:val="ro-RO"/>
        </w:rPr>
        <w:t>unui blocant al receptorilor angiotensin</w:t>
      </w:r>
      <w:r w:rsidR="005407D4">
        <w:rPr>
          <w:lang w:val="ro-RO"/>
        </w:rPr>
        <w:t>ei</w:t>
      </w:r>
      <w:r w:rsidR="005407D4" w:rsidRPr="007A75F8">
        <w:rPr>
          <w:lang w:val="ro-RO"/>
        </w:rPr>
        <w:t xml:space="preserve"> II</w:t>
      </w:r>
      <w:r w:rsidRPr="00554AD3">
        <w:rPr>
          <w:lang w:val="ro-RO"/>
        </w:rPr>
        <w:t>. ONTARGET este un studiu efectuat la pacienţii cu antecedente de afecţiune cardiovasculară sau cerebrovasculară sau cu diabet zaharat de tip 2, însoţite de dovezi ale afectării de organ. VA NEPHRON-D este un studiu efectuat la pacienţii cu diabet zaharat de tip 2 şi nefropatie diabetică.</w:t>
      </w:r>
    </w:p>
    <w:p w:rsidR="004E3795" w:rsidRPr="00554AD3" w:rsidRDefault="004E3795" w:rsidP="004E3795">
      <w:pPr>
        <w:pStyle w:val="EMEABodyText"/>
        <w:rPr>
          <w:lang w:val="ro-RO"/>
        </w:rPr>
      </w:pPr>
      <w:r w:rsidRPr="00554AD3">
        <w:rPr>
          <w:lang w:val="ro-RO"/>
        </w:rPr>
        <w:t>Aceste studii nu au evidenţiat efecte benefice semnificative asupra rezultatelor renale şi/sau cardiovasculare sau asupra mortalităţii, în timp ce s-a observat un risc crescut de hiperkaliemie, afectare renală acută şi/sau hipotensiune arterială</w:t>
      </w:r>
      <w:r w:rsidR="005407D4">
        <w:rPr>
          <w:lang w:val="ro-RO"/>
        </w:rPr>
        <w:t>,</w:t>
      </w:r>
      <w:r w:rsidRPr="00554AD3">
        <w:rPr>
          <w:lang w:val="ro-RO"/>
        </w:rPr>
        <w:t xml:space="preserve"> comparativ cu monoterapia. Date fiind proprietăţile lor farmacodinamice similare, aceste rezultate sunt relevante, de asemenea, pentru alţi inhibitori ai ECA şi blocanţi ai receptorilor angiotensinei II.</w:t>
      </w:r>
    </w:p>
    <w:p w:rsidR="004E3795" w:rsidRPr="00554AD3" w:rsidRDefault="004E3795" w:rsidP="004E3795">
      <w:pPr>
        <w:pStyle w:val="EMEABodyText"/>
        <w:rPr>
          <w:lang w:val="ro-RO"/>
        </w:rPr>
      </w:pPr>
      <w:r w:rsidRPr="00554AD3">
        <w:rPr>
          <w:lang w:val="ro-RO"/>
        </w:rPr>
        <w:t>Prin urmare, inhibitorii ECA şi blocanţii receptorilor angiotensinei II nu trebuie administraţi concomitent la pacienţii cu nefropatie diabetică.</w:t>
      </w:r>
    </w:p>
    <w:p w:rsidR="00240B78" w:rsidRDefault="00240B78" w:rsidP="004E3795">
      <w:pPr>
        <w:pStyle w:val="EMEABodyText"/>
        <w:rPr>
          <w:lang w:val="ro-RO"/>
        </w:rPr>
      </w:pPr>
    </w:p>
    <w:p w:rsidR="004E3795" w:rsidRDefault="004E3795" w:rsidP="004E3795">
      <w:pPr>
        <w:pStyle w:val="EMEABodyText"/>
        <w:rPr>
          <w:lang w:val="ro-RO"/>
        </w:rPr>
      </w:pPr>
      <w:r w:rsidRPr="00554AD3">
        <w:rPr>
          <w:lang w:val="ro-RO"/>
        </w:rPr>
        <w:t>ALTITUDE (Aliskiren Trial in Type 2 Diabetes Using Cardiovascular and Renal Disease Endpoints/</w:t>
      </w:r>
      <w:r w:rsidR="005407D4" w:rsidRPr="005407D4">
        <w:rPr>
          <w:lang w:val="ro-RO"/>
        </w:rPr>
        <w:t>Studiu efectuat cu aliskiren, la pacienţi cu diabet zaharat de tip 2, care a utilizat criterii finale de evaluare în boala cardiovasculară sau renală</w:t>
      </w:r>
      <w:r w:rsidRPr="00554AD3">
        <w:rPr>
          <w:lang w:val="ro-RO"/>
        </w:rPr>
        <w:t xml:space="preserve">) este un studiu conceput să testeze beneficiul adăugării aliskiren la un tratament standard cu un inhibitor al ECA sau un blocant al receptorilor de angiotensină II la pacienţii cu diabet zaharat de tip 2 şi afecţiune renală cronică, afecţiune cardiovasculară sau ambele. Studiul a fost încheiat prematur din cauza unui risc crescut de apariţie a evenimentelor adverse. </w:t>
      </w:r>
      <w:r w:rsidR="005407D4" w:rsidRPr="007A75F8">
        <w:rPr>
          <w:lang w:val="ro-RO"/>
        </w:rPr>
        <w:t>Deces</w:t>
      </w:r>
      <w:r w:rsidR="005407D4">
        <w:rPr>
          <w:lang w:val="ro-RO"/>
        </w:rPr>
        <w:t>ul</w:t>
      </w:r>
      <w:r w:rsidR="005407D4" w:rsidRPr="007A75F8">
        <w:rPr>
          <w:lang w:val="ro-RO"/>
        </w:rPr>
        <w:t xml:space="preserve"> şi accident</w:t>
      </w:r>
      <w:r w:rsidR="005407D4">
        <w:rPr>
          <w:lang w:val="ro-RO"/>
        </w:rPr>
        <w:t>ul</w:t>
      </w:r>
      <w:r w:rsidR="005407D4" w:rsidRPr="007A75F8">
        <w:rPr>
          <w:lang w:val="ro-RO"/>
        </w:rPr>
        <w:t xml:space="preserve"> vascular cerebral </w:t>
      </w:r>
      <w:r w:rsidR="005407D4" w:rsidRPr="00D26243">
        <w:rPr>
          <w:lang w:val="ro-RO"/>
        </w:rPr>
        <w:t xml:space="preserve">din cauze cardiovasculare </w:t>
      </w:r>
      <w:r w:rsidRPr="00554AD3">
        <w:rPr>
          <w:lang w:val="ro-RO"/>
        </w:rPr>
        <w:t>au fost mai frecvente numeric în cadrul grupului în care s-a administrat aliskiren</w:t>
      </w:r>
      <w:r w:rsidR="00563270">
        <w:rPr>
          <w:lang w:val="ro-RO"/>
        </w:rPr>
        <w:t>,</w:t>
      </w:r>
      <w:r w:rsidRPr="00554AD3">
        <w:rPr>
          <w:lang w:val="ro-RO"/>
        </w:rPr>
        <w:t xml:space="preserve"> decât în cadrul grupului în care s</w:t>
      </w:r>
      <w:r w:rsidR="005407D4">
        <w:rPr>
          <w:lang w:val="ro-RO"/>
        </w:rPr>
        <w:noBreakHyphen/>
      </w:r>
      <w:r w:rsidRPr="00554AD3">
        <w:rPr>
          <w:lang w:val="ro-RO"/>
        </w:rPr>
        <w:t xml:space="preserve">a administrat placebo, </w:t>
      </w:r>
      <w:r w:rsidR="00603E9A">
        <w:rPr>
          <w:lang w:val="ro-RO"/>
        </w:rPr>
        <w:t xml:space="preserve">iar </w:t>
      </w:r>
      <w:r w:rsidRPr="00554AD3">
        <w:rPr>
          <w:lang w:val="ro-RO"/>
        </w:rPr>
        <w:t xml:space="preserve">evenimentele adverse şi evenimentele adverse grave de interes (hiperkaliemie, hipotensiune arterială şi </w:t>
      </w:r>
      <w:r w:rsidR="0037030A">
        <w:rPr>
          <w:lang w:val="ro-RO"/>
        </w:rPr>
        <w:t>afectarea funcţiei</w:t>
      </w:r>
      <w:r w:rsidR="0037030A" w:rsidRPr="007A75F8">
        <w:rPr>
          <w:lang w:val="ro-RO"/>
        </w:rPr>
        <w:t xml:space="preserve"> renal</w:t>
      </w:r>
      <w:r w:rsidR="0037030A">
        <w:rPr>
          <w:lang w:val="ro-RO"/>
        </w:rPr>
        <w:t>e</w:t>
      </w:r>
      <w:r w:rsidRPr="00554AD3">
        <w:rPr>
          <w:lang w:val="ro-RO"/>
        </w:rPr>
        <w:t xml:space="preserve">) </w:t>
      </w:r>
      <w:r w:rsidR="00603E9A">
        <w:rPr>
          <w:lang w:val="ro-RO"/>
        </w:rPr>
        <w:t>au fost</w:t>
      </w:r>
      <w:r w:rsidR="00603E9A" w:rsidRPr="007A75F8">
        <w:rPr>
          <w:lang w:val="ro-RO"/>
        </w:rPr>
        <w:t xml:space="preserve"> </w:t>
      </w:r>
      <w:r w:rsidRPr="00554AD3">
        <w:rPr>
          <w:lang w:val="ro-RO"/>
        </w:rPr>
        <w:t>raportate mai frecvent în cadrul grupului în care s-a administrat aliskiren decât în cadrul grupului în care s-a administrat placebo.</w:t>
      </w:r>
    </w:p>
    <w:p w:rsidR="00BE3705" w:rsidRPr="002F604B" w:rsidRDefault="00BE3705" w:rsidP="00A2096F">
      <w:pPr>
        <w:pStyle w:val="EMEABodyText"/>
        <w:rPr>
          <w:lang w:val="ro-RO"/>
        </w:rPr>
      </w:pPr>
    </w:p>
    <w:p w:rsidR="00A2096F" w:rsidRPr="002F604B" w:rsidRDefault="00A2096F" w:rsidP="00A2096F">
      <w:pPr>
        <w:pStyle w:val="EMEAHeading2"/>
        <w:rPr>
          <w:lang w:val="ro-RO"/>
        </w:rPr>
      </w:pPr>
      <w:r w:rsidRPr="002F604B">
        <w:rPr>
          <w:lang w:val="ro-RO"/>
        </w:rPr>
        <w:t>5.2</w:t>
      </w:r>
      <w:r w:rsidRPr="002F604B">
        <w:rPr>
          <w:lang w:val="ro-RO"/>
        </w:rPr>
        <w:tab/>
        <w:t>Proprietăţi farmacocinetice</w:t>
      </w:r>
    </w:p>
    <w:p w:rsidR="00A2096F" w:rsidRPr="002F604B" w:rsidRDefault="00A2096F" w:rsidP="00A2096F">
      <w:pPr>
        <w:pStyle w:val="EMEAHeading2"/>
        <w:rPr>
          <w:lang w:val="ro-RO"/>
        </w:rPr>
      </w:pPr>
    </w:p>
    <w:p w:rsidR="00931FF4" w:rsidRPr="000D581D" w:rsidRDefault="00931FF4" w:rsidP="00A2096F">
      <w:pPr>
        <w:pStyle w:val="EMEABodyText"/>
        <w:rPr>
          <w:u w:val="single"/>
          <w:lang w:val="ro-RO"/>
        </w:rPr>
      </w:pPr>
      <w:r w:rsidRPr="000D581D">
        <w:rPr>
          <w:u w:val="single"/>
          <w:lang w:val="ro-RO"/>
        </w:rPr>
        <w:t>Absorbție</w:t>
      </w:r>
    </w:p>
    <w:p w:rsidR="000B2CDC" w:rsidRDefault="000B2CDC" w:rsidP="00A2096F">
      <w:pPr>
        <w:pStyle w:val="EMEABodyText"/>
        <w:rPr>
          <w:lang w:val="ro-RO"/>
        </w:rPr>
      </w:pPr>
    </w:p>
    <w:p w:rsidR="00240B78" w:rsidRDefault="00A2096F" w:rsidP="00A2096F">
      <w:pPr>
        <w:pStyle w:val="EMEABodyText"/>
        <w:rPr>
          <w:lang w:val="ro-RO"/>
        </w:rPr>
      </w:pPr>
      <w:r w:rsidRPr="002F604B">
        <w:rPr>
          <w:lang w:val="ro-RO"/>
        </w:rPr>
        <w:t>Irbesartanul este bine absorbit după administrarea orală: studiile de biodisponibilitate absolută au determinat valori de aproximativ 60</w:t>
      </w:r>
      <w:r w:rsidR="008C39B5" w:rsidRPr="002F604B">
        <w:rPr>
          <w:lang w:val="ro-RO"/>
        </w:rPr>
        <w:t>-</w:t>
      </w:r>
      <w:r w:rsidRPr="002F604B">
        <w:rPr>
          <w:lang w:val="ro-RO"/>
        </w:rPr>
        <w:t xml:space="preserve">80%. Administrarea concomitentă cu alimentele nu influenţează semnificativ biodisponibilitatea irbesartanului. </w:t>
      </w:r>
    </w:p>
    <w:p w:rsidR="00240B78" w:rsidRDefault="00240B78" w:rsidP="00A2096F">
      <w:pPr>
        <w:pStyle w:val="EMEABodyText"/>
        <w:rPr>
          <w:lang w:val="ro-RO"/>
        </w:rPr>
      </w:pPr>
    </w:p>
    <w:p w:rsidR="00240B78" w:rsidRPr="000D581D" w:rsidRDefault="00240B78" w:rsidP="00A2096F">
      <w:pPr>
        <w:pStyle w:val="EMEABodyText"/>
        <w:rPr>
          <w:u w:val="single"/>
          <w:lang w:val="ro-RO"/>
        </w:rPr>
      </w:pPr>
      <w:r w:rsidRPr="000D581D">
        <w:rPr>
          <w:u w:val="single"/>
          <w:lang w:val="ro-RO"/>
        </w:rPr>
        <w:t>Distribuție</w:t>
      </w:r>
    </w:p>
    <w:p w:rsidR="00240B78" w:rsidRDefault="00240B78" w:rsidP="00A2096F">
      <w:pPr>
        <w:pStyle w:val="EMEABodyText"/>
        <w:rPr>
          <w:lang w:val="ro-RO"/>
        </w:rPr>
      </w:pPr>
    </w:p>
    <w:p w:rsidR="00240B78" w:rsidRDefault="00A2096F" w:rsidP="00A2096F">
      <w:pPr>
        <w:pStyle w:val="EMEABodyText"/>
        <w:rPr>
          <w:lang w:val="ro-RO"/>
        </w:rPr>
      </w:pPr>
      <w:r w:rsidRPr="002F604B">
        <w:rPr>
          <w:lang w:val="ro-RO"/>
        </w:rPr>
        <w:t>Legarea de proteinele plasmatice este de aproximativ 96%, cu o legare neglijabilă de componentele celulare sanguine. Volumul aparent de distribu</w:t>
      </w:r>
      <w:r w:rsidRPr="002F604B">
        <w:rPr>
          <w:lang w:val="ro-RO"/>
        </w:rPr>
        <w:sym w:font="Times New Roman" w:char="0163"/>
      </w:r>
      <w:r w:rsidRPr="002F604B">
        <w:rPr>
          <w:lang w:val="ro-RO"/>
        </w:rPr>
        <w:t>ie este de 53</w:t>
      </w:r>
      <w:r w:rsidRPr="002F604B">
        <w:rPr>
          <w:lang w:val="ro-RO"/>
        </w:rPr>
        <w:noBreakHyphen/>
        <w:t xml:space="preserve">93 l. </w:t>
      </w:r>
    </w:p>
    <w:p w:rsidR="00240B78" w:rsidRDefault="00240B78" w:rsidP="00A2096F">
      <w:pPr>
        <w:pStyle w:val="EMEABodyText"/>
        <w:rPr>
          <w:lang w:val="ro-RO"/>
        </w:rPr>
      </w:pPr>
    </w:p>
    <w:p w:rsidR="00240B78" w:rsidRPr="000D581D" w:rsidRDefault="00240B78" w:rsidP="00A2096F">
      <w:pPr>
        <w:pStyle w:val="EMEABodyText"/>
        <w:rPr>
          <w:u w:val="single"/>
          <w:lang w:val="ro-RO"/>
        </w:rPr>
      </w:pPr>
      <w:r w:rsidRPr="000D581D">
        <w:rPr>
          <w:u w:val="single"/>
          <w:lang w:val="ro-RO"/>
        </w:rPr>
        <w:t>Metabolizare</w:t>
      </w:r>
    </w:p>
    <w:p w:rsidR="00240B78" w:rsidRDefault="00240B78" w:rsidP="00A2096F">
      <w:pPr>
        <w:pStyle w:val="EMEABodyText"/>
        <w:rPr>
          <w:lang w:val="ro-RO"/>
        </w:rPr>
      </w:pPr>
    </w:p>
    <w:p w:rsidR="00A2096F" w:rsidRPr="002F604B" w:rsidRDefault="00A2096F" w:rsidP="00A2096F">
      <w:pPr>
        <w:pStyle w:val="EMEABodyText"/>
        <w:rPr>
          <w:lang w:val="ro-RO"/>
        </w:rPr>
      </w:pPr>
      <w:r w:rsidRPr="002F604B">
        <w:rPr>
          <w:lang w:val="ro-RO"/>
        </w:rPr>
        <w:t xml:space="preserve">După administrarea orală sau intravenoasă de irbesartan marcat cu </w:t>
      </w:r>
      <w:r w:rsidRPr="002F604B">
        <w:rPr>
          <w:vertAlign w:val="superscript"/>
          <w:lang w:val="ro-RO"/>
        </w:rPr>
        <w:t>14</w:t>
      </w:r>
      <w:r w:rsidRPr="002F604B">
        <w:rPr>
          <w:lang w:val="ro-RO"/>
        </w:rPr>
        <w:t>C, 80</w:t>
      </w:r>
      <w:r w:rsidRPr="002F604B">
        <w:rPr>
          <w:lang w:val="ro-RO"/>
        </w:rPr>
        <w:noBreakHyphen/>
        <w:t xml:space="preserve">85% din radioactivitatea plasmei circulante poate fi atribuită irbesartanului nemodificat. Irbesartanul este metabolizat hepatic prin glucurono-conjugare şi oxidare. Metabolitul circulant principal este glucuronatul de irbesartan (aproximativ 6%). Studiile </w:t>
      </w:r>
      <w:r w:rsidRPr="002F604B">
        <w:rPr>
          <w:i/>
          <w:lang w:val="ro-RO"/>
        </w:rPr>
        <w:t>in vitro</w:t>
      </w:r>
      <w:r w:rsidRPr="002F604B">
        <w:rPr>
          <w:lang w:val="ro-RO"/>
        </w:rPr>
        <w:t xml:space="preserve"> au evidenţiat că irbesartanul este oxidat în principal de izoenzima CYP2C9 a citocromului P450, izoenzima CYP3A4 având un efect neglijabil.</w:t>
      </w:r>
    </w:p>
    <w:p w:rsidR="00A2096F" w:rsidRDefault="00A2096F" w:rsidP="00A2096F">
      <w:pPr>
        <w:pStyle w:val="EMEABodyText"/>
        <w:rPr>
          <w:lang w:val="ro-RO"/>
        </w:rPr>
      </w:pPr>
    </w:p>
    <w:p w:rsidR="00931FF4" w:rsidRPr="000D581D" w:rsidRDefault="00931FF4" w:rsidP="00A2096F">
      <w:pPr>
        <w:pStyle w:val="EMEABodyText"/>
        <w:rPr>
          <w:u w:val="single"/>
          <w:lang w:val="ro-RO"/>
        </w:rPr>
      </w:pPr>
      <w:r w:rsidRPr="000D581D">
        <w:rPr>
          <w:u w:val="single"/>
          <w:lang w:val="ro-RO"/>
        </w:rPr>
        <w:t>Liniaritate/non-liniaritate</w:t>
      </w:r>
    </w:p>
    <w:p w:rsidR="00240B78" w:rsidRDefault="00240B78" w:rsidP="00A2096F">
      <w:pPr>
        <w:pStyle w:val="EMEABodyText"/>
        <w:rPr>
          <w:lang w:val="ro-RO"/>
        </w:rPr>
      </w:pPr>
    </w:p>
    <w:p w:rsidR="00A2096F" w:rsidRPr="002F604B" w:rsidRDefault="00A2096F" w:rsidP="00A2096F">
      <w:pPr>
        <w:pStyle w:val="EMEABodyText"/>
        <w:rPr>
          <w:lang w:val="ro-RO"/>
        </w:rPr>
      </w:pPr>
      <w:r w:rsidRPr="002F604B">
        <w:rPr>
          <w:lang w:val="ro-RO"/>
        </w:rPr>
        <w:t>Irbesartanul prezintă o farmacocinetică lineară</w:t>
      </w:r>
      <w:r w:rsidR="008C39B5" w:rsidRPr="002F604B">
        <w:rPr>
          <w:lang w:val="ro-RO"/>
        </w:rPr>
        <w:t>,</w:t>
      </w:r>
      <w:r w:rsidRPr="002F604B">
        <w:rPr>
          <w:lang w:val="ro-RO"/>
        </w:rPr>
        <w:t xml:space="preserve"> proporţională cu doza, la doze cuprinse între 10 mg </w:t>
      </w:r>
      <w:r w:rsidR="008C39B5" w:rsidRPr="002F604B">
        <w:rPr>
          <w:lang w:val="ro-RO"/>
        </w:rPr>
        <w:t xml:space="preserve">şi </w:t>
      </w:r>
      <w:r w:rsidRPr="002F604B">
        <w:rPr>
          <w:lang w:val="ro-RO"/>
        </w:rPr>
        <w:t>600 mg. S-a observat</w:t>
      </w:r>
      <w:r w:rsidR="008C39B5" w:rsidRPr="002F604B">
        <w:rPr>
          <w:lang w:val="ro-RO"/>
        </w:rPr>
        <w:t xml:space="preserve"> o creştere </w:t>
      </w:r>
      <w:r w:rsidR="00734D0E" w:rsidRPr="002F604B">
        <w:rPr>
          <w:lang w:val="ro-RO"/>
        </w:rPr>
        <w:t>mai mică decât cea proporţională</w:t>
      </w:r>
      <w:r w:rsidR="008C39B5" w:rsidRPr="002F604B">
        <w:rPr>
          <w:lang w:val="ro-RO"/>
        </w:rPr>
        <w:t xml:space="preserve"> a absorbţiei orale</w:t>
      </w:r>
      <w:r w:rsidRPr="002F604B">
        <w:rPr>
          <w:lang w:val="ro-RO"/>
        </w:rPr>
        <w:t>, la doze mai mari de 600 mg irbesartan (dublul dozei maxime recomandate); mecanismul acestui fenomen nu este cunoscut. Concentraţiile plasmatice maxime se ating la 1,5</w:t>
      </w:r>
      <w:r w:rsidRPr="002F604B">
        <w:rPr>
          <w:lang w:val="ro-RO"/>
        </w:rPr>
        <w:noBreakHyphen/>
        <w:t xml:space="preserve">2 ore după administrarea orală. Clearance-ul total şi cel renal </w:t>
      </w:r>
      <w:r w:rsidR="008C39B5" w:rsidRPr="002F604B">
        <w:rPr>
          <w:lang w:val="ro-RO"/>
        </w:rPr>
        <w:t xml:space="preserve">sunt </w:t>
      </w:r>
      <w:r w:rsidRPr="002F604B">
        <w:rPr>
          <w:lang w:val="ro-RO"/>
        </w:rPr>
        <w:t>de 157</w:t>
      </w:r>
      <w:r w:rsidRPr="002F604B">
        <w:rPr>
          <w:lang w:val="ro-RO"/>
        </w:rPr>
        <w:noBreakHyphen/>
        <w:t>176</w:t>
      </w:r>
      <w:r w:rsidR="008C39B5" w:rsidRPr="002F604B">
        <w:rPr>
          <w:lang w:val="ro-RO"/>
        </w:rPr>
        <w:t> ml/minut şi</w:t>
      </w:r>
      <w:r w:rsidRPr="002F604B">
        <w:rPr>
          <w:lang w:val="ro-RO"/>
        </w:rPr>
        <w:t>, respectiv</w:t>
      </w:r>
      <w:r w:rsidR="008C39B5" w:rsidRPr="002F604B">
        <w:rPr>
          <w:lang w:val="ro-RO"/>
        </w:rPr>
        <w:t>, de</w:t>
      </w:r>
      <w:r w:rsidRPr="002F604B">
        <w:rPr>
          <w:lang w:val="ro-RO"/>
        </w:rPr>
        <w:t xml:space="preserve"> 3</w:t>
      </w:r>
      <w:r w:rsidRPr="002F604B">
        <w:rPr>
          <w:lang w:val="ro-RO"/>
        </w:rPr>
        <w:noBreakHyphen/>
        <w:t>3,5 ml/min</w:t>
      </w:r>
      <w:r w:rsidR="008C39B5" w:rsidRPr="002F604B">
        <w:rPr>
          <w:lang w:val="ro-RO"/>
        </w:rPr>
        <w:t>ut</w:t>
      </w:r>
      <w:r w:rsidRPr="002F604B">
        <w:rPr>
          <w:lang w:val="ro-RO"/>
        </w:rPr>
        <w:t>. Timpul de înjumătăţire plasmatică prin eliminare al irbesartanului este de 11</w:t>
      </w:r>
      <w:r w:rsidRPr="002F604B">
        <w:rPr>
          <w:lang w:val="ro-RO"/>
        </w:rPr>
        <w:noBreakHyphen/>
        <w:t xml:space="preserve">15 ore. Concentraţiile plasmatice la starea de echilibru se ating în </w:t>
      </w:r>
      <w:r w:rsidR="00C07020" w:rsidRPr="002F604B">
        <w:rPr>
          <w:lang w:val="ro-RO"/>
        </w:rPr>
        <w:t xml:space="preserve">decurs de </w:t>
      </w:r>
      <w:r w:rsidRPr="002F604B">
        <w:rPr>
          <w:lang w:val="ro-RO"/>
        </w:rPr>
        <w:t>3</w:t>
      </w:r>
      <w:r w:rsidR="00C07020" w:rsidRPr="002F604B">
        <w:rPr>
          <w:lang w:val="ro-RO"/>
        </w:rPr>
        <w:t> </w:t>
      </w:r>
      <w:r w:rsidRPr="002F604B">
        <w:rPr>
          <w:lang w:val="ro-RO"/>
        </w:rPr>
        <w:t xml:space="preserve">zile </w:t>
      </w:r>
      <w:r w:rsidR="00C07020" w:rsidRPr="002F604B">
        <w:rPr>
          <w:lang w:val="ro-RO"/>
        </w:rPr>
        <w:t>de la</w:t>
      </w:r>
      <w:r w:rsidR="00C07020" w:rsidRPr="002F604B" w:rsidDel="00C07020">
        <w:rPr>
          <w:lang w:val="ro-RO"/>
        </w:rPr>
        <w:t xml:space="preserve"> </w:t>
      </w:r>
      <w:r w:rsidRPr="002F604B">
        <w:rPr>
          <w:lang w:val="ro-RO"/>
        </w:rPr>
        <w:t>iniţierea un</w:t>
      </w:r>
      <w:r w:rsidR="0014342C" w:rsidRPr="002F604B">
        <w:rPr>
          <w:lang w:val="ro-RO"/>
        </w:rPr>
        <w:t>e</w:t>
      </w:r>
      <w:r w:rsidRPr="002F604B">
        <w:rPr>
          <w:lang w:val="ro-RO"/>
        </w:rPr>
        <w:t xml:space="preserve">i </w:t>
      </w:r>
      <w:r w:rsidR="0014342C" w:rsidRPr="002F604B">
        <w:rPr>
          <w:lang w:val="ro-RO"/>
        </w:rPr>
        <w:t xml:space="preserve">scheme de </w:t>
      </w:r>
      <w:r w:rsidRPr="002F604B">
        <w:rPr>
          <w:lang w:val="ro-RO"/>
        </w:rPr>
        <w:t>tratament cu administrare în priză unică</w:t>
      </w:r>
      <w:r w:rsidR="0014342C" w:rsidRPr="002F604B">
        <w:rPr>
          <w:lang w:val="ro-RO"/>
        </w:rPr>
        <w:t>,</w:t>
      </w:r>
      <w:r w:rsidRPr="002F604B">
        <w:rPr>
          <w:lang w:val="ro-RO"/>
        </w:rPr>
        <w:t xml:space="preserve"> zilnică. Se observă o acumulare limitată a irbesartanului în plasmă (&lt; 20%) după administrări repetate de doze unice zilnice. Într-un studiu, la femeile hipertensive, s-au observat concentraţii plasmatice de irbesartan </w:t>
      </w:r>
      <w:r w:rsidR="0014342C" w:rsidRPr="002F604B">
        <w:rPr>
          <w:lang w:val="ro-RO"/>
        </w:rPr>
        <w:t xml:space="preserve">ceva </w:t>
      </w:r>
      <w:r w:rsidRPr="002F604B">
        <w:rPr>
          <w:lang w:val="ro-RO"/>
        </w:rPr>
        <w:t xml:space="preserve">mai mari. Cu toate acestea, nu au fost diferenţe în ceea ce priveşte timpul de înjumătăţire plasmatică şi acumularea irbesartanului. Nu este necesară ajustarea dozelor </w:t>
      </w:r>
      <w:smartTag w:uri="urn:schemas-microsoft-com:office:smarttags" w:element="PersonName">
        <w:smartTagPr>
          <w:attr w:name="ProductID" w:val="la femei. Valorile"/>
        </w:smartTagPr>
        <w:r w:rsidRPr="002F604B">
          <w:rPr>
            <w:lang w:val="ro-RO"/>
          </w:rPr>
          <w:t>la femei. Valorile</w:t>
        </w:r>
      </w:smartTag>
      <w:r w:rsidRPr="002F604B">
        <w:rPr>
          <w:lang w:val="ro-RO"/>
        </w:rPr>
        <w:t xml:space="preserve"> ariei de sub curba concentraţiei plasmatice în funcţie de timp (ASC) şi ale concentraţiei plasmatice maxime (C</w:t>
      </w:r>
      <w:r w:rsidRPr="002F604B">
        <w:rPr>
          <w:rStyle w:val="EMEASubscript"/>
          <w:lang w:val="ro-RO"/>
        </w:rPr>
        <w:t>max</w:t>
      </w:r>
      <w:r w:rsidRPr="002F604B">
        <w:rPr>
          <w:lang w:val="ro-RO"/>
        </w:rPr>
        <w:t xml:space="preserve">) pentru irbesartan au fost </w:t>
      </w:r>
      <w:r w:rsidR="0014342C" w:rsidRPr="002F604B">
        <w:rPr>
          <w:lang w:val="ro-RO"/>
        </w:rPr>
        <w:t xml:space="preserve">ceva </w:t>
      </w:r>
      <w:r w:rsidRPr="002F604B">
        <w:rPr>
          <w:lang w:val="ro-RO"/>
        </w:rPr>
        <w:t xml:space="preserve">mai mari la pacienţii vârstnici (≥ 65 </w:t>
      </w:r>
      <w:r w:rsidR="0014342C" w:rsidRPr="002F604B">
        <w:rPr>
          <w:lang w:val="ro-RO"/>
        </w:rPr>
        <w:t xml:space="preserve">de </w:t>
      </w:r>
      <w:r w:rsidRPr="002F604B">
        <w:rPr>
          <w:lang w:val="ro-RO"/>
        </w:rPr>
        <w:t>ani)</w:t>
      </w:r>
      <w:r w:rsidR="0014342C" w:rsidRPr="002F604B">
        <w:rPr>
          <w:lang w:val="ro-RO"/>
        </w:rPr>
        <w:t>,</w:t>
      </w:r>
      <w:r w:rsidRPr="002F604B">
        <w:rPr>
          <w:lang w:val="ro-RO"/>
        </w:rPr>
        <w:t xml:space="preserve"> comparativ cu subiecţii tineri (18</w:t>
      </w:r>
      <w:r w:rsidRPr="002F604B">
        <w:rPr>
          <w:lang w:val="ro-RO"/>
        </w:rPr>
        <w:noBreakHyphen/>
        <w:t>40</w:t>
      </w:r>
      <w:r w:rsidR="0014342C" w:rsidRPr="002F604B">
        <w:rPr>
          <w:lang w:val="ro-RO"/>
        </w:rPr>
        <w:t> </w:t>
      </w:r>
      <w:r w:rsidRPr="002F604B">
        <w:rPr>
          <w:lang w:val="ro-RO"/>
        </w:rPr>
        <w:t>de ani). Cu toate acestea, timpul de înjumătăţire</w:t>
      </w:r>
      <w:r w:rsidR="00636747">
        <w:rPr>
          <w:lang w:val="ro-RO"/>
        </w:rPr>
        <w:t xml:space="preserve"> plasmatică</w:t>
      </w:r>
      <w:r w:rsidRPr="002F604B">
        <w:rPr>
          <w:lang w:val="ro-RO"/>
        </w:rPr>
        <w:t xml:space="preserve"> </w:t>
      </w:r>
      <w:r w:rsidR="002C6F0D">
        <w:rPr>
          <w:lang w:val="ro-RO"/>
        </w:rPr>
        <w:t xml:space="preserve">prin eliminare </w:t>
      </w:r>
      <w:r w:rsidR="0014342C" w:rsidRPr="002F604B">
        <w:rPr>
          <w:lang w:val="ro-RO"/>
        </w:rPr>
        <w:t xml:space="preserve">terminal </w:t>
      </w:r>
      <w:r w:rsidRPr="002F604B">
        <w:rPr>
          <w:lang w:val="ro-RO"/>
        </w:rPr>
        <w:t xml:space="preserve">nu a fost modificat semnificativ. Nu este necesară ajustarea dozelor la </w:t>
      </w:r>
      <w:r w:rsidR="0014342C" w:rsidRPr="002F604B">
        <w:rPr>
          <w:lang w:val="ro-RO"/>
        </w:rPr>
        <w:t xml:space="preserve">persoanele </w:t>
      </w:r>
      <w:r w:rsidRPr="002F604B">
        <w:rPr>
          <w:lang w:val="ro-RO"/>
        </w:rPr>
        <w:t>vârstnic</w:t>
      </w:r>
      <w:r w:rsidR="0014342C" w:rsidRPr="002F604B">
        <w:rPr>
          <w:lang w:val="ro-RO"/>
        </w:rPr>
        <w:t>e</w:t>
      </w:r>
      <w:r w:rsidRPr="002F604B">
        <w:rPr>
          <w:lang w:val="ro-RO"/>
        </w:rPr>
        <w:t>.</w:t>
      </w:r>
    </w:p>
    <w:p w:rsidR="00A2096F" w:rsidRDefault="00A2096F" w:rsidP="00A2096F">
      <w:pPr>
        <w:pStyle w:val="EMEABodyText"/>
        <w:rPr>
          <w:lang w:val="ro-RO"/>
        </w:rPr>
      </w:pPr>
    </w:p>
    <w:p w:rsidR="00331290" w:rsidRPr="000D581D" w:rsidRDefault="00331290" w:rsidP="00A2096F">
      <w:pPr>
        <w:pStyle w:val="EMEABodyText"/>
        <w:rPr>
          <w:u w:val="single"/>
          <w:lang w:val="ro-RO"/>
        </w:rPr>
      </w:pPr>
      <w:r w:rsidRPr="000D581D">
        <w:rPr>
          <w:u w:val="single"/>
          <w:lang w:val="ro-RO"/>
        </w:rPr>
        <w:t>Eliminare</w:t>
      </w:r>
    </w:p>
    <w:p w:rsidR="00240B78" w:rsidRDefault="00240B78" w:rsidP="00A2096F">
      <w:pPr>
        <w:pStyle w:val="EMEABodyText"/>
        <w:rPr>
          <w:lang w:val="ro-RO"/>
        </w:rPr>
      </w:pPr>
    </w:p>
    <w:p w:rsidR="00A2096F" w:rsidRPr="002F604B" w:rsidRDefault="00A2096F" w:rsidP="00A2096F">
      <w:pPr>
        <w:pStyle w:val="EMEABodyText"/>
        <w:rPr>
          <w:lang w:val="ro-RO"/>
        </w:rPr>
      </w:pPr>
      <w:r w:rsidRPr="002F604B">
        <w:rPr>
          <w:lang w:val="ro-RO"/>
        </w:rPr>
        <w:t xml:space="preserve">Irbesartanul şi metaboliţii săi sunt eliminaţi pe cale biliară şi renală. După administrarea orală sau intravenoasă de irbesartan marcat cu </w:t>
      </w:r>
      <w:r w:rsidRPr="002F604B">
        <w:rPr>
          <w:vertAlign w:val="superscript"/>
          <w:lang w:val="ro-RO"/>
        </w:rPr>
        <w:t>14</w:t>
      </w:r>
      <w:r w:rsidRPr="002F604B">
        <w:rPr>
          <w:lang w:val="ro-RO"/>
        </w:rPr>
        <w:t>C, aproximativ 20% din radioactivitate se regăseşte în urină</w:t>
      </w:r>
      <w:r w:rsidR="0014342C" w:rsidRPr="002F604B">
        <w:rPr>
          <w:lang w:val="ro-RO"/>
        </w:rPr>
        <w:t>,</w:t>
      </w:r>
      <w:r w:rsidRPr="002F604B">
        <w:rPr>
          <w:lang w:val="ro-RO"/>
        </w:rPr>
        <w:t xml:space="preserve"> iar restul în materiile fecale. Mai puţin de 2% din doză se excretă în urină, sub formă de irbesartan nemodificat.</w:t>
      </w:r>
    </w:p>
    <w:p w:rsidR="00A2096F" w:rsidRPr="002F604B" w:rsidRDefault="00A2096F" w:rsidP="00A2096F">
      <w:pPr>
        <w:pStyle w:val="EMEABodyText"/>
        <w:rPr>
          <w:lang w:val="ro-RO"/>
        </w:rPr>
      </w:pPr>
    </w:p>
    <w:p w:rsidR="00A2096F" w:rsidRPr="002F604B" w:rsidRDefault="00A2096F" w:rsidP="00A2096F">
      <w:pPr>
        <w:pStyle w:val="EMEABodyText"/>
        <w:rPr>
          <w:u w:val="single"/>
          <w:lang w:val="ro-RO"/>
        </w:rPr>
      </w:pPr>
      <w:r w:rsidRPr="002F604B">
        <w:rPr>
          <w:u w:val="single"/>
          <w:lang w:val="ro-RO"/>
        </w:rPr>
        <w:t>Copii şi adolescenţi</w:t>
      </w:r>
    </w:p>
    <w:p w:rsidR="00E55528" w:rsidRDefault="00E55528" w:rsidP="00A2096F">
      <w:pPr>
        <w:pStyle w:val="EMEABodyText"/>
        <w:rPr>
          <w:lang w:val="ro-RO"/>
        </w:rPr>
      </w:pPr>
    </w:p>
    <w:p w:rsidR="00A2096F" w:rsidRPr="002F604B" w:rsidRDefault="00A2096F" w:rsidP="00A2096F">
      <w:pPr>
        <w:pStyle w:val="EMEABodyText"/>
        <w:rPr>
          <w:lang w:val="ro-RO"/>
        </w:rPr>
      </w:pPr>
      <w:r w:rsidRPr="002F604B">
        <w:rPr>
          <w:lang w:val="ro-RO"/>
        </w:rPr>
        <w:t xml:space="preserve">Farmacocinetica irbesartanului s-a evaluat la 23 </w:t>
      </w:r>
      <w:r w:rsidR="0014342C" w:rsidRPr="002F604B">
        <w:rPr>
          <w:lang w:val="ro-RO"/>
        </w:rPr>
        <w:t xml:space="preserve">de </w:t>
      </w:r>
      <w:r w:rsidRPr="002F604B">
        <w:rPr>
          <w:lang w:val="ro-RO"/>
        </w:rPr>
        <w:t>copii hipertensivi</w:t>
      </w:r>
      <w:r w:rsidR="0014342C" w:rsidRPr="002F604B">
        <w:rPr>
          <w:lang w:val="ro-RO"/>
        </w:rPr>
        <w:t>,</w:t>
      </w:r>
      <w:r w:rsidRPr="002F604B">
        <w:rPr>
          <w:lang w:val="ro-RO"/>
        </w:rPr>
        <w:t xml:space="preserve"> după administrarea unor doze zilnice unice şi multiple (2 mg irbesartan/kg)</w:t>
      </w:r>
      <w:r w:rsidR="0014342C" w:rsidRPr="002F604B">
        <w:rPr>
          <w:lang w:val="ro-RO"/>
        </w:rPr>
        <w:t>,</w:t>
      </w:r>
      <w:r w:rsidRPr="002F604B">
        <w:rPr>
          <w:lang w:val="ro-RO"/>
        </w:rPr>
        <w:t xml:space="preserve"> până la doza maximă zilnică de 150 mg irbesartan timp de patru săptămâni. Dintre cei 23</w:t>
      </w:r>
      <w:r w:rsidR="0014342C" w:rsidRPr="002F604B">
        <w:rPr>
          <w:lang w:val="ro-RO"/>
        </w:rPr>
        <w:t xml:space="preserve"> de</w:t>
      </w:r>
      <w:r w:rsidRPr="002F604B">
        <w:rPr>
          <w:lang w:val="ro-RO"/>
        </w:rPr>
        <w:t xml:space="preserve"> copii, 21 au fost evaluaţi prin comparaţie cu farmacocinetica de la adult (doisprezece copii peste 12 ani, nouă copii cu vârsta între 6 şi 12 ani). Rezultatele au evidenţiat că C</w:t>
      </w:r>
      <w:r w:rsidRPr="002F604B">
        <w:rPr>
          <w:rStyle w:val="EMEASubscript"/>
          <w:lang w:val="ro-RO"/>
        </w:rPr>
        <w:t>max</w:t>
      </w:r>
      <w:r w:rsidRPr="002F604B">
        <w:rPr>
          <w:lang w:val="ro-RO"/>
        </w:rPr>
        <w:t>, ASC şi vitezele clearence-ului au fost comparabile cu cele observate la pacienţii adulţi la care s-a administrat 150 mg irbesartan zilnic. O acumulare limitată de irbesartan (18%) în plasmă s-a observat în urma administrării repetate în doze unice zilnice.</w:t>
      </w:r>
    </w:p>
    <w:p w:rsidR="00A2096F" w:rsidRPr="002F604B" w:rsidRDefault="00A2096F" w:rsidP="00A2096F">
      <w:pPr>
        <w:pStyle w:val="EMEABodyText"/>
        <w:rPr>
          <w:lang w:val="ro-RO"/>
        </w:rPr>
      </w:pPr>
    </w:p>
    <w:p w:rsidR="002643E0" w:rsidRDefault="00A2096F" w:rsidP="00A2096F">
      <w:pPr>
        <w:pStyle w:val="EMEABodyText"/>
        <w:rPr>
          <w:lang w:val="ro-RO"/>
        </w:rPr>
      </w:pPr>
      <w:r w:rsidRPr="002F604B">
        <w:rPr>
          <w:iCs/>
          <w:u w:val="single"/>
          <w:lang w:val="ro-RO"/>
        </w:rPr>
        <w:t>Insuficienţă renală</w:t>
      </w:r>
    </w:p>
    <w:p w:rsidR="00E55528" w:rsidRDefault="00E55528" w:rsidP="00A2096F">
      <w:pPr>
        <w:pStyle w:val="EMEABodyText"/>
        <w:rPr>
          <w:lang w:val="ro-RO"/>
        </w:rPr>
      </w:pPr>
    </w:p>
    <w:p w:rsidR="00A2096F" w:rsidRPr="002F604B" w:rsidRDefault="002643E0" w:rsidP="00A2096F">
      <w:pPr>
        <w:pStyle w:val="EMEABodyText"/>
        <w:rPr>
          <w:lang w:val="ro-RO"/>
        </w:rPr>
      </w:pPr>
      <w:r>
        <w:rPr>
          <w:lang w:val="ro-RO"/>
        </w:rPr>
        <w:t>L</w:t>
      </w:r>
      <w:r w:rsidRPr="002F604B">
        <w:rPr>
          <w:lang w:val="ro-RO"/>
        </w:rPr>
        <w:t xml:space="preserve">a </w:t>
      </w:r>
      <w:r w:rsidR="0014342C" w:rsidRPr="002F604B">
        <w:rPr>
          <w:lang w:val="ro-RO"/>
        </w:rPr>
        <w:t xml:space="preserve">pacienţii cu insuficienţă renală sau la cei care efectuează hemodializă, </w:t>
      </w:r>
      <w:r w:rsidR="00A2096F" w:rsidRPr="002F604B">
        <w:rPr>
          <w:lang w:val="ro-RO"/>
        </w:rPr>
        <w:t>parametrii farmacocinetici ai irbesartanului nu sunt modificaţi semnificativ. Irbesartanul nu se elimină prin hemodializă.</w:t>
      </w:r>
    </w:p>
    <w:p w:rsidR="00A2096F" w:rsidRPr="002F604B" w:rsidRDefault="00A2096F" w:rsidP="00A2096F">
      <w:pPr>
        <w:pStyle w:val="EMEABodyText"/>
        <w:rPr>
          <w:lang w:val="ro-RO"/>
        </w:rPr>
      </w:pPr>
    </w:p>
    <w:p w:rsidR="002643E0" w:rsidRDefault="00A2096F" w:rsidP="00A2096F">
      <w:pPr>
        <w:pStyle w:val="EMEABodyText"/>
        <w:rPr>
          <w:lang w:val="ro-RO"/>
        </w:rPr>
      </w:pPr>
      <w:r w:rsidRPr="002F604B">
        <w:rPr>
          <w:iCs/>
          <w:u w:val="single"/>
          <w:lang w:val="ro-RO"/>
        </w:rPr>
        <w:t>Insuficienţă hepatică</w:t>
      </w:r>
    </w:p>
    <w:p w:rsidR="00E55528" w:rsidRDefault="00E55528" w:rsidP="00A2096F">
      <w:pPr>
        <w:pStyle w:val="EMEABodyText"/>
        <w:rPr>
          <w:lang w:val="ro-RO"/>
        </w:rPr>
      </w:pPr>
    </w:p>
    <w:p w:rsidR="00A2096F" w:rsidRPr="002F604B" w:rsidRDefault="002643E0" w:rsidP="00A2096F">
      <w:pPr>
        <w:pStyle w:val="EMEABodyText"/>
        <w:rPr>
          <w:lang w:val="ro-RO"/>
        </w:rPr>
      </w:pPr>
      <w:r>
        <w:rPr>
          <w:lang w:val="ro-RO"/>
        </w:rPr>
        <w:t>L</w:t>
      </w:r>
      <w:r w:rsidRPr="002F604B">
        <w:rPr>
          <w:lang w:val="ro-RO"/>
        </w:rPr>
        <w:t xml:space="preserve">a </w:t>
      </w:r>
      <w:r w:rsidR="0014342C" w:rsidRPr="002F604B">
        <w:rPr>
          <w:lang w:val="ro-RO"/>
        </w:rPr>
        <w:t xml:space="preserve">pacienţii cu ciroză uşoară până la moderată, </w:t>
      </w:r>
      <w:r w:rsidR="00A2096F" w:rsidRPr="002F604B">
        <w:rPr>
          <w:lang w:val="ro-RO"/>
        </w:rPr>
        <w:t>parametrii farmacocinetici ai irbesartanului nu sunt modificaţi semnificativ.</w:t>
      </w:r>
    </w:p>
    <w:p w:rsidR="00E55528" w:rsidRDefault="00E55528" w:rsidP="00A2096F">
      <w:pPr>
        <w:pStyle w:val="EMEABodyText"/>
        <w:rPr>
          <w:lang w:val="ro-RO"/>
        </w:rPr>
      </w:pPr>
    </w:p>
    <w:p w:rsidR="00A2096F" w:rsidRPr="002F604B" w:rsidRDefault="00A2096F" w:rsidP="00A2096F">
      <w:pPr>
        <w:pStyle w:val="EMEABodyText"/>
        <w:rPr>
          <w:lang w:val="ro-RO"/>
        </w:rPr>
      </w:pPr>
      <w:r w:rsidRPr="002F604B">
        <w:rPr>
          <w:lang w:val="ro-RO"/>
        </w:rPr>
        <w:t>Nu s-au efectuat studii la pacienţii cu insuficienţă hepatică severă.</w:t>
      </w:r>
    </w:p>
    <w:p w:rsidR="00A2096F" w:rsidRPr="002F604B" w:rsidRDefault="00A2096F" w:rsidP="00A2096F">
      <w:pPr>
        <w:pStyle w:val="EMEABodyText"/>
        <w:rPr>
          <w:lang w:val="ro-RO"/>
        </w:rPr>
      </w:pPr>
    </w:p>
    <w:p w:rsidR="00A2096F" w:rsidRPr="002F604B" w:rsidRDefault="00A2096F" w:rsidP="00A2096F">
      <w:pPr>
        <w:pStyle w:val="EMEAHeading2"/>
        <w:rPr>
          <w:lang w:val="ro-RO"/>
        </w:rPr>
      </w:pPr>
      <w:r w:rsidRPr="002F604B">
        <w:rPr>
          <w:lang w:val="ro-RO"/>
        </w:rPr>
        <w:t>5.3</w:t>
      </w:r>
      <w:r w:rsidRPr="002F604B">
        <w:rPr>
          <w:i/>
          <w:lang w:val="ro-RO"/>
        </w:rPr>
        <w:tab/>
      </w:r>
      <w:r w:rsidRPr="002F604B">
        <w:rPr>
          <w:lang w:val="ro-RO"/>
        </w:rPr>
        <w:t>Date preclinice de siguranţă</w:t>
      </w:r>
    </w:p>
    <w:p w:rsidR="00A2096F" w:rsidRPr="002F604B" w:rsidRDefault="00A2096F" w:rsidP="00A2096F">
      <w:pPr>
        <w:pStyle w:val="EMEAHeading2"/>
        <w:rPr>
          <w:lang w:val="ro-RO"/>
        </w:rPr>
      </w:pPr>
    </w:p>
    <w:p w:rsidR="00A2096F" w:rsidRPr="002F604B" w:rsidRDefault="00A2096F" w:rsidP="00A2096F">
      <w:pPr>
        <w:pStyle w:val="EMEABodyText"/>
        <w:rPr>
          <w:lang w:val="ro-RO"/>
        </w:rPr>
      </w:pPr>
      <w:r w:rsidRPr="002F604B">
        <w:rPr>
          <w:lang w:val="ro-RO"/>
        </w:rPr>
        <w:t xml:space="preserve">La dozele relevante clinic nu s-a evidenţiat toxicitate anormală sistemică sau toxicitate de organ ţintă. În studiile </w:t>
      </w:r>
      <w:r w:rsidR="00B03A85" w:rsidRPr="002F604B">
        <w:rPr>
          <w:lang w:val="ro-RO"/>
        </w:rPr>
        <w:t>non-</w:t>
      </w:r>
      <w:r w:rsidRPr="002F604B">
        <w:rPr>
          <w:lang w:val="ro-RO"/>
        </w:rPr>
        <w:t xml:space="preserve">clinice </w:t>
      </w:r>
      <w:r w:rsidR="00B03A85" w:rsidRPr="002F604B">
        <w:rPr>
          <w:lang w:val="ro-RO"/>
        </w:rPr>
        <w:t xml:space="preserve">de </w:t>
      </w:r>
      <w:r w:rsidRPr="002F604B">
        <w:rPr>
          <w:lang w:val="ro-RO"/>
        </w:rPr>
        <w:t>siguranţ</w:t>
      </w:r>
      <w:r w:rsidR="00B03A85" w:rsidRPr="002F604B">
        <w:rPr>
          <w:lang w:val="ro-RO"/>
        </w:rPr>
        <w:t>ă</w:t>
      </w:r>
      <w:r w:rsidRPr="002F604B">
        <w:rPr>
          <w:lang w:val="ro-RO"/>
        </w:rPr>
        <w:t>, dozele mari de irbesartan (≥ 250 mg/kg şi zi la şobolan şi ≥ 100 mg/kg şi zi la</w:t>
      </w:r>
      <w:r w:rsidR="00B03A85" w:rsidRPr="002F604B">
        <w:rPr>
          <w:lang w:val="ro-RO"/>
        </w:rPr>
        <w:t xml:space="preserve"> maimuţa</w:t>
      </w:r>
      <w:r w:rsidR="00B03A85" w:rsidRPr="002F604B">
        <w:rPr>
          <w:szCs w:val="22"/>
          <w:lang w:val="ro-RO"/>
        </w:rPr>
        <w:t xml:space="preserve"> Macaccus</w:t>
      </w:r>
      <w:r w:rsidRPr="002F604B">
        <w:rPr>
          <w:lang w:val="ro-RO"/>
        </w:rPr>
        <w:t>) au produs o scădere a parametrilor eritrocitari (număr de eritrocite, hemoglobină, hematocrit). La doze foarte mari (≥ 500 mg/kg şi zi), administrate la şobolan şi la</w:t>
      </w:r>
      <w:r w:rsidR="00B03A85" w:rsidRPr="002F604B">
        <w:rPr>
          <w:lang w:val="ro-RO"/>
        </w:rPr>
        <w:t xml:space="preserve"> maimuţa</w:t>
      </w:r>
      <w:r w:rsidR="00B03A85" w:rsidRPr="002F604B">
        <w:rPr>
          <w:szCs w:val="22"/>
          <w:lang w:val="ro-RO"/>
        </w:rPr>
        <w:t xml:space="preserve"> Macaccus</w:t>
      </w:r>
      <w:r w:rsidRPr="002F604B">
        <w:rPr>
          <w:lang w:val="ro-RO"/>
        </w:rPr>
        <w:t>, irbesartanul a indus modificări degenerative ale rinichiului (</w:t>
      </w:r>
      <w:r w:rsidR="00B03A85" w:rsidRPr="002F604B">
        <w:rPr>
          <w:lang w:val="ro-RO"/>
        </w:rPr>
        <w:t xml:space="preserve">cum sunt </w:t>
      </w:r>
      <w:r w:rsidRPr="002F604B">
        <w:rPr>
          <w:lang w:val="ro-RO"/>
        </w:rPr>
        <w:t xml:space="preserve">nefrită interstiţială, distensie tubulară, bazofilie tubulară, creşterea concentraţiilor plasmatice </w:t>
      </w:r>
      <w:r w:rsidR="00B03A85" w:rsidRPr="002F604B">
        <w:rPr>
          <w:lang w:val="ro-RO"/>
        </w:rPr>
        <w:t xml:space="preserve">ale </w:t>
      </w:r>
      <w:r w:rsidRPr="002F604B">
        <w:rPr>
          <w:lang w:val="ro-RO"/>
        </w:rPr>
        <w:t>uree</w:t>
      </w:r>
      <w:r w:rsidR="00B03A85" w:rsidRPr="002F604B">
        <w:rPr>
          <w:lang w:val="ro-RO"/>
        </w:rPr>
        <w:t>i</w:t>
      </w:r>
      <w:r w:rsidRPr="002F604B">
        <w:rPr>
          <w:lang w:val="ro-RO"/>
        </w:rPr>
        <w:t xml:space="preserve"> şi creatinin</w:t>
      </w:r>
      <w:r w:rsidR="00B03A85" w:rsidRPr="002F604B">
        <w:rPr>
          <w:lang w:val="ro-RO"/>
        </w:rPr>
        <w:t>ei</w:t>
      </w:r>
      <w:r w:rsidRPr="002F604B">
        <w:rPr>
          <w:lang w:val="ro-RO"/>
        </w:rPr>
        <w:t>)</w:t>
      </w:r>
      <w:r w:rsidR="00B03A85" w:rsidRPr="002F604B">
        <w:rPr>
          <w:lang w:val="ro-RO"/>
        </w:rPr>
        <w:t>,</w:t>
      </w:r>
      <w:r w:rsidRPr="002F604B">
        <w:rPr>
          <w:lang w:val="ro-RO"/>
        </w:rPr>
        <w:t xml:space="preserve"> modificări considerate secundare efectelor hipotensive ale medicamentului, care duc la </w:t>
      </w:r>
      <w:r w:rsidR="00B03A85" w:rsidRPr="002F604B">
        <w:rPr>
          <w:lang w:val="ro-RO"/>
        </w:rPr>
        <w:t xml:space="preserve">scăderea </w:t>
      </w:r>
      <w:r w:rsidRPr="002F604B">
        <w:rPr>
          <w:lang w:val="ro-RO"/>
        </w:rPr>
        <w:t xml:space="preserve">perfuziei renale. În plus, irbesartanul a indus hiperplazia/hipertrofia celulelor juxtaglomerulare (la şobolan la doze ≥ 90 mg/kg şi zi, la </w:t>
      </w:r>
      <w:r w:rsidR="00B03A85" w:rsidRPr="002F604B">
        <w:rPr>
          <w:lang w:val="ro-RO"/>
        </w:rPr>
        <w:t>maimuţa</w:t>
      </w:r>
      <w:r w:rsidR="00B03A85" w:rsidRPr="002F604B">
        <w:rPr>
          <w:szCs w:val="22"/>
          <w:lang w:val="ro-RO"/>
        </w:rPr>
        <w:t xml:space="preserve"> Macaccus</w:t>
      </w:r>
      <w:r w:rsidR="00B03A85" w:rsidRPr="002F604B" w:rsidDel="00CA610D">
        <w:rPr>
          <w:lang w:val="ro-RO"/>
        </w:rPr>
        <w:t xml:space="preserve"> </w:t>
      </w:r>
      <w:r w:rsidRPr="002F604B">
        <w:rPr>
          <w:lang w:val="ro-RO"/>
        </w:rPr>
        <w:t xml:space="preserve">la doze ≥ 10 mg/kg şi zi). Toate aceste modificări au fost considerate ca fiind produse prin acţiunea farmacologică a irbesartanului. </w:t>
      </w:r>
      <w:r w:rsidRPr="000028D2">
        <w:rPr>
          <w:lang w:val="ro-RO"/>
        </w:rPr>
        <w:t xml:space="preserve">La om, la doze terapeutice de irbesartan, </w:t>
      </w:r>
      <w:r w:rsidRPr="002F604B">
        <w:rPr>
          <w:lang w:val="ro-RO"/>
        </w:rPr>
        <w:t xml:space="preserve">hiperplazia/hipertrofia celulelor juxtaglomerulare nu par să aibă </w:t>
      </w:r>
      <w:r w:rsidR="00B03A85" w:rsidRPr="002F604B">
        <w:rPr>
          <w:lang w:val="ro-RO"/>
        </w:rPr>
        <w:t>nicio relevanţă</w:t>
      </w:r>
      <w:r w:rsidRPr="002F604B">
        <w:rPr>
          <w:lang w:val="ro-RO"/>
        </w:rPr>
        <w:t>.</w:t>
      </w:r>
    </w:p>
    <w:p w:rsidR="00A2096F" w:rsidRPr="002F604B" w:rsidRDefault="00A2096F" w:rsidP="00A2096F">
      <w:pPr>
        <w:pStyle w:val="EMEABodyText"/>
        <w:rPr>
          <w:lang w:val="ro-RO"/>
        </w:rPr>
      </w:pPr>
    </w:p>
    <w:p w:rsidR="00A2096F" w:rsidRPr="002F604B" w:rsidRDefault="00B03A85" w:rsidP="00A2096F">
      <w:pPr>
        <w:pStyle w:val="EMEABodyText"/>
        <w:rPr>
          <w:lang w:val="ro-RO"/>
        </w:rPr>
      </w:pPr>
      <w:r w:rsidRPr="002F604B">
        <w:rPr>
          <w:lang w:val="ro-RO"/>
        </w:rPr>
        <w:t>Pentru i</w:t>
      </w:r>
      <w:r w:rsidR="00A2096F" w:rsidRPr="002F604B">
        <w:rPr>
          <w:lang w:val="ro-RO"/>
        </w:rPr>
        <w:t xml:space="preserve">rbesartan nu </w:t>
      </w:r>
      <w:r w:rsidRPr="002F604B">
        <w:rPr>
          <w:lang w:val="ro-RO"/>
        </w:rPr>
        <w:t xml:space="preserve">s-a evidenţiat </w:t>
      </w:r>
      <w:r w:rsidR="00A2096F" w:rsidRPr="002F604B">
        <w:rPr>
          <w:lang w:val="ro-RO"/>
        </w:rPr>
        <w:t>mutagenitate, clastogenitate sau carcinogenitate.</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Fertilitatea şi performanţele privind funcţia de reproducere nu au fost afectate în studiile clinice la masculii şi femelele de şobolan, chiar la doze orale de irbesartan care provoacă un grad de toxicitate la părinţi (de la 50 până la 650 mg/kg şi zi), inclusiv mortalitate la doza cea mai mare. Nu au fost observate efecte semnificative în ceea ce priveşte numărul de corpi luteali, nidări sau feţi vii. Irbesartanul nu a afectat supravieţuirea, dezvoltarea sau reproducerea puilor. Studiile la animale indică faptul că irbesartanul marcat radioactiv este detectat la feţii de şobolan şi iepure. Irbesartanul se excretă în laptele femelelor de şobolan.</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 xml:space="preserve">Studiile efectuate cu irbesartan la animale au evidenţiat efecte toxice tranzitorii la fătul de şobolan (formarea frecventă de cavităţi la nivelul pelvisului renal, hidroureter sau edeme subcutanate), care </w:t>
      </w:r>
      <w:r w:rsidR="00B03A85" w:rsidRPr="002F604B">
        <w:rPr>
          <w:lang w:val="ro-RO"/>
        </w:rPr>
        <w:t>s</w:t>
      </w:r>
      <w:r w:rsidR="00B03A85" w:rsidRPr="002F604B">
        <w:rPr>
          <w:lang w:val="ro-RO"/>
        </w:rPr>
        <w:noBreakHyphen/>
        <w:t xml:space="preserve">au remis </w:t>
      </w:r>
      <w:r w:rsidRPr="002F604B">
        <w:rPr>
          <w:lang w:val="ro-RO"/>
        </w:rPr>
        <w:t>după naştere. La iepure, s-a observat avort sau resorbţie embrionară precoce, la doze care au provocat toxicitate maternă semnificativă, inclusiv mortalitate. Nu s-au observat efecte teratogene la şobolan sau iepure.</w:t>
      </w:r>
    </w:p>
    <w:p w:rsidR="00A2096F" w:rsidRPr="002F604B" w:rsidRDefault="00A2096F" w:rsidP="00A2096F">
      <w:pPr>
        <w:pStyle w:val="EMEABodyText"/>
        <w:rPr>
          <w:lang w:val="ro-RO"/>
        </w:rPr>
      </w:pPr>
    </w:p>
    <w:p w:rsidR="00A2096F" w:rsidRPr="002F604B" w:rsidRDefault="00A2096F" w:rsidP="00A2096F">
      <w:pPr>
        <w:pStyle w:val="EMEABodyText"/>
        <w:rPr>
          <w:lang w:val="ro-RO"/>
        </w:rPr>
      </w:pPr>
    </w:p>
    <w:p w:rsidR="00A2096F" w:rsidRPr="002F604B" w:rsidRDefault="00A2096F" w:rsidP="00A2096F">
      <w:pPr>
        <w:pStyle w:val="EMEAHeading1"/>
        <w:rPr>
          <w:lang w:val="ro-RO"/>
        </w:rPr>
      </w:pPr>
      <w:r w:rsidRPr="002F604B">
        <w:rPr>
          <w:lang w:val="ro-RO"/>
        </w:rPr>
        <w:t>6.</w:t>
      </w:r>
      <w:r w:rsidRPr="002F604B">
        <w:rPr>
          <w:lang w:val="ro-RO"/>
        </w:rPr>
        <w:tab/>
        <w:t>PROPRIETĂŢI FARMACEUTICE</w:t>
      </w:r>
    </w:p>
    <w:p w:rsidR="00A2096F" w:rsidRPr="002F604B" w:rsidRDefault="00A2096F" w:rsidP="00A2096F">
      <w:pPr>
        <w:pStyle w:val="EMEAHeading1"/>
        <w:rPr>
          <w:lang w:val="ro-RO"/>
        </w:rPr>
      </w:pPr>
    </w:p>
    <w:p w:rsidR="00A2096F" w:rsidRPr="002F604B" w:rsidRDefault="00A2096F" w:rsidP="00A2096F">
      <w:pPr>
        <w:pStyle w:val="EMEAHeading2"/>
        <w:rPr>
          <w:lang w:val="ro-RO"/>
        </w:rPr>
      </w:pPr>
      <w:r w:rsidRPr="002F604B">
        <w:rPr>
          <w:lang w:val="ro-RO"/>
        </w:rPr>
        <w:t>6.1</w:t>
      </w:r>
      <w:r w:rsidRPr="002F604B">
        <w:rPr>
          <w:lang w:val="ro-RO"/>
        </w:rPr>
        <w:tab/>
        <w:t>Lista excipienţilor</w:t>
      </w:r>
    </w:p>
    <w:p w:rsidR="00A2096F" w:rsidRPr="002F604B" w:rsidRDefault="00A2096F">
      <w:pPr>
        <w:pStyle w:val="EMEAHeading2"/>
        <w:rPr>
          <w:szCs w:val="22"/>
          <w:lang w:val="ro-RO"/>
        </w:rPr>
      </w:pPr>
    </w:p>
    <w:p w:rsidR="00A2096F" w:rsidRPr="002F604B" w:rsidRDefault="00A2096F">
      <w:pPr>
        <w:pStyle w:val="EMEABodyText"/>
        <w:rPr>
          <w:szCs w:val="22"/>
          <w:lang w:val="ro-RO"/>
        </w:rPr>
      </w:pPr>
      <w:r w:rsidRPr="002F604B">
        <w:rPr>
          <w:szCs w:val="22"/>
          <w:lang w:val="ro-RO"/>
        </w:rPr>
        <w:t>Celuloză microcristalină</w:t>
      </w:r>
    </w:p>
    <w:p w:rsidR="00A2096F" w:rsidRPr="002F604B" w:rsidRDefault="00A2096F">
      <w:pPr>
        <w:pStyle w:val="EMEABodyText"/>
        <w:rPr>
          <w:szCs w:val="22"/>
          <w:lang w:val="ro-RO"/>
        </w:rPr>
      </w:pPr>
      <w:r w:rsidRPr="002F604B">
        <w:rPr>
          <w:szCs w:val="22"/>
          <w:lang w:val="ro-RO"/>
        </w:rPr>
        <w:t>Croscarmeloză sodică</w:t>
      </w:r>
    </w:p>
    <w:p w:rsidR="00A2096F" w:rsidRPr="002F604B" w:rsidRDefault="00A2096F">
      <w:pPr>
        <w:pStyle w:val="EMEABodyText"/>
        <w:rPr>
          <w:szCs w:val="22"/>
          <w:lang w:val="ro-RO"/>
        </w:rPr>
      </w:pPr>
      <w:r w:rsidRPr="002F604B">
        <w:rPr>
          <w:szCs w:val="22"/>
          <w:lang w:val="ro-RO"/>
        </w:rPr>
        <w:t>Lactoză monohidrat</w:t>
      </w:r>
    </w:p>
    <w:p w:rsidR="00A2096F" w:rsidRPr="002F604B" w:rsidRDefault="00A2096F">
      <w:pPr>
        <w:pStyle w:val="EMEABodyText"/>
        <w:rPr>
          <w:szCs w:val="22"/>
          <w:lang w:val="ro-RO"/>
        </w:rPr>
      </w:pPr>
      <w:r w:rsidRPr="002F604B">
        <w:rPr>
          <w:szCs w:val="22"/>
          <w:lang w:val="ro-RO"/>
        </w:rPr>
        <w:t>Stearat de magneziu</w:t>
      </w:r>
    </w:p>
    <w:p w:rsidR="00A2096F" w:rsidRPr="002F604B" w:rsidRDefault="00A2096F">
      <w:pPr>
        <w:pStyle w:val="EMEABodyText"/>
        <w:rPr>
          <w:szCs w:val="22"/>
          <w:lang w:val="ro-RO"/>
        </w:rPr>
      </w:pPr>
      <w:r w:rsidRPr="002F604B">
        <w:rPr>
          <w:szCs w:val="22"/>
          <w:lang w:val="ro-RO"/>
        </w:rPr>
        <w:t>Dioxid de siliciu coloidal hidratat</w:t>
      </w:r>
    </w:p>
    <w:p w:rsidR="00A2096F" w:rsidRPr="002F604B" w:rsidRDefault="00A2096F" w:rsidP="00A2096F">
      <w:pPr>
        <w:pStyle w:val="EMEABodyText"/>
        <w:rPr>
          <w:lang w:val="ro-RO"/>
        </w:rPr>
      </w:pPr>
      <w:r w:rsidRPr="002F604B">
        <w:rPr>
          <w:lang w:val="ro-RO"/>
        </w:rPr>
        <w:t>Amidon de porumb pregelatinizat</w:t>
      </w:r>
    </w:p>
    <w:p w:rsidR="00A2096F" w:rsidRPr="002F604B" w:rsidRDefault="00A2096F">
      <w:pPr>
        <w:pStyle w:val="EMEABodyText"/>
        <w:rPr>
          <w:szCs w:val="22"/>
          <w:lang w:val="ro-RO"/>
        </w:rPr>
      </w:pPr>
      <w:r w:rsidRPr="002F604B">
        <w:rPr>
          <w:szCs w:val="22"/>
          <w:lang w:val="ro-RO"/>
        </w:rPr>
        <w:t>Poloxamer 188</w:t>
      </w:r>
    </w:p>
    <w:p w:rsidR="00A2096F" w:rsidRPr="002F604B" w:rsidRDefault="00A2096F">
      <w:pPr>
        <w:pStyle w:val="EMEABodyText"/>
        <w:rPr>
          <w:szCs w:val="22"/>
          <w:lang w:val="ro-RO"/>
        </w:rPr>
      </w:pPr>
    </w:p>
    <w:p w:rsidR="00A2096F" w:rsidRPr="002F604B" w:rsidRDefault="00A2096F">
      <w:pPr>
        <w:pStyle w:val="EMEAHeading2"/>
        <w:outlineLvl w:val="0"/>
        <w:rPr>
          <w:szCs w:val="22"/>
          <w:lang w:val="ro-RO"/>
        </w:rPr>
      </w:pPr>
      <w:r w:rsidRPr="002F604B">
        <w:rPr>
          <w:szCs w:val="22"/>
          <w:lang w:val="ro-RO"/>
        </w:rPr>
        <w:t>6.2</w:t>
      </w:r>
      <w:r w:rsidRPr="002F604B">
        <w:rPr>
          <w:szCs w:val="22"/>
          <w:lang w:val="ro-RO"/>
        </w:rPr>
        <w:tab/>
        <w:t>Incompatibilităţi</w:t>
      </w:r>
    </w:p>
    <w:p w:rsidR="00A2096F" w:rsidRPr="002F604B" w:rsidRDefault="00A2096F">
      <w:pPr>
        <w:pStyle w:val="EMEAHeading2"/>
        <w:rPr>
          <w:szCs w:val="22"/>
          <w:lang w:val="ro-RO"/>
        </w:rPr>
      </w:pPr>
    </w:p>
    <w:p w:rsidR="00A2096F" w:rsidRPr="002F604B" w:rsidRDefault="00A2096F" w:rsidP="00A2096F">
      <w:pPr>
        <w:pStyle w:val="EMEABodyText"/>
        <w:rPr>
          <w:lang w:val="ro-RO"/>
        </w:rPr>
      </w:pPr>
      <w:r w:rsidRPr="002F604B">
        <w:rPr>
          <w:lang w:val="ro-RO"/>
        </w:rPr>
        <w:t>Nu este cazul.</w:t>
      </w:r>
    </w:p>
    <w:p w:rsidR="00A2096F" w:rsidRPr="002F604B" w:rsidRDefault="00A2096F">
      <w:pPr>
        <w:pStyle w:val="EMEABodyText"/>
        <w:rPr>
          <w:szCs w:val="22"/>
          <w:lang w:val="ro-RO"/>
        </w:rPr>
      </w:pPr>
    </w:p>
    <w:p w:rsidR="00A2096F" w:rsidRPr="002F604B" w:rsidRDefault="00A2096F">
      <w:pPr>
        <w:pStyle w:val="EMEAHeading2"/>
        <w:outlineLvl w:val="0"/>
        <w:rPr>
          <w:szCs w:val="22"/>
          <w:lang w:val="ro-RO"/>
        </w:rPr>
      </w:pPr>
      <w:r w:rsidRPr="002F604B">
        <w:rPr>
          <w:szCs w:val="22"/>
          <w:lang w:val="ro-RO"/>
        </w:rPr>
        <w:t>6.3</w:t>
      </w:r>
      <w:r w:rsidRPr="002F604B">
        <w:rPr>
          <w:szCs w:val="22"/>
          <w:lang w:val="ro-RO"/>
        </w:rPr>
        <w:tab/>
        <w:t>Perioada de valabilitate</w:t>
      </w:r>
    </w:p>
    <w:p w:rsidR="00A2096F" w:rsidRPr="002F604B" w:rsidRDefault="00A2096F">
      <w:pPr>
        <w:pStyle w:val="EMEAHeading2"/>
        <w:rPr>
          <w:szCs w:val="22"/>
          <w:lang w:val="ro-RO"/>
        </w:rPr>
      </w:pPr>
    </w:p>
    <w:p w:rsidR="00A2096F" w:rsidRPr="002F604B" w:rsidRDefault="00A2096F" w:rsidP="00A2096F">
      <w:pPr>
        <w:pStyle w:val="EMEABodyText"/>
        <w:rPr>
          <w:lang w:val="ro-RO"/>
        </w:rPr>
      </w:pPr>
      <w:r w:rsidRPr="002F604B">
        <w:rPr>
          <w:lang w:val="ro-RO"/>
        </w:rPr>
        <w:t>3 ani.</w:t>
      </w:r>
    </w:p>
    <w:p w:rsidR="00A2096F" w:rsidRPr="002F604B" w:rsidRDefault="00A2096F">
      <w:pPr>
        <w:pStyle w:val="EMEABodyText"/>
        <w:rPr>
          <w:szCs w:val="22"/>
          <w:lang w:val="ro-RO"/>
        </w:rPr>
      </w:pPr>
    </w:p>
    <w:p w:rsidR="00A2096F" w:rsidRPr="002F604B" w:rsidRDefault="00A2096F" w:rsidP="00A2096F">
      <w:pPr>
        <w:pStyle w:val="EMEAHeading2"/>
        <w:rPr>
          <w:lang w:val="ro-RO"/>
        </w:rPr>
      </w:pPr>
      <w:r w:rsidRPr="002F604B">
        <w:rPr>
          <w:lang w:val="ro-RO"/>
        </w:rPr>
        <w:t>6.4</w:t>
      </w:r>
      <w:r w:rsidRPr="002F604B">
        <w:rPr>
          <w:lang w:val="ro-RO"/>
        </w:rPr>
        <w:tab/>
        <w:t>Precauţii speciale pentru păstrare</w:t>
      </w:r>
    </w:p>
    <w:p w:rsidR="00A2096F" w:rsidRPr="002F604B" w:rsidRDefault="00A2096F" w:rsidP="00A2096F">
      <w:pPr>
        <w:pStyle w:val="EMEAHeading2"/>
        <w:rPr>
          <w:lang w:val="ro-RO"/>
        </w:rPr>
      </w:pPr>
    </w:p>
    <w:p w:rsidR="00A2096F" w:rsidRPr="002F604B" w:rsidRDefault="00A2096F" w:rsidP="00A2096F">
      <w:pPr>
        <w:pStyle w:val="EMEABodyText"/>
        <w:rPr>
          <w:lang w:val="ro-RO"/>
        </w:rPr>
      </w:pPr>
      <w:r w:rsidRPr="002F604B">
        <w:rPr>
          <w:lang w:val="ro-RO"/>
        </w:rPr>
        <w:t xml:space="preserve">A nu se păstra la temperaturi peste </w:t>
      </w:r>
      <w:smartTag w:uri="urn:schemas-microsoft-com:office:smarttags" w:element="metricconverter">
        <w:smartTagPr>
          <w:attr w:name="ProductID" w:val="30ﾰC"/>
        </w:smartTagPr>
        <w:r w:rsidRPr="002F604B">
          <w:rPr>
            <w:lang w:val="ro-RO"/>
          </w:rPr>
          <w:t>30°C</w:t>
        </w:r>
      </w:smartTag>
      <w:r w:rsidRPr="002F604B">
        <w:rPr>
          <w:lang w:val="ro-RO"/>
        </w:rPr>
        <w:t>.</w:t>
      </w:r>
    </w:p>
    <w:p w:rsidR="00A2096F" w:rsidRPr="002F604B" w:rsidRDefault="00A2096F" w:rsidP="00A2096F">
      <w:pPr>
        <w:pStyle w:val="EMEABodyText"/>
        <w:rPr>
          <w:lang w:val="ro-RO"/>
        </w:rPr>
      </w:pPr>
    </w:p>
    <w:p w:rsidR="00A2096F" w:rsidRPr="002F604B" w:rsidRDefault="00A2096F">
      <w:pPr>
        <w:pStyle w:val="EMEAHeading2"/>
        <w:ind w:left="0" w:firstLine="0"/>
        <w:outlineLvl w:val="0"/>
        <w:rPr>
          <w:szCs w:val="22"/>
          <w:lang w:val="ro-RO"/>
        </w:rPr>
      </w:pPr>
      <w:r w:rsidRPr="002F604B">
        <w:rPr>
          <w:szCs w:val="22"/>
          <w:lang w:val="ro-RO"/>
        </w:rPr>
        <w:t>6.5</w:t>
      </w:r>
      <w:r w:rsidRPr="002F604B">
        <w:rPr>
          <w:szCs w:val="22"/>
          <w:lang w:val="ro-RO"/>
        </w:rPr>
        <w:tab/>
        <w:t>Natura şi conţinutul ambalajului</w:t>
      </w:r>
    </w:p>
    <w:p w:rsidR="00A2096F" w:rsidRPr="002F604B" w:rsidRDefault="00A2096F">
      <w:pPr>
        <w:pStyle w:val="EMEAHeading2"/>
        <w:rPr>
          <w:szCs w:val="22"/>
          <w:lang w:val="ro-RO"/>
        </w:rPr>
      </w:pPr>
    </w:p>
    <w:p w:rsidR="00A2096F" w:rsidRPr="002F604B" w:rsidRDefault="00A2096F">
      <w:pPr>
        <w:pStyle w:val="EMEABodyText"/>
        <w:rPr>
          <w:szCs w:val="22"/>
          <w:lang w:val="ro-RO"/>
        </w:rPr>
      </w:pPr>
      <w:r w:rsidRPr="002F604B">
        <w:rPr>
          <w:lang w:val="ro-RO"/>
        </w:rPr>
        <w:t xml:space="preserve">Cutie cu 14 comprimate în blistere </w:t>
      </w:r>
      <w:r w:rsidRPr="002F604B">
        <w:rPr>
          <w:szCs w:val="22"/>
          <w:lang w:val="ro-RO"/>
        </w:rPr>
        <w:t>din PVC/PVDC/Aluminiu</w:t>
      </w:r>
      <w:r w:rsidRPr="002F604B">
        <w:rPr>
          <w:lang w:val="ro-RO"/>
        </w:rPr>
        <w:t>.</w:t>
      </w:r>
    </w:p>
    <w:p w:rsidR="00A2096F" w:rsidRPr="002F604B" w:rsidRDefault="00A2096F" w:rsidP="00A2096F">
      <w:pPr>
        <w:pStyle w:val="EMEABodyText"/>
        <w:rPr>
          <w:lang w:val="ro-RO"/>
        </w:rPr>
      </w:pPr>
      <w:r w:rsidRPr="002F604B">
        <w:rPr>
          <w:lang w:val="ro-RO"/>
        </w:rPr>
        <w:t>Cutie cu 28 comprimate în blistere din PVC/PVDC/Aluminiu.</w:t>
      </w:r>
    </w:p>
    <w:p w:rsidR="00A2096F" w:rsidRPr="002F604B" w:rsidRDefault="00A2096F" w:rsidP="00A2096F">
      <w:pPr>
        <w:pStyle w:val="EMEABodyText"/>
        <w:rPr>
          <w:lang w:val="ro-RO"/>
        </w:rPr>
      </w:pPr>
      <w:r w:rsidRPr="002F604B">
        <w:rPr>
          <w:lang w:val="ro-RO"/>
        </w:rPr>
        <w:t>Cutie cu 56 comprimate în blistere din PVC/PVDC/Aluminiu.</w:t>
      </w:r>
    </w:p>
    <w:p w:rsidR="00A2096F" w:rsidRPr="002F604B" w:rsidRDefault="00A2096F" w:rsidP="00A2096F">
      <w:pPr>
        <w:pStyle w:val="EMEABodyText"/>
        <w:rPr>
          <w:lang w:val="ro-RO"/>
        </w:rPr>
      </w:pPr>
      <w:r w:rsidRPr="002F604B">
        <w:rPr>
          <w:lang w:val="ro-RO"/>
        </w:rPr>
        <w:t>Cutie cu 98 comprimate în blistere din PVC/PVDC/Aluminiu.</w:t>
      </w:r>
    </w:p>
    <w:p w:rsidR="00A2096F" w:rsidRPr="002F604B" w:rsidRDefault="00A2096F" w:rsidP="00A2096F">
      <w:pPr>
        <w:pStyle w:val="EMEABodyText"/>
        <w:rPr>
          <w:szCs w:val="22"/>
          <w:lang w:val="ro-RO"/>
        </w:rPr>
      </w:pPr>
      <w:r w:rsidRPr="002F604B">
        <w:rPr>
          <w:szCs w:val="22"/>
          <w:lang w:val="ro-RO"/>
        </w:rPr>
        <w:t>Cutie cu 56 x 1 comprimat</w:t>
      </w:r>
      <w:r w:rsidRPr="002F604B">
        <w:rPr>
          <w:lang w:val="ro-RO"/>
        </w:rPr>
        <w:t xml:space="preserve"> </w:t>
      </w:r>
      <w:r w:rsidRPr="002F604B">
        <w:rPr>
          <w:szCs w:val="22"/>
          <w:lang w:val="ro-RO"/>
        </w:rPr>
        <w:t>în blistere din PVC/PVDC/Aluminiu perforate pentru eliberarea unei unităţi dozate.</w:t>
      </w:r>
    </w:p>
    <w:p w:rsidR="00A2096F" w:rsidRPr="002F604B" w:rsidRDefault="00A2096F">
      <w:pPr>
        <w:pStyle w:val="EMEABodyText"/>
        <w:rPr>
          <w:szCs w:val="22"/>
          <w:lang w:val="ro-RO"/>
        </w:rPr>
      </w:pPr>
    </w:p>
    <w:p w:rsidR="00A2096F" w:rsidRPr="002F604B" w:rsidRDefault="00A2096F" w:rsidP="00A2096F">
      <w:pPr>
        <w:pStyle w:val="EMEABodyText"/>
        <w:rPr>
          <w:szCs w:val="22"/>
          <w:lang w:val="ro-RO"/>
        </w:rPr>
      </w:pPr>
      <w:r w:rsidRPr="002F604B">
        <w:rPr>
          <w:szCs w:val="22"/>
          <w:lang w:val="ro-RO"/>
        </w:rPr>
        <w:t>Este posibil ca nu toate mărimile de ambalaj să fie comercializate.</w:t>
      </w:r>
    </w:p>
    <w:p w:rsidR="00A2096F" w:rsidRPr="002F604B" w:rsidRDefault="00A2096F">
      <w:pPr>
        <w:pStyle w:val="EMEABodyText"/>
        <w:rPr>
          <w:szCs w:val="22"/>
          <w:lang w:val="ro-RO"/>
        </w:rPr>
      </w:pPr>
    </w:p>
    <w:p w:rsidR="00A2096F" w:rsidRPr="002F604B" w:rsidRDefault="00A2096F">
      <w:pPr>
        <w:pStyle w:val="EMEAHeading2"/>
        <w:outlineLvl w:val="0"/>
        <w:rPr>
          <w:szCs w:val="22"/>
          <w:lang w:val="ro-RO"/>
        </w:rPr>
      </w:pPr>
      <w:r w:rsidRPr="002F604B">
        <w:rPr>
          <w:szCs w:val="22"/>
          <w:lang w:val="ro-RO"/>
        </w:rPr>
        <w:t>6.6</w:t>
      </w:r>
      <w:r w:rsidRPr="002F604B">
        <w:rPr>
          <w:szCs w:val="22"/>
          <w:lang w:val="ro-RO"/>
        </w:rPr>
        <w:tab/>
        <w:t>Precauţii speciale pentru eliminarea reziduurilor</w:t>
      </w:r>
    </w:p>
    <w:p w:rsidR="00A2096F" w:rsidRPr="002F604B" w:rsidRDefault="00A2096F">
      <w:pPr>
        <w:pStyle w:val="EMEAHeading2"/>
        <w:rPr>
          <w:szCs w:val="22"/>
          <w:lang w:val="ro-RO"/>
        </w:rPr>
      </w:pPr>
    </w:p>
    <w:p w:rsidR="00A2096F" w:rsidRPr="002F604B" w:rsidRDefault="00A2096F" w:rsidP="00A2096F">
      <w:pPr>
        <w:pStyle w:val="EMEABodyText"/>
        <w:rPr>
          <w:lang w:val="ro-RO"/>
        </w:rPr>
      </w:pPr>
      <w:r w:rsidRPr="002F604B">
        <w:rPr>
          <w:lang w:val="ro-RO"/>
        </w:rPr>
        <w:t xml:space="preserve">Orice </w:t>
      </w:r>
      <w:r w:rsidR="00B03A85" w:rsidRPr="002F604B">
        <w:rPr>
          <w:lang w:val="ro-RO"/>
        </w:rPr>
        <w:t xml:space="preserve">medicament </w:t>
      </w:r>
      <w:r w:rsidRPr="002F604B">
        <w:rPr>
          <w:lang w:val="ro-RO"/>
        </w:rPr>
        <w:t>neutilizat sau material rezidual trebuie eliminat în conformitate cu reglementările locale.</w:t>
      </w:r>
    </w:p>
    <w:p w:rsidR="00A2096F" w:rsidRPr="002F604B" w:rsidRDefault="00A2096F">
      <w:pPr>
        <w:pStyle w:val="EMEABodyText"/>
        <w:rPr>
          <w:szCs w:val="22"/>
          <w:lang w:val="ro-RO"/>
        </w:rPr>
      </w:pPr>
    </w:p>
    <w:p w:rsidR="00A2096F" w:rsidRPr="002F604B" w:rsidRDefault="00A2096F">
      <w:pPr>
        <w:pStyle w:val="EMEABodyText"/>
        <w:rPr>
          <w:szCs w:val="22"/>
          <w:lang w:val="ro-RO"/>
        </w:rPr>
      </w:pPr>
    </w:p>
    <w:p w:rsidR="00A2096F" w:rsidRPr="002F604B" w:rsidRDefault="00A2096F">
      <w:pPr>
        <w:pStyle w:val="EMEAHeading1"/>
        <w:rPr>
          <w:szCs w:val="22"/>
          <w:lang w:val="ro-RO"/>
        </w:rPr>
      </w:pPr>
      <w:r w:rsidRPr="002F604B">
        <w:rPr>
          <w:szCs w:val="22"/>
          <w:lang w:val="ro-RO"/>
        </w:rPr>
        <w:t>7.</w:t>
      </w:r>
      <w:r w:rsidRPr="002F604B">
        <w:rPr>
          <w:szCs w:val="22"/>
          <w:lang w:val="ro-RO"/>
        </w:rPr>
        <w:tab/>
        <w:t>DEŢINĂTORUL AUTORIZAŢIEI DE PUNERE PE PIAŢĂ</w:t>
      </w:r>
    </w:p>
    <w:p w:rsidR="00A2096F" w:rsidRPr="002F604B" w:rsidRDefault="00A2096F">
      <w:pPr>
        <w:pStyle w:val="EMEAHeading1"/>
        <w:rPr>
          <w:szCs w:val="22"/>
          <w:lang w:val="ro-RO"/>
        </w:rPr>
      </w:pPr>
    </w:p>
    <w:p w:rsidR="00A2096F" w:rsidRPr="002F604B" w:rsidRDefault="00DD444C">
      <w:pPr>
        <w:pStyle w:val="EMEAAddress"/>
        <w:rPr>
          <w:szCs w:val="22"/>
          <w:lang w:val="ro-RO"/>
        </w:rPr>
      </w:pPr>
      <w:r>
        <w:rPr>
          <w:szCs w:val="22"/>
          <w:lang w:val="ro-RO"/>
        </w:rPr>
        <w:t>sanofi-aventis groupe</w:t>
      </w:r>
      <w:r w:rsidR="00A2096F" w:rsidRPr="002F604B">
        <w:rPr>
          <w:szCs w:val="22"/>
          <w:lang w:val="ro-RO"/>
        </w:rPr>
        <w:br/>
        <w:t>54</w:t>
      </w:r>
      <w:r w:rsidR="00B03A85" w:rsidRPr="002F604B">
        <w:rPr>
          <w:szCs w:val="22"/>
          <w:lang w:val="ro-RO"/>
        </w:rPr>
        <w:t>,</w:t>
      </w:r>
      <w:r w:rsidR="00A2096F" w:rsidRPr="002F604B">
        <w:rPr>
          <w:szCs w:val="22"/>
          <w:lang w:val="ro-RO"/>
        </w:rPr>
        <w:t xml:space="preserve"> rue La Boétie</w:t>
      </w:r>
      <w:r w:rsidR="00A2096F" w:rsidRPr="002F604B">
        <w:rPr>
          <w:szCs w:val="22"/>
          <w:lang w:val="ro-RO"/>
        </w:rPr>
        <w:br/>
      </w:r>
      <w:r w:rsidR="00B03A85" w:rsidRPr="002F604B">
        <w:rPr>
          <w:szCs w:val="22"/>
          <w:lang w:val="ro-RO"/>
        </w:rPr>
        <w:t>F-</w:t>
      </w:r>
      <w:r w:rsidR="00A2096F" w:rsidRPr="002F604B">
        <w:rPr>
          <w:szCs w:val="22"/>
          <w:lang w:val="ro-RO"/>
        </w:rPr>
        <w:t>75008 Paris </w:t>
      </w:r>
      <w:r w:rsidR="00A2096F" w:rsidRPr="002F604B">
        <w:rPr>
          <w:szCs w:val="22"/>
          <w:lang w:val="ro-RO"/>
        </w:rPr>
        <w:noBreakHyphen/>
        <w:t> Franţa</w:t>
      </w:r>
    </w:p>
    <w:p w:rsidR="00A2096F" w:rsidRPr="002F604B" w:rsidRDefault="00A2096F">
      <w:pPr>
        <w:pStyle w:val="EMEABodyText"/>
        <w:rPr>
          <w:szCs w:val="22"/>
          <w:lang w:val="ro-RO"/>
        </w:rPr>
      </w:pPr>
    </w:p>
    <w:p w:rsidR="00A2096F" w:rsidRPr="002F604B" w:rsidRDefault="00A2096F">
      <w:pPr>
        <w:pStyle w:val="EMEABodyText"/>
        <w:rPr>
          <w:lang w:val="ro-RO"/>
        </w:rPr>
      </w:pPr>
    </w:p>
    <w:p w:rsidR="00A2096F" w:rsidRPr="002F604B" w:rsidRDefault="00A2096F">
      <w:pPr>
        <w:pStyle w:val="EMEAHeading1"/>
        <w:rPr>
          <w:lang w:val="ro-RO"/>
        </w:rPr>
      </w:pPr>
      <w:r w:rsidRPr="002F604B">
        <w:rPr>
          <w:lang w:val="ro-RO"/>
        </w:rPr>
        <w:t>8.</w:t>
      </w:r>
      <w:r w:rsidRPr="002F604B">
        <w:rPr>
          <w:lang w:val="ro-RO"/>
        </w:rPr>
        <w:tab/>
      </w:r>
      <w:r w:rsidRPr="002F604B">
        <w:rPr>
          <w:szCs w:val="22"/>
          <w:lang w:val="ro-RO"/>
        </w:rPr>
        <w:t>NUMĂRUL(ELE) AUTORIZAŢIEI DE PUNERE PE PIAŢĂ</w:t>
      </w:r>
    </w:p>
    <w:p w:rsidR="00A2096F" w:rsidRPr="002F604B" w:rsidRDefault="00A2096F">
      <w:pPr>
        <w:pStyle w:val="EMEAHeading1"/>
        <w:rPr>
          <w:lang w:val="ro-RO"/>
        </w:rPr>
      </w:pPr>
    </w:p>
    <w:p w:rsidR="00A2096F" w:rsidRPr="002F604B" w:rsidRDefault="00A2096F">
      <w:pPr>
        <w:pStyle w:val="EMEABodyText"/>
        <w:jc w:val="both"/>
        <w:rPr>
          <w:lang w:val="ro-RO"/>
        </w:rPr>
      </w:pPr>
      <w:r w:rsidRPr="002F604B">
        <w:rPr>
          <w:lang w:val="ro-RO"/>
        </w:rPr>
        <w:t>EU/1/97/046/004-006</w:t>
      </w:r>
      <w:r w:rsidRPr="002F604B">
        <w:rPr>
          <w:lang w:val="ro-RO"/>
        </w:rPr>
        <w:br/>
        <w:t>EU/1/97/046/011</w:t>
      </w:r>
      <w:r w:rsidRPr="002F604B">
        <w:rPr>
          <w:lang w:val="ro-RO"/>
        </w:rPr>
        <w:br/>
        <w:t>EU/1/97/046/014</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pPr>
        <w:pStyle w:val="EMEAHeading1"/>
        <w:rPr>
          <w:lang w:val="ro-RO"/>
        </w:rPr>
      </w:pPr>
      <w:r w:rsidRPr="002F604B">
        <w:rPr>
          <w:lang w:val="ro-RO"/>
        </w:rPr>
        <w:t>9.</w:t>
      </w:r>
      <w:r w:rsidRPr="002F604B">
        <w:rPr>
          <w:lang w:val="ro-RO"/>
        </w:rPr>
        <w:tab/>
      </w:r>
      <w:r w:rsidRPr="002F604B">
        <w:rPr>
          <w:szCs w:val="22"/>
          <w:lang w:val="ro-RO"/>
        </w:rPr>
        <w:t>DATA PRIMEI AUTORIZĂRI SAU A REÎNNOIRII AUTORIZAŢIEI</w:t>
      </w:r>
    </w:p>
    <w:p w:rsidR="00A2096F" w:rsidRPr="002F604B" w:rsidRDefault="00A2096F">
      <w:pPr>
        <w:pStyle w:val="EMEAHeading1"/>
        <w:rPr>
          <w:lang w:val="ro-RO"/>
        </w:rPr>
      </w:pPr>
    </w:p>
    <w:p w:rsidR="00A2096F" w:rsidRPr="002F604B" w:rsidRDefault="00A2096F" w:rsidP="00A2096F">
      <w:pPr>
        <w:pStyle w:val="EMEABodyText"/>
        <w:rPr>
          <w:lang w:val="ro-RO"/>
        </w:rPr>
      </w:pPr>
      <w:r w:rsidRPr="002F604B">
        <w:rPr>
          <w:lang w:val="ro-RO"/>
        </w:rPr>
        <w:t>Data primei autorizări: 27 august 1997</w:t>
      </w:r>
      <w:r w:rsidRPr="002F604B">
        <w:rPr>
          <w:lang w:val="ro-RO"/>
        </w:rPr>
        <w:br/>
        <w:t>Data ultimei reînnoiri a autorizaţiei: 27 august 2007</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Heading1"/>
        <w:rPr>
          <w:lang w:val="ro-RO"/>
        </w:rPr>
      </w:pPr>
      <w:r w:rsidRPr="002F604B">
        <w:rPr>
          <w:lang w:val="ro-RO"/>
        </w:rPr>
        <w:t>10.</w:t>
      </w:r>
      <w:r w:rsidRPr="002F604B">
        <w:rPr>
          <w:lang w:val="ro-RO"/>
        </w:rPr>
        <w:tab/>
        <w:t>DATA REVIZUIRII TEXTULUI</w:t>
      </w:r>
    </w:p>
    <w:p w:rsidR="00A2096F" w:rsidRPr="002F604B" w:rsidRDefault="00A2096F" w:rsidP="00A2096F">
      <w:pPr>
        <w:pStyle w:val="EMEAHeading1"/>
        <w:rPr>
          <w:lang w:val="ro-RO"/>
        </w:rPr>
      </w:pPr>
    </w:p>
    <w:p w:rsidR="00A2096F" w:rsidRPr="002F604B" w:rsidRDefault="00A2096F" w:rsidP="00A2096F">
      <w:pPr>
        <w:pStyle w:val="EMEABodyText"/>
        <w:rPr>
          <w:lang w:val="ro-RO"/>
        </w:rPr>
      </w:pPr>
      <w:r w:rsidRPr="002F604B">
        <w:rPr>
          <w:lang w:val="ro-RO"/>
        </w:rPr>
        <w:t xml:space="preserve">Informaţii detaliate privind acest medicament sunt disponibile pe site-ul Agenţiei Europene </w:t>
      </w:r>
      <w:r w:rsidR="00072CC4" w:rsidRPr="002F604B">
        <w:rPr>
          <w:lang w:val="ro-RO"/>
        </w:rPr>
        <w:t>pentru</w:t>
      </w:r>
      <w:r w:rsidRPr="002F604B">
        <w:rPr>
          <w:lang w:val="ro-RO"/>
        </w:rPr>
        <w:t xml:space="preserve"> Medicament</w:t>
      </w:r>
      <w:r w:rsidR="00072CC4" w:rsidRPr="002F604B">
        <w:rPr>
          <w:lang w:val="ro-RO"/>
        </w:rPr>
        <w:t>e</w:t>
      </w:r>
      <w:r w:rsidRPr="002F604B">
        <w:rPr>
          <w:lang w:val="ro-RO"/>
        </w:rPr>
        <w:t xml:space="preserve"> http://www.ema.europa.eu</w:t>
      </w:r>
      <w:r w:rsidR="00072CC4" w:rsidRPr="002F604B">
        <w:rPr>
          <w:lang w:val="ro-RO"/>
        </w:rPr>
        <w:t>.</w:t>
      </w:r>
    </w:p>
    <w:p w:rsidR="00A2096F" w:rsidRPr="002F604B" w:rsidRDefault="00A2096F" w:rsidP="002F604B">
      <w:pPr>
        <w:pStyle w:val="EMEAHeading1"/>
        <w:ind w:left="0" w:firstLine="0"/>
        <w:rPr>
          <w:szCs w:val="22"/>
          <w:lang w:val="ro-RO"/>
        </w:rPr>
      </w:pPr>
      <w:r w:rsidRPr="002F604B">
        <w:rPr>
          <w:szCs w:val="22"/>
          <w:lang w:val="ro-RO"/>
        </w:rPr>
        <w:t>1.</w:t>
      </w:r>
      <w:r w:rsidRPr="002F604B">
        <w:rPr>
          <w:szCs w:val="22"/>
          <w:lang w:val="ro-RO"/>
        </w:rPr>
        <w:tab/>
        <w:t>DENUMIREA COMERCIALĂ A MEDICAMENTULUI</w:t>
      </w:r>
    </w:p>
    <w:p w:rsidR="00A2096F" w:rsidRPr="002F604B" w:rsidRDefault="00A2096F" w:rsidP="002F604B">
      <w:pPr>
        <w:pStyle w:val="EMEAHeading1"/>
        <w:rPr>
          <w:szCs w:val="22"/>
          <w:lang w:val="ro-RO"/>
        </w:rPr>
      </w:pPr>
    </w:p>
    <w:p w:rsidR="00A2096F" w:rsidRPr="002F604B" w:rsidRDefault="00A2096F" w:rsidP="002F604B">
      <w:pPr>
        <w:pStyle w:val="EMEABodyText"/>
        <w:keepNext/>
        <w:rPr>
          <w:szCs w:val="22"/>
          <w:lang w:val="ro-RO"/>
        </w:rPr>
      </w:pPr>
      <w:r w:rsidRPr="002F604B">
        <w:rPr>
          <w:szCs w:val="22"/>
          <w:lang w:val="ro-RO"/>
        </w:rPr>
        <w:t>Aprovel 300 mg comprimate</w:t>
      </w:r>
    </w:p>
    <w:p w:rsidR="00A2096F" w:rsidRPr="002F604B" w:rsidRDefault="00A2096F" w:rsidP="002F604B">
      <w:pPr>
        <w:pStyle w:val="EMEABodyText"/>
        <w:keepNext/>
        <w:rPr>
          <w:lang w:val="ro-RO"/>
        </w:rPr>
      </w:pPr>
    </w:p>
    <w:p w:rsidR="00A2096F" w:rsidRPr="002F604B" w:rsidRDefault="00A2096F" w:rsidP="002F604B">
      <w:pPr>
        <w:pStyle w:val="EMEABodyText"/>
        <w:keepNext/>
        <w:rPr>
          <w:lang w:val="ro-RO"/>
        </w:rPr>
      </w:pPr>
    </w:p>
    <w:p w:rsidR="00A2096F" w:rsidRPr="002F604B" w:rsidRDefault="00A2096F" w:rsidP="002F604B">
      <w:pPr>
        <w:pStyle w:val="EMEAHeading1"/>
        <w:rPr>
          <w:szCs w:val="22"/>
          <w:lang w:val="ro-RO"/>
        </w:rPr>
      </w:pPr>
      <w:r w:rsidRPr="002F604B">
        <w:rPr>
          <w:szCs w:val="22"/>
          <w:lang w:val="ro-RO"/>
        </w:rPr>
        <w:t>2.</w:t>
      </w:r>
      <w:r w:rsidRPr="002F604B">
        <w:rPr>
          <w:szCs w:val="22"/>
          <w:lang w:val="ro-RO"/>
        </w:rPr>
        <w:tab/>
        <w:t>COMPOZIŢIA CALITATIVĂ ŞI CANTITATIVĂ</w:t>
      </w:r>
    </w:p>
    <w:p w:rsidR="00A2096F" w:rsidRPr="002F604B" w:rsidRDefault="00A2096F" w:rsidP="002F604B">
      <w:pPr>
        <w:pStyle w:val="EMEAHeading1"/>
        <w:rPr>
          <w:szCs w:val="22"/>
          <w:lang w:val="ro-RO"/>
        </w:rPr>
      </w:pPr>
    </w:p>
    <w:p w:rsidR="00A2096F" w:rsidRPr="002F604B" w:rsidRDefault="00A2096F" w:rsidP="002F604B">
      <w:pPr>
        <w:pStyle w:val="EMEABodyText"/>
        <w:keepNext/>
        <w:rPr>
          <w:szCs w:val="22"/>
          <w:lang w:val="ro-RO"/>
        </w:rPr>
      </w:pPr>
      <w:r w:rsidRPr="002F604B">
        <w:rPr>
          <w:szCs w:val="22"/>
          <w:lang w:val="ro-RO"/>
        </w:rPr>
        <w:t>Fiecare comprimat conţine irbesartan</w:t>
      </w:r>
      <w:r w:rsidR="008D600A" w:rsidRPr="002F604B">
        <w:rPr>
          <w:szCs w:val="22"/>
          <w:lang w:val="ro-RO"/>
        </w:rPr>
        <w:t xml:space="preserve"> 300 mg</w:t>
      </w:r>
      <w:r w:rsidRPr="002F604B">
        <w:rPr>
          <w:szCs w:val="22"/>
          <w:lang w:val="ro-RO"/>
        </w:rPr>
        <w:t>.</w:t>
      </w:r>
    </w:p>
    <w:p w:rsidR="00A2096F" w:rsidRPr="002F604B" w:rsidRDefault="00A2096F" w:rsidP="002F604B">
      <w:pPr>
        <w:pStyle w:val="EMEABodyText"/>
        <w:keepNext/>
        <w:rPr>
          <w:szCs w:val="22"/>
          <w:lang w:val="ro-RO"/>
        </w:rPr>
      </w:pPr>
    </w:p>
    <w:p w:rsidR="00A2096F" w:rsidRPr="002F604B" w:rsidRDefault="00A2096F" w:rsidP="002F604B">
      <w:pPr>
        <w:pStyle w:val="EMEABodyText"/>
        <w:keepNext/>
        <w:rPr>
          <w:szCs w:val="22"/>
          <w:lang w:val="ro-RO"/>
        </w:rPr>
      </w:pPr>
      <w:r w:rsidRPr="002F604B">
        <w:rPr>
          <w:szCs w:val="22"/>
          <w:u w:val="single"/>
          <w:lang w:val="ro-RO"/>
        </w:rPr>
        <w:t>Excipient</w:t>
      </w:r>
      <w:r w:rsidR="008D600A" w:rsidRPr="002F604B">
        <w:rPr>
          <w:szCs w:val="22"/>
          <w:u w:val="single"/>
          <w:lang w:val="ro-RO"/>
        </w:rPr>
        <w:t xml:space="preserve"> cu efect cunoscut</w:t>
      </w:r>
      <w:r w:rsidRPr="002F604B">
        <w:rPr>
          <w:szCs w:val="22"/>
          <w:lang w:val="ro-RO"/>
        </w:rPr>
        <w:t>: lactoză monohidrat 61,50 mg pe comprimat.</w:t>
      </w:r>
    </w:p>
    <w:p w:rsidR="00A2096F" w:rsidRPr="002F604B" w:rsidRDefault="00A2096F" w:rsidP="002F604B">
      <w:pPr>
        <w:pStyle w:val="EMEABodyText"/>
        <w:keepNext/>
        <w:rPr>
          <w:szCs w:val="22"/>
          <w:lang w:val="ro-RO"/>
        </w:rPr>
      </w:pPr>
    </w:p>
    <w:p w:rsidR="00A2096F" w:rsidRPr="002F604B" w:rsidRDefault="00A2096F" w:rsidP="002F604B">
      <w:pPr>
        <w:pStyle w:val="EMEABodyText"/>
        <w:keepNext/>
        <w:rPr>
          <w:szCs w:val="22"/>
          <w:lang w:val="ro-RO"/>
        </w:rPr>
      </w:pPr>
      <w:r w:rsidRPr="002F604B">
        <w:rPr>
          <w:szCs w:val="22"/>
          <w:lang w:val="ro-RO"/>
        </w:rPr>
        <w:t>Pentru lista tuturor excipienţilor, vezi pct. 6.1.</w:t>
      </w:r>
    </w:p>
    <w:p w:rsidR="00A2096F" w:rsidRPr="002F604B" w:rsidRDefault="00A2096F" w:rsidP="002F604B">
      <w:pPr>
        <w:pStyle w:val="EMEABodyText"/>
        <w:keepNext/>
        <w:rPr>
          <w:szCs w:val="22"/>
          <w:lang w:val="ro-RO"/>
        </w:rPr>
      </w:pPr>
    </w:p>
    <w:p w:rsidR="00A2096F" w:rsidRPr="002F604B" w:rsidRDefault="00A2096F" w:rsidP="002F604B">
      <w:pPr>
        <w:pStyle w:val="EMEABodyText"/>
        <w:keepNext/>
        <w:rPr>
          <w:szCs w:val="22"/>
          <w:lang w:val="ro-RO"/>
        </w:rPr>
      </w:pPr>
    </w:p>
    <w:p w:rsidR="00A2096F" w:rsidRPr="002F604B" w:rsidRDefault="00A2096F" w:rsidP="002F604B">
      <w:pPr>
        <w:pStyle w:val="EMEAHeading1"/>
        <w:rPr>
          <w:szCs w:val="22"/>
          <w:lang w:val="ro-RO"/>
        </w:rPr>
      </w:pPr>
      <w:r w:rsidRPr="002F604B">
        <w:rPr>
          <w:szCs w:val="22"/>
          <w:lang w:val="ro-RO"/>
        </w:rPr>
        <w:t>3.</w:t>
      </w:r>
      <w:r w:rsidRPr="002F604B">
        <w:rPr>
          <w:szCs w:val="22"/>
          <w:lang w:val="ro-RO"/>
        </w:rPr>
        <w:tab/>
        <w:t>FORMA FARMACEUTICĂ</w:t>
      </w:r>
    </w:p>
    <w:p w:rsidR="00A2096F" w:rsidRPr="002F604B" w:rsidRDefault="00A2096F" w:rsidP="002F604B">
      <w:pPr>
        <w:pStyle w:val="EMEAHeading1"/>
        <w:rPr>
          <w:szCs w:val="22"/>
          <w:lang w:val="ro-RO"/>
        </w:rPr>
      </w:pPr>
    </w:p>
    <w:p w:rsidR="00A2096F" w:rsidRPr="002F604B" w:rsidRDefault="00A2096F" w:rsidP="002F604B">
      <w:pPr>
        <w:pStyle w:val="EMEABodyText"/>
        <w:keepNext/>
        <w:rPr>
          <w:lang w:val="ro-RO"/>
        </w:rPr>
      </w:pPr>
      <w:r w:rsidRPr="002F604B">
        <w:rPr>
          <w:lang w:val="ro-RO"/>
        </w:rPr>
        <w:t>Comprimat</w:t>
      </w:r>
    </w:p>
    <w:p w:rsidR="00A2096F" w:rsidRPr="002F604B" w:rsidRDefault="00A2096F" w:rsidP="002F604B">
      <w:pPr>
        <w:pStyle w:val="EMEABodyText"/>
        <w:keepNext/>
        <w:rPr>
          <w:szCs w:val="22"/>
          <w:lang w:val="ro-RO"/>
        </w:rPr>
      </w:pPr>
      <w:r w:rsidRPr="002F604B">
        <w:rPr>
          <w:szCs w:val="22"/>
          <w:lang w:val="ro-RO"/>
        </w:rPr>
        <w:t>Comprimate albe sau aproape albe, biconvexe, ovale, având o inimă gravată pe o faţă şi numărul 2773 inscripţionat pe cealaltă faţă.</w:t>
      </w:r>
    </w:p>
    <w:p w:rsidR="00A2096F" w:rsidRPr="002F604B" w:rsidRDefault="00A2096F" w:rsidP="002F604B">
      <w:pPr>
        <w:pStyle w:val="EMEABodyText"/>
        <w:keepNext/>
        <w:rPr>
          <w:szCs w:val="22"/>
          <w:lang w:val="ro-RO"/>
        </w:rPr>
      </w:pPr>
    </w:p>
    <w:p w:rsidR="00A2096F" w:rsidRPr="002F604B" w:rsidRDefault="00A2096F" w:rsidP="002F604B">
      <w:pPr>
        <w:pStyle w:val="EMEABodyText"/>
        <w:keepNext/>
        <w:rPr>
          <w:szCs w:val="22"/>
          <w:lang w:val="ro-RO"/>
        </w:rPr>
      </w:pPr>
    </w:p>
    <w:p w:rsidR="00A2096F" w:rsidRPr="002F604B" w:rsidRDefault="00A2096F" w:rsidP="002F604B">
      <w:pPr>
        <w:pStyle w:val="EMEAHeading1"/>
        <w:rPr>
          <w:lang w:val="ro-RO"/>
        </w:rPr>
      </w:pPr>
      <w:r w:rsidRPr="002F604B">
        <w:rPr>
          <w:lang w:val="ro-RO"/>
        </w:rPr>
        <w:t>4.</w:t>
      </w:r>
      <w:r w:rsidRPr="002F604B">
        <w:rPr>
          <w:lang w:val="ro-RO"/>
        </w:rPr>
        <w:tab/>
        <w:t>DATE CLINICE</w:t>
      </w:r>
    </w:p>
    <w:p w:rsidR="00A2096F" w:rsidRPr="002F604B" w:rsidRDefault="00A2096F" w:rsidP="002F604B">
      <w:pPr>
        <w:pStyle w:val="EMEAHeading1"/>
        <w:rPr>
          <w:lang w:val="ro-RO"/>
        </w:rPr>
      </w:pPr>
    </w:p>
    <w:p w:rsidR="00A2096F" w:rsidRPr="002F604B" w:rsidRDefault="00A2096F" w:rsidP="002F604B">
      <w:pPr>
        <w:pStyle w:val="EMEAHeading2"/>
        <w:rPr>
          <w:lang w:val="ro-RO"/>
        </w:rPr>
      </w:pPr>
      <w:r w:rsidRPr="002F604B">
        <w:rPr>
          <w:lang w:val="ro-RO"/>
        </w:rPr>
        <w:t>4.1</w:t>
      </w:r>
      <w:r w:rsidRPr="002F604B">
        <w:rPr>
          <w:lang w:val="ro-RO"/>
        </w:rPr>
        <w:tab/>
        <w:t>Indicaţii terapeutice</w:t>
      </w:r>
    </w:p>
    <w:p w:rsidR="00A2096F" w:rsidRPr="002F604B" w:rsidRDefault="00A2096F" w:rsidP="002F604B">
      <w:pPr>
        <w:pStyle w:val="EMEAHeading2"/>
        <w:rPr>
          <w:lang w:val="ro-RO"/>
        </w:rPr>
      </w:pPr>
    </w:p>
    <w:p w:rsidR="00A2096F" w:rsidRPr="002F604B" w:rsidRDefault="00A2096F" w:rsidP="002F604B">
      <w:pPr>
        <w:pStyle w:val="EMEABodyText"/>
        <w:keepNext/>
        <w:rPr>
          <w:lang w:val="ro-RO"/>
        </w:rPr>
      </w:pPr>
      <w:r w:rsidRPr="002F604B">
        <w:rPr>
          <w:lang w:val="ro-RO"/>
        </w:rPr>
        <w:t>Aprovel este indicat la adulţi pentru tratamentul hipertensiunii arteriale esenţiale.</w:t>
      </w:r>
    </w:p>
    <w:p w:rsidR="00E55528" w:rsidRDefault="00E55528" w:rsidP="002F604B">
      <w:pPr>
        <w:pStyle w:val="EMEABodyText"/>
        <w:keepNext/>
        <w:rPr>
          <w:lang w:val="ro-RO"/>
        </w:rPr>
      </w:pPr>
    </w:p>
    <w:p w:rsidR="00A2096F" w:rsidRPr="002F604B" w:rsidRDefault="00A2096F" w:rsidP="002F604B">
      <w:pPr>
        <w:pStyle w:val="EMEABodyText"/>
        <w:keepNext/>
        <w:rPr>
          <w:lang w:val="ro-RO"/>
        </w:rPr>
      </w:pPr>
      <w:r w:rsidRPr="002F604B">
        <w:rPr>
          <w:lang w:val="ro-RO"/>
        </w:rPr>
        <w:t>De asemenea, este indicat în tratamentul afectării renale la pacienţii adulţi cu hipertensiune arterială şi diabet zaharat de tip II, în cadrul unei scheme medicamentoase antihipertensive (vezi pct. </w:t>
      </w:r>
      <w:r w:rsidR="00BC064F">
        <w:rPr>
          <w:lang w:val="ro-RO"/>
        </w:rPr>
        <w:t>4.3, 4.4, 4.5 şi </w:t>
      </w:r>
      <w:r w:rsidRPr="002F604B">
        <w:rPr>
          <w:lang w:val="ro-RO"/>
        </w:rPr>
        <w:t>5.1).</w:t>
      </w:r>
    </w:p>
    <w:p w:rsidR="00A2096F" w:rsidRPr="002F604B" w:rsidRDefault="00A2096F" w:rsidP="002F604B">
      <w:pPr>
        <w:pStyle w:val="EMEABodyText"/>
        <w:keepNext/>
        <w:rPr>
          <w:lang w:val="ro-RO"/>
        </w:rPr>
      </w:pPr>
    </w:p>
    <w:p w:rsidR="00A2096F" w:rsidRPr="002F604B" w:rsidRDefault="00A2096F" w:rsidP="002F604B">
      <w:pPr>
        <w:pStyle w:val="EMEAHeading2"/>
        <w:rPr>
          <w:lang w:val="ro-RO"/>
        </w:rPr>
      </w:pPr>
      <w:r w:rsidRPr="002F604B">
        <w:rPr>
          <w:lang w:val="ro-RO"/>
        </w:rPr>
        <w:t>4.2</w:t>
      </w:r>
      <w:r w:rsidRPr="002F604B">
        <w:rPr>
          <w:lang w:val="ro-RO"/>
        </w:rPr>
        <w:tab/>
        <w:t>Doze şi mod de administrare</w:t>
      </w:r>
    </w:p>
    <w:p w:rsidR="00A2096F" w:rsidRPr="002F604B" w:rsidRDefault="00A2096F" w:rsidP="002F604B">
      <w:pPr>
        <w:pStyle w:val="EMEAHeading2"/>
        <w:rPr>
          <w:lang w:val="ro-RO"/>
        </w:rPr>
      </w:pPr>
    </w:p>
    <w:p w:rsidR="00A2096F" w:rsidRPr="002F604B" w:rsidRDefault="00A2096F" w:rsidP="002F604B">
      <w:pPr>
        <w:pStyle w:val="EMEABodyText"/>
        <w:keepNext/>
        <w:rPr>
          <w:u w:val="single"/>
          <w:lang w:val="ro-RO"/>
        </w:rPr>
      </w:pPr>
      <w:r w:rsidRPr="002F604B">
        <w:rPr>
          <w:u w:val="single"/>
          <w:lang w:val="ro-RO"/>
        </w:rPr>
        <w:t>Doze</w:t>
      </w:r>
    </w:p>
    <w:p w:rsidR="00A2096F" w:rsidRPr="002F604B" w:rsidRDefault="00A2096F" w:rsidP="002F604B">
      <w:pPr>
        <w:pStyle w:val="EMEABodyText"/>
        <w:keepNext/>
        <w:rPr>
          <w:lang w:val="ro-RO"/>
        </w:rPr>
      </w:pPr>
    </w:p>
    <w:p w:rsidR="00A2096F" w:rsidRPr="002F604B" w:rsidRDefault="00A2096F" w:rsidP="002F604B">
      <w:pPr>
        <w:pStyle w:val="EMEABodyText"/>
        <w:keepNext/>
        <w:rPr>
          <w:lang w:val="ro-RO"/>
        </w:rPr>
      </w:pPr>
      <w:r w:rsidRPr="002F604B">
        <w:rPr>
          <w:lang w:val="ro-RO"/>
        </w:rPr>
        <w:t>Doza uzuală iniţială şi de întreţinere recomandată este de 150 mg irbesartan, administrată o dată pe zi, cu sau fără alimente. În general, Aprovel în doză de 150 mg irbesartan o dată pe zi asigură un control mai bun al tensiunii arteriale în intervalul de 24 ore, comparativ cu doza de 75 mg irbesartan. Cu toate acestea, se poate lua în considerare iniţierea tratamentului cu 75 mg irbesartan pe zi, în special la pacienţii hemodializaţi şi la pacienţii cu vârsta peste 75 ani.</w:t>
      </w:r>
    </w:p>
    <w:p w:rsidR="00A2096F" w:rsidRPr="002F604B" w:rsidRDefault="00A2096F" w:rsidP="002F604B">
      <w:pPr>
        <w:pStyle w:val="EMEABodyText"/>
        <w:keepNext/>
        <w:rPr>
          <w:lang w:val="ro-RO"/>
        </w:rPr>
      </w:pPr>
    </w:p>
    <w:p w:rsidR="00A2096F" w:rsidRPr="002F604B" w:rsidRDefault="00A2096F" w:rsidP="002F604B">
      <w:pPr>
        <w:pStyle w:val="EMEABodyText"/>
        <w:keepNext/>
        <w:rPr>
          <w:lang w:val="ro-RO"/>
        </w:rPr>
      </w:pPr>
      <w:r w:rsidRPr="002F604B">
        <w:rPr>
          <w:lang w:val="ro-RO"/>
        </w:rPr>
        <w:t>La pacienţii a căror afecţiune este insuficient controlată cu 150 mg irbesartan administrat o dată pe zi, doza de Aprovel poate fi crescută la 300 mg irbesartan sau pot fi asociate alte antihipertensive</w:t>
      </w:r>
      <w:r w:rsidR="00AE449E">
        <w:rPr>
          <w:lang w:val="ro-RO"/>
        </w:rPr>
        <w:t xml:space="preserve"> </w:t>
      </w:r>
      <w:r w:rsidR="00AE449E" w:rsidRPr="002F604B">
        <w:rPr>
          <w:lang w:val="ro-RO"/>
        </w:rPr>
        <w:t>(vezi pct. </w:t>
      </w:r>
      <w:r w:rsidR="00AE449E">
        <w:rPr>
          <w:lang w:val="ro-RO"/>
        </w:rPr>
        <w:t>4.3, 4.4, 4.5 şi </w:t>
      </w:r>
      <w:r w:rsidR="00AE449E" w:rsidRPr="002F604B">
        <w:rPr>
          <w:lang w:val="ro-RO"/>
        </w:rPr>
        <w:t>5.1)</w:t>
      </w:r>
      <w:r w:rsidRPr="002F604B">
        <w:rPr>
          <w:lang w:val="ro-RO"/>
        </w:rPr>
        <w:t xml:space="preserve">. În mod special, s-a demonstrat că asocierea unui diuretic, cum </w:t>
      </w:r>
      <w:r w:rsidR="008D600A" w:rsidRPr="002F604B">
        <w:rPr>
          <w:lang w:val="ro-RO"/>
        </w:rPr>
        <w:t xml:space="preserve">este </w:t>
      </w:r>
      <w:r w:rsidRPr="002F604B">
        <w:rPr>
          <w:lang w:val="ro-RO"/>
        </w:rPr>
        <w:t>hidroclorotiazida, are un efect aditiv cu Aprovel (vezi pct. 4.5).</w:t>
      </w:r>
    </w:p>
    <w:p w:rsidR="00A2096F" w:rsidRPr="002F604B" w:rsidRDefault="00A2096F" w:rsidP="002F604B">
      <w:pPr>
        <w:pStyle w:val="EMEABodyText"/>
        <w:keepNext/>
        <w:rPr>
          <w:lang w:val="ro-RO"/>
        </w:rPr>
      </w:pPr>
    </w:p>
    <w:p w:rsidR="008D600A" w:rsidRPr="002F604B" w:rsidRDefault="00A2096F" w:rsidP="002F604B">
      <w:pPr>
        <w:pStyle w:val="EMEABodyText"/>
        <w:keepNext/>
        <w:rPr>
          <w:lang w:val="ro-RO"/>
        </w:rPr>
      </w:pPr>
      <w:r w:rsidRPr="002F604B">
        <w:rPr>
          <w:lang w:val="ro-RO"/>
        </w:rPr>
        <w:t xml:space="preserve">La pacienţii hipertensivi cu diabet zaharat de tip 2, tratamentul trebuie iniţiat cu doza de 150 mg irbesartan administrată o dată pe zi, care se creşte până la 300 mg irbesartan o dată pe zi, aceasta fiind doza de întreţinere cea mai adecvată pentru tratamentul </w:t>
      </w:r>
      <w:r w:rsidR="001F23FE">
        <w:rPr>
          <w:lang w:val="ro-RO"/>
        </w:rPr>
        <w:t xml:space="preserve">bolii </w:t>
      </w:r>
      <w:r w:rsidRPr="002F604B">
        <w:rPr>
          <w:lang w:val="ro-RO"/>
        </w:rPr>
        <w:t xml:space="preserve">renale. </w:t>
      </w:r>
    </w:p>
    <w:p w:rsidR="00E55528" w:rsidRDefault="00E55528" w:rsidP="00A2096F">
      <w:pPr>
        <w:pStyle w:val="EMEABodyText"/>
        <w:rPr>
          <w:lang w:val="ro-RO"/>
        </w:rPr>
      </w:pPr>
    </w:p>
    <w:p w:rsidR="00A2096F" w:rsidRPr="002F604B" w:rsidRDefault="00A2096F" w:rsidP="00A2096F">
      <w:pPr>
        <w:pStyle w:val="EMEABodyText"/>
        <w:rPr>
          <w:lang w:val="ro-RO"/>
        </w:rPr>
      </w:pPr>
      <w:r w:rsidRPr="002F604B">
        <w:rPr>
          <w:lang w:val="ro-RO"/>
        </w:rPr>
        <w:t>Beneficiul la nivel renal pentru Aprovel la pacienţii hipertensivi cu diabet zaharat de tip 2 s-a demonstrat pe baza unor studii în care irbesartanul s-a asociat tratamentului cu alte medicamente antihipertensive, după cum a fost necesar, pentru a atinge tensiunea arterială ţintă (vezi pct. </w:t>
      </w:r>
      <w:r w:rsidR="00AE449E">
        <w:rPr>
          <w:lang w:val="ro-RO"/>
        </w:rPr>
        <w:t>4.3, 4.4, 4.5 şi </w:t>
      </w:r>
      <w:r w:rsidRPr="002F604B">
        <w:rPr>
          <w:lang w:val="ro-RO"/>
        </w:rPr>
        <w:t>5.1).</w:t>
      </w:r>
    </w:p>
    <w:p w:rsidR="00A2096F" w:rsidRPr="002F604B" w:rsidRDefault="00A2096F" w:rsidP="00A2096F">
      <w:pPr>
        <w:pStyle w:val="EMEABodyText"/>
        <w:rPr>
          <w:lang w:val="ro-RO"/>
        </w:rPr>
      </w:pPr>
    </w:p>
    <w:p w:rsidR="00A2096F" w:rsidRPr="002F604B" w:rsidRDefault="00A2096F" w:rsidP="000D581D">
      <w:pPr>
        <w:pStyle w:val="EMEABodyText"/>
        <w:keepNext/>
        <w:rPr>
          <w:u w:val="single"/>
          <w:lang w:val="ro-RO"/>
        </w:rPr>
      </w:pPr>
      <w:r w:rsidRPr="002F604B">
        <w:rPr>
          <w:u w:val="single"/>
          <w:lang w:val="ro-RO"/>
        </w:rPr>
        <w:t>Grupe speciale de pacienţi</w:t>
      </w:r>
    </w:p>
    <w:p w:rsidR="00A2096F" w:rsidRPr="002F604B" w:rsidRDefault="00A2096F" w:rsidP="000D581D">
      <w:pPr>
        <w:pStyle w:val="EMEABodyText"/>
        <w:keepNext/>
        <w:rPr>
          <w:lang w:val="ro-RO"/>
        </w:rPr>
      </w:pPr>
    </w:p>
    <w:p w:rsidR="00A20B91" w:rsidRDefault="00A2096F" w:rsidP="000D581D">
      <w:pPr>
        <w:pStyle w:val="EMEABodyText"/>
        <w:keepNext/>
        <w:rPr>
          <w:lang w:val="ro-RO"/>
        </w:rPr>
      </w:pPr>
      <w:r w:rsidRPr="002F604B">
        <w:rPr>
          <w:i/>
          <w:iCs/>
          <w:lang w:val="ro-RO"/>
        </w:rPr>
        <w:t>Insuficienţă renală</w:t>
      </w:r>
    </w:p>
    <w:p w:rsidR="00E55528" w:rsidRDefault="00E55528" w:rsidP="00A2096F">
      <w:pPr>
        <w:pStyle w:val="EMEABodyText"/>
        <w:rPr>
          <w:lang w:val="ro-RO"/>
        </w:rPr>
      </w:pPr>
    </w:p>
    <w:p w:rsidR="00A2096F" w:rsidRPr="002F604B" w:rsidRDefault="00A20B91" w:rsidP="00A2096F">
      <w:pPr>
        <w:pStyle w:val="EMEABodyText"/>
        <w:rPr>
          <w:lang w:val="ro-RO"/>
        </w:rPr>
      </w:pPr>
      <w:r>
        <w:rPr>
          <w:lang w:val="ro-RO"/>
        </w:rPr>
        <w:t>N</w:t>
      </w:r>
      <w:r w:rsidRPr="002F604B">
        <w:rPr>
          <w:lang w:val="ro-RO"/>
        </w:rPr>
        <w:t xml:space="preserve">u </w:t>
      </w:r>
      <w:r w:rsidR="00A2096F" w:rsidRPr="002F604B">
        <w:rPr>
          <w:lang w:val="ro-RO"/>
        </w:rPr>
        <w:t>este necesară ajustarea dozelor la pacienţii cu insuficienţă renală. La pacienţii hemodializaţi trebuie luată în considerare o doză iniţială mai mică (75 mg irbesartan) (vezi pct. 4.4).</w:t>
      </w:r>
    </w:p>
    <w:p w:rsidR="00A2096F" w:rsidRPr="002F604B" w:rsidRDefault="00A2096F" w:rsidP="00A2096F">
      <w:pPr>
        <w:pStyle w:val="EMEABodyText"/>
        <w:rPr>
          <w:lang w:val="ro-RO"/>
        </w:rPr>
      </w:pPr>
    </w:p>
    <w:p w:rsidR="00A20B91" w:rsidRDefault="00A2096F" w:rsidP="00A2096F">
      <w:pPr>
        <w:pStyle w:val="EMEABodyText"/>
        <w:rPr>
          <w:b/>
          <w:lang w:val="ro-RO"/>
        </w:rPr>
      </w:pPr>
      <w:r w:rsidRPr="002F604B">
        <w:rPr>
          <w:i/>
          <w:iCs/>
          <w:lang w:val="ro-RO"/>
        </w:rPr>
        <w:t>Insuficienţă hepatică</w:t>
      </w:r>
    </w:p>
    <w:p w:rsidR="00E55528" w:rsidRDefault="00E55528" w:rsidP="00A2096F">
      <w:pPr>
        <w:pStyle w:val="EMEABodyText"/>
        <w:rPr>
          <w:lang w:val="ro-RO"/>
        </w:rPr>
      </w:pPr>
    </w:p>
    <w:p w:rsidR="00A2096F" w:rsidRPr="002F604B" w:rsidRDefault="00A20B91" w:rsidP="00A2096F">
      <w:pPr>
        <w:pStyle w:val="EMEABodyText"/>
        <w:rPr>
          <w:lang w:val="ro-RO"/>
        </w:rPr>
      </w:pPr>
      <w:r>
        <w:rPr>
          <w:lang w:val="ro-RO"/>
        </w:rPr>
        <w:t>N</w:t>
      </w:r>
      <w:r w:rsidRPr="002F604B">
        <w:rPr>
          <w:lang w:val="ro-RO"/>
        </w:rPr>
        <w:t xml:space="preserve">u </w:t>
      </w:r>
      <w:r w:rsidR="00A2096F" w:rsidRPr="002F604B">
        <w:rPr>
          <w:lang w:val="ro-RO"/>
        </w:rPr>
        <w:t>este necesară ajustarea dozelor la pacienţii cu insuficienţă hepatică uşoară până la moderată. Nu există experienţă clinică la pacienţi cu insuficienţă hepatică severă.</w:t>
      </w:r>
    </w:p>
    <w:p w:rsidR="00A2096F" w:rsidRPr="002F604B" w:rsidRDefault="00A2096F" w:rsidP="00A2096F">
      <w:pPr>
        <w:pStyle w:val="EMEABodyText"/>
        <w:rPr>
          <w:lang w:val="ro-RO"/>
        </w:rPr>
      </w:pPr>
    </w:p>
    <w:p w:rsidR="00A20B91" w:rsidRDefault="008D600A" w:rsidP="00A2096F">
      <w:pPr>
        <w:pStyle w:val="EMEABodyText"/>
        <w:rPr>
          <w:lang w:val="ro-RO"/>
        </w:rPr>
      </w:pPr>
      <w:r w:rsidRPr="002F604B">
        <w:rPr>
          <w:i/>
          <w:iCs/>
          <w:lang w:val="ro-RO"/>
        </w:rPr>
        <w:t>V</w:t>
      </w:r>
      <w:r w:rsidR="00A2096F" w:rsidRPr="002F604B">
        <w:rPr>
          <w:i/>
          <w:iCs/>
          <w:lang w:val="ro-RO"/>
        </w:rPr>
        <w:t>ârstnici</w:t>
      </w:r>
    </w:p>
    <w:p w:rsidR="00E55528" w:rsidRDefault="00E55528" w:rsidP="00A2096F">
      <w:pPr>
        <w:pStyle w:val="EMEABodyText"/>
        <w:rPr>
          <w:lang w:val="ro-RO"/>
        </w:rPr>
      </w:pPr>
    </w:p>
    <w:p w:rsidR="00A2096F" w:rsidRPr="002F604B" w:rsidRDefault="00A20B91" w:rsidP="00A2096F">
      <w:pPr>
        <w:pStyle w:val="EMEABodyText"/>
        <w:rPr>
          <w:lang w:val="ro-RO"/>
        </w:rPr>
      </w:pPr>
      <w:r>
        <w:rPr>
          <w:lang w:val="ro-RO"/>
        </w:rPr>
        <w:t>C</w:t>
      </w:r>
      <w:r w:rsidRPr="002F604B">
        <w:rPr>
          <w:lang w:val="ro-RO"/>
        </w:rPr>
        <w:t xml:space="preserve">u </w:t>
      </w:r>
      <w:r w:rsidR="008D600A" w:rsidRPr="002F604B">
        <w:rPr>
          <w:lang w:val="ro-RO"/>
        </w:rPr>
        <w:t>toate că la pacienţii cu vârsta peste 75 ani trebuie luată în considerare iniţierea tratamentului cu o doză de 75 mg pe zi, ajustarea dozei nu este, de obicei, necesară la persoanele vârstnice</w:t>
      </w:r>
      <w:r w:rsidR="00A2096F" w:rsidRPr="002F604B">
        <w:rPr>
          <w:lang w:val="ro-RO"/>
        </w:rPr>
        <w:t>.</w:t>
      </w:r>
    </w:p>
    <w:p w:rsidR="00A2096F" w:rsidRPr="002F604B" w:rsidRDefault="00A2096F" w:rsidP="00A2096F">
      <w:pPr>
        <w:pStyle w:val="EMEABodyText"/>
        <w:rPr>
          <w:lang w:val="ro-RO"/>
        </w:rPr>
      </w:pPr>
    </w:p>
    <w:p w:rsidR="00A20B91" w:rsidRDefault="00A2096F" w:rsidP="00A2096F">
      <w:pPr>
        <w:pStyle w:val="EMEABodyText"/>
        <w:rPr>
          <w:i/>
          <w:iCs/>
          <w:lang w:val="ro-RO"/>
        </w:rPr>
      </w:pPr>
      <w:r w:rsidRPr="002F604B">
        <w:rPr>
          <w:i/>
          <w:iCs/>
          <w:lang w:val="ro-RO"/>
        </w:rPr>
        <w:t>Copii şi adolescenţi</w:t>
      </w:r>
    </w:p>
    <w:p w:rsidR="00E55528" w:rsidRDefault="00E55528" w:rsidP="00A2096F">
      <w:pPr>
        <w:pStyle w:val="EMEABodyText"/>
        <w:rPr>
          <w:lang w:val="ro-RO"/>
        </w:rPr>
      </w:pPr>
    </w:p>
    <w:p w:rsidR="00A2096F" w:rsidRPr="002F604B" w:rsidRDefault="00A20B91" w:rsidP="00A2096F">
      <w:pPr>
        <w:pStyle w:val="EMEABodyText"/>
        <w:rPr>
          <w:lang w:val="ro-RO"/>
        </w:rPr>
      </w:pPr>
      <w:r>
        <w:rPr>
          <w:lang w:val="ro-RO"/>
        </w:rPr>
        <w:t>S</w:t>
      </w:r>
      <w:r w:rsidRPr="002F604B">
        <w:rPr>
          <w:lang w:val="ro-RO"/>
        </w:rPr>
        <w:t xml:space="preserve">iguranţa </w:t>
      </w:r>
      <w:r w:rsidR="00A2096F" w:rsidRPr="002F604B">
        <w:rPr>
          <w:lang w:val="ro-RO"/>
        </w:rPr>
        <w:t xml:space="preserve">şi eficacitatea Aprovel la copii </w:t>
      </w:r>
      <w:r w:rsidR="000E7867">
        <w:rPr>
          <w:lang w:val="ro-RO"/>
        </w:rPr>
        <w:t xml:space="preserve">şi adolescenţi </w:t>
      </w:r>
      <w:r w:rsidR="00A2096F" w:rsidRPr="002F604B">
        <w:rPr>
          <w:lang w:val="ro-RO"/>
        </w:rPr>
        <w:t>cu vârsta cuprinsă între 0 şi 18 ani nu au fost stabilite. Datele dispon</w:t>
      </w:r>
      <w:r w:rsidR="008D600A" w:rsidRPr="002F604B">
        <w:rPr>
          <w:lang w:val="ro-RO"/>
        </w:rPr>
        <w:t>i</w:t>
      </w:r>
      <w:r w:rsidR="00A2096F" w:rsidRPr="002F604B">
        <w:rPr>
          <w:lang w:val="ro-RO"/>
        </w:rPr>
        <w:t>bile până în prezent sunt descrise la pct. 4.8, 5.1 şi 5.2</w:t>
      </w:r>
      <w:r w:rsidR="008D600A" w:rsidRPr="002F604B">
        <w:rPr>
          <w:lang w:val="ro-RO"/>
        </w:rPr>
        <w:t>, dar</w:t>
      </w:r>
      <w:r w:rsidR="00A2096F" w:rsidRPr="002F604B">
        <w:rPr>
          <w:lang w:val="ro-RO"/>
        </w:rPr>
        <w:t xml:space="preserve"> nu se po</w:t>
      </w:r>
      <w:r w:rsidR="008D600A" w:rsidRPr="002F604B">
        <w:rPr>
          <w:lang w:val="ro-RO"/>
        </w:rPr>
        <w:t>a</w:t>
      </w:r>
      <w:r w:rsidR="00A2096F" w:rsidRPr="002F604B">
        <w:rPr>
          <w:lang w:val="ro-RO"/>
        </w:rPr>
        <w:t>t</w:t>
      </w:r>
      <w:r w:rsidR="008D600A" w:rsidRPr="002F604B">
        <w:rPr>
          <w:lang w:val="ro-RO"/>
        </w:rPr>
        <w:t>e</w:t>
      </w:r>
      <w:r w:rsidR="00A2096F" w:rsidRPr="002F604B">
        <w:rPr>
          <w:lang w:val="ro-RO"/>
        </w:rPr>
        <w:t xml:space="preserve"> face </w:t>
      </w:r>
      <w:r w:rsidR="008D600A" w:rsidRPr="002F604B">
        <w:rPr>
          <w:lang w:val="ro-RO"/>
        </w:rPr>
        <w:t xml:space="preserve">nicio </w:t>
      </w:r>
      <w:r w:rsidR="00A2096F" w:rsidRPr="002F604B">
        <w:rPr>
          <w:lang w:val="ro-RO"/>
        </w:rPr>
        <w:t>recomand</w:t>
      </w:r>
      <w:r w:rsidR="008D600A" w:rsidRPr="002F604B">
        <w:rPr>
          <w:lang w:val="ro-RO"/>
        </w:rPr>
        <w:t>are</w:t>
      </w:r>
      <w:r w:rsidR="00A2096F" w:rsidRPr="002F604B">
        <w:rPr>
          <w:lang w:val="ro-RO"/>
        </w:rPr>
        <w:t xml:space="preserve"> privind doz</w:t>
      </w:r>
      <w:r w:rsidR="008D600A" w:rsidRPr="002F604B">
        <w:rPr>
          <w:lang w:val="ro-RO"/>
        </w:rPr>
        <w:t>ele</w:t>
      </w:r>
      <w:r w:rsidR="00A2096F" w:rsidRPr="002F604B">
        <w:rPr>
          <w:lang w:val="ro-RO"/>
        </w:rPr>
        <w:t>.</w:t>
      </w:r>
    </w:p>
    <w:p w:rsidR="00A2096F" w:rsidRPr="002F604B" w:rsidRDefault="00A2096F" w:rsidP="00A2096F">
      <w:pPr>
        <w:pStyle w:val="EMEABodyText"/>
        <w:rPr>
          <w:lang w:val="ro-RO"/>
        </w:rPr>
      </w:pPr>
    </w:p>
    <w:p w:rsidR="00A2096F" w:rsidRPr="002F604B" w:rsidRDefault="00A2096F" w:rsidP="00A2096F">
      <w:pPr>
        <w:pStyle w:val="EMEABodyText"/>
        <w:rPr>
          <w:u w:val="single"/>
          <w:lang w:val="ro-RO"/>
        </w:rPr>
      </w:pPr>
      <w:r w:rsidRPr="002F604B">
        <w:rPr>
          <w:u w:val="single"/>
          <w:lang w:val="ro-RO"/>
        </w:rPr>
        <w:t>Mod de administrare</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 xml:space="preserve">Pentru </w:t>
      </w:r>
      <w:r w:rsidR="008D600A" w:rsidRPr="002F604B">
        <w:rPr>
          <w:lang w:val="ro-RO"/>
        </w:rPr>
        <w:t xml:space="preserve">administrare </w:t>
      </w:r>
      <w:r w:rsidRPr="002F604B">
        <w:rPr>
          <w:lang w:val="ro-RO"/>
        </w:rPr>
        <w:t>orală</w:t>
      </w:r>
    </w:p>
    <w:p w:rsidR="00A2096F" w:rsidRPr="002F604B" w:rsidRDefault="00A2096F" w:rsidP="00A2096F">
      <w:pPr>
        <w:pStyle w:val="EMEABodyText"/>
        <w:rPr>
          <w:lang w:val="ro-RO"/>
        </w:rPr>
      </w:pPr>
    </w:p>
    <w:p w:rsidR="00A2096F" w:rsidRPr="002F604B" w:rsidRDefault="00A2096F" w:rsidP="00A2096F">
      <w:pPr>
        <w:pStyle w:val="EMEAHeading2"/>
        <w:rPr>
          <w:lang w:val="ro-RO"/>
        </w:rPr>
      </w:pPr>
      <w:r w:rsidRPr="002F604B">
        <w:rPr>
          <w:lang w:val="ro-RO"/>
        </w:rPr>
        <w:t>4.3</w:t>
      </w:r>
      <w:r w:rsidRPr="002F604B">
        <w:rPr>
          <w:lang w:val="ro-RO"/>
        </w:rPr>
        <w:tab/>
        <w:t>Contraindicaţii</w:t>
      </w:r>
    </w:p>
    <w:p w:rsidR="00A2096F" w:rsidRPr="002F604B" w:rsidRDefault="00A2096F" w:rsidP="00A2096F">
      <w:pPr>
        <w:pStyle w:val="EMEAHeading2"/>
        <w:rPr>
          <w:lang w:val="ro-RO"/>
        </w:rPr>
      </w:pPr>
    </w:p>
    <w:p w:rsidR="00A2096F" w:rsidRPr="002F604B" w:rsidRDefault="00A2096F" w:rsidP="00A2096F">
      <w:pPr>
        <w:pStyle w:val="EMEABodyText"/>
        <w:rPr>
          <w:lang w:val="ro-RO"/>
        </w:rPr>
      </w:pPr>
      <w:r w:rsidRPr="002F604B">
        <w:rPr>
          <w:lang w:val="ro-RO"/>
        </w:rPr>
        <w:t>Hipersensibilitate la substanţa activă sau la oricare dintre excipienţi</w:t>
      </w:r>
      <w:r w:rsidR="00344BAA" w:rsidRPr="002F604B">
        <w:rPr>
          <w:lang w:val="ro-RO"/>
        </w:rPr>
        <w:t>i enumeraţi la</w:t>
      </w:r>
      <w:r w:rsidRPr="002F604B">
        <w:rPr>
          <w:lang w:val="ro-RO"/>
        </w:rPr>
        <w:t xml:space="preserve"> pct. 6.1.</w:t>
      </w:r>
    </w:p>
    <w:p w:rsidR="00A2096F" w:rsidRPr="002F604B" w:rsidRDefault="00344BAA" w:rsidP="00A2096F">
      <w:pPr>
        <w:pStyle w:val="EMEABodyText"/>
        <w:rPr>
          <w:lang w:val="ro-RO"/>
        </w:rPr>
      </w:pPr>
      <w:r w:rsidRPr="002F604B">
        <w:rPr>
          <w:lang w:val="ro-RO"/>
        </w:rPr>
        <w:t>Al doilea şi al treilea t</w:t>
      </w:r>
      <w:r w:rsidR="00A2096F" w:rsidRPr="002F604B">
        <w:rPr>
          <w:lang w:val="ro-RO"/>
        </w:rPr>
        <w:t>rimestr</w:t>
      </w:r>
      <w:r w:rsidRPr="002F604B">
        <w:rPr>
          <w:lang w:val="ro-RO"/>
        </w:rPr>
        <w:t>u</w:t>
      </w:r>
      <w:r w:rsidR="00A2096F" w:rsidRPr="002F604B">
        <w:rPr>
          <w:lang w:val="ro-RO"/>
        </w:rPr>
        <w:t xml:space="preserve"> de sarcină (vezi pct. 4.4 şi 4.6).</w:t>
      </w:r>
    </w:p>
    <w:p w:rsidR="00344BAA" w:rsidRPr="002F604B" w:rsidRDefault="00344BAA" w:rsidP="00344BAA">
      <w:pPr>
        <w:pStyle w:val="EMEABodyText"/>
        <w:rPr>
          <w:lang w:val="ro-RO"/>
        </w:rPr>
      </w:pPr>
    </w:p>
    <w:p w:rsidR="00344BAA" w:rsidRPr="002F604B" w:rsidRDefault="00A23A60" w:rsidP="00344BAA">
      <w:pPr>
        <w:pStyle w:val="EMEABodyText"/>
        <w:rPr>
          <w:lang w:val="ro-RO"/>
        </w:rPr>
      </w:pPr>
      <w:r w:rsidRPr="00A23A60">
        <w:rPr>
          <w:lang w:val="ro-RO"/>
        </w:rPr>
        <w:t xml:space="preserve">Administrarea concomitentă a </w:t>
      </w:r>
      <w:r>
        <w:rPr>
          <w:lang w:val="ro-RO"/>
        </w:rPr>
        <w:t>Aprovel</w:t>
      </w:r>
      <w:r w:rsidRPr="00A23A60">
        <w:rPr>
          <w:lang w:val="ro-RO"/>
        </w:rPr>
        <w:t xml:space="preserve"> cu medicamente care conţin aliskiren este contraindicată la pacienţii cu diabet zaharat sau insuficienţă renală (</w:t>
      </w:r>
      <w:r w:rsidRPr="00554AD3">
        <w:rPr>
          <w:lang w:val="ro-RO"/>
        </w:rPr>
        <w:t>rata filtrării glomerulare</w:t>
      </w:r>
      <w:r>
        <w:rPr>
          <w:lang w:val="ro-RO"/>
        </w:rPr>
        <w:t xml:space="preserve"> (</w:t>
      </w:r>
      <w:r w:rsidRPr="00A23A60">
        <w:rPr>
          <w:lang w:val="ro-RO"/>
        </w:rPr>
        <w:t>RFG</w:t>
      </w:r>
      <w:r>
        <w:rPr>
          <w:lang w:val="ro-RO"/>
        </w:rPr>
        <w:t>)</w:t>
      </w:r>
      <w:r w:rsidRPr="00A23A60">
        <w:rPr>
          <w:lang w:val="ro-RO"/>
        </w:rPr>
        <w:t xml:space="preserve"> &lt;</w:t>
      </w:r>
      <w:r>
        <w:rPr>
          <w:lang w:val="ro-RO"/>
        </w:rPr>
        <w:t> </w:t>
      </w:r>
      <w:r w:rsidRPr="00A23A60">
        <w:rPr>
          <w:lang w:val="ro-RO"/>
        </w:rPr>
        <w:t>60</w:t>
      </w:r>
      <w:r>
        <w:rPr>
          <w:lang w:val="ro-RO"/>
        </w:rPr>
        <w:t> </w:t>
      </w:r>
      <w:r w:rsidRPr="00A23A60">
        <w:rPr>
          <w:lang w:val="ro-RO"/>
        </w:rPr>
        <w:t>ml/min şi 1,73</w:t>
      </w:r>
      <w:r>
        <w:rPr>
          <w:lang w:val="ro-RO"/>
        </w:rPr>
        <w:t> </w:t>
      </w:r>
      <w:r w:rsidRPr="00A23A60">
        <w:rPr>
          <w:lang w:val="ro-RO"/>
        </w:rPr>
        <w:t>m</w:t>
      </w:r>
      <w:r w:rsidRPr="00ED774F">
        <w:rPr>
          <w:vertAlign w:val="superscript"/>
          <w:lang w:val="ro-RO"/>
        </w:rPr>
        <w:t>2</w:t>
      </w:r>
      <w:r w:rsidRPr="00A23A60">
        <w:rPr>
          <w:lang w:val="ro-RO"/>
        </w:rPr>
        <w:t>) (vezi pct.</w:t>
      </w:r>
      <w:r>
        <w:rPr>
          <w:lang w:val="ro-RO"/>
        </w:rPr>
        <w:t> </w:t>
      </w:r>
      <w:r w:rsidRPr="00A23A60">
        <w:rPr>
          <w:lang w:val="ro-RO"/>
        </w:rPr>
        <w:t>4.5 şi 5.1).</w:t>
      </w:r>
    </w:p>
    <w:p w:rsidR="00A2096F" w:rsidRPr="002F604B" w:rsidRDefault="00A2096F" w:rsidP="00A2096F">
      <w:pPr>
        <w:pStyle w:val="EMEABodyText"/>
        <w:rPr>
          <w:lang w:val="ro-RO"/>
        </w:rPr>
      </w:pPr>
    </w:p>
    <w:p w:rsidR="00A2096F" w:rsidRPr="002F604B" w:rsidRDefault="00A2096F" w:rsidP="00A2096F">
      <w:pPr>
        <w:pStyle w:val="EMEAHeading2"/>
        <w:rPr>
          <w:lang w:val="ro-RO"/>
        </w:rPr>
      </w:pPr>
      <w:r w:rsidRPr="002F604B">
        <w:rPr>
          <w:lang w:val="ro-RO"/>
        </w:rPr>
        <w:t>4.4</w:t>
      </w:r>
      <w:r w:rsidRPr="002F604B">
        <w:rPr>
          <w:lang w:val="ro-RO"/>
        </w:rPr>
        <w:tab/>
        <w:t>Atenţionări şi precauţii speciale pentru utilizare</w:t>
      </w:r>
    </w:p>
    <w:p w:rsidR="00A2096F" w:rsidRPr="002F604B" w:rsidRDefault="00A2096F" w:rsidP="00A2096F">
      <w:pPr>
        <w:pStyle w:val="EMEAHeading2"/>
        <w:rPr>
          <w:lang w:val="ro-RO"/>
        </w:rPr>
      </w:pPr>
    </w:p>
    <w:p w:rsidR="00A2096F" w:rsidRPr="002F604B" w:rsidRDefault="00A2096F" w:rsidP="00A2096F">
      <w:pPr>
        <w:pStyle w:val="EMEABodyText"/>
        <w:rPr>
          <w:lang w:val="ro-RO"/>
        </w:rPr>
      </w:pPr>
      <w:r w:rsidRPr="002F604B">
        <w:rPr>
          <w:u w:val="single"/>
          <w:lang w:val="ro-RO"/>
        </w:rPr>
        <w:t>Hipovolemie</w:t>
      </w:r>
      <w:r w:rsidRPr="002F604B">
        <w:rPr>
          <w:lang w:val="ro-RO"/>
        </w:rPr>
        <w:t>: în special după prima doză, poate apărea hipotensiune arterială simptomatică la pacienţii cu hipovolemie şi/sau depleţie de sodiu, consecutive tratamentului intensiv cu diuretice, dietei hiposodate, diareei sau vărsăturilor. Astfel de afecţiuni trebuie corectate înaintea administrării de Aprovel.</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u w:val="single"/>
          <w:lang w:val="ro-RO"/>
        </w:rPr>
        <w:t>Hipertensiune arterială renovasculară</w:t>
      </w:r>
      <w:r w:rsidRPr="002F604B">
        <w:rPr>
          <w:lang w:val="ro-RO"/>
        </w:rPr>
        <w:t xml:space="preserve">: în cazul în care pacienţii cu stenoză bilaterală a arterelor renale sau stenoză a arterei renale pe rinichi unic funcţional sunt trataţi cu medicamente care </w:t>
      </w:r>
      <w:r w:rsidR="00344BAA" w:rsidRPr="002F604B">
        <w:rPr>
          <w:lang w:val="ro-RO"/>
        </w:rPr>
        <w:t xml:space="preserve">acţionează asupra </w:t>
      </w:r>
      <w:r w:rsidRPr="002F604B">
        <w:rPr>
          <w:lang w:val="ro-RO"/>
        </w:rPr>
        <w:t>sistemul</w:t>
      </w:r>
      <w:r w:rsidR="00344BAA" w:rsidRPr="002F604B">
        <w:rPr>
          <w:lang w:val="ro-RO"/>
        </w:rPr>
        <w:t>ui</w:t>
      </w:r>
      <w:r w:rsidRPr="002F604B">
        <w:rPr>
          <w:lang w:val="ro-RO"/>
        </w:rPr>
        <w:t xml:space="preserve"> renină-angiotensină-aldosteron există un risc crescut de hipotensiune arterială severă şi insuficienţă renală. Cu toate că acest risc nu a </w:t>
      </w:r>
      <w:r w:rsidR="00344BAA" w:rsidRPr="002F604B">
        <w:rPr>
          <w:lang w:val="ro-RO"/>
        </w:rPr>
        <w:t xml:space="preserve">fost documentat </w:t>
      </w:r>
      <w:r w:rsidRPr="002F604B">
        <w:rPr>
          <w:lang w:val="ro-RO"/>
        </w:rPr>
        <w:t>pentru Aprovel, un efect similar trebuie anticipat după administrarea antagoniştilor receptorilor pentru angiotensină II.</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u w:val="single"/>
          <w:lang w:val="ro-RO"/>
        </w:rPr>
        <w:t>Insuficienţă renală şi transplant renal</w:t>
      </w:r>
      <w:r w:rsidRPr="002F604B">
        <w:rPr>
          <w:lang w:val="ro-RO"/>
        </w:rPr>
        <w:t>: atunci când Aprovel este utilizat la pacienţi cu insuficienţă renală, se recomandă monitorizarea periodică a concentraţiilor plasmatice a</w:t>
      </w:r>
      <w:r w:rsidR="00344BAA" w:rsidRPr="002F604B">
        <w:rPr>
          <w:lang w:val="ro-RO"/>
        </w:rPr>
        <w:t>le</w:t>
      </w:r>
      <w:r w:rsidRPr="002F604B">
        <w:rPr>
          <w:lang w:val="ro-RO"/>
        </w:rPr>
        <w:t xml:space="preserve"> potasiului şi creatininei. Nu există experienţă privind administrarea Aprovel la pacienţi cu transplant renal recent.</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u w:val="single"/>
          <w:lang w:val="ro-RO"/>
        </w:rPr>
        <w:t>Pacienţi hipertensivi cu diabet zaharat de tip 2 şi boală renală</w:t>
      </w:r>
      <w:r w:rsidRPr="002F604B">
        <w:rPr>
          <w:lang w:val="ro-RO"/>
        </w:rPr>
        <w:t>: într-o analiză a rezultatelor unui studiu efectuat la pacienţi cu boală renală avansată, efectele irbesartanului, atât asupra evenimentelor renale cât şi asupra celor cardiovasculare, nu au fost uniforme în toate subgrupurile. Efectele au apărut mai puţin favorabile, în special, la femei şi la subiecţii de altă rasă decât cea albă (vezi pct. 5.1).</w:t>
      </w:r>
    </w:p>
    <w:p w:rsidR="00344BAA" w:rsidRPr="002F604B" w:rsidRDefault="00344BAA" w:rsidP="00344BAA">
      <w:pPr>
        <w:pStyle w:val="EMEABodyText"/>
        <w:rPr>
          <w:lang w:val="ro-RO"/>
        </w:rPr>
      </w:pPr>
    </w:p>
    <w:p w:rsidR="00CF6F51" w:rsidRDefault="008E140E" w:rsidP="00CF6F51">
      <w:pPr>
        <w:pStyle w:val="EMEABodyText"/>
        <w:rPr>
          <w:lang w:val="ro-RO"/>
        </w:rPr>
      </w:pPr>
      <w:r>
        <w:rPr>
          <w:u w:val="single"/>
          <w:lang w:val="ro-RO"/>
        </w:rPr>
        <w:t>B</w:t>
      </w:r>
      <w:r w:rsidR="00344BAA" w:rsidRPr="002F604B">
        <w:rPr>
          <w:u w:val="single"/>
          <w:lang w:val="ro-RO"/>
        </w:rPr>
        <w:t>locarea</w:t>
      </w:r>
      <w:r w:rsidRPr="008E140E">
        <w:rPr>
          <w:u w:val="single"/>
          <w:lang w:val="ro-RO"/>
        </w:rPr>
        <w:t xml:space="preserve"> </w:t>
      </w:r>
      <w:r>
        <w:rPr>
          <w:u w:val="single"/>
          <w:lang w:val="ro-RO"/>
        </w:rPr>
        <w:t>d</w:t>
      </w:r>
      <w:r w:rsidRPr="002F604B">
        <w:rPr>
          <w:u w:val="single"/>
          <w:lang w:val="ro-RO"/>
        </w:rPr>
        <w:t xml:space="preserve">ublă </w:t>
      </w:r>
      <w:r>
        <w:rPr>
          <w:u w:val="single"/>
          <w:lang w:val="ro-RO"/>
        </w:rPr>
        <w:t>a</w:t>
      </w:r>
      <w:r w:rsidR="00344BAA" w:rsidRPr="002F604B">
        <w:rPr>
          <w:u w:val="single"/>
          <w:lang w:val="ro-RO"/>
        </w:rPr>
        <w:t xml:space="preserve"> sistemului renină-angiotensină-aldosteron (SRAA)</w:t>
      </w:r>
      <w:r w:rsidR="00344BAA" w:rsidRPr="002F604B">
        <w:rPr>
          <w:lang w:val="ro-RO"/>
        </w:rPr>
        <w:t>:</w:t>
      </w:r>
      <w:r>
        <w:rPr>
          <w:lang w:val="ro-RO"/>
        </w:rPr>
        <w:t xml:space="preserve"> </w:t>
      </w:r>
      <w:r w:rsidR="00AA3CB2">
        <w:rPr>
          <w:lang w:val="ro-RO"/>
        </w:rPr>
        <w:t>e</w:t>
      </w:r>
      <w:r w:rsidRPr="00A23A60">
        <w:rPr>
          <w:lang w:val="ro-RO"/>
        </w:rPr>
        <w:t>xistă dovezi că administrarea concomitentă a inhibitorilor ECA, blocanţ</w:t>
      </w:r>
      <w:r>
        <w:rPr>
          <w:lang w:val="ro-RO"/>
        </w:rPr>
        <w:t>ilor receptorilor angiotensinei </w:t>
      </w:r>
      <w:r w:rsidRPr="00A23A60">
        <w:rPr>
          <w:lang w:val="ro-RO"/>
        </w:rPr>
        <w:t xml:space="preserve">II sau aliskirenului </w:t>
      </w:r>
      <w:r w:rsidR="00574F76">
        <w:rPr>
          <w:lang w:val="ro-RO"/>
        </w:rPr>
        <w:t>creşte riscul de apariţie</w:t>
      </w:r>
      <w:r w:rsidR="00574F76" w:rsidRPr="00A23A60">
        <w:rPr>
          <w:lang w:val="ro-RO"/>
        </w:rPr>
        <w:t xml:space="preserve"> a </w:t>
      </w:r>
      <w:r w:rsidRPr="00A23A60">
        <w:rPr>
          <w:lang w:val="ro-RO"/>
        </w:rPr>
        <w:t xml:space="preserve">hipotensiunii arteriale, hiperkaliemiei şi </w:t>
      </w:r>
      <w:r w:rsidR="00574F76">
        <w:rPr>
          <w:lang w:val="ro-RO"/>
        </w:rPr>
        <w:t>de diminuare a</w:t>
      </w:r>
      <w:r w:rsidR="00574F76" w:rsidRPr="00A23A60">
        <w:rPr>
          <w:lang w:val="ro-RO"/>
        </w:rPr>
        <w:t xml:space="preserve"> </w:t>
      </w:r>
      <w:r w:rsidRPr="00A23A60">
        <w:rPr>
          <w:lang w:val="ro-RO"/>
        </w:rPr>
        <w:t xml:space="preserve">funcţiei renale (inclusiv insuficienţă renală acută). Prin urmare, </w:t>
      </w:r>
      <w:r>
        <w:rPr>
          <w:lang w:val="ro-RO"/>
        </w:rPr>
        <w:t>n</w:t>
      </w:r>
      <w:r w:rsidR="00344BAA" w:rsidRPr="002F604B">
        <w:rPr>
          <w:lang w:val="ro-RO"/>
        </w:rPr>
        <w:t xml:space="preserve">u este recomandată blocarea dublă a SRAA prin </w:t>
      </w:r>
      <w:r w:rsidR="001F23FE" w:rsidRPr="00D844D8">
        <w:rPr>
          <w:lang w:val="ro-RO"/>
        </w:rPr>
        <w:t>administrarea</w:t>
      </w:r>
      <w:r w:rsidR="00CF6F51" w:rsidRPr="00CF6F51">
        <w:rPr>
          <w:lang w:val="ro-RO"/>
        </w:rPr>
        <w:t xml:space="preserve"> </w:t>
      </w:r>
      <w:r w:rsidR="00CF6F51" w:rsidRPr="00A23A60">
        <w:rPr>
          <w:lang w:val="ro-RO"/>
        </w:rPr>
        <w:t>concomitentă a inhibitorilor ECA, blocanţilor receptorilor angiotensinei II sau aliskirenului (vezi pct.</w:t>
      </w:r>
      <w:r w:rsidR="00CF6F51">
        <w:rPr>
          <w:lang w:val="ro-RO"/>
        </w:rPr>
        <w:t> </w:t>
      </w:r>
      <w:r w:rsidR="00CF6F51" w:rsidRPr="00A23A60">
        <w:rPr>
          <w:lang w:val="ro-RO"/>
        </w:rPr>
        <w:t>4.5 şi 5.1)</w:t>
      </w:r>
      <w:r w:rsidR="00344BAA" w:rsidRPr="002F604B">
        <w:rPr>
          <w:lang w:val="ro-RO"/>
        </w:rPr>
        <w:t xml:space="preserve">. </w:t>
      </w:r>
      <w:r w:rsidR="00CF6F51" w:rsidRPr="00A23A60">
        <w:rPr>
          <w:lang w:val="ro-RO"/>
        </w:rPr>
        <w:t>Dacă terapia de blocare dublă este considerată absolut necesară, aceasta trebuie administrată numai sub supravegherea unui medic specialist şi cu monitorizarea atentă şi frecventă a funcţiei renale, valorilor electroliţilor şi tensiunii arteriale.</w:t>
      </w:r>
      <w:r w:rsidR="00CF6F51">
        <w:rPr>
          <w:lang w:val="ro-RO"/>
        </w:rPr>
        <w:t xml:space="preserve"> </w:t>
      </w:r>
      <w:r w:rsidR="00CF6F51" w:rsidRPr="00A23A60">
        <w:rPr>
          <w:lang w:val="ro-RO"/>
        </w:rPr>
        <w:t>Inhibitorii ECA şi blocanţii receptorilor angiotensinei II nu trebuie utilizaţi concomitent la pacienţii cu nefropatie diabetică.</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u w:val="single"/>
          <w:lang w:val="ro-RO"/>
        </w:rPr>
        <w:t>Hiperkaliemie</w:t>
      </w:r>
      <w:r w:rsidRPr="002F604B">
        <w:rPr>
          <w:lang w:val="ro-RO"/>
        </w:rPr>
        <w:t>: ca şi în cazul altor medicamente care influenţează sistemul renină-angiotensină-aldosteron, hiperkaliemia poate să apară în timpul tratamentului cu Aprovel, în special în prezenţa insuficienţei renale, proteinuriei cu semnificaţie clinică datorată bolii renale diabetice şi/sau</w:t>
      </w:r>
      <w:r w:rsidRPr="00F20731">
        <w:rPr>
          <w:lang w:val="ro-RO"/>
        </w:rPr>
        <w:t xml:space="preserve"> </w:t>
      </w:r>
      <w:r w:rsidRPr="002F604B">
        <w:rPr>
          <w:lang w:val="ro-RO"/>
        </w:rPr>
        <w:t>insuficienţei cardiace. Se recomandă monitorizarea atentă a kaliemiei la pacienţii cu risc (vezi pct. 4.5).</w:t>
      </w:r>
    </w:p>
    <w:p w:rsidR="0023662D" w:rsidRDefault="0023662D" w:rsidP="0023662D">
      <w:pPr>
        <w:pStyle w:val="EMEABodyText"/>
        <w:rPr>
          <w:lang w:val="ro-RO"/>
        </w:rPr>
      </w:pPr>
    </w:p>
    <w:p w:rsidR="0023662D" w:rsidRDefault="0023662D" w:rsidP="0023662D">
      <w:pPr>
        <w:pStyle w:val="EMEABodyText"/>
        <w:rPr>
          <w:lang w:val="ro-RO"/>
        </w:rPr>
      </w:pPr>
      <w:r w:rsidRPr="004974BF">
        <w:rPr>
          <w:u w:val="single"/>
          <w:lang w:val="ro-RO"/>
        </w:rPr>
        <w:t>Hipoglicemie</w:t>
      </w:r>
      <w:r>
        <w:rPr>
          <w:lang w:val="ro-RO"/>
        </w:rPr>
        <w:t>: Aprovel poate induce hipoglicemie, mai ales la pacienții cu diabet zaharat. La pacienții tratați cu insulină sau cu medicamente antidiabetice, trebuie luată în considerare o monitorizare adecvată a glicemiei; atunci când este indicat, poate fi necesară o ajustare a dozei de insulină sau medicamente antidiabetice (vezi pct. 4.5).</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u w:val="single"/>
          <w:lang w:val="ro-RO"/>
        </w:rPr>
        <w:t>Litiu</w:t>
      </w:r>
      <w:r w:rsidRPr="002F604B">
        <w:rPr>
          <w:lang w:val="ro-RO"/>
        </w:rPr>
        <w:t>: nu este recomandată asocierea litiului cu Aprovel (vezi pct. 4.5).</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u w:val="single"/>
          <w:lang w:val="ro-RO"/>
        </w:rPr>
        <w:t>Stenoză aortică şi mitrală, cardiomiopatie hipertrofică obstructivă</w:t>
      </w:r>
      <w:r w:rsidRPr="002F604B">
        <w:rPr>
          <w:lang w:val="ro-RO"/>
        </w:rPr>
        <w:t>: ca şi în cazul altor vasodilatatoare, se recomandă precauţie specială la pacienţii cu stenoză aortică sau mitrală sau cu cardiomiopatie hipertrofică obstructivă.</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u w:val="single"/>
          <w:lang w:val="ro-RO"/>
        </w:rPr>
        <w:t>Hiperaldosteronism primar</w:t>
      </w:r>
      <w:r w:rsidRPr="002F604B">
        <w:rPr>
          <w:lang w:val="ro-RO"/>
        </w:rPr>
        <w:t>: în general</w:t>
      </w:r>
      <w:r w:rsidR="00344BAA" w:rsidRPr="002F604B">
        <w:rPr>
          <w:lang w:val="ro-RO"/>
        </w:rPr>
        <w:t>,</w:t>
      </w:r>
      <w:r w:rsidRPr="002F604B">
        <w:rPr>
          <w:lang w:val="ro-RO"/>
        </w:rPr>
        <w:t xml:space="preserve"> pacienţii cu hiperaldosteronism primar nu răspund la medicamentele antihipertensive care acţionează prin inhibarea sistemului renină-angiotensină. De aceea, nu se recomandă folosirea Aprovel.</w:t>
      </w:r>
    </w:p>
    <w:p w:rsidR="007F3F4B" w:rsidRPr="002F604B" w:rsidRDefault="007F3F4B" w:rsidP="00A2096F">
      <w:pPr>
        <w:pStyle w:val="EMEABodyText"/>
        <w:rPr>
          <w:lang w:val="ro-RO"/>
        </w:rPr>
      </w:pPr>
    </w:p>
    <w:p w:rsidR="00A2096F" w:rsidRPr="002F604B" w:rsidRDefault="00A2096F" w:rsidP="00A2096F">
      <w:pPr>
        <w:pStyle w:val="EMEABodyText"/>
        <w:rPr>
          <w:lang w:val="ro-RO"/>
        </w:rPr>
      </w:pPr>
      <w:r w:rsidRPr="002F604B">
        <w:rPr>
          <w:u w:val="single"/>
          <w:lang w:val="ro-RO"/>
        </w:rPr>
        <w:t>Generale</w:t>
      </w:r>
      <w:r w:rsidRPr="002F604B">
        <w:rPr>
          <w:lang w:val="ro-RO"/>
        </w:rPr>
        <w:t xml:space="preserve">: la pacienţii la care tonusul vascular şi funcţia renală depind predominant de activitatea sistemului renină-angiotensină-aldosteron (de exemplu, pacienţi cu insuficienţă cardiacă congestivă severă sau cu </w:t>
      </w:r>
      <w:r w:rsidR="00C07020" w:rsidRPr="00BD01FA">
        <w:rPr>
          <w:lang w:val="ro-RO"/>
        </w:rPr>
        <w:t>boală</w:t>
      </w:r>
      <w:r w:rsidR="00C07020" w:rsidRPr="00F20731">
        <w:rPr>
          <w:lang w:val="ro-RO"/>
        </w:rPr>
        <w:t xml:space="preserve"> </w:t>
      </w:r>
      <w:r w:rsidRPr="002F604B">
        <w:rPr>
          <w:lang w:val="ro-RO"/>
        </w:rPr>
        <w:t>renală preexistentă, inclusiv stenoză a arterelor renale), tratamentul cu inhibitori ai enzimei de conversie a angiotensinei sau cu antagonişti ai receptorilor pentru angiotensină</w:t>
      </w:r>
      <w:r w:rsidR="00344BAA" w:rsidRPr="002F604B">
        <w:rPr>
          <w:lang w:val="ro-RO"/>
        </w:rPr>
        <w:t> </w:t>
      </w:r>
      <w:r w:rsidRPr="002F604B">
        <w:rPr>
          <w:lang w:val="ro-RO"/>
        </w:rPr>
        <w:t>II, care afectează acest sistem, s-a asociat cu hipotensiune arterială acută, azotemie, oligurie sau</w:t>
      </w:r>
      <w:r w:rsidR="00344BAA" w:rsidRPr="002F604B">
        <w:rPr>
          <w:lang w:val="ro-RO"/>
        </w:rPr>
        <w:t>,</w:t>
      </w:r>
      <w:r w:rsidRPr="002F604B">
        <w:rPr>
          <w:lang w:val="ro-RO"/>
        </w:rPr>
        <w:t xml:space="preserve"> rareori, cu insuficienţă renală acută</w:t>
      </w:r>
      <w:r w:rsidR="00344BAA" w:rsidRPr="002F604B">
        <w:rPr>
          <w:lang w:val="ro-RO"/>
        </w:rPr>
        <w:t xml:space="preserve"> (vezi pct. 4.5)</w:t>
      </w:r>
      <w:r w:rsidRPr="002F604B">
        <w:rPr>
          <w:lang w:val="ro-RO"/>
        </w:rPr>
        <w:t xml:space="preserve">. Ca în cazul oricărui alt medicament antihipertensiv, scăderea </w:t>
      </w:r>
      <w:r w:rsidR="00344BAA" w:rsidRPr="002F604B">
        <w:rPr>
          <w:lang w:val="ro-RO"/>
        </w:rPr>
        <w:t xml:space="preserve">pronunţată </w:t>
      </w:r>
      <w:r w:rsidRPr="002F604B">
        <w:rPr>
          <w:lang w:val="ro-RO"/>
        </w:rPr>
        <w:t xml:space="preserve">a tensiunii arteriale la pacienţii cu cardiopatie ischemică sau </w:t>
      </w:r>
      <w:r w:rsidR="00B5641E">
        <w:rPr>
          <w:lang w:val="ro-RO"/>
        </w:rPr>
        <w:t xml:space="preserve">cu </w:t>
      </w:r>
      <w:r w:rsidRPr="002F604B">
        <w:rPr>
          <w:lang w:val="ro-RO"/>
        </w:rPr>
        <w:t>boală cardiovasculară ischemică poate duce la infarct miocardic sau la accident vascular cerebral.</w:t>
      </w:r>
    </w:p>
    <w:p w:rsidR="006377A6" w:rsidRDefault="006377A6" w:rsidP="00A2096F">
      <w:pPr>
        <w:pStyle w:val="EMEABodyText"/>
        <w:rPr>
          <w:lang w:val="ro-RO"/>
        </w:rPr>
      </w:pPr>
    </w:p>
    <w:p w:rsidR="00A2096F" w:rsidRPr="002F604B" w:rsidRDefault="00A2096F" w:rsidP="00A2096F">
      <w:pPr>
        <w:pStyle w:val="EMEABodyText"/>
        <w:rPr>
          <w:lang w:val="ro-RO"/>
        </w:rPr>
      </w:pPr>
      <w:r w:rsidRPr="002F604B">
        <w:rPr>
          <w:lang w:val="ro-RO"/>
        </w:rPr>
        <w:t>Aşa cum s-a observat şi în cazul inhibitorilor enzimei de conversie a angiotensinei, irbesartanul şi ceilalţi antagonişti ai angiotensinei par mai puţin eficace în scăderea tensiunii arteriale la persoanele de culoare, comparativ cu cei din alte rase, probabil datorită prevalenţei mai mari a unor concentraţii plasmatice mici de renină în populaţia hipertensivă de culoare (vezi pct. 5.1).</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u w:val="single"/>
          <w:lang w:val="ro-RO"/>
        </w:rPr>
        <w:t>Sarcina:</w:t>
      </w:r>
      <w:r w:rsidRPr="002F604B">
        <w:rPr>
          <w:lang w:val="ro-RO"/>
        </w:rPr>
        <w:t xml:space="preserve"> </w:t>
      </w:r>
      <w:r w:rsidR="000969BB" w:rsidRPr="002F604B">
        <w:rPr>
          <w:lang w:val="ro-RO"/>
        </w:rPr>
        <w:t>tratamentul cu a</w:t>
      </w:r>
      <w:r w:rsidRPr="002F604B">
        <w:rPr>
          <w:lang w:val="ro-RO"/>
        </w:rPr>
        <w:t>ntagonişti</w:t>
      </w:r>
      <w:r w:rsidR="000969BB" w:rsidRPr="002F604B">
        <w:rPr>
          <w:lang w:val="ro-RO"/>
        </w:rPr>
        <w:t xml:space="preserve"> a</w:t>
      </w:r>
      <w:r w:rsidRPr="002F604B">
        <w:rPr>
          <w:lang w:val="ro-RO"/>
        </w:rPr>
        <w:t>i receptorilor pentru angiotensină II (ARA II) nu trebuie iniţia</w:t>
      </w:r>
      <w:r w:rsidR="000969BB" w:rsidRPr="002F604B">
        <w:rPr>
          <w:lang w:val="ro-RO"/>
        </w:rPr>
        <w:t>t</w:t>
      </w:r>
      <w:r w:rsidRPr="002F604B">
        <w:rPr>
          <w:lang w:val="ro-RO"/>
        </w:rPr>
        <w:t xml:space="preserve"> în timpul sarcinii. Cu excepţia cazului în care continuarea terapiei cu ARA II este considerată esenţială, </w:t>
      </w:r>
      <w:r w:rsidR="000969BB" w:rsidRPr="002F604B">
        <w:rPr>
          <w:lang w:val="ro-RO"/>
        </w:rPr>
        <w:t xml:space="preserve">tratamentul </w:t>
      </w:r>
      <w:r w:rsidRPr="002F604B">
        <w:rPr>
          <w:lang w:val="ro-RO"/>
        </w:rPr>
        <w:t>pacientel</w:t>
      </w:r>
      <w:r w:rsidR="000969BB" w:rsidRPr="002F604B">
        <w:rPr>
          <w:lang w:val="ro-RO"/>
        </w:rPr>
        <w:t>or</w:t>
      </w:r>
      <w:r w:rsidRPr="002F604B">
        <w:rPr>
          <w:lang w:val="ro-RO"/>
        </w:rPr>
        <w:t xml:space="preserve"> care planifică să rămână gravide trebuie </w:t>
      </w:r>
      <w:r w:rsidR="000969BB" w:rsidRPr="002F604B">
        <w:rPr>
          <w:lang w:val="ro-RO"/>
        </w:rPr>
        <w:t xml:space="preserve">schimbat cu </w:t>
      </w:r>
      <w:r w:rsidRPr="002F604B">
        <w:rPr>
          <w:lang w:val="ro-RO"/>
        </w:rPr>
        <w:t>medicamente antihipertensive alternative</w:t>
      </w:r>
      <w:r w:rsidR="000969BB" w:rsidRPr="002F604B">
        <w:rPr>
          <w:lang w:val="ro-RO"/>
        </w:rPr>
        <w:t>,</w:t>
      </w:r>
      <w:r w:rsidRPr="002F604B">
        <w:rPr>
          <w:lang w:val="ro-RO"/>
        </w:rPr>
        <w:t xml:space="preserve"> care au un profil de siguranţă stabilit pentru folosirea în sarcină. Atunci când este consta</w:t>
      </w:r>
      <w:r w:rsidR="00F62B33">
        <w:rPr>
          <w:lang w:val="ro-RO"/>
        </w:rPr>
        <w:t>ta</w:t>
      </w:r>
      <w:r w:rsidRPr="002F604B">
        <w:rPr>
          <w:lang w:val="ro-RO"/>
        </w:rPr>
        <w:t xml:space="preserve">tă prezenţa sarcinii, tratamentul cu ARA II trebuie </w:t>
      </w:r>
      <w:r w:rsidR="000969BB" w:rsidRPr="002F604B">
        <w:rPr>
          <w:lang w:val="ro-RO"/>
        </w:rPr>
        <w:t xml:space="preserve">oprit </w:t>
      </w:r>
      <w:r w:rsidRPr="002F604B">
        <w:rPr>
          <w:lang w:val="ro-RO"/>
        </w:rPr>
        <w:t>imediat şi</w:t>
      </w:r>
      <w:r w:rsidR="000969BB" w:rsidRPr="002F604B">
        <w:rPr>
          <w:lang w:val="ro-RO"/>
        </w:rPr>
        <w:t>,</w:t>
      </w:r>
      <w:r w:rsidRPr="002F604B">
        <w:rPr>
          <w:lang w:val="ro-RO"/>
        </w:rPr>
        <w:t xml:space="preserve"> dacă este cazul</w:t>
      </w:r>
      <w:r w:rsidR="000969BB" w:rsidRPr="002F604B">
        <w:rPr>
          <w:lang w:val="ro-RO"/>
        </w:rPr>
        <w:t>,</w:t>
      </w:r>
      <w:r w:rsidRPr="002F604B">
        <w:rPr>
          <w:lang w:val="ro-RO"/>
        </w:rPr>
        <w:t xml:space="preserve"> trebuie începută terapi</w:t>
      </w:r>
      <w:r w:rsidR="000969BB" w:rsidRPr="002F604B">
        <w:rPr>
          <w:lang w:val="ro-RO"/>
        </w:rPr>
        <w:t>a</w:t>
      </w:r>
      <w:r w:rsidRPr="002F604B">
        <w:rPr>
          <w:lang w:val="ro-RO"/>
        </w:rPr>
        <w:t xml:space="preserve"> alternativă (vezi pct. 4.3 şi 4.6).</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u w:val="single"/>
          <w:lang w:val="ro-RO"/>
        </w:rPr>
        <w:t>Copii şi adolescenţi</w:t>
      </w:r>
      <w:r w:rsidRPr="002F604B">
        <w:rPr>
          <w:lang w:val="ro-RO"/>
        </w:rPr>
        <w:t>: irbesartanul a fost studiat la copii</w:t>
      </w:r>
      <w:r w:rsidR="000969BB" w:rsidRPr="002F604B">
        <w:rPr>
          <w:lang w:val="ro-RO"/>
        </w:rPr>
        <w:t xml:space="preserve"> şi adolescenţi</w:t>
      </w:r>
      <w:r w:rsidRPr="002F604B">
        <w:rPr>
          <w:lang w:val="ro-RO"/>
        </w:rPr>
        <w:t xml:space="preserve"> cu vârsta cuprinsă între 6 şi 16</w:t>
      </w:r>
      <w:r w:rsidR="000969BB" w:rsidRPr="002F604B">
        <w:rPr>
          <w:lang w:val="ro-RO"/>
        </w:rPr>
        <w:t> </w:t>
      </w:r>
      <w:r w:rsidRPr="002F604B">
        <w:rPr>
          <w:lang w:val="ro-RO"/>
        </w:rPr>
        <w:t>ani</w:t>
      </w:r>
      <w:r w:rsidR="000969BB" w:rsidRPr="002F604B">
        <w:rPr>
          <w:lang w:val="ro-RO"/>
        </w:rPr>
        <w:t>,</w:t>
      </w:r>
      <w:r w:rsidRPr="002F604B">
        <w:rPr>
          <w:lang w:val="ro-RO"/>
        </w:rPr>
        <w:t xml:space="preserve"> dar până când vor fi disponibile date suplimentare, datele actuale sunt insuficiente pentru a sus</w:t>
      </w:r>
      <w:r w:rsidR="000969BB" w:rsidRPr="002F604B">
        <w:rPr>
          <w:lang w:val="ro-RO"/>
        </w:rPr>
        <w:t>ţ</w:t>
      </w:r>
      <w:r w:rsidRPr="002F604B">
        <w:rPr>
          <w:lang w:val="ro-RO"/>
        </w:rPr>
        <w:t>ine extinderea utilizării la copii (vezi pct. 4.8, 5.1 şi 5.2).</w:t>
      </w:r>
    </w:p>
    <w:p w:rsidR="00A2096F" w:rsidRDefault="00A2096F" w:rsidP="00A2096F">
      <w:pPr>
        <w:pStyle w:val="EMEABodyText"/>
        <w:rPr>
          <w:highlight w:val="magenta"/>
          <w:lang w:val="ro-RO"/>
        </w:rPr>
      </w:pPr>
    </w:p>
    <w:p w:rsidR="0023662D" w:rsidRDefault="0023662D" w:rsidP="0023662D">
      <w:pPr>
        <w:pStyle w:val="EMEABodyText"/>
        <w:rPr>
          <w:lang w:val="ro-RO"/>
        </w:rPr>
      </w:pPr>
      <w:r w:rsidRPr="004974BF">
        <w:rPr>
          <w:u w:val="single"/>
          <w:lang w:val="ro-RO"/>
        </w:rPr>
        <w:t>Excipienți</w:t>
      </w:r>
      <w:r>
        <w:rPr>
          <w:lang w:val="ro-RO"/>
        </w:rPr>
        <w:t>:</w:t>
      </w:r>
    </w:p>
    <w:p w:rsidR="00DA663B" w:rsidRPr="002F604B" w:rsidRDefault="0023662D" w:rsidP="00DA663B">
      <w:pPr>
        <w:pStyle w:val="EMEABodyText"/>
        <w:rPr>
          <w:lang w:val="ro-RO"/>
        </w:rPr>
      </w:pPr>
      <w:r>
        <w:rPr>
          <w:lang w:val="ro-RO"/>
        </w:rPr>
        <w:t>Aprovel 300 mg comprimate conține lactoză.</w:t>
      </w:r>
      <w:r w:rsidR="006377A6">
        <w:rPr>
          <w:lang w:val="ro-RO"/>
        </w:rPr>
        <w:t xml:space="preserve"> </w:t>
      </w:r>
      <w:r w:rsidR="00DA663B" w:rsidRPr="002F604B">
        <w:rPr>
          <w:lang w:val="ro-RO"/>
        </w:rPr>
        <w:t xml:space="preserve">Pacienţii cu afecţiuni ereditare rare de intoleranţă la galactoză, deficit </w:t>
      </w:r>
      <w:r w:rsidR="00DA663B">
        <w:rPr>
          <w:lang w:val="ro-RO"/>
        </w:rPr>
        <w:t>total de lactază</w:t>
      </w:r>
      <w:r w:rsidR="00DA663B" w:rsidRPr="002F604B">
        <w:rPr>
          <w:lang w:val="ro-RO"/>
        </w:rPr>
        <w:t xml:space="preserve"> sau sindrom de malabsorbţie la glucoză-galactoză nu trebuie să utilizeze acest medicament.</w:t>
      </w:r>
    </w:p>
    <w:p w:rsidR="0023662D" w:rsidRDefault="0023662D" w:rsidP="0023662D">
      <w:pPr>
        <w:pStyle w:val="EMEABodyText"/>
        <w:rPr>
          <w:lang w:val="ro-RO"/>
        </w:rPr>
      </w:pPr>
    </w:p>
    <w:p w:rsidR="0023662D" w:rsidRPr="002F604B" w:rsidRDefault="0023662D" w:rsidP="0023662D">
      <w:pPr>
        <w:pStyle w:val="EMEABodyText"/>
        <w:rPr>
          <w:lang w:val="ro-RO"/>
        </w:rPr>
      </w:pPr>
      <w:r>
        <w:rPr>
          <w:lang w:val="ro-RO"/>
        </w:rPr>
        <w:t xml:space="preserve">Aprovel 300 mg comprimate conține sodiu. </w:t>
      </w:r>
      <w:r w:rsidRPr="0023662D">
        <w:rPr>
          <w:lang w:val="ro-RO"/>
        </w:rPr>
        <w:t>Acest medicament conţine sodiu mai puţin de 1</w:t>
      </w:r>
      <w:r>
        <w:rPr>
          <w:lang w:val="ro-RO"/>
        </w:rPr>
        <w:t xml:space="preserve"> </w:t>
      </w:r>
      <w:r w:rsidRPr="0023662D">
        <w:rPr>
          <w:lang w:val="ro-RO"/>
        </w:rPr>
        <w:t>mmol (23</w:t>
      </w:r>
      <w:r>
        <w:rPr>
          <w:lang w:val="ro-RO"/>
        </w:rPr>
        <w:t> </w:t>
      </w:r>
      <w:r w:rsidRPr="0023662D">
        <w:rPr>
          <w:lang w:val="ro-RO"/>
        </w:rPr>
        <w:t xml:space="preserve">mg) per </w:t>
      </w:r>
      <w:r w:rsidR="00A86519">
        <w:rPr>
          <w:lang w:val="ro-RO"/>
        </w:rPr>
        <w:t>comprimat</w:t>
      </w:r>
      <w:r w:rsidRPr="0023662D">
        <w:rPr>
          <w:lang w:val="ro-RO"/>
        </w:rPr>
        <w:t>, adică practic „nu conţine</w:t>
      </w:r>
      <w:r>
        <w:rPr>
          <w:lang w:val="ro-RO"/>
        </w:rPr>
        <w:t xml:space="preserve"> </w:t>
      </w:r>
      <w:r w:rsidRPr="0023662D">
        <w:rPr>
          <w:lang w:val="ro-RO"/>
        </w:rPr>
        <w:t>sodiu”.</w:t>
      </w:r>
    </w:p>
    <w:p w:rsidR="00DA663B" w:rsidRPr="002F604B" w:rsidRDefault="00DA663B" w:rsidP="00A2096F">
      <w:pPr>
        <w:pStyle w:val="EMEABodyText"/>
        <w:rPr>
          <w:highlight w:val="magenta"/>
          <w:lang w:val="ro-RO"/>
        </w:rPr>
      </w:pPr>
    </w:p>
    <w:p w:rsidR="00A2096F" w:rsidRPr="002F604B" w:rsidRDefault="00A2096F" w:rsidP="00A2096F">
      <w:pPr>
        <w:pStyle w:val="EMEAHeading2"/>
        <w:rPr>
          <w:lang w:val="ro-RO"/>
        </w:rPr>
      </w:pPr>
      <w:r w:rsidRPr="002F604B">
        <w:rPr>
          <w:lang w:val="ro-RO"/>
        </w:rPr>
        <w:t>4.5</w:t>
      </w:r>
      <w:r w:rsidRPr="002F604B">
        <w:rPr>
          <w:lang w:val="ro-RO"/>
        </w:rPr>
        <w:tab/>
        <w:t>Interacţiuni cu alte medicamente şi alte forme de interacţiune</w:t>
      </w:r>
    </w:p>
    <w:p w:rsidR="00A2096F" w:rsidRPr="002F604B" w:rsidRDefault="00A2096F" w:rsidP="00A2096F">
      <w:pPr>
        <w:pStyle w:val="EMEAHeading2"/>
        <w:rPr>
          <w:lang w:val="ro-RO"/>
        </w:rPr>
      </w:pPr>
    </w:p>
    <w:p w:rsidR="00A2096F" w:rsidRPr="002F604B" w:rsidRDefault="00A2096F" w:rsidP="00A2096F">
      <w:pPr>
        <w:pStyle w:val="EMEABodyText"/>
        <w:rPr>
          <w:lang w:val="ro-RO"/>
        </w:rPr>
      </w:pPr>
      <w:r w:rsidRPr="002F604B">
        <w:rPr>
          <w:u w:val="single"/>
          <w:lang w:val="ro-RO"/>
        </w:rPr>
        <w:t>Diuretice şi alte antihipertensive</w:t>
      </w:r>
      <w:r w:rsidRPr="002F604B">
        <w:rPr>
          <w:lang w:val="ro-RO"/>
        </w:rPr>
        <w:t>: alte antihipertensive pot creşte efectele hipotensive ale irbesartanului; cu toate acestea, Aprovel a fost administrat în condiţii de siguranţă în asociere cu alte antihipertensive, cum sunt beta-blocantele, blocantele canalelor de calciu cu acţiune de lungă durată şi diureticele tiazidice. Tratamentul anterior cu doze mari de diuretice poate provoca hipovolemie şi risc de hipotensiune arterială atunci când se iniţiază tratamentul cu Aprovel (vezi pct. 4.4).</w:t>
      </w:r>
    </w:p>
    <w:p w:rsidR="000969BB" w:rsidRPr="002F604B" w:rsidRDefault="000969BB" w:rsidP="000969BB">
      <w:pPr>
        <w:pStyle w:val="EMEABodyText"/>
        <w:rPr>
          <w:lang w:val="ro-RO"/>
        </w:rPr>
      </w:pPr>
    </w:p>
    <w:p w:rsidR="000969BB" w:rsidRPr="002F604B" w:rsidRDefault="000969BB" w:rsidP="000969BB">
      <w:pPr>
        <w:pStyle w:val="EMEABodyText"/>
        <w:rPr>
          <w:lang w:val="ro-RO"/>
        </w:rPr>
      </w:pPr>
      <w:r w:rsidRPr="002F604B">
        <w:rPr>
          <w:u w:val="single"/>
          <w:lang w:val="ro-RO"/>
        </w:rPr>
        <w:t>Medicamente care conţin aliskiren</w:t>
      </w:r>
      <w:r w:rsidR="00AA3CB2" w:rsidRPr="00AA3CB2">
        <w:rPr>
          <w:u w:val="single"/>
          <w:lang w:val="ro-RO"/>
        </w:rPr>
        <w:t xml:space="preserve"> </w:t>
      </w:r>
      <w:r w:rsidR="00AA3CB2">
        <w:rPr>
          <w:u w:val="single"/>
          <w:lang w:val="ro-RO"/>
        </w:rPr>
        <w:t>sau inhibitori ai ECA</w:t>
      </w:r>
      <w:r w:rsidRPr="002F604B">
        <w:rPr>
          <w:lang w:val="ro-RO"/>
        </w:rPr>
        <w:t xml:space="preserve">: </w:t>
      </w:r>
      <w:r w:rsidR="00AA3CB2">
        <w:rPr>
          <w:lang w:val="ro-RO"/>
        </w:rPr>
        <w:t>d</w:t>
      </w:r>
      <w:r w:rsidR="00AA3CB2" w:rsidRPr="009D2A58">
        <w:rPr>
          <w:lang w:val="ro-RO"/>
        </w:rPr>
        <w:t>atele provenite din studii clinice au evidenţiat faptul că blocarea dublă a sistemului renină</w:t>
      </w:r>
      <w:r w:rsidR="00AA3CB2">
        <w:rPr>
          <w:lang w:val="ro-RO"/>
        </w:rPr>
        <w:noBreakHyphen/>
      </w:r>
      <w:r w:rsidR="00AA3CB2" w:rsidRPr="009D2A58">
        <w:rPr>
          <w:lang w:val="ro-RO"/>
        </w:rPr>
        <w:t>angiotensină</w:t>
      </w:r>
      <w:r w:rsidR="00AA3CB2">
        <w:rPr>
          <w:lang w:val="ro-RO"/>
        </w:rPr>
        <w:noBreakHyphen/>
      </w:r>
      <w:r w:rsidR="00AA3CB2" w:rsidRPr="009D2A58">
        <w:rPr>
          <w:lang w:val="ro-RO"/>
        </w:rPr>
        <w:t>aldosteron (SRAA), prin administrarea concomitentă a inhibitorilor ECA, blocanţilor receptorilor angiotensinei</w:t>
      </w:r>
      <w:r w:rsidR="00AA3CB2">
        <w:rPr>
          <w:lang w:val="ro-RO"/>
        </w:rPr>
        <w:t> </w:t>
      </w:r>
      <w:r w:rsidR="00AA3CB2" w:rsidRPr="009D2A58">
        <w:rPr>
          <w:lang w:val="ro-RO"/>
        </w:rPr>
        <w:t xml:space="preserve">II sau </w:t>
      </w:r>
      <w:r w:rsidR="00C63E2D">
        <w:rPr>
          <w:lang w:val="ro-RO"/>
        </w:rPr>
        <w:t xml:space="preserve">a </w:t>
      </w:r>
      <w:r w:rsidR="00AA3CB2" w:rsidRPr="009D2A58">
        <w:rPr>
          <w:lang w:val="ro-RO"/>
        </w:rPr>
        <w:t xml:space="preserve">aliskirenului, este asociată cu o frecvenţă mai mare a reacţiilor adverse, cum sunt hipotensiunea arterială, hiperkaliemia şi </w:t>
      </w:r>
      <w:r w:rsidR="00C63E2D">
        <w:rPr>
          <w:lang w:val="ro-RO"/>
        </w:rPr>
        <w:t xml:space="preserve">diminuarea </w:t>
      </w:r>
      <w:r w:rsidR="00C63E2D" w:rsidRPr="009D2A58">
        <w:rPr>
          <w:lang w:val="ro-RO"/>
        </w:rPr>
        <w:t>funcţi</w:t>
      </w:r>
      <w:r w:rsidR="00C63E2D">
        <w:rPr>
          <w:lang w:val="ro-RO"/>
        </w:rPr>
        <w:t>ei</w:t>
      </w:r>
      <w:r w:rsidR="00C63E2D" w:rsidRPr="009D2A58">
        <w:rPr>
          <w:lang w:val="ro-RO"/>
        </w:rPr>
        <w:t xml:space="preserve"> renal</w:t>
      </w:r>
      <w:r w:rsidR="00C63E2D">
        <w:rPr>
          <w:lang w:val="ro-RO"/>
        </w:rPr>
        <w:t>e</w:t>
      </w:r>
      <w:r w:rsidR="00C63E2D" w:rsidRPr="009D2A58">
        <w:rPr>
          <w:lang w:val="ro-RO"/>
        </w:rPr>
        <w:t xml:space="preserve"> </w:t>
      </w:r>
      <w:r w:rsidR="00AA3CB2" w:rsidRPr="009D2A58">
        <w:rPr>
          <w:lang w:val="ro-RO"/>
        </w:rPr>
        <w:t>(inclusiv insuficienţă renală acută), comparativ cu administrarea unui singur medicament care acţionează asupra SRAA (vezi pct. 4.3, 4.4 şi 5.1).</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u w:val="single"/>
          <w:lang w:val="ro-RO"/>
        </w:rPr>
        <w:t>Suplimente de potasiu şi diuretice care economisesc potasiu</w:t>
      </w:r>
      <w:r w:rsidRPr="002F604B">
        <w:rPr>
          <w:lang w:val="ro-RO"/>
        </w:rPr>
        <w:t>: pe baza experienţei cu alte medicamente care acţionează asupra sistemului renină-angiotensină, utilizarea concomitentă a diureticelor care economisesc potasiu, a suplimentelor de potasiu, a substituenţilor de sare care conţin potasiu sau a altor medicamente care pot creşte kaliemia (de exemplu, heparina) poate duce la creşterea kaliemiei şi, de aceea, nu este recomandată (vezi pct. 4.4).</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u w:val="single"/>
          <w:lang w:val="ro-RO"/>
        </w:rPr>
        <w:t>Litiu</w:t>
      </w:r>
      <w:r w:rsidRPr="002F604B">
        <w:rPr>
          <w:lang w:val="ro-RO"/>
        </w:rPr>
        <w:t>:</w:t>
      </w:r>
      <w:r w:rsidRPr="002F604B">
        <w:rPr>
          <w:b/>
          <w:lang w:val="ro-RO"/>
        </w:rPr>
        <w:t xml:space="preserve"> </w:t>
      </w:r>
      <w:r w:rsidRPr="002F604B">
        <w:rPr>
          <w:lang w:val="ro-RO"/>
        </w:rPr>
        <w:t xml:space="preserve">în timpul </w:t>
      </w:r>
      <w:r w:rsidR="00B342D0" w:rsidRPr="002F604B">
        <w:rPr>
          <w:lang w:val="ro-RO"/>
        </w:rPr>
        <w:t xml:space="preserve">administrării </w:t>
      </w:r>
      <w:r w:rsidR="00741C5E">
        <w:rPr>
          <w:lang w:val="ro-RO"/>
        </w:rPr>
        <w:t xml:space="preserve">concomitente de </w:t>
      </w:r>
      <w:r w:rsidRPr="002F604B">
        <w:rPr>
          <w:lang w:val="ro-RO"/>
        </w:rPr>
        <w:t>litiu cu inhibitori ai enzimei de conversie a angiotensinei</w:t>
      </w:r>
      <w:r w:rsidR="00B342D0" w:rsidRPr="002F604B">
        <w:rPr>
          <w:lang w:val="ro-RO"/>
        </w:rPr>
        <w:t>,</w:t>
      </w:r>
      <w:r w:rsidRPr="002F604B">
        <w:rPr>
          <w:lang w:val="ro-RO"/>
        </w:rPr>
        <w:t xml:space="preserve"> s-au raportat creşteri reversibile ale </w:t>
      </w:r>
      <w:r w:rsidR="00B342D0" w:rsidRPr="002F604B">
        <w:rPr>
          <w:lang w:val="ro-RO"/>
        </w:rPr>
        <w:t xml:space="preserve">concentraţiilor plasmatice </w:t>
      </w:r>
      <w:r w:rsidRPr="002F604B">
        <w:rPr>
          <w:lang w:val="ro-RO"/>
        </w:rPr>
        <w:t>şi toxicităţii litiului. Până în prezent, efecte similare s-au raportat foarte rar pentru irbesartan. De aceea, această asociere nu este recomandată (vezi pct. 4.4). Dacă asocierea se dovedeşte necesară, se recomandă monitorizarea atentă a litemiei.</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u w:val="single"/>
          <w:lang w:val="ro-RO"/>
        </w:rPr>
        <w:t>Antiinflamatoare nesteroidiene</w:t>
      </w:r>
      <w:r w:rsidRPr="002F604B">
        <w:rPr>
          <w:lang w:val="ro-RO"/>
        </w:rPr>
        <w:t xml:space="preserve">: atunci când se </w:t>
      </w:r>
      <w:r w:rsidR="00B342D0" w:rsidRPr="002F604B">
        <w:rPr>
          <w:lang w:val="ro-RO"/>
        </w:rPr>
        <w:t xml:space="preserve">administrează </w:t>
      </w:r>
      <w:r w:rsidRPr="002F604B">
        <w:rPr>
          <w:lang w:val="ro-RO"/>
        </w:rPr>
        <w:t>antagonişti ai receptorilor pentru angiotensină II concomitent cu antiinflamatoare nesteroidiene (adică inhibitori selectivi ai COX</w:t>
      </w:r>
      <w:r w:rsidR="00B342D0" w:rsidRPr="002F604B">
        <w:rPr>
          <w:lang w:val="ro-RO"/>
        </w:rPr>
        <w:t>-</w:t>
      </w:r>
      <w:r w:rsidRPr="002F604B">
        <w:rPr>
          <w:lang w:val="ro-RO"/>
        </w:rPr>
        <w:t xml:space="preserve">2, acid acetilsalicilic (&gt; 3 g/zi) şi </w:t>
      </w:r>
      <w:r w:rsidR="00B342D0" w:rsidRPr="002F604B">
        <w:rPr>
          <w:lang w:val="ro-RO"/>
        </w:rPr>
        <w:t xml:space="preserve">AINS </w:t>
      </w:r>
      <w:r w:rsidRPr="002F604B">
        <w:rPr>
          <w:lang w:val="ro-RO"/>
        </w:rPr>
        <w:t>neselective) poate să apară scăderea efectului antihipertensiv.</w:t>
      </w:r>
    </w:p>
    <w:p w:rsidR="006377A6" w:rsidRDefault="006377A6" w:rsidP="00A2096F">
      <w:pPr>
        <w:pStyle w:val="EMEABodyText"/>
        <w:rPr>
          <w:lang w:val="ro-RO"/>
        </w:rPr>
      </w:pPr>
    </w:p>
    <w:p w:rsidR="00A2096F" w:rsidRPr="002F604B" w:rsidRDefault="00A2096F" w:rsidP="00A2096F">
      <w:pPr>
        <w:pStyle w:val="EMEABodyText"/>
        <w:rPr>
          <w:lang w:val="ro-RO"/>
        </w:rPr>
      </w:pPr>
      <w:r w:rsidRPr="002F604B">
        <w:rPr>
          <w:lang w:val="ro-RO"/>
        </w:rPr>
        <w:t xml:space="preserve">Ca şi în cazul inhibitorilor </w:t>
      </w:r>
      <w:r w:rsidR="00B342D0" w:rsidRPr="002F604B">
        <w:rPr>
          <w:lang w:val="ro-RO"/>
        </w:rPr>
        <w:t>ECA</w:t>
      </w:r>
      <w:r w:rsidRPr="002F604B">
        <w:rPr>
          <w:lang w:val="ro-RO"/>
        </w:rPr>
        <w:t xml:space="preserve">, administrarea concomitentă de antagonişti ai receptorilor pentru angiotensină II cu antiinflamatoare nesteroidiene poate creşte riscul de deteriorare a funcţiei renale, cu posibilitatea apariţiei insuficienţei renale acute şi a creşterii kaliemiei, în special la pacienţii cu afectare prealabilă a funcţiei renale. Această asociere trebuie administrată cu prudenţă, în special </w:t>
      </w:r>
      <w:smartTag w:uri="urn:schemas-microsoft-com:office:smarttags" w:element="PersonName">
        <w:smartTagPr>
          <w:attr w:name="ProductID" w:val="la vârstnici. Pacienţii"/>
        </w:smartTagPr>
        <w:r w:rsidRPr="002F604B">
          <w:rPr>
            <w:lang w:val="ro-RO"/>
          </w:rPr>
          <w:t>la vârstnici. Pacienţii</w:t>
        </w:r>
      </w:smartTag>
      <w:r w:rsidRPr="002F604B">
        <w:rPr>
          <w:lang w:val="ro-RO"/>
        </w:rPr>
        <w:t xml:space="preserve"> trebuie hidrataţi adecvat şi trebuie monitorizată funcţia renală după iniţierea tratamentului asociat şi, ulterior, periodic.</w:t>
      </w:r>
    </w:p>
    <w:p w:rsidR="00E65CEB" w:rsidRDefault="00E65CEB" w:rsidP="00E65CEB">
      <w:pPr>
        <w:pStyle w:val="EMEABodyText"/>
        <w:rPr>
          <w:lang w:val="ro-RO"/>
        </w:rPr>
      </w:pPr>
    </w:p>
    <w:p w:rsidR="00E65CEB" w:rsidRDefault="00E65CEB" w:rsidP="00E65CEB">
      <w:pPr>
        <w:pStyle w:val="EMEABodyText"/>
        <w:rPr>
          <w:lang w:val="ro-RO"/>
        </w:rPr>
      </w:pPr>
      <w:r w:rsidRPr="004974BF">
        <w:rPr>
          <w:u w:val="single"/>
          <w:lang w:val="ro-RO"/>
        </w:rPr>
        <w:t>Repaglinidă</w:t>
      </w:r>
      <w:r>
        <w:rPr>
          <w:lang w:val="ro-RO"/>
        </w:rPr>
        <w:t xml:space="preserve">: irbesartanul poate inhiba </w:t>
      </w:r>
      <w:r w:rsidRPr="00D9777D">
        <w:rPr>
          <w:lang w:val="ro-RO"/>
        </w:rPr>
        <w:t>OATP1B1</w:t>
      </w:r>
      <w:r>
        <w:rPr>
          <w:lang w:val="ro-RO"/>
        </w:rPr>
        <w:t xml:space="preserve"> </w:t>
      </w:r>
      <w:r w:rsidRPr="00282174">
        <w:t>(</w:t>
      </w:r>
      <w:r w:rsidRPr="00282174">
        <w:rPr>
          <w:i/>
          <w:lang w:val="ro-RO"/>
        </w:rPr>
        <w:t>Organic Anion Transport Polypeptides 1B1</w:t>
      </w:r>
      <w:r>
        <w:rPr>
          <w:i/>
          <w:lang w:val="ro-RO"/>
        </w:rPr>
        <w:t>)</w:t>
      </w:r>
      <w:r>
        <w:rPr>
          <w:lang w:val="ro-RO"/>
        </w:rPr>
        <w:t>. În cadrul unui studiu clinic, s-a raportat faptul că irbesartanul a crescut valorile C</w:t>
      </w:r>
      <w:r w:rsidRPr="004974BF">
        <w:rPr>
          <w:vertAlign w:val="subscript"/>
          <w:lang w:val="ro-RO"/>
        </w:rPr>
        <w:t>max</w:t>
      </w:r>
      <w:r>
        <w:rPr>
          <w:lang w:val="ro-RO"/>
        </w:rPr>
        <w:t xml:space="preserve"> și ASC pentru repaglinidă (substrat al </w:t>
      </w:r>
      <w:r w:rsidRPr="00D9777D">
        <w:rPr>
          <w:lang w:val="ro-RO"/>
        </w:rPr>
        <w:t>OATP1B1</w:t>
      </w:r>
      <w:r>
        <w:rPr>
          <w:lang w:val="ro-RO"/>
        </w:rPr>
        <w:t>) de 1,8 ori și, respectiv, de 1,3 ori atunci când a fost administrat cu 1</w:t>
      </w:r>
      <w:r>
        <w:rPr>
          <w:lang w:val="en-US"/>
        </w:rPr>
        <w:t> </w:t>
      </w:r>
      <w:r>
        <w:rPr>
          <w:lang w:val="ro-RO"/>
        </w:rPr>
        <w:t xml:space="preserve">oră înainte de repaglinidă. În cadrul unui alt studiu, nu s-a raportat nicio interacțiune farmacocinetică relevantă atunci când cele două medicamente au fost administrate concomitent. Prin urmare, poate fi necesară ajustarea </w:t>
      </w:r>
      <w:r w:rsidRPr="00AB3554">
        <w:rPr>
          <w:lang w:val="ro-RO"/>
        </w:rPr>
        <w:t>dozei în tratamentul antidiabetic, cum este cea de</w:t>
      </w:r>
      <w:r>
        <w:rPr>
          <w:lang w:val="ro-RO"/>
        </w:rPr>
        <w:t xml:space="preserve"> repaglinidă (vezi pct. 4.4).</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u w:val="single"/>
          <w:lang w:val="ro-RO"/>
        </w:rPr>
        <w:t xml:space="preserve">Informaţii suplimentare </w:t>
      </w:r>
      <w:r w:rsidR="00B342D0" w:rsidRPr="002F604B">
        <w:rPr>
          <w:u w:val="single"/>
          <w:lang w:val="ro-RO"/>
        </w:rPr>
        <w:t xml:space="preserve">privind </w:t>
      </w:r>
      <w:r w:rsidRPr="002F604B">
        <w:rPr>
          <w:u w:val="single"/>
          <w:lang w:val="ro-RO"/>
        </w:rPr>
        <w:t>interacţiunile irbesartanului</w:t>
      </w:r>
      <w:r w:rsidRPr="002F604B">
        <w:rPr>
          <w:lang w:val="ro-RO"/>
        </w:rPr>
        <w:t>:</w:t>
      </w:r>
      <w:r w:rsidRPr="002F604B">
        <w:rPr>
          <w:b/>
          <w:lang w:val="ro-RO"/>
        </w:rPr>
        <w:t xml:space="preserve"> </w:t>
      </w:r>
      <w:r w:rsidRPr="002F604B">
        <w:rPr>
          <w:lang w:val="ro-RO"/>
        </w:rPr>
        <w:t xml:space="preserve">în studiile clinice, farmacocinetica irbesartanului nu a fost influenţată de administrarea hidroclorotiazidei. Irbesartanul este metabolizat în principal de către CYP2C9 şi în mai mică măsură, prin glucuronoconjugare. Nu s-au observat interacţiuni farmacocinetice sau farmacodinamice semnificative în cazul administrării de irbesartan </w:t>
      </w:r>
      <w:r w:rsidR="00B342D0" w:rsidRPr="002F604B">
        <w:rPr>
          <w:lang w:val="ro-RO"/>
        </w:rPr>
        <w:t xml:space="preserve">în asociere </w:t>
      </w:r>
      <w:r w:rsidRPr="002F604B">
        <w:rPr>
          <w:lang w:val="ro-RO"/>
        </w:rPr>
        <w:t xml:space="preserve">cu warfarină, un medicament metabolizat de CYP2C9. Nu s-au evaluat efectele inductorilor CYP2C9, cum </w:t>
      </w:r>
      <w:r w:rsidR="00B342D0" w:rsidRPr="002F604B">
        <w:rPr>
          <w:lang w:val="ro-RO"/>
        </w:rPr>
        <w:t xml:space="preserve">este </w:t>
      </w:r>
      <w:r w:rsidRPr="002F604B">
        <w:rPr>
          <w:lang w:val="ro-RO"/>
        </w:rPr>
        <w:t xml:space="preserve">rifampicina, asupra farmacocineticii irbesartanului. Farmacocinetica digoxinei nu a fost modificată prin administrarea concomitentă </w:t>
      </w:r>
      <w:r w:rsidR="00B342D0" w:rsidRPr="002F604B">
        <w:rPr>
          <w:lang w:val="ro-RO"/>
        </w:rPr>
        <w:t xml:space="preserve">a </w:t>
      </w:r>
      <w:r w:rsidRPr="002F604B">
        <w:rPr>
          <w:lang w:val="ro-RO"/>
        </w:rPr>
        <w:t>irbesartan</w:t>
      </w:r>
      <w:r w:rsidR="00B342D0" w:rsidRPr="002F604B">
        <w:rPr>
          <w:lang w:val="ro-RO"/>
        </w:rPr>
        <w:t>ului</w:t>
      </w:r>
      <w:r w:rsidRPr="002F604B">
        <w:rPr>
          <w:lang w:val="ro-RO"/>
        </w:rPr>
        <w:t>.</w:t>
      </w:r>
    </w:p>
    <w:p w:rsidR="00A2096F" w:rsidRPr="002F604B" w:rsidRDefault="00A2096F" w:rsidP="00A2096F">
      <w:pPr>
        <w:pStyle w:val="EMEABodyText"/>
        <w:rPr>
          <w:lang w:val="ro-RO"/>
        </w:rPr>
      </w:pPr>
    </w:p>
    <w:p w:rsidR="00A2096F" w:rsidRPr="002F604B" w:rsidRDefault="00A2096F" w:rsidP="00A2096F">
      <w:pPr>
        <w:pStyle w:val="EMEAHeading2"/>
        <w:rPr>
          <w:lang w:val="ro-RO"/>
        </w:rPr>
      </w:pPr>
      <w:r w:rsidRPr="002F604B">
        <w:rPr>
          <w:lang w:val="ro-RO"/>
        </w:rPr>
        <w:t>4.6</w:t>
      </w:r>
      <w:r w:rsidRPr="002F604B">
        <w:rPr>
          <w:lang w:val="ro-RO"/>
        </w:rPr>
        <w:tab/>
        <w:t>Fertilitatea, sarcina şi alăptarea</w:t>
      </w:r>
    </w:p>
    <w:p w:rsidR="00A2096F" w:rsidRPr="002F604B" w:rsidRDefault="00A2096F" w:rsidP="00A2096F">
      <w:pPr>
        <w:pStyle w:val="EMEAHeading2"/>
        <w:rPr>
          <w:lang w:val="ro-RO"/>
        </w:rPr>
      </w:pPr>
    </w:p>
    <w:p w:rsidR="00A2096F" w:rsidRPr="002F604B" w:rsidRDefault="00A2096F" w:rsidP="00A2096F">
      <w:pPr>
        <w:pStyle w:val="EMEABodyText"/>
        <w:keepNext/>
        <w:rPr>
          <w:u w:val="single"/>
          <w:lang w:val="ro-RO"/>
        </w:rPr>
      </w:pPr>
      <w:r w:rsidRPr="002F604B">
        <w:rPr>
          <w:u w:val="single"/>
          <w:lang w:val="ro-RO"/>
        </w:rPr>
        <w:t>Sarcina</w:t>
      </w:r>
    </w:p>
    <w:p w:rsidR="00A2096F" w:rsidRPr="002F604B" w:rsidRDefault="00A2096F" w:rsidP="00A2096F">
      <w:pPr>
        <w:pStyle w:val="EMEAHeading2"/>
        <w:rPr>
          <w:lang w:val="ro-RO"/>
        </w:rPr>
      </w:pPr>
    </w:p>
    <w:p w:rsidR="00A2096F" w:rsidRPr="002F604B" w:rsidRDefault="00A2096F" w:rsidP="00A2096F">
      <w:pPr>
        <w:pStyle w:val="EMEABodyText"/>
        <w:pBdr>
          <w:top w:val="single" w:sz="4" w:space="1" w:color="auto"/>
          <w:left w:val="single" w:sz="4" w:space="4" w:color="auto"/>
          <w:bottom w:val="single" w:sz="4" w:space="1" w:color="auto"/>
          <w:right w:val="single" w:sz="4" w:space="4" w:color="auto"/>
        </w:pBdr>
        <w:rPr>
          <w:lang w:val="ro-RO"/>
        </w:rPr>
      </w:pPr>
      <w:r w:rsidRPr="002F604B">
        <w:rPr>
          <w:lang w:val="ro-RO"/>
        </w:rPr>
        <w:t>Folosirea ARA II nu este recomandată în timpul primului trimestru de sarcină (vezi pct. 4.4). Folosirea ARA II este contraindicată în al doilea şi al treilea trimestru de sarcină (vezi pct. 4.3 şi 4.4).</w:t>
      </w:r>
    </w:p>
    <w:p w:rsidR="00A2096F" w:rsidRPr="002F604B" w:rsidRDefault="00A2096F" w:rsidP="00A2096F">
      <w:pPr>
        <w:pStyle w:val="EMEABodyText"/>
        <w:rPr>
          <w:lang w:val="ro-RO"/>
        </w:rPr>
      </w:pPr>
    </w:p>
    <w:p w:rsidR="00A2096F" w:rsidRPr="002F604B" w:rsidRDefault="00C84B80" w:rsidP="00A2096F">
      <w:pPr>
        <w:pStyle w:val="EMEABodyText"/>
        <w:rPr>
          <w:lang w:val="ro-RO"/>
        </w:rPr>
      </w:pPr>
      <w:r w:rsidRPr="002F604B">
        <w:rPr>
          <w:lang w:val="ro-RO"/>
        </w:rPr>
        <w:t xml:space="preserve">Dovezile </w:t>
      </w:r>
      <w:r w:rsidR="00A2096F" w:rsidRPr="002F604B">
        <w:rPr>
          <w:lang w:val="ro-RO"/>
        </w:rPr>
        <w:t>epidemiologic</w:t>
      </w:r>
      <w:r w:rsidRPr="002F604B">
        <w:rPr>
          <w:lang w:val="ro-RO"/>
        </w:rPr>
        <w:t>e</w:t>
      </w:r>
      <w:r w:rsidR="00A2096F" w:rsidRPr="002F604B">
        <w:rPr>
          <w:lang w:val="ro-RO"/>
        </w:rPr>
        <w:t xml:space="preserve"> </w:t>
      </w:r>
      <w:r w:rsidRPr="002F604B">
        <w:rPr>
          <w:lang w:val="ro-RO"/>
        </w:rPr>
        <w:t xml:space="preserve">privind </w:t>
      </w:r>
      <w:r w:rsidR="00A2096F" w:rsidRPr="002F604B">
        <w:rPr>
          <w:lang w:val="ro-RO"/>
        </w:rPr>
        <w:t>riscul de teratogenicitate după expunerea la inhibitori ECA în primul trimestru de sarcină nu a</w:t>
      </w:r>
      <w:r w:rsidR="00EC3B23">
        <w:rPr>
          <w:lang w:val="ro-RO"/>
        </w:rPr>
        <w:t>u</w:t>
      </w:r>
      <w:r w:rsidR="00A2096F" w:rsidRPr="002F604B">
        <w:rPr>
          <w:lang w:val="ro-RO"/>
        </w:rPr>
        <w:t xml:space="preserve"> fost </w:t>
      </w:r>
      <w:r w:rsidRPr="002F604B">
        <w:rPr>
          <w:lang w:val="ro-RO"/>
        </w:rPr>
        <w:t>concludente</w:t>
      </w:r>
      <w:r w:rsidR="00A2096F" w:rsidRPr="002F604B">
        <w:rPr>
          <w:lang w:val="ro-RO"/>
        </w:rPr>
        <w:t xml:space="preserve">; totuşi, nu poate fi exclusă o creştere mică a riscului. </w:t>
      </w:r>
      <w:r w:rsidRPr="002F604B">
        <w:rPr>
          <w:lang w:val="ro-RO"/>
        </w:rPr>
        <w:t xml:space="preserve">Deşi </w:t>
      </w:r>
      <w:r w:rsidR="00A2096F" w:rsidRPr="002F604B">
        <w:rPr>
          <w:lang w:val="ro-RO"/>
        </w:rPr>
        <w:t xml:space="preserve">nu există date epidemiologice controlate </w:t>
      </w:r>
      <w:r w:rsidRPr="002F604B">
        <w:rPr>
          <w:lang w:val="ro-RO"/>
        </w:rPr>
        <w:t xml:space="preserve">privind </w:t>
      </w:r>
      <w:r w:rsidR="00A2096F" w:rsidRPr="002F604B">
        <w:rPr>
          <w:lang w:val="ro-RO"/>
        </w:rPr>
        <w:t xml:space="preserve">riscul tratamentului cu </w:t>
      </w:r>
      <w:r w:rsidRPr="002F604B">
        <w:rPr>
          <w:lang w:val="ro-RO"/>
        </w:rPr>
        <w:t>a</w:t>
      </w:r>
      <w:r w:rsidR="00A2096F" w:rsidRPr="002F604B">
        <w:rPr>
          <w:lang w:val="ro-RO"/>
        </w:rPr>
        <w:t xml:space="preserve">ntagonişti ai </w:t>
      </w:r>
      <w:r w:rsidRPr="002F604B">
        <w:rPr>
          <w:lang w:val="ro-RO"/>
        </w:rPr>
        <w:t>r</w:t>
      </w:r>
      <w:r w:rsidR="00A2096F" w:rsidRPr="002F604B">
        <w:rPr>
          <w:lang w:val="ro-RO"/>
        </w:rPr>
        <w:t xml:space="preserve">eceptorilor pentru </w:t>
      </w:r>
      <w:r w:rsidRPr="002F604B">
        <w:rPr>
          <w:lang w:val="ro-RO"/>
        </w:rPr>
        <w:t>a</w:t>
      </w:r>
      <w:r w:rsidR="00A2096F" w:rsidRPr="002F604B">
        <w:rPr>
          <w:lang w:val="ro-RO"/>
        </w:rPr>
        <w:t>ngiotensină II (ARA</w:t>
      </w:r>
      <w:r w:rsidRPr="002F604B">
        <w:rPr>
          <w:lang w:val="ro-RO"/>
        </w:rPr>
        <w:t> </w:t>
      </w:r>
      <w:r w:rsidR="00A2096F" w:rsidRPr="002F604B">
        <w:rPr>
          <w:lang w:val="ro-RO"/>
        </w:rPr>
        <w:t>II), risc</w:t>
      </w:r>
      <w:r w:rsidRPr="002F604B">
        <w:rPr>
          <w:lang w:val="ro-RO"/>
        </w:rPr>
        <w:t>uri</w:t>
      </w:r>
      <w:r w:rsidR="00A2096F" w:rsidRPr="002F604B">
        <w:rPr>
          <w:lang w:val="ro-RO"/>
        </w:rPr>
        <w:t xml:space="preserve"> similar</w:t>
      </w:r>
      <w:r w:rsidRPr="002F604B">
        <w:rPr>
          <w:lang w:val="ro-RO"/>
        </w:rPr>
        <w:t>e</w:t>
      </w:r>
      <w:r w:rsidR="00A2096F" w:rsidRPr="002F604B">
        <w:rPr>
          <w:lang w:val="ro-RO"/>
        </w:rPr>
        <w:t xml:space="preserve"> pot să existe pentru această clasă de medicamente. Cu excepţia cazului în care continuarea terapiei cu ARA II este considerată esenţială, </w:t>
      </w:r>
      <w:r w:rsidRPr="002F604B">
        <w:rPr>
          <w:lang w:val="ro-RO"/>
        </w:rPr>
        <w:t xml:space="preserve">tratamentul </w:t>
      </w:r>
      <w:r w:rsidR="00A2096F" w:rsidRPr="002F604B">
        <w:rPr>
          <w:lang w:val="ro-RO"/>
        </w:rPr>
        <w:t>pacientel</w:t>
      </w:r>
      <w:r w:rsidRPr="002F604B">
        <w:rPr>
          <w:lang w:val="ro-RO"/>
        </w:rPr>
        <w:t>or</w:t>
      </w:r>
      <w:r w:rsidR="00A2096F" w:rsidRPr="002F604B">
        <w:rPr>
          <w:lang w:val="ro-RO"/>
        </w:rPr>
        <w:t xml:space="preserve"> care planifică să rămână gravide trebuie </w:t>
      </w:r>
      <w:r w:rsidRPr="002F604B">
        <w:rPr>
          <w:lang w:val="ro-RO"/>
        </w:rPr>
        <w:t xml:space="preserve">schimbat cu </w:t>
      </w:r>
      <w:r w:rsidR="00A2096F" w:rsidRPr="002F604B">
        <w:rPr>
          <w:lang w:val="ro-RO"/>
        </w:rPr>
        <w:t>medicamente antihipertensive alternative</w:t>
      </w:r>
      <w:r w:rsidRPr="002F604B">
        <w:rPr>
          <w:lang w:val="ro-RO"/>
        </w:rPr>
        <w:t>,</w:t>
      </w:r>
      <w:r w:rsidR="00A2096F" w:rsidRPr="002F604B">
        <w:rPr>
          <w:lang w:val="ro-RO"/>
        </w:rPr>
        <w:t xml:space="preserve"> care au un profil de siguranţă stabilit pentru folosirea în sarcină. Atunci când este </w:t>
      </w:r>
      <w:r w:rsidRPr="002F604B">
        <w:rPr>
          <w:lang w:val="ro-RO"/>
        </w:rPr>
        <w:t xml:space="preserve">constatată </w:t>
      </w:r>
      <w:r w:rsidR="00A2096F" w:rsidRPr="002F604B">
        <w:rPr>
          <w:lang w:val="ro-RO"/>
        </w:rPr>
        <w:t xml:space="preserve">prezenţa sarcinii, tratamentul cu ARA II trebuie </w:t>
      </w:r>
      <w:r w:rsidRPr="002F604B">
        <w:rPr>
          <w:lang w:val="ro-RO"/>
        </w:rPr>
        <w:t xml:space="preserve">oprit </w:t>
      </w:r>
      <w:r w:rsidR="00A2096F" w:rsidRPr="002F604B">
        <w:rPr>
          <w:lang w:val="ro-RO"/>
        </w:rPr>
        <w:t>imediat şi</w:t>
      </w:r>
      <w:r w:rsidRPr="002F604B">
        <w:rPr>
          <w:lang w:val="ro-RO"/>
        </w:rPr>
        <w:t>,</w:t>
      </w:r>
      <w:r w:rsidR="00A2096F" w:rsidRPr="002F604B">
        <w:rPr>
          <w:lang w:val="ro-RO"/>
        </w:rPr>
        <w:t xml:space="preserve"> dacă este cazul</w:t>
      </w:r>
      <w:r w:rsidRPr="002F604B">
        <w:rPr>
          <w:lang w:val="ro-RO"/>
        </w:rPr>
        <w:t>,</w:t>
      </w:r>
      <w:r w:rsidR="00A2096F" w:rsidRPr="002F604B">
        <w:rPr>
          <w:lang w:val="ro-RO"/>
        </w:rPr>
        <w:t xml:space="preserve"> trebuie începută terapi</w:t>
      </w:r>
      <w:r w:rsidRPr="002F604B">
        <w:rPr>
          <w:lang w:val="ro-RO"/>
        </w:rPr>
        <w:t>a</w:t>
      </w:r>
      <w:r w:rsidR="00A2096F" w:rsidRPr="002F604B">
        <w:rPr>
          <w:lang w:val="ro-RO"/>
        </w:rPr>
        <w:t xml:space="preserve"> alternativă.</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Este cunoscut faptul că expunerea la terapia cu ARA II în al doilea şi al treilea trimestru de sarcină induce fetotoxicitate la om (scăderea funcţiei renale, oligohidramnios, osificarea întârziată a craniului) şi toxicitate neonatală (insuficienţă renală, hipotensiune</w:t>
      </w:r>
      <w:r w:rsidR="00B41F30" w:rsidRPr="002F604B">
        <w:rPr>
          <w:lang w:val="ro-RO"/>
        </w:rPr>
        <w:t xml:space="preserve"> arterială</w:t>
      </w:r>
      <w:r w:rsidRPr="002F604B">
        <w:rPr>
          <w:lang w:val="ro-RO"/>
        </w:rPr>
        <w:t>, hiperpotasemie). (Vezi pct. 5.3).</w:t>
      </w:r>
    </w:p>
    <w:p w:rsidR="006377A6" w:rsidRDefault="006377A6" w:rsidP="00A2096F">
      <w:pPr>
        <w:pStyle w:val="EMEABodyText"/>
        <w:rPr>
          <w:lang w:val="ro-RO"/>
        </w:rPr>
      </w:pPr>
    </w:p>
    <w:p w:rsidR="00A2096F" w:rsidRPr="002F604B" w:rsidRDefault="00A2096F" w:rsidP="00A2096F">
      <w:pPr>
        <w:pStyle w:val="EMEABodyText"/>
        <w:rPr>
          <w:lang w:val="ro-RO"/>
        </w:rPr>
      </w:pPr>
      <w:r w:rsidRPr="002F604B">
        <w:rPr>
          <w:lang w:val="ro-RO"/>
        </w:rPr>
        <w:t>Dacă s-a produs expunerea la ARA II din al doilea trimestru de sarcină, se recomandă verificarea prin ecografie a funcţiei renale şi a craniului.</w:t>
      </w:r>
    </w:p>
    <w:p w:rsidR="006377A6" w:rsidRDefault="006377A6" w:rsidP="00A2096F">
      <w:pPr>
        <w:pStyle w:val="EMEABodyText"/>
        <w:rPr>
          <w:lang w:val="ro-RO"/>
        </w:rPr>
      </w:pPr>
    </w:p>
    <w:p w:rsidR="00A2096F" w:rsidRPr="002F604B" w:rsidRDefault="00A2096F" w:rsidP="00A2096F">
      <w:pPr>
        <w:pStyle w:val="EMEABodyText"/>
        <w:rPr>
          <w:lang w:val="ro-RO"/>
        </w:rPr>
      </w:pPr>
      <w:r w:rsidRPr="002F604B">
        <w:rPr>
          <w:lang w:val="ro-RO"/>
        </w:rPr>
        <w:t>Copiii ai căror mame au luat ARA II trebuie atent monitorizaţi pentru hipotensiune</w:t>
      </w:r>
      <w:r w:rsidR="00B41F30" w:rsidRPr="002F604B">
        <w:rPr>
          <w:lang w:val="ro-RO"/>
        </w:rPr>
        <w:t xml:space="preserve"> arterială</w:t>
      </w:r>
      <w:r w:rsidRPr="002F604B">
        <w:rPr>
          <w:lang w:val="ro-RO"/>
        </w:rPr>
        <w:t xml:space="preserve"> (vezi pct. 4.3 şi 4.4).</w:t>
      </w:r>
    </w:p>
    <w:p w:rsidR="00A2096F" w:rsidRPr="002F604B" w:rsidRDefault="00A2096F" w:rsidP="00A2096F">
      <w:pPr>
        <w:pStyle w:val="EMEABodyText"/>
        <w:rPr>
          <w:b/>
          <w:lang w:val="ro-RO"/>
        </w:rPr>
      </w:pPr>
    </w:p>
    <w:p w:rsidR="00A2096F" w:rsidRDefault="00A2096F" w:rsidP="002F604B">
      <w:pPr>
        <w:pStyle w:val="EMEABodyText"/>
        <w:keepNext/>
        <w:rPr>
          <w:b/>
          <w:lang w:val="ro-RO"/>
        </w:rPr>
      </w:pPr>
      <w:r w:rsidRPr="00C21EAC">
        <w:rPr>
          <w:u w:val="single"/>
          <w:lang w:val="ro-RO"/>
        </w:rPr>
        <w:t>Alăptarea</w:t>
      </w:r>
    </w:p>
    <w:p w:rsidR="00A2096F" w:rsidRDefault="00A2096F" w:rsidP="002F604B">
      <w:pPr>
        <w:pStyle w:val="EMEABodyText"/>
        <w:keepNext/>
        <w:rPr>
          <w:b/>
          <w:lang w:val="ro-RO"/>
        </w:rPr>
      </w:pPr>
    </w:p>
    <w:p w:rsidR="00A2096F" w:rsidRPr="00F20731" w:rsidRDefault="00A2096F" w:rsidP="002F604B">
      <w:pPr>
        <w:pStyle w:val="EMEABodyText"/>
        <w:rPr>
          <w:lang w:val="ro-RO"/>
        </w:rPr>
      </w:pPr>
      <w:r>
        <w:rPr>
          <w:szCs w:val="22"/>
          <w:lang w:val="ro-RO"/>
        </w:rPr>
        <w:t xml:space="preserve">Deoarece nu sunt disponibile date privind utilizarea </w:t>
      </w:r>
      <w:r>
        <w:rPr>
          <w:lang w:val="ro-RO"/>
        </w:rPr>
        <w:t>Aprovel</w:t>
      </w:r>
      <w:r w:rsidRPr="00F20731">
        <w:rPr>
          <w:lang w:val="ro-RO"/>
        </w:rPr>
        <w:t xml:space="preserve"> </w:t>
      </w:r>
      <w:r>
        <w:rPr>
          <w:szCs w:val="22"/>
          <w:lang w:val="ro-RO"/>
        </w:rPr>
        <w:t>în timpul alăptării, nu se recomandă administrarea Aprovel şi sunt de preferat tratamente alternative cu profile de siguranţă mai bine stabilite în timpul alăptării, în special atunci când sunt alăptaţi nou-născuţi sau sugari prematuri.</w:t>
      </w:r>
    </w:p>
    <w:p w:rsidR="00A2096F" w:rsidRDefault="00A2096F" w:rsidP="002F604B">
      <w:pPr>
        <w:pStyle w:val="EMEABodyText"/>
        <w:rPr>
          <w:lang w:val="ro-RO"/>
        </w:rPr>
      </w:pPr>
    </w:p>
    <w:p w:rsidR="00A2096F" w:rsidRDefault="00A2096F" w:rsidP="002F604B">
      <w:pPr>
        <w:pStyle w:val="EMEABodyText"/>
        <w:rPr>
          <w:lang w:val="ro-RO"/>
        </w:rPr>
      </w:pPr>
      <w:r w:rsidRPr="00817398">
        <w:rPr>
          <w:noProof/>
          <w:lang w:val="ro-RO"/>
        </w:rPr>
        <w:t>Nu se cunoaşte dacă irbesartanul sau metaboliţii acestuia se excretă în laptele uman.</w:t>
      </w:r>
    </w:p>
    <w:p w:rsidR="006D57EC" w:rsidRDefault="006D57EC" w:rsidP="002F604B">
      <w:pPr>
        <w:pStyle w:val="EMEABodyText"/>
        <w:rPr>
          <w:noProof/>
          <w:lang w:val="ro-RO"/>
        </w:rPr>
      </w:pPr>
    </w:p>
    <w:p w:rsidR="00A2096F" w:rsidRDefault="00A2096F" w:rsidP="002F604B">
      <w:pPr>
        <w:pStyle w:val="EMEABodyText"/>
        <w:rPr>
          <w:lang w:val="ro-RO"/>
        </w:rPr>
      </w:pPr>
      <w:r w:rsidRPr="00817398">
        <w:rPr>
          <w:noProof/>
          <w:lang w:val="ro-RO"/>
        </w:rPr>
        <w:t>Datele farmacodinamice/toxicologice</w:t>
      </w:r>
      <w:r w:rsidR="00B41F30" w:rsidRPr="00B41F30">
        <w:rPr>
          <w:noProof/>
          <w:lang w:val="ro-RO"/>
        </w:rPr>
        <w:t xml:space="preserve"> </w:t>
      </w:r>
      <w:r w:rsidR="00B41F30">
        <w:rPr>
          <w:noProof/>
          <w:lang w:val="ro-RO"/>
        </w:rPr>
        <w:t>disponibile</w:t>
      </w:r>
      <w:r w:rsidRPr="00817398">
        <w:rPr>
          <w:noProof/>
          <w:lang w:val="ro-RO"/>
        </w:rPr>
        <w:t xml:space="preserve"> la şobolan au evidenţiat excreţia irbesartanului sau a metaboliţilor acestuia în lapte (pentru informaţii detaliate, vezi pct. 5.3).</w:t>
      </w:r>
    </w:p>
    <w:p w:rsidR="00A2096F" w:rsidRDefault="00A2096F" w:rsidP="002F604B">
      <w:pPr>
        <w:pStyle w:val="EMEABodyText"/>
        <w:rPr>
          <w:lang w:val="ro-RO"/>
        </w:rPr>
      </w:pPr>
    </w:p>
    <w:p w:rsidR="00A2096F" w:rsidRPr="00354BF9" w:rsidRDefault="00A2096F" w:rsidP="002F604B">
      <w:pPr>
        <w:pStyle w:val="EMEABodyText"/>
        <w:rPr>
          <w:u w:val="single"/>
          <w:lang w:val="ro-RO"/>
        </w:rPr>
      </w:pPr>
      <w:r w:rsidRPr="00354BF9">
        <w:rPr>
          <w:u w:val="single"/>
          <w:lang w:val="ro-RO"/>
        </w:rPr>
        <w:t>Fertilitatea</w:t>
      </w:r>
    </w:p>
    <w:p w:rsidR="00A2096F" w:rsidRDefault="00A2096F" w:rsidP="002F604B">
      <w:pPr>
        <w:pStyle w:val="EMEABodyText"/>
        <w:rPr>
          <w:lang w:val="ro-RO"/>
        </w:rPr>
      </w:pPr>
    </w:p>
    <w:p w:rsidR="00A2096F" w:rsidRDefault="00A2096F" w:rsidP="002F604B">
      <w:pPr>
        <w:pStyle w:val="EMEABodyText"/>
        <w:rPr>
          <w:lang w:val="ro-RO"/>
        </w:rPr>
      </w:pPr>
      <w:r>
        <w:rPr>
          <w:lang w:val="ro-RO"/>
        </w:rPr>
        <w:t xml:space="preserve">Irbesartanul nu a avut niciun efect asupra fertilităţii la şobolanii trataţi şi nici asupra puilor acestora la doze </w:t>
      </w:r>
      <w:r w:rsidR="00B41F30">
        <w:rPr>
          <w:lang w:val="ro-RO"/>
        </w:rPr>
        <w:t xml:space="preserve">până la valori </w:t>
      </w:r>
      <w:r>
        <w:rPr>
          <w:lang w:val="ro-RO"/>
        </w:rPr>
        <w:t>care determină primele semne de toxicitate la părinţi (vezi pct. 5.3).</w:t>
      </w:r>
    </w:p>
    <w:p w:rsidR="00A2096F" w:rsidRPr="00F20731" w:rsidRDefault="00A2096F" w:rsidP="002F604B">
      <w:pPr>
        <w:pStyle w:val="EMEABodyText"/>
        <w:rPr>
          <w:lang w:val="ro-RO"/>
        </w:rPr>
      </w:pPr>
    </w:p>
    <w:p w:rsidR="00A2096F" w:rsidRPr="00826193" w:rsidRDefault="00A2096F" w:rsidP="002F604B">
      <w:pPr>
        <w:pStyle w:val="EMEAHeading2"/>
        <w:keepNext w:val="0"/>
        <w:keepLines w:val="0"/>
        <w:rPr>
          <w:lang w:val="ro-RO"/>
        </w:rPr>
      </w:pPr>
      <w:r w:rsidRPr="00826193">
        <w:rPr>
          <w:lang w:val="ro-RO"/>
        </w:rPr>
        <w:t>4.7</w:t>
      </w:r>
      <w:r w:rsidRPr="00826193">
        <w:rPr>
          <w:lang w:val="ro-RO"/>
        </w:rPr>
        <w:tab/>
        <w:t>Efecte asupra capacităţii de a conduce vehicule şi de a folosi utilaje</w:t>
      </w:r>
    </w:p>
    <w:p w:rsidR="00A2096F" w:rsidRPr="00826193" w:rsidRDefault="00A2096F" w:rsidP="002F604B">
      <w:pPr>
        <w:pStyle w:val="EMEAHeading2"/>
        <w:keepNext w:val="0"/>
        <w:keepLines w:val="0"/>
        <w:rPr>
          <w:lang w:val="ro-RO"/>
        </w:rPr>
      </w:pPr>
    </w:p>
    <w:p w:rsidR="00A2096F" w:rsidRPr="00F20731" w:rsidRDefault="00A2096F" w:rsidP="002F604B">
      <w:pPr>
        <w:pStyle w:val="EMEABodyText"/>
        <w:rPr>
          <w:lang w:val="ro-RO"/>
        </w:rPr>
      </w:pPr>
      <w:r>
        <w:rPr>
          <w:lang w:val="ro-RO"/>
        </w:rPr>
        <w:t>Ţ</w:t>
      </w:r>
      <w:r w:rsidRPr="00F20731">
        <w:rPr>
          <w:lang w:val="ro-RO"/>
        </w:rPr>
        <w:t>inând cont de proprietăţile sale farmacodinamice, este puţin probabil ca irbesartanul să afecteze capacit</w:t>
      </w:r>
      <w:r>
        <w:rPr>
          <w:lang w:val="ro-RO"/>
        </w:rPr>
        <w:t>ate</w:t>
      </w:r>
      <w:r w:rsidR="000A0E52">
        <w:rPr>
          <w:lang w:val="ro-RO"/>
        </w:rPr>
        <w:t>a de a conduce vehicule sau de a folosi utilaje</w:t>
      </w:r>
      <w:r w:rsidRPr="00F20731">
        <w:rPr>
          <w:lang w:val="ro-RO"/>
        </w:rPr>
        <w:t>. În cazul conducerii de vehicule sau</w:t>
      </w:r>
      <w:r w:rsidR="00B41F30" w:rsidRPr="00B41F30">
        <w:rPr>
          <w:lang w:val="ro-RO"/>
        </w:rPr>
        <w:t xml:space="preserve"> </w:t>
      </w:r>
      <w:r w:rsidR="00B41F30">
        <w:rPr>
          <w:lang w:val="ro-RO"/>
        </w:rPr>
        <w:t>al</w:t>
      </w:r>
      <w:r w:rsidRPr="00F20731">
        <w:rPr>
          <w:lang w:val="ro-RO"/>
        </w:rPr>
        <w:t xml:space="preserve"> folosirii de utilaje, trebuie să se </w:t>
      </w:r>
      <w:r>
        <w:rPr>
          <w:lang w:val="ro-RO"/>
        </w:rPr>
        <w:t xml:space="preserve">ia în considerare </w:t>
      </w:r>
      <w:r w:rsidRPr="00F20731">
        <w:rPr>
          <w:lang w:val="ro-RO"/>
        </w:rPr>
        <w:t>că</w:t>
      </w:r>
      <w:r w:rsidR="00B41F30">
        <w:rPr>
          <w:lang w:val="ro-RO"/>
        </w:rPr>
        <w:t>,</w:t>
      </w:r>
      <w:r w:rsidRPr="00F20731">
        <w:rPr>
          <w:lang w:val="ro-RO"/>
        </w:rPr>
        <w:t xml:space="preserve"> în </w:t>
      </w:r>
      <w:r>
        <w:rPr>
          <w:lang w:val="ro-RO"/>
        </w:rPr>
        <w:t xml:space="preserve">timpul </w:t>
      </w:r>
      <w:r w:rsidRPr="00F20731">
        <w:rPr>
          <w:lang w:val="ro-RO"/>
        </w:rPr>
        <w:t>tratamentului</w:t>
      </w:r>
      <w:r w:rsidR="00B41F30">
        <w:rPr>
          <w:lang w:val="ro-RO"/>
        </w:rPr>
        <w:t>,</w:t>
      </w:r>
      <w:r w:rsidRPr="00F20731">
        <w:rPr>
          <w:lang w:val="ro-RO"/>
        </w:rPr>
        <w:t xml:space="preserve"> pot apărea </w:t>
      </w:r>
      <w:r w:rsidR="00B41F30">
        <w:rPr>
          <w:lang w:val="ro-RO"/>
        </w:rPr>
        <w:t>ameţeli</w:t>
      </w:r>
      <w:r w:rsidR="00B41F30" w:rsidRPr="00F20731">
        <w:rPr>
          <w:lang w:val="ro-RO"/>
        </w:rPr>
        <w:t xml:space="preserve"> </w:t>
      </w:r>
      <w:r w:rsidRPr="00F20731">
        <w:rPr>
          <w:lang w:val="ro-RO"/>
        </w:rPr>
        <w:t>sau oboseală.</w:t>
      </w:r>
    </w:p>
    <w:p w:rsidR="00A2096F" w:rsidRPr="00F20731" w:rsidRDefault="00A2096F" w:rsidP="002F604B">
      <w:pPr>
        <w:pStyle w:val="EMEABodyText"/>
        <w:rPr>
          <w:lang w:val="ro-RO"/>
        </w:rPr>
      </w:pPr>
    </w:p>
    <w:p w:rsidR="00A2096F" w:rsidRDefault="00A2096F" w:rsidP="00AB3554">
      <w:pPr>
        <w:pStyle w:val="EMEAHeading2"/>
        <w:keepLines w:val="0"/>
        <w:rPr>
          <w:lang w:val="ro-RO"/>
        </w:rPr>
      </w:pPr>
      <w:r w:rsidRPr="00F20731">
        <w:rPr>
          <w:lang w:val="ro-RO"/>
        </w:rPr>
        <w:t>4.8</w:t>
      </w:r>
      <w:r w:rsidRPr="00F20731">
        <w:rPr>
          <w:lang w:val="ro-RO"/>
        </w:rPr>
        <w:tab/>
        <w:t>Reacţii adverse</w:t>
      </w:r>
    </w:p>
    <w:p w:rsidR="00A2096F" w:rsidRPr="008A6B32" w:rsidRDefault="00A2096F" w:rsidP="00AB3554">
      <w:pPr>
        <w:pStyle w:val="EMEABodyText"/>
        <w:keepNext/>
        <w:rPr>
          <w:lang w:val="ro-RO"/>
        </w:rPr>
      </w:pPr>
    </w:p>
    <w:p w:rsidR="00A2096F" w:rsidRDefault="00A2096F" w:rsidP="002F604B">
      <w:pPr>
        <w:pStyle w:val="EMEABodyText"/>
        <w:rPr>
          <w:lang w:val="ro-RO"/>
        </w:rPr>
      </w:pPr>
      <w:r>
        <w:rPr>
          <w:lang w:val="ro-RO"/>
        </w:rPr>
        <w:t>Î</w:t>
      </w:r>
      <w:r w:rsidRPr="00E37FBE">
        <w:rPr>
          <w:lang w:val="ro-RO"/>
        </w:rPr>
        <w:t xml:space="preserve">n studiile clinice controlate </w:t>
      </w:r>
      <w:r>
        <w:rPr>
          <w:lang w:val="ro-RO"/>
        </w:rPr>
        <w:t xml:space="preserve">cu </w:t>
      </w:r>
      <w:r w:rsidRPr="00E37FBE">
        <w:rPr>
          <w:lang w:val="ro-RO"/>
        </w:rPr>
        <w:t xml:space="preserve">placebo, la pacienţi cu hipertensiune arterială, incidenţa totală a evenimentelor adverse nu a prezentat diferenţe între grupul tratat cu irbesartan (56,2%) şi grupul </w:t>
      </w:r>
      <w:r>
        <w:rPr>
          <w:lang w:val="ro-RO"/>
        </w:rPr>
        <w:t xml:space="preserve">la </w:t>
      </w:r>
      <w:r w:rsidRPr="00E37FBE">
        <w:rPr>
          <w:lang w:val="ro-RO"/>
        </w:rPr>
        <w:t xml:space="preserve">care </w:t>
      </w:r>
      <w:r>
        <w:rPr>
          <w:lang w:val="ro-RO"/>
        </w:rPr>
        <w:t>s-</w:t>
      </w:r>
      <w:r w:rsidRPr="00E37FBE">
        <w:rPr>
          <w:lang w:val="ro-RO"/>
        </w:rPr>
        <w:t xml:space="preserve">a </w:t>
      </w:r>
      <w:r>
        <w:rPr>
          <w:lang w:val="ro-RO"/>
        </w:rPr>
        <w:t xml:space="preserve">administrat </w:t>
      </w:r>
      <w:r w:rsidRPr="00E37FBE">
        <w:rPr>
          <w:lang w:val="ro-RO"/>
        </w:rPr>
        <w:t>placebo (56,5%). Întreruperile tratamentului d</w:t>
      </w:r>
      <w:r>
        <w:rPr>
          <w:lang w:val="ro-RO"/>
        </w:rPr>
        <w:t xml:space="preserve">in cauza </w:t>
      </w:r>
      <w:r w:rsidRPr="00E37FBE">
        <w:rPr>
          <w:lang w:val="ro-RO"/>
        </w:rPr>
        <w:t xml:space="preserve">oricărui eveniment advers, clinic sau paraclinic, au fost mai puţin frecvente la pacienţii trataţi cu irbesartan (3,3%) decât la cei </w:t>
      </w:r>
      <w:r>
        <w:rPr>
          <w:lang w:val="ro-RO"/>
        </w:rPr>
        <w:t xml:space="preserve">la </w:t>
      </w:r>
      <w:r w:rsidRPr="00E37FBE">
        <w:rPr>
          <w:lang w:val="ro-RO"/>
        </w:rPr>
        <w:t xml:space="preserve">care </w:t>
      </w:r>
      <w:r>
        <w:rPr>
          <w:lang w:val="ro-RO"/>
        </w:rPr>
        <w:t>s-</w:t>
      </w:r>
      <w:r w:rsidRPr="00E37FBE">
        <w:rPr>
          <w:lang w:val="ro-RO"/>
        </w:rPr>
        <w:t>a</w:t>
      </w:r>
      <w:r>
        <w:rPr>
          <w:lang w:val="ro-RO"/>
        </w:rPr>
        <w:t xml:space="preserve"> administrat</w:t>
      </w:r>
      <w:r w:rsidRPr="00E37FBE">
        <w:rPr>
          <w:lang w:val="ro-RO"/>
        </w:rPr>
        <w:t xml:space="preserve"> placebo (4,5%). Incidenţa evenimentelor adverse nu a fost dependentă de doză (în intervalul dozelor recomandate), de sex, vârstă, rasă sau de durata tratamentului.</w:t>
      </w:r>
    </w:p>
    <w:p w:rsidR="00A2096F" w:rsidRDefault="00A2096F" w:rsidP="002F604B">
      <w:pPr>
        <w:pStyle w:val="EMEABodyText"/>
        <w:rPr>
          <w:lang w:val="ro-RO"/>
        </w:rPr>
      </w:pPr>
    </w:p>
    <w:p w:rsidR="00A2096F" w:rsidRDefault="00A2096F" w:rsidP="002F604B">
      <w:pPr>
        <w:pStyle w:val="EMEABodyText"/>
        <w:rPr>
          <w:lang w:val="ro-RO"/>
        </w:rPr>
      </w:pPr>
      <w:r w:rsidRPr="00E37FBE">
        <w:rPr>
          <w:lang w:val="ro-RO"/>
        </w:rPr>
        <w:t>La pacienţii hipertensivi diabetici cu microalbuminurie şi funcţie renală normală</w:t>
      </w:r>
      <w:r>
        <w:rPr>
          <w:lang w:val="ro-RO"/>
        </w:rPr>
        <w:t xml:space="preserve">, s-au raportat ameţeli ortostatice şi hipotensiune arterială ortostatică la 0,5% din pacienţi (adică mai puţin frecvent), dar </w:t>
      </w:r>
      <w:r w:rsidR="00B41F30">
        <w:rPr>
          <w:lang w:val="ro-RO"/>
        </w:rPr>
        <w:t xml:space="preserve">în plus faţă de </w:t>
      </w:r>
      <w:r>
        <w:rPr>
          <w:lang w:val="ro-RO"/>
        </w:rPr>
        <w:t>placebo.</w:t>
      </w:r>
    </w:p>
    <w:p w:rsidR="00A2096F" w:rsidRPr="00E37FBE" w:rsidRDefault="00A2096F" w:rsidP="002F604B">
      <w:pPr>
        <w:pStyle w:val="EMEABodyText"/>
        <w:rPr>
          <w:lang w:val="ro-RO"/>
        </w:rPr>
      </w:pPr>
    </w:p>
    <w:p w:rsidR="00A2096F" w:rsidRPr="00165740" w:rsidRDefault="00A2096F" w:rsidP="002F604B">
      <w:pPr>
        <w:pStyle w:val="EMEABodyText"/>
        <w:rPr>
          <w:lang w:val="ro-RO"/>
        </w:rPr>
      </w:pPr>
      <w:r>
        <w:rPr>
          <w:lang w:val="ro-RO"/>
        </w:rPr>
        <w:t>Următorul tabel prezintă reacţiile adverse care au fost raportate î</w:t>
      </w:r>
      <w:r w:rsidRPr="00E37FBE">
        <w:rPr>
          <w:lang w:val="ro-RO"/>
        </w:rPr>
        <w:t xml:space="preserve">n studiile </w:t>
      </w:r>
      <w:r>
        <w:rPr>
          <w:lang w:val="ro-RO"/>
        </w:rPr>
        <w:t xml:space="preserve">clinice </w:t>
      </w:r>
      <w:r w:rsidRPr="00E37FBE">
        <w:rPr>
          <w:lang w:val="ro-RO"/>
        </w:rPr>
        <w:t>controlate</w:t>
      </w:r>
      <w:r>
        <w:rPr>
          <w:lang w:val="ro-RO"/>
        </w:rPr>
        <w:t xml:space="preserve"> cu </w:t>
      </w:r>
      <w:r w:rsidRPr="00E37FBE">
        <w:rPr>
          <w:lang w:val="ro-RO"/>
        </w:rPr>
        <w:t xml:space="preserve">placebo, în cadrul cărora </w:t>
      </w:r>
      <w:r>
        <w:rPr>
          <w:lang w:val="ro-RO"/>
        </w:rPr>
        <w:t xml:space="preserve">s-a administrat irbesartan la </w:t>
      </w:r>
      <w:r w:rsidRPr="00E37FBE">
        <w:rPr>
          <w:lang w:val="ro-RO"/>
        </w:rPr>
        <w:t>1965 pacienţi</w:t>
      </w:r>
      <w:r>
        <w:rPr>
          <w:lang w:val="ro-RO"/>
        </w:rPr>
        <w:t>. Termenii marcaţi cu asterisc (*) se referă la reacţiile adverse care au fost raportate suplimentar</w:t>
      </w:r>
      <w:r w:rsidRPr="00165740">
        <w:rPr>
          <w:lang w:val="ro-RO"/>
        </w:rPr>
        <w:t xml:space="preserve"> </w:t>
      </w:r>
      <w:r w:rsidR="00B41F30">
        <w:rPr>
          <w:lang w:val="ro-RO"/>
        </w:rPr>
        <w:t xml:space="preserve">faţă de </w:t>
      </w:r>
      <w:r>
        <w:rPr>
          <w:lang w:val="ro-RO"/>
        </w:rPr>
        <w:t xml:space="preserve">placebo la </w:t>
      </w:r>
      <w:r w:rsidRPr="00C21EAC">
        <w:rPr>
          <w:lang w:val="ro-RO"/>
        </w:rPr>
        <w:t>&gt;</w:t>
      </w:r>
      <w:r w:rsidR="00B41F30">
        <w:rPr>
          <w:lang w:val="ro-RO"/>
        </w:rPr>
        <w:t> </w:t>
      </w:r>
      <w:r>
        <w:rPr>
          <w:lang w:val="ro-RO"/>
        </w:rPr>
        <w:t xml:space="preserve">2% din </w:t>
      </w:r>
      <w:r w:rsidRPr="00E37FBE">
        <w:rPr>
          <w:lang w:val="ro-RO"/>
        </w:rPr>
        <w:t>pacienţii hipertensivi diabetici</w:t>
      </w:r>
      <w:r w:rsidR="00B41F30">
        <w:rPr>
          <w:lang w:val="ro-RO"/>
        </w:rPr>
        <w:t>,</w:t>
      </w:r>
      <w:r w:rsidRPr="00E37FBE">
        <w:rPr>
          <w:lang w:val="ro-RO"/>
        </w:rPr>
        <w:t xml:space="preserve"> cu insuficienţă renală cronică şi proteinurie cu semnificaţie clinică</w:t>
      </w:r>
      <w:r>
        <w:rPr>
          <w:lang w:val="ro-RO"/>
        </w:rPr>
        <w:t>.</w:t>
      </w:r>
    </w:p>
    <w:p w:rsidR="00A2096F" w:rsidRPr="00926C60" w:rsidRDefault="00A2096F" w:rsidP="002F604B">
      <w:pPr>
        <w:pStyle w:val="EMEABodyText"/>
        <w:rPr>
          <w:lang w:val="ro-RO"/>
        </w:rPr>
      </w:pPr>
    </w:p>
    <w:p w:rsidR="00A2096F" w:rsidRPr="00F20731" w:rsidRDefault="00A2096F" w:rsidP="000D581D">
      <w:pPr>
        <w:pStyle w:val="EMEABodyText"/>
        <w:keepNext/>
        <w:rPr>
          <w:lang w:val="ro-RO"/>
        </w:rPr>
      </w:pPr>
      <w:r w:rsidRPr="00F20731">
        <w:rPr>
          <w:lang w:val="ro-RO"/>
        </w:rPr>
        <w:t xml:space="preserve">Frecvenţa reacţiilor adverse </w:t>
      </w:r>
      <w:r>
        <w:rPr>
          <w:lang w:val="ro-RO"/>
        </w:rPr>
        <w:t xml:space="preserve">prezentate </w:t>
      </w:r>
      <w:r w:rsidRPr="00F20731">
        <w:rPr>
          <w:lang w:val="ro-RO"/>
        </w:rPr>
        <w:t>mai jos este definită conform următoarei convenţii:</w:t>
      </w:r>
    </w:p>
    <w:p w:rsidR="00A2096F" w:rsidRDefault="00A2096F" w:rsidP="000D581D">
      <w:pPr>
        <w:pStyle w:val="EMEABodyText"/>
        <w:keepNext/>
        <w:rPr>
          <w:lang w:val="ro-RO"/>
        </w:rPr>
      </w:pPr>
      <w:r w:rsidRPr="00F20731">
        <w:rPr>
          <w:lang w:val="ro-RO"/>
        </w:rPr>
        <w:t>foarte frecvente (≥ 1/10); frecvente (≥ 1/100</w:t>
      </w:r>
      <w:r>
        <w:rPr>
          <w:lang w:val="ro-RO"/>
        </w:rPr>
        <w:t xml:space="preserve"> şi</w:t>
      </w:r>
      <w:r w:rsidRPr="00F20731">
        <w:rPr>
          <w:lang w:val="ro-RO"/>
        </w:rPr>
        <w:t xml:space="preserve"> &lt; 1/10); mai puţin frecvente (≥ 1/1000</w:t>
      </w:r>
      <w:r>
        <w:rPr>
          <w:lang w:val="ro-RO"/>
        </w:rPr>
        <w:t xml:space="preserve"> şi</w:t>
      </w:r>
      <w:r w:rsidRPr="00F20731">
        <w:rPr>
          <w:lang w:val="ro-RO"/>
        </w:rPr>
        <w:t xml:space="preserve"> &lt; 1/100); rare (≥ 1/10000</w:t>
      </w:r>
      <w:r>
        <w:rPr>
          <w:lang w:val="ro-RO"/>
        </w:rPr>
        <w:t xml:space="preserve"> şi</w:t>
      </w:r>
      <w:r w:rsidRPr="00F20731">
        <w:rPr>
          <w:lang w:val="ro-RO"/>
        </w:rPr>
        <w:t xml:space="preserve"> &lt; 1/1000); foarte rare (&lt; 1/10000).</w:t>
      </w:r>
      <w:r>
        <w:rPr>
          <w:lang w:val="ro-RO"/>
        </w:rPr>
        <w:t xml:space="preserve"> În </w:t>
      </w:r>
      <w:r w:rsidR="008B6E3D">
        <w:rPr>
          <w:lang w:val="ro-RO"/>
        </w:rPr>
        <w:t xml:space="preserve">cadrul fiecărei grupe </w:t>
      </w:r>
      <w:r>
        <w:rPr>
          <w:lang w:val="ro-RO"/>
        </w:rPr>
        <w:t>de frecvenţă, reacţiile adverse sunt prezentate în ordinea descrescătoare a gravităţii.</w:t>
      </w:r>
    </w:p>
    <w:p w:rsidR="00A2096F" w:rsidRDefault="00A2096F" w:rsidP="002F604B">
      <w:pPr>
        <w:pStyle w:val="EMEABodyText"/>
        <w:rPr>
          <w:lang w:val="ro-RO"/>
        </w:rPr>
      </w:pPr>
    </w:p>
    <w:p w:rsidR="00A2096F" w:rsidRPr="0062707B" w:rsidRDefault="00A2096F" w:rsidP="002F604B">
      <w:pPr>
        <w:pStyle w:val="EMEABodyText"/>
        <w:rPr>
          <w:iCs/>
          <w:lang w:val="ro-RO"/>
        </w:rPr>
      </w:pPr>
      <w:r w:rsidRPr="00632C0A">
        <w:rPr>
          <w:lang w:val="ro-RO"/>
        </w:rPr>
        <w:t>Reacţiile adverse raportate suplimentar după punerea pe piaţă a medicamentului sunt</w:t>
      </w:r>
      <w:r>
        <w:rPr>
          <w:lang w:val="ro-RO"/>
        </w:rPr>
        <w:t>,</w:t>
      </w:r>
      <w:r w:rsidRPr="00632C0A">
        <w:rPr>
          <w:lang w:val="ro-RO"/>
        </w:rPr>
        <w:t xml:space="preserve"> de asemenea</w:t>
      </w:r>
      <w:r>
        <w:rPr>
          <w:lang w:val="ro-RO"/>
        </w:rPr>
        <w:t>,</w:t>
      </w:r>
      <w:r w:rsidRPr="00632C0A">
        <w:rPr>
          <w:lang w:val="ro-RO"/>
        </w:rPr>
        <w:t xml:space="preserve"> enumerate. </w:t>
      </w:r>
      <w:r>
        <w:rPr>
          <w:lang w:val="ro-RO"/>
        </w:rPr>
        <w:t>Aceste reacţii provin din raportările spontane</w:t>
      </w:r>
      <w:r w:rsidRPr="0062707B">
        <w:rPr>
          <w:iCs/>
          <w:lang w:val="ro-RO"/>
        </w:rPr>
        <w:t>.</w:t>
      </w:r>
    </w:p>
    <w:p w:rsidR="000E7867" w:rsidRDefault="000E7867" w:rsidP="000E7867">
      <w:pPr>
        <w:pStyle w:val="EMEABodyText"/>
        <w:rPr>
          <w:lang w:val="ro-RO"/>
        </w:rPr>
      </w:pPr>
    </w:p>
    <w:p w:rsidR="000E7867" w:rsidRPr="000C19F8" w:rsidRDefault="000E7867" w:rsidP="000E7867">
      <w:pPr>
        <w:pStyle w:val="EMEABodyText"/>
        <w:rPr>
          <w:lang w:val="ro-RO"/>
        </w:rPr>
      </w:pPr>
      <w:r w:rsidRPr="000D581D">
        <w:rPr>
          <w:iCs/>
          <w:u w:val="single"/>
          <w:lang w:val="ro-RO"/>
        </w:rPr>
        <w:t>Tulburări hematologice şi limfatice</w:t>
      </w:r>
    </w:p>
    <w:p w:rsidR="006377A6" w:rsidRDefault="006377A6" w:rsidP="000E7867">
      <w:pPr>
        <w:pStyle w:val="EMEABodyText"/>
        <w:rPr>
          <w:lang w:val="ro-RO"/>
        </w:rPr>
      </w:pPr>
    </w:p>
    <w:p w:rsidR="000E7867" w:rsidRDefault="000E7867" w:rsidP="000E7867">
      <w:pPr>
        <w:pStyle w:val="EMEABodyText"/>
        <w:rPr>
          <w:lang w:val="ro-RO"/>
        </w:rPr>
      </w:pPr>
      <w:r w:rsidRPr="002F604B">
        <w:rPr>
          <w:lang w:val="ro-RO"/>
        </w:rPr>
        <w:t>Cu frecvenţă necunoscută:</w:t>
      </w:r>
      <w:r w:rsidRPr="002F604B">
        <w:rPr>
          <w:lang w:val="ro-RO"/>
        </w:rPr>
        <w:tab/>
      </w:r>
      <w:r w:rsidR="00F24359" w:rsidRPr="00F24359">
        <w:rPr>
          <w:lang w:val="ro-RO"/>
        </w:rPr>
        <w:t>anemie,</w:t>
      </w:r>
      <w:r w:rsidR="00F24359">
        <w:rPr>
          <w:lang w:val="ro-RO"/>
        </w:rPr>
        <w:t xml:space="preserve"> </w:t>
      </w:r>
      <w:r>
        <w:rPr>
          <w:lang w:val="ro-RO"/>
        </w:rPr>
        <w:t>trombocitopenie</w:t>
      </w:r>
    </w:p>
    <w:p w:rsidR="00A2096F" w:rsidRPr="0062707B" w:rsidRDefault="00A2096F" w:rsidP="002F604B">
      <w:pPr>
        <w:pStyle w:val="EMEABodyText"/>
        <w:rPr>
          <w:b/>
          <w:i/>
          <w:lang w:val="ro-RO"/>
        </w:rPr>
      </w:pPr>
    </w:p>
    <w:p w:rsidR="00A2096F" w:rsidRPr="000D581D" w:rsidRDefault="00A2096F" w:rsidP="002F604B">
      <w:pPr>
        <w:pStyle w:val="EMEABodyText"/>
        <w:outlineLvl w:val="0"/>
        <w:rPr>
          <w:u w:val="single"/>
          <w:lang w:val="ro-RO"/>
        </w:rPr>
      </w:pPr>
      <w:r w:rsidRPr="000D581D">
        <w:rPr>
          <w:iCs/>
          <w:u w:val="single"/>
          <w:lang w:val="ro-RO"/>
        </w:rPr>
        <w:t>Tulburări ale sistemului imunitar</w:t>
      </w:r>
    </w:p>
    <w:p w:rsidR="006377A6" w:rsidRDefault="006377A6" w:rsidP="002F604B">
      <w:pPr>
        <w:pStyle w:val="EMEABodyText"/>
        <w:tabs>
          <w:tab w:val="left" w:pos="1100"/>
          <w:tab w:val="left" w:pos="1430"/>
        </w:tabs>
        <w:ind w:left="2835" w:hanging="2835"/>
        <w:outlineLvl w:val="0"/>
        <w:rPr>
          <w:lang w:val="ro-RO"/>
        </w:rPr>
      </w:pPr>
    </w:p>
    <w:p w:rsidR="00A2096F" w:rsidRPr="00112928" w:rsidRDefault="00A2096F" w:rsidP="002F604B">
      <w:pPr>
        <w:pStyle w:val="EMEABodyText"/>
        <w:tabs>
          <w:tab w:val="left" w:pos="1100"/>
          <w:tab w:val="left" w:pos="1430"/>
        </w:tabs>
        <w:ind w:left="2835" w:hanging="2835"/>
        <w:outlineLvl w:val="0"/>
        <w:rPr>
          <w:i/>
          <w:u w:val="single"/>
          <w:lang w:val="ro-RO"/>
        </w:rPr>
      </w:pPr>
      <w:r>
        <w:rPr>
          <w:lang w:val="ro-RO"/>
        </w:rPr>
        <w:t>Cu frecvenţ</w:t>
      </w:r>
      <w:r w:rsidRPr="00112928">
        <w:rPr>
          <w:lang w:val="ro-RO"/>
        </w:rPr>
        <w:t>ă necunoscută:</w:t>
      </w:r>
      <w:r w:rsidRPr="00112928">
        <w:rPr>
          <w:lang w:val="ro-RO"/>
        </w:rPr>
        <w:tab/>
      </w:r>
      <w:r>
        <w:rPr>
          <w:lang w:val="ro-RO"/>
        </w:rPr>
        <w:t>reacţii de hipersensibilitate precum angioedem, erupţii cutanate, urticarie</w:t>
      </w:r>
      <w:r w:rsidR="002B11AF">
        <w:rPr>
          <w:lang w:val="ro-RO"/>
        </w:rPr>
        <w:t>, reacție anafilactică, șoc anafilactic</w:t>
      </w:r>
    </w:p>
    <w:p w:rsidR="00A2096F" w:rsidRPr="00112928" w:rsidRDefault="00A2096F" w:rsidP="002F604B">
      <w:pPr>
        <w:pStyle w:val="EMEABodyText"/>
        <w:outlineLvl w:val="0"/>
        <w:rPr>
          <w:i/>
          <w:u w:val="single"/>
          <w:lang w:val="ro-RO"/>
        </w:rPr>
      </w:pPr>
    </w:p>
    <w:p w:rsidR="00A2096F" w:rsidRPr="000D581D" w:rsidRDefault="00A2096F" w:rsidP="00C639D5">
      <w:pPr>
        <w:pStyle w:val="EMEABodyText"/>
        <w:keepNext/>
        <w:outlineLvl w:val="0"/>
        <w:rPr>
          <w:u w:val="single"/>
          <w:lang w:val="ro-RO"/>
        </w:rPr>
      </w:pPr>
      <w:r w:rsidRPr="000D581D">
        <w:rPr>
          <w:u w:val="single"/>
          <w:lang w:val="ro-RO"/>
        </w:rPr>
        <w:t>Tulburări metabolice şi de nutriţie</w:t>
      </w:r>
    </w:p>
    <w:p w:rsidR="006377A6" w:rsidRDefault="006377A6" w:rsidP="002F604B">
      <w:pPr>
        <w:pStyle w:val="EMEABodyText"/>
        <w:tabs>
          <w:tab w:val="left" w:pos="0"/>
        </w:tabs>
        <w:outlineLvl w:val="0"/>
        <w:rPr>
          <w:lang w:val="ro-RO"/>
        </w:rPr>
      </w:pPr>
    </w:p>
    <w:p w:rsidR="00A2096F" w:rsidRPr="00865CAC" w:rsidRDefault="00A2096F" w:rsidP="002F604B">
      <w:pPr>
        <w:pStyle w:val="EMEABodyText"/>
        <w:tabs>
          <w:tab w:val="left" w:pos="0"/>
        </w:tabs>
        <w:outlineLvl w:val="0"/>
        <w:rPr>
          <w:sz w:val="24"/>
          <w:szCs w:val="24"/>
          <w:lang w:val="ro-RO"/>
        </w:rPr>
      </w:pPr>
      <w:r>
        <w:rPr>
          <w:lang w:val="ro-RO"/>
        </w:rPr>
        <w:t>Cu frecvenţă necunoscută</w:t>
      </w:r>
      <w:r w:rsidRPr="00E074CD">
        <w:rPr>
          <w:lang w:val="ro-RO"/>
        </w:rPr>
        <w:t>:</w:t>
      </w:r>
      <w:r w:rsidRPr="00E074CD">
        <w:rPr>
          <w:lang w:val="ro-RO"/>
        </w:rPr>
        <w:tab/>
      </w:r>
      <w:r>
        <w:rPr>
          <w:lang w:val="ro-RO"/>
        </w:rPr>
        <w:t>hiperkaliemie</w:t>
      </w:r>
      <w:r w:rsidR="00E65CEB">
        <w:rPr>
          <w:lang w:val="ro-RO"/>
        </w:rPr>
        <w:t>, hipoglicemie</w:t>
      </w:r>
    </w:p>
    <w:p w:rsidR="00A2096F" w:rsidRPr="00D24202" w:rsidRDefault="00A2096F" w:rsidP="002F604B">
      <w:pPr>
        <w:pStyle w:val="EMEABodyText"/>
        <w:tabs>
          <w:tab w:val="left" w:pos="1100"/>
          <w:tab w:val="left" w:pos="1430"/>
        </w:tabs>
        <w:outlineLvl w:val="0"/>
        <w:rPr>
          <w:lang w:val="ro-RO"/>
        </w:rPr>
      </w:pPr>
    </w:p>
    <w:p w:rsidR="00A2096F" w:rsidRPr="000D581D" w:rsidRDefault="00A2096F" w:rsidP="002F604B">
      <w:pPr>
        <w:pStyle w:val="EMEABodyText"/>
        <w:keepNext/>
        <w:outlineLvl w:val="0"/>
        <w:rPr>
          <w:u w:val="single"/>
          <w:lang w:val="ro-RO"/>
        </w:rPr>
      </w:pPr>
      <w:r w:rsidRPr="000D581D">
        <w:rPr>
          <w:iCs/>
          <w:u w:val="single"/>
          <w:lang w:val="ro-RO"/>
        </w:rPr>
        <w:t>Tulburări ale sistemului nervos</w:t>
      </w:r>
    </w:p>
    <w:p w:rsidR="006377A6" w:rsidRDefault="006377A6" w:rsidP="002F604B">
      <w:pPr>
        <w:pStyle w:val="EMEABodyText"/>
        <w:keepNext/>
        <w:tabs>
          <w:tab w:val="left" w:pos="2860"/>
        </w:tabs>
        <w:outlineLvl w:val="0"/>
        <w:rPr>
          <w:lang w:val="ro-RO"/>
        </w:rPr>
      </w:pPr>
    </w:p>
    <w:p w:rsidR="00A2096F" w:rsidRPr="00D24202" w:rsidRDefault="00A2096F" w:rsidP="002F604B">
      <w:pPr>
        <w:pStyle w:val="EMEABodyText"/>
        <w:keepNext/>
        <w:tabs>
          <w:tab w:val="left" w:pos="2860"/>
        </w:tabs>
        <w:outlineLvl w:val="0"/>
        <w:rPr>
          <w:lang w:val="ro-RO"/>
        </w:rPr>
      </w:pPr>
      <w:r w:rsidRPr="00D24202">
        <w:rPr>
          <w:lang w:val="ro-RO"/>
        </w:rPr>
        <w:t>Frecvente:</w:t>
      </w:r>
      <w:r w:rsidRPr="00D24202">
        <w:rPr>
          <w:lang w:val="ro-RO"/>
        </w:rPr>
        <w:tab/>
      </w:r>
      <w:r>
        <w:rPr>
          <w:lang w:val="ro-RO"/>
        </w:rPr>
        <w:t>ameţeli, ameţeli ortostatice</w:t>
      </w:r>
      <w:r w:rsidRPr="00D24202">
        <w:rPr>
          <w:lang w:val="ro-RO"/>
        </w:rPr>
        <w:t>*</w:t>
      </w:r>
    </w:p>
    <w:p w:rsidR="00A2096F" w:rsidRPr="001E3F4F" w:rsidRDefault="00A2096F" w:rsidP="002F604B">
      <w:pPr>
        <w:pStyle w:val="EMEABodyText"/>
        <w:tabs>
          <w:tab w:val="left" w:pos="720"/>
          <w:tab w:val="left" w:pos="1440"/>
        </w:tabs>
        <w:outlineLvl w:val="0"/>
        <w:rPr>
          <w:lang w:val="ro-RO"/>
        </w:rPr>
      </w:pPr>
      <w:r w:rsidRPr="001E3F4F">
        <w:rPr>
          <w:lang w:val="ro-RO"/>
        </w:rPr>
        <w:t>Cu frecvenţă necunoscută:</w:t>
      </w:r>
      <w:r w:rsidRPr="001E3F4F">
        <w:rPr>
          <w:lang w:val="ro-RO"/>
        </w:rPr>
        <w:tab/>
        <w:t>vertij, cefalee</w:t>
      </w:r>
    </w:p>
    <w:p w:rsidR="00A2096F" w:rsidRPr="00DA642F" w:rsidRDefault="00A2096F" w:rsidP="002F604B">
      <w:pPr>
        <w:pStyle w:val="EMEABodyText"/>
        <w:outlineLvl w:val="0"/>
        <w:rPr>
          <w:i/>
          <w:u w:val="single"/>
          <w:lang w:val="ro-RO"/>
        </w:rPr>
      </w:pPr>
    </w:p>
    <w:p w:rsidR="00A2096F" w:rsidRPr="000D581D" w:rsidRDefault="00A2096F" w:rsidP="002F604B">
      <w:pPr>
        <w:pStyle w:val="EMEABodyText"/>
        <w:rPr>
          <w:iCs/>
          <w:u w:val="single"/>
          <w:lang w:val="ro-RO"/>
        </w:rPr>
      </w:pPr>
      <w:r w:rsidRPr="000D581D">
        <w:rPr>
          <w:iCs/>
          <w:u w:val="single"/>
          <w:lang w:val="ro-RO"/>
        </w:rPr>
        <w:t>Tulburări acustice şi vestibulare</w:t>
      </w:r>
    </w:p>
    <w:p w:rsidR="006377A6" w:rsidRDefault="006377A6" w:rsidP="002F604B">
      <w:pPr>
        <w:pStyle w:val="EMEABodyText"/>
        <w:tabs>
          <w:tab w:val="left" w:pos="1430"/>
        </w:tabs>
        <w:outlineLvl w:val="0"/>
        <w:rPr>
          <w:lang w:val="ro-RO"/>
        </w:rPr>
      </w:pPr>
    </w:p>
    <w:p w:rsidR="00A2096F" w:rsidRPr="0026589E" w:rsidRDefault="00A2096F" w:rsidP="002F604B">
      <w:pPr>
        <w:pStyle w:val="EMEABodyText"/>
        <w:tabs>
          <w:tab w:val="left" w:pos="1430"/>
        </w:tabs>
        <w:outlineLvl w:val="0"/>
        <w:rPr>
          <w:lang w:val="ro-RO"/>
        </w:rPr>
      </w:pPr>
      <w:r>
        <w:rPr>
          <w:lang w:val="ro-RO"/>
        </w:rPr>
        <w:t>Cu frecvenţă necunoscută</w:t>
      </w:r>
      <w:r w:rsidRPr="0026589E">
        <w:rPr>
          <w:lang w:val="ro-RO"/>
        </w:rPr>
        <w:t>:</w:t>
      </w:r>
      <w:r w:rsidRPr="0026589E">
        <w:rPr>
          <w:lang w:val="ro-RO"/>
        </w:rPr>
        <w:tab/>
      </w:r>
      <w:r w:rsidR="008B6E3D">
        <w:rPr>
          <w:lang w:val="ro-RO"/>
        </w:rPr>
        <w:t>tinitus</w:t>
      </w:r>
    </w:p>
    <w:p w:rsidR="00A2096F" w:rsidRPr="0026589E" w:rsidRDefault="00A2096F" w:rsidP="002F604B">
      <w:pPr>
        <w:pStyle w:val="EMEABodyText"/>
        <w:outlineLvl w:val="0"/>
        <w:rPr>
          <w:i/>
          <w:u w:val="single"/>
          <w:lang w:val="ro-RO"/>
        </w:rPr>
      </w:pPr>
    </w:p>
    <w:p w:rsidR="00A2096F" w:rsidRPr="000D581D" w:rsidRDefault="00A2096F" w:rsidP="002F604B">
      <w:pPr>
        <w:pStyle w:val="EMEABodyText"/>
        <w:outlineLvl w:val="0"/>
        <w:rPr>
          <w:u w:val="single"/>
          <w:lang w:val="ro-RO"/>
        </w:rPr>
      </w:pPr>
      <w:r w:rsidRPr="000D581D">
        <w:rPr>
          <w:u w:val="single"/>
          <w:lang w:val="ro-RO"/>
        </w:rPr>
        <w:t>Tulburări cardiace</w:t>
      </w:r>
    </w:p>
    <w:p w:rsidR="006377A6" w:rsidRDefault="006377A6" w:rsidP="002F604B">
      <w:pPr>
        <w:pStyle w:val="EMEABodyText"/>
        <w:tabs>
          <w:tab w:val="left" w:pos="2860"/>
        </w:tabs>
        <w:outlineLvl w:val="0"/>
        <w:rPr>
          <w:lang w:val="ro-RO"/>
        </w:rPr>
      </w:pPr>
    </w:p>
    <w:p w:rsidR="00A2096F" w:rsidRPr="00D742C9" w:rsidRDefault="00A2096F" w:rsidP="002F604B">
      <w:pPr>
        <w:pStyle w:val="EMEABodyText"/>
        <w:tabs>
          <w:tab w:val="left" w:pos="2860"/>
        </w:tabs>
        <w:outlineLvl w:val="0"/>
        <w:rPr>
          <w:lang w:val="ro-RO"/>
        </w:rPr>
      </w:pPr>
      <w:r>
        <w:rPr>
          <w:lang w:val="ro-RO"/>
        </w:rPr>
        <w:t>Mai puţin frecvente</w:t>
      </w:r>
      <w:r w:rsidRPr="00D742C9">
        <w:rPr>
          <w:lang w:val="ro-RO"/>
        </w:rPr>
        <w:t>:</w:t>
      </w:r>
      <w:r w:rsidRPr="00D742C9">
        <w:rPr>
          <w:lang w:val="ro-RO"/>
        </w:rPr>
        <w:tab/>
        <w:t>tahicardie</w:t>
      </w:r>
    </w:p>
    <w:p w:rsidR="00A2096F" w:rsidRPr="00D742C9" w:rsidRDefault="00A2096F" w:rsidP="002F604B">
      <w:pPr>
        <w:pStyle w:val="EMEABodyText"/>
        <w:outlineLvl w:val="0"/>
        <w:rPr>
          <w:i/>
          <w:u w:val="single"/>
          <w:lang w:val="ro-RO"/>
        </w:rPr>
      </w:pPr>
    </w:p>
    <w:p w:rsidR="00A2096F" w:rsidRPr="000D581D" w:rsidRDefault="00A2096F" w:rsidP="002F604B">
      <w:pPr>
        <w:pStyle w:val="EMEABodyText"/>
        <w:outlineLvl w:val="0"/>
        <w:rPr>
          <w:u w:val="single"/>
          <w:lang w:val="ro-RO"/>
        </w:rPr>
      </w:pPr>
      <w:r w:rsidRPr="000D581D">
        <w:rPr>
          <w:u w:val="single"/>
          <w:lang w:val="ro-RO"/>
        </w:rPr>
        <w:t>Tulburări vasculare</w:t>
      </w:r>
    </w:p>
    <w:p w:rsidR="006377A6" w:rsidRDefault="006377A6" w:rsidP="002F604B">
      <w:pPr>
        <w:pStyle w:val="EMEABodyText"/>
        <w:tabs>
          <w:tab w:val="left" w:pos="2860"/>
        </w:tabs>
        <w:rPr>
          <w:lang w:val="ro-RO"/>
        </w:rPr>
      </w:pPr>
    </w:p>
    <w:p w:rsidR="00A2096F" w:rsidRPr="00DA642F" w:rsidRDefault="00A2096F" w:rsidP="002F604B">
      <w:pPr>
        <w:pStyle w:val="EMEABodyText"/>
        <w:tabs>
          <w:tab w:val="left" w:pos="2860"/>
        </w:tabs>
        <w:rPr>
          <w:lang w:val="ro-RO"/>
        </w:rPr>
      </w:pPr>
      <w:r>
        <w:rPr>
          <w:lang w:val="ro-RO"/>
        </w:rPr>
        <w:t>Frecvente</w:t>
      </w:r>
      <w:r w:rsidRPr="00DA642F">
        <w:rPr>
          <w:lang w:val="ro-RO"/>
        </w:rPr>
        <w:t>:</w:t>
      </w:r>
      <w:r w:rsidRPr="00DA642F">
        <w:rPr>
          <w:lang w:val="ro-RO"/>
        </w:rPr>
        <w:tab/>
        <w:t>hipotensiune ortostatică *</w:t>
      </w:r>
    </w:p>
    <w:p w:rsidR="00A2096F" w:rsidRPr="00DA642F" w:rsidRDefault="00A2096F" w:rsidP="002F604B">
      <w:pPr>
        <w:pStyle w:val="EMEABodyText"/>
        <w:tabs>
          <w:tab w:val="left" w:pos="2860"/>
        </w:tabs>
        <w:outlineLvl w:val="0"/>
        <w:rPr>
          <w:i/>
          <w:u w:val="single"/>
          <w:lang w:val="ro-RO"/>
        </w:rPr>
      </w:pPr>
      <w:r w:rsidRPr="00DA642F">
        <w:rPr>
          <w:lang w:val="ro-RO"/>
        </w:rPr>
        <w:t>Mai puţin frecvente:</w:t>
      </w:r>
      <w:r w:rsidRPr="00DA642F">
        <w:rPr>
          <w:lang w:val="ro-RO"/>
        </w:rPr>
        <w:tab/>
      </w:r>
      <w:r w:rsidR="008B6E3D">
        <w:rPr>
          <w:lang w:val="ro-RO"/>
        </w:rPr>
        <w:t>hiperemie facială</w:t>
      </w:r>
    </w:p>
    <w:p w:rsidR="00A2096F" w:rsidRPr="00DA642F" w:rsidRDefault="00A2096F" w:rsidP="002F604B">
      <w:pPr>
        <w:pStyle w:val="EMEABodyText"/>
        <w:outlineLvl w:val="0"/>
        <w:rPr>
          <w:i/>
          <w:u w:val="single"/>
          <w:lang w:val="ro-RO"/>
        </w:rPr>
      </w:pPr>
    </w:p>
    <w:p w:rsidR="00A2096F" w:rsidRPr="000D581D" w:rsidRDefault="00A2096F" w:rsidP="002F604B">
      <w:pPr>
        <w:pStyle w:val="EMEABodyText"/>
        <w:outlineLvl w:val="0"/>
        <w:rPr>
          <w:u w:val="single"/>
          <w:lang w:val="it-IT"/>
        </w:rPr>
      </w:pPr>
      <w:r w:rsidRPr="000D581D">
        <w:rPr>
          <w:u w:val="single"/>
          <w:lang w:val="it-IT"/>
        </w:rPr>
        <w:t>Tulburări respiratorii, toracice şi mediastinale</w:t>
      </w:r>
    </w:p>
    <w:p w:rsidR="006377A6" w:rsidRDefault="006377A6" w:rsidP="002F604B">
      <w:pPr>
        <w:pStyle w:val="EMEABodyText"/>
        <w:tabs>
          <w:tab w:val="left" w:pos="2860"/>
        </w:tabs>
        <w:outlineLvl w:val="0"/>
        <w:rPr>
          <w:lang w:val="it-IT"/>
        </w:rPr>
      </w:pPr>
    </w:p>
    <w:p w:rsidR="00A2096F" w:rsidRPr="009F1CAC" w:rsidRDefault="00A2096F" w:rsidP="002F604B">
      <w:pPr>
        <w:pStyle w:val="EMEABodyText"/>
        <w:tabs>
          <w:tab w:val="left" w:pos="2860"/>
        </w:tabs>
        <w:outlineLvl w:val="0"/>
        <w:rPr>
          <w:lang w:val="it-IT"/>
        </w:rPr>
      </w:pPr>
      <w:r w:rsidRPr="009377B5">
        <w:rPr>
          <w:lang w:val="it-IT"/>
        </w:rPr>
        <w:t>Mai puţin frecvente</w:t>
      </w:r>
      <w:r w:rsidRPr="009F1CAC">
        <w:rPr>
          <w:lang w:val="it-IT"/>
        </w:rPr>
        <w:t>:</w:t>
      </w:r>
      <w:r w:rsidRPr="009F1CAC">
        <w:rPr>
          <w:lang w:val="it-IT"/>
        </w:rPr>
        <w:tab/>
        <w:t>tuse</w:t>
      </w:r>
    </w:p>
    <w:p w:rsidR="00A2096F" w:rsidRPr="009F1CAC" w:rsidRDefault="00A2096F" w:rsidP="002F604B">
      <w:pPr>
        <w:pStyle w:val="EMEABodyText"/>
        <w:rPr>
          <w:lang w:val="it-IT"/>
        </w:rPr>
      </w:pPr>
    </w:p>
    <w:p w:rsidR="00A2096F" w:rsidRPr="000D581D" w:rsidRDefault="00A2096F" w:rsidP="002F604B">
      <w:pPr>
        <w:pStyle w:val="EMEABodyText"/>
        <w:outlineLvl w:val="0"/>
        <w:rPr>
          <w:u w:val="single"/>
          <w:lang w:val="it-IT"/>
        </w:rPr>
      </w:pPr>
      <w:r w:rsidRPr="000D581D">
        <w:rPr>
          <w:iCs/>
          <w:u w:val="single"/>
          <w:lang w:val="ro-RO"/>
        </w:rPr>
        <w:t>Tulburări gastro-intestinale</w:t>
      </w:r>
    </w:p>
    <w:p w:rsidR="006377A6" w:rsidRDefault="006377A6" w:rsidP="002F604B">
      <w:pPr>
        <w:pStyle w:val="EMEABodyText"/>
        <w:tabs>
          <w:tab w:val="left" w:pos="2860"/>
        </w:tabs>
        <w:outlineLvl w:val="0"/>
        <w:rPr>
          <w:lang w:val="it-IT"/>
        </w:rPr>
      </w:pPr>
    </w:p>
    <w:p w:rsidR="00A2096F" w:rsidRPr="008E2DF1" w:rsidRDefault="00A2096F" w:rsidP="002F604B">
      <w:pPr>
        <w:pStyle w:val="EMEABodyText"/>
        <w:tabs>
          <w:tab w:val="left" w:pos="2860"/>
        </w:tabs>
        <w:outlineLvl w:val="0"/>
        <w:rPr>
          <w:lang w:val="it-IT"/>
        </w:rPr>
      </w:pPr>
      <w:r w:rsidRPr="008E2DF1">
        <w:rPr>
          <w:lang w:val="it-IT"/>
        </w:rPr>
        <w:t>Frecvente:</w:t>
      </w:r>
      <w:r w:rsidRPr="008E2DF1">
        <w:rPr>
          <w:lang w:val="it-IT"/>
        </w:rPr>
        <w:tab/>
      </w:r>
      <w:r w:rsidRPr="009377B5">
        <w:rPr>
          <w:lang w:val="it-IT"/>
        </w:rPr>
        <w:t>greaţă/vărsături</w:t>
      </w:r>
      <w:r w:rsidRPr="008E2DF1">
        <w:rPr>
          <w:lang w:val="it-IT"/>
        </w:rPr>
        <w:t xml:space="preserve"> </w:t>
      </w:r>
    </w:p>
    <w:p w:rsidR="00A2096F" w:rsidRPr="008E2DF1" w:rsidRDefault="00A2096F" w:rsidP="002F604B">
      <w:pPr>
        <w:pStyle w:val="EMEABodyText"/>
        <w:tabs>
          <w:tab w:val="left" w:pos="2860"/>
        </w:tabs>
        <w:rPr>
          <w:lang w:val="it-IT"/>
        </w:rPr>
      </w:pPr>
      <w:r w:rsidRPr="009377B5">
        <w:rPr>
          <w:lang w:val="it-IT"/>
        </w:rPr>
        <w:t>Mai puţin frecvente</w:t>
      </w:r>
      <w:r w:rsidRPr="008E2DF1">
        <w:rPr>
          <w:lang w:val="it-IT"/>
        </w:rPr>
        <w:t>:</w:t>
      </w:r>
      <w:r w:rsidRPr="008E2DF1">
        <w:rPr>
          <w:lang w:val="it-IT"/>
        </w:rPr>
        <w:tab/>
      </w:r>
      <w:r w:rsidRPr="009377B5">
        <w:rPr>
          <w:lang w:val="it-IT"/>
        </w:rPr>
        <w:t>diaree, dispepsie/pirozis</w:t>
      </w:r>
    </w:p>
    <w:p w:rsidR="00A2096F" w:rsidRPr="008E2DF1" w:rsidRDefault="00A2096F" w:rsidP="002F604B">
      <w:pPr>
        <w:pStyle w:val="EMEABodyText"/>
        <w:tabs>
          <w:tab w:val="left" w:pos="720"/>
          <w:tab w:val="left" w:pos="1440"/>
        </w:tabs>
        <w:rPr>
          <w:lang w:val="it-IT"/>
        </w:rPr>
      </w:pPr>
      <w:r>
        <w:rPr>
          <w:lang w:val="ro-RO"/>
        </w:rPr>
        <w:t>Cu frecvenţă necunoscută</w:t>
      </w:r>
      <w:r w:rsidRPr="008E2DF1">
        <w:rPr>
          <w:lang w:val="it-IT"/>
        </w:rPr>
        <w:t>:</w:t>
      </w:r>
      <w:r w:rsidRPr="008E2DF1">
        <w:rPr>
          <w:lang w:val="it-IT"/>
        </w:rPr>
        <w:tab/>
        <w:t>disgeuzie</w:t>
      </w:r>
    </w:p>
    <w:p w:rsidR="00A2096F" w:rsidRPr="008E2DF1" w:rsidRDefault="00A2096F" w:rsidP="002F604B">
      <w:pPr>
        <w:pStyle w:val="EMEABodyText"/>
        <w:tabs>
          <w:tab w:val="left" w:pos="720"/>
          <w:tab w:val="left" w:pos="1440"/>
        </w:tabs>
        <w:rPr>
          <w:lang w:val="it-IT"/>
        </w:rPr>
      </w:pPr>
    </w:p>
    <w:p w:rsidR="00A2096F" w:rsidRPr="000D581D" w:rsidRDefault="00A2096F" w:rsidP="002F604B">
      <w:pPr>
        <w:pStyle w:val="EMEABodyText"/>
        <w:rPr>
          <w:iCs/>
          <w:u w:val="single"/>
          <w:lang w:val="ro-RO"/>
        </w:rPr>
      </w:pPr>
      <w:r w:rsidRPr="000D581D">
        <w:rPr>
          <w:u w:val="single"/>
          <w:lang w:val="it-IT"/>
        </w:rPr>
        <w:t>Tulburări hepatobiliare</w:t>
      </w:r>
    </w:p>
    <w:p w:rsidR="006377A6" w:rsidRDefault="006377A6" w:rsidP="002F604B">
      <w:pPr>
        <w:pStyle w:val="EMEABodyText"/>
        <w:rPr>
          <w:lang w:val="it-IT"/>
        </w:rPr>
      </w:pPr>
    </w:p>
    <w:p w:rsidR="00A2096F" w:rsidRDefault="00A2096F" w:rsidP="002F604B">
      <w:pPr>
        <w:pStyle w:val="EMEABodyText"/>
        <w:rPr>
          <w:lang w:val="it-IT"/>
        </w:rPr>
      </w:pPr>
      <w:r w:rsidRPr="009377B5">
        <w:rPr>
          <w:lang w:val="it-IT"/>
        </w:rPr>
        <w:t>Mai puţin frecvente</w:t>
      </w:r>
      <w:r w:rsidRPr="008E2DF1">
        <w:rPr>
          <w:lang w:val="it-IT"/>
        </w:rPr>
        <w:t>:</w:t>
      </w:r>
      <w:r>
        <w:rPr>
          <w:lang w:val="it-IT"/>
        </w:rPr>
        <w:tab/>
      </w:r>
      <w:r>
        <w:rPr>
          <w:lang w:val="it-IT"/>
        </w:rPr>
        <w:tab/>
        <w:t>icter</w:t>
      </w:r>
    </w:p>
    <w:p w:rsidR="00A2096F" w:rsidRPr="00E37FBE" w:rsidRDefault="00A2096F" w:rsidP="002F604B">
      <w:pPr>
        <w:pStyle w:val="EMEABodyText"/>
        <w:rPr>
          <w:szCs w:val="22"/>
          <w:lang w:val="ro-RO"/>
        </w:rPr>
      </w:pPr>
      <w:r w:rsidRPr="00DD249E">
        <w:rPr>
          <w:lang w:val="ro-RO"/>
        </w:rPr>
        <w:t>Cu frecvenţă necunoscută:</w:t>
      </w:r>
      <w:r w:rsidRPr="00DD249E">
        <w:rPr>
          <w:lang w:val="ro-RO"/>
        </w:rPr>
        <w:tab/>
      </w:r>
      <w:r>
        <w:rPr>
          <w:lang w:val="ro-RO"/>
        </w:rPr>
        <w:t>h</w:t>
      </w:r>
      <w:r w:rsidRPr="00E37FBE">
        <w:rPr>
          <w:szCs w:val="22"/>
          <w:lang w:val="ro-RO"/>
        </w:rPr>
        <w:t>epatită</w:t>
      </w:r>
      <w:r>
        <w:rPr>
          <w:szCs w:val="22"/>
          <w:lang w:val="ro-RO"/>
        </w:rPr>
        <w:t>, modificări ale funcţiei hepatice</w:t>
      </w:r>
      <w:r w:rsidRPr="00E37FBE">
        <w:rPr>
          <w:szCs w:val="22"/>
          <w:lang w:val="ro-RO"/>
        </w:rPr>
        <w:t xml:space="preserve"> </w:t>
      </w:r>
    </w:p>
    <w:p w:rsidR="00A2096F" w:rsidRPr="00DA642F" w:rsidRDefault="00A2096F" w:rsidP="002F604B">
      <w:pPr>
        <w:pStyle w:val="EMEABodyText"/>
        <w:outlineLvl w:val="0"/>
        <w:rPr>
          <w:i/>
          <w:u w:val="single"/>
          <w:lang w:val="ro-RO"/>
        </w:rPr>
      </w:pPr>
    </w:p>
    <w:p w:rsidR="00A2096F" w:rsidRPr="000D581D" w:rsidRDefault="00A2096F" w:rsidP="002F604B">
      <w:pPr>
        <w:pStyle w:val="EMEABodyText"/>
        <w:outlineLvl w:val="0"/>
        <w:rPr>
          <w:u w:val="single"/>
          <w:lang w:val="ro-RO"/>
        </w:rPr>
      </w:pPr>
      <w:r w:rsidRPr="000D581D">
        <w:rPr>
          <w:iCs/>
          <w:u w:val="single"/>
          <w:lang w:val="ro-RO"/>
        </w:rPr>
        <w:t>Afecţiuni cutanate şi ale ţesutului subcutanat</w:t>
      </w:r>
    </w:p>
    <w:p w:rsidR="006377A6" w:rsidRDefault="006377A6" w:rsidP="000D581D">
      <w:pPr>
        <w:pStyle w:val="EMEABodyText"/>
        <w:tabs>
          <w:tab w:val="left" w:pos="880"/>
          <w:tab w:val="left" w:pos="1430"/>
        </w:tabs>
        <w:ind w:left="2832" w:hanging="2832"/>
        <w:outlineLvl w:val="0"/>
        <w:rPr>
          <w:lang w:val="ro-RO"/>
        </w:rPr>
      </w:pPr>
    </w:p>
    <w:p w:rsidR="00A2096F" w:rsidRDefault="00A2096F" w:rsidP="000D581D">
      <w:pPr>
        <w:pStyle w:val="EMEABodyText"/>
        <w:tabs>
          <w:tab w:val="left" w:pos="880"/>
          <w:tab w:val="left" w:pos="1430"/>
        </w:tabs>
        <w:ind w:left="2832" w:hanging="2832"/>
        <w:outlineLvl w:val="0"/>
        <w:rPr>
          <w:lang w:val="ro-RO"/>
        </w:rPr>
      </w:pPr>
      <w:r w:rsidRPr="00DA642F">
        <w:rPr>
          <w:lang w:val="ro-RO"/>
        </w:rPr>
        <w:t>Cu frecvenţă necunoscută:</w:t>
      </w:r>
      <w:r w:rsidRPr="00DA642F">
        <w:rPr>
          <w:lang w:val="ro-RO"/>
        </w:rPr>
        <w:tab/>
        <w:t>v</w:t>
      </w:r>
      <w:r w:rsidRPr="00DC34E4">
        <w:rPr>
          <w:lang w:val="ro-RO"/>
        </w:rPr>
        <w:t>asculită leucocitoclastică</w:t>
      </w:r>
    </w:p>
    <w:p w:rsidR="00A2096F" w:rsidRPr="00DA642F" w:rsidRDefault="00A2096F" w:rsidP="002F604B">
      <w:pPr>
        <w:pStyle w:val="EMEABodyText"/>
        <w:outlineLvl w:val="0"/>
        <w:rPr>
          <w:i/>
          <w:u w:val="single"/>
          <w:lang w:val="ro-RO"/>
        </w:rPr>
      </w:pPr>
    </w:p>
    <w:p w:rsidR="00A2096F" w:rsidRPr="000D581D" w:rsidRDefault="00A2096F" w:rsidP="002F604B">
      <w:pPr>
        <w:pStyle w:val="EMEABodyText"/>
        <w:outlineLvl w:val="0"/>
        <w:rPr>
          <w:u w:val="single"/>
          <w:lang w:val="ro-RO"/>
        </w:rPr>
      </w:pPr>
      <w:r w:rsidRPr="000D581D">
        <w:rPr>
          <w:iCs/>
          <w:u w:val="single"/>
          <w:lang w:val="ro-RO"/>
        </w:rPr>
        <w:t>Tulburări musculo-scheletice şi ale ţesutului conjunctiv</w:t>
      </w:r>
      <w:r w:rsidRPr="000D581D">
        <w:rPr>
          <w:u w:val="single"/>
          <w:lang w:val="ro-RO"/>
        </w:rPr>
        <w:t xml:space="preserve"> </w:t>
      </w:r>
    </w:p>
    <w:p w:rsidR="006377A6" w:rsidRDefault="006377A6" w:rsidP="002F604B">
      <w:pPr>
        <w:pStyle w:val="EMEABodyText"/>
        <w:tabs>
          <w:tab w:val="left" w:pos="2860"/>
        </w:tabs>
        <w:rPr>
          <w:lang w:val="it-IT"/>
        </w:rPr>
      </w:pPr>
    </w:p>
    <w:p w:rsidR="00A2096F" w:rsidRPr="009B71CA" w:rsidRDefault="00A2096F" w:rsidP="002F604B">
      <w:pPr>
        <w:pStyle w:val="EMEABodyText"/>
        <w:tabs>
          <w:tab w:val="left" w:pos="2860"/>
        </w:tabs>
        <w:rPr>
          <w:lang w:val="it-IT"/>
        </w:rPr>
      </w:pPr>
      <w:r>
        <w:rPr>
          <w:lang w:val="it-IT"/>
        </w:rPr>
        <w:t>Frecvente</w:t>
      </w:r>
      <w:r w:rsidRPr="009B71CA">
        <w:rPr>
          <w:lang w:val="it-IT"/>
        </w:rPr>
        <w:t>:</w:t>
      </w:r>
      <w:r w:rsidRPr="009B71CA">
        <w:rPr>
          <w:lang w:val="it-IT"/>
        </w:rPr>
        <w:tab/>
      </w:r>
      <w:r w:rsidRPr="009377B5">
        <w:rPr>
          <w:lang w:val="it-IT"/>
        </w:rPr>
        <w:t>dureri musculo-scheletice</w:t>
      </w:r>
      <w:r w:rsidRPr="009B71CA">
        <w:rPr>
          <w:lang w:val="it-IT"/>
        </w:rPr>
        <w:t>*</w:t>
      </w:r>
    </w:p>
    <w:p w:rsidR="00A2096F" w:rsidRPr="009B71CA" w:rsidRDefault="00A2096F" w:rsidP="002F604B">
      <w:pPr>
        <w:pStyle w:val="EMEABodyText"/>
        <w:tabs>
          <w:tab w:val="left" w:pos="720"/>
          <w:tab w:val="left" w:pos="1440"/>
        </w:tabs>
        <w:ind w:left="2835" w:hanging="2835"/>
        <w:outlineLvl w:val="0"/>
        <w:rPr>
          <w:lang w:val="it-IT"/>
        </w:rPr>
      </w:pPr>
      <w:r w:rsidRPr="009B71CA">
        <w:rPr>
          <w:lang w:val="it-IT"/>
        </w:rPr>
        <w:t>Cu frecvenţă necunoscută:</w:t>
      </w:r>
      <w:r w:rsidRPr="009B71CA">
        <w:rPr>
          <w:lang w:val="it-IT"/>
        </w:rPr>
        <w:tab/>
      </w:r>
      <w:r>
        <w:rPr>
          <w:lang w:val="it-IT"/>
        </w:rPr>
        <w:t>a</w:t>
      </w:r>
      <w:r w:rsidRPr="00E37FBE">
        <w:rPr>
          <w:szCs w:val="22"/>
          <w:lang w:val="ro-RO"/>
        </w:rPr>
        <w:t>rtralgi</w:t>
      </w:r>
      <w:r>
        <w:rPr>
          <w:szCs w:val="22"/>
          <w:lang w:val="ro-RO"/>
        </w:rPr>
        <w:t xml:space="preserve">e, mialgie </w:t>
      </w:r>
      <w:r w:rsidRPr="00FA36C1">
        <w:rPr>
          <w:lang w:val="ro-RO"/>
        </w:rPr>
        <w:t>(</w:t>
      </w:r>
      <w:r w:rsidRPr="00D4148F">
        <w:rPr>
          <w:lang w:val="ro-RO"/>
        </w:rPr>
        <w:t>în unele cazuri</w:t>
      </w:r>
      <w:r>
        <w:rPr>
          <w:lang w:val="ro-RO"/>
        </w:rPr>
        <w:t xml:space="preserve"> </w:t>
      </w:r>
      <w:r w:rsidRPr="00D4148F">
        <w:rPr>
          <w:lang w:val="ro-RO"/>
        </w:rPr>
        <w:t>asocia</w:t>
      </w:r>
      <w:r>
        <w:rPr>
          <w:lang w:val="ro-RO"/>
        </w:rPr>
        <w:t>te</w:t>
      </w:r>
      <w:r w:rsidRPr="00FA36C1">
        <w:rPr>
          <w:lang w:val="ro-RO"/>
        </w:rPr>
        <w:t xml:space="preserve"> cu creşterea</w:t>
      </w:r>
      <w:r>
        <w:rPr>
          <w:lang w:val="ro-RO"/>
        </w:rPr>
        <w:t xml:space="preserve"> concentraţiilor plasmatice de creatin-kinază</w:t>
      </w:r>
      <w:r w:rsidRPr="00FA36C1">
        <w:rPr>
          <w:lang w:val="ro-RO"/>
        </w:rPr>
        <w:t>)</w:t>
      </w:r>
      <w:r>
        <w:rPr>
          <w:lang w:val="ro-RO"/>
        </w:rPr>
        <w:t xml:space="preserve">, </w:t>
      </w:r>
      <w:r w:rsidRPr="00DB0C27">
        <w:rPr>
          <w:lang w:val="ro-RO"/>
        </w:rPr>
        <w:t>crampe musculare</w:t>
      </w:r>
    </w:p>
    <w:p w:rsidR="00A2096F" w:rsidRPr="009B71CA" w:rsidRDefault="00A2096F" w:rsidP="002F604B">
      <w:pPr>
        <w:pStyle w:val="EMEABodyText"/>
        <w:rPr>
          <w:lang w:val="it-IT"/>
        </w:rPr>
      </w:pPr>
    </w:p>
    <w:p w:rsidR="00A2096F" w:rsidRPr="000D581D" w:rsidRDefault="00A2096F" w:rsidP="002F604B">
      <w:pPr>
        <w:pStyle w:val="EMEABodyText"/>
        <w:outlineLvl w:val="0"/>
        <w:rPr>
          <w:u w:val="single"/>
          <w:lang w:val="it-IT"/>
        </w:rPr>
      </w:pPr>
      <w:r w:rsidRPr="000D581D">
        <w:rPr>
          <w:iCs/>
          <w:u w:val="single"/>
          <w:lang w:val="ro-RO"/>
        </w:rPr>
        <w:t>Tulburări renale şi ale căilor urinare</w:t>
      </w:r>
    </w:p>
    <w:p w:rsidR="006377A6" w:rsidRDefault="006377A6" w:rsidP="002F604B">
      <w:pPr>
        <w:pStyle w:val="EMEABodyText"/>
        <w:ind w:left="2835" w:hanging="2835"/>
        <w:rPr>
          <w:lang w:val="it-IT"/>
        </w:rPr>
      </w:pPr>
    </w:p>
    <w:p w:rsidR="00A2096F" w:rsidRPr="00E37FBE" w:rsidRDefault="00A2096F" w:rsidP="002F604B">
      <w:pPr>
        <w:pStyle w:val="EMEABodyText"/>
        <w:ind w:left="2835" w:hanging="2835"/>
        <w:rPr>
          <w:szCs w:val="22"/>
          <w:lang w:val="ro-RO"/>
        </w:rPr>
      </w:pPr>
      <w:r w:rsidRPr="00FD0D5E">
        <w:rPr>
          <w:lang w:val="it-IT"/>
        </w:rPr>
        <w:t>Cu frecvenţă necunoscută:</w:t>
      </w:r>
      <w:r w:rsidRPr="00FD0D5E">
        <w:rPr>
          <w:lang w:val="it-IT"/>
        </w:rPr>
        <w:tab/>
        <w:t xml:space="preserve">alterarea </w:t>
      </w:r>
      <w:r w:rsidRPr="00E37FBE">
        <w:rPr>
          <w:szCs w:val="22"/>
          <w:lang w:val="ro-RO"/>
        </w:rPr>
        <w:t>funcţiei renale, inclusiv cazuri de insuficienţă renală la pacienţii cu risc (vezi pct.</w:t>
      </w:r>
      <w:r>
        <w:rPr>
          <w:szCs w:val="22"/>
          <w:lang w:val="ro-RO"/>
        </w:rPr>
        <w:t> </w:t>
      </w:r>
      <w:r w:rsidRPr="00E37FBE">
        <w:rPr>
          <w:szCs w:val="22"/>
          <w:lang w:val="ro-RO"/>
        </w:rPr>
        <w:t>4.4)</w:t>
      </w:r>
    </w:p>
    <w:p w:rsidR="00A2096F" w:rsidRPr="004741CB" w:rsidRDefault="00A2096F" w:rsidP="002F604B">
      <w:pPr>
        <w:pStyle w:val="EMEABodyText"/>
        <w:tabs>
          <w:tab w:val="left" w:pos="720"/>
          <w:tab w:val="left" w:pos="1440"/>
        </w:tabs>
        <w:rPr>
          <w:lang w:val="ro-RO"/>
        </w:rPr>
      </w:pPr>
    </w:p>
    <w:p w:rsidR="00A2096F" w:rsidRPr="000D581D" w:rsidRDefault="00A2096F" w:rsidP="002F604B">
      <w:pPr>
        <w:pStyle w:val="EMEABodyText"/>
        <w:jc w:val="both"/>
        <w:outlineLvl w:val="0"/>
        <w:rPr>
          <w:u w:val="single"/>
          <w:lang w:val="ro-RO"/>
        </w:rPr>
      </w:pPr>
      <w:r w:rsidRPr="000D581D">
        <w:rPr>
          <w:u w:val="single"/>
          <w:lang w:val="ro-RO"/>
        </w:rPr>
        <w:t>Tulburări ale aparatului genital şi sânului</w:t>
      </w:r>
    </w:p>
    <w:p w:rsidR="006377A6" w:rsidRDefault="006377A6" w:rsidP="002F604B">
      <w:pPr>
        <w:pStyle w:val="EMEABodyText"/>
        <w:tabs>
          <w:tab w:val="left" w:pos="2860"/>
        </w:tabs>
        <w:rPr>
          <w:lang w:val="ro-RO"/>
        </w:rPr>
      </w:pPr>
    </w:p>
    <w:p w:rsidR="00A2096F" w:rsidRPr="00FA454A" w:rsidRDefault="00A2096F" w:rsidP="002F604B">
      <w:pPr>
        <w:pStyle w:val="EMEABodyText"/>
        <w:tabs>
          <w:tab w:val="left" w:pos="2860"/>
        </w:tabs>
        <w:rPr>
          <w:lang w:val="ro-RO"/>
        </w:rPr>
      </w:pPr>
      <w:r>
        <w:rPr>
          <w:lang w:val="ro-RO"/>
        </w:rPr>
        <w:t>Mai puţin frecvente</w:t>
      </w:r>
      <w:r w:rsidRPr="00FA454A">
        <w:rPr>
          <w:lang w:val="ro-RO"/>
        </w:rPr>
        <w:t>:</w:t>
      </w:r>
      <w:r w:rsidRPr="00FA454A">
        <w:rPr>
          <w:lang w:val="ro-RO"/>
        </w:rPr>
        <w:tab/>
        <w:t>disfuncţie sexuală</w:t>
      </w:r>
    </w:p>
    <w:p w:rsidR="00A2096F" w:rsidRPr="00FA454A" w:rsidRDefault="00A2096F" w:rsidP="002F604B">
      <w:pPr>
        <w:pStyle w:val="EMEABodyText"/>
        <w:tabs>
          <w:tab w:val="left" w:pos="1440"/>
        </w:tabs>
        <w:jc w:val="both"/>
        <w:outlineLvl w:val="0"/>
        <w:rPr>
          <w:lang w:val="ro-RO"/>
        </w:rPr>
      </w:pPr>
    </w:p>
    <w:p w:rsidR="00A2096F" w:rsidRPr="000D581D" w:rsidRDefault="00A2096F" w:rsidP="002F604B">
      <w:pPr>
        <w:pStyle w:val="EMEABodyText"/>
        <w:outlineLvl w:val="0"/>
        <w:rPr>
          <w:u w:val="single"/>
          <w:lang w:val="ro-RO"/>
        </w:rPr>
      </w:pPr>
      <w:r w:rsidRPr="000D581D">
        <w:rPr>
          <w:u w:val="single"/>
          <w:lang w:val="ro-RO"/>
        </w:rPr>
        <w:t>Tulburări generale şi la nivelul locului de administrare</w:t>
      </w:r>
    </w:p>
    <w:p w:rsidR="006377A6" w:rsidRDefault="006377A6" w:rsidP="002F604B">
      <w:pPr>
        <w:pStyle w:val="EMEABodyText"/>
        <w:tabs>
          <w:tab w:val="left" w:pos="2860"/>
        </w:tabs>
        <w:outlineLvl w:val="0"/>
        <w:rPr>
          <w:lang w:val="ro-RO"/>
        </w:rPr>
      </w:pPr>
    </w:p>
    <w:p w:rsidR="00A2096F" w:rsidRPr="00FA454A" w:rsidRDefault="00A2096F" w:rsidP="002F604B">
      <w:pPr>
        <w:pStyle w:val="EMEABodyText"/>
        <w:tabs>
          <w:tab w:val="left" w:pos="2860"/>
        </w:tabs>
        <w:outlineLvl w:val="0"/>
        <w:rPr>
          <w:lang w:val="ro-RO"/>
        </w:rPr>
      </w:pPr>
      <w:r>
        <w:rPr>
          <w:lang w:val="ro-RO"/>
        </w:rPr>
        <w:t>Frecvente</w:t>
      </w:r>
      <w:r w:rsidRPr="00FA454A">
        <w:rPr>
          <w:lang w:val="ro-RO"/>
        </w:rPr>
        <w:t>:</w:t>
      </w:r>
      <w:r w:rsidRPr="00FA454A">
        <w:rPr>
          <w:lang w:val="ro-RO"/>
        </w:rPr>
        <w:tab/>
      </w:r>
      <w:r w:rsidR="008B6E3D">
        <w:rPr>
          <w:lang w:val="ro-RO"/>
        </w:rPr>
        <w:t>fatigabilitate</w:t>
      </w:r>
    </w:p>
    <w:p w:rsidR="00A2096F" w:rsidRPr="00D4148F" w:rsidRDefault="00A2096F" w:rsidP="002F604B">
      <w:pPr>
        <w:pStyle w:val="EMEABodyText"/>
        <w:tabs>
          <w:tab w:val="left" w:pos="2860"/>
        </w:tabs>
        <w:rPr>
          <w:lang w:val="ro-RO"/>
        </w:rPr>
      </w:pPr>
      <w:r>
        <w:rPr>
          <w:lang w:val="ro-RO"/>
        </w:rPr>
        <w:t>Mai puţin frecvente</w:t>
      </w:r>
      <w:r w:rsidRPr="00FA454A">
        <w:rPr>
          <w:lang w:val="ro-RO"/>
        </w:rPr>
        <w:t>:</w:t>
      </w:r>
      <w:r w:rsidRPr="00FA454A">
        <w:rPr>
          <w:lang w:val="ro-RO"/>
        </w:rPr>
        <w:tab/>
      </w:r>
      <w:r>
        <w:rPr>
          <w:lang w:val="ro-RO"/>
        </w:rPr>
        <w:t>durere toracică</w:t>
      </w:r>
    </w:p>
    <w:p w:rsidR="00A2096F" w:rsidRDefault="00A2096F" w:rsidP="002F604B">
      <w:pPr>
        <w:pStyle w:val="EMEABodyText"/>
        <w:rPr>
          <w:i/>
          <w:lang w:val="ro-RO"/>
        </w:rPr>
      </w:pPr>
    </w:p>
    <w:p w:rsidR="00A2096F" w:rsidRPr="000D581D" w:rsidRDefault="00A2096F" w:rsidP="002F604B">
      <w:pPr>
        <w:pStyle w:val="EMEABodyText"/>
        <w:rPr>
          <w:iCs/>
          <w:u w:val="single"/>
          <w:lang w:val="ro-RO"/>
        </w:rPr>
      </w:pPr>
      <w:r w:rsidRPr="000D581D">
        <w:rPr>
          <w:u w:val="single"/>
          <w:lang w:val="ro-RO"/>
        </w:rPr>
        <w:t>Investigaţii diagnostice</w:t>
      </w:r>
    </w:p>
    <w:p w:rsidR="006377A6" w:rsidRDefault="006377A6" w:rsidP="002F604B">
      <w:pPr>
        <w:pStyle w:val="EMEABodyText"/>
        <w:ind w:left="1843" w:hanging="1843"/>
        <w:rPr>
          <w:lang w:val="ro-RO"/>
        </w:rPr>
      </w:pPr>
    </w:p>
    <w:p w:rsidR="00A2096F" w:rsidRPr="00B90108" w:rsidRDefault="00A2096F" w:rsidP="002F604B">
      <w:pPr>
        <w:pStyle w:val="EMEABodyText"/>
        <w:ind w:left="1843" w:hanging="1843"/>
        <w:rPr>
          <w:lang w:val="ro-RO"/>
        </w:rPr>
      </w:pPr>
      <w:r>
        <w:rPr>
          <w:lang w:val="ro-RO"/>
        </w:rPr>
        <w:t>Foarte frecvente:</w:t>
      </w:r>
      <w:r>
        <w:rPr>
          <w:lang w:val="ro-RO"/>
        </w:rPr>
        <w:tab/>
      </w:r>
      <w:r w:rsidRPr="00E37FBE">
        <w:rPr>
          <w:lang w:val="ro-RO"/>
        </w:rPr>
        <w:t>Hiperkaliemia</w:t>
      </w:r>
      <w:r w:rsidRPr="007F48E9">
        <w:rPr>
          <w:lang w:val="ro-RO"/>
        </w:rPr>
        <w:t>*</w:t>
      </w:r>
      <w:r w:rsidRPr="00E37FBE">
        <w:rPr>
          <w:lang w:val="ro-RO"/>
        </w:rPr>
        <w:t xml:space="preserve"> a </w:t>
      </w:r>
      <w:r w:rsidR="008B6E3D">
        <w:rPr>
          <w:lang w:val="ro-RO"/>
        </w:rPr>
        <w:t>apărut</w:t>
      </w:r>
      <w:r w:rsidR="008B6E3D" w:rsidRPr="00E37FBE">
        <w:rPr>
          <w:lang w:val="ro-RO"/>
        </w:rPr>
        <w:t xml:space="preserve"> </w:t>
      </w:r>
      <w:r w:rsidRPr="00E37FBE">
        <w:rPr>
          <w:lang w:val="ro-RO"/>
        </w:rPr>
        <w:t>mai frecvent la pacienţii diabetici trataţi cu irbesartan</w:t>
      </w:r>
      <w:r>
        <w:rPr>
          <w:lang w:val="ro-RO"/>
        </w:rPr>
        <w:t xml:space="preserve">, comparativ cu </w:t>
      </w:r>
      <w:r w:rsidRPr="00E37FBE">
        <w:rPr>
          <w:lang w:val="ro-RO"/>
        </w:rPr>
        <w:t>cei</w:t>
      </w:r>
      <w:r>
        <w:rPr>
          <w:lang w:val="ro-RO"/>
        </w:rPr>
        <w:t xml:space="preserve"> la care s-a administrat</w:t>
      </w:r>
      <w:r w:rsidRPr="00E37FBE">
        <w:rPr>
          <w:lang w:val="ro-RO"/>
        </w:rPr>
        <w:t xml:space="preserve"> placebo. La pacienţii hipertensivi diabetici</w:t>
      </w:r>
      <w:r w:rsidR="008B6E3D">
        <w:rPr>
          <w:lang w:val="ro-RO"/>
        </w:rPr>
        <w:t>,</w:t>
      </w:r>
      <w:r w:rsidRPr="00E37FBE">
        <w:rPr>
          <w:lang w:val="ro-RO"/>
        </w:rPr>
        <w:t xml:space="preserve"> cu microalbuminurie şi funcţie renală normală, hiperkaliemia (≥</w:t>
      </w:r>
      <w:r>
        <w:rPr>
          <w:lang w:val="ro-RO"/>
        </w:rPr>
        <w:t> </w:t>
      </w:r>
      <w:r w:rsidRPr="00E37FBE">
        <w:rPr>
          <w:lang w:val="ro-RO"/>
        </w:rPr>
        <w:t>5,5</w:t>
      </w:r>
      <w:r>
        <w:rPr>
          <w:lang w:val="ro-RO"/>
        </w:rPr>
        <w:t> </w:t>
      </w:r>
      <w:r w:rsidRPr="00E37FBE">
        <w:rPr>
          <w:lang w:val="ro-RO"/>
        </w:rPr>
        <w:t xml:space="preserve">mEq/l) </w:t>
      </w:r>
      <w:r>
        <w:rPr>
          <w:lang w:val="ro-RO"/>
        </w:rPr>
        <w:t xml:space="preserve">a apărut </w:t>
      </w:r>
      <w:r w:rsidRPr="00E37FBE">
        <w:rPr>
          <w:lang w:val="ro-RO"/>
        </w:rPr>
        <w:t xml:space="preserve">la 29,4% din pacienţii din grupul tratat cu irbesartan </w:t>
      </w:r>
      <w:r>
        <w:rPr>
          <w:lang w:val="ro-RO"/>
        </w:rPr>
        <w:t xml:space="preserve">în doză de </w:t>
      </w:r>
      <w:r w:rsidRPr="00E37FBE">
        <w:rPr>
          <w:lang w:val="ro-RO"/>
        </w:rPr>
        <w:t>300</w:t>
      </w:r>
      <w:r>
        <w:rPr>
          <w:lang w:val="ro-RO"/>
        </w:rPr>
        <w:t> </w:t>
      </w:r>
      <w:r w:rsidRPr="00E37FBE">
        <w:rPr>
          <w:lang w:val="ro-RO"/>
        </w:rPr>
        <w:t>mg şi la 22% din pacienţii din grupul</w:t>
      </w:r>
      <w:r>
        <w:rPr>
          <w:lang w:val="ro-RO"/>
        </w:rPr>
        <w:t xml:space="preserve"> la care s-a administrat </w:t>
      </w:r>
      <w:r w:rsidRPr="00E37FBE">
        <w:rPr>
          <w:lang w:val="ro-RO"/>
        </w:rPr>
        <w:t>placebo. La pacienţii hipertensivi diabetici</w:t>
      </w:r>
      <w:r w:rsidR="008B6E3D">
        <w:rPr>
          <w:lang w:val="ro-RO"/>
        </w:rPr>
        <w:t>,</w:t>
      </w:r>
      <w:r w:rsidRPr="00E37FBE">
        <w:rPr>
          <w:lang w:val="ro-RO"/>
        </w:rPr>
        <w:t xml:space="preserve"> cu insuficienţă renală cronică şi proteinurie cu semnificaţie clinică, hiperkaliemia (≥</w:t>
      </w:r>
      <w:r>
        <w:rPr>
          <w:lang w:val="ro-RO"/>
        </w:rPr>
        <w:t> </w:t>
      </w:r>
      <w:r w:rsidRPr="00E37FBE">
        <w:rPr>
          <w:lang w:val="ro-RO"/>
        </w:rPr>
        <w:t>5,5</w:t>
      </w:r>
      <w:r>
        <w:rPr>
          <w:lang w:val="ro-RO"/>
        </w:rPr>
        <w:t> </w:t>
      </w:r>
      <w:r w:rsidRPr="00E37FBE">
        <w:rPr>
          <w:lang w:val="ro-RO"/>
        </w:rPr>
        <w:t xml:space="preserve">mEq/l) </w:t>
      </w:r>
      <w:r>
        <w:rPr>
          <w:lang w:val="ro-RO"/>
        </w:rPr>
        <w:t>s-</w:t>
      </w:r>
      <w:r w:rsidRPr="00E37FBE">
        <w:rPr>
          <w:lang w:val="ro-RO"/>
        </w:rPr>
        <w:t>a</w:t>
      </w:r>
      <w:r>
        <w:rPr>
          <w:lang w:val="ro-RO"/>
        </w:rPr>
        <w:t xml:space="preserve"> observat </w:t>
      </w:r>
      <w:r w:rsidRPr="00E37FBE">
        <w:rPr>
          <w:lang w:val="ro-RO"/>
        </w:rPr>
        <w:t>la 46,3% din pacienţii din grupul tratat cu irbesartan şi la 26,3% din pacienţii din grupul</w:t>
      </w:r>
      <w:r>
        <w:rPr>
          <w:lang w:val="ro-RO"/>
        </w:rPr>
        <w:t xml:space="preserve"> la care s-a administrat </w:t>
      </w:r>
      <w:r w:rsidRPr="00E37FBE">
        <w:rPr>
          <w:lang w:val="ro-RO"/>
        </w:rPr>
        <w:t>placebo.</w:t>
      </w:r>
    </w:p>
    <w:p w:rsidR="008B6E3D" w:rsidRDefault="00A2096F" w:rsidP="002F604B">
      <w:pPr>
        <w:pStyle w:val="EMEABodyText"/>
        <w:ind w:left="1843" w:hanging="1843"/>
        <w:rPr>
          <w:lang w:val="ro-RO"/>
        </w:rPr>
      </w:pPr>
      <w:r w:rsidRPr="00F20731">
        <w:rPr>
          <w:lang w:val="ro-RO"/>
        </w:rPr>
        <w:t>Frecvente:</w:t>
      </w:r>
      <w:r>
        <w:rPr>
          <w:lang w:val="ro-RO"/>
        </w:rPr>
        <w:tab/>
      </w:r>
      <w:r w:rsidRPr="00F20731">
        <w:rPr>
          <w:lang w:val="ro-RO"/>
        </w:rPr>
        <w:t xml:space="preserve">la subiecţii trataţi cu irbesartan, </w:t>
      </w:r>
      <w:r>
        <w:rPr>
          <w:lang w:val="ro-RO"/>
        </w:rPr>
        <w:t>s-</w:t>
      </w:r>
      <w:r w:rsidRPr="00F20731">
        <w:rPr>
          <w:lang w:val="ro-RO"/>
        </w:rPr>
        <w:t>au</w:t>
      </w:r>
      <w:r>
        <w:rPr>
          <w:lang w:val="ro-RO"/>
        </w:rPr>
        <w:t xml:space="preserve"> </w:t>
      </w:r>
      <w:r w:rsidRPr="00F20731">
        <w:rPr>
          <w:lang w:val="ro-RO"/>
        </w:rPr>
        <w:t>observat frecvent (1,7%) creşteri</w:t>
      </w:r>
      <w:r>
        <w:rPr>
          <w:lang w:val="ro-RO"/>
        </w:rPr>
        <w:t xml:space="preserve"> </w:t>
      </w:r>
      <w:r w:rsidRPr="00F20731">
        <w:rPr>
          <w:lang w:val="ro-RO"/>
        </w:rPr>
        <w:t>semnificative ale creatin</w:t>
      </w:r>
      <w:r>
        <w:rPr>
          <w:lang w:val="ro-RO"/>
        </w:rPr>
        <w:t>-</w:t>
      </w:r>
      <w:r w:rsidRPr="00F20731">
        <w:rPr>
          <w:lang w:val="ro-RO"/>
        </w:rPr>
        <w:t xml:space="preserve">kinazei plasmatice. Niciuna dintre </w:t>
      </w:r>
      <w:r w:rsidR="00111DF9">
        <w:rPr>
          <w:lang w:val="ro-RO"/>
        </w:rPr>
        <w:t>aceste</w:t>
      </w:r>
      <w:r w:rsidR="00111DF9" w:rsidRPr="00F20731">
        <w:rPr>
          <w:lang w:val="ro-RO"/>
        </w:rPr>
        <w:t xml:space="preserve"> </w:t>
      </w:r>
      <w:r w:rsidRPr="00F20731">
        <w:rPr>
          <w:lang w:val="ro-RO"/>
        </w:rPr>
        <w:t xml:space="preserve">creşteri nu </w:t>
      </w:r>
      <w:r>
        <w:rPr>
          <w:lang w:val="ro-RO"/>
        </w:rPr>
        <w:t xml:space="preserve">s-a </w:t>
      </w:r>
      <w:r w:rsidRPr="00F20731">
        <w:rPr>
          <w:lang w:val="ro-RO"/>
        </w:rPr>
        <w:t>asociat cu evenimente musculo-scheletice identificabile clinic.</w:t>
      </w:r>
      <w:r>
        <w:rPr>
          <w:lang w:val="ro-RO"/>
        </w:rPr>
        <w:t xml:space="preserve"> </w:t>
      </w:r>
    </w:p>
    <w:p w:rsidR="00A2096F" w:rsidRDefault="00A2096F" w:rsidP="002F604B">
      <w:pPr>
        <w:pStyle w:val="EMEABodyText"/>
        <w:ind w:left="1843"/>
        <w:rPr>
          <w:lang w:val="ro-RO"/>
        </w:rPr>
      </w:pPr>
      <w:r w:rsidRPr="00F20731">
        <w:rPr>
          <w:lang w:val="ro-RO"/>
        </w:rPr>
        <w:t xml:space="preserve">La 1,7% din pacienţii hipertensivi cu nefropatie diabetică avansată, trataţi cu irbesartan, </w:t>
      </w:r>
      <w:r>
        <w:rPr>
          <w:lang w:val="ro-RO"/>
        </w:rPr>
        <w:t>s-a observat o scădere a</w:t>
      </w:r>
      <w:r w:rsidR="00111DF9" w:rsidRPr="00111DF9">
        <w:rPr>
          <w:lang w:val="ro-RO"/>
        </w:rPr>
        <w:t xml:space="preserve"> </w:t>
      </w:r>
      <w:r w:rsidR="00111DF9">
        <w:rPr>
          <w:lang w:val="ro-RO"/>
        </w:rPr>
        <w:t>valorilor</w:t>
      </w:r>
      <w:r>
        <w:rPr>
          <w:lang w:val="ro-RO"/>
        </w:rPr>
        <w:t xml:space="preserve"> hemoglobinei*, fără semnificaţie clinică.</w:t>
      </w:r>
    </w:p>
    <w:p w:rsidR="00A2096F" w:rsidRDefault="00A2096F" w:rsidP="00A2096F">
      <w:pPr>
        <w:pStyle w:val="EMEABodyText"/>
        <w:rPr>
          <w:i/>
          <w:lang w:val="ro-RO"/>
        </w:rPr>
      </w:pPr>
    </w:p>
    <w:p w:rsidR="00A2096F" w:rsidRPr="007F7D45" w:rsidRDefault="00A2096F" w:rsidP="00A2096F">
      <w:pPr>
        <w:pStyle w:val="EMEABodyText"/>
        <w:rPr>
          <w:bCs/>
          <w:u w:val="single"/>
          <w:lang w:val="it-IT"/>
        </w:rPr>
      </w:pPr>
      <w:r w:rsidRPr="007F7D45">
        <w:rPr>
          <w:bCs/>
          <w:u w:val="single"/>
          <w:lang w:val="it-IT"/>
        </w:rPr>
        <w:t>Copii şi adolescenţi</w:t>
      </w:r>
    </w:p>
    <w:p w:rsidR="006377A6" w:rsidRDefault="006377A6" w:rsidP="00A2096F">
      <w:pPr>
        <w:pStyle w:val="EMEABodyText"/>
        <w:rPr>
          <w:bCs/>
          <w:lang w:val="it-IT"/>
        </w:rPr>
      </w:pPr>
    </w:p>
    <w:p w:rsidR="00A2096F" w:rsidRPr="00826193" w:rsidRDefault="00A2096F" w:rsidP="00A2096F">
      <w:pPr>
        <w:pStyle w:val="EMEABodyText"/>
        <w:rPr>
          <w:lang w:val="it-IT"/>
        </w:rPr>
      </w:pPr>
      <w:r>
        <w:rPr>
          <w:bCs/>
          <w:lang w:val="it-IT"/>
        </w:rPr>
        <w:t>Într-un</w:t>
      </w:r>
      <w:r w:rsidRPr="008748C9">
        <w:rPr>
          <w:bCs/>
          <w:lang w:val="it-IT"/>
        </w:rPr>
        <w:t xml:space="preserve"> studiu randomizat care a inclus 318 copii şi adolescenţi cu hipertensiune arterială</w:t>
      </w:r>
      <w:r w:rsidR="00111DF9">
        <w:rPr>
          <w:bCs/>
          <w:lang w:val="it-IT"/>
        </w:rPr>
        <w:t>,</w:t>
      </w:r>
      <w:r w:rsidRPr="008748C9">
        <w:rPr>
          <w:bCs/>
          <w:lang w:val="it-IT"/>
        </w:rPr>
        <w:t xml:space="preserve"> cu vârsta cuprinsă între 6 şi 16 ani, </w:t>
      </w:r>
      <w:r w:rsidR="00111DF9">
        <w:rPr>
          <w:bCs/>
          <w:lang w:val="it-IT"/>
        </w:rPr>
        <w:t xml:space="preserve">în </w:t>
      </w:r>
      <w:r w:rsidR="00111DF9" w:rsidRPr="00DC34E4">
        <w:rPr>
          <w:bCs/>
          <w:lang w:val="ro-RO"/>
        </w:rPr>
        <w:t>faz</w:t>
      </w:r>
      <w:r w:rsidR="00111DF9">
        <w:rPr>
          <w:bCs/>
          <w:lang w:val="ro-RO"/>
        </w:rPr>
        <w:t>a</w:t>
      </w:r>
      <w:r w:rsidR="00111DF9" w:rsidRPr="008748C9">
        <w:rPr>
          <w:bCs/>
          <w:lang w:val="it-IT"/>
        </w:rPr>
        <w:t xml:space="preserve"> dublu-orb</w:t>
      </w:r>
      <w:r w:rsidR="00111DF9">
        <w:rPr>
          <w:bCs/>
          <w:lang w:val="it-IT"/>
        </w:rPr>
        <w:t xml:space="preserve"> cu durata de 3 săptămâni</w:t>
      </w:r>
      <w:r w:rsidR="00111DF9" w:rsidRPr="008748C9" w:rsidDel="00D82CAE">
        <w:rPr>
          <w:bCs/>
          <w:lang w:val="it-IT"/>
        </w:rPr>
        <w:t xml:space="preserve"> </w:t>
      </w:r>
      <w:r w:rsidR="00111DF9" w:rsidRPr="008748C9">
        <w:rPr>
          <w:bCs/>
          <w:lang w:val="it-IT"/>
        </w:rPr>
        <w:t xml:space="preserve">au </w:t>
      </w:r>
      <w:r w:rsidR="00111DF9">
        <w:rPr>
          <w:bCs/>
          <w:lang w:val="it-IT"/>
        </w:rPr>
        <w:t>apărut</w:t>
      </w:r>
      <w:r w:rsidR="00111DF9" w:rsidRPr="008748C9">
        <w:rPr>
          <w:bCs/>
          <w:lang w:val="it-IT"/>
        </w:rPr>
        <w:t xml:space="preserve"> </w:t>
      </w:r>
      <w:r w:rsidRPr="008748C9">
        <w:rPr>
          <w:bCs/>
          <w:lang w:val="it-IT"/>
        </w:rPr>
        <w:t xml:space="preserve">următoarele </w:t>
      </w:r>
      <w:r>
        <w:rPr>
          <w:bCs/>
          <w:lang w:val="it-IT"/>
        </w:rPr>
        <w:t xml:space="preserve">reacţii </w:t>
      </w:r>
      <w:r w:rsidRPr="008748C9">
        <w:rPr>
          <w:bCs/>
          <w:lang w:val="it-IT"/>
        </w:rPr>
        <w:t>adverse:</w:t>
      </w:r>
      <w:r>
        <w:rPr>
          <w:bCs/>
          <w:lang w:val="it-IT"/>
        </w:rPr>
        <w:t xml:space="preserve"> </w:t>
      </w:r>
      <w:r w:rsidRPr="008748C9">
        <w:rPr>
          <w:bCs/>
          <w:lang w:val="it-IT"/>
        </w:rPr>
        <w:t>cefalee (7,9%), hipotensiune arterială</w:t>
      </w:r>
      <w:r>
        <w:rPr>
          <w:bCs/>
          <w:lang w:val="it-IT"/>
        </w:rPr>
        <w:t xml:space="preserve"> </w:t>
      </w:r>
      <w:r w:rsidRPr="008748C9">
        <w:rPr>
          <w:bCs/>
          <w:lang w:val="it-IT"/>
        </w:rPr>
        <w:t xml:space="preserve">(2,2%), ameţeli (1,9%), tuse (0,9%). </w:t>
      </w:r>
      <w:r w:rsidRPr="00826193">
        <w:rPr>
          <w:bCs/>
          <w:lang w:val="it-IT"/>
        </w:rPr>
        <w:t xml:space="preserve">În </w:t>
      </w:r>
      <w:r w:rsidR="00111DF9">
        <w:rPr>
          <w:bCs/>
          <w:lang w:val="it-IT"/>
        </w:rPr>
        <w:t xml:space="preserve">perioada </w:t>
      </w:r>
      <w:r w:rsidR="00111DF9" w:rsidRPr="00826193">
        <w:rPr>
          <w:bCs/>
          <w:lang w:val="it-IT"/>
        </w:rPr>
        <w:t>deschis</w:t>
      </w:r>
      <w:r w:rsidR="00111DF9">
        <w:rPr>
          <w:bCs/>
          <w:lang w:val="it-IT"/>
        </w:rPr>
        <w:t>ă</w:t>
      </w:r>
      <w:r w:rsidR="00111DF9" w:rsidRPr="00826193">
        <w:rPr>
          <w:bCs/>
          <w:lang w:val="it-IT"/>
        </w:rPr>
        <w:t xml:space="preserve"> </w:t>
      </w:r>
      <w:r w:rsidRPr="00826193">
        <w:rPr>
          <w:bCs/>
          <w:lang w:val="it-IT"/>
        </w:rPr>
        <w:t>a acestui studiu</w:t>
      </w:r>
      <w:r w:rsidR="00111DF9">
        <w:rPr>
          <w:bCs/>
          <w:lang w:val="it-IT"/>
        </w:rPr>
        <w:t>, cu durata de 26 de săptămâni</w:t>
      </w:r>
      <w:r w:rsidRPr="00826193">
        <w:rPr>
          <w:bCs/>
          <w:lang w:val="it-IT"/>
        </w:rPr>
        <w:t xml:space="preserve">, cele mai frecvent </w:t>
      </w:r>
      <w:r w:rsidR="00111DF9" w:rsidRPr="00826193">
        <w:rPr>
          <w:bCs/>
          <w:lang w:val="it-IT"/>
        </w:rPr>
        <w:t xml:space="preserve">observate </w:t>
      </w:r>
      <w:r w:rsidRPr="00826193">
        <w:rPr>
          <w:bCs/>
          <w:lang w:val="it-IT"/>
        </w:rPr>
        <w:t>modificări</w:t>
      </w:r>
      <w:r>
        <w:rPr>
          <w:bCs/>
          <w:lang w:val="it-IT"/>
        </w:rPr>
        <w:t xml:space="preserve"> </w:t>
      </w:r>
      <w:r w:rsidRPr="00826193">
        <w:rPr>
          <w:bCs/>
          <w:lang w:val="it-IT"/>
        </w:rPr>
        <w:t>ale testelor de laborator au fost creşterea</w:t>
      </w:r>
      <w:r w:rsidR="00111DF9" w:rsidRPr="00111DF9">
        <w:rPr>
          <w:bCs/>
          <w:lang w:val="it-IT"/>
        </w:rPr>
        <w:t xml:space="preserve"> </w:t>
      </w:r>
      <w:r w:rsidR="00111DF9">
        <w:rPr>
          <w:bCs/>
          <w:lang w:val="it-IT"/>
        </w:rPr>
        <w:t>valorilor</w:t>
      </w:r>
      <w:r w:rsidRPr="00826193">
        <w:rPr>
          <w:bCs/>
          <w:lang w:val="it-IT"/>
        </w:rPr>
        <w:t xml:space="preserve"> creatininei (6,5%) şi ale </w:t>
      </w:r>
      <w:r w:rsidR="00111DF9">
        <w:rPr>
          <w:bCs/>
          <w:lang w:val="it-IT"/>
        </w:rPr>
        <w:t>creatin-kinazei</w:t>
      </w:r>
      <w:r w:rsidR="00111DF9" w:rsidRPr="00826193">
        <w:rPr>
          <w:bCs/>
          <w:lang w:val="it-IT"/>
        </w:rPr>
        <w:t xml:space="preserve"> </w:t>
      </w:r>
      <w:r w:rsidRPr="00826193">
        <w:rPr>
          <w:bCs/>
          <w:lang w:val="it-IT"/>
        </w:rPr>
        <w:t>la 2% din copii</w:t>
      </w:r>
      <w:r w:rsidR="00111DF9">
        <w:rPr>
          <w:bCs/>
          <w:lang w:val="it-IT"/>
        </w:rPr>
        <w:t>i trataţi</w:t>
      </w:r>
      <w:r w:rsidRPr="00826193">
        <w:rPr>
          <w:bCs/>
          <w:lang w:val="it-IT"/>
        </w:rPr>
        <w:t>.</w:t>
      </w:r>
    </w:p>
    <w:p w:rsidR="00111DF9" w:rsidRPr="00AA087E" w:rsidRDefault="00111DF9" w:rsidP="00111DF9">
      <w:pPr>
        <w:pStyle w:val="EMEABodyText"/>
        <w:rPr>
          <w:lang w:val="ro-RO"/>
        </w:rPr>
      </w:pPr>
    </w:p>
    <w:p w:rsidR="00111DF9" w:rsidRPr="00AA087E" w:rsidRDefault="00111DF9" w:rsidP="00111DF9">
      <w:pPr>
        <w:pStyle w:val="EMEABodyText"/>
        <w:rPr>
          <w:u w:val="single"/>
          <w:lang w:val="ro-RO"/>
        </w:rPr>
      </w:pPr>
      <w:r w:rsidRPr="00AA087E">
        <w:rPr>
          <w:u w:val="single"/>
          <w:lang w:val="ro-RO"/>
        </w:rPr>
        <w:t>Raportarea reacţiilor adverse suspectate</w:t>
      </w:r>
    </w:p>
    <w:p w:rsidR="006377A6" w:rsidRDefault="006377A6" w:rsidP="00111DF9">
      <w:pPr>
        <w:pStyle w:val="EMEABodyText"/>
        <w:rPr>
          <w:lang w:val="ro-RO"/>
        </w:rPr>
      </w:pPr>
    </w:p>
    <w:p w:rsidR="00111DF9" w:rsidRPr="00AA087E" w:rsidRDefault="00F674F7" w:rsidP="00111DF9">
      <w:pPr>
        <w:pStyle w:val="EMEABodyText"/>
        <w:rPr>
          <w:lang w:val="ro-RO"/>
        </w:rPr>
      </w:pPr>
      <w:r>
        <w:rPr>
          <w:lang w:val="ro-RO"/>
        </w:rPr>
        <w:t>R</w:t>
      </w:r>
      <w:r w:rsidR="00111DF9" w:rsidRPr="00AA087E">
        <w:rPr>
          <w:lang w:val="ro-RO"/>
        </w:rPr>
        <w:t>aportarea reacţiilor adverse suspectate după autorizarea medicamentului</w:t>
      </w:r>
      <w:r w:rsidRPr="00F674F7">
        <w:rPr>
          <w:lang w:val="ro-RO"/>
        </w:rPr>
        <w:t xml:space="preserve"> </w:t>
      </w:r>
      <w:r>
        <w:rPr>
          <w:lang w:val="ro-RO"/>
        </w:rPr>
        <w:t>e</w:t>
      </w:r>
      <w:r w:rsidRPr="002F604B">
        <w:rPr>
          <w:lang w:val="ro-RO"/>
        </w:rPr>
        <w:t>ste importantă</w:t>
      </w:r>
      <w:r w:rsidR="00111DF9" w:rsidRPr="00AA087E">
        <w:rPr>
          <w:lang w:val="ro-RO"/>
        </w:rPr>
        <w:t xml:space="preserve">. Acest lucru permite monitorizarea continuă a raportului beneficiu/risc al medicamentului. Profesioniştii din domeniul sănătăţii sunt rugaţi să raporteze orice reacţie adversă suspectată prin intermediul </w:t>
      </w:r>
      <w:r w:rsidR="00111DF9" w:rsidRPr="00AA087E">
        <w:rPr>
          <w:highlight w:val="lightGray"/>
          <w:lang w:val="ro-RO"/>
        </w:rPr>
        <w:t xml:space="preserve">sistemului naţional de raportare, </w:t>
      </w:r>
      <w:r w:rsidR="002D118B">
        <w:rPr>
          <w:highlight w:val="lightGray"/>
          <w:lang w:val="ro-RO"/>
        </w:rPr>
        <w:t>astfel</w:t>
      </w:r>
      <w:r w:rsidR="002D118B" w:rsidRPr="002F604B">
        <w:rPr>
          <w:highlight w:val="lightGray"/>
          <w:lang w:val="ro-RO"/>
        </w:rPr>
        <w:t xml:space="preserve"> </w:t>
      </w:r>
      <w:r w:rsidR="00111DF9" w:rsidRPr="00AA087E">
        <w:rPr>
          <w:highlight w:val="lightGray"/>
          <w:lang w:val="ro-RO"/>
        </w:rPr>
        <w:t xml:space="preserve">cum este menţionat în </w:t>
      </w:r>
      <w:r w:rsidR="00F9134F" w:rsidRPr="00734EC5">
        <w:rPr>
          <w:szCs w:val="22"/>
          <w:highlight w:val="lightGray"/>
          <w:lang w:val="ro-RO"/>
        </w:rPr>
        <w:fldChar w:fldCharType="begin"/>
      </w:r>
      <w:r w:rsidR="00F9134F" w:rsidRPr="00734EC5">
        <w:rPr>
          <w:szCs w:val="22"/>
          <w:highlight w:val="lightGray"/>
          <w:lang w:val="ro-RO"/>
        </w:rPr>
        <w:instrText xml:space="preserve"> HYPERLINK "http://www.ema.europa.eu/docs/en_GB/document_library/Template_or_form/2013/03/WC500139752.doc" </w:instrText>
      </w:r>
      <w:r w:rsidR="00F9134F" w:rsidRPr="00F954E5">
        <w:rPr>
          <w:szCs w:val="22"/>
          <w:highlight w:val="lightGray"/>
          <w:lang w:val="ro-RO"/>
        </w:rPr>
      </w:r>
      <w:r w:rsidR="00F9134F" w:rsidRPr="00734EC5">
        <w:rPr>
          <w:szCs w:val="22"/>
          <w:highlight w:val="lightGray"/>
          <w:lang w:val="ro-RO"/>
        </w:rPr>
        <w:fldChar w:fldCharType="separate"/>
      </w:r>
      <w:r w:rsidR="00F9134F" w:rsidRPr="00734EC5">
        <w:rPr>
          <w:rStyle w:val="Hyperlink"/>
          <w:szCs w:val="22"/>
          <w:highlight w:val="lightGray"/>
          <w:lang w:val="ro-RO"/>
        </w:rPr>
        <w:t>Anexa V</w:t>
      </w:r>
      <w:r w:rsidR="00F9134F" w:rsidRPr="00734EC5">
        <w:rPr>
          <w:szCs w:val="22"/>
          <w:highlight w:val="lightGray"/>
          <w:lang w:val="ro-RO"/>
        </w:rPr>
        <w:fldChar w:fldCharType="end"/>
      </w:r>
      <w:r w:rsidR="00111DF9" w:rsidRPr="00AA087E">
        <w:rPr>
          <w:lang w:val="ro-RO"/>
        </w:rPr>
        <w:t>.</w:t>
      </w:r>
    </w:p>
    <w:p w:rsidR="00A2096F" w:rsidRPr="00826193" w:rsidRDefault="00A2096F" w:rsidP="00A2096F">
      <w:pPr>
        <w:pStyle w:val="EMEABodyText"/>
        <w:rPr>
          <w:lang w:val="it-IT"/>
        </w:rPr>
      </w:pPr>
    </w:p>
    <w:p w:rsidR="00A2096F" w:rsidRPr="00F20731" w:rsidRDefault="00A2096F" w:rsidP="00A2096F">
      <w:pPr>
        <w:pStyle w:val="EMEAHeading2"/>
        <w:rPr>
          <w:lang w:val="ro-RO"/>
        </w:rPr>
      </w:pPr>
      <w:r w:rsidRPr="00F20731">
        <w:rPr>
          <w:lang w:val="ro-RO"/>
        </w:rPr>
        <w:t>4.9</w:t>
      </w:r>
      <w:r w:rsidRPr="00F20731">
        <w:rPr>
          <w:lang w:val="ro-RO"/>
        </w:rPr>
        <w:tab/>
        <w:t>Supradozaj</w:t>
      </w:r>
    </w:p>
    <w:p w:rsidR="00A2096F" w:rsidRPr="00F20731" w:rsidRDefault="00A2096F" w:rsidP="00A2096F">
      <w:pPr>
        <w:pStyle w:val="EMEAHeading2"/>
        <w:rPr>
          <w:lang w:val="ro-RO"/>
        </w:rPr>
      </w:pPr>
    </w:p>
    <w:p w:rsidR="00A2096F" w:rsidRPr="00F20731" w:rsidRDefault="00A2096F" w:rsidP="00A2096F">
      <w:pPr>
        <w:pStyle w:val="EMEABodyText"/>
        <w:rPr>
          <w:lang w:val="ro-RO"/>
        </w:rPr>
      </w:pPr>
      <w:r>
        <w:rPr>
          <w:lang w:val="ro-RO"/>
        </w:rPr>
        <w:t xml:space="preserve">În urma expunerii </w:t>
      </w:r>
      <w:r w:rsidRPr="00F20731">
        <w:rPr>
          <w:lang w:val="ro-RO"/>
        </w:rPr>
        <w:t xml:space="preserve">adulţilor la doze de până la 900 mg irbesartan/zi, timp de 8 săptămâni, nu </w:t>
      </w:r>
      <w:r>
        <w:rPr>
          <w:lang w:val="ro-RO"/>
        </w:rPr>
        <w:t>s-</w:t>
      </w:r>
      <w:r w:rsidRPr="00F20731">
        <w:rPr>
          <w:lang w:val="ro-RO"/>
        </w:rPr>
        <w:t>a evidenţiat toxicitate. În caz de supradozaj, manifestările cele mai probabile sunt hipotensiunea arterială şi tahicardia</w:t>
      </w:r>
      <w:r>
        <w:rPr>
          <w:lang w:val="ro-RO"/>
        </w:rPr>
        <w:t xml:space="preserve">; de asemenea, </w:t>
      </w:r>
      <w:r w:rsidR="00F2514C">
        <w:rPr>
          <w:lang w:val="ro-RO"/>
        </w:rPr>
        <w:t xml:space="preserve">ca urmare a supradozajului </w:t>
      </w:r>
      <w:r>
        <w:rPr>
          <w:lang w:val="ro-RO"/>
        </w:rPr>
        <w:t xml:space="preserve">poate </w:t>
      </w:r>
      <w:r w:rsidRPr="00F20731">
        <w:rPr>
          <w:lang w:val="ro-RO"/>
        </w:rPr>
        <w:t xml:space="preserve">să apară </w:t>
      </w:r>
      <w:r>
        <w:rPr>
          <w:lang w:val="ro-RO"/>
        </w:rPr>
        <w:t>şi</w:t>
      </w:r>
      <w:r w:rsidRPr="00F20731">
        <w:rPr>
          <w:lang w:val="ro-RO"/>
        </w:rPr>
        <w:t xml:space="preserve"> bradicardi</w:t>
      </w:r>
      <w:r w:rsidR="00F2514C">
        <w:rPr>
          <w:lang w:val="ro-RO"/>
        </w:rPr>
        <w:t>e</w:t>
      </w:r>
      <w:r w:rsidRPr="00F20731">
        <w:rPr>
          <w:lang w:val="ro-RO"/>
        </w:rPr>
        <w:t>. Nu sunt disponibile informaţii specifice privi</w:t>
      </w:r>
      <w:r>
        <w:rPr>
          <w:lang w:val="ro-RO"/>
        </w:rPr>
        <w:t>nd</w:t>
      </w:r>
      <w:r w:rsidRPr="00F20731">
        <w:rPr>
          <w:lang w:val="ro-RO"/>
        </w:rPr>
        <w:t xml:space="preserve"> tratamentul supradozajului cu </w:t>
      </w:r>
      <w:r>
        <w:rPr>
          <w:lang w:val="ro-RO"/>
        </w:rPr>
        <w:t>Aprovel</w:t>
      </w:r>
      <w:r w:rsidRPr="00F20731">
        <w:rPr>
          <w:lang w:val="ro-RO"/>
        </w:rPr>
        <w:t>. Pacientul trebuie supravegheat</w:t>
      </w:r>
      <w:r w:rsidR="00F2514C" w:rsidRPr="00F2514C">
        <w:rPr>
          <w:lang w:val="ro-RO"/>
        </w:rPr>
        <w:t xml:space="preserve"> </w:t>
      </w:r>
      <w:r w:rsidR="00F2514C" w:rsidRPr="00F20731">
        <w:rPr>
          <w:lang w:val="ro-RO"/>
        </w:rPr>
        <w:t>atent</w:t>
      </w:r>
      <w:r w:rsidR="00F2514C">
        <w:rPr>
          <w:lang w:val="ro-RO"/>
        </w:rPr>
        <w:t>,</w:t>
      </w:r>
      <w:r w:rsidRPr="00F20731">
        <w:rPr>
          <w:lang w:val="ro-RO"/>
        </w:rPr>
        <w:t xml:space="preserve"> iar tratamentul trebuie să fie simptomatic şi de susţinere. Măsurile </w:t>
      </w:r>
      <w:r>
        <w:rPr>
          <w:lang w:val="ro-RO"/>
        </w:rPr>
        <w:t>recomandate</w:t>
      </w:r>
      <w:r w:rsidRPr="00F20731">
        <w:rPr>
          <w:lang w:val="ro-RO"/>
        </w:rPr>
        <w:t xml:space="preserve"> includ </w:t>
      </w:r>
      <w:r>
        <w:rPr>
          <w:lang w:val="ro-RO"/>
        </w:rPr>
        <w:t xml:space="preserve">provocarea </w:t>
      </w:r>
      <w:r w:rsidRPr="00F20731">
        <w:rPr>
          <w:lang w:val="ro-RO"/>
        </w:rPr>
        <w:t xml:space="preserve">vărsăturilor şi/sau </w:t>
      </w:r>
      <w:r>
        <w:rPr>
          <w:lang w:val="ro-RO"/>
        </w:rPr>
        <w:t xml:space="preserve">efectuarea </w:t>
      </w:r>
      <w:r w:rsidRPr="00E37FBE">
        <w:rPr>
          <w:lang w:val="ro-RO"/>
        </w:rPr>
        <w:t>lavajul</w:t>
      </w:r>
      <w:r>
        <w:rPr>
          <w:lang w:val="ro-RO"/>
        </w:rPr>
        <w:t>ui</w:t>
      </w:r>
      <w:r w:rsidRPr="00F20731">
        <w:rPr>
          <w:lang w:val="ro-RO"/>
        </w:rPr>
        <w:t xml:space="preserve"> gastric. </w:t>
      </w:r>
      <w:r>
        <w:rPr>
          <w:lang w:val="ro-RO"/>
        </w:rPr>
        <w:t>Pentru tratamentul supradozajului se poate utiliza c</w:t>
      </w:r>
      <w:r w:rsidRPr="00F20731">
        <w:rPr>
          <w:lang w:val="ro-RO"/>
        </w:rPr>
        <w:t>ărbune</w:t>
      </w:r>
      <w:r>
        <w:rPr>
          <w:lang w:val="ro-RO"/>
        </w:rPr>
        <w:t xml:space="preserve"> activat</w:t>
      </w:r>
      <w:r w:rsidRPr="00F20731">
        <w:rPr>
          <w:lang w:val="ro-RO"/>
        </w:rPr>
        <w:t xml:space="preserve">. Irbesartanul nu </w:t>
      </w:r>
      <w:r w:rsidR="00267409" w:rsidRPr="005D614F">
        <w:rPr>
          <w:lang w:val="ro-RO"/>
        </w:rPr>
        <w:t xml:space="preserve">se elimină prin </w:t>
      </w:r>
      <w:r w:rsidRPr="00F20731">
        <w:rPr>
          <w:lang w:val="ro-RO"/>
        </w:rPr>
        <w:t>hemodializ</w:t>
      </w:r>
      <w:r w:rsidR="00267409">
        <w:rPr>
          <w:lang w:val="ro-RO"/>
        </w:rPr>
        <w:t>ă</w:t>
      </w:r>
      <w:r w:rsidRPr="00F20731">
        <w:rPr>
          <w:lang w:val="ro-RO"/>
        </w:rPr>
        <w:t>.</w:t>
      </w:r>
    </w:p>
    <w:p w:rsidR="00A2096F" w:rsidRPr="00F20731" w:rsidRDefault="00A2096F" w:rsidP="00A2096F">
      <w:pPr>
        <w:pStyle w:val="EMEABodyText"/>
        <w:rPr>
          <w:lang w:val="ro-RO"/>
        </w:rPr>
      </w:pPr>
    </w:p>
    <w:p w:rsidR="00A2096F" w:rsidRPr="00F20731" w:rsidRDefault="00A2096F" w:rsidP="00A2096F">
      <w:pPr>
        <w:pStyle w:val="EMEABodyText"/>
        <w:rPr>
          <w:lang w:val="ro-RO"/>
        </w:rPr>
      </w:pPr>
    </w:p>
    <w:p w:rsidR="00A2096F" w:rsidRPr="00F20731" w:rsidRDefault="00A2096F" w:rsidP="00A2096F">
      <w:pPr>
        <w:pStyle w:val="EMEAHeading1"/>
        <w:rPr>
          <w:lang w:val="ro-RO"/>
        </w:rPr>
      </w:pPr>
      <w:r w:rsidRPr="00F20731">
        <w:rPr>
          <w:lang w:val="ro-RO"/>
        </w:rPr>
        <w:t>5.</w:t>
      </w:r>
      <w:r w:rsidRPr="00F20731">
        <w:rPr>
          <w:lang w:val="ro-RO"/>
        </w:rPr>
        <w:tab/>
        <w:t>PROPRIETĂŢI FARMACOLOGICE</w:t>
      </w:r>
    </w:p>
    <w:p w:rsidR="00A2096F" w:rsidRPr="00F20731" w:rsidRDefault="00A2096F" w:rsidP="00A2096F">
      <w:pPr>
        <w:pStyle w:val="EMEAHeading1"/>
        <w:rPr>
          <w:lang w:val="ro-RO"/>
        </w:rPr>
      </w:pPr>
    </w:p>
    <w:p w:rsidR="00A2096F" w:rsidRPr="00F20731" w:rsidRDefault="00A2096F" w:rsidP="00A2096F">
      <w:pPr>
        <w:pStyle w:val="EMEAHeading2"/>
        <w:rPr>
          <w:lang w:val="ro-RO"/>
        </w:rPr>
      </w:pPr>
      <w:r w:rsidRPr="00F20731">
        <w:rPr>
          <w:lang w:val="ro-RO"/>
        </w:rPr>
        <w:t>5.1</w:t>
      </w:r>
      <w:r w:rsidRPr="00F20731">
        <w:rPr>
          <w:lang w:val="ro-RO"/>
        </w:rPr>
        <w:tab/>
        <w:t>Proprietăţi farmacodinamice</w:t>
      </w:r>
    </w:p>
    <w:p w:rsidR="00A2096F" w:rsidRPr="00F20731" w:rsidRDefault="00A2096F">
      <w:pPr>
        <w:pStyle w:val="EMEAHeading2"/>
        <w:rPr>
          <w:szCs w:val="22"/>
          <w:lang w:val="ro-RO"/>
        </w:rPr>
      </w:pPr>
    </w:p>
    <w:p w:rsidR="00A2096F" w:rsidRPr="00F20731" w:rsidRDefault="00A2096F" w:rsidP="00A2096F">
      <w:pPr>
        <w:pStyle w:val="EMEABodyText"/>
        <w:rPr>
          <w:lang w:val="ro-RO"/>
        </w:rPr>
      </w:pPr>
      <w:r w:rsidRPr="00E37FBE">
        <w:rPr>
          <w:lang w:val="ro-RO"/>
        </w:rPr>
        <w:t>Grupa farmacoterapeutică:</w:t>
      </w:r>
      <w:r w:rsidRPr="00F20731">
        <w:rPr>
          <w:lang w:val="ro-RO"/>
        </w:rPr>
        <w:t xml:space="preserve"> </w:t>
      </w:r>
      <w:r>
        <w:rPr>
          <w:lang w:val="ro-RO"/>
        </w:rPr>
        <w:t xml:space="preserve">antagonişti </w:t>
      </w:r>
      <w:r w:rsidR="00F2514C">
        <w:rPr>
          <w:lang w:val="ro-RO"/>
        </w:rPr>
        <w:t xml:space="preserve">ai receptorilor </w:t>
      </w:r>
      <w:r>
        <w:rPr>
          <w:lang w:val="ro-RO"/>
        </w:rPr>
        <w:t>pentru angiotensină II</w:t>
      </w:r>
      <w:r w:rsidR="008B184B">
        <w:rPr>
          <w:lang w:val="ro-RO"/>
        </w:rPr>
        <w:t>, c</w:t>
      </w:r>
      <w:r w:rsidR="006377A6">
        <w:rPr>
          <w:lang w:val="ro-RO"/>
        </w:rPr>
        <w:t xml:space="preserve">odul </w:t>
      </w:r>
      <w:r w:rsidRPr="00F20731">
        <w:rPr>
          <w:lang w:val="ro-RO"/>
        </w:rPr>
        <w:t>ATC</w:t>
      </w:r>
      <w:r>
        <w:rPr>
          <w:lang w:val="ro-RO"/>
        </w:rPr>
        <w:t xml:space="preserve">: </w:t>
      </w:r>
      <w:r w:rsidRPr="00F20731">
        <w:rPr>
          <w:lang w:val="ro-RO"/>
        </w:rPr>
        <w:t>C09C</w:t>
      </w:r>
      <w:r>
        <w:rPr>
          <w:lang w:val="ro-RO"/>
        </w:rPr>
        <w:t xml:space="preserve"> </w:t>
      </w:r>
      <w:r w:rsidRPr="00F20731">
        <w:rPr>
          <w:lang w:val="ro-RO"/>
        </w:rPr>
        <w:t>A04</w:t>
      </w:r>
    </w:p>
    <w:p w:rsidR="00A2096F" w:rsidRPr="00F20731" w:rsidRDefault="00A2096F" w:rsidP="00A2096F">
      <w:pPr>
        <w:pStyle w:val="EMEABodyText"/>
        <w:rPr>
          <w:lang w:val="ro-RO"/>
        </w:rPr>
      </w:pPr>
    </w:p>
    <w:p w:rsidR="00A2096F" w:rsidRPr="00F20731" w:rsidRDefault="00A2096F" w:rsidP="00A2096F">
      <w:pPr>
        <w:pStyle w:val="EMEABodyText"/>
        <w:rPr>
          <w:lang w:val="ro-RO"/>
        </w:rPr>
      </w:pPr>
      <w:r w:rsidRPr="00280CAF">
        <w:rPr>
          <w:u w:val="single"/>
          <w:lang w:val="ro-RO"/>
        </w:rPr>
        <w:t>Mecanism de acţiune</w:t>
      </w:r>
      <w:r w:rsidRPr="00CB6B5B">
        <w:rPr>
          <w:lang w:val="ro-RO"/>
        </w:rPr>
        <w:t>:</w:t>
      </w:r>
      <w:r>
        <w:rPr>
          <w:b/>
          <w:lang w:val="ro-RO"/>
        </w:rPr>
        <w:t xml:space="preserve"> </w:t>
      </w:r>
      <w:r w:rsidR="006377A6">
        <w:rPr>
          <w:lang w:val="ro-RO"/>
        </w:rPr>
        <w:t>i</w:t>
      </w:r>
      <w:r w:rsidR="006377A6" w:rsidRPr="00F20731">
        <w:rPr>
          <w:lang w:val="ro-RO"/>
        </w:rPr>
        <w:t xml:space="preserve">rbesartanul </w:t>
      </w:r>
      <w:r w:rsidRPr="00F20731">
        <w:rPr>
          <w:lang w:val="ro-RO"/>
        </w:rPr>
        <w:t>este un antagonist p</w:t>
      </w:r>
      <w:r>
        <w:rPr>
          <w:lang w:val="ro-RO"/>
        </w:rPr>
        <w:t>uternic</w:t>
      </w:r>
      <w:r w:rsidRPr="00F20731">
        <w:rPr>
          <w:lang w:val="ro-RO"/>
        </w:rPr>
        <w:t xml:space="preserve"> şi selectiv al receptorilor</w:t>
      </w:r>
      <w:r>
        <w:rPr>
          <w:lang w:val="ro-RO"/>
        </w:rPr>
        <w:t xml:space="preserve"> pentru</w:t>
      </w:r>
      <w:r w:rsidRPr="00F20731">
        <w:rPr>
          <w:lang w:val="ro-RO"/>
        </w:rPr>
        <w:t xml:space="preserve"> angiotensin</w:t>
      </w:r>
      <w:r>
        <w:rPr>
          <w:lang w:val="ro-RO"/>
        </w:rPr>
        <w:t>ă</w:t>
      </w:r>
      <w:r w:rsidRPr="00F20731">
        <w:rPr>
          <w:lang w:val="ro-RO"/>
        </w:rPr>
        <w:t xml:space="preserve"> II (tip AT</w:t>
      </w:r>
      <w:r w:rsidRPr="00F20731">
        <w:rPr>
          <w:vertAlign w:val="subscript"/>
          <w:lang w:val="ro-RO"/>
        </w:rPr>
        <w:t>1</w:t>
      </w:r>
      <w:r w:rsidRPr="00F20731">
        <w:rPr>
          <w:lang w:val="ro-RO"/>
        </w:rPr>
        <w:t xml:space="preserve">), activ </w:t>
      </w:r>
      <w:r>
        <w:rPr>
          <w:lang w:val="ro-RO"/>
        </w:rPr>
        <w:t xml:space="preserve">după administrare </w:t>
      </w:r>
      <w:r w:rsidRPr="00F20731">
        <w:rPr>
          <w:lang w:val="ro-RO"/>
        </w:rPr>
        <w:t>pe cale orală.</w:t>
      </w:r>
      <w:r>
        <w:rPr>
          <w:b/>
          <w:lang w:val="ro-RO"/>
        </w:rPr>
        <w:t xml:space="preserve"> </w:t>
      </w:r>
      <w:r>
        <w:rPr>
          <w:lang w:val="ro-RO"/>
        </w:rPr>
        <w:t xml:space="preserve">Se consideră că </w:t>
      </w:r>
      <w:r w:rsidRPr="00F20731">
        <w:rPr>
          <w:lang w:val="ro-RO"/>
        </w:rPr>
        <w:t xml:space="preserve">blochează toate </w:t>
      </w:r>
      <w:r>
        <w:rPr>
          <w:lang w:val="ro-RO"/>
        </w:rPr>
        <w:t>acţiunile</w:t>
      </w:r>
      <w:r w:rsidRPr="00F20731">
        <w:rPr>
          <w:lang w:val="ro-RO"/>
        </w:rPr>
        <w:t xml:space="preserve"> angiotensinei II mediate prin receptor</w:t>
      </w:r>
      <w:r w:rsidR="00917F22">
        <w:rPr>
          <w:lang w:val="ro-RO"/>
        </w:rPr>
        <w:t>ul</w:t>
      </w:r>
      <w:r w:rsidRPr="00F20731">
        <w:rPr>
          <w:lang w:val="ro-RO"/>
        </w:rPr>
        <w:t xml:space="preserve"> AT</w:t>
      </w:r>
      <w:r w:rsidRPr="00F20731">
        <w:rPr>
          <w:vertAlign w:val="subscript"/>
          <w:lang w:val="ro-RO"/>
        </w:rPr>
        <w:t>1</w:t>
      </w:r>
      <w:r w:rsidRPr="00F20731">
        <w:rPr>
          <w:lang w:val="ro-RO"/>
        </w:rPr>
        <w:t xml:space="preserve">, indiferent de originea sau de calea de sinteză a angiotensinei II. Antagonizarea selectivă a receptorilor </w:t>
      </w:r>
      <w:r w:rsidR="00917F22">
        <w:rPr>
          <w:lang w:val="ro-RO"/>
        </w:rPr>
        <w:t>pentru</w:t>
      </w:r>
      <w:r w:rsidR="00917F22" w:rsidRPr="00F20731">
        <w:rPr>
          <w:lang w:val="ro-RO"/>
        </w:rPr>
        <w:t xml:space="preserve"> </w:t>
      </w:r>
      <w:r w:rsidRPr="00F20731">
        <w:rPr>
          <w:lang w:val="ro-RO"/>
        </w:rPr>
        <w:t>angiotensin</w:t>
      </w:r>
      <w:r w:rsidR="00917F22">
        <w:rPr>
          <w:lang w:val="ro-RO"/>
        </w:rPr>
        <w:t>ă</w:t>
      </w:r>
      <w:r w:rsidRPr="00F20731">
        <w:rPr>
          <w:lang w:val="ro-RO"/>
        </w:rPr>
        <w:t xml:space="preserve"> II (AT</w:t>
      </w:r>
      <w:r w:rsidRPr="00F20731">
        <w:rPr>
          <w:vertAlign w:val="subscript"/>
          <w:lang w:val="ro-RO"/>
        </w:rPr>
        <w:t>1</w:t>
      </w:r>
      <w:r w:rsidRPr="00F20731">
        <w:rPr>
          <w:lang w:val="ro-RO"/>
        </w:rPr>
        <w:t xml:space="preserve">) </w:t>
      </w:r>
      <w:r>
        <w:rPr>
          <w:lang w:val="ro-RO"/>
        </w:rPr>
        <w:t xml:space="preserve">determină </w:t>
      </w:r>
      <w:r w:rsidRPr="00F20731">
        <w:rPr>
          <w:lang w:val="ro-RO"/>
        </w:rPr>
        <w:t>creştere</w:t>
      </w:r>
      <w:r>
        <w:rPr>
          <w:lang w:val="ro-RO"/>
        </w:rPr>
        <w:t xml:space="preserve">a </w:t>
      </w:r>
      <w:r w:rsidRPr="00F20731">
        <w:rPr>
          <w:lang w:val="ro-RO"/>
        </w:rPr>
        <w:t xml:space="preserve">concentraţiilor plasmatice </w:t>
      </w:r>
      <w:r>
        <w:rPr>
          <w:lang w:val="ro-RO"/>
        </w:rPr>
        <w:t>de</w:t>
      </w:r>
      <w:r w:rsidRPr="00F20731">
        <w:rPr>
          <w:lang w:val="ro-RO"/>
        </w:rPr>
        <w:t xml:space="preserve"> renin</w:t>
      </w:r>
      <w:r>
        <w:rPr>
          <w:lang w:val="ro-RO"/>
        </w:rPr>
        <w:t>ă</w:t>
      </w:r>
      <w:r w:rsidRPr="00F20731">
        <w:rPr>
          <w:lang w:val="ro-RO"/>
        </w:rPr>
        <w:t xml:space="preserve"> şi </w:t>
      </w:r>
      <w:r>
        <w:rPr>
          <w:lang w:val="ro-RO"/>
        </w:rPr>
        <w:t xml:space="preserve">de </w:t>
      </w:r>
      <w:r w:rsidRPr="00F20731">
        <w:rPr>
          <w:lang w:val="ro-RO"/>
        </w:rPr>
        <w:t>angiotensin</w:t>
      </w:r>
      <w:r>
        <w:rPr>
          <w:lang w:val="ro-RO"/>
        </w:rPr>
        <w:t>ă</w:t>
      </w:r>
      <w:r w:rsidRPr="00F20731">
        <w:rPr>
          <w:lang w:val="ro-RO"/>
        </w:rPr>
        <w:t xml:space="preserve"> II şi scădere</w:t>
      </w:r>
      <w:r>
        <w:rPr>
          <w:lang w:val="ro-RO"/>
        </w:rPr>
        <w:t xml:space="preserve">a </w:t>
      </w:r>
      <w:r w:rsidRPr="00F20731">
        <w:rPr>
          <w:lang w:val="ro-RO"/>
        </w:rPr>
        <w:t xml:space="preserve">concentraţiei plasmatice </w:t>
      </w:r>
      <w:r>
        <w:rPr>
          <w:lang w:val="ro-RO"/>
        </w:rPr>
        <w:t>de</w:t>
      </w:r>
      <w:r w:rsidRPr="00F20731">
        <w:rPr>
          <w:lang w:val="ro-RO"/>
        </w:rPr>
        <w:t xml:space="preserve"> aldosteron. </w:t>
      </w:r>
      <w:r w:rsidR="00917F22">
        <w:rPr>
          <w:lang w:val="ro-RO"/>
        </w:rPr>
        <w:t>Concentraţiile plasmatice ale potasiului</w:t>
      </w:r>
      <w:r w:rsidR="00917F22" w:rsidRPr="00F20731">
        <w:rPr>
          <w:lang w:val="ro-RO"/>
        </w:rPr>
        <w:t xml:space="preserve"> </w:t>
      </w:r>
      <w:r w:rsidRPr="00F20731">
        <w:rPr>
          <w:lang w:val="ro-RO"/>
        </w:rPr>
        <w:t xml:space="preserve">nu </w:t>
      </w:r>
      <w:r w:rsidR="00917F22">
        <w:rPr>
          <w:lang w:val="ro-RO"/>
        </w:rPr>
        <w:t>sunt</w:t>
      </w:r>
      <w:r w:rsidR="00917F22" w:rsidRPr="00F20731">
        <w:rPr>
          <w:lang w:val="ro-RO"/>
        </w:rPr>
        <w:t xml:space="preserve"> </w:t>
      </w:r>
      <w:r w:rsidR="00917F22">
        <w:rPr>
          <w:lang w:val="ro-RO"/>
        </w:rPr>
        <w:t>afectate</w:t>
      </w:r>
      <w:r w:rsidR="00917F22" w:rsidRPr="00F20731">
        <w:rPr>
          <w:lang w:val="ro-RO"/>
        </w:rPr>
        <w:t xml:space="preserve"> </w:t>
      </w:r>
      <w:r w:rsidRPr="00F20731">
        <w:rPr>
          <w:lang w:val="ro-RO"/>
        </w:rPr>
        <w:t xml:space="preserve">semnificativ de irbesartan </w:t>
      </w:r>
      <w:r>
        <w:rPr>
          <w:lang w:val="ro-RO"/>
        </w:rPr>
        <w:t xml:space="preserve">administrat </w:t>
      </w:r>
      <w:r w:rsidRPr="00F20731">
        <w:rPr>
          <w:lang w:val="ro-RO"/>
        </w:rPr>
        <w:t xml:space="preserve">în monoterapie, la dozele recomandate. Irbesartanul nu inhibă enzima de conversie a angiotensinei (kininaza II), o enzimă care generează </w:t>
      </w:r>
      <w:r>
        <w:rPr>
          <w:lang w:val="ro-RO"/>
        </w:rPr>
        <w:t xml:space="preserve">formarea de </w:t>
      </w:r>
      <w:r w:rsidRPr="00F20731">
        <w:rPr>
          <w:lang w:val="ro-RO"/>
        </w:rPr>
        <w:t>angiotensin</w:t>
      </w:r>
      <w:r>
        <w:rPr>
          <w:lang w:val="ro-RO"/>
        </w:rPr>
        <w:t>ă</w:t>
      </w:r>
      <w:r w:rsidRPr="00F20731">
        <w:rPr>
          <w:lang w:val="ro-RO"/>
        </w:rPr>
        <w:t xml:space="preserve"> II şi care </w:t>
      </w:r>
      <w:r>
        <w:rPr>
          <w:lang w:val="ro-RO"/>
        </w:rPr>
        <w:t>metabolizează</w:t>
      </w:r>
      <w:r w:rsidRPr="00F20731">
        <w:rPr>
          <w:lang w:val="ro-RO"/>
        </w:rPr>
        <w:t xml:space="preserve"> </w:t>
      </w:r>
      <w:r>
        <w:rPr>
          <w:lang w:val="ro-RO"/>
        </w:rPr>
        <w:t xml:space="preserve">şi </w:t>
      </w:r>
      <w:r w:rsidRPr="00F20731">
        <w:rPr>
          <w:lang w:val="ro-RO"/>
        </w:rPr>
        <w:t>bradikinina</w:t>
      </w:r>
      <w:r>
        <w:rPr>
          <w:lang w:val="ro-RO"/>
        </w:rPr>
        <w:t xml:space="preserve"> la </w:t>
      </w:r>
      <w:r w:rsidRPr="00F20731">
        <w:rPr>
          <w:lang w:val="ro-RO"/>
        </w:rPr>
        <w:t>metaboliţi inactivi. Irbesartanul nu necesită activare metabolică pentru a-şi exercita activitatea.</w:t>
      </w:r>
    </w:p>
    <w:p w:rsidR="00A2096F" w:rsidRPr="00F20731" w:rsidRDefault="00A2096F" w:rsidP="00A2096F">
      <w:pPr>
        <w:pStyle w:val="EMEABodyText"/>
        <w:rPr>
          <w:lang w:val="ro-RO"/>
        </w:rPr>
      </w:pPr>
    </w:p>
    <w:p w:rsidR="00A2096F" w:rsidRPr="00280CAF" w:rsidRDefault="00A2096F" w:rsidP="00A2096F">
      <w:pPr>
        <w:pStyle w:val="EMEABodyText"/>
        <w:keepNext/>
        <w:rPr>
          <w:bCs/>
          <w:u w:val="single"/>
          <w:lang w:val="ro-RO"/>
        </w:rPr>
      </w:pPr>
      <w:r w:rsidRPr="00280CAF">
        <w:rPr>
          <w:bCs/>
          <w:u w:val="single"/>
          <w:lang w:val="ro-RO"/>
        </w:rPr>
        <w:t>Eficacitate clinică</w:t>
      </w:r>
    </w:p>
    <w:p w:rsidR="00A2096F" w:rsidRPr="00F20731" w:rsidRDefault="00A2096F" w:rsidP="00A2096F">
      <w:pPr>
        <w:pStyle w:val="EMEABodyText"/>
        <w:keepNext/>
        <w:rPr>
          <w:lang w:val="ro-RO"/>
        </w:rPr>
      </w:pPr>
    </w:p>
    <w:p w:rsidR="00A2096F" w:rsidRPr="00F20731" w:rsidRDefault="00A2096F" w:rsidP="00A2096F">
      <w:pPr>
        <w:pStyle w:val="EMEABodyText"/>
        <w:keepNext/>
        <w:rPr>
          <w:u w:val="single"/>
          <w:lang w:val="ro-RO"/>
        </w:rPr>
      </w:pPr>
      <w:r w:rsidRPr="00F20731">
        <w:rPr>
          <w:u w:val="single"/>
          <w:lang w:val="ro-RO"/>
        </w:rPr>
        <w:t>Hipe</w:t>
      </w:r>
      <w:r>
        <w:rPr>
          <w:u w:val="single"/>
          <w:lang w:val="ro-RO"/>
        </w:rPr>
        <w:t>rtensiune arterială</w:t>
      </w:r>
    </w:p>
    <w:p w:rsidR="006377A6" w:rsidRDefault="006377A6" w:rsidP="00A2096F">
      <w:pPr>
        <w:pStyle w:val="EMEABodyText"/>
        <w:rPr>
          <w:lang w:val="ro-RO"/>
        </w:rPr>
      </w:pPr>
    </w:p>
    <w:p w:rsidR="00A2096F" w:rsidRDefault="00A2096F" w:rsidP="00A2096F">
      <w:pPr>
        <w:pStyle w:val="EMEABodyText"/>
        <w:rPr>
          <w:lang w:val="ro-RO"/>
        </w:rPr>
      </w:pPr>
      <w:r w:rsidRPr="00F20731">
        <w:rPr>
          <w:lang w:val="ro-RO"/>
        </w:rPr>
        <w:t xml:space="preserve">Irbesartanul scade tensiunea arterială, cu modificarea minimă a frecvenţei cardiace. Scăderea tensiunii arteriale este dependentă de doză, cu o tendinţă </w:t>
      </w:r>
      <w:r>
        <w:rPr>
          <w:lang w:val="ro-RO"/>
        </w:rPr>
        <w:t xml:space="preserve">de atingere a fazei de </w:t>
      </w:r>
      <w:r w:rsidRPr="00F20731">
        <w:rPr>
          <w:lang w:val="ro-RO"/>
        </w:rPr>
        <w:t xml:space="preserve">platou la doze peste 300 mg irbesartan, administrate </w:t>
      </w:r>
      <w:r>
        <w:rPr>
          <w:lang w:val="ro-RO"/>
        </w:rPr>
        <w:t>în priză unică</w:t>
      </w:r>
      <w:r w:rsidRPr="00F20731">
        <w:rPr>
          <w:lang w:val="ro-RO"/>
        </w:rPr>
        <w:t xml:space="preserve"> zilnică. Dozele cuprinse între 150</w:t>
      </w:r>
      <w:r w:rsidR="00917F22">
        <w:rPr>
          <w:lang w:val="ro-RO"/>
        </w:rPr>
        <w:t>-</w:t>
      </w:r>
      <w:r w:rsidRPr="00F20731">
        <w:rPr>
          <w:lang w:val="ro-RO"/>
        </w:rPr>
        <w:t xml:space="preserve">300 mg irbesartan, o dată pe zi, scad valorile tensiunii arteriale în clinostatism </w:t>
      </w:r>
      <w:r>
        <w:rPr>
          <w:lang w:val="ro-RO"/>
        </w:rPr>
        <w:t xml:space="preserve">sau în </w:t>
      </w:r>
      <w:r w:rsidRPr="00F20731">
        <w:rPr>
          <w:lang w:val="ro-RO"/>
        </w:rPr>
        <w:t xml:space="preserve">poziţie şezândă, </w:t>
      </w:r>
      <w:r>
        <w:rPr>
          <w:lang w:val="ro-RO"/>
        </w:rPr>
        <w:t>după</w:t>
      </w:r>
      <w:r w:rsidRPr="00F20731">
        <w:rPr>
          <w:lang w:val="ro-RO"/>
        </w:rPr>
        <w:t xml:space="preserve"> 24 ore </w:t>
      </w:r>
      <w:r>
        <w:rPr>
          <w:lang w:val="ro-RO"/>
        </w:rPr>
        <w:t xml:space="preserve">de la </w:t>
      </w:r>
      <w:r w:rsidRPr="00F20731">
        <w:rPr>
          <w:lang w:val="ro-RO"/>
        </w:rPr>
        <w:t>administrare (înaintea dozei următoare), în medie cu 8</w:t>
      </w:r>
      <w:r w:rsidR="00917F22">
        <w:rPr>
          <w:lang w:val="ro-RO"/>
        </w:rPr>
        <w:t>-</w:t>
      </w:r>
      <w:r w:rsidRPr="00F20731">
        <w:rPr>
          <w:lang w:val="ro-RO"/>
        </w:rPr>
        <w:t>13/5</w:t>
      </w:r>
      <w:r w:rsidR="00917F22">
        <w:rPr>
          <w:lang w:val="ro-RO"/>
        </w:rPr>
        <w:t>-</w:t>
      </w:r>
      <w:r w:rsidRPr="00F20731">
        <w:rPr>
          <w:lang w:val="ro-RO"/>
        </w:rPr>
        <w:t>8 </w:t>
      </w:r>
      <w:r>
        <w:rPr>
          <w:lang w:val="ro-RO"/>
        </w:rPr>
        <w:t xml:space="preserve">mm Hg (sistolică/diastolică), scădere care </w:t>
      </w:r>
      <w:r w:rsidRPr="00F20731">
        <w:rPr>
          <w:lang w:val="ro-RO"/>
        </w:rPr>
        <w:t xml:space="preserve">este superioară celei observate </w:t>
      </w:r>
      <w:r>
        <w:rPr>
          <w:lang w:val="ro-RO"/>
        </w:rPr>
        <w:t xml:space="preserve">după administrarea de </w:t>
      </w:r>
      <w:r w:rsidRPr="00E37FBE">
        <w:rPr>
          <w:lang w:val="ro-RO"/>
        </w:rPr>
        <w:t>placebo</w:t>
      </w:r>
      <w:r w:rsidRPr="00F20731">
        <w:rPr>
          <w:lang w:val="ro-RO"/>
        </w:rPr>
        <w:t>.</w:t>
      </w:r>
    </w:p>
    <w:p w:rsidR="006377A6" w:rsidRDefault="006377A6" w:rsidP="00A2096F">
      <w:pPr>
        <w:pStyle w:val="EMEABodyText"/>
        <w:rPr>
          <w:lang w:val="ro-RO"/>
        </w:rPr>
      </w:pPr>
    </w:p>
    <w:p w:rsidR="00A2096F" w:rsidRPr="00F20731" w:rsidRDefault="00A2096F" w:rsidP="00A2096F">
      <w:pPr>
        <w:pStyle w:val="EMEABodyText"/>
        <w:rPr>
          <w:lang w:val="ro-RO"/>
        </w:rPr>
      </w:pPr>
      <w:r w:rsidRPr="00F20731">
        <w:rPr>
          <w:lang w:val="ro-RO"/>
        </w:rPr>
        <w:t>Reducerea maximă a tensiunii arteriale se obţine la 3</w:t>
      </w:r>
      <w:r w:rsidR="00917F22">
        <w:rPr>
          <w:lang w:val="ro-RO"/>
        </w:rPr>
        <w:t>-</w:t>
      </w:r>
      <w:r w:rsidRPr="00F20731">
        <w:rPr>
          <w:lang w:val="ro-RO"/>
        </w:rPr>
        <w:t>6 ore după administrare</w:t>
      </w:r>
      <w:r>
        <w:rPr>
          <w:lang w:val="ro-RO"/>
        </w:rPr>
        <w:t xml:space="preserve"> </w:t>
      </w:r>
      <w:r w:rsidRPr="00F20731">
        <w:rPr>
          <w:lang w:val="ro-RO"/>
        </w:rPr>
        <w:t xml:space="preserve">şi </w:t>
      </w:r>
      <w:r>
        <w:rPr>
          <w:lang w:val="ro-RO"/>
        </w:rPr>
        <w:t>e</w:t>
      </w:r>
      <w:r w:rsidRPr="00F20731">
        <w:rPr>
          <w:lang w:val="ro-RO"/>
        </w:rPr>
        <w:t xml:space="preserve">fectul antihipertensiv se menţine timp de cel puţin 24 ore. </w:t>
      </w:r>
      <w:r>
        <w:rPr>
          <w:lang w:val="ro-RO"/>
        </w:rPr>
        <w:t xml:space="preserve">După </w:t>
      </w:r>
      <w:r w:rsidRPr="00F20731">
        <w:rPr>
          <w:lang w:val="ro-RO"/>
        </w:rPr>
        <w:t xml:space="preserve">24 ore, </w:t>
      </w:r>
      <w:r>
        <w:rPr>
          <w:lang w:val="ro-RO"/>
        </w:rPr>
        <w:t xml:space="preserve">la dozele recomandate, </w:t>
      </w:r>
      <w:r w:rsidRPr="00F20731">
        <w:rPr>
          <w:lang w:val="ro-RO"/>
        </w:rPr>
        <w:t>scăderea tensiunii arteriale este încă de 60</w:t>
      </w:r>
      <w:r w:rsidR="00917F22">
        <w:rPr>
          <w:lang w:val="ro-RO"/>
        </w:rPr>
        <w:t>-</w:t>
      </w:r>
      <w:r w:rsidRPr="00F20731">
        <w:rPr>
          <w:lang w:val="ro-RO"/>
        </w:rPr>
        <w:t>70% din scăderea maximă a tensiunii ar</w:t>
      </w:r>
      <w:r>
        <w:rPr>
          <w:lang w:val="ro-RO"/>
        </w:rPr>
        <w:t>teriale diastolice şi sistolice</w:t>
      </w:r>
      <w:r w:rsidRPr="00F20731">
        <w:rPr>
          <w:lang w:val="ro-RO"/>
        </w:rPr>
        <w:t xml:space="preserve">. O doză </w:t>
      </w:r>
      <w:r>
        <w:rPr>
          <w:lang w:val="ro-RO"/>
        </w:rPr>
        <w:t xml:space="preserve">zilnică </w:t>
      </w:r>
      <w:r w:rsidRPr="00F20731">
        <w:rPr>
          <w:lang w:val="ro-RO"/>
        </w:rPr>
        <w:t xml:space="preserve">de 150 mg irbesartan, </w:t>
      </w:r>
      <w:r>
        <w:rPr>
          <w:lang w:val="ro-RO"/>
        </w:rPr>
        <w:t xml:space="preserve">administrată </w:t>
      </w:r>
      <w:r w:rsidRPr="00F20731">
        <w:rPr>
          <w:lang w:val="ro-RO"/>
        </w:rPr>
        <w:t xml:space="preserve">în priză unică, produce efecte similare asupra tensiunii arteriale </w:t>
      </w:r>
      <w:r>
        <w:rPr>
          <w:lang w:val="ro-RO"/>
        </w:rPr>
        <w:t xml:space="preserve">după </w:t>
      </w:r>
      <w:r w:rsidRPr="00F20731">
        <w:rPr>
          <w:lang w:val="ro-RO"/>
        </w:rPr>
        <w:t xml:space="preserve">24 ore </w:t>
      </w:r>
      <w:r>
        <w:rPr>
          <w:lang w:val="ro-RO"/>
        </w:rPr>
        <w:t xml:space="preserve">de la administrare </w:t>
      </w:r>
      <w:r w:rsidRPr="00F20731">
        <w:rPr>
          <w:lang w:val="ro-RO"/>
        </w:rPr>
        <w:t>(înaintea dozei următoare) şi asupra tensiunii arteriale medii pe 24 ore similare cu cele produse de administrarea aceleiaşi doze zilnice totale, fracţionat</w:t>
      </w:r>
      <w:r>
        <w:rPr>
          <w:lang w:val="ro-RO"/>
        </w:rPr>
        <w:t>e</w:t>
      </w:r>
      <w:r w:rsidRPr="00F20731">
        <w:rPr>
          <w:lang w:val="ro-RO"/>
        </w:rPr>
        <w:t xml:space="preserve"> în două prize.</w:t>
      </w:r>
    </w:p>
    <w:p w:rsidR="006377A6" w:rsidRDefault="006377A6" w:rsidP="00A2096F">
      <w:pPr>
        <w:pStyle w:val="EMEABodyText"/>
        <w:rPr>
          <w:lang w:val="ro-RO"/>
        </w:rPr>
      </w:pPr>
    </w:p>
    <w:p w:rsidR="00A2096F" w:rsidRPr="00F20731" w:rsidRDefault="00A2096F" w:rsidP="00A2096F">
      <w:pPr>
        <w:pStyle w:val="EMEABodyText"/>
        <w:rPr>
          <w:lang w:val="ro-RO"/>
        </w:rPr>
      </w:pPr>
      <w:r w:rsidRPr="00F20731">
        <w:rPr>
          <w:lang w:val="ro-RO"/>
        </w:rPr>
        <w:t xml:space="preserve">Efectul antihipertensiv al </w:t>
      </w:r>
      <w:r>
        <w:rPr>
          <w:lang w:val="ro-RO"/>
        </w:rPr>
        <w:t>Aprovel</w:t>
      </w:r>
      <w:r w:rsidRPr="00F20731">
        <w:rPr>
          <w:lang w:val="ro-RO"/>
        </w:rPr>
        <w:t xml:space="preserve"> se manifestă în 1</w:t>
      </w:r>
      <w:r w:rsidR="00917F22">
        <w:rPr>
          <w:lang w:val="ro-RO"/>
        </w:rPr>
        <w:t>-</w:t>
      </w:r>
      <w:r w:rsidRPr="00F20731">
        <w:rPr>
          <w:lang w:val="ro-RO"/>
        </w:rPr>
        <w:t>2 săptămâni, efectul maxim fiind observat la 4</w:t>
      </w:r>
      <w:r w:rsidR="00917F22">
        <w:rPr>
          <w:lang w:val="ro-RO"/>
        </w:rPr>
        <w:noBreakHyphen/>
      </w:r>
      <w:r w:rsidRPr="00F20731">
        <w:rPr>
          <w:lang w:val="ro-RO"/>
        </w:rPr>
        <w:t>6</w:t>
      </w:r>
      <w:r w:rsidR="00917F22">
        <w:rPr>
          <w:lang w:val="ro-RO"/>
        </w:rPr>
        <w:t> </w:t>
      </w:r>
      <w:r w:rsidRPr="00F20731">
        <w:rPr>
          <w:lang w:val="ro-RO"/>
        </w:rPr>
        <w:t xml:space="preserve">săptămâni de la iniţierea tratamentului. Efectele antihipertensive se menţin în timpul tratamentului de </w:t>
      </w:r>
      <w:r>
        <w:rPr>
          <w:lang w:val="ro-RO"/>
        </w:rPr>
        <w:t xml:space="preserve">lungă </w:t>
      </w:r>
      <w:r w:rsidRPr="00F20731">
        <w:rPr>
          <w:lang w:val="ro-RO"/>
        </w:rPr>
        <w:t>durată. După întreruperea tratamentului, tensiunea arterială revine treptat la valorile iniţiale. Întreruperea tratamentului nu declanşează hipe</w:t>
      </w:r>
      <w:r>
        <w:rPr>
          <w:lang w:val="ro-RO"/>
        </w:rPr>
        <w:t>rtensiune arterială de rebound.</w:t>
      </w:r>
    </w:p>
    <w:p w:rsidR="006377A6" w:rsidRDefault="006377A6" w:rsidP="00A2096F">
      <w:pPr>
        <w:pStyle w:val="EMEABodyText"/>
        <w:rPr>
          <w:lang w:val="ro-RO"/>
        </w:rPr>
      </w:pPr>
    </w:p>
    <w:p w:rsidR="00A2096F" w:rsidRPr="00F20731" w:rsidRDefault="00A2096F" w:rsidP="00A2096F">
      <w:pPr>
        <w:pStyle w:val="EMEABodyText"/>
        <w:rPr>
          <w:lang w:val="ro-RO"/>
        </w:rPr>
      </w:pPr>
      <w:r w:rsidRPr="00F20731">
        <w:rPr>
          <w:lang w:val="ro-RO"/>
        </w:rPr>
        <w:t xml:space="preserve">Efectele antihipertensive ale irbesartanului şi diureticelor tiazidice sunt aditive. La pacienţii </w:t>
      </w:r>
      <w:r>
        <w:rPr>
          <w:lang w:val="ro-RO"/>
        </w:rPr>
        <w:t xml:space="preserve">la </w:t>
      </w:r>
      <w:r w:rsidRPr="00F20731">
        <w:rPr>
          <w:lang w:val="ro-RO"/>
        </w:rPr>
        <w:t xml:space="preserve">care </w:t>
      </w:r>
      <w:r>
        <w:rPr>
          <w:lang w:val="ro-RO"/>
        </w:rPr>
        <w:t>hipertensiunea arterială nu este controlată</w:t>
      </w:r>
      <w:r w:rsidRPr="00F20731">
        <w:rPr>
          <w:lang w:val="ro-RO"/>
        </w:rPr>
        <w:t xml:space="preserve"> în mod adecvat cu irbesartan </w:t>
      </w:r>
      <w:r>
        <w:rPr>
          <w:lang w:val="ro-RO"/>
        </w:rPr>
        <w:t xml:space="preserve">administrat </w:t>
      </w:r>
      <w:r w:rsidRPr="00F20731">
        <w:rPr>
          <w:lang w:val="ro-RO"/>
        </w:rPr>
        <w:t xml:space="preserve">în monoterapie, </w:t>
      </w:r>
      <w:r>
        <w:rPr>
          <w:lang w:val="ro-RO"/>
        </w:rPr>
        <w:t xml:space="preserve">asocierea </w:t>
      </w:r>
      <w:r w:rsidRPr="00F20731">
        <w:rPr>
          <w:lang w:val="ro-RO"/>
        </w:rPr>
        <w:t>unei doze mici de hidroclorotiazidă (12,5 mg) la irbesartan, în</w:t>
      </w:r>
      <w:r>
        <w:rPr>
          <w:lang w:val="ro-RO"/>
        </w:rPr>
        <w:t xml:space="preserve"> </w:t>
      </w:r>
      <w:r w:rsidRPr="00F20731">
        <w:rPr>
          <w:lang w:val="ro-RO"/>
        </w:rPr>
        <w:t xml:space="preserve">priză </w:t>
      </w:r>
      <w:r>
        <w:rPr>
          <w:lang w:val="ro-RO"/>
        </w:rPr>
        <w:t>unică zilnică</w:t>
      </w:r>
      <w:r w:rsidRPr="00F20731">
        <w:rPr>
          <w:lang w:val="ro-RO"/>
        </w:rPr>
        <w:t xml:space="preserve">, produce o scădere </w:t>
      </w:r>
      <w:r w:rsidR="00917F22">
        <w:rPr>
          <w:lang w:val="ro-RO"/>
        </w:rPr>
        <w:t>suplimentară</w:t>
      </w:r>
      <w:r w:rsidR="00917F22" w:rsidRPr="00F20731">
        <w:rPr>
          <w:lang w:val="ro-RO"/>
        </w:rPr>
        <w:t xml:space="preserve"> </w:t>
      </w:r>
      <w:r w:rsidRPr="00F20731">
        <w:rPr>
          <w:lang w:val="ro-RO"/>
        </w:rPr>
        <w:t xml:space="preserve">a tensiunii arteriale, comparativ cu placebo, </w:t>
      </w:r>
      <w:r>
        <w:rPr>
          <w:lang w:val="ro-RO"/>
        </w:rPr>
        <w:t>după</w:t>
      </w:r>
      <w:r w:rsidRPr="00F20731">
        <w:rPr>
          <w:lang w:val="ro-RO"/>
        </w:rPr>
        <w:t xml:space="preserve"> 24 ore </w:t>
      </w:r>
      <w:r>
        <w:rPr>
          <w:lang w:val="ro-RO"/>
        </w:rPr>
        <w:t>de la</w:t>
      </w:r>
      <w:r w:rsidRPr="00F20731">
        <w:rPr>
          <w:lang w:val="ro-RO"/>
        </w:rPr>
        <w:t xml:space="preserve"> administrare (înaintea dozei următoare), de 7</w:t>
      </w:r>
      <w:r w:rsidRPr="00F20731">
        <w:rPr>
          <w:lang w:val="ro-RO"/>
        </w:rPr>
        <w:noBreakHyphen/>
        <w:t>10/3</w:t>
      </w:r>
      <w:r w:rsidRPr="00F20731">
        <w:rPr>
          <w:lang w:val="ro-RO"/>
        </w:rPr>
        <w:noBreakHyphen/>
        <w:t>6 mm Hg (sistolică/diastolică).</w:t>
      </w:r>
    </w:p>
    <w:p w:rsidR="006377A6" w:rsidRDefault="006377A6" w:rsidP="00A2096F">
      <w:pPr>
        <w:pStyle w:val="EMEABodyText"/>
        <w:rPr>
          <w:lang w:val="ro-RO"/>
        </w:rPr>
      </w:pPr>
    </w:p>
    <w:p w:rsidR="00A2096F" w:rsidRPr="00F20731" w:rsidRDefault="00A2096F" w:rsidP="00A2096F">
      <w:pPr>
        <w:pStyle w:val="EMEABodyText"/>
        <w:rPr>
          <w:lang w:val="ro-RO"/>
        </w:rPr>
      </w:pPr>
      <w:r w:rsidRPr="00F20731">
        <w:rPr>
          <w:lang w:val="ro-RO"/>
        </w:rPr>
        <w:t xml:space="preserve">Eficacitatea </w:t>
      </w:r>
      <w:r>
        <w:rPr>
          <w:lang w:val="ro-RO"/>
        </w:rPr>
        <w:t>Aprovel</w:t>
      </w:r>
      <w:r w:rsidRPr="00F20731">
        <w:rPr>
          <w:lang w:val="ro-RO"/>
        </w:rPr>
        <w:t xml:space="preserve"> nu este influenţată de vârstă sau sex. </w:t>
      </w:r>
      <w:r>
        <w:rPr>
          <w:lang w:val="ro-RO"/>
        </w:rPr>
        <w:t xml:space="preserve">Ca şi în cazul </w:t>
      </w:r>
      <w:r w:rsidR="00AC258F">
        <w:rPr>
          <w:lang w:val="ro-RO"/>
        </w:rPr>
        <w:t xml:space="preserve">altor </w:t>
      </w:r>
      <w:r w:rsidRPr="00F20731">
        <w:rPr>
          <w:lang w:val="ro-RO"/>
        </w:rPr>
        <w:t xml:space="preserve">medicamente care acţionează asupra sistemul renină-angiotensină, pacienţii hipertensivi de culoare </w:t>
      </w:r>
      <w:r>
        <w:rPr>
          <w:lang w:val="ro-RO"/>
        </w:rPr>
        <w:t xml:space="preserve">prezintă </w:t>
      </w:r>
      <w:r w:rsidRPr="00F20731">
        <w:rPr>
          <w:lang w:val="ro-RO"/>
        </w:rPr>
        <w:t xml:space="preserve">un răspuns </w:t>
      </w:r>
      <w:r>
        <w:rPr>
          <w:lang w:val="ro-RO"/>
        </w:rPr>
        <w:t xml:space="preserve">considerabil </w:t>
      </w:r>
      <w:r w:rsidRPr="00F20731">
        <w:rPr>
          <w:lang w:val="ro-RO"/>
        </w:rPr>
        <w:t xml:space="preserve">mai slab la irbesartan administrat în monoterapie. </w:t>
      </w:r>
      <w:r>
        <w:rPr>
          <w:lang w:val="ro-RO"/>
        </w:rPr>
        <w:t xml:space="preserve">În cazul în care </w:t>
      </w:r>
      <w:r w:rsidRPr="00F20731">
        <w:rPr>
          <w:lang w:val="ro-RO"/>
        </w:rPr>
        <w:t>irbesartanul se administrează în asociere cu o doză mică de hidroclorotiazidă (de exemplu, 12,5 mg</w:t>
      </w:r>
      <w:r w:rsidR="00AC258F" w:rsidRPr="00AC258F">
        <w:rPr>
          <w:lang w:val="ro-RO"/>
        </w:rPr>
        <w:t xml:space="preserve"> </w:t>
      </w:r>
      <w:r w:rsidR="00AC258F">
        <w:rPr>
          <w:lang w:val="ro-RO"/>
        </w:rPr>
        <w:t xml:space="preserve">pe </w:t>
      </w:r>
      <w:r w:rsidRPr="00F20731">
        <w:rPr>
          <w:lang w:val="ro-RO"/>
        </w:rPr>
        <w:t>zi), răspunsul antihipertensiv al pacienţilor de culoare se apropie de cel al pacienţilor de rasă caucaziană.</w:t>
      </w:r>
    </w:p>
    <w:p w:rsidR="006377A6" w:rsidRDefault="006377A6" w:rsidP="00A2096F">
      <w:pPr>
        <w:pStyle w:val="EMEABodyText"/>
        <w:rPr>
          <w:lang w:val="ro-RO"/>
        </w:rPr>
      </w:pPr>
    </w:p>
    <w:p w:rsidR="00A2096F" w:rsidRPr="00F20731" w:rsidRDefault="00A2096F" w:rsidP="00A2096F">
      <w:pPr>
        <w:pStyle w:val="EMEABodyText"/>
        <w:rPr>
          <w:lang w:val="ro-RO"/>
        </w:rPr>
      </w:pPr>
      <w:r w:rsidRPr="00F20731">
        <w:rPr>
          <w:lang w:val="ro-RO"/>
        </w:rPr>
        <w:t>Nu există niciun efect semnificativ clinic asupra uricemiei sau uricozuriei.</w:t>
      </w:r>
    </w:p>
    <w:p w:rsidR="00A2096F" w:rsidRPr="00826193" w:rsidRDefault="00A2096F" w:rsidP="00A2096F">
      <w:pPr>
        <w:pStyle w:val="EMEABodyText"/>
        <w:rPr>
          <w:lang w:val="ro-RO"/>
        </w:rPr>
      </w:pPr>
    </w:p>
    <w:p w:rsidR="00A2096F" w:rsidRDefault="00A2096F" w:rsidP="00A2096F">
      <w:pPr>
        <w:pStyle w:val="EMEABodyText"/>
        <w:rPr>
          <w:u w:val="single"/>
          <w:lang w:val="ro-RO"/>
        </w:rPr>
      </w:pPr>
      <w:r>
        <w:rPr>
          <w:u w:val="single"/>
          <w:lang w:val="ro-RO"/>
        </w:rPr>
        <w:t>Copii şi adolescenţi</w:t>
      </w:r>
    </w:p>
    <w:p w:rsidR="00A2096F" w:rsidRPr="00C21EAC" w:rsidRDefault="00A2096F" w:rsidP="00A2096F">
      <w:pPr>
        <w:pStyle w:val="EMEABodyText"/>
        <w:rPr>
          <w:lang w:val="ro-RO"/>
        </w:rPr>
      </w:pPr>
      <w:r w:rsidRPr="008748C9">
        <w:rPr>
          <w:lang w:val="ro-RO"/>
        </w:rPr>
        <w:t xml:space="preserve">Scăderea tensiunii arteriale </w:t>
      </w:r>
      <w:r w:rsidR="00AC258F" w:rsidRPr="008748C9">
        <w:rPr>
          <w:lang w:val="ro-RO"/>
        </w:rPr>
        <w:t xml:space="preserve">a fost evaluată prin </w:t>
      </w:r>
      <w:r w:rsidR="00AC258F" w:rsidRPr="002F604B">
        <w:rPr>
          <w:lang w:val="ro-RO"/>
        </w:rPr>
        <w:t>dozarea</w:t>
      </w:r>
      <w:r w:rsidR="00AC258F" w:rsidRPr="008748C9">
        <w:rPr>
          <w:lang w:val="ro-RO"/>
        </w:rPr>
        <w:t xml:space="preserve"> controlată a irbe</w:t>
      </w:r>
      <w:r w:rsidR="00AC258F">
        <w:rPr>
          <w:lang w:val="ro-RO"/>
        </w:rPr>
        <w:t>s</w:t>
      </w:r>
      <w:r w:rsidR="00AC258F" w:rsidRPr="008748C9">
        <w:rPr>
          <w:lang w:val="ro-RO"/>
        </w:rPr>
        <w:t xml:space="preserve">artanului </w:t>
      </w:r>
      <w:r w:rsidRPr="008748C9">
        <w:rPr>
          <w:lang w:val="ro-RO"/>
        </w:rPr>
        <w:t>cu 0,5 mg/kg (scăzut</w:t>
      </w:r>
      <w:r w:rsidR="00AC258F">
        <w:rPr>
          <w:lang w:val="ro-RO"/>
        </w:rPr>
        <w:t>ă</w:t>
      </w:r>
      <w:r w:rsidRPr="008748C9">
        <w:rPr>
          <w:lang w:val="ro-RO"/>
        </w:rPr>
        <w:t>), 1,5 mg/kg (medi</w:t>
      </w:r>
      <w:r w:rsidR="00AC258F">
        <w:rPr>
          <w:lang w:val="ro-RO"/>
        </w:rPr>
        <w:t>e</w:t>
      </w:r>
      <w:r w:rsidRPr="008748C9">
        <w:rPr>
          <w:lang w:val="ro-RO"/>
        </w:rPr>
        <w:t>) şi 4,5</w:t>
      </w:r>
      <w:r>
        <w:rPr>
          <w:lang w:val="ro-RO"/>
        </w:rPr>
        <w:t> </w:t>
      </w:r>
      <w:r w:rsidRPr="008748C9">
        <w:rPr>
          <w:lang w:val="ro-RO"/>
        </w:rPr>
        <w:t>mg/kg (ridicat</w:t>
      </w:r>
      <w:r w:rsidR="00AC258F">
        <w:rPr>
          <w:lang w:val="ro-RO"/>
        </w:rPr>
        <w:t>ă</w:t>
      </w:r>
      <w:r w:rsidRPr="008748C9">
        <w:rPr>
          <w:lang w:val="ro-RO"/>
        </w:rPr>
        <w:t>)</w:t>
      </w:r>
      <w:r w:rsidR="00AC258F">
        <w:rPr>
          <w:lang w:val="ro-RO"/>
        </w:rPr>
        <w:t>,</w:t>
      </w:r>
      <w:r w:rsidRPr="008748C9">
        <w:rPr>
          <w:lang w:val="ro-RO"/>
        </w:rPr>
        <w:t xml:space="preserve"> pe o perioadă de 3 săptămâni</w:t>
      </w:r>
      <w:r w:rsidR="00AC258F">
        <w:rPr>
          <w:lang w:val="ro-RO"/>
        </w:rPr>
        <w:t>,</w:t>
      </w:r>
      <w:r w:rsidRPr="008748C9">
        <w:rPr>
          <w:lang w:val="ro-RO"/>
        </w:rPr>
        <w:t xml:space="preserve"> la 318</w:t>
      </w:r>
      <w:r>
        <w:rPr>
          <w:lang w:val="ro-RO"/>
        </w:rPr>
        <w:t> </w:t>
      </w:r>
      <w:r w:rsidRPr="008748C9">
        <w:rPr>
          <w:lang w:val="ro-RO"/>
        </w:rPr>
        <w:t>pacienţi hipertensivi sau la cei cu risc (diabet, antecedente familiale de hipertensiune), copii şi adolescenţi cu vârsta cuprinsă</w:t>
      </w:r>
      <w:r>
        <w:rPr>
          <w:lang w:val="ro-RO"/>
        </w:rPr>
        <w:t xml:space="preserve"> </w:t>
      </w:r>
      <w:r w:rsidRPr="008748C9">
        <w:rPr>
          <w:lang w:val="ro-RO"/>
        </w:rPr>
        <w:t>între 6 şi 16 ani. La sfârşitul celor trei săptămâni</w:t>
      </w:r>
      <w:r>
        <w:rPr>
          <w:lang w:val="ro-RO"/>
        </w:rPr>
        <w:t>,</w:t>
      </w:r>
      <w:r w:rsidRPr="008748C9">
        <w:rPr>
          <w:lang w:val="ro-RO"/>
        </w:rPr>
        <w:t xml:space="preserve"> scăderea </w:t>
      </w:r>
      <w:r w:rsidR="00050177">
        <w:rPr>
          <w:lang w:val="ro-RO"/>
        </w:rPr>
        <w:t>medie</w:t>
      </w:r>
      <w:r w:rsidR="00050177" w:rsidRPr="008748C9">
        <w:rPr>
          <w:lang w:val="ro-RO"/>
        </w:rPr>
        <w:t xml:space="preserve"> </w:t>
      </w:r>
      <w:r w:rsidRPr="008748C9">
        <w:rPr>
          <w:lang w:val="ro-RO"/>
        </w:rPr>
        <w:t xml:space="preserve">faţă de valoarea iniţială </w:t>
      </w:r>
      <w:r w:rsidR="00050177">
        <w:rPr>
          <w:lang w:val="ro-RO"/>
        </w:rPr>
        <w:t>a</w:t>
      </w:r>
      <w:r w:rsidR="00050177" w:rsidRPr="008748C9">
        <w:rPr>
          <w:lang w:val="ro-RO"/>
        </w:rPr>
        <w:t xml:space="preserve"> </w:t>
      </w:r>
      <w:r w:rsidRPr="008748C9">
        <w:rPr>
          <w:lang w:val="ro-RO"/>
        </w:rPr>
        <w:t>variabil</w:t>
      </w:r>
      <w:r w:rsidR="00050177">
        <w:rPr>
          <w:lang w:val="ro-RO"/>
        </w:rPr>
        <w:t>ei</w:t>
      </w:r>
      <w:r w:rsidR="00670C5C" w:rsidRPr="00670C5C">
        <w:rPr>
          <w:lang w:val="ro-RO"/>
        </w:rPr>
        <w:t xml:space="preserve"> </w:t>
      </w:r>
      <w:r w:rsidR="00670C5C" w:rsidRPr="008748C9">
        <w:rPr>
          <w:lang w:val="ro-RO"/>
        </w:rPr>
        <w:t>principal</w:t>
      </w:r>
      <w:r w:rsidR="00670C5C">
        <w:rPr>
          <w:lang w:val="ro-RO"/>
        </w:rPr>
        <w:t>e</w:t>
      </w:r>
      <w:r w:rsidRPr="008748C9">
        <w:rPr>
          <w:lang w:val="ro-RO"/>
        </w:rPr>
        <w:t xml:space="preserve"> de eficacitate, tensiun</w:t>
      </w:r>
      <w:r w:rsidR="00670C5C">
        <w:rPr>
          <w:lang w:val="ro-RO"/>
        </w:rPr>
        <w:t>ea</w:t>
      </w:r>
      <w:r w:rsidRPr="008748C9">
        <w:rPr>
          <w:lang w:val="ro-RO"/>
        </w:rPr>
        <w:t xml:space="preserve"> arterial</w:t>
      </w:r>
      <w:r w:rsidR="00670C5C">
        <w:rPr>
          <w:lang w:val="ro-RO"/>
        </w:rPr>
        <w:t>ă</w:t>
      </w:r>
      <w:r w:rsidRPr="008748C9">
        <w:rPr>
          <w:lang w:val="ro-RO"/>
        </w:rPr>
        <w:t xml:space="preserve"> sistolic</w:t>
      </w:r>
      <w:r w:rsidR="00670C5C">
        <w:rPr>
          <w:lang w:val="ro-RO"/>
        </w:rPr>
        <w:t>ă</w:t>
      </w:r>
      <w:r w:rsidRPr="008748C9">
        <w:rPr>
          <w:lang w:val="ro-RO"/>
        </w:rPr>
        <w:t xml:space="preserve"> </w:t>
      </w:r>
      <w:r w:rsidR="00050177" w:rsidRPr="002F604B">
        <w:rPr>
          <w:lang w:val="ro-RO"/>
        </w:rPr>
        <w:t xml:space="preserve">în poziţie şezândă </w:t>
      </w:r>
      <w:r w:rsidRPr="008748C9">
        <w:rPr>
          <w:lang w:val="ro-RO"/>
        </w:rPr>
        <w:t>(SeSBP)</w:t>
      </w:r>
      <w:r w:rsidR="00670C5C">
        <w:rPr>
          <w:lang w:val="ro-RO"/>
        </w:rPr>
        <w:t xml:space="preserve"> înainte de administrarea dozei următoare</w:t>
      </w:r>
      <w:r w:rsidR="00050177">
        <w:rPr>
          <w:lang w:val="ro-RO"/>
        </w:rPr>
        <w:t>,</w:t>
      </w:r>
      <w:r>
        <w:rPr>
          <w:lang w:val="ro-RO"/>
        </w:rPr>
        <w:t xml:space="preserve"> </w:t>
      </w:r>
      <w:r w:rsidRPr="008748C9">
        <w:rPr>
          <w:lang w:val="ro-RO"/>
        </w:rPr>
        <w:t xml:space="preserve">a fost de 11,7 mm Hg (doze scăzute), 9,3 mm Hg (doze medii), 13,2 mm Hg (doze ridicate). </w:t>
      </w:r>
      <w:r w:rsidRPr="00C21EAC">
        <w:rPr>
          <w:lang w:val="ro-RO"/>
        </w:rPr>
        <w:t xml:space="preserve">Nu au apărut diferenţe semnificative între aceste doze. Modificarea </w:t>
      </w:r>
      <w:r w:rsidR="00DE75D7" w:rsidRPr="002F604B">
        <w:rPr>
          <w:lang w:val="ro-RO"/>
        </w:rPr>
        <w:t xml:space="preserve">medie </w:t>
      </w:r>
      <w:r w:rsidR="00FD34B5" w:rsidRPr="002F604B">
        <w:rPr>
          <w:lang w:val="ro-RO"/>
        </w:rPr>
        <w:t xml:space="preserve">ajustată </w:t>
      </w:r>
      <w:r w:rsidRPr="002F604B">
        <w:rPr>
          <w:lang w:val="ro-RO"/>
        </w:rPr>
        <w:t xml:space="preserve">a </w:t>
      </w:r>
      <w:r w:rsidRPr="00C21EAC">
        <w:rPr>
          <w:lang w:val="ro-RO"/>
        </w:rPr>
        <w:t xml:space="preserve">tensiunii arteriale diastolice </w:t>
      </w:r>
      <w:r w:rsidR="00DE75D7" w:rsidRPr="002F604B">
        <w:rPr>
          <w:lang w:val="ro-RO"/>
        </w:rPr>
        <w:t xml:space="preserve">în poziţie şezândă </w:t>
      </w:r>
      <w:r w:rsidRPr="00C21EAC">
        <w:rPr>
          <w:lang w:val="ro-RO"/>
        </w:rPr>
        <w:t xml:space="preserve">(SeDBP) </w:t>
      </w:r>
      <w:r w:rsidR="00FD34B5" w:rsidRPr="005D614F">
        <w:rPr>
          <w:lang w:val="ro-RO"/>
        </w:rPr>
        <w:t>înainte</w:t>
      </w:r>
      <w:r w:rsidR="00FD34B5">
        <w:rPr>
          <w:lang w:val="ro-RO"/>
        </w:rPr>
        <w:t xml:space="preserve"> de administrarea dozei următoare</w:t>
      </w:r>
      <w:r w:rsidR="00FD34B5" w:rsidRPr="00C21EAC">
        <w:rPr>
          <w:lang w:val="ro-RO"/>
        </w:rPr>
        <w:t xml:space="preserve"> </w:t>
      </w:r>
      <w:r w:rsidRPr="00C21EAC">
        <w:rPr>
          <w:lang w:val="ro-RO"/>
        </w:rPr>
        <w:t>a fost urm</w:t>
      </w:r>
      <w:r w:rsidRPr="00B90108">
        <w:rPr>
          <w:lang w:val="ro-RO"/>
        </w:rPr>
        <w:t>ă</w:t>
      </w:r>
      <w:r w:rsidRPr="00C21EAC">
        <w:rPr>
          <w:lang w:val="ro-RO"/>
        </w:rPr>
        <w:t xml:space="preserve">toarea: 3,8 mm Hg (doze scăzute), 3,2 mm Hg (doze medii), 5,6 mm Hg (doze crescute). După încă o perioadă de două săptămâni, în care pacienţii au fost randomizaţi din nou </w:t>
      </w:r>
      <w:r w:rsidR="00DE75D7">
        <w:rPr>
          <w:lang w:val="ro-RO"/>
        </w:rPr>
        <w:t xml:space="preserve">pentru a li se administra, </w:t>
      </w:r>
      <w:r w:rsidRPr="00C21EAC">
        <w:rPr>
          <w:lang w:val="ro-RO"/>
        </w:rPr>
        <w:t>fie substanţă activă</w:t>
      </w:r>
      <w:r w:rsidR="00DE75D7">
        <w:rPr>
          <w:lang w:val="ro-RO"/>
        </w:rPr>
        <w:t>,</w:t>
      </w:r>
      <w:r w:rsidRPr="00C21EAC">
        <w:rPr>
          <w:lang w:val="ro-RO"/>
        </w:rPr>
        <w:t xml:space="preserve"> fie placebo, pacienţii la care s-a administrat placebo au prezentat o creştere de 2,4 şi 2,0 mm Hg a SeSBP şi SeDBP</w:t>
      </w:r>
      <w:r w:rsidR="00DE75D7">
        <w:rPr>
          <w:lang w:val="ro-RO"/>
        </w:rPr>
        <w:t>,</w:t>
      </w:r>
      <w:r w:rsidRPr="00C21EAC">
        <w:rPr>
          <w:lang w:val="ro-RO"/>
        </w:rPr>
        <w:t xml:space="preserve"> comparativ cu </w:t>
      </w:r>
      <w:r w:rsidR="00DE75D7">
        <w:rPr>
          <w:lang w:val="ro-RO"/>
        </w:rPr>
        <w:t>modificări de</w:t>
      </w:r>
      <w:r w:rsidR="00DE75D7" w:rsidRPr="00C21EAC">
        <w:rPr>
          <w:lang w:val="ro-RO"/>
        </w:rPr>
        <w:t xml:space="preserve"> </w:t>
      </w:r>
      <w:r w:rsidRPr="00C21EAC">
        <w:rPr>
          <w:lang w:val="ro-RO"/>
        </w:rPr>
        <w:t>+0,1 şi</w:t>
      </w:r>
      <w:r w:rsidR="00DE75D7">
        <w:rPr>
          <w:lang w:val="ro-RO"/>
        </w:rPr>
        <w:t>,</w:t>
      </w:r>
      <w:r w:rsidRPr="00C21EAC">
        <w:rPr>
          <w:lang w:val="ro-RO"/>
        </w:rPr>
        <w:t xml:space="preserve"> respectiv</w:t>
      </w:r>
      <w:r w:rsidR="00DE75D7">
        <w:rPr>
          <w:lang w:val="ro-RO"/>
        </w:rPr>
        <w:t>,</w:t>
      </w:r>
      <w:r w:rsidRPr="00C21EAC">
        <w:rPr>
          <w:lang w:val="ro-RO"/>
        </w:rPr>
        <w:t xml:space="preserve"> -0,3 mm Hg </w:t>
      </w:r>
      <w:r w:rsidR="00DE75D7">
        <w:rPr>
          <w:lang w:val="ro-RO"/>
        </w:rPr>
        <w:t>la</w:t>
      </w:r>
      <w:r w:rsidR="00DE75D7" w:rsidRPr="00C21EAC">
        <w:rPr>
          <w:lang w:val="ro-RO"/>
        </w:rPr>
        <w:t xml:space="preserve"> </w:t>
      </w:r>
      <w:r w:rsidRPr="00C21EAC">
        <w:rPr>
          <w:lang w:val="ro-RO"/>
        </w:rPr>
        <w:t>pacienţii trataţi cu toate dozele de irbesartan (vezi pct. 4.2).</w:t>
      </w:r>
    </w:p>
    <w:p w:rsidR="00A2096F" w:rsidRPr="00C21EAC" w:rsidRDefault="00A2096F" w:rsidP="00A2096F">
      <w:pPr>
        <w:pStyle w:val="EMEABodyText"/>
        <w:rPr>
          <w:lang w:val="ro-RO"/>
        </w:rPr>
      </w:pPr>
    </w:p>
    <w:p w:rsidR="00A2096F" w:rsidRPr="00F20731" w:rsidRDefault="00A2096F" w:rsidP="00A2096F">
      <w:pPr>
        <w:pStyle w:val="EMEABodyText"/>
        <w:keepNext/>
        <w:rPr>
          <w:u w:val="single"/>
          <w:lang w:val="ro-RO"/>
        </w:rPr>
      </w:pPr>
      <w:r w:rsidRPr="00F20731">
        <w:rPr>
          <w:u w:val="single"/>
          <w:lang w:val="ro-RO"/>
        </w:rPr>
        <w:t xml:space="preserve">Hipertensiune arterială şi diabet zaharat de tip </w:t>
      </w:r>
      <w:r>
        <w:rPr>
          <w:u w:val="single"/>
          <w:lang w:val="ro-RO"/>
        </w:rPr>
        <w:t>2</w:t>
      </w:r>
      <w:r w:rsidR="00267409">
        <w:rPr>
          <w:u w:val="single"/>
          <w:lang w:val="ro-RO"/>
        </w:rPr>
        <w:t>,</w:t>
      </w:r>
      <w:r w:rsidRPr="00F20731">
        <w:rPr>
          <w:u w:val="single"/>
          <w:lang w:val="ro-RO"/>
        </w:rPr>
        <w:t xml:space="preserve"> cu </w:t>
      </w:r>
      <w:r w:rsidR="001F23FE">
        <w:rPr>
          <w:u w:val="single"/>
          <w:lang w:val="ro-RO"/>
        </w:rPr>
        <w:t xml:space="preserve">boală </w:t>
      </w:r>
      <w:r>
        <w:rPr>
          <w:u w:val="single"/>
          <w:lang w:val="ro-RO"/>
        </w:rPr>
        <w:t>renală</w:t>
      </w:r>
    </w:p>
    <w:p w:rsidR="00A9468D" w:rsidRDefault="00A9468D" w:rsidP="00A2096F">
      <w:pPr>
        <w:pStyle w:val="EMEABodyText"/>
        <w:rPr>
          <w:lang w:val="ro-RO"/>
        </w:rPr>
      </w:pPr>
    </w:p>
    <w:p w:rsidR="00A2096F" w:rsidRPr="00F20731" w:rsidRDefault="00A2096F" w:rsidP="00A2096F">
      <w:pPr>
        <w:pStyle w:val="EMEABodyText"/>
        <w:rPr>
          <w:lang w:val="ro-RO"/>
        </w:rPr>
      </w:pPr>
      <w:r w:rsidRPr="00F20731">
        <w:rPr>
          <w:lang w:val="ro-RO"/>
        </w:rPr>
        <w:t>Studiul</w:t>
      </w:r>
      <w:r>
        <w:rPr>
          <w:lang w:val="ro-RO"/>
        </w:rPr>
        <w:t xml:space="preserve"> </w:t>
      </w:r>
      <w:r w:rsidR="00DE75D7">
        <w:rPr>
          <w:lang w:val="ro-RO"/>
        </w:rPr>
        <w:t>„</w:t>
      </w:r>
      <w:r w:rsidRPr="00F20731">
        <w:rPr>
          <w:lang w:val="ro-RO"/>
        </w:rPr>
        <w:t>Irbesartan Diabetic Nephropathy Trial (IDNT)</w:t>
      </w:r>
      <w:r w:rsidR="00DE75D7">
        <w:rPr>
          <w:lang w:val="ro-RO"/>
        </w:rPr>
        <w:t>”</w:t>
      </w:r>
      <w:r>
        <w:rPr>
          <w:lang w:val="ro-RO"/>
        </w:rPr>
        <w:t xml:space="preserve"> evidenţiază</w:t>
      </w:r>
      <w:r w:rsidRPr="00F20731">
        <w:rPr>
          <w:lang w:val="ro-RO"/>
        </w:rPr>
        <w:t xml:space="preserve"> că irbesartanul încetineşte progresia </w:t>
      </w:r>
      <w:r w:rsidR="00267409">
        <w:rPr>
          <w:lang w:val="ro-RO"/>
        </w:rPr>
        <w:t xml:space="preserve">bolii </w:t>
      </w:r>
      <w:r>
        <w:rPr>
          <w:lang w:val="ro-RO"/>
        </w:rPr>
        <w:t xml:space="preserve">renale </w:t>
      </w:r>
      <w:r w:rsidRPr="00F20731">
        <w:rPr>
          <w:lang w:val="ro-RO"/>
        </w:rPr>
        <w:t>la pacienţii cu insuficienţă renală cronică şi proteinurie cu semnificaţie clinică. IDNT a fost un studiu de morbiditate şi mortalitate, dublu-orb,</w:t>
      </w:r>
      <w:r>
        <w:rPr>
          <w:lang w:val="ro-RO"/>
        </w:rPr>
        <w:t xml:space="preserve"> controlat cu </w:t>
      </w:r>
      <w:r w:rsidRPr="00F20731">
        <w:rPr>
          <w:lang w:val="ro-RO"/>
        </w:rPr>
        <w:t xml:space="preserve">placebo, care a comparat </w:t>
      </w:r>
      <w:r>
        <w:rPr>
          <w:lang w:val="ro-RO"/>
        </w:rPr>
        <w:t>Aprovel</w:t>
      </w:r>
      <w:r w:rsidRPr="00F20731">
        <w:rPr>
          <w:lang w:val="ro-RO"/>
        </w:rPr>
        <w:t xml:space="preserve">, amlodipină şi placebo. Efectele </w:t>
      </w:r>
      <w:r>
        <w:rPr>
          <w:lang w:val="ro-RO"/>
        </w:rPr>
        <w:t>Aprovel</w:t>
      </w:r>
      <w:r w:rsidRPr="00F20731">
        <w:rPr>
          <w:lang w:val="ro-RO"/>
        </w:rPr>
        <w:t xml:space="preserve"> pe termen lung (în medie 2,6 ani) asupra progresiei </w:t>
      </w:r>
      <w:r>
        <w:rPr>
          <w:lang w:val="ro-RO"/>
        </w:rPr>
        <w:t xml:space="preserve">afecţiunii renale </w:t>
      </w:r>
      <w:r w:rsidRPr="00F20731">
        <w:rPr>
          <w:lang w:val="ro-RO"/>
        </w:rPr>
        <w:t>şi asupra mortalităţii de orice cauză au fost studiate la 1715</w:t>
      </w:r>
      <w:r>
        <w:rPr>
          <w:lang w:val="ro-RO"/>
        </w:rPr>
        <w:t> </w:t>
      </w:r>
      <w:r w:rsidRPr="00F20731">
        <w:rPr>
          <w:lang w:val="ro-RO"/>
        </w:rPr>
        <w:t>pacienţi hipertensivi</w:t>
      </w:r>
      <w:r w:rsidR="007268A1">
        <w:rPr>
          <w:lang w:val="ro-RO"/>
        </w:rPr>
        <w:t>,</w:t>
      </w:r>
      <w:r w:rsidRPr="00F20731">
        <w:rPr>
          <w:lang w:val="ro-RO"/>
        </w:rPr>
        <w:t xml:space="preserve"> cu diabet zaharat de tip </w:t>
      </w:r>
      <w:r>
        <w:rPr>
          <w:lang w:val="ro-RO"/>
        </w:rPr>
        <w:t>2</w:t>
      </w:r>
      <w:r w:rsidRPr="00F20731">
        <w:rPr>
          <w:lang w:val="ro-RO"/>
        </w:rPr>
        <w:t xml:space="preserve">, proteinurie ≥ 900 mg/zi şi </w:t>
      </w:r>
      <w:r>
        <w:rPr>
          <w:lang w:val="ro-RO"/>
        </w:rPr>
        <w:t xml:space="preserve">creatininemie </w:t>
      </w:r>
      <w:r w:rsidRPr="00F20731">
        <w:rPr>
          <w:lang w:val="ro-RO"/>
        </w:rPr>
        <w:t>cuprinsă în intervalul 1,0</w:t>
      </w:r>
      <w:r w:rsidRPr="00F20731">
        <w:rPr>
          <w:lang w:val="ro-RO"/>
        </w:rPr>
        <w:noBreakHyphen/>
        <w:t xml:space="preserve">3,0 mg/dl. </w:t>
      </w:r>
      <w:r>
        <w:rPr>
          <w:lang w:val="ro-RO"/>
        </w:rPr>
        <w:t>La p</w:t>
      </w:r>
      <w:r w:rsidRPr="00F20731">
        <w:rPr>
          <w:lang w:val="ro-RO"/>
        </w:rPr>
        <w:t xml:space="preserve">acienţi </w:t>
      </w:r>
      <w:r>
        <w:rPr>
          <w:lang w:val="ro-RO"/>
        </w:rPr>
        <w:t>s-</w:t>
      </w:r>
      <w:r w:rsidRPr="00F20731">
        <w:rPr>
          <w:lang w:val="ro-RO"/>
        </w:rPr>
        <w:t xml:space="preserve">au </w:t>
      </w:r>
      <w:r>
        <w:rPr>
          <w:lang w:val="ro-RO"/>
        </w:rPr>
        <w:t xml:space="preserve">administrat </w:t>
      </w:r>
      <w:r w:rsidRPr="00F20731">
        <w:rPr>
          <w:lang w:val="ro-RO"/>
        </w:rPr>
        <w:t xml:space="preserve">doze progresive, în funcţie de tolerabilitate, </w:t>
      </w:r>
      <w:r>
        <w:rPr>
          <w:lang w:val="ro-RO"/>
        </w:rPr>
        <w:t xml:space="preserve">începând cu </w:t>
      </w:r>
      <w:r w:rsidRPr="00F20731">
        <w:rPr>
          <w:lang w:val="ro-RO"/>
        </w:rPr>
        <w:t>75 mg irbesartan până la o doză de întreţinere de 300 mg</w:t>
      </w:r>
      <w:r w:rsidR="00267409" w:rsidRPr="00267409">
        <w:rPr>
          <w:lang w:val="ro-RO"/>
        </w:rPr>
        <w:t xml:space="preserve"> </w:t>
      </w:r>
      <w:r w:rsidR="00267409" w:rsidRPr="005D614F">
        <w:rPr>
          <w:lang w:val="ro-RO"/>
        </w:rPr>
        <w:t>Aprovel</w:t>
      </w:r>
      <w:r w:rsidRPr="00F20731">
        <w:rPr>
          <w:lang w:val="ro-RO"/>
        </w:rPr>
        <w:t xml:space="preserve">, de la 2,5 mg </w:t>
      </w:r>
      <w:r>
        <w:rPr>
          <w:lang w:val="ro-RO"/>
        </w:rPr>
        <w:t xml:space="preserve">amlodipină </w:t>
      </w:r>
      <w:r w:rsidRPr="00F20731">
        <w:rPr>
          <w:lang w:val="ro-RO"/>
        </w:rPr>
        <w:t>până la 10 mg amlodipină sau placebo. În toate grupurile de tratament, pacienţi</w:t>
      </w:r>
      <w:r>
        <w:rPr>
          <w:lang w:val="ro-RO"/>
        </w:rPr>
        <w:t>lor</w:t>
      </w:r>
      <w:r w:rsidRPr="00F20731">
        <w:rPr>
          <w:lang w:val="ro-RO"/>
        </w:rPr>
        <w:t xml:space="preserve"> </w:t>
      </w:r>
      <w:r>
        <w:rPr>
          <w:lang w:val="ro-RO"/>
        </w:rPr>
        <w:t>li s-</w:t>
      </w:r>
      <w:r w:rsidRPr="00F20731">
        <w:rPr>
          <w:lang w:val="ro-RO"/>
        </w:rPr>
        <w:t xml:space="preserve">au </w:t>
      </w:r>
      <w:r>
        <w:rPr>
          <w:lang w:val="ro-RO"/>
        </w:rPr>
        <w:t>administrat</w:t>
      </w:r>
      <w:r w:rsidRPr="00F20731">
        <w:rPr>
          <w:lang w:val="ro-RO"/>
        </w:rPr>
        <w:t>, în general, 2 până la 4 medicamente antihipertensive (de ex</w:t>
      </w:r>
      <w:r>
        <w:rPr>
          <w:lang w:val="ro-RO"/>
        </w:rPr>
        <w:t>emplu,</w:t>
      </w:r>
      <w:r w:rsidRPr="00F20731">
        <w:rPr>
          <w:lang w:val="ro-RO"/>
        </w:rPr>
        <w:t xml:space="preserve"> diuretice, beta-blocante, alfa-blocante) pentru a ajunge la tensiune</w:t>
      </w:r>
      <w:r>
        <w:rPr>
          <w:lang w:val="ro-RO"/>
        </w:rPr>
        <w:t>a</w:t>
      </w:r>
      <w:r w:rsidRPr="00F20731">
        <w:rPr>
          <w:lang w:val="ro-RO"/>
        </w:rPr>
        <w:t xml:space="preserve"> arterială predefinită drept ţintă, de ≤ 135/85 mm Hg sau la o scădere cu 10 mm Hg a tensiunii arteriale sistolice, dacă valoarea iniţială a acesteia era &gt; 160 mm Hg. Şaizeci la sută (60%) dintre pacienţii din grupul placebo au atins această </w:t>
      </w:r>
      <w:r>
        <w:rPr>
          <w:lang w:val="ro-RO"/>
        </w:rPr>
        <w:t xml:space="preserve">valoare a </w:t>
      </w:r>
      <w:r w:rsidRPr="00F20731">
        <w:rPr>
          <w:lang w:val="ro-RO"/>
        </w:rPr>
        <w:t>tensiun</w:t>
      </w:r>
      <w:r>
        <w:rPr>
          <w:lang w:val="ro-RO"/>
        </w:rPr>
        <w:t>ii</w:t>
      </w:r>
      <w:r w:rsidRPr="00F20731">
        <w:rPr>
          <w:lang w:val="ro-RO"/>
        </w:rPr>
        <w:t xml:space="preserve"> arterial</w:t>
      </w:r>
      <w:r>
        <w:rPr>
          <w:lang w:val="ro-RO"/>
        </w:rPr>
        <w:t>e</w:t>
      </w:r>
      <w:r w:rsidRPr="00F20731">
        <w:rPr>
          <w:lang w:val="ro-RO"/>
        </w:rPr>
        <w:t xml:space="preserve"> ţintă,</w:t>
      </w:r>
      <w:r>
        <w:rPr>
          <w:lang w:val="ro-RO"/>
        </w:rPr>
        <w:t xml:space="preserve"> iar din grupurile irbesartan şi amlodipin</w:t>
      </w:r>
      <w:r w:rsidRPr="00E37FBE">
        <w:rPr>
          <w:lang w:val="ro-RO"/>
        </w:rPr>
        <w:t>ă</w:t>
      </w:r>
      <w:r>
        <w:rPr>
          <w:lang w:val="ro-RO"/>
        </w:rPr>
        <w:t xml:space="preserve"> </w:t>
      </w:r>
      <w:r w:rsidRPr="00F20731">
        <w:rPr>
          <w:lang w:val="ro-RO"/>
        </w:rPr>
        <w:t>76% şi</w:t>
      </w:r>
      <w:r w:rsidR="00857CAC">
        <w:rPr>
          <w:lang w:val="ro-RO"/>
        </w:rPr>
        <w:t>,</w:t>
      </w:r>
      <w:r w:rsidRPr="00F20731">
        <w:rPr>
          <w:lang w:val="ro-RO"/>
        </w:rPr>
        <w:t xml:space="preserve"> </w:t>
      </w:r>
      <w:r>
        <w:rPr>
          <w:lang w:val="ro-RO"/>
        </w:rPr>
        <w:t>respectiv</w:t>
      </w:r>
      <w:r w:rsidR="00857CAC">
        <w:rPr>
          <w:lang w:val="ro-RO"/>
        </w:rPr>
        <w:t>,</w:t>
      </w:r>
      <w:r>
        <w:rPr>
          <w:lang w:val="ro-RO"/>
        </w:rPr>
        <w:t xml:space="preserve"> </w:t>
      </w:r>
      <w:r w:rsidRPr="00F20731">
        <w:rPr>
          <w:lang w:val="ro-RO"/>
        </w:rPr>
        <w:t xml:space="preserve">78%. </w:t>
      </w:r>
      <w:r>
        <w:rPr>
          <w:lang w:val="ro-RO"/>
        </w:rPr>
        <w:t>În obiectivul primar combinat, i</w:t>
      </w:r>
      <w:r w:rsidRPr="00F20731">
        <w:rPr>
          <w:lang w:val="ro-RO"/>
        </w:rPr>
        <w:t xml:space="preserve">rbesartanul a redus semnificativ riscul relativ, constând în dublarea valorilor creatininemiei, stadiul final al nefropatiei (SFN) sau mortalitatea de orice cauză. Aproximativ 33% din pacienţii din grupul </w:t>
      </w:r>
      <w:r w:rsidR="00C23692">
        <w:rPr>
          <w:lang w:val="ro-RO"/>
        </w:rPr>
        <w:t xml:space="preserve">cu </w:t>
      </w:r>
      <w:r w:rsidRPr="00F20731">
        <w:rPr>
          <w:lang w:val="ro-RO"/>
        </w:rPr>
        <w:t xml:space="preserve">irbesartan au atins obiectivul primar combinat renal, comparativ cu 39% şi 41% în grupurile placebo </w:t>
      </w:r>
      <w:r w:rsidR="00C23692">
        <w:rPr>
          <w:lang w:val="ro-RO"/>
        </w:rPr>
        <w:t>şi,</w:t>
      </w:r>
      <w:r w:rsidR="00C23692" w:rsidRPr="00F20731">
        <w:rPr>
          <w:lang w:val="ro-RO"/>
        </w:rPr>
        <w:t xml:space="preserve"> </w:t>
      </w:r>
      <w:r w:rsidRPr="00F20731">
        <w:rPr>
          <w:lang w:val="ro-RO"/>
        </w:rPr>
        <w:t>respectiv</w:t>
      </w:r>
      <w:r w:rsidR="00C23692">
        <w:rPr>
          <w:lang w:val="ro-RO"/>
        </w:rPr>
        <w:t>,</w:t>
      </w:r>
      <w:r w:rsidRPr="00F20731">
        <w:rPr>
          <w:lang w:val="ro-RO"/>
        </w:rPr>
        <w:t xml:space="preserve"> amlodipină [reducerea riscului relativ cu 20% </w:t>
      </w:r>
      <w:r>
        <w:rPr>
          <w:lang w:val="ro-RO"/>
        </w:rPr>
        <w:t xml:space="preserve">comparativ cu </w:t>
      </w:r>
      <w:r w:rsidRPr="00F20731">
        <w:rPr>
          <w:lang w:val="ro-RO"/>
        </w:rPr>
        <w:t>placebo (p</w:t>
      </w:r>
      <w:r>
        <w:rPr>
          <w:lang w:val="ro-RO"/>
        </w:rPr>
        <w:t> </w:t>
      </w:r>
      <w:r w:rsidRPr="00F20731">
        <w:rPr>
          <w:lang w:val="ro-RO"/>
        </w:rPr>
        <w:t>= 0,024) şi reducerea riscului relativ cu 23% comparativ cu amlodipina (p</w:t>
      </w:r>
      <w:r>
        <w:rPr>
          <w:lang w:val="ro-RO"/>
        </w:rPr>
        <w:t> </w:t>
      </w:r>
      <w:r w:rsidRPr="00F20731">
        <w:rPr>
          <w:lang w:val="ro-RO"/>
        </w:rPr>
        <w:t xml:space="preserve">= 0,006)]. La analiza componentelor individuale ale obiectivului primar, nu s-a observat niciun efect asupra mortalităţii de orice cauză, în timp ce </w:t>
      </w:r>
      <w:r>
        <w:rPr>
          <w:lang w:val="ro-RO"/>
        </w:rPr>
        <w:t>s-</w:t>
      </w:r>
      <w:r w:rsidRPr="00F20731">
        <w:rPr>
          <w:lang w:val="ro-RO"/>
        </w:rPr>
        <w:t>a</w:t>
      </w:r>
      <w:r>
        <w:rPr>
          <w:lang w:val="ro-RO"/>
        </w:rPr>
        <w:t xml:space="preserve"> </w:t>
      </w:r>
      <w:r w:rsidRPr="00F20731">
        <w:rPr>
          <w:lang w:val="ro-RO"/>
        </w:rPr>
        <w:t xml:space="preserve">observat o tendinţă pozitivă de reducere a SFN şi o reducere semnificativă în ceea ce priveşte dublarea </w:t>
      </w:r>
      <w:r>
        <w:rPr>
          <w:lang w:val="ro-RO"/>
        </w:rPr>
        <w:t xml:space="preserve">valorii </w:t>
      </w:r>
      <w:r w:rsidRPr="00F20731">
        <w:rPr>
          <w:lang w:val="ro-RO"/>
        </w:rPr>
        <w:t>creatinin</w:t>
      </w:r>
      <w:r>
        <w:rPr>
          <w:lang w:val="ro-RO"/>
        </w:rPr>
        <w:t>emiei.</w:t>
      </w:r>
    </w:p>
    <w:p w:rsidR="00A2096F" w:rsidRPr="00F20731" w:rsidRDefault="00A2096F" w:rsidP="00A2096F">
      <w:pPr>
        <w:pStyle w:val="EMEABodyText"/>
        <w:rPr>
          <w:lang w:val="ro-RO"/>
        </w:rPr>
      </w:pPr>
    </w:p>
    <w:p w:rsidR="00A2096F" w:rsidRPr="00F20731" w:rsidRDefault="00A2096F" w:rsidP="00A2096F">
      <w:pPr>
        <w:pStyle w:val="EMEABodyText"/>
        <w:rPr>
          <w:lang w:val="ro-RO"/>
        </w:rPr>
      </w:pPr>
      <w:r w:rsidRPr="00F20731">
        <w:rPr>
          <w:lang w:val="ro-RO"/>
        </w:rPr>
        <w:t>Efectul tratamentului a fost evaluat pentru subgrupuri care au ţinut cont de sex, rasă, vârstă, durata bolii diabetice, valorile iniţiale ale tensiunii arteriale, creatininemiei şi albuminuriei. În subgrupurile alcătuite din femei şi din pacienţi de culoare, care au reprezentat 32%</w:t>
      </w:r>
      <w:r w:rsidR="00C23692" w:rsidRPr="00C23692">
        <w:rPr>
          <w:lang w:val="ro-RO"/>
        </w:rPr>
        <w:t xml:space="preserve"> </w:t>
      </w:r>
      <w:r w:rsidR="00C23692">
        <w:rPr>
          <w:lang w:val="ro-RO"/>
        </w:rPr>
        <w:t>şi</w:t>
      </w:r>
      <w:r w:rsidRPr="00F20731">
        <w:rPr>
          <w:lang w:val="ro-RO"/>
        </w:rPr>
        <w:t>, respectiv</w:t>
      </w:r>
      <w:r w:rsidR="00C23692">
        <w:rPr>
          <w:lang w:val="ro-RO"/>
        </w:rPr>
        <w:t>,</w:t>
      </w:r>
      <w:r w:rsidRPr="00F20731">
        <w:rPr>
          <w:lang w:val="ro-RO"/>
        </w:rPr>
        <w:t xml:space="preserve"> 26% din populaţia totală studiată, nu </w:t>
      </w:r>
      <w:r>
        <w:rPr>
          <w:lang w:val="ro-RO"/>
        </w:rPr>
        <w:t>s-</w:t>
      </w:r>
      <w:r w:rsidRPr="00F20731">
        <w:rPr>
          <w:lang w:val="ro-RO"/>
        </w:rPr>
        <w:t>a</w:t>
      </w:r>
      <w:r>
        <w:rPr>
          <w:lang w:val="ro-RO"/>
        </w:rPr>
        <w:t xml:space="preserve"> </w:t>
      </w:r>
      <w:r w:rsidRPr="00F20731">
        <w:rPr>
          <w:lang w:val="ro-RO"/>
        </w:rPr>
        <w:t>eviden</w:t>
      </w:r>
      <w:r>
        <w:rPr>
          <w:lang w:val="ro-RO"/>
        </w:rPr>
        <w:t>ţiat</w:t>
      </w:r>
      <w:r w:rsidRPr="00F20731">
        <w:rPr>
          <w:lang w:val="ro-RO"/>
        </w:rPr>
        <w:t xml:space="preserve"> un beneficiu renal, cu toate că intervalele de </w:t>
      </w:r>
      <w:r>
        <w:rPr>
          <w:lang w:val="ro-RO"/>
        </w:rPr>
        <w:t xml:space="preserve">încredere nu </w:t>
      </w:r>
      <w:r w:rsidRPr="00F20731">
        <w:rPr>
          <w:lang w:val="ro-RO"/>
        </w:rPr>
        <w:t>l-au exclus. De asemenea, pentru obiectivul secundar, constituit din evenimente cardiovasculare letale şi non</w:t>
      </w:r>
      <w:r w:rsidR="00981D5F">
        <w:rPr>
          <w:lang w:val="ro-RO"/>
        </w:rPr>
        <w:noBreakHyphen/>
      </w:r>
      <w:r w:rsidRPr="00F20731">
        <w:rPr>
          <w:lang w:val="ro-RO"/>
        </w:rPr>
        <w:t xml:space="preserve">letale, nu au existat diferenţe între cele trei grupuri din populaţia totală studiată, cu toate că s-a constatat o creştere a incidenţei infarctului miocardic non-letal la femei şi o scădere a incidenţei infarctului miocardic non-letal la bărbaţi, în grupul </w:t>
      </w:r>
      <w:r w:rsidR="00C23692">
        <w:rPr>
          <w:lang w:val="ro-RO"/>
        </w:rPr>
        <w:t xml:space="preserve">cu </w:t>
      </w:r>
      <w:r w:rsidRPr="00F20731">
        <w:rPr>
          <w:lang w:val="ro-RO"/>
        </w:rPr>
        <w:t>irbesartan</w:t>
      </w:r>
      <w:r w:rsidR="00C23692">
        <w:rPr>
          <w:lang w:val="ro-RO"/>
        </w:rPr>
        <w:t>,</w:t>
      </w:r>
      <w:r w:rsidRPr="00F20731">
        <w:rPr>
          <w:lang w:val="ro-RO"/>
        </w:rPr>
        <w:t xml:space="preserve"> </w:t>
      </w:r>
      <w:r>
        <w:rPr>
          <w:lang w:val="ro-RO"/>
        </w:rPr>
        <w:t xml:space="preserve">comparativ cu </w:t>
      </w:r>
      <w:r w:rsidRPr="00F20731">
        <w:rPr>
          <w:lang w:val="ro-RO"/>
        </w:rPr>
        <w:t xml:space="preserve">grupul </w:t>
      </w:r>
      <w:r w:rsidR="00C23692">
        <w:rPr>
          <w:lang w:val="ro-RO"/>
        </w:rPr>
        <w:t xml:space="preserve">cu </w:t>
      </w:r>
      <w:r w:rsidRPr="00F20731">
        <w:rPr>
          <w:lang w:val="ro-RO"/>
        </w:rPr>
        <w:t xml:space="preserve">placebo. </w:t>
      </w:r>
      <w:r>
        <w:rPr>
          <w:lang w:val="ro-RO"/>
        </w:rPr>
        <w:t xml:space="preserve">La femeile din grupul </w:t>
      </w:r>
      <w:r w:rsidR="00C23692">
        <w:rPr>
          <w:lang w:val="ro-RO"/>
        </w:rPr>
        <w:t xml:space="preserve">cu </w:t>
      </w:r>
      <w:r>
        <w:rPr>
          <w:lang w:val="ro-RO"/>
        </w:rPr>
        <w:t>irbesartan</w:t>
      </w:r>
      <w:r w:rsidR="00C23692">
        <w:rPr>
          <w:lang w:val="ro-RO"/>
        </w:rPr>
        <w:t>,</w:t>
      </w:r>
      <w:r>
        <w:rPr>
          <w:lang w:val="ro-RO"/>
        </w:rPr>
        <w:t xml:space="preserve"> comparativ cu grupul </w:t>
      </w:r>
      <w:r w:rsidR="00C23692">
        <w:rPr>
          <w:lang w:val="ro-RO"/>
        </w:rPr>
        <w:t xml:space="preserve">cu </w:t>
      </w:r>
      <w:r>
        <w:rPr>
          <w:lang w:val="ro-RO"/>
        </w:rPr>
        <w:t>amlodipină</w:t>
      </w:r>
      <w:r w:rsidR="00C23692">
        <w:rPr>
          <w:lang w:val="ro-RO"/>
        </w:rPr>
        <w:t>,</w:t>
      </w:r>
      <w:r>
        <w:rPr>
          <w:lang w:val="ro-RO"/>
        </w:rPr>
        <w:t xml:space="preserve"> s-a observat o</w:t>
      </w:r>
      <w:r w:rsidRPr="00F20731">
        <w:rPr>
          <w:lang w:val="ro-RO"/>
        </w:rPr>
        <w:t xml:space="preserve"> creştere a incidenţei infarctului miocardic non-letal şi a accidentului vascular cerebral</w:t>
      </w:r>
      <w:r w:rsidR="00C23692">
        <w:rPr>
          <w:lang w:val="ro-RO"/>
        </w:rPr>
        <w:t>,</w:t>
      </w:r>
      <w:r w:rsidRPr="00F20731">
        <w:rPr>
          <w:lang w:val="ro-RO"/>
        </w:rPr>
        <w:t xml:space="preserve"> în timp ce spitalizarea </w:t>
      </w:r>
      <w:r>
        <w:rPr>
          <w:lang w:val="ro-RO"/>
        </w:rPr>
        <w:t xml:space="preserve">impusă de </w:t>
      </w:r>
      <w:r w:rsidRPr="00F20731">
        <w:rPr>
          <w:lang w:val="ro-RO"/>
        </w:rPr>
        <w:t>insuficienţ</w:t>
      </w:r>
      <w:r>
        <w:rPr>
          <w:lang w:val="ro-RO"/>
        </w:rPr>
        <w:t>a</w:t>
      </w:r>
      <w:r w:rsidRPr="00F20731">
        <w:rPr>
          <w:lang w:val="ro-RO"/>
        </w:rPr>
        <w:t xml:space="preserve"> cardiac</w:t>
      </w:r>
      <w:r>
        <w:rPr>
          <w:lang w:val="ro-RO"/>
        </w:rPr>
        <w:t>ă</w:t>
      </w:r>
      <w:r w:rsidRPr="00F20731">
        <w:rPr>
          <w:lang w:val="ro-RO"/>
        </w:rPr>
        <w:t xml:space="preserve"> a fost redusă în populaţia totală studiată. Cu toate acestea, nu </w:t>
      </w:r>
      <w:r>
        <w:rPr>
          <w:lang w:val="ro-RO"/>
        </w:rPr>
        <w:t>s-</w:t>
      </w:r>
      <w:r w:rsidRPr="00F20731">
        <w:rPr>
          <w:lang w:val="ro-RO"/>
        </w:rPr>
        <w:t xml:space="preserve">a </w:t>
      </w:r>
      <w:r>
        <w:rPr>
          <w:lang w:val="ro-RO"/>
        </w:rPr>
        <w:t xml:space="preserve">stabilit </w:t>
      </w:r>
      <w:r w:rsidRPr="00F20731">
        <w:rPr>
          <w:lang w:val="ro-RO"/>
        </w:rPr>
        <w:t>nic</w:t>
      </w:r>
      <w:r>
        <w:rPr>
          <w:lang w:val="ro-RO"/>
        </w:rPr>
        <w:t>i</w:t>
      </w:r>
      <w:r w:rsidRPr="00F20731">
        <w:rPr>
          <w:lang w:val="ro-RO"/>
        </w:rPr>
        <w:t>o explicaţie adecvată pentru aceste constatări la femei.</w:t>
      </w:r>
    </w:p>
    <w:p w:rsidR="00A2096F" w:rsidRPr="00F20731" w:rsidRDefault="00A2096F" w:rsidP="00A2096F">
      <w:pPr>
        <w:pStyle w:val="EMEABodyText"/>
        <w:rPr>
          <w:lang w:val="ro-RO"/>
        </w:rPr>
      </w:pPr>
    </w:p>
    <w:p w:rsidR="00A2096F" w:rsidRPr="00F20731" w:rsidRDefault="00A2096F" w:rsidP="00A2096F">
      <w:pPr>
        <w:pStyle w:val="EMEABodyText"/>
        <w:rPr>
          <w:lang w:val="ro-RO"/>
        </w:rPr>
      </w:pPr>
      <w:r w:rsidRPr="00F20731">
        <w:rPr>
          <w:lang w:val="ro-RO"/>
        </w:rPr>
        <w:t xml:space="preserve">Studiul </w:t>
      </w:r>
      <w:r w:rsidR="00F5695B">
        <w:rPr>
          <w:lang w:val="ro-RO"/>
        </w:rPr>
        <w:t>„</w:t>
      </w:r>
      <w:r w:rsidRPr="00F20731">
        <w:rPr>
          <w:lang w:val="ro-RO"/>
        </w:rPr>
        <w:t>Effects of Irbesartan on Microalbuminuria in Hypertensive Patients with Type 2 Diabetes Mellitus (IRMA 2)</w:t>
      </w:r>
      <w:r w:rsidR="00F5695B">
        <w:rPr>
          <w:lang w:val="ro-RO"/>
        </w:rPr>
        <w:t>”</w:t>
      </w:r>
      <w:r w:rsidRPr="00F20731">
        <w:rPr>
          <w:lang w:val="ro-RO"/>
        </w:rPr>
        <w:t xml:space="preserve"> </w:t>
      </w:r>
      <w:r>
        <w:rPr>
          <w:lang w:val="ro-RO"/>
        </w:rPr>
        <w:t>evidenţiază</w:t>
      </w:r>
      <w:r w:rsidRPr="00F20731">
        <w:rPr>
          <w:lang w:val="ro-RO"/>
        </w:rPr>
        <w:t xml:space="preserve"> că irbesartanul în </w:t>
      </w:r>
      <w:r>
        <w:rPr>
          <w:lang w:val="ro-RO"/>
        </w:rPr>
        <w:t xml:space="preserve">doză </w:t>
      </w:r>
      <w:r w:rsidRPr="00F20731">
        <w:rPr>
          <w:lang w:val="ro-RO"/>
        </w:rPr>
        <w:t xml:space="preserve">de 300 mg întârzie progresia către proteinurie cu semnificaţie clinică la pacienţii cu microalbuminurie. IRMA </w:t>
      </w:r>
      <w:smartTag w:uri="urn:schemas-microsoft-com:office:smarttags" w:element="metricconverter">
        <w:smartTagPr>
          <w:attr w:name="ProductID" w:val="2 a"/>
        </w:smartTagPr>
        <w:r w:rsidRPr="00F20731">
          <w:rPr>
            <w:lang w:val="ro-RO"/>
          </w:rPr>
          <w:t>2 a</w:t>
        </w:r>
      </w:smartTag>
      <w:r w:rsidRPr="00F20731">
        <w:rPr>
          <w:lang w:val="ro-RO"/>
        </w:rPr>
        <w:t xml:space="preserve"> fost un studiu de morbiditate, dublu-orb, </w:t>
      </w:r>
      <w:r>
        <w:rPr>
          <w:lang w:val="ro-RO"/>
        </w:rPr>
        <w:t xml:space="preserve">controlat cu </w:t>
      </w:r>
      <w:r w:rsidRPr="00F20731">
        <w:rPr>
          <w:lang w:val="ro-RO"/>
        </w:rPr>
        <w:t xml:space="preserve">placebo, efectuat la 590 pacienţi cu diabet zaharat de tip </w:t>
      </w:r>
      <w:r>
        <w:rPr>
          <w:lang w:val="ro-RO"/>
        </w:rPr>
        <w:t>2</w:t>
      </w:r>
      <w:r w:rsidRPr="00F20731">
        <w:rPr>
          <w:lang w:val="ro-RO"/>
        </w:rPr>
        <w:t>, microalbuminurie (30</w:t>
      </w:r>
      <w:r w:rsidRPr="00F20731">
        <w:rPr>
          <w:lang w:val="ro-RO"/>
        </w:rPr>
        <w:noBreakHyphen/>
        <w:t xml:space="preserve">300 mg/zi) şi funcţie renală normală (creatininemie ≤ 1,5 mg/dl la bărbaţi şi &lt; 1,1 mg/dl la femei). Studiul a evaluat efectele </w:t>
      </w:r>
      <w:r>
        <w:rPr>
          <w:lang w:val="ro-RO"/>
        </w:rPr>
        <w:t>Aprovel</w:t>
      </w:r>
      <w:r w:rsidRPr="00F20731">
        <w:rPr>
          <w:lang w:val="ro-RO"/>
        </w:rPr>
        <w:t xml:space="preserve"> pe termen lung (2 ani) asupra progresiei către proteinurie cu semnificaţie clinică –</w:t>
      </w:r>
      <w:r>
        <w:rPr>
          <w:lang w:val="ro-RO"/>
        </w:rPr>
        <w:t xml:space="preserve"> rata </w:t>
      </w:r>
      <w:r w:rsidRPr="00F20731">
        <w:rPr>
          <w:lang w:val="ro-RO"/>
        </w:rPr>
        <w:t>excreţiei urinare a albuminei (</w:t>
      </w:r>
      <w:r>
        <w:rPr>
          <w:lang w:val="ro-RO"/>
        </w:rPr>
        <w:t>REUA</w:t>
      </w:r>
      <w:r w:rsidRPr="00F20731">
        <w:rPr>
          <w:lang w:val="ro-RO"/>
        </w:rPr>
        <w:t xml:space="preserve">) &gt; 300 mg/zi şi o creştere a </w:t>
      </w:r>
      <w:r>
        <w:rPr>
          <w:lang w:val="ro-RO"/>
        </w:rPr>
        <w:t xml:space="preserve">REUA </w:t>
      </w:r>
      <w:r w:rsidRPr="00F20731">
        <w:rPr>
          <w:lang w:val="ro-RO"/>
        </w:rPr>
        <w:t xml:space="preserve">cu cel puţin 30% din valoarea iniţială. Tensiunea arterială predefinită drept ţintă a fost ≤ 135/85 mm Hg. </w:t>
      </w:r>
      <w:r>
        <w:rPr>
          <w:lang w:val="ro-RO"/>
        </w:rPr>
        <w:t>Dacă a fost necesar, s-au adăugat m</w:t>
      </w:r>
      <w:r w:rsidRPr="00F20731">
        <w:rPr>
          <w:lang w:val="ro-RO"/>
        </w:rPr>
        <w:t xml:space="preserve">edicamente antihipertensive suplimentare (excluzând inhibitorii ECA, antagoniştii receptorilor </w:t>
      </w:r>
      <w:r>
        <w:rPr>
          <w:lang w:val="ro-RO"/>
        </w:rPr>
        <w:t xml:space="preserve">pentru </w:t>
      </w:r>
      <w:r w:rsidRPr="00F20731">
        <w:rPr>
          <w:lang w:val="ro-RO"/>
        </w:rPr>
        <w:t>angiotensin</w:t>
      </w:r>
      <w:r>
        <w:rPr>
          <w:lang w:val="ro-RO"/>
        </w:rPr>
        <w:t>ă</w:t>
      </w:r>
      <w:r w:rsidRPr="00F20731">
        <w:rPr>
          <w:lang w:val="ro-RO"/>
        </w:rPr>
        <w:t xml:space="preserve"> II şi blocanţii dihidropiridinici ai canalelor de calciu), pentru a ajuta la atingerea tensiunii arteriale ţintă. În timp ce</w:t>
      </w:r>
      <w:r>
        <w:rPr>
          <w:lang w:val="ro-RO"/>
        </w:rPr>
        <w:t>,</w:t>
      </w:r>
      <w:r w:rsidRPr="00F20731">
        <w:rPr>
          <w:lang w:val="ro-RO"/>
        </w:rPr>
        <w:t xml:space="preserve"> </w:t>
      </w:r>
      <w:r>
        <w:rPr>
          <w:lang w:val="ro-RO"/>
        </w:rPr>
        <w:t xml:space="preserve">la toate grupurile de tratament, </w:t>
      </w:r>
      <w:r w:rsidRPr="00F20731">
        <w:rPr>
          <w:lang w:val="ro-RO"/>
        </w:rPr>
        <w:t>s</w:t>
      </w:r>
      <w:r w:rsidR="00F5695B">
        <w:rPr>
          <w:lang w:val="ro-RO"/>
        </w:rPr>
        <w:noBreakHyphen/>
      </w:r>
      <w:r w:rsidRPr="00F20731">
        <w:rPr>
          <w:lang w:val="ro-RO"/>
        </w:rPr>
        <w:t xml:space="preserve">au atins valori similare ale tensiunii arteriale, mai puţini </w:t>
      </w:r>
      <w:r>
        <w:rPr>
          <w:lang w:val="ro-RO"/>
        </w:rPr>
        <w:t xml:space="preserve">au fost </w:t>
      </w:r>
      <w:r w:rsidRPr="00F20731">
        <w:rPr>
          <w:lang w:val="ro-RO"/>
        </w:rPr>
        <w:t>pacienţi</w:t>
      </w:r>
      <w:r>
        <w:rPr>
          <w:lang w:val="ro-RO"/>
        </w:rPr>
        <w:t>i care</w:t>
      </w:r>
      <w:r w:rsidRPr="00F20731">
        <w:rPr>
          <w:lang w:val="ro-RO"/>
        </w:rPr>
        <w:t xml:space="preserve"> au atins obiectivul </w:t>
      </w:r>
      <w:r>
        <w:rPr>
          <w:lang w:val="ro-RO"/>
        </w:rPr>
        <w:t xml:space="preserve">final de </w:t>
      </w:r>
      <w:r w:rsidRPr="00F20731">
        <w:rPr>
          <w:lang w:val="ro-RO"/>
        </w:rPr>
        <w:t xml:space="preserve">proteinurie cu semnificaţie clinică în grupul irbesartan 300 mg (5,2%) </w:t>
      </w:r>
      <w:r>
        <w:rPr>
          <w:lang w:val="ro-RO"/>
        </w:rPr>
        <w:t xml:space="preserve">comparativ cu </w:t>
      </w:r>
      <w:r w:rsidRPr="00F20731">
        <w:rPr>
          <w:lang w:val="ro-RO"/>
        </w:rPr>
        <w:t>grupurile placebo (14,9%) sau irbesartan 150 mg (9,7%), demonstrând</w:t>
      </w:r>
      <w:r>
        <w:rPr>
          <w:lang w:val="ro-RO"/>
        </w:rPr>
        <w:t>u-se</w:t>
      </w:r>
      <w:r w:rsidRPr="00F20731">
        <w:rPr>
          <w:lang w:val="ro-RO"/>
        </w:rPr>
        <w:t xml:space="preserve"> astfel o reducere a riscului relativ cu 70% </w:t>
      </w:r>
      <w:r>
        <w:rPr>
          <w:lang w:val="ro-RO"/>
        </w:rPr>
        <w:t xml:space="preserve">comparativ cu </w:t>
      </w:r>
      <w:r w:rsidRPr="00F20731">
        <w:rPr>
          <w:lang w:val="ro-RO"/>
        </w:rPr>
        <w:t>placebo (p</w:t>
      </w:r>
      <w:r>
        <w:rPr>
          <w:lang w:val="ro-RO"/>
        </w:rPr>
        <w:t> </w:t>
      </w:r>
      <w:r w:rsidRPr="00F20731">
        <w:rPr>
          <w:lang w:val="ro-RO"/>
        </w:rPr>
        <w:t xml:space="preserve">= 0,0004) pentru doza mai mare. </w:t>
      </w:r>
      <w:r>
        <w:rPr>
          <w:lang w:val="ro-RO"/>
        </w:rPr>
        <w:t>Pe parcursul primelor trei luni de tratament nu s-a observat o</w:t>
      </w:r>
      <w:r w:rsidRPr="00F20731">
        <w:rPr>
          <w:lang w:val="ro-RO"/>
        </w:rPr>
        <w:t xml:space="preserve"> ameliorare concomitentă a ratei filtrării glomerulare (RFG). Încetinirea progresiei către proteinurie cu semnificaţie clinică a fost evidentă încă din primele trei luni de tratament şi a continuat pe parcursul perioadei de 2 ani. Revenirea la albuminurie normală (&lt; 30 mg/zi) a fost mai frecventă în grupul </w:t>
      </w:r>
      <w:r w:rsidR="008C39B5">
        <w:rPr>
          <w:lang w:val="ro-RO"/>
        </w:rPr>
        <w:t xml:space="preserve">cu </w:t>
      </w:r>
      <w:r>
        <w:rPr>
          <w:lang w:val="ro-RO"/>
        </w:rPr>
        <w:t>Aprovel</w:t>
      </w:r>
      <w:r w:rsidRPr="00F20731">
        <w:rPr>
          <w:lang w:val="ro-RO"/>
        </w:rPr>
        <w:t xml:space="preserve"> 300 mg (34%)</w:t>
      </w:r>
      <w:r w:rsidR="008C39B5">
        <w:rPr>
          <w:lang w:val="ro-RO"/>
        </w:rPr>
        <w:t>,</w:t>
      </w:r>
      <w:r w:rsidRPr="00F20731">
        <w:rPr>
          <w:lang w:val="ro-RO"/>
        </w:rPr>
        <w:t xml:space="preserve"> </w:t>
      </w:r>
      <w:r>
        <w:rPr>
          <w:lang w:val="ro-RO"/>
        </w:rPr>
        <w:t xml:space="preserve">comparativ cu </w:t>
      </w:r>
      <w:r w:rsidRPr="00F20731">
        <w:rPr>
          <w:lang w:val="ro-RO"/>
        </w:rPr>
        <w:t xml:space="preserve">grupul </w:t>
      </w:r>
      <w:r w:rsidR="008C39B5">
        <w:rPr>
          <w:lang w:val="ro-RO"/>
        </w:rPr>
        <w:t xml:space="preserve">cu </w:t>
      </w:r>
      <w:r w:rsidRPr="00F20731">
        <w:rPr>
          <w:lang w:val="ro-RO"/>
        </w:rPr>
        <w:t>placebo (21%).</w:t>
      </w:r>
    </w:p>
    <w:p w:rsidR="004E3795" w:rsidRDefault="004E3795" w:rsidP="004E3795">
      <w:pPr>
        <w:pStyle w:val="EMEABodyText"/>
        <w:rPr>
          <w:lang w:val="ro-RO"/>
        </w:rPr>
      </w:pPr>
    </w:p>
    <w:p w:rsidR="004E3795" w:rsidRPr="00554AD3" w:rsidRDefault="004E3795" w:rsidP="004E3795">
      <w:pPr>
        <w:pStyle w:val="EMEABodyText"/>
        <w:rPr>
          <w:u w:val="single"/>
          <w:lang w:val="ro-RO"/>
        </w:rPr>
      </w:pPr>
      <w:r w:rsidRPr="00554AD3">
        <w:rPr>
          <w:u w:val="single"/>
          <w:lang w:val="ro-RO"/>
        </w:rPr>
        <w:t>Blocarea dublă a sistemului renină-angiotensină-aldosteron (SRAA)</w:t>
      </w:r>
    </w:p>
    <w:p w:rsidR="000A2B99" w:rsidRDefault="000A2B99" w:rsidP="004E3795">
      <w:pPr>
        <w:pStyle w:val="EMEABodyText"/>
        <w:rPr>
          <w:lang w:val="ro-RO"/>
        </w:rPr>
      </w:pPr>
    </w:p>
    <w:p w:rsidR="004E3795" w:rsidRPr="00554AD3" w:rsidRDefault="004E3795" w:rsidP="004E3795">
      <w:pPr>
        <w:pStyle w:val="EMEABodyText"/>
        <w:rPr>
          <w:lang w:val="ro-RO"/>
        </w:rPr>
      </w:pPr>
      <w:r w:rsidRPr="00554AD3">
        <w:rPr>
          <w:lang w:val="ro-RO"/>
        </w:rPr>
        <w:t xml:space="preserve">Două studii </w:t>
      </w:r>
      <w:r w:rsidR="005407D4">
        <w:rPr>
          <w:lang w:val="ro-RO"/>
        </w:rPr>
        <w:t>extinse</w:t>
      </w:r>
      <w:r w:rsidRPr="00554AD3">
        <w:rPr>
          <w:lang w:val="ro-RO"/>
        </w:rPr>
        <w:t>, randomizate, controlate (ONTARGET (ONgoing Telmisartan Alone and in combination with Ramipril Global Endpoint Trial/</w:t>
      </w:r>
      <w:r w:rsidR="005407D4" w:rsidRPr="005407D4">
        <w:rPr>
          <w:lang w:val="ro-RO"/>
        </w:rPr>
        <w:t>Studiu cu criteriu final global de evaluare, efectuat cu telmisartan administrat în monoterapie sau în asociere cu ramipril</w:t>
      </w:r>
      <w:r w:rsidRPr="00554AD3">
        <w:rPr>
          <w:lang w:val="ro-RO"/>
        </w:rPr>
        <w:t>) şi VA NEPHRON-D (The Veterans Affairs Nephropathy in Diabetes/</w:t>
      </w:r>
      <w:r w:rsidR="005407D4" w:rsidRPr="005407D4">
        <w:rPr>
          <w:lang w:val="ro-RO"/>
        </w:rPr>
        <w:t>Evaluare a nefropatiei din cadrul diabetului zaharat, efectuată de Departamentul pentru veterani</w:t>
      </w:r>
      <w:r w:rsidRPr="00554AD3">
        <w:rPr>
          <w:lang w:val="ro-RO"/>
        </w:rPr>
        <w:t xml:space="preserve">)) au investigat administrarea concomitentă a unui inhibitor al ECA şi </w:t>
      </w:r>
      <w:r w:rsidR="005407D4">
        <w:rPr>
          <w:lang w:val="ro-RO"/>
        </w:rPr>
        <w:t xml:space="preserve">a </w:t>
      </w:r>
      <w:r w:rsidR="005407D4" w:rsidRPr="007A75F8">
        <w:rPr>
          <w:lang w:val="ro-RO"/>
        </w:rPr>
        <w:t>unui blocant al receptorilor angiotensin</w:t>
      </w:r>
      <w:r w:rsidR="005407D4">
        <w:rPr>
          <w:lang w:val="ro-RO"/>
        </w:rPr>
        <w:t>ei</w:t>
      </w:r>
      <w:r w:rsidR="005407D4" w:rsidRPr="007A75F8">
        <w:rPr>
          <w:lang w:val="ro-RO"/>
        </w:rPr>
        <w:t xml:space="preserve"> II</w:t>
      </w:r>
      <w:r w:rsidRPr="00554AD3">
        <w:rPr>
          <w:lang w:val="ro-RO"/>
        </w:rPr>
        <w:t>. ONTARGET este un studiu efectuat la pacienţii cu antecedente de afecţiune cardiovasculară sau cerebrovasculară sau cu diabet zaharat de tip 2, însoţite de dovezi ale afectării de organ. VA NEPHRON-D este un studiu efectuat la pacienţii cu diabet zaharat de tip 2 şi nefropatie diabetică.</w:t>
      </w:r>
    </w:p>
    <w:p w:rsidR="000A2B99" w:rsidRDefault="000A2B99" w:rsidP="004E3795">
      <w:pPr>
        <w:pStyle w:val="EMEABodyText"/>
        <w:rPr>
          <w:lang w:val="ro-RO"/>
        </w:rPr>
      </w:pPr>
    </w:p>
    <w:p w:rsidR="004E3795" w:rsidRPr="00554AD3" w:rsidRDefault="004E3795" w:rsidP="004E3795">
      <w:pPr>
        <w:pStyle w:val="EMEABodyText"/>
        <w:rPr>
          <w:lang w:val="ro-RO"/>
        </w:rPr>
      </w:pPr>
      <w:r w:rsidRPr="00554AD3">
        <w:rPr>
          <w:lang w:val="ro-RO"/>
        </w:rPr>
        <w:t>Aceste studii nu au evidenţiat efecte benefice semnificative asupra rezultatelor renale şi/sau cardiovasculare sau asupra mortalităţii, în timp ce s-a observat un risc crescut de hiperkaliemie, afectare renală acută şi/sau hipotensiune arterială</w:t>
      </w:r>
      <w:r w:rsidR="005407D4">
        <w:rPr>
          <w:lang w:val="ro-RO"/>
        </w:rPr>
        <w:t>,</w:t>
      </w:r>
      <w:r w:rsidRPr="00554AD3">
        <w:rPr>
          <w:lang w:val="ro-RO"/>
        </w:rPr>
        <w:t xml:space="preserve"> comparativ cu monoterapia. Date fiind proprietăţile lor farmacodinamice similare, aceste rezultate sunt relevante, de asemenea, pentru alţi inhibitori ai ECA şi blocanţi ai receptorilor angiotensinei II.</w:t>
      </w:r>
    </w:p>
    <w:p w:rsidR="000A2B99" w:rsidRDefault="000A2B99" w:rsidP="004E3795">
      <w:pPr>
        <w:pStyle w:val="EMEABodyText"/>
        <w:rPr>
          <w:lang w:val="ro-RO"/>
        </w:rPr>
      </w:pPr>
    </w:p>
    <w:p w:rsidR="004E3795" w:rsidRPr="00554AD3" w:rsidRDefault="004E3795" w:rsidP="004E3795">
      <w:pPr>
        <w:pStyle w:val="EMEABodyText"/>
        <w:rPr>
          <w:lang w:val="ro-RO"/>
        </w:rPr>
      </w:pPr>
      <w:r w:rsidRPr="00554AD3">
        <w:rPr>
          <w:lang w:val="ro-RO"/>
        </w:rPr>
        <w:t>Prin urmare, inhibitorii ECA şi blocanţii receptorilor angiotensinei II nu trebuie administraţi concomitent la pacienţii cu nefropatie diabetică.</w:t>
      </w:r>
    </w:p>
    <w:p w:rsidR="000A2B99" w:rsidRDefault="000A2B99" w:rsidP="004E3795">
      <w:pPr>
        <w:pStyle w:val="EMEABodyText"/>
        <w:rPr>
          <w:lang w:val="ro-RO"/>
        </w:rPr>
      </w:pPr>
    </w:p>
    <w:p w:rsidR="004E3795" w:rsidRDefault="004E3795" w:rsidP="004E3795">
      <w:pPr>
        <w:pStyle w:val="EMEABodyText"/>
        <w:rPr>
          <w:lang w:val="ro-RO"/>
        </w:rPr>
      </w:pPr>
      <w:r w:rsidRPr="00554AD3">
        <w:rPr>
          <w:lang w:val="ro-RO"/>
        </w:rPr>
        <w:t>ALTITUDE (Aliskiren Trial in Type 2 Diabetes Using Cardiovascular and Renal Disease Endpoints/</w:t>
      </w:r>
      <w:r w:rsidR="005407D4" w:rsidRPr="005407D4">
        <w:rPr>
          <w:lang w:val="ro-RO"/>
        </w:rPr>
        <w:t>Studiu efectuat cu aliskiren, la pacienţi cu diabet zaharat de tip 2, care a utilizat criterii finale de evaluare în boala cardiovasculară sau renală</w:t>
      </w:r>
      <w:r w:rsidRPr="00554AD3">
        <w:rPr>
          <w:lang w:val="ro-RO"/>
        </w:rPr>
        <w:t xml:space="preserve">) este un studiu conceput să testeze beneficiul adăugării aliskiren la un tratament standard cu un inhibitor al ECA sau un blocant al receptorilor de angiotensină II la pacienţii cu diabet zaharat de tip 2 şi afecţiune renală cronică, afecţiune cardiovasculară sau ambele. Studiul a fost încheiat prematur din cauza unui risc crescut de apariţie a evenimentelor adverse. </w:t>
      </w:r>
      <w:r w:rsidR="005407D4" w:rsidRPr="007A75F8">
        <w:rPr>
          <w:lang w:val="ro-RO"/>
        </w:rPr>
        <w:t>Deces</w:t>
      </w:r>
      <w:r w:rsidR="005407D4">
        <w:rPr>
          <w:lang w:val="ro-RO"/>
        </w:rPr>
        <w:t>ul</w:t>
      </w:r>
      <w:r w:rsidR="005407D4" w:rsidRPr="007A75F8">
        <w:rPr>
          <w:lang w:val="ro-RO"/>
        </w:rPr>
        <w:t xml:space="preserve"> şi accident</w:t>
      </w:r>
      <w:r w:rsidR="005407D4">
        <w:rPr>
          <w:lang w:val="ro-RO"/>
        </w:rPr>
        <w:t>ul</w:t>
      </w:r>
      <w:r w:rsidR="005407D4" w:rsidRPr="007A75F8">
        <w:rPr>
          <w:lang w:val="ro-RO"/>
        </w:rPr>
        <w:t xml:space="preserve"> vascular cerebral </w:t>
      </w:r>
      <w:r w:rsidR="005407D4" w:rsidRPr="00D26243">
        <w:rPr>
          <w:lang w:val="ro-RO"/>
        </w:rPr>
        <w:t xml:space="preserve">din cauze cardiovasculare </w:t>
      </w:r>
      <w:r w:rsidRPr="00554AD3">
        <w:rPr>
          <w:lang w:val="ro-RO"/>
        </w:rPr>
        <w:t>au fost mai frecvente numeric în cadrul grupului în care s-a administrat aliskiren</w:t>
      </w:r>
      <w:r w:rsidR="00563270">
        <w:rPr>
          <w:lang w:val="ro-RO"/>
        </w:rPr>
        <w:t>,</w:t>
      </w:r>
      <w:r w:rsidRPr="00554AD3">
        <w:rPr>
          <w:lang w:val="ro-RO"/>
        </w:rPr>
        <w:t xml:space="preserve"> decât în cadrul grupului în care s</w:t>
      </w:r>
      <w:r w:rsidR="005407D4">
        <w:rPr>
          <w:lang w:val="ro-RO"/>
        </w:rPr>
        <w:noBreakHyphen/>
      </w:r>
      <w:r w:rsidRPr="00554AD3">
        <w:rPr>
          <w:lang w:val="ro-RO"/>
        </w:rPr>
        <w:t xml:space="preserve">a administrat placebo, </w:t>
      </w:r>
      <w:r w:rsidR="00603E9A">
        <w:rPr>
          <w:lang w:val="ro-RO"/>
        </w:rPr>
        <w:t xml:space="preserve">iar </w:t>
      </w:r>
      <w:r w:rsidRPr="00554AD3">
        <w:rPr>
          <w:lang w:val="ro-RO"/>
        </w:rPr>
        <w:t xml:space="preserve">evenimentele adverse şi evenimentele adverse grave de interes (hiperkaliemie, hipotensiune arterială şi </w:t>
      </w:r>
      <w:r w:rsidR="0037030A">
        <w:rPr>
          <w:lang w:val="ro-RO"/>
        </w:rPr>
        <w:t>afectarea funcţiei</w:t>
      </w:r>
      <w:r w:rsidR="0037030A" w:rsidRPr="007A75F8">
        <w:rPr>
          <w:lang w:val="ro-RO"/>
        </w:rPr>
        <w:t xml:space="preserve"> renal</w:t>
      </w:r>
      <w:r w:rsidR="0037030A">
        <w:rPr>
          <w:lang w:val="ro-RO"/>
        </w:rPr>
        <w:t>e</w:t>
      </w:r>
      <w:r w:rsidRPr="00554AD3">
        <w:rPr>
          <w:lang w:val="ro-RO"/>
        </w:rPr>
        <w:t xml:space="preserve">) </w:t>
      </w:r>
      <w:r w:rsidR="00603E9A">
        <w:rPr>
          <w:lang w:val="ro-RO"/>
        </w:rPr>
        <w:t>au fost</w:t>
      </w:r>
      <w:r w:rsidR="00603E9A" w:rsidRPr="007A75F8">
        <w:rPr>
          <w:lang w:val="ro-RO"/>
        </w:rPr>
        <w:t xml:space="preserve"> </w:t>
      </w:r>
      <w:r w:rsidRPr="00554AD3">
        <w:rPr>
          <w:lang w:val="ro-RO"/>
        </w:rPr>
        <w:t>raportate mai frecvent în cadrul grupului în care s-a administrat aliskiren decât în cadrul grupului în care s-a administrat placebo.</w:t>
      </w:r>
    </w:p>
    <w:p w:rsidR="00A2096F" w:rsidRPr="00F20731" w:rsidRDefault="00A2096F" w:rsidP="00A2096F">
      <w:pPr>
        <w:pStyle w:val="EMEABodyText"/>
        <w:rPr>
          <w:lang w:val="ro-RO"/>
        </w:rPr>
      </w:pPr>
    </w:p>
    <w:p w:rsidR="00A2096F" w:rsidRPr="00F20731" w:rsidRDefault="00A2096F" w:rsidP="00A2096F">
      <w:pPr>
        <w:pStyle w:val="EMEAHeading2"/>
        <w:rPr>
          <w:lang w:val="ro-RO"/>
        </w:rPr>
      </w:pPr>
      <w:r w:rsidRPr="00F20731">
        <w:rPr>
          <w:lang w:val="ro-RO"/>
        </w:rPr>
        <w:t>5.2</w:t>
      </w:r>
      <w:r w:rsidRPr="00F20731">
        <w:rPr>
          <w:lang w:val="ro-RO"/>
        </w:rPr>
        <w:tab/>
      </w:r>
      <w:r w:rsidRPr="00826193">
        <w:rPr>
          <w:lang w:val="ro-RO"/>
        </w:rPr>
        <w:t>Proprietăţi farmacocinetice</w:t>
      </w:r>
    </w:p>
    <w:p w:rsidR="00A2096F" w:rsidRDefault="00A2096F" w:rsidP="00A2096F">
      <w:pPr>
        <w:pStyle w:val="EMEAHeading2"/>
        <w:rPr>
          <w:lang w:val="ro-RO"/>
        </w:rPr>
      </w:pPr>
    </w:p>
    <w:p w:rsidR="006B3639" w:rsidRPr="000D581D" w:rsidRDefault="006B3639" w:rsidP="000D581D">
      <w:pPr>
        <w:pStyle w:val="EMEABodyText"/>
        <w:rPr>
          <w:u w:val="single"/>
          <w:lang w:val="ro-RO"/>
        </w:rPr>
      </w:pPr>
      <w:r w:rsidRPr="000D581D">
        <w:rPr>
          <w:u w:val="single"/>
          <w:lang w:val="ro-RO"/>
        </w:rPr>
        <w:t>Absorbție</w:t>
      </w:r>
    </w:p>
    <w:p w:rsidR="000A2B99" w:rsidRDefault="000A2B99" w:rsidP="00A2096F">
      <w:pPr>
        <w:pStyle w:val="EMEABodyText"/>
        <w:rPr>
          <w:lang w:val="ro-RO"/>
        </w:rPr>
      </w:pPr>
    </w:p>
    <w:p w:rsidR="000A2B99" w:rsidRDefault="00A2096F" w:rsidP="00A2096F">
      <w:pPr>
        <w:pStyle w:val="EMEABodyText"/>
        <w:rPr>
          <w:lang w:val="ro-RO"/>
        </w:rPr>
      </w:pPr>
      <w:r w:rsidRPr="00F20731">
        <w:rPr>
          <w:lang w:val="ro-RO"/>
        </w:rPr>
        <w:t>Irbesartanul este bine absorbit după administrarea orală: studiile de biodisponibilitate absolută au determinat valori de aproximativ 60</w:t>
      </w:r>
      <w:r w:rsidR="008C39B5">
        <w:rPr>
          <w:lang w:val="ro-RO"/>
        </w:rPr>
        <w:t>-</w:t>
      </w:r>
      <w:r w:rsidRPr="00F20731">
        <w:rPr>
          <w:lang w:val="ro-RO"/>
        </w:rPr>
        <w:t>80%. Administrarea concomitentă cu alimentele nu influenţează semnificativ biodisponibilitatea irbesartanului.</w:t>
      </w:r>
      <w:r>
        <w:rPr>
          <w:lang w:val="ro-RO"/>
        </w:rPr>
        <w:t xml:space="preserve"> </w:t>
      </w:r>
    </w:p>
    <w:p w:rsidR="000A2B99" w:rsidRDefault="000A2B99" w:rsidP="00A2096F">
      <w:pPr>
        <w:pStyle w:val="EMEABodyText"/>
        <w:rPr>
          <w:lang w:val="ro-RO"/>
        </w:rPr>
      </w:pPr>
    </w:p>
    <w:p w:rsidR="000A2B99" w:rsidRPr="000D581D" w:rsidRDefault="000A2B99" w:rsidP="00A2096F">
      <w:pPr>
        <w:pStyle w:val="EMEABodyText"/>
        <w:rPr>
          <w:u w:val="single"/>
          <w:lang w:val="ro-RO"/>
        </w:rPr>
      </w:pPr>
      <w:r w:rsidRPr="000D581D">
        <w:rPr>
          <w:u w:val="single"/>
          <w:lang w:val="ro-RO"/>
        </w:rPr>
        <w:t>Distribuție</w:t>
      </w:r>
    </w:p>
    <w:p w:rsidR="000A2B99" w:rsidRDefault="000A2B99" w:rsidP="00A2096F">
      <w:pPr>
        <w:pStyle w:val="EMEABodyText"/>
        <w:rPr>
          <w:lang w:val="ro-RO"/>
        </w:rPr>
      </w:pPr>
    </w:p>
    <w:p w:rsidR="000A2B99" w:rsidRDefault="00A2096F" w:rsidP="00A2096F">
      <w:pPr>
        <w:pStyle w:val="EMEABodyText"/>
        <w:rPr>
          <w:lang w:val="ro-RO"/>
        </w:rPr>
      </w:pPr>
      <w:r w:rsidRPr="00F20731">
        <w:rPr>
          <w:lang w:val="ro-RO"/>
        </w:rPr>
        <w:t>Legarea de proteinele plasmatice este de aproximativ 96%, cu o legare neglijabilă de componentele celulare sanguine. Volumul aparent de distribu</w:t>
      </w:r>
      <w:r w:rsidRPr="00F20731">
        <w:rPr>
          <w:lang w:val="ro-RO"/>
        </w:rPr>
        <w:sym w:font="Times New Roman" w:char="0163"/>
      </w:r>
      <w:r w:rsidRPr="00F20731">
        <w:rPr>
          <w:lang w:val="ro-RO"/>
        </w:rPr>
        <w:t>ie este</w:t>
      </w:r>
      <w:r>
        <w:rPr>
          <w:lang w:val="ro-RO"/>
        </w:rPr>
        <w:t xml:space="preserve"> de</w:t>
      </w:r>
      <w:r w:rsidRPr="00F20731">
        <w:rPr>
          <w:lang w:val="ro-RO"/>
        </w:rPr>
        <w:t xml:space="preserve"> 53</w:t>
      </w:r>
      <w:r w:rsidRPr="00F20731">
        <w:rPr>
          <w:lang w:val="ro-RO"/>
        </w:rPr>
        <w:noBreakHyphen/>
        <w:t>93 l.</w:t>
      </w:r>
      <w:r>
        <w:rPr>
          <w:lang w:val="ro-RO"/>
        </w:rPr>
        <w:t xml:space="preserve"> </w:t>
      </w:r>
    </w:p>
    <w:p w:rsidR="000A2B99" w:rsidRDefault="000A2B99" w:rsidP="00A2096F">
      <w:pPr>
        <w:pStyle w:val="EMEABodyText"/>
        <w:rPr>
          <w:lang w:val="ro-RO"/>
        </w:rPr>
      </w:pPr>
    </w:p>
    <w:p w:rsidR="000A2B99" w:rsidRPr="000D581D" w:rsidRDefault="000A2B99" w:rsidP="00A2096F">
      <w:pPr>
        <w:pStyle w:val="EMEABodyText"/>
        <w:rPr>
          <w:u w:val="single"/>
          <w:lang w:val="ro-RO"/>
        </w:rPr>
      </w:pPr>
      <w:r w:rsidRPr="000D581D">
        <w:rPr>
          <w:u w:val="single"/>
          <w:lang w:val="ro-RO"/>
        </w:rPr>
        <w:t>Metabolizare</w:t>
      </w:r>
    </w:p>
    <w:p w:rsidR="000A2B99" w:rsidRDefault="000A2B99" w:rsidP="00A2096F">
      <w:pPr>
        <w:pStyle w:val="EMEABodyText"/>
        <w:rPr>
          <w:lang w:val="ro-RO"/>
        </w:rPr>
      </w:pPr>
    </w:p>
    <w:p w:rsidR="00A2096F" w:rsidRPr="00F20731" w:rsidRDefault="00A2096F" w:rsidP="00A2096F">
      <w:pPr>
        <w:pStyle w:val="EMEABodyText"/>
        <w:rPr>
          <w:lang w:val="ro-RO"/>
        </w:rPr>
      </w:pPr>
      <w:r w:rsidRPr="00F20731">
        <w:rPr>
          <w:lang w:val="ro-RO"/>
        </w:rPr>
        <w:t xml:space="preserve">După administrarea orală sau intravenoasă de irbesartan marcat cu </w:t>
      </w:r>
      <w:smartTag w:uri="urn:schemas-microsoft-com:office:smarttags" w:element="metricconverter">
        <w:smartTagPr>
          <w:attr w:name="ProductID" w:val="14C"/>
        </w:smartTagPr>
        <w:r w:rsidRPr="00F20731">
          <w:rPr>
            <w:vertAlign w:val="superscript"/>
            <w:lang w:val="ro-RO"/>
          </w:rPr>
          <w:t>14</w:t>
        </w:r>
        <w:r w:rsidRPr="00F20731">
          <w:rPr>
            <w:lang w:val="ro-RO"/>
          </w:rPr>
          <w:t>C</w:t>
        </w:r>
      </w:smartTag>
      <w:r w:rsidRPr="00F20731">
        <w:rPr>
          <w:lang w:val="ro-RO"/>
        </w:rPr>
        <w:t>, 80</w:t>
      </w:r>
      <w:r w:rsidRPr="00F20731">
        <w:rPr>
          <w:lang w:val="ro-RO"/>
        </w:rPr>
        <w:noBreakHyphen/>
        <w:t xml:space="preserve">85% din radioactivitatea plasmei circulante poate fi atribuită irbesartanului nemodificat. Irbesartanul este metabolizat hepatic prin glucurono-conjugare şi oxidare. Metabolitul circulant principal este glucuronatul de irbesartan (aproximativ 6%). Studiile </w:t>
      </w:r>
      <w:r w:rsidRPr="00F20731">
        <w:rPr>
          <w:i/>
          <w:lang w:val="ro-RO"/>
        </w:rPr>
        <w:t>in vitro</w:t>
      </w:r>
      <w:r w:rsidRPr="00F20731">
        <w:rPr>
          <w:lang w:val="ro-RO"/>
        </w:rPr>
        <w:t xml:space="preserve"> au </w:t>
      </w:r>
      <w:r>
        <w:rPr>
          <w:lang w:val="ro-RO"/>
        </w:rPr>
        <w:t xml:space="preserve">evidenţiat </w:t>
      </w:r>
      <w:r w:rsidRPr="00F20731">
        <w:rPr>
          <w:lang w:val="ro-RO"/>
        </w:rPr>
        <w:t>că irbesartanul este oxidat în principal de izoenzima CYP2C9 a citocromului P450</w:t>
      </w:r>
      <w:r>
        <w:rPr>
          <w:lang w:val="ro-RO"/>
        </w:rPr>
        <w:t>, i</w:t>
      </w:r>
      <w:r w:rsidRPr="00F20731">
        <w:rPr>
          <w:lang w:val="ro-RO"/>
        </w:rPr>
        <w:t xml:space="preserve">zoenzima CYP3A4 </w:t>
      </w:r>
      <w:r>
        <w:rPr>
          <w:lang w:val="ro-RO"/>
        </w:rPr>
        <w:t xml:space="preserve">având </w:t>
      </w:r>
      <w:r w:rsidRPr="00F20731">
        <w:rPr>
          <w:lang w:val="ro-RO"/>
        </w:rPr>
        <w:t>un efect neglijabil.</w:t>
      </w:r>
    </w:p>
    <w:p w:rsidR="00A2096F" w:rsidRDefault="00A2096F" w:rsidP="00A2096F">
      <w:pPr>
        <w:pStyle w:val="EMEABodyText"/>
        <w:rPr>
          <w:lang w:val="ro-RO"/>
        </w:rPr>
      </w:pPr>
    </w:p>
    <w:p w:rsidR="006B3639" w:rsidRPr="000D581D" w:rsidRDefault="006B3639" w:rsidP="00A2096F">
      <w:pPr>
        <w:pStyle w:val="EMEABodyText"/>
        <w:rPr>
          <w:u w:val="single"/>
          <w:lang w:val="ro-RO"/>
        </w:rPr>
      </w:pPr>
      <w:r w:rsidRPr="000D581D">
        <w:rPr>
          <w:u w:val="single"/>
          <w:lang w:val="ro-RO"/>
        </w:rPr>
        <w:t>Liniaritate/non-liniaritate</w:t>
      </w:r>
    </w:p>
    <w:p w:rsidR="000A2B99" w:rsidRDefault="000A2B99" w:rsidP="00A2096F">
      <w:pPr>
        <w:pStyle w:val="EMEABodyText"/>
        <w:rPr>
          <w:lang w:val="ro-RO"/>
        </w:rPr>
      </w:pPr>
    </w:p>
    <w:p w:rsidR="00A2096F" w:rsidRDefault="00A2096F" w:rsidP="00A2096F">
      <w:pPr>
        <w:pStyle w:val="EMEABodyText"/>
        <w:rPr>
          <w:lang w:val="ro-RO"/>
        </w:rPr>
      </w:pPr>
      <w:r w:rsidRPr="00F20731">
        <w:rPr>
          <w:lang w:val="ro-RO"/>
        </w:rPr>
        <w:t>Irbesartanul prezintă o farmacocinetică lineară</w:t>
      </w:r>
      <w:r w:rsidR="008C39B5">
        <w:rPr>
          <w:lang w:val="ro-RO"/>
        </w:rPr>
        <w:t>,</w:t>
      </w:r>
      <w:r w:rsidRPr="00F20731">
        <w:rPr>
          <w:lang w:val="ro-RO"/>
        </w:rPr>
        <w:t xml:space="preserve"> proporţională cu doza, </w:t>
      </w:r>
      <w:r>
        <w:rPr>
          <w:lang w:val="ro-RO"/>
        </w:rPr>
        <w:t xml:space="preserve">la doze cuprinse între </w:t>
      </w:r>
      <w:r w:rsidRPr="00F20731">
        <w:rPr>
          <w:lang w:val="ro-RO"/>
        </w:rPr>
        <w:t>10</w:t>
      </w:r>
      <w:r>
        <w:rPr>
          <w:lang w:val="ro-RO"/>
        </w:rPr>
        <w:t xml:space="preserve"> mg </w:t>
      </w:r>
      <w:r w:rsidR="008C39B5">
        <w:rPr>
          <w:lang w:val="ro-RO"/>
        </w:rPr>
        <w:t xml:space="preserve">şi </w:t>
      </w:r>
      <w:r w:rsidRPr="00F20731">
        <w:rPr>
          <w:lang w:val="ro-RO"/>
        </w:rPr>
        <w:t xml:space="preserve">600 mg. S-a </w:t>
      </w:r>
      <w:r w:rsidRPr="002F604B">
        <w:rPr>
          <w:lang w:val="ro-RO"/>
        </w:rPr>
        <w:t>observat</w:t>
      </w:r>
      <w:r w:rsidR="008C39B5" w:rsidRPr="002F604B">
        <w:rPr>
          <w:lang w:val="ro-RO"/>
        </w:rPr>
        <w:t xml:space="preserve"> o creştere </w:t>
      </w:r>
      <w:r w:rsidR="00734D0E" w:rsidRPr="002F604B">
        <w:rPr>
          <w:lang w:val="ro-RO"/>
        </w:rPr>
        <w:t xml:space="preserve">mai mică decât cea proporţională </w:t>
      </w:r>
      <w:r w:rsidR="008C39B5" w:rsidRPr="002F604B">
        <w:rPr>
          <w:lang w:val="ro-RO"/>
        </w:rPr>
        <w:t>a absorbţiei</w:t>
      </w:r>
      <w:r w:rsidR="008C39B5">
        <w:rPr>
          <w:lang w:val="ro-RO"/>
        </w:rPr>
        <w:t xml:space="preserve"> orale</w:t>
      </w:r>
      <w:r w:rsidRPr="00F20731">
        <w:rPr>
          <w:lang w:val="ro-RO"/>
        </w:rPr>
        <w:t xml:space="preserve">, la doze mai mari de 600 mg irbesartan (dublul dozei maxime recomandate); mecanismul acestui fenomen </w:t>
      </w:r>
      <w:r>
        <w:rPr>
          <w:lang w:val="ro-RO"/>
        </w:rPr>
        <w:t xml:space="preserve">nu </w:t>
      </w:r>
      <w:r w:rsidRPr="00F20731">
        <w:rPr>
          <w:lang w:val="ro-RO"/>
        </w:rPr>
        <w:t>este cunoscut. Concentraţiile plasmatice maxime se ating la 1,5</w:t>
      </w:r>
      <w:r w:rsidRPr="00F20731">
        <w:rPr>
          <w:lang w:val="ro-RO"/>
        </w:rPr>
        <w:noBreakHyphen/>
        <w:t xml:space="preserve">2 ore după administrarea orală. Clearance-ul total şi cel renal </w:t>
      </w:r>
      <w:r w:rsidR="008C39B5">
        <w:rPr>
          <w:lang w:val="ro-RO"/>
        </w:rPr>
        <w:t xml:space="preserve">sunt </w:t>
      </w:r>
      <w:r w:rsidRPr="00F20731">
        <w:rPr>
          <w:lang w:val="ro-RO"/>
        </w:rPr>
        <w:t>de 157</w:t>
      </w:r>
      <w:r w:rsidRPr="00F20731">
        <w:rPr>
          <w:lang w:val="ro-RO"/>
        </w:rPr>
        <w:noBreakHyphen/>
        <w:t>176</w:t>
      </w:r>
      <w:r w:rsidR="008C39B5" w:rsidRPr="00F20731">
        <w:rPr>
          <w:lang w:val="ro-RO"/>
        </w:rPr>
        <w:t> ml/min</w:t>
      </w:r>
      <w:r w:rsidR="008C39B5">
        <w:rPr>
          <w:lang w:val="ro-RO"/>
        </w:rPr>
        <w:t>ut şi</w:t>
      </w:r>
      <w:r w:rsidRPr="00F20731">
        <w:rPr>
          <w:lang w:val="ro-RO"/>
        </w:rPr>
        <w:t>, respectiv</w:t>
      </w:r>
      <w:r w:rsidR="008C39B5">
        <w:rPr>
          <w:lang w:val="ro-RO"/>
        </w:rPr>
        <w:t>, de</w:t>
      </w:r>
      <w:r w:rsidRPr="00F20731">
        <w:rPr>
          <w:lang w:val="ro-RO"/>
        </w:rPr>
        <w:t xml:space="preserve"> 3</w:t>
      </w:r>
      <w:r w:rsidRPr="00F20731">
        <w:rPr>
          <w:lang w:val="ro-RO"/>
        </w:rPr>
        <w:noBreakHyphen/>
        <w:t>3,5 ml/min</w:t>
      </w:r>
      <w:r w:rsidR="008C39B5">
        <w:rPr>
          <w:lang w:val="ro-RO"/>
        </w:rPr>
        <w:t>ut</w:t>
      </w:r>
      <w:r w:rsidRPr="00F20731">
        <w:rPr>
          <w:lang w:val="ro-RO"/>
        </w:rPr>
        <w:t>. Timpul de înjumătăţire plasmatică prin eliminare al irbesartanului este de 11</w:t>
      </w:r>
      <w:r w:rsidRPr="00F20731">
        <w:rPr>
          <w:lang w:val="ro-RO"/>
        </w:rPr>
        <w:noBreakHyphen/>
        <w:t xml:space="preserve">15 ore. Concentraţiile plasmatice </w:t>
      </w:r>
      <w:r>
        <w:rPr>
          <w:lang w:val="ro-RO"/>
        </w:rPr>
        <w:t xml:space="preserve">la starea de echilibru </w:t>
      </w:r>
      <w:r w:rsidRPr="00F20731">
        <w:rPr>
          <w:lang w:val="ro-RO"/>
        </w:rPr>
        <w:t xml:space="preserve">se ating în </w:t>
      </w:r>
      <w:r w:rsidR="00C07020" w:rsidRPr="00BD01FA">
        <w:rPr>
          <w:lang w:val="ro-RO"/>
        </w:rPr>
        <w:t>decurs de</w:t>
      </w:r>
      <w:r w:rsidR="00C07020" w:rsidRPr="00F20731">
        <w:rPr>
          <w:lang w:val="ro-RO"/>
        </w:rPr>
        <w:t xml:space="preserve"> </w:t>
      </w:r>
      <w:r w:rsidRPr="00F20731">
        <w:rPr>
          <w:lang w:val="ro-RO"/>
        </w:rPr>
        <w:t>3</w:t>
      </w:r>
      <w:r w:rsidR="00C07020">
        <w:rPr>
          <w:lang w:val="ro-RO"/>
        </w:rPr>
        <w:t> </w:t>
      </w:r>
      <w:r w:rsidRPr="00F20731">
        <w:rPr>
          <w:lang w:val="ro-RO"/>
        </w:rPr>
        <w:t xml:space="preserve">zile </w:t>
      </w:r>
      <w:r w:rsidR="00C07020" w:rsidRPr="00BD01FA">
        <w:rPr>
          <w:lang w:val="ro-RO"/>
        </w:rPr>
        <w:t>de la</w:t>
      </w:r>
      <w:r w:rsidR="00C07020" w:rsidRPr="00F20731" w:rsidDel="00C07020">
        <w:rPr>
          <w:lang w:val="ro-RO"/>
        </w:rPr>
        <w:t xml:space="preserve"> </w:t>
      </w:r>
      <w:r>
        <w:rPr>
          <w:lang w:val="ro-RO"/>
        </w:rPr>
        <w:t xml:space="preserve">iniţierea </w:t>
      </w:r>
      <w:r w:rsidRPr="00F20731">
        <w:rPr>
          <w:lang w:val="ro-RO"/>
        </w:rPr>
        <w:t>un</w:t>
      </w:r>
      <w:r w:rsidR="0014342C">
        <w:rPr>
          <w:lang w:val="ro-RO"/>
        </w:rPr>
        <w:t>e</w:t>
      </w:r>
      <w:r w:rsidRPr="00F20731">
        <w:rPr>
          <w:lang w:val="ro-RO"/>
        </w:rPr>
        <w:t xml:space="preserve">i </w:t>
      </w:r>
      <w:r w:rsidR="0014342C">
        <w:rPr>
          <w:lang w:val="ro-RO"/>
        </w:rPr>
        <w:t xml:space="preserve">scheme de </w:t>
      </w:r>
      <w:r w:rsidRPr="00F20731">
        <w:rPr>
          <w:lang w:val="ro-RO"/>
        </w:rPr>
        <w:t>tratament cu administrare în</w:t>
      </w:r>
      <w:r>
        <w:rPr>
          <w:lang w:val="ro-RO"/>
        </w:rPr>
        <w:t xml:space="preserve"> </w:t>
      </w:r>
      <w:r w:rsidRPr="00F20731">
        <w:rPr>
          <w:lang w:val="ro-RO"/>
        </w:rPr>
        <w:t xml:space="preserve">priză </w:t>
      </w:r>
      <w:r>
        <w:rPr>
          <w:lang w:val="ro-RO"/>
        </w:rPr>
        <w:t>unică</w:t>
      </w:r>
      <w:r w:rsidR="0014342C">
        <w:rPr>
          <w:lang w:val="ro-RO"/>
        </w:rPr>
        <w:t>,</w:t>
      </w:r>
      <w:r>
        <w:rPr>
          <w:lang w:val="ro-RO"/>
        </w:rPr>
        <w:t xml:space="preserve"> </w:t>
      </w:r>
      <w:r w:rsidRPr="00F20731">
        <w:rPr>
          <w:lang w:val="ro-RO"/>
        </w:rPr>
        <w:t xml:space="preserve">zilnică. Se observă o acumulare limitată a irbesartanului în plasmă (&lt; 20%) după administrări repetate de doze unice zilnice. Într-un studiu, </w:t>
      </w:r>
      <w:r>
        <w:rPr>
          <w:lang w:val="ro-RO"/>
        </w:rPr>
        <w:t xml:space="preserve">la femeile hipertensive, s-au observat </w:t>
      </w:r>
      <w:r w:rsidRPr="00F20731">
        <w:rPr>
          <w:lang w:val="ro-RO"/>
        </w:rPr>
        <w:t>concent</w:t>
      </w:r>
      <w:r>
        <w:rPr>
          <w:lang w:val="ro-RO"/>
        </w:rPr>
        <w:t xml:space="preserve">raţii plasmatice de irbesartan </w:t>
      </w:r>
      <w:r w:rsidR="0014342C">
        <w:rPr>
          <w:lang w:val="ro-RO"/>
        </w:rPr>
        <w:t>ceva</w:t>
      </w:r>
      <w:r w:rsidR="0014342C" w:rsidRPr="00F20731">
        <w:rPr>
          <w:lang w:val="ro-RO"/>
        </w:rPr>
        <w:t xml:space="preserve"> </w:t>
      </w:r>
      <w:r w:rsidRPr="00F20731">
        <w:rPr>
          <w:lang w:val="ro-RO"/>
        </w:rPr>
        <w:t xml:space="preserve">mai mari. </w:t>
      </w:r>
      <w:r>
        <w:rPr>
          <w:lang w:val="ro-RO"/>
        </w:rPr>
        <w:t>Cu toate acestea</w:t>
      </w:r>
      <w:r w:rsidRPr="00F20731">
        <w:rPr>
          <w:lang w:val="ro-RO"/>
        </w:rPr>
        <w:t xml:space="preserve">, nu au fost diferenţe în ceea ce priveşte timpul de înjumătăţire plasmatică şi acumularea irbesartanului. Nu este necesară ajustarea dozelor </w:t>
      </w:r>
      <w:smartTag w:uri="urn:schemas-microsoft-com:office:smarttags" w:element="PersonName">
        <w:smartTagPr>
          <w:attr w:name="ProductID" w:val="la femei. Valorile"/>
        </w:smartTagPr>
        <w:r w:rsidRPr="00F20731">
          <w:rPr>
            <w:lang w:val="ro-RO"/>
          </w:rPr>
          <w:t>la femei. Valorile</w:t>
        </w:r>
      </w:smartTag>
      <w:r w:rsidRPr="00F20731">
        <w:rPr>
          <w:lang w:val="ro-RO"/>
        </w:rPr>
        <w:t xml:space="preserve"> ariei de sub curba concentraţiei plasmatice în funcţie de timp (ASC)</w:t>
      </w:r>
      <w:r>
        <w:rPr>
          <w:lang w:val="ro-RO"/>
        </w:rPr>
        <w:t xml:space="preserve"> şi ale </w:t>
      </w:r>
      <w:r w:rsidRPr="00F20731">
        <w:rPr>
          <w:lang w:val="ro-RO"/>
        </w:rPr>
        <w:t>concentraţiei plasmatice maxime (</w:t>
      </w:r>
      <w:r w:rsidRPr="0077558F">
        <w:rPr>
          <w:lang w:val="ro-RO"/>
        </w:rPr>
        <w:t>C</w:t>
      </w:r>
      <w:r w:rsidRPr="0077558F">
        <w:rPr>
          <w:rStyle w:val="EMEASubscript"/>
          <w:lang w:val="ro-RO"/>
        </w:rPr>
        <w:t>max</w:t>
      </w:r>
      <w:r w:rsidRPr="00F20731">
        <w:rPr>
          <w:lang w:val="ro-RO"/>
        </w:rPr>
        <w:t xml:space="preserve">) pentru irbesartan au fost </w:t>
      </w:r>
      <w:r w:rsidR="0014342C">
        <w:rPr>
          <w:lang w:val="ro-RO"/>
        </w:rPr>
        <w:t>ceva</w:t>
      </w:r>
      <w:r w:rsidR="0014342C" w:rsidRPr="00F20731">
        <w:rPr>
          <w:lang w:val="ro-RO"/>
        </w:rPr>
        <w:t xml:space="preserve"> </w:t>
      </w:r>
      <w:r w:rsidRPr="00F20731">
        <w:rPr>
          <w:lang w:val="ro-RO"/>
        </w:rPr>
        <w:t xml:space="preserve">mai mari la pacienţii vârstnici (≥ 65 </w:t>
      </w:r>
      <w:r w:rsidR="0014342C">
        <w:rPr>
          <w:lang w:val="ro-RO"/>
        </w:rPr>
        <w:t xml:space="preserve">de </w:t>
      </w:r>
      <w:r w:rsidRPr="00F20731">
        <w:rPr>
          <w:lang w:val="ro-RO"/>
        </w:rPr>
        <w:t>ani)</w:t>
      </w:r>
      <w:r w:rsidR="0014342C">
        <w:rPr>
          <w:lang w:val="ro-RO"/>
        </w:rPr>
        <w:t>,</w:t>
      </w:r>
      <w:r w:rsidRPr="00F20731">
        <w:rPr>
          <w:lang w:val="ro-RO"/>
        </w:rPr>
        <w:t xml:space="preserve"> </w:t>
      </w:r>
      <w:r>
        <w:rPr>
          <w:lang w:val="ro-RO"/>
        </w:rPr>
        <w:t xml:space="preserve">comparativ cu </w:t>
      </w:r>
      <w:r w:rsidRPr="00F20731">
        <w:rPr>
          <w:lang w:val="ro-RO"/>
        </w:rPr>
        <w:t>subiecţii tineri (18</w:t>
      </w:r>
      <w:r w:rsidRPr="00F20731">
        <w:rPr>
          <w:lang w:val="ro-RO"/>
        </w:rPr>
        <w:noBreakHyphen/>
        <w:t>40</w:t>
      </w:r>
      <w:r w:rsidR="0014342C">
        <w:rPr>
          <w:lang w:val="ro-RO"/>
        </w:rPr>
        <w:t> </w:t>
      </w:r>
      <w:r>
        <w:rPr>
          <w:lang w:val="ro-RO"/>
        </w:rPr>
        <w:t>de </w:t>
      </w:r>
      <w:r w:rsidRPr="00F20731">
        <w:rPr>
          <w:lang w:val="ro-RO"/>
        </w:rPr>
        <w:t xml:space="preserve">ani). </w:t>
      </w:r>
      <w:r>
        <w:rPr>
          <w:lang w:val="ro-RO"/>
        </w:rPr>
        <w:t>Cu toate acestea</w:t>
      </w:r>
      <w:r w:rsidRPr="00F20731">
        <w:rPr>
          <w:lang w:val="ro-RO"/>
        </w:rPr>
        <w:t xml:space="preserve">, timpul de înjumătăţire </w:t>
      </w:r>
      <w:r w:rsidR="00636747">
        <w:rPr>
          <w:lang w:val="ro-RO"/>
        </w:rPr>
        <w:t>plasmatică</w:t>
      </w:r>
      <w:r w:rsidR="00636747" w:rsidRPr="007549DD">
        <w:rPr>
          <w:lang w:val="ro-RO"/>
        </w:rPr>
        <w:t xml:space="preserve"> </w:t>
      </w:r>
      <w:r w:rsidR="002C6F0D">
        <w:rPr>
          <w:lang w:val="ro-RO"/>
        </w:rPr>
        <w:t xml:space="preserve">prin eliminare </w:t>
      </w:r>
      <w:r w:rsidR="0014342C" w:rsidRPr="002F604B">
        <w:rPr>
          <w:lang w:val="ro-RO"/>
        </w:rPr>
        <w:t>terminal</w:t>
      </w:r>
      <w:r w:rsidR="0014342C" w:rsidRPr="00F20731">
        <w:rPr>
          <w:lang w:val="ro-RO"/>
        </w:rPr>
        <w:t xml:space="preserve"> </w:t>
      </w:r>
      <w:r w:rsidRPr="00F20731">
        <w:rPr>
          <w:lang w:val="ro-RO"/>
        </w:rPr>
        <w:t xml:space="preserve">nu a fost modificat semnificativ. Nu este necesară ajustarea dozelor la </w:t>
      </w:r>
      <w:r w:rsidR="0014342C">
        <w:rPr>
          <w:lang w:val="ro-RO"/>
        </w:rPr>
        <w:t>persoanele</w:t>
      </w:r>
      <w:r w:rsidR="0014342C" w:rsidRPr="00F20731">
        <w:rPr>
          <w:lang w:val="ro-RO"/>
        </w:rPr>
        <w:t xml:space="preserve"> </w:t>
      </w:r>
      <w:r w:rsidRPr="00F20731">
        <w:rPr>
          <w:lang w:val="ro-RO"/>
        </w:rPr>
        <w:t>vârstnic</w:t>
      </w:r>
      <w:r w:rsidR="0014342C">
        <w:rPr>
          <w:lang w:val="ro-RO"/>
        </w:rPr>
        <w:t>e</w:t>
      </w:r>
      <w:r w:rsidRPr="00F20731">
        <w:rPr>
          <w:lang w:val="ro-RO"/>
        </w:rPr>
        <w:t>.</w:t>
      </w:r>
    </w:p>
    <w:p w:rsidR="00A2096F" w:rsidRDefault="00A2096F" w:rsidP="00A2096F">
      <w:pPr>
        <w:pStyle w:val="EMEABodyText"/>
        <w:rPr>
          <w:lang w:val="ro-RO"/>
        </w:rPr>
      </w:pPr>
    </w:p>
    <w:p w:rsidR="006B3639" w:rsidRPr="000D581D" w:rsidRDefault="006B3639" w:rsidP="00A2096F">
      <w:pPr>
        <w:pStyle w:val="EMEABodyText"/>
        <w:rPr>
          <w:u w:val="single"/>
          <w:lang w:val="ro-RO"/>
        </w:rPr>
      </w:pPr>
      <w:r w:rsidRPr="000D581D">
        <w:rPr>
          <w:u w:val="single"/>
          <w:lang w:val="ro-RO"/>
        </w:rPr>
        <w:t>Eliminare</w:t>
      </w:r>
    </w:p>
    <w:p w:rsidR="000A2B99" w:rsidRDefault="000A2B99" w:rsidP="00A2096F">
      <w:pPr>
        <w:pStyle w:val="EMEABodyText"/>
        <w:rPr>
          <w:lang w:val="ro-RO"/>
        </w:rPr>
      </w:pPr>
    </w:p>
    <w:p w:rsidR="00A2096F" w:rsidRPr="00F20731" w:rsidRDefault="00A2096F" w:rsidP="00A2096F">
      <w:pPr>
        <w:pStyle w:val="EMEABodyText"/>
        <w:rPr>
          <w:lang w:val="ro-RO"/>
        </w:rPr>
      </w:pPr>
      <w:r w:rsidRPr="00F20731">
        <w:rPr>
          <w:lang w:val="ro-RO"/>
        </w:rPr>
        <w:t xml:space="preserve">Irbesartanul şi metaboliţii săi sunt eliminaţi pe cale biliară şi renală. După administrarea orală sau intravenoasă de irbesartan marcat cu </w:t>
      </w:r>
      <w:smartTag w:uri="urn:schemas-microsoft-com:office:smarttags" w:element="metricconverter">
        <w:smartTagPr>
          <w:attr w:name="ProductID" w:val="14C"/>
        </w:smartTagPr>
        <w:r w:rsidRPr="00F20731">
          <w:rPr>
            <w:vertAlign w:val="superscript"/>
            <w:lang w:val="ro-RO"/>
          </w:rPr>
          <w:t>14</w:t>
        </w:r>
        <w:r w:rsidRPr="00F20731">
          <w:rPr>
            <w:lang w:val="ro-RO"/>
          </w:rPr>
          <w:t>C</w:t>
        </w:r>
      </w:smartTag>
      <w:r w:rsidRPr="00F20731">
        <w:rPr>
          <w:lang w:val="ro-RO"/>
        </w:rPr>
        <w:t>, aproximativ 20% din radioactivitate se regăseşte în urină</w:t>
      </w:r>
      <w:r w:rsidR="0014342C">
        <w:rPr>
          <w:lang w:val="ro-RO"/>
        </w:rPr>
        <w:t>,</w:t>
      </w:r>
      <w:r w:rsidRPr="00F20731">
        <w:rPr>
          <w:lang w:val="ro-RO"/>
        </w:rPr>
        <w:t xml:space="preserve"> iar restul în materiile fecale. Mai puţin de 2% din doză se excretă în urină, sub formă de irbesartan nemodificat.</w:t>
      </w:r>
    </w:p>
    <w:p w:rsidR="00A2096F" w:rsidRPr="00826193" w:rsidRDefault="00A2096F" w:rsidP="00A2096F">
      <w:pPr>
        <w:pStyle w:val="EMEABodyText"/>
        <w:rPr>
          <w:lang w:val="ro-RO"/>
        </w:rPr>
      </w:pPr>
    </w:p>
    <w:p w:rsidR="00A2096F" w:rsidRDefault="00A2096F" w:rsidP="00A2096F">
      <w:pPr>
        <w:pStyle w:val="EMEABodyText"/>
        <w:rPr>
          <w:u w:val="single"/>
          <w:lang w:val="ro-RO"/>
        </w:rPr>
      </w:pPr>
      <w:r>
        <w:rPr>
          <w:u w:val="single"/>
          <w:lang w:val="ro-RO"/>
        </w:rPr>
        <w:t>Copii şi adolescenţi</w:t>
      </w:r>
    </w:p>
    <w:p w:rsidR="000A2B99" w:rsidRDefault="000A2B99" w:rsidP="00A2096F">
      <w:pPr>
        <w:pStyle w:val="EMEABodyText"/>
        <w:rPr>
          <w:lang w:val="ro-RO"/>
        </w:rPr>
      </w:pPr>
    </w:p>
    <w:p w:rsidR="00A2096F" w:rsidRPr="00826193" w:rsidRDefault="00A2096F" w:rsidP="00A2096F">
      <w:pPr>
        <w:pStyle w:val="EMEABodyText"/>
        <w:rPr>
          <w:lang w:val="pt-BR"/>
        </w:rPr>
      </w:pPr>
      <w:r w:rsidRPr="008748C9">
        <w:rPr>
          <w:lang w:val="ro-RO"/>
        </w:rPr>
        <w:t>Farmacocinetica irbesartanului s-a</w:t>
      </w:r>
      <w:r>
        <w:rPr>
          <w:lang w:val="ro-RO"/>
        </w:rPr>
        <w:t xml:space="preserve"> </w:t>
      </w:r>
      <w:r w:rsidRPr="008748C9">
        <w:rPr>
          <w:lang w:val="ro-RO"/>
        </w:rPr>
        <w:t xml:space="preserve">evaluat la 23 </w:t>
      </w:r>
      <w:r w:rsidR="0014342C">
        <w:rPr>
          <w:lang w:val="ro-RO"/>
        </w:rPr>
        <w:t xml:space="preserve">de </w:t>
      </w:r>
      <w:r w:rsidRPr="008748C9">
        <w:rPr>
          <w:lang w:val="ro-RO"/>
        </w:rPr>
        <w:t>copii hipertensivi</w:t>
      </w:r>
      <w:r w:rsidR="0014342C">
        <w:rPr>
          <w:lang w:val="ro-RO"/>
        </w:rPr>
        <w:t>,</w:t>
      </w:r>
      <w:r w:rsidRPr="008748C9">
        <w:rPr>
          <w:lang w:val="ro-RO"/>
        </w:rPr>
        <w:t xml:space="preserve"> după administrarea unor doze zilnice unice şi multiple (2 mg irbesartan/kg)</w:t>
      </w:r>
      <w:r w:rsidR="0014342C">
        <w:rPr>
          <w:lang w:val="ro-RO"/>
        </w:rPr>
        <w:t>,</w:t>
      </w:r>
      <w:r w:rsidRPr="008748C9">
        <w:rPr>
          <w:lang w:val="ro-RO"/>
        </w:rPr>
        <w:t xml:space="preserve"> până la doza maximă zilnică de 150 mg irbesartan timp de </w:t>
      </w:r>
      <w:r>
        <w:rPr>
          <w:lang w:val="ro-RO"/>
        </w:rPr>
        <w:t>patru săptămâni. Dintre cei 23</w:t>
      </w:r>
      <w:r w:rsidR="0014342C" w:rsidRPr="0014342C">
        <w:rPr>
          <w:lang w:val="ro-RO"/>
        </w:rPr>
        <w:t xml:space="preserve"> </w:t>
      </w:r>
      <w:r w:rsidR="0014342C">
        <w:rPr>
          <w:lang w:val="ro-RO"/>
        </w:rPr>
        <w:t>de</w:t>
      </w:r>
      <w:r>
        <w:rPr>
          <w:lang w:val="ro-RO"/>
        </w:rPr>
        <w:t xml:space="preserve"> </w:t>
      </w:r>
      <w:r w:rsidRPr="008748C9">
        <w:rPr>
          <w:lang w:val="ro-RO"/>
        </w:rPr>
        <w:t>copii</w:t>
      </w:r>
      <w:r>
        <w:rPr>
          <w:lang w:val="ro-RO"/>
        </w:rPr>
        <w:t>,</w:t>
      </w:r>
      <w:r w:rsidRPr="008748C9">
        <w:rPr>
          <w:lang w:val="ro-RO"/>
        </w:rPr>
        <w:t xml:space="preserve"> 21 au fost evaluaţi prin comparaţie cu farmacocinetica de la adult (doisprezece copii peste 12 ani, nouă copii cu vârsta</w:t>
      </w:r>
      <w:r>
        <w:rPr>
          <w:lang w:val="ro-RO"/>
        </w:rPr>
        <w:t xml:space="preserve"> </w:t>
      </w:r>
      <w:r w:rsidRPr="008748C9">
        <w:rPr>
          <w:lang w:val="ro-RO"/>
        </w:rPr>
        <w:t>între 6 şi 12 ani). Rezultatele au evidenţiat</w:t>
      </w:r>
      <w:r>
        <w:rPr>
          <w:lang w:val="ro-RO"/>
        </w:rPr>
        <w:t xml:space="preserve"> </w:t>
      </w:r>
      <w:r w:rsidRPr="008748C9">
        <w:rPr>
          <w:lang w:val="ro-RO"/>
        </w:rPr>
        <w:t>că C</w:t>
      </w:r>
      <w:r w:rsidRPr="008748C9">
        <w:rPr>
          <w:rStyle w:val="EMEASubscript"/>
          <w:lang w:val="ro-RO"/>
        </w:rPr>
        <w:t>max</w:t>
      </w:r>
      <w:r w:rsidRPr="00F06E1B">
        <w:rPr>
          <w:lang w:val="ro-RO"/>
        </w:rPr>
        <w:t xml:space="preserve">, </w:t>
      </w:r>
      <w:r w:rsidRPr="008748C9">
        <w:rPr>
          <w:lang w:val="ro-RO"/>
        </w:rPr>
        <w:t>ASC şi vitezel</w:t>
      </w:r>
      <w:r>
        <w:rPr>
          <w:lang w:val="ro-RO"/>
        </w:rPr>
        <w:t xml:space="preserve">e </w:t>
      </w:r>
      <w:r w:rsidRPr="008748C9">
        <w:rPr>
          <w:lang w:val="ro-RO"/>
        </w:rPr>
        <w:t>clearence-ului au fost comparabile cu cele observate la pacienţii adulţi la care s-a administrat</w:t>
      </w:r>
      <w:r>
        <w:rPr>
          <w:lang w:val="ro-RO"/>
        </w:rPr>
        <w:t xml:space="preserve"> </w:t>
      </w:r>
      <w:r w:rsidRPr="008748C9">
        <w:rPr>
          <w:lang w:val="ro-RO"/>
        </w:rPr>
        <w:t xml:space="preserve">150 mg irbesartan zilnic. </w:t>
      </w:r>
      <w:r w:rsidRPr="00826193">
        <w:rPr>
          <w:lang w:val="pt-BR"/>
        </w:rPr>
        <w:t>O acumulare limitată de irbesartan (18%) în plasmă s-a observat în urma administrării repetate în doze unice zilnice.</w:t>
      </w:r>
    </w:p>
    <w:p w:rsidR="00A2096F" w:rsidRPr="00826193" w:rsidRDefault="00A2096F" w:rsidP="00A2096F">
      <w:pPr>
        <w:pStyle w:val="EMEABodyText"/>
        <w:rPr>
          <w:lang w:val="pt-BR"/>
        </w:rPr>
      </w:pPr>
    </w:p>
    <w:p w:rsidR="006B3639" w:rsidRDefault="00A2096F" w:rsidP="00A2096F">
      <w:pPr>
        <w:pStyle w:val="EMEABodyText"/>
        <w:rPr>
          <w:lang w:val="ro-RO"/>
        </w:rPr>
      </w:pPr>
      <w:r w:rsidRPr="00280CAF">
        <w:rPr>
          <w:iCs/>
          <w:u w:val="single"/>
          <w:lang w:val="ro-RO"/>
        </w:rPr>
        <w:t>Insuficienţă renală</w:t>
      </w:r>
    </w:p>
    <w:p w:rsidR="000A2B99" w:rsidRDefault="000A2B99" w:rsidP="00A2096F">
      <w:pPr>
        <w:pStyle w:val="EMEABodyText"/>
        <w:rPr>
          <w:lang w:val="ro-RO"/>
        </w:rPr>
      </w:pPr>
    </w:p>
    <w:p w:rsidR="00A2096F" w:rsidRPr="00F20731" w:rsidRDefault="006B3639" w:rsidP="00A2096F">
      <w:pPr>
        <w:pStyle w:val="EMEABodyText"/>
        <w:rPr>
          <w:lang w:val="ro-RO"/>
        </w:rPr>
      </w:pPr>
      <w:r>
        <w:rPr>
          <w:lang w:val="ro-RO"/>
        </w:rPr>
        <w:t>L</w:t>
      </w:r>
      <w:r w:rsidRPr="00F20731">
        <w:rPr>
          <w:lang w:val="ro-RO"/>
        </w:rPr>
        <w:t xml:space="preserve">a </w:t>
      </w:r>
      <w:r w:rsidR="0014342C" w:rsidRPr="00F20731">
        <w:rPr>
          <w:lang w:val="ro-RO"/>
        </w:rPr>
        <w:t xml:space="preserve">pacienţii cu insuficienţă renală sau la cei </w:t>
      </w:r>
      <w:r w:rsidR="0014342C">
        <w:rPr>
          <w:lang w:val="ro-RO"/>
        </w:rPr>
        <w:t xml:space="preserve">care efectuează </w:t>
      </w:r>
      <w:r w:rsidR="0014342C" w:rsidRPr="00F20731">
        <w:rPr>
          <w:lang w:val="ro-RO"/>
        </w:rPr>
        <w:t>hemodializ</w:t>
      </w:r>
      <w:r w:rsidR="0014342C">
        <w:rPr>
          <w:lang w:val="ro-RO"/>
        </w:rPr>
        <w:t>ă,</w:t>
      </w:r>
      <w:r w:rsidR="0014342C" w:rsidRPr="00F20731">
        <w:rPr>
          <w:lang w:val="ro-RO"/>
        </w:rPr>
        <w:t xml:space="preserve"> </w:t>
      </w:r>
      <w:r w:rsidR="00A2096F" w:rsidRPr="00F20731">
        <w:rPr>
          <w:lang w:val="ro-RO"/>
        </w:rPr>
        <w:t xml:space="preserve">parametrii farmacocinetici ai irbesartanului nu sunt modificaţi semnificativ. Irbesartanul nu se </w:t>
      </w:r>
      <w:r w:rsidR="00A2096F">
        <w:rPr>
          <w:lang w:val="ro-RO"/>
        </w:rPr>
        <w:t xml:space="preserve">elimină </w:t>
      </w:r>
      <w:r w:rsidR="00A2096F" w:rsidRPr="00F20731">
        <w:rPr>
          <w:lang w:val="ro-RO"/>
        </w:rPr>
        <w:t>prin hemodializă.</w:t>
      </w:r>
    </w:p>
    <w:p w:rsidR="00A2096F" w:rsidRPr="00F20731" w:rsidRDefault="00A2096F" w:rsidP="00A2096F">
      <w:pPr>
        <w:pStyle w:val="EMEABodyText"/>
        <w:rPr>
          <w:lang w:val="ro-RO"/>
        </w:rPr>
      </w:pPr>
    </w:p>
    <w:p w:rsidR="006B3639" w:rsidRDefault="00A2096F" w:rsidP="00A2096F">
      <w:pPr>
        <w:pStyle w:val="EMEABodyText"/>
        <w:rPr>
          <w:lang w:val="ro-RO"/>
        </w:rPr>
      </w:pPr>
      <w:r w:rsidRPr="00280CAF">
        <w:rPr>
          <w:iCs/>
          <w:u w:val="single"/>
          <w:lang w:val="ro-RO"/>
        </w:rPr>
        <w:t>Insuficienţă hepatică</w:t>
      </w:r>
    </w:p>
    <w:p w:rsidR="000A2B99" w:rsidRDefault="000A2B99" w:rsidP="00A2096F">
      <w:pPr>
        <w:pStyle w:val="EMEABodyText"/>
        <w:rPr>
          <w:lang w:val="ro-RO"/>
        </w:rPr>
      </w:pPr>
    </w:p>
    <w:p w:rsidR="00A2096F" w:rsidRPr="00F20731" w:rsidRDefault="006B3639" w:rsidP="00A2096F">
      <w:pPr>
        <w:pStyle w:val="EMEABodyText"/>
        <w:rPr>
          <w:lang w:val="ro-RO"/>
        </w:rPr>
      </w:pPr>
      <w:r>
        <w:rPr>
          <w:lang w:val="ro-RO"/>
        </w:rPr>
        <w:t>L</w:t>
      </w:r>
      <w:r w:rsidRPr="00F20731">
        <w:rPr>
          <w:lang w:val="ro-RO"/>
        </w:rPr>
        <w:t xml:space="preserve">a </w:t>
      </w:r>
      <w:r w:rsidR="0014342C" w:rsidRPr="00F20731">
        <w:rPr>
          <w:lang w:val="ro-RO"/>
        </w:rPr>
        <w:t xml:space="preserve">pacienţii cu </w:t>
      </w:r>
      <w:r w:rsidR="0014342C" w:rsidRPr="002F604B">
        <w:rPr>
          <w:lang w:val="ro-RO"/>
        </w:rPr>
        <w:t>ciroză</w:t>
      </w:r>
      <w:r w:rsidR="0014342C" w:rsidRPr="00F20731">
        <w:rPr>
          <w:lang w:val="ro-RO"/>
        </w:rPr>
        <w:t xml:space="preserve"> uşoară</w:t>
      </w:r>
      <w:r w:rsidR="0014342C">
        <w:rPr>
          <w:lang w:val="ro-RO"/>
        </w:rPr>
        <w:t xml:space="preserve"> până la </w:t>
      </w:r>
      <w:r w:rsidR="0014342C" w:rsidRPr="00F20731">
        <w:rPr>
          <w:lang w:val="ro-RO"/>
        </w:rPr>
        <w:t>moderată</w:t>
      </w:r>
      <w:r w:rsidR="0014342C">
        <w:rPr>
          <w:lang w:val="ro-RO"/>
        </w:rPr>
        <w:t>,</w:t>
      </w:r>
      <w:r w:rsidR="0014342C" w:rsidRPr="00F20731">
        <w:rPr>
          <w:lang w:val="ro-RO"/>
        </w:rPr>
        <w:t xml:space="preserve"> </w:t>
      </w:r>
      <w:r w:rsidR="00A2096F" w:rsidRPr="00F20731">
        <w:rPr>
          <w:lang w:val="ro-RO"/>
        </w:rPr>
        <w:t>parametrii farmacocinetici ai irbesartanului nu sunt modificaţi semnificativ.</w:t>
      </w:r>
    </w:p>
    <w:p w:rsidR="000A2B99" w:rsidRDefault="000A2B99" w:rsidP="00A2096F">
      <w:pPr>
        <w:pStyle w:val="EMEABodyText"/>
        <w:rPr>
          <w:lang w:val="ro-RO"/>
        </w:rPr>
      </w:pPr>
    </w:p>
    <w:p w:rsidR="00A2096F" w:rsidRPr="00F20731" w:rsidRDefault="00A2096F" w:rsidP="00A2096F">
      <w:pPr>
        <w:pStyle w:val="EMEABodyText"/>
        <w:rPr>
          <w:lang w:val="ro-RO"/>
        </w:rPr>
      </w:pPr>
      <w:r w:rsidRPr="00F20731">
        <w:rPr>
          <w:lang w:val="ro-RO"/>
        </w:rPr>
        <w:t xml:space="preserve">Nu </w:t>
      </w:r>
      <w:r>
        <w:rPr>
          <w:lang w:val="ro-RO"/>
        </w:rPr>
        <w:t>s-</w:t>
      </w:r>
      <w:r w:rsidRPr="00F20731">
        <w:rPr>
          <w:lang w:val="ro-RO"/>
        </w:rPr>
        <w:t>au</w:t>
      </w:r>
      <w:r>
        <w:rPr>
          <w:lang w:val="ro-RO"/>
        </w:rPr>
        <w:t xml:space="preserve"> </w:t>
      </w:r>
      <w:r w:rsidRPr="00F20731">
        <w:rPr>
          <w:lang w:val="ro-RO"/>
        </w:rPr>
        <w:t>efectuat studii la pacienţi</w:t>
      </w:r>
      <w:r>
        <w:rPr>
          <w:lang w:val="ro-RO"/>
        </w:rPr>
        <w:t>i</w:t>
      </w:r>
      <w:r w:rsidRPr="00F20731">
        <w:rPr>
          <w:lang w:val="ro-RO"/>
        </w:rPr>
        <w:t xml:space="preserve"> cu insuficienţă hepatică severă.</w:t>
      </w:r>
    </w:p>
    <w:p w:rsidR="00A2096F" w:rsidRPr="00F20731" w:rsidRDefault="00A2096F" w:rsidP="00A2096F">
      <w:pPr>
        <w:pStyle w:val="EMEABodyText"/>
        <w:rPr>
          <w:lang w:val="ro-RO"/>
        </w:rPr>
      </w:pPr>
    </w:p>
    <w:p w:rsidR="00A2096F" w:rsidRPr="00F20731" w:rsidRDefault="00A2096F" w:rsidP="00A2096F">
      <w:pPr>
        <w:pStyle w:val="EMEAHeading2"/>
        <w:rPr>
          <w:lang w:val="ro-RO"/>
        </w:rPr>
      </w:pPr>
      <w:r w:rsidRPr="00F20731">
        <w:rPr>
          <w:lang w:val="ro-RO"/>
        </w:rPr>
        <w:t>5.3</w:t>
      </w:r>
      <w:r w:rsidRPr="00F20731">
        <w:rPr>
          <w:i/>
          <w:lang w:val="ro-RO"/>
        </w:rPr>
        <w:tab/>
      </w:r>
      <w:r w:rsidRPr="00826193">
        <w:rPr>
          <w:lang w:val="ro-RO"/>
        </w:rPr>
        <w:t>Date preclinice de siguranţă</w:t>
      </w:r>
    </w:p>
    <w:p w:rsidR="00A2096F" w:rsidRPr="00F20731" w:rsidRDefault="00A2096F" w:rsidP="00A2096F">
      <w:pPr>
        <w:pStyle w:val="EMEAHeading2"/>
        <w:rPr>
          <w:lang w:val="ro-RO"/>
        </w:rPr>
      </w:pPr>
    </w:p>
    <w:p w:rsidR="00A2096F" w:rsidRPr="00F20731" w:rsidRDefault="00A2096F" w:rsidP="00A2096F">
      <w:pPr>
        <w:pStyle w:val="EMEABodyText"/>
        <w:rPr>
          <w:lang w:val="ro-RO"/>
        </w:rPr>
      </w:pPr>
      <w:r>
        <w:rPr>
          <w:lang w:val="ro-RO"/>
        </w:rPr>
        <w:t>La dozele relevante clinic n</w:t>
      </w:r>
      <w:r w:rsidRPr="00F20731">
        <w:rPr>
          <w:lang w:val="ro-RO"/>
        </w:rPr>
        <w:t xml:space="preserve">u </w:t>
      </w:r>
      <w:r>
        <w:rPr>
          <w:lang w:val="ro-RO"/>
        </w:rPr>
        <w:t xml:space="preserve">s-a evidenţiat </w:t>
      </w:r>
      <w:r w:rsidRPr="00F20731">
        <w:rPr>
          <w:lang w:val="ro-RO"/>
        </w:rPr>
        <w:t xml:space="preserve">toxicitate anormală sistemică sau toxicitate de organ ţintă. În studiile </w:t>
      </w:r>
      <w:r w:rsidR="00B03A85">
        <w:rPr>
          <w:lang w:val="ro-RO"/>
        </w:rPr>
        <w:t>non-</w:t>
      </w:r>
      <w:r w:rsidRPr="00F20731">
        <w:rPr>
          <w:lang w:val="ro-RO"/>
        </w:rPr>
        <w:t xml:space="preserve">clinice </w:t>
      </w:r>
      <w:r w:rsidR="00B03A85">
        <w:rPr>
          <w:lang w:val="ro-RO"/>
        </w:rPr>
        <w:t xml:space="preserve">de </w:t>
      </w:r>
      <w:r w:rsidRPr="00F20731">
        <w:rPr>
          <w:lang w:val="ro-RO"/>
        </w:rPr>
        <w:t>siguranţ</w:t>
      </w:r>
      <w:r w:rsidR="00B03A85">
        <w:rPr>
          <w:lang w:val="ro-RO"/>
        </w:rPr>
        <w:t>ă</w:t>
      </w:r>
      <w:r w:rsidRPr="00F20731">
        <w:rPr>
          <w:lang w:val="ro-RO"/>
        </w:rPr>
        <w:t>, doze</w:t>
      </w:r>
      <w:r>
        <w:rPr>
          <w:lang w:val="ro-RO"/>
        </w:rPr>
        <w:t>le</w:t>
      </w:r>
      <w:r w:rsidRPr="00F20731">
        <w:rPr>
          <w:lang w:val="ro-RO"/>
        </w:rPr>
        <w:t xml:space="preserve"> mari de irbesartan (≥ 250 mg/kg şi zi la şobolan şi ≥ 100 mg/kg şi zi la</w:t>
      </w:r>
      <w:r w:rsidR="00B03A85" w:rsidRPr="00B03A85">
        <w:rPr>
          <w:lang w:val="ro-RO"/>
        </w:rPr>
        <w:t xml:space="preserve"> </w:t>
      </w:r>
      <w:r w:rsidR="00B03A85" w:rsidRPr="00B404C6">
        <w:rPr>
          <w:lang w:val="ro-RO"/>
        </w:rPr>
        <w:t>maimuţa</w:t>
      </w:r>
      <w:r w:rsidR="00B03A85" w:rsidRPr="00B404C6">
        <w:rPr>
          <w:szCs w:val="22"/>
          <w:lang w:val="ro-RO"/>
        </w:rPr>
        <w:t xml:space="preserve"> Macaccus</w:t>
      </w:r>
      <w:r w:rsidRPr="00F20731">
        <w:rPr>
          <w:lang w:val="ro-RO"/>
        </w:rPr>
        <w:t xml:space="preserve">) au produs o scădere a parametrilor eritrocitari (număr de eritrocite, hemoglobină, hematocrit). La doze foarte mari (≥ 500 mg/kg şi zi), </w:t>
      </w:r>
      <w:r>
        <w:rPr>
          <w:lang w:val="ro-RO"/>
        </w:rPr>
        <w:t>administrate la şobolan şi la</w:t>
      </w:r>
      <w:r w:rsidR="00B03A85" w:rsidRPr="00B03A85">
        <w:rPr>
          <w:lang w:val="ro-RO"/>
        </w:rPr>
        <w:t xml:space="preserve"> </w:t>
      </w:r>
      <w:r w:rsidR="00B03A85" w:rsidRPr="00AA087E">
        <w:rPr>
          <w:lang w:val="ro-RO"/>
        </w:rPr>
        <w:t>maimuţa</w:t>
      </w:r>
      <w:r w:rsidR="00B03A85" w:rsidRPr="00AA087E">
        <w:rPr>
          <w:szCs w:val="22"/>
          <w:lang w:val="ro-RO"/>
        </w:rPr>
        <w:t xml:space="preserve"> Macaccus</w:t>
      </w:r>
      <w:r>
        <w:rPr>
          <w:lang w:val="ro-RO"/>
        </w:rPr>
        <w:t xml:space="preserve">, irbesartanul a indus </w:t>
      </w:r>
      <w:r w:rsidRPr="00F20731">
        <w:rPr>
          <w:lang w:val="ro-RO"/>
        </w:rPr>
        <w:t>modificări degenerative ale rinichiului (</w:t>
      </w:r>
      <w:r w:rsidR="00B03A85">
        <w:rPr>
          <w:lang w:val="ro-RO"/>
        </w:rPr>
        <w:t>cum sunt</w:t>
      </w:r>
      <w:r w:rsidR="00B03A85" w:rsidRPr="00F20731">
        <w:rPr>
          <w:lang w:val="ro-RO"/>
        </w:rPr>
        <w:t xml:space="preserve"> </w:t>
      </w:r>
      <w:r w:rsidRPr="00F20731">
        <w:rPr>
          <w:lang w:val="ro-RO"/>
        </w:rPr>
        <w:t xml:space="preserve">nefrită interstiţială, distensie tubulară, bazofilie tubulară, creşterea concentraţiilor plasmatice </w:t>
      </w:r>
      <w:r w:rsidR="00B03A85">
        <w:rPr>
          <w:lang w:val="ro-RO"/>
        </w:rPr>
        <w:t>ale</w:t>
      </w:r>
      <w:r w:rsidR="00B03A85" w:rsidRPr="00F20731">
        <w:rPr>
          <w:lang w:val="ro-RO"/>
        </w:rPr>
        <w:t xml:space="preserve"> </w:t>
      </w:r>
      <w:r w:rsidRPr="00F20731">
        <w:rPr>
          <w:lang w:val="ro-RO"/>
        </w:rPr>
        <w:t>uree</w:t>
      </w:r>
      <w:r w:rsidR="00B03A85">
        <w:rPr>
          <w:lang w:val="ro-RO"/>
        </w:rPr>
        <w:t>i</w:t>
      </w:r>
      <w:r w:rsidRPr="00F20731">
        <w:rPr>
          <w:lang w:val="ro-RO"/>
        </w:rPr>
        <w:t xml:space="preserve"> şi creatinin</w:t>
      </w:r>
      <w:r w:rsidR="00B03A85">
        <w:rPr>
          <w:lang w:val="ro-RO"/>
        </w:rPr>
        <w:t>ei</w:t>
      </w:r>
      <w:r w:rsidRPr="00F20731">
        <w:rPr>
          <w:lang w:val="ro-RO"/>
        </w:rPr>
        <w:t>)</w:t>
      </w:r>
      <w:r w:rsidR="00B03A85">
        <w:rPr>
          <w:lang w:val="ro-RO"/>
        </w:rPr>
        <w:t>,</w:t>
      </w:r>
      <w:r w:rsidRPr="00F20731">
        <w:rPr>
          <w:lang w:val="ro-RO"/>
        </w:rPr>
        <w:t xml:space="preserve"> </w:t>
      </w:r>
      <w:r>
        <w:rPr>
          <w:lang w:val="ro-RO"/>
        </w:rPr>
        <w:t>modificări considerate secundare efectelor hipotensive</w:t>
      </w:r>
      <w:r w:rsidRPr="00161045">
        <w:rPr>
          <w:lang w:val="ro-RO"/>
        </w:rPr>
        <w:t xml:space="preserve"> </w:t>
      </w:r>
      <w:r w:rsidRPr="00E37FBE">
        <w:rPr>
          <w:lang w:val="ro-RO"/>
        </w:rPr>
        <w:t>ale medicamentului</w:t>
      </w:r>
      <w:r w:rsidRPr="00F20731">
        <w:rPr>
          <w:lang w:val="ro-RO"/>
        </w:rPr>
        <w:t xml:space="preserve">, care duc la </w:t>
      </w:r>
      <w:r w:rsidR="00B03A85">
        <w:rPr>
          <w:lang w:val="ro-RO"/>
        </w:rPr>
        <w:t>scăderea</w:t>
      </w:r>
      <w:r w:rsidR="00B03A85" w:rsidRPr="00F20731">
        <w:rPr>
          <w:lang w:val="ro-RO"/>
        </w:rPr>
        <w:t xml:space="preserve"> </w:t>
      </w:r>
      <w:r w:rsidRPr="00F20731">
        <w:rPr>
          <w:lang w:val="ro-RO"/>
        </w:rPr>
        <w:t>perfuziei renale. În plus, irbesartanul a indus hiperplazia/hipertrofia celulelor juxtaglomerulare (la şobolan la</w:t>
      </w:r>
      <w:r>
        <w:rPr>
          <w:lang w:val="ro-RO"/>
        </w:rPr>
        <w:t xml:space="preserve"> doze </w:t>
      </w:r>
      <w:r w:rsidRPr="00F20731">
        <w:rPr>
          <w:lang w:val="ro-RO"/>
        </w:rPr>
        <w:t xml:space="preserve">≥ 90 mg/kg şi zi, la </w:t>
      </w:r>
      <w:r w:rsidR="00B03A85" w:rsidRPr="00AA087E">
        <w:rPr>
          <w:lang w:val="ro-RO"/>
        </w:rPr>
        <w:t>maimuţa</w:t>
      </w:r>
      <w:r w:rsidR="00B03A85" w:rsidRPr="00AA087E">
        <w:rPr>
          <w:szCs w:val="22"/>
          <w:lang w:val="ro-RO"/>
        </w:rPr>
        <w:t xml:space="preserve"> Macaccus</w:t>
      </w:r>
      <w:r w:rsidR="00B03A85" w:rsidRPr="00F20731" w:rsidDel="00CA610D">
        <w:rPr>
          <w:lang w:val="ro-RO"/>
        </w:rPr>
        <w:t xml:space="preserve"> </w:t>
      </w:r>
      <w:r w:rsidRPr="00F20731">
        <w:rPr>
          <w:lang w:val="ro-RO"/>
        </w:rPr>
        <w:t xml:space="preserve">la </w:t>
      </w:r>
      <w:r>
        <w:rPr>
          <w:lang w:val="ro-RO"/>
        </w:rPr>
        <w:t xml:space="preserve">doze </w:t>
      </w:r>
      <w:r w:rsidRPr="00F20731">
        <w:rPr>
          <w:lang w:val="ro-RO"/>
        </w:rPr>
        <w:t xml:space="preserve">≥ 10 mg/kg şi zi). Toate aceste modificări au fost considerate ca fiind produse prin acţiunea farmacologică a irbesartanului. La om, la doze terapeutice de irbesartan, hiperplazia/hipertrofia celulelor juxtaglomerulare nu par să aibă </w:t>
      </w:r>
      <w:r w:rsidR="00B03A85">
        <w:rPr>
          <w:lang w:val="ro-RO"/>
        </w:rPr>
        <w:t>nicio relevanţă</w:t>
      </w:r>
      <w:r w:rsidRPr="00F20731">
        <w:rPr>
          <w:lang w:val="ro-RO"/>
        </w:rPr>
        <w:t>.</w:t>
      </w:r>
    </w:p>
    <w:p w:rsidR="00A2096F" w:rsidRPr="00F20731" w:rsidRDefault="00A2096F" w:rsidP="00A2096F">
      <w:pPr>
        <w:pStyle w:val="EMEABodyText"/>
        <w:rPr>
          <w:lang w:val="ro-RO"/>
        </w:rPr>
      </w:pPr>
    </w:p>
    <w:p w:rsidR="00A2096F" w:rsidRPr="00F20731" w:rsidRDefault="00B03A85" w:rsidP="00A2096F">
      <w:pPr>
        <w:pStyle w:val="EMEABodyText"/>
        <w:rPr>
          <w:lang w:val="ro-RO"/>
        </w:rPr>
      </w:pPr>
      <w:r>
        <w:rPr>
          <w:lang w:val="ro-RO"/>
        </w:rPr>
        <w:t>Pentru i</w:t>
      </w:r>
      <w:r w:rsidR="00A2096F" w:rsidRPr="00F20731">
        <w:rPr>
          <w:lang w:val="ro-RO"/>
        </w:rPr>
        <w:t xml:space="preserve">rbesartan nu </w:t>
      </w:r>
      <w:r>
        <w:rPr>
          <w:lang w:val="ro-RO"/>
        </w:rPr>
        <w:t>s-</w:t>
      </w:r>
      <w:r w:rsidRPr="00F20731">
        <w:rPr>
          <w:lang w:val="ro-RO"/>
        </w:rPr>
        <w:t xml:space="preserve">a </w:t>
      </w:r>
      <w:r>
        <w:rPr>
          <w:lang w:val="ro-RO"/>
        </w:rPr>
        <w:t>evidenţiat</w:t>
      </w:r>
      <w:r w:rsidRPr="00F20731">
        <w:rPr>
          <w:lang w:val="ro-RO"/>
        </w:rPr>
        <w:t xml:space="preserve"> </w:t>
      </w:r>
      <w:r w:rsidR="00A2096F" w:rsidRPr="00F20731">
        <w:rPr>
          <w:lang w:val="ro-RO"/>
        </w:rPr>
        <w:t>mutagenitate, clastogenitate sau carcinogenitate.</w:t>
      </w:r>
    </w:p>
    <w:p w:rsidR="00A2096F" w:rsidRDefault="00A2096F" w:rsidP="00A2096F">
      <w:pPr>
        <w:pStyle w:val="EMEABodyText"/>
        <w:rPr>
          <w:lang w:val="ro-RO"/>
        </w:rPr>
      </w:pPr>
    </w:p>
    <w:p w:rsidR="00A2096F" w:rsidRDefault="00A2096F" w:rsidP="00A2096F">
      <w:pPr>
        <w:pStyle w:val="EMEABodyText"/>
        <w:rPr>
          <w:lang w:val="ro-RO"/>
        </w:rPr>
      </w:pPr>
      <w:r>
        <w:rPr>
          <w:lang w:val="ro-RO"/>
        </w:rPr>
        <w:t>Fertilitatea şi performanţele privind funcţia de reproducere nu au fost afectate în studiile clinice la masculii şi femelele de şobolan, chiar la doze orale de irbesartan care provoacă un grad de toxicitate la părinţi (de la 50 până la 650 mg/kg şi zi), inclusiv mortalitate la doza cea mai mare. Nu au fost observate efecte semnificative în ceea ce priveşte numărul de corpi luteali, nidări sau feţi vii. Irbesartanul nu a afectat supravieţuirea, dezvoltarea sau reproducerea puilor. Studiile la animale indică faptul că irbesartanul marcat radioactiv este detectat la feţii de şobolan şi iepure. Irbesartanul se excretă în laptele femelelor de şobolan.</w:t>
      </w:r>
    </w:p>
    <w:p w:rsidR="00A2096F" w:rsidRPr="00F20731" w:rsidRDefault="00A2096F" w:rsidP="00A2096F">
      <w:pPr>
        <w:pStyle w:val="EMEABodyText"/>
        <w:rPr>
          <w:lang w:val="ro-RO"/>
        </w:rPr>
      </w:pPr>
    </w:p>
    <w:p w:rsidR="00A2096F" w:rsidRPr="00F20731" w:rsidRDefault="00A2096F" w:rsidP="00A2096F">
      <w:pPr>
        <w:pStyle w:val="EMEABodyText"/>
        <w:rPr>
          <w:lang w:val="ro-RO"/>
        </w:rPr>
      </w:pPr>
      <w:r w:rsidRPr="00F20731">
        <w:rPr>
          <w:lang w:val="ro-RO"/>
        </w:rPr>
        <w:t>Studiile efectuate cu irbesartan la animale au evidenţiat efecte toxice tranzitorii la fătul de şobolan (</w:t>
      </w:r>
      <w:r>
        <w:rPr>
          <w:lang w:val="ro-RO"/>
        </w:rPr>
        <w:t>formarea frecventă de cavităţi la nivelul pelvisului renal</w:t>
      </w:r>
      <w:r w:rsidRPr="00F20731">
        <w:rPr>
          <w:lang w:val="ro-RO"/>
        </w:rPr>
        <w:t xml:space="preserve">, hidroureter sau edeme subcutanate), care </w:t>
      </w:r>
      <w:r w:rsidR="00B03A85">
        <w:rPr>
          <w:lang w:val="ro-RO"/>
        </w:rPr>
        <w:t>s</w:t>
      </w:r>
      <w:r w:rsidR="00B03A85">
        <w:rPr>
          <w:lang w:val="ro-RO"/>
        </w:rPr>
        <w:noBreakHyphen/>
      </w:r>
      <w:r w:rsidR="00B03A85" w:rsidRPr="00F20731">
        <w:rPr>
          <w:lang w:val="ro-RO"/>
        </w:rPr>
        <w:t xml:space="preserve">au </w:t>
      </w:r>
      <w:r w:rsidR="00B03A85">
        <w:rPr>
          <w:lang w:val="ro-RO"/>
        </w:rPr>
        <w:t>remis</w:t>
      </w:r>
      <w:r w:rsidR="00B03A85" w:rsidRPr="00F20731">
        <w:rPr>
          <w:lang w:val="ro-RO"/>
        </w:rPr>
        <w:t xml:space="preserve"> </w:t>
      </w:r>
      <w:r w:rsidRPr="00F20731">
        <w:rPr>
          <w:lang w:val="ro-RO"/>
        </w:rPr>
        <w:t>după naştere. La iepur</w:t>
      </w:r>
      <w:r>
        <w:rPr>
          <w:lang w:val="ro-RO"/>
        </w:rPr>
        <w:t>e</w:t>
      </w:r>
      <w:r w:rsidRPr="00F20731">
        <w:rPr>
          <w:lang w:val="ro-RO"/>
        </w:rPr>
        <w:t xml:space="preserve">, s-a observat avort sau resorbţie </w:t>
      </w:r>
      <w:r>
        <w:rPr>
          <w:lang w:val="ro-RO"/>
        </w:rPr>
        <w:t>embrionară precoce</w:t>
      </w:r>
      <w:r w:rsidRPr="00F20731">
        <w:rPr>
          <w:lang w:val="ro-RO"/>
        </w:rPr>
        <w:t>, la doze c</w:t>
      </w:r>
      <w:r>
        <w:rPr>
          <w:lang w:val="ro-RO"/>
        </w:rPr>
        <w:t>are</w:t>
      </w:r>
      <w:r w:rsidRPr="00F20731">
        <w:rPr>
          <w:lang w:val="ro-RO"/>
        </w:rPr>
        <w:t xml:space="preserve"> au provocat toxicitate maternă semnificativă, inclusiv mortalitate. Nu </w:t>
      </w:r>
      <w:r>
        <w:rPr>
          <w:lang w:val="ro-RO"/>
        </w:rPr>
        <w:t>s-</w:t>
      </w:r>
      <w:r w:rsidRPr="00F20731">
        <w:rPr>
          <w:lang w:val="ro-RO"/>
        </w:rPr>
        <w:t>au</w:t>
      </w:r>
      <w:r>
        <w:rPr>
          <w:lang w:val="ro-RO"/>
        </w:rPr>
        <w:t xml:space="preserve"> </w:t>
      </w:r>
      <w:r w:rsidRPr="00F20731">
        <w:rPr>
          <w:lang w:val="ro-RO"/>
        </w:rPr>
        <w:t>observat efecte teratogene la şobolan sau iepure.</w:t>
      </w:r>
    </w:p>
    <w:p w:rsidR="00A2096F" w:rsidRPr="00F20731" w:rsidRDefault="00A2096F" w:rsidP="00A2096F">
      <w:pPr>
        <w:pStyle w:val="EMEABodyText"/>
        <w:rPr>
          <w:lang w:val="ro-RO"/>
        </w:rPr>
      </w:pPr>
    </w:p>
    <w:p w:rsidR="00A2096F" w:rsidRPr="00F20731" w:rsidRDefault="00A2096F" w:rsidP="00A2096F">
      <w:pPr>
        <w:pStyle w:val="EMEABodyText"/>
        <w:rPr>
          <w:lang w:val="ro-RO"/>
        </w:rPr>
      </w:pPr>
    </w:p>
    <w:p w:rsidR="00A2096F" w:rsidRPr="00826193" w:rsidRDefault="00A2096F" w:rsidP="00A2096F">
      <w:pPr>
        <w:pStyle w:val="EMEAHeading1"/>
        <w:rPr>
          <w:lang w:val="ro-RO"/>
        </w:rPr>
      </w:pPr>
      <w:r w:rsidRPr="00826193">
        <w:rPr>
          <w:lang w:val="ro-RO"/>
        </w:rPr>
        <w:t>6.</w:t>
      </w:r>
      <w:r w:rsidRPr="00826193">
        <w:rPr>
          <w:lang w:val="ro-RO"/>
        </w:rPr>
        <w:tab/>
        <w:t>PROPRIETĂŢI FARMACEUTICE</w:t>
      </w:r>
    </w:p>
    <w:p w:rsidR="00A2096F" w:rsidRPr="00826193" w:rsidRDefault="00A2096F" w:rsidP="00A2096F">
      <w:pPr>
        <w:pStyle w:val="EMEAHeading1"/>
        <w:rPr>
          <w:lang w:val="ro-RO"/>
        </w:rPr>
      </w:pPr>
    </w:p>
    <w:p w:rsidR="00A2096F" w:rsidRPr="00826193" w:rsidRDefault="00A2096F" w:rsidP="00A2096F">
      <w:pPr>
        <w:pStyle w:val="EMEAHeading2"/>
        <w:rPr>
          <w:lang w:val="ro-RO"/>
        </w:rPr>
      </w:pPr>
      <w:r w:rsidRPr="00826193">
        <w:rPr>
          <w:lang w:val="ro-RO"/>
        </w:rPr>
        <w:t>6.1</w:t>
      </w:r>
      <w:r w:rsidRPr="00826193">
        <w:rPr>
          <w:lang w:val="ro-RO"/>
        </w:rPr>
        <w:tab/>
        <w:t>Lista excipienţilor</w:t>
      </w:r>
    </w:p>
    <w:p w:rsidR="00A2096F" w:rsidRPr="00826193" w:rsidRDefault="00A2096F">
      <w:pPr>
        <w:pStyle w:val="EMEAHeading2"/>
        <w:rPr>
          <w:szCs w:val="22"/>
          <w:lang w:val="ro-RO"/>
        </w:rPr>
      </w:pPr>
    </w:p>
    <w:p w:rsidR="00A2096F" w:rsidRPr="00826193" w:rsidRDefault="00A2096F">
      <w:pPr>
        <w:pStyle w:val="EMEABodyText"/>
        <w:rPr>
          <w:szCs w:val="22"/>
          <w:lang w:val="ro-RO"/>
        </w:rPr>
      </w:pPr>
      <w:r w:rsidRPr="00826193">
        <w:rPr>
          <w:szCs w:val="22"/>
          <w:lang w:val="ro-RO"/>
        </w:rPr>
        <w:t>Celuloză microcristalină</w:t>
      </w:r>
    </w:p>
    <w:p w:rsidR="00A2096F" w:rsidRPr="00826193" w:rsidRDefault="00A2096F">
      <w:pPr>
        <w:pStyle w:val="EMEABodyText"/>
        <w:rPr>
          <w:szCs w:val="22"/>
          <w:lang w:val="ro-RO"/>
        </w:rPr>
      </w:pPr>
      <w:r w:rsidRPr="00826193">
        <w:rPr>
          <w:szCs w:val="22"/>
          <w:lang w:val="ro-RO"/>
        </w:rPr>
        <w:t>Croscarmeloză sodică</w:t>
      </w:r>
    </w:p>
    <w:p w:rsidR="00A2096F" w:rsidRPr="00F20731" w:rsidRDefault="00A2096F">
      <w:pPr>
        <w:pStyle w:val="EMEABodyText"/>
        <w:rPr>
          <w:szCs w:val="22"/>
          <w:lang w:val="da-DK"/>
        </w:rPr>
      </w:pPr>
      <w:r w:rsidRPr="00F20731">
        <w:rPr>
          <w:szCs w:val="22"/>
          <w:lang w:val="da-DK"/>
        </w:rPr>
        <w:t>Lactoză monohidrat</w:t>
      </w:r>
    </w:p>
    <w:p w:rsidR="00A2096F" w:rsidRPr="00F20731" w:rsidRDefault="00A2096F">
      <w:pPr>
        <w:pStyle w:val="EMEABodyText"/>
        <w:rPr>
          <w:szCs w:val="22"/>
          <w:lang w:val="da-DK"/>
        </w:rPr>
      </w:pPr>
      <w:r>
        <w:rPr>
          <w:szCs w:val="22"/>
          <w:lang w:val="da-DK"/>
        </w:rPr>
        <w:t>Stearat de magneziu</w:t>
      </w:r>
    </w:p>
    <w:p w:rsidR="00A2096F" w:rsidRPr="00F20731" w:rsidRDefault="00A2096F">
      <w:pPr>
        <w:pStyle w:val="EMEABodyText"/>
        <w:rPr>
          <w:szCs w:val="22"/>
          <w:lang w:val="ro-RO"/>
        </w:rPr>
      </w:pPr>
      <w:r w:rsidRPr="00F20731">
        <w:rPr>
          <w:szCs w:val="22"/>
          <w:lang w:val="ro-RO"/>
        </w:rPr>
        <w:t>Diox</w:t>
      </w:r>
      <w:r>
        <w:rPr>
          <w:szCs w:val="22"/>
          <w:lang w:val="ro-RO"/>
        </w:rPr>
        <w:t>id de siliciu coloidal hidratat</w:t>
      </w:r>
    </w:p>
    <w:p w:rsidR="00A2096F" w:rsidRPr="00826193" w:rsidRDefault="00A2096F" w:rsidP="00A2096F">
      <w:pPr>
        <w:pStyle w:val="EMEABodyText"/>
        <w:rPr>
          <w:lang w:val="da-DK"/>
        </w:rPr>
      </w:pPr>
      <w:r w:rsidRPr="00826193">
        <w:rPr>
          <w:lang w:val="da-DK"/>
        </w:rPr>
        <w:t>Amidon de porumb pregelatinizat</w:t>
      </w:r>
    </w:p>
    <w:p w:rsidR="00A2096F" w:rsidRPr="00F20731" w:rsidRDefault="00A2096F">
      <w:pPr>
        <w:pStyle w:val="EMEABodyText"/>
        <w:rPr>
          <w:szCs w:val="22"/>
          <w:lang w:val="da-DK"/>
        </w:rPr>
      </w:pPr>
      <w:r w:rsidRPr="00F20731">
        <w:rPr>
          <w:szCs w:val="22"/>
          <w:lang w:val="ro-RO"/>
        </w:rPr>
        <w:t>Poloxamer 188</w:t>
      </w:r>
    </w:p>
    <w:p w:rsidR="00A2096F" w:rsidRPr="00F20731" w:rsidRDefault="00A2096F">
      <w:pPr>
        <w:pStyle w:val="EMEABodyText"/>
        <w:rPr>
          <w:szCs w:val="22"/>
          <w:lang w:val="da-DK"/>
        </w:rPr>
      </w:pPr>
    </w:p>
    <w:p w:rsidR="00A2096F" w:rsidRPr="00F20731" w:rsidRDefault="00A2096F">
      <w:pPr>
        <w:pStyle w:val="EMEAHeading2"/>
        <w:outlineLvl w:val="0"/>
        <w:rPr>
          <w:szCs w:val="22"/>
          <w:lang w:val="it-IT"/>
        </w:rPr>
      </w:pPr>
      <w:r w:rsidRPr="00F20731">
        <w:rPr>
          <w:szCs w:val="22"/>
          <w:lang w:val="it-IT"/>
        </w:rPr>
        <w:t>6.2</w:t>
      </w:r>
      <w:r w:rsidRPr="00F20731">
        <w:rPr>
          <w:szCs w:val="22"/>
          <w:lang w:val="it-IT"/>
        </w:rPr>
        <w:tab/>
      </w:r>
      <w:r w:rsidRPr="00C21EAC">
        <w:rPr>
          <w:szCs w:val="22"/>
          <w:lang w:val="it-IT"/>
        </w:rPr>
        <w:t>Incompatibilităţi</w:t>
      </w:r>
    </w:p>
    <w:p w:rsidR="00A2096F" w:rsidRPr="00F20731" w:rsidRDefault="00A2096F">
      <w:pPr>
        <w:pStyle w:val="EMEAHeading2"/>
        <w:rPr>
          <w:szCs w:val="22"/>
          <w:lang w:val="it-IT"/>
        </w:rPr>
      </w:pPr>
    </w:p>
    <w:p w:rsidR="00A2096F" w:rsidRPr="00F20731" w:rsidRDefault="00A2096F" w:rsidP="00A2096F">
      <w:pPr>
        <w:pStyle w:val="EMEABodyText"/>
        <w:rPr>
          <w:lang w:val="it-IT"/>
        </w:rPr>
      </w:pPr>
      <w:r w:rsidRPr="00C21EAC">
        <w:rPr>
          <w:lang w:val="it-IT"/>
        </w:rPr>
        <w:t>Nu este cazul</w:t>
      </w:r>
      <w:r w:rsidRPr="00F20731">
        <w:rPr>
          <w:lang w:val="it-IT"/>
        </w:rPr>
        <w:t>.</w:t>
      </w:r>
    </w:p>
    <w:p w:rsidR="00A2096F" w:rsidRPr="00F20731" w:rsidRDefault="00A2096F">
      <w:pPr>
        <w:pStyle w:val="EMEABodyText"/>
        <w:rPr>
          <w:szCs w:val="22"/>
          <w:lang w:val="it-IT"/>
        </w:rPr>
      </w:pPr>
    </w:p>
    <w:p w:rsidR="00A2096F" w:rsidRPr="00F20731" w:rsidRDefault="00A2096F">
      <w:pPr>
        <w:pStyle w:val="EMEAHeading2"/>
        <w:outlineLvl w:val="0"/>
        <w:rPr>
          <w:szCs w:val="22"/>
          <w:lang w:val="it-IT"/>
        </w:rPr>
      </w:pPr>
      <w:r w:rsidRPr="00F20731">
        <w:rPr>
          <w:szCs w:val="22"/>
          <w:lang w:val="it-IT"/>
        </w:rPr>
        <w:t>6.3</w:t>
      </w:r>
      <w:r w:rsidRPr="00F20731">
        <w:rPr>
          <w:szCs w:val="22"/>
          <w:lang w:val="it-IT"/>
        </w:rPr>
        <w:tab/>
        <w:t>Perioada de valabilitate</w:t>
      </w:r>
    </w:p>
    <w:p w:rsidR="00A2096F" w:rsidRPr="00F20731" w:rsidRDefault="00A2096F">
      <w:pPr>
        <w:pStyle w:val="EMEAHeading2"/>
        <w:rPr>
          <w:szCs w:val="22"/>
          <w:lang w:val="it-IT"/>
        </w:rPr>
      </w:pPr>
    </w:p>
    <w:p w:rsidR="00A2096F" w:rsidRPr="00F20731" w:rsidRDefault="00A2096F" w:rsidP="00A2096F">
      <w:pPr>
        <w:pStyle w:val="EMEABodyText"/>
        <w:rPr>
          <w:lang w:val="it-IT"/>
        </w:rPr>
      </w:pPr>
      <w:r w:rsidRPr="00F20731">
        <w:rPr>
          <w:lang w:val="it-IT"/>
        </w:rPr>
        <w:t>3 ani.</w:t>
      </w:r>
    </w:p>
    <w:p w:rsidR="00A2096F" w:rsidRPr="00F20731" w:rsidRDefault="00A2096F">
      <w:pPr>
        <w:pStyle w:val="EMEABodyText"/>
        <w:rPr>
          <w:szCs w:val="22"/>
          <w:lang w:val="it-IT"/>
        </w:rPr>
      </w:pPr>
    </w:p>
    <w:p w:rsidR="00A2096F" w:rsidRPr="00F20731" w:rsidRDefault="00A2096F" w:rsidP="00A2096F">
      <w:pPr>
        <w:pStyle w:val="EMEAHeading2"/>
        <w:rPr>
          <w:lang w:val="it-IT"/>
        </w:rPr>
      </w:pPr>
      <w:r w:rsidRPr="00F20731">
        <w:rPr>
          <w:lang w:val="it-IT"/>
        </w:rPr>
        <w:t>6.4</w:t>
      </w:r>
      <w:r w:rsidRPr="00F20731">
        <w:rPr>
          <w:lang w:val="it-IT"/>
        </w:rPr>
        <w:tab/>
      </w:r>
      <w:r w:rsidRPr="00C21EAC">
        <w:rPr>
          <w:lang w:val="it-IT"/>
        </w:rPr>
        <w:t>Precauţii speciale pentru păstrare</w:t>
      </w:r>
    </w:p>
    <w:p w:rsidR="00A2096F" w:rsidRPr="00F20731" w:rsidRDefault="00A2096F" w:rsidP="00A2096F">
      <w:pPr>
        <w:pStyle w:val="EMEAHeading2"/>
        <w:rPr>
          <w:lang w:val="it-IT"/>
        </w:rPr>
      </w:pPr>
    </w:p>
    <w:p w:rsidR="00A2096F" w:rsidRPr="00F20731" w:rsidRDefault="00A2096F" w:rsidP="00A2096F">
      <w:pPr>
        <w:pStyle w:val="EMEABodyText"/>
        <w:rPr>
          <w:lang w:val="ro-RO"/>
        </w:rPr>
      </w:pPr>
      <w:r w:rsidRPr="00F20731">
        <w:rPr>
          <w:lang w:val="ro-RO"/>
        </w:rPr>
        <w:t xml:space="preserve">A </w:t>
      </w:r>
      <w:r>
        <w:rPr>
          <w:lang w:val="ro-RO"/>
        </w:rPr>
        <w:t xml:space="preserve">nu </w:t>
      </w:r>
      <w:r w:rsidRPr="00F20731">
        <w:rPr>
          <w:lang w:val="ro-RO"/>
        </w:rPr>
        <w:t xml:space="preserve">se păstra la temperaturi </w:t>
      </w:r>
      <w:r>
        <w:rPr>
          <w:lang w:val="ro-RO"/>
        </w:rPr>
        <w:t>peste</w:t>
      </w:r>
      <w:r w:rsidRPr="00F20731">
        <w:rPr>
          <w:lang w:val="ro-RO"/>
        </w:rPr>
        <w:t xml:space="preserve"> </w:t>
      </w:r>
      <w:smartTag w:uri="urn:schemas-microsoft-com:office:smarttags" w:element="metricconverter">
        <w:smartTagPr>
          <w:attr w:name="ProductID" w:val="30ﾰC"/>
        </w:smartTagPr>
        <w:r w:rsidRPr="00F20731">
          <w:rPr>
            <w:lang w:val="ro-RO"/>
          </w:rPr>
          <w:t>30°C</w:t>
        </w:r>
      </w:smartTag>
      <w:r w:rsidRPr="00F20731">
        <w:rPr>
          <w:lang w:val="ro-RO"/>
        </w:rPr>
        <w:t>.</w:t>
      </w:r>
    </w:p>
    <w:p w:rsidR="00A2096F" w:rsidRPr="00280CAF" w:rsidRDefault="00A2096F" w:rsidP="00A2096F">
      <w:pPr>
        <w:pStyle w:val="EMEABodyText"/>
        <w:rPr>
          <w:lang w:val="ro-RO"/>
        </w:rPr>
      </w:pPr>
    </w:p>
    <w:p w:rsidR="00A2096F" w:rsidRPr="00280CAF" w:rsidRDefault="00A2096F">
      <w:pPr>
        <w:pStyle w:val="EMEAHeading2"/>
        <w:ind w:left="0" w:firstLine="0"/>
        <w:outlineLvl w:val="0"/>
        <w:rPr>
          <w:szCs w:val="22"/>
          <w:lang w:val="ro-RO"/>
        </w:rPr>
      </w:pPr>
      <w:r w:rsidRPr="00280CAF">
        <w:rPr>
          <w:szCs w:val="22"/>
          <w:lang w:val="ro-RO"/>
        </w:rPr>
        <w:t>6.5</w:t>
      </w:r>
      <w:r w:rsidRPr="00280CAF">
        <w:rPr>
          <w:szCs w:val="22"/>
          <w:lang w:val="ro-RO"/>
        </w:rPr>
        <w:tab/>
        <w:t>Natura şi conţinutul ambalajului</w:t>
      </w:r>
    </w:p>
    <w:p w:rsidR="00A2096F" w:rsidRPr="00280CAF" w:rsidRDefault="00A2096F">
      <w:pPr>
        <w:pStyle w:val="EMEAHeading2"/>
        <w:rPr>
          <w:szCs w:val="22"/>
          <w:lang w:val="ro-RO"/>
        </w:rPr>
      </w:pPr>
    </w:p>
    <w:p w:rsidR="00A2096F" w:rsidRPr="00280CAF" w:rsidRDefault="00A2096F">
      <w:pPr>
        <w:pStyle w:val="EMEABodyText"/>
        <w:rPr>
          <w:szCs w:val="22"/>
          <w:lang w:val="ro-RO"/>
        </w:rPr>
      </w:pPr>
      <w:r w:rsidRPr="00280CAF">
        <w:rPr>
          <w:lang w:val="ro-RO"/>
        </w:rPr>
        <w:t>Cutie cu 14 comprimate</w:t>
      </w:r>
      <w:r>
        <w:rPr>
          <w:lang w:val="ro-RO"/>
        </w:rPr>
        <w:t xml:space="preserve"> în blistere </w:t>
      </w:r>
      <w:r w:rsidRPr="00280CAF">
        <w:rPr>
          <w:szCs w:val="22"/>
          <w:lang w:val="ro-RO"/>
        </w:rPr>
        <w:t>din PVC/PVDC/Aluminiu</w:t>
      </w:r>
      <w:r w:rsidRPr="00280CAF">
        <w:rPr>
          <w:lang w:val="ro-RO"/>
        </w:rPr>
        <w:t>.</w:t>
      </w:r>
    </w:p>
    <w:p w:rsidR="00A2096F" w:rsidRDefault="00A2096F" w:rsidP="00A2096F">
      <w:pPr>
        <w:pStyle w:val="EMEABodyText"/>
        <w:rPr>
          <w:lang w:val="ro-RO"/>
        </w:rPr>
      </w:pPr>
      <w:r w:rsidRPr="00280CAF">
        <w:rPr>
          <w:lang w:val="ro-RO"/>
        </w:rPr>
        <w:t xml:space="preserve">Cutie cu 28 comprimate </w:t>
      </w:r>
      <w:r>
        <w:rPr>
          <w:lang w:val="ro-RO"/>
        </w:rPr>
        <w:t>în blistere din PVC/PVDC/Aluminiu</w:t>
      </w:r>
      <w:r w:rsidRPr="00280CAF">
        <w:rPr>
          <w:lang w:val="ro-RO"/>
        </w:rPr>
        <w:t>.</w:t>
      </w:r>
    </w:p>
    <w:p w:rsidR="00A2096F" w:rsidRPr="001B5780" w:rsidRDefault="00A2096F" w:rsidP="00A2096F">
      <w:pPr>
        <w:pStyle w:val="EMEABodyText"/>
        <w:rPr>
          <w:lang w:val="ro-RO"/>
        </w:rPr>
      </w:pPr>
      <w:r w:rsidRPr="00280CAF">
        <w:rPr>
          <w:lang w:val="ro-RO"/>
        </w:rPr>
        <w:t>Cutie cu 56 comprimate</w:t>
      </w:r>
      <w:r>
        <w:rPr>
          <w:lang w:val="ro-RO"/>
        </w:rPr>
        <w:t xml:space="preserve"> în blistere din PVC/PVDC/Aluminiu</w:t>
      </w:r>
      <w:r w:rsidRPr="00280CAF">
        <w:rPr>
          <w:lang w:val="ro-RO"/>
        </w:rPr>
        <w:t>.</w:t>
      </w:r>
    </w:p>
    <w:p w:rsidR="00A2096F" w:rsidRDefault="00A2096F" w:rsidP="00A2096F">
      <w:pPr>
        <w:pStyle w:val="EMEABodyText"/>
        <w:rPr>
          <w:lang w:val="ro-RO"/>
        </w:rPr>
      </w:pPr>
      <w:r w:rsidRPr="00C21EAC">
        <w:rPr>
          <w:lang w:val="ro-RO"/>
        </w:rPr>
        <w:t>Cutie cu 9</w:t>
      </w:r>
      <w:r>
        <w:rPr>
          <w:lang w:val="ro-RO"/>
        </w:rPr>
        <w:t>8</w:t>
      </w:r>
      <w:r w:rsidRPr="00C21EAC">
        <w:rPr>
          <w:lang w:val="ro-RO"/>
        </w:rPr>
        <w:t> comprimate</w:t>
      </w:r>
      <w:r>
        <w:rPr>
          <w:lang w:val="ro-RO"/>
        </w:rPr>
        <w:t xml:space="preserve"> în blistere din PVC/PVDC/Aluminiu</w:t>
      </w:r>
      <w:r w:rsidRPr="00C21EAC">
        <w:rPr>
          <w:lang w:val="ro-RO"/>
        </w:rPr>
        <w:t>.</w:t>
      </w:r>
    </w:p>
    <w:p w:rsidR="00A2096F" w:rsidRPr="00097C5A" w:rsidRDefault="00A2096F" w:rsidP="00A2096F">
      <w:pPr>
        <w:pStyle w:val="EMEABodyText"/>
        <w:rPr>
          <w:szCs w:val="22"/>
          <w:lang w:val="ro-RO"/>
        </w:rPr>
      </w:pPr>
      <w:r w:rsidRPr="00464645">
        <w:rPr>
          <w:szCs w:val="22"/>
          <w:lang w:val="ro-RO"/>
        </w:rPr>
        <w:t>Cutie cu 56 x 1 comprimat</w:t>
      </w:r>
      <w:r w:rsidRPr="00464645">
        <w:rPr>
          <w:lang w:val="ro-RO"/>
        </w:rPr>
        <w:t xml:space="preserve"> </w:t>
      </w:r>
      <w:r w:rsidRPr="00464645">
        <w:rPr>
          <w:szCs w:val="22"/>
          <w:lang w:val="ro-RO"/>
        </w:rPr>
        <w:t xml:space="preserve">în </w:t>
      </w:r>
      <w:r w:rsidRPr="00097C5A">
        <w:rPr>
          <w:szCs w:val="22"/>
          <w:lang w:val="ro-RO"/>
        </w:rPr>
        <w:t>blistere din PVC/PVDC/Al</w:t>
      </w:r>
      <w:r>
        <w:rPr>
          <w:szCs w:val="22"/>
          <w:lang w:val="ro-RO"/>
        </w:rPr>
        <w:t>uminiu</w:t>
      </w:r>
      <w:r w:rsidRPr="00097C5A">
        <w:rPr>
          <w:szCs w:val="22"/>
          <w:lang w:val="ro-RO"/>
        </w:rPr>
        <w:t xml:space="preserve"> perforate pentru eliberarea unei unităţi dozate.</w:t>
      </w:r>
    </w:p>
    <w:p w:rsidR="00A2096F" w:rsidRPr="00D221CC" w:rsidRDefault="00A2096F">
      <w:pPr>
        <w:pStyle w:val="EMEABodyText"/>
        <w:rPr>
          <w:szCs w:val="22"/>
          <w:lang w:val="ro-RO"/>
        </w:rPr>
      </w:pPr>
    </w:p>
    <w:p w:rsidR="00A2096F" w:rsidRPr="00F20731" w:rsidRDefault="00A2096F" w:rsidP="00A2096F">
      <w:pPr>
        <w:pStyle w:val="EMEABodyText"/>
        <w:rPr>
          <w:szCs w:val="22"/>
          <w:lang w:val="it-IT"/>
        </w:rPr>
      </w:pPr>
      <w:r w:rsidRPr="00F20731">
        <w:rPr>
          <w:szCs w:val="22"/>
          <w:lang w:val="it-IT"/>
        </w:rPr>
        <w:t>Este posibil ca nu toate mărimile de ambalaj să fie comercializate.</w:t>
      </w:r>
    </w:p>
    <w:p w:rsidR="00A2096F" w:rsidRPr="00F20731" w:rsidRDefault="00A2096F">
      <w:pPr>
        <w:pStyle w:val="EMEABodyText"/>
        <w:rPr>
          <w:szCs w:val="22"/>
          <w:lang w:val="it-IT"/>
        </w:rPr>
      </w:pPr>
    </w:p>
    <w:p w:rsidR="00A2096F" w:rsidRPr="00F20731" w:rsidRDefault="00A2096F">
      <w:pPr>
        <w:pStyle w:val="EMEAHeading2"/>
        <w:outlineLvl w:val="0"/>
        <w:rPr>
          <w:szCs w:val="22"/>
          <w:lang w:val="it-IT"/>
        </w:rPr>
      </w:pPr>
      <w:r w:rsidRPr="00F20731">
        <w:rPr>
          <w:szCs w:val="22"/>
          <w:lang w:val="it-IT"/>
        </w:rPr>
        <w:t>6.6</w:t>
      </w:r>
      <w:r w:rsidRPr="00F20731">
        <w:rPr>
          <w:szCs w:val="22"/>
          <w:lang w:val="it-IT"/>
        </w:rPr>
        <w:tab/>
        <w:t>Precauţii speciale pentru eliminarea reziduurilor</w:t>
      </w:r>
    </w:p>
    <w:p w:rsidR="00A2096F" w:rsidRPr="00F20731" w:rsidRDefault="00A2096F">
      <w:pPr>
        <w:pStyle w:val="EMEAHeading2"/>
        <w:rPr>
          <w:szCs w:val="22"/>
          <w:lang w:val="it-IT"/>
        </w:rPr>
      </w:pPr>
    </w:p>
    <w:p w:rsidR="00A2096F" w:rsidRPr="00F20731" w:rsidRDefault="00A2096F" w:rsidP="00A2096F">
      <w:pPr>
        <w:pStyle w:val="EMEABodyText"/>
        <w:rPr>
          <w:lang w:val="it-IT"/>
        </w:rPr>
      </w:pPr>
      <w:r w:rsidRPr="00F20731">
        <w:rPr>
          <w:lang w:val="it-IT"/>
        </w:rPr>
        <w:t xml:space="preserve">Orice </w:t>
      </w:r>
      <w:r w:rsidR="00B03A85">
        <w:rPr>
          <w:lang w:val="it-IT"/>
        </w:rPr>
        <w:t>medicament</w:t>
      </w:r>
      <w:r w:rsidR="00B03A85" w:rsidRPr="00F20731">
        <w:rPr>
          <w:lang w:val="it-IT"/>
        </w:rPr>
        <w:t xml:space="preserve"> </w:t>
      </w:r>
      <w:r w:rsidRPr="00F20731">
        <w:rPr>
          <w:lang w:val="it-IT"/>
        </w:rPr>
        <w:t>neutilizat sau material rezidual trebuie eliminat în conformitate cu reglementările locale.</w:t>
      </w:r>
    </w:p>
    <w:p w:rsidR="00A2096F" w:rsidRPr="00F20731" w:rsidRDefault="00A2096F">
      <w:pPr>
        <w:pStyle w:val="EMEABodyText"/>
        <w:rPr>
          <w:szCs w:val="22"/>
          <w:lang w:val="it-IT"/>
        </w:rPr>
      </w:pPr>
    </w:p>
    <w:p w:rsidR="00A2096F" w:rsidRPr="00F20731" w:rsidRDefault="00A2096F">
      <w:pPr>
        <w:pStyle w:val="EMEABodyText"/>
        <w:rPr>
          <w:szCs w:val="22"/>
          <w:lang w:val="it-IT"/>
        </w:rPr>
      </w:pPr>
    </w:p>
    <w:p w:rsidR="00A2096F" w:rsidRPr="00F20731" w:rsidRDefault="00A2096F">
      <w:pPr>
        <w:pStyle w:val="EMEAHeading1"/>
        <w:rPr>
          <w:szCs w:val="22"/>
          <w:lang w:val="it-IT"/>
        </w:rPr>
      </w:pPr>
      <w:r w:rsidRPr="00F20731">
        <w:rPr>
          <w:szCs w:val="22"/>
          <w:lang w:val="it-IT"/>
        </w:rPr>
        <w:t>7.</w:t>
      </w:r>
      <w:r w:rsidRPr="00F20731">
        <w:rPr>
          <w:szCs w:val="22"/>
          <w:lang w:val="it-IT"/>
        </w:rPr>
        <w:tab/>
        <w:t>DEŢINĂTORUL AUTORIZAŢIEI DE PUNERE PE PIAŢĂ</w:t>
      </w:r>
    </w:p>
    <w:p w:rsidR="00A2096F" w:rsidRPr="00F20731" w:rsidRDefault="00A2096F">
      <w:pPr>
        <w:pStyle w:val="EMEAHeading1"/>
        <w:rPr>
          <w:szCs w:val="22"/>
          <w:lang w:val="it-IT"/>
        </w:rPr>
      </w:pPr>
    </w:p>
    <w:p w:rsidR="00A2096F" w:rsidRPr="00F20731" w:rsidRDefault="00DD444C">
      <w:pPr>
        <w:pStyle w:val="EMEAAddress"/>
        <w:rPr>
          <w:szCs w:val="22"/>
          <w:lang w:val="it-IT"/>
        </w:rPr>
      </w:pPr>
      <w:r>
        <w:rPr>
          <w:szCs w:val="22"/>
          <w:lang w:val="ro-RO"/>
        </w:rPr>
        <w:t>sanofi-aventis groupe</w:t>
      </w:r>
      <w:r w:rsidR="00A2096F" w:rsidRPr="00F20731">
        <w:rPr>
          <w:szCs w:val="22"/>
          <w:lang w:val="it-IT"/>
        </w:rPr>
        <w:br/>
      </w:r>
      <w:r w:rsidR="00A2096F">
        <w:rPr>
          <w:szCs w:val="22"/>
          <w:lang w:val="it-IT"/>
        </w:rPr>
        <w:t>54</w:t>
      </w:r>
      <w:r w:rsidR="00B03A85">
        <w:rPr>
          <w:szCs w:val="22"/>
          <w:lang w:val="it-IT"/>
        </w:rPr>
        <w:t>,</w:t>
      </w:r>
      <w:r w:rsidR="00A2096F">
        <w:rPr>
          <w:szCs w:val="22"/>
          <w:lang w:val="it-IT"/>
        </w:rPr>
        <w:t xml:space="preserve"> rue La Boétie</w:t>
      </w:r>
      <w:r w:rsidR="00A2096F">
        <w:rPr>
          <w:szCs w:val="22"/>
          <w:lang w:val="it-IT"/>
        </w:rPr>
        <w:br/>
      </w:r>
      <w:r w:rsidR="00B03A85">
        <w:rPr>
          <w:szCs w:val="22"/>
          <w:lang w:val="it-IT"/>
        </w:rPr>
        <w:t>F-</w:t>
      </w:r>
      <w:r w:rsidR="00A2096F">
        <w:rPr>
          <w:szCs w:val="22"/>
          <w:lang w:val="it-IT"/>
        </w:rPr>
        <w:t>75008 Paris</w:t>
      </w:r>
      <w:r w:rsidR="00A2096F" w:rsidRPr="00F20731">
        <w:rPr>
          <w:szCs w:val="22"/>
          <w:lang w:val="it-IT"/>
        </w:rPr>
        <w:t> </w:t>
      </w:r>
      <w:r w:rsidR="00A2096F" w:rsidRPr="00F20731">
        <w:rPr>
          <w:szCs w:val="22"/>
          <w:lang w:val="it-IT"/>
        </w:rPr>
        <w:noBreakHyphen/>
        <w:t> </w:t>
      </w:r>
      <w:r w:rsidR="00A2096F">
        <w:rPr>
          <w:szCs w:val="22"/>
          <w:lang w:val="it-IT"/>
        </w:rPr>
        <w:t>Franţa</w:t>
      </w:r>
    </w:p>
    <w:p w:rsidR="00A2096F" w:rsidRPr="00F20731" w:rsidRDefault="00A2096F">
      <w:pPr>
        <w:pStyle w:val="EMEABodyText"/>
        <w:rPr>
          <w:szCs w:val="22"/>
          <w:lang w:val="it-IT"/>
        </w:rPr>
      </w:pPr>
    </w:p>
    <w:p w:rsidR="00A2096F" w:rsidRPr="00F20731" w:rsidRDefault="00A2096F">
      <w:pPr>
        <w:pStyle w:val="EMEABodyText"/>
        <w:rPr>
          <w:lang w:val="it-IT"/>
        </w:rPr>
      </w:pPr>
    </w:p>
    <w:p w:rsidR="00A2096F" w:rsidRPr="00C21EAC" w:rsidRDefault="00A2096F">
      <w:pPr>
        <w:pStyle w:val="EMEAHeading1"/>
        <w:rPr>
          <w:lang w:val="it-IT"/>
        </w:rPr>
      </w:pPr>
      <w:r w:rsidRPr="00C21EAC">
        <w:rPr>
          <w:lang w:val="it-IT"/>
        </w:rPr>
        <w:t>8.</w:t>
      </w:r>
      <w:r w:rsidRPr="00C21EAC">
        <w:rPr>
          <w:lang w:val="it-IT"/>
        </w:rPr>
        <w:tab/>
      </w:r>
      <w:r w:rsidRPr="00C21EAC">
        <w:rPr>
          <w:szCs w:val="22"/>
          <w:lang w:val="it-IT"/>
        </w:rPr>
        <w:t>NUMĂRUL(ELE) AUTORIZAŢIEI DE PUNERE PE PIAŢĂ</w:t>
      </w:r>
    </w:p>
    <w:p w:rsidR="00A2096F" w:rsidRPr="00C21EAC" w:rsidRDefault="00A2096F">
      <w:pPr>
        <w:pStyle w:val="EMEAHeading1"/>
        <w:rPr>
          <w:lang w:val="it-IT"/>
        </w:rPr>
      </w:pPr>
    </w:p>
    <w:p w:rsidR="00A2096F" w:rsidRPr="00F20731" w:rsidRDefault="00A2096F">
      <w:pPr>
        <w:pStyle w:val="EMEABodyText"/>
        <w:jc w:val="both"/>
        <w:rPr>
          <w:lang w:val="sl-SI"/>
        </w:rPr>
      </w:pPr>
      <w:r>
        <w:rPr>
          <w:lang w:val="nb-NO"/>
        </w:rPr>
        <w:t>EU/1/97/046/007-009</w:t>
      </w:r>
      <w:r>
        <w:rPr>
          <w:lang w:val="nb-NO"/>
        </w:rPr>
        <w:br/>
        <w:t>EU/1/97/046/012</w:t>
      </w:r>
      <w:r>
        <w:rPr>
          <w:lang w:val="nb-NO"/>
        </w:rPr>
        <w:br/>
        <w:t>EU/1/97/046/015</w:t>
      </w:r>
    </w:p>
    <w:p w:rsidR="00A2096F" w:rsidRPr="00C21EAC" w:rsidRDefault="00A2096F">
      <w:pPr>
        <w:pStyle w:val="EMEABodyText"/>
        <w:rPr>
          <w:lang w:val="it-IT"/>
        </w:rPr>
      </w:pPr>
    </w:p>
    <w:p w:rsidR="00A2096F" w:rsidRPr="00C21EAC" w:rsidRDefault="00A2096F">
      <w:pPr>
        <w:pStyle w:val="EMEABodyText"/>
        <w:rPr>
          <w:lang w:val="it-IT"/>
        </w:rPr>
      </w:pPr>
    </w:p>
    <w:p w:rsidR="00A2096F" w:rsidRPr="00F20731" w:rsidRDefault="00A2096F">
      <w:pPr>
        <w:pStyle w:val="EMEAHeading1"/>
        <w:rPr>
          <w:lang w:val="it-IT"/>
        </w:rPr>
      </w:pPr>
      <w:r w:rsidRPr="00F20731">
        <w:rPr>
          <w:lang w:val="it-IT"/>
        </w:rPr>
        <w:t>9.</w:t>
      </w:r>
      <w:r w:rsidRPr="00F20731">
        <w:rPr>
          <w:lang w:val="it-IT"/>
        </w:rPr>
        <w:tab/>
      </w:r>
      <w:r w:rsidRPr="00C21EAC">
        <w:rPr>
          <w:szCs w:val="22"/>
          <w:lang w:val="it-IT"/>
        </w:rPr>
        <w:t>DATA PRIMEI AUTORIZĂRI SAU A REÎNNOIRII AUTORIZAŢIEI</w:t>
      </w:r>
    </w:p>
    <w:p w:rsidR="00A2096F" w:rsidRPr="00F20731" w:rsidRDefault="00A2096F">
      <w:pPr>
        <w:pStyle w:val="EMEAHeading1"/>
        <w:rPr>
          <w:lang w:val="it-IT"/>
        </w:rPr>
      </w:pPr>
    </w:p>
    <w:p w:rsidR="00A2096F" w:rsidRPr="00416C8F" w:rsidRDefault="00A2096F" w:rsidP="00A2096F">
      <w:pPr>
        <w:pStyle w:val="EMEABodyText"/>
      </w:pPr>
      <w:r w:rsidRPr="00416C8F">
        <w:t xml:space="preserve">Data </w:t>
      </w:r>
      <w:proofErr w:type="spellStart"/>
      <w:r w:rsidRPr="00416C8F">
        <w:t>primei</w:t>
      </w:r>
      <w:proofErr w:type="spellEnd"/>
      <w:r w:rsidRPr="00416C8F">
        <w:t xml:space="preserve"> </w:t>
      </w:r>
      <w:proofErr w:type="spellStart"/>
      <w:r w:rsidRPr="00416C8F">
        <w:t>autorizări</w:t>
      </w:r>
      <w:proofErr w:type="spellEnd"/>
      <w:r w:rsidRPr="00416C8F">
        <w:t>: 27 august 1997</w:t>
      </w:r>
      <w:r w:rsidRPr="00416C8F">
        <w:br/>
        <w:t xml:space="preserve">Data </w:t>
      </w:r>
      <w:proofErr w:type="spellStart"/>
      <w:r w:rsidRPr="00416C8F">
        <w:t>ultimei</w:t>
      </w:r>
      <w:proofErr w:type="spellEnd"/>
      <w:r w:rsidRPr="00416C8F">
        <w:t xml:space="preserve"> </w:t>
      </w:r>
      <w:proofErr w:type="spellStart"/>
      <w:r w:rsidRPr="00416C8F">
        <w:t>reînnoiri</w:t>
      </w:r>
      <w:proofErr w:type="spellEnd"/>
      <w:r w:rsidRPr="00416C8F">
        <w:t xml:space="preserve"> a </w:t>
      </w:r>
      <w:proofErr w:type="spellStart"/>
      <w:r w:rsidRPr="00416C8F">
        <w:t>autorizaţiei</w:t>
      </w:r>
      <w:proofErr w:type="spellEnd"/>
      <w:r w:rsidRPr="00416C8F">
        <w:t>: 27 august 2007</w:t>
      </w:r>
    </w:p>
    <w:p w:rsidR="00A2096F" w:rsidRPr="00C21EAC" w:rsidRDefault="00A2096F">
      <w:pPr>
        <w:pStyle w:val="EMEABodyText"/>
        <w:rPr>
          <w:lang w:val="it-IT"/>
        </w:rPr>
      </w:pPr>
    </w:p>
    <w:p w:rsidR="00A2096F" w:rsidRPr="00C21EAC" w:rsidRDefault="00A2096F">
      <w:pPr>
        <w:pStyle w:val="EMEABodyText"/>
        <w:rPr>
          <w:lang w:val="it-IT"/>
        </w:rPr>
      </w:pPr>
    </w:p>
    <w:p w:rsidR="00A2096F" w:rsidRPr="00C21EAC" w:rsidRDefault="00A2096F" w:rsidP="00A2096F">
      <w:pPr>
        <w:pStyle w:val="EMEAHeading1"/>
        <w:rPr>
          <w:lang w:val="it-IT"/>
        </w:rPr>
      </w:pPr>
      <w:r w:rsidRPr="00C21EAC">
        <w:rPr>
          <w:lang w:val="it-IT"/>
        </w:rPr>
        <w:t>10.</w:t>
      </w:r>
      <w:r w:rsidRPr="00C21EAC">
        <w:rPr>
          <w:lang w:val="it-IT"/>
        </w:rPr>
        <w:tab/>
        <w:t>DATA REVIZUIRII TEXTULUI</w:t>
      </w:r>
    </w:p>
    <w:p w:rsidR="00A2096F" w:rsidRPr="00C21EAC" w:rsidRDefault="00A2096F" w:rsidP="00A2096F">
      <w:pPr>
        <w:pStyle w:val="EMEAHeading1"/>
        <w:rPr>
          <w:lang w:val="it-IT"/>
        </w:rPr>
      </w:pPr>
    </w:p>
    <w:p w:rsidR="00A2096F" w:rsidRPr="00902BAB" w:rsidRDefault="00A2096F" w:rsidP="00A2096F">
      <w:pPr>
        <w:pStyle w:val="EMEABodyText"/>
        <w:rPr>
          <w:lang w:val="it-IT"/>
        </w:rPr>
      </w:pPr>
      <w:r w:rsidRPr="00902BAB">
        <w:rPr>
          <w:lang w:val="it-IT"/>
        </w:rPr>
        <w:t xml:space="preserve">Informaţii detaliate privind acest medicament sunt disponibile pe site-ul Agenţiei Europene </w:t>
      </w:r>
      <w:r w:rsidR="00072CC4">
        <w:rPr>
          <w:lang w:val="it-IT"/>
        </w:rPr>
        <w:t>pentru</w:t>
      </w:r>
      <w:r w:rsidR="00072CC4" w:rsidRPr="00902BAB">
        <w:rPr>
          <w:lang w:val="it-IT"/>
        </w:rPr>
        <w:t xml:space="preserve"> </w:t>
      </w:r>
      <w:r w:rsidRPr="00902BAB">
        <w:rPr>
          <w:lang w:val="it-IT"/>
        </w:rPr>
        <w:t>Medicament</w:t>
      </w:r>
      <w:r w:rsidR="00072CC4">
        <w:rPr>
          <w:lang w:val="it-IT"/>
        </w:rPr>
        <w:t>e</w:t>
      </w:r>
      <w:r w:rsidRPr="00902BAB">
        <w:rPr>
          <w:lang w:val="it-IT"/>
        </w:rPr>
        <w:t xml:space="preserve"> http://www.</w:t>
      </w:r>
      <w:r>
        <w:rPr>
          <w:lang w:val="it-IT"/>
        </w:rPr>
        <w:t>ema</w:t>
      </w:r>
      <w:r w:rsidRPr="00902BAB">
        <w:rPr>
          <w:lang w:val="it-IT"/>
        </w:rPr>
        <w:t>.europa.eu</w:t>
      </w:r>
      <w:r w:rsidR="00072CC4">
        <w:rPr>
          <w:lang w:val="it-IT"/>
        </w:rPr>
        <w:t>.</w:t>
      </w:r>
    </w:p>
    <w:p w:rsidR="00A2096F" w:rsidRPr="002F604B" w:rsidRDefault="00845E91" w:rsidP="002F604B">
      <w:pPr>
        <w:pStyle w:val="EMEAHeading1"/>
        <w:ind w:left="0" w:firstLine="0"/>
        <w:rPr>
          <w:szCs w:val="22"/>
          <w:lang w:val="ro-RO"/>
        </w:rPr>
      </w:pPr>
      <w:r>
        <w:rPr>
          <w:szCs w:val="22"/>
          <w:lang w:val="ro-RO"/>
        </w:rPr>
        <w:br w:type="page"/>
      </w:r>
      <w:r w:rsidR="00A2096F" w:rsidRPr="002F604B">
        <w:rPr>
          <w:szCs w:val="22"/>
          <w:lang w:val="ro-RO"/>
        </w:rPr>
        <w:t>1.</w:t>
      </w:r>
      <w:r w:rsidR="00A2096F" w:rsidRPr="002F604B">
        <w:rPr>
          <w:szCs w:val="22"/>
          <w:lang w:val="ro-RO"/>
        </w:rPr>
        <w:tab/>
        <w:t>DENUMIREA COMERCIALĂ A MEDICAMENTULUI</w:t>
      </w:r>
    </w:p>
    <w:p w:rsidR="00A2096F" w:rsidRPr="002F604B" w:rsidRDefault="00A2096F" w:rsidP="002F604B">
      <w:pPr>
        <w:pStyle w:val="EMEAHeading1"/>
        <w:rPr>
          <w:szCs w:val="22"/>
          <w:lang w:val="ro-RO"/>
        </w:rPr>
      </w:pPr>
    </w:p>
    <w:p w:rsidR="00A2096F" w:rsidRPr="002F604B" w:rsidRDefault="00A2096F" w:rsidP="002F604B">
      <w:pPr>
        <w:pStyle w:val="EMEABodyText"/>
        <w:keepNext/>
        <w:rPr>
          <w:szCs w:val="22"/>
          <w:lang w:val="ro-RO"/>
        </w:rPr>
      </w:pPr>
      <w:r w:rsidRPr="002F604B">
        <w:rPr>
          <w:szCs w:val="22"/>
          <w:lang w:val="ro-RO"/>
        </w:rPr>
        <w:t>Aprovel 75 mg comprimate filmate</w:t>
      </w:r>
    </w:p>
    <w:p w:rsidR="00A2096F" w:rsidRPr="002F604B" w:rsidRDefault="00A2096F" w:rsidP="002F604B">
      <w:pPr>
        <w:pStyle w:val="EMEABodyText"/>
        <w:keepNext/>
        <w:rPr>
          <w:szCs w:val="22"/>
          <w:lang w:val="ro-RO"/>
        </w:rPr>
      </w:pPr>
    </w:p>
    <w:p w:rsidR="00A2096F" w:rsidRPr="002F604B" w:rsidRDefault="00A2096F" w:rsidP="002F604B">
      <w:pPr>
        <w:pStyle w:val="EMEABodyText"/>
        <w:keepNext/>
        <w:rPr>
          <w:szCs w:val="22"/>
          <w:lang w:val="ro-RO"/>
        </w:rPr>
      </w:pPr>
    </w:p>
    <w:p w:rsidR="00A2096F" w:rsidRPr="002F604B" w:rsidRDefault="00A2096F" w:rsidP="002F604B">
      <w:pPr>
        <w:pStyle w:val="EMEAHeading1"/>
        <w:rPr>
          <w:szCs w:val="22"/>
          <w:lang w:val="ro-RO"/>
        </w:rPr>
      </w:pPr>
      <w:r w:rsidRPr="002F604B">
        <w:rPr>
          <w:szCs w:val="22"/>
          <w:lang w:val="ro-RO"/>
        </w:rPr>
        <w:t>2.</w:t>
      </w:r>
      <w:r w:rsidRPr="002F604B">
        <w:rPr>
          <w:szCs w:val="22"/>
          <w:lang w:val="ro-RO"/>
        </w:rPr>
        <w:tab/>
        <w:t>COMPOZIŢIA CALITATIVĂ ŞI CANTITATIVĂ</w:t>
      </w:r>
    </w:p>
    <w:p w:rsidR="00A2096F" w:rsidRPr="002F604B" w:rsidRDefault="00A2096F" w:rsidP="002F604B">
      <w:pPr>
        <w:pStyle w:val="EMEAHeading1"/>
        <w:rPr>
          <w:szCs w:val="22"/>
          <w:lang w:val="ro-RO"/>
        </w:rPr>
      </w:pPr>
    </w:p>
    <w:p w:rsidR="00A2096F" w:rsidRPr="002F604B" w:rsidRDefault="00A2096F" w:rsidP="002F604B">
      <w:pPr>
        <w:pStyle w:val="EMEABodyText"/>
        <w:keepNext/>
        <w:rPr>
          <w:szCs w:val="22"/>
          <w:lang w:val="ro-RO"/>
        </w:rPr>
      </w:pPr>
      <w:r w:rsidRPr="002F604B">
        <w:rPr>
          <w:szCs w:val="22"/>
          <w:lang w:val="ro-RO"/>
        </w:rPr>
        <w:t>Fiecare comprimat filmat conţine irbesartan</w:t>
      </w:r>
      <w:r w:rsidR="008D600A" w:rsidRPr="002F604B">
        <w:rPr>
          <w:szCs w:val="22"/>
          <w:lang w:val="ro-RO"/>
        </w:rPr>
        <w:t xml:space="preserve"> 75 mg</w:t>
      </w:r>
      <w:r w:rsidRPr="002F604B">
        <w:rPr>
          <w:szCs w:val="22"/>
          <w:lang w:val="ro-RO"/>
        </w:rPr>
        <w:t>.</w:t>
      </w:r>
    </w:p>
    <w:p w:rsidR="00A2096F" w:rsidRPr="002F604B" w:rsidRDefault="00A2096F" w:rsidP="002F604B">
      <w:pPr>
        <w:pStyle w:val="EMEABodyText"/>
        <w:keepNext/>
        <w:rPr>
          <w:szCs w:val="22"/>
          <w:lang w:val="ro-RO"/>
        </w:rPr>
      </w:pPr>
    </w:p>
    <w:p w:rsidR="00A2096F" w:rsidRPr="002F604B" w:rsidRDefault="00A2096F" w:rsidP="002F604B">
      <w:pPr>
        <w:pStyle w:val="EMEABodyText"/>
        <w:keepNext/>
        <w:rPr>
          <w:szCs w:val="22"/>
          <w:lang w:val="ro-RO"/>
        </w:rPr>
      </w:pPr>
      <w:r w:rsidRPr="002F604B">
        <w:rPr>
          <w:szCs w:val="22"/>
          <w:u w:val="single"/>
          <w:lang w:val="ro-RO"/>
        </w:rPr>
        <w:t>Excipient</w:t>
      </w:r>
      <w:r w:rsidR="008D600A" w:rsidRPr="002F604B">
        <w:rPr>
          <w:szCs w:val="22"/>
          <w:u w:val="single"/>
          <w:lang w:val="ro-RO"/>
        </w:rPr>
        <w:t xml:space="preserve"> cu efect cunoscut</w:t>
      </w:r>
      <w:r w:rsidRPr="002F604B">
        <w:rPr>
          <w:szCs w:val="22"/>
          <w:lang w:val="ro-RO"/>
        </w:rPr>
        <w:t>: lactoză monohidrat 25,50 mg pe comprimat filmat.</w:t>
      </w:r>
    </w:p>
    <w:p w:rsidR="00A2096F" w:rsidRPr="002F604B" w:rsidRDefault="00A2096F" w:rsidP="002F604B">
      <w:pPr>
        <w:pStyle w:val="EMEABodyText"/>
        <w:keepNext/>
        <w:rPr>
          <w:szCs w:val="22"/>
          <w:lang w:val="ro-RO"/>
        </w:rPr>
      </w:pPr>
    </w:p>
    <w:p w:rsidR="00A2096F" w:rsidRPr="002F604B" w:rsidRDefault="00A2096F" w:rsidP="002F604B">
      <w:pPr>
        <w:pStyle w:val="EMEABodyText"/>
        <w:keepNext/>
        <w:rPr>
          <w:szCs w:val="22"/>
          <w:lang w:val="ro-RO"/>
        </w:rPr>
      </w:pPr>
      <w:r w:rsidRPr="002F604B">
        <w:rPr>
          <w:szCs w:val="22"/>
          <w:lang w:val="ro-RO"/>
        </w:rPr>
        <w:t>Pentru lista tuturor excipienţilor, vezi pct. 6.1.</w:t>
      </w:r>
    </w:p>
    <w:p w:rsidR="00A2096F" w:rsidRPr="002F604B" w:rsidRDefault="00A2096F" w:rsidP="002F604B">
      <w:pPr>
        <w:pStyle w:val="EMEABodyText"/>
        <w:keepNext/>
        <w:rPr>
          <w:szCs w:val="22"/>
          <w:lang w:val="ro-RO"/>
        </w:rPr>
      </w:pPr>
    </w:p>
    <w:p w:rsidR="00A2096F" w:rsidRPr="002F604B" w:rsidRDefault="00A2096F" w:rsidP="002F604B">
      <w:pPr>
        <w:pStyle w:val="EMEABodyText"/>
        <w:keepNext/>
        <w:rPr>
          <w:szCs w:val="22"/>
          <w:lang w:val="ro-RO"/>
        </w:rPr>
      </w:pPr>
    </w:p>
    <w:p w:rsidR="00A2096F" w:rsidRPr="002F604B" w:rsidRDefault="00A2096F" w:rsidP="002F604B">
      <w:pPr>
        <w:pStyle w:val="EMEAHeading1"/>
        <w:rPr>
          <w:szCs w:val="22"/>
          <w:lang w:val="ro-RO"/>
        </w:rPr>
      </w:pPr>
      <w:r w:rsidRPr="002F604B">
        <w:rPr>
          <w:szCs w:val="22"/>
          <w:lang w:val="ro-RO"/>
        </w:rPr>
        <w:t>3.</w:t>
      </w:r>
      <w:r w:rsidRPr="002F604B">
        <w:rPr>
          <w:szCs w:val="22"/>
          <w:lang w:val="ro-RO"/>
        </w:rPr>
        <w:tab/>
        <w:t>FORMA FARMACEUTICĂ</w:t>
      </w:r>
    </w:p>
    <w:p w:rsidR="00A2096F" w:rsidRPr="002F604B" w:rsidRDefault="00A2096F" w:rsidP="002F604B">
      <w:pPr>
        <w:pStyle w:val="EMEAHeading1"/>
        <w:rPr>
          <w:szCs w:val="22"/>
          <w:lang w:val="ro-RO"/>
        </w:rPr>
      </w:pPr>
    </w:p>
    <w:p w:rsidR="00A2096F" w:rsidRPr="002F604B" w:rsidRDefault="00A2096F" w:rsidP="002F604B">
      <w:pPr>
        <w:pStyle w:val="EMEABodyText"/>
        <w:keepNext/>
        <w:rPr>
          <w:lang w:val="ro-RO"/>
        </w:rPr>
      </w:pPr>
      <w:r w:rsidRPr="002F604B">
        <w:rPr>
          <w:lang w:val="ro-RO"/>
        </w:rPr>
        <w:t>Comprimat filmat</w:t>
      </w:r>
    </w:p>
    <w:p w:rsidR="00A2096F" w:rsidRPr="002F604B" w:rsidRDefault="00A2096F" w:rsidP="002F604B">
      <w:pPr>
        <w:pStyle w:val="EMEABodyText"/>
        <w:keepNext/>
        <w:rPr>
          <w:szCs w:val="22"/>
          <w:lang w:val="ro-RO"/>
        </w:rPr>
      </w:pPr>
      <w:r w:rsidRPr="002F604B">
        <w:rPr>
          <w:szCs w:val="22"/>
          <w:lang w:val="ro-RO"/>
        </w:rPr>
        <w:t>Comprimate albe sau aproape albe, biconvexe, ovale, având o inimă gravată pe o faţă şi numărul 2871 inscripţionat pe cealaltă faţă.</w:t>
      </w:r>
    </w:p>
    <w:p w:rsidR="00A2096F" w:rsidRPr="002F604B" w:rsidRDefault="00A2096F" w:rsidP="002F604B">
      <w:pPr>
        <w:pStyle w:val="EMEABodyText"/>
        <w:keepNext/>
        <w:rPr>
          <w:szCs w:val="22"/>
          <w:lang w:val="ro-RO"/>
        </w:rPr>
      </w:pPr>
    </w:p>
    <w:p w:rsidR="00A2096F" w:rsidRPr="002F604B" w:rsidRDefault="00A2096F" w:rsidP="002F604B">
      <w:pPr>
        <w:pStyle w:val="EMEABodyText"/>
        <w:keepNext/>
        <w:rPr>
          <w:szCs w:val="22"/>
          <w:lang w:val="ro-RO"/>
        </w:rPr>
      </w:pPr>
    </w:p>
    <w:p w:rsidR="00A2096F" w:rsidRPr="002F604B" w:rsidRDefault="00A2096F" w:rsidP="002F604B">
      <w:pPr>
        <w:pStyle w:val="EMEAHeading1"/>
        <w:rPr>
          <w:lang w:val="ro-RO"/>
        </w:rPr>
      </w:pPr>
      <w:r w:rsidRPr="002F604B">
        <w:rPr>
          <w:lang w:val="ro-RO"/>
        </w:rPr>
        <w:t>4.</w:t>
      </w:r>
      <w:r w:rsidRPr="002F604B">
        <w:rPr>
          <w:lang w:val="ro-RO"/>
        </w:rPr>
        <w:tab/>
        <w:t>DATE CLINICE</w:t>
      </w:r>
    </w:p>
    <w:p w:rsidR="00A2096F" w:rsidRPr="002F604B" w:rsidRDefault="00A2096F" w:rsidP="002F604B">
      <w:pPr>
        <w:pStyle w:val="EMEAHeading1"/>
        <w:rPr>
          <w:lang w:val="ro-RO"/>
        </w:rPr>
      </w:pPr>
    </w:p>
    <w:p w:rsidR="00A2096F" w:rsidRPr="002F604B" w:rsidRDefault="00A2096F" w:rsidP="002F604B">
      <w:pPr>
        <w:pStyle w:val="EMEAHeading2"/>
        <w:rPr>
          <w:lang w:val="ro-RO"/>
        </w:rPr>
      </w:pPr>
      <w:r w:rsidRPr="002F604B">
        <w:rPr>
          <w:lang w:val="ro-RO"/>
        </w:rPr>
        <w:t>4.1</w:t>
      </w:r>
      <w:r w:rsidRPr="002F604B">
        <w:rPr>
          <w:lang w:val="ro-RO"/>
        </w:rPr>
        <w:tab/>
        <w:t>Indicaţii terapeutice</w:t>
      </w:r>
    </w:p>
    <w:p w:rsidR="00A2096F" w:rsidRPr="002F604B" w:rsidRDefault="00A2096F" w:rsidP="002F604B">
      <w:pPr>
        <w:pStyle w:val="EMEAHeading2"/>
        <w:rPr>
          <w:szCs w:val="22"/>
          <w:lang w:val="ro-RO"/>
        </w:rPr>
      </w:pPr>
    </w:p>
    <w:p w:rsidR="00A2096F" w:rsidRPr="002F604B" w:rsidRDefault="00A2096F" w:rsidP="002F604B">
      <w:pPr>
        <w:pStyle w:val="EMEABodyText"/>
        <w:keepNext/>
        <w:rPr>
          <w:lang w:val="ro-RO"/>
        </w:rPr>
      </w:pPr>
      <w:r w:rsidRPr="002F604B">
        <w:rPr>
          <w:lang w:val="ro-RO"/>
        </w:rPr>
        <w:t>Aprovel este indicat la adulţi pentru tratamentul hipertensiunii arteriale esenţiale.</w:t>
      </w:r>
    </w:p>
    <w:p w:rsidR="005E33B5" w:rsidRDefault="005E33B5" w:rsidP="002F604B">
      <w:pPr>
        <w:pStyle w:val="EMEABodyText"/>
        <w:keepNext/>
        <w:rPr>
          <w:lang w:val="ro-RO"/>
        </w:rPr>
      </w:pPr>
    </w:p>
    <w:p w:rsidR="00A2096F" w:rsidRPr="002F604B" w:rsidRDefault="00A2096F" w:rsidP="002F604B">
      <w:pPr>
        <w:pStyle w:val="EMEABodyText"/>
        <w:keepNext/>
        <w:rPr>
          <w:lang w:val="ro-RO"/>
        </w:rPr>
      </w:pPr>
      <w:r w:rsidRPr="002F604B">
        <w:rPr>
          <w:lang w:val="ro-RO"/>
        </w:rPr>
        <w:t>De asemenea, este indicat în tratamentul afectării renale la pacienţii adulţi cu hipertensiune arterială şi diabet zaharat de tip II, în cadrul unei scheme medicamentoase antihipertensive (vezi pct. </w:t>
      </w:r>
      <w:r w:rsidR="00BC064F">
        <w:rPr>
          <w:lang w:val="ro-RO"/>
        </w:rPr>
        <w:t>4.3, 4.4, 4.5 şi </w:t>
      </w:r>
      <w:r w:rsidRPr="002F604B">
        <w:rPr>
          <w:lang w:val="ro-RO"/>
        </w:rPr>
        <w:t>5.1).</w:t>
      </w:r>
    </w:p>
    <w:p w:rsidR="00A2096F" w:rsidRPr="002F604B" w:rsidRDefault="00A2096F" w:rsidP="002F604B">
      <w:pPr>
        <w:pStyle w:val="EMEABodyText"/>
        <w:keepNext/>
        <w:rPr>
          <w:szCs w:val="22"/>
          <w:lang w:val="ro-RO"/>
        </w:rPr>
      </w:pPr>
    </w:p>
    <w:p w:rsidR="00A2096F" w:rsidRPr="002F604B" w:rsidRDefault="00A2096F" w:rsidP="002F604B">
      <w:pPr>
        <w:pStyle w:val="EMEAHeading2"/>
        <w:rPr>
          <w:lang w:val="ro-RO"/>
        </w:rPr>
      </w:pPr>
      <w:r w:rsidRPr="002F604B">
        <w:rPr>
          <w:lang w:val="ro-RO"/>
        </w:rPr>
        <w:t>4.2</w:t>
      </w:r>
      <w:r w:rsidRPr="002F604B">
        <w:rPr>
          <w:lang w:val="ro-RO"/>
        </w:rPr>
        <w:tab/>
        <w:t>Doze şi mod de administrare</w:t>
      </w:r>
    </w:p>
    <w:p w:rsidR="00A2096F" w:rsidRPr="002F604B" w:rsidRDefault="00A2096F" w:rsidP="002F604B">
      <w:pPr>
        <w:pStyle w:val="EMEAHeading2"/>
        <w:rPr>
          <w:lang w:val="ro-RO"/>
        </w:rPr>
      </w:pPr>
    </w:p>
    <w:p w:rsidR="00A2096F" w:rsidRPr="002F604B" w:rsidRDefault="00A2096F" w:rsidP="002F604B">
      <w:pPr>
        <w:pStyle w:val="EMEABodyText"/>
        <w:keepNext/>
        <w:rPr>
          <w:u w:val="single"/>
          <w:lang w:val="ro-RO"/>
        </w:rPr>
      </w:pPr>
      <w:r w:rsidRPr="002F604B">
        <w:rPr>
          <w:u w:val="single"/>
          <w:lang w:val="ro-RO"/>
        </w:rPr>
        <w:t>Doze</w:t>
      </w:r>
    </w:p>
    <w:p w:rsidR="00A2096F" w:rsidRPr="002F604B" w:rsidRDefault="00A2096F" w:rsidP="002F604B">
      <w:pPr>
        <w:pStyle w:val="EMEABodyText"/>
        <w:keepNext/>
        <w:rPr>
          <w:lang w:val="ro-RO"/>
        </w:rPr>
      </w:pPr>
    </w:p>
    <w:p w:rsidR="00A2096F" w:rsidRPr="002F604B" w:rsidRDefault="00A2096F" w:rsidP="002F604B">
      <w:pPr>
        <w:pStyle w:val="EMEABodyText"/>
        <w:keepNext/>
        <w:rPr>
          <w:lang w:val="ro-RO"/>
        </w:rPr>
      </w:pPr>
      <w:r w:rsidRPr="002F604B">
        <w:rPr>
          <w:lang w:val="ro-RO"/>
        </w:rPr>
        <w:t>Doza uzuală iniţială şi de întreţinere recomandată este de 150 mg irbesartan, administrată o dată pe zi, cu sau fără alimente. În general, Aprovel în doză de 150 mg irbesartan o dată pe zi asigură un control mai bun al tensiunii arteriale în intervalul de 24 ore, comparativ cu doza de 75 mg irbesartan. Cu toate acestea, se poate lua în considerare iniţierea tratamentului cu 75 mg irbesartan pe zi, în special la pacienţii hemodializaţi şi la pacienţii cu vârsta peste 75 ani.</w:t>
      </w:r>
    </w:p>
    <w:p w:rsidR="00A2096F" w:rsidRPr="002F604B" w:rsidRDefault="00A2096F" w:rsidP="002F604B">
      <w:pPr>
        <w:pStyle w:val="EMEABodyText"/>
        <w:keepNext/>
        <w:rPr>
          <w:lang w:val="ro-RO"/>
        </w:rPr>
      </w:pPr>
    </w:p>
    <w:p w:rsidR="00A2096F" w:rsidRPr="002F604B" w:rsidRDefault="00A2096F" w:rsidP="002F604B">
      <w:pPr>
        <w:pStyle w:val="EMEABodyText"/>
        <w:keepNext/>
        <w:rPr>
          <w:lang w:val="ro-RO"/>
        </w:rPr>
      </w:pPr>
      <w:r w:rsidRPr="002F604B">
        <w:rPr>
          <w:lang w:val="ro-RO"/>
        </w:rPr>
        <w:t>La pacienţii a căror afecţiune este insuficient controlată cu 150 mg irbesartan administrat o dată pe zi, doza de Aprovel poate fi crescută la 300 mg irbesartan sau pot fi asociate alte antihipertensive</w:t>
      </w:r>
      <w:r w:rsidR="00AE449E">
        <w:rPr>
          <w:lang w:val="ro-RO"/>
        </w:rPr>
        <w:t xml:space="preserve"> </w:t>
      </w:r>
      <w:r w:rsidR="00AE449E" w:rsidRPr="002F604B">
        <w:rPr>
          <w:lang w:val="ro-RO"/>
        </w:rPr>
        <w:t>(vezi pct. </w:t>
      </w:r>
      <w:r w:rsidR="00AE449E">
        <w:rPr>
          <w:lang w:val="ro-RO"/>
        </w:rPr>
        <w:t>4.3, 4.4, 4.5 şi </w:t>
      </w:r>
      <w:r w:rsidR="00AE449E" w:rsidRPr="002F604B">
        <w:rPr>
          <w:lang w:val="ro-RO"/>
        </w:rPr>
        <w:t>5.1)</w:t>
      </w:r>
      <w:r w:rsidRPr="002F604B">
        <w:rPr>
          <w:lang w:val="ro-RO"/>
        </w:rPr>
        <w:t xml:space="preserve">. În mod special, s-a demonstrat că asocierea unui diuretic, cum </w:t>
      </w:r>
      <w:r w:rsidR="008D600A" w:rsidRPr="002F604B">
        <w:rPr>
          <w:lang w:val="ro-RO"/>
        </w:rPr>
        <w:t>este</w:t>
      </w:r>
      <w:r w:rsidRPr="002F604B">
        <w:rPr>
          <w:lang w:val="ro-RO"/>
        </w:rPr>
        <w:t xml:space="preserve"> hidroclorotiazida, are un efect aditiv cu Aprovel (vezi pct. 4.5).</w:t>
      </w:r>
    </w:p>
    <w:p w:rsidR="00A2096F" w:rsidRPr="002F604B" w:rsidRDefault="00A2096F" w:rsidP="002F604B">
      <w:pPr>
        <w:pStyle w:val="EMEABodyText"/>
        <w:keepNext/>
        <w:rPr>
          <w:lang w:val="ro-RO"/>
        </w:rPr>
      </w:pPr>
    </w:p>
    <w:p w:rsidR="008D600A" w:rsidRPr="002F604B" w:rsidRDefault="00A2096F" w:rsidP="002F604B">
      <w:pPr>
        <w:pStyle w:val="EMEABodyText"/>
        <w:keepNext/>
        <w:rPr>
          <w:lang w:val="ro-RO"/>
        </w:rPr>
      </w:pPr>
      <w:r w:rsidRPr="002F604B">
        <w:rPr>
          <w:lang w:val="ro-RO"/>
        </w:rPr>
        <w:t xml:space="preserve">La pacienţii hipertensivi cu diabet zaharat de tip 2, tratamentul trebuie iniţiat cu doza de 150 mg irbesartan administrată o dată pe zi, care se creşte până la 300 mg irbesartan o dată pe zi, aceasta fiind doza de întreţinere cea mai adecvată pentru tratamentul </w:t>
      </w:r>
      <w:r w:rsidR="001F23FE">
        <w:rPr>
          <w:lang w:val="ro-RO"/>
        </w:rPr>
        <w:t xml:space="preserve">bolii </w:t>
      </w:r>
      <w:r w:rsidRPr="002F604B">
        <w:rPr>
          <w:lang w:val="ro-RO"/>
        </w:rPr>
        <w:t xml:space="preserve">renale. </w:t>
      </w:r>
    </w:p>
    <w:p w:rsidR="005E33B5" w:rsidRDefault="005E33B5" w:rsidP="002F604B">
      <w:pPr>
        <w:pStyle w:val="EMEABodyText"/>
        <w:rPr>
          <w:lang w:val="ro-RO"/>
        </w:rPr>
      </w:pPr>
    </w:p>
    <w:p w:rsidR="00A2096F" w:rsidRPr="002F604B" w:rsidRDefault="00A2096F" w:rsidP="002F604B">
      <w:pPr>
        <w:pStyle w:val="EMEABodyText"/>
        <w:rPr>
          <w:lang w:val="ro-RO"/>
        </w:rPr>
      </w:pPr>
      <w:r w:rsidRPr="002F604B">
        <w:rPr>
          <w:lang w:val="ro-RO"/>
        </w:rPr>
        <w:t>Beneficiul la nivel renal pentru Aprovel la pacienţii hipertensivi cu diabet zaharat de tip 2 s-a demonstrat pe baza unor studii în care irbesartanul s-a asociat tratamentului cu alte medicamente antihipertensive, după cum a fost necesar, pentru a atinge tensiunea arterială ţintă (vezi pct. </w:t>
      </w:r>
      <w:r w:rsidR="00AE449E">
        <w:rPr>
          <w:lang w:val="ro-RO"/>
        </w:rPr>
        <w:t>4.3, 4.4, 4.5 şi </w:t>
      </w:r>
      <w:r w:rsidRPr="002F604B">
        <w:rPr>
          <w:lang w:val="ro-RO"/>
        </w:rPr>
        <w:t>5.1).</w:t>
      </w:r>
    </w:p>
    <w:p w:rsidR="00A2096F" w:rsidRPr="002F604B" w:rsidRDefault="00A2096F" w:rsidP="002F604B">
      <w:pPr>
        <w:pStyle w:val="EMEABodyText"/>
        <w:rPr>
          <w:lang w:val="ro-RO"/>
        </w:rPr>
      </w:pPr>
    </w:p>
    <w:p w:rsidR="00A2096F" w:rsidRPr="002F604B" w:rsidRDefault="00A2096F" w:rsidP="000D581D">
      <w:pPr>
        <w:pStyle w:val="EMEABodyText"/>
        <w:keepNext/>
        <w:rPr>
          <w:u w:val="single"/>
          <w:lang w:val="ro-RO"/>
        </w:rPr>
      </w:pPr>
      <w:r w:rsidRPr="002F604B">
        <w:rPr>
          <w:u w:val="single"/>
          <w:lang w:val="ro-RO"/>
        </w:rPr>
        <w:t>Grupe speciale de pacienţi</w:t>
      </w:r>
    </w:p>
    <w:p w:rsidR="00A2096F" w:rsidRPr="002F604B" w:rsidRDefault="00A2096F" w:rsidP="000D581D">
      <w:pPr>
        <w:pStyle w:val="EMEABodyText"/>
        <w:keepNext/>
        <w:rPr>
          <w:lang w:val="ro-RO"/>
        </w:rPr>
      </w:pPr>
    </w:p>
    <w:p w:rsidR="00B66DD1" w:rsidRDefault="00A2096F" w:rsidP="000D581D">
      <w:pPr>
        <w:pStyle w:val="EMEABodyText"/>
        <w:keepNext/>
        <w:rPr>
          <w:szCs w:val="22"/>
          <w:lang w:val="ro-RO"/>
        </w:rPr>
      </w:pPr>
      <w:r w:rsidRPr="002F604B">
        <w:rPr>
          <w:i/>
          <w:iCs/>
          <w:szCs w:val="22"/>
          <w:lang w:val="ro-RO"/>
        </w:rPr>
        <w:t>Insuficienţă renală</w:t>
      </w:r>
    </w:p>
    <w:p w:rsidR="005E33B5" w:rsidRDefault="005E33B5" w:rsidP="002F604B">
      <w:pPr>
        <w:pStyle w:val="EMEABodyText"/>
        <w:rPr>
          <w:szCs w:val="22"/>
          <w:lang w:val="ro-RO"/>
        </w:rPr>
      </w:pPr>
    </w:p>
    <w:p w:rsidR="00A2096F" w:rsidRPr="002F604B" w:rsidRDefault="00B66DD1" w:rsidP="002F604B">
      <w:pPr>
        <w:pStyle w:val="EMEABodyText"/>
        <w:rPr>
          <w:szCs w:val="22"/>
          <w:lang w:val="ro-RO"/>
        </w:rPr>
      </w:pPr>
      <w:r>
        <w:rPr>
          <w:szCs w:val="22"/>
          <w:lang w:val="ro-RO"/>
        </w:rPr>
        <w:t>N</w:t>
      </w:r>
      <w:r w:rsidRPr="002F604B">
        <w:rPr>
          <w:szCs w:val="22"/>
          <w:lang w:val="ro-RO"/>
        </w:rPr>
        <w:t xml:space="preserve">u </w:t>
      </w:r>
      <w:r w:rsidR="00A2096F" w:rsidRPr="002F604B">
        <w:rPr>
          <w:szCs w:val="22"/>
          <w:lang w:val="ro-RO"/>
        </w:rPr>
        <w:t>este necesară ajustarea dozelor la pacienţii cu insuficienţă renală. La pacienţii hemodializaţi</w:t>
      </w:r>
      <w:r w:rsidR="00A2096F" w:rsidRPr="002F604B" w:rsidDel="008F5142">
        <w:rPr>
          <w:szCs w:val="22"/>
          <w:lang w:val="ro-RO"/>
        </w:rPr>
        <w:t xml:space="preserve"> </w:t>
      </w:r>
      <w:r w:rsidR="00A2096F" w:rsidRPr="002F604B">
        <w:rPr>
          <w:szCs w:val="22"/>
          <w:lang w:val="ro-RO"/>
        </w:rPr>
        <w:t>trebuie luată în considerare</w:t>
      </w:r>
      <w:r w:rsidR="00A2096F" w:rsidRPr="002F604B" w:rsidDel="008F5142">
        <w:rPr>
          <w:szCs w:val="22"/>
          <w:lang w:val="ro-RO"/>
        </w:rPr>
        <w:t xml:space="preserve"> </w:t>
      </w:r>
      <w:r w:rsidR="00A2096F" w:rsidRPr="002F604B">
        <w:rPr>
          <w:szCs w:val="22"/>
          <w:lang w:val="ro-RO"/>
        </w:rPr>
        <w:t>o doză iniţială mai mică (75 mg irbesartan) (vezi pct. 4.4).</w:t>
      </w:r>
    </w:p>
    <w:p w:rsidR="00A2096F" w:rsidRPr="002F604B" w:rsidRDefault="00A2096F" w:rsidP="002F604B">
      <w:pPr>
        <w:pStyle w:val="EMEABodyText"/>
        <w:rPr>
          <w:szCs w:val="22"/>
          <w:lang w:val="ro-RO"/>
        </w:rPr>
      </w:pPr>
    </w:p>
    <w:p w:rsidR="00B66DD1" w:rsidRDefault="00A2096F" w:rsidP="002F604B">
      <w:pPr>
        <w:pStyle w:val="EMEABodyText"/>
        <w:rPr>
          <w:b/>
          <w:szCs w:val="22"/>
          <w:lang w:val="ro-RO"/>
        </w:rPr>
      </w:pPr>
      <w:r w:rsidRPr="002F604B">
        <w:rPr>
          <w:i/>
          <w:iCs/>
          <w:szCs w:val="22"/>
          <w:lang w:val="ro-RO"/>
        </w:rPr>
        <w:t>Insuficienţă hepatică</w:t>
      </w:r>
    </w:p>
    <w:p w:rsidR="005E33B5" w:rsidRDefault="005E33B5" w:rsidP="002F604B">
      <w:pPr>
        <w:pStyle w:val="EMEABodyText"/>
        <w:rPr>
          <w:szCs w:val="22"/>
          <w:lang w:val="ro-RO"/>
        </w:rPr>
      </w:pPr>
    </w:p>
    <w:p w:rsidR="00A2096F" w:rsidRPr="002F604B" w:rsidRDefault="00B66DD1" w:rsidP="002F604B">
      <w:pPr>
        <w:pStyle w:val="EMEABodyText"/>
        <w:rPr>
          <w:szCs w:val="22"/>
          <w:lang w:val="ro-RO"/>
        </w:rPr>
      </w:pPr>
      <w:r>
        <w:rPr>
          <w:szCs w:val="22"/>
          <w:lang w:val="ro-RO"/>
        </w:rPr>
        <w:t>N</w:t>
      </w:r>
      <w:r w:rsidRPr="002F604B">
        <w:rPr>
          <w:szCs w:val="22"/>
          <w:lang w:val="ro-RO"/>
        </w:rPr>
        <w:t xml:space="preserve">u </w:t>
      </w:r>
      <w:r w:rsidR="00A2096F" w:rsidRPr="002F604B">
        <w:rPr>
          <w:szCs w:val="22"/>
          <w:lang w:val="ro-RO"/>
        </w:rPr>
        <w:t>este necesară ajustarea dozelor la pacienţii cu insuficienţă hepatică uşoară până la moderată. Nu există experienţă clinică la pacienţi cu insuficienţă hepatică severă.</w:t>
      </w:r>
    </w:p>
    <w:p w:rsidR="00A2096F" w:rsidRPr="002F604B" w:rsidRDefault="00A2096F" w:rsidP="002F604B">
      <w:pPr>
        <w:pStyle w:val="EMEABodyText"/>
        <w:rPr>
          <w:szCs w:val="22"/>
          <w:lang w:val="ro-RO"/>
        </w:rPr>
      </w:pPr>
    </w:p>
    <w:p w:rsidR="00B66DD1" w:rsidRDefault="008D600A" w:rsidP="002F604B">
      <w:pPr>
        <w:pStyle w:val="EMEABodyText"/>
        <w:rPr>
          <w:lang w:val="ro-RO"/>
        </w:rPr>
      </w:pPr>
      <w:r w:rsidRPr="002F604B">
        <w:rPr>
          <w:i/>
          <w:iCs/>
          <w:szCs w:val="22"/>
          <w:lang w:val="ro-RO"/>
        </w:rPr>
        <w:t>V</w:t>
      </w:r>
      <w:r w:rsidR="00A2096F" w:rsidRPr="002F604B">
        <w:rPr>
          <w:i/>
          <w:iCs/>
          <w:szCs w:val="22"/>
          <w:lang w:val="ro-RO"/>
        </w:rPr>
        <w:t>ârstnici</w:t>
      </w:r>
    </w:p>
    <w:p w:rsidR="005E33B5" w:rsidRDefault="005E33B5" w:rsidP="002F604B">
      <w:pPr>
        <w:pStyle w:val="EMEABodyText"/>
        <w:rPr>
          <w:lang w:val="ro-RO"/>
        </w:rPr>
      </w:pPr>
    </w:p>
    <w:p w:rsidR="00A2096F" w:rsidRPr="002F604B" w:rsidRDefault="00B66DD1" w:rsidP="002F604B">
      <w:pPr>
        <w:pStyle w:val="EMEABodyText"/>
        <w:rPr>
          <w:szCs w:val="22"/>
          <w:lang w:val="ro-RO"/>
        </w:rPr>
      </w:pPr>
      <w:r>
        <w:rPr>
          <w:lang w:val="ro-RO"/>
        </w:rPr>
        <w:t>C</w:t>
      </w:r>
      <w:r w:rsidRPr="002F604B">
        <w:rPr>
          <w:lang w:val="ro-RO"/>
        </w:rPr>
        <w:t xml:space="preserve">u </w:t>
      </w:r>
      <w:r w:rsidR="008D600A" w:rsidRPr="002F604B">
        <w:rPr>
          <w:lang w:val="ro-RO"/>
        </w:rPr>
        <w:t>toate că la pacienţii cu vârsta peste 75 ani trebuie luată în considerare iniţierea tratamentului cu o doză de 75 mg pe zi, ajustarea dozei nu este, de obicei, necesară la persoanele vârstnice</w:t>
      </w:r>
      <w:r w:rsidR="00A2096F" w:rsidRPr="002F604B">
        <w:rPr>
          <w:szCs w:val="22"/>
          <w:lang w:val="ro-RO"/>
        </w:rPr>
        <w:t>.</w:t>
      </w:r>
    </w:p>
    <w:p w:rsidR="00A2096F" w:rsidRPr="002F604B" w:rsidRDefault="00A2096F" w:rsidP="002F604B">
      <w:pPr>
        <w:pStyle w:val="EMEABodyText"/>
        <w:rPr>
          <w:szCs w:val="22"/>
          <w:lang w:val="ro-RO"/>
        </w:rPr>
      </w:pPr>
    </w:p>
    <w:p w:rsidR="00CF3CDA" w:rsidRDefault="00A2096F" w:rsidP="002F604B">
      <w:pPr>
        <w:pStyle w:val="EMEABodyText"/>
        <w:rPr>
          <w:iCs/>
          <w:lang w:val="ro-RO"/>
        </w:rPr>
      </w:pPr>
      <w:r w:rsidRPr="002F604B">
        <w:rPr>
          <w:i/>
          <w:iCs/>
          <w:lang w:val="ro-RO"/>
        </w:rPr>
        <w:t>Copii şi adolescenţi</w:t>
      </w:r>
    </w:p>
    <w:p w:rsidR="005E33B5" w:rsidRDefault="005E33B5" w:rsidP="002F604B">
      <w:pPr>
        <w:pStyle w:val="EMEABodyText"/>
        <w:rPr>
          <w:lang w:val="ro-RO"/>
        </w:rPr>
      </w:pPr>
    </w:p>
    <w:p w:rsidR="00A2096F" w:rsidRPr="002F604B" w:rsidRDefault="00CF3CDA" w:rsidP="002F604B">
      <w:pPr>
        <w:pStyle w:val="EMEABodyText"/>
        <w:rPr>
          <w:lang w:val="ro-RO"/>
        </w:rPr>
      </w:pPr>
      <w:r>
        <w:rPr>
          <w:lang w:val="ro-RO"/>
        </w:rPr>
        <w:t>S</w:t>
      </w:r>
      <w:r w:rsidRPr="002F604B">
        <w:rPr>
          <w:lang w:val="ro-RO"/>
        </w:rPr>
        <w:t xml:space="preserve">iguranţa </w:t>
      </w:r>
      <w:r w:rsidR="00A2096F" w:rsidRPr="002F604B">
        <w:rPr>
          <w:lang w:val="ro-RO"/>
        </w:rPr>
        <w:t>şi eficacitatea Aprovel la copii</w:t>
      </w:r>
      <w:r w:rsidR="000E7867" w:rsidRPr="000E7867">
        <w:rPr>
          <w:lang w:val="ro-RO"/>
        </w:rPr>
        <w:t xml:space="preserve"> </w:t>
      </w:r>
      <w:r w:rsidR="000E7867">
        <w:rPr>
          <w:lang w:val="ro-RO"/>
        </w:rPr>
        <w:t>şi adolescenţi</w:t>
      </w:r>
      <w:r w:rsidR="00A2096F" w:rsidRPr="002F604B">
        <w:rPr>
          <w:lang w:val="ro-RO"/>
        </w:rPr>
        <w:t xml:space="preserve"> cu vârsta cuprinsă între 0 şi 18 ani nu au fost stabilite. Datele dispon</w:t>
      </w:r>
      <w:r w:rsidR="008D600A" w:rsidRPr="002F604B">
        <w:rPr>
          <w:lang w:val="ro-RO"/>
        </w:rPr>
        <w:t>i</w:t>
      </w:r>
      <w:r w:rsidR="00A2096F" w:rsidRPr="002F604B">
        <w:rPr>
          <w:lang w:val="ro-RO"/>
        </w:rPr>
        <w:t>bile până în prezent sunt descrise la pct. 4.8, 5.1 şi 5.2</w:t>
      </w:r>
      <w:r w:rsidR="008D600A" w:rsidRPr="002F604B">
        <w:rPr>
          <w:lang w:val="ro-RO"/>
        </w:rPr>
        <w:t>, dar</w:t>
      </w:r>
      <w:r w:rsidR="00A2096F" w:rsidRPr="002F604B">
        <w:rPr>
          <w:lang w:val="ro-RO"/>
        </w:rPr>
        <w:t xml:space="preserve"> nu se po</w:t>
      </w:r>
      <w:r w:rsidR="008D600A" w:rsidRPr="002F604B">
        <w:rPr>
          <w:lang w:val="ro-RO"/>
        </w:rPr>
        <w:t>a</w:t>
      </w:r>
      <w:r w:rsidR="00A2096F" w:rsidRPr="002F604B">
        <w:rPr>
          <w:lang w:val="ro-RO"/>
        </w:rPr>
        <w:t>t</w:t>
      </w:r>
      <w:r w:rsidR="008D600A" w:rsidRPr="002F604B">
        <w:rPr>
          <w:lang w:val="ro-RO"/>
        </w:rPr>
        <w:t>e</w:t>
      </w:r>
      <w:r w:rsidR="00A2096F" w:rsidRPr="002F604B">
        <w:rPr>
          <w:lang w:val="ro-RO"/>
        </w:rPr>
        <w:t xml:space="preserve"> face</w:t>
      </w:r>
      <w:r w:rsidR="008D600A" w:rsidRPr="002F604B">
        <w:rPr>
          <w:lang w:val="ro-RO"/>
        </w:rPr>
        <w:t xml:space="preserve"> nicio</w:t>
      </w:r>
      <w:r w:rsidR="00A2096F" w:rsidRPr="002F604B">
        <w:rPr>
          <w:lang w:val="ro-RO"/>
        </w:rPr>
        <w:t xml:space="preserve"> recomand</w:t>
      </w:r>
      <w:r w:rsidR="008D600A" w:rsidRPr="002F604B">
        <w:rPr>
          <w:lang w:val="ro-RO"/>
        </w:rPr>
        <w:t>are</w:t>
      </w:r>
      <w:r w:rsidR="00A2096F" w:rsidRPr="002F604B">
        <w:rPr>
          <w:lang w:val="ro-RO"/>
        </w:rPr>
        <w:t xml:space="preserve"> privind doz</w:t>
      </w:r>
      <w:r w:rsidR="008D600A" w:rsidRPr="002F604B">
        <w:rPr>
          <w:lang w:val="ro-RO"/>
        </w:rPr>
        <w:t>ele</w:t>
      </w:r>
      <w:r w:rsidR="00A2096F" w:rsidRPr="002F604B">
        <w:rPr>
          <w:lang w:val="ro-RO"/>
        </w:rPr>
        <w:t>.</w:t>
      </w:r>
    </w:p>
    <w:p w:rsidR="00A2096F" w:rsidRPr="002F604B" w:rsidRDefault="00A2096F" w:rsidP="002F604B">
      <w:pPr>
        <w:pStyle w:val="EMEABodyText"/>
        <w:rPr>
          <w:lang w:val="ro-RO"/>
        </w:rPr>
      </w:pPr>
    </w:p>
    <w:p w:rsidR="00A2096F" w:rsidRPr="002F604B" w:rsidRDefault="00A2096F" w:rsidP="002F604B">
      <w:pPr>
        <w:pStyle w:val="EMEABodyText"/>
        <w:rPr>
          <w:u w:val="single"/>
          <w:lang w:val="ro-RO"/>
        </w:rPr>
      </w:pPr>
      <w:r w:rsidRPr="002F604B">
        <w:rPr>
          <w:u w:val="single"/>
          <w:lang w:val="ro-RO"/>
        </w:rPr>
        <w:t>Mod de administrare</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lang w:val="ro-RO"/>
        </w:rPr>
        <w:t xml:space="preserve">Pentru </w:t>
      </w:r>
      <w:r w:rsidR="008D600A" w:rsidRPr="002F604B">
        <w:rPr>
          <w:lang w:val="ro-RO"/>
        </w:rPr>
        <w:t xml:space="preserve">administrare </w:t>
      </w:r>
      <w:r w:rsidRPr="002F604B">
        <w:rPr>
          <w:lang w:val="ro-RO"/>
        </w:rPr>
        <w:t>orală</w:t>
      </w:r>
    </w:p>
    <w:p w:rsidR="00A2096F" w:rsidRPr="002F604B" w:rsidRDefault="00A2096F" w:rsidP="002F604B">
      <w:pPr>
        <w:pStyle w:val="EMEABodyText"/>
        <w:rPr>
          <w:szCs w:val="22"/>
          <w:lang w:val="ro-RO"/>
        </w:rPr>
      </w:pPr>
    </w:p>
    <w:p w:rsidR="00A2096F" w:rsidRPr="002F604B" w:rsidRDefault="00A2096F" w:rsidP="002F604B">
      <w:pPr>
        <w:pStyle w:val="EMEAHeading2"/>
        <w:keepNext w:val="0"/>
        <w:keepLines w:val="0"/>
        <w:rPr>
          <w:lang w:val="ro-RO"/>
        </w:rPr>
      </w:pPr>
      <w:r w:rsidRPr="002F604B">
        <w:rPr>
          <w:lang w:val="ro-RO"/>
        </w:rPr>
        <w:t>4.3</w:t>
      </w:r>
      <w:r w:rsidRPr="002F604B">
        <w:rPr>
          <w:lang w:val="ro-RO"/>
        </w:rPr>
        <w:tab/>
        <w:t>Contraindicaţii</w:t>
      </w:r>
    </w:p>
    <w:p w:rsidR="00A2096F" w:rsidRPr="002F604B" w:rsidRDefault="00A2096F" w:rsidP="002F604B">
      <w:pPr>
        <w:pStyle w:val="EMEAHeading2"/>
        <w:keepNext w:val="0"/>
        <w:keepLines w:val="0"/>
        <w:rPr>
          <w:lang w:val="ro-RO"/>
        </w:rPr>
      </w:pPr>
    </w:p>
    <w:p w:rsidR="00A2096F" w:rsidRPr="002F604B" w:rsidRDefault="00A2096F" w:rsidP="002F604B">
      <w:pPr>
        <w:pStyle w:val="EMEABodyText"/>
        <w:rPr>
          <w:lang w:val="ro-RO"/>
        </w:rPr>
      </w:pPr>
      <w:r w:rsidRPr="002F604B">
        <w:rPr>
          <w:lang w:val="ro-RO"/>
        </w:rPr>
        <w:t>Hipersensibilitate la substanţa activă sau la oricare dintre excipienţi</w:t>
      </w:r>
      <w:r w:rsidR="00344BAA" w:rsidRPr="002F604B">
        <w:rPr>
          <w:lang w:val="ro-RO"/>
        </w:rPr>
        <w:t>i enumeraţi la</w:t>
      </w:r>
      <w:r w:rsidRPr="002F604B">
        <w:rPr>
          <w:lang w:val="ro-RO"/>
        </w:rPr>
        <w:t xml:space="preserve"> pct. 6.1.</w:t>
      </w:r>
    </w:p>
    <w:p w:rsidR="00AC6AB8" w:rsidRDefault="00AC6AB8" w:rsidP="002F604B">
      <w:pPr>
        <w:pStyle w:val="EMEABodyText"/>
        <w:rPr>
          <w:lang w:val="ro-RO"/>
        </w:rPr>
      </w:pPr>
    </w:p>
    <w:p w:rsidR="00A2096F" w:rsidRPr="002F604B" w:rsidRDefault="00344BAA" w:rsidP="002F604B">
      <w:pPr>
        <w:pStyle w:val="EMEABodyText"/>
        <w:rPr>
          <w:lang w:val="ro-RO"/>
        </w:rPr>
      </w:pPr>
      <w:r w:rsidRPr="002F604B">
        <w:rPr>
          <w:lang w:val="ro-RO"/>
        </w:rPr>
        <w:t>Al doilea şi al treilea t</w:t>
      </w:r>
      <w:r w:rsidR="00A2096F" w:rsidRPr="002F604B">
        <w:rPr>
          <w:lang w:val="ro-RO"/>
        </w:rPr>
        <w:t>rimestr</w:t>
      </w:r>
      <w:r w:rsidRPr="002F604B">
        <w:rPr>
          <w:lang w:val="ro-RO"/>
        </w:rPr>
        <w:t>u</w:t>
      </w:r>
      <w:r w:rsidR="00A2096F" w:rsidRPr="002F604B">
        <w:rPr>
          <w:lang w:val="ro-RO"/>
        </w:rPr>
        <w:t xml:space="preserve"> de sarcină (vezi pct. 4.4 şi 4.6).</w:t>
      </w:r>
    </w:p>
    <w:p w:rsidR="00344BAA" w:rsidRPr="002F604B" w:rsidRDefault="00344BAA" w:rsidP="002F604B">
      <w:pPr>
        <w:pStyle w:val="EMEABodyText"/>
        <w:rPr>
          <w:lang w:val="ro-RO"/>
        </w:rPr>
      </w:pPr>
    </w:p>
    <w:p w:rsidR="00344BAA" w:rsidRPr="002F604B" w:rsidRDefault="00A23A60" w:rsidP="002F604B">
      <w:pPr>
        <w:pStyle w:val="EMEABodyText"/>
        <w:rPr>
          <w:lang w:val="ro-RO"/>
        </w:rPr>
      </w:pPr>
      <w:r w:rsidRPr="00A23A60">
        <w:rPr>
          <w:lang w:val="ro-RO"/>
        </w:rPr>
        <w:t xml:space="preserve">Administrarea concomitentă a </w:t>
      </w:r>
      <w:r>
        <w:rPr>
          <w:lang w:val="ro-RO"/>
        </w:rPr>
        <w:t>Aprovel</w:t>
      </w:r>
      <w:r w:rsidRPr="00A23A60">
        <w:rPr>
          <w:lang w:val="ro-RO"/>
        </w:rPr>
        <w:t xml:space="preserve"> cu medicamente care conţin aliskiren este contraindicată la pacienţii cu diabet zaharat sau insuficienţă renală (</w:t>
      </w:r>
      <w:r w:rsidRPr="00554AD3">
        <w:rPr>
          <w:lang w:val="ro-RO"/>
        </w:rPr>
        <w:t>rata filtrării glomerulare</w:t>
      </w:r>
      <w:r>
        <w:rPr>
          <w:lang w:val="ro-RO"/>
        </w:rPr>
        <w:t xml:space="preserve"> (</w:t>
      </w:r>
      <w:r w:rsidRPr="00A23A60">
        <w:rPr>
          <w:lang w:val="ro-RO"/>
        </w:rPr>
        <w:t>RFG</w:t>
      </w:r>
      <w:r>
        <w:rPr>
          <w:lang w:val="ro-RO"/>
        </w:rPr>
        <w:t>)</w:t>
      </w:r>
      <w:r w:rsidRPr="00A23A60">
        <w:rPr>
          <w:lang w:val="ro-RO"/>
        </w:rPr>
        <w:t xml:space="preserve"> &lt;</w:t>
      </w:r>
      <w:r>
        <w:rPr>
          <w:lang w:val="ro-RO"/>
        </w:rPr>
        <w:t> </w:t>
      </w:r>
      <w:r w:rsidRPr="00A23A60">
        <w:rPr>
          <w:lang w:val="ro-RO"/>
        </w:rPr>
        <w:t>60</w:t>
      </w:r>
      <w:r>
        <w:rPr>
          <w:lang w:val="ro-RO"/>
        </w:rPr>
        <w:t> </w:t>
      </w:r>
      <w:r w:rsidRPr="00A23A60">
        <w:rPr>
          <w:lang w:val="ro-RO"/>
        </w:rPr>
        <w:t>ml/min şi 1,73</w:t>
      </w:r>
      <w:r>
        <w:rPr>
          <w:lang w:val="ro-RO"/>
        </w:rPr>
        <w:t> </w:t>
      </w:r>
      <w:r w:rsidRPr="00A23A60">
        <w:rPr>
          <w:lang w:val="ro-RO"/>
        </w:rPr>
        <w:t>m</w:t>
      </w:r>
      <w:r w:rsidRPr="00ED774F">
        <w:rPr>
          <w:vertAlign w:val="superscript"/>
          <w:lang w:val="ro-RO"/>
        </w:rPr>
        <w:t>2</w:t>
      </w:r>
      <w:r w:rsidRPr="00A23A60">
        <w:rPr>
          <w:lang w:val="ro-RO"/>
        </w:rPr>
        <w:t>) (vezi pct.</w:t>
      </w:r>
      <w:r>
        <w:rPr>
          <w:lang w:val="ro-RO"/>
        </w:rPr>
        <w:t> </w:t>
      </w:r>
      <w:r w:rsidRPr="00A23A60">
        <w:rPr>
          <w:lang w:val="ro-RO"/>
        </w:rPr>
        <w:t>4.5 şi 5.1).</w:t>
      </w:r>
    </w:p>
    <w:p w:rsidR="00A2096F" w:rsidRPr="002F604B" w:rsidRDefault="00A2096F" w:rsidP="002F604B">
      <w:pPr>
        <w:pStyle w:val="EMEABodyText"/>
        <w:rPr>
          <w:lang w:val="ro-RO"/>
        </w:rPr>
      </w:pPr>
    </w:p>
    <w:p w:rsidR="00A2096F" w:rsidRPr="002F604B" w:rsidRDefault="00A2096F" w:rsidP="002F604B">
      <w:pPr>
        <w:pStyle w:val="EMEAHeading2"/>
        <w:keepNext w:val="0"/>
        <w:keepLines w:val="0"/>
        <w:rPr>
          <w:lang w:val="ro-RO"/>
        </w:rPr>
      </w:pPr>
      <w:r w:rsidRPr="002F604B">
        <w:rPr>
          <w:lang w:val="ro-RO"/>
        </w:rPr>
        <w:t>4.4</w:t>
      </w:r>
      <w:r w:rsidRPr="002F604B">
        <w:rPr>
          <w:lang w:val="ro-RO"/>
        </w:rPr>
        <w:tab/>
        <w:t>Atenţionări şi precauţii speciale pentru utilizare</w:t>
      </w:r>
    </w:p>
    <w:p w:rsidR="00A2096F" w:rsidRPr="002F604B" w:rsidRDefault="00A2096F" w:rsidP="002F604B">
      <w:pPr>
        <w:pStyle w:val="EMEAHeading2"/>
        <w:keepNext w:val="0"/>
        <w:keepLines w:val="0"/>
        <w:rPr>
          <w:lang w:val="ro-RO"/>
        </w:rPr>
      </w:pPr>
    </w:p>
    <w:p w:rsidR="00A2096F" w:rsidRPr="002F604B" w:rsidRDefault="00A2096F" w:rsidP="002F604B">
      <w:pPr>
        <w:pStyle w:val="EMEABodyText"/>
        <w:rPr>
          <w:lang w:val="ro-RO"/>
        </w:rPr>
      </w:pPr>
      <w:r w:rsidRPr="002F604B">
        <w:rPr>
          <w:u w:val="single"/>
          <w:lang w:val="ro-RO"/>
        </w:rPr>
        <w:t>Hipovolemie</w:t>
      </w:r>
      <w:r w:rsidRPr="002F604B">
        <w:rPr>
          <w:lang w:val="ro-RO"/>
        </w:rPr>
        <w:t>: în special după prima doză, poate apărea hipotensiune arterială simptomatică la pacienţii cu hipovolemie şi/sau depleţie de sodiu, consecutive tratamentului intensiv cu diuretice, dietei hiposodate, diareei sau vărsăturilor. Astfel de afecţiuni trebuie corectate înaintea administrării de Aprovel.</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u w:val="single"/>
          <w:lang w:val="ro-RO"/>
        </w:rPr>
        <w:t>Hipertensiune arterială renovasculară</w:t>
      </w:r>
      <w:r w:rsidRPr="002F604B">
        <w:rPr>
          <w:lang w:val="ro-RO"/>
        </w:rPr>
        <w:t xml:space="preserve">: în cazul în care pacienţii cu stenoză bilaterală a arterelor renale sau stenoză a arterei renale pe rinichi unic funcţional sunt trataţi cu medicamente care </w:t>
      </w:r>
      <w:r w:rsidR="00344BAA" w:rsidRPr="002F604B">
        <w:rPr>
          <w:lang w:val="ro-RO"/>
        </w:rPr>
        <w:t xml:space="preserve">acţionează asupra </w:t>
      </w:r>
      <w:r w:rsidRPr="002F604B">
        <w:rPr>
          <w:lang w:val="ro-RO"/>
        </w:rPr>
        <w:t>sistemul</w:t>
      </w:r>
      <w:r w:rsidR="00344BAA" w:rsidRPr="002F604B">
        <w:rPr>
          <w:lang w:val="ro-RO"/>
        </w:rPr>
        <w:t>ui</w:t>
      </w:r>
      <w:r w:rsidRPr="002F604B">
        <w:rPr>
          <w:lang w:val="ro-RO"/>
        </w:rPr>
        <w:t xml:space="preserve"> renină-angiotensină-aldosteron există un risc crescut de hipotensiune arterială severă şi insuficienţă renală. Cu toate că acest risc nu a </w:t>
      </w:r>
      <w:r w:rsidR="00344BAA" w:rsidRPr="002F604B">
        <w:rPr>
          <w:lang w:val="ro-RO"/>
        </w:rPr>
        <w:t xml:space="preserve">fost documentat </w:t>
      </w:r>
      <w:r w:rsidRPr="002F604B">
        <w:rPr>
          <w:lang w:val="ro-RO"/>
        </w:rPr>
        <w:t>pentru Aprovel, un efect similar trebuie anticipat după administrarea antagoniştilor receptorilor pentru angiotensină II.</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u w:val="single"/>
          <w:lang w:val="ro-RO"/>
        </w:rPr>
        <w:t>Insuficienţă renală şi transplant renal</w:t>
      </w:r>
      <w:r w:rsidRPr="002F604B">
        <w:rPr>
          <w:lang w:val="ro-RO"/>
        </w:rPr>
        <w:t>: atunci când Aprovel este utilizat la pacienţi cu insuficienţă renală, se recomandă monitorizarea periodică a concentraţiilor plasmatice a</w:t>
      </w:r>
      <w:r w:rsidR="00344BAA" w:rsidRPr="002F604B">
        <w:rPr>
          <w:lang w:val="ro-RO"/>
        </w:rPr>
        <w:t>le</w:t>
      </w:r>
      <w:r w:rsidRPr="002F604B">
        <w:rPr>
          <w:lang w:val="ro-RO"/>
        </w:rPr>
        <w:t xml:space="preserve"> potasiului şi creatininei. Nu există experienţă privind administrarea Aprovel la pacienţi cu transplant renal recent.</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u w:val="single"/>
          <w:lang w:val="ro-RO"/>
        </w:rPr>
        <w:t>Pacienţi hipertensivi cu diabet zaharat de tip 2 şi boală renală</w:t>
      </w:r>
      <w:r w:rsidRPr="002F604B">
        <w:rPr>
          <w:lang w:val="ro-RO"/>
        </w:rPr>
        <w:t>: într-o analiză a rezultatelor unui studiu efectuat la pacienţi cu boală renală avansată, efectele irbesartanului, atât asupra evenimentelor renale cât şi asupra celor cardiovasculare, nu au fost uniforme în toate subgrupurile. Efectele au apărut mai puţin favorabile, în special, la femei şi la subiecţii de altă rasă decât cea albă (vezi pct. 5.1).</w:t>
      </w:r>
    </w:p>
    <w:p w:rsidR="00344BAA" w:rsidRPr="002F604B" w:rsidRDefault="00344BAA" w:rsidP="002F604B">
      <w:pPr>
        <w:pStyle w:val="EMEABodyText"/>
        <w:rPr>
          <w:lang w:val="ro-RO"/>
        </w:rPr>
      </w:pPr>
    </w:p>
    <w:p w:rsidR="00CF6F51" w:rsidRDefault="008E140E" w:rsidP="00CF6F51">
      <w:pPr>
        <w:pStyle w:val="EMEABodyText"/>
        <w:rPr>
          <w:lang w:val="ro-RO"/>
        </w:rPr>
      </w:pPr>
      <w:r>
        <w:rPr>
          <w:u w:val="single"/>
          <w:lang w:val="ro-RO"/>
        </w:rPr>
        <w:t>B</w:t>
      </w:r>
      <w:r w:rsidR="00344BAA" w:rsidRPr="002F604B">
        <w:rPr>
          <w:u w:val="single"/>
          <w:lang w:val="ro-RO"/>
        </w:rPr>
        <w:t>locarea</w:t>
      </w:r>
      <w:r>
        <w:rPr>
          <w:u w:val="single"/>
          <w:lang w:val="ro-RO"/>
        </w:rPr>
        <w:t xml:space="preserve"> d</w:t>
      </w:r>
      <w:r w:rsidRPr="002F604B">
        <w:rPr>
          <w:u w:val="single"/>
          <w:lang w:val="ro-RO"/>
        </w:rPr>
        <w:t xml:space="preserve">ublă </w:t>
      </w:r>
      <w:r>
        <w:rPr>
          <w:u w:val="single"/>
          <w:lang w:val="ro-RO"/>
        </w:rPr>
        <w:t>a</w:t>
      </w:r>
      <w:r w:rsidR="00344BAA" w:rsidRPr="002F604B">
        <w:rPr>
          <w:u w:val="single"/>
          <w:lang w:val="ro-RO"/>
        </w:rPr>
        <w:t xml:space="preserve"> sistemului renină-angiotensină-aldosteron (SRAA)</w:t>
      </w:r>
      <w:r w:rsidR="00344BAA" w:rsidRPr="002F604B">
        <w:rPr>
          <w:lang w:val="ro-RO"/>
        </w:rPr>
        <w:t>:</w:t>
      </w:r>
      <w:r>
        <w:rPr>
          <w:lang w:val="ro-RO"/>
        </w:rPr>
        <w:t xml:space="preserve"> </w:t>
      </w:r>
      <w:r w:rsidR="00AA3CB2">
        <w:rPr>
          <w:lang w:val="ro-RO"/>
        </w:rPr>
        <w:t>e</w:t>
      </w:r>
      <w:r w:rsidRPr="00A23A60">
        <w:rPr>
          <w:lang w:val="ro-RO"/>
        </w:rPr>
        <w:t>xistă dovezi că administrarea concomitentă a inhibitorilor ECA, blocanţ</w:t>
      </w:r>
      <w:r>
        <w:rPr>
          <w:lang w:val="ro-RO"/>
        </w:rPr>
        <w:t>ilor receptorilor angiotensinei </w:t>
      </w:r>
      <w:r w:rsidRPr="00A23A60">
        <w:rPr>
          <w:lang w:val="ro-RO"/>
        </w:rPr>
        <w:t xml:space="preserve">II sau aliskirenului </w:t>
      </w:r>
      <w:r w:rsidR="00574F76">
        <w:rPr>
          <w:lang w:val="ro-RO"/>
        </w:rPr>
        <w:t>creşte riscul de apariţie</w:t>
      </w:r>
      <w:r w:rsidR="00574F76" w:rsidRPr="00A23A60">
        <w:rPr>
          <w:lang w:val="ro-RO"/>
        </w:rPr>
        <w:t xml:space="preserve"> a </w:t>
      </w:r>
      <w:r w:rsidRPr="00A23A60">
        <w:rPr>
          <w:lang w:val="ro-RO"/>
        </w:rPr>
        <w:t xml:space="preserve">hipotensiunii arteriale, hiperkaliemiei şi </w:t>
      </w:r>
      <w:r w:rsidR="00574F76">
        <w:rPr>
          <w:lang w:val="ro-RO"/>
        </w:rPr>
        <w:t>de diminuare a</w:t>
      </w:r>
      <w:r w:rsidR="00574F76" w:rsidRPr="00A23A60">
        <w:rPr>
          <w:lang w:val="ro-RO"/>
        </w:rPr>
        <w:t xml:space="preserve"> </w:t>
      </w:r>
      <w:r w:rsidRPr="00A23A60">
        <w:rPr>
          <w:lang w:val="ro-RO"/>
        </w:rPr>
        <w:t xml:space="preserve">funcţiei renale (inclusiv insuficienţă renală acută). Prin urmare, </w:t>
      </w:r>
      <w:r>
        <w:rPr>
          <w:lang w:val="ro-RO"/>
        </w:rPr>
        <w:t>n</w:t>
      </w:r>
      <w:r w:rsidR="00344BAA" w:rsidRPr="002F604B">
        <w:rPr>
          <w:lang w:val="ro-RO"/>
        </w:rPr>
        <w:t xml:space="preserve">u este recomandată blocarea dublă a SRAA prin </w:t>
      </w:r>
      <w:r w:rsidR="001F23FE" w:rsidRPr="00D844D8">
        <w:rPr>
          <w:lang w:val="ro-RO"/>
        </w:rPr>
        <w:t>administrarea</w:t>
      </w:r>
      <w:r w:rsidR="00CF6F51" w:rsidRPr="00CF6F51">
        <w:rPr>
          <w:lang w:val="ro-RO"/>
        </w:rPr>
        <w:t xml:space="preserve"> </w:t>
      </w:r>
      <w:r w:rsidR="00CF6F51" w:rsidRPr="00A23A60">
        <w:rPr>
          <w:lang w:val="ro-RO"/>
        </w:rPr>
        <w:t>concomitentă a inhibitorilor ECA, blocanţilor receptorilor angiotensinei II sau aliskirenului (vezi pct.</w:t>
      </w:r>
      <w:r w:rsidR="00CF6F51">
        <w:rPr>
          <w:lang w:val="ro-RO"/>
        </w:rPr>
        <w:t> </w:t>
      </w:r>
      <w:r w:rsidR="00CF6F51" w:rsidRPr="00A23A60">
        <w:rPr>
          <w:lang w:val="ro-RO"/>
        </w:rPr>
        <w:t>4.5 şi 5.1)</w:t>
      </w:r>
      <w:r w:rsidR="00344BAA" w:rsidRPr="002F604B">
        <w:rPr>
          <w:lang w:val="ro-RO"/>
        </w:rPr>
        <w:t xml:space="preserve">. </w:t>
      </w:r>
      <w:r w:rsidR="00CF6F51" w:rsidRPr="00A23A60">
        <w:rPr>
          <w:lang w:val="ro-RO"/>
        </w:rPr>
        <w:t>Dacă terapia de blocare dublă este considerată absolut necesară, aceasta trebuie administrată numai sub supravegherea unui medic specialist şi cu monitorizarea atentă şi frecventă a funcţiei renale, valorilor electroliţilor şi tensiunii arteriale.</w:t>
      </w:r>
      <w:r w:rsidR="00CF6F51">
        <w:rPr>
          <w:lang w:val="ro-RO"/>
        </w:rPr>
        <w:t xml:space="preserve"> </w:t>
      </w:r>
      <w:r w:rsidR="00CF6F51" w:rsidRPr="00A23A60">
        <w:rPr>
          <w:lang w:val="ro-RO"/>
        </w:rPr>
        <w:t>Inhibitorii ECA şi blocanţii receptorilor angiotensinei II nu trebuie utilizaţi concomitent la pacienţii cu nefropatie diabetică.</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u w:val="single"/>
          <w:lang w:val="ro-RO"/>
        </w:rPr>
        <w:t>Hiperkaliemie</w:t>
      </w:r>
      <w:r w:rsidRPr="002F604B">
        <w:rPr>
          <w:lang w:val="ro-RO"/>
        </w:rPr>
        <w:t>: ca şi în cazul altor medicamente care influenţează sistemul renină-angiotensină-aldosteron, hiperkaliemia poate să apară în timpul tratamentului cu Aprovel, în special în prezenţa insuficienţei renale, proteinuriei cu semnificaţie clinică datorată bolii renale diabetice şi/sau insuficienţei cardiace. Se recomandă monitorizarea atentă a kaliemiei la pacienţii cu risc (vezi pct. 4.5).</w:t>
      </w:r>
    </w:p>
    <w:p w:rsidR="0023662D" w:rsidRDefault="0023662D" w:rsidP="0023662D">
      <w:pPr>
        <w:pStyle w:val="EMEABodyText"/>
        <w:rPr>
          <w:lang w:val="ro-RO"/>
        </w:rPr>
      </w:pPr>
    </w:p>
    <w:p w:rsidR="0023662D" w:rsidRDefault="0023662D" w:rsidP="0023662D">
      <w:pPr>
        <w:pStyle w:val="EMEABodyText"/>
        <w:rPr>
          <w:lang w:val="ro-RO"/>
        </w:rPr>
      </w:pPr>
      <w:r w:rsidRPr="004974BF">
        <w:rPr>
          <w:u w:val="single"/>
          <w:lang w:val="ro-RO"/>
        </w:rPr>
        <w:t>Hipoglicemie</w:t>
      </w:r>
      <w:r>
        <w:rPr>
          <w:lang w:val="ro-RO"/>
        </w:rPr>
        <w:t>: Aprovel poate induce hipoglicemie, mai ales la pacienții cu diabet zaharat. La pacienții tratați cu insulină sau cu medicamente antidiabetice, trebuie luată în considerare o monitorizare adecvată a glicemiei; atunci când este indicat, poate fi necesară o ajustare a dozei de insulină sau medicamente antidiabetice (vezi pct. 4.5).</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u w:val="single"/>
          <w:lang w:val="ro-RO"/>
        </w:rPr>
        <w:t>Litiu</w:t>
      </w:r>
      <w:r w:rsidRPr="002F604B">
        <w:rPr>
          <w:lang w:val="ro-RO"/>
        </w:rPr>
        <w:t>: nu este recomandată asocierea litiului cu Aprovel (vezi pct. 4.5).</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u w:val="single"/>
          <w:lang w:val="ro-RO"/>
        </w:rPr>
        <w:t>Stenoză aortică şi mitrală, cardiomiopatie hipertrofică obstructivă</w:t>
      </w:r>
      <w:r w:rsidRPr="002F604B">
        <w:rPr>
          <w:lang w:val="ro-RO"/>
        </w:rPr>
        <w:t>: ca şi în cazul altor vasodilatatoare, se recomandă precauţie specială la pacienţii cu stenoză aortică sau mitrală sau cu cardiomiopatie hipertrofică obstructivă.</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u w:val="single"/>
          <w:lang w:val="ro-RO"/>
        </w:rPr>
        <w:t>Hiperaldosteronism primar</w:t>
      </w:r>
      <w:r w:rsidRPr="002F604B">
        <w:rPr>
          <w:lang w:val="ro-RO"/>
        </w:rPr>
        <w:t>: în general, pacienţii cu hiperaldosteronism primar nu răspund la medicamentele antihipertensive care acţionează prin inhibarea sistemului renină-angiotensină. De aceea, nu se recomandă folosirea Aprovel.</w:t>
      </w:r>
    </w:p>
    <w:p w:rsidR="00EB28ED" w:rsidRPr="002F604B" w:rsidRDefault="00EB28ED" w:rsidP="002F604B">
      <w:pPr>
        <w:pStyle w:val="EMEABodyText"/>
        <w:rPr>
          <w:lang w:val="ro-RO"/>
        </w:rPr>
      </w:pPr>
    </w:p>
    <w:p w:rsidR="00A2096F" w:rsidRPr="002F604B" w:rsidRDefault="00A2096F" w:rsidP="002F604B">
      <w:pPr>
        <w:pStyle w:val="EMEABodyText"/>
        <w:rPr>
          <w:lang w:val="ro-RO"/>
        </w:rPr>
      </w:pPr>
      <w:r w:rsidRPr="002F604B">
        <w:rPr>
          <w:u w:val="single"/>
          <w:lang w:val="ro-RO"/>
        </w:rPr>
        <w:t>Generale</w:t>
      </w:r>
      <w:r w:rsidRPr="002F604B">
        <w:rPr>
          <w:lang w:val="ro-RO"/>
        </w:rPr>
        <w:t xml:space="preserve">: la pacienţii la care tonusul vascular şi funcţia renală depind predominant de activitatea sistemului renină-angiotensină-aldosteron (de exemplu, pacienţi cu insuficienţă cardiacă congestivă severă sau cu </w:t>
      </w:r>
      <w:r w:rsidR="00C07020" w:rsidRPr="00BD01FA">
        <w:rPr>
          <w:lang w:val="ro-RO"/>
        </w:rPr>
        <w:t>boală</w:t>
      </w:r>
      <w:r w:rsidR="00C07020" w:rsidRPr="00F20731">
        <w:rPr>
          <w:lang w:val="ro-RO"/>
        </w:rPr>
        <w:t xml:space="preserve"> </w:t>
      </w:r>
      <w:r w:rsidRPr="002F604B">
        <w:rPr>
          <w:lang w:val="ro-RO"/>
        </w:rPr>
        <w:t>renală preexistentă, inclusiv stenoză a arterelor renale), tratamentul cu inhibitori ai enzimei de conversie a angiotensinei sau cu antagonişti ai receptorilor pentru angiotensină</w:t>
      </w:r>
      <w:r w:rsidR="00344BAA" w:rsidRPr="002F604B">
        <w:rPr>
          <w:lang w:val="ro-RO"/>
        </w:rPr>
        <w:t> </w:t>
      </w:r>
      <w:r w:rsidRPr="002F604B">
        <w:rPr>
          <w:lang w:val="ro-RO"/>
        </w:rPr>
        <w:t>II, care afectează acest sistem, s-a asociat cu hipotensiune arterială acută, azotemie, oligurie sau</w:t>
      </w:r>
      <w:r w:rsidR="00344BAA" w:rsidRPr="002F604B">
        <w:rPr>
          <w:lang w:val="ro-RO"/>
        </w:rPr>
        <w:t>,</w:t>
      </w:r>
      <w:r w:rsidRPr="002F604B">
        <w:rPr>
          <w:lang w:val="ro-RO"/>
        </w:rPr>
        <w:t xml:space="preserve"> rareori, cu insuficienţă renală acută</w:t>
      </w:r>
      <w:r w:rsidR="00344BAA" w:rsidRPr="002F604B">
        <w:rPr>
          <w:lang w:val="ro-RO"/>
        </w:rPr>
        <w:t xml:space="preserve"> (vezi pct. 4.5)</w:t>
      </w:r>
      <w:r w:rsidRPr="002F604B">
        <w:rPr>
          <w:lang w:val="ro-RO"/>
        </w:rPr>
        <w:t xml:space="preserve">. Ca în cazul oricărui alt medicament antihipertensiv, scăderea </w:t>
      </w:r>
      <w:r w:rsidR="00344BAA" w:rsidRPr="002F604B">
        <w:rPr>
          <w:lang w:val="ro-RO"/>
        </w:rPr>
        <w:t xml:space="preserve">pronunţată </w:t>
      </w:r>
      <w:r w:rsidRPr="002F604B">
        <w:rPr>
          <w:lang w:val="ro-RO"/>
        </w:rPr>
        <w:t xml:space="preserve">a tensiunii arteriale la pacienţii cu cardiopatie ischemică sau </w:t>
      </w:r>
      <w:r w:rsidR="00B5641E">
        <w:rPr>
          <w:lang w:val="ro-RO"/>
        </w:rPr>
        <w:t xml:space="preserve">cu </w:t>
      </w:r>
      <w:r w:rsidRPr="002F604B">
        <w:rPr>
          <w:lang w:val="ro-RO"/>
        </w:rPr>
        <w:t>boală cardiovasculară ischemică poate duce la infarct miocardic sau la accident vascular cerebral.</w:t>
      </w:r>
    </w:p>
    <w:p w:rsidR="00B108EF" w:rsidRDefault="00B108EF" w:rsidP="002F604B">
      <w:pPr>
        <w:pStyle w:val="EMEABodyText"/>
        <w:rPr>
          <w:lang w:val="ro-RO"/>
        </w:rPr>
      </w:pPr>
    </w:p>
    <w:p w:rsidR="00A2096F" w:rsidRPr="002F604B" w:rsidRDefault="00A2096F" w:rsidP="002F604B">
      <w:pPr>
        <w:pStyle w:val="EMEABodyText"/>
        <w:rPr>
          <w:lang w:val="ro-RO"/>
        </w:rPr>
      </w:pPr>
      <w:r w:rsidRPr="002F604B">
        <w:rPr>
          <w:lang w:val="ro-RO"/>
        </w:rPr>
        <w:t>Aşa cum s-a observat şi în cazul inhibitorilor enzimei de conversie a angiotensinei, irbesartanul şi ceilalţi antagonişti ai angiotensinei par mai puţin eficace în scăderea tensiunii arteriale la persoanele de culoare, comparativ cu cei din alte rase, probabil datorită prevalenţei mai mari a unor concentraţii plasmatice mici de renină în populaţia hipertensivă de culoare (vezi pct. 5.1).</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u w:val="single"/>
          <w:lang w:val="ro-RO"/>
        </w:rPr>
        <w:t>Sarcina:</w:t>
      </w:r>
      <w:r w:rsidRPr="002F604B">
        <w:rPr>
          <w:lang w:val="ro-RO"/>
        </w:rPr>
        <w:t xml:space="preserve"> </w:t>
      </w:r>
      <w:r w:rsidR="000969BB" w:rsidRPr="002F604B">
        <w:rPr>
          <w:lang w:val="ro-RO"/>
        </w:rPr>
        <w:t>tratamentul cu a</w:t>
      </w:r>
      <w:r w:rsidRPr="002F604B">
        <w:rPr>
          <w:lang w:val="ro-RO"/>
        </w:rPr>
        <w:t>ntagonişti</w:t>
      </w:r>
      <w:r w:rsidR="000969BB" w:rsidRPr="002F604B">
        <w:rPr>
          <w:lang w:val="ro-RO"/>
        </w:rPr>
        <w:t xml:space="preserve"> a</w:t>
      </w:r>
      <w:r w:rsidRPr="002F604B">
        <w:rPr>
          <w:lang w:val="ro-RO"/>
        </w:rPr>
        <w:t xml:space="preserve">i </w:t>
      </w:r>
      <w:r w:rsidR="000969BB" w:rsidRPr="002F604B">
        <w:rPr>
          <w:lang w:val="ro-RO"/>
        </w:rPr>
        <w:t>r</w:t>
      </w:r>
      <w:r w:rsidRPr="002F604B">
        <w:rPr>
          <w:lang w:val="ro-RO"/>
        </w:rPr>
        <w:t xml:space="preserve">eceptorilor pentru </w:t>
      </w:r>
      <w:r w:rsidR="000969BB" w:rsidRPr="002F604B">
        <w:rPr>
          <w:lang w:val="ro-RO"/>
        </w:rPr>
        <w:t>a</w:t>
      </w:r>
      <w:r w:rsidRPr="002F604B">
        <w:rPr>
          <w:lang w:val="ro-RO"/>
        </w:rPr>
        <w:t>ngiotensină II (ARA II) nu trebuie iniţia</w:t>
      </w:r>
      <w:r w:rsidR="000969BB" w:rsidRPr="002F604B">
        <w:rPr>
          <w:lang w:val="ro-RO"/>
        </w:rPr>
        <w:t>t</w:t>
      </w:r>
      <w:r w:rsidRPr="002F604B">
        <w:rPr>
          <w:lang w:val="ro-RO"/>
        </w:rPr>
        <w:t xml:space="preserve"> în timpul sarcinii. Cu excepţia cazului în care continuarea terapiei cu ARA II este considerată esenţială, </w:t>
      </w:r>
      <w:r w:rsidR="000969BB" w:rsidRPr="002F604B">
        <w:rPr>
          <w:lang w:val="ro-RO"/>
        </w:rPr>
        <w:t xml:space="preserve">tratamentul </w:t>
      </w:r>
      <w:r w:rsidRPr="002F604B">
        <w:rPr>
          <w:lang w:val="ro-RO"/>
        </w:rPr>
        <w:t>pacientel</w:t>
      </w:r>
      <w:r w:rsidR="000969BB" w:rsidRPr="002F604B">
        <w:rPr>
          <w:lang w:val="ro-RO"/>
        </w:rPr>
        <w:t>or</w:t>
      </w:r>
      <w:r w:rsidRPr="002F604B">
        <w:rPr>
          <w:lang w:val="ro-RO"/>
        </w:rPr>
        <w:t xml:space="preserve"> care planifică să rămână gravide trebuie </w:t>
      </w:r>
      <w:r w:rsidR="000969BB" w:rsidRPr="002F604B">
        <w:rPr>
          <w:lang w:val="ro-RO"/>
        </w:rPr>
        <w:t xml:space="preserve">schimbat cu </w:t>
      </w:r>
      <w:r w:rsidRPr="002F604B">
        <w:rPr>
          <w:lang w:val="ro-RO"/>
        </w:rPr>
        <w:t>medicamente antihipertensive alternative</w:t>
      </w:r>
      <w:r w:rsidR="000969BB" w:rsidRPr="002F604B">
        <w:rPr>
          <w:lang w:val="ro-RO"/>
        </w:rPr>
        <w:t>,</w:t>
      </w:r>
      <w:r w:rsidRPr="002F604B">
        <w:rPr>
          <w:lang w:val="ro-RO"/>
        </w:rPr>
        <w:t xml:space="preserve"> care au un profil de siguranţă stabilit pentru folosirea în sarcină. Atunci când este consta</w:t>
      </w:r>
      <w:r w:rsidR="00F62B33">
        <w:rPr>
          <w:lang w:val="ro-RO"/>
        </w:rPr>
        <w:t>ta</w:t>
      </w:r>
      <w:r w:rsidRPr="002F604B">
        <w:rPr>
          <w:lang w:val="ro-RO"/>
        </w:rPr>
        <w:t xml:space="preserve">tă prezenţa sarcinii, tratamentul cu ARA II trebuie </w:t>
      </w:r>
      <w:r w:rsidR="000969BB" w:rsidRPr="002F604B">
        <w:rPr>
          <w:lang w:val="ro-RO"/>
        </w:rPr>
        <w:t xml:space="preserve">oprit </w:t>
      </w:r>
      <w:r w:rsidRPr="002F604B">
        <w:rPr>
          <w:lang w:val="ro-RO"/>
        </w:rPr>
        <w:t>imediat şi</w:t>
      </w:r>
      <w:r w:rsidR="000969BB" w:rsidRPr="002F604B">
        <w:rPr>
          <w:lang w:val="ro-RO"/>
        </w:rPr>
        <w:t>,</w:t>
      </w:r>
      <w:r w:rsidRPr="002F604B">
        <w:rPr>
          <w:lang w:val="ro-RO"/>
        </w:rPr>
        <w:t xml:space="preserve"> dacă este cazul</w:t>
      </w:r>
      <w:r w:rsidR="000969BB" w:rsidRPr="002F604B">
        <w:rPr>
          <w:lang w:val="ro-RO"/>
        </w:rPr>
        <w:t>,</w:t>
      </w:r>
      <w:r w:rsidRPr="002F604B">
        <w:rPr>
          <w:lang w:val="ro-RO"/>
        </w:rPr>
        <w:t xml:space="preserve"> trebuie începută terapi</w:t>
      </w:r>
      <w:r w:rsidR="000969BB" w:rsidRPr="002F604B">
        <w:rPr>
          <w:lang w:val="ro-RO"/>
        </w:rPr>
        <w:t>a</w:t>
      </w:r>
      <w:r w:rsidRPr="002F604B">
        <w:rPr>
          <w:lang w:val="ro-RO"/>
        </w:rPr>
        <w:t xml:space="preserve"> alternativă (vezi pct. 4.3 şi 4.6).</w:t>
      </w:r>
    </w:p>
    <w:p w:rsidR="00A2096F" w:rsidRPr="002F604B" w:rsidRDefault="00A2096F" w:rsidP="002F604B">
      <w:pPr>
        <w:pStyle w:val="EMEABodyText"/>
        <w:rPr>
          <w:lang w:val="ro-RO"/>
        </w:rPr>
      </w:pPr>
    </w:p>
    <w:p w:rsidR="00A2096F" w:rsidRPr="002F604B" w:rsidRDefault="00A2096F" w:rsidP="002F604B">
      <w:pPr>
        <w:pStyle w:val="EMEABodyText"/>
        <w:rPr>
          <w:highlight w:val="magenta"/>
          <w:lang w:val="ro-RO"/>
        </w:rPr>
      </w:pPr>
      <w:r w:rsidRPr="002F604B">
        <w:rPr>
          <w:u w:val="single"/>
          <w:lang w:val="ro-RO"/>
        </w:rPr>
        <w:t>Copii şi adolescenţi</w:t>
      </w:r>
      <w:r w:rsidRPr="002F604B">
        <w:rPr>
          <w:lang w:val="ro-RO"/>
        </w:rPr>
        <w:t>: irbesartanul a fost studiat la copii</w:t>
      </w:r>
      <w:r w:rsidR="000969BB" w:rsidRPr="002F604B">
        <w:rPr>
          <w:lang w:val="ro-RO"/>
        </w:rPr>
        <w:t xml:space="preserve"> şi adolescenţi</w:t>
      </w:r>
      <w:r w:rsidRPr="002F604B">
        <w:rPr>
          <w:lang w:val="ro-RO"/>
        </w:rPr>
        <w:t xml:space="preserve"> cu vârsta cuprinsă între 6 şi 16</w:t>
      </w:r>
      <w:r w:rsidR="000969BB" w:rsidRPr="002F604B">
        <w:rPr>
          <w:lang w:val="ro-RO"/>
        </w:rPr>
        <w:t> </w:t>
      </w:r>
      <w:r w:rsidRPr="002F604B">
        <w:rPr>
          <w:lang w:val="ro-RO"/>
        </w:rPr>
        <w:t>ani</w:t>
      </w:r>
      <w:r w:rsidR="000969BB" w:rsidRPr="002F604B">
        <w:rPr>
          <w:lang w:val="ro-RO"/>
        </w:rPr>
        <w:t>,</w:t>
      </w:r>
      <w:r w:rsidRPr="002F604B">
        <w:rPr>
          <w:lang w:val="ro-RO"/>
        </w:rPr>
        <w:t xml:space="preserve"> dar până când vor fi disponibile date suplimentare, datele actuale sunt insuficiente pentru a sus</w:t>
      </w:r>
      <w:r w:rsidR="000969BB" w:rsidRPr="002F604B">
        <w:rPr>
          <w:lang w:val="ro-RO"/>
        </w:rPr>
        <w:t>ţ</w:t>
      </w:r>
      <w:r w:rsidRPr="002F604B">
        <w:rPr>
          <w:lang w:val="ro-RO"/>
        </w:rPr>
        <w:t>ine extinderea utilizării la copii (vezi pct. 4.8, 5.1 şi 5.2).</w:t>
      </w:r>
    </w:p>
    <w:p w:rsidR="00A2096F" w:rsidRDefault="00A2096F" w:rsidP="002F604B">
      <w:pPr>
        <w:pStyle w:val="EMEABodyText"/>
        <w:rPr>
          <w:lang w:val="ro-RO"/>
        </w:rPr>
      </w:pPr>
    </w:p>
    <w:p w:rsidR="0023662D" w:rsidRDefault="0023662D" w:rsidP="0023662D">
      <w:pPr>
        <w:pStyle w:val="EMEABodyText"/>
        <w:rPr>
          <w:lang w:val="ro-RO"/>
        </w:rPr>
      </w:pPr>
      <w:r w:rsidRPr="004974BF">
        <w:rPr>
          <w:u w:val="single"/>
          <w:lang w:val="ro-RO"/>
        </w:rPr>
        <w:t>Excipienți</w:t>
      </w:r>
      <w:r>
        <w:rPr>
          <w:lang w:val="ro-RO"/>
        </w:rPr>
        <w:t>:</w:t>
      </w:r>
    </w:p>
    <w:p w:rsidR="00EB28ED" w:rsidRPr="002F604B" w:rsidRDefault="0023662D" w:rsidP="00EB28ED">
      <w:pPr>
        <w:pStyle w:val="EMEABodyText"/>
        <w:rPr>
          <w:lang w:val="ro-RO"/>
        </w:rPr>
      </w:pPr>
      <w:r>
        <w:rPr>
          <w:lang w:val="ro-RO"/>
        </w:rPr>
        <w:t>Aprovel 75 mg comprimate filmate conține lactoză.</w:t>
      </w:r>
      <w:r w:rsidR="00486FD7">
        <w:rPr>
          <w:lang w:val="ro-RO"/>
        </w:rPr>
        <w:t xml:space="preserve"> </w:t>
      </w:r>
      <w:r w:rsidR="00EB28ED" w:rsidRPr="002F604B">
        <w:rPr>
          <w:lang w:val="ro-RO"/>
        </w:rPr>
        <w:t xml:space="preserve">Pacienţii cu afecţiuni ereditare rare de intoleranţă la galactoză, deficit </w:t>
      </w:r>
      <w:r w:rsidR="00EB28ED">
        <w:rPr>
          <w:lang w:val="ro-RO"/>
        </w:rPr>
        <w:t>total de lactază</w:t>
      </w:r>
      <w:r w:rsidR="00EB28ED" w:rsidRPr="002F604B">
        <w:rPr>
          <w:lang w:val="ro-RO"/>
        </w:rPr>
        <w:t xml:space="preserve"> sau sindrom de malabsorbţie la glucoză-galactoză nu trebuie să utilizeze acest medicament.</w:t>
      </w:r>
    </w:p>
    <w:p w:rsidR="0023662D" w:rsidRDefault="0023662D" w:rsidP="0023662D">
      <w:pPr>
        <w:pStyle w:val="EMEABodyText"/>
        <w:rPr>
          <w:lang w:val="ro-RO"/>
        </w:rPr>
      </w:pPr>
    </w:p>
    <w:p w:rsidR="0023662D" w:rsidRPr="002F604B" w:rsidRDefault="0023662D" w:rsidP="0023662D">
      <w:pPr>
        <w:pStyle w:val="EMEABodyText"/>
        <w:rPr>
          <w:lang w:val="ro-RO"/>
        </w:rPr>
      </w:pPr>
      <w:r>
        <w:rPr>
          <w:lang w:val="ro-RO"/>
        </w:rPr>
        <w:t xml:space="preserve">Aprovel 75 mg comprimate filmate conține sodiu. </w:t>
      </w:r>
      <w:r w:rsidRPr="0023662D">
        <w:rPr>
          <w:lang w:val="ro-RO"/>
        </w:rPr>
        <w:t>Acest medicament conţine sodiu mai puţin de 1</w:t>
      </w:r>
      <w:r w:rsidR="000E6267">
        <w:rPr>
          <w:lang w:val="ro-RO"/>
        </w:rPr>
        <w:t> </w:t>
      </w:r>
      <w:r w:rsidRPr="0023662D">
        <w:rPr>
          <w:lang w:val="ro-RO"/>
        </w:rPr>
        <w:t>mmol (23</w:t>
      </w:r>
      <w:r>
        <w:rPr>
          <w:lang w:val="ro-RO"/>
        </w:rPr>
        <w:t> </w:t>
      </w:r>
      <w:r w:rsidRPr="0023662D">
        <w:rPr>
          <w:lang w:val="ro-RO"/>
        </w:rPr>
        <w:t xml:space="preserve">mg) per </w:t>
      </w:r>
      <w:r w:rsidR="00A86519">
        <w:rPr>
          <w:lang w:val="ro-RO"/>
        </w:rPr>
        <w:t>comprimat</w:t>
      </w:r>
      <w:r w:rsidRPr="0023662D">
        <w:rPr>
          <w:lang w:val="ro-RO"/>
        </w:rPr>
        <w:t>, adică practic „nu conţine</w:t>
      </w:r>
      <w:r>
        <w:rPr>
          <w:lang w:val="ro-RO"/>
        </w:rPr>
        <w:t xml:space="preserve"> </w:t>
      </w:r>
      <w:r w:rsidRPr="0023662D">
        <w:rPr>
          <w:lang w:val="ro-RO"/>
        </w:rPr>
        <w:t>sodiu”.</w:t>
      </w:r>
    </w:p>
    <w:p w:rsidR="00EB28ED" w:rsidRPr="002F604B" w:rsidRDefault="00EB28ED" w:rsidP="002F604B">
      <w:pPr>
        <w:pStyle w:val="EMEABodyText"/>
        <w:rPr>
          <w:lang w:val="ro-RO"/>
        </w:rPr>
      </w:pPr>
    </w:p>
    <w:p w:rsidR="00A2096F" w:rsidRPr="002F604B" w:rsidRDefault="00A2096F" w:rsidP="000D581D">
      <w:pPr>
        <w:pStyle w:val="EMEAHeading2"/>
        <w:keepLines w:val="0"/>
        <w:rPr>
          <w:lang w:val="ro-RO"/>
        </w:rPr>
      </w:pPr>
      <w:r w:rsidRPr="002F604B">
        <w:rPr>
          <w:lang w:val="ro-RO"/>
        </w:rPr>
        <w:t>4.5</w:t>
      </w:r>
      <w:r w:rsidRPr="002F604B">
        <w:rPr>
          <w:lang w:val="ro-RO"/>
        </w:rPr>
        <w:tab/>
        <w:t>Interacţiuni cu alte medicamente şi alte forme de interacţiune</w:t>
      </w:r>
    </w:p>
    <w:p w:rsidR="00A2096F" w:rsidRPr="002F604B" w:rsidRDefault="00A2096F" w:rsidP="000D581D">
      <w:pPr>
        <w:pStyle w:val="EMEAHeading2"/>
        <w:keepLines w:val="0"/>
        <w:rPr>
          <w:lang w:val="ro-RO"/>
        </w:rPr>
      </w:pPr>
    </w:p>
    <w:p w:rsidR="00A2096F" w:rsidRPr="002F604B" w:rsidRDefault="00A2096F" w:rsidP="000D581D">
      <w:pPr>
        <w:pStyle w:val="EMEABodyText"/>
        <w:keepNext/>
        <w:rPr>
          <w:lang w:val="ro-RO"/>
        </w:rPr>
      </w:pPr>
      <w:r w:rsidRPr="002F604B">
        <w:rPr>
          <w:u w:val="single"/>
          <w:lang w:val="ro-RO"/>
        </w:rPr>
        <w:t>Diuretice şi alte antihipertensive</w:t>
      </w:r>
      <w:r w:rsidRPr="002F604B">
        <w:rPr>
          <w:lang w:val="ro-RO"/>
        </w:rPr>
        <w:t>: alte antihipertensive pot creşte efectele hipotensive ale irbesartanului; cu toate acestea, Aprovel a fost administrat în condiţii de siguranţă în asociere cu alte antihipertensive, cum sunt beta-blocantele, blocantele canalelor de calciu cu acţiune de lungă durată şi diureticele tiazidice. Tratamentul anterior cu doze mari de diuretice poate provoca hipovolemie şi risc de hipotensiune arterială atunci când se iniţiază tratamentul cu Aprovel (vezi pct. 4.4).</w:t>
      </w:r>
    </w:p>
    <w:p w:rsidR="000969BB" w:rsidRPr="002F604B" w:rsidRDefault="000969BB" w:rsidP="002F604B">
      <w:pPr>
        <w:pStyle w:val="EMEABodyText"/>
        <w:rPr>
          <w:lang w:val="ro-RO"/>
        </w:rPr>
      </w:pPr>
    </w:p>
    <w:p w:rsidR="000969BB" w:rsidRPr="002F604B" w:rsidRDefault="000969BB" w:rsidP="002F604B">
      <w:pPr>
        <w:pStyle w:val="EMEABodyText"/>
        <w:rPr>
          <w:lang w:val="ro-RO"/>
        </w:rPr>
      </w:pPr>
      <w:r w:rsidRPr="002F604B">
        <w:rPr>
          <w:u w:val="single"/>
          <w:lang w:val="ro-RO"/>
        </w:rPr>
        <w:t>Medicamente care conţin aliskiren</w:t>
      </w:r>
      <w:r w:rsidR="00AA3CB2" w:rsidRPr="00AA3CB2">
        <w:rPr>
          <w:u w:val="single"/>
          <w:lang w:val="ro-RO"/>
        </w:rPr>
        <w:t xml:space="preserve"> </w:t>
      </w:r>
      <w:r w:rsidR="00AA3CB2">
        <w:rPr>
          <w:u w:val="single"/>
          <w:lang w:val="ro-RO"/>
        </w:rPr>
        <w:t>sau inhibitori ai ECA</w:t>
      </w:r>
      <w:r w:rsidRPr="002F604B">
        <w:rPr>
          <w:lang w:val="ro-RO"/>
        </w:rPr>
        <w:t xml:space="preserve">: </w:t>
      </w:r>
      <w:r w:rsidR="00AA3CB2">
        <w:rPr>
          <w:lang w:val="ro-RO"/>
        </w:rPr>
        <w:t>d</w:t>
      </w:r>
      <w:r w:rsidR="00AA3CB2" w:rsidRPr="009D2A58">
        <w:rPr>
          <w:lang w:val="ro-RO"/>
        </w:rPr>
        <w:t>atele provenite din studii clinice au evidenţiat faptul că blocarea dublă a sistemului renină</w:t>
      </w:r>
      <w:r w:rsidR="00AA3CB2">
        <w:rPr>
          <w:lang w:val="ro-RO"/>
        </w:rPr>
        <w:noBreakHyphen/>
      </w:r>
      <w:r w:rsidR="00AA3CB2" w:rsidRPr="009D2A58">
        <w:rPr>
          <w:lang w:val="ro-RO"/>
        </w:rPr>
        <w:t>angiotensină</w:t>
      </w:r>
      <w:r w:rsidR="00AA3CB2">
        <w:rPr>
          <w:lang w:val="ro-RO"/>
        </w:rPr>
        <w:noBreakHyphen/>
      </w:r>
      <w:r w:rsidR="00AA3CB2" w:rsidRPr="009D2A58">
        <w:rPr>
          <w:lang w:val="ro-RO"/>
        </w:rPr>
        <w:t>aldosteron (SRAA), prin administrarea concomitentă a inhibitorilor ECA, blocanţilor receptorilor angiotensinei</w:t>
      </w:r>
      <w:r w:rsidR="00AA3CB2">
        <w:rPr>
          <w:lang w:val="ro-RO"/>
        </w:rPr>
        <w:t> </w:t>
      </w:r>
      <w:r w:rsidR="00AA3CB2" w:rsidRPr="009D2A58">
        <w:rPr>
          <w:lang w:val="ro-RO"/>
        </w:rPr>
        <w:t xml:space="preserve">II sau </w:t>
      </w:r>
      <w:r w:rsidR="00C63E2D">
        <w:rPr>
          <w:lang w:val="ro-RO"/>
        </w:rPr>
        <w:t xml:space="preserve">a </w:t>
      </w:r>
      <w:r w:rsidR="00AA3CB2" w:rsidRPr="009D2A58">
        <w:rPr>
          <w:lang w:val="ro-RO"/>
        </w:rPr>
        <w:t xml:space="preserve">aliskirenului, este asociată cu o frecvenţă mai mare a reacţiilor adverse, cum sunt hipotensiunea arterială, hiperkaliemia şi </w:t>
      </w:r>
      <w:r w:rsidR="00C63E2D">
        <w:rPr>
          <w:lang w:val="ro-RO"/>
        </w:rPr>
        <w:t xml:space="preserve">diminuarea </w:t>
      </w:r>
      <w:r w:rsidR="00C63E2D" w:rsidRPr="009D2A58">
        <w:rPr>
          <w:lang w:val="ro-RO"/>
        </w:rPr>
        <w:t>funcţi</w:t>
      </w:r>
      <w:r w:rsidR="00C63E2D">
        <w:rPr>
          <w:lang w:val="ro-RO"/>
        </w:rPr>
        <w:t>ei</w:t>
      </w:r>
      <w:r w:rsidR="00C63E2D" w:rsidRPr="009D2A58">
        <w:rPr>
          <w:lang w:val="ro-RO"/>
        </w:rPr>
        <w:t xml:space="preserve"> renal</w:t>
      </w:r>
      <w:r w:rsidR="00C63E2D">
        <w:rPr>
          <w:lang w:val="ro-RO"/>
        </w:rPr>
        <w:t>e</w:t>
      </w:r>
      <w:r w:rsidR="00C63E2D" w:rsidRPr="009D2A58">
        <w:rPr>
          <w:lang w:val="ro-RO"/>
        </w:rPr>
        <w:t xml:space="preserve"> </w:t>
      </w:r>
      <w:r w:rsidR="00AA3CB2" w:rsidRPr="009D2A58">
        <w:rPr>
          <w:lang w:val="ro-RO"/>
        </w:rPr>
        <w:t>(inclusiv insuficienţă renală acută), comparativ cu administrarea unui singur medicament care acţionează asupra SRAA (vezi pct. 4.3, 4.4 şi 5.1).</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u w:val="single"/>
          <w:lang w:val="ro-RO"/>
        </w:rPr>
        <w:t>Suplimente de potasiu şi diuretice care economisesc potasiu</w:t>
      </w:r>
      <w:r w:rsidRPr="002F604B">
        <w:rPr>
          <w:lang w:val="ro-RO"/>
        </w:rPr>
        <w:t>: pe baza experienţei cu alte medicamente care acţionează asupra sistemului renină-angiotensină, utilizarea concomitentă a diureticelor care economisesc potasiu, a suplimentelor de potasiu, a substituenţilor de sare care conţin potasiu sau a altor medicamente care pot creşte kaliemia (de exemplu, heparina) poate duce la creşterea kaliemiei şi, de aceea, nu este recomandată (vezi pct. 4.4).</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u w:val="single"/>
          <w:lang w:val="ro-RO"/>
        </w:rPr>
        <w:t>Litiu</w:t>
      </w:r>
      <w:r w:rsidRPr="002F604B">
        <w:rPr>
          <w:lang w:val="ro-RO"/>
        </w:rPr>
        <w:t>:</w:t>
      </w:r>
      <w:r w:rsidRPr="002F604B">
        <w:rPr>
          <w:b/>
          <w:lang w:val="ro-RO"/>
        </w:rPr>
        <w:t xml:space="preserve"> </w:t>
      </w:r>
      <w:r w:rsidRPr="002F604B">
        <w:rPr>
          <w:lang w:val="ro-RO"/>
        </w:rPr>
        <w:t xml:space="preserve">în timpul </w:t>
      </w:r>
      <w:r w:rsidR="00B342D0" w:rsidRPr="002F604B">
        <w:rPr>
          <w:lang w:val="ro-RO"/>
        </w:rPr>
        <w:t xml:space="preserve">administrării </w:t>
      </w:r>
      <w:r w:rsidR="00741C5E">
        <w:rPr>
          <w:lang w:val="ro-RO"/>
        </w:rPr>
        <w:t xml:space="preserve">concomitente de </w:t>
      </w:r>
      <w:r w:rsidRPr="002F604B">
        <w:rPr>
          <w:lang w:val="ro-RO"/>
        </w:rPr>
        <w:t>litiu cu inhibitori ai enzimei de conversie a angiotensinei</w:t>
      </w:r>
      <w:r w:rsidR="00B342D0" w:rsidRPr="002F604B">
        <w:rPr>
          <w:lang w:val="ro-RO"/>
        </w:rPr>
        <w:t>,</w:t>
      </w:r>
      <w:r w:rsidRPr="002F604B">
        <w:rPr>
          <w:lang w:val="ro-RO"/>
        </w:rPr>
        <w:t xml:space="preserve"> s-au raportat creşteri reversibile ale </w:t>
      </w:r>
      <w:r w:rsidR="00B342D0" w:rsidRPr="002F604B">
        <w:rPr>
          <w:lang w:val="ro-RO"/>
        </w:rPr>
        <w:t xml:space="preserve">concentraţiilor plasmatice </w:t>
      </w:r>
      <w:r w:rsidRPr="002F604B">
        <w:rPr>
          <w:lang w:val="ro-RO"/>
        </w:rPr>
        <w:t>şi toxicităţii litiului. Până în prezent, efecte similare s-au raportat foarte rar pentru irbesartan. De aceea, această asociere nu este recomandată (vezi pct. 4.4). Dacă asocierea se dovedeşte necesară, se recomandă monitorizarea atentă a litemiei.</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u w:val="single"/>
          <w:lang w:val="ro-RO"/>
        </w:rPr>
        <w:t>Antiinflamatoare nesteroidiene</w:t>
      </w:r>
      <w:r w:rsidRPr="002F604B">
        <w:rPr>
          <w:lang w:val="ro-RO"/>
        </w:rPr>
        <w:t xml:space="preserve">: atunci când se </w:t>
      </w:r>
      <w:r w:rsidR="00B342D0" w:rsidRPr="002F604B">
        <w:rPr>
          <w:lang w:val="ro-RO"/>
        </w:rPr>
        <w:t xml:space="preserve">administrează </w:t>
      </w:r>
      <w:r w:rsidRPr="002F604B">
        <w:rPr>
          <w:lang w:val="ro-RO"/>
        </w:rPr>
        <w:t>antagonişti ai receptorilor pentru angiotensină II concomitent cu antiinflamatoare nesteroidiene (adică inhibitori selectivi ai COX</w:t>
      </w:r>
      <w:r w:rsidR="00B342D0" w:rsidRPr="002F604B">
        <w:rPr>
          <w:lang w:val="ro-RO"/>
        </w:rPr>
        <w:t>-</w:t>
      </w:r>
      <w:r w:rsidRPr="002F604B">
        <w:rPr>
          <w:lang w:val="ro-RO"/>
        </w:rPr>
        <w:t xml:space="preserve">2, acid acetilsalicilic (&gt; 3 g/zi) şi </w:t>
      </w:r>
      <w:r w:rsidR="00B342D0" w:rsidRPr="002F604B">
        <w:rPr>
          <w:lang w:val="ro-RO"/>
        </w:rPr>
        <w:t xml:space="preserve">AINS </w:t>
      </w:r>
      <w:r w:rsidRPr="002F604B">
        <w:rPr>
          <w:lang w:val="ro-RO"/>
        </w:rPr>
        <w:t>neselective) poate să apară scăderea efectului antihipertensiv.</w:t>
      </w:r>
    </w:p>
    <w:p w:rsidR="00B108EF" w:rsidRDefault="00B108EF" w:rsidP="002F604B">
      <w:pPr>
        <w:pStyle w:val="EMEABodyText"/>
        <w:rPr>
          <w:lang w:val="ro-RO"/>
        </w:rPr>
      </w:pPr>
    </w:p>
    <w:p w:rsidR="00A2096F" w:rsidRPr="002F604B" w:rsidRDefault="00A2096F" w:rsidP="002F604B">
      <w:pPr>
        <w:pStyle w:val="EMEABodyText"/>
        <w:rPr>
          <w:lang w:val="ro-RO"/>
        </w:rPr>
      </w:pPr>
      <w:r w:rsidRPr="002F604B">
        <w:rPr>
          <w:lang w:val="ro-RO"/>
        </w:rPr>
        <w:t xml:space="preserve">Ca şi în cazul inhibitorilor </w:t>
      </w:r>
      <w:r w:rsidR="00B342D0" w:rsidRPr="002F604B">
        <w:rPr>
          <w:lang w:val="ro-RO"/>
        </w:rPr>
        <w:t>ECA</w:t>
      </w:r>
      <w:r w:rsidRPr="002F604B">
        <w:rPr>
          <w:lang w:val="ro-RO"/>
        </w:rPr>
        <w:t xml:space="preserve">, administrarea concomitentă de antagonişti ai receptorilor pentru angiotensină II cu antiinflamatoare nesteroidiene poate creşte riscul de deteriorare a funcţiei renale, cu posibilitatea apariţiei insuficienţei renale acute şi a creşterii kaliemiei, în special la pacienţii cu afectare prealabilă a funcţiei renale. Această asociere trebuie administrată cu prudenţă, în special </w:t>
      </w:r>
      <w:smartTag w:uri="urn:schemas-microsoft-com:office:smarttags" w:element="PersonName">
        <w:smartTagPr>
          <w:attr w:name="ProductID" w:val="la vârstnici. Pacienţii"/>
        </w:smartTagPr>
        <w:r w:rsidRPr="002F604B">
          <w:rPr>
            <w:lang w:val="ro-RO"/>
          </w:rPr>
          <w:t>la vârstnici. Pacienţii</w:t>
        </w:r>
      </w:smartTag>
      <w:r w:rsidRPr="002F604B">
        <w:rPr>
          <w:lang w:val="ro-RO"/>
        </w:rPr>
        <w:t xml:space="preserve"> trebuie hidrataţi adecvat şi trebuie monitorizată funcţia renală după iniţierea tratamentului asociat şi, ulterior, periodic.</w:t>
      </w:r>
    </w:p>
    <w:p w:rsidR="00E65CEB" w:rsidRDefault="00E65CEB" w:rsidP="00E65CEB">
      <w:pPr>
        <w:pStyle w:val="EMEABodyText"/>
        <w:rPr>
          <w:lang w:val="ro-RO"/>
        </w:rPr>
      </w:pPr>
    </w:p>
    <w:p w:rsidR="00E65CEB" w:rsidRDefault="00E65CEB" w:rsidP="00E65CEB">
      <w:pPr>
        <w:pStyle w:val="EMEABodyText"/>
        <w:rPr>
          <w:lang w:val="ro-RO"/>
        </w:rPr>
      </w:pPr>
      <w:r w:rsidRPr="004974BF">
        <w:rPr>
          <w:u w:val="single"/>
          <w:lang w:val="ro-RO"/>
        </w:rPr>
        <w:t>Repaglinidă</w:t>
      </w:r>
      <w:r>
        <w:rPr>
          <w:lang w:val="ro-RO"/>
        </w:rPr>
        <w:t xml:space="preserve">: irbesartanul poate inhiba </w:t>
      </w:r>
      <w:r w:rsidRPr="00D9777D">
        <w:rPr>
          <w:lang w:val="ro-RO"/>
        </w:rPr>
        <w:t>OATP1B1</w:t>
      </w:r>
      <w:r>
        <w:rPr>
          <w:lang w:val="ro-RO"/>
        </w:rPr>
        <w:t xml:space="preserve"> </w:t>
      </w:r>
      <w:r w:rsidRPr="00282174">
        <w:t>(</w:t>
      </w:r>
      <w:r w:rsidRPr="00282174">
        <w:rPr>
          <w:i/>
          <w:lang w:val="ro-RO"/>
        </w:rPr>
        <w:t>Organic Anion Transport Polypeptides 1B1</w:t>
      </w:r>
      <w:r>
        <w:rPr>
          <w:i/>
          <w:lang w:val="ro-RO"/>
        </w:rPr>
        <w:t>)</w:t>
      </w:r>
      <w:r>
        <w:rPr>
          <w:lang w:val="ro-RO"/>
        </w:rPr>
        <w:t>. În cadrul unui studiu clinic, s-a raportat faptul că irbesartanul a crescut valorile C</w:t>
      </w:r>
      <w:r w:rsidRPr="004974BF">
        <w:rPr>
          <w:vertAlign w:val="subscript"/>
          <w:lang w:val="ro-RO"/>
        </w:rPr>
        <w:t>max</w:t>
      </w:r>
      <w:r>
        <w:rPr>
          <w:lang w:val="ro-RO"/>
        </w:rPr>
        <w:t xml:space="preserve"> și ASC pentru repaglinidă (substrat al </w:t>
      </w:r>
      <w:r w:rsidRPr="00D9777D">
        <w:rPr>
          <w:lang w:val="ro-RO"/>
        </w:rPr>
        <w:t>OATP1B1</w:t>
      </w:r>
      <w:r>
        <w:rPr>
          <w:lang w:val="ro-RO"/>
        </w:rPr>
        <w:t>) de 1,8 ori și, respectiv, de 1,3 ori atunci când a fost administrat cu 1</w:t>
      </w:r>
      <w:r>
        <w:rPr>
          <w:lang w:val="en-US"/>
        </w:rPr>
        <w:t> </w:t>
      </w:r>
      <w:r>
        <w:rPr>
          <w:lang w:val="ro-RO"/>
        </w:rPr>
        <w:t xml:space="preserve">oră înainte de repaglinidă. În cadrul unui alt studiu, nu s-a raportat nicio interacțiune farmacocinetică relevantă atunci când cele două medicamente au fost administrate concomitent. Prin urmare, poate fi necesară ajustarea </w:t>
      </w:r>
      <w:r w:rsidRPr="00AB3554">
        <w:rPr>
          <w:lang w:val="ro-RO"/>
        </w:rPr>
        <w:t>dozei în tratamentul antidiabetic, cum este cea de</w:t>
      </w:r>
      <w:r>
        <w:rPr>
          <w:lang w:val="ro-RO"/>
        </w:rPr>
        <w:t xml:space="preserve"> repaglinidă (vezi pct. 4.4).</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u w:val="single"/>
          <w:lang w:val="ro-RO"/>
        </w:rPr>
        <w:t xml:space="preserve">Informaţii suplimentare </w:t>
      </w:r>
      <w:r w:rsidR="00B342D0" w:rsidRPr="002F604B">
        <w:rPr>
          <w:u w:val="single"/>
          <w:lang w:val="ro-RO"/>
        </w:rPr>
        <w:t xml:space="preserve">privind </w:t>
      </w:r>
      <w:r w:rsidRPr="002F604B">
        <w:rPr>
          <w:u w:val="single"/>
          <w:lang w:val="ro-RO"/>
        </w:rPr>
        <w:t>interacţiunile irbesartanului</w:t>
      </w:r>
      <w:r w:rsidRPr="002F604B">
        <w:rPr>
          <w:lang w:val="ro-RO"/>
        </w:rPr>
        <w:t>:</w:t>
      </w:r>
      <w:r w:rsidRPr="002F604B">
        <w:rPr>
          <w:b/>
          <w:lang w:val="ro-RO"/>
        </w:rPr>
        <w:t xml:space="preserve"> </w:t>
      </w:r>
      <w:r w:rsidRPr="002F604B">
        <w:rPr>
          <w:lang w:val="ro-RO"/>
        </w:rPr>
        <w:t xml:space="preserve">în studiile clinice, farmacocinetica irbesartanului nu a fost influenţată de administrarea hidroclorotiazidei. Irbesartanul este metabolizat în principal de către CYP2C9 şi în mai mică măsură, prin glucuronoconjugare. Nu s-au observat interacţiuni farmacocinetice sau farmacodinamice semnificative în cazul administrării de irbesartan </w:t>
      </w:r>
      <w:r w:rsidR="00B342D0" w:rsidRPr="002F604B">
        <w:rPr>
          <w:lang w:val="ro-RO"/>
        </w:rPr>
        <w:t xml:space="preserve">în asociere </w:t>
      </w:r>
      <w:r w:rsidRPr="002F604B">
        <w:rPr>
          <w:lang w:val="ro-RO"/>
        </w:rPr>
        <w:t xml:space="preserve">cu warfarină, un medicament metabolizat de CYP2C9. Nu s-au evaluat efectele inductorilor CYP2C9, cum </w:t>
      </w:r>
      <w:r w:rsidR="00B342D0" w:rsidRPr="002F604B">
        <w:rPr>
          <w:lang w:val="ro-RO"/>
        </w:rPr>
        <w:t xml:space="preserve">este </w:t>
      </w:r>
      <w:r w:rsidRPr="002F604B">
        <w:rPr>
          <w:lang w:val="ro-RO"/>
        </w:rPr>
        <w:t xml:space="preserve">rifampicina, asupra farmacocineticii irbesartanului. Farmacocinetica digoxinei nu a fost modificată prin administrarea concomitentă </w:t>
      </w:r>
      <w:r w:rsidR="00B342D0" w:rsidRPr="002F604B">
        <w:rPr>
          <w:lang w:val="ro-RO"/>
        </w:rPr>
        <w:t xml:space="preserve">a </w:t>
      </w:r>
      <w:r w:rsidRPr="002F604B">
        <w:rPr>
          <w:lang w:val="ro-RO"/>
        </w:rPr>
        <w:t>irbesartan</w:t>
      </w:r>
      <w:r w:rsidR="00B342D0" w:rsidRPr="002F604B">
        <w:rPr>
          <w:lang w:val="ro-RO"/>
        </w:rPr>
        <w:t>ului</w:t>
      </w:r>
      <w:r w:rsidRPr="002F604B">
        <w:rPr>
          <w:lang w:val="ro-RO"/>
        </w:rPr>
        <w:t>.</w:t>
      </w:r>
    </w:p>
    <w:p w:rsidR="00A2096F" w:rsidRPr="002F604B" w:rsidRDefault="00A2096F" w:rsidP="002F604B">
      <w:pPr>
        <w:pStyle w:val="EMEABodyText"/>
        <w:rPr>
          <w:lang w:val="ro-RO"/>
        </w:rPr>
      </w:pPr>
    </w:p>
    <w:p w:rsidR="00A2096F" w:rsidRPr="002F604B" w:rsidRDefault="00A2096F" w:rsidP="002F604B">
      <w:pPr>
        <w:pStyle w:val="EMEAHeading2"/>
        <w:keepNext w:val="0"/>
        <w:keepLines w:val="0"/>
        <w:rPr>
          <w:lang w:val="ro-RO"/>
        </w:rPr>
      </w:pPr>
      <w:r w:rsidRPr="002F604B">
        <w:rPr>
          <w:lang w:val="ro-RO"/>
        </w:rPr>
        <w:t>4.6</w:t>
      </w:r>
      <w:r w:rsidRPr="002F604B">
        <w:rPr>
          <w:lang w:val="ro-RO"/>
        </w:rPr>
        <w:tab/>
        <w:t>Fertilitatea, sarcina şi alăptarea</w:t>
      </w:r>
    </w:p>
    <w:p w:rsidR="00A2096F" w:rsidRPr="002F604B" w:rsidRDefault="00A2096F" w:rsidP="002F604B">
      <w:pPr>
        <w:pStyle w:val="EMEAHeading2"/>
        <w:keepNext w:val="0"/>
        <w:keepLines w:val="0"/>
        <w:rPr>
          <w:lang w:val="ro-RO"/>
        </w:rPr>
      </w:pPr>
    </w:p>
    <w:p w:rsidR="00A2096F" w:rsidRPr="002F604B" w:rsidRDefault="00A2096F" w:rsidP="002F604B">
      <w:pPr>
        <w:pStyle w:val="EMEABodyText"/>
        <w:rPr>
          <w:u w:val="single"/>
          <w:lang w:val="ro-RO"/>
        </w:rPr>
      </w:pPr>
      <w:r w:rsidRPr="002F604B">
        <w:rPr>
          <w:u w:val="single"/>
          <w:lang w:val="ro-RO"/>
        </w:rPr>
        <w:t>Sarcina</w:t>
      </w:r>
    </w:p>
    <w:p w:rsidR="00A2096F" w:rsidRPr="002F604B" w:rsidRDefault="00A2096F" w:rsidP="002F604B">
      <w:pPr>
        <w:pStyle w:val="EMEABodyText"/>
        <w:rPr>
          <w:b/>
          <w:lang w:val="ro-RO"/>
        </w:rPr>
      </w:pPr>
    </w:p>
    <w:p w:rsidR="00A2096F" w:rsidRPr="002F604B" w:rsidRDefault="00A2096F" w:rsidP="002F604B">
      <w:pPr>
        <w:pStyle w:val="EMEABodyText"/>
        <w:pBdr>
          <w:top w:val="single" w:sz="4" w:space="1" w:color="auto"/>
          <w:left w:val="single" w:sz="4" w:space="4" w:color="auto"/>
          <w:bottom w:val="single" w:sz="4" w:space="1" w:color="auto"/>
          <w:right w:val="single" w:sz="4" w:space="4" w:color="auto"/>
        </w:pBdr>
        <w:rPr>
          <w:lang w:val="ro-RO"/>
        </w:rPr>
      </w:pPr>
      <w:r w:rsidRPr="002F604B">
        <w:rPr>
          <w:lang w:val="ro-RO"/>
        </w:rPr>
        <w:t>Folosirea ARA II nu este recomandată în timpul primului trimestru de sarcină (vezi pct. 4.4). Folosirea ARA II este contraindicată în al doilea şi al treilea trimestru de sarcină (vezi pct. 4.3 şi 4.4).</w:t>
      </w:r>
    </w:p>
    <w:p w:rsidR="00A2096F" w:rsidRPr="002F604B" w:rsidRDefault="00A2096F" w:rsidP="002F604B">
      <w:pPr>
        <w:pStyle w:val="EMEABodyText"/>
        <w:rPr>
          <w:szCs w:val="22"/>
          <w:lang w:val="ro-RO"/>
        </w:rPr>
      </w:pPr>
    </w:p>
    <w:p w:rsidR="00A2096F" w:rsidRPr="002F604B" w:rsidRDefault="00C84B80" w:rsidP="002F604B">
      <w:pPr>
        <w:pStyle w:val="EMEABodyText"/>
        <w:rPr>
          <w:szCs w:val="22"/>
          <w:lang w:val="ro-RO"/>
        </w:rPr>
      </w:pPr>
      <w:r w:rsidRPr="002F604B">
        <w:rPr>
          <w:lang w:val="ro-RO"/>
        </w:rPr>
        <w:t xml:space="preserve">Dovezile </w:t>
      </w:r>
      <w:r w:rsidR="00A2096F" w:rsidRPr="002F604B">
        <w:rPr>
          <w:szCs w:val="22"/>
          <w:lang w:val="ro-RO"/>
        </w:rPr>
        <w:t>epidemiologic</w:t>
      </w:r>
      <w:r w:rsidRPr="002F604B">
        <w:rPr>
          <w:szCs w:val="22"/>
          <w:lang w:val="ro-RO"/>
        </w:rPr>
        <w:t>e</w:t>
      </w:r>
      <w:r w:rsidR="00A2096F" w:rsidRPr="002F604B">
        <w:rPr>
          <w:szCs w:val="22"/>
          <w:lang w:val="ro-RO"/>
        </w:rPr>
        <w:t xml:space="preserve"> </w:t>
      </w:r>
      <w:r w:rsidRPr="002F604B">
        <w:rPr>
          <w:lang w:val="ro-RO"/>
        </w:rPr>
        <w:t xml:space="preserve">privind </w:t>
      </w:r>
      <w:r w:rsidR="00A2096F" w:rsidRPr="002F604B">
        <w:rPr>
          <w:szCs w:val="22"/>
          <w:lang w:val="ro-RO"/>
        </w:rPr>
        <w:t>riscul de teratogenicitate după expunerea la inhibitori ECA în primul trimestru de sarcină nu a</w:t>
      </w:r>
      <w:r w:rsidR="00EC3B23">
        <w:rPr>
          <w:szCs w:val="22"/>
          <w:lang w:val="ro-RO"/>
        </w:rPr>
        <w:t>u</w:t>
      </w:r>
      <w:r w:rsidR="00A2096F" w:rsidRPr="002F604B">
        <w:rPr>
          <w:szCs w:val="22"/>
          <w:lang w:val="ro-RO"/>
        </w:rPr>
        <w:t xml:space="preserve"> fost </w:t>
      </w:r>
      <w:r w:rsidRPr="002F604B">
        <w:rPr>
          <w:lang w:val="ro-RO"/>
        </w:rPr>
        <w:t>concludente</w:t>
      </w:r>
      <w:r w:rsidR="00A2096F" w:rsidRPr="002F604B">
        <w:rPr>
          <w:szCs w:val="22"/>
          <w:lang w:val="ro-RO"/>
        </w:rPr>
        <w:t xml:space="preserve">; totuşi, nu poate fi exclusă o creştere mică a riscului. </w:t>
      </w:r>
      <w:r w:rsidRPr="002F604B">
        <w:rPr>
          <w:lang w:val="ro-RO"/>
        </w:rPr>
        <w:t xml:space="preserve">Deşi </w:t>
      </w:r>
      <w:r w:rsidR="00A2096F" w:rsidRPr="002F604B">
        <w:rPr>
          <w:szCs w:val="22"/>
          <w:lang w:val="ro-RO"/>
        </w:rPr>
        <w:t xml:space="preserve">nu există date epidemiologice controlate </w:t>
      </w:r>
      <w:r w:rsidRPr="002F604B">
        <w:rPr>
          <w:lang w:val="ro-RO"/>
        </w:rPr>
        <w:t xml:space="preserve">privind </w:t>
      </w:r>
      <w:r w:rsidR="00A2096F" w:rsidRPr="002F604B">
        <w:rPr>
          <w:szCs w:val="22"/>
          <w:lang w:val="ro-RO"/>
        </w:rPr>
        <w:t xml:space="preserve">riscul tratamentului cu </w:t>
      </w:r>
      <w:r w:rsidRPr="002F604B">
        <w:rPr>
          <w:szCs w:val="22"/>
          <w:lang w:val="ro-RO"/>
        </w:rPr>
        <w:t>a</w:t>
      </w:r>
      <w:r w:rsidR="00A2096F" w:rsidRPr="002F604B">
        <w:rPr>
          <w:szCs w:val="22"/>
          <w:lang w:val="ro-RO"/>
        </w:rPr>
        <w:t xml:space="preserve">ntagonişti ai </w:t>
      </w:r>
      <w:r w:rsidRPr="002F604B">
        <w:rPr>
          <w:szCs w:val="22"/>
          <w:lang w:val="ro-RO"/>
        </w:rPr>
        <w:t>r</w:t>
      </w:r>
      <w:r w:rsidR="00A2096F" w:rsidRPr="002F604B">
        <w:rPr>
          <w:szCs w:val="22"/>
          <w:lang w:val="ro-RO"/>
        </w:rPr>
        <w:t xml:space="preserve">eceptorilor pentru </w:t>
      </w:r>
      <w:r w:rsidRPr="002F604B">
        <w:rPr>
          <w:szCs w:val="22"/>
          <w:lang w:val="ro-RO"/>
        </w:rPr>
        <w:t>a</w:t>
      </w:r>
      <w:r w:rsidR="00A2096F" w:rsidRPr="002F604B">
        <w:rPr>
          <w:szCs w:val="22"/>
          <w:lang w:val="ro-RO"/>
        </w:rPr>
        <w:t>ngiotensină II (ARA</w:t>
      </w:r>
      <w:r w:rsidRPr="002F604B">
        <w:rPr>
          <w:szCs w:val="22"/>
          <w:lang w:val="ro-RO"/>
        </w:rPr>
        <w:t> </w:t>
      </w:r>
      <w:r w:rsidR="00A2096F" w:rsidRPr="002F604B">
        <w:rPr>
          <w:szCs w:val="22"/>
          <w:lang w:val="ro-RO"/>
        </w:rPr>
        <w:t>II), risc</w:t>
      </w:r>
      <w:r w:rsidRPr="002F604B">
        <w:rPr>
          <w:lang w:val="ro-RO"/>
        </w:rPr>
        <w:t>uri</w:t>
      </w:r>
      <w:r w:rsidR="00A2096F" w:rsidRPr="002F604B">
        <w:rPr>
          <w:szCs w:val="22"/>
          <w:lang w:val="ro-RO"/>
        </w:rPr>
        <w:t xml:space="preserve"> similar</w:t>
      </w:r>
      <w:r w:rsidRPr="002F604B">
        <w:rPr>
          <w:szCs w:val="22"/>
          <w:lang w:val="ro-RO"/>
        </w:rPr>
        <w:t>e</w:t>
      </w:r>
      <w:r w:rsidR="00A2096F" w:rsidRPr="002F604B">
        <w:rPr>
          <w:szCs w:val="22"/>
          <w:lang w:val="ro-RO"/>
        </w:rPr>
        <w:t xml:space="preserve"> pot să existe pentru această clasă de medicamente. Cu excepţia cazului în care continuarea terapiei cu ARA II este considerată esenţială, </w:t>
      </w:r>
      <w:r w:rsidRPr="002F604B">
        <w:rPr>
          <w:lang w:val="ro-RO"/>
        </w:rPr>
        <w:t xml:space="preserve">tratamentul </w:t>
      </w:r>
      <w:r w:rsidR="00A2096F" w:rsidRPr="002F604B">
        <w:rPr>
          <w:szCs w:val="22"/>
          <w:lang w:val="ro-RO"/>
        </w:rPr>
        <w:t>pacientel</w:t>
      </w:r>
      <w:r w:rsidRPr="002F604B">
        <w:rPr>
          <w:szCs w:val="22"/>
          <w:lang w:val="ro-RO"/>
        </w:rPr>
        <w:t>or</w:t>
      </w:r>
      <w:r w:rsidR="00A2096F" w:rsidRPr="002F604B">
        <w:rPr>
          <w:szCs w:val="22"/>
          <w:lang w:val="ro-RO"/>
        </w:rPr>
        <w:t xml:space="preserve"> care planifică să rămână gravide trebuie </w:t>
      </w:r>
      <w:r w:rsidRPr="002F604B">
        <w:rPr>
          <w:lang w:val="ro-RO"/>
        </w:rPr>
        <w:t xml:space="preserve">schimbat cu </w:t>
      </w:r>
      <w:r w:rsidR="00A2096F" w:rsidRPr="002F604B">
        <w:rPr>
          <w:szCs w:val="22"/>
          <w:lang w:val="ro-RO"/>
        </w:rPr>
        <w:t>medicamente antihipertensive alternative</w:t>
      </w:r>
      <w:r w:rsidRPr="002F604B">
        <w:rPr>
          <w:szCs w:val="22"/>
          <w:lang w:val="ro-RO"/>
        </w:rPr>
        <w:t>,</w:t>
      </w:r>
      <w:r w:rsidR="00A2096F" w:rsidRPr="002F604B">
        <w:rPr>
          <w:szCs w:val="22"/>
          <w:lang w:val="ro-RO"/>
        </w:rPr>
        <w:t xml:space="preserve"> care au un profil de siguranţă stabilit pentru folosirea în sarcină. Atunci când este </w:t>
      </w:r>
      <w:r w:rsidRPr="002F604B">
        <w:rPr>
          <w:lang w:val="ro-RO"/>
        </w:rPr>
        <w:t xml:space="preserve">constatată </w:t>
      </w:r>
      <w:r w:rsidR="00A2096F" w:rsidRPr="002F604B">
        <w:rPr>
          <w:szCs w:val="22"/>
          <w:lang w:val="ro-RO"/>
        </w:rPr>
        <w:t xml:space="preserve">prezenţa sarcinii, tratamentul cu ARA II trebuie </w:t>
      </w:r>
      <w:r w:rsidRPr="002F604B">
        <w:rPr>
          <w:lang w:val="ro-RO"/>
        </w:rPr>
        <w:t xml:space="preserve">oprit </w:t>
      </w:r>
      <w:r w:rsidR="00A2096F" w:rsidRPr="002F604B">
        <w:rPr>
          <w:szCs w:val="22"/>
          <w:lang w:val="ro-RO"/>
        </w:rPr>
        <w:t>imediat şi</w:t>
      </w:r>
      <w:r w:rsidRPr="002F604B">
        <w:rPr>
          <w:szCs w:val="22"/>
          <w:lang w:val="ro-RO"/>
        </w:rPr>
        <w:t>,</w:t>
      </w:r>
      <w:r w:rsidR="00A2096F" w:rsidRPr="002F604B">
        <w:rPr>
          <w:szCs w:val="22"/>
          <w:lang w:val="ro-RO"/>
        </w:rPr>
        <w:t xml:space="preserve"> dacă este cazul</w:t>
      </w:r>
      <w:r w:rsidRPr="002F604B">
        <w:rPr>
          <w:szCs w:val="22"/>
          <w:lang w:val="ro-RO"/>
        </w:rPr>
        <w:t>,</w:t>
      </w:r>
      <w:r w:rsidR="00A2096F" w:rsidRPr="002F604B">
        <w:rPr>
          <w:szCs w:val="22"/>
          <w:lang w:val="ro-RO"/>
        </w:rPr>
        <w:t xml:space="preserve"> trebuie începută terapi</w:t>
      </w:r>
      <w:r w:rsidRPr="002F604B">
        <w:rPr>
          <w:szCs w:val="22"/>
          <w:lang w:val="ro-RO"/>
        </w:rPr>
        <w:t>a</w:t>
      </w:r>
      <w:r w:rsidR="00A2096F" w:rsidRPr="002F604B">
        <w:rPr>
          <w:szCs w:val="22"/>
          <w:lang w:val="ro-RO"/>
        </w:rPr>
        <w:t xml:space="preserve"> alternativă.</w:t>
      </w:r>
    </w:p>
    <w:p w:rsidR="00A2096F" w:rsidRPr="002F604B" w:rsidRDefault="00A2096F" w:rsidP="002F604B">
      <w:pPr>
        <w:pStyle w:val="EMEABodyText"/>
        <w:rPr>
          <w:szCs w:val="22"/>
          <w:lang w:val="ro-RO"/>
        </w:rPr>
      </w:pPr>
    </w:p>
    <w:p w:rsidR="00A2096F" w:rsidRPr="002F604B" w:rsidRDefault="00A2096F" w:rsidP="002F604B">
      <w:pPr>
        <w:pStyle w:val="EMEABodyText"/>
        <w:rPr>
          <w:szCs w:val="22"/>
          <w:lang w:val="ro-RO"/>
        </w:rPr>
      </w:pPr>
      <w:r w:rsidRPr="002F604B">
        <w:rPr>
          <w:szCs w:val="22"/>
          <w:lang w:val="ro-RO"/>
        </w:rPr>
        <w:t>Este cunoscut faptul că expunerea la terapia cu ARA II în al doilea şi al treilea trimestru de sarcină induce fetotoxicitate la om (scăderea funcţiei renale, oligohidramnios, osificarea întârziată a craniului) şi toxicitate neonatală (insuficienţă renală, hipotensiune</w:t>
      </w:r>
      <w:r w:rsidR="00B41F30" w:rsidRPr="002F604B">
        <w:rPr>
          <w:lang w:val="ro-RO"/>
        </w:rPr>
        <w:t xml:space="preserve"> arterială</w:t>
      </w:r>
      <w:r w:rsidRPr="002F604B">
        <w:rPr>
          <w:szCs w:val="22"/>
          <w:lang w:val="ro-RO"/>
        </w:rPr>
        <w:t xml:space="preserve">, hiperpotasemie). </w:t>
      </w:r>
      <w:r w:rsidRPr="002F604B">
        <w:rPr>
          <w:lang w:val="ro-RO"/>
        </w:rPr>
        <w:t>(Vezi pct. 5.3).</w:t>
      </w:r>
    </w:p>
    <w:p w:rsidR="00486FD7" w:rsidRDefault="00486FD7" w:rsidP="002F604B">
      <w:pPr>
        <w:pStyle w:val="EMEABodyText"/>
        <w:rPr>
          <w:szCs w:val="22"/>
          <w:lang w:val="ro-RO"/>
        </w:rPr>
      </w:pPr>
    </w:p>
    <w:p w:rsidR="00A2096F" w:rsidRPr="002F604B" w:rsidRDefault="00A2096F" w:rsidP="002F604B">
      <w:pPr>
        <w:pStyle w:val="EMEABodyText"/>
        <w:rPr>
          <w:szCs w:val="22"/>
          <w:lang w:val="ro-RO"/>
        </w:rPr>
      </w:pPr>
      <w:r w:rsidRPr="002F604B">
        <w:rPr>
          <w:szCs w:val="22"/>
          <w:lang w:val="ro-RO"/>
        </w:rPr>
        <w:t>Dacă s-a produs expunerea la ARA II din al doilea trimestru de sarcină, se recomandă verificarea prin ecografie a funcţiei renale şi a craniului.</w:t>
      </w:r>
    </w:p>
    <w:p w:rsidR="00486FD7" w:rsidRDefault="00486FD7" w:rsidP="002F604B">
      <w:pPr>
        <w:pStyle w:val="EMEABodyText"/>
        <w:rPr>
          <w:szCs w:val="22"/>
          <w:lang w:val="ro-RO"/>
        </w:rPr>
      </w:pPr>
    </w:p>
    <w:p w:rsidR="00A2096F" w:rsidRPr="002F604B" w:rsidRDefault="00A2096F" w:rsidP="002F604B">
      <w:pPr>
        <w:pStyle w:val="EMEABodyText"/>
        <w:rPr>
          <w:szCs w:val="22"/>
          <w:lang w:val="ro-RO"/>
        </w:rPr>
      </w:pPr>
      <w:r w:rsidRPr="002F604B">
        <w:rPr>
          <w:szCs w:val="22"/>
          <w:lang w:val="ro-RO"/>
        </w:rPr>
        <w:t xml:space="preserve">Copiii ai căror mame au luat ARA II trebuie atent monitorizaţi pentru hipotensiune </w:t>
      </w:r>
      <w:r w:rsidR="00B41F30" w:rsidRPr="002F604B">
        <w:rPr>
          <w:lang w:val="ro-RO"/>
        </w:rPr>
        <w:t>arterială</w:t>
      </w:r>
      <w:r w:rsidR="00B41F30" w:rsidRPr="002F604B">
        <w:rPr>
          <w:szCs w:val="22"/>
          <w:lang w:val="ro-RO"/>
        </w:rPr>
        <w:t xml:space="preserve"> </w:t>
      </w:r>
      <w:r w:rsidRPr="002F604B">
        <w:rPr>
          <w:szCs w:val="22"/>
          <w:lang w:val="ro-RO"/>
        </w:rPr>
        <w:t>(vezi pct. 4.3 şi 4.4).</w:t>
      </w:r>
    </w:p>
    <w:p w:rsidR="00A2096F" w:rsidRPr="002F604B" w:rsidRDefault="00A2096F" w:rsidP="002F604B">
      <w:pPr>
        <w:pStyle w:val="EMEABodyText"/>
        <w:rPr>
          <w:lang w:val="ro-RO"/>
        </w:rPr>
      </w:pPr>
    </w:p>
    <w:p w:rsidR="00A2096F" w:rsidRPr="002F604B" w:rsidRDefault="00A2096F" w:rsidP="002F604B">
      <w:pPr>
        <w:pStyle w:val="EMEABodyText"/>
        <w:keepNext/>
        <w:rPr>
          <w:b/>
          <w:lang w:val="ro-RO"/>
        </w:rPr>
      </w:pPr>
      <w:r w:rsidRPr="002F604B">
        <w:rPr>
          <w:u w:val="single"/>
          <w:lang w:val="ro-RO"/>
        </w:rPr>
        <w:t>Alăptarea</w:t>
      </w:r>
    </w:p>
    <w:p w:rsidR="00A2096F" w:rsidRPr="002F604B" w:rsidRDefault="00A2096F" w:rsidP="002F604B">
      <w:pPr>
        <w:pStyle w:val="EMEAHeading2"/>
        <w:rPr>
          <w:lang w:val="ro-RO"/>
        </w:rPr>
      </w:pPr>
    </w:p>
    <w:p w:rsidR="00A2096F" w:rsidRPr="002F604B" w:rsidRDefault="00A2096F" w:rsidP="002F604B">
      <w:pPr>
        <w:pStyle w:val="EMEABodyText"/>
        <w:rPr>
          <w:lang w:val="ro-RO"/>
        </w:rPr>
      </w:pPr>
      <w:r w:rsidRPr="002F604B">
        <w:rPr>
          <w:szCs w:val="22"/>
          <w:lang w:val="ro-RO"/>
        </w:rPr>
        <w:t xml:space="preserve">Deoarece nu sunt disponibile date privind utilizarea </w:t>
      </w:r>
      <w:r w:rsidRPr="002F604B">
        <w:rPr>
          <w:lang w:val="ro-RO"/>
        </w:rPr>
        <w:t xml:space="preserve">Aprovel </w:t>
      </w:r>
      <w:r w:rsidRPr="002F604B">
        <w:rPr>
          <w:szCs w:val="22"/>
          <w:lang w:val="ro-RO"/>
        </w:rPr>
        <w:t>în timpul alăptării, nu se recomandă administrarea Aprovel şi sunt de preferat tratamente alternative cu profile de siguranţă mai bine stabilite în timpul alăptării, în special atunci când sunt alăptaţi nou-născuţi sau sugari prematuri.</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noProof/>
          <w:lang w:val="ro-RO"/>
        </w:rPr>
        <w:t>Nu se cunoaşte dacă irbesartanul sau metaboliţii acestuia se excretă în laptele uman.</w:t>
      </w:r>
    </w:p>
    <w:p w:rsidR="006D57EC" w:rsidRDefault="006D57EC" w:rsidP="002F604B">
      <w:pPr>
        <w:pStyle w:val="EMEABodyText"/>
        <w:rPr>
          <w:noProof/>
          <w:lang w:val="ro-RO"/>
        </w:rPr>
      </w:pPr>
    </w:p>
    <w:p w:rsidR="00A2096F" w:rsidRPr="002F604B" w:rsidRDefault="00A2096F" w:rsidP="002F604B">
      <w:pPr>
        <w:pStyle w:val="EMEABodyText"/>
        <w:rPr>
          <w:lang w:val="ro-RO"/>
        </w:rPr>
      </w:pPr>
      <w:r w:rsidRPr="002F604B">
        <w:rPr>
          <w:noProof/>
          <w:lang w:val="ro-RO"/>
        </w:rPr>
        <w:t xml:space="preserve">Datele farmacodinamice/toxicologice </w:t>
      </w:r>
      <w:r w:rsidR="00B41F30" w:rsidRPr="002F604B">
        <w:rPr>
          <w:noProof/>
          <w:lang w:val="ro-RO"/>
        </w:rPr>
        <w:t xml:space="preserve">disponibile </w:t>
      </w:r>
      <w:r w:rsidRPr="002F604B">
        <w:rPr>
          <w:noProof/>
          <w:lang w:val="ro-RO"/>
        </w:rPr>
        <w:t>la şobolan au evidenţiat excreţia irbesartanului sau a metaboliţilor acestuia în lapte (pentru informaţii detaliate, vezi pct. 5.3).</w:t>
      </w:r>
    </w:p>
    <w:p w:rsidR="00A2096F" w:rsidRPr="002F604B" w:rsidRDefault="00A2096F" w:rsidP="002F604B">
      <w:pPr>
        <w:pStyle w:val="EMEABodyText"/>
        <w:rPr>
          <w:lang w:val="ro-RO"/>
        </w:rPr>
      </w:pPr>
    </w:p>
    <w:p w:rsidR="00A2096F" w:rsidRPr="002F604B" w:rsidRDefault="00A2096F" w:rsidP="002F604B">
      <w:pPr>
        <w:pStyle w:val="EMEABodyText"/>
        <w:rPr>
          <w:u w:val="single"/>
          <w:lang w:val="ro-RO"/>
        </w:rPr>
      </w:pPr>
      <w:r w:rsidRPr="002F604B">
        <w:rPr>
          <w:u w:val="single"/>
          <w:lang w:val="ro-RO"/>
        </w:rPr>
        <w:t>Fertilitatea</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lang w:val="ro-RO"/>
        </w:rPr>
        <w:t>Irbesartanul nu a avut niciun efect asupra fertilităţii la şobolanii trataţi şi nici asupra puilor acestora la doze</w:t>
      </w:r>
      <w:r w:rsidR="00B41F30" w:rsidRPr="002F604B">
        <w:rPr>
          <w:lang w:val="ro-RO"/>
        </w:rPr>
        <w:t xml:space="preserve"> până la valori</w:t>
      </w:r>
      <w:r w:rsidRPr="002F604B">
        <w:rPr>
          <w:lang w:val="ro-RO"/>
        </w:rPr>
        <w:t xml:space="preserve"> care determină primele semne de toxicitate la părinţi (vezi pct. 5.3).</w:t>
      </w:r>
    </w:p>
    <w:p w:rsidR="00A2096F" w:rsidRPr="002F604B" w:rsidRDefault="00A2096F" w:rsidP="002F604B">
      <w:pPr>
        <w:pStyle w:val="EMEABodyText"/>
        <w:rPr>
          <w:lang w:val="ro-RO"/>
        </w:rPr>
      </w:pPr>
    </w:p>
    <w:p w:rsidR="00A2096F" w:rsidRPr="002F604B" w:rsidRDefault="00A2096F" w:rsidP="002F604B">
      <w:pPr>
        <w:pStyle w:val="EMEAHeading2"/>
        <w:rPr>
          <w:lang w:val="ro-RO"/>
        </w:rPr>
      </w:pPr>
      <w:r w:rsidRPr="002F604B">
        <w:rPr>
          <w:lang w:val="ro-RO"/>
        </w:rPr>
        <w:t>4.7</w:t>
      </w:r>
      <w:r w:rsidRPr="002F604B">
        <w:rPr>
          <w:lang w:val="ro-RO"/>
        </w:rPr>
        <w:tab/>
        <w:t>Efecte asupra capacităţii de a conduce vehicule şi de a folosi utilaje</w:t>
      </w:r>
    </w:p>
    <w:p w:rsidR="00A2096F" w:rsidRPr="002F604B" w:rsidRDefault="00A2096F" w:rsidP="002F604B">
      <w:pPr>
        <w:pStyle w:val="EMEAHeading2"/>
        <w:rPr>
          <w:lang w:val="ro-RO"/>
        </w:rPr>
      </w:pPr>
    </w:p>
    <w:p w:rsidR="00A2096F" w:rsidRPr="002F604B" w:rsidRDefault="00A2096F" w:rsidP="002F604B">
      <w:pPr>
        <w:pStyle w:val="EMEABodyText"/>
        <w:rPr>
          <w:lang w:val="ro-RO"/>
        </w:rPr>
      </w:pPr>
      <w:r w:rsidRPr="002F604B">
        <w:rPr>
          <w:lang w:val="ro-RO"/>
        </w:rPr>
        <w:t>Ţinând cont de proprietăţile sale farmacodinamice, este puţin probabil ca irbesartanul să afecteze capacitate</w:t>
      </w:r>
      <w:r w:rsidR="00EB28ED">
        <w:rPr>
          <w:lang w:val="ro-RO"/>
        </w:rPr>
        <w:t>a de a conduce vehicule sau de a folosi utilaje</w:t>
      </w:r>
      <w:r w:rsidRPr="002F604B">
        <w:rPr>
          <w:lang w:val="ro-RO"/>
        </w:rPr>
        <w:t xml:space="preserve">. În cazul conducerii de vehicule sau </w:t>
      </w:r>
      <w:r w:rsidR="00B41F30" w:rsidRPr="002F604B">
        <w:rPr>
          <w:lang w:val="ro-RO"/>
        </w:rPr>
        <w:t xml:space="preserve">al </w:t>
      </w:r>
      <w:r w:rsidRPr="002F604B">
        <w:rPr>
          <w:lang w:val="ro-RO"/>
        </w:rPr>
        <w:t>folosirii de utilaje, trebuie să se ia în considerare că</w:t>
      </w:r>
      <w:r w:rsidR="00B41F30" w:rsidRPr="002F604B">
        <w:rPr>
          <w:lang w:val="ro-RO"/>
        </w:rPr>
        <w:t>,</w:t>
      </w:r>
      <w:r w:rsidRPr="002F604B">
        <w:rPr>
          <w:lang w:val="ro-RO"/>
        </w:rPr>
        <w:t xml:space="preserve"> în timpul tratamentului</w:t>
      </w:r>
      <w:r w:rsidR="00B41F30" w:rsidRPr="002F604B">
        <w:rPr>
          <w:lang w:val="ro-RO"/>
        </w:rPr>
        <w:t>,</w:t>
      </w:r>
      <w:r w:rsidRPr="002F604B">
        <w:rPr>
          <w:lang w:val="ro-RO"/>
        </w:rPr>
        <w:t xml:space="preserve"> pot apărea </w:t>
      </w:r>
      <w:r w:rsidR="00B41F30" w:rsidRPr="002F604B">
        <w:rPr>
          <w:lang w:val="ro-RO"/>
        </w:rPr>
        <w:t xml:space="preserve">ameţeli </w:t>
      </w:r>
      <w:r w:rsidRPr="002F604B">
        <w:rPr>
          <w:lang w:val="ro-RO"/>
        </w:rPr>
        <w:t>sau oboseală.</w:t>
      </w:r>
    </w:p>
    <w:p w:rsidR="00A2096F" w:rsidRPr="002F604B" w:rsidRDefault="00A2096F" w:rsidP="002F604B">
      <w:pPr>
        <w:pStyle w:val="EMEABodyText"/>
        <w:rPr>
          <w:lang w:val="ro-RO"/>
        </w:rPr>
      </w:pPr>
    </w:p>
    <w:p w:rsidR="00A2096F" w:rsidRPr="002F604B" w:rsidRDefault="00A2096F" w:rsidP="002F604B">
      <w:pPr>
        <w:pStyle w:val="EMEAHeading2"/>
        <w:rPr>
          <w:lang w:val="ro-RO"/>
        </w:rPr>
      </w:pPr>
      <w:r w:rsidRPr="002F604B">
        <w:rPr>
          <w:lang w:val="ro-RO"/>
        </w:rPr>
        <w:t>4.8</w:t>
      </w:r>
      <w:r w:rsidRPr="002F604B">
        <w:rPr>
          <w:lang w:val="ro-RO"/>
        </w:rPr>
        <w:tab/>
        <w:t>Reacţii adverse</w:t>
      </w:r>
    </w:p>
    <w:p w:rsidR="00A2096F" w:rsidRPr="002F604B" w:rsidRDefault="00A2096F" w:rsidP="002F604B">
      <w:pPr>
        <w:pStyle w:val="EMEABodyText"/>
        <w:keepNext/>
        <w:rPr>
          <w:lang w:val="ro-RO"/>
        </w:rPr>
      </w:pPr>
    </w:p>
    <w:p w:rsidR="00A2096F" w:rsidRPr="002F604B" w:rsidRDefault="00A2096F" w:rsidP="002F604B">
      <w:pPr>
        <w:pStyle w:val="EMEABodyText"/>
        <w:rPr>
          <w:lang w:val="ro-RO"/>
        </w:rPr>
      </w:pPr>
      <w:r w:rsidRPr="002F604B">
        <w:rPr>
          <w:lang w:val="ro-RO"/>
        </w:rPr>
        <w:t>În studiile clinice controlate cu placebo, la pacienţi cu hipertensiune arterială, incidenţa totală a evenimentelor adverse nu a prezentat diferenţe între grupul tratat cu irbesartan (56,2%) şi grupul la care s-a administrat placebo (56,5%). Întreruperile tratamentului din cauza oricărui eveniment advers, clinic sau paraclinic, au fost mai puţin frecvente la pacienţii trataţi cu irbesartan (3,3%) decât la cei la care s-a administrat placebo (4,5%). Incidenţa evenimentelor adverse nu a fost dependentă de doză (în intervalul dozelor recomandate), de sex, vârstă, rasă sau de durata tratamentului.</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lang w:val="ro-RO"/>
        </w:rPr>
        <w:t xml:space="preserve">La pacienţii hipertensivi diabetici cu microalbuminurie şi funcţie renală normală, s-au raportat ameţeli ortostatice şi hipotensiune arterială ortostatică la 0,5% din pacienţi (adică mai puţin frecvent), dar </w:t>
      </w:r>
      <w:r w:rsidR="00B41F30" w:rsidRPr="002F604B">
        <w:rPr>
          <w:lang w:val="ro-RO"/>
        </w:rPr>
        <w:t xml:space="preserve">în plus faţă de </w:t>
      </w:r>
      <w:r w:rsidRPr="002F604B">
        <w:rPr>
          <w:lang w:val="ro-RO"/>
        </w:rPr>
        <w:t>placebo.</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lang w:val="ro-RO"/>
        </w:rPr>
        <w:t xml:space="preserve">Următorul tabel prezintă reacţiile adverse care au fost raportate în studiile clinice controlate cu placebo, în cadrul cărora s-a administrat irbesartan la 1965 pacienţi. Termenii marcaţi cu asterisc (*) se referă la reacţiile adverse care au fost raportate suplimentar </w:t>
      </w:r>
      <w:r w:rsidR="00B41F30" w:rsidRPr="002F604B">
        <w:rPr>
          <w:lang w:val="ro-RO"/>
        </w:rPr>
        <w:t xml:space="preserve">faţă de </w:t>
      </w:r>
      <w:r w:rsidRPr="002F604B">
        <w:rPr>
          <w:lang w:val="ro-RO"/>
        </w:rPr>
        <w:t>placebo la &gt;</w:t>
      </w:r>
      <w:r w:rsidR="00B41F30" w:rsidRPr="002F604B">
        <w:rPr>
          <w:lang w:val="ro-RO"/>
        </w:rPr>
        <w:t> </w:t>
      </w:r>
      <w:r w:rsidRPr="002F604B">
        <w:rPr>
          <w:lang w:val="ro-RO"/>
        </w:rPr>
        <w:t>2% din pacienţii hipertensivi diabetici</w:t>
      </w:r>
      <w:r w:rsidR="00B41F30" w:rsidRPr="002F604B">
        <w:rPr>
          <w:lang w:val="ro-RO"/>
        </w:rPr>
        <w:t>,</w:t>
      </w:r>
      <w:r w:rsidRPr="002F604B">
        <w:rPr>
          <w:lang w:val="ro-RO"/>
        </w:rPr>
        <w:t xml:space="preserve"> cu insuficienţă renală cronică şi proteinurie cu semnificaţie clinică.</w:t>
      </w:r>
    </w:p>
    <w:p w:rsidR="00A2096F" w:rsidRPr="002F604B" w:rsidRDefault="00A2096F" w:rsidP="002F604B">
      <w:pPr>
        <w:pStyle w:val="EMEABodyText"/>
        <w:rPr>
          <w:lang w:val="ro-RO"/>
        </w:rPr>
      </w:pPr>
    </w:p>
    <w:p w:rsidR="00A2096F" w:rsidRPr="002F604B" w:rsidRDefault="00A2096F" w:rsidP="000D581D">
      <w:pPr>
        <w:pStyle w:val="EMEABodyText"/>
        <w:keepNext/>
        <w:rPr>
          <w:lang w:val="ro-RO"/>
        </w:rPr>
      </w:pPr>
      <w:r w:rsidRPr="002F604B">
        <w:rPr>
          <w:lang w:val="ro-RO"/>
        </w:rPr>
        <w:t>Frecvenţa reacţiilor adverse prezentate mai jos este definită conform următoarei convenţii:</w:t>
      </w:r>
    </w:p>
    <w:p w:rsidR="00A2096F" w:rsidRPr="002F604B" w:rsidRDefault="00A2096F" w:rsidP="000D581D">
      <w:pPr>
        <w:pStyle w:val="EMEABodyText"/>
        <w:keepNext/>
        <w:rPr>
          <w:lang w:val="ro-RO"/>
        </w:rPr>
      </w:pPr>
      <w:r w:rsidRPr="002F604B">
        <w:rPr>
          <w:lang w:val="ro-RO"/>
        </w:rPr>
        <w:t xml:space="preserve">foarte frecvente (≥ 1/10); frecvente (≥ 1/100 şi &lt; 1/10); mai puţin frecvente (≥ 1/1000 şi &lt; 1/100); rare (≥ 1/10000 şi &lt; 1/1000); foarte rare (&lt; 1/10000). În </w:t>
      </w:r>
      <w:r w:rsidR="008B6E3D" w:rsidRPr="002F604B">
        <w:rPr>
          <w:lang w:val="ro-RO"/>
        </w:rPr>
        <w:t xml:space="preserve">cadrul fiecărei grupe </w:t>
      </w:r>
      <w:r w:rsidRPr="002F604B">
        <w:rPr>
          <w:lang w:val="ro-RO"/>
        </w:rPr>
        <w:t>de frecvenţă, reacţiile adverse sunt prezentate în ordinea descrescătoare a gravităţii.</w:t>
      </w:r>
    </w:p>
    <w:p w:rsidR="00A2096F" w:rsidRPr="002F604B" w:rsidRDefault="00A2096F" w:rsidP="002F604B">
      <w:pPr>
        <w:pStyle w:val="EMEABodyText"/>
        <w:rPr>
          <w:lang w:val="ro-RO"/>
        </w:rPr>
      </w:pPr>
    </w:p>
    <w:p w:rsidR="00A2096F" w:rsidRPr="002F604B" w:rsidRDefault="00A2096F" w:rsidP="002F604B">
      <w:pPr>
        <w:pStyle w:val="EMEABodyText"/>
        <w:rPr>
          <w:iCs/>
          <w:lang w:val="ro-RO"/>
        </w:rPr>
      </w:pPr>
      <w:r w:rsidRPr="002F604B">
        <w:rPr>
          <w:lang w:val="ro-RO"/>
        </w:rPr>
        <w:t>Reacţiile adverse raportate suplimentar după punerea pe piaţă a medicamentului sunt, de asemenea, enumerate. Aceste reacţii provin din raportările spontane</w:t>
      </w:r>
      <w:r w:rsidRPr="002F604B">
        <w:rPr>
          <w:iCs/>
          <w:lang w:val="ro-RO"/>
        </w:rPr>
        <w:t>.</w:t>
      </w:r>
    </w:p>
    <w:p w:rsidR="000E7867" w:rsidRDefault="000E7867" w:rsidP="000E7867">
      <w:pPr>
        <w:pStyle w:val="EMEABodyText"/>
        <w:rPr>
          <w:lang w:val="ro-RO"/>
        </w:rPr>
      </w:pPr>
    </w:p>
    <w:p w:rsidR="000E7867" w:rsidRPr="000C19F8" w:rsidRDefault="000E7867" w:rsidP="000E7867">
      <w:pPr>
        <w:pStyle w:val="EMEABodyText"/>
        <w:rPr>
          <w:lang w:val="ro-RO"/>
        </w:rPr>
      </w:pPr>
      <w:r w:rsidRPr="000D581D">
        <w:rPr>
          <w:iCs/>
          <w:u w:val="single"/>
          <w:lang w:val="ro-RO"/>
        </w:rPr>
        <w:t>Tulburări hematologice şi limfatice</w:t>
      </w:r>
    </w:p>
    <w:p w:rsidR="000F3132" w:rsidRDefault="000F3132" w:rsidP="000E7867">
      <w:pPr>
        <w:pStyle w:val="EMEABodyText"/>
        <w:rPr>
          <w:lang w:val="ro-RO"/>
        </w:rPr>
      </w:pPr>
    </w:p>
    <w:p w:rsidR="000E7867" w:rsidRDefault="000E7867" w:rsidP="000E7867">
      <w:pPr>
        <w:pStyle w:val="EMEABodyText"/>
        <w:rPr>
          <w:lang w:val="ro-RO"/>
        </w:rPr>
      </w:pPr>
      <w:r w:rsidRPr="002F604B">
        <w:rPr>
          <w:lang w:val="ro-RO"/>
        </w:rPr>
        <w:t>Cu frecvenţă necunoscută:</w:t>
      </w:r>
      <w:r w:rsidRPr="002F604B">
        <w:rPr>
          <w:lang w:val="ro-RO"/>
        </w:rPr>
        <w:tab/>
      </w:r>
      <w:r w:rsidR="00F24359" w:rsidRPr="00F24359">
        <w:rPr>
          <w:lang w:val="ro-RO"/>
        </w:rPr>
        <w:t>anemie,</w:t>
      </w:r>
      <w:r w:rsidR="00F24359">
        <w:rPr>
          <w:lang w:val="ro-RO"/>
        </w:rPr>
        <w:t xml:space="preserve"> </w:t>
      </w:r>
      <w:r>
        <w:rPr>
          <w:lang w:val="ro-RO"/>
        </w:rPr>
        <w:t>trombocitopenie</w:t>
      </w:r>
    </w:p>
    <w:p w:rsidR="00A2096F" w:rsidRPr="002F604B" w:rsidRDefault="00A2096F" w:rsidP="002F604B">
      <w:pPr>
        <w:pStyle w:val="EMEABodyText"/>
        <w:rPr>
          <w:b/>
          <w:i/>
          <w:lang w:val="ro-RO"/>
        </w:rPr>
      </w:pPr>
    </w:p>
    <w:p w:rsidR="00A2096F" w:rsidRPr="000D581D" w:rsidRDefault="00A2096F" w:rsidP="002F604B">
      <w:pPr>
        <w:pStyle w:val="EMEABodyText"/>
        <w:outlineLvl w:val="0"/>
        <w:rPr>
          <w:u w:val="single"/>
          <w:lang w:val="ro-RO"/>
        </w:rPr>
      </w:pPr>
      <w:r w:rsidRPr="000D581D">
        <w:rPr>
          <w:iCs/>
          <w:u w:val="single"/>
          <w:lang w:val="ro-RO"/>
        </w:rPr>
        <w:t>Tulburări ale sistemului imunitar</w:t>
      </w:r>
    </w:p>
    <w:p w:rsidR="000F3132" w:rsidRDefault="000F3132" w:rsidP="002F604B">
      <w:pPr>
        <w:pStyle w:val="EMEABodyText"/>
        <w:tabs>
          <w:tab w:val="left" w:pos="1100"/>
          <w:tab w:val="left" w:pos="1430"/>
        </w:tabs>
        <w:ind w:left="2835" w:hanging="2835"/>
        <w:outlineLvl w:val="0"/>
        <w:rPr>
          <w:lang w:val="ro-RO"/>
        </w:rPr>
      </w:pPr>
    </w:p>
    <w:p w:rsidR="00A2096F" w:rsidRPr="002F604B" w:rsidRDefault="00A2096F" w:rsidP="002F604B">
      <w:pPr>
        <w:pStyle w:val="EMEABodyText"/>
        <w:tabs>
          <w:tab w:val="left" w:pos="1100"/>
          <w:tab w:val="left" w:pos="1430"/>
        </w:tabs>
        <w:ind w:left="2835" w:hanging="2835"/>
        <w:outlineLvl w:val="0"/>
        <w:rPr>
          <w:i/>
          <w:u w:val="single"/>
          <w:lang w:val="ro-RO"/>
        </w:rPr>
      </w:pPr>
      <w:r w:rsidRPr="002F604B">
        <w:rPr>
          <w:lang w:val="ro-RO"/>
        </w:rPr>
        <w:t>Cu frecvenţă necunoscută:</w:t>
      </w:r>
      <w:r w:rsidRPr="002F604B">
        <w:rPr>
          <w:lang w:val="ro-RO"/>
        </w:rPr>
        <w:tab/>
        <w:t>reacţii de hipersensibilitate precum angioedem, erupţii cutanate, urticarie</w:t>
      </w:r>
      <w:r w:rsidR="000A45A6">
        <w:rPr>
          <w:lang w:val="ro-RO"/>
        </w:rPr>
        <w:t>, reacție anafilactică, șoc anafilactic</w:t>
      </w:r>
    </w:p>
    <w:p w:rsidR="00A2096F" w:rsidRPr="002F604B" w:rsidRDefault="00A2096F" w:rsidP="002F604B">
      <w:pPr>
        <w:pStyle w:val="EMEABodyText"/>
        <w:outlineLvl w:val="0"/>
        <w:rPr>
          <w:i/>
          <w:u w:val="single"/>
          <w:lang w:val="ro-RO"/>
        </w:rPr>
      </w:pPr>
    </w:p>
    <w:p w:rsidR="00A2096F" w:rsidRPr="000D581D" w:rsidRDefault="00A2096F" w:rsidP="00C639D5">
      <w:pPr>
        <w:pStyle w:val="EMEABodyText"/>
        <w:keepNext/>
        <w:outlineLvl w:val="0"/>
        <w:rPr>
          <w:u w:val="single"/>
          <w:lang w:val="ro-RO"/>
        </w:rPr>
      </w:pPr>
      <w:r w:rsidRPr="000D581D">
        <w:rPr>
          <w:u w:val="single"/>
          <w:lang w:val="ro-RO"/>
        </w:rPr>
        <w:t>Tulburări metabolice şi de nutriţie</w:t>
      </w:r>
    </w:p>
    <w:p w:rsidR="000F3132" w:rsidRDefault="000F3132" w:rsidP="002F604B">
      <w:pPr>
        <w:pStyle w:val="EMEABodyText"/>
        <w:tabs>
          <w:tab w:val="left" w:pos="0"/>
        </w:tabs>
        <w:outlineLvl w:val="0"/>
        <w:rPr>
          <w:lang w:val="ro-RO"/>
        </w:rPr>
      </w:pPr>
    </w:p>
    <w:p w:rsidR="00A2096F" w:rsidRPr="002F604B" w:rsidRDefault="00A2096F" w:rsidP="002F604B">
      <w:pPr>
        <w:pStyle w:val="EMEABodyText"/>
        <w:tabs>
          <w:tab w:val="left" w:pos="0"/>
        </w:tabs>
        <w:outlineLvl w:val="0"/>
        <w:rPr>
          <w:sz w:val="24"/>
          <w:szCs w:val="24"/>
          <w:lang w:val="ro-RO"/>
        </w:rPr>
      </w:pPr>
      <w:r w:rsidRPr="002F604B">
        <w:rPr>
          <w:lang w:val="ro-RO"/>
        </w:rPr>
        <w:t>Cu frecvenţă necunoscută:</w:t>
      </w:r>
      <w:r w:rsidRPr="002F604B">
        <w:rPr>
          <w:lang w:val="ro-RO"/>
        </w:rPr>
        <w:tab/>
        <w:t>hiperkaliemie</w:t>
      </w:r>
      <w:r w:rsidR="00E65CEB">
        <w:rPr>
          <w:lang w:val="ro-RO"/>
        </w:rPr>
        <w:t>, hipoglicemie</w:t>
      </w:r>
    </w:p>
    <w:p w:rsidR="00A2096F" w:rsidRPr="002F604B" w:rsidRDefault="00A2096F" w:rsidP="002F604B">
      <w:pPr>
        <w:pStyle w:val="EMEABodyText"/>
        <w:tabs>
          <w:tab w:val="left" w:pos="1100"/>
          <w:tab w:val="left" w:pos="1430"/>
        </w:tabs>
        <w:outlineLvl w:val="0"/>
        <w:rPr>
          <w:lang w:val="ro-RO"/>
        </w:rPr>
      </w:pPr>
    </w:p>
    <w:p w:rsidR="00A2096F" w:rsidRPr="000D581D" w:rsidRDefault="00A2096F" w:rsidP="002F604B">
      <w:pPr>
        <w:pStyle w:val="EMEABodyText"/>
        <w:keepNext/>
        <w:outlineLvl w:val="0"/>
        <w:rPr>
          <w:u w:val="single"/>
          <w:lang w:val="ro-RO"/>
        </w:rPr>
      </w:pPr>
      <w:r w:rsidRPr="000D581D">
        <w:rPr>
          <w:iCs/>
          <w:u w:val="single"/>
          <w:lang w:val="ro-RO"/>
        </w:rPr>
        <w:t>Tulburări ale sistemului nervos</w:t>
      </w:r>
    </w:p>
    <w:p w:rsidR="000F3132" w:rsidRDefault="000F3132" w:rsidP="002F604B">
      <w:pPr>
        <w:pStyle w:val="EMEABodyText"/>
        <w:keepNext/>
        <w:tabs>
          <w:tab w:val="left" w:pos="2860"/>
        </w:tabs>
        <w:outlineLvl w:val="0"/>
        <w:rPr>
          <w:lang w:val="ro-RO"/>
        </w:rPr>
      </w:pPr>
    </w:p>
    <w:p w:rsidR="00A2096F" w:rsidRPr="002F604B" w:rsidRDefault="00A2096F" w:rsidP="002F604B">
      <w:pPr>
        <w:pStyle w:val="EMEABodyText"/>
        <w:keepNext/>
        <w:tabs>
          <w:tab w:val="left" w:pos="2860"/>
        </w:tabs>
        <w:outlineLvl w:val="0"/>
        <w:rPr>
          <w:lang w:val="ro-RO"/>
        </w:rPr>
      </w:pPr>
      <w:r w:rsidRPr="002F604B">
        <w:rPr>
          <w:lang w:val="ro-RO"/>
        </w:rPr>
        <w:t>Frecvente:</w:t>
      </w:r>
      <w:r w:rsidRPr="002F604B">
        <w:rPr>
          <w:lang w:val="ro-RO"/>
        </w:rPr>
        <w:tab/>
        <w:t>ameţeli, ameţeli ortostatice*</w:t>
      </w:r>
    </w:p>
    <w:p w:rsidR="00A2096F" w:rsidRPr="002F604B" w:rsidRDefault="00A2096F" w:rsidP="002F604B">
      <w:pPr>
        <w:pStyle w:val="EMEABodyText"/>
        <w:tabs>
          <w:tab w:val="left" w:pos="720"/>
          <w:tab w:val="left" w:pos="1440"/>
        </w:tabs>
        <w:outlineLvl w:val="0"/>
        <w:rPr>
          <w:lang w:val="ro-RO"/>
        </w:rPr>
      </w:pPr>
      <w:r w:rsidRPr="002F604B">
        <w:rPr>
          <w:lang w:val="ro-RO"/>
        </w:rPr>
        <w:t>Cu frecvenţă necunoscută:</w:t>
      </w:r>
      <w:r w:rsidRPr="002F604B">
        <w:rPr>
          <w:lang w:val="ro-RO"/>
        </w:rPr>
        <w:tab/>
        <w:t>vertij, cefalee</w:t>
      </w:r>
    </w:p>
    <w:p w:rsidR="00A2096F" w:rsidRPr="002F604B" w:rsidRDefault="00A2096F" w:rsidP="002F604B">
      <w:pPr>
        <w:pStyle w:val="EMEABodyText"/>
        <w:outlineLvl w:val="0"/>
        <w:rPr>
          <w:i/>
          <w:u w:val="single"/>
          <w:lang w:val="ro-RO"/>
        </w:rPr>
      </w:pPr>
    </w:p>
    <w:p w:rsidR="00A2096F" w:rsidRPr="000D581D" w:rsidRDefault="00A2096F" w:rsidP="002F604B">
      <w:pPr>
        <w:pStyle w:val="EMEABodyText"/>
        <w:rPr>
          <w:iCs/>
          <w:u w:val="single"/>
          <w:lang w:val="ro-RO"/>
        </w:rPr>
      </w:pPr>
      <w:r w:rsidRPr="000D581D">
        <w:rPr>
          <w:iCs/>
          <w:u w:val="single"/>
          <w:lang w:val="ro-RO"/>
        </w:rPr>
        <w:t>Tulburări acustice şi vestibulare</w:t>
      </w:r>
    </w:p>
    <w:p w:rsidR="000F3132" w:rsidRDefault="000F3132" w:rsidP="002F604B">
      <w:pPr>
        <w:pStyle w:val="EMEABodyText"/>
        <w:tabs>
          <w:tab w:val="left" w:pos="1430"/>
        </w:tabs>
        <w:outlineLvl w:val="0"/>
        <w:rPr>
          <w:lang w:val="ro-RO"/>
        </w:rPr>
      </w:pPr>
    </w:p>
    <w:p w:rsidR="00A2096F" w:rsidRPr="002F604B" w:rsidRDefault="00A2096F" w:rsidP="002F604B">
      <w:pPr>
        <w:pStyle w:val="EMEABodyText"/>
        <w:tabs>
          <w:tab w:val="left" w:pos="1430"/>
        </w:tabs>
        <w:outlineLvl w:val="0"/>
        <w:rPr>
          <w:lang w:val="ro-RO"/>
        </w:rPr>
      </w:pPr>
      <w:r w:rsidRPr="002F604B">
        <w:rPr>
          <w:lang w:val="ro-RO"/>
        </w:rPr>
        <w:t>Cu frecvenţă necunoscută:</w:t>
      </w:r>
      <w:r w:rsidRPr="002F604B">
        <w:rPr>
          <w:lang w:val="ro-RO"/>
        </w:rPr>
        <w:tab/>
      </w:r>
      <w:r w:rsidR="008B6E3D" w:rsidRPr="002F604B">
        <w:rPr>
          <w:lang w:val="ro-RO"/>
        </w:rPr>
        <w:t>tinitus</w:t>
      </w:r>
    </w:p>
    <w:p w:rsidR="00A2096F" w:rsidRPr="002F604B" w:rsidRDefault="00A2096F" w:rsidP="002F604B">
      <w:pPr>
        <w:pStyle w:val="EMEABodyText"/>
        <w:outlineLvl w:val="0"/>
        <w:rPr>
          <w:i/>
          <w:u w:val="single"/>
          <w:lang w:val="ro-RO"/>
        </w:rPr>
      </w:pPr>
    </w:p>
    <w:p w:rsidR="00A2096F" w:rsidRPr="000D581D" w:rsidRDefault="00A2096F" w:rsidP="002F604B">
      <w:pPr>
        <w:pStyle w:val="EMEABodyText"/>
        <w:outlineLvl w:val="0"/>
        <w:rPr>
          <w:u w:val="single"/>
          <w:lang w:val="ro-RO"/>
        </w:rPr>
      </w:pPr>
      <w:r w:rsidRPr="000D581D">
        <w:rPr>
          <w:u w:val="single"/>
          <w:lang w:val="ro-RO"/>
        </w:rPr>
        <w:t>Tulburări cardiace</w:t>
      </w:r>
    </w:p>
    <w:p w:rsidR="000F3132" w:rsidRDefault="000F3132" w:rsidP="002F604B">
      <w:pPr>
        <w:pStyle w:val="EMEABodyText"/>
        <w:tabs>
          <w:tab w:val="left" w:pos="2860"/>
        </w:tabs>
        <w:outlineLvl w:val="0"/>
        <w:rPr>
          <w:lang w:val="ro-RO"/>
        </w:rPr>
      </w:pPr>
    </w:p>
    <w:p w:rsidR="00A2096F" w:rsidRPr="002F604B" w:rsidRDefault="00A2096F" w:rsidP="002F604B">
      <w:pPr>
        <w:pStyle w:val="EMEABodyText"/>
        <w:tabs>
          <w:tab w:val="left" w:pos="2860"/>
        </w:tabs>
        <w:outlineLvl w:val="0"/>
        <w:rPr>
          <w:lang w:val="ro-RO"/>
        </w:rPr>
      </w:pPr>
      <w:r w:rsidRPr="002F604B">
        <w:rPr>
          <w:lang w:val="ro-RO"/>
        </w:rPr>
        <w:t>Mai puţin frecvente:</w:t>
      </w:r>
      <w:r w:rsidRPr="002F604B">
        <w:rPr>
          <w:lang w:val="ro-RO"/>
        </w:rPr>
        <w:tab/>
        <w:t>tahicardie</w:t>
      </w:r>
    </w:p>
    <w:p w:rsidR="00A2096F" w:rsidRPr="002F604B" w:rsidRDefault="00A2096F" w:rsidP="002F604B">
      <w:pPr>
        <w:pStyle w:val="EMEABodyText"/>
        <w:outlineLvl w:val="0"/>
        <w:rPr>
          <w:i/>
          <w:u w:val="single"/>
          <w:lang w:val="ro-RO"/>
        </w:rPr>
      </w:pPr>
    </w:p>
    <w:p w:rsidR="00A2096F" w:rsidRPr="000D581D" w:rsidRDefault="00A2096F" w:rsidP="002F604B">
      <w:pPr>
        <w:pStyle w:val="EMEABodyText"/>
        <w:outlineLvl w:val="0"/>
        <w:rPr>
          <w:u w:val="single"/>
          <w:lang w:val="ro-RO"/>
        </w:rPr>
      </w:pPr>
      <w:r w:rsidRPr="000D581D">
        <w:rPr>
          <w:u w:val="single"/>
          <w:lang w:val="ro-RO"/>
        </w:rPr>
        <w:t>Tulburări vasculare</w:t>
      </w:r>
    </w:p>
    <w:p w:rsidR="000F3132" w:rsidRDefault="000F3132" w:rsidP="002F604B">
      <w:pPr>
        <w:pStyle w:val="EMEABodyText"/>
        <w:tabs>
          <w:tab w:val="left" w:pos="2860"/>
        </w:tabs>
        <w:rPr>
          <w:lang w:val="ro-RO"/>
        </w:rPr>
      </w:pPr>
    </w:p>
    <w:p w:rsidR="00A2096F" w:rsidRPr="002F604B" w:rsidRDefault="00A2096F" w:rsidP="002F604B">
      <w:pPr>
        <w:pStyle w:val="EMEABodyText"/>
        <w:tabs>
          <w:tab w:val="left" w:pos="2860"/>
        </w:tabs>
        <w:rPr>
          <w:lang w:val="ro-RO"/>
        </w:rPr>
      </w:pPr>
      <w:r w:rsidRPr="002F604B">
        <w:rPr>
          <w:lang w:val="ro-RO"/>
        </w:rPr>
        <w:t>Frecvente:</w:t>
      </w:r>
      <w:r w:rsidRPr="002F604B">
        <w:rPr>
          <w:lang w:val="ro-RO"/>
        </w:rPr>
        <w:tab/>
        <w:t>hipotensiune ortostatică *</w:t>
      </w:r>
    </w:p>
    <w:p w:rsidR="00A2096F" w:rsidRPr="002F604B" w:rsidRDefault="00A2096F" w:rsidP="002F604B">
      <w:pPr>
        <w:pStyle w:val="EMEABodyText"/>
        <w:tabs>
          <w:tab w:val="left" w:pos="2860"/>
        </w:tabs>
        <w:outlineLvl w:val="0"/>
        <w:rPr>
          <w:i/>
          <w:u w:val="single"/>
          <w:lang w:val="ro-RO"/>
        </w:rPr>
      </w:pPr>
      <w:r w:rsidRPr="002F604B">
        <w:rPr>
          <w:lang w:val="ro-RO"/>
        </w:rPr>
        <w:t>Mai puţin frecvente:</w:t>
      </w:r>
      <w:r w:rsidRPr="002F604B">
        <w:rPr>
          <w:lang w:val="ro-RO"/>
        </w:rPr>
        <w:tab/>
      </w:r>
      <w:r w:rsidR="008B6E3D" w:rsidRPr="002F604B">
        <w:rPr>
          <w:lang w:val="ro-RO"/>
        </w:rPr>
        <w:t>hiperemie facială</w:t>
      </w:r>
    </w:p>
    <w:p w:rsidR="00A2096F" w:rsidRPr="002F604B" w:rsidRDefault="00A2096F" w:rsidP="002F604B">
      <w:pPr>
        <w:pStyle w:val="EMEABodyText"/>
        <w:outlineLvl w:val="0"/>
        <w:rPr>
          <w:i/>
          <w:u w:val="single"/>
          <w:lang w:val="ro-RO"/>
        </w:rPr>
      </w:pPr>
    </w:p>
    <w:p w:rsidR="00A2096F" w:rsidRPr="000D581D" w:rsidRDefault="00A2096F" w:rsidP="002F604B">
      <w:pPr>
        <w:pStyle w:val="EMEABodyText"/>
        <w:outlineLvl w:val="0"/>
        <w:rPr>
          <w:u w:val="single"/>
          <w:lang w:val="ro-RO"/>
        </w:rPr>
      </w:pPr>
      <w:r w:rsidRPr="000D581D">
        <w:rPr>
          <w:u w:val="single"/>
          <w:lang w:val="ro-RO"/>
        </w:rPr>
        <w:t>Tulburări respiratorii, toracice şi mediastinale</w:t>
      </w:r>
    </w:p>
    <w:p w:rsidR="000F3132" w:rsidRDefault="000F3132" w:rsidP="002F604B">
      <w:pPr>
        <w:pStyle w:val="EMEABodyText"/>
        <w:tabs>
          <w:tab w:val="left" w:pos="2860"/>
        </w:tabs>
        <w:outlineLvl w:val="0"/>
        <w:rPr>
          <w:lang w:val="ro-RO"/>
        </w:rPr>
      </w:pPr>
    </w:p>
    <w:p w:rsidR="00A2096F" w:rsidRPr="002F604B" w:rsidRDefault="00A2096F" w:rsidP="002F604B">
      <w:pPr>
        <w:pStyle w:val="EMEABodyText"/>
        <w:tabs>
          <w:tab w:val="left" w:pos="2860"/>
        </w:tabs>
        <w:outlineLvl w:val="0"/>
        <w:rPr>
          <w:lang w:val="ro-RO"/>
        </w:rPr>
      </w:pPr>
      <w:r w:rsidRPr="002F604B">
        <w:rPr>
          <w:lang w:val="ro-RO"/>
        </w:rPr>
        <w:t>Mai puţin frecvente:</w:t>
      </w:r>
      <w:r w:rsidRPr="002F604B">
        <w:rPr>
          <w:lang w:val="ro-RO"/>
        </w:rPr>
        <w:tab/>
        <w:t>tuse</w:t>
      </w:r>
    </w:p>
    <w:p w:rsidR="00A2096F" w:rsidRPr="002F604B" w:rsidRDefault="00A2096F" w:rsidP="002F604B">
      <w:pPr>
        <w:pStyle w:val="EMEABodyText"/>
        <w:rPr>
          <w:lang w:val="ro-RO"/>
        </w:rPr>
      </w:pPr>
    </w:p>
    <w:p w:rsidR="00A2096F" w:rsidRPr="000D581D" w:rsidRDefault="00A2096F" w:rsidP="002F604B">
      <w:pPr>
        <w:pStyle w:val="EMEABodyText"/>
        <w:outlineLvl w:val="0"/>
        <w:rPr>
          <w:u w:val="single"/>
          <w:lang w:val="ro-RO"/>
        </w:rPr>
      </w:pPr>
      <w:r w:rsidRPr="000D581D">
        <w:rPr>
          <w:iCs/>
          <w:u w:val="single"/>
          <w:lang w:val="ro-RO"/>
        </w:rPr>
        <w:t>Tulburări gastro-intestinale</w:t>
      </w:r>
    </w:p>
    <w:p w:rsidR="000F3132" w:rsidRDefault="000F3132" w:rsidP="002F604B">
      <w:pPr>
        <w:pStyle w:val="EMEABodyText"/>
        <w:tabs>
          <w:tab w:val="left" w:pos="2860"/>
        </w:tabs>
        <w:outlineLvl w:val="0"/>
        <w:rPr>
          <w:lang w:val="ro-RO"/>
        </w:rPr>
      </w:pPr>
    </w:p>
    <w:p w:rsidR="00A2096F" w:rsidRPr="002F604B" w:rsidRDefault="00A2096F" w:rsidP="002F604B">
      <w:pPr>
        <w:pStyle w:val="EMEABodyText"/>
        <w:tabs>
          <w:tab w:val="left" w:pos="2860"/>
        </w:tabs>
        <w:outlineLvl w:val="0"/>
        <w:rPr>
          <w:lang w:val="ro-RO"/>
        </w:rPr>
      </w:pPr>
      <w:r w:rsidRPr="002F604B">
        <w:rPr>
          <w:lang w:val="ro-RO"/>
        </w:rPr>
        <w:t>Frecvente:</w:t>
      </w:r>
      <w:r w:rsidRPr="002F604B">
        <w:rPr>
          <w:lang w:val="ro-RO"/>
        </w:rPr>
        <w:tab/>
        <w:t xml:space="preserve">greaţă/vărsături </w:t>
      </w:r>
    </w:p>
    <w:p w:rsidR="00A2096F" w:rsidRPr="002F604B" w:rsidRDefault="00A2096F" w:rsidP="002F604B">
      <w:pPr>
        <w:pStyle w:val="EMEABodyText"/>
        <w:tabs>
          <w:tab w:val="left" w:pos="2860"/>
        </w:tabs>
        <w:rPr>
          <w:lang w:val="ro-RO"/>
        </w:rPr>
      </w:pPr>
      <w:r w:rsidRPr="002F604B">
        <w:rPr>
          <w:lang w:val="ro-RO"/>
        </w:rPr>
        <w:t>Mai puţin frecvente:</w:t>
      </w:r>
      <w:r w:rsidRPr="002F604B">
        <w:rPr>
          <w:lang w:val="ro-RO"/>
        </w:rPr>
        <w:tab/>
        <w:t>diaree, dispepsie/pirozis</w:t>
      </w:r>
    </w:p>
    <w:p w:rsidR="00A2096F" w:rsidRPr="002F604B" w:rsidRDefault="00A2096F" w:rsidP="002F604B">
      <w:pPr>
        <w:pStyle w:val="EMEABodyText"/>
        <w:tabs>
          <w:tab w:val="left" w:pos="720"/>
          <w:tab w:val="left" w:pos="1440"/>
        </w:tabs>
        <w:rPr>
          <w:lang w:val="ro-RO"/>
        </w:rPr>
      </w:pPr>
      <w:r w:rsidRPr="002F604B">
        <w:rPr>
          <w:lang w:val="ro-RO"/>
        </w:rPr>
        <w:t>Cu frecvenţă necunoscută:</w:t>
      </w:r>
      <w:r w:rsidRPr="002F604B">
        <w:rPr>
          <w:lang w:val="ro-RO"/>
        </w:rPr>
        <w:tab/>
        <w:t>disgeuzie</w:t>
      </w:r>
    </w:p>
    <w:p w:rsidR="00A2096F" w:rsidRPr="002F604B" w:rsidRDefault="00A2096F" w:rsidP="002F604B">
      <w:pPr>
        <w:pStyle w:val="EMEABodyText"/>
        <w:tabs>
          <w:tab w:val="left" w:pos="720"/>
          <w:tab w:val="left" w:pos="1440"/>
        </w:tabs>
        <w:rPr>
          <w:lang w:val="ro-RO"/>
        </w:rPr>
      </w:pPr>
    </w:p>
    <w:p w:rsidR="00A2096F" w:rsidRPr="000D581D" w:rsidRDefault="00A2096F" w:rsidP="002F604B">
      <w:pPr>
        <w:pStyle w:val="EMEABodyText"/>
        <w:rPr>
          <w:iCs/>
          <w:u w:val="single"/>
          <w:lang w:val="ro-RO"/>
        </w:rPr>
      </w:pPr>
      <w:r w:rsidRPr="000D581D">
        <w:rPr>
          <w:u w:val="single"/>
          <w:lang w:val="ro-RO"/>
        </w:rPr>
        <w:t>Tulburări hepatobiliare</w:t>
      </w:r>
    </w:p>
    <w:p w:rsidR="000F3132" w:rsidRDefault="000F3132" w:rsidP="002F604B">
      <w:pPr>
        <w:pStyle w:val="EMEABodyText"/>
        <w:rPr>
          <w:lang w:val="ro-RO"/>
        </w:rPr>
      </w:pPr>
    </w:p>
    <w:p w:rsidR="00A2096F" w:rsidRPr="002F604B" w:rsidRDefault="00A2096F" w:rsidP="002F604B">
      <w:pPr>
        <w:pStyle w:val="EMEABodyText"/>
        <w:rPr>
          <w:lang w:val="ro-RO"/>
        </w:rPr>
      </w:pPr>
      <w:r w:rsidRPr="002F604B">
        <w:rPr>
          <w:lang w:val="ro-RO"/>
        </w:rPr>
        <w:t>Mai puţin frecvente:</w:t>
      </w:r>
      <w:r w:rsidRPr="002F604B">
        <w:rPr>
          <w:lang w:val="ro-RO"/>
        </w:rPr>
        <w:tab/>
      </w:r>
      <w:r w:rsidRPr="002F604B">
        <w:rPr>
          <w:lang w:val="ro-RO"/>
        </w:rPr>
        <w:tab/>
        <w:t>icter</w:t>
      </w:r>
    </w:p>
    <w:p w:rsidR="00A2096F" w:rsidRPr="002F604B" w:rsidRDefault="00A2096F" w:rsidP="002F604B">
      <w:pPr>
        <w:pStyle w:val="EMEABodyText"/>
        <w:rPr>
          <w:szCs w:val="22"/>
          <w:lang w:val="ro-RO"/>
        </w:rPr>
      </w:pPr>
      <w:r w:rsidRPr="002F604B">
        <w:rPr>
          <w:lang w:val="ro-RO"/>
        </w:rPr>
        <w:t>Cu frecvenţă necunoscută:</w:t>
      </w:r>
      <w:r w:rsidRPr="002F604B">
        <w:rPr>
          <w:lang w:val="ro-RO"/>
        </w:rPr>
        <w:tab/>
        <w:t>h</w:t>
      </w:r>
      <w:r w:rsidRPr="002F604B">
        <w:rPr>
          <w:szCs w:val="22"/>
          <w:lang w:val="ro-RO"/>
        </w:rPr>
        <w:t>epatită, modificări ale funcţiei hepatice</w:t>
      </w:r>
    </w:p>
    <w:p w:rsidR="00A2096F" w:rsidRPr="002F604B" w:rsidRDefault="00A2096F" w:rsidP="002F604B">
      <w:pPr>
        <w:pStyle w:val="EMEABodyText"/>
        <w:outlineLvl w:val="0"/>
        <w:rPr>
          <w:i/>
          <w:u w:val="single"/>
          <w:lang w:val="ro-RO"/>
        </w:rPr>
      </w:pPr>
    </w:p>
    <w:p w:rsidR="00A2096F" w:rsidRPr="000D581D" w:rsidRDefault="00A2096F" w:rsidP="002F604B">
      <w:pPr>
        <w:pStyle w:val="EMEABodyText"/>
        <w:outlineLvl w:val="0"/>
        <w:rPr>
          <w:u w:val="single"/>
          <w:lang w:val="ro-RO"/>
        </w:rPr>
      </w:pPr>
      <w:r w:rsidRPr="000D581D">
        <w:rPr>
          <w:iCs/>
          <w:u w:val="single"/>
          <w:lang w:val="ro-RO"/>
        </w:rPr>
        <w:t>Afecţiuni cutanate şi ale ţesutului subcutanat</w:t>
      </w:r>
    </w:p>
    <w:p w:rsidR="000F3132" w:rsidRDefault="000F3132" w:rsidP="000D581D">
      <w:pPr>
        <w:pStyle w:val="EMEABodyText"/>
        <w:tabs>
          <w:tab w:val="left" w:pos="880"/>
          <w:tab w:val="left" w:pos="1430"/>
        </w:tabs>
        <w:ind w:left="2832" w:hanging="2832"/>
        <w:outlineLvl w:val="0"/>
        <w:rPr>
          <w:lang w:val="ro-RO"/>
        </w:rPr>
      </w:pPr>
    </w:p>
    <w:p w:rsidR="00A2096F" w:rsidRPr="002F604B" w:rsidRDefault="00A2096F" w:rsidP="000D581D">
      <w:pPr>
        <w:pStyle w:val="EMEABodyText"/>
        <w:tabs>
          <w:tab w:val="left" w:pos="880"/>
          <w:tab w:val="left" w:pos="1430"/>
        </w:tabs>
        <w:ind w:left="2832" w:hanging="2832"/>
        <w:outlineLvl w:val="0"/>
        <w:rPr>
          <w:lang w:val="ro-RO"/>
        </w:rPr>
      </w:pPr>
      <w:r w:rsidRPr="002F604B">
        <w:rPr>
          <w:lang w:val="ro-RO"/>
        </w:rPr>
        <w:t>Cu frecvenţă necunoscută:</w:t>
      </w:r>
      <w:r w:rsidRPr="002F604B">
        <w:rPr>
          <w:lang w:val="ro-RO"/>
        </w:rPr>
        <w:tab/>
        <w:t>vasculită leucocitoclastică</w:t>
      </w:r>
    </w:p>
    <w:p w:rsidR="00A2096F" w:rsidRPr="002F604B" w:rsidRDefault="00A2096F" w:rsidP="002F604B">
      <w:pPr>
        <w:pStyle w:val="EMEABodyText"/>
        <w:outlineLvl w:val="0"/>
        <w:rPr>
          <w:i/>
          <w:u w:val="single"/>
          <w:lang w:val="ro-RO"/>
        </w:rPr>
      </w:pPr>
    </w:p>
    <w:p w:rsidR="00A2096F" w:rsidRPr="000D581D" w:rsidRDefault="00A2096F" w:rsidP="002F604B">
      <w:pPr>
        <w:pStyle w:val="EMEABodyText"/>
        <w:outlineLvl w:val="0"/>
        <w:rPr>
          <w:u w:val="single"/>
          <w:lang w:val="ro-RO"/>
        </w:rPr>
      </w:pPr>
      <w:r w:rsidRPr="000D581D">
        <w:rPr>
          <w:iCs/>
          <w:u w:val="single"/>
          <w:lang w:val="ro-RO"/>
        </w:rPr>
        <w:t>Tulburări musculo-scheletice şi ale ţesutului conjunctiv</w:t>
      </w:r>
      <w:r w:rsidRPr="000D581D">
        <w:rPr>
          <w:u w:val="single"/>
          <w:lang w:val="ro-RO"/>
        </w:rPr>
        <w:t xml:space="preserve"> </w:t>
      </w:r>
    </w:p>
    <w:p w:rsidR="000F3132" w:rsidRDefault="000F3132" w:rsidP="002F604B">
      <w:pPr>
        <w:pStyle w:val="EMEABodyText"/>
        <w:tabs>
          <w:tab w:val="left" w:pos="2860"/>
        </w:tabs>
        <w:rPr>
          <w:lang w:val="ro-RO"/>
        </w:rPr>
      </w:pPr>
    </w:p>
    <w:p w:rsidR="00A2096F" w:rsidRPr="002F604B" w:rsidRDefault="00A2096F" w:rsidP="002F604B">
      <w:pPr>
        <w:pStyle w:val="EMEABodyText"/>
        <w:tabs>
          <w:tab w:val="left" w:pos="2860"/>
        </w:tabs>
        <w:rPr>
          <w:lang w:val="ro-RO"/>
        </w:rPr>
      </w:pPr>
      <w:r w:rsidRPr="002F604B">
        <w:rPr>
          <w:lang w:val="ro-RO"/>
        </w:rPr>
        <w:t>Frecvente:</w:t>
      </w:r>
      <w:r w:rsidRPr="002F604B">
        <w:rPr>
          <w:lang w:val="ro-RO"/>
        </w:rPr>
        <w:tab/>
        <w:t>dureri musculo-scheletice*</w:t>
      </w:r>
    </w:p>
    <w:p w:rsidR="00A2096F" w:rsidRPr="002F604B" w:rsidRDefault="00A2096F" w:rsidP="002F604B">
      <w:pPr>
        <w:pStyle w:val="EMEABodyText"/>
        <w:tabs>
          <w:tab w:val="left" w:pos="720"/>
          <w:tab w:val="left" w:pos="1440"/>
        </w:tabs>
        <w:ind w:left="2835" w:hanging="2835"/>
        <w:outlineLvl w:val="0"/>
        <w:rPr>
          <w:lang w:val="ro-RO"/>
        </w:rPr>
      </w:pPr>
      <w:r w:rsidRPr="002F604B">
        <w:rPr>
          <w:lang w:val="ro-RO"/>
        </w:rPr>
        <w:t>Cu frecvenţă necunoscută:</w:t>
      </w:r>
      <w:r w:rsidRPr="002F604B">
        <w:rPr>
          <w:lang w:val="ro-RO"/>
        </w:rPr>
        <w:tab/>
        <w:t>a</w:t>
      </w:r>
      <w:r w:rsidRPr="002F604B">
        <w:rPr>
          <w:szCs w:val="22"/>
          <w:lang w:val="ro-RO"/>
        </w:rPr>
        <w:t xml:space="preserve">rtralgie, mialgie </w:t>
      </w:r>
      <w:r w:rsidRPr="002F604B">
        <w:rPr>
          <w:lang w:val="ro-RO"/>
        </w:rPr>
        <w:t>(în unele cazuri asociate cu creşterea concentraţiilor plasmatice de creatin-kinază), crampe musculare</w:t>
      </w:r>
    </w:p>
    <w:p w:rsidR="00A2096F" w:rsidRPr="002F604B" w:rsidRDefault="00A2096F" w:rsidP="002F604B">
      <w:pPr>
        <w:pStyle w:val="EMEABodyText"/>
        <w:rPr>
          <w:lang w:val="ro-RO"/>
        </w:rPr>
      </w:pPr>
    </w:p>
    <w:p w:rsidR="00A2096F" w:rsidRPr="000D581D" w:rsidRDefault="00A2096F" w:rsidP="002F604B">
      <w:pPr>
        <w:pStyle w:val="EMEABodyText"/>
        <w:outlineLvl w:val="0"/>
        <w:rPr>
          <w:u w:val="single"/>
          <w:lang w:val="ro-RO"/>
        </w:rPr>
      </w:pPr>
      <w:r w:rsidRPr="000D581D">
        <w:rPr>
          <w:iCs/>
          <w:u w:val="single"/>
          <w:lang w:val="ro-RO"/>
        </w:rPr>
        <w:t>Tulburări renale şi ale căilor urinare</w:t>
      </w:r>
    </w:p>
    <w:p w:rsidR="000F3132" w:rsidRDefault="000F3132" w:rsidP="002F604B">
      <w:pPr>
        <w:pStyle w:val="EMEABodyText"/>
        <w:ind w:left="2835" w:hanging="2835"/>
        <w:rPr>
          <w:lang w:val="ro-RO"/>
        </w:rPr>
      </w:pPr>
    </w:p>
    <w:p w:rsidR="00A2096F" w:rsidRPr="002F604B" w:rsidRDefault="00A2096F" w:rsidP="002F604B">
      <w:pPr>
        <w:pStyle w:val="EMEABodyText"/>
        <w:ind w:left="2835" w:hanging="2835"/>
        <w:rPr>
          <w:szCs w:val="22"/>
          <w:lang w:val="ro-RO"/>
        </w:rPr>
      </w:pPr>
      <w:r w:rsidRPr="002F604B">
        <w:rPr>
          <w:lang w:val="ro-RO"/>
        </w:rPr>
        <w:t>Cu frecvenţă necunoscută:</w:t>
      </w:r>
      <w:r w:rsidRPr="002F604B">
        <w:rPr>
          <w:lang w:val="ro-RO"/>
        </w:rPr>
        <w:tab/>
        <w:t xml:space="preserve">alterarea </w:t>
      </w:r>
      <w:r w:rsidRPr="002F604B">
        <w:rPr>
          <w:szCs w:val="22"/>
          <w:lang w:val="ro-RO"/>
        </w:rPr>
        <w:t>funcţiei renale, inclusiv cazuri de insuficienţă renală la pacienţii cu risc (vezi pct. 4.4)</w:t>
      </w:r>
    </w:p>
    <w:p w:rsidR="00A2096F" w:rsidRPr="002F604B" w:rsidRDefault="00A2096F" w:rsidP="002F604B">
      <w:pPr>
        <w:pStyle w:val="EMEABodyText"/>
        <w:tabs>
          <w:tab w:val="left" w:pos="720"/>
          <w:tab w:val="left" w:pos="1440"/>
        </w:tabs>
        <w:rPr>
          <w:lang w:val="ro-RO"/>
        </w:rPr>
      </w:pPr>
    </w:p>
    <w:p w:rsidR="00A2096F" w:rsidRPr="000D581D" w:rsidRDefault="00A2096F" w:rsidP="002F604B">
      <w:pPr>
        <w:pStyle w:val="EMEABodyText"/>
        <w:jc w:val="both"/>
        <w:outlineLvl w:val="0"/>
        <w:rPr>
          <w:u w:val="single"/>
          <w:lang w:val="ro-RO"/>
        </w:rPr>
      </w:pPr>
      <w:r w:rsidRPr="000D581D">
        <w:rPr>
          <w:u w:val="single"/>
          <w:lang w:val="ro-RO"/>
        </w:rPr>
        <w:t>Tulburări ale aparatului genital şi sânului</w:t>
      </w:r>
    </w:p>
    <w:p w:rsidR="000F3132" w:rsidRDefault="000F3132" w:rsidP="002F604B">
      <w:pPr>
        <w:pStyle w:val="EMEABodyText"/>
        <w:tabs>
          <w:tab w:val="left" w:pos="2860"/>
        </w:tabs>
        <w:rPr>
          <w:lang w:val="ro-RO"/>
        </w:rPr>
      </w:pPr>
    </w:p>
    <w:p w:rsidR="00A2096F" w:rsidRPr="002F604B" w:rsidRDefault="00A2096F" w:rsidP="002F604B">
      <w:pPr>
        <w:pStyle w:val="EMEABodyText"/>
        <w:tabs>
          <w:tab w:val="left" w:pos="2860"/>
        </w:tabs>
        <w:rPr>
          <w:lang w:val="ro-RO"/>
        </w:rPr>
      </w:pPr>
      <w:r w:rsidRPr="002F604B">
        <w:rPr>
          <w:lang w:val="ro-RO"/>
        </w:rPr>
        <w:t>Mai puţin frecvente:</w:t>
      </w:r>
      <w:r w:rsidRPr="002F604B">
        <w:rPr>
          <w:lang w:val="ro-RO"/>
        </w:rPr>
        <w:tab/>
        <w:t>disfuncţie sexuală</w:t>
      </w:r>
    </w:p>
    <w:p w:rsidR="00A2096F" w:rsidRPr="002F604B" w:rsidRDefault="00A2096F" w:rsidP="002F604B">
      <w:pPr>
        <w:pStyle w:val="EMEABodyText"/>
        <w:tabs>
          <w:tab w:val="left" w:pos="1440"/>
        </w:tabs>
        <w:jc w:val="both"/>
        <w:outlineLvl w:val="0"/>
        <w:rPr>
          <w:lang w:val="ro-RO"/>
        </w:rPr>
      </w:pPr>
    </w:p>
    <w:p w:rsidR="00A2096F" w:rsidRPr="000D581D" w:rsidRDefault="00A2096F" w:rsidP="002F604B">
      <w:pPr>
        <w:pStyle w:val="EMEABodyText"/>
        <w:outlineLvl w:val="0"/>
        <w:rPr>
          <w:u w:val="single"/>
          <w:lang w:val="ro-RO"/>
        </w:rPr>
      </w:pPr>
      <w:r w:rsidRPr="000D581D">
        <w:rPr>
          <w:u w:val="single"/>
          <w:lang w:val="ro-RO"/>
        </w:rPr>
        <w:t>Tulburări generale şi la nivelul locului de administrare</w:t>
      </w:r>
    </w:p>
    <w:p w:rsidR="000F3132" w:rsidRDefault="000F3132" w:rsidP="002F604B">
      <w:pPr>
        <w:pStyle w:val="EMEABodyText"/>
        <w:tabs>
          <w:tab w:val="left" w:pos="2860"/>
        </w:tabs>
        <w:outlineLvl w:val="0"/>
        <w:rPr>
          <w:lang w:val="ro-RO"/>
        </w:rPr>
      </w:pPr>
    </w:p>
    <w:p w:rsidR="00A2096F" w:rsidRPr="002F604B" w:rsidRDefault="00A2096F" w:rsidP="002F604B">
      <w:pPr>
        <w:pStyle w:val="EMEABodyText"/>
        <w:tabs>
          <w:tab w:val="left" w:pos="2860"/>
        </w:tabs>
        <w:outlineLvl w:val="0"/>
        <w:rPr>
          <w:lang w:val="ro-RO"/>
        </w:rPr>
      </w:pPr>
      <w:r w:rsidRPr="002F604B">
        <w:rPr>
          <w:lang w:val="ro-RO"/>
        </w:rPr>
        <w:t>Frecvente:</w:t>
      </w:r>
      <w:r w:rsidRPr="002F604B">
        <w:rPr>
          <w:lang w:val="ro-RO"/>
        </w:rPr>
        <w:tab/>
      </w:r>
      <w:r w:rsidR="008B6E3D" w:rsidRPr="002F604B">
        <w:rPr>
          <w:lang w:val="ro-RO"/>
        </w:rPr>
        <w:t>fatigabilitate</w:t>
      </w:r>
    </w:p>
    <w:p w:rsidR="00A2096F" w:rsidRPr="002F604B" w:rsidRDefault="00A2096F" w:rsidP="002F604B">
      <w:pPr>
        <w:pStyle w:val="EMEABodyText"/>
        <w:tabs>
          <w:tab w:val="left" w:pos="2860"/>
        </w:tabs>
        <w:rPr>
          <w:lang w:val="ro-RO"/>
        </w:rPr>
      </w:pPr>
      <w:r w:rsidRPr="002F604B">
        <w:rPr>
          <w:lang w:val="ro-RO"/>
        </w:rPr>
        <w:t>Mai puţin frecvente:</w:t>
      </w:r>
      <w:r w:rsidRPr="002F604B">
        <w:rPr>
          <w:lang w:val="ro-RO"/>
        </w:rPr>
        <w:tab/>
        <w:t>durere toracică</w:t>
      </w:r>
    </w:p>
    <w:p w:rsidR="00A2096F" w:rsidRPr="002F604B" w:rsidRDefault="00A2096F" w:rsidP="002F604B">
      <w:pPr>
        <w:pStyle w:val="EMEABodyText"/>
        <w:rPr>
          <w:lang w:val="ro-RO"/>
        </w:rPr>
      </w:pPr>
    </w:p>
    <w:p w:rsidR="00A2096F" w:rsidRPr="000D581D" w:rsidRDefault="00A2096F" w:rsidP="002F604B">
      <w:pPr>
        <w:pStyle w:val="EMEABodyText"/>
        <w:rPr>
          <w:iCs/>
          <w:u w:val="single"/>
          <w:lang w:val="ro-RO"/>
        </w:rPr>
      </w:pPr>
      <w:r w:rsidRPr="000D581D">
        <w:rPr>
          <w:u w:val="single"/>
          <w:lang w:val="ro-RO"/>
        </w:rPr>
        <w:t>Investigaţii diagnostice</w:t>
      </w:r>
    </w:p>
    <w:p w:rsidR="000F3132" w:rsidRDefault="000F3132" w:rsidP="002F604B">
      <w:pPr>
        <w:pStyle w:val="EMEABodyText"/>
        <w:ind w:left="1843" w:hanging="1843"/>
        <w:rPr>
          <w:lang w:val="ro-RO"/>
        </w:rPr>
      </w:pPr>
    </w:p>
    <w:p w:rsidR="00A2096F" w:rsidRPr="002F604B" w:rsidRDefault="00A2096F" w:rsidP="002F604B">
      <w:pPr>
        <w:pStyle w:val="EMEABodyText"/>
        <w:ind w:left="1843" w:hanging="1843"/>
        <w:rPr>
          <w:lang w:val="ro-RO"/>
        </w:rPr>
      </w:pPr>
      <w:r w:rsidRPr="002F604B">
        <w:rPr>
          <w:lang w:val="ro-RO"/>
        </w:rPr>
        <w:t>Foarte frecvente:</w:t>
      </w:r>
      <w:r w:rsidRPr="002F604B">
        <w:rPr>
          <w:lang w:val="ro-RO"/>
        </w:rPr>
        <w:tab/>
        <w:t xml:space="preserve">Hiperkaliemia* a </w:t>
      </w:r>
      <w:r w:rsidR="008B6E3D" w:rsidRPr="002F604B">
        <w:rPr>
          <w:lang w:val="ro-RO"/>
        </w:rPr>
        <w:t xml:space="preserve">apărut </w:t>
      </w:r>
      <w:r w:rsidRPr="002F604B">
        <w:rPr>
          <w:lang w:val="ro-RO"/>
        </w:rPr>
        <w:t>mai frecvent la pacienţii diabetici trataţi cu irbesartan, comparativ cu cei la care s-a administrat placebo. La pacienţii hipertensivi diabetici</w:t>
      </w:r>
      <w:r w:rsidR="008B6E3D" w:rsidRPr="002F604B">
        <w:rPr>
          <w:lang w:val="ro-RO"/>
        </w:rPr>
        <w:t>,</w:t>
      </w:r>
      <w:r w:rsidRPr="002F604B">
        <w:rPr>
          <w:lang w:val="ro-RO"/>
        </w:rPr>
        <w:t xml:space="preserve"> cu microalbuminurie şi funcţie renală normală, hiperkaliemia (≥ 5,5 mEq/l) a apărut la 29,4% din pacienţii din grupul tratat cu irbesartan în doză de 300 mg şi la 22% din pacienţii din grupul la care s-a administrat placebo. La pacienţii hipertensivi diabetici</w:t>
      </w:r>
      <w:r w:rsidR="008B6E3D" w:rsidRPr="002F604B">
        <w:rPr>
          <w:lang w:val="ro-RO"/>
        </w:rPr>
        <w:t>,</w:t>
      </w:r>
      <w:r w:rsidRPr="002F604B">
        <w:rPr>
          <w:lang w:val="ro-RO"/>
        </w:rPr>
        <w:t xml:space="preserve"> cu insuficienţă renală cronică şi proteinurie cu semnificaţie clinică, hiperkaliemia (≥ 5,5 mEq/l) s-a observat la 46,3% din pacienţii din grupul tratat cu irbesartan şi la 26,3% din pacienţii din grupul la care s-a administrat placebo.</w:t>
      </w:r>
    </w:p>
    <w:p w:rsidR="008B6E3D" w:rsidRPr="002F604B" w:rsidRDefault="00A2096F" w:rsidP="002F604B">
      <w:pPr>
        <w:pStyle w:val="EMEABodyText"/>
        <w:ind w:left="1843" w:hanging="1843"/>
        <w:rPr>
          <w:lang w:val="ro-RO"/>
        </w:rPr>
      </w:pPr>
      <w:r w:rsidRPr="002F604B">
        <w:rPr>
          <w:lang w:val="ro-RO"/>
        </w:rPr>
        <w:t>Frecvente:</w:t>
      </w:r>
      <w:r w:rsidRPr="002F604B">
        <w:rPr>
          <w:lang w:val="ro-RO"/>
        </w:rPr>
        <w:tab/>
        <w:t>la subiecţii trataţi cu irbesartan, s-au observat frecvent (1,7%) creşteri semnificative ale creatin-kinazei plasmatice. Niciuna dintre</w:t>
      </w:r>
      <w:r w:rsidR="00111DF9" w:rsidRPr="002F604B">
        <w:rPr>
          <w:lang w:val="ro-RO"/>
        </w:rPr>
        <w:t xml:space="preserve"> aceste</w:t>
      </w:r>
      <w:r w:rsidRPr="002F604B">
        <w:rPr>
          <w:lang w:val="ro-RO"/>
        </w:rPr>
        <w:t xml:space="preserve"> creşteri nu s-a asociat cu evenimente musculo-scheletice identificabile clinic. </w:t>
      </w:r>
    </w:p>
    <w:p w:rsidR="00A2096F" w:rsidRPr="002F604B" w:rsidRDefault="00A2096F" w:rsidP="002F604B">
      <w:pPr>
        <w:pStyle w:val="EMEABodyText"/>
        <w:tabs>
          <w:tab w:val="left" w:pos="1843"/>
        </w:tabs>
        <w:ind w:left="1843"/>
        <w:rPr>
          <w:lang w:val="ro-RO"/>
        </w:rPr>
      </w:pPr>
      <w:r w:rsidRPr="002F604B">
        <w:rPr>
          <w:lang w:val="ro-RO"/>
        </w:rPr>
        <w:t>La 1,7% din pacienţii hipertensivi cu nefropatie diabetică avansată, trataţi cu irbesartan, s-a observat o scădere a</w:t>
      </w:r>
      <w:r w:rsidR="00111DF9" w:rsidRPr="002F604B">
        <w:rPr>
          <w:lang w:val="ro-RO"/>
        </w:rPr>
        <w:t xml:space="preserve"> valorilor </w:t>
      </w:r>
      <w:r w:rsidRPr="002F604B">
        <w:rPr>
          <w:lang w:val="ro-RO"/>
        </w:rPr>
        <w:t>hemoglobinei*, fără semnificaţie clinică.</w:t>
      </w:r>
    </w:p>
    <w:p w:rsidR="00A2096F" w:rsidRPr="002F604B" w:rsidRDefault="00A2096F" w:rsidP="002F604B">
      <w:pPr>
        <w:pStyle w:val="EMEABodyText"/>
        <w:ind w:left="1605"/>
        <w:rPr>
          <w:lang w:val="ro-RO"/>
        </w:rPr>
      </w:pPr>
    </w:p>
    <w:p w:rsidR="00A2096F" w:rsidRPr="002F604B" w:rsidRDefault="00A2096F" w:rsidP="002F604B">
      <w:pPr>
        <w:pStyle w:val="EMEABodyText"/>
        <w:rPr>
          <w:bCs/>
          <w:u w:val="single"/>
          <w:lang w:val="ro-RO"/>
        </w:rPr>
      </w:pPr>
      <w:r w:rsidRPr="002F604B">
        <w:rPr>
          <w:bCs/>
          <w:u w:val="single"/>
          <w:lang w:val="ro-RO"/>
        </w:rPr>
        <w:t>Copii şi adolescenţi</w:t>
      </w:r>
    </w:p>
    <w:p w:rsidR="000F3132" w:rsidRDefault="000F3132" w:rsidP="002F604B">
      <w:pPr>
        <w:pStyle w:val="EMEABodyText"/>
        <w:rPr>
          <w:bCs/>
          <w:lang w:val="ro-RO"/>
        </w:rPr>
      </w:pPr>
    </w:p>
    <w:p w:rsidR="00A2096F" w:rsidRPr="002F604B" w:rsidRDefault="00A2096F" w:rsidP="002F604B">
      <w:pPr>
        <w:pStyle w:val="EMEABodyText"/>
        <w:rPr>
          <w:bCs/>
          <w:lang w:val="ro-RO"/>
        </w:rPr>
      </w:pPr>
      <w:r w:rsidRPr="002F604B">
        <w:rPr>
          <w:bCs/>
          <w:lang w:val="ro-RO"/>
        </w:rPr>
        <w:t>Într-un studiu randomizat care a inclus 318 copii şi adolescenţi cu hipertensiune arterială</w:t>
      </w:r>
      <w:r w:rsidR="00111DF9" w:rsidRPr="002F604B">
        <w:rPr>
          <w:bCs/>
          <w:lang w:val="ro-RO"/>
        </w:rPr>
        <w:t>,</w:t>
      </w:r>
      <w:r w:rsidRPr="002F604B">
        <w:rPr>
          <w:bCs/>
          <w:lang w:val="ro-RO"/>
        </w:rPr>
        <w:t xml:space="preserve"> cu vârsta cuprinsă între 6 şi 16 ani, </w:t>
      </w:r>
      <w:r w:rsidR="00111DF9" w:rsidRPr="002F604B">
        <w:rPr>
          <w:bCs/>
          <w:lang w:val="ro-RO"/>
        </w:rPr>
        <w:t>în faza dublu-orb cu durata de 3 săptămâni</w:t>
      </w:r>
      <w:r w:rsidR="00111DF9" w:rsidRPr="002F604B" w:rsidDel="00D82CAE">
        <w:rPr>
          <w:bCs/>
          <w:lang w:val="ro-RO"/>
        </w:rPr>
        <w:t xml:space="preserve"> </w:t>
      </w:r>
      <w:r w:rsidR="00111DF9" w:rsidRPr="002F604B">
        <w:rPr>
          <w:bCs/>
          <w:lang w:val="ro-RO"/>
        </w:rPr>
        <w:t xml:space="preserve">au apărut </w:t>
      </w:r>
      <w:r w:rsidRPr="002F604B">
        <w:rPr>
          <w:bCs/>
          <w:lang w:val="ro-RO"/>
        </w:rPr>
        <w:t xml:space="preserve">următoarele reacţii adverse: cefalee (7,9%), hipotensiune arterială (2,2%), ameţeli (1,9%), tuse (0,9%). În </w:t>
      </w:r>
      <w:r w:rsidR="00111DF9" w:rsidRPr="002F604B">
        <w:rPr>
          <w:bCs/>
          <w:lang w:val="ro-RO"/>
        </w:rPr>
        <w:t xml:space="preserve">perioada deschisă </w:t>
      </w:r>
      <w:r w:rsidRPr="002F604B">
        <w:rPr>
          <w:bCs/>
          <w:lang w:val="ro-RO"/>
        </w:rPr>
        <w:t>a acestui studiu</w:t>
      </w:r>
      <w:r w:rsidR="00111DF9" w:rsidRPr="002F604B">
        <w:rPr>
          <w:bCs/>
          <w:lang w:val="ro-RO"/>
        </w:rPr>
        <w:t>, cu durata de 26 de săptămâni</w:t>
      </w:r>
      <w:r w:rsidRPr="002F604B">
        <w:rPr>
          <w:bCs/>
          <w:lang w:val="ro-RO"/>
        </w:rPr>
        <w:t>, cele mai frecvent</w:t>
      </w:r>
      <w:r w:rsidR="00111DF9" w:rsidRPr="002F604B">
        <w:rPr>
          <w:bCs/>
          <w:lang w:val="ro-RO"/>
        </w:rPr>
        <w:t xml:space="preserve"> observate</w:t>
      </w:r>
      <w:r w:rsidRPr="002F604B">
        <w:rPr>
          <w:bCs/>
          <w:lang w:val="ro-RO"/>
        </w:rPr>
        <w:t xml:space="preserve"> modificări ale testelor de laborator au fost creşterea </w:t>
      </w:r>
      <w:r w:rsidR="00111DF9" w:rsidRPr="002F604B">
        <w:rPr>
          <w:bCs/>
          <w:lang w:val="ro-RO"/>
        </w:rPr>
        <w:t xml:space="preserve">valorilor </w:t>
      </w:r>
      <w:r w:rsidRPr="002F604B">
        <w:rPr>
          <w:bCs/>
          <w:lang w:val="ro-RO"/>
        </w:rPr>
        <w:t xml:space="preserve">creatininei (6,5%) şi ale </w:t>
      </w:r>
      <w:r w:rsidR="00111DF9" w:rsidRPr="002F604B">
        <w:rPr>
          <w:bCs/>
          <w:lang w:val="ro-RO"/>
        </w:rPr>
        <w:t xml:space="preserve">creatin-kinazei </w:t>
      </w:r>
      <w:r w:rsidRPr="002F604B">
        <w:rPr>
          <w:bCs/>
          <w:lang w:val="ro-RO"/>
        </w:rPr>
        <w:t>la 2% din copii</w:t>
      </w:r>
      <w:r w:rsidR="00111DF9" w:rsidRPr="002F604B">
        <w:rPr>
          <w:bCs/>
          <w:lang w:val="ro-RO"/>
        </w:rPr>
        <w:t>i trataţi</w:t>
      </w:r>
      <w:r w:rsidRPr="002F604B">
        <w:rPr>
          <w:bCs/>
          <w:lang w:val="ro-RO"/>
        </w:rPr>
        <w:t>.</w:t>
      </w:r>
    </w:p>
    <w:p w:rsidR="00111DF9" w:rsidRPr="002F604B" w:rsidRDefault="00111DF9" w:rsidP="002F604B">
      <w:pPr>
        <w:pStyle w:val="EMEABodyText"/>
        <w:rPr>
          <w:lang w:val="ro-RO"/>
        </w:rPr>
      </w:pPr>
    </w:p>
    <w:p w:rsidR="00111DF9" w:rsidRPr="002F604B" w:rsidRDefault="00111DF9" w:rsidP="002F604B">
      <w:pPr>
        <w:pStyle w:val="EMEABodyText"/>
        <w:rPr>
          <w:u w:val="single"/>
          <w:lang w:val="ro-RO"/>
        </w:rPr>
      </w:pPr>
      <w:r w:rsidRPr="002F604B">
        <w:rPr>
          <w:u w:val="single"/>
          <w:lang w:val="ro-RO"/>
        </w:rPr>
        <w:t>Raportarea reacţiilor adverse suspectate</w:t>
      </w:r>
    </w:p>
    <w:p w:rsidR="000F3132" w:rsidRDefault="000F3132" w:rsidP="002F604B">
      <w:pPr>
        <w:pStyle w:val="EMEABodyText"/>
        <w:rPr>
          <w:lang w:val="ro-RO"/>
        </w:rPr>
      </w:pPr>
    </w:p>
    <w:p w:rsidR="00111DF9" w:rsidRPr="002F604B" w:rsidRDefault="00F674F7" w:rsidP="002F604B">
      <w:pPr>
        <w:pStyle w:val="EMEABodyText"/>
        <w:rPr>
          <w:lang w:val="ro-RO"/>
        </w:rPr>
      </w:pPr>
      <w:r>
        <w:rPr>
          <w:lang w:val="ro-RO"/>
        </w:rPr>
        <w:t>R</w:t>
      </w:r>
      <w:r w:rsidR="00111DF9" w:rsidRPr="002F604B">
        <w:rPr>
          <w:lang w:val="ro-RO"/>
        </w:rPr>
        <w:t>aportarea reacţiilor adverse suspectate după autorizarea medicamentului</w:t>
      </w:r>
      <w:r w:rsidRPr="00F674F7">
        <w:rPr>
          <w:lang w:val="ro-RO"/>
        </w:rPr>
        <w:t xml:space="preserve"> </w:t>
      </w:r>
      <w:r>
        <w:rPr>
          <w:lang w:val="ro-RO"/>
        </w:rPr>
        <w:t>e</w:t>
      </w:r>
      <w:r w:rsidRPr="002F604B">
        <w:rPr>
          <w:lang w:val="ro-RO"/>
        </w:rPr>
        <w:t>ste importantă</w:t>
      </w:r>
      <w:r w:rsidR="00111DF9" w:rsidRPr="002F604B">
        <w:rPr>
          <w:lang w:val="ro-RO"/>
        </w:rPr>
        <w:t xml:space="preserve">. Acest lucru permite monitorizarea continuă a raportului beneficiu/risc al medicamentului. Profesioniştii din domeniul sănătăţii sunt rugaţi să raporteze orice reacţie adversă suspectată prin intermediul </w:t>
      </w:r>
      <w:r w:rsidR="00111DF9" w:rsidRPr="002F604B">
        <w:rPr>
          <w:highlight w:val="lightGray"/>
          <w:lang w:val="ro-RO"/>
        </w:rPr>
        <w:t xml:space="preserve">sistemului naţional de raportare, </w:t>
      </w:r>
      <w:r w:rsidR="002D118B">
        <w:rPr>
          <w:highlight w:val="lightGray"/>
          <w:lang w:val="ro-RO"/>
        </w:rPr>
        <w:t>astfel</w:t>
      </w:r>
      <w:r w:rsidR="002D118B" w:rsidRPr="002F604B">
        <w:rPr>
          <w:highlight w:val="lightGray"/>
          <w:lang w:val="ro-RO"/>
        </w:rPr>
        <w:t xml:space="preserve"> </w:t>
      </w:r>
      <w:r w:rsidR="00111DF9" w:rsidRPr="002F604B">
        <w:rPr>
          <w:highlight w:val="lightGray"/>
          <w:lang w:val="ro-RO"/>
        </w:rPr>
        <w:t xml:space="preserve">cum este menţionat în </w:t>
      </w:r>
      <w:r w:rsidR="00F9134F" w:rsidRPr="00734EC5">
        <w:rPr>
          <w:szCs w:val="22"/>
          <w:highlight w:val="lightGray"/>
          <w:lang w:val="ro-RO"/>
        </w:rPr>
        <w:fldChar w:fldCharType="begin"/>
      </w:r>
      <w:r w:rsidR="00F9134F" w:rsidRPr="00734EC5">
        <w:rPr>
          <w:szCs w:val="22"/>
          <w:highlight w:val="lightGray"/>
          <w:lang w:val="ro-RO"/>
        </w:rPr>
        <w:instrText xml:space="preserve"> HYPERLINK "http://www.ema.europa.eu/docs/en_GB/document_library/Template_or_form/2013/03/WC500139752.doc" </w:instrText>
      </w:r>
      <w:r w:rsidR="00F9134F" w:rsidRPr="00F954E5">
        <w:rPr>
          <w:szCs w:val="22"/>
          <w:highlight w:val="lightGray"/>
          <w:lang w:val="ro-RO"/>
        </w:rPr>
      </w:r>
      <w:r w:rsidR="00F9134F" w:rsidRPr="00734EC5">
        <w:rPr>
          <w:szCs w:val="22"/>
          <w:highlight w:val="lightGray"/>
          <w:lang w:val="ro-RO"/>
        </w:rPr>
        <w:fldChar w:fldCharType="separate"/>
      </w:r>
      <w:r w:rsidR="00F9134F" w:rsidRPr="00734EC5">
        <w:rPr>
          <w:rStyle w:val="Hyperlink"/>
          <w:szCs w:val="22"/>
          <w:highlight w:val="lightGray"/>
          <w:lang w:val="ro-RO"/>
        </w:rPr>
        <w:t>Anexa V</w:t>
      </w:r>
      <w:r w:rsidR="00F9134F" w:rsidRPr="00734EC5">
        <w:rPr>
          <w:szCs w:val="22"/>
          <w:highlight w:val="lightGray"/>
          <w:lang w:val="ro-RO"/>
        </w:rPr>
        <w:fldChar w:fldCharType="end"/>
      </w:r>
      <w:r w:rsidR="00111DF9" w:rsidRPr="002F604B">
        <w:rPr>
          <w:lang w:val="ro-RO"/>
        </w:rPr>
        <w:t>.</w:t>
      </w:r>
    </w:p>
    <w:p w:rsidR="00A2096F" w:rsidRPr="002F604B" w:rsidRDefault="00A2096F" w:rsidP="002F604B">
      <w:pPr>
        <w:pStyle w:val="EMEABodyText"/>
        <w:rPr>
          <w:lang w:val="ro-RO"/>
        </w:rPr>
      </w:pPr>
    </w:p>
    <w:p w:rsidR="00A2096F" w:rsidRPr="002F604B" w:rsidRDefault="00A2096F" w:rsidP="002F604B">
      <w:pPr>
        <w:pStyle w:val="EMEAHeading2"/>
        <w:rPr>
          <w:lang w:val="ro-RO"/>
        </w:rPr>
      </w:pPr>
      <w:r w:rsidRPr="002F604B">
        <w:rPr>
          <w:lang w:val="ro-RO"/>
        </w:rPr>
        <w:t>4.9</w:t>
      </w:r>
      <w:r w:rsidRPr="002F604B">
        <w:rPr>
          <w:lang w:val="ro-RO"/>
        </w:rPr>
        <w:tab/>
        <w:t>Supradozaj</w:t>
      </w:r>
    </w:p>
    <w:p w:rsidR="00A2096F" w:rsidRPr="002F604B" w:rsidRDefault="00A2096F" w:rsidP="002F604B">
      <w:pPr>
        <w:pStyle w:val="EMEAHeading2"/>
        <w:rPr>
          <w:lang w:val="ro-RO"/>
        </w:rPr>
      </w:pPr>
    </w:p>
    <w:p w:rsidR="00A2096F" w:rsidRPr="002F604B" w:rsidRDefault="00A2096F" w:rsidP="002F604B">
      <w:pPr>
        <w:pStyle w:val="EMEABodyText"/>
        <w:rPr>
          <w:lang w:val="ro-RO"/>
        </w:rPr>
      </w:pPr>
      <w:r w:rsidRPr="002F604B">
        <w:rPr>
          <w:lang w:val="ro-RO"/>
        </w:rPr>
        <w:t xml:space="preserve">În urma expunerii adulţilor la doze de până la 900 mg irbesartan/zi, timp de 8 săptămâni, nu s-a evidenţiat toxicitate. În caz de supradozaj, manifestările cele mai probabile sunt hipotensiunea arterială şi tahicardia; de asemenea, </w:t>
      </w:r>
      <w:r w:rsidR="00F2514C" w:rsidRPr="002F604B">
        <w:rPr>
          <w:lang w:val="ro-RO"/>
        </w:rPr>
        <w:t xml:space="preserve">ca urmare a supradozajului </w:t>
      </w:r>
      <w:r w:rsidRPr="002F604B">
        <w:rPr>
          <w:lang w:val="ro-RO"/>
        </w:rPr>
        <w:t>poate să apară şi bradicardi</w:t>
      </w:r>
      <w:r w:rsidR="00F2514C" w:rsidRPr="002F604B">
        <w:rPr>
          <w:lang w:val="ro-RO"/>
        </w:rPr>
        <w:t>e</w:t>
      </w:r>
      <w:r w:rsidRPr="002F604B">
        <w:rPr>
          <w:lang w:val="ro-RO"/>
        </w:rPr>
        <w:t>. Nu sunt disponibile informaţii specifice privind tratamentul supradozajului cu Aprovel. Pacientul trebuie supravegheat</w:t>
      </w:r>
      <w:r w:rsidR="00F2514C" w:rsidRPr="002F604B">
        <w:rPr>
          <w:lang w:val="ro-RO"/>
        </w:rPr>
        <w:t xml:space="preserve"> atent,</w:t>
      </w:r>
      <w:r w:rsidRPr="002F604B">
        <w:rPr>
          <w:lang w:val="ro-RO"/>
        </w:rPr>
        <w:t xml:space="preserve"> iar tratamentul trebuie să fie simptomatic şi de susţinere. Măsurile recomandate includ provocarea vărsăturilor şi/sau efectuarea lavajului gastric. Pentru tratamentul supradozajului se poate utiliza cărbune activat. Irbesartanul nu </w:t>
      </w:r>
      <w:r w:rsidR="00267409" w:rsidRPr="002F604B">
        <w:rPr>
          <w:lang w:val="ro-RO"/>
        </w:rPr>
        <w:t xml:space="preserve">se elimină prin </w:t>
      </w:r>
      <w:r w:rsidRPr="002F604B">
        <w:rPr>
          <w:lang w:val="ro-RO"/>
        </w:rPr>
        <w:t>hemodializ</w:t>
      </w:r>
      <w:r w:rsidR="00267409" w:rsidRPr="002F604B">
        <w:rPr>
          <w:lang w:val="ro-RO"/>
        </w:rPr>
        <w:t>ă</w:t>
      </w:r>
      <w:r w:rsidRPr="002F604B">
        <w:rPr>
          <w:lang w:val="ro-RO"/>
        </w:rPr>
        <w:t>.</w:t>
      </w:r>
    </w:p>
    <w:p w:rsidR="00A2096F" w:rsidRPr="002F604B" w:rsidRDefault="00A2096F" w:rsidP="002F604B">
      <w:pPr>
        <w:pStyle w:val="EMEABodyText"/>
        <w:rPr>
          <w:lang w:val="ro-RO"/>
        </w:rPr>
      </w:pPr>
    </w:p>
    <w:p w:rsidR="00A2096F" w:rsidRPr="002F604B" w:rsidRDefault="00A2096F" w:rsidP="002F604B">
      <w:pPr>
        <w:pStyle w:val="EMEABodyText"/>
        <w:rPr>
          <w:lang w:val="ro-RO"/>
        </w:rPr>
      </w:pPr>
    </w:p>
    <w:p w:rsidR="00A2096F" w:rsidRPr="002F604B" w:rsidRDefault="00A2096F" w:rsidP="002F604B">
      <w:pPr>
        <w:pStyle w:val="EMEAHeading1"/>
        <w:rPr>
          <w:lang w:val="ro-RO"/>
        </w:rPr>
      </w:pPr>
      <w:r w:rsidRPr="002F604B">
        <w:rPr>
          <w:lang w:val="ro-RO"/>
        </w:rPr>
        <w:t>5.</w:t>
      </w:r>
      <w:r w:rsidRPr="002F604B">
        <w:rPr>
          <w:lang w:val="ro-RO"/>
        </w:rPr>
        <w:tab/>
        <w:t>PROPRIETĂŢI FARMACOLOGICE</w:t>
      </w:r>
    </w:p>
    <w:p w:rsidR="00A2096F" w:rsidRPr="002F604B" w:rsidRDefault="00A2096F" w:rsidP="002F604B">
      <w:pPr>
        <w:pStyle w:val="EMEAHeading1"/>
        <w:rPr>
          <w:lang w:val="ro-RO"/>
        </w:rPr>
      </w:pPr>
    </w:p>
    <w:p w:rsidR="00A2096F" w:rsidRPr="002F604B" w:rsidRDefault="00A2096F" w:rsidP="002F604B">
      <w:pPr>
        <w:pStyle w:val="EMEAHeading2"/>
        <w:rPr>
          <w:lang w:val="ro-RO"/>
        </w:rPr>
      </w:pPr>
      <w:r w:rsidRPr="002F604B">
        <w:rPr>
          <w:lang w:val="ro-RO"/>
        </w:rPr>
        <w:t>5.1</w:t>
      </w:r>
      <w:r w:rsidRPr="002F604B">
        <w:rPr>
          <w:lang w:val="ro-RO"/>
        </w:rPr>
        <w:tab/>
        <w:t>Proprietăţi farmacodinamice</w:t>
      </w:r>
    </w:p>
    <w:p w:rsidR="00A2096F" w:rsidRPr="002F604B" w:rsidRDefault="00A2096F" w:rsidP="002F604B">
      <w:pPr>
        <w:pStyle w:val="EMEAHeading2"/>
        <w:rPr>
          <w:lang w:val="ro-RO"/>
        </w:rPr>
      </w:pPr>
    </w:p>
    <w:p w:rsidR="00A2096F" w:rsidRPr="002F604B" w:rsidRDefault="00A2096F" w:rsidP="002F604B">
      <w:pPr>
        <w:pStyle w:val="EMEABodyText"/>
        <w:rPr>
          <w:lang w:val="ro-RO"/>
        </w:rPr>
      </w:pPr>
      <w:r w:rsidRPr="002F604B">
        <w:rPr>
          <w:lang w:val="ro-RO"/>
        </w:rPr>
        <w:t xml:space="preserve">Grupa farmacoterapeutică: antagonişti </w:t>
      </w:r>
      <w:r w:rsidR="00F2514C" w:rsidRPr="002F604B">
        <w:rPr>
          <w:lang w:val="ro-RO"/>
        </w:rPr>
        <w:t xml:space="preserve">ai receptorilor </w:t>
      </w:r>
      <w:r w:rsidRPr="002F604B">
        <w:rPr>
          <w:lang w:val="ro-RO"/>
        </w:rPr>
        <w:t>pentru angiotensină II</w:t>
      </w:r>
      <w:r w:rsidR="008B184B">
        <w:rPr>
          <w:lang w:val="ro-RO"/>
        </w:rPr>
        <w:t>, c</w:t>
      </w:r>
      <w:r w:rsidR="006E5E43" w:rsidRPr="002F604B">
        <w:rPr>
          <w:lang w:val="ro-RO"/>
        </w:rPr>
        <w:t xml:space="preserve">odul </w:t>
      </w:r>
      <w:r w:rsidRPr="002F604B">
        <w:rPr>
          <w:lang w:val="ro-RO"/>
        </w:rPr>
        <w:t>ATC: C09C A04</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u w:val="single"/>
          <w:lang w:val="ro-RO"/>
        </w:rPr>
        <w:t>Mecanism de acţiune</w:t>
      </w:r>
      <w:r w:rsidRPr="002F604B">
        <w:rPr>
          <w:lang w:val="ro-RO"/>
        </w:rPr>
        <w:t>:</w:t>
      </w:r>
      <w:r w:rsidRPr="002F604B">
        <w:rPr>
          <w:b/>
          <w:lang w:val="ro-RO"/>
        </w:rPr>
        <w:t xml:space="preserve"> </w:t>
      </w:r>
      <w:r w:rsidRPr="002F604B">
        <w:rPr>
          <w:lang w:val="ro-RO"/>
        </w:rPr>
        <w:t>Irbesartanul este un antagonist puternic şi selectiv al receptorilor pentru angiotensină II (tip AT</w:t>
      </w:r>
      <w:r w:rsidRPr="002F604B">
        <w:rPr>
          <w:vertAlign w:val="subscript"/>
          <w:lang w:val="ro-RO"/>
        </w:rPr>
        <w:t>1</w:t>
      </w:r>
      <w:r w:rsidRPr="002F604B">
        <w:rPr>
          <w:lang w:val="ro-RO"/>
        </w:rPr>
        <w:t>), activ după administrare pe cale orală.</w:t>
      </w:r>
      <w:r w:rsidRPr="002F604B">
        <w:rPr>
          <w:b/>
          <w:lang w:val="ro-RO"/>
        </w:rPr>
        <w:t xml:space="preserve"> </w:t>
      </w:r>
      <w:r w:rsidRPr="002F604B">
        <w:rPr>
          <w:lang w:val="ro-RO"/>
        </w:rPr>
        <w:t>Se consideră că blochează toate acţiunile angiotensinei II mediate prin receptor</w:t>
      </w:r>
      <w:r w:rsidR="00917F22" w:rsidRPr="002F604B">
        <w:rPr>
          <w:lang w:val="ro-RO"/>
        </w:rPr>
        <w:t>ul</w:t>
      </w:r>
      <w:r w:rsidRPr="002F604B">
        <w:rPr>
          <w:lang w:val="ro-RO"/>
        </w:rPr>
        <w:t xml:space="preserve"> AT</w:t>
      </w:r>
      <w:r w:rsidRPr="002F604B">
        <w:rPr>
          <w:vertAlign w:val="subscript"/>
          <w:lang w:val="ro-RO"/>
        </w:rPr>
        <w:t>1</w:t>
      </w:r>
      <w:r w:rsidRPr="002F604B">
        <w:rPr>
          <w:lang w:val="ro-RO"/>
        </w:rPr>
        <w:t>, indiferent de originea sau de calea de sinteză a angiotensinei II. Antagonizarea selectivă a receptorilor</w:t>
      </w:r>
      <w:r w:rsidR="00917F22" w:rsidRPr="002F604B">
        <w:rPr>
          <w:lang w:val="ro-RO"/>
        </w:rPr>
        <w:t xml:space="preserve"> pentru</w:t>
      </w:r>
      <w:r w:rsidRPr="002F604B">
        <w:rPr>
          <w:lang w:val="ro-RO"/>
        </w:rPr>
        <w:t xml:space="preserve"> angiotensin</w:t>
      </w:r>
      <w:r w:rsidR="00917F22" w:rsidRPr="002F604B">
        <w:rPr>
          <w:lang w:val="ro-RO"/>
        </w:rPr>
        <w:t>ă</w:t>
      </w:r>
      <w:r w:rsidRPr="002F604B">
        <w:rPr>
          <w:lang w:val="ro-RO"/>
        </w:rPr>
        <w:t xml:space="preserve"> II (AT</w:t>
      </w:r>
      <w:r w:rsidRPr="002F604B">
        <w:rPr>
          <w:vertAlign w:val="subscript"/>
          <w:lang w:val="ro-RO"/>
        </w:rPr>
        <w:t>1</w:t>
      </w:r>
      <w:r w:rsidRPr="002F604B">
        <w:rPr>
          <w:lang w:val="ro-RO"/>
        </w:rPr>
        <w:t xml:space="preserve">) determină creşterea concentraţiilor plasmatice de renină şi de angiotensină II şi scăderea concentraţiei plasmatice de aldosteron. </w:t>
      </w:r>
      <w:r w:rsidR="00917F22" w:rsidRPr="002F604B">
        <w:rPr>
          <w:lang w:val="ro-RO"/>
        </w:rPr>
        <w:t xml:space="preserve">Concentraţiile plasmatice ale potasiului </w:t>
      </w:r>
      <w:r w:rsidRPr="002F604B">
        <w:rPr>
          <w:lang w:val="ro-RO"/>
        </w:rPr>
        <w:t xml:space="preserve">nu </w:t>
      </w:r>
      <w:r w:rsidR="00917F22" w:rsidRPr="002F604B">
        <w:rPr>
          <w:lang w:val="ro-RO"/>
        </w:rPr>
        <w:t xml:space="preserve">sunt afectate </w:t>
      </w:r>
      <w:r w:rsidRPr="002F604B">
        <w:rPr>
          <w:lang w:val="ro-RO"/>
        </w:rPr>
        <w:t>semnificativ de irbesartan administrat în monoterapie, la dozele recomandate. Irbesartanul nu inhibă enzima de conversie a angiotensinei (kininaza II), o enzimă care generează formarea de angiotensină II şi care metabolizează şi bradikinina la metaboliţi inactivi. Irbesartanul nu necesită activare metabolică pentru a-şi exercita activitatea.</w:t>
      </w:r>
    </w:p>
    <w:p w:rsidR="00A2096F" w:rsidRPr="002F604B" w:rsidRDefault="00A2096F" w:rsidP="002F604B">
      <w:pPr>
        <w:pStyle w:val="EMEABodyText"/>
        <w:rPr>
          <w:lang w:val="ro-RO"/>
        </w:rPr>
      </w:pPr>
    </w:p>
    <w:p w:rsidR="00A2096F" w:rsidRPr="002F604B" w:rsidRDefault="00A2096F" w:rsidP="002F604B">
      <w:pPr>
        <w:pStyle w:val="EMEABodyText"/>
        <w:keepNext/>
        <w:rPr>
          <w:u w:val="single"/>
          <w:lang w:val="ro-RO"/>
        </w:rPr>
      </w:pPr>
      <w:r w:rsidRPr="002F604B">
        <w:rPr>
          <w:u w:val="single"/>
          <w:lang w:val="ro-RO"/>
        </w:rPr>
        <w:t>Eficacitate clinică</w:t>
      </w:r>
    </w:p>
    <w:p w:rsidR="00A2096F" w:rsidRPr="002F604B" w:rsidRDefault="00A2096F" w:rsidP="002F604B">
      <w:pPr>
        <w:pStyle w:val="EMEABodyText"/>
        <w:keepNext/>
        <w:rPr>
          <w:lang w:val="ro-RO"/>
        </w:rPr>
      </w:pPr>
    </w:p>
    <w:p w:rsidR="00A2096F" w:rsidRPr="000D581D" w:rsidRDefault="00A2096F" w:rsidP="002F604B">
      <w:pPr>
        <w:pStyle w:val="EMEABodyText"/>
        <w:keepNext/>
        <w:rPr>
          <w:i/>
          <w:lang w:val="ro-RO"/>
        </w:rPr>
      </w:pPr>
      <w:r w:rsidRPr="000D581D">
        <w:rPr>
          <w:i/>
          <w:lang w:val="ro-RO"/>
        </w:rPr>
        <w:t>Hipertensiune arterială</w:t>
      </w:r>
    </w:p>
    <w:p w:rsidR="006E5E43" w:rsidRDefault="006E5E43" w:rsidP="002F604B">
      <w:pPr>
        <w:pStyle w:val="EMEABodyText"/>
        <w:rPr>
          <w:lang w:val="ro-RO"/>
        </w:rPr>
      </w:pPr>
    </w:p>
    <w:p w:rsidR="00A2096F" w:rsidRPr="002F604B" w:rsidRDefault="00A2096F" w:rsidP="002F604B">
      <w:pPr>
        <w:pStyle w:val="EMEABodyText"/>
        <w:rPr>
          <w:lang w:val="ro-RO"/>
        </w:rPr>
      </w:pPr>
      <w:r w:rsidRPr="002F604B">
        <w:rPr>
          <w:lang w:val="ro-RO"/>
        </w:rPr>
        <w:t>Irbesartanul scade tensiunea arterială, cu modificarea minimă a frecvenţei cardiace. Scăderea tensiunii arteriale este dependentă de doză, cu o tendinţă de atingere a fazei de platou la doze peste 300 mg irbesartan, administrate în priză unică zilnică. Dozele cuprinse între 150</w:t>
      </w:r>
      <w:r w:rsidR="00917F22" w:rsidRPr="002F604B">
        <w:rPr>
          <w:lang w:val="ro-RO"/>
        </w:rPr>
        <w:t>-</w:t>
      </w:r>
      <w:r w:rsidRPr="002F604B">
        <w:rPr>
          <w:lang w:val="ro-RO"/>
        </w:rPr>
        <w:t>300 mg irbesartan, o dată pe zi, scad valorile tensiunii arteriale în clinostatism sau în poziţie şezândă, după 24 ore de la administrare (înaintea dozei următoare), în medie cu 8</w:t>
      </w:r>
      <w:r w:rsidR="00917F22" w:rsidRPr="002F604B">
        <w:rPr>
          <w:lang w:val="ro-RO"/>
        </w:rPr>
        <w:t>-</w:t>
      </w:r>
      <w:r w:rsidRPr="002F604B">
        <w:rPr>
          <w:lang w:val="ro-RO"/>
        </w:rPr>
        <w:t>13/5</w:t>
      </w:r>
      <w:r w:rsidR="00917F22" w:rsidRPr="002F604B">
        <w:rPr>
          <w:lang w:val="ro-RO"/>
        </w:rPr>
        <w:t>-</w:t>
      </w:r>
      <w:r w:rsidRPr="002F604B">
        <w:rPr>
          <w:lang w:val="ro-RO"/>
        </w:rPr>
        <w:t>8 mm Hg (sistolică/diastolică), scădere care este superioară celei observate după administrarea de placebo.</w:t>
      </w:r>
    </w:p>
    <w:p w:rsidR="006E5E43" w:rsidRDefault="006E5E43" w:rsidP="002F604B">
      <w:pPr>
        <w:pStyle w:val="EMEABodyText"/>
        <w:rPr>
          <w:lang w:val="ro-RO"/>
        </w:rPr>
      </w:pPr>
    </w:p>
    <w:p w:rsidR="00A2096F" w:rsidRPr="002F604B" w:rsidRDefault="00A2096F" w:rsidP="002F604B">
      <w:pPr>
        <w:pStyle w:val="EMEABodyText"/>
        <w:rPr>
          <w:lang w:val="ro-RO"/>
        </w:rPr>
      </w:pPr>
      <w:r w:rsidRPr="002F604B">
        <w:rPr>
          <w:lang w:val="ro-RO"/>
        </w:rPr>
        <w:t>Reducerea maximă a tensiunii arteriale se obţine la 3</w:t>
      </w:r>
      <w:r w:rsidR="00917F22" w:rsidRPr="002F604B">
        <w:rPr>
          <w:lang w:val="ro-RO"/>
        </w:rPr>
        <w:t>-</w:t>
      </w:r>
      <w:r w:rsidRPr="002F604B">
        <w:rPr>
          <w:lang w:val="ro-RO"/>
        </w:rPr>
        <w:t>6 ore după administrare şi efectul antihipertensiv se menţine timp de cel puţin 24 ore. După 24 ore, la dozele recomandate, scăderea tensiunii arteriale este încă de 60</w:t>
      </w:r>
      <w:r w:rsidR="00917F22" w:rsidRPr="002F604B">
        <w:rPr>
          <w:lang w:val="ro-RO"/>
        </w:rPr>
        <w:t>-</w:t>
      </w:r>
      <w:r w:rsidRPr="002F604B">
        <w:rPr>
          <w:lang w:val="ro-RO"/>
        </w:rPr>
        <w:t>70% din scăderea maximă a tensiunii arteriale diastolice şi sistolice. O doză zilnică de 150 mg irbesartan, administrată în priză unică, produce efecte similare asupra tensiunii arteriale după 24 ore de la administrare (înaintea dozei următoare) şi asupra tensiunii arteriale medii pe 24 ore similare cu cele produse de administrarea aceleiaşi doze zilnice totale, fracţionate în două prize.</w:t>
      </w:r>
    </w:p>
    <w:p w:rsidR="006E5E43" w:rsidRDefault="006E5E43" w:rsidP="002F604B">
      <w:pPr>
        <w:pStyle w:val="EMEABodyText"/>
        <w:rPr>
          <w:lang w:val="ro-RO"/>
        </w:rPr>
      </w:pPr>
    </w:p>
    <w:p w:rsidR="00A2096F" w:rsidRPr="002F604B" w:rsidRDefault="00A2096F" w:rsidP="002F604B">
      <w:pPr>
        <w:pStyle w:val="EMEABodyText"/>
        <w:rPr>
          <w:lang w:val="ro-RO"/>
        </w:rPr>
      </w:pPr>
      <w:r w:rsidRPr="002F604B">
        <w:rPr>
          <w:lang w:val="ro-RO"/>
        </w:rPr>
        <w:t>Efectul antihipertensiv al Aprovel se manifestă în 1</w:t>
      </w:r>
      <w:r w:rsidR="00917F22" w:rsidRPr="002F604B">
        <w:rPr>
          <w:lang w:val="ro-RO"/>
        </w:rPr>
        <w:t>-</w:t>
      </w:r>
      <w:r w:rsidRPr="002F604B">
        <w:rPr>
          <w:lang w:val="ro-RO"/>
        </w:rPr>
        <w:t>2 săptămâni, efectul maxim fiind observat la 4</w:t>
      </w:r>
      <w:r w:rsidR="00917F22" w:rsidRPr="002F604B">
        <w:rPr>
          <w:lang w:val="ro-RO"/>
        </w:rPr>
        <w:noBreakHyphen/>
      </w:r>
      <w:r w:rsidRPr="002F604B">
        <w:rPr>
          <w:lang w:val="ro-RO"/>
        </w:rPr>
        <w:t>6</w:t>
      </w:r>
      <w:r w:rsidR="00917F22" w:rsidRPr="002F604B">
        <w:rPr>
          <w:lang w:val="ro-RO"/>
        </w:rPr>
        <w:t> </w:t>
      </w:r>
      <w:r w:rsidRPr="002F604B">
        <w:rPr>
          <w:lang w:val="ro-RO"/>
        </w:rPr>
        <w:t>săptămâni de la iniţierea tratamentului. Efectele antihipertensive se menţin în timpul tratamentului de lungă durată. După întreruperea tratamentului, tensiunea arterială revine treptat la valorile iniţiale. Întreruperea tratamentului nu declanşează hipertensiune arterială de rebound.</w:t>
      </w:r>
    </w:p>
    <w:p w:rsidR="006E5E43" w:rsidRDefault="006E5E43" w:rsidP="002F604B">
      <w:pPr>
        <w:pStyle w:val="EMEABodyText"/>
        <w:rPr>
          <w:lang w:val="ro-RO"/>
        </w:rPr>
      </w:pPr>
    </w:p>
    <w:p w:rsidR="00A2096F" w:rsidRPr="002F604B" w:rsidRDefault="00A2096F" w:rsidP="002F604B">
      <w:pPr>
        <w:pStyle w:val="EMEABodyText"/>
        <w:rPr>
          <w:lang w:val="ro-RO"/>
        </w:rPr>
      </w:pPr>
      <w:r w:rsidRPr="002F604B">
        <w:rPr>
          <w:lang w:val="ro-RO"/>
        </w:rPr>
        <w:t xml:space="preserve">Efectele antihipertensive ale irbesartanului şi diureticelor tiazidice sunt aditive. La pacienţii la care hipertensiunea arterială nu este controlată în mod adecvat cu irbesartan administrat în monoterapie, asocierea unei doze mici de hidroclorotiazidă (12,5 mg) la irbesartan, în priză unică zilnică, produce o scădere </w:t>
      </w:r>
      <w:r w:rsidR="00917F22" w:rsidRPr="002F604B">
        <w:rPr>
          <w:lang w:val="ro-RO"/>
        </w:rPr>
        <w:t xml:space="preserve">suplimentară </w:t>
      </w:r>
      <w:r w:rsidRPr="002F604B">
        <w:rPr>
          <w:lang w:val="ro-RO"/>
        </w:rPr>
        <w:t>a tensiunii arteriale, comparativ cu placebo, după 24 ore de la administrare (înaintea dozei următoare), de 7</w:t>
      </w:r>
      <w:r w:rsidRPr="002F604B">
        <w:rPr>
          <w:lang w:val="ro-RO"/>
        </w:rPr>
        <w:noBreakHyphen/>
        <w:t>10/3</w:t>
      </w:r>
      <w:r w:rsidRPr="002F604B">
        <w:rPr>
          <w:lang w:val="ro-RO"/>
        </w:rPr>
        <w:noBreakHyphen/>
        <w:t>6 mm Hg (sistolică/diastolică).</w:t>
      </w:r>
    </w:p>
    <w:p w:rsidR="006E5E43" w:rsidRDefault="006E5E43" w:rsidP="000354CD">
      <w:pPr>
        <w:pStyle w:val="EMEABodyText"/>
        <w:rPr>
          <w:lang w:val="ro-RO"/>
        </w:rPr>
      </w:pPr>
    </w:p>
    <w:p w:rsidR="00A2096F" w:rsidRPr="002F604B" w:rsidRDefault="00A2096F" w:rsidP="000354CD">
      <w:pPr>
        <w:pStyle w:val="EMEABodyText"/>
        <w:rPr>
          <w:lang w:val="ro-RO"/>
        </w:rPr>
      </w:pPr>
      <w:r w:rsidRPr="002F604B">
        <w:rPr>
          <w:lang w:val="ro-RO"/>
        </w:rPr>
        <w:t xml:space="preserve">Eficacitatea Aprovel nu este influenţată de vârstă sau sex. Ca şi în cazul </w:t>
      </w:r>
      <w:r w:rsidR="00AC258F" w:rsidRPr="002F604B">
        <w:rPr>
          <w:lang w:val="ro-RO"/>
        </w:rPr>
        <w:t xml:space="preserve">altor </w:t>
      </w:r>
      <w:r w:rsidRPr="002F604B">
        <w:rPr>
          <w:lang w:val="ro-RO"/>
        </w:rPr>
        <w:t xml:space="preserve">medicamente care </w:t>
      </w:r>
      <w:r w:rsidRPr="000354CD">
        <w:rPr>
          <w:lang w:val="ro-RO"/>
        </w:rPr>
        <w:t xml:space="preserve">acţionează asupra </w:t>
      </w:r>
      <w:r w:rsidRPr="002F604B">
        <w:rPr>
          <w:lang w:val="ro-RO"/>
        </w:rPr>
        <w:t>sistemul renină-angiotensină, pacienţii hipertensivi de culoare prezintă un răspuns considerabil mai slab la irbesartan administrat în monoterapie. În cazul în care irbesartanul se administrează în asociere cu o doză mică de hidroclorotiazidă (de exemplu, 12,5 mg</w:t>
      </w:r>
      <w:r w:rsidR="00AC258F" w:rsidRPr="002F604B">
        <w:rPr>
          <w:lang w:val="ro-RO"/>
        </w:rPr>
        <w:t xml:space="preserve"> pe </w:t>
      </w:r>
      <w:r w:rsidRPr="002F604B">
        <w:rPr>
          <w:lang w:val="ro-RO"/>
        </w:rPr>
        <w:t>zi), răspunsul antihipertensiv al pacienţilor de culoare se apropie de cel al pacienţilor de rasă caucaziană.</w:t>
      </w:r>
    </w:p>
    <w:p w:rsidR="00A2096F" w:rsidRPr="002F604B" w:rsidRDefault="00A2096F" w:rsidP="002F604B">
      <w:pPr>
        <w:pStyle w:val="EMEABodyText"/>
        <w:rPr>
          <w:lang w:val="ro-RO"/>
        </w:rPr>
      </w:pPr>
      <w:r w:rsidRPr="002F604B">
        <w:rPr>
          <w:lang w:val="ro-RO"/>
        </w:rPr>
        <w:t>Nu există niciun efect semnificativ clinic asupra uricemiei sau uricozuriei.</w:t>
      </w:r>
    </w:p>
    <w:p w:rsidR="00A2096F" w:rsidRPr="002F604B" w:rsidRDefault="00A2096F" w:rsidP="002F604B">
      <w:pPr>
        <w:pStyle w:val="EMEABodyText"/>
        <w:rPr>
          <w:lang w:val="ro-RO"/>
        </w:rPr>
      </w:pPr>
    </w:p>
    <w:p w:rsidR="00A2096F" w:rsidRPr="000D581D" w:rsidRDefault="00A2096F" w:rsidP="002F604B">
      <w:pPr>
        <w:pStyle w:val="EMEABodyText"/>
        <w:rPr>
          <w:i/>
          <w:lang w:val="ro-RO"/>
        </w:rPr>
      </w:pPr>
      <w:r w:rsidRPr="000D581D">
        <w:rPr>
          <w:i/>
          <w:lang w:val="ro-RO"/>
        </w:rPr>
        <w:t>Copii şi adolescenţi</w:t>
      </w:r>
    </w:p>
    <w:p w:rsidR="006E5E43" w:rsidRDefault="006E5E43" w:rsidP="002F604B">
      <w:pPr>
        <w:pStyle w:val="EMEABodyText"/>
        <w:rPr>
          <w:lang w:val="ro-RO"/>
        </w:rPr>
      </w:pPr>
    </w:p>
    <w:p w:rsidR="00A2096F" w:rsidRPr="002F604B" w:rsidRDefault="00A2096F" w:rsidP="002F604B">
      <w:pPr>
        <w:pStyle w:val="EMEABodyText"/>
        <w:rPr>
          <w:lang w:val="ro-RO"/>
        </w:rPr>
      </w:pPr>
      <w:r w:rsidRPr="002F604B">
        <w:rPr>
          <w:lang w:val="ro-RO"/>
        </w:rPr>
        <w:t>Scăderea tensiunii arteriale</w:t>
      </w:r>
      <w:r w:rsidR="00AC258F" w:rsidRPr="002F604B">
        <w:rPr>
          <w:lang w:val="ro-RO"/>
        </w:rPr>
        <w:t xml:space="preserve"> a fost evaluată prin dozarea controlată a irbesartanului</w:t>
      </w:r>
      <w:r w:rsidRPr="002F604B">
        <w:rPr>
          <w:lang w:val="ro-RO"/>
        </w:rPr>
        <w:t xml:space="preserve"> cu 0,5 mg/kg (scăzut</w:t>
      </w:r>
      <w:r w:rsidR="00AC258F" w:rsidRPr="002F604B">
        <w:rPr>
          <w:lang w:val="ro-RO"/>
        </w:rPr>
        <w:t>ă</w:t>
      </w:r>
      <w:r w:rsidRPr="002F604B">
        <w:rPr>
          <w:lang w:val="ro-RO"/>
        </w:rPr>
        <w:t>), 1,5 mg/kg (medi</w:t>
      </w:r>
      <w:r w:rsidR="00AC258F" w:rsidRPr="002F604B">
        <w:rPr>
          <w:lang w:val="ro-RO"/>
        </w:rPr>
        <w:t>e</w:t>
      </w:r>
      <w:r w:rsidRPr="002F604B">
        <w:rPr>
          <w:lang w:val="ro-RO"/>
        </w:rPr>
        <w:t>) şi 4,5 mg/kg (ridicat</w:t>
      </w:r>
      <w:r w:rsidR="00AC258F" w:rsidRPr="002F604B">
        <w:rPr>
          <w:lang w:val="ro-RO"/>
        </w:rPr>
        <w:t>ă</w:t>
      </w:r>
      <w:r w:rsidRPr="002F604B">
        <w:rPr>
          <w:lang w:val="ro-RO"/>
        </w:rPr>
        <w:t>)</w:t>
      </w:r>
      <w:r w:rsidR="00AC258F" w:rsidRPr="002F604B">
        <w:rPr>
          <w:lang w:val="ro-RO"/>
        </w:rPr>
        <w:t>,</w:t>
      </w:r>
      <w:r w:rsidRPr="002F604B">
        <w:rPr>
          <w:lang w:val="ro-RO"/>
        </w:rPr>
        <w:t xml:space="preserve"> pe o perioadă de 3 săptămâni</w:t>
      </w:r>
      <w:r w:rsidR="00AC258F" w:rsidRPr="002F604B">
        <w:rPr>
          <w:lang w:val="ro-RO"/>
        </w:rPr>
        <w:t>,</w:t>
      </w:r>
      <w:r w:rsidRPr="002F604B">
        <w:rPr>
          <w:lang w:val="ro-RO"/>
        </w:rPr>
        <w:t xml:space="preserve"> la 318 pacienţi hipertensivi sau la cei cu risc (diabet, antecedente familiale de hipertensiune), copii şi adolescenţi cu vârsta cuprinsă între 6 şi 16 ani. La sfârşitul celor trei săptămâni, scăderea </w:t>
      </w:r>
      <w:r w:rsidR="00050177" w:rsidRPr="002F604B">
        <w:rPr>
          <w:lang w:val="ro-RO"/>
        </w:rPr>
        <w:t xml:space="preserve">medie </w:t>
      </w:r>
      <w:r w:rsidRPr="002F604B">
        <w:rPr>
          <w:lang w:val="ro-RO"/>
        </w:rPr>
        <w:t xml:space="preserve">faţă de valoarea iniţială </w:t>
      </w:r>
      <w:r w:rsidR="00050177" w:rsidRPr="002F604B">
        <w:rPr>
          <w:lang w:val="ro-RO"/>
        </w:rPr>
        <w:t xml:space="preserve">a </w:t>
      </w:r>
      <w:r w:rsidRPr="002F604B">
        <w:rPr>
          <w:lang w:val="ro-RO"/>
        </w:rPr>
        <w:t>variabil</w:t>
      </w:r>
      <w:r w:rsidR="00050177" w:rsidRPr="002F604B">
        <w:rPr>
          <w:lang w:val="ro-RO"/>
        </w:rPr>
        <w:t>ei</w:t>
      </w:r>
      <w:r w:rsidRPr="002F604B">
        <w:rPr>
          <w:lang w:val="ro-RO"/>
        </w:rPr>
        <w:t xml:space="preserve"> </w:t>
      </w:r>
      <w:r w:rsidR="00670C5C" w:rsidRPr="002F604B">
        <w:rPr>
          <w:lang w:val="ro-RO"/>
        </w:rPr>
        <w:t xml:space="preserve">principale </w:t>
      </w:r>
      <w:r w:rsidRPr="002F604B">
        <w:rPr>
          <w:lang w:val="ro-RO"/>
        </w:rPr>
        <w:t>de eficacitate, tensiun</w:t>
      </w:r>
      <w:r w:rsidR="00670C5C" w:rsidRPr="002F604B">
        <w:rPr>
          <w:lang w:val="ro-RO"/>
        </w:rPr>
        <w:t>ea</w:t>
      </w:r>
      <w:r w:rsidRPr="002F604B">
        <w:rPr>
          <w:lang w:val="ro-RO"/>
        </w:rPr>
        <w:t xml:space="preserve"> arterial</w:t>
      </w:r>
      <w:r w:rsidR="00670C5C" w:rsidRPr="002F604B">
        <w:rPr>
          <w:lang w:val="ro-RO"/>
        </w:rPr>
        <w:t>ă</w:t>
      </w:r>
      <w:r w:rsidRPr="002F604B">
        <w:rPr>
          <w:lang w:val="ro-RO"/>
        </w:rPr>
        <w:t xml:space="preserve"> sistolic</w:t>
      </w:r>
      <w:r w:rsidR="00670C5C" w:rsidRPr="002F604B">
        <w:rPr>
          <w:lang w:val="ro-RO"/>
        </w:rPr>
        <w:t>ă</w:t>
      </w:r>
      <w:r w:rsidRPr="002F604B">
        <w:rPr>
          <w:lang w:val="ro-RO"/>
        </w:rPr>
        <w:t xml:space="preserve"> </w:t>
      </w:r>
      <w:r w:rsidR="00050177" w:rsidRPr="002F604B">
        <w:rPr>
          <w:lang w:val="ro-RO"/>
        </w:rPr>
        <w:t xml:space="preserve">în poziţie şezândă </w:t>
      </w:r>
      <w:r w:rsidRPr="002F604B">
        <w:rPr>
          <w:lang w:val="ro-RO"/>
        </w:rPr>
        <w:t>(SeSBP)</w:t>
      </w:r>
      <w:r w:rsidR="00670C5C" w:rsidRPr="002F604B">
        <w:rPr>
          <w:lang w:val="ro-RO"/>
        </w:rPr>
        <w:t xml:space="preserve"> înainte de administrarea dozei următoare</w:t>
      </w:r>
      <w:r w:rsidR="00050177" w:rsidRPr="002F604B">
        <w:rPr>
          <w:lang w:val="ro-RO"/>
        </w:rPr>
        <w:t>,</w:t>
      </w:r>
      <w:r w:rsidRPr="002F604B">
        <w:rPr>
          <w:lang w:val="ro-RO"/>
        </w:rPr>
        <w:t xml:space="preserve"> a fost de 11,7 mm Hg (doze scăzute), 9,3 mm Hg (doze medii), 13,2 mm Hg (doze ridicate). Nu au apărut diferenţe semnificative între aceste doze. Modificarea </w:t>
      </w:r>
      <w:r w:rsidR="00DE75D7" w:rsidRPr="002F604B">
        <w:rPr>
          <w:lang w:val="ro-RO"/>
        </w:rPr>
        <w:t xml:space="preserve">medie </w:t>
      </w:r>
      <w:r w:rsidR="00FD34B5" w:rsidRPr="002F604B">
        <w:rPr>
          <w:lang w:val="ro-RO"/>
        </w:rPr>
        <w:t xml:space="preserve">ajustată </w:t>
      </w:r>
      <w:r w:rsidRPr="002F604B">
        <w:rPr>
          <w:lang w:val="ro-RO"/>
        </w:rPr>
        <w:t xml:space="preserve">a tensiunii arteriale diastolice </w:t>
      </w:r>
      <w:r w:rsidR="00DE75D7" w:rsidRPr="002F604B">
        <w:rPr>
          <w:lang w:val="ro-RO"/>
        </w:rPr>
        <w:t xml:space="preserve">în poziţie şezândă </w:t>
      </w:r>
      <w:r w:rsidRPr="002F604B">
        <w:rPr>
          <w:lang w:val="ro-RO"/>
        </w:rPr>
        <w:t xml:space="preserve">(SeDBP) </w:t>
      </w:r>
      <w:r w:rsidR="00FD34B5" w:rsidRPr="002F604B">
        <w:rPr>
          <w:lang w:val="ro-RO"/>
        </w:rPr>
        <w:t xml:space="preserve">înainte de administrarea dozei următoare </w:t>
      </w:r>
      <w:r w:rsidRPr="002F604B">
        <w:rPr>
          <w:lang w:val="ro-RO"/>
        </w:rPr>
        <w:t xml:space="preserve">a fost următoarea: 3,8 mm Hg (doze scăzute), 3,2 mm Hg (doze medii), 5,6 mm Hg (doze crescute). După încă o perioadă de două săptămâni, în care pacienţii au fost randomizaţi din nou </w:t>
      </w:r>
      <w:r w:rsidR="00DE75D7" w:rsidRPr="002F604B">
        <w:rPr>
          <w:lang w:val="ro-RO"/>
        </w:rPr>
        <w:t xml:space="preserve">pentru a li se administra, </w:t>
      </w:r>
      <w:r w:rsidRPr="002F604B">
        <w:rPr>
          <w:lang w:val="ro-RO"/>
        </w:rPr>
        <w:t>fie substanţă activă</w:t>
      </w:r>
      <w:r w:rsidR="00DE75D7" w:rsidRPr="002F604B">
        <w:rPr>
          <w:lang w:val="ro-RO"/>
        </w:rPr>
        <w:t>,</w:t>
      </w:r>
      <w:r w:rsidRPr="002F604B">
        <w:rPr>
          <w:lang w:val="ro-RO"/>
        </w:rPr>
        <w:t xml:space="preserve"> fie placebo, pacienţii la care s-a administrat placebo au prezentat o creştere de 2,4 şi 2,0 mm Hg a SeSBP şi SeDBP</w:t>
      </w:r>
      <w:r w:rsidR="00DE75D7" w:rsidRPr="002F604B">
        <w:rPr>
          <w:lang w:val="ro-RO"/>
        </w:rPr>
        <w:t>,</w:t>
      </w:r>
      <w:r w:rsidRPr="002F604B">
        <w:rPr>
          <w:lang w:val="ro-RO"/>
        </w:rPr>
        <w:t xml:space="preserve"> comparativ cu </w:t>
      </w:r>
      <w:r w:rsidR="00DE75D7" w:rsidRPr="002F604B">
        <w:rPr>
          <w:lang w:val="ro-RO"/>
        </w:rPr>
        <w:t xml:space="preserve">modificări de </w:t>
      </w:r>
      <w:r w:rsidRPr="002F604B">
        <w:rPr>
          <w:lang w:val="ro-RO"/>
        </w:rPr>
        <w:t>+0,1 şi</w:t>
      </w:r>
      <w:r w:rsidR="00DE75D7" w:rsidRPr="002F604B">
        <w:rPr>
          <w:lang w:val="ro-RO"/>
        </w:rPr>
        <w:t>,</w:t>
      </w:r>
      <w:r w:rsidRPr="002F604B">
        <w:rPr>
          <w:lang w:val="ro-RO"/>
        </w:rPr>
        <w:t xml:space="preserve"> respectiv</w:t>
      </w:r>
      <w:r w:rsidR="00DE75D7" w:rsidRPr="002F604B">
        <w:rPr>
          <w:lang w:val="ro-RO"/>
        </w:rPr>
        <w:t>,</w:t>
      </w:r>
      <w:r w:rsidRPr="002F604B">
        <w:rPr>
          <w:lang w:val="ro-RO"/>
        </w:rPr>
        <w:t xml:space="preserve"> -0,3 mm Hg </w:t>
      </w:r>
      <w:r w:rsidR="00DE75D7" w:rsidRPr="002F604B">
        <w:rPr>
          <w:lang w:val="ro-RO"/>
        </w:rPr>
        <w:t xml:space="preserve">la </w:t>
      </w:r>
      <w:r w:rsidRPr="002F604B">
        <w:rPr>
          <w:lang w:val="ro-RO"/>
        </w:rPr>
        <w:t>pacienţii trataţi cu toate dozele de irbesartan (vezi pct. 4.2).</w:t>
      </w:r>
    </w:p>
    <w:p w:rsidR="00A2096F" w:rsidRPr="002F604B" w:rsidRDefault="00A2096F" w:rsidP="002F604B">
      <w:pPr>
        <w:pStyle w:val="EMEABodyText"/>
        <w:rPr>
          <w:lang w:val="ro-RO"/>
        </w:rPr>
      </w:pPr>
    </w:p>
    <w:p w:rsidR="00A2096F" w:rsidRPr="000D581D" w:rsidRDefault="00A2096F" w:rsidP="001F23FE">
      <w:pPr>
        <w:pStyle w:val="EMEABodyText"/>
        <w:keepNext/>
        <w:rPr>
          <w:i/>
          <w:lang w:val="ro-RO"/>
        </w:rPr>
      </w:pPr>
      <w:r w:rsidRPr="000D581D">
        <w:rPr>
          <w:i/>
          <w:lang w:val="ro-RO"/>
        </w:rPr>
        <w:t>Hipertensiune arterială şi diabet zaharat de tip 2</w:t>
      </w:r>
      <w:r w:rsidR="00267409" w:rsidRPr="000D581D">
        <w:rPr>
          <w:i/>
          <w:lang w:val="ro-RO"/>
        </w:rPr>
        <w:t>,</w:t>
      </w:r>
      <w:r w:rsidRPr="000D581D">
        <w:rPr>
          <w:i/>
          <w:lang w:val="ro-RO"/>
        </w:rPr>
        <w:t xml:space="preserve"> cu </w:t>
      </w:r>
      <w:r w:rsidR="001F23FE" w:rsidRPr="000D581D">
        <w:rPr>
          <w:i/>
          <w:lang w:val="ro-RO"/>
        </w:rPr>
        <w:t xml:space="preserve">boală </w:t>
      </w:r>
      <w:r w:rsidRPr="000D581D">
        <w:rPr>
          <w:i/>
          <w:lang w:val="ro-RO"/>
        </w:rPr>
        <w:t>renală</w:t>
      </w:r>
    </w:p>
    <w:p w:rsidR="006E5E43" w:rsidRDefault="006E5E43" w:rsidP="002F604B">
      <w:pPr>
        <w:pStyle w:val="EMEABodyText"/>
        <w:rPr>
          <w:lang w:val="ro-RO"/>
        </w:rPr>
      </w:pPr>
    </w:p>
    <w:p w:rsidR="00A2096F" w:rsidRPr="002F604B" w:rsidRDefault="00A2096F" w:rsidP="002F604B">
      <w:pPr>
        <w:pStyle w:val="EMEABodyText"/>
        <w:rPr>
          <w:lang w:val="ro-RO"/>
        </w:rPr>
      </w:pPr>
      <w:r w:rsidRPr="002F604B">
        <w:rPr>
          <w:lang w:val="ro-RO"/>
        </w:rPr>
        <w:t xml:space="preserve">Studiul </w:t>
      </w:r>
      <w:r w:rsidR="00DE75D7" w:rsidRPr="002F604B">
        <w:rPr>
          <w:lang w:val="ro-RO"/>
        </w:rPr>
        <w:t>„</w:t>
      </w:r>
      <w:r w:rsidRPr="002F604B">
        <w:rPr>
          <w:lang w:val="ro-RO"/>
        </w:rPr>
        <w:t>Irbesartan Diabetic Nephropathy Trial (IDNT)</w:t>
      </w:r>
      <w:r w:rsidR="00DE75D7" w:rsidRPr="002F604B">
        <w:rPr>
          <w:lang w:val="ro-RO"/>
        </w:rPr>
        <w:t>”</w:t>
      </w:r>
      <w:r w:rsidRPr="002F604B">
        <w:rPr>
          <w:lang w:val="ro-RO"/>
        </w:rPr>
        <w:t xml:space="preserve"> evidenţiază că irbesartanul încetineşte progresia </w:t>
      </w:r>
      <w:r w:rsidR="00267409" w:rsidRPr="002F604B">
        <w:rPr>
          <w:lang w:val="ro-RO"/>
        </w:rPr>
        <w:t xml:space="preserve">bolii </w:t>
      </w:r>
      <w:r w:rsidRPr="002F604B">
        <w:rPr>
          <w:lang w:val="ro-RO"/>
        </w:rPr>
        <w:t>renale la pacienţii cu insuficienţă renală cronică şi proteinurie cu semnificaţie clinică. IDNT a fost un studiu de morbiditate şi mortalitate, dublu-orb, controlat cu placebo, care a comparat Aprovel, amlodipină şi placebo. Efectele Aprovel pe termen lung (în medie 2,6 ani) asupra progresiei afecţiunii renale şi asupra mortalităţii de orice cauză au fost studiate la 1715 pacienţi hipertensivi</w:t>
      </w:r>
      <w:r w:rsidR="007268A1" w:rsidRPr="002F604B">
        <w:rPr>
          <w:lang w:val="ro-RO"/>
        </w:rPr>
        <w:t>,</w:t>
      </w:r>
      <w:r w:rsidRPr="002F604B">
        <w:rPr>
          <w:lang w:val="ro-RO"/>
        </w:rPr>
        <w:t xml:space="preserve"> cu diabet zaharat de tip 2, proteinurie ≥ 900 mg/zi şi creatininemie cuprinsă în intervalul 1,0</w:t>
      </w:r>
      <w:r w:rsidRPr="002F604B">
        <w:rPr>
          <w:lang w:val="ro-RO"/>
        </w:rPr>
        <w:noBreakHyphen/>
        <w:t>3,0 mg/dl. La pacienţi s-au administrat doze progresive, în funcţie de tolerabilitate, începând cu 75 mg irbesartan până la o doză de întreţinere de 300 mg</w:t>
      </w:r>
      <w:r w:rsidR="00267409" w:rsidRPr="002F604B">
        <w:rPr>
          <w:lang w:val="ro-RO"/>
        </w:rPr>
        <w:t xml:space="preserve"> Aprovel</w:t>
      </w:r>
      <w:r w:rsidRPr="002F604B">
        <w:rPr>
          <w:lang w:val="ro-RO"/>
        </w:rPr>
        <w:t>, de la 2,5 mg amlodipină până la 10 mg amlodipină sau placebo. În toate grupurile de tratament, pacienţilor li s-au administrat, în general, 2 până la 4 medicamente antihipertensive (de exemplu, diuretice, beta-blocante, alfa-blocante) pentru a ajunge la tensiunea arterială predefinită drept ţintă, de ≤ 135/85 mm Hg sau la o scădere cu 10 mm Hg a tensiunii arteriale sistolice, dacă valoarea iniţială a acesteia era &gt; 160 mm Hg. Şaizeci la sută (60%) dintre pacienţii din grupul placebo au atins această valoare a tensiunii arteriale ţintă, iar din grupurile irbesartan şi amlodipină 76% şi</w:t>
      </w:r>
      <w:r w:rsidR="00857CAC" w:rsidRPr="002F604B">
        <w:rPr>
          <w:lang w:val="ro-RO"/>
        </w:rPr>
        <w:t>,</w:t>
      </w:r>
      <w:r w:rsidRPr="002F604B">
        <w:rPr>
          <w:lang w:val="ro-RO"/>
        </w:rPr>
        <w:t xml:space="preserve"> respectiv</w:t>
      </w:r>
      <w:r w:rsidR="00857CAC" w:rsidRPr="002F604B">
        <w:rPr>
          <w:lang w:val="ro-RO"/>
        </w:rPr>
        <w:t>,</w:t>
      </w:r>
      <w:r w:rsidRPr="002F604B">
        <w:rPr>
          <w:lang w:val="ro-RO"/>
        </w:rPr>
        <w:t xml:space="preserve"> 78%. În obiectivul primar combinat, irbesartanul a redus semnificativ riscul relativ, constând în dublarea valorilor creatininemiei, stadiul final al nefropatiei (SFN) sau mortalitatea de orice cauză. Aproximativ 33% din pacienţii din grupul </w:t>
      </w:r>
      <w:r w:rsidR="00C23692" w:rsidRPr="002F604B">
        <w:rPr>
          <w:lang w:val="ro-RO"/>
        </w:rPr>
        <w:t xml:space="preserve">cu </w:t>
      </w:r>
      <w:r w:rsidRPr="002F604B">
        <w:rPr>
          <w:lang w:val="ro-RO"/>
        </w:rPr>
        <w:t xml:space="preserve">irbesartan au atins obiectivul primar combinat renal, comparativ cu 39% şi 41% în grupurile placebo </w:t>
      </w:r>
      <w:r w:rsidR="00C23692" w:rsidRPr="002F604B">
        <w:rPr>
          <w:lang w:val="ro-RO"/>
        </w:rPr>
        <w:t xml:space="preserve">şi, </w:t>
      </w:r>
      <w:r w:rsidRPr="002F604B">
        <w:rPr>
          <w:lang w:val="ro-RO"/>
        </w:rPr>
        <w:t>respectiv</w:t>
      </w:r>
      <w:r w:rsidR="00C23692" w:rsidRPr="002F604B">
        <w:rPr>
          <w:lang w:val="ro-RO"/>
        </w:rPr>
        <w:t>,</w:t>
      </w:r>
      <w:r w:rsidRPr="002F604B">
        <w:rPr>
          <w:lang w:val="ro-RO"/>
        </w:rPr>
        <w:t xml:space="preserve"> amlodipină [reducerea riscului relativ cu 20% comparativ cu placebo (p = 0,024) şi reducerea riscului relativ cu 23% comparativ cu amlodipina (p = 0,006)]. La analiza componentelor individuale ale obiectivului primar, nu s-a observat niciun efect asupra mortalităţii de orice cauză, în timp ce s-a observat o tendinţă pozitivă de reducere a SFN şi o reducere semnificativă în ceea ce priveşte dublarea valorii creatininemiei.</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lang w:val="ro-RO"/>
        </w:rPr>
        <w:t>Efectul tratamentului a fost evaluat pentru subgrupuri care au ţinut cont de sex, rasă, vârstă, durata bolii diabetice, valorile iniţiale ale tensiunii arteriale, creatininemiei şi albuminuriei. În subgrupurile alcătuite din femei şi din pacienţi de culoare, care au reprezentat 32%</w:t>
      </w:r>
      <w:r w:rsidR="00C23692" w:rsidRPr="002F604B">
        <w:rPr>
          <w:lang w:val="ro-RO"/>
        </w:rPr>
        <w:t xml:space="preserve"> şi</w:t>
      </w:r>
      <w:r w:rsidRPr="002F604B">
        <w:rPr>
          <w:lang w:val="ro-RO"/>
        </w:rPr>
        <w:t>, respectiv</w:t>
      </w:r>
      <w:r w:rsidR="00C23692" w:rsidRPr="002F604B">
        <w:rPr>
          <w:lang w:val="ro-RO"/>
        </w:rPr>
        <w:t>,</w:t>
      </w:r>
      <w:r w:rsidRPr="002F604B">
        <w:rPr>
          <w:lang w:val="ro-RO"/>
        </w:rPr>
        <w:t xml:space="preserve"> 26% din populaţia totală studiată, nu s-a evidenţiat un beneficiu renal, cu toate că intervalele de încredere nu l-au exclus. De asemenea, pentru obiectivul secundar, constituit din evenimente cardiovasculare letale şi non</w:t>
      </w:r>
      <w:r w:rsidR="002502B0">
        <w:rPr>
          <w:lang w:val="ro-RO"/>
        </w:rPr>
        <w:noBreakHyphen/>
      </w:r>
      <w:r w:rsidRPr="002F604B">
        <w:rPr>
          <w:lang w:val="ro-RO"/>
        </w:rPr>
        <w:t xml:space="preserve">letale, nu au existat diferenţe între cele trei grupuri din populaţia totală studiată, cu toate că s-a constatat o creştere a incidenţei infarctului miocardic non-letal la femei şi o scădere a incidenţei infarctului miocardic non-letal la bărbaţi, în grupul </w:t>
      </w:r>
      <w:r w:rsidR="00C23692" w:rsidRPr="002F604B">
        <w:rPr>
          <w:lang w:val="ro-RO"/>
        </w:rPr>
        <w:t xml:space="preserve">cu </w:t>
      </w:r>
      <w:r w:rsidRPr="002F604B">
        <w:rPr>
          <w:lang w:val="ro-RO"/>
        </w:rPr>
        <w:t>irbesartan</w:t>
      </w:r>
      <w:r w:rsidR="00C23692" w:rsidRPr="002F604B">
        <w:rPr>
          <w:lang w:val="ro-RO"/>
        </w:rPr>
        <w:t>,</w:t>
      </w:r>
      <w:r w:rsidRPr="002F604B">
        <w:rPr>
          <w:lang w:val="ro-RO"/>
        </w:rPr>
        <w:t xml:space="preserve"> comparativ cu grupul</w:t>
      </w:r>
      <w:r w:rsidR="00C23692" w:rsidRPr="002F604B">
        <w:rPr>
          <w:lang w:val="ro-RO"/>
        </w:rPr>
        <w:t xml:space="preserve"> cu</w:t>
      </w:r>
      <w:r w:rsidRPr="002F604B">
        <w:rPr>
          <w:lang w:val="ro-RO"/>
        </w:rPr>
        <w:t xml:space="preserve"> placebo. La femeile din grupul </w:t>
      </w:r>
      <w:r w:rsidR="00C23692" w:rsidRPr="002F604B">
        <w:rPr>
          <w:lang w:val="ro-RO"/>
        </w:rPr>
        <w:t xml:space="preserve">cu </w:t>
      </w:r>
      <w:r w:rsidRPr="002F604B">
        <w:rPr>
          <w:lang w:val="ro-RO"/>
        </w:rPr>
        <w:t>irbesartan</w:t>
      </w:r>
      <w:r w:rsidR="00C23692" w:rsidRPr="002F604B">
        <w:rPr>
          <w:lang w:val="ro-RO"/>
        </w:rPr>
        <w:t>,</w:t>
      </w:r>
      <w:r w:rsidRPr="002F604B">
        <w:rPr>
          <w:lang w:val="ro-RO"/>
        </w:rPr>
        <w:t xml:space="preserve"> comparativ cu grupul </w:t>
      </w:r>
      <w:r w:rsidR="00C23692" w:rsidRPr="002F604B">
        <w:rPr>
          <w:lang w:val="ro-RO"/>
        </w:rPr>
        <w:t xml:space="preserve">cu </w:t>
      </w:r>
      <w:r w:rsidRPr="002F604B">
        <w:rPr>
          <w:lang w:val="ro-RO"/>
        </w:rPr>
        <w:t>amlodipină</w:t>
      </w:r>
      <w:r w:rsidR="00C23692" w:rsidRPr="002F604B">
        <w:rPr>
          <w:lang w:val="ro-RO"/>
        </w:rPr>
        <w:t>,</w:t>
      </w:r>
      <w:r w:rsidRPr="002F604B">
        <w:rPr>
          <w:lang w:val="ro-RO"/>
        </w:rPr>
        <w:t xml:space="preserve"> s-a observat o creştere a incidenţei infarctului miocardic non-letal şi a accidentului vascular cerebral</w:t>
      </w:r>
      <w:r w:rsidR="00C23692" w:rsidRPr="002F604B">
        <w:rPr>
          <w:lang w:val="ro-RO"/>
        </w:rPr>
        <w:t>,</w:t>
      </w:r>
      <w:r w:rsidRPr="002F604B">
        <w:rPr>
          <w:lang w:val="ro-RO"/>
        </w:rPr>
        <w:t xml:space="preserve"> în timp ce spitalizarea impusă de insuficienţa cardiacă a fost redusă în populaţia totală studiată. Cu toate acestea, nu s-a stabilit nicio explicaţie adecvată pentru aceste constatări la femei.</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lang w:val="ro-RO"/>
        </w:rPr>
        <w:t xml:space="preserve">Studiul </w:t>
      </w:r>
      <w:r w:rsidR="00F5695B" w:rsidRPr="002F604B">
        <w:rPr>
          <w:lang w:val="ro-RO"/>
        </w:rPr>
        <w:t>„</w:t>
      </w:r>
      <w:r w:rsidRPr="002F604B">
        <w:rPr>
          <w:lang w:val="ro-RO"/>
        </w:rPr>
        <w:t>Effects of Irbesartan on Microalbuminuria in Hypertensive Patients with Type 2 Diabetes Mellitus (IRMA 2)</w:t>
      </w:r>
      <w:r w:rsidR="00F5695B" w:rsidRPr="002F604B">
        <w:rPr>
          <w:lang w:val="ro-RO"/>
        </w:rPr>
        <w:t>”</w:t>
      </w:r>
      <w:r w:rsidRPr="002F604B">
        <w:rPr>
          <w:lang w:val="ro-RO"/>
        </w:rPr>
        <w:t xml:space="preserve"> evidenţiază că irbesartanul în doză de 300 mg întârzie progresia către proteinurie cu semnificaţie clinică la pacienţii cu microalbuminurie. IRMA 2 a fost un studiu de morbiditate, dublu-orb, controlat cu placebo, efectuat la 590 pacienţi cu diabet zaharat de tip 2, microalbuminurie (30</w:t>
      </w:r>
      <w:r w:rsidRPr="002F604B">
        <w:rPr>
          <w:lang w:val="ro-RO"/>
        </w:rPr>
        <w:noBreakHyphen/>
        <w:t>300 mg/zi) şi funcţie renală normală (creatininemie ≤ 1,5 mg/dl la bărbaţi şi &lt; 1,1 mg/dl la femei). Studiul a evaluat efectele Aprovel pe termen lung (2 ani) asupra progresiei către proteinurie cu semnificaţie clinică – rata excreţiei urinare a albuminei (REUA) &gt; 300 mg/zi şi o creştere a REUA cu cel puţin 30% din valoarea iniţială. Tensiunea arterială predefinită drept ţintă a fost ≤ 135/85 mm Hg. Dacă a fost necesar, s-au adăugat medicamente antihipertensive suplimentare (excluzând inhibitorii ECA, antagoniştii receptorilor pentru angiotensină II şi blocanţii dihidropiridinici ai canalelor de calciu), pentru a ajuta la atingerea tensiunii arteriale ţintă. În timp ce, la toate grupurile de tratament, s</w:t>
      </w:r>
      <w:r w:rsidR="00F5695B" w:rsidRPr="002F604B">
        <w:rPr>
          <w:lang w:val="ro-RO"/>
        </w:rPr>
        <w:noBreakHyphen/>
      </w:r>
      <w:r w:rsidRPr="002F604B">
        <w:rPr>
          <w:lang w:val="ro-RO"/>
        </w:rPr>
        <w:t xml:space="preserve">au atins valori similare ale tensiunii arteriale, mai puţini au fost pacienţii care au atins obiectivul final de proteinurie cu semnificaţie clinică în grupul irbesartan 300 mg (5,2%) comparativ cu grupurile placebo (14,9%) sau irbesartan 150 mg (9,7%), demonstrându-se astfel o reducere a riscului relativ cu 70% comparativ cu placebo (p = 0,0004) pentru doza mai mare. Pe parcursul primelor trei luni de tratament nu s-a observat o ameliorare concomitentă a ratei filtrării glomerulare (RFG). Încetinirea progresiei către proteinurie cu semnificaţie clinică a fost evidentă încă din primele trei luni de tratament şi a continuat pe parcursul perioadei de 2 ani. Revenirea la albuminurie normală (&lt; 30 mg/zi) a fost mai frecventă în grupul </w:t>
      </w:r>
      <w:r w:rsidR="008C39B5" w:rsidRPr="002F604B">
        <w:rPr>
          <w:lang w:val="ro-RO"/>
        </w:rPr>
        <w:t xml:space="preserve">cu </w:t>
      </w:r>
      <w:r w:rsidRPr="002F604B">
        <w:rPr>
          <w:lang w:val="ro-RO"/>
        </w:rPr>
        <w:t>Aprovel 300 mg (34%)</w:t>
      </w:r>
      <w:r w:rsidR="008C39B5" w:rsidRPr="002F604B">
        <w:rPr>
          <w:lang w:val="ro-RO"/>
        </w:rPr>
        <w:t>,</w:t>
      </w:r>
      <w:r w:rsidRPr="002F604B">
        <w:rPr>
          <w:lang w:val="ro-RO"/>
        </w:rPr>
        <w:t xml:space="preserve"> comparativ cu grupul</w:t>
      </w:r>
      <w:r w:rsidR="008C39B5" w:rsidRPr="002F604B">
        <w:rPr>
          <w:lang w:val="ro-RO"/>
        </w:rPr>
        <w:t xml:space="preserve"> cu</w:t>
      </w:r>
      <w:r w:rsidRPr="002F604B">
        <w:rPr>
          <w:lang w:val="ro-RO"/>
        </w:rPr>
        <w:t xml:space="preserve"> placebo (21%).</w:t>
      </w:r>
    </w:p>
    <w:p w:rsidR="004E3795" w:rsidRDefault="004E3795" w:rsidP="004E3795">
      <w:pPr>
        <w:pStyle w:val="EMEABodyText"/>
        <w:rPr>
          <w:lang w:val="ro-RO"/>
        </w:rPr>
      </w:pPr>
    </w:p>
    <w:p w:rsidR="004E3795" w:rsidRPr="000D581D" w:rsidRDefault="004E3795" w:rsidP="004E3795">
      <w:pPr>
        <w:pStyle w:val="EMEABodyText"/>
        <w:rPr>
          <w:i/>
          <w:lang w:val="ro-RO"/>
        </w:rPr>
      </w:pPr>
      <w:r w:rsidRPr="000D581D">
        <w:rPr>
          <w:i/>
          <w:lang w:val="ro-RO"/>
        </w:rPr>
        <w:t>Blocarea dublă a sistemului renină-angiotensină-aldosteron (SRAA)</w:t>
      </w:r>
    </w:p>
    <w:p w:rsidR="00F77C18" w:rsidRDefault="00F77C18" w:rsidP="004E3795">
      <w:pPr>
        <w:pStyle w:val="EMEABodyText"/>
        <w:rPr>
          <w:lang w:val="ro-RO"/>
        </w:rPr>
      </w:pPr>
    </w:p>
    <w:p w:rsidR="004E3795" w:rsidRPr="00554AD3" w:rsidRDefault="004E3795" w:rsidP="004E3795">
      <w:pPr>
        <w:pStyle w:val="EMEABodyText"/>
        <w:rPr>
          <w:lang w:val="ro-RO"/>
        </w:rPr>
      </w:pPr>
      <w:r w:rsidRPr="00554AD3">
        <w:rPr>
          <w:lang w:val="ro-RO"/>
        </w:rPr>
        <w:t xml:space="preserve">Două studii </w:t>
      </w:r>
      <w:r w:rsidR="005407D4">
        <w:rPr>
          <w:lang w:val="ro-RO"/>
        </w:rPr>
        <w:t>extinse</w:t>
      </w:r>
      <w:r w:rsidRPr="00554AD3">
        <w:rPr>
          <w:lang w:val="ro-RO"/>
        </w:rPr>
        <w:t>, randomizate, controlate (ONTARGET (ONgoing Telmisartan Alone and in combination with Ramipril Global Endpoint Trial/</w:t>
      </w:r>
      <w:r w:rsidR="005407D4" w:rsidRPr="005407D4">
        <w:rPr>
          <w:lang w:val="ro-RO"/>
        </w:rPr>
        <w:t>Studiu cu criteriu final global de evaluare, efectuat cu telmisartan administrat în monoterapie sau în asociere cu ramipril</w:t>
      </w:r>
      <w:r w:rsidRPr="00554AD3">
        <w:rPr>
          <w:lang w:val="ro-RO"/>
        </w:rPr>
        <w:t>) şi VA NEPHRON-D (The Veterans Affairs Nephropathy in Diabetes/</w:t>
      </w:r>
      <w:r w:rsidR="005407D4" w:rsidRPr="005407D4">
        <w:rPr>
          <w:lang w:val="ro-RO"/>
        </w:rPr>
        <w:t>Evaluare a nefropatiei din cadrul diabetului zaharat, efectuată de Departamentul pentru veterani</w:t>
      </w:r>
      <w:r w:rsidRPr="00554AD3">
        <w:rPr>
          <w:lang w:val="ro-RO"/>
        </w:rPr>
        <w:t xml:space="preserve">)) au investigat administrarea concomitentă a unui inhibitor al ECA şi </w:t>
      </w:r>
      <w:r w:rsidR="005407D4">
        <w:rPr>
          <w:lang w:val="ro-RO"/>
        </w:rPr>
        <w:t xml:space="preserve">a </w:t>
      </w:r>
      <w:r w:rsidR="005407D4" w:rsidRPr="007A75F8">
        <w:rPr>
          <w:lang w:val="ro-RO"/>
        </w:rPr>
        <w:t>unui blocant al receptorilor angiotensin</w:t>
      </w:r>
      <w:r w:rsidR="005407D4">
        <w:rPr>
          <w:lang w:val="ro-RO"/>
        </w:rPr>
        <w:t>ei</w:t>
      </w:r>
      <w:r w:rsidR="005407D4" w:rsidRPr="007A75F8">
        <w:rPr>
          <w:lang w:val="ro-RO"/>
        </w:rPr>
        <w:t xml:space="preserve"> II</w:t>
      </w:r>
      <w:r w:rsidRPr="00554AD3">
        <w:rPr>
          <w:lang w:val="ro-RO"/>
        </w:rPr>
        <w:t>. ONTARGET este un studiu efectuat la pacienţii cu antecedente de afecţiune cardiovasculară sau cerebrovasculară sau cu diabet zaharat de tip 2, însoţite de dovezi ale afectării de organ. VA NEPHRON-D este un studiu efectuat la pacienţii cu diabet zaharat de tip 2 şi nefropatie diabetică.</w:t>
      </w:r>
    </w:p>
    <w:p w:rsidR="00F77C18" w:rsidRDefault="00F77C18" w:rsidP="004E3795">
      <w:pPr>
        <w:pStyle w:val="EMEABodyText"/>
        <w:rPr>
          <w:lang w:val="ro-RO"/>
        </w:rPr>
      </w:pPr>
    </w:p>
    <w:p w:rsidR="004E3795" w:rsidRPr="00554AD3" w:rsidRDefault="004E3795" w:rsidP="004E3795">
      <w:pPr>
        <w:pStyle w:val="EMEABodyText"/>
        <w:rPr>
          <w:lang w:val="ro-RO"/>
        </w:rPr>
      </w:pPr>
      <w:r w:rsidRPr="00554AD3">
        <w:rPr>
          <w:lang w:val="ro-RO"/>
        </w:rPr>
        <w:t>Aceste studii nu au evidenţiat efecte benefice semnificative asupra rezultatelor renale şi/sau cardiovasculare sau asupra mortalităţii, în timp ce s-a observat un risc crescut de hiperkaliemie, afectare renală acută şi/sau hipotensiune arterială</w:t>
      </w:r>
      <w:r w:rsidR="005407D4">
        <w:rPr>
          <w:lang w:val="ro-RO"/>
        </w:rPr>
        <w:t>,</w:t>
      </w:r>
      <w:r w:rsidRPr="00554AD3">
        <w:rPr>
          <w:lang w:val="ro-RO"/>
        </w:rPr>
        <w:t xml:space="preserve"> comparativ cu monoterapia. Date fiind proprietăţile lor farmacodinamice similare, aceste rezultate sunt relevante, de asemenea, pentru alţi inhibitori ai ECA şi blocanţi ai receptorilor angiotensinei II.</w:t>
      </w:r>
    </w:p>
    <w:p w:rsidR="004E3795" w:rsidRPr="00554AD3" w:rsidRDefault="004E3795" w:rsidP="004E3795">
      <w:pPr>
        <w:pStyle w:val="EMEABodyText"/>
        <w:rPr>
          <w:lang w:val="ro-RO"/>
        </w:rPr>
      </w:pPr>
      <w:r w:rsidRPr="00554AD3">
        <w:rPr>
          <w:lang w:val="ro-RO"/>
        </w:rPr>
        <w:t>Prin urmare, inhibitorii ECA şi blocanţii receptorilor angiotensinei II nu trebuie administraţi concomitent la pacienţii cu nefropatie diabetică.</w:t>
      </w:r>
    </w:p>
    <w:p w:rsidR="00F77C18" w:rsidRDefault="00F77C18" w:rsidP="004E3795">
      <w:pPr>
        <w:pStyle w:val="EMEABodyText"/>
        <w:rPr>
          <w:lang w:val="ro-RO"/>
        </w:rPr>
      </w:pPr>
    </w:p>
    <w:p w:rsidR="004E3795" w:rsidRDefault="004E3795" w:rsidP="004E3795">
      <w:pPr>
        <w:pStyle w:val="EMEABodyText"/>
        <w:rPr>
          <w:lang w:val="ro-RO"/>
        </w:rPr>
      </w:pPr>
      <w:r w:rsidRPr="00554AD3">
        <w:rPr>
          <w:lang w:val="ro-RO"/>
        </w:rPr>
        <w:t>ALTITUDE (Aliskiren Trial in Type 2 Diabetes Using Cardiovascular and Renal Disease Endpoints/</w:t>
      </w:r>
      <w:r w:rsidR="005407D4" w:rsidRPr="005407D4">
        <w:rPr>
          <w:lang w:val="ro-RO"/>
        </w:rPr>
        <w:t>Studiu efectuat cu aliskiren, la pacienţi cu diabet zaharat de tip 2, care a utilizat criterii finale de evaluare în boala cardiovasculară sau renală</w:t>
      </w:r>
      <w:r w:rsidRPr="00554AD3">
        <w:rPr>
          <w:lang w:val="ro-RO"/>
        </w:rPr>
        <w:t xml:space="preserve">) este un studiu conceput să testeze beneficiul adăugării aliskiren la un tratament standard cu un inhibitor al ECA sau un blocant al receptorilor de angiotensină II la pacienţii cu diabet zaharat de tip 2 şi afecţiune renală cronică, afecţiune cardiovasculară sau ambele. Studiul a fost încheiat prematur din cauza unui risc crescut de apariţie a evenimentelor adverse. </w:t>
      </w:r>
      <w:r w:rsidR="005407D4" w:rsidRPr="007A75F8">
        <w:rPr>
          <w:lang w:val="ro-RO"/>
        </w:rPr>
        <w:t>Deces</w:t>
      </w:r>
      <w:r w:rsidR="005407D4">
        <w:rPr>
          <w:lang w:val="ro-RO"/>
        </w:rPr>
        <w:t>ul</w:t>
      </w:r>
      <w:r w:rsidR="005407D4" w:rsidRPr="007A75F8">
        <w:rPr>
          <w:lang w:val="ro-RO"/>
        </w:rPr>
        <w:t xml:space="preserve"> şi accident</w:t>
      </w:r>
      <w:r w:rsidR="005407D4">
        <w:rPr>
          <w:lang w:val="ro-RO"/>
        </w:rPr>
        <w:t>ul</w:t>
      </w:r>
      <w:r w:rsidR="005407D4" w:rsidRPr="007A75F8">
        <w:rPr>
          <w:lang w:val="ro-RO"/>
        </w:rPr>
        <w:t xml:space="preserve"> vascular cerebral </w:t>
      </w:r>
      <w:r w:rsidR="005407D4" w:rsidRPr="00D26243">
        <w:rPr>
          <w:lang w:val="ro-RO"/>
        </w:rPr>
        <w:t xml:space="preserve">din cauze cardiovasculare </w:t>
      </w:r>
      <w:r w:rsidRPr="00554AD3">
        <w:rPr>
          <w:lang w:val="ro-RO"/>
        </w:rPr>
        <w:t>au fost mai frecvente numeric în cadrul grupului în care s-a administrat aliskiren</w:t>
      </w:r>
      <w:r w:rsidR="00563270">
        <w:rPr>
          <w:lang w:val="ro-RO"/>
        </w:rPr>
        <w:t>,</w:t>
      </w:r>
      <w:r w:rsidRPr="00554AD3">
        <w:rPr>
          <w:lang w:val="ro-RO"/>
        </w:rPr>
        <w:t xml:space="preserve"> decât</w:t>
      </w:r>
      <w:r w:rsidR="005407D4" w:rsidRPr="00554AD3">
        <w:rPr>
          <w:lang w:val="ro-RO"/>
        </w:rPr>
        <w:t xml:space="preserve"> în cadrul grupului în care s</w:t>
      </w:r>
      <w:r w:rsidR="005407D4">
        <w:rPr>
          <w:lang w:val="ro-RO"/>
        </w:rPr>
        <w:noBreakHyphen/>
      </w:r>
      <w:r w:rsidRPr="00554AD3">
        <w:rPr>
          <w:lang w:val="ro-RO"/>
        </w:rPr>
        <w:t xml:space="preserve">a administrat placebo, </w:t>
      </w:r>
      <w:r w:rsidR="00603E9A">
        <w:rPr>
          <w:lang w:val="ro-RO"/>
        </w:rPr>
        <w:t xml:space="preserve">iar </w:t>
      </w:r>
      <w:r w:rsidRPr="00554AD3">
        <w:rPr>
          <w:lang w:val="ro-RO"/>
        </w:rPr>
        <w:t xml:space="preserve">evenimentele adverse şi evenimentele adverse grave de interes (hiperkaliemie, hipotensiune arterială şi </w:t>
      </w:r>
      <w:r w:rsidR="0037030A">
        <w:rPr>
          <w:lang w:val="ro-RO"/>
        </w:rPr>
        <w:t>afectarea funcţiei</w:t>
      </w:r>
      <w:r w:rsidR="0037030A" w:rsidRPr="007A75F8">
        <w:rPr>
          <w:lang w:val="ro-RO"/>
        </w:rPr>
        <w:t xml:space="preserve"> renal</w:t>
      </w:r>
      <w:r w:rsidR="0037030A">
        <w:rPr>
          <w:lang w:val="ro-RO"/>
        </w:rPr>
        <w:t>e</w:t>
      </w:r>
      <w:r w:rsidRPr="00554AD3">
        <w:rPr>
          <w:lang w:val="ro-RO"/>
        </w:rPr>
        <w:t xml:space="preserve">) </w:t>
      </w:r>
      <w:r w:rsidR="00603E9A">
        <w:rPr>
          <w:lang w:val="ro-RO"/>
        </w:rPr>
        <w:t>au fost</w:t>
      </w:r>
      <w:r w:rsidR="00603E9A" w:rsidRPr="007A75F8">
        <w:rPr>
          <w:lang w:val="ro-RO"/>
        </w:rPr>
        <w:t xml:space="preserve"> </w:t>
      </w:r>
      <w:r w:rsidRPr="00554AD3">
        <w:rPr>
          <w:lang w:val="ro-RO"/>
        </w:rPr>
        <w:t>raportate mai frecvent în cadrul grupului în care s-a administrat aliskiren decât în cadrul grupului în care s-a administrat placebo.</w:t>
      </w:r>
    </w:p>
    <w:p w:rsidR="00A2096F" w:rsidRPr="002F604B" w:rsidRDefault="00A2096F" w:rsidP="002F604B">
      <w:pPr>
        <w:pStyle w:val="EMEABodyText"/>
        <w:rPr>
          <w:lang w:val="ro-RO"/>
        </w:rPr>
      </w:pPr>
    </w:p>
    <w:p w:rsidR="00A2096F" w:rsidRPr="002F604B" w:rsidRDefault="00A2096F" w:rsidP="002F604B">
      <w:pPr>
        <w:pStyle w:val="EMEAHeading2"/>
        <w:rPr>
          <w:lang w:val="ro-RO"/>
        </w:rPr>
      </w:pPr>
      <w:r w:rsidRPr="002F604B">
        <w:rPr>
          <w:lang w:val="ro-RO"/>
        </w:rPr>
        <w:t>5.2</w:t>
      </w:r>
      <w:r w:rsidRPr="002F604B">
        <w:rPr>
          <w:lang w:val="ro-RO"/>
        </w:rPr>
        <w:tab/>
        <w:t>Proprietăţi farmacocinetice</w:t>
      </w:r>
    </w:p>
    <w:p w:rsidR="00A2096F" w:rsidRDefault="00A2096F" w:rsidP="002F604B">
      <w:pPr>
        <w:pStyle w:val="EMEAHeading2"/>
        <w:rPr>
          <w:lang w:val="ro-RO"/>
        </w:rPr>
      </w:pPr>
    </w:p>
    <w:p w:rsidR="00326860" w:rsidRPr="000D581D" w:rsidRDefault="00326860" w:rsidP="000D581D">
      <w:pPr>
        <w:pStyle w:val="EMEABodyText"/>
        <w:rPr>
          <w:u w:val="single"/>
          <w:lang w:val="ro-RO"/>
        </w:rPr>
      </w:pPr>
      <w:r w:rsidRPr="000D581D">
        <w:rPr>
          <w:u w:val="single"/>
          <w:lang w:val="ro-RO"/>
        </w:rPr>
        <w:t>Absorbție</w:t>
      </w:r>
    </w:p>
    <w:p w:rsidR="00F77C18" w:rsidRDefault="00A2096F" w:rsidP="002F604B">
      <w:pPr>
        <w:pStyle w:val="EMEABodyText"/>
        <w:rPr>
          <w:lang w:val="ro-RO"/>
        </w:rPr>
      </w:pPr>
      <w:r w:rsidRPr="002F604B">
        <w:rPr>
          <w:lang w:val="ro-RO"/>
        </w:rPr>
        <w:t>Irbesartanul este bine absorbit după administrarea orală: studiile de biodisponibilitate absolută au determinat valori de aproximativ 60</w:t>
      </w:r>
      <w:r w:rsidR="008C39B5" w:rsidRPr="002F604B">
        <w:rPr>
          <w:lang w:val="ro-RO"/>
        </w:rPr>
        <w:t>-</w:t>
      </w:r>
      <w:r w:rsidRPr="002F604B">
        <w:rPr>
          <w:lang w:val="ro-RO"/>
        </w:rPr>
        <w:t xml:space="preserve">80%. Administrarea concomitentă cu alimentele nu influenţează semnificativ biodisponibilitatea irbesartanului. </w:t>
      </w:r>
    </w:p>
    <w:p w:rsidR="00F77C18" w:rsidRDefault="00F77C18" w:rsidP="002F604B">
      <w:pPr>
        <w:pStyle w:val="EMEABodyText"/>
        <w:rPr>
          <w:lang w:val="ro-RO"/>
        </w:rPr>
      </w:pPr>
    </w:p>
    <w:p w:rsidR="00F77C18" w:rsidRPr="000D581D" w:rsidRDefault="00F77C18" w:rsidP="002F604B">
      <w:pPr>
        <w:pStyle w:val="EMEABodyText"/>
        <w:rPr>
          <w:u w:val="single"/>
          <w:lang w:val="ro-RO"/>
        </w:rPr>
      </w:pPr>
      <w:r w:rsidRPr="000D581D">
        <w:rPr>
          <w:u w:val="single"/>
          <w:lang w:val="ro-RO"/>
        </w:rPr>
        <w:t>Distribuție</w:t>
      </w:r>
    </w:p>
    <w:p w:rsidR="00F77C18" w:rsidRDefault="00F77C18" w:rsidP="002F604B">
      <w:pPr>
        <w:pStyle w:val="EMEABodyText"/>
        <w:rPr>
          <w:lang w:val="ro-RO"/>
        </w:rPr>
      </w:pPr>
    </w:p>
    <w:p w:rsidR="00F77C18" w:rsidRDefault="00A2096F" w:rsidP="002F604B">
      <w:pPr>
        <w:pStyle w:val="EMEABodyText"/>
        <w:rPr>
          <w:lang w:val="ro-RO"/>
        </w:rPr>
      </w:pPr>
      <w:r w:rsidRPr="002F604B">
        <w:rPr>
          <w:lang w:val="ro-RO"/>
        </w:rPr>
        <w:t>Legarea de proteinele plasmatice este de aproximativ 96%, cu o legare neglijabilă de componentele celulare sanguine. Volumul aparent de distribu</w:t>
      </w:r>
      <w:r w:rsidRPr="002F604B">
        <w:rPr>
          <w:lang w:val="ro-RO"/>
        </w:rPr>
        <w:sym w:font="Times New Roman" w:char="0163"/>
      </w:r>
      <w:r w:rsidRPr="002F604B">
        <w:rPr>
          <w:lang w:val="ro-RO"/>
        </w:rPr>
        <w:t>ie este de 53</w:t>
      </w:r>
      <w:r w:rsidRPr="002F604B">
        <w:rPr>
          <w:lang w:val="ro-RO"/>
        </w:rPr>
        <w:noBreakHyphen/>
        <w:t xml:space="preserve">93 l. </w:t>
      </w:r>
    </w:p>
    <w:p w:rsidR="00F77C18" w:rsidRDefault="00F77C18" w:rsidP="002F604B">
      <w:pPr>
        <w:pStyle w:val="EMEABodyText"/>
        <w:rPr>
          <w:lang w:val="ro-RO"/>
        </w:rPr>
      </w:pPr>
    </w:p>
    <w:p w:rsidR="00F77C18" w:rsidRPr="000D581D" w:rsidRDefault="00F77C18" w:rsidP="002F604B">
      <w:pPr>
        <w:pStyle w:val="EMEABodyText"/>
        <w:rPr>
          <w:u w:val="single"/>
          <w:lang w:val="ro-RO"/>
        </w:rPr>
      </w:pPr>
      <w:r w:rsidRPr="000D581D">
        <w:rPr>
          <w:u w:val="single"/>
          <w:lang w:val="ro-RO"/>
        </w:rPr>
        <w:t>Metabolizare</w:t>
      </w:r>
    </w:p>
    <w:p w:rsidR="00F77C18" w:rsidRDefault="00F77C18" w:rsidP="002F604B">
      <w:pPr>
        <w:pStyle w:val="EMEABodyText"/>
        <w:rPr>
          <w:lang w:val="ro-RO"/>
        </w:rPr>
      </w:pPr>
    </w:p>
    <w:p w:rsidR="00A2096F" w:rsidRPr="002F604B" w:rsidRDefault="00A2096F" w:rsidP="002F604B">
      <w:pPr>
        <w:pStyle w:val="EMEABodyText"/>
        <w:rPr>
          <w:lang w:val="ro-RO"/>
        </w:rPr>
      </w:pPr>
      <w:r w:rsidRPr="002F604B">
        <w:rPr>
          <w:lang w:val="ro-RO"/>
        </w:rPr>
        <w:t xml:space="preserve">După administrarea orală sau intravenoasă de irbesartan marcat cu </w:t>
      </w:r>
      <w:r w:rsidRPr="002F604B">
        <w:rPr>
          <w:vertAlign w:val="superscript"/>
          <w:lang w:val="ro-RO"/>
        </w:rPr>
        <w:t>14</w:t>
      </w:r>
      <w:r w:rsidRPr="002F604B">
        <w:rPr>
          <w:lang w:val="ro-RO"/>
        </w:rPr>
        <w:t>C, 80</w:t>
      </w:r>
      <w:r w:rsidRPr="002F604B">
        <w:rPr>
          <w:lang w:val="ro-RO"/>
        </w:rPr>
        <w:noBreakHyphen/>
        <w:t xml:space="preserve">85% din radioactivitatea plasmei circulante poate fi atribuită irbesartanului nemodificat. Irbesartanul este metabolizat hepatic prin glucurono-conjugare şi oxidare. Metabolitul circulant principal este glucuronatul de irbesartan (aproximativ 6%). Studiile </w:t>
      </w:r>
      <w:r w:rsidRPr="002F604B">
        <w:rPr>
          <w:i/>
          <w:lang w:val="ro-RO"/>
        </w:rPr>
        <w:t>in vitro</w:t>
      </w:r>
      <w:r w:rsidRPr="002F604B">
        <w:rPr>
          <w:lang w:val="ro-RO"/>
        </w:rPr>
        <w:t xml:space="preserve"> au evidenţiat că irbesartanul este oxidat în principal de izoenzima CYP2C9 a citocromului P450, izoenzima CYP3A4 având un efect neglijabil.</w:t>
      </w:r>
    </w:p>
    <w:p w:rsidR="00A2096F" w:rsidRDefault="00A2096F" w:rsidP="002F604B">
      <w:pPr>
        <w:pStyle w:val="EMEABodyText"/>
        <w:rPr>
          <w:lang w:val="ro-RO"/>
        </w:rPr>
      </w:pPr>
    </w:p>
    <w:p w:rsidR="00326860" w:rsidRPr="000D581D" w:rsidRDefault="00326860" w:rsidP="002F604B">
      <w:pPr>
        <w:pStyle w:val="EMEABodyText"/>
        <w:rPr>
          <w:u w:val="single"/>
          <w:lang w:val="ro-RO"/>
        </w:rPr>
      </w:pPr>
      <w:r w:rsidRPr="000D581D">
        <w:rPr>
          <w:u w:val="single"/>
          <w:lang w:val="ro-RO"/>
        </w:rPr>
        <w:t>Liniaritate/non-liniaritate</w:t>
      </w:r>
    </w:p>
    <w:p w:rsidR="007D01B7" w:rsidRPr="002F604B" w:rsidRDefault="007D01B7" w:rsidP="002F604B">
      <w:pPr>
        <w:pStyle w:val="EMEABodyText"/>
        <w:rPr>
          <w:lang w:val="ro-RO"/>
        </w:rPr>
      </w:pPr>
    </w:p>
    <w:p w:rsidR="00A2096F" w:rsidRPr="002F604B" w:rsidRDefault="00A2096F" w:rsidP="002F604B">
      <w:pPr>
        <w:pStyle w:val="EMEABodyText"/>
        <w:rPr>
          <w:lang w:val="ro-RO"/>
        </w:rPr>
      </w:pPr>
      <w:r w:rsidRPr="002F604B">
        <w:rPr>
          <w:lang w:val="ro-RO"/>
        </w:rPr>
        <w:t>Irbesartanul prezintă o farmacocinetică lineară</w:t>
      </w:r>
      <w:r w:rsidR="008C39B5" w:rsidRPr="002F604B">
        <w:rPr>
          <w:lang w:val="ro-RO"/>
        </w:rPr>
        <w:t>,</w:t>
      </w:r>
      <w:r w:rsidRPr="002F604B">
        <w:rPr>
          <w:lang w:val="ro-RO"/>
        </w:rPr>
        <w:t xml:space="preserve"> proporţională cu doza, la doze cuprinse între 10 mg </w:t>
      </w:r>
      <w:r w:rsidR="008C39B5" w:rsidRPr="002F604B">
        <w:rPr>
          <w:lang w:val="ro-RO"/>
        </w:rPr>
        <w:t xml:space="preserve">şi </w:t>
      </w:r>
      <w:r w:rsidRPr="002F604B">
        <w:rPr>
          <w:lang w:val="ro-RO"/>
        </w:rPr>
        <w:t>600 mg. S-a observat</w:t>
      </w:r>
      <w:r w:rsidR="008C39B5" w:rsidRPr="002F604B">
        <w:rPr>
          <w:lang w:val="ro-RO"/>
        </w:rPr>
        <w:t xml:space="preserve"> o creştere </w:t>
      </w:r>
      <w:r w:rsidR="00734D0E" w:rsidRPr="002F604B">
        <w:rPr>
          <w:lang w:val="ro-RO"/>
        </w:rPr>
        <w:t xml:space="preserve">mai mică decât cea proporţională </w:t>
      </w:r>
      <w:r w:rsidR="008C39B5" w:rsidRPr="002F604B">
        <w:rPr>
          <w:lang w:val="ro-RO"/>
        </w:rPr>
        <w:t>a absorbţiei orale</w:t>
      </w:r>
      <w:r w:rsidRPr="002F604B">
        <w:rPr>
          <w:lang w:val="ro-RO"/>
        </w:rPr>
        <w:t>, la doze mai mari de 600 mg irbesartan (dublul dozei maxime recomandate); mecanismul acestui fenomen nu este cunoscut. Concentraţiile plasmatice maxime se ating la 1,5</w:t>
      </w:r>
      <w:r w:rsidRPr="002F604B">
        <w:rPr>
          <w:lang w:val="ro-RO"/>
        </w:rPr>
        <w:noBreakHyphen/>
        <w:t xml:space="preserve">2 ore după administrarea orală. Clearance-ul total şi cel renal </w:t>
      </w:r>
      <w:r w:rsidR="008C39B5" w:rsidRPr="002F604B">
        <w:rPr>
          <w:lang w:val="ro-RO"/>
        </w:rPr>
        <w:t xml:space="preserve">sunt </w:t>
      </w:r>
      <w:r w:rsidRPr="002F604B">
        <w:rPr>
          <w:lang w:val="ro-RO"/>
        </w:rPr>
        <w:t>de 157</w:t>
      </w:r>
      <w:r w:rsidRPr="002F604B">
        <w:rPr>
          <w:lang w:val="ro-RO"/>
        </w:rPr>
        <w:noBreakHyphen/>
        <w:t>176</w:t>
      </w:r>
      <w:r w:rsidR="008C39B5" w:rsidRPr="002F604B">
        <w:rPr>
          <w:lang w:val="ro-RO"/>
        </w:rPr>
        <w:t> ml/minut şi</w:t>
      </w:r>
      <w:r w:rsidRPr="002F604B">
        <w:rPr>
          <w:lang w:val="ro-RO"/>
        </w:rPr>
        <w:t>, respectiv</w:t>
      </w:r>
      <w:r w:rsidR="008C39B5" w:rsidRPr="002F604B">
        <w:rPr>
          <w:lang w:val="ro-RO"/>
        </w:rPr>
        <w:t>, de</w:t>
      </w:r>
      <w:r w:rsidRPr="002F604B">
        <w:rPr>
          <w:lang w:val="ro-RO"/>
        </w:rPr>
        <w:t xml:space="preserve"> 3</w:t>
      </w:r>
      <w:r w:rsidRPr="002F604B">
        <w:rPr>
          <w:lang w:val="ro-RO"/>
        </w:rPr>
        <w:noBreakHyphen/>
        <w:t>3,5 ml/min</w:t>
      </w:r>
      <w:r w:rsidR="008C39B5" w:rsidRPr="002F604B">
        <w:rPr>
          <w:lang w:val="ro-RO"/>
        </w:rPr>
        <w:t>ut</w:t>
      </w:r>
      <w:r w:rsidRPr="002F604B">
        <w:rPr>
          <w:lang w:val="ro-RO"/>
        </w:rPr>
        <w:t>. Timpul de înjumătăţire plasmatică prin eliminare al irbesartanului este de 11</w:t>
      </w:r>
      <w:r w:rsidRPr="002F604B">
        <w:rPr>
          <w:lang w:val="ro-RO"/>
        </w:rPr>
        <w:noBreakHyphen/>
        <w:t xml:space="preserve">15 ore. Concentraţiile plasmatice la starea de echilibru se ating în </w:t>
      </w:r>
      <w:r w:rsidR="00C07020" w:rsidRPr="002F604B">
        <w:rPr>
          <w:lang w:val="ro-RO"/>
        </w:rPr>
        <w:t xml:space="preserve">decurs de </w:t>
      </w:r>
      <w:r w:rsidRPr="002F604B">
        <w:rPr>
          <w:lang w:val="ro-RO"/>
        </w:rPr>
        <w:t>3</w:t>
      </w:r>
      <w:r w:rsidR="00C07020" w:rsidRPr="002F604B">
        <w:rPr>
          <w:lang w:val="ro-RO"/>
        </w:rPr>
        <w:t> </w:t>
      </w:r>
      <w:r w:rsidRPr="002F604B">
        <w:rPr>
          <w:lang w:val="ro-RO"/>
        </w:rPr>
        <w:t xml:space="preserve">zile </w:t>
      </w:r>
      <w:r w:rsidR="00C07020" w:rsidRPr="002F604B">
        <w:rPr>
          <w:lang w:val="ro-RO"/>
        </w:rPr>
        <w:t>de la</w:t>
      </w:r>
      <w:r w:rsidR="00C07020" w:rsidRPr="002F604B" w:rsidDel="00C07020">
        <w:rPr>
          <w:lang w:val="ro-RO"/>
        </w:rPr>
        <w:t xml:space="preserve"> </w:t>
      </w:r>
      <w:r w:rsidRPr="002F604B">
        <w:rPr>
          <w:lang w:val="ro-RO"/>
        </w:rPr>
        <w:t>iniţierea un</w:t>
      </w:r>
      <w:r w:rsidR="0014342C" w:rsidRPr="002F604B">
        <w:rPr>
          <w:lang w:val="ro-RO"/>
        </w:rPr>
        <w:t>e</w:t>
      </w:r>
      <w:r w:rsidRPr="002F604B">
        <w:rPr>
          <w:lang w:val="ro-RO"/>
        </w:rPr>
        <w:t xml:space="preserve">i </w:t>
      </w:r>
      <w:r w:rsidR="0014342C" w:rsidRPr="002F604B">
        <w:rPr>
          <w:lang w:val="ro-RO"/>
        </w:rPr>
        <w:t xml:space="preserve">scheme de </w:t>
      </w:r>
      <w:r w:rsidRPr="002F604B">
        <w:rPr>
          <w:lang w:val="ro-RO"/>
        </w:rPr>
        <w:t>tratament cu administrare în priză unică</w:t>
      </w:r>
      <w:r w:rsidR="0014342C" w:rsidRPr="002F604B">
        <w:rPr>
          <w:lang w:val="ro-RO"/>
        </w:rPr>
        <w:t>,</w:t>
      </w:r>
      <w:r w:rsidRPr="002F604B">
        <w:rPr>
          <w:lang w:val="ro-RO"/>
        </w:rPr>
        <w:t xml:space="preserve"> zilnică. Se observă o acumulare limitată a irbesartanului în plasmă (&lt; 20%) după administrări repetate de doze unice zilnice. Într-un studiu, la femeile hipertensive, s-au observat concentraţii plasmatice de irbesartan </w:t>
      </w:r>
      <w:r w:rsidR="0014342C" w:rsidRPr="002F604B">
        <w:rPr>
          <w:lang w:val="ro-RO"/>
        </w:rPr>
        <w:t xml:space="preserve">ceva </w:t>
      </w:r>
      <w:r w:rsidRPr="002F604B">
        <w:rPr>
          <w:lang w:val="ro-RO"/>
        </w:rPr>
        <w:t xml:space="preserve">mai mari. Cu toate acestea, nu au fost diferenţe în ceea ce priveşte timpul de înjumătăţire plasmatică şi acumularea irbesartanului. Nu este necesară ajustarea dozelor </w:t>
      </w:r>
      <w:smartTag w:uri="urn:schemas-microsoft-com:office:smarttags" w:element="PersonName">
        <w:smartTagPr>
          <w:attr w:name="ProductID" w:val="la femei. Valorile"/>
        </w:smartTagPr>
        <w:r w:rsidRPr="002F604B">
          <w:rPr>
            <w:lang w:val="ro-RO"/>
          </w:rPr>
          <w:t>la femei. Valorile</w:t>
        </w:r>
      </w:smartTag>
      <w:r w:rsidRPr="002F604B">
        <w:rPr>
          <w:lang w:val="ro-RO"/>
        </w:rPr>
        <w:t xml:space="preserve"> ariei de sub curba concentraţiei plasmatice în funcţie de timp (ASC) şi ale concentraţiei plasmatice maxime (C</w:t>
      </w:r>
      <w:r w:rsidRPr="002F604B">
        <w:rPr>
          <w:rStyle w:val="EMEASubscript"/>
          <w:lang w:val="ro-RO"/>
        </w:rPr>
        <w:t>max</w:t>
      </w:r>
      <w:r w:rsidRPr="002F604B">
        <w:rPr>
          <w:lang w:val="ro-RO"/>
        </w:rPr>
        <w:t xml:space="preserve">) pentru irbesartan au fost </w:t>
      </w:r>
      <w:r w:rsidR="0014342C" w:rsidRPr="002F604B">
        <w:rPr>
          <w:lang w:val="ro-RO"/>
        </w:rPr>
        <w:t xml:space="preserve">ceva </w:t>
      </w:r>
      <w:r w:rsidRPr="002F604B">
        <w:rPr>
          <w:lang w:val="ro-RO"/>
        </w:rPr>
        <w:t xml:space="preserve">mai mari la pacienţii vârstnici (≥ 65 </w:t>
      </w:r>
      <w:r w:rsidR="0014342C" w:rsidRPr="002F604B">
        <w:rPr>
          <w:lang w:val="ro-RO"/>
        </w:rPr>
        <w:t xml:space="preserve">de </w:t>
      </w:r>
      <w:r w:rsidRPr="002F604B">
        <w:rPr>
          <w:lang w:val="ro-RO"/>
        </w:rPr>
        <w:t>ani)</w:t>
      </w:r>
      <w:r w:rsidR="0014342C" w:rsidRPr="002F604B">
        <w:rPr>
          <w:lang w:val="ro-RO"/>
        </w:rPr>
        <w:t>,</w:t>
      </w:r>
      <w:r w:rsidRPr="002F604B">
        <w:rPr>
          <w:lang w:val="ro-RO"/>
        </w:rPr>
        <w:t xml:space="preserve"> comparativ cu subiecţii tineri (18</w:t>
      </w:r>
      <w:r w:rsidRPr="002F604B">
        <w:rPr>
          <w:lang w:val="ro-RO"/>
        </w:rPr>
        <w:noBreakHyphen/>
        <w:t>40 </w:t>
      </w:r>
      <w:r w:rsidR="0014342C" w:rsidRPr="002F604B">
        <w:rPr>
          <w:lang w:val="ro-RO"/>
        </w:rPr>
        <w:t>de </w:t>
      </w:r>
      <w:r w:rsidRPr="002F604B">
        <w:rPr>
          <w:lang w:val="ro-RO"/>
        </w:rPr>
        <w:t>ani). Cu toate acestea, timpul de înjumătăţire</w:t>
      </w:r>
      <w:r w:rsidR="002C6F0D" w:rsidRPr="002C6F0D">
        <w:rPr>
          <w:lang w:val="ro-RO"/>
        </w:rPr>
        <w:t xml:space="preserve"> </w:t>
      </w:r>
      <w:r w:rsidR="00636747">
        <w:rPr>
          <w:lang w:val="ro-RO"/>
        </w:rPr>
        <w:t>plasmatică</w:t>
      </w:r>
      <w:r w:rsidR="00636747" w:rsidRPr="007549DD">
        <w:rPr>
          <w:lang w:val="ro-RO"/>
        </w:rPr>
        <w:t xml:space="preserve"> </w:t>
      </w:r>
      <w:r w:rsidR="002C6F0D">
        <w:rPr>
          <w:lang w:val="ro-RO"/>
        </w:rPr>
        <w:t>prin eliminare</w:t>
      </w:r>
      <w:r w:rsidRPr="002F604B">
        <w:rPr>
          <w:lang w:val="ro-RO"/>
        </w:rPr>
        <w:t xml:space="preserve"> </w:t>
      </w:r>
      <w:r w:rsidR="0014342C" w:rsidRPr="002F604B">
        <w:rPr>
          <w:lang w:val="ro-RO"/>
        </w:rPr>
        <w:t xml:space="preserve">terminal </w:t>
      </w:r>
      <w:r w:rsidRPr="002F604B">
        <w:rPr>
          <w:lang w:val="ro-RO"/>
        </w:rPr>
        <w:t xml:space="preserve">nu a fost modificat semnificativ. Nu este necesară ajustarea dozelor la </w:t>
      </w:r>
      <w:r w:rsidR="0014342C" w:rsidRPr="002F604B">
        <w:rPr>
          <w:lang w:val="ro-RO"/>
        </w:rPr>
        <w:t xml:space="preserve">persoanele </w:t>
      </w:r>
      <w:r w:rsidRPr="002F604B">
        <w:rPr>
          <w:lang w:val="ro-RO"/>
        </w:rPr>
        <w:t>vârstnic</w:t>
      </w:r>
      <w:r w:rsidR="0014342C" w:rsidRPr="002F604B">
        <w:rPr>
          <w:lang w:val="ro-RO"/>
        </w:rPr>
        <w:t>e</w:t>
      </w:r>
      <w:r w:rsidRPr="002F604B">
        <w:rPr>
          <w:lang w:val="ro-RO"/>
        </w:rPr>
        <w:t>.</w:t>
      </w:r>
    </w:p>
    <w:p w:rsidR="00A2096F" w:rsidRDefault="00A2096F" w:rsidP="002F604B">
      <w:pPr>
        <w:pStyle w:val="EMEABodyText"/>
        <w:rPr>
          <w:lang w:val="ro-RO"/>
        </w:rPr>
      </w:pPr>
    </w:p>
    <w:p w:rsidR="00326860" w:rsidRPr="000D581D" w:rsidRDefault="00326860" w:rsidP="002F604B">
      <w:pPr>
        <w:pStyle w:val="EMEABodyText"/>
        <w:rPr>
          <w:u w:val="single"/>
          <w:lang w:val="ro-RO"/>
        </w:rPr>
      </w:pPr>
      <w:r w:rsidRPr="000D581D">
        <w:rPr>
          <w:u w:val="single"/>
          <w:lang w:val="ro-RO"/>
        </w:rPr>
        <w:t>Eliminare</w:t>
      </w:r>
    </w:p>
    <w:p w:rsidR="007D01B7" w:rsidRDefault="007D01B7" w:rsidP="002F604B">
      <w:pPr>
        <w:pStyle w:val="EMEABodyText"/>
        <w:rPr>
          <w:lang w:val="ro-RO"/>
        </w:rPr>
      </w:pPr>
    </w:p>
    <w:p w:rsidR="00A2096F" w:rsidRPr="002F604B" w:rsidRDefault="00A2096F" w:rsidP="002F604B">
      <w:pPr>
        <w:pStyle w:val="EMEABodyText"/>
        <w:rPr>
          <w:lang w:val="ro-RO"/>
        </w:rPr>
      </w:pPr>
      <w:r w:rsidRPr="002F604B">
        <w:rPr>
          <w:lang w:val="ro-RO"/>
        </w:rPr>
        <w:t xml:space="preserve">Irbesartanul şi metaboliţii săi sunt eliminaţi pe cale biliară şi renală. După administrarea orală sau intravenoasă de irbesartan marcat cu </w:t>
      </w:r>
      <w:r w:rsidRPr="002F604B">
        <w:rPr>
          <w:vertAlign w:val="superscript"/>
          <w:lang w:val="ro-RO"/>
        </w:rPr>
        <w:t>14</w:t>
      </w:r>
      <w:r w:rsidRPr="002F604B">
        <w:rPr>
          <w:lang w:val="ro-RO"/>
        </w:rPr>
        <w:t>C, aproximativ 20% din radioactivitate se regăseşte în urină</w:t>
      </w:r>
      <w:r w:rsidR="0014342C" w:rsidRPr="002F604B">
        <w:rPr>
          <w:lang w:val="ro-RO"/>
        </w:rPr>
        <w:t>,</w:t>
      </w:r>
      <w:r w:rsidRPr="002F604B">
        <w:rPr>
          <w:lang w:val="ro-RO"/>
        </w:rPr>
        <w:t xml:space="preserve"> iar restul în materiile fecale. Mai puţin de 2% din doză se excretă în urină, sub formă de irbesartan nemodificat.</w:t>
      </w:r>
    </w:p>
    <w:p w:rsidR="00A2096F" w:rsidRPr="002F604B" w:rsidRDefault="00A2096F" w:rsidP="002F604B">
      <w:pPr>
        <w:pStyle w:val="EMEABodyText"/>
        <w:rPr>
          <w:lang w:val="ro-RO"/>
        </w:rPr>
      </w:pPr>
    </w:p>
    <w:p w:rsidR="00A2096F" w:rsidRPr="002F604B" w:rsidRDefault="00A2096F" w:rsidP="002F604B">
      <w:pPr>
        <w:pStyle w:val="EMEABodyText"/>
        <w:rPr>
          <w:u w:val="single"/>
          <w:lang w:val="ro-RO"/>
        </w:rPr>
      </w:pPr>
      <w:r w:rsidRPr="002F604B">
        <w:rPr>
          <w:u w:val="single"/>
          <w:lang w:val="ro-RO"/>
        </w:rPr>
        <w:t>Copii şi adolescenţi</w:t>
      </w:r>
    </w:p>
    <w:p w:rsidR="007D01B7" w:rsidRDefault="007D01B7" w:rsidP="002F604B">
      <w:pPr>
        <w:pStyle w:val="EMEABodyText"/>
        <w:rPr>
          <w:lang w:val="ro-RO"/>
        </w:rPr>
      </w:pPr>
    </w:p>
    <w:p w:rsidR="00A2096F" w:rsidRPr="002F604B" w:rsidRDefault="00A2096F" w:rsidP="002F604B">
      <w:pPr>
        <w:pStyle w:val="EMEABodyText"/>
        <w:rPr>
          <w:lang w:val="ro-RO"/>
        </w:rPr>
      </w:pPr>
      <w:r w:rsidRPr="002F604B">
        <w:rPr>
          <w:lang w:val="ro-RO"/>
        </w:rPr>
        <w:t>Farmacocinetica irbesartanului s-a evaluat la 23</w:t>
      </w:r>
      <w:r w:rsidR="0014342C" w:rsidRPr="002F604B">
        <w:rPr>
          <w:lang w:val="ro-RO"/>
        </w:rPr>
        <w:t xml:space="preserve"> de</w:t>
      </w:r>
      <w:r w:rsidRPr="002F604B">
        <w:rPr>
          <w:lang w:val="ro-RO"/>
        </w:rPr>
        <w:t xml:space="preserve"> copii hipertensivi</w:t>
      </w:r>
      <w:r w:rsidR="0014342C" w:rsidRPr="002F604B">
        <w:rPr>
          <w:lang w:val="ro-RO"/>
        </w:rPr>
        <w:t>,</w:t>
      </w:r>
      <w:r w:rsidRPr="002F604B">
        <w:rPr>
          <w:lang w:val="ro-RO"/>
        </w:rPr>
        <w:t xml:space="preserve"> după administrarea unor doze zilnice unice şi multiple (2 mg irbesartan/kg)</w:t>
      </w:r>
      <w:r w:rsidR="0014342C" w:rsidRPr="002F604B">
        <w:rPr>
          <w:lang w:val="ro-RO"/>
        </w:rPr>
        <w:t>,</w:t>
      </w:r>
      <w:r w:rsidRPr="002F604B">
        <w:rPr>
          <w:lang w:val="ro-RO"/>
        </w:rPr>
        <w:t xml:space="preserve"> până la doza maximă zilnică de 150 mg irbesartan timp de patru săptămâni. Dintre cei 23</w:t>
      </w:r>
      <w:r w:rsidR="0014342C" w:rsidRPr="002F604B">
        <w:rPr>
          <w:lang w:val="ro-RO"/>
        </w:rPr>
        <w:t xml:space="preserve"> de</w:t>
      </w:r>
      <w:r w:rsidRPr="002F604B">
        <w:rPr>
          <w:lang w:val="ro-RO"/>
        </w:rPr>
        <w:t xml:space="preserve"> copii, 21 au fost evaluaţi prin comparaţie cu farmacocinetica de la adult (doisprezece copii peste 12 ani, nouă copii cu vârsta între 6 şi 12 ani). Rezultatele au evidenţiat că C</w:t>
      </w:r>
      <w:r w:rsidRPr="002F604B">
        <w:rPr>
          <w:rStyle w:val="EMEASubscript"/>
          <w:lang w:val="ro-RO"/>
        </w:rPr>
        <w:t>max</w:t>
      </w:r>
      <w:r w:rsidRPr="002F604B">
        <w:rPr>
          <w:lang w:val="ro-RO"/>
        </w:rPr>
        <w:t>, ASC şi vitezele clearence-ului au fost comparabile cu cele observate la pacienţii adulţi la care s-a administrat 150 mg irbesartan zilnic. O acumulare limitată de irbesartan (18%) în plasmă s-a observat în urma administrării repetate în doze unice zilnice.</w:t>
      </w:r>
    </w:p>
    <w:p w:rsidR="00A2096F" w:rsidRPr="002F604B" w:rsidRDefault="00A2096F" w:rsidP="002F604B">
      <w:pPr>
        <w:pStyle w:val="EMEABodyText"/>
        <w:rPr>
          <w:lang w:val="ro-RO"/>
        </w:rPr>
      </w:pPr>
    </w:p>
    <w:p w:rsidR="00326860" w:rsidRDefault="00A2096F" w:rsidP="002F604B">
      <w:pPr>
        <w:pStyle w:val="EMEABodyText"/>
        <w:rPr>
          <w:lang w:val="ro-RO"/>
        </w:rPr>
      </w:pPr>
      <w:r w:rsidRPr="002F604B">
        <w:rPr>
          <w:iCs/>
          <w:u w:val="single"/>
          <w:lang w:val="ro-RO"/>
        </w:rPr>
        <w:t>Insuficienţă renală</w:t>
      </w:r>
    </w:p>
    <w:p w:rsidR="007D01B7" w:rsidRDefault="007D01B7" w:rsidP="002F604B">
      <w:pPr>
        <w:pStyle w:val="EMEABodyText"/>
        <w:rPr>
          <w:lang w:val="ro-RO"/>
        </w:rPr>
      </w:pPr>
    </w:p>
    <w:p w:rsidR="00A2096F" w:rsidRPr="002F604B" w:rsidRDefault="00326860" w:rsidP="002F604B">
      <w:pPr>
        <w:pStyle w:val="EMEABodyText"/>
        <w:rPr>
          <w:lang w:val="ro-RO"/>
        </w:rPr>
      </w:pPr>
      <w:r>
        <w:rPr>
          <w:lang w:val="ro-RO"/>
        </w:rPr>
        <w:t>L</w:t>
      </w:r>
      <w:r w:rsidRPr="002F604B">
        <w:rPr>
          <w:lang w:val="ro-RO"/>
        </w:rPr>
        <w:t xml:space="preserve">a </w:t>
      </w:r>
      <w:r w:rsidR="0014342C" w:rsidRPr="002F604B">
        <w:rPr>
          <w:lang w:val="ro-RO"/>
        </w:rPr>
        <w:t xml:space="preserve">pacienţii cu insuficienţă renală sau la cei care efectuează hemodializă, </w:t>
      </w:r>
      <w:r w:rsidR="00A2096F" w:rsidRPr="002F604B">
        <w:rPr>
          <w:lang w:val="ro-RO"/>
        </w:rPr>
        <w:t>parametrii farmacocinetici ai irbesartanului nu sunt modificaţi semnificativ. Irbesartanul nu se elimină prin hemodializă.</w:t>
      </w:r>
    </w:p>
    <w:p w:rsidR="00A2096F" w:rsidRPr="002F604B" w:rsidRDefault="00A2096F" w:rsidP="002F604B">
      <w:pPr>
        <w:pStyle w:val="EMEABodyText"/>
        <w:rPr>
          <w:lang w:val="ro-RO"/>
        </w:rPr>
      </w:pPr>
    </w:p>
    <w:p w:rsidR="00326860" w:rsidRDefault="00A2096F" w:rsidP="002F604B">
      <w:pPr>
        <w:pStyle w:val="EMEABodyText"/>
        <w:rPr>
          <w:lang w:val="ro-RO"/>
        </w:rPr>
      </w:pPr>
      <w:r w:rsidRPr="002F604B">
        <w:rPr>
          <w:iCs/>
          <w:u w:val="single"/>
          <w:lang w:val="ro-RO"/>
        </w:rPr>
        <w:t>Insuficienţă hepatică</w:t>
      </w:r>
    </w:p>
    <w:p w:rsidR="007D01B7" w:rsidRDefault="007D01B7" w:rsidP="002F604B">
      <w:pPr>
        <w:pStyle w:val="EMEABodyText"/>
        <w:rPr>
          <w:lang w:val="ro-RO"/>
        </w:rPr>
      </w:pPr>
    </w:p>
    <w:p w:rsidR="00A2096F" w:rsidRPr="002F604B" w:rsidRDefault="00326860" w:rsidP="002F604B">
      <w:pPr>
        <w:pStyle w:val="EMEABodyText"/>
        <w:rPr>
          <w:lang w:val="ro-RO"/>
        </w:rPr>
      </w:pPr>
      <w:r>
        <w:rPr>
          <w:lang w:val="ro-RO"/>
        </w:rPr>
        <w:t>L</w:t>
      </w:r>
      <w:r w:rsidRPr="002F604B">
        <w:rPr>
          <w:lang w:val="ro-RO"/>
        </w:rPr>
        <w:t xml:space="preserve">a </w:t>
      </w:r>
      <w:r w:rsidR="0014342C" w:rsidRPr="002F604B">
        <w:rPr>
          <w:lang w:val="ro-RO"/>
        </w:rPr>
        <w:t>pacienţii cu ciroză uşoară până la moderată,</w:t>
      </w:r>
      <w:r w:rsidR="00A2096F" w:rsidRPr="002F604B">
        <w:rPr>
          <w:lang w:val="ro-RO"/>
        </w:rPr>
        <w:t xml:space="preserve"> parametrii farmacocinetici ai irbesartanului nu sunt modificaţi semnificativ.</w:t>
      </w:r>
    </w:p>
    <w:p w:rsidR="00A2096F" w:rsidRPr="002F604B" w:rsidRDefault="00A2096F" w:rsidP="002F604B">
      <w:pPr>
        <w:pStyle w:val="EMEABodyText"/>
        <w:rPr>
          <w:lang w:val="ro-RO"/>
        </w:rPr>
      </w:pPr>
      <w:r w:rsidRPr="002F604B">
        <w:rPr>
          <w:lang w:val="ro-RO"/>
        </w:rPr>
        <w:t>Nu s-au efectuat studii la pacienţii cu insuficienţă hepatică severă.</w:t>
      </w:r>
    </w:p>
    <w:p w:rsidR="00A2096F" w:rsidRPr="002F604B" w:rsidRDefault="00A2096F" w:rsidP="002F604B">
      <w:pPr>
        <w:pStyle w:val="EMEABodyText"/>
        <w:rPr>
          <w:lang w:val="ro-RO"/>
        </w:rPr>
      </w:pPr>
    </w:p>
    <w:p w:rsidR="00A2096F" w:rsidRPr="002F604B" w:rsidRDefault="00A2096F" w:rsidP="002F604B">
      <w:pPr>
        <w:pStyle w:val="EMEAHeading2"/>
        <w:rPr>
          <w:lang w:val="ro-RO"/>
        </w:rPr>
      </w:pPr>
      <w:r w:rsidRPr="002F604B">
        <w:rPr>
          <w:lang w:val="ro-RO"/>
        </w:rPr>
        <w:t>5.3</w:t>
      </w:r>
      <w:r w:rsidRPr="002F604B">
        <w:rPr>
          <w:i/>
          <w:lang w:val="ro-RO"/>
        </w:rPr>
        <w:tab/>
      </w:r>
      <w:r w:rsidRPr="002F604B">
        <w:rPr>
          <w:lang w:val="ro-RO"/>
        </w:rPr>
        <w:t>Date preclinice de siguranţă</w:t>
      </w:r>
    </w:p>
    <w:p w:rsidR="00A2096F" w:rsidRPr="002F604B" w:rsidRDefault="00A2096F" w:rsidP="002F604B">
      <w:pPr>
        <w:pStyle w:val="EMEAHeading2"/>
        <w:rPr>
          <w:lang w:val="ro-RO"/>
        </w:rPr>
      </w:pPr>
    </w:p>
    <w:p w:rsidR="00A2096F" w:rsidRPr="002F604B" w:rsidRDefault="00A2096F" w:rsidP="000028D2">
      <w:pPr>
        <w:pStyle w:val="EMEABodyText"/>
        <w:rPr>
          <w:lang w:val="ro-RO"/>
        </w:rPr>
      </w:pPr>
      <w:r w:rsidRPr="002F604B">
        <w:rPr>
          <w:lang w:val="ro-RO"/>
        </w:rPr>
        <w:t xml:space="preserve">La dozele relevante clinic nu s-a evidenţiat toxicitate anormală sistemică sau toxicitate de organ ţintă. În studiile </w:t>
      </w:r>
      <w:r w:rsidR="00B03A85" w:rsidRPr="002F604B">
        <w:rPr>
          <w:lang w:val="ro-RO"/>
        </w:rPr>
        <w:t>non-</w:t>
      </w:r>
      <w:r w:rsidRPr="002F604B">
        <w:rPr>
          <w:lang w:val="ro-RO"/>
        </w:rPr>
        <w:t xml:space="preserve">clinice </w:t>
      </w:r>
      <w:r w:rsidR="00B03A85" w:rsidRPr="002F604B">
        <w:rPr>
          <w:lang w:val="ro-RO"/>
        </w:rPr>
        <w:t xml:space="preserve">de </w:t>
      </w:r>
      <w:r w:rsidRPr="002F604B">
        <w:rPr>
          <w:lang w:val="ro-RO"/>
        </w:rPr>
        <w:t>siguranţ</w:t>
      </w:r>
      <w:r w:rsidR="00B03A85" w:rsidRPr="002F604B">
        <w:rPr>
          <w:lang w:val="ro-RO"/>
        </w:rPr>
        <w:t>ă</w:t>
      </w:r>
      <w:r w:rsidRPr="002F604B">
        <w:rPr>
          <w:lang w:val="ro-RO"/>
        </w:rPr>
        <w:t>, dozele mari de irbesartan (≥ 250 mg/kg şi zi la şobolan şi ≥ 100 mg/kg şi zi la</w:t>
      </w:r>
      <w:r w:rsidR="00B03A85" w:rsidRPr="002F604B">
        <w:rPr>
          <w:lang w:val="ro-RO"/>
        </w:rPr>
        <w:t xml:space="preserve"> maimuţa</w:t>
      </w:r>
      <w:r w:rsidR="00B03A85" w:rsidRPr="002F604B">
        <w:rPr>
          <w:szCs w:val="22"/>
          <w:lang w:val="ro-RO"/>
        </w:rPr>
        <w:t xml:space="preserve"> Macaccus</w:t>
      </w:r>
      <w:r w:rsidRPr="002F604B">
        <w:rPr>
          <w:lang w:val="ro-RO"/>
        </w:rPr>
        <w:t>) au produs o scădere a parametrilor eritrocitari (număr de eritrocite, hemoglobină, hematocrit). La doze foarte mari (≥ 500 mg/kg şi zi), administrate la şobolan şi la</w:t>
      </w:r>
      <w:r w:rsidR="00B03A85" w:rsidRPr="002F604B">
        <w:rPr>
          <w:lang w:val="ro-RO"/>
        </w:rPr>
        <w:t xml:space="preserve"> maimuţa</w:t>
      </w:r>
      <w:r w:rsidR="00B03A85" w:rsidRPr="002F604B">
        <w:rPr>
          <w:szCs w:val="22"/>
          <w:lang w:val="ro-RO"/>
        </w:rPr>
        <w:t xml:space="preserve"> Macaccus</w:t>
      </w:r>
      <w:r w:rsidRPr="002F604B">
        <w:rPr>
          <w:lang w:val="ro-RO"/>
        </w:rPr>
        <w:t>, irbesartanul a indus modificări degenerative ale rinichiului (</w:t>
      </w:r>
      <w:r w:rsidR="00B03A85" w:rsidRPr="002F604B">
        <w:rPr>
          <w:lang w:val="ro-RO"/>
        </w:rPr>
        <w:t xml:space="preserve">cum sunt </w:t>
      </w:r>
      <w:r w:rsidRPr="002F604B">
        <w:rPr>
          <w:lang w:val="ro-RO"/>
        </w:rPr>
        <w:t xml:space="preserve">nefrită interstiţială, distensie tubulară, bazofilie tubulară, creşterea concentraţiilor plasmatice </w:t>
      </w:r>
      <w:r w:rsidR="00B03A85" w:rsidRPr="002F604B">
        <w:rPr>
          <w:lang w:val="ro-RO"/>
        </w:rPr>
        <w:t xml:space="preserve">ale </w:t>
      </w:r>
      <w:r w:rsidRPr="002F604B">
        <w:rPr>
          <w:lang w:val="ro-RO"/>
        </w:rPr>
        <w:t>uree</w:t>
      </w:r>
      <w:r w:rsidR="00B03A85" w:rsidRPr="002F604B">
        <w:rPr>
          <w:lang w:val="ro-RO"/>
        </w:rPr>
        <w:t>i</w:t>
      </w:r>
      <w:r w:rsidRPr="002F604B">
        <w:rPr>
          <w:lang w:val="ro-RO"/>
        </w:rPr>
        <w:t xml:space="preserve"> şi creatinin</w:t>
      </w:r>
      <w:r w:rsidR="00B03A85" w:rsidRPr="002F604B">
        <w:rPr>
          <w:lang w:val="ro-RO"/>
        </w:rPr>
        <w:t>ei</w:t>
      </w:r>
      <w:r w:rsidRPr="002F604B">
        <w:rPr>
          <w:lang w:val="ro-RO"/>
        </w:rPr>
        <w:t>)</w:t>
      </w:r>
      <w:r w:rsidR="00B03A85" w:rsidRPr="002F604B">
        <w:rPr>
          <w:lang w:val="ro-RO"/>
        </w:rPr>
        <w:t>,</w:t>
      </w:r>
      <w:r w:rsidRPr="002F604B">
        <w:rPr>
          <w:lang w:val="ro-RO"/>
        </w:rPr>
        <w:t xml:space="preserve"> modificări considerate secundare efectelor hipotensive ale medicamentului, care duc la </w:t>
      </w:r>
      <w:r w:rsidR="00B03A85" w:rsidRPr="002F604B">
        <w:rPr>
          <w:lang w:val="ro-RO"/>
        </w:rPr>
        <w:t xml:space="preserve">scăderea </w:t>
      </w:r>
      <w:r w:rsidRPr="002F604B">
        <w:rPr>
          <w:lang w:val="ro-RO"/>
        </w:rPr>
        <w:t xml:space="preserve">perfuziei renale. În plus, irbesartanul a indus hiperplazia/hipertrofia celulelor juxtaglomerulare (la şobolan la doze ≥ 90 mg/kg şi zi, la </w:t>
      </w:r>
      <w:r w:rsidR="00B03A85" w:rsidRPr="002F604B">
        <w:rPr>
          <w:lang w:val="ro-RO"/>
        </w:rPr>
        <w:t>maimuţa</w:t>
      </w:r>
      <w:r w:rsidR="00B03A85" w:rsidRPr="002F604B">
        <w:rPr>
          <w:szCs w:val="22"/>
          <w:lang w:val="ro-RO"/>
        </w:rPr>
        <w:t xml:space="preserve"> Macaccus</w:t>
      </w:r>
      <w:r w:rsidR="00B03A85" w:rsidRPr="002F604B" w:rsidDel="00CA610D">
        <w:rPr>
          <w:lang w:val="ro-RO"/>
        </w:rPr>
        <w:t xml:space="preserve"> </w:t>
      </w:r>
      <w:r w:rsidRPr="002F604B">
        <w:rPr>
          <w:lang w:val="ro-RO"/>
        </w:rPr>
        <w:t xml:space="preserve">la doze ≥ 10 mg/kg şi zi). Toate aceste modificări au fost considerate ca fiind produse prin acţiunea farmacologică a irbesartanului. </w:t>
      </w:r>
      <w:r w:rsidRPr="000028D2">
        <w:rPr>
          <w:lang w:val="ro-RO"/>
        </w:rPr>
        <w:t>La om, la doze terapeutice de irbesartan</w:t>
      </w:r>
      <w:r w:rsidRPr="002F604B">
        <w:rPr>
          <w:lang w:val="ro-RO"/>
        </w:rPr>
        <w:t xml:space="preserve">, hiperplazia/hipertrofia celulelor juxtaglomerulare nu par să aibă </w:t>
      </w:r>
      <w:r w:rsidR="00B03A85" w:rsidRPr="002F604B">
        <w:rPr>
          <w:lang w:val="ro-RO"/>
        </w:rPr>
        <w:t>nicio relevanţă</w:t>
      </w:r>
      <w:r w:rsidRPr="002F604B">
        <w:rPr>
          <w:lang w:val="ro-RO"/>
        </w:rPr>
        <w:t>.</w:t>
      </w:r>
    </w:p>
    <w:p w:rsidR="00A2096F" w:rsidRPr="002F604B" w:rsidRDefault="00A2096F" w:rsidP="002F604B">
      <w:pPr>
        <w:pStyle w:val="EMEABodyText"/>
        <w:rPr>
          <w:lang w:val="ro-RO"/>
        </w:rPr>
      </w:pPr>
    </w:p>
    <w:p w:rsidR="00A2096F" w:rsidRPr="002F604B" w:rsidRDefault="00B03A85" w:rsidP="002F604B">
      <w:pPr>
        <w:pStyle w:val="EMEABodyText"/>
        <w:rPr>
          <w:lang w:val="ro-RO"/>
        </w:rPr>
      </w:pPr>
      <w:r w:rsidRPr="002F604B">
        <w:rPr>
          <w:lang w:val="ro-RO"/>
        </w:rPr>
        <w:t>Pentru i</w:t>
      </w:r>
      <w:r w:rsidR="00A2096F" w:rsidRPr="002F604B">
        <w:rPr>
          <w:lang w:val="ro-RO"/>
        </w:rPr>
        <w:t xml:space="preserve">rbesartan nu </w:t>
      </w:r>
      <w:r w:rsidRPr="002F604B">
        <w:rPr>
          <w:lang w:val="ro-RO"/>
        </w:rPr>
        <w:t xml:space="preserve">s-a evidenţiat </w:t>
      </w:r>
      <w:r w:rsidR="00A2096F" w:rsidRPr="002F604B">
        <w:rPr>
          <w:lang w:val="ro-RO"/>
        </w:rPr>
        <w:t>mutagenitate, clastogenitate sau carcinogenitate.</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lang w:val="ro-RO"/>
        </w:rPr>
        <w:t>Fertilitatea şi performanţele privind funcţia de reproducere nu au fost afectate în studiile clinice la masculii şi femelele de şobolan, chiar la doze orale de irbesartan care provoacă un grad de toxicitate la părinţi (de la 50 până la 650 mg/kg şi zi), inclusiv mortalitate la doza cea mai mare. Nu au fost observate efecte semnificative în ceea ce priveşte numărul de corpi luteali, nidări sau feţi vii. Irbesartanul nu a afectat supravieţuirea, dezvoltarea sau reproducerea puilor. Studiile la animale indică faptul că irbesartanul marcat radioactiv este detectat la feţii de şobolan şi iepure. Irbesartanul se excretă în laptele femelelor de şobolan.</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lang w:val="ro-RO"/>
        </w:rPr>
        <w:t xml:space="preserve">Studiile efectuate cu irbesartan la animale au evidenţiat efecte toxice tranzitorii la fătul de şobolan (formarea frecventă de cavităţi la nivelul pelvisului renal, hidroureter sau edeme subcutanate), care </w:t>
      </w:r>
      <w:r w:rsidR="00B03A85" w:rsidRPr="002F604B">
        <w:rPr>
          <w:lang w:val="ro-RO"/>
        </w:rPr>
        <w:t>s</w:t>
      </w:r>
      <w:r w:rsidR="00B03A85" w:rsidRPr="002F604B">
        <w:rPr>
          <w:lang w:val="ro-RO"/>
        </w:rPr>
        <w:noBreakHyphen/>
        <w:t xml:space="preserve">au remis </w:t>
      </w:r>
      <w:r w:rsidRPr="002F604B">
        <w:rPr>
          <w:lang w:val="ro-RO"/>
        </w:rPr>
        <w:t>după naştere. La iepure, s-a observat avort sau resorbţie embrionară precoce, la doze care au provocat toxicitate maternă semnificativă, inclusiv mortalitate. Nu s-au observat efecte teratogene la şobolan sau iepure.</w:t>
      </w:r>
    </w:p>
    <w:p w:rsidR="00A2096F" w:rsidRPr="002F604B" w:rsidRDefault="00A2096F" w:rsidP="002F604B">
      <w:pPr>
        <w:pStyle w:val="EMEABodyText"/>
        <w:rPr>
          <w:lang w:val="ro-RO"/>
        </w:rPr>
      </w:pPr>
    </w:p>
    <w:p w:rsidR="00A2096F" w:rsidRPr="002F604B" w:rsidRDefault="00A2096F" w:rsidP="002F604B">
      <w:pPr>
        <w:pStyle w:val="EMEABodyText"/>
        <w:rPr>
          <w:lang w:val="ro-RO"/>
        </w:rPr>
      </w:pPr>
    </w:p>
    <w:p w:rsidR="00A2096F" w:rsidRPr="002F604B" w:rsidRDefault="00A2096F" w:rsidP="002F604B">
      <w:pPr>
        <w:pStyle w:val="EMEAHeading1"/>
        <w:rPr>
          <w:lang w:val="ro-RO"/>
        </w:rPr>
      </w:pPr>
      <w:r w:rsidRPr="002F604B">
        <w:rPr>
          <w:lang w:val="ro-RO"/>
        </w:rPr>
        <w:t>6.</w:t>
      </w:r>
      <w:r w:rsidRPr="002F604B">
        <w:rPr>
          <w:lang w:val="ro-RO"/>
        </w:rPr>
        <w:tab/>
        <w:t>PROPRIETĂŢI FARMACEUTICE</w:t>
      </w:r>
    </w:p>
    <w:p w:rsidR="00A2096F" w:rsidRPr="002F604B" w:rsidRDefault="00A2096F" w:rsidP="002F604B">
      <w:pPr>
        <w:pStyle w:val="EMEAHeading1"/>
        <w:rPr>
          <w:lang w:val="ro-RO"/>
        </w:rPr>
      </w:pPr>
    </w:p>
    <w:p w:rsidR="00A2096F" w:rsidRPr="002F604B" w:rsidRDefault="00A2096F" w:rsidP="002F604B">
      <w:pPr>
        <w:pStyle w:val="EMEAHeading2"/>
        <w:rPr>
          <w:lang w:val="ro-RO"/>
        </w:rPr>
      </w:pPr>
      <w:r w:rsidRPr="002F604B">
        <w:rPr>
          <w:lang w:val="ro-RO"/>
        </w:rPr>
        <w:t>6.1</w:t>
      </w:r>
      <w:r w:rsidRPr="002F604B">
        <w:rPr>
          <w:lang w:val="ro-RO"/>
        </w:rPr>
        <w:tab/>
        <w:t>Lista excipienţilor</w:t>
      </w:r>
    </w:p>
    <w:p w:rsidR="00A2096F" w:rsidRPr="002F604B" w:rsidRDefault="00A2096F" w:rsidP="002F604B">
      <w:pPr>
        <w:pStyle w:val="EMEAHeading2"/>
        <w:rPr>
          <w:szCs w:val="22"/>
          <w:lang w:val="ro-RO"/>
        </w:rPr>
      </w:pPr>
    </w:p>
    <w:p w:rsidR="00A2096F" w:rsidRPr="002F604B" w:rsidRDefault="00A2096F" w:rsidP="002F604B">
      <w:pPr>
        <w:pStyle w:val="EMEABodyText"/>
        <w:keepNext/>
        <w:rPr>
          <w:szCs w:val="22"/>
          <w:lang w:val="ro-RO"/>
        </w:rPr>
      </w:pPr>
      <w:r w:rsidRPr="002F604B">
        <w:rPr>
          <w:szCs w:val="22"/>
          <w:lang w:val="ro-RO"/>
        </w:rPr>
        <w:t>Nucleu:</w:t>
      </w:r>
    </w:p>
    <w:p w:rsidR="00A2096F" w:rsidRPr="002F604B" w:rsidRDefault="00A2096F" w:rsidP="002F604B">
      <w:pPr>
        <w:pStyle w:val="EMEABodyText"/>
        <w:rPr>
          <w:szCs w:val="22"/>
          <w:lang w:val="ro-RO"/>
        </w:rPr>
      </w:pPr>
      <w:r w:rsidRPr="002F604B">
        <w:rPr>
          <w:szCs w:val="22"/>
          <w:lang w:val="ro-RO"/>
        </w:rPr>
        <w:t>Lactoză monohidrat</w:t>
      </w:r>
    </w:p>
    <w:p w:rsidR="00A2096F" w:rsidRPr="002F604B" w:rsidRDefault="00A2096F" w:rsidP="002F604B">
      <w:pPr>
        <w:pStyle w:val="EMEABodyText"/>
        <w:rPr>
          <w:szCs w:val="22"/>
          <w:lang w:val="ro-RO"/>
        </w:rPr>
      </w:pPr>
      <w:r w:rsidRPr="002F604B">
        <w:rPr>
          <w:szCs w:val="22"/>
          <w:lang w:val="ro-RO"/>
        </w:rPr>
        <w:t>Celuloză microcristalină</w:t>
      </w:r>
    </w:p>
    <w:p w:rsidR="00A2096F" w:rsidRPr="002F604B" w:rsidRDefault="00A2096F" w:rsidP="002F604B">
      <w:pPr>
        <w:pStyle w:val="EMEABodyText"/>
        <w:rPr>
          <w:szCs w:val="22"/>
          <w:lang w:val="ro-RO"/>
        </w:rPr>
      </w:pPr>
      <w:r w:rsidRPr="002F604B">
        <w:rPr>
          <w:szCs w:val="22"/>
          <w:lang w:val="ro-RO"/>
        </w:rPr>
        <w:t>Croscarmeloză sodică</w:t>
      </w:r>
    </w:p>
    <w:p w:rsidR="00A2096F" w:rsidRPr="002F604B" w:rsidRDefault="00A2096F" w:rsidP="002F604B">
      <w:pPr>
        <w:pStyle w:val="EMEABodyText"/>
        <w:rPr>
          <w:szCs w:val="22"/>
          <w:lang w:val="ro-RO"/>
        </w:rPr>
      </w:pPr>
      <w:r w:rsidRPr="002F604B">
        <w:rPr>
          <w:szCs w:val="22"/>
          <w:lang w:val="ro-RO"/>
        </w:rPr>
        <w:t>Hipromeloză</w:t>
      </w:r>
    </w:p>
    <w:p w:rsidR="00A2096F" w:rsidRPr="002F604B" w:rsidRDefault="00A2096F" w:rsidP="002F604B">
      <w:pPr>
        <w:pStyle w:val="EMEABodyText"/>
        <w:rPr>
          <w:szCs w:val="22"/>
          <w:lang w:val="ro-RO"/>
        </w:rPr>
      </w:pPr>
      <w:r w:rsidRPr="002F604B">
        <w:rPr>
          <w:szCs w:val="22"/>
          <w:lang w:val="ro-RO"/>
        </w:rPr>
        <w:t>Dioxid de siliciu</w:t>
      </w:r>
    </w:p>
    <w:p w:rsidR="00A2096F" w:rsidRPr="002F604B" w:rsidRDefault="00A2096F" w:rsidP="002F604B">
      <w:pPr>
        <w:pStyle w:val="EMEABodyText"/>
        <w:rPr>
          <w:szCs w:val="22"/>
          <w:lang w:val="ro-RO"/>
        </w:rPr>
      </w:pPr>
      <w:r w:rsidRPr="002F604B">
        <w:rPr>
          <w:szCs w:val="22"/>
          <w:lang w:val="ro-RO"/>
        </w:rPr>
        <w:t>Stearat de magneziu.</w:t>
      </w:r>
    </w:p>
    <w:p w:rsidR="00A2096F" w:rsidRPr="002F604B" w:rsidRDefault="00A2096F" w:rsidP="002F604B">
      <w:pPr>
        <w:pStyle w:val="EMEABodyText"/>
        <w:rPr>
          <w:szCs w:val="22"/>
          <w:lang w:val="ro-RO"/>
        </w:rPr>
      </w:pPr>
    </w:p>
    <w:p w:rsidR="00A2096F" w:rsidRPr="002F604B" w:rsidRDefault="00A2096F" w:rsidP="002F604B">
      <w:pPr>
        <w:pStyle w:val="EMEABodyText"/>
        <w:keepNext/>
        <w:rPr>
          <w:szCs w:val="22"/>
          <w:lang w:val="ro-RO"/>
        </w:rPr>
      </w:pPr>
      <w:r w:rsidRPr="002F604B">
        <w:rPr>
          <w:szCs w:val="22"/>
          <w:lang w:val="ro-RO"/>
        </w:rPr>
        <w:t>Film:</w:t>
      </w:r>
    </w:p>
    <w:p w:rsidR="00A2096F" w:rsidRPr="002F604B" w:rsidRDefault="00A2096F" w:rsidP="00554AD3">
      <w:pPr>
        <w:pStyle w:val="EMEABodyText"/>
        <w:keepNext/>
        <w:rPr>
          <w:szCs w:val="22"/>
          <w:lang w:val="ro-RO"/>
        </w:rPr>
      </w:pPr>
      <w:r w:rsidRPr="002F604B">
        <w:rPr>
          <w:szCs w:val="22"/>
          <w:lang w:val="ro-RO"/>
        </w:rPr>
        <w:t>Lactoză monohidrat</w:t>
      </w:r>
    </w:p>
    <w:p w:rsidR="00A2096F" w:rsidRPr="002F604B" w:rsidRDefault="00A2096F" w:rsidP="00554AD3">
      <w:pPr>
        <w:pStyle w:val="EMEABodyText"/>
        <w:keepNext/>
        <w:rPr>
          <w:szCs w:val="22"/>
          <w:lang w:val="ro-RO"/>
        </w:rPr>
      </w:pPr>
      <w:r w:rsidRPr="002F604B">
        <w:rPr>
          <w:szCs w:val="22"/>
          <w:lang w:val="ro-RO"/>
        </w:rPr>
        <w:t>Hipromeloză</w:t>
      </w:r>
    </w:p>
    <w:p w:rsidR="00A2096F" w:rsidRPr="002F604B" w:rsidRDefault="00A2096F" w:rsidP="00554AD3">
      <w:pPr>
        <w:pStyle w:val="EMEABodyText"/>
        <w:keepNext/>
        <w:rPr>
          <w:szCs w:val="22"/>
          <w:lang w:val="ro-RO"/>
        </w:rPr>
      </w:pPr>
      <w:r w:rsidRPr="002F604B">
        <w:rPr>
          <w:szCs w:val="22"/>
          <w:lang w:val="ro-RO"/>
        </w:rPr>
        <w:t>Dioxid de titan</w:t>
      </w:r>
    </w:p>
    <w:p w:rsidR="00A2096F" w:rsidRPr="002F604B" w:rsidRDefault="00A2096F" w:rsidP="00554AD3">
      <w:pPr>
        <w:pStyle w:val="EMEABodyText"/>
        <w:keepNext/>
        <w:rPr>
          <w:szCs w:val="22"/>
          <w:lang w:val="ro-RO"/>
        </w:rPr>
      </w:pPr>
      <w:r w:rsidRPr="002F604B">
        <w:rPr>
          <w:szCs w:val="22"/>
          <w:lang w:val="ro-RO"/>
        </w:rPr>
        <w:t>Macrogol 3000</w:t>
      </w:r>
    </w:p>
    <w:p w:rsidR="00A2096F" w:rsidRPr="002F604B" w:rsidRDefault="00A2096F" w:rsidP="002F604B">
      <w:pPr>
        <w:pStyle w:val="EMEABodyText"/>
        <w:rPr>
          <w:szCs w:val="22"/>
          <w:lang w:val="ro-RO"/>
        </w:rPr>
      </w:pPr>
      <w:r w:rsidRPr="002F604B">
        <w:rPr>
          <w:szCs w:val="22"/>
          <w:lang w:val="ro-RO"/>
        </w:rPr>
        <w:t>Ceară Carnauba.</w:t>
      </w:r>
    </w:p>
    <w:p w:rsidR="00A2096F" w:rsidRPr="002F604B" w:rsidRDefault="00A2096F" w:rsidP="002F604B">
      <w:pPr>
        <w:pStyle w:val="EMEABodyText"/>
        <w:rPr>
          <w:szCs w:val="22"/>
          <w:lang w:val="ro-RO"/>
        </w:rPr>
      </w:pPr>
    </w:p>
    <w:p w:rsidR="00A2096F" w:rsidRPr="002F604B" w:rsidRDefault="00A2096F" w:rsidP="002F604B">
      <w:pPr>
        <w:pStyle w:val="EMEAHeading2"/>
        <w:outlineLvl w:val="0"/>
        <w:rPr>
          <w:szCs w:val="22"/>
          <w:lang w:val="ro-RO"/>
        </w:rPr>
      </w:pPr>
      <w:r w:rsidRPr="002F604B">
        <w:rPr>
          <w:szCs w:val="22"/>
          <w:lang w:val="ro-RO"/>
        </w:rPr>
        <w:t>6.2</w:t>
      </w:r>
      <w:r w:rsidRPr="002F604B">
        <w:rPr>
          <w:szCs w:val="22"/>
          <w:lang w:val="ro-RO"/>
        </w:rPr>
        <w:tab/>
        <w:t>Incompatibilităţi</w:t>
      </w:r>
    </w:p>
    <w:p w:rsidR="00A2096F" w:rsidRPr="002F604B" w:rsidRDefault="00A2096F" w:rsidP="002F604B">
      <w:pPr>
        <w:pStyle w:val="EMEAHeading2"/>
        <w:rPr>
          <w:szCs w:val="22"/>
          <w:lang w:val="ro-RO"/>
        </w:rPr>
      </w:pPr>
    </w:p>
    <w:p w:rsidR="00A2096F" w:rsidRPr="002F604B" w:rsidRDefault="00A2096F" w:rsidP="002F604B">
      <w:pPr>
        <w:pStyle w:val="EMEABodyText"/>
        <w:keepNext/>
        <w:outlineLvl w:val="0"/>
        <w:rPr>
          <w:szCs w:val="22"/>
          <w:lang w:val="ro-RO"/>
        </w:rPr>
      </w:pPr>
      <w:r w:rsidRPr="002F604B">
        <w:rPr>
          <w:szCs w:val="22"/>
          <w:lang w:val="ro-RO"/>
        </w:rPr>
        <w:t>Nu este cazul.</w:t>
      </w:r>
    </w:p>
    <w:p w:rsidR="00A2096F" w:rsidRPr="002F604B" w:rsidRDefault="00A2096F" w:rsidP="002F604B">
      <w:pPr>
        <w:pStyle w:val="EMEABodyText"/>
        <w:rPr>
          <w:szCs w:val="22"/>
          <w:lang w:val="ro-RO"/>
        </w:rPr>
      </w:pPr>
    </w:p>
    <w:p w:rsidR="00A2096F" w:rsidRPr="002F604B" w:rsidRDefault="00A2096F" w:rsidP="002F604B">
      <w:pPr>
        <w:pStyle w:val="EMEAHeading2"/>
        <w:outlineLvl w:val="0"/>
        <w:rPr>
          <w:szCs w:val="22"/>
          <w:lang w:val="ro-RO"/>
        </w:rPr>
      </w:pPr>
      <w:r w:rsidRPr="002F604B">
        <w:rPr>
          <w:szCs w:val="22"/>
          <w:lang w:val="ro-RO"/>
        </w:rPr>
        <w:t>6.3</w:t>
      </w:r>
      <w:r w:rsidRPr="002F604B">
        <w:rPr>
          <w:szCs w:val="22"/>
          <w:lang w:val="ro-RO"/>
        </w:rPr>
        <w:tab/>
        <w:t>Perioada de valabilitate</w:t>
      </w:r>
    </w:p>
    <w:p w:rsidR="00A2096F" w:rsidRPr="002F604B" w:rsidRDefault="00A2096F" w:rsidP="002F604B">
      <w:pPr>
        <w:pStyle w:val="EMEAHeading2"/>
        <w:rPr>
          <w:szCs w:val="22"/>
          <w:lang w:val="ro-RO"/>
        </w:rPr>
      </w:pPr>
    </w:p>
    <w:p w:rsidR="00A2096F" w:rsidRPr="002F604B" w:rsidRDefault="00A2096F" w:rsidP="002F604B">
      <w:pPr>
        <w:pStyle w:val="EMEABodyText"/>
        <w:rPr>
          <w:lang w:val="ro-RO"/>
        </w:rPr>
      </w:pPr>
      <w:r w:rsidRPr="002F604B">
        <w:rPr>
          <w:lang w:val="ro-RO"/>
        </w:rPr>
        <w:t>3 ani.</w:t>
      </w:r>
    </w:p>
    <w:p w:rsidR="00A2096F" w:rsidRPr="002F604B" w:rsidRDefault="00A2096F" w:rsidP="002F604B">
      <w:pPr>
        <w:pStyle w:val="EMEABodyText"/>
        <w:rPr>
          <w:szCs w:val="22"/>
          <w:lang w:val="ro-RO"/>
        </w:rPr>
      </w:pPr>
    </w:p>
    <w:p w:rsidR="00A2096F" w:rsidRPr="002F604B" w:rsidRDefault="00A2096F" w:rsidP="002F604B">
      <w:pPr>
        <w:pStyle w:val="EMEAHeading2"/>
        <w:outlineLvl w:val="0"/>
        <w:rPr>
          <w:szCs w:val="22"/>
          <w:lang w:val="ro-RO"/>
        </w:rPr>
      </w:pPr>
      <w:r w:rsidRPr="002F604B">
        <w:rPr>
          <w:szCs w:val="22"/>
          <w:lang w:val="ro-RO"/>
        </w:rPr>
        <w:t>6.4</w:t>
      </w:r>
      <w:r w:rsidRPr="002F604B">
        <w:rPr>
          <w:szCs w:val="22"/>
          <w:lang w:val="ro-RO"/>
        </w:rPr>
        <w:tab/>
        <w:t>Precauţii speciale pentru păstrare</w:t>
      </w:r>
    </w:p>
    <w:p w:rsidR="00A2096F" w:rsidRPr="002F604B" w:rsidRDefault="00A2096F" w:rsidP="002F604B">
      <w:pPr>
        <w:pStyle w:val="EMEAHeading2"/>
        <w:rPr>
          <w:lang w:val="ro-RO"/>
        </w:rPr>
      </w:pPr>
    </w:p>
    <w:p w:rsidR="00A2096F" w:rsidRPr="002F604B" w:rsidRDefault="00A2096F" w:rsidP="002F604B">
      <w:pPr>
        <w:pStyle w:val="EMEABodyText"/>
        <w:rPr>
          <w:lang w:val="ro-RO"/>
        </w:rPr>
      </w:pPr>
      <w:r w:rsidRPr="002F604B">
        <w:rPr>
          <w:lang w:val="ro-RO"/>
        </w:rPr>
        <w:t xml:space="preserve">A nu se păstra la temperaturi peste </w:t>
      </w:r>
      <w:smartTag w:uri="urn:schemas-microsoft-com:office:smarttags" w:element="metricconverter">
        <w:smartTagPr>
          <w:attr w:name="ProductID" w:val="30ﾰC"/>
        </w:smartTagPr>
        <w:r w:rsidRPr="002F604B">
          <w:rPr>
            <w:lang w:val="ro-RO"/>
          </w:rPr>
          <w:t>30°C</w:t>
        </w:r>
      </w:smartTag>
      <w:r w:rsidRPr="002F604B">
        <w:rPr>
          <w:lang w:val="ro-RO"/>
        </w:rPr>
        <w:t>.</w:t>
      </w:r>
    </w:p>
    <w:p w:rsidR="00A2096F" w:rsidRPr="002F604B" w:rsidRDefault="00A2096F" w:rsidP="002F604B">
      <w:pPr>
        <w:pStyle w:val="EMEABodyText"/>
        <w:rPr>
          <w:lang w:val="ro-RO"/>
        </w:rPr>
      </w:pPr>
    </w:p>
    <w:p w:rsidR="00A2096F" w:rsidRPr="002F604B" w:rsidRDefault="00A2096F" w:rsidP="002F604B">
      <w:pPr>
        <w:pStyle w:val="EMEAHeading2"/>
        <w:ind w:left="0" w:firstLine="0"/>
        <w:outlineLvl w:val="0"/>
        <w:rPr>
          <w:szCs w:val="22"/>
          <w:lang w:val="ro-RO"/>
        </w:rPr>
      </w:pPr>
      <w:r w:rsidRPr="002F604B">
        <w:rPr>
          <w:szCs w:val="22"/>
          <w:lang w:val="ro-RO"/>
        </w:rPr>
        <w:t>6.5</w:t>
      </w:r>
      <w:r w:rsidRPr="002F604B">
        <w:rPr>
          <w:szCs w:val="22"/>
          <w:lang w:val="ro-RO"/>
        </w:rPr>
        <w:tab/>
        <w:t>Natura şi conţinutul ambalajului</w:t>
      </w:r>
    </w:p>
    <w:p w:rsidR="00A2096F" w:rsidRPr="002F604B" w:rsidRDefault="00A2096F" w:rsidP="002F604B">
      <w:pPr>
        <w:pStyle w:val="EMEAHeading2"/>
        <w:rPr>
          <w:szCs w:val="22"/>
          <w:lang w:val="ro-RO"/>
        </w:rPr>
      </w:pPr>
    </w:p>
    <w:p w:rsidR="00A2096F" w:rsidRPr="002F604B" w:rsidRDefault="00A2096F" w:rsidP="002F604B">
      <w:pPr>
        <w:pStyle w:val="EMEABodyText"/>
        <w:rPr>
          <w:lang w:val="ro-RO"/>
        </w:rPr>
      </w:pPr>
      <w:r w:rsidRPr="002F604B">
        <w:rPr>
          <w:lang w:val="ro-RO"/>
        </w:rPr>
        <w:t>Cutie cu 14 comprimate filmate în blistere din PVC/PVDC/Aluminiu.</w:t>
      </w:r>
    </w:p>
    <w:p w:rsidR="00A2096F" w:rsidRPr="002F604B" w:rsidRDefault="00A2096F" w:rsidP="002F604B">
      <w:pPr>
        <w:pStyle w:val="EMEABodyText"/>
        <w:rPr>
          <w:lang w:val="ro-RO"/>
        </w:rPr>
      </w:pPr>
      <w:r w:rsidRPr="002F604B">
        <w:rPr>
          <w:lang w:val="ro-RO"/>
        </w:rPr>
        <w:t>Cutie cu 28 comprimate filmate în blistere din PVC/PVDC/Aluminiu.</w:t>
      </w:r>
    </w:p>
    <w:p w:rsidR="00A2096F" w:rsidRPr="002F604B" w:rsidRDefault="00A2096F" w:rsidP="002F604B">
      <w:pPr>
        <w:pStyle w:val="EMEABodyText"/>
        <w:rPr>
          <w:lang w:val="ro-RO"/>
        </w:rPr>
      </w:pPr>
      <w:r w:rsidRPr="002F604B">
        <w:rPr>
          <w:lang w:val="ro-RO"/>
        </w:rPr>
        <w:t>Cutie cu 30 comprimate filmate în blistere din PVC/PVDC/Aluminiu.</w:t>
      </w:r>
    </w:p>
    <w:p w:rsidR="00A2096F" w:rsidRPr="002F604B" w:rsidRDefault="00A2096F" w:rsidP="002F604B">
      <w:pPr>
        <w:pStyle w:val="EMEABodyText"/>
        <w:rPr>
          <w:lang w:val="ro-RO"/>
        </w:rPr>
      </w:pPr>
      <w:r w:rsidRPr="002F604B">
        <w:rPr>
          <w:lang w:val="ro-RO"/>
        </w:rPr>
        <w:t>Cutie cu 56 comprimate filmate în blistere din PVC/PVDC/Aluminiu.</w:t>
      </w:r>
    </w:p>
    <w:p w:rsidR="00A2096F" w:rsidRPr="002F604B" w:rsidRDefault="00A2096F" w:rsidP="002F604B">
      <w:pPr>
        <w:pStyle w:val="EMEABodyText"/>
        <w:rPr>
          <w:lang w:val="ro-RO"/>
        </w:rPr>
      </w:pPr>
      <w:r w:rsidRPr="002F604B">
        <w:rPr>
          <w:lang w:val="ro-RO"/>
        </w:rPr>
        <w:t>Cutie cu 84 comprimate filmate în blistere din PVC/PVDC/Aluminiu.</w:t>
      </w:r>
    </w:p>
    <w:p w:rsidR="00A2096F" w:rsidRPr="002F604B" w:rsidRDefault="00A2096F" w:rsidP="002F604B">
      <w:pPr>
        <w:pStyle w:val="EMEABodyText"/>
        <w:rPr>
          <w:lang w:val="ro-RO"/>
        </w:rPr>
      </w:pPr>
      <w:r w:rsidRPr="002F604B">
        <w:rPr>
          <w:lang w:val="ro-RO"/>
        </w:rPr>
        <w:t>Cutie cu 90 comprimate filmate în blistere din PVC/PVDC/Aluminiu.</w:t>
      </w:r>
    </w:p>
    <w:p w:rsidR="00A2096F" w:rsidRPr="002F604B" w:rsidRDefault="00A2096F" w:rsidP="002F604B">
      <w:pPr>
        <w:pStyle w:val="EMEABodyText"/>
        <w:rPr>
          <w:lang w:val="ro-RO"/>
        </w:rPr>
      </w:pPr>
      <w:r w:rsidRPr="002F604B">
        <w:rPr>
          <w:lang w:val="ro-RO"/>
        </w:rPr>
        <w:t>Cutie cu 98 comprimate filmate în blistere din PVC/PVDC/Aluminiu.</w:t>
      </w:r>
    </w:p>
    <w:p w:rsidR="00A2096F" w:rsidRPr="002F604B" w:rsidRDefault="00A2096F" w:rsidP="002F604B">
      <w:pPr>
        <w:pStyle w:val="EMEABodyText"/>
        <w:rPr>
          <w:szCs w:val="22"/>
          <w:lang w:val="ro-RO"/>
        </w:rPr>
      </w:pPr>
      <w:r w:rsidRPr="002F604B">
        <w:rPr>
          <w:szCs w:val="22"/>
          <w:lang w:val="ro-RO"/>
        </w:rPr>
        <w:t>Cutie cu 56 x 1 comprimat filmat</w:t>
      </w:r>
      <w:r w:rsidRPr="002F604B">
        <w:rPr>
          <w:lang w:val="ro-RO"/>
        </w:rPr>
        <w:t xml:space="preserve"> în blistere </w:t>
      </w:r>
      <w:r w:rsidRPr="002F604B">
        <w:rPr>
          <w:szCs w:val="22"/>
          <w:lang w:val="ro-RO"/>
        </w:rPr>
        <w:t>din PVC/PVDC/Aluminiu perforate pentru eliberarea unei unităţi dozate.</w:t>
      </w:r>
    </w:p>
    <w:p w:rsidR="00A2096F" w:rsidRPr="002F604B" w:rsidRDefault="00A2096F" w:rsidP="002F604B">
      <w:pPr>
        <w:pStyle w:val="EMEABodyText"/>
        <w:rPr>
          <w:szCs w:val="22"/>
          <w:lang w:val="ro-RO"/>
        </w:rPr>
      </w:pPr>
    </w:p>
    <w:p w:rsidR="00A2096F" w:rsidRPr="002F604B" w:rsidRDefault="00A2096F" w:rsidP="002F604B">
      <w:pPr>
        <w:pStyle w:val="EMEABodyText"/>
        <w:rPr>
          <w:szCs w:val="22"/>
          <w:lang w:val="ro-RO"/>
        </w:rPr>
      </w:pPr>
      <w:r w:rsidRPr="002F604B">
        <w:rPr>
          <w:szCs w:val="22"/>
          <w:lang w:val="ro-RO"/>
        </w:rPr>
        <w:t>Este posibil ca nu toate mărimile de ambalaj să fie comercializate.</w:t>
      </w:r>
    </w:p>
    <w:p w:rsidR="00A2096F" w:rsidRPr="002F604B" w:rsidRDefault="00A2096F" w:rsidP="002F604B">
      <w:pPr>
        <w:pStyle w:val="EMEABodyText"/>
        <w:rPr>
          <w:szCs w:val="22"/>
          <w:lang w:val="ro-RO"/>
        </w:rPr>
      </w:pPr>
    </w:p>
    <w:p w:rsidR="00A2096F" w:rsidRPr="002F604B" w:rsidRDefault="00A2096F" w:rsidP="002F604B">
      <w:pPr>
        <w:pStyle w:val="EMEAHeading2"/>
        <w:outlineLvl w:val="0"/>
        <w:rPr>
          <w:szCs w:val="22"/>
          <w:lang w:val="ro-RO"/>
        </w:rPr>
      </w:pPr>
      <w:r w:rsidRPr="002F604B">
        <w:rPr>
          <w:szCs w:val="22"/>
          <w:lang w:val="ro-RO"/>
        </w:rPr>
        <w:t>6.6</w:t>
      </w:r>
      <w:r w:rsidRPr="002F604B">
        <w:rPr>
          <w:szCs w:val="22"/>
          <w:lang w:val="ro-RO"/>
        </w:rPr>
        <w:tab/>
        <w:t>Precauţii speciale pentru eliminarea reziduurilor</w:t>
      </w:r>
    </w:p>
    <w:p w:rsidR="00A2096F" w:rsidRPr="002F604B" w:rsidRDefault="00A2096F" w:rsidP="002F604B">
      <w:pPr>
        <w:pStyle w:val="EMEAHeading2"/>
        <w:rPr>
          <w:szCs w:val="22"/>
          <w:lang w:val="ro-RO"/>
        </w:rPr>
      </w:pPr>
    </w:p>
    <w:p w:rsidR="00A2096F" w:rsidRPr="002F604B" w:rsidRDefault="00A2096F" w:rsidP="002F604B">
      <w:pPr>
        <w:pStyle w:val="EMEABodyText"/>
        <w:rPr>
          <w:lang w:val="ro-RO"/>
        </w:rPr>
      </w:pPr>
      <w:r w:rsidRPr="002F604B">
        <w:rPr>
          <w:lang w:val="ro-RO"/>
        </w:rPr>
        <w:t xml:space="preserve">Orice </w:t>
      </w:r>
      <w:r w:rsidR="00B03A85" w:rsidRPr="002F604B">
        <w:rPr>
          <w:lang w:val="ro-RO"/>
        </w:rPr>
        <w:t xml:space="preserve">medicament </w:t>
      </w:r>
      <w:r w:rsidRPr="002F604B">
        <w:rPr>
          <w:lang w:val="ro-RO"/>
        </w:rPr>
        <w:t>neutilizat sau material rezidual trebuie eliminat în conformitate cu reglementările locale.</w:t>
      </w:r>
    </w:p>
    <w:p w:rsidR="00A2096F" w:rsidRPr="002F604B" w:rsidRDefault="00A2096F" w:rsidP="002F604B">
      <w:pPr>
        <w:pStyle w:val="EMEABodyText"/>
        <w:rPr>
          <w:szCs w:val="22"/>
          <w:lang w:val="ro-RO"/>
        </w:rPr>
      </w:pPr>
    </w:p>
    <w:p w:rsidR="00A2096F" w:rsidRPr="002F604B" w:rsidRDefault="00A2096F" w:rsidP="002F604B">
      <w:pPr>
        <w:pStyle w:val="EMEABodyText"/>
        <w:rPr>
          <w:szCs w:val="22"/>
          <w:lang w:val="ro-RO"/>
        </w:rPr>
      </w:pPr>
    </w:p>
    <w:p w:rsidR="00A2096F" w:rsidRPr="002F604B" w:rsidRDefault="00A2096F" w:rsidP="002F604B">
      <w:pPr>
        <w:pStyle w:val="EMEAHeading1"/>
        <w:rPr>
          <w:szCs w:val="22"/>
          <w:lang w:val="ro-RO"/>
        </w:rPr>
      </w:pPr>
      <w:r w:rsidRPr="002F604B">
        <w:rPr>
          <w:szCs w:val="22"/>
          <w:lang w:val="ro-RO"/>
        </w:rPr>
        <w:t>7.</w:t>
      </w:r>
      <w:r w:rsidRPr="002F604B">
        <w:rPr>
          <w:szCs w:val="22"/>
          <w:lang w:val="ro-RO"/>
        </w:rPr>
        <w:tab/>
        <w:t>DEŢINĂTORUL AUTORIZAŢIEI DE PUNERE PE PIAŢĂ</w:t>
      </w:r>
    </w:p>
    <w:p w:rsidR="00A2096F" w:rsidRPr="002F604B" w:rsidRDefault="00A2096F" w:rsidP="002F604B">
      <w:pPr>
        <w:pStyle w:val="EMEAHeading1"/>
        <w:rPr>
          <w:szCs w:val="22"/>
          <w:lang w:val="ro-RO"/>
        </w:rPr>
      </w:pPr>
    </w:p>
    <w:p w:rsidR="00A2096F" w:rsidRPr="002F604B" w:rsidRDefault="00DD444C" w:rsidP="002F604B">
      <w:pPr>
        <w:pStyle w:val="EMEAAddress"/>
        <w:rPr>
          <w:szCs w:val="22"/>
          <w:lang w:val="ro-RO"/>
        </w:rPr>
      </w:pPr>
      <w:r>
        <w:rPr>
          <w:szCs w:val="22"/>
          <w:lang w:val="ro-RO"/>
        </w:rPr>
        <w:t>sanofi-aventis groupe</w:t>
      </w:r>
      <w:r w:rsidR="00A2096F" w:rsidRPr="002F604B">
        <w:rPr>
          <w:szCs w:val="22"/>
          <w:lang w:val="ro-RO"/>
        </w:rPr>
        <w:br/>
        <w:t>54</w:t>
      </w:r>
      <w:r w:rsidR="00B03A85" w:rsidRPr="002F604B">
        <w:rPr>
          <w:szCs w:val="22"/>
          <w:lang w:val="ro-RO"/>
        </w:rPr>
        <w:t>,</w:t>
      </w:r>
      <w:r w:rsidR="00A2096F" w:rsidRPr="002F604B">
        <w:rPr>
          <w:szCs w:val="22"/>
          <w:lang w:val="ro-RO"/>
        </w:rPr>
        <w:t xml:space="preserve"> rue La Boétie</w:t>
      </w:r>
      <w:r w:rsidR="00A2096F" w:rsidRPr="002F604B">
        <w:rPr>
          <w:szCs w:val="22"/>
          <w:lang w:val="ro-RO"/>
        </w:rPr>
        <w:br/>
      </w:r>
      <w:r w:rsidR="00B03A85" w:rsidRPr="002F604B">
        <w:rPr>
          <w:szCs w:val="22"/>
          <w:lang w:val="ro-RO"/>
        </w:rPr>
        <w:t>F-</w:t>
      </w:r>
      <w:r w:rsidR="00A2096F" w:rsidRPr="002F604B">
        <w:rPr>
          <w:szCs w:val="22"/>
          <w:lang w:val="ro-RO"/>
        </w:rPr>
        <w:t>75008 Paris </w:t>
      </w:r>
      <w:r w:rsidR="00A2096F" w:rsidRPr="002F604B">
        <w:rPr>
          <w:szCs w:val="22"/>
          <w:lang w:val="ro-RO"/>
        </w:rPr>
        <w:noBreakHyphen/>
        <w:t> Franţa</w:t>
      </w:r>
    </w:p>
    <w:p w:rsidR="00A2096F" w:rsidRPr="002F604B" w:rsidRDefault="00A2096F" w:rsidP="002F604B">
      <w:pPr>
        <w:pStyle w:val="EMEABodyText"/>
        <w:rPr>
          <w:szCs w:val="22"/>
          <w:lang w:val="ro-RO"/>
        </w:rPr>
      </w:pPr>
    </w:p>
    <w:p w:rsidR="00A2096F" w:rsidRPr="002F604B" w:rsidRDefault="00A2096F" w:rsidP="002F604B">
      <w:pPr>
        <w:pStyle w:val="EMEABodyText"/>
        <w:rPr>
          <w:szCs w:val="22"/>
          <w:lang w:val="ro-RO"/>
        </w:rPr>
      </w:pPr>
    </w:p>
    <w:p w:rsidR="00A2096F" w:rsidRPr="002F604B" w:rsidRDefault="00A2096F" w:rsidP="002F604B">
      <w:pPr>
        <w:pStyle w:val="EMEAHeading1"/>
        <w:rPr>
          <w:szCs w:val="22"/>
          <w:lang w:val="ro-RO"/>
        </w:rPr>
      </w:pPr>
      <w:r w:rsidRPr="002F604B">
        <w:rPr>
          <w:szCs w:val="22"/>
          <w:lang w:val="ro-RO"/>
        </w:rPr>
        <w:t>8.</w:t>
      </w:r>
      <w:r w:rsidRPr="002F604B">
        <w:rPr>
          <w:szCs w:val="22"/>
          <w:lang w:val="ro-RO"/>
        </w:rPr>
        <w:tab/>
        <w:t>NUMĂRUL(ELE) AUTORIZAŢIEI DE PUNERE PE PIAŢĂ</w:t>
      </w:r>
    </w:p>
    <w:p w:rsidR="00A2096F" w:rsidRPr="002F604B" w:rsidRDefault="00A2096F" w:rsidP="002F604B">
      <w:pPr>
        <w:pStyle w:val="EMEAHeading1"/>
        <w:rPr>
          <w:szCs w:val="22"/>
          <w:lang w:val="ro-RO"/>
        </w:rPr>
      </w:pPr>
    </w:p>
    <w:p w:rsidR="00A2096F" w:rsidRPr="002F604B" w:rsidRDefault="00A2096F" w:rsidP="002F604B">
      <w:pPr>
        <w:pStyle w:val="EMEABodyText"/>
        <w:rPr>
          <w:lang w:val="ro-RO"/>
        </w:rPr>
      </w:pPr>
      <w:r w:rsidRPr="002F604B">
        <w:rPr>
          <w:rStyle w:val="EMEABodyTextChar1"/>
          <w:lang w:val="ro-RO"/>
        </w:rPr>
        <w:t>EU/1/97/046/016-020</w:t>
      </w:r>
      <w:r w:rsidRPr="002F604B">
        <w:rPr>
          <w:rStyle w:val="EMEABodyTextChar1"/>
          <w:lang w:val="ro-RO"/>
        </w:rPr>
        <w:br/>
        <w:t>EU/1/97/046/031</w:t>
      </w:r>
      <w:r w:rsidRPr="002F604B">
        <w:rPr>
          <w:rStyle w:val="EMEABodyTextChar1"/>
          <w:lang w:val="ro-RO"/>
        </w:rPr>
        <w:br/>
        <w:t>EU/1/97/046/034</w:t>
      </w:r>
      <w:r w:rsidRPr="002F604B">
        <w:rPr>
          <w:rStyle w:val="EMEABodyTextChar1"/>
          <w:lang w:val="ro-RO"/>
        </w:rPr>
        <w:br/>
        <w:t>EU/1/97/046/037</w:t>
      </w:r>
    </w:p>
    <w:p w:rsidR="00A2096F" w:rsidRPr="002F604B" w:rsidRDefault="00A2096F" w:rsidP="002F604B">
      <w:pPr>
        <w:pStyle w:val="EMEABodyText"/>
        <w:rPr>
          <w:szCs w:val="22"/>
          <w:lang w:val="ro-RO"/>
        </w:rPr>
      </w:pPr>
    </w:p>
    <w:p w:rsidR="00A2096F" w:rsidRPr="002F604B" w:rsidRDefault="00A2096F" w:rsidP="002F604B">
      <w:pPr>
        <w:pStyle w:val="EMEABodyText"/>
        <w:rPr>
          <w:szCs w:val="22"/>
          <w:lang w:val="ro-RO"/>
        </w:rPr>
      </w:pPr>
    </w:p>
    <w:p w:rsidR="00A2096F" w:rsidRPr="002F604B" w:rsidRDefault="00A2096F" w:rsidP="002F604B">
      <w:pPr>
        <w:pStyle w:val="EMEAHeading1"/>
        <w:rPr>
          <w:szCs w:val="22"/>
          <w:lang w:val="ro-RO"/>
        </w:rPr>
      </w:pPr>
      <w:r w:rsidRPr="002F604B">
        <w:rPr>
          <w:szCs w:val="22"/>
          <w:lang w:val="ro-RO"/>
        </w:rPr>
        <w:t>9.</w:t>
      </w:r>
      <w:r w:rsidRPr="002F604B">
        <w:rPr>
          <w:szCs w:val="22"/>
          <w:lang w:val="ro-RO"/>
        </w:rPr>
        <w:tab/>
        <w:t>DATA PRIMEI AUTORIZĂRI SAU A REÎNNOIRII AUTORIZAŢIEI</w:t>
      </w:r>
    </w:p>
    <w:p w:rsidR="00A2096F" w:rsidRPr="002F604B" w:rsidRDefault="00A2096F" w:rsidP="002F604B">
      <w:pPr>
        <w:pStyle w:val="EMEAHeading1"/>
        <w:rPr>
          <w:szCs w:val="22"/>
          <w:lang w:val="ro-RO"/>
        </w:rPr>
      </w:pPr>
    </w:p>
    <w:p w:rsidR="00A2096F" w:rsidRPr="002F604B" w:rsidRDefault="00A2096F" w:rsidP="002F604B">
      <w:pPr>
        <w:pStyle w:val="EMEABodyText"/>
        <w:rPr>
          <w:lang w:val="ro-RO"/>
        </w:rPr>
      </w:pPr>
      <w:r w:rsidRPr="002F604B">
        <w:rPr>
          <w:lang w:val="ro-RO"/>
        </w:rPr>
        <w:t>Data primei autorizări: 27 august 1997</w:t>
      </w:r>
      <w:r w:rsidRPr="002F604B">
        <w:rPr>
          <w:lang w:val="ro-RO"/>
        </w:rPr>
        <w:br/>
        <w:t>Data ultimei reînnoiri a autorizaţiei: 27 august 2007</w:t>
      </w:r>
    </w:p>
    <w:p w:rsidR="00A2096F" w:rsidRPr="002F604B" w:rsidRDefault="00A2096F" w:rsidP="002F604B">
      <w:pPr>
        <w:pStyle w:val="EMEABodyText"/>
        <w:rPr>
          <w:szCs w:val="22"/>
          <w:lang w:val="ro-RO"/>
        </w:rPr>
      </w:pPr>
    </w:p>
    <w:p w:rsidR="00A2096F" w:rsidRPr="002F604B" w:rsidRDefault="00A2096F" w:rsidP="002F604B">
      <w:pPr>
        <w:pStyle w:val="EMEABodyText"/>
        <w:rPr>
          <w:szCs w:val="22"/>
          <w:lang w:val="ro-RO"/>
        </w:rPr>
      </w:pPr>
    </w:p>
    <w:p w:rsidR="00A2096F" w:rsidRPr="002F604B" w:rsidRDefault="00A2096F" w:rsidP="002F604B">
      <w:pPr>
        <w:pStyle w:val="EMEAHeading1"/>
        <w:rPr>
          <w:lang w:val="ro-RO"/>
        </w:rPr>
      </w:pPr>
      <w:r w:rsidRPr="002F604B">
        <w:rPr>
          <w:lang w:val="ro-RO"/>
        </w:rPr>
        <w:t>10.</w:t>
      </w:r>
      <w:r w:rsidRPr="002F604B">
        <w:rPr>
          <w:lang w:val="ro-RO"/>
        </w:rPr>
        <w:tab/>
        <w:t>DATA REVIZUIRII TEXTULUI</w:t>
      </w:r>
    </w:p>
    <w:p w:rsidR="00A2096F" w:rsidRPr="002F604B" w:rsidRDefault="00A2096F" w:rsidP="002F604B">
      <w:pPr>
        <w:pStyle w:val="EMEAHeading1"/>
        <w:rPr>
          <w:lang w:val="ro-RO"/>
        </w:rPr>
      </w:pPr>
    </w:p>
    <w:p w:rsidR="00326860" w:rsidRDefault="00A2096F" w:rsidP="002F604B">
      <w:pPr>
        <w:pStyle w:val="EMEABodyText"/>
        <w:rPr>
          <w:lang w:val="ro-RO"/>
        </w:rPr>
      </w:pPr>
      <w:r w:rsidRPr="002F604B">
        <w:rPr>
          <w:lang w:val="ro-RO"/>
        </w:rPr>
        <w:t xml:space="preserve">Informaţii detaliate privind acest medicament sunt disponibile pe site-ul Agenţiei Europene </w:t>
      </w:r>
      <w:r w:rsidR="00072CC4" w:rsidRPr="002F604B">
        <w:rPr>
          <w:lang w:val="ro-RO"/>
        </w:rPr>
        <w:t xml:space="preserve">pentru </w:t>
      </w:r>
      <w:r w:rsidRPr="002F604B">
        <w:rPr>
          <w:lang w:val="ro-RO"/>
        </w:rPr>
        <w:t>Medicament</w:t>
      </w:r>
      <w:r w:rsidR="00072CC4" w:rsidRPr="002F604B">
        <w:rPr>
          <w:lang w:val="ro-RO"/>
        </w:rPr>
        <w:t>e</w:t>
      </w:r>
      <w:r w:rsidRPr="002F604B">
        <w:rPr>
          <w:lang w:val="ro-RO"/>
        </w:rPr>
        <w:t xml:space="preserve"> http://www.ema.europa.eu</w:t>
      </w:r>
      <w:r w:rsidR="00072CC4" w:rsidRPr="002F604B">
        <w:rPr>
          <w:lang w:val="ro-RO"/>
        </w:rPr>
        <w:t>.</w:t>
      </w:r>
    </w:p>
    <w:p w:rsidR="00A2096F" w:rsidRPr="002F604B" w:rsidRDefault="00326860" w:rsidP="002F604B">
      <w:pPr>
        <w:pStyle w:val="EMEABodyText"/>
        <w:rPr>
          <w:lang w:val="ro-RO"/>
        </w:rPr>
      </w:pPr>
      <w:r>
        <w:rPr>
          <w:lang w:val="ro-RO"/>
        </w:rPr>
        <w:br w:type="page"/>
      </w:r>
    </w:p>
    <w:p w:rsidR="00A2096F" w:rsidRPr="002F604B" w:rsidRDefault="00A2096F" w:rsidP="002F604B">
      <w:pPr>
        <w:pStyle w:val="EMEAHeading1"/>
        <w:ind w:left="0" w:firstLine="0"/>
        <w:rPr>
          <w:szCs w:val="22"/>
          <w:lang w:val="ro-RO"/>
        </w:rPr>
      </w:pPr>
      <w:r w:rsidRPr="002F604B">
        <w:rPr>
          <w:szCs w:val="22"/>
          <w:lang w:val="ro-RO"/>
        </w:rPr>
        <w:t>1.</w:t>
      </w:r>
      <w:r w:rsidRPr="002F604B">
        <w:rPr>
          <w:szCs w:val="22"/>
          <w:lang w:val="ro-RO"/>
        </w:rPr>
        <w:tab/>
        <w:t>DENUMIREA COMERCIALĂ A MEDICAMENTULUI</w:t>
      </w:r>
    </w:p>
    <w:p w:rsidR="00A2096F" w:rsidRPr="002F604B" w:rsidRDefault="00A2096F" w:rsidP="002F604B">
      <w:pPr>
        <w:pStyle w:val="EMEAHeading1"/>
        <w:rPr>
          <w:szCs w:val="22"/>
          <w:lang w:val="ro-RO"/>
        </w:rPr>
      </w:pPr>
    </w:p>
    <w:p w:rsidR="00A2096F" w:rsidRPr="002F604B" w:rsidRDefault="00A2096F" w:rsidP="002F604B">
      <w:pPr>
        <w:pStyle w:val="EMEABodyText"/>
        <w:keepNext/>
        <w:rPr>
          <w:szCs w:val="22"/>
          <w:lang w:val="ro-RO"/>
        </w:rPr>
      </w:pPr>
      <w:r w:rsidRPr="002F604B">
        <w:rPr>
          <w:szCs w:val="22"/>
          <w:lang w:val="ro-RO"/>
        </w:rPr>
        <w:t>Aprovel 150 mg comprimate filmate</w:t>
      </w:r>
    </w:p>
    <w:p w:rsidR="00A2096F" w:rsidRPr="002F604B" w:rsidRDefault="00A2096F" w:rsidP="002F604B">
      <w:pPr>
        <w:pStyle w:val="EMEABodyText"/>
        <w:keepNext/>
        <w:rPr>
          <w:szCs w:val="22"/>
          <w:lang w:val="ro-RO"/>
        </w:rPr>
      </w:pPr>
    </w:p>
    <w:p w:rsidR="00A2096F" w:rsidRPr="002F604B" w:rsidRDefault="00A2096F" w:rsidP="002F604B">
      <w:pPr>
        <w:pStyle w:val="EMEABodyText"/>
        <w:keepNext/>
        <w:rPr>
          <w:szCs w:val="22"/>
          <w:lang w:val="ro-RO"/>
        </w:rPr>
      </w:pPr>
    </w:p>
    <w:p w:rsidR="00A2096F" w:rsidRPr="002F604B" w:rsidRDefault="00A2096F" w:rsidP="002F604B">
      <w:pPr>
        <w:pStyle w:val="EMEAHeading1"/>
        <w:rPr>
          <w:szCs w:val="22"/>
          <w:lang w:val="ro-RO"/>
        </w:rPr>
      </w:pPr>
      <w:r w:rsidRPr="002F604B">
        <w:rPr>
          <w:szCs w:val="22"/>
          <w:lang w:val="ro-RO"/>
        </w:rPr>
        <w:t>2.</w:t>
      </w:r>
      <w:r w:rsidRPr="002F604B">
        <w:rPr>
          <w:szCs w:val="22"/>
          <w:lang w:val="ro-RO"/>
        </w:rPr>
        <w:tab/>
        <w:t>COMPOZIŢIA CALITATIVĂ ŞI CANTITATIVĂ</w:t>
      </w:r>
    </w:p>
    <w:p w:rsidR="00A2096F" w:rsidRPr="002F604B" w:rsidRDefault="00A2096F" w:rsidP="002F604B">
      <w:pPr>
        <w:pStyle w:val="EMEAHeading1"/>
        <w:rPr>
          <w:szCs w:val="22"/>
          <w:lang w:val="ro-RO"/>
        </w:rPr>
      </w:pPr>
    </w:p>
    <w:p w:rsidR="00A2096F" w:rsidRPr="002F604B" w:rsidRDefault="00A2096F" w:rsidP="002F604B">
      <w:pPr>
        <w:pStyle w:val="EMEABodyText"/>
        <w:keepNext/>
        <w:rPr>
          <w:szCs w:val="22"/>
          <w:lang w:val="ro-RO"/>
        </w:rPr>
      </w:pPr>
      <w:r w:rsidRPr="002F604B">
        <w:rPr>
          <w:szCs w:val="22"/>
          <w:lang w:val="ro-RO"/>
        </w:rPr>
        <w:t>Fiecare comprimat filmat conţine irbesartan</w:t>
      </w:r>
      <w:r w:rsidR="008D600A" w:rsidRPr="002F604B">
        <w:rPr>
          <w:szCs w:val="22"/>
          <w:lang w:val="ro-RO"/>
        </w:rPr>
        <w:t xml:space="preserve"> 150 mg</w:t>
      </w:r>
      <w:r w:rsidRPr="002F604B">
        <w:rPr>
          <w:szCs w:val="22"/>
          <w:lang w:val="ro-RO"/>
        </w:rPr>
        <w:t>.</w:t>
      </w:r>
    </w:p>
    <w:p w:rsidR="00A2096F" w:rsidRPr="002F604B" w:rsidRDefault="00A2096F" w:rsidP="002F604B">
      <w:pPr>
        <w:pStyle w:val="EMEABodyText"/>
        <w:keepNext/>
        <w:rPr>
          <w:szCs w:val="22"/>
          <w:lang w:val="ro-RO"/>
        </w:rPr>
      </w:pPr>
    </w:p>
    <w:p w:rsidR="00A2096F" w:rsidRPr="002F604B" w:rsidRDefault="00A2096F" w:rsidP="002F604B">
      <w:pPr>
        <w:pStyle w:val="EMEABodyText"/>
        <w:keepNext/>
        <w:rPr>
          <w:szCs w:val="22"/>
          <w:lang w:val="ro-RO"/>
        </w:rPr>
      </w:pPr>
      <w:r w:rsidRPr="002F604B">
        <w:rPr>
          <w:szCs w:val="22"/>
          <w:u w:val="single"/>
          <w:lang w:val="ro-RO"/>
        </w:rPr>
        <w:t>Excipient</w:t>
      </w:r>
      <w:r w:rsidR="008D600A" w:rsidRPr="002F604B">
        <w:rPr>
          <w:szCs w:val="22"/>
          <w:u w:val="single"/>
          <w:lang w:val="ro-RO"/>
        </w:rPr>
        <w:t xml:space="preserve"> cu efect cunoscut</w:t>
      </w:r>
      <w:r w:rsidRPr="002F604B">
        <w:rPr>
          <w:szCs w:val="22"/>
          <w:lang w:val="ro-RO"/>
        </w:rPr>
        <w:t>: lactoză monohidrat 51,00 mg pe comprimat filmat.</w:t>
      </w:r>
    </w:p>
    <w:p w:rsidR="00A2096F" w:rsidRPr="002F604B" w:rsidRDefault="00A2096F" w:rsidP="002F604B">
      <w:pPr>
        <w:pStyle w:val="EMEABodyText"/>
        <w:keepNext/>
        <w:rPr>
          <w:szCs w:val="22"/>
          <w:lang w:val="ro-RO"/>
        </w:rPr>
      </w:pPr>
    </w:p>
    <w:p w:rsidR="00A2096F" w:rsidRPr="002F604B" w:rsidRDefault="00A2096F" w:rsidP="002F604B">
      <w:pPr>
        <w:pStyle w:val="EMEABodyText"/>
        <w:keepNext/>
        <w:rPr>
          <w:szCs w:val="22"/>
          <w:lang w:val="ro-RO"/>
        </w:rPr>
      </w:pPr>
      <w:r w:rsidRPr="002F604B">
        <w:rPr>
          <w:szCs w:val="22"/>
          <w:lang w:val="ro-RO"/>
        </w:rPr>
        <w:t>Pentru lista tuturor excipienţilor, vezi pct. 6.1.</w:t>
      </w:r>
    </w:p>
    <w:p w:rsidR="00A2096F" w:rsidRPr="002F604B" w:rsidRDefault="00A2096F" w:rsidP="002F604B">
      <w:pPr>
        <w:pStyle w:val="EMEABodyText"/>
        <w:keepNext/>
        <w:rPr>
          <w:szCs w:val="22"/>
          <w:lang w:val="ro-RO"/>
        </w:rPr>
      </w:pPr>
    </w:p>
    <w:p w:rsidR="00A2096F" w:rsidRPr="002F604B" w:rsidRDefault="00A2096F" w:rsidP="002F604B">
      <w:pPr>
        <w:pStyle w:val="EMEABodyText"/>
        <w:keepNext/>
        <w:rPr>
          <w:szCs w:val="22"/>
          <w:lang w:val="ro-RO"/>
        </w:rPr>
      </w:pPr>
    </w:p>
    <w:p w:rsidR="00A2096F" w:rsidRPr="002F604B" w:rsidRDefault="00A2096F" w:rsidP="002F604B">
      <w:pPr>
        <w:pStyle w:val="EMEAHeading1"/>
        <w:rPr>
          <w:szCs w:val="22"/>
          <w:lang w:val="ro-RO"/>
        </w:rPr>
      </w:pPr>
      <w:r w:rsidRPr="002F604B">
        <w:rPr>
          <w:szCs w:val="22"/>
          <w:lang w:val="ro-RO"/>
        </w:rPr>
        <w:t>3.</w:t>
      </w:r>
      <w:r w:rsidRPr="002F604B">
        <w:rPr>
          <w:szCs w:val="22"/>
          <w:lang w:val="ro-RO"/>
        </w:rPr>
        <w:tab/>
        <w:t>FORMA FARMACEUTICĂ</w:t>
      </w:r>
    </w:p>
    <w:p w:rsidR="00A2096F" w:rsidRPr="002F604B" w:rsidRDefault="00A2096F" w:rsidP="002F604B">
      <w:pPr>
        <w:pStyle w:val="EMEAHeading1"/>
        <w:rPr>
          <w:szCs w:val="22"/>
          <w:lang w:val="ro-RO"/>
        </w:rPr>
      </w:pPr>
    </w:p>
    <w:p w:rsidR="00A2096F" w:rsidRPr="002F604B" w:rsidRDefault="00A2096F" w:rsidP="002F604B">
      <w:pPr>
        <w:pStyle w:val="EMEABodyText"/>
        <w:keepNext/>
        <w:rPr>
          <w:lang w:val="ro-RO"/>
        </w:rPr>
      </w:pPr>
      <w:r w:rsidRPr="002F604B">
        <w:rPr>
          <w:lang w:val="ro-RO"/>
        </w:rPr>
        <w:t>Comprimat filmat</w:t>
      </w:r>
    </w:p>
    <w:p w:rsidR="00A2096F" w:rsidRPr="002F604B" w:rsidRDefault="00A2096F" w:rsidP="002F604B">
      <w:pPr>
        <w:pStyle w:val="EMEABodyText"/>
        <w:keepNext/>
        <w:rPr>
          <w:szCs w:val="22"/>
          <w:lang w:val="ro-RO"/>
        </w:rPr>
      </w:pPr>
      <w:r w:rsidRPr="002F604B">
        <w:rPr>
          <w:szCs w:val="22"/>
          <w:lang w:val="ro-RO"/>
        </w:rPr>
        <w:t>Comprimate albe sau aproape albe, biconvexe, ovale, având o inimă gravată pe o faţă şi numărul 2872 inscripţionat pe cealaltă faţă.</w:t>
      </w:r>
    </w:p>
    <w:p w:rsidR="00A2096F" w:rsidRPr="002F604B" w:rsidRDefault="00A2096F" w:rsidP="002F604B">
      <w:pPr>
        <w:pStyle w:val="EMEABodyText"/>
        <w:keepNext/>
        <w:rPr>
          <w:szCs w:val="22"/>
          <w:lang w:val="ro-RO"/>
        </w:rPr>
      </w:pPr>
    </w:p>
    <w:p w:rsidR="00A2096F" w:rsidRPr="002F604B" w:rsidRDefault="00A2096F" w:rsidP="002F604B">
      <w:pPr>
        <w:pStyle w:val="EMEABodyText"/>
        <w:keepNext/>
        <w:rPr>
          <w:szCs w:val="22"/>
          <w:lang w:val="ro-RO"/>
        </w:rPr>
      </w:pPr>
    </w:p>
    <w:p w:rsidR="00A2096F" w:rsidRPr="002F604B" w:rsidRDefault="00A2096F" w:rsidP="002F604B">
      <w:pPr>
        <w:pStyle w:val="EMEAHeading1"/>
        <w:rPr>
          <w:lang w:val="ro-RO"/>
        </w:rPr>
      </w:pPr>
      <w:r w:rsidRPr="002F604B">
        <w:rPr>
          <w:lang w:val="ro-RO"/>
        </w:rPr>
        <w:t>4.</w:t>
      </w:r>
      <w:r w:rsidRPr="002F604B">
        <w:rPr>
          <w:lang w:val="ro-RO"/>
        </w:rPr>
        <w:tab/>
        <w:t>DATE CLINICE</w:t>
      </w:r>
    </w:p>
    <w:p w:rsidR="00A2096F" w:rsidRPr="002F604B" w:rsidRDefault="00A2096F" w:rsidP="002F604B">
      <w:pPr>
        <w:pStyle w:val="EMEAHeading1"/>
        <w:rPr>
          <w:lang w:val="ro-RO"/>
        </w:rPr>
      </w:pPr>
    </w:p>
    <w:p w:rsidR="00A2096F" w:rsidRPr="002F604B" w:rsidRDefault="00A2096F" w:rsidP="002F604B">
      <w:pPr>
        <w:pStyle w:val="EMEAHeading2"/>
        <w:rPr>
          <w:lang w:val="ro-RO"/>
        </w:rPr>
      </w:pPr>
      <w:r w:rsidRPr="002F604B">
        <w:rPr>
          <w:lang w:val="ro-RO"/>
        </w:rPr>
        <w:t>4.1</w:t>
      </w:r>
      <w:r w:rsidRPr="002F604B">
        <w:rPr>
          <w:lang w:val="ro-RO"/>
        </w:rPr>
        <w:tab/>
        <w:t>Indicaţii terapeutice</w:t>
      </w:r>
    </w:p>
    <w:p w:rsidR="00A2096F" w:rsidRPr="002F604B" w:rsidRDefault="00A2096F" w:rsidP="002F604B">
      <w:pPr>
        <w:pStyle w:val="EMEAHeading2"/>
        <w:rPr>
          <w:szCs w:val="22"/>
          <w:lang w:val="ro-RO"/>
        </w:rPr>
      </w:pPr>
    </w:p>
    <w:p w:rsidR="00A2096F" w:rsidRPr="002F604B" w:rsidRDefault="00A2096F" w:rsidP="002F604B">
      <w:pPr>
        <w:pStyle w:val="EMEABodyText"/>
        <w:keepNext/>
        <w:rPr>
          <w:lang w:val="ro-RO"/>
        </w:rPr>
      </w:pPr>
      <w:r w:rsidRPr="002F604B">
        <w:rPr>
          <w:lang w:val="ro-RO"/>
        </w:rPr>
        <w:t>Aprovel este indicat la adulţi pentru tratamentul hipertensiunii arteriale esenţiale.</w:t>
      </w:r>
    </w:p>
    <w:p w:rsidR="00457E85" w:rsidRDefault="00457E85" w:rsidP="002F604B">
      <w:pPr>
        <w:pStyle w:val="EMEABodyText"/>
        <w:keepNext/>
        <w:rPr>
          <w:lang w:val="ro-RO"/>
        </w:rPr>
      </w:pPr>
    </w:p>
    <w:p w:rsidR="00A2096F" w:rsidRPr="002F604B" w:rsidRDefault="00A2096F" w:rsidP="002F604B">
      <w:pPr>
        <w:pStyle w:val="EMEABodyText"/>
        <w:keepNext/>
        <w:rPr>
          <w:lang w:val="ro-RO"/>
        </w:rPr>
      </w:pPr>
      <w:r w:rsidRPr="002F604B">
        <w:rPr>
          <w:lang w:val="ro-RO"/>
        </w:rPr>
        <w:t>De asemenea, este indicat în tratamentul afectării renale la pacienţii adulţi cu hipertensiune arterială şi diabet zaharat de tip II, în cadrul unei scheme medicamentoase antihipertensive (vezi pct. </w:t>
      </w:r>
      <w:r w:rsidR="00BC064F">
        <w:rPr>
          <w:lang w:val="ro-RO"/>
        </w:rPr>
        <w:t>4.3, 4.4, 4.5 şi </w:t>
      </w:r>
      <w:r w:rsidRPr="002F604B">
        <w:rPr>
          <w:lang w:val="ro-RO"/>
        </w:rPr>
        <w:t>5.1).</w:t>
      </w:r>
    </w:p>
    <w:p w:rsidR="00A2096F" w:rsidRPr="002F604B" w:rsidRDefault="00A2096F" w:rsidP="002F604B">
      <w:pPr>
        <w:pStyle w:val="EMEABodyText"/>
        <w:keepNext/>
        <w:rPr>
          <w:szCs w:val="22"/>
          <w:lang w:val="ro-RO"/>
        </w:rPr>
      </w:pPr>
    </w:p>
    <w:p w:rsidR="00A2096F" w:rsidRPr="002F604B" w:rsidRDefault="00A2096F" w:rsidP="002F604B">
      <w:pPr>
        <w:pStyle w:val="EMEAHeading2"/>
        <w:rPr>
          <w:lang w:val="ro-RO"/>
        </w:rPr>
      </w:pPr>
      <w:r w:rsidRPr="002F604B">
        <w:rPr>
          <w:lang w:val="ro-RO"/>
        </w:rPr>
        <w:t>4.2</w:t>
      </w:r>
      <w:r w:rsidRPr="002F604B">
        <w:rPr>
          <w:lang w:val="ro-RO"/>
        </w:rPr>
        <w:tab/>
        <w:t>Doze şi mod de administrare</w:t>
      </w:r>
    </w:p>
    <w:p w:rsidR="00A2096F" w:rsidRPr="002F604B" w:rsidRDefault="00A2096F" w:rsidP="002F604B">
      <w:pPr>
        <w:pStyle w:val="EMEAHeading2"/>
        <w:rPr>
          <w:lang w:val="ro-RO"/>
        </w:rPr>
      </w:pPr>
    </w:p>
    <w:p w:rsidR="00A2096F" w:rsidRPr="002F604B" w:rsidRDefault="00A2096F" w:rsidP="002F604B">
      <w:pPr>
        <w:pStyle w:val="EMEABodyText"/>
        <w:keepNext/>
        <w:rPr>
          <w:u w:val="single"/>
          <w:lang w:val="ro-RO"/>
        </w:rPr>
      </w:pPr>
      <w:r w:rsidRPr="002F604B">
        <w:rPr>
          <w:u w:val="single"/>
          <w:lang w:val="ro-RO"/>
        </w:rPr>
        <w:t>Doze</w:t>
      </w:r>
    </w:p>
    <w:p w:rsidR="00A2096F" w:rsidRPr="002F604B" w:rsidRDefault="00A2096F" w:rsidP="002F604B">
      <w:pPr>
        <w:pStyle w:val="EMEABodyText"/>
        <w:keepNext/>
        <w:rPr>
          <w:lang w:val="ro-RO"/>
        </w:rPr>
      </w:pPr>
    </w:p>
    <w:p w:rsidR="00A2096F" w:rsidRPr="002F604B" w:rsidRDefault="00A2096F" w:rsidP="00554AD3">
      <w:pPr>
        <w:pStyle w:val="EMEABodyText"/>
        <w:keepNext/>
        <w:rPr>
          <w:lang w:val="ro-RO"/>
        </w:rPr>
      </w:pPr>
      <w:r w:rsidRPr="002F604B">
        <w:rPr>
          <w:lang w:val="ro-RO"/>
        </w:rPr>
        <w:t>Doza uzuală iniţială şi de întreţinere recomandată este de 150 mg irbesartan, administrată o dată pe zi, cu sau fără alimente. În general, Aprovel în doză de 150 mg irbesartan o dată pe zi asigură un control mai bun al tensiunii arteriale în intervalul de 24 ore, comparativ cu doza de 75 mg irbesartan. Cu toate acestea, se poate lua în considerare iniţierea tratamentului cu 75 mg irbesartan pe zi, în special la pacienţii hemodializaţi şi la pacienţii cu vârsta peste 75 ani.</w:t>
      </w:r>
    </w:p>
    <w:p w:rsidR="00A2096F" w:rsidRPr="002F604B" w:rsidRDefault="00A2096F" w:rsidP="00554AD3">
      <w:pPr>
        <w:pStyle w:val="EMEABodyText"/>
        <w:keepNext/>
        <w:rPr>
          <w:lang w:val="ro-RO"/>
        </w:rPr>
      </w:pPr>
    </w:p>
    <w:p w:rsidR="00A2096F" w:rsidRPr="002F604B" w:rsidRDefault="00A2096F" w:rsidP="00554AD3">
      <w:pPr>
        <w:pStyle w:val="EMEABodyText"/>
        <w:keepNext/>
        <w:rPr>
          <w:lang w:val="ro-RO"/>
        </w:rPr>
      </w:pPr>
      <w:r w:rsidRPr="002F604B">
        <w:rPr>
          <w:lang w:val="ro-RO"/>
        </w:rPr>
        <w:t>La pacienţii a căror afecţiune este insuficient controlată cu 150 mg irbesartan administrat o dată pe zi, doza de Aprovel poate fi crescută la 300 mg irbesartan sau pot fi asociate alte antihipertensive</w:t>
      </w:r>
      <w:r w:rsidR="00AE449E">
        <w:rPr>
          <w:lang w:val="ro-RO"/>
        </w:rPr>
        <w:t xml:space="preserve"> </w:t>
      </w:r>
      <w:r w:rsidR="00AE449E" w:rsidRPr="002F604B">
        <w:rPr>
          <w:lang w:val="ro-RO"/>
        </w:rPr>
        <w:t>(vezi pct. </w:t>
      </w:r>
      <w:r w:rsidR="00AE449E">
        <w:rPr>
          <w:lang w:val="ro-RO"/>
        </w:rPr>
        <w:t>4.3, 4.4, 4.5 şi </w:t>
      </w:r>
      <w:r w:rsidR="00AE449E" w:rsidRPr="002F604B">
        <w:rPr>
          <w:lang w:val="ro-RO"/>
        </w:rPr>
        <w:t>5.1)</w:t>
      </w:r>
      <w:r w:rsidRPr="002F604B">
        <w:rPr>
          <w:lang w:val="ro-RO"/>
        </w:rPr>
        <w:t xml:space="preserve">. În mod special, s-a demonstrat că asocierea unui diuretic, cum </w:t>
      </w:r>
      <w:r w:rsidR="008D600A" w:rsidRPr="002F604B">
        <w:rPr>
          <w:lang w:val="ro-RO"/>
        </w:rPr>
        <w:t xml:space="preserve">este </w:t>
      </w:r>
      <w:r w:rsidRPr="002F604B">
        <w:rPr>
          <w:lang w:val="ro-RO"/>
        </w:rPr>
        <w:t>hidroclorotiazida, are un efect aditiv cu Aprovel (vezi pct. 4.5).</w:t>
      </w:r>
    </w:p>
    <w:p w:rsidR="00A2096F" w:rsidRPr="002F604B" w:rsidRDefault="00A2096F" w:rsidP="00554AD3">
      <w:pPr>
        <w:pStyle w:val="EMEABodyText"/>
        <w:keepNext/>
        <w:rPr>
          <w:lang w:val="ro-RO"/>
        </w:rPr>
      </w:pPr>
    </w:p>
    <w:p w:rsidR="008D600A" w:rsidRPr="002F604B" w:rsidRDefault="00A2096F" w:rsidP="001F23FE">
      <w:pPr>
        <w:pStyle w:val="EMEABodyText"/>
        <w:rPr>
          <w:lang w:val="ro-RO"/>
        </w:rPr>
      </w:pPr>
      <w:r w:rsidRPr="002F604B">
        <w:rPr>
          <w:lang w:val="ro-RO"/>
        </w:rPr>
        <w:t xml:space="preserve">La pacienţii hipertensivi cu diabet zaharat de tip 2, tratamentul trebuie iniţiat cu doza de 150 mg irbesartan administrată o dată pe zi, care se creşte până la 300 mg irbesartan o dată pe zi, aceasta fiind doza de întreţinere cea mai adecvată pentru tratamentul </w:t>
      </w:r>
      <w:r w:rsidR="001F23FE">
        <w:rPr>
          <w:lang w:val="ro-RO"/>
        </w:rPr>
        <w:t xml:space="preserve">bolii </w:t>
      </w:r>
      <w:r w:rsidRPr="002F604B">
        <w:rPr>
          <w:lang w:val="ro-RO"/>
        </w:rPr>
        <w:t xml:space="preserve">renale. </w:t>
      </w:r>
    </w:p>
    <w:p w:rsidR="00457E85" w:rsidRDefault="00457E85" w:rsidP="002F604B">
      <w:pPr>
        <w:pStyle w:val="EMEABodyText"/>
        <w:rPr>
          <w:lang w:val="ro-RO"/>
        </w:rPr>
      </w:pPr>
    </w:p>
    <w:p w:rsidR="00A2096F" w:rsidRPr="002F604B" w:rsidRDefault="00A2096F" w:rsidP="002F604B">
      <w:pPr>
        <w:pStyle w:val="EMEABodyText"/>
        <w:rPr>
          <w:lang w:val="ro-RO"/>
        </w:rPr>
      </w:pPr>
      <w:r w:rsidRPr="002F604B">
        <w:rPr>
          <w:lang w:val="ro-RO"/>
        </w:rPr>
        <w:t>Beneficiul la nivel renal pentru Aprovel la pacienţii hipertensivi cu diabet zaharat de tip 2 s-a demonstrat pe baza unor studii în care irbesartanul s-a asociat tratamentului cu alte medicamente antihipertensive, după cum a fost necesar, pentru a atinge tensiunea arterială ţintă (vezi pct. </w:t>
      </w:r>
      <w:r w:rsidR="00AE449E">
        <w:rPr>
          <w:lang w:val="ro-RO"/>
        </w:rPr>
        <w:t>4.3, 4.4, 4.5 şi </w:t>
      </w:r>
      <w:r w:rsidRPr="002F604B">
        <w:rPr>
          <w:lang w:val="ro-RO"/>
        </w:rPr>
        <w:t>5.1).</w:t>
      </w:r>
    </w:p>
    <w:p w:rsidR="00A2096F" w:rsidRPr="002F604B" w:rsidRDefault="00A2096F" w:rsidP="002F604B">
      <w:pPr>
        <w:pStyle w:val="EMEABodyText"/>
        <w:rPr>
          <w:lang w:val="ro-RO"/>
        </w:rPr>
      </w:pPr>
    </w:p>
    <w:p w:rsidR="00A2096F" w:rsidRPr="002F604B" w:rsidRDefault="00A2096F" w:rsidP="000D581D">
      <w:pPr>
        <w:pStyle w:val="EMEABodyText"/>
        <w:keepNext/>
        <w:rPr>
          <w:u w:val="single"/>
          <w:lang w:val="ro-RO"/>
        </w:rPr>
      </w:pPr>
      <w:r w:rsidRPr="002F604B">
        <w:rPr>
          <w:u w:val="single"/>
          <w:lang w:val="ro-RO"/>
        </w:rPr>
        <w:t>Grupe speciale de pacienţi</w:t>
      </w:r>
    </w:p>
    <w:p w:rsidR="00A2096F" w:rsidRPr="002F604B" w:rsidRDefault="00A2096F" w:rsidP="000D581D">
      <w:pPr>
        <w:pStyle w:val="EMEABodyText"/>
        <w:keepNext/>
        <w:rPr>
          <w:lang w:val="ro-RO"/>
        </w:rPr>
      </w:pPr>
    </w:p>
    <w:p w:rsidR="005D0BC8" w:rsidRDefault="00A2096F" w:rsidP="000D581D">
      <w:pPr>
        <w:pStyle w:val="EMEABodyText"/>
        <w:keepNext/>
        <w:rPr>
          <w:szCs w:val="22"/>
          <w:lang w:val="ro-RO"/>
        </w:rPr>
      </w:pPr>
      <w:r w:rsidRPr="002F604B">
        <w:rPr>
          <w:i/>
          <w:iCs/>
          <w:szCs w:val="22"/>
          <w:lang w:val="ro-RO"/>
        </w:rPr>
        <w:t>Insuficienţă renală</w:t>
      </w:r>
    </w:p>
    <w:p w:rsidR="00457E85" w:rsidRDefault="00457E85" w:rsidP="002F604B">
      <w:pPr>
        <w:pStyle w:val="EMEABodyText"/>
        <w:rPr>
          <w:szCs w:val="22"/>
          <w:lang w:val="ro-RO"/>
        </w:rPr>
      </w:pPr>
    </w:p>
    <w:p w:rsidR="00A2096F" w:rsidRPr="002F604B" w:rsidRDefault="005D0BC8" w:rsidP="002F604B">
      <w:pPr>
        <w:pStyle w:val="EMEABodyText"/>
        <w:rPr>
          <w:szCs w:val="22"/>
          <w:lang w:val="ro-RO"/>
        </w:rPr>
      </w:pPr>
      <w:r>
        <w:rPr>
          <w:szCs w:val="22"/>
          <w:lang w:val="ro-RO"/>
        </w:rPr>
        <w:t>N</w:t>
      </w:r>
      <w:r w:rsidRPr="002F604B">
        <w:rPr>
          <w:szCs w:val="22"/>
          <w:lang w:val="ro-RO"/>
        </w:rPr>
        <w:t xml:space="preserve">u </w:t>
      </w:r>
      <w:r w:rsidR="00A2096F" w:rsidRPr="002F604B">
        <w:rPr>
          <w:szCs w:val="22"/>
          <w:lang w:val="ro-RO"/>
        </w:rPr>
        <w:t>este necesară ajustarea dozelor la pacienţii cu insuficienţă renală. La pacienţii hemodializaţi</w:t>
      </w:r>
      <w:r w:rsidR="00A2096F" w:rsidRPr="002F604B" w:rsidDel="008F5142">
        <w:rPr>
          <w:szCs w:val="22"/>
          <w:lang w:val="ro-RO"/>
        </w:rPr>
        <w:t xml:space="preserve"> </w:t>
      </w:r>
      <w:r w:rsidR="00A2096F" w:rsidRPr="002F604B">
        <w:rPr>
          <w:szCs w:val="22"/>
          <w:lang w:val="ro-RO"/>
        </w:rPr>
        <w:t>trebuie luată în considerare</w:t>
      </w:r>
      <w:r w:rsidR="00A2096F" w:rsidRPr="002F604B" w:rsidDel="008F5142">
        <w:rPr>
          <w:szCs w:val="22"/>
          <w:lang w:val="ro-RO"/>
        </w:rPr>
        <w:t xml:space="preserve"> </w:t>
      </w:r>
      <w:r w:rsidR="00A2096F" w:rsidRPr="002F604B">
        <w:rPr>
          <w:szCs w:val="22"/>
          <w:lang w:val="ro-RO"/>
        </w:rPr>
        <w:t>o doză iniţială mai mică (75 mg irbesartan) (vezi pct. 4.4).</w:t>
      </w:r>
    </w:p>
    <w:p w:rsidR="00A2096F" w:rsidRPr="002F604B" w:rsidRDefault="00A2096F" w:rsidP="002F604B">
      <w:pPr>
        <w:pStyle w:val="EMEABodyText"/>
        <w:rPr>
          <w:szCs w:val="22"/>
          <w:lang w:val="ro-RO"/>
        </w:rPr>
      </w:pPr>
    </w:p>
    <w:p w:rsidR="005D0BC8" w:rsidRDefault="00A2096F" w:rsidP="002F604B">
      <w:pPr>
        <w:pStyle w:val="EMEABodyText"/>
        <w:rPr>
          <w:b/>
          <w:szCs w:val="22"/>
          <w:lang w:val="ro-RO"/>
        </w:rPr>
      </w:pPr>
      <w:r w:rsidRPr="002F604B">
        <w:rPr>
          <w:i/>
          <w:iCs/>
          <w:szCs w:val="22"/>
          <w:lang w:val="ro-RO"/>
        </w:rPr>
        <w:t>Insuficienţă hepatică</w:t>
      </w:r>
    </w:p>
    <w:p w:rsidR="00457E85" w:rsidRDefault="00457E85" w:rsidP="002F604B">
      <w:pPr>
        <w:pStyle w:val="EMEABodyText"/>
        <w:rPr>
          <w:szCs w:val="22"/>
          <w:lang w:val="ro-RO"/>
        </w:rPr>
      </w:pPr>
    </w:p>
    <w:p w:rsidR="00A2096F" w:rsidRPr="002F604B" w:rsidRDefault="005D0BC8" w:rsidP="002F604B">
      <w:pPr>
        <w:pStyle w:val="EMEABodyText"/>
        <w:rPr>
          <w:szCs w:val="22"/>
          <w:lang w:val="ro-RO"/>
        </w:rPr>
      </w:pPr>
      <w:r>
        <w:rPr>
          <w:szCs w:val="22"/>
          <w:lang w:val="ro-RO"/>
        </w:rPr>
        <w:t>N</w:t>
      </w:r>
      <w:r w:rsidRPr="002F604B">
        <w:rPr>
          <w:szCs w:val="22"/>
          <w:lang w:val="ro-RO"/>
        </w:rPr>
        <w:t xml:space="preserve">u </w:t>
      </w:r>
      <w:r w:rsidR="00A2096F" w:rsidRPr="002F604B">
        <w:rPr>
          <w:szCs w:val="22"/>
          <w:lang w:val="ro-RO"/>
        </w:rPr>
        <w:t>este necesară ajustarea dozelor la pacienţii cu insuficienţă hepatică uşoară până la moderată. Nu există experienţă clinică la pacienţi cu insuficienţă hepatică severă.</w:t>
      </w:r>
    </w:p>
    <w:p w:rsidR="00A2096F" w:rsidRPr="002F604B" w:rsidRDefault="00A2096F" w:rsidP="002F604B">
      <w:pPr>
        <w:pStyle w:val="EMEABodyText"/>
        <w:rPr>
          <w:szCs w:val="22"/>
          <w:lang w:val="ro-RO"/>
        </w:rPr>
      </w:pPr>
    </w:p>
    <w:p w:rsidR="005D0BC8" w:rsidRDefault="008D600A" w:rsidP="002F604B">
      <w:pPr>
        <w:pStyle w:val="EMEABodyText"/>
        <w:rPr>
          <w:lang w:val="ro-RO"/>
        </w:rPr>
      </w:pPr>
      <w:r w:rsidRPr="002F604B">
        <w:rPr>
          <w:i/>
          <w:iCs/>
          <w:szCs w:val="22"/>
          <w:lang w:val="ro-RO"/>
        </w:rPr>
        <w:t>V</w:t>
      </w:r>
      <w:r w:rsidR="00A2096F" w:rsidRPr="002F604B">
        <w:rPr>
          <w:i/>
          <w:iCs/>
          <w:szCs w:val="22"/>
          <w:lang w:val="ro-RO"/>
        </w:rPr>
        <w:t>ârstnici</w:t>
      </w:r>
    </w:p>
    <w:p w:rsidR="00457E85" w:rsidRDefault="00457E85" w:rsidP="002F604B">
      <w:pPr>
        <w:pStyle w:val="EMEABodyText"/>
        <w:rPr>
          <w:lang w:val="ro-RO"/>
        </w:rPr>
      </w:pPr>
    </w:p>
    <w:p w:rsidR="00A2096F" w:rsidRPr="002F604B" w:rsidRDefault="005D0BC8" w:rsidP="002F604B">
      <w:pPr>
        <w:pStyle w:val="EMEABodyText"/>
        <w:rPr>
          <w:szCs w:val="22"/>
          <w:lang w:val="ro-RO"/>
        </w:rPr>
      </w:pPr>
      <w:r>
        <w:rPr>
          <w:lang w:val="ro-RO"/>
        </w:rPr>
        <w:t>C</w:t>
      </w:r>
      <w:r w:rsidRPr="002F604B">
        <w:rPr>
          <w:lang w:val="ro-RO"/>
        </w:rPr>
        <w:t xml:space="preserve">u </w:t>
      </w:r>
      <w:r w:rsidR="008D600A" w:rsidRPr="002F604B">
        <w:rPr>
          <w:lang w:val="ro-RO"/>
        </w:rPr>
        <w:t>toate că la pacienţii cu vârsta peste 75 ani trebuie luată în considerare iniţierea tratamentului cu o doză de 75 mg pe zi, ajustarea dozei nu este, de obicei, necesară la persoanele vârstnice</w:t>
      </w:r>
      <w:r w:rsidR="00A2096F" w:rsidRPr="002F604B">
        <w:rPr>
          <w:szCs w:val="22"/>
          <w:lang w:val="ro-RO"/>
        </w:rPr>
        <w:t>.</w:t>
      </w:r>
    </w:p>
    <w:p w:rsidR="00A2096F" w:rsidRPr="002F604B" w:rsidRDefault="00A2096F" w:rsidP="002F604B">
      <w:pPr>
        <w:pStyle w:val="EMEABodyText"/>
        <w:rPr>
          <w:szCs w:val="22"/>
          <w:lang w:val="ro-RO"/>
        </w:rPr>
      </w:pPr>
    </w:p>
    <w:p w:rsidR="005D0BC8" w:rsidRDefault="00A2096F" w:rsidP="002F604B">
      <w:pPr>
        <w:pStyle w:val="EMEABodyText"/>
        <w:rPr>
          <w:i/>
          <w:iCs/>
          <w:lang w:val="ro-RO"/>
        </w:rPr>
      </w:pPr>
      <w:r w:rsidRPr="002F604B">
        <w:rPr>
          <w:i/>
          <w:iCs/>
          <w:lang w:val="ro-RO"/>
        </w:rPr>
        <w:t>Copii şi adolescenţi</w:t>
      </w:r>
    </w:p>
    <w:p w:rsidR="00457E85" w:rsidRDefault="00457E85" w:rsidP="002F604B">
      <w:pPr>
        <w:pStyle w:val="EMEABodyText"/>
        <w:rPr>
          <w:lang w:val="ro-RO"/>
        </w:rPr>
      </w:pPr>
    </w:p>
    <w:p w:rsidR="00A2096F" w:rsidRPr="002F604B" w:rsidRDefault="005D0BC8" w:rsidP="002F604B">
      <w:pPr>
        <w:pStyle w:val="EMEABodyText"/>
        <w:rPr>
          <w:lang w:val="ro-RO"/>
        </w:rPr>
      </w:pPr>
      <w:r>
        <w:rPr>
          <w:lang w:val="ro-RO"/>
        </w:rPr>
        <w:t>S</w:t>
      </w:r>
      <w:r w:rsidRPr="002F604B">
        <w:rPr>
          <w:lang w:val="ro-RO"/>
        </w:rPr>
        <w:t xml:space="preserve">iguranţa </w:t>
      </w:r>
      <w:r w:rsidR="00A2096F" w:rsidRPr="002F604B">
        <w:rPr>
          <w:lang w:val="ro-RO"/>
        </w:rPr>
        <w:t xml:space="preserve">şi eficacitatea Aprovel la copii </w:t>
      </w:r>
      <w:r w:rsidR="000E7867">
        <w:rPr>
          <w:lang w:val="ro-RO"/>
        </w:rPr>
        <w:t xml:space="preserve">şi adolescenţi </w:t>
      </w:r>
      <w:r w:rsidR="00A2096F" w:rsidRPr="002F604B">
        <w:rPr>
          <w:lang w:val="ro-RO"/>
        </w:rPr>
        <w:t>cu vârsta cuprinsă între 0 şi 18 ani nu au fost stabilite. Datele dispon</w:t>
      </w:r>
      <w:r w:rsidR="008D600A" w:rsidRPr="002F604B">
        <w:rPr>
          <w:lang w:val="ro-RO"/>
        </w:rPr>
        <w:t>i</w:t>
      </w:r>
      <w:r w:rsidR="00A2096F" w:rsidRPr="002F604B">
        <w:rPr>
          <w:lang w:val="ro-RO"/>
        </w:rPr>
        <w:t>bile până în prezent sunt descrise la pct. 4.8, 5.1 şi 5.2</w:t>
      </w:r>
      <w:r w:rsidR="008D600A" w:rsidRPr="002F604B">
        <w:rPr>
          <w:lang w:val="ro-RO"/>
        </w:rPr>
        <w:t>, dar</w:t>
      </w:r>
      <w:r w:rsidR="00A2096F" w:rsidRPr="002F604B">
        <w:rPr>
          <w:lang w:val="ro-RO"/>
        </w:rPr>
        <w:t xml:space="preserve"> nu se po</w:t>
      </w:r>
      <w:r w:rsidR="008D600A" w:rsidRPr="002F604B">
        <w:rPr>
          <w:lang w:val="ro-RO"/>
        </w:rPr>
        <w:t>a</w:t>
      </w:r>
      <w:r w:rsidR="00A2096F" w:rsidRPr="002F604B">
        <w:rPr>
          <w:lang w:val="ro-RO"/>
        </w:rPr>
        <w:t>t</w:t>
      </w:r>
      <w:r w:rsidR="008D600A" w:rsidRPr="002F604B">
        <w:rPr>
          <w:lang w:val="ro-RO"/>
        </w:rPr>
        <w:t>e</w:t>
      </w:r>
      <w:r w:rsidR="00A2096F" w:rsidRPr="002F604B">
        <w:rPr>
          <w:lang w:val="ro-RO"/>
        </w:rPr>
        <w:t xml:space="preserve"> face </w:t>
      </w:r>
      <w:r w:rsidR="008D600A" w:rsidRPr="002F604B">
        <w:rPr>
          <w:lang w:val="ro-RO"/>
        </w:rPr>
        <w:t xml:space="preserve">nicio </w:t>
      </w:r>
      <w:r w:rsidR="00A2096F" w:rsidRPr="002F604B">
        <w:rPr>
          <w:lang w:val="ro-RO"/>
        </w:rPr>
        <w:t>recomand</w:t>
      </w:r>
      <w:r w:rsidR="008D600A" w:rsidRPr="002F604B">
        <w:rPr>
          <w:lang w:val="ro-RO"/>
        </w:rPr>
        <w:t>are</w:t>
      </w:r>
      <w:r w:rsidR="00A2096F" w:rsidRPr="002F604B">
        <w:rPr>
          <w:lang w:val="ro-RO"/>
        </w:rPr>
        <w:t xml:space="preserve"> privind doz</w:t>
      </w:r>
      <w:r w:rsidR="008D600A" w:rsidRPr="002F604B">
        <w:rPr>
          <w:lang w:val="ro-RO"/>
        </w:rPr>
        <w:t>ele</w:t>
      </w:r>
      <w:r w:rsidR="00A2096F" w:rsidRPr="002F604B">
        <w:rPr>
          <w:lang w:val="ro-RO"/>
        </w:rPr>
        <w:t>.</w:t>
      </w:r>
    </w:p>
    <w:p w:rsidR="00A2096F" w:rsidRPr="002F604B" w:rsidRDefault="00A2096F" w:rsidP="002F604B">
      <w:pPr>
        <w:pStyle w:val="EMEABodyText"/>
        <w:rPr>
          <w:lang w:val="ro-RO"/>
        </w:rPr>
      </w:pPr>
    </w:p>
    <w:p w:rsidR="00A2096F" w:rsidRPr="002F604B" w:rsidRDefault="00A2096F" w:rsidP="002F604B">
      <w:pPr>
        <w:pStyle w:val="EMEABodyText"/>
        <w:rPr>
          <w:u w:val="single"/>
          <w:lang w:val="ro-RO"/>
        </w:rPr>
      </w:pPr>
      <w:r w:rsidRPr="002F604B">
        <w:rPr>
          <w:u w:val="single"/>
          <w:lang w:val="ro-RO"/>
        </w:rPr>
        <w:t>Mod de administrare</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lang w:val="ro-RO"/>
        </w:rPr>
        <w:t xml:space="preserve">Pentru </w:t>
      </w:r>
      <w:r w:rsidR="008D600A" w:rsidRPr="002F604B">
        <w:rPr>
          <w:lang w:val="ro-RO"/>
        </w:rPr>
        <w:t xml:space="preserve">administrare </w:t>
      </w:r>
      <w:r w:rsidRPr="002F604B">
        <w:rPr>
          <w:lang w:val="ro-RO"/>
        </w:rPr>
        <w:t>orală</w:t>
      </w:r>
    </w:p>
    <w:p w:rsidR="00A2096F" w:rsidRPr="002F604B" w:rsidRDefault="00A2096F" w:rsidP="002F604B">
      <w:pPr>
        <w:pStyle w:val="EMEABodyText"/>
        <w:rPr>
          <w:szCs w:val="22"/>
          <w:lang w:val="ro-RO"/>
        </w:rPr>
      </w:pPr>
    </w:p>
    <w:p w:rsidR="00A2096F" w:rsidRPr="002F604B" w:rsidRDefault="00A2096F" w:rsidP="002F604B">
      <w:pPr>
        <w:pStyle w:val="EMEAHeading2"/>
        <w:rPr>
          <w:lang w:val="ro-RO"/>
        </w:rPr>
      </w:pPr>
      <w:r w:rsidRPr="002F604B">
        <w:rPr>
          <w:lang w:val="ro-RO"/>
        </w:rPr>
        <w:t>4.3</w:t>
      </w:r>
      <w:r w:rsidRPr="002F604B">
        <w:rPr>
          <w:lang w:val="ro-RO"/>
        </w:rPr>
        <w:tab/>
        <w:t>Contraindicaţii</w:t>
      </w:r>
    </w:p>
    <w:p w:rsidR="00A2096F" w:rsidRPr="002F604B" w:rsidRDefault="00A2096F" w:rsidP="002F604B">
      <w:pPr>
        <w:pStyle w:val="EMEAHeading2"/>
        <w:rPr>
          <w:lang w:val="ro-RO"/>
        </w:rPr>
      </w:pPr>
    </w:p>
    <w:p w:rsidR="00A2096F" w:rsidRPr="002F604B" w:rsidRDefault="00A2096F" w:rsidP="002F604B">
      <w:pPr>
        <w:pStyle w:val="EMEABodyText"/>
        <w:rPr>
          <w:lang w:val="ro-RO"/>
        </w:rPr>
      </w:pPr>
      <w:r w:rsidRPr="002F604B">
        <w:rPr>
          <w:lang w:val="ro-RO"/>
        </w:rPr>
        <w:t>Hipersensibilitate la substanţa activă sau la oricare dintre excipienţi</w:t>
      </w:r>
      <w:r w:rsidR="00344BAA" w:rsidRPr="002F604B">
        <w:rPr>
          <w:lang w:val="ro-RO"/>
        </w:rPr>
        <w:t>i enumeraţi la</w:t>
      </w:r>
      <w:r w:rsidRPr="002F604B">
        <w:rPr>
          <w:lang w:val="ro-RO"/>
        </w:rPr>
        <w:t xml:space="preserve"> pct. 6.1.</w:t>
      </w:r>
    </w:p>
    <w:p w:rsidR="00457E85" w:rsidRDefault="00457E85" w:rsidP="002F604B">
      <w:pPr>
        <w:pStyle w:val="EMEABodyText"/>
        <w:rPr>
          <w:lang w:val="ro-RO"/>
        </w:rPr>
      </w:pPr>
    </w:p>
    <w:p w:rsidR="00A2096F" w:rsidRPr="002F604B" w:rsidRDefault="00344BAA" w:rsidP="002F604B">
      <w:pPr>
        <w:pStyle w:val="EMEABodyText"/>
        <w:rPr>
          <w:lang w:val="ro-RO"/>
        </w:rPr>
      </w:pPr>
      <w:r w:rsidRPr="002F604B">
        <w:rPr>
          <w:lang w:val="ro-RO"/>
        </w:rPr>
        <w:t>Al doilea şi al treilea t</w:t>
      </w:r>
      <w:r w:rsidR="00A2096F" w:rsidRPr="002F604B">
        <w:rPr>
          <w:lang w:val="ro-RO"/>
        </w:rPr>
        <w:t>rimestr</w:t>
      </w:r>
      <w:r w:rsidRPr="002F604B">
        <w:rPr>
          <w:lang w:val="ro-RO"/>
        </w:rPr>
        <w:t>u</w:t>
      </w:r>
      <w:r w:rsidR="00A2096F" w:rsidRPr="002F604B">
        <w:rPr>
          <w:lang w:val="ro-RO"/>
        </w:rPr>
        <w:t xml:space="preserve"> de sarcină (vezi pct. 4.4 şi 4.6).</w:t>
      </w:r>
    </w:p>
    <w:p w:rsidR="00344BAA" w:rsidRPr="002F604B" w:rsidRDefault="00344BAA" w:rsidP="002F604B">
      <w:pPr>
        <w:pStyle w:val="EMEABodyText"/>
        <w:rPr>
          <w:lang w:val="ro-RO"/>
        </w:rPr>
      </w:pPr>
    </w:p>
    <w:p w:rsidR="00344BAA" w:rsidRPr="002F604B" w:rsidRDefault="00A23A60" w:rsidP="002F604B">
      <w:pPr>
        <w:pStyle w:val="EMEABodyText"/>
        <w:rPr>
          <w:lang w:val="ro-RO"/>
        </w:rPr>
      </w:pPr>
      <w:r w:rsidRPr="00A23A60">
        <w:rPr>
          <w:lang w:val="ro-RO"/>
        </w:rPr>
        <w:t xml:space="preserve">Administrarea concomitentă a </w:t>
      </w:r>
      <w:r>
        <w:rPr>
          <w:lang w:val="ro-RO"/>
        </w:rPr>
        <w:t>Aprovel</w:t>
      </w:r>
      <w:r w:rsidRPr="00A23A60">
        <w:rPr>
          <w:lang w:val="ro-RO"/>
        </w:rPr>
        <w:t xml:space="preserve"> cu medicamente care conţin aliskiren este contraindicată la pacienţii cu diabet zaharat sau insuficienţă renală (</w:t>
      </w:r>
      <w:r w:rsidRPr="00554AD3">
        <w:rPr>
          <w:lang w:val="ro-RO"/>
        </w:rPr>
        <w:t>rata filtrării glomerulare</w:t>
      </w:r>
      <w:r>
        <w:rPr>
          <w:lang w:val="ro-RO"/>
        </w:rPr>
        <w:t xml:space="preserve"> (</w:t>
      </w:r>
      <w:r w:rsidRPr="00A23A60">
        <w:rPr>
          <w:lang w:val="ro-RO"/>
        </w:rPr>
        <w:t>RFG</w:t>
      </w:r>
      <w:r>
        <w:rPr>
          <w:lang w:val="ro-RO"/>
        </w:rPr>
        <w:t>)</w:t>
      </w:r>
      <w:r w:rsidRPr="00A23A60">
        <w:rPr>
          <w:lang w:val="ro-RO"/>
        </w:rPr>
        <w:t xml:space="preserve"> &lt;</w:t>
      </w:r>
      <w:r>
        <w:rPr>
          <w:lang w:val="ro-RO"/>
        </w:rPr>
        <w:t> </w:t>
      </w:r>
      <w:r w:rsidRPr="00A23A60">
        <w:rPr>
          <w:lang w:val="ro-RO"/>
        </w:rPr>
        <w:t>60</w:t>
      </w:r>
      <w:r>
        <w:rPr>
          <w:lang w:val="ro-RO"/>
        </w:rPr>
        <w:t> </w:t>
      </w:r>
      <w:r w:rsidRPr="00A23A60">
        <w:rPr>
          <w:lang w:val="ro-RO"/>
        </w:rPr>
        <w:t>ml/min şi 1,73</w:t>
      </w:r>
      <w:r>
        <w:rPr>
          <w:lang w:val="ro-RO"/>
        </w:rPr>
        <w:t> </w:t>
      </w:r>
      <w:r w:rsidRPr="00A23A60">
        <w:rPr>
          <w:lang w:val="ro-RO"/>
        </w:rPr>
        <w:t>m</w:t>
      </w:r>
      <w:r w:rsidRPr="00ED774F">
        <w:rPr>
          <w:vertAlign w:val="superscript"/>
          <w:lang w:val="ro-RO"/>
        </w:rPr>
        <w:t>2</w:t>
      </w:r>
      <w:r w:rsidRPr="00A23A60">
        <w:rPr>
          <w:lang w:val="ro-RO"/>
        </w:rPr>
        <w:t>) (vezi pct.</w:t>
      </w:r>
      <w:r>
        <w:rPr>
          <w:lang w:val="ro-RO"/>
        </w:rPr>
        <w:t> </w:t>
      </w:r>
      <w:r w:rsidRPr="00A23A60">
        <w:rPr>
          <w:lang w:val="ro-RO"/>
        </w:rPr>
        <w:t>4.5 şi 5.1).</w:t>
      </w:r>
    </w:p>
    <w:p w:rsidR="00A2096F" w:rsidRPr="002F604B" w:rsidRDefault="00A2096F" w:rsidP="002F604B">
      <w:pPr>
        <w:pStyle w:val="EMEABodyText"/>
        <w:rPr>
          <w:lang w:val="ro-RO"/>
        </w:rPr>
      </w:pPr>
    </w:p>
    <w:p w:rsidR="00A2096F" w:rsidRPr="002F604B" w:rsidRDefault="00A2096F" w:rsidP="002F604B">
      <w:pPr>
        <w:pStyle w:val="EMEAHeading2"/>
        <w:rPr>
          <w:lang w:val="ro-RO"/>
        </w:rPr>
      </w:pPr>
      <w:r w:rsidRPr="002F604B">
        <w:rPr>
          <w:lang w:val="ro-RO"/>
        </w:rPr>
        <w:t>4.4</w:t>
      </w:r>
      <w:r w:rsidRPr="002F604B">
        <w:rPr>
          <w:lang w:val="ro-RO"/>
        </w:rPr>
        <w:tab/>
        <w:t>Atenţionări şi precauţii speciale pentru utilizare</w:t>
      </w:r>
    </w:p>
    <w:p w:rsidR="00A2096F" w:rsidRPr="002F604B" w:rsidRDefault="00A2096F" w:rsidP="002F604B">
      <w:pPr>
        <w:pStyle w:val="EMEAHeading2"/>
        <w:rPr>
          <w:lang w:val="ro-RO"/>
        </w:rPr>
      </w:pPr>
    </w:p>
    <w:p w:rsidR="00A2096F" w:rsidRPr="002F604B" w:rsidRDefault="00A2096F" w:rsidP="002F604B">
      <w:pPr>
        <w:pStyle w:val="EMEABodyText"/>
        <w:rPr>
          <w:lang w:val="ro-RO"/>
        </w:rPr>
      </w:pPr>
      <w:r w:rsidRPr="002F604B">
        <w:rPr>
          <w:u w:val="single"/>
          <w:lang w:val="ro-RO"/>
        </w:rPr>
        <w:t>Hipovolemie</w:t>
      </w:r>
      <w:r w:rsidRPr="002F604B">
        <w:rPr>
          <w:lang w:val="ro-RO"/>
        </w:rPr>
        <w:t>: în special după prima doză, poate apărea hipotensiune arterială simptomatică la pacienţii cu hipovolemie şi/sau depleţie de sodiu, consecutive tratamentului intensiv cu diuretice, dietei hiposodate, diareei sau vărsăturilor. Astfel de afecţiuni trebuie corectate înaintea administrării de Aprovel.</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u w:val="single"/>
          <w:lang w:val="ro-RO"/>
        </w:rPr>
        <w:t>Hipertensiune arterială renovasculară</w:t>
      </w:r>
      <w:r w:rsidRPr="002F604B">
        <w:rPr>
          <w:lang w:val="ro-RO"/>
        </w:rPr>
        <w:t xml:space="preserve">: în cazul în care pacienţii cu stenoză bilaterală a arterelor renale sau stenoză a arterei renale pe rinichi unic funcţional sunt trataţi cu medicamente care </w:t>
      </w:r>
      <w:r w:rsidR="00344BAA" w:rsidRPr="002F604B">
        <w:rPr>
          <w:lang w:val="ro-RO"/>
        </w:rPr>
        <w:t xml:space="preserve">acţionează asupra </w:t>
      </w:r>
      <w:r w:rsidRPr="002F604B">
        <w:rPr>
          <w:lang w:val="ro-RO"/>
        </w:rPr>
        <w:t>sistemul</w:t>
      </w:r>
      <w:r w:rsidR="00344BAA" w:rsidRPr="002F604B">
        <w:rPr>
          <w:lang w:val="ro-RO"/>
        </w:rPr>
        <w:t>ui</w:t>
      </w:r>
      <w:r w:rsidRPr="002F604B">
        <w:rPr>
          <w:lang w:val="ro-RO"/>
        </w:rPr>
        <w:t xml:space="preserve"> renină-angiotensină-aldosteron există un risc crescut de hipotensiune arterială severă şi insuficienţă renală. Cu toate că acest risc nu a </w:t>
      </w:r>
      <w:r w:rsidR="00344BAA" w:rsidRPr="002F604B">
        <w:rPr>
          <w:lang w:val="ro-RO"/>
        </w:rPr>
        <w:t xml:space="preserve">fost documentat </w:t>
      </w:r>
      <w:r w:rsidRPr="002F604B">
        <w:rPr>
          <w:lang w:val="ro-RO"/>
        </w:rPr>
        <w:t>pentru Aprovel, un efect similar trebuie anticipat după administrarea antagoniştilor receptorilor pentru angiotensină II.</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u w:val="single"/>
          <w:lang w:val="ro-RO"/>
        </w:rPr>
        <w:t>Insuficienţă renală şi transplant renal</w:t>
      </w:r>
      <w:r w:rsidRPr="002F604B">
        <w:rPr>
          <w:lang w:val="ro-RO"/>
        </w:rPr>
        <w:t>: atunci când Aprovel este utilizat la pacienţi cu insuficienţă renală, se recomandă monitorizarea periodică a concentraţiilor plasmatice a</w:t>
      </w:r>
      <w:r w:rsidR="00344BAA" w:rsidRPr="002F604B">
        <w:rPr>
          <w:lang w:val="ro-RO"/>
        </w:rPr>
        <w:t>le</w:t>
      </w:r>
      <w:r w:rsidRPr="002F604B">
        <w:rPr>
          <w:lang w:val="ro-RO"/>
        </w:rPr>
        <w:t xml:space="preserve"> potasiului şi creatininei. Nu există experienţă privind administrarea Aprovel la pacienţi cu transplant renal recent.</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u w:val="single"/>
          <w:lang w:val="ro-RO"/>
        </w:rPr>
        <w:t>Pacienţi hipertensivi cu diabet zaharat de tip 2 şi boală renală</w:t>
      </w:r>
      <w:r w:rsidRPr="002F604B">
        <w:rPr>
          <w:lang w:val="ro-RO"/>
        </w:rPr>
        <w:t>: într-o analiză a rezultatelor unui studiu efectuat la pacienţi cu boală renală avansată, efectele irbesartanului, atât asupra evenimentelor renale cât şi asupra celor cardiovasculare, nu au fost uniforme în toate subgrupurile. Efectele au apărut mai puţin favorabile, în special, la femei şi la subiecţii de altă rasă decât cea albă (vezi pct. 5.1).</w:t>
      </w:r>
    </w:p>
    <w:p w:rsidR="00344BAA" w:rsidRPr="002F604B" w:rsidRDefault="00344BAA" w:rsidP="002F604B">
      <w:pPr>
        <w:pStyle w:val="EMEABodyText"/>
        <w:rPr>
          <w:lang w:val="ro-RO"/>
        </w:rPr>
      </w:pPr>
    </w:p>
    <w:p w:rsidR="00CF6F51" w:rsidRDefault="008E140E" w:rsidP="00CF6F51">
      <w:pPr>
        <w:pStyle w:val="EMEABodyText"/>
        <w:rPr>
          <w:lang w:val="ro-RO"/>
        </w:rPr>
      </w:pPr>
      <w:r>
        <w:rPr>
          <w:u w:val="single"/>
          <w:lang w:val="ro-RO"/>
        </w:rPr>
        <w:t>B</w:t>
      </w:r>
      <w:r w:rsidR="00344BAA" w:rsidRPr="002F604B">
        <w:rPr>
          <w:u w:val="single"/>
          <w:lang w:val="ro-RO"/>
        </w:rPr>
        <w:t>locarea</w:t>
      </w:r>
      <w:r>
        <w:rPr>
          <w:u w:val="single"/>
          <w:lang w:val="ro-RO"/>
        </w:rPr>
        <w:t xml:space="preserve"> d</w:t>
      </w:r>
      <w:r w:rsidRPr="002F604B">
        <w:rPr>
          <w:u w:val="single"/>
          <w:lang w:val="ro-RO"/>
        </w:rPr>
        <w:t xml:space="preserve">ublă </w:t>
      </w:r>
      <w:r>
        <w:rPr>
          <w:u w:val="single"/>
          <w:lang w:val="ro-RO"/>
        </w:rPr>
        <w:t>a</w:t>
      </w:r>
      <w:r w:rsidR="00344BAA" w:rsidRPr="002F604B">
        <w:rPr>
          <w:u w:val="single"/>
          <w:lang w:val="ro-RO"/>
        </w:rPr>
        <w:t xml:space="preserve"> sistemului renină-angiotensină-aldosteron (SRAA)</w:t>
      </w:r>
      <w:r w:rsidR="00344BAA" w:rsidRPr="002F604B">
        <w:rPr>
          <w:lang w:val="ro-RO"/>
        </w:rPr>
        <w:t>:</w:t>
      </w:r>
      <w:r>
        <w:rPr>
          <w:lang w:val="ro-RO"/>
        </w:rPr>
        <w:t xml:space="preserve"> </w:t>
      </w:r>
      <w:r w:rsidR="00AA3CB2">
        <w:rPr>
          <w:lang w:val="ro-RO"/>
        </w:rPr>
        <w:t>e</w:t>
      </w:r>
      <w:r w:rsidRPr="00A23A60">
        <w:rPr>
          <w:lang w:val="ro-RO"/>
        </w:rPr>
        <w:t>xistă dovezi că administrarea concomitentă a inhibitorilor ECA, blocanţ</w:t>
      </w:r>
      <w:r>
        <w:rPr>
          <w:lang w:val="ro-RO"/>
        </w:rPr>
        <w:t>ilor receptorilor angiotensinei </w:t>
      </w:r>
      <w:r w:rsidRPr="00A23A60">
        <w:rPr>
          <w:lang w:val="ro-RO"/>
        </w:rPr>
        <w:t xml:space="preserve">II sau aliskirenului </w:t>
      </w:r>
      <w:r w:rsidR="00574F76">
        <w:rPr>
          <w:lang w:val="ro-RO"/>
        </w:rPr>
        <w:t>creşte riscul de apariţie</w:t>
      </w:r>
      <w:r w:rsidR="00574F76" w:rsidRPr="00A23A60">
        <w:rPr>
          <w:lang w:val="ro-RO"/>
        </w:rPr>
        <w:t xml:space="preserve"> a </w:t>
      </w:r>
      <w:r w:rsidRPr="00A23A60">
        <w:rPr>
          <w:lang w:val="ro-RO"/>
        </w:rPr>
        <w:t xml:space="preserve">hipotensiunii arteriale, hiperkaliemiei şi </w:t>
      </w:r>
      <w:r w:rsidR="00574F76">
        <w:rPr>
          <w:lang w:val="ro-RO"/>
        </w:rPr>
        <w:t>de diminuare a</w:t>
      </w:r>
      <w:r w:rsidR="00574F76" w:rsidRPr="00A23A60">
        <w:rPr>
          <w:lang w:val="ro-RO"/>
        </w:rPr>
        <w:t xml:space="preserve"> </w:t>
      </w:r>
      <w:r w:rsidRPr="00A23A60">
        <w:rPr>
          <w:lang w:val="ro-RO"/>
        </w:rPr>
        <w:t xml:space="preserve">funcţiei renale (inclusiv insuficienţă renală acută). Prin urmare, </w:t>
      </w:r>
      <w:r>
        <w:rPr>
          <w:lang w:val="ro-RO"/>
        </w:rPr>
        <w:t>n</w:t>
      </w:r>
      <w:r w:rsidR="00344BAA" w:rsidRPr="002F604B">
        <w:rPr>
          <w:lang w:val="ro-RO"/>
        </w:rPr>
        <w:t xml:space="preserve">u este recomandată blocarea dublă a SRAA prin </w:t>
      </w:r>
      <w:r w:rsidR="001F23FE" w:rsidRPr="00D844D8">
        <w:rPr>
          <w:lang w:val="ro-RO"/>
        </w:rPr>
        <w:t>administrarea</w:t>
      </w:r>
      <w:r w:rsidR="00CF6F51" w:rsidRPr="00CF6F51">
        <w:rPr>
          <w:lang w:val="ro-RO"/>
        </w:rPr>
        <w:t xml:space="preserve"> </w:t>
      </w:r>
      <w:r w:rsidR="00CF6F51" w:rsidRPr="00A23A60">
        <w:rPr>
          <w:lang w:val="ro-RO"/>
        </w:rPr>
        <w:t>concomitentă a inhibitorilor ECA, blocanţilor receptorilor angiotensinei II sau aliskirenului (vezi pct.</w:t>
      </w:r>
      <w:r w:rsidR="00CF6F51">
        <w:rPr>
          <w:lang w:val="ro-RO"/>
        </w:rPr>
        <w:t> </w:t>
      </w:r>
      <w:r w:rsidR="00CF6F51" w:rsidRPr="00A23A60">
        <w:rPr>
          <w:lang w:val="ro-RO"/>
        </w:rPr>
        <w:t>4.5 şi 5.1)</w:t>
      </w:r>
      <w:r w:rsidR="00344BAA" w:rsidRPr="002F604B">
        <w:rPr>
          <w:lang w:val="ro-RO"/>
        </w:rPr>
        <w:t xml:space="preserve">. </w:t>
      </w:r>
      <w:r w:rsidR="00CF6F51" w:rsidRPr="00A23A60">
        <w:rPr>
          <w:lang w:val="ro-RO"/>
        </w:rPr>
        <w:t>Dacă terapia de blocare dublă este considerată absolut necesară, aceasta trebuie administrată numai sub supravegherea unui medic specialist şi cu monitorizarea atentă şi frecventă a funcţiei renale, valorilor electroliţilor şi tensiunii arteriale.</w:t>
      </w:r>
      <w:r w:rsidR="00CF6F51">
        <w:rPr>
          <w:lang w:val="ro-RO"/>
        </w:rPr>
        <w:t xml:space="preserve"> </w:t>
      </w:r>
      <w:r w:rsidR="00CF6F51" w:rsidRPr="00A23A60">
        <w:rPr>
          <w:lang w:val="ro-RO"/>
        </w:rPr>
        <w:t>Inhibitorii ECA şi blocanţii receptorilor angiotensinei II nu trebuie utilizaţi concomitent la pacienţii cu nefropatie diabetică.</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u w:val="single"/>
          <w:lang w:val="ro-RO"/>
        </w:rPr>
        <w:t>Hiperkaliemie</w:t>
      </w:r>
      <w:r w:rsidRPr="002F604B">
        <w:rPr>
          <w:lang w:val="ro-RO"/>
        </w:rPr>
        <w:t>: ca şi în cazul altor medicamente care influenţează sistemul renină-angiotensină-aldosteron, hiperkaliemia poate să apară în timpul tratamentului cu Aprovel, în special în prezenţa insuficienţei renale, proteinuriei cu semnificaţie clinică datorată bolii renale diabetice şi/sau insuficienţei cardiace. Se recomandă monitorizarea atentă a kaliemiei la pacienţii cu risc (vezi pct. 4.5).</w:t>
      </w:r>
    </w:p>
    <w:p w:rsidR="0023662D" w:rsidRDefault="0023662D" w:rsidP="0023662D">
      <w:pPr>
        <w:pStyle w:val="EMEABodyText"/>
        <w:rPr>
          <w:lang w:val="ro-RO"/>
        </w:rPr>
      </w:pPr>
    </w:p>
    <w:p w:rsidR="0023662D" w:rsidRDefault="0023662D" w:rsidP="0023662D">
      <w:pPr>
        <w:pStyle w:val="EMEABodyText"/>
        <w:rPr>
          <w:lang w:val="ro-RO"/>
        </w:rPr>
      </w:pPr>
      <w:r w:rsidRPr="004974BF">
        <w:rPr>
          <w:u w:val="single"/>
          <w:lang w:val="ro-RO"/>
        </w:rPr>
        <w:t>Hipoglicemie</w:t>
      </w:r>
      <w:r>
        <w:rPr>
          <w:lang w:val="ro-RO"/>
        </w:rPr>
        <w:t>: Aprovel poate induce hipoglicemie, mai ales la pacienții cu diabet zaharat. La pacienții tratați cu insulină sau cu medicamente antidiabetice, trebuie luată în considerare o monitorizare adecvată a glicemiei; atunci când este indicat, poate fi necesară o ajustare a dozei de insulină sau medicamente antidiabetice (vezi pct. 4.5).</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u w:val="single"/>
          <w:lang w:val="ro-RO"/>
        </w:rPr>
        <w:t>Litiu</w:t>
      </w:r>
      <w:r w:rsidRPr="002F604B">
        <w:rPr>
          <w:lang w:val="ro-RO"/>
        </w:rPr>
        <w:t>: nu este recomandată asocierea litiului cu Aprovel (vezi pct. 4.5).</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u w:val="single"/>
          <w:lang w:val="ro-RO"/>
        </w:rPr>
        <w:t>Stenoză aortică şi mitrală, cardiomiopatie hipertrofică obstructivă</w:t>
      </w:r>
      <w:r w:rsidRPr="002F604B">
        <w:rPr>
          <w:lang w:val="ro-RO"/>
        </w:rPr>
        <w:t>: ca şi în cazul altor vasodilatatoare, se recomandă precauţie specială la pacienţii cu stenoză aortică sau mitrală sau cu cardiomiopatie hipertrofică obstructivă.</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u w:val="single"/>
          <w:lang w:val="ro-RO"/>
        </w:rPr>
        <w:t>Hiperaldosteronism primar</w:t>
      </w:r>
      <w:r w:rsidRPr="002F604B">
        <w:rPr>
          <w:lang w:val="ro-RO"/>
        </w:rPr>
        <w:t>: în general, pacienţii cu hiperaldosteronism primar nu răspund la medicamentele antihipertensive care acţionează prin inhibarea sistemului renină-angiotensină. De aceea, nu se recomandă folosirea Aprovel.</w:t>
      </w:r>
    </w:p>
    <w:p w:rsidR="00CB57EC" w:rsidRPr="002F604B" w:rsidRDefault="00CB57EC" w:rsidP="002F604B">
      <w:pPr>
        <w:pStyle w:val="EMEABodyText"/>
        <w:rPr>
          <w:lang w:val="ro-RO"/>
        </w:rPr>
      </w:pPr>
    </w:p>
    <w:p w:rsidR="00A2096F" w:rsidRPr="002F604B" w:rsidRDefault="00A2096F" w:rsidP="002F604B">
      <w:pPr>
        <w:pStyle w:val="EMEABodyText"/>
        <w:rPr>
          <w:lang w:val="ro-RO"/>
        </w:rPr>
      </w:pPr>
      <w:r w:rsidRPr="002F604B">
        <w:rPr>
          <w:u w:val="single"/>
          <w:lang w:val="ro-RO"/>
        </w:rPr>
        <w:t>Generale</w:t>
      </w:r>
      <w:r w:rsidRPr="002F604B">
        <w:rPr>
          <w:lang w:val="ro-RO"/>
        </w:rPr>
        <w:t xml:space="preserve">: la pacienţii la care tonusul vascular şi funcţia renală depind predominant de activitatea sistemului renină-angiotensină-aldosteron (de exemplu, pacienţi cu insuficienţă cardiacă congestivă severă sau cu </w:t>
      </w:r>
      <w:r w:rsidR="00C07020" w:rsidRPr="002F604B">
        <w:rPr>
          <w:lang w:val="ro-RO"/>
        </w:rPr>
        <w:t xml:space="preserve">boală </w:t>
      </w:r>
      <w:r w:rsidRPr="002F604B">
        <w:rPr>
          <w:lang w:val="ro-RO"/>
        </w:rPr>
        <w:t>renală preexistentă, inclusiv stenoză a arterelor renale), tratamentul cu inhibitori ai enzimei de conversie a angiotensinei sau cu antagonişti ai receptorilor pentru angiotensină</w:t>
      </w:r>
      <w:r w:rsidR="00344BAA" w:rsidRPr="002F604B">
        <w:rPr>
          <w:lang w:val="ro-RO"/>
        </w:rPr>
        <w:t> </w:t>
      </w:r>
      <w:r w:rsidRPr="002F604B">
        <w:rPr>
          <w:lang w:val="ro-RO"/>
        </w:rPr>
        <w:t>II, care afectează acest sistem, s-a asociat cu hipotensiune arterială acută, azotemie, oligurie sau</w:t>
      </w:r>
      <w:r w:rsidR="00344BAA" w:rsidRPr="002F604B">
        <w:rPr>
          <w:lang w:val="ro-RO"/>
        </w:rPr>
        <w:t>,</w:t>
      </w:r>
      <w:r w:rsidRPr="002F604B">
        <w:rPr>
          <w:lang w:val="ro-RO"/>
        </w:rPr>
        <w:t xml:space="preserve"> rareori, cu insuficienţă renală acută</w:t>
      </w:r>
      <w:r w:rsidR="00344BAA" w:rsidRPr="002F604B">
        <w:rPr>
          <w:lang w:val="ro-RO"/>
        </w:rPr>
        <w:t xml:space="preserve"> (vezi pct. 4.5)</w:t>
      </w:r>
      <w:r w:rsidRPr="002F604B">
        <w:rPr>
          <w:lang w:val="ro-RO"/>
        </w:rPr>
        <w:t xml:space="preserve">. Ca în cazul oricărui alt medicament antihipertensiv, scăderea </w:t>
      </w:r>
      <w:r w:rsidR="00344BAA" w:rsidRPr="002F604B">
        <w:rPr>
          <w:lang w:val="ro-RO"/>
        </w:rPr>
        <w:t xml:space="preserve">pronunţată </w:t>
      </w:r>
      <w:r w:rsidRPr="002F604B">
        <w:rPr>
          <w:lang w:val="ro-RO"/>
        </w:rPr>
        <w:t xml:space="preserve">a tensiunii arteriale la pacienţii cu cardiopatie ischemică sau </w:t>
      </w:r>
      <w:r w:rsidR="00B5641E">
        <w:rPr>
          <w:lang w:val="ro-RO"/>
        </w:rPr>
        <w:t xml:space="preserve">cu </w:t>
      </w:r>
      <w:r w:rsidRPr="002F604B">
        <w:rPr>
          <w:lang w:val="ro-RO"/>
        </w:rPr>
        <w:t>boală cardiovasculară ischemică poate duce la infarct miocardic sau la accident vascular cerebral.</w:t>
      </w:r>
    </w:p>
    <w:p w:rsidR="00B108EF" w:rsidRDefault="00B108EF" w:rsidP="002F604B">
      <w:pPr>
        <w:pStyle w:val="EMEABodyText"/>
        <w:rPr>
          <w:lang w:val="ro-RO"/>
        </w:rPr>
      </w:pPr>
    </w:p>
    <w:p w:rsidR="00A2096F" w:rsidRPr="002F604B" w:rsidRDefault="00A2096F" w:rsidP="002F604B">
      <w:pPr>
        <w:pStyle w:val="EMEABodyText"/>
        <w:rPr>
          <w:lang w:val="ro-RO"/>
        </w:rPr>
      </w:pPr>
      <w:r w:rsidRPr="002F604B">
        <w:rPr>
          <w:lang w:val="ro-RO"/>
        </w:rPr>
        <w:t>Aşa cum s-a observat şi în cazul inhibitorilor enzimei de conversie a angiotensinei, irbesartanul şi ceilalţi antagonişti ai angiotensinei par mai puţin eficace în scăderea tensiunii arteriale la persoanele de culoare, comparativ cu cei din alte rase, probabil datorită prevalenţei mai mari a unor concentraţii plasmatice mici de renină în populaţia hipertensivă de culoare (vezi pct. 5.1).</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u w:val="single"/>
          <w:lang w:val="ro-RO"/>
        </w:rPr>
        <w:t>Sarcina:</w:t>
      </w:r>
      <w:r w:rsidRPr="002F604B">
        <w:rPr>
          <w:lang w:val="ro-RO"/>
        </w:rPr>
        <w:t xml:space="preserve"> </w:t>
      </w:r>
      <w:r w:rsidR="000969BB" w:rsidRPr="002F604B">
        <w:rPr>
          <w:lang w:val="ro-RO"/>
        </w:rPr>
        <w:t>tratamentul cu a</w:t>
      </w:r>
      <w:r w:rsidRPr="002F604B">
        <w:rPr>
          <w:lang w:val="ro-RO"/>
        </w:rPr>
        <w:t>ntagonişti</w:t>
      </w:r>
      <w:r w:rsidR="000969BB" w:rsidRPr="002F604B">
        <w:rPr>
          <w:lang w:val="ro-RO"/>
        </w:rPr>
        <w:t xml:space="preserve"> a</w:t>
      </w:r>
      <w:r w:rsidRPr="002F604B">
        <w:rPr>
          <w:lang w:val="ro-RO"/>
        </w:rPr>
        <w:t xml:space="preserve">i </w:t>
      </w:r>
      <w:r w:rsidR="000969BB" w:rsidRPr="002F604B">
        <w:rPr>
          <w:lang w:val="ro-RO"/>
        </w:rPr>
        <w:t>r</w:t>
      </w:r>
      <w:r w:rsidRPr="002F604B">
        <w:rPr>
          <w:lang w:val="ro-RO"/>
        </w:rPr>
        <w:t xml:space="preserve">eceptorilor pentru </w:t>
      </w:r>
      <w:r w:rsidR="000969BB" w:rsidRPr="002F604B">
        <w:rPr>
          <w:lang w:val="ro-RO"/>
        </w:rPr>
        <w:t>a</w:t>
      </w:r>
      <w:r w:rsidRPr="002F604B">
        <w:rPr>
          <w:lang w:val="ro-RO"/>
        </w:rPr>
        <w:t>ngiotensină II (ARA II) nu trebuie iniţia</w:t>
      </w:r>
      <w:r w:rsidR="000969BB" w:rsidRPr="002F604B">
        <w:rPr>
          <w:lang w:val="ro-RO"/>
        </w:rPr>
        <w:t>t</w:t>
      </w:r>
      <w:r w:rsidRPr="002F604B">
        <w:rPr>
          <w:lang w:val="ro-RO"/>
        </w:rPr>
        <w:t xml:space="preserve"> în timpul sarcinii. Cu excepţia cazului în care continuarea terapiei cu ARA II este considerată esenţială, </w:t>
      </w:r>
      <w:r w:rsidR="000969BB" w:rsidRPr="002F604B">
        <w:rPr>
          <w:lang w:val="ro-RO"/>
        </w:rPr>
        <w:t xml:space="preserve">tratamentul </w:t>
      </w:r>
      <w:r w:rsidRPr="002F604B">
        <w:rPr>
          <w:lang w:val="ro-RO"/>
        </w:rPr>
        <w:t>pacientel</w:t>
      </w:r>
      <w:r w:rsidR="000969BB" w:rsidRPr="002F604B">
        <w:rPr>
          <w:lang w:val="ro-RO"/>
        </w:rPr>
        <w:t>or</w:t>
      </w:r>
      <w:r w:rsidRPr="002F604B">
        <w:rPr>
          <w:lang w:val="ro-RO"/>
        </w:rPr>
        <w:t xml:space="preserve"> care planifică să rămână gravide trebuie </w:t>
      </w:r>
      <w:r w:rsidR="000969BB" w:rsidRPr="002F604B">
        <w:rPr>
          <w:lang w:val="ro-RO"/>
        </w:rPr>
        <w:t xml:space="preserve">schimbat cu </w:t>
      </w:r>
      <w:r w:rsidRPr="002F604B">
        <w:rPr>
          <w:lang w:val="ro-RO"/>
        </w:rPr>
        <w:t>medicamente antihipertensive alternative</w:t>
      </w:r>
      <w:r w:rsidR="000969BB" w:rsidRPr="002F604B">
        <w:rPr>
          <w:lang w:val="ro-RO"/>
        </w:rPr>
        <w:t>,</w:t>
      </w:r>
      <w:r w:rsidRPr="002F604B">
        <w:rPr>
          <w:lang w:val="ro-RO"/>
        </w:rPr>
        <w:t xml:space="preserve"> care au un profil de siguranţă stabilit pentru folosirea în sarcină. Atunci când este consta</w:t>
      </w:r>
      <w:r w:rsidR="00F62B33" w:rsidRPr="002F604B">
        <w:rPr>
          <w:lang w:val="ro-RO"/>
        </w:rPr>
        <w:t>ta</w:t>
      </w:r>
      <w:r w:rsidRPr="002F604B">
        <w:rPr>
          <w:lang w:val="ro-RO"/>
        </w:rPr>
        <w:t xml:space="preserve">tă prezenţa sarcinii, tratamentul cu ARA II trebuie </w:t>
      </w:r>
      <w:r w:rsidR="000969BB" w:rsidRPr="002F604B">
        <w:rPr>
          <w:lang w:val="ro-RO"/>
        </w:rPr>
        <w:t xml:space="preserve">oprit </w:t>
      </w:r>
      <w:r w:rsidRPr="002F604B">
        <w:rPr>
          <w:lang w:val="ro-RO"/>
        </w:rPr>
        <w:t>imediat şi</w:t>
      </w:r>
      <w:r w:rsidR="000969BB" w:rsidRPr="002F604B">
        <w:rPr>
          <w:lang w:val="ro-RO"/>
        </w:rPr>
        <w:t>,</w:t>
      </w:r>
      <w:r w:rsidRPr="002F604B">
        <w:rPr>
          <w:lang w:val="ro-RO"/>
        </w:rPr>
        <w:t xml:space="preserve"> dacă este cazul</w:t>
      </w:r>
      <w:r w:rsidR="000969BB" w:rsidRPr="002F604B">
        <w:rPr>
          <w:lang w:val="ro-RO"/>
        </w:rPr>
        <w:t>,</w:t>
      </w:r>
      <w:r w:rsidRPr="002F604B">
        <w:rPr>
          <w:lang w:val="ro-RO"/>
        </w:rPr>
        <w:t xml:space="preserve"> trebuie începută terapi</w:t>
      </w:r>
      <w:r w:rsidR="000969BB" w:rsidRPr="002F604B">
        <w:rPr>
          <w:lang w:val="ro-RO"/>
        </w:rPr>
        <w:t>a</w:t>
      </w:r>
      <w:r w:rsidRPr="002F604B">
        <w:rPr>
          <w:lang w:val="ro-RO"/>
        </w:rPr>
        <w:t xml:space="preserve"> alternativă (vezi pct. 4.3 şi 4.6).</w:t>
      </w:r>
    </w:p>
    <w:p w:rsidR="00A2096F" w:rsidRPr="002F604B" w:rsidRDefault="00A2096F" w:rsidP="002F604B">
      <w:pPr>
        <w:pStyle w:val="EMEABodyText"/>
        <w:rPr>
          <w:lang w:val="ro-RO"/>
        </w:rPr>
      </w:pPr>
    </w:p>
    <w:p w:rsidR="00A2096F" w:rsidRPr="002F604B" w:rsidRDefault="00A2096F" w:rsidP="002F604B">
      <w:pPr>
        <w:pStyle w:val="EMEABodyText"/>
        <w:rPr>
          <w:highlight w:val="magenta"/>
          <w:lang w:val="ro-RO"/>
        </w:rPr>
      </w:pPr>
      <w:r w:rsidRPr="002F604B">
        <w:rPr>
          <w:u w:val="single"/>
          <w:lang w:val="ro-RO"/>
        </w:rPr>
        <w:t>Copii şi adolescenţi</w:t>
      </w:r>
      <w:r w:rsidRPr="002F604B">
        <w:rPr>
          <w:lang w:val="ro-RO"/>
        </w:rPr>
        <w:t xml:space="preserve">: irbesartanul a fost studiat la copii </w:t>
      </w:r>
      <w:r w:rsidR="000969BB" w:rsidRPr="002F604B">
        <w:rPr>
          <w:lang w:val="ro-RO"/>
        </w:rPr>
        <w:t xml:space="preserve">şi adolescenţi </w:t>
      </w:r>
      <w:r w:rsidRPr="002F604B">
        <w:rPr>
          <w:lang w:val="ro-RO"/>
        </w:rPr>
        <w:t>cu vârsta cuprinsă între 6 şi 16</w:t>
      </w:r>
      <w:r w:rsidR="000969BB" w:rsidRPr="002F604B">
        <w:rPr>
          <w:lang w:val="ro-RO"/>
        </w:rPr>
        <w:t> </w:t>
      </w:r>
      <w:r w:rsidRPr="002F604B">
        <w:rPr>
          <w:lang w:val="ro-RO"/>
        </w:rPr>
        <w:t>ani</w:t>
      </w:r>
      <w:r w:rsidR="000969BB" w:rsidRPr="002F604B">
        <w:rPr>
          <w:lang w:val="ro-RO"/>
        </w:rPr>
        <w:t>,</w:t>
      </w:r>
      <w:r w:rsidRPr="002F604B">
        <w:rPr>
          <w:lang w:val="ro-RO"/>
        </w:rPr>
        <w:t xml:space="preserve"> dar până când vor fi disponibile date suplimentare, datele actuale sunt insuficiente pentru a sus</w:t>
      </w:r>
      <w:r w:rsidR="000969BB" w:rsidRPr="002F604B">
        <w:rPr>
          <w:lang w:val="ro-RO"/>
        </w:rPr>
        <w:t>ţ</w:t>
      </w:r>
      <w:r w:rsidRPr="002F604B">
        <w:rPr>
          <w:lang w:val="ro-RO"/>
        </w:rPr>
        <w:t>ine extinderea utilizării la copii (vezi pct. 4.8, 5.1 şi 5.2).</w:t>
      </w:r>
    </w:p>
    <w:p w:rsidR="00A2096F" w:rsidRDefault="00A2096F" w:rsidP="002F604B">
      <w:pPr>
        <w:pStyle w:val="EMEABodyText"/>
        <w:rPr>
          <w:lang w:val="ro-RO"/>
        </w:rPr>
      </w:pPr>
    </w:p>
    <w:p w:rsidR="0023662D" w:rsidRDefault="0023662D" w:rsidP="0023662D">
      <w:pPr>
        <w:pStyle w:val="EMEABodyText"/>
        <w:rPr>
          <w:lang w:val="ro-RO"/>
        </w:rPr>
      </w:pPr>
      <w:r w:rsidRPr="004974BF">
        <w:rPr>
          <w:u w:val="single"/>
          <w:lang w:val="ro-RO"/>
        </w:rPr>
        <w:t>Excipienți</w:t>
      </w:r>
      <w:r>
        <w:rPr>
          <w:lang w:val="ro-RO"/>
        </w:rPr>
        <w:t>:</w:t>
      </w:r>
    </w:p>
    <w:p w:rsidR="00CB57EC" w:rsidRPr="002F604B" w:rsidRDefault="0023662D" w:rsidP="00CB57EC">
      <w:pPr>
        <w:pStyle w:val="EMEABodyText"/>
        <w:rPr>
          <w:lang w:val="ro-RO"/>
        </w:rPr>
      </w:pPr>
      <w:r>
        <w:rPr>
          <w:lang w:val="ro-RO"/>
        </w:rPr>
        <w:t>Aprovel 150 mg comprimate filmate conține lactoză.</w:t>
      </w:r>
      <w:r w:rsidR="00457E85">
        <w:rPr>
          <w:lang w:val="ro-RO"/>
        </w:rPr>
        <w:t xml:space="preserve"> </w:t>
      </w:r>
      <w:r w:rsidR="00CB57EC" w:rsidRPr="002F604B">
        <w:rPr>
          <w:lang w:val="ro-RO"/>
        </w:rPr>
        <w:t xml:space="preserve">Pacienţii cu afecţiuni ereditare rare de intoleranţă la galactoză, deficit </w:t>
      </w:r>
      <w:r w:rsidR="00CB57EC">
        <w:rPr>
          <w:lang w:val="ro-RO"/>
        </w:rPr>
        <w:t>total de lactază</w:t>
      </w:r>
      <w:r w:rsidR="00CB57EC" w:rsidRPr="002F604B">
        <w:rPr>
          <w:lang w:val="ro-RO"/>
        </w:rPr>
        <w:t xml:space="preserve"> sau sindrom de malabsorbţie la glucoză-galactoză nu trebuie să utilizeze acest medicament.</w:t>
      </w:r>
    </w:p>
    <w:p w:rsidR="0023662D" w:rsidRDefault="0023662D" w:rsidP="0023662D">
      <w:pPr>
        <w:pStyle w:val="EMEABodyText"/>
        <w:rPr>
          <w:lang w:val="ro-RO"/>
        </w:rPr>
      </w:pPr>
    </w:p>
    <w:p w:rsidR="0023662D" w:rsidRPr="002F604B" w:rsidRDefault="0023662D" w:rsidP="0023662D">
      <w:pPr>
        <w:pStyle w:val="EMEABodyText"/>
        <w:rPr>
          <w:lang w:val="ro-RO"/>
        </w:rPr>
      </w:pPr>
      <w:r>
        <w:rPr>
          <w:lang w:val="ro-RO"/>
        </w:rPr>
        <w:t xml:space="preserve">Aprovel 150 mg comprimate filmate conține sodiu. </w:t>
      </w:r>
      <w:r w:rsidRPr="0023662D">
        <w:rPr>
          <w:lang w:val="ro-RO"/>
        </w:rPr>
        <w:t>Acest medicament conţine sodiu mai puţin de 1</w:t>
      </w:r>
      <w:r w:rsidR="000E6267">
        <w:rPr>
          <w:lang w:val="ro-RO"/>
        </w:rPr>
        <w:t> </w:t>
      </w:r>
      <w:r w:rsidRPr="0023662D">
        <w:rPr>
          <w:lang w:val="ro-RO"/>
        </w:rPr>
        <w:t>mmol (23</w:t>
      </w:r>
      <w:r>
        <w:rPr>
          <w:lang w:val="ro-RO"/>
        </w:rPr>
        <w:t> </w:t>
      </w:r>
      <w:r w:rsidRPr="0023662D">
        <w:rPr>
          <w:lang w:val="ro-RO"/>
        </w:rPr>
        <w:t xml:space="preserve">mg) per </w:t>
      </w:r>
      <w:r w:rsidR="00A86519">
        <w:rPr>
          <w:lang w:val="ro-RO"/>
        </w:rPr>
        <w:t>comprimat</w:t>
      </w:r>
      <w:r w:rsidRPr="0023662D">
        <w:rPr>
          <w:lang w:val="ro-RO"/>
        </w:rPr>
        <w:t>, adică practic „nu conţine</w:t>
      </w:r>
      <w:r>
        <w:rPr>
          <w:lang w:val="ro-RO"/>
        </w:rPr>
        <w:t xml:space="preserve"> </w:t>
      </w:r>
      <w:r w:rsidRPr="0023662D">
        <w:rPr>
          <w:lang w:val="ro-RO"/>
        </w:rPr>
        <w:t>sodiu”.</w:t>
      </w:r>
    </w:p>
    <w:p w:rsidR="00CB57EC" w:rsidRPr="002F604B" w:rsidRDefault="00CB57EC" w:rsidP="002F604B">
      <w:pPr>
        <w:pStyle w:val="EMEABodyText"/>
        <w:rPr>
          <w:lang w:val="ro-RO"/>
        </w:rPr>
      </w:pPr>
    </w:p>
    <w:p w:rsidR="00A2096F" w:rsidRPr="002F604B" w:rsidRDefault="00A2096F" w:rsidP="002F604B">
      <w:pPr>
        <w:pStyle w:val="EMEAHeading2"/>
        <w:rPr>
          <w:lang w:val="ro-RO"/>
        </w:rPr>
      </w:pPr>
      <w:r w:rsidRPr="002F604B">
        <w:rPr>
          <w:lang w:val="ro-RO"/>
        </w:rPr>
        <w:t>4.5</w:t>
      </w:r>
      <w:r w:rsidRPr="002F604B">
        <w:rPr>
          <w:lang w:val="ro-RO"/>
        </w:rPr>
        <w:tab/>
        <w:t>Interacţiuni cu alte medicamente şi alte forme de interacţiune</w:t>
      </w:r>
    </w:p>
    <w:p w:rsidR="00A2096F" w:rsidRPr="002F604B" w:rsidRDefault="00A2096F" w:rsidP="002F604B">
      <w:pPr>
        <w:pStyle w:val="EMEAHeading2"/>
        <w:rPr>
          <w:lang w:val="ro-RO"/>
        </w:rPr>
      </w:pPr>
    </w:p>
    <w:p w:rsidR="00A2096F" w:rsidRPr="002F604B" w:rsidRDefault="00A2096F" w:rsidP="002F604B">
      <w:pPr>
        <w:pStyle w:val="EMEABodyText"/>
        <w:rPr>
          <w:lang w:val="ro-RO"/>
        </w:rPr>
      </w:pPr>
      <w:r w:rsidRPr="002F604B">
        <w:rPr>
          <w:u w:val="single"/>
          <w:lang w:val="ro-RO"/>
        </w:rPr>
        <w:t>Diuretice şi alte antihipertensive</w:t>
      </w:r>
      <w:r w:rsidRPr="002F604B">
        <w:rPr>
          <w:lang w:val="ro-RO"/>
        </w:rPr>
        <w:t>: alte antihipertensive pot creşte efectele hipotensive ale irbesartanului; cu toate acestea, Aprovel a fost administrat în condiţii de siguranţă în asociere cu alte antihipertensive, cum sunt beta-blocantele, blocantele canalelor de calciu cu acţiune de lungă durată şi diureticele tiazidice. Tratamentul anterior cu doze mari de diuretice poate provoca hipovolemie şi risc de hipotensiune arterială atunci când se iniţiază tratamentul cu Aprovel (vezi pct. 4.4).</w:t>
      </w:r>
    </w:p>
    <w:p w:rsidR="000969BB" w:rsidRPr="002F604B" w:rsidRDefault="000969BB" w:rsidP="002F604B">
      <w:pPr>
        <w:pStyle w:val="EMEABodyText"/>
        <w:rPr>
          <w:lang w:val="ro-RO"/>
        </w:rPr>
      </w:pPr>
    </w:p>
    <w:p w:rsidR="000969BB" w:rsidRPr="002F604B" w:rsidRDefault="000969BB" w:rsidP="002F604B">
      <w:pPr>
        <w:pStyle w:val="EMEABodyText"/>
        <w:rPr>
          <w:lang w:val="ro-RO"/>
        </w:rPr>
      </w:pPr>
      <w:r w:rsidRPr="002F604B">
        <w:rPr>
          <w:u w:val="single"/>
          <w:lang w:val="ro-RO"/>
        </w:rPr>
        <w:t>Medicamente care conţin aliskiren</w:t>
      </w:r>
      <w:r w:rsidR="00AA3CB2" w:rsidRPr="00AA3CB2">
        <w:rPr>
          <w:u w:val="single"/>
          <w:lang w:val="ro-RO"/>
        </w:rPr>
        <w:t xml:space="preserve"> </w:t>
      </w:r>
      <w:r w:rsidR="00AA3CB2">
        <w:rPr>
          <w:u w:val="single"/>
          <w:lang w:val="ro-RO"/>
        </w:rPr>
        <w:t>sau inhibitori ai ECA</w:t>
      </w:r>
      <w:r w:rsidRPr="002F604B">
        <w:rPr>
          <w:lang w:val="ro-RO"/>
        </w:rPr>
        <w:t xml:space="preserve">: </w:t>
      </w:r>
      <w:r w:rsidR="00AA3CB2">
        <w:rPr>
          <w:lang w:val="ro-RO"/>
        </w:rPr>
        <w:t>d</w:t>
      </w:r>
      <w:r w:rsidR="00AA3CB2" w:rsidRPr="009D2A58">
        <w:rPr>
          <w:lang w:val="ro-RO"/>
        </w:rPr>
        <w:t>atele provenite din studii clinice au evidenţiat faptul că blocarea dublă a sistemului renină</w:t>
      </w:r>
      <w:r w:rsidR="00AA3CB2">
        <w:rPr>
          <w:lang w:val="ro-RO"/>
        </w:rPr>
        <w:noBreakHyphen/>
      </w:r>
      <w:r w:rsidR="00AA3CB2" w:rsidRPr="009D2A58">
        <w:rPr>
          <w:lang w:val="ro-RO"/>
        </w:rPr>
        <w:t>angiotensină</w:t>
      </w:r>
      <w:r w:rsidR="00AA3CB2">
        <w:rPr>
          <w:lang w:val="ro-RO"/>
        </w:rPr>
        <w:noBreakHyphen/>
      </w:r>
      <w:r w:rsidR="00AA3CB2" w:rsidRPr="009D2A58">
        <w:rPr>
          <w:lang w:val="ro-RO"/>
        </w:rPr>
        <w:t>aldosteron (SRAA), prin administrarea concomitentă a inhibitorilor ECA, blocanţilor receptorilor angiotensinei</w:t>
      </w:r>
      <w:r w:rsidR="00AA3CB2">
        <w:rPr>
          <w:lang w:val="ro-RO"/>
        </w:rPr>
        <w:t> </w:t>
      </w:r>
      <w:r w:rsidR="00AA3CB2" w:rsidRPr="009D2A58">
        <w:rPr>
          <w:lang w:val="ro-RO"/>
        </w:rPr>
        <w:t xml:space="preserve">II sau </w:t>
      </w:r>
      <w:r w:rsidR="00C63E2D">
        <w:rPr>
          <w:lang w:val="ro-RO"/>
        </w:rPr>
        <w:t xml:space="preserve">a </w:t>
      </w:r>
      <w:r w:rsidR="00AA3CB2" w:rsidRPr="009D2A58">
        <w:rPr>
          <w:lang w:val="ro-RO"/>
        </w:rPr>
        <w:t xml:space="preserve">aliskirenului, este asociată cu o frecvenţă mai mare a reacţiilor adverse, cum sunt hipotensiunea arterială, hiperkaliemia şi </w:t>
      </w:r>
      <w:r w:rsidR="00C63E2D">
        <w:rPr>
          <w:lang w:val="ro-RO"/>
        </w:rPr>
        <w:t xml:space="preserve">diminuarea </w:t>
      </w:r>
      <w:r w:rsidR="00C63E2D" w:rsidRPr="009D2A58">
        <w:rPr>
          <w:lang w:val="ro-RO"/>
        </w:rPr>
        <w:t>funcţi</w:t>
      </w:r>
      <w:r w:rsidR="00C63E2D">
        <w:rPr>
          <w:lang w:val="ro-RO"/>
        </w:rPr>
        <w:t>ei</w:t>
      </w:r>
      <w:r w:rsidR="00C63E2D" w:rsidRPr="009D2A58">
        <w:rPr>
          <w:lang w:val="ro-RO"/>
        </w:rPr>
        <w:t xml:space="preserve"> renal</w:t>
      </w:r>
      <w:r w:rsidR="00C63E2D">
        <w:rPr>
          <w:lang w:val="ro-RO"/>
        </w:rPr>
        <w:t>e</w:t>
      </w:r>
      <w:r w:rsidR="00C63E2D" w:rsidRPr="009D2A58">
        <w:rPr>
          <w:lang w:val="ro-RO"/>
        </w:rPr>
        <w:t xml:space="preserve"> </w:t>
      </w:r>
      <w:r w:rsidR="00AA3CB2" w:rsidRPr="009D2A58">
        <w:rPr>
          <w:lang w:val="ro-RO"/>
        </w:rPr>
        <w:t>(inclusiv insuficienţă renală acută), comparativ cu administrarea unui singur medicament care acţionează asupra SRAA (vezi pct. 4.3, 4.4 şi 5.1).</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u w:val="single"/>
          <w:lang w:val="ro-RO"/>
        </w:rPr>
        <w:t>Suplimente de potasiu şi diuretice care economisesc potasiu</w:t>
      </w:r>
      <w:r w:rsidRPr="002F604B">
        <w:rPr>
          <w:lang w:val="ro-RO"/>
        </w:rPr>
        <w:t>: pe baza experienţei cu alte medicamente care acţionează asupra sistemului renină-angiotensină, utilizarea concomitentă a diureticelor care economisesc potasiu, a suplimentelor de potasiu, a substituenţilor de sare care conţin potasiu sau a altor medicamente care pot creşte kaliemia (de exemplu, heparina) poate duce la creşterea kaliemiei şi, de aceea, nu este recomandată (vezi pct. 4.4).</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u w:val="single"/>
          <w:lang w:val="ro-RO"/>
        </w:rPr>
        <w:t>Litiu</w:t>
      </w:r>
      <w:r w:rsidRPr="002F604B">
        <w:rPr>
          <w:lang w:val="ro-RO"/>
        </w:rPr>
        <w:t>:</w:t>
      </w:r>
      <w:r w:rsidRPr="002F604B">
        <w:rPr>
          <w:b/>
          <w:lang w:val="ro-RO"/>
        </w:rPr>
        <w:t xml:space="preserve"> </w:t>
      </w:r>
      <w:r w:rsidRPr="002F604B">
        <w:rPr>
          <w:lang w:val="ro-RO"/>
        </w:rPr>
        <w:t xml:space="preserve">în timpul </w:t>
      </w:r>
      <w:r w:rsidR="00B342D0" w:rsidRPr="002F604B">
        <w:rPr>
          <w:lang w:val="ro-RO"/>
        </w:rPr>
        <w:t xml:space="preserve">administrării </w:t>
      </w:r>
      <w:r w:rsidR="00741C5E">
        <w:rPr>
          <w:lang w:val="ro-RO"/>
        </w:rPr>
        <w:t xml:space="preserve">concomitente de </w:t>
      </w:r>
      <w:r w:rsidRPr="002F604B">
        <w:rPr>
          <w:lang w:val="ro-RO"/>
        </w:rPr>
        <w:t>litiu cu inhibitori ai enzimei de conversie a angiotensinei</w:t>
      </w:r>
      <w:r w:rsidR="00B342D0" w:rsidRPr="002F604B">
        <w:rPr>
          <w:lang w:val="ro-RO"/>
        </w:rPr>
        <w:t>,</w:t>
      </w:r>
      <w:r w:rsidRPr="002F604B">
        <w:rPr>
          <w:lang w:val="ro-RO"/>
        </w:rPr>
        <w:t xml:space="preserve"> s-au raportat creşteri reversibile ale </w:t>
      </w:r>
      <w:r w:rsidR="00B342D0" w:rsidRPr="002F604B">
        <w:rPr>
          <w:lang w:val="ro-RO"/>
        </w:rPr>
        <w:t xml:space="preserve">concentraţiilor plasmatice </w:t>
      </w:r>
      <w:r w:rsidRPr="002F604B">
        <w:rPr>
          <w:lang w:val="ro-RO"/>
        </w:rPr>
        <w:t>şi toxicităţii litiului. Până în prezent, efecte similare s-au raportat foarte rar pentru irbesartan. De aceea, această asociere nu este recomandată (vezi pct. 4.4). Dacă asocierea se dovedeşte necesară, se recomandă monitorizarea atentă a litemiei.</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u w:val="single"/>
          <w:lang w:val="ro-RO"/>
        </w:rPr>
        <w:t>Antiinflamatoare nesteroidiene</w:t>
      </w:r>
      <w:r w:rsidRPr="002F604B">
        <w:rPr>
          <w:lang w:val="ro-RO"/>
        </w:rPr>
        <w:t xml:space="preserve">: atunci când se </w:t>
      </w:r>
      <w:r w:rsidR="00B342D0" w:rsidRPr="002F604B">
        <w:rPr>
          <w:lang w:val="ro-RO"/>
        </w:rPr>
        <w:t xml:space="preserve">administrează </w:t>
      </w:r>
      <w:r w:rsidRPr="002F604B">
        <w:rPr>
          <w:lang w:val="ro-RO"/>
        </w:rPr>
        <w:t>antagonişti ai receptorilor pentru angiotensină II concomitent cu antiinflamatoare nesteroidiene (adică inhibitori selectivi ai COX</w:t>
      </w:r>
      <w:r w:rsidR="00B342D0" w:rsidRPr="002F604B">
        <w:rPr>
          <w:lang w:val="ro-RO"/>
        </w:rPr>
        <w:t>-</w:t>
      </w:r>
      <w:r w:rsidRPr="002F604B">
        <w:rPr>
          <w:lang w:val="ro-RO"/>
        </w:rPr>
        <w:t xml:space="preserve">2, acid acetilsalicilic (&gt; 3 g/zi) şi </w:t>
      </w:r>
      <w:r w:rsidR="00B342D0" w:rsidRPr="002F604B">
        <w:rPr>
          <w:lang w:val="ro-RO"/>
        </w:rPr>
        <w:t xml:space="preserve">AINS </w:t>
      </w:r>
      <w:r w:rsidRPr="002F604B">
        <w:rPr>
          <w:lang w:val="ro-RO"/>
        </w:rPr>
        <w:t>neselective) poate să apară scăderea efectului antihipertensiv.</w:t>
      </w:r>
    </w:p>
    <w:p w:rsidR="00457E85" w:rsidRDefault="00457E85" w:rsidP="002F604B">
      <w:pPr>
        <w:pStyle w:val="EMEABodyText"/>
        <w:rPr>
          <w:lang w:val="ro-RO"/>
        </w:rPr>
      </w:pPr>
    </w:p>
    <w:p w:rsidR="00A2096F" w:rsidRPr="002F604B" w:rsidRDefault="00A2096F" w:rsidP="002F604B">
      <w:pPr>
        <w:pStyle w:val="EMEABodyText"/>
        <w:rPr>
          <w:lang w:val="ro-RO"/>
        </w:rPr>
      </w:pPr>
      <w:r w:rsidRPr="002F604B">
        <w:rPr>
          <w:lang w:val="ro-RO"/>
        </w:rPr>
        <w:t xml:space="preserve">Ca şi în cazul inhibitorilor </w:t>
      </w:r>
      <w:r w:rsidR="00B342D0" w:rsidRPr="002F604B">
        <w:rPr>
          <w:lang w:val="ro-RO"/>
        </w:rPr>
        <w:t>ECA</w:t>
      </w:r>
      <w:r w:rsidRPr="002F604B">
        <w:rPr>
          <w:lang w:val="ro-RO"/>
        </w:rPr>
        <w:t xml:space="preserve">, administrarea concomitentă de antagonişti ai receptorilor pentru angiotensină II cu antiinflamatoare nesteroidiene poate creşte riscul de deteriorare a funcţiei renale, cu posibilitatea apariţiei insuficienţei renale acute şi a creşterii kaliemiei, în special la pacienţii cu afectare prealabilă a funcţiei renale. Această asociere trebuie administrată cu prudenţă, în special </w:t>
      </w:r>
      <w:smartTag w:uri="urn:schemas-microsoft-com:office:smarttags" w:element="PersonName">
        <w:smartTagPr>
          <w:attr w:name="ProductID" w:val="la vârstnici. Pacienţii"/>
        </w:smartTagPr>
        <w:r w:rsidRPr="002F604B">
          <w:rPr>
            <w:lang w:val="ro-RO"/>
          </w:rPr>
          <w:t>la vârstnici. Pacienţii</w:t>
        </w:r>
      </w:smartTag>
      <w:r w:rsidRPr="002F604B">
        <w:rPr>
          <w:lang w:val="ro-RO"/>
        </w:rPr>
        <w:t xml:space="preserve"> trebuie hidrataţi adecvat şi trebuie monitorizată funcţia renală după iniţierea tratamentului asociat şi, ulterior, periodic.</w:t>
      </w:r>
    </w:p>
    <w:p w:rsidR="00E65CEB" w:rsidRDefault="00E65CEB" w:rsidP="00E65CEB">
      <w:pPr>
        <w:pStyle w:val="EMEABodyText"/>
        <w:rPr>
          <w:lang w:val="ro-RO"/>
        </w:rPr>
      </w:pPr>
    </w:p>
    <w:p w:rsidR="00E65CEB" w:rsidRDefault="00E65CEB" w:rsidP="00E65CEB">
      <w:pPr>
        <w:pStyle w:val="EMEABodyText"/>
        <w:rPr>
          <w:lang w:val="ro-RO"/>
        </w:rPr>
      </w:pPr>
      <w:r w:rsidRPr="004974BF">
        <w:rPr>
          <w:u w:val="single"/>
          <w:lang w:val="ro-RO"/>
        </w:rPr>
        <w:t>Repaglinidă</w:t>
      </w:r>
      <w:r>
        <w:rPr>
          <w:lang w:val="ro-RO"/>
        </w:rPr>
        <w:t xml:space="preserve">: irbesartanul poate inhiba </w:t>
      </w:r>
      <w:r w:rsidRPr="00D9777D">
        <w:rPr>
          <w:lang w:val="ro-RO"/>
        </w:rPr>
        <w:t>OATP1B1</w:t>
      </w:r>
      <w:r>
        <w:rPr>
          <w:lang w:val="ro-RO"/>
        </w:rPr>
        <w:t xml:space="preserve"> </w:t>
      </w:r>
      <w:r w:rsidRPr="00282174">
        <w:t>(</w:t>
      </w:r>
      <w:r w:rsidRPr="00282174">
        <w:rPr>
          <w:i/>
          <w:lang w:val="ro-RO"/>
        </w:rPr>
        <w:t>Organic Anion Transport Polypeptides 1B1</w:t>
      </w:r>
      <w:r>
        <w:rPr>
          <w:i/>
          <w:lang w:val="ro-RO"/>
        </w:rPr>
        <w:t>)</w:t>
      </w:r>
      <w:r>
        <w:rPr>
          <w:lang w:val="ro-RO"/>
        </w:rPr>
        <w:t>. În cadrul unui studiu clinic, s-a raportat faptul că irbesartanul a crescut valorile C</w:t>
      </w:r>
      <w:r w:rsidRPr="004974BF">
        <w:rPr>
          <w:vertAlign w:val="subscript"/>
          <w:lang w:val="ro-RO"/>
        </w:rPr>
        <w:t>max</w:t>
      </w:r>
      <w:r>
        <w:rPr>
          <w:lang w:val="ro-RO"/>
        </w:rPr>
        <w:t xml:space="preserve"> și ASC pentru repaglinidă (substrat al </w:t>
      </w:r>
      <w:r w:rsidRPr="00D9777D">
        <w:rPr>
          <w:lang w:val="ro-RO"/>
        </w:rPr>
        <w:t>OATP1B1</w:t>
      </w:r>
      <w:r>
        <w:rPr>
          <w:lang w:val="ro-RO"/>
        </w:rPr>
        <w:t>) de 1,8 ori și, respectiv, de 1,3 ori atunci când a fost administrat cu 1</w:t>
      </w:r>
      <w:r>
        <w:rPr>
          <w:lang w:val="en-US"/>
        </w:rPr>
        <w:t> </w:t>
      </w:r>
      <w:r>
        <w:rPr>
          <w:lang w:val="ro-RO"/>
        </w:rPr>
        <w:t xml:space="preserve">oră înainte de repaglinidă. În cadrul unui alt studiu, nu s-a raportat nicio interacțiune farmacocinetică relevantă atunci când cele două medicamente au fost administrate concomitent. Prin urmare, poate fi necesară ajustarea </w:t>
      </w:r>
      <w:r w:rsidRPr="00AB3554">
        <w:rPr>
          <w:lang w:val="ro-RO"/>
        </w:rPr>
        <w:t>dozei în tratamentul antidiabetic, cum este cea de</w:t>
      </w:r>
      <w:r>
        <w:rPr>
          <w:lang w:val="ro-RO"/>
        </w:rPr>
        <w:t xml:space="preserve"> repaglinidă (vezi pct. 4.4).</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u w:val="single"/>
          <w:lang w:val="ro-RO"/>
        </w:rPr>
        <w:t xml:space="preserve">Informaţii suplimentare </w:t>
      </w:r>
      <w:r w:rsidR="00B342D0" w:rsidRPr="002F604B">
        <w:rPr>
          <w:u w:val="single"/>
          <w:lang w:val="ro-RO"/>
        </w:rPr>
        <w:t xml:space="preserve">privind </w:t>
      </w:r>
      <w:r w:rsidRPr="002F604B">
        <w:rPr>
          <w:u w:val="single"/>
          <w:lang w:val="ro-RO"/>
        </w:rPr>
        <w:t>interacţiunile irbesartanului</w:t>
      </w:r>
      <w:r w:rsidRPr="002F604B">
        <w:rPr>
          <w:lang w:val="ro-RO"/>
        </w:rPr>
        <w:t>:</w:t>
      </w:r>
      <w:r w:rsidRPr="002F604B">
        <w:rPr>
          <w:b/>
          <w:lang w:val="ro-RO"/>
        </w:rPr>
        <w:t xml:space="preserve"> </w:t>
      </w:r>
      <w:r w:rsidRPr="002F604B">
        <w:rPr>
          <w:lang w:val="ro-RO"/>
        </w:rPr>
        <w:t>în studiile clinice, farmacocinetica irbesartanului nu a fost influenţată de administrarea hidroclorotiazidei. Irbesartanul este metabolizat în principal de către CYP2C9 şi în mai mică măsură, prin glucuronoconjugare. Nu s-au observat interacţiuni farmacocinetice sau farmacodinamice semnificative în cazul administrării de irbesartan</w:t>
      </w:r>
      <w:r w:rsidR="00B342D0" w:rsidRPr="002F604B">
        <w:rPr>
          <w:lang w:val="ro-RO"/>
        </w:rPr>
        <w:t xml:space="preserve"> în asociere</w:t>
      </w:r>
      <w:r w:rsidRPr="002F604B">
        <w:rPr>
          <w:lang w:val="ro-RO"/>
        </w:rPr>
        <w:t xml:space="preserve"> cu warfarină, un medicament metabolizat de CYP2C9. Nu s-au evaluat efectele inductorilor CYP2C9, cum </w:t>
      </w:r>
      <w:r w:rsidR="00B342D0" w:rsidRPr="002F604B">
        <w:rPr>
          <w:lang w:val="ro-RO"/>
        </w:rPr>
        <w:t xml:space="preserve">este </w:t>
      </w:r>
      <w:r w:rsidRPr="002F604B">
        <w:rPr>
          <w:lang w:val="ro-RO"/>
        </w:rPr>
        <w:t xml:space="preserve">rifampicina, asupra farmacocineticii irbesartanului. Farmacocinetica digoxinei nu a fost modificată prin administrarea concomitentă </w:t>
      </w:r>
      <w:r w:rsidR="00B342D0" w:rsidRPr="002F604B">
        <w:rPr>
          <w:lang w:val="ro-RO"/>
        </w:rPr>
        <w:t xml:space="preserve">a </w:t>
      </w:r>
      <w:r w:rsidRPr="002F604B">
        <w:rPr>
          <w:lang w:val="ro-RO"/>
        </w:rPr>
        <w:t>irbesartan</w:t>
      </w:r>
      <w:r w:rsidR="00B342D0" w:rsidRPr="002F604B">
        <w:rPr>
          <w:lang w:val="ro-RO"/>
        </w:rPr>
        <w:t>ului</w:t>
      </w:r>
      <w:r w:rsidRPr="002F604B">
        <w:rPr>
          <w:lang w:val="ro-RO"/>
        </w:rPr>
        <w:t>.</w:t>
      </w:r>
    </w:p>
    <w:p w:rsidR="00A2096F" w:rsidRPr="002F604B" w:rsidRDefault="00A2096F" w:rsidP="002F604B">
      <w:pPr>
        <w:pStyle w:val="EMEABodyText"/>
        <w:rPr>
          <w:lang w:val="ro-RO"/>
        </w:rPr>
      </w:pPr>
    </w:p>
    <w:p w:rsidR="00A2096F" w:rsidRPr="002F604B" w:rsidRDefault="00A2096F" w:rsidP="002F604B">
      <w:pPr>
        <w:pStyle w:val="EMEAHeading2"/>
        <w:rPr>
          <w:lang w:val="ro-RO"/>
        </w:rPr>
      </w:pPr>
      <w:r w:rsidRPr="002F604B">
        <w:rPr>
          <w:lang w:val="ro-RO"/>
        </w:rPr>
        <w:t>4.6</w:t>
      </w:r>
      <w:r w:rsidRPr="002F604B">
        <w:rPr>
          <w:lang w:val="ro-RO"/>
        </w:rPr>
        <w:tab/>
        <w:t>Fertilitatea, sarcina şi alăptarea</w:t>
      </w:r>
    </w:p>
    <w:p w:rsidR="00A2096F" w:rsidRPr="002F604B" w:rsidRDefault="00A2096F" w:rsidP="002F604B">
      <w:pPr>
        <w:pStyle w:val="EMEAHeading2"/>
        <w:rPr>
          <w:lang w:val="ro-RO"/>
        </w:rPr>
      </w:pPr>
    </w:p>
    <w:p w:rsidR="00A2096F" w:rsidRPr="002F604B" w:rsidRDefault="00A2096F" w:rsidP="002F604B">
      <w:pPr>
        <w:pStyle w:val="EMEABodyText"/>
        <w:keepNext/>
        <w:rPr>
          <w:u w:val="single"/>
          <w:lang w:val="ro-RO"/>
        </w:rPr>
      </w:pPr>
      <w:r w:rsidRPr="002F604B">
        <w:rPr>
          <w:u w:val="single"/>
          <w:lang w:val="ro-RO"/>
        </w:rPr>
        <w:t>Sarcina</w:t>
      </w:r>
    </w:p>
    <w:p w:rsidR="00A2096F" w:rsidRPr="002F604B" w:rsidRDefault="00A2096F" w:rsidP="002F604B">
      <w:pPr>
        <w:pStyle w:val="EMEABodyText"/>
        <w:keepNext/>
        <w:rPr>
          <w:b/>
          <w:lang w:val="ro-RO"/>
        </w:rPr>
      </w:pPr>
    </w:p>
    <w:p w:rsidR="00A2096F" w:rsidRPr="002F604B" w:rsidRDefault="00A2096F" w:rsidP="002F604B">
      <w:pPr>
        <w:pStyle w:val="EMEABodyText"/>
        <w:pBdr>
          <w:top w:val="single" w:sz="4" w:space="1" w:color="auto"/>
          <w:left w:val="single" w:sz="4" w:space="4" w:color="auto"/>
          <w:bottom w:val="single" w:sz="4" w:space="1" w:color="auto"/>
          <w:right w:val="single" w:sz="4" w:space="4" w:color="auto"/>
        </w:pBdr>
        <w:rPr>
          <w:lang w:val="ro-RO"/>
        </w:rPr>
      </w:pPr>
      <w:r w:rsidRPr="002F604B">
        <w:rPr>
          <w:lang w:val="ro-RO"/>
        </w:rPr>
        <w:t>Folosirea ARA II nu este recomandată în timpul primului trimestru de sarcină (vezi pct. 4.4). Folosirea ARA II este contraindicată în al doilea şi al treilea trimestru de sarcină (vezi pct. 4.3 şi 4.4).</w:t>
      </w:r>
    </w:p>
    <w:p w:rsidR="00A2096F" w:rsidRPr="002F604B" w:rsidRDefault="00A2096F" w:rsidP="002F604B">
      <w:pPr>
        <w:pStyle w:val="EMEABodyText"/>
        <w:rPr>
          <w:szCs w:val="22"/>
          <w:lang w:val="ro-RO"/>
        </w:rPr>
      </w:pPr>
    </w:p>
    <w:p w:rsidR="00A2096F" w:rsidRPr="002F604B" w:rsidRDefault="00C84B80" w:rsidP="002F604B">
      <w:pPr>
        <w:pStyle w:val="EMEABodyText"/>
        <w:rPr>
          <w:szCs w:val="22"/>
          <w:lang w:val="ro-RO"/>
        </w:rPr>
      </w:pPr>
      <w:r w:rsidRPr="002F604B">
        <w:rPr>
          <w:lang w:val="ro-RO"/>
        </w:rPr>
        <w:t xml:space="preserve">Dovezile </w:t>
      </w:r>
      <w:r w:rsidR="00A2096F" w:rsidRPr="002F604B">
        <w:rPr>
          <w:szCs w:val="22"/>
          <w:lang w:val="ro-RO"/>
        </w:rPr>
        <w:t>epidemiologic</w:t>
      </w:r>
      <w:r w:rsidRPr="002F604B">
        <w:rPr>
          <w:szCs w:val="22"/>
          <w:lang w:val="ro-RO"/>
        </w:rPr>
        <w:t>e</w:t>
      </w:r>
      <w:r w:rsidR="00A2096F" w:rsidRPr="002F604B">
        <w:rPr>
          <w:szCs w:val="22"/>
          <w:lang w:val="ro-RO"/>
        </w:rPr>
        <w:t xml:space="preserve"> </w:t>
      </w:r>
      <w:r w:rsidRPr="002F604B">
        <w:rPr>
          <w:lang w:val="ro-RO"/>
        </w:rPr>
        <w:t xml:space="preserve">privind </w:t>
      </w:r>
      <w:r w:rsidR="00A2096F" w:rsidRPr="002F604B">
        <w:rPr>
          <w:szCs w:val="22"/>
          <w:lang w:val="ro-RO"/>
        </w:rPr>
        <w:t>riscul de teratogenicitate după expunerea la inhibitori ECA în primul trimestru de sarcină nu a</w:t>
      </w:r>
      <w:r w:rsidR="00EC3B23">
        <w:rPr>
          <w:szCs w:val="22"/>
          <w:lang w:val="ro-RO"/>
        </w:rPr>
        <w:t>u</w:t>
      </w:r>
      <w:r w:rsidR="00A2096F" w:rsidRPr="002F604B">
        <w:rPr>
          <w:szCs w:val="22"/>
          <w:lang w:val="ro-RO"/>
        </w:rPr>
        <w:t xml:space="preserve"> fost </w:t>
      </w:r>
      <w:r w:rsidRPr="002F604B">
        <w:rPr>
          <w:lang w:val="ro-RO"/>
        </w:rPr>
        <w:t>concludente</w:t>
      </w:r>
      <w:r w:rsidR="00A2096F" w:rsidRPr="002F604B">
        <w:rPr>
          <w:szCs w:val="22"/>
          <w:lang w:val="ro-RO"/>
        </w:rPr>
        <w:t xml:space="preserve">; totuşi, nu poate fi exclusă o creştere mică a riscului. </w:t>
      </w:r>
      <w:r w:rsidRPr="002F604B">
        <w:rPr>
          <w:lang w:val="ro-RO"/>
        </w:rPr>
        <w:t xml:space="preserve">Deşi </w:t>
      </w:r>
      <w:r w:rsidR="00A2096F" w:rsidRPr="002F604B">
        <w:rPr>
          <w:szCs w:val="22"/>
          <w:lang w:val="ro-RO"/>
        </w:rPr>
        <w:t xml:space="preserve">nu există date epidemiologice controlate </w:t>
      </w:r>
      <w:r w:rsidRPr="002F604B">
        <w:rPr>
          <w:lang w:val="ro-RO"/>
        </w:rPr>
        <w:t xml:space="preserve">privind </w:t>
      </w:r>
      <w:r w:rsidR="00A2096F" w:rsidRPr="002F604B">
        <w:rPr>
          <w:szCs w:val="22"/>
          <w:lang w:val="ro-RO"/>
        </w:rPr>
        <w:t xml:space="preserve">riscul tratamentului cu </w:t>
      </w:r>
      <w:r w:rsidRPr="002F604B">
        <w:rPr>
          <w:szCs w:val="22"/>
          <w:lang w:val="ro-RO"/>
        </w:rPr>
        <w:t>a</w:t>
      </w:r>
      <w:r w:rsidR="00A2096F" w:rsidRPr="002F604B">
        <w:rPr>
          <w:szCs w:val="22"/>
          <w:lang w:val="ro-RO"/>
        </w:rPr>
        <w:t xml:space="preserve">ntagonişti ai </w:t>
      </w:r>
      <w:r w:rsidRPr="002F604B">
        <w:rPr>
          <w:szCs w:val="22"/>
          <w:lang w:val="ro-RO"/>
        </w:rPr>
        <w:t>r</w:t>
      </w:r>
      <w:r w:rsidR="00A2096F" w:rsidRPr="002F604B">
        <w:rPr>
          <w:szCs w:val="22"/>
          <w:lang w:val="ro-RO"/>
        </w:rPr>
        <w:t xml:space="preserve">eceptorilor pentru </w:t>
      </w:r>
      <w:r w:rsidRPr="002F604B">
        <w:rPr>
          <w:szCs w:val="22"/>
          <w:lang w:val="ro-RO"/>
        </w:rPr>
        <w:t>a</w:t>
      </w:r>
      <w:r w:rsidR="00A2096F" w:rsidRPr="002F604B">
        <w:rPr>
          <w:szCs w:val="22"/>
          <w:lang w:val="ro-RO"/>
        </w:rPr>
        <w:t>ngiotensină II (ARA</w:t>
      </w:r>
      <w:r w:rsidRPr="002F604B">
        <w:rPr>
          <w:szCs w:val="22"/>
          <w:lang w:val="ro-RO"/>
        </w:rPr>
        <w:t> </w:t>
      </w:r>
      <w:r w:rsidR="00A2096F" w:rsidRPr="002F604B">
        <w:rPr>
          <w:szCs w:val="22"/>
          <w:lang w:val="ro-RO"/>
        </w:rPr>
        <w:t>II), risc</w:t>
      </w:r>
      <w:r w:rsidRPr="002F604B">
        <w:rPr>
          <w:lang w:val="ro-RO"/>
        </w:rPr>
        <w:t>uri</w:t>
      </w:r>
      <w:r w:rsidR="00A2096F" w:rsidRPr="002F604B">
        <w:rPr>
          <w:szCs w:val="22"/>
          <w:lang w:val="ro-RO"/>
        </w:rPr>
        <w:t xml:space="preserve"> similar</w:t>
      </w:r>
      <w:r w:rsidRPr="002F604B">
        <w:rPr>
          <w:szCs w:val="22"/>
          <w:lang w:val="ro-RO"/>
        </w:rPr>
        <w:t>e</w:t>
      </w:r>
      <w:r w:rsidR="00A2096F" w:rsidRPr="002F604B">
        <w:rPr>
          <w:szCs w:val="22"/>
          <w:lang w:val="ro-RO"/>
        </w:rPr>
        <w:t xml:space="preserve"> pot să existe pentru această clasă de medicamente. Cu excepţia cazului în care continuarea terapiei cu ARA II este considerată esenţială, </w:t>
      </w:r>
      <w:r w:rsidRPr="002F604B">
        <w:rPr>
          <w:lang w:val="ro-RO"/>
        </w:rPr>
        <w:t xml:space="preserve">tratamentul </w:t>
      </w:r>
      <w:r w:rsidR="00A2096F" w:rsidRPr="002F604B">
        <w:rPr>
          <w:szCs w:val="22"/>
          <w:lang w:val="ro-RO"/>
        </w:rPr>
        <w:t>pacientel</w:t>
      </w:r>
      <w:r w:rsidRPr="002F604B">
        <w:rPr>
          <w:szCs w:val="22"/>
          <w:lang w:val="ro-RO"/>
        </w:rPr>
        <w:t>or</w:t>
      </w:r>
      <w:r w:rsidR="00A2096F" w:rsidRPr="002F604B">
        <w:rPr>
          <w:szCs w:val="22"/>
          <w:lang w:val="ro-RO"/>
        </w:rPr>
        <w:t xml:space="preserve"> care planifică să rămână gravide trebuie </w:t>
      </w:r>
      <w:r w:rsidRPr="002F604B">
        <w:rPr>
          <w:lang w:val="ro-RO"/>
        </w:rPr>
        <w:t xml:space="preserve">schimbat cu </w:t>
      </w:r>
      <w:r w:rsidR="00A2096F" w:rsidRPr="002F604B">
        <w:rPr>
          <w:szCs w:val="22"/>
          <w:lang w:val="ro-RO"/>
        </w:rPr>
        <w:t>medicamente antihipertensive alternative</w:t>
      </w:r>
      <w:r w:rsidRPr="002F604B">
        <w:rPr>
          <w:szCs w:val="22"/>
          <w:lang w:val="ro-RO"/>
        </w:rPr>
        <w:t>,</w:t>
      </w:r>
      <w:r w:rsidR="00A2096F" w:rsidRPr="002F604B">
        <w:rPr>
          <w:szCs w:val="22"/>
          <w:lang w:val="ro-RO"/>
        </w:rPr>
        <w:t xml:space="preserve"> care au un profil de siguranţă stabilit pentru folosirea în sarcină. Atunci când este </w:t>
      </w:r>
      <w:r w:rsidRPr="002F604B">
        <w:rPr>
          <w:lang w:val="ro-RO"/>
        </w:rPr>
        <w:t xml:space="preserve">constatată </w:t>
      </w:r>
      <w:r w:rsidR="00A2096F" w:rsidRPr="002F604B">
        <w:rPr>
          <w:szCs w:val="22"/>
          <w:lang w:val="ro-RO"/>
        </w:rPr>
        <w:t xml:space="preserve">prezenţa sarcinii, tratamentul cu ARA II trebuie </w:t>
      </w:r>
      <w:r w:rsidRPr="002F604B">
        <w:rPr>
          <w:lang w:val="ro-RO"/>
        </w:rPr>
        <w:t xml:space="preserve">oprit </w:t>
      </w:r>
      <w:r w:rsidR="00A2096F" w:rsidRPr="002F604B">
        <w:rPr>
          <w:szCs w:val="22"/>
          <w:lang w:val="ro-RO"/>
        </w:rPr>
        <w:t>imediat şi</w:t>
      </w:r>
      <w:r w:rsidRPr="002F604B">
        <w:rPr>
          <w:szCs w:val="22"/>
          <w:lang w:val="ro-RO"/>
        </w:rPr>
        <w:t>,</w:t>
      </w:r>
      <w:r w:rsidR="00A2096F" w:rsidRPr="002F604B">
        <w:rPr>
          <w:szCs w:val="22"/>
          <w:lang w:val="ro-RO"/>
        </w:rPr>
        <w:t xml:space="preserve"> dacă este cazul</w:t>
      </w:r>
      <w:r w:rsidRPr="002F604B">
        <w:rPr>
          <w:szCs w:val="22"/>
          <w:lang w:val="ro-RO"/>
        </w:rPr>
        <w:t>,</w:t>
      </w:r>
      <w:r w:rsidR="00A2096F" w:rsidRPr="002F604B">
        <w:rPr>
          <w:szCs w:val="22"/>
          <w:lang w:val="ro-RO"/>
        </w:rPr>
        <w:t xml:space="preserve"> trebuie începută terapi</w:t>
      </w:r>
      <w:r w:rsidRPr="002F604B">
        <w:rPr>
          <w:szCs w:val="22"/>
          <w:lang w:val="ro-RO"/>
        </w:rPr>
        <w:t>a</w:t>
      </w:r>
      <w:r w:rsidR="00A2096F" w:rsidRPr="002F604B">
        <w:rPr>
          <w:szCs w:val="22"/>
          <w:lang w:val="ro-RO"/>
        </w:rPr>
        <w:t xml:space="preserve"> alternativă.</w:t>
      </w:r>
    </w:p>
    <w:p w:rsidR="00A2096F" w:rsidRPr="002F604B" w:rsidRDefault="00A2096F" w:rsidP="002F604B">
      <w:pPr>
        <w:pStyle w:val="EMEABodyText"/>
        <w:rPr>
          <w:szCs w:val="22"/>
          <w:lang w:val="ro-RO"/>
        </w:rPr>
      </w:pPr>
    </w:p>
    <w:p w:rsidR="00A2096F" w:rsidRPr="002F604B" w:rsidRDefault="00A2096F" w:rsidP="002F604B">
      <w:pPr>
        <w:pStyle w:val="EMEABodyText"/>
        <w:rPr>
          <w:szCs w:val="22"/>
          <w:lang w:val="ro-RO"/>
        </w:rPr>
      </w:pPr>
      <w:r w:rsidRPr="002F604B">
        <w:rPr>
          <w:szCs w:val="22"/>
          <w:lang w:val="ro-RO"/>
        </w:rPr>
        <w:t>Este cunoscut faptul că expunerea la terapia cu ARA II în al doilea şi al treilea trimestru de sarcină induce fetotoxicitate la om (scăderea funcţiei renale, oligohidramnios, osificarea întârziată a craniului) şi toxicitate neonatală (insuficienţă renală, hipotensiune</w:t>
      </w:r>
      <w:r w:rsidR="00B41F30" w:rsidRPr="002F604B">
        <w:rPr>
          <w:lang w:val="ro-RO"/>
        </w:rPr>
        <w:t xml:space="preserve"> arterială</w:t>
      </w:r>
      <w:r w:rsidRPr="002F604B">
        <w:rPr>
          <w:szCs w:val="22"/>
          <w:lang w:val="ro-RO"/>
        </w:rPr>
        <w:t xml:space="preserve">, hiperpotasemie). </w:t>
      </w:r>
      <w:r w:rsidRPr="002F604B">
        <w:rPr>
          <w:lang w:val="ro-RO"/>
        </w:rPr>
        <w:t>(Vezi pct. 5.3).</w:t>
      </w:r>
    </w:p>
    <w:p w:rsidR="00457E85" w:rsidRDefault="00457E85" w:rsidP="002F604B">
      <w:pPr>
        <w:pStyle w:val="EMEABodyText"/>
        <w:rPr>
          <w:szCs w:val="22"/>
          <w:lang w:val="ro-RO"/>
        </w:rPr>
      </w:pPr>
    </w:p>
    <w:p w:rsidR="00A2096F" w:rsidRPr="002F604B" w:rsidRDefault="00A2096F" w:rsidP="002F604B">
      <w:pPr>
        <w:pStyle w:val="EMEABodyText"/>
        <w:rPr>
          <w:szCs w:val="22"/>
          <w:lang w:val="ro-RO"/>
        </w:rPr>
      </w:pPr>
      <w:r w:rsidRPr="002F604B">
        <w:rPr>
          <w:szCs w:val="22"/>
          <w:lang w:val="ro-RO"/>
        </w:rPr>
        <w:t>Dacă s-a produs expunerea la ARA II din al doilea trimestru de sarcină, se recomandă verificarea prin ecografie a funcţiei renale şi a craniului.</w:t>
      </w:r>
    </w:p>
    <w:p w:rsidR="00457E85" w:rsidRDefault="00457E85" w:rsidP="002F604B">
      <w:pPr>
        <w:pStyle w:val="EMEABodyText"/>
        <w:rPr>
          <w:szCs w:val="22"/>
          <w:lang w:val="ro-RO"/>
        </w:rPr>
      </w:pPr>
    </w:p>
    <w:p w:rsidR="00A2096F" w:rsidRPr="002F604B" w:rsidRDefault="00A2096F" w:rsidP="002F604B">
      <w:pPr>
        <w:pStyle w:val="EMEABodyText"/>
        <w:rPr>
          <w:szCs w:val="22"/>
          <w:lang w:val="ro-RO"/>
        </w:rPr>
      </w:pPr>
      <w:r w:rsidRPr="002F604B">
        <w:rPr>
          <w:szCs w:val="22"/>
          <w:lang w:val="ro-RO"/>
        </w:rPr>
        <w:t>Copiii ai căror mame au luat ARA II trebuie atent monitorizaţi pentru hipotensiune</w:t>
      </w:r>
      <w:r w:rsidR="00B41F30" w:rsidRPr="002F604B">
        <w:rPr>
          <w:lang w:val="ro-RO"/>
        </w:rPr>
        <w:t xml:space="preserve"> arterială</w:t>
      </w:r>
      <w:r w:rsidRPr="002F604B">
        <w:rPr>
          <w:szCs w:val="22"/>
          <w:lang w:val="ro-RO"/>
        </w:rPr>
        <w:t xml:space="preserve"> (vezi pct. 4.3 şi 4.4).</w:t>
      </w:r>
    </w:p>
    <w:p w:rsidR="00A2096F" w:rsidRPr="002F604B" w:rsidRDefault="00A2096F" w:rsidP="002F604B">
      <w:pPr>
        <w:pStyle w:val="EMEABodyText"/>
        <w:rPr>
          <w:lang w:val="ro-RO"/>
        </w:rPr>
      </w:pPr>
    </w:p>
    <w:p w:rsidR="00A2096F" w:rsidRPr="002F604B" w:rsidRDefault="00A2096F" w:rsidP="002F604B">
      <w:pPr>
        <w:pStyle w:val="EMEABodyText"/>
        <w:keepNext/>
        <w:rPr>
          <w:b/>
          <w:lang w:val="ro-RO"/>
        </w:rPr>
      </w:pPr>
      <w:r w:rsidRPr="002F604B">
        <w:rPr>
          <w:u w:val="single"/>
          <w:lang w:val="ro-RO"/>
        </w:rPr>
        <w:t>Alăptarea</w:t>
      </w:r>
    </w:p>
    <w:p w:rsidR="00A2096F" w:rsidRPr="002F604B" w:rsidRDefault="00A2096F" w:rsidP="002F604B">
      <w:pPr>
        <w:pStyle w:val="EMEAHeading2"/>
        <w:rPr>
          <w:lang w:val="ro-RO"/>
        </w:rPr>
      </w:pPr>
    </w:p>
    <w:p w:rsidR="00A2096F" w:rsidRPr="002F604B" w:rsidRDefault="00A2096F" w:rsidP="002F604B">
      <w:pPr>
        <w:pStyle w:val="EMEABodyText"/>
        <w:rPr>
          <w:lang w:val="ro-RO"/>
        </w:rPr>
      </w:pPr>
      <w:r w:rsidRPr="002F604B">
        <w:rPr>
          <w:szCs w:val="22"/>
          <w:lang w:val="ro-RO"/>
        </w:rPr>
        <w:t xml:space="preserve">Deoarece nu sunt disponibile date privind utilizarea </w:t>
      </w:r>
      <w:r w:rsidRPr="002F604B">
        <w:rPr>
          <w:lang w:val="ro-RO"/>
        </w:rPr>
        <w:t xml:space="preserve">Aprovel </w:t>
      </w:r>
      <w:r w:rsidRPr="002F604B">
        <w:rPr>
          <w:szCs w:val="22"/>
          <w:lang w:val="ro-RO"/>
        </w:rPr>
        <w:t>în timpul alăptării, nu se recomandă administrarea Aprovel şi sunt de preferat tratamente alternative cu profile de siguranţă mai bine stabilite în timpul alăptării, în special atunci când sunt alăptaţi nou-născuţi sau sugari prematuri.</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noProof/>
          <w:lang w:val="ro-RO"/>
        </w:rPr>
        <w:t>Nu se cunoaşte dacă irbesartanul sau metaboliţii acestuia se excretă în laptele uman.</w:t>
      </w:r>
    </w:p>
    <w:p w:rsidR="00A2096F" w:rsidRPr="002F604B" w:rsidRDefault="00A2096F" w:rsidP="002F604B">
      <w:pPr>
        <w:pStyle w:val="EMEABodyText"/>
        <w:rPr>
          <w:lang w:val="ro-RO"/>
        </w:rPr>
      </w:pPr>
      <w:r w:rsidRPr="002F604B">
        <w:rPr>
          <w:noProof/>
          <w:lang w:val="ro-RO"/>
        </w:rPr>
        <w:t xml:space="preserve">Datele farmacodinamice/toxicologice </w:t>
      </w:r>
      <w:r w:rsidR="00B41F30" w:rsidRPr="002F604B">
        <w:rPr>
          <w:noProof/>
          <w:lang w:val="ro-RO"/>
        </w:rPr>
        <w:t xml:space="preserve">disponibile </w:t>
      </w:r>
      <w:r w:rsidRPr="002F604B">
        <w:rPr>
          <w:noProof/>
          <w:lang w:val="ro-RO"/>
        </w:rPr>
        <w:t>la şobolan au evidenţiat excreţia irbesartanului sau a metaboliţilor acestuia în lapte (pentru informaţii detaliate, vezi pct. 5.3).</w:t>
      </w:r>
    </w:p>
    <w:p w:rsidR="00A2096F" w:rsidRPr="002F604B" w:rsidRDefault="00A2096F" w:rsidP="002F604B">
      <w:pPr>
        <w:pStyle w:val="EMEABodyText"/>
        <w:rPr>
          <w:lang w:val="ro-RO"/>
        </w:rPr>
      </w:pPr>
    </w:p>
    <w:p w:rsidR="00A2096F" w:rsidRPr="002F604B" w:rsidRDefault="00A2096F" w:rsidP="002F604B">
      <w:pPr>
        <w:pStyle w:val="EMEABodyText"/>
        <w:rPr>
          <w:u w:val="single"/>
          <w:lang w:val="ro-RO"/>
        </w:rPr>
      </w:pPr>
      <w:r w:rsidRPr="002F604B">
        <w:rPr>
          <w:u w:val="single"/>
          <w:lang w:val="ro-RO"/>
        </w:rPr>
        <w:t>Fertilitatea</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lang w:val="ro-RO"/>
        </w:rPr>
        <w:t xml:space="preserve">Irbesartanul nu a avut niciun efect asupra fertilităţii la şobolanii trataţi şi nici asupra puilor acestora la doze </w:t>
      </w:r>
      <w:r w:rsidR="00B41F30" w:rsidRPr="002F604B">
        <w:rPr>
          <w:lang w:val="ro-RO"/>
        </w:rPr>
        <w:t xml:space="preserve">până la valori </w:t>
      </w:r>
      <w:r w:rsidRPr="002F604B">
        <w:rPr>
          <w:lang w:val="ro-RO"/>
        </w:rPr>
        <w:t>care determină primele semne de toxicitate la părinţi (vezi pct. 5.3).</w:t>
      </w:r>
    </w:p>
    <w:p w:rsidR="00A2096F" w:rsidRPr="002F604B" w:rsidRDefault="00A2096F" w:rsidP="002F604B">
      <w:pPr>
        <w:pStyle w:val="EMEABodyText"/>
        <w:rPr>
          <w:lang w:val="ro-RO"/>
        </w:rPr>
      </w:pPr>
    </w:p>
    <w:p w:rsidR="00A2096F" w:rsidRPr="002F604B" w:rsidRDefault="00A2096F" w:rsidP="002F604B">
      <w:pPr>
        <w:pStyle w:val="EMEAHeading2"/>
        <w:rPr>
          <w:lang w:val="ro-RO"/>
        </w:rPr>
      </w:pPr>
      <w:r w:rsidRPr="002F604B">
        <w:rPr>
          <w:lang w:val="ro-RO"/>
        </w:rPr>
        <w:t>4.7</w:t>
      </w:r>
      <w:r w:rsidRPr="002F604B">
        <w:rPr>
          <w:lang w:val="ro-RO"/>
        </w:rPr>
        <w:tab/>
        <w:t>Efecte asupra capacităţii de a conduce vehicule şi de a folosi utilaje</w:t>
      </w:r>
    </w:p>
    <w:p w:rsidR="00A2096F" w:rsidRPr="002F604B" w:rsidRDefault="00A2096F" w:rsidP="002F604B">
      <w:pPr>
        <w:pStyle w:val="EMEAHeading2"/>
        <w:rPr>
          <w:lang w:val="ro-RO"/>
        </w:rPr>
      </w:pPr>
    </w:p>
    <w:p w:rsidR="00A2096F" w:rsidRPr="002F604B" w:rsidRDefault="00A2096F" w:rsidP="002F604B">
      <w:pPr>
        <w:pStyle w:val="EMEABodyText"/>
        <w:rPr>
          <w:lang w:val="ro-RO"/>
        </w:rPr>
      </w:pPr>
      <w:r w:rsidRPr="002F604B">
        <w:rPr>
          <w:lang w:val="ro-RO"/>
        </w:rPr>
        <w:t>Ţinând cont de proprietăţile sale farmacodinamice, este puţin probabil ca irbesartanul să afecteze capacitate</w:t>
      </w:r>
      <w:r w:rsidR="005E0285">
        <w:rPr>
          <w:lang w:val="ro-RO"/>
        </w:rPr>
        <w:t>a de conduce vehicule sau de a folosi utilaje</w:t>
      </w:r>
      <w:r w:rsidRPr="002F604B">
        <w:rPr>
          <w:lang w:val="ro-RO"/>
        </w:rPr>
        <w:t>. În cazul conducerii de vehicule sau</w:t>
      </w:r>
      <w:r w:rsidR="00B41F30" w:rsidRPr="002F604B">
        <w:rPr>
          <w:lang w:val="ro-RO"/>
        </w:rPr>
        <w:t xml:space="preserve"> al</w:t>
      </w:r>
      <w:r w:rsidRPr="002F604B">
        <w:rPr>
          <w:lang w:val="ro-RO"/>
        </w:rPr>
        <w:t xml:space="preserve"> folosirii de utilaje, trebuie să se ia în considerare că</w:t>
      </w:r>
      <w:r w:rsidR="00B41F30" w:rsidRPr="002F604B">
        <w:rPr>
          <w:lang w:val="ro-RO"/>
        </w:rPr>
        <w:t>,</w:t>
      </w:r>
      <w:r w:rsidRPr="002F604B">
        <w:rPr>
          <w:lang w:val="ro-RO"/>
        </w:rPr>
        <w:t xml:space="preserve"> în timpul tratamentului</w:t>
      </w:r>
      <w:r w:rsidR="00B41F30" w:rsidRPr="002F604B">
        <w:rPr>
          <w:lang w:val="ro-RO"/>
        </w:rPr>
        <w:t>,</w:t>
      </w:r>
      <w:r w:rsidRPr="002F604B">
        <w:rPr>
          <w:lang w:val="ro-RO"/>
        </w:rPr>
        <w:t xml:space="preserve"> pot apărea </w:t>
      </w:r>
      <w:r w:rsidR="00B41F30" w:rsidRPr="002F604B">
        <w:rPr>
          <w:lang w:val="ro-RO"/>
        </w:rPr>
        <w:t xml:space="preserve">ameţeli </w:t>
      </w:r>
      <w:r w:rsidRPr="002F604B">
        <w:rPr>
          <w:lang w:val="ro-RO"/>
        </w:rPr>
        <w:t>sau oboseală.</w:t>
      </w:r>
    </w:p>
    <w:p w:rsidR="00A2096F" w:rsidRPr="002F604B" w:rsidRDefault="00A2096F" w:rsidP="002F604B">
      <w:pPr>
        <w:pStyle w:val="EMEABodyText"/>
        <w:rPr>
          <w:lang w:val="ro-RO"/>
        </w:rPr>
      </w:pPr>
    </w:p>
    <w:p w:rsidR="00A2096F" w:rsidRPr="002F604B" w:rsidRDefault="00A2096F" w:rsidP="002F604B">
      <w:pPr>
        <w:pStyle w:val="EMEAHeading2"/>
        <w:rPr>
          <w:lang w:val="ro-RO"/>
        </w:rPr>
      </w:pPr>
      <w:r w:rsidRPr="002F604B">
        <w:rPr>
          <w:lang w:val="ro-RO"/>
        </w:rPr>
        <w:t>4.8</w:t>
      </w:r>
      <w:r w:rsidRPr="002F604B">
        <w:rPr>
          <w:lang w:val="ro-RO"/>
        </w:rPr>
        <w:tab/>
        <w:t>Reacţii adverse</w:t>
      </w:r>
    </w:p>
    <w:p w:rsidR="00A2096F" w:rsidRPr="002F604B" w:rsidRDefault="00A2096F" w:rsidP="002F604B">
      <w:pPr>
        <w:pStyle w:val="EMEABodyText"/>
        <w:keepNext/>
        <w:rPr>
          <w:lang w:val="ro-RO"/>
        </w:rPr>
      </w:pPr>
    </w:p>
    <w:p w:rsidR="00A2096F" w:rsidRPr="002F604B" w:rsidRDefault="00A2096F" w:rsidP="002F604B">
      <w:pPr>
        <w:pStyle w:val="EMEABodyText"/>
        <w:rPr>
          <w:lang w:val="ro-RO"/>
        </w:rPr>
      </w:pPr>
      <w:r w:rsidRPr="002F604B">
        <w:rPr>
          <w:lang w:val="ro-RO"/>
        </w:rPr>
        <w:t>În studiile clinice controlate cu placebo, la pacienţi cu hipertensiune arterială, incidenţa totală a evenimentelor adverse nu a prezentat diferenţe între grupul tratat cu irbesartan (56,2%) şi grupul la care s-a administrat placebo (56,5%). Întreruperile tratamentului din cauza oricărui eveniment advers, clinic sau paraclinic, au fost mai puţin frecvente la pacienţii trataţi cu irbesartan (3,3%) decât la cei la care s-a administrat placebo (4,5%). Incidenţa evenimentelor adverse nu a fost dependentă de doză (în intervalul dozelor recomandate), de sex, vârstă, rasă sau de durata tratamentului.</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lang w:val="ro-RO"/>
        </w:rPr>
        <w:t xml:space="preserve">La pacienţii hipertensivi diabetici cu microalbuminurie şi funcţie renală normală, s-au raportat ameţeli ortostatice şi hipotensiune arterială ortostatică la 0,5% din pacienţi (adică mai puţin frecvent), dar </w:t>
      </w:r>
      <w:r w:rsidR="00B41F30" w:rsidRPr="002F604B">
        <w:rPr>
          <w:lang w:val="ro-RO"/>
        </w:rPr>
        <w:t xml:space="preserve">în plus faţă de </w:t>
      </w:r>
      <w:r w:rsidRPr="002F604B">
        <w:rPr>
          <w:lang w:val="ro-RO"/>
        </w:rPr>
        <w:t>placebo.</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lang w:val="ro-RO"/>
        </w:rPr>
        <w:t xml:space="preserve">Următorul tabel prezintă reacţiile adverse care au fost raportate în studiile clinice controlate cu placebo, în cadrul cărora s-a administrat irbesartan la 1965 pacienţi. Termenii marcaţi cu asterisc (*) se referă la reacţiile adverse care au fost raportate suplimentar </w:t>
      </w:r>
      <w:r w:rsidR="00B41F30" w:rsidRPr="002F604B">
        <w:rPr>
          <w:lang w:val="ro-RO"/>
        </w:rPr>
        <w:t xml:space="preserve">faţă de </w:t>
      </w:r>
      <w:r w:rsidRPr="002F604B">
        <w:rPr>
          <w:lang w:val="ro-RO"/>
        </w:rPr>
        <w:t>placebo la &gt;</w:t>
      </w:r>
      <w:r w:rsidR="00B41F30" w:rsidRPr="002F604B">
        <w:rPr>
          <w:lang w:val="ro-RO"/>
        </w:rPr>
        <w:t> </w:t>
      </w:r>
      <w:r w:rsidRPr="002F604B">
        <w:rPr>
          <w:lang w:val="ro-RO"/>
        </w:rPr>
        <w:t>2% din pacienţii hipertensivi diabetici</w:t>
      </w:r>
      <w:r w:rsidR="008B6E3D" w:rsidRPr="002F604B">
        <w:rPr>
          <w:lang w:val="ro-RO"/>
        </w:rPr>
        <w:t>,</w:t>
      </w:r>
      <w:r w:rsidRPr="002F604B">
        <w:rPr>
          <w:lang w:val="ro-RO"/>
        </w:rPr>
        <w:t xml:space="preserve"> cu insuficienţă renală cronică şi proteinurie cu semnificaţie clinică.</w:t>
      </w:r>
    </w:p>
    <w:p w:rsidR="00A2096F" w:rsidRPr="002F604B" w:rsidRDefault="00A2096F" w:rsidP="002F604B">
      <w:pPr>
        <w:pStyle w:val="EMEABodyText"/>
        <w:rPr>
          <w:lang w:val="ro-RO"/>
        </w:rPr>
      </w:pPr>
    </w:p>
    <w:p w:rsidR="00A2096F" w:rsidRPr="002F604B" w:rsidRDefault="00A2096F" w:rsidP="000D581D">
      <w:pPr>
        <w:pStyle w:val="EMEABodyText"/>
        <w:keepNext/>
        <w:rPr>
          <w:lang w:val="ro-RO"/>
        </w:rPr>
      </w:pPr>
      <w:r w:rsidRPr="002F604B">
        <w:rPr>
          <w:lang w:val="ro-RO"/>
        </w:rPr>
        <w:t>Frecvenţa reacţiilor adverse prezentate mai jos este definită conform următoarei convenţii:</w:t>
      </w:r>
    </w:p>
    <w:p w:rsidR="00A2096F" w:rsidRPr="002F604B" w:rsidRDefault="00A2096F" w:rsidP="000D581D">
      <w:pPr>
        <w:pStyle w:val="EMEABodyText"/>
        <w:keepNext/>
        <w:rPr>
          <w:lang w:val="ro-RO"/>
        </w:rPr>
      </w:pPr>
      <w:r w:rsidRPr="002F604B">
        <w:rPr>
          <w:lang w:val="ro-RO"/>
        </w:rPr>
        <w:t xml:space="preserve">foarte frecvente (≥ 1/10); frecvente (≥ 1/100 şi &lt; 1/10); mai puţin frecvente (≥ 1/1000 şi &lt; 1/100); rare (≥ 1/10000 şi &lt; 1/1000); foarte rare (&lt; 1/10000). În </w:t>
      </w:r>
      <w:r w:rsidR="008B6E3D" w:rsidRPr="002F604B">
        <w:rPr>
          <w:lang w:val="ro-RO"/>
        </w:rPr>
        <w:t xml:space="preserve">cadrul fiecărei grupe </w:t>
      </w:r>
      <w:r w:rsidRPr="002F604B">
        <w:rPr>
          <w:lang w:val="ro-RO"/>
        </w:rPr>
        <w:t>de frecvenţă, reacţiile adverse sunt prezentate în ordinea descrescătoare a gravităţii.</w:t>
      </w:r>
    </w:p>
    <w:p w:rsidR="00A2096F" w:rsidRPr="002F604B" w:rsidRDefault="00A2096F" w:rsidP="002F604B">
      <w:pPr>
        <w:pStyle w:val="EMEABodyText"/>
        <w:rPr>
          <w:lang w:val="ro-RO"/>
        </w:rPr>
      </w:pPr>
    </w:p>
    <w:p w:rsidR="00A2096F" w:rsidRPr="002F604B" w:rsidRDefault="00A2096F" w:rsidP="002F604B">
      <w:pPr>
        <w:pStyle w:val="EMEABodyText"/>
        <w:rPr>
          <w:iCs/>
          <w:lang w:val="ro-RO"/>
        </w:rPr>
      </w:pPr>
      <w:r w:rsidRPr="002F604B">
        <w:rPr>
          <w:lang w:val="ro-RO"/>
        </w:rPr>
        <w:t>Reacţiile adverse raportate suplimentar după punerea pe piaţă a medicamentului sunt, de asemenea, enumerate. Aceste reacţii provin din raportările spontane</w:t>
      </w:r>
      <w:r w:rsidRPr="002F604B">
        <w:rPr>
          <w:iCs/>
          <w:lang w:val="ro-RO"/>
        </w:rPr>
        <w:t>.</w:t>
      </w:r>
    </w:p>
    <w:p w:rsidR="000E7867" w:rsidRDefault="000E7867" w:rsidP="000E7867">
      <w:pPr>
        <w:pStyle w:val="EMEABodyText"/>
        <w:rPr>
          <w:lang w:val="ro-RO"/>
        </w:rPr>
      </w:pPr>
    </w:p>
    <w:p w:rsidR="000E7867" w:rsidRPr="000C19F8" w:rsidRDefault="000E7867" w:rsidP="000E7867">
      <w:pPr>
        <w:pStyle w:val="EMEABodyText"/>
        <w:rPr>
          <w:lang w:val="ro-RO"/>
        </w:rPr>
      </w:pPr>
      <w:r w:rsidRPr="000D581D">
        <w:rPr>
          <w:iCs/>
          <w:u w:val="single"/>
          <w:lang w:val="ro-RO"/>
        </w:rPr>
        <w:t>Tulburări hematologice şi limfatice</w:t>
      </w:r>
    </w:p>
    <w:p w:rsidR="000A462A" w:rsidRDefault="000A462A" w:rsidP="000E7867">
      <w:pPr>
        <w:pStyle w:val="EMEABodyText"/>
        <w:rPr>
          <w:lang w:val="ro-RO"/>
        </w:rPr>
      </w:pPr>
    </w:p>
    <w:p w:rsidR="000E7867" w:rsidRDefault="000E7867" w:rsidP="000E7867">
      <w:pPr>
        <w:pStyle w:val="EMEABodyText"/>
        <w:rPr>
          <w:lang w:val="ro-RO"/>
        </w:rPr>
      </w:pPr>
      <w:r w:rsidRPr="002F604B">
        <w:rPr>
          <w:lang w:val="ro-RO"/>
        </w:rPr>
        <w:t>Cu frecvenţă necunoscută:</w:t>
      </w:r>
      <w:r w:rsidRPr="002F604B">
        <w:rPr>
          <w:lang w:val="ro-RO"/>
        </w:rPr>
        <w:tab/>
      </w:r>
      <w:r w:rsidR="00F24359" w:rsidRPr="00F24359">
        <w:rPr>
          <w:lang w:val="ro-RO"/>
        </w:rPr>
        <w:t>anemie,</w:t>
      </w:r>
      <w:r w:rsidR="00F24359">
        <w:rPr>
          <w:lang w:val="ro-RO"/>
        </w:rPr>
        <w:t xml:space="preserve"> </w:t>
      </w:r>
      <w:r>
        <w:rPr>
          <w:lang w:val="ro-RO"/>
        </w:rPr>
        <w:t>trombocitopenie</w:t>
      </w:r>
    </w:p>
    <w:p w:rsidR="00A2096F" w:rsidRPr="002F604B" w:rsidRDefault="00A2096F" w:rsidP="002F604B">
      <w:pPr>
        <w:pStyle w:val="EMEABodyText"/>
        <w:rPr>
          <w:b/>
          <w:i/>
          <w:lang w:val="ro-RO"/>
        </w:rPr>
      </w:pPr>
    </w:p>
    <w:p w:rsidR="00A2096F" w:rsidRPr="000D581D" w:rsidRDefault="00A2096F" w:rsidP="002F604B">
      <w:pPr>
        <w:pStyle w:val="EMEABodyText"/>
        <w:outlineLvl w:val="0"/>
        <w:rPr>
          <w:u w:val="single"/>
          <w:lang w:val="ro-RO"/>
        </w:rPr>
      </w:pPr>
      <w:r w:rsidRPr="000D581D">
        <w:rPr>
          <w:iCs/>
          <w:u w:val="single"/>
          <w:lang w:val="ro-RO"/>
        </w:rPr>
        <w:t>Tulburări ale sistemului imunitar</w:t>
      </w:r>
    </w:p>
    <w:p w:rsidR="000A462A" w:rsidRDefault="000A462A" w:rsidP="002F604B">
      <w:pPr>
        <w:pStyle w:val="EMEABodyText"/>
        <w:tabs>
          <w:tab w:val="left" w:pos="1100"/>
          <w:tab w:val="left" w:pos="1430"/>
        </w:tabs>
        <w:ind w:left="2835" w:hanging="2835"/>
        <w:outlineLvl w:val="0"/>
        <w:rPr>
          <w:lang w:val="ro-RO"/>
        </w:rPr>
      </w:pPr>
    </w:p>
    <w:p w:rsidR="00A2096F" w:rsidRPr="002F604B" w:rsidRDefault="00A2096F" w:rsidP="002F604B">
      <w:pPr>
        <w:pStyle w:val="EMEABodyText"/>
        <w:tabs>
          <w:tab w:val="left" w:pos="1100"/>
          <w:tab w:val="left" w:pos="1430"/>
        </w:tabs>
        <w:ind w:left="2835" w:hanging="2835"/>
        <w:outlineLvl w:val="0"/>
        <w:rPr>
          <w:i/>
          <w:u w:val="single"/>
          <w:lang w:val="ro-RO"/>
        </w:rPr>
      </w:pPr>
      <w:r w:rsidRPr="002F604B">
        <w:rPr>
          <w:lang w:val="ro-RO"/>
        </w:rPr>
        <w:t>Cu frecvenţă necunoscută:</w:t>
      </w:r>
      <w:r w:rsidRPr="002F604B">
        <w:rPr>
          <w:lang w:val="ro-RO"/>
        </w:rPr>
        <w:tab/>
        <w:t>reacţii de hipersensibilitate precum angioedem, erupţii cutanate, urticarie</w:t>
      </w:r>
      <w:r w:rsidR="007B0F1B">
        <w:rPr>
          <w:lang w:val="ro-RO"/>
        </w:rPr>
        <w:t>, reacție anafilactică, șoc anafilactic</w:t>
      </w:r>
    </w:p>
    <w:p w:rsidR="00A2096F" w:rsidRPr="002F604B" w:rsidRDefault="00A2096F" w:rsidP="002F604B">
      <w:pPr>
        <w:pStyle w:val="EMEABodyText"/>
        <w:outlineLvl w:val="0"/>
        <w:rPr>
          <w:i/>
          <w:u w:val="single"/>
          <w:lang w:val="ro-RO"/>
        </w:rPr>
      </w:pPr>
    </w:p>
    <w:p w:rsidR="00A2096F" w:rsidRPr="000D581D" w:rsidRDefault="00A2096F" w:rsidP="00C639D5">
      <w:pPr>
        <w:pStyle w:val="EMEABodyText"/>
        <w:keepNext/>
        <w:outlineLvl w:val="0"/>
        <w:rPr>
          <w:u w:val="single"/>
          <w:lang w:val="ro-RO"/>
        </w:rPr>
      </w:pPr>
      <w:r w:rsidRPr="000D581D">
        <w:rPr>
          <w:u w:val="single"/>
          <w:lang w:val="ro-RO"/>
        </w:rPr>
        <w:t>Tulburări metabolice şi de nutriţie</w:t>
      </w:r>
    </w:p>
    <w:p w:rsidR="000A462A" w:rsidRDefault="000A462A" w:rsidP="002F604B">
      <w:pPr>
        <w:pStyle w:val="EMEABodyText"/>
        <w:tabs>
          <w:tab w:val="left" w:pos="0"/>
        </w:tabs>
        <w:outlineLvl w:val="0"/>
        <w:rPr>
          <w:lang w:val="ro-RO"/>
        </w:rPr>
      </w:pPr>
    </w:p>
    <w:p w:rsidR="00A2096F" w:rsidRPr="002F604B" w:rsidRDefault="00A2096F" w:rsidP="002F604B">
      <w:pPr>
        <w:pStyle w:val="EMEABodyText"/>
        <w:tabs>
          <w:tab w:val="left" w:pos="0"/>
        </w:tabs>
        <w:outlineLvl w:val="0"/>
        <w:rPr>
          <w:sz w:val="24"/>
          <w:szCs w:val="24"/>
          <w:lang w:val="ro-RO"/>
        </w:rPr>
      </w:pPr>
      <w:r w:rsidRPr="002F604B">
        <w:rPr>
          <w:lang w:val="ro-RO"/>
        </w:rPr>
        <w:t>Cu frecvenţă necunoscută:</w:t>
      </w:r>
      <w:r w:rsidRPr="002F604B">
        <w:rPr>
          <w:lang w:val="ro-RO"/>
        </w:rPr>
        <w:tab/>
        <w:t>hiperkaliemie</w:t>
      </w:r>
      <w:r w:rsidR="00E65CEB">
        <w:rPr>
          <w:lang w:val="ro-RO"/>
        </w:rPr>
        <w:t>, hipoglicemie</w:t>
      </w:r>
    </w:p>
    <w:p w:rsidR="00A2096F" w:rsidRPr="002F604B" w:rsidRDefault="00A2096F" w:rsidP="002F604B">
      <w:pPr>
        <w:pStyle w:val="EMEABodyText"/>
        <w:tabs>
          <w:tab w:val="left" w:pos="1100"/>
          <w:tab w:val="left" w:pos="1430"/>
        </w:tabs>
        <w:outlineLvl w:val="0"/>
        <w:rPr>
          <w:lang w:val="ro-RO"/>
        </w:rPr>
      </w:pPr>
    </w:p>
    <w:p w:rsidR="00A2096F" w:rsidRPr="000D581D" w:rsidRDefault="00A2096F" w:rsidP="002F604B">
      <w:pPr>
        <w:pStyle w:val="EMEABodyText"/>
        <w:keepNext/>
        <w:outlineLvl w:val="0"/>
        <w:rPr>
          <w:u w:val="single"/>
          <w:lang w:val="ro-RO"/>
        </w:rPr>
      </w:pPr>
      <w:r w:rsidRPr="000D581D">
        <w:rPr>
          <w:iCs/>
          <w:u w:val="single"/>
          <w:lang w:val="ro-RO"/>
        </w:rPr>
        <w:t>Tulburări ale sistemului nervos</w:t>
      </w:r>
    </w:p>
    <w:p w:rsidR="000A462A" w:rsidRDefault="000A462A" w:rsidP="002F604B">
      <w:pPr>
        <w:pStyle w:val="EMEABodyText"/>
        <w:keepNext/>
        <w:tabs>
          <w:tab w:val="left" w:pos="2860"/>
        </w:tabs>
        <w:outlineLvl w:val="0"/>
        <w:rPr>
          <w:lang w:val="ro-RO"/>
        </w:rPr>
      </w:pPr>
    </w:p>
    <w:p w:rsidR="00A2096F" w:rsidRPr="002F604B" w:rsidRDefault="00A2096F" w:rsidP="002F604B">
      <w:pPr>
        <w:pStyle w:val="EMEABodyText"/>
        <w:keepNext/>
        <w:tabs>
          <w:tab w:val="left" w:pos="2860"/>
        </w:tabs>
        <w:outlineLvl w:val="0"/>
        <w:rPr>
          <w:lang w:val="ro-RO"/>
        </w:rPr>
      </w:pPr>
      <w:r w:rsidRPr="002F604B">
        <w:rPr>
          <w:lang w:val="ro-RO"/>
        </w:rPr>
        <w:t>Frecvente:</w:t>
      </w:r>
      <w:r w:rsidRPr="002F604B">
        <w:rPr>
          <w:lang w:val="ro-RO"/>
        </w:rPr>
        <w:tab/>
        <w:t>ameţeli, ameţeli ortostatice*</w:t>
      </w:r>
    </w:p>
    <w:p w:rsidR="00A2096F" w:rsidRPr="002F604B" w:rsidRDefault="00A2096F" w:rsidP="002F604B">
      <w:pPr>
        <w:pStyle w:val="EMEABodyText"/>
        <w:tabs>
          <w:tab w:val="left" w:pos="720"/>
          <w:tab w:val="left" w:pos="1440"/>
        </w:tabs>
        <w:outlineLvl w:val="0"/>
        <w:rPr>
          <w:lang w:val="ro-RO"/>
        </w:rPr>
      </w:pPr>
      <w:r w:rsidRPr="002F604B">
        <w:rPr>
          <w:lang w:val="ro-RO"/>
        </w:rPr>
        <w:t>Cu frecvenţă necunoscută:</w:t>
      </w:r>
      <w:r w:rsidRPr="002F604B">
        <w:rPr>
          <w:lang w:val="ro-RO"/>
        </w:rPr>
        <w:tab/>
        <w:t>vertij, cefalee</w:t>
      </w:r>
    </w:p>
    <w:p w:rsidR="00A2096F" w:rsidRPr="002F604B" w:rsidRDefault="00A2096F" w:rsidP="002F604B">
      <w:pPr>
        <w:pStyle w:val="EMEABodyText"/>
        <w:outlineLvl w:val="0"/>
        <w:rPr>
          <w:i/>
          <w:u w:val="single"/>
          <w:lang w:val="ro-RO"/>
        </w:rPr>
      </w:pPr>
    </w:p>
    <w:p w:rsidR="00A2096F" w:rsidRPr="000D581D" w:rsidRDefault="00A2096F" w:rsidP="002F604B">
      <w:pPr>
        <w:pStyle w:val="EMEABodyText"/>
        <w:rPr>
          <w:iCs/>
          <w:u w:val="single"/>
          <w:lang w:val="ro-RO"/>
        </w:rPr>
      </w:pPr>
      <w:r w:rsidRPr="000D581D">
        <w:rPr>
          <w:iCs/>
          <w:u w:val="single"/>
          <w:lang w:val="ro-RO"/>
        </w:rPr>
        <w:t>Tulburări acustice şi vestibulare</w:t>
      </w:r>
    </w:p>
    <w:p w:rsidR="000A462A" w:rsidRDefault="000A462A" w:rsidP="002F604B">
      <w:pPr>
        <w:pStyle w:val="EMEABodyText"/>
        <w:tabs>
          <w:tab w:val="left" w:pos="1430"/>
        </w:tabs>
        <w:outlineLvl w:val="0"/>
        <w:rPr>
          <w:lang w:val="ro-RO"/>
        </w:rPr>
      </w:pPr>
    </w:p>
    <w:p w:rsidR="00A2096F" w:rsidRPr="002F604B" w:rsidRDefault="00A2096F" w:rsidP="002F604B">
      <w:pPr>
        <w:pStyle w:val="EMEABodyText"/>
        <w:tabs>
          <w:tab w:val="left" w:pos="1430"/>
        </w:tabs>
        <w:outlineLvl w:val="0"/>
        <w:rPr>
          <w:lang w:val="ro-RO"/>
        </w:rPr>
      </w:pPr>
      <w:r w:rsidRPr="002F604B">
        <w:rPr>
          <w:lang w:val="ro-RO"/>
        </w:rPr>
        <w:t>Cu frecvenţă necunoscută:</w:t>
      </w:r>
      <w:r w:rsidRPr="002F604B">
        <w:rPr>
          <w:lang w:val="ro-RO"/>
        </w:rPr>
        <w:tab/>
      </w:r>
      <w:r w:rsidR="008B6E3D" w:rsidRPr="002F604B">
        <w:rPr>
          <w:lang w:val="ro-RO"/>
        </w:rPr>
        <w:t>tinitus</w:t>
      </w:r>
    </w:p>
    <w:p w:rsidR="00A2096F" w:rsidRPr="002F604B" w:rsidRDefault="00A2096F" w:rsidP="002F604B">
      <w:pPr>
        <w:pStyle w:val="EMEABodyText"/>
        <w:outlineLvl w:val="0"/>
        <w:rPr>
          <w:i/>
          <w:u w:val="single"/>
          <w:lang w:val="ro-RO"/>
        </w:rPr>
      </w:pPr>
    </w:p>
    <w:p w:rsidR="00A2096F" w:rsidRPr="000D581D" w:rsidRDefault="00A2096F" w:rsidP="002F604B">
      <w:pPr>
        <w:pStyle w:val="EMEABodyText"/>
        <w:outlineLvl w:val="0"/>
        <w:rPr>
          <w:u w:val="single"/>
          <w:lang w:val="ro-RO"/>
        </w:rPr>
      </w:pPr>
      <w:r w:rsidRPr="000D581D">
        <w:rPr>
          <w:u w:val="single"/>
          <w:lang w:val="ro-RO"/>
        </w:rPr>
        <w:t>Tulburări cardiace</w:t>
      </w:r>
    </w:p>
    <w:p w:rsidR="000A462A" w:rsidRDefault="000A462A" w:rsidP="002F604B">
      <w:pPr>
        <w:pStyle w:val="EMEABodyText"/>
        <w:tabs>
          <w:tab w:val="left" w:pos="2860"/>
        </w:tabs>
        <w:outlineLvl w:val="0"/>
        <w:rPr>
          <w:lang w:val="ro-RO"/>
        </w:rPr>
      </w:pPr>
    </w:p>
    <w:p w:rsidR="00A2096F" w:rsidRPr="002F604B" w:rsidRDefault="00A2096F" w:rsidP="002F604B">
      <w:pPr>
        <w:pStyle w:val="EMEABodyText"/>
        <w:tabs>
          <w:tab w:val="left" w:pos="2860"/>
        </w:tabs>
        <w:outlineLvl w:val="0"/>
        <w:rPr>
          <w:lang w:val="ro-RO"/>
        </w:rPr>
      </w:pPr>
      <w:r w:rsidRPr="002F604B">
        <w:rPr>
          <w:lang w:val="ro-RO"/>
        </w:rPr>
        <w:t>Mai puţin frecvente:</w:t>
      </w:r>
      <w:r w:rsidRPr="002F604B">
        <w:rPr>
          <w:lang w:val="ro-RO"/>
        </w:rPr>
        <w:tab/>
        <w:t>tahicardie</w:t>
      </w:r>
    </w:p>
    <w:p w:rsidR="00A2096F" w:rsidRPr="002F604B" w:rsidRDefault="00A2096F" w:rsidP="002F604B">
      <w:pPr>
        <w:pStyle w:val="EMEABodyText"/>
        <w:outlineLvl w:val="0"/>
        <w:rPr>
          <w:i/>
          <w:u w:val="single"/>
          <w:lang w:val="ro-RO"/>
        </w:rPr>
      </w:pPr>
    </w:p>
    <w:p w:rsidR="00A2096F" w:rsidRPr="000D581D" w:rsidRDefault="00A2096F" w:rsidP="002F604B">
      <w:pPr>
        <w:pStyle w:val="EMEABodyText"/>
        <w:outlineLvl w:val="0"/>
        <w:rPr>
          <w:u w:val="single"/>
          <w:lang w:val="ro-RO"/>
        </w:rPr>
      </w:pPr>
      <w:r w:rsidRPr="000D581D">
        <w:rPr>
          <w:u w:val="single"/>
          <w:lang w:val="ro-RO"/>
        </w:rPr>
        <w:t>Tulburări vasculare</w:t>
      </w:r>
    </w:p>
    <w:p w:rsidR="000A462A" w:rsidRDefault="000A462A" w:rsidP="002F604B">
      <w:pPr>
        <w:pStyle w:val="EMEABodyText"/>
        <w:tabs>
          <w:tab w:val="left" w:pos="2860"/>
        </w:tabs>
        <w:rPr>
          <w:lang w:val="ro-RO"/>
        </w:rPr>
      </w:pPr>
    </w:p>
    <w:p w:rsidR="00A2096F" w:rsidRPr="002F604B" w:rsidRDefault="00A2096F" w:rsidP="002F604B">
      <w:pPr>
        <w:pStyle w:val="EMEABodyText"/>
        <w:tabs>
          <w:tab w:val="left" w:pos="2860"/>
        </w:tabs>
        <w:rPr>
          <w:lang w:val="ro-RO"/>
        </w:rPr>
      </w:pPr>
      <w:r w:rsidRPr="002F604B">
        <w:rPr>
          <w:lang w:val="ro-RO"/>
        </w:rPr>
        <w:t>Frecvente:</w:t>
      </w:r>
      <w:r w:rsidRPr="002F604B">
        <w:rPr>
          <w:lang w:val="ro-RO"/>
        </w:rPr>
        <w:tab/>
        <w:t>hipotensiune ortostatică *</w:t>
      </w:r>
    </w:p>
    <w:p w:rsidR="00A2096F" w:rsidRPr="002F604B" w:rsidRDefault="00A2096F" w:rsidP="002F604B">
      <w:pPr>
        <w:pStyle w:val="EMEABodyText"/>
        <w:tabs>
          <w:tab w:val="left" w:pos="2860"/>
        </w:tabs>
        <w:outlineLvl w:val="0"/>
        <w:rPr>
          <w:i/>
          <w:u w:val="single"/>
          <w:lang w:val="ro-RO"/>
        </w:rPr>
      </w:pPr>
      <w:r w:rsidRPr="002F604B">
        <w:rPr>
          <w:lang w:val="ro-RO"/>
        </w:rPr>
        <w:t>Mai puţin frecvente:</w:t>
      </w:r>
      <w:r w:rsidRPr="002F604B">
        <w:rPr>
          <w:lang w:val="ro-RO"/>
        </w:rPr>
        <w:tab/>
      </w:r>
      <w:r w:rsidR="008B6E3D" w:rsidRPr="002F604B">
        <w:rPr>
          <w:lang w:val="ro-RO"/>
        </w:rPr>
        <w:t>hiperemie facială</w:t>
      </w:r>
    </w:p>
    <w:p w:rsidR="00A2096F" w:rsidRPr="002F604B" w:rsidRDefault="00A2096F" w:rsidP="002F604B">
      <w:pPr>
        <w:pStyle w:val="EMEABodyText"/>
        <w:outlineLvl w:val="0"/>
        <w:rPr>
          <w:i/>
          <w:u w:val="single"/>
          <w:lang w:val="ro-RO"/>
        </w:rPr>
      </w:pPr>
    </w:p>
    <w:p w:rsidR="00A2096F" w:rsidRPr="000D581D" w:rsidRDefault="00A2096F" w:rsidP="002F604B">
      <w:pPr>
        <w:pStyle w:val="EMEABodyText"/>
        <w:outlineLvl w:val="0"/>
        <w:rPr>
          <w:u w:val="single"/>
          <w:lang w:val="ro-RO"/>
        </w:rPr>
      </w:pPr>
      <w:r w:rsidRPr="000D581D">
        <w:rPr>
          <w:u w:val="single"/>
          <w:lang w:val="ro-RO"/>
        </w:rPr>
        <w:t>Tulburări respiratorii, toracice şi mediastinale</w:t>
      </w:r>
    </w:p>
    <w:p w:rsidR="000A462A" w:rsidRDefault="000A462A" w:rsidP="002F604B">
      <w:pPr>
        <w:pStyle w:val="EMEABodyText"/>
        <w:tabs>
          <w:tab w:val="left" w:pos="2860"/>
        </w:tabs>
        <w:outlineLvl w:val="0"/>
        <w:rPr>
          <w:lang w:val="ro-RO"/>
        </w:rPr>
      </w:pPr>
    </w:p>
    <w:p w:rsidR="00A2096F" w:rsidRPr="002F604B" w:rsidRDefault="00A2096F" w:rsidP="002F604B">
      <w:pPr>
        <w:pStyle w:val="EMEABodyText"/>
        <w:tabs>
          <w:tab w:val="left" w:pos="2860"/>
        </w:tabs>
        <w:outlineLvl w:val="0"/>
        <w:rPr>
          <w:lang w:val="ro-RO"/>
        </w:rPr>
      </w:pPr>
      <w:r w:rsidRPr="002F604B">
        <w:rPr>
          <w:lang w:val="ro-RO"/>
        </w:rPr>
        <w:t>Mai puţin frecvente:</w:t>
      </w:r>
      <w:r w:rsidRPr="002F604B">
        <w:rPr>
          <w:lang w:val="ro-RO"/>
        </w:rPr>
        <w:tab/>
        <w:t>tuse</w:t>
      </w:r>
    </w:p>
    <w:p w:rsidR="00A2096F" w:rsidRPr="002F604B" w:rsidRDefault="00A2096F" w:rsidP="002F604B">
      <w:pPr>
        <w:pStyle w:val="EMEABodyText"/>
        <w:rPr>
          <w:lang w:val="ro-RO"/>
        </w:rPr>
      </w:pPr>
    </w:p>
    <w:p w:rsidR="00A2096F" w:rsidRPr="000D581D" w:rsidRDefault="00A2096F" w:rsidP="002F604B">
      <w:pPr>
        <w:pStyle w:val="EMEABodyText"/>
        <w:outlineLvl w:val="0"/>
        <w:rPr>
          <w:u w:val="single"/>
          <w:lang w:val="ro-RO"/>
        </w:rPr>
      </w:pPr>
      <w:r w:rsidRPr="000D581D">
        <w:rPr>
          <w:iCs/>
          <w:u w:val="single"/>
          <w:lang w:val="ro-RO"/>
        </w:rPr>
        <w:t>Tulburări gastro-intestinale</w:t>
      </w:r>
    </w:p>
    <w:p w:rsidR="000A462A" w:rsidRDefault="000A462A" w:rsidP="002F604B">
      <w:pPr>
        <w:pStyle w:val="EMEABodyText"/>
        <w:tabs>
          <w:tab w:val="left" w:pos="2860"/>
        </w:tabs>
        <w:outlineLvl w:val="0"/>
        <w:rPr>
          <w:lang w:val="ro-RO"/>
        </w:rPr>
      </w:pPr>
    </w:p>
    <w:p w:rsidR="00A2096F" w:rsidRPr="002F604B" w:rsidRDefault="00A2096F" w:rsidP="002F604B">
      <w:pPr>
        <w:pStyle w:val="EMEABodyText"/>
        <w:tabs>
          <w:tab w:val="left" w:pos="2860"/>
        </w:tabs>
        <w:outlineLvl w:val="0"/>
        <w:rPr>
          <w:lang w:val="ro-RO"/>
        </w:rPr>
      </w:pPr>
      <w:r w:rsidRPr="002F604B">
        <w:rPr>
          <w:lang w:val="ro-RO"/>
        </w:rPr>
        <w:t>Frecvente:</w:t>
      </w:r>
      <w:r w:rsidRPr="002F604B">
        <w:rPr>
          <w:lang w:val="ro-RO"/>
        </w:rPr>
        <w:tab/>
        <w:t xml:space="preserve">greaţă/vărsături </w:t>
      </w:r>
    </w:p>
    <w:p w:rsidR="00A2096F" w:rsidRPr="002F604B" w:rsidRDefault="00A2096F" w:rsidP="002F604B">
      <w:pPr>
        <w:pStyle w:val="EMEABodyText"/>
        <w:tabs>
          <w:tab w:val="left" w:pos="2860"/>
        </w:tabs>
        <w:rPr>
          <w:lang w:val="ro-RO"/>
        </w:rPr>
      </w:pPr>
      <w:r w:rsidRPr="002F604B">
        <w:rPr>
          <w:lang w:val="ro-RO"/>
        </w:rPr>
        <w:t>Mai puţin frecvente:</w:t>
      </w:r>
      <w:r w:rsidRPr="002F604B">
        <w:rPr>
          <w:lang w:val="ro-RO"/>
        </w:rPr>
        <w:tab/>
        <w:t>diaree, dispepsie/pirozis</w:t>
      </w:r>
    </w:p>
    <w:p w:rsidR="00A2096F" w:rsidRPr="002F604B" w:rsidRDefault="00A2096F" w:rsidP="002F604B">
      <w:pPr>
        <w:pStyle w:val="EMEABodyText"/>
        <w:tabs>
          <w:tab w:val="left" w:pos="720"/>
          <w:tab w:val="left" w:pos="1440"/>
        </w:tabs>
        <w:rPr>
          <w:lang w:val="ro-RO"/>
        </w:rPr>
      </w:pPr>
      <w:r w:rsidRPr="002F604B">
        <w:rPr>
          <w:lang w:val="ro-RO"/>
        </w:rPr>
        <w:t>Cu frecvenţă necunoscută:</w:t>
      </w:r>
      <w:r w:rsidRPr="002F604B">
        <w:rPr>
          <w:lang w:val="ro-RO"/>
        </w:rPr>
        <w:tab/>
        <w:t>disgeuzie</w:t>
      </w:r>
    </w:p>
    <w:p w:rsidR="00A2096F" w:rsidRPr="002F604B" w:rsidRDefault="00A2096F" w:rsidP="002F604B">
      <w:pPr>
        <w:pStyle w:val="EMEABodyText"/>
        <w:tabs>
          <w:tab w:val="left" w:pos="720"/>
          <w:tab w:val="left" w:pos="1440"/>
        </w:tabs>
        <w:rPr>
          <w:lang w:val="ro-RO"/>
        </w:rPr>
      </w:pPr>
    </w:p>
    <w:p w:rsidR="00A2096F" w:rsidRPr="000D581D" w:rsidRDefault="00A2096F" w:rsidP="002F604B">
      <w:pPr>
        <w:pStyle w:val="EMEABodyText"/>
        <w:rPr>
          <w:iCs/>
          <w:u w:val="single"/>
          <w:lang w:val="ro-RO"/>
        </w:rPr>
      </w:pPr>
      <w:r w:rsidRPr="000D581D">
        <w:rPr>
          <w:u w:val="single"/>
          <w:lang w:val="ro-RO"/>
        </w:rPr>
        <w:t>Tulburări hepatobiliare</w:t>
      </w:r>
    </w:p>
    <w:p w:rsidR="000A462A" w:rsidRDefault="000A462A" w:rsidP="002F604B">
      <w:pPr>
        <w:pStyle w:val="EMEABodyText"/>
        <w:rPr>
          <w:lang w:val="ro-RO"/>
        </w:rPr>
      </w:pPr>
    </w:p>
    <w:p w:rsidR="00A2096F" w:rsidRPr="002F604B" w:rsidRDefault="00A2096F" w:rsidP="002F604B">
      <w:pPr>
        <w:pStyle w:val="EMEABodyText"/>
        <w:rPr>
          <w:lang w:val="ro-RO"/>
        </w:rPr>
      </w:pPr>
      <w:r w:rsidRPr="002F604B">
        <w:rPr>
          <w:lang w:val="ro-RO"/>
        </w:rPr>
        <w:t>Mai puţin frecvente:</w:t>
      </w:r>
      <w:r w:rsidRPr="002F604B">
        <w:rPr>
          <w:lang w:val="ro-RO"/>
        </w:rPr>
        <w:tab/>
      </w:r>
      <w:r w:rsidRPr="002F604B">
        <w:rPr>
          <w:lang w:val="ro-RO"/>
        </w:rPr>
        <w:tab/>
        <w:t>icter</w:t>
      </w:r>
    </w:p>
    <w:p w:rsidR="00A2096F" w:rsidRPr="002F604B" w:rsidRDefault="00A2096F" w:rsidP="002F604B">
      <w:pPr>
        <w:pStyle w:val="EMEABodyText"/>
        <w:rPr>
          <w:szCs w:val="22"/>
          <w:lang w:val="ro-RO"/>
        </w:rPr>
      </w:pPr>
      <w:r w:rsidRPr="002F604B">
        <w:rPr>
          <w:lang w:val="ro-RO"/>
        </w:rPr>
        <w:t>Cu frecvenţă necunoscută:</w:t>
      </w:r>
      <w:r w:rsidRPr="002F604B">
        <w:rPr>
          <w:lang w:val="ro-RO"/>
        </w:rPr>
        <w:tab/>
        <w:t>h</w:t>
      </w:r>
      <w:r w:rsidRPr="002F604B">
        <w:rPr>
          <w:szCs w:val="22"/>
          <w:lang w:val="ro-RO"/>
        </w:rPr>
        <w:t>epatită, modificări ale funcţiei hepatice</w:t>
      </w:r>
    </w:p>
    <w:p w:rsidR="00A2096F" w:rsidRPr="002F604B" w:rsidRDefault="00A2096F" w:rsidP="002F604B">
      <w:pPr>
        <w:pStyle w:val="EMEABodyText"/>
        <w:outlineLvl w:val="0"/>
        <w:rPr>
          <w:i/>
          <w:u w:val="single"/>
          <w:lang w:val="ro-RO"/>
        </w:rPr>
      </w:pPr>
    </w:p>
    <w:p w:rsidR="00A2096F" w:rsidRPr="000D581D" w:rsidRDefault="00A2096F" w:rsidP="002F604B">
      <w:pPr>
        <w:pStyle w:val="EMEABodyText"/>
        <w:outlineLvl w:val="0"/>
        <w:rPr>
          <w:u w:val="single"/>
          <w:lang w:val="ro-RO"/>
        </w:rPr>
      </w:pPr>
      <w:r w:rsidRPr="000D581D">
        <w:rPr>
          <w:iCs/>
          <w:u w:val="single"/>
          <w:lang w:val="ro-RO"/>
        </w:rPr>
        <w:t>Afecţiuni cutanate şi ale ţesutului subcutanat</w:t>
      </w:r>
    </w:p>
    <w:p w:rsidR="000A462A" w:rsidRDefault="000A462A" w:rsidP="000D581D">
      <w:pPr>
        <w:pStyle w:val="EMEABodyText"/>
        <w:tabs>
          <w:tab w:val="left" w:pos="880"/>
          <w:tab w:val="left" w:pos="1430"/>
        </w:tabs>
        <w:ind w:left="2832" w:hanging="2832"/>
        <w:outlineLvl w:val="0"/>
        <w:rPr>
          <w:lang w:val="ro-RO"/>
        </w:rPr>
      </w:pPr>
    </w:p>
    <w:p w:rsidR="00A2096F" w:rsidRPr="002F604B" w:rsidRDefault="00A2096F" w:rsidP="000D581D">
      <w:pPr>
        <w:pStyle w:val="EMEABodyText"/>
        <w:tabs>
          <w:tab w:val="left" w:pos="880"/>
          <w:tab w:val="left" w:pos="1430"/>
        </w:tabs>
        <w:ind w:left="2832" w:hanging="2832"/>
        <w:outlineLvl w:val="0"/>
        <w:rPr>
          <w:lang w:val="ro-RO"/>
        </w:rPr>
      </w:pPr>
      <w:r w:rsidRPr="002F604B">
        <w:rPr>
          <w:lang w:val="ro-RO"/>
        </w:rPr>
        <w:t>Cu frecvenţă necunoscută:</w:t>
      </w:r>
      <w:r w:rsidRPr="002F604B">
        <w:rPr>
          <w:lang w:val="ro-RO"/>
        </w:rPr>
        <w:tab/>
        <w:t>vasculită leucocitoclastică</w:t>
      </w:r>
    </w:p>
    <w:p w:rsidR="00A2096F" w:rsidRPr="002F604B" w:rsidRDefault="00A2096F" w:rsidP="002F604B">
      <w:pPr>
        <w:pStyle w:val="EMEABodyText"/>
        <w:outlineLvl w:val="0"/>
        <w:rPr>
          <w:i/>
          <w:u w:val="single"/>
          <w:lang w:val="ro-RO"/>
        </w:rPr>
      </w:pPr>
    </w:p>
    <w:p w:rsidR="00A2096F" w:rsidRPr="000D581D" w:rsidRDefault="00A2096F" w:rsidP="002F604B">
      <w:pPr>
        <w:pStyle w:val="EMEABodyText"/>
        <w:outlineLvl w:val="0"/>
        <w:rPr>
          <w:u w:val="single"/>
          <w:lang w:val="ro-RO"/>
        </w:rPr>
      </w:pPr>
      <w:r w:rsidRPr="000D581D">
        <w:rPr>
          <w:iCs/>
          <w:u w:val="single"/>
          <w:lang w:val="ro-RO"/>
        </w:rPr>
        <w:t>Tulburări musculo-scheletice şi ale ţesutului conjunctiv</w:t>
      </w:r>
      <w:r w:rsidRPr="000D581D">
        <w:rPr>
          <w:u w:val="single"/>
          <w:lang w:val="ro-RO"/>
        </w:rPr>
        <w:t xml:space="preserve"> </w:t>
      </w:r>
    </w:p>
    <w:p w:rsidR="000A462A" w:rsidRDefault="000A462A" w:rsidP="002F604B">
      <w:pPr>
        <w:pStyle w:val="EMEABodyText"/>
        <w:tabs>
          <w:tab w:val="left" w:pos="2860"/>
        </w:tabs>
        <w:rPr>
          <w:lang w:val="ro-RO"/>
        </w:rPr>
      </w:pPr>
    </w:p>
    <w:p w:rsidR="00A2096F" w:rsidRPr="002F604B" w:rsidRDefault="00A2096F" w:rsidP="002F604B">
      <w:pPr>
        <w:pStyle w:val="EMEABodyText"/>
        <w:tabs>
          <w:tab w:val="left" w:pos="2860"/>
        </w:tabs>
        <w:rPr>
          <w:lang w:val="ro-RO"/>
        </w:rPr>
      </w:pPr>
      <w:r w:rsidRPr="002F604B">
        <w:rPr>
          <w:lang w:val="ro-RO"/>
        </w:rPr>
        <w:t>Frecvente:</w:t>
      </w:r>
      <w:r w:rsidRPr="002F604B">
        <w:rPr>
          <w:lang w:val="ro-RO"/>
        </w:rPr>
        <w:tab/>
        <w:t>dureri musculo-scheletice*</w:t>
      </w:r>
    </w:p>
    <w:p w:rsidR="00A2096F" w:rsidRPr="002F604B" w:rsidRDefault="00A2096F" w:rsidP="002F604B">
      <w:pPr>
        <w:pStyle w:val="EMEABodyText"/>
        <w:tabs>
          <w:tab w:val="left" w:pos="720"/>
          <w:tab w:val="left" w:pos="1440"/>
        </w:tabs>
        <w:ind w:left="2835" w:hanging="2835"/>
        <w:outlineLvl w:val="0"/>
        <w:rPr>
          <w:lang w:val="ro-RO"/>
        </w:rPr>
      </w:pPr>
      <w:r w:rsidRPr="002F604B">
        <w:rPr>
          <w:lang w:val="ro-RO"/>
        </w:rPr>
        <w:t>Cu frecvenţă necunoscută:</w:t>
      </w:r>
      <w:r w:rsidRPr="002F604B">
        <w:rPr>
          <w:lang w:val="ro-RO"/>
        </w:rPr>
        <w:tab/>
        <w:t>a</w:t>
      </w:r>
      <w:r w:rsidRPr="002F604B">
        <w:rPr>
          <w:szCs w:val="22"/>
          <w:lang w:val="ro-RO"/>
        </w:rPr>
        <w:t xml:space="preserve">rtralgie, mialgie </w:t>
      </w:r>
      <w:r w:rsidRPr="002F604B">
        <w:rPr>
          <w:lang w:val="ro-RO"/>
        </w:rPr>
        <w:t>(în unele cazuri asociate cu creşterea concentraţiilor plasmatice de creatin-kinază), crampe musculare</w:t>
      </w:r>
    </w:p>
    <w:p w:rsidR="00A2096F" w:rsidRPr="002F604B" w:rsidRDefault="00A2096F" w:rsidP="002F604B">
      <w:pPr>
        <w:pStyle w:val="EMEABodyText"/>
        <w:rPr>
          <w:lang w:val="ro-RO"/>
        </w:rPr>
      </w:pPr>
    </w:p>
    <w:p w:rsidR="00A2096F" w:rsidRPr="000D581D" w:rsidRDefault="00A2096F" w:rsidP="002F604B">
      <w:pPr>
        <w:pStyle w:val="EMEABodyText"/>
        <w:outlineLvl w:val="0"/>
        <w:rPr>
          <w:u w:val="single"/>
          <w:lang w:val="ro-RO"/>
        </w:rPr>
      </w:pPr>
      <w:r w:rsidRPr="000D581D">
        <w:rPr>
          <w:iCs/>
          <w:u w:val="single"/>
          <w:lang w:val="ro-RO"/>
        </w:rPr>
        <w:t>Tulburări renale şi ale căilor urinare</w:t>
      </w:r>
    </w:p>
    <w:p w:rsidR="000A462A" w:rsidRDefault="000A462A" w:rsidP="002F604B">
      <w:pPr>
        <w:pStyle w:val="EMEABodyText"/>
        <w:ind w:left="2835" w:hanging="2835"/>
        <w:rPr>
          <w:lang w:val="ro-RO"/>
        </w:rPr>
      </w:pPr>
    </w:p>
    <w:p w:rsidR="00A2096F" w:rsidRPr="002F604B" w:rsidRDefault="00A2096F" w:rsidP="002F604B">
      <w:pPr>
        <w:pStyle w:val="EMEABodyText"/>
        <w:ind w:left="2835" w:hanging="2835"/>
        <w:rPr>
          <w:szCs w:val="22"/>
          <w:lang w:val="ro-RO"/>
        </w:rPr>
      </w:pPr>
      <w:r w:rsidRPr="002F604B">
        <w:rPr>
          <w:lang w:val="ro-RO"/>
        </w:rPr>
        <w:t>Cu frecvenţă necunoscută:</w:t>
      </w:r>
      <w:r w:rsidRPr="002F604B">
        <w:rPr>
          <w:lang w:val="ro-RO"/>
        </w:rPr>
        <w:tab/>
        <w:t xml:space="preserve">alterarea </w:t>
      </w:r>
      <w:r w:rsidRPr="002F604B">
        <w:rPr>
          <w:szCs w:val="22"/>
          <w:lang w:val="ro-RO"/>
        </w:rPr>
        <w:t>funcţiei renale, inclusiv cazuri de insuficienţă renală la pacienţii cu risc (vezi pct. 4.4)</w:t>
      </w:r>
    </w:p>
    <w:p w:rsidR="00A2096F" w:rsidRPr="002F604B" w:rsidRDefault="00A2096F" w:rsidP="002F604B">
      <w:pPr>
        <w:pStyle w:val="EMEABodyText"/>
        <w:tabs>
          <w:tab w:val="left" w:pos="720"/>
          <w:tab w:val="left" w:pos="1440"/>
        </w:tabs>
        <w:rPr>
          <w:lang w:val="ro-RO"/>
        </w:rPr>
      </w:pPr>
    </w:p>
    <w:p w:rsidR="00A2096F" w:rsidRPr="000D581D" w:rsidRDefault="00A2096F" w:rsidP="002F604B">
      <w:pPr>
        <w:pStyle w:val="EMEABodyText"/>
        <w:jc w:val="both"/>
        <w:outlineLvl w:val="0"/>
        <w:rPr>
          <w:u w:val="single"/>
          <w:lang w:val="ro-RO"/>
        </w:rPr>
      </w:pPr>
      <w:r w:rsidRPr="000D581D">
        <w:rPr>
          <w:u w:val="single"/>
          <w:lang w:val="ro-RO"/>
        </w:rPr>
        <w:t>Tulburări ale aparatului genital şi sânului</w:t>
      </w:r>
    </w:p>
    <w:p w:rsidR="000A462A" w:rsidRDefault="000A462A" w:rsidP="002F604B">
      <w:pPr>
        <w:pStyle w:val="EMEABodyText"/>
        <w:tabs>
          <w:tab w:val="left" w:pos="2860"/>
        </w:tabs>
        <w:rPr>
          <w:lang w:val="ro-RO"/>
        </w:rPr>
      </w:pPr>
    </w:p>
    <w:p w:rsidR="00A2096F" w:rsidRPr="002F604B" w:rsidRDefault="00A2096F" w:rsidP="002F604B">
      <w:pPr>
        <w:pStyle w:val="EMEABodyText"/>
        <w:tabs>
          <w:tab w:val="left" w:pos="2860"/>
        </w:tabs>
        <w:rPr>
          <w:lang w:val="ro-RO"/>
        </w:rPr>
      </w:pPr>
      <w:r w:rsidRPr="002F604B">
        <w:rPr>
          <w:lang w:val="ro-RO"/>
        </w:rPr>
        <w:t>Mai puţin frecvente:</w:t>
      </w:r>
      <w:r w:rsidRPr="002F604B">
        <w:rPr>
          <w:lang w:val="ro-RO"/>
        </w:rPr>
        <w:tab/>
        <w:t>disfuncţie sexuală</w:t>
      </w:r>
    </w:p>
    <w:p w:rsidR="00A2096F" w:rsidRPr="002F604B" w:rsidRDefault="00A2096F" w:rsidP="002F604B">
      <w:pPr>
        <w:pStyle w:val="EMEABodyText"/>
        <w:tabs>
          <w:tab w:val="left" w:pos="1440"/>
        </w:tabs>
        <w:jc w:val="both"/>
        <w:outlineLvl w:val="0"/>
        <w:rPr>
          <w:lang w:val="ro-RO"/>
        </w:rPr>
      </w:pPr>
    </w:p>
    <w:p w:rsidR="00A2096F" w:rsidRPr="000D581D" w:rsidRDefault="00A2096F" w:rsidP="002F604B">
      <w:pPr>
        <w:pStyle w:val="EMEABodyText"/>
        <w:outlineLvl w:val="0"/>
        <w:rPr>
          <w:u w:val="single"/>
          <w:lang w:val="ro-RO"/>
        </w:rPr>
      </w:pPr>
      <w:r w:rsidRPr="000D581D">
        <w:rPr>
          <w:u w:val="single"/>
          <w:lang w:val="ro-RO"/>
        </w:rPr>
        <w:t>Tulburări generale şi la nivelul locului de administrare</w:t>
      </w:r>
    </w:p>
    <w:p w:rsidR="000A462A" w:rsidRDefault="000A462A" w:rsidP="002F604B">
      <w:pPr>
        <w:pStyle w:val="EMEABodyText"/>
        <w:tabs>
          <w:tab w:val="left" w:pos="2860"/>
        </w:tabs>
        <w:outlineLvl w:val="0"/>
        <w:rPr>
          <w:lang w:val="ro-RO"/>
        </w:rPr>
      </w:pPr>
    </w:p>
    <w:p w:rsidR="00A2096F" w:rsidRPr="002F604B" w:rsidRDefault="00A2096F" w:rsidP="002F604B">
      <w:pPr>
        <w:pStyle w:val="EMEABodyText"/>
        <w:tabs>
          <w:tab w:val="left" w:pos="2860"/>
        </w:tabs>
        <w:outlineLvl w:val="0"/>
        <w:rPr>
          <w:lang w:val="ro-RO"/>
        </w:rPr>
      </w:pPr>
      <w:r w:rsidRPr="002F604B">
        <w:rPr>
          <w:lang w:val="ro-RO"/>
        </w:rPr>
        <w:t>Frecvente:</w:t>
      </w:r>
      <w:r w:rsidRPr="002F604B">
        <w:rPr>
          <w:lang w:val="ro-RO"/>
        </w:rPr>
        <w:tab/>
      </w:r>
      <w:r w:rsidR="008B6E3D" w:rsidRPr="002F604B">
        <w:rPr>
          <w:lang w:val="ro-RO"/>
        </w:rPr>
        <w:t>fatigabilitate</w:t>
      </w:r>
    </w:p>
    <w:p w:rsidR="00A2096F" w:rsidRPr="002F604B" w:rsidRDefault="00A2096F" w:rsidP="002F604B">
      <w:pPr>
        <w:pStyle w:val="EMEABodyText"/>
        <w:tabs>
          <w:tab w:val="left" w:pos="2860"/>
        </w:tabs>
        <w:rPr>
          <w:lang w:val="ro-RO"/>
        </w:rPr>
      </w:pPr>
      <w:r w:rsidRPr="002F604B">
        <w:rPr>
          <w:lang w:val="ro-RO"/>
        </w:rPr>
        <w:t>Mai puţin frecvente:</w:t>
      </w:r>
      <w:r w:rsidRPr="002F604B">
        <w:rPr>
          <w:lang w:val="ro-RO"/>
        </w:rPr>
        <w:tab/>
        <w:t>durere toracică</w:t>
      </w:r>
    </w:p>
    <w:p w:rsidR="00A2096F" w:rsidRPr="002F604B" w:rsidRDefault="00A2096F" w:rsidP="002F604B">
      <w:pPr>
        <w:pStyle w:val="EMEABodyText"/>
        <w:rPr>
          <w:lang w:val="ro-RO"/>
        </w:rPr>
      </w:pPr>
    </w:p>
    <w:p w:rsidR="00A2096F" w:rsidRPr="000D581D" w:rsidRDefault="00A2096F" w:rsidP="002F604B">
      <w:pPr>
        <w:pStyle w:val="EMEABodyText"/>
        <w:rPr>
          <w:iCs/>
          <w:u w:val="single"/>
          <w:lang w:val="ro-RO"/>
        </w:rPr>
      </w:pPr>
      <w:r w:rsidRPr="000D581D">
        <w:rPr>
          <w:u w:val="single"/>
          <w:lang w:val="ro-RO"/>
        </w:rPr>
        <w:t>Investigaţii diagnostice</w:t>
      </w:r>
    </w:p>
    <w:p w:rsidR="000A462A" w:rsidRDefault="000A462A" w:rsidP="002F604B">
      <w:pPr>
        <w:pStyle w:val="EMEABodyText"/>
        <w:ind w:left="1843" w:hanging="1843"/>
        <w:rPr>
          <w:lang w:val="ro-RO"/>
        </w:rPr>
      </w:pPr>
    </w:p>
    <w:p w:rsidR="00A2096F" w:rsidRPr="002F604B" w:rsidRDefault="00A2096F" w:rsidP="002F604B">
      <w:pPr>
        <w:pStyle w:val="EMEABodyText"/>
        <w:ind w:left="1843" w:hanging="1843"/>
        <w:rPr>
          <w:lang w:val="ro-RO"/>
        </w:rPr>
      </w:pPr>
      <w:r w:rsidRPr="002F604B">
        <w:rPr>
          <w:lang w:val="ro-RO"/>
        </w:rPr>
        <w:t>Foarte frecvente:</w:t>
      </w:r>
      <w:r w:rsidRPr="002F604B">
        <w:rPr>
          <w:lang w:val="ro-RO"/>
        </w:rPr>
        <w:tab/>
        <w:t xml:space="preserve">Hiperkaliemia* a </w:t>
      </w:r>
      <w:r w:rsidR="008B6E3D" w:rsidRPr="002F604B">
        <w:rPr>
          <w:lang w:val="ro-RO"/>
        </w:rPr>
        <w:t xml:space="preserve">apărut </w:t>
      </w:r>
      <w:r w:rsidRPr="002F604B">
        <w:rPr>
          <w:lang w:val="ro-RO"/>
        </w:rPr>
        <w:t>mai frecvent la pacienţii diabetici trataţi cu irbesartan, comparativ cu cei la care s-a administrat placebo. La pacienţii hipertensivi diabetici</w:t>
      </w:r>
      <w:r w:rsidR="008B6E3D" w:rsidRPr="002F604B">
        <w:rPr>
          <w:lang w:val="ro-RO"/>
        </w:rPr>
        <w:t>,</w:t>
      </w:r>
      <w:r w:rsidRPr="002F604B">
        <w:rPr>
          <w:lang w:val="ro-RO"/>
        </w:rPr>
        <w:t xml:space="preserve"> cu microalbuminurie şi funcţie renală normală, hiperkaliemia (≥ 5,5 mEq/l) a apărut la 29,4% din pacienţii din grupul tratat cu irbesartan în doză de 300 mg şi la 22% din pacienţii din grupul la care s-a administrat placebo. La pacienţii hipertensivi diabetici</w:t>
      </w:r>
      <w:r w:rsidR="00111DF9" w:rsidRPr="002F604B">
        <w:rPr>
          <w:lang w:val="ro-RO"/>
        </w:rPr>
        <w:t>,</w:t>
      </w:r>
      <w:r w:rsidRPr="002F604B">
        <w:rPr>
          <w:lang w:val="ro-RO"/>
        </w:rPr>
        <w:t xml:space="preserve"> cu insuficienţă renală cronică şi proteinurie cu semnificaţie clinică, hiperkaliemia (≥ 5,5 mEq/l) s-a observat la 46,3% din pacienţii din grupul tratat cu irbesartan şi la 26,3% din pacienţii din grupul la care s-a administrat placebo.</w:t>
      </w:r>
    </w:p>
    <w:p w:rsidR="008B6E3D" w:rsidRPr="002F604B" w:rsidRDefault="00A2096F" w:rsidP="002F604B">
      <w:pPr>
        <w:pStyle w:val="EMEABodyText"/>
        <w:ind w:left="1843" w:hanging="1843"/>
        <w:rPr>
          <w:lang w:val="ro-RO"/>
        </w:rPr>
      </w:pPr>
      <w:r w:rsidRPr="002F604B">
        <w:rPr>
          <w:lang w:val="ro-RO"/>
        </w:rPr>
        <w:t>Frecvente:</w:t>
      </w:r>
      <w:r w:rsidRPr="002F604B">
        <w:rPr>
          <w:lang w:val="ro-RO"/>
        </w:rPr>
        <w:tab/>
        <w:t>la subiecţii trataţi cu irbesartan, s-au observat frecvent (1,7%) creşteri semnificative ale creatin-kinazei plasmatice. Niciuna dintre</w:t>
      </w:r>
      <w:r w:rsidR="00111DF9" w:rsidRPr="002F604B">
        <w:rPr>
          <w:lang w:val="ro-RO"/>
        </w:rPr>
        <w:t xml:space="preserve"> aceste</w:t>
      </w:r>
      <w:r w:rsidRPr="002F604B">
        <w:rPr>
          <w:lang w:val="ro-RO"/>
        </w:rPr>
        <w:t xml:space="preserve"> creşteri nu s-a asociat cu evenimente musculo-scheletice identificabile clinic. </w:t>
      </w:r>
    </w:p>
    <w:p w:rsidR="00A2096F" w:rsidRPr="002F604B" w:rsidRDefault="00A2096F" w:rsidP="002F604B">
      <w:pPr>
        <w:pStyle w:val="EMEABodyText"/>
        <w:ind w:left="1843"/>
        <w:rPr>
          <w:lang w:val="ro-RO"/>
        </w:rPr>
      </w:pPr>
      <w:r w:rsidRPr="002F604B">
        <w:rPr>
          <w:lang w:val="ro-RO"/>
        </w:rPr>
        <w:t>La 1,7% din pacienţii hipertensivi cu nefropatie diabetică avansată, trataţi cu irbesartan, s-a observat o scădere a</w:t>
      </w:r>
      <w:r w:rsidR="00111DF9" w:rsidRPr="002F604B">
        <w:rPr>
          <w:lang w:val="ro-RO"/>
        </w:rPr>
        <w:t xml:space="preserve"> valorilor</w:t>
      </w:r>
      <w:r w:rsidRPr="002F604B">
        <w:rPr>
          <w:lang w:val="ro-RO"/>
        </w:rPr>
        <w:t xml:space="preserve"> hemoglobinei*, fără semnificaţie clinică.</w:t>
      </w:r>
    </w:p>
    <w:p w:rsidR="00A2096F" w:rsidRPr="002F604B" w:rsidRDefault="00A2096F" w:rsidP="002F604B">
      <w:pPr>
        <w:pStyle w:val="EMEABodyText"/>
        <w:ind w:left="1605"/>
        <w:rPr>
          <w:lang w:val="ro-RO"/>
        </w:rPr>
      </w:pPr>
    </w:p>
    <w:p w:rsidR="00A2096F" w:rsidRPr="002F604B" w:rsidRDefault="00A2096F" w:rsidP="002F604B">
      <w:pPr>
        <w:pStyle w:val="EMEABodyText"/>
        <w:rPr>
          <w:bCs/>
          <w:u w:val="single"/>
          <w:lang w:val="ro-RO"/>
        </w:rPr>
      </w:pPr>
      <w:r w:rsidRPr="002F604B">
        <w:rPr>
          <w:bCs/>
          <w:u w:val="single"/>
          <w:lang w:val="ro-RO"/>
        </w:rPr>
        <w:t>Copii şi adolescenţi</w:t>
      </w:r>
    </w:p>
    <w:p w:rsidR="000A462A" w:rsidRDefault="000A462A" w:rsidP="002F604B">
      <w:pPr>
        <w:pStyle w:val="EMEABodyText"/>
        <w:rPr>
          <w:bCs/>
          <w:lang w:val="ro-RO"/>
        </w:rPr>
      </w:pPr>
    </w:p>
    <w:p w:rsidR="00A2096F" w:rsidRPr="002F604B" w:rsidRDefault="00A2096F" w:rsidP="002F604B">
      <w:pPr>
        <w:pStyle w:val="EMEABodyText"/>
        <w:rPr>
          <w:bCs/>
          <w:lang w:val="ro-RO"/>
        </w:rPr>
      </w:pPr>
      <w:r w:rsidRPr="002F604B">
        <w:rPr>
          <w:bCs/>
          <w:lang w:val="ro-RO"/>
        </w:rPr>
        <w:t>Într-un studiu randomizat care a inclus 318 copii şi adolescenţi cu hipertensiune arterială</w:t>
      </w:r>
      <w:r w:rsidR="00111DF9" w:rsidRPr="002F604B">
        <w:rPr>
          <w:bCs/>
          <w:lang w:val="ro-RO"/>
        </w:rPr>
        <w:t>,</w:t>
      </w:r>
      <w:r w:rsidRPr="002F604B">
        <w:rPr>
          <w:bCs/>
          <w:lang w:val="ro-RO"/>
        </w:rPr>
        <w:t xml:space="preserve"> cu vârsta cuprinsă între 6 şi 16 ani, </w:t>
      </w:r>
      <w:r w:rsidR="00111DF9" w:rsidRPr="002F604B">
        <w:rPr>
          <w:bCs/>
          <w:lang w:val="ro-RO"/>
        </w:rPr>
        <w:t>în faza dublu-orb cu durata de 3 săptămâni</w:t>
      </w:r>
      <w:r w:rsidR="00111DF9" w:rsidRPr="002F604B" w:rsidDel="00D82CAE">
        <w:rPr>
          <w:bCs/>
          <w:lang w:val="ro-RO"/>
        </w:rPr>
        <w:t xml:space="preserve"> </w:t>
      </w:r>
      <w:r w:rsidR="00111DF9" w:rsidRPr="002F604B">
        <w:rPr>
          <w:bCs/>
          <w:lang w:val="ro-RO"/>
        </w:rPr>
        <w:t xml:space="preserve">au apărut </w:t>
      </w:r>
      <w:r w:rsidRPr="002F604B">
        <w:rPr>
          <w:bCs/>
          <w:lang w:val="ro-RO"/>
        </w:rPr>
        <w:t xml:space="preserve">următoarele reacţii adverse: cefalee (7,9%), hipotensiune arterială (2,2%), ameţeli (1,9%), tuse (0,9%). În </w:t>
      </w:r>
      <w:r w:rsidR="00111DF9" w:rsidRPr="002F604B">
        <w:rPr>
          <w:bCs/>
          <w:lang w:val="ro-RO"/>
        </w:rPr>
        <w:t xml:space="preserve">perioada deschisă </w:t>
      </w:r>
      <w:r w:rsidRPr="002F604B">
        <w:rPr>
          <w:bCs/>
          <w:lang w:val="ro-RO"/>
        </w:rPr>
        <w:t>a acestui studiu</w:t>
      </w:r>
      <w:r w:rsidR="00111DF9" w:rsidRPr="002F604B">
        <w:rPr>
          <w:bCs/>
          <w:lang w:val="ro-RO"/>
        </w:rPr>
        <w:t>, cu durata de 26 de săptămâni</w:t>
      </w:r>
      <w:r w:rsidRPr="002F604B">
        <w:rPr>
          <w:bCs/>
          <w:lang w:val="ro-RO"/>
        </w:rPr>
        <w:t>, cele mai frecvent</w:t>
      </w:r>
      <w:r w:rsidR="00111DF9" w:rsidRPr="002F604B">
        <w:rPr>
          <w:bCs/>
          <w:lang w:val="ro-RO"/>
        </w:rPr>
        <w:t xml:space="preserve"> observate</w:t>
      </w:r>
      <w:r w:rsidRPr="002F604B">
        <w:rPr>
          <w:bCs/>
          <w:lang w:val="ro-RO"/>
        </w:rPr>
        <w:t xml:space="preserve"> modificări ale testelor de laborator au fost creşterea </w:t>
      </w:r>
      <w:r w:rsidR="00111DF9" w:rsidRPr="002F604B">
        <w:rPr>
          <w:bCs/>
          <w:lang w:val="ro-RO"/>
        </w:rPr>
        <w:t xml:space="preserve">valorilor </w:t>
      </w:r>
      <w:r w:rsidRPr="002F604B">
        <w:rPr>
          <w:bCs/>
          <w:lang w:val="ro-RO"/>
        </w:rPr>
        <w:t xml:space="preserve">creatininei (6,5%) şi ale </w:t>
      </w:r>
      <w:r w:rsidR="00111DF9" w:rsidRPr="002F604B">
        <w:rPr>
          <w:bCs/>
          <w:lang w:val="ro-RO"/>
        </w:rPr>
        <w:t xml:space="preserve">creatin-kinazei </w:t>
      </w:r>
      <w:r w:rsidRPr="002F604B">
        <w:rPr>
          <w:bCs/>
          <w:lang w:val="ro-RO"/>
        </w:rPr>
        <w:t>la 2% din copii</w:t>
      </w:r>
      <w:r w:rsidR="00111DF9" w:rsidRPr="002F604B">
        <w:rPr>
          <w:bCs/>
          <w:lang w:val="ro-RO"/>
        </w:rPr>
        <w:t>i trataţi</w:t>
      </w:r>
      <w:r w:rsidRPr="002F604B">
        <w:rPr>
          <w:bCs/>
          <w:lang w:val="ro-RO"/>
        </w:rPr>
        <w:t>.</w:t>
      </w:r>
    </w:p>
    <w:p w:rsidR="00111DF9" w:rsidRPr="002F604B" w:rsidRDefault="00111DF9" w:rsidP="002F604B">
      <w:pPr>
        <w:pStyle w:val="EMEABodyText"/>
        <w:rPr>
          <w:lang w:val="ro-RO"/>
        </w:rPr>
      </w:pPr>
    </w:p>
    <w:p w:rsidR="00111DF9" w:rsidRPr="002F604B" w:rsidRDefault="00111DF9" w:rsidP="002F604B">
      <w:pPr>
        <w:pStyle w:val="EMEABodyText"/>
        <w:rPr>
          <w:u w:val="single"/>
          <w:lang w:val="ro-RO"/>
        </w:rPr>
      </w:pPr>
      <w:r w:rsidRPr="002F604B">
        <w:rPr>
          <w:u w:val="single"/>
          <w:lang w:val="ro-RO"/>
        </w:rPr>
        <w:t>Raportarea reacţiilor adverse suspectate</w:t>
      </w:r>
    </w:p>
    <w:p w:rsidR="000A462A" w:rsidRDefault="000A462A" w:rsidP="002F604B">
      <w:pPr>
        <w:pStyle w:val="EMEABodyText"/>
        <w:rPr>
          <w:lang w:val="ro-RO"/>
        </w:rPr>
      </w:pPr>
    </w:p>
    <w:p w:rsidR="00111DF9" w:rsidRPr="002F604B" w:rsidRDefault="00F674F7" w:rsidP="002F604B">
      <w:pPr>
        <w:pStyle w:val="EMEABodyText"/>
        <w:rPr>
          <w:lang w:val="ro-RO"/>
        </w:rPr>
      </w:pPr>
      <w:r>
        <w:rPr>
          <w:lang w:val="ro-RO"/>
        </w:rPr>
        <w:t>R</w:t>
      </w:r>
      <w:r w:rsidR="00111DF9" w:rsidRPr="002F604B">
        <w:rPr>
          <w:lang w:val="ro-RO"/>
        </w:rPr>
        <w:t>aportarea reacţiilor adverse suspectate după autorizarea medicamentului</w:t>
      </w:r>
      <w:r w:rsidRPr="00F674F7">
        <w:rPr>
          <w:lang w:val="ro-RO"/>
        </w:rPr>
        <w:t xml:space="preserve"> </w:t>
      </w:r>
      <w:r>
        <w:rPr>
          <w:lang w:val="ro-RO"/>
        </w:rPr>
        <w:t>e</w:t>
      </w:r>
      <w:r w:rsidRPr="002F604B">
        <w:rPr>
          <w:lang w:val="ro-RO"/>
        </w:rPr>
        <w:t>ste importantă</w:t>
      </w:r>
      <w:r w:rsidR="00111DF9" w:rsidRPr="002F604B">
        <w:rPr>
          <w:lang w:val="ro-RO"/>
        </w:rPr>
        <w:t xml:space="preserve">. Acest lucru permite monitorizarea continuă a raportului beneficiu/risc al medicamentului. Profesioniştii din domeniul sănătăţii sunt rugaţi să raporteze orice reacţie adversă suspectată prin intermediul </w:t>
      </w:r>
      <w:r w:rsidR="00111DF9" w:rsidRPr="002F604B">
        <w:rPr>
          <w:highlight w:val="lightGray"/>
          <w:lang w:val="ro-RO"/>
        </w:rPr>
        <w:t xml:space="preserve">sistemului naţional de raportare, </w:t>
      </w:r>
      <w:r w:rsidR="002D118B">
        <w:rPr>
          <w:highlight w:val="lightGray"/>
          <w:lang w:val="ro-RO"/>
        </w:rPr>
        <w:t>astfel</w:t>
      </w:r>
      <w:r w:rsidR="002D118B" w:rsidRPr="002F604B">
        <w:rPr>
          <w:highlight w:val="lightGray"/>
          <w:lang w:val="ro-RO"/>
        </w:rPr>
        <w:t xml:space="preserve"> </w:t>
      </w:r>
      <w:r w:rsidR="00111DF9" w:rsidRPr="002F604B">
        <w:rPr>
          <w:highlight w:val="lightGray"/>
          <w:lang w:val="ro-RO"/>
        </w:rPr>
        <w:t xml:space="preserve">cum este menţionat în </w:t>
      </w:r>
      <w:r w:rsidR="00F9134F" w:rsidRPr="00734EC5">
        <w:rPr>
          <w:szCs w:val="22"/>
          <w:highlight w:val="lightGray"/>
          <w:lang w:val="ro-RO"/>
        </w:rPr>
        <w:fldChar w:fldCharType="begin"/>
      </w:r>
      <w:r w:rsidR="00F9134F" w:rsidRPr="00734EC5">
        <w:rPr>
          <w:szCs w:val="22"/>
          <w:highlight w:val="lightGray"/>
          <w:lang w:val="ro-RO"/>
        </w:rPr>
        <w:instrText xml:space="preserve"> HYPERLINK "http://www.ema.europa.eu/docs/en_GB/document_library/Template_or_form/2013/03/WC500139752.doc" </w:instrText>
      </w:r>
      <w:r w:rsidR="00F9134F" w:rsidRPr="00F954E5">
        <w:rPr>
          <w:szCs w:val="22"/>
          <w:highlight w:val="lightGray"/>
          <w:lang w:val="ro-RO"/>
        </w:rPr>
      </w:r>
      <w:r w:rsidR="00F9134F" w:rsidRPr="00734EC5">
        <w:rPr>
          <w:szCs w:val="22"/>
          <w:highlight w:val="lightGray"/>
          <w:lang w:val="ro-RO"/>
        </w:rPr>
        <w:fldChar w:fldCharType="separate"/>
      </w:r>
      <w:r w:rsidR="00F9134F" w:rsidRPr="00734EC5">
        <w:rPr>
          <w:rStyle w:val="Hyperlink"/>
          <w:szCs w:val="22"/>
          <w:highlight w:val="lightGray"/>
          <w:lang w:val="ro-RO"/>
        </w:rPr>
        <w:t>Anexa V</w:t>
      </w:r>
      <w:r w:rsidR="00F9134F" w:rsidRPr="00734EC5">
        <w:rPr>
          <w:szCs w:val="22"/>
          <w:highlight w:val="lightGray"/>
          <w:lang w:val="ro-RO"/>
        </w:rPr>
        <w:fldChar w:fldCharType="end"/>
      </w:r>
      <w:r w:rsidR="00111DF9" w:rsidRPr="002F604B">
        <w:rPr>
          <w:lang w:val="ro-RO"/>
        </w:rPr>
        <w:t>.</w:t>
      </w:r>
    </w:p>
    <w:p w:rsidR="00A2096F" w:rsidRPr="002F604B" w:rsidRDefault="00A2096F" w:rsidP="002F604B">
      <w:pPr>
        <w:pStyle w:val="EMEABodyText"/>
        <w:rPr>
          <w:lang w:val="ro-RO"/>
        </w:rPr>
      </w:pPr>
    </w:p>
    <w:p w:rsidR="00A2096F" w:rsidRPr="002F604B" w:rsidRDefault="00A2096F" w:rsidP="002F604B">
      <w:pPr>
        <w:pStyle w:val="EMEAHeading2"/>
        <w:rPr>
          <w:lang w:val="ro-RO"/>
        </w:rPr>
      </w:pPr>
      <w:r w:rsidRPr="002F604B">
        <w:rPr>
          <w:lang w:val="ro-RO"/>
        </w:rPr>
        <w:t>4.9</w:t>
      </w:r>
      <w:r w:rsidRPr="002F604B">
        <w:rPr>
          <w:lang w:val="ro-RO"/>
        </w:rPr>
        <w:tab/>
        <w:t>Supradozaj</w:t>
      </w:r>
    </w:p>
    <w:p w:rsidR="00A2096F" w:rsidRPr="002F604B" w:rsidRDefault="00A2096F" w:rsidP="002F604B">
      <w:pPr>
        <w:pStyle w:val="EMEAHeading2"/>
        <w:rPr>
          <w:lang w:val="ro-RO"/>
        </w:rPr>
      </w:pPr>
    </w:p>
    <w:p w:rsidR="00A2096F" w:rsidRPr="002F604B" w:rsidRDefault="00A2096F" w:rsidP="002F604B">
      <w:pPr>
        <w:pStyle w:val="EMEABodyText"/>
        <w:rPr>
          <w:lang w:val="ro-RO"/>
        </w:rPr>
      </w:pPr>
      <w:r w:rsidRPr="002F604B">
        <w:rPr>
          <w:lang w:val="ro-RO"/>
        </w:rPr>
        <w:t xml:space="preserve">În urma expunerii adulţilor la doze de până la 900 mg irbesartan/zi, timp de 8 săptămâni, nu s-a evidenţiat toxicitate. În caz de supradozaj, manifestările cele mai probabile sunt hipotensiunea arterială şi tahicardia; de asemenea, </w:t>
      </w:r>
      <w:r w:rsidR="00F2514C" w:rsidRPr="002F604B">
        <w:rPr>
          <w:lang w:val="ro-RO"/>
        </w:rPr>
        <w:t xml:space="preserve">ca urmare a supradozajului </w:t>
      </w:r>
      <w:r w:rsidRPr="002F604B">
        <w:rPr>
          <w:lang w:val="ro-RO"/>
        </w:rPr>
        <w:t>poate să apară şi bradicardi</w:t>
      </w:r>
      <w:r w:rsidR="00F2514C" w:rsidRPr="002F604B">
        <w:rPr>
          <w:lang w:val="ro-RO"/>
        </w:rPr>
        <w:t>e</w:t>
      </w:r>
      <w:r w:rsidRPr="002F604B">
        <w:rPr>
          <w:lang w:val="ro-RO"/>
        </w:rPr>
        <w:t>. Nu sunt disponibile informaţii specifice privind tratamentul supradozajului cu Aprovel. Pacientul trebuie supravegheat</w:t>
      </w:r>
      <w:r w:rsidR="00F2514C" w:rsidRPr="002F604B">
        <w:rPr>
          <w:lang w:val="ro-RO"/>
        </w:rPr>
        <w:t xml:space="preserve"> atent,</w:t>
      </w:r>
      <w:r w:rsidRPr="002F604B">
        <w:rPr>
          <w:lang w:val="ro-RO"/>
        </w:rPr>
        <w:t xml:space="preserve"> iar tratamentul trebuie să fie simptomatic şi de susţinere. Măsurile recomandate includ provocarea vărsăturilor şi/sau efectuarea lavajului gastric. Pentru tratamentul supradozajului se poate utiliza cărbune activat. Irbesartanul nu </w:t>
      </w:r>
      <w:r w:rsidR="00267409" w:rsidRPr="002F604B">
        <w:rPr>
          <w:lang w:val="ro-RO"/>
        </w:rPr>
        <w:t xml:space="preserve">se elimină prin </w:t>
      </w:r>
      <w:r w:rsidRPr="002F604B">
        <w:rPr>
          <w:lang w:val="ro-RO"/>
        </w:rPr>
        <w:t>hemodializ</w:t>
      </w:r>
      <w:r w:rsidR="00267409" w:rsidRPr="002F604B">
        <w:rPr>
          <w:lang w:val="ro-RO"/>
        </w:rPr>
        <w:t>ă</w:t>
      </w:r>
      <w:r w:rsidRPr="002F604B">
        <w:rPr>
          <w:lang w:val="ro-RO"/>
        </w:rPr>
        <w:t>.</w:t>
      </w:r>
    </w:p>
    <w:p w:rsidR="00A2096F" w:rsidRPr="002F604B" w:rsidRDefault="00A2096F" w:rsidP="002F604B">
      <w:pPr>
        <w:pStyle w:val="EMEABodyText"/>
        <w:rPr>
          <w:lang w:val="ro-RO"/>
        </w:rPr>
      </w:pPr>
    </w:p>
    <w:p w:rsidR="00A2096F" w:rsidRPr="002F604B" w:rsidRDefault="00A2096F" w:rsidP="002F604B">
      <w:pPr>
        <w:pStyle w:val="EMEABodyText"/>
        <w:rPr>
          <w:lang w:val="ro-RO"/>
        </w:rPr>
      </w:pPr>
    </w:p>
    <w:p w:rsidR="00A2096F" w:rsidRPr="002F604B" w:rsidRDefault="00A2096F" w:rsidP="002F604B">
      <w:pPr>
        <w:pStyle w:val="EMEAHeading1"/>
        <w:rPr>
          <w:lang w:val="ro-RO"/>
        </w:rPr>
      </w:pPr>
      <w:r w:rsidRPr="002F604B">
        <w:rPr>
          <w:lang w:val="ro-RO"/>
        </w:rPr>
        <w:t>5.</w:t>
      </w:r>
      <w:r w:rsidRPr="002F604B">
        <w:rPr>
          <w:lang w:val="ro-RO"/>
        </w:rPr>
        <w:tab/>
        <w:t>PROPRIETĂŢI FARMACOLOGICE</w:t>
      </w:r>
    </w:p>
    <w:p w:rsidR="00A2096F" w:rsidRPr="002F604B" w:rsidRDefault="00A2096F" w:rsidP="002F604B">
      <w:pPr>
        <w:pStyle w:val="EMEAHeading1"/>
        <w:rPr>
          <w:lang w:val="ro-RO"/>
        </w:rPr>
      </w:pPr>
    </w:p>
    <w:p w:rsidR="00A2096F" w:rsidRPr="002F604B" w:rsidRDefault="00A2096F" w:rsidP="002F604B">
      <w:pPr>
        <w:pStyle w:val="EMEAHeading2"/>
        <w:rPr>
          <w:lang w:val="ro-RO"/>
        </w:rPr>
      </w:pPr>
      <w:r w:rsidRPr="002F604B">
        <w:rPr>
          <w:lang w:val="ro-RO"/>
        </w:rPr>
        <w:t>5.1</w:t>
      </w:r>
      <w:r w:rsidRPr="002F604B">
        <w:rPr>
          <w:lang w:val="ro-RO"/>
        </w:rPr>
        <w:tab/>
        <w:t>Proprietăţi farmacodinamice</w:t>
      </w:r>
    </w:p>
    <w:p w:rsidR="00A2096F" w:rsidRPr="002F604B" w:rsidRDefault="00A2096F" w:rsidP="002F604B">
      <w:pPr>
        <w:pStyle w:val="EMEAHeading2"/>
        <w:rPr>
          <w:lang w:val="ro-RO"/>
        </w:rPr>
      </w:pPr>
    </w:p>
    <w:p w:rsidR="00A2096F" w:rsidRPr="002F604B" w:rsidRDefault="00A2096F" w:rsidP="002F604B">
      <w:pPr>
        <w:pStyle w:val="EMEABodyText"/>
        <w:rPr>
          <w:lang w:val="ro-RO"/>
        </w:rPr>
      </w:pPr>
      <w:r w:rsidRPr="002F604B">
        <w:rPr>
          <w:lang w:val="ro-RO"/>
        </w:rPr>
        <w:t xml:space="preserve">Grupa farmacoterapeutică: antagonişti </w:t>
      </w:r>
      <w:r w:rsidR="00F2514C" w:rsidRPr="002F604B">
        <w:rPr>
          <w:lang w:val="ro-RO"/>
        </w:rPr>
        <w:t xml:space="preserve">ai receptorilor </w:t>
      </w:r>
      <w:r w:rsidRPr="002F604B">
        <w:rPr>
          <w:lang w:val="ro-RO"/>
        </w:rPr>
        <w:t>pentru angiotensină II</w:t>
      </w:r>
      <w:r w:rsidR="008B184B">
        <w:rPr>
          <w:lang w:val="ro-RO"/>
        </w:rPr>
        <w:t>, c</w:t>
      </w:r>
      <w:r w:rsidR="00D8756A" w:rsidRPr="002F604B">
        <w:rPr>
          <w:lang w:val="ro-RO"/>
        </w:rPr>
        <w:t xml:space="preserve">odul </w:t>
      </w:r>
      <w:r w:rsidRPr="002F604B">
        <w:rPr>
          <w:lang w:val="ro-RO"/>
        </w:rPr>
        <w:t>ATC: C09C A04</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u w:val="single"/>
          <w:lang w:val="ro-RO"/>
        </w:rPr>
        <w:t>Mecanism de acţiune</w:t>
      </w:r>
      <w:r w:rsidRPr="002F604B">
        <w:rPr>
          <w:lang w:val="ro-RO"/>
        </w:rPr>
        <w:t>:</w:t>
      </w:r>
      <w:r w:rsidRPr="002F604B">
        <w:rPr>
          <w:b/>
          <w:lang w:val="ro-RO"/>
        </w:rPr>
        <w:t xml:space="preserve"> </w:t>
      </w:r>
      <w:r w:rsidRPr="002F604B">
        <w:rPr>
          <w:lang w:val="ro-RO"/>
        </w:rPr>
        <w:t>Irbesartanul este un antagonist puternic şi selectiv al receptorilor pentru angiotensină II (tip AT</w:t>
      </w:r>
      <w:r w:rsidRPr="002F604B">
        <w:rPr>
          <w:vertAlign w:val="subscript"/>
          <w:lang w:val="ro-RO"/>
        </w:rPr>
        <w:t>1</w:t>
      </w:r>
      <w:r w:rsidRPr="002F604B">
        <w:rPr>
          <w:lang w:val="ro-RO"/>
        </w:rPr>
        <w:t>), activ după administrare pe cale orală.</w:t>
      </w:r>
      <w:r w:rsidRPr="002F604B">
        <w:rPr>
          <w:b/>
          <w:lang w:val="ro-RO"/>
        </w:rPr>
        <w:t xml:space="preserve"> </w:t>
      </w:r>
      <w:r w:rsidRPr="002F604B">
        <w:rPr>
          <w:lang w:val="ro-RO"/>
        </w:rPr>
        <w:t>Se consideră că blochează toate acţiunile angiotensinei II mediate prin receptor</w:t>
      </w:r>
      <w:r w:rsidR="00917F22" w:rsidRPr="002F604B">
        <w:rPr>
          <w:lang w:val="ro-RO"/>
        </w:rPr>
        <w:t>ul</w:t>
      </w:r>
      <w:r w:rsidRPr="002F604B">
        <w:rPr>
          <w:lang w:val="ro-RO"/>
        </w:rPr>
        <w:t xml:space="preserve"> AT</w:t>
      </w:r>
      <w:r w:rsidRPr="002F604B">
        <w:rPr>
          <w:vertAlign w:val="subscript"/>
          <w:lang w:val="ro-RO"/>
        </w:rPr>
        <w:t>1</w:t>
      </w:r>
      <w:r w:rsidRPr="002F604B">
        <w:rPr>
          <w:lang w:val="ro-RO"/>
        </w:rPr>
        <w:t>, indiferent de originea sau de calea de sinteză a angiotensinei II. Antagonizarea selectivă a receptorilor</w:t>
      </w:r>
      <w:r w:rsidR="00917F22" w:rsidRPr="002F604B">
        <w:rPr>
          <w:lang w:val="ro-RO"/>
        </w:rPr>
        <w:t xml:space="preserve"> pentru</w:t>
      </w:r>
      <w:r w:rsidRPr="002F604B">
        <w:rPr>
          <w:lang w:val="ro-RO"/>
        </w:rPr>
        <w:t xml:space="preserve"> angiotensin</w:t>
      </w:r>
      <w:r w:rsidR="00917F22" w:rsidRPr="002F604B">
        <w:rPr>
          <w:lang w:val="ro-RO"/>
        </w:rPr>
        <w:t>ă</w:t>
      </w:r>
      <w:r w:rsidRPr="002F604B">
        <w:rPr>
          <w:lang w:val="ro-RO"/>
        </w:rPr>
        <w:t xml:space="preserve"> II (AT</w:t>
      </w:r>
      <w:r w:rsidRPr="002F604B">
        <w:rPr>
          <w:vertAlign w:val="subscript"/>
          <w:lang w:val="ro-RO"/>
        </w:rPr>
        <w:t>1</w:t>
      </w:r>
      <w:r w:rsidRPr="002F604B">
        <w:rPr>
          <w:lang w:val="ro-RO"/>
        </w:rPr>
        <w:t xml:space="preserve">) determină creşterea concentraţiilor plasmatice de renină şi de angiotensină II şi scăderea concentraţiei plasmatice de aldosteron. </w:t>
      </w:r>
      <w:r w:rsidR="00917F22" w:rsidRPr="002F604B">
        <w:rPr>
          <w:lang w:val="ro-RO"/>
        </w:rPr>
        <w:t xml:space="preserve">Concentraţiile plasmatice ale potasiului </w:t>
      </w:r>
      <w:r w:rsidRPr="002F604B">
        <w:rPr>
          <w:lang w:val="ro-RO"/>
        </w:rPr>
        <w:t xml:space="preserve">nu </w:t>
      </w:r>
      <w:r w:rsidR="00917F22" w:rsidRPr="002F604B">
        <w:rPr>
          <w:lang w:val="ro-RO"/>
        </w:rPr>
        <w:t xml:space="preserve">sunt afectate </w:t>
      </w:r>
      <w:r w:rsidRPr="002F604B">
        <w:rPr>
          <w:lang w:val="ro-RO"/>
        </w:rPr>
        <w:t>semnificativ de irbesartan administrat în monoterapie, la dozele recomandate. Irbesartanul nu inhibă enzima de conversie a angiotensinei (kininaza II), o enzimă care generează formarea de angiotensină II şi care metabolizează şi bradikinina la metaboliţi inactivi. Irbesartanul nu necesită activare metabolică pentru a-şi exercita activitatea.</w:t>
      </w:r>
    </w:p>
    <w:p w:rsidR="00A2096F" w:rsidRPr="002F604B" w:rsidRDefault="00A2096F" w:rsidP="002F604B">
      <w:pPr>
        <w:pStyle w:val="EMEABodyText"/>
        <w:rPr>
          <w:lang w:val="ro-RO"/>
        </w:rPr>
      </w:pPr>
    </w:p>
    <w:p w:rsidR="00A2096F" w:rsidRPr="002F604B" w:rsidRDefault="00A2096F" w:rsidP="002F604B">
      <w:pPr>
        <w:pStyle w:val="EMEABodyText"/>
        <w:keepNext/>
        <w:rPr>
          <w:u w:val="single"/>
          <w:lang w:val="ro-RO"/>
        </w:rPr>
      </w:pPr>
      <w:r w:rsidRPr="002F604B">
        <w:rPr>
          <w:u w:val="single"/>
          <w:lang w:val="ro-RO"/>
        </w:rPr>
        <w:t>Eficacitate clinică</w:t>
      </w:r>
    </w:p>
    <w:p w:rsidR="00A2096F" w:rsidRPr="002F604B" w:rsidRDefault="00A2096F" w:rsidP="002F604B">
      <w:pPr>
        <w:pStyle w:val="EMEABodyText"/>
        <w:keepNext/>
        <w:rPr>
          <w:lang w:val="ro-RO"/>
        </w:rPr>
      </w:pPr>
    </w:p>
    <w:p w:rsidR="00A2096F" w:rsidRPr="000D581D" w:rsidRDefault="00A2096F" w:rsidP="002F604B">
      <w:pPr>
        <w:pStyle w:val="EMEABodyText"/>
        <w:keepNext/>
        <w:rPr>
          <w:i/>
          <w:lang w:val="ro-RO"/>
        </w:rPr>
      </w:pPr>
      <w:r w:rsidRPr="000D581D">
        <w:rPr>
          <w:i/>
          <w:lang w:val="ro-RO"/>
        </w:rPr>
        <w:t>Hipertensiune arterială</w:t>
      </w:r>
    </w:p>
    <w:p w:rsidR="00D8756A" w:rsidRDefault="00D8756A" w:rsidP="002F604B">
      <w:pPr>
        <w:pStyle w:val="EMEABodyText"/>
        <w:rPr>
          <w:lang w:val="ro-RO"/>
        </w:rPr>
      </w:pPr>
    </w:p>
    <w:p w:rsidR="00A2096F" w:rsidRPr="002F604B" w:rsidRDefault="00A2096F" w:rsidP="002F604B">
      <w:pPr>
        <w:pStyle w:val="EMEABodyText"/>
        <w:rPr>
          <w:lang w:val="ro-RO"/>
        </w:rPr>
      </w:pPr>
      <w:r w:rsidRPr="002F604B">
        <w:rPr>
          <w:lang w:val="ro-RO"/>
        </w:rPr>
        <w:t>Irbesartanul scade tensiunea arterială, cu modificarea minimă a frecvenţei cardiace. Scăderea tensiunii arteriale este dependentă de doză, cu o tendinţă de atingere a fazei de platou la doze peste 300 mg irbesartan, administrate în priză unică zilnică. Dozele cuprinse între 150</w:t>
      </w:r>
      <w:r w:rsidR="00917F22" w:rsidRPr="002F604B">
        <w:rPr>
          <w:lang w:val="ro-RO"/>
        </w:rPr>
        <w:t>-</w:t>
      </w:r>
      <w:r w:rsidRPr="002F604B">
        <w:rPr>
          <w:lang w:val="ro-RO"/>
        </w:rPr>
        <w:t>300 mg irbesartan, o dată pe zi, scad valorile tensiunii arteriale în clinostatism sau în poziţie şezândă, după 24 ore de la administrare (înaintea dozei următoare), în medie cu 8</w:t>
      </w:r>
      <w:r w:rsidR="00917F22" w:rsidRPr="002F604B">
        <w:rPr>
          <w:lang w:val="ro-RO"/>
        </w:rPr>
        <w:t>-</w:t>
      </w:r>
      <w:r w:rsidRPr="002F604B">
        <w:rPr>
          <w:lang w:val="ro-RO"/>
        </w:rPr>
        <w:t>13/5</w:t>
      </w:r>
      <w:r w:rsidR="00917F22" w:rsidRPr="002F604B">
        <w:rPr>
          <w:lang w:val="ro-RO"/>
        </w:rPr>
        <w:t>-</w:t>
      </w:r>
      <w:r w:rsidRPr="002F604B">
        <w:rPr>
          <w:lang w:val="ro-RO"/>
        </w:rPr>
        <w:t>8 mm Hg (sistolică/diastolică), scădere care este superioară celei observate după administrarea de placebo.</w:t>
      </w:r>
    </w:p>
    <w:p w:rsidR="00D8756A" w:rsidRDefault="00D8756A" w:rsidP="002F604B">
      <w:pPr>
        <w:pStyle w:val="EMEABodyText"/>
        <w:rPr>
          <w:lang w:val="ro-RO"/>
        </w:rPr>
      </w:pPr>
    </w:p>
    <w:p w:rsidR="00A2096F" w:rsidRPr="002F604B" w:rsidRDefault="00A2096F" w:rsidP="002F604B">
      <w:pPr>
        <w:pStyle w:val="EMEABodyText"/>
        <w:rPr>
          <w:lang w:val="ro-RO"/>
        </w:rPr>
      </w:pPr>
      <w:r w:rsidRPr="002F604B">
        <w:rPr>
          <w:lang w:val="ro-RO"/>
        </w:rPr>
        <w:t>Reducerea maximă a tensiunii arteriale se obţine la 3</w:t>
      </w:r>
      <w:r w:rsidR="00917F22" w:rsidRPr="002F604B">
        <w:rPr>
          <w:lang w:val="ro-RO"/>
        </w:rPr>
        <w:t>-</w:t>
      </w:r>
      <w:r w:rsidRPr="002F604B">
        <w:rPr>
          <w:lang w:val="ro-RO"/>
        </w:rPr>
        <w:t>6 ore după administrare şi efectul antihipertensiv se menţine timp de cel puţin 24 ore. După 24 ore, la dozele recomandate, scăderea tensiunii arteriale este încă de 60</w:t>
      </w:r>
      <w:r w:rsidR="00917F22" w:rsidRPr="002F604B">
        <w:rPr>
          <w:lang w:val="ro-RO"/>
        </w:rPr>
        <w:t>-</w:t>
      </w:r>
      <w:r w:rsidRPr="002F604B">
        <w:rPr>
          <w:lang w:val="ro-RO"/>
        </w:rPr>
        <w:t>70% din scăderea maximă a tensiunii arteriale diastolice şi sistolice. O doză zilnică de 150 mg irbesartan, administrată în priză unică, produce efecte similare asupra tensiunii arteriale după 24 ore de la administrare (înaintea dozei următoare) şi asupra tensiunii arteriale medii pe 24 ore similare cu cele produse de administrarea aceleiaşi doze zilnice totale, fracţionate în două prize.</w:t>
      </w:r>
    </w:p>
    <w:p w:rsidR="00156454" w:rsidRDefault="00156454" w:rsidP="002F604B">
      <w:pPr>
        <w:pStyle w:val="EMEABodyText"/>
        <w:rPr>
          <w:lang w:val="ro-RO"/>
        </w:rPr>
      </w:pPr>
    </w:p>
    <w:p w:rsidR="00A2096F" w:rsidRPr="002F604B" w:rsidRDefault="00A2096F" w:rsidP="002F604B">
      <w:pPr>
        <w:pStyle w:val="EMEABodyText"/>
        <w:rPr>
          <w:lang w:val="ro-RO"/>
        </w:rPr>
      </w:pPr>
      <w:r w:rsidRPr="002F604B">
        <w:rPr>
          <w:lang w:val="ro-RO"/>
        </w:rPr>
        <w:t>Efectul antihipertensiv al Aprovel se manifestă în 1</w:t>
      </w:r>
      <w:r w:rsidR="00917F22" w:rsidRPr="002F604B">
        <w:rPr>
          <w:lang w:val="ro-RO"/>
        </w:rPr>
        <w:t>-</w:t>
      </w:r>
      <w:r w:rsidRPr="002F604B">
        <w:rPr>
          <w:lang w:val="ro-RO"/>
        </w:rPr>
        <w:t>2 săptămâni, efectul maxim fiind observat la 4</w:t>
      </w:r>
      <w:r w:rsidR="00917F22" w:rsidRPr="002F604B">
        <w:rPr>
          <w:lang w:val="ro-RO"/>
        </w:rPr>
        <w:noBreakHyphen/>
      </w:r>
      <w:r w:rsidRPr="002F604B">
        <w:rPr>
          <w:lang w:val="ro-RO"/>
        </w:rPr>
        <w:t>6</w:t>
      </w:r>
      <w:r w:rsidR="00917F22" w:rsidRPr="002F604B">
        <w:rPr>
          <w:lang w:val="ro-RO"/>
        </w:rPr>
        <w:t> </w:t>
      </w:r>
      <w:r w:rsidRPr="002F604B">
        <w:rPr>
          <w:lang w:val="ro-RO"/>
        </w:rPr>
        <w:t>săptămâni de la iniţierea tratamentului. Efectele antihipertensive se menţin în timpul tratamentului de lungă durată. După întreruperea tratamentului, tensiunea arterială revine treptat la valorile iniţiale. Întreruperea tratamentului nu declanşează hipertensiune arterială de rebound.</w:t>
      </w:r>
    </w:p>
    <w:p w:rsidR="00156454" w:rsidRDefault="00156454" w:rsidP="002F604B">
      <w:pPr>
        <w:pStyle w:val="EMEABodyText"/>
        <w:rPr>
          <w:lang w:val="ro-RO"/>
        </w:rPr>
      </w:pPr>
    </w:p>
    <w:p w:rsidR="00A2096F" w:rsidRPr="002F604B" w:rsidRDefault="00A2096F" w:rsidP="002F604B">
      <w:pPr>
        <w:pStyle w:val="EMEABodyText"/>
        <w:rPr>
          <w:lang w:val="ro-RO"/>
        </w:rPr>
      </w:pPr>
      <w:r w:rsidRPr="002F604B">
        <w:rPr>
          <w:lang w:val="ro-RO"/>
        </w:rPr>
        <w:t xml:space="preserve">Efectele antihipertensive ale irbesartanului şi diureticelor tiazidice sunt aditive. La pacienţii la care hipertensiunea arterială nu este controlată în mod adecvat cu irbesartan administrat în monoterapie, asocierea unei doze mici de hidroclorotiazidă (12,5 mg) la irbesartan, în priză unică zilnică, produce o scădere </w:t>
      </w:r>
      <w:r w:rsidR="00917F22" w:rsidRPr="002F604B">
        <w:rPr>
          <w:lang w:val="ro-RO"/>
        </w:rPr>
        <w:t xml:space="preserve">suplimentară </w:t>
      </w:r>
      <w:r w:rsidRPr="002F604B">
        <w:rPr>
          <w:lang w:val="ro-RO"/>
        </w:rPr>
        <w:t>a tensiunii arteriale, comparativ cu placebo, după 24 ore de la administrare (înaintea dozei următoare), de 7</w:t>
      </w:r>
      <w:r w:rsidRPr="002F604B">
        <w:rPr>
          <w:lang w:val="ro-RO"/>
        </w:rPr>
        <w:noBreakHyphen/>
        <w:t>10/3</w:t>
      </w:r>
      <w:r w:rsidRPr="002F604B">
        <w:rPr>
          <w:lang w:val="ro-RO"/>
        </w:rPr>
        <w:noBreakHyphen/>
        <w:t>6 mm Hg (sistolică/diastolică).</w:t>
      </w:r>
    </w:p>
    <w:p w:rsidR="00156454" w:rsidRDefault="00156454" w:rsidP="000354CD">
      <w:pPr>
        <w:pStyle w:val="EMEABodyText"/>
        <w:rPr>
          <w:lang w:val="ro-RO"/>
        </w:rPr>
      </w:pPr>
    </w:p>
    <w:p w:rsidR="00A2096F" w:rsidRPr="002F604B" w:rsidRDefault="00A2096F" w:rsidP="000354CD">
      <w:pPr>
        <w:pStyle w:val="EMEABodyText"/>
        <w:rPr>
          <w:lang w:val="ro-RO"/>
        </w:rPr>
      </w:pPr>
      <w:r w:rsidRPr="002F604B">
        <w:rPr>
          <w:lang w:val="ro-RO"/>
        </w:rPr>
        <w:t xml:space="preserve">Eficacitatea Aprovel nu este influenţată de vârstă sau sex. Ca şi în cazul </w:t>
      </w:r>
      <w:r w:rsidR="00AC258F" w:rsidRPr="002F604B">
        <w:rPr>
          <w:lang w:val="ro-RO"/>
        </w:rPr>
        <w:t xml:space="preserve">altor </w:t>
      </w:r>
      <w:r w:rsidRPr="002F604B">
        <w:rPr>
          <w:lang w:val="ro-RO"/>
        </w:rPr>
        <w:t xml:space="preserve">medicamente care </w:t>
      </w:r>
      <w:r w:rsidRPr="000354CD">
        <w:rPr>
          <w:lang w:val="ro-RO"/>
        </w:rPr>
        <w:t xml:space="preserve">acţionează asupra </w:t>
      </w:r>
      <w:r w:rsidRPr="002F604B">
        <w:rPr>
          <w:lang w:val="ro-RO"/>
        </w:rPr>
        <w:t>sistemul renină-angiotensină, pacienţii hipertensivi de culoare prezintă un răspuns considerabil mai slab la irbesartan administrat în monoterapie. În cazul în care irbesartanul se administrează în asociere cu o doză mică de hidroclorotiazidă (de exemplu, 12,5 mg</w:t>
      </w:r>
      <w:r w:rsidR="00AC258F" w:rsidRPr="002F604B">
        <w:rPr>
          <w:lang w:val="ro-RO"/>
        </w:rPr>
        <w:t xml:space="preserve"> pe </w:t>
      </w:r>
      <w:r w:rsidRPr="002F604B">
        <w:rPr>
          <w:lang w:val="ro-RO"/>
        </w:rPr>
        <w:t>zi), răspunsul antihipertensiv al pacienţilor de culoare se apropie de cel al pacienţilor de rasă caucaziană.</w:t>
      </w:r>
    </w:p>
    <w:p w:rsidR="00A2096F" w:rsidRPr="002F604B" w:rsidRDefault="00A2096F" w:rsidP="002F604B">
      <w:pPr>
        <w:pStyle w:val="EMEABodyText"/>
        <w:rPr>
          <w:lang w:val="ro-RO"/>
        </w:rPr>
      </w:pPr>
      <w:r w:rsidRPr="002F604B">
        <w:rPr>
          <w:lang w:val="ro-RO"/>
        </w:rPr>
        <w:t>Nu există niciun efect semnificativ clinic asupra uricemiei sau uricozuriei.</w:t>
      </w:r>
    </w:p>
    <w:p w:rsidR="00A2096F" w:rsidRPr="002F604B" w:rsidRDefault="00A2096F" w:rsidP="002F604B">
      <w:pPr>
        <w:pStyle w:val="EMEABodyText"/>
        <w:rPr>
          <w:lang w:val="ro-RO"/>
        </w:rPr>
      </w:pPr>
    </w:p>
    <w:p w:rsidR="00A2096F" w:rsidRPr="000D581D" w:rsidRDefault="00A2096F" w:rsidP="002F604B">
      <w:pPr>
        <w:pStyle w:val="EMEABodyText"/>
        <w:rPr>
          <w:i/>
          <w:lang w:val="ro-RO"/>
        </w:rPr>
      </w:pPr>
      <w:r w:rsidRPr="000D581D">
        <w:rPr>
          <w:i/>
          <w:lang w:val="ro-RO"/>
        </w:rPr>
        <w:t>Copii şi adolescenţi</w:t>
      </w:r>
    </w:p>
    <w:p w:rsidR="00156454" w:rsidRDefault="00156454" w:rsidP="002F604B">
      <w:pPr>
        <w:pStyle w:val="EMEABodyText"/>
        <w:rPr>
          <w:lang w:val="ro-RO"/>
        </w:rPr>
      </w:pPr>
    </w:p>
    <w:p w:rsidR="00A2096F" w:rsidRPr="002F604B" w:rsidRDefault="00A2096F" w:rsidP="002F604B">
      <w:pPr>
        <w:pStyle w:val="EMEABodyText"/>
        <w:rPr>
          <w:lang w:val="ro-RO"/>
        </w:rPr>
      </w:pPr>
      <w:r w:rsidRPr="002F604B">
        <w:rPr>
          <w:lang w:val="ro-RO"/>
        </w:rPr>
        <w:t xml:space="preserve">Scăderea tensiunii arteriale </w:t>
      </w:r>
      <w:r w:rsidR="00AC258F" w:rsidRPr="002F604B">
        <w:rPr>
          <w:lang w:val="ro-RO"/>
        </w:rPr>
        <w:t xml:space="preserve">a fost evaluată prin dozarea controlată a irbesartanului </w:t>
      </w:r>
      <w:r w:rsidRPr="002F604B">
        <w:rPr>
          <w:lang w:val="ro-RO"/>
        </w:rPr>
        <w:t>cu 0,5 mg/kg (scăzut</w:t>
      </w:r>
      <w:r w:rsidR="00AC258F" w:rsidRPr="002F604B">
        <w:rPr>
          <w:lang w:val="ro-RO"/>
        </w:rPr>
        <w:t>ă</w:t>
      </w:r>
      <w:r w:rsidRPr="002F604B">
        <w:rPr>
          <w:lang w:val="ro-RO"/>
        </w:rPr>
        <w:t>), 1,5 mg/kg (medi</w:t>
      </w:r>
      <w:r w:rsidR="00AC258F" w:rsidRPr="002F604B">
        <w:rPr>
          <w:lang w:val="ro-RO"/>
        </w:rPr>
        <w:t>e</w:t>
      </w:r>
      <w:r w:rsidRPr="002F604B">
        <w:rPr>
          <w:lang w:val="ro-RO"/>
        </w:rPr>
        <w:t>) şi 4,5 mg/kg (ridicat</w:t>
      </w:r>
      <w:r w:rsidR="00AC258F" w:rsidRPr="002F604B">
        <w:rPr>
          <w:lang w:val="ro-RO"/>
        </w:rPr>
        <w:t>ă</w:t>
      </w:r>
      <w:r w:rsidRPr="002F604B">
        <w:rPr>
          <w:lang w:val="ro-RO"/>
        </w:rPr>
        <w:t>)</w:t>
      </w:r>
      <w:r w:rsidR="00AC258F" w:rsidRPr="002F604B">
        <w:rPr>
          <w:lang w:val="ro-RO"/>
        </w:rPr>
        <w:t>,</w:t>
      </w:r>
      <w:r w:rsidRPr="002F604B">
        <w:rPr>
          <w:lang w:val="ro-RO"/>
        </w:rPr>
        <w:t xml:space="preserve"> pe o perioadă de 3 săptămâni</w:t>
      </w:r>
      <w:r w:rsidR="00AC258F" w:rsidRPr="002F604B">
        <w:rPr>
          <w:lang w:val="ro-RO"/>
        </w:rPr>
        <w:t>,</w:t>
      </w:r>
      <w:r w:rsidRPr="002F604B">
        <w:rPr>
          <w:lang w:val="ro-RO"/>
        </w:rPr>
        <w:t xml:space="preserve"> la 318 pacienţi hipertensivi sau la cei cu risc (diabet, antecedente familiale de hipertensiune), copii şi adolescenţi cu vârsta cuprinsă între 6 şi 16 ani. La sfârşitul celor trei săptămâni, scăderea </w:t>
      </w:r>
      <w:r w:rsidR="00050177" w:rsidRPr="002F604B">
        <w:rPr>
          <w:lang w:val="ro-RO"/>
        </w:rPr>
        <w:t xml:space="preserve">medie </w:t>
      </w:r>
      <w:r w:rsidRPr="002F604B">
        <w:rPr>
          <w:lang w:val="ro-RO"/>
        </w:rPr>
        <w:t xml:space="preserve">faţă de valoarea iniţială </w:t>
      </w:r>
      <w:r w:rsidR="00050177" w:rsidRPr="002F604B">
        <w:rPr>
          <w:lang w:val="ro-RO"/>
        </w:rPr>
        <w:t>a</w:t>
      </w:r>
      <w:r w:rsidR="00DE75D7" w:rsidRPr="002F604B">
        <w:rPr>
          <w:lang w:val="ro-RO"/>
        </w:rPr>
        <w:t xml:space="preserve"> </w:t>
      </w:r>
      <w:r w:rsidRPr="002F604B">
        <w:rPr>
          <w:lang w:val="ro-RO"/>
        </w:rPr>
        <w:t>variabil</w:t>
      </w:r>
      <w:r w:rsidR="00050177" w:rsidRPr="002F604B">
        <w:rPr>
          <w:lang w:val="ro-RO"/>
        </w:rPr>
        <w:t>ei</w:t>
      </w:r>
      <w:r w:rsidRPr="002F604B">
        <w:rPr>
          <w:lang w:val="ro-RO"/>
        </w:rPr>
        <w:t xml:space="preserve"> </w:t>
      </w:r>
      <w:r w:rsidR="00670C5C" w:rsidRPr="002F604B">
        <w:rPr>
          <w:lang w:val="ro-RO"/>
        </w:rPr>
        <w:t xml:space="preserve">principale </w:t>
      </w:r>
      <w:r w:rsidRPr="002F604B">
        <w:rPr>
          <w:lang w:val="ro-RO"/>
        </w:rPr>
        <w:t>de eficacitate, tensiun</w:t>
      </w:r>
      <w:r w:rsidR="00670C5C" w:rsidRPr="002F604B">
        <w:rPr>
          <w:lang w:val="ro-RO"/>
        </w:rPr>
        <w:t>ea</w:t>
      </w:r>
      <w:r w:rsidRPr="002F604B">
        <w:rPr>
          <w:lang w:val="ro-RO"/>
        </w:rPr>
        <w:t xml:space="preserve"> arterial</w:t>
      </w:r>
      <w:r w:rsidR="00670C5C" w:rsidRPr="002F604B">
        <w:rPr>
          <w:lang w:val="ro-RO"/>
        </w:rPr>
        <w:t>ă</w:t>
      </w:r>
      <w:r w:rsidRPr="002F604B">
        <w:rPr>
          <w:lang w:val="ro-RO"/>
        </w:rPr>
        <w:t xml:space="preserve"> sistolic</w:t>
      </w:r>
      <w:r w:rsidR="00670C5C" w:rsidRPr="002F604B">
        <w:rPr>
          <w:lang w:val="ro-RO"/>
        </w:rPr>
        <w:t>ă</w:t>
      </w:r>
      <w:r w:rsidR="00050177" w:rsidRPr="002F604B">
        <w:rPr>
          <w:lang w:val="ro-RO"/>
        </w:rPr>
        <w:t xml:space="preserve"> în poziţie şezândă</w:t>
      </w:r>
      <w:r w:rsidRPr="002F604B">
        <w:rPr>
          <w:lang w:val="ro-RO"/>
        </w:rPr>
        <w:t xml:space="preserve"> (SeSBP)</w:t>
      </w:r>
      <w:r w:rsidR="00670C5C" w:rsidRPr="002F604B">
        <w:rPr>
          <w:lang w:val="ro-RO"/>
        </w:rPr>
        <w:t xml:space="preserve"> înainte de administrarea dozei următoare</w:t>
      </w:r>
      <w:r w:rsidR="00050177" w:rsidRPr="002F604B">
        <w:rPr>
          <w:lang w:val="ro-RO"/>
        </w:rPr>
        <w:t>,</w:t>
      </w:r>
      <w:r w:rsidRPr="002F604B">
        <w:rPr>
          <w:lang w:val="ro-RO"/>
        </w:rPr>
        <w:t xml:space="preserve"> a fost de 11,7 mm Hg (doze scăzute), 9,3 mm Hg (doze medii), 13,2 mm Hg (doze ridicate). Nu au apărut diferenţe semnificative între aceste doze. Modificarea </w:t>
      </w:r>
      <w:r w:rsidR="00DE75D7" w:rsidRPr="002F604B">
        <w:rPr>
          <w:lang w:val="ro-RO"/>
        </w:rPr>
        <w:t xml:space="preserve">medie </w:t>
      </w:r>
      <w:r w:rsidR="00FD34B5" w:rsidRPr="002F604B">
        <w:rPr>
          <w:lang w:val="ro-RO"/>
        </w:rPr>
        <w:t xml:space="preserve">ajustată </w:t>
      </w:r>
      <w:r w:rsidRPr="002F604B">
        <w:rPr>
          <w:lang w:val="ro-RO"/>
        </w:rPr>
        <w:t xml:space="preserve">a tensiunii arteriale diastolice </w:t>
      </w:r>
      <w:r w:rsidR="00DE75D7" w:rsidRPr="002F604B">
        <w:rPr>
          <w:lang w:val="ro-RO"/>
        </w:rPr>
        <w:t xml:space="preserve">în poziţie şezândă </w:t>
      </w:r>
      <w:r w:rsidRPr="002F604B">
        <w:rPr>
          <w:lang w:val="ro-RO"/>
        </w:rPr>
        <w:t xml:space="preserve">(SeDBP) </w:t>
      </w:r>
      <w:r w:rsidR="00FD34B5" w:rsidRPr="002F604B">
        <w:rPr>
          <w:lang w:val="ro-RO"/>
        </w:rPr>
        <w:t xml:space="preserve">înainte de administrarea dozei următoare </w:t>
      </w:r>
      <w:r w:rsidRPr="002F604B">
        <w:rPr>
          <w:lang w:val="ro-RO"/>
        </w:rPr>
        <w:t xml:space="preserve">a fost următoarea: 3,8 mm Hg (doze scăzute), 3,2 mm Hg (doze medii), 5,6 mm Hg (doze crescute). După încă o perioadă de două săptămâni, în care pacienţii au fost randomizaţi din nou </w:t>
      </w:r>
      <w:r w:rsidR="00DE75D7" w:rsidRPr="002F604B">
        <w:rPr>
          <w:lang w:val="ro-RO"/>
        </w:rPr>
        <w:t xml:space="preserve">pentru a li se administra, </w:t>
      </w:r>
      <w:r w:rsidRPr="002F604B">
        <w:rPr>
          <w:lang w:val="ro-RO"/>
        </w:rPr>
        <w:t>fie substanţă activă</w:t>
      </w:r>
      <w:r w:rsidR="00DE75D7" w:rsidRPr="002F604B">
        <w:rPr>
          <w:lang w:val="ro-RO"/>
        </w:rPr>
        <w:t>,</w:t>
      </w:r>
      <w:r w:rsidRPr="002F604B">
        <w:rPr>
          <w:lang w:val="ro-RO"/>
        </w:rPr>
        <w:t xml:space="preserve"> fie placebo, pacienţii la care s-a administrat placebo au prezentat o creştere de 2,4 şi 2,0 mm Hg a SeSBP şi SeDBP</w:t>
      </w:r>
      <w:r w:rsidR="00DE75D7" w:rsidRPr="002F604B">
        <w:rPr>
          <w:lang w:val="ro-RO"/>
        </w:rPr>
        <w:t>,</w:t>
      </w:r>
      <w:r w:rsidRPr="002F604B">
        <w:rPr>
          <w:lang w:val="ro-RO"/>
        </w:rPr>
        <w:t xml:space="preserve"> comparativ cu </w:t>
      </w:r>
      <w:r w:rsidR="00DE75D7" w:rsidRPr="002F604B">
        <w:rPr>
          <w:lang w:val="ro-RO"/>
        </w:rPr>
        <w:t xml:space="preserve">modificări de </w:t>
      </w:r>
      <w:r w:rsidRPr="002F604B">
        <w:rPr>
          <w:lang w:val="ro-RO"/>
        </w:rPr>
        <w:t>+0,1 şi</w:t>
      </w:r>
      <w:r w:rsidR="00DE75D7" w:rsidRPr="002F604B">
        <w:rPr>
          <w:lang w:val="ro-RO"/>
        </w:rPr>
        <w:t>,</w:t>
      </w:r>
      <w:r w:rsidRPr="002F604B">
        <w:rPr>
          <w:lang w:val="ro-RO"/>
        </w:rPr>
        <w:t xml:space="preserve"> respectiv</w:t>
      </w:r>
      <w:r w:rsidR="00DE75D7" w:rsidRPr="002F604B">
        <w:rPr>
          <w:lang w:val="ro-RO"/>
        </w:rPr>
        <w:t>,</w:t>
      </w:r>
      <w:r w:rsidRPr="002F604B">
        <w:rPr>
          <w:lang w:val="ro-RO"/>
        </w:rPr>
        <w:t xml:space="preserve"> -0,3 mm Hg </w:t>
      </w:r>
      <w:r w:rsidR="00DE75D7" w:rsidRPr="002F604B">
        <w:rPr>
          <w:lang w:val="ro-RO"/>
        </w:rPr>
        <w:t xml:space="preserve">la </w:t>
      </w:r>
      <w:r w:rsidRPr="002F604B">
        <w:rPr>
          <w:lang w:val="ro-RO"/>
        </w:rPr>
        <w:t>pacienţii trataţi cu toate dozele de irbesartan (vezi pct. 4.2).</w:t>
      </w:r>
    </w:p>
    <w:p w:rsidR="00A2096F" w:rsidRPr="002F604B" w:rsidRDefault="00A2096F" w:rsidP="002F604B">
      <w:pPr>
        <w:pStyle w:val="EMEABodyText"/>
        <w:rPr>
          <w:lang w:val="ro-RO"/>
        </w:rPr>
      </w:pPr>
    </w:p>
    <w:p w:rsidR="00A2096F" w:rsidRPr="000D581D" w:rsidRDefault="00A2096F" w:rsidP="001F23FE">
      <w:pPr>
        <w:pStyle w:val="EMEABodyText"/>
        <w:keepNext/>
        <w:rPr>
          <w:i/>
          <w:lang w:val="ro-RO"/>
        </w:rPr>
      </w:pPr>
      <w:r w:rsidRPr="000D581D">
        <w:rPr>
          <w:i/>
          <w:lang w:val="ro-RO"/>
        </w:rPr>
        <w:t>Hipertensiune arterială şi diabet zaharat de tip 2</w:t>
      </w:r>
      <w:r w:rsidR="00267409" w:rsidRPr="000D581D">
        <w:rPr>
          <w:i/>
          <w:lang w:val="ro-RO"/>
        </w:rPr>
        <w:t>,</w:t>
      </w:r>
      <w:r w:rsidRPr="000D581D">
        <w:rPr>
          <w:i/>
          <w:lang w:val="ro-RO"/>
        </w:rPr>
        <w:t xml:space="preserve"> cu </w:t>
      </w:r>
      <w:r w:rsidR="001F23FE" w:rsidRPr="000D581D">
        <w:rPr>
          <w:i/>
          <w:lang w:val="ro-RO"/>
        </w:rPr>
        <w:t xml:space="preserve">boală </w:t>
      </w:r>
      <w:r w:rsidRPr="000D581D">
        <w:rPr>
          <w:i/>
          <w:lang w:val="ro-RO"/>
        </w:rPr>
        <w:t>renală</w:t>
      </w:r>
    </w:p>
    <w:p w:rsidR="00156454" w:rsidRDefault="00156454" w:rsidP="002F604B">
      <w:pPr>
        <w:pStyle w:val="EMEABodyText"/>
        <w:rPr>
          <w:lang w:val="ro-RO"/>
        </w:rPr>
      </w:pPr>
    </w:p>
    <w:p w:rsidR="00A2096F" w:rsidRPr="002F604B" w:rsidRDefault="00A2096F" w:rsidP="002F604B">
      <w:pPr>
        <w:pStyle w:val="EMEABodyText"/>
        <w:rPr>
          <w:lang w:val="ro-RO"/>
        </w:rPr>
      </w:pPr>
      <w:r w:rsidRPr="002F604B">
        <w:rPr>
          <w:lang w:val="ro-RO"/>
        </w:rPr>
        <w:t xml:space="preserve">Studiul </w:t>
      </w:r>
      <w:r w:rsidR="00DE75D7" w:rsidRPr="002F604B">
        <w:rPr>
          <w:lang w:val="ro-RO"/>
        </w:rPr>
        <w:t>„</w:t>
      </w:r>
      <w:r w:rsidRPr="002F604B">
        <w:rPr>
          <w:lang w:val="ro-RO"/>
        </w:rPr>
        <w:t>Irbesartan Diabetic Nephropathy Trial (IDNT)</w:t>
      </w:r>
      <w:r w:rsidR="00DE75D7" w:rsidRPr="002F604B">
        <w:rPr>
          <w:lang w:val="ro-RO"/>
        </w:rPr>
        <w:t>”</w:t>
      </w:r>
      <w:r w:rsidRPr="002F604B">
        <w:rPr>
          <w:lang w:val="ro-RO"/>
        </w:rPr>
        <w:t xml:space="preserve"> evidenţiază că irbesartanul încetineşte progresia </w:t>
      </w:r>
      <w:r w:rsidR="00267409" w:rsidRPr="002F604B">
        <w:rPr>
          <w:lang w:val="ro-RO"/>
        </w:rPr>
        <w:t xml:space="preserve">bolii </w:t>
      </w:r>
      <w:r w:rsidRPr="002F604B">
        <w:rPr>
          <w:lang w:val="ro-RO"/>
        </w:rPr>
        <w:t>renale la pacienţii cu insuficienţă renală cronică şi proteinurie cu semnificaţie clinică. IDNT a fost un studiu de morbiditate şi mortalitate, dublu-orb, controlat cu placebo, care a comparat Aprovel, amlodipină şi placebo. Efectele Aprovel pe termen lung (în medie 2,6 ani) asupra progresiei afecţiunii renale şi asupra mortalităţii de orice cauză au fost studiate la 1715 pacienţi hipertensivi</w:t>
      </w:r>
      <w:r w:rsidR="007268A1" w:rsidRPr="002F604B">
        <w:rPr>
          <w:lang w:val="ro-RO"/>
        </w:rPr>
        <w:t>,</w:t>
      </w:r>
      <w:r w:rsidRPr="002F604B">
        <w:rPr>
          <w:lang w:val="ro-RO"/>
        </w:rPr>
        <w:t xml:space="preserve"> cu diabet zaharat de tip 2, proteinurie ≥ 900 mg/zi şi creatininemie cuprinsă în intervalul 1,0</w:t>
      </w:r>
      <w:r w:rsidRPr="002F604B">
        <w:rPr>
          <w:lang w:val="ro-RO"/>
        </w:rPr>
        <w:noBreakHyphen/>
        <w:t>3,0 mg/dl. La pacienţi s-au administrat doze progresive, în funcţie de tolerabilitate, începând cu 75 mg irbesartan până la o doză de întreţinere de 300 mg</w:t>
      </w:r>
      <w:r w:rsidR="00267409" w:rsidRPr="002F604B">
        <w:rPr>
          <w:lang w:val="ro-RO"/>
        </w:rPr>
        <w:t xml:space="preserve"> Aprovel</w:t>
      </w:r>
      <w:r w:rsidRPr="002F604B">
        <w:rPr>
          <w:lang w:val="ro-RO"/>
        </w:rPr>
        <w:t>, de la 2,5 mg amlodipină până la 10 mg amlodipină sau placebo. În toate grupurile de tratament, pacienţilor li s-au administrat, în general, 2 până la 4 medicamente antihipertensive (de exemplu, diuretice, beta-blocante, alfa-blocante) pentru a ajunge la tensiunea arterială predefinită drept ţintă, de ≤ 135/85 mm Hg sau la o scădere cu 10 mm Hg a tensiunii arteriale sistolice, dacă valoarea iniţială a acesteia era &gt; 160 mm Hg. Şaizeci la sută (60%) dintre pacienţii din grupul placebo au atins această valoare a tensiunii arteriale ţintă, iar din grupurile irbesartan şi amlodipină 76% şi</w:t>
      </w:r>
      <w:r w:rsidR="00857CAC" w:rsidRPr="002F604B">
        <w:rPr>
          <w:lang w:val="ro-RO"/>
        </w:rPr>
        <w:t>,</w:t>
      </w:r>
      <w:r w:rsidRPr="002F604B">
        <w:rPr>
          <w:lang w:val="ro-RO"/>
        </w:rPr>
        <w:t xml:space="preserve"> respectiv</w:t>
      </w:r>
      <w:r w:rsidR="00857CAC" w:rsidRPr="002F604B">
        <w:rPr>
          <w:lang w:val="ro-RO"/>
        </w:rPr>
        <w:t>,</w:t>
      </w:r>
      <w:r w:rsidRPr="002F604B">
        <w:rPr>
          <w:lang w:val="ro-RO"/>
        </w:rPr>
        <w:t xml:space="preserve"> 78%. În obiectivul primar combinat, irbesartanul a redus semnificativ riscul relativ, constând în dublarea valorilor creatininemiei, stadiul final al nefropatiei (SFN) sau mortalitatea de orice cauză. Aproximativ 33% din pacienţii din grupul </w:t>
      </w:r>
      <w:r w:rsidR="00C23692" w:rsidRPr="002F604B">
        <w:rPr>
          <w:lang w:val="ro-RO"/>
        </w:rPr>
        <w:t xml:space="preserve">cu </w:t>
      </w:r>
      <w:r w:rsidRPr="002F604B">
        <w:rPr>
          <w:lang w:val="ro-RO"/>
        </w:rPr>
        <w:t xml:space="preserve">irbesartan au atins obiectivul primar combinat renal, comparativ cu 39% şi 41% în grupurile placebo </w:t>
      </w:r>
      <w:r w:rsidR="00C23692" w:rsidRPr="002F604B">
        <w:rPr>
          <w:lang w:val="ro-RO"/>
        </w:rPr>
        <w:t xml:space="preserve">şi, </w:t>
      </w:r>
      <w:r w:rsidRPr="002F604B">
        <w:rPr>
          <w:lang w:val="ro-RO"/>
        </w:rPr>
        <w:t>respectiv</w:t>
      </w:r>
      <w:r w:rsidR="00C23692" w:rsidRPr="002F604B">
        <w:rPr>
          <w:lang w:val="ro-RO"/>
        </w:rPr>
        <w:t>,</w:t>
      </w:r>
      <w:r w:rsidRPr="002F604B">
        <w:rPr>
          <w:lang w:val="ro-RO"/>
        </w:rPr>
        <w:t xml:space="preserve"> amlodipină [reducerea riscului relativ cu 20% comparativ cu placebo (p = 0,024) şi reducerea riscului relativ cu 23% comparativ cu amlodipina (p = 0,006)]. La analiza componentelor individuale ale obiectivului primar, nu s-a observat niciun efect asupra mortalităţii de orice cauză, în timp ce s-a observat o tendinţă pozitivă de reducere a SFN şi o reducere semnificativă în ceea ce priveşte dublarea valorii creatininemiei.</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lang w:val="ro-RO"/>
        </w:rPr>
        <w:t>Efectul tratamentului a fost evaluat pentru subgrupuri care au ţinut cont de sex, rasă, vârstă, durata bolii diabetice, valorile iniţiale ale tensiunii arteriale, creatininemiei şi albuminuriei. În subgrupurile alcătuite din femei şi din pacienţi de culoare, care au reprezentat 32%</w:t>
      </w:r>
      <w:r w:rsidR="00C23692" w:rsidRPr="002F604B">
        <w:rPr>
          <w:lang w:val="ro-RO"/>
        </w:rPr>
        <w:t xml:space="preserve"> şi</w:t>
      </w:r>
      <w:r w:rsidRPr="002F604B">
        <w:rPr>
          <w:lang w:val="ro-RO"/>
        </w:rPr>
        <w:t>, respectiv</w:t>
      </w:r>
      <w:r w:rsidR="00C23692" w:rsidRPr="002F604B">
        <w:rPr>
          <w:lang w:val="ro-RO"/>
        </w:rPr>
        <w:t>,</w:t>
      </w:r>
      <w:r w:rsidRPr="002F604B">
        <w:rPr>
          <w:lang w:val="ro-RO"/>
        </w:rPr>
        <w:t xml:space="preserve"> 26% din populaţia totală studiată, nu s-a evidenţiat un beneficiu renal, cu toate că intervalele de încredere nu l-au exclus. De asemenea, pentru obiectivul secundar, constituit din evenimente cardiovasculare letale şi non</w:t>
      </w:r>
      <w:r w:rsidR="002502B0">
        <w:rPr>
          <w:lang w:val="ro-RO"/>
        </w:rPr>
        <w:noBreakHyphen/>
      </w:r>
      <w:r w:rsidRPr="002F604B">
        <w:rPr>
          <w:lang w:val="ro-RO"/>
        </w:rPr>
        <w:t xml:space="preserve">letale, nu au existat diferenţe între cele trei grupuri din populaţia totală studiată, cu toate că s-a constatat o creştere a incidenţei infarctului miocardic non-letal la femei şi o scădere a incidenţei infarctului miocardic non-letal la bărbaţi, în grupul </w:t>
      </w:r>
      <w:r w:rsidR="00C23692" w:rsidRPr="002F604B">
        <w:rPr>
          <w:lang w:val="ro-RO"/>
        </w:rPr>
        <w:t xml:space="preserve">cu </w:t>
      </w:r>
      <w:r w:rsidRPr="002F604B">
        <w:rPr>
          <w:lang w:val="ro-RO"/>
        </w:rPr>
        <w:t>irbesartan</w:t>
      </w:r>
      <w:r w:rsidR="00C23692" w:rsidRPr="002F604B">
        <w:rPr>
          <w:lang w:val="ro-RO"/>
        </w:rPr>
        <w:t>,</w:t>
      </w:r>
      <w:r w:rsidRPr="002F604B">
        <w:rPr>
          <w:lang w:val="ro-RO"/>
        </w:rPr>
        <w:t xml:space="preserve"> comparativ cu grupul</w:t>
      </w:r>
      <w:r w:rsidR="00C23692" w:rsidRPr="002F604B">
        <w:rPr>
          <w:lang w:val="ro-RO"/>
        </w:rPr>
        <w:t xml:space="preserve"> cu</w:t>
      </w:r>
      <w:r w:rsidRPr="002F604B">
        <w:rPr>
          <w:lang w:val="ro-RO"/>
        </w:rPr>
        <w:t xml:space="preserve"> placebo. La femeile din grupul</w:t>
      </w:r>
      <w:r w:rsidR="00C23692" w:rsidRPr="002F604B">
        <w:rPr>
          <w:lang w:val="ro-RO"/>
        </w:rPr>
        <w:t xml:space="preserve"> cu</w:t>
      </w:r>
      <w:r w:rsidRPr="002F604B">
        <w:rPr>
          <w:lang w:val="ro-RO"/>
        </w:rPr>
        <w:t xml:space="preserve"> irbesartan</w:t>
      </w:r>
      <w:r w:rsidR="00C23692" w:rsidRPr="002F604B">
        <w:rPr>
          <w:lang w:val="ro-RO"/>
        </w:rPr>
        <w:t>,</w:t>
      </w:r>
      <w:r w:rsidRPr="002F604B">
        <w:rPr>
          <w:lang w:val="ro-RO"/>
        </w:rPr>
        <w:t xml:space="preserve"> comparativ cu grupul </w:t>
      </w:r>
      <w:r w:rsidR="00C23692" w:rsidRPr="002F604B">
        <w:rPr>
          <w:lang w:val="ro-RO"/>
        </w:rPr>
        <w:t xml:space="preserve">cu </w:t>
      </w:r>
      <w:r w:rsidRPr="002F604B">
        <w:rPr>
          <w:lang w:val="ro-RO"/>
        </w:rPr>
        <w:t>amlodipină</w:t>
      </w:r>
      <w:r w:rsidR="00C23692" w:rsidRPr="002F604B">
        <w:rPr>
          <w:lang w:val="ro-RO"/>
        </w:rPr>
        <w:t>,</w:t>
      </w:r>
      <w:r w:rsidRPr="002F604B">
        <w:rPr>
          <w:lang w:val="ro-RO"/>
        </w:rPr>
        <w:t xml:space="preserve"> s-a observat o creştere a incidenţei infarctului miocardic non-letal şi a accidentului vascular cerebral</w:t>
      </w:r>
      <w:r w:rsidR="00C23692" w:rsidRPr="002F604B">
        <w:rPr>
          <w:lang w:val="ro-RO"/>
        </w:rPr>
        <w:t>,</w:t>
      </w:r>
      <w:r w:rsidRPr="002F604B">
        <w:rPr>
          <w:lang w:val="ro-RO"/>
        </w:rPr>
        <w:t xml:space="preserve"> în timp ce spitalizarea impusă de insuficienţa cardiacă a fost redusă în populaţia totală studiată. Cu toate acestea, nu s-a stabilit nicio explicaţie adecvată pentru aceste constatări la femei.</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lang w:val="ro-RO"/>
        </w:rPr>
        <w:t xml:space="preserve">Studiul </w:t>
      </w:r>
      <w:r w:rsidR="00F5695B" w:rsidRPr="002F604B">
        <w:rPr>
          <w:lang w:val="ro-RO"/>
        </w:rPr>
        <w:t>„</w:t>
      </w:r>
      <w:r w:rsidRPr="002F604B">
        <w:rPr>
          <w:lang w:val="ro-RO"/>
        </w:rPr>
        <w:t>Effects of Irbesartan on Microalbuminuria in Hypertensive Patients with Type 2 Diabetes Mellitus (IRMA 2)</w:t>
      </w:r>
      <w:r w:rsidR="00F5695B" w:rsidRPr="002F604B">
        <w:rPr>
          <w:lang w:val="ro-RO"/>
        </w:rPr>
        <w:t>”</w:t>
      </w:r>
      <w:r w:rsidRPr="002F604B">
        <w:rPr>
          <w:lang w:val="ro-RO"/>
        </w:rPr>
        <w:t xml:space="preserve"> evidenţiază că irbesartanul în doză de 300 mg întârzie progresia către proteinurie cu semnificaţie clinică la pacienţii cu microalbuminurie. IRMA </w:t>
      </w:r>
      <w:smartTag w:uri="urn:schemas-microsoft-com:office:smarttags" w:element="metricconverter">
        <w:smartTagPr>
          <w:attr w:name="ProductID" w:val="2 a"/>
        </w:smartTagPr>
        <w:r w:rsidRPr="002F604B">
          <w:rPr>
            <w:lang w:val="ro-RO"/>
          </w:rPr>
          <w:t>2 a</w:t>
        </w:r>
      </w:smartTag>
      <w:r w:rsidRPr="002F604B">
        <w:rPr>
          <w:lang w:val="ro-RO"/>
        </w:rPr>
        <w:t xml:space="preserve"> fost un studiu de morbiditate, dublu-orb, controlat cu placebo, efectuat la 590 pacienţi cu diabet zaharat de tip 2, microalbuminurie (30</w:t>
      </w:r>
      <w:r w:rsidRPr="002F604B">
        <w:rPr>
          <w:lang w:val="ro-RO"/>
        </w:rPr>
        <w:noBreakHyphen/>
        <w:t>300 mg/zi) şi funcţie renală normală (creatininemie ≤ 1,5 mg/dl la bărbaţi şi &lt; 1,1 mg/dl la femei). Studiul a evaluat efectele Aprovel pe termen lung (2 ani) asupra progresiei către proteinurie cu semnificaţie clinică – rata excreţiei urinare a albuminei (REUA) &gt; 300 mg/zi şi o creştere a REUA cu cel puţin 30% din valoarea iniţială. Tensiunea arterială predefinită drept ţintă a fost ≤ 135/85 mm Hg. Dacă a fost necesar, s-au adăugat medicamente antihipertensive suplimentare (excluzând inhibitorii ECA, antagoniştii receptorilor pentru angiotensină II şi blocanţii dihidropiridinici ai canalelor de calciu), pentru a ajuta la atingerea tensiunii arteriale ţintă. În timp ce, la toate grupurile de tratament, s</w:t>
      </w:r>
      <w:r w:rsidR="00F5695B" w:rsidRPr="002F604B">
        <w:rPr>
          <w:lang w:val="ro-RO"/>
        </w:rPr>
        <w:noBreakHyphen/>
      </w:r>
      <w:r w:rsidRPr="002F604B">
        <w:rPr>
          <w:lang w:val="ro-RO"/>
        </w:rPr>
        <w:t xml:space="preserve">au atins valori similare ale tensiunii arteriale, mai puţini au fost pacienţii care au atins obiectivul final de proteinurie cu semnificaţie clinică în grupul irbesartan 300 mg (5,2%) comparativ cu grupurile placebo (14,9%) sau irbesartan 150 mg (9,7%), demonstrându-se astfel o reducere a riscului relativ cu 70% comparativ cu placebo (p = 0,0004) pentru doza mai mare. Pe parcursul primelor trei luni de tratament nu s-a observat o ameliorare concomitentă a ratei filtrării glomerulare (RFG). Încetinirea progresiei către proteinurie cu semnificaţie clinică a fost evidentă încă din primele trei luni de tratament şi a continuat pe parcursul perioadei de 2 ani. Revenirea la albuminurie normală (&lt; 30 mg/zi) a fost mai frecventă în grupul </w:t>
      </w:r>
      <w:r w:rsidR="008C39B5" w:rsidRPr="002F604B">
        <w:rPr>
          <w:lang w:val="ro-RO"/>
        </w:rPr>
        <w:t xml:space="preserve">cu </w:t>
      </w:r>
      <w:r w:rsidRPr="002F604B">
        <w:rPr>
          <w:lang w:val="ro-RO"/>
        </w:rPr>
        <w:t>Aprovel 300 mg (34%)</w:t>
      </w:r>
      <w:r w:rsidR="008C39B5" w:rsidRPr="002F604B">
        <w:rPr>
          <w:lang w:val="ro-RO"/>
        </w:rPr>
        <w:t>,</w:t>
      </w:r>
      <w:r w:rsidRPr="002F604B">
        <w:rPr>
          <w:lang w:val="ro-RO"/>
        </w:rPr>
        <w:t xml:space="preserve"> comparativ cu grupul</w:t>
      </w:r>
      <w:r w:rsidR="008C39B5" w:rsidRPr="002F604B">
        <w:rPr>
          <w:lang w:val="ro-RO"/>
        </w:rPr>
        <w:t xml:space="preserve"> cu</w:t>
      </w:r>
      <w:r w:rsidRPr="002F604B">
        <w:rPr>
          <w:lang w:val="ro-RO"/>
        </w:rPr>
        <w:t xml:space="preserve"> placebo (21%).</w:t>
      </w:r>
    </w:p>
    <w:p w:rsidR="004E3795" w:rsidRDefault="004E3795" w:rsidP="004E3795">
      <w:pPr>
        <w:pStyle w:val="EMEABodyText"/>
        <w:rPr>
          <w:lang w:val="ro-RO"/>
        </w:rPr>
      </w:pPr>
    </w:p>
    <w:p w:rsidR="004E3795" w:rsidRPr="000D581D" w:rsidRDefault="004E3795" w:rsidP="004E3795">
      <w:pPr>
        <w:pStyle w:val="EMEABodyText"/>
        <w:rPr>
          <w:i/>
          <w:lang w:val="ro-RO"/>
        </w:rPr>
      </w:pPr>
      <w:r w:rsidRPr="000D581D">
        <w:rPr>
          <w:i/>
          <w:lang w:val="ro-RO"/>
        </w:rPr>
        <w:t>Blocarea dublă a sistemului renină-angiotensină-aldosteron (SRAA)</w:t>
      </w:r>
    </w:p>
    <w:p w:rsidR="00156454" w:rsidRDefault="00156454" w:rsidP="004E3795">
      <w:pPr>
        <w:pStyle w:val="EMEABodyText"/>
        <w:rPr>
          <w:lang w:val="ro-RO"/>
        </w:rPr>
      </w:pPr>
    </w:p>
    <w:p w:rsidR="004E3795" w:rsidRPr="00554AD3" w:rsidRDefault="004E3795" w:rsidP="004E3795">
      <w:pPr>
        <w:pStyle w:val="EMEABodyText"/>
        <w:rPr>
          <w:lang w:val="ro-RO"/>
        </w:rPr>
      </w:pPr>
      <w:r w:rsidRPr="00554AD3">
        <w:rPr>
          <w:lang w:val="ro-RO"/>
        </w:rPr>
        <w:t xml:space="preserve">Două studii </w:t>
      </w:r>
      <w:r w:rsidR="005407D4">
        <w:rPr>
          <w:lang w:val="ro-RO"/>
        </w:rPr>
        <w:t>extinse</w:t>
      </w:r>
      <w:r w:rsidRPr="00554AD3">
        <w:rPr>
          <w:lang w:val="ro-RO"/>
        </w:rPr>
        <w:t>, randomizate, controlate (ONTARGET (ONgoing Telmisartan Alone and in combination with Ramipril Global Endpoint Trial/</w:t>
      </w:r>
      <w:r w:rsidR="005407D4" w:rsidRPr="005407D4">
        <w:rPr>
          <w:lang w:val="ro-RO"/>
        </w:rPr>
        <w:t>Studiu cu criteriu final global de evaluare, efectuat cu telmisartan administrat în monoterapie sau în asociere cu ramipril</w:t>
      </w:r>
      <w:r w:rsidRPr="00554AD3">
        <w:rPr>
          <w:lang w:val="ro-RO"/>
        </w:rPr>
        <w:t>) şi VA NEPHRON-D (The Veterans Affairs Nephropathy in Diabetes/</w:t>
      </w:r>
      <w:r w:rsidR="005407D4" w:rsidRPr="005407D4">
        <w:rPr>
          <w:lang w:val="ro-RO"/>
        </w:rPr>
        <w:t>Evaluare a nefropatiei din cadrul diabetului zaharat, efectuată de Departamentul pentru veterani</w:t>
      </w:r>
      <w:r w:rsidRPr="00554AD3">
        <w:rPr>
          <w:lang w:val="ro-RO"/>
        </w:rPr>
        <w:t xml:space="preserve">)) au investigat administrarea concomitentă a unui inhibitor al ECA şi </w:t>
      </w:r>
      <w:r w:rsidR="005407D4">
        <w:rPr>
          <w:lang w:val="ro-RO"/>
        </w:rPr>
        <w:t xml:space="preserve">a </w:t>
      </w:r>
      <w:r w:rsidR="005407D4" w:rsidRPr="007A75F8">
        <w:rPr>
          <w:lang w:val="ro-RO"/>
        </w:rPr>
        <w:t>unui blocant al receptorilor angiotensin</w:t>
      </w:r>
      <w:r w:rsidR="005407D4">
        <w:rPr>
          <w:lang w:val="ro-RO"/>
        </w:rPr>
        <w:t>ei</w:t>
      </w:r>
      <w:r w:rsidR="005407D4" w:rsidRPr="007A75F8">
        <w:rPr>
          <w:lang w:val="ro-RO"/>
        </w:rPr>
        <w:t xml:space="preserve"> II</w:t>
      </w:r>
      <w:r w:rsidRPr="00554AD3">
        <w:rPr>
          <w:lang w:val="ro-RO"/>
        </w:rPr>
        <w:t>. ONTARGET este un studiu efectuat la pacienţii cu antecedente de afecţiune cardiovasculară sau cerebrovasculară sau cu diabet zaharat de tip 2, însoţite de dovezi ale afectării de organ. VA NEPHRON-D este un studiu efectuat la pacienţii cu diabet zaharat de tip 2 şi nefropatie diabetică.</w:t>
      </w:r>
    </w:p>
    <w:p w:rsidR="004E3795" w:rsidRPr="00554AD3" w:rsidRDefault="004E3795" w:rsidP="004E3795">
      <w:pPr>
        <w:pStyle w:val="EMEABodyText"/>
        <w:rPr>
          <w:lang w:val="ro-RO"/>
        </w:rPr>
      </w:pPr>
      <w:r w:rsidRPr="00554AD3">
        <w:rPr>
          <w:lang w:val="ro-RO"/>
        </w:rPr>
        <w:t>Aceste studii nu au evidenţiat efecte benefice semnificative asupra rezultatelor renale şi/sau cardiovasculare sau asupra mortalităţii, în timp ce s-a observat un risc crescut de hiperkaliemie, afectare renală acută şi/sau hipotensiune arterială</w:t>
      </w:r>
      <w:r w:rsidR="005407D4">
        <w:rPr>
          <w:lang w:val="ro-RO"/>
        </w:rPr>
        <w:t>,</w:t>
      </w:r>
      <w:r w:rsidRPr="00554AD3">
        <w:rPr>
          <w:lang w:val="ro-RO"/>
        </w:rPr>
        <w:t xml:space="preserve"> comparativ cu monoterapia. Date fiind proprietăţile lor farmacodinamice similare, aceste rezultate sunt relevante, de asemenea, pentru alţi inhibitori ai ECA şi blocanţi ai receptorilor angiotensinei II.</w:t>
      </w:r>
    </w:p>
    <w:p w:rsidR="004E3795" w:rsidRPr="00554AD3" w:rsidRDefault="004E3795" w:rsidP="004E3795">
      <w:pPr>
        <w:pStyle w:val="EMEABodyText"/>
        <w:rPr>
          <w:lang w:val="ro-RO"/>
        </w:rPr>
      </w:pPr>
      <w:r w:rsidRPr="00554AD3">
        <w:rPr>
          <w:lang w:val="ro-RO"/>
        </w:rPr>
        <w:t>Prin urmare, inhibitorii ECA şi blocanţii receptorilor angiotensinei II nu trebuie administraţi concomitent la pacienţii cu nefropatie diabetică.</w:t>
      </w:r>
    </w:p>
    <w:p w:rsidR="00156454" w:rsidRDefault="00156454" w:rsidP="004E3795">
      <w:pPr>
        <w:pStyle w:val="EMEABodyText"/>
        <w:rPr>
          <w:lang w:val="ro-RO"/>
        </w:rPr>
      </w:pPr>
    </w:p>
    <w:p w:rsidR="004E3795" w:rsidRDefault="004E3795" w:rsidP="004E3795">
      <w:pPr>
        <w:pStyle w:val="EMEABodyText"/>
        <w:rPr>
          <w:lang w:val="ro-RO"/>
        </w:rPr>
      </w:pPr>
      <w:r w:rsidRPr="00554AD3">
        <w:rPr>
          <w:lang w:val="ro-RO"/>
        </w:rPr>
        <w:t>ALTITUDE (Aliskiren Trial in Type 2 Diabetes Using Cardiovascular and Renal Disease Endpoints/</w:t>
      </w:r>
      <w:r w:rsidR="005407D4" w:rsidRPr="005407D4">
        <w:rPr>
          <w:lang w:val="ro-RO"/>
        </w:rPr>
        <w:t>Studiu efectuat cu aliskiren, la pacienţi cu diabet zaharat de tip 2, care a utilizat criterii finale de evaluare în boala cardiovasculară sau renală</w:t>
      </w:r>
      <w:r w:rsidRPr="00554AD3">
        <w:rPr>
          <w:lang w:val="ro-RO"/>
        </w:rPr>
        <w:t xml:space="preserve">) este un studiu conceput să testeze beneficiul adăugării aliskiren la un tratament standard cu un inhibitor al ECA sau un blocant al receptorilor de angiotensină II la pacienţii cu diabet zaharat de tip 2 şi afecţiune renală cronică, afecţiune cardiovasculară sau ambele. Studiul a fost încheiat prematur din cauza unui risc crescut de apariţie a evenimentelor adverse. </w:t>
      </w:r>
      <w:r w:rsidR="005407D4" w:rsidRPr="007A75F8">
        <w:rPr>
          <w:lang w:val="ro-RO"/>
        </w:rPr>
        <w:t>Deces</w:t>
      </w:r>
      <w:r w:rsidR="005407D4">
        <w:rPr>
          <w:lang w:val="ro-RO"/>
        </w:rPr>
        <w:t>ul</w:t>
      </w:r>
      <w:r w:rsidR="005407D4" w:rsidRPr="007A75F8">
        <w:rPr>
          <w:lang w:val="ro-RO"/>
        </w:rPr>
        <w:t xml:space="preserve"> şi accident</w:t>
      </w:r>
      <w:r w:rsidR="005407D4">
        <w:rPr>
          <w:lang w:val="ro-RO"/>
        </w:rPr>
        <w:t>ul</w:t>
      </w:r>
      <w:r w:rsidR="005407D4" w:rsidRPr="007A75F8">
        <w:rPr>
          <w:lang w:val="ro-RO"/>
        </w:rPr>
        <w:t xml:space="preserve"> vascular cerebral </w:t>
      </w:r>
      <w:r w:rsidR="005407D4" w:rsidRPr="00D26243">
        <w:rPr>
          <w:lang w:val="ro-RO"/>
        </w:rPr>
        <w:t xml:space="preserve">din cauze cardiovasculare </w:t>
      </w:r>
      <w:r w:rsidRPr="00554AD3">
        <w:rPr>
          <w:lang w:val="ro-RO"/>
        </w:rPr>
        <w:t>au fost mai frecvente numeric în cadrul grupului în care s-a administrat aliskiren</w:t>
      </w:r>
      <w:r w:rsidR="00563270">
        <w:rPr>
          <w:lang w:val="ro-RO"/>
        </w:rPr>
        <w:t>,</w:t>
      </w:r>
      <w:r w:rsidRPr="00554AD3">
        <w:rPr>
          <w:lang w:val="ro-RO"/>
        </w:rPr>
        <w:t xml:space="preserve"> decât</w:t>
      </w:r>
      <w:r w:rsidR="005407D4" w:rsidRPr="00554AD3">
        <w:rPr>
          <w:lang w:val="ro-RO"/>
        </w:rPr>
        <w:t xml:space="preserve"> în cadrul grupului în care s</w:t>
      </w:r>
      <w:r w:rsidR="005407D4">
        <w:rPr>
          <w:lang w:val="ro-RO"/>
        </w:rPr>
        <w:noBreakHyphen/>
      </w:r>
      <w:r w:rsidRPr="00554AD3">
        <w:rPr>
          <w:lang w:val="ro-RO"/>
        </w:rPr>
        <w:t xml:space="preserve">a administrat placebo, </w:t>
      </w:r>
      <w:r w:rsidR="00603E9A">
        <w:rPr>
          <w:lang w:val="ro-RO"/>
        </w:rPr>
        <w:t xml:space="preserve">iar </w:t>
      </w:r>
      <w:r w:rsidRPr="00554AD3">
        <w:rPr>
          <w:lang w:val="ro-RO"/>
        </w:rPr>
        <w:t xml:space="preserve">evenimentele adverse şi evenimentele adverse grave de interes (hiperkaliemie, hipotensiune arterială şi </w:t>
      </w:r>
      <w:r w:rsidR="0037030A">
        <w:rPr>
          <w:lang w:val="ro-RO"/>
        </w:rPr>
        <w:t>afectarea funcţiei</w:t>
      </w:r>
      <w:r w:rsidR="0037030A" w:rsidRPr="007A75F8">
        <w:rPr>
          <w:lang w:val="ro-RO"/>
        </w:rPr>
        <w:t xml:space="preserve"> renal</w:t>
      </w:r>
      <w:r w:rsidR="0037030A">
        <w:rPr>
          <w:lang w:val="ro-RO"/>
        </w:rPr>
        <w:t>e</w:t>
      </w:r>
      <w:r w:rsidRPr="00554AD3">
        <w:rPr>
          <w:lang w:val="ro-RO"/>
        </w:rPr>
        <w:t xml:space="preserve">) </w:t>
      </w:r>
      <w:r w:rsidR="00603E9A">
        <w:rPr>
          <w:lang w:val="ro-RO"/>
        </w:rPr>
        <w:t>au fost</w:t>
      </w:r>
      <w:r w:rsidR="00603E9A" w:rsidRPr="007A75F8">
        <w:rPr>
          <w:lang w:val="ro-RO"/>
        </w:rPr>
        <w:t xml:space="preserve"> </w:t>
      </w:r>
      <w:r w:rsidRPr="00554AD3">
        <w:rPr>
          <w:lang w:val="ro-RO"/>
        </w:rPr>
        <w:t>raportate mai frecvent în cadrul grupului în care s-a administrat aliskiren decât în cadrul grupului în care s-a administrat placebo.</w:t>
      </w:r>
    </w:p>
    <w:p w:rsidR="00A2096F" w:rsidRPr="002F604B" w:rsidRDefault="00A2096F" w:rsidP="002F604B">
      <w:pPr>
        <w:pStyle w:val="EMEABodyText"/>
        <w:rPr>
          <w:lang w:val="ro-RO"/>
        </w:rPr>
      </w:pPr>
    </w:p>
    <w:p w:rsidR="00A2096F" w:rsidRPr="002F604B" w:rsidRDefault="00A2096F" w:rsidP="002F604B">
      <w:pPr>
        <w:pStyle w:val="EMEAHeading2"/>
        <w:rPr>
          <w:lang w:val="ro-RO"/>
        </w:rPr>
      </w:pPr>
      <w:r w:rsidRPr="002F604B">
        <w:rPr>
          <w:lang w:val="ro-RO"/>
        </w:rPr>
        <w:t>5.2</w:t>
      </w:r>
      <w:r w:rsidRPr="002F604B">
        <w:rPr>
          <w:lang w:val="ro-RO"/>
        </w:rPr>
        <w:tab/>
        <w:t>Proprietăţi farmacocinetice</w:t>
      </w:r>
    </w:p>
    <w:p w:rsidR="00A2096F" w:rsidRDefault="00A2096F" w:rsidP="002F604B">
      <w:pPr>
        <w:pStyle w:val="EMEAHeading2"/>
        <w:rPr>
          <w:lang w:val="ro-RO"/>
        </w:rPr>
      </w:pPr>
    </w:p>
    <w:p w:rsidR="00115636" w:rsidRPr="000D581D" w:rsidRDefault="00115636" w:rsidP="000D581D">
      <w:pPr>
        <w:pStyle w:val="EMEABodyText"/>
        <w:rPr>
          <w:u w:val="single"/>
          <w:lang w:val="ro-RO"/>
        </w:rPr>
      </w:pPr>
      <w:r w:rsidRPr="000D581D">
        <w:rPr>
          <w:u w:val="single"/>
          <w:lang w:val="ro-RO"/>
        </w:rPr>
        <w:t>Absorbție</w:t>
      </w:r>
    </w:p>
    <w:p w:rsidR="00FA3888" w:rsidRDefault="00A2096F" w:rsidP="002F604B">
      <w:pPr>
        <w:pStyle w:val="EMEABodyText"/>
        <w:rPr>
          <w:lang w:val="ro-RO"/>
        </w:rPr>
      </w:pPr>
      <w:r w:rsidRPr="002F604B">
        <w:rPr>
          <w:lang w:val="ro-RO"/>
        </w:rPr>
        <w:t>Irbesartanul este bine absorbit după administrarea orală: studiile de biodisponibilitate absolută au determinat valori de aproximativ 60</w:t>
      </w:r>
      <w:r w:rsidR="008C39B5" w:rsidRPr="002F604B">
        <w:rPr>
          <w:lang w:val="ro-RO"/>
        </w:rPr>
        <w:t>-</w:t>
      </w:r>
      <w:r w:rsidRPr="002F604B">
        <w:rPr>
          <w:lang w:val="ro-RO"/>
        </w:rPr>
        <w:t>80%. Administrarea concomitentă cu alimentele nu influenţează semnificativ biodisponibilitatea irbesartanului.</w:t>
      </w:r>
    </w:p>
    <w:p w:rsidR="00FA3888" w:rsidRDefault="00FA3888" w:rsidP="002F604B">
      <w:pPr>
        <w:pStyle w:val="EMEABodyText"/>
        <w:rPr>
          <w:lang w:val="ro-RO"/>
        </w:rPr>
      </w:pPr>
    </w:p>
    <w:p w:rsidR="00FA3888" w:rsidRPr="000D581D" w:rsidRDefault="00FA3888" w:rsidP="002F604B">
      <w:pPr>
        <w:pStyle w:val="EMEABodyText"/>
        <w:rPr>
          <w:u w:val="single"/>
          <w:lang w:val="ro-RO"/>
        </w:rPr>
      </w:pPr>
      <w:r w:rsidRPr="000D581D">
        <w:rPr>
          <w:u w:val="single"/>
          <w:lang w:val="ro-RO"/>
        </w:rPr>
        <w:t>Distribuție</w:t>
      </w:r>
    </w:p>
    <w:p w:rsidR="00FA3888" w:rsidRDefault="00FA3888" w:rsidP="002F604B">
      <w:pPr>
        <w:pStyle w:val="EMEABodyText"/>
        <w:rPr>
          <w:lang w:val="ro-RO"/>
        </w:rPr>
      </w:pPr>
    </w:p>
    <w:p w:rsidR="00FA3888" w:rsidRDefault="00A2096F" w:rsidP="002F604B">
      <w:pPr>
        <w:pStyle w:val="EMEABodyText"/>
        <w:rPr>
          <w:lang w:val="ro-RO"/>
        </w:rPr>
      </w:pPr>
      <w:r w:rsidRPr="002F604B">
        <w:rPr>
          <w:lang w:val="ro-RO"/>
        </w:rPr>
        <w:t xml:space="preserve"> Legarea de proteinele plasmatice este de aproximativ 96%, cu o legare neglijabilă de componentele celulare sanguine. Volumul aparent de distribu</w:t>
      </w:r>
      <w:r w:rsidRPr="002F604B">
        <w:rPr>
          <w:lang w:val="ro-RO"/>
        </w:rPr>
        <w:sym w:font="Times New Roman" w:char="0163"/>
      </w:r>
      <w:r w:rsidRPr="002F604B">
        <w:rPr>
          <w:lang w:val="ro-RO"/>
        </w:rPr>
        <w:t>ie este de 53</w:t>
      </w:r>
      <w:r w:rsidRPr="002F604B">
        <w:rPr>
          <w:lang w:val="ro-RO"/>
        </w:rPr>
        <w:noBreakHyphen/>
        <w:t xml:space="preserve">93 l. </w:t>
      </w:r>
    </w:p>
    <w:p w:rsidR="00FA3888" w:rsidRDefault="00FA3888" w:rsidP="002F604B">
      <w:pPr>
        <w:pStyle w:val="EMEABodyText"/>
        <w:rPr>
          <w:lang w:val="ro-RO"/>
        </w:rPr>
      </w:pPr>
    </w:p>
    <w:p w:rsidR="00FA3888" w:rsidRPr="000D581D" w:rsidRDefault="00FA3888" w:rsidP="002F604B">
      <w:pPr>
        <w:pStyle w:val="EMEABodyText"/>
        <w:rPr>
          <w:u w:val="single"/>
          <w:lang w:val="ro-RO"/>
        </w:rPr>
      </w:pPr>
      <w:r w:rsidRPr="000D581D">
        <w:rPr>
          <w:u w:val="single"/>
          <w:lang w:val="ro-RO"/>
        </w:rPr>
        <w:t>Metabolizare</w:t>
      </w:r>
    </w:p>
    <w:p w:rsidR="00FA3888" w:rsidRDefault="00FA3888" w:rsidP="002F604B">
      <w:pPr>
        <w:pStyle w:val="EMEABodyText"/>
        <w:rPr>
          <w:lang w:val="ro-RO"/>
        </w:rPr>
      </w:pPr>
    </w:p>
    <w:p w:rsidR="00A2096F" w:rsidRPr="002F604B" w:rsidRDefault="00A2096F" w:rsidP="002F604B">
      <w:pPr>
        <w:pStyle w:val="EMEABodyText"/>
        <w:rPr>
          <w:lang w:val="ro-RO"/>
        </w:rPr>
      </w:pPr>
      <w:r w:rsidRPr="002F604B">
        <w:rPr>
          <w:lang w:val="ro-RO"/>
        </w:rPr>
        <w:t xml:space="preserve">După administrarea orală sau intravenoasă de irbesartan marcat cu </w:t>
      </w:r>
      <w:r w:rsidRPr="002F604B">
        <w:rPr>
          <w:vertAlign w:val="superscript"/>
          <w:lang w:val="ro-RO"/>
        </w:rPr>
        <w:t>14</w:t>
      </w:r>
      <w:r w:rsidRPr="002F604B">
        <w:rPr>
          <w:lang w:val="ro-RO"/>
        </w:rPr>
        <w:t>C, 80</w:t>
      </w:r>
      <w:r w:rsidRPr="002F604B">
        <w:rPr>
          <w:lang w:val="ro-RO"/>
        </w:rPr>
        <w:noBreakHyphen/>
        <w:t xml:space="preserve">85% din radioactivitatea plasmei circulante poate fi atribuită irbesartanului nemodificat. Irbesartanul este metabolizat hepatic prin glucurono-conjugare şi oxidare. Metabolitul circulant principal este glucuronatul de irbesartan (aproximativ 6%). Studiile </w:t>
      </w:r>
      <w:r w:rsidRPr="002F604B">
        <w:rPr>
          <w:i/>
          <w:lang w:val="ro-RO"/>
        </w:rPr>
        <w:t>in vitro</w:t>
      </w:r>
      <w:r w:rsidRPr="002F604B">
        <w:rPr>
          <w:lang w:val="ro-RO"/>
        </w:rPr>
        <w:t xml:space="preserve"> au evidenţiat că irbesartanul este oxidat în principal de izoenzima CYP2C9 a citocromului P450, izoenzima CYP3A4 având un efect neglijabil.</w:t>
      </w:r>
    </w:p>
    <w:p w:rsidR="00A2096F" w:rsidRDefault="00A2096F" w:rsidP="002F604B">
      <w:pPr>
        <w:pStyle w:val="EMEABodyText"/>
        <w:rPr>
          <w:lang w:val="ro-RO"/>
        </w:rPr>
      </w:pPr>
    </w:p>
    <w:p w:rsidR="00115636" w:rsidRDefault="00115636" w:rsidP="002F604B">
      <w:pPr>
        <w:pStyle w:val="EMEABodyText"/>
        <w:rPr>
          <w:u w:val="single"/>
          <w:lang w:val="ro-RO"/>
        </w:rPr>
      </w:pPr>
      <w:r w:rsidRPr="000D581D">
        <w:rPr>
          <w:u w:val="single"/>
          <w:lang w:val="ro-RO"/>
        </w:rPr>
        <w:t>Liniaritate/non-liniaritate</w:t>
      </w:r>
    </w:p>
    <w:p w:rsidR="00726692" w:rsidRPr="000D581D" w:rsidRDefault="00726692" w:rsidP="002F604B">
      <w:pPr>
        <w:pStyle w:val="EMEABodyText"/>
        <w:rPr>
          <w:u w:val="single"/>
          <w:lang w:val="ro-RO"/>
        </w:rPr>
      </w:pPr>
    </w:p>
    <w:p w:rsidR="00A2096F" w:rsidRPr="002F604B" w:rsidRDefault="00A2096F" w:rsidP="002F604B">
      <w:pPr>
        <w:pStyle w:val="EMEABodyText"/>
        <w:rPr>
          <w:lang w:val="ro-RO"/>
        </w:rPr>
      </w:pPr>
      <w:r w:rsidRPr="002F604B">
        <w:rPr>
          <w:lang w:val="ro-RO"/>
        </w:rPr>
        <w:t>Irbesartanul prezintă o farmacocinetică lineară</w:t>
      </w:r>
      <w:r w:rsidR="008C39B5" w:rsidRPr="002F604B">
        <w:rPr>
          <w:lang w:val="ro-RO"/>
        </w:rPr>
        <w:t>,</w:t>
      </w:r>
      <w:r w:rsidRPr="002F604B">
        <w:rPr>
          <w:lang w:val="ro-RO"/>
        </w:rPr>
        <w:t xml:space="preserve"> proporţională cu doza, la doze cuprinse între 10 mg </w:t>
      </w:r>
      <w:r w:rsidR="008C39B5" w:rsidRPr="002F604B">
        <w:rPr>
          <w:lang w:val="ro-RO"/>
        </w:rPr>
        <w:t xml:space="preserve">şi </w:t>
      </w:r>
      <w:r w:rsidRPr="002F604B">
        <w:rPr>
          <w:lang w:val="ro-RO"/>
        </w:rPr>
        <w:t>600 mg. S-a observat</w:t>
      </w:r>
      <w:r w:rsidR="008C39B5" w:rsidRPr="002F604B">
        <w:rPr>
          <w:lang w:val="ro-RO"/>
        </w:rPr>
        <w:t xml:space="preserve"> o creştere </w:t>
      </w:r>
      <w:r w:rsidR="00734D0E" w:rsidRPr="002F604B">
        <w:rPr>
          <w:lang w:val="ro-RO"/>
        </w:rPr>
        <w:t xml:space="preserve">mai mică decât cea proporţională </w:t>
      </w:r>
      <w:r w:rsidR="008C39B5" w:rsidRPr="002F604B">
        <w:rPr>
          <w:lang w:val="ro-RO"/>
        </w:rPr>
        <w:t>a absorbţiei orale</w:t>
      </w:r>
      <w:r w:rsidRPr="002F604B">
        <w:rPr>
          <w:lang w:val="ro-RO"/>
        </w:rPr>
        <w:t>, la doze mai mari de 600 mg irbesartan (dublul dozei maxime recomandate); mecanismul acestui fenomen nu este cunoscut. Concentraţiile plasmatice maxime se ating la 1,5</w:t>
      </w:r>
      <w:r w:rsidRPr="002F604B">
        <w:rPr>
          <w:lang w:val="ro-RO"/>
        </w:rPr>
        <w:noBreakHyphen/>
        <w:t xml:space="preserve">2 ore după administrarea orală. Clearance-ul total şi cel renal </w:t>
      </w:r>
      <w:r w:rsidR="008C39B5" w:rsidRPr="002F604B">
        <w:rPr>
          <w:lang w:val="ro-RO"/>
        </w:rPr>
        <w:t xml:space="preserve">sunt </w:t>
      </w:r>
      <w:r w:rsidRPr="002F604B">
        <w:rPr>
          <w:lang w:val="ro-RO"/>
        </w:rPr>
        <w:t>de 157</w:t>
      </w:r>
      <w:r w:rsidRPr="002F604B">
        <w:rPr>
          <w:lang w:val="ro-RO"/>
        </w:rPr>
        <w:noBreakHyphen/>
        <w:t>176</w:t>
      </w:r>
      <w:r w:rsidR="008C39B5" w:rsidRPr="002F604B">
        <w:rPr>
          <w:lang w:val="ro-RO"/>
        </w:rPr>
        <w:t> ml/minut şi</w:t>
      </w:r>
      <w:r w:rsidRPr="002F604B">
        <w:rPr>
          <w:lang w:val="ro-RO"/>
        </w:rPr>
        <w:t>, respectiv</w:t>
      </w:r>
      <w:r w:rsidR="008C39B5" w:rsidRPr="002F604B">
        <w:rPr>
          <w:lang w:val="ro-RO"/>
        </w:rPr>
        <w:t>, de</w:t>
      </w:r>
      <w:r w:rsidRPr="002F604B">
        <w:rPr>
          <w:lang w:val="ro-RO"/>
        </w:rPr>
        <w:t xml:space="preserve"> 3</w:t>
      </w:r>
      <w:r w:rsidRPr="002F604B">
        <w:rPr>
          <w:lang w:val="ro-RO"/>
        </w:rPr>
        <w:noBreakHyphen/>
        <w:t>3,5 ml/min</w:t>
      </w:r>
      <w:r w:rsidR="008C39B5" w:rsidRPr="002F604B">
        <w:rPr>
          <w:lang w:val="ro-RO"/>
        </w:rPr>
        <w:t>ut</w:t>
      </w:r>
      <w:r w:rsidRPr="002F604B">
        <w:rPr>
          <w:lang w:val="ro-RO"/>
        </w:rPr>
        <w:t>. Timpul de înjumătăţire plasmatică prin eliminare al irbesartanului este de 11</w:t>
      </w:r>
      <w:r w:rsidRPr="002F604B">
        <w:rPr>
          <w:lang w:val="ro-RO"/>
        </w:rPr>
        <w:noBreakHyphen/>
        <w:t xml:space="preserve">15 ore. Concentraţiile plasmatice la starea de echilibru se ating în </w:t>
      </w:r>
      <w:r w:rsidR="00C07020" w:rsidRPr="002F604B">
        <w:rPr>
          <w:lang w:val="ro-RO"/>
        </w:rPr>
        <w:t xml:space="preserve">decurs de </w:t>
      </w:r>
      <w:r w:rsidRPr="002F604B">
        <w:rPr>
          <w:lang w:val="ro-RO"/>
        </w:rPr>
        <w:t>3</w:t>
      </w:r>
      <w:r w:rsidR="00C07020" w:rsidRPr="002F604B">
        <w:rPr>
          <w:lang w:val="ro-RO"/>
        </w:rPr>
        <w:t> </w:t>
      </w:r>
      <w:r w:rsidRPr="002F604B">
        <w:rPr>
          <w:lang w:val="ro-RO"/>
        </w:rPr>
        <w:t xml:space="preserve">zile </w:t>
      </w:r>
      <w:r w:rsidR="00C07020" w:rsidRPr="002F604B">
        <w:rPr>
          <w:lang w:val="ro-RO"/>
        </w:rPr>
        <w:t>de la</w:t>
      </w:r>
      <w:r w:rsidR="00C07020" w:rsidRPr="002F604B" w:rsidDel="00C07020">
        <w:rPr>
          <w:lang w:val="ro-RO"/>
        </w:rPr>
        <w:t xml:space="preserve"> </w:t>
      </w:r>
      <w:r w:rsidRPr="002F604B">
        <w:rPr>
          <w:lang w:val="ro-RO"/>
        </w:rPr>
        <w:t>iniţierea un</w:t>
      </w:r>
      <w:r w:rsidR="0014342C" w:rsidRPr="002F604B">
        <w:rPr>
          <w:lang w:val="ro-RO"/>
        </w:rPr>
        <w:t>e</w:t>
      </w:r>
      <w:r w:rsidRPr="002F604B">
        <w:rPr>
          <w:lang w:val="ro-RO"/>
        </w:rPr>
        <w:t>i</w:t>
      </w:r>
      <w:r w:rsidR="0014342C" w:rsidRPr="002F604B">
        <w:rPr>
          <w:lang w:val="ro-RO"/>
        </w:rPr>
        <w:t xml:space="preserve"> scheme de</w:t>
      </w:r>
      <w:r w:rsidRPr="002F604B">
        <w:rPr>
          <w:lang w:val="ro-RO"/>
        </w:rPr>
        <w:t xml:space="preserve"> tratament cu administrare în priză unică</w:t>
      </w:r>
      <w:r w:rsidR="0014342C" w:rsidRPr="002F604B">
        <w:rPr>
          <w:lang w:val="ro-RO"/>
        </w:rPr>
        <w:t>,</w:t>
      </w:r>
      <w:r w:rsidRPr="002F604B">
        <w:rPr>
          <w:lang w:val="ro-RO"/>
        </w:rPr>
        <w:t xml:space="preserve"> zilnică. Se observă o acumulare limitată a irbesartanului în plasmă (&lt; 20%) după administrări repetate de doze unice zilnice. Într-un studiu, la femeile hipertensive, s-au observat concentraţii plasmatice de irbesartan </w:t>
      </w:r>
      <w:r w:rsidR="0014342C" w:rsidRPr="002F604B">
        <w:rPr>
          <w:lang w:val="ro-RO"/>
        </w:rPr>
        <w:t xml:space="preserve">ceva </w:t>
      </w:r>
      <w:r w:rsidRPr="002F604B">
        <w:rPr>
          <w:lang w:val="ro-RO"/>
        </w:rPr>
        <w:t xml:space="preserve">mai mari. Cu toate acestea, nu au fost diferenţe în ceea ce priveşte timpul de înjumătăţire plasmatică şi acumularea irbesartanului. Nu este necesară ajustarea dozelor </w:t>
      </w:r>
      <w:smartTag w:uri="urn:schemas-microsoft-com:office:smarttags" w:element="PersonName">
        <w:smartTagPr>
          <w:attr w:name="ProductID" w:val="la femei. Valorile"/>
        </w:smartTagPr>
        <w:r w:rsidRPr="002F604B">
          <w:rPr>
            <w:lang w:val="ro-RO"/>
          </w:rPr>
          <w:t>la femei. Valorile</w:t>
        </w:r>
      </w:smartTag>
      <w:r w:rsidRPr="002F604B">
        <w:rPr>
          <w:lang w:val="ro-RO"/>
        </w:rPr>
        <w:t xml:space="preserve"> ariei de sub curba concentraţiei plasmatice în funcţie de timp (ASC) şi ale concentraţiei plasmatice maxime (C</w:t>
      </w:r>
      <w:r w:rsidRPr="002F604B">
        <w:rPr>
          <w:rStyle w:val="EMEASubscript"/>
          <w:lang w:val="ro-RO"/>
        </w:rPr>
        <w:t>max</w:t>
      </w:r>
      <w:r w:rsidRPr="002F604B">
        <w:rPr>
          <w:lang w:val="ro-RO"/>
        </w:rPr>
        <w:t xml:space="preserve">) pentru irbesartan au fost </w:t>
      </w:r>
      <w:r w:rsidR="0014342C" w:rsidRPr="002F604B">
        <w:rPr>
          <w:lang w:val="ro-RO"/>
        </w:rPr>
        <w:t xml:space="preserve">ceva </w:t>
      </w:r>
      <w:r w:rsidRPr="002F604B">
        <w:rPr>
          <w:lang w:val="ro-RO"/>
        </w:rPr>
        <w:t>mai mari la pacienţii vârstnici (≥ 65</w:t>
      </w:r>
      <w:r w:rsidR="0014342C" w:rsidRPr="002F604B">
        <w:rPr>
          <w:lang w:val="ro-RO"/>
        </w:rPr>
        <w:t xml:space="preserve"> de</w:t>
      </w:r>
      <w:r w:rsidRPr="002F604B">
        <w:rPr>
          <w:lang w:val="ro-RO"/>
        </w:rPr>
        <w:t xml:space="preserve"> ani)</w:t>
      </w:r>
      <w:r w:rsidR="0014342C" w:rsidRPr="002F604B">
        <w:rPr>
          <w:lang w:val="ro-RO"/>
        </w:rPr>
        <w:t>,</w:t>
      </w:r>
      <w:r w:rsidRPr="002F604B">
        <w:rPr>
          <w:lang w:val="ro-RO"/>
        </w:rPr>
        <w:t xml:space="preserve"> comparativ cu subiecţii tineri (18</w:t>
      </w:r>
      <w:r w:rsidRPr="002F604B">
        <w:rPr>
          <w:lang w:val="ro-RO"/>
        </w:rPr>
        <w:noBreakHyphen/>
        <w:t>40 </w:t>
      </w:r>
      <w:r w:rsidR="0014342C" w:rsidRPr="002F604B">
        <w:rPr>
          <w:lang w:val="ro-RO"/>
        </w:rPr>
        <w:t>de </w:t>
      </w:r>
      <w:r w:rsidRPr="002F604B">
        <w:rPr>
          <w:lang w:val="ro-RO"/>
        </w:rPr>
        <w:t>ani). Cu toate acestea, timpul de înjumătăţire</w:t>
      </w:r>
      <w:r w:rsidR="00636747" w:rsidRPr="00636747">
        <w:rPr>
          <w:lang w:val="ro-RO"/>
        </w:rPr>
        <w:t xml:space="preserve"> </w:t>
      </w:r>
      <w:r w:rsidR="00636747">
        <w:rPr>
          <w:lang w:val="ro-RO"/>
        </w:rPr>
        <w:t>plasmatică</w:t>
      </w:r>
      <w:r w:rsidR="002C6F0D" w:rsidRPr="002C6F0D">
        <w:rPr>
          <w:lang w:val="ro-RO"/>
        </w:rPr>
        <w:t xml:space="preserve"> </w:t>
      </w:r>
      <w:r w:rsidR="002C6F0D">
        <w:rPr>
          <w:lang w:val="ro-RO"/>
        </w:rPr>
        <w:t>prin eliminare</w:t>
      </w:r>
      <w:r w:rsidRPr="002F604B">
        <w:rPr>
          <w:lang w:val="ro-RO"/>
        </w:rPr>
        <w:t xml:space="preserve"> </w:t>
      </w:r>
      <w:r w:rsidR="0014342C" w:rsidRPr="002F604B">
        <w:rPr>
          <w:lang w:val="ro-RO"/>
        </w:rPr>
        <w:t xml:space="preserve">terminal </w:t>
      </w:r>
      <w:r w:rsidRPr="002F604B">
        <w:rPr>
          <w:lang w:val="ro-RO"/>
        </w:rPr>
        <w:t xml:space="preserve">nu a fost modificat semnificativ. Nu este necesară ajustarea dozelor la </w:t>
      </w:r>
      <w:r w:rsidR="0014342C" w:rsidRPr="002F604B">
        <w:rPr>
          <w:lang w:val="ro-RO"/>
        </w:rPr>
        <w:t xml:space="preserve">persoanele </w:t>
      </w:r>
      <w:r w:rsidRPr="002F604B">
        <w:rPr>
          <w:lang w:val="ro-RO"/>
        </w:rPr>
        <w:t>vârstnic</w:t>
      </w:r>
      <w:r w:rsidR="0014342C" w:rsidRPr="002F604B">
        <w:rPr>
          <w:lang w:val="ro-RO"/>
        </w:rPr>
        <w:t>e</w:t>
      </w:r>
      <w:r w:rsidRPr="002F604B">
        <w:rPr>
          <w:lang w:val="ro-RO"/>
        </w:rPr>
        <w:t>.</w:t>
      </w:r>
    </w:p>
    <w:p w:rsidR="00A2096F" w:rsidRDefault="00A2096F" w:rsidP="002F604B">
      <w:pPr>
        <w:pStyle w:val="EMEABodyText"/>
        <w:rPr>
          <w:lang w:val="ro-RO"/>
        </w:rPr>
      </w:pPr>
    </w:p>
    <w:p w:rsidR="00115636" w:rsidRPr="000D581D" w:rsidRDefault="00115636" w:rsidP="002F604B">
      <w:pPr>
        <w:pStyle w:val="EMEABodyText"/>
        <w:rPr>
          <w:u w:val="single"/>
          <w:lang w:val="ro-RO"/>
        </w:rPr>
      </w:pPr>
      <w:r w:rsidRPr="000D581D">
        <w:rPr>
          <w:u w:val="single"/>
          <w:lang w:val="ro-RO"/>
        </w:rPr>
        <w:t>Eliminare</w:t>
      </w:r>
    </w:p>
    <w:p w:rsidR="00256952" w:rsidRDefault="00256952" w:rsidP="002F604B">
      <w:pPr>
        <w:pStyle w:val="EMEABodyText"/>
        <w:rPr>
          <w:lang w:val="ro-RO"/>
        </w:rPr>
      </w:pPr>
    </w:p>
    <w:p w:rsidR="00A2096F" w:rsidRPr="002F604B" w:rsidRDefault="00A2096F" w:rsidP="002F604B">
      <w:pPr>
        <w:pStyle w:val="EMEABodyText"/>
        <w:rPr>
          <w:lang w:val="ro-RO"/>
        </w:rPr>
      </w:pPr>
      <w:r w:rsidRPr="002F604B">
        <w:rPr>
          <w:lang w:val="ro-RO"/>
        </w:rPr>
        <w:t xml:space="preserve">Irbesartanul şi metaboliţii săi sunt eliminaţi pe cale biliară şi renală. După administrarea orală sau intravenoasă de irbesartan marcat cu </w:t>
      </w:r>
      <w:r w:rsidRPr="002F604B">
        <w:rPr>
          <w:vertAlign w:val="superscript"/>
          <w:lang w:val="ro-RO"/>
        </w:rPr>
        <w:t>14</w:t>
      </w:r>
      <w:r w:rsidRPr="002F604B">
        <w:rPr>
          <w:lang w:val="ro-RO"/>
        </w:rPr>
        <w:t>C, aproximativ 20% din radioactivitate se regăseşte în urină</w:t>
      </w:r>
      <w:r w:rsidR="0014342C" w:rsidRPr="002F604B">
        <w:rPr>
          <w:lang w:val="ro-RO"/>
        </w:rPr>
        <w:t>,</w:t>
      </w:r>
      <w:r w:rsidRPr="002F604B">
        <w:rPr>
          <w:lang w:val="ro-RO"/>
        </w:rPr>
        <w:t xml:space="preserve"> iar restul în materiile fecale. Mai puţin de 2% din doză se excretă în urină, sub formă de irbesartan nemodificat.</w:t>
      </w:r>
    </w:p>
    <w:p w:rsidR="00A2096F" w:rsidRPr="002F604B" w:rsidRDefault="00A2096F" w:rsidP="002F604B">
      <w:pPr>
        <w:pStyle w:val="EMEABodyText"/>
        <w:rPr>
          <w:lang w:val="ro-RO"/>
        </w:rPr>
      </w:pPr>
    </w:p>
    <w:p w:rsidR="00A2096F" w:rsidRPr="002F604B" w:rsidRDefault="00A2096F" w:rsidP="002F604B">
      <w:pPr>
        <w:pStyle w:val="EMEABodyText"/>
        <w:rPr>
          <w:u w:val="single"/>
          <w:lang w:val="ro-RO"/>
        </w:rPr>
      </w:pPr>
      <w:r w:rsidRPr="002F604B">
        <w:rPr>
          <w:u w:val="single"/>
          <w:lang w:val="ro-RO"/>
        </w:rPr>
        <w:t>Copii şi adolescenţi</w:t>
      </w:r>
    </w:p>
    <w:p w:rsidR="00FA3888" w:rsidRDefault="00FA3888" w:rsidP="002F604B">
      <w:pPr>
        <w:pStyle w:val="EMEABodyText"/>
        <w:rPr>
          <w:lang w:val="ro-RO"/>
        </w:rPr>
      </w:pPr>
    </w:p>
    <w:p w:rsidR="00A2096F" w:rsidRPr="002F604B" w:rsidRDefault="00A2096F" w:rsidP="002F604B">
      <w:pPr>
        <w:pStyle w:val="EMEABodyText"/>
        <w:rPr>
          <w:lang w:val="ro-RO"/>
        </w:rPr>
      </w:pPr>
      <w:r w:rsidRPr="002F604B">
        <w:rPr>
          <w:lang w:val="ro-RO"/>
        </w:rPr>
        <w:t xml:space="preserve">Farmacocinetica irbesartanului s-a evaluat la 23 </w:t>
      </w:r>
      <w:r w:rsidR="0014342C" w:rsidRPr="002F604B">
        <w:rPr>
          <w:lang w:val="ro-RO"/>
        </w:rPr>
        <w:t xml:space="preserve">de </w:t>
      </w:r>
      <w:r w:rsidRPr="002F604B">
        <w:rPr>
          <w:lang w:val="ro-RO"/>
        </w:rPr>
        <w:t>copii hipertensivi</w:t>
      </w:r>
      <w:r w:rsidR="0014342C" w:rsidRPr="002F604B">
        <w:rPr>
          <w:lang w:val="ro-RO"/>
        </w:rPr>
        <w:t>,</w:t>
      </w:r>
      <w:r w:rsidRPr="002F604B">
        <w:rPr>
          <w:lang w:val="ro-RO"/>
        </w:rPr>
        <w:t xml:space="preserve"> după administrarea unor doze zilnice unice şi multiple (2 mg irbesartan/kg)</w:t>
      </w:r>
      <w:r w:rsidR="0014342C" w:rsidRPr="002F604B">
        <w:rPr>
          <w:lang w:val="ro-RO"/>
        </w:rPr>
        <w:t>,</w:t>
      </w:r>
      <w:r w:rsidRPr="002F604B">
        <w:rPr>
          <w:lang w:val="ro-RO"/>
        </w:rPr>
        <w:t xml:space="preserve"> până la doza maximă zilnică de 150 mg irbesartan timp de patru săptămâni. Dintre cei 23 </w:t>
      </w:r>
      <w:r w:rsidR="0014342C" w:rsidRPr="002F604B">
        <w:rPr>
          <w:lang w:val="ro-RO"/>
        </w:rPr>
        <w:t xml:space="preserve">de </w:t>
      </w:r>
      <w:r w:rsidRPr="002F604B">
        <w:rPr>
          <w:lang w:val="ro-RO"/>
        </w:rPr>
        <w:t>copii, 21 au fost evaluaţi prin comparaţie cu farmacocinetica de la adult (doisprezece copii peste 12 ani, nouă copii cu vârsta între 6 şi 12 ani). Rezultatele au evidenţiat că C</w:t>
      </w:r>
      <w:r w:rsidRPr="002F604B">
        <w:rPr>
          <w:rStyle w:val="EMEASubscript"/>
          <w:lang w:val="ro-RO"/>
        </w:rPr>
        <w:t>max</w:t>
      </w:r>
      <w:r w:rsidRPr="002F604B">
        <w:rPr>
          <w:lang w:val="ro-RO"/>
        </w:rPr>
        <w:t>, ASC şi vitezele clearence-ului au fost comparabile cu cele observate la pacienţii adulţi la care s-a administrat 150 mg irbesartan zilnic. O acumulare limitată de irbesartan (18%) în plasmă s-a observat în urma administrării repetate în doze unice zilnice.</w:t>
      </w:r>
    </w:p>
    <w:p w:rsidR="00A2096F" w:rsidRPr="002F604B" w:rsidRDefault="00A2096F" w:rsidP="002F604B">
      <w:pPr>
        <w:pStyle w:val="EMEABodyText"/>
        <w:rPr>
          <w:lang w:val="ro-RO"/>
        </w:rPr>
      </w:pPr>
    </w:p>
    <w:p w:rsidR="00385C1A" w:rsidRDefault="00A2096F" w:rsidP="002F604B">
      <w:pPr>
        <w:pStyle w:val="EMEABodyText"/>
        <w:rPr>
          <w:lang w:val="ro-RO"/>
        </w:rPr>
      </w:pPr>
      <w:r w:rsidRPr="002F604B">
        <w:rPr>
          <w:iCs/>
          <w:u w:val="single"/>
          <w:lang w:val="ro-RO"/>
        </w:rPr>
        <w:t>Insuficienţă renală</w:t>
      </w:r>
    </w:p>
    <w:p w:rsidR="00256952" w:rsidRDefault="00256952" w:rsidP="002F604B">
      <w:pPr>
        <w:pStyle w:val="EMEABodyText"/>
        <w:rPr>
          <w:lang w:val="ro-RO"/>
        </w:rPr>
      </w:pPr>
    </w:p>
    <w:p w:rsidR="00A2096F" w:rsidRPr="002F604B" w:rsidRDefault="00385C1A" w:rsidP="002F604B">
      <w:pPr>
        <w:pStyle w:val="EMEABodyText"/>
        <w:rPr>
          <w:lang w:val="ro-RO"/>
        </w:rPr>
      </w:pPr>
      <w:r>
        <w:rPr>
          <w:lang w:val="ro-RO"/>
        </w:rPr>
        <w:t>L</w:t>
      </w:r>
      <w:r w:rsidRPr="002F604B">
        <w:rPr>
          <w:lang w:val="ro-RO"/>
        </w:rPr>
        <w:t xml:space="preserve">a </w:t>
      </w:r>
      <w:r w:rsidR="0014342C" w:rsidRPr="002F604B">
        <w:rPr>
          <w:lang w:val="ro-RO"/>
        </w:rPr>
        <w:t xml:space="preserve">pacienţii cu insuficienţă renală sau la cei care efectuează hemodializă, </w:t>
      </w:r>
      <w:r w:rsidR="00A2096F" w:rsidRPr="002F604B">
        <w:rPr>
          <w:lang w:val="ro-RO"/>
        </w:rPr>
        <w:t>parametrii farmacocinetici ai irbesartanului nu sunt modificaţi semnificativ. Irbesartanul nu se elimină prin hemodializă.</w:t>
      </w:r>
    </w:p>
    <w:p w:rsidR="00A2096F" w:rsidRPr="002F604B" w:rsidRDefault="00A2096F" w:rsidP="002F604B">
      <w:pPr>
        <w:pStyle w:val="EMEABodyText"/>
        <w:rPr>
          <w:lang w:val="ro-RO"/>
        </w:rPr>
      </w:pPr>
    </w:p>
    <w:p w:rsidR="00385C1A" w:rsidRDefault="00A2096F" w:rsidP="002F604B">
      <w:pPr>
        <w:pStyle w:val="EMEABodyText"/>
        <w:rPr>
          <w:lang w:val="ro-RO"/>
        </w:rPr>
      </w:pPr>
      <w:r w:rsidRPr="002F604B">
        <w:rPr>
          <w:iCs/>
          <w:u w:val="single"/>
          <w:lang w:val="ro-RO"/>
        </w:rPr>
        <w:t>Insuficienţă hepatică</w:t>
      </w:r>
    </w:p>
    <w:p w:rsidR="00256952" w:rsidRDefault="00256952" w:rsidP="002F604B">
      <w:pPr>
        <w:pStyle w:val="EMEABodyText"/>
        <w:rPr>
          <w:lang w:val="ro-RO"/>
        </w:rPr>
      </w:pPr>
    </w:p>
    <w:p w:rsidR="00A2096F" w:rsidRPr="002F604B" w:rsidRDefault="00385C1A" w:rsidP="002F604B">
      <w:pPr>
        <w:pStyle w:val="EMEABodyText"/>
        <w:rPr>
          <w:lang w:val="ro-RO"/>
        </w:rPr>
      </w:pPr>
      <w:r>
        <w:rPr>
          <w:lang w:val="ro-RO"/>
        </w:rPr>
        <w:t>L</w:t>
      </w:r>
      <w:r w:rsidRPr="002F604B">
        <w:rPr>
          <w:lang w:val="ro-RO"/>
        </w:rPr>
        <w:t xml:space="preserve">a </w:t>
      </w:r>
      <w:r w:rsidR="0014342C" w:rsidRPr="002F604B">
        <w:rPr>
          <w:lang w:val="ro-RO"/>
        </w:rPr>
        <w:t>pacienţii cu ciroză uşoară până la moderată,</w:t>
      </w:r>
      <w:r w:rsidR="00A2096F" w:rsidRPr="002F604B">
        <w:rPr>
          <w:lang w:val="ro-RO"/>
        </w:rPr>
        <w:t xml:space="preserve"> parametrii farmacocinetici ai irbesartanului nu sunt modificaţi semnificativ.</w:t>
      </w:r>
    </w:p>
    <w:p w:rsidR="00F7477F" w:rsidRDefault="00F7477F" w:rsidP="002F604B">
      <w:pPr>
        <w:pStyle w:val="EMEABodyText"/>
        <w:rPr>
          <w:lang w:val="ro-RO"/>
        </w:rPr>
      </w:pPr>
    </w:p>
    <w:p w:rsidR="00A2096F" w:rsidRPr="002F604B" w:rsidRDefault="00A2096F" w:rsidP="002F604B">
      <w:pPr>
        <w:pStyle w:val="EMEABodyText"/>
        <w:rPr>
          <w:lang w:val="ro-RO"/>
        </w:rPr>
      </w:pPr>
      <w:r w:rsidRPr="002F604B">
        <w:rPr>
          <w:lang w:val="ro-RO"/>
        </w:rPr>
        <w:t>Nu s-au efectuat studii la pacienţii cu insuficienţă hepatică severă.</w:t>
      </w:r>
    </w:p>
    <w:p w:rsidR="00A2096F" w:rsidRPr="002F604B" w:rsidRDefault="00A2096F" w:rsidP="002F604B">
      <w:pPr>
        <w:pStyle w:val="EMEABodyText"/>
        <w:rPr>
          <w:lang w:val="ro-RO"/>
        </w:rPr>
      </w:pPr>
    </w:p>
    <w:p w:rsidR="00A2096F" w:rsidRPr="002F604B" w:rsidRDefault="00A2096F" w:rsidP="002F604B">
      <w:pPr>
        <w:pStyle w:val="EMEAHeading2"/>
        <w:rPr>
          <w:lang w:val="ro-RO"/>
        </w:rPr>
      </w:pPr>
      <w:r w:rsidRPr="002F604B">
        <w:rPr>
          <w:lang w:val="ro-RO"/>
        </w:rPr>
        <w:t>5.3</w:t>
      </w:r>
      <w:r w:rsidRPr="002F604B">
        <w:rPr>
          <w:i/>
          <w:lang w:val="ro-RO"/>
        </w:rPr>
        <w:tab/>
      </w:r>
      <w:r w:rsidRPr="002F604B">
        <w:rPr>
          <w:lang w:val="ro-RO"/>
        </w:rPr>
        <w:t>Date preclinice de siguranţă</w:t>
      </w:r>
    </w:p>
    <w:p w:rsidR="00A2096F" w:rsidRPr="002F604B" w:rsidRDefault="00A2096F" w:rsidP="002F604B">
      <w:pPr>
        <w:pStyle w:val="EMEAHeading2"/>
        <w:rPr>
          <w:lang w:val="ro-RO"/>
        </w:rPr>
      </w:pPr>
    </w:p>
    <w:p w:rsidR="00A2096F" w:rsidRPr="002F604B" w:rsidRDefault="00A2096F" w:rsidP="000028D2">
      <w:pPr>
        <w:pStyle w:val="EMEABodyText"/>
        <w:rPr>
          <w:lang w:val="ro-RO"/>
        </w:rPr>
      </w:pPr>
      <w:r w:rsidRPr="002F604B">
        <w:rPr>
          <w:lang w:val="ro-RO"/>
        </w:rPr>
        <w:t xml:space="preserve">La dozele relevante clinic nu s-a evidenţiat toxicitate anormală sistemică sau toxicitate de organ ţintă. În studiile </w:t>
      </w:r>
      <w:r w:rsidR="00B03A85" w:rsidRPr="002F604B">
        <w:rPr>
          <w:lang w:val="ro-RO"/>
        </w:rPr>
        <w:t>non-</w:t>
      </w:r>
      <w:r w:rsidRPr="002F604B">
        <w:rPr>
          <w:lang w:val="ro-RO"/>
        </w:rPr>
        <w:t xml:space="preserve">clinice </w:t>
      </w:r>
      <w:r w:rsidR="00B03A85" w:rsidRPr="002F604B">
        <w:rPr>
          <w:lang w:val="ro-RO"/>
        </w:rPr>
        <w:t xml:space="preserve">de </w:t>
      </w:r>
      <w:r w:rsidRPr="002F604B">
        <w:rPr>
          <w:lang w:val="ro-RO"/>
        </w:rPr>
        <w:t>siguranţ</w:t>
      </w:r>
      <w:r w:rsidR="00B03A85" w:rsidRPr="002F604B">
        <w:rPr>
          <w:lang w:val="ro-RO"/>
        </w:rPr>
        <w:t>ă</w:t>
      </w:r>
      <w:r w:rsidRPr="002F604B">
        <w:rPr>
          <w:lang w:val="ro-RO"/>
        </w:rPr>
        <w:t>, dozele mari de irbesartan (≥ 250 mg/kg şi zi la şobolan şi ≥ 100 mg/kg şi zi la</w:t>
      </w:r>
      <w:r w:rsidR="00B03A85" w:rsidRPr="002F604B">
        <w:rPr>
          <w:lang w:val="ro-RO"/>
        </w:rPr>
        <w:t xml:space="preserve"> maimuţa</w:t>
      </w:r>
      <w:r w:rsidR="00B03A85" w:rsidRPr="002F604B">
        <w:rPr>
          <w:szCs w:val="22"/>
          <w:lang w:val="ro-RO"/>
        </w:rPr>
        <w:t xml:space="preserve"> Macaccus</w:t>
      </w:r>
      <w:r w:rsidRPr="002F604B">
        <w:rPr>
          <w:lang w:val="ro-RO"/>
        </w:rPr>
        <w:t>) au produs o scădere a parametrilor eritrocitari (număr de eritrocite, hemoglobină, hematocrit). La doze foarte mari (≥ 500 mg/kg şi zi), administrate la şobolan şi la</w:t>
      </w:r>
      <w:r w:rsidR="00B03A85" w:rsidRPr="002F604B">
        <w:rPr>
          <w:lang w:val="ro-RO"/>
        </w:rPr>
        <w:t xml:space="preserve"> maimuţa</w:t>
      </w:r>
      <w:r w:rsidR="00B03A85" w:rsidRPr="002F604B">
        <w:rPr>
          <w:szCs w:val="22"/>
          <w:lang w:val="ro-RO"/>
        </w:rPr>
        <w:t xml:space="preserve"> Macaccus</w:t>
      </w:r>
      <w:r w:rsidRPr="002F604B">
        <w:rPr>
          <w:lang w:val="ro-RO"/>
        </w:rPr>
        <w:t>, irbesartanul a indus modificări degenerative ale rinichiului (</w:t>
      </w:r>
      <w:r w:rsidR="00B03A85" w:rsidRPr="002F604B">
        <w:rPr>
          <w:lang w:val="ro-RO"/>
        </w:rPr>
        <w:t xml:space="preserve">cum sunt </w:t>
      </w:r>
      <w:r w:rsidRPr="002F604B">
        <w:rPr>
          <w:lang w:val="ro-RO"/>
        </w:rPr>
        <w:t xml:space="preserve">nefrită interstiţială, distensie tubulară, bazofilie tubulară, creşterea concentraţiilor plasmatice </w:t>
      </w:r>
      <w:r w:rsidR="00B03A85" w:rsidRPr="002F604B">
        <w:rPr>
          <w:lang w:val="ro-RO"/>
        </w:rPr>
        <w:t xml:space="preserve">ale </w:t>
      </w:r>
      <w:r w:rsidRPr="002F604B">
        <w:rPr>
          <w:lang w:val="ro-RO"/>
        </w:rPr>
        <w:t>uree</w:t>
      </w:r>
      <w:r w:rsidR="00B03A85" w:rsidRPr="002F604B">
        <w:rPr>
          <w:lang w:val="ro-RO"/>
        </w:rPr>
        <w:t>i</w:t>
      </w:r>
      <w:r w:rsidRPr="002F604B">
        <w:rPr>
          <w:lang w:val="ro-RO"/>
        </w:rPr>
        <w:t xml:space="preserve"> şi creatinin</w:t>
      </w:r>
      <w:r w:rsidR="00B03A85" w:rsidRPr="002F604B">
        <w:rPr>
          <w:lang w:val="ro-RO"/>
        </w:rPr>
        <w:t>ei</w:t>
      </w:r>
      <w:r w:rsidRPr="002F604B">
        <w:rPr>
          <w:lang w:val="ro-RO"/>
        </w:rPr>
        <w:t>)</w:t>
      </w:r>
      <w:r w:rsidR="00B03A85" w:rsidRPr="002F604B">
        <w:rPr>
          <w:lang w:val="ro-RO"/>
        </w:rPr>
        <w:t>,</w:t>
      </w:r>
      <w:r w:rsidRPr="002F604B">
        <w:rPr>
          <w:lang w:val="ro-RO"/>
        </w:rPr>
        <w:t xml:space="preserve"> modificări considerate secundare efectelor hipotensive ale medicamentului, care duc la </w:t>
      </w:r>
      <w:r w:rsidR="00B03A85" w:rsidRPr="002F604B">
        <w:rPr>
          <w:lang w:val="ro-RO"/>
        </w:rPr>
        <w:t xml:space="preserve">scăderea </w:t>
      </w:r>
      <w:r w:rsidRPr="002F604B">
        <w:rPr>
          <w:lang w:val="ro-RO"/>
        </w:rPr>
        <w:t xml:space="preserve">perfuziei renale. În plus, irbesartanul a indus hiperplazia/hipertrofia celulelor juxtaglomerulare (la şobolan la doze ≥ 90 mg/kg şi zi, la </w:t>
      </w:r>
      <w:r w:rsidR="00B03A85" w:rsidRPr="002F604B">
        <w:rPr>
          <w:lang w:val="ro-RO"/>
        </w:rPr>
        <w:t>maimuţa</w:t>
      </w:r>
      <w:r w:rsidR="00B03A85" w:rsidRPr="002F604B">
        <w:rPr>
          <w:szCs w:val="22"/>
          <w:lang w:val="ro-RO"/>
        </w:rPr>
        <w:t xml:space="preserve"> Macaccus</w:t>
      </w:r>
      <w:r w:rsidR="00B03A85" w:rsidRPr="002F604B" w:rsidDel="00CA610D">
        <w:rPr>
          <w:lang w:val="ro-RO"/>
        </w:rPr>
        <w:t xml:space="preserve"> </w:t>
      </w:r>
      <w:r w:rsidRPr="002F604B">
        <w:rPr>
          <w:lang w:val="ro-RO"/>
        </w:rPr>
        <w:t xml:space="preserve">la doze ≥ 10 mg/kg şi zi). Toate aceste modificări au fost considerate ca fiind produse prin acţiunea farmacologică a irbesartanului. </w:t>
      </w:r>
      <w:r w:rsidRPr="000028D2">
        <w:rPr>
          <w:lang w:val="ro-RO"/>
        </w:rPr>
        <w:t>La om, la doze terapeutice de irbesartan, hiperplazia</w:t>
      </w:r>
      <w:r w:rsidRPr="002F604B">
        <w:rPr>
          <w:lang w:val="ro-RO"/>
        </w:rPr>
        <w:t xml:space="preserve">/hipertrofia celulelor juxtaglomerulare nu par să aibă </w:t>
      </w:r>
      <w:r w:rsidR="00B03A85" w:rsidRPr="002F604B">
        <w:rPr>
          <w:lang w:val="ro-RO"/>
        </w:rPr>
        <w:t>nicio relevanţă</w:t>
      </w:r>
      <w:r w:rsidRPr="002F604B">
        <w:rPr>
          <w:lang w:val="ro-RO"/>
        </w:rPr>
        <w:t>.</w:t>
      </w:r>
    </w:p>
    <w:p w:rsidR="00A2096F" w:rsidRPr="002F604B" w:rsidRDefault="00A2096F" w:rsidP="002F604B">
      <w:pPr>
        <w:pStyle w:val="EMEABodyText"/>
        <w:rPr>
          <w:lang w:val="ro-RO"/>
        </w:rPr>
      </w:pPr>
    </w:p>
    <w:p w:rsidR="00A2096F" w:rsidRPr="002F604B" w:rsidRDefault="00B03A85" w:rsidP="002F604B">
      <w:pPr>
        <w:pStyle w:val="EMEABodyText"/>
        <w:rPr>
          <w:lang w:val="ro-RO"/>
        </w:rPr>
      </w:pPr>
      <w:r w:rsidRPr="002F604B">
        <w:rPr>
          <w:lang w:val="ro-RO"/>
        </w:rPr>
        <w:t>Pentru i</w:t>
      </w:r>
      <w:r w:rsidR="00A2096F" w:rsidRPr="002F604B">
        <w:rPr>
          <w:lang w:val="ro-RO"/>
        </w:rPr>
        <w:t xml:space="preserve">rbesartan nu </w:t>
      </w:r>
      <w:r w:rsidRPr="002F604B">
        <w:rPr>
          <w:lang w:val="ro-RO"/>
        </w:rPr>
        <w:t xml:space="preserve">s-a evidenţiat </w:t>
      </w:r>
      <w:r w:rsidR="00A2096F" w:rsidRPr="002F604B">
        <w:rPr>
          <w:lang w:val="ro-RO"/>
        </w:rPr>
        <w:t>mutagenitate, clastogenitate sau carcinogenitate.</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lang w:val="ro-RO"/>
        </w:rPr>
        <w:t>Fertilitatea şi performanţele privind funcţia de reproducere nu au fost afectate în studiile clinice la masculii şi femelele de şobolan, chiar la doze orale de irbesartan care provoacă un grad de toxicitate la părinţi (de la 50 până la 650 mg/kg şi zi), inclusiv mortalitate la doza cea mai mare. Nu au fost observate efecte semnificative în ceea ce priveşte numărul de corpi luteali, nidări sau feţi vii. Irbesartanul nu a afectat supravieţuirea, dezvoltarea sau reproducerea puilor. Studiile la animale indică faptul că irbesartanul marcat radioactiv este detectat la feţii de şobolan şi iepure. Irbesartanul se excretă în laptele femelelor de şobolan.</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lang w:val="ro-RO"/>
        </w:rPr>
        <w:t xml:space="preserve">Studiile efectuate cu irbesartan la animale au evidenţiat efecte toxice tranzitorii la fătul de şobolan (formarea frecventă de cavităţi la nivelul pelvisului renal, hidroureter sau edeme subcutanate), care </w:t>
      </w:r>
      <w:r w:rsidR="00B03A85" w:rsidRPr="002F604B">
        <w:rPr>
          <w:lang w:val="ro-RO"/>
        </w:rPr>
        <w:t>s</w:t>
      </w:r>
      <w:r w:rsidR="00B03A85" w:rsidRPr="002F604B">
        <w:rPr>
          <w:lang w:val="ro-RO"/>
        </w:rPr>
        <w:noBreakHyphen/>
        <w:t xml:space="preserve">au remis </w:t>
      </w:r>
      <w:r w:rsidRPr="002F604B">
        <w:rPr>
          <w:lang w:val="ro-RO"/>
        </w:rPr>
        <w:t>după naştere. La iepure, s-a observat avort sau resorbţie embrionară precoce, la doze care au provocat toxicitate maternă semnificativă, inclusiv mortalitate. Nu s-au observat efecte teratogene la şobolan sau iepure.</w:t>
      </w:r>
    </w:p>
    <w:p w:rsidR="00A2096F" w:rsidRPr="002F604B" w:rsidRDefault="00A2096F" w:rsidP="002F604B">
      <w:pPr>
        <w:pStyle w:val="EMEABodyText"/>
        <w:rPr>
          <w:lang w:val="ro-RO"/>
        </w:rPr>
      </w:pPr>
    </w:p>
    <w:p w:rsidR="00A2096F" w:rsidRPr="002F604B" w:rsidRDefault="00A2096F" w:rsidP="002F604B">
      <w:pPr>
        <w:pStyle w:val="EMEABodyText"/>
        <w:rPr>
          <w:lang w:val="ro-RO"/>
        </w:rPr>
      </w:pPr>
    </w:p>
    <w:p w:rsidR="00A2096F" w:rsidRPr="002F604B" w:rsidRDefault="00A2096F" w:rsidP="002F604B">
      <w:pPr>
        <w:pStyle w:val="EMEAHeading1"/>
        <w:rPr>
          <w:lang w:val="ro-RO"/>
        </w:rPr>
      </w:pPr>
      <w:r w:rsidRPr="002F604B">
        <w:rPr>
          <w:lang w:val="ro-RO"/>
        </w:rPr>
        <w:t>6.</w:t>
      </w:r>
      <w:r w:rsidRPr="002F604B">
        <w:rPr>
          <w:lang w:val="ro-RO"/>
        </w:rPr>
        <w:tab/>
        <w:t>PROPRIETĂŢI FARMACEUTICE</w:t>
      </w:r>
    </w:p>
    <w:p w:rsidR="00A2096F" w:rsidRPr="002F604B" w:rsidRDefault="00A2096F" w:rsidP="002F604B">
      <w:pPr>
        <w:pStyle w:val="EMEAHeading1"/>
        <w:rPr>
          <w:lang w:val="ro-RO"/>
        </w:rPr>
      </w:pPr>
    </w:p>
    <w:p w:rsidR="00A2096F" w:rsidRPr="002F604B" w:rsidRDefault="00A2096F" w:rsidP="002F604B">
      <w:pPr>
        <w:pStyle w:val="EMEAHeading2"/>
        <w:rPr>
          <w:lang w:val="ro-RO"/>
        </w:rPr>
      </w:pPr>
      <w:r w:rsidRPr="002F604B">
        <w:rPr>
          <w:lang w:val="ro-RO"/>
        </w:rPr>
        <w:t>6.1</w:t>
      </w:r>
      <w:r w:rsidRPr="002F604B">
        <w:rPr>
          <w:lang w:val="ro-RO"/>
        </w:rPr>
        <w:tab/>
        <w:t>Lista excipienţilor</w:t>
      </w:r>
    </w:p>
    <w:p w:rsidR="00A2096F" w:rsidRPr="002F604B" w:rsidRDefault="00A2096F" w:rsidP="002F604B">
      <w:pPr>
        <w:pStyle w:val="EMEAHeading2"/>
        <w:rPr>
          <w:szCs w:val="22"/>
          <w:lang w:val="ro-RO"/>
        </w:rPr>
      </w:pPr>
    </w:p>
    <w:p w:rsidR="00A2096F" w:rsidRPr="002F604B" w:rsidRDefault="00A2096F" w:rsidP="002F604B">
      <w:pPr>
        <w:pStyle w:val="EMEABodyText"/>
        <w:keepNext/>
        <w:rPr>
          <w:szCs w:val="22"/>
          <w:lang w:val="ro-RO"/>
        </w:rPr>
      </w:pPr>
      <w:r w:rsidRPr="002F604B">
        <w:rPr>
          <w:szCs w:val="22"/>
          <w:lang w:val="ro-RO"/>
        </w:rPr>
        <w:t>Nucleu:</w:t>
      </w:r>
    </w:p>
    <w:p w:rsidR="00A2096F" w:rsidRPr="002F604B" w:rsidRDefault="00A2096F" w:rsidP="002F604B">
      <w:pPr>
        <w:pStyle w:val="EMEABodyText"/>
        <w:rPr>
          <w:szCs w:val="22"/>
          <w:lang w:val="ro-RO"/>
        </w:rPr>
      </w:pPr>
      <w:r w:rsidRPr="002F604B">
        <w:rPr>
          <w:szCs w:val="22"/>
          <w:lang w:val="ro-RO"/>
        </w:rPr>
        <w:t>Lactoză monohidrat</w:t>
      </w:r>
    </w:p>
    <w:p w:rsidR="00A2096F" w:rsidRPr="002F604B" w:rsidRDefault="00A2096F" w:rsidP="002F604B">
      <w:pPr>
        <w:pStyle w:val="EMEABodyText"/>
        <w:rPr>
          <w:szCs w:val="22"/>
          <w:lang w:val="ro-RO"/>
        </w:rPr>
      </w:pPr>
      <w:r w:rsidRPr="002F604B">
        <w:rPr>
          <w:szCs w:val="22"/>
          <w:lang w:val="ro-RO"/>
        </w:rPr>
        <w:t>Celuloză microcristalină</w:t>
      </w:r>
    </w:p>
    <w:p w:rsidR="00A2096F" w:rsidRPr="002F604B" w:rsidRDefault="00A2096F" w:rsidP="002F604B">
      <w:pPr>
        <w:pStyle w:val="EMEABodyText"/>
        <w:rPr>
          <w:szCs w:val="22"/>
          <w:lang w:val="ro-RO"/>
        </w:rPr>
      </w:pPr>
      <w:r w:rsidRPr="002F604B">
        <w:rPr>
          <w:szCs w:val="22"/>
          <w:lang w:val="ro-RO"/>
        </w:rPr>
        <w:t>Croscarmeloză sodică</w:t>
      </w:r>
    </w:p>
    <w:p w:rsidR="00A2096F" w:rsidRPr="002F604B" w:rsidRDefault="00A2096F" w:rsidP="002F604B">
      <w:pPr>
        <w:pStyle w:val="EMEABodyText"/>
        <w:rPr>
          <w:szCs w:val="22"/>
          <w:lang w:val="ro-RO"/>
        </w:rPr>
      </w:pPr>
      <w:r w:rsidRPr="002F604B">
        <w:rPr>
          <w:szCs w:val="22"/>
          <w:lang w:val="ro-RO"/>
        </w:rPr>
        <w:t>Hipromeloză</w:t>
      </w:r>
    </w:p>
    <w:p w:rsidR="00A2096F" w:rsidRPr="002F604B" w:rsidRDefault="00A2096F" w:rsidP="002F604B">
      <w:pPr>
        <w:pStyle w:val="EMEABodyText"/>
        <w:rPr>
          <w:szCs w:val="22"/>
          <w:lang w:val="ro-RO"/>
        </w:rPr>
      </w:pPr>
      <w:r w:rsidRPr="002F604B">
        <w:rPr>
          <w:szCs w:val="22"/>
          <w:lang w:val="ro-RO"/>
        </w:rPr>
        <w:t>Dioxid de siliciu</w:t>
      </w:r>
    </w:p>
    <w:p w:rsidR="00A2096F" w:rsidRPr="002F604B" w:rsidRDefault="00A2096F" w:rsidP="002F604B">
      <w:pPr>
        <w:pStyle w:val="EMEABodyText"/>
        <w:rPr>
          <w:szCs w:val="22"/>
          <w:lang w:val="ro-RO"/>
        </w:rPr>
      </w:pPr>
      <w:r w:rsidRPr="002F604B">
        <w:rPr>
          <w:szCs w:val="22"/>
          <w:lang w:val="ro-RO"/>
        </w:rPr>
        <w:t>Stearat de magneziu.</w:t>
      </w:r>
    </w:p>
    <w:p w:rsidR="00A2096F" w:rsidRPr="002F604B" w:rsidRDefault="00A2096F" w:rsidP="002F604B">
      <w:pPr>
        <w:pStyle w:val="EMEABodyText"/>
        <w:rPr>
          <w:szCs w:val="22"/>
          <w:lang w:val="ro-RO"/>
        </w:rPr>
      </w:pPr>
    </w:p>
    <w:p w:rsidR="00A2096F" w:rsidRPr="002F604B" w:rsidRDefault="00A2096F" w:rsidP="002F604B">
      <w:pPr>
        <w:pStyle w:val="EMEABodyText"/>
        <w:keepNext/>
        <w:rPr>
          <w:szCs w:val="22"/>
          <w:lang w:val="ro-RO"/>
        </w:rPr>
      </w:pPr>
      <w:r w:rsidRPr="002F604B">
        <w:rPr>
          <w:szCs w:val="22"/>
          <w:lang w:val="ro-RO"/>
        </w:rPr>
        <w:t>Film:</w:t>
      </w:r>
    </w:p>
    <w:p w:rsidR="00A2096F" w:rsidRPr="002F604B" w:rsidRDefault="00A2096F" w:rsidP="00554AD3">
      <w:pPr>
        <w:pStyle w:val="EMEABodyText"/>
        <w:keepNext/>
        <w:rPr>
          <w:szCs w:val="22"/>
          <w:lang w:val="ro-RO"/>
        </w:rPr>
      </w:pPr>
      <w:r w:rsidRPr="002F604B">
        <w:rPr>
          <w:szCs w:val="22"/>
          <w:lang w:val="ro-RO"/>
        </w:rPr>
        <w:t>Lactoză monohidrat</w:t>
      </w:r>
    </w:p>
    <w:p w:rsidR="00A2096F" w:rsidRPr="002F604B" w:rsidRDefault="00A2096F" w:rsidP="00554AD3">
      <w:pPr>
        <w:pStyle w:val="EMEABodyText"/>
        <w:keepNext/>
        <w:rPr>
          <w:szCs w:val="22"/>
          <w:lang w:val="ro-RO"/>
        </w:rPr>
      </w:pPr>
      <w:r w:rsidRPr="002F604B">
        <w:rPr>
          <w:szCs w:val="22"/>
          <w:lang w:val="ro-RO"/>
        </w:rPr>
        <w:t>Hipromeloză</w:t>
      </w:r>
    </w:p>
    <w:p w:rsidR="00A2096F" w:rsidRPr="002F604B" w:rsidRDefault="00A2096F" w:rsidP="00554AD3">
      <w:pPr>
        <w:pStyle w:val="EMEABodyText"/>
        <w:keepNext/>
        <w:rPr>
          <w:szCs w:val="22"/>
          <w:lang w:val="ro-RO"/>
        </w:rPr>
      </w:pPr>
      <w:r w:rsidRPr="002F604B">
        <w:rPr>
          <w:szCs w:val="22"/>
          <w:lang w:val="ro-RO"/>
        </w:rPr>
        <w:t>Dioxid de titan</w:t>
      </w:r>
    </w:p>
    <w:p w:rsidR="00A2096F" w:rsidRPr="002F604B" w:rsidRDefault="00A2096F" w:rsidP="00554AD3">
      <w:pPr>
        <w:pStyle w:val="EMEABodyText"/>
        <w:keepNext/>
        <w:rPr>
          <w:szCs w:val="22"/>
          <w:lang w:val="ro-RO"/>
        </w:rPr>
      </w:pPr>
      <w:r w:rsidRPr="002F604B">
        <w:rPr>
          <w:szCs w:val="22"/>
          <w:lang w:val="ro-RO"/>
        </w:rPr>
        <w:t>Macrogol 3000</w:t>
      </w:r>
    </w:p>
    <w:p w:rsidR="00A2096F" w:rsidRPr="002F604B" w:rsidRDefault="00A2096F" w:rsidP="002F604B">
      <w:pPr>
        <w:pStyle w:val="EMEABodyText"/>
        <w:rPr>
          <w:szCs w:val="22"/>
          <w:lang w:val="ro-RO"/>
        </w:rPr>
      </w:pPr>
      <w:r w:rsidRPr="002F604B">
        <w:rPr>
          <w:szCs w:val="22"/>
          <w:lang w:val="ro-RO"/>
        </w:rPr>
        <w:t>Ceară Carnauba.</w:t>
      </w:r>
    </w:p>
    <w:p w:rsidR="00A2096F" w:rsidRPr="002F604B" w:rsidRDefault="00A2096F" w:rsidP="002F604B">
      <w:pPr>
        <w:pStyle w:val="EMEABodyText"/>
        <w:rPr>
          <w:szCs w:val="22"/>
          <w:lang w:val="ro-RO"/>
        </w:rPr>
      </w:pPr>
    </w:p>
    <w:p w:rsidR="00A2096F" w:rsidRPr="002F604B" w:rsidRDefault="00A2096F" w:rsidP="002F604B">
      <w:pPr>
        <w:pStyle w:val="EMEAHeading2"/>
        <w:outlineLvl w:val="0"/>
        <w:rPr>
          <w:szCs w:val="22"/>
          <w:lang w:val="ro-RO"/>
        </w:rPr>
      </w:pPr>
      <w:r w:rsidRPr="002F604B">
        <w:rPr>
          <w:szCs w:val="22"/>
          <w:lang w:val="ro-RO"/>
        </w:rPr>
        <w:t>6.2</w:t>
      </w:r>
      <w:r w:rsidRPr="002F604B">
        <w:rPr>
          <w:szCs w:val="22"/>
          <w:lang w:val="ro-RO"/>
        </w:rPr>
        <w:tab/>
        <w:t>Incompatibilităţi</w:t>
      </w:r>
    </w:p>
    <w:p w:rsidR="00A2096F" w:rsidRPr="002F604B" w:rsidRDefault="00A2096F" w:rsidP="002F604B">
      <w:pPr>
        <w:pStyle w:val="EMEAHeading2"/>
        <w:rPr>
          <w:szCs w:val="22"/>
          <w:lang w:val="ro-RO"/>
        </w:rPr>
      </w:pPr>
    </w:p>
    <w:p w:rsidR="00A2096F" w:rsidRPr="002F604B" w:rsidRDefault="00A2096F" w:rsidP="002F604B">
      <w:pPr>
        <w:pStyle w:val="EMEABodyText"/>
        <w:keepNext/>
        <w:outlineLvl w:val="0"/>
        <w:rPr>
          <w:szCs w:val="22"/>
          <w:lang w:val="ro-RO"/>
        </w:rPr>
      </w:pPr>
      <w:r w:rsidRPr="002F604B">
        <w:rPr>
          <w:szCs w:val="22"/>
          <w:lang w:val="ro-RO"/>
        </w:rPr>
        <w:t>Nu este cazul.</w:t>
      </w:r>
    </w:p>
    <w:p w:rsidR="00A2096F" w:rsidRPr="002F604B" w:rsidRDefault="00A2096F" w:rsidP="002F604B">
      <w:pPr>
        <w:pStyle w:val="EMEABodyText"/>
        <w:rPr>
          <w:szCs w:val="22"/>
          <w:lang w:val="ro-RO"/>
        </w:rPr>
      </w:pPr>
    </w:p>
    <w:p w:rsidR="00A2096F" w:rsidRPr="002F604B" w:rsidRDefault="00A2096F" w:rsidP="002F604B">
      <w:pPr>
        <w:pStyle w:val="EMEAHeading2"/>
        <w:outlineLvl w:val="0"/>
        <w:rPr>
          <w:szCs w:val="22"/>
          <w:lang w:val="ro-RO"/>
        </w:rPr>
      </w:pPr>
      <w:r w:rsidRPr="002F604B">
        <w:rPr>
          <w:szCs w:val="22"/>
          <w:lang w:val="ro-RO"/>
        </w:rPr>
        <w:t>6.3</w:t>
      </w:r>
      <w:r w:rsidRPr="002F604B">
        <w:rPr>
          <w:szCs w:val="22"/>
          <w:lang w:val="ro-RO"/>
        </w:rPr>
        <w:tab/>
        <w:t>Perioada de valabilitate</w:t>
      </w:r>
    </w:p>
    <w:p w:rsidR="00A2096F" w:rsidRPr="002F604B" w:rsidRDefault="00A2096F" w:rsidP="002F604B">
      <w:pPr>
        <w:pStyle w:val="EMEAHeading2"/>
        <w:rPr>
          <w:szCs w:val="22"/>
          <w:lang w:val="ro-RO"/>
        </w:rPr>
      </w:pPr>
    </w:p>
    <w:p w:rsidR="00A2096F" w:rsidRPr="002F604B" w:rsidRDefault="00A2096F" w:rsidP="002F604B">
      <w:pPr>
        <w:pStyle w:val="EMEABodyText"/>
        <w:rPr>
          <w:lang w:val="ro-RO"/>
        </w:rPr>
      </w:pPr>
      <w:r w:rsidRPr="002F604B">
        <w:rPr>
          <w:lang w:val="ro-RO"/>
        </w:rPr>
        <w:t>3 ani.</w:t>
      </w:r>
    </w:p>
    <w:p w:rsidR="00A2096F" w:rsidRPr="002F604B" w:rsidRDefault="00A2096F" w:rsidP="002F604B">
      <w:pPr>
        <w:pStyle w:val="EMEABodyText"/>
        <w:rPr>
          <w:szCs w:val="22"/>
          <w:lang w:val="ro-RO"/>
        </w:rPr>
      </w:pPr>
    </w:p>
    <w:p w:rsidR="00A2096F" w:rsidRPr="002F604B" w:rsidRDefault="00A2096F" w:rsidP="002F604B">
      <w:pPr>
        <w:pStyle w:val="EMEAHeading2"/>
        <w:outlineLvl w:val="0"/>
        <w:rPr>
          <w:szCs w:val="22"/>
          <w:lang w:val="ro-RO"/>
        </w:rPr>
      </w:pPr>
      <w:r w:rsidRPr="002F604B">
        <w:rPr>
          <w:szCs w:val="22"/>
          <w:lang w:val="ro-RO"/>
        </w:rPr>
        <w:t>6.4</w:t>
      </w:r>
      <w:r w:rsidRPr="002F604B">
        <w:rPr>
          <w:szCs w:val="22"/>
          <w:lang w:val="ro-RO"/>
        </w:rPr>
        <w:tab/>
        <w:t>Precauţii speciale pentru păstrare</w:t>
      </w:r>
    </w:p>
    <w:p w:rsidR="00A2096F" w:rsidRPr="002F604B" w:rsidRDefault="00A2096F" w:rsidP="002F604B">
      <w:pPr>
        <w:pStyle w:val="EMEAHeading2"/>
        <w:rPr>
          <w:lang w:val="ro-RO"/>
        </w:rPr>
      </w:pPr>
    </w:p>
    <w:p w:rsidR="00A2096F" w:rsidRPr="002F604B" w:rsidRDefault="00A2096F" w:rsidP="002F604B">
      <w:pPr>
        <w:pStyle w:val="EMEABodyText"/>
        <w:rPr>
          <w:lang w:val="ro-RO"/>
        </w:rPr>
      </w:pPr>
      <w:r w:rsidRPr="002F604B">
        <w:rPr>
          <w:lang w:val="ro-RO"/>
        </w:rPr>
        <w:t xml:space="preserve">A nu se păstra la temperaturi peste </w:t>
      </w:r>
      <w:smartTag w:uri="urn:schemas-microsoft-com:office:smarttags" w:element="metricconverter">
        <w:smartTagPr>
          <w:attr w:name="ProductID" w:val="30ﾰC"/>
        </w:smartTagPr>
        <w:r w:rsidRPr="002F604B">
          <w:rPr>
            <w:lang w:val="ro-RO"/>
          </w:rPr>
          <w:t>30°C</w:t>
        </w:r>
      </w:smartTag>
      <w:r w:rsidRPr="002F604B">
        <w:rPr>
          <w:lang w:val="ro-RO"/>
        </w:rPr>
        <w:t>.</w:t>
      </w:r>
    </w:p>
    <w:p w:rsidR="00A2096F" w:rsidRPr="002F604B" w:rsidRDefault="00A2096F" w:rsidP="002F604B">
      <w:pPr>
        <w:pStyle w:val="EMEABodyText"/>
        <w:rPr>
          <w:lang w:val="ro-RO"/>
        </w:rPr>
      </w:pPr>
    </w:p>
    <w:p w:rsidR="00A2096F" w:rsidRPr="002F604B" w:rsidRDefault="00A2096F" w:rsidP="002F604B">
      <w:pPr>
        <w:pStyle w:val="EMEAHeading2"/>
        <w:ind w:left="0" w:firstLine="0"/>
        <w:outlineLvl w:val="0"/>
        <w:rPr>
          <w:szCs w:val="22"/>
          <w:lang w:val="ro-RO"/>
        </w:rPr>
      </w:pPr>
      <w:r w:rsidRPr="002F604B">
        <w:rPr>
          <w:szCs w:val="22"/>
          <w:lang w:val="ro-RO"/>
        </w:rPr>
        <w:t>6.5</w:t>
      </w:r>
      <w:r w:rsidRPr="002F604B">
        <w:rPr>
          <w:szCs w:val="22"/>
          <w:lang w:val="ro-RO"/>
        </w:rPr>
        <w:tab/>
        <w:t>Natura şi conţinutul ambalajului</w:t>
      </w:r>
    </w:p>
    <w:p w:rsidR="00A2096F" w:rsidRPr="002F604B" w:rsidRDefault="00A2096F" w:rsidP="002F604B">
      <w:pPr>
        <w:pStyle w:val="EMEAHeading2"/>
        <w:rPr>
          <w:szCs w:val="22"/>
          <w:lang w:val="ro-RO"/>
        </w:rPr>
      </w:pPr>
    </w:p>
    <w:p w:rsidR="00A2096F" w:rsidRPr="002F604B" w:rsidRDefault="00A2096F" w:rsidP="002F604B">
      <w:pPr>
        <w:pStyle w:val="EMEABodyText"/>
        <w:rPr>
          <w:lang w:val="ro-RO"/>
        </w:rPr>
      </w:pPr>
      <w:r w:rsidRPr="002F604B">
        <w:rPr>
          <w:lang w:val="ro-RO"/>
        </w:rPr>
        <w:t>Cutie cu 14 comprimate filmate în blistere din PVC/PVDC/Aluminiu.</w:t>
      </w:r>
    </w:p>
    <w:p w:rsidR="00A2096F" w:rsidRPr="002F604B" w:rsidRDefault="00A2096F" w:rsidP="002F604B">
      <w:pPr>
        <w:pStyle w:val="EMEABodyText"/>
        <w:rPr>
          <w:lang w:val="ro-RO"/>
        </w:rPr>
      </w:pPr>
      <w:r w:rsidRPr="002F604B">
        <w:rPr>
          <w:lang w:val="ro-RO"/>
        </w:rPr>
        <w:t>Cutie cu 28 comprimate filmate în blistere din PVC/PVDC/Aluminiu.</w:t>
      </w:r>
    </w:p>
    <w:p w:rsidR="00A2096F" w:rsidRPr="002F604B" w:rsidRDefault="00A2096F" w:rsidP="002F604B">
      <w:pPr>
        <w:pStyle w:val="EMEABodyText"/>
        <w:rPr>
          <w:lang w:val="ro-RO"/>
        </w:rPr>
      </w:pPr>
      <w:r w:rsidRPr="002F604B">
        <w:rPr>
          <w:lang w:val="ro-RO"/>
        </w:rPr>
        <w:t>Cutie cu 30 comprimate filmate în blistere din PVC/PVDC/Aluminiu.</w:t>
      </w:r>
    </w:p>
    <w:p w:rsidR="00A2096F" w:rsidRPr="002F604B" w:rsidRDefault="00A2096F" w:rsidP="002F604B">
      <w:pPr>
        <w:pStyle w:val="EMEABodyText"/>
        <w:rPr>
          <w:lang w:val="ro-RO"/>
        </w:rPr>
      </w:pPr>
      <w:r w:rsidRPr="002F604B">
        <w:rPr>
          <w:lang w:val="ro-RO"/>
        </w:rPr>
        <w:t>Cutie cu 56 comprimate filmate în blistere din PVC/PVDC/Aluminiu.</w:t>
      </w:r>
    </w:p>
    <w:p w:rsidR="00A2096F" w:rsidRPr="002F604B" w:rsidRDefault="00A2096F" w:rsidP="002F604B">
      <w:pPr>
        <w:pStyle w:val="EMEABodyText"/>
        <w:rPr>
          <w:lang w:val="ro-RO"/>
        </w:rPr>
      </w:pPr>
      <w:r w:rsidRPr="002F604B">
        <w:rPr>
          <w:lang w:val="ro-RO"/>
        </w:rPr>
        <w:t>Cutie cu 84 comprimate filmate în blistere din PVC/PVDC/Aluminiu.</w:t>
      </w:r>
    </w:p>
    <w:p w:rsidR="00A2096F" w:rsidRPr="002F604B" w:rsidRDefault="00A2096F" w:rsidP="002F604B">
      <w:pPr>
        <w:pStyle w:val="EMEABodyText"/>
        <w:rPr>
          <w:lang w:val="ro-RO"/>
        </w:rPr>
      </w:pPr>
      <w:r w:rsidRPr="002F604B">
        <w:rPr>
          <w:lang w:val="ro-RO"/>
        </w:rPr>
        <w:t>Cutie cu 90 comprimate filmate în blistere din PVC/PVDC/Aluminiu.</w:t>
      </w:r>
    </w:p>
    <w:p w:rsidR="00A2096F" w:rsidRPr="002F604B" w:rsidRDefault="00A2096F" w:rsidP="002F604B">
      <w:pPr>
        <w:pStyle w:val="EMEABodyText"/>
        <w:rPr>
          <w:lang w:val="ro-RO"/>
        </w:rPr>
      </w:pPr>
      <w:r w:rsidRPr="002F604B">
        <w:rPr>
          <w:lang w:val="ro-RO"/>
        </w:rPr>
        <w:t>Cutie cu 98 comprimate filmate în blistere din PVC/PVDC/Aluminiu.</w:t>
      </w:r>
    </w:p>
    <w:p w:rsidR="00A2096F" w:rsidRPr="002F604B" w:rsidRDefault="00A2096F" w:rsidP="002F604B">
      <w:pPr>
        <w:pStyle w:val="EMEABodyText"/>
        <w:rPr>
          <w:szCs w:val="22"/>
          <w:lang w:val="ro-RO"/>
        </w:rPr>
      </w:pPr>
      <w:r w:rsidRPr="002F604B">
        <w:rPr>
          <w:szCs w:val="22"/>
          <w:lang w:val="ro-RO"/>
        </w:rPr>
        <w:t>Cutie cu 56 x 1 comprimat filmat</w:t>
      </w:r>
      <w:r w:rsidRPr="002F604B">
        <w:rPr>
          <w:lang w:val="ro-RO"/>
        </w:rPr>
        <w:t xml:space="preserve"> în blistere </w:t>
      </w:r>
      <w:r w:rsidRPr="002F604B">
        <w:rPr>
          <w:szCs w:val="22"/>
          <w:lang w:val="ro-RO"/>
        </w:rPr>
        <w:t>din PVC/PVDC/Aluminiu perforate pentru eliberarea unei unităţi dozate.</w:t>
      </w:r>
    </w:p>
    <w:p w:rsidR="00A2096F" w:rsidRPr="002F604B" w:rsidRDefault="00A2096F" w:rsidP="002F604B">
      <w:pPr>
        <w:pStyle w:val="EMEABodyText"/>
        <w:rPr>
          <w:szCs w:val="22"/>
          <w:lang w:val="ro-RO"/>
        </w:rPr>
      </w:pPr>
    </w:p>
    <w:p w:rsidR="00A2096F" w:rsidRPr="002F604B" w:rsidRDefault="00A2096F" w:rsidP="002F604B">
      <w:pPr>
        <w:pStyle w:val="EMEABodyText"/>
        <w:rPr>
          <w:szCs w:val="22"/>
          <w:lang w:val="ro-RO"/>
        </w:rPr>
      </w:pPr>
      <w:r w:rsidRPr="002F604B">
        <w:rPr>
          <w:szCs w:val="22"/>
          <w:lang w:val="ro-RO"/>
        </w:rPr>
        <w:t>Este posibil ca nu toate mărimile de ambalaj să fie comercializate.</w:t>
      </w:r>
    </w:p>
    <w:p w:rsidR="00A2096F" w:rsidRPr="002F604B" w:rsidRDefault="00A2096F" w:rsidP="002F604B">
      <w:pPr>
        <w:pStyle w:val="EMEABodyText"/>
        <w:rPr>
          <w:szCs w:val="22"/>
          <w:lang w:val="ro-RO"/>
        </w:rPr>
      </w:pPr>
    </w:p>
    <w:p w:rsidR="00A2096F" w:rsidRPr="002F604B" w:rsidRDefault="00A2096F" w:rsidP="002F604B">
      <w:pPr>
        <w:pStyle w:val="EMEAHeading2"/>
        <w:outlineLvl w:val="0"/>
        <w:rPr>
          <w:szCs w:val="22"/>
          <w:lang w:val="ro-RO"/>
        </w:rPr>
      </w:pPr>
      <w:r w:rsidRPr="002F604B">
        <w:rPr>
          <w:szCs w:val="22"/>
          <w:lang w:val="ro-RO"/>
        </w:rPr>
        <w:t>6.6</w:t>
      </w:r>
      <w:r w:rsidRPr="002F604B">
        <w:rPr>
          <w:szCs w:val="22"/>
          <w:lang w:val="ro-RO"/>
        </w:rPr>
        <w:tab/>
        <w:t>Precauţii speciale pentru eliminarea reziduurilor</w:t>
      </w:r>
    </w:p>
    <w:p w:rsidR="00A2096F" w:rsidRPr="002F604B" w:rsidRDefault="00A2096F" w:rsidP="002F604B">
      <w:pPr>
        <w:pStyle w:val="EMEAHeading2"/>
        <w:rPr>
          <w:szCs w:val="22"/>
          <w:lang w:val="ro-RO"/>
        </w:rPr>
      </w:pPr>
    </w:p>
    <w:p w:rsidR="00A2096F" w:rsidRPr="002F604B" w:rsidRDefault="00A2096F" w:rsidP="002F604B">
      <w:pPr>
        <w:pStyle w:val="EMEABodyText"/>
        <w:rPr>
          <w:lang w:val="ro-RO"/>
        </w:rPr>
      </w:pPr>
      <w:r w:rsidRPr="002F604B">
        <w:rPr>
          <w:lang w:val="ro-RO"/>
        </w:rPr>
        <w:t xml:space="preserve">Orice </w:t>
      </w:r>
      <w:r w:rsidR="00B03A85" w:rsidRPr="002F604B">
        <w:rPr>
          <w:lang w:val="ro-RO"/>
        </w:rPr>
        <w:t xml:space="preserve">medicament </w:t>
      </w:r>
      <w:r w:rsidRPr="002F604B">
        <w:rPr>
          <w:lang w:val="ro-RO"/>
        </w:rPr>
        <w:t>neutilizat sau material rezidual trebuie eliminat în conformitate cu reglementările locale.</w:t>
      </w:r>
    </w:p>
    <w:p w:rsidR="00A2096F" w:rsidRPr="002F604B" w:rsidRDefault="00A2096F" w:rsidP="002F604B">
      <w:pPr>
        <w:pStyle w:val="EMEABodyText"/>
        <w:rPr>
          <w:szCs w:val="22"/>
          <w:lang w:val="ro-RO"/>
        </w:rPr>
      </w:pPr>
    </w:p>
    <w:p w:rsidR="00A2096F" w:rsidRPr="002F604B" w:rsidRDefault="00A2096F" w:rsidP="002F604B">
      <w:pPr>
        <w:pStyle w:val="EMEABodyText"/>
        <w:rPr>
          <w:szCs w:val="22"/>
          <w:lang w:val="ro-RO"/>
        </w:rPr>
      </w:pPr>
    </w:p>
    <w:p w:rsidR="00A2096F" w:rsidRPr="002F604B" w:rsidRDefault="00A2096F" w:rsidP="002F604B">
      <w:pPr>
        <w:pStyle w:val="EMEAHeading1"/>
        <w:rPr>
          <w:szCs w:val="22"/>
          <w:lang w:val="ro-RO"/>
        </w:rPr>
      </w:pPr>
      <w:r w:rsidRPr="002F604B">
        <w:rPr>
          <w:szCs w:val="22"/>
          <w:lang w:val="ro-RO"/>
        </w:rPr>
        <w:t>7.</w:t>
      </w:r>
      <w:r w:rsidRPr="002F604B">
        <w:rPr>
          <w:szCs w:val="22"/>
          <w:lang w:val="ro-RO"/>
        </w:rPr>
        <w:tab/>
        <w:t>DEŢINĂTORUL AUTORIZAŢIEI DE PUNERE PE PIAŢĂ</w:t>
      </w:r>
    </w:p>
    <w:p w:rsidR="00A2096F" w:rsidRPr="002F604B" w:rsidRDefault="00A2096F" w:rsidP="002F604B">
      <w:pPr>
        <w:pStyle w:val="EMEAHeading1"/>
        <w:rPr>
          <w:szCs w:val="22"/>
          <w:lang w:val="ro-RO"/>
        </w:rPr>
      </w:pPr>
    </w:p>
    <w:p w:rsidR="00A2096F" w:rsidRPr="002F604B" w:rsidRDefault="00DD444C" w:rsidP="002F604B">
      <w:pPr>
        <w:pStyle w:val="EMEAAddress"/>
        <w:rPr>
          <w:szCs w:val="22"/>
          <w:lang w:val="ro-RO"/>
        </w:rPr>
      </w:pPr>
      <w:r>
        <w:rPr>
          <w:szCs w:val="22"/>
          <w:lang w:val="ro-RO"/>
        </w:rPr>
        <w:t>sanofi-aventis groupe</w:t>
      </w:r>
      <w:r w:rsidR="00A2096F" w:rsidRPr="002F604B">
        <w:rPr>
          <w:szCs w:val="22"/>
          <w:lang w:val="ro-RO"/>
        </w:rPr>
        <w:br/>
        <w:t>54</w:t>
      </w:r>
      <w:r w:rsidR="00B03A85" w:rsidRPr="002F604B">
        <w:rPr>
          <w:szCs w:val="22"/>
          <w:lang w:val="ro-RO"/>
        </w:rPr>
        <w:t>,</w:t>
      </w:r>
      <w:r w:rsidR="00A2096F" w:rsidRPr="002F604B">
        <w:rPr>
          <w:szCs w:val="22"/>
          <w:lang w:val="ro-RO"/>
        </w:rPr>
        <w:t xml:space="preserve"> rue La Boétie</w:t>
      </w:r>
      <w:r w:rsidR="00A2096F" w:rsidRPr="002F604B">
        <w:rPr>
          <w:szCs w:val="22"/>
          <w:lang w:val="ro-RO"/>
        </w:rPr>
        <w:br/>
      </w:r>
      <w:r w:rsidR="00B03A85" w:rsidRPr="002F604B">
        <w:rPr>
          <w:szCs w:val="22"/>
          <w:lang w:val="ro-RO"/>
        </w:rPr>
        <w:t>F-</w:t>
      </w:r>
      <w:r w:rsidR="00A2096F" w:rsidRPr="002F604B">
        <w:rPr>
          <w:szCs w:val="22"/>
          <w:lang w:val="ro-RO"/>
        </w:rPr>
        <w:t>75008 Paris </w:t>
      </w:r>
      <w:r w:rsidR="00A2096F" w:rsidRPr="002F604B">
        <w:rPr>
          <w:szCs w:val="22"/>
          <w:lang w:val="ro-RO"/>
        </w:rPr>
        <w:noBreakHyphen/>
        <w:t> Franţa</w:t>
      </w:r>
    </w:p>
    <w:p w:rsidR="00A2096F" w:rsidRPr="002F604B" w:rsidRDefault="00A2096F" w:rsidP="002F604B">
      <w:pPr>
        <w:pStyle w:val="EMEABodyText"/>
        <w:rPr>
          <w:szCs w:val="22"/>
          <w:lang w:val="ro-RO"/>
        </w:rPr>
      </w:pPr>
    </w:p>
    <w:p w:rsidR="00A2096F" w:rsidRPr="002F604B" w:rsidRDefault="00A2096F" w:rsidP="002F604B">
      <w:pPr>
        <w:pStyle w:val="EMEABodyText"/>
        <w:rPr>
          <w:szCs w:val="22"/>
          <w:lang w:val="ro-RO"/>
        </w:rPr>
      </w:pPr>
    </w:p>
    <w:p w:rsidR="00A2096F" w:rsidRPr="002F604B" w:rsidRDefault="00A2096F" w:rsidP="002F604B">
      <w:pPr>
        <w:pStyle w:val="EMEAHeading1"/>
        <w:rPr>
          <w:szCs w:val="22"/>
          <w:lang w:val="ro-RO"/>
        </w:rPr>
      </w:pPr>
      <w:r w:rsidRPr="002F604B">
        <w:rPr>
          <w:szCs w:val="22"/>
          <w:lang w:val="ro-RO"/>
        </w:rPr>
        <w:t>8.</w:t>
      </w:r>
      <w:r w:rsidRPr="002F604B">
        <w:rPr>
          <w:szCs w:val="22"/>
          <w:lang w:val="ro-RO"/>
        </w:rPr>
        <w:tab/>
        <w:t>NUMĂRUL(ELE) AUTORIZAŢIEI DE PUNERE PE PIAŢĂ</w:t>
      </w:r>
    </w:p>
    <w:p w:rsidR="00A2096F" w:rsidRPr="002F604B" w:rsidRDefault="00A2096F" w:rsidP="002F604B">
      <w:pPr>
        <w:pStyle w:val="EMEAHeading1"/>
        <w:rPr>
          <w:szCs w:val="22"/>
          <w:lang w:val="ro-RO"/>
        </w:rPr>
      </w:pPr>
    </w:p>
    <w:p w:rsidR="00A2096F" w:rsidRPr="002F604B" w:rsidRDefault="00A2096F" w:rsidP="002F604B">
      <w:pPr>
        <w:pStyle w:val="EMEABodyText"/>
        <w:rPr>
          <w:lang w:val="ro-RO"/>
        </w:rPr>
      </w:pPr>
      <w:r w:rsidRPr="002F604B">
        <w:rPr>
          <w:rStyle w:val="EMEABodyTextChar1"/>
          <w:lang w:val="ro-RO"/>
        </w:rPr>
        <w:t>EU/1/97/046/021-025</w:t>
      </w:r>
      <w:r w:rsidRPr="002F604B">
        <w:rPr>
          <w:rStyle w:val="EMEABodyTextChar1"/>
          <w:lang w:val="ro-RO"/>
        </w:rPr>
        <w:br/>
        <w:t>EU/1/97/046/032</w:t>
      </w:r>
      <w:r w:rsidRPr="002F604B">
        <w:rPr>
          <w:rStyle w:val="EMEABodyTextChar1"/>
          <w:lang w:val="ro-RO"/>
        </w:rPr>
        <w:br/>
        <w:t>EU/1/97/046/035</w:t>
      </w:r>
      <w:r w:rsidRPr="002F604B">
        <w:rPr>
          <w:rStyle w:val="EMEABodyTextChar1"/>
          <w:lang w:val="ro-RO"/>
        </w:rPr>
        <w:br/>
        <w:t>EU/1/97/046/038</w:t>
      </w:r>
    </w:p>
    <w:p w:rsidR="00A2096F" w:rsidRPr="002F604B" w:rsidRDefault="00A2096F" w:rsidP="002F604B">
      <w:pPr>
        <w:pStyle w:val="EMEABodyText"/>
        <w:rPr>
          <w:szCs w:val="22"/>
          <w:lang w:val="ro-RO"/>
        </w:rPr>
      </w:pPr>
    </w:p>
    <w:p w:rsidR="00A2096F" w:rsidRPr="002F604B" w:rsidRDefault="00A2096F" w:rsidP="002F604B">
      <w:pPr>
        <w:pStyle w:val="EMEABodyText"/>
        <w:rPr>
          <w:szCs w:val="22"/>
          <w:lang w:val="ro-RO"/>
        </w:rPr>
      </w:pPr>
    </w:p>
    <w:p w:rsidR="00A2096F" w:rsidRPr="002F604B" w:rsidRDefault="00A2096F" w:rsidP="002F604B">
      <w:pPr>
        <w:pStyle w:val="EMEAHeading1"/>
        <w:rPr>
          <w:szCs w:val="22"/>
          <w:lang w:val="ro-RO"/>
        </w:rPr>
      </w:pPr>
      <w:r w:rsidRPr="002F604B">
        <w:rPr>
          <w:szCs w:val="22"/>
          <w:lang w:val="ro-RO"/>
        </w:rPr>
        <w:t>9.</w:t>
      </w:r>
      <w:r w:rsidRPr="002F604B">
        <w:rPr>
          <w:szCs w:val="22"/>
          <w:lang w:val="ro-RO"/>
        </w:rPr>
        <w:tab/>
        <w:t>DATA PRIMEI AUTORIZĂRI SAU A REÎNNOIRII AUTORIZAŢIEI</w:t>
      </w:r>
    </w:p>
    <w:p w:rsidR="00A2096F" w:rsidRPr="002F604B" w:rsidRDefault="00A2096F" w:rsidP="002F604B">
      <w:pPr>
        <w:pStyle w:val="EMEAHeading1"/>
        <w:rPr>
          <w:szCs w:val="22"/>
          <w:lang w:val="ro-RO"/>
        </w:rPr>
      </w:pPr>
    </w:p>
    <w:p w:rsidR="00A2096F" w:rsidRPr="002F604B" w:rsidRDefault="00A2096F" w:rsidP="002F604B">
      <w:pPr>
        <w:pStyle w:val="EMEABodyText"/>
        <w:rPr>
          <w:lang w:val="ro-RO"/>
        </w:rPr>
      </w:pPr>
      <w:r w:rsidRPr="002F604B">
        <w:rPr>
          <w:lang w:val="ro-RO"/>
        </w:rPr>
        <w:t>Data primei autorizări: 27 august 1997</w:t>
      </w:r>
      <w:r w:rsidRPr="002F604B">
        <w:rPr>
          <w:lang w:val="ro-RO"/>
        </w:rPr>
        <w:br/>
        <w:t>Data ultimei reînnoiri a autorizaţiei: 27 august 2007</w:t>
      </w:r>
    </w:p>
    <w:p w:rsidR="00A2096F" w:rsidRPr="002F604B" w:rsidRDefault="00A2096F" w:rsidP="002F604B">
      <w:pPr>
        <w:pStyle w:val="EMEABodyText"/>
        <w:rPr>
          <w:szCs w:val="22"/>
          <w:lang w:val="ro-RO"/>
        </w:rPr>
      </w:pPr>
    </w:p>
    <w:p w:rsidR="00A2096F" w:rsidRPr="002F604B" w:rsidRDefault="00A2096F" w:rsidP="002F604B">
      <w:pPr>
        <w:pStyle w:val="EMEABodyText"/>
        <w:rPr>
          <w:szCs w:val="22"/>
          <w:lang w:val="ro-RO"/>
        </w:rPr>
      </w:pPr>
    </w:p>
    <w:p w:rsidR="00A2096F" w:rsidRPr="002F604B" w:rsidRDefault="00A2096F" w:rsidP="002F604B">
      <w:pPr>
        <w:pStyle w:val="EMEAHeading1"/>
        <w:rPr>
          <w:lang w:val="ro-RO"/>
        </w:rPr>
      </w:pPr>
      <w:r w:rsidRPr="002F604B">
        <w:rPr>
          <w:lang w:val="ro-RO"/>
        </w:rPr>
        <w:t>10.</w:t>
      </w:r>
      <w:r w:rsidRPr="002F604B">
        <w:rPr>
          <w:lang w:val="ro-RO"/>
        </w:rPr>
        <w:tab/>
        <w:t>DATA REVIZUIRII TEXTULUI</w:t>
      </w:r>
    </w:p>
    <w:p w:rsidR="00A2096F" w:rsidRPr="002F604B" w:rsidRDefault="00A2096F" w:rsidP="002F604B">
      <w:pPr>
        <w:pStyle w:val="EMEAHeading1"/>
        <w:rPr>
          <w:lang w:val="ro-RO"/>
        </w:rPr>
      </w:pPr>
    </w:p>
    <w:p w:rsidR="00A2096F" w:rsidRPr="002F604B" w:rsidRDefault="00A2096F" w:rsidP="002F604B">
      <w:pPr>
        <w:pStyle w:val="EMEABodyText"/>
        <w:rPr>
          <w:lang w:val="ro-RO"/>
        </w:rPr>
      </w:pPr>
      <w:r w:rsidRPr="002F604B">
        <w:rPr>
          <w:lang w:val="ro-RO"/>
        </w:rPr>
        <w:t xml:space="preserve">Informaţii detaliate privind acest medicament sunt disponibile pe site-ul Agenţiei Europene </w:t>
      </w:r>
      <w:r w:rsidR="00072CC4" w:rsidRPr="002F604B">
        <w:rPr>
          <w:lang w:val="ro-RO"/>
        </w:rPr>
        <w:t xml:space="preserve">pentru </w:t>
      </w:r>
      <w:r w:rsidRPr="002F604B">
        <w:rPr>
          <w:lang w:val="ro-RO"/>
        </w:rPr>
        <w:t>Medicament</w:t>
      </w:r>
      <w:r w:rsidR="00072CC4" w:rsidRPr="002F604B">
        <w:rPr>
          <w:lang w:val="ro-RO"/>
        </w:rPr>
        <w:t>e</w:t>
      </w:r>
      <w:r w:rsidRPr="002F604B">
        <w:rPr>
          <w:lang w:val="ro-RO"/>
        </w:rPr>
        <w:t xml:space="preserve"> http://www.ema.europa.eu</w:t>
      </w:r>
      <w:r w:rsidR="00072CC4" w:rsidRPr="002F604B">
        <w:rPr>
          <w:lang w:val="ro-RO"/>
        </w:rPr>
        <w:t>.</w:t>
      </w:r>
    </w:p>
    <w:p w:rsidR="00A2096F" w:rsidRPr="002F604B" w:rsidRDefault="00A2096F" w:rsidP="002F604B">
      <w:pPr>
        <w:pStyle w:val="EMEAHeading1"/>
        <w:keepLines w:val="0"/>
        <w:ind w:left="0" w:firstLine="0"/>
        <w:rPr>
          <w:szCs w:val="22"/>
          <w:lang w:val="ro-RO"/>
        </w:rPr>
      </w:pPr>
      <w:r w:rsidRPr="002F604B">
        <w:rPr>
          <w:szCs w:val="22"/>
          <w:lang w:val="ro-RO"/>
        </w:rPr>
        <w:t>1.</w:t>
      </w:r>
      <w:r w:rsidRPr="002F604B">
        <w:rPr>
          <w:szCs w:val="22"/>
          <w:lang w:val="ro-RO"/>
        </w:rPr>
        <w:tab/>
        <w:t>DENUMIREA COMERCIALĂ A MEDICAMENTULUI</w:t>
      </w:r>
    </w:p>
    <w:p w:rsidR="00A2096F" w:rsidRPr="002F604B" w:rsidRDefault="00A2096F" w:rsidP="002F604B">
      <w:pPr>
        <w:pStyle w:val="EMEAHeading1"/>
        <w:keepLines w:val="0"/>
        <w:rPr>
          <w:szCs w:val="22"/>
          <w:lang w:val="ro-RO"/>
        </w:rPr>
      </w:pPr>
    </w:p>
    <w:p w:rsidR="00A2096F" w:rsidRPr="002F604B" w:rsidRDefault="00A2096F" w:rsidP="002F604B">
      <w:pPr>
        <w:pStyle w:val="EMEABodyText"/>
        <w:keepNext/>
        <w:rPr>
          <w:szCs w:val="22"/>
          <w:lang w:val="ro-RO"/>
        </w:rPr>
      </w:pPr>
      <w:r w:rsidRPr="002F604B">
        <w:rPr>
          <w:szCs w:val="22"/>
          <w:lang w:val="ro-RO"/>
        </w:rPr>
        <w:t>Aprovel 300 mg comprimate filmate</w:t>
      </w:r>
    </w:p>
    <w:p w:rsidR="00A2096F" w:rsidRPr="002F604B" w:rsidRDefault="00A2096F" w:rsidP="002F604B">
      <w:pPr>
        <w:pStyle w:val="EMEABodyText"/>
        <w:keepNext/>
        <w:rPr>
          <w:szCs w:val="22"/>
          <w:lang w:val="ro-RO"/>
        </w:rPr>
      </w:pPr>
    </w:p>
    <w:p w:rsidR="00A2096F" w:rsidRPr="002F604B" w:rsidRDefault="00A2096F" w:rsidP="002F604B">
      <w:pPr>
        <w:pStyle w:val="EMEABodyText"/>
        <w:keepNext/>
        <w:rPr>
          <w:szCs w:val="22"/>
          <w:lang w:val="ro-RO"/>
        </w:rPr>
      </w:pPr>
    </w:p>
    <w:p w:rsidR="00A2096F" w:rsidRPr="002F604B" w:rsidRDefault="00A2096F" w:rsidP="002F604B">
      <w:pPr>
        <w:pStyle w:val="EMEAHeading1"/>
        <w:keepLines w:val="0"/>
        <w:rPr>
          <w:szCs w:val="22"/>
          <w:lang w:val="ro-RO"/>
        </w:rPr>
      </w:pPr>
      <w:r w:rsidRPr="002F604B">
        <w:rPr>
          <w:szCs w:val="22"/>
          <w:lang w:val="ro-RO"/>
        </w:rPr>
        <w:t>2.</w:t>
      </w:r>
      <w:r w:rsidRPr="002F604B">
        <w:rPr>
          <w:szCs w:val="22"/>
          <w:lang w:val="ro-RO"/>
        </w:rPr>
        <w:tab/>
        <w:t>COMPOZIŢIA CALITATIVĂ ŞI CANTITATIVĂ</w:t>
      </w:r>
    </w:p>
    <w:p w:rsidR="00A2096F" w:rsidRPr="002F604B" w:rsidRDefault="00A2096F" w:rsidP="002F604B">
      <w:pPr>
        <w:pStyle w:val="EMEAHeading1"/>
        <w:keepLines w:val="0"/>
        <w:rPr>
          <w:szCs w:val="22"/>
          <w:lang w:val="ro-RO"/>
        </w:rPr>
      </w:pPr>
    </w:p>
    <w:p w:rsidR="00A2096F" w:rsidRPr="002F604B" w:rsidRDefault="00A2096F" w:rsidP="002F604B">
      <w:pPr>
        <w:pStyle w:val="EMEABodyText"/>
        <w:keepNext/>
        <w:rPr>
          <w:szCs w:val="22"/>
          <w:lang w:val="ro-RO"/>
        </w:rPr>
      </w:pPr>
      <w:r w:rsidRPr="002F604B">
        <w:rPr>
          <w:szCs w:val="22"/>
          <w:lang w:val="ro-RO"/>
        </w:rPr>
        <w:t>Fiecare comprimat filmat conţine irbesartan</w:t>
      </w:r>
      <w:r w:rsidR="008D600A" w:rsidRPr="002F604B">
        <w:rPr>
          <w:szCs w:val="22"/>
          <w:lang w:val="ro-RO"/>
        </w:rPr>
        <w:t xml:space="preserve"> 300 mg</w:t>
      </w:r>
      <w:r w:rsidRPr="002F604B">
        <w:rPr>
          <w:szCs w:val="22"/>
          <w:lang w:val="ro-RO"/>
        </w:rPr>
        <w:t>.</w:t>
      </w:r>
    </w:p>
    <w:p w:rsidR="00A2096F" w:rsidRPr="002F604B" w:rsidRDefault="00A2096F" w:rsidP="002F604B">
      <w:pPr>
        <w:pStyle w:val="EMEABodyText"/>
        <w:keepNext/>
        <w:rPr>
          <w:szCs w:val="22"/>
          <w:lang w:val="ro-RO"/>
        </w:rPr>
      </w:pPr>
    </w:p>
    <w:p w:rsidR="00A2096F" w:rsidRPr="002F604B" w:rsidRDefault="00A2096F" w:rsidP="002F604B">
      <w:pPr>
        <w:pStyle w:val="EMEABodyText"/>
        <w:keepNext/>
        <w:rPr>
          <w:szCs w:val="22"/>
          <w:lang w:val="ro-RO"/>
        </w:rPr>
      </w:pPr>
      <w:r w:rsidRPr="002F604B">
        <w:rPr>
          <w:szCs w:val="22"/>
          <w:u w:val="single"/>
          <w:lang w:val="ro-RO"/>
        </w:rPr>
        <w:t>Excipient</w:t>
      </w:r>
      <w:r w:rsidR="008D600A" w:rsidRPr="002F604B">
        <w:rPr>
          <w:szCs w:val="22"/>
          <w:u w:val="single"/>
          <w:lang w:val="ro-RO"/>
        </w:rPr>
        <w:t xml:space="preserve"> cu efect cunoscut</w:t>
      </w:r>
      <w:r w:rsidRPr="002F604B">
        <w:rPr>
          <w:szCs w:val="22"/>
          <w:lang w:val="ro-RO"/>
        </w:rPr>
        <w:t>: lactoză monohidrat 102,00 mg pe comprimat filmat.</w:t>
      </w:r>
    </w:p>
    <w:p w:rsidR="00A2096F" w:rsidRPr="002F604B" w:rsidRDefault="00A2096F" w:rsidP="002F604B">
      <w:pPr>
        <w:pStyle w:val="EMEABodyText"/>
        <w:keepNext/>
        <w:rPr>
          <w:szCs w:val="22"/>
          <w:lang w:val="ro-RO"/>
        </w:rPr>
      </w:pPr>
    </w:p>
    <w:p w:rsidR="00A2096F" w:rsidRPr="002F604B" w:rsidRDefault="00A2096F" w:rsidP="002F604B">
      <w:pPr>
        <w:pStyle w:val="EMEABodyText"/>
        <w:keepNext/>
        <w:rPr>
          <w:szCs w:val="22"/>
          <w:lang w:val="ro-RO"/>
        </w:rPr>
      </w:pPr>
      <w:r w:rsidRPr="002F604B">
        <w:rPr>
          <w:szCs w:val="22"/>
          <w:lang w:val="ro-RO"/>
        </w:rPr>
        <w:t>Pentru lista tuturor excipienţilor, vezi pct. 6.1.</w:t>
      </w:r>
    </w:p>
    <w:p w:rsidR="00A2096F" w:rsidRPr="002F604B" w:rsidRDefault="00A2096F" w:rsidP="002F604B">
      <w:pPr>
        <w:pStyle w:val="EMEABodyText"/>
        <w:keepNext/>
        <w:rPr>
          <w:szCs w:val="22"/>
          <w:lang w:val="ro-RO"/>
        </w:rPr>
      </w:pPr>
    </w:p>
    <w:p w:rsidR="00A2096F" w:rsidRPr="002F604B" w:rsidRDefault="00A2096F" w:rsidP="002F604B">
      <w:pPr>
        <w:pStyle w:val="EMEABodyText"/>
        <w:keepNext/>
        <w:rPr>
          <w:szCs w:val="22"/>
          <w:lang w:val="ro-RO"/>
        </w:rPr>
      </w:pPr>
    </w:p>
    <w:p w:rsidR="00A2096F" w:rsidRPr="002F604B" w:rsidRDefault="00A2096F" w:rsidP="002F604B">
      <w:pPr>
        <w:pStyle w:val="EMEAHeading1"/>
        <w:keepLines w:val="0"/>
        <w:rPr>
          <w:szCs w:val="22"/>
          <w:lang w:val="ro-RO"/>
        </w:rPr>
      </w:pPr>
      <w:r w:rsidRPr="002F604B">
        <w:rPr>
          <w:szCs w:val="22"/>
          <w:lang w:val="ro-RO"/>
        </w:rPr>
        <w:t>3.</w:t>
      </w:r>
      <w:r w:rsidRPr="002F604B">
        <w:rPr>
          <w:szCs w:val="22"/>
          <w:lang w:val="ro-RO"/>
        </w:rPr>
        <w:tab/>
        <w:t>FORMA FARMACEUTICĂ</w:t>
      </w:r>
    </w:p>
    <w:p w:rsidR="00A2096F" w:rsidRPr="002F604B" w:rsidRDefault="00A2096F" w:rsidP="002F604B">
      <w:pPr>
        <w:pStyle w:val="EMEAHeading1"/>
        <w:keepLines w:val="0"/>
        <w:rPr>
          <w:szCs w:val="22"/>
          <w:lang w:val="ro-RO"/>
        </w:rPr>
      </w:pPr>
    </w:p>
    <w:p w:rsidR="00A2096F" w:rsidRPr="002F604B" w:rsidRDefault="00A2096F" w:rsidP="002F604B">
      <w:pPr>
        <w:pStyle w:val="EMEABodyText"/>
        <w:keepNext/>
        <w:rPr>
          <w:lang w:val="ro-RO"/>
        </w:rPr>
      </w:pPr>
      <w:r w:rsidRPr="002F604B">
        <w:rPr>
          <w:lang w:val="ro-RO"/>
        </w:rPr>
        <w:t>Comprimat filmat</w:t>
      </w:r>
    </w:p>
    <w:p w:rsidR="00A2096F" w:rsidRPr="002F604B" w:rsidRDefault="00A2096F" w:rsidP="002F604B">
      <w:pPr>
        <w:pStyle w:val="EMEABodyText"/>
        <w:keepNext/>
        <w:rPr>
          <w:szCs w:val="22"/>
          <w:lang w:val="ro-RO"/>
        </w:rPr>
      </w:pPr>
      <w:r w:rsidRPr="002F604B">
        <w:rPr>
          <w:szCs w:val="22"/>
          <w:lang w:val="ro-RO"/>
        </w:rPr>
        <w:t>Comprimate albe sau aproape albe, biconvexe, ovale, având o inimă gravată pe o faţă şi numărul 2873 inscripţionat pe cealaltă faţă.</w:t>
      </w:r>
    </w:p>
    <w:p w:rsidR="00A2096F" w:rsidRPr="002F604B" w:rsidRDefault="00A2096F" w:rsidP="002F604B">
      <w:pPr>
        <w:pStyle w:val="EMEABodyText"/>
        <w:keepNext/>
        <w:rPr>
          <w:szCs w:val="22"/>
          <w:lang w:val="ro-RO"/>
        </w:rPr>
      </w:pPr>
    </w:p>
    <w:p w:rsidR="00A2096F" w:rsidRPr="002F604B" w:rsidRDefault="00A2096F" w:rsidP="002F604B">
      <w:pPr>
        <w:pStyle w:val="EMEABodyText"/>
        <w:keepNext/>
        <w:rPr>
          <w:szCs w:val="22"/>
          <w:lang w:val="ro-RO"/>
        </w:rPr>
      </w:pPr>
    </w:p>
    <w:p w:rsidR="00A2096F" w:rsidRPr="002F604B" w:rsidRDefault="00A2096F" w:rsidP="002F604B">
      <w:pPr>
        <w:pStyle w:val="EMEAHeading1"/>
        <w:keepLines w:val="0"/>
        <w:rPr>
          <w:lang w:val="ro-RO"/>
        </w:rPr>
      </w:pPr>
      <w:r w:rsidRPr="002F604B">
        <w:rPr>
          <w:lang w:val="ro-RO"/>
        </w:rPr>
        <w:t>4.</w:t>
      </w:r>
      <w:r w:rsidRPr="002F604B">
        <w:rPr>
          <w:lang w:val="ro-RO"/>
        </w:rPr>
        <w:tab/>
        <w:t>DATE CLINICE</w:t>
      </w:r>
    </w:p>
    <w:p w:rsidR="00A2096F" w:rsidRPr="002F604B" w:rsidRDefault="00A2096F" w:rsidP="002F604B">
      <w:pPr>
        <w:pStyle w:val="EMEAHeading1"/>
        <w:keepLines w:val="0"/>
        <w:rPr>
          <w:lang w:val="ro-RO"/>
        </w:rPr>
      </w:pPr>
    </w:p>
    <w:p w:rsidR="00A2096F" w:rsidRPr="002F604B" w:rsidRDefault="00A2096F" w:rsidP="002F604B">
      <w:pPr>
        <w:pStyle w:val="EMEAHeading2"/>
        <w:keepLines w:val="0"/>
        <w:rPr>
          <w:lang w:val="ro-RO"/>
        </w:rPr>
      </w:pPr>
      <w:r w:rsidRPr="002F604B">
        <w:rPr>
          <w:lang w:val="ro-RO"/>
        </w:rPr>
        <w:t>4.1</w:t>
      </w:r>
      <w:r w:rsidRPr="002F604B">
        <w:rPr>
          <w:lang w:val="ro-RO"/>
        </w:rPr>
        <w:tab/>
        <w:t>Indicaţii terapeutice</w:t>
      </w:r>
    </w:p>
    <w:p w:rsidR="00A2096F" w:rsidRPr="002F604B" w:rsidRDefault="00A2096F" w:rsidP="002F604B">
      <w:pPr>
        <w:pStyle w:val="EMEAHeading2"/>
        <w:keepLines w:val="0"/>
        <w:rPr>
          <w:szCs w:val="22"/>
          <w:lang w:val="ro-RO"/>
        </w:rPr>
      </w:pPr>
    </w:p>
    <w:p w:rsidR="00A2096F" w:rsidRPr="002F604B" w:rsidRDefault="00A2096F" w:rsidP="002F604B">
      <w:pPr>
        <w:pStyle w:val="EMEABodyText"/>
        <w:keepNext/>
        <w:rPr>
          <w:lang w:val="ro-RO"/>
        </w:rPr>
      </w:pPr>
      <w:r w:rsidRPr="002F604B">
        <w:rPr>
          <w:lang w:val="ro-RO"/>
        </w:rPr>
        <w:t>Aprovel este indicat la adulţi pentru tratamentul hipertensiunii arteriale esenţiale.</w:t>
      </w:r>
    </w:p>
    <w:p w:rsidR="00F7477F" w:rsidRDefault="00F7477F" w:rsidP="002F604B">
      <w:pPr>
        <w:pStyle w:val="EMEABodyText"/>
        <w:keepNext/>
        <w:rPr>
          <w:lang w:val="ro-RO"/>
        </w:rPr>
      </w:pPr>
    </w:p>
    <w:p w:rsidR="00A2096F" w:rsidRPr="002F604B" w:rsidRDefault="00A2096F" w:rsidP="002F604B">
      <w:pPr>
        <w:pStyle w:val="EMEABodyText"/>
        <w:keepNext/>
        <w:rPr>
          <w:lang w:val="ro-RO"/>
        </w:rPr>
      </w:pPr>
      <w:r w:rsidRPr="002F604B">
        <w:rPr>
          <w:lang w:val="ro-RO"/>
        </w:rPr>
        <w:t>De asemenea, este indicat în tratamentul afectării renale la pacienţii adulţi cu hipertensiune arterială şi diabet zaharat de tip II, în cadrul unei scheme medicamentoase antihipertensive (vezi pct. </w:t>
      </w:r>
      <w:r w:rsidR="00BC064F">
        <w:rPr>
          <w:lang w:val="ro-RO"/>
        </w:rPr>
        <w:t>4.3, 4.4, 4.5 şi </w:t>
      </w:r>
      <w:r w:rsidRPr="002F604B">
        <w:rPr>
          <w:lang w:val="ro-RO"/>
        </w:rPr>
        <w:t>5.1).</w:t>
      </w:r>
    </w:p>
    <w:p w:rsidR="00A2096F" w:rsidRPr="002F604B" w:rsidRDefault="00A2096F" w:rsidP="002F604B">
      <w:pPr>
        <w:pStyle w:val="EMEABodyText"/>
        <w:keepNext/>
        <w:rPr>
          <w:szCs w:val="22"/>
          <w:lang w:val="ro-RO"/>
        </w:rPr>
      </w:pPr>
    </w:p>
    <w:p w:rsidR="00A2096F" w:rsidRPr="002F604B" w:rsidRDefault="00A2096F" w:rsidP="002F604B">
      <w:pPr>
        <w:pStyle w:val="EMEAHeading2"/>
        <w:rPr>
          <w:lang w:val="ro-RO"/>
        </w:rPr>
      </w:pPr>
      <w:r w:rsidRPr="002F604B">
        <w:rPr>
          <w:lang w:val="ro-RO"/>
        </w:rPr>
        <w:t>4.2</w:t>
      </w:r>
      <w:r w:rsidRPr="002F604B">
        <w:rPr>
          <w:lang w:val="ro-RO"/>
        </w:rPr>
        <w:tab/>
        <w:t>Doze şi mod de administrare</w:t>
      </w:r>
    </w:p>
    <w:p w:rsidR="00A2096F" w:rsidRPr="002F604B" w:rsidRDefault="00A2096F" w:rsidP="002F604B">
      <w:pPr>
        <w:pStyle w:val="EMEAHeading2"/>
        <w:rPr>
          <w:lang w:val="ro-RO"/>
        </w:rPr>
      </w:pPr>
    </w:p>
    <w:p w:rsidR="00A2096F" w:rsidRPr="002F604B" w:rsidRDefault="00A2096F" w:rsidP="002F604B">
      <w:pPr>
        <w:pStyle w:val="EMEABodyText"/>
        <w:keepNext/>
        <w:rPr>
          <w:u w:val="single"/>
          <w:lang w:val="ro-RO"/>
        </w:rPr>
      </w:pPr>
      <w:r w:rsidRPr="002F604B">
        <w:rPr>
          <w:u w:val="single"/>
          <w:lang w:val="ro-RO"/>
        </w:rPr>
        <w:t>Doze</w:t>
      </w:r>
    </w:p>
    <w:p w:rsidR="00A2096F" w:rsidRPr="002F604B" w:rsidRDefault="00A2096F" w:rsidP="002F604B">
      <w:pPr>
        <w:pStyle w:val="EMEABodyText"/>
        <w:keepNext/>
        <w:rPr>
          <w:lang w:val="ro-RO"/>
        </w:rPr>
      </w:pPr>
    </w:p>
    <w:p w:rsidR="00A2096F" w:rsidRPr="002F604B" w:rsidRDefault="00A2096F" w:rsidP="00554AD3">
      <w:pPr>
        <w:pStyle w:val="EMEABodyText"/>
        <w:keepNext/>
        <w:rPr>
          <w:lang w:val="ro-RO"/>
        </w:rPr>
      </w:pPr>
      <w:r w:rsidRPr="002F604B">
        <w:rPr>
          <w:lang w:val="ro-RO"/>
        </w:rPr>
        <w:t>Doza uzuală iniţială şi de întreţinere recomandată este de 150 mg irbesartan, administrată o dată pe zi, cu sau fără alimente. În general, Aprovel în doză de 150 mg irbesartan o dată pe zi asigură un control mai bun al tensiunii arteriale în intervalul de 24 ore, comparativ cu doza de 75 mg irbesartan. Cu toate acestea, se poate lua în considerare iniţierea tratamentului cu 75 mg irbesartan pe zi, în special la pacienţii hemodializaţi şi la pacienţii cu vârsta peste 75 ani.</w:t>
      </w:r>
    </w:p>
    <w:p w:rsidR="00A2096F" w:rsidRPr="002F604B" w:rsidRDefault="00A2096F" w:rsidP="00554AD3">
      <w:pPr>
        <w:pStyle w:val="EMEABodyText"/>
        <w:keepNext/>
        <w:rPr>
          <w:lang w:val="ro-RO"/>
        </w:rPr>
      </w:pPr>
    </w:p>
    <w:p w:rsidR="00A2096F" w:rsidRPr="002F604B" w:rsidRDefault="00A2096F" w:rsidP="00554AD3">
      <w:pPr>
        <w:pStyle w:val="EMEABodyText"/>
        <w:keepNext/>
        <w:rPr>
          <w:lang w:val="ro-RO"/>
        </w:rPr>
      </w:pPr>
      <w:r w:rsidRPr="002F604B">
        <w:rPr>
          <w:lang w:val="ro-RO"/>
        </w:rPr>
        <w:t>La pacienţii a căror afecţiune este insuficient controlată cu 150 mg irbesartan administrat o dată pe zi, doza de Aprovel poate fi crescută la 300 mg irbesartan sau pot fi asociate alte antihipertensive</w:t>
      </w:r>
      <w:r w:rsidR="00AE449E">
        <w:rPr>
          <w:lang w:val="ro-RO"/>
        </w:rPr>
        <w:t xml:space="preserve"> </w:t>
      </w:r>
      <w:r w:rsidR="00AE449E" w:rsidRPr="002F604B">
        <w:rPr>
          <w:lang w:val="ro-RO"/>
        </w:rPr>
        <w:t>(vezi pct. </w:t>
      </w:r>
      <w:r w:rsidR="00AE449E">
        <w:rPr>
          <w:lang w:val="ro-RO"/>
        </w:rPr>
        <w:t>4.3, 4.4, 4.5 şi </w:t>
      </w:r>
      <w:r w:rsidR="00AE449E" w:rsidRPr="002F604B">
        <w:rPr>
          <w:lang w:val="ro-RO"/>
        </w:rPr>
        <w:t>5.1)</w:t>
      </w:r>
      <w:r w:rsidRPr="002F604B">
        <w:rPr>
          <w:lang w:val="ro-RO"/>
        </w:rPr>
        <w:t xml:space="preserve">. În mod special, s-a demonstrat că asocierea unui diuretic, cum </w:t>
      </w:r>
      <w:r w:rsidR="008D600A" w:rsidRPr="002F604B">
        <w:rPr>
          <w:lang w:val="ro-RO"/>
        </w:rPr>
        <w:t xml:space="preserve">este </w:t>
      </w:r>
      <w:r w:rsidRPr="002F604B">
        <w:rPr>
          <w:lang w:val="ro-RO"/>
        </w:rPr>
        <w:t>hidroclorotiazida, are un efect aditiv cu Aprovel (vezi pct. 4.5).</w:t>
      </w:r>
    </w:p>
    <w:p w:rsidR="00A2096F" w:rsidRPr="002F604B" w:rsidRDefault="00A2096F" w:rsidP="00554AD3">
      <w:pPr>
        <w:pStyle w:val="EMEABodyText"/>
        <w:keepNext/>
        <w:rPr>
          <w:lang w:val="ro-RO"/>
        </w:rPr>
      </w:pPr>
    </w:p>
    <w:p w:rsidR="008D600A" w:rsidRPr="002F604B" w:rsidRDefault="00A2096F" w:rsidP="001F23FE">
      <w:pPr>
        <w:pStyle w:val="EMEABodyText"/>
        <w:rPr>
          <w:lang w:val="ro-RO"/>
        </w:rPr>
      </w:pPr>
      <w:r w:rsidRPr="002F604B">
        <w:rPr>
          <w:lang w:val="ro-RO"/>
        </w:rPr>
        <w:t xml:space="preserve">La pacienţii hipertensivi cu diabet zaharat de tip 2, tratamentul trebuie iniţiat cu doza de 150 mg irbesartan administrată o dată pe zi, care se creşte până la 300 mg irbesartan o dată pe zi, aceasta fiind doza de întreţinere cea mai adecvată pentru tratamentul </w:t>
      </w:r>
      <w:r w:rsidR="001F23FE">
        <w:rPr>
          <w:lang w:val="ro-RO"/>
        </w:rPr>
        <w:t xml:space="preserve">bolii </w:t>
      </w:r>
      <w:r w:rsidRPr="002F604B">
        <w:rPr>
          <w:lang w:val="ro-RO"/>
        </w:rPr>
        <w:t xml:space="preserve">renale. </w:t>
      </w:r>
    </w:p>
    <w:p w:rsidR="000B4165" w:rsidRDefault="000B4165" w:rsidP="002F604B">
      <w:pPr>
        <w:pStyle w:val="EMEABodyText"/>
        <w:rPr>
          <w:lang w:val="ro-RO"/>
        </w:rPr>
      </w:pPr>
    </w:p>
    <w:p w:rsidR="00A2096F" w:rsidRPr="002F604B" w:rsidRDefault="00A2096F" w:rsidP="002F604B">
      <w:pPr>
        <w:pStyle w:val="EMEABodyText"/>
        <w:rPr>
          <w:lang w:val="ro-RO"/>
        </w:rPr>
      </w:pPr>
      <w:r w:rsidRPr="002F604B">
        <w:rPr>
          <w:lang w:val="ro-RO"/>
        </w:rPr>
        <w:t>Beneficiul la nivel renal pentru Aprovel la pacienţii hipertensivi cu diabet zaharat de tip 2 s-a demonstrat pe baza unor studii în care irbesartanul s-a asociat tratamentului cu alte medicamente antihipertensive, după cum a fost necesar, pentru a atinge tensiunea arterială ţintă (vezi pct. </w:t>
      </w:r>
      <w:r w:rsidR="00AE449E">
        <w:rPr>
          <w:lang w:val="ro-RO"/>
        </w:rPr>
        <w:t>4.3, 4.4, 4.5 şi </w:t>
      </w:r>
      <w:r w:rsidRPr="002F604B">
        <w:rPr>
          <w:lang w:val="ro-RO"/>
        </w:rPr>
        <w:t>5.1).</w:t>
      </w:r>
    </w:p>
    <w:p w:rsidR="00A2096F" w:rsidRPr="002F604B" w:rsidRDefault="00A2096F" w:rsidP="002F604B">
      <w:pPr>
        <w:pStyle w:val="EMEABodyText"/>
        <w:rPr>
          <w:lang w:val="ro-RO"/>
        </w:rPr>
      </w:pPr>
    </w:p>
    <w:p w:rsidR="00A2096F" w:rsidRPr="002F604B" w:rsidRDefault="00A2096F" w:rsidP="000D581D">
      <w:pPr>
        <w:pStyle w:val="EMEABodyText"/>
        <w:keepNext/>
        <w:rPr>
          <w:u w:val="single"/>
          <w:lang w:val="ro-RO"/>
        </w:rPr>
      </w:pPr>
      <w:r w:rsidRPr="002F604B">
        <w:rPr>
          <w:u w:val="single"/>
          <w:lang w:val="ro-RO"/>
        </w:rPr>
        <w:t>Grupe speciale de pacienţi</w:t>
      </w:r>
    </w:p>
    <w:p w:rsidR="00A2096F" w:rsidRPr="002F604B" w:rsidRDefault="00A2096F" w:rsidP="000D581D">
      <w:pPr>
        <w:pStyle w:val="EMEABodyText"/>
        <w:keepNext/>
        <w:rPr>
          <w:lang w:val="ro-RO"/>
        </w:rPr>
      </w:pPr>
    </w:p>
    <w:p w:rsidR="00211368" w:rsidRDefault="00A2096F" w:rsidP="000D581D">
      <w:pPr>
        <w:pStyle w:val="EMEABodyText"/>
        <w:keepNext/>
        <w:rPr>
          <w:szCs w:val="22"/>
          <w:lang w:val="ro-RO"/>
        </w:rPr>
      </w:pPr>
      <w:r w:rsidRPr="002F604B">
        <w:rPr>
          <w:i/>
          <w:iCs/>
          <w:szCs w:val="22"/>
          <w:lang w:val="ro-RO"/>
        </w:rPr>
        <w:t>Insuficienţă renală</w:t>
      </w:r>
    </w:p>
    <w:p w:rsidR="00F7477F" w:rsidRDefault="00F7477F" w:rsidP="000D581D">
      <w:pPr>
        <w:pStyle w:val="EMEABodyText"/>
        <w:keepNext/>
        <w:rPr>
          <w:szCs w:val="22"/>
          <w:lang w:val="ro-RO"/>
        </w:rPr>
      </w:pPr>
    </w:p>
    <w:p w:rsidR="00A2096F" w:rsidRPr="002F604B" w:rsidRDefault="00211368" w:rsidP="000D581D">
      <w:pPr>
        <w:pStyle w:val="EMEABodyText"/>
        <w:keepNext/>
        <w:rPr>
          <w:szCs w:val="22"/>
          <w:lang w:val="ro-RO"/>
        </w:rPr>
      </w:pPr>
      <w:r>
        <w:rPr>
          <w:szCs w:val="22"/>
          <w:lang w:val="ro-RO"/>
        </w:rPr>
        <w:t>N</w:t>
      </w:r>
      <w:r w:rsidRPr="002F604B">
        <w:rPr>
          <w:szCs w:val="22"/>
          <w:lang w:val="ro-RO"/>
        </w:rPr>
        <w:t xml:space="preserve">u </w:t>
      </w:r>
      <w:r w:rsidR="00A2096F" w:rsidRPr="002F604B">
        <w:rPr>
          <w:szCs w:val="22"/>
          <w:lang w:val="ro-RO"/>
        </w:rPr>
        <w:t>este necesară ajustarea dozelor la pacienţii cu insuficienţă renală. La pacienţii hemodializaţi</w:t>
      </w:r>
      <w:r w:rsidR="00A2096F" w:rsidRPr="002F604B" w:rsidDel="008F5142">
        <w:rPr>
          <w:szCs w:val="22"/>
          <w:lang w:val="ro-RO"/>
        </w:rPr>
        <w:t xml:space="preserve"> </w:t>
      </w:r>
      <w:r w:rsidR="00A2096F" w:rsidRPr="002F604B">
        <w:rPr>
          <w:szCs w:val="22"/>
          <w:lang w:val="ro-RO"/>
        </w:rPr>
        <w:t>trebuie luată în considerare</w:t>
      </w:r>
      <w:r w:rsidR="00A2096F" w:rsidRPr="002F604B" w:rsidDel="008F5142">
        <w:rPr>
          <w:szCs w:val="22"/>
          <w:lang w:val="ro-RO"/>
        </w:rPr>
        <w:t xml:space="preserve"> </w:t>
      </w:r>
      <w:r w:rsidR="00A2096F" w:rsidRPr="002F604B">
        <w:rPr>
          <w:szCs w:val="22"/>
          <w:lang w:val="ro-RO"/>
        </w:rPr>
        <w:t>o doză iniţială mai mică (75 mg irbesartan) (vezi pct. 4.4).</w:t>
      </w:r>
    </w:p>
    <w:p w:rsidR="00A2096F" w:rsidRPr="002F604B" w:rsidRDefault="00A2096F" w:rsidP="002F604B">
      <w:pPr>
        <w:pStyle w:val="EMEABodyText"/>
        <w:rPr>
          <w:szCs w:val="22"/>
          <w:lang w:val="ro-RO"/>
        </w:rPr>
      </w:pPr>
    </w:p>
    <w:p w:rsidR="00211368" w:rsidRDefault="00A2096F" w:rsidP="002F604B">
      <w:pPr>
        <w:pStyle w:val="EMEABodyText"/>
        <w:rPr>
          <w:b/>
          <w:szCs w:val="22"/>
          <w:lang w:val="ro-RO"/>
        </w:rPr>
      </w:pPr>
      <w:r w:rsidRPr="002F604B">
        <w:rPr>
          <w:i/>
          <w:iCs/>
          <w:szCs w:val="22"/>
          <w:lang w:val="ro-RO"/>
        </w:rPr>
        <w:t>Insuficienţă hepatică</w:t>
      </w:r>
    </w:p>
    <w:p w:rsidR="00F7477F" w:rsidRDefault="00F7477F" w:rsidP="002F604B">
      <w:pPr>
        <w:pStyle w:val="EMEABodyText"/>
        <w:rPr>
          <w:szCs w:val="22"/>
          <w:lang w:val="ro-RO"/>
        </w:rPr>
      </w:pPr>
    </w:p>
    <w:p w:rsidR="00A2096F" w:rsidRPr="002F604B" w:rsidRDefault="00211368" w:rsidP="002F604B">
      <w:pPr>
        <w:pStyle w:val="EMEABodyText"/>
        <w:rPr>
          <w:szCs w:val="22"/>
          <w:lang w:val="ro-RO"/>
        </w:rPr>
      </w:pPr>
      <w:r>
        <w:rPr>
          <w:szCs w:val="22"/>
          <w:lang w:val="ro-RO"/>
        </w:rPr>
        <w:t>N</w:t>
      </w:r>
      <w:r w:rsidRPr="002F604B">
        <w:rPr>
          <w:szCs w:val="22"/>
          <w:lang w:val="ro-RO"/>
        </w:rPr>
        <w:t xml:space="preserve">u </w:t>
      </w:r>
      <w:r w:rsidR="00A2096F" w:rsidRPr="002F604B">
        <w:rPr>
          <w:szCs w:val="22"/>
          <w:lang w:val="ro-RO"/>
        </w:rPr>
        <w:t>este necesară ajustarea dozelor la pacienţii cu insuficienţă hepatică uşoară până la moderată. Nu există experienţă clinică la pacienţi cu insuficienţă hepatică severă.</w:t>
      </w:r>
    </w:p>
    <w:p w:rsidR="00A2096F" w:rsidRPr="002F604B" w:rsidRDefault="00A2096F" w:rsidP="002F604B">
      <w:pPr>
        <w:pStyle w:val="EMEABodyText"/>
        <w:rPr>
          <w:szCs w:val="22"/>
          <w:lang w:val="ro-RO"/>
        </w:rPr>
      </w:pPr>
    </w:p>
    <w:p w:rsidR="00211368" w:rsidRDefault="008D600A" w:rsidP="002F604B">
      <w:pPr>
        <w:pStyle w:val="EMEABodyText"/>
        <w:rPr>
          <w:lang w:val="ro-RO"/>
        </w:rPr>
      </w:pPr>
      <w:r w:rsidRPr="002F604B">
        <w:rPr>
          <w:i/>
          <w:iCs/>
          <w:szCs w:val="22"/>
          <w:lang w:val="ro-RO"/>
        </w:rPr>
        <w:t>V</w:t>
      </w:r>
      <w:r w:rsidR="00A2096F" w:rsidRPr="002F604B">
        <w:rPr>
          <w:i/>
          <w:iCs/>
          <w:szCs w:val="22"/>
          <w:lang w:val="ro-RO"/>
        </w:rPr>
        <w:t>ârstnici</w:t>
      </w:r>
    </w:p>
    <w:p w:rsidR="00F7477F" w:rsidRDefault="00F7477F" w:rsidP="002F604B">
      <w:pPr>
        <w:pStyle w:val="EMEABodyText"/>
        <w:rPr>
          <w:lang w:val="ro-RO"/>
        </w:rPr>
      </w:pPr>
    </w:p>
    <w:p w:rsidR="00A2096F" w:rsidRPr="002F604B" w:rsidRDefault="00211368" w:rsidP="002F604B">
      <w:pPr>
        <w:pStyle w:val="EMEABodyText"/>
        <w:rPr>
          <w:szCs w:val="22"/>
          <w:lang w:val="ro-RO"/>
        </w:rPr>
      </w:pPr>
      <w:r>
        <w:rPr>
          <w:lang w:val="ro-RO"/>
        </w:rPr>
        <w:t>C</w:t>
      </w:r>
      <w:r w:rsidRPr="002F604B">
        <w:rPr>
          <w:lang w:val="ro-RO"/>
        </w:rPr>
        <w:t xml:space="preserve">u </w:t>
      </w:r>
      <w:r w:rsidR="008D600A" w:rsidRPr="002F604B">
        <w:rPr>
          <w:lang w:val="ro-RO"/>
        </w:rPr>
        <w:t>toate că la pacienţii cu vârsta peste 75 ani trebuie luată în considerare iniţierea tratamentului cu o doză de 75 mg pe zi, ajustarea dozei nu este, de obicei, necesară la persoanele vârstnice</w:t>
      </w:r>
      <w:r w:rsidR="00A2096F" w:rsidRPr="002F604B">
        <w:rPr>
          <w:szCs w:val="22"/>
          <w:lang w:val="ro-RO"/>
        </w:rPr>
        <w:t>.</w:t>
      </w:r>
    </w:p>
    <w:p w:rsidR="00A2096F" w:rsidRPr="002F604B" w:rsidRDefault="00A2096F" w:rsidP="002F604B">
      <w:pPr>
        <w:pStyle w:val="EMEABodyText"/>
        <w:rPr>
          <w:szCs w:val="22"/>
          <w:lang w:val="ro-RO"/>
        </w:rPr>
      </w:pPr>
    </w:p>
    <w:p w:rsidR="00211368" w:rsidRDefault="00A2096F" w:rsidP="002F604B">
      <w:pPr>
        <w:pStyle w:val="EMEABodyText"/>
        <w:rPr>
          <w:i/>
          <w:iCs/>
          <w:lang w:val="ro-RO"/>
        </w:rPr>
      </w:pPr>
      <w:r w:rsidRPr="002F604B">
        <w:rPr>
          <w:i/>
          <w:iCs/>
          <w:lang w:val="ro-RO"/>
        </w:rPr>
        <w:t>Copii şi adolescenţi</w:t>
      </w:r>
    </w:p>
    <w:p w:rsidR="00F7477F" w:rsidRDefault="00F7477F" w:rsidP="002F604B">
      <w:pPr>
        <w:pStyle w:val="EMEABodyText"/>
        <w:rPr>
          <w:lang w:val="ro-RO"/>
        </w:rPr>
      </w:pPr>
    </w:p>
    <w:p w:rsidR="00A2096F" w:rsidRPr="002F604B" w:rsidRDefault="00211368" w:rsidP="002F604B">
      <w:pPr>
        <w:pStyle w:val="EMEABodyText"/>
        <w:rPr>
          <w:lang w:val="ro-RO"/>
        </w:rPr>
      </w:pPr>
      <w:r>
        <w:rPr>
          <w:lang w:val="ro-RO"/>
        </w:rPr>
        <w:t>S</w:t>
      </w:r>
      <w:r w:rsidRPr="002F604B">
        <w:rPr>
          <w:lang w:val="ro-RO"/>
        </w:rPr>
        <w:t xml:space="preserve">iguranţa </w:t>
      </w:r>
      <w:r w:rsidR="00A2096F" w:rsidRPr="002F604B">
        <w:rPr>
          <w:lang w:val="ro-RO"/>
        </w:rPr>
        <w:t xml:space="preserve">şi eficacitatea Aprovel la copii </w:t>
      </w:r>
      <w:r w:rsidR="000E7867">
        <w:rPr>
          <w:lang w:val="ro-RO"/>
        </w:rPr>
        <w:t xml:space="preserve">şi adolescenţi </w:t>
      </w:r>
      <w:r w:rsidR="00A2096F" w:rsidRPr="002F604B">
        <w:rPr>
          <w:lang w:val="ro-RO"/>
        </w:rPr>
        <w:t>cu vârsta cuprinsă între 0 şi 18 ani nu au fost stabilite. Datele dispon</w:t>
      </w:r>
      <w:r w:rsidR="008D600A" w:rsidRPr="002F604B">
        <w:rPr>
          <w:lang w:val="ro-RO"/>
        </w:rPr>
        <w:t>i</w:t>
      </w:r>
      <w:r w:rsidR="00A2096F" w:rsidRPr="002F604B">
        <w:rPr>
          <w:lang w:val="ro-RO"/>
        </w:rPr>
        <w:t>bile până în prezent sunt descrise la pct. 4.8, 5.1 şi 5.2</w:t>
      </w:r>
      <w:r w:rsidR="008D600A" w:rsidRPr="002F604B">
        <w:rPr>
          <w:lang w:val="ro-RO"/>
        </w:rPr>
        <w:t>, dar</w:t>
      </w:r>
      <w:r w:rsidR="00A2096F" w:rsidRPr="002F604B">
        <w:rPr>
          <w:lang w:val="ro-RO"/>
        </w:rPr>
        <w:t xml:space="preserve"> nu se po</w:t>
      </w:r>
      <w:r w:rsidR="008D600A" w:rsidRPr="002F604B">
        <w:rPr>
          <w:lang w:val="ro-RO"/>
        </w:rPr>
        <w:t>a</w:t>
      </w:r>
      <w:r w:rsidR="00A2096F" w:rsidRPr="002F604B">
        <w:rPr>
          <w:lang w:val="ro-RO"/>
        </w:rPr>
        <w:t>t</w:t>
      </w:r>
      <w:r w:rsidR="008D600A" w:rsidRPr="002F604B">
        <w:rPr>
          <w:lang w:val="ro-RO"/>
        </w:rPr>
        <w:t>e</w:t>
      </w:r>
      <w:r w:rsidR="00A2096F" w:rsidRPr="002F604B">
        <w:rPr>
          <w:lang w:val="ro-RO"/>
        </w:rPr>
        <w:t xml:space="preserve"> face</w:t>
      </w:r>
      <w:r w:rsidR="008D600A" w:rsidRPr="002F604B">
        <w:rPr>
          <w:lang w:val="ro-RO"/>
        </w:rPr>
        <w:t xml:space="preserve"> nicio</w:t>
      </w:r>
      <w:r w:rsidR="00A2096F" w:rsidRPr="002F604B">
        <w:rPr>
          <w:lang w:val="ro-RO"/>
        </w:rPr>
        <w:t xml:space="preserve"> recomand</w:t>
      </w:r>
      <w:r w:rsidR="008D600A" w:rsidRPr="002F604B">
        <w:rPr>
          <w:lang w:val="ro-RO"/>
        </w:rPr>
        <w:t>are</w:t>
      </w:r>
      <w:r w:rsidR="00A2096F" w:rsidRPr="002F604B">
        <w:rPr>
          <w:lang w:val="ro-RO"/>
        </w:rPr>
        <w:t xml:space="preserve"> privind doz</w:t>
      </w:r>
      <w:r w:rsidR="008D600A" w:rsidRPr="002F604B">
        <w:rPr>
          <w:lang w:val="ro-RO"/>
        </w:rPr>
        <w:t>ele</w:t>
      </w:r>
      <w:r w:rsidR="00A2096F" w:rsidRPr="002F604B">
        <w:rPr>
          <w:lang w:val="ro-RO"/>
        </w:rPr>
        <w:t>.</w:t>
      </w:r>
    </w:p>
    <w:p w:rsidR="00A2096F" w:rsidRPr="002F604B" w:rsidRDefault="00A2096F" w:rsidP="002F604B">
      <w:pPr>
        <w:pStyle w:val="EMEABodyText"/>
        <w:rPr>
          <w:lang w:val="ro-RO"/>
        </w:rPr>
      </w:pPr>
    </w:p>
    <w:p w:rsidR="00A2096F" w:rsidRPr="002F604B" w:rsidRDefault="00A2096F" w:rsidP="002F604B">
      <w:pPr>
        <w:pStyle w:val="EMEABodyText"/>
        <w:rPr>
          <w:u w:val="single"/>
          <w:lang w:val="ro-RO"/>
        </w:rPr>
      </w:pPr>
      <w:r w:rsidRPr="002F604B">
        <w:rPr>
          <w:u w:val="single"/>
          <w:lang w:val="ro-RO"/>
        </w:rPr>
        <w:t>Mod de administrare</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lang w:val="ro-RO"/>
        </w:rPr>
        <w:t xml:space="preserve">Pentru </w:t>
      </w:r>
      <w:r w:rsidR="008D600A" w:rsidRPr="002F604B">
        <w:rPr>
          <w:lang w:val="ro-RO"/>
        </w:rPr>
        <w:t xml:space="preserve">administrare </w:t>
      </w:r>
      <w:r w:rsidRPr="002F604B">
        <w:rPr>
          <w:lang w:val="ro-RO"/>
        </w:rPr>
        <w:t>orală</w:t>
      </w:r>
      <w:r w:rsidR="008D600A" w:rsidRPr="002F604B">
        <w:rPr>
          <w:lang w:val="ro-RO"/>
        </w:rPr>
        <w:t xml:space="preserve"> </w:t>
      </w:r>
    </w:p>
    <w:p w:rsidR="00A2096F" w:rsidRPr="002F604B" w:rsidRDefault="00A2096F" w:rsidP="002F604B">
      <w:pPr>
        <w:pStyle w:val="EMEABodyText"/>
        <w:rPr>
          <w:szCs w:val="22"/>
          <w:lang w:val="ro-RO"/>
        </w:rPr>
      </w:pPr>
    </w:p>
    <w:p w:rsidR="00A2096F" w:rsidRPr="002F604B" w:rsidRDefault="00A2096F" w:rsidP="002F604B">
      <w:pPr>
        <w:pStyle w:val="EMEAHeading2"/>
        <w:rPr>
          <w:lang w:val="ro-RO"/>
        </w:rPr>
      </w:pPr>
      <w:r w:rsidRPr="002F604B">
        <w:rPr>
          <w:lang w:val="ro-RO"/>
        </w:rPr>
        <w:t>4.3</w:t>
      </w:r>
      <w:r w:rsidRPr="002F604B">
        <w:rPr>
          <w:lang w:val="ro-RO"/>
        </w:rPr>
        <w:tab/>
        <w:t>Contraindicaţii</w:t>
      </w:r>
    </w:p>
    <w:p w:rsidR="00A2096F" w:rsidRPr="002F604B" w:rsidRDefault="00A2096F" w:rsidP="002F604B">
      <w:pPr>
        <w:pStyle w:val="EMEAHeading2"/>
        <w:rPr>
          <w:lang w:val="ro-RO"/>
        </w:rPr>
      </w:pPr>
    </w:p>
    <w:p w:rsidR="00A2096F" w:rsidRPr="002F604B" w:rsidRDefault="00A2096F" w:rsidP="002F604B">
      <w:pPr>
        <w:pStyle w:val="EMEABodyText"/>
        <w:rPr>
          <w:lang w:val="ro-RO"/>
        </w:rPr>
      </w:pPr>
      <w:r w:rsidRPr="002F604B">
        <w:rPr>
          <w:lang w:val="ro-RO"/>
        </w:rPr>
        <w:t>Hipersensibilitate la substanţa activă sau la oricare dintre excipienţi</w:t>
      </w:r>
      <w:r w:rsidR="00344BAA" w:rsidRPr="002F604B">
        <w:rPr>
          <w:lang w:val="ro-RO"/>
        </w:rPr>
        <w:t>i enumeraţi la</w:t>
      </w:r>
      <w:r w:rsidRPr="002F604B">
        <w:rPr>
          <w:lang w:val="ro-RO"/>
        </w:rPr>
        <w:t xml:space="preserve"> pct. 6.1.</w:t>
      </w:r>
    </w:p>
    <w:p w:rsidR="00A2096F" w:rsidRPr="002F604B" w:rsidRDefault="00344BAA" w:rsidP="002F604B">
      <w:pPr>
        <w:pStyle w:val="EMEABodyText"/>
        <w:rPr>
          <w:lang w:val="ro-RO"/>
        </w:rPr>
      </w:pPr>
      <w:r w:rsidRPr="002F604B">
        <w:rPr>
          <w:lang w:val="ro-RO"/>
        </w:rPr>
        <w:t>Al doilea şi al treilea t</w:t>
      </w:r>
      <w:r w:rsidR="00A2096F" w:rsidRPr="002F604B">
        <w:rPr>
          <w:lang w:val="ro-RO"/>
        </w:rPr>
        <w:t>rimestr</w:t>
      </w:r>
      <w:r w:rsidRPr="002F604B">
        <w:rPr>
          <w:lang w:val="ro-RO"/>
        </w:rPr>
        <w:t>u</w:t>
      </w:r>
      <w:r w:rsidR="00A2096F" w:rsidRPr="002F604B">
        <w:rPr>
          <w:lang w:val="ro-RO"/>
        </w:rPr>
        <w:t xml:space="preserve"> de sarcină (vezi pct. 4.4 şi 4.6).</w:t>
      </w:r>
    </w:p>
    <w:p w:rsidR="00344BAA" w:rsidRPr="002F604B" w:rsidRDefault="00344BAA" w:rsidP="002F604B">
      <w:pPr>
        <w:pStyle w:val="EMEABodyText"/>
        <w:rPr>
          <w:lang w:val="ro-RO"/>
        </w:rPr>
      </w:pPr>
    </w:p>
    <w:p w:rsidR="00344BAA" w:rsidRPr="002F604B" w:rsidRDefault="00A23A60" w:rsidP="002F604B">
      <w:pPr>
        <w:pStyle w:val="EMEABodyText"/>
        <w:rPr>
          <w:lang w:val="ro-RO"/>
        </w:rPr>
      </w:pPr>
      <w:r w:rsidRPr="00A23A60">
        <w:rPr>
          <w:lang w:val="ro-RO"/>
        </w:rPr>
        <w:t xml:space="preserve">Administrarea concomitentă a </w:t>
      </w:r>
      <w:r>
        <w:rPr>
          <w:lang w:val="ro-RO"/>
        </w:rPr>
        <w:t>Aprovel</w:t>
      </w:r>
      <w:r w:rsidRPr="00A23A60">
        <w:rPr>
          <w:lang w:val="ro-RO"/>
        </w:rPr>
        <w:t xml:space="preserve"> cu medicamente care conţin aliskiren este contraindicată la pacienţii cu diabet zaharat sau insuficienţă renală (</w:t>
      </w:r>
      <w:r w:rsidRPr="00554AD3">
        <w:rPr>
          <w:lang w:val="ro-RO"/>
        </w:rPr>
        <w:t>rata filtrării glomerulare</w:t>
      </w:r>
      <w:r>
        <w:rPr>
          <w:lang w:val="ro-RO"/>
        </w:rPr>
        <w:t xml:space="preserve"> (</w:t>
      </w:r>
      <w:r w:rsidRPr="00A23A60">
        <w:rPr>
          <w:lang w:val="ro-RO"/>
        </w:rPr>
        <w:t>RFG</w:t>
      </w:r>
      <w:r>
        <w:rPr>
          <w:lang w:val="ro-RO"/>
        </w:rPr>
        <w:t>)</w:t>
      </w:r>
      <w:r w:rsidRPr="00A23A60">
        <w:rPr>
          <w:lang w:val="ro-RO"/>
        </w:rPr>
        <w:t xml:space="preserve"> &lt;</w:t>
      </w:r>
      <w:r>
        <w:rPr>
          <w:lang w:val="ro-RO"/>
        </w:rPr>
        <w:t> </w:t>
      </w:r>
      <w:r w:rsidRPr="00A23A60">
        <w:rPr>
          <w:lang w:val="ro-RO"/>
        </w:rPr>
        <w:t>60</w:t>
      </w:r>
      <w:r>
        <w:rPr>
          <w:lang w:val="ro-RO"/>
        </w:rPr>
        <w:t> </w:t>
      </w:r>
      <w:r w:rsidRPr="00A23A60">
        <w:rPr>
          <w:lang w:val="ro-RO"/>
        </w:rPr>
        <w:t>ml/min şi 1,73</w:t>
      </w:r>
      <w:r>
        <w:rPr>
          <w:lang w:val="ro-RO"/>
        </w:rPr>
        <w:t> </w:t>
      </w:r>
      <w:r w:rsidRPr="00A23A60">
        <w:rPr>
          <w:lang w:val="ro-RO"/>
        </w:rPr>
        <w:t>m</w:t>
      </w:r>
      <w:r w:rsidRPr="00ED774F">
        <w:rPr>
          <w:vertAlign w:val="superscript"/>
          <w:lang w:val="ro-RO"/>
        </w:rPr>
        <w:t>2</w:t>
      </w:r>
      <w:r w:rsidRPr="00A23A60">
        <w:rPr>
          <w:lang w:val="ro-RO"/>
        </w:rPr>
        <w:t>) (vezi pct.</w:t>
      </w:r>
      <w:r>
        <w:rPr>
          <w:lang w:val="ro-RO"/>
        </w:rPr>
        <w:t> </w:t>
      </w:r>
      <w:r w:rsidRPr="00A23A60">
        <w:rPr>
          <w:lang w:val="ro-RO"/>
        </w:rPr>
        <w:t>4.5 şi 5.1).</w:t>
      </w:r>
    </w:p>
    <w:p w:rsidR="00A2096F" w:rsidRPr="002F604B" w:rsidRDefault="00A2096F" w:rsidP="002F604B">
      <w:pPr>
        <w:pStyle w:val="EMEABodyText"/>
        <w:rPr>
          <w:lang w:val="ro-RO"/>
        </w:rPr>
      </w:pPr>
    </w:p>
    <w:p w:rsidR="00A2096F" w:rsidRPr="002F604B" w:rsidRDefault="00A2096F" w:rsidP="002F604B">
      <w:pPr>
        <w:pStyle w:val="EMEAHeading2"/>
        <w:rPr>
          <w:lang w:val="ro-RO"/>
        </w:rPr>
      </w:pPr>
      <w:r w:rsidRPr="002F604B">
        <w:rPr>
          <w:lang w:val="ro-RO"/>
        </w:rPr>
        <w:t>4.4</w:t>
      </w:r>
      <w:r w:rsidRPr="002F604B">
        <w:rPr>
          <w:lang w:val="ro-RO"/>
        </w:rPr>
        <w:tab/>
        <w:t>Atenţionări şi precauţii speciale pentru utilizare</w:t>
      </w:r>
    </w:p>
    <w:p w:rsidR="00A2096F" w:rsidRPr="002F604B" w:rsidRDefault="00A2096F" w:rsidP="002F604B">
      <w:pPr>
        <w:pStyle w:val="EMEAHeading2"/>
        <w:rPr>
          <w:lang w:val="ro-RO"/>
        </w:rPr>
      </w:pPr>
    </w:p>
    <w:p w:rsidR="00A2096F" w:rsidRPr="002F604B" w:rsidRDefault="00A2096F" w:rsidP="002F604B">
      <w:pPr>
        <w:pStyle w:val="EMEABodyText"/>
        <w:rPr>
          <w:lang w:val="ro-RO"/>
        </w:rPr>
      </w:pPr>
      <w:r w:rsidRPr="002F604B">
        <w:rPr>
          <w:u w:val="single"/>
          <w:lang w:val="ro-RO"/>
        </w:rPr>
        <w:t>Hipovolemie</w:t>
      </w:r>
      <w:r w:rsidRPr="002F604B">
        <w:rPr>
          <w:lang w:val="ro-RO"/>
        </w:rPr>
        <w:t>: în special după prima doză, poate apărea hipotensiune arterială simptomatică la pacienţii cu hipovolemie şi/sau depleţie de sodiu, consecutive tratamentului intensiv cu diuretice, dietei hiposodate, diareei sau vărsăturilor. Astfel de afecţiuni trebuie corectate înaintea administrării de Aprovel.</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u w:val="single"/>
          <w:lang w:val="ro-RO"/>
        </w:rPr>
        <w:t>Hipertensiune arterială renovasculară</w:t>
      </w:r>
      <w:r w:rsidRPr="002F604B">
        <w:rPr>
          <w:lang w:val="ro-RO"/>
        </w:rPr>
        <w:t xml:space="preserve">: în cazul în care pacienţii cu stenoză bilaterală a arterelor renale sau stenoză a arterei renale pe rinichi unic funcţional sunt trataţi cu medicamente care </w:t>
      </w:r>
      <w:r w:rsidR="00344BAA" w:rsidRPr="002F604B">
        <w:rPr>
          <w:lang w:val="ro-RO"/>
        </w:rPr>
        <w:t xml:space="preserve">acţionează asupra </w:t>
      </w:r>
      <w:r w:rsidRPr="002F604B">
        <w:rPr>
          <w:lang w:val="ro-RO"/>
        </w:rPr>
        <w:t>sistemul</w:t>
      </w:r>
      <w:r w:rsidR="00344BAA" w:rsidRPr="002F604B">
        <w:rPr>
          <w:lang w:val="ro-RO"/>
        </w:rPr>
        <w:t>ui</w:t>
      </w:r>
      <w:r w:rsidRPr="002F604B">
        <w:rPr>
          <w:lang w:val="ro-RO"/>
        </w:rPr>
        <w:t xml:space="preserve"> renină-angiotensină-aldosteron există un risc crescut de hipotensiune arterială severă şi insuficienţă renală. Cu toate că acest risc nu a </w:t>
      </w:r>
      <w:r w:rsidR="00344BAA" w:rsidRPr="002F604B">
        <w:rPr>
          <w:lang w:val="ro-RO"/>
        </w:rPr>
        <w:t xml:space="preserve">fost documentat </w:t>
      </w:r>
      <w:r w:rsidRPr="002F604B">
        <w:rPr>
          <w:lang w:val="ro-RO"/>
        </w:rPr>
        <w:t>pentru Aprovel, un efect similar trebuie anticipat după administrarea antagoniştilor receptorilor pentru angiotensină II.</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u w:val="single"/>
          <w:lang w:val="ro-RO"/>
        </w:rPr>
        <w:t>Insuficienţă renală şi transplant renal</w:t>
      </w:r>
      <w:r w:rsidRPr="002F604B">
        <w:rPr>
          <w:lang w:val="ro-RO"/>
        </w:rPr>
        <w:t>: atunci când Aprovel este utilizat la pacienţi cu insuficienţă renală, se recomandă monitorizarea periodică a concentraţiilor plasmatice a</w:t>
      </w:r>
      <w:r w:rsidR="00344BAA" w:rsidRPr="002F604B">
        <w:rPr>
          <w:lang w:val="ro-RO"/>
        </w:rPr>
        <w:t>le</w:t>
      </w:r>
      <w:r w:rsidRPr="002F604B">
        <w:rPr>
          <w:lang w:val="ro-RO"/>
        </w:rPr>
        <w:t xml:space="preserve"> potasiului şi creatininei. Nu există experienţă privind administrarea Aprovel la pacienţi cu transplant renal recent.</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u w:val="single"/>
          <w:lang w:val="ro-RO"/>
        </w:rPr>
        <w:t>Pacienţi hipertensivi cu diabet zaharat de tip 2 şi boală renală</w:t>
      </w:r>
      <w:r w:rsidRPr="002F604B">
        <w:rPr>
          <w:lang w:val="ro-RO"/>
        </w:rPr>
        <w:t>: într-o analiză a rezultatelor unui studiu efectuat la pacienţi cu boală renală avansată, efectele irbesartanului, atât asupra evenimentelor renale cât şi asupra celor cardiovasculare, nu au fost uniforme în toate subgrupurile. Efectele au apărut mai puţin favorabile, în special, la femei şi la subiecţii de altă rasă decât cea albă (vezi pct. 5.1).</w:t>
      </w:r>
    </w:p>
    <w:p w:rsidR="00344BAA" w:rsidRPr="002F604B" w:rsidRDefault="00344BAA" w:rsidP="002F604B">
      <w:pPr>
        <w:pStyle w:val="EMEABodyText"/>
        <w:rPr>
          <w:lang w:val="ro-RO"/>
        </w:rPr>
      </w:pPr>
    </w:p>
    <w:p w:rsidR="00CF6F51" w:rsidRDefault="008E140E" w:rsidP="00CF6F51">
      <w:pPr>
        <w:pStyle w:val="EMEABodyText"/>
        <w:rPr>
          <w:lang w:val="ro-RO"/>
        </w:rPr>
      </w:pPr>
      <w:r>
        <w:rPr>
          <w:u w:val="single"/>
          <w:lang w:val="ro-RO"/>
        </w:rPr>
        <w:t>B</w:t>
      </w:r>
      <w:r w:rsidR="00344BAA" w:rsidRPr="002F604B">
        <w:rPr>
          <w:u w:val="single"/>
          <w:lang w:val="ro-RO"/>
        </w:rPr>
        <w:t>locarea</w:t>
      </w:r>
      <w:r w:rsidRPr="008E140E">
        <w:rPr>
          <w:u w:val="single"/>
          <w:lang w:val="ro-RO"/>
        </w:rPr>
        <w:t xml:space="preserve"> </w:t>
      </w:r>
      <w:r>
        <w:rPr>
          <w:u w:val="single"/>
          <w:lang w:val="ro-RO"/>
        </w:rPr>
        <w:t>d</w:t>
      </w:r>
      <w:r w:rsidRPr="002F604B">
        <w:rPr>
          <w:u w:val="single"/>
          <w:lang w:val="ro-RO"/>
        </w:rPr>
        <w:t xml:space="preserve">ublă </w:t>
      </w:r>
      <w:r>
        <w:rPr>
          <w:u w:val="single"/>
          <w:lang w:val="ro-RO"/>
        </w:rPr>
        <w:t>a</w:t>
      </w:r>
      <w:r w:rsidR="00344BAA" w:rsidRPr="002F604B">
        <w:rPr>
          <w:u w:val="single"/>
          <w:lang w:val="ro-RO"/>
        </w:rPr>
        <w:t xml:space="preserve"> sistemului renină-angiotensină-aldosteron (SRAA)</w:t>
      </w:r>
      <w:r w:rsidR="00344BAA" w:rsidRPr="002F604B">
        <w:rPr>
          <w:lang w:val="ro-RO"/>
        </w:rPr>
        <w:t>:</w:t>
      </w:r>
      <w:r>
        <w:rPr>
          <w:lang w:val="ro-RO"/>
        </w:rPr>
        <w:t xml:space="preserve"> </w:t>
      </w:r>
      <w:r w:rsidR="00AA3CB2">
        <w:rPr>
          <w:lang w:val="ro-RO"/>
        </w:rPr>
        <w:t>e</w:t>
      </w:r>
      <w:r w:rsidRPr="00A23A60">
        <w:rPr>
          <w:lang w:val="ro-RO"/>
        </w:rPr>
        <w:t>xistă dovezi că administrarea concomitentă a inhibitorilor ECA, blocanţ</w:t>
      </w:r>
      <w:r>
        <w:rPr>
          <w:lang w:val="ro-RO"/>
        </w:rPr>
        <w:t>ilor receptorilor angiotensinei </w:t>
      </w:r>
      <w:r w:rsidRPr="00A23A60">
        <w:rPr>
          <w:lang w:val="ro-RO"/>
        </w:rPr>
        <w:t xml:space="preserve">II sau aliskirenului </w:t>
      </w:r>
      <w:r w:rsidR="00574F76">
        <w:rPr>
          <w:lang w:val="ro-RO"/>
        </w:rPr>
        <w:t>creşte riscul de apariţie</w:t>
      </w:r>
      <w:r w:rsidR="00574F76" w:rsidRPr="00A23A60">
        <w:rPr>
          <w:lang w:val="ro-RO"/>
        </w:rPr>
        <w:t xml:space="preserve"> a </w:t>
      </w:r>
      <w:r w:rsidRPr="00A23A60">
        <w:rPr>
          <w:lang w:val="ro-RO"/>
        </w:rPr>
        <w:t xml:space="preserve">hipotensiunii arteriale, hiperkaliemiei şi </w:t>
      </w:r>
      <w:r w:rsidR="00574F76">
        <w:rPr>
          <w:lang w:val="ro-RO"/>
        </w:rPr>
        <w:t>de diminuare a</w:t>
      </w:r>
      <w:r w:rsidR="00574F76" w:rsidRPr="00A23A60">
        <w:rPr>
          <w:lang w:val="ro-RO"/>
        </w:rPr>
        <w:t xml:space="preserve"> </w:t>
      </w:r>
      <w:r w:rsidRPr="00A23A60">
        <w:rPr>
          <w:lang w:val="ro-RO"/>
        </w:rPr>
        <w:t xml:space="preserve">funcţiei renale (inclusiv insuficienţă renală acută). Prin urmare, </w:t>
      </w:r>
      <w:r>
        <w:rPr>
          <w:lang w:val="ro-RO"/>
        </w:rPr>
        <w:t>n</w:t>
      </w:r>
      <w:r w:rsidR="00344BAA" w:rsidRPr="002F604B">
        <w:rPr>
          <w:lang w:val="ro-RO"/>
        </w:rPr>
        <w:t xml:space="preserve">u este recomandată blocarea dublă a SRAA prin </w:t>
      </w:r>
      <w:r w:rsidR="001F23FE" w:rsidRPr="00D844D8">
        <w:rPr>
          <w:lang w:val="ro-RO"/>
        </w:rPr>
        <w:t>administrarea</w:t>
      </w:r>
      <w:r w:rsidR="00CF6F51" w:rsidRPr="00CF6F51">
        <w:rPr>
          <w:lang w:val="ro-RO"/>
        </w:rPr>
        <w:t xml:space="preserve"> </w:t>
      </w:r>
      <w:r w:rsidR="00CF6F51" w:rsidRPr="00A23A60">
        <w:rPr>
          <w:lang w:val="ro-RO"/>
        </w:rPr>
        <w:t>concomitentă a inhibitorilor ECA, blocanţilor receptorilor angiotensinei II sau aliskirenului (vezi pct.</w:t>
      </w:r>
      <w:r w:rsidR="00CF6F51">
        <w:rPr>
          <w:lang w:val="ro-RO"/>
        </w:rPr>
        <w:t> </w:t>
      </w:r>
      <w:r w:rsidR="00CF6F51" w:rsidRPr="00A23A60">
        <w:rPr>
          <w:lang w:val="ro-RO"/>
        </w:rPr>
        <w:t>4.5 şi 5.1)</w:t>
      </w:r>
      <w:r w:rsidR="00344BAA" w:rsidRPr="002F604B">
        <w:rPr>
          <w:lang w:val="ro-RO"/>
        </w:rPr>
        <w:t xml:space="preserve">. </w:t>
      </w:r>
      <w:r w:rsidR="00CF6F51" w:rsidRPr="00A23A60">
        <w:rPr>
          <w:lang w:val="ro-RO"/>
        </w:rPr>
        <w:t>Dacă terapia de blocare dublă este considerată absolut necesară, aceasta trebuie administrată numai sub supravegherea unui medic specialist şi cu monitorizarea atentă şi frecventă a funcţiei renale, valorilor electroliţilor şi tensiunii arteriale.</w:t>
      </w:r>
      <w:r w:rsidR="00CF6F51">
        <w:rPr>
          <w:lang w:val="ro-RO"/>
        </w:rPr>
        <w:t xml:space="preserve"> </w:t>
      </w:r>
      <w:r w:rsidR="00CF6F51" w:rsidRPr="00A23A60">
        <w:rPr>
          <w:lang w:val="ro-RO"/>
        </w:rPr>
        <w:t>Inhibitorii ECA şi blocanţii receptorilor angiotensinei II nu trebuie utilizaţi concomitent la pacienţii cu nefropatie diabetică.</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u w:val="single"/>
          <w:lang w:val="ro-RO"/>
        </w:rPr>
        <w:t>Hiperkaliemie</w:t>
      </w:r>
      <w:r w:rsidRPr="002F604B">
        <w:rPr>
          <w:lang w:val="ro-RO"/>
        </w:rPr>
        <w:t>: ca şi în cazul altor medicamente care influenţează sistemul renină-angiotensină-aldosteron, hiperkaliemia poate să apară în timpul tratamentului cu Aprovel, în special în prezenţa insuficienţei renale, proteinuriei cu semnificaţie clinică datorată bolii renale diabetice şi/sau insuficienţei cardiace. Se recomandă monitorizarea atentă a kaliemiei la pacienţii cu risc (vezi pct. 4.5).</w:t>
      </w:r>
    </w:p>
    <w:p w:rsidR="0023662D" w:rsidRDefault="0023662D" w:rsidP="0023662D">
      <w:pPr>
        <w:pStyle w:val="EMEABodyText"/>
        <w:rPr>
          <w:lang w:val="ro-RO"/>
        </w:rPr>
      </w:pPr>
    </w:p>
    <w:p w:rsidR="0023662D" w:rsidRDefault="0023662D" w:rsidP="0023662D">
      <w:pPr>
        <w:pStyle w:val="EMEABodyText"/>
        <w:rPr>
          <w:lang w:val="ro-RO"/>
        </w:rPr>
      </w:pPr>
      <w:r w:rsidRPr="004974BF">
        <w:rPr>
          <w:u w:val="single"/>
          <w:lang w:val="ro-RO"/>
        </w:rPr>
        <w:t>Hipoglicemie</w:t>
      </w:r>
      <w:r>
        <w:rPr>
          <w:lang w:val="ro-RO"/>
        </w:rPr>
        <w:t>: Aprovel poate induce hipoglicemie, mai ales la pacienții cu diabet zaharat. La pacienții tratați cu insulină sau cu medicamente antidiabetice, trebuie luată în considerare o monitorizare adecvată a glicemiei; atunci când este indicat, poate fi necesară o ajustare a dozei de insulină sau medicamente antidiabetice (vezi pct. 4.5).</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u w:val="single"/>
          <w:lang w:val="ro-RO"/>
        </w:rPr>
        <w:t>Litiu</w:t>
      </w:r>
      <w:r w:rsidRPr="002F604B">
        <w:rPr>
          <w:lang w:val="ro-RO"/>
        </w:rPr>
        <w:t>: nu este recomandată asocierea litiului cu Aprovel (vezi pct. 4.5).</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u w:val="single"/>
          <w:lang w:val="ro-RO"/>
        </w:rPr>
        <w:t>Stenoză aortică şi mitrală, cardiomiopatie hipertrofică obstructivă</w:t>
      </w:r>
      <w:r w:rsidRPr="002F604B">
        <w:rPr>
          <w:lang w:val="ro-RO"/>
        </w:rPr>
        <w:t>: ca şi în cazul altor vasodilatatoare, se recomandă precauţie specială la pacienţii cu stenoză aortică sau mitrală sau cu cardiomiopatie hipertrofică obstructivă.</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u w:val="single"/>
          <w:lang w:val="ro-RO"/>
        </w:rPr>
        <w:t>Hiperaldosteronism primar</w:t>
      </w:r>
      <w:r w:rsidRPr="002F604B">
        <w:rPr>
          <w:lang w:val="ro-RO"/>
        </w:rPr>
        <w:t>: în general, pacienţii cu hiperaldosteronism primar nu răspund la medicamentele antihipertensive care acţionează prin inhibarea sistemului renină-angiotensină. De aceea, nu se recomandă folosirea Aprovel.</w:t>
      </w:r>
    </w:p>
    <w:p w:rsidR="00B47DB2" w:rsidRPr="002F604B" w:rsidRDefault="00B47DB2" w:rsidP="002F604B">
      <w:pPr>
        <w:pStyle w:val="EMEABodyText"/>
        <w:rPr>
          <w:lang w:val="ro-RO"/>
        </w:rPr>
      </w:pPr>
    </w:p>
    <w:p w:rsidR="00A2096F" w:rsidRPr="002F604B" w:rsidRDefault="00A2096F" w:rsidP="002F604B">
      <w:pPr>
        <w:pStyle w:val="EMEABodyText"/>
        <w:rPr>
          <w:lang w:val="ro-RO"/>
        </w:rPr>
      </w:pPr>
      <w:r w:rsidRPr="002F604B">
        <w:rPr>
          <w:u w:val="single"/>
          <w:lang w:val="ro-RO"/>
        </w:rPr>
        <w:t>Generale</w:t>
      </w:r>
      <w:r w:rsidRPr="002F604B">
        <w:rPr>
          <w:lang w:val="ro-RO"/>
        </w:rPr>
        <w:t xml:space="preserve">: la pacienţii la care tonusul vascular şi funcţia renală depind predominant de activitatea sistemului renină-angiotensină-aldosteron (de exemplu, pacienţi cu insuficienţă cardiacă congestivă severă sau cu </w:t>
      </w:r>
      <w:r w:rsidR="00C07020" w:rsidRPr="00BD01FA">
        <w:rPr>
          <w:lang w:val="ro-RO"/>
        </w:rPr>
        <w:t>boală</w:t>
      </w:r>
      <w:r w:rsidR="00C07020" w:rsidRPr="00F20731">
        <w:rPr>
          <w:lang w:val="ro-RO"/>
        </w:rPr>
        <w:t xml:space="preserve"> </w:t>
      </w:r>
      <w:r w:rsidRPr="002F604B">
        <w:rPr>
          <w:lang w:val="ro-RO"/>
        </w:rPr>
        <w:t>renală preexistentă, inclusiv stenoză a arterelor renale), tratamentul cu inhibitori ai enzimei de conversie a angiotensinei sau cu antagonişti ai receptorilor pentru angiotensină</w:t>
      </w:r>
      <w:r w:rsidR="00344BAA" w:rsidRPr="002F604B">
        <w:rPr>
          <w:lang w:val="ro-RO"/>
        </w:rPr>
        <w:t> </w:t>
      </w:r>
      <w:r w:rsidRPr="002F604B">
        <w:rPr>
          <w:lang w:val="ro-RO"/>
        </w:rPr>
        <w:t>II, care afectează acest sistem, s-a asociat cu hipotensiune arterială acută, azotemie, oligurie sau</w:t>
      </w:r>
      <w:r w:rsidR="00344BAA" w:rsidRPr="002F604B">
        <w:rPr>
          <w:lang w:val="ro-RO"/>
        </w:rPr>
        <w:t>,</w:t>
      </w:r>
      <w:r w:rsidRPr="002F604B">
        <w:rPr>
          <w:lang w:val="ro-RO"/>
        </w:rPr>
        <w:t xml:space="preserve"> rareori, cu insuficienţă renală acută</w:t>
      </w:r>
      <w:r w:rsidR="00344BAA" w:rsidRPr="002F604B">
        <w:rPr>
          <w:lang w:val="ro-RO"/>
        </w:rPr>
        <w:t xml:space="preserve"> (vezi pct. 4.5)</w:t>
      </w:r>
      <w:r w:rsidRPr="002F604B">
        <w:rPr>
          <w:lang w:val="ro-RO"/>
        </w:rPr>
        <w:t xml:space="preserve">. Ca în cazul oricărui alt medicament antihipertensiv, scăderea </w:t>
      </w:r>
      <w:r w:rsidR="00344BAA" w:rsidRPr="002F604B">
        <w:rPr>
          <w:lang w:val="ro-RO"/>
        </w:rPr>
        <w:t xml:space="preserve">pronunţată </w:t>
      </w:r>
      <w:r w:rsidRPr="002F604B">
        <w:rPr>
          <w:lang w:val="ro-RO"/>
        </w:rPr>
        <w:t xml:space="preserve">a tensiunii arteriale la pacienţii cu cardiopatie ischemică sau </w:t>
      </w:r>
      <w:r w:rsidR="00B5641E">
        <w:rPr>
          <w:lang w:val="ro-RO"/>
        </w:rPr>
        <w:t xml:space="preserve">cu </w:t>
      </w:r>
      <w:r w:rsidRPr="002F604B">
        <w:rPr>
          <w:lang w:val="ro-RO"/>
        </w:rPr>
        <w:t>boală cardiovasculară ischemică poate duce la infarct miocardic sau la accident vascular cerebral.</w:t>
      </w:r>
    </w:p>
    <w:p w:rsidR="00DB7691" w:rsidRDefault="00DB7691" w:rsidP="002F604B">
      <w:pPr>
        <w:pStyle w:val="EMEABodyText"/>
        <w:rPr>
          <w:lang w:val="ro-RO"/>
        </w:rPr>
      </w:pPr>
    </w:p>
    <w:p w:rsidR="00A2096F" w:rsidRPr="002F604B" w:rsidRDefault="00A2096F" w:rsidP="002F604B">
      <w:pPr>
        <w:pStyle w:val="EMEABodyText"/>
        <w:rPr>
          <w:lang w:val="ro-RO"/>
        </w:rPr>
      </w:pPr>
      <w:r w:rsidRPr="002F604B">
        <w:rPr>
          <w:lang w:val="ro-RO"/>
        </w:rPr>
        <w:t>Aşa cum s-a observat şi în cazul inhibitorilor enzimei de conversie a angiotensinei, irbesartanul şi ceilalţi antagonişti ai angiotensinei par mai puţin eficace în scăderea tensiunii arteriale la persoanele de culoare, comparativ cu cei din alte rase, probabil datorită prevalenţei mai mari a unor concentraţii plasmatice mici de renină în populaţia hipertensivă de culoare (vezi pct. 5.1).</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u w:val="single"/>
          <w:lang w:val="ro-RO"/>
        </w:rPr>
        <w:t>Sarcina:</w:t>
      </w:r>
      <w:r w:rsidRPr="002F604B">
        <w:rPr>
          <w:lang w:val="ro-RO"/>
        </w:rPr>
        <w:t xml:space="preserve"> </w:t>
      </w:r>
      <w:r w:rsidR="000969BB" w:rsidRPr="002F604B">
        <w:rPr>
          <w:lang w:val="ro-RO"/>
        </w:rPr>
        <w:t>tratamentul cu a</w:t>
      </w:r>
      <w:r w:rsidRPr="002F604B">
        <w:rPr>
          <w:lang w:val="ro-RO"/>
        </w:rPr>
        <w:t>ntagonişti</w:t>
      </w:r>
      <w:r w:rsidR="000969BB" w:rsidRPr="002F604B">
        <w:rPr>
          <w:lang w:val="ro-RO"/>
        </w:rPr>
        <w:t xml:space="preserve"> a</w:t>
      </w:r>
      <w:r w:rsidRPr="002F604B">
        <w:rPr>
          <w:lang w:val="ro-RO"/>
        </w:rPr>
        <w:t xml:space="preserve">i </w:t>
      </w:r>
      <w:r w:rsidR="000969BB" w:rsidRPr="002F604B">
        <w:rPr>
          <w:lang w:val="ro-RO"/>
        </w:rPr>
        <w:t>r</w:t>
      </w:r>
      <w:r w:rsidRPr="002F604B">
        <w:rPr>
          <w:lang w:val="ro-RO"/>
        </w:rPr>
        <w:t xml:space="preserve">eceptorilor pentru </w:t>
      </w:r>
      <w:r w:rsidR="000969BB" w:rsidRPr="002F604B">
        <w:rPr>
          <w:lang w:val="ro-RO"/>
        </w:rPr>
        <w:t>a</w:t>
      </w:r>
      <w:r w:rsidRPr="002F604B">
        <w:rPr>
          <w:lang w:val="ro-RO"/>
        </w:rPr>
        <w:t>ngiotensină II (ARA II) nu trebuie iniţia</w:t>
      </w:r>
      <w:r w:rsidR="000969BB" w:rsidRPr="002F604B">
        <w:rPr>
          <w:lang w:val="ro-RO"/>
        </w:rPr>
        <w:t>t</w:t>
      </w:r>
      <w:r w:rsidRPr="002F604B">
        <w:rPr>
          <w:lang w:val="ro-RO"/>
        </w:rPr>
        <w:t xml:space="preserve"> în timpul sarcinii. Cu excepţia cazului în care continuarea terapiei cu ARA II este considerată esenţială, </w:t>
      </w:r>
      <w:r w:rsidR="000969BB" w:rsidRPr="002F604B">
        <w:rPr>
          <w:lang w:val="ro-RO"/>
        </w:rPr>
        <w:t xml:space="preserve">tratamentul </w:t>
      </w:r>
      <w:r w:rsidRPr="002F604B">
        <w:rPr>
          <w:lang w:val="ro-RO"/>
        </w:rPr>
        <w:t>pacientel</w:t>
      </w:r>
      <w:r w:rsidR="000969BB" w:rsidRPr="002F604B">
        <w:rPr>
          <w:lang w:val="ro-RO"/>
        </w:rPr>
        <w:t>or</w:t>
      </w:r>
      <w:r w:rsidRPr="002F604B">
        <w:rPr>
          <w:lang w:val="ro-RO"/>
        </w:rPr>
        <w:t xml:space="preserve"> care planifică să rămână gravide trebuie </w:t>
      </w:r>
      <w:r w:rsidR="000969BB" w:rsidRPr="002F604B">
        <w:rPr>
          <w:lang w:val="ro-RO"/>
        </w:rPr>
        <w:t xml:space="preserve">schimbat cu </w:t>
      </w:r>
      <w:r w:rsidRPr="002F604B">
        <w:rPr>
          <w:lang w:val="ro-RO"/>
        </w:rPr>
        <w:t>medicamente antihipertensive alternative</w:t>
      </w:r>
      <w:r w:rsidR="000969BB" w:rsidRPr="002F604B">
        <w:rPr>
          <w:lang w:val="ro-RO"/>
        </w:rPr>
        <w:t>,</w:t>
      </w:r>
      <w:r w:rsidRPr="002F604B">
        <w:rPr>
          <w:lang w:val="ro-RO"/>
        </w:rPr>
        <w:t xml:space="preserve"> care au un profil de siguranţă stabilit pentru folosirea în sarcină. Atunci când este consta</w:t>
      </w:r>
      <w:r w:rsidR="00F62B33">
        <w:rPr>
          <w:lang w:val="ro-RO"/>
        </w:rPr>
        <w:t>ta</w:t>
      </w:r>
      <w:r w:rsidRPr="002F604B">
        <w:rPr>
          <w:lang w:val="ro-RO"/>
        </w:rPr>
        <w:t xml:space="preserve">tă prezenţa sarcinii, tratamentul cu ARA II trebuie </w:t>
      </w:r>
      <w:r w:rsidR="000969BB" w:rsidRPr="002F604B">
        <w:rPr>
          <w:lang w:val="ro-RO"/>
        </w:rPr>
        <w:t xml:space="preserve">oprit </w:t>
      </w:r>
      <w:r w:rsidRPr="002F604B">
        <w:rPr>
          <w:lang w:val="ro-RO"/>
        </w:rPr>
        <w:t>imediat şi</w:t>
      </w:r>
      <w:r w:rsidR="000969BB" w:rsidRPr="002F604B">
        <w:rPr>
          <w:lang w:val="ro-RO"/>
        </w:rPr>
        <w:t>,</w:t>
      </w:r>
      <w:r w:rsidRPr="002F604B">
        <w:rPr>
          <w:lang w:val="ro-RO"/>
        </w:rPr>
        <w:t xml:space="preserve"> dacă este cazul</w:t>
      </w:r>
      <w:r w:rsidR="000969BB" w:rsidRPr="002F604B">
        <w:rPr>
          <w:lang w:val="ro-RO"/>
        </w:rPr>
        <w:t>,</w:t>
      </w:r>
      <w:r w:rsidRPr="002F604B">
        <w:rPr>
          <w:lang w:val="ro-RO"/>
        </w:rPr>
        <w:t xml:space="preserve"> trebuie începută terapi</w:t>
      </w:r>
      <w:r w:rsidR="000969BB" w:rsidRPr="002F604B">
        <w:rPr>
          <w:lang w:val="ro-RO"/>
        </w:rPr>
        <w:t>a</w:t>
      </w:r>
      <w:r w:rsidRPr="002F604B">
        <w:rPr>
          <w:lang w:val="ro-RO"/>
        </w:rPr>
        <w:t xml:space="preserve"> alternativă (vezi pct. 4.3 şi 4.6).</w:t>
      </w:r>
    </w:p>
    <w:p w:rsidR="00A2096F" w:rsidRPr="002F604B" w:rsidRDefault="00A2096F" w:rsidP="002F604B">
      <w:pPr>
        <w:pStyle w:val="EMEABodyText"/>
        <w:rPr>
          <w:lang w:val="ro-RO"/>
        </w:rPr>
      </w:pPr>
    </w:p>
    <w:p w:rsidR="00A2096F" w:rsidRPr="002F604B" w:rsidRDefault="00A2096F" w:rsidP="002F604B">
      <w:pPr>
        <w:pStyle w:val="EMEABodyText"/>
        <w:rPr>
          <w:highlight w:val="magenta"/>
          <w:lang w:val="ro-RO"/>
        </w:rPr>
      </w:pPr>
      <w:r w:rsidRPr="002F604B">
        <w:rPr>
          <w:u w:val="single"/>
          <w:lang w:val="ro-RO"/>
        </w:rPr>
        <w:t>Copii şi adolescenţi</w:t>
      </w:r>
      <w:r w:rsidRPr="002F604B">
        <w:rPr>
          <w:lang w:val="ro-RO"/>
        </w:rPr>
        <w:t xml:space="preserve">: irbesartanul a fost studiat la copii </w:t>
      </w:r>
      <w:r w:rsidR="000969BB" w:rsidRPr="002F604B">
        <w:rPr>
          <w:lang w:val="ro-RO"/>
        </w:rPr>
        <w:t xml:space="preserve">şi adolescenţi </w:t>
      </w:r>
      <w:r w:rsidRPr="002F604B">
        <w:rPr>
          <w:lang w:val="ro-RO"/>
        </w:rPr>
        <w:t>cu vârsta cuprinsă între 6 şi 16</w:t>
      </w:r>
      <w:r w:rsidR="000969BB" w:rsidRPr="002F604B">
        <w:rPr>
          <w:lang w:val="ro-RO"/>
        </w:rPr>
        <w:t> </w:t>
      </w:r>
      <w:r w:rsidRPr="002F604B">
        <w:rPr>
          <w:lang w:val="ro-RO"/>
        </w:rPr>
        <w:t>ani</w:t>
      </w:r>
      <w:r w:rsidR="000969BB" w:rsidRPr="002F604B">
        <w:rPr>
          <w:lang w:val="ro-RO"/>
        </w:rPr>
        <w:t>,</w:t>
      </w:r>
      <w:r w:rsidRPr="002F604B">
        <w:rPr>
          <w:lang w:val="ro-RO"/>
        </w:rPr>
        <w:t xml:space="preserve"> dar până când vor fi disponibile date suplimentare, datele actuale sunt insuficiente pentru a sus</w:t>
      </w:r>
      <w:r w:rsidR="000969BB" w:rsidRPr="002F604B">
        <w:rPr>
          <w:lang w:val="ro-RO"/>
        </w:rPr>
        <w:t>ţ</w:t>
      </w:r>
      <w:r w:rsidRPr="002F604B">
        <w:rPr>
          <w:lang w:val="ro-RO"/>
        </w:rPr>
        <w:t>ine extinderea utilizării la copii (vezi pct. 4.8, 5.1 şi 5.2).</w:t>
      </w:r>
    </w:p>
    <w:p w:rsidR="00A2096F" w:rsidRDefault="00A2096F" w:rsidP="002F604B">
      <w:pPr>
        <w:pStyle w:val="EMEABodyText"/>
        <w:rPr>
          <w:lang w:val="ro-RO"/>
        </w:rPr>
      </w:pPr>
    </w:p>
    <w:p w:rsidR="0023662D" w:rsidRDefault="0023662D" w:rsidP="0023662D">
      <w:pPr>
        <w:pStyle w:val="EMEABodyText"/>
        <w:rPr>
          <w:lang w:val="ro-RO"/>
        </w:rPr>
      </w:pPr>
      <w:r w:rsidRPr="004974BF">
        <w:rPr>
          <w:u w:val="single"/>
          <w:lang w:val="ro-RO"/>
        </w:rPr>
        <w:t>Excipienți</w:t>
      </w:r>
      <w:r>
        <w:rPr>
          <w:lang w:val="ro-RO"/>
        </w:rPr>
        <w:t>:</w:t>
      </w:r>
    </w:p>
    <w:p w:rsidR="00B47DB2" w:rsidRPr="002F604B" w:rsidRDefault="0023662D" w:rsidP="00B47DB2">
      <w:pPr>
        <w:pStyle w:val="EMEABodyText"/>
        <w:rPr>
          <w:lang w:val="ro-RO"/>
        </w:rPr>
      </w:pPr>
      <w:r>
        <w:rPr>
          <w:lang w:val="ro-RO"/>
        </w:rPr>
        <w:t>Aprovel 300 mg comprimate filmate conține lactoză.</w:t>
      </w:r>
      <w:r w:rsidR="00DB7691">
        <w:rPr>
          <w:lang w:val="ro-RO"/>
        </w:rPr>
        <w:t xml:space="preserve"> </w:t>
      </w:r>
      <w:r w:rsidR="00B47DB2" w:rsidRPr="002F604B">
        <w:rPr>
          <w:lang w:val="ro-RO"/>
        </w:rPr>
        <w:t xml:space="preserve">Pacienţii cu afecţiuni ereditare rare de intoleranţă la galactoză, deficit </w:t>
      </w:r>
      <w:r w:rsidR="00B47DB2">
        <w:rPr>
          <w:lang w:val="ro-RO"/>
        </w:rPr>
        <w:t>total de lactază</w:t>
      </w:r>
      <w:r w:rsidR="00B47DB2" w:rsidRPr="002F604B">
        <w:rPr>
          <w:lang w:val="ro-RO"/>
        </w:rPr>
        <w:t xml:space="preserve"> sau sindrom de malabsorbţie la glucoză-galactoză nu trebuie să utilizeze acest medicament.</w:t>
      </w:r>
    </w:p>
    <w:p w:rsidR="0023662D" w:rsidRDefault="0023662D" w:rsidP="0023662D">
      <w:pPr>
        <w:pStyle w:val="EMEABodyText"/>
        <w:rPr>
          <w:lang w:val="ro-RO"/>
        </w:rPr>
      </w:pPr>
    </w:p>
    <w:p w:rsidR="0023662D" w:rsidRPr="002F604B" w:rsidRDefault="0023662D" w:rsidP="0023662D">
      <w:pPr>
        <w:pStyle w:val="EMEABodyText"/>
        <w:rPr>
          <w:lang w:val="ro-RO"/>
        </w:rPr>
      </w:pPr>
      <w:r>
        <w:rPr>
          <w:lang w:val="ro-RO"/>
        </w:rPr>
        <w:t xml:space="preserve">Aprovel 300 mg comprimate filmate conține sodiu. </w:t>
      </w:r>
      <w:r w:rsidRPr="0023662D">
        <w:rPr>
          <w:lang w:val="ro-RO"/>
        </w:rPr>
        <w:t>Acest medicament conţine sodiu mai puţin de 1</w:t>
      </w:r>
      <w:r>
        <w:rPr>
          <w:lang w:val="ro-RO"/>
        </w:rPr>
        <w:t> </w:t>
      </w:r>
      <w:r w:rsidRPr="0023662D">
        <w:rPr>
          <w:lang w:val="ro-RO"/>
        </w:rPr>
        <w:t>mmol (23</w:t>
      </w:r>
      <w:r>
        <w:rPr>
          <w:lang w:val="ro-RO"/>
        </w:rPr>
        <w:t> </w:t>
      </w:r>
      <w:r w:rsidRPr="0023662D">
        <w:rPr>
          <w:lang w:val="ro-RO"/>
        </w:rPr>
        <w:t xml:space="preserve">mg) per </w:t>
      </w:r>
      <w:r w:rsidR="00A86519">
        <w:rPr>
          <w:lang w:val="ro-RO"/>
        </w:rPr>
        <w:t>comprimat</w:t>
      </w:r>
      <w:r w:rsidRPr="0023662D">
        <w:rPr>
          <w:lang w:val="ro-RO"/>
        </w:rPr>
        <w:t>, adică practic „nu conţine</w:t>
      </w:r>
      <w:r>
        <w:rPr>
          <w:lang w:val="ro-RO"/>
        </w:rPr>
        <w:t xml:space="preserve"> </w:t>
      </w:r>
      <w:r w:rsidRPr="0023662D">
        <w:rPr>
          <w:lang w:val="ro-RO"/>
        </w:rPr>
        <w:t>sodiu”.</w:t>
      </w:r>
    </w:p>
    <w:p w:rsidR="00B47DB2" w:rsidRPr="002F604B" w:rsidRDefault="00B47DB2" w:rsidP="002F604B">
      <w:pPr>
        <w:pStyle w:val="EMEABodyText"/>
        <w:rPr>
          <w:lang w:val="ro-RO"/>
        </w:rPr>
      </w:pPr>
    </w:p>
    <w:p w:rsidR="00A2096F" w:rsidRPr="002F604B" w:rsidRDefault="00A2096F" w:rsidP="002F604B">
      <w:pPr>
        <w:pStyle w:val="EMEAHeading2"/>
        <w:rPr>
          <w:lang w:val="ro-RO"/>
        </w:rPr>
      </w:pPr>
      <w:r w:rsidRPr="002F604B">
        <w:rPr>
          <w:lang w:val="ro-RO"/>
        </w:rPr>
        <w:t>4.5</w:t>
      </w:r>
      <w:r w:rsidRPr="002F604B">
        <w:rPr>
          <w:lang w:val="ro-RO"/>
        </w:rPr>
        <w:tab/>
        <w:t>Interacţiuni cu alte medicamente şi alte forme de interacţiune</w:t>
      </w:r>
    </w:p>
    <w:p w:rsidR="00A2096F" w:rsidRPr="002F604B" w:rsidRDefault="00A2096F" w:rsidP="002F604B">
      <w:pPr>
        <w:pStyle w:val="EMEAHeading2"/>
        <w:rPr>
          <w:lang w:val="ro-RO"/>
        </w:rPr>
      </w:pPr>
    </w:p>
    <w:p w:rsidR="00A2096F" w:rsidRPr="002F604B" w:rsidRDefault="00A2096F" w:rsidP="002F604B">
      <w:pPr>
        <w:pStyle w:val="EMEABodyText"/>
        <w:rPr>
          <w:lang w:val="ro-RO"/>
        </w:rPr>
      </w:pPr>
      <w:r w:rsidRPr="002F604B">
        <w:rPr>
          <w:u w:val="single"/>
          <w:lang w:val="ro-RO"/>
        </w:rPr>
        <w:t>Diuretice şi alte antihipertensive</w:t>
      </w:r>
      <w:r w:rsidRPr="002F604B">
        <w:rPr>
          <w:lang w:val="ro-RO"/>
        </w:rPr>
        <w:t>: alte antihipertensive pot creşte efectele hipotensive ale irbesartanului; cu toate acestea, Aprovel a fost administrat în condiţii de siguranţă în asociere cu alte antihipertensive, cum sunt beta-blocantele, blocantele canalelor de calciu cu acţiune de lungă durată şi diureticele tiazidice. Tratamentul anterior cu doze mari de diuretice poate provoca hipovolemie şi risc de hipotensiune arterială atunci când se iniţiază tratamentul cu Aprovel (vezi pct. 4.4).</w:t>
      </w:r>
    </w:p>
    <w:p w:rsidR="000969BB" w:rsidRPr="002F604B" w:rsidRDefault="000969BB" w:rsidP="002F604B">
      <w:pPr>
        <w:pStyle w:val="EMEABodyText"/>
        <w:rPr>
          <w:lang w:val="ro-RO"/>
        </w:rPr>
      </w:pPr>
    </w:p>
    <w:p w:rsidR="000969BB" w:rsidRPr="002F604B" w:rsidRDefault="000969BB" w:rsidP="002F604B">
      <w:pPr>
        <w:pStyle w:val="EMEABodyText"/>
        <w:rPr>
          <w:lang w:val="ro-RO"/>
        </w:rPr>
      </w:pPr>
      <w:r w:rsidRPr="002F604B">
        <w:rPr>
          <w:u w:val="single"/>
          <w:lang w:val="ro-RO"/>
        </w:rPr>
        <w:t>Medicamente care conţin aliskiren</w:t>
      </w:r>
      <w:r w:rsidR="00AA3CB2" w:rsidRPr="00AA3CB2">
        <w:rPr>
          <w:u w:val="single"/>
          <w:lang w:val="ro-RO"/>
        </w:rPr>
        <w:t xml:space="preserve"> </w:t>
      </w:r>
      <w:r w:rsidR="00AA3CB2">
        <w:rPr>
          <w:u w:val="single"/>
          <w:lang w:val="ro-RO"/>
        </w:rPr>
        <w:t>sau inhibitori ai ECA</w:t>
      </w:r>
      <w:r w:rsidRPr="002F604B">
        <w:rPr>
          <w:lang w:val="ro-RO"/>
        </w:rPr>
        <w:t xml:space="preserve">: </w:t>
      </w:r>
      <w:r w:rsidR="00AA3CB2">
        <w:rPr>
          <w:lang w:val="ro-RO"/>
        </w:rPr>
        <w:t>d</w:t>
      </w:r>
      <w:r w:rsidR="00AA3CB2" w:rsidRPr="009D2A58">
        <w:rPr>
          <w:lang w:val="ro-RO"/>
        </w:rPr>
        <w:t>atele provenite din studii clinice au evidenţiat faptul că blocarea dublă a sistemului renină</w:t>
      </w:r>
      <w:r w:rsidR="00AA3CB2">
        <w:rPr>
          <w:lang w:val="ro-RO"/>
        </w:rPr>
        <w:noBreakHyphen/>
      </w:r>
      <w:r w:rsidR="00AA3CB2" w:rsidRPr="009D2A58">
        <w:rPr>
          <w:lang w:val="ro-RO"/>
        </w:rPr>
        <w:t>angiotensină</w:t>
      </w:r>
      <w:r w:rsidR="00AA3CB2">
        <w:rPr>
          <w:lang w:val="ro-RO"/>
        </w:rPr>
        <w:noBreakHyphen/>
      </w:r>
      <w:r w:rsidR="00AA3CB2" w:rsidRPr="009D2A58">
        <w:rPr>
          <w:lang w:val="ro-RO"/>
        </w:rPr>
        <w:t>aldosteron (SRAA), prin administrarea concomitentă a inhibitorilor ECA, blocanţilor receptorilor angiotensinei</w:t>
      </w:r>
      <w:r w:rsidR="00AA3CB2">
        <w:rPr>
          <w:lang w:val="ro-RO"/>
        </w:rPr>
        <w:t> </w:t>
      </w:r>
      <w:r w:rsidR="00AA3CB2" w:rsidRPr="009D2A58">
        <w:rPr>
          <w:lang w:val="ro-RO"/>
        </w:rPr>
        <w:t xml:space="preserve">II sau </w:t>
      </w:r>
      <w:r w:rsidR="00C63E2D">
        <w:rPr>
          <w:lang w:val="ro-RO"/>
        </w:rPr>
        <w:t xml:space="preserve">a </w:t>
      </w:r>
      <w:r w:rsidR="00AA3CB2" w:rsidRPr="009D2A58">
        <w:rPr>
          <w:lang w:val="ro-RO"/>
        </w:rPr>
        <w:t xml:space="preserve">aliskirenului, este asociată cu o frecvenţă mai mare a reacţiilor adverse, cum sunt hipotensiunea arterială, hiperkaliemia şi </w:t>
      </w:r>
      <w:r w:rsidR="00C63E2D">
        <w:rPr>
          <w:lang w:val="ro-RO"/>
        </w:rPr>
        <w:t xml:space="preserve">diminuarea </w:t>
      </w:r>
      <w:r w:rsidR="00C63E2D" w:rsidRPr="009D2A58">
        <w:rPr>
          <w:lang w:val="ro-RO"/>
        </w:rPr>
        <w:t>funcţi</w:t>
      </w:r>
      <w:r w:rsidR="00C63E2D">
        <w:rPr>
          <w:lang w:val="ro-RO"/>
        </w:rPr>
        <w:t>ei</w:t>
      </w:r>
      <w:r w:rsidR="00C63E2D" w:rsidRPr="009D2A58">
        <w:rPr>
          <w:lang w:val="ro-RO"/>
        </w:rPr>
        <w:t xml:space="preserve"> renal</w:t>
      </w:r>
      <w:r w:rsidR="00C63E2D">
        <w:rPr>
          <w:lang w:val="ro-RO"/>
        </w:rPr>
        <w:t>e</w:t>
      </w:r>
      <w:r w:rsidR="00C63E2D" w:rsidRPr="009D2A58">
        <w:rPr>
          <w:lang w:val="ro-RO"/>
        </w:rPr>
        <w:t xml:space="preserve"> </w:t>
      </w:r>
      <w:r w:rsidR="00AA3CB2" w:rsidRPr="009D2A58">
        <w:rPr>
          <w:lang w:val="ro-RO"/>
        </w:rPr>
        <w:t>(inclusiv insuficienţă renală acută), comparativ cu administrarea unui singur medicament care acţionează asupra SRAA (vezi pct. 4.3, 4.4 şi 5.1).</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u w:val="single"/>
          <w:lang w:val="ro-RO"/>
        </w:rPr>
        <w:t>Suplimente de potasiu şi diuretice care economisesc potasiu</w:t>
      </w:r>
      <w:r w:rsidRPr="002F604B">
        <w:rPr>
          <w:lang w:val="ro-RO"/>
        </w:rPr>
        <w:t>: pe baza experienţei cu alte medicamente care acţionează asupra sistemului renină-angiotensină, utilizarea concomitentă a diureticelor care economisesc potasiu, a suplimentelor de potasiu, a substituenţilor de sare care conţin potasiu sau a altor medicamente care pot creşte kaliemia (de exemplu, heparina) poate duce la creşterea kaliemiei şi, de aceea, nu este recomandată (vezi pct. 4.4).</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u w:val="single"/>
          <w:lang w:val="ro-RO"/>
        </w:rPr>
        <w:t>Litiu</w:t>
      </w:r>
      <w:r w:rsidRPr="002F604B">
        <w:rPr>
          <w:lang w:val="ro-RO"/>
        </w:rPr>
        <w:t>:</w:t>
      </w:r>
      <w:r w:rsidRPr="002F604B">
        <w:rPr>
          <w:b/>
          <w:lang w:val="ro-RO"/>
        </w:rPr>
        <w:t xml:space="preserve"> </w:t>
      </w:r>
      <w:r w:rsidRPr="002F604B">
        <w:rPr>
          <w:lang w:val="ro-RO"/>
        </w:rPr>
        <w:t xml:space="preserve">în timpul </w:t>
      </w:r>
      <w:r w:rsidR="00B342D0" w:rsidRPr="002F604B">
        <w:rPr>
          <w:lang w:val="ro-RO"/>
        </w:rPr>
        <w:t xml:space="preserve">administrării </w:t>
      </w:r>
      <w:r w:rsidR="00741C5E">
        <w:rPr>
          <w:lang w:val="ro-RO"/>
        </w:rPr>
        <w:t xml:space="preserve">concomitente de </w:t>
      </w:r>
      <w:r w:rsidRPr="002F604B">
        <w:rPr>
          <w:lang w:val="ro-RO"/>
        </w:rPr>
        <w:t>litiu cu inhibitori ai enzimei de conversie a angiotensinei</w:t>
      </w:r>
      <w:r w:rsidR="00B342D0" w:rsidRPr="002F604B">
        <w:rPr>
          <w:lang w:val="ro-RO"/>
        </w:rPr>
        <w:t>,</w:t>
      </w:r>
      <w:r w:rsidRPr="002F604B">
        <w:rPr>
          <w:lang w:val="ro-RO"/>
        </w:rPr>
        <w:t xml:space="preserve"> s-au raportat creşteri reversibile ale </w:t>
      </w:r>
      <w:r w:rsidR="00B342D0" w:rsidRPr="002F604B">
        <w:rPr>
          <w:lang w:val="ro-RO"/>
        </w:rPr>
        <w:t xml:space="preserve">concentraţiilor plasmatice </w:t>
      </w:r>
      <w:r w:rsidRPr="002F604B">
        <w:rPr>
          <w:lang w:val="ro-RO"/>
        </w:rPr>
        <w:t>şi toxicităţii litiului. Până în prezent, efecte similare s-au raportat foarte rar pentru irbesartan. De aceea, această asociere nu este recomandată (vezi pct. 4.4). Dacă asocierea se dovedeşte necesară, se recomandă monitorizarea atentă a litemiei.</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u w:val="single"/>
          <w:lang w:val="ro-RO"/>
        </w:rPr>
        <w:t>Antiinflamatoare nesteroidiene</w:t>
      </w:r>
      <w:r w:rsidRPr="002F604B">
        <w:rPr>
          <w:lang w:val="ro-RO"/>
        </w:rPr>
        <w:t xml:space="preserve">: atunci când se </w:t>
      </w:r>
      <w:r w:rsidR="00B342D0" w:rsidRPr="002F604B">
        <w:rPr>
          <w:lang w:val="ro-RO"/>
        </w:rPr>
        <w:t xml:space="preserve">administrează </w:t>
      </w:r>
      <w:r w:rsidRPr="002F604B">
        <w:rPr>
          <w:lang w:val="ro-RO"/>
        </w:rPr>
        <w:t>antagonişti ai receptorilor pentru angiotensină II concomitent cu antiinflamatoare nesteroidiene (adică inhibitori selectivi ai COX</w:t>
      </w:r>
      <w:r w:rsidR="00B342D0" w:rsidRPr="002F604B">
        <w:rPr>
          <w:lang w:val="ro-RO"/>
        </w:rPr>
        <w:t>-</w:t>
      </w:r>
      <w:r w:rsidRPr="002F604B">
        <w:rPr>
          <w:lang w:val="ro-RO"/>
        </w:rPr>
        <w:t xml:space="preserve">2, acid acetilsalicilic (&gt; 3 g/zi) şi </w:t>
      </w:r>
      <w:r w:rsidR="00B342D0" w:rsidRPr="002F604B">
        <w:rPr>
          <w:lang w:val="ro-RO"/>
        </w:rPr>
        <w:t xml:space="preserve">AINS </w:t>
      </w:r>
      <w:r w:rsidRPr="002F604B">
        <w:rPr>
          <w:lang w:val="ro-RO"/>
        </w:rPr>
        <w:t>neselective) poate să apară scăderea efectului antihipertensiv.</w:t>
      </w:r>
    </w:p>
    <w:p w:rsidR="00AB62FF" w:rsidRDefault="00AB62FF" w:rsidP="002F604B">
      <w:pPr>
        <w:pStyle w:val="EMEABodyText"/>
        <w:rPr>
          <w:lang w:val="ro-RO"/>
        </w:rPr>
      </w:pPr>
    </w:p>
    <w:p w:rsidR="00A2096F" w:rsidRPr="002F604B" w:rsidRDefault="00A2096F" w:rsidP="002F604B">
      <w:pPr>
        <w:pStyle w:val="EMEABodyText"/>
        <w:rPr>
          <w:lang w:val="ro-RO"/>
        </w:rPr>
      </w:pPr>
      <w:r w:rsidRPr="002F604B">
        <w:rPr>
          <w:lang w:val="ro-RO"/>
        </w:rPr>
        <w:t xml:space="preserve">Ca şi în cazul inhibitorilor </w:t>
      </w:r>
      <w:r w:rsidR="00B342D0" w:rsidRPr="002F604B">
        <w:rPr>
          <w:lang w:val="ro-RO"/>
        </w:rPr>
        <w:t>ECA</w:t>
      </w:r>
      <w:r w:rsidRPr="002F604B">
        <w:rPr>
          <w:lang w:val="ro-RO"/>
        </w:rPr>
        <w:t xml:space="preserve">, administrarea concomitentă de antagonişti ai receptorilor pentru angiotensină II cu antiinflamatoare nesteroidiene poate creşte riscul de deteriorare a funcţiei renale, cu posibilitatea apariţiei insuficienţei renale acute şi a creşterii kaliemiei, în special la pacienţii cu afectare prealabilă a funcţiei renale. Această asociere trebuie administrată cu prudenţă, în special </w:t>
      </w:r>
      <w:smartTag w:uri="urn:schemas-microsoft-com:office:smarttags" w:element="Street">
        <w:smartTagPr>
          <w:attr w:name="ProductID" w:val="la vârstnici. Pacienţii"/>
        </w:smartTagPr>
        <w:r w:rsidRPr="002F604B">
          <w:rPr>
            <w:lang w:val="ro-RO"/>
          </w:rPr>
          <w:t>la vârstnici. Pacienţii</w:t>
        </w:r>
      </w:smartTag>
      <w:r w:rsidRPr="002F604B">
        <w:rPr>
          <w:lang w:val="ro-RO"/>
        </w:rPr>
        <w:t xml:space="preserve"> trebuie hidrataţi adecvat şi trebuie monitorizată funcţia renală după iniţierea tratamentului asociat şi, ulterior, periodic.</w:t>
      </w:r>
    </w:p>
    <w:p w:rsidR="00E65CEB" w:rsidRDefault="00E65CEB" w:rsidP="00E65CEB">
      <w:pPr>
        <w:pStyle w:val="EMEABodyText"/>
        <w:rPr>
          <w:lang w:val="ro-RO"/>
        </w:rPr>
      </w:pPr>
    </w:p>
    <w:p w:rsidR="00E65CEB" w:rsidRDefault="00E65CEB" w:rsidP="00E65CEB">
      <w:pPr>
        <w:pStyle w:val="EMEABodyText"/>
        <w:rPr>
          <w:lang w:val="ro-RO"/>
        </w:rPr>
      </w:pPr>
      <w:r w:rsidRPr="004974BF">
        <w:rPr>
          <w:u w:val="single"/>
          <w:lang w:val="ro-RO"/>
        </w:rPr>
        <w:t>Repaglinidă</w:t>
      </w:r>
      <w:r>
        <w:rPr>
          <w:lang w:val="ro-RO"/>
        </w:rPr>
        <w:t xml:space="preserve">: irbesartanul poate inhiba </w:t>
      </w:r>
      <w:r w:rsidRPr="00D9777D">
        <w:rPr>
          <w:lang w:val="ro-RO"/>
        </w:rPr>
        <w:t>OATP1B1</w:t>
      </w:r>
      <w:r>
        <w:rPr>
          <w:lang w:val="ro-RO"/>
        </w:rPr>
        <w:t xml:space="preserve"> </w:t>
      </w:r>
      <w:r w:rsidRPr="00282174">
        <w:t>(</w:t>
      </w:r>
      <w:r w:rsidRPr="00282174">
        <w:rPr>
          <w:i/>
          <w:lang w:val="ro-RO"/>
        </w:rPr>
        <w:t>Organic Anion Transport Polypeptides 1B1</w:t>
      </w:r>
      <w:r>
        <w:rPr>
          <w:i/>
          <w:lang w:val="ro-RO"/>
        </w:rPr>
        <w:t>)</w:t>
      </w:r>
      <w:r>
        <w:rPr>
          <w:lang w:val="ro-RO"/>
        </w:rPr>
        <w:t>. În cadrul unui studiu clinic, s-a raportat faptul că irbesartanul a crescut valorile C</w:t>
      </w:r>
      <w:r w:rsidRPr="004974BF">
        <w:rPr>
          <w:vertAlign w:val="subscript"/>
          <w:lang w:val="ro-RO"/>
        </w:rPr>
        <w:t>max</w:t>
      </w:r>
      <w:r>
        <w:rPr>
          <w:lang w:val="ro-RO"/>
        </w:rPr>
        <w:t xml:space="preserve"> și ASC pentru repaglinidă (substrat al </w:t>
      </w:r>
      <w:r w:rsidRPr="00D9777D">
        <w:rPr>
          <w:lang w:val="ro-RO"/>
        </w:rPr>
        <w:t>OATP1B1</w:t>
      </w:r>
      <w:r>
        <w:rPr>
          <w:lang w:val="ro-RO"/>
        </w:rPr>
        <w:t>) de 1,8 ori și, respectiv, de 1,3 ori atunci când a fost administrat cu 1</w:t>
      </w:r>
      <w:r>
        <w:rPr>
          <w:lang w:val="en-US"/>
        </w:rPr>
        <w:t> </w:t>
      </w:r>
      <w:r>
        <w:rPr>
          <w:lang w:val="ro-RO"/>
        </w:rPr>
        <w:t xml:space="preserve">oră înainte de repaglinidă. În cadrul unui alt studiu, nu s-a raportat nicio interacțiune farmacocinetică relevantă atunci când cele două medicamente au fost administrate concomitent. Prin urmare, poate fi necesară ajustarea </w:t>
      </w:r>
      <w:r w:rsidRPr="00AB3554">
        <w:rPr>
          <w:lang w:val="ro-RO"/>
        </w:rPr>
        <w:t>dozei în tratamentul antidiabetic, cum este cea de</w:t>
      </w:r>
      <w:r>
        <w:rPr>
          <w:lang w:val="ro-RO"/>
        </w:rPr>
        <w:t xml:space="preserve"> repaglinidă (vezi pct. 4.4).</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u w:val="single"/>
          <w:lang w:val="ro-RO"/>
        </w:rPr>
        <w:t xml:space="preserve">Informaţii suplimentare </w:t>
      </w:r>
      <w:r w:rsidR="00B342D0" w:rsidRPr="002F604B">
        <w:rPr>
          <w:u w:val="single"/>
          <w:lang w:val="ro-RO"/>
        </w:rPr>
        <w:t xml:space="preserve">privind </w:t>
      </w:r>
      <w:r w:rsidRPr="002F604B">
        <w:rPr>
          <w:u w:val="single"/>
          <w:lang w:val="ro-RO"/>
        </w:rPr>
        <w:t>interacţiunile irbesartanului</w:t>
      </w:r>
      <w:r w:rsidRPr="002F604B">
        <w:rPr>
          <w:lang w:val="ro-RO"/>
        </w:rPr>
        <w:t>:</w:t>
      </w:r>
      <w:r w:rsidRPr="002F604B">
        <w:rPr>
          <w:b/>
          <w:lang w:val="ro-RO"/>
        </w:rPr>
        <w:t xml:space="preserve"> </w:t>
      </w:r>
      <w:r w:rsidRPr="002F604B">
        <w:rPr>
          <w:lang w:val="ro-RO"/>
        </w:rPr>
        <w:t>în studiile clinice, farmacocinetica irbesartanului nu a fost influenţată de administrarea hidroclorotiazidei. Irbesartanul este metabolizat în principal de către CYP2C9 şi în mai mică măsură, prin glucuronoconjugare. Nu s-au observat interacţiuni farmacocinetice sau farmacodinamice semnificative în cazul administrării de irbesartan</w:t>
      </w:r>
      <w:r w:rsidR="00B342D0" w:rsidRPr="002F604B">
        <w:rPr>
          <w:lang w:val="ro-RO"/>
        </w:rPr>
        <w:t xml:space="preserve"> în asociere</w:t>
      </w:r>
      <w:r w:rsidRPr="002F604B">
        <w:rPr>
          <w:lang w:val="ro-RO"/>
        </w:rPr>
        <w:t xml:space="preserve"> cu warfarină, un medicament metabolizat de CYP2C9. Nu s-au evaluat efectele inductorilor CYP2C9, cum </w:t>
      </w:r>
      <w:r w:rsidR="00B342D0" w:rsidRPr="002F604B">
        <w:rPr>
          <w:lang w:val="ro-RO"/>
        </w:rPr>
        <w:t xml:space="preserve">este </w:t>
      </w:r>
      <w:r w:rsidRPr="002F604B">
        <w:rPr>
          <w:lang w:val="ro-RO"/>
        </w:rPr>
        <w:t xml:space="preserve">rifampicina, asupra farmacocineticii irbesartanului. Farmacocinetica digoxinei nu a fost modificată prin administrarea concomitentă </w:t>
      </w:r>
      <w:r w:rsidR="00B342D0" w:rsidRPr="002F604B">
        <w:rPr>
          <w:lang w:val="ro-RO"/>
        </w:rPr>
        <w:t xml:space="preserve">a </w:t>
      </w:r>
      <w:r w:rsidRPr="002F604B">
        <w:rPr>
          <w:lang w:val="ro-RO"/>
        </w:rPr>
        <w:t>irbesartan</w:t>
      </w:r>
      <w:r w:rsidR="00B342D0" w:rsidRPr="002F604B">
        <w:rPr>
          <w:lang w:val="ro-RO"/>
        </w:rPr>
        <w:t>ului</w:t>
      </w:r>
      <w:r w:rsidRPr="002F604B">
        <w:rPr>
          <w:lang w:val="ro-RO"/>
        </w:rPr>
        <w:t>.</w:t>
      </w:r>
    </w:p>
    <w:p w:rsidR="00A2096F" w:rsidRPr="002F604B" w:rsidRDefault="00A2096F" w:rsidP="002F604B">
      <w:pPr>
        <w:pStyle w:val="EMEABodyText"/>
        <w:rPr>
          <w:lang w:val="ro-RO"/>
        </w:rPr>
      </w:pPr>
    </w:p>
    <w:p w:rsidR="00A2096F" w:rsidRPr="002F604B" w:rsidRDefault="00A2096F" w:rsidP="002F604B">
      <w:pPr>
        <w:pStyle w:val="EMEAHeading2"/>
        <w:rPr>
          <w:lang w:val="ro-RO"/>
        </w:rPr>
      </w:pPr>
      <w:r w:rsidRPr="002F604B">
        <w:rPr>
          <w:lang w:val="ro-RO"/>
        </w:rPr>
        <w:t>4.6</w:t>
      </w:r>
      <w:r w:rsidRPr="002F604B">
        <w:rPr>
          <w:lang w:val="ro-RO"/>
        </w:rPr>
        <w:tab/>
        <w:t>Fertilitatea, sarcina şi alăptarea</w:t>
      </w:r>
    </w:p>
    <w:p w:rsidR="00A2096F" w:rsidRPr="002F604B" w:rsidRDefault="00A2096F" w:rsidP="002F604B">
      <w:pPr>
        <w:pStyle w:val="EMEAHeading2"/>
        <w:rPr>
          <w:lang w:val="ro-RO"/>
        </w:rPr>
      </w:pPr>
    </w:p>
    <w:p w:rsidR="00A2096F" w:rsidRPr="002F604B" w:rsidRDefault="00A2096F" w:rsidP="002F604B">
      <w:pPr>
        <w:pStyle w:val="EMEABodyText"/>
        <w:keepNext/>
        <w:rPr>
          <w:u w:val="single"/>
          <w:lang w:val="ro-RO"/>
        </w:rPr>
      </w:pPr>
      <w:r w:rsidRPr="002F604B">
        <w:rPr>
          <w:u w:val="single"/>
          <w:lang w:val="ro-RO"/>
        </w:rPr>
        <w:t>Sarcina</w:t>
      </w:r>
    </w:p>
    <w:p w:rsidR="00A2096F" w:rsidRPr="002F604B" w:rsidRDefault="00A2096F" w:rsidP="002F604B">
      <w:pPr>
        <w:pStyle w:val="EMEABodyText"/>
        <w:keepNext/>
        <w:rPr>
          <w:b/>
          <w:lang w:val="ro-RO"/>
        </w:rPr>
      </w:pPr>
    </w:p>
    <w:p w:rsidR="00A2096F" w:rsidRPr="002F604B" w:rsidRDefault="00A2096F" w:rsidP="002F604B">
      <w:pPr>
        <w:pStyle w:val="EMEABodyText"/>
        <w:pBdr>
          <w:top w:val="single" w:sz="4" w:space="1" w:color="auto"/>
          <w:left w:val="single" w:sz="4" w:space="4" w:color="auto"/>
          <w:bottom w:val="single" w:sz="4" w:space="1" w:color="auto"/>
          <w:right w:val="single" w:sz="4" w:space="4" w:color="auto"/>
        </w:pBdr>
        <w:rPr>
          <w:lang w:val="ro-RO"/>
        </w:rPr>
      </w:pPr>
      <w:r w:rsidRPr="002F604B">
        <w:rPr>
          <w:lang w:val="ro-RO"/>
        </w:rPr>
        <w:t>Folosirea ARA II nu este recomandată în timpul primului trimestru de sarcină (vezi pct. 4.4). Folosirea ARA II este contraindicată în al doilea şi al treilea trimestru de sarcină (vezi pct. 4.3 şi 4.4).</w:t>
      </w:r>
    </w:p>
    <w:p w:rsidR="00A2096F" w:rsidRPr="002F604B" w:rsidRDefault="00A2096F" w:rsidP="002F604B">
      <w:pPr>
        <w:pStyle w:val="EMEABodyText"/>
        <w:rPr>
          <w:szCs w:val="22"/>
          <w:lang w:val="ro-RO"/>
        </w:rPr>
      </w:pPr>
    </w:p>
    <w:p w:rsidR="00A2096F" w:rsidRPr="002F604B" w:rsidRDefault="00C84B80" w:rsidP="002F604B">
      <w:pPr>
        <w:pStyle w:val="EMEABodyText"/>
        <w:rPr>
          <w:szCs w:val="22"/>
          <w:lang w:val="ro-RO"/>
        </w:rPr>
      </w:pPr>
      <w:r w:rsidRPr="002F604B">
        <w:rPr>
          <w:lang w:val="ro-RO"/>
        </w:rPr>
        <w:t xml:space="preserve">Dovezile </w:t>
      </w:r>
      <w:r w:rsidR="00A2096F" w:rsidRPr="002F604B">
        <w:rPr>
          <w:szCs w:val="22"/>
          <w:lang w:val="ro-RO"/>
        </w:rPr>
        <w:t>epidemiologic</w:t>
      </w:r>
      <w:r w:rsidRPr="002F604B">
        <w:rPr>
          <w:szCs w:val="22"/>
          <w:lang w:val="ro-RO"/>
        </w:rPr>
        <w:t>e</w:t>
      </w:r>
      <w:r w:rsidR="00A2096F" w:rsidRPr="002F604B">
        <w:rPr>
          <w:szCs w:val="22"/>
          <w:lang w:val="ro-RO"/>
        </w:rPr>
        <w:t xml:space="preserve"> </w:t>
      </w:r>
      <w:r w:rsidRPr="002F604B">
        <w:rPr>
          <w:lang w:val="ro-RO"/>
        </w:rPr>
        <w:t xml:space="preserve">privind </w:t>
      </w:r>
      <w:r w:rsidR="00A2096F" w:rsidRPr="002F604B">
        <w:rPr>
          <w:szCs w:val="22"/>
          <w:lang w:val="ro-RO"/>
        </w:rPr>
        <w:t>riscul de teratogenicitate după expunerea la inhibitori ECA în primul trimestru de sarcină nu a</w:t>
      </w:r>
      <w:r w:rsidR="00EC3B23">
        <w:rPr>
          <w:szCs w:val="22"/>
          <w:lang w:val="ro-RO"/>
        </w:rPr>
        <w:t>u</w:t>
      </w:r>
      <w:r w:rsidR="00A2096F" w:rsidRPr="002F604B">
        <w:rPr>
          <w:szCs w:val="22"/>
          <w:lang w:val="ro-RO"/>
        </w:rPr>
        <w:t xml:space="preserve"> fost </w:t>
      </w:r>
      <w:r w:rsidRPr="002F604B">
        <w:rPr>
          <w:lang w:val="ro-RO"/>
        </w:rPr>
        <w:t>concludente</w:t>
      </w:r>
      <w:r w:rsidR="00A2096F" w:rsidRPr="002F604B">
        <w:rPr>
          <w:szCs w:val="22"/>
          <w:lang w:val="ro-RO"/>
        </w:rPr>
        <w:t xml:space="preserve">; totuşi, nu poate fi exclusă o creştere mică a riscului. </w:t>
      </w:r>
      <w:r w:rsidRPr="002F604B">
        <w:rPr>
          <w:lang w:val="ro-RO"/>
        </w:rPr>
        <w:t xml:space="preserve">Deşi </w:t>
      </w:r>
      <w:r w:rsidR="00A2096F" w:rsidRPr="002F604B">
        <w:rPr>
          <w:szCs w:val="22"/>
          <w:lang w:val="ro-RO"/>
        </w:rPr>
        <w:t xml:space="preserve">nu există date epidemiologice controlate </w:t>
      </w:r>
      <w:r w:rsidRPr="002F604B">
        <w:rPr>
          <w:lang w:val="ro-RO"/>
        </w:rPr>
        <w:t xml:space="preserve">privind </w:t>
      </w:r>
      <w:r w:rsidR="00A2096F" w:rsidRPr="002F604B">
        <w:rPr>
          <w:szCs w:val="22"/>
          <w:lang w:val="ro-RO"/>
        </w:rPr>
        <w:t xml:space="preserve">riscul tratamentului cu </w:t>
      </w:r>
      <w:r w:rsidRPr="002F604B">
        <w:rPr>
          <w:szCs w:val="22"/>
          <w:lang w:val="ro-RO"/>
        </w:rPr>
        <w:t>a</w:t>
      </w:r>
      <w:r w:rsidR="00A2096F" w:rsidRPr="002F604B">
        <w:rPr>
          <w:szCs w:val="22"/>
          <w:lang w:val="ro-RO"/>
        </w:rPr>
        <w:t xml:space="preserve">ntagonişti ai </w:t>
      </w:r>
      <w:r w:rsidRPr="002F604B">
        <w:rPr>
          <w:szCs w:val="22"/>
          <w:lang w:val="ro-RO"/>
        </w:rPr>
        <w:t>r</w:t>
      </w:r>
      <w:r w:rsidR="00A2096F" w:rsidRPr="002F604B">
        <w:rPr>
          <w:szCs w:val="22"/>
          <w:lang w:val="ro-RO"/>
        </w:rPr>
        <w:t xml:space="preserve">eceptorilor pentru </w:t>
      </w:r>
      <w:r w:rsidRPr="002F604B">
        <w:rPr>
          <w:szCs w:val="22"/>
          <w:lang w:val="ro-RO"/>
        </w:rPr>
        <w:t>a</w:t>
      </w:r>
      <w:r w:rsidR="00A2096F" w:rsidRPr="002F604B">
        <w:rPr>
          <w:szCs w:val="22"/>
          <w:lang w:val="ro-RO"/>
        </w:rPr>
        <w:t>ngiotensină II (ARA</w:t>
      </w:r>
      <w:r w:rsidRPr="002F604B">
        <w:rPr>
          <w:szCs w:val="22"/>
          <w:lang w:val="ro-RO"/>
        </w:rPr>
        <w:t> </w:t>
      </w:r>
      <w:r w:rsidR="00A2096F" w:rsidRPr="002F604B">
        <w:rPr>
          <w:szCs w:val="22"/>
          <w:lang w:val="ro-RO"/>
        </w:rPr>
        <w:t>II), risc</w:t>
      </w:r>
      <w:r w:rsidRPr="002F604B">
        <w:rPr>
          <w:lang w:val="ro-RO"/>
        </w:rPr>
        <w:t>uri</w:t>
      </w:r>
      <w:r w:rsidR="00A2096F" w:rsidRPr="002F604B">
        <w:rPr>
          <w:szCs w:val="22"/>
          <w:lang w:val="ro-RO"/>
        </w:rPr>
        <w:t xml:space="preserve"> similar</w:t>
      </w:r>
      <w:r w:rsidRPr="002F604B">
        <w:rPr>
          <w:szCs w:val="22"/>
          <w:lang w:val="ro-RO"/>
        </w:rPr>
        <w:t>e</w:t>
      </w:r>
      <w:r w:rsidR="00A2096F" w:rsidRPr="002F604B">
        <w:rPr>
          <w:szCs w:val="22"/>
          <w:lang w:val="ro-RO"/>
        </w:rPr>
        <w:t xml:space="preserve"> pot să existe pentru această clasă de medicamente. Cu excepţia cazului în care continuarea terapiei cu ARA II este considerată esenţială, </w:t>
      </w:r>
      <w:r w:rsidRPr="002F604B">
        <w:rPr>
          <w:lang w:val="ro-RO"/>
        </w:rPr>
        <w:t xml:space="preserve">tratamentul </w:t>
      </w:r>
      <w:r w:rsidR="00A2096F" w:rsidRPr="002F604B">
        <w:rPr>
          <w:szCs w:val="22"/>
          <w:lang w:val="ro-RO"/>
        </w:rPr>
        <w:t>pacientel</w:t>
      </w:r>
      <w:r w:rsidRPr="002F604B">
        <w:rPr>
          <w:szCs w:val="22"/>
          <w:lang w:val="ro-RO"/>
        </w:rPr>
        <w:t>or</w:t>
      </w:r>
      <w:r w:rsidR="00A2096F" w:rsidRPr="002F604B">
        <w:rPr>
          <w:szCs w:val="22"/>
          <w:lang w:val="ro-RO"/>
        </w:rPr>
        <w:t xml:space="preserve"> care planifică să rămână gravide trebuie </w:t>
      </w:r>
      <w:r w:rsidRPr="002F604B">
        <w:rPr>
          <w:lang w:val="ro-RO"/>
        </w:rPr>
        <w:t xml:space="preserve">schimbat cu </w:t>
      </w:r>
      <w:r w:rsidR="00A2096F" w:rsidRPr="002F604B">
        <w:rPr>
          <w:szCs w:val="22"/>
          <w:lang w:val="ro-RO"/>
        </w:rPr>
        <w:t>medicamente antihipertensive alternative</w:t>
      </w:r>
      <w:r w:rsidRPr="002F604B">
        <w:rPr>
          <w:szCs w:val="22"/>
          <w:lang w:val="ro-RO"/>
        </w:rPr>
        <w:t>,</w:t>
      </w:r>
      <w:r w:rsidR="00A2096F" w:rsidRPr="002F604B">
        <w:rPr>
          <w:szCs w:val="22"/>
          <w:lang w:val="ro-RO"/>
        </w:rPr>
        <w:t xml:space="preserve"> care au un profil de siguranţă stabilit pentru folosirea în sarcină. Atunci când este </w:t>
      </w:r>
      <w:r w:rsidRPr="002F604B">
        <w:rPr>
          <w:lang w:val="ro-RO"/>
        </w:rPr>
        <w:t xml:space="preserve">constatată </w:t>
      </w:r>
      <w:r w:rsidR="00A2096F" w:rsidRPr="002F604B">
        <w:rPr>
          <w:szCs w:val="22"/>
          <w:lang w:val="ro-RO"/>
        </w:rPr>
        <w:t xml:space="preserve">prezenţa sarcinii, tratamentul cu ARA II trebuie </w:t>
      </w:r>
      <w:r w:rsidRPr="002F604B">
        <w:rPr>
          <w:lang w:val="ro-RO"/>
        </w:rPr>
        <w:t xml:space="preserve">oprit </w:t>
      </w:r>
      <w:r w:rsidR="00A2096F" w:rsidRPr="002F604B">
        <w:rPr>
          <w:szCs w:val="22"/>
          <w:lang w:val="ro-RO"/>
        </w:rPr>
        <w:t>imediat şi</w:t>
      </w:r>
      <w:r w:rsidRPr="002F604B">
        <w:rPr>
          <w:szCs w:val="22"/>
          <w:lang w:val="ro-RO"/>
        </w:rPr>
        <w:t>,</w:t>
      </w:r>
      <w:r w:rsidR="00A2096F" w:rsidRPr="002F604B">
        <w:rPr>
          <w:szCs w:val="22"/>
          <w:lang w:val="ro-RO"/>
        </w:rPr>
        <w:t xml:space="preserve"> dacă este cazul</w:t>
      </w:r>
      <w:r w:rsidR="009C118F" w:rsidRPr="002F604B">
        <w:rPr>
          <w:szCs w:val="22"/>
          <w:lang w:val="ro-RO"/>
        </w:rPr>
        <w:t>,</w:t>
      </w:r>
      <w:r w:rsidR="00A2096F" w:rsidRPr="002F604B">
        <w:rPr>
          <w:szCs w:val="22"/>
          <w:lang w:val="ro-RO"/>
        </w:rPr>
        <w:t xml:space="preserve"> trebuie începută terapi</w:t>
      </w:r>
      <w:r w:rsidR="002A44FA">
        <w:rPr>
          <w:szCs w:val="22"/>
          <w:lang w:val="ro-RO"/>
        </w:rPr>
        <w:t>a</w:t>
      </w:r>
      <w:r w:rsidR="00A2096F" w:rsidRPr="002F604B">
        <w:rPr>
          <w:szCs w:val="22"/>
          <w:lang w:val="ro-RO"/>
        </w:rPr>
        <w:t xml:space="preserve"> alternativă.</w:t>
      </w:r>
    </w:p>
    <w:p w:rsidR="00A2096F" w:rsidRPr="002F604B" w:rsidRDefault="00A2096F" w:rsidP="002F604B">
      <w:pPr>
        <w:pStyle w:val="EMEABodyText"/>
        <w:rPr>
          <w:szCs w:val="22"/>
          <w:lang w:val="ro-RO"/>
        </w:rPr>
      </w:pPr>
    </w:p>
    <w:p w:rsidR="00A2096F" w:rsidRPr="002F604B" w:rsidRDefault="00A2096F" w:rsidP="002F604B">
      <w:pPr>
        <w:pStyle w:val="EMEABodyText"/>
        <w:rPr>
          <w:szCs w:val="22"/>
          <w:lang w:val="ro-RO"/>
        </w:rPr>
      </w:pPr>
      <w:r w:rsidRPr="002F604B">
        <w:rPr>
          <w:szCs w:val="22"/>
          <w:lang w:val="ro-RO"/>
        </w:rPr>
        <w:t>Este cunoscut faptul că expunerea la terapia cu ARA II în al doilea şi al treilea trimestru de sarcină induce fetotoxicitate la om (scăderea funcţiei renale, oligohidramnios, osificarea întârziată a craniului) şi toxicitate neonatală (insuficienţă renală, hipotensiune</w:t>
      </w:r>
      <w:r w:rsidR="00B41F30" w:rsidRPr="002F604B">
        <w:rPr>
          <w:lang w:val="ro-RO"/>
        </w:rPr>
        <w:t xml:space="preserve"> arterială</w:t>
      </w:r>
      <w:r w:rsidRPr="002F604B">
        <w:rPr>
          <w:szCs w:val="22"/>
          <w:lang w:val="ro-RO"/>
        </w:rPr>
        <w:t xml:space="preserve">, hiperpotasemie). </w:t>
      </w:r>
      <w:r w:rsidRPr="002F604B">
        <w:rPr>
          <w:lang w:val="ro-RO"/>
        </w:rPr>
        <w:t>(Vezi pct. 5.3).</w:t>
      </w:r>
    </w:p>
    <w:p w:rsidR="000732CB" w:rsidRDefault="000732CB" w:rsidP="002F604B">
      <w:pPr>
        <w:pStyle w:val="EMEABodyText"/>
        <w:rPr>
          <w:szCs w:val="22"/>
          <w:lang w:val="ro-RO"/>
        </w:rPr>
      </w:pPr>
    </w:p>
    <w:p w:rsidR="00A2096F" w:rsidRPr="002F604B" w:rsidRDefault="00A2096F" w:rsidP="002F604B">
      <w:pPr>
        <w:pStyle w:val="EMEABodyText"/>
        <w:rPr>
          <w:szCs w:val="22"/>
          <w:lang w:val="ro-RO"/>
        </w:rPr>
      </w:pPr>
      <w:r w:rsidRPr="002F604B">
        <w:rPr>
          <w:szCs w:val="22"/>
          <w:lang w:val="ro-RO"/>
        </w:rPr>
        <w:t>Dacă s-a produs expunerea la ARA II din al doilea trimestru de sarcină, se recomandă verificarea prin ecografie a funcţiei renale şi a craniului.</w:t>
      </w:r>
    </w:p>
    <w:p w:rsidR="000732CB" w:rsidRDefault="000732CB" w:rsidP="002F604B">
      <w:pPr>
        <w:pStyle w:val="EMEABodyText"/>
        <w:rPr>
          <w:szCs w:val="22"/>
          <w:lang w:val="ro-RO"/>
        </w:rPr>
      </w:pPr>
    </w:p>
    <w:p w:rsidR="00A2096F" w:rsidRPr="002F604B" w:rsidRDefault="00A2096F" w:rsidP="002F604B">
      <w:pPr>
        <w:pStyle w:val="EMEABodyText"/>
        <w:rPr>
          <w:szCs w:val="22"/>
          <w:lang w:val="ro-RO"/>
        </w:rPr>
      </w:pPr>
      <w:r w:rsidRPr="002F604B">
        <w:rPr>
          <w:szCs w:val="22"/>
          <w:lang w:val="ro-RO"/>
        </w:rPr>
        <w:t xml:space="preserve">Copiii ai căror mame au luat ARA II trebuie atent monitorizaţi pentru hipotensiune </w:t>
      </w:r>
      <w:r w:rsidR="00B41F30" w:rsidRPr="002F604B">
        <w:rPr>
          <w:lang w:val="ro-RO"/>
        </w:rPr>
        <w:t>arterială</w:t>
      </w:r>
      <w:r w:rsidR="00B41F30" w:rsidRPr="002F604B">
        <w:rPr>
          <w:szCs w:val="22"/>
          <w:lang w:val="ro-RO"/>
        </w:rPr>
        <w:t xml:space="preserve"> </w:t>
      </w:r>
      <w:r w:rsidRPr="002F604B">
        <w:rPr>
          <w:szCs w:val="22"/>
          <w:lang w:val="ro-RO"/>
        </w:rPr>
        <w:t>(vezi pct. 4.3 şi 4.4).</w:t>
      </w:r>
    </w:p>
    <w:p w:rsidR="00A2096F" w:rsidRPr="002F604B" w:rsidRDefault="00A2096F" w:rsidP="002F604B">
      <w:pPr>
        <w:pStyle w:val="EMEABodyText"/>
        <w:rPr>
          <w:lang w:val="ro-RO"/>
        </w:rPr>
      </w:pPr>
    </w:p>
    <w:p w:rsidR="00A2096F" w:rsidRDefault="00A2096F" w:rsidP="00A2096F">
      <w:pPr>
        <w:pStyle w:val="EMEABodyText"/>
        <w:keepNext/>
        <w:rPr>
          <w:b/>
          <w:lang w:val="ro-RO"/>
        </w:rPr>
      </w:pPr>
      <w:r w:rsidRPr="009377B5">
        <w:rPr>
          <w:u w:val="single"/>
          <w:lang w:val="ro-RO"/>
        </w:rPr>
        <w:t>Alăptarea</w:t>
      </w:r>
    </w:p>
    <w:p w:rsidR="00A2096F" w:rsidRDefault="00A2096F" w:rsidP="00A2096F">
      <w:pPr>
        <w:pStyle w:val="EMEAHeading2"/>
        <w:rPr>
          <w:lang w:val="ro-RO"/>
        </w:rPr>
      </w:pPr>
    </w:p>
    <w:p w:rsidR="00A2096F" w:rsidRPr="00E37FBE" w:rsidRDefault="00A2096F" w:rsidP="00A2096F">
      <w:pPr>
        <w:pStyle w:val="EMEABodyText"/>
        <w:rPr>
          <w:lang w:val="ro-RO"/>
        </w:rPr>
      </w:pPr>
      <w:r>
        <w:rPr>
          <w:szCs w:val="22"/>
          <w:lang w:val="ro-RO"/>
        </w:rPr>
        <w:t xml:space="preserve">Deoarece nu sunt disponibile date privind utilizarea </w:t>
      </w:r>
      <w:r>
        <w:rPr>
          <w:lang w:val="ro-RO"/>
        </w:rPr>
        <w:t>Aprovel</w:t>
      </w:r>
      <w:r w:rsidRPr="00E37FBE">
        <w:rPr>
          <w:lang w:val="ro-RO"/>
        </w:rPr>
        <w:t xml:space="preserve"> </w:t>
      </w:r>
      <w:r>
        <w:rPr>
          <w:szCs w:val="22"/>
          <w:lang w:val="ro-RO"/>
        </w:rPr>
        <w:t>în timpul alăptării, nu se recomandă administrarea Aprovel şi sunt de preferat tratamente alternative cu profile de siguranţă mai bine stabilite în timpul alăptării, în special atunci când sunt alăptaţi nou-născuţi sau sugari prematuri.</w:t>
      </w:r>
    </w:p>
    <w:p w:rsidR="00A2096F" w:rsidRDefault="00A2096F" w:rsidP="00A2096F">
      <w:pPr>
        <w:pStyle w:val="EMEABodyText"/>
        <w:rPr>
          <w:lang w:val="ro-RO"/>
        </w:rPr>
      </w:pPr>
    </w:p>
    <w:p w:rsidR="00A2096F" w:rsidRDefault="00A2096F" w:rsidP="00A2096F">
      <w:pPr>
        <w:pStyle w:val="EMEABodyText"/>
        <w:rPr>
          <w:lang w:val="ro-RO"/>
        </w:rPr>
      </w:pPr>
      <w:r w:rsidRPr="00791EE6">
        <w:rPr>
          <w:noProof/>
          <w:lang w:val="ro-RO"/>
        </w:rPr>
        <w:t>Nu se cunoaşte dacă irbesartanul sau metaboliţii acestuia se excretă în laptele uman.</w:t>
      </w:r>
    </w:p>
    <w:p w:rsidR="00A2096F" w:rsidRDefault="00A2096F" w:rsidP="00A2096F">
      <w:pPr>
        <w:pStyle w:val="EMEABodyText"/>
        <w:rPr>
          <w:lang w:val="ro-RO"/>
        </w:rPr>
      </w:pPr>
      <w:r w:rsidRPr="00791EE6">
        <w:rPr>
          <w:noProof/>
          <w:lang w:val="ro-RO"/>
        </w:rPr>
        <w:t>Datele farmacodinamice/toxicologice</w:t>
      </w:r>
      <w:r w:rsidR="00B41F30" w:rsidRPr="00B41F30">
        <w:rPr>
          <w:noProof/>
          <w:lang w:val="ro-RO"/>
        </w:rPr>
        <w:t xml:space="preserve"> </w:t>
      </w:r>
      <w:r w:rsidR="00B41F30">
        <w:rPr>
          <w:noProof/>
          <w:lang w:val="ro-RO"/>
        </w:rPr>
        <w:t>disponibile</w:t>
      </w:r>
      <w:r w:rsidRPr="00791EE6">
        <w:rPr>
          <w:noProof/>
          <w:lang w:val="ro-RO"/>
        </w:rPr>
        <w:t xml:space="preserve"> la şobolan au evidenţiat excreţia irbesartanului sau a metaboliţilor acestuia în lapte (pentru informaţii detaliate, vezi pct. 5.3).</w:t>
      </w:r>
    </w:p>
    <w:p w:rsidR="00A2096F" w:rsidRDefault="00A2096F" w:rsidP="00A2096F">
      <w:pPr>
        <w:pStyle w:val="EMEABodyText"/>
        <w:rPr>
          <w:lang w:val="ro-RO"/>
        </w:rPr>
      </w:pPr>
    </w:p>
    <w:p w:rsidR="00A2096F" w:rsidRPr="00354BF9" w:rsidRDefault="00A2096F" w:rsidP="00A2096F">
      <w:pPr>
        <w:pStyle w:val="EMEABodyText"/>
        <w:rPr>
          <w:u w:val="single"/>
          <w:lang w:val="ro-RO"/>
        </w:rPr>
      </w:pPr>
      <w:r w:rsidRPr="00354BF9">
        <w:rPr>
          <w:u w:val="single"/>
          <w:lang w:val="ro-RO"/>
        </w:rPr>
        <w:t>Fertilitatea</w:t>
      </w:r>
    </w:p>
    <w:p w:rsidR="00A2096F" w:rsidRDefault="00A2096F" w:rsidP="00A2096F">
      <w:pPr>
        <w:pStyle w:val="EMEABodyText"/>
        <w:rPr>
          <w:lang w:val="ro-RO"/>
        </w:rPr>
      </w:pPr>
    </w:p>
    <w:p w:rsidR="00A2096F" w:rsidRDefault="00A2096F" w:rsidP="00A2096F">
      <w:pPr>
        <w:pStyle w:val="EMEABodyText"/>
        <w:rPr>
          <w:lang w:val="ro-RO"/>
        </w:rPr>
      </w:pPr>
      <w:r>
        <w:rPr>
          <w:lang w:val="ro-RO"/>
        </w:rPr>
        <w:t>Irbesartanul nu a avut niciun efect asupra fertilităţii la şobolanii trataţi şi nici asupra puilor acestora la doze</w:t>
      </w:r>
      <w:r w:rsidR="00B41F30" w:rsidRPr="00B41F30">
        <w:rPr>
          <w:lang w:val="ro-RO"/>
        </w:rPr>
        <w:t xml:space="preserve"> </w:t>
      </w:r>
      <w:r w:rsidR="00B41F30">
        <w:rPr>
          <w:lang w:val="ro-RO"/>
        </w:rPr>
        <w:t>până la valori</w:t>
      </w:r>
      <w:r>
        <w:rPr>
          <w:lang w:val="ro-RO"/>
        </w:rPr>
        <w:t xml:space="preserve"> care determină primele semne de toxicitate la părinţi (vezi pct. 5.3).</w:t>
      </w:r>
    </w:p>
    <w:p w:rsidR="00A2096F" w:rsidRPr="00E37FBE" w:rsidRDefault="00A2096F" w:rsidP="00A2096F">
      <w:pPr>
        <w:pStyle w:val="EMEABodyText"/>
        <w:rPr>
          <w:lang w:val="ro-RO"/>
        </w:rPr>
      </w:pPr>
    </w:p>
    <w:p w:rsidR="00A2096F" w:rsidRPr="00B90108" w:rsidRDefault="00A2096F" w:rsidP="00A2096F">
      <w:pPr>
        <w:pStyle w:val="EMEAHeading2"/>
        <w:rPr>
          <w:lang w:val="ro-RO"/>
        </w:rPr>
      </w:pPr>
      <w:r w:rsidRPr="00B90108">
        <w:rPr>
          <w:lang w:val="ro-RO"/>
        </w:rPr>
        <w:t>4.7</w:t>
      </w:r>
      <w:r w:rsidRPr="00B90108">
        <w:rPr>
          <w:lang w:val="ro-RO"/>
        </w:rPr>
        <w:tab/>
        <w:t>Efecte asupra capacităţii de a conduce vehicule şi de a folosi utilaje</w:t>
      </w:r>
    </w:p>
    <w:p w:rsidR="00A2096F" w:rsidRPr="00B90108" w:rsidRDefault="00A2096F" w:rsidP="00A2096F">
      <w:pPr>
        <w:pStyle w:val="EMEAHeading2"/>
        <w:rPr>
          <w:lang w:val="ro-RO"/>
        </w:rPr>
      </w:pPr>
    </w:p>
    <w:p w:rsidR="00A2096F" w:rsidRPr="00E37FBE" w:rsidRDefault="00A2096F" w:rsidP="00A2096F">
      <w:pPr>
        <w:pStyle w:val="EMEABodyText"/>
        <w:rPr>
          <w:lang w:val="ro-RO"/>
        </w:rPr>
      </w:pPr>
      <w:r>
        <w:rPr>
          <w:lang w:val="ro-RO"/>
        </w:rPr>
        <w:t>Ţ</w:t>
      </w:r>
      <w:r w:rsidRPr="00E37FBE">
        <w:rPr>
          <w:lang w:val="ro-RO"/>
        </w:rPr>
        <w:t>inând cont de proprietăţile sale farmacodinamice, este puţin probabil ca irbesartanul să afecteze capacit</w:t>
      </w:r>
      <w:r>
        <w:rPr>
          <w:lang w:val="ro-RO"/>
        </w:rPr>
        <w:t>ate</w:t>
      </w:r>
      <w:r w:rsidR="00CE31ED">
        <w:rPr>
          <w:lang w:val="ro-RO"/>
        </w:rPr>
        <w:t>a de a conduce vehicule sau de a folosi utilaje</w:t>
      </w:r>
      <w:r w:rsidRPr="00E37FBE">
        <w:rPr>
          <w:lang w:val="ro-RO"/>
        </w:rPr>
        <w:t xml:space="preserve">. În cazul conducerii de vehicule sau </w:t>
      </w:r>
      <w:r w:rsidR="00B41F30">
        <w:rPr>
          <w:lang w:val="ro-RO"/>
        </w:rPr>
        <w:t>al</w:t>
      </w:r>
      <w:r w:rsidR="00B41F30" w:rsidRPr="00F20731">
        <w:rPr>
          <w:lang w:val="ro-RO"/>
        </w:rPr>
        <w:t xml:space="preserve"> </w:t>
      </w:r>
      <w:r w:rsidRPr="00E37FBE">
        <w:rPr>
          <w:lang w:val="ro-RO"/>
        </w:rPr>
        <w:t xml:space="preserve">folosirii de utilaje, trebuie să se </w:t>
      </w:r>
      <w:r>
        <w:rPr>
          <w:lang w:val="ro-RO"/>
        </w:rPr>
        <w:t xml:space="preserve">ia în considerare </w:t>
      </w:r>
      <w:r w:rsidRPr="00E37FBE">
        <w:rPr>
          <w:lang w:val="ro-RO"/>
        </w:rPr>
        <w:t>că</w:t>
      </w:r>
      <w:r w:rsidR="00B41F30">
        <w:rPr>
          <w:lang w:val="ro-RO"/>
        </w:rPr>
        <w:t>,</w:t>
      </w:r>
      <w:r w:rsidRPr="00E37FBE">
        <w:rPr>
          <w:lang w:val="ro-RO"/>
        </w:rPr>
        <w:t xml:space="preserve"> în </w:t>
      </w:r>
      <w:r>
        <w:rPr>
          <w:lang w:val="ro-RO"/>
        </w:rPr>
        <w:t xml:space="preserve">timpul </w:t>
      </w:r>
      <w:r w:rsidRPr="00E37FBE">
        <w:rPr>
          <w:lang w:val="ro-RO"/>
        </w:rPr>
        <w:t>tratamentului</w:t>
      </w:r>
      <w:r w:rsidR="00B41F30">
        <w:rPr>
          <w:lang w:val="ro-RO"/>
        </w:rPr>
        <w:t>,</w:t>
      </w:r>
      <w:r w:rsidRPr="00E37FBE">
        <w:rPr>
          <w:lang w:val="ro-RO"/>
        </w:rPr>
        <w:t xml:space="preserve"> pot apărea </w:t>
      </w:r>
      <w:r w:rsidR="00B41F30">
        <w:rPr>
          <w:lang w:val="ro-RO"/>
        </w:rPr>
        <w:t>ameţeli</w:t>
      </w:r>
      <w:r w:rsidR="00B41F30" w:rsidRPr="00F20731">
        <w:rPr>
          <w:lang w:val="ro-RO"/>
        </w:rPr>
        <w:t xml:space="preserve"> </w:t>
      </w:r>
      <w:r w:rsidRPr="00E37FBE">
        <w:rPr>
          <w:lang w:val="ro-RO"/>
        </w:rPr>
        <w:t>sau oboseală.</w:t>
      </w:r>
    </w:p>
    <w:p w:rsidR="00A2096F" w:rsidRPr="00E37FBE" w:rsidRDefault="00A2096F" w:rsidP="00A2096F">
      <w:pPr>
        <w:pStyle w:val="EMEABodyText"/>
        <w:rPr>
          <w:lang w:val="ro-RO"/>
        </w:rPr>
      </w:pPr>
    </w:p>
    <w:p w:rsidR="00A2096F" w:rsidRDefault="00A2096F" w:rsidP="00A2096F">
      <w:pPr>
        <w:pStyle w:val="EMEAHeading2"/>
        <w:rPr>
          <w:lang w:val="ro-RO"/>
        </w:rPr>
      </w:pPr>
      <w:r w:rsidRPr="00E37FBE">
        <w:rPr>
          <w:lang w:val="ro-RO"/>
        </w:rPr>
        <w:t>4.8</w:t>
      </w:r>
      <w:r w:rsidRPr="00E37FBE">
        <w:rPr>
          <w:lang w:val="ro-RO"/>
        </w:rPr>
        <w:tab/>
        <w:t>Reacţii adverse</w:t>
      </w:r>
    </w:p>
    <w:p w:rsidR="00A2096F" w:rsidRDefault="00A2096F" w:rsidP="00A2096F">
      <w:pPr>
        <w:pStyle w:val="EMEABodyText"/>
        <w:keepNext/>
        <w:rPr>
          <w:lang w:val="ro-RO"/>
        </w:rPr>
      </w:pPr>
    </w:p>
    <w:p w:rsidR="00A2096F" w:rsidRDefault="00A2096F" w:rsidP="00A2096F">
      <w:pPr>
        <w:pStyle w:val="EMEABodyText"/>
        <w:rPr>
          <w:lang w:val="ro-RO"/>
        </w:rPr>
      </w:pPr>
      <w:r>
        <w:rPr>
          <w:lang w:val="ro-RO"/>
        </w:rPr>
        <w:t>Î</w:t>
      </w:r>
      <w:r w:rsidRPr="00E37FBE">
        <w:rPr>
          <w:lang w:val="ro-RO"/>
        </w:rPr>
        <w:t xml:space="preserve">n studiile clinice controlate </w:t>
      </w:r>
      <w:r>
        <w:rPr>
          <w:lang w:val="ro-RO"/>
        </w:rPr>
        <w:t xml:space="preserve">cu </w:t>
      </w:r>
      <w:r w:rsidRPr="00E37FBE">
        <w:rPr>
          <w:lang w:val="ro-RO"/>
        </w:rPr>
        <w:t xml:space="preserve">placebo, la pacienţi cu hipertensiune arterială, incidenţa totală a evenimentelor adverse nu a prezentat diferenţe între grupul tratat cu irbesartan (56,2%) şi grupul </w:t>
      </w:r>
      <w:r>
        <w:rPr>
          <w:lang w:val="ro-RO"/>
        </w:rPr>
        <w:t xml:space="preserve">la </w:t>
      </w:r>
      <w:r w:rsidRPr="00E37FBE">
        <w:rPr>
          <w:lang w:val="ro-RO"/>
        </w:rPr>
        <w:t xml:space="preserve">care </w:t>
      </w:r>
      <w:r>
        <w:rPr>
          <w:lang w:val="ro-RO"/>
        </w:rPr>
        <w:t>s-</w:t>
      </w:r>
      <w:r w:rsidRPr="00E37FBE">
        <w:rPr>
          <w:lang w:val="ro-RO"/>
        </w:rPr>
        <w:t xml:space="preserve">a </w:t>
      </w:r>
      <w:r>
        <w:rPr>
          <w:lang w:val="ro-RO"/>
        </w:rPr>
        <w:t xml:space="preserve">administrat </w:t>
      </w:r>
      <w:r w:rsidRPr="00E37FBE">
        <w:rPr>
          <w:lang w:val="ro-RO"/>
        </w:rPr>
        <w:t>placebo (56,5%). Întreruperile tratamentului d</w:t>
      </w:r>
      <w:r>
        <w:rPr>
          <w:lang w:val="ro-RO"/>
        </w:rPr>
        <w:t xml:space="preserve">in cauza </w:t>
      </w:r>
      <w:r w:rsidRPr="00E37FBE">
        <w:rPr>
          <w:lang w:val="ro-RO"/>
        </w:rPr>
        <w:t xml:space="preserve">oricărui eveniment advers, clinic sau paraclinic, au fost mai puţin frecvente la pacienţii trataţi cu irbesartan (3,3%) decât la cei </w:t>
      </w:r>
      <w:r>
        <w:rPr>
          <w:lang w:val="ro-RO"/>
        </w:rPr>
        <w:t xml:space="preserve">la </w:t>
      </w:r>
      <w:r w:rsidRPr="00E37FBE">
        <w:rPr>
          <w:lang w:val="ro-RO"/>
        </w:rPr>
        <w:t xml:space="preserve">care </w:t>
      </w:r>
      <w:r>
        <w:rPr>
          <w:lang w:val="ro-RO"/>
        </w:rPr>
        <w:t>s-</w:t>
      </w:r>
      <w:r w:rsidRPr="00E37FBE">
        <w:rPr>
          <w:lang w:val="ro-RO"/>
        </w:rPr>
        <w:t>a</w:t>
      </w:r>
      <w:r>
        <w:rPr>
          <w:lang w:val="ro-RO"/>
        </w:rPr>
        <w:t xml:space="preserve"> administrat</w:t>
      </w:r>
      <w:r w:rsidRPr="00E37FBE">
        <w:rPr>
          <w:lang w:val="ro-RO"/>
        </w:rPr>
        <w:t xml:space="preserve"> placebo (4,5%). Incidenţa evenimentelor adverse nu a fost dependentă de doză (în intervalul dozelor recomandate), de sex, vârstă, rasă sau de durata tratamentului.</w:t>
      </w:r>
    </w:p>
    <w:p w:rsidR="00A2096F" w:rsidRDefault="00A2096F" w:rsidP="00A2096F">
      <w:pPr>
        <w:pStyle w:val="EMEABodyText"/>
        <w:rPr>
          <w:lang w:val="ro-RO"/>
        </w:rPr>
      </w:pPr>
    </w:p>
    <w:p w:rsidR="00A2096F" w:rsidRDefault="00A2096F" w:rsidP="00A2096F">
      <w:pPr>
        <w:pStyle w:val="EMEABodyText"/>
        <w:rPr>
          <w:lang w:val="ro-RO"/>
        </w:rPr>
      </w:pPr>
      <w:r w:rsidRPr="00E37FBE">
        <w:rPr>
          <w:lang w:val="ro-RO"/>
        </w:rPr>
        <w:t>La pacienţii hipertensivi diabetici cu microalbuminurie şi funcţie renală normală</w:t>
      </w:r>
      <w:r>
        <w:rPr>
          <w:lang w:val="ro-RO"/>
        </w:rPr>
        <w:t xml:space="preserve">, s-au raportat ameţeli ortostatice şi hipotensiune arterială ortostatică la 0,5% din pacienţi (adică mai puţin frecvent), dar </w:t>
      </w:r>
      <w:r w:rsidR="00B41F30">
        <w:rPr>
          <w:lang w:val="ro-RO"/>
        </w:rPr>
        <w:t xml:space="preserve">în plus faţă de </w:t>
      </w:r>
      <w:r>
        <w:rPr>
          <w:lang w:val="ro-RO"/>
        </w:rPr>
        <w:t>placebo.</w:t>
      </w:r>
    </w:p>
    <w:p w:rsidR="00A2096F" w:rsidRPr="00E37FBE" w:rsidRDefault="00A2096F" w:rsidP="00A2096F">
      <w:pPr>
        <w:pStyle w:val="EMEABodyText"/>
        <w:rPr>
          <w:lang w:val="ro-RO"/>
        </w:rPr>
      </w:pPr>
    </w:p>
    <w:p w:rsidR="00A2096F" w:rsidRPr="00926C60" w:rsidRDefault="00A2096F" w:rsidP="00A2096F">
      <w:pPr>
        <w:pStyle w:val="EMEABodyText"/>
        <w:rPr>
          <w:lang w:val="ro-RO"/>
        </w:rPr>
      </w:pPr>
      <w:r>
        <w:rPr>
          <w:lang w:val="ro-RO"/>
        </w:rPr>
        <w:t>Următorul tabel prezintă reacţiile adverse care au fost raportate î</w:t>
      </w:r>
      <w:r w:rsidRPr="00E37FBE">
        <w:rPr>
          <w:lang w:val="ro-RO"/>
        </w:rPr>
        <w:t xml:space="preserve">n studiile </w:t>
      </w:r>
      <w:r>
        <w:rPr>
          <w:lang w:val="ro-RO"/>
        </w:rPr>
        <w:t xml:space="preserve">clinice </w:t>
      </w:r>
      <w:r w:rsidRPr="00E37FBE">
        <w:rPr>
          <w:lang w:val="ro-RO"/>
        </w:rPr>
        <w:t>controlate</w:t>
      </w:r>
      <w:r>
        <w:rPr>
          <w:lang w:val="ro-RO"/>
        </w:rPr>
        <w:t xml:space="preserve"> cu </w:t>
      </w:r>
      <w:r w:rsidRPr="00E37FBE">
        <w:rPr>
          <w:lang w:val="ro-RO"/>
        </w:rPr>
        <w:t xml:space="preserve">placebo, în cadrul cărora </w:t>
      </w:r>
      <w:r>
        <w:rPr>
          <w:lang w:val="ro-RO"/>
        </w:rPr>
        <w:t xml:space="preserve">s-a administrat irbesartan la </w:t>
      </w:r>
      <w:r w:rsidRPr="00E37FBE">
        <w:rPr>
          <w:lang w:val="ro-RO"/>
        </w:rPr>
        <w:t>1965 pacienţi</w:t>
      </w:r>
      <w:r>
        <w:rPr>
          <w:lang w:val="ro-RO"/>
        </w:rPr>
        <w:t>. Termenii marcaţi cu asterisc (*) se referă la reacţiile adverse care au fost raportate suplimentar</w:t>
      </w:r>
      <w:r w:rsidRPr="00165740">
        <w:rPr>
          <w:lang w:val="ro-RO"/>
        </w:rPr>
        <w:t xml:space="preserve"> </w:t>
      </w:r>
      <w:r w:rsidR="00B41F30">
        <w:rPr>
          <w:lang w:val="ro-RO"/>
        </w:rPr>
        <w:t xml:space="preserve">faţă de </w:t>
      </w:r>
      <w:r>
        <w:rPr>
          <w:lang w:val="ro-RO"/>
        </w:rPr>
        <w:t xml:space="preserve">placebo la </w:t>
      </w:r>
      <w:r w:rsidRPr="009377B5">
        <w:rPr>
          <w:lang w:val="ro-RO"/>
        </w:rPr>
        <w:t>&gt;</w:t>
      </w:r>
      <w:r>
        <w:rPr>
          <w:lang w:val="ro-RO"/>
        </w:rPr>
        <w:t xml:space="preserve"> 2% din </w:t>
      </w:r>
      <w:r w:rsidRPr="00E37FBE">
        <w:rPr>
          <w:lang w:val="ro-RO"/>
        </w:rPr>
        <w:t>pacienţii hipertensivi diabetici</w:t>
      </w:r>
      <w:r w:rsidR="008B6E3D">
        <w:rPr>
          <w:lang w:val="ro-RO"/>
        </w:rPr>
        <w:t>,</w:t>
      </w:r>
      <w:r w:rsidRPr="00E37FBE">
        <w:rPr>
          <w:lang w:val="ro-RO"/>
        </w:rPr>
        <w:t xml:space="preserve"> cu insuficienţă renală cronică şi proteinurie cu semnificaţie clinică</w:t>
      </w:r>
      <w:r>
        <w:rPr>
          <w:lang w:val="ro-RO"/>
        </w:rPr>
        <w:t>.</w:t>
      </w:r>
    </w:p>
    <w:p w:rsidR="00A2096F" w:rsidRPr="00E37FBE" w:rsidRDefault="00A2096F" w:rsidP="00A2096F">
      <w:pPr>
        <w:pStyle w:val="EMEABodyText"/>
        <w:rPr>
          <w:lang w:val="ro-RO"/>
        </w:rPr>
      </w:pPr>
    </w:p>
    <w:p w:rsidR="00A2096F" w:rsidRPr="00E37FBE" w:rsidRDefault="00A2096F" w:rsidP="000D581D">
      <w:pPr>
        <w:pStyle w:val="EMEABodyText"/>
        <w:keepNext/>
        <w:rPr>
          <w:lang w:val="ro-RO"/>
        </w:rPr>
      </w:pPr>
      <w:r w:rsidRPr="00E37FBE">
        <w:rPr>
          <w:lang w:val="ro-RO"/>
        </w:rPr>
        <w:t>Frecvenţa reacţiilor adverse</w:t>
      </w:r>
      <w:r>
        <w:rPr>
          <w:lang w:val="ro-RO"/>
        </w:rPr>
        <w:t xml:space="preserve"> prezentate </w:t>
      </w:r>
      <w:r w:rsidRPr="00E37FBE">
        <w:rPr>
          <w:lang w:val="ro-RO"/>
        </w:rPr>
        <w:t>mai jos este definită conform următoarei convenţii:</w:t>
      </w:r>
    </w:p>
    <w:p w:rsidR="00A2096F" w:rsidRDefault="00A2096F" w:rsidP="000D581D">
      <w:pPr>
        <w:pStyle w:val="EMEABodyText"/>
        <w:keepNext/>
        <w:rPr>
          <w:lang w:val="ro-RO"/>
        </w:rPr>
      </w:pPr>
      <w:r w:rsidRPr="00E37FBE">
        <w:rPr>
          <w:lang w:val="ro-RO"/>
        </w:rPr>
        <w:t>foarte frecvente (≥</w:t>
      </w:r>
      <w:r>
        <w:rPr>
          <w:lang w:val="ro-RO"/>
        </w:rPr>
        <w:t> </w:t>
      </w:r>
      <w:r w:rsidRPr="00E37FBE">
        <w:rPr>
          <w:lang w:val="ro-RO"/>
        </w:rPr>
        <w:t>1/10); frecvente (≥</w:t>
      </w:r>
      <w:r>
        <w:rPr>
          <w:lang w:val="ro-RO"/>
        </w:rPr>
        <w:t> </w:t>
      </w:r>
      <w:r w:rsidRPr="00E37FBE">
        <w:rPr>
          <w:lang w:val="ro-RO"/>
        </w:rPr>
        <w:t>1/100</w:t>
      </w:r>
      <w:r>
        <w:rPr>
          <w:lang w:val="ro-RO"/>
        </w:rPr>
        <w:t xml:space="preserve"> şi</w:t>
      </w:r>
      <w:r w:rsidRPr="00E37FBE">
        <w:rPr>
          <w:lang w:val="ro-RO"/>
        </w:rPr>
        <w:t xml:space="preserve"> &lt;</w:t>
      </w:r>
      <w:r>
        <w:rPr>
          <w:lang w:val="ro-RO"/>
        </w:rPr>
        <w:t> </w:t>
      </w:r>
      <w:r w:rsidRPr="00E37FBE">
        <w:rPr>
          <w:lang w:val="ro-RO"/>
        </w:rPr>
        <w:t>1/10); mai puţin frecvente (≥</w:t>
      </w:r>
      <w:r>
        <w:rPr>
          <w:lang w:val="ro-RO"/>
        </w:rPr>
        <w:t> </w:t>
      </w:r>
      <w:r w:rsidRPr="00E37FBE">
        <w:rPr>
          <w:lang w:val="ro-RO"/>
        </w:rPr>
        <w:t>1/1000</w:t>
      </w:r>
      <w:r>
        <w:rPr>
          <w:lang w:val="ro-RO"/>
        </w:rPr>
        <w:t xml:space="preserve"> şi</w:t>
      </w:r>
      <w:r w:rsidRPr="00E37FBE">
        <w:rPr>
          <w:lang w:val="ro-RO"/>
        </w:rPr>
        <w:t xml:space="preserve"> &lt;</w:t>
      </w:r>
      <w:r>
        <w:rPr>
          <w:lang w:val="ro-RO"/>
        </w:rPr>
        <w:t> </w:t>
      </w:r>
      <w:r w:rsidRPr="00E37FBE">
        <w:rPr>
          <w:lang w:val="ro-RO"/>
        </w:rPr>
        <w:t>1/100); rare (≥</w:t>
      </w:r>
      <w:r>
        <w:rPr>
          <w:lang w:val="ro-RO"/>
        </w:rPr>
        <w:t> </w:t>
      </w:r>
      <w:r w:rsidRPr="00E37FBE">
        <w:rPr>
          <w:lang w:val="ro-RO"/>
        </w:rPr>
        <w:t>1/10000</w:t>
      </w:r>
      <w:r>
        <w:rPr>
          <w:lang w:val="ro-RO"/>
        </w:rPr>
        <w:t xml:space="preserve"> şi</w:t>
      </w:r>
      <w:r w:rsidRPr="00E37FBE">
        <w:rPr>
          <w:lang w:val="ro-RO"/>
        </w:rPr>
        <w:t xml:space="preserve"> &lt;</w:t>
      </w:r>
      <w:r>
        <w:rPr>
          <w:lang w:val="ro-RO"/>
        </w:rPr>
        <w:t> </w:t>
      </w:r>
      <w:r w:rsidRPr="00E37FBE">
        <w:rPr>
          <w:lang w:val="ro-RO"/>
        </w:rPr>
        <w:t>1/1000); foarte rare (&lt;</w:t>
      </w:r>
      <w:r>
        <w:rPr>
          <w:lang w:val="ro-RO"/>
        </w:rPr>
        <w:t> </w:t>
      </w:r>
      <w:r w:rsidRPr="00E37FBE">
        <w:rPr>
          <w:lang w:val="ro-RO"/>
        </w:rPr>
        <w:t>1/10000).</w:t>
      </w:r>
      <w:r>
        <w:rPr>
          <w:lang w:val="ro-RO"/>
        </w:rPr>
        <w:t xml:space="preserve"> În </w:t>
      </w:r>
      <w:r w:rsidR="008B6E3D">
        <w:rPr>
          <w:lang w:val="ro-RO"/>
        </w:rPr>
        <w:t xml:space="preserve">cadrul fiecărei grupe </w:t>
      </w:r>
      <w:r>
        <w:rPr>
          <w:lang w:val="ro-RO"/>
        </w:rPr>
        <w:t>de frecvenţă, reacţiile adverse sunt prezentate în ordinea descrescătoare a gravităţii.</w:t>
      </w:r>
    </w:p>
    <w:p w:rsidR="00A2096F" w:rsidRDefault="00A2096F" w:rsidP="00A2096F">
      <w:pPr>
        <w:pStyle w:val="EMEABodyText"/>
        <w:rPr>
          <w:lang w:val="ro-RO"/>
        </w:rPr>
      </w:pPr>
    </w:p>
    <w:p w:rsidR="00A2096F" w:rsidRPr="0062707B" w:rsidRDefault="00A2096F" w:rsidP="00A2096F">
      <w:pPr>
        <w:pStyle w:val="EMEABodyText"/>
        <w:rPr>
          <w:iCs/>
          <w:lang w:val="ro-RO"/>
        </w:rPr>
      </w:pPr>
      <w:r w:rsidRPr="00632C0A">
        <w:rPr>
          <w:lang w:val="ro-RO"/>
        </w:rPr>
        <w:t>Reacţiile adverse raportate suplimentar după punerea pe piaţă a medicamentului sunt</w:t>
      </w:r>
      <w:r>
        <w:rPr>
          <w:lang w:val="ro-RO"/>
        </w:rPr>
        <w:t>,</w:t>
      </w:r>
      <w:r w:rsidRPr="00632C0A">
        <w:rPr>
          <w:lang w:val="ro-RO"/>
        </w:rPr>
        <w:t xml:space="preserve"> de asemenea</w:t>
      </w:r>
      <w:r>
        <w:rPr>
          <w:lang w:val="ro-RO"/>
        </w:rPr>
        <w:t>,</w:t>
      </w:r>
      <w:r w:rsidRPr="00632C0A">
        <w:rPr>
          <w:lang w:val="ro-RO"/>
        </w:rPr>
        <w:t xml:space="preserve"> enumerate. </w:t>
      </w:r>
      <w:r>
        <w:rPr>
          <w:lang w:val="ro-RO"/>
        </w:rPr>
        <w:t>Aceste reacţii provin din raportările spontane</w:t>
      </w:r>
      <w:r w:rsidRPr="0062707B">
        <w:rPr>
          <w:iCs/>
          <w:lang w:val="ro-RO"/>
        </w:rPr>
        <w:t>.</w:t>
      </w:r>
    </w:p>
    <w:p w:rsidR="000E7867" w:rsidRDefault="000E7867" w:rsidP="000E7867">
      <w:pPr>
        <w:pStyle w:val="EMEABodyText"/>
        <w:rPr>
          <w:lang w:val="ro-RO"/>
        </w:rPr>
      </w:pPr>
    </w:p>
    <w:p w:rsidR="000E7867" w:rsidRPr="000D581D" w:rsidRDefault="000E7867" w:rsidP="000E7867">
      <w:pPr>
        <w:pStyle w:val="EMEABodyText"/>
        <w:rPr>
          <w:u w:val="single"/>
          <w:lang w:val="ro-RO"/>
        </w:rPr>
      </w:pPr>
      <w:r w:rsidRPr="000D581D">
        <w:rPr>
          <w:iCs/>
          <w:u w:val="single"/>
          <w:lang w:val="ro-RO"/>
        </w:rPr>
        <w:t>Tulburări hematologice şi limfatice</w:t>
      </w:r>
    </w:p>
    <w:p w:rsidR="00F90555" w:rsidRDefault="00F90555" w:rsidP="000E7867">
      <w:pPr>
        <w:pStyle w:val="EMEABodyText"/>
        <w:rPr>
          <w:lang w:val="ro-RO"/>
        </w:rPr>
      </w:pPr>
    </w:p>
    <w:p w:rsidR="000E7867" w:rsidRDefault="000E7867" w:rsidP="000E7867">
      <w:pPr>
        <w:pStyle w:val="EMEABodyText"/>
        <w:rPr>
          <w:lang w:val="ro-RO"/>
        </w:rPr>
      </w:pPr>
      <w:r w:rsidRPr="002F604B">
        <w:rPr>
          <w:lang w:val="ro-RO"/>
        </w:rPr>
        <w:t>Cu frecvenţă necunoscută:</w:t>
      </w:r>
      <w:r w:rsidRPr="002F604B">
        <w:rPr>
          <w:lang w:val="ro-RO"/>
        </w:rPr>
        <w:tab/>
      </w:r>
      <w:r w:rsidR="00F24359" w:rsidRPr="00F24359">
        <w:rPr>
          <w:lang w:val="ro-RO"/>
        </w:rPr>
        <w:t>anemie,</w:t>
      </w:r>
      <w:r w:rsidR="00F24359">
        <w:rPr>
          <w:lang w:val="ro-RO"/>
        </w:rPr>
        <w:t xml:space="preserve"> </w:t>
      </w:r>
      <w:r>
        <w:rPr>
          <w:lang w:val="ro-RO"/>
        </w:rPr>
        <w:t>trombocitopenie</w:t>
      </w:r>
    </w:p>
    <w:p w:rsidR="00A2096F" w:rsidRPr="0062707B" w:rsidRDefault="00A2096F" w:rsidP="00A2096F">
      <w:pPr>
        <w:pStyle w:val="EMEABodyText"/>
        <w:rPr>
          <w:b/>
          <w:i/>
          <w:lang w:val="ro-RO"/>
        </w:rPr>
      </w:pPr>
    </w:p>
    <w:p w:rsidR="00A2096F" w:rsidRPr="000D581D" w:rsidRDefault="00A2096F" w:rsidP="002F604B">
      <w:pPr>
        <w:pStyle w:val="EMEABodyText"/>
        <w:outlineLvl w:val="0"/>
        <w:rPr>
          <w:u w:val="single"/>
          <w:lang w:val="ro-RO"/>
        </w:rPr>
      </w:pPr>
      <w:r w:rsidRPr="000D581D">
        <w:rPr>
          <w:iCs/>
          <w:u w:val="single"/>
          <w:lang w:val="ro-RO"/>
        </w:rPr>
        <w:t>Tulburări ale sistemului imunitar</w:t>
      </w:r>
    </w:p>
    <w:p w:rsidR="00F90555" w:rsidRDefault="00F90555" w:rsidP="002F604B">
      <w:pPr>
        <w:pStyle w:val="EMEABodyText"/>
        <w:tabs>
          <w:tab w:val="left" w:pos="1100"/>
          <w:tab w:val="left" w:pos="1430"/>
        </w:tabs>
        <w:ind w:left="2835" w:hanging="2835"/>
        <w:outlineLvl w:val="0"/>
        <w:rPr>
          <w:lang w:val="ro-RO"/>
        </w:rPr>
      </w:pPr>
    </w:p>
    <w:p w:rsidR="00A2096F" w:rsidRPr="002F604B" w:rsidRDefault="00A2096F" w:rsidP="002F604B">
      <w:pPr>
        <w:pStyle w:val="EMEABodyText"/>
        <w:tabs>
          <w:tab w:val="left" w:pos="1100"/>
          <w:tab w:val="left" w:pos="1430"/>
        </w:tabs>
        <w:ind w:left="2835" w:hanging="2835"/>
        <w:outlineLvl w:val="0"/>
        <w:rPr>
          <w:i/>
          <w:u w:val="single"/>
          <w:lang w:val="ro-RO"/>
        </w:rPr>
      </w:pPr>
      <w:r w:rsidRPr="002F604B">
        <w:rPr>
          <w:lang w:val="ro-RO"/>
        </w:rPr>
        <w:t>Cu frecvenţă necunoscută:</w:t>
      </w:r>
      <w:r w:rsidRPr="002F604B">
        <w:rPr>
          <w:lang w:val="ro-RO"/>
        </w:rPr>
        <w:tab/>
        <w:t>reacţii de hipersensibilitate precum angioedem, erupţii cutanate, urticarie</w:t>
      </w:r>
      <w:r w:rsidR="00AA36BE">
        <w:rPr>
          <w:lang w:val="ro-RO"/>
        </w:rPr>
        <w:t>, reacție anafilactică, șoc anafilactic</w:t>
      </w:r>
    </w:p>
    <w:p w:rsidR="00A2096F" w:rsidRPr="002F604B" w:rsidRDefault="00A2096F" w:rsidP="002F604B">
      <w:pPr>
        <w:pStyle w:val="EMEABodyText"/>
        <w:outlineLvl w:val="0"/>
        <w:rPr>
          <w:i/>
          <w:u w:val="single"/>
          <w:lang w:val="ro-RO"/>
        </w:rPr>
      </w:pPr>
    </w:p>
    <w:p w:rsidR="00A2096F" w:rsidRPr="000D581D" w:rsidRDefault="00A2096F" w:rsidP="00C639D5">
      <w:pPr>
        <w:pStyle w:val="EMEABodyText"/>
        <w:keepNext/>
        <w:outlineLvl w:val="0"/>
        <w:rPr>
          <w:u w:val="single"/>
          <w:lang w:val="ro-RO"/>
        </w:rPr>
      </w:pPr>
      <w:r w:rsidRPr="000D581D">
        <w:rPr>
          <w:u w:val="single"/>
          <w:lang w:val="ro-RO"/>
        </w:rPr>
        <w:t>Tulburări metabolice şi de nutriţie</w:t>
      </w:r>
    </w:p>
    <w:p w:rsidR="00F90555" w:rsidRDefault="00F90555" w:rsidP="002F604B">
      <w:pPr>
        <w:pStyle w:val="EMEABodyText"/>
        <w:tabs>
          <w:tab w:val="left" w:pos="0"/>
        </w:tabs>
        <w:outlineLvl w:val="0"/>
        <w:rPr>
          <w:lang w:val="ro-RO"/>
        </w:rPr>
      </w:pPr>
    </w:p>
    <w:p w:rsidR="00A2096F" w:rsidRPr="002F604B" w:rsidRDefault="00A2096F" w:rsidP="002F604B">
      <w:pPr>
        <w:pStyle w:val="EMEABodyText"/>
        <w:tabs>
          <w:tab w:val="left" w:pos="0"/>
        </w:tabs>
        <w:outlineLvl w:val="0"/>
        <w:rPr>
          <w:sz w:val="24"/>
          <w:szCs w:val="24"/>
          <w:lang w:val="ro-RO"/>
        </w:rPr>
      </w:pPr>
      <w:r w:rsidRPr="002F604B">
        <w:rPr>
          <w:lang w:val="ro-RO"/>
        </w:rPr>
        <w:t>Cu frecvenţă necunoscută:</w:t>
      </w:r>
      <w:r w:rsidRPr="002F604B">
        <w:rPr>
          <w:lang w:val="ro-RO"/>
        </w:rPr>
        <w:tab/>
        <w:t>hiperkaliemie</w:t>
      </w:r>
      <w:r w:rsidR="00E65CEB">
        <w:rPr>
          <w:lang w:val="ro-RO"/>
        </w:rPr>
        <w:t>, hipoglicemie</w:t>
      </w:r>
    </w:p>
    <w:p w:rsidR="00A2096F" w:rsidRPr="002F604B" w:rsidRDefault="00A2096F" w:rsidP="002F604B">
      <w:pPr>
        <w:pStyle w:val="EMEABodyText"/>
        <w:tabs>
          <w:tab w:val="left" w:pos="1100"/>
          <w:tab w:val="left" w:pos="1430"/>
        </w:tabs>
        <w:outlineLvl w:val="0"/>
        <w:rPr>
          <w:lang w:val="ro-RO"/>
        </w:rPr>
      </w:pPr>
    </w:p>
    <w:p w:rsidR="00A2096F" w:rsidRPr="000D581D" w:rsidRDefault="00A2096F" w:rsidP="002F604B">
      <w:pPr>
        <w:pStyle w:val="EMEABodyText"/>
        <w:keepNext/>
        <w:outlineLvl w:val="0"/>
        <w:rPr>
          <w:u w:val="single"/>
          <w:lang w:val="ro-RO"/>
        </w:rPr>
      </w:pPr>
      <w:r w:rsidRPr="000D581D">
        <w:rPr>
          <w:iCs/>
          <w:u w:val="single"/>
          <w:lang w:val="ro-RO"/>
        </w:rPr>
        <w:t>Tulburări ale sistemului nervos</w:t>
      </w:r>
    </w:p>
    <w:p w:rsidR="00F90555" w:rsidRDefault="00F90555" w:rsidP="002F604B">
      <w:pPr>
        <w:pStyle w:val="EMEABodyText"/>
        <w:keepNext/>
        <w:tabs>
          <w:tab w:val="left" w:pos="2860"/>
        </w:tabs>
        <w:outlineLvl w:val="0"/>
        <w:rPr>
          <w:lang w:val="ro-RO"/>
        </w:rPr>
      </w:pPr>
    </w:p>
    <w:p w:rsidR="00A2096F" w:rsidRPr="002F604B" w:rsidRDefault="00A2096F" w:rsidP="002F604B">
      <w:pPr>
        <w:pStyle w:val="EMEABodyText"/>
        <w:keepNext/>
        <w:tabs>
          <w:tab w:val="left" w:pos="2860"/>
        </w:tabs>
        <w:outlineLvl w:val="0"/>
        <w:rPr>
          <w:lang w:val="ro-RO"/>
        </w:rPr>
      </w:pPr>
      <w:r w:rsidRPr="002F604B">
        <w:rPr>
          <w:lang w:val="ro-RO"/>
        </w:rPr>
        <w:t>Frecvente:</w:t>
      </w:r>
      <w:r w:rsidRPr="002F604B">
        <w:rPr>
          <w:lang w:val="ro-RO"/>
        </w:rPr>
        <w:tab/>
        <w:t>ameţeli, ameţeli ortostatice*</w:t>
      </w:r>
    </w:p>
    <w:p w:rsidR="00A2096F" w:rsidRPr="002F604B" w:rsidRDefault="00A2096F" w:rsidP="002F604B">
      <w:pPr>
        <w:pStyle w:val="EMEABodyText"/>
        <w:tabs>
          <w:tab w:val="left" w:pos="720"/>
          <w:tab w:val="left" w:pos="1440"/>
        </w:tabs>
        <w:outlineLvl w:val="0"/>
        <w:rPr>
          <w:lang w:val="ro-RO"/>
        </w:rPr>
      </w:pPr>
      <w:r w:rsidRPr="002F604B">
        <w:rPr>
          <w:lang w:val="ro-RO"/>
        </w:rPr>
        <w:t>Cu frecvenţă necunoscută:</w:t>
      </w:r>
      <w:r w:rsidRPr="002F604B">
        <w:rPr>
          <w:lang w:val="ro-RO"/>
        </w:rPr>
        <w:tab/>
        <w:t>vertij, cefalee</w:t>
      </w:r>
    </w:p>
    <w:p w:rsidR="00A2096F" w:rsidRPr="002F604B" w:rsidRDefault="00A2096F" w:rsidP="002F604B">
      <w:pPr>
        <w:pStyle w:val="EMEABodyText"/>
        <w:outlineLvl w:val="0"/>
        <w:rPr>
          <w:i/>
          <w:u w:val="single"/>
          <w:lang w:val="ro-RO"/>
        </w:rPr>
      </w:pPr>
    </w:p>
    <w:p w:rsidR="00A2096F" w:rsidRPr="000D581D" w:rsidRDefault="00A2096F" w:rsidP="002F604B">
      <w:pPr>
        <w:pStyle w:val="EMEABodyText"/>
        <w:rPr>
          <w:iCs/>
          <w:u w:val="single"/>
          <w:lang w:val="ro-RO"/>
        </w:rPr>
      </w:pPr>
      <w:r w:rsidRPr="000D581D">
        <w:rPr>
          <w:iCs/>
          <w:u w:val="single"/>
          <w:lang w:val="ro-RO"/>
        </w:rPr>
        <w:t>Tulburări acustice şi vestibulare</w:t>
      </w:r>
    </w:p>
    <w:p w:rsidR="00F90555" w:rsidRDefault="00F90555" w:rsidP="002F604B">
      <w:pPr>
        <w:pStyle w:val="EMEABodyText"/>
        <w:tabs>
          <w:tab w:val="left" w:pos="1430"/>
        </w:tabs>
        <w:outlineLvl w:val="0"/>
        <w:rPr>
          <w:lang w:val="ro-RO"/>
        </w:rPr>
      </w:pPr>
    </w:p>
    <w:p w:rsidR="00A2096F" w:rsidRPr="002F604B" w:rsidRDefault="00A2096F" w:rsidP="002F604B">
      <w:pPr>
        <w:pStyle w:val="EMEABodyText"/>
        <w:tabs>
          <w:tab w:val="left" w:pos="1430"/>
        </w:tabs>
        <w:outlineLvl w:val="0"/>
        <w:rPr>
          <w:lang w:val="ro-RO"/>
        </w:rPr>
      </w:pPr>
      <w:r w:rsidRPr="002F604B">
        <w:rPr>
          <w:lang w:val="ro-RO"/>
        </w:rPr>
        <w:t>Cu frecvenţă necunoscută:</w:t>
      </w:r>
      <w:r w:rsidRPr="002F604B">
        <w:rPr>
          <w:lang w:val="ro-RO"/>
        </w:rPr>
        <w:tab/>
      </w:r>
      <w:r w:rsidR="008B6E3D" w:rsidRPr="002F604B">
        <w:rPr>
          <w:lang w:val="ro-RO"/>
        </w:rPr>
        <w:t>tinitus</w:t>
      </w:r>
    </w:p>
    <w:p w:rsidR="00A2096F" w:rsidRPr="002F604B" w:rsidRDefault="00A2096F" w:rsidP="002F604B">
      <w:pPr>
        <w:pStyle w:val="EMEABodyText"/>
        <w:outlineLvl w:val="0"/>
        <w:rPr>
          <w:i/>
          <w:u w:val="single"/>
          <w:lang w:val="ro-RO"/>
        </w:rPr>
      </w:pPr>
    </w:p>
    <w:p w:rsidR="00A2096F" w:rsidRPr="002F604B" w:rsidRDefault="00A2096F" w:rsidP="002F604B">
      <w:pPr>
        <w:pStyle w:val="EMEABodyText"/>
        <w:outlineLvl w:val="0"/>
        <w:rPr>
          <w:i/>
          <w:u w:val="single"/>
          <w:lang w:val="ro-RO"/>
        </w:rPr>
      </w:pPr>
      <w:r w:rsidRPr="000D581D">
        <w:rPr>
          <w:u w:val="single"/>
          <w:lang w:val="ro-RO"/>
        </w:rPr>
        <w:t>Tulburări cardiace</w:t>
      </w:r>
    </w:p>
    <w:p w:rsidR="004B797A" w:rsidRDefault="004B797A" w:rsidP="002F604B">
      <w:pPr>
        <w:pStyle w:val="EMEABodyText"/>
        <w:tabs>
          <w:tab w:val="left" w:pos="2860"/>
        </w:tabs>
        <w:outlineLvl w:val="0"/>
        <w:rPr>
          <w:lang w:val="ro-RO"/>
        </w:rPr>
      </w:pPr>
    </w:p>
    <w:p w:rsidR="00A2096F" w:rsidRPr="002F604B" w:rsidRDefault="00A2096F" w:rsidP="002F604B">
      <w:pPr>
        <w:pStyle w:val="EMEABodyText"/>
        <w:tabs>
          <w:tab w:val="left" w:pos="2860"/>
        </w:tabs>
        <w:outlineLvl w:val="0"/>
        <w:rPr>
          <w:lang w:val="ro-RO"/>
        </w:rPr>
      </w:pPr>
      <w:r w:rsidRPr="002F604B">
        <w:rPr>
          <w:lang w:val="ro-RO"/>
        </w:rPr>
        <w:t>Mai puţin frecvente:</w:t>
      </w:r>
      <w:r w:rsidRPr="002F604B">
        <w:rPr>
          <w:lang w:val="ro-RO"/>
        </w:rPr>
        <w:tab/>
        <w:t>tahicardie</w:t>
      </w:r>
    </w:p>
    <w:p w:rsidR="00A2096F" w:rsidRPr="000D581D" w:rsidRDefault="00A2096F" w:rsidP="002F604B">
      <w:pPr>
        <w:pStyle w:val="EMEABodyText"/>
        <w:outlineLvl w:val="0"/>
        <w:rPr>
          <w:u w:val="single"/>
          <w:lang w:val="ro-RO"/>
        </w:rPr>
      </w:pPr>
    </w:p>
    <w:p w:rsidR="00A2096F" w:rsidRPr="000D581D" w:rsidRDefault="00A2096F" w:rsidP="002F604B">
      <w:pPr>
        <w:pStyle w:val="EMEABodyText"/>
        <w:outlineLvl w:val="0"/>
        <w:rPr>
          <w:u w:val="single"/>
          <w:lang w:val="ro-RO"/>
        </w:rPr>
      </w:pPr>
      <w:r w:rsidRPr="000D581D">
        <w:rPr>
          <w:u w:val="single"/>
          <w:lang w:val="ro-RO"/>
        </w:rPr>
        <w:t>Tulburări vasculare</w:t>
      </w:r>
    </w:p>
    <w:p w:rsidR="00F90555" w:rsidRDefault="00F90555" w:rsidP="002F604B">
      <w:pPr>
        <w:pStyle w:val="EMEABodyText"/>
        <w:tabs>
          <w:tab w:val="left" w:pos="2860"/>
        </w:tabs>
        <w:rPr>
          <w:lang w:val="ro-RO"/>
        </w:rPr>
      </w:pPr>
    </w:p>
    <w:p w:rsidR="00A2096F" w:rsidRPr="002F604B" w:rsidRDefault="00A2096F" w:rsidP="002F604B">
      <w:pPr>
        <w:pStyle w:val="EMEABodyText"/>
        <w:tabs>
          <w:tab w:val="left" w:pos="2860"/>
        </w:tabs>
        <w:rPr>
          <w:lang w:val="ro-RO"/>
        </w:rPr>
      </w:pPr>
      <w:r w:rsidRPr="002F604B">
        <w:rPr>
          <w:lang w:val="ro-RO"/>
        </w:rPr>
        <w:t>Frecvente:</w:t>
      </w:r>
      <w:r w:rsidRPr="002F604B">
        <w:rPr>
          <w:lang w:val="ro-RO"/>
        </w:rPr>
        <w:tab/>
        <w:t>hipotensiune ortostatică *</w:t>
      </w:r>
    </w:p>
    <w:p w:rsidR="00A2096F" w:rsidRPr="002F604B" w:rsidRDefault="00A2096F" w:rsidP="002F604B">
      <w:pPr>
        <w:pStyle w:val="EMEABodyText"/>
        <w:tabs>
          <w:tab w:val="left" w:pos="2860"/>
        </w:tabs>
        <w:outlineLvl w:val="0"/>
        <w:rPr>
          <w:i/>
          <w:u w:val="single"/>
          <w:lang w:val="ro-RO"/>
        </w:rPr>
      </w:pPr>
      <w:r w:rsidRPr="002F604B">
        <w:rPr>
          <w:lang w:val="ro-RO"/>
        </w:rPr>
        <w:t>Mai puţin frecvente:</w:t>
      </w:r>
      <w:r w:rsidRPr="002F604B">
        <w:rPr>
          <w:lang w:val="ro-RO"/>
        </w:rPr>
        <w:tab/>
      </w:r>
      <w:r w:rsidR="008B6E3D" w:rsidRPr="002F604B">
        <w:rPr>
          <w:lang w:val="ro-RO"/>
        </w:rPr>
        <w:t>hiperemie facială</w:t>
      </w:r>
    </w:p>
    <w:p w:rsidR="00A2096F" w:rsidRPr="002F604B" w:rsidRDefault="00A2096F" w:rsidP="002F604B">
      <w:pPr>
        <w:pStyle w:val="EMEABodyText"/>
        <w:outlineLvl w:val="0"/>
        <w:rPr>
          <w:i/>
          <w:u w:val="single"/>
          <w:lang w:val="ro-RO"/>
        </w:rPr>
      </w:pPr>
    </w:p>
    <w:p w:rsidR="00A2096F" w:rsidRPr="000D581D" w:rsidRDefault="00A2096F" w:rsidP="002F604B">
      <w:pPr>
        <w:pStyle w:val="EMEABodyText"/>
        <w:outlineLvl w:val="0"/>
        <w:rPr>
          <w:u w:val="single"/>
          <w:lang w:val="ro-RO"/>
        </w:rPr>
      </w:pPr>
      <w:r w:rsidRPr="000D581D">
        <w:rPr>
          <w:u w:val="single"/>
          <w:lang w:val="ro-RO"/>
        </w:rPr>
        <w:t>Tulburări respiratorii, toracice şi mediastinale</w:t>
      </w:r>
    </w:p>
    <w:p w:rsidR="00F90555" w:rsidRDefault="00F90555" w:rsidP="002F604B">
      <w:pPr>
        <w:pStyle w:val="EMEABodyText"/>
        <w:tabs>
          <w:tab w:val="left" w:pos="2860"/>
        </w:tabs>
        <w:outlineLvl w:val="0"/>
        <w:rPr>
          <w:lang w:val="ro-RO"/>
        </w:rPr>
      </w:pPr>
    </w:p>
    <w:p w:rsidR="00A2096F" w:rsidRPr="002F604B" w:rsidRDefault="00A2096F" w:rsidP="002F604B">
      <w:pPr>
        <w:pStyle w:val="EMEABodyText"/>
        <w:tabs>
          <w:tab w:val="left" w:pos="2860"/>
        </w:tabs>
        <w:outlineLvl w:val="0"/>
        <w:rPr>
          <w:lang w:val="ro-RO"/>
        </w:rPr>
      </w:pPr>
      <w:r w:rsidRPr="002F604B">
        <w:rPr>
          <w:lang w:val="ro-RO"/>
        </w:rPr>
        <w:t>Mai puţin frecvente:</w:t>
      </w:r>
      <w:r w:rsidRPr="002F604B">
        <w:rPr>
          <w:lang w:val="ro-RO"/>
        </w:rPr>
        <w:tab/>
        <w:t>tuse</w:t>
      </w:r>
    </w:p>
    <w:p w:rsidR="00A2096F" w:rsidRPr="002F604B" w:rsidRDefault="00A2096F" w:rsidP="002F604B">
      <w:pPr>
        <w:pStyle w:val="EMEABodyText"/>
        <w:rPr>
          <w:lang w:val="ro-RO"/>
        </w:rPr>
      </w:pPr>
    </w:p>
    <w:p w:rsidR="00A2096F" w:rsidRPr="000D581D" w:rsidRDefault="00A2096F" w:rsidP="002F604B">
      <w:pPr>
        <w:pStyle w:val="EMEABodyText"/>
        <w:outlineLvl w:val="0"/>
        <w:rPr>
          <w:u w:val="single"/>
          <w:lang w:val="ro-RO"/>
        </w:rPr>
      </w:pPr>
      <w:r w:rsidRPr="000D581D">
        <w:rPr>
          <w:iCs/>
          <w:u w:val="single"/>
          <w:lang w:val="ro-RO"/>
        </w:rPr>
        <w:t>Tulburări gastro-intestinale</w:t>
      </w:r>
    </w:p>
    <w:p w:rsidR="00F90555" w:rsidRDefault="00F90555" w:rsidP="002F604B">
      <w:pPr>
        <w:pStyle w:val="EMEABodyText"/>
        <w:tabs>
          <w:tab w:val="left" w:pos="2860"/>
        </w:tabs>
        <w:outlineLvl w:val="0"/>
        <w:rPr>
          <w:lang w:val="ro-RO"/>
        </w:rPr>
      </w:pPr>
    </w:p>
    <w:p w:rsidR="00A2096F" w:rsidRPr="002F604B" w:rsidRDefault="00A2096F" w:rsidP="002F604B">
      <w:pPr>
        <w:pStyle w:val="EMEABodyText"/>
        <w:tabs>
          <w:tab w:val="left" w:pos="2860"/>
        </w:tabs>
        <w:outlineLvl w:val="0"/>
        <w:rPr>
          <w:lang w:val="ro-RO"/>
        </w:rPr>
      </w:pPr>
      <w:r w:rsidRPr="002F604B">
        <w:rPr>
          <w:lang w:val="ro-RO"/>
        </w:rPr>
        <w:t>Frecvente:</w:t>
      </w:r>
      <w:r w:rsidRPr="002F604B">
        <w:rPr>
          <w:lang w:val="ro-RO"/>
        </w:rPr>
        <w:tab/>
        <w:t xml:space="preserve">greaţă/vărsături </w:t>
      </w:r>
    </w:p>
    <w:p w:rsidR="00A2096F" w:rsidRPr="002F604B" w:rsidRDefault="00A2096F" w:rsidP="002F604B">
      <w:pPr>
        <w:pStyle w:val="EMEABodyText"/>
        <w:tabs>
          <w:tab w:val="left" w:pos="2860"/>
        </w:tabs>
        <w:rPr>
          <w:lang w:val="ro-RO"/>
        </w:rPr>
      </w:pPr>
      <w:r w:rsidRPr="002F604B">
        <w:rPr>
          <w:lang w:val="ro-RO"/>
        </w:rPr>
        <w:t>Mai puţin frecvente:</w:t>
      </w:r>
      <w:r w:rsidRPr="002F604B">
        <w:rPr>
          <w:lang w:val="ro-RO"/>
        </w:rPr>
        <w:tab/>
        <w:t>diaree, dispepsie/pirozis</w:t>
      </w:r>
    </w:p>
    <w:p w:rsidR="00A2096F" w:rsidRPr="002F604B" w:rsidRDefault="00A2096F" w:rsidP="002F604B">
      <w:pPr>
        <w:pStyle w:val="EMEABodyText"/>
        <w:tabs>
          <w:tab w:val="left" w:pos="720"/>
          <w:tab w:val="left" w:pos="1440"/>
        </w:tabs>
        <w:rPr>
          <w:lang w:val="ro-RO"/>
        </w:rPr>
      </w:pPr>
      <w:r w:rsidRPr="002F604B">
        <w:rPr>
          <w:lang w:val="ro-RO"/>
        </w:rPr>
        <w:t>Cu frecvenţă necunoscută:</w:t>
      </w:r>
      <w:r w:rsidRPr="002F604B">
        <w:rPr>
          <w:lang w:val="ro-RO"/>
        </w:rPr>
        <w:tab/>
        <w:t>disgeuzie</w:t>
      </w:r>
    </w:p>
    <w:p w:rsidR="00A2096F" w:rsidRPr="002F604B" w:rsidRDefault="00A2096F" w:rsidP="002F604B">
      <w:pPr>
        <w:pStyle w:val="EMEABodyText"/>
        <w:tabs>
          <w:tab w:val="left" w:pos="720"/>
          <w:tab w:val="left" w:pos="1440"/>
        </w:tabs>
        <w:rPr>
          <w:lang w:val="ro-RO"/>
        </w:rPr>
      </w:pPr>
    </w:p>
    <w:p w:rsidR="00A2096F" w:rsidRPr="000D581D" w:rsidRDefault="00A2096F" w:rsidP="002F604B">
      <w:pPr>
        <w:pStyle w:val="EMEABodyText"/>
        <w:rPr>
          <w:iCs/>
          <w:u w:val="single"/>
          <w:lang w:val="ro-RO"/>
        </w:rPr>
      </w:pPr>
      <w:r w:rsidRPr="000D581D">
        <w:rPr>
          <w:u w:val="single"/>
          <w:lang w:val="ro-RO"/>
        </w:rPr>
        <w:t>Tulburări hepatobiliare</w:t>
      </w:r>
    </w:p>
    <w:p w:rsidR="00F90555" w:rsidRDefault="00F90555" w:rsidP="002F604B">
      <w:pPr>
        <w:pStyle w:val="EMEABodyText"/>
        <w:rPr>
          <w:lang w:val="ro-RO"/>
        </w:rPr>
      </w:pPr>
    </w:p>
    <w:p w:rsidR="00A2096F" w:rsidRPr="002F604B" w:rsidRDefault="00A2096F" w:rsidP="002F604B">
      <w:pPr>
        <w:pStyle w:val="EMEABodyText"/>
        <w:rPr>
          <w:lang w:val="ro-RO"/>
        </w:rPr>
      </w:pPr>
      <w:r w:rsidRPr="002F604B">
        <w:rPr>
          <w:lang w:val="ro-RO"/>
        </w:rPr>
        <w:t>Mai puţin frecvente:</w:t>
      </w:r>
      <w:r w:rsidRPr="002F604B">
        <w:rPr>
          <w:lang w:val="ro-RO"/>
        </w:rPr>
        <w:tab/>
      </w:r>
      <w:r w:rsidRPr="002F604B">
        <w:rPr>
          <w:lang w:val="ro-RO"/>
        </w:rPr>
        <w:tab/>
        <w:t>icter</w:t>
      </w:r>
    </w:p>
    <w:p w:rsidR="00A2096F" w:rsidRPr="002F604B" w:rsidRDefault="00A2096F" w:rsidP="002F604B">
      <w:pPr>
        <w:pStyle w:val="EMEABodyText"/>
        <w:rPr>
          <w:szCs w:val="22"/>
          <w:lang w:val="ro-RO"/>
        </w:rPr>
      </w:pPr>
      <w:r w:rsidRPr="002F604B">
        <w:rPr>
          <w:lang w:val="ro-RO"/>
        </w:rPr>
        <w:t>Cu frecvenţă necunoscută:</w:t>
      </w:r>
      <w:r w:rsidRPr="002F604B">
        <w:rPr>
          <w:lang w:val="ro-RO"/>
        </w:rPr>
        <w:tab/>
        <w:t>h</w:t>
      </w:r>
      <w:r w:rsidRPr="002F604B">
        <w:rPr>
          <w:szCs w:val="22"/>
          <w:lang w:val="ro-RO"/>
        </w:rPr>
        <w:t>epatită, modificări ale funcţiei hepatice</w:t>
      </w:r>
    </w:p>
    <w:p w:rsidR="00A2096F" w:rsidRPr="002F604B" w:rsidRDefault="00A2096F" w:rsidP="002F604B">
      <w:pPr>
        <w:pStyle w:val="EMEABodyText"/>
        <w:outlineLvl w:val="0"/>
        <w:rPr>
          <w:i/>
          <w:u w:val="single"/>
          <w:lang w:val="ro-RO"/>
        </w:rPr>
      </w:pPr>
    </w:p>
    <w:p w:rsidR="00A2096F" w:rsidRPr="000D581D" w:rsidRDefault="00A2096F" w:rsidP="002F604B">
      <w:pPr>
        <w:pStyle w:val="EMEABodyText"/>
        <w:outlineLvl w:val="0"/>
        <w:rPr>
          <w:u w:val="single"/>
          <w:lang w:val="ro-RO"/>
        </w:rPr>
      </w:pPr>
      <w:r w:rsidRPr="000D581D">
        <w:rPr>
          <w:iCs/>
          <w:u w:val="single"/>
          <w:lang w:val="ro-RO"/>
        </w:rPr>
        <w:t>Afecţiuni cutanate şi ale ţesutului subcutanat</w:t>
      </w:r>
    </w:p>
    <w:p w:rsidR="00F90555" w:rsidRDefault="00F90555" w:rsidP="000D581D">
      <w:pPr>
        <w:pStyle w:val="EMEABodyText"/>
        <w:tabs>
          <w:tab w:val="left" w:pos="880"/>
          <w:tab w:val="left" w:pos="1430"/>
        </w:tabs>
        <w:ind w:left="2832" w:hanging="2832"/>
        <w:outlineLvl w:val="0"/>
        <w:rPr>
          <w:lang w:val="ro-RO"/>
        </w:rPr>
      </w:pPr>
    </w:p>
    <w:p w:rsidR="00A2096F" w:rsidRPr="002F604B" w:rsidRDefault="00A2096F" w:rsidP="000D581D">
      <w:pPr>
        <w:pStyle w:val="EMEABodyText"/>
        <w:tabs>
          <w:tab w:val="left" w:pos="880"/>
          <w:tab w:val="left" w:pos="1430"/>
        </w:tabs>
        <w:ind w:left="2832" w:hanging="2832"/>
        <w:outlineLvl w:val="0"/>
        <w:rPr>
          <w:lang w:val="ro-RO"/>
        </w:rPr>
      </w:pPr>
      <w:r w:rsidRPr="002F604B">
        <w:rPr>
          <w:lang w:val="ro-RO"/>
        </w:rPr>
        <w:t>Cu frecvenţă necunoscută:</w:t>
      </w:r>
      <w:r w:rsidRPr="002F604B">
        <w:rPr>
          <w:lang w:val="ro-RO"/>
        </w:rPr>
        <w:tab/>
        <w:t>vasculită leucocitoclastică</w:t>
      </w:r>
    </w:p>
    <w:p w:rsidR="00A2096F" w:rsidRPr="002F604B" w:rsidRDefault="00A2096F" w:rsidP="002F604B">
      <w:pPr>
        <w:pStyle w:val="EMEABodyText"/>
        <w:outlineLvl w:val="0"/>
        <w:rPr>
          <w:i/>
          <w:u w:val="single"/>
          <w:lang w:val="ro-RO"/>
        </w:rPr>
      </w:pPr>
    </w:p>
    <w:p w:rsidR="00F90555" w:rsidRPr="000D581D" w:rsidRDefault="00A2096F" w:rsidP="002F604B">
      <w:pPr>
        <w:pStyle w:val="EMEABodyText"/>
        <w:outlineLvl w:val="0"/>
        <w:rPr>
          <w:u w:val="single"/>
          <w:lang w:val="ro-RO"/>
        </w:rPr>
      </w:pPr>
      <w:r w:rsidRPr="000D581D">
        <w:rPr>
          <w:iCs/>
          <w:u w:val="single"/>
          <w:lang w:val="ro-RO"/>
        </w:rPr>
        <w:t>Tulburări musculo-scheletice şi ale ţesutului conjunctiv</w:t>
      </w:r>
    </w:p>
    <w:p w:rsidR="00F90555" w:rsidRDefault="00F90555" w:rsidP="002F604B">
      <w:pPr>
        <w:pStyle w:val="EMEABodyText"/>
        <w:tabs>
          <w:tab w:val="left" w:pos="2860"/>
        </w:tabs>
        <w:rPr>
          <w:lang w:val="ro-RO"/>
        </w:rPr>
      </w:pPr>
    </w:p>
    <w:p w:rsidR="00A2096F" w:rsidRPr="002F604B" w:rsidRDefault="00A2096F" w:rsidP="002F604B">
      <w:pPr>
        <w:pStyle w:val="EMEABodyText"/>
        <w:tabs>
          <w:tab w:val="left" w:pos="2860"/>
        </w:tabs>
        <w:rPr>
          <w:lang w:val="ro-RO"/>
        </w:rPr>
      </w:pPr>
      <w:r w:rsidRPr="002F604B">
        <w:rPr>
          <w:lang w:val="ro-RO"/>
        </w:rPr>
        <w:t>Frecvente:</w:t>
      </w:r>
      <w:r w:rsidRPr="002F604B">
        <w:rPr>
          <w:lang w:val="ro-RO"/>
        </w:rPr>
        <w:tab/>
        <w:t>dureri musculo-scheletice*</w:t>
      </w:r>
    </w:p>
    <w:p w:rsidR="00A2096F" w:rsidRPr="002F604B" w:rsidRDefault="00A2096F" w:rsidP="002F604B">
      <w:pPr>
        <w:pStyle w:val="EMEABodyText"/>
        <w:tabs>
          <w:tab w:val="left" w:pos="720"/>
          <w:tab w:val="left" w:pos="1440"/>
        </w:tabs>
        <w:ind w:left="2835" w:hanging="2835"/>
        <w:outlineLvl w:val="0"/>
        <w:rPr>
          <w:lang w:val="ro-RO"/>
        </w:rPr>
      </w:pPr>
      <w:r w:rsidRPr="002F604B">
        <w:rPr>
          <w:lang w:val="ro-RO"/>
        </w:rPr>
        <w:t>Cu frecvenţă necunoscută:</w:t>
      </w:r>
      <w:r w:rsidRPr="002F604B">
        <w:rPr>
          <w:lang w:val="ro-RO"/>
        </w:rPr>
        <w:tab/>
        <w:t>a</w:t>
      </w:r>
      <w:r w:rsidRPr="002F604B">
        <w:rPr>
          <w:szCs w:val="22"/>
          <w:lang w:val="ro-RO"/>
        </w:rPr>
        <w:t xml:space="preserve">rtralgie, mialgie </w:t>
      </w:r>
      <w:r w:rsidRPr="002F604B">
        <w:rPr>
          <w:lang w:val="ro-RO"/>
        </w:rPr>
        <w:t>(în unele cazuri asociate cu creşterea concentraţiilor plasmatice de creatin-kinază), crampe musculare</w:t>
      </w:r>
    </w:p>
    <w:p w:rsidR="00A2096F" w:rsidRPr="002F604B" w:rsidRDefault="00A2096F" w:rsidP="002F604B">
      <w:pPr>
        <w:pStyle w:val="EMEABodyText"/>
        <w:rPr>
          <w:lang w:val="ro-RO"/>
        </w:rPr>
      </w:pPr>
    </w:p>
    <w:p w:rsidR="00A2096F" w:rsidRPr="000D581D" w:rsidRDefault="00A2096F" w:rsidP="002F604B">
      <w:pPr>
        <w:pStyle w:val="EMEABodyText"/>
        <w:outlineLvl w:val="0"/>
        <w:rPr>
          <w:u w:val="single"/>
          <w:lang w:val="ro-RO"/>
        </w:rPr>
      </w:pPr>
      <w:r w:rsidRPr="000D581D">
        <w:rPr>
          <w:iCs/>
          <w:u w:val="single"/>
          <w:lang w:val="ro-RO"/>
        </w:rPr>
        <w:t>Tulburări renale şi ale căilor urinare</w:t>
      </w:r>
    </w:p>
    <w:p w:rsidR="00F90555" w:rsidRDefault="00F90555" w:rsidP="002F604B">
      <w:pPr>
        <w:pStyle w:val="EMEABodyText"/>
        <w:ind w:left="2835" w:hanging="2835"/>
        <w:rPr>
          <w:lang w:val="ro-RO"/>
        </w:rPr>
      </w:pPr>
    </w:p>
    <w:p w:rsidR="00A2096F" w:rsidRPr="002F604B" w:rsidRDefault="00A2096F" w:rsidP="002F604B">
      <w:pPr>
        <w:pStyle w:val="EMEABodyText"/>
        <w:ind w:left="2835" w:hanging="2835"/>
        <w:rPr>
          <w:szCs w:val="22"/>
          <w:lang w:val="ro-RO"/>
        </w:rPr>
      </w:pPr>
      <w:r w:rsidRPr="002F604B">
        <w:rPr>
          <w:lang w:val="ro-RO"/>
        </w:rPr>
        <w:t>Cu frecvenţă necunoscută:</w:t>
      </w:r>
      <w:r w:rsidRPr="002F604B">
        <w:rPr>
          <w:lang w:val="ro-RO"/>
        </w:rPr>
        <w:tab/>
        <w:t xml:space="preserve">alterarea </w:t>
      </w:r>
      <w:r w:rsidRPr="002F604B">
        <w:rPr>
          <w:szCs w:val="22"/>
          <w:lang w:val="ro-RO"/>
        </w:rPr>
        <w:t>funcţiei renale, inclusiv cazuri de insuficienţă renală la pacienţii cu risc (vezi pct. 4.4)</w:t>
      </w:r>
    </w:p>
    <w:p w:rsidR="00A2096F" w:rsidRPr="002F604B" w:rsidRDefault="00A2096F" w:rsidP="002F604B">
      <w:pPr>
        <w:pStyle w:val="EMEABodyText"/>
        <w:tabs>
          <w:tab w:val="left" w:pos="720"/>
          <w:tab w:val="left" w:pos="1440"/>
        </w:tabs>
        <w:rPr>
          <w:lang w:val="ro-RO"/>
        </w:rPr>
      </w:pPr>
    </w:p>
    <w:p w:rsidR="00A2096F" w:rsidRPr="000D581D" w:rsidRDefault="00A2096F" w:rsidP="002F604B">
      <w:pPr>
        <w:pStyle w:val="EMEABodyText"/>
        <w:jc w:val="both"/>
        <w:outlineLvl w:val="0"/>
        <w:rPr>
          <w:u w:val="single"/>
          <w:lang w:val="ro-RO"/>
        </w:rPr>
      </w:pPr>
      <w:r w:rsidRPr="000D581D">
        <w:rPr>
          <w:u w:val="single"/>
          <w:lang w:val="ro-RO"/>
        </w:rPr>
        <w:t>Tulburări ale aparatului genital şi sânului</w:t>
      </w:r>
    </w:p>
    <w:p w:rsidR="00F90555" w:rsidRDefault="00F90555" w:rsidP="002F604B">
      <w:pPr>
        <w:pStyle w:val="EMEABodyText"/>
        <w:tabs>
          <w:tab w:val="left" w:pos="2860"/>
        </w:tabs>
        <w:rPr>
          <w:lang w:val="ro-RO"/>
        </w:rPr>
      </w:pPr>
    </w:p>
    <w:p w:rsidR="00A2096F" w:rsidRPr="002F604B" w:rsidRDefault="00A2096F" w:rsidP="002F604B">
      <w:pPr>
        <w:pStyle w:val="EMEABodyText"/>
        <w:tabs>
          <w:tab w:val="left" w:pos="2860"/>
        </w:tabs>
        <w:rPr>
          <w:lang w:val="ro-RO"/>
        </w:rPr>
      </w:pPr>
      <w:r w:rsidRPr="002F604B">
        <w:rPr>
          <w:lang w:val="ro-RO"/>
        </w:rPr>
        <w:t>Mai puţin frecvente:</w:t>
      </w:r>
      <w:r w:rsidRPr="002F604B">
        <w:rPr>
          <w:lang w:val="ro-RO"/>
        </w:rPr>
        <w:tab/>
        <w:t>disfuncţie sexuală</w:t>
      </w:r>
    </w:p>
    <w:p w:rsidR="00A2096F" w:rsidRPr="002F604B" w:rsidRDefault="00A2096F" w:rsidP="002F604B">
      <w:pPr>
        <w:pStyle w:val="EMEABodyText"/>
        <w:tabs>
          <w:tab w:val="left" w:pos="1440"/>
        </w:tabs>
        <w:jc w:val="both"/>
        <w:outlineLvl w:val="0"/>
        <w:rPr>
          <w:lang w:val="ro-RO"/>
        </w:rPr>
      </w:pPr>
    </w:p>
    <w:p w:rsidR="00A2096F" w:rsidRPr="000D581D" w:rsidRDefault="00A2096F" w:rsidP="002F604B">
      <w:pPr>
        <w:pStyle w:val="EMEABodyText"/>
        <w:outlineLvl w:val="0"/>
        <w:rPr>
          <w:u w:val="single"/>
          <w:lang w:val="ro-RO"/>
        </w:rPr>
      </w:pPr>
      <w:r w:rsidRPr="000D581D">
        <w:rPr>
          <w:u w:val="single"/>
          <w:lang w:val="ro-RO"/>
        </w:rPr>
        <w:t>Tulburări generale şi la nivelul locului de administrare</w:t>
      </w:r>
    </w:p>
    <w:p w:rsidR="00F90555" w:rsidRDefault="00F90555" w:rsidP="002F604B">
      <w:pPr>
        <w:pStyle w:val="EMEABodyText"/>
        <w:tabs>
          <w:tab w:val="left" w:pos="2860"/>
        </w:tabs>
        <w:outlineLvl w:val="0"/>
        <w:rPr>
          <w:lang w:val="ro-RO"/>
        </w:rPr>
      </w:pPr>
    </w:p>
    <w:p w:rsidR="00A2096F" w:rsidRPr="002F604B" w:rsidRDefault="00A2096F" w:rsidP="002F604B">
      <w:pPr>
        <w:pStyle w:val="EMEABodyText"/>
        <w:tabs>
          <w:tab w:val="left" w:pos="2860"/>
        </w:tabs>
        <w:outlineLvl w:val="0"/>
        <w:rPr>
          <w:lang w:val="ro-RO"/>
        </w:rPr>
      </w:pPr>
      <w:r w:rsidRPr="002F604B">
        <w:rPr>
          <w:lang w:val="ro-RO"/>
        </w:rPr>
        <w:t>Frecvente:</w:t>
      </w:r>
      <w:r w:rsidRPr="002F604B">
        <w:rPr>
          <w:lang w:val="ro-RO"/>
        </w:rPr>
        <w:tab/>
      </w:r>
      <w:r w:rsidR="008B6E3D" w:rsidRPr="002F604B">
        <w:rPr>
          <w:lang w:val="ro-RO"/>
        </w:rPr>
        <w:t>fatigabilitate</w:t>
      </w:r>
    </w:p>
    <w:p w:rsidR="00A2096F" w:rsidRPr="002F604B" w:rsidRDefault="00A2096F" w:rsidP="002F604B">
      <w:pPr>
        <w:pStyle w:val="EMEABodyText"/>
        <w:tabs>
          <w:tab w:val="left" w:pos="2860"/>
        </w:tabs>
        <w:rPr>
          <w:lang w:val="ro-RO"/>
        </w:rPr>
      </w:pPr>
      <w:r w:rsidRPr="002F604B">
        <w:rPr>
          <w:lang w:val="ro-RO"/>
        </w:rPr>
        <w:t>Mai puţin frecvente:</w:t>
      </w:r>
      <w:r w:rsidRPr="002F604B">
        <w:rPr>
          <w:lang w:val="ro-RO"/>
        </w:rPr>
        <w:tab/>
        <w:t>durere toracică</w:t>
      </w:r>
    </w:p>
    <w:p w:rsidR="00A2096F" w:rsidRPr="002F604B" w:rsidRDefault="00A2096F" w:rsidP="002F604B">
      <w:pPr>
        <w:pStyle w:val="EMEABodyText"/>
        <w:rPr>
          <w:lang w:val="ro-RO"/>
        </w:rPr>
      </w:pPr>
    </w:p>
    <w:p w:rsidR="00A2096F" w:rsidRPr="000D581D" w:rsidRDefault="00A2096F" w:rsidP="002F604B">
      <w:pPr>
        <w:pStyle w:val="EMEABodyText"/>
        <w:rPr>
          <w:iCs/>
          <w:u w:val="single"/>
          <w:lang w:val="ro-RO"/>
        </w:rPr>
      </w:pPr>
      <w:r w:rsidRPr="000D581D">
        <w:rPr>
          <w:u w:val="single"/>
          <w:lang w:val="ro-RO"/>
        </w:rPr>
        <w:t>Investigaţii diagnostice</w:t>
      </w:r>
    </w:p>
    <w:p w:rsidR="00F90555" w:rsidRDefault="00F90555" w:rsidP="002F604B">
      <w:pPr>
        <w:pStyle w:val="EMEABodyText"/>
        <w:ind w:left="1843" w:hanging="1843"/>
        <w:rPr>
          <w:lang w:val="ro-RO"/>
        </w:rPr>
      </w:pPr>
    </w:p>
    <w:p w:rsidR="00A2096F" w:rsidRPr="002F604B" w:rsidRDefault="00A2096F" w:rsidP="002F604B">
      <w:pPr>
        <w:pStyle w:val="EMEABodyText"/>
        <w:ind w:left="1843" w:hanging="1843"/>
        <w:rPr>
          <w:lang w:val="ro-RO"/>
        </w:rPr>
      </w:pPr>
      <w:r w:rsidRPr="002F604B">
        <w:rPr>
          <w:lang w:val="ro-RO"/>
        </w:rPr>
        <w:t>Foarte frecvente:</w:t>
      </w:r>
      <w:r w:rsidRPr="002F604B">
        <w:rPr>
          <w:lang w:val="ro-RO"/>
        </w:rPr>
        <w:tab/>
        <w:t xml:space="preserve">Hiperkaliemia* a </w:t>
      </w:r>
      <w:r w:rsidR="008B6E3D" w:rsidRPr="002F604B">
        <w:rPr>
          <w:lang w:val="ro-RO"/>
        </w:rPr>
        <w:t xml:space="preserve">apărut </w:t>
      </w:r>
      <w:r w:rsidRPr="002F604B">
        <w:rPr>
          <w:lang w:val="ro-RO"/>
        </w:rPr>
        <w:t>mai frecvent la pacienţii diabetici trataţi cu irbesartan, comparativ cu cei la care s-a administrat placebo. La pacienţii hipertensivi diabetici</w:t>
      </w:r>
      <w:r w:rsidR="008B6E3D" w:rsidRPr="002F604B">
        <w:rPr>
          <w:lang w:val="ro-RO"/>
        </w:rPr>
        <w:t>,</w:t>
      </w:r>
      <w:r w:rsidRPr="002F604B">
        <w:rPr>
          <w:lang w:val="ro-RO"/>
        </w:rPr>
        <w:t xml:space="preserve"> cu microalbuminurie şi funcţie renală normală, hiperkaliemia (≥ 5,5 mEq/l) a apărut la 29,4% din pacienţii din grupul tratat cu irbesartan în doză de 300 mg şi la 22% din pacienţii din grupul la care s-a administrat placebo. La pacienţii hipertensivi diabetici</w:t>
      </w:r>
      <w:r w:rsidR="00111DF9" w:rsidRPr="002F604B">
        <w:rPr>
          <w:lang w:val="ro-RO"/>
        </w:rPr>
        <w:t>,</w:t>
      </w:r>
      <w:r w:rsidRPr="002F604B">
        <w:rPr>
          <w:lang w:val="ro-RO"/>
        </w:rPr>
        <w:t xml:space="preserve"> cu insuficienţă renală cronică şi proteinurie cu semnificaţie clinică, hiperkaliemia (≥ 5,5 mEq/l) s-a observat la 46,3% din pacienţii din grupul tratat cu irbesartan şi la 26,3% din pacienţii din grupul la care s-a administrat placebo.</w:t>
      </w:r>
    </w:p>
    <w:p w:rsidR="00111DF9" w:rsidRPr="002F604B" w:rsidRDefault="00A2096F" w:rsidP="002F604B">
      <w:pPr>
        <w:pStyle w:val="EMEABodyText"/>
        <w:ind w:left="1843" w:hanging="1843"/>
        <w:rPr>
          <w:lang w:val="ro-RO"/>
        </w:rPr>
      </w:pPr>
      <w:r w:rsidRPr="002F604B">
        <w:rPr>
          <w:lang w:val="ro-RO"/>
        </w:rPr>
        <w:t>Frecvente:</w:t>
      </w:r>
      <w:r w:rsidRPr="002F604B">
        <w:rPr>
          <w:lang w:val="ro-RO"/>
        </w:rPr>
        <w:tab/>
        <w:t>la subiecţii trataţi cu irbesartan, s-au observat frecvent (1,7%) creşteri semnificative ale creatin-kinazei plasmatice. Niciuna dintre</w:t>
      </w:r>
      <w:r w:rsidR="00111DF9" w:rsidRPr="002F604B">
        <w:rPr>
          <w:lang w:val="ro-RO"/>
        </w:rPr>
        <w:t xml:space="preserve"> aceste</w:t>
      </w:r>
      <w:r w:rsidRPr="002F604B">
        <w:rPr>
          <w:lang w:val="ro-RO"/>
        </w:rPr>
        <w:t xml:space="preserve"> creşteri nu s-a asociat cu evenimente musculo-scheletice identificabile clinic. </w:t>
      </w:r>
    </w:p>
    <w:p w:rsidR="00A2096F" w:rsidRPr="002F604B" w:rsidRDefault="00A2096F" w:rsidP="002F604B">
      <w:pPr>
        <w:pStyle w:val="EMEABodyText"/>
        <w:ind w:left="1843"/>
        <w:rPr>
          <w:lang w:val="ro-RO"/>
        </w:rPr>
      </w:pPr>
      <w:r w:rsidRPr="002F604B">
        <w:rPr>
          <w:lang w:val="ro-RO"/>
        </w:rPr>
        <w:t xml:space="preserve">La 1,7% din pacienţii hipertensivi cu nefropatie diabetică avansată, trataţi cu irbesartan, s-a observat o scădere a </w:t>
      </w:r>
      <w:r w:rsidR="00111DF9" w:rsidRPr="002F604B">
        <w:rPr>
          <w:lang w:val="ro-RO"/>
        </w:rPr>
        <w:t xml:space="preserve">valorilor </w:t>
      </w:r>
      <w:r w:rsidRPr="002F604B">
        <w:rPr>
          <w:lang w:val="ro-RO"/>
        </w:rPr>
        <w:t>hemoglobinei*, fără semnificaţie clinică.</w:t>
      </w:r>
    </w:p>
    <w:p w:rsidR="00A2096F" w:rsidRPr="002F604B" w:rsidRDefault="00A2096F" w:rsidP="002F604B">
      <w:pPr>
        <w:pStyle w:val="EMEABodyText"/>
        <w:ind w:left="1605"/>
        <w:rPr>
          <w:lang w:val="ro-RO"/>
        </w:rPr>
      </w:pPr>
    </w:p>
    <w:p w:rsidR="00A2096F" w:rsidRPr="00147D1F" w:rsidRDefault="00A2096F" w:rsidP="00A2096F">
      <w:pPr>
        <w:pStyle w:val="EMEABodyText"/>
        <w:rPr>
          <w:bCs/>
          <w:u w:val="single"/>
          <w:lang w:val="ro-RO"/>
        </w:rPr>
      </w:pPr>
      <w:r w:rsidRPr="00147D1F">
        <w:rPr>
          <w:bCs/>
          <w:u w:val="single"/>
          <w:lang w:val="ro-RO"/>
        </w:rPr>
        <w:t>Copii şi adolescenţi</w:t>
      </w:r>
    </w:p>
    <w:p w:rsidR="00F90555" w:rsidRDefault="00F90555" w:rsidP="00A2096F">
      <w:pPr>
        <w:pStyle w:val="EMEABodyText"/>
        <w:rPr>
          <w:bCs/>
          <w:lang w:val="ro-RO"/>
        </w:rPr>
      </w:pPr>
    </w:p>
    <w:p w:rsidR="00A2096F" w:rsidRPr="00200D39" w:rsidRDefault="00A2096F" w:rsidP="00A2096F">
      <w:pPr>
        <w:pStyle w:val="EMEABodyText"/>
        <w:rPr>
          <w:bCs/>
          <w:lang w:val="it-IT"/>
        </w:rPr>
      </w:pPr>
      <w:r>
        <w:rPr>
          <w:bCs/>
          <w:lang w:val="ro-RO"/>
        </w:rPr>
        <w:t>Într-un</w:t>
      </w:r>
      <w:r w:rsidRPr="00DC34E4">
        <w:rPr>
          <w:bCs/>
          <w:lang w:val="ro-RO"/>
        </w:rPr>
        <w:t xml:space="preserve"> studiu randomizat </w:t>
      </w:r>
      <w:r>
        <w:rPr>
          <w:bCs/>
          <w:lang w:val="ro-RO"/>
        </w:rPr>
        <w:t xml:space="preserve">care a inclus </w:t>
      </w:r>
      <w:r w:rsidRPr="00DC34E4">
        <w:rPr>
          <w:bCs/>
          <w:lang w:val="ro-RO"/>
        </w:rPr>
        <w:t xml:space="preserve">318 copii şi adolescenţi cu hipertensiune </w:t>
      </w:r>
      <w:r>
        <w:rPr>
          <w:bCs/>
          <w:lang w:val="ro-RO"/>
        </w:rPr>
        <w:t>arterială</w:t>
      </w:r>
      <w:r w:rsidR="00111DF9">
        <w:rPr>
          <w:bCs/>
          <w:lang w:val="ro-RO"/>
        </w:rPr>
        <w:t>,</w:t>
      </w:r>
      <w:r>
        <w:rPr>
          <w:bCs/>
          <w:lang w:val="ro-RO"/>
        </w:rPr>
        <w:t xml:space="preserve"> </w:t>
      </w:r>
      <w:r w:rsidRPr="00DC34E4">
        <w:rPr>
          <w:bCs/>
          <w:lang w:val="ro-RO"/>
        </w:rPr>
        <w:t>cu vârs</w:t>
      </w:r>
      <w:r>
        <w:rPr>
          <w:bCs/>
          <w:lang w:val="ro-RO"/>
        </w:rPr>
        <w:t>ta</w:t>
      </w:r>
      <w:r w:rsidRPr="00DC34E4">
        <w:rPr>
          <w:bCs/>
          <w:lang w:val="ro-RO"/>
        </w:rPr>
        <w:t xml:space="preserve"> </w:t>
      </w:r>
      <w:r>
        <w:rPr>
          <w:bCs/>
          <w:lang w:val="ro-RO"/>
        </w:rPr>
        <w:t xml:space="preserve">cuprinsă </w:t>
      </w:r>
      <w:r w:rsidRPr="00DC34E4">
        <w:rPr>
          <w:bCs/>
          <w:lang w:val="ro-RO"/>
        </w:rPr>
        <w:t xml:space="preserve">între 6 şi 16 ani, </w:t>
      </w:r>
      <w:r w:rsidR="00111DF9">
        <w:rPr>
          <w:bCs/>
          <w:lang w:val="it-IT"/>
        </w:rPr>
        <w:t xml:space="preserve">în </w:t>
      </w:r>
      <w:r w:rsidR="00111DF9" w:rsidRPr="00DC34E4">
        <w:rPr>
          <w:bCs/>
          <w:lang w:val="ro-RO"/>
        </w:rPr>
        <w:t>faz</w:t>
      </w:r>
      <w:r w:rsidR="00111DF9">
        <w:rPr>
          <w:bCs/>
          <w:lang w:val="ro-RO"/>
        </w:rPr>
        <w:t>a</w:t>
      </w:r>
      <w:r w:rsidR="00111DF9" w:rsidRPr="008748C9">
        <w:rPr>
          <w:bCs/>
          <w:lang w:val="it-IT"/>
        </w:rPr>
        <w:t xml:space="preserve"> dublu-orb</w:t>
      </w:r>
      <w:r w:rsidR="00111DF9">
        <w:rPr>
          <w:bCs/>
          <w:lang w:val="it-IT"/>
        </w:rPr>
        <w:t xml:space="preserve"> cu durata de 3 săptămâni</w:t>
      </w:r>
      <w:r w:rsidR="00111DF9" w:rsidRPr="008748C9" w:rsidDel="00D82CAE">
        <w:rPr>
          <w:bCs/>
          <w:lang w:val="it-IT"/>
        </w:rPr>
        <w:t xml:space="preserve"> </w:t>
      </w:r>
      <w:r w:rsidR="00111DF9" w:rsidRPr="008748C9">
        <w:rPr>
          <w:bCs/>
          <w:lang w:val="it-IT"/>
        </w:rPr>
        <w:t xml:space="preserve">au </w:t>
      </w:r>
      <w:r w:rsidR="00111DF9">
        <w:rPr>
          <w:bCs/>
          <w:lang w:val="it-IT"/>
        </w:rPr>
        <w:t>apărut</w:t>
      </w:r>
      <w:r w:rsidR="00111DF9" w:rsidRPr="008748C9">
        <w:rPr>
          <w:bCs/>
          <w:lang w:val="it-IT"/>
        </w:rPr>
        <w:t xml:space="preserve"> </w:t>
      </w:r>
      <w:r w:rsidRPr="00DC34E4">
        <w:rPr>
          <w:bCs/>
          <w:lang w:val="ro-RO"/>
        </w:rPr>
        <w:t>următoarele</w:t>
      </w:r>
      <w:r>
        <w:rPr>
          <w:bCs/>
          <w:lang w:val="ro-RO"/>
        </w:rPr>
        <w:t xml:space="preserve"> reacţii</w:t>
      </w:r>
      <w:r w:rsidRPr="00DC34E4">
        <w:rPr>
          <w:bCs/>
          <w:lang w:val="ro-RO"/>
        </w:rPr>
        <w:t xml:space="preserve"> adverse: </w:t>
      </w:r>
      <w:r>
        <w:rPr>
          <w:bCs/>
          <w:lang w:val="ro-RO"/>
        </w:rPr>
        <w:t>cefalee</w:t>
      </w:r>
      <w:r w:rsidRPr="00DC34E4">
        <w:rPr>
          <w:bCs/>
          <w:lang w:val="ro-RO"/>
        </w:rPr>
        <w:t xml:space="preserve"> (7,9%), hipotensiune </w:t>
      </w:r>
      <w:r>
        <w:rPr>
          <w:bCs/>
          <w:lang w:val="ro-RO"/>
        </w:rPr>
        <w:t xml:space="preserve">arterială </w:t>
      </w:r>
      <w:r w:rsidRPr="00DC34E4">
        <w:rPr>
          <w:bCs/>
          <w:lang w:val="ro-RO"/>
        </w:rPr>
        <w:t xml:space="preserve">(2,2%), ameţeli (1,9%), tuse (0,9%). </w:t>
      </w:r>
      <w:r w:rsidRPr="00200D39">
        <w:rPr>
          <w:bCs/>
          <w:lang w:val="it-IT"/>
        </w:rPr>
        <w:t xml:space="preserve">În </w:t>
      </w:r>
      <w:r w:rsidR="00111DF9">
        <w:rPr>
          <w:bCs/>
          <w:lang w:val="it-IT"/>
        </w:rPr>
        <w:t xml:space="preserve">perioada </w:t>
      </w:r>
      <w:r w:rsidR="00111DF9" w:rsidRPr="00826193">
        <w:rPr>
          <w:bCs/>
          <w:lang w:val="it-IT"/>
        </w:rPr>
        <w:t>deschis</w:t>
      </w:r>
      <w:r w:rsidR="00111DF9">
        <w:rPr>
          <w:bCs/>
          <w:lang w:val="it-IT"/>
        </w:rPr>
        <w:t>ă</w:t>
      </w:r>
      <w:r w:rsidR="00111DF9" w:rsidRPr="00826193">
        <w:rPr>
          <w:bCs/>
          <w:lang w:val="it-IT"/>
        </w:rPr>
        <w:t xml:space="preserve"> </w:t>
      </w:r>
      <w:r w:rsidRPr="00200D39">
        <w:rPr>
          <w:bCs/>
          <w:lang w:val="it-IT"/>
        </w:rPr>
        <w:t>a acestui studiu</w:t>
      </w:r>
      <w:r w:rsidR="00111DF9">
        <w:rPr>
          <w:bCs/>
          <w:lang w:val="it-IT"/>
        </w:rPr>
        <w:t>, cu durata de 26 de săptămâni</w:t>
      </w:r>
      <w:r w:rsidRPr="00200D39">
        <w:rPr>
          <w:bCs/>
          <w:lang w:val="it-IT"/>
        </w:rPr>
        <w:t>, cele mai frecvent</w:t>
      </w:r>
      <w:r>
        <w:rPr>
          <w:bCs/>
          <w:lang w:val="it-IT"/>
        </w:rPr>
        <w:t xml:space="preserve"> </w:t>
      </w:r>
      <w:r w:rsidR="00111DF9" w:rsidRPr="00826193">
        <w:rPr>
          <w:bCs/>
          <w:lang w:val="it-IT"/>
        </w:rPr>
        <w:t xml:space="preserve">observate </w:t>
      </w:r>
      <w:r w:rsidRPr="00200D39">
        <w:rPr>
          <w:bCs/>
          <w:lang w:val="it-IT"/>
        </w:rPr>
        <w:t>modificări</w:t>
      </w:r>
      <w:r>
        <w:rPr>
          <w:bCs/>
          <w:lang w:val="it-IT"/>
        </w:rPr>
        <w:t xml:space="preserve"> </w:t>
      </w:r>
      <w:r w:rsidRPr="00200D39">
        <w:rPr>
          <w:bCs/>
          <w:lang w:val="it-IT"/>
        </w:rPr>
        <w:t>ale testelor de laborator au fost creşterea</w:t>
      </w:r>
      <w:r w:rsidR="00111DF9" w:rsidRPr="00111DF9">
        <w:rPr>
          <w:bCs/>
          <w:lang w:val="it-IT"/>
        </w:rPr>
        <w:t xml:space="preserve"> </w:t>
      </w:r>
      <w:r w:rsidR="00111DF9">
        <w:rPr>
          <w:bCs/>
          <w:lang w:val="it-IT"/>
        </w:rPr>
        <w:t>valorilor</w:t>
      </w:r>
      <w:r w:rsidRPr="00200D39">
        <w:rPr>
          <w:bCs/>
          <w:lang w:val="it-IT"/>
        </w:rPr>
        <w:t xml:space="preserve"> creatininei (6,5%) şi ale </w:t>
      </w:r>
      <w:r w:rsidR="00111DF9">
        <w:rPr>
          <w:bCs/>
          <w:lang w:val="it-IT"/>
        </w:rPr>
        <w:t>creatin-kinazei</w:t>
      </w:r>
      <w:r w:rsidR="00111DF9" w:rsidRPr="00826193">
        <w:rPr>
          <w:bCs/>
          <w:lang w:val="it-IT"/>
        </w:rPr>
        <w:t xml:space="preserve"> </w:t>
      </w:r>
      <w:r w:rsidRPr="00200D39">
        <w:rPr>
          <w:bCs/>
          <w:lang w:val="it-IT"/>
        </w:rPr>
        <w:t>la 2% din copii</w:t>
      </w:r>
      <w:r w:rsidR="00111DF9">
        <w:rPr>
          <w:bCs/>
          <w:lang w:val="it-IT"/>
        </w:rPr>
        <w:t>i trataţi</w:t>
      </w:r>
      <w:r w:rsidRPr="00200D39">
        <w:rPr>
          <w:bCs/>
          <w:lang w:val="it-IT"/>
        </w:rPr>
        <w:t>.</w:t>
      </w:r>
    </w:p>
    <w:p w:rsidR="00111DF9" w:rsidRPr="00AA087E" w:rsidRDefault="00111DF9" w:rsidP="00111DF9">
      <w:pPr>
        <w:pStyle w:val="EMEABodyText"/>
        <w:rPr>
          <w:lang w:val="ro-RO"/>
        </w:rPr>
      </w:pPr>
    </w:p>
    <w:p w:rsidR="00111DF9" w:rsidRPr="00AA087E" w:rsidRDefault="00111DF9" w:rsidP="00111DF9">
      <w:pPr>
        <w:pStyle w:val="EMEABodyText"/>
        <w:rPr>
          <w:u w:val="single"/>
          <w:lang w:val="ro-RO"/>
        </w:rPr>
      </w:pPr>
      <w:r w:rsidRPr="00AA087E">
        <w:rPr>
          <w:u w:val="single"/>
          <w:lang w:val="ro-RO"/>
        </w:rPr>
        <w:t>Raportarea reacţiilor adverse suspectate</w:t>
      </w:r>
    </w:p>
    <w:p w:rsidR="00F90555" w:rsidRDefault="00F90555" w:rsidP="00111DF9">
      <w:pPr>
        <w:pStyle w:val="EMEABodyText"/>
        <w:rPr>
          <w:lang w:val="ro-RO"/>
        </w:rPr>
      </w:pPr>
    </w:p>
    <w:p w:rsidR="00111DF9" w:rsidRPr="00AA087E" w:rsidRDefault="00F674F7" w:rsidP="00111DF9">
      <w:pPr>
        <w:pStyle w:val="EMEABodyText"/>
        <w:rPr>
          <w:lang w:val="ro-RO"/>
        </w:rPr>
      </w:pPr>
      <w:r>
        <w:rPr>
          <w:lang w:val="ro-RO"/>
        </w:rPr>
        <w:t>R</w:t>
      </w:r>
      <w:r w:rsidR="00111DF9" w:rsidRPr="00AA087E">
        <w:rPr>
          <w:lang w:val="ro-RO"/>
        </w:rPr>
        <w:t>aportarea reacţiilor adverse suspectate după autorizarea medicamentului</w:t>
      </w:r>
      <w:r w:rsidRPr="00F674F7">
        <w:rPr>
          <w:lang w:val="ro-RO"/>
        </w:rPr>
        <w:t xml:space="preserve"> </w:t>
      </w:r>
      <w:r>
        <w:rPr>
          <w:lang w:val="ro-RO"/>
        </w:rPr>
        <w:t>e</w:t>
      </w:r>
      <w:r w:rsidRPr="002F604B">
        <w:rPr>
          <w:lang w:val="ro-RO"/>
        </w:rPr>
        <w:t>ste importantă</w:t>
      </w:r>
      <w:r w:rsidR="00111DF9" w:rsidRPr="00AA087E">
        <w:rPr>
          <w:lang w:val="ro-RO"/>
        </w:rPr>
        <w:t xml:space="preserve">. Acest lucru permite monitorizarea continuă a raportului beneficiu/risc al medicamentului. Profesioniştii din domeniul sănătăţii sunt rugaţi să raporteze orice reacţie adversă suspectată prin intermediul </w:t>
      </w:r>
      <w:r w:rsidR="00111DF9" w:rsidRPr="00AA087E">
        <w:rPr>
          <w:highlight w:val="lightGray"/>
          <w:lang w:val="ro-RO"/>
        </w:rPr>
        <w:t xml:space="preserve">sistemului naţional de raportare, </w:t>
      </w:r>
      <w:r w:rsidR="002D118B">
        <w:rPr>
          <w:highlight w:val="lightGray"/>
          <w:lang w:val="ro-RO"/>
        </w:rPr>
        <w:t>astfel</w:t>
      </w:r>
      <w:r w:rsidR="002D118B" w:rsidRPr="002F604B">
        <w:rPr>
          <w:highlight w:val="lightGray"/>
          <w:lang w:val="ro-RO"/>
        </w:rPr>
        <w:t xml:space="preserve"> </w:t>
      </w:r>
      <w:r w:rsidR="00111DF9" w:rsidRPr="00AA087E">
        <w:rPr>
          <w:highlight w:val="lightGray"/>
          <w:lang w:val="ro-RO"/>
        </w:rPr>
        <w:t xml:space="preserve">cum este menţionat în </w:t>
      </w:r>
      <w:r w:rsidR="00F9134F" w:rsidRPr="00734EC5">
        <w:rPr>
          <w:szCs w:val="22"/>
          <w:highlight w:val="lightGray"/>
          <w:lang w:val="ro-RO"/>
        </w:rPr>
        <w:fldChar w:fldCharType="begin"/>
      </w:r>
      <w:r w:rsidR="00F9134F" w:rsidRPr="00734EC5">
        <w:rPr>
          <w:szCs w:val="22"/>
          <w:highlight w:val="lightGray"/>
          <w:lang w:val="ro-RO"/>
        </w:rPr>
        <w:instrText xml:space="preserve"> HYPERLINK "http://www.ema.europa.eu/docs/en_GB/document_library/Template_or_form/2013/03/WC500139752.doc" </w:instrText>
      </w:r>
      <w:r w:rsidR="00F9134F" w:rsidRPr="00F954E5">
        <w:rPr>
          <w:szCs w:val="22"/>
          <w:highlight w:val="lightGray"/>
          <w:lang w:val="ro-RO"/>
        </w:rPr>
      </w:r>
      <w:r w:rsidR="00F9134F" w:rsidRPr="00734EC5">
        <w:rPr>
          <w:szCs w:val="22"/>
          <w:highlight w:val="lightGray"/>
          <w:lang w:val="ro-RO"/>
        </w:rPr>
        <w:fldChar w:fldCharType="separate"/>
      </w:r>
      <w:r w:rsidR="00F9134F" w:rsidRPr="00734EC5">
        <w:rPr>
          <w:rStyle w:val="Hyperlink"/>
          <w:szCs w:val="22"/>
          <w:highlight w:val="lightGray"/>
          <w:lang w:val="ro-RO"/>
        </w:rPr>
        <w:t>Anexa V</w:t>
      </w:r>
      <w:r w:rsidR="00F9134F" w:rsidRPr="00734EC5">
        <w:rPr>
          <w:szCs w:val="22"/>
          <w:highlight w:val="lightGray"/>
          <w:lang w:val="ro-RO"/>
        </w:rPr>
        <w:fldChar w:fldCharType="end"/>
      </w:r>
      <w:r w:rsidR="00111DF9" w:rsidRPr="00AA087E">
        <w:rPr>
          <w:lang w:val="ro-RO"/>
        </w:rPr>
        <w:t>.</w:t>
      </w:r>
    </w:p>
    <w:p w:rsidR="00A2096F" w:rsidRPr="00200D39" w:rsidRDefault="00A2096F" w:rsidP="00A2096F">
      <w:pPr>
        <w:pStyle w:val="EMEABodyText"/>
        <w:rPr>
          <w:lang w:val="it-IT"/>
        </w:rPr>
      </w:pPr>
    </w:p>
    <w:p w:rsidR="00A2096F" w:rsidRPr="00E37FBE" w:rsidRDefault="00A2096F" w:rsidP="00A2096F">
      <w:pPr>
        <w:pStyle w:val="EMEAHeading2"/>
        <w:rPr>
          <w:lang w:val="ro-RO"/>
        </w:rPr>
      </w:pPr>
      <w:r w:rsidRPr="00E37FBE">
        <w:rPr>
          <w:lang w:val="ro-RO"/>
        </w:rPr>
        <w:t>4.9</w:t>
      </w:r>
      <w:r w:rsidRPr="00E37FBE">
        <w:rPr>
          <w:lang w:val="ro-RO"/>
        </w:rPr>
        <w:tab/>
        <w:t>Supradozaj</w:t>
      </w:r>
    </w:p>
    <w:p w:rsidR="00A2096F" w:rsidRPr="00E37FBE" w:rsidRDefault="00A2096F" w:rsidP="00A2096F">
      <w:pPr>
        <w:pStyle w:val="EMEAHeading2"/>
        <w:rPr>
          <w:lang w:val="ro-RO"/>
        </w:rPr>
      </w:pPr>
    </w:p>
    <w:p w:rsidR="00A2096F" w:rsidRPr="00E37FBE" w:rsidRDefault="00A2096F" w:rsidP="00A2096F">
      <w:pPr>
        <w:pStyle w:val="EMEABodyText"/>
        <w:rPr>
          <w:lang w:val="ro-RO"/>
        </w:rPr>
      </w:pPr>
      <w:r>
        <w:rPr>
          <w:lang w:val="ro-RO"/>
        </w:rPr>
        <w:t>În urma e</w:t>
      </w:r>
      <w:r w:rsidRPr="00E37FBE">
        <w:rPr>
          <w:lang w:val="ro-RO"/>
        </w:rPr>
        <w:t>xpuner</w:t>
      </w:r>
      <w:r>
        <w:rPr>
          <w:lang w:val="ro-RO"/>
        </w:rPr>
        <w:t>ii</w:t>
      </w:r>
      <w:r w:rsidRPr="00E37FBE">
        <w:rPr>
          <w:lang w:val="ro-RO"/>
        </w:rPr>
        <w:t xml:space="preserve"> adulţilor la doze de până la 900</w:t>
      </w:r>
      <w:r>
        <w:rPr>
          <w:lang w:val="ro-RO"/>
        </w:rPr>
        <w:t> </w:t>
      </w:r>
      <w:r w:rsidRPr="00E37FBE">
        <w:rPr>
          <w:lang w:val="ro-RO"/>
        </w:rPr>
        <w:t xml:space="preserve">mg irbesartan/zi, timp de 8 săptămâni, nu </w:t>
      </w:r>
      <w:r>
        <w:rPr>
          <w:lang w:val="ro-RO"/>
        </w:rPr>
        <w:t>s-</w:t>
      </w:r>
      <w:r w:rsidRPr="00E37FBE">
        <w:rPr>
          <w:lang w:val="ro-RO"/>
        </w:rPr>
        <w:t>a evidenţiat toxicitate. În caz de supradozaj, manifestările cele mai probabile sunt hipotensiunea arterială şi tahicardia</w:t>
      </w:r>
      <w:r>
        <w:rPr>
          <w:lang w:val="ro-RO"/>
        </w:rPr>
        <w:t>;</w:t>
      </w:r>
      <w:r w:rsidRPr="00E37FBE">
        <w:rPr>
          <w:lang w:val="ro-RO"/>
        </w:rPr>
        <w:t xml:space="preserve"> </w:t>
      </w:r>
      <w:r>
        <w:rPr>
          <w:lang w:val="ro-RO"/>
        </w:rPr>
        <w:t xml:space="preserve">de asemenea, </w:t>
      </w:r>
      <w:r w:rsidR="00F2514C">
        <w:rPr>
          <w:lang w:val="ro-RO"/>
        </w:rPr>
        <w:t xml:space="preserve">ca urmare a supradozajului </w:t>
      </w:r>
      <w:r>
        <w:rPr>
          <w:lang w:val="ro-RO"/>
        </w:rPr>
        <w:t>poate</w:t>
      </w:r>
      <w:r w:rsidRPr="00E37FBE">
        <w:rPr>
          <w:lang w:val="ro-RO"/>
        </w:rPr>
        <w:t xml:space="preserve"> să apară </w:t>
      </w:r>
      <w:r>
        <w:rPr>
          <w:lang w:val="ro-RO"/>
        </w:rPr>
        <w:t xml:space="preserve">şi </w:t>
      </w:r>
      <w:r w:rsidRPr="00E37FBE">
        <w:rPr>
          <w:lang w:val="ro-RO"/>
        </w:rPr>
        <w:t>bradicardi</w:t>
      </w:r>
      <w:r w:rsidR="00F2514C">
        <w:rPr>
          <w:lang w:val="ro-RO"/>
        </w:rPr>
        <w:t>e</w:t>
      </w:r>
      <w:r w:rsidRPr="00E37FBE">
        <w:rPr>
          <w:lang w:val="ro-RO"/>
        </w:rPr>
        <w:t>. Nu sunt disponibile informaţii specifice privi</w:t>
      </w:r>
      <w:r>
        <w:rPr>
          <w:lang w:val="ro-RO"/>
        </w:rPr>
        <w:t xml:space="preserve">nd </w:t>
      </w:r>
      <w:r w:rsidRPr="00E37FBE">
        <w:rPr>
          <w:lang w:val="ro-RO"/>
        </w:rPr>
        <w:t xml:space="preserve">tratamentul supradozajului cu </w:t>
      </w:r>
      <w:r>
        <w:rPr>
          <w:lang w:val="it-IT"/>
        </w:rPr>
        <w:t>Aprovel</w:t>
      </w:r>
      <w:r w:rsidRPr="00E37FBE">
        <w:rPr>
          <w:lang w:val="ro-RO"/>
        </w:rPr>
        <w:t xml:space="preserve">. Pacientul trebuie </w:t>
      </w:r>
      <w:r w:rsidRPr="00F20731">
        <w:rPr>
          <w:lang w:val="ro-RO"/>
        </w:rPr>
        <w:t>supravegheat</w:t>
      </w:r>
      <w:r w:rsidR="00F2514C" w:rsidRPr="00F2514C">
        <w:rPr>
          <w:lang w:val="ro-RO"/>
        </w:rPr>
        <w:t xml:space="preserve"> </w:t>
      </w:r>
      <w:r w:rsidR="00F2514C" w:rsidRPr="00F20731">
        <w:rPr>
          <w:lang w:val="ro-RO"/>
        </w:rPr>
        <w:t>atent</w:t>
      </w:r>
      <w:r w:rsidR="00F2514C">
        <w:rPr>
          <w:lang w:val="ro-RO"/>
        </w:rPr>
        <w:t>,</w:t>
      </w:r>
      <w:r w:rsidRPr="00E37FBE">
        <w:rPr>
          <w:lang w:val="ro-RO"/>
        </w:rPr>
        <w:t xml:space="preserve"> iar tratamentul trebuie să fie simptomatic şi de susţinere. Măsurile </w:t>
      </w:r>
      <w:r>
        <w:rPr>
          <w:lang w:val="ro-RO"/>
        </w:rPr>
        <w:t xml:space="preserve">recomandate </w:t>
      </w:r>
      <w:r w:rsidRPr="00E37FBE">
        <w:rPr>
          <w:lang w:val="ro-RO"/>
        </w:rPr>
        <w:t xml:space="preserve">includ </w:t>
      </w:r>
      <w:r>
        <w:rPr>
          <w:lang w:val="ro-RO"/>
        </w:rPr>
        <w:t xml:space="preserve">provocarea </w:t>
      </w:r>
      <w:r w:rsidRPr="00E37FBE">
        <w:rPr>
          <w:lang w:val="ro-RO"/>
        </w:rPr>
        <w:t xml:space="preserve">vărsăturilor şi/sau </w:t>
      </w:r>
      <w:r>
        <w:rPr>
          <w:lang w:val="ro-RO"/>
        </w:rPr>
        <w:t xml:space="preserve">efectuarea </w:t>
      </w:r>
      <w:r w:rsidRPr="00E37FBE">
        <w:rPr>
          <w:lang w:val="ro-RO"/>
        </w:rPr>
        <w:t>lavajul</w:t>
      </w:r>
      <w:r>
        <w:rPr>
          <w:lang w:val="ro-RO"/>
        </w:rPr>
        <w:t>ui</w:t>
      </w:r>
      <w:r w:rsidRPr="00E37FBE">
        <w:rPr>
          <w:lang w:val="ro-RO"/>
        </w:rPr>
        <w:t xml:space="preserve"> gastric. </w:t>
      </w:r>
      <w:r>
        <w:rPr>
          <w:lang w:val="ro-RO"/>
        </w:rPr>
        <w:t>Pentru</w:t>
      </w:r>
      <w:r w:rsidRPr="00E37FBE">
        <w:rPr>
          <w:lang w:val="ro-RO"/>
        </w:rPr>
        <w:t xml:space="preserve"> tratamentul supradozajului</w:t>
      </w:r>
      <w:r>
        <w:rPr>
          <w:lang w:val="ro-RO"/>
        </w:rPr>
        <w:t xml:space="preserve"> se poate utiliza c</w:t>
      </w:r>
      <w:r w:rsidRPr="00E37FBE">
        <w:rPr>
          <w:lang w:val="ro-RO"/>
        </w:rPr>
        <w:t>ărbune</w:t>
      </w:r>
      <w:r>
        <w:rPr>
          <w:lang w:val="ro-RO"/>
        </w:rPr>
        <w:t xml:space="preserve"> activat</w:t>
      </w:r>
      <w:r w:rsidRPr="00E37FBE">
        <w:rPr>
          <w:lang w:val="ro-RO"/>
        </w:rPr>
        <w:t xml:space="preserve">. Irbesartanul nu </w:t>
      </w:r>
      <w:r w:rsidR="00267409" w:rsidRPr="005D614F">
        <w:rPr>
          <w:lang w:val="ro-RO"/>
        </w:rPr>
        <w:t xml:space="preserve">se elimină prin </w:t>
      </w:r>
      <w:r w:rsidRPr="00E37FBE">
        <w:rPr>
          <w:lang w:val="ro-RO"/>
        </w:rPr>
        <w:t>hemodializ</w:t>
      </w:r>
      <w:r w:rsidR="00267409">
        <w:rPr>
          <w:lang w:val="ro-RO"/>
        </w:rPr>
        <w:t>ă</w:t>
      </w:r>
      <w:r w:rsidRPr="00E37FBE">
        <w:rPr>
          <w:lang w:val="ro-RO"/>
        </w:rPr>
        <w:t>.</w:t>
      </w:r>
    </w:p>
    <w:p w:rsidR="00A2096F" w:rsidRPr="00E37FBE" w:rsidRDefault="00A2096F" w:rsidP="00A2096F">
      <w:pPr>
        <w:pStyle w:val="EMEABodyText"/>
        <w:rPr>
          <w:lang w:val="ro-RO"/>
        </w:rPr>
      </w:pPr>
    </w:p>
    <w:p w:rsidR="00A2096F" w:rsidRPr="00E37FBE" w:rsidRDefault="00A2096F" w:rsidP="00A2096F">
      <w:pPr>
        <w:pStyle w:val="EMEABodyText"/>
        <w:rPr>
          <w:lang w:val="ro-RO"/>
        </w:rPr>
      </w:pPr>
    </w:p>
    <w:p w:rsidR="00A2096F" w:rsidRPr="00E37FBE" w:rsidRDefault="00A2096F" w:rsidP="00A2096F">
      <w:pPr>
        <w:pStyle w:val="EMEAHeading1"/>
        <w:rPr>
          <w:lang w:val="ro-RO"/>
        </w:rPr>
      </w:pPr>
      <w:r w:rsidRPr="00E37FBE">
        <w:rPr>
          <w:lang w:val="ro-RO"/>
        </w:rPr>
        <w:t>5.</w:t>
      </w:r>
      <w:r w:rsidRPr="00E37FBE">
        <w:rPr>
          <w:lang w:val="ro-RO"/>
        </w:rPr>
        <w:tab/>
        <w:t>PROPRIETĂŢI FARMACOLOGICE</w:t>
      </w:r>
    </w:p>
    <w:p w:rsidR="00A2096F" w:rsidRPr="00E37FBE" w:rsidRDefault="00A2096F" w:rsidP="00A2096F">
      <w:pPr>
        <w:pStyle w:val="EMEAHeading1"/>
        <w:rPr>
          <w:lang w:val="ro-RO"/>
        </w:rPr>
      </w:pPr>
    </w:p>
    <w:p w:rsidR="00A2096F" w:rsidRPr="00E37FBE" w:rsidRDefault="00A2096F" w:rsidP="00A2096F">
      <w:pPr>
        <w:pStyle w:val="EMEAHeading2"/>
        <w:rPr>
          <w:lang w:val="ro-RO"/>
        </w:rPr>
      </w:pPr>
      <w:r w:rsidRPr="00E37FBE">
        <w:rPr>
          <w:lang w:val="ro-RO"/>
        </w:rPr>
        <w:t>5.1</w:t>
      </w:r>
      <w:r w:rsidRPr="00E37FBE">
        <w:rPr>
          <w:lang w:val="ro-RO"/>
        </w:rPr>
        <w:tab/>
        <w:t>Proprietăţi farmacodinamice</w:t>
      </w:r>
    </w:p>
    <w:p w:rsidR="00A2096F" w:rsidRPr="00E37FBE" w:rsidRDefault="00A2096F" w:rsidP="00A2096F">
      <w:pPr>
        <w:pStyle w:val="EMEAHeading2"/>
        <w:rPr>
          <w:lang w:val="ro-RO"/>
        </w:rPr>
      </w:pPr>
    </w:p>
    <w:p w:rsidR="00A2096F" w:rsidRPr="00E37FBE" w:rsidRDefault="00A2096F" w:rsidP="00A2096F">
      <w:pPr>
        <w:pStyle w:val="EMEABodyText"/>
        <w:rPr>
          <w:lang w:val="ro-RO"/>
        </w:rPr>
      </w:pPr>
      <w:r w:rsidRPr="00E37FBE">
        <w:rPr>
          <w:lang w:val="ro-RO"/>
        </w:rPr>
        <w:t xml:space="preserve">Grupa farmacoterapeutică: </w:t>
      </w:r>
      <w:r>
        <w:rPr>
          <w:lang w:val="ro-RO"/>
        </w:rPr>
        <w:t>antagonişti</w:t>
      </w:r>
      <w:r w:rsidR="00F2514C" w:rsidRPr="00F2514C">
        <w:rPr>
          <w:lang w:val="ro-RO"/>
        </w:rPr>
        <w:t xml:space="preserve"> </w:t>
      </w:r>
      <w:r w:rsidR="00F2514C">
        <w:rPr>
          <w:lang w:val="ro-RO"/>
        </w:rPr>
        <w:t>ai receptorilor</w:t>
      </w:r>
      <w:r>
        <w:rPr>
          <w:lang w:val="ro-RO"/>
        </w:rPr>
        <w:t xml:space="preserve"> pentru </w:t>
      </w:r>
      <w:r w:rsidRPr="00E37FBE">
        <w:rPr>
          <w:lang w:val="ro-RO"/>
        </w:rPr>
        <w:t>angiotensin</w:t>
      </w:r>
      <w:r>
        <w:rPr>
          <w:lang w:val="ro-RO"/>
        </w:rPr>
        <w:t>ă</w:t>
      </w:r>
      <w:r w:rsidRPr="00E37FBE">
        <w:rPr>
          <w:lang w:val="ro-RO"/>
        </w:rPr>
        <w:t xml:space="preserve"> II</w:t>
      </w:r>
      <w:r w:rsidR="00F2514C">
        <w:rPr>
          <w:lang w:val="ro-RO"/>
        </w:rPr>
        <w:t>, c</w:t>
      </w:r>
      <w:r>
        <w:rPr>
          <w:lang w:val="ro-RO"/>
        </w:rPr>
        <w:t xml:space="preserve">odul </w:t>
      </w:r>
      <w:r w:rsidRPr="00E37FBE">
        <w:rPr>
          <w:lang w:val="ro-RO"/>
        </w:rPr>
        <w:t>ATC</w:t>
      </w:r>
      <w:r>
        <w:rPr>
          <w:lang w:val="ro-RO"/>
        </w:rPr>
        <w:t>: C09C A04</w:t>
      </w:r>
    </w:p>
    <w:p w:rsidR="00A2096F" w:rsidRPr="00E37FBE" w:rsidRDefault="00A2096F" w:rsidP="00A2096F">
      <w:pPr>
        <w:pStyle w:val="EMEABodyText"/>
        <w:rPr>
          <w:lang w:val="ro-RO"/>
        </w:rPr>
      </w:pPr>
    </w:p>
    <w:p w:rsidR="00A2096F" w:rsidRPr="00E37FBE" w:rsidRDefault="00A2096F" w:rsidP="00A2096F">
      <w:pPr>
        <w:pStyle w:val="EMEABodyText"/>
        <w:rPr>
          <w:lang w:val="ro-RO"/>
        </w:rPr>
      </w:pPr>
      <w:r w:rsidRPr="00C038D2">
        <w:rPr>
          <w:u w:val="single"/>
          <w:lang w:val="ro-RO"/>
        </w:rPr>
        <w:t>Mecanism de acţiune</w:t>
      </w:r>
      <w:r w:rsidRPr="00CB6B5B">
        <w:rPr>
          <w:lang w:val="ro-RO"/>
        </w:rPr>
        <w:t>:</w:t>
      </w:r>
      <w:r>
        <w:rPr>
          <w:b/>
          <w:lang w:val="ro-RO"/>
        </w:rPr>
        <w:t xml:space="preserve"> </w:t>
      </w:r>
      <w:r w:rsidR="00552EF0">
        <w:rPr>
          <w:lang w:val="ro-RO"/>
        </w:rPr>
        <w:t>i</w:t>
      </w:r>
      <w:r w:rsidR="00552EF0" w:rsidRPr="00E37FBE">
        <w:rPr>
          <w:lang w:val="ro-RO"/>
        </w:rPr>
        <w:t xml:space="preserve">rbesartanul </w:t>
      </w:r>
      <w:r w:rsidRPr="00E37FBE">
        <w:rPr>
          <w:lang w:val="ro-RO"/>
        </w:rPr>
        <w:t>este un antagonist p</w:t>
      </w:r>
      <w:r>
        <w:rPr>
          <w:lang w:val="ro-RO"/>
        </w:rPr>
        <w:t>uternic</w:t>
      </w:r>
      <w:r w:rsidRPr="00E37FBE">
        <w:rPr>
          <w:lang w:val="ro-RO"/>
        </w:rPr>
        <w:t xml:space="preserve"> şi selectiv al receptorilor</w:t>
      </w:r>
      <w:r>
        <w:rPr>
          <w:lang w:val="ro-RO"/>
        </w:rPr>
        <w:t xml:space="preserve"> pentru</w:t>
      </w:r>
      <w:r w:rsidRPr="00E37FBE">
        <w:rPr>
          <w:lang w:val="ro-RO"/>
        </w:rPr>
        <w:t xml:space="preserve"> angiotensin</w:t>
      </w:r>
      <w:r>
        <w:rPr>
          <w:lang w:val="ro-RO"/>
        </w:rPr>
        <w:t>ă</w:t>
      </w:r>
      <w:r w:rsidRPr="00E37FBE">
        <w:rPr>
          <w:lang w:val="ro-RO"/>
        </w:rPr>
        <w:t xml:space="preserve"> II (tip AT</w:t>
      </w:r>
      <w:r w:rsidRPr="00E37FBE">
        <w:rPr>
          <w:vertAlign w:val="subscript"/>
          <w:lang w:val="ro-RO"/>
        </w:rPr>
        <w:t>1</w:t>
      </w:r>
      <w:r w:rsidRPr="00E37FBE">
        <w:rPr>
          <w:lang w:val="ro-RO"/>
        </w:rPr>
        <w:t xml:space="preserve">), activ </w:t>
      </w:r>
      <w:r>
        <w:rPr>
          <w:lang w:val="ro-RO"/>
        </w:rPr>
        <w:t xml:space="preserve">după administrare </w:t>
      </w:r>
      <w:r w:rsidRPr="00E37FBE">
        <w:rPr>
          <w:lang w:val="ro-RO"/>
        </w:rPr>
        <w:t>pe cale orală.</w:t>
      </w:r>
      <w:r>
        <w:rPr>
          <w:b/>
          <w:lang w:val="ro-RO"/>
        </w:rPr>
        <w:t xml:space="preserve"> </w:t>
      </w:r>
      <w:r>
        <w:rPr>
          <w:lang w:val="ro-RO"/>
        </w:rPr>
        <w:t xml:space="preserve">Se consideră că </w:t>
      </w:r>
      <w:r w:rsidRPr="00E37FBE">
        <w:rPr>
          <w:lang w:val="ro-RO"/>
        </w:rPr>
        <w:t xml:space="preserve">blochează toate </w:t>
      </w:r>
      <w:r>
        <w:rPr>
          <w:lang w:val="ro-RO"/>
        </w:rPr>
        <w:t xml:space="preserve">acţiunile </w:t>
      </w:r>
      <w:r w:rsidRPr="00E37FBE">
        <w:rPr>
          <w:lang w:val="ro-RO"/>
        </w:rPr>
        <w:t>angiotensinei II mediate prin receptor</w:t>
      </w:r>
      <w:r w:rsidR="00917F22">
        <w:rPr>
          <w:lang w:val="ro-RO"/>
        </w:rPr>
        <w:t>ul</w:t>
      </w:r>
      <w:r w:rsidRPr="00E37FBE">
        <w:rPr>
          <w:lang w:val="ro-RO"/>
        </w:rPr>
        <w:t xml:space="preserve"> AT</w:t>
      </w:r>
      <w:r w:rsidRPr="00E37FBE">
        <w:rPr>
          <w:vertAlign w:val="subscript"/>
          <w:lang w:val="ro-RO"/>
        </w:rPr>
        <w:t>1</w:t>
      </w:r>
      <w:r w:rsidRPr="00E37FBE">
        <w:rPr>
          <w:lang w:val="ro-RO"/>
        </w:rPr>
        <w:t>, indiferent de originea sau de calea de sinteză a angiotensinei II. Antagonizarea selectivă a receptorilor</w:t>
      </w:r>
      <w:r w:rsidR="00917F22" w:rsidRPr="00917F22">
        <w:rPr>
          <w:lang w:val="ro-RO"/>
        </w:rPr>
        <w:t xml:space="preserve"> </w:t>
      </w:r>
      <w:r w:rsidR="00917F22">
        <w:rPr>
          <w:lang w:val="ro-RO"/>
        </w:rPr>
        <w:t>pentru</w:t>
      </w:r>
      <w:r>
        <w:rPr>
          <w:lang w:val="ro-RO"/>
        </w:rPr>
        <w:t xml:space="preserve"> </w:t>
      </w:r>
      <w:r w:rsidRPr="00E37FBE">
        <w:rPr>
          <w:lang w:val="ro-RO"/>
        </w:rPr>
        <w:t>angiotensin</w:t>
      </w:r>
      <w:r w:rsidR="00917F22">
        <w:rPr>
          <w:lang w:val="ro-RO"/>
        </w:rPr>
        <w:t>ă</w:t>
      </w:r>
      <w:r w:rsidRPr="00E37FBE">
        <w:rPr>
          <w:lang w:val="ro-RO"/>
        </w:rPr>
        <w:t xml:space="preserve"> II (AT</w:t>
      </w:r>
      <w:r w:rsidRPr="00E37FBE">
        <w:rPr>
          <w:vertAlign w:val="subscript"/>
          <w:lang w:val="ro-RO"/>
        </w:rPr>
        <w:t>1</w:t>
      </w:r>
      <w:r w:rsidRPr="00E37FBE">
        <w:rPr>
          <w:lang w:val="ro-RO"/>
        </w:rPr>
        <w:t xml:space="preserve">) </w:t>
      </w:r>
      <w:r>
        <w:rPr>
          <w:lang w:val="ro-RO"/>
        </w:rPr>
        <w:t>determină</w:t>
      </w:r>
      <w:r w:rsidRPr="00E37FBE">
        <w:rPr>
          <w:lang w:val="ro-RO"/>
        </w:rPr>
        <w:t xml:space="preserve"> creştere</w:t>
      </w:r>
      <w:r>
        <w:rPr>
          <w:lang w:val="ro-RO"/>
        </w:rPr>
        <w:t xml:space="preserve">a </w:t>
      </w:r>
      <w:r w:rsidRPr="00E37FBE">
        <w:rPr>
          <w:lang w:val="ro-RO"/>
        </w:rPr>
        <w:t>concentraţiilor plasmatice</w:t>
      </w:r>
      <w:r>
        <w:rPr>
          <w:lang w:val="ro-RO"/>
        </w:rPr>
        <w:t xml:space="preserve"> de</w:t>
      </w:r>
      <w:r w:rsidRPr="00E37FBE">
        <w:rPr>
          <w:lang w:val="ro-RO"/>
        </w:rPr>
        <w:t xml:space="preserve"> renin</w:t>
      </w:r>
      <w:r>
        <w:rPr>
          <w:lang w:val="ro-RO"/>
        </w:rPr>
        <w:t>ă</w:t>
      </w:r>
      <w:r w:rsidRPr="00E37FBE">
        <w:rPr>
          <w:lang w:val="ro-RO"/>
        </w:rPr>
        <w:t xml:space="preserve"> şi </w:t>
      </w:r>
      <w:r>
        <w:rPr>
          <w:lang w:val="ro-RO"/>
        </w:rPr>
        <w:t xml:space="preserve">de </w:t>
      </w:r>
      <w:r w:rsidRPr="00E37FBE">
        <w:rPr>
          <w:lang w:val="ro-RO"/>
        </w:rPr>
        <w:t>angiotensin</w:t>
      </w:r>
      <w:r>
        <w:rPr>
          <w:lang w:val="ro-RO"/>
        </w:rPr>
        <w:t>ă</w:t>
      </w:r>
      <w:r w:rsidRPr="00E37FBE">
        <w:rPr>
          <w:lang w:val="ro-RO"/>
        </w:rPr>
        <w:t xml:space="preserve"> II şi </w:t>
      </w:r>
      <w:r>
        <w:rPr>
          <w:lang w:val="ro-RO"/>
        </w:rPr>
        <w:t>s</w:t>
      </w:r>
      <w:r w:rsidRPr="00E37FBE">
        <w:rPr>
          <w:lang w:val="ro-RO"/>
        </w:rPr>
        <w:t>căderea concentraţiei plasmatice</w:t>
      </w:r>
      <w:r>
        <w:rPr>
          <w:lang w:val="ro-RO"/>
        </w:rPr>
        <w:t xml:space="preserve"> de </w:t>
      </w:r>
      <w:r w:rsidRPr="00E37FBE">
        <w:rPr>
          <w:lang w:val="ro-RO"/>
        </w:rPr>
        <w:t xml:space="preserve">aldosteron. </w:t>
      </w:r>
      <w:r w:rsidR="00917F22">
        <w:rPr>
          <w:lang w:val="ro-RO"/>
        </w:rPr>
        <w:t>Concentraţiile plasmatice ale potasiului</w:t>
      </w:r>
      <w:r w:rsidR="00917F22" w:rsidRPr="00F20731">
        <w:rPr>
          <w:lang w:val="ro-RO"/>
        </w:rPr>
        <w:t xml:space="preserve"> </w:t>
      </w:r>
      <w:r w:rsidRPr="00E37FBE">
        <w:rPr>
          <w:lang w:val="ro-RO"/>
        </w:rPr>
        <w:t xml:space="preserve">nu </w:t>
      </w:r>
      <w:r w:rsidR="00917F22">
        <w:rPr>
          <w:lang w:val="ro-RO"/>
        </w:rPr>
        <w:t>sunt</w:t>
      </w:r>
      <w:r w:rsidR="00917F22" w:rsidRPr="00F20731">
        <w:rPr>
          <w:lang w:val="ro-RO"/>
        </w:rPr>
        <w:t xml:space="preserve"> </w:t>
      </w:r>
      <w:r w:rsidR="00917F22">
        <w:rPr>
          <w:lang w:val="ro-RO"/>
        </w:rPr>
        <w:t>afectate</w:t>
      </w:r>
      <w:r w:rsidR="00917F22" w:rsidRPr="00F20731">
        <w:rPr>
          <w:lang w:val="ro-RO"/>
        </w:rPr>
        <w:t xml:space="preserve"> </w:t>
      </w:r>
      <w:r w:rsidRPr="00E37FBE">
        <w:rPr>
          <w:lang w:val="ro-RO"/>
        </w:rPr>
        <w:t>semnificativ de irbesartan</w:t>
      </w:r>
      <w:r>
        <w:rPr>
          <w:lang w:val="ro-RO"/>
        </w:rPr>
        <w:t xml:space="preserve"> administrat </w:t>
      </w:r>
      <w:r w:rsidRPr="00E37FBE">
        <w:rPr>
          <w:lang w:val="ro-RO"/>
        </w:rPr>
        <w:t>în monoterapie, la dozele recomandate. Irbesartanul nu inhibă enzima de conversie a angiotensinei (kininaza II), o enzimă care generează</w:t>
      </w:r>
      <w:r>
        <w:rPr>
          <w:lang w:val="ro-RO"/>
        </w:rPr>
        <w:t xml:space="preserve"> formarea de </w:t>
      </w:r>
      <w:r w:rsidRPr="00E37FBE">
        <w:rPr>
          <w:lang w:val="ro-RO"/>
        </w:rPr>
        <w:t>angiotensin</w:t>
      </w:r>
      <w:r>
        <w:rPr>
          <w:lang w:val="ro-RO"/>
        </w:rPr>
        <w:t>ă</w:t>
      </w:r>
      <w:r w:rsidRPr="00E37FBE">
        <w:rPr>
          <w:lang w:val="ro-RO"/>
        </w:rPr>
        <w:t xml:space="preserve"> II şi care </w:t>
      </w:r>
      <w:r>
        <w:rPr>
          <w:lang w:val="ro-RO"/>
        </w:rPr>
        <w:t>metabolizează</w:t>
      </w:r>
      <w:r w:rsidRPr="00E37FBE">
        <w:rPr>
          <w:lang w:val="ro-RO"/>
        </w:rPr>
        <w:t xml:space="preserve"> </w:t>
      </w:r>
      <w:r>
        <w:rPr>
          <w:lang w:val="ro-RO"/>
        </w:rPr>
        <w:t xml:space="preserve">şi </w:t>
      </w:r>
      <w:r w:rsidRPr="00E37FBE">
        <w:rPr>
          <w:lang w:val="ro-RO"/>
        </w:rPr>
        <w:t xml:space="preserve">bradikinina </w:t>
      </w:r>
      <w:r>
        <w:rPr>
          <w:lang w:val="ro-RO"/>
        </w:rPr>
        <w:t xml:space="preserve">la </w:t>
      </w:r>
      <w:r w:rsidRPr="00E37FBE">
        <w:rPr>
          <w:lang w:val="ro-RO"/>
        </w:rPr>
        <w:t>metaboliţi inactivi. Irbesartanul nu necesită activare metabolică pentru a-şi exercita activitatea.</w:t>
      </w:r>
    </w:p>
    <w:p w:rsidR="00A2096F" w:rsidRPr="00E37FBE" w:rsidRDefault="00A2096F" w:rsidP="00A2096F">
      <w:pPr>
        <w:pStyle w:val="EMEABodyText"/>
        <w:rPr>
          <w:lang w:val="ro-RO"/>
        </w:rPr>
      </w:pPr>
    </w:p>
    <w:p w:rsidR="00A2096F" w:rsidRPr="00C038D2" w:rsidRDefault="00A2096F" w:rsidP="00A2096F">
      <w:pPr>
        <w:pStyle w:val="EMEABodyText"/>
        <w:keepNext/>
        <w:rPr>
          <w:u w:val="single"/>
          <w:lang w:val="ro-RO"/>
        </w:rPr>
      </w:pPr>
      <w:r w:rsidRPr="00C038D2">
        <w:rPr>
          <w:u w:val="single"/>
          <w:lang w:val="ro-RO"/>
        </w:rPr>
        <w:t>Eficacitate clinică</w:t>
      </w:r>
    </w:p>
    <w:p w:rsidR="00A2096F" w:rsidRPr="00E37FBE" w:rsidRDefault="00A2096F" w:rsidP="00A2096F">
      <w:pPr>
        <w:pStyle w:val="EMEABodyText"/>
        <w:keepNext/>
        <w:rPr>
          <w:lang w:val="ro-RO"/>
        </w:rPr>
      </w:pPr>
    </w:p>
    <w:p w:rsidR="00A2096F" w:rsidRPr="000D581D" w:rsidRDefault="00A2096F" w:rsidP="00A2096F">
      <w:pPr>
        <w:pStyle w:val="EMEABodyText"/>
        <w:keepNext/>
        <w:rPr>
          <w:i/>
          <w:lang w:val="ro-RO"/>
        </w:rPr>
      </w:pPr>
      <w:r w:rsidRPr="000D581D">
        <w:rPr>
          <w:i/>
          <w:lang w:val="ro-RO"/>
        </w:rPr>
        <w:t>Hipertensiune arterială</w:t>
      </w:r>
    </w:p>
    <w:p w:rsidR="00552EF0" w:rsidRDefault="00552EF0" w:rsidP="00A2096F">
      <w:pPr>
        <w:pStyle w:val="EMEABodyText"/>
        <w:rPr>
          <w:lang w:val="ro-RO"/>
        </w:rPr>
      </w:pPr>
    </w:p>
    <w:p w:rsidR="00A2096F" w:rsidRPr="00E37FBE" w:rsidRDefault="00A2096F" w:rsidP="00A2096F">
      <w:pPr>
        <w:pStyle w:val="EMEABodyText"/>
        <w:rPr>
          <w:lang w:val="ro-RO"/>
        </w:rPr>
      </w:pPr>
      <w:r w:rsidRPr="00E37FBE">
        <w:rPr>
          <w:lang w:val="ro-RO"/>
        </w:rPr>
        <w:t xml:space="preserve">Irbesartanul scade tensiunea arterială, cu modificarea minimă a frecvenţei cardiace. Scăderea tensiunii arteriale este dependentă de doză, cu o tendinţă </w:t>
      </w:r>
      <w:r>
        <w:rPr>
          <w:lang w:val="ro-RO"/>
        </w:rPr>
        <w:t xml:space="preserve">de atingere a fazei de </w:t>
      </w:r>
      <w:r w:rsidRPr="00E37FBE">
        <w:rPr>
          <w:lang w:val="ro-RO"/>
        </w:rPr>
        <w:t>platou la doze peste 300</w:t>
      </w:r>
      <w:r>
        <w:rPr>
          <w:lang w:val="ro-RO"/>
        </w:rPr>
        <w:t> </w:t>
      </w:r>
      <w:r w:rsidRPr="00E37FBE">
        <w:rPr>
          <w:lang w:val="ro-RO"/>
        </w:rPr>
        <w:t xml:space="preserve">mg irbesartan, administrate în priză </w:t>
      </w:r>
      <w:r>
        <w:rPr>
          <w:lang w:val="ro-RO"/>
        </w:rPr>
        <w:t xml:space="preserve">unică </w:t>
      </w:r>
      <w:r w:rsidRPr="00E37FBE">
        <w:rPr>
          <w:lang w:val="ro-RO"/>
        </w:rPr>
        <w:t>zilnică. Dozele cuprinse între 150</w:t>
      </w:r>
      <w:r w:rsidR="00917F22">
        <w:rPr>
          <w:lang w:val="ro-RO"/>
        </w:rPr>
        <w:t>-</w:t>
      </w:r>
      <w:r w:rsidRPr="00E37FBE">
        <w:rPr>
          <w:lang w:val="ro-RO"/>
        </w:rPr>
        <w:t>300</w:t>
      </w:r>
      <w:r>
        <w:rPr>
          <w:lang w:val="ro-RO"/>
        </w:rPr>
        <w:t> </w:t>
      </w:r>
      <w:r w:rsidRPr="00E37FBE">
        <w:rPr>
          <w:lang w:val="ro-RO"/>
        </w:rPr>
        <w:t xml:space="preserve">mg irbesartan, o dată pe zi, scad valorile tensiunii arteriale în clinostatism sau </w:t>
      </w:r>
      <w:r>
        <w:rPr>
          <w:lang w:val="ro-RO"/>
        </w:rPr>
        <w:t xml:space="preserve">în </w:t>
      </w:r>
      <w:r w:rsidRPr="00E37FBE">
        <w:rPr>
          <w:lang w:val="ro-RO"/>
        </w:rPr>
        <w:t xml:space="preserve">poziţie şezândă, </w:t>
      </w:r>
      <w:r>
        <w:rPr>
          <w:lang w:val="ro-RO"/>
        </w:rPr>
        <w:t xml:space="preserve">după </w:t>
      </w:r>
      <w:r w:rsidRPr="00E37FBE">
        <w:rPr>
          <w:lang w:val="ro-RO"/>
        </w:rPr>
        <w:t xml:space="preserve">24 ore </w:t>
      </w:r>
      <w:r>
        <w:rPr>
          <w:lang w:val="ro-RO"/>
        </w:rPr>
        <w:t xml:space="preserve">de la </w:t>
      </w:r>
      <w:r w:rsidRPr="00E37FBE">
        <w:rPr>
          <w:lang w:val="ro-RO"/>
        </w:rPr>
        <w:t>administrare (înaintea dozei următoare), în medie cu 8</w:t>
      </w:r>
      <w:r w:rsidR="00917F22">
        <w:rPr>
          <w:lang w:val="ro-RO"/>
        </w:rPr>
        <w:t>-</w:t>
      </w:r>
      <w:r w:rsidRPr="00E37FBE">
        <w:rPr>
          <w:lang w:val="ro-RO"/>
        </w:rPr>
        <w:t>13/5</w:t>
      </w:r>
      <w:r w:rsidR="00917F22">
        <w:rPr>
          <w:lang w:val="ro-RO"/>
        </w:rPr>
        <w:t>-</w:t>
      </w:r>
      <w:r w:rsidRPr="00E37FBE">
        <w:rPr>
          <w:lang w:val="ro-RO"/>
        </w:rPr>
        <w:t>8</w:t>
      </w:r>
      <w:r>
        <w:rPr>
          <w:lang w:val="ro-RO"/>
        </w:rPr>
        <w:t> </w:t>
      </w:r>
      <w:r w:rsidRPr="00E37FBE">
        <w:rPr>
          <w:lang w:val="ro-RO"/>
        </w:rPr>
        <w:t>mm Hg (sistolic</w:t>
      </w:r>
      <w:r>
        <w:rPr>
          <w:lang w:val="ro-RO"/>
        </w:rPr>
        <w:t>ă</w:t>
      </w:r>
      <w:r w:rsidRPr="00E37FBE">
        <w:rPr>
          <w:lang w:val="ro-RO"/>
        </w:rPr>
        <w:t>/diastolic</w:t>
      </w:r>
      <w:r>
        <w:rPr>
          <w:lang w:val="ro-RO"/>
        </w:rPr>
        <w:t>ă</w:t>
      </w:r>
      <w:r w:rsidRPr="00E37FBE">
        <w:rPr>
          <w:lang w:val="ro-RO"/>
        </w:rPr>
        <w:t>)</w:t>
      </w:r>
      <w:r>
        <w:rPr>
          <w:lang w:val="ro-RO"/>
        </w:rPr>
        <w:t xml:space="preserve">, </w:t>
      </w:r>
      <w:r w:rsidRPr="00E37FBE">
        <w:rPr>
          <w:lang w:val="ro-RO"/>
        </w:rPr>
        <w:t xml:space="preserve">scădere </w:t>
      </w:r>
      <w:r>
        <w:rPr>
          <w:lang w:val="ro-RO"/>
        </w:rPr>
        <w:t xml:space="preserve">care </w:t>
      </w:r>
      <w:r w:rsidRPr="00E37FBE">
        <w:rPr>
          <w:lang w:val="ro-RO"/>
        </w:rPr>
        <w:t xml:space="preserve">este superioară celei observate </w:t>
      </w:r>
      <w:r>
        <w:rPr>
          <w:lang w:val="ro-RO"/>
        </w:rPr>
        <w:t xml:space="preserve">după administrarea de </w:t>
      </w:r>
      <w:r w:rsidRPr="00E37FBE">
        <w:rPr>
          <w:lang w:val="ro-RO"/>
        </w:rPr>
        <w:t>placebo.</w:t>
      </w:r>
    </w:p>
    <w:p w:rsidR="00552EF0" w:rsidRDefault="00552EF0" w:rsidP="00A2096F">
      <w:pPr>
        <w:pStyle w:val="EMEABodyText"/>
        <w:rPr>
          <w:lang w:val="ro-RO"/>
        </w:rPr>
      </w:pPr>
    </w:p>
    <w:p w:rsidR="00A2096F" w:rsidRPr="00E37FBE" w:rsidRDefault="00A2096F" w:rsidP="00A2096F">
      <w:pPr>
        <w:pStyle w:val="EMEABodyText"/>
        <w:rPr>
          <w:lang w:val="ro-RO"/>
        </w:rPr>
      </w:pPr>
      <w:r w:rsidRPr="00E37FBE">
        <w:rPr>
          <w:lang w:val="ro-RO"/>
        </w:rPr>
        <w:t>Reducerea maximă a tensiunii arteriale se obţine la 3</w:t>
      </w:r>
      <w:r w:rsidR="00917F22">
        <w:rPr>
          <w:lang w:val="ro-RO"/>
        </w:rPr>
        <w:t>-</w:t>
      </w:r>
      <w:r w:rsidRPr="00E37FBE">
        <w:rPr>
          <w:lang w:val="ro-RO"/>
        </w:rPr>
        <w:t>6 ore după administrare</w:t>
      </w:r>
      <w:r>
        <w:rPr>
          <w:lang w:val="ro-RO"/>
        </w:rPr>
        <w:t xml:space="preserve"> şi e</w:t>
      </w:r>
      <w:r w:rsidRPr="00E37FBE">
        <w:rPr>
          <w:lang w:val="ro-RO"/>
        </w:rPr>
        <w:t>fectul antihipertensiv se menţine timp de cel puţin 24 ore.</w:t>
      </w:r>
      <w:r>
        <w:rPr>
          <w:lang w:val="ro-RO"/>
        </w:rPr>
        <w:t xml:space="preserve"> După</w:t>
      </w:r>
      <w:r w:rsidRPr="00E37FBE">
        <w:rPr>
          <w:lang w:val="ro-RO"/>
        </w:rPr>
        <w:t xml:space="preserve"> 24 ore, </w:t>
      </w:r>
      <w:r>
        <w:rPr>
          <w:lang w:val="ro-RO"/>
        </w:rPr>
        <w:t xml:space="preserve">la dozele recomandate, </w:t>
      </w:r>
      <w:r w:rsidRPr="00E37FBE">
        <w:rPr>
          <w:lang w:val="ro-RO"/>
        </w:rPr>
        <w:t>scăderea tensiunii arteriale este încă de 60</w:t>
      </w:r>
      <w:r w:rsidR="00917F22">
        <w:rPr>
          <w:lang w:val="ro-RO"/>
        </w:rPr>
        <w:t>-</w:t>
      </w:r>
      <w:r w:rsidRPr="00E37FBE">
        <w:rPr>
          <w:lang w:val="ro-RO"/>
        </w:rPr>
        <w:t xml:space="preserve">70% din scăderea maximă a tensiunii arteriale diastolice şi sistolice. O doză </w:t>
      </w:r>
      <w:r>
        <w:rPr>
          <w:lang w:val="ro-RO"/>
        </w:rPr>
        <w:t xml:space="preserve">zilnică </w:t>
      </w:r>
      <w:r w:rsidRPr="00E37FBE">
        <w:rPr>
          <w:lang w:val="ro-RO"/>
        </w:rPr>
        <w:t>de 150</w:t>
      </w:r>
      <w:r>
        <w:rPr>
          <w:lang w:val="ro-RO"/>
        </w:rPr>
        <w:t> </w:t>
      </w:r>
      <w:r w:rsidRPr="00E37FBE">
        <w:rPr>
          <w:lang w:val="ro-RO"/>
        </w:rPr>
        <w:t>mg irbesartan</w:t>
      </w:r>
      <w:r>
        <w:rPr>
          <w:lang w:val="ro-RO"/>
        </w:rPr>
        <w:t>,</w:t>
      </w:r>
      <w:r w:rsidRPr="00E37FBE">
        <w:rPr>
          <w:lang w:val="ro-RO"/>
        </w:rPr>
        <w:t xml:space="preserve"> </w:t>
      </w:r>
      <w:r>
        <w:rPr>
          <w:lang w:val="ro-RO"/>
        </w:rPr>
        <w:t xml:space="preserve">administrată </w:t>
      </w:r>
      <w:r w:rsidRPr="00E37FBE">
        <w:rPr>
          <w:lang w:val="ro-RO"/>
        </w:rPr>
        <w:t xml:space="preserve">în priză unică, produce efecte similare asupra tensiunii arteriale </w:t>
      </w:r>
      <w:r>
        <w:rPr>
          <w:lang w:val="ro-RO"/>
        </w:rPr>
        <w:t xml:space="preserve">după </w:t>
      </w:r>
      <w:r w:rsidRPr="00E37FBE">
        <w:rPr>
          <w:lang w:val="ro-RO"/>
        </w:rPr>
        <w:t xml:space="preserve">24 ore </w:t>
      </w:r>
      <w:r>
        <w:rPr>
          <w:lang w:val="ro-RO"/>
        </w:rPr>
        <w:t xml:space="preserve">de la administrare </w:t>
      </w:r>
      <w:r w:rsidRPr="00E37FBE">
        <w:rPr>
          <w:lang w:val="ro-RO"/>
        </w:rPr>
        <w:t>(înaintea dozei următoare) şi asupra tensiunii arteriale medii pe 24 ore similare cu cele produse de administrarea aceleiaşi doze zilnice totale, fracţionat</w:t>
      </w:r>
      <w:r>
        <w:rPr>
          <w:lang w:val="ro-RO"/>
        </w:rPr>
        <w:t>e</w:t>
      </w:r>
      <w:r w:rsidRPr="00E37FBE">
        <w:rPr>
          <w:lang w:val="ro-RO"/>
        </w:rPr>
        <w:t xml:space="preserve"> în două prize.</w:t>
      </w:r>
    </w:p>
    <w:p w:rsidR="00552EF0" w:rsidRDefault="00552EF0" w:rsidP="00A2096F">
      <w:pPr>
        <w:pStyle w:val="EMEABodyText"/>
        <w:rPr>
          <w:lang w:val="ro-RO"/>
        </w:rPr>
      </w:pPr>
    </w:p>
    <w:p w:rsidR="00A2096F" w:rsidRPr="00E37FBE" w:rsidRDefault="00A2096F" w:rsidP="00A2096F">
      <w:pPr>
        <w:pStyle w:val="EMEABodyText"/>
        <w:rPr>
          <w:lang w:val="ro-RO"/>
        </w:rPr>
      </w:pPr>
      <w:r w:rsidRPr="00E37FBE">
        <w:rPr>
          <w:lang w:val="ro-RO"/>
        </w:rPr>
        <w:t xml:space="preserve">Efectul antihipertensiv al </w:t>
      </w:r>
      <w:r>
        <w:rPr>
          <w:lang w:val="ro-RO"/>
        </w:rPr>
        <w:t>Aprovel</w:t>
      </w:r>
      <w:r w:rsidRPr="00E37FBE">
        <w:rPr>
          <w:lang w:val="ro-RO"/>
        </w:rPr>
        <w:t xml:space="preserve"> se manifestă în 1</w:t>
      </w:r>
      <w:r w:rsidR="00917F22">
        <w:rPr>
          <w:lang w:val="ro-RO"/>
        </w:rPr>
        <w:t>-</w:t>
      </w:r>
      <w:r w:rsidRPr="00E37FBE">
        <w:rPr>
          <w:lang w:val="ro-RO"/>
        </w:rPr>
        <w:t>2 săptămâni, efectul maxim fiind observat la 4</w:t>
      </w:r>
      <w:r w:rsidR="00917F22">
        <w:rPr>
          <w:lang w:val="ro-RO"/>
        </w:rPr>
        <w:noBreakHyphen/>
      </w:r>
      <w:r w:rsidRPr="00E37FBE">
        <w:rPr>
          <w:lang w:val="ro-RO"/>
        </w:rPr>
        <w:t>6</w:t>
      </w:r>
      <w:r w:rsidR="00917F22">
        <w:rPr>
          <w:lang w:val="ro-RO"/>
        </w:rPr>
        <w:t> </w:t>
      </w:r>
      <w:r w:rsidRPr="00E37FBE">
        <w:rPr>
          <w:lang w:val="ro-RO"/>
        </w:rPr>
        <w:t xml:space="preserve">săptămâni de la iniţierea tratamentului. Efectele antihipertensive se menţin în timpul tratamentului de </w:t>
      </w:r>
      <w:r>
        <w:rPr>
          <w:lang w:val="ro-RO"/>
        </w:rPr>
        <w:t xml:space="preserve">lungă </w:t>
      </w:r>
      <w:r w:rsidRPr="00E37FBE">
        <w:rPr>
          <w:lang w:val="ro-RO"/>
        </w:rPr>
        <w:t>durată. După întreruperea tratamentului, tensiunea arterială revine treptat la valorile iniţiale. Întreruperea tratamentului nu declanşează hipe</w:t>
      </w:r>
      <w:r>
        <w:rPr>
          <w:lang w:val="ro-RO"/>
        </w:rPr>
        <w:t>rtensiune arterială de rebound.</w:t>
      </w:r>
    </w:p>
    <w:p w:rsidR="00552EF0" w:rsidRDefault="00552EF0" w:rsidP="00A2096F">
      <w:pPr>
        <w:pStyle w:val="EMEABodyText"/>
        <w:rPr>
          <w:lang w:val="ro-RO"/>
        </w:rPr>
      </w:pPr>
    </w:p>
    <w:p w:rsidR="00A2096F" w:rsidRPr="00E37FBE" w:rsidRDefault="00A2096F" w:rsidP="00A2096F">
      <w:pPr>
        <w:pStyle w:val="EMEABodyText"/>
        <w:rPr>
          <w:lang w:val="ro-RO"/>
        </w:rPr>
      </w:pPr>
      <w:r w:rsidRPr="00E37FBE">
        <w:rPr>
          <w:lang w:val="ro-RO"/>
        </w:rPr>
        <w:t xml:space="preserve">Efectele antihipertensive ale irbesartanului şi diureticelor tiazidice sunt aditive. La pacienţii </w:t>
      </w:r>
      <w:r>
        <w:rPr>
          <w:lang w:val="ro-RO"/>
        </w:rPr>
        <w:t xml:space="preserve">la </w:t>
      </w:r>
      <w:r w:rsidRPr="00E37FBE">
        <w:rPr>
          <w:lang w:val="ro-RO"/>
        </w:rPr>
        <w:t xml:space="preserve">care </w:t>
      </w:r>
      <w:r>
        <w:rPr>
          <w:lang w:val="ro-RO"/>
        </w:rPr>
        <w:t xml:space="preserve">hipertensiunea arterială </w:t>
      </w:r>
      <w:r w:rsidRPr="00E37FBE">
        <w:rPr>
          <w:lang w:val="ro-RO"/>
        </w:rPr>
        <w:t xml:space="preserve">nu </w:t>
      </w:r>
      <w:r>
        <w:rPr>
          <w:lang w:val="ro-RO"/>
        </w:rPr>
        <w:t xml:space="preserve">este </w:t>
      </w:r>
      <w:r w:rsidRPr="00E37FBE">
        <w:rPr>
          <w:lang w:val="ro-RO"/>
        </w:rPr>
        <w:t>controla</w:t>
      </w:r>
      <w:r>
        <w:rPr>
          <w:lang w:val="ro-RO"/>
        </w:rPr>
        <w:t>tă</w:t>
      </w:r>
      <w:r w:rsidRPr="00E37FBE">
        <w:rPr>
          <w:lang w:val="ro-RO"/>
        </w:rPr>
        <w:t xml:space="preserve"> în mod adecvat cu irbesartan </w:t>
      </w:r>
      <w:r>
        <w:rPr>
          <w:lang w:val="ro-RO"/>
        </w:rPr>
        <w:t xml:space="preserve">administrat </w:t>
      </w:r>
      <w:r w:rsidRPr="00E37FBE">
        <w:rPr>
          <w:lang w:val="ro-RO"/>
        </w:rPr>
        <w:t xml:space="preserve">în monoterapie, </w:t>
      </w:r>
      <w:r>
        <w:rPr>
          <w:lang w:val="ro-RO"/>
        </w:rPr>
        <w:t xml:space="preserve">asocierea </w:t>
      </w:r>
      <w:r w:rsidRPr="00E37FBE">
        <w:rPr>
          <w:lang w:val="ro-RO"/>
        </w:rPr>
        <w:t>unei doze mici de hidroclorotiazidă (12,5</w:t>
      </w:r>
      <w:r>
        <w:rPr>
          <w:lang w:val="ro-RO"/>
        </w:rPr>
        <w:t> </w:t>
      </w:r>
      <w:r w:rsidRPr="00E37FBE">
        <w:rPr>
          <w:lang w:val="ro-RO"/>
        </w:rPr>
        <w:t>mg) la irbesartan,</w:t>
      </w:r>
      <w:r>
        <w:rPr>
          <w:lang w:val="ro-RO"/>
        </w:rPr>
        <w:t xml:space="preserve"> în </w:t>
      </w:r>
      <w:r w:rsidRPr="00E37FBE">
        <w:rPr>
          <w:lang w:val="ro-RO"/>
        </w:rPr>
        <w:t xml:space="preserve">priză </w:t>
      </w:r>
      <w:r>
        <w:rPr>
          <w:lang w:val="ro-RO"/>
        </w:rPr>
        <w:t>unică zilnică</w:t>
      </w:r>
      <w:r w:rsidRPr="00E37FBE">
        <w:rPr>
          <w:lang w:val="ro-RO"/>
        </w:rPr>
        <w:t xml:space="preserve">, produce o scădere </w:t>
      </w:r>
      <w:r w:rsidR="00917F22">
        <w:rPr>
          <w:lang w:val="ro-RO"/>
        </w:rPr>
        <w:t>suplimentară</w:t>
      </w:r>
      <w:r w:rsidR="00917F22" w:rsidRPr="00F20731">
        <w:rPr>
          <w:lang w:val="ro-RO"/>
        </w:rPr>
        <w:t xml:space="preserve"> </w:t>
      </w:r>
      <w:r w:rsidRPr="00E37FBE">
        <w:rPr>
          <w:lang w:val="ro-RO"/>
        </w:rPr>
        <w:t xml:space="preserve">a tensiunii arteriale, comparativ cu placebo, </w:t>
      </w:r>
      <w:r>
        <w:rPr>
          <w:lang w:val="ro-RO"/>
        </w:rPr>
        <w:t xml:space="preserve">după </w:t>
      </w:r>
      <w:r w:rsidRPr="00E37FBE">
        <w:rPr>
          <w:lang w:val="ro-RO"/>
        </w:rPr>
        <w:t>24 ore</w:t>
      </w:r>
      <w:r>
        <w:rPr>
          <w:lang w:val="ro-RO"/>
        </w:rPr>
        <w:t xml:space="preserve"> de la </w:t>
      </w:r>
      <w:r w:rsidRPr="00E37FBE">
        <w:rPr>
          <w:lang w:val="ro-RO"/>
        </w:rPr>
        <w:t>administrare (înaintea dozei următoare), de 7</w:t>
      </w:r>
      <w:r>
        <w:rPr>
          <w:lang w:val="ro-RO"/>
        </w:rPr>
        <w:noBreakHyphen/>
      </w:r>
      <w:r w:rsidRPr="00E37FBE">
        <w:rPr>
          <w:lang w:val="ro-RO"/>
        </w:rPr>
        <w:t>10/3</w:t>
      </w:r>
      <w:r>
        <w:rPr>
          <w:lang w:val="ro-RO"/>
        </w:rPr>
        <w:noBreakHyphen/>
      </w:r>
      <w:r w:rsidRPr="00E37FBE">
        <w:rPr>
          <w:lang w:val="ro-RO"/>
        </w:rPr>
        <w:t>6</w:t>
      </w:r>
      <w:r>
        <w:rPr>
          <w:lang w:val="ro-RO"/>
        </w:rPr>
        <w:t> </w:t>
      </w:r>
      <w:r w:rsidRPr="00E37FBE">
        <w:rPr>
          <w:lang w:val="ro-RO"/>
        </w:rPr>
        <w:t>mm Hg (sistolică/diastolică).</w:t>
      </w:r>
    </w:p>
    <w:p w:rsidR="00552EF0" w:rsidRDefault="00552EF0" w:rsidP="00A2096F">
      <w:pPr>
        <w:pStyle w:val="EMEABodyText"/>
        <w:rPr>
          <w:lang w:val="ro-RO"/>
        </w:rPr>
      </w:pPr>
    </w:p>
    <w:p w:rsidR="00A2096F" w:rsidRPr="00E37FBE" w:rsidRDefault="00A2096F" w:rsidP="00A2096F">
      <w:pPr>
        <w:pStyle w:val="EMEABodyText"/>
        <w:rPr>
          <w:lang w:val="ro-RO"/>
        </w:rPr>
      </w:pPr>
      <w:r w:rsidRPr="00E37FBE">
        <w:rPr>
          <w:lang w:val="ro-RO"/>
        </w:rPr>
        <w:t xml:space="preserve">Eficacitatea </w:t>
      </w:r>
      <w:r>
        <w:rPr>
          <w:lang w:val="ro-RO"/>
        </w:rPr>
        <w:t>Aprovel</w:t>
      </w:r>
      <w:r w:rsidRPr="00E37FBE">
        <w:rPr>
          <w:lang w:val="ro-RO"/>
        </w:rPr>
        <w:t xml:space="preserve"> nu este influenţată de vârstă sau sex.</w:t>
      </w:r>
      <w:r>
        <w:rPr>
          <w:lang w:val="ro-RO"/>
        </w:rPr>
        <w:t xml:space="preserve"> Ca şi în cazul </w:t>
      </w:r>
      <w:r w:rsidR="00AC258F">
        <w:rPr>
          <w:lang w:val="ro-RO"/>
        </w:rPr>
        <w:t xml:space="preserve">altor </w:t>
      </w:r>
      <w:r w:rsidRPr="00E37FBE">
        <w:rPr>
          <w:lang w:val="ro-RO"/>
        </w:rPr>
        <w:t xml:space="preserve">medicamente care acţionează asupra sistemul renină-angiotensină, pacienţii hipertensivi de culoare </w:t>
      </w:r>
      <w:r>
        <w:rPr>
          <w:lang w:val="ro-RO"/>
        </w:rPr>
        <w:t xml:space="preserve">prezintă </w:t>
      </w:r>
      <w:r w:rsidRPr="00E37FBE">
        <w:rPr>
          <w:lang w:val="ro-RO"/>
        </w:rPr>
        <w:t>un răspuns</w:t>
      </w:r>
      <w:r>
        <w:rPr>
          <w:lang w:val="ro-RO"/>
        </w:rPr>
        <w:t xml:space="preserve"> considerabil </w:t>
      </w:r>
      <w:r w:rsidRPr="00E37FBE">
        <w:rPr>
          <w:lang w:val="ro-RO"/>
        </w:rPr>
        <w:t>mai slab la irbesartan administrat în monoterapie.</w:t>
      </w:r>
      <w:r>
        <w:rPr>
          <w:lang w:val="ro-RO"/>
        </w:rPr>
        <w:t xml:space="preserve"> În cazul în care </w:t>
      </w:r>
      <w:r w:rsidRPr="00E37FBE">
        <w:rPr>
          <w:lang w:val="ro-RO"/>
        </w:rPr>
        <w:t>irbesartanul se administrează în asociere cu o doză mică de hidroclorotiazidă (de exemplu, 12,5</w:t>
      </w:r>
      <w:r>
        <w:rPr>
          <w:lang w:val="ro-RO"/>
        </w:rPr>
        <w:t> </w:t>
      </w:r>
      <w:r w:rsidRPr="00E37FBE">
        <w:rPr>
          <w:lang w:val="ro-RO"/>
        </w:rPr>
        <w:t>mg</w:t>
      </w:r>
      <w:r w:rsidR="00AC258F" w:rsidRPr="00AC258F">
        <w:rPr>
          <w:lang w:val="ro-RO"/>
        </w:rPr>
        <w:t xml:space="preserve"> </w:t>
      </w:r>
      <w:r w:rsidR="00AC258F">
        <w:rPr>
          <w:lang w:val="ro-RO"/>
        </w:rPr>
        <w:t xml:space="preserve">pe </w:t>
      </w:r>
      <w:r w:rsidRPr="00E37FBE">
        <w:rPr>
          <w:lang w:val="ro-RO"/>
        </w:rPr>
        <w:t>zi), răspunsul antihipertensiv al pacienţilor de culoare se apropie de cel al pacienţilor de rasă caucaziană.</w:t>
      </w:r>
    </w:p>
    <w:p w:rsidR="00552EF0" w:rsidRDefault="00552EF0" w:rsidP="00A2096F">
      <w:pPr>
        <w:pStyle w:val="EMEABodyText"/>
        <w:rPr>
          <w:lang w:val="ro-RO"/>
        </w:rPr>
      </w:pPr>
    </w:p>
    <w:p w:rsidR="00A2096F" w:rsidRPr="00E37FBE" w:rsidRDefault="00A2096F" w:rsidP="00A2096F">
      <w:pPr>
        <w:pStyle w:val="EMEABodyText"/>
        <w:rPr>
          <w:lang w:val="ro-RO"/>
        </w:rPr>
      </w:pPr>
      <w:r w:rsidRPr="00E37FBE">
        <w:rPr>
          <w:lang w:val="ro-RO"/>
        </w:rPr>
        <w:t>Nu există niciun efect semnificativ clinic asupra uricemiei sau uricozuriei.</w:t>
      </w:r>
    </w:p>
    <w:p w:rsidR="00A2096F" w:rsidRPr="00B90108" w:rsidRDefault="00A2096F" w:rsidP="00A2096F">
      <w:pPr>
        <w:pStyle w:val="EMEABodyText"/>
        <w:rPr>
          <w:lang w:val="ro-RO"/>
        </w:rPr>
      </w:pPr>
    </w:p>
    <w:p w:rsidR="00A2096F" w:rsidRPr="000D581D" w:rsidRDefault="00A2096F" w:rsidP="00A2096F">
      <w:pPr>
        <w:pStyle w:val="EMEABodyText"/>
        <w:rPr>
          <w:i/>
          <w:lang w:val="ro-RO"/>
        </w:rPr>
      </w:pPr>
      <w:r w:rsidRPr="000D581D">
        <w:rPr>
          <w:i/>
          <w:lang w:val="ro-RO"/>
        </w:rPr>
        <w:t>Copii şi adolescenţi</w:t>
      </w:r>
    </w:p>
    <w:p w:rsidR="00552EF0" w:rsidRDefault="00552EF0" w:rsidP="00A2096F">
      <w:pPr>
        <w:pStyle w:val="EMEABodyText"/>
        <w:rPr>
          <w:lang w:val="ro-RO"/>
        </w:rPr>
      </w:pPr>
    </w:p>
    <w:p w:rsidR="00A2096F" w:rsidRPr="00B90108" w:rsidRDefault="00A2096F" w:rsidP="00A2096F">
      <w:pPr>
        <w:pStyle w:val="EMEABodyText"/>
        <w:rPr>
          <w:lang w:val="ro-RO"/>
        </w:rPr>
      </w:pPr>
      <w:r w:rsidRPr="00B90108">
        <w:rPr>
          <w:lang w:val="ro-RO"/>
        </w:rPr>
        <w:t>Scăderea</w:t>
      </w:r>
      <w:r>
        <w:rPr>
          <w:lang w:val="ro-RO"/>
        </w:rPr>
        <w:t xml:space="preserve"> </w:t>
      </w:r>
      <w:r w:rsidRPr="00B90108">
        <w:rPr>
          <w:lang w:val="ro-RO"/>
        </w:rPr>
        <w:t xml:space="preserve">tensiunii arteriale </w:t>
      </w:r>
      <w:r w:rsidR="00AC258F" w:rsidRPr="008748C9">
        <w:rPr>
          <w:lang w:val="ro-RO"/>
        </w:rPr>
        <w:t xml:space="preserve">a fost evaluată prin </w:t>
      </w:r>
      <w:r w:rsidR="00AC258F" w:rsidRPr="002F604B">
        <w:rPr>
          <w:lang w:val="ro-RO"/>
        </w:rPr>
        <w:t>dozarea</w:t>
      </w:r>
      <w:r w:rsidR="00AC258F" w:rsidRPr="008748C9">
        <w:rPr>
          <w:lang w:val="ro-RO"/>
        </w:rPr>
        <w:t xml:space="preserve"> controlată a irbe</w:t>
      </w:r>
      <w:r w:rsidR="00AC258F">
        <w:rPr>
          <w:lang w:val="ro-RO"/>
        </w:rPr>
        <w:t>s</w:t>
      </w:r>
      <w:r w:rsidR="00AC258F" w:rsidRPr="008748C9">
        <w:rPr>
          <w:lang w:val="ro-RO"/>
        </w:rPr>
        <w:t xml:space="preserve">artanului </w:t>
      </w:r>
      <w:r w:rsidRPr="00B90108">
        <w:rPr>
          <w:lang w:val="ro-RO"/>
        </w:rPr>
        <w:t>cu 0,5 mg/kg (scăzut</w:t>
      </w:r>
      <w:r w:rsidR="00AC258F">
        <w:rPr>
          <w:lang w:val="ro-RO"/>
        </w:rPr>
        <w:t>ă</w:t>
      </w:r>
      <w:r w:rsidRPr="00B90108">
        <w:rPr>
          <w:lang w:val="ro-RO"/>
        </w:rPr>
        <w:t>), 1,5</w:t>
      </w:r>
      <w:r>
        <w:rPr>
          <w:lang w:val="ro-RO"/>
        </w:rPr>
        <w:t> </w:t>
      </w:r>
      <w:r w:rsidRPr="00B90108">
        <w:rPr>
          <w:lang w:val="ro-RO"/>
        </w:rPr>
        <w:t>mg/kg (medi</w:t>
      </w:r>
      <w:r w:rsidR="00AC258F">
        <w:rPr>
          <w:lang w:val="ro-RO"/>
        </w:rPr>
        <w:t>e</w:t>
      </w:r>
      <w:r w:rsidRPr="00B90108">
        <w:rPr>
          <w:lang w:val="ro-RO"/>
        </w:rPr>
        <w:t>) şi 4,5 mg/kg (ridicat</w:t>
      </w:r>
      <w:r w:rsidR="00AC258F">
        <w:rPr>
          <w:lang w:val="ro-RO"/>
        </w:rPr>
        <w:t>ă</w:t>
      </w:r>
      <w:r w:rsidRPr="00B90108">
        <w:rPr>
          <w:lang w:val="ro-RO"/>
        </w:rPr>
        <w:t>)</w:t>
      </w:r>
      <w:r w:rsidR="00AC258F">
        <w:rPr>
          <w:lang w:val="ro-RO"/>
        </w:rPr>
        <w:t>,</w:t>
      </w:r>
      <w:r w:rsidRPr="00B90108">
        <w:rPr>
          <w:lang w:val="ro-RO"/>
        </w:rPr>
        <w:t xml:space="preserve"> pe o perioadă de </w:t>
      </w:r>
      <w:r>
        <w:rPr>
          <w:lang w:val="ro-RO"/>
        </w:rPr>
        <w:t>3</w:t>
      </w:r>
      <w:r w:rsidRPr="00B90108">
        <w:rPr>
          <w:lang w:val="ro-RO"/>
        </w:rPr>
        <w:t xml:space="preserve"> săptămâni</w:t>
      </w:r>
      <w:r w:rsidR="00AC258F">
        <w:rPr>
          <w:lang w:val="ro-RO"/>
        </w:rPr>
        <w:t>,</w:t>
      </w:r>
      <w:r w:rsidRPr="00B90108">
        <w:rPr>
          <w:lang w:val="ro-RO"/>
        </w:rPr>
        <w:t xml:space="preserve"> la 318</w:t>
      </w:r>
      <w:r>
        <w:rPr>
          <w:lang w:val="ro-RO"/>
        </w:rPr>
        <w:t> </w:t>
      </w:r>
      <w:r w:rsidRPr="00B90108">
        <w:rPr>
          <w:lang w:val="ro-RO"/>
        </w:rPr>
        <w:t xml:space="preserve">pacienţi hipertensivi sau la cei cu risc (diabet, antecedente familiale de hipertensiune), copii şi adolescenţi cu vârsta cuprinsă între 6 şi 16 ani. La sfârşitul celor trei săptămâni, scăderea </w:t>
      </w:r>
      <w:r w:rsidR="00050177">
        <w:rPr>
          <w:lang w:val="ro-RO"/>
        </w:rPr>
        <w:t>medie</w:t>
      </w:r>
      <w:r w:rsidR="00050177" w:rsidRPr="008748C9">
        <w:rPr>
          <w:lang w:val="ro-RO"/>
        </w:rPr>
        <w:t xml:space="preserve"> </w:t>
      </w:r>
      <w:r w:rsidRPr="00B90108">
        <w:rPr>
          <w:lang w:val="ro-RO"/>
        </w:rPr>
        <w:t>faţă de valoarea</w:t>
      </w:r>
      <w:r>
        <w:rPr>
          <w:lang w:val="ro-RO"/>
        </w:rPr>
        <w:t xml:space="preserve"> </w:t>
      </w:r>
      <w:r w:rsidRPr="00B90108">
        <w:rPr>
          <w:lang w:val="ro-RO"/>
        </w:rPr>
        <w:t xml:space="preserve">iniţială </w:t>
      </w:r>
      <w:r w:rsidR="00050177">
        <w:rPr>
          <w:lang w:val="ro-RO"/>
        </w:rPr>
        <w:t xml:space="preserve">a </w:t>
      </w:r>
      <w:r w:rsidRPr="00B90108">
        <w:rPr>
          <w:lang w:val="ro-RO"/>
        </w:rPr>
        <w:t>variabil</w:t>
      </w:r>
      <w:r w:rsidR="00050177">
        <w:rPr>
          <w:lang w:val="ro-RO"/>
        </w:rPr>
        <w:t>ei</w:t>
      </w:r>
      <w:r w:rsidR="00670C5C" w:rsidRPr="00670C5C">
        <w:rPr>
          <w:lang w:val="ro-RO"/>
        </w:rPr>
        <w:t xml:space="preserve"> </w:t>
      </w:r>
      <w:r w:rsidR="00670C5C" w:rsidRPr="008748C9">
        <w:rPr>
          <w:lang w:val="ro-RO"/>
        </w:rPr>
        <w:t>principal</w:t>
      </w:r>
      <w:r w:rsidR="00670C5C">
        <w:rPr>
          <w:lang w:val="ro-RO"/>
        </w:rPr>
        <w:t>e</w:t>
      </w:r>
      <w:r w:rsidRPr="00B90108">
        <w:rPr>
          <w:lang w:val="ro-RO"/>
        </w:rPr>
        <w:t xml:space="preserve"> de eficacitate, tensiun</w:t>
      </w:r>
      <w:r w:rsidR="00670C5C">
        <w:rPr>
          <w:lang w:val="ro-RO"/>
        </w:rPr>
        <w:t>ea</w:t>
      </w:r>
      <w:r w:rsidRPr="00B90108">
        <w:rPr>
          <w:lang w:val="ro-RO"/>
        </w:rPr>
        <w:t xml:space="preserve"> arterial</w:t>
      </w:r>
      <w:r w:rsidR="00670C5C">
        <w:rPr>
          <w:lang w:val="ro-RO"/>
        </w:rPr>
        <w:t>ă</w:t>
      </w:r>
      <w:r w:rsidRPr="00B90108">
        <w:rPr>
          <w:lang w:val="ro-RO"/>
        </w:rPr>
        <w:t xml:space="preserve"> </w:t>
      </w:r>
      <w:r w:rsidRPr="002F604B">
        <w:rPr>
          <w:lang w:val="ro-RO"/>
        </w:rPr>
        <w:t>sistolic</w:t>
      </w:r>
      <w:r w:rsidR="00670C5C" w:rsidRPr="002F604B">
        <w:rPr>
          <w:lang w:val="ro-RO"/>
        </w:rPr>
        <w:t>ă</w:t>
      </w:r>
      <w:r w:rsidR="00050177" w:rsidRPr="002F604B">
        <w:rPr>
          <w:lang w:val="ro-RO"/>
        </w:rPr>
        <w:t xml:space="preserve"> în poziţie şezândă</w:t>
      </w:r>
      <w:r w:rsidRPr="00B90108">
        <w:rPr>
          <w:lang w:val="ro-RO"/>
        </w:rPr>
        <w:t xml:space="preserve"> (SeSBP)</w:t>
      </w:r>
      <w:r w:rsidR="00670C5C">
        <w:rPr>
          <w:lang w:val="ro-RO"/>
        </w:rPr>
        <w:t xml:space="preserve"> înainte de administrarea dozei următoare</w:t>
      </w:r>
      <w:r w:rsidR="00050177">
        <w:rPr>
          <w:lang w:val="ro-RO"/>
        </w:rPr>
        <w:t>,</w:t>
      </w:r>
      <w:r>
        <w:rPr>
          <w:lang w:val="ro-RO"/>
        </w:rPr>
        <w:t xml:space="preserve"> </w:t>
      </w:r>
      <w:r w:rsidRPr="00B90108">
        <w:rPr>
          <w:lang w:val="ro-RO"/>
        </w:rPr>
        <w:t xml:space="preserve">a fost de 11,7 mm Hg (doze scăzute), 9,3 mm Hg (doze medii), 13,2 mm Hg (doze ridicate). Nu au apărut diferenţe semnificative între aceste doze. Modificarea </w:t>
      </w:r>
      <w:r w:rsidR="00DE75D7" w:rsidRPr="002F604B">
        <w:rPr>
          <w:lang w:val="ro-RO"/>
        </w:rPr>
        <w:t xml:space="preserve">medie </w:t>
      </w:r>
      <w:r w:rsidR="00FD34B5" w:rsidRPr="005D614F">
        <w:rPr>
          <w:lang w:val="ro-RO"/>
        </w:rPr>
        <w:t xml:space="preserve">ajustată </w:t>
      </w:r>
      <w:r w:rsidRPr="00B90108">
        <w:rPr>
          <w:lang w:val="ro-RO"/>
        </w:rPr>
        <w:t>a</w:t>
      </w:r>
      <w:r>
        <w:rPr>
          <w:lang w:val="ro-RO"/>
        </w:rPr>
        <w:t xml:space="preserve"> </w:t>
      </w:r>
      <w:r w:rsidRPr="00B90108">
        <w:rPr>
          <w:lang w:val="ro-RO"/>
        </w:rPr>
        <w:t>tensiunii arteriale</w:t>
      </w:r>
      <w:r>
        <w:rPr>
          <w:lang w:val="ro-RO"/>
        </w:rPr>
        <w:t xml:space="preserve"> </w:t>
      </w:r>
      <w:r w:rsidRPr="00B90108">
        <w:rPr>
          <w:lang w:val="ro-RO"/>
        </w:rPr>
        <w:t xml:space="preserve">diastolice </w:t>
      </w:r>
      <w:r w:rsidR="00DE75D7" w:rsidRPr="002F604B">
        <w:rPr>
          <w:lang w:val="ro-RO"/>
        </w:rPr>
        <w:t xml:space="preserve">în poziţie şezândă </w:t>
      </w:r>
      <w:r w:rsidRPr="00B90108">
        <w:rPr>
          <w:lang w:val="ro-RO"/>
        </w:rPr>
        <w:t>(SeDBP)</w:t>
      </w:r>
      <w:r w:rsidR="00FD34B5" w:rsidRPr="00FD34B5">
        <w:rPr>
          <w:lang w:val="ro-RO"/>
        </w:rPr>
        <w:t xml:space="preserve"> </w:t>
      </w:r>
      <w:r w:rsidR="00FD34B5" w:rsidRPr="005D614F">
        <w:rPr>
          <w:lang w:val="ro-RO"/>
        </w:rPr>
        <w:t>înainte</w:t>
      </w:r>
      <w:r w:rsidR="00FD34B5">
        <w:rPr>
          <w:lang w:val="ro-RO"/>
        </w:rPr>
        <w:t xml:space="preserve"> de administrarea dozei următoare</w:t>
      </w:r>
      <w:r w:rsidRPr="00B90108">
        <w:rPr>
          <w:lang w:val="ro-RO"/>
        </w:rPr>
        <w:t xml:space="preserve"> a fost următoarea: 3,8 mm Hg (doze scăzute), 3,2 mm Hg (doze medii), 5,6 mm Hg (doze crescute). După încă o perioadă de două săptămâni, în care pacienţii au fost randomizaţi din nou </w:t>
      </w:r>
      <w:r w:rsidR="00DE75D7">
        <w:rPr>
          <w:lang w:val="ro-RO"/>
        </w:rPr>
        <w:t>pentru a li se administra,</w:t>
      </w:r>
      <w:r w:rsidR="00DE75D7" w:rsidRPr="00B90108">
        <w:rPr>
          <w:lang w:val="ro-RO"/>
        </w:rPr>
        <w:t xml:space="preserve"> </w:t>
      </w:r>
      <w:r w:rsidRPr="00B90108">
        <w:rPr>
          <w:lang w:val="ro-RO"/>
        </w:rPr>
        <w:t>fie substanţă activă</w:t>
      </w:r>
      <w:r w:rsidR="00DE75D7">
        <w:rPr>
          <w:lang w:val="ro-RO"/>
        </w:rPr>
        <w:t>,</w:t>
      </w:r>
      <w:r w:rsidR="00DE75D7" w:rsidRPr="00DE75D7">
        <w:rPr>
          <w:lang w:val="ro-RO"/>
        </w:rPr>
        <w:t xml:space="preserve"> </w:t>
      </w:r>
      <w:r w:rsidRPr="00B90108">
        <w:rPr>
          <w:lang w:val="ro-RO"/>
        </w:rPr>
        <w:t xml:space="preserve">fie placebo, pacienţii la care s-a administrat placebo au prezentat o creştere de 2,4 şi 2,0 mm Hg </w:t>
      </w:r>
      <w:r>
        <w:rPr>
          <w:lang w:val="ro-RO"/>
        </w:rPr>
        <w:t>a</w:t>
      </w:r>
      <w:r w:rsidRPr="00B90108">
        <w:rPr>
          <w:lang w:val="ro-RO"/>
        </w:rPr>
        <w:t xml:space="preserve"> SeSBP şi SeDBP</w:t>
      </w:r>
      <w:r w:rsidR="00DE75D7">
        <w:rPr>
          <w:lang w:val="ro-RO"/>
        </w:rPr>
        <w:t>,</w:t>
      </w:r>
      <w:r w:rsidRPr="00B90108">
        <w:rPr>
          <w:lang w:val="ro-RO"/>
        </w:rPr>
        <w:t xml:space="preserve"> comparativ cu </w:t>
      </w:r>
      <w:r w:rsidR="00DE75D7">
        <w:rPr>
          <w:lang w:val="ro-RO"/>
        </w:rPr>
        <w:t>modificări de</w:t>
      </w:r>
      <w:r w:rsidR="00DE75D7" w:rsidRPr="00C21EAC">
        <w:rPr>
          <w:lang w:val="ro-RO"/>
        </w:rPr>
        <w:t xml:space="preserve"> </w:t>
      </w:r>
      <w:r w:rsidRPr="00B90108">
        <w:rPr>
          <w:lang w:val="ro-RO"/>
        </w:rPr>
        <w:t>+0,1 şi</w:t>
      </w:r>
      <w:r w:rsidR="00DE75D7">
        <w:rPr>
          <w:lang w:val="ro-RO"/>
        </w:rPr>
        <w:t>,</w:t>
      </w:r>
      <w:r w:rsidRPr="00B90108">
        <w:rPr>
          <w:lang w:val="ro-RO"/>
        </w:rPr>
        <w:t xml:space="preserve"> respectiv</w:t>
      </w:r>
      <w:r w:rsidR="00DE75D7">
        <w:rPr>
          <w:lang w:val="ro-RO"/>
        </w:rPr>
        <w:t>,</w:t>
      </w:r>
      <w:r w:rsidRPr="00B90108">
        <w:rPr>
          <w:lang w:val="ro-RO"/>
        </w:rPr>
        <w:t xml:space="preserve"> -0,3 mm Hg </w:t>
      </w:r>
      <w:r w:rsidR="00DE75D7">
        <w:rPr>
          <w:lang w:val="ro-RO"/>
        </w:rPr>
        <w:t>la</w:t>
      </w:r>
      <w:r w:rsidR="00DE75D7" w:rsidRPr="00C21EAC">
        <w:rPr>
          <w:lang w:val="ro-RO"/>
        </w:rPr>
        <w:t xml:space="preserve"> </w:t>
      </w:r>
      <w:r w:rsidRPr="00B90108">
        <w:rPr>
          <w:lang w:val="ro-RO"/>
        </w:rPr>
        <w:t>pacienţii trataţi cu toate dozele de irbesartan (vezi pct.</w:t>
      </w:r>
      <w:r>
        <w:rPr>
          <w:lang w:val="ro-RO"/>
        </w:rPr>
        <w:t> </w:t>
      </w:r>
      <w:r w:rsidRPr="00B90108">
        <w:rPr>
          <w:lang w:val="ro-RO"/>
        </w:rPr>
        <w:t>4.2).</w:t>
      </w:r>
    </w:p>
    <w:p w:rsidR="00A2096F" w:rsidRPr="00B90108" w:rsidRDefault="00A2096F" w:rsidP="00A2096F">
      <w:pPr>
        <w:pStyle w:val="EMEABodyText"/>
        <w:rPr>
          <w:lang w:val="ro-RO"/>
        </w:rPr>
      </w:pPr>
    </w:p>
    <w:p w:rsidR="00A2096F" w:rsidRPr="000D581D" w:rsidRDefault="00A2096F" w:rsidP="00A2096F">
      <w:pPr>
        <w:pStyle w:val="EMEABodyText"/>
        <w:keepNext/>
        <w:rPr>
          <w:i/>
          <w:lang w:val="ro-RO"/>
        </w:rPr>
      </w:pPr>
      <w:r w:rsidRPr="000D581D">
        <w:rPr>
          <w:i/>
          <w:lang w:val="ro-RO"/>
        </w:rPr>
        <w:t>Hipertensiune arterială şi diabet zaharat de tip 2</w:t>
      </w:r>
      <w:r w:rsidR="00267409" w:rsidRPr="000D581D">
        <w:rPr>
          <w:i/>
          <w:lang w:val="ro-RO"/>
        </w:rPr>
        <w:t>,</w:t>
      </w:r>
      <w:r w:rsidRPr="000D581D">
        <w:rPr>
          <w:i/>
          <w:lang w:val="ro-RO"/>
        </w:rPr>
        <w:t xml:space="preserve"> cu </w:t>
      </w:r>
      <w:r w:rsidR="001F23FE" w:rsidRPr="000D581D">
        <w:rPr>
          <w:i/>
          <w:lang w:val="ro-RO"/>
        </w:rPr>
        <w:t xml:space="preserve">boală </w:t>
      </w:r>
      <w:r w:rsidRPr="000D581D">
        <w:rPr>
          <w:i/>
          <w:lang w:val="ro-RO"/>
        </w:rPr>
        <w:t>renală</w:t>
      </w:r>
    </w:p>
    <w:p w:rsidR="005610F5" w:rsidRDefault="005610F5" w:rsidP="00A2096F">
      <w:pPr>
        <w:pStyle w:val="EMEABodyText"/>
        <w:rPr>
          <w:lang w:val="ro-RO"/>
        </w:rPr>
      </w:pPr>
    </w:p>
    <w:p w:rsidR="00A2096F" w:rsidRPr="00E37FBE" w:rsidRDefault="00A2096F" w:rsidP="00A2096F">
      <w:pPr>
        <w:pStyle w:val="EMEABodyText"/>
        <w:rPr>
          <w:lang w:val="ro-RO"/>
        </w:rPr>
      </w:pPr>
      <w:r w:rsidRPr="00E37FBE">
        <w:rPr>
          <w:lang w:val="ro-RO"/>
        </w:rPr>
        <w:t>Studiul</w:t>
      </w:r>
      <w:r>
        <w:rPr>
          <w:lang w:val="ro-RO"/>
        </w:rPr>
        <w:t xml:space="preserve"> </w:t>
      </w:r>
      <w:r w:rsidR="00DE75D7">
        <w:rPr>
          <w:lang w:val="ro-RO"/>
        </w:rPr>
        <w:t>„</w:t>
      </w:r>
      <w:r w:rsidRPr="00E37FBE">
        <w:rPr>
          <w:lang w:val="ro-RO"/>
        </w:rPr>
        <w:t>Irbesartan Diabetic Nephropathy Trial (IDNT)</w:t>
      </w:r>
      <w:r w:rsidR="00DE75D7">
        <w:rPr>
          <w:lang w:val="ro-RO"/>
        </w:rPr>
        <w:t>”</w:t>
      </w:r>
      <w:r w:rsidRPr="00E37FBE">
        <w:rPr>
          <w:lang w:val="ro-RO"/>
        </w:rPr>
        <w:t xml:space="preserve"> </w:t>
      </w:r>
      <w:r>
        <w:rPr>
          <w:lang w:val="ro-RO"/>
        </w:rPr>
        <w:t>evidenţiază</w:t>
      </w:r>
      <w:r w:rsidRPr="00E37FBE">
        <w:rPr>
          <w:lang w:val="ro-RO"/>
        </w:rPr>
        <w:t xml:space="preserve"> că irbesartanul încetineşte progresia </w:t>
      </w:r>
      <w:r w:rsidR="00267409">
        <w:rPr>
          <w:lang w:val="ro-RO"/>
        </w:rPr>
        <w:t xml:space="preserve">bolii </w:t>
      </w:r>
      <w:r>
        <w:rPr>
          <w:lang w:val="ro-RO"/>
        </w:rPr>
        <w:t xml:space="preserve">renale </w:t>
      </w:r>
      <w:r w:rsidRPr="00E37FBE">
        <w:rPr>
          <w:lang w:val="ro-RO"/>
        </w:rPr>
        <w:t>la pacienţii cu insuficienţă renală cronică şi proteinurie cu semnificaţie clinică. IDNT a fost un studiu de morbiditate şi mortalitate, dublu-orb,</w:t>
      </w:r>
      <w:r>
        <w:rPr>
          <w:lang w:val="ro-RO"/>
        </w:rPr>
        <w:t xml:space="preserve"> controlat cu placebo</w:t>
      </w:r>
      <w:r w:rsidRPr="00E37FBE">
        <w:rPr>
          <w:lang w:val="ro-RO"/>
        </w:rPr>
        <w:t xml:space="preserve">, care a comparat </w:t>
      </w:r>
      <w:r>
        <w:rPr>
          <w:lang w:val="ro-RO"/>
        </w:rPr>
        <w:t>Aprovel</w:t>
      </w:r>
      <w:r w:rsidRPr="00E37FBE">
        <w:rPr>
          <w:lang w:val="ro-RO"/>
        </w:rPr>
        <w:t xml:space="preserve">, amlodipină şi placebo. Efectele </w:t>
      </w:r>
      <w:r>
        <w:rPr>
          <w:lang w:val="ro-RO"/>
        </w:rPr>
        <w:t>Aprovel</w:t>
      </w:r>
      <w:r w:rsidRPr="00E37FBE">
        <w:rPr>
          <w:lang w:val="ro-RO"/>
        </w:rPr>
        <w:t xml:space="preserve"> pe termen lung (în medie 2,6 ani) asupra progresiei </w:t>
      </w:r>
      <w:r>
        <w:rPr>
          <w:lang w:val="ro-RO"/>
        </w:rPr>
        <w:t xml:space="preserve">afecţiunii renale </w:t>
      </w:r>
      <w:r w:rsidRPr="00E37FBE">
        <w:rPr>
          <w:lang w:val="ro-RO"/>
        </w:rPr>
        <w:t>şi asupra mortalităţii de orice cauză au fost studiate la 1715</w:t>
      </w:r>
      <w:r>
        <w:rPr>
          <w:lang w:val="ro-RO"/>
        </w:rPr>
        <w:t> </w:t>
      </w:r>
      <w:r w:rsidRPr="00E37FBE">
        <w:rPr>
          <w:lang w:val="ro-RO"/>
        </w:rPr>
        <w:t>pacienţi hipertensivi</w:t>
      </w:r>
      <w:r w:rsidR="007268A1">
        <w:rPr>
          <w:lang w:val="ro-RO"/>
        </w:rPr>
        <w:t>,</w:t>
      </w:r>
      <w:r w:rsidRPr="00E37FBE">
        <w:rPr>
          <w:lang w:val="ro-RO"/>
        </w:rPr>
        <w:t xml:space="preserve"> cu diabet zaharat de tip </w:t>
      </w:r>
      <w:r>
        <w:rPr>
          <w:lang w:val="ro-RO"/>
        </w:rPr>
        <w:t>2</w:t>
      </w:r>
      <w:r w:rsidRPr="00E37FBE">
        <w:rPr>
          <w:lang w:val="ro-RO"/>
        </w:rPr>
        <w:t>, proteinurie</w:t>
      </w:r>
      <w:r>
        <w:rPr>
          <w:lang w:val="ro-RO"/>
        </w:rPr>
        <w:t xml:space="preserve"> </w:t>
      </w:r>
      <w:r w:rsidRPr="00E37FBE">
        <w:rPr>
          <w:lang w:val="ro-RO"/>
        </w:rPr>
        <w:t>≥</w:t>
      </w:r>
      <w:r>
        <w:rPr>
          <w:lang w:val="ro-RO"/>
        </w:rPr>
        <w:t> </w:t>
      </w:r>
      <w:r w:rsidRPr="00E37FBE">
        <w:rPr>
          <w:lang w:val="ro-RO"/>
        </w:rPr>
        <w:t>900</w:t>
      </w:r>
      <w:r>
        <w:rPr>
          <w:lang w:val="ro-RO"/>
        </w:rPr>
        <w:t> </w:t>
      </w:r>
      <w:r w:rsidRPr="00E37FBE">
        <w:rPr>
          <w:lang w:val="ro-RO"/>
        </w:rPr>
        <w:t xml:space="preserve">mg/zi şi </w:t>
      </w:r>
      <w:r>
        <w:rPr>
          <w:lang w:val="ro-RO"/>
        </w:rPr>
        <w:t xml:space="preserve">creatininemie </w:t>
      </w:r>
      <w:r w:rsidRPr="00E37FBE">
        <w:rPr>
          <w:lang w:val="ro-RO"/>
        </w:rPr>
        <w:t>cuprinsă în intervalul 1,0</w:t>
      </w:r>
      <w:r>
        <w:rPr>
          <w:lang w:val="ro-RO"/>
        </w:rPr>
        <w:noBreakHyphen/>
      </w:r>
      <w:r w:rsidRPr="00E37FBE">
        <w:rPr>
          <w:lang w:val="ro-RO"/>
        </w:rPr>
        <w:t>3,0</w:t>
      </w:r>
      <w:r>
        <w:rPr>
          <w:lang w:val="ro-RO"/>
        </w:rPr>
        <w:t> </w:t>
      </w:r>
      <w:r w:rsidRPr="00E37FBE">
        <w:rPr>
          <w:lang w:val="ro-RO"/>
        </w:rPr>
        <w:t xml:space="preserve">mg/dl. </w:t>
      </w:r>
      <w:r>
        <w:rPr>
          <w:lang w:val="ro-RO"/>
        </w:rPr>
        <w:t>La p</w:t>
      </w:r>
      <w:r w:rsidRPr="00E37FBE">
        <w:rPr>
          <w:lang w:val="ro-RO"/>
        </w:rPr>
        <w:t xml:space="preserve">acienţi </w:t>
      </w:r>
      <w:r>
        <w:rPr>
          <w:lang w:val="ro-RO"/>
        </w:rPr>
        <w:t>s-</w:t>
      </w:r>
      <w:r w:rsidRPr="00E37FBE">
        <w:rPr>
          <w:lang w:val="ro-RO"/>
        </w:rPr>
        <w:t xml:space="preserve">au </w:t>
      </w:r>
      <w:r>
        <w:rPr>
          <w:lang w:val="ro-RO"/>
        </w:rPr>
        <w:t>administrat</w:t>
      </w:r>
      <w:r w:rsidRPr="00E37FBE">
        <w:rPr>
          <w:lang w:val="ro-RO"/>
        </w:rPr>
        <w:t xml:space="preserve"> doze progresive, </w:t>
      </w:r>
      <w:r w:rsidRPr="00F20731">
        <w:rPr>
          <w:lang w:val="ro-RO"/>
        </w:rPr>
        <w:t>în funcţie de tolerabilitate,</w:t>
      </w:r>
      <w:r>
        <w:rPr>
          <w:lang w:val="ro-RO"/>
        </w:rPr>
        <w:t xml:space="preserve"> începând cu </w:t>
      </w:r>
      <w:r w:rsidRPr="00E37FBE">
        <w:rPr>
          <w:lang w:val="ro-RO"/>
        </w:rPr>
        <w:t>75</w:t>
      </w:r>
      <w:r>
        <w:rPr>
          <w:lang w:val="ro-RO"/>
        </w:rPr>
        <w:t> </w:t>
      </w:r>
      <w:r w:rsidRPr="00E37FBE">
        <w:rPr>
          <w:lang w:val="ro-RO"/>
        </w:rPr>
        <w:t>mg irbesartan până la o doză de întreţinere de 300</w:t>
      </w:r>
      <w:r>
        <w:rPr>
          <w:lang w:val="ro-RO"/>
        </w:rPr>
        <w:t> </w:t>
      </w:r>
      <w:r w:rsidRPr="00E37FBE">
        <w:rPr>
          <w:lang w:val="ro-RO"/>
        </w:rPr>
        <w:t>mg</w:t>
      </w:r>
      <w:r w:rsidR="00267409" w:rsidRPr="00267409">
        <w:rPr>
          <w:lang w:val="ro-RO"/>
        </w:rPr>
        <w:t xml:space="preserve"> </w:t>
      </w:r>
      <w:r w:rsidR="00267409" w:rsidRPr="005D614F">
        <w:rPr>
          <w:lang w:val="ro-RO"/>
        </w:rPr>
        <w:t>Aprovel</w:t>
      </w:r>
      <w:r w:rsidRPr="00E37FBE">
        <w:rPr>
          <w:lang w:val="ro-RO"/>
        </w:rPr>
        <w:t>, de la 2,5</w:t>
      </w:r>
      <w:r>
        <w:rPr>
          <w:lang w:val="ro-RO"/>
        </w:rPr>
        <w:t> </w:t>
      </w:r>
      <w:r w:rsidRPr="00E37FBE">
        <w:rPr>
          <w:lang w:val="ro-RO"/>
        </w:rPr>
        <w:t xml:space="preserve">mg </w:t>
      </w:r>
      <w:r>
        <w:rPr>
          <w:lang w:val="ro-RO"/>
        </w:rPr>
        <w:t xml:space="preserve">amlodipină </w:t>
      </w:r>
      <w:r w:rsidRPr="00E37FBE">
        <w:rPr>
          <w:lang w:val="ro-RO"/>
        </w:rPr>
        <w:t>până la 10</w:t>
      </w:r>
      <w:r>
        <w:rPr>
          <w:lang w:val="ro-RO"/>
        </w:rPr>
        <w:t> </w:t>
      </w:r>
      <w:r w:rsidRPr="00E37FBE">
        <w:rPr>
          <w:lang w:val="ro-RO"/>
        </w:rPr>
        <w:t>mg amlodipină sau placebo. În toate grupurile de tratament, pacienţi</w:t>
      </w:r>
      <w:r>
        <w:rPr>
          <w:lang w:val="ro-RO"/>
        </w:rPr>
        <w:t>lor li s-au administrat,</w:t>
      </w:r>
      <w:r w:rsidRPr="00E37FBE">
        <w:rPr>
          <w:lang w:val="ro-RO"/>
        </w:rPr>
        <w:t xml:space="preserve"> în general, 2 până la 4 medicamente antihipertensive (de ex</w:t>
      </w:r>
      <w:r>
        <w:rPr>
          <w:lang w:val="ro-RO"/>
        </w:rPr>
        <w:t>emplu,</w:t>
      </w:r>
      <w:r w:rsidRPr="00E37FBE">
        <w:rPr>
          <w:lang w:val="ro-RO"/>
        </w:rPr>
        <w:t xml:space="preserve"> diuretice, beta-blocante, alfa-blocante) pentru a ajunge la tensiune</w:t>
      </w:r>
      <w:r>
        <w:rPr>
          <w:lang w:val="ro-RO"/>
        </w:rPr>
        <w:t>a</w:t>
      </w:r>
      <w:r w:rsidRPr="00E37FBE">
        <w:rPr>
          <w:lang w:val="ro-RO"/>
        </w:rPr>
        <w:t xml:space="preserve"> arterială predefinită drept ţintă, de ≤</w:t>
      </w:r>
      <w:r>
        <w:rPr>
          <w:lang w:val="ro-RO"/>
        </w:rPr>
        <w:t> </w:t>
      </w:r>
      <w:r w:rsidRPr="00E37FBE">
        <w:rPr>
          <w:lang w:val="ro-RO"/>
        </w:rPr>
        <w:t>135/85</w:t>
      </w:r>
      <w:r>
        <w:rPr>
          <w:lang w:val="ro-RO"/>
        </w:rPr>
        <w:t> </w:t>
      </w:r>
      <w:r w:rsidRPr="00E37FBE">
        <w:rPr>
          <w:lang w:val="ro-RO"/>
        </w:rPr>
        <w:t>mm Hg sau la o scădere cu 10</w:t>
      </w:r>
      <w:r>
        <w:rPr>
          <w:lang w:val="ro-RO"/>
        </w:rPr>
        <w:t> </w:t>
      </w:r>
      <w:r w:rsidRPr="00E37FBE">
        <w:rPr>
          <w:lang w:val="ro-RO"/>
        </w:rPr>
        <w:t>mm Hg a tensiunii arteriale sistolice, dacă valoarea iniţială a acesteia era &gt;</w:t>
      </w:r>
      <w:r>
        <w:rPr>
          <w:lang w:val="ro-RO"/>
        </w:rPr>
        <w:t> </w:t>
      </w:r>
      <w:r w:rsidRPr="00E37FBE">
        <w:rPr>
          <w:lang w:val="ro-RO"/>
        </w:rPr>
        <w:t>160</w:t>
      </w:r>
      <w:r>
        <w:rPr>
          <w:lang w:val="ro-RO"/>
        </w:rPr>
        <w:t> </w:t>
      </w:r>
      <w:r w:rsidRPr="00E37FBE">
        <w:rPr>
          <w:lang w:val="ro-RO"/>
        </w:rPr>
        <w:t xml:space="preserve">mm Hg. Şaizeci la sută (60%) dintre pacienţii din grupul placebo au atins această </w:t>
      </w:r>
      <w:r>
        <w:rPr>
          <w:lang w:val="ro-RO"/>
        </w:rPr>
        <w:t xml:space="preserve">valoare a tensiunii </w:t>
      </w:r>
      <w:r w:rsidRPr="00E37FBE">
        <w:rPr>
          <w:lang w:val="ro-RO"/>
        </w:rPr>
        <w:t>arterial</w:t>
      </w:r>
      <w:r>
        <w:rPr>
          <w:lang w:val="ro-RO"/>
        </w:rPr>
        <w:t>e</w:t>
      </w:r>
      <w:r w:rsidRPr="00E37FBE">
        <w:rPr>
          <w:lang w:val="ro-RO"/>
        </w:rPr>
        <w:t xml:space="preserve"> ţintă, </w:t>
      </w:r>
      <w:r>
        <w:rPr>
          <w:lang w:val="ro-RO"/>
        </w:rPr>
        <w:t xml:space="preserve">iar </w:t>
      </w:r>
      <w:r w:rsidRPr="00E37FBE">
        <w:rPr>
          <w:lang w:val="ro-RO"/>
        </w:rPr>
        <w:t>din grupurile irbesartan şi amlodipină</w:t>
      </w:r>
      <w:r>
        <w:rPr>
          <w:lang w:val="ro-RO"/>
        </w:rPr>
        <w:t xml:space="preserve"> 76% şi</w:t>
      </w:r>
      <w:r w:rsidR="00857CAC">
        <w:rPr>
          <w:lang w:val="ro-RO"/>
        </w:rPr>
        <w:t>,</w:t>
      </w:r>
      <w:r>
        <w:rPr>
          <w:lang w:val="ro-RO"/>
        </w:rPr>
        <w:t xml:space="preserve"> respectiv</w:t>
      </w:r>
      <w:r w:rsidR="00857CAC">
        <w:rPr>
          <w:lang w:val="ro-RO"/>
        </w:rPr>
        <w:t>,</w:t>
      </w:r>
      <w:r>
        <w:rPr>
          <w:lang w:val="ro-RO"/>
        </w:rPr>
        <w:t xml:space="preserve"> 78%</w:t>
      </w:r>
      <w:r w:rsidRPr="00E37FBE">
        <w:rPr>
          <w:lang w:val="ro-RO"/>
        </w:rPr>
        <w:t xml:space="preserve">. </w:t>
      </w:r>
      <w:r>
        <w:rPr>
          <w:lang w:val="ro-RO"/>
        </w:rPr>
        <w:t>Î</w:t>
      </w:r>
      <w:r w:rsidRPr="00E37FBE">
        <w:rPr>
          <w:lang w:val="ro-RO"/>
        </w:rPr>
        <w:t>n obiectivul primar combinat</w:t>
      </w:r>
      <w:r>
        <w:rPr>
          <w:lang w:val="ro-RO"/>
        </w:rPr>
        <w:t>,</w:t>
      </w:r>
      <w:r w:rsidRPr="00E37FBE">
        <w:rPr>
          <w:lang w:val="ro-RO"/>
        </w:rPr>
        <w:t xml:space="preserve"> </w:t>
      </w:r>
      <w:r>
        <w:rPr>
          <w:lang w:val="ro-RO"/>
        </w:rPr>
        <w:t>i</w:t>
      </w:r>
      <w:r w:rsidRPr="00E37FBE">
        <w:rPr>
          <w:lang w:val="ro-RO"/>
        </w:rPr>
        <w:t xml:space="preserve">rbesartanul a redus semnificativ riscul relativ, constând în dublarea valorilor creatininemiei, stadiul final al nefropatiei (SFN) sau mortalitatea de orice cauză. Aproximativ 33% din pacienţii din grupul </w:t>
      </w:r>
      <w:r w:rsidR="00C23692">
        <w:rPr>
          <w:lang w:val="ro-RO"/>
        </w:rPr>
        <w:t xml:space="preserve">cu </w:t>
      </w:r>
      <w:r w:rsidRPr="00E37FBE">
        <w:rPr>
          <w:lang w:val="ro-RO"/>
        </w:rPr>
        <w:t xml:space="preserve">irbesartan au atins obiectivul primar combinat renal, comparativ cu 39% şi 41% în grupurile placebo </w:t>
      </w:r>
      <w:r w:rsidR="00C23692">
        <w:rPr>
          <w:lang w:val="ro-RO"/>
        </w:rPr>
        <w:t>şi,</w:t>
      </w:r>
      <w:r w:rsidR="00C23692" w:rsidRPr="00F20731">
        <w:rPr>
          <w:lang w:val="ro-RO"/>
        </w:rPr>
        <w:t xml:space="preserve"> </w:t>
      </w:r>
      <w:r w:rsidRPr="00E37FBE">
        <w:rPr>
          <w:lang w:val="ro-RO"/>
        </w:rPr>
        <w:t>respectiv</w:t>
      </w:r>
      <w:r w:rsidR="00C23692">
        <w:rPr>
          <w:lang w:val="ro-RO"/>
        </w:rPr>
        <w:t>,</w:t>
      </w:r>
      <w:r w:rsidRPr="00E37FBE">
        <w:rPr>
          <w:lang w:val="ro-RO"/>
        </w:rPr>
        <w:t xml:space="preserve"> amlodipină [reducerea riscului relativ cu 20% </w:t>
      </w:r>
      <w:r>
        <w:rPr>
          <w:lang w:val="ro-RO"/>
        </w:rPr>
        <w:t xml:space="preserve">comparativ cu </w:t>
      </w:r>
      <w:r w:rsidRPr="00E37FBE">
        <w:rPr>
          <w:lang w:val="ro-RO"/>
        </w:rPr>
        <w:t>placebo (p</w:t>
      </w:r>
      <w:r>
        <w:rPr>
          <w:lang w:val="ro-RO"/>
        </w:rPr>
        <w:t> </w:t>
      </w:r>
      <w:r w:rsidRPr="00E37FBE">
        <w:rPr>
          <w:lang w:val="ro-RO"/>
        </w:rPr>
        <w:t>=</w:t>
      </w:r>
      <w:r>
        <w:rPr>
          <w:lang w:val="ro-RO"/>
        </w:rPr>
        <w:t> </w:t>
      </w:r>
      <w:r w:rsidRPr="00E37FBE">
        <w:rPr>
          <w:lang w:val="ro-RO"/>
        </w:rPr>
        <w:t>0,024) şi reducerea riscului relativ cu 23% comparativ cu amlodipina (p</w:t>
      </w:r>
      <w:r>
        <w:rPr>
          <w:lang w:val="ro-RO"/>
        </w:rPr>
        <w:t> </w:t>
      </w:r>
      <w:r w:rsidRPr="00E37FBE">
        <w:rPr>
          <w:lang w:val="ro-RO"/>
        </w:rPr>
        <w:t>=</w:t>
      </w:r>
      <w:r>
        <w:rPr>
          <w:lang w:val="ro-RO"/>
        </w:rPr>
        <w:t> </w:t>
      </w:r>
      <w:r w:rsidRPr="00E37FBE">
        <w:rPr>
          <w:lang w:val="ro-RO"/>
        </w:rPr>
        <w:t xml:space="preserve">0,006)]. La analiza componentelor individuale ale obiectivului primar, nu s-a observat niciun efect asupra mortalităţii de orice cauză, în timp ce </w:t>
      </w:r>
      <w:r>
        <w:rPr>
          <w:lang w:val="ro-RO"/>
        </w:rPr>
        <w:t>s-</w:t>
      </w:r>
      <w:r w:rsidRPr="00E37FBE">
        <w:rPr>
          <w:lang w:val="ro-RO"/>
        </w:rPr>
        <w:t>a</w:t>
      </w:r>
      <w:r>
        <w:rPr>
          <w:lang w:val="ro-RO"/>
        </w:rPr>
        <w:t xml:space="preserve"> </w:t>
      </w:r>
      <w:r w:rsidRPr="00E37FBE">
        <w:rPr>
          <w:lang w:val="ro-RO"/>
        </w:rPr>
        <w:t xml:space="preserve">observat o tendinţă pozitivă de reducere a SFN şi o reducere semnificativă în ceea ce priveşte dublarea </w:t>
      </w:r>
      <w:r>
        <w:rPr>
          <w:lang w:val="ro-RO"/>
        </w:rPr>
        <w:t>valorii creatininemiei.</w:t>
      </w:r>
    </w:p>
    <w:p w:rsidR="00A2096F" w:rsidRPr="00E37FBE" w:rsidRDefault="00A2096F" w:rsidP="00A2096F">
      <w:pPr>
        <w:pStyle w:val="EMEABodyText"/>
        <w:rPr>
          <w:lang w:val="ro-RO"/>
        </w:rPr>
      </w:pPr>
    </w:p>
    <w:p w:rsidR="00A2096F" w:rsidRPr="00E37FBE" w:rsidRDefault="00A2096F" w:rsidP="00A2096F">
      <w:pPr>
        <w:pStyle w:val="EMEABodyText"/>
        <w:rPr>
          <w:lang w:val="ro-RO"/>
        </w:rPr>
      </w:pPr>
      <w:r w:rsidRPr="00E37FBE">
        <w:rPr>
          <w:lang w:val="ro-RO"/>
        </w:rPr>
        <w:t>Efectul tratamentului a fost evaluat pentru subgrupuri care au ţinut cont de sex, rasă, vârstă, durata bolii diabetice, valorile iniţiale ale tensiunii arteriale, creatininemiei şi albuminuriei. În subgrupurile alcătuite din femei şi din pacienţi de culoare, care au reprezentat 32%</w:t>
      </w:r>
      <w:r w:rsidR="00C23692" w:rsidRPr="00C23692">
        <w:rPr>
          <w:lang w:val="ro-RO"/>
        </w:rPr>
        <w:t xml:space="preserve"> </w:t>
      </w:r>
      <w:r w:rsidR="00C23692">
        <w:rPr>
          <w:lang w:val="ro-RO"/>
        </w:rPr>
        <w:t>şi</w:t>
      </w:r>
      <w:r w:rsidRPr="00E37FBE">
        <w:rPr>
          <w:lang w:val="ro-RO"/>
        </w:rPr>
        <w:t>, respectiv</w:t>
      </w:r>
      <w:r w:rsidR="00C23692">
        <w:rPr>
          <w:lang w:val="ro-RO"/>
        </w:rPr>
        <w:t>,</w:t>
      </w:r>
      <w:r w:rsidRPr="00E37FBE">
        <w:rPr>
          <w:lang w:val="ro-RO"/>
        </w:rPr>
        <w:t xml:space="preserve"> 26% din populaţia totală studiată, nu </w:t>
      </w:r>
      <w:r>
        <w:rPr>
          <w:lang w:val="ro-RO"/>
        </w:rPr>
        <w:t>s-</w:t>
      </w:r>
      <w:r w:rsidRPr="00E37FBE">
        <w:rPr>
          <w:lang w:val="ro-RO"/>
        </w:rPr>
        <w:t>a</w:t>
      </w:r>
      <w:r>
        <w:rPr>
          <w:lang w:val="ro-RO"/>
        </w:rPr>
        <w:t xml:space="preserve"> </w:t>
      </w:r>
      <w:r w:rsidRPr="00E37FBE">
        <w:rPr>
          <w:lang w:val="ro-RO"/>
        </w:rPr>
        <w:t>eviden</w:t>
      </w:r>
      <w:r>
        <w:rPr>
          <w:lang w:val="ro-RO"/>
        </w:rPr>
        <w:t>ţiat</w:t>
      </w:r>
      <w:r w:rsidRPr="00E37FBE">
        <w:rPr>
          <w:lang w:val="ro-RO"/>
        </w:rPr>
        <w:t xml:space="preserve"> un beneficiu renal, cu toate că intervalele de </w:t>
      </w:r>
      <w:r>
        <w:rPr>
          <w:lang w:val="ro-RO"/>
        </w:rPr>
        <w:t>încredere nu </w:t>
      </w:r>
      <w:r w:rsidRPr="00E37FBE">
        <w:rPr>
          <w:lang w:val="ro-RO"/>
        </w:rPr>
        <w:t>l-au exclus. De asemenea, pentru obiectivul secundar, constituit din evenimente cardiovasculare letale şi non</w:t>
      </w:r>
      <w:r w:rsidR="002502B0">
        <w:rPr>
          <w:lang w:val="ro-RO"/>
        </w:rPr>
        <w:noBreakHyphen/>
      </w:r>
      <w:r w:rsidRPr="00E37FBE">
        <w:rPr>
          <w:lang w:val="ro-RO"/>
        </w:rPr>
        <w:t xml:space="preserve">letale, nu au existat diferenţe între cele trei grupuri din populaţia totală studiată, cu toate că s-a constatat o creştere a incidenţei infarctului miocardic non-letal la femei şi o scădere a incidenţei infarctului miocardic non-letal la bărbaţi, în grupul </w:t>
      </w:r>
      <w:r w:rsidR="00C23692">
        <w:rPr>
          <w:lang w:val="ro-RO"/>
        </w:rPr>
        <w:t xml:space="preserve">cu </w:t>
      </w:r>
      <w:r w:rsidRPr="00E37FBE">
        <w:rPr>
          <w:lang w:val="ro-RO"/>
        </w:rPr>
        <w:t>irbesartan</w:t>
      </w:r>
      <w:r w:rsidR="00C23692">
        <w:rPr>
          <w:lang w:val="ro-RO"/>
        </w:rPr>
        <w:t>,</w:t>
      </w:r>
      <w:r w:rsidRPr="00E37FBE">
        <w:rPr>
          <w:lang w:val="ro-RO"/>
        </w:rPr>
        <w:t xml:space="preserve"> </w:t>
      </w:r>
      <w:r>
        <w:rPr>
          <w:lang w:val="ro-RO"/>
        </w:rPr>
        <w:t xml:space="preserve">comparativ cu </w:t>
      </w:r>
      <w:r w:rsidRPr="00E37FBE">
        <w:rPr>
          <w:lang w:val="ro-RO"/>
        </w:rPr>
        <w:t xml:space="preserve">grupul </w:t>
      </w:r>
      <w:r w:rsidR="00C23692">
        <w:rPr>
          <w:lang w:val="ro-RO"/>
        </w:rPr>
        <w:t xml:space="preserve">cu </w:t>
      </w:r>
      <w:r w:rsidRPr="00E37FBE">
        <w:rPr>
          <w:lang w:val="ro-RO"/>
        </w:rPr>
        <w:t xml:space="preserve">placebo. </w:t>
      </w:r>
      <w:r>
        <w:rPr>
          <w:lang w:val="ro-RO"/>
        </w:rPr>
        <w:t>La femeile din grupul</w:t>
      </w:r>
      <w:r w:rsidR="00C23692" w:rsidRPr="00C23692">
        <w:rPr>
          <w:lang w:val="ro-RO"/>
        </w:rPr>
        <w:t xml:space="preserve"> </w:t>
      </w:r>
      <w:r w:rsidR="00C23692">
        <w:rPr>
          <w:lang w:val="ro-RO"/>
        </w:rPr>
        <w:t>cu</w:t>
      </w:r>
      <w:r>
        <w:rPr>
          <w:lang w:val="ro-RO"/>
        </w:rPr>
        <w:t xml:space="preserve"> irbesartan</w:t>
      </w:r>
      <w:r w:rsidR="00C23692">
        <w:rPr>
          <w:lang w:val="ro-RO"/>
        </w:rPr>
        <w:t>,</w:t>
      </w:r>
      <w:r>
        <w:rPr>
          <w:lang w:val="ro-RO"/>
        </w:rPr>
        <w:t xml:space="preserve"> comparativ cu grupul </w:t>
      </w:r>
      <w:r w:rsidR="00C23692">
        <w:rPr>
          <w:lang w:val="ro-RO"/>
        </w:rPr>
        <w:t xml:space="preserve">cu </w:t>
      </w:r>
      <w:r>
        <w:rPr>
          <w:lang w:val="ro-RO"/>
        </w:rPr>
        <w:t>amlodipină</w:t>
      </w:r>
      <w:r w:rsidR="00C23692">
        <w:rPr>
          <w:lang w:val="ro-RO"/>
        </w:rPr>
        <w:t>,</w:t>
      </w:r>
      <w:r>
        <w:rPr>
          <w:lang w:val="ro-RO"/>
        </w:rPr>
        <w:t xml:space="preserve"> s-a observat o</w:t>
      </w:r>
      <w:r w:rsidRPr="00E37FBE">
        <w:rPr>
          <w:lang w:val="ro-RO"/>
        </w:rPr>
        <w:t xml:space="preserve"> creştere a incidenţei infarctului miocardic non-letal şi a accidentului vascular cerebral</w:t>
      </w:r>
      <w:r w:rsidR="00C23692">
        <w:rPr>
          <w:lang w:val="ro-RO"/>
        </w:rPr>
        <w:t>,</w:t>
      </w:r>
      <w:r w:rsidRPr="00E37FBE">
        <w:rPr>
          <w:lang w:val="ro-RO"/>
        </w:rPr>
        <w:t xml:space="preserve"> în timp ce spitalizarea</w:t>
      </w:r>
      <w:r>
        <w:rPr>
          <w:lang w:val="ro-RO"/>
        </w:rPr>
        <w:t xml:space="preserve"> impusă de </w:t>
      </w:r>
      <w:r w:rsidRPr="00E37FBE">
        <w:rPr>
          <w:lang w:val="ro-RO"/>
        </w:rPr>
        <w:t>insuficienţ</w:t>
      </w:r>
      <w:r>
        <w:rPr>
          <w:lang w:val="ro-RO"/>
        </w:rPr>
        <w:t>a</w:t>
      </w:r>
      <w:r w:rsidRPr="00E37FBE">
        <w:rPr>
          <w:lang w:val="ro-RO"/>
        </w:rPr>
        <w:t xml:space="preserve"> cardiac</w:t>
      </w:r>
      <w:r>
        <w:rPr>
          <w:lang w:val="ro-RO"/>
        </w:rPr>
        <w:t>ă</w:t>
      </w:r>
      <w:r w:rsidRPr="00E37FBE">
        <w:rPr>
          <w:lang w:val="ro-RO"/>
        </w:rPr>
        <w:t xml:space="preserve"> a fost redusă în populaţia totală studiată. Cu toate acestea, nu </w:t>
      </w:r>
      <w:r>
        <w:rPr>
          <w:lang w:val="ro-RO"/>
        </w:rPr>
        <w:t>s-</w:t>
      </w:r>
      <w:r w:rsidRPr="00E37FBE">
        <w:rPr>
          <w:lang w:val="ro-RO"/>
        </w:rPr>
        <w:t>a</w:t>
      </w:r>
      <w:r>
        <w:rPr>
          <w:lang w:val="ro-RO"/>
        </w:rPr>
        <w:t xml:space="preserve"> stabilit</w:t>
      </w:r>
      <w:r w:rsidRPr="00E37FBE">
        <w:rPr>
          <w:lang w:val="ro-RO"/>
        </w:rPr>
        <w:t xml:space="preserve"> nicio explicaţie adecvată pentru aceste constatări la femei.</w:t>
      </w:r>
    </w:p>
    <w:p w:rsidR="00A2096F" w:rsidRPr="00E37FBE" w:rsidRDefault="00A2096F" w:rsidP="00A2096F">
      <w:pPr>
        <w:pStyle w:val="EMEABodyText"/>
        <w:rPr>
          <w:lang w:val="ro-RO"/>
        </w:rPr>
      </w:pPr>
    </w:p>
    <w:p w:rsidR="00A2096F" w:rsidRPr="00E37FBE" w:rsidRDefault="00A2096F" w:rsidP="00A2096F">
      <w:pPr>
        <w:pStyle w:val="EMEABodyText"/>
        <w:rPr>
          <w:lang w:val="ro-RO"/>
        </w:rPr>
      </w:pPr>
      <w:r w:rsidRPr="00E37FBE">
        <w:rPr>
          <w:lang w:val="ro-RO"/>
        </w:rPr>
        <w:t xml:space="preserve">Studiul </w:t>
      </w:r>
      <w:r w:rsidR="00F5695B">
        <w:rPr>
          <w:lang w:val="ro-RO"/>
        </w:rPr>
        <w:t>„</w:t>
      </w:r>
      <w:r w:rsidRPr="00E37FBE">
        <w:rPr>
          <w:lang w:val="ro-RO"/>
        </w:rPr>
        <w:t>Effects of Irbesartan on Microalbuminuria in Hypertensive Patients with Type 2 Diabetes Mellitus (IRMA 2)</w:t>
      </w:r>
      <w:r w:rsidR="00F5695B">
        <w:rPr>
          <w:lang w:val="ro-RO"/>
        </w:rPr>
        <w:t>”</w:t>
      </w:r>
      <w:r w:rsidRPr="00E37FBE">
        <w:rPr>
          <w:lang w:val="ro-RO"/>
        </w:rPr>
        <w:t xml:space="preserve"> </w:t>
      </w:r>
      <w:r>
        <w:rPr>
          <w:lang w:val="ro-RO"/>
        </w:rPr>
        <w:t>evidenţiază</w:t>
      </w:r>
      <w:r w:rsidRPr="00E37FBE">
        <w:rPr>
          <w:lang w:val="ro-RO"/>
        </w:rPr>
        <w:t xml:space="preserve"> că irbesartanul în </w:t>
      </w:r>
      <w:r>
        <w:rPr>
          <w:lang w:val="ro-RO"/>
        </w:rPr>
        <w:t xml:space="preserve">doză </w:t>
      </w:r>
      <w:r w:rsidRPr="00E37FBE">
        <w:rPr>
          <w:lang w:val="ro-RO"/>
        </w:rPr>
        <w:t>de 300</w:t>
      </w:r>
      <w:r>
        <w:rPr>
          <w:lang w:val="ro-RO"/>
        </w:rPr>
        <w:t> </w:t>
      </w:r>
      <w:r w:rsidRPr="00E37FBE">
        <w:rPr>
          <w:lang w:val="ro-RO"/>
        </w:rPr>
        <w:t>mg întârzie progresia către proteinurie cu semnificaţie clinică la pacienţii cu</w:t>
      </w:r>
      <w:r>
        <w:rPr>
          <w:lang w:val="ro-RO"/>
        </w:rPr>
        <w:t xml:space="preserve"> </w:t>
      </w:r>
      <w:r w:rsidRPr="00E37FBE">
        <w:rPr>
          <w:lang w:val="ro-RO"/>
        </w:rPr>
        <w:t xml:space="preserve">microalbuminurie. IRMA </w:t>
      </w:r>
      <w:smartTag w:uri="urn:schemas-microsoft-com:office:smarttags" w:element="metricconverter">
        <w:smartTagPr>
          <w:attr w:name="ProductID" w:val="2 a"/>
        </w:smartTagPr>
        <w:r w:rsidRPr="00E37FBE">
          <w:rPr>
            <w:lang w:val="ro-RO"/>
          </w:rPr>
          <w:t>2 a</w:t>
        </w:r>
      </w:smartTag>
      <w:r w:rsidRPr="00E37FBE">
        <w:rPr>
          <w:lang w:val="ro-RO"/>
        </w:rPr>
        <w:t xml:space="preserve"> fost un studiu de morbiditate, dublu-orb, controla</w:t>
      </w:r>
      <w:r>
        <w:rPr>
          <w:lang w:val="ro-RO"/>
        </w:rPr>
        <w:t xml:space="preserve">t cu </w:t>
      </w:r>
      <w:r w:rsidRPr="00E37FBE">
        <w:rPr>
          <w:lang w:val="ro-RO"/>
        </w:rPr>
        <w:t xml:space="preserve">placebo, efectuat la 590 pacienţi cu diabet zaharat de tip </w:t>
      </w:r>
      <w:r>
        <w:rPr>
          <w:lang w:val="ro-RO"/>
        </w:rPr>
        <w:t>2</w:t>
      </w:r>
      <w:r w:rsidRPr="00E37FBE">
        <w:rPr>
          <w:lang w:val="ro-RO"/>
        </w:rPr>
        <w:t>, microalbuminurie (30</w:t>
      </w:r>
      <w:r>
        <w:rPr>
          <w:lang w:val="ro-RO"/>
        </w:rPr>
        <w:noBreakHyphen/>
      </w:r>
      <w:r w:rsidRPr="00E37FBE">
        <w:rPr>
          <w:lang w:val="ro-RO"/>
        </w:rPr>
        <w:t>300</w:t>
      </w:r>
      <w:r>
        <w:rPr>
          <w:lang w:val="ro-RO"/>
        </w:rPr>
        <w:t> </w:t>
      </w:r>
      <w:r w:rsidRPr="00E37FBE">
        <w:rPr>
          <w:lang w:val="ro-RO"/>
        </w:rPr>
        <w:t>mg/zi) şi funcţie renală normală (creatininemie ≤</w:t>
      </w:r>
      <w:r>
        <w:rPr>
          <w:lang w:val="ro-RO"/>
        </w:rPr>
        <w:t> </w:t>
      </w:r>
      <w:r w:rsidRPr="00E37FBE">
        <w:rPr>
          <w:lang w:val="ro-RO"/>
        </w:rPr>
        <w:t>1,5</w:t>
      </w:r>
      <w:r>
        <w:rPr>
          <w:lang w:val="ro-RO"/>
        </w:rPr>
        <w:t> </w:t>
      </w:r>
      <w:r w:rsidRPr="00E37FBE">
        <w:rPr>
          <w:lang w:val="ro-RO"/>
        </w:rPr>
        <w:t>mg/dl la bărbaţi şi &lt;</w:t>
      </w:r>
      <w:r>
        <w:rPr>
          <w:lang w:val="ro-RO"/>
        </w:rPr>
        <w:t> </w:t>
      </w:r>
      <w:r w:rsidRPr="00E37FBE">
        <w:rPr>
          <w:lang w:val="ro-RO"/>
        </w:rPr>
        <w:t>1,1</w:t>
      </w:r>
      <w:r>
        <w:rPr>
          <w:lang w:val="ro-RO"/>
        </w:rPr>
        <w:t> </w:t>
      </w:r>
      <w:r w:rsidRPr="00E37FBE">
        <w:rPr>
          <w:lang w:val="ro-RO"/>
        </w:rPr>
        <w:t xml:space="preserve">mg/dl la femei). Studiul a evaluat efectele </w:t>
      </w:r>
      <w:r>
        <w:rPr>
          <w:lang w:val="ro-RO"/>
        </w:rPr>
        <w:t>Aprovel pe termen lung (2 ani)</w:t>
      </w:r>
      <w:r w:rsidRPr="00E37FBE">
        <w:rPr>
          <w:lang w:val="ro-RO"/>
        </w:rPr>
        <w:t xml:space="preserve"> asupra progresiei către proteinurie cu semnificaţie clinică –</w:t>
      </w:r>
      <w:r>
        <w:rPr>
          <w:lang w:val="ro-RO"/>
        </w:rPr>
        <w:t xml:space="preserve"> rata </w:t>
      </w:r>
      <w:r w:rsidRPr="00E37FBE">
        <w:rPr>
          <w:lang w:val="ro-RO"/>
        </w:rPr>
        <w:t>excreţiei urinare a albuminei (</w:t>
      </w:r>
      <w:r>
        <w:rPr>
          <w:lang w:val="ro-RO"/>
        </w:rPr>
        <w:t>REUA</w:t>
      </w:r>
      <w:r w:rsidRPr="00E37FBE">
        <w:rPr>
          <w:lang w:val="ro-RO"/>
        </w:rPr>
        <w:t>) &gt;</w:t>
      </w:r>
      <w:r>
        <w:rPr>
          <w:lang w:val="ro-RO"/>
        </w:rPr>
        <w:t> </w:t>
      </w:r>
      <w:r w:rsidRPr="00E37FBE">
        <w:rPr>
          <w:lang w:val="ro-RO"/>
        </w:rPr>
        <w:t>300</w:t>
      </w:r>
      <w:r>
        <w:rPr>
          <w:lang w:val="ro-RO"/>
        </w:rPr>
        <w:t> </w:t>
      </w:r>
      <w:r w:rsidRPr="00E37FBE">
        <w:rPr>
          <w:lang w:val="ro-RO"/>
        </w:rPr>
        <w:t xml:space="preserve">mg/zi şi o creştere a </w:t>
      </w:r>
      <w:r>
        <w:rPr>
          <w:lang w:val="ro-RO"/>
        </w:rPr>
        <w:t xml:space="preserve">REUA </w:t>
      </w:r>
      <w:r w:rsidRPr="00E37FBE">
        <w:rPr>
          <w:lang w:val="ro-RO"/>
        </w:rPr>
        <w:t>cu cel puţin 30% din valoarea</w:t>
      </w:r>
      <w:r>
        <w:rPr>
          <w:lang w:val="ro-RO"/>
        </w:rPr>
        <w:t xml:space="preserve"> </w:t>
      </w:r>
      <w:r w:rsidRPr="00E37FBE">
        <w:rPr>
          <w:lang w:val="ro-RO"/>
        </w:rPr>
        <w:t>iniţială. Tensiunea arterială predefinită drept ţintă a fost ≤</w:t>
      </w:r>
      <w:r>
        <w:rPr>
          <w:lang w:val="ro-RO"/>
        </w:rPr>
        <w:t> </w:t>
      </w:r>
      <w:r w:rsidRPr="00E37FBE">
        <w:rPr>
          <w:lang w:val="ro-RO"/>
        </w:rPr>
        <w:t>135/85</w:t>
      </w:r>
      <w:r>
        <w:rPr>
          <w:lang w:val="ro-RO"/>
        </w:rPr>
        <w:t> </w:t>
      </w:r>
      <w:r w:rsidRPr="00E37FBE">
        <w:rPr>
          <w:lang w:val="ro-RO"/>
        </w:rPr>
        <w:t xml:space="preserve">mm Hg. </w:t>
      </w:r>
      <w:r>
        <w:rPr>
          <w:lang w:val="ro-RO"/>
        </w:rPr>
        <w:t>Dacă a fost necesar, s-au adăugat m</w:t>
      </w:r>
      <w:r w:rsidRPr="00E37FBE">
        <w:rPr>
          <w:lang w:val="ro-RO"/>
        </w:rPr>
        <w:t xml:space="preserve">edicamente antihipertensive suplimentare (excluzând inhibitorii ECA, antagoniştii receptorilor </w:t>
      </w:r>
      <w:r>
        <w:rPr>
          <w:lang w:val="ro-RO"/>
        </w:rPr>
        <w:t xml:space="preserve">pentru </w:t>
      </w:r>
      <w:r w:rsidRPr="00E37FBE">
        <w:rPr>
          <w:lang w:val="ro-RO"/>
        </w:rPr>
        <w:t>angiotensin</w:t>
      </w:r>
      <w:r>
        <w:rPr>
          <w:lang w:val="ro-RO"/>
        </w:rPr>
        <w:t>ă</w:t>
      </w:r>
      <w:r w:rsidRPr="00E37FBE">
        <w:rPr>
          <w:lang w:val="ro-RO"/>
        </w:rPr>
        <w:t xml:space="preserve"> II şi blocanţii dihidropiridinici ai canalelor de calciu)</w:t>
      </w:r>
      <w:r>
        <w:rPr>
          <w:lang w:val="ro-RO"/>
        </w:rPr>
        <w:t>,</w:t>
      </w:r>
      <w:r w:rsidRPr="00E37FBE">
        <w:rPr>
          <w:lang w:val="ro-RO"/>
        </w:rPr>
        <w:t xml:space="preserve"> pentru a ajuta la atingerea tensiunii arteriale ţintă. În timp ce</w:t>
      </w:r>
      <w:r>
        <w:rPr>
          <w:lang w:val="ro-RO"/>
        </w:rPr>
        <w:t>,</w:t>
      </w:r>
      <w:r w:rsidRPr="00E37FBE">
        <w:rPr>
          <w:lang w:val="ro-RO"/>
        </w:rPr>
        <w:t xml:space="preserve"> </w:t>
      </w:r>
      <w:r>
        <w:rPr>
          <w:lang w:val="ro-RO"/>
        </w:rPr>
        <w:t xml:space="preserve">la toate grupurile de tratament, </w:t>
      </w:r>
      <w:r w:rsidRPr="00E37FBE">
        <w:rPr>
          <w:lang w:val="ro-RO"/>
        </w:rPr>
        <w:t>s</w:t>
      </w:r>
      <w:r w:rsidR="00F5695B">
        <w:rPr>
          <w:lang w:val="ro-RO"/>
        </w:rPr>
        <w:noBreakHyphen/>
      </w:r>
      <w:r w:rsidRPr="00E37FBE">
        <w:rPr>
          <w:lang w:val="ro-RO"/>
        </w:rPr>
        <w:t xml:space="preserve">au atins valori similare ale tensiunii arteriale, mai puţini </w:t>
      </w:r>
      <w:r>
        <w:rPr>
          <w:lang w:val="ro-RO"/>
        </w:rPr>
        <w:t xml:space="preserve">au fost </w:t>
      </w:r>
      <w:r w:rsidRPr="00E37FBE">
        <w:rPr>
          <w:lang w:val="ro-RO"/>
        </w:rPr>
        <w:t>pacienţi</w:t>
      </w:r>
      <w:r>
        <w:rPr>
          <w:lang w:val="ro-RO"/>
        </w:rPr>
        <w:t>i</w:t>
      </w:r>
      <w:r w:rsidRPr="00E37FBE">
        <w:rPr>
          <w:lang w:val="ro-RO"/>
        </w:rPr>
        <w:t xml:space="preserve"> </w:t>
      </w:r>
      <w:r>
        <w:rPr>
          <w:lang w:val="ro-RO"/>
        </w:rPr>
        <w:t xml:space="preserve">care </w:t>
      </w:r>
      <w:r w:rsidRPr="00E37FBE">
        <w:rPr>
          <w:lang w:val="ro-RO"/>
        </w:rPr>
        <w:t xml:space="preserve">au atins obiectivul </w:t>
      </w:r>
      <w:r>
        <w:rPr>
          <w:lang w:val="ro-RO"/>
        </w:rPr>
        <w:t xml:space="preserve">final de </w:t>
      </w:r>
      <w:r w:rsidRPr="00E37FBE">
        <w:rPr>
          <w:lang w:val="ro-RO"/>
        </w:rPr>
        <w:t>proteinurie cu semnificaţie clinică în grupul irbesartan 300</w:t>
      </w:r>
      <w:r>
        <w:rPr>
          <w:lang w:val="ro-RO"/>
        </w:rPr>
        <w:t> </w:t>
      </w:r>
      <w:r w:rsidRPr="00E37FBE">
        <w:rPr>
          <w:lang w:val="ro-RO"/>
        </w:rPr>
        <w:t xml:space="preserve">mg (5,2%) </w:t>
      </w:r>
      <w:r>
        <w:rPr>
          <w:lang w:val="ro-RO"/>
        </w:rPr>
        <w:t xml:space="preserve">comparativ cu </w:t>
      </w:r>
      <w:r w:rsidRPr="00E37FBE">
        <w:rPr>
          <w:lang w:val="ro-RO"/>
        </w:rPr>
        <w:t>grupurile placebo (14,9%) sau irbesartan 150</w:t>
      </w:r>
      <w:r>
        <w:rPr>
          <w:lang w:val="ro-RO"/>
        </w:rPr>
        <w:t> </w:t>
      </w:r>
      <w:r w:rsidRPr="00E37FBE">
        <w:rPr>
          <w:lang w:val="ro-RO"/>
        </w:rPr>
        <w:t>mg (9,7%), demonstrând</w:t>
      </w:r>
      <w:r>
        <w:rPr>
          <w:lang w:val="ro-RO"/>
        </w:rPr>
        <w:t>u-se</w:t>
      </w:r>
      <w:r w:rsidRPr="00E37FBE">
        <w:rPr>
          <w:lang w:val="ro-RO"/>
        </w:rPr>
        <w:t xml:space="preserve"> astfel o reducere a riscului relativ cu 70%</w:t>
      </w:r>
      <w:r>
        <w:rPr>
          <w:lang w:val="ro-RO"/>
        </w:rPr>
        <w:t xml:space="preserve"> comparativ cu</w:t>
      </w:r>
      <w:r w:rsidRPr="00E37FBE">
        <w:rPr>
          <w:lang w:val="ro-RO"/>
        </w:rPr>
        <w:t xml:space="preserve"> placebo (p</w:t>
      </w:r>
      <w:r>
        <w:rPr>
          <w:lang w:val="ro-RO"/>
        </w:rPr>
        <w:t> </w:t>
      </w:r>
      <w:r w:rsidRPr="00E37FBE">
        <w:rPr>
          <w:lang w:val="ro-RO"/>
        </w:rPr>
        <w:t>=</w:t>
      </w:r>
      <w:r>
        <w:rPr>
          <w:lang w:val="ro-RO"/>
        </w:rPr>
        <w:t> </w:t>
      </w:r>
      <w:r w:rsidRPr="00E37FBE">
        <w:rPr>
          <w:lang w:val="ro-RO"/>
        </w:rPr>
        <w:t xml:space="preserve">0,0004) pentru doza mai mare. </w:t>
      </w:r>
      <w:r>
        <w:rPr>
          <w:lang w:val="ro-RO"/>
        </w:rPr>
        <w:t xml:space="preserve">Pe parcursul primelor trei luni de tratament nu s-a observat o </w:t>
      </w:r>
      <w:r w:rsidRPr="00E37FBE">
        <w:rPr>
          <w:lang w:val="ro-RO"/>
        </w:rPr>
        <w:t>ameliorare concomitentă a ratei filtrării glomerulare (RFG). Încetinirea progresiei către proteinurie cu semnificaţie clinică a fost evidentă încă din primele trei luni de tratament şi a continuat pe parcursul perioadei de 2 ani. Revenirea la albuminurie normală (&lt;</w:t>
      </w:r>
      <w:r>
        <w:rPr>
          <w:lang w:val="ro-RO"/>
        </w:rPr>
        <w:t> </w:t>
      </w:r>
      <w:r w:rsidRPr="00E37FBE">
        <w:rPr>
          <w:lang w:val="ro-RO"/>
        </w:rPr>
        <w:t>30</w:t>
      </w:r>
      <w:r>
        <w:rPr>
          <w:lang w:val="ro-RO"/>
        </w:rPr>
        <w:t> </w:t>
      </w:r>
      <w:r w:rsidRPr="00E37FBE">
        <w:rPr>
          <w:lang w:val="ro-RO"/>
        </w:rPr>
        <w:t xml:space="preserve">mg/zi) a fost mai frecventă în grupul </w:t>
      </w:r>
      <w:r w:rsidR="008C39B5">
        <w:rPr>
          <w:lang w:val="ro-RO"/>
        </w:rPr>
        <w:t xml:space="preserve">cu </w:t>
      </w:r>
      <w:r>
        <w:rPr>
          <w:lang w:val="ro-RO"/>
        </w:rPr>
        <w:t>Aprovel</w:t>
      </w:r>
      <w:r w:rsidRPr="00E37FBE">
        <w:rPr>
          <w:lang w:val="ro-RO"/>
        </w:rPr>
        <w:t xml:space="preserve"> 300</w:t>
      </w:r>
      <w:r>
        <w:rPr>
          <w:lang w:val="ro-RO"/>
        </w:rPr>
        <w:t> </w:t>
      </w:r>
      <w:r w:rsidRPr="00E37FBE">
        <w:rPr>
          <w:lang w:val="ro-RO"/>
        </w:rPr>
        <w:t>mg (34%)</w:t>
      </w:r>
      <w:r w:rsidR="008C39B5">
        <w:rPr>
          <w:lang w:val="ro-RO"/>
        </w:rPr>
        <w:t>,</w:t>
      </w:r>
      <w:r>
        <w:rPr>
          <w:lang w:val="ro-RO"/>
        </w:rPr>
        <w:t xml:space="preserve"> comparativ cu </w:t>
      </w:r>
      <w:r w:rsidRPr="00E37FBE">
        <w:rPr>
          <w:lang w:val="ro-RO"/>
        </w:rPr>
        <w:t>grupul</w:t>
      </w:r>
      <w:r w:rsidR="008C39B5" w:rsidRPr="008C39B5">
        <w:rPr>
          <w:lang w:val="ro-RO"/>
        </w:rPr>
        <w:t xml:space="preserve"> </w:t>
      </w:r>
      <w:r w:rsidR="008C39B5">
        <w:rPr>
          <w:lang w:val="ro-RO"/>
        </w:rPr>
        <w:t>cu</w:t>
      </w:r>
      <w:r w:rsidRPr="00E37FBE">
        <w:rPr>
          <w:lang w:val="ro-RO"/>
        </w:rPr>
        <w:t xml:space="preserve"> placebo (21%).</w:t>
      </w:r>
    </w:p>
    <w:p w:rsidR="004E3795" w:rsidRDefault="004E3795" w:rsidP="004E3795">
      <w:pPr>
        <w:pStyle w:val="EMEABodyText"/>
        <w:rPr>
          <w:lang w:val="ro-RO"/>
        </w:rPr>
      </w:pPr>
    </w:p>
    <w:p w:rsidR="004E3795" w:rsidRPr="000D581D" w:rsidRDefault="004E3795" w:rsidP="004E3795">
      <w:pPr>
        <w:pStyle w:val="EMEABodyText"/>
        <w:rPr>
          <w:i/>
          <w:lang w:val="ro-RO"/>
        </w:rPr>
      </w:pPr>
      <w:r w:rsidRPr="000D581D">
        <w:rPr>
          <w:i/>
          <w:lang w:val="ro-RO"/>
        </w:rPr>
        <w:t>Blocarea dublă a sistemului renină-angiotensină-aldosteron (SRAA)</w:t>
      </w:r>
    </w:p>
    <w:p w:rsidR="005610F5" w:rsidRDefault="005610F5" w:rsidP="004E3795">
      <w:pPr>
        <w:pStyle w:val="EMEABodyText"/>
        <w:rPr>
          <w:lang w:val="ro-RO"/>
        </w:rPr>
      </w:pPr>
    </w:p>
    <w:p w:rsidR="004E3795" w:rsidRPr="00554AD3" w:rsidRDefault="004E3795" w:rsidP="004E3795">
      <w:pPr>
        <w:pStyle w:val="EMEABodyText"/>
        <w:rPr>
          <w:lang w:val="ro-RO"/>
        </w:rPr>
      </w:pPr>
      <w:r w:rsidRPr="00554AD3">
        <w:rPr>
          <w:lang w:val="ro-RO"/>
        </w:rPr>
        <w:t xml:space="preserve">Două studii </w:t>
      </w:r>
      <w:r w:rsidR="005407D4">
        <w:rPr>
          <w:lang w:val="ro-RO"/>
        </w:rPr>
        <w:t>extinse</w:t>
      </w:r>
      <w:r w:rsidRPr="00554AD3">
        <w:rPr>
          <w:lang w:val="ro-RO"/>
        </w:rPr>
        <w:t>, randomizate, controlate (ONTARGET (ONgoing Telmisartan Alone and in combination with Ramipril Global Endpoint Trial/</w:t>
      </w:r>
      <w:r w:rsidR="005407D4" w:rsidRPr="005407D4">
        <w:rPr>
          <w:lang w:val="ro-RO"/>
        </w:rPr>
        <w:t>Studiu cu criteriu final global de evaluare, efectuat cu telmisartan administrat în monoterapie sau în asociere cu ramipril</w:t>
      </w:r>
      <w:r w:rsidRPr="00554AD3">
        <w:rPr>
          <w:lang w:val="ro-RO"/>
        </w:rPr>
        <w:t>) şi VA NEPHRON-D (The Veterans Affairs Nephropathy in Diabetes/</w:t>
      </w:r>
      <w:r w:rsidR="005407D4" w:rsidRPr="005407D4">
        <w:rPr>
          <w:lang w:val="ro-RO"/>
        </w:rPr>
        <w:t>Evaluare a nefropatiei din cadrul diabetului zaharat, efectuată de Departamentul pentru veterani</w:t>
      </w:r>
      <w:r w:rsidRPr="00554AD3">
        <w:rPr>
          <w:lang w:val="ro-RO"/>
        </w:rPr>
        <w:t xml:space="preserve">)) au investigat administrarea concomitentă a unui inhibitor al ECA şi </w:t>
      </w:r>
      <w:r w:rsidR="005407D4">
        <w:rPr>
          <w:lang w:val="ro-RO"/>
        </w:rPr>
        <w:t xml:space="preserve">a </w:t>
      </w:r>
      <w:r w:rsidR="005407D4" w:rsidRPr="007A75F8">
        <w:rPr>
          <w:lang w:val="ro-RO"/>
        </w:rPr>
        <w:t>unui blocant al receptorilor angiotensin</w:t>
      </w:r>
      <w:r w:rsidR="005407D4">
        <w:rPr>
          <w:lang w:val="ro-RO"/>
        </w:rPr>
        <w:t>ei</w:t>
      </w:r>
      <w:r w:rsidR="005407D4" w:rsidRPr="007A75F8">
        <w:rPr>
          <w:lang w:val="ro-RO"/>
        </w:rPr>
        <w:t xml:space="preserve"> II</w:t>
      </w:r>
      <w:r w:rsidRPr="00554AD3">
        <w:rPr>
          <w:lang w:val="ro-RO"/>
        </w:rPr>
        <w:t>. ONTARGET este un studiu efectuat la pacienţii cu antecedente de afecţiune cardiovasculară sau cerebrovasculară sau cu diabet zaharat de tip 2, însoţite de dovezi ale afectării de organ. VA NEPHRON-D este un studiu efectuat la pacienţii cu diabet zaharat de tip 2 şi nefropatie diabetică.</w:t>
      </w:r>
    </w:p>
    <w:p w:rsidR="005610F5" w:rsidRDefault="005610F5" w:rsidP="004E3795">
      <w:pPr>
        <w:pStyle w:val="EMEABodyText"/>
        <w:rPr>
          <w:lang w:val="ro-RO"/>
        </w:rPr>
      </w:pPr>
    </w:p>
    <w:p w:rsidR="004E3795" w:rsidRPr="00554AD3" w:rsidRDefault="004E3795" w:rsidP="004E3795">
      <w:pPr>
        <w:pStyle w:val="EMEABodyText"/>
        <w:rPr>
          <w:lang w:val="ro-RO"/>
        </w:rPr>
      </w:pPr>
      <w:r w:rsidRPr="00554AD3">
        <w:rPr>
          <w:lang w:val="ro-RO"/>
        </w:rPr>
        <w:t>Aceste studii nu au evidenţiat efecte benefice semnificative asupra rezultatelor renale şi/sau cardiovasculare sau asupra mortalităţii, în timp ce s-a observat un risc crescut de hiperkaliemie, afectare renală acută şi/sau hipotensiune arterială</w:t>
      </w:r>
      <w:r w:rsidR="005407D4">
        <w:rPr>
          <w:lang w:val="ro-RO"/>
        </w:rPr>
        <w:t>,</w:t>
      </w:r>
      <w:r w:rsidRPr="00554AD3">
        <w:rPr>
          <w:lang w:val="ro-RO"/>
        </w:rPr>
        <w:t xml:space="preserve"> comparativ cu monoterapia. Date fiind proprietăţile lor farmacodinamice similare, aceste rezultate sunt relevante, de asemenea, pentru alţi inhibitori ai ECA şi blocanţi ai receptorilor angiotensinei II.</w:t>
      </w:r>
    </w:p>
    <w:p w:rsidR="004E3795" w:rsidRPr="00554AD3" w:rsidRDefault="004E3795" w:rsidP="004E3795">
      <w:pPr>
        <w:pStyle w:val="EMEABodyText"/>
        <w:rPr>
          <w:lang w:val="ro-RO"/>
        </w:rPr>
      </w:pPr>
      <w:r w:rsidRPr="00554AD3">
        <w:rPr>
          <w:lang w:val="ro-RO"/>
        </w:rPr>
        <w:t>Prin urmare, inhibitorii ECA şi blocanţii receptorilor angiotensinei II nu trebuie administraţi concomitent la pacienţii cu nefropatie diabetică.</w:t>
      </w:r>
    </w:p>
    <w:p w:rsidR="005610F5" w:rsidRDefault="005610F5" w:rsidP="004E3795">
      <w:pPr>
        <w:pStyle w:val="EMEABodyText"/>
        <w:rPr>
          <w:lang w:val="ro-RO"/>
        </w:rPr>
      </w:pPr>
    </w:p>
    <w:p w:rsidR="004E3795" w:rsidRDefault="004E3795" w:rsidP="004E3795">
      <w:pPr>
        <w:pStyle w:val="EMEABodyText"/>
        <w:rPr>
          <w:lang w:val="ro-RO"/>
        </w:rPr>
      </w:pPr>
      <w:r w:rsidRPr="00554AD3">
        <w:rPr>
          <w:lang w:val="ro-RO"/>
        </w:rPr>
        <w:t>ALTITUDE (Aliskiren Trial in Type 2 Diabetes Using Cardiovascular and Renal Disease Endpoints/</w:t>
      </w:r>
      <w:r w:rsidR="005407D4" w:rsidRPr="005407D4">
        <w:rPr>
          <w:lang w:val="ro-RO"/>
        </w:rPr>
        <w:t>Studiu efectuat cu aliskiren, la pacienţi cu diabet zaharat de tip 2, care a utilizat criterii finale de evaluare în boala cardiovasculară sau renală</w:t>
      </w:r>
      <w:r w:rsidRPr="00554AD3">
        <w:rPr>
          <w:lang w:val="ro-RO"/>
        </w:rPr>
        <w:t xml:space="preserve">) este un studiu conceput să testeze beneficiul adăugării aliskiren la un tratament standard cu un inhibitor al ECA sau un blocant al receptorilor de angiotensină II la pacienţii cu diabet zaharat de tip 2 şi afecţiune renală cronică, afecţiune cardiovasculară sau ambele. Studiul a fost încheiat prematur din cauza unui risc crescut de apariţie a evenimentelor adverse. </w:t>
      </w:r>
      <w:r w:rsidR="005407D4" w:rsidRPr="007A75F8">
        <w:rPr>
          <w:lang w:val="ro-RO"/>
        </w:rPr>
        <w:t>Deces</w:t>
      </w:r>
      <w:r w:rsidR="005407D4">
        <w:rPr>
          <w:lang w:val="ro-RO"/>
        </w:rPr>
        <w:t>ul</w:t>
      </w:r>
      <w:r w:rsidR="005407D4" w:rsidRPr="007A75F8">
        <w:rPr>
          <w:lang w:val="ro-RO"/>
        </w:rPr>
        <w:t xml:space="preserve"> şi accident</w:t>
      </w:r>
      <w:r w:rsidR="005407D4">
        <w:rPr>
          <w:lang w:val="ro-RO"/>
        </w:rPr>
        <w:t>ul</w:t>
      </w:r>
      <w:r w:rsidR="005407D4" w:rsidRPr="007A75F8">
        <w:rPr>
          <w:lang w:val="ro-RO"/>
        </w:rPr>
        <w:t xml:space="preserve"> vascular cerebral </w:t>
      </w:r>
      <w:r w:rsidR="005407D4" w:rsidRPr="00D26243">
        <w:rPr>
          <w:lang w:val="ro-RO"/>
        </w:rPr>
        <w:t xml:space="preserve">din cauze cardiovasculare </w:t>
      </w:r>
      <w:r w:rsidRPr="00554AD3">
        <w:rPr>
          <w:lang w:val="ro-RO"/>
        </w:rPr>
        <w:t>au fost mai frecvente numeric în cadrul grupului în care s-a administrat aliskiren</w:t>
      </w:r>
      <w:r w:rsidR="00563270">
        <w:rPr>
          <w:lang w:val="ro-RO"/>
        </w:rPr>
        <w:t>,</w:t>
      </w:r>
      <w:r w:rsidRPr="00554AD3">
        <w:rPr>
          <w:lang w:val="ro-RO"/>
        </w:rPr>
        <w:t xml:space="preserve"> decât în cadrul grupului în care s</w:t>
      </w:r>
      <w:r w:rsidR="005407D4">
        <w:rPr>
          <w:lang w:val="ro-RO"/>
        </w:rPr>
        <w:noBreakHyphen/>
      </w:r>
      <w:r w:rsidRPr="00554AD3">
        <w:rPr>
          <w:lang w:val="ro-RO"/>
        </w:rPr>
        <w:t xml:space="preserve">a administrat placebo, </w:t>
      </w:r>
      <w:r w:rsidR="00603E9A">
        <w:rPr>
          <w:lang w:val="ro-RO"/>
        </w:rPr>
        <w:t xml:space="preserve">iar </w:t>
      </w:r>
      <w:r w:rsidRPr="00554AD3">
        <w:rPr>
          <w:lang w:val="ro-RO"/>
        </w:rPr>
        <w:t xml:space="preserve">evenimentele adverse şi evenimentele adverse grave de interes (hiperkaliemie, hipotensiune arterială şi </w:t>
      </w:r>
      <w:r w:rsidR="0037030A">
        <w:rPr>
          <w:lang w:val="ro-RO"/>
        </w:rPr>
        <w:t>afectarea funcţiei</w:t>
      </w:r>
      <w:r w:rsidR="0037030A" w:rsidRPr="007A75F8">
        <w:rPr>
          <w:lang w:val="ro-RO"/>
        </w:rPr>
        <w:t xml:space="preserve"> renal</w:t>
      </w:r>
      <w:r w:rsidR="0037030A">
        <w:rPr>
          <w:lang w:val="ro-RO"/>
        </w:rPr>
        <w:t>e</w:t>
      </w:r>
      <w:r w:rsidRPr="00554AD3">
        <w:rPr>
          <w:lang w:val="ro-RO"/>
        </w:rPr>
        <w:t xml:space="preserve">) </w:t>
      </w:r>
      <w:r w:rsidR="00603E9A">
        <w:rPr>
          <w:lang w:val="ro-RO"/>
        </w:rPr>
        <w:t>au fost</w:t>
      </w:r>
      <w:r w:rsidR="00603E9A" w:rsidRPr="007A75F8">
        <w:rPr>
          <w:lang w:val="ro-RO"/>
        </w:rPr>
        <w:t xml:space="preserve"> </w:t>
      </w:r>
      <w:r w:rsidRPr="00554AD3">
        <w:rPr>
          <w:lang w:val="ro-RO"/>
        </w:rPr>
        <w:t>raportate mai frecvent în cadrul grupului în care s-a administrat aliskiren decât în cadrul grupului în care s-a administrat placebo.</w:t>
      </w:r>
    </w:p>
    <w:p w:rsidR="00A2096F" w:rsidRPr="00E37FBE" w:rsidRDefault="00A2096F" w:rsidP="00A2096F">
      <w:pPr>
        <w:pStyle w:val="EMEABodyText"/>
        <w:rPr>
          <w:lang w:val="ro-RO"/>
        </w:rPr>
      </w:pPr>
    </w:p>
    <w:p w:rsidR="00A2096F" w:rsidRPr="00E37FBE" w:rsidRDefault="00A2096F" w:rsidP="00A2096F">
      <w:pPr>
        <w:pStyle w:val="EMEAHeading2"/>
        <w:rPr>
          <w:lang w:val="ro-RO"/>
        </w:rPr>
      </w:pPr>
      <w:r w:rsidRPr="00E37FBE">
        <w:rPr>
          <w:lang w:val="ro-RO"/>
        </w:rPr>
        <w:t>5.2</w:t>
      </w:r>
      <w:r w:rsidRPr="00E37FBE">
        <w:rPr>
          <w:lang w:val="ro-RO"/>
        </w:rPr>
        <w:tab/>
      </w:r>
      <w:r w:rsidRPr="00B90108">
        <w:rPr>
          <w:lang w:val="ro-RO"/>
        </w:rPr>
        <w:t>Proprietăţi farmacocinetice</w:t>
      </w:r>
    </w:p>
    <w:p w:rsidR="00A2096F" w:rsidRDefault="00A2096F" w:rsidP="00A2096F">
      <w:pPr>
        <w:pStyle w:val="EMEAHeading2"/>
        <w:rPr>
          <w:lang w:val="ro-RO"/>
        </w:rPr>
      </w:pPr>
    </w:p>
    <w:p w:rsidR="00FD1BEE" w:rsidRPr="000D581D" w:rsidRDefault="00FD1BEE" w:rsidP="000D581D">
      <w:pPr>
        <w:pStyle w:val="EMEABodyText"/>
        <w:rPr>
          <w:u w:val="single"/>
          <w:lang w:val="ro-RO"/>
        </w:rPr>
      </w:pPr>
      <w:r w:rsidRPr="000D581D">
        <w:rPr>
          <w:u w:val="single"/>
          <w:lang w:val="ro-RO"/>
        </w:rPr>
        <w:t>Absorbție</w:t>
      </w:r>
    </w:p>
    <w:p w:rsidR="005610F5" w:rsidRDefault="005610F5" w:rsidP="00A2096F">
      <w:pPr>
        <w:pStyle w:val="EMEABodyText"/>
        <w:rPr>
          <w:lang w:val="ro-RO"/>
        </w:rPr>
      </w:pPr>
    </w:p>
    <w:p w:rsidR="005610F5" w:rsidRDefault="00A2096F" w:rsidP="00A2096F">
      <w:pPr>
        <w:pStyle w:val="EMEABodyText"/>
        <w:rPr>
          <w:lang w:val="ro-RO"/>
        </w:rPr>
      </w:pPr>
      <w:r w:rsidRPr="00E37FBE">
        <w:rPr>
          <w:lang w:val="ro-RO"/>
        </w:rPr>
        <w:t>Irbesartanul este bine absorbit după administrarea orală: studiile de biodisponibilitate absolută au determinat valori de aproximativ 60</w:t>
      </w:r>
      <w:r w:rsidR="008C39B5">
        <w:rPr>
          <w:lang w:val="ro-RO"/>
        </w:rPr>
        <w:t>-</w:t>
      </w:r>
      <w:r w:rsidRPr="00E37FBE">
        <w:rPr>
          <w:lang w:val="ro-RO"/>
        </w:rPr>
        <w:t>80%. Administrarea concomitentă cu alimentele nu influenţează semnificativ biodisponibilitatea irbesartanului.</w:t>
      </w:r>
      <w:r>
        <w:rPr>
          <w:lang w:val="ro-RO"/>
        </w:rPr>
        <w:t xml:space="preserve"> </w:t>
      </w:r>
    </w:p>
    <w:p w:rsidR="005610F5" w:rsidRDefault="005610F5" w:rsidP="00A2096F">
      <w:pPr>
        <w:pStyle w:val="EMEABodyText"/>
        <w:rPr>
          <w:lang w:val="ro-RO"/>
        </w:rPr>
      </w:pPr>
    </w:p>
    <w:p w:rsidR="005610F5" w:rsidRPr="000D581D" w:rsidRDefault="005610F5" w:rsidP="00A2096F">
      <w:pPr>
        <w:pStyle w:val="EMEABodyText"/>
        <w:rPr>
          <w:u w:val="single"/>
          <w:lang w:val="ro-RO"/>
        </w:rPr>
      </w:pPr>
      <w:r w:rsidRPr="000D581D">
        <w:rPr>
          <w:u w:val="single"/>
          <w:lang w:val="ro-RO"/>
        </w:rPr>
        <w:t>Distribuție</w:t>
      </w:r>
    </w:p>
    <w:p w:rsidR="005610F5" w:rsidRDefault="005610F5" w:rsidP="00A2096F">
      <w:pPr>
        <w:pStyle w:val="EMEABodyText"/>
        <w:rPr>
          <w:lang w:val="ro-RO"/>
        </w:rPr>
      </w:pPr>
    </w:p>
    <w:p w:rsidR="005610F5" w:rsidRDefault="00A2096F" w:rsidP="00A2096F">
      <w:pPr>
        <w:pStyle w:val="EMEABodyText"/>
        <w:rPr>
          <w:lang w:val="ro-RO"/>
        </w:rPr>
      </w:pPr>
      <w:r w:rsidRPr="00E37FBE">
        <w:rPr>
          <w:lang w:val="ro-RO"/>
        </w:rPr>
        <w:t>Legarea de proteinele plasmatice este de aproximativ 96%, cu o legare neglijabilă de componentele celulare sanguine. Volumul aparent de distribu</w:t>
      </w:r>
      <w:r w:rsidRPr="00E37FBE">
        <w:rPr>
          <w:lang w:val="ro-RO"/>
        </w:rPr>
        <w:sym w:font="Times New Roman" w:char="0163"/>
      </w:r>
      <w:r w:rsidRPr="00E37FBE">
        <w:rPr>
          <w:lang w:val="ro-RO"/>
        </w:rPr>
        <w:t xml:space="preserve">ie este </w:t>
      </w:r>
      <w:r>
        <w:rPr>
          <w:lang w:val="ro-RO"/>
        </w:rPr>
        <w:t xml:space="preserve">de </w:t>
      </w:r>
      <w:r w:rsidRPr="00E37FBE">
        <w:rPr>
          <w:lang w:val="ro-RO"/>
        </w:rPr>
        <w:t>53</w:t>
      </w:r>
      <w:r>
        <w:rPr>
          <w:lang w:val="ro-RO"/>
        </w:rPr>
        <w:noBreakHyphen/>
      </w:r>
      <w:r w:rsidRPr="00E37FBE">
        <w:rPr>
          <w:lang w:val="ro-RO"/>
        </w:rPr>
        <w:t>93</w:t>
      </w:r>
      <w:r>
        <w:rPr>
          <w:lang w:val="ro-RO"/>
        </w:rPr>
        <w:t> </w:t>
      </w:r>
      <w:r w:rsidRPr="00E37FBE">
        <w:rPr>
          <w:lang w:val="ro-RO"/>
        </w:rPr>
        <w:t>l.</w:t>
      </w:r>
      <w:r>
        <w:rPr>
          <w:lang w:val="ro-RO"/>
        </w:rPr>
        <w:t xml:space="preserve"> </w:t>
      </w:r>
    </w:p>
    <w:p w:rsidR="005610F5" w:rsidRDefault="005610F5" w:rsidP="00A2096F">
      <w:pPr>
        <w:pStyle w:val="EMEABodyText"/>
        <w:rPr>
          <w:lang w:val="ro-RO"/>
        </w:rPr>
      </w:pPr>
    </w:p>
    <w:p w:rsidR="005610F5" w:rsidRPr="000D581D" w:rsidRDefault="005610F5" w:rsidP="00A2096F">
      <w:pPr>
        <w:pStyle w:val="EMEABodyText"/>
        <w:rPr>
          <w:u w:val="single"/>
          <w:lang w:val="ro-RO"/>
        </w:rPr>
      </w:pPr>
      <w:r w:rsidRPr="000D581D">
        <w:rPr>
          <w:u w:val="single"/>
          <w:lang w:val="ro-RO"/>
        </w:rPr>
        <w:t>Metabolizare</w:t>
      </w:r>
    </w:p>
    <w:p w:rsidR="005610F5" w:rsidRDefault="005610F5" w:rsidP="00A2096F">
      <w:pPr>
        <w:pStyle w:val="EMEABodyText"/>
        <w:rPr>
          <w:lang w:val="ro-RO"/>
        </w:rPr>
      </w:pPr>
    </w:p>
    <w:p w:rsidR="00A2096F" w:rsidRPr="00E37FBE" w:rsidRDefault="00A2096F" w:rsidP="00A2096F">
      <w:pPr>
        <w:pStyle w:val="EMEABodyText"/>
        <w:rPr>
          <w:lang w:val="ro-RO"/>
        </w:rPr>
      </w:pPr>
      <w:r w:rsidRPr="00E37FBE">
        <w:rPr>
          <w:lang w:val="ro-RO"/>
        </w:rPr>
        <w:t xml:space="preserve">După administrarea orală sau intravenoasă de irbesartan marcat cu </w:t>
      </w:r>
      <w:smartTag w:uri="urn:schemas-microsoft-com:office:smarttags" w:element="metricconverter">
        <w:smartTagPr>
          <w:attr w:name="ProductID" w:val="14C"/>
        </w:smartTagPr>
        <w:r w:rsidRPr="00E37FBE">
          <w:rPr>
            <w:vertAlign w:val="superscript"/>
            <w:lang w:val="ro-RO"/>
          </w:rPr>
          <w:t>14</w:t>
        </w:r>
        <w:r w:rsidRPr="00E37FBE">
          <w:rPr>
            <w:lang w:val="ro-RO"/>
          </w:rPr>
          <w:t>C</w:t>
        </w:r>
      </w:smartTag>
      <w:r w:rsidRPr="00E37FBE">
        <w:rPr>
          <w:lang w:val="ro-RO"/>
        </w:rPr>
        <w:t>, 80</w:t>
      </w:r>
      <w:r>
        <w:rPr>
          <w:lang w:val="ro-RO"/>
        </w:rPr>
        <w:noBreakHyphen/>
      </w:r>
      <w:r w:rsidRPr="00E37FBE">
        <w:rPr>
          <w:lang w:val="ro-RO"/>
        </w:rPr>
        <w:t xml:space="preserve">85% din radioactivitatea plasmei circulante poate fi atribuită irbesartanului nemodificat. Irbesartanul este metabolizat hepatic prin glucurono-conjugare şi oxidare. Metabolitul circulant principal este glucuronatul de irbesartan (aproximativ 6%). Studiile </w:t>
      </w:r>
      <w:r w:rsidRPr="00E37FBE">
        <w:rPr>
          <w:i/>
          <w:lang w:val="ro-RO"/>
        </w:rPr>
        <w:t>in vitro</w:t>
      </w:r>
      <w:r w:rsidRPr="00E37FBE">
        <w:rPr>
          <w:lang w:val="ro-RO"/>
        </w:rPr>
        <w:t xml:space="preserve"> au </w:t>
      </w:r>
      <w:r>
        <w:rPr>
          <w:lang w:val="ro-RO"/>
        </w:rPr>
        <w:t>evidenţiat</w:t>
      </w:r>
      <w:r w:rsidRPr="00E37FBE">
        <w:rPr>
          <w:lang w:val="ro-RO"/>
        </w:rPr>
        <w:t xml:space="preserve"> că irbesartanul este oxidat în principal de izoenzima CYP2C9 a citocromului P450</w:t>
      </w:r>
      <w:r>
        <w:rPr>
          <w:lang w:val="ro-RO"/>
        </w:rPr>
        <w:t>,</w:t>
      </w:r>
      <w:r w:rsidRPr="00E37FBE">
        <w:rPr>
          <w:lang w:val="ro-RO"/>
        </w:rPr>
        <w:t xml:space="preserve"> </w:t>
      </w:r>
      <w:r>
        <w:rPr>
          <w:lang w:val="ro-RO"/>
        </w:rPr>
        <w:t>i</w:t>
      </w:r>
      <w:r w:rsidRPr="00E37FBE">
        <w:rPr>
          <w:lang w:val="ro-RO"/>
        </w:rPr>
        <w:t xml:space="preserve">zoenzima CYP3A4 </w:t>
      </w:r>
      <w:r>
        <w:rPr>
          <w:lang w:val="ro-RO"/>
        </w:rPr>
        <w:t xml:space="preserve">având </w:t>
      </w:r>
      <w:r w:rsidRPr="00E37FBE">
        <w:rPr>
          <w:lang w:val="ro-RO"/>
        </w:rPr>
        <w:t>un efect neglijabil.</w:t>
      </w:r>
    </w:p>
    <w:p w:rsidR="00A2096F" w:rsidRDefault="00A2096F" w:rsidP="00A2096F">
      <w:pPr>
        <w:pStyle w:val="EMEABodyText"/>
        <w:rPr>
          <w:lang w:val="ro-RO"/>
        </w:rPr>
      </w:pPr>
    </w:p>
    <w:p w:rsidR="00FD1BEE" w:rsidRPr="000D581D" w:rsidRDefault="00FD1BEE" w:rsidP="00A2096F">
      <w:pPr>
        <w:pStyle w:val="EMEABodyText"/>
        <w:rPr>
          <w:u w:val="single"/>
          <w:lang w:val="ro-RO"/>
        </w:rPr>
      </w:pPr>
      <w:r w:rsidRPr="000D581D">
        <w:rPr>
          <w:u w:val="single"/>
          <w:lang w:val="ro-RO"/>
        </w:rPr>
        <w:t>Liniaritate/non-liniaritate</w:t>
      </w:r>
    </w:p>
    <w:p w:rsidR="005610F5" w:rsidRDefault="005610F5" w:rsidP="00A2096F">
      <w:pPr>
        <w:pStyle w:val="EMEABodyText"/>
        <w:rPr>
          <w:lang w:val="ro-RO"/>
        </w:rPr>
      </w:pPr>
    </w:p>
    <w:p w:rsidR="00A2096F" w:rsidRDefault="00A2096F" w:rsidP="00A2096F">
      <w:pPr>
        <w:pStyle w:val="EMEABodyText"/>
        <w:rPr>
          <w:lang w:val="ro-RO"/>
        </w:rPr>
      </w:pPr>
      <w:r w:rsidRPr="00E37FBE">
        <w:rPr>
          <w:lang w:val="ro-RO"/>
        </w:rPr>
        <w:t>Irbesartanul prezintă o farmacocinetică lineară</w:t>
      </w:r>
      <w:r w:rsidR="008C39B5">
        <w:rPr>
          <w:lang w:val="ro-RO"/>
        </w:rPr>
        <w:t>,</w:t>
      </w:r>
      <w:r w:rsidRPr="00E37FBE">
        <w:rPr>
          <w:lang w:val="ro-RO"/>
        </w:rPr>
        <w:t xml:space="preserve"> proporţională cu doza,</w:t>
      </w:r>
      <w:r>
        <w:rPr>
          <w:lang w:val="ro-RO"/>
        </w:rPr>
        <w:t xml:space="preserve"> la doze</w:t>
      </w:r>
      <w:r w:rsidRPr="00E37FBE">
        <w:rPr>
          <w:lang w:val="ro-RO"/>
        </w:rPr>
        <w:t xml:space="preserve"> </w:t>
      </w:r>
      <w:r>
        <w:rPr>
          <w:lang w:val="ro-RO"/>
        </w:rPr>
        <w:t xml:space="preserve">cuprinse între </w:t>
      </w:r>
      <w:r w:rsidRPr="00E37FBE">
        <w:rPr>
          <w:lang w:val="ro-RO"/>
        </w:rPr>
        <w:t>10</w:t>
      </w:r>
      <w:r>
        <w:rPr>
          <w:lang w:val="ro-RO"/>
        </w:rPr>
        <w:t xml:space="preserve"> mg </w:t>
      </w:r>
      <w:r w:rsidR="008C39B5">
        <w:rPr>
          <w:lang w:val="ro-RO"/>
        </w:rPr>
        <w:t xml:space="preserve">şi </w:t>
      </w:r>
      <w:r w:rsidRPr="00E37FBE">
        <w:rPr>
          <w:lang w:val="ro-RO"/>
        </w:rPr>
        <w:t>600</w:t>
      </w:r>
      <w:r>
        <w:rPr>
          <w:lang w:val="ro-RO"/>
        </w:rPr>
        <w:t> </w:t>
      </w:r>
      <w:r w:rsidRPr="00E37FBE">
        <w:rPr>
          <w:lang w:val="ro-RO"/>
        </w:rPr>
        <w:t>mg. S-a observat</w:t>
      </w:r>
      <w:r w:rsidR="008C39B5" w:rsidRPr="002F604B">
        <w:rPr>
          <w:lang w:val="ro-RO"/>
        </w:rPr>
        <w:t xml:space="preserve"> o creştere </w:t>
      </w:r>
      <w:r w:rsidR="00734D0E" w:rsidRPr="002F604B">
        <w:rPr>
          <w:lang w:val="ro-RO"/>
        </w:rPr>
        <w:t xml:space="preserve">mai mică decât cea proporţională </w:t>
      </w:r>
      <w:r w:rsidR="008C39B5" w:rsidRPr="002F604B">
        <w:rPr>
          <w:lang w:val="ro-RO"/>
        </w:rPr>
        <w:t>a absorbţiei</w:t>
      </w:r>
      <w:r w:rsidR="008C39B5">
        <w:rPr>
          <w:lang w:val="ro-RO"/>
        </w:rPr>
        <w:t xml:space="preserve"> orale</w:t>
      </w:r>
      <w:r w:rsidRPr="00E37FBE">
        <w:rPr>
          <w:lang w:val="ro-RO"/>
        </w:rPr>
        <w:t>, la doze mai mari de 600</w:t>
      </w:r>
      <w:r>
        <w:rPr>
          <w:lang w:val="ro-RO"/>
        </w:rPr>
        <w:t> </w:t>
      </w:r>
      <w:r w:rsidRPr="00E37FBE">
        <w:rPr>
          <w:lang w:val="ro-RO"/>
        </w:rPr>
        <w:t xml:space="preserve">mg irbesartan (dublul dozei maxime recomandate); mecanismul acestui fenomen </w:t>
      </w:r>
      <w:r>
        <w:rPr>
          <w:lang w:val="ro-RO"/>
        </w:rPr>
        <w:t xml:space="preserve">nu </w:t>
      </w:r>
      <w:r w:rsidRPr="00E37FBE">
        <w:rPr>
          <w:lang w:val="ro-RO"/>
        </w:rPr>
        <w:t>este cunoscut. Concentraţiile plasmatice maxime se ating la 1,5</w:t>
      </w:r>
      <w:r>
        <w:rPr>
          <w:lang w:val="ro-RO"/>
        </w:rPr>
        <w:noBreakHyphen/>
      </w:r>
      <w:r w:rsidRPr="00E37FBE">
        <w:rPr>
          <w:lang w:val="ro-RO"/>
        </w:rPr>
        <w:t>2 ore după administrarea orală. Clearance-ul</w:t>
      </w:r>
      <w:r>
        <w:rPr>
          <w:lang w:val="ro-RO"/>
        </w:rPr>
        <w:t xml:space="preserve"> total şi cel renal </w:t>
      </w:r>
      <w:r w:rsidR="008C39B5">
        <w:rPr>
          <w:lang w:val="ro-RO"/>
        </w:rPr>
        <w:t xml:space="preserve">sunt </w:t>
      </w:r>
      <w:r w:rsidRPr="00E37FBE">
        <w:rPr>
          <w:lang w:val="ro-RO"/>
        </w:rPr>
        <w:t>de 157</w:t>
      </w:r>
      <w:r>
        <w:rPr>
          <w:lang w:val="ro-RO"/>
        </w:rPr>
        <w:noBreakHyphen/>
      </w:r>
      <w:r w:rsidRPr="00E37FBE">
        <w:rPr>
          <w:lang w:val="ro-RO"/>
        </w:rPr>
        <w:t>176</w:t>
      </w:r>
      <w:r w:rsidR="008C39B5" w:rsidRPr="00F20731">
        <w:rPr>
          <w:lang w:val="ro-RO"/>
        </w:rPr>
        <w:t> ml/min</w:t>
      </w:r>
      <w:r w:rsidR="008C39B5">
        <w:rPr>
          <w:lang w:val="ro-RO"/>
        </w:rPr>
        <w:t>ut şi</w:t>
      </w:r>
      <w:r w:rsidRPr="00E37FBE">
        <w:rPr>
          <w:lang w:val="ro-RO"/>
        </w:rPr>
        <w:t>, respectiv</w:t>
      </w:r>
      <w:r w:rsidR="0014342C">
        <w:rPr>
          <w:lang w:val="ro-RO"/>
        </w:rPr>
        <w:t>, de</w:t>
      </w:r>
      <w:r w:rsidRPr="00E37FBE">
        <w:rPr>
          <w:lang w:val="ro-RO"/>
        </w:rPr>
        <w:t xml:space="preserve"> 3</w:t>
      </w:r>
      <w:r>
        <w:rPr>
          <w:lang w:val="ro-RO"/>
        </w:rPr>
        <w:noBreakHyphen/>
      </w:r>
      <w:r w:rsidRPr="00E37FBE">
        <w:rPr>
          <w:lang w:val="ro-RO"/>
        </w:rPr>
        <w:t>3,5</w:t>
      </w:r>
      <w:r>
        <w:rPr>
          <w:lang w:val="ro-RO"/>
        </w:rPr>
        <w:t> </w:t>
      </w:r>
      <w:r w:rsidRPr="00E37FBE">
        <w:rPr>
          <w:lang w:val="ro-RO"/>
        </w:rPr>
        <w:t>ml/min</w:t>
      </w:r>
      <w:r w:rsidR="0014342C">
        <w:rPr>
          <w:lang w:val="ro-RO"/>
        </w:rPr>
        <w:t>ut</w:t>
      </w:r>
      <w:r w:rsidRPr="00E37FBE">
        <w:rPr>
          <w:lang w:val="ro-RO"/>
        </w:rPr>
        <w:t>. Timpul de înjumătăţire plasmatică prin eliminare al irbesartanului este de 11</w:t>
      </w:r>
      <w:r>
        <w:rPr>
          <w:lang w:val="ro-RO"/>
        </w:rPr>
        <w:noBreakHyphen/>
      </w:r>
      <w:r w:rsidRPr="00E37FBE">
        <w:rPr>
          <w:lang w:val="ro-RO"/>
        </w:rPr>
        <w:t xml:space="preserve">15 ore. Concentraţiile plasmatice </w:t>
      </w:r>
      <w:r>
        <w:rPr>
          <w:lang w:val="ro-RO"/>
        </w:rPr>
        <w:t xml:space="preserve">la starea de echilibru </w:t>
      </w:r>
      <w:r w:rsidRPr="00E37FBE">
        <w:rPr>
          <w:lang w:val="ro-RO"/>
        </w:rPr>
        <w:t xml:space="preserve">se ating în </w:t>
      </w:r>
      <w:r w:rsidR="00C07020" w:rsidRPr="00BD01FA">
        <w:rPr>
          <w:lang w:val="ro-RO"/>
        </w:rPr>
        <w:t>decurs de</w:t>
      </w:r>
      <w:r w:rsidR="00C07020" w:rsidRPr="00F20731">
        <w:rPr>
          <w:lang w:val="ro-RO"/>
        </w:rPr>
        <w:t xml:space="preserve"> </w:t>
      </w:r>
      <w:r w:rsidRPr="00E37FBE">
        <w:rPr>
          <w:lang w:val="ro-RO"/>
        </w:rPr>
        <w:t>3</w:t>
      </w:r>
      <w:r w:rsidR="00C07020">
        <w:rPr>
          <w:lang w:val="ro-RO"/>
        </w:rPr>
        <w:t> </w:t>
      </w:r>
      <w:r w:rsidRPr="00E37FBE">
        <w:rPr>
          <w:lang w:val="ro-RO"/>
        </w:rPr>
        <w:t xml:space="preserve">zile </w:t>
      </w:r>
      <w:r w:rsidR="00C07020" w:rsidRPr="00BD01FA">
        <w:rPr>
          <w:lang w:val="ro-RO"/>
        </w:rPr>
        <w:t>de la</w:t>
      </w:r>
      <w:r w:rsidR="00C07020" w:rsidRPr="00E37FBE" w:rsidDel="00C07020">
        <w:rPr>
          <w:lang w:val="ro-RO"/>
        </w:rPr>
        <w:t xml:space="preserve"> </w:t>
      </w:r>
      <w:r>
        <w:rPr>
          <w:lang w:val="ro-RO"/>
        </w:rPr>
        <w:t xml:space="preserve">iniţierea </w:t>
      </w:r>
      <w:r w:rsidRPr="00E37FBE">
        <w:rPr>
          <w:lang w:val="ro-RO"/>
        </w:rPr>
        <w:t>un</w:t>
      </w:r>
      <w:r w:rsidR="0014342C">
        <w:rPr>
          <w:lang w:val="ro-RO"/>
        </w:rPr>
        <w:t>e</w:t>
      </w:r>
      <w:r w:rsidRPr="00E37FBE">
        <w:rPr>
          <w:lang w:val="ro-RO"/>
        </w:rPr>
        <w:t xml:space="preserve">i </w:t>
      </w:r>
      <w:r w:rsidR="0014342C">
        <w:rPr>
          <w:lang w:val="ro-RO"/>
        </w:rPr>
        <w:t xml:space="preserve">scheme de </w:t>
      </w:r>
      <w:r w:rsidRPr="00E37FBE">
        <w:rPr>
          <w:lang w:val="ro-RO"/>
        </w:rPr>
        <w:t>tratament cu administrare în</w:t>
      </w:r>
      <w:r>
        <w:rPr>
          <w:lang w:val="ro-RO"/>
        </w:rPr>
        <w:t xml:space="preserve"> </w:t>
      </w:r>
      <w:r w:rsidRPr="00E37FBE">
        <w:rPr>
          <w:lang w:val="ro-RO"/>
        </w:rPr>
        <w:t xml:space="preserve">priză </w:t>
      </w:r>
      <w:r>
        <w:rPr>
          <w:lang w:val="ro-RO"/>
        </w:rPr>
        <w:t>unică</w:t>
      </w:r>
      <w:r w:rsidR="0014342C">
        <w:rPr>
          <w:lang w:val="ro-RO"/>
        </w:rPr>
        <w:t>,</w:t>
      </w:r>
      <w:r>
        <w:rPr>
          <w:lang w:val="ro-RO"/>
        </w:rPr>
        <w:t xml:space="preserve"> </w:t>
      </w:r>
      <w:r w:rsidRPr="00E37FBE">
        <w:rPr>
          <w:lang w:val="ro-RO"/>
        </w:rPr>
        <w:t>zilnică. Se observă o acumulare limitată a irbesartanului în plasmă (&lt;</w:t>
      </w:r>
      <w:r>
        <w:rPr>
          <w:lang w:val="ro-RO"/>
        </w:rPr>
        <w:t> </w:t>
      </w:r>
      <w:r w:rsidRPr="00E37FBE">
        <w:rPr>
          <w:lang w:val="ro-RO"/>
        </w:rPr>
        <w:t xml:space="preserve">20%) după administrări repetate de doze </w:t>
      </w:r>
      <w:r>
        <w:rPr>
          <w:lang w:val="ro-RO"/>
        </w:rPr>
        <w:t xml:space="preserve">unice </w:t>
      </w:r>
      <w:r w:rsidRPr="00E37FBE">
        <w:rPr>
          <w:lang w:val="ro-RO"/>
        </w:rPr>
        <w:t>zilnice</w:t>
      </w:r>
      <w:r>
        <w:rPr>
          <w:lang w:val="ro-RO"/>
        </w:rPr>
        <w:t>.</w:t>
      </w:r>
      <w:r w:rsidRPr="00E37FBE">
        <w:rPr>
          <w:lang w:val="ro-RO"/>
        </w:rPr>
        <w:t xml:space="preserve"> Într-un studiu, </w:t>
      </w:r>
      <w:r>
        <w:rPr>
          <w:lang w:val="ro-RO"/>
        </w:rPr>
        <w:t xml:space="preserve">la femeile hipertensive, s-au observat </w:t>
      </w:r>
      <w:r w:rsidRPr="00E37FBE">
        <w:rPr>
          <w:lang w:val="ro-RO"/>
        </w:rPr>
        <w:t xml:space="preserve">concentraţii plasmatice de irbesartan </w:t>
      </w:r>
      <w:r w:rsidR="0014342C">
        <w:rPr>
          <w:lang w:val="ro-RO"/>
        </w:rPr>
        <w:t>ceva</w:t>
      </w:r>
      <w:r w:rsidR="0014342C" w:rsidRPr="00F20731">
        <w:rPr>
          <w:lang w:val="ro-RO"/>
        </w:rPr>
        <w:t xml:space="preserve"> </w:t>
      </w:r>
      <w:r w:rsidRPr="00E37FBE">
        <w:rPr>
          <w:lang w:val="ro-RO"/>
        </w:rPr>
        <w:t>mai mari</w:t>
      </w:r>
      <w:r>
        <w:rPr>
          <w:lang w:val="ro-RO"/>
        </w:rPr>
        <w:t>.</w:t>
      </w:r>
      <w:r w:rsidRPr="00E37FBE">
        <w:rPr>
          <w:lang w:val="ro-RO"/>
        </w:rPr>
        <w:t xml:space="preserve"> </w:t>
      </w:r>
      <w:r>
        <w:rPr>
          <w:lang w:val="ro-RO"/>
        </w:rPr>
        <w:t>Cu toate acestea</w:t>
      </w:r>
      <w:r w:rsidRPr="00E37FBE">
        <w:rPr>
          <w:lang w:val="ro-RO"/>
        </w:rPr>
        <w:t xml:space="preserve">, nu au fost diferenţe în ceea ce priveşte timpul de înjumătăţire plasmatică şi acumularea irbesartanului. Nu este necesară ajustarea dozelor </w:t>
      </w:r>
      <w:smartTag w:uri="urn:schemas-microsoft-com:office:smarttags" w:element="Street">
        <w:smartTagPr>
          <w:attr w:name="ProductID" w:val="la femei. Valorile"/>
        </w:smartTagPr>
        <w:r w:rsidRPr="00E37FBE">
          <w:rPr>
            <w:lang w:val="ro-RO"/>
          </w:rPr>
          <w:t>la femei. Valorile</w:t>
        </w:r>
      </w:smartTag>
      <w:r w:rsidRPr="00E37FBE">
        <w:rPr>
          <w:lang w:val="ro-RO"/>
        </w:rPr>
        <w:t xml:space="preserve"> ariei de sub curba concentraţiei plasmatice în funcţie de timp (ASC) şi </w:t>
      </w:r>
      <w:r>
        <w:rPr>
          <w:lang w:val="ro-RO"/>
        </w:rPr>
        <w:t xml:space="preserve">ale </w:t>
      </w:r>
      <w:r w:rsidRPr="00E37FBE">
        <w:rPr>
          <w:lang w:val="ro-RO"/>
        </w:rPr>
        <w:t>concentraţiei plasmatice maxime (C</w:t>
      </w:r>
      <w:r w:rsidRPr="00E37FBE">
        <w:rPr>
          <w:rStyle w:val="EMEASubscript"/>
          <w:lang w:val="ro-RO"/>
        </w:rPr>
        <w:t>max</w:t>
      </w:r>
      <w:r w:rsidRPr="00E37FBE">
        <w:rPr>
          <w:lang w:val="ro-RO"/>
        </w:rPr>
        <w:t xml:space="preserve">) pentru irbesartan au fost </w:t>
      </w:r>
      <w:r w:rsidR="0014342C">
        <w:rPr>
          <w:lang w:val="ro-RO"/>
        </w:rPr>
        <w:t>ceva</w:t>
      </w:r>
      <w:r w:rsidR="0014342C" w:rsidRPr="00F20731">
        <w:rPr>
          <w:lang w:val="ro-RO"/>
        </w:rPr>
        <w:t xml:space="preserve"> </w:t>
      </w:r>
      <w:r w:rsidRPr="00E37FBE">
        <w:rPr>
          <w:lang w:val="ro-RO"/>
        </w:rPr>
        <w:t>mai mari la pacienţii vârstnici (</w:t>
      </w:r>
      <w:r>
        <w:rPr>
          <w:lang w:val="ro-RO"/>
        </w:rPr>
        <w:t>≥ </w:t>
      </w:r>
      <w:r w:rsidRPr="00E37FBE">
        <w:rPr>
          <w:lang w:val="ro-RO"/>
        </w:rPr>
        <w:t>65</w:t>
      </w:r>
      <w:r w:rsidR="0014342C" w:rsidRPr="0014342C">
        <w:rPr>
          <w:lang w:val="ro-RO"/>
        </w:rPr>
        <w:t xml:space="preserve"> </w:t>
      </w:r>
      <w:r w:rsidR="0014342C">
        <w:rPr>
          <w:lang w:val="ro-RO"/>
        </w:rPr>
        <w:t>de</w:t>
      </w:r>
      <w:r w:rsidRPr="00E37FBE">
        <w:rPr>
          <w:lang w:val="ro-RO"/>
        </w:rPr>
        <w:t xml:space="preserve"> ani)</w:t>
      </w:r>
      <w:r w:rsidR="0014342C">
        <w:rPr>
          <w:lang w:val="ro-RO"/>
        </w:rPr>
        <w:t>,</w:t>
      </w:r>
      <w:r w:rsidRPr="00E37FBE">
        <w:rPr>
          <w:lang w:val="ro-RO"/>
        </w:rPr>
        <w:t xml:space="preserve"> </w:t>
      </w:r>
      <w:r>
        <w:rPr>
          <w:lang w:val="ro-RO"/>
        </w:rPr>
        <w:t xml:space="preserve">comparativ cu </w:t>
      </w:r>
      <w:r w:rsidRPr="00E37FBE">
        <w:rPr>
          <w:lang w:val="ro-RO"/>
        </w:rPr>
        <w:t>subiecţii tineri (18</w:t>
      </w:r>
      <w:r>
        <w:rPr>
          <w:lang w:val="ro-RO"/>
        </w:rPr>
        <w:noBreakHyphen/>
      </w:r>
      <w:r w:rsidRPr="00E37FBE">
        <w:rPr>
          <w:lang w:val="ro-RO"/>
        </w:rPr>
        <w:t>40</w:t>
      </w:r>
      <w:r>
        <w:rPr>
          <w:lang w:val="ro-RO"/>
        </w:rPr>
        <w:t> </w:t>
      </w:r>
      <w:r w:rsidR="0014342C">
        <w:rPr>
          <w:lang w:val="ro-RO"/>
        </w:rPr>
        <w:t>de </w:t>
      </w:r>
      <w:r w:rsidRPr="00E37FBE">
        <w:rPr>
          <w:lang w:val="ro-RO"/>
        </w:rPr>
        <w:t xml:space="preserve">ani). </w:t>
      </w:r>
      <w:r>
        <w:rPr>
          <w:lang w:val="ro-RO"/>
        </w:rPr>
        <w:t>Cu toate acestea</w:t>
      </w:r>
      <w:r w:rsidRPr="00E37FBE">
        <w:rPr>
          <w:lang w:val="ro-RO"/>
        </w:rPr>
        <w:t xml:space="preserve">, timpul de înjumătăţire </w:t>
      </w:r>
      <w:r w:rsidR="00636747">
        <w:rPr>
          <w:lang w:val="ro-RO"/>
        </w:rPr>
        <w:t>plasmatică</w:t>
      </w:r>
      <w:r w:rsidR="00636747" w:rsidRPr="007549DD">
        <w:rPr>
          <w:lang w:val="ro-RO"/>
        </w:rPr>
        <w:t xml:space="preserve"> </w:t>
      </w:r>
      <w:r w:rsidR="002C6F0D">
        <w:rPr>
          <w:lang w:val="ro-RO"/>
        </w:rPr>
        <w:t xml:space="preserve">prin eliminare </w:t>
      </w:r>
      <w:r w:rsidR="0014342C" w:rsidRPr="002F604B">
        <w:rPr>
          <w:lang w:val="ro-RO"/>
        </w:rPr>
        <w:t>terminal</w:t>
      </w:r>
      <w:r w:rsidR="0014342C" w:rsidRPr="00F20731">
        <w:rPr>
          <w:lang w:val="ro-RO"/>
        </w:rPr>
        <w:t xml:space="preserve"> </w:t>
      </w:r>
      <w:r w:rsidRPr="00E37FBE">
        <w:rPr>
          <w:lang w:val="ro-RO"/>
        </w:rPr>
        <w:t>nu a fost modificat</w:t>
      </w:r>
      <w:r>
        <w:rPr>
          <w:lang w:val="ro-RO"/>
        </w:rPr>
        <w:t xml:space="preserve"> </w:t>
      </w:r>
      <w:r w:rsidRPr="00E37FBE">
        <w:rPr>
          <w:lang w:val="ro-RO"/>
        </w:rPr>
        <w:t xml:space="preserve">semnificativ. Nu este necesară ajustarea dozelor la </w:t>
      </w:r>
      <w:r w:rsidR="0014342C">
        <w:rPr>
          <w:lang w:val="ro-RO"/>
        </w:rPr>
        <w:t>persoanele</w:t>
      </w:r>
      <w:r w:rsidR="0014342C" w:rsidRPr="00F20731">
        <w:rPr>
          <w:lang w:val="ro-RO"/>
        </w:rPr>
        <w:t xml:space="preserve"> </w:t>
      </w:r>
      <w:r w:rsidRPr="00E37FBE">
        <w:rPr>
          <w:lang w:val="ro-RO"/>
        </w:rPr>
        <w:t>vârstnic</w:t>
      </w:r>
      <w:r w:rsidR="0014342C">
        <w:rPr>
          <w:lang w:val="ro-RO"/>
        </w:rPr>
        <w:t>e</w:t>
      </w:r>
      <w:r w:rsidRPr="00E37FBE">
        <w:rPr>
          <w:lang w:val="ro-RO"/>
        </w:rPr>
        <w:t>.</w:t>
      </w:r>
    </w:p>
    <w:p w:rsidR="00A2096F" w:rsidRDefault="00A2096F" w:rsidP="00A2096F">
      <w:pPr>
        <w:pStyle w:val="EMEABodyText"/>
        <w:rPr>
          <w:lang w:val="ro-RO"/>
        </w:rPr>
      </w:pPr>
    </w:p>
    <w:p w:rsidR="00FD1BEE" w:rsidRPr="000D581D" w:rsidRDefault="00FD1BEE" w:rsidP="00AB3554">
      <w:pPr>
        <w:pStyle w:val="EMEABodyText"/>
        <w:keepNext/>
        <w:rPr>
          <w:u w:val="single"/>
          <w:lang w:val="ro-RO"/>
        </w:rPr>
      </w:pPr>
      <w:r w:rsidRPr="000D581D">
        <w:rPr>
          <w:u w:val="single"/>
          <w:lang w:val="ro-RO"/>
        </w:rPr>
        <w:t>Eliminare</w:t>
      </w:r>
    </w:p>
    <w:p w:rsidR="008D024D" w:rsidRDefault="008D024D" w:rsidP="00AB3554">
      <w:pPr>
        <w:pStyle w:val="EMEABodyText"/>
        <w:keepNext/>
        <w:rPr>
          <w:lang w:val="ro-RO"/>
        </w:rPr>
      </w:pPr>
    </w:p>
    <w:p w:rsidR="00A2096F" w:rsidRPr="00E37FBE" w:rsidRDefault="00A2096F" w:rsidP="00A2096F">
      <w:pPr>
        <w:pStyle w:val="EMEABodyText"/>
        <w:rPr>
          <w:lang w:val="ro-RO"/>
        </w:rPr>
      </w:pPr>
      <w:r w:rsidRPr="00E37FBE">
        <w:rPr>
          <w:lang w:val="ro-RO"/>
        </w:rPr>
        <w:t xml:space="preserve">Irbesartanul şi metaboliţii săi sunt eliminaţi pe cale biliară şi renală. După administrarea orală sau intravenoasă de irbesartan marcat cu </w:t>
      </w:r>
      <w:smartTag w:uri="urn:schemas-microsoft-com:office:smarttags" w:element="metricconverter">
        <w:smartTagPr>
          <w:attr w:name="ProductID" w:val="14C"/>
        </w:smartTagPr>
        <w:r w:rsidRPr="00E37FBE">
          <w:rPr>
            <w:vertAlign w:val="superscript"/>
            <w:lang w:val="ro-RO"/>
          </w:rPr>
          <w:t>14</w:t>
        </w:r>
        <w:r w:rsidRPr="00E37FBE">
          <w:rPr>
            <w:lang w:val="ro-RO"/>
          </w:rPr>
          <w:t>C</w:t>
        </w:r>
      </w:smartTag>
      <w:r w:rsidRPr="00E37FBE">
        <w:rPr>
          <w:lang w:val="ro-RO"/>
        </w:rPr>
        <w:t>, aproximativ 20% din radioactivitate se regăseşte în urină</w:t>
      </w:r>
      <w:r w:rsidR="0014342C">
        <w:rPr>
          <w:lang w:val="ro-RO"/>
        </w:rPr>
        <w:t>,</w:t>
      </w:r>
      <w:r w:rsidRPr="00E37FBE">
        <w:rPr>
          <w:lang w:val="ro-RO"/>
        </w:rPr>
        <w:t xml:space="preserve"> iar restul în materiile fecale. Mai puţin de 2% din doză se excretă în urină, sub formă de irbesartan nemodificat.</w:t>
      </w:r>
    </w:p>
    <w:p w:rsidR="00A2096F" w:rsidRDefault="00A2096F" w:rsidP="00A2096F">
      <w:pPr>
        <w:pStyle w:val="EMEABodyText"/>
        <w:rPr>
          <w:lang w:val="ro-RO"/>
        </w:rPr>
      </w:pPr>
    </w:p>
    <w:p w:rsidR="00A2096F" w:rsidRPr="00147D1F" w:rsidRDefault="00A2096F" w:rsidP="00A2096F">
      <w:pPr>
        <w:pStyle w:val="EMEABodyText"/>
        <w:rPr>
          <w:u w:val="single"/>
          <w:lang w:val="ro-RO"/>
        </w:rPr>
      </w:pPr>
      <w:r w:rsidRPr="00147D1F">
        <w:rPr>
          <w:u w:val="single"/>
          <w:lang w:val="ro-RO"/>
        </w:rPr>
        <w:t>Copii şi adolescenţi</w:t>
      </w:r>
    </w:p>
    <w:p w:rsidR="008D024D" w:rsidRDefault="008D024D" w:rsidP="00A2096F">
      <w:pPr>
        <w:pStyle w:val="EMEABodyText"/>
        <w:rPr>
          <w:lang w:val="ro-RO"/>
        </w:rPr>
      </w:pPr>
    </w:p>
    <w:p w:rsidR="00A2096F" w:rsidRPr="00B90108" w:rsidRDefault="00A2096F" w:rsidP="00A2096F">
      <w:pPr>
        <w:pStyle w:val="EMEABodyText"/>
        <w:rPr>
          <w:lang w:val="ro-RO"/>
        </w:rPr>
      </w:pPr>
      <w:r w:rsidRPr="00DB565C">
        <w:rPr>
          <w:lang w:val="ro-RO"/>
        </w:rPr>
        <w:t xml:space="preserve">Farmacocinetica irbesartanului </w:t>
      </w:r>
      <w:r>
        <w:rPr>
          <w:lang w:val="ro-RO"/>
        </w:rPr>
        <w:t>s-</w:t>
      </w:r>
      <w:r w:rsidRPr="00DB565C">
        <w:rPr>
          <w:lang w:val="ro-RO"/>
        </w:rPr>
        <w:t>a</w:t>
      </w:r>
      <w:r>
        <w:rPr>
          <w:lang w:val="ro-RO"/>
        </w:rPr>
        <w:t xml:space="preserve"> </w:t>
      </w:r>
      <w:r w:rsidRPr="00DB565C">
        <w:rPr>
          <w:lang w:val="ro-RO"/>
        </w:rPr>
        <w:t>evaluat la 23</w:t>
      </w:r>
      <w:r w:rsidR="0014342C" w:rsidRPr="0014342C">
        <w:rPr>
          <w:lang w:val="ro-RO"/>
        </w:rPr>
        <w:t xml:space="preserve"> </w:t>
      </w:r>
      <w:r w:rsidR="0014342C">
        <w:rPr>
          <w:lang w:val="ro-RO"/>
        </w:rPr>
        <w:t>de</w:t>
      </w:r>
      <w:r w:rsidRPr="00DB565C">
        <w:rPr>
          <w:lang w:val="ro-RO"/>
        </w:rPr>
        <w:t xml:space="preserve"> copii hipertensivi</w:t>
      </w:r>
      <w:r w:rsidR="0014342C">
        <w:rPr>
          <w:lang w:val="ro-RO"/>
        </w:rPr>
        <w:t>,</w:t>
      </w:r>
      <w:r w:rsidRPr="00DB565C">
        <w:rPr>
          <w:lang w:val="ro-RO"/>
        </w:rPr>
        <w:t xml:space="preserve"> după administrarea unor doze zilnice unice </w:t>
      </w:r>
      <w:r>
        <w:rPr>
          <w:lang w:val="ro-RO"/>
        </w:rPr>
        <w:t xml:space="preserve">şi </w:t>
      </w:r>
      <w:r w:rsidRPr="00DB565C">
        <w:rPr>
          <w:lang w:val="ro-RO"/>
        </w:rPr>
        <w:t>multiple (2</w:t>
      </w:r>
      <w:r>
        <w:rPr>
          <w:lang w:val="ro-RO"/>
        </w:rPr>
        <w:t> </w:t>
      </w:r>
      <w:r w:rsidRPr="00DB565C">
        <w:rPr>
          <w:lang w:val="ro-RO"/>
        </w:rPr>
        <w:t>mg</w:t>
      </w:r>
      <w:r>
        <w:rPr>
          <w:lang w:val="ro-RO"/>
        </w:rPr>
        <w:t xml:space="preserve"> irbesartan</w:t>
      </w:r>
      <w:r w:rsidRPr="00DB565C">
        <w:rPr>
          <w:lang w:val="ro-RO"/>
        </w:rPr>
        <w:t>/kg)</w:t>
      </w:r>
      <w:r w:rsidR="0014342C">
        <w:rPr>
          <w:lang w:val="ro-RO"/>
        </w:rPr>
        <w:t>,</w:t>
      </w:r>
      <w:r w:rsidRPr="00DB565C">
        <w:rPr>
          <w:lang w:val="ro-RO"/>
        </w:rPr>
        <w:t xml:space="preserve"> până la doza maximă zilnică de 150</w:t>
      </w:r>
      <w:r>
        <w:rPr>
          <w:lang w:val="ro-RO"/>
        </w:rPr>
        <w:t> </w:t>
      </w:r>
      <w:r w:rsidRPr="00DB565C">
        <w:rPr>
          <w:lang w:val="ro-RO"/>
        </w:rPr>
        <w:t xml:space="preserve">mg </w:t>
      </w:r>
      <w:r>
        <w:rPr>
          <w:lang w:val="ro-RO"/>
        </w:rPr>
        <w:t xml:space="preserve">irbesartan </w:t>
      </w:r>
      <w:r w:rsidRPr="00DB565C">
        <w:rPr>
          <w:lang w:val="ro-RO"/>
        </w:rPr>
        <w:t xml:space="preserve">timp de patru săptămâni. Dintre cei 23 </w:t>
      </w:r>
      <w:r w:rsidR="0014342C">
        <w:rPr>
          <w:lang w:val="ro-RO"/>
        </w:rPr>
        <w:t xml:space="preserve">de </w:t>
      </w:r>
      <w:r w:rsidRPr="00DB565C">
        <w:rPr>
          <w:lang w:val="ro-RO"/>
        </w:rPr>
        <w:t>copii</w:t>
      </w:r>
      <w:r>
        <w:rPr>
          <w:lang w:val="ro-RO"/>
        </w:rPr>
        <w:t>,</w:t>
      </w:r>
      <w:r w:rsidRPr="00DB565C">
        <w:rPr>
          <w:lang w:val="ro-RO"/>
        </w:rPr>
        <w:t xml:space="preserve"> 21 au fost evaluaţi prin comparaţi</w:t>
      </w:r>
      <w:r>
        <w:rPr>
          <w:lang w:val="ro-RO"/>
        </w:rPr>
        <w:t>e</w:t>
      </w:r>
      <w:r w:rsidRPr="00DB565C">
        <w:rPr>
          <w:lang w:val="ro-RO"/>
        </w:rPr>
        <w:t xml:space="preserve"> cu farmacocinetica </w:t>
      </w:r>
      <w:r>
        <w:rPr>
          <w:lang w:val="ro-RO"/>
        </w:rPr>
        <w:t xml:space="preserve">de la </w:t>
      </w:r>
      <w:r w:rsidRPr="00DB565C">
        <w:rPr>
          <w:lang w:val="ro-RO"/>
        </w:rPr>
        <w:t>adult (doisprezece copii peste 12 ani, nou</w:t>
      </w:r>
      <w:r>
        <w:rPr>
          <w:lang w:val="ro-RO"/>
        </w:rPr>
        <w:t>ă</w:t>
      </w:r>
      <w:r w:rsidRPr="00DB565C">
        <w:rPr>
          <w:lang w:val="ro-RO"/>
        </w:rPr>
        <w:t xml:space="preserve"> copii </w:t>
      </w:r>
      <w:r>
        <w:rPr>
          <w:lang w:val="ro-RO"/>
        </w:rPr>
        <w:t xml:space="preserve">cu vârsta </w:t>
      </w:r>
      <w:r w:rsidRPr="00DB565C">
        <w:rPr>
          <w:lang w:val="ro-RO"/>
        </w:rPr>
        <w:t>între 6 şi 12 ani). Rezultatele au</w:t>
      </w:r>
      <w:r>
        <w:rPr>
          <w:lang w:val="ro-RO"/>
        </w:rPr>
        <w:t xml:space="preserve"> evidenţiat</w:t>
      </w:r>
      <w:r w:rsidRPr="00DB565C">
        <w:rPr>
          <w:lang w:val="ro-RO"/>
        </w:rPr>
        <w:t xml:space="preserve"> că C</w:t>
      </w:r>
      <w:r w:rsidRPr="00DB565C">
        <w:rPr>
          <w:rStyle w:val="EMEASubscript"/>
          <w:lang w:val="ro-RO"/>
        </w:rPr>
        <w:t>max</w:t>
      </w:r>
      <w:r w:rsidRPr="00AB0F76">
        <w:rPr>
          <w:lang w:val="ro-RO"/>
        </w:rPr>
        <w:t xml:space="preserve">, </w:t>
      </w:r>
      <w:r w:rsidRPr="00DB565C">
        <w:rPr>
          <w:lang w:val="ro-RO"/>
        </w:rPr>
        <w:t>A</w:t>
      </w:r>
      <w:r>
        <w:rPr>
          <w:lang w:val="ro-RO"/>
        </w:rPr>
        <w:t>S</w:t>
      </w:r>
      <w:r w:rsidRPr="00DB565C">
        <w:rPr>
          <w:lang w:val="ro-RO"/>
        </w:rPr>
        <w:t xml:space="preserve">C şi </w:t>
      </w:r>
      <w:r>
        <w:rPr>
          <w:lang w:val="ro-RO"/>
        </w:rPr>
        <w:t>vitezele</w:t>
      </w:r>
      <w:r w:rsidRPr="00DB565C">
        <w:rPr>
          <w:lang w:val="ro-RO"/>
        </w:rPr>
        <w:t xml:space="preserve"> clearence</w:t>
      </w:r>
      <w:r>
        <w:rPr>
          <w:lang w:val="ro-RO"/>
        </w:rPr>
        <w:t>-ului</w:t>
      </w:r>
      <w:r w:rsidRPr="00DB565C">
        <w:rPr>
          <w:lang w:val="ro-RO"/>
        </w:rPr>
        <w:t xml:space="preserve"> au fost comparabile cu cele observate la pacienţii adulţi </w:t>
      </w:r>
      <w:r>
        <w:rPr>
          <w:lang w:val="ro-RO"/>
        </w:rPr>
        <w:t xml:space="preserve">la </w:t>
      </w:r>
      <w:r w:rsidRPr="00DB565C">
        <w:rPr>
          <w:lang w:val="ro-RO"/>
        </w:rPr>
        <w:t xml:space="preserve">care </w:t>
      </w:r>
      <w:r>
        <w:rPr>
          <w:lang w:val="ro-RO"/>
        </w:rPr>
        <w:t>s-a administrat</w:t>
      </w:r>
      <w:r w:rsidRPr="00DB565C">
        <w:rPr>
          <w:lang w:val="ro-RO"/>
        </w:rPr>
        <w:t xml:space="preserve"> 150</w:t>
      </w:r>
      <w:r>
        <w:rPr>
          <w:lang w:val="ro-RO"/>
        </w:rPr>
        <w:t> </w:t>
      </w:r>
      <w:r w:rsidRPr="00DB565C">
        <w:rPr>
          <w:lang w:val="ro-RO"/>
        </w:rPr>
        <w:t xml:space="preserve">mg irbesartan zilnic. O acumulare limitată de irbesartan (18%) în plasmă </w:t>
      </w:r>
      <w:r>
        <w:rPr>
          <w:lang w:val="ro-RO"/>
        </w:rPr>
        <w:t>s-</w:t>
      </w:r>
      <w:r w:rsidRPr="00DB565C">
        <w:rPr>
          <w:lang w:val="ro-RO"/>
        </w:rPr>
        <w:t xml:space="preserve">a observat în urma </w:t>
      </w:r>
      <w:r>
        <w:rPr>
          <w:lang w:val="ro-RO"/>
        </w:rPr>
        <w:t>administrării repetate în doze unice</w:t>
      </w:r>
      <w:r w:rsidRPr="00DB565C">
        <w:rPr>
          <w:lang w:val="ro-RO"/>
        </w:rPr>
        <w:t xml:space="preserve"> zilnice</w:t>
      </w:r>
      <w:r>
        <w:rPr>
          <w:lang w:val="ro-RO"/>
        </w:rPr>
        <w:t>.</w:t>
      </w:r>
    </w:p>
    <w:p w:rsidR="00A2096F" w:rsidRPr="00B90108" w:rsidRDefault="00A2096F" w:rsidP="00A2096F">
      <w:pPr>
        <w:pStyle w:val="EMEABodyText"/>
        <w:rPr>
          <w:lang w:val="ro-RO"/>
        </w:rPr>
      </w:pPr>
    </w:p>
    <w:p w:rsidR="00FD1BEE" w:rsidRDefault="00A2096F" w:rsidP="00A2096F">
      <w:pPr>
        <w:pStyle w:val="EMEABodyText"/>
        <w:rPr>
          <w:lang w:val="ro-RO"/>
        </w:rPr>
      </w:pPr>
      <w:r w:rsidRPr="00C038D2">
        <w:rPr>
          <w:iCs/>
          <w:u w:val="single"/>
          <w:lang w:val="ro-RO"/>
        </w:rPr>
        <w:t>Insuficienţă renală</w:t>
      </w:r>
    </w:p>
    <w:p w:rsidR="008D024D" w:rsidRDefault="008D024D" w:rsidP="00A2096F">
      <w:pPr>
        <w:pStyle w:val="EMEABodyText"/>
        <w:rPr>
          <w:lang w:val="ro-RO"/>
        </w:rPr>
      </w:pPr>
    </w:p>
    <w:p w:rsidR="00A2096F" w:rsidRPr="00E37FBE" w:rsidRDefault="00FD1BEE" w:rsidP="00A2096F">
      <w:pPr>
        <w:pStyle w:val="EMEABodyText"/>
        <w:rPr>
          <w:lang w:val="ro-RO"/>
        </w:rPr>
      </w:pPr>
      <w:r>
        <w:rPr>
          <w:lang w:val="ro-RO"/>
        </w:rPr>
        <w:t>L</w:t>
      </w:r>
      <w:r w:rsidRPr="00F20731">
        <w:rPr>
          <w:lang w:val="ro-RO"/>
        </w:rPr>
        <w:t xml:space="preserve">a </w:t>
      </w:r>
      <w:r w:rsidR="0014342C" w:rsidRPr="00F20731">
        <w:rPr>
          <w:lang w:val="ro-RO"/>
        </w:rPr>
        <w:t xml:space="preserve">pacienţii cu insuficienţă renală sau la cei </w:t>
      </w:r>
      <w:r w:rsidR="0014342C">
        <w:rPr>
          <w:lang w:val="ro-RO"/>
        </w:rPr>
        <w:t xml:space="preserve">care efectuează </w:t>
      </w:r>
      <w:r w:rsidR="0014342C" w:rsidRPr="00F20731">
        <w:rPr>
          <w:lang w:val="ro-RO"/>
        </w:rPr>
        <w:t>hemodializ</w:t>
      </w:r>
      <w:r w:rsidR="0014342C">
        <w:rPr>
          <w:lang w:val="ro-RO"/>
        </w:rPr>
        <w:t>ă,</w:t>
      </w:r>
      <w:r w:rsidR="0014342C" w:rsidRPr="00F20731">
        <w:rPr>
          <w:lang w:val="ro-RO"/>
        </w:rPr>
        <w:t xml:space="preserve"> </w:t>
      </w:r>
      <w:r w:rsidR="00A2096F" w:rsidRPr="00E37FBE">
        <w:rPr>
          <w:lang w:val="ro-RO"/>
        </w:rPr>
        <w:t xml:space="preserve">parametrii farmacocinetici ai irbesartanului nu sunt </w:t>
      </w:r>
      <w:r w:rsidR="00A2096F">
        <w:rPr>
          <w:lang w:val="ro-RO"/>
        </w:rPr>
        <w:t xml:space="preserve">modificaţi </w:t>
      </w:r>
      <w:r w:rsidR="00A2096F" w:rsidRPr="00E37FBE">
        <w:rPr>
          <w:lang w:val="ro-RO"/>
        </w:rPr>
        <w:t>semnificativ. Irbesartanul nu se</w:t>
      </w:r>
      <w:r w:rsidR="00A2096F">
        <w:rPr>
          <w:lang w:val="ro-RO"/>
        </w:rPr>
        <w:t xml:space="preserve"> elimină</w:t>
      </w:r>
      <w:r w:rsidR="00A2096F" w:rsidRPr="00E37FBE">
        <w:rPr>
          <w:lang w:val="ro-RO"/>
        </w:rPr>
        <w:t xml:space="preserve"> prin hemodializă.</w:t>
      </w:r>
    </w:p>
    <w:p w:rsidR="00A2096F" w:rsidRPr="00E37FBE" w:rsidRDefault="00A2096F" w:rsidP="00A2096F">
      <w:pPr>
        <w:pStyle w:val="EMEABodyText"/>
        <w:rPr>
          <w:lang w:val="ro-RO"/>
        </w:rPr>
      </w:pPr>
    </w:p>
    <w:p w:rsidR="00FD1BEE" w:rsidRDefault="00A2096F" w:rsidP="00A2096F">
      <w:pPr>
        <w:pStyle w:val="EMEABodyText"/>
        <w:rPr>
          <w:lang w:val="ro-RO"/>
        </w:rPr>
      </w:pPr>
      <w:r w:rsidRPr="00C038D2">
        <w:rPr>
          <w:iCs/>
          <w:u w:val="single"/>
          <w:lang w:val="ro-RO"/>
        </w:rPr>
        <w:t>Insuficienţă hepatică</w:t>
      </w:r>
    </w:p>
    <w:p w:rsidR="008D024D" w:rsidRDefault="008D024D" w:rsidP="00A2096F">
      <w:pPr>
        <w:pStyle w:val="EMEABodyText"/>
        <w:rPr>
          <w:lang w:val="ro-RO"/>
        </w:rPr>
      </w:pPr>
    </w:p>
    <w:p w:rsidR="00A2096F" w:rsidRPr="00E37FBE" w:rsidRDefault="00FD1BEE" w:rsidP="00A2096F">
      <w:pPr>
        <w:pStyle w:val="EMEABodyText"/>
        <w:rPr>
          <w:lang w:val="ro-RO"/>
        </w:rPr>
      </w:pPr>
      <w:r>
        <w:rPr>
          <w:lang w:val="ro-RO"/>
        </w:rPr>
        <w:t>L</w:t>
      </w:r>
      <w:r w:rsidRPr="00F20731">
        <w:rPr>
          <w:lang w:val="ro-RO"/>
        </w:rPr>
        <w:t xml:space="preserve">a </w:t>
      </w:r>
      <w:r w:rsidR="0014342C" w:rsidRPr="00F20731">
        <w:rPr>
          <w:lang w:val="ro-RO"/>
        </w:rPr>
        <w:t xml:space="preserve">pacienţii cu </w:t>
      </w:r>
      <w:r w:rsidR="0014342C" w:rsidRPr="002F604B">
        <w:rPr>
          <w:lang w:val="ro-RO"/>
        </w:rPr>
        <w:t>ciroză</w:t>
      </w:r>
      <w:r w:rsidR="0014342C" w:rsidRPr="00F20731">
        <w:rPr>
          <w:lang w:val="ro-RO"/>
        </w:rPr>
        <w:t xml:space="preserve"> uşoară</w:t>
      </w:r>
      <w:r w:rsidR="0014342C">
        <w:rPr>
          <w:lang w:val="ro-RO"/>
        </w:rPr>
        <w:t xml:space="preserve"> până la </w:t>
      </w:r>
      <w:r w:rsidR="0014342C" w:rsidRPr="00F20731">
        <w:rPr>
          <w:lang w:val="ro-RO"/>
        </w:rPr>
        <w:t>moderată</w:t>
      </w:r>
      <w:r w:rsidR="0014342C">
        <w:rPr>
          <w:lang w:val="ro-RO"/>
        </w:rPr>
        <w:t>,</w:t>
      </w:r>
      <w:r w:rsidR="0014342C" w:rsidRPr="00F20731">
        <w:rPr>
          <w:lang w:val="ro-RO"/>
        </w:rPr>
        <w:t xml:space="preserve"> </w:t>
      </w:r>
      <w:r w:rsidR="00A2096F" w:rsidRPr="00E37FBE">
        <w:rPr>
          <w:lang w:val="ro-RO"/>
        </w:rPr>
        <w:t>parametrii farmacocinetici ai irbesartanului nu sunt modificaţi semnificativ.</w:t>
      </w:r>
    </w:p>
    <w:p w:rsidR="008D024D" w:rsidRDefault="008D024D" w:rsidP="00A2096F">
      <w:pPr>
        <w:pStyle w:val="EMEABodyText"/>
        <w:rPr>
          <w:lang w:val="ro-RO"/>
        </w:rPr>
      </w:pPr>
    </w:p>
    <w:p w:rsidR="00A2096F" w:rsidRPr="00E37FBE" w:rsidRDefault="00A2096F" w:rsidP="00A2096F">
      <w:pPr>
        <w:pStyle w:val="EMEABodyText"/>
        <w:rPr>
          <w:lang w:val="ro-RO"/>
        </w:rPr>
      </w:pPr>
      <w:r w:rsidRPr="00E37FBE">
        <w:rPr>
          <w:lang w:val="ro-RO"/>
        </w:rPr>
        <w:t xml:space="preserve">Nu </w:t>
      </w:r>
      <w:r>
        <w:rPr>
          <w:lang w:val="ro-RO"/>
        </w:rPr>
        <w:t>s-</w:t>
      </w:r>
      <w:r w:rsidRPr="00E37FBE">
        <w:rPr>
          <w:lang w:val="ro-RO"/>
        </w:rPr>
        <w:t>au</w:t>
      </w:r>
      <w:r>
        <w:rPr>
          <w:lang w:val="ro-RO"/>
        </w:rPr>
        <w:t xml:space="preserve"> </w:t>
      </w:r>
      <w:r w:rsidRPr="00E37FBE">
        <w:rPr>
          <w:lang w:val="ro-RO"/>
        </w:rPr>
        <w:t>efectuat studii la pacienţi</w:t>
      </w:r>
      <w:r>
        <w:rPr>
          <w:lang w:val="ro-RO"/>
        </w:rPr>
        <w:t>i</w:t>
      </w:r>
      <w:r w:rsidRPr="00E37FBE">
        <w:rPr>
          <w:lang w:val="ro-RO"/>
        </w:rPr>
        <w:t xml:space="preserve"> cu insuficienţă hepatică severă.</w:t>
      </w:r>
    </w:p>
    <w:p w:rsidR="00A2096F" w:rsidRPr="00E37FBE" w:rsidRDefault="00A2096F" w:rsidP="00A2096F">
      <w:pPr>
        <w:pStyle w:val="EMEABodyText"/>
        <w:rPr>
          <w:lang w:val="ro-RO"/>
        </w:rPr>
      </w:pPr>
    </w:p>
    <w:p w:rsidR="00A2096F" w:rsidRPr="00E37FBE" w:rsidRDefault="00A2096F" w:rsidP="00A2096F">
      <w:pPr>
        <w:pStyle w:val="EMEAHeading2"/>
        <w:rPr>
          <w:lang w:val="ro-RO"/>
        </w:rPr>
      </w:pPr>
      <w:r w:rsidRPr="00E37FBE">
        <w:rPr>
          <w:lang w:val="ro-RO"/>
        </w:rPr>
        <w:t>5.3</w:t>
      </w:r>
      <w:r w:rsidRPr="00E37FBE">
        <w:rPr>
          <w:i/>
          <w:lang w:val="ro-RO"/>
        </w:rPr>
        <w:tab/>
      </w:r>
      <w:r w:rsidRPr="00B90108">
        <w:rPr>
          <w:lang w:val="ro-RO"/>
        </w:rPr>
        <w:t>Date preclinice de siguranţă</w:t>
      </w:r>
    </w:p>
    <w:p w:rsidR="00A2096F" w:rsidRPr="00E37FBE" w:rsidRDefault="00A2096F" w:rsidP="00A2096F">
      <w:pPr>
        <w:pStyle w:val="EMEAHeading2"/>
        <w:rPr>
          <w:lang w:val="ro-RO"/>
        </w:rPr>
      </w:pPr>
    </w:p>
    <w:p w:rsidR="00A2096F" w:rsidRPr="00E37FBE" w:rsidRDefault="00A2096F" w:rsidP="00A2096F">
      <w:pPr>
        <w:pStyle w:val="EMEABodyText"/>
        <w:rPr>
          <w:lang w:val="ro-RO"/>
        </w:rPr>
      </w:pPr>
      <w:r>
        <w:rPr>
          <w:lang w:val="ro-RO"/>
        </w:rPr>
        <w:t xml:space="preserve">La </w:t>
      </w:r>
      <w:r w:rsidRPr="00E37FBE">
        <w:rPr>
          <w:lang w:val="ro-RO"/>
        </w:rPr>
        <w:t xml:space="preserve">dozele relevante clinic </w:t>
      </w:r>
      <w:r>
        <w:rPr>
          <w:lang w:val="ro-RO"/>
        </w:rPr>
        <w:t>n</w:t>
      </w:r>
      <w:r w:rsidRPr="00E37FBE">
        <w:rPr>
          <w:lang w:val="ro-RO"/>
        </w:rPr>
        <w:t xml:space="preserve">u </w:t>
      </w:r>
      <w:r>
        <w:rPr>
          <w:lang w:val="ro-RO"/>
        </w:rPr>
        <w:t>s-</w:t>
      </w:r>
      <w:r w:rsidRPr="00E37FBE">
        <w:rPr>
          <w:lang w:val="ro-RO"/>
        </w:rPr>
        <w:t>a</w:t>
      </w:r>
      <w:r>
        <w:rPr>
          <w:lang w:val="ro-RO"/>
        </w:rPr>
        <w:t xml:space="preserve"> evidenţiat</w:t>
      </w:r>
      <w:r w:rsidRPr="00E37FBE">
        <w:rPr>
          <w:lang w:val="ro-RO"/>
        </w:rPr>
        <w:t xml:space="preserve"> toxicitate anormală sistemică sau</w:t>
      </w:r>
      <w:r>
        <w:rPr>
          <w:lang w:val="ro-RO"/>
        </w:rPr>
        <w:t xml:space="preserve"> </w:t>
      </w:r>
      <w:r w:rsidRPr="00E37FBE">
        <w:rPr>
          <w:lang w:val="ro-RO"/>
        </w:rPr>
        <w:t>toxicitate de organ ţintă</w:t>
      </w:r>
      <w:r>
        <w:rPr>
          <w:lang w:val="ro-RO"/>
        </w:rPr>
        <w:t>.</w:t>
      </w:r>
      <w:r w:rsidRPr="00E37FBE">
        <w:rPr>
          <w:lang w:val="ro-RO"/>
        </w:rPr>
        <w:t xml:space="preserve"> În studiile </w:t>
      </w:r>
      <w:r w:rsidR="00B03A85">
        <w:rPr>
          <w:lang w:val="ro-RO"/>
        </w:rPr>
        <w:t>non-</w:t>
      </w:r>
      <w:r w:rsidRPr="00E37FBE">
        <w:rPr>
          <w:lang w:val="ro-RO"/>
        </w:rPr>
        <w:t xml:space="preserve">clinice </w:t>
      </w:r>
      <w:r w:rsidR="00B03A85">
        <w:rPr>
          <w:lang w:val="ro-RO"/>
        </w:rPr>
        <w:t xml:space="preserve">de </w:t>
      </w:r>
      <w:r w:rsidRPr="00E37FBE">
        <w:rPr>
          <w:lang w:val="ro-RO"/>
        </w:rPr>
        <w:t>siguranţ</w:t>
      </w:r>
      <w:r w:rsidR="00B03A85">
        <w:rPr>
          <w:lang w:val="ro-RO"/>
        </w:rPr>
        <w:t>ă</w:t>
      </w:r>
      <w:r w:rsidRPr="00E37FBE">
        <w:rPr>
          <w:lang w:val="ro-RO"/>
        </w:rPr>
        <w:t>, doze</w:t>
      </w:r>
      <w:r>
        <w:rPr>
          <w:lang w:val="ro-RO"/>
        </w:rPr>
        <w:t>le</w:t>
      </w:r>
      <w:r w:rsidRPr="00E37FBE">
        <w:rPr>
          <w:lang w:val="ro-RO"/>
        </w:rPr>
        <w:t xml:space="preserve"> mari de irbesartan (≥</w:t>
      </w:r>
      <w:r>
        <w:rPr>
          <w:lang w:val="ro-RO"/>
        </w:rPr>
        <w:t> </w:t>
      </w:r>
      <w:r w:rsidRPr="00E37FBE">
        <w:rPr>
          <w:lang w:val="ro-RO"/>
        </w:rPr>
        <w:t>250</w:t>
      </w:r>
      <w:r>
        <w:rPr>
          <w:lang w:val="ro-RO"/>
        </w:rPr>
        <w:t> </w:t>
      </w:r>
      <w:r w:rsidRPr="00E37FBE">
        <w:rPr>
          <w:lang w:val="ro-RO"/>
        </w:rPr>
        <w:t xml:space="preserve">mg/kg şi zi la şobolan şi </w:t>
      </w:r>
      <w:r>
        <w:rPr>
          <w:lang w:val="ro-RO"/>
        </w:rPr>
        <w:t>≥ </w:t>
      </w:r>
      <w:r w:rsidRPr="00E37FBE">
        <w:rPr>
          <w:lang w:val="ro-RO"/>
        </w:rPr>
        <w:t>100</w:t>
      </w:r>
      <w:r>
        <w:rPr>
          <w:lang w:val="ro-RO"/>
        </w:rPr>
        <w:t> </w:t>
      </w:r>
      <w:r w:rsidRPr="00E37FBE">
        <w:rPr>
          <w:lang w:val="ro-RO"/>
        </w:rPr>
        <w:t>mg/kg şi zi la</w:t>
      </w:r>
      <w:r w:rsidR="00B03A85" w:rsidRPr="00B03A85">
        <w:rPr>
          <w:lang w:val="ro-RO"/>
        </w:rPr>
        <w:t xml:space="preserve"> </w:t>
      </w:r>
      <w:r w:rsidR="00B03A85" w:rsidRPr="00B404C6">
        <w:rPr>
          <w:lang w:val="ro-RO"/>
        </w:rPr>
        <w:t>maimuţa</w:t>
      </w:r>
      <w:r w:rsidR="00B03A85" w:rsidRPr="00B404C6">
        <w:rPr>
          <w:szCs w:val="22"/>
          <w:lang w:val="ro-RO"/>
        </w:rPr>
        <w:t xml:space="preserve"> Macaccus</w:t>
      </w:r>
      <w:r w:rsidRPr="00E37FBE">
        <w:rPr>
          <w:lang w:val="ro-RO"/>
        </w:rPr>
        <w:t>) au produs o scădere a parametrilor eritrocitari (număr de eritrocite, hemoglobină, hematocrit). La doze foarte mari (</w:t>
      </w:r>
      <w:r>
        <w:rPr>
          <w:lang w:val="ro-RO"/>
        </w:rPr>
        <w:t>≥ </w:t>
      </w:r>
      <w:r w:rsidRPr="00E37FBE">
        <w:rPr>
          <w:lang w:val="ro-RO"/>
        </w:rPr>
        <w:t>500</w:t>
      </w:r>
      <w:r>
        <w:rPr>
          <w:lang w:val="ro-RO"/>
        </w:rPr>
        <w:t> </w:t>
      </w:r>
      <w:r w:rsidRPr="00E37FBE">
        <w:rPr>
          <w:lang w:val="ro-RO"/>
        </w:rPr>
        <w:t>mg/kg şi zi)</w:t>
      </w:r>
      <w:r>
        <w:rPr>
          <w:lang w:val="ro-RO"/>
        </w:rPr>
        <w:t>, administrate la şobolan şi la</w:t>
      </w:r>
      <w:r w:rsidR="00B03A85" w:rsidRPr="00B03A85">
        <w:rPr>
          <w:lang w:val="ro-RO"/>
        </w:rPr>
        <w:t xml:space="preserve"> </w:t>
      </w:r>
      <w:r w:rsidR="00B03A85" w:rsidRPr="00AA087E">
        <w:rPr>
          <w:lang w:val="ro-RO"/>
        </w:rPr>
        <w:t>maimuţa</w:t>
      </w:r>
      <w:r w:rsidR="00B03A85" w:rsidRPr="00AA087E">
        <w:rPr>
          <w:szCs w:val="22"/>
          <w:lang w:val="ro-RO"/>
        </w:rPr>
        <w:t xml:space="preserve"> Macaccus</w:t>
      </w:r>
      <w:r w:rsidRPr="00E37FBE">
        <w:rPr>
          <w:lang w:val="ro-RO"/>
        </w:rPr>
        <w:t xml:space="preserve">, </w:t>
      </w:r>
      <w:r>
        <w:rPr>
          <w:lang w:val="ro-RO"/>
        </w:rPr>
        <w:t xml:space="preserve">irbesartanul a indus </w:t>
      </w:r>
      <w:r w:rsidRPr="00E37FBE">
        <w:rPr>
          <w:lang w:val="ro-RO"/>
        </w:rPr>
        <w:t>modificări degenerative ale rinichiului (</w:t>
      </w:r>
      <w:r w:rsidR="00B03A85">
        <w:rPr>
          <w:lang w:val="ro-RO"/>
        </w:rPr>
        <w:t>cum sunt</w:t>
      </w:r>
      <w:r w:rsidR="00B03A85" w:rsidRPr="00F20731">
        <w:rPr>
          <w:lang w:val="ro-RO"/>
        </w:rPr>
        <w:t xml:space="preserve"> </w:t>
      </w:r>
      <w:r w:rsidRPr="00E37FBE">
        <w:rPr>
          <w:lang w:val="ro-RO"/>
        </w:rPr>
        <w:t xml:space="preserve">nefrită interstiţială, distensie tubulară, bazofilie tubulară, creşterea concentraţiilor plasmatice </w:t>
      </w:r>
      <w:r w:rsidR="00B03A85">
        <w:rPr>
          <w:lang w:val="ro-RO"/>
        </w:rPr>
        <w:t>ale</w:t>
      </w:r>
      <w:r w:rsidR="00B03A85" w:rsidRPr="00F20731">
        <w:rPr>
          <w:lang w:val="ro-RO"/>
        </w:rPr>
        <w:t xml:space="preserve"> </w:t>
      </w:r>
      <w:r w:rsidRPr="00E37FBE">
        <w:rPr>
          <w:lang w:val="ro-RO"/>
        </w:rPr>
        <w:t>uree</w:t>
      </w:r>
      <w:r w:rsidR="00B03A85">
        <w:rPr>
          <w:lang w:val="ro-RO"/>
        </w:rPr>
        <w:t>i</w:t>
      </w:r>
      <w:r w:rsidRPr="00E37FBE">
        <w:rPr>
          <w:lang w:val="ro-RO"/>
        </w:rPr>
        <w:t xml:space="preserve"> şi creatinin</w:t>
      </w:r>
      <w:r w:rsidR="00B03A85">
        <w:rPr>
          <w:lang w:val="ro-RO"/>
        </w:rPr>
        <w:t>ei</w:t>
      </w:r>
      <w:r w:rsidRPr="00E37FBE">
        <w:rPr>
          <w:lang w:val="ro-RO"/>
        </w:rPr>
        <w:t>)</w:t>
      </w:r>
      <w:r w:rsidR="00B03A85">
        <w:rPr>
          <w:lang w:val="ro-RO"/>
        </w:rPr>
        <w:t>,</w:t>
      </w:r>
      <w:r w:rsidRPr="00E37FBE">
        <w:rPr>
          <w:lang w:val="ro-RO"/>
        </w:rPr>
        <w:t xml:space="preserve"> </w:t>
      </w:r>
      <w:r>
        <w:rPr>
          <w:lang w:val="ro-RO"/>
        </w:rPr>
        <w:t>modificări</w:t>
      </w:r>
      <w:r w:rsidRPr="00E37FBE">
        <w:rPr>
          <w:lang w:val="ro-RO"/>
        </w:rPr>
        <w:t xml:space="preserve"> considerate secundare efectelor hipotensive ale medicamentului, care duc la </w:t>
      </w:r>
      <w:r w:rsidR="00B03A85">
        <w:rPr>
          <w:lang w:val="ro-RO"/>
        </w:rPr>
        <w:t>scăderea</w:t>
      </w:r>
      <w:r w:rsidR="00B03A85" w:rsidRPr="00F20731">
        <w:rPr>
          <w:lang w:val="ro-RO"/>
        </w:rPr>
        <w:t xml:space="preserve"> </w:t>
      </w:r>
      <w:r w:rsidRPr="00E37FBE">
        <w:rPr>
          <w:lang w:val="ro-RO"/>
        </w:rPr>
        <w:t xml:space="preserve">perfuziei renale. În plus, irbesartanul a indus hiperplazia/hipertrofia celulelor juxtaglomerulare (la şobolan la </w:t>
      </w:r>
      <w:r>
        <w:rPr>
          <w:lang w:val="ro-RO"/>
        </w:rPr>
        <w:t>doze ≥ </w:t>
      </w:r>
      <w:r w:rsidRPr="00E37FBE">
        <w:rPr>
          <w:lang w:val="ro-RO"/>
        </w:rPr>
        <w:t>90</w:t>
      </w:r>
      <w:r>
        <w:rPr>
          <w:lang w:val="ro-RO"/>
        </w:rPr>
        <w:t> </w:t>
      </w:r>
      <w:r w:rsidRPr="00E37FBE">
        <w:rPr>
          <w:lang w:val="ro-RO"/>
        </w:rPr>
        <w:t xml:space="preserve">mg/kg şi zi, la </w:t>
      </w:r>
      <w:r w:rsidR="00B03A85" w:rsidRPr="00AA087E">
        <w:rPr>
          <w:lang w:val="ro-RO"/>
        </w:rPr>
        <w:t>maimuţa</w:t>
      </w:r>
      <w:r w:rsidR="00B03A85" w:rsidRPr="00AA087E">
        <w:rPr>
          <w:szCs w:val="22"/>
          <w:lang w:val="ro-RO"/>
        </w:rPr>
        <w:t xml:space="preserve"> Macaccus</w:t>
      </w:r>
      <w:r w:rsidR="00B03A85" w:rsidRPr="00F20731" w:rsidDel="00CA610D">
        <w:rPr>
          <w:lang w:val="ro-RO"/>
        </w:rPr>
        <w:t xml:space="preserve"> </w:t>
      </w:r>
      <w:r w:rsidRPr="00E37FBE">
        <w:rPr>
          <w:lang w:val="ro-RO"/>
        </w:rPr>
        <w:t xml:space="preserve">la </w:t>
      </w:r>
      <w:r>
        <w:rPr>
          <w:lang w:val="ro-RO"/>
        </w:rPr>
        <w:t>doze ≥ </w:t>
      </w:r>
      <w:r w:rsidRPr="00E37FBE">
        <w:rPr>
          <w:lang w:val="ro-RO"/>
        </w:rPr>
        <w:t>10</w:t>
      </w:r>
      <w:r>
        <w:rPr>
          <w:lang w:val="ro-RO"/>
        </w:rPr>
        <w:t> </w:t>
      </w:r>
      <w:r w:rsidRPr="00E37FBE">
        <w:rPr>
          <w:lang w:val="ro-RO"/>
        </w:rPr>
        <w:t xml:space="preserve">mg/kg şi zi). Toate aceste modificări au fost considerate ca fiind produse prin acţiunea farmacologică a irbesartanului. La om, la doze terapeutice de irbesartan, hiperplazia/hipertrofia celulelor juxtaglomerulare nu par să aibă </w:t>
      </w:r>
      <w:r w:rsidR="00B03A85">
        <w:rPr>
          <w:lang w:val="ro-RO"/>
        </w:rPr>
        <w:t>nicio relevanţă</w:t>
      </w:r>
      <w:r w:rsidRPr="00E37FBE">
        <w:rPr>
          <w:lang w:val="ro-RO"/>
        </w:rPr>
        <w:t>.</w:t>
      </w:r>
    </w:p>
    <w:p w:rsidR="00A2096F" w:rsidRPr="00E37FBE" w:rsidRDefault="00A2096F" w:rsidP="00A2096F">
      <w:pPr>
        <w:pStyle w:val="EMEABodyText"/>
        <w:rPr>
          <w:lang w:val="ro-RO"/>
        </w:rPr>
      </w:pPr>
    </w:p>
    <w:p w:rsidR="00A2096F" w:rsidRPr="00E37FBE" w:rsidRDefault="00B03A85" w:rsidP="00A2096F">
      <w:pPr>
        <w:pStyle w:val="EMEABodyText"/>
        <w:rPr>
          <w:lang w:val="ro-RO"/>
        </w:rPr>
      </w:pPr>
      <w:r>
        <w:rPr>
          <w:lang w:val="ro-RO"/>
        </w:rPr>
        <w:t>Pentru i</w:t>
      </w:r>
      <w:r w:rsidR="00A2096F" w:rsidRPr="00E37FBE">
        <w:rPr>
          <w:lang w:val="ro-RO"/>
        </w:rPr>
        <w:t xml:space="preserve">rbesartan nu </w:t>
      </w:r>
      <w:r>
        <w:rPr>
          <w:lang w:val="ro-RO"/>
        </w:rPr>
        <w:t>s-</w:t>
      </w:r>
      <w:r w:rsidRPr="00F20731">
        <w:rPr>
          <w:lang w:val="ro-RO"/>
        </w:rPr>
        <w:t xml:space="preserve">a </w:t>
      </w:r>
      <w:r>
        <w:rPr>
          <w:lang w:val="ro-RO"/>
        </w:rPr>
        <w:t>evidenţiat</w:t>
      </w:r>
      <w:r w:rsidRPr="00F20731">
        <w:rPr>
          <w:lang w:val="ro-RO"/>
        </w:rPr>
        <w:t xml:space="preserve"> </w:t>
      </w:r>
      <w:r w:rsidR="00A2096F" w:rsidRPr="00E37FBE">
        <w:rPr>
          <w:lang w:val="ro-RO"/>
        </w:rPr>
        <w:t>mutagenitate, clastogenitate sau carcinogenitate.</w:t>
      </w:r>
    </w:p>
    <w:p w:rsidR="00A2096F" w:rsidRDefault="00A2096F" w:rsidP="00A2096F">
      <w:pPr>
        <w:pStyle w:val="EMEABodyText"/>
        <w:rPr>
          <w:lang w:val="ro-RO"/>
        </w:rPr>
      </w:pPr>
    </w:p>
    <w:p w:rsidR="00A2096F" w:rsidRDefault="00A2096F" w:rsidP="00A2096F">
      <w:pPr>
        <w:pStyle w:val="EMEABodyText"/>
        <w:rPr>
          <w:lang w:val="ro-RO"/>
        </w:rPr>
      </w:pPr>
      <w:r>
        <w:rPr>
          <w:lang w:val="ro-RO"/>
        </w:rPr>
        <w:t>Fertilitatea şi performanţele privind funcţia de reproducere nu au fost afectate în studiile clinice la masculii şi femelele de şobolan, chiar la doze orale de irbesartan care provoacă un grad de toxicitate la părinţi (de la 50 până la 650 mg/kg şi zi), inclusiv mortalitate la doza cea mai mare. Nu au fost observate efecte semnificative în ceea ce priveşte numărul de corpi luteali, nidări sau feţi vii. Irbesartanul nu a afectat supravieţuirea, dezvoltarea sau reproducerea puilor. Studiile la animale indică faptul că irbesartanul marcat radioactiv este detectat la feţii de şobolan şi iepure. Irbesartanul se excretă în laptele femelelor de şobolan.</w:t>
      </w:r>
    </w:p>
    <w:p w:rsidR="00A2096F" w:rsidRPr="00E37FBE" w:rsidRDefault="00A2096F" w:rsidP="00A2096F">
      <w:pPr>
        <w:pStyle w:val="EMEABodyText"/>
        <w:rPr>
          <w:lang w:val="ro-RO"/>
        </w:rPr>
      </w:pPr>
    </w:p>
    <w:p w:rsidR="00A2096F" w:rsidRPr="00E37FBE" w:rsidRDefault="00A2096F" w:rsidP="00A2096F">
      <w:pPr>
        <w:pStyle w:val="EMEABodyText"/>
        <w:rPr>
          <w:lang w:val="ro-RO"/>
        </w:rPr>
      </w:pPr>
      <w:r w:rsidRPr="00E37FBE">
        <w:rPr>
          <w:lang w:val="ro-RO"/>
        </w:rPr>
        <w:t>Studiile efectuate cu irbesartan la animale au evidenţiat efecte toxice tranzitorii la fătul de şobolan (</w:t>
      </w:r>
      <w:r>
        <w:rPr>
          <w:lang w:val="ro-RO"/>
        </w:rPr>
        <w:t>formarea frecventă de cavităţi la nivelul pelvisului renal</w:t>
      </w:r>
      <w:r w:rsidRPr="00E37FBE">
        <w:rPr>
          <w:lang w:val="ro-RO"/>
        </w:rPr>
        <w:t xml:space="preserve">, hidroureter sau edeme subcutanate), care </w:t>
      </w:r>
      <w:r w:rsidR="00B03A85">
        <w:rPr>
          <w:lang w:val="ro-RO"/>
        </w:rPr>
        <w:t>s</w:t>
      </w:r>
      <w:r w:rsidR="00B03A85">
        <w:rPr>
          <w:lang w:val="ro-RO"/>
        </w:rPr>
        <w:noBreakHyphen/>
      </w:r>
      <w:r w:rsidR="00B03A85" w:rsidRPr="00F20731">
        <w:rPr>
          <w:lang w:val="ro-RO"/>
        </w:rPr>
        <w:t xml:space="preserve">au </w:t>
      </w:r>
      <w:r w:rsidR="00B03A85">
        <w:rPr>
          <w:lang w:val="ro-RO"/>
        </w:rPr>
        <w:t>remis</w:t>
      </w:r>
      <w:r w:rsidR="00B03A85" w:rsidRPr="00F20731">
        <w:rPr>
          <w:lang w:val="ro-RO"/>
        </w:rPr>
        <w:t xml:space="preserve"> </w:t>
      </w:r>
      <w:r w:rsidRPr="00E37FBE">
        <w:rPr>
          <w:lang w:val="ro-RO"/>
        </w:rPr>
        <w:t>după naştere. La iepur</w:t>
      </w:r>
      <w:r>
        <w:rPr>
          <w:lang w:val="ro-RO"/>
        </w:rPr>
        <w:t>e</w:t>
      </w:r>
      <w:r w:rsidRPr="00E37FBE">
        <w:rPr>
          <w:lang w:val="ro-RO"/>
        </w:rPr>
        <w:t xml:space="preserve">, s-a observat avort sau resorbţie </w:t>
      </w:r>
      <w:r>
        <w:rPr>
          <w:lang w:val="ro-RO"/>
        </w:rPr>
        <w:t>embrionară precoce,</w:t>
      </w:r>
      <w:r w:rsidRPr="00E37FBE">
        <w:rPr>
          <w:lang w:val="ro-RO"/>
        </w:rPr>
        <w:t xml:space="preserve"> la doze c</w:t>
      </w:r>
      <w:r>
        <w:rPr>
          <w:lang w:val="ro-RO"/>
        </w:rPr>
        <w:t>are</w:t>
      </w:r>
      <w:r w:rsidRPr="00E37FBE">
        <w:rPr>
          <w:lang w:val="ro-RO"/>
        </w:rPr>
        <w:t xml:space="preserve"> au provocat toxicitate maternă semnificativă, inclusiv mortalitate. Nu </w:t>
      </w:r>
      <w:r>
        <w:rPr>
          <w:lang w:val="ro-RO"/>
        </w:rPr>
        <w:t>s-</w:t>
      </w:r>
      <w:r w:rsidRPr="00E37FBE">
        <w:rPr>
          <w:lang w:val="ro-RO"/>
        </w:rPr>
        <w:t>au</w:t>
      </w:r>
      <w:r>
        <w:rPr>
          <w:lang w:val="ro-RO"/>
        </w:rPr>
        <w:t xml:space="preserve"> </w:t>
      </w:r>
      <w:r w:rsidRPr="00E37FBE">
        <w:rPr>
          <w:lang w:val="ro-RO"/>
        </w:rPr>
        <w:t>observat efecte teratogene la şobolan sau iepure.</w:t>
      </w:r>
    </w:p>
    <w:p w:rsidR="00A2096F" w:rsidRPr="00E37FBE" w:rsidRDefault="00A2096F" w:rsidP="00A2096F">
      <w:pPr>
        <w:pStyle w:val="EMEABodyText"/>
        <w:rPr>
          <w:lang w:val="ro-RO"/>
        </w:rPr>
      </w:pPr>
    </w:p>
    <w:p w:rsidR="00A2096F" w:rsidRPr="00E37FBE" w:rsidRDefault="00A2096F" w:rsidP="00A2096F">
      <w:pPr>
        <w:pStyle w:val="EMEABodyText"/>
        <w:rPr>
          <w:lang w:val="ro-RO"/>
        </w:rPr>
      </w:pPr>
    </w:p>
    <w:p w:rsidR="00A2096F" w:rsidRPr="00054646" w:rsidRDefault="00A2096F" w:rsidP="00A2096F">
      <w:pPr>
        <w:pStyle w:val="EMEAHeading1"/>
        <w:rPr>
          <w:lang w:val="ro-RO"/>
        </w:rPr>
      </w:pPr>
      <w:r w:rsidRPr="00054646">
        <w:rPr>
          <w:lang w:val="ro-RO"/>
        </w:rPr>
        <w:t>6.</w:t>
      </w:r>
      <w:r w:rsidRPr="00054646">
        <w:rPr>
          <w:lang w:val="ro-RO"/>
        </w:rPr>
        <w:tab/>
        <w:t>PROPRIETĂŢI FARMACEUTICE</w:t>
      </w:r>
    </w:p>
    <w:p w:rsidR="00A2096F" w:rsidRPr="00054646" w:rsidRDefault="00A2096F" w:rsidP="00A2096F">
      <w:pPr>
        <w:pStyle w:val="EMEAHeading1"/>
        <w:rPr>
          <w:lang w:val="ro-RO"/>
        </w:rPr>
      </w:pPr>
    </w:p>
    <w:p w:rsidR="00A2096F" w:rsidRPr="00054646" w:rsidRDefault="00A2096F" w:rsidP="00A2096F">
      <w:pPr>
        <w:pStyle w:val="EMEAHeading2"/>
        <w:rPr>
          <w:lang w:val="ro-RO"/>
        </w:rPr>
      </w:pPr>
      <w:r w:rsidRPr="00054646">
        <w:rPr>
          <w:lang w:val="ro-RO"/>
        </w:rPr>
        <w:t>6.1</w:t>
      </w:r>
      <w:r w:rsidRPr="00054646">
        <w:rPr>
          <w:lang w:val="ro-RO"/>
        </w:rPr>
        <w:tab/>
        <w:t>Lista excipienţilor</w:t>
      </w:r>
    </w:p>
    <w:p w:rsidR="00A2096F" w:rsidRPr="00054646" w:rsidRDefault="00A2096F">
      <w:pPr>
        <w:pStyle w:val="EMEAHeading2"/>
        <w:rPr>
          <w:szCs w:val="22"/>
          <w:lang w:val="ro-RO"/>
        </w:rPr>
      </w:pPr>
    </w:p>
    <w:p w:rsidR="00A2096F" w:rsidRPr="00054646" w:rsidRDefault="00A2096F">
      <w:pPr>
        <w:pStyle w:val="EMEABodyText"/>
        <w:keepNext/>
        <w:rPr>
          <w:szCs w:val="22"/>
          <w:lang w:val="ro-RO"/>
        </w:rPr>
      </w:pPr>
      <w:r w:rsidRPr="00054646">
        <w:rPr>
          <w:szCs w:val="22"/>
          <w:lang w:val="ro-RO"/>
        </w:rPr>
        <w:t>Nucleu:</w:t>
      </w:r>
    </w:p>
    <w:p w:rsidR="00A2096F" w:rsidRPr="00054646" w:rsidRDefault="00A2096F">
      <w:pPr>
        <w:pStyle w:val="EMEABodyText"/>
        <w:rPr>
          <w:szCs w:val="22"/>
          <w:lang w:val="ro-RO"/>
        </w:rPr>
      </w:pPr>
      <w:r w:rsidRPr="00054646">
        <w:rPr>
          <w:szCs w:val="22"/>
          <w:lang w:val="ro-RO"/>
        </w:rPr>
        <w:t>Lactoză monohidrat</w:t>
      </w:r>
    </w:p>
    <w:p w:rsidR="00A2096F" w:rsidRPr="00054646" w:rsidRDefault="00A2096F">
      <w:pPr>
        <w:pStyle w:val="EMEABodyText"/>
        <w:rPr>
          <w:szCs w:val="22"/>
          <w:lang w:val="ro-RO"/>
        </w:rPr>
      </w:pPr>
      <w:r w:rsidRPr="00054646">
        <w:rPr>
          <w:szCs w:val="22"/>
          <w:lang w:val="ro-RO"/>
        </w:rPr>
        <w:t>Celuloză microcristalină</w:t>
      </w:r>
    </w:p>
    <w:p w:rsidR="00A2096F" w:rsidRPr="00054646" w:rsidRDefault="00A2096F">
      <w:pPr>
        <w:pStyle w:val="EMEABodyText"/>
        <w:rPr>
          <w:szCs w:val="22"/>
          <w:lang w:val="ro-RO"/>
        </w:rPr>
      </w:pPr>
      <w:r w:rsidRPr="00054646">
        <w:rPr>
          <w:szCs w:val="22"/>
          <w:lang w:val="ro-RO"/>
        </w:rPr>
        <w:t>Croscarmeloză sodică</w:t>
      </w:r>
    </w:p>
    <w:p w:rsidR="00A2096F" w:rsidRPr="00054646" w:rsidRDefault="00A2096F">
      <w:pPr>
        <w:pStyle w:val="EMEABodyText"/>
        <w:rPr>
          <w:szCs w:val="22"/>
          <w:lang w:val="ro-RO"/>
        </w:rPr>
      </w:pPr>
      <w:r w:rsidRPr="00054646">
        <w:rPr>
          <w:szCs w:val="22"/>
          <w:lang w:val="ro-RO"/>
        </w:rPr>
        <w:t>Hipromeloză</w:t>
      </w:r>
    </w:p>
    <w:p w:rsidR="00A2096F" w:rsidRPr="00054646" w:rsidRDefault="00A2096F">
      <w:pPr>
        <w:pStyle w:val="EMEABodyText"/>
        <w:rPr>
          <w:szCs w:val="22"/>
          <w:lang w:val="ro-RO"/>
        </w:rPr>
      </w:pPr>
      <w:r w:rsidRPr="00054646">
        <w:rPr>
          <w:szCs w:val="22"/>
          <w:lang w:val="ro-RO"/>
        </w:rPr>
        <w:t>Dioxid de siliciu</w:t>
      </w:r>
    </w:p>
    <w:p w:rsidR="00A2096F" w:rsidRPr="00054646" w:rsidRDefault="00A2096F">
      <w:pPr>
        <w:pStyle w:val="EMEABodyText"/>
        <w:rPr>
          <w:szCs w:val="22"/>
          <w:lang w:val="ro-RO"/>
        </w:rPr>
      </w:pPr>
      <w:r w:rsidRPr="00054646">
        <w:rPr>
          <w:szCs w:val="22"/>
          <w:lang w:val="ro-RO"/>
        </w:rPr>
        <w:t>Stearat de magneziu.</w:t>
      </w:r>
    </w:p>
    <w:p w:rsidR="00A2096F" w:rsidRPr="00054646" w:rsidRDefault="00A2096F">
      <w:pPr>
        <w:pStyle w:val="EMEABodyText"/>
        <w:rPr>
          <w:szCs w:val="22"/>
          <w:lang w:val="ro-RO"/>
        </w:rPr>
      </w:pPr>
    </w:p>
    <w:p w:rsidR="00A2096F" w:rsidRPr="00054646" w:rsidRDefault="00A2096F" w:rsidP="00A2096F">
      <w:pPr>
        <w:pStyle w:val="EMEABodyText"/>
        <w:keepNext/>
        <w:rPr>
          <w:szCs w:val="22"/>
          <w:lang w:val="ro-RO"/>
        </w:rPr>
      </w:pPr>
      <w:r w:rsidRPr="00054646">
        <w:rPr>
          <w:szCs w:val="22"/>
          <w:lang w:val="ro-RO"/>
        </w:rPr>
        <w:t>Film:</w:t>
      </w:r>
    </w:p>
    <w:p w:rsidR="00A2096F" w:rsidRPr="00054646" w:rsidRDefault="00A2096F" w:rsidP="00554AD3">
      <w:pPr>
        <w:pStyle w:val="EMEABodyText"/>
        <w:keepNext/>
        <w:rPr>
          <w:szCs w:val="22"/>
          <w:lang w:val="ro-RO"/>
        </w:rPr>
      </w:pPr>
      <w:r w:rsidRPr="00054646">
        <w:rPr>
          <w:szCs w:val="22"/>
          <w:lang w:val="ro-RO"/>
        </w:rPr>
        <w:t>Lactoză monohidrat</w:t>
      </w:r>
    </w:p>
    <w:p w:rsidR="00A2096F" w:rsidRPr="00054646" w:rsidRDefault="00A2096F" w:rsidP="00554AD3">
      <w:pPr>
        <w:pStyle w:val="EMEABodyText"/>
        <w:keepNext/>
        <w:rPr>
          <w:szCs w:val="22"/>
          <w:lang w:val="ro-RO"/>
        </w:rPr>
      </w:pPr>
      <w:r w:rsidRPr="00054646">
        <w:rPr>
          <w:szCs w:val="22"/>
          <w:lang w:val="ro-RO"/>
        </w:rPr>
        <w:t>Hipromeloză</w:t>
      </w:r>
    </w:p>
    <w:p w:rsidR="00A2096F" w:rsidRPr="00054646" w:rsidRDefault="00A2096F" w:rsidP="00554AD3">
      <w:pPr>
        <w:pStyle w:val="EMEABodyText"/>
        <w:keepNext/>
        <w:rPr>
          <w:szCs w:val="22"/>
          <w:lang w:val="ro-RO"/>
        </w:rPr>
      </w:pPr>
      <w:r w:rsidRPr="00E37FBE">
        <w:rPr>
          <w:szCs w:val="22"/>
          <w:lang w:val="ro-RO"/>
        </w:rPr>
        <w:t>Dioxid de titan</w:t>
      </w:r>
    </w:p>
    <w:p w:rsidR="00A2096F" w:rsidRPr="00054646" w:rsidRDefault="00A2096F" w:rsidP="00554AD3">
      <w:pPr>
        <w:pStyle w:val="EMEABodyText"/>
        <w:keepNext/>
        <w:rPr>
          <w:szCs w:val="22"/>
          <w:lang w:val="ro-RO"/>
        </w:rPr>
      </w:pPr>
      <w:r w:rsidRPr="00054646">
        <w:rPr>
          <w:szCs w:val="22"/>
          <w:lang w:val="ro-RO"/>
        </w:rPr>
        <w:t>Macrogol 3000</w:t>
      </w:r>
    </w:p>
    <w:p w:rsidR="00A2096F" w:rsidRPr="00054646" w:rsidRDefault="00A2096F">
      <w:pPr>
        <w:pStyle w:val="EMEABodyText"/>
        <w:rPr>
          <w:szCs w:val="22"/>
          <w:lang w:val="ro-RO"/>
        </w:rPr>
      </w:pPr>
      <w:r w:rsidRPr="00E37FBE">
        <w:rPr>
          <w:szCs w:val="22"/>
          <w:lang w:val="ro-RO"/>
        </w:rPr>
        <w:t>Ceară</w:t>
      </w:r>
      <w:r w:rsidRPr="00054646">
        <w:rPr>
          <w:szCs w:val="22"/>
          <w:lang w:val="ro-RO"/>
        </w:rPr>
        <w:t xml:space="preserve"> Carnauba.</w:t>
      </w:r>
    </w:p>
    <w:p w:rsidR="00A2096F" w:rsidRPr="00054646" w:rsidRDefault="00A2096F">
      <w:pPr>
        <w:pStyle w:val="EMEABodyText"/>
        <w:rPr>
          <w:szCs w:val="22"/>
          <w:lang w:val="ro-RO"/>
        </w:rPr>
      </w:pPr>
    </w:p>
    <w:p w:rsidR="00A2096F" w:rsidRPr="00054646" w:rsidRDefault="00A2096F">
      <w:pPr>
        <w:pStyle w:val="EMEAHeading2"/>
        <w:outlineLvl w:val="0"/>
        <w:rPr>
          <w:szCs w:val="22"/>
          <w:lang w:val="ro-RO"/>
        </w:rPr>
      </w:pPr>
      <w:r w:rsidRPr="00054646">
        <w:rPr>
          <w:szCs w:val="22"/>
          <w:lang w:val="ro-RO"/>
        </w:rPr>
        <w:t>6.2</w:t>
      </w:r>
      <w:r w:rsidRPr="00054646">
        <w:rPr>
          <w:szCs w:val="22"/>
          <w:lang w:val="ro-RO"/>
        </w:rPr>
        <w:tab/>
        <w:t>Incompatibilităţi</w:t>
      </w:r>
    </w:p>
    <w:p w:rsidR="00A2096F" w:rsidRPr="00054646" w:rsidRDefault="00A2096F">
      <w:pPr>
        <w:pStyle w:val="EMEAHeading2"/>
        <w:rPr>
          <w:szCs w:val="22"/>
          <w:lang w:val="ro-RO"/>
        </w:rPr>
      </w:pPr>
    </w:p>
    <w:p w:rsidR="00A2096F" w:rsidRPr="00054646" w:rsidRDefault="00A2096F">
      <w:pPr>
        <w:pStyle w:val="EMEABodyText"/>
        <w:keepNext/>
        <w:outlineLvl w:val="0"/>
        <w:rPr>
          <w:szCs w:val="22"/>
          <w:lang w:val="ro-RO"/>
        </w:rPr>
      </w:pPr>
      <w:r w:rsidRPr="00054646">
        <w:rPr>
          <w:szCs w:val="22"/>
          <w:lang w:val="ro-RO"/>
        </w:rPr>
        <w:t>Nu este cazul.</w:t>
      </w:r>
    </w:p>
    <w:p w:rsidR="00A2096F" w:rsidRPr="00054646" w:rsidRDefault="00A2096F">
      <w:pPr>
        <w:pStyle w:val="EMEABodyText"/>
        <w:rPr>
          <w:szCs w:val="22"/>
          <w:lang w:val="ro-RO"/>
        </w:rPr>
      </w:pPr>
    </w:p>
    <w:p w:rsidR="00A2096F" w:rsidRPr="00054646" w:rsidRDefault="00A2096F">
      <w:pPr>
        <w:pStyle w:val="EMEAHeading2"/>
        <w:outlineLvl w:val="0"/>
        <w:rPr>
          <w:szCs w:val="22"/>
          <w:lang w:val="ro-RO"/>
        </w:rPr>
      </w:pPr>
      <w:r w:rsidRPr="00054646">
        <w:rPr>
          <w:szCs w:val="22"/>
          <w:lang w:val="ro-RO"/>
        </w:rPr>
        <w:t>6.3</w:t>
      </w:r>
      <w:r w:rsidRPr="00054646">
        <w:rPr>
          <w:szCs w:val="22"/>
          <w:lang w:val="ro-RO"/>
        </w:rPr>
        <w:tab/>
        <w:t>Perioada de valabilitate</w:t>
      </w:r>
    </w:p>
    <w:p w:rsidR="00A2096F" w:rsidRPr="00054646" w:rsidRDefault="00A2096F">
      <w:pPr>
        <w:pStyle w:val="EMEAHeading2"/>
        <w:rPr>
          <w:szCs w:val="22"/>
          <w:lang w:val="ro-RO"/>
        </w:rPr>
      </w:pPr>
    </w:p>
    <w:p w:rsidR="00A2096F" w:rsidRPr="00054646" w:rsidRDefault="00A2096F" w:rsidP="00A2096F">
      <w:pPr>
        <w:pStyle w:val="EMEABodyText"/>
        <w:rPr>
          <w:lang w:val="ro-RO"/>
        </w:rPr>
      </w:pPr>
      <w:r w:rsidRPr="00054646">
        <w:rPr>
          <w:lang w:val="ro-RO"/>
        </w:rPr>
        <w:t>3 ani.</w:t>
      </w:r>
    </w:p>
    <w:p w:rsidR="00A2096F" w:rsidRPr="00054646" w:rsidRDefault="00A2096F">
      <w:pPr>
        <w:pStyle w:val="EMEABodyText"/>
        <w:rPr>
          <w:szCs w:val="22"/>
          <w:lang w:val="ro-RO"/>
        </w:rPr>
      </w:pPr>
    </w:p>
    <w:p w:rsidR="00A2096F" w:rsidRPr="00054646" w:rsidRDefault="00A2096F">
      <w:pPr>
        <w:pStyle w:val="EMEAHeading2"/>
        <w:outlineLvl w:val="0"/>
        <w:rPr>
          <w:szCs w:val="22"/>
          <w:lang w:val="ro-RO"/>
        </w:rPr>
      </w:pPr>
      <w:r w:rsidRPr="00054646">
        <w:rPr>
          <w:szCs w:val="22"/>
          <w:lang w:val="ro-RO"/>
        </w:rPr>
        <w:t>6.4</w:t>
      </w:r>
      <w:r w:rsidRPr="00054646">
        <w:rPr>
          <w:szCs w:val="22"/>
          <w:lang w:val="ro-RO"/>
        </w:rPr>
        <w:tab/>
        <w:t>Precauţii speciale pentru păstrare</w:t>
      </w:r>
    </w:p>
    <w:p w:rsidR="00A2096F" w:rsidRPr="00054646" w:rsidRDefault="00A2096F" w:rsidP="00A2096F">
      <w:pPr>
        <w:pStyle w:val="EMEAHeading2"/>
        <w:rPr>
          <w:lang w:val="ro-RO"/>
        </w:rPr>
      </w:pPr>
    </w:p>
    <w:p w:rsidR="00A2096F" w:rsidRPr="00E37FBE" w:rsidRDefault="00A2096F" w:rsidP="00A2096F">
      <w:pPr>
        <w:pStyle w:val="EMEABodyText"/>
        <w:rPr>
          <w:lang w:val="ro-RO"/>
        </w:rPr>
      </w:pPr>
      <w:r w:rsidRPr="00E37FBE">
        <w:rPr>
          <w:lang w:val="ro-RO"/>
        </w:rPr>
        <w:t>A</w:t>
      </w:r>
      <w:r>
        <w:rPr>
          <w:lang w:val="ro-RO"/>
        </w:rPr>
        <w:t xml:space="preserve"> nu</w:t>
      </w:r>
      <w:r w:rsidRPr="00E37FBE">
        <w:rPr>
          <w:lang w:val="ro-RO"/>
        </w:rPr>
        <w:t xml:space="preserve"> se păstra la temperaturi </w:t>
      </w:r>
      <w:r>
        <w:rPr>
          <w:lang w:val="ro-RO"/>
        </w:rPr>
        <w:t>peste</w:t>
      </w:r>
      <w:r w:rsidRPr="00E37FBE">
        <w:rPr>
          <w:lang w:val="ro-RO"/>
        </w:rPr>
        <w:t xml:space="preserve"> </w:t>
      </w:r>
      <w:smartTag w:uri="urn:schemas-microsoft-com:office:smarttags" w:element="metricconverter">
        <w:smartTagPr>
          <w:attr w:name="ProductID" w:val="30ﾰC"/>
        </w:smartTagPr>
        <w:r w:rsidRPr="00E37FBE">
          <w:rPr>
            <w:lang w:val="ro-RO"/>
          </w:rPr>
          <w:t>30°C</w:t>
        </w:r>
      </w:smartTag>
      <w:r w:rsidRPr="00E37FBE">
        <w:rPr>
          <w:lang w:val="ro-RO"/>
        </w:rPr>
        <w:t>.</w:t>
      </w:r>
    </w:p>
    <w:p w:rsidR="00A2096F" w:rsidRPr="009377B5" w:rsidRDefault="00A2096F" w:rsidP="00A2096F">
      <w:pPr>
        <w:pStyle w:val="EMEABodyText"/>
        <w:rPr>
          <w:lang w:val="ro-RO"/>
        </w:rPr>
      </w:pPr>
    </w:p>
    <w:p w:rsidR="00A2096F" w:rsidRPr="009377B5" w:rsidRDefault="00A2096F">
      <w:pPr>
        <w:pStyle w:val="EMEAHeading2"/>
        <w:ind w:left="0" w:firstLine="0"/>
        <w:outlineLvl w:val="0"/>
        <w:rPr>
          <w:szCs w:val="22"/>
          <w:lang w:val="ro-RO"/>
        </w:rPr>
      </w:pPr>
      <w:r w:rsidRPr="009377B5">
        <w:rPr>
          <w:szCs w:val="22"/>
          <w:lang w:val="ro-RO"/>
        </w:rPr>
        <w:t>6.5</w:t>
      </w:r>
      <w:r w:rsidRPr="009377B5">
        <w:rPr>
          <w:szCs w:val="22"/>
          <w:lang w:val="ro-RO"/>
        </w:rPr>
        <w:tab/>
        <w:t>Natura şi conţinutul ambalajului</w:t>
      </w:r>
    </w:p>
    <w:p w:rsidR="00A2096F" w:rsidRPr="009377B5" w:rsidRDefault="00A2096F">
      <w:pPr>
        <w:pStyle w:val="EMEAHeading2"/>
        <w:rPr>
          <w:szCs w:val="22"/>
          <w:lang w:val="ro-RO"/>
        </w:rPr>
      </w:pPr>
    </w:p>
    <w:p w:rsidR="00A2096F" w:rsidRDefault="00A2096F" w:rsidP="00A2096F">
      <w:pPr>
        <w:pStyle w:val="EMEABodyText"/>
        <w:rPr>
          <w:lang w:val="ro-RO"/>
        </w:rPr>
      </w:pPr>
      <w:r w:rsidRPr="009377B5">
        <w:rPr>
          <w:lang w:val="ro-RO"/>
        </w:rPr>
        <w:t>Cutie cu 14 comprimate filmate</w:t>
      </w:r>
      <w:r>
        <w:rPr>
          <w:lang w:val="ro-RO"/>
        </w:rPr>
        <w:t xml:space="preserve"> în </w:t>
      </w:r>
      <w:r w:rsidRPr="009377B5">
        <w:rPr>
          <w:lang w:val="ro-RO"/>
        </w:rPr>
        <w:t>blister</w:t>
      </w:r>
      <w:r>
        <w:rPr>
          <w:lang w:val="ro-RO"/>
        </w:rPr>
        <w:t>e din PVC/PVDC/Aluminiu</w:t>
      </w:r>
      <w:r w:rsidRPr="009377B5">
        <w:rPr>
          <w:lang w:val="ro-RO"/>
        </w:rPr>
        <w:t>.</w:t>
      </w:r>
    </w:p>
    <w:p w:rsidR="00A2096F" w:rsidRDefault="00A2096F" w:rsidP="00A2096F">
      <w:pPr>
        <w:pStyle w:val="EMEABodyText"/>
        <w:rPr>
          <w:lang w:val="ro-RO"/>
        </w:rPr>
      </w:pPr>
      <w:r w:rsidRPr="009377B5">
        <w:rPr>
          <w:lang w:val="ro-RO"/>
        </w:rPr>
        <w:t xml:space="preserve">Cutie cu 28 comprimate filmate </w:t>
      </w:r>
      <w:r>
        <w:rPr>
          <w:lang w:val="ro-RO"/>
        </w:rPr>
        <w:t>în blistere din PVC/PVDC/Aluminiu</w:t>
      </w:r>
      <w:r w:rsidRPr="009377B5">
        <w:rPr>
          <w:lang w:val="ro-RO"/>
        </w:rPr>
        <w:t>.</w:t>
      </w:r>
    </w:p>
    <w:p w:rsidR="00A2096F" w:rsidRDefault="00A2096F" w:rsidP="00A2096F">
      <w:pPr>
        <w:pStyle w:val="EMEABodyText"/>
        <w:rPr>
          <w:lang w:val="ro-RO"/>
        </w:rPr>
      </w:pPr>
      <w:r w:rsidRPr="009377B5">
        <w:rPr>
          <w:lang w:val="ro-RO"/>
        </w:rPr>
        <w:t xml:space="preserve">Cutie cu </w:t>
      </w:r>
      <w:r>
        <w:rPr>
          <w:lang w:val="ro-RO"/>
        </w:rPr>
        <w:t>30</w:t>
      </w:r>
      <w:r w:rsidRPr="009377B5">
        <w:rPr>
          <w:lang w:val="ro-RO"/>
        </w:rPr>
        <w:t xml:space="preserve"> comprimate filmate </w:t>
      </w:r>
      <w:r>
        <w:rPr>
          <w:lang w:val="ro-RO"/>
        </w:rPr>
        <w:t>în blistere din PVC/PVDC/Aluminiu</w:t>
      </w:r>
      <w:r w:rsidRPr="009377B5">
        <w:rPr>
          <w:lang w:val="ro-RO"/>
        </w:rPr>
        <w:t>.</w:t>
      </w:r>
    </w:p>
    <w:p w:rsidR="00A2096F" w:rsidRPr="001B5780" w:rsidRDefault="00A2096F" w:rsidP="00A2096F">
      <w:pPr>
        <w:pStyle w:val="EMEABodyText"/>
        <w:rPr>
          <w:lang w:val="ro-RO"/>
        </w:rPr>
      </w:pPr>
      <w:r w:rsidRPr="009377B5">
        <w:rPr>
          <w:lang w:val="ro-RO"/>
        </w:rPr>
        <w:t>Cutie cu 56 comprimate filmate</w:t>
      </w:r>
      <w:r>
        <w:rPr>
          <w:lang w:val="ro-RO"/>
        </w:rPr>
        <w:t xml:space="preserve"> în blistere din PVC/PVDC/Aluminiu</w:t>
      </w:r>
      <w:r w:rsidRPr="009377B5">
        <w:rPr>
          <w:lang w:val="ro-RO"/>
        </w:rPr>
        <w:t>.</w:t>
      </w:r>
    </w:p>
    <w:p w:rsidR="00A2096F" w:rsidRDefault="00A2096F" w:rsidP="00A2096F">
      <w:pPr>
        <w:pStyle w:val="EMEABodyText"/>
        <w:rPr>
          <w:lang w:val="ro-RO"/>
        </w:rPr>
      </w:pPr>
      <w:r w:rsidRPr="009377B5">
        <w:rPr>
          <w:lang w:val="ro-RO"/>
        </w:rPr>
        <w:t xml:space="preserve">Cutie cu 84 comprimate filmate </w:t>
      </w:r>
      <w:r>
        <w:rPr>
          <w:lang w:val="ro-RO"/>
        </w:rPr>
        <w:t>în blistere din PVC/PVDC/Aluminiu.</w:t>
      </w:r>
    </w:p>
    <w:p w:rsidR="00A2096F" w:rsidRDefault="00A2096F" w:rsidP="00A2096F">
      <w:pPr>
        <w:pStyle w:val="EMEABodyText"/>
        <w:rPr>
          <w:lang w:val="ro-RO"/>
        </w:rPr>
      </w:pPr>
      <w:r w:rsidRPr="009377B5">
        <w:rPr>
          <w:lang w:val="ro-RO"/>
        </w:rPr>
        <w:t xml:space="preserve">Cutie cu </w:t>
      </w:r>
      <w:r>
        <w:rPr>
          <w:lang w:val="ro-RO"/>
        </w:rPr>
        <w:t>90</w:t>
      </w:r>
      <w:r w:rsidRPr="009377B5">
        <w:rPr>
          <w:lang w:val="ro-RO"/>
        </w:rPr>
        <w:t xml:space="preserve"> comprimate filmate </w:t>
      </w:r>
      <w:r>
        <w:rPr>
          <w:lang w:val="ro-RO"/>
        </w:rPr>
        <w:t>în blistere din PVC/PVDC/Aluminiu</w:t>
      </w:r>
      <w:r w:rsidRPr="009377B5">
        <w:rPr>
          <w:lang w:val="ro-RO"/>
        </w:rPr>
        <w:t>.</w:t>
      </w:r>
    </w:p>
    <w:p w:rsidR="00A2096F" w:rsidRDefault="00A2096F" w:rsidP="00A2096F">
      <w:pPr>
        <w:pStyle w:val="EMEABodyText"/>
        <w:rPr>
          <w:lang w:val="ro-RO"/>
        </w:rPr>
      </w:pPr>
      <w:r w:rsidRPr="009377B5">
        <w:rPr>
          <w:lang w:val="ro-RO"/>
        </w:rPr>
        <w:t>Cutie cu 9</w:t>
      </w:r>
      <w:r>
        <w:rPr>
          <w:lang w:val="ro-RO"/>
        </w:rPr>
        <w:t>8</w:t>
      </w:r>
      <w:r w:rsidRPr="009377B5">
        <w:rPr>
          <w:lang w:val="ro-RO"/>
        </w:rPr>
        <w:t> comprimate filmate</w:t>
      </w:r>
      <w:r>
        <w:rPr>
          <w:lang w:val="ro-RO"/>
        </w:rPr>
        <w:t xml:space="preserve"> în blistere din PVC/PVDC/Aluminiu</w:t>
      </w:r>
      <w:r w:rsidRPr="009377B5">
        <w:rPr>
          <w:lang w:val="ro-RO"/>
        </w:rPr>
        <w:t>.</w:t>
      </w:r>
    </w:p>
    <w:p w:rsidR="00A2096F" w:rsidRPr="00097C5A" w:rsidRDefault="00A2096F">
      <w:pPr>
        <w:pStyle w:val="EMEABodyText"/>
        <w:rPr>
          <w:szCs w:val="22"/>
          <w:lang w:val="ro-RO"/>
        </w:rPr>
      </w:pPr>
      <w:r w:rsidRPr="00464645">
        <w:rPr>
          <w:szCs w:val="22"/>
          <w:lang w:val="ro-RO"/>
        </w:rPr>
        <w:t>Cutie cu 56 x 1 comprimat filmat</w:t>
      </w:r>
      <w:r w:rsidRPr="00185840">
        <w:rPr>
          <w:lang w:val="ro-RO"/>
        </w:rPr>
        <w:t xml:space="preserve"> în blistere </w:t>
      </w:r>
      <w:r w:rsidRPr="00097C5A">
        <w:rPr>
          <w:szCs w:val="22"/>
          <w:lang w:val="ro-RO"/>
        </w:rPr>
        <w:t>din PVC/PVDC/Al</w:t>
      </w:r>
      <w:r>
        <w:rPr>
          <w:szCs w:val="22"/>
          <w:lang w:val="ro-RO"/>
        </w:rPr>
        <w:t>uminiu</w:t>
      </w:r>
      <w:r w:rsidRPr="00097C5A">
        <w:rPr>
          <w:szCs w:val="22"/>
          <w:lang w:val="ro-RO"/>
        </w:rPr>
        <w:t xml:space="preserve"> perforate pentru eliberarea unei unităţi dozate.</w:t>
      </w:r>
    </w:p>
    <w:p w:rsidR="00A2096F" w:rsidRPr="00097C5A" w:rsidRDefault="00A2096F">
      <w:pPr>
        <w:pStyle w:val="EMEABodyText"/>
        <w:rPr>
          <w:szCs w:val="22"/>
          <w:lang w:val="ro-RO"/>
        </w:rPr>
      </w:pPr>
    </w:p>
    <w:p w:rsidR="00A2096F" w:rsidRPr="00054646" w:rsidRDefault="00A2096F" w:rsidP="00A2096F">
      <w:pPr>
        <w:pStyle w:val="EMEABodyText"/>
        <w:rPr>
          <w:szCs w:val="22"/>
          <w:lang w:val="ro-RO"/>
        </w:rPr>
      </w:pPr>
      <w:r w:rsidRPr="00054646">
        <w:rPr>
          <w:szCs w:val="22"/>
          <w:lang w:val="ro-RO"/>
        </w:rPr>
        <w:t>Este posibil ca nu toate mărimile de ambalaj să fie comercializate.</w:t>
      </w:r>
    </w:p>
    <w:p w:rsidR="00A2096F" w:rsidRPr="00054646" w:rsidRDefault="00A2096F">
      <w:pPr>
        <w:pStyle w:val="EMEABodyText"/>
        <w:rPr>
          <w:szCs w:val="22"/>
          <w:lang w:val="ro-RO"/>
        </w:rPr>
      </w:pPr>
    </w:p>
    <w:p w:rsidR="00A2096F" w:rsidRPr="00054646" w:rsidRDefault="00A2096F">
      <w:pPr>
        <w:pStyle w:val="EMEAHeading2"/>
        <w:outlineLvl w:val="0"/>
        <w:rPr>
          <w:szCs w:val="22"/>
          <w:lang w:val="ro-RO"/>
        </w:rPr>
      </w:pPr>
      <w:r w:rsidRPr="00054646">
        <w:rPr>
          <w:szCs w:val="22"/>
          <w:lang w:val="ro-RO"/>
        </w:rPr>
        <w:t>6.6</w:t>
      </w:r>
      <w:r w:rsidRPr="00054646">
        <w:rPr>
          <w:szCs w:val="22"/>
          <w:lang w:val="ro-RO"/>
        </w:rPr>
        <w:tab/>
        <w:t>Precauţii speciale pentru eliminarea reziduurilor</w:t>
      </w:r>
    </w:p>
    <w:p w:rsidR="00A2096F" w:rsidRPr="00054646" w:rsidRDefault="00A2096F">
      <w:pPr>
        <w:pStyle w:val="EMEAHeading2"/>
        <w:rPr>
          <w:szCs w:val="22"/>
          <w:lang w:val="ro-RO"/>
        </w:rPr>
      </w:pPr>
    </w:p>
    <w:p w:rsidR="00A2096F" w:rsidRPr="00054646" w:rsidRDefault="00A2096F" w:rsidP="00A2096F">
      <w:pPr>
        <w:pStyle w:val="EMEABodyText"/>
        <w:rPr>
          <w:lang w:val="ro-RO"/>
        </w:rPr>
      </w:pPr>
      <w:r w:rsidRPr="00054646">
        <w:rPr>
          <w:lang w:val="ro-RO"/>
        </w:rPr>
        <w:t xml:space="preserve">Orice </w:t>
      </w:r>
      <w:r w:rsidR="00B03A85" w:rsidRPr="00B03A85">
        <w:rPr>
          <w:lang w:val="ro-RO"/>
        </w:rPr>
        <w:t xml:space="preserve">medicament </w:t>
      </w:r>
      <w:r w:rsidRPr="00054646">
        <w:rPr>
          <w:lang w:val="ro-RO"/>
        </w:rPr>
        <w:t>neutilizat sau material rezidual trebuie eliminat în conformitate cu reglementările locale.</w:t>
      </w:r>
    </w:p>
    <w:p w:rsidR="00A2096F" w:rsidRPr="00054646" w:rsidRDefault="00A2096F">
      <w:pPr>
        <w:pStyle w:val="EMEABodyText"/>
        <w:rPr>
          <w:szCs w:val="22"/>
          <w:lang w:val="ro-RO"/>
        </w:rPr>
      </w:pPr>
    </w:p>
    <w:p w:rsidR="00A2096F" w:rsidRPr="00054646" w:rsidRDefault="00A2096F">
      <w:pPr>
        <w:pStyle w:val="EMEABodyText"/>
        <w:rPr>
          <w:szCs w:val="22"/>
          <w:lang w:val="ro-RO"/>
        </w:rPr>
      </w:pPr>
    </w:p>
    <w:p w:rsidR="00A2096F" w:rsidRPr="00054646" w:rsidRDefault="00A2096F">
      <w:pPr>
        <w:pStyle w:val="EMEAHeading1"/>
        <w:rPr>
          <w:szCs w:val="22"/>
          <w:lang w:val="ro-RO"/>
        </w:rPr>
      </w:pPr>
      <w:r w:rsidRPr="00054646">
        <w:rPr>
          <w:szCs w:val="22"/>
          <w:lang w:val="ro-RO"/>
        </w:rPr>
        <w:t>7.</w:t>
      </w:r>
      <w:r w:rsidRPr="00054646">
        <w:rPr>
          <w:szCs w:val="22"/>
          <w:lang w:val="ro-RO"/>
        </w:rPr>
        <w:tab/>
        <w:t>DEŢINĂTORUL AUTORIZAŢIEI DE PUNERE PE PIAŢĂ</w:t>
      </w:r>
    </w:p>
    <w:p w:rsidR="00A2096F" w:rsidRPr="00054646" w:rsidRDefault="00A2096F">
      <w:pPr>
        <w:pStyle w:val="EMEAHeading1"/>
        <w:rPr>
          <w:szCs w:val="22"/>
          <w:lang w:val="ro-RO"/>
        </w:rPr>
      </w:pPr>
    </w:p>
    <w:p w:rsidR="00A2096F" w:rsidRPr="00054646" w:rsidRDefault="00DD444C">
      <w:pPr>
        <w:pStyle w:val="EMEAAddress"/>
        <w:rPr>
          <w:szCs w:val="22"/>
          <w:lang w:val="ro-RO"/>
        </w:rPr>
      </w:pPr>
      <w:r>
        <w:rPr>
          <w:szCs w:val="22"/>
          <w:lang w:val="ro-RO"/>
        </w:rPr>
        <w:t>sanofi-aventis groupe</w:t>
      </w:r>
      <w:r w:rsidR="00A2096F" w:rsidRPr="00054646">
        <w:rPr>
          <w:szCs w:val="22"/>
          <w:lang w:val="ro-RO"/>
        </w:rPr>
        <w:br/>
      </w:r>
      <w:r w:rsidR="00A2096F">
        <w:rPr>
          <w:szCs w:val="22"/>
          <w:lang w:val="ro-RO"/>
        </w:rPr>
        <w:t>54</w:t>
      </w:r>
      <w:r w:rsidR="00B03A85">
        <w:rPr>
          <w:szCs w:val="22"/>
          <w:lang w:val="ro-RO"/>
        </w:rPr>
        <w:t>,</w:t>
      </w:r>
      <w:r w:rsidR="00A2096F">
        <w:rPr>
          <w:szCs w:val="22"/>
          <w:lang w:val="ro-RO"/>
        </w:rPr>
        <w:t xml:space="preserve"> rue La Boétie</w:t>
      </w:r>
      <w:r w:rsidR="00A2096F">
        <w:rPr>
          <w:szCs w:val="22"/>
          <w:lang w:val="ro-RO"/>
        </w:rPr>
        <w:br/>
      </w:r>
      <w:r w:rsidR="00B03A85">
        <w:rPr>
          <w:szCs w:val="22"/>
          <w:lang w:val="ro-RO"/>
        </w:rPr>
        <w:t>F-</w:t>
      </w:r>
      <w:r w:rsidR="00A2096F">
        <w:rPr>
          <w:szCs w:val="22"/>
          <w:lang w:val="ro-RO"/>
        </w:rPr>
        <w:t>75008 Paris</w:t>
      </w:r>
      <w:r w:rsidR="00A2096F" w:rsidRPr="00054646">
        <w:rPr>
          <w:szCs w:val="22"/>
          <w:lang w:val="ro-RO"/>
        </w:rPr>
        <w:t> </w:t>
      </w:r>
      <w:r w:rsidR="00A2096F" w:rsidRPr="00054646">
        <w:rPr>
          <w:szCs w:val="22"/>
          <w:lang w:val="ro-RO"/>
        </w:rPr>
        <w:noBreakHyphen/>
        <w:t> </w:t>
      </w:r>
      <w:r w:rsidR="00A2096F">
        <w:rPr>
          <w:szCs w:val="22"/>
          <w:lang w:val="ro-RO"/>
        </w:rPr>
        <w:t>Franţa</w:t>
      </w:r>
    </w:p>
    <w:p w:rsidR="00A2096F" w:rsidRPr="00054646" w:rsidRDefault="00A2096F">
      <w:pPr>
        <w:pStyle w:val="EMEABodyText"/>
        <w:rPr>
          <w:szCs w:val="22"/>
          <w:lang w:val="ro-RO"/>
        </w:rPr>
      </w:pPr>
    </w:p>
    <w:p w:rsidR="00A2096F" w:rsidRPr="00054646" w:rsidRDefault="00A2096F">
      <w:pPr>
        <w:pStyle w:val="EMEABodyText"/>
        <w:rPr>
          <w:szCs w:val="22"/>
          <w:lang w:val="ro-RO"/>
        </w:rPr>
      </w:pPr>
    </w:p>
    <w:p w:rsidR="00A2096F" w:rsidRPr="00054646" w:rsidRDefault="00A2096F">
      <w:pPr>
        <w:pStyle w:val="EMEAHeading1"/>
        <w:rPr>
          <w:szCs w:val="22"/>
          <w:lang w:val="pt-BR"/>
        </w:rPr>
      </w:pPr>
      <w:r w:rsidRPr="00054646">
        <w:rPr>
          <w:szCs w:val="22"/>
          <w:lang w:val="pt-BR"/>
        </w:rPr>
        <w:t>8.</w:t>
      </w:r>
      <w:r w:rsidRPr="00054646">
        <w:rPr>
          <w:szCs w:val="22"/>
          <w:lang w:val="pt-BR"/>
        </w:rPr>
        <w:tab/>
        <w:t>NUMĂRUL(ELE) AUTORIZAŢIEI DE PUNERE PE PIAŢĂ</w:t>
      </w:r>
    </w:p>
    <w:p w:rsidR="00A2096F" w:rsidRPr="00054646" w:rsidRDefault="00A2096F">
      <w:pPr>
        <w:pStyle w:val="EMEAHeading1"/>
        <w:rPr>
          <w:szCs w:val="22"/>
          <w:lang w:val="pt-BR"/>
        </w:rPr>
      </w:pPr>
    </w:p>
    <w:p w:rsidR="00A2096F" w:rsidRPr="00E37FBE" w:rsidRDefault="00A2096F" w:rsidP="00A2096F">
      <w:pPr>
        <w:pStyle w:val="EMEABodyText"/>
        <w:rPr>
          <w:lang w:val="sl-SI"/>
        </w:rPr>
      </w:pPr>
      <w:r w:rsidRPr="00716E1E">
        <w:rPr>
          <w:rStyle w:val="EMEABodyTextChar1"/>
          <w:lang w:val="fr-BE"/>
        </w:rPr>
        <w:t>EU/1/97/046/026-030</w:t>
      </w:r>
      <w:r w:rsidRPr="00716E1E">
        <w:rPr>
          <w:rStyle w:val="EMEABodyTextChar1"/>
          <w:lang w:val="fr-BE"/>
        </w:rPr>
        <w:br/>
        <w:t>EU/1/97/046/033</w:t>
      </w:r>
      <w:r w:rsidRPr="00716E1E">
        <w:rPr>
          <w:rStyle w:val="EMEABodyTextChar1"/>
          <w:lang w:val="fr-BE"/>
        </w:rPr>
        <w:br/>
        <w:t>EU/1/97/046/036</w:t>
      </w:r>
      <w:r w:rsidRPr="00716E1E">
        <w:rPr>
          <w:rStyle w:val="EMEABodyTextChar1"/>
          <w:lang w:val="fr-BE"/>
        </w:rPr>
        <w:br/>
        <w:t>EU/1/97/046/039</w:t>
      </w:r>
    </w:p>
    <w:p w:rsidR="00A2096F" w:rsidRPr="00716E1E" w:rsidRDefault="00A2096F">
      <w:pPr>
        <w:pStyle w:val="EMEABodyText"/>
        <w:rPr>
          <w:szCs w:val="22"/>
          <w:lang w:val="fr-BE"/>
        </w:rPr>
      </w:pPr>
    </w:p>
    <w:p w:rsidR="00A2096F" w:rsidRPr="00716E1E" w:rsidRDefault="00A2096F">
      <w:pPr>
        <w:pStyle w:val="EMEABodyText"/>
        <w:rPr>
          <w:szCs w:val="22"/>
          <w:lang w:val="fr-BE"/>
        </w:rPr>
      </w:pPr>
    </w:p>
    <w:p w:rsidR="00A2096F" w:rsidRPr="00716E1E" w:rsidRDefault="00A2096F">
      <w:pPr>
        <w:pStyle w:val="EMEAHeading1"/>
        <w:rPr>
          <w:szCs w:val="22"/>
          <w:lang w:val="fr-BE"/>
        </w:rPr>
      </w:pPr>
      <w:r w:rsidRPr="00716E1E">
        <w:rPr>
          <w:szCs w:val="22"/>
          <w:lang w:val="fr-BE"/>
        </w:rPr>
        <w:t>9.</w:t>
      </w:r>
      <w:r w:rsidRPr="00716E1E">
        <w:rPr>
          <w:szCs w:val="22"/>
          <w:lang w:val="fr-BE"/>
        </w:rPr>
        <w:tab/>
        <w:t>DATA PRIMEI AUTORIZĂRI SAU A REÎNNOIRII AUTORIZAŢIEI</w:t>
      </w:r>
    </w:p>
    <w:p w:rsidR="00A2096F" w:rsidRPr="00716E1E" w:rsidRDefault="00A2096F">
      <w:pPr>
        <w:pStyle w:val="EMEAHeading1"/>
        <w:rPr>
          <w:szCs w:val="22"/>
          <w:lang w:val="fr-BE"/>
        </w:rPr>
      </w:pPr>
    </w:p>
    <w:p w:rsidR="00A2096F" w:rsidRPr="00185840" w:rsidRDefault="00A2096F" w:rsidP="00A2096F">
      <w:pPr>
        <w:pStyle w:val="EMEABodyText"/>
        <w:rPr>
          <w:lang w:val="fr-BE"/>
        </w:rPr>
      </w:pPr>
      <w:r w:rsidRPr="00716E1E">
        <w:rPr>
          <w:lang w:val="fr-BE"/>
        </w:rPr>
        <w:t xml:space="preserve">Data </w:t>
      </w:r>
      <w:proofErr w:type="spellStart"/>
      <w:r w:rsidRPr="00716E1E">
        <w:rPr>
          <w:lang w:val="fr-BE"/>
        </w:rPr>
        <w:t>primei</w:t>
      </w:r>
      <w:proofErr w:type="spellEnd"/>
      <w:r w:rsidRPr="00716E1E">
        <w:rPr>
          <w:lang w:val="fr-BE"/>
        </w:rPr>
        <w:t xml:space="preserve"> </w:t>
      </w:r>
      <w:proofErr w:type="spellStart"/>
      <w:r w:rsidRPr="00716E1E">
        <w:rPr>
          <w:lang w:val="fr-BE"/>
        </w:rPr>
        <w:t>autorizări</w:t>
      </w:r>
      <w:proofErr w:type="spellEnd"/>
      <w:r w:rsidRPr="00716E1E">
        <w:rPr>
          <w:lang w:val="fr-BE"/>
        </w:rPr>
        <w:t xml:space="preserve">: 27 </w:t>
      </w:r>
      <w:proofErr w:type="spellStart"/>
      <w:r w:rsidRPr="00716E1E">
        <w:rPr>
          <w:lang w:val="fr-BE"/>
        </w:rPr>
        <w:t>august</w:t>
      </w:r>
      <w:proofErr w:type="spellEnd"/>
      <w:r w:rsidRPr="00716E1E">
        <w:rPr>
          <w:lang w:val="fr-BE"/>
        </w:rPr>
        <w:t xml:space="preserve"> 1997</w:t>
      </w:r>
      <w:r w:rsidRPr="00716E1E">
        <w:rPr>
          <w:lang w:val="fr-BE"/>
        </w:rPr>
        <w:br/>
        <w:t xml:space="preserve">Data </w:t>
      </w:r>
      <w:proofErr w:type="spellStart"/>
      <w:r w:rsidRPr="00716E1E">
        <w:rPr>
          <w:lang w:val="fr-BE"/>
        </w:rPr>
        <w:t>ultimei</w:t>
      </w:r>
      <w:proofErr w:type="spellEnd"/>
      <w:r w:rsidRPr="00716E1E">
        <w:rPr>
          <w:lang w:val="fr-BE"/>
        </w:rPr>
        <w:t xml:space="preserve"> </w:t>
      </w:r>
      <w:proofErr w:type="spellStart"/>
      <w:r w:rsidRPr="00716E1E">
        <w:rPr>
          <w:lang w:val="fr-BE"/>
        </w:rPr>
        <w:t>reînnoiri</w:t>
      </w:r>
      <w:proofErr w:type="spellEnd"/>
      <w:r w:rsidRPr="00716E1E">
        <w:rPr>
          <w:lang w:val="fr-BE"/>
        </w:rPr>
        <w:t xml:space="preserve"> a </w:t>
      </w:r>
      <w:proofErr w:type="spellStart"/>
      <w:r w:rsidRPr="00716E1E">
        <w:rPr>
          <w:lang w:val="fr-BE"/>
        </w:rPr>
        <w:t>autorizaţiei</w:t>
      </w:r>
      <w:proofErr w:type="spellEnd"/>
      <w:r w:rsidRPr="00185840">
        <w:rPr>
          <w:lang w:val="fr-BE"/>
        </w:rPr>
        <w:t xml:space="preserve">: 27 </w:t>
      </w:r>
      <w:proofErr w:type="spellStart"/>
      <w:r w:rsidRPr="00185840">
        <w:rPr>
          <w:lang w:val="fr-BE"/>
        </w:rPr>
        <w:t>august</w:t>
      </w:r>
      <w:proofErr w:type="spellEnd"/>
      <w:r w:rsidRPr="00185840">
        <w:rPr>
          <w:lang w:val="fr-BE"/>
        </w:rPr>
        <w:t xml:space="preserve"> 2007</w:t>
      </w:r>
    </w:p>
    <w:p w:rsidR="00A2096F" w:rsidRDefault="00A2096F">
      <w:pPr>
        <w:pStyle w:val="EMEABodyText"/>
        <w:rPr>
          <w:szCs w:val="22"/>
          <w:lang w:val="it-IT"/>
        </w:rPr>
      </w:pPr>
    </w:p>
    <w:p w:rsidR="00A2096F" w:rsidRPr="009377B5" w:rsidRDefault="00A2096F">
      <w:pPr>
        <w:pStyle w:val="EMEABodyText"/>
        <w:rPr>
          <w:szCs w:val="22"/>
          <w:lang w:val="it-IT"/>
        </w:rPr>
      </w:pPr>
    </w:p>
    <w:p w:rsidR="00A2096F" w:rsidRPr="00170698" w:rsidRDefault="00A2096F" w:rsidP="00A2096F">
      <w:pPr>
        <w:pStyle w:val="EMEAHeading1"/>
        <w:rPr>
          <w:lang w:val="it-IT"/>
        </w:rPr>
      </w:pPr>
      <w:r w:rsidRPr="00170698">
        <w:rPr>
          <w:lang w:val="it-IT"/>
        </w:rPr>
        <w:t>10.</w:t>
      </w:r>
      <w:r w:rsidRPr="00170698">
        <w:rPr>
          <w:lang w:val="it-IT"/>
        </w:rPr>
        <w:tab/>
        <w:t>DATA REVIZUIRII TEXTULUI</w:t>
      </w:r>
    </w:p>
    <w:p w:rsidR="00A2096F" w:rsidRPr="00170698" w:rsidRDefault="00A2096F" w:rsidP="00A2096F">
      <w:pPr>
        <w:pStyle w:val="EMEAHeading1"/>
        <w:rPr>
          <w:lang w:val="it-IT"/>
        </w:rPr>
      </w:pPr>
    </w:p>
    <w:p w:rsidR="00A2096F" w:rsidRPr="009377B5" w:rsidRDefault="00A2096F" w:rsidP="00A2096F">
      <w:pPr>
        <w:pStyle w:val="EMEABodyText"/>
        <w:rPr>
          <w:lang w:val="it-IT"/>
        </w:rPr>
      </w:pPr>
      <w:r w:rsidRPr="00170698">
        <w:rPr>
          <w:lang w:val="it-IT"/>
        </w:rPr>
        <w:t xml:space="preserve">Informaţii detaliate privind acest medicament sunt disponibile pe site-ul Agenţiei Europene </w:t>
      </w:r>
      <w:r w:rsidR="00072CC4">
        <w:rPr>
          <w:lang w:val="it-IT"/>
        </w:rPr>
        <w:t>pentru</w:t>
      </w:r>
      <w:r w:rsidR="00072CC4" w:rsidRPr="00170698">
        <w:rPr>
          <w:lang w:val="it-IT"/>
        </w:rPr>
        <w:t xml:space="preserve"> </w:t>
      </w:r>
      <w:r w:rsidRPr="00170698">
        <w:rPr>
          <w:lang w:val="it-IT"/>
        </w:rPr>
        <w:t>Medicament</w:t>
      </w:r>
      <w:r w:rsidR="00072CC4">
        <w:rPr>
          <w:lang w:val="it-IT"/>
        </w:rPr>
        <w:t>e</w:t>
      </w:r>
      <w:r w:rsidRPr="00170698">
        <w:rPr>
          <w:lang w:val="it-IT"/>
        </w:rPr>
        <w:t xml:space="preserve"> http://www.</w:t>
      </w:r>
      <w:r>
        <w:rPr>
          <w:lang w:val="it-IT"/>
        </w:rPr>
        <w:t>ema</w:t>
      </w:r>
      <w:r w:rsidRPr="00170698">
        <w:rPr>
          <w:lang w:val="it-IT"/>
        </w:rPr>
        <w:t>.europa.eu</w:t>
      </w:r>
      <w:r w:rsidR="00072CC4">
        <w:rPr>
          <w:lang w:val="it-IT"/>
        </w:rPr>
        <w:t>.</w:t>
      </w:r>
    </w:p>
    <w:p w:rsidR="00E1398C" w:rsidRPr="00185840" w:rsidRDefault="00E1398C">
      <w:pPr>
        <w:pStyle w:val="EMEABodyText"/>
        <w:rPr>
          <w:lang w:val="fr-BE"/>
        </w:rPr>
      </w:pPr>
    </w:p>
    <w:p w:rsidR="00A2096F" w:rsidRPr="00185840" w:rsidRDefault="00A2096F">
      <w:pPr>
        <w:pStyle w:val="EMEABodyText"/>
        <w:rPr>
          <w:lang w:val="fr-BE"/>
        </w:rPr>
      </w:pPr>
      <w:r w:rsidRPr="00185840">
        <w:rPr>
          <w:lang w:val="fr-BE"/>
        </w:rPr>
        <w:br w:type="page"/>
      </w:r>
    </w:p>
    <w:p w:rsidR="00A2096F" w:rsidRPr="00185840" w:rsidRDefault="00A2096F">
      <w:pPr>
        <w:pStyle w:val="EMEABodyText"/>
        <w:rPr>
          <w:lang w:val="fr-BE"/>
        </w:rPr>
      </w:pPr>
    </w:p>
    <w:p w:rsidR="00A2096F" w:rsidRPr="00185840" w:rsidRDefault="00A2096F">
      <w:pPr>
        <w:pStyle w:val="EMEABodyText"/>
        <w:rPr>
          <w:lang w:val="fr-BE"/>
        </w:rPr>
      </w:pPr>
    </w:p>
    <w:p w:rsidR="00A2096F" w:rsidRPr="00185840" w:rsidRDefault="00A2096F">
      <w:pPr>
        <w:pStyle w:val="EMEABodyText"/>
        <w:rPr>
          <w:lang w:val="fr-BE"/>
        </w:rPr>
      </w:pPr>
    </w:p>
    <w:p w:rsidR="00A2096F" w:rsidRPr="00185840" w:rsidRDefault="00A2096F">
      <w:pPr>
        <w:pStyle w:val="EMEABodyText"/>
        <w:rPr>
          <w:lang w:val="fr-BE"/>
        </w:rPr>
      </w:pPr>
    </w:p>
    <w:p w:rsidR="00A2096F" w:rsidRPr="00185840" w:rsidRDefault="00A2096F">
      <w:pPr>
        <w:pStyle w:val="EMEABodyText"/>
        <w:rPr>
          <w:lang w:val="fr-BE"/>
        </w:rPr>
      </w:pPr>
    </w:p>
    <w:p w:rsidR="00A2096F" w:rsidRPr="00185840" w:rsidRDefault="00A2096F">
      <w:pPr>
        <w:pStyle w:val="EMEABodyText"/>
        <w:rPr>
          <w:lang w:val="fr-BE"/>
        </w:rPr>
      </w:pPr>
    </w:p>
    <w:p w:rsidR="00A2096F" w:rsidRPr="00185840" w:rsidRDefault="00A2096F">
      <w:pPr>
        <w:pStyle w:val="EMEABodyText"/>
        <w:rPr>
          <w:lang w:val="fr-BE"/>
        </w:rPr>
      </w:pPr>
    </w:p>
    <w:p w:rsidR="00A2096F" w:rsidRPr="00185840" w:rsidRDefault="00A2096F">
      <w:pPr>
        <w:pStyle w:val="EMEABodyText"/>
        <w:rPr>
          <w:lang w:val="fr-BE"/>
        </w:rPr>
      </w:pPr>
    </w:p>
    <w:p w:rsidR="00A2096F" w:rsidRPr="00185840" w:rsidRDefault="00A2096F">
      <w:pPr>
        <w:pStyle w:val="EMEABodyText"/>
        <w:rPr>
          <w:lang w:val="fr-BE"/>
        </w:rPr>
      </w:pPr>
    </w:p>
    <w:p w:rsidR="00A2096F" w:rsidRPr="00185840" w:rsidRDefault="00A2096F">
      <w:pPr>
        <w:pStyle w:val="EMEABodyText"/>
        <w:rPr>
          <w:lang w:val="fr-BE"/>
        </w:rPr>
      </w:pPr>
    </w:p>
    <w:p w:rsidR="00A2096F" w:rsidRPr="00185840" w:rsidRDefault="00A2096F">
      <w:pPr>
        <w:pStyle w:val="EMEABodyText"/>
        <w:rPr>
          <w:lang w:val="fr-BE"/>
        </w:rPr>
      </w:pPr>
    </w:p>
    <w:p w:rsidR="00A2096F" w:rsidRPr="00185840" w:rsidRDefault="00A2096F">
      <w:pPr>
        <w:pStyle w:val="EMEABodyText"/>
        <w:rPr>
          <w:lang w:val="fr-BE"/>
        </w:rPr>
      </w:pPr>
    </w:p>
    <w:p w:rsidR="00A2096F" w:rsidRPr="00185840" w:rsidRDefault="00A2096F">
      <w:pPr>
        <w:pStyle w:val="EMEABodyText"/>
        <w:rPr>
          <w:lang w:val="fr-BE"/>
        </w:rPr>
      </w:pPr>
    </w:p>
    <w:p w:rsidR="00A2096F" w:rsidRPr="00185840" w:rsidRDefault="00A2096F">
      <w:pPr>
        <w:pStyle w:val="EMEABodyText"/>
        <w:rPr>
          <w:lang w:val="fr-BE"/>
        </w:rPr>
      </w:pPr>
    </w:p>
    <w:p w:rsidR="00A2096F" w:rsidRPr="00185840" w:rsidRDefault="00A2096F">
      <w:pPr>
        <w:pStyle w:val="EMEABodyText"/>
        <w:rPr>
          <w:lang w:val="fr-BE"/>
        </w:rPr>
      </w:pPr>
    </w:p>
    <w:p w:rsidR="00A2096F" w:rsidRPr="00185840" w:rsidRDefault="00A2096F">
      <w:pPr>
        <w:pStyle w:val="EMEABodyText"/>
        <w:rPr>
          <w:lang w:val="fr-BE"/>
        </w:rPr>
      </w:pPr>
    </w:p>
    <w:p w:rsidR="00A2096F" w:rsidRDefault="00A2096F">
      <w:pPr>
        <w:pStyle w:val="EMEATitle"/>
        <w:rPr>
          <w:lang w:val="fr-BE"/>
        </w:rPr>
      </w:pPr>
    </w:p>
    <w:p w:rsidR="00A2096F" w:rsidRDefault="00A2096F">
      <w:pPr>
        <w:pStyle w:val="EMEATitle"/>
        <w:rPr>
          <w:lang w:val="fr-BE"/>
        </w:rPr>
      </w:pPr>
    </w:p>
    <w:p w:rsidR="00A2096F" w:rsidRDefault="00A2096F">
      <w:pPr>
        <w:pStyle w:val="EMEATitle"/>
        <w:rPr>
          <w:lang w:val="fr-BE"/>
        </w:rPr>
      </w:pPr>
    </w:p>
    <w:p w:rsidR="00A2096F" w:rsidRDefault="00A2096F">
      <w:pPr>
        <w:pStyle w:val="EMEATitle"/>
        <w:rPr>
          <w:lang w:val="fr-BE"/>
        </w:rPr>
      </w:pPr>
    </w:p>
    <w:p w:rsidR="00A2096F" w:rsidRPr="002F604B" w:rsidRDefault="00A2096F" w:rsidP="002F604B">
      <w:pPr>
        <w:pStyle w:val="EMEATitle"/>
        <w:rPr>
          <w:lang w:val="ro-RO"/>
        </w:rPr>
      </w:pPr>
    </w:p>
    <w:p w:rsidR="00A2096F" w:rsidRPr="002F604B" w:rsidRDefault="00A2096F" w:rsidP="002F604B">
      <w:pPr>
        <w:pStyle w:val="EMEATitle"/>
        <w:rPr>
          <w:lang w:val="ro-RO"/>
        </w:rPr>
      </w:pPr>
    </w:p>
    <w:p w:rsidR="00A2096F" w:rsidRPr="002F604B" w:rsidRDefault="00A2096F" w:rsidP="002F604B">
      <w:pPr>
        <w:pStyle w:val="EMEATitle"/>
        <w:rPr>
          <w:lang w:val="ro-RO"/>
        </w:rPr>
      </w:pPr>
      <w:r w:rsidRPr="002F604B">
        <w:rPr>
          <w:lang w:val="ro-RO"/>
        </w:rPr>
        <w:t>ANEXA II</w:t>
      </w:r>
    </w:p>
    <w:p w:rsidR="00A2096F" w:rsidRPr="002F604B" w:rsidRDefault="00A2096F" w:rsidP="002F604B">
      <w:pPr>
        <w:pStyle w:val="EMEATitle"/>
        <w:jc w:val="left"/>
        <w:rPr>
          <w:lang w:val="ro-RO"/>
        </w:rPr>
      </w:pPr>
    </w:p>
    <w:p w:rsidR="00A2096F" w:rsidRPr="002F604B" w:rsidRDefault="00A2096F" w:rsidP="002F604B">
      <w:pPr>
        <w:pStyle w:val="EMEAHeading1"/>
        <w:ind w:left="1650"/>
        <w:rPr>
          <w:lang w:val="ro-RO"/>
        </w:rPr>
      </w:pPr>
      <w:r w:rsidRPr="002F604B">
        <w:rPr>
          <w:lang w:val="ro-RO"/>
        </w:rPr>
        <w:t>A.</w:t>
      </w:r>
      <w:r w:rsidRPr="002F604B">
        <w:rPr>
          <w:lang w:val="ro-RO"/>
        </w:rPr>
        <w:tab/>
        <w:t>FABRICA</w:t>
      </w:r>
      <w:r w:rsidR="005E4BC8" w:rsidRPr="002F604B">
        <w:rPr>
          <w:lang w:val="ro-RO"/>
        </w:rPr>
        <w:t>N</w:t>
      </w:r>
      <w:r w:rsidRPr="002F604B">
        <w:rPr>
          <w:lang w:val="ro-RO"/>
        </w:rPr>
        <w:t>ŢI</w:t>
      </w:r>
      <w:r w:rsidR="005E4BC8" w:rsidRPr="002F604B">
        <w:rPr>
          <w:lang w:val="ro-RO"/>
        </w:rPr>
        <w:t>I</w:t>
      </w:r>
      <w:r w:rsidRPr="002F604B">
        <w:rPr>
          <w:lang w:val="ro-RO"/>
        </w:rPr>
        <w:t xml:space="preserve"> RESPONSABILI PENTRU ELIBERAREA SERIEI</w:t>
      </w:r>
    </w:p>
    <w:p w:rsidR="00A2096F" w:rsidRPr="002F604B" w:rsidRDefault="00A2096F" w:rsidP="002F604B">
      <w:pPr>
        <w:pStyle w:val="EMEABodyText"/>
        <w:rPr>
          <w:lang w:val="ro-RO"/>
        </w:rPr>
      </w:pPr>
    </w:p>
    <w:p w:rsidR="00A2096F" w:rsidRPr="002F604B" w:rsidRDefault="00A2096F" w:rsidP="002F604B">
      <w:pPr>
        <w:pStyle w:val="EMEAHeading1"/>
        <w:ind w:left="1650"/>
        <w:rPr>
          <w:lang w:val="ro-RO"/>
        </w:rPr>
      </w:pPr>
      <w:r w:rsidRPr="002F604B">
        <w:rPr>
          <w:lang w:val="ro-RO"/>
        </w:rPr>
        <w:t>B.</w:t>
      </w:r>
      <w:r w:rsidRPr="002F604B">
        <w:rPr>
          <w:lang w:val="ro-RO"/>
        </w:rPr>
        <w:tab/>
        <w:t xml:space="preserve">CONDIŢII </w:t>
      </w:r>
      <w:r w:rsidR="005E4BC8" w:rsidRPr="002F604B">
        <w:rPr>
          <w:lang w:val="ro-RO"/>
        </w:rPr>
        <w:t>SAU RESTRICŢII PRIVIND FURNIZAREA ŞI UTILIZAREA</w:t>
      </w:r>
    </w:p>
    <w:p w:rsidR="005E4BC8" w:rsidRPr="002F604B" w:rsidRDefault="005E4BC8" w:rsidP="002F604B">
      <w:pPr>
        <w:pStyle w:val="EMEABodyText"/>
        <w:rPr>
          <w:lang w:val="ro-RO"/>
        </w:rPr>
      </w:pPr>
    </w:p>
    <w:p w:rsidR="005E4BC8" w:rsidRPr="002F604B" w:rsidRDefault="005E4BC8" w:rsidP="002F604B">
      <w:pPr>
        <w:pStyle w:val="EMEAHeading1"/>
        <w:ind w:left="1650"/>
        <w:rPr>
          <w:lang w:val="ro-RO"/>
        </w:rPr>
      </w:pPr>
      <w:r w:rsidRPr="002F604B">
        <w:rPr>
          <w:lang w:val="ro-RO"/>
        </w:rPr>
        <w:t>C.</w:t>
      </w:r>
      <w:r w:rsidRPr="002F604B">
        <w:rPr>
          <w:lang w:val="ro-RO"/>
        </w:rPr>
        <w:tab/>
      </w:r>
      <w:r w:rsidRPr="005E4BC8">
        <w:rPr>
          <w:lang w:val="ro-RO"/>
        </w:rPr>
        <w:t>ALTE CONDIŢII ŞI CERINŢE ALE AUTORIZAŢIEI DE PUNERE PE PIAŢĂ</w:t>
      </w:r>
    </w:p>
    <w:p w:rsidR="005E4BC8" w:rsidRPr="002F604B" w:rsidRDefault="005E4BC8" w:rsidP="002F604B">
      <w:pPr>
        <w:pStyle w:val="EMEABodyText"/>
        <w:rPr>
          <w:lang w:val="ro-RO"/>
        </w:rPr>
      </w:pPr>
    </w:p>
    <w:p w:rsidR="005E4BC8" w:rsidRPr="002F604B" w:rsidRDefault="005E4BC8" w:rsidP="002F604B">
      <w:pPr>
        <w:pStyle w:val="EMEAHeading1"/>
        <w:ind w:left="1650"/>
        <w:rPr>
          <w:lang w:val="ro-RO"/>
        </w:rPr>
      </w:pPr>
      <w:r w:rsidRPr="002F604B">
        <w:rPr>
          <w:lang w:val="ro-RO"/>
        </w:rPr>
        <w:t>D.</w:t>
      </w:r>
      <w:r w:rsidRPr="002F604B">
        <w:rPr>
          <w:lang w:val="ro-RO"/>
        </w:rPr>
        <w:tab/>
        <w:t>CONDIŢII SAU RESTRICŢII PRIVIND UTILIZAREA SIGURĂ ŞI EFICACE A MEDICAMENTULUI</w:t>
      </w:r>
    </w:p>
    <w:p w:rsidR="005E4BC8" w:rsidRPr="00416C8F" w:rsidRDefault="005E4BC8" w:rsidP="002F604B">
      <w:pPr>
        <w:pStyle w:val="EMEABodyText"/>
        <w:rPr>
          <w:lang w:val="fr-BE"/>
        </w:rPr>
      </w:pPr>
    </w:p>
    <w:p w:rsidR="005E4BC8" w:rsidRPr="002F604B" w:rsidRDefault="00A2096F" w:rsidP="00BD50D3">
      <w:pPr>
        <w:pStyle w:val="EMA2"/>
        <w:rPr>
          <w:lang w:val="ro-RO"/>
        </w:rPr>
      </w:pPr>
      <w:r w:rsidRPr="00416C8F">
        <w:br w:type="page"/>
      </w:r>
    </w:p>
    <w:p w:rsidR="00A2096F" w:rsidRPr="002F604B" w:rsidRDefault="00A2096F" w:rsidP="00BD50D3">
      <w:pPr>
        <w:pStyle w:val="EMA2"/>
        <w:rPr>
          <w:lang w:val="ro-RO"/>
        </w:rPr>
      </w:pPr>
      <w:r w:rsidRPr="002F604B">
        <w:rPr>
          <w:lang w:val="ro-RO"/>
        </w:rPr>
        <w:t>A.</w:t>
      </w:r>
      <w:r w:rsidRPr="002F604B">
        <w:rPr>
          <w:lang w:val="ro-RO"/>
        </w:rPr>
        <w:tab/>
        <w:t>FABRICA</w:t>
      </w:r>
      <w:r w:rsidR="005E4BC8" w:rsidRPr="002F604B">
        <w:rPr>
          <w:lang w:val="ro-RO"/>
        </w:rPr>
        <w:t>N</w:t>
      </w:r>
      <w:r w:rsidRPr="002F604B">
        <w:rPr>
          <w:lang w:val="ro-RO"/>
        </w:rPr>
        <w:t>ŢI</w:t>
      </w:r>
      <w:r w:rsidR="005E4BC8" w:rsidRPr="002F604B">
        <w:rPr>
          <w:lang w:val="ro-RO"/>
        </w:rPr>
        <w:t>I</w:t>
      </w:r>
      <w:r w:rsidRPr="002F604B">
        <w:rPr>
          <w:lang w:val="ro-RO"/>
        </w:rPr>
        <w:t xml:space="preserve"> RESPONSABILI PENTRU ELIBERAREA SERIEI</w:t>
      </w:r>
    </w:p>
    <w:p w:rsidR="00A2096F" w:rsidRPr="002F604B" w:rsidRDefault="00A2096F">
      <w:pPr>
        <w:pStyle w:val="EMEABodyText"/>
        <w:rPr>
          <w:lang w:val="ro-RO"/>
        </w:rPr>
      </w:pPr>
    </w:p>
    <w:p w:rsidR="00A2096F" w:rsidRPr="002F604B" w:rsidRDefault="00A2096F" w:rsidP="00A2096F">
      <w:pPr>
        <w:pStyle w:val="EMEABodyText"/>
        <w:rPr>
          <w:u w:val="single"/>
          <w:lang w:val="ro-RO"/>
        </w:rPr>
      </w:pPr>
      <w:r w:rsidRPr="002F604B">
        <w:rPr>
          <w:u w:val="single"/>
          <w:lang w:val="ro-RO"/>
        </w:rPr>
        <w:t>Numele şi adresa fabricanţilor responsabili pentru eliberarea seriei</w:t>
      </w:r>
    </w:p>
    <w:p w:rsidR="00A2096F" w:rsidRPr="002F604B" w:rsidRDefault="00A2096F">
      <w:pPr>
        <w:pStyle w:val="EMEABodyText"/>
        <w:rPr>
          <w:lang w:val="ro-RO"/>
        </w:rPr>
      </w:pPr>
    </w:p>
    <w:p w:rsidR="00A2096F" w:rsidRPr="002F604B" w:rsidRDefault="00A2096F">
      <w:pPr>
        <w:pStyle w:val="EMEAAddress"/>
        <w:rPr>
          <w:lang w:val="ro-RO"/>
        </w:rPr>
      </w:pPr>
      <w:r w:rsidRPr="002F604B">
        <w:rPr>
          <w:lang w:val="ro-RO"/>
        </w:rPr>
        <w:t>Sanofi Winthrop Industrie</w:t>
      </w:r>
      <w:r w:rsidRPr="002F604B">
        <w:rPr>
          <w:lang w:val="ro-RO"/>
        </w:rPr>
        <w:br/>
        <w:t>1 rue de la Vierge</w:t>
      </w:r>
      <w:r w:rsidRPr="002F604B">
        <w:rPr>
          <w:lang w:val="ro-RO"/>
        </w:rPr>
        <w:br/>
        <w:t>Ambarès &amp; Lagrave</w:t>
      </w:r>
      <w:r w:rsidRPr="002F604B">
        <w:rPr>
          <w:lang w:val="ro-RO"/>
        </w:rPr>
        <w:br/>
        <w:t>F</w:t>
      </w:r>
      <w:r w:rsidR="005E4BC8" w:rsidRPr="002F604B">
        <w:rPr>
          <w:lang w:val="ro-RO"/>
        </w:rPr>
        <w:t>-</w:t>
      </w:r>
      <w:r w:rsidRPr="002F604B">
        <w:rPr>
          <w:lang w:val="ro-RO"/>
        </w:rPr>
        <w:t>33565 Carbon Blanc Cedex</w:t>
      </w:r>
      <w:r w:rsidRPr="002F604B">
        <w:rPr>
          <w:lang w:val="ro-RO"/>
        </w:rPr>
        <w:br/>
        <w:t>Franţa</w:t>
      </w:r>
    </w:p>
    <w:p w:rsidR="00A2096F" w:rsidRPr="002F604B" w:rsidRDefault="00A2096F">
      <w:pPr>
        <w:pStyle w:val="EMEABodyText"/>
        <w:rPr>
          <w:lang w:val="ro-RO"/>
        </w:rPr>
      </w:pPr>
    </w:p>
    <w:p w:rsidR="00A2096F" w:rsidRPr="002F604B" w:rsidRDefault="00A2096F">
      <w:pPr>
        <w:pStyle w:val="EMEAAddress"/>
        <w:rPr>
          <w:lang w:val="ro-RO"/>
        </w:rPr>
      </w:pPr>
      <w:r w:rsidRPr="002F604B">
        <w:rPr>
          <w:lang w:val="ro-RO"/>
        </w:rPr>
        <w:t>Sanofi Winthrop Industrie</w:t>
      </w:r>
      <w:r w:rsidRPr="002F604B">
        <w:rPr>
          <w:lang w:val="ro-RO"/>
        </w:rPr>
        <w:br/>
        <w:t>30-36 Avenue Gustave Eiffel, BP 7166</w:t>
      </w:r>
      <w:r w:rsidRPr="002F604B">
        <w:rPr>
          <w:lang w:val="ro-RO"/>
        </w:rPr>
        <w:br/>
        <w:t>F-37071 Tours Cedex 2</w:t>
      </w:r>
      <w:r w:rsidRPr="002F604B">
        <w:rPr>
          <w:lang w:val="ro-RO"/>
        </w:rPr>
        <w:br/>
        <w:t>Franţa</w:t>
      </w:r>
    </w:p>
    <w:p w:rsidR="00A2096F" w:rsidRPr="002F604B" w:rsidRDefault="00A2096F">
      <w:pPr>
        <w:pStyle w:val="EMEABodyText"/>
        <w:rPr>
          <w:lang w:val="ro-RO"/>
        </w:rPr>
      </w:pPr>
    </w:p>
    <w:p w:rsidR="00A2096F" w:rsidRPr="002F604B" w:rsidRDefault="00A2096F">
      <w:pPr>
        <w:pStyle w:val="EMEAAddress"/>
        <w:rPr>
          <w:lang w:val="ro-RO"/>
        </w:rPr>
      </w:pPr>
      <w:r w:rsidRPr="002F604B">
        <w:rPr>
          <w:lang w:val="ro-RO"/>
        </w:rPr>
        <w:t>Chinoin Private Co. Ltd.</w:t>
      </w:r>
      <w:r w:rsidRPr="002F604B">
        <w:rPr>
          <w:lang w:val="ro-RO"/>
        </w:rPr>
        <w:br/>
        <w:t>Lévai u.5.</w:t>
      </w:r>
      <w:r w:rsidRPr="002F604B">
        <w:rPr>
          <w:lang w:val="ro-RO"/>
        </w:rPr>
        <w:br/>
        <w:t>2112 Veresegyhaz</w:t>
      </w:r>
      <w:r w:rsidRPr="002F604B">
        <w:rPr>
          <w:lang w:val="ro-RO"/>
        </w:rPr>
        <w:br/>
        <w:t>Ungaria</w:t>
      </w:r>
    </w:p>
    <w:p w:rsidR="00A2096F" w:rsidRPr="002F604B" w:rsidRDefault="00A2096F">
      <w:pPr>
        <w:pStyle w:val="EMEABodyText"/>
        <w:rPr>
          <w:lang w:val="ro-RO"/>
        </w:rPr>
      </w:pPr>
    </w:p>
    <w:p w:rsidR="00EC7463" w:rsidRPr="00416C8F" w:rsidRDefault="00EC7463" w:rsidP="00EC7463">
      <w:r w:rsidRPr="00416C8F">
        <w:t>Sanofi-Aventis, S.A.</w:t>
      </w:r>
    </w:p>
    <w:p w:rsidR="00EC7463" w:rsidRDefault="00EC7463" w:rsidP="00EC7463">
      <w:proofErr w:type="spellStart"/>
      <w:r>
        <w:t>Ctra</w:t>
      </w:r>
      <w:proofErr w:type="spellEnd"/>
      <w:r>
        <w:t xml:space="preserve">. C-35 (La </w:t>
      </w:r>
      <w:proofErr w:type="spellStart"/>
      <w:r>
        <w:t>Batlloria-Hostalric</w:t>
      </w:r>
      <w:proofErr w:type="spellEnd"/>
      <w:r>
        <w:t>), km. 63.09</w:t>
      </w:r>
    </w:p>
    <w:p w:rsidR="00EC7463" w:rsidRDefault="00EC7463" w:rsidP="00EC7463">
      <w:r>
        <w:t xml:space="preserve">17404 </w:t>
      </w:r>
      <w:proofErr w:type="spellStart"/>
      <w:r>
        <w:t>Riells</w:t>
      </w:r>
      <w:proofErr w:type="spellEnd"/>
      <w:r>
        <w:t xml:space="preserve"> </w:t>
      </w:r>
      <w:proofErr w:type="spellStart"/>
      <w:r>
        <w:t>i</w:t>
      </w:r>
      <w:proofErr w:type="spellEnd"/>
      <w:r>
        <w:t xml:space="preserve"> </w:t>
      </w:r>
      <w:proofErr w:type="spellStart"/>
      <w:r>
        <w:t>Viabrea</w:t>
      </w:r>
      <w:proofErr w:type="spellEnd"/>
      <w:r>
        <w:t xml:space="preserve"> (Girona)</w:t>
      </w:r>
    </w:p>
    <w:p w:rsidR="00EC7463" w:rsidRDefault="004E77F8" w:rsidP="00EC7463">
      <w:proofErr w:type="spellStart"/>
      <w:r>
        <w:t>Spania</w:t>
      </w:r>
      <w:proofErr w:type="spellEnd"/>
    </w:p>
    <w:p w:rsidR="00EC7463" w:rsidRDefault="00EC7463">
      <w:pPr>
        <w:pStyle w:val="EMEABodyText"/>
        <w:rPr>
          <w:szCs w:val="22"/>
          <w:lang w:val="ro-RO"/>
        </w:rPr>
      </w:pPr>
    </w:p>
    <w:p w:rsidR="00A2096F" w:rsidRPr="002F604B" w:rsidRDefault="00A2096F">
      <w:pPr>
        <w:pStyle w:val="EMEABodyText"/>
        <w:rPr>
          <w:lang w:val="ro-RO"/>
        </w:rPr>
      </w:pPr>
      <w:r w:rsidRPr="002F604B">
        <w:rPr>
          <w:szCs w:val="22"/>
          <w:lang w:val="ro-RO"/>
        </w:rPr>
        <w:t>Prospectul tipărit al medicamentului trebuie să menţioneze numele şi adresa fabricantului responsabil pentru eliberarea seriei respective.</w:t>
      </w:r>
    </w:p>
    <w:p w:rsidR="00A2096F" w:rsidRPr="002F604B" w:rsidRDefault="00A2096F" w:rsidP="00A2096F">
      <w:pPr>
        <w:pStyle w:val="EMEABodyText"/>
        <w:rPr>
          <w:lang w:val="ro-RO"/>
        </w:rPr>
      </w:pPr>
    </w:p>
    <w:p w:rsidR="00A2096F" w:rsidRPr="002F604B" w:rsidRDefault="00A2096F" w:rsidP="00A2096F">
      <w:pPr>
        <w:pStyle w:val="EMEABodyText"/>
        <w:rPr>
          <w:lang w:val="ro-RO"/>
        </w:rPr>
      </w:pPr>
    </w:p>
    <w:p w:rsidR="00A2096F" w:rsidRPr="002F604B" w:rsidRDefault="00A2096F" w:rsidP="00BD50D3">
      <w:pPr>
        <w:pStyle w:val="EMA2"/>
        <w:rPr>
          <w:lang w:val="ro-RO"/>
        </w:rPr>
      </w:pPr>
      <w:r w:rsidRPr="002F604B">
        <w:rPr>
          <w:lang w:val="ro-RO"/>
        </w:rPr>
        <w:t>B.</w:t>
      </w:r>
      <w:r w:rsidRPr="002F604B">
        <w:rPr>
          <w:lang w:val="ro-RO"/>
        </w:rPr>
        <w:tab/>
        <w:t xml:space="preserve">CONDIŢII </w:t>
      </w:r>
      <w:r w:rsidR="005E4BC8" w:rsidRPr="005E4BC8">
        <w:rPr>
          <w:lang w:val="ro-RO"/>
        </w:rPr>
        <w:t>SAU RESTRICŢII PRIVIND FURNIZAREA ŞI UTILIZAREA</w:t>
      </w:r>
    </w:p>
    <w:p w:rsidR="00A2096F" w:rsidRPr="002F604B" w:rsidRDefault="00A2096F" w:rsidP="00A2096F">
      <w:pPr>
        <w:pStyle w:val="EMEABodyText"/>
        <w:rPr>
          <w:lang w:val="ro-RO"/>
        </w:rPr>
      </w:pPr>
    </w:p>
    <w:p w:rsidR="00A2096F" w:rsidRPr="002F604B" w:rsidRDefault="00A2096F">
      <w:pPr>
        <w:pStyle w:val="EMEABodyText"/>
        <w:rPr>
          <w:lang w:val="ro-RO"/>
        </w:rPr>
      </w:pPr>
      <w:r w:rsidRPr="002F604B">
        <w:rPr>
          <w:szCs w:val="22"/>
          <w:lang w:val="ro-RO"/>
        </w:rPr>
        <w:t>Medicament elibera</w:t>
      </w:r>
      <w:r w:rsidR="005E4BC8">
        <w:rPr>
          <w:szCs w:val="22"/>
          <w:lang w:val="ro-RO"/>
        </w:rPr>
        <w:t>t</w:t>
      </w:r>
      <w:r w:rsidRPr="002F604B">
        <w:rPr>
          <w:szCs w:val="22"/>
          <w:lang w:val="ro-RO"/>
        </w:rPr>
        <w:t xml:space="preserve"> pe bază de prescripţie medicală.</w:t>
      </w:r>
    </w:p>
    <w:p w:rsidR="00A2096F" w:rsidRPr="002F604B" w:rsidRDefault="00A2096F">
      <w:pPr>
        <w:pStyle w:val="EMEABodyText"/>
        <w:rPr>
          <w:lang w:val="ro-RO"/>
        </w:rPr>
      </w:pPr>
    </w:p>
    <w:p w:rsidR="00A2096F" w:rsidRPr="002F604B" w:rsidRDefault="00A2096F">
      <w:pPr>
        <w:pStyle w:val="EMEABodyText"/>
        <w:rPr>
          <w:lang w:val="ro-RO"/>
        </w:rPr>
      </w:pPr>
    </w:p>
    <w:p w:rsidR="005E4BC8" w:rsidRPr="002F604B" w:rsidRDefault="005E4BC8" w:rsidP="002F604B">
      <w:pPr>
        <w:pStyle w:val="EMA2"/>
      </w:pPr>
      <w:r w:rsidRPr="002F604B">
        <w:t>C.</w:t>
      </w:r>
      <w:r w:rsidRPr="002F604B">
        <w:tab/>
        <w:t>ALTE CONDIŢII ŞI CERINŢE ALE AUTORIZAŢIEI DE PUNERE PE PIAŢĂ</w:t>
      </w:r>
    </w:p>
    <w:p w:rsidR="00A2096F" w:rsidRDefault="00A2096F">
      <w:pPr>
        <w:pStyle w:val="EMEABodyText"/>
        <w:rPr>
          <w:szCs w:val="22"/>
          <w:lang w:val="ro-RO"/>
        </w:rPr>
      </w:pPr>
    </w:p>
    <w:p w:rsidR="00FC292B" w:rsidRPr="002F604B" w:rsidRDefault="002242A9" w:rsidP="00FD3FA4">
      <w:pPr>
        <w:pStyle w:val="EMEABodyText"/>
        <w:numPr>
          <w:ilvl w:val="0"/>
          <w:numId w:val="17"/>
        </w:numPr>
        <w:ind w:left="567" w:hanging="567"/>
        <w:rPr>
          <w:b/>
          <w:szCs w:val="22"/>
          <w:lang w:val="ro-RO"/>
        </w:rPr>
      </w:pPr>
      <w:r w:rsidRPr="00BD01FA">
        <w:rPr>
          <w:b/>
          <w:szCs w:val="22"/>
          <w:lang w:val="ro-RO"/>
        </w:rPr>
        <w:t>Rapoartele periodice actualizate privind siguranţa</w:t>
      </w:r>
      <w:r w:rsidR="00F674F7">
        <w:rPr>
          <w:b/>
          <w:szCs w:val="22"/>
          <w:lang w:val="ro-RO"/>
        </w:rPr>
        <w:t xml:space="preserve"> (RPAS)</w:t>
      </w:r>
    </w:p>
    <w:p w:rsidR="00FC292B" w:rsidRDefault="00FC292B">
      <w:pPr>
        <w:pStyle w:val="EMEABodyText"/>
        <w:rPr>
          <w:szCs w:val="22"/>
          <w:lang w:val="ro-RO"/>
        </w:rPr>
      </w:pPr>
    </w:p>
    <w:p w:rsidR="005E4BC8" w:rsidRDefault="00F674F7">
      <w:pPr>
        <w:pStyle w:val="EMEABodyText"/>
        <w:rPr>
          <w:szCs w:val="22"/>
          <w:lang w:val="ro-RO"/>
        </w:rPr>
      </w:pPr>
      <w:r w:rsidRPr="00F674F7">
        <w:rPr>
          <w:szCs w:val="22"/>
          <w:lang w:val="ro-RO"/>
        </w:rPr>
        <w:t xml:space="preserve">Cerințele pentru depunerea RPAS pentru acest medicament sunt prezentate în </w:t>
      </w:r>
      <w:r w:rsidR="005E4BC8" w:rsidRPr="005E4BC8">
        <w:rPr>
          <w:szCs w:val="22"/>
          <w:lang w:val="ro-RO"/>
        </w:rPr>
        <w:t>lista de date de referin</w:t>
      </w:r>
      <w:r w:rsidR="007542EB">
        <w:rPr>
          <w:szCs w:val="22"/>
          <w:lang w:val="ro-RO"/>
        </w:rPr>
        <w:t>ţ</w:t>
      </w:r>
      <w:r w:rsidR="005E4BC8" w:rsidRPr="005E4BC8">
        <w:rPr>
          <w:szCs w:val="22"/>
          <w:lang w:val="ro-RO"/>
        </w:rPr>
        <w:t xml:space="preserve">ă </w:t>
      </w:r>
      <w:r w:rsidR="007542EB">
        <w:rPr>
          <w:szCs w:val="22"/>
          <w:lang w:val="ro-RO"/>
        </w:rPr>
        <w:t>ş</w:t>
      </w:r>
      <w:r w:rsidR="005E4BC8" w:rsidRPr="005E4BC8">
        <w:rPr>
          <w:szCs w:val="22"/>
          <w:lang w:val="ro-RO"/>
        </w:rPr>
        <w:t>i frecven</w:t>
      </w:r>
      <w:r w:rsidR="007542EB">
        <w:rPr>
          <w:szCs w:val="22"/>
          <w:lang w:val="ro-RO"/>
        </w:rPr>
        <w:t>ţ</w:t>
      </w:r>
      <w:r w:rsidR="005E4BC8" w:rsidRPr="005E4BC8">
        <w:rPr>
          <w:szCs w:val="22"/>
          <w:lang w:val="ro-RO"/>
        </w:rPr>
        <w:t>e de transmitere la nivelul Uniunii (lista EURD)</w:t>
      </w:r>
      <w:r>
        <w:rPr>
          <w:szCs w:val="22"/>
          <w:lang w:val="ro-RO"/>
        </w:rPr>
        <w:t>,</w:t>
      </w:r>
      <w:r w:rsidR="005E4BC8" w:rsidRPr="005E4BC8">
        <w:rPr>
          <w:szCs w:val="22"/>
          <w:lang w:val="ro-RO"/>
        </w:rPr>
        <w:t xml:space="preserve"> menţionată la articolul 10</w:t>
      </w:r>
      <w:r w:rsidR="005E4BC8">
        <w:rPr>
          <w:szCs w:val="22"/>
          <w:lang w:val="ro-RO"/>
        </w:rPr>
        <w:t xml:space="preserve">7c alineatul (7) din Directiva </w:t>
      </w:r>
      <w:r w:rsidR="005E4BC8" w:rsidRPr="005E4BC8">
        <w:rPr>
          <w:szCs w:val="22"/>
          <w:lang w:val="ro-RO"/>
        </w:rPr>
        <w:t xml:space="preserve">2001/83/CE şi </w:t>
      </w:r>
      <w:r w:rsidRPr="00F674F7">
        <w:rPr>
          <w:szCs w:val="22"/>
          <w:lang w:val="ro-RO"/>
        </w:rPr>
        <w:t xml:space="preserve">orice actualizări ulterioare ale acesteia </w:t>
      </w:r>
      <w:r w:rsidR="005E4BC8" w:rsidRPr="005E4BC8">
        <w:rPr>
          <w:szCs w:val="22"/>
          <w:lang w:val="ro-RO"/>
        </w:rPr>
        <w:t>publicată pe portalul web european privind medicamentele.</w:t>
      </w:r>
    </w:p>
    <w:p w:rsidR="005E4BC8" w:rsidRDefault="005E4BC8">
      <w:pPr>
        <w:pStyle w:val="EMEABodyText"/>
        <w:rPr>
          <w:szCs w:val="22"/>
          <w:lang w:val="ro-RO"/>
        </w:rPr>
      </w:pPr>
    </w:p>
    <w:p w:rsidR="005E4BC8" w:rsidRPr="002F604B" w:rsidRDefault="005E4BC8">
      <w:pPr>
        <w:pStyle w:val="EMEABodyText"/>
        <w:rPr>
          <w:szCs w:val="22"/>
          <w:lang w:val="ro-RO"/>
        </w:rPr>
      </w:pPr>
    </w:p>
    <w:p w:rsidR="007542EB" w:rsidRPr="002F604B" w:rsidRDefault="007542EB" w:rsidP="002F604B">
      <w:pPr>
        <w:pStyle w:val="EMA2"/>
        <w:rPr>
          <w:szCs w:val="22"/>
        </w:rPr>
      </w:pPr>
      <w:r w:rsidRPr="002F604B">
        <w:rPr>
          <w:szCs w:val="22"/>
        </w:rPr>
        <w:t>D.</w:t>
      </w:r>
      <w:r w:rsidRPr="002F604B">
        <w:rPr>
          <w:szCs w:val="22"/>
        </w:rPr>
        <w:tab/>
        <w:t>CONDIŢII SAU RESTRICŢII CU PRIVIRE LA UTILIZAREA SIGURĂ ŞI EFICACE A MEDICAMENTULUI</w:t>
      </w:r>
    </w:p>
    <w:p w:rsidR="007542EB" w:rsidRPr="002F604B" w:rsidRDefault="007542EB" w:rsidP="00A2096F">
      <w:pPr>
        <w:pStyle w:val="EMEABodyText"/>
        <w:rPr>
          <w:szCs w:val="22"/>
          <w:lang w:val="ro-RO"/>
        </w:rPr>
      </w:pPr>
    </w:p>
    <w:p w:rsidR="00E1398C" w:rsidRPr="002F604B" w:rsidRDefault="007542EB" w:rsidP="00FD3FA4">
      <w:pPr>
        <w:pStyle w:val="EMEABodyText"/>
        <w:numPr>
          <w:ilvl w:val="0"/>
          <w:numId w:val="16"/>
        </w:numPr>
        <w:ind w:left="567" w:hanging="567"/>
        <w:rPr>
          <w:b/>
          <w:lang w:val="ro-RO"/>
        </w:rPr>
      </w:pPr>
      <w:r w:rsidRPr="002F604B">
        <w:rPr>
          <w:b/>
          <w:lang w:val="ro-RO"/>
        </w:rPr>
        <w:t>Planul de management al riscului (PMR)</w:t>
      </w:r>
    </w:p>
    <w:p w:rsidR="007542EB" w:rsidRDefault="007542EB">
      <w:pPr>
        <w:pStyle w:val="EMEABodyText"/>
      </w:pPr>
    </w:p>
    <w:p w:rsidR="007542EB" w:rsidRPr="00B42CD9" w:rsidRDefault="007542EB">
      <w:pPr>
        <w:pStyle w:val="EMEABodyText"/>
        <w:rPr>
          <w:lang w:val="ro-RO"/>
        </w:rPr>
      </w:pPr>
      <w:r>
        <w:t xml:space="preserve">Nu </w:t>
      </w:r>
      <w:proofErr w:type="spellStart"/>
      <w:r>
        <w:t>este</w:t>
      </w:r>
      <w:proofErr w:type="spellEnd"/>
      <w:r>
        <w:t xml:space="preserve"> </w:t>
      </w:r>
      <w:proofErr w:type="spellStart"/>
      <w:r>
        <w:t>cazul</w:t>
      </w:r>
      <w:proofErr w:type="spellEnd"/>
      <w:r>
        <w:t>.</w:t>
      </w:r>
    </w:p>
    <w:p w:rsidR="00E318E7" w:rsidRPr="00B42CD9" w:rsidRDefault="00E318E7">
      <w:pPr>
        <w:pStyle w:val="EMEABodyText"/>
        <w:rPr>
          <w:lang w:val="ro-RO"/>
        </w:rPr>
      </w:pPr>
    </w:p>
    <w:p w:rsidR="00E318E7" w:rsidRPr="00B42CD9" w:rsidRDefault="00E318E7">
      <w:pPr>
        <w:pStyle w:val="EMEABodyText"/>
        <w:rPr>
          <w:lang w:val="ro-RO"/>
        </w:rPr>
      </w:pPr>
    </w:p>
    <w:p w:rsidR="00E318E7" w:rsidRDefault="00E318E7">
      <w:pPr>
        <w:pStyle w:val="EMEABodyText"/>
      </w:pPr>
    </w:p>
    <w:p w:rsidR="00E1398C" w:rsidRPr="002F604B" w:rsidRDefault="00E1398C">
      <w:pPr>
        <w:pStyle w:val="EMEABodyText"/>
        <w:rPr>
          <w:lang w:val="ro-RO"/>
        </w:rPr>
      </w:pPr>
      <w:r w:rsidRPr="00A8005C">
        <w:br w:type="page"/>
      </w: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Title"/>
        <w:rPr>
          <w:lang w:val="ro-RO"/>
        </w:rPr>
      </w:pPr>
      <w:r w:rsidRPr="002F604B">
        <w:rPr>
          <w:lang w:val="ro-RO"/>
        </w:rPr>
        <w:t>ANEXA III</w:t>
      </w:r>
    </w:p>
    <w:p w:rsidR="00E1398C" w:rsidRPr="002F604B" w:rsidRDefault="00E1398C">
      <w:pPr>
        <w:pStyle w:val="EMEABodyText"/>
        <w:rPr>
          <w:lang w:val="ro-RO"/>
        </w:rPr>
      </w:pPr>
    </w:p>
    <w:p w:rsidR="00E1398C" w:rsidRPr="002F604B" w:rsidRDefault="00E1398C">
      <w:pPr>
        <w:pStyle w:val="EMEATitle"/>
        <w:rPr>
          <w:szCs w:val="22"/>
          <w:lang w:val="ro-RO"/>
        </w:rPr>
      </w:pPr>
      <w:r w:rsidRPr="002F604B">
        <w:rPr>
          <w:szCs w:val="22"/>
          <w:lang w:val="ro-RO"/>
        </w:rPr>
        <w:t>ETICHETAREA ŞI PROSPECTUL</w:t>
      </w:r>
    </w:p>
    <w:p w:rsidR="00E1398C" w:rsidRPr="002F604B" w:rsidRDefault="00E1398C">
      <w:pPr>
        <w:pStyle w:val="EMEABodyText"/>
        <w:rPr>
          <w:lang w:val="ro-RO"/>
        </w:rPr>
      </w:pPr>
      <w:r w:rsidRPr="002F604B">
        <w:rPr>
          <w:lang w:val="ro-RO"/>
        </w:rPr>
        <w:br w:type="page"/>
      </w: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805F49" w:rsidP="00BD50D3">
      <w:pPr>
        <w:pStyle w:val="EMA1"/>
        <w:rPr>
          <w:lang w:val="ro-RO"/>
        </w:rPr>
      </w:pPr>
      <w:r w:rsidRPr="002F604B">
        <w:rPr>
          <w:lang w:val="ro-RO"/>
        </w:rPr>
        <w:t xml:space="preserve">A. </w:t>
      </w:r>
      <w:r w:rsidR="00E1398C" w:rsidRPr="002F604B">
        <w:rPr>
          <w:lang w:val="ro-RO"/>
        </w:rPr>
        <w:t>ETICHETAREA</w:t>
      </w:r>
    </w:p>
    <w:p w:rsidR="00E1398C" w:rsidRPr="002F604B" w:rsidRDefault="00E1398C">
      <w:pPr>
        <w:pStyle w:val="EMEABodyText"/>
        <w:rPr>
          <w:lang w:val="ro-RO"/>
        </w:rPr>
      </w:pPr>
    </w:p>
    <w:p w:rsidR="00A2096F" w:rsidRPr="002F604B" w:rsidRDefault="00E1398C" w:rsidP="00A2096F">
      <w:pPr>
        <w:pStyle w:val="EMEATitlePAC"/>
        <w:rPr>
          <w:lang w:val="ro-RO"/>
        </w:rPr>
      </w:pPr>
      <w:r w:rsidRPr="002F604B">
        <w:rPr>
          <w:lang w:val="ro-RO"/>
        </w:rPr>
        <w:br w:type="page"/>
      </w:r>
      <w:r w:rsidR="00A2096F" w:rsidRPr="002F604B">
        <w:rPr>
          <w:lang w:val="ro-RO"/>
        </w:rPr>
        <w:t xml:space="preserve">INFORMAŢII CARE TREBUIE SĂ APARĂ PE AMBALAJUL SECUNDAR </w:t>
      </w:r>
    </w:p>
    <w:p w:rsidR="00A2096F" w:rsidRPr="002F604B" w:rsidRDefault="00A2096F" w:rsidP="00A2096F">
      <w:pPr>
        <w:pStyle w:val="EMEATitlePAC"/>
        <w:rPr>
          <w:lang w:val="ro-RO"/>
        </w:rPr>
      </w:pPr>
    </w:p>
    <w:p w:rsidR="00A2096F" w:rsidRPr="002F604B" w:rsidRDefault="00A2096F" w:rsidP="00A2096F">
      <w:pPr>
        <w:pStyle w:val="EMEATitlePAC"/>
        <w:rPr>
          <w:lang w:val="ro-RO"/>
        </w:rPr>
      </w:pPr>
      <w:r w:rsidRPr="002F604B">
        <w:rPr>
          <w:lang w:val="ro-RO"/>
        </w:rPr>
        <w:t>CUTIE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w:t>
      </w:r>
      <w:r w:rsidRPr="002F604B">
        <w:rPr>
          <w:lang w:val="ro-RO"/>
        </w:rPr>
        <w:tab/>
        <w:t>DENUMIREA COMERCIALĂ A MEDICAMENTULUI</w:t>
      </w:r>
    </w:p>
    <w:p w:rsidR="00A2096F" w:rsidRPr="002F604B" w:rsidRDefault="00A2096F">
      <w:pPr>
        <w:pStyle w:val="EMEABodyText"/>
        <w:rPr>
          <w:lang w:val="ro-RO"/>
        </w:rPr>
      </w:pPr>
    </w:p>
    <w:p w:rsidR="00A2096F" w:rsidRPr="002F604B" w:rsidRDefault="00A2096F">
      <w:pPr>
        <w:pStyle w:val="EMEABodyText"/>
        <w:rPr>
          <w:lang w:val="ro-RO"/>
        </w:rPr>
      </w:pPr>
      <w:r w:rsidRPr="002F604B">
        <w:rPr>
          <w:lang w:val="ro-RO"/>
        </w:rPr>
        <w:t>Aprovel 75 mg comprimate</w:t>
      </w:r>
    </w:p>
    <w:p w:rsidR="00A2096F" w:rsidRPr="002F604B" w:rsidRDefault="00A2096F">
      <w:pPr>
        <w:pStyle w:val="EMEABodyText"/>
        <w:rPr>
          <w:lang w:val="ro-RO"/>
        </w:rPr>
      </w:pPr>
      <w:r w:rsidRPr="002F604B">
        <w:rPr>
          <w:lang w:val="ro-RO"/>
        </w:rPr>
        <w:t>irbesartan</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2.</w:t>
      </w:r>
      <w:r w:rsidRPr="002F604B">
        <w:rPr>
          <w:lang w:val="ro-RO"/>
        </w:rPr>
        <w:tab/>
        <w:t>DECLARAREA SUBSTANŢEI(LOR) ACTIVE</w:t>
      </w:r>
    </w:p>
    <w:p w:rsidR="00A2096F" w:rsidRPr="002F604B" w:rsidRDefault="00A2096F">
      <w:pPr>
        <w:pStyle w:val="EMEABodyText"/>
        <w:keepNext/>
        <w:rPr>
          <w:lang w:val="ro-RO"/>
        </w:rPr>
      </w:pPr>
    </w:p>
    <w:p w:rsidR="00A2096F" w:rsidRPr="002F604B" w:rsidRDefault="00A2096F">
      <w:pPr>
        <w:pStyle w:val="EMEABodyText"/>
        <w:keepNext/>
        <w:rPr>
          <w:lang w:val="ro-RO"/>
        </w:rPr>
      </w:pPr>
      <w:r w:rsidRPr="002F604B">
        <w:rPr>
          <w:lang w:val="ro-RO"/>
        </w:rPr>
        <w:t>Fiecare comprimat conţine: irbesartan 75 mg</w:t>
      </w:r>
      <w:r w:rsidR="007D29E9" w:rsidRPr="002F604B">
        <w:rPr>
          <w:lang w:val="ro-RO"/>
        </w:rPr>
        <w:t>.</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3.</w:t>
      </w:r>
      <w:r w:rsidRPr="002F604B">
        <w:rPr>
          <w:lang w:val="ro-RO"/>
        </w:rPr>
        <w:tab/>
        <w:t>LISTA EXCIPIENŢILOR</w:t>
      </w:r>
    </w:p>
    <w:p w:rsidR="00A2096F" w:rsidRPr="002F604B" w:rsidRDefault="00A2096F">
      <w:pPr>
        <w:pStyle w:val="EMEABodyText"/>
        <w:keepNext/>
        <w:rPr>
          <w:lang w:val="ro-RO"/>
        </w:rPr>
      </w:pPr>
    </w:p>
    <w:p w:rsidR="00A2096F" w:rsidRPr="002F604B" w:rsidRDefault="00A2096F">
      <w:pPr>
        <w:pStyle w:val="EMEABodyText"/>
        <w:keepNext/>
        <w:rPr>
          <w:lang w:val="ro-RO"/>
        </w:rPr>
      </w:pPr>
      <w:r w:rsidRPr="002F604B">
        <w:rPr>
          <w:lang w:val="ro-RO"/>
        </w:rPr>
        <w:t xml:space="preserve">Excipienţi: conţine </w:t>
      </w:r>
      <w:r w:rsidR="007D29E9" w:rsidRPr="002F604B">
        <w:rPr>
          <w:lang w:val="ro-RO"/>
        </w:rPr>
        <w:t>şi</w:t>
      </w:r>
      <w:r w:rsidRPr="002F604B">
        <w:rPr>
          <w:lang w:val="ro-RO"/>
        </w:rPr>
        <w:t xml:space="preserve"> lactoză monohidrat.</w:t>
      </w:r>
      <w:r w:rsidR="003E4990">
        <w:rPr>
          <w:lang w:val="ro-RO"/>
        </w:rPr>
        <w:t xml:space="preserve"> Vezi prospectul pentru informații suplimentare.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4.</w:t>
      </w:r>
      <w:r w:rsidRPr="002F604B">
        <w:rPr>
          <w:lang w:val="ro-RO"/>
        </w:rPr>
        <w:tab/>
        <w:t>FORMA FARMACEUTICĂ ŞI CONŢINUTUL</w:t>
      </w:r>
    </w:p>
    <w:p w:rsidR="00A2096F" w:rsidRPr="002F604B" w:rsidRDefault="00A2096F">
      <w:pPr>
        <w:pStyle w:val="EMEABodyText"/>
        <w:keepNext/>
        <w:rPr>
          <w:lang w:val="ro-RO"/>
        </w:rPr>
      </w:pPr>
    </w:p>
    <w:p w:rsidR="00A2096F" w:rsidRPr="002F604B" w:rsidRDefault="00A2096F">
      <w:pPr>
        <w:pStyle w:val="EMEABodyText"/>
        <w:keepNext/>
        <w:rPr>
          <w:lang w:val="ro-RO"/>
        </w:rPr>
      </w:pPr>
      <w:r w:rsidRPr="002F604B">
        <w:rPr>
          <w:lang w:val="ro-RO"/>
        </w:rPr>
        <w:t>14 comprimate</w:t>
      </w:r>
    </w:p>
    <w:p w:rsidR="00A2096F" w:rsidRPr="002F604B" w:rsidRDefault="00A2096F">
      <w:pPr>
        <w:pStyle w:val="EMEABodyText"/>
        <w:rPr>
          <w:lang w:val="ro-RO"/>
        </w:rPr>
      </w:pPr>
      <w:r w:rsidRPr="002F604B">
        <w:rPr>
          <w:lang w:val="ro-RO"/>
        </w:rPr>
        <w:t>28 comprimate</w:t>
      </w:r>
    </w:p>
    <w:p w:rsidR="00A2096F" w:rsidRPr="002F604B" w:rsidRDefault="00A2096F">
      <w:pPr>
        <w:pStyle w:val="EMEABodyText"/>
        <w:rPr>
          <w:lang w:val="ro-RO"/>
        </w:rPr>
      </w:pPr>
      <w:r w:rsidRPr="002F604B">
        <w:rPr>
          <w:lang w:val="ro-RO"/>
        </w:rPr>
        <w:t>56 comprimate</w:t>
      </w:r>
    </w:p>
    <w:p w:rsidR="00A2096F" w:rsidRPr="002F604B" w:rsidRDefault="00A2096F">
      <w:pPr>
        <w:pStyle w:val="EMEABodyText"/>
        <w:rPr>
          <w:lang w:val="ro-RO"/>
        </w:rPr>
      </w:pPr>
      <w:r w:rsidRPr="002F604B">
        <w:rPr>
          <w:lang w:val="ro-RO"/>
        </w:rPr>
        <w:t>56 x 1 comprimat</w:t>
      </w:r>
    </w:p>
    <w:p w:rsidR="00A2096F" w:rsidRPr="002F604B" w:rsidRDefault="00A2096F">
      <w:pPr>
        <w:pStyle w:val="EMEABodyText"/>
        <w:rPr>
          <w:lang w:val="ro-RO"/>
        </w:rPr>
      </w:pPr>
      <w:r w:rsidRPr="002F604B">
        <w:rPr>
          <w:lang w:val="ro-RO"/>
        </w:rPr>
        <w:t>98 comprimate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5.</w:t>
      </w:r>
      <w:r w:rsidRPr="002F604B">
        <w:rPr>
          <w:lang w:val="ro-RO"/>
        </w:rPr>
        <w:tab/>
        <w:t>MODUL ŞI CALEA(CĂILE) DE ADMINISTRARE</w:t>
      </w:r>
    </w:p>
    <w:p w:rsidR="00A2096F" w:rsidRPr="002F604B" w:rsidRDefault="00A2096F">
      <w:pPr>
        <w:pStyle w:val="EMEABodyText"/>
        <w:rPr>
          <w:lang w:val="ro-RO"/>
        </w:rPr>
      </w:pPr>
    </w:p>
    <w:p w:rsidR="007D29E9" w:rsidRPr="002F604B" w:rsidRDefault="007D29E9">
      <w:pPr>
        <w:pStyle w:val="EMEABodyText"/>
        <w:rPr>
          <w:lang w:val="ro-RO"/>
        </w:rPr>
      </w:pPr>
      <w:r w:rsidRPr="002F604B">
        <w:rPr>
          <w:lang w:val="ro-RO"/>
        </w:rPr>
        <w:t>Administrare o</w:t>
      </w:r>
      <w:r w:rsidR="00A2096F" w:rsidRPr="002F604B">
        <w:rPr>
          <w:lang w:val="ro-RO"/>
        </w:rPr>
        <w:t>rală</w:t>
      </w:r>
    </w:p>
    <w:p w:rsidR="00A2096F" w:rsidRPr="002F604B" w:rsidRDefault="00A2096F">
      <w:pPr>
        <w:pStyle w:val="EMEABodyText"/>
        <w:rPr>
          <w:lang w:val="ro-RO"/>
        </w:rPr>
      </w:pPr>
      <w:r w:rsidRPr="002F604B">
        <w:rPr>
          <w:szCs w:val="22"/>
          <w:lang w:val="ro-RO"/>
        </w:rPr>
        <w:t>A se citi prospectul înainte de utilizare.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ind w:left="600" w:hanging="600"/>
        <w:rPr>
          <w:lang w:val="ro-RO"/>
        </w:rPr>
      </w:pPr>
      <w:r w:rsidRPr="002F604B">
        <w:rPr>
          <w:lang w:val="ro-RO"/>
        </w:rPr>
        <w:t>6.</w:t>
      </w:r>
      <w:r w:rsidRPr="002F604B">
        <w:rPr>
          <w:lang w:val="ro-RO"/>
        </w:rPr>
        <w:tab/>
        <w:t xml:space="preserve">ATENŢIONARE SPECIALĂ PRIVIND FAPTUL CĂ MEDICAMENTUL NU TREBUIE PĂSTRAT LA </w:t>
      </w:r>
      <w:r w:rsidR="007D29E9" w:rsidRPr="002F604B">
        <w:rPr>
          <w:lang w:val="ro-RO"/>
        </w:rPr>
        <w:t xml:space="preserve">VEDEREA </w:t>
      </w:r>
      <w:r w:rsidRPr="002F604B">
        <w:rPr>
          <w:lang w:val="ro-RO"/>
        </w:rPr>
        <w:t xml:space="preserve">ŞI </w:t>
      </w:r>
      <w:r w:rsidR="007D29E9" w:rsidRPr="002F604B">
        <w:rPr>
          <w:lang w:val="ro-RO"/>
        </w:rPr>
        <w:t xml:space="preserve">ÎNDEMÂNA </w:t>
      </w:r>
      <w:r w:rsidRPr="002F604B">
        <w:rPr>
          <w:lang w:val="ro-RO"/>
        </w:rPr>
        <w:t>COPIILOR</w:t>
      </w:r>
    </w:p>
    <w:p w:rsidR="00A2096F" w:rsidRPr="002F604B" w:rsidRDefault="00A2096F">
      <w:pPr>
        <w:pStyle w:val="EMEABodyText"/>
        <w:keepNext/>
        <w:rPr>
          <w:lang w:val="ro-RO"/>
        </w:rPr>
      </w:pPr>
    </w:p>
    <w:p w:rsidR="00A2096F" w:rsidRPr="002F604B" w:rsidRDefault="00A2096F">
      <w:pPr>
        <w:pStyle w:val="EMEABodyText"/>
        <w:keepNext/>
        <w:rPr>
          <w:lang w:val="ro-RO"/>
        </w:rPr>
      </w:pPr>
      <w:r w:rsidRPr="002F604B">
        <w:rPr>
          <w:szCs w:val="22"/>
          <w:lang w:val="ro-RO"/>
        </w:rPr>
        <w:t xml:space="preserve">A nu se lăsa la </w:t>
      </w:r>
      <w:r w:rsidR="007D29E9" w:rsidRPr="002F604B">
        <w:rPr>
          <w:szCs w:val="22"/>
          <w:lang w:val="ro-RO"/>
        </w:rPr>
        <w:t xml:space="preserve">vederea şi </w:t>
      </w:r>
      <w:r w:rsidRPr="002F604B">
        <w:rPr>
          <w:szCs w:val="22"/>
          <w:lang w:val="ro-RO"/>
        </w:rPr>
        <w:t>îndemâna copiilor.</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7.</w:t>
      </w:r>
      <w:r w:rsidRPr="002F604B">
        <w:rPr>
          <w:lang w:val="ro-RO"/>
        </w:rPr>
        <w:tab/>
        <w:t>ALTĂ(E) ATENŢIONARE(ĂRI) SPECIALĂ(E), DACĂ ESTE(SUNT) NECESARĂ(E)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8.</w:t>
      </w:r>
      <w:r w:rsidRPr="002F604B">
        <w:rPr>
          <w:lang w:val="ro-RO"/>
        </w:rPr>
        <w:tab/>
        <w:t>DATA DE EXPIRARE</w:t>
      </w:r>
    </w:p>
    <w:p w:rsidR="00A2096F" w:rsidRPr="002F604B" w:rsidRDefault="00A2096F">
      <w:pPr>
        <w:pStyle w:val="EMEABodyText"/>
        <w:keepNext/>
        <w:rPr>
          <w:lang w:val="ro-RO"/>
        </w:rPr>
      </w:pPr>
    </w:p>
    <w:p w:rsidR="00A2096F" w:rsidRPr="002F604B" w:rsidRDefault="00A2096F">
      <w:pPr>
        <w:pStyle w:val="EMEABodyText"/>
        <w:keepNext/>
        <w:rPr>
          <w:i/>
          <w:lang w:val="ro-RO"/>
        </w:rPr>
      </w:pPr>
      <w:r w:rsidRPr="002F604B">
        <w:rPr>
          <w:lang w:val="ro-RO"/>
        </w:rPr>
        <w:t>EXP</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9.</w:t>
      </w:r>
      <w:r w:rsidRPr="002F604B">
        <w:rPr>
          <w:lang w:val="ro-RO"/>
        </w:rPr>
        <w:tab/>
        <w:t>CONDIŢII SPECIALE DE PĂSTRARE</w:t>
      </w:r>
    </w:p>
    <w:p w:rsidR="00A2096F" w:rsidRPr="002F604B" w:rsidRDefault="00A2096F">
      <w:pPr>
        <w:pStyle w:val="EMEABodyText"/>
        <w:keepNext/>
        <w:rPr>
          <w:lang w:val="ro-RO"/>
        </w:rPr>
      </w:pPr>
    </w:p>
    <w:p w:rsidR="00A2096F" w:rsidRPr="002F604B" w:rsidRDefault="00A2096F" w:rsidP="00A2096F">
      <w:pPr>
        <w:pStyle w:val="EMEABodyText"/>
        <w:rPr>
          <w:lang w:val="ro-RO"/>
        </w:rPr>
      </w:pPr>
      <w:r w:rsidRPr="002F604B">
        <w:rPr>
          <w:lang w:val="ro-RO"/>
        </w:rPr>
        <w:t xml:space="preserve">A </w:t>
      </w:r>
      <w:r w:rsidR="007D29E9" w:rsidRPr="002F604B">
        <w:rPr>
          <w:lang w:val="ro-RO"/>
        </w:rPr>
        <w:t xml:space="preserve">nu </w:t>
      </w:r>
      <w:r w:rsidRPr="002F604B">
        <w:rPr>
          <w:lang w:val="ro-RO"/>
        </w:rPr>
        <w:t xml:space="preserve">se păstra la temperaturi </w:t>
      </w:r>
      <w:r w:rsidR="007D29E9" w:rsidRPr="002F604B">
        <w:rPr>
          <w:lang w:val="ro-RO"/>
        </w:rPr>
        <w:t xml:space="preserve">peste </w:t>
      </w:r>
      <w:r w:rsidRPr="002F604B">
        <w:rPr>
          <w:lang w:val="ro-RO"/>
        </w:rPr>
        <w:t>30°C.</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ind w:left="600" w:hanging="600"/>
        <w:rPr>
          <w:lang w:val="ro-RO"/>
        </w:rPr>
      </w:pPr>
      <w:r w:rsidRPr="002F604B">
        <w:rPr>
          <w:lang w:val="ro-RO"/>
        </w:rPr>
        <w:t>10.</w:t>
      </w:r>
      <w:r w:rsidRPr="002F604B">
        <w:rPr>
          <w:lang w:val="ro-RO"/>
        </w:rPr>
        <w:tab/>
        <w:t>PRECAUŢII SPECIALE PRIVIND ELIMINAREA MEDICAMENTELOR NEUTILIZATE SAU A MATERIALELOR REZIDUALE PROVENITE DIN ASTFEL DE MEDICAMENTE, DACĂ ESTE CAZUL</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11.</w:t>
      </w:r>
      <w:r w:rsidRPr="002F604B">
        <w:rPr>
          <w:lang w:val="ro-RO"/>
        </w:rPr>
        <w:tab/>
        <w:t>NUMELE ŞI ADRESA DEŢINĂTORULUI AUTORIZAŢIEI DE PUNERE PE PIAŢĂ</w:t>
      </w:r>
    </w:p>
    <w:p w:rsidR="00A2096F" w:rsidRPr="002F604B" w:rsidRDefault="00A2096F">
      <w:pPr>
        <w:pStyle w:val="EMEABodyText"/>
        <w:rPr>
          <w:lang w:val="ro-RO"/>
        </w:rPr>
      </w:pPr>
    </w:p>
    <w:p w:rsidR="00A2096F" w:rsidRPr="002F604B" w:rsidRDefault="00DD444C">
      <w:pPr>
        <w:pStyle w:val="EMEAAddress"/>
        <w:rPr>
          <w:lang w:val="ro-RO"/>
        </w:rPr>
      </w:pPr>
      <w:r>
        <w:rPr>
          <w:szCs w:val="22"/>
          <w:lang w:val="ro-RO"/>
        </w:rPr>
        <w:t>sanofi-aventis groupe</w:t>
      </w:r>
      <w:r w:rsidR="00A2096F" w:rsidRPr="002F604B">
        <w:rPr>
          <w:lang w:val="ro-RO"/>
        </w:rPr>
        <w:br/>
        <w:t>54</w:t>
      </w:r>
      <w:r w:rsidR="007D29E9" w:rsidRPr="002F604B">
        <w:rPr>
          <w:lang w:val="ro-RO"/>
        </w:rPr>
        <w:t>,</w:t>
      </w:r>
      <w:r w:rsidR="00A2096F" w:rsidRPr="002F604B">
        <w:rPr>
          <w:lang w:val="ro-RO"/>
        </w:rPr>
        <w:t xml:space="preserve"> rue La Boétie</w:t>
      </w:r>
      <w:r w:rsidR="00A2096F" w:rsidRPr="002F604B">
        <w:rPr>
          <w:lang w:val="ro-RO"/>
        </w:rPr>
        <w:br/>
      </w:r>
      <w:r w:rsidR="007D29E9" w:rsidRPr="002F604B">
        <w:rPr>
          <w:lang w:val="ro-RO"/>
        </w:rPr>
        <w:t>F-</w:t>
      </w:r>
      <w:r w:rsidR="00A2096F" w:rsidRPr="002F604B">
        <w:rPr>
          <w:lang w:val="ro-RO"/>
        </w:rPr>
        <w:t>75008 Paris </w:t>
      </w:r>
      <w:r w:rsidR="007D29E9" w:rsidRPr="002F604B">
        <w:rPr>
          <w:lang w:val="ro-RO"/>
        </w:rPr>
        <w:t>-</w:t>
      </w:r>
      <w:r w:rsidR="00A2096F" w:rsidRPr="002F604B">
        <w:rPr>
          <w:lang w:val="ro-RO"/>
        </w:rPr>
        <w:t> Franţa</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12.</w:t>
      </w:r>
      <w:r w:rsidRPr="002F604B">
        <w:rPr>
          <w:lang w:val="ro-RO"/>
        </w:rPr>
        <w:tab/>
        <w:t>NUMĂRUL(ELE) AUTORIZAŢIEI DE PUNERE PE PIAŢĂ</w:t>
      </w:r>
    </w:p>
    <w:p w:rsidR="00A2096F" w:rsidRPr="002F604B" w:rsidRDefault="00A2096F">
      <w:pPr>
        <w:pStyle w:val="EMEABodyText"/>
        <w:rPr>
          <w:lang w:val="ro-RO"/>
        </w:rPr>
      </w:pPr>
    </w:p>
    <w:p w:rsidR="00A2096F" w:rsidRPr="002F604B" w:rsidRDefault="00A2096F">
      <w:pPr>
        <w:pStyle w:val="EMEABodyText"/>
        <w:rPr>
          <w:highlight w:val="lightGray"/>
          <w:lang w:val="ro-RO"/>
        </w:rPr>
      </w:pPr>
      <w:r w:rsidRPr="002F604B">
        <w:rPr>
          <w:highlight w:val="lightGray"/>
          <w:lang w:val="ro-RO"/>
        </w:rPr>
        <w:t>EU/1/97/046/010 - 14 comprimate</w:t>
      </w:r>
    </w:p>
    <w:p w:rsidR="00A2096F" w:rsidRPr="002F604B" w:rsidRDefault="00A2096F">
      <w:pPr>
        <w:pStyle w:val="EMEABodyText"/>
        <w:rPr>
          <w:highlight w:val="lightGray"/>
          <w:lang w:val="ro-RO"/>
        </w:rPr>
      </w:pPr>
      <w:r w:rsidRPr="002F604B">
        <w:rPr>
          <w:highlight w:val="lightGray"/>
          <w:lang w:val="ro-RO"/>
        </w:rPr>
        <w:t>EU/1/97/046/001 - 28 comprimate</w:t>
      </w:r>
    </w:p>
    <w:p w:rsidR="00A2096F" w:rsidRPr="002F604B" w:rsidRDefault="00A2096F">
      <w:pPr>
        <w:pStyle w:val="EMEABodyText"/>
        <w:rPr>
          <w:highlight w:val="lightGray"/>
          <w:lang w:val="ro-RO"/>
        </w:rPr>
      </w:pPr>
      <w:r w:rsidRPr="002F604B">
        <w:rPr>
          <w:highlight w:val="lightGray"/>
          <w:lang w:val="ro-RO"/>
        </w:rPr>
        <w:t>EU/1/97/046/002 - 56 comprimate</w:t>
      </w:r>
    </w:p>
    <w:p w:rsidR="00A2096F" w:rsidRPr="002F604B" w:rsidRDefault="00A2096F">
      <w:pPr>
        <w:pStyle w:val="EMEABodyText"/>
        <w:rPr>
          <w:highlight w:val="lightGray"/>
          <w:lang w:val="ro-RO"/>
        </w:rPr>
      </w:pPr>
      <w:r w:rsidRPr="002F604B">
        <w:rPr>
          <w:highlight w:val="lightGray"/>
          <w:lang w:val="ro-RO"/>
        </w:rPr>
        <w:t>EU/1/97/046/013 - 56 x 1 comprimat</w:t>
      </w:r>
    </w:p>
    <w:p w:rsidR="00A2096F" w:rsidRPr="002F604B" w:rsidRDefault="00A2096F">
      <w:pPr>
        <w:pStyle w:val="EMEABodyText"/>
        <w:rPr>
          <w:lang w:val="ro-RO"/>
        </w:rPr>
      </w:pPr>
      <w:r w:rsidRPr="002F604B">
        <w:rPr>
          <w:highlight w:val="lightGray"/>
          <w:lang w:val="ro-RO"/>
        </w:rPr>
        <w:t>EU/1/97/046/003 - 98 comprimate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13.</w:t>
      </w:r>
      <w:r w:rsidRPr="002F604B">
        <w:rPr>
          <w:lang w:val="ro-RO"/>
        </w:rPr>
        <w:tab/>
        <w:t>SERIA DE FABRICAŢIE</w:t>
      </w:r>
    </w:p>
    <w:p w:rsidR="00A2096F" w:rsidRPr="002F604B" w:rsidRDefault="00A2096F">
      <w:pPr>
        <w:pStyle w:val="EMEABodyText"/>
        <w:keepNext/>
        <w:rPr>
          <w:lang w:val="ro-RO"/>
        </w:rPr>
      </w:pPr>
    </w:p>
    <w:p w:rsidR="00A2096F" w:rsidRPr="002F604B" w:rsidRDefault="00A2096F">
      <w:pPr>
        <w:pStyle w:val="EMEABodyText"/>
        <w:keepNext/>
        <w:rPr>
          <w:lang w:val="ro-RO"/>
        </w:rPr>
      </w:pPr>
      <w:r w:rsidRPr="002F604B">
        <w:rPr>
          <w:lang w:val="ro-RO"/>
        </w:rPr>
        <w:t>Lot</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14.</w:t>
      </w:r>
      <w:r w:rsidRPr="002F604B">
        <w:rPr>
          <w:lang w:val="ro-RO"/>
        </w:rPr>
        <w:tab/>
        <w:t>CLASIFICARE GENERALĂ PRIVIND MODUL DE ELIBERARE</w:t>
      </w:r>
    </w:p>
    <w:p w:rsidR="00A2096F" w:rsidRPr="002F604B" w:rsidRDefault="00A2096F">
      <w:pPr>
        <w:pStyle w:val="EMEABodyText"/>
        <w:keepNext/>
        <w:rPr>
          <w:lang w:val="ro-RO"/>
        </w:rPr>
      </w:pPr>
    </w:p>
    <w:p w:rsidR="00A2096F" w:rsidRPr="002F604B" w:rsidRDefault="00A2096F">
      <w:pPr>
        <w:pStyle w:val="EMEABodyText"/>
        <w:keepNext/>
        <w:rPr>
          <w:lang w:val="ro-RO"/>
        </w:rPr>
      </w:pPr>
      <w:r w:rsidRPr="002F604B">
        <w:rPr>
          <w:szCs w:val="22"/>
          <w:lang w:val="ro-RO"/>
        </w:rPr>
        <w:t>Medicament eliberat pe bază de prescripţie medicală</w:t>
      </w:r>
      <w:r w:rsidRPr="002F604B">
        <w:rPr>
          <w:lang w:val="ro-RO"/>
        </w:rPr>
        <w:t>.</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15.</w:t>
      </w:r>
      <w:r w:rsidRPr="002F604B">
        <w:rPr>
          <w:lang w:val="ro-RO"/>
        </w:rPr>
        <w:tab/>
        <w:t>INSTRUCŢIUNI DE UTILIZARE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16.</w:t>
      </w:r>
      <w:r w:rsidRPr="002F604B">
        <w:rPr>
          <w:lang w:val="ro-RO"/>
        </w:rPr>
        <w:tab/>
        <w:t>informa</w:t>
      </w:r>
      <w:r w:rsidRPr="002F604B">
        <w:rPr>
          <w:bCs/>
          <w:szCs w:val="22"/>
          <w:lang w:val="ro-RO"/>
        </w:rPr>
        <w:t>Ţ</w:t>
      </w:r>
      <w:r w:rsidRPr="002F604B">
        <w:rPr>
          <w:lang w:val="ro-RO"/>
        </w:rPr>
        <w:t>iI în braille</w:t>
      </w:r>
    </w:p>
    <w:p w:rsidR="00A2096F" w:rsidRPr="002F604B" w:rsidRDefault="00A2096F">
      <w:pPr>
        <w:pStyle w:val="EMEABodyText"/>
        <w:rPr>
          <w:lang w:val="ro-RO"/>
        </w:rPr>
      </w:pPr>
    </w:p>
    <w:p w:rsidR="00A2096F" w:rsidRDefault="00A2096F">
      <w:pPr>
        <w:pStyle w:val="EMEABodyText"/>
        <w:rPr>
          <w:lang w:val="ro-RO"/>
        </w:rPr>
      </w:pPr>
      <w:r w:rsidRPr="002F604B">
        <w:rPr>
          <w:lang w:val="ro-RO"/>
        </w:rPr>
        <w:t>Aprovel 75 mg</w:t>
      </w:r>
    </w:p>
    <w:p w:rsidR="00BF626C" w:rsidRDefault="00BF626C">
      <w:pPr>
        <w:pStyle w:val="EMEABodyText"/>
        <w:rPr>
          <w:lang w:val="ro-RO"/>
        </w:rPr>
      </w:pPr>
    </w:p>
    <w:p w:rsidR="00BF626C" w:rsidRPr="00416C8F" w:rsidRDefault="00BF626C" w:rsidP="00BF626C"/>
    <w:p w:rsidR="00BF626C" w:rsidRPr="00416C8F" w:rsidRDefault="00BF626C" w:rsidP="00BF626C">
      <w:pPr>
        <w:pBdr>
          <w:top w:val="single" w:sz="4" w:space="1" w:color="auto"/>
          <w:left w:val="single" w:sz="4" w:space="4" w:color="auto"/>
          <w:bottom w:val="single" w:sz="4" w:space="0" w:color="auto"/>
          <w:right w:val="single" w:sz="4" w:space="4" w:color="auto"/>
        </w:pBdr>
        <w:rPr>
          <w:i/>
          <w:noProof/>
        </w:rPr>
      </w:pPr>
      <w:r w:rsidRPr="00416C8F">
        <w:rPr>
          <w:b/>
          <w:noProof/>
        </w:rPr>
        <w:t>17.</w:t>
      </w:r>
      <w:r w:rsidRPr="00416C8F">
        <w:rPr>
          <w:b/>
          <w:noProof/>
        </w:rPr>
        <w:tab/>
        <w:t>IDENTIFICATOR UNIC - COD DE BARE BIDIMENSIONAL</w:t>
      </w:r>
    </w:p>
    <w:p w:rsidR="00BF626C" w:rsidRPr="00416C8F" w:rsidRDefault="00BF626C" w:rsidP="00BF626C">
      <w:pPr>
        <w:rPr>
          <w:noProof/>
        </w:rPr>
      </w:pPr>
    </w:p>
    <w:p w:rsidR="00BF626C" w:rsidRPr="00416C8F" w:rsidRDefault="00BF626C" w:rsidP="00BF626C">
      <w:pPr>
        <w:rPr>
          <w:noProof/>
        </w:rPr>
      </w:pPr>
      <w:r w:rsidRPr="00416C8F">
        <w:rPr>
          <w:noProof/>
        </w:rPr>
        <w:t>cod de bare bidimensional care conține identificatorul unic.</w:t>
      </w:r>
    </w:p>
    <w:p w:rsidR="00BF626C" w:rsidRPr="00416C8F" w:rsidRDefault="00BF626C" w:rsidP="00BF626C">
      <w:pPr>
        <w:rPr>
          <w:noProof/>
        </w:rPr>
      </w:pPr>
    </w:p>
    <w:p w:rsidR="00602400" w:rsidRPr="00416C8F" w:rsidRDefault="00602400" w:rsidP="00BF626C">
      <w:pPr>
        <w:rPr>
          <w:noProof/>
        </w:rPr>
      </w:pPr>
    </w:p>
    <w:p w:rsidR="00BF626C" w:rsidRPr="00416C8F" w:rsidRDefault="00BF626C" w:rsidP="00BF626C">
      <w:pPr>
        <w:pBdr>
          <w:top w:val="single" w:sz="4" w:space="1" w:color="auto"/>
          <w:left w:val="single" w:sz="4" w:space="4" w:color="auto"/>
          <w:bottom w:val="single" w:sz="4" w:space="0" w:color="auto"/>
          <w:right w:val="single" w:sz="4" w:space="4" w:color="auto"/>
        </w:pBdr>
        <w:rPr>
          <w:i/>
          <w:noProof/>
        </w:rPr>
      </w:pPr>
      <w:r w:rsidRPr="00416C8F">
        <w:rPr>
          <w:b/>
          <w:noProof/>
        </w:rPr>
        <w:t>18.</w:t>
      </w:r>
      <w:r w:rsidRPr="00416C8F">
        <w:rPr>
          <w:b/>
          <w:noProof/>
        </w:rPr>
        <w:tab/>
        <w:t>IDENTIFICATOR UNIC - DATE LIZIBILE PENTRU PERSOANE</w:t>
      </w:r>
    </w:p>
    <w:p w:rsidR="00BF626C" w:rsidRPr="00416C8F" w:rsidRDefault="00BF626C" w:rsidP="00BF626C">
      <w:pPr>
        <w:keepNext/>
        <w:keepLines/>
        <w:rPr>
          <w:b/>
          <w:caps/>
        </w:rPr>
      </w:pPr>
    </w:p>
    <w:p w:rsidR="00BF626C" w:rsidRPr="00416C8F" w:rsidRDefault="00BF626C" w:rsidP="00BF626C">
      <w:pPr>
        <w:keepNext/>
        <w:keepLines/>
        <w:rPr>
          <w:caps/>
        </w:rPr>
      </w:pPr>
      <w:r w:rsidRPr="00416C8F">
        <w:rPr>
          <w:caps/>
        </w:rPr>
        <w:t xml:space="preserve">PC: </w:t>
      </w:r>
    </w:p>
    <w:p w:rsidR="00BF626C" w:rsidRPr="00416C8F" w:rsidRDefault="00BF626C" w:rsidP="00BF626C">
      <w:pPr>
        <w:keepNext/>
        <w:keepLines/>
        <w:rPr>
          <w:caps/>
        </w:rPr>
      </w:pPr>
      <w:r w:rsidRPr="00416C8F">
        <w:rPr>
          <w:caps/>
        </w:rPr>
        <w:t>SN:</w:t>
      </w:r>
    </w:p>
    <w:p w:rsidR="00BF626C" w:rsidRPr="002F604B" w:rsidRDefault="00BF626C" w:rsidP="00BF626C">
      <w:pPr>
        <w:pStyle w:val="EMEABodyText"/>
        <w:rPr>
          <w:lang w:val="ro-RO"/>
        </w:rPr>
      </w:pPr>
      <w:r w:rsidRPr="00416C8F">
        <w:t>NN:</w:t>
      </w:r>
    </w:p>
    <w:p w:rsidR="00A2096F" w:rsidRPr="002F604B" w:rsidRDefault="00A2096F" w:rsidP="00A2096F">
      <w:pPr>
        <w:pStyle w:val="EMEATitlePAC"/>
        <w:rPr>
          <w:lang w:val="ro-RO"/>
        </w:rPr>
      </w:pPr>
      <w:r w:rsidRPr="002F604B">
        <w:rPr>
          <w:lang w:val="ro-RO"/>
        </w:rPr>
        <w:br w:type="page"/>
        <w:t>MINIMUM DE INFORMAŢII CARE TREBUIE SĂ APARĂ PE BLISTER SAU PE FOLIE TERMOSUDATĂ</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w:t>
      </w:r>
      <w:r w:rsidRPr="002F604B">
        <w:rPr>
          <w:lang w:val="ro-RO"/>
        </w:rPr>
        <w:tab/>
        <w:t>DENUMIREA COMERCIALĂ A MEDICAMENTULUI</w:t>
      </w:r>
    </w:p>
    <w:p w:rsidR="00A2096F" w:rsidRPr="002F604B" w:rsidRDefault="00A2096F">
      <w:pPr>
        <w:pStyle w:val="EMEABodyText"/>
        <w:rPr>
          <w:lang w:val="ro-RO"/>
        </w:rPr>
      </w:pPr>
    </w:p>
    <w:p w:rsidR="00A2096F" w:rsidRPr="002F604B" w:rsidRDefault="00A2096F">
      <w:pPr>
        <w:pStyle w:val="EMEABodyText"/>
        <w:rPr>
          <w:lang w:val="ro-RO"/>
        </w:rPr>
      </w:pPr>
      <w:r w:rsidRPr="002F604B">
        <w:rPr>
          <w:lang w:val="ro-RO"/>
        </w:rPr>
        <w:t>Aprovel 75 mg comprimate</w:t>
      </w:r>
    </w:p>
    <w:p w:rsidR="00A2096F" w:rsidRPr="002F604B" w:rsidRDefault="00A2096F">
      <w:pPr>
        <w:pStyle w:val="EMEABodyText"/>
        <w:rPr>
          <w:lang w:val="ro-RO"/>
        </w:rPr>
      </w:pPr>
      <w:r w:rsidRPr="002F604B">
        <w:rPr>
          <w:lang w:val="ro-RO"/>
        </w:rPr>
        <w:t>irbesartan</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2.</w:t>
      </w:r>
      <w:r w:rsidRPr="002F604B">
        <w:rPr>
          <w:lang w:val="ro-RO"/>
        </w:rPr>
        <w:tab/>
        <w:t>NUMELE DEŢINĂTORULUI AUTORIZAŢIEI DE PUNERE PE PIAŢĂ</w:t>
      </w:r>
    </w:p>
    <w:p w:rsidR="00A2096F" w:rsidRPr="002F604B" w:rsidRDefault="00A2096F">
      <w:pPr>
        <w:pStyle w:val="EMEABodyText"/>
        <w:rPr>
          <w:lang w:val="ro-RO"/>
        </w:rPr>
      </w:pPr>
    </w:p>
    <w:p w:rsidR="00A2096F" w:rsidRPr="002F604B" w:rsidRDefault="00DD444C">
      <w:pPr>
        <w:pStyle w:val="EMEABodyText"/>
        <w:rPr>
          <w:lang w:val="ro-RO"/>
        </w:rPr>
      </w:pPr>
      <w:r>
        <w:rPr>
          <w:szCs w:val="22"/>
          <w:lang w:val="ro-RO"/>
        </w:rPr>
        <w:t>sanofi-aventis groupe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3.</w:t>
      </w:r>
      <w:r w:rsidRPr="002F604B">
        <w:rPr>
          <w:lang w:val="ro-RO"/>
        </w:rPr>
        <w:tab/>
        <w:t>DATA DE EXPIRARE</w:t>
      </w:r>
    </w:p>
    <w:p w:rsidR="00A2096F" w:rsidRPr="002F604B" w:rsidRDefault="00A2096F">
      <w:pPr>
        <w:pStyle w:val="EMEABodyText"/>
        <w:keepNext/>
        <w:rPr>
          <w:lang w:val="ro-RO"/>
        </w:rPr>
      </w:pPr>
    </w:p>
    <w:p w:rsidR="00A2096F" w:rsidRPr="002F604B" w:rsidRDefault="00A2096F">
      <w:pPr>
        <w:pStyle w:val="EMEABodyText"/>
        <w:keepNext/>
        <w:rPr>
          <w:i/>
          <w:lang w:val="ro-RO"/>
        </w:rPr>
      </w:pPr>
      <w:r w:rsidRPr="002F604B">
        <w:rPr>
          <w:lang w:val="ro-RO"/>
        </w:rPr>
        <w:t>EXP</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4.</w:t>
      </w:r>
      <w:r w:rsidRPr="002F604B">
        <w:rPr>
          <w:lang w:val="ro-RO"/>
        </w:rPr>
        <w:tab/>
        <w:t>SERIA DE FABRICAŢIE</w:t>
      </w:r>
    </w:p>
    <w:p w:rsidR="00A2096F" w:rsidRPr="002F604B" w:rsidRDefault="00A2096F" w:rsidP="00A2096F">
      <w:pPr>
        <w:pStyle w:val="EMEABodyText"/>
        <w:rPr>
          <w:lang w:val="ro-RO"/>
        </w:rPr>
      </w:pPr>
    </w:p>
    <w:p w:rsidR="00A2096F" w:rsidRPr="002F604B" w:rsidRDefault="00A2096F">
      <w:pPr>
        <w:pStyle w:val="EMEABodyText"/>
        <w:keepNext/>
        <w:rPr>
          <w:lang w:val="ro-RO"/>
        </w:rPr>
      </w:pPr>
      <w:r w:rsidRPr="002F604B">
        <w:rPr>
          <w:lang w:val="ro-RO"/>
        </w:rPr>
        <w:t>Lot</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5.</w:t>
      </w:r>
      <w:r w:rsidRPr="002F604B">
        <w:rPr>
          <w:lang w:val="ro-RO"/>
        </w:rPr>
        <w:tab/>
        <w:t>ALTE INFORMAŢII</w:t>
      </w:r>
    </w:p>
    <w:p w:rsidR="00A2096F" w:rsidRPr="002F604B" w:rsidRDefault="00A2096F" w:rsidP="00A2096F">
      <w:pPr>
        <w:pStyle w:val="EMEABodyText"/>
        <w:rPr>
          <w:lang w:val="ro-RO"/>
        </w:rPr>
      </w:pPr>
    </w:p>
    <w:p w:rsidR="00A2096F" w:rsidRPr="002F604B" w:rsidRDefault="00A2096F">
      <w:pPr>
        <w:pStyle w:val="EMEABodyText"/>
        <w:keepNext/>
        <w:rPr>
          <w:lang w:val="ro-RO"/>
        </w:rPr>
      </w:pPr>
      <w:r w:rsidRPr="002F604B">
        <w:rPr>
          <w:highlight w:val="lightGray"/>
          <w:lang w:val="ro-RO"/>
        </w:rPr>
        <w:t>14 - 28 - 56 - 98 comprimate:</w:t>
      </w:r>
    </w:p>
    <w:p w:rsidR="00A2096F" w:rsidRPr="002F604B" w:rsidRDefault="00A2096F" w:rsidP="00A2096F">
      <w:pPr>
        <w:pStyle w:val="EMEABodyText"/>
        <w:rPr>
          <w:lang w:val="ro-RO"/>
        </w:rPr>
      </w:pPr>
      <w:r w:rsidRPr="002F604B">
        <w:rPr>
          <w:lang w:val="ro-RO"/>
        </w:rPr>
        <w:t>Lu</w:t>
      </w:r>
    </w:p>
    <w:p w:rsidR="00A2096F" w:rsidRPr="002F604B" w:rsidRDefault="00A2096F" w:rsidP="00A2096F">
      <w:pPr>
        <w:pStyle w:val="EMEABodyText"/>
        <w:rPr>
          <w:lang w:val="ro-RO"/>
        </w:rPr>
      </w:pPr>
      <w:r w:rsidRPr="002F604B">
        <w:rPr>
          <w:lang w:val="ro-RO"/>
        </w:rPr>
        <w:t>Ma</w:t>
      </w:r>
    </w:p>
    <w:p w:rsidR="00A2096F" w:rsidRPr="002F604B" w:rsidRDefault="00A2096F" w:rsidP="00A2096F">
      <w:pPr>
        <w:pStyle w:val="EMEABodyText"/>
        <w:rPr>
          <w:lang w:val="ro-RO"/>
        </w:rPr>
      </w:pPr>
      <w:r w:rsidRPr="002F604B">
        <w:rPr>
          <w:lang w:val="ro-RO"/>
        </w:rPr>
        <w:t>Mi</w:t>
      </w:r>
    </w:p>
    <w:p w:rsidR="00A2096F" w:rsidRPr="002F604B" w:rsidRDefault="00A2096F" w:rsidP="00A2096F">
      <w:pPr>
        <w:pStyle w:val="EMEABodyText"/>
        <w:rPr>
          <w:lang w:val="ro-RO"/>
        </w:rPr>
      </w:pPr>
      <w:r w:rsidRPr="002F604B">
        <w:rPr>
          <w:lang w:val="ro-RO"/>
        </w:rPr>
        <w:t>Jo</w:t>
      </w:r>
    </w:p>
    <w:p w:rsidR="00A2096F" w:rsidRPr="002F604B" w:rsidRDefault="00A2096F" w:rsidP="00A2096F">
      <w:pPr>
        <w:pStyle w:val="EMEABodyText"/>
        <w:rPr>
          <w:lang w:val="ro-RO"/>
        </w:rPr>
      </w:pPr>
      <w:r w:rsidRPr="002F604B">
        <w:rPr>
          <w:lang w:val="ro-RO"/>
        </w:rPr>
        <w:t>Vi</w:t>
      </w:r>
    </w:p>
    <w:p w:rsidR="00A2096F" w:rsidRPr="002F604B" w:rsidRDefault="00A2096F" w:rsidP="00A2096F">
      <w:pPr>
        <w:pStyle w:val="EMEABodyText"/>
        <w:rPr>
          <w:lang w:val="ro-RO"/>
        </w:rPr>
      </w:pPr>
      <w:r w:rsidRPr="002F604B">
        <w:rPr>
          <w:lang w:val="ro-RO"/>
        </w:rPr>
        <w:t>Sb</w:t>
      </w:r>
    </w:p>
    <w:p w:rsidR="00A2096F" w:rsidRPr="002F604B" w:rsidRDefault="00A2096F">
      <w:pPr>
        <w:pStyle w:val="EMEABodyText"/>
        <w:rPr>
          <w:lang w:val="ro-RO"/>
        </w:rPr>
      </w:pPr>
      <w:r w:rsidRPr="002F604B">
        <w:rPr>
          <w:bCs/>
          <w:lang w:val="ro-RO"/>
        </w:rPr>
        <w:t>Du</w:t>
      </w:r>
    </w:p>
    <w:p w:rsidR="00A2096F" w:rsidRPr="002F604B" w:rsidRDefault="00A2096F">
      <w:pPr>
        <w:pStyle w:val="EMEABodyText"/>
        <w:rPr>
          <w:lang w:val="ro-RO"/>
        </w:rPr>
      </w:pPr>
    </w:p>
    <w:p w:rsidR="00A2096F" w:rsidRPr="002F604B" w:rsidRDefault="00A2096F">
      <w:pPr>
        <w:pStyle w:val="EMEABodyText"/>
        <w:rPr>
          <w:lang w:val="ro-RO"/>
        </w:rPr>
      </w:pPr>
      <w:r w:rsidRPr="002F604B">
        <w:rPr>
          <w:highlight w:val="lightGray"/>
          <w:lang w:val="ro-RO"/>
        </w:rPr>
        <w:t>56 x 1 comprimat:</w:t>
      </w:r>
    </w:p>
    <w:p w:rsidR="00A2096F" w:rsidRPr="002F604B" w:rsidRDefault="00A2096F" w:rsidP="00A2096F">
      <w:pPr>
        <w:pStyle w:val="EMEATitlePAC"/>
        <w:rPr>
          <w:lang w:val="ro-RO"/>
        </w:rPr>
      </w:pPr>
      <w:r w:rsidRPr="002F604B">
        <w:rPr>
          <w:lang w:val="ro-RO"/>
        </w:rPr>
        <w:br w:type="page"/>
        <w:t xml:space="preserve">INFORMAŢII CARE TREBUIE SĂ APARĂ PE AMBALAJUL SECUNDAR </w:t>
      </w:r>
    </w:p>
    <w:p w:rsidR="00A2096F" w:rsidRPr="002F604B" w:rsidRDefault="00A2096F" w:rsidP="00A2096F">
      <w:pPr>
        <w:pStyle w:val="EMEATitlePAC"/>
        <w:rPr>
          <w:lang w:val="ro-RO"/>
        </w:rPr>
      </w:pPr>
    </w:p>
    <w:p w:rsidR="00A2096F" w:rsidRPr="002F604B" w:rsidRDefault="00A2096F" w:rsidP="00A2096F">
      <w:pPr>
        <w:pStyle w:val="EMEATitlePAC"/>
        <w:rPr>
          <w:lang w:val="ro-RO"/>
        </w:rPr>
      </w:pPr>
      <w:r w:rsidRPr="002F604B">
        <w:rPr>
          <w:lang w:val="ro-RO"/>
        </w:rPr>
        <w:t>CUTIE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w:t>
      </w:r>
      <w:r w:rsidRPr="002F604B">
        <w:rPr>
          <w:lang w:val="ro-RO"/>
        </w:rPr>
        <w:tab/>
        <w:t>DENUMIREA COMERCIALĂ A MEDICAMENTULUI</w:t>
      </w:r>
    </w:p>
    <w:p w:rsidR="00A2096F" w:rsidRPr="002F604B" w:rsidRDefault="00A2096F">
      <w:pPr>
        <w:pStyle w:val="EMEABodyText"/>
        <w:rPr>
          <w:lang w:val="ro-RO"/>
        </w:rPr>
      </w:pPr>
    </w:p>
    <w:p w:rsidR="00A2096F" w:rsidRPr="002F604B" w:rsidRDefault="00A2096F">
      <w:pPr>
        <w:pStyle w:val="EMEABodyText"/>
        <w:rPr>
          <w:lang w:val="ro-RO"/>
        </w:rPr>
      </w:pPr>
      <w:r w:rsidRPr="002F604B">
        <w:rPr>
          <w:lang w:val="ro-RO"/>
        </w:rPr>
        <w:t>Aprovel 150 mg comprimate</w:t>
      </w:r>
    </w:p>
    <w:p w:rsidR="00A2096F" w:rsidRPr="002F604B" w:rsidRDefault="00A2096F">
      <w:pPr>
        <w:pStyle w:val="EMEABodyText"/>
        <w:rPr>
          <w:lang w:val="ro-RO"/>
        </w:rPr>
      </w:pPr>
      <w:r w:rsidRPr="002F604B">
        <w:rPr>
          <w:lang w:val="ro-RO"/>
        </w:rPr>
        <w:t>irbesartan</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2.</w:t>
      </w:r>
      <w:r w:rsidRPr="002F604B">
        <w:rPr>
          <w:lang w:val="ro-RO"/>
        </w:rPr>
        <w:tab/>
        <w:t>DECLARAREA SUBSTANŢEI(LOR) ACTIVE</w:t>
      </w:r>
    </w:p>
    <w:p w:rsidR="00A2096F" w:rsidRPr="002F604B" w:rsidRDefault="00A2096F">
      <w:pPr>
        <w:pStyle w:val="EMEABodyText"/>
        <w:keepNext/>
        <w:rPr>
          <w:lang w:val="ro-RO"/>
        </w:rPr>
      </w:pPr>
    </w:p>
    <w:p w:rsidR="00A2096F" w:rsidRPr="002F604B" w:rsidRDefault="00A2096F">
      <w:pPr>
        <w:pStyle w:val="EMEABodyText"/>
        <w:keepNext/>
        <w:rPr>
          <w:lang w:val="ro-RO"/>
        </w:rPr>
      </w:pPr>
      <w:r w:rsidRPr="002F604B">
        <w:rPr>
          <w:lang w:val="ro-RO"/>
        </w:rPr>
        <w:t>Fiecare comprimat conţine: irbesartan 150 mg</w:t>
      </w:r>
      <w:r w:rsidR="007D29E9" w:rsidRPr="002F604B">
        <w:rPr>
          <w:lang w:val="ro-RO"/>
        </w:rPr>
        <w:t>.</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3.</w:t>
      </w:r>
      <w:r w:rsidRPr="002F604B">
        <w:rPr>
          <w:lang w:val="ro-RO"/>
        </w:rPr>
        <w:tab/>
        <w:t>LISTA EXCIPIENŢILOR</w:t>
      </w:r>
    </w:p>
    <w:p w:rsidR="00A2096F" w:rsidRPr="002F604B" w:rsidRDefault="00A2096F">
      <w:pPr>
        <w:pStyle w:val="EMEABodyText"/>
        <w:keepNext/>
        <w:rPr>
          <w:lang w:val="ro-RO"/>
        </w:rPr>
      </w:pPr>
    </w:p>
    <w:p w:rsidR="00A2096F" w:rsidRPr="002F604B" w:rsidRDefault="00A2096F">
      <w:pPr>
        <w:pStyle w:val="EMEABodyText"/>
        <w:keepNext/>
        <w:rPr>
          <w:lang w:val="ro-RO"/>
        </w:rPr>
      </w:pPr>
      <w:r w:rsidRPr="002F604B">
        <w:rPr>
          <w:lang w:val="ro-RO"/>
        </w:rPr>
        <w:t xml:space="preserve">Excipienţi: conţine </w:t>
      </w:r>
      <w:r w:rsidR="007D29E9" w:rsidRPr="002F604B">
        <w:rPr>
          <w:lang w:val="ro-RO"/>
        </w:rPr>
        <w:t>şi</w:t>
      </w:r>
      <w:r w:rsidRPr="002F604B">
        <w:rPr>
          <w:lang w:val="ro-RO"/>
        </w:rPr>
        <w:t xml:space="preserve"> lactoză monohidrat.</w:t>
      </w:r>
      <w:r w:rsidR="00006F54">
        <w:rPr>
          <w:lang w:val="ro-RO"/>
        </w:rPr>
        <w:t xml:space="preserve"> Vezi prospectul pentru informații suplimentare.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4.</w:t>
      </w:r>
      <w:r w:rsidRPr="002F604B">
        <w:rPr>
          <w:lang w:val="ro-RO"/>
        </w:rPr>
        <w:tab/>
        <w:t>FORMA FARMACEUTICĂ ŞI CONŢINUTUL</w:t>
      </w:r>
    </w:p>
    <w:p w:rsidR="00A2096F" w:rsidRPr="002F604B" w:rsidRDefault="00A2096F">
      <w:pPr>
        <w:pStyle w:val="EMEABodyText"/>
        <w:keepNext/>
        <w:rPr>
          <w:lang w:val="ro-RO"/>
        </w:rPr>
      </w:pPr>
    </w:p>
    <w:p w:rsidR="00A2096F" w:rsidRPr="002F604B" w:rsidRDefault="00A2096F">
      <w:pPr>
        <w:pStyle w:val="EMEABodyText"/>
        <w:keepNext/>
        <w:rPr>
          <w:lang w:val="ro-RO"/>
        </w:rPr>
      </w:pPr>
      <w:r w:rsidRPr="002F604B">
        <w:rPr>
          <w:lang w:val="ro-RO"/>
        </w:rPr>
        <w:t>14 comprimate</w:t>
      </w:r>
    </w:p>
    <w:p w:rsidR="00A2096F" w:rsidRPr="002F604B" w:rsidRDefault="00A2096F">
      <w:pPr>
        <w:pStyle w:val="EMEABodyText"/>
        <w:rPr>
          <w:lang w:val="ro-RO"/>
        </w:rPr>
      </w:pPr>
      <w:r w:rsidRPr="002F604B">
        <w:rPr>
          <w:lang w:val="ro-RO"/>
        </w:rPr>
        <w:t>28 comprimate</w:t>
      </w:r>
    </w:p>
    <w:p w:rsidR="00A2096F" w:rsidRPr="002F604B" w:rsidRDefault="00A2096F">
      <w:pPr>
        <w:pStyle w:val="EMEABodyText"/>
        <w:rPr>
          <w:lang w:val="ro-RO"/>
        </w:rPr>
      </w:pPr>
      <w:r w:rsidRPr="002F604B">
        <w:rPr>
          <w:lang w:val="ro-RO"/>
        </w:rPr>
        <w:t>56 comprimate</w:t>
      </w:r>
    </w:p>
    <w:p w:rsidR="00A2096F" w:rsidRPr="002F604B" w:rsidRDefault="00A2096F">
      <w:pPr>
        <w:pStyle w:val="EMEABodyText"/>
        <w:rPr>
          <w:lang w:val="ro-RO"/>
        </w:rPr>
      </w:pPr>
      <w:r w:rsidRPr="002F604B">
        <w:rPr>
          <w:lang w:val="ro-RO"/>
        </w:rPr>
        <w:t>56 x 1 comprimat</w:t>
      </w:r>
    </w:p>
    <w:p w:rsidR="00A2096F" w:rsidRPr="002F604B" w:rsidRDefault="00A2096F">
      <w:pPr>
        <w:pStyle w:val="EMEABodyText"/>
        <w:rPr>
          <w:lang w:val="ro-RO"/>
        </w:rPr>
      </w:pPr>
      <w:r w:rsidRPr="002F604B">
        <w:rPr>
          <w:lang w:val="ro-RO"/>
        </w:rPr>
        <w:t>98 comprimate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5.</w:t>
      </w:r>
      <w:r w:rsidRPr="002F604B">
        <w:rPr>
          <w:lang w:val="ro-RO"/>
        </w:rPr>
        <w:tab/>
        <w:t>MODUL ŞI CALEA(CĂILE) DE ADMINISTRARE</w:t>
      </w:r>
    </w:p>
    <w:p w:rsidR="00A2096F" w:rsidRPr="002F604B" w:rsidRDefault="00A2096F">
      <w:pPr>
        <w:pStyle w:val="EMEABodyText"/>
        <w:rPr>
          <w:lang w:val="ro-RO"/>
        </w:rPr>
      </w:pPr>
    </w:p>
    <w:p w:rsidR="007D29E9" w:rsidRPr="002F604B" w:rsidRDefault="007D29E9">
      <w:pPr>
        <w:pStyle w:val="EMEABodyText"/>
        <w:rPr>
          <w:lang w:val="ro-RO"/>
        </w:rPr>
      </w:pPr>
      <w:r w:rsidRPr="002F604B">
        <w:rPr>
          <w:lang w:val="ro-RO"/>
        </w:rPr>
        <w:t>Administrare o</w:t>
      </w:r>
      <w:r w:rsidR="00A2096F" w:rsidRPr="002F604B">
        <w:rPr>
          <w:lang w:val="ro-RO"/>
        </w:rPr>
        <w:t xml:space="preserve">rală </w:t>
      </w:r>
    </w:p>
    <w:p w:rsidR="00A2096F" w:rsidRPr="002F604B" w:rsidRDefault="00A2096F">
      <w:pPr>
        <w:pStyle w:val="EMEABodyText"/>
        <w:rPr>
          <w:lang w:val="ro-RO"/>
        </w:rPr>
      </w:pPr>
      <w:r w:rsidRPr="002F604B">
        <w:rPr>
          <w:szCs w:val="22"/>
          <w:lang w:val="ro-RO"/>
        </w:rPr>
        <w:t>A se citi prospectul înainte de utilizare.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ind w:left="600" w:hanging="600"/>
        <w:rPr>
          <w:lang w:val="ro-RO"/>
        </w:rPr>
      </w:pPr>
      <w:r w:rsidRPr="002F604B">
        <w:rPr>
          <w:lang w:val="ro-RO"/>
        </w:rPr>
        <w:t>6.</w:t>
      </w:r>
      <w:r w:rsidRPr="002F604B">
        <w:rPr>
          <w:lang w:val="ro-RO"/>
        </w:rPr>
        <w:tab/>
        <w:t xml:space="preserve">ATENŢIONARE SPECIALĂ PRIVIND FAPTUL CĂ MEDICAMENTUL NU TREBUIE PĂSTRAT LA </w:t>
      </w:r>
      <w:r w:rsidR="007D29E9" w:rsidRPr="002F604B">
        <w:rPr>
          <w:lang w:val="ro-RO"/>
        </w:rPr>
        <w:t xml:space="preserve">VEDEREA </w:t>
      </w:r>
      <w:r w:rsidRPr="002F604B">
        <w:rPr>
          <w:lang w:val="ro-RO"/>
        </w:rPr>
        <w:t xml:space="preserve">ŞI </w:t>
      </w:r>
      <w:r w:rsidR="007D29E9" w:rsidRPr="002F604B">
        <w:rPr>
          <w:lang w:val="ro-RO"/>
        </w:rPr>
        <w:t xml:space="preserve">ÎNDEMÂNA </w:t>
      </w:r>
      <w:r w:rsidRPr="002F604B">
        <w:rPr>
          <w:lang w:val="ro-RO"/>
        </w:rPr>
        <w:t>COPIILOR</w:t>
      </w:r>
    </w:p>
    <w:p w:rsidR="00A2096F" w:rsidRPr="002F604B" w:rsidRDefault="00A2096F">
      <w:pPr>
        <w:pStyle w:val="EMEABodyText"/>
        <w:keepNext/>
        <w:rPr>
          <w:lang w:val="ro-RO"/>
        </w:rPr>
      </w:pPr>
    </w:p>
    <w:p w:rsidR="00A2096F" w:rsidRPr="002F604B" w:rsidRDefault="00A2096F">
      <w:pPr>
        <w:pStyle w:val="EMEABodyText"/>
        <w:keepNext/>
        <w:rPr>
          <w:lang w:val="ro-RO"/>
        </w:rPr>
      </w:pPr>
      <w:r w:rsidRPr="002F604B">
        <w:rPr>
          <w:szCs w:val="22"/>
          <w:lang w:val="ro-RO"/>
        </w:rPr>
        <w:t xml:space="preserve">A nu se lăsa la </w:t>
      </w:r>
      <w:r w:rsidR="007D29E9" w:rsidRPr="002F604B">
        <w:rPr>
          <w:szCs w:val="22"/>
          <w:lang w:val="ro-RO"/>
        </w:rPr>
        <w:t xml:space="preserve">vederea </w:t>
      </w:r>
      <w:r w:rsidRPr="002F604B">
        <w:rPr>
          <w:szCs w:val="22"/>
          <w:lang w:val="ro-RO"/>
        </w:rPr>
        <w:t xml:space="preserve">şi </w:t>
      </w:r>
      <w:r w:rsidR="007D29E9" w:rsidRPr="002F604B">
        <w:rPr>
          <w:szCs w:val="22"/>
          <w:lang w:val="ro-RO"/>
        </w:rPr>
        <w:t xml:space="preserve">îndemâna </w:t>
      </w:r>
      <w:r w:rsidRPr="002F604B">
        <w:rPr>
          <w:szCs w:val="22"/>
          <w:lang w:val="ro-RO"/>
        </w:rPr>
        <w:t>copiilor.</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7.</w:t>
      </w:r>
      <w:r w:rsidRPr="002F604B">
        <w:rPr>
          <w:lang w:val="ro-RO"/>
        </w:rPr>
        <w:tab/>
        <w:t>ALTĂ(E) ATENŢIONARE(ĂRI) SPECIALĂ(E), DACĂ ESTE(SUNT) NECESARĂ(E)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8.</w:t>
      </w:r>
      <w:r w:rsidRPr="002F604B">
        <w:rPr>
          <w:lang w:val="ro-RO"/>
        </w:rPr>
        <w:tab/>
        <w:t>DATA DE EXPIRARE</w:t>
      </w:r>
    </w:p>
    <w:p w:rsidR="00A2096F" w:rsidRPr="002F604B" w:rsidRDefault="00A2096F">
      <w:pPr>
        <w:pStyle w:val="EMEABodyText"/>
        <w:keepNext/>
        <w:rPr>
          <w:lang w:val="ro-RO"/>
        </w:rPr>
      </w:pPr>
    </w:p>
    <w:p w:rsidR="00A2096F" w:rsidRPr="002F604B" w:rsidRDefault="00A2096F">
      <w:pPr>
        <w:pStyle w:val="EMEABodyText"/>
        <w:keepNext/>
        <w:rPr>
          <w:i/>
          <w:lang w:val="ro-RO"/>
        </w:rPr>
      </w:pPr>
      <w:r w:rsidRPr="002F604B">
        <w:rPr>
          <w:lang w:val="ro-RO"/>
        </w:rPr>
        <w:t>EXP</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9.</w:t>
      </w:r>
      <w:r w:rsidRPr="002F604B">
        <w:rPr>
          <w:lang w:val="ro-RO"/>
        </w:rPr>
        <w:tab/>
        <w:t>CONDIŢII SPECIALE DE PĂSTRARE</w:t>
      </w:r>
    </w:p>
    <w:p w:rsidR="00A2096F" w:rsidRPr="002F604B" w:rsidRDefault="00A2096F">
      <w:pPr>
        <w:pStyle w:val="EMEABodyText"/>
        <w:keepNext/>
        <w:rPr>
          <w:lang w:val="ro-RO"/>
        </w:rPr>
      </w:pPr>
    </w:p>
    <w:p w:rsidR="00A2096F" w:rsidRPr="002F604B" w:rsidRDefault="00A2096F" w:rsidP="00A2096F">
      <w:pPr>
        <w:pStyle w:val="EMEABodyText"/>
        <w:rPr>
          <w:lang w:val="ro-RO"/>
        </w:rPr>
      </w:pPr>
      <w:r w:rsidRPr="002F604B">
        <w:rPr>
          <w:lang w:val="ro-RO"/>
        </w:rPr>
        <w:t xml:space="preserve">A </w:t>
      </w:r>
      <w:r w:rsidR="007D29E9" w:rsidRPr="002F604B">
        <w:rPr>
          <w:lang w:val="ro-RO"/>
        </w:rPr>
        <w:t xml:space="preserve">nu </w:t>
      </w:r>
      <w:r w:rsidRPr="002F604B">
        <w:rPr>
          <w:lang w:val="ro-RO"/>
        </w:rPr>
        <w:t xml:space="preserve">se păstra la temperaturi </w:t>
      </w:r>
      <w:r w:rsidR="007D29E9" w:rsidRPr="002F604B">
        <w:rPr>
          <w:lang w:val="ro-RO"/>
        </w:rPr>
        <w:t xml:space="preserve">peste </w:t>
      </w:r>
      <w:r w:rsidRPr="002F604B">
        <w:rPr>
          <w:lang w:val="ro-RO"/>
        </w:rPr>
        <w:t>30°C.</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ind w:left="600" w:hanging="600"/>
        <w:rPr>
          <w:lang w:val="ro-RO"/>
        </w:rPr>
      </w:pPr>
      <w:r w:rsidRPr="002F604B">
        <w:rPr>
          <w:lang w:val="ro-RO"/>
        </w:rPr>
        <w:t>10.</w:t>
      </w:r>
      <w:r w:rsidRPr="002F604B">
        <w:rPr>
          <w:lang w:val="ro-RO"/>
        </w:rPr>
        <w:tab/>
        <w:t>PRECAUŢII SPECIALE PRIVIND ELIMINAREA MEDICAMENTELOR NEUTILIZATE SAU A MATERIALELOR REZIDUALE PROVENITE DIN ASTFEL DE MEDICAMENTE, DACĂ ESTE CAZUL</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11.</w:t>
      </w:r>
      <w:r w:rsidRPr="002F604B">
        <w:rPr>
          <w:lang w:val="ro-RO"/>
        </w:rPr>
        <w:tab/>
        <w:t>NUMELE ŞI ADRESA DEŢINĂTORULUI AUTORIZAŢIEI DE PUNERE PE PIAŢĂ</w:t>
      </w:r>
    </w:p>
    <w:p w:rsidR="00A2096F" w:rsidRPr="002F604B" w:rsidRDefault="00A2096F">
      <w:pPr>
        <w:pStyle w:val="EMEABodyText"/>
        <w:rPr>
          <w:lang w:val="ro-RO"/>
        </w:rPr>
      </w:pPr>
    </w:p>
    <w:p w:rsidR="00A2096F" w:rsidRPr="002F604B" w:rsidRDefault="00DD444C">
      <w:pPr>
        <w:pStyle w:val="EMEAAddress"/>
        <w:rPr>
          <w:lang w:val="ro-RO"/>
        </w:rPr>
      </w:pPr>
      <w:r>
        <w:rPr>
          <w:szCs w:val="22"/>
          <w:lang w:val="ro-RO"/>
        </w:rPr>
        <w:t>sanofi-aventis groupe</w:t>
      </w:r>
      <w:r w:rsidR="00A2096F" w:rsidRPr="002F604B">
        <w:rPr>
          <w:lang w:val="ro-RO"/>
        </w:rPr>
        <w:br/>
        <w:t>54</w:t>
      </w:r>
      <w:r w:rsidR="007D29E9" w:rsidRPr="002F604B">
        <w:rPr>
          <w:lang w:val="ro-RO"/>
        </w:rPr>
        <w:t>,</w:t>
      </w:r>
      <w:r w:rsidR="00A2096F" w:rsidRPr="002F604B">
        <w:rPr>
          <w:lang w:val="ro-RO"/>
        </w:rPr>
        <w:t xml:space="preserve"> rue La Boétie</w:t>
      </w:r>
      <w:r w:rsidR="00A2096F" w:rsidRPr="002F604B">
        <w:rPr>
          <w:lang w:val="ro-RO"/>
        </w:rPr>
        <w:br/>
      </w:r>
      <w:r w:rsidR="007D29E9" w:rsidRPr="002F604B">
        <w:rPr>
          <w:lang w:val="ro-RO"/>
        </w:rPr>
        <w:t>F-</w:t>
      </w:r>
      <w:r w:rsidR="00A2096F" w:rsidRPr="002F604B">
        <w:rPr>
          <w:lang w:val="ro-RO"/>
        </w:rPr>
        <w:t>75008 Paris </w:t>
      </w:r>
      <w:r w:rsidR="007D29E9" w:rsidRPr="002F604B">
        <w:rPr>
          <w:lang w:val="ro-RO"/>
        </w:rPr>
        <w:t>-</w:t>
      </w:r>
      <w:r w:rsidR="00A2096F" w:rsidRPr="002F604B">
        <w:rPr>
          <w:lang w:val="ro-RO"/>
        </w:rPr>
        <w:t> Franţa</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12.</w:t>
      </w:r>
      <w:r w:rsidRPr="002F604B">
        <w:rPr>
          <w:lang w:val="ro-RO"/>
        </w:rPr>
        <w:tab/>
        <w:t>NUMĂRUL(ELE) AUTORIZAŢIEI DE PUNERE PE PIAŢĂ</w:t>
      </w:r>
    </w:p>
    <w:p w:rsidR="00A2096F" w:rsidRPr="002F604B" w:rsidRDefault="00A2096F">
      <w:pPr>
        <w:pStyle w:val="EMEABodyText"/>
        <w:rPr>
          <w:lang w:val="ro-RO"/>
        </w:rPr>
      </w:pPr>
    </w:p>
    <w:p w:rsidR="00A2096F" w:rsidRPr="002F604B" w:rsidRDefault="00A2096F">
      <w:pPr>
        <w:pStyle w:val="EMEABodyText"/>
        <w:rPr>
          <w:highlight w:val="lightGray"/>
          <w:lang w:val="ro-RO"/>
        </w:rPr>
      </w:pPr>
      <w:r w:rsidRPr="002F604B">
        <w:rPr>
          <w:highlight w:val="lightGray"/>
          <w:lang w:val="ro-RO"/>
        </w:rPr>
        <w:t>EU/1/97/046/011 - 14 comprimate</w:t>
      </w:r>
    </w:p>
    <w:p w:rsidR="00A2096F" w:rsidRPr="002F604B" w:rsidRDefault="00A2096F">
      <w:pPr>
        <w:pStyle w:val="EMEABodyText"/>
        <w:rPr>
          <w:highlight w:val="lightGray"/>
          <w:lang w:val="ro-RO"/>
        </w:rPr>
      </w:pPr>
      <w:r w:rsidRPr="002F604B">
        <w:rPr>
          <w:highlight w:val="lightGray"/>
          <w:lang w:val="ro-RO"/>
        </w:rPr>
        <w:t>EU/1/97/046/004 - 28 comprimate</w:t>
      </w:r>
    </w:p>
    <w:p w:rsidR="00A2096F" w:rsidRPr="002F604B" w:rsidRDefault="00A2096F">
      <w:pPr>
        <w:pStyle w:val="EMEABodyText"/>
        <w:rPr>
          <w:highlight w:val="lightGray"/>
          <w:lang w:val="ro-RO"/>
        </w:rPr>
      </w:pPr>
      <w:r w:rsidRPr="002F604B">
        <w:rPr>
          <w:highlight w:val="lightGray"/>
          <w:lang w:val="ro-RO"/>
        </w:rPr>
        <w:t>EU/1/97/046/005 - 56 comprimate</w:t>
      </w:r>
    </w:p>
    <w:p w:rsidR="00A2096F" w:rsidRPr="002F604B" w:rsidRDefault="00A2096F">
      <w:pPr>
        <w:pStyle w:val="EMEABodyText"/>
        <w:rPr>
          <w:highlight w:val="lightGray"/>
          <w:lang w:val="ro-RO"/>
        </w:rPr>
      </w:pPr>
      <w:r w:rsidRPr="002F604B">
        <w:rPr>
          <w:highlight w:val="lightGray"/>
          <w:lang w:val="ro-RO"/>
        </w:rPr>
        <w:t>EU/1/97/046/014 - 56 x 1 comprimat</w:t>
      </w:r>
    </w:p>
    <w:p w:rsidR="00A2096F" w:rsidRPr="002F604B" w:rsidRDefault="00A2096F">
      <w:pPr>
        <w:pStyle w:val="EMEABodyText"/>
        <w:rPr>
          <w:lang w:val="ro-RO"/>
        </w:rPr>
      </w:pPr>
      <w:r w:rsidRPr="002F604B">
        <w:rPr>
          <w:highlight w:val="lightGray"/>
          <w:lang w:val="ro-RO"/>
        </w:rPr>
        <w:t>EU/1/97/046/006 - 98 comprimate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13.</w:t>
      </w:r>
      <w:r w:rsidRPr="002F604B">
        <w:rPr>
          <w:lang w:val="ro-RO"/>
        </w:rPr>
        <w:tab/>
        <w:t>SERIA DE FABRICAŢIE</w:t>
      </w:r>
    </w:p>
    <w:p w:rsidR="00A2096F" w:rsidRPr="002F604B" w:rsidRDefault="00A2096F">
      <w:pPr>
        <w:pStyle w:val="EMEABodyText"/>
        <w:keepNext/>
        <w:rPr>
          <w:lang w:val="ro-RO"/>
        </w:rPr>
      </w:pPr>
    </w:p>
    <w:p w:rsidR="00A2096F" w:rsidRPr="002F604B" w:rsidRDefault="00A2096F">
      <w:pPr>
        <w:pStyle w:val="EMEABodyText"/>
        <w:keepNext/>
        <w:rPr>
          <w:lang w:val="ro-RO"/>
        </w:rPr>
      </w:pPr>
      <w:r w:rsidRPr="002F604B">
        <w:rPr>
          <w:lang w:val="ro-RO"/>
        </w:rPr>
        <w:t>Lot</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14.</w:t>
      </w:r>
      <w:r w:rsidRPr="002F604B">
        <w:rPr>
          <w:lang w:val="ro-RO"/>
        </w:rPr>
        <w:tab/>
        <w:t>CLASIFICARE GENERALĂ PRIVIND MODUL DE ELIBERARE</w:t>
      </w:r>
    </w:p>
    <w:p w:rsidR="00A2096F" w:rsidRPr="002F604B" w:rsidRDefault="00A2096F">
      <w:pPr>
        <w:pStyle w:val="EMEABodyText"/>
        <w:keepNext/>
        <w:rPr>
          <w:lang w:val="ro-RO"/>
        </w:rPr>
      </w:pPr>
    </w:p>
    <w:p w:rsidR="00A2096F" w:rsidRPr="002F604B" w:rsidRDefault="00A2096F">
      <w:pPr>
        <w:pStyle w:val="EMEABodyText"/>
        <w:keepNext/>
        <w:rPr>
          <w:lang w:val="ro-RO"/>
        </w:rPr>
      </w:pPr>
      <w:r w:rsidRPr="002F604B">
        <w:rPr>
          <w:szCs w:val="22"/>
          <w:lang w:val="ro-RO"/>
        </w:rPr>
        <w:t>Medicament eliberat pe bază de prescripţie medicală</w:t>
      </w:r>
      <w:r w:rsidRPr="002F604B">
        <w:rPr>
          <w:lang w:val="ro-RO"/>
        </w:rPr>
        <w:t>.</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15.</w:t>
      </w:r>
      <w:r w:rsidRPr="002F604B">
        <w:rPr>
          <w:lang w:val="ro-RO"/>
        </w:rPr>
        <w:tab/>
        <w:t>INSTRUCŢIUNI DE UTILIZARE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16.</w:t>
      </w:r>
      <w:r w:rsidRPr="002F604B">
        <w:rPr>
          <w:lang w:val="ro-RO"/>
        </w:rPr>
        <w:tab/>
        <w:t>informa</w:t>
      </w:r>
      <w:r w:rsidRPr="002F604B">
        <w:rPr>
          <w:bCs/>
          <w:szCs w:val="22"/>
          <w:lang w:val="ro-RO"/>
        </w:rPr>
        <w:t>Ţ</w:t>
      </w:r>
      <w:r w:rsidRPr="002F604B">
        <w:rPr>
          <w:lang w:val="ro-RO"/>
        </w:rPr>
        <w:t>iI în braille</w:t>
      </w:r>
    </w:p>
    <w:p w:rsidR="00A2096F" w:rsidRPr="002F604B" w:rsidRDefault="00A2096F">
      <w:pPr>
        <w:pStyle w:val="EMEABodyText"/>
        <w:rPr>
          <w:lang w:val="ro-RO"/>
        </w:rPr>
      </w:pPr>
    </w:p>
    <w:p w:rsidR="00A2096F" w:rsidRDefault="00A2096F">
      <w:pPr>
        <w:pStyle w:val="EMEABodyText"/>
        <w:rPr>
          <w:lang w:val="ro-RO"/>
        </w:rPr>
      </w:pPr>
      <w:r w:rsidRPr="002F604B">
        <w:rPr>
          <w:lang w:val="ro-RO"/>
        </w:rPr>
        <w:t>Aprovel 150 mg</w:t>
      </w:r>
    </w:p>
    <w:p w:rsidR="00956E96" w:rsidRDefault="00956E96">
      <w:pPr>
        <w:pStyle w:val="EMEABodyText"/>
        <w:rPr>
          <w:lang w:val="ro-RO"/>
        </w:rPr>
      </w:pPr>
    </w:p>
    <w:p w:rsidR="00956E96" w:rsidRPr="00416C8F" w:rsidRDefault="00956E96" w:rsidP="00956E96"/>
    <w:p w:rsidR="00956E96" w:rsidRPr="00416C8F" w:rsidRDefault="00956E96" w:rsidP="00956E96">
      <w:pPr>
        <w:pBdr>
          <w:top w:val="single" w:sz="4" w:space="1" w:color="auto"/>
          <w:left w:val="single" w:sz="4" w:space="4" w:color="auto"/>
          <w:bottom w:val="single" w:sz="4" w:space="0" w:color="auto"/>
          <w:right w:val="single" w:sz="4" w:space="4" w:color="auto"/>
        </w:pBdr>
        <w:rPr>
          <w:i/>
          <w:noProof/>
        </w:rPr>
      </w:pPr>
      <w:r w:rsidRPr="00416C8F">
        <w:rPr>
          <w:b/>
          <w:noProof/>
        </w:rPr>
        <w:t>17.</w:t>
      </w:r>
      <w:r w:rsidRPr="00416C8F">
        <w:rPr>
          <w:b/>
          <w:noProof/>
        </w:rPr>
        <w:tab/>
        <w:t>IDENTIFICATOR UNIC - COD DE BARE BIDIMENSIONAL</w:t>
      </w:r>
    </w:p>
    <w:p w:rsidR="00956E96" w:rsidRPr="00416C8F" w:rsidRDefault="00956E96" w:rsidP="00956E96">
      <w:pPr>
        <w:rPr>
          <w:noProof/>
        </w:rPr>
      </w:pPr>
    </w:p>
    <w:p w:rsidR="00956E96" w:rsidRPr="00416C8F" w:rsidRDefault="00956E96" w:rsidP="00956E96">
      <w:pPr>
        <w:rPr>
          <w:noProof/>
        </w:rPr>
      </w:pPr>
      <w:r w:rsidRPr="00416C8F">
        <w:rPr>
          <w:noProof/>
        </w:rPr>
        <w:t>cod de bare bidimensional care conține identificatorul unic.</w:t>
      </w:r>
    </w:p>
    <w:p w:rsidR="00956E96" w:rsidRPr="00416C8F" w:rsidRDefault="00956E96" w:rsidP="00956E96">
      <w:pPr>
        <w:rPr>
          <w:noProof/>
        </w:rPr>
      </w:pPr>
    </w:p>
    <w:p w:rsidR="00626E08" w:rsidRPr="00416C8F" w:rsidRDefault="00626E08" w:rsidP="00956E96">
      <w:pPr>
        <w:rPr>
          <w:noProof/>
        </w:rPr>
      </w:pPr>
    </w:p>
    <w:p w:rsidR="00956E96" w:rsidRPr="00416C8F" w:rsidRDefault="00956E96" w:rsidP="00956E96">
      <w:pPr>
        <w:pBdr>
          <w:top w:val="single" w:sz="4" w:space="1" w:color="auto"/>
          <w:left w:val="single" w:sz="4" w:space="4" w:color="auto"/>
          <w:bottom w:val="single" w:sz="4" w:space="0" w:color="auto"/>
          <w:right w:val="single" w:sz="4" w:space="4" w:color="auto"/>
        </w:pBdr>
        <w:rPr>
          <w:i/>
          <w:noProof/>
        </w:rPr>
      </w:pPr>
      <w:r w:rsidRPr="00416C8F">
        <w:rPr>
          <w:b/>
          <w:noProof/>
        </w:rPr>
        <w:t>18.</w:t>
      </w:r>
      <w:r w:rsidRPr="00416C8F">
        <w:rPr>
          <w:b/>
          <w:noProof/>
        </w:rPr>
        <w:tab/>
        <w:t>IDENTIFICATOR UNIC - DATE LIZIBILE PENTRU PERSOANE</w:t>
      </w:r>
    </w:p>
    <w:p w:rsidR="00956E96" w:rsidRPr="00416C8F" w:rsidRDefault="00956E96" w:rsidP="00956E96">
      <w:pPr>
        <w:keepNext/>
        <w:keepLines/>
        <w:rPr>
          <w:b/>
          <w:caps/>
        </w:rPr>
      </w:pPr>
    </w:p>
    <w:p w:rsidR="00956E96" w:rsidRPr="00416C8F" w:rsidRDefault="00956E96" w:rsidP="00956E96">
      <w:pPr>
        <w:keepNext/>
        <w:keepLines/>
        <w:rPr>
          <w:caps/>
        </w:rPr>
      </w:pPr>
      <w:r w:rsidRPr="00416C8F">
        <w:rPr>
          <w:caps/>
        </w:rPr>
        <w:t xml:space="preserve">PC: </w:t>
      </w:r>
    </w:p>
    <w:p w:rsidR="00956E96" w:rsidRPr="00416C8F" w:rsidRDefault="00956E96" w:rsidP="00956E96">
      <w:pPr>
        <w:keepNext/>
        <w:keepLines/>
        <w:rPr>
          <w:caps/>
        </w:rPr>
      </w:pPr>
      <w:r w:rsidRPr="00416C8F">
        <w:rPr>
          <w:caps/>
        </w:rPr>
        <w:t>SN:</w:t>
      </w:r>
    </w:p>
    <w:p w:rsidR="00956E96" w:rsidRPr="002F604B" w:rsidRDefault="00956E96" w:rsidP="00956E96">
      <w:pPr>
        <w:pStyle w:val="EMEABodyText"/>
        <w:rPr>
          <w:lang w:val="ro-RO"/>
        </w:rPr>
      </w:pPr>
      <w:r w:rsidRPr="00416C8F">
        <w:t>NN:</w:t>
      </w:r>
    </w:p>
    <w:p w:rsidR="00A2096F" w:rsidRPr="002F604B" w:rsidRDefault="00A2096F" w:rsidP="00A2096F">
      <w:pPr>
        <w:pStyle w:val="EMEATitlePAC"/>
        <w:rPr>
          <w:lang w:val="ro-RO"/>
        </w:rPr>
      </w:pPr>
      <w:r w:rsidRPr="002F604B">
        <w:rPr>
          <w:lang w:val="ro-RO"/>
        </w:rPr>
        <w:br w:type="page"/>
        <w:t>MINIMUM DE INFORMAŢII CARE TREBUIE SĂ APARĂ PE BLISTER SAU PE FOLIE TERMOSUDATĂ</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w:t>
      </w:r>
      <w:r w:rsidRPr="002F604B">
        <w:rPr>
          <w:lang w:val="ro-RO"/>
        </w:rPr>
        <w:tab/>
        <w:t>DENUMIREA COMERCIALĂ A MEDICAMENTULUI</w:t>
      </w:r>
    </w:p>
    <w:p w:rsidR="00A2096F" w:rsidRPr="002F604B" w:rsidRDefault="00A2096F">
      <w:pPr>
        <w:pStyle w:val="EMEABodyText"/>
        <w:rPr>
          <w:lang w:val="ro-RO"/>
        </w:rPr>
      </w:pPr>
    </w:p>
    <w:p w:rsidR="00A2096F" w:rsidRPr="002F604B" w:rsidRDefault="00A2096F">
      <w:pPr>
        <w:pStyle w:val="EMEABodyText"/>
        <w:rPr>
          <w:lang w:val="ro-RO"/>
        </w:rPr>
      </w:pPr>
      <w:r w:rsidRPr="002F604B">
        <w:rPr>
          <w:lang w:val="ro-RO"/>
        </w:rPr>
        <w:t>Aprovel 150 mg comprimate</w:t>
      </w:r>
    </w:p>
    <w:p w:rsidR="00A2096F" w:rsidRPr="002F604B" w:rsidRDefault="00A2096F">
      <w:pPr>
        <w:pStyle w:val="EMEABodyText"/>
        <w:rPr>
          <w:lang w:val="ro-RO"/>
        </w:rPr>
      </w:pPr>
      <w:r w:rsidRPr="002F604B">
        <w:rPr>
          <w:lang w:val="ro-RO"/>
        </w:rPr>
        <w:t>irbesartan</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2.</w:t>
      </w:r>
      <w:r w:rsidRPr="002F604B">
        <w:rPr>
          <w:lang w:val="ro-RO"/>
        </w:rPr>
        <w:tab/>
        <w:t>NUMELE DEŢINĂTORULUI AUTORIZAŢIEI DE PUNERE PE PIAŢĂ</w:t>
      </w:r>
    </w:p>
    <w:p w:rsidR="00A2096F" w:rsidRPr="002F604B" w:rsidRDefault="00A2096F">
      <w:pPr>
        <w:pStyle w:val="EMEABodyText"/>
        <w:rPr>
          <w:lang w:val="ro-RO"/>
        </w:rPr>
      </w:pPr>
    </w:p>
    <w:p w:rsidR="00A2096F" w:rsidRPr="002F604B" w:rsidRDefault="00DD444C">
      <w:pPr>
        <w:pStyle w:val="EMEABodyText"/>
        <w:rPr>
          <w:lang w:val="ro-RO"/>
        </w:rPr>
      </w:pPr>
      <w:r>
        <w:rPr>
          <w:szCs w:val="22"/>
          <w:lang w:val="ro-RO"/>
        </w:rPr>
        <w:t>sanofi-aventis groupe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3.</w:t>
      </w:r>
      <w:r w:rsidRPr="002F604B">
        <w:rPr>
          <w:lang w:val="ro-RO"/>
        </w:rPr>
        <w:tab/>
        <w:t>DATA DE EXPIRARE</w:t>
      </w:r>
    </w:p>
    <w:p w:rsidR="00A2096F" w:rsidRPr="002F604B" w:rsidRDefault="00A2096F">
      <w:pPr>
        <w:pStyle w:val="EMEABodyText"/>
        <w:keepNext/>
        <w:rPr>
          <w:lang w:val="ro-RO"/>
        </w:rPr>
      </w:pPr>
    </w:p>
    <w:p w:rsidR="00A2096F" w:rsidRPr="002F604B" w:rsidRDefault="00A2096F">
      <w:pPr>
        <w:pStyle w:val="EMEABodyText"/>
        <w:keepNext/>
        <w:rPr>
          <w:i/>
          <w:lang w:val="ro-RO"/>
        </w:rPr>
      </w:pPr>
      <w:r w:rsidRPr="002F604B">
        <w:rPr>
          <w:lang w:val="ro-RO"/>
        </w:rPr>
        <w:t>EXP</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4.</w:t>
      </w:r>
      <w:r w:rsidRPr="002F604B">
        <w:rPr>
          <w:lang w:val="ro-RO"/>
        </w:rPr>
        <w:tab/>
        <w:t>SERIA DE FABRICAŢIE</w:t>
      </w:r>
    </w:p>
    <w:p w:rsidR="00A2096F" w:rsidRPr="002F604B" w:rsidRDefault="00A2096F" w:rsidP="00A2096F">
      <w:pPr>
        <w:pStyle w:val="EMEABodyText"/>
        <w:rPr>
          <w:lang w:val="ro-RO"/>
        </w:rPr>
      </w:pPr>
    </w:p>
    <w:p w:rsidR="00A2096F" w:rsidRPr="002F604B" w:rsidRDefault="00A2096F">
      <w:pPr>
        <w:pStyle w:val="EMEABodyText"/>
        <w:keepNext/>
        <w:rPr>
          <w:lang w:val="ro-RO"/>
        </w:rPr>
      </w:pPr>
      <w:r w:rsidRPr="002F604B">
        <w:rPr>
          <w:lang w:val="ro-RO"/>
        </w:rPr>
        <w:t>Lot</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5.</w:t>
      </w:r>
      <w:r w:rsidRPr="002F604B">
        <w:rPr>
          <w:lang w:val="ro-RO"/>
        </w:rPr>
        <w:tab/>
        <w:t>ALTE INFORMAŢII</w:t>
      </w:r>
    </w:p>
    <w:p w:rsidR="00A2096F" w:rsidRPr="002F604B" w:rsidRDefault="00A2096F" w:rsidP="00A2096F">
      <w:pPr>
        <w:pStyle w:val="EMEABodyText"/>
        <w:rPr>
          <w:lang w:val="ro-RO"/>
        </w:rPr>
      </w:pPr>
    </w:p>
    <w:p w:rsidR="00A2096F" w:rsidRPr="002F604B" w:rsidRDefault="00A2096F">
      <w:pPr>
        <w:pStyle w:val="EMEABodyText"/>
        <w:keepNext/>
        <w:rPr>
          <w:lang w:val="ro-RO"/>
        </w:rPr>
      </w:pPr>
      <w:r w:rsidRPr="002F604B">
        <w:rPr>
          <w:highlight w:val="lightGray"/>
          <w:lang w:val="ro-RO"/>
        </w:rPr>
        <w:t>14 - 28 - 56 - 98 comprimate:</w:t>
      </w:r>
    </w:p>
    <w:p w:rsidR="00A2096F" w:rsidRPr="002F604B" w:rsidRDefault="00A2096F" w:rsidP="00A2096F">
      <w:pPr>
        <w:pStyle w:val="EMEABodyText"/>
        <w:rPr>
          <w:lang w:val="ro-RO"/>
        </w:rPr>
      </w:pPr>
      <w:r w:rsidRPr="002F604B">
        <w:rPr>
          <w:lang w:val="ro-RO"/>
        </w:rPr>
        <w:t>Lu</w:t>
      </w:r>
    </w:p>
    <w:p w:rsidR="00A2096F" w:rsidRPr="002F604B" w:rsidRDefault="00A2096F" w:rsidP="00A2096F">
      <w:pPr>
        <w:pStyle w:val="EMEABodyText"/>
        <w:rPr>
          <w:lang w:val="ro-RO"/>
        </w:rPr>
      </w:pPr>
      <w:r w:rsidRPr="002F604B">
        <w:rPr>
          <w:lang w:val="ro-RO"/>
        </w:rPr>
        <w:t>Ma</w:t>
      </w:r>
    </w:p>
    <w:p w:rsidR="00A2096F" w:rsidRPr="002F604B" w:rsidRDefault="00A2096F" w:rsidP="00A2096F">
      <w:pPr>
        <w:pStyle w:val="EMEABodyText"/>
        <w:rPr>
          <w:lang w:val="ro-RO"/>
        </w:rPr>
      </w:pPr>
      <w:r w:rsidRPr="002F604B">
        <w:rPr>
          <w:lang w:val="ro-RO"/>
        </w:rPr>
        <w:t>Mi</w:t>
      </w:r>
    </w:p>
    <w:p w:rsidR="00A2096F" w:rsidRPr="002F604B" w:rsidRDefault="00A2096F" w:rsidP="00A2096F">
      <w:pPr>
        <w:pStyle w:val="EMEABodyText"/>
        <w:rPr>
          <w:lang w:val="ro-RO"/>
        </w:rPr>
      </w:pPr>
      <w:r w:rsidRPr="002F604B">
        <w:rPr>
          <w:lang w:val="ro-RO"/>
        </w:rPr>
        <w:t>Jo</w:t>
      </w:r>
    </w:p>
    <w:p w:rsidR="00A2096F" w:rsidRPr="002F604B" w:rsidRDefault="00A2096F" w:rsidP="00A2096F">
      <w:pPr>
        <w:pStyle w:val="EMEABodyText"/>
        <w:rPr>
          <w:lang w:val="ro-RO"/>
        </w:rPr>
      </w:pPr>
      <w:r w:rsidRPr="002F604B">
        <w:rPr>
          <w:lang w:val="ro-RO"/>
        </w:rPr>
        <w:t>Vi</w:t>
      </w:r>
    </w:p>
    <w:p w:rsidR="00A2096F" w:rsidRPr="002F604B" w:rsidRDefault="00A2096F" w:rsidP="00A2096F">
      <w:pPr>
        <w:pStyle w:val="EMEABodyText"/>
        <w:rPr>
          <w:lang w:val="ro-RO"/>
        </w:rPr>
      </w:pPr>
      <w:r w:rsidRPr="002F604B">
        <w:rPr>
          <w:lang w:val="ro-RO"/>
        </w:rPr>
        <w:t>Sb</w:t>
      </w:r>
    </w:p>
    <w:p w:rsidR="00A2096F" w:rsidRPr="002F604B" w:rsidRDefault="00A2096F">
      <w:pPr>
        <w:pStyle w:val="EMEABodyText"/>
        <w:rPr>
          <w:lang w:val="ro-RO"/>
        </w:rPr>
      </w:pPr>
      <w:r w:rsidRPr="002F604B">
        <w:rPr>
          <w:bCs/>
          <w:lang w:val="ro-RO"/>
        </w:rPr>
        <w:t>Du</w:t>
      </w:r>
    </w:p>
    <w:p w:rsidR="00A2096F" w:rsidRPr="002F604B" w:rsidRDefault="00A2096F">
      <w:pPr>
        <w:pStyle w:val="EMEABodyText"/>
        <w:rPr>
          <w:lang w:val="ro-RO"/>
        </w:rPr>
      </w:pPr>
    </w:p>
    <w:p w:rsidR="00A2096F" w:rsidRPr="002F604B" w:rsidRDefault="00A2096F">
      <w:pPr>
        <w:pStyle w:val="EMEABodyText"/>
        <w:rPr>
          <w:lang w:val="ro-RO"/>
        </w:rPr>
      </w:pPr>
      <w:r w:rsidRPr="002F604B">
        <w:rPr>
          <w:highlight w:val="lightGray"/>
          <w:lang w:val="ro-RO"/>
        </w:rPr>
        <w:t>56 x 1 comprimat:</w:t>
      </w:r>
    </w:p>
    <w:p w:rsidR="00A2096F" w:rsidRPr="002F604B" w:rsidRDefault="00A2096F" w:rsidP="00A2096F">
      <w:pPr>
        <w:pStyle w:val="EMEATitlePAC"/>
        <w:rPr>
          <w:lang w:val="ro-RO"/>
        </w:rPr>
      </w:pPr>
      <w:r w:rsidRPr="002F604B">
        <w:rPr>
          <w:lang w:val="ro-RO"/>
        </w:rPr>
        <w:br w:type="page"/>
        <w:t xml:space="preserve">INFORMAŢII CARE TREBUIE SĂ APARĂ PE AMBALAJUL SECUNDAR </w:t>
      </w:r>
    </w:p>
    <w:p w:rsidR="00A2096F" w:rsidRPr="002F604B" w:rsidRDefault="00A2096F" w:rsidP="00A2096F">
      <w:pPr>
        <w:pStyle w:val="EMEATitlePAC"/>
        <w:rPr>
          <w:lang w:val="ro-RO"/>
        </w:rPr>
      </w:pPr>
    </w:p>
    <w:p w:rsidR="00A2096F" w:rsidRPr="002F604B" w:rsidRDefault="00A2096F" w:rsidP="00A2096F">
      <w:pPr>
        <w:pStyle w:val="EMEATitlePAC"/>
        <w:rPr>
          <w:lang w:val="ro-RO"/>
        </w:rPr>
      </w:pPr>
      <w:r w:rsidRPr="002F604B">
        <w:rPr>
          <w:lang w:val="ro-RO"/>
        </w:rPr>
        <w:t>CUTIE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w:t>
      </w:r>
      <w:r w:rsidRPr="002F604B">
        <w:rPr>
          <w:lang w:val="ro-RO"/>
        </w:rPr>
        <w:tab/>
        <w:t>DENUMIREA COMERCIALĂ A MEDICAMENTULUI</w:t>
      </w:r>
    </w:p>
    <w:p w:rsidR="00A2096F" w:rsidRPr="002F604B" w:rsidRDefault="00A2096F">
      <w:pPr>
        <w:pStyle w:val="EMEABodyText"/>
        <w:rPr>
          <w:lang w:val="ro-RO"/>
        </w:rPr>
      </w:pPr>
    </w:p>
    <w:p w:rsidR="00A2096F" w:rsidRPr="002F604B" w:rsidRDefault="00A2096F">
      <w:pPr>
        <w:pStyle w:val="EMEABodyText"/>
        <w:rPr>
          <w:lang w:val="ro-RO"/>
        </w:rPr>
      </w:pPr>
      <w:r w:rsidRPr="002F604B">
        <w:rPr>
          <w:lang w:val="ro-RO"/>
        </w:rPr>
        <w:t>Aprovel 300 mg comprimate</w:t>
      </w:r>
    </w:p>
    <w:p w:rsidR="00A2096F" w:rsidRPr="002F604B" w:rsidRDefault="00A2096F">
      <w:pPr>
        <w:pStyle w:val="EMEABodyText"/>
        <w:rPr>
          <w:lang w:val="ro-RO"/>
        </w:rPr>
      </w:pPr>
      <w:r w:rsidRPr="002F604B">
        <w:rPr>
          <w:lang w:val="ro-RO"/>
        </w:rPr>
        <w:t>irbesartan</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2.</w:t>
      </w:r>
      <w:r w:rsidRPr="002F604B">
        <w:rPr>
          <w:lang w:val="ro-RO"/>
        </w:rPr>
        <w:tab/>
        <w:t>DECLARAREA SUBSTANŢEI(LOR) ACTIVE</w:t>
      </w:r>
    </w:p>
    <w:p w:rsidR="00A2096F" w:rsidRPr="002F604B" w:rsidRDefault="00A2096F">
      <w:pPr>
        <w:pStyle w:val="EMEABodyText"/>
        <w:keepNext/>
        <w:rPr>
          <w:lang w:val="ro-RO"/>
        </w:rPr>
      </w:pPr>
    </w:p>
    <w:p w:rsidR="00A2096F" w:rsidRPr="002F604B" w:rsidRDefault="00A2096F">
      <w:pPr>
        <w:pStyle w:val="EMEABodyText"/>
        <w:keepNext/>
        <w:rPr>
          <w:lang w:val="ro-RO"/>
        </w:rPr>
      </w:pPr>
      <w:r w:rsidRPr="002F604B">
        <w:rPr>
          <w:lang w:val="ro-RO"/>
        </w:rPr>
        <w:t>Fiecare comprimat conţine: irbesartan 300 mg</w:t>
      </w:r>
      <w:r w:rsidR="007D29E9" w:rsidRPr="002F604B">
        <w:rPr>
          <w:lang w:val="ro-RO"/>
        </w:rPr>
        <w:t>.</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3.</w:t>
      </w:r>
      <w:r w:rsidRPr="002F604B">
        <w:rPr>
          <w:lang w:val="ro-RO"/>
        </w:rPr>
        <w:tab/>
        <w:t>LISTA EXCIPIENŢILOR</w:t>
      </w:r>
    </w:p>
    <w:p w:rsidR="00A2096F" w:rsidRPr="002F604B" w:rsidRDefault="00A2096F">
      <w:pPr>
        <w:pStyle w:val="EMEABodyText"/>
        <w:keepNext/>
        <w:rPr>
          <w:lang w:val="ro-RO"/>
        </w:rPr>
      </w:pPr>
    </w:p>
    <w:p w:rsidR="00A2096F" w:rsidRPr="002F604B" w:rsidRDefault="00A2096F">
      <w:pPr>
        <w:pStyle w:val="EMEABodyText"/>
        <w:keepNext/>
        <w:rPr>
          <w:lang w:val="ro-RO"/>
        </w:rPr>
      </w:pPr>
      <w:r w:rsidRPr="002F604B">
        <w:rPr>
          <w:lang w:val="ro-RO"/>
        </w:rPr>
        <w:t xml:space="preserve">Excipienţi: conţine </w:t>
      </w:r>
      <w:r w:rsidR="007D29E9" w:rsidRPr="002F604B">
        <w:rPr>
          <w:lang w:val="ro-RO"/>
        </w:rPr>
        <w:t>şi</w:t>
      </w:r>
      <w:r w:rsidRPr="002F604B">
        <w:rPr>
          <w:lang w:val="ro-RO"/>
        </w:rPr>
        <w:t xml:space="preserve"> lactoză monohidrat.</w:t>
      </w:r>
      <w:r w:rsidR="003A3B72">
        <w:rPr>
          <w:lang w:val="ro-RO"/>
        </w:rPr>
        <w:t xml:space="preserve"> Vezi prospectul pentru informații suplimentare.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4.</w:t>
      </w:r>
      <w:r w:rsidRPr="002F604B">
        <w:rPr>
          <w:lang w:val="ro-RO"/>
        </w:rPr>
        <w:tab/>
        <w:t>FORMA FARMACEUTICĂ ŞI CONŢINUTUL</w:t>
      </w:r>
    </w:p>
    <w:p w:rsidR="00A2096F" w:rsidRPr="002F604B" w:rsidRDefault="00A2096F">
      <w:pPr>
        <w:pStyle w:val="EMEABodyText"/>
        <w:keepNext/>
        <w:rPr>
          <w:lang w:val="ro-RO"/>
        </w:rPr>
      </w:pPr>
    </w:p>
    <w:p w:rsidR="00A2096F" w:rsidRPr="002F604B" w:rsidRDefault="00A2096F">
      <w:pPr>
        <w:pStyle w:val="EMEABodyText"/>
        <w:keepNext/>
        <w:rPr>
          <w:lang w:val="ro-RO"/>
        </w:rPr>
      </w:pPr>
      <w:r w:rsidRPr="002F604B">
        <w:rPr>
          <w:lang w:val="ro-RO"/>
        </w:rPr>
        <w:t>14 comprimate</w:t>
      </w:r>
    </w:p>
    <w:p w:rsidR="00A2096F" w:rsidRPr="002F604B" w:rsidRDefault="00A2096F">
      <w:pPr>
        <w:pStyle w:val="EMEABodyText"/>
        <w:rPr>
          <w:lang w:val="ro-RO"/>
        </w:rPr>
      </w:pPr>
      <w:r w:rsidRPr="002F604B">
        <w:rPr>
          <w:lang w:val="ro-RO"/>
        </w:rPr>
        <w:t>28 comprimate</w:t>
      </w:r>
    </w:p>
    <w:p w:rsidR="00A2096F" w:rsidRPr="002F604B" w:rsidRDefault="00A2096F">
      <w:pPr>
        <w:pStyle w:val="EMEABodyText"/>
        <w:rPr>
          <w:lang w:val="ro-RO"/>
        </w:rPr>
      </w:pPr>
      <w:r w:rsidRPr="002F604B">
        <w:rPr>
          <w:lang w:val="ro-RO"/>
        </w:rPr>
        <w:t>56 comprimate</w:t>
      </w:r>
    </w:p>
    <w:p w:rsidR="00A2096F" w:rsidRPr="002F604B" w:rsidRDefault="00A2096F">
      <w:pPr>
        <w:pStyle w:val="EMEABodyText"/>
        <w:rPr>
          <w:lang w:val="ro-RO"/>
        </w:rPr>
      </w:pPr>
      <w:r w:rsidRPr="002F604B">
        <w:rPr>
          <w:lang w:val="ro-RO"/>
        </w:rPr>
        <w:t>56 x 1 comprimat</w:t>
      </w:r>
    </w:p>
    <w:p w:rsidR="00A2096F" w:rsidRPr="002F604B" w:rsidRDefault="00A2096F">
      <w:pPr>
        <w:pStyle w:val="EMEABodyText"/>
        <w:rPr>
          <w:lang w:val="ro-RO"/>
        </w:rPr>
      </w:pPr>
      <w:r w:rsidRPr="002F604B">
        <w:rPr>
          <w:lang w:val="ro-RO"/>
        </w:rPr>
        <w:t>98 comprimate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5.</w:t>
      </w:r>
      <w:r w:rsidRPr="002F604B">
        <w:rPr>
          <w:lang w:val="ro-RO"/>
        </w:rPr>
        <w:tab/>
        <w:t>MODUL ŞI CALEA(CĂILE) DE ADMINISTRARE</w:t>
      </w:r>
    </w:p>
    <w:p w:rsidR="00A2096F" w:rsidRPr="002F604B" w:rsidRDefault="00A2096F">
      <w:pPr>
        <w:pStyle w:val="EMEABodyText"/>
        <w:rPr>
          <w:lang w:val="ro-RO"/>
        </w:rPr>
      </w:pPr>
    </w:p>
    <w:p w:rsidR="007D29E9" w:rsidRPr="002F604B" w:rsidRDefault="007D29E9">
      <w:pPr>
        <w:pStyle w:val="EMEABodyText"/>
        <w:rPr>
          <w:lang w:val="ro-RO"/>
        </w:rPr>
      </w:pPr>
      <w:r w:rsidRPr="002F604B">
        <w:rPr>
          <w:lang w:val="ro-RO"/>
        </w:rPr>
        <w:t>Administrare o</w:t>
      </w:r>
      <w:r w:rsidR="00A2096F" w:rsidRPr="002F604B">
        <w:rPr>
          <w:lang w:val="ro-RO"/>
        </w:rPr>
        <w:t xml:space="preserve">rală </w:t>
      </w:r>
    </w:p>
    <w:p w:rsidR="00A2096F" w:rsidRPr="002F604B" w:rsidRDefault="00A2096F">
      <w:pPr>
        <w:pStyle w:val="EMEABodyText"/>
        <w:rPr>
          <w:lang w:val="ro-RO"/>
        </w:rPr>
      </w:pPr>
      <w:r w:rsidRPr="002F604B">
        <w:rPr>
          <w:szCs w:val="22"/>
          <w:lang w:val="ro-RO"/>
        </w:rPr>
        <w:t>A se citi prospectul înainte de utilizare.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ind w:left="600" w:hanging="600"/>
        <w:rPr>
          <w:lang w:val="ro-RO"/>
        </w:rPr>
      </w:pPr>
      <w:r w:rsidRPr="002F604B">
        <w:rPr>
          <w:lang w:val="ro-RO"/>
        </w:rPr>
        <w:t>6.</w:t>
      </w:r>
      <w:r w:rsidRPr="002F604B">
        <w:rPr>
          <w:lang w:val="ro-RO"/>
        </w:rPr>
        <w:tab/>
        <w:t xml:space="preserve">ATENŢIONARE SPECIALĂ PRIVIND FAPTUL CĂ MEDICAMENTUL NU TREBUIE PĂSTRAT LA </w:t>
      </w:r>
      <w:r w:rsidR="007D29E9" w:rsidRPr="002F604B">
        <w:rPr>
          <w:lang w:val="ro-RO"/>
        </w:rPr>
        <w:t xml:space="preserve">VEDEREA </w:t>
      </w:r>
      <w:r w:rsidRPr="002F604B">
        <w:rPr>
          <w:lang w:val="ro-RO"/>
        </w:rPr>
        <w:t xml:space="preserve">ŞI </w:t>
      </w:r>
      <w:r w:rsidR="007D29E9" w:rsidRPr="002F604B">
        <w:rPr>
          <w:lang w:val="ro-RO"/>
        </w:rPr>
        <w:t xml:space="preserve">ÎNDEMÂNA </w:t>
      </w:r>
      <w:r w:rsidRPr="002F604B">
        <w:rPr>
          <w:lang w:val="ro-RO"/>
        </w:rPr>
        <w:t>COPIILOR</w:t>
      </w:r>
    </w:p>
    <w:p w:rsidR="00A2096F" w:rsidRPr="002F604B" w:rsidRDefault="00A2096F">
      <w:pPr>
        <w:pStyle w:val="EMEABodyText"/>
        <w:keepNext/>
        <w:rPr>
          <w:lang w:val="ro-RO"/>
        </w:rPr>
      </w:pPr>
    </w:p>
    <w:p w:rsidR="00A2096F" w:rsidRPr="002F604B" w:rsidRDefault="00A2096F">
      <w:pPr>
        <w:pStyle w:val="EMEABodyText"/>
        <w:keepNext/>
        <w:rPr>
          <w:lang w:val="ro-RO"/>
        </w:rPr>
      </w:pPr>
      <w:r w:rsidRPr="002F604B">
        <w:rPr>
          <w:szCs w:val="22"/>
          <w:lang w:val="ro-RO"/>
        </w:rPr>
        <w:t xml:space="preserve">A nu se lăsa la </w:t>
      </w:r>
      <w:r w:rsidR="007D29E9" w:rsidRPr="002F604B">
        <w:rPr>
          <w:szCs w:val="22"/>
          <w:lang w:val="ro-RO"/>
        </w:rPr>
        <w:t xml:space="preserve">vederea </w:t>
      </w:r>
      <w:r w:rsidRPr="002F604B">
        <w:rPr>
          <w:szCs w:val="22"/>
          <w:lang w:val="ro-RO"/>
        </w:rPr>
        <w:t xml:space="preserve">şi </w:t>
      </w:r>
      <w:r w:rsidR="007D29E9" w:rsidRPr="002F604B">
        <w:rPr>
          <w:szCs w:val="22"/>
          <w:lang w:val="ro-RO"/>
        </w:rPr>
        <w:t xml:space="preserve">îndemâna </w:t>
      </w:r>
      <w:r w:rsidRPr="002F604B">
        <w:rPr>
          <w:szCs w:val="22"/>
          <w:lang w:val="ro-RO"/>
        </w:rPr>
        <w:t>copiilor.</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7.</w:t>
      </w:r>
      <w:r w:rsidRPr="002F604B">
        <w:rPr>
          <w:lang w:val="ro-RO"/>
        </w:rPr>
        <w:tab/>
        <w:t>ALTĂ(E) ATENŢIONARE(ĂRI) SPECIALĂ(E), DACĂ ESTE(SUNT) NECESARĂ(E)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8.</w:t>
      </w:r>
      <w:r w:rsidRPr="002F604B">
        <w:rPr>
          <w:lang w:val="ro-RO"/>
        </w:rPr>
        <w:tab/>
        <w:t>DATA DE EXPIRARE</w:t>
      </w:r>
    </w:p>
    <w:p w:rsidR="00A2096F" w:rsidRPr="002F604B" w:rsidRDefault="00A2096F">
      <w:pPr>
        <w:pStyle w:val="EMEABodyText"/>
        <w:keepNext/>
        <w:rPr>
          <w:lang w:val="ro-RO"/>
        </w:rPr>
      </w:pPr>
    </w:p>
    <w:p w:rsidR="00A2096F" w:rsidRPr="002F604B" w:rsidRDefault="00A2096F">
      <w:pPr>
        <w:pStyle w:val="EMEABodyText"/>
        <w:keepNext/>
        <w:rPr>
          <w:i/>
          <w:lang w:val="ro-RO"/>
        </w:rPr>
      </w:pPr>
      <w:r w:rsidRPr="002F604B">
        <w:rPr>
          <w:lang w:val="ro-RO"/>
        </w:rPr>
        <w:t>EXP</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9.</w:t>
      </w:r>
      <w:r w:rsidRPr="002F604B">
        <w:rPr>
          <w:lang w:val="ro-RO"/>
        </w:rPr>
        <w:tab/>
        <w:t>CONDIŢII SPECIALE DE PĂSTRARE</w:t>
      </w:r>
    </w:p>
    <w:p w:rsidR="00A2096F" w:rsidRPr="002F604B" w:rsidRDefault="00A2096F">
      <w:pPr>
        <w:pStyle w:val="EMEABodyText"/>
        <w:keepNext/>
        <w:rPr>
          <w:lang w:val="ro-RO"/>
        </w:rPr>
      </w:pPr>
    </w:p>
    <w:p w:rsidR="00A2096F" w:rsidRPr="002F604B" w:rsidRDefault="00A2096F" w:rsidP="00A2096F">
      <w:pPr>
        <w:pStyle w:val="EMEABodyText"/>
        <w:rPr>
          <w:lang w:val="ro-RO"/>
        </w:rPr>
      </w:pPr>
      <w:r w:rsidRPr="002F604B">
        <w:rPr>
          <w:lang w:val="ro-RO"/>
        </w:rPr>
        <w:t>A</w:t>
      </w:r>
      <w:r w:rsidR="002264EE" w:rsidRPr="002F604B">
        <w:rPr>
          <w:lang w:val="ro-RO"/>
        </w:rPr>
        <w:t xml:space="preserve"> nu</w:t>
      </w:r>
      <w:r w:rsidRPr="002F604B">
        <w:rPr>
          <w:lang w:val="ro-RO"/>
        </w:rPr>
        <w:t xml:space="preserve"> se păstra la temperaturi </w:t>
      </w:r>
      <w:r w:rsidR="002264EE" w:rsidRPr="002F604B">
        <w:rPr>
          <w:lang w:val="ro-RO"/>
        </w:rPr>
        <w:t xml:space="preserve">peste </w:t>
      </w:r>
      <w:r w:rsidRPr="002F604B">
        <w:rPr>
          <w:lang w:val="ro-RO"/>
        </w:rPr>
        <w:t>30°C.</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ind w:left="600" w:hanging="600"/>
        <w:rPr>
          <w:lang w:val="ro-RO"/>
        </w:rPr>
      </w:pPr>
      <w:r w:rsidRPr="002F604B">
        <w:rPr>
          <w:lang w:val="ro-RO"/>
        </w:rPr>
        <w:t>10.</w:t>
      </w:r>
      <w:r w:rsidRPr="002F604B">
        <w:rPr>
          <w:lang w:val="ro-RO"/>
        </w:rPr>
        <w:tab/>
        <w:t>PRECAUŢII SPECIALE PRIVIND ELIMINAREA MEDICAMENTELOR NEUTILIZATE SAU A MATERIALELOR REZIDUALE PROVENITE DIN ASTFEL DE MEDICAMENTE, DACĂ ESTE CAZUL</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11.</w:t>
      </w:r>
      <w:r w:rsidRPr="002F604B">
        <w:rPr>
          <w:lang w:val="ro-RO"/>
        </w:rPr>
        <w:tab/>
        <w:t>NUMELE ŞI ADRESA DEŢINĂTORULUI AUTORIZAŢIEI DE PUNERE PE PIAŢĂ</w:t>
      </w:r>
    </w:p>
    <w:p w:rsidR="00A2096F" w:rsidRPr="002F604B" w:rsidRDefault="00A2096F">
      <w:pPr>
        <w:pStyle w:val="EMEABodyText"/>
        <w:rPr>
          <w:lang w:val="ro-RO"/>
        </w:rPr>
      </w:pPr>
    </w:p>
    <w:p w:rsidR="00A2096F" w:rsidRPr="002F604B" w:rsidRDefault="00DD444C">
      <w:pPr>
        <w:pStyle w:val="EMEAAddress"/>
        <w:rPr>
          <w:lang w:val="ro-RO"/>
        </w:rPr>
      </w:pPr>
      <w:r>
        <w:rPr>
          <w:szCs w:val="22"/>
          <w:lang w:val="ro-RO"/>
        </w:rPr>
        <w:t>sanofi-aventis groupe</w:t>
      </w:r>
      <w:r w:rsidR="00A2096F" w:rsidRPr="002F604B">
        <w:rPr>
          <w:lang w:val="ro-RO"/>
        </w:rPr>
        <w:br/>
        <w:t>54</w:t>
      </w:r>
      <w:r w:rsidR="002264EE" w:rsidRPr="002F604B">
        <w:rPr>
          <w:lang w:val="ro-RO"/>
        </w:rPr>
        <w:t>,</w:t>
      </w:r>
      <w:r w:rsidR="00A2096F" w:rsidRPr="002F604B">
        <w:rPr>
          <w:lang w:val="ro-RO"/>
        </w:rPr>
        <w:t xml:space="preserve"> rue La Boétie</w:t>
      </w:r>
      <w:r w:rsidR="00A2096F" w:rsidRPr="002F604B">
        <w:rPr>
          <w:lang w:val="ro-RO"/>
        </w:rPr>
        <w:br/>
      </w:r>
      <w:r w:rsidR="002264EE" w:rsidRPr="002F604B">
        <w:rPr>
          <w:lang w:val="ro-RO"/>
        </w:rPr>
        <w:t>F-</w:t>
      </w:r>
      <w:r w:rsidR="00A2096F" w:rsidRPr="002F604B">
        <w:rPr>
          <w:lang w:val="ro-RO"/>
        </w:rPr>
        <w:t>75008 Paris </w:t>
      </w:r>
      <w:r w:rsidR="002264EE" w:rsidRPr="002F604B">
        <w:rPr>
          <w:lang w:val="ro-RO"/>
        </w:rPr>
        <w:t>-</w:t>
      </w:r>
      <w:r w:rsidR="00A2096F" w:rsidRPr="002F604B">
        <w:rPr>
          <w:lang w:val="ro-RO"/>
        </w:rPr>
        <w:t> Franţa</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12.</w:t>
      </w:r>
      <w:r w:rsidRPr="002F604B">
        <w:rPr>
          <w:lang w:val="ro-RO"/>
        </w:rPr>
        <w:tab/>
        <w:t>NUMĂRUL(ELE) AUTORIZAŢIEI DE PUNERE PE PIAŢĂ</w:t>
      </w:r>
    </w:p>
    <w:p w:rsidR="00A2096F" w:rsidRPr="002F604B" w:rsidRDefault="00A2096F">
      <w:pPr>
        <w:pStyle w:val="EMEABodyText"/>
        <w:rPr>
          <w:lang w:val="ro-RO"/>
        </w:rPr>
      </w:pPr>
    </w:p>
    <w:p w:rsidR="00A2096F" w:rsidRPr="002F604B" w:rsidRDefault="00A2096F">
      <w:pPr>
        <w:pStyle w:val="EMEABodyText"/>
        <w:rPr>
          <w:highlight w:val="lightGray"/>
          <w:lang w:val="ro-RO"/>
        </w:rPr>
      </w:pPr>
      <w:r w:rsidRPr="002F604B">
        <w:rPr>
          <w:highlight w:val="lightGray"/>
          <w:lang w:val="ro-RO"/>
        </w:rPr>
        <w:t>EU/1/97/046/012 - 14 comprimate</w:t>
      </w:r>
    </w:p>
    <w:p w:rsidR="00A2096F" w:rsidRPr="002F604B" w:rsidRDefault="00A2096F">
      <w:pPr>
        <w:pStyle w:val="EMEABodyText"/>
        <w:rPr>
          <w:highlight w:val="lightGray"/>
          <w:lang w:val="ro-RO"/>
        </w:rPr>
      </w:pPr>
      <w:r w:rsidRPr="002F604B">
        <w:rPr>
          <w:highlight w:val="lightGray"/>
          <w:lang w:val="ro-RO"/>
        </w:rPr>
        <w:t>EU/1/97/046/007 - 28 comprimate</w:t>
      </w:r>
    </w:p>
    <w:p w:rsidR="00A2096F" w:rsidRPr="002F604B" w:rsidRDefault="00A2096F">
      <w:pPr>
        <w:pStyle w:val="EMEABodyText"/>
        <w:rPr>
          <w:highlight w:val="lightGray"/>
          <w:lang w:val="ro-RO"/>
        </w:rPr>
      </w:pPr>
      <w:r w:rsidRPr="002F604B">
        <w:rPr>
          <w:highlight w:val="lightGray"/>
          <w:lang w:val="ro-RO"/>
        </w:rPr>
        <w:t>EU/1/97/046/008 - 56 comprimate</w:t>
      </w:r>
    </w:p>
    <w:p w:rsidR="00A2096F" w:rsidRPr="002F604B" w:rsidRDefault="00A2096F">
      <w:pPr>
        <w:pStyle w:val="EMEABodyText"/>
        <w:rPr>
          <w:highlight w:val="lightGray"/>
          <w:lang w:val="ro-RO"/>
        </w:rPr>
      </w:pPr>
      <w:r w:rsidRPr="002F604B">
        <w:rPr>
          <w:highlight w:val="lightGray"/>
          <w:lang w:val="ro-RO"/>
        </w:rPr>
        <w:t>EU/1/97/046/015 - 56 x 1 comprimat</w:t>
      </w:r>
    </w:p>
    <w:p w:rsidR="00A2096F" w:rsidRPr="002F604B" w:rsidRDefault="00A2096F">
      <w:pPr>
        <w:pStyle w:val="EMEABodyText"/>
        <w:rPr>
          <w:lang w:val="ro-RO"/>
        </w:rPr>
      </w:pPr>
      <w:r w:rsidRPr="002F604B">
        <w:rPr>
          <w:highlight w:val="lightGray"/>
          <w:lang w:val="ro-RO"/>
        </w:rPr>
        <w:t>EU/1/97/046/009 - 98 comprimate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13.</w:t>
      </w:r>
      <w:r w:rsidRPr="002F604B">
        <w:rPr>
          <w:lang w:val="ro-RO"/>
        </w:rPr>
        <w:tab/>
        <w:t>SERIA DE FABRICAŢIE</w:t>
      </w:r>
    </w:p>
    <w:p w:rsidR="00A2096F" w:rsidRPr="002F604B" w:rsidRDefault="00A2096F">
      <w:pPr>
        <w:pStyle w:val="EMEABodyText"/>
        <w:keepNext/>
        <w:rPr>
          <w:lang w:val="ro-RO"/>
        </w:rPr>
      </w:pPr>
    </w:p>
    <w:p w:rsidR="00A2096F" w:rsidRPr="002F604B" w:rsidRDefault="00A2096F">
      <w:pPr>
        <w:pStyle w:val="EMEABodyText"/>
        <w:keepNext/>
        <w:rPr>
          <w:lang w:val="ro-RO"/>
        </w:rPr>
      </w:pPr>
      <w:r w:rsidRPr="002F604B">
        <w:rPr>
          <w:lang w:val="ro-RO"/>
        </w:rPr>
        <w:t>Lot</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14.</w:t>
      </w:r>
      <w:r w:rsidRPr="002F604B">
        <w:rPr>
          <w:lang w:val="ro-RO"/>
        </w:rPr>
        <w:tab/>
        <w:t>CLASIFICARE GENERALĂ PRIVIND MODUL DE ELIBERARE</w:t>
      </w:r>
    </w:p>
    <w:p w:rsidR="00A2096F" w:rsidRPr="002F604B" w:rsidRDefault="00A2096F">
      <w:pPr>
        <w:pStyle w:val="EMEABodyText"/>
        <w:keepNext/>
        <w:rPr>
          <w:lang w:val="ro-RO"/>
        </w:rPr>
      </w:pPr>
    </w:p>
    <w:p w:rsidR="00A2096F" w:rsidRPr="002F604B" w:rsidRDefault="00A2096F">
      <w:pPr>
        <w:pStyle w:val="EMEABodyText"/>
        <w:keepNext/>
        <w:rPr>
          <w:lang w:val="ro-RO"/>
        </w:rPr>
      </w:pPr>
      <w:r w:rsidRPr="002F604B">
        <w:rPr>
          <w:szCs w:val="22"/>
          <w:lang w:val="ro-RO"/>
        </w:rPr>
        <w:t>Medicament eliberat pe bază de prescripţie medicală</w:t>
      </w:r>
      <w:r w:rsidRPr="002F604B">
        <w:rPr>
          <w:lang w:val="ro-RO"/>
        </w:rPr>
        <w:t>.</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15.</w:t>
      </w:r>
      <w:r w:rsidRPr="002F604B">
        <w:rPr>
          <w:lang w:val="ro-RO"/>
        </w:rPr>
        <w:tab/>
        <w:t>INSTRUCŢIUNI DE UTILIZARE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16.</w:t>
      </w:r>
      <w:r w:rsidRPr="002F604B">
        <w:rPr>
          <w:lang w:val="ro-RO"/>
        </w:rPr>
        <w:tab/>
        <w:t>informa</w:t>
      </w:r>
      <w:r w:rsidRPr="002F604B">
        <w:rPr>
          <w:bCs/>
          <w:szCs w:val="22"/>
          <w:lang w:val="ro-RO"/>
        </w:rPr>
        <w:t>Ţ</w:t>
      </w:r>
      <w:r w:rsidRPr="002F604B">
        <w:rPr>
          <w:lang w:val="ro-RO"/>
        </w:rPr>
        <w:t>iI în braille</w:t>
      </w:r>
    </w:p>
    <w:p w:rsidR="00A2096F" w:rsidRPr="002F604B" w:rsidRDefault="00A2096F">
      <w:pPr>
        <w:pStyle w:val="EMEABodyText"/>
        <w:rPr>
          <w:lang w:val="ro-RO"/>
        </w:rPr>
      </w:pPr>
    </w:p>
    <w:p w:rsidR="00A2096F" w:rsidRDefault="00A2096F">
      <w:pPr>
        <w:pStyle w:val="EMEABodyText"/>
        <w:rPr>
          <w:lang w:val="ro-RO"/>
        </w:rPr>
      </w:pPr>
      <w:r w:rsidRPr="002F604B">
        <w:rPr>
          <w:lang w:val="ro-RO"/>
        </w:rPr>
        <w:t>Aprovel 300 mg</w:t>
      </w:r>
    </w:p>
    <w:p w:rsidR="00DD7455" w:rsidRDefault="00DD7455">
      <w:pPr>
        <w:pStyle w:val="EMEABodyText"/>
        <w:rPr>
          <w:lang w:val="ro-RO"/>
        </w:rPr>
      </w:pPr>
    </w:p>
    <w:p w:rsidR="00DD7455" w:rsidRPr="00416C8F" w:rsidRDefault="00DD7455" w:rsidP="00DD7455"/>
    <w:p w:rsidR="00DD7455" w:rsidRPr="00416C8F" w:rsidRDefault="00DD7455" w:rsidP="00DD7455">
      <w:pPr>
        <w:pBdr>
          <w:top w:val="single" w:sz="4" w:space="1" w:color="auto"/>
          <w:left w:val="single" w:sz="4" w:space="4" w:color="auto"/>
          <w:bottom w:val="single" w:sz="4" w:space="0" w:color="auto"/>
          <w:right w:val="single" w:sz="4" w:space="4" w:color="auto"/>
        </w:pBdr>
        <w:rPr>
          <w:i/>
          <w:noProof/>
        </w:rPr>
      </w:pPr>
      <w:r w:rsidRPr="00416C8F">
        <w:rPr>
          <w:b/>
          <w:noProof/>
        </w:rPr>
        <w:t>17.</w:t>
      </w:r>
      <w:r w:rsidRPr="00416C8F">
        <w:rPr>
          <w:b/>
          <w:noProof/>
        </w:rPr>
        <w:tab/>
        <w:t>IDENTIFICATOR UNIC - COD DE BARE BIDIMENSIONAL</w:t>
      </w:r>
    </w:p>
    <w:p w:rsidR="00DD7455" w:rsidRPr="00416C8F" w:rsidRDefault="00DD7455" w:rsidP="00DD7455">
      <w:pPr>
        <w:rPr>
          <w:noProof/>
        </w:rPr>
      </w:pPr>
    </w:p>
    <w:p w:rsidR="00DD7455" w:rsidRPr="00416C8F" w:rsidRDefault="00B10984" w:rsidP="00DD7455">
      <w:pPr>
        <w:rPr>
          <w:noProof/>
        </w:rPr>
      </w:pPr>
      <w:r w:rsidRPr="00416C8F">
        <w:rPr>
          <w:noProof/>
        </w:rPr>
        <w:t>cod de bare bidimensional care conține identificatorul unic.</w:t>
      </w:r>
    </w:p>
    <w:p w:rsidR="00DD7455" w:rsidRPr="00416C8F" w:rsidRDefault="00DD7455" w:rsidP="00DD7455">
      <w:pPr>
        <w:rPr>
          <w:noProof/>
        </w:rPr>
      </w:pPr>
    </w:p>
    <w:p w:rsidR="00140359" w:rsidRPr="00416C8F" w:rsidRDefault="00140359" w:rsidP="00DD7455">
      <w:pPr>
        <w:rPr>
          <w:noProof/>
        </w:rPr>
      </w:pPr>
    </w:p>
    <w:p w:rsidR="00DD7455" w:rsidRPr="00416C8F" w:rsidRDefault="00DD7455" w:rsidP="00DD7455">
      <w:pPr>
        <w:pBdr>
          <w:top w:val="single" w:sz="4" w:space="1" w:color="auto"/>
          <w:left w:val="single" w:sz="4" w:space="4" w:color="auto"/>
          <w:bottom w:val="single" w:sz="4" w:space="0" w:color="auto"/>
          <w:right w:val="single" w:sz="4" w:space="4" w:color="auto"/>
        </w:pBdr>
        <w:rPr>
          <w:i/>
          <w:noProof/>
        </w:rPr>
      </w:pPr>
      <w:r w:rsidRPr="00416C8F">
        <w:rPr>
          <w:b/>
          <w:noProof/>
        </w:rPr>
        <w:t>18.</w:t>
      </w:r>
      <w:r w:rsidRPr="00416C8F">
        <w:rPr>
          <w:b/>
          <w:noProof/>
        </w:rPr>
        <w:tab/>
      </w:r>
      <w:r w:rsidR="00B10984" w:rsidRPr="00416C8F">
        <w:rPr>
          <w:b/>
          <w:noProof/>
        </w:rPr>
        <w:t>IDENTIFICATOR UNIC - DATE LIZIBILE PENTRU PERSOANE</w:t>
      </w:r>
    </w:p>
    <w:p w:rsidR="00DD7455" w:rsidRPr="00416C8F" w:rsidRDefault="00DD7455" w:rsidP="00DD7455">
      <w:pPr>
        <w:keepNext/>
        <w:keepLines/>
        <w:rPr>
          <w:b/>
          <w:caps/>
        </w:rPr>
      </w:pPr>
    </w:p>
    <w:p w:rsidR="00DD7455" w:rsidRPr="00416C8F" w:rsidRDefault="00DD7455" w:rsidP="00DD7455">
      <w:pPr>
        <w:keepNext/>
        <w:keepLines/>
        <w:rPr>
          <w:caps/>
        </w:rPr>
      </w:pPr>
      <w:r w:rsidRPr="00416C8F">
        <w:rPr>
          <w:caps/>
        </w:rPr>
        <w:t xml:space="preserve">PC: </w:t>
      </w:r>
    </w:p>
    <w:p w:rsidR="00DD7455" w:rsidRPr="00416C8F" w:rsidRDefault="00DD7455" w:rsidP="00DD7455">
      <w:pPr>
        <w:keepNext/>
        <w:keepLines/>
        <w:rPr>
          <w:caps/>
        </w:rPr>
      </w:pPr>
      <w:r w:rsidRPr="00416C8F">
        <w:rPr>
          <w:caps/>
        </w:rPr>
        <w:t>SN:</w:t>
      </w:r>
    </w:p>
    <w:p w:rsidR="00DD7455" w:rsidRPr="002F604B" w:rsidRDefault="00DD7455" w:rsidP="00DD7455">
      <w:pPr>
        <w:pStyle w:val="EMEABodyText"/>
        <w:rPr>
          <w:lang w:val="ro-RO"/>
        </w:rPr>
      </w:pPr>
      <w:r w:rsidRPr="00416C8F">
        <w:t>NN:</w:t>
      </w:r>
    </w:p>
    <w:p w:rsidR="00A2096F" w:rsidRPr="002F604B" w:rsidRDefault="00A2096F" w:rsidP="00A2096F">
      <w:pPr>
        <w:pStyle w:val="EMEATitlePAC"/>
        <w:rPr>
          <w:lang w:val="ro-RO"/>
        </w:rPr>
      </w:pPr>
      <w:r w:rsidRPr="002F604B">
        <w:rPr>
          <w:lang w:val="ro-RO"/>
        </w:rPr>
        <w:br w:type="page"/>
        <w:t>MINIMUM DE INFORMAŢII CARE TREBUIE SĂ APARĂ PE BLISTER SAU PE FOLIE TERMOSUDATĂ</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w:t>
      </w:r>
      <w:r w:rsidRPr="002F604B">
        <w:rPr>
          <w:lang w:val="ro-RO"/>
        </w:rPr>
        <w:tab/>
        <w:t>DENUMIREA COMERCIALĂ A MEDICAMENTULUI</w:t>
      </w:r>
    </w:p>
    <w:p w:rsidR="00A2096F" w:rsidRPr="002F604B" w:rsidRDefault="00A2096F">
      <w:pPr>
        <w:pStyle w:val="EMEABodyText"/>
        <w:rPr>
          <w:lang w:val="ro-RO"/>
        </w:rPr>
      </w:pPr>
    </w:p>
    <w:p w:rsidR="00A2096F" w:rsidRPr="002F604B" w:rsidRDefault="00A2096F">
      <w:pPr>
        <w:pStyle w:val="EMEABodyText"/>
        <w:rPr>
          <w:lang w:val="ro-RO"/>
        </w:rPr>
      </w:pPr>
      <w:r w:rsidRPr="002F604B">
        <w:rPr>
          <w:lang w:val="ro-RO"/>
        </w:rPr>
        <w:t>Aprovel 300 mg comprimate</w:t>
      </w:r>
    </w:p>
    <w:p w:rsidR="00A2096F" w:rsidRPr="002F604B" w:rsidRDefault="00A2096F">
      <w:pPr>
        <w:pStyle w:val="EMEABodyText"/>
        <w:rPr>
          <w:lang w:val="ro-RO"/>
        </w:rPr>
      </w:pPr>
      <w:r w:rsidRPr="002F604B">
        <w:rPr>
          <w:lang w:val="ro-RO"/>
        </w:rPr>
        <w:t>irbesartan</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2.</w:t>
      </w:r>
      <w:r w:rsidRPr="002F604B">
        <w:rPr>
          <w:lang w:val="ro-RO"/>
        </w:rPr>
        <w:tab/>
        <w:t>NUMELE DEŢINĂTORULUI AUTORIZAŢIEI DE PUNERE PE PIAŢĂ</w:t>
      </w:r>
    </w:p>
    <w:p w:rsidR="00A2096F" w:rsidRPr="002F604B" w:rsidRDefault="00A2096F">
      <w:pPr>
        <w:pStyle w:val="EMEABodyText"/>
        <w:rPr>
          <w:lang w:val="ro-RO"/>
        </w:rPr>
      </w:pPr>
    </w:p>
    <w:p w:rsidR="00A2096F" w:rsidRPr="002F604B" w:rsidRDefault="00DD444C">
      <w:pPr>
        <w:pStyle w:val="EMEABodyText"/>
        <w:rPr>
          <w:lang w:val="ro-RO"/>
        </w:rPr>
      </w:pPr>
      <w:r>
        <w:rPr>
          <w:szCs w:val="22"/>
          <w:lang w:val="ro-RO"/>
        </w:rPr>
        <w:t>sanofi-aventis groupe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3.</w:t>
      </w:r>
      <w:r w:rsidRPr="002F604B">
        <w:rPr>
          <w:lang w:val="ro-RO"/>
        </w:rPr>
        <w:tab/>
        <w:t>DATA DE EXPIRARE</w:t>
      </w:r>
    </w:p>
    <w:p w:rsidR="00A2096F" w:rsidRPr="002F604B" w:rsidRDefault="00A2096F">
      <w:pPr>
        <w:pStyle w:val="EMEABodyText"/>
        <w:keepNext/>
        <w:rPr>
          <w:lang w:val="ro-RO"/>
        </w:rPr>
      </w:pPr>
    </w:p>
    <w:p w:rsidR="00A2096F" w:rsidRPr="002F604B" w:rsidRDefault="00A2096F">
      <w:pPr>
        <w:pStyle w:val="EMEABodyText"/>
        <w:keepNext/>
        <w:rPr>
          <w:i/>
          <w:lang w:val="ro-RO"/>
        </w:rPr>
      </w:pPr>
      <w:r w:rsidRPr="002F604B">
        <w:rPr>
          <w:lang w:val="ro-RO"/>
        </w:rPr>
        <w:t>EXP</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4.</w:t>
      </w:r>
      <w:r w:rsidRPr="002F604B">
        <w:rPr>
          <w:lang w:val="ro-RO"/>
        </w:rPr>
        <w:tab/>
        <w:t>SERIA DE FABRICAŢIE</w:t>
      </w:r>
    </w:p>
    <w:p w:rsidR="00A2096F" w:rsidRPr="002F604B" w:rsidRDefault="00A2096F" w:rsidP="00A2096F">
      <w:pPr>
        <w:pStyle w:val="EMEABodyText"/>
        <w:rPr>
          <w:lang w:val="ro-RO"/>
        </w:rPr>
      </w:pPr>
    </w:p>
    <w:p w:rsidR="00A2096F" w:rsidRPr="002F604B" w:rsidRDefault="00A2096F">
      <w:pPr>
        <w:pStyle w:val="EMEABodyText"/>
        <w:keepNext/>
        <w:rPr>
          <w:lang w:val="ro-RO"/>
        </w:rPr>
      </w:pPr>
      <w:r w:rsidRPr="002F604B">
        <w:rPr>
          <w:lang w:val="ro-RO"/>
        </w:rPr>
        <w:t>Lot</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5.</w:t>
      </w:r>
      <w:r w:rsidRPr="002F604B">
        <w:rPr>
          <w:lang w:val="ro-RO"/>
        </w:rPr>
        <w:tab/>
        <w:t>ALTE INFORMAŢII</w:t>
      </w:r>
    </w:p>
    <w:p w:rsidR="00A2096F" w:rsidRPr="002F604B" w:rsidRDefault="00A2096F" w:rsidP="00A2096F">
      <w:pPr>
        <w:pStyle w:val="EMEABodyText"/>
        <w:rPr>
          <w:lang w:val="ro-RO"/>
        </w:rPr>
      </w:pPr>
    </w:p>
    <w:p w:rsidR="00A2096F" w:rsidRPr="002F604B" w:rsidRDefault="00A2096F">
      <w:pPr>
        <w:pStyle w:val="EMEABodyText"/>
        <w:keepNext/>
        <w:rPr>
          <w:lang w:val="ro-RO"/>
        </w:rPr>
      </w:pPr>
      <w:r w:rsidRPr="002F604B">
        <w:rPr>
          <w:highlight w:val="lightGray"/>
          <w:lang w:val="ro-RO"/>
        </w:rPr>
        <w:t>14 - 28 - 56 - 98 comprimate:</w:t>
      </w:r>
    </w:p>
    <w:p w:rsidR="00A2096F" w:rsidRPr="002F604B" w:rsidRDefault="00A2096F" w:rsidP="00A2096F">
      <w:pPr>
        <w:pStyle w:val="EMEABodyText"/>
        <w:rPr>
          <w:lang w:val="ro-RO"/>
        </w:rPr>
      </w:pPr>
      <w:r w:rsidRPr="002F604B">
        <w:rPr>
          <w:lang w:val="ro-RO"/>
        </w:rPr>
        <w:t>Lu</w:t>
      </w:r>
    </w:p>
    <w:p w:rsidR="00A2096F" w:rsidRPr="002F604B" w:rsidRDefault="00A2096F" w:rsidP="00A2096F">
      <w:pPr>
        <w:pStyle w:val="EMEABodyText"/>
        <w:rPr>
          <w:lang w:val="ro-RO"/>
        </w:rPr>
      </w:pPr>
      <w:r w:rsidRPr="002F604B">
        <w:rPr>
          <w:lang w:val="ro-RO"/>
        </w:rPr>
        <w:t>Ma</w:t>
      </w:r>
    </w:p>
    <w:p w:rsidR="00A2096F" w:rsidRPr="002F604B" w:rsidRDefault="00A2096F" w:rsidP="00A2096F">
      <w:pPr>
        <w:pStyle w:val="EMEABodyText"/>
        <w:rPr>
          <w:lang w:val="ro-RO"/>
        </w:rPr>
      </w:pPr>
      <w:r w:rsidRPr="002F604B">
        <w:rPr>
          <w:lang w:val="ro-RO"/>
        </w:rPr>
        <w:t>Mi</w:t>
      </w:r>
    </w:p>
    <w:p w:rsidR="00A2096F" w:rsidRPr="002F604B" w:rsidRDefault="00A2096F" w:rsidP="00A2096F">
      <w:pPr>
        <w:pStyle w:val="EMEABodyText"/>
        <w:rPr>
          <w:lang w:val="ro-RO"/>
        </w:rPr>
      </w:pPr>
      <w:r w:rsidRPr="002F604B">
        <w:rPr>
          <w:lang w:val="ro-RO"/>
        </w:rPr>
        <w:t>Jo</w:t>
      </w:r>
    </w:p>
    <w:p w:rsidR="00A2096F" w:rsidRPr="002F604B" w:rsidRDefault="00A2096F" w:rsidP="00A2096F">
      <w:pPr>
        <w:pStyle w:val="EMEABodyText"/>
        <w:rPr>
          <w:lang w:val="ro-RO"/>
        </w:rPr>
      </w:pPr>
      <w:r w:rsidRPr="002F604B">
        <w:rPr>
          <w:lang w:val="ro-RO"/>
        </w:rPr>
        <w:t>Vi</w:t>
      </w:r>
    </w:p>
    <w:p w:rsidR="00A2096F" w:rsidRPr="002F604B" w:rsidRDefault="00A2096F" w:rsidP="00A2096F">
      <w:pPr>
        <w:pStyle w:val="EMEABodyText"/>
        <w:rPr>
          <w:lang w:val="ro-RO"/>
        </w:rPr>
      </w:pPr>
      <w:r w:rsidRPr="002F604B">
        <w:rPr>
          <w:lang w:val="ro-RO"/>
        </w:rPr>
        <w:t>Sb</w:t>
      </w:r>
    </w:p>
    <w:p w:rsidR="00A2096F" w:rsidRPr="002F604B" w:rsidRDefault="00A2096F">
      <w:pPr>
        <w:pStyle w:val="EMEABodyText"/>
        <w:rPr>
          <w:lang w:val="ro-RO"/>
        </w:rPr>
      </w:pPr>
      <w:r w:rsidRPr="002F604B">
        <w:rPr>
          <w:bCs/>
          <w:lang w:val="ro-RO"/>
        </w:rPr>
        <w:t>Du</w:t>
      </w:r>
    </w:p>
    <w:p w:rsidR="00A2096F" w:rsidRPr="002F604B" w:rsidRDefault="00A2096F">
      <w:pPr>
        <w:pStyle w:val="EMEABodyText"/>
        <w:rPr>
          <w:lang w:val="ro-RO"/>
        </w:rPr>
      </w:pPr>
    </w:p>
    <w:p w:rsidR="00A2096F" w:rsidRPr="002F604B" w:rsidRDefault="00A2096F">
      <w:pPr>
        <w:pStyle w:val="EMEABodyText"/>
        <w:rPr>
          <w:lang w:val="ro-RO"/>
        </w:rPr>
      </w:pPr>
      <w:r w:rsidRPr="002F604B">
        <w:rPr>
          <w:highlight w:val="lightGray"/>
          <w:lang w:val="ro-RO"/>
        </w:rPr>
        <w:t>56 x 1 comprimat:</w:t>
      </w:r>
    </w:p>
    <w:p w:rsidR="00A2096F" w:rsidRPr="002F604B" w:rsidRDefault="00A2096F" w:rsidP="00A2096F">
      <w:pPr>
        <w:pStyle w:val="EMEATitlePAC"/>
        <w:rPr>
          <w:lang w:val="ro-RO"/>
        </w:rPr>
      </w:pPr>
      <w:r w:rsidRPr="002F604B">
        <w:rPr>
          <w:lang w:val="ro-RO"/>
        </w:rPr>
        <w:br w:type="page"/>
        <w:t xml:space="preserve">INFORMAŢII CARE TREBUIE SĂ APARĂ PE AMBALAJUL SECUNDAR </w:t>
      </w:r>
    </w:p>
    <w:p w:rsidR="00A2096F" w:rsidRPr="002F604B" w:rsidRDefault="00A2096F" w:rsidP="00A2096F">
      <w:pPr>
        <w:pStyle w:val="EMEATitlePAC"/>
        <w:rPr>
          <w:lang w:val="ro-RO"/>
        </w:rPr>
      </w:pPr>
    </w:p>
    <w:p w:rsidR="00A2096F" w:rsidRPr="002F604B" w:rsidRDefault="00A2096F" w:rsidP="00A2096F">
      <w:pPr>
        <w:pStyle w:val="EMEATitlePAC"/>
        <w:rPr>
          <w:lang w:val="ro-RO"/>
        </w:rPr>
      </w:pPr>
      <w:r w:rsidRPr="002F604B">
        <w:rPr>
          <w:lang w:val="ro-RO"/>
        </w:rPr>
        <w:t>CUTIE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w:t>
      </w:r>
      <w:r w:rsidRPr="002F604B">
        <w:rPr>
          <w:lang w:val="ro-RO"/>
        </w:rPr>
        <w:tab/>
        <w:t>DENUMIREA COMERCIALĂ A MEDICAMENTULUI</w:t>
      </w:r>
    </w:p>
    <w:p w:rsidR="00A2096F" w:rsidRPr="002F604B" w:rsidRDefault="00A2096F">
      <w:pPr>
        <w:pStyle w:val="EMEABodyText"/>
        <w:rPr>
          <w:lang w:val="ro-RO"/>
        </w:rPr>
      </w:pPr>
    </w:p>
    <w:p w:rsidR="00A2096F" w:rsidRPr="002F604B" w:rsidRDefault="00A2096F">
      <w:pPr>
        <w:pStyle w:val="EMEABodyText"/>
        <w:rPr>
          <w:lang w:val="ro-RO"/>
        </w:rPr>
      </w:pPr>
      <w:r w:rsidRPr="002F604B">
        <w:rPr>
          <w:lang w:val="ro-RO"/>
        </w:rPr>
        <w:t>Aprovel 75 mg comprimate filmate</w:t>
      </w:r>
    </w:p>
    <w:p w:rsidR="00A2096F" w:rsidRPr="002F604B" w:rsidRDefault="00A2096F">
      <w:pPr>
        <w:pStyle w:val="EMEABodyText"/>
        <w:rPr>
          <w:lang w:val="ro-RO"/>
        </w:rPr>
      </w:pPr>
      <w:r w:rsidRPr="002F604B">
        <w:rPr>
          <w:lang w:val="ro-RO"/>
        </w:rPr>
        <w:t>irbesartan</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2.</w:t>
      </w:r>
      <w:r w:rsidRPr="002F604B">
        <w:rPr>
          <w:lang w:val="ro-RO"/>
        </w:rPr>
        <w:tab/>
        <w:t>DECLARAREA SUBSTANŢEI(LOR) ACTIVE</w:t>
      </w:r>
    </w:p>
    <w:p w:rsidR="00A2096F" w:rsidRPr="002F604B" w:rsidRDefault="00A2096F">
      <w:pPr>
        <w:pStyle w:val="EMEABodyText"/>
        <w:keepNext/>
        <w:rPr>
          <w:lang w:val="ro-RO"/>
        </w:rPr>
      </w:pPr>
    </w:p>
    <w:p w:rsidR="00A2096F" w:rsidRPr="002F604B" w:rsidRDefault="00A2096F">
      <w:pPr>
        <w:pStyle w:val="EMEABodyText"/>
        <w:keepNext/>
        <w:rPr>
          <w:lang w:val="ro-RO"/>
        </w:rPr>
      </w:pPr>
      <w:r w:rsidRPr="002F604B">
        <w:rPr>
          <w:lang w:val="ro-RO"/>
        </w:rPr>
        <w:t>Fiecare comprimat conţine: irbesartan 75 mg</w:t>
      </w:r>
      <w:r w:rsidR="002264EE" w:rsidRPr="002F604B">
        <w:rPr>
          <w:lang w:val="ro-RO"/>
        </w:rPr>
        <w:t>.</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3.</w:t>
      </w:r>
      <w:r w:rsidRPr="002F604B">
        <w:rPr>
          <w:lang w:val="ro-RO"/>
        </w:rPr>
        <w:tab/>
        <w:t>LISTA EXCIPIENŢILOR</w:t>
      </w:r>
    </w:p>
    <w:p w:rsidR="00A2096F" w:rsidRPr="002F604B" w:rsidRDefault="00A2096F">
      <w:pPr>
        <w:pStyle w:val="EMEABodyText"/>
        <w:keepNext/>
        <w:rPr>
          <w:lang w:val="ro-RO"/>
        </w:rPr>
      </w:pPr>
    </w:p>
    <w:p w:rsidR="00A2096F" w:rsidRPr="002F604B" w:rsidRDefault="00A2096F">
      <w:pPr>
        <w:pStyle w:val="EMEABodyText"/>
        <w:keepNext/>
        <w:rPr>
          <w:lang w:val="ro-RO"/>
        </w:rPr>
      </w:pPr>
      <w:r w:rsidRPr="002F604B">
        <w:rPr>
          <w:lang w:val="ro-RO"/>
        </w:rPr>
        <w:t xml:space="preserve">Excipienţi: conţine </w:t>
      </w:r>
      <w:r w:rsidR="00CE34B9" w:rsidRPr="002F604B">
        <w:rPr>
          <w:lang w:val="ro-RO"/>
        </w:rPr>
        <w:t>şi</w:t>
      </w:r>
      <w:r w:rsidRPr="002F604B">
        <w:rPr>
          <w:lang w:val="ro-RO"/>
        </w:rPr>
        <w:t xml:space="preserve"> lactoză monohidrat.</w:t>
      </w:r>
      <w:r w:rsidR="00B10984">
        <w:rPr>
          <w:lang w:val="ro-RO"/>
        </w:rPr>
        <w:t xml:space="preserve"> Vezi prospectul pentru informații suplimentare.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4.</w:t>
      </w:r>
      <w:r w:rsidRPr="002F604B">
        <w:rPr>
          <w:lang w:val="ro-RO"/>
        </w:rPr>
        <w:tab/>
        <w:t>FORMA FARMACEUTICĂ ŞI CONŢINUTUL</w:t>
      </w:r>
    </w:p>
    <w:p w:rsidR="00A2096F" w:rsidRPr="002F604B" w:rsidRDefault="00A2096F">
      <w:pPr>
        <w:pStyle w:val="EMEABodyText"/>
        <w:keepNext/>
        <w:rPr>
          <w:lang w:val="ro-RO"/>
        </w:rPr>
      </w:pPr>
    </w:p>
    <w:p w:rsidR="00A2096F" w:rsidRPr="002F604B" w:rsidRDefault="00A2096F" w:rsidP="00A2096F">
      <w:pPr>
        <w:rPr>
          <w:lang w:val="ro-RO"/>
        </w:rPr>
      </w:pPr>
      <w:r w:rsidRPr="002F604B">
        <w:rPr>
          <w:lang w:val="ro-RO"/>
        </w:rPr>
        <w:t>14 comprimate</w:t>
      </w:r>
      <w:r w:rsidRPr="002F604B">
        <w:rPr>
          <w:lang w:val="ro-RO"/>
        </w:rPr>
        <w:br/>
        <w:t>28 comprimate</w:t>
      </w:r>
      <w:r w:rsidRPr="002F604B">
        <w:rPr>
          <w:lang w:val="ro-RO"/>
        </w:rPr>
        <w:br/>
        <w:t>30 comprimate</w:t>
      </w:r>
      <w:r w:rsidRPr="002F604B">
        <w:rPr>
          <w:lang w:val="ro-RO"/>
        </w:rPr>
        <w:br/>
        <w:t>56 comprimate</w:t>
      </w:r>
      <w:r w:rsidRPr="002F604B">
        <w:rPr>
          <w:lang w:val="ro-RO"/>
        </w:rPr>
        <w:br/>
        <w:t>56 x 1 comprimat</w:t>
      </w:r>
      <w:r w:rsidRPr="002F604B">
        <w:rPr>
          <w:lang w:val="ro-RO"/>
        </w:rPr>
        <w:br/>
        <w:t>84 comprimate</w:t>
      </w:r>
      <w:r w:rsidRPr="002F604B">
        <w:rPr>
          <w:lang w:val="ro-RO"/>
        </w:rPr>
        <w:br/>
        <w:t>90 comprimate</w:t>
      </w:r>
      <w:r w:rsidRPr="002F604B">
        <w:rPr>
          <w:lang w:val="ro-RO"/>
        </w:rPr>
        <w:br/>
        <w:t>98 comprimate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5.</w:t>
      </w:r>
      <w:r w:rsidRPr="002F604B">
        <w:rPr>
          <w:lang w:val="ro-RO"/>
        </w:rPr>
        <w:tab/>
        <w:t>MODUL ŞI CALEA(CĂILE) DE ADMINISTRARE</w:t>
      </w:r>
    </w:p>
    <w:p w:rsidR="00A2096F" w:rsidRPr="002F604B" w:rsidRDefault="00A2096F">
      <w:pPr>
        <w:pStyle w:val="EMEABodyText"/>
        <w:rPr>
          <w:lang w:val="ro-RO"/>
        </w:rPr>
      </w:pPr>
    </w:p>
    <w:p w:rsidR="00CE34B9" w:rsidRPr="002F604B" w:rsidRDefault="00CE34B9">
      <w:pPr>
        <w:pStyle w:val="EMEABodyText"/>
        <w:rPr>
          <w:lang w:val="ro-RO"/>
        </w:rPr>
      </w:pPr>
      <w:r w:rsidRPr="002F604B">
        <w:rPr>
          <w:lang w:val="ro-RO"/>
        </w:rPr>
        <w:t>Administrare o</w:t>
      </w:r>
      <w:r w:rsidR="00A2096F" w:rsidRPr="002F604B">
        <w:rPr>
          <w:lang w:val="ro-RO"/>
        </w:rPr>
        <w:t xml:space="preserve">rală </w:t>
      </w:r>
    </w:p>
    <w:p w:rsidR="00A2096F" w:rsidRPr="002F604B" w:rsidRDefault="00A2096F">
      <w:pPr>
        <w:pStyle w:val="EMEABodyText"/>
        <w:rPr>
          <w:lang w:val="ro-RO"/>
        </w:rPr>
      </w:pPr>
      <w:r w:rsidRPr="002F604B">
        <w:rPr>
          <w:szCs w:val="22"/>
          <w:lang w:val="ro-RO"/>
        </w:rPr>
        <w:t>A se citi prospectul înainte de utilizare.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ind w:left="600" w:hanging="600"/>
        <w:rPr>
          <w:lang w:val="ro-RO"/>
        </w:rPr>
      </w:pPr>
      <w:r w:rsidRPr="002F604B">
        <w:rPr>
          <w:lang w:val="ro-RO"/>
        </w:rPr>
        <w:t>6.</w:t>
      </w:r>
      <w:r w:rsidRPr="002F604B">
        <w:rPr>
          <w:lang w:val="ro-RO"/>
        </w:rPr>
        <w:tab/>
        <w:t xml:space="preserve">ATENŢIONARE SPECIALĂ PRIVIND FAPTUL CĂ MEDICAMENTUL NU TREBUIE PĂSTRAT LA </w:t>
      </w:r>
      <w:r w:rsidR="00CE34B9" w:rsidRPr="002F604B">
        <w:rPr>
          <w:lang w:val="ro-RO"/>
        </w:rPr>
        <w:t xml:space="preserve">VEDEREA </w:t>
      </w:r>
      <w:r w:rsidRPr="002F604B">
        <w:rPr>
          <w:lang w:val="ro-RO"/>
        </w:rPr>
        <w:t xml:space="preserve">ŞI </w:t>
      </w:r>
      <w:r w:rsidR="00CE34B9" w:rsidRPr="002F604B">
        <w:rPr>
          <w:lang w:val="ro-RO"/>
        </w:rPr>
        <w:t xml:space="preserve">ÎNDEMÂNA </w:t>
      </w:r>
      <w:r w:rsidRPr="002F604B">
        <w:rPr>
          <w:lang w:val="ro-RO"/>
        </w:rPr>
        <w:t>COPIILOR</w:t>
      </w:r>
    </w:p>
    <w:p w:rsidR="00A2096F" w:rsidRPr="002F604B" w:rsidRDefault="00A2096F">
      <w:pPr>
        <w:pStyle w:val="EMEABodyText"/>
        <w:keepNext/>
        <w:rPr>
          <w:lang w:val="ro-RO"/>
        </w:rPr>
      </w:pPr>
    </w:p>
    <w:p w:rsidR="00A2096F" w:rsidRPr="002F604B" w:rsidRDefault="00A2096F">
      <w:pPr>
        <w:pStyle w:val="EMEABodyText"/>
        <w:keepNext/>
        <w:rPr>
          <w:lang w:val="ro-RO"/>
        </w:rPr>
      </w:pPr>
      <w:r w:rsidRPr="002F604B">
        <w:rPr>
          <w:szCs w:val="22"/>
          <w:lang w:val="ro-RO"/>
        </w:rPr>
        <w:t xml:space="preserve">A nu se lăsa la </w:t>
      </w:r>
      <w:r w:rsidR="00CE34B9" w:rsidRPr="002F604B">
        <w:rPr>
          <w:szCs w:val="22"/>
          <w:lang w:val="ro-RO"/>
        </w:rPr>
        <w:t xml:space="preserve">vederea </w:t>
      </w:r>
      <w:r w:rsidRPr="002F604B">
        <w:rPr>
          <w:szCs w:val="22"/>
          <w:lang w:val="ro-RO"/>
        </w:rPr>
        <w:t xml:space="preserve">şi </w:t>
      </w:r>
      <w:r w:rsidR="00CE34B9" w:rsidRPr="002F604B">
        <w:rPr>
          <w:szCs w:val="22"/>
          <w:lang w:val="ro-RO"/>
        </w:rPr>
        <w:t xml:space="preserve">îndemâna </w:t>
      </w:r>
      <w:r w:rsidRPr="002F604B">
        <w:rPr>
          <w:szCs w:val="22"/>
          <w:lang w:val="ro-RO"/>
        </w:rPr>
        <w:t>copiilor.</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7.</w:t>
      </w:r>
      <w:r w:rsidRPr="002F604B">
        <w:rPr>
          <w:lang w:val="ro-RO"/>
        </w:rPr>
        <w:tab/>
        <w:t>ALTĂ(E) ATENŢIONARE(ĂRI) SPECIALĂ(E), DACĂ ESTE(SUNT) NECESARĂ(E)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8.</w:t>
      </w:r>
      <w:r w:rsidRPr="002F604B">
        <w:rPr>
          <w:lang w:val="ro-RO"/>
        </w:rPr>
        <w:tab/>
        <w:t>DATA DE EXPIRARE</w:t>
      </w:r>
    </w:p>
    <w:p w:rsidR="00A2096F" w:rsidRPr="002F604B" w:rsidRDefault="00A2096F">
      <w:pPr>
        <w:pStyle w:val="EMEABodyText"/>
        <w:keepNext/>
        <w:rPr>
          <w:lang w:val="ro-RO"/>
        </w:rPr>
      </w:pPr>
    </w:p>
    <w:p w:rsidR="00A2096F" w:rsidRPr="002F604B" w:rsidRDefault="00A2096F">
      <w:pPr>
        <w:pStyle w:val="EMEABodyText"/>
        <w:keepNext/>
        <w:rPr>
          <w:i/>
          <w:lang w:val="ro-RO"/>
        </w:rPr>
      </w:pPr>
      <w:r w:rsidRPr="002F604B">
        <w:rPr>
          <w:lang w:val="ro-RO"/>
        </w:rPr>
        <w:t>EXP</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9.</w:t>
      </w:r>
      <w:r w:rsidRPr="002F604B">
        <w:rPr>
          <w:lang w:val="ro-RO"/>
        </w:rPr>
        <w:tab/>
        <w:t>CONDIŢII SPECIALE DE PĂSTRARE</w:t>
      </w:r>
    </w:p>
    <w:p w:rsidR="00A2096F" w:rsidRPr="002F604B" w:rsidRDefault="00A2096F">
      <w:pPr>
        <w:pStyle w:val="EMEABodyText"/>
        <w:keepNext/>
        <w:rPr>
          <w:lang w:val="ro-RO"/>
        </w:rPr>
      </w:pPr>
    </w:p>
    <w:p w:rsidR="00A2096F" w:rsidRPr="002F604B" w:rsidRDefault="00A2096F" w:rsidP="00A2096F">
      <w:pPr>
        <w:pStyle w:val="EMEABodyText"/>
        <w:rPr>
          <w:lang w:val="ro-RO"/>
        </w:rPr>
      </w:pPr>
      <w:r w:rsidRPr="002F604B">
        <w:rPr>
          <w:lang w:val="ro-RO"/>
        </w:rPr>
        <w:t>A</w:t>
      </w:r>
      <w:r w:rsidR="00CE34B9" w:rsidRPr="002F604B">
        <w:rPr>
          <w:lang w:val="ro-RO"/>
        </w:rPr>
        <w:t xml:space="preserve"> nu</w:t>
      </w:r>
      <w:r w:rsidRPr="002F604B">
        <w:rPr>
          <w:lang w:val="ro-RO"/>
        </w:rPr>
        <w:t xml:space="preserve"> se păstra la temperaturi </w:t>
      </w:r>
      <w:r w:rsidR="00CE34B9" w:rsidRPr="002F604B">
        <w:rPr>
          <w:lang w:val="ro-RO"/>
        </w:rPr>
        <w:t xml:space="preserve">peste </w:t>
      </w:r>
      <w:r w:rsidRPr="002F604B">
        <w:rPr>
          <w:lang w:val="ro-RO"/>
        </w:rPr>
        <w:t>30°C.</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ind w:left="600" w:hanging="600"/>
        <w:rPr>
          <w:lang w:val="ro-RO"/>
        </w:rPr>
      </w:pPr>
      <w:r w:rsidRPr="002F604B">
        <w:rPr>
          <w:lang w:val="ro-RO"/>
        </w:rPr>
        <w:t>10.</w:t>
      </w:r>
      <w:r w:rsidRPr="002F604B">
        <w:rPr>
          <w:lang w:val="ro-RO"/>
        </w:rPr>
        <w:tab/>
        <w:t>PRECAUŢII SPECIALE PRIVIND ELIMINAREA MEDICAMENTELOR NEUTILIZATE SAU A MATERIALELOR REZIDUALE PROVENITE DIN ASTFEL DE MEDICAMENTE, DACĂ ESTE CAZUL</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11.</w:t>
      </w:r>
      <w:r w:rsidRPr="002F604B">
        <w:rPr>
          <w:lang w:val="ro-RO"/>
        </w:rPr>
        <w:tab/>
        <w:t>NUMELE ŞI ADRESA DEŢINĂTORULUI AUTORIZAŢIEI DE PUNERE PE PIAŢĂ</w:t>
      </w:r>
    </w:p>
    <w:p w:rsidR="00A2096F" w:rsidRPr="002F604B" w:rsidRDefault="00A2096F">
      <w:pPr>
        <w:pStyle w:val="EMEABodyText"/>
        <w:rPr>
          <w:lang w:val="ro-RO"/>
        </w:rPr>
      </w:pPr>
    </w:p>
    <w:p w:rsidR="00A2096F" w:rsidRPr="002F604B" w:rsidRDefault="00DD444C">
      <w:pPr>
        <w:pStyle w:val="EMEAAddress"/>
        <w:rPr>
          <w:lang w:val="ro-RO"/>
        </w:rPr>
      </w:pPr>
      <w:r>
        <w:rPr>
          <w:szCs w:val="22"/>
          <w:lang w:val="ro-RO"/>
        </w:rPr>
        <w:t>sanofi-aventis groupe</w:t>
      </w:r>
      <w:r w:rsidR="00A2096F" w:rsidRPr="002F604B">
        <w:rPr>
          <w:lang w:val="ro-RO"/>
        </w:rPr>
        <w:br/>
        <w:t>54</w:t>
      </w:r>
      <w:r w:rsidR="00CE34B9" w:rsidRPr="002F604B">
        <w:rPr>
          <w:lang w:val="ro-RO"/>
        </w:rPr>
        <w:t>,</w:t>
      </w:r>
      <w:r w:rsidR="00A2096F" w:rsidRPr="002F604B">
        <w:rPr>
          <w:lang w:val="ro-RO"/>
        </w:rPr>
        <w:t xml:space="preserve"> rue La Boétie</w:t>
      </w:r>
      <w:r w:rsidR="00A2096F" w:rsidRPr="002F604B">
        <w:rPr>
          <w:lang w:val="ro-RO"/>
        </w:rPr>
        <w:br/>
      </w:r>
      <w:r w:rsidR="00CE34B9" w:rsidRPr="002F604B">
        <w:rPr>
          <w:lang w:val="ro-RO"/>
        </w:rPr>
        <w:t>F-</w:t>
      </w:r>
      <w:r w:rsidR="00A2096F" w:rsidRPr="002F604B">
        <w:rPr>
          <w:lang w:val="ro-RO"/>
        </w:rPr>
        <w:t>75008 Paris </w:t>
      </w:r>
      <w:r w:rsidR="00A2096F" w:rsidRPr="002F604B">
        <w:rPr>
          <w:lang w:val="ro-RO"/>
        </w:rPr>
        <w:noBreakHyphen/>
        <w:t> Franţa</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12.</w:t>
      </w:r>
      <w:r w:rsidRPr="002F604B">
        <w:rPr>
          <w:lang w:val="ro-RO"/>
        </w:rPr>
        <w:tab/>
        <w:t>NUMĂRUL(ELE) AUTORIZAŢIEI DE PUNERE PE PIAŢĂ</w:t>
      </w:r>
    </w:p>
    <w:p w:rsidR="00A2096F" w:rsidRPr="002F604B" w:rsidRDefault="00A2096F">
      <w:pPr>
        <w:pStyle w:val="EMEABodyText"/>
        <w:rPr>
          <w:lang w:val="ro-RO"/>
        </w:rPr>
      </w:pPr>
    </w:p>
    <w:p w:rsidR="00A2096F" w:rsidRPr="002F604B" w:rsidRDefault="00A2096F">
      <w:pPr>
        <w:pStyle w:val="EMEABodyText"/>
        <w:rPr>
          <w:highlight w:val="lightGray"/>
          <w:lang w:val="ro-RO"/>
        </w:rPr>
      </w:pPr>
      <w:r w:rsidRPr="002F604B">
        <w:rPr>
          <w:highlight w:val="lightGray"/>
          <w:lang w:val="ro-RO"/>
        </w:rPr>
        <w:t>EU/1/97/046/016 - 14 comprimate</w:t>
      </w:r>
    </w:p>
    <w:p w:rsidR="00A2096F" w:rsidRPr="002F604B" w:rsidRDefault="00A2096F" w:rsidP="00A2096F">
      <w:pPr>
        <w:pStyle w:val="EMEABodyText"/>
        <w:rPr>
          <w:highlight w:val="lightGray"/>
          <w:lang w:val="ro-RO"/>
        </w:rPr>
      </w:pPr>
      <w:r w:rsidRPr="002F604B">
        <w:rPr>
          <w:highlight w:val="lightGray"/>
          <w:lang w:val="ro-RO"/>
        </w:rPr>
        <w:t>EU/1/97/046/017 - 28 comprimate</w:t>
      </w:r>
      <w:r w:rsidRPr="002F604B">
        <w:rPr>
          <w:highlight w:val="lightGray"/>
          <w:lang w:val="ro-RO"/>
        </w:rPr>
        <w:br/>
        <w:t>EU/1/97/046/034 - 30 comprimate</w:t>
      </w:r>
    </w:p>
    <w:p w:rsidR="00A2096F" w:rsidRPr="002F604B" w:rsidRDefault="00A2096F">
      <w:pPr>
        <w:pStyle w:val="EMEABodyText"/>
        <w:rPr>
          <w:highlight w:val="lightGray"/>
          <w:lang w:val="ro-RO"/>
        </w:rPr>
      </w:pPr>
      <w:r w:rsidRPr="002F604B">
        <w:rPr>
          <w:highlight w:val="lightGray"/>
          <w:lang w:val="ro-RO"/>
        </w:rPr>
        <w:t>EU/1/97/046/018 - 56 comprimate</w:t>
      </w:r>
    </w:p>
    <w:p w:rsidR="00A2096F" w:rsidRPr="002F604B" w:rsidRDefault="00A2096F">
      <w:pPr>
        <w:pStyle w:val="EMEABodyText"/>
        <w:rPr>
          <w:highlight w:val="lightGray"/>
          <w:lang w:val="ro-RO"/>
        </w:rPr>
      </w:pPr>
      <w:r w:rsidRPr="002F604B">
        <w:rPr>
          <w:highlight w:val="lightGray"/>
          <w:lang w:val="ro-RO"/>
        </w:rPr>
        <w:t>EU/1/97/046/019 - 56 x 1 comprimat</w:t>
      </w:r>
    </w:p>
    <w:p w:rsidR="00A2096F" w:rsidRPr="002F604B" w:rsidRDefault="00A2096F" w:rsidP="00A2096F">
      <w:pPr>
        <w:pStyle w:val="EMEABodyText"/>
        <w:rPr>
          <w:highlight w:val="lightGray"/>
          <w:lang w:val="ro-RO"/>
        </w:rPr>
      </w:pPr>
      <w:r w:rsidRPr="002F604B">
        <w:rPr>
          <w:highlight w:val="lightGray"/>
          <w:lang w:val="ro-RO"/>
        </w:rPr>
        <w:t>EU/1/97/046/031 - 84 comprimate</w:t>
      </w:r>
      <w:r w:rsidRPr="002F604B">
        <w:rPr>
          <w:highlight w:val="lightGray"/>
          <w:lang w:val="ro-RO"/>
        </w:rPr>
        <w:br/>
        <w:t>EU/1/97/046/037 - 90 comprimate</w:t>
      </w:r>
    </w:p>
    <w:p w:rsidR="00A2096F" w:rsidRPr="002F604B" w:rsidRDefault="00A2096F">
      <w:pPr>
        <w:pStyle w:val="EMEABodyText"/>
        <w:rPr>
          <w:lang w:val="ro-RO"/>
        </w:rPr>
      </w:pPr>
      <w:r w:rsidRPr="002F604B">
        <w:rPr>
          <w:highlight w:val="lightGray"/>
          <w:lang w:val="ro-RO"/>
        </w:rPr>
        <w:t>EU/1/97/046/020 - 98 comprimate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13.</w:t>
      </w:r>
      <w:r w:rsidRPr="002F604B">
        <w:rPr>
          <w:lang w:val="ro-RO"/>
        </w:rPr>
        <w:tab/>
        <w:t>SERIA DE FABRICAŢIE</w:t>
      </w:r>
    </w:p>
    <w:p w:rsidR="00A2096F" w:rsidRPr="002F604B" w:rsidRDefault="00A2096F">
      <w:pPr>
        <w:pStyle w:val="EMEABodyText"/>
        <w:keepNext/>
        <w:rPr>
          <w:lang w:val="ro-RO"/>
        </w:rPr>
      </w:pPr>
    </w:p>
    <w:p w:rsidR="00A2096F" w:rsidRPr="002F604B" w:rsidRDefault="00A2096F">
      <w:pPr>
        <w:pStyle w:val="EMEABodyText"/>
        <w:keepNext/>
        <w:rPr>
          <w:lang w:val="ro-RO"/>
        </w:rPr>
      </w:pPr>
      <w:r w:rsidRPr="002F604B">
        <w:rPr>
          <w:lang w:val="ro-RO"/>
        </w:rPr>
        <w:t>Lot</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14.</w:t>
      </w:r>
      <w:r w:rsidRPr="002F604B">
        <w:rPr>
          <w:lang w:val="ro-RO"/>
        </w:rPr>
        <w:tab/>
        <w:t>CLASIFICARE GENERALĂ PRIVIND MODUL DE ELIBERARE</w:t>
      </w:r>
    </w:p>
    <w:p w:rsidR="00A2096F" w:rsidRPr="002F604B" w:rsidRDefault="00A2096F">
      <w:pPr>
        <w:pStyle w:val="EMEABodyText"/>
        <w:keepNext/>
        <w:rPr>
          <w:lang w:val="ro-RO"/>
        </w:rPr>
      </w:pPr>
    </w:p>
    <w:p w:rsidR="00A2096F" w:rsidRPr="002F604B" w:rsidRDefault="00A2096F">
      <w:pPr>
        <w:pStyle w:val="EMEABodyText"/>
        <w:keepNext/>
        <w:rPr>
          <w:lang w:val="ro-RO"/>
        </w:rPr>
      </w:pPr>
      <w:r w:rsidRPr="002F604B">
        <w:rPr>
          <w:szCs w:val="22"/>
          <w:lang w:val="ro-RO"/>
        </w:rPr>
        <w:t>Medicament eliberat pe bază de prescripţie medicală</w:t>
      </w:r>
      <w:r w:rsidRPr="002F604B">
        <w:rPr>
          <w:lang w:val="ro-RO"/>
        </w:rPr>
        <w:t>.</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15.</w:t>
      </w:r>
      <w:r w:rsidRPr="002F604B">
        <w:rPr>
          <w:lang w:val="ro-RO"/>
        </w:rPr>
        <w:tab/>
        <w:t>INSTRUCŢIUNI DE UTILIZARE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16.</w:t>
      </w:r>
      <w:r w:rsidRPr="002F604B">
        <w:rPr>
          <w:lang w:val="ro-RO"/>
        </w:rPr>
        <w:tab/>
        <w:t>informa</w:t>
      </w:r>
      <w:r w:rsidRPr="002F604B">
        <w:rPr>
          <w:bCs/>
          <w:szCs w:val="22"/>
          <w:lang w:val="ro-RO"/>
        </w:rPr>
        <w:t>Ţ</w:t>
      </w:r>
      <w:r w:rsidRPr="002F604B">
        <w:rPr>
          <w:lang w:val="ro-RO"/>
        </w:rPr>
        <w:t>iI în braille</w:t>
      </w:r>
    </w:p>
    <w:p w:rsidR="00A2096F" w:rsidRPr="002F604B" w:rsidRDefault="00A2096F">
      <w:pPr>
        <w:pStyle w:val="EMEABodyText"/>
        <w:rPr>
          <w:lang w:val="ro-RO"/>
        </w:rPr>
      </w:pPr>
    </w:p>
    <w:p w:rsidR="00A2096F" w:rsidRDefault="00A2096F">
      <w:pPr>
        <w:pStyle w:val="EMEABodyText"/>
        <w:rPr>
          <w:lang w:val="ro-RO"/>
        </w:rPr>
      </w:pPr>
      <w:r w:rsidRPr="002F604B">
        <w:rPr>
          <w:lang w:val="ro-RO"/>
        </w:rPr>
        <w:t>Aprovel 75 mg</w:t>
      </w:r>
    </w:p>
    <w:p w:rsidR="00B10984" w:rsidRDefault="00B10984">
      <w:pPr>
        <w:pStyle w:val="EMEABodyText"/>
        <w:rPr>
          <w:lang w:val="ro-RO"/>
        </w:rPr>
      </w:pPr>
    </w:p>
    <w:p w:rsidR="00B10984" w:rsidRPr="00416C8F" w:rsidRDefault="00B10984" w:rsidP="00B10984"/>
    <w:p w:rsidR="00B10984" w:rsidRPr="00416C8F" w:rsidRDefault="00B10984" w:rsidP="00B10984">
      <w:pPr>
        <w:pBdr>
          <w:top w:val="single" w:sz="4" w:space="1" w:color="auto"/>
          <w:left w:val="single" w:sz="4" w:space="4" w:color="auto"/>
          <w:bottom w:val="single" w:sz="4" w:space="0" w:color="auto"/>
          <w:right w:val="single" w:sz="4" w:space="4" w:color="auto"/>
        </w:pBdr>
        <w:rPr>
          <w:i/>
          <w:noProof/>
        </w:rPr>
      </w:pPr>
      <w:r w:rsidRPr="00416C8F">
        <w:rPr>
          <w:b/>
          <w:noProof/>
        </w:rPr>
        <w:t>17.</w:t>
      </w:r>
      <w:r w:rsidRPr="00416C8F">
        <w:rPr>
          <w:b/>
          <w:noProof/>
        </w:rPr>
        <w:tab/>
        <w:t>IDENTIFICATOR UNIC - COD DE BARE BIDIMENSIONAL</w:t>
      </w:r>
    </w:p>
    <w:p w:rsidR="00B10984" w:rsidRPr="00416C8F" w:rsidRDefault="00B10984" w:rsidP="00B10984">
      <w:pPr>
        <w:rPr>
          <w:noProof/>
        </w:rPr>
      </w:pPr>
    </w:p>
    <w:p w:rsidR="00B10984" w:rsidRPr="00416C8F" w:rsidRDefault="00F87BF0" w:rsidP="00B10984">
      <w:pPr>
        <w:rPr>
          <w:noProof/>
        </w:rPr>
      </w:pPr>
      <w:r w:rsidRPr="00416C8F">
        <w:rPr>
          <w:noProof/>
        </w:rPr>
        <w:t>cod de bare bidimensional care conține identificatorul unic.</w:t>
      </w:r>
    </w:p>
    <w:p w:rsidR="00B10984" w:rsidRPr="00416C8F" w:rsidRDefault="00B10984" w:rsidP="00B10984">
      <w:pPr>
        <w:rPr>
          <w:noProof/>
        </w:rPr>
      </w:pPr>
    </w:p>
    <w:p w:rsidR="00971F1D" w:rsidRPr="00416C8F" w:rsidRDefault="00971F1D" w:rsidP="00B10984">
      <w:pPr>
        <w:rPr>
          <w:noProof/>
        </w:rPr>
      </w:pPr>
    </w:p>
    <w:p w:rsidR="00B10984" w:rsidRPr="00416C8F" w:rsidRDefault="00B10984" w:rsidP="000D581D">
      <w:pPr>
        <w:keepNext/>
        <w:pBdr>
          <w:top w:val="single" w:sz="4" w:space="1" w:color="auto"/>
          <w:left w:val="single" w:sz="4" w:space="4" w:color="auto"/>
          <w:bottom w:val="single" w:sz="4" w:space="0" w:color="auto"/>
          <w:right w:val="single" w:sz="4" w:space="4" w:color="auto"/>
        </w:pBdr>
        <w:rPr>
          <w:i/>
          <w:noProof/>
        </w:rPr>
      </w:pPr>
      <w:r w:rsidRPr="00416C8F">
        <w:rPr>
          <w:b/>
          <w:noProof/>
        </w:rPr>
        <w:t>18.</w:t>
      </w:r>
      <w:r w:rsidRPr="00416C8F">
        <w:rPr>
          <w:b/>
          <w:noProof/>
        </w:rPr>
        <w:tab/>
        <w:t>IDENTIFICATOR UNIC - DATE LIZIBILE PENTRU PERSOANE</w:t>
      </w:r>
    </w:p>
    <w:p w:rsidR="00B10984" w:rsidRPr="00416C8F" w:rsidRDefault="00B10984" w:rsidP="0013018B">
      <w:pPr>
        <w:keepNext/>
        <w:keepLines/>
        <w:rPr>
          <w:b/>
          <w:caps/>
        </w:rPr>
      </w:pPr>
    </w:p>
    <w:p w:rsidR="00B10984" w:rsidRPr="00416C8F" w:rsidRDefault="00B10984" w:rsidP="00B10984">
      <w:pPr>
        <w:keepNext/>
        <w:keepLines/>
        <w:rPr>
          <w:caps/>
        </w:rPr>
      </w:pPr>
      <w:r w:rsidRPr="00416C8F">
        <w:rPr>
          <w:caps/>
        </w:rPr>
        <w:t xml:space="preserve">PC: </w:t>
      </w:r>
    </w:p>
    <w:p w:rsidR="00B10984" w:rsidRPr="00416C8F" w:rsidRDefault="00B10984" w:rsidP="00B10984">
      <w:pPr>
        <w:keepNext/>
        <w:keepLines/>
        <w:rPr>
          <w:caps/>
        </w:rPr>
      </w:pPr>
      <w:r w:rsidRPr="00416C8F">
        <w:rPr>
          <w:caps/>
        </w:rPr>
        <w:t>SN:</w:t>
      </w:r>
    </w:p>
    <w:p w:rsidR="00B10984" w:rsidRPr="002F604B" w:rsidRDefault="00B10984" w:rsidP="00B10984">
      <w:pPr>
        <w:pStyle w:val="EMEABodyText"/>
        <w:rPr>
          <w:lang w:val="ro-RO"/>
        </w:rPr>
      </w:pPr>
      <w:r w:rsidRPr="00416C8F">
        <w:t>NN:</w:t>
      </w:r>
    </w:p>
    <w:p w:rsidR="00A2096F" w:rsidRPr="002F604B" w:rsidRDefault="00A2096F" w:rsidP="00A2096F">
      <w:pPr>
        <w:pStyle w:val="EMEATitlePAC"/>
        <w:rPr>
          <w:lang w:val="ro-RO"/>
        </w:rPr>
      </w:pPr>
      <w:r w:rsidRPr="002F604B">
        <w:rPr>
          <w:lang w:val="ro-RO"/>
        </w:rPr>
        <w:br w:type="page"/>
        <w:t>MINIMUM DE INFORMAŢII CARE TREBUIE SĂ APARĂ PE BLISTER SAU PE FOLIE TERMOSUDATĂ</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w:t>
      </w:r>
      <w:r w:rsidRPr="002F604B">
        <w:rPr>
          <w:lang w:val="ro-RO"/>
        </w:rPr>
        <w:tab/>
        <w:t>DENUMIREA COMERCIALĂ A MEDICAMENTULUI</w:t>
      </w:r>
    </w:p>
    <w:p w:rsidR="00A2096F" w:rsidRPr="002F604B" w:rsidRDefault="00A2096F">
      <w:pPr>
        <w:pStyle w:val="EMEABodyText"/>
        <w:rPr>
          <w:lang w:val="ro-RO"/>
        </w:rPr>
      </w:pPr>
    </w:p>
    <w:p w:rsidR="00A2096F" w:rsidRPr="002F604B" w:rsidRDefault="00A2096F">
      <w:pPr>
        <w:pStyle w:val="EMEABodyText"/>
        <w:rPr>
          <w:lang w:val="ro-RO"/>
        </w:rPr>
      </w:pPr>
      <w:r w:rsidRPr="002F604B">
        <w:rPr>
          <w:lang w:val="ro-RO"/>
        </w:rPr>
        <w:t>Aprovel 75 mg comprimate</w:t>
      </w:r>
    </w:p>
    <w:p w:rsidR="00A2096F" w:rsidRPr="002F604B" w:rsidRDefault="00A2096F">
      <w:pPr>
        <w:pStyle w:val="EMEABodyText"/>
        <w:rPr>
          <w:lang w:val="ro-RO"/>
        </w:rPr>
      </w:pPr>
      <w:r w:rsidRPr="002F604B">
        <w:rPr>
          <w:lang w:val="ro-RO"/>
        </w:rPr>
        <w:t>irbesartan</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2.</w:t>
      </w:r>
      <w:r w:rsidRPr="002F604B">
        <w:rPr>
          <w:lang w:val="ro-RO"/>
        </w:rPr>
        <w:tab/>
        <w:t>NUMELE DEŢINĂTORULUI AUTORIZAŢIEI DE PUNERE PE PIAŢĂ</w:t>
      </w:r>
    </w:p>
    <w:p w:rsidR="00A2096F" w:rsidRPr="002F604B" w:rsidRDefault="00A2096F">
      <w:pPr>
        <w:pStyle w:val="EMEABodyText"/>
        <w:rPr>
          <w:lang w:val="ro-RO"/>
        </w:rPr>
      </w:pPr>
    </w:p>
    <w:p w:rsidR="00A2096F" w:rsidRPr="002F604B" w:rsidRDefault="00DD444C">
      <w:pPr>
        <w:pStyle w:val="EMEABodyText"/>
        <w:rPr>
          <w:lang w:val="ro-RO"/>
        </w:rPr>
      </w:pPr>
      <w:r>
        <w:rPr>
          <w:szCs w:val="22"/>
          <w:lang w:val="ro-RO"/>
        </w:rPr>
        <w:t>sanofi-aventis groupe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3.</w:t>
      </w:r>
      <w:r w:rsidRPr="002F604B">
        <w:rPr>
          <w:lang w:val="ro-RO"/>
        </w:rPr>
        <w:tab/>
        <w:t>DATA DE EXPIRARE</w:t>
      </w:r>
    </w:p>
    <w:p w:rsidR="00A2096F" w:rsidRPr="002F604B" w:rsidRDefault="00A2096F">
      <w:pPr>
        <w:pStyle w:val="EMEABodyText"/>
        <w:keepNext/>
        <w:rPr>
          <w:lang w:val="ro-RO"/>
        </w:rPr>
      </w:pPr>
    </w:p>
    <w:p w:rsidR="00A2096F" w:rsidRPr="002F604B" w:rsidRDefault="00A2096F">
      <w:pPr>
        <w:pStyle w:val="EMEABodyText"/>
        <w:keepNext/>
        <w:rPr>
          <w:i/>
          <w:lang w:val="ro-RO"/>
        </w:rPr>
      </w:pPr>
      <w:r w:rsidRPr="002F604B">
        <w:rPr>
          <w:lang w:val="ro-RO"/>
        </w:rPr>
        <w:t>EXP</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4.</w:t>
      </w:r>
      <w:r w:rsidRPr="002F604B">
        <w:rPr>
          <w:lang w:val="ro-RO"/>
        </w:rPr>
        <w:tab/>
        <w:t>SERIA DE FABRICAŢIE</w:t>
      </w:r>
    </w:p>
    <w:p w:rsidR="00A2096F" w:rsidRPr="002F604B" w:rsidRDefault="00A2096F">
      <w:pPr>
        <w:pStyle w:val="EMEABodyText"/>
        <w:keepNext/>
        <w:rPr>
          <w:lang w:val="ro-RO"/>
        </w:rPr>
      </w:pPr>
    </w:p>
    <w:p w:rsidR="00A2096F" w:rsidRPr="002F604B" w:rsidRDefault="00A2096F">
      <w:pPr>
        <w:pStyle w:val="EMEABodyText"/>
        <w:keepNext/>
        <w:rPr>
          <w:lang w:val="ro-RO"/>
        </w:rPr>
      </w:pPr>
      <w:r w:rsidRPr="002F604B">
        <w:rPr>
          <w:lang w:val="ro-RO"/>
        </w:rPr>
        <w:t>Lot</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5.</w:t>
      </w:r>
      <w:r w:rsidRPr="002F604B">
        <w:rPr>
          <w:lang w:val="ro-RO"/>
        </w:rPr>
        <w:tab/>
        <w:t>ALTE INFORMAŢII</w:t>
      </w:r>
    </w:p>
    <w:p w:rsidR="00A2096F" w:rsidRPr="002F604B" w:rsidRDefault="00A2096F">
      <w:pPr>
        <w:pStyle w:val="EMEABodyText"/>
        <w:keepNext/>
        <w:rPr>
          <w:lang w:val="ro-RO"/>
        </w:rPr>
      </w:pPr>
    </w:p>
    <w:p w:rsidR="00A2096F" w:rsidRPr="002F604B" w:rsidRDefault="00A2096F">
      <w:pPr>
        <w:pStyle w:val="EMEABodyText"/>
        <w:keepNext/>
        <w:rPr>
          <w:lang w:val="ro-RO"/>
        </w:rPr>
      </w:pPr>
      <w:r w:rsidRPr="002F604B">
        <w:rPr>
          <w:highlight w:val="lightGray"/>
          <w:lang w:val="ro-RO"/>
        </w:rPr>
        <w:t>14 - 28 - 56 - 84 - 98 comprimate:</w:t>
      </w:r>
    </w:p>
    <w:p w:rsidR="00A2096F" w:rsidRPr="002F604B" w:rsidRDefault="00A2096F" w:rsidP="00A2096F">
      <w:pPr>
        <w:pStyle w:val="EMEABodyText"/>
        <w:rPr>
          <w:lang w:val="ro-RO"/>
        </w:rPr>
      </w:pPr>
      <w:r w:rsidRPr="002F604B">
        <w:rPr>
          <w:lang w:val="ro-RO"/>
        </w:rPr>
        <w:t>Lu</w:t>
      </w:r>
    </w:p>
    <w:p w:rsidR="00A2096F" w:rsidRPr="002F604B" w:rsidRDefault="00A2096F" w:rsidP="00A2096F">
      <w:pPr>
        <w:pStyle w:val="EMEABodyText"/>
        <w:rPr>
          <w:lang w:val="ro-RO"/>
        </w:rPr>
      </w:pPr>
      <w:r w:rsidRPr="002F604B">
        <w:rPr>
          <w:lang w:val="ro-RO"/>
        </w:rPr>
        <w:t>Ma</w:t>
      </w:r>
    </w:p>
    <w:p w:rsidR="00A2096F" w:rsidRPr="002F604B" w:rsidRDefault="00A2096F" w:rsidP="00A2096F">
      <w:pPr>
        <w:pStyle w:val="EMEABodyText"/>
        <w:rPr>
          <w:lang w:val="ro-RO"/>
        </w:rPr>
      </w:pPr>
      <w:r w:rsidRPr="002F604B">
        <w:rPr>
          <w:lang w:val="ro-RO"/>
        </w:rPr>
        <w:t>Mi</w:t>
      </w:r>
    </w:p>
    <w:p w:rsidR="00A2096F" w:rsidRPr="002F604B" w:rsidRDefault="00A2096F" w:rsidP="00A2096F">
      <w:pPr>
        <w:pStyle w:val="EMEABodyText"/>
        <w:rPr>
          <w:lang w:val="ro-RO"/>
        </w:rPr>
      </w:pPr>
      <w:r w:rsidRPr="002F604B">
        <w:rPr>
          <w:lang w:val="ro-RO"/>
        </w:rPr>
        <w:t>Jo</w:t>
      </w:r>
    </w:p>
    <w:p w:rsidR="00A2096F" w:rsidRPr="002F604B" w:rsidRDefault="00A2096F" w:rsidP="00A2096F">
      <w:pPr>
        <w:pStyle w:val="EMEABodyText"/>
        <w:rPr>
          <w:lang w:val="ro-RO"/>
        </w:rPr>
      </w:pPr>
      <w:r w:rsidRPr="002F604B">
        <w:rPr>
          <w:lang w:val="ro-RO"/>
        </w:rPr>
        <w:t>Vi</w:t>
      </w:r>
    </w:p>
    <w:p w:rsidR="00A2096F" w:rsidRPr="002F604B" w:rsidRDefault="00A2096F" w:rsidP="00A2096F">
      <w:pPr>
        <w:pStyle w:val="EMEABodyText"/>
        <w:rPr>
          <w:lang w:val="ro-RO"/>
        </w:rPr>
      </w:pPr>
      <w:r w:rsidRPr="002F604B">
        <w:rPr>
          <w:lang w:val="ro-RO"/>
        </w:rPr>
        <w:t>Sb</w:t>
      </w:r>
    </w:p>
    <w:p w:rsidR="00A2096F" w:rsidRPr="002F604B" w:rsidRDefault="00A2096F" w:rsidP="00A2096F">
      <w:pPr>
        <w:pStyle w:val="EMEABodyText"/>
        <w:rPr>
          <w:lang w:val="ro-RO"/>
        </w:rPr>
      </w:pPr>
      <w:r w:rsidRPr="002F604B">
        <w:rPr>
          <w:lang w:val="ro-RO"/>
        </w:rPr>
        <w:t>Du</w:t>
      </w:r>
    </w:p>
    <w:p w:rsidR="00A2096F" w:rsidRPr="002F604B" w:rsidRDefault="00A2096F">
      <w:pPr>
        <w:pStyle w:val="EMEABodyText"/>
        <w:rPr>
          <w:lang w:val="ro-RO"/>
        </w:rPr>
      </w:pPr>
    </w:p>
    <w:p w:rsidR="00A2096F" w:rsidRPr="002F604B" w:rsidRDefault="00A2096F">
      <w:pPr>
        <w:pStyle w:val="EMEABodyText"/>
        <w:rPr>
          <w:lang w:val="ro-RO"/>
        </w:rPr>
      </w:pPr>
      <w:r w:rsidRPr="002F604B">
        <w:rPr>
          <w:highlight w:val="lightGray"/>
          <w:lang w:val="ro-RO"/>
        </w:rPr>
        <w:t>30 - 56 x 1 - 90 comprimate:</w:t>
      </w:r>
    </w:p>
    <w:p w:rsidR="00A2096F" w:rsidRPr="002F604B" w:rsidRDefault="00A2096F" w:rsidP="00A2096F">
      <w:pPr>
        <w:pStyle w:val="EMEATitlePAC"/>
        <w:rPr>
          <w:lang w:val="ro-RO"/>
        </w:rPr>
      </w:pPr>
      <w:r w:rsidRPr="002F604B">
        <w:rPr>
          <w:lang w:val="ro-RO"/>
        </w:rPr>
        <w:br w:type="page"/>
        <w:t xml:space="preserve">INFORMAŢII CARE TREBUIE SĂ APARĂ PE AMBALAJUL SECUNDAR </w:t>
      </w:r>
    </w:p>
    <w:p w:rsidR="00A2096F" w:rsidRPr="002F604B" w:rsidRDefault="00A2096F" w:rsidP="00A2096F">
      <w:pPr>
        <w:pStyle w:val="EMEATitlePAC"/>
        <w:rPr>
          <w:lang w:val="ro-RO"/>
        </w:rPr>
      </w:pPr>
    </w:p>
    <w:p w:rsidR="00A2096F" w:rsidRPr="002F604B" w:rsidRDefault="00A2096F" w:rsidP="00A2096F">
      <w:pPr>
        <w:pStyle w:val="EMEATitlePAC"/>
        <w:rPr>
          <w:lang w:val="ro-RO"/>
        </w:rPr>
      </w:pPr>
      <w:r w:rsidRPr="002F604B">
        <w:rPr>
          <w:lang w:val="ro-RO"/>
        </w:rPr>
        <w:t>CUTIE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w:t>
      </w:r>
      <w:r w:rsidRPr="002F604B">
        <w:rPr>
          <w:lang w:val="ro-RO"/>
        </w:rPr>
        <w:tab/>
        <w:t>DENUMIREA COMERCIALĂ A MEDICAMENTULUI</w:t>
      </w:r>
    </w:p>
    <w:p w:rsidR="00A2096F" w:rsidRPr="002F604B" w:rsidRDefault="00A2096F">
      <w:pPr>
        <w:pStyle w:val="EMEABodyText"/>
        <w:rPr>
          <w:lang w:val="ro-RO"/>
        </w:rPr>
      </w:pPr>
    </w:p>
    <w:p w:rsidR="00A2096F" w:rsidRPr="002F604B" w:rsidRDefault="00A2096F">
      <w:pPr>
        <w:pStyle w:val="EMEABodyText"/>
        <w:rPr>
          <w:lang w:val="ro-RO"/>
        </w:rPr>
      </w:pPr>
      <w:r w:rsidRPr="002F604B">
        <w:rPr>
          <w:lang w:val="ro-RO"/>
        </w:rPr>
        <w:t>Aprovel 150 mg comprimate filmate</w:t>
      </w:r>
    </w:p>
    <w:p w:rsidR="00A2096F" w:rsidRPr="002F604B" w:rsidRDefault="00A2096F">
      <w:pPr>
        <w:pStyle w:val="EMEABodyText"/>
        <w:rPr>
          <w:lang w:val="ro-RO"/>
        </w:rPr>
      </w:pPr>
      <w:r w:rsidRPr="002F604B">
        <w:rPr>
          <w:lang w:val="ro-RO"/>
        </w:rPr>
        <w:t>irbesartan</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2.</w:t>
      </w:r>
      <w:r w:rsidRPr="002F604B">
        <w:rPr>
          <w:lang w:val="ro-RO"/>
        </w:rPr>
        <w:tab/>
        <w:t>DECLARAREA SUBSTANŢEI(LOR) ACTIVE</w:t>
      </w:r>
    </w:p>
    <w:p w:rsidR="00A2096F" w:rsidRPr="002F604B" w:rsidRDefault="00A2096F">
      <w:pPr>
        <w:pStyle w:val="EMEABodyText"/>
        <w:keepNext/>
        <w:rPr>
          <w:lang w:val="ro-RO"/>
        </w:rPr>
      </w:pPr>
    </w:p>
    <w:p w:rsidR="00A2096F" w:rsidRPr="002F604B" w:rsidRDefault="00A2096F">
      <w:pPr>
        <w:pStyle w:val="EMEABodyText"/>
        <w:keepNext/>
        <w:rPr>
          <w:lang w:val="ro-RO"/>
        </w:rPr>
      </w:pPr>
      <w:r w:rsidRPr="002F604B">
        <w:rPr>
          <w:lang w:val="ro-RO"/>
        </w:rPr>
        <w:t>Fiecare comprimat conţine: irbesartan 150 mg</w:t>
      </w:r>
      <w:r w:rsidR="00CE34B9" w:rsidRPr="002F604B">
        <w:rPr>
          <w:lang w:val="ro-RO"/>
        </w:rPr>
        <w:t>.</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3.</w:t>
      </w:r>
      <w:r w:rsidRPr="002F604B">
        <w:rPr>
          <w:lang w:val="ro-RO"/>
        </w:rPr>
        <w:tab/>
        <w:t>LISTA EXCIPIENŢILOR</w:t>
      </w:r>
    </w:p>
    <w:p w:rsidR="00A2096F" w:rsidRPr="002F604B" w:rsidRDefault="00A2096F">
      <w:pPr>
        <w:pStyle w:val="EMEABodyText"/>
        <w:keepNext/>
        <w:rPr>
          <w:lang w:val="ro-RO"/>
        </w:rPr>
      </w:pPr>
    </w:p>
    <w:p w:rsidR="00A2096F" w:rsidRPr="002F604B" w:rsidRDefault="00A2096F">
      <w:pPr>
        <w:pStyle w:val="EMEABodyText"/>
        <w:keepNext/>
        <w:rPr>
          <w:lang w:val="ro-RO"/>
        </w:rPr>
      </w:pPr>
      <w:r w:rsidRPr="002F604B">
        <w:rPr>
          <w:lang w:val="ro-RO"/>
        </w:rPr>
        <w:t xml:space="preserve">Excipienţi: conţine </w:t>
      </w:r>
      <w:r w:rsidR="00CE34B9" w:rsidRPr="002F604B">
        <w:rPr>
          <w:lang w:val="ro-RO"/>
        </w:rPr>
        <w:t>şi</w:t>
      </w:r>
      <w:r w:rsidRPr="002F604B">
        <w:rPr>
          <w:lang w:val="ro-RO"/>
        </w:rPr>
        <w:t xml:space="preserve"> lactoză monohidrat.</w:t>
      </w:r>
      <w:r w:rsidR="000837F5">
        <w:rPr>
          <w:lang w:val="ro-RO"/>
        </w:rPr>
        <w:t xml:space="preserve"> Vezi prospectul pentru informații suplimentare.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4.</w:t>
      </w:r>
      <w:r w:rsidRPr="002F604B">
        <w:rPr>
          <w:lang w:val="ro-RO"/>
        </w:rPr>
        <w:tab/>
        <w:t>FORMA FARMACEUTICĂ ŞI CONŢINUTUL</w:t>
      </w:r>
    </w:p>
    <w:p w:rsidR="00A2096F" w:rsidRPr="002F604B" w:rsidRDefault="00A2096F">
      <w:pPr>
        <w:pStyle w:val="EMEABodyText"/>
        <w:keepNext/>
        <w:rPr>
          <w:lang w:val="ro-RO"/>
        </w:rPr>
      </w:pPr>
    </w:p>
    <w:p w:rsidR="00A2096F" w:rsidRPr="002F604B" w:rsidRDefault="00A2096F" w:rsidP="00A2096F">
      <w:pPr>
        <w:rPr>
          <w:lang w:val="ro-RO"/>
        </w:rPr>
      </w:pPr>
      <w:r w:rsidRPr="002F604B">
        <w:rPr>
          <w:lang w:val="ro-RO"/>
        </w:rPr>
        <w:t>14 comprimate</w:t>
      </w:r>
      <w:r w:rsidRPr="002F604B">
        <w:rPr>
          <w:lang w:val="ro-RO"/>
        </w:rPr>
        <w:br/>
        <w:t>28 comprimate</w:t>
      </w:r>
      <w:r w:rsidRPr="002F604B">
        <w:rPr>
          <w:lang w:val="ro-RO"/>
        </w:rPr>
        <w:br/>
        <w:t>30 comprimate</w:t>
      </w:r>
      <w:r w:rsidRPr="002F604B">
        <w:rPr>
          <w:lang w:val="ro-RO"/>
        </w:rPr>
        <w:br/>
        <w:t>56 comprimate</w:t>
      </w:r>
      <w:r w:rsidRPr="002F604B">
        <w:rPr>
          <w:lang w:val="ro-RO"/>
        </w:rPr>
        <w:br/>
        <w:t>56 x 1 comprimat</w:t>
      </w:r>
      <w:r w:rsidRPr="002F604B">
        <w:rPr>
          <w:lang w:val="ro-RO"/>
        </w:rPr>
        <w:br/>
        <w:t>84 comprimate</w:t>
      </w:r>
      <w:r w:rsidRPr="002F604B">
        <w:rPr>
          <w:lang w:val="ro-RO"/>
        </w:rPr>
        <w:br/>
        <w:t>90 comprimate</w:t>
      </w:r>
      <w:r w:rsidRPr="002F604B">
        <w:rPr>
          <w:lang w:val="ro-RO"/>
        </w:rPr>
        <w:br/>
        <w:t>98 comprimate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5.</w:t>
      </w:r>
      <w:r w:rsidRPr="002F604B">
        <w:rPr>
          <w:lang w:val="ro-RO"/>
        </w:rPr>
        <w:tab/>
        <w:t>MODUL ŞI CALEA(CĂILE) DE ADMINISTRARE</w:t>
      </w:r>
    </w:p>
    <w:p w:rsidR="00A2096F" w:rsidRPr="002F604B" w:rsidRDefault="00A2096F">
      <w:pPr>
        <w:pStyle w:val="EMEABodyText"/>
        <w:rPr>
          <w:lang w:val="ro-RO"/>
        </w:rPr>
      </w:pPr>
    </w:p>
    <w:p w:rsidR="00CE34B9" w:rsidRPr="002F604B" w:rsidRDefault="00CE34B9">
      <w:pPr>
        <w:pStyle w:val="EMEABodyText"/>
        <w:rPr>
          <w:lang w:val="ro-RO"/>
        </w:rPr>
      </w:pPr>
      <w:r w:rsidRPr="002F604B">
        <w:rPr>
          <w:lang w:val="ro-RO"/>
        </w:rPr>
        <w:t>Administrare o</w:t>
      </w:r>
      <w:r w:rsidR="00A2096F" w:rsidRPr="002F604B">
        <w:rPr>
          <w:lang w:val="ro-RO"/>
        </w:rPr>
        <w:t xml:space="preserve">rală </w:t>
      </w:r>
    </w:p>
    <w:p w:rsidR="00A2096F" w:rsidRPr="002F604B" w:rsidRDefault="00A2096F">
      <w:pPr>
        <w:pStyle w:val="EMEABodyText"/>
        <w:rPr>
          <w:lang w:val="ro-RO"/>
        </w:rPr>
      </w:pPr>
      <w:r w:rsidRPr="002F604B">
        <w:rPr>
          <w:szCs w:val="22"/>
          <w:lang w:val="ro-RO"/>
        </w:rPr>
        <w:t>A se citi prospectul înainte de utilizare.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ind w:left="600" w:hanging="600"/>
        <w:rPr>
          <w:lang w:val="ro-RO"/>
        </w:rPr>
      </w:pPr>
      <w:r w:rsidRPr="002F604B">
        <w:rPr>
          <w:lang w:val="ro-RO"/>
        </w:rPr>
        <w:t>6.</w:t>
      </w:r>
      <w:r w:rsidRPr="002F604B">
        <w:rPr>
          <w:lang w:val="ro-RO"/>
        </w:rPr>
        <w:tab/>
        <w:t xml:space="preserve">ATENŢIONARE SPECIALĂ PRIVIND FAPTUL CĂ MEDICAMENTUL NU TREBUIE PĂSTRAT LA </w:t>
      </w:r>
      <w:r w:rsidR="00CE34B9" w:rsidRPr="002F604B">
        <w:rPr>
          <w:lang w:val="ro-RO"/>
        </w:rPr>
        <w:t xml:space="preserve">VEDEREA </w:t>
      </w:r>
      <w:r w:rsidRPr="002F604B">
        <w:rPr>
          <w:lang w:val="ro-RO"/>
        </w:rPr>
        <w:t xml:space="preserve">ŞI </w:t>
      </w:r>
      <w:r w:rsidR="00CE34B9" w:rsidRPr="002F604B">
        <w:rPr>
          <w:lang w:val="ro-RO"/>
        </w:rPr>
        <w:t xml:space="preserve">ÎNDEMÂNA </w:t>
      </w:r>
      <w:r w:rsidRPr="002F604B">
        <w:rPr>
          <w:lang w:val="ro-RO"/>
        </w:rPr>
        <w:t>COPIILOR</w:t>
      </w:r>
    </w:p>
    <w:p w:rsidR="00A2096F" w:rsidRPr="002F604B" w:rsidRDefault="00A2096F">
      <w:pPr>
        <w:pStyle w:val="EMEABodyText"/>
        <w:keepNext/>
        <w:rPr>
          <w:lang w:val="ro-RO"/>
        </w:rPr>
      </w:pPr>
    </w:p>
    <w:p w:rsidR="00A2096F" w:rsidRPr="002F604B" w:rsidRDefault="00A2096F">
      <w:pPr>
        <w:pStyle w:val="EMEABodyText"/>
        <w:keepNext/>
        <w:rPr>
          <w:lang w:val="ro-RO"/>
        </w:rPr>
      </w:pPr>
      <w:r w:rsidRPr="002F604B">
        <w:rPr>
          <w:szCs w:val="22"/>
          <w:lang w:val="ro-RO"/>
        </w:rPr>
        <w:t xml:space="preserve">A nu se lăsa la </w:t>
      </w:r>
      <w:r w:rsidR="00CE34B9" w:rsidRPr="002F604B">
        <w:rPr>
          <w:szCs w:val="22"/>
          <w:lang w:val="ro-RO"/>
        </w:rPr>
        <w:t xml:space="preserve">vederea </w:t>
      </w:r>
      <w:r w:rsidRPr="002F604B">
        <w:rPr>
          <w:szCs w:val="22"/>
          <w:lang w:val="ro-RO"/>
        </w:rPr>
        <w:t xml:space="preserve">şi </w:t>
      </w:r>
      <w:r w:rsidR="00CE34B9" w:rsidRPr="002F604B">
        <w:rPr>
          <w:szCs w:val="22"/>
          <w:lang w:val="ro-RO"/>
        </w:rPr>
        <w:t xml:space="preserve">îndemâna </w:t>
      </w:r>
      <w:r w:rsidRPr="002F604B">
        <w:rPr>
          <w:szCs w:val="22"/>
          <w:lang w:val="ro-RO"/>
        </w:rPr>
        <w:t>copiilor.</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7.</w:t>
      </w:r>
      <w:r w:rsidRPr="002F604B">
        <w:rPr>
          <w:lang w:val="ro-RO"/>
        </w:rPr>
        <w:tab/>
        <w:t>ALTĂ(E) ATENŢIONARE(ĂRI) SPECIALĂ(E), DACĂ ESTE(SUNT) NECESARĂ(E)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8.</w:t>
      </w:r>
      <w:r w:rsidRPr="002F604B">
        <w:rPr>
          <w:lang w:val="ro-RO"/>
        </w:rPr>
        <w:tab/>
        <w:t>DATA DE EXPIRARE</w:t>
      </w:r>
    </w:p>
    <w:p w:rsidR="00A2096F" w:rsidRPr="002F604B" w:rsidRDefault="00A2096F">
      <w:pPr>
        <w:pStyle w:val="EMEABodyText"/>
        <w:keepNext/>
        <w:rPr>
          <w:lang w:val="ro-RO"/>
        </w:rPr>
      </w:pPr>
    </w:p>
    <w:p w:rsidR="00A2096F" w:rsidRPr="002F604B" w:rsidRDefault="00A2096F">
      <w:pPr>
        <w:pStyle w:val="EMEABodyText"/>
        <w:keepNext/>
        <w:rPr>
          <w:i/>
          <w:lang w:val="ro-RO"/>
        </w:rPr>
      </w:pPr>
      <w:r w:rsidRPr="002F604B">
        <w:rPr>
          <w:lang w:val="ro-RO"/>
        </w:rPr>
        <w:t>EXP</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9.</w:t>
      </w:r>
      <w:r w:rsidRPr="002F604B">
        <w:rPr>
          <w:lang w:val="ro-RO"/>
        </w:rPr>
        <w:tab/>
        <w:t>CONDIŢII SPECIALE DE PĂSTRARE</w:t>
      </w:r>
    </w:p>
    <w:p w:rsidR="00A2096F" w:rsidRPr="002F604B" w:rsidRDefault="00A2096F">
      <w:pPr>
        <w:pStyle w:val="EMEABodyText"/>
        <w:keepNext/>
        <w:rPr>
          <w:lang w:val="ro-RO"/>
        </w:rPr>
      </w:pPr>
    </w:p>
    <w:p w:rsidR="00A2096F" w:rsidRPr="002F604B" w:rsidRDefault="00A2096F" w:rsidP="00A2096F">
      <w:pPr>
        <w:pStyle w:val="EMEABodyText"/>
        <w:rPr>
          <w:lang w:val="ro-RO"/>
        </w:rPr>
      </w:pPr>
      <w:r w:rsidRPr="002F604B">
        <w:rPr>
          <w:lang w:val="ro-RO"/>
        </w:rPr>
        <w:t xml:space="preserve">A </w:t>
      </w:r>
      <w:r w:rsidR="00CE34B9" w:rsidRPr="002F604B">
        <w:rPr>
          <w:lang w:val="ro-RO"/>
        </w:rPr>
        <w:t xml:space="preserve">nu </w:t>
      </w:r>
      <w:r w:rsidRPr="002F604B">
        <w:rPr>
          <w:lang w:val="ro-RO"/>
        </w:rPr>
        <w:t xml:space="preserve">se păstra la temperaturi </w:t>
      </w:r>
      <w:r w:rsidR="00CE34B9" w:rsidRPr="002F604B">
        <w:rPr>
          <w:lang w:val="ro-RO"/>
        </w:rPr>
        <w:t xml:space="preserve">peste </w:t>
      </w:r>
      <w:r w:rsidRPr="002F604B">
        <w:rPr>
          <w:lang w:val="ro-RO"/>
        </w:rPr>
        <w:t>30°C.</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ind w:left="600" w:hanging="600"/>
        <w:rPr>
          <w:lang w:val="ro-RO"/>
        </w:rPr>
      </w:pPr>
      <w:r w:rsidRPr="002F604B">
        <w:rPr>
          <w:lang w:val="ro-RO"/>
        </w:rPr>
        <w:t>10.</w:t>
      </w:r>
      <w:r w:rsidRPr="002F604B">
        <w:rPr>
          <w:lang w:val="ro-RO"/>
        </w:rPr>
        <w:tab/>
        <w:t>PRECAUŢII SPECIALE PRIVIND ELIMINAREA MEDICAMENTELOR NEUTILIZATE SAU A MATERIALELOR REZIDUALE PROVENITE DIN ASTFEL DE MEDICAMENTE, DACĂ ESTE CAZUL</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11.</w:t>
      </w:r>
      <w:r w:rsidRPr="002F604B">
        <w:rPr>
          <w:lang w:val="ro-RO"/>
        </w:rPr>
        <w:tab/>
        <w:t>NUMELE ŞI ADRESA DEŢINĂTORULUI AUTORIZAŢIEI DE PUNERE PE PIAŢĂ</w:t>
      </w:r>
    </w:p>
    <w:p w:rsidR="00A2096F" w:rsidRPr="002F604B" w:rsidRDefault="00A2096F">
      <w:pPr>
        <w:pStyle w:val="EMEABodyText"/>
        <w:rPr>
          <w:lang w:val="ro-RO"/>
        </w:rPr>
      </w:pPr>
    </w:p>
    <w:p w:rsidR="00A2096F" w:rsidRPr="002F604B" w:rsidRDefault="00DD444C">
      <w:pPr>
        <w:pStyle w:val="EMEAAddress"/>
        <w:rPr>
          <w:lang w:val="ro-RO"/>
        </w:rPr>
      </w:pPr>
      <w:r>
        <w:rPr>
          <w:szCs w:val="22"/>
          <w:lang w:val="ro-RO"/>
        </w:rPr>
        <w:t>sanofi-aventis groupe</w:t>
      </w:r>
      <w:r w:rsidR="00A2096F" w:rsidRPr="002F604B">
        <w:rPr>
          <w:lang w:val="ro-RO"/>
        </w:rPr>
        <w:br/>
        <w:t>54</w:t>
      </w:r>
      <w:r w:rsidR="00CE34B9" w:rsidRPr="002F604B">
        <w:rPr>
          <w:lang w:val="ro-RO"/>
        </w:rPr>
        <w:t>,</w:t>
      </w:r>
      <w:r w:rsidR="00A2096F" w:rsidRPr="002F604B">
        <w:rPr>
          <w:lang w:val="ro-RO"/>
        </w:rPr>
        <w:t xml:space="preserve"> rue La Boétie</w:t>
      </w:r>
      <w:r w:rsidR="00A2096F" w:rsidRPr="002F604B">
        <w:rPr>
          <w:lang w:val="ro-RO"/>
        </w:rPr>
        <w:br/>
      </w:r>
      <w:r w:rsidR="00CE34B9" w:rsidRPr="002F604B">
        <w:rPr>
          <w:lang w:val="ro-RO"/>
        </w:rPr>
        <w:t>F-</w:t>
      </w:r>
      <w:r w:rsidR="00A2096F" w:rsidRPr="002F604B">
        <w:rPr>
          <w:lang w:val="ro-RO"/>
        </w:rPr>
        <w:t>75008 Paris </w:t>
      </w:r>
      <w:r w:rsidR="00CE34B9" w:rsidRPr="002F604B">
        <w:rPr>
          <w:lang w:val="ro-RO"/>
        </w:rPr>
        <w:t>-</w:t>
      </w:r>
      <w:r w:rsidR="00A2096F" w:rsidRPr="002F604B">
        <w:rPr>
          <w:lang w:val="ro-RO"/>
        </w:rPr>
        <w:t> Franţa</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12.</w:t>
      </w:r>
      <w:r w:rsidRPr="002F604B">
        <w:rPr>
          <w:lang w:val="ro-RO"/>
        </w:rPr>
        <w:tab/>
        <w:t>NUMĂRUL(ELE) AUTORIZAŢIEI DE PUNERE PE PIAŢĂ</w:t>
      </w:r>
    </w:p>
    <w:p w:rsidR="00A2096F" w:rsidRPr="002F604B" w:rsidRDefault="00A2096F">
      <w:pPr>
        <w:pStyle w:val="EMEABodyText"/>
        <w:rPr>
          <w:lang w:val="ro-RO"/>
        </w:rPr>
      </w:pPr>
    </w:p>
    <w:p w:rsidR="00A2096F" w:rsidRPr="002F604B" w:rsidRDefault="00A2096F">
      <w:pPr>
        <w:pStyle w:val="EMEABodyText"/>
        <w:rPr>
          <w:highlight w:val="lightGray"/>
          <w:lang w:val="ro-RO"/>
        </w:rPr>
      </w:pPr>
      <w:r w:rsidRPr="002F604B">
        <w:rPr>
          <w:highlight w:val="lightGray"/>
          <w:lang w:val="ro-RO"/>
        </w:rPr>
        <w:t>EU/1/97/046/021 - 14 comprimate</w:t>
      </w:r>
    </w:p>
    <w:p w:rsidR="00A2096F" w:rsidRPr="002F604B" w:rsidRDefault="00A2096F" w:rsidP="00A2096F">
      <w:pPr>
        <w:pStyle w:val="EMEABodyText"/>
        <w:rPr>
          <w:highlight w:val="lightGray"/>
          <w:lang w:val="ro-RO"/>
        </w:rPr>
      </w:pPr>
      <w:r w:rsidRPr="002F604B">
        <w:rPr>
          <w:highlight w:val="lightGray"/>
          <w:lang w:val="ro-RO"/>
        </w:rPr>
        <w:t>EU/1/97/046/022 - 28 comprimate</w:t>
      </w:r>
      <w:r w:rsidRPr="002F604B">
        <w:rPr>
          <w:highlight w:val="lightGray"/>
          <w:lang w:val="ro-RO"/>
        </w:rPr>
        <w:br/>
        <w:t>EU/1/97/046/035 - 30 comprimate</w:t>
      </w:r>
    </w:p>
    <w:p w:rsidR="00A2096F" w:rsidRPr="002F604B" w:rsidRDefault="00A2096F">
      <w:pPr>
        <w:pStyle w:val="EMEABodyText"/>
        <w:rPr>
          <w:highlight w:val="lightGray"/>
          <w:lang w:val="ro-RO"/>
        </w:rPr>
      </w:pPr>
      <w:r w:rsidRPr="002F604B">
        <w:rPr>
          <w:highlight w:val="lightGray"/>
          <w:lang w:val="ro-RO"/>
        </w:rPr>
        <w:t>EU/1/97/046/023 - 56 comprimate</w:t>
      </w:r>
    </w:p>
    <w:p w:rsidR="00A2096F" w:rsidRPr="002F604B" w:rsidRDefault="00A2096F">
      <w:pPr>
        <w:pStyle w:val="EMEABodyText"/>
        <w:rPr>
          <w:highlight w:val="lightGray"/>
          <w:lang w:val="ro-RO"/>
        </w:rPr>
      </w:pPr>
      <w:r w:rsidRPr="002F604B">
        <w:rPr>
          <w:highlight w:val="lightGray"/>
          <w:lang w:val="ro-RO"/>
        </w:rPr>
        <w:t>EU/1/97/046/024 - 56 x 1 comprimat</w:t>
      </w:r>
    </w:p>
    <w:p w:rsidR="00A2096F" w:rsidRPr="002F604B" w:rsidRDefault="00A2096F" w:rsidP="00A2096F">
      <w:pPr>
        <w:pStyle w:val="EMEABodyText"/>
        <w:rPr>
          <w:highlight w:val="lightGray"/>
          <w:lang w:val="ro-RO"/>
        </w:rPr>
      </w:pPr>
      <w:r w:rsidRPr="002F604B">
        <w:rPr>
          <w:highlight w:val="lightGray"/>
          <w:lang w:val="ro-RO"/>
        </w:rPr>
        <w:t>EU/1/97/046/032 - 84 comprimate</w:t>
      </w:r>
      <w:r w:rsidRPr="002F604B">
        <w:rPr>
          <w:highlight w:val="lightGray"/>
          <w:lang w:val="ro-RO"/>
        </w:rPr>
        <w:br/>
        <w:t>EU/1/97/046/038 - 90 comprimate</w:t>
      </w:r>
    </w:p>
    <w:p w:rsidR="00A2096F" w:rsidRPr="002F604B" w:rsidRDefault="00A2096F">
      <w:pPr>
        <w:pStyle w:val="EMEABodyText"/>
        <w:rPr>
          <w:lang w:val="ro-RO"/>
        </w:rPr>
      </w:pPr>
      <w:r w:rsidRPr="002F604B">
        <w:rPr>
          <w:highlight w:val="lightGray"/>
          <w:lang w:val="ro-RO"/>
        </w:rPr>
        <w:t>EU/1/97/046/025 - 98 comprimate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13.</w:t>
      </w:r>
      <w:r w:rsidRPr="002F604B">
        <w:rPr>
          <w:lang w:val="ro-RO"/>
        </w:rPr>
        <w:tab/>
        <w:t>SERIA DE FABRICAŢIE</w:t>
      </w:r>
    </w:p>
    <w:p w:rsidR="00A2096F" w:rsidRPr="002F604B" w:rsidRDefault="00A2096F">
      <w:pPr>
        <w:pStyle w:val="EMEABodyText"/>
        <w:keepNext/>
        <w:rPr>
          <w:lang w:val="ro-RO"/>
        </w:rPr>
      </w:pPr>
    </w:p>
    <w:p w:rsidR="00A2096F" w:rsidRPr="002F604B" w:rsidRDefault="00A2096F">
      <w:pPr>
        <w:pStyle w:val="EMEABodyText"/>
        <w:keepNext/>
        <w:rPr>
          <w:lang w:val="ro-RO"/>
        </w:rPr>
      </w:pPr>
      <w:r w:rsidRPr="002F604B">
        <w:rPr>
          <w:lang w:val="ro-RO"/>
        </w:rPr>
        <w:t>Lot</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14.</w:t>
      </w:r>
      <w:r w:rsidRPr="002F604B">
        <w:rPr>
          <w:lang w:val="ro-RO"/>
        </w:rPr>
        <w:tab/>
        <w:t>CLASIFICARE GENERALĂ PRIVIND MODUL DE ELIBERARE</w:t>
      </w:r>
    </w:p>
    <w:p w:rsidR="00A2096F" w:rsidRPr="002F604B" w:rsidRDefault="00A2096F">
      <w:pPr>
        <w:pStyle w:val="EMEABodyText"/>
        <w:keepNext/>
        <w:rPr>
          <w:lang w:val="ro-RO"/>
        </w:rPr>
      </w:pPr>
    </w:p>
    <w:p w:rsidR="00A2096F" w:rsidRPr="002F604B" w:rsidRDefault="00A2096F">
      <w:pPr>
        <w:pStyle w:val="EMEABodyText"/>
        <w:keepNext/>
        <w:rPr>
          <w:lang w:val="ro-RO"/>
        </w:rPr>
      </w:pPr>
      <w:r w:rsidRPr="002F604B">
        <w:rPr>
          <w:szCs w:val="22"/>
          <w:lang w:val="ro-RO"/>
        </w:rPr>
        <w:t>Medicament eliberat pe bază de prescripţie medicală</w:t>
      </w:r>
      <w:r w:rsidRPr="002F604B">
        <w:rPr>
          <w:lang w:val="ro-RO"/>
        </w:rPr>
        <w:t>.</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15.</w:t>
      </w:r>
      <w:r w:rsidRPr="002F604B">
        <w:rPr>
          <w:lang w:val="ro-RO"/>
        </w:rPr>
        <w:tab/>
        <w:t>INSTRUCŢIUNI DE UTILIZARE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16.</w:t>
      </w:r>
      <w:r w:rsidRPr="002F604B">
        <w:rPr>
          <w:lang w:val="ro-RO"/>
        </w:rPr>
        <w:tab/>
        <w:t>informa</w:t>
      </w:r>
      <w:r w:rsidRPr="002F604B">
        <w:rPr>
          <w:bCs/>
          <w:szCs w:val="22"/>
          <w:lang w:val="ro-RO"/>
        </w:rPr>
        <w:t>Ţ</w:t>
      </w:r>
      <w:r w:rsidRPr="002F604B">
        <w:rPr>
          <w:lang w:val="ro-RO"/>
        </w:rPr>
        <w:t>iI în braille</w:t>
      </w:r>
    </w:p>
    <w:p w:rsidR="00A2096F" w:rsidRPr="002F604B" w:rsidRDefault="00A2096F">
      <w:pPr>
        <w:pStyle w:val="EMEABodyText"/>
        <w:rPr>
          <w:lang w:val="ro-RO"/>
        </w:rPr>
      </w:pPr>
    </w:p>
    <w:p w:rsidR="00A2096F" w:rsidRDefault="00A2096F">
      <w:pPr>
        <w:pStyle w:val="EMEABodyText"/>
        <w:rPr>
          <w:lang w:val="ro-RO"/>
        </w:rPr>
      </w:pPr>
      <w:r w:rsidRPr="002F604B">
        <w:rPr>
          <w:lang w:val="ro-RO"/>
        </w:rPr>
        <w:t>Aprovel 150 mg</w:t>
      </w:r>
    </w:p>
    <w:p w:rsidR="004D1B74" w:rsidRDefault="004D1B74">
      <w:pPr>
        <w:pStyle w:val="EMEABodyText"/>
        <w:rPr>
          <w:lang w:val="ro-RO"/>
        </w:rPr>
      </w:pPr>
    </w:p>
    <w:p w:rsidR="004D1B74" w:rsidRPr="00416C8F" w:rsidRDefault="004D1B74" w:rsidP="004D1B74"/>
    <w:p w:rsidR="004D1B74" w:rsidRPr="00416C8F" w:rsidRDefault="004D1B74" w:rsidP="004D1B74">
      <w:pPr>
        <w:pBdr>
          <w:top w:val="single" w:sz="4" w:space="1" w:color="auto"/>
          <w:left w:val="single" w:sz="4" w:space="4" w:color="auto"/>
          <w:bottom w:val="single" w:sz="4" w:space="0" w:color="auto"/>
          <w:right w:val="single" w:sz="4" w:space="4" w:color="auto"/>
        </w:pBdr>
        <w:rPr>
          <w:i/>
          <w:noProof/>
        </w:rPr>
      </w:pPr>
      <w:r w:rsidRPr="00416C8F">
        <w:rPr>
          <w:b/>
          <w:noProof/>
        </w:rPr>
        <w:t>17.</w:t>
      </w:r>
      <w:r w:rsidRPr="00416C8F">
        <w:rPr>
          <w:b/>
          <w:noProof/>
        </w:rPr>
        <w:tab/>
        <w:t>IDENTIFICATOR UNIC - COD DE BARE BIDIMENSIONAL</w:t>
      </w:r>
    </w:p>
    <w:p w:rsidR="004D1B74" w:rsidRPr="00416C8F" w:rsidRDefault="004D1B74" w:rsidP="004D1B74">
      <w:pPr>
        <w:rPr>
          <w:noProof/>
        </w:rPr>
      </w:pPr>
    </w:p>
    <w:p w:rsidR="004D1B74" w:rsidRPr="00416C8F" w:rsidRDefault="004D1B74" w:rsidP="004D1B74">
      <w:pPr>
        <w:rPr>
          <w:noProof/>
        </w:rPr>
      </w:pPr>
      <w:r w:rsidRPr="00416C8F">
        <w:rPr>
          <w:noProof/>
        </w:rPr>
        <w:t>cod de bare bidimensional care conține identificatorul unic.</w:t>
      </w:r>
    </w:p>
    <w:p w:rsidR="004D1B74" w:rsidRPr="00416C8F" w:rsidRDefault="004D1B74" w:rsidP="004D1B74">
      <w:pPr>
        <w:rPr>
          <w:noProof/>
        </w:rPr>
      </w:pPr>
    </w:p>
    <w:p w:rsidR="004D1B74" w:rsidRPr="00416C8F" w:rsidRDefault="004D1B74" w:rsidP="004D1B74">
      <w:pPr>
        <w:rPr>
          <w:noProof/>
        </w:rPr>
      </w:pPr>
    </w:p>
    <w:p w:rsidR="004D1B74" w:rsidRPr="00416C8F" w:rsidRDefault="004D1B74" w:rsidP="004D1B74">
      <w:pPr>
        <w:keepNext/>
        <w:pBdr>
          <w:top w:val="single" w:sz="4" w:space="1" w:color="auto"/>
          <w:left w:val="single" w:sz="4" w:space="4" w:color="auto"/>
          <w:bottom w:val="single" w:sz="4" w:space="0" w:color="auto"/>
          <w:right w:val="single" w:sz="4" w:space="4" w:color="auto"/>
        </w:pBdr>
        <w:rPr>
          <w:i/>
          <w:noProof/>
        </w:rPr>
      </w:pPr>
      <w:r w:rsidRPr="00416C8F">
        <w:rPr>
          <w:b/>
          <w:noProof/>
        </w:rPr>
        <w:t>18.</w:t>
      </w:r>
      <w:r w:rsidRPr="00416C8F">
        <w:rPr>
          <w:b/>
          <w:noProof/>
        </w:rPr>
        <w:tab/>
        <w:t>IDENTIFICATOR UNIC - DATE LIZIBILE PENTRU PERSOANE</w:t>
      </w:r>
    </w:p>
    <w:p w:rsidR="004D1B74" w:rsidRPr="00416C8F" w:rsidRDefault="004D1B74" w:rsidP="004D1B74">
      <w:pPr>
        <w:keepNext/>
        <w:keepLines/>
        <w:rPr>
          <w:b/>
          <w:caps/>
        </w:rPr>
      </w:pPr>
    </w:p>
    <w:p w:rsidR="004D1B74" w:rsidRPr="00416C8F" w:rsidRDefault="004D1B74" w:rsidP="004D1B74">
      <w:pPr>
        <w:keepNext/>
        <w:keepLines/>
        <w:rPr>
          <w:caps/>
        </w:rPr>
      </w:pPr>
      <w:r w:rsidRPr="00416C8F">
        <w:rPr>
          <w:caps/>
        </w:rPr>
        <w:t xml:space="preserve">PC: </w:t>
      </w:r>
    </w:p>
    <w:p w:rsidR="004D1B74" w:rsidRPr="00416C8F" w:rsidRDefault="004D1B74" w:rsidP="004D1B74">
      <w:pPr>
        <w:keepNext/>
        <w:keepLines/>
        <w:rPr>
          <w:caps/>
        </w:rPr>
      </w:pPr>
      <w:r w:rsidRPr="00416C8F">
        <w:rPr>
          <w:caps/>
        </w:rPr>
        <w:t>SN:</w:t>
      </w:r>
    </w:p>
    <w:p w:rsidR="004D1B74" w:rsidRPr="002F604B" w:rsidRDefault="004D1B74" w:rsidP="004D1B74">
      <w:pPr>
        <w:pStyle w:val="EMEABodyText"/>
        <w:rPr>
          <w:lang w:val="ro-RO"/>
        </w:rPr>
      </w:pPr>
      <w:r w:rsidRPr="00416C8F">
        <w:t>NN:</w:t>
      </w:r>
    </w:p>
    <w:p w:rsidR="004D1B74" w:rsidRPr="002F604B" w:rsidRDefault="004D1B74">
      <w:pPr>
        <w:pStyle w:val="EMEABodyText"/>
        <w:rPr>
          <w:lang w:val="ro-RO"/>
        </w:rPr>
      </w:pPr>
    </w:p>
    <w:p w:rsidR="00A2096F" w:rsidRPr="002F604B" w:rsidRDefault="00A2096F" w:rsidP="00A2096F">
      <w:pPr>
        <w:pStyle w:val="EMEATitlePAC"/>
        <w:rPr>
          <w:lang w:val="ro-RO"/>
        </w:rPr>
      </w:pPr>
      <w:r w:rsidRPr="002F604B">
        <w:rPr>
          <w:lang w:val="ro-RO"/>
        </w:rPr>
        <w:br w:type="page"/>
        <w:t>MINIMUM DE INFORMAŢII CARE TREBUIE SĂ APARĂ PE BLISTER SAU PE FOLIE TERMOSUDATĂ</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w:t>
      </w:r>
      <w:r w:rsidRPr="002F604B">
        <w:rPr>
          <w:lang w:val="ro-RO"/>
        </w:rPr>
        <w:tab/>
        <w:t>DENUMIREA COMERCIALĂ A MEDICAMENTULUI</w:t>
      </w:r>
    </w:p>
    <w:p w:rsidR="00A2096F" w:rsidRPr="002F604B" w:rsidRDefault="00A2096F">
      <w:pPr>
        <w:pStyle w:val="EMEABodyText"/>
        <w:rPr>
          <w:lang w:val="ro-RO"/>
        </w:rPr>
      </w:pPr>
    </w:p>
    <w:p w:rsidR="00A2096F" w:rsidRPr="002F604B" w:rsidRDefault="00A2096F">
      <w:pPr>
        <w:pStyle w:val="EMEABodyText"/>
        <w:rPr>
          <w:lang w:val="ro-RO"/>
        </w:rPr>
      </w:pPr>
      <w:r w:rsidRPr="002F604B">
        <w:rPr>
          <w:lang w:val="ro-RO"/>
        </w:rPr>
        <w:t>Aprovel 150 mg comprimate</w:t>
      </w:r>
    </w:p>
    <w:p w:rsidR="00A2096F" w:rsidRPr="002F604B" w:rsidRDefault="00A2096F">
      <w:pPr>
        <w:pStyle w:val="EMEABodyText"/>
        <w:rPr>
          <w:lang w:val="ro-RO"/>
        </w:rPr>
      </w:pPr>
      <w:r w:rsidRPr="002F604B">
        <w:rPr>
          <w:lang w:val="ro-RO"/>
        </w:rPr>
        <w:t>irbesartan</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2.</w:t>
      </w:r>
      <w:r w:rsidRPr="002F604B">
        <w:rPr>
          <w:lang w:val="ro-RO"/>
        </w:rPr>
        <w:tab/>
        <w:t>NUMELE DEŢINĂTORULUI AUTORIZAŢIEI DE PUNERE PE PIAŢĂ</w:t>
      </w:r>
    </w:p>
    <w:p w:rsidR="00A2096F" w:rsidRPr="002F604B" w:rsidRDefault="00A2096F">
      <w:pPr>
        <w:pStyle w:val="EMEABodyText"/>
        <w:rPr>
          <w:lang w:val="ro-RO"/>
        </w:rPr>
      </w:pPr>
    </w:p>
    <w:p w:rsidR="00A2096F" w:rsidRPr="002F604B" w:rsidRDefault="00DD444C">
      <w:pPr>
        <w:pStyle w:val="EMEABodyText"/>
        <w:rPr>
          <w:lang w:val="ro-RO"/>
        </w:rPr>
      </w:pPr>
      <w:r>
        <w:rPr>
          <w:szCs w:val="22"/>
          <w:lang w:val="ro-RO"/>
        </w:rPr>
        <w:t>sanofi-aventis groupe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3.</w:t>
      </w:r>
      <w:r w:rsidRPr="002F604B">
        <w:rPr>
          <w:lang w:val="ro-RO"/>
        </w:rPr>
        <w:tab/>
        <w:t>DATA DE EXPIRARE</w:t>
      </w:r>
    </w:p>
    <w:p w:rsidR="00A2096F" w:rsidRPr="002F604B" w:rsidRDefault="00A2096F">
      <w:pPr>
        <w:pStyle w:val="EMEABodyText"/>
        <w:keepNext/>
        <w:rPr>
          <w:lang w:val="ro-RO"/>
        </w:rPr>
      </w:pPr>
    </w:p>
    <w:p w:rsidR="00A2096F" w:rsidRPr="002F604B" w:rsidRDefault="00A2096F">
      <w:pPr>
        <w:pStyle w:val="EMEABodyText"/>
        <w:keepNext/>
        <w:rPr>
          <w:i/>
          <w:lang w:val="ro-RO"/>
        </w:rPr>
      </w:pPr>
      <w:r w:rsidRPr="002F604B">
        <w:rPr>
          <w:lang w:val="ro-RO"/>
        </w:rPr>
        <w:t>EXP</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4.</w:t>
      </w:r>
      <w:r w:rsidRPr="002F604B">
        <w:rPr>
          <w:lang w:val="ro-RO"/>
        </w:rPr>
        <w:tab/>
        <w:t>SERIA DE FABRICAŢIE</w:t>
      </w:r>
    </w:p>
    <w:p w:rsidR="00A2096F" w:rsidRPr="002F604B" w:rsidRDefault="00A2096F">
      <w:pPr>
        <w:pStyle w:val="EMEABodyText"/>
        <w:keepNext/>
        <w:rPr>
          <w:lang w:val="ro-RO"/>
        </w:rPr>
      </w:pPr>
    </w:p>
    <w:p w:rsidR="00A2096F" w:rsidRPr="002F604B" w:rsidRDefault="00A2096F">
      <w:pPr>
        <w:pStyle w:val="EMEABodyText"/>
        <w:keepNext/>
        <w:rPr>
          <w:lang w:val="ro-RO"/>
        </w:rPr>
      </w:pPr>
      <w:r w:rsidRPr="002F604B">
        <w:rPr>
          <w:lang w:val="ro-RO"/>
        </w:rPr>
        <w:t>Lot</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5.</w:t>
      </w:r>
      <w:r w:rsidRPr="002F604B">
        <w:rPr>
          <w:lang w:val="ro-RO"/>
        </w:rPr>
        <w:tab/>
        <w:t>ALTE INFORMAŢII</w:t>
      </w:r>
    </w:p>
    <w:p w:rsidR="00A2096F" w:rsidRPr="002F604B" w:rsidRDefault="00A2096F">
      <w:pPr>
        <w:pStyle w:val="EMEABodyText"/>
        <w:keepNext/>
        <w:rPr>
          <w:lang w:val="ro-RO"/>
        </w:rPr>
      </w:pPr>
    </w:p>
    <w:p w:rsidR="00A2096F" w:rsidRPr="002F604B" w:rsidRDefault="00A2096F">
      <w:pPr>
        <w:pStyle w:val="EMEABodyText"/>
        <w:keepNext/>
        <w:rPr>
          <w:lang w:val="ro-RO"/>
        </w:rPr>
      </w:pPr>
      <w:r w:rsidRPr="002F604B">
        <w:rPr>
          <w:highlight w:val="lightGray"/>
          <w:lang w:val="ro-RO"/>
        </w:rPr>
        <w:t>14 - 28 - 56 - 84 - 98 comprimate:</w:t>
      </w:r>
    </w:p>
    <w:p w:rsidR="00A2096F" w:rsidRPr="002F604B" w:rsidRDefault="00A2096F" w:rsidP="00A2096F">
      <w:pPr>
        <w:pStyle w:val="EMEABodyText"/>
        <w:rPr>
          <w:lang w:val="ro-RO"/>
        </w:rPr>
      </w:pPr>
      <w:r w:rsidRPr="002F604B">
        <w:rPr>
          <w:lang w:val="ro-RO"/>
        </w:rPr>
        <w:t>Lu</w:t>
      </w:r>
    </w:p>
    <w:p w:rsidR="00A2096F" w:rsidRPr="002F604B" w:rsidRDefault="00A2096F" w:rsidP="00A2096F">
      <w:pPr>
        <w:pStyle w:val="EMEABodyText"/>
        <w:rPr>
          <w:lang w:val="ro-RO"/>
        </w:rPr>
      </w:pPr>
      <w:r w:rsidRPr="002F604B">
        <w:rPr>
          <w:lang w:val="ro-RO"/>
        </w:rPr>
        <w:t>Ma</w:t>
      </w:r>
    </w:p>
    <w:p w:rsidR="00A2096F" w:rsidRPr="002F604B" w:rsidRDefault="00A2096F" w:rsidP="00A2096F">
      <w:pPr>
        <w:pStyle w:val="EMEABodyText"/>
        <w:rPr>
          <w:lang w:val="ro-RO"/>
        </w:rPr>
      </w:pPr>
      <w:r w:rsidRPr="002F604B">
        <w:rPr>
          <w:lang w:val="ro-RO"/>
        </w:rPr>
        <w:t>Mi</w:t>
      </w:r>
    </w:p>
    <w:p w:rsidR="00A2096F" w:rsidRPr="002F604B" w:rsidRDefault="00A2096F" w:rsidP="00A2096F">
      <w:pPr>
        <w:pStyle w:val="EMEABodyText"/>
        <w:rPr>
          <w:lang w:val="ro-RO"/>
        </w:rPr>
      </w:pPr>
      <w:r w:rsidRPr="002F604B">
        <w:rPr>
          <w:lang w:val="ro-RO"/>
        </w:rPr>
        <w:t>Jo</w:t>
      </w:r>
    </w:p>
    <w:p w:rsidR="00A2096F" w:rsidRPr="002F604B" w:rsidRDefault="00A2096F" w:rsidP="00A2096F">
      <w:pPr>
        <w:pStyle w:val="EMEABodyText"/>
        <w:rPr>
          <w:lang w:val="ro-RO"/>
        </w:rPr>
      </w:pPr>
      <w:r w:rsidRPr="002F604B">
        <w:rPr>
          <w:lang w:val="ro-RO"/>
        </w:rPr>
        <w:t>Vi</w:t>
      </w:r>
    </w:p>
    <w:p w:rsidR="00A2096F" w:rsidRPr="002F604B" w:rsidRDefault="00A2096F" w:rsidP="00A2096F">
      <w:pPr>
        <w:pStyle w:val="EMEABodyText"/>
        <w:rPr>
          <w:lang w:val="ro-RO"/>
        </w:rPr>
      </w:pPr>
      <w:r w:rsidRPr="002F604B">
        <w:rPr>
          <w:lang w:val="ro-RO"/>
        </w:rPr>
        <w:t>Sb</w:t>
      </w:r>
    </w:p>
    <w:p w:rsidR="00A2096F" w:rsidRPr="002F604B" w:rsidRDefault="00A2096F" w:rsidP="00A2096F">
      <w:pPr>
        <w:pStyle w:val="EMEABodyText"/>
        <w:rPr>
          <w:lang w:val="ro-RO"/>
        </w:rPr>
      </w:pPr>
      <w:r w:rsidRPr="002F604B">
        <w:rPr>
          <w:lang w:val="ro-RO"/>
        </w:rPr>
        <w:t>Du</w:t>
      </w:r>
    </w:p>
    <w:p w:rsidR="00A2096F" w:rsidRPr="002F604B" w:rsidRDefault="00A2096F">
      <w:pPr>
        <w:pStyle w:val="EMEABodyText"/>
        <w:rPr>
          <w:lang w:val="ro-RO"/>
        </w:rPr>
      </w:pPr>
    </w:p>
    <w:p w:rsidR="00A2096F" w:rsidRPr="002F604B" w:rsidRDefault="00A2096F">
      <w:pPr>
        <w:pStyle w:val="EMEABodyText"/>
        <w:rPr>
          <w:lang w:val="ro-RO"/>
        </w:rPr>
      </w:pPr>
      <w:r w:rsidRPr="002F604B">
        <w:rPr>
          <w:highlight w:val="lightGray"/>
          <w:lang w:val="ro-RO"/>
        </w:rPr>
        <w:t>30 - 56 x 1 - 90 comprimate:</w:t>
      </w:r>
    </w:p>
    <w:p w:rsidR="00A2096F" w:rsidRPr="002F604B" w:rsidRDefault="00A2096F" w:rsidP="00A2096F">
      <w:pPr>
        <w:pStyle w:val="EMEATitlePAC"/>
        <w:rPr>
          <w:lang w:val="ro-RO"/>
        </w:rPr>
      </w:pPr>
      <w:r w:rsidRPr="002F604B">
        <w:rPr>
          <w:lang w:val="ro-RO"/>
        </w:rPr>
        <w:br w:type="page"/>
        <w:t xml:space="preserve">INFORMAŢII CARE TREBUIE SĂ APARĂ PE AMBALAJUL SECUNDAR </w:t>
      </w:r>
    </w:p>
    <w:p w:rsidR="00A2096F" w:rsidRPr="002F604B" w:rsidRDefault="00A2096F" w:rsidP="00A2096F">
      <w:pPr>
        <w:pStyle w:val="EMEATitlePAC"/>
        <w:rPr>
          <w:lang w:val="ro-RO"/>
        </w:rPr>
      </w:pPr>
    </w:p>
    <w:p w:rsidR="00A2096F" w:rsidRPr="002F604B" w:rsidRDefault="00A2096F" w:rsidP="00A2096F">
      <w:pPr>
        <w:pStyle w:val="EMEATitlePAC"/>
        <w:rPr>
          <w:lang w:val="ro-RO"/>
        </w:rPr>
      </w:pPr>
      <w:r w:rsidRPr="002F604B">
        <w:rPr>
          <w:lang w:val="ro-RO"/>
        </w:rPr>
        <w:t>CUTIE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w:t>
      </w:r>
      <w:r w:rsidRPr="002F604B">
        <w:rPr>
          <w:lang w:val="ro-RO"/>
        </w:rPr>
        <w:tab/>
        <w:t>DENUMIREA COMERCIALĂ A MEDICAMENTULUI</w:t>
      </w:r>
    </w:p>
    <w:p w:rsidR="00A2096F" w:rsidRPr="002F604B" w:rsidRDefault="00A2096F">
      <w:pPr>
        <w:pStyle w:val="EMEABodyText"/>
        <w:rPr>
          <w:lang w:val="ro-RO"/>
        </w:rPr>
      </w:pPr>
    </w:p>
    <w:p w:rsidR="00A2096F" w:rsidRPr="002F604B" w:rsidRDefault="00A2096F">
      <w:pPr>
        <w:pStyle w:val="EMEABodyText"/>
        <w:rPr>
          <w:lang w:val="ro-RO"/>
        </w:rPr>
      </w:pPr>
      <w:r w:rsidRPr="002F604B">
        <w:rPr>
          <w:lang w:val="ro-RO"/>
        </w:rPr>
        <w:t>Aprovel 300 mg comprimate filmate</w:t>
      </w:r>
    </w:p>
    <w:p w:rsidR="00A2096F" w:rsidRPr="002F604B" w:rsidRDefault="00A2096F">
      <w:pPr>
        <w:pStyle w:val="EMEABodyText"/>
        <w:rPr>
          <w:lang w:val="ro-RO"/>
        </w:rPr>
      </w:pPr>
      <w:r w:rsidRPr="002F604B">
        <w:rPr>
          <w:lang w:val="ro-RO"/>
        </w:rPr>
        <w:t>irbesartan</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2.</w:t>
      </w:r>
      <w:r w:rsidRPr="002F604B">
        <w:rPr>
          <w:lang w:val="ro-RO"/>
        </w:rPr>
        <w:tab/>
        <w:t>DECLARAREA SUBSTANŢEI(LOR) ACTIVE</w:t>
      </w:r>
    </w:p>
    <w:p w:rsidR="00A2096F" w:rsidRPr="002F604B" w:rsidRDefault="00A2096F">
      <w:pPr>
        <w:pStyle w:val="EMEABodyText"/>
        <w:keepNext/>
        <w:rPr>
          <w:lang w:val="ro-RO"/>
        </w:rPr>
      </w:pPr>
    </w:p>
    <w:p w:rsidR="00A2096F" w:rsidRPr="002F604B" w:rsidRDefault="00A2096F">
      <w:pPr>
        <w:pStyle w:val="EMEABodyText"/>
        <w:keepNext/>
        <w:rPr>
          <w:lang w:val="ro-RO"/>
        </w:rPr>
      </w:pPr>
      <w:r w:rsidRPr="002F604B">
        <w:rPr>
          <w:lang w:val="ro-RO"/>
        </w:rPr>
        <w:t>Fiecare comprimat conţine: irbesartan 300 mg</w:t>
      </w:r>
      <w:r w:rsidR="00CE34B9" w:rsidRPr="002F604B">
        <w:rPr>
          <w:lang w:val="ro-RO"/>
        </w:rPr>
        <w:t>.</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3.</w:t>
      </w:r>
      <w:r w:rsidRPr="002F604B">
        <w:rPr>
          <w:lang w:val="ro-RO"/>
        </w:rPr>
        <w:tab/>
        <w:t>LISTA EXCIPIENŢILOR</w:t>
      </w:r>
    </w:p>
    <w:p w:rsidR="00A2096F" w:rsidRPr="002F604B" w:rsidRDefault="00A2096F">
      <w:pPr>
        <w:pStyle w:val="EMEABodyText"/>
        <w:keepNext/>
        <w:rPr>
          <w:lang w:val="ro-RO"/>
        </w:rPr>
      </w:pPr>
    </w:p>
    <w:p w:rsidR="00A2096F" w:rsidRPr="002F604B" w:rsidRDefault="00A2096F">
      <w:pPr>
        <w:pStyle w:val="EMEABodyText"/>
        <w:keepNext/>
        <w:rPr>
          <w:lang w:val="ro-RO"/>
        </w:rPr>
      </w:pPr>
      <w:r w:rsidRPr="002F604B">
        <w:rPr>
          <w:lang w:val="ro-RO"/>
        </w:rPr>
        <w:t xml:space="preserve">Excipienţi: conţine </w:t>
      </w:r>
      <w:r w:rsidR="00CE34B9" w:rsidRPr="002F604B">
        <w:rPr>
          <w:lang w:val="ro-RO"/>
        </w:rPr>
        <w:t>şi</w:t>
      </w:r>
      <w:r w:rsidRPr="002F604B">
        <w:rPr>
          <w:lang w:val="ro-RO"/>
        </w:rPr>
        <w:t xml:space="preserve"> lactoză monohidrat.</w:t>
      </w:r>
      <w:r w:rsidR="00961EC8">
        <w:rPr>
          <w:lang w:val="ro-RO"/>
        </w:rPr>
        <w:t xml:space="preserve"> Vezi prospectul pentru informații suplimentare.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4.</w:t>
      </w:r>
      <w:r w:rsidRPr="002F604B">
        <w:rPr>
          <w:lang w:val="ro-RO"/>
        </w:rPr>
        <w:tab/>
        <w:t>FORMA FARMACEUTICĂ ŞI CONŢINUTUL</w:t>
      </w:r>
    </w:p>
    <w:p w:rsidR="00A2096F" w:rsidRPr="002F604B" w:rsidRDefault="00A2096F">
      <w:pPr>
        <w:pStyle w:val="EMEABodyText"/>
        <w:keepNext/>
        <w:rPr>
          <w:lang w:val="ro-RO"/>
        </w:rPr>
      </w:pPr>
    </w:p>
    <w:p w:rsidR="00A2096F" w:rsidRPr="002F604B" w:rsidRDefault="00A2096F" w:rsidP="00A2096F">
      <w:pPr>
        <w:rPr>
          <w:lang w:val="ro-RO"/>
        </w:rPr>
      </w:pPr>
      <w:r w:rsidRPr="002F604B">
        <w:rPr>
          <w:lang w:val="ro-RO"/>
        </w:rPr>
        <w:t>14 comprimate</w:t>
      </w:r>
      <w:r w:rsidRPr="002F604B">
        <w:rPr>
          <w:lang w:val="ro-RO"/>
        </w:rPr>
        <w:br/>
        <w:t>28 comprimate</w:t>
      </w:r>
      <w:r w:rsidRPr="002F604B">
        <w:rPr>
          <w:lang w:val="ro-RO"/>
        </w:rPr>
        <w:br/>
        <w:t>30 comprimate</w:t>
      </w:r>
      <w:r w:rsidRPr="002F604B">
        <w:rPr>
          <w:lang w:val="ro-RO"/>
        </w:rPr>
        <w:br/>
        <w:t>56 comprimate</w:t>
      </w:r>
      <w:r w:rsidRPr="002F604B">
        <w:rPr>
          <w:lang w:val="ro-RO"/>
        </w:rPr>
        <w:br/>
        <w:t>56 x 1 comprimat</w:t>
      </w:r>
      <w:r w:rsidRPr="002F604B">
        <w:rPr>
          <w:lang w:val="ro-RO"/>
        </w:rPr>
        <w:br/>
        <w:t>84 comprimate</w:t>
      </w:r>
      <w:r w:rsidRPr="002F604B">
        <w:rPr>
          <w:lang w:val="ro-RO"/>
        </w:rPr>
        <w:br/>
        <w:t>90 comprimate</w:t>
      </w:r>
      <w:r w:rsidRPr="002F604B">
        <w:rPr>
          <w:lang w:val="ro-RO"/>
        </w:rPr>
        <w:br/>
        <w:t>98 comprimate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5.</w:t>
      </w:r>
      <w:r w:rsidRPr="002F604B">
        <w:rPr>
          <w:lang w:val="ro-RO"/>
        </w:rPr>
        <w:tab/>
        <w:t>MODUL ŞI CALEA(CĂILE) DE ADMINISTRARE</w:t>
      </w:r>
    </w:p>
    <w:p w:rsidR="00A2096F" w:rsidRPr="002F604B" w:rsidRDefault="00A2096F">
      <w:pPr>
        <w:pStyle w:val="EMEABodyText"/>
        <w:rPr>
          <w:lang w:val="ro-RO"/>
        </w:rPr>
      </w:pPr>
    </w:p>
    <w:p w:rsidR="00CE34B9" w:rsidRPr="002F604B" w:rsidRDefault="00CE34B9">
      <w:pPr>
        <w:pStyle w:val="EMEABodyText"/>
        <w:rPr>
          <w:lang w:val="ro-RO"/>
        </w:rPr>
      </w:pPr>
      <w:r w:rsidRPr="002F604B">
        <w:rPr>
          <w:lang w:val="ro-RO"/>
        </w:rPr>
        <w:t>Administrare o</w:t>
      </w:r>
      <w:r w:rsidR="00A2096F" w:rsidRPr="002F604B">
        <w:rPr>
          <w:lang w:val="ro-RO"/>
        </w:rPr>
        <w:t xml:space="preserve">rală </w:t>
      </w:r>
    </w:p>
    <w:p w:rsidR="00A2096F" w:rsidRPr="002F604B" w:rsidRDefault="00A2096F">
      <w:pPr>
        <w:pStyle w:val="EMEABodyText"/>
        <w:rPr>
          <w:lang w:val="ro-RO"/>
        </w:rPr>
      </w:pPr>
      <w:r w:rsidRPr="002F604B">
        <w:rPr>
          <w:szCs w:val="22"/>
          <w:lang w:val="ro-RO"/>
        </w:rPr>
        <w:t>A se citi prospectul înainte de utilizare.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ind w:left="600" w:hanging="600"/>
        <w:rPr>
          <w:lang w:val="ro-RO"/>
        </w:rPr>
      </w:pPr>
      <w:r w:rsidRPr="002F604B">
        <w:rPr>
          <w:lang w:val="ro-RO"/>
        </w:rPr>
        <w:t>6.</w:t>
      </w:r>
      <w:r w:rsidRPr="002F604B">
        <w:rPr>
          <w:lang w:val="ro-RO"/>
        </w:rPr>
        <w:tab/>
        <w:t xml:space="preserve">ATENŢIONARE SPECIALĂ PRIVIND FAPTUL CĂ MEDICAMENTUL NU TREBUIE PĂSTRAT LA </w:t>
      </w:r>
      <w:r w:rsidR="00CE34B9" w:rsidRPr="002F604B">
        <w:rPr>
          <w:lang w:val="ro-RO"/>
        </w:rPr>
        <w:t xml:space="preserve">VEDEREA </w:t>
      </w:r>
      <w:r w:rsidRPr="002F604B">
        <w:rPr>
          <w:lang w:val="ro-RO"/>
        </w:rPr>
        <w:t xml:space="preserve">ŞI </w:t>
      </w:r>
      <w:r w:rsidR="00CE34B9" w:rsidRPr="002F604B">
        <w:rPr>
          <w:lang w:val="ro-RO"/>
        </w:rPr>
        <w:t xml:space="preserve">ÎNDEMÂNA </w:t>
      </w:r>
      <w:r w:rsidRPr="002F604B">
        <w:rPr>
          <w:lang w:val="ro-RO"/>
        </w:rPr>
        <w:t>COPIILOR</w:t>
      </w:r>
    </w:p>
    <w:p w:rsidR="00A2096F" w:rsidRPr="002F604B" w:rsidRDefault="00A2096F">
      <w:pPr>
        <w:pStyle w:val="EMEABodyText"/>
        <w:keepNext/>
        <w:rPr>
          <w:lang w:val="ro-RO"/>
        </w:rPr>
      </w:pPr>
    </w:p>
    <w:p w:rsidR="00A2096F" w:rsidRPr="002F604B" w:rsidRDefault="00A2096F">
      <w:pPr>
        <w:pStyle w:val="EMEABodyText"/>
        <w:keepNext/>
        <w:rPr>
          <w:lang w:val="ro-RO"/>
        </w:rPr>
      </w:pPr>
      <w:r w:rsidRPr="002F604B">
        <w:rPr>
          <w:szCs w:val="22"/>
          <w:lang w:val="ro-RO"/>
        </w:rPr>
        <w:t xml:space="preserve">A nu se lăsa la </w:t>
      </w:r>
      <w:r w:rsidR="00CE34B9" w:rsidRPr="002F604B">
        <w:rPr>
          <w:szCs w:val="22"/>
          <w:lang w:val="ro-RO"/>
        </w:rPr>
        <w:t xml:space="preserve">vederea </w:t>
      </w:r>
      <w:r w:rsidRPr="002F604B">
        <w:rPr>
          <w:szCs w:val="22"/>
          <w:lang w:val="ro-RO"/>
        </w:rPr>
        <w:t xml:space="preserve">şi </w:t>
      </w:r>
      <w:r w:rsidR="00CE34B9" w:rsidRPr="002F604B">
        <w:rPr>
          <w:szCs w:val="22"/>
          <w:lang w:val="ro-RO"/>
        </w:rPr>
        <w:t xml:space="preserve">îndemâna </w:t>
      </w:r>
      <w:r w:rsidRPr="002F604B">
        <w:rPr>
          <w:szCs w:val="22"/>
          <w:lang w:val="ro-RO"/>
        </w:rPr>
        <w:t>copiilor.</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7.</w:t>
      </w:r>
      <w:r w:rsidRPr="002F604B">
        <w:rPr>
          <w:lang w:val="ro-RO"/>
        </w:rPr>
        <w:tab/>
        <w:t>ALTĂ(E) ATENŢIONARE(ĂRI) SPECIALĂ(E), DACĂ ESTE(SUNT) NECESARĂ(E)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8.</w:t>
      </w:r>
      <w:r w:rsidRPr="002F604B">
        <w:rPr>
          <w:lang w:val="ro-RO"/>
        </w:rPr>
        <w:tab/>
        <w:t>DATA DE EXPIRARE</w:t>
      </w:r>
    </w:p>
    <w:p w:rsidR="00A2096F" w:rsidRPr="002F604B" w:rsidRDefault="00A2096F">
      <w:pPr>
        <w:pStyle w:val="EMEABodyText"/>
        <w:keepNext/>
        <w:rPr>
          <w:lang w:val="ro-RO"/>
        </w:rPr>
      </w:pPr>
    </w:p>
    <w:p w:rsidR="00A2096F" w:rsidRPr="002F604B" w:rsidRDefault="00A2096F">
      <w:pPr>
        <w:pStyle w:val="EMEABodyText"/>
        <w:keepNext/>
        <w:rPr>
          <w:i/>
          <w:lang w:val="ro-RO"/>
        </w:rPr>
      </w:pPr>
      <w:r w:rsidRPr="002F604B">
        <w:rPr>
          <w:lang w:val="ro-RO"/>
        </w:rPr>
        <w:t>EXP</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9.</w:t>
      </w:r>
      <w:r w:rsidRPr="002F604B">
        <w:rPr>
          <w:lang w:val="ro-RO"/>
        </w:rPr>
        <w:tab/>
        <w:t>CONDIŢII SPECIALE DE PĂSTRARE</w:t>
      </w:r>
    </w:p>
    <w:p w:rsidR="00A2096F" w:rsidRPr="002F604B" w:rsidRDefault="00A2096F">
      <w:pPr>
        <w:pStyle w:val="EMEABodyText"/>
        <w:keepNext/>
        <w:rPr>
          <w:lang w:val="ro-RO"/>
        </w:rPr>
      </w:pPr>
    </w:p>
    <w:p w:rsidR="00A2096F" w:rsidRPr="002F604B" w:rsidRDefault="00A2096F" w:rsidP="00A2096F">
      <w:pPr>
        <w:pStyle w:val="EMEABodyText"/>
        <w:rPr>
          <w:lang w:val="ro-RO"/>
        </w:rPr>
      </w:pPr>
      <w:r w:rsidRPr="002F604B">
        <w:rPr>
          <w:lang w:val="ro-RO"/>
        </w:rPr>
        <w:t xml:space="preserve">A </w:t>
      </w:r>
      <w:r w:rsidR="00CE34B9" w:rsidRPr="002F604B">
        <w:rPr>
          <w:lang w:val="ro-RO"/>
        </w:rPr>
        <w:t xml:space="preserve">nu </w:t>
      </w:r>
      <w:r w:rsidRPr="002F604B">
        <w:rPr>
          <w:lang w:val="ro-RO"/>
        </w:rPr>
        <w:t xml:space="preserve">se păstra la temperaturi </w:t>
      </w:r>
      <w:r w:rsidR="00CE34B9" w:rsidRPr="002F604B">
        <w:rPr>
          <w:lang w:val="ro-RO"/>
        </w:rPr>
        <w:t xml:space="preserve">peste </w:t>
      </w:r>
      <w:r w:rsidRPr="002F604B">
        <w:rPr>
          <w:lang w:val="ro-RO"/>
        </w:rPr>
        <w:t>30°C.</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ind w:left="600" w:hanging="600"/>
        <w:rPr>
          <w:lang w:val="ro-RO"/>
        </w:rPr>
      </w:pPr>
      <w:r w:rsidRPr="002F604B">
        <w:rPr>
          <w:lang w:val="ro-RO"/>
        </w:rPr>
        <w:t>10.</w:t>
      </w:r>
      <w:r w:rsidRPr="002F604B">
        <w:rPr>
          <w:lang w:val="ro-RO"/>
        </w:rPr>
        <w:tab/>
        <w:t>PRECAUŢII SPECIALE PRIVIND ELIMINAREA MEDICAMENTELOR NEUTILIZATE SAU A MATERIALELOR REZIDUALE PROVENITE DIN ASTFEL DE MEDICAMENTE, DACĂ ESTE CAZUL</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11.</w:t>
      </w:r>
      <w:r w:rsidRPr="002F604B">
        <w:rPr>
          <w:lang w:val="ro-RO"/>
        </w:rPr>
        <w:tab/>
        <w:t>NUMELE ŞI ADRESA DEŢINĂTORULUI AUTORIZAŢIEI DE PUNERE PE PIAŢĂ</w:t>
      </w:r>
    </w:p>
    <w:p w:rsidR="00A2096F" w:rsidRPr="002F604B" w:rsidRDefault="00A2096F">
      <w:pPr>
        <w:pStyle w:val="EMEABodyText"/>
        <w:rPr>
          <w:lang w:val="ro-RO"/>
        </w:rPr>
      </w:pPr>
    </w:p>
    <w:p w:rsidR="00A2096F" w:rsidRPr="002F604B" w:rsidRDefault="00DD444C">
      <w:pPr>
        <w:pStyle w:val="EMEAAddress"/>
        <w:rPr>
          <w:lang w:val="ro-RO"/>
        </w:rPr>
      </w:pPr>
      <w:r>
        <w:rPr>
          <w:szCs w:val="22"/>
          <w:lang w:val="ro-RO"/>
        </w:rPr>
        <w:t>sanofi-aventis groupe</w:t>
      </w:r>
      <w:r w:rsidR="00A2096F" w:rsidRPr="002F604B">
        <w:rPr>
          <w:lang w:val="ro-RO"/>
        </w:rPr>
        <w:br/>
        <w:t>54</w:t>
      </w:r>
      <w:r w:rsidR="00CE34B9" w:rsidRPr="002F604B">
        <w:rPr>
          <w:lang w:val="ro-RO"/>
        </w:rPr>
        <w:t>,</w:t>
      </w:r>
      <w:r w:rsidR="00A2096F" w:rsidRPr="002F604B">
        <w:rPr>
          <w:lang w:val="ro-RO"/>
        </w:rPr>
        <w:t xml:space="preserve"> rue La Boétie</w:t>
      </w:r>
      <w:r w:rsidR="00A2096F" w:rsidRPr="002F604B">
        <w:rPr>
          <w:lang w:val="ro-RO"/>
        </w:rPr>
        <w:br/>
      </w:r>
      <w:r w:rsidR="00CE34B9" w:rsidRPr="002F604B">
        <w:rPr>
          <w:lang w:val="ro-RO"/>
        </w:rPr>
        <w:t>F-</w:t>
      </w:r>
      <w:r w:rsidR="00A2096F" w:rsidRPr="002F604B">
        <w:rPr>
          <w:lang w:val="ro-RO"/>
        </w:rPr>
        <w:t>75008 Paris </w:t>
      </w:r>
      <w:r w:rsidR="00CE34B9" w:rsidRPr="002F604B">
        <w:rPr>
          <w:lang w:val="ro-RO"/>
        </w:rPr>
        <w:t>-</w:t>
      </w:r>
      <w:r w:rsidR="00A2096F" w:rsidRPr="002F604B">
        <w:rPr>
          <w:lang w:val="ro-RO"/>
        </w:rPr>
        <w:t> Franţa</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12.</w:t>
      </w:r>
      <w:r w:rsidRPr="002F604B">
        <w:rPr>
          <w:lang w:val="ro-RO"/>
        </w:rPr>
        <w:tab/>
        <w:t>NUMĂRUL(ELE) AUTORIZAŢIEI DE PUNERE PE PIAŢĂ</w:t>
      </w:r>
    </w:p>
    <w:p w:rsidR="00A2096F" w:rsidRPr="002F604B" w:rsidRDefault="00A2096F">
      <w:pPr>
        <w:pStyle w:val="EMEABodyText"/>
        <w:rPr>
          <w:lang w:val="ro-RO"/>
        </w:rPr>
      </w:pPr>
    </w:p>
    <w:p w:rsidR="00A2096F" w:rsidRPr="002F604B" w:rsidRDefault="00A2096F">
      <w:pPr>
        <w:pStyle w:val="EMEABodyText"/>
        <w:rPr>
          <w:highlight w:val="lightGray"/>
          <w:lang w:val="ro-RO"/>
        </w:rPr>
      </w:pPr>
      <w:r w:rsidRPr="002F604B">
        <w:rPr>
          <w:highlight w:val="lightGray"/>
          <w:lang w:val="ro-RO"/>
        </w:rPr>
        <w:t>EU/1/97/046/026 - 14 comprimate</w:t>
      </w:r>
    </w:p>
    <w:p w:rsidR="00A2096F" w:rsidRPr="002F604B" w:rsidRDefault="00A2096F" w:rsidP="00A2096F">
      <w:pPr>
        <w:pStyle w:val="EMEABodyText"/>
        <w:rPr>
          <w:highlight w:val="lightGray"/>
          <w:lang w:val="ro-RO"/>
        </w:rPr>
      </w:pPr>
      <w:r w:rsidRPr="002F604B">
        <w:rPr>
          <w:highlight w:val="lightGray"/>
          <w:lang w:val="ro-RO"/>
        </w:rPr>
        <w:t>EU/1/97/046/027 - 28 comprimate</w:t>
      </w:r>
      <w:r w:rsidRPr="002F604B">
        <w:rPr>
          <w:highlight w:val="lightGray"/>
          <w:lang w:val="ro-RO"/>
        </w:rPr>
        <w:br/>
        <w:t>EU/1/97/046/036 - 30 comprimate</w:t>
      </w:r>
    </w:p>
    <w:p w:rsidR="00A2096F" w:rsidRPr="002F604B" w:rsidRDefault="00A2096F">
      <w:pPr>
        <w:pStyle w:val="EMEABodyText"/>
        <w:rPr>
          <w:highlight w:val="lightGray"/>
          <w:lang w:val="ro-RO"/>
        </w:rPr>
      </w:pPr>
      <w:r w:rsidRPr="002F604B">
        <w:rPr>
          <w:highlight w:val="lightGray"/>
          <w:lang w:val="ro-RO"/>
        </w:rPr>
        <w:t>EU/1/97/046/028 - 56 comprimate</w:t>
      </w:r>
    </w:p>
    <w:p w:rsidR="00A2096F" w:rsidRPr="002F604B" w:rsidRDefault="00A2096F">
      <w:pPr>
        <w:pStyle w:val="EMEABodyText"/>
        <w:rPr>
          <w:highlight w:val="lightGray"/>
          <w:lang w:val="ro-RO"/>
        </w:rPr>
      </w:pPr>
      <w:r w:rsidRPr="002F604B">
        <w:rPr>
          <w:highlight w:val="lightGray"/>
          <w:lang w:val="ro-RO"/>
        </w:rPr>
        <w:t>EU/1/97/046/029 - 56 x 1 comprimat</w:t>
      </w:r>
    </w:p>
    <w:p w:rsidR="00A2096F" w:rsidRPr="002F604B" w:rsidRDefault="00A2096F" w:rsidP="00A2096F">
      <w:pPr>
        <w:pStyle w:val="EMEABodyText"/>
        <w:rPr>
          <w:highlight w:val="lightGray"/>
          <w:lang w:val="ro-RO"/>
        </w:rPr>
      </w:pPr>
      <w:r w:rsidRPr="002F604B">
        <w:rPr>
          <w:highlight w:val="lightGray"/>
          <w:lang w:val="ro-RO"/>
        </w:rPr>
        <w:t>EU/1/97/046/033 - 84 comprimate</w:t>
      </w:r>
      <w:r w:rsidRPr="002F604B">
        <w:rPr>
          <w:highlight w:val="lightGray"/>
          <w:lang w:val="ro-RO"/>
        </w:rPr>
        <w:br/>
        <w:t>EU/1/97/046/039 - 90 comprimate</w:t>
      </w:r>
    </w:p>
    <w:p w:rsidR="00A2096F" w:rsidRPr="002F604B" w:rsidRDefault="00A2096F">
      <w:pPr>
        <w:pStyle w:val="EMEABodyText"/>
        <w:rPr>
          <w:lang w:val="ro-RO"/>
        </w:rPr>
      </w:pPr>
      <w:r w:rsidRPr="002F604B">
        <w:rPr>
          <w:highlight w:val="lightGray"/>
          <w:lang w:val="ro-RO"/>
        </w:rPr>
        <w:t>EU/1/97/046/030 - 98 comprimate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13.</w:t>
      </w:r>
      <w:r w:rsidRPr="002F604B">
        <w:rPr>
          <w:lang w:val="ro-RO"/>
        </w:rPr>
        <w:tab/>
        <w:t>SERIA DE FABRICAŢIE</w:t>
      </w:r>
    </w:p>
    <w:p w:rsidR="00A2096F" w:rsidRPr="002F604B" w:rsidRDefault="00A2096F">
      <w:pPr>
        <w:pStyle w:val="EMEABodyText"/>
        <w:keepNext/>
        <w:rPr>
          <w:lang w:val="ro-RO"/>
        </w:rPr>
      </w:pPr>
    </w:p>
    <w:p w:rsidR="00A2096F" w:rsidRPr="002F604B" w:rsidRDefault="00A2096F">
      <w:pPr>
        <w:pStyle w:val="EMEABodyText"/>
        <w:keepNext/>
        <w:rPr>
          <w:lang w:val="ro-RO"/>
        </w:rPr>
      </w:pPr>
      <w:r w:rsidRPr="002F604B">
        <w:rPr>
          <w:lang w:val="ro-RO"/>
        </w:rPr>
        <w:t>Lot</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14.</w:t>
      </w:r>
      <w:r w:rsidRPr="002F604B">
        <w:rPr>
          <w:lang w:val="ro-RO"/>
        </w:rPr>
        <w:tab/>
        <w:t>CLASIFICARE GENERALĂ PRIVIND MODUL DE ELIBERARE</w:t>
      </w:r>
    </w:p>
    <w:p w:rsidR="00A2096F" w:rsidRPr="002F604B" w:rsidRDefault="00A2096F">
      <w:pPr>
        <w:pStyle w:val="EMEABodyText"/>
        <w:keepNext/>
        <w:rPr>
          <w:lang w:val="ro-RO"/>
        </w:rPr>
      </w:pPr>
    </w:p>
    <w:p w:rsidR="00A2096F" w:rsidRPr="002F604B" w:rsidRDefault="00A2096F">
      <w:pPr>
        <w:pStyle w:val="EMEABodyText"/>
        <w:keepNext/>
        <w:rPr>
          <w:lang w:val="ro-RO"/>
        </w:rPr>
      </w:pPr>
      <w:r w:rsidRPr="002F604B">
        <w:rPr>
          <w:szCs w:val="22"/>
          <w:lang w:val="ro-RO"/>
        </w:rPr>
        <w:t>Medicament eliberat pe bază de prescripţie medicală</w:t>
      </w:r>
      <w:r w:rsidRPr="002F604B">
        <w:rPr>
          <w:lang w:val="ro-RO"/>
        </w:rPr>
        <w:t>.</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15.</w:t>
      </w:r>
      <w:r w:rsidRPr="002F604B">
        <w:rPr>
          <w:lang w:val="ro-RO"/>
        </w:rPr>
        <w:tab/>
        <w:t>INSTRUCŢIUNI DE UTILIZARE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16.</w:t>
      </w:r>
      <w:r w:rsidRPr="002F604B">
        <w:rPr>
          <w:lang w:val="ro-RO"/>
        </w:rPr>
        <w:tab/>
        <w:t>informa</w:t>
      </w:r>
      <w:r w:rsidRPr="002F604B">
        <w:rPr>
          <w:bCs/>
          <w:szCs w:val="22"/>
          <w:lang w:val="ro-RO"/>
        </w:rPr>
        <w:t>Ţ</w:t>
      </w:r>
      <w:r w:rsidRPr="002F604B">
        <w:rPr>
          <w:lang w:val="ro-RO"/>
        </w:rPr>
        <w:t>iI în braille</w:t>
      </w:r>
    </w:p>
    <w:p w:rsidR="00A2096F" w:rsidRPr="002F604B" w:rsidRDefault="00A2096F">
      <w:pPr>
        <w:pStyle w:val="EMEABodyText"/>
        <w:rPr>
          <w:lang w:val="ro-RO"/>
        </w:rPr>
      </w:pPr>
    </w:p>
    <w:p w:rsidR="00A2096F" w:rsidRDefault="00A2096F">
      <w:pPr>
        <w:pStyle w:val="EMEABodyText"/>
        <w:rPr>
          <w:lang w:val="ro-RO"/>
        </w:rPr>
      </w:pPr>
      <w:r w:rsidRPr="002F604B">
        <w:rPr>
          <w:lang w:val="ro-RO"/>
        </w:rPr>
        <w:t>Aprovel 300 mg</w:t>
      </w:r>
    </w:p>
    <w:p w:rsidR="0000568A" w:rsidRDefault="0000568A">
      <w:pPr>
        <w:pStyle w:val="EMEABodyText"/>
        <w:rPr>
          <w:lang w:val="ro-RO"/>
        </w:rPr>
      </w:pPr>
    </w:p>
    <w:p w:rsidR="0000568A" w:rsidRPr="00416C8F" w:rsidRDefault="0000568A" w:rsidP="0000568A"/>
    <w:p w:rsidR="0000568A" w:rsidRPr="00416C8F" w:rsidRDefault="0000568A" w:rsidP="0000568A">
      <w:pPr>
        <w:pBdr>
          <w:top w:val="single" w:sz="4" w:space="1" w:color="auto"/>
          <w:left w:val="single" w:sz="4" w:space="4" w:color="auto"/>
          <w:bottom w:val="single" w:sz="4" w:space="0" w:color="auto"/>
          <w:right w:val="single" w:sz="4" w:space="4" w:color="auto"/>
        </w:pBdr>
        <w:rPr>
          <w:i/>
          <w:noProof/>
        </w:rPr>
      </w:pPr>
      <w:r w:rsidRPr="00416C8F">
        <w:rPr>
          <w:b/>
          <w:noProof/>
        </w:rPr>
        <w:t>17.</w:t>
      </w:r>
      <w:r w:rsidRPr="00416C8F">
        <w:rPr>
          <w:b/>
          <w:noProof/>
        </w:rPr>
        <w:tab/>
        <w:t>IDENTIFICATOR UNIC - COD DE BARE BIDIMENSIONAL</w:t>
      </w:r>
    </w:p>
    <w:p w:rsidR="0000568A" w:rsidRPr="00416C8F" w:rsidRDefault="0000568A" w:rsidP="0000568A">
      <w:pPr>
        <w:rPr>
          <w:noProof/>
        </w:rPr>
      </w:pPr>
    </w:p>
    <w:p w:rsidR="0000568A" w:rsidRPr="00416C8F" w:rsidRDefault="0000568A" w:rsidP="0000568A">
      <w:pPr>
        <w:rPr>
          <w:noProof/>
        </w:rPr>
      </w:pPr>
      <w:r w:rsidRPr="00416C8F">
        <w:rPr>
          <w:noProof/>
        </w:rPr>
        <w:t>cod de bare bidimensional care conține identificatorul unic.</w:t>
      </w:r>
    </w:p>
    <w:p w:rsidR="0000568A" w:rsidRPr="00416C8F" w:rsidRDefault="0000568A" w:rsidP="0000568A">
      <w:pPr>
        <w:rPr>
          <w:noProof/>
        </w:rPr>
      </w:pPr>
    </w:p>
    <w:p w:rsidR="0000568A" w:rsidRPr="00416C8F" w:rsidRDefault="0000568A" w:rsidP="0000568A">
      <w:pPr>
        <w:rPr>
          <w:noProof/>
        </w:rPr>
      </w:pPr>
    </w:p>
    <w:p w:rsidR="0000568A" w:rsidRPr="00416C8F" w:rsidRDefault="0000568A" w:rsidP="0000568A">
      <w:pPr>
        <w:keepNext/>
        <w:pBdr>
          <w:top w:val="single" w:sz="4" w:space="1" w:color="auto"/>
          <w:left w:val="single" w:sz="4" w:space="4" w:color="auto"/>
          <w:bottom w:val="single" w:sz="4" w:space="0" w:color="auto"/>
          <w:right w:val="single" w:sz="4" w:space="4" w:color="auto"/>
        </w:pBdr>
        <w:rPr>
          <w:i/>
          <w:noProof/>
        </w:rPr>
      </w:pPr>
      <w:r w:rsidRPr="00416C8F">
        <w:rPr>
          <w:b/>
          <w:noProof/>
        </w:rPr>
        <w:t>18.</w:t>
      </w:r>
      <w:r w:rsidRPr="00416C8F">
        <w:rPr>
          <w:b/>
          <w:noProof/>
        </w:rPr>
        <w:tab/>
        <w:t>IDENTIFICATOR UNIC - DATE LIZIBILE PENTRU PERSOANE</w:t>
      </w:r>
    </w:p>
    <w:p w:rsidR="0000568A" w:rsidRPr="00416C8F" w:rsidRDefault="0000568A" w:rsidP="0000568A">
      <w:pPr>
        <w:keepNext/>
        <w:keepLines/>
        <w:rPr>
          <w:b/>
          <w:caps/>
        </w:rPr>
      </w:pPr>
    </w:p>
    <w:p w:rsidR="0000568A" w:rsidRPr="00416C8F" w:rsidRDefault="0000568A" w:rsidP="0000568A">
      <w:pPr>
        <w:keepNext/>
        <w:keepLines/>
        <w:rPr>
          <w:caps/>
        </w:rPr>
      </w:pPr>
      <w:r w:rsidRPr="00416C8F">
        <w:rPr>
          <w:caps/>
        </w:rPr>
        <w:t xml:space="preserve">PC: </w:t>
      </w:r>
    </w:p>
    <w:p w:rsidR="0000568A" w:rsidRPr="00416C8F" w:rsidRDefault="0000568A" w:rsidP="000D581D">
      <w:pPr>
        <w:keepNext/>
        <w:keepLines/>
        <w:rPr>
          <w:caps/>
        </w:rPr>
      </w:pPr>
      <w:r w:rsidRPr="00416C8F">
        <w:rPr>
          <w:caps/>
        </w:rPr>
        <w:t>SN:</w:t>
      </w:r>
    </w:p>
    <w:p w:rsidR="00A2096F" w:rsidRPr="002F604B" w:rsidRDefault="00A2096F" w:rsidP="00A2096F">
      <w:pPr>
        <w:pStyle w:val="EMEATitlePAC"/>
        <w:rPr>
          <w:lang w:val="ro-RO"/>
        </w:rPr>
      </w:pPr>
      <w:r w:rsidRPr="002F604B">
        <w:rPr>
          <w:lang w:val="ro-RO"/>
        </w:rPr>
        <w:br w:type="page"/>
        <w:t>MINIMUM DE INFORMAŢII CARE TREBUIE SĂ APARĂ PE BLISTER SAU PE FOLIE TERMOSUDATĂ</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1.</w:t>
      </w:r>
      <w:r w:rsidRPr="002F604B">
        <w:rPr>
          <w:lang w:val="ro-RO"/>
        </w:rPr>
        <w:tab/>
        <w:t>DENUMIREA COMERCIALĂ A MEDICAMENTULUI</w:t>
      </w:r>
    </w:p>
    <w:p w:rsidR="00A2096F" w:rsidRPr="002F604B" w:rsidRDefault="00A2096F">
      <w:pPr>
        <w:pStyle w:val="EMEABodyText"/>
        <w:rPr>
          <w:lang w:val="ro-RO"/>
        </w:rPr>
      </w:pPr>
    </w:p>
    <w:p w:rsidR="00A2096F" w:rsidRPr="002F604B" w:rsidRDefault="00A2096F">
      <w:pPr>
        <w:pStyle w:val="EMEABodyText"/>
        <w:rPr>
          <w:lang w:val="ro-RO"/>
        </w:rPr>
      </w:pPr>
      <w:r w:rsidRPr="002F604B">
        <w:rPr>
          <w:lang w:val="ro-RO"/>
        </w:rPr>
        <w:t>Aprovel 300 mg comprimate</w:t>
      </w:r>
    </w:p>
    <w:p w:rsidR="00A2096F" w:rsidRPr="002F604B" w:rsidRDefault="00A2096F">
      <w:pPr>
        <w:pStyle w:val="EMEABodyText"/>
        <w:rPr>
          <w:lang w:val="ro-RO"/>
        </w:rPr>
      </w:pPr>
      <w:r w:rsidRPr="002F604B">
        <w:rPr>
          <w:lang w:val="ro-RO"/>
        </w:rPr>
        <w:t>irbesartan</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2.</w:t>
      </w:r>
      <w:r w:rsidRPr="002F604B">
        <w:rPr>
          <w:lang w:val="ro-RO"/>
        </w:rPr>
        <w:tab/>
        <w:t>NUMELE DEŢINĂTORULUI AUTORIZAŢIEI DE PUNERE PE PIAŢĂ</w:t>
      </w:r>
    </w:p>
    <w:p w:rsidR="00A2096F" w:rsidRPr="002F604B" w:rsidRDefault="00A2096F">
      <w:pPr>
        <w:pStyle w:val="EMEABodyText"/>
        <w:rPr>
          <w:lang w:val="ro-RO"/>
        </w:rPr>
      </w:pPr>
    </w:p>
    <w:p w:rsidR="00A2096F" w:rsidRPr="002F604B" w:rsidRDefault="00DD444C">
      <w:pPr>
        <w:pStyle w:val="EMEABodyText"/>
        <w:rPr>
          <w:lang w:val="ro-RO"/>
        </w:rPr>
      </w:pPr>
      <w:r>
        <w:rPr>
          <w:szCs w:val="22"/>
          <w:lang w:val="ro-RO"/>
        </w:rPr>
        <w:t>sanofi-aventis groupe</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3.</w:t>
      </w:r>
      <w:r w:rsidRPr="002F604B">
        <w:rPr>
          <w:lang w:val="ro-RO"/>
        </w:rPr>
        <w:tab/>
        <w:t>DATA DE EXPIRARE</w:t>
      </w:r>
    </w:p>
    <w:p w:rsidR="00A2096F" w:rsidRPr="002F604B" w:rsidRDefault="00A2096F">
      <w:pPr>
        <w:pStyle w:val="EMEABodyText"/>
        <w:keepNext/>
        <w:rPr>
          <w:lang w:val="ro-RO"/>
        </w:rPr>
      </w:pPr>
    </w:p>
    <w:p w:rsidR="00A2096F" w:rsidRPr="002F604B" w:rsidRDefault="00A2096F">
      <w:pPr>
        <w:pStyle w:val="EMEABodyText"/>
        <w:keepNext/>
        <w:rPr>
          <w:i/>
          <w:lang w:val="ro-RO"/>
        </w:rPr>
      </w:pPr>
      <w:r w:rsidRPr="002F604B">
        <w:rPr>
          <w:lang w:val="ro-RO"/>
        </w:rPr>
        <w:t>EXP</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4.</w:t>
      </w:r>
      <w:r w:rsidRPr="002F604B">
        <w:rPr>
          <w:lang w:val="ro-RO"/>
        </w:rPr>
        <w:tab/>
        <w:t>SERIA DE FABRICAŢIE</w:t>
      </w:r>
    </w:p>
    <w:p w:rsidR="00A2096F" w:rsidRPr="002F604B" w:rsidRDefault="00A2096F">
      <w:pPr>
        <w:pStyle w:val="EMEABodyText"/>
        <w:keepNext/>
        <w:rPr>
          <w:lang w:val="ro-RO"/>
        </w:rPr>
      </w:pPr>
    </w:p>
    <w:p w:rsidR="00A2096F" w:rsidRPr="002F604B" w:rsidRDefault="00A2096F">
      <w:pPr>
        <w:pStyle w:val="EMEABodyText"/>
        <w:keepNext/>
        <w:rPr>
          <w:lang w:val="ro-RO"/>
        </w:rPr>
      </w:pPr>
      <w:r w:rsidRPr="002F604B">
        <w:rPr>
          <w:lang w:val="ro-RO"/>
        </w:rPr>
        <w:t>Lot</w:t>
      </w:r>
    </w:p>
    <w:p w:rsidR="00A2096F" w:rsidRPr="002F604B" w:rsidRDefault="00A2096F">
      <w:pPr>
        <w:pStyle w:val="EMEABodyText"/>
        <w:rPr>
          <w:lang w:val="ro-RO"/>
        </w:rPr>
      </w:pPr>
    </w:p>
    <w:p w:rsidR="00A2096F" w:rsidRPr="002F604B" w:rsidRDefault="00A2096F">
      <w:pPr>
        <w:pStyle w:val="EMEABodyText"/>
        <w:rPr>
          <w:lang w:val="ro-RO"/>
        </w:rPr>
      </w:pPr>
    </w:p>
    <w:p w:rsidR="00A2096F" w:rsidRPr="002F604B" w:rsidRDefault="00A2096F" w:rsidP="00A2096F">
      <w:pPr>
        <w:pStyle w:val="EMEATitlePAC"/>
        <w:rPr>
          <w:lang w:val="ro-RO"/>
        </w:rPr>
      </w:pPr>
      <w:r w:rsidRPr="002F604B">
        <w:rPr>
          <w:lang w:val="ro-RO"/>
        </w:rPr>
        <w:t>5.</w:t>
      </w:r>
      <w:r w:rsidRPr="002F604B">
        <w:rPr>
          <w:lang w:val="ro-RO"/>
        </w:rPr>
        <w:tab/>
        <w:t>ALTE INFORMAŢII</w:t>
      </w:r>
    </w:p>
    <w:p w:rsidR="00A2096F" w:rsidRPr="002F604B" w:rsidRDefault="00A2096F">
      <w:pPr>
        <w:pStyle w:val="EMEABodyText"/>
        <w:keepNext/>
        <w:rPr>
          <w:lang w:val="ro-RO"/>
        </w:rPr>
      </w:pPr>
    </w:p>
    <w:p w:rsidR="00A2096F" w:rsidRPr="002F604B" w:rsidRDefault="00A2096F">
      <w:pPr>
        <w:pStyle w:val="EMEABodyText"/>
        <w:keepNext/>
        <w:rPr>
          <w:lang w:val="ro-RO"/>
        </w:rPr>
      </w:pPr>
      <w:r w:rsidRPr="002F604B">
        <w:rPr>
          <w:highlight w:val="lightGray"/>
          <w:lang w:val="ro-RO"/>
        </w:rPr>
        <w:t>14 - 28 - 56 - 84 - 98 comprimate:</w:t>
      </w:r>
    </w:p>
    <w:p w:rsidR="00A2096F" w:rsidRPr="002F604B" w:rsidRDefault="00A2096F" w:rsidP="00A2096F">
      <w:pPr>
        <w:pStyle w:val="EMEABodyText"/>
        <w:rPr>
          <w:lang w:val="ro-RO"/>
        </w:rPr>
      </w:pPr>
      <w:r w:rsidRPr="002F604B">
        <w:rPr>
          <w:lang w:val="ro-RO"/>
        </w:rPr>
        <w:t>Lu</w:t>
      </w:r>
    </w:p>
    <w:p w:rsidR="00A2096F" w:rsidRPr="002F604B" w:rsidRDefault="00A2096F" w:rsidP="00A2096F">
      <w:pPr>
        <w:pStyle w:val="EMEABodyText"/>
        <w:rPr>
          <w:lang w:val="ro-RO"/>
        </w:rPr>
      </w:pPr>
      <w:r w:rsidRPr="002F604B">
        <w:rPr>
          <w:lang w:val="ro-RO"/>
        </w:rPr>
        <w:t>Ma</w:t>
      </w:r>
    </w:p>
    <w:p w:rsidR="00A2096F" w:rsidRPr="002F604B" w:rsidRDefault="00A2096F" w:rsidP="00A2096F">
      <w:pPr>
        <w:pStyle w:val="EMEABodyText"/>
        <w:rPr>
          <w:lang w:val="ro-RO"/>
        </w:rPr>
      </w:pPr>
      <w:r w:rsidRPr="002F604B">
        <w:rPr>
          <w:lang w:val="ro-RO"/>
        </w:rPr>
        <w:t>Mi</w:t>
      </w:r>
    </w:p>
    <w:p w:rsidR="00A2096F" w:rsidRPr="002F604B" w:rsidRDefault="00A2096F" w:rsidP="00A2096F">
      <w:pPr>
        <w:pStyle w:val="EMEABodyText"/>
        <w:rPr>
          <w:lang w:val="ro-RO"/>
        </w:rPr>
      </w:pPr>
      <w:r w:rsidRPr="002F604B">
        <w:rPr>
          <w:lang w:val="ro-RO"/>
        </w:rPr>
        <w:t>Jo</w:t>
      </w:r>
    </w:p>
    <w:p w:rsidR="00A2096F" w:rsidRPr="002F604B" w:rsidRDefault="00A2096F" w:rsidP="00A2096F">
      <w:pPr>
        <w:pStyle w:val="EMEABodyText"/>
        <w:rPr>
          <w:lang w:val="ro-RO"/>
        </w:rPr>
      </w:pPr>
      <w:r w:rsidRPr="002F604B">
        <w:rPr>
          <w:lang w:val="ro-RO"/>
        </w:rPr>
        <w:t>Vi</w:t>
      </w:r>
    </w:p>
    <w:p w:rsidR="00A2096F" w:rsidRPr="002F604B" w:rsidRDefault="00A2096F" w:rsidP="00A2096F">
      <w:pPr>
        <w:pStyle w:val="EMEABodyText"/>
        <w:rPr>
          <w:lang w:val="ro-RO"/>
        </w:rPr>
      </w:pPr>
      <w:r w:rsidRPr="002F604B">
        <w:rPr>
          <w:lang w:val="ro-RO"/>
        </w:rPr>
        <w:t>Sb</w:t>
      </w:r>
    </w:p>
    <w:p w:rsidR="00A2096F" w:rsidRPr="002F604B" w:rsidRDefault="00A2096F" w:rsidP="00A2096F">
      <w:pPr>
        <w:pStyle w:val="EMEABodyText"/>
        <w:rPr>
          <w:lang w:val="ro-RO"/>
        </w:rPr>
      </w:pPr>
      <w:r w:rsidRPr="002F604B">
        <w:rPr>
          <w:lang w:val="ro-RO"/>
        </w:rPr>
        <w:t>Du</w:t>
      </w:r>
    </w:p>
    <w:p w:rsidR="00A2096F" w:rsidRPr="002F604B" w:rsidRDefault="00A2096F">
      <w:pPr>
        <w:pStyle w:val="EMEABodyText"/>
        <w:rPr>
          <w:lang w:val="ro-RO"/>
        </w:rPr>
      </w:pPr>
    </w:p>
    <w:p w:rsidR="00A2096F" w:rsidRPr="002F604B" w:rsidRDefault="00A2096F">
      <w:pPr>
        <w:pStyle w:val="EMEABodyText"/>
        <w:rPr>
          <w:lang w:val="ro-RO"/>
        </w:rPr>
      </w:pPr>
      <w:r w:rsidRPr="002F604B">
        <w:rPr>
          <w:highlight w:val="lightGray"/>
          <w:lang w:val="ro-RO"/>
        </w:rPr>
        <w:t>30 - 56 x 1 - 90 comprimate:</w:t>
      </w:r>
    </w:p>
    <w:p w:rsidR="00E1398C" w:rsidRPr="002F604B" w:rsidRDefault="00E1398C">
      <w:pPr>
        <w:pStyle w:val="EMEABodyText"/>
        <w:rPr>
          <w:lang w:val="ro-RO"/>
        </w:rPr>
      </w:pPr>
    </w:p>
    <w:p w:rsidR="00E1398C" w:rsidRPr="002F604B" w:rsidRDefault="00E1398C">
      <w:pPr>
        <w:pStyle w:val="EMEABodyText"/>
        <w:rPr>
          <w:lang w:val="ro-RO"/>
        </w:rPr>
      </w:pPr>
      <w:r w:rsidRPr="002F604B">
        <w:rPr>
          <w:lang w:val="ro-RO"/>
        </w:rPr>
        <w:br w:type="page"/>
      </w: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pPr>
        <w:pStyle w:val="EMEABodyText"/>
        <w:rPr>
          <w:lang w:val="ro-RO"/>
        </w:rPr>
      </w:pPr>
    </w:p>
    <w:p w:rsidR="00E1398C" w:rsidRPr="002F604B" w:rsidRDefault="00E1398C" w:rsidP="00BD50D3">
      <w:pPr>
        <w:pStyle w:val="EMA1"/>
        <w:rPr>
          <w:lang w:val="ro-RO"/>
        </w:rPr>
      </w:pPr>
      <w:r w:rsidRPr="002F604B">
        <w:rPr>
          <w:lang w:val="ro-RO"/>
        </w:rPr>
        <w:t>B. PROSPECTUL</w:t>
      </w:r>
    </w:p>
    <w:p w:rsidR="00E1398C" w:rsidRPr="002F604B" w:rsidRDefault="00E1398C">
      <w:pPr>
        <w:pStyle w:val="EMEABodyText"/>
        <w:rPr>
          <w:lang w:val="ro-RO"/>
        </w:rPr>
      </w:pPr>
    </w:p>
    <w:p w:rsidR="00A2096F" w:rsidRPr="002F604B" w:rsidRDefault="00E1398C">
      <w:pPr>
        <w:pStyle w:val="EMEATitle"/>
        <w:rPr>
          <w:szCs w:val="22"/>
          <w:lang w:val="ro-RO"/>
        </w:rPr>
      </w:pPr>
      <w:r w:rsidRPr="002F604B">
        <w:rPr>
          <w:lang w:val="ro-RO"/>
        </w:rPr>
        <w:br w:type="page"/>
      </w:r>
      <w:r w:rsidR="00FD69C3" w:rsidRPr="002F604B">
        <w:rPr>
          <w:szCs w:val="22"/>
          <w:lang w:val="ro-RO"/>
        </w:rPr>
        <w:t>Prospect: Informaţii pentru utilizator</w:t>
      </w:r>
    </w:p>
    <w:p w:rsidR="00A2096F" w:rsidRPr="002F604B" w:rsidRDefault="00A2096F">
      <w:pPr>
        <w:pStyle w:val="EMEATitle"/>
        <w:rPr>
          <w:szCs w:val="22"/>
          <w:lang w:val="ro-RO"/>
        </w:rPr>
      </w:pPr>
      <w:r w:rsidRPr="002F604B">
        <w:rPr>
          <w:szCs w:val="22"/>
          <w:lang w:val="ro-RO"/>
        </w:rPr>
        <w:t>Aprovel 75 mg comprimate</w:t>
      </w:r>
    </w:p>
    <w:p w:rsidR="00A2096F" w:rsidRPr="002F604B" w:rsidRDefault="00A2096F">
      <w:pPr>
        <w:pStyle w:val="EMEATitle"/>
        <w:rPr>
          <w:b w:val="0"/>
          <w:szCs w:val="22"/>
          <w:lang w:val="ro-RO"/>
        </w:rPr>
      </w:pPr>
      <w:r w:rsidRPr="002F604B">
        <w:rPr>
          <w:b w:val="0"/>
          <w:szCs w:val="22"/>
          <w:lang w:val="ro-RO"/>
        </w:rPr>
        <w:t>irbesartan</w:t>
      </w:r>
    </w:p>
    <w:p w:rsidR="00A2096F" w:rsidRPr="002F604B" w:rsidRDefault="00A2096F">
      <w:pPr>
        <w:pStyle w:val="EMEABodyText"/>
        <w:rPr>
          <w:szCs w:val="22"/>
          <w:lang w:val="ro-RO"/>
        </w:rPr>
      </w:pPr>
    </w:p>
    <w:p w:rsidR="00A2096F" w:rsidRPr="002F604B" w:rsidRDefault="00A2096F" w:rsidP="00A2096F">
      <w:pPr>
        <w:pStyle w:val="EMEAHeading3"/>
        <w:rPr>
          <w:lang w:val="ro-RO"/>
        </w:rPr>
      </w:pPr>
      <w:r w:rsidRPr="002F604B">
        <w:rPr>
          <w:lang w:val="ro-RO"/>
        </w:rPr>
        <w:t>Citiţi cu atenţie şi în întregime acest prospect înainte de a începe să luaţi acest medicament</w:t>
      </w:r>
      <w:r w:rsidR="00FD69C3" w:rsidRPr="002F604B">
        <w:rPr>
          <w:lang w:val="ro-RO"/>
        </w:rPr>
        <w:t xml:space="preserve"> deoarece conţine informaţii importante pentru dumneavoastră</w:t>
      </w:r>
      <w:r w:rsidRPr="002F604B">
        <w:rPr>
          <w:lang w:val="ro-RO"/>
        </w:rPr>
        <w:t>.</w:t>
      </w:r>
    </w:p>
    <w:p w:rsidR="00A2096F" w:rsidRPr="002F604B" w:rsidRDefault="00A2096F" w:rsidP="00A2096F">
      <w:pPr>
        <w:pStyle w:val="EMEABodyTextIndent"/>
        <w:numPr>
          <w:ilvl w:val="0"/>
          <w:numId w:val="0"/>
        </w:numPr>
        <w:tabs>
          <w:tab w:val="left" w:pos="567"/>
        </w:tabs>
        <w:ind w:left="567" w:hanging="567"/>
        <w:rPr>
          <w:lang w:val="ro-RO"/>
        </w:rPr>
      </w:pPr>
      <w:r w:rsidRPr="002F604B">
        <w:rPr>
          <w:rFonts w:ascii="Wingdings" w:hAnsi="Wingdings"/>
          <w:lang w:val="ro-RO"/>
        </w:rPr>
        <w:t></w:t>
      </w:r>
      <w:r w:rsidRPr="002F604B">
        <w:rPr>
          <w:rFonts w:ascii="Wingdings" w:hAnsi="Wingdings"/>
          <w:lang w:val="ro-RO"/>
        </w:rPr>
        <w:tab/>
      </w:r>
      <w:r w:rsidRPr="002F604B">
        <w:rPr>
          <w:lang w:val="ro-RO"/>
        </w:rPr>
        <w:t>Păstraţi acest prospect. S-ar putea să fie necesar să-l recitiţi.</w:t>
      </w:r>
    </w:p>
    <w:p w:rsidR="00A2096F" w:rsidRPr="002F604B" w:rsidRDefault="00A2096F" w:rsidP="00A2096F">
      <w:pPr>
        <w:pStyle w:val="EMEABodyTextIndent"/>
        <w:numPr>
          <w:ilvl w:val="0"/>
          <w:numId w:val="0"/>
        </w:numPr>
        <w:tabs>
          <w:tab w:val="left" w:pos="567"/>
        </w:tabs>
        <w:ind w:left="567" w:hanging="567"/>
        <w:rPr>
          <w:lang w:val="ro-RO"/>
        </w:rPr>
      </w:pPr>
      <w:r w:rsidRPr="002F604B">
        <w:rPr>
          <w:rFonts w:ascii="Wingdings" w:hAnsi="Wingdings"/>
          <w:lang w:val="ro-RO"/>
        </w:rPr>
        <w:t></w:t>
      </w:r>
      <w:r w:rsidRPr="002F604B">
        <w:rPr>
          <w:rFonts w:ascii="Wingdings" w:hAnsi="Wingdings"/>
          <w:lang w:val="ro-RO"/>
        </w:rPr>
        <w:tab/>
      </w:r>
      <w:r w:rsidRPr="002F604B">
        <w:rPr>
          <w:lang w:val="ro-RO"/>
        </w:rPr>
        <w:t>Dacă aveţi orice întrebări suplimentare, adresaţi-vă medicului dumneavoastră sau farmacistului.</w:t>
      </w:r>
    </w:p>
    <w:p w:rsidR="00A2096F" w:rsidRPr="002F604B" w:rsidRDefault="00A2096F" w:rsidP="00A2096F">
      <w:pPr>
        <w:pStyle w:val="EMEABodyTextIndent"/>
        <w:numPr>
          <w:ilvl w:val="0"/>
          <w:numId w:val="0"/>
        </w:numPr>
        <w:tabs>
          <w:tab w:val="left" w:pos="567"/>
        </w:tabs>
        <w:ind w:left="567" w:hanging="567"/>
        <w:rPr>
          <w:lang w:val="ro-RO"/>
        </w:rPr>
      </w:pPr>
      <w:r w:rsidRPr="002F604B">
        <w:rPr>
          <w:rFonts w:ascii="Wingdings" w:hAnsi="Wingdings"/>
          <w:lang w:val="ro-RO"/>
        </w:rPr>
        <w:t></w:t>
      </w:r>
      <w:r w:rsidRPr="002F604B">
        <w:rPr>
          <w:rFonts w:ascii="Wingdings" w:hAnsi="Wingdings"/>
          <w:lang w:val="ro-RO"/>
        </w:rPr>
        <w:tab/>
      </w:r>
      <w:r w:rsidRPr="002F604B">
        <w:rPr>
          <w:lang w:val="ro-RO"/>
        </w:rPr>
        <w:t xml:space="preserve">Acest medicament a fost prescris </w:t>
      </w:r>
      <w:r w:rsidR="00FD69C3" w:rsidRPr="002F604B">
        <w:rPr>
          <w:lang w:val="ro-RO"/>
        </w:rPr>
        <w:t xml:space="preserve">numai </w:t>
      </w:r>
      <w:r w:rsidRPr="002F604B">
        <w:rPr>
          <w:lang w:val="ro-RO"/>
        </w:rPr>
        <w:t xml:space="preserve">pentru dumneavoastră. Nu trebuie să-l daţi altor persoane. Le poate face rău, chiar dacă au aceleaşi </w:t>
      </w:r>
      <w:r w:rsidR="00FD69C3" w:rsidRPr="002F604B">
        <w:rPr>
          <w:lang w:val="ro-RO"/>
        </w:rPr>
        <w:t xml:space="preserve">semne de boală ca </w:t>
      </w:r>
      <w:r w:rsidRPr="002F604B">
        <w:rPr>
          <w:lang w:val="ro-RO"/>
        </w:rPr>
        <w:t>dumneavoastră.</w:t>
      </w:r>
    </w:p>
    <w:p w:rsidR="00A2096F" w:rsidRPr="002F604B" w:rsidRDefault="00A2096F" w:rsidP="00A2096F">
      <w:pPr>
        <w:pStyle w:val="EMEABodyTextIndent"/>
        <w:numPr>
          <w:ilvl w:val="0"/>
          <w:numId w:val="0"/>
        </w:numPr>
        <w:tabs>
          <w:tab w:val="left" w:pos="567"/>
        </w:tabs>
        <w:ind w:left="567" w:hanging="567"/>
        <w:rPr>
          <w:lang w:val="ro-RO"/>
        </w:rPr>
      </w:pPr>
      <w:r w:rsidRPr="002F604B">
        <w:rPr>
          <w:rFonts w:ascii="Wingdings" w:hAnsi="Wingdings"/>
          <w:lang w:val="ro-RO"/>
        </w:rPr>
        <w:t></w:t>
      </w:r>
      <w:r w:rsidRPr="002F604B">
        <w:rPr>
          <w:rFonts w:ascii="Wingdings" w:hAnsi="Wingdings"/>
          <w:lang w:val="ro-RO"/>
        </w:rPr>
        <w:tab/>
      </w:r>
      <w:r w:rsidRPr="002F604B">
        <w:rPr>
          <w:lang w:val="ro-RO"/>
        </w:rPr>
        <w:t xml:space="preserve">Dacă </w:t>
      </w:r>
      <w:r w:rsidR="00FD69C3" w:rsidRPr="002F604B">
        <w:rPr>
          <w:lang w:val="ro-RO"/>
        </w:rPr>
        <w:t>manifestaţi orice</w:t>
      </w:r>
      <w:r w:rsidRPr="002F604B">
        <w:rPr>
          <w:lang w:val="ro-RO"/>
        </w:rPr>
        <w:t xml:space="preserve"> reacţii adverse</w:t>
      </w:r>
      <w:r w:rsidR="00FD69C3" w:rsidRPr="002F604B">
        <w:rPr>
          <w:lang w:val="ro-RO"/>
        </w:rPr>
        <w:t>,</w:t>
      </w:r>
      <w:r w:rsidRPr="002F604B">
        <w:rPr>
          <w:lang w:val="ro-RO"/>
        </w:rPr>
        <w:t xml:space="preserve"> </w:t>
      </w:r>
      <w:r w:rsidR="00FD69C3" w:rsidRPr="002F604B">
        <w:rPr>
          <w:lang w:val="ro-RO"/>
        </w:rPr>
        <w:t>adresaţi-</w:t>
      </w:r>
      <w:r w:rsidRPr="002F604B">
        <w:rPr>
          <w:lang w:val="ro-RO"/>
        </w:rPr>
        <w:t>vă medicului dumneavoastră sau farmacistului.</w:t>
      </w:r>
      <w:r w:rsidR="00FD69C3" w:rsidRPr="002F604B">
        <w:rPr>
          <w:lang w:val="ro-RO"/>
        </w:rPr>
        <w:t xml:space="preserve"> Acestea includ orice posibile reacţii adverse nemenţionate în acest prospect. Vezi pct. 4.</w:t>
      </w:r>
    </w:p>
    <w:p w:rsidR="00A2096F" w:rsidRPr="002F604B" w:rsidRDefault="00A2096F" w:rsidP="00A2096F">
      <w:pPr>
        <w:pStyle w:val="EMEABodyText"/>
        <w:rPr>
          <w:szCs w:val="22"/>
          <w:lang w:val="ro-RO"/>
        </w:rPr>
      </w:pPr>
    </w:p>
    <w:p w:rsidR="00A2096F" w:rsidRPr="002F604B" w:rsidRDefault="00FD69C3" w:rsidP="00A2096F">
      <w:pPr>
        <w:pStyle w:val="EMEAHeading3"/>
        <w:rPr>
          <w:lang w:val="ro-RO"/>
        </w:rPr>
      </w:pPr>
      <w:r w:rsidRPr="002F604B">
        <w:rPr>
          <w:lang w:val="ro-RO"/>
        </w:rPr>
        <w:t>Ce găsiţi î</w:t>
      </w:r>
      <w:r w:rsidR="00A2096F" w:rsidRPr="002F604B">
        <w:rPr>
          <w:lang w:val="ro-RO"/>
        </w:rPr>
        <w:t>n acest prospect:</w:t>
      </w:r>
    </w:p>
    <w:p w:rsidR="00A2096F" w:rsidRPr="002F604B" w:rsidRDefault="00A2096F" w:rsidP="00A2096F">
      <w:pPr>
        <w:pStyle w:val="EMEABodyText"/>
        <w:rPr>
          <w:lang w:val="ro-RO"/>
        </w:rPr>
      </w:pPr>
      <w:r w:rsidRPr="002F604B">
        <w:rPr>
          <w:lang w:val="ro-RO"/>
        </w:rPr>
        <w:t>1.</w:t>
      </w:r>
      <w:r w:rsidRPr="002F604B">
        <w:rPr>
          <w:lang w:val="ro-RO"/>
        </w:rPr>
        <w:tab/>
        <w:t>Ce este Aprovel şi pentru ce se utilizează</w:t>
      </w:r>
    </w:p>
    <w:p w:rsidR="00A2096F" w:rsidRPr="002F604B" w:rsidRDefault="00A2096F" w:rsidP="00A2096F">
      <w:pPr>
        <w:pStyle w:val="EMEABodyText"/>
        <w:rPr>
          <w:lang w:val="ro-RO"/>
        </w:rPr>
      </w:pPr>
      <w:r w:rsidRPr="002F604B">
        <w:rPr>
          <w:lang w:val="ro-RO"/>
        </w:rPr>
        <w:t>2.</w:t>
      </w:r>
      <w:r w:rsidRPr="002F604B">
        <w:rPr>
          <w:lang w:val="ro-RO"/>
        </w:rPr>
        <w:tab/>
      </w:r>
      <w:r w:rsidR="00FD69C3" w:rsidRPr="002F604B">
        <w:rPr>
          <w:lang w:val="ro-RO"/>
        </w:rPr>
        <w:t>Ce trebuie să ştiţi î</w:t>
      </w:r>
      <w:r w:rsidRPr="002F604B">
        <w:rPr>
          <w:lang w:val="ro-RO"/>
        </w:rPr>
        <w:t>nainte să luaţi Aprovel</w:t>
      </w:r>
    </w:p>
    <w:p w:rsidR="00A2096F" w:rsidRPr="002F604B" w:rsidRDefault="00A2096F" w:rsidP="00A2096F">
      <w:pPr>
        <w:pStyle w:val="EMEABodyText"/>
        <w:rPr>
          <w:lang w:val="ro-RO"/>
        </w:rPr>
      </w:pPr>
      <w:r w:rsidRPr="002F604B">
        <w:rPr>
          <w:lang w:val="ro-RO"/>
        </w:rPr>
        <w:t>3.</w:t>
      </w:r>
      <w:r w:rsidRPr="002F604B">
        <w:rPr>
          <w:lang w:val="ro-RO"/>
        </w:rPr>
        <w:tab/>
        <w:t>Cum să luaţi Aprovel</w:t>
      </w:r>
    </w:p>
    <w:p w:rsidR="00A2096F" w:rsidRPr="002F604B" w:rsidRDefault="00A2096F" w:rsidP="002F604B">
      <w:pPr>
        <w:pStyle w:val="EMEABodyText"/>
        <w:rPr>
          <w:lang w:val="ro-RO"/>
        </w:rPr>
      </w:pPr>
      <w:r w:rsidRPr="002F604B">
        <w:rPr>
          <w:lang w:val="ro-RO"/>
        </w:rPr>
        <w:t>4.</w:t>
      </w:r>
      <w:r w:rsidRPr="002F604B">
        <w:rPr>
          <w:lang w:val="ro-RO"/>
        </w:rPr>
        <w:tab/>
        <w:t>Reacţii adverse posibile</w:t>
      </w:r>
    </w:p>
    <w:p w:rsidR="00A2096F" w:rsidRPr="002F604B" w:rsidRDefault="00A2096F" w:rsidP="00A2096F">
      <w:pPr>
        <w:pStyle w:val="EMEABodyText"/>
        <w:rPr>
          <w:lang w:val="ro-RO"/>
        </w:rPr>
      </w:pPr>
      <w:r w:rsidRPr="002F604B">
        <w:rPr>
          <w:lang w:val="ro-RO"/>
        </w:rPr>
        <w:t>5.</w:t>
      </w:r>
      <w:r w:rsidRPr="002F604B">
        <w:rPr>
          <w:lang w:val="ro-RO"/>
        </w:rPr>
        <w:tab/>
        <w:t>Cum se păstrează Aprovel</w:t>
      </w:r>
    </w:p>
    <w:p w:rsidR="00A2096F" w:rsidRPr="002F604B" w:rsidRDefault="00A2096F" w:rsidP="00A2096F">
      <w:pPr>
        <w:pStyle w:val="EMEABodyText"/>
        <w:rPr>
          <w:lang w:val="ro-RO"/>
        </w:rPr>
      </w:pPr>
      <w:r w:rsidRPr="002F604B">
        <w:rPr>
          <w:lang w:val="ro-RO"/>
        </w:rPr>
        <w:t>6.</w:t>
      </w:r>
      <w:r w:rsidRPr="002F604B">
        <w:rPr>
          <w:lang w:val="ro-RO"/>
        </w:rPr>
        <w:tab/>
      </w:r>
      <w:r w:rsidR="00FD69C3" w:rsidRPr="002F604B">
        <w:rPr>
          <w:lang w:val="ro-RO"/>
        </w:rPr>
        <w:t>Conţinutul ambalajului şi alte informaţii</w:t>
      </w:r>
    </w:p>
    <w:p w:rsidR="00A2096F" w:rsidRPr="002F604B" w:rsidRDefault="00A2096F">
      <w:pPr>
        <w:pStyle w:val="EMEABodyText"/>
        <w:rPr>
          <w:szCs w:val="22"/>
          <w:lang w:val="ro-RO"/>
        </w:rPr>
      </w:pPr>
    </w:p>
    <w:p w:rsidR="00A2096F" w:rsidRPr="002F604B" w:rsidRDefault="00A2096F">
      <w:pPr>
        <w:pStyle w:val="EMEABodyText"/>
        <w:rPr>
          <w:szCs w:val="22"/>
          <w:lang w:val="ro-RO"/>
        </w:rPr>
      </w:pPr>
    </w:p>
    <w:p w:rsidR="00A2096F" w:rsidRPr="002F604B" w:rsidRDefault="00A2096F" w:rsidP="00A2096F">
      <w:pPr>
        <w:pStyle w:val="EMEAHeading1"/>
        <w:rPr>
          <w:lang w:val="ro-RO"/>
        </w:rPr>
      </w:pPr>
      <w:r w:rsidRPr="002F604B">
        <w:rPr>
          <w:lang w:val="ro-RO"/>
        </w:rPr>
        <w:t>1.</w:t>
      </w:r>
      <w:r w:rsidRPr="002F604B">
        <w:rPr>
          <w:lang w:val="ro-RO"/>
        </w:rPr>
        <w:tab/>
      </w:r>
      <w:r w:rsidR="00393059" w:rsidRPr="002F604B">
        <w:rPr>
          <w:caps w:val="0"/>
          <w:lang w:val="ro-RO"/>
        </w:rPr>
        <w:t>Ce este Aprovel şi pentru ce se utilizează</w:t>
      </w:r>
    </w:p>
    <w:p w:rsidR="00A2096F" w:rsidRPr="002F604B" w:rsidRDefault="00A2096F">
      <w:pPr>
        <w:pStyle w:val="EMEAHeading1"/>
        <w:rPr>
          <w:szCs w:val="22"/>
          <w:lang w:val="ro-RO"/>
        </w:rPr>
      </w:pPr>
    </w:p>
    <w:p w:rsidR="00A2096F" w:rsidRPr="002F604B" w:rsidRDefault="00A2096F" w:rsidP="00A2096F">
      <w:pPr>
        <w:pStyle w:val="EMEABodyText"/>
        <w:rPr>
          <w:lang w:val="ro-RO"/>
        </w:rPr>
      </w:pPr>
      <w:r w:rsidRPr="002F604B">
        <w:rPr>
          <w:lang w:val="ro-RO"/>
        </w:rPr>
        <w:t>Aprovel aparţine grupei de medicamente cunoscută sub denumirea de antagonişti ai receptorilor pentru angiotensină II. Angiotensina II este o substanţă produsă în organism, care se leagă de anumiţi receptori din vasele de sânge, determinând constricţia (îngustarea) acestora. Aceasta are ca rezultat creşterea tensiunii arteriale. Aprovel împiedică legarea angiotensinei II de aceşti receptori şi determină astfel relaxarea (dilatarea) vaselor de sânge şi scăderea tensiunii arteriale. Aprovel întârzie deteriorarea funcţiei rinichilor la pacienţii cu tensiune arterială crescută şi diabet zaharat de tip 2.</w:t>
      </w:r>
    </w:p>
    <w:p w:rsidR="00A2096F" w:rsidRPr="002F604B" w:rsidRDefault="00A2096F" w:rsidP="00A2096F">
      <w:pPr>
        <w:pStyle w:val="EMEABodyText"/>
        <w:rPr>
          <w:lang w:val="ro-RO"/>
        </w:rPr>
      </w:pPr>
    </w:p>
    <w:p w:rsidR="00A2096F" w:rsidRPr="002F604B" w:rsidRDefault="00A2096F" w:rsidP="00A2096F">
      <w:pPr>
        <w:pStyle w:val="EMEABodyText"/>
        <w:rPr>
          <w:bCs/>
          <w:lang w:val="ro-RO"/>
        </w:rPr>
      </w:pPr>
      <w:r w:rsidRPr="002F604B">
        <w:rPr>
          <w:lang w:val="ro-RO"/>
        </w:rPr>
        <w:t>Aprovel este utilizat la pacienţii adulţi</w:t>
      </w:r>
    </w:p>
    <w:p w:rsidR="00A2096F" w:rsidRPr="002F604B" w:rsidRDefault="00A2096F" w:rsidP="00A2096F">
      <w:pPr>
        <w:pStyle w:val="EMEABodyTextIndent"/>
        <w:tabs>
          <w:tab w:val="num" w:pos="567"/>
        </w:tabs>
        <w:rPr>
          <w:lang w:val="ro-RO"/>
        </w:rPr>
      </w:pPr>
      <w:r w:rsidRPr="002F604B">
        <w:rPr>
          <w:lang w:val="ro-RO"/>
        </w:rPr>
        <w:t>pentru a trata tensiunea arterială crescută (</w:t>
      </w:r>
      <w:r w:rsidRPr="002F604B">
        <w:rPr>
          <w:i/>
          <w:lang w:val="ro-RO"/>
        </w:rPr>
        <w:t>hipertensiune arterială esenţială</w:t>
      </w:r>
      <w:r w:rsidRPr="002F604B">
        <w:rPr>
          <w:lang w:val="ro-RO"/>
        </w:rPr>
        <w:t>)</w:t>
      </w:r>
    </w:p>
    <w:p w:rsidR="00A2096F" w:rsidRPr="002F604B" w:rsidRDefault="00A2096F" w:rsidP="00A2096F">
      <w:pPr>
        <w:pStyle w:val="EMEABodyTextIndent"/>
        <w:tabs>
          <w:tab w:val="num" w:pos="567"/>
        </w:tabs>
        <w:rPr>
          <w:lang w:val="ro-RO"/>
        </w:rPr>
      </w:pPr>
      <w:r w:rsidRPr="002F604B">
        <w:rPr>
          <w:lang w:val="ro-RO"/>
        </w:rPr>
        <w:t>pentru a proteja rinichii la pacienţii cu tensiune arterială crescută, diabet zaharat de tip 2 şi valori ale analizelor care demonstrează afectarea funcţiei rinichilor.</w:t>
      </w:r>
    </w:p>
    <w:p w:rsidR="00A2096F" w:rsidRPr="002F604B" w:rsidRDefault="00A2096F" w:rsidP="00A2096F">
      <w:pPr>
        <w:pStyle w:val="EMEABodyText"/>
        <w:rPr>
          <w:lang w:val="ro-RO"/>
        </w:rPr>
      </w:pPr>
    </w:p>
    <w:p w:rsidR="00A2096F" w:rsidRPr="002F604B" w:rsidRDefault="00A2096F" w:rsidP="00A2096F">
      <w:pPr>
        <w:pStyle w:val="EMEABodyText"/>
        <w:rPr>
          <w:lang w:val="ro-RO"/>
        </w:rPr>
      </w:pPr>
    </w:p>
    <w:p w:rsidR="00A2096F" w:rsidRPr="002F604B" w:rsidRDefault="00A2096F">
      <w:pPr>
        <w:pStyle w:val="EMEAHeading1"/>
        <w:rPr>
          <w:szCs w:val="22"/>
          <w:lang w:val="ro-RO"/>
        </w:rPr>
      </w:pPr>
      <w:r w:rsidRPr="002F604B">
        <w:rPr>
          <w:szCs w:val="22"/>
          <w:lang w:val="ro-RO"/>
        </w:rPr>
        <w:t>2.</w:t>
      </w:r>
      <w:r w:rsidRPr="002F604B">
        <w:rPr>
          <w:szCs w:val="22"/>
          <w:lang w:val="ro-RO"/>
        </w:rPr>
        <w:tab/>
      </w:r>
      <w:r w:rsidR="00393059" w:rsidRPr="002F604B">
        <w:rPr>
          <w:caps w:val="0"/>
          <w:szCs w:val="22"/>
          <w:lang w:val="ro-RO"/>
        </w:rPr>
        <w:t>Ce trebuie să ştiţi înainte să luaţi Aprovel</w:t>
      </w:r>
    </w:p>
    <w:p w:rsidR="00A2096F" w:rsidRPr="002F604B" w:rsidRDefault="00A2096F">
      <w:pPr>
        <w:pStyle w:val="EMEAHeading2"/>
        <w:rPr>
          <w:szCs w:val="22"/>
          <w:lang w:val="ro-RO"/>
        </w:rPr>
      </w:pPr>
    </w:p>
    <w:p w:rsidR="00A2096F" w:rsidRPr="002F604B" w:rsidRDefault="00A2096F" w:rsidP="00A2096F">
      <w:pPr>
        <w:pStyle w:val="EMEAHeading3"/>
        <w:rPr>
          <w:lang w:val="ro-RO"/>
        </w:rPr>
      </w:pPr>
      <w:r w:rsidRPr="002F604B">
        <w:rPr>
          <w:lang w:val="ro-RO"/>
        </w:rPr>
        <w:t>Nu luaţi Aprovel</w:t>
      </w:r>
    </w:p>
    <w:p w:rsidR="00A2096F" w:rsidRPr="002F604B" w:rsidRDefault="00A2096F" w:rsidP="00A2096F">
      <w:pPr>
        <w:pStyle w:val="EMEABodyTextIndent"/>
        <w:tabs>
          <w:tab w:val="num" w:pos="567"/>
        </w:tabs>
        <w:rPr>
          <w:lang w:val="ro-RO"/>
        </w:rPr>
      </w:pPr>
      <w:r w:rsidRPr="002F604B">
        <w:rPr>
          <w:lang w:val="ro-RO"/>
        </w:rPr>
        <w:t xml:space="preserve">dacă sunteţi </w:t>
      </w:r>
      <w:r w:rsidRPr="002F604B">
        <w:rPr>
          <w:b/>
          <w:lang w:val="ro-RO"/>
        </w:rPr>
        <w:t>alergic</w:t>
      </w:r>
      <w:r w:rsidRPr="002F604B">
        <w:rPr>
          <w:lang w:val="ro-RO"/>
        </w:rPr>
        <w:t xml:space="preserve"> la irbesartan sau la oricare dintre celelalte componente ale </w:t>
      </w:r>
      <w:r w:rsidR="00393059" w:rsidRPr="002F604B">
        <w:rPr>
          <w:lang w:val="ro-RO"/>
        </w:rPr>
        <w:t>acestui medicament (enumerate la pct. 6)</w:t>
      </w:r>
    </w:p>
    <w:p w:rsidR="00A2096F" w:rsidRPr="002F604B" w:rsidRDefault="00A2096F" w:rsidP="00A2096F">
      <w:pPr>
        <w:pStyle w:val="EMEABodyTextIndent"/>
        <w:tabs>
          <w:tab w:val="num" w:pos="567"/>
        </w:tabs>
        <w:rPr>
          <w:lang w:val="ro-RO"/>
        </w:rPr>
      </w:pPr>
      <w:r w:rsidRPr="002F604B">
        <w:rPr>
          <w:lang w:val="ro-RO"/>
        </w:rPr>
        <w:t xml:space="preserve">dacă sunteţi </w:t>
      </w:r>
      <w:r w:rsidRPr="002F604B">
        <w:rPr>
          <w:b/>
          <w:lang w:val="ro-RO"/>
        </w:rPr>
        <w:t xml:space="preserve">gravidă în 3 luni </w:t>
      </w:r>
      <w:r w:rsidR="00736FD9">
        <w:rPr>
          <w:b/>
          <w:lang w:val="ro-RO"/>
        </w:rPr>
        <w:t xml:space="preserve">împlinite </w:t>
      </w:r>
      <w:r w:rsidRPr="002F604B">
        <w:rPr>
          <w:b/>
          <w:lang w:val="ro-RO"/>
        </w:rPr>
        <w:t>sau mai mult</w:t>
      </w:r>
      <w:r w:rsidRPr="002F604B">
        <w:rPr>
          <w:lang w:val="ro-RO"/>
        </w:rPr>
        <w:t>. (</w:t>
      </w:r>
      <w:r w:rsidRPr="002F604B">
        <w:rPr>
          <w:szCs w:val="22"/>
          <w:lang w:val="ro-RO"/>
        </w:rPr>
        <w:t xml:space="preserve">De asemenea, este mai bine să evitaţi </w:t>
      </w:r>
      <w:r w:rsidRPr="002F604B">
        <w:rPr>
          <w:lang w:val="ro-RO"/>
        </w:rPr>
        <w:t>Aprovel la începutul sarcinii - vezi secţiunea privind sarcina</w:t>
      </w:r>
      <w:r w:rsidR="00393059" w:rsidRPr="002F604B">
        <w:rPr>
          <w:szCs w:val="22"/>
          <w:lang w:val="ro-RO"/>
        </w:rPr>
        <w:t>.</w:t>
      </w:r>
      <w:r w:rsidRPr="002F604B">
        <w:rPr>
          <w:szCs w:val="22"/>
          <w:lang w:val="ro-RO"/>
        </w:rPr>
        <w:t>)</w:t>
      </w:r>
    </w:p>
    <w:p w:rsidR="00393059" w:rsidRPr="002F604B" w:rsidRDefault="00393059" w:rsidP="00BB46B7">
      <w:pPr>
        <w:pStyle w:val="EMEABodyTextIndent"/>
        <w:rPr>
          <w:lang w:val="ro-RO"/>
        </w:rPr>
      </w:pPr>
      <w:r w:rsidRPr="00554AD3">
        <w:rPr>
          <w:b/>
          <w:lang w:val="ro-RO"/>
        </w:rPr>
        <w:t>dacă aveţi diabet zaharat sau funcţia rinichilor afectată</w:t>
      </w:r>
      <w:r w:rsidRPr="002F604B">
        <w:rPr>
          <w:lang w:val="ro-RO"/>
        </w:rPr>
        <w:t xml:space="preserve"> şi </w:t>
      </w:r>
      <w:r w:rsidR="00BB46B7" w:rsidRPr="00BB46B7">
        <w:rPr>
          <w:lang w:val="ro-RO"/>
        </w:rPr>
        <w:t xml:space="preserve">urmaţi tratament cu un medicament pentru scăderea tensiunii arteriale care conţine </w:t>
      </w:r>
      <w:r w:rsidRPr="002F604B">
        <w:rPr>
          <w:lang w:val="ro-RO"/>
        </w:rPr>
        <w:t>aliskiren.</w:t>
      </w:r>
    </w:p>
    <w:p w:rsidR="00393059" w:rsidRPr="002F604B" w:rsidRDefault="00393059" w:rsidP="00A2096F">
      <w:pPr>
        <w:pStyle w:val="EMEABodyText"/>
        <w:rPr>
          <w:lang w:val="ro-RO"/>
        </w:rPr>
      </w:pPr>
    </w:p>
    <w:p w:rsidR="00A2096F" w:rsidRPr="002F604B" w:rsidRDefault="00393059" w:rsidP="00A2096F">
      <w:pPr>
        <w:pStyle w:val="EMEAHeading3"/>
        <w:rPr>
          <w:lang w:val="ro-RO"/>
        </w:rPr>
      </w:pPr>
      <w:r w:rsidRPr="002F604B">
        <w:rPr>
          <w:lang w:val="ro-RO"/>
        </w:rPr>
        <w:t>Atenţionări şi precauţii</w:t>
      </w:r>
    </w:p>
    <w:p w:rsidR="00A2096F" w:rsidRPr="002F604B" w:rsidRDefault="00393059" w:rsidP="00A2096F">
      <w:pPr>
        <w:pStyle w:val="EMEABodyText"/>
        <w:rPr>
          <w:lang w:val="ro-RO"/>
        </w:rPr>
      </w:pPr>
      <w:r w:rsidRPr="001A4FFA">
        <w:rPr>
          <w:lang w:val="ro-RO"/>
        </w:rPr>
        <w:t xml:space="preserve">Înainte să luaţi Aprovel, adresaţi-vă medicului dumneavoastră </w:t>
      </w:r>
      <w:r w:rsidRPr="001A4FFA">
        <w:rPr>
          <w:b/>
          <w:lang w:val="ro-RO"/>
        </w:rPr>
        <w:t>dacă vă aflaţi în oricare dintre următoarele situaţii</w:t>
      </w:r>
      <w:r w:rsidR="00A2096F" w:rsidRPr="001A4FFA">
        <w:rPr>
          <w:lang w:val="ro-RO"/>
        </w:rPr>
        <w:t>:</w:t>
      </w:r>
    </w:p>
    <w:p w:rsidR="00A2096F" w:rsidRPr="002F604B" w:rsidRDefault="00A2096F" w:rsidP="00A2096F">
      <w:pPr>
        <w:pStyle w:val="EMEABodyTextIndent"/>
        <w:tabs>
          <w:tab w:val="num" w:pos="567"/>
        </w:tabs>
        <w:rPr>
          <w:lang w:val="ro-RO"/>
        </w:rPr>
      </w:pPr>
      <w:r w:rsidRPr="002F604B">
        <w:rPr>
          <w:lang w:val="ro-RO"/>
        </w:rPr>
        <w:t xml:space="preserve">dacă aveţi </w:t>
      </w:r>
      <w:r w:rsidRPr="002F604B">
        <w:rPr>
          <w:b/>
          <w:lang w:val="ro-RO"/>
        </w:rPr>
        <w:t>vărsături sau diaree semnificative</w:t>
      </w:r>
    </w:p>
    <w:p w:rsidR="00A2096F" w:rsidRPr="002F604B" w:rsidRDefault="00A2096F" w:rsidP="00A2096F">
      <w:pPr>
        <w:pStyle w:val="EMEABodyTextIndent"/>
        <w:tabs>
          <w:tab w:val="num" w:pos="567"/>
        </w:tabs>
        <w:rPr>
          <w:lang w:val="ro-RO"/>
        </w:rPr>
      </w:pPr>
      <w:r w:rsidRPr="002F604B">
        <w:rPr>
          <w:lang w:val="ro-RO"/>
        </w:rPr>
        <w:t xml:space="preserve">dacă suferiţi de </w:t>
      </w:r>
      <w:r w:rsidRPr="002F604B">
        <w:rPr>
          <w:b/>
          <w:lang w:val="ro-RO"/>
        </w:rPr>
        <w:t>afecţiuni ale rinichilor</w:t>
      </w:r>
    </w:p>
    <w:p w:rsidR="00A2096F" w:rsidRPr="002F604B" w:rsidRDefault="00A2096F" w:rsidP="00A2096F">
      <w:pPr>
        <w:pStyle w:val="EMEABodyTextIndent"/>
        <w:tabs>
          <w:tab w:val="num" w:pos="567"/>
        </w:tabs>
        <w:rPr>
          <w:lang w:val="ro-RO"/>
        </w:rPr>
      </w:pPr>
      <w:r w:rsidRPr="002F604B">
        <w:rPr>
          <w:lang w:val="ro-RO"/>
        </w:rPr>
        <w:t xml:space="preserve">dacă suferiţi de </w:t>
      </w:r>
      <w:r w:rsidRPr="002F604B">
        <w:rPr>
          <w:b/>
          <w:lang w:val="ro-RO"/>
        </w:rPr>
        <w:t>afecţiuni cardiace</w:t>
      </w:r>
    </w:p>
    <w:p w:rsidR="00A2096F" w:rsidRPr="002F604B" w:rsidRDefault="00A2096F" w:rsidP="00A2096F">
      <w:pPr>
        <w:pStyle w:val="EMEABodyTextIndent"/>
        <w:tabs>
          <w:tab w:val="num" w:pos="567"/>
        </w:tabs>
        <w:rPr>
          <w:lang w:val="ro-RO"/>
        </w:rPr>
      </w:pPr>
      <w:r w:rsidRPr="002F604B">
        <w:rPr>
          <w:lang w:val="ro-RO"/>
        </w:rPr>
        <w:t xml:space="preserve">dacă vi se administrează Aprovel pentru </w:t>
      </w:r>
      <w:r w:rsidRPr="002F604B">
        <w:rPr>
          <w:b/>
          <w:lang w:val="ro-RO"/>
        </w:rPr>
        <w:t>tratamentul bolii de rinichi de natură diabetică</w:t>
      </w:r>
      <w:r w:rsidRPr="002F604B">
        <w:rPr>
          <w:lang w:val="ro-RO"/>
        </w:rPr>
        <w:t xml:space="preserve">. În acest caz, medicul dumneavoastră poate să vă facă periodic analize de </w:t>
      </w:r>
      <w:r w:rsidRPr="002F604B">
        <w:rPr>
          <w:bCs/>
          <w:lang w:val="ro-RO"/>
        </w:rPr>
        <w:t>sânge</w:t>
      </w:r>
      <w:r w:rsidRPr="002F604B">
        <w:rPr>
          <w:lang w:val="ro-RO"/>
        </w:rPr>
        <w:t xml:space="preserve">, în special pentru a determina concentraţiile potasiului din </w:t>
      </w:r>
      <w:r w:rsidRPr="002F604B">
        <w:rPr>
          <w:bCs/>
          <w:lang w:val="ro-RO"/>
        </w:rPr>
        <w:t>sânge</w:t>
      </w:r>
      <w:r w:rsidRPr="002F604B">
        <w:rPr>
          <w:lang w:val="ro-RO"/>
        </w:rPr>
        <w:t xml:space="preserve"> în cazul funcţionării anormale a rinichilor.</w:t>
      </w:r>
    </w:p>
    <w:p w:rsidR="00A86519" w:rsidRDefault="00A86519" w:rsidP="00A2096F">
      <w:pPr>
        <w:pStyle w:val="EMEABodyTextIndent"/>
        <w:tabs>
          <w:tab w:val="num" w:pos="567"/>
        </w:tabs>
        <w:rPr>
          <w:lang w:val="ro-RO"/>
        </w:rPr>
      </w:pPr>
      <w:r>
        <w:rPr>
          <w:lang w:val="ro-RO"/>
        </w:rPr>
        <w:t xml:space="preserve">dacă apar </w:t>
      </w:r>
      <w:r w:rsidRPr="00AB3554">
        <w:rPr>
          <w:b/>
          <w:bCs/>
          <w:lang w:val="ro-RO"/>
        </w:rPr>
        <w:t>valori mici ale zahărului în sânge</w:t>
      </w:r>
      <w:r>
        <w:rPr>
          <w:lang w:val="ro-RO"/>
        </w:rPr>
        <w:t xml:space="preserve"> (simptomele pot include transpirații, slăbiciune, foame, amețeli, tremurături, dureri de cap, valuri de căldură cu înroșirea feței sau paloare, senzații de amorțeală, bătăi </w:t>
      </w:r>
      <w:r w:rsidRPr="00AB3554">
        <w:rPr>
          <w:lang w:val="ro-RO"/>
        </w:rPr>
        <w:t>puternice, rapide</w:t>
      </w:r>
      <w:r>
        <w:rPr>
          <w:lang w:val="ro-RO"/>
        </w:rPr>
        <w:t xml:space="preserve"> ale inimii), în special dacă sunteți tratat pentru diabet zaharat.</w:t>
      </w:r>
    </w:p>
    <w:p w:rsidR="00A2096F" w:rsidRPr="002F604B" w:rsidRDefault="00A2096F" w:rsidP="00A2096F">
      <w:pPr>
        <w:pStyle w:val="EMEABodyTextIndent"/>
        <w:tabs>
          <w:tab w:val="num" w:pos="567"/>
        </w:tabs>
        <w:rPr>
          <w:lang w:val="ro-RO"/>
        </w:rPr>
      </w:pPr>
      <w:r w:rsidRPr="002F604B">
        <w:rPr>
          <w:lang w:val="ro-RO"/>
        </w:rPr>
        <w:t>dacă</w:t>
      </w:r>
      <w:r w:rsidRPr="002F604B">
        <w:rPr>
          <w:b/>
          <w:lang w:val="ro-RO"/>
        </w:rPr>
        <w:t xml:space="preserve"> urmează să fiţi supus unei operaţii</w:t>
      </w:r>
      <w:r w:rsidRPr="002F604B">
        <w:rPr>
          <w:lang w:val="ro-RO"/>
        </w:rPr>
        <w:t xml:space="preserve"> (intervenţii chirurgicale) sau </w:t>
      </w:r>
      <w:r w:rsidRPr="002F604B">
        <w:rPr>
          <w:b/>
          <w:lang w:val="ro-RO"/>
        </w:rPr>
        <w:t>să vi se administreze</w:t>
      </w:r>
      <w:r w:rsidRPr="002F604B">
        <w:rPr>
          <w:lang w:val="ro-RO"/>
        </w:rPr>
        <w:t xml:space="preserve"> </w:t>
      </w:r>
      <w:r w:rsidRPr="002F604B">
        <w:rPr>
          <w:b/>
          <w:lang w:val="ro-RO"/>
        </w:rPr>
        <w:t>anestezice</w:t>
      </w:r>
    </w:p>
    <w:p w:rsidR="002C2EFB" w:rsidRDefault="002C2EFB" w:rsidP="00BB46B7">
      <w:pPr>
        <w:pStyle w:val="EMEABodyTextIndent"/>
        <w:rPr>
          <w:lang w:val="ro-RO"/>
        </w:rPr>
      </w:pPr>
      <w:r w:rsidRPr="002F604B">
        <w:rPr>
          <w:lang w:val="ro-RO"/>
        </w:rPr>
        <w:t>dacă luaţi</w:t>
      </w:r>
      <w:r w:rsidR="00BB46B7" w:rsidRPr="00BB46B7">
        <w:t xml:space="preserve"> </w:t>
      </w:r>
      <w:r w:rsidR="00BB46B7" w:rsidRPr="00BB46B7">
        <w:rPr>
          <w:lang w:val="ro-RO"/>
        </w:rPr>
        <w:t>oricare dintre următoarele medicamente utilizate pentru tratarea tensiunii arteriale mari:</w:t>
      </w:r>
    </w:p>
    <w:p w:rsidR="00BB46B7" w:rsidRDefault="00D634DF" w:rsidP="00FD3FA4">
      <w:pPr>
        <w:pStyle w:val="EMEABodyText"/>
        <w:numPr>
          <w:ilvl w:val="0"/>
          <w:numId w:val="18"/>
        </w:numPr>
        <w:ind w:left="1134" w:hanging="283"/>
        <w:rPr>
          <w:lang w:val="ro-RO"/>
        </w:rPr>
      </w:pPr>
      <w:r w:rsidRPr="00D634DF">
        <w:rPr>
          <w:lang w:val="ro-RO"/>
        </w:rPr>
        <w:t xml:space="preserve">un inhibitor </w:t>
      </w:r>
      <w:r w:rsidR="004C2737">
        <w:rPr>
          <w:lang w:val="ro-RO"/>
        </w:rPr>
        <w:t xml:space="preserve">al </w:t>
      </w:r>
      <w:r w:rsidRPr="00D634DF">
        <w:rPr>
          <w:lang w:val="ro-RO"/>
        </w:rPr>
        <w:t>ECA (de exemplu, enalapril, lisinopril, ramipril), mai ales dacă aveţi probleme ale rinichilor asociate diabetului zaharat.</w:t>
      </w:r>
    </w:p>
    <w:p w:rsidR="00D634DF" w:rsidRPr="00D634DF" w:rsidRDefault="00D634DF" w:rsidP="00FD3FA4">
      <w:pPr>
        <w:pStyle w:val="EMEABodyText"/>
        <w:numPr>
          <w:ilvl w:val="0"/>
          <w:numId w:val="18"/>
        </w:numPr>
        <w:ind w:left="1134" w:hanging="283"/>
        <w:rPr>
          <w:lang w:val="ro-RO"/>
        </w:rPr>
      </w:pPr>
      <w:r>
        <w:rPr>
          <w:lang w:val="ro-RO"/>
        </w:rPr>
        <w:t>a</w:t>
      </w:r>
      <w:r w:rsidRPr="00D634DF">
        <w:rPr>
          <w:lang w:val="ro-RO"/>
        </w:rPr>
        <w:t>liskiren</w:t>
      </w:r>
      <w:r>
        <w:rPr>
          <w:lang w:val="ro-RO"/>
        </w:rPr>
        <w:t>.</w:t>
      </w:r>
    </w:p>
    <w:p w:rsidR="009145F1" w:rsidRDefault="009145F1" w:rsidP="00A2096F">
      <w:pPr>
        <w:pStyle w:val="EMEABodyText"/>
        <w:rPr>
          <w:lang w:val="ro-RO"/>
        </w:rPr>
      </w:pPr>
    </w:p>
    <w:p w:rsidR="002C2EFB" w:rsidRDefault="00693E40" w:rsidP="00A2096F">
      <w:pPr>
        <w:pStyle w:val="EMEABodyText"/>
        <w:rPr>
          <w:lang w:val="ro-RO"/>
        </w:rPr>
      </w:pPr>
      <w:r w:rsidRPr="00693E40">
        <w:rPr>
          <w:lang w:val="ro-RO"/>
        </w:rPr>
        <w:t>Este posibil ca medicul dumneavoastră să vă verifice funcţia rinichilor, tensiunea arterială şi valorile electroliţilor (de exemplu, potasiu) din sânge, la intervale regulate de timp.</w:t>
      </w:r>
    </w:p>
    <w:p w:rsidR="00693E40" w:rsidRDefault="00693E40" w:rsidP="00A2096F">
      <w:pPr>
        <w:pStyle w:val="EMEABodyText"/>
        <w:rPr>
          <w:lang w:val="ro-RO"/>
        </w:rPr>
      </w:pPr>
    </w:p>
    <w:p w:rsidR="00693E40" w:rsidRDefault="00693E40" w:rsidP="00A2096F">
      <w:pPr>
        <w:pStyle w:val="EMEABodyText"/>
        <w:rPr>
          <w:lang w:val="ro-RO"/>
        </w:rPr>
      </w:pPr>
      <w:r w:rsidRPr="00693E40">
        <w:rPr>
          <w:lang w:val="ro-RO"/>
        </w:rPr>
        <w:t>Vezi şi informaţ</w:t>
      </w:r>
      <w:r>
        <w:rPr>
          <w:lang w:val="ro-RO"/>
        </w:rPr>
        <w:t>iile de la punctul „Nu luaţi Aprovel”.</w:t>
      </w:r>
    </w:p>
    <w:p w:rsidR="00D634DF" w:rsidRPr="002F604B" w:rsidRDefault="00D634DF" w:rsidP="00A2096F">
      <w:pPr>
        <w:pStyle w:val="EMEABodyText"/>
        <w:rPr>
          <w:lang w:val="ro-RO"/>
        </w:rPr>
      </w:pPr>
    </w:p>
    <w:p w:rsidR="00A2096F" w:rsidRPr="002F604B" w:rsidRDefault="00A2096F" w:rsidP="00A2096F">
      <w:pPr>
        <w:pStyle w:val="EMEABodyText"/>
        <w:rPr>
          <w:lang w:val="ro-RO"/>
        </w:rPr>
      </w:pPr>
      <w:r w:rsidRPr="002F604B">
        <w:rPr>
          <w:lang w:val="ro-RO"/>
        </w:rPr>
        <w:t>Trebuie să spuneţi medicului dumneavoastră dacă credeţi că sunteţi (</w:t>
      </w:r>
      <w:r w:rsidRPr="002F604B">
        <w:rPr>
          <w:u w:val="single"/>
          <w:lang w:val="ro-RO"/>
        </w:rPr>
        <w:t>sau aţi putea rămâne</w:t>
      </w:r>
      <w:r w:rsidRPr="002F604B">
        <w:rPr>
          <w:lang w:val="ro-RO"/>
        </w:rPr>
        <w:t xml:space="preserve">) gravidă. Aprovel nu este recomandat la începutul sarcinii şi nu trebuie luat dacă sunteţi gravidă în 3 luni </w:t>
      </w:r>
      <w:r w:rsidR="00736FD9">
        <w:rPr>
          <w:lang w:val="ro-RO"/>
        </w:rPr>
        <w:t xml:space="preserve">împlinite </w:t>
      </w:r>
      <w:r w:rsidRPr="002F604B">
        <w:rPr>
          <w:lang w:val="ro-RO"/>
        </w:rPr>
        <w:t xml:space="preserve">sau mai mult, deoarece poate determina leziuni grave la făt dacă este utilizat în această fază (vezi </w:t>
      </w:r>
      <w:r w:rsidR="00601F3D" w:rsidRPr="002F604B">
        <w:rPr>
          <w:lang w:val="ro-RO"/>
        </w:rPr>
        <w:t>punctul</w:t>
      </w:r>
      <w:r w:rsidR="00E17374" w:rsidRPr="002F604B">
        <w:rPr>
          <w:lang w:val="ro-RO"/>
        </w:rPr>
        <w:t xml:space="preserve"> </w:t>
      </w:r>
      <w:r w:rsidRPr="002F604B">
        <w:rPr>
          <w:lang w:val="ro-RO"/>
        </w:rPr>
        <w:t>privind sarcina).</w:t>
      </w:r>
    </w:p>
    <w:p w:rsidR="00A2096F" w:rsidRPr="002F604B" w:rsidRDefault="00A2096F">
      <w:pPr>
        <w:pStyle w:val="EMEABodyText"/>
        <w:rPr>
          <w:szCs w:val="22"/>
          <w:lang w:val="ro-RO"/>
        </w:rPr>
      </w:pPr>
    </w:p>
    <w:p w:rsidR="00A2096F" w:rsidRPr="002F604B" w:rsidRDefault="002C2EFB" w:rsidP="00A2096F">
      <w:pPr>
        <w:pStyle w:val="EMEAHeading3"/>
        <w:rPr>
          <w:lang w:val="ro-RO"/>
        </w:rPr>
      </w:pPr>
      <w:r w:rsidRPr="002F604B">
        <w:rPr>
          <w:lang w:val="ro-RO"/>
        </w:rPr>
        <w:t>C</w:t>
      </w:r>
      <w:r w:rsidR="00A2096F" w:rsidRPr="002F604B">
        <w:rPr>
          <w:lang w:val="ro-RO"/>
        </w:rPr>
        <w:t>opii</w:t>
      </w:r>
      <w:r w:rsidRPr="002F604B">
        <w:rPr>
          <w:lang w:val="ro-RO"/>
        </w:rPr>
        <w:t xml:space="preserve"> şi adolescenţi</w:t>
      </w:r>
    </w:p>
    <w:p w:rsidR="00A2096F" w:rsidRPr="002F604B" w:rsidRDefault="00A2096F" w:rsidP="00A2096F">
      <w:pPr>
        <w:pStyle w:val="EMEAHeading3"/>
        <w:rPr>
          <w:b w:val="0"/>
          <w:bCs/>
          <w:lang w:val="ro-RO"/>
        </w:rPr>
      </w:pPr>
      <w:r w:rsidRPr="002F604B">
        <w:rPr>
          <w:b w:val="0"/>
          <w:bCs/>
          <w:lang w:val="ro-RO"/>
        </w:rPr>
        <w:t>Acest medicament nu trebuie utilizat la copii şi adolescenţi</w:t>
      </w:r>
      <w:r w:rsidR="009C10D0" w:rsidRPr="002F604B">
        <w:rPr>
          <w:b w:val="0"/>
          <w:bCs/>
          <w:lang w:val="ro-RO"/>
        </w:rPr>
        <w:t>,</w:t>
      </w:r>
      <w:r w:rsidRPr="002F604B">
        <w:rPr>
          <w:b w:val="0"/>
          <w:bCs/>
          <w:lang w:val="ro-RO"/>
        </w:rPr>
        <w:t xml:space="preserve"> deoarece siguranţa şi eficacitatea nu au fost încă pe deplin stabilite.</w:t>
      </w:r>
    </w:p>
    <w:p w:rsidR="00A2096F" w:rsidRPr="002F604B" w:rsidRDefault="00A2096F" w:rsidP="00A2096F">
      <w:pPr>
        <w:pStyle w:val="EMEAHeading3"/>
        <w:rPr>
          <w:b w:val="0"/>
          <w:bCs/>
          <w:lang w:val="ro-RO"/>
        </w:rPr>
      </w:pPr>
    </w:p>
    <w:p w:rsidR="00A2096F" w:rsidRPr="002F604B" w:rsidRDefault="009C10D0" w:rsidP="00A2096F">
      <w:pPr>
        <w:pStyle w:val="EMEAHeading3"/>
        <w:rPr>
          <w:lang w:val="ro-RO"/>
        </w:rPr>
      </w:pPr>
      <w:r w:rsidRPr="002F604B">
        <w:rPr>
          <w:lang w:val="ro-RO"/>
        </w:rPr>
        <w:t>Aprovel împreună cu alte</w:t>
      </w:r>
      <w:r w:rsidR="00A2096F" w:rsidRPr="002F604B">
        <w:rPr>
          <w:lang w:val="ro-RO"/>
        </w:rPr>
        <w:t xml:space="preserve"> medicamente</w:t>
      </w:r>
    </w:p>
    <w:p w:rsidR="00A2096F" w:rsidRPr="002F604B" w:rsidRDefault="009C10D0" w:rsidP="00A2096F">
      <w:pPr>
        <w:pStyle w:val="EMEABodyText"/>
        <w:rPr>
          <w:lang w:val="ro-RO"/>
        </w:rPr>
      </w:pPr>
      <w:r w:rsidRPr="002F604B">
        <w:rPr>
          <w:lang w:val="ro-RO"/>
        </w:rPr>
        <w:t>S</w:t>
      </w:r>
      <w:r w:rsidR="00A2096F" w:rsidRPr="002F604B">
        <w:rPr>
          <w:lang w:val="ro-RO"/>
        </w:rPr>
        <w:t>puneţi medicului dumneavoastră sau farmacistului dacă luaţi</w:t>
      </w:r>
      <w:r w:rsidRPr="002F604B">
        <w:rPr>
          <w:lang w:val="ro-RO"/>
        </w:rPr>
        <w:t>,</w:t>
      </w:r>
      <w:r w:rsidR="00A2096F" w:rsidRPr="002F604B">
        <w:rPr>
          <w:lang w:val="ro-RO"/>
        </w:rPr>
        <w:t xml:space="preserve"> aţi luat recent </w:t>
      </w:r>
      <w:r w:rsidRPr="002F604B">
        <w:rPr>
          <w:lang w:val="ro-RO"/>
        </w:rPr>
        <w:t xml:space="preserve">sau s-ar putea să luaţi </w:t>
      </w:r>
      <w:r w:rsidR="00A2096F" w:rsidRPr="002F604B">
        <w:rPr>
          <w:lang w:val="ro-RO"/>
        </w:rPr>
        <w:t>orice alte medicamente.</w:t>
      </w:r>
    </w:p>
    <w:p w:rsidR="00A2096F" w:rsidRPr="002F604B" w:rsidRDefault="00A2096F" w:rsidP="00A2096F">
      <w:pPr>
        <w:pStyle w:val="EMEABodyText"/>
        <w:rPr>
          <w:lang w:val="ro-RO"/>
        </w:rPr>
      </w:pPr>
    </w:p>
    <w:p w:rsidR="00A2096F" w:rsidRDefault="00BF0213" w:rsidP="00A2096F">
      <w:pPr>
        <w:pStyle w:val="EMEABodyText"/>
        <w:rPr>
          <w:bCs/>
          <w:lang w:val="ro-RO"/>
        </w:rPr>
      </w:pPr>
      <w:r w:rsidRPr="00BF0213">
        <w:rPr>
          <w:bCs/>
          <w:lang w:val="ro-RO"/>
        </w:rPr>
        <w:t xml:space="preserve">Este posibil </w:t>
      </w:r>
      <w:r w:rsidR="009C10D0" w:rsidRPr="002F604B">
        <w:rPr>
          <w:bCs/>
          <w:lang w:val="ro-RO"/>
        </w:rPr>
        <w:t xml:space="preserve">ca medicul dumneavoastră </w:t>
      </w:r>
      <w:r w:rsidRPr="00BF0213">
        <w:rPr>
          <w:bCs/>
          <w:lang w:val="ro-RO"/>
        </w:rPr>
        <w:t xml:space="preserve">să trebuiască </w:t>
      </w:r>
      <w:r w:rsidR="009C10D0" w:rsidRPr="002F604B">
        <w:rPr>
          <w:bCs/>
          <w:lang w:val="ro-RO"/>
        </w:rPr>
        <w:t>să vă modifice doza şi/sau să ia alte măsuri de precauţie</w:t>
      </w:r>
      <w:r w:rsidRPr="00BF0213">
        <w:rPr>
          <w:bCs/>
          <w:lang w:val="ro-RO"/>
        </w:rPr>
        <w:t>:</w:t>
      </w:r>
    </w:p>
    <w:p w:rsidR="00A73E10" w:rsidRPr="002F604B" w:rsidRDefault="00641F39" w:rsidP="00A2096F">
      <w:pPr>
        <w:pStyle w:val="EMEABodyText"/>
        <w:rPr>
          <w:bCs/>
          <w:lang w:val="ro-RO"/>
        </w:rPr>
      </w:pPr>
      <w:r w:rsidRPr="00641F39">
        <w:rPr>
          <w:bCs/>
          <w:lang w:val="ro-RO"/>
        </w:rPr>
        <w:t xml:space="preserve">Dacă luaţi </w:t>
      </w:r>
      <w:r w:rsidR="00AB50F4" w:rsidRPr="00D634DF">
        <w:rPr>
          <w:lang w:val="ro-RO"/>
        </w:rPr>
        <w:t xml:space="preserve">un inhibitor </w:t>
      </w:r>
      <w:r w:rsidR="00AB50F4">
        <w:rPr>
          <w:lang w:val="ro-RO"/>
        </w:rPr>
        <w:t xml:space="preserve">al </w:t>
      </w:r>
      <w:r w:rsidR="00AB50F4" w:rsidRPr="00D634DF">
        <w:rPr>
          <w:lang w:val="ro-RO"/>
        </w:rPr>
        <w:t xml:space="preserve">ECA </w:t>
      </w:r>
      <w:r w:rsidRPr="00641F39">
        <w:rPr>
          <w:bCs/>
          <w:lang w:val="ro-RO"/>
        </w:rPr>
        <w:t>s</w:t>
      </w:r>
      <w:r>
        <w:rPr>
          <w:bCs/>
          <w:lang w:val="ro-RO"/>
        </w:rPr>
        <w:t xml:space="preserve">au aliskiren (vezi </w:t>
      </w:r>
      <w:r w:rsidR="00AB50F4" w:rsidRPr="00AB50F4">
        <w:rPr>
          <w:bCs/>
          <w:lang w:val="ro-RO"/>
        </w:rPr>
        <w:t xml:space="preserve">şi informaţiile de la punctele </w:t>
      </w:r>
      <w:r>
        <w:rPr>
          <w:bCs/>
          <w:lang w:val="ro-RO"/>
        </w:rPr>
        <w:t xml:space="preserve">„Nu </w:t>
      </w:r>
      <w:r w:rsidRPr="00641F39">
        <w:rPr>
          <w:bCs/>
          <w:lang w:val="ro-RO"/>
        </w:rPr>
        <w:t>luaţi</w:t>
      </w:r>
      <w:r>
        <w:rPr>
          <w:bCs/>
          <w:lang w:val="ro-RO"/>
        </w:rPr>
        <w:t xml:space="preserve"> Aprovel</w:t>
      </w:r>
      <w:r w:rsidRPr="00641F39">
        <w:rPr>
          <w:bCs/>
          <w:lang w:val="ro-RO"/>
        </w:rPr>
        <w:t>” şi „Atenţionări şi precauţii”).</w:t>
      </w:r>
    </w:p>
    <w:p w:rsidR="00BF0213" w:rsidRPr="002F604B" w:rsidRDefault="00BF0213" w:rsidP="00A2096F">
      <w:pPr>
        <w:pStyle w:val="EMEABodyText"/>
        <w:rPr>
          <w:bCs/>
          <w:lang w:val="ro-RO"/>
        </w:rPr>
      </w:pPr>
    </w:p>
    <w:p w:rsidR="00A2096F" w:rsidRPr="002F604B" w:rsidRDefault="00A2096F" w:rsidP="00A2096F">
      <w:pPr>
        <w:pStyle w:val="EMEABodyText"/>
        <w:rPr>
          <w:b/>
          <w:bCs/>
          <w:lang w:val="ro-RO"/>
        </w:rPr>
      </w:pPr>
      <w:r w:rsidRPr="002F604B">
        <w:rPr>
          <w:b/>
          <w:bCs/>
          <w:lang w:val="ro-RO"/>
        </w:rPr>
        <w:t>Este posibil să fie necesar să efectuaţi analize de sânge dacă luaţi:</w:t>
      </w:r>
    </w:p>
    <w:p w:rsidR="00A2096F" w:rsidRPr="002F604B" w:rsidRDefault="00A2096F" w:rsidP="00A2096F">
      <w:pPr>
        <w:pStyle w:val="EMEABodyTextIndent"/>
        <w:tabs>
          <w:tab w:val="num" w:pos="567"/>
        </w:tabs>
        <w:rPr>
          <w:lang w:val="ro-RO"/>
        </w:rPr>
      </w:pPr>
      <w:r w:rsidRPr="002F604B">
        <w:rPr>
          <w:lang w:val="ro-RO"/>
        </w:rPr>
        <w:t>suplimente de potasiu</w:t>
      </w:r>
    </w:p>
    <w:p w:rsidR="00A2096F" w:rsidRPr="002F604B" w:rsidRDefault="00A2096F" w:rsidP="00A2096F">
      <w:pPr>
        <w:pStyle w:val="EMEABodyTextIndent"/>
        <w:tabs>
          <w:tab w:val="num" w:pos="567"/>
        </w:tabs>
        <w:rPr>
          <w:lang w:val="ro-RO"/>
        </w:rPr>
      </w:pPr>
      <w:r w:rsidRPr="002F604B">
        <w:rPr>
          <w:lang w:val="ro-RO"/>
        </w:rPr>
        <w:t>sare dietetică care conţine potasiu</w:t>
      </w:r>
    </w:p>
    <w:p w:rsidR="00A2096F" w:rsidRPr="002F604B" w:rsidRDefault="00A2096F" w:rsidP="00A2096F">
      <w:pPr>
        <w:pStyle w:val="EMEABodyTextIndent"/>
        <w:tabs>
          <w:tab w:val="num" w:pos="567"/>
        </w:tabs>
        <w:rPr>
          <w:lang w:val="ro-RO"/>
        </w:rPr>
      </w:pPr>
      <w:r w:rsidRPr="002F604B">
        <w:rPr>
          <w:lang w:val="ro-RO"/>
        </w:rPr>
        <w:t>medicamente care economisesc potasiu (cum sunt anumite diuretice)</w:t>
      </w:r>
    </w:p>
    <w:p w:rsidR="00A2096F" w:rsidRPr="002F604B" w:rsidRDefault="00A2096F" w:rsidP="00A2096F">
      <w:pPr>
        <w:pStyle w:val="EMEABodyTextIndent"/>
        <w:tabs>
          <w:tab w:val="num" w:pos="567"/>
        </w:tabs>
        <w:rPr>
          <w:lang w:val="ro-RO"/>
        </w:rPr>
      </w:pPr>
      <w:r w:rsidRPr="002F604B">
        <w:rPr>
          <w:lang w:val="ro-RO"/>
        </w:rPr>
        <w:t>medicamente care conţin litiu</w:t>
      </w:r>
    </w:p>
    <w:p w:rsidR="00A86519" w:rsidRPr="002F604B" w:rsidRDefault="00A86519" w:rsidP="00A86519">
      <w:pPr>
        <w:pStyle w:val="EMEABodyTextIndent"/>
        <w:tabs>
          <w:tab w:val="num" w:pos="567"/>
        </w:tabs>
        <w:rPr>
          <w:lang w:val="ro-RO"/>
        </w:rPr>
      </w:pPr>
      <w:r>
        <w:rPr>
          <w:lang w:val="ro-RO"/>
        </w:rPr>
        <w:t>repaglinidă (medicament utilizat pentru scăderea valorilor zahărului în sânge)</w:t>
      </w:r>
    </w:p>
    <w:p w:rsidR="00A86519" w:rsidRPr="002F604B" w:rsidRDefault="00A86519" w:rsidP="00A2096F">
      <w:pPr>
        <w:pStyle w:val="EMEABodyText"/>
        <w:rPr>
          <w:lang w:val="ro-RO"/>
        </w:rPr>
      </w:pPr>
    </w:p>
    <w:p w:rsidR="00A2096F" w:rsidRPr="002F604B" w:rsidRDefault="00A2096F" w:rsidP="00A2096F">
      <w:pPr>
        <w:pStyle w:val="EMEABodyText"/>
        <w:rPr>
          <w:bCs/>
          <w:lang w:val="ro-RO"/>
        </w:rPr>
      </w:pPr>
      <w:r w:rsidRPr="002F604B">
        <w:rPr>
          <w:bCs/>
          <w:lang w:val="ro-RO"/>
        </w:rPr>
        <w:t>Dacă luaţi anumite medicamente pentru ameliorarea durerii, denumite medicamente antiinflamatoare nesteroidiene, efectul irbesartanului poate fi redus.</w:t>
      </w:r>
    </w:p>
    <w:p w:rsidR="00A2096F" w:rsidRPr="002F604B" w:rsidRDefault="00A2096F" w:rsidP="00A2096F">
      <w:pPr>
        <w:pStyle w:val="EMEABodyText"/>
        <w:rPr>
          <w:lang w:val="ro-RO"/>
        </w:rPr>
      </w:pPr>
    </w:p>
    <w:p w:rsidR="00A2096F" w:rsidRPr="002F604B" w:rsidRDefault="00A2096F" w:rsidP="00A2096F">
      <w:pPr>
        <w:pStyle w:val="EMEAHeading3"/>
        <w:rPr>
          <w:lang w:val="ro-RO"/>
        </w:rPr>
      </w:pPr>
      <w:r w:rsidRPr="002F604B">
        <w:rPr>
          <w:lang w:val="ro-RO"/>
        </w:rPr>
        <w:t>Aprovel împreună cu alimente şi băuturi</w:t>
      </w:r>
    </w:p>
    <w:p w:rsidR="00A2096F" w:rsidRPr="002F604B" w:rsidRDefault="00A2096F">
      <w:pPr>
        <w:pStyle w:val="EMEABodyText"/>
        <w:rPr>
          <w:szCs w:val="22"/>
          <w:lang w:val="ro-RO"/>
        </w:rPr>
      </w:pPr>
      <w:r w:rsidRPr="002F604B">
        <w:rPr>
          <w:szCs w:val="22"/>
          <w:lang w:val="ro-RO"/>
        </w:rPr>
        <w:t xml:space="preserve">Aprovel se </w:t>
      </w:r>
      <w:r w:rsidRPr="002F604B">
        <w:rPr>
          <w:lang w:val="ro-RO"/>
        </w:rPr>
        <w:t>poate</w:t>
      </w:r>
      <w:r w:rsidRPr="002F604B">
        <w:rPr>
          <w:szCs w:val="22"/>
          <w:lang w:val="ro-RO"/>
        </w:rPr>
        <w:t xml:space="preserve"> administra cu sau fără alimente.</w:t>
      </w:r>
    </w:p>
    <w:p w:rsidR="00A2096F" w:rsidRPr="002F604B" w:rsidRDefault="00A2096F">
      <w:pPr>
        <w:pStyle w:val="EMEABodyText"/>
        <w:rPr>
          <w:szCs w:val="22"/>
          <w:lang w:val="ro-RO"/>
        </w:rPr>
      </w:pPr>
    </w:p>
    <w:p w:rsidR="00A2096F" w:rsidRPr="002F604B" w:rsidRDefault="00A2096F" w:rsidP="00A2096F">
      <w:pPr>
        <w:pStyle w:val="EMEAHeading3"/>
        <w:rPr>
          <w:lang w:val="ro-RO"/>
        </w:rPr>
      </w:pPr>
      <w:r w:rsidRPr="002F604B">
        <w:rPr>
          <w:lang w:val="ro-RO"/>
        </w:rPr>
        <w:t>Sarcina şi alăptarea</w:t>
      </w:r>
    </w:p>
    <w:p w:rsidR="00A2096F" w:rsidRPr="002F604B" w:rsidRDefault="00A2096F" w:rsidP="00A2096F">
      <w:pPr>
        <w:pStyle w:val="EMEAHeading2"/>
        <w:rPr>
          <w:lang w:val="ro-RO"/>
        </w:rPr>
      </w:pPr>
      <w:r w:rsidRPr="002F604B">
        <w:rPr>
          <w:lang w:val="ro-RO"/>
        </w:rPr>
        <w:t>Sarcina</w:t>
      </w:r>
    </w:p>
    <w:p w:rsidR="00A2096F" w:rsidRPr="002F604B" w:rsidRDefault="00A2096F" w:rsidP="00A2096F">
      <w:pPr>
        <w:pStyle w:val="EMEABodyText"/>
        <w:rPr>
          <w:szCs w:val="22"/>
          <w:lang w:val="ro-RO"/>
        </w:rPr>
      </w:pPr>
      <w:r w:rsidRPr="002F604B">
        <w:rPr>
          <w:lang w:val="ro-RO"/>
        </w:rPr>
        <w:t>Trebuie să spuneţi medicului dumneavoastră dacă sunteţi (</w:t>
      </w:r>
      <w:r w:rsidRPr="002F604B">
        <w:rPr>
          <w:u w:val="single"/>
          <w:lang w:val="ro-RO"/>
        </w:rPr>
        <w:t>sau aţi putea rămâne</w:t>
      </w:r>
      <w:r w:rsidRPr="002F604B">
        <w:rPr>
          <w:lang w:val="ro-RO"/>
        </w:rPr>
        <w:t xml:space="preserve">) gravidă; </w:t>
      </w:r>
      <w:r w:rsidRPr="002F604B">
        <w:rPr>
          <w:szCs w:val="22"/>
          <w:lang w:val="ro-RO"/>
        </w:rPr>
        <w:t>medicul dumneavoastră vă va sfătui</w:t>
      </w:r>
      <w:r w:rsidR="009C10D0" w:rsidRPr="002F604B">
        <w:rPr>
          <w:szCs w:val="22"/>
          <w:lang w:val="ro-RO"/>
        </w:rPr>
        <w:t>,</w:t>
      </w:r>
      <w:r w:rsidRPr="002F604B">
        <w:rPr>
          <w:szCs w:val="22"/>
          <w:lang w:val="ro-RO"/>
        </w:rPr>
        <w:t xml:space="preserve"> în mod normal</w:t>
      </w:r>
      <w:r w:rsidR="009C10D0" w:rsidRPr="002F604B">
        <w:rPr>
          <w:szCs w:val="22"/>
          <w:lang w:val="ro-RO"/>
        </w:rPr>
        <w:t>,</w:t>
      </w:r>
      <w:r w:rsidRPr="002F604B">
        <w:rPr>
          <w:szCs w:val="22"/>
          <w:lang w:val="ro-RO"/>
        </w:rPr>
        <w:t xml:space="preserve"> să </w:t>
      </w:r>
      <w:r w:rsidR="009C10D0" w:rsidRPr="002F604B">
        <w:rPr>
          <w:szCs w:val="22"/>
          <w:lang w:val="ro-RO"/>
        </w:rPr>
        <w:t xml:space="preserve">opriţi </w:t>
      </w:r>
      <w:r w:rsidRPr="002F604B">
        <w:rPr>
          <w:szCs w:val="22"/>
          <w:lang w:val="ro-RO"/>
        </w:rPr>
        <w:t xml:space="preserve">tratamentul cu Aprovel înainte de a rămâne gravidă sau de îndată ce aflaţi că sunteţi gravidă şi vă va sfătui să luaţi un alt medicament în locul Aprovel. </w:t>
      </w:r>
      <w:r w:rsidRPr="002F604B">
        <w:rPr>
          <w:lang w:val="ro-RO"/>
        </w:rPr>
        <w:t>Aprovel</w:t>
      </w:r>
      <w:r w:rsidRPr="002F604B">
        <w:rPr>
          <w:szCs w:val="22"/>
          <w:lang w:val="ro-RO"/>
        </w:rPr>
        <w:t xml:space="preserve"> nu este recomandat la începutul sarcinii şi nu trebuie luat dacă sunteţi gravidă în 3</w:t>
      </w:r>
      <w:r w:rsidR="001E3ED4" w:rsidRPr="002F604B">
        <w:rPr>
          <w:szCs w:val="22"/>
          <w:lang w:val="ro-RO"/>
        </w:rPr>
        <w:t> </w:t>
      </w:r>
      <w:r w:rsidRPr="002F604B">
        <w:rPr>
          <w:szCs w:val="22"/>
          <w:lang w:val="ro-RO"/>
        </w:rPr>
        <w:t xml:space="preserve">luni </w:t>
      </w:r>
      <w:r w:rsidR="00736FD9">
        <w:rPr>
          <w:szCs w:val="22"/>
          <w:lang w:val="ro-RO"/>
        </w:rPr>
        <w:t xml:space="preserve">împlinite </w:t>
      </w:r>
      <w:r w:rsidRPr="002F604B">
        <w:rPr>
          <w:szCs w:val="22"/>
          <w:lang w:val="ro-RO"/>
        </w:rPr>
        <w:t>sau mai mult, deoarece poate determina leziuni grave la făt, dacă este folosit după a treia lună de sarcină.</w:t>
      </w:r>
    </w:p>
    <w:p w:rsidR="00A2096F" w:rsidRPr="002F604B" w:rsidRDefault="00A2096F" w:rsidP="00A2096F">
      <w:pPr>
        <w:pStyle w:val="EMEABodyText"/>
        <w:rPr>
          <w:szCs w:val="22"/>
          <w:lang w:val="ro-RO"/>
        </w:rPr>
      </w:pPr>
    </w:p>
    <w:p w:rsidR="00A2096F" w:rsidRPr="002F604B" w:rsidRDefault="00A2096F" w:rsidP="00A2096F">
      <w:pPr>
        <w:pStyle w:val="EMEAHeading2"/>
        <w:rPr>
          <w:lang w:val="ro-RO"/>
        </w:rPr>
      </w:pPr>
      <w:r w:rsidRPr="002F604B">
        <w:rPr>
          <w:lang w:val="ro-RO"/>
        </w:rPr>
        <w:t>Alăptarea</w:t>
      </w:r>
    </w:p>
    <w:p w:rsidR="00A2096F" w:rsidRPr="002F604B" w:rsidRDefault="00A2096F" w:rsidP="00A2096F">
      <w:pPr>
        <w:pStyle w:val="EMEABodyText"/>
        <w:rPr>
          <w:szCs w:val="22"/>
          <w:lang w:val="ro-RO"/>
        </w:rPr>
      </w:pPr>
      <w:r w:rsidRPr="002F604B">
        <w:rPr>
          <w:lang w:val="ro-RO"/>
        </w:rPr>
        <w:t>Spuneţi medicului dumneavoastră dacă alăptaţi sau sunteţi pe cale să alăptaţi. Aprovel nu este recomandat pentru mamele care alăptează şi medicul dumneavoastră poate alege un alt tratament pentru dumneavoastră dacă doriţi să alăptaţi, în special în cazul copilului nou-născut sau a</w:t>
      </w:r>
      <w:r w:rsidR="009C10D0" w:rsidRPr="002F604B">
        <w:rPr>
          <w:lang w:val="ro-RO"/>
        </w:rPr>
        <w:t>l</w:t>
      </w:r>
      <w:r w:rsidRPr="002F604B">
        <w:rPr>
          <w:lang w:val="ro-RO"/>
        </w:rPr>
        <w:t xml:space="preserve"> celui născut prematur.</w:t>
      </w:r>
    </w:p>
    <w:p w:rsidR="00A2096F" w:rsidRPr="002F604B" w:rsidRDefault="00A2096F" w:rsidP="00A2096F">
      <w:pPr>
        <w:pStyle w:val="EMEABodyText"/>
        <w:rPr>
          <w:lang w:val="ro-RO"/>
        </w:rPr>
      </w:pPr>
    </w:p>
    <w:p w:rsidR="00A2096F" w:rsidRPr="002F604B" w:rsidRDefault="00A2096F" w:rsidP="00A2096F">
      <w:pPr>
        <w:pStyle w:val="EMEAHeading3"/>
        <w:rPr>
          <w:lang w:val="ro-RO"/>
        </w:rPr>
      </w:pPr>
      <w:r w:rsidRPr="002F604B">
        <w:rPr>
          <w:lang w:val="ro-RO"/>
        </w:rPr>
        <w:t>Conducerea vehiculelor şi folosirea utilajelor</w:t>
      </w:r>
    </w:p>
    <w:p w:rsidR="00A2096F" w:rsidRPr="002F604B" w:rsidRDefault="00A2096F" w:rsidP="002F604B">
      <w:pPr>
        <w:pStyle w:val="EMEABodyText"/>
        <w:rPr>
          <w:lang w:val="ro-RO"/>
        </w:rPr>
      </w:pPr>
      <w:r w:rsidRPr="002F604B">
        <w:rPr>
          <w:lang w:val="ro-RO"/>
        </w:rPr>
        <w:t>Este puţin probabil ca Aprovel să vă afecteze capacitatea de a conduce vehicule sau de a folosi utilaje. Cu toate acestea, în timpul tratamentului hipertensiunii arteriale pot să apară, ocazional, ameţeli sau oboseală. Dacă observaţi apariţia acestora, discutaţi cu medicul dumneavoastră înainte de a conduce vehicule sau de a folosi utilaje.</w:t>
      </w:r>
    </w:p>
    <w:p w:rsidR="00A2096F" w:rsidRPr="002F604B" w:rsidRDefault="00A2096F" w:rsidP="002F604B">
      <w:pPr>
        <w:pStyle w:val="EMEABodyText"/>
        <w:rPr>
          <w:lang w:val="ro-RO"/>
        </w:rPr>
      </w:pPr>
    </w:p>
    <w:p w:rsidR="00A2096F" w:rsidRPr="002F604B" w:rsidRDefault="00A2096F" w:rsidP="002F604B">
      <w:pPr>
        <w:pStyle w:val="EMEABodyText"/>
        <w:rPr>
          <w:szCs w:val="22"/>
          <w:lang w:val="ro-RO"/>
        </w:rPr>
      </w:pPr>
      <w:r w:rsidRPr="002F604B">
        <w:rPr>
          <w:b/>
          <w:szCs w:val="22"/>
          <w:lang w:val="ro-RO"/>
        </w:rPr>
        <w:t>Aprovel conţine lactoză</w:t>
      </w:r>
      <w:r w:rsidRPr="002F604B">
        <w:rPr>
          <w:szCs w:val="22"/>
          <w:lang w:val="ro-RO"/>
        </w:rPr>
        <w:t xml:space="preserve">. Dacă medicul dumneavoastră v-a </w:t>
      </w:r>
      <w:r w:rsidR="008207DB" w:rsidRPr="002F604B">
        <w:rPr>
          <w:szCs w:val="22"/>
          <w:lang w:val="ro-RO"/>
        </w:rPr>
        <w:t xml:space="preserve">atenţionat </w:t>
      </w:r>
      <w:r w:rsidRPr="002F604B">
        <w:rPr>
          <w:szCs w:val="22"/>
          <w:lang w:val="ro-RO"/>
        </w:rPr>
        <w:t xml:space="preserve">că aveţi intoleranţă la unele </w:t>
      </w:r>
      <w:r w:rsidR="00067557" w:rsidRPr="002F604B">
        <w:rPr>
          <w:szCs w:val="22"/>
          <w:lang w:val="ro-RO"/>
        </w:rPr>
        <w:t xml:space="preserve">categorii de glucide </w:t>
      </w:r>
      <w:r w:rsidRPr="002F604B">
        <w:rPr>
          <w:szCs w:val="22"/>
          <w:lang w:val="ro-RO"/>
        </w:rPr>
        <w:t xml:space="preserve">(de exemplu lactoză), </w:t>
      </w:r>
      <w:r w:rsidR="00067557" w:rsidRPr="002F604B">
        <w:rPr>
          <w:szCs w:val="22"/>
          <w:lang w:val="ro-RO"/>
        </w:rPr>
        <w:t>vă rugăm să-l întrebaţi</w:t>
      </w:r>
      <w:r w:rsidRPr="002F604B">
        <w:rPr>
          <w:szCs w:val="22"/>
          <w:lang w:val="ro-RO"/>
        </w:rPr>
        <w:t xml:space="preserve"> înainte de a lua acest medicament.</w:t>
      </w:r>
    </w:p>
    <w:p w:rsidR="00A2096F" w:rsidRDefault="00A2096F" w:rsidP="002F604B">
      <w:pPr>
        <w:pStyle w:val="EMEABodyText"/>
        <w:rPr>
          <w:szCs w:val="22"/>
          <w:lang w:val="ro-RO"/>
        </w:rPr>
      </w:pPr>
    </w:p>
    <w:p w:rsidR="00A86519" w:rsidRDefault="00A86519" w:rsidP="002F604B">
      <w:pPr>
        <w:pStyle w:val="EMEABodyText"/>
        <w:rPr>
          <w:szCs w:val="22"/>
          <w:lang w:val="ro-RO"/>
        </w:rPr>
      </w:pPr>
      <w:r w:rsidRPr="002F604B">
        <w:rPr>
          <w:b/>
          <w:szCs w:val="22"/>
          <w:lang w:val="ro-RO"/>
        </w:rPr>
        <w:t xml:space="preserve">Aprovel conţine </w:t>
      </w:r>
      <w:r>
        <w:rPr>
          <w:b/>
          <w:szCs w:val="22"/>
          <w:lang w:val="ro-RO"/>
        </w:rPr>
        <w:t>sodiu</w:t>
      </w:r>
      <w:r w:rsidRPr="002F604B">
        <w:rPr>
          <w:szCs w:val="22"/>
          <w:lang w:val="ro-RO"/>
        </w:rPr>
        <w:t xml:space="preserve">. </w:t>
      </w:r>
      <w:r w:rsidRPr="00A86519">
        <w:rPr>
          <w:szCs w:val="22"/>
          <w:lang w:val="ro-RO"/>
        </w:rPr>
        <w:t xml:space="preserve">Acest medicament conţine sodiu mai puţin de 1 mmol (23 mg) per </w:t>
      </w:r>
      <w:r>
        <w:rPr>
          <w:szCs w:val="22"/>
          <w:lang w:val="ro-RO"/>
        </w:rPr>
        <w:t>comprimat</w:t>
      </w:r>
      <w:r w:rsidRPr="00A86519">
        <w:rPr>
          <w:szCs w:val="22"/>
          <w:lang w:val="ro-RO"/>
        </w:rPr>
        <w:t>, adică practic „nu conţine sodiu”.</w:t>
      </w:r>
    </w:p>
    <w:p w:rsidR="00A86519" w:rsidRPr="002F604B" w:rsidRDefault="00A86519" w:rsidP="002F604B">
      <w:pPr>
        <w:pStyle w:val="EMEABodyText"/>
        <w:rPr>
          <w:szCs w:val="22"/>
          <w:lang w:val="ro-RO"/>
        </w:rPr>
      </w:pPr>
    </w:p>
    <w:p w:rsidR="00A2096F" w:rsidRPr="002F604B" w:rsidRDefault="00A2096F" w:rsidP="002F604B">
      <w:pPr>
        <w:pStyle w:val="EMEABodyText"/>
        <w:rPr>
          <w:szCs w:val="22"/>
          <w:lang w:val="ro-RO"/>
        </w:rPr>
      </w:pPr>
    </w:p>
    <w:p w:rsidR="00A2096F" w:rsidRPr="002F604B" w:rsidRDefault="00A2096F" w:rsidP="002F604B">
      <w:pPr>
        <w:pStyle w:val="EMEAHeading1"/>
        <w:rPr>
          <w:szCs w:val="22"/>
          <w:lang w:val="ro-RO"/>
        </w:rPr>
      </w:pPr>
      <w:r w:rsidRPr="002F604B">
        <w:rPr>
          <w:szCs w:val="22"/>
          <w:lang w:val="ro-RO"/>
        </w:rPr>
        <w:t>3.</w:t>
      </w:r>
      <w:r w:rsidRPr="002F604B">
        <w:rPr>
          <w:szCs w:val="22"/>
          <w:lang w:val="ro-RO"/>
        </w:rPr>
        <w:tab/>
      </w:r>
      <w:r w:rsidR="00067557" w:rsidRPr="002F604B">
        <w:rPr>
          <w:caps w:val="0"/>
          <w:szCs w:val="22"/>
          <w:lang w:val="ro-RO"/>
        </w:rPr>
        <w:t>Cum să luaţi Aprovel</w:t>
      </w:r>
    </w:p>
    <w:p w:rsidR="00A2096F" w:rsidRPr="002F604B" w:rsidRDefault="00A2096F" w:rsidP="002F604B">
      <w:pPr>
        <w:pStyle w:val="EMEAHeading1"/>
        <w:rPr>
          <w:lang w:val="ro-RO"/>
        </w:rPr>
      </w:pPr>
    </w:p>
    <w:p w:rsidR="00A2096F" w:rsidRPr="002F604B" w:rsidRDefault="00A2096F" w:rsidP="002F604B">
      <w:pPr>
        <w:pStyle w:val="EMEABodyText"/>
        <w:rPr>
          <w:lang w:val="ro-RO"/>
        </w:rPr>
      </w:pPr>
      <w:r w:rsidRPr="002F604B">
        <w:rPr>
          <w:lang w:val="ro-RO"/>
        </w:rPr>
        <w:t xml:space="preserve">Luaţi întotdeauna </w:t>
      </w:r>
      <w:r w:rsidR="008207DB" w:rsidRPr="002F604B">
        <w:rPr>
          <w:lang w:val="ro-RO"/>
        </w:rPr>
        <w:t xml:space="preserve">acest medicament </w:t>
      </w:r>
      <w:r w:rsidRPr="002F604B">
        <w:rPr>
          <w:lang w:val="ro-RO"/>
        </w:rPr>
        <w:t>exact aşa cum v-a spus medicul</w:t>
      </w:r>
      <w:r w:rsidR="00736FD9">
        <w:rPr>
          <w:lang w:val="ro-RO"/>
        </w:rPr>
        <w:t xml:space="preserve"> dumneavoastră</w:t>
      </w:r>
      <w:r w:rsidRPr="002F604B">
        <w:rPr>
          <w:lang w:val="ro-RO"/>
        </w:rPr>
        <w:t xml:space="preserve">. </w:t>
      </w:r>
      <w:r w:rsidR="008207DB" w:rsidRPr="002F604B">
        <w:rPr>
          <w:lang w:val="ro-RO"/>
        </w:rPr>
        <w:t>D</w:t>
      </w:r>
      <w:r w:rsidRPr="002F604B">
        <w:rPr>
          <w:lang w:val="ro-RO"/>
        </w:rPr>
        <w:t>iscutaţi cu medicul dumneavoastră sau cu farmacistul dacă nu sunteţi sigur.</w:t>
      </w:r>
    </w:p>
    <w:p w:rsidR="00A2096F" w:rsidRPr="002F604B" w:rsidRDefault="00A2096F" w:rsidP="002F604B">
      <w:pPr>
        <w:pStyle w:val="EMEABodyText"/>
        <w:rPr>
          <w:lang w:val="ro-RO"/>
        </w:rPr>
      </w:pPr>
    </w:p>
    <w:p w:rsidR="00A2096F" w:rsidRPr="002F604B" w:rsidRDefault="008207DB" w:rsidP="002F604B">
      <w:pPr>
        <w:pStyle w:val="EMEABodyText"/>
        <w:rPr>
          <w:b/>
          <w:lang w:val="ro-RO"/>
        </w:rPr>
      </w:pPr>
      <w:r w:rsidRPr="002F604B">
        <w:rPr>
          <w:b/>
          <w:lang w:val="ro-RO"/>
        </w:rPr>
        <w:t xml:space="preserve">Mod </w:t>
      </w:r>
      <w:r w:rsidR="00A2096F" w:rsidRPr="002F604B">
        <w:rPr>
          <w:b/>
          <w:lang w:val="ro-RO"/>
        </w:rPr>
        <w:t>de administrare</w:t>
      </w:r>
    </w:p>
    <w:p w:rsidR="00A2096F" w:rsidRPr="002F604B" w:rsidRDefault="00A2096F" w:rsidP="002F604B">
      <w:pPr>
        <w:pStyle w:val="EMEABodyText"/>
        <w:rPr>
          <w:lang w:val="ro-RO"/>
        </w:rPr>
      </w:pPr>
      <w:r w:rsidRPr="002F604B">
        <w:rPr>
          <w:lang w:val="ro-RO"/>
        </w:rPr>
        <w:t xml:space="preserve">Aprovel se administrează </w:t>
      </w:r>
      <w:r w:rsidRPr="002F604B">
        <w:rPr>
          <w:b/>
          <w:lang w:val="ro-RO"/>
        </w:rPr>
        <w:t>pe cale orală</w:t>
      </w:r>
      <w:r w:rsidRPr="002F604B">
        <w:rPr>
          <w:lang w:val="ro-RO"/>
        </w:rPr>
        <w:t>. Înghiţiţi comprimatele cu o cantitate suficientă de lichid (de exemplu un pahar cu apă). Puteţi lua Aprovel cu sau fără alimente. Încercaţi să vă luaţi doza zilnică la aproximativ aceeaşi oră în fiecare zi. Este important să continuaţi să luaţi Aprovel până când medicul dumneavoastră vă spune să procedaţi altfel.</w:t>
      </w:r>
    </w:p>
    <w:p w:rsidR="00A2096F" w:rsidRPr="002F604B" w:rsidRDefault="00A2096F" w:rsidP="002F604B">
      <w:pPr>
        <w:pStyle w:val="EMEABodyText"/>
        <w:rPr>
          <w:lang w:val="ro-RO"/>
        </w:rPr>
      </w:pPr>
    </w:p>
    <w:p w:rsidR="00A2096F" w:rsidRPr="002F604B" w:rsidRDefault="00A2096F" w:rsidP="002F604B">
      <w:pPr>
        <w:pStyle w:val="EMEABodyTextIndent"/>
        <w:tabs>
          <w:tab w:val="num" w:pos="567"/>
        </w:tabs>
        <w:rPr>
          <w:b/>
          <w:lang w:val="ro-RO"/>
        </w:rPr>
      </w:pPr>
      <w:r w:rsidRPr="002F604B">
        <w:rPr>
          <w:b/>
          <w:lang w:val="ro-RO"/>
        </w:rPr>
        <w:t>Pacienţi cu tensiune arterială crescută</w:t>
      </w:r>
    </w:p>
    <w:p w:rsidR="00A2096F" w:rsidRPr="002F604B" w:rsidRDefault="00A2096F" w:rsidP="002F604B">
      <w:pPr>
        <w:pStyle w:val="EMEABodyText"/>
        <w:ind w:left="550"/>
        <w:rPr>
          <w:lang w:val="ro-RO"/>
        </w:rPr>
      </w:pPr>
      <w:r w:rsidRPr="002F604B">
        <w:rPr>
          <w:lang w:val="ro-RO"/>
        </w:rPr>
        <w:t xml:space="preserve">Doza uzuală este de 150 mg (două comprimate pe zi) o dată pe zi. Doza poate fi crescută după aceea până la 300 mg (patru comprimate pe zi) o dată pe zi, în funcţie de răspunsul tensiunii arteriale. </w:t>
      </w:r>
    </w:p>
    <w:p w:rsidR="00A2096F" w:rsidRPr="002F604B" w:rsidRDefault="00A2096F" w:rsidP="002F604B">
      <w:pPr>
        <w:pStyle w:val="EMEABodyText"/>
        <w:ind w:left="550"/>
        <w:rPr>
          <w:lang w:val="ro-RO"/>
        </w:rPr>
      </w:pPr>
    </w:p>
    <w:p w:rsidR="00A2096F" w:rsidRPr="002F604B" w:rsidRDefault="00A2096F" w:rsidP="002F604B">
      <w:pPr>
        <w:pStyle w:val="EMEABodyTextIndent"/>
        <w:tabs>
          <w:tab w:val="num" w:pos="567"/>
        </w:tabs>
        <w:rPr>
          <w:b/>
          <w:lang w:val="ro-RO"/>
        </w:rPr>
      </w:pPr>
      <w:r w:rsidRPr="002F604B">
        <w:rPr>
          <w:b/>
          <w:lang w:val="ro-RO"/>
        </w:rPr>
        <w:t>Pacienţi cu tensiune arterială crescută şi diabet zaharat de tip 2</w:t>
      </w:r>
      <w:r w:rsidR="008207DB" w:rsidRPr="002F604B">
        <w:rPr>
          <w:b/>
          <w:lang w:val="ro-RO"/>
        </w:rPr>
        <w:t>,</w:t>
      </w:r>
      <w:r w:rsidRPr="002F604B">
        <w:rPr>
          <w:b/>
          <w:lang w:val="ro-RO"/>
        </w:rPr>
        <w:t xml:space="preserve"> cu boală de rinichi</w:t>
      </w:r>
    </w:p>
    <w:p w:rsidR="00A2096F" w:rsidRPr="002F604B" w:rsidRDefault="00A2096F" w:rsidP="002F604B">
      <w:pPr>
        <w:pStyle w:val="EMEABodyText"/>
        <w:ind w:left="550"/>
        <w:rPr>
          <w:lang w:val="ro-RO"/>
        </w:rPr>
      </w:pPr>
      <w:r w:rsidRPr="002F604B">
        <w:rPr>
          <w:lang w:val="ro-RO"/>
        </w:rPr>
        <w:t>La pacienţii cu tensiune arterială crescută şi diabet zaharat de tip 2, doza de întreţinere recomandată pentru tratamentul bolii renale asociate este de 300 mg (patru comprimate pe zi) o dată pe zi.</w:t>
      </w:r>
    </w:p>
    <w:p w:rsidR="00A2096F" w:rsidRPr="002F604B" w:rsidRDefault="00A2096F" w:rsidP="002F604B">
      <w:pPr>
        <w:pStyle w:val="EMEABodyText"/>
        <w:ind w:left="550"/>
        <w:rPr>
          <w:lang w:val="ro-RO"/>
        </w:rPr>
      </w:pPr>
    </w:p>
    <w:p w:rsidR="00A2096F" w:rsidRPr="002F604B" w:rsidRDefault="00A2096F" w:rsidP="002F604B">
      <w:pPr>
        <w:pStyle w:val="EMEABodyText"/>
        <w:rPr>
          <w:lang w:val="ro-RO"/>
        </w:rPr>
      </w:pPr>
      <w:r w:rsidRPr="002F604B">
        <w:rPr>
          <w:lang w:val="ro-RO"/>
        </w:rPr>
        <w:t xml:space="preserve">La anumiţi pacienţi, cum sunt cei </w:t>
      </w:r>
      <w:r w:rsidRPr="002F604B">
        <w:rPr>
          <w:b/>
          <w:lang w:val="ro-RO"/>
        </w:rPr>
        <w:t>hemodializaţi</w:t>
      </w:r>
      <w:r w:rsidRPr="002F604B">
        <w:rPr>
          <w:lang w:val="ro-RO"/>
        </w:rPr>
        <w:t xml:space="preserve"> sau cei </w:t>
      </w:r>
      <w:r w:rsidRPr="002F604B">
        <w:rPr>
          <w:b/>
          <w:lang w:val="ro-RO"/>
        </w:rPr>
        <w:t>cu vârsta peste 75 de ani</w:t>
      </w:r>
      <w:r w:rsidRPr="002F604B">
        <w:rPr>
          <w:lang w:val="ro-RO"/>
        </w:rPr>
        <w:t>, medicul poate recomanda o doză mai mică, în special la începerea tratamentului.</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lang w:val="ro-RO"/>
        </w:rPr>
        <w:t>Efectul maxim de scădere a tensiunii arteriale trebui</w:t>
      </w:r>
      <w:r w:rsidR="008207DB" w:rsidRPr="002F604B">
        <w:rPr>
          <w:lang w:val="ro-RO"/>
        </w:rPr>
        <w:t>e</w:t>
      </w:r>
      <w:r w:rsidRPr="002F604B">
        <w:rPr>
          <w:lang w:val="ro-RO"/>
        </w:rPr>
        <w:t xml:space="preserve"> </w:t>
      </w:r>
      <w:r w:rsidR="008207DB" w:rsidRPr="002F604B">
        <w:rPr>
          <w:lang w:val="ro-RO"/>
        </w:rPr>
        <w:t xml:space="preserve">atins </w:t>
      </w:r>
      <w:r w:rsidRPr="002F604B">
        <w:rPr>
          <w:lang w:val="ro-RO"/>
        </w:rPr>
        <w:t xml:space="preserve">la 4-6 săptămâni după </w:t>
      </w:r>
      <w:r w:rsidR="00715C29" w:rsidRPr="002F604B">
        <w:rPr>
          <w:lang w:val="ro-RO"/>
        </w:rPr>
        <w:t xml:space="preserve">începerea </w:t>
      </w:r>
      <w:r w:rsidRPr="002F604B">
        <w:rPr>
          <w:lang w:val="ro-RO"/>
        </w:rPr>
        <w:t>tratamentului.</w:t>
      </w:r>
    </w:p>
    <w:p w:rsidR="00A2096F" w:rsidRPr="002F604B" w:rsidRDefault="00A2096F" w:rsidP="002F604B">
      <w:pPr>
        <w:pStyle w:val="EMEABodyText"/>
        <w:rPr>
          <w:lang w:val="ro-RO"/>
        </w:rPr>
      </w:pPr>
    </w:p>
    <w:p w:rsidR="00A2096F" w:rsidRPr="002F604B" w:rsidRDefault="00715C29" w:rsidP="002F604B">
      <w:pPr>
        <w:pStyle w:val="EMEABodyText"/>
        <w:rPr>
          <w:lang w:val="ro-RO"/>
        </w:rPr>
      </w:pPr>
      <w:r w:rsidRPr="002F604B">
        <w:rPr>
          <w:b/>
          <w:lang w:val="ro-RO"/>
        </w:rPr>
        <w:t>Utilizarea la copii şi adolescenţi</w:t>
      </w:r>
    </w:p>
    <w:p w:rsidR="00A2096F" w:rsidRPr="002F604B" w:rsidRDefault="00A2096F" w:rsidP="002F604B">
      <w:pPr>
        <w:pStyle w:val="EMEABodyText"/>
        <w:rPr>
          <w:lang w:val="ro-RO"/>
        </w:rPr>
      </w:pPr>
      <w:r w:rsidRPr="002F604B">
        <w:rPr>
          <w:lang w:val="ro-RO"/>
        </w:rPr>
        <w:t xml:space="preserve">Aprovel nu trebuie administrat </w:t>
      </w:r>
      <w:r w:rsidR="00715C29" w:rsidRPr="002F604B">
        <w:rPr>
          <w:lang w:val="ro-RO"/>
        </w:rPr>
        <w:t xml:space="preserve">la copii şi adolescenţi cu vârsta </w:t>
      </w:r>
      <w:r w:rsidRPr="002F604B">
        <w:rPr>
          <w:lang w:val="ro-RO"/>
        </w:rPr>
        <w:t>sub 18 ani. Dacă un copil a înghiţit câteva comprimate, adresaţi-vă imediat medicului dumneavoastră.</w:t>
      </w:r>
    </w:p>
    <w:p w:rsidR="00A2096F" w:rsidRPr="002F604B" w:rsidRDefault="00A2096F" w:rsidP="002F604B">
      <w:pPr>
        <w:pStyle w:val="EMEABodyText"/>
        <w:rPr>
          <w:lang w:val="ro-RO"/>
        </w:rPr>
      </w:pPr>
    </w:p>
    <w:p w:rsidR="008207DB" w:rsidRPr="002F604B" w:rsidRDefault="008207DB" w:rsidP="002F604B">
      <w:pPr>
        <w:pStyle w:val="EMEAHeading3"/>
        <w:rPr>
          <w:lang w:val="ro-RO"/>
        </w:rPr>
      </w:pPr>
      <w:r w:rsidRPr="002F604B">
        <w:rPr>
          <w:lang w:val="ro-RO"/>
        </w:rPr>
        <w:t>Dacă luaţi mai mult Aprovel decât trebuie</w:t>
      </w:r>
    </w:p>
    <w:p w:rsidR="008207DB" w:rsidRPr="002F604B" w:rsidRDefault="008207DB" w:rsidP="002F604B">
      <w:pPr>
        <w:pStyle w:val="EMEABodyText"/>
        <w:rPr>
          <w:lang w:val="ro-RO"/>
        </w:rPr>
      </w:pPr>
      <w:r w:rsidRPr="002F604B">
        <w:rPr>
          <w:lang w:val="ro-RO"/>
        </w:rPr>
        <w:t>Dacă aţi luat din greşeală un număr prea mare de comprimate, adresaţi-vă imediat medicului dumneavoastră.</w:t>
      </w:r>
    </w:p>
    <w:p w:rsidR="008207DB" w:rsidRPr="002F604B" w:rsidRDefault="008207DB" w:rsidP="002F604B">
      <w:pPr>
        <w:pStyle w:val="EMEABodyText"/>
        <w:rPr>
          <w:lang w:val="ro-RO"/>
        </w:rPr>
      </w:pPr>
    </w:p>
    <w:p w:rsidR="00A2096F" w:rsidRPr="002F604B" w:rsidRDefault="00A2096F" w:rsidP="002F604B">
      <w:pPr>
        <w:pStyle w:val="EMEAHeading3"/>
        <w:rPr>
          <w:lang w:val="ro-RO"/>
        </w:rPr>
      </w:pPr>
      <w:r w:rsidRPr="002F604B">
        <w:rPr>
          <w:lang w:val="ro-RO"/>
        </w:rPr>
        <w:t>Dacă uitaţi să luaţi Aprovel</w:t>
      </w:r>
    </w:p>
    <w:p w:rsidR="00A2096F" w:rsidRPr="002F604B" w:rsidRDefault="00A2096F" w:rsidP="002F604B">
      <w:pPr>
        <w:pStyle w:val="EMEABodyText"/>
        <w:rPr>
          <w:szCs w:val="22"/>
          <w:lang w:val="ro-RO"/>
        </w:rPr>
      </w:pPr>
      <w:r w:rsidRPr="002F604B">
        <w:rPr>
          <w:szCs w:val="22"/>
          <w:lang w:val="ro-RO"/>
        </w:rPr>
        <w:t>Dacă aţi uitat, din greşeală, să luaţi doza zilnică, luaţi doza următoare ca de obicei. Nu luaţi o doză dublă pentru a compensa doza uitată.</w:t>
      </w:r>
    </w:p>
    <w:p w:rsidR="00A2096F" w:rsidRPr="002F604B" w:rsidRDefault="00A2096F" w:rsidP="002F604B">
      <w:pPr>
        <w:pStyle w:val="EMEABodyText"/>
        <w:rPr>
          <w:lang w:val="ro-RO"/>
        </w:rPr>
      </w:pPr>
    </w:p>
    <w:p w:rsidR="00A2096F" w:rsidRPr="002F604B" w:rsidRDefault="00A2096F" w:rsidP="002F604B">
      <w:pPr>
        <w:pStyle w:val="EMEABodyText"/>
        <w:rPr>
          <w:lang w:val="ro-RO" w:eastAsia="nl-NL"/>
        </w:rPr>
      </w:pPr>
      <w:r w:rsidRPr="002F604B">
        <w:rPr>
          <w:lang w:val="ro-RO"/>
        </w:rPr>
        <w:t xml:space="preserve">Dacă aveţi orice întrebări suplimentare cu privire la acest </w:t>
      </w:r>
      <w:r w:rsidR="00715C29" w:rsidRPr="002F604B">
        <w:rPr>
          <w:lang w:val="ro-RO"/>
        </w:rPr>
        <w:t>medicament</w:t>
      </w:r>
      <w:r w:rsidRPr="002F604B">
        <w:rPr>
          <w:lang w:val="ro-RO"/>
        </w:rPr>
        <w:t>, adresaţi-vă medicului dumneavoastră sau farmacistului</w:t>
      </w:r>
      <w:r w:rsidRPr="002F604B">
        <w:rPr>
          <w:lang w:val="ro-RO" w:eastAsia="nl-NL"/>
        </w:rPr>
        <w:t>.</w:t>
      </w:r>
    </w:p>
    <w:p w:rsidR="00A2096F" w:rsidRPr="002F604B" w:rsidRDefault="00A2096F" w:rsidP="002F604B">
      <w:pPr>
        <w:pStyle w:val="EMEABodyText"/>
        <w:rPr>
          <w:b/>
          <w:lang w:val="ro-RO"/>
        </w:rPr>
      </w:pPr>
    </w:p>
    <w:p w:rsidR="00A2096F" w:rsidRPr="002F604B" w:rsidRDefault="00A2096F" w:rsidP="002F604B">
      <w:pPr>
        <w:pStyle w:val="EMEABodyText"/>
        <w:rPr>
          <w:lang w:val="ro-RO"/>
        </w:rPr>
      </w:pPr>
    </w:p>
    <w:p w:rsidR="00A2096F" w:rsidRPr="002F604B" w:rsidRDefault="00A2096F" w:rsidP="002F604B">
      <w:pPr>
        <w:pStyle w:val="EMEAHeading1"/>
        <w:rPr>
          <w:szCs w:val="22"/>
          <w:lang w:val="ro-RO"/>
        </w:rPr>
      </w:pPr>
      <w:r w:rsidRPr="002F604B">
        <w:rPr>
          <w:szCs w:val="22"/>
          <w:lang w:val="ro-RO"/>
        </w:rPr>
        <w:t>4.</w:t>
      </w:r>
      <w:r w:rsidRPr="002F604B">
        <w:rPr>
          <w:szCs w:val="22"/>
          <w:lang w:val="ro-RO"/>
        </w:rPr>
        <w:tab/>
      </w:r>
      <w:r w:rsidR="00694C53" w:rsidRPr="002F604B">
        <w:rPr>
          <w:caps w:val="0"/>
          <w:szCs w:val="22"/>
          <w:lang w:val="ro-RO"/>
        </w:rPr>
        <w:t>Reacţii adverse posibile</w:t>
      </w:r>
    </w:p>
    <w:p w:rsidR="00A2096F" w:rsidRPr="002F604B" w:rsidRDefault="00A2096F" w:rsidP="002F604B">
      <w:pPr>
        <w:pStyle w:val="EMEAHeading1"/>
        <w:rPr>
          <w:lang w:val="ro-RO"/>
        </w:rPr>
      </w:pPr>
    </w:p>
    <w:p w:rsidR="00A2096F" w:rsidRPr="002F604B" w:rsidRDefault="00A2096F" w:rsidP="002F604B">
      <w:pPr>
        <w:pStyle w:val="EMEABodyText"/>
        <w:rPr>
          <w:lang w:val="ro-RO"/>
        </w:rPr>
      </w:pPr>
      <w:r w:rsidRPr="002F604B">
        <w:rPr>
          <w:lang w:val="ro-RO"/>
        </w:rPr>
        <w:t xml:space="preserve">Ca toate medicamentele, </w:t>
      </w:r>
      <w:r w:rsidR="00694C53" w:rsidRPr="002F604B">
        <w:rPr>
          <w:lang w:val="ro-RO"/>
        </w:rPr>
        <w:t xml:space="preserve">acest medicament </w:t>
      </w:r>
      <w:r w:rsidRPr="002F604B">
        <w:rPr>
          <w:lang w:val="ro-RO"/>
        </w:rPr>
        <w:t>poate provoca reacţii adverse, cu toate că nu apar la toate persoanele. Unele dintre aceste reacţii pot să fie grave şi să necesite supraveghere medicală.</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lang w:val="ro-RO"/>
        </w:rPr>
        <w:t xml:space="preserve">Asemănător altor medicamente similare, la pacienţii care au luat irbesartan s-au raportat cazuri rare de reacţii alergice pe piele (erupţii cutanate, urticarie), precum şi umflarea localizată a feţei, buzelor şi/sau a limbii. Dacă prezentaţi oricare dintre aceste simptome sau dacă simţiţi că nu mai aveţi aer, </w:t>
      </w:r>
      <w:r w:rsidRPr="002F604B">
        <w:rPr>
          <w:b/>
          <w:lang w:val="ro-RO"/>
        </w:rPr>
        <w:t>încetaţi să mai luaţi Aprovel şi adresaţi-vă imediat medicului dumneavoastră</w:t>
      </w:r>
      <w:r w:rsidRPr="002F604B">
        <w:rPr>
          <w:lang w:val="ro-RO"/>
        </w:rPr>
        <w:t>.</w:t>
      </w:r>
    </w:p>
    <w:p w:rsidR="00A2096F" w:rsidRPr="002F604B" w:rsidRDefault="00A2096F" w:rsidP="002F604B">
      <w:pPr>
        <w:pStyle w:val="EMEABodyText"/>
        <w:rPr>
          <w:lang w:val="ro-RO"/>
        </w:rPr>
      </w:pPr>
    </w:p>
    <w:p w:rsidR="00A2096F" w:rsidRPr="002F604B" w:rsidRDefault="00A2096F" w:rsidP="002F604B">
      <w:pPr>
        <w:pStyle w:val="EMEABodyText"/>
        <w:keepNext/>
        <w:rPr>
          <w:lang w:val="ro-RO"/>
        </w:rPr>
      </w:pPr>
      <w:r w:rsidRPr="001F23FE">
        <w:rPr>
          <w:lang w:val="ro-RO"/>
        </w:rPr>
        <w:t>Frecvenţa reacţiilor adverse menţionate mai jos este definită utilizând următoarea convenţie</w:t>
      </w:r>
      <w:r w:rsidRPr="002F604B">
        <w:rPr>
          <w:lang w:val="ro-RO"/>
        </w:rPr>
        <w:t>:</w:t>
      </w:r>
    </w:p>
    <w:p w:rsidR="00A2096F" w:rsidRPr="002F604B" w:rsidRDefault="00A2096F" w:rsidP="002F604B">
      <w:pPr>
        <w:pStyle w:val="EMEABodyText"/>
        <w:keepNext/>
        <w:rPr>
          <w:lang w:val="ro-RO"/>
        </w:rPr>
      </w:pPr>
      <w:r w:rsidRPr="002F604B">
        <w:rPr>
          <w:lang w:val="ro-RO"/>
        </w:rPr>
        <w:t xml:space="preserve">Foarte frecvente: </w:t>
      </w:r>
      <w:r w:rsidR="00694C53" w:rsidRPr="002F604B">
        <w:rPr>
          <w:lang w:val="ro-RO"/>
        </w:rPr>
        <w:t xml:space="preserve">pot </w:t>
      </w:r>
      <w:r w:rsidR="00601F3D" w:rsidRPr="002F604B">
        <w:rPr>
          <w:lang w:val="ro-RO"/>
        </w:rPr>
        <w:t>afecta</w:t>
      </w:r>
      <w:r w:rsidR="00694C53" w:rsidRPr="002F604B">
        <w:rPr>
          <w:lang w:val="ro-RO"/>
        </w:rPr>
        <w:t xml:space="preserve"> mai mult de</w:t>
      </w:r>
      <w:r w:rsidRPr="002F604B">
        <w:rPr>
          <w:lang w:val="ro-RO"/>
        </w:rPr>
        <w:t xml:space="preserve"> 1 din 10</w:t>
      </w:r>
      <w:r w:rsidR="00694C53" w:rsidRPr="002F604B">
        <w:rPr>
          <w:lang w:val="ro-RO"/>
        </w:rPr>
        <w:t> persoane</w:t>
      </w:r>
    </w:p>
    <w:p w:rsidR="00A2096F" w:rsidRPr="002F604B" w:rsidRDefault="00A2096F" w:rsidP="002F604B">
      <w:pPr>
        <w:pStyle w:val="EMEABodyText"/>
        <w:keepNext/>
        <w:rPr>
          <w:lang w:val="ro-RO"/>
        </w:rPr>
      </w:pPr>
      <w:r w:rsidRPr="002F604B">
        <w:rPr>
          <w:lang w:val="ro-RO"/>
        </w:rPr>
        <w:t xml:space="preserve">Frecvente: </w:t>
      </w:r>
      <w:r w:rsidR="00694C53" w:rsidRPr="002F604B">
        <w:rPr>
          <w:lang w:val="ro-RO"/>
        </w:rPr>
        <w:t xml:space="preserve">pot </w:t>
      </w:r>
      <w:r w:rsidR="00601F3D" w:rsidRPr="002F604B">
        <w:rPr>
          <w:lang w:val="ro-RO"/>
        </w:rPr>
        <w:t>afecta</w:t>
      </w:r>
      <w:r w:rsidR="00601F3D" w:rsidRPr="007549DD">
        <w:rPr>
          <w:lang w:val="ro-RO"/>
        </w:rPr>
        <w:t xml:space="preserve"> </w:t>
      </w:r>
      <w:r w:rsidR="00644BB6">
        <w:rPr>
          <w:lang w:val="ro-RO"/>
        </w:rPr>
        <w:t xml:space="preserve">până la </w:t>
      </w:r>
      <w:r w:rsidRPr="002F604B">
        <w:rPr>
          <w:lang w:val="ro-RO"/>
        </w:rPr>
        <w:t>1 din 10</w:t>
      </w:r>
      <w:r w:rsidR="00694C53" w:rsidRPr="002F604B">
        <w:rPr>
          <w:lang w:val="ro-RO"/>
        </w:rPr>
        <w:t> persoane</w:t>
      </w:r>
    </w:p>
    <w:p w:rsidR="00A2096F" w:rsidRPr="002F604B" w:rsidRDefault="00A2096F" w:rsidP="002F604B">
      <w:pPr>
        <w:pStyle w:val="EMEABodyText"/>
        <w:rPr>
          <w:lang w:val="ro-RO"/>
        </w:rPr>
      </w:pPr>
      <w:r w:rsidRPr="002F604B">
        <w:rPr>
          <w:lang w:val="ro-RO"/>
        </w:rPr>
        <w:t xml:space="preserve">Mai puţin frecvente: </w:t>
      </w:r>
      <w:r w:rsidR="00694C53" w:rsidRPr="002F604B">
        <w:rPr>
          <w:lang w:val="ro-RO"/>
        </w:rPr>
        <w:t xml:space="preserve">pot </w:t>
      </w:r>
      <w:r w:rsidR="00644BB6" w:rsidRPr="00F90C6E">
        <w:rPr>
          <w:lang w:val="ro-RO"/>
        </w:rPr>
        <w:t>afecta</w:t>
      </w:r>
      <w:r w:rsidR="00644BB6" w:rsidRPr="007549DD">
        <w:rPr>
          <w:lang w:val="ro-RO"/>
        </w:rPr>
        <w:t xml:space="preserve"> </w:t>
      </w:r>
      <w:r w:rsidR="00644BB6">
        <w:rPr>
          <w:lang w:val="ro-RO"/>
        </w:rPr>
        <w:t xml:space="preserve">până la </w:t>
      </w:r>
      <w:r w:rsidRPr="002F604B">
        <w:rPr>
          <w:lang w:val="ro-RO"/>
        </w:rPr>
        <w:t xml:space="preserve">1 din 100 </w:t>
      </w:r>
      <w:r w:rsidR="00694C53" w:rsidRPr="002F604B">
        <w:rPr>
          <w:lang w:val="ro-RO"/>
        </w:rPr>
        <w:t>de persoane</w:t>
      </w:r>
      <w:r w:rsidRPr="002F604B">
        <w:rPr>
          <w:lang w:val="ro-RO"/>
        </w:rPr>
        <w:t>.</w:t>
      </w:r>
    </w:p>
    <w:p w:rsidR="00A2096F" w:rsidRPr="002F604B" w:rsidRDefault="00A2096F" w:rsidP="002F604B">
      <w:pPr>
        <w:pStyle w:val="EMEABodyText"/>
        <w:rPr>
          <w:lang w:val="ro-RO"/>
        </w:rPr>
      </w:pPr>
    </w:p>
    <w:p w:rsidR="00A2096F" w:rsidRPr="002F604B" w:rsidRDefault="00A2096F" w:rsidP="002F604B">
      <w:pPr>
        <w:pStyle w:val="EMEABodyText"/>
        <w:rPr>
          <w:lang w:val="ro-RO"/>
        </w:rPr>
      </w:pPr>
      <w:r w:rsidRPr="002F604B">
        <w:rPr>
          <w:lang w:val="ro-RO"/>
        </w:rPr>
        <w:t>Reacţiile adverse raportate în studiile clinice pentru pacienţii trataţi cu Aprovel au fost:</w:t>
      </w:r>
    </w:p>
    <w:p w:rsidR="00A2096F" w:rsidRPr="002F604B" w:rsidRDefault="00A2096F" w:rsidP="002F604B">
      <w:pPr>
        <w:pStyle w:val="EMEABodyTextIndent"/>
        <w:tabs>
          <w:tab w:val="num" w:pos="567"/>
        </w:tabs>
        <w:rPr>
          <w:lang w:val="ro-RO"/>
        </w:rPr>
      </w:pPr>
      <w:r w:rsidRPr="002F604B">
        <w:rPr>
          <w:lang w:val="ro-RO"/>
        </w:rPr>
        <w:t>Foarte frecvente</w:t>
      </w:r>
      <w:r w:rsidR="00694C53" w:rsidRPr="002F604B">
        <w:rPr>
          <w:lang w:val="ro-RO"/>
        </w:rPr>
        <w:t xml:space="preserve"> (pot </w:t>
      </w:r>
      <w:r w:rsidR="00601F3D" w:rsidRPr="002F604B">
        <w:rPr>
          <w:lang w:val="ro-RO"/>
        </w:rPr>
        <w:t>afecta</w:t>
      </w:r>
      <w:r w:rsidR="00694C53" w:rsidRPr="002F604B">
        <w:rPr>
          <w:lang w:val="ro-RO"/>
        </w:rPr>
        <w:t xml:space="preserve"> mai mult de 1 din 10 persoane)</w:t>
      </w:r>
      <w:r w:rsidRPr="002F604B">
        <w:rPr>
          <w:lang w:val="ro-RO"/>
        </w:rPr>
        <w:t>: dacă aveţi tensiune arterială crescută şi diabet zaharat de tip 2 cu boală de rinichi, analizele de sânge pot arăta o concentraţie crescută de potasiu.</w:t>
      </w:r>
    </w:p>
    <w:p w:rsidR="00A2096F" w:rsidRPr="002F604B" w:rsidRDefault="00A2096F" w:rsidP="002F604B">
      <w:pPr>
        <w:pStyle w:val="EMEABodyText"/>
        <w:rPr>
          <w:lang w:val="ro-RO"/>
        </w:rPr>
      </w:pPr>
    </w:p>
    <w:p w:rsidR="00A2096F" w:rsidRPr="002F604B" w:rsidRDefault="00A2096F" w:rsidP="002B1FBB">
      <w:pPr>
        <w:pStyle w:val="EMEABodyTextIndent"/>
        <w:tabs>
          <w:tab w:val="num" w:pos="567"/>
        </w:tabs>
        <w:rPr>
          <w:lang w:val="ro-RO"/>
        </w:rPr>
      </w:pPr>
      <w:r w:rsidRPr="002F604B">
        <w:rPr>
          <w:lang w:val="ro-RO"/>
        </w:rPr>
        <w:t>Frecvente</w:t>
      </w:r>
      <w:r w:rsidR="00694C53" w:rsidRPr="002F604B">
        <w:rPr>
          <w:lang w:val="ro-RO"/>
        </w:rPr>
        <w:t xml:space="preserve"> (pot </w:t>
      </w:r>
      <w:r w:rsidR="00644BB6" w:rsidRPr="00F90C6E">
        <w:rPr>
          <w:lang w:val="ro-RO"/>
        </w:rPr>
        <w:t>afecta</w:t>
      </w:r>
      <w:r w:rsidR="00644BB6" w:rsidRPr="007549DD">
        <w:rPr>
          <w:lang w:val="ro-RO"/>
        </w:rPr>
        <w:t xml:space="preserve"> </w:t>
      </w:r>
      <w:r w:rsidR="00644BB6">
        <w:rPr>
          <w:lang w:val="ro-RO"/>
        </w:rPr>
        <w:t xml:space="preserve">până la </w:t>
      </w:r>
      <w:r w:rsidR="00694C53" w:rsidRPr="002F604B">
        <w:rPr>
          <w:lang w:val="ro-RO"/>
        </w:rPr>
        <w:t>1 din 10 persoane)</w:t>
      </w:r>
      <w:r w:rsidRPr="002F604B">
        <w:rPr>
          <w:lang w:val="ro-RO"/>
        </w:rPr>
        <w:t xml:space="preserve">: ameţeli, senzaţie de rău/vărsături, oboseală şi analizele de sânge pot arăta concentraţii crescute ale unei enzime care măsoară funcţia muşchilor şi a inimii (enzima creatin-kinază). La pacienţii cu tensiune arterială crescută şi diabet zaharat de tip 2 cu boală de rinichi au fost, de asemenea, raportate ameţeli la ridicarea în picioare din poziţia </w:t>
      </w:r>
      <w:r w:rsidRPr="002B1FBB">
        <w:rPr>
          <w:lang w:val="ro-RO"/>
        </w:rPr>
        <w:t xml:space="preserve">culcat sau aşezat, tensiune arterială scăzută la ridicarea în picioare din poziţia culcat sau aşezat, dureri articulare sau musculare şi scăderea concentraţiei unei proteine din </w:t>
      </w:r>
      <w:r w:rsidR="00601F3D" w:rsidRPr="002F604B">
        <w:rPr>
          <w:lang w:val="ro-RO"/>
        </w:rPr>
        <w:t xml:space="preserve">globulele </w:t>
      </w:r>
      <w:r w:rsidR="00202397" w:rsidRPr="002F604B">
        <w:rPr>
          <w:lang w:val="ro-RO"/>
        </w:rPr>
        <w:t xml:space="preserve">roşii din sânge </w:t>
      </w:r>
      <w:r w:rsidRPr="002F604B">
        <w:rPr>
          <w:lang w:val="ro-RO"/>
        </w:rPr>
        <w:t>(hemoglobină).</w:t>
      </w:r>
    </w:p>
    <w:p w:rsidR="00A2096F" w:rsidRPr="002F604B" w:rsidRDefault="00A2096F" w:rsidP="002F604B">
      <w:pPr>
        <w:pStyle w:val="EMEABodyText"/>
        <w:rPr>
          <w:lang w:val="ro-RO"/>
        </w:rPr>
      </w:pPr>
    </w:p>
    <w:p w:rsidR="00A2096F" w:rsidRPr="002F604B" w:rsidRDefault="00A2096F" w:rsidP="002F604B">
      <w:pPr>
        <w:pStyle w:val="EMEABodyTextIndent"/>
        <w:tabs>
          <w:tab w:val="num" w:pos="567"/>
        </w:tabs>
        <w:rPr>
          <w:lang w:val="ro-RO"/>
        </w:rPr>
      </w:pPr>
      <w:r w:rsidRPr="002F604B">
        <w:rPr>
          <w:lang w:val="ro-RO"/>
        </w:rPr>
        <w:t>Mai puţin frecvente</w:t>
      </w:r>
      <w:r w:rsidR="00202397" w:rsidRPr="002F604B">
        <w:rPr>
          <w:lang w:val="ro-RO"/>
        </w:rPr>
        <w:t xml:space="preserve"> (</w:t>
      </w:r>
      <w:r w:rsidR="00BE36B7" w:rsidRPr="002F604B">
        <w:rPr>
          <w:lang w:val="ro-RO"/>
        </w:rPr>
        <w:t xml:space="preserve">pot </w:t>
      </w:r>
      <w:r w:rsidR="00644BB6" w:rsidRPr="00F90C6E">
        <w:rPr>
          <w:lang w:val="ro-RO"/>
        </w:rPr>
        <w:t>afecta</w:t>
      </w:r>
      <w:r w:rsidR="00644BB6" w:rsidRPr="007549DD">
        <w:rPr>
          <w:lang w:val="ro-RO"/>
        </w:rPr>
        <w:t xml:space="preserve"> </w:t>
      </w:r>
      <w:r w:rsidR="00644BB6">
        <w:rPr>
          <w:lang w:val="ro-RO"/>
        </w:rPr>
        <w:t xml:space="preserve">până la </w:t>
      </w:r>
      <w:r w:rsidR="00202397" w:rsidRPr="002F604B">
        <w:rPr>
          <w:lang w:val="ro-RO"/>
        </w:rPr>
        <w:t>1 din 100 de persoane)</w:t>
      </w:r>
      <w:r w:rsidRPr="002F604B">
        <w:rPr>
          <w:lang w:val="ro-RO"/>
        </w:rPr>
        <w:t>: accelerarea bătăilor inimii, valuri de căldură asociate cu înroşirea feţei, tuse, diaree, indigestie/arsuri în capul pieptului, disfuncţie sexuală (tulburări ale activităţii sexuale), durere în piept.</w:t>
      </w:r>
    </w:p>
    <w:p w:rsidR="00A2096F" w:rsidRPr="002F604B" w:rsidRDefault="00A2096F" w:rsidP="002F604B">
      <w:pPr>
        <w:pStyle w:val="EMEABodyText"/>
        <w:rPr>
          <w:lang w:val="ro-RO"/>
        </w:rPr>
      </w:pPr>
    </w:p>
    <w:p w:rsidR="00A2096F" w:rsidRPr="002F604B" w:rsidRDefault="00A2096F" w:rsidP="004E1451">
      <w:pPr>
        <w:pStyle w:val="EMEABodyText"/>
        <w:rPr>
          <w:lang w:val="ro-RO"/>
        </w:rPr>
      </w:pPr>
      <w:r w:rsidRPr="002F604B">
        <w:rPr>
          <w:lang w:val="ro-RO"/>
        </w:rPr>
        <w:t xml:space="preserve">Unele reacţii adverse au fost raportate după punerea pe piaţă a Aprovel. Reacţiile adverse cu frecvenţă necunoscută sunt: senzaţie de învârtire, dureri de cap, tulburări ale gustului, zgomote în urechi, crampe musculare, dureri articulare şi musculare, </w:t>
      </w:r>
      <w:r w:rsidR="00F24359" w:rsidRPr="00F24359">
        <w:rPr>
          <w:lang w:val="ro-RO"/>
        </w:rPr>
        <w:t>scădere a numărului de globule roșii din sânge (anemie – simptomele pot include: oboseală, dureri de cap, senzație de lipsă de aer în timpul exercițiilor fizice, amețeli și aspect palid),</w:t>
      </w:r>
      <w:r w:rsidR="00F24359">
        <w:rPr>
          <w:lang w:val="ro-RO"/>
        </w:rPr>
        <w:t xml:space="preserve"> </w:t>
      </w:r>
      <w:r w:rsidR="00736FD9">
        <w:rPr>
          <w:lang w:val="ro-RO"/>
        </w:rPr>
        <w:t xml:space="preserve">scădere a numărului de trombocite, </w:t>
      </w:r>
      <w:r w:rsidRPr="002F604B">
        <w:rPr>
          <w:lang w:val="ro-RO"/>
        </w:rPr>
        <w:t>tulburări ale funcţiei ficatului, creşterea concentraţiei potasiului în sânge, alterarea funcţiei rinichilor</w:t>
      </w:r>
      <w:r w:rsidR="00DF02FA">
        <w:rPr>
          <w:lang w:val="ro-RO"/>
        </w:rPr>
        <w:t>,</w:t>
      </w:r>
      <w:r w:rsidRPr="002F604B">
        <w:rPr>
          <w:lang w:val="ro-RO"/>
        </w:rPr>
        <w:t xml:space="preserve"> inflamaţii ale vaselor mici de sânge</w:t>
      </w:r>
      <w:r w:rsidR="00202397" w:rsidRPr="002F604B">
        <w:rPr>
          <w:lang w:val="ro-RO"/>
        </w:rPr>
        <w:t>,</w:t>
      </w:r>
      <w:r w:rsidRPr="002F604B">
        <w:rPr>
          <w:lang w:val="ro-RO"/>
        </w:rPr>
        <w:t xml:space="preserve"> în special la nivelul pielii (o afecţiune cunoscută sub denumirea de vasculită leucocitoclastică)</w:t>
      </w:r>
      <w:r w:rsidR="001E5C6D">
        <w:rPr>
          <w:lang w:val="ro-RO"/>
        </w:rPr>
        <w:t>,</w:t>
      </w:r>
      <w:r w:rsidR="008B184B">
        <w:rPr>
          <w:lang w:val="ro-RO"/>
        </w:rPr>
        <w:t xml:space="preserve"> </w:t>
      </w:r>
      <w:r w:rsidR="00DF02FA" w:rsidRPr="00DF02FA">
        <w:rPr>
          <w:lang w:val="ro-RO"/>
        </w:rPr>
        <w:t>reacții alergice severe (șoc anafilactic)</w:t>
      </w:r>
      <w:r w:rsidR="001E5C6D">
        <w:rPr>
          <w:lang w:val="ro-RO"/>
        </w:rPr>
        <w:t xml:space="preserve"> şi valori mici ale zahărului în sânge</w:t>
      </w:r>
      <w:r w:rsidRPr="002F604B">
        <w:rPr>
          <w:lang w:val="ro-RO"/>
        </w:rPr>
        <w:t>. De asemenea, au fost raportate cazuri mai puţin frecvente de icter (îngălbenirea pielii şi/sau a albului ochilor).</w:t>
      </w:r>
    </w:p>
    <w:p w:rsidR="00A2096F" w:rsidRPr="002F604B" w:rsidRDefault="00A2096F" w:rsidP="002F604B">
      <w:pPr>
        <w:pStyle w:val="EMEABodyText"/>
        <w:rPr>
          <w:lang w:val="ro-RO"/>
        </w:rPr>
      </w:pPr>
    </w:p>
    <w:p w:rsidR="00202397" w:rsidRPr="002F604B" w:rsidRDefault="00202397" w:rsidP="002F604B">
      <w:pPr>
        <w:pStyle w:val="EMEABodyText"/>
        <w:rPr>
          <w:u w:val="single"/>
          <w:lang w:val="ro-RO"/>
        </w:rPr>
      </w:pPr>
      <w:r w:rsidRPr="002F604B">
        <w:rPr>
          <w:u w:val="single"/>
          <w:lang w:val="ro-RO"/>
        </w:rPr>
        <w:t>Raportarea reacţiilor adverse</w:t>
      </w:r>
    </w:p>
    <w:p w:rsidR="00A2096F" w:rsidRPr="002F604B" w:rsidRDefault="00A2096F" w:rsidP="009F57FB">
      <w:pPr>
        <w:pStyle w:val="EMEABodyText"/>
        <w:rPr>
          <w:lang w:val="ro-RO"/>
        </w:rPr>
      </w:pPr>
      <w:r w:rsidRPr="002F604B">
        <w:rPr>
          <w:lang w:val="ro-RO"/>
        </w:rPr>
        <w:t xml:space="preserve">Dacă </w:t>
      </w:r>
      <w:r w:rsidR="00202397" w:rsidRPr="002F604B">
        <w:rPr>
          <w:lang w:val="ro-RO"/>
        </w:rPr>
        <w:t>manifestaţi orice</w:t>
      </w:r>
      <w:r w:rsidRPr="002F604B">
        <w:rPr>
          <w:lang w:val="ro-RO"/>
        </w:rPr>
        <w:t xml:space="preserve"> reacţii adverse, </w:t>
      </w:r>
      <w:r w:rsidR="00202397" w:rsidRPr="002F604B">
        <w:rPr>
          <w:lang w:val="ro-RO"/>
        </w:rPr>
        <w:t>adresaţi-</w:t>
      </w:r>
      <w:r w:rsidRPr="002F604B">
        <w:rPr>
          <w:lang w:val="ro-RO"/>
        </w:rPr>
        <w:t>vă medicului dumneavoastră sau farmacistului.</w:t>
      </w:r>
      <w:r w:rsidR="00202397" w:rsidRPr="002F604B">
        <w:rPr>
          <w:lang w:val="ro-RO"/>
        </w:rPr>
        <w:t xml:space="preserve"> Acestea includ orice </w:t>
      </w:r>
      <w:r w:rsidR="00A25ED4">
        <w:rPr>
          <w:lang w:val="ro-RO"/>
        </w:rPr>
        <w:t xml:space="preserve">posibile </w:t>
      </w:r>
      <w:r w:rsidR="00202397" w:rsidRPr="002F604B">
        <w:rPr>
          <w:lang w:val="ro-RO"/>
        </w:rPr>
        <w:t xml:space="preserve">reacţii adverse nemenţionate în acest prospect. De asemenea, puteţi raporta reacţiile adverse direct prin intermediul </w:t>
      </w:r>
      <w:r w:rsidR="00202397" w:rsidRPr="002F604B">
        <w:rPr>
          <w:highlight w:val="lightGray"/>
          <w:lang w:val="ro-RO"/>
        </w:rPr>
        <w:t xml:space="preserve">sistemului naţional de raportare, aşa cum este menţionat în </w:t>
      </w:r>
      <w:r w:rsidR="00F9134F" w:rsidRPr="00734EC5">
        <w:rPr>
          <w:szCs w:val="22"/>
          <w:highlight w:val="lightGray"/>
          <w:lang w:val="ro-RO"/>
        </w:rPr>
        <w:fldChar w:fldCharType="begin"/>
      </w:r>
      <w:r w:rsidR="00F9134F" w:rsidRPr="00734EC5">
        <w:rPr>
          <w:szCs w:val="22"/>
          <w:highlight w:val="lightGray"/>
          <w:lang w:val="ro-RO"/>
        </w:rPr>
        <w:instrText xml:space="preserve"> HYPERLINK "http://www.ema.europa.eu/docs/en_GB/document_library/Template_or_form/2013/03/WC500139752.doc" </w:instrText>
      </w:r>
      <w:r w:rsidR="00F9134F" w:rsidRPr="00F954E5">
        <w:rPr>
          <w:szCs w:val="22"/>
          <w:highlight w:val="lightGray"/>
          <w:lang w:val="ro-RO"/>
        </w:rPr>
      </w:r>
      <w:r w:rsidR="00F9134F" w:rsidRPr="00734EC5">
        <w:rPr>
          <w:szCs w:val="22"/>
          <w:highlight w:val="lightGray"/>
          <w:lang w:val="ro-RO"/>
        </w:rPr>
        <w:fldChar w:fldCharType="separate"/>
      </w:r>
      <w:r w:rsidR="00F9134F" w:rsidRPr="00734EC5">
        <w:rPr>
          <w:rStyle w:val="Hyperlink"/>
          <w:szCs w:val="22"/>
          <w:highlight w:val="lightGray"/>
          <w:lang w:val="ro-RO"/>
        </w:rPr>
        <w:t>Anexa V</w:t>
      </w:r>
      <w:r w:rsidR="00F9134F" w:rsidRPr="00734EC5">
        <w:rPr>
          <w:szCs w:val="22"/>
          <w:highlight w:val="lightGray"/>
          <w:lang w:val="ro-RO"/>
        </w:rPr>
        <w:fldChar w:fldCharType="end"/>
      </w:r>
      <w:r w:rsidR="00202397" w:rsidRPr="002F604B">
        <w:rPr>
          <w:lang w:val="ro-RO"/>
        </w:rPr>
        <w:t>. Raportând reacţiile adverse, puteţi contribui la furnizarea de informaţii suplimentare privind siguranţa acestui medicament.</w:t>
      </w:r>
    </w:p>
    <w:p w:rsidR="00A2096F" w:rsidRPr="002F604B" w:rsidRDefault="00A2096F" w:rsidP="002F604B">
      <w:pPr>
        <w:pStyle w:val="EMEABodyText"/>
        <w:rPr>
          <w:lang w:val="ro-RO"/>
        </w:rPr>
      </w:pPr>
    </w:p>
    <w:p w:rsidR="00A2096F" w:rsidRPr="002F604B" w:rsidRDefault="00A2096F" w:rsidP="002F604B">
      <w:pPr>
        <w:pStyle w:val="EMEABodyText"/>
        <w:rPr>
          <w:lang w:val="ro-RO"/>
        </w:rPr>
      </w:pPr>
    </w:p>
    <w:p w:rsidR="00A2096F" w:rsidRPr="002F604B" w:rsidRDefault="00A2096F" w:rsidP="00202397">
      <w:pPr>
        <w:pStyle w:val="EMEAHeading1"/>
        <w:rPr>
          <w:szCs w:val="22"/>
          <w:lang w:val="ro-RO"/>
        </w:rPr>
      </w:pPr>
      <w:r w:rsidRPr="002F604B">
        <w:rPr>
          <w:szCs w:val="22"/>
          <w:lang w:val="ro-RO"/>
        </w:rPr>
        <w:t>5.</w:t>
      </w:r>
      <w:r w:rsidRPr="002F604B">
        <w:rPr>
          <w:szCs w:val="22"/>
          <w:lang w:val="ro-RO"/>
        </w:rPr>
        <w:tab/>
      </w:r>
      <w:r w:rsidR="00202397" w:rsidRPr="002F604B">
        <w:rPr>
          <w:caps w:val="0"/>
          <w:szCs w:val="22"/>
          <w:lang w:val="ro-RO"/>
        </w:rPr>
        <w:t>Cum se păstrează Aprovel</w:t>
      </w:r>
    </w:p>
    <w:p w:rsidR="00A2096F" w:rsidRPr="002F604B" w:rsidRDefault="00A2096F" w:rsidP="002F604B">
      <w:pPr>
        <w:pStyle w:val="EMEAHeading1"/>
        <w:rPr>
          <w:szCs w:val="22"/>
          <w:lang w:val="ro-RO"/>
        </w:rPr>
      </w:pPr>
    </w:p>
    <w:p w:rsidR="00A2096F" w:rsidRPr="002F604B" w:rsidRDefault="003371F1" w:rsidP="002F604B">
      <w:pPr>
        <w:pStyle w:val="EMEABodyText"/>
        <w:rPr>
          <w:szCs w:val="22"/>
          <w:lang w:val="ro-RO"/>
        </w:rPr>
      </w:pPr>
      <w:r w:rsidRPr="002F604B">
        <w:rPr>
          <w:szCs w:val="22"/>
          <w:lang w:val="ro-RO"/>
        </w:rPr>
        <w:t>Nu lăsaţi acest medicament la vederea şi îndemâna copiilor</w:t>
      </w:r>
      <w:r w:rsidR="00A2096F" w:rsidRPr="002F604B">
        <w:rPr>
          <w:szCs w:val="22"/>
          <w:lang w:val="ro-RO"/>
        </w:rPr>
        <w:t>.</w:t>
      </w:r>
    </w:p>
    <w:p w:rsidR="00A2096F" w:rsidRPr="002F604B" w:rsidRDefault="00A2096F" w:rsidP="002F604B">
      <w:pPr>
        <w:pStyle w:val="EMEABodyText"/>
        <w:rPr>
          <w:szCs w:val="22"/>
          <w:lang w:val="ro-RO"/>
        </w:rPr>
      </w:pPr>
    </w:p>
    <w:p w:rsidR="00A2096F" w:rsidRPr="002F604B" w:rsidRDefault="00A2096F" w:rsidP="002F604B">
      <w:pPr>
        <w:pStyle w:val="EMEABodyText"/>
        <w:rPr>
          <w:szCs w:val="22"/>
          <w:lang w:val="ro-RO"/>
        </w:rPr>
      </w:pPr>
      <w:r w:rsidRPr="002F604B">
        <w:rPr>
          <w:szCs w:val="22"/>
          <w:lang w:val="ro-RO"/>
        </w:rPr>
        <w:t xml:space="preserve">Nu utilizaţi </w:t>
      </w:r>
      <w:r w:rsidR="003371F1" w:rsidRPr="002F604B">
        <w:rPr>
          <w:szCs w:val="22"/>
          <w:lang w:val="ro-RO"/>
        </w:rPr>
        <w:t xml:space="preserve">acest medicament </w:t>
      </w:r>
      <w:r w:rsidRPr="002F604B">
        <w:rPr>
          <w:szCs w:val="22"/>
          <w:lang w:val="ro-RO"/>
        </w:rPr>
        <w:t>după data de expirare înscrisă pe cutie şi pe blister după EXP. Data de expirare se referă la ultima zi a lunii respective.</w:t>
      </w:r>
    </w:p>
    <w:p w:rsidR="00A2096F" w:rsidRPr="002F604B" w:rsidRDefault="00A2096F" w:rsidP="002F604B">
      <w:pPr>
        <w:pStyle w:val="EMEABodyText"/>
        <w:rPr>
          <w:szCs w:val="22"/>
          <w:lang w:val="ro-RO"/>
        </w:rPr>
      </w:pPr>
    </w:p>
    <w:p w:rsidR="00A2096F" w:rsidRPr="002F604B" w:rsidRDefault="00A2096F" w:rsidP="002F604B">
      <w:pPr>
        <w:pStyle w:val="EMEABodyText"/>
        <w:rPr>
          <w:lang w:val="ro-RO"/>
        </w:rPr>
      </w:pPr>
      <w:r w:rsidRPr="002F604B">
        <w:rPr>
          <w:lang w:val="ro-RO"/>
        </w:rPr>
        <w:t xml:space="preserve">A nu se păstra la temperaturi peste </w:t>
      </w:r>
      <w:smartTag w:uri="urn:schemas-microsoft-com:office:smarttags" w:element="metricconverter">
        <w:smartTagPr>
          <w:attr w:name="ProductID" w:val="30ﾰC"/>
        </w:smartTagPr>
        <w:r w:rsidRPr="002F604B">
          <w:rPr>
            <w:lang w:val="ro-RO"/>
          </w:rPr>
          <w:t>30°C</w:t>
        </w:r>
      </w:smartTag>
      <w:r w:rsidRPr="002F604B">
        <w:rPr>
          <w:lang w:val="ro-RO"/>
        </w:rPr>
        <w:t>.</w:t>
      </w:r>
    </w:p>
    <w:p w:rsidR="00A2096F" w:rsidRPr="002F604B" w:rsidRDefault="00A2096F" w:rsidP="002F604B">
      <w:pPr>
        <w:pStyle w:val="EMEABodyText"/>
        <w:rPr>
          <w:lang w:val="ro-RO"/>
        </w:rPr>
      </w:pPr>
    </w:p>
    <w:p w:rsidR="00A2096F" w:rsidRPr="002F604B" w:rsidRDefault="003371F1" w:rsidP="002F604B">
      <w:pPr>
        <w:pStyle w:val="EMEABodyText"/>
        <w:rPr>
          <w:lang w:val="ro-RO"/>
        </w:rPr>
      </w:pPr>
      <w:r w:rsidRPr="002F604B">
        <w:rPr>
          <w:lang w:val="ro-RO"/>
        </w:rPr>
        <w:t>Nu aruncaţi niciun m</w:t>
      </w:r>
      <w:r w:rsidR="00A2096F" w:rsidRPr="002F604B">
        <w:rPr>
          <w:lang w:val="ro-RO"/>
        </w:rPr>
        <w:t xml:space="preserve">edicament pe calea apei sau a reziduurilor menajere. Întrebaţi farmacistul cum să </w:t>
      </w:r>
      <w:r w:rsidRPr="002F604B">
        <w:rPr>
          <w:lang w:val="ro-RO"/>
        </w:rPr>
        <w:t xml:space="preserve">aruncaţi </w:t>
      </w:r>
      <w:r w:rsidR="00A2096F" w:rsidRPr="002F604B">
        <w:rPr>
          <w:lang w:val="ro-RO"/>
        </w:rPr>
        <w:t>medicamentele</w:t>
      </w:r>
      <w:r w:rsidRPr="002F604B">
        <w:rPr>
          <w:lang w:val="ro-RO"/>
        </w:rPr>
        <w:t xml:space="preserve"> pe</w:t>
      </w:r>
      <w:r w:rsidR="00A2096F" w:rsidRPr="002F604B">
        <w:rPr>
          <w:lang w:val="ro-RO"/>
        </w:rPr>
        <w:t xml:space="preserve"> care nu </w:t>
      </w:r>
      <w:r w:rsidRPr="002F604B">
        <w:rPr>
          <w:lang w:val="ro-RO"/>
        </w:rPr>
        <w:t xml:space="preserve">le </w:t>
      </w:r>
      <w:r w:rsidR="00A2096F" w:rsidRPr="002F604B">
        <w:rPr>
          <w:lang w:val="ro-RO"/>
        </w:rPr>
        <w:t xml:space="preserve">mai </w:t>
      </w:r>
      <w:r w:rsidRPr="002F604B">
        <w:rPr>
          <w:lang w:val="ro-RO"/>
        </w:rPr>
        <w:t>folosiţi</w:t>
      </w:r>
      <w:r w:rsidR="00A2096F" w:rsidRPr="002F604B">
        <w:rPr>
          <w:lang w:val="ro-RO"/>
        </w:rPr>
        <w:t>. Aceste măsuri vor ajuta la protejarea mediului.</w:t>
      </w:r>
    </w:p>
    <w:p w:rsidR="00A2096F" w:rsidRPr="002F604B" w:rsidRDefault="00A2096F" w:rsidP="002F604B">
      <w:pPr>
        <w:pStyle w:val="EMEABodyText"/>
        <w:rPr>
          <w:szCs w:val="22"/>
          <w:lang w:val="ro-RO"/>
        </w:rPr>
      </w:pPr>
    </w:p>
    <w:p w:rsidR="00A2096F" w:rsidRPr="002F604B" w:rsidRDefault="00A2096F" w:rsidP="002F604B">
      <w:pPr>
        <w:pStyle w:val="EMEABodyText"/>
        <w:rPr>
          <w:szCs w:val="22"/>
          <w:lang w:val="ro-RO"/>
        </w:rPr>
      </w:pPr>
    </w:p>
    <w:p w:rsidR="00A2096F" w:rsidRPr="002F604B" w:rsidRDefault="00A2096F">
      <w:pPr>
        <w:pStyle w:val="EMEAHeading1"/>
        <w:rPr>
          <w:szCs w:val="22"/>
          <w:lang w:val="ro-RO"/>
        </w:rPr>
      </w:pPr>
      <w:r w:rsidRPr="002F604B">
        <w:rPr>
          <w:szCs w:val="22"/>
          <w:lang w:val="ro-RO"/>
        </w:rPr>
        <w:t>6.</w:t>
      </w:r>
      <w:r w:rsidRPr="002F604B">
        <w:rPr>
          <w:szCs w:val="22"/>
          <w:lang w:val="ro-RO"/>
        </w:rPr>
        <w:tab/>
      </w:r>
      <w:r w:rsidR="003371F1" w:rsidRPr="002F604B">
        <w:rPr>
          <w:caps w:val="0"/>
          <w:szCs w:val="22"/>
          <w:lang w:val="ro-RO"/>
        </w:rPr>
        <w:t>Conţinutul ambalajului şi alte informaţii</w:t>
      </w:r>
    </w:p>
    <w:p w:rsidR="00A2096F" w:rsidRPr="002F604B" w:rsidRDefault="00A2096F" w:rsidP="00A2096F">
      <w:pPr>
        <w:pStyle w:val="EMEAHeading1"/>
        <w:rPr>
          <w:lang w:val="ro-RO"/>
        </w:rPr>
      </w:pPr>
    </w:p>
    <w:p w:rsidR="00A2096F" w:rsidRPr="002F604B" w:rsidRDefault="00A2096F" w:rsidP="00A2096F">
      <w:pPr>
        <w:pStyle w:val="EMEAHeading3"/>
        <w:rPr>
          <w:lang w:val="ro-RO"/>
        </w:rPr>
      </w:pPr>
      <w:r w:rsidRPr="002F604B">
        <w:rPr>
          <w:lang w:val="ro-RO"/>
        </w:rPr>
        <w:t>Ce conţine Aprovel</w:t>
      </w:r>
    </w:p>
    <w:p w:rsidR="00A2096F" w:rsidRPr="002F604B" w:rsidRDefault="00A2096F" w:rsidP="002F604B">
      <w:pPr>
        <w:pStyle w:val="EMEABodyTextIndent"/>
        <w:keepNext/>
        <w:tabs>
          <w:tab w:val="num" w:pos="567"/>
        </w:tabs>
        <w:rPr>
          <w:lang w:val="ro-RO"/>
        </w:rPr>
      </w:pPr>
      <w:r w:rsidRPr="002F604B">
        <w:rPr>
          <w:lang w:val="ro-RO"/>
        </w:rPr>
        <w:t>Substanţa activă este irbesartanul. Fiecare comprimat de Aprovel 75 mg conţine irbesartan 75 mg.</w:t>
      </w:r>
    </w:p>
    <w:p w:rsidR="00A2096F" w:rsidRPr="002F604B" w:rsidRDefault="00A2096F">
      <w:pPr>
        <w:pStyle w:val="EMEABodyTextIndent"/>
        <w:numPr>
          <w:ilvl w:val="0"/>
          <w:numId w:val="0"/>
        </w:numPr>
        <w:ind w:left="567" w:hanging="567"/>
        <w:rPr>
          <w:szCs w:val="22"/>
          <w:lang w:val="ro-RO"/>
        </w:rPr>
      </w:pPr>
      <w:r w:rsidRPr="002F604B">
        <w:rPr>
          <w:rFonts w:ascii="Wingdings" w:hAnsi="Wingdings"/>
          <w:szCs w:val="22"/>
          <w:lang w:val="ro-RO"/>
        </w:rPr>
        <w:t></w:t>
      </w:r>
      <w:r w:rsidRPr="002F604B">
        <w:rPr>
          <w:rFonts w:ascii="Wingdings" w:hAnsi="Wingdings"/>
          <w:szCs w:val="22"/>
          <w:lang w:val="ro-RO"/>
        </w:rPr>
        <w:tab/>
      </w:r>
      <w:r w:rsidRPr="002F604B">
        <w:rPr>
          <w:szCs w:val="22"/>
          <w:lang w:val="ro-RO"/>
        </w:rPr>
        <w:t>Celelalte componente sunt celuloză microcristalină, croscarmeloză sodică, lactoză monohidrat, stearat de magneziu, dioxid de siliciu coloidal hidratat, amidon de porumb pregelatinizat şi poloxamer 188.</w:t>
      </w:r>
      <w:r w:rsidR="00F95F3B">
        <w:rPr>
          <w:szCs w:val="22"/>
          <w:lang w:val="ro-RO"/>
        </w:rPr>
        <w:t xml:space="preserve"> Vezi pct. 2 „</w:t>
      </w:r>
      <w:r w:rsidR="00F95F3B" w:rsidRPr="00F95F3B">
        <w:rPr>
          <w:szCs w:val="22"/>
          <w:lang w:val="ro-RO"/>
        </w:rPr>
        <w:t>Aprovel conține lactoză‟</w:t>
      </w:r>
      <w:r w:rsidR="008F3391">
        <w:rPr>
          <w:szCs w:val="22"/>
          <w:lang w:val="ro-RO"/>
        </w:rPr>
        <w:t>.</w:t>
      </w:r>
    </w:p>
    <w:p w:rsidR="00A2096F" w:rsidRPr="002F604B" w:rsidRDefault="00A2096F">
      <w:pPr>
        <w:pStyle w:val="EMEABodyText"/>
        <w:rPr>
          <w:szCs w:val="22"/>
          <w:lang w:val="ro-RO"/>
        </w:rPr>
      </w:pPr>
    </w:p>
    <w:p w:rsidR="00A2096F" w:rsidRPr="002F604B" w:rsidRDefault="00A2096F" w:rsidP="00A2096F">
      <w:pPr>
        <w:pStyle w:val="EMEAHeading3"/>
        <w:rPr>
          <w:lang w:val="ro-RO"/>
        </w:rPr>
      </w:pPr>
      <w:r w:rsidRPr="002F604B">
        <w:rPr>
          <w:lang w:val="ro-RO"/>
        </w:rPr>
        <w:t>Cum arată Aprovel şi conţinutul ambalajului</w:t>
      </w:r>
    </w:p>
    <w:p w:rsidR="00A2096F" w:rsidRPr="002F604B" w:rsidRDefault="00A2096F">
      <w:pPr>
        <w:pStyle w:val="EMEABodyText"/>
        <w:rPr>
          <w:szCs w:val="22"/>
          <w:lang w:val="ro-RO"/>
        </w:rPr>
      </w:pPr>
      <w:r w:rsidRPr="002F604B">
        <w:rPr>
          <w:szCs w:val="22"/>
          <w:lang w:val="ro-RO"/>
        </w:rPr>
        <w:t>Comprimatele de Aprovel 75 mg sunt albe sau aproape albe, biconvexe şi ovale, având o inimă gravată pe una dintre feţe şi numărul 2771 inscripţionat pe cealaltă faţă.</w:t>
      </w:r>
    </w:p>
    <w:p w:rsidR="00A2096F" w:rsidRPr="002F604B" w:rsidRDefault="00A2096F">
      <w:pPr>
        <w:pStyle w:val="EMEABodyText"/>
        <w:rPr>
          <w:szCs w:val="22"/>
          <w:lang w:val="ro-RO"/>
        </w:rPr>
      </w:pPr>
    </w:p>
    <w:p w:rsidR="00A2096F" w:rsidRPr="002F604B" w:rsidRDefault="00A2096F">
      <w:pPr>
        <w:pStyle w:val="EMEABodyText"/>
        <w:rPr>
          <w:szCs w:val="22"/>
          <w:lang w:val="ro-RO"/>
        </w:rPr>
      </w:pPr>
      <w:r w:rsidRPr="002F604B">
        <w:rPr>
          <w:szCs w:val="22"/>
          <w:lang w:val="ro-RO"/>
        </w:rPr>
        <w:t>Comprimatele de Aprovel 75 mg sunt disponibile în cutii cu blistere care conţin 14, 28, 56 sau 98 de comprimate. Sunt disponibile şi cutii cu blister</w:t>
      </w:r>
      <w:r w:rsidR="00BA7253" w:rsidRPr="002F604B">
        <w:rPr>
          <w:szCs w:val="22"/>
          <w:lang w:val="ro-RO"/>
        </w:rPr>
        <w:t>e</w:t>
      </w:r>
      <w:r w:rsidRPr="002F604B">
        <w:rPr>
          <w:szCs w:val="22"/>
          <w:lang w:val="ro-RO"/>
        </w:rPr>
        <w:t xml:space="preserve"> pentru eliberarea unei unităţi dozate a 56 x 1 comprimat, destinate livrării în spitale.</w:t>
      </w:r>
    </w:p>
    <w:p w:rsidR="00A2096F" w:rsidRPr="002F604B" w:rsidRDefault="00A2096F">
      <w:pPr>
        <w:pStyle w:val="EMEABodyText"/>
        <w:rPr>
          <w:szCs w:val="22"/>
          <w:lang w:val="ro-RO"/>
        </w:rPr>
      </w:pPr>
    </w:p>
    <w:p w:rsidR="00A2096F" w:rsidRPr="002F604B" w:rsidRDefault="00A2096F" w:rsidP="00A2096F">
      <w:pPr>
        <w:pStyle w:val="EMEABodyText"/>
        <w:rPr>
          <w:szCs w:val="22"/>
          <w:lang w:val="ro-RO"/>
        </w:rPr>
      </w:pPr>
      <w:r w:rsidRPr="002F604B">
        <w:rPr>
          <w:szCs w:val="22"/>
          <w:lang w:val="ro-RO"/>
        </w:rPr>
        <w:t>Este posibil ca nu toate mărimile de ambalaj să fie comercializate.</w:t>
      </w:r>
    </w:p>
    <w:p w:rsidR="00A2096F" w:rsidRPr="002F604B" w:rsidRDefault="00A2096F">
      <w:pPr>
        <w:pStyle w:val="EMEABodyText"/>
        <w:rPr>
          <w:szCs w:val="22"/>
          <w:lang w:val="ro-RO"/>
        </w:rPr>
      </w:pPr>
    </w:p>
    <w:p w:rsidR="00A2096F" w:rsidRPr="002F604B" w:rsidRDefault="00A2096F" w:rsidP="00A2096F">
      <w:pPr>
        <w:pStyle w:val="EMEAHeading3"/>
        <w:rPr>
          <w:lang w:val="ro-RO"/>
        </w:rPr>
      </w:pPr>
      <w:r w:rsidRPr="002F604B">
        <w:rPr>
          <w:lang w:val="ro-RO"/>
        </w:rPr>
        <w:t>Deţinătorul autorizaţiei de punere pe piaţă</w:t>
      </w:r>
      <w:r w:rsidR="00BA7253" w:rsidRPr="002F604B">
        <w:rPr>
          <w:lang w:val="ro-RO"/>
        </w:rPr>
        <w:t>:</w:t>
      </w:r>
    </w:p>
    <w:p w:rsidR="00A2096F" w:rsidRPr="002F604B" w:rsidRDefault="00DD444C">
      <w:pPr>
        <w:pStyle w:val="EMEAAddress"/>
        <w:rPr>
          <w:szCs w:val="22"/>
          <w:lang w:val="ro-RO"/>
        </w:rPr>
      </w:pPr>
      <w:r>
        <w:rPr>
          <w:szCs w:val="22"/>
          <w:lang w:val="ro-RO"/>
        </w:rPr>
        <w:t>sanofi-aventis groupe</w:t>
      </w:r>
      <w:r w:rsidR="00A2096F" w:rsidRPr="002F604B">
        <w:rPr>
          <w:szCs w:val="22"/>
          <w:lang w:val="ro-RO"/>
        </w:rPr>
        <w:br/>
        <w:t>54</w:t>
      </w:r>
      <w:r w:rsidR="00BA7253" w:rsidRPr="002F604B">
        <w:rPr>
          <w:szCs w:val="22"/>
          <w:lang w:val="ro-RO"/>
        </w:rPr>
        <w:t>,</w:t>
      </w:r>
      <w:r w:rsidR="00A2096F" w:rsidRPr="002F604B">
        <w:rPr>
          <w:szCs w:val="22"/>
          <w:lang w:val="ro-RO"/>
        </w:rPr>
        <w:t xml:space="preserve"> rue La Boétie</w:t>
      </w:r>
      <w:r w:rsidR="00A2096F" w:rsidRPr="002F604B">
        <w:rPr>
          <w:szCs w:val="22"/>
          <w:lang w:val="ro-RO"/>
        </w:rPr>
        <w:br/>
      </w:r>
      <w:r w:rsidR="00BA7253" w:rsidRPr="002F604B">
        <w:rPr>
          <w:szCs w:val="22"/>
          <w:lang w:val="ro-RO"/>
        </w:rPr>
        <w:t>F-</w:t>
      </w:r>
      <w:r w:rsidR="00A2096F" w:rsidRPr="002F604B">
        <w:rPr>
          <w:szCs w:val="22"/>
          <w:lang w:val="ro-RO"/>
        </w:rPr>
        <w:t>75008 Paris </w:t>
      </w:r>
      <w:r w:rsidR="00BA7253" w:rsidRPr="002F604B">
        <w:rPr>
          <w:szCs w:val="22"/>
          <w:lang w:val="ro-RO"/>
        </w:rPr>
        <w:t>-</w:t>
      </w:r>
      <w:r w:rsidR="00A2096F" w:rsidRPr="002F604B">
        <w:rPr>
          <w:szCs w:val="22"/>
          <w:lang w:val="ro-RO"/>
        </w:rPr>
        <w:t> Franţa</w:t>
      </w:r>
    </w:p>
    <w:p w:rsidR="00A2096F" w:rsidRPr="002F604B" w:rsidRDefault="00A2096F">
      <w:pPr>
        <w:pStyle w:val="EMEABodyText"/>
        <w:rPr>
          <w:szCs w:val="22"/>
          <w:lang w:val="ro-RO"/>
        </w:rPr>
      </w:pPr>
    </w:p>
    <w:p w:rsidR="00A2096F" w:rsidRPr="002F604B" w:rsidRDefault="00A2096F" w:rsidP="00A2096F">
      <w:pPr>
        <w:pStyle w:val="EMEAHeading3"/>
        <w:rPr>
          <w:lang w:val="ro-RO"/>
        </w:rPr>
      </w:pPr>
      <w:r w:rsidRPr="002F604B">
        <w:rPr>
          <w:lang w:val="ro-RO"/>
        </w:rPr>
        <w:t>Fabricantul</w:t>
      </w:r>
      <w:r w:rsidR="00BA7253" w:rsidRPr="002F604B">
        <w:rPr>
          <w:lang w:val="ro-RO"/>
        </w:rPr>
        <w:t>:</w:t>
      </w:r>
    </w:p>
    <w:p w:rsidR="00A2096F" w:rsidRPr="002F604B" w:rsidRDefault="00A2096F" w:rsidP="00A2096F">
      <w:pPr>
        <w:pStyle w:val="EMEAAddress"/>
        <w:rPr>
          <w:szCs w:val="22"/>
          <w:lang w:val="ro-RO"/>
        </w:rPr>
      </w:pPr>
      <w:r w:rsidRPr="002F604B">
        <w:rPr>
          <w:szCs w:val="22"/>
          <w:lang w:val="ro-RO"/>
        </w:rPr>
        <w:t>SANOFI WINTHROP INDUSTRIE</w:t>
      </w:r>
      <w:r w:rsidRPr="002F604B">
        <w:rPr>
          <w:szCs w:val="22"/>
          <w:lang w:val="ro-RO"/>
        </w:rPr>
        <w:br/>
        <w:t>1, rue de la Vierge</w:t>
      </w:r>
      <w:r w:rsidRPr="002F604B">
        <w:rPr>
          <w:szCs w:val="22"/>
          <w:lang w:val="ro-RO"/>
        </w:rPr>
        <w:br/>
        <w:t>Ambarès &amp; Lagrave</w:t>
      </w:r>
      <w:r w:rsidRPr="002F604B">
        <w:rPr>
          <w:szCs w:val="22"/>
          <w:lang w:val="ro-RO"/>
        </w:rPr>
        <w:br/>
        <w:t>F</w:t>
      </w:r>
      <w:r w:rsidR="00BA7253" w:rsidRPr="002F604B">
        <w:rPr>
          <w:szCs w:val="22"/>
          <w:lang w:val="ro-RO"/>
        </w:rPr>
        <w:t>-</w:t>
      </w:r>
      <w:r w:rsidRPr="002F604B">
        <w:rPr>
          <w:szCs w:val="22"/>
          <w:lang w:val="ro-RO"/>
        </w:rPr>
        <w:t>33565 Carbon Blanc Cedex </w:t>
      </w:r>
      <w:r w:rsidR="00BA7253" w:rsidRPr="002F604B">
        <w:rPr>
          <w:szCs w:val="22"/>
          <w:lang w:val="ro-RO"/>
        </w:rPr>
        <w:t>-</w:t>
      </w:r>
      <w:r w:rsidRPr="002F604B">
        <w:rPr>
          <w:szCs w:val="22"/>
          <w:lang w:val="ro-RO"/>
        </w:rPr>
        <w:t> Franţa</w:t>
      </w:r>
    </w:p>
    <w:p w:rsidR="00A2096F" w:rsidRPr="002F604B" w:rsidRDefault="00A2096F" w:rsidP="00A2096F">
      <w:pPr>
        <w:pStyle w:val="EMEAAddress"/>
        <w:rPr>
          <w:szCs w:val="22"/>
          <w:lang w:val="ro-RO"/>
        </w:rPr>
      </w:pPr>
    </w:p>
    <w:p w:rsidR="00A2096F" w:rsidRPr="002F604B" w:rsidRDefault="00A2096F" w:rsidP="00A2096F">
      <w:pPr>
        <w:pStyle w:val="EMEAAddress"/>
        <w:rPr>
          <w:szCs w:val="22"/>
          <w:lang w:val="ro-RO"/>
        </w:rPr>
      </w:pPr>
      <w:r w:rsidRPr="002F604B">
        <w:rPr>
          <w:szCs w:val="22"/>
          <w:lang w:val="ro-RO"/>
        </w:rPr>
        <w:t>SANOFI WINTHROP INDUSTRIE</w:t>
      </w:r>
      <w:r w:rsidRPr="002F604B">
        <w:rPr>
          <w:szCs w:val="22"/>
          <w:lang w:val="ro-RO"/>
        </w:rPr>
        <w:br/>
        <w:t>30-36 Avenue Gustave Eiffel, BP 7166</w:t>
      </w:r>
      <w:r w:rsidRPr="002F604B">
        <w:rPr>
          <w:szCs w:val="22"/>
          <w:lang w:val="ro-RO"/>
        </w:rPr>
        <w:br/>
        <w:t>F-37071 Tours Cedex 2 </w:t>
      </w:r>
      <w:r w:rsidR="00BA7253" w:rsidRPr="002F604B">
        <w:rPr>
          <w:szCs w:val="22"/>
          <w:lang w:val="ro-RO"/>
        </w:rPr>
        <w:t>-</w:t>
      </w:r>
      <w:r w:rsidRPr="002F604B">
        <w:rPr>
          <w:szCs w:val="22"/>
          <w:lang w:val="ro-RO"/>
        </w:rPr>
        <w:t> Franţa</w:t>
      </w:r>
    </w:p>
    <w:p w:rsidR="007F264C" w:rsidRDefault="007F264C" w:rsidP="007F264C">
      <w:pPr>
        <w:pStyle w:val="EMEABodyText"/>
        <w:rPr>
          <w:szCs w:val="22"/>
          <w:lang w:val="ro-RO"/>
        </w:rPr>
      </w:pPr>
    </w:p>
    <w:p w:rsidR="00A2096F" w:rsidRPr="002F604B" w:rsidRDefault="00A2096F">
      <w:pPr>
        <w:pStyle w:val="EMEABodyText"/>
        <w:rPr>
          <w:szCs w:val="22"/>
          <w:lang w:val="ro-RO"/>
        </w:rPr>
      </w:pPr>
      <w:r w:rsidRPr="002F604B">
        <w:rPr>
          <w:szCs w:val="22"/>
          <w:lang w:val="ro-RO"/>
        </w:rPr>
        <w:t xml:space="preserve">Pentru orice informaţii </w:t>
      </w:r>
      <w:r w:rsidR="00BA7253" w:rsidRPr="002F604B">
        <w:rPr>
          <w:szCs w:val="22"/>
          <w:lang w:val="ro-RO"/>
        </w:rPr>
        <w:t xml:space="preserve">referitoare la </w:t>
      </w:r>
      <w:r w:rsidRPr="002F604B">
        <w:rPr>
          <w:szCs w:val="22"/>
          <w:lang w:val="ro-RO"/>
        </w:rPr>
        <w:t>acest medicament, vă rugăm să contactaţi reprezentanţa locală a d</w:t>
      </w:r>
      <w:r w:rsidRPr="002F604B">
        <w:rPr>
          <w:bCs/>
          <w:szCs w:val="22"/>
          <w:lang w:val="ro-RO"/>
        </w:rPr>
        <w:t>eţinătorului</w:t>
      </w:r>
      <w:r w:rsidRPr="002F604B">
        <w:rPr>
          <w:bCs/>
          <w:smallCaps/>
          <w:szCs w:val="22"/>
          <w:lang w:val="ro-RO"/>
        </w:rPr>
        <w:t xml:space="preserve"> </w:t>
      </w:r>
      <w:r w:rsidRPr="002F604B">
        <w:rPr>
          <w:bCs/>
          <w:szCs w:val="22"/>
          <w:lang w:val="ro-RO"/>
        </w:rPr>
        <w:t>autorizaţiei de punere pe piaţă:</w:t>
      </w:r>
    </w:p>
    <w:p w:rsidR="00A2096F" w:rsidRPr="002F604B" w:rsidRDefault="00A2096F">
      <w:pPr>
        <w:pStyle w:val="EMEABodyText"/>
        <w:rPr>
          <w:szCs w:val="22"/>
          <w:lang w:val="ro-RO"/>
        </w:rPr>
      </w:pPr>
    </w:p>
    <w:tbl>
      <w:tblPr>
        <w:tblW w:w="9356" w:type="dxa"/>
        <w:tblInd w:w="-34" w:type="dxa"/>
        <w:tblLayout w:type="fixed"/>
        <w:tblLook w:val="0000" w:firstRow="0" w:lastRow="0" w:firstColumn="0" w:lastColumn="0" w:noHBand="0" w:noVBand="0"/>
      </w:tblPr>
      <w:tblGrid>
        <w:gridCol w:w="4661"/>
        <w:gridCol w:w="4695"/>
        <w:tblGridChange w:id="2">
          <w:tblGrid>
            <w:gridCol w:w="4661"/>
            <w:gridCol w:w="4695"/>
          </w:tblGrid>
        </w:tblGridChange>
      </w:tblGrid>
      <w:tr w:rsidR="00BA7253" w:rsidRPr="002F604B" w:rsidTr="00BA7253">
        <w:trPr>
          <w:cantSplit/>
        </w:trPr>
        <w:tc>
          <w:tcPr>
            <w:tcW w:w="4644" w:type="dxa"/>
          </w:tcPr>
          <w:p w:rsidR="00BA7253" w:rsidRPr="002F604B" w:rsidRDefault="00BA7253" w:rsidP="002F604B">
            <w:pPr>
              <w:rPr>
                <w:b/>
                <w:bCs/>
                <w:szCs w:val="22"/>
                <w:lang w:val="ro-RO"/>
              </w:rPr>
            </w:pPr>
            <w:r w:rsidRPr="002F604B">
              <w:rPr>
                <w:b/>
                <w:bCs/>
                <w:szCs w:val="22"/>
                <w:lang w:val="ro-RO"/>
              </w:rPr>
              <w:t>België/Belgique/Belgien</w:t>
            </w:r>
          </w:p>
          <w:p w:rsidR="00BA7253" w:rsidRPr="002F604B" w:rsidRDefault="00BA7253" w:rsidP="002F604B">
            <w:pPr>
              <w:rPr>
                <w:bCs/>
                <w:szCs w:val="22"/>
                <w:lang w:val="ro-RO"/>
              </w:rPr>
            </w:pPr>
            <w:r w:rsidRPr="002F604B">
              <w:rPr>
                <w:bCs/>
                <w:szCs w:val="22"/>
                <w:lang w:val="ro-RO"/>
              </w:rPr>
              <w:t>Sanofi Belgium</w:t>
            </w:r>
          </w:p>
          <w:p w:rsidR="00BA7253" w:rsidRPr="002F604B" w:rsidRDefault="00BA7253" w:rsidP="002F604B">
            <w:pPr>
              <w:rPr>
                <w:bCs/>
                <w:szCs w:val="22"/>
                <w:lang w:val="ro-RO"/>
              </w:rPr>
            </w:pPr>
            <w:r w:rsidRPr="002F604B">
              <w:rPr>
                <w:bCs/>
                <w:szCs w:val="22"/>
                <w:lang w:val="ro-RO"/>
              </w:rPr>
              <w:t>Tél/Tel: +32 (0)2 710 54 00</w:t>
            </w:r>
          </w:p>
          <w:p w:rsidR="00BA7253" w:rsidRPr="002F604B" w:rsidRDefault="00BA7253" w:rsidP="002F604B">
            <w:pPr>
              <w:rPr>
                <w:b/>
                <w:bCs/>
                <w:szCs w:val="22"/>
                <w:lang w:val="ro-RO"/>
              </w:rPr>
            </w:pPr>
          </w:p>
        </w:tc>
        <w:tc>
          <w:tcPr>
            <w:tcW w:w="4678" w:type="dxa"/>
          </w:tcPr>
          <w:p w:rsidR="00BA7253" w:rsidRPr="002F604B" w:rsidRDefault="00BA7253" w:rsidP="002F604B">
            <w:pPr>
              <w:rPr>
                <w:b/>
                <w:szCs w:val="22"/>
                <w:lang w:val="ro-RO"/>
              </w:rPr>
            </w:pPr>
            <w:r w:rsidRPr="002F604B">
              <w:rPr>
                <w:b/>
                <w:szCs w:val="22"/>
                <w:lang w:val="ro-RO"/>
              </w:rPr>
              <w:t>Lietuva</w:t>
            </w:r>
          </w:p>
          <w:p w:rsidR="00BA7253" w:rsidRPr="002F604B" w:rsidRDefault="00BA7253" w:rsidP="002F604B">
            <w:pPr>
              <w:rPr>
                <w:szCs w:val="22"/>
                <w:lang w:val="ro-RO"/>
              </w:rPr>
            </w:pPr>
            <w:r w:rsidRPr="002F604B">
              <w:rPr>
                <w:szCs w:val="22"/>
                <w:lang w:val="ro-RO"/>
              </w:rPr>
              <w:t>UAB sanofi-aventis Lietuva</w:t>
            </w:r>
          </w:p>
          <w:p w:rsidR="00BA7253" w:rsidRPr="002F604B" w:rsidRDefault="00BA7253" w:rsidP="002F604B">
            <w:pPr>
              <w:rPr>
                <w:szCs w:val="22"/>
                <w:lang w:val="ro-RO"/>
              </w:rPr>
            </w:pPr>
            <w:r w:rsidRPr="002F604B">
              <w:rPr>
                <w:szCs w:val="22"/>
                <w:lang w:val="ro-RO"/>
              </w:rPr>
              <w:t>Tel: +370 5 2755224</w:t>
            </w:r>
          </w:p>
          <w:p w:rsidR="00BA7253" w:rsidRPr="002F604B" w:rsidRDefault="00BA7253" w:rsidP="002F604B">
            <w:pPr>
              <w:rPr>
                <w:szCs w:val="22"/>
                <w:lang w:val="ro-RO"/>
              </w:rPr>
            </w:pPr>
          </w:p>
        </w:tc>
      </w:tr>
      <w:tr w:rsidR="00BA7253" w:rsidRPr="002F604B" w:rsidTr="00BA7253">
        <w:trPr>
          <w:cantSplit/>
        </w:trPr>
        <w:tc>
          <w:tcPr>
            <w:tcW w:w="4644" w:type="dxa"/>
          </w:tcPr>
          <w:p w:rsidR="00BA7253" w:rsidRPr="002F604B" w:rsidRDefault="00BA7253" w:rsidP="002F604B">
            <w:pPr>
              <w:rPr>
                <w:b/>
                <w:bCs/>
                <w:szCs w:val="22"/>
                <w:lang w:val="ro-RO"/>
              </w:rPr>
            </w:pPr>
            <w:r w:rsidRPr="002F604B">
              <w:rPr>
                <w:b/>
                <w:bCs/>
                <w:szCs w:val="22"/>
                <w:lang w:val="ro-RO"/>
              </w:rPr>
              <w:t>България</w:t>
            </w:r>
          </w:p>
          <w:p w:rsidR="00BA7253" w:rsidRPr="002F604B" w:rsidRDefault="00F97101" w:rsidP="002F604B">
            <w:pPr>
              <w:rPr>
                <w:bCs/>
                <w:szCs w:val="22"/>
                <w:lang w:val="ro-RO"/>
              </w:rPr>
            </w:pPr>
            <w:r>
              <w:rPr>
                <w:bCs/>
                <w:szCs w:val="22"/>
                <w:lang w:val="ro-RO"/>
              </w:rPr>
              <w:t>Sanofi</w:t>
            </w:r>
            <w:r w:rsidR="00BA7253" w:rsidRPr="002F604B">
              <w:rPr>
                <w:bCs/>
                <w:szCs w:val="22"/>
                <w:lang w:val="ro-RO"/>
              </w:rPr>
              <w:t xml:space="preserve"> Bulgaria EOOD</w:t>
            </w:r>
          </w:p>
          <w:p w:rsidR="00BA7253" w:rsidRPr="002F604B" w:rsidRDefault="00BA7253" w:rsidP="002F604B">
            <w:pPr>
              <w:rPr>
                <w:bCs/>
                <w:szCs w:val="22"/>
                <w:lang w:val="ro-RO"/>
              </w:rPr>
            </w:pPr>
            <w:r w:rsidRPr="002F604B">
              <w:rPr>
                <w:bCs/>
                <w:szCs w:val="22"/>
                <w:lang w:val="ro-RO"/>
              </w:rPr>
              <w:t>Тел.: +359 (0)2 970 53 00</w:t>
            </w:r>
          </w:p>
          <w:p w:rsidR="00BA7253" w:rsidRPr="002F604B" w:rsidRDefault="00BA7253" w:rsidP="002F604B">
            <w:pPr>
              <w:rPr>
                <w:b/>
                <w:bCs/>
                <w:szCs w:val="22"/>
                <w:lang w:val="ro-RO"/>
              </w:rPr>
            </w:pPr>
          </w:p>
        </w:tc>
        <w:tc>
          <w:tcPr>
            <w:tcW w:w="4678" w:type="dxa"/>
          </w:tcPr>
          <w:p w:rsidR="00BA7253" w:rsidRPr="002F604B" w:rsidRDefault="00BA7253" w:rsidP="002F604B">
            <w:pPr>
              <w:rPr>
                <w:b/>
                <w:szCs w:val="22"/>
                <w:lang w:val="ro-RO"/>
              </w:rPr>
            </w:pPr>
            <w:r w:rsidRPr="002F604B">
              <w:rPr>
                <w:b/>
                <w:szCs w:val="22"/>
                <w:lang w:val="ro-RO"/>
              </w:rPr>
              <w:t>Luxembourg/Luxemburg</w:t>
            </w:r>
          </w:p>
          <w:p w:rsidR="00BA7253" w:rsidRPr="002F604B" w:rsidRDefault="00BA7253" w:rsidP="002F604B">
            <w:pPr>
              <w:rPr>
                <w:szCs w:val="22"/>
                <w:lang w:val="ro-RO"/>
              </w:rPr>
            </w:pPr>
            <w:r w:rsidRPr="002F604B">
              <w:rPr>
                <w:szCs w:val="22"/>
                <w:lang w:val="ro-RO"/>
              </w:rPr>
              <w:t xml:space="preserve">Sanofi Belgium </w:t>
            </w:r>
          </w:p>
          <w:p w:rsidR="00BA7253" w:rsidRPr="002F604B" w:rsidRDefault="00BA7253" w:rsidP="002F604B">
            <w:pPr>
              <w:rPr>
                <w:szCs w:val="22"/>
                <w:lang w:val="ro-RO"/>
              </w:rPr>
            </w:pPr>
            <w:r w:rsidRPr="002F604B">
              <w:rPr>
                <w:szCs w:val="22"/>
                <w:lang w:val="ro-RO"/>
              </w:rPr>
              <w:t>Tél/Tel: +32 (0)2 710 54 00 (Belgique/Belgien)</w:t>
            </w:r>
          </w:p>
          <w:p w:rsidR="00BA7253" w:rsidRPr="002F604B" w:rsidRDefault="00BA7253" w:rsidP="002F604B">
            <w:pPr>
              <w:rPr>
                <w:szCs w:val="22"/>
                <w:lang w:val="ro-RO"/>
              </w:rPr>
            </w:pPr>
          </w:p>
        </w:tc>
      </w:tr>
      <w:tr w:rsidR="00BA7253" w:rsidRPr="002F604B" w:rsidTr="00BA7253">
        <w:trPr>
          <w:cantSplit/>
        </w:trPr>
        <w:tc>
          <w:tcPr>
            <w:tcW w:w="4644" w:type="dxa"/>
          </w:tcPr>
          <w:p w:rsidR="00BA7253" w:rsidRPr="002F604B" w:rsidRDefault="00BA7253" w:rsidP="002F604B">
            <w:pPr>
              <w:rPr>
                <w:b/>
                <w:bCs/>
                <w:szCs w:val="22"/>
                <w:lang w:val="ro-RO"/>
              </w:rPr>
            </w:pPr>
            <w:r w:rsidRPr="002F604B">
              <w:rPr>
                <w:b/>
                <w:bCs/>
                <w:szCs w:val="22"/>
                <w:lang w:val="ro-RO"/>
              </w:rPr>
              <w:t>Česká republika</w:t>
            </w:r>
          </w:p>
          <w:p w:rsidR="00BA7253" w:rsidRPr="002F604B" w:rsidRDefault="00BA7253" w:rsidP="002F604B">
            <w:pPr>
              <w:rPr>
                <w:bCs/>
                <w:szCs w:val="22"/>
                <w:lang w:val="ro-RO"/>
              </w:rPr>
            </w:pPr>
            <w:r w:rsidRPr="002F604B">
              <w:rPr>
                <w:bCs/>
                <w:szCs w:val="22"/>
                <w:lang w:val="ro-RO"/>
              </w:rPr>
              <w:t>sanofi-aventis, s.r.o.</w:t>
            </w:r>
          </w:p>
          <w:p w:rsidR="00BA7253" w:rsidRPr="002F604B" w:rsidRDefault="00BA7253" w:rsidP="002F604B">
            <w:pPr>
              <w:rPr>
                <w:bCs/>
                <w:szCs w:val="22"/>
                <w:lang w:val="ro-RO"/>
              </w:rPr>
            </w:pPr>
            <w:r w:rsidRPr="002F604B">
              <w:rPr>
                <w:bCs/>
                <w:szCs w:val="22"/>
                <w:lang w:val="ro-RO"/>
              </w:rPr>
              <w:t>Tel: +420 233 086 111</w:t>
            </w:r>
          </w:p>
          <w:p w:rsidR="00BA7253" w:rsidRPr="002F604B" w:rsidRDefault="00BA7253" w:rsidP="002F604B">
            <w:pPr>
              <w:rPr>
                <w:b/>
                <w:bCs/>
                <w:szCs w:val="22"/>
                <w:lang w:val="ro-RO"/>
              </w:rPr>
            </w:pPr>
          </w:p>
        </w:tc>
        <w:tc>
          <w:tcPr>
            <w:tcW w:w="4678" w:type="dxa"/>
          </w:tcPr>
          <w:p w:rsidR="00BA7253" w:rsidRPr="002F604B" w:rsidRDefault="00BA7253" w:rsidP="002F604B">
            <w:pPr>
              <w:rPr>
                <w:b/>
                <w:szCs w:val="22"/>
                <w:lang w:val="ro-RO"/>
              </w:rPr>
            </w:pPr>
            <w:r w:rsidRPr="002F604B">
              <w:rPr>
                <w:b/>
                <w:szCs w:val="22"/>
                <w:lang w:val="ro-RO"/>
              </w:rPr>
              <w:t>Magyarország</w:t>
            </w:r>
          </w:p>
          <w:p w:rsidR="00BA7253" w:rsidRPr="002F604B" w:rsidRDefault="00A25ED4" w:rsidP="002F604B">
            <w:pPr>
              <w:rPr>
                <w:szCs w:val="22"/>
                <w:lang w:val="ro-RO"/>
              </w:rPr>
            </w:pPr>
            <w:r w:rsidRPr="00A25ED4">
              <w:rPr>
                <w:szCs w:val="22"/>
                <w:lang w:val="ro-RO"/>
              </w:rPr>
              <w:t>SANOFI-AVENTIS Zrt.</w:t>
            </w:r>
          </w:p>
          <w:p w:rsidR="00BA7253" w:rsidRPr="002F604B" w:rsidRDefault="00BA7253" w:rsidP="002F604B">
            <w:pPr>
              <w:rPr>
                <w:szCs w:val="22"/>
                <w:lang w:val="ro-RO"/>
              </w:rPr>
            </w:pPr>
            <w:r w:rsidRPr="002F604B">
              <w:rPr>
                <w:szCs w:val="22"/>
                <w:lang w:val="ro-RO"/>
              </w:rPr>
              <w:t>Tel.: +36 1 505 0050</w:t>
            </w:r>
          </w:p>
          <w:p w:rsidR="00BA7253" w:rsidRPr="002F604B" w:rsidRDefault="00BA7253" w:rsidP="002F604B">
            <w:pPr>
              <w:rPr>
                <w:szCs w:val="22"/>
                <w:lang w:val="ro-RO"/>
              </w:rPr>
            </w:pPr>
          </w:p>
        </w:tc>
      </w:tr>
      <w:tr w:rsidR="00BA7253" w:rsidRPr="002F604B" w:rsidTr="00BA7253">
        <w:trPr>
          <w:cantSplit/>
        </w:trPr>
        <w:tc>
          <w:tcPr>
            <w:tcW w:w="4644" w:type="dxa"/>
          </w:tcPr>
          <w:p w:rsidR="00BA7253" w:rsidRPr="002F604B" w:rsidRDefault="00BA7253" w:rsidP="002F604B">
            <w:pPr>
              <w:rPr>
                <w:b/>
                <w:bCs/>
                <w:szCs w:val="22"/>
                <w:lang w:val="ro-RO"/>
              </w:rPr>
            </w:pPr>
            <w:r w:rsidRPr="002F604B">
              <w:rPr>
                <w:b/>
                <w:bCs/>
                <w:szCs w:val="22"/>
                <w:lang w:val="ro-RO"/>
              </w:rPr>
              <w:t>Danmark</w:t>
            </w:r>
          </w:p>
          <w:p w:rsidR="00BA7253" w:rsidRPr="002F604B" w:rsidRDefault="00266468" w:rsidP="002F604B">
            <w:pPr>
              <w:rPr>
                <w:bCs/>
                <w:szCs w:val="22"/>
                <w:lang w:val="ro-RO"/>
              </w:rPr>
            </w:pPr>
            <w:r w:rsidRPr="00266468">
              <w:rPr>
                <w:bCs/>
                <w:szCs w:val="22"/>
                <w:lang w:val="ro-RO"/>
              </w:rPr>
              <w:t>Sanofi A/S</w:t>
            </w:r>
          </w:p>
          <w:p w:rsidR="00BA7253" w:rsidRPr="002F604B" w:rsidRDefault="00BA7253" w:rsidP="002F604B">
            <w:pPr>
              <w:rPr>
                <w:bCs/>
                <w:szCs w:val="22"/>
                <w:lang w:val="ro-RO"/>
              </w:rPr>
            </w:pPr>
            <w:r w:rsidRPr="002F604B">
              <w:rPr>
                <w:bCs/>
                <w:szCs w:val="22"/>
                <w:lang w:val="ro-RO"/>
              </w:rPr>
              <w:t>Tlf: +45 45 16 70 00</w:t>
            </w:r>
          </w:p>
          <w:p w:rsidR="00BA7253" w:rsidRPr="002F604B" w:rsidRDefault="00BA7253" w:rsidP="002F604B">
            <w:pPr>
              <w:rPr>
                <w:b/>
                <w:bCs/>
                <w:szCs w:val="22"/>
                <w:lang w:val="ro-RO"/>
              </w:rPr>
            </w:pPr>
          </w:p>
        </w:tc>
        <w:tc>
          <w:tcPr>
            <w:tcW w:w="4678" w:type="dxa"/>
          </w:tcPr>
          <w:p w:rsidR="00BA7253" w:rsidRPr="002F604B" w:rsidRDefault="00BA7253" w:rsidP="002F604B">
            <w:pPr>
              <w:rPr>
                <w:b/>
                <w:szCs w:val="22"/>
                <w:lang w:val="ro-RO"/>
              </w:rPr>
            </w:pPr>
            <w:r w:rsidRPr="002F604B">
              <w:rPr>
                <w:b/>
                <w:szCs w:val="22"/>
                <w:lang w:val="ro-RO"/>
              </w:rPr>
              <w:t>Malta</w:t>
            </w:r>
          </w:p>
          <w:p w:rsidR="00BA7253" w:rsidRPr="002F604B" w:rsidRDefault="00BA7253" w:rsidP="002F604B">
            <w:pPr>
              <w:rPr>
                <w:szCs w:val="22"/>
                <w:lang w:val="ro-RO"/>
              </w:rPr>
            </w:pPr>
            <w:r w:rsidRPr="002F604B">
              <w:rPr>
                <w:szCs w:val="22"/>
                <w:lang w:val="ro-RO"/>
              </w:rPr>
              <w:t xml:space="preserve">Sanofi </w:t>
            </w:r>
            <w:r w:rsidR="00CA664A" w:rsidRPr="00CA664A">
              <w:rPr>
                <w:szCs w:val="22"/>
                <w:lang w:val="ro-RO"/>
              </w:rPr>
              <w:t>S.</w:t>
            </w:r>
            <w:r w:rsidR="001E5C6D">
              <w:rPr>
                <w:szCs w:val="22"/>
                <w:lang w:val="ro-RO"/>
              </w:rPr>
              <w:t>r.l</w:t>
            </w:r>
            <w:r w:rsidR="00CA664A" w:rsidRPr="00CA664A">
              <w:rPr>
                <w:szCs w:val="22"/>
                <w:lang w:val="ro-RO"/>
              </w:rPr>
              <w:t>.</w:t>
            </w:r>
          </w:p>
          <w:p w:rsidR="00BA7253" w:rsidRPr="002F604B" w:rsidRDefault="00BA7253" w:rsidP="002F604B">
            <w:pPr>
              <w:rPr>
                <w:szCs w:val="22"/>
                <w:lang w:val="ro-RO"/>
              </w:rPr>
            </w:pPr>
            <w:r w:rsidRPr="002F604B">
              <w:rPr>
                <w:szCs w:val="22"/>
                <w:lang w:val="ro-RO"/>
              </w:rPr>
              <w:t xml:space="preserve">Tel: </w:t>
            </w:r>
            <w:r w:rsidR="00832405" w:rsidRPr="00832405">
              <w:rPr>
                <w:szCs w:val="22"/>
                <w:lang w:val="ro-RO"/>
              </w:rPr>
              <w:t>+39 02 39394275</w:t>
            </w:r>
          </w:p>
          <w:p w:rsidR="00BA7253" w:rsidRPr="002F604B" w:rsidRDefault="00BA7253" w:rsidP="002F604B">
            <w:pPr>
              <w:rPr>
                <w:szCs w:val="22"/>
                <w:lang w:val="ro-RO"/>
              </w:rPr>
            </w:pPr>
          </w:p>
        </w:tc>
      </w:tr>
      <w:tr w:rsidR="00BA7253" w:rsidRPr="002F604B" w:rsidTr="00BA7253">
        <w:trPr>
          <w:cantSplit/>
        </w:trPr>
        <w:tc>
          <w:tcPr>
            <w:tcW w:w="4644" w:type="dxa"/>
          </w:tcPr>
          <w:p w:rsidR="00BA7253" w:rsidRPr="002F604B" w:rsidRDefault="00BA7253" w:rsidP="002F604B">
            <w:pPr>
              <w:rPr>
                <w:b/>
                <w:bCs/>
                <w:szCs w:val="22"/>
                <w:lang w:val="ro-RO"/>
              </w:rPr>
            </w:pPr>
            <w:r w:rsidRPr="002F604B">
              <w:rPr>
                <w:b/>
                <w:bCs/>
                <w:szCs w:val="22"/>
                <w:lang w:val="ro-RO"/>
              </w:rPr>
              <w:t>Deutschland</w:t>
            </w:r>
          </w:p>
          <w:p w:rsidR="00BA7253" w:rsidRPr="002F604B" w:rsidRDefault="00BA7253" w:rsidP="002F604B">
            <w:pPr>
              <w:rPr>
                <w:bCs/>
                <w:szCs w:val="22"/>
                <w:lang w:val="ro-RO"/>
              </w:rPr>
            </w:pPr>
            <w:r w:rsidRPr="002F604B">
              <w:rPr>
                <w:bCs/>
                <w:szCs w:val="22"/>
                <w:lang w:val="ro-RO"/>
              </w:rPr>
              <w:t>Sanofi-Aventis Deutschland GmbH</w:t>
            </w:r>
          </w:p>
          <w:p w:rsidR="00F97101" w:rsidRPr="00F97101" w:rsidRDefault="00F97101" w:rsidP="00F97101">
            <w:pPr>
              <w:rPr>
                <w:lang w:val="cs-CZ"/>
              </w:rPr>
            </w:pPr>
            <w:r w:rsidRPr="00F97101">
              <w:rPr>
                <w:lang w:val="cs-CZ"/>
              </w:rPr>
              <w:t>Tel: 0800 52 52 010</w:t>
            </w:r>
          </w:p>
          <w:p w:rsidR="00BA7253" w:rsidRPr="002F604B" w:rsidRDefault="00F97101" w:rsidP="00F97101">
            <w:pPr>
              <w:rPr>
                <w:bCs/>
                <w:szCs w:val="22"/>
                <w:lang w:val="ro-RO"/>
              </w:rPr>
            </w:pPr>
            <w:r w:rsidRPr="00F97101">
              <w:rPr>
                <w:lang w:val="cs-CZ"/>
              </w:rPr>
              <w:t>Tel. aus dem Ausland: +49 69 305 21 131</w:t>
            </w:r>
          </w:p>
          <w:p w:rsidR="00BA7253" w:rsidRPr="002F604B" w:rsidRDefault="00BA7253" w:rsidP="00A117E5">
            <w:pPr>
              <w:rPr>
                <w:b/>
                <w:bCs/>
                <w:szCs w:val="22"/>
                <w:lang w:val="ro-RO"/>
              </w:rPr>
            </w:pPr>
          </w:p>
        </w:tc>
        <w:tc>
          <w:tcPr>
            <w:tcW w:w="4678" w:type="dxa"/>
          </w:tcPr>
          <w:p w:rsidR="00BA7253" w:rsidRPr="002F604B" w:rsidRDefault="00BA7253" w:rsidP="002F604B">
            <w:pPr>
              <w:rPr>
                <w:b/>
                <w:szCs w:val="22"/>
                <w:lang w:val="ro-RO"/>
              </w:rPr>
            </w:pPr>
            <w:r w:rsidRPr="002F604B">
              <w:rPr>
                <w:b/>
                <w:szCs w:val="22"/>
                <w:lang w:val="ro-RO"/>
              </w:rPr>
              <w:t>Nederland</w:t>
            </w:r>
          </w:p>
          <w:p w:rsidR="00BA7253" w:rsidRPr="002F604B" w:rsidRDefault="001E5C6D" w:rsidP="002F604B">
            <w:pPr>
              <w:rPr>
                <w:szCs w:val="22"/>
                <w:lang w:val="ro-RO"/>
              </w:rPr>
            </w:pPr>
            <w:r w:rsidRPr="001E5C6D">
              <w:rPr>
                <w:szCs w:val="22"/>
                <w:lang w:val="ro-RO"/>
              </w:rPr>
              <w:t>Genzyme Europe</w:t>
            </w:r>
            <w:r>
              <w:rPr>
                <w:szCs w:val="22"/>
                <w:lang w:val="ro-RO"/>
              </w:rPr>
              <w:t xml:space="preserve"> </w:t>
            </w:r>
            <w:r w:rsidR="00BA7253" w:rsidRPr="002F604B">
              <w:rPr>
                <w:szCs w:val="22"/>
                <w:lang w:val="ro-RO"/>
              </w:rPr>
              <w:t>B.V.</w:t>
            </w:r>
          </w:p>
          <w:p w:rsidR="00BA7253" w:rsidRPr="002F604B" w:rsidRDefault="00BA7253" w:rsidP="002F604B">
            <w:pPr>
              <w:rPr>
                <w:szCs w:val="22"/>
                <w:lang w:val="ro-RO"/>
              </w:rPr>
            </w:pPr>
            <w:r w:rsidRPr="002F604B">
              <w:rPr>
                <w:szCs w:val="22"/>
                <w:lang w:val="ro-RO"/>
              </w:rPr>
              <w:t xml:space="preserve">Tel: </w:t>
            </w:r>
            <w:r w:rsidR="004E0CEB" w:rsidRPr="004E0CEB">
              <w:rPr>
                <w:szCs w:val="22"/>
                <w:lang w:val="ro-RO"/>
              </w:rPr>
              <w:t>+31 20 245 4000</w:t>
            </w:r>
          </w:p>
          <w:p w:rsidR="00BA7253" w:rsidRPr="002F604B" w:rsidRDefault="00BA7253" w:rsidP="002F604B">
            <w:pPr>
              <w:rPr>
                <w:szCs w:val="22"/>
                <w:lang w:val="ro-RO"/>
              </w:rPr>
            </w:pPr>
          </w:p>
        </w:tc>
      </w:tr>
      <w:tr w:rsidR="00BA7253" w:rsidRPr="002F604B" w:rsidTr="00BA7253">
        <w:trPr>
          <w:cantSplit/>
        </w:trPr>
        <w:tc>
          <w:tcPr>
            <w:tcW w:w="4644" w:type="dxa"/>
          </w:tcPr>
          <w:p w:rsidR="00BA7253" w:rsidRPr="002F604B" w:rsidRDefault="00BA7253" w:rsidP="002F604B">
            <w:pPr>
              <w:rPr>
                <w:b/>
                <w:bCs/>
                <w:szCs w:val="22"/>
                <w:lang w:val="ro-RO"/>
              </w:rPr>
            </w:pPr>
            <w:r w:rsidRPr="002F604B">
              <w:rPr>
                <w:b/>
                <w:bCs/>
                <w:szCs w:val="22"/>
                <w:lang w:val="ro-RO"/>
              </w:rPr>
              <w:t>Eesti</w:t>
            </w:r>
          </w:p>
          <w:p w:rsidR="00BA7253" w:rsidRPr="002F604B" w:rsidRDefault="00BA7253" w:rsidP="002F604B">
            <w:pPr>
              <w:rPr>
                <w:bCs/>
                <w:szCs w:val="22"/>
                <w:lang w:val="ro-RO"/>
              </w:rPr>
            </w:pPr>
            <w:r w:rsidRPr="002F604B">
              <w:rPr>
                <w:bCs/>
                <w:szCs w:val="22"/>
                <w:lang w:val="ro-RO"/>
              </w:rPr>
              <w:t>sanofi-aventis Estonia OÜ</w:t>
            </w:r>
          </w:p>
          <w:p w:rsidR="00BA7253" w:rsidRPr="002F604B" w:rsidRDefault="00BA7253" w:rsidP="002F604B">
            <w:pPr>
              <w:rPr>
                <w:bCs/>
                <w:szCs w:val="22"/>
                <w:lang w:val="ro-RO"/>
              </w:rPr>
            </w:pPr>
            <w:r w:rsidRPr="002F604B">
              <w:rPr>
                <w:bCs/>
                <w:szCs w:val="22"/>
                <w:lang w:val="ro-RO"/>
              </w:rPr>
              <w:t>Tel: +372 627 34 88</w:t>
            </w:r>
          </w:p>
          <w:p w:rsidR="00BA7253" w:rsidRPr="002F604B" w:rsidRDefault="00BA7253" w:rsidP="002F604B">
            <w:pPr>
              <w:rPr>
                <w:b/>
                <w:bCs/>
                <w:szCs w:val="22"/>
                <w:lang w:val="ro-RO"/>
              </w:rPr>
            </w:pPr>
          </w:p>
        </w:tc>
        <w:tc>
          <w:tcPr>
            <w:tcW w:w="4678" w:type="dxa"/>
          </w:tcPr>
          <w:p w:rsidR="00BA7253" w:rsidRPr="002F604B" w:rsidRDefault="00BA7253" w:rsidP="002F604B">
            <w:pPr>
              <w:rPr>
                <w:b/>
                <w:szCs w:val="22"/>
                <w:lang w:val="ro-RO"/>
              </w:rPr>
            </w:pPr>
            <w:r w:rsidRPr="002F604B">
              <w:rPr>
                <w:b/>
                <w:szCs w:val="22"/>
                <w:lang w:val="ro-RO"/>
              </w:rPr>
              <w:t>Norge</w:t>
            </w:r>
          </w:p>
          <w:p w:rsidR="00BA7253" w:rsidRPr="002F604B" w:rsidRDefault="00BA7253" w:rsidP="002F604B">
            <w:pPr>
              <w:rPr>
                <w:szCs w:val="22"/>
                <w:lang w:val="ro-RO"/>
              </w:rPr>
            </w:pPr>
            <w:r w:rsidRPr="002F604B">
              <w:rPr>
                <w:szCs w:val="22"/>
                <w:lang w:val="ro-RO"/>
              </w:rPr>
              <w:t>sanofi-aventis Norge AS</w:t>
            </w:r>
          </w:p>
          <w:p w:rsidR="00BA7253" w:rsidRPr="002F604B" w:rsidRDefault="00BA7253" w:rsidP="002F604B">
            <w:pPr>
              <w:rPr>
                <w:szCs w:val="22"/>
                <w:lang w:val="ro-RO"/>
              </w:rPr>
            </w:pPr>
            <w:r w:rsidRPr="002F604B">
              <w:rPr>
                <w:szCs w:val="22"/>
                <w:lang w:val="ro-RO"/>
              </w:rPr>
              <w:t>Tlf: +47 67 10 71 00</w:t>
            </w:r>
          </w:p>
          <w:p w:rsidR="00BA7253" w:rsidRPr="002F604B" w:rsidRDefault="00BA7253" w:rsidP="002F604B">
            <w:pPr>
              <w:rPr>
                <w:szCs w:val="22"/>
                <w:lang w:val="ro-RO"/>
              </w:rPr>
            </w:pPr>
          </w:p>
        </w:tc>
      </w:tr>
      <w:tr w:rsidR="00BA7253" w:rsidRPr="002F604B" w:rsidTr="00BA7253">
        <w:trPr>
          <w:cantSplit/>
        </w:trPr>
        <w:tc>
          <w:tcPr>
            <w:tcW w:w="4644" w:type="dxa"/>
          </w:tcPr>
          <w:p w:rsidR="00BA7253" w:rsidRPr="002F604B" w:rsidRDefault="00BA7253" w:rsidP="002F604B">
            <w:pPr>
              <w:rPr>
                <w:b/>
                <w:bCs/>
                <w:szCs w:val="22"/>
                <w:lang w:val="ro-RO"/>
              </w:rPr>
            </w:pPr>
            <w:r w:rsidRPr="002F604B">
              <w:rPr>
                <w:b/>
                <w:bCs/>
                <w:szCs w:val="22"/>
                <w:lang w:val="ro-RO"/>
              </w:rPr>
              <w:t>Ελλάδα</w:t>
            </w:r>
          </w:p>
          <w:p w:rsidR="00BA7253" w:rsidRPr="002F604B" w:rsidRDefault="00BA7253" w:rsidP="002F604B">
            <w:pPr>
              <w:rPr>
                <w:bCs/>
                <w:szCs w:val="22"/>
                <w:lang w:val="ro-RO"/>
              </w:rPr>
            </w:pPr>
            <w:r w:rsidRPr="002F604B">
              <w:rPr>
                <w:bCs/>
                <w:szCs w:val="22"/>
                <w:lang w:val="ro-RO"/>
              </w:rPr>
              <w:t>sanofi-aventis AEBE</w:t>
            </w:r>
          </w:p>
          <w:p w:rsidR="00BA7253" w:rsidRPr="002F604B" w:rsidRDefault="00BA7253" w:rsidP="002F604B">
            <w:pPr>
              <w:rPr>
                <w:bCs/>
                <w:szCs w:val="22"/>
                <w:lang w:val="ro-RO"/>
              </w:rPr>
            </w:pPr>
            <w:r w:rsidRPr="002F604B">
              <w:rPr>
                <w:bCs/>
                <w:szCs w:val="22"/>
                <w:lang w:val="ro-RO"/>
              </w:rPr>
              <w:t>Τηλ: +30 210 900 16 00</w:t>
            </w:r>
          </w:p>
          <w:p w:rsidR="00BA7253" w:rsidRPr="002F604B" w:rsidRDefault="00BA7253" w:rsidP="002F604B">
            <w:pPr>
              <w:rPr>
                <w:b/>
                <w:bCs/>
                <w:szCs w:val="22"/>
                <w:lang w:val="ro-RO"/>
              </w:rPr>
            </w:pPr>
          </w:p>
        </w:tc>
        <w:tc>
          <w:tcPr>
            <w:tcW w:w="4678" w:type="dxa"/>
          </w:tcPr>
          <w:p w:rsidR="00BA7253" w:rsidRPr="002F604B" w:rsidRDefault="00BA7253" w:rsidP="002F604B">
            <w:pPr>
              <w:rPr>
                <w:b/>
                <w:szCs w:val="22"/>
                <w:lang w:val="ro-RO"/>
              </w:rPr>
            </w:pPr>
            <w:r w:rsidRPr="002F604B">
              <w:rPr>
                <w:b/>
                <w:szCs w:val="22"/>
                <w:lang w:val="ro-RO"/>
              </w:rPr>
              <w:t>Österreich</w:t>
            </w:r>
          </w:p>
          <w:p w:rsidR="00BA7253" w:rsidRPr="002F604B" w:rsidRDefault="00BA7253" w:rsidP="002F604B">
            <w:pPr>
              <w:rPr>
                <w:szCs w:val="22"/>
                <w:lang w:val="ro-RO"/>
              </w:rPr>
            </w:pPr>
            <w:r w:rsidRPr="002F604B">
              <w:rPr>
                <w:szCs w:val="22"/>
                <w:lang w:val="ro-RO"/>
              </w:rPr>
              <w:t>sanofi-aventis GmbH</w:t>
            </w:r>
          </w:p>
          <w:p w:rsidR="00BA7253" w:rsidRPr="002F604B" w:rsidRDefault="00BA7253" w:rsidP="002F604B">
            <w:pPr>
              <w:rPr>
                <w:szCs w:val="22"/>
                <w:lang w:val="ro-RO"/>
              </w:rPr>
            </w:pPr>
            <w:r w:rsidRPr="002F604B">
              <w:rPr>
                <w:szCs w:val="22"/>
                <w:lang w:val="ro-RO"/>
              </w:rPr>
              <w:t>Tel: +43 1 80 185 – 0</w:t>
            </w:r>
          </w:p>
          <w:p w:rsidR="00BA7253" w:rsidRPr="002F604B" w:rsidRDefault="00BA7253" w:rsidP="002F604B">
            <w:pPr>
              <w:rPr>
                <w:szCs w:val="22"/>
                <w:lang w:val="ro-RO"/>
              </w:rPr>
            </w:pPr>
          </w:p>
        </w:tc>
      </w:tr>
      <w:tr w:rsidR="00BA7253" w:rsidRPr="002F604B" w:rsidTr="00BA7253">
        <w:trPr>
          <w:cantSplit/>
        </w:trPr>
        <w:tc>
          <w:tcPr>
            <w:tcW w:w="4644" w:type="dxa"/>
          </w:tcPr>
          <w:p w:rsidR="00BA7253" w:rsidRPr="002F604B" w:rsidRDefault="00BA7253" w:rsidP="002F604B">
            <w:pPr>
              <w:rPr>
                <w:b/>
                <w:bCs/>
                <w:szCs w:val="22"/>
                <w:lang w:val="ro-RO"/>
              </w:rPr>
            </w:pPr>
            <w:r w:rsidRPr="002F604B">
              <w:rPr>
                <w:b/>
                <w:bCs/>
                <w:szCs w:val="22"/>
                <w:lang w:val="ro-RO"/>
              </w:rPr>
              <w:t>España</w:t>
            </w:r>
          </w:p>
          <w:p w:rsidR="00BA7253" w:rsidRPr="002F604B" w:rsidRDefault="00BA7253" w:rsidP="002F604B">
            <w:pPr>
              <w:rPr>
                <w:bCs/>
                <w:szCs w:val="22"/>
                <w:lang w:val="ro-RO"/>
              </w:rPr>
            </w:pPr>
            <w:r w:rsidRPr="002F604B">
              <w:rPr>
                <w:bCs/>
                <w:szCs w:val="22"/>
                <w:lang w:val="ro-RO"/>
              </w:rPr>
              <w:t>sanofi-aventis, S.A.</w:t>
            </w:r>
          </w:p>
          <w:p w:rsidR="00BA7253" w:rsidRPr="002F604B" w:rsidRDefault="00BA7253" w:rsidP="002F604B">
            <w:pPr>
              <w:rPr>
                <w:bCs/>
                <w:szCs w:val="22"/>
                <w:lang w:val="ro-RO"/>
              </w:rPr>
            </w:pPr>
            <w:r w:rsidRPr="002F604B">
              <w:rPr>
                <w:bCs/>
                <w:szCs w:val="22"/>
                <w:lang w:val="ro-RO"/>
              </w:rPr>
              <w:t>Tel: +34 93 485 94 00</w:t>
            </w:r>
          </w:p>
          <w:p w:rsidR="00BA7253" w:rsidRPr="002F604B" w:rsidRDefault="00BA7253" w:rsidP="002F604B">
            <w:pPr>
              <w:rPr>
                <w:b/>
                <w:bCs/>
                <w:szCs w:val="22"/>
                <w:lang w:val="ro-RO"/>
              </w:rPr>
            </w:pPr>
          </w:p>
        </w:tc>
        <w:tc>
          <w:tcPr>
            <w:tcW w:w="4678" w:type="dxa"/>
          </w:tcPr>
          <w:p w:rsidR="00BA7253" w:rsidRPr="002F604B" w:rsidRDefault="00BA7253" w:rsidP="002F604B">
            <w:pPr>
              <w:rPr>
                <w:b/>
                <w:szCs w:val="22"/>
                <w:lang w:val="ro-RO"/>
              </w:rPr>
            </w:pPr>
            <w:r w:rsidRPr="002F604B">
              <w:rPr>
                <w:b/>
                <w:szCs w:val="22"/>
                <w:lang w:val="ro-RO"/>
              </w:rPr>
              <w:t>Polska</w:t>
            </w:r>
          </w:p>
          <w:p w:rsidR="00BA7253" w:rsidRPr="002F604B" w:rsidRDefault="00BA7253" w:rsidP="002F604B">
            <w:pPr>
              <w:rPr>
                <w:szCs w:val="22"/>
                <w:lang w:val="ro-RO"/>
              </w:rPr>
            </w:pPr>
            <w:r w:rsidRPr="002F604B">
              <w:rPr>
                <w:szCs w:val="22"/>
                <w:lang w:val="ro-RO"/>
              </w:rPr>
              <w:t>sanofi-aventis Sp. z o.o.</w:t>
            </w:r>
          </w:p>
          <w:p w:rsidR="00BA7253" w:rsidRPr="002F604B" w:rsidRDefault="00BA7253" w:rsidP="002F604B">
            <w:pPr>
              <w:rPr>
                <w:szCs w:val="22"/>
                <w:lang w:val="ro-RO"/>
              </w:rPr>
            </w:pPr>
            <w:r w:rsidRPr="002F604B">
              <w:rPr>
                <w:szCs w:val="22"/>
                <w:lang w:val="ro-RO"/>
              </w:rPr>
              <w:t>Tel.: +48 22 280 00 00</w:t>
            </w:r>
          </w:p>
          <w:p w:rsidR="00BA7253" w:rsidRPr="002F604B" w:rsidRDefault="00BA7253" w:rsidP="002F604B">
            <w:pPr>
              <w:rPr>
                <w:szCs w:val="22"/>
                <w:lang w:val="ro-RO"/>
              </w:rPr>
            </w:pPr>
          </w:p>
        </w:tc>
      </w:tr>
      <w:tr w:rsidR="00BA7253" w:rsidRPr="002F604B" w:rsidTr="00BA7253">
        <w:trPr>
          <w:cantSplit/>
        </w:trPr>
        <w:tc>
          <w:tcPr>
            <w:tcW w:w="4644" w:type="dxa"/>
          </w:tcPr>
          <w:p w:rsidR="00BA7253" w:rsidRPr="002F604B" w:rsidRDefault="00BA7253" w:rsidP="002F604B">
            <w:pPr>
              <w:rPr>
                <w:b/>
                <w:bCs/>
                <w:szCs w:val="22"/>
                <w:lang w:val="ro-RO"/>
              </w:rPr>
            </w:pPr>
            <w:r w:rsidRPr="002F604B">
              <w:rPr>
                <w:b/>
                <w:bCs/>
                <w:szCs w:val="22"/>
                <w:lang w:val="ro-RO"/>
              </w:rPr>
              <w:t>France</w:t>
            </w:r>
          </w:p>
          <w:p w:rsidR="00BA7253" w:rsidRPr="002F604B" w:rsidRDefault="00BA7253" w:rsidP="002F604B">
            <w:pPr>
              <w:rPr>
                <w:bCs/>
                <w:szCs w:val="22"/>
                <w:lang w:val="ro-RO"/>
              </w:rPr>
            </w:pPr>
            <w:r w:rsidRPr="002F604B">
              <w:rPr>
                <w:bCs/>
                <w:szCs w:val="22"/>
                <w:lang w:val="ro-RO"/>
              </w:rPr>
              <w:t>sanofi-aventis France</w:t>
            </w:r>
          </w:p>
          <w:p w:rsidR="00BA7253" w:rsidRPr="002F604B" w:rsidRDefault="00BA7253" w:rsidP="002F604B">
            <w:pPr>
              <w:rPr>
                <w:bCs/>
                <w:szCs w:val="22"/>
                <w:lang w:val="ro-RO"/>
              </w:rPr>
            </w:pPr>
            <w:r w:rsidRPr="002F604B">
              <w:rPr>
                <w:bCs/>
                <w:szCs w:val="22"/>
                <w:lang w:val="ro-RO"/>
              </w:rPr>
              <w:t>Tél: 0 800 222 555</w:t>
            </w:r>
          </w:p>
          <w:p w:rsidR="00BA7253" w:rsidRPr="002F604B" w:rsidRDefault="00BA7253" w:rsidP="002F604B">
            <w:pPr>
              <w:rPr>
                <w:bCs/>
                <w:szCs w:val="22"/>
                <w:lang w:val="ro-RO"/>
              </w:rPr>
            </w:pPr>
            <w:r w:rsidRPr="002F604B">
              <w:rPr>
                <w:bCs/>
                <w:szCs w:val="22"/>
                <w:lang w:val="ro-RO"/>
              </w:rPr>
              <w:t>Appel depuis l’étranger: +33 1 57 63 23 23</w:t>
            </w:r>
          </w:p>
          <w:p w:rsidR="00BA7253" w:rsidRPr="002F604B" w:rsidRDefault="00BA7253" w:rsidP="002F604B">
            <w:pPr>
              <w:rPr>
                <w:b/>
                <w:bCs/>
                <w:szCs w:val="22"/>
                <w:lang w:val="ro-RO"/>
              </w:rPr>
            </w:pPr>
          </w:p>
        </w:tc>
        <w:tc>
          <w:tcPr>
            <w:tcW w:w="4678" w:type="dxa"/>
          </w:tcPr>
          <w:p w:rsidR="00BA7253" w:rsidRPr="002F604B" w:rsidRDefault="00BA7253" w:rsidP="002F604B">
            <w:pPr>
              <w:rPr>
                <w:b/>
                <w:szCs w:val="22"/>
                <w:lang w:val="ro-RO"/>
              </w:rPr>
            </w:pPr>
            <w:r w:rsidRPr="002F604B">
              <w:rPr>
                <w:b/>
                <w:szCs w:val="22"/>
                <w:lang w:val="ro-RO"/>
              </w:rPr>
              <w:t>Portugal</w:t>
            </w:r>
          </w:p>
          <w:p w:rsidR="00BA7253" w:rsidRPr="002F604B" w:rsidRDefault="00BA7253" w:rsidP="002F604B">
            <w:pPr>
              <w:rPr>
                <w:szCs w:val="22"/>
                <w:lang w:val="ro-RO"/>
              </w:rPr>
            </w:pPr>
            <w:r w:rsidRPr="002F604B">
              <w:rPr>
                <w:szCs w:val="22"/>
                <w:lang w:val="ro-RO"/>
              </w:rPr>
              <w:t>Sanofi - Produtos Farmacêuticos, Lda</w:t>
            </w:r>
          </w:p>
          <w:p w:rsidR="00BA7253" w:rsidRPr="002F604B" w:rsidRDefault="00BA7253" w:rsidP="002F604B">
            <w:pPr>
              <w:rPr>
                <w:szCs w:val="22"/>
                <w:lang w:val="ro-RO"/>
              </w:rPr>
            </w:pPr>
            <w:r w:rsidRPr="002F604B">
              <w:rPr>
                <w:szCs w:val="22"/>
                <w:lang w:val="ro-RO"/>
              </w:rPr>
              <w:t>Tel: +351 21 35 89 400</w:t>
            </w:r>
          </w:p>
          <w:p w:rsidR="00BA7253" w:rsidRPr="002F604B" w:rsidRDefault="00BA7253" w:rsidP="002F604B">
            <w:pPr>
              <w:rPr>
                <w:szCs w:val="22"/>
                <w:lang w:val="ro-RO"/>
              </w:rPr>
            </w:pPr>
          </w:p>
        </w:tc>
      </w:tr>
      <w:tr w:rsidR="00BA7253" w:rsidRPr="002F604B" w:rsidTr="00BA7253">
        <w:trPr>
          <w:cantSplit/>
        </w:trPr>
        <w:tc>
          <w:tcPr>
            <w:tcW w:w="4644" w:type="dxa"/>
          </w:tcPr>
          <w:p w:rsidR="00BA7253" w:rsidRPr="002F604B" w:rsidRDefault="00BA7253" w:rsidP="002F604B">
            <w:pPr>
              <w:rPr>
                <w:b/>
                <w:bCs/>
                <w:szCs w:val="22"/>
                <w:lang w:val="ro-RO"/>
              </w:rPr>
            </w:pPr>
            <w:r w:rsidRPr="002F604B">
              <w:rPr>
                <w:b/>
                <w:bCs/>
                <w:szCs w:val="22"/>
                <w:lang w:val="ro-RO"/>
              </w:rPr>
              <w:t>Hrvatska</w:t>
            </w:r>
          </w:p>
          <w:p w:rsidR="00BA7253" w:rsidRPr="002F604B" w:rsidRDefault="00BA7253" w:rsidP="002F604B">
            <w:pPr>
              <w:rPr>
                <w:bCs/>
                <w:szCs w:val="22"/>
                <w:lang w:val="ro-RO"/>
              </w:rPr>
            </w:pPr>
            <w:r w:rsidRPr="002F604B">
              <w:rPr>
                <w:bCs/>
                <w:szCs w:val="22"/>
                <w:lang w:val="ro-RO"/>
              </w:rPr>
              <w:t>sanofi-aventis Croatia d.o.o.</w:t>
            </w:r>
          </w:p>
          <w:p w:rsidR="00BA7253" w:rsidRPr="002F604B" w:rsidRDefault="00BA7253" w:rsidP="002F604B">
            <w:pPr>
              <w:rPr>
                <w:b/>
                <w:bCs/>
                <w:szCs w:val="22"/>
                <w:lang w:val="ro-RO"/>
              </w:rPr>
            </w:pPr>
            <w:r w:rsidRPr="002F604B">
              <w:rPr>
                <w:bCs/>
                <w:szCs w:val="22"/>
                <w:lang w:val="ro-RO"/>
              </w:rPr>
              <w:t>Tel: +385 1 600 34 00</w:t>
            </w:r>
          </w:p>
        </w:tc>
        <w:tc>
          <w:tcPr>
            <w:tcW w:w="4678" w:type="dxa"/>
          </w:tcPr>
          <w:p w:rsidR="00BA7253" w:rsidRPr="002F604B" w:rsidRDefault="00BA7253" w:rsidP="002F604B">
            <w:pPr>
              <w:rPr>
                <w:b/>
                <w:szCs w:val="22"/>
                <w:lang w:val="ro-RO"/>
              </w:rPr>
            </w:pPr>
            <w:r w:rsidRPr="002F604B">
              <w:rPr>
                <w:b/>
                <w:szCs w:val="22"/>
                <w:lang w:val="ro-RO"/>
              </w:rPr>
              <w:t>România</w:t>
            </w:r>
          </w:p>
          <w:p w:rsidR="00BA7253" w:rsidRPr="002F604B" w:rsidRDefault="0088789B" w:rsidP="002F604B">
            <w:pPr>
              <w:rPr>
                <w:szCs w:val="22"/>
                <w:lang w:val="ro-RO"/>
              </w:rPr>
            </w:pPr>
            <w:r>
              <w:rPr>
                <w:szCs w:val="22"/>
                <w:lang w:val="ro-RO"/>
              </w:rPr>
              <w:t>S</w:t>
            </w:r>
            <w:r w:rsidR="00BA7253" w:rsidRPr="002F604B">
              <w:rPr>
                <w:szCs w:val="22"/>
                <w:lang w:val="ro-RO"/>
              </w:rPr>
              <w:t>anofi Rom</w:t>
            </w:r>
            <w:r>
              <w:rPr>
                <w:szCs w:val="22"/>
                <w:lang w:val="ro-RO"/>
              </w:rPr>
              <w:t>a</w:t>
            </w:r>
            <w:r w:rsidR="00BA7253" w:rsidRPr="002F604B">
              <w:rPr>
                <w:szCs w:val="22"/>
                <w:lang w:val="ro-RO"/>
              </w:rPr>
              <w:t>nia SRL</w:t>
            </w:r>
          </w:p>
          <w:p w:rsidR="00BA7253" w:rsidRPr="002F604B" w:rsidRDefault="00BA7253" w:rsidP="002F604B">
            <w:pPr>
              <w:rPr>
                <w:szCs w:val="22"/>
                <w:lang w:val="ro-RO"/>
              </w:rPr>
            </w:pPr>
            <w:r w:rsidRPr="002F604B">
              <w:rPr>
                <w:szCs w:val="22"/>
                <w:lang w:val="ro-RO"/>
              </w:rPr>
              <w:t>Tel: +40 (0) 21 317 31 36</w:t>
            </w:r>
          </w:p>
          <w:p w:rsidR="00BA7253" w:rsidRPr="002F604B" w:rsidRDefault="00BA7253" w:rsidP="002F604B">
            <w:pPr>
              <w:rPr>
                <w:szCs w:val="22"/>
                <w:lang w:val="ro-RO"/>
              </w:rPr>
            </w:pPr>
          </w:p>
        </w:tc>
      </w:tr>
      <w:tr w:rsidR="00BA7253" w:rsidRPr="002F604B" w:rsidTr="00BA7253">
        <w:trPr>
          <w:cantSplit/>
        </w:trPr>
        <w:tc>
          <w:tcPr>
            <w:tcW w:w="4644" w:type="dxa"/>
          </w:tcPr>
          <w:p w:rsidR="00BA7253" w:rsidRPr="002F604B" w:rsidRDefault="00BA7253" w:rsidP="002F604B">
            <w:pPr>
              <w:rPr>
                <w:b/>
                <w:bCs/>
                <w:szCs w:val="22"/>
                <w:lang w:val="ro-RO"/>
              </w:rPr>
            </w:pPr>
            <w:r w:rsidRPr="002F604B">
              <w:rPr>
                <w:b/>
                <w:bCs/>
                <w:szCs w:val="22"/>
                <w:lang w:val="ro-RO"/>
              </w:rPr>
              <w:t>Ireland</w:t>
            </w:r>
          </w:p>
          <w:p w:rsidR="00BA7253" w:rsidRPr="002F604B" w:rsidRDefault="00BA7253" w:rsidP="002F604B">
            <w:pPr>
              <w:rPr>
                <w:bCs/>
                <w:szCs w:val="22"/>
                <w:lang w:val="ro-RO"/>
              </w:rPr>
            </w:pPr>
            <w:r w:rsidRPr="002F604B">
              <w:rPr>
                <w:bCs/>
                <w:szCs w:val="22"/>
                <w:lang w:val="ro-RO"/>
              </w:rPr>
              <w:t>sanofi-aventis Ireland Ltd. T/A SANOFI</w:t>
            </w:r>
          </w:p>
          <w:p w:rsidR="00BA7253" w:rsidRPr="002F604B" w:rsidRDefault="00BA7253" w:rsidP="002F604B">
            <w:pPr>
              <w:rPr>
                <w:bCs/>
                <w:szCs w:val="22"/>
                <w:lang w:val="ro-RO"/>
              </w:rPr>
            </w:pPr>
            <w:r w:rsidRPr="002F604B">
              <w:rPr>
                <w:bCs/>
                <w:szCs w:val="22"/>
                <w:lang w:val="ro-RO"/>
              </w:rPr>
              <w:t>Tel: +353 (0) 1 403 56 00</w:t>
            </w:r>
          </w:p>
          <w:p w:rsidR="00BA7253" w:rsidRPr="002F604B" w:rsidRDefault="00BA7253" w:rsidP="002F604B">
            <w:pPr>
              <w:rPr>
                <w:b/>
                <w:bCs/>
                <w:szCs w:val="22"/>
                <w:lang w:val="ro-RO"/>
              </w:rPr>
            </w:pPr>
          </w:p>
        </w:tc>
        <w:tc>
          <w:tcPr>
            <w:tcW w:w="4678" w:type="dxa"/>
          </w:tcPr>
          <w:p w:rsidR="00BA7253" w:rsidRPr="002F604B" w:rsidRDefault="00BA7253" w:rsidP="002F604B">
            <w:pPr>
              <w:rPr>
                <w:b/>
                <w:szCs w:val="22"/>
                <w:lang w:val="ro-RO"/>
              </w:rPr>
            </w:pPr>
            <w:r w:rsidRPr="002F604B">
              <w:rPr>
                <w:b/>
                <w:szCs w:val="22"/>
                <w:lang w:val="ro-RO"/>
              </w:rPr>
              <w:t>Slovenija</w:t>
            </w:r>
          </w:p>
          <w:p w:rsidR="00BA7253" w:rsidRPr="002F604B" w:rsidRDefault="00BA7253" w:rsidP="002F604B">
            <w:pPr>
              <w:rPr>
                <w:szCs w:val="22"/>
                <w:lang w:val="ro-RO"/>
              </w:rPr>
            </w:pPr>
            <w:r w:rsidRPr="002F604B">
              <w:rPr>
                <w:szCs w:val="22"/>
                <w:lang w:val="ro-RO"/>
              </w:rPr>
              <w:t>sanofi-aventis d.o.o.</w:t>
            </w:r>
          </w:p>
          <w:p w:rsidR="00BA7253" w:rsidRPr="002F604B" w:rsidRDefault="00BA7253" w:rsidP="002F604B">
            <w:pPr>
              <w:rPr>
                <w:szCs w:val="22"/>
                <w:lang w:val="ro-RO"/>
              </w:rPr>
            </w:pPr>
            <w:r w:rsidRPr="002F604B">
              <w:rPr>
                <w:szCs w:val="22"/>
                <w:lang w:val="ro-RO"/>
              </w:rPr>
              <w:t>Tel: +386 1 560 48 00</w:t>
            </w:r>
          </w:p>
          <w:p w:rsidR="00BA7253" w:rsidRPr="002F604B" w:rsidRDefault="00BA7253" w:rsidP="002F604B">
            <w:pPr>
              <w:rPr>
                <w:szCs w:val="22"/>
                <w:lang w:val="ro-RO"/>
              </w:rPr>
            </w:pPr>
          </w:p>
        </w:tc>
      </w:tr>
      <w:tr w:rsidR="00BA7253" w:rsidRPr="002F604B" w:rsidTr="00BA7253">
        <w:trPr>
          <w:cantSplit/>
        </w:trPr>
        <w:tc>
          <w:tcPr>
            <w:tcW w:w="4644" w:type="dxa"/>
          </w:tcPr>
          <w:p w:rsidR="00BA7253" w:rsidRPr="002F604B" w:rsidRDefault="00BA7253" w:rsidP="002F604B">
            <w:pPr>
              <w:rPr>
                <w:b/>
                <w:bCs/>
                <w:szCs w:val="22"/>
                <w:lang w:val="ro-RO"/>
              </w:rPr>
            </w:pPr>
            <w:r w:rsidRPr="002F604B">
              <w:rPr>
                <w:b/>
                <w:bCs/>
                <w:szCs w:val="22"/>
                <w:lang w:val="ro-RO"/>
              </w:rPr>
              <w:t>Ísland</w:t>
            </w:r>
          </w:p>
          <w:p w:rsidR="00BA7253" w:rsidRPr="002F604B" w:rsidRDefault="00BA7253" w:rsidP="002F604B">
            <w:pPr>
              <w:rPr>
                <w:bCs/>
                <w:szCs w:val="22"/>
                <w:lang w:val="ro-RO"/>
              </w:rPr>
            </w:pPr>
            <w:r w:rsidRPr="002F604B">
              <w:rPr>
                <w:bCs/>
                <w:szCs w:val="22"/>
                <w:lang w:val="ro-RO"/>
              </w:rPr>
              <w:t>Vistor hf.</w:t>
            </w:r>
          </w:p>
          <w:p w:rsidR="00BA7253" w:rsidRPr="002F604B" w:rsidRDefault="00BA7253" w:rsidP="002F604B">
            <w:pPr>
              <w:rPr>
                <w:bCs/>
                <w:szCs w:val="22"/>
                <w:lang w:val="ro-RO"/>
              </w:rPr>
            </w:pPr>
            <w:r w:rsidRPr="002F604B">
              <w:rPr>
                <w:bCs/>
                <w:szCs w:val="22"/>
                <w:lang w:val="ro-RO"/>
              </w:rPr>
              <w:t>Sími: +354 535 7000</w:t>
            </w:r>
          </w:p>
          <w:p w:rsidR="00BA7253" w:rsidRPr="002F604B" w:rsidRDefault="00BA7253" w:rsidP="002F604B">
            <w:pPr>
              <w:rPr>
                <w:b/>
                <w:bCs/>
                <w:szCs w:val="22"/>
                <w:lang w:val="ro-RO"/>
              </w:rPr>
            </w:pPr>
          </w:p>
        </w:tc>
        <w:tc>
          <w:tcPr>
            <w:tcW w:w="4678" w:type="dxa"/>
          </w:tcPr>
          <w:p w:rsidR="00BA7253" w:rsidRPr="002F604B" w:rsidRDefault="00BA7253" w:rsidP="002F604B">
            <w:pPr>
              <w:rPr>
                <w:b/>
                <w:szCs w:val="22"/>
                <w:lang w:val="ro-RO"/>
              </w:rPr>
            </w:pPr>
            <w:r w:rsidRPr="002F604B">
              <w:rPr>
                <w:b/>
                <w:szCs w:val="22"/>
                <w:lang w:val="ro-RO"/>
              </w:rPr>
              <w:t>Slovenská republika</w:t>
            </w:r>
          </w:p>
          <w:p w:rsidR="00BA7253" w:rsidRPr="002F604B" w:rsidRDefault="00BA7253" w:rsidP="002F604B">
            <w:pPr>
              <w:rPr>
                <w:szCs w:val="22"/>
                <w:lang w:val="ro-RO"/>
              </w:rPr>
            </w:pPr>
            <w:r w:rsidRPr="002F604B">
              <w:rPr>
                <w:szCs w:val="22"/>
                <w:lang w:val="ro-RO"/>
              </w:rPr>
              <w:t>sanofi-aventis Slovakia s.r.o.</w:t>
            </w:r>
          </w:p>
          <w:p w:rsidR="00BA7253" w:rsidRPr="002F604B" w:rsidRDefault="00BA7253" w:rsidP="002F604B">
            <w:pPr>
              <w:rPr>
                <w:szCs w:val="22"/>
                <w:lang w:val="ro-RO"/>
              </w:rPr>
            </w:pPr>
            <w:r w:rsidRPr="002F604B">
              <w:rPr>
                <w:szCs w:val="22"/>
                <w:lang w:val="ro-RO"/>
              </w:rPr>
              <w:t>Tel: +421 2 33 100 100</w:t>
            </w:r>
          </w:p>
          <w:p w:rsidR="00BA7253" w:rsidRPr="002F604B" w:rsidRDefault="00BA7253" w:rsidP="002F604B">
            <w:pPr>
              <w:rPr>
                <w:szCs w:val="22"/>
                <w:lang w:val="ro-RO"/>
              </w:rPr>
            </w:pPr>
          </w:p>
        </w:tc>
      </w:tr>
      <w:tr w:rsidR="00BA7253" w:rsidRPr="002F604B" w:rsidTr="00BA7253">
        <w:trPr>
          <w:cantSplit/>
        </w:trPr>
        <w:tc>
          <w:tcPr>
            <w:tcW w:w="4644" w:type="dxa"/>
          </w:tcPr>
          <w:p w:rsidR="00BA7253" w:rsidRPr="002F604B" w:rsidRDefault="00BA7253" w:rsidP="002F604B">
            <w:pPr>
              <w:rPr>
                <w:b/>
                <w:bCs/>
                <w:szCs w:val="22"/>
                <w:lang w:val="ro-RO"/>
              </w:rPr>
            </w:pPr>
            <w:r w:rsidRPr="002F604B">
              <w:rPr>
                <w:b/>
                <w:bCs/>
                <w:szCs w:val="22"/>
                <w:lang w:val="ro-RO"/>
              </w:rPr>
              <w:t>Italia</w:t>
            </w:r>
          </w:p>
          <w:p w:rsidR="00BA7253" w:rsidRPr="002F604B" w:rsidRDefault="00981768" w:rsidP="002F604B">
            <w:pPr>
              <w:rPr>
                <w:bCs/>
                <w:szCs w:val="22"/>
                <w:lang w:val="ro-RO"/>
              </w:rPr>
            </w:pPr>
            <w:r>
              <w:rPr>
                <w:bCs/>
                <w:szCs w:val="22"/>
                <w:lang w:val="ro-RO"/>
              </w:rPr>
              <w:t>S</w:t>
            </w:r>
            <w:r w:rsidR="00BA7253" w:rsidRPr="002F604B">
              <w:rPr>
                <w:bCs/>
                <w:szCs w:val="22"/>
                <w:lang w:val="ro-RO"/>
              </w:rPr>
              <w:t>anofi S.</w:t>
            </w:r>
            <w:r w:rsidR="001E5C6D">
              <w:rPr>
                <w:bCs/>
                <w:szCs w:val="22"/>
                <w:lang w:val="ro-RO"/>
              </w:rPr>
              <w:t>r.l</w:t>
            </w:r>
            <w:r w:rsidR="00BA7253" w:rsidRPr="002F604B">
              <w:rPr>
                <w:bCs/>
                <w:szCs w:val="22"/>
                <w:lang w:val="ro-RO"/>
              </w:rPr>
              <w:t>.</w:t>
            </w:r>
          </w:p>
          <w:p w:rsidR="00BA7253" w:rsidRPr="002F604B" w:rsidRDefault="00BA7253" w:rsidP="002F604B">
            <w:pPr>
              <w:rPr>
                <w:bCs/>
                <w:szCs w:val="22"/>
                <w:lang w:val="ro-RO"/>
              </w:rPr>
            </w:pPr>
            <w:r w:rsidRPr="002F604B">
              <w:rPr>
                <w:bCs/>
                <w:szCs w:val="22"/>
                <w:lang w:val="ro-RO"/>
              </w:rPr>
              <w:t xml:space="preserve">Tel: </w:t>
            </w:r>
            <w:r w:rsidR="0088789B" w:rsidRPr="0088789B">
              <w:rPr>
                <w:bCs/>
                <w:szCs w:val="22"/>
                <w:lang w:val="ro-RO"/>
              </w:rPr>
              <w:t>800.536389</w:t>
            </w:r>
          </w:p>
          <w:p w:rsidR="00BA7253" w:rsidRPr="002F604B" w:rsidRDefault="00BA7253" w:rsidP="002F604B">
            <w:pPr>
              <w:rPr>
                <w:b/>
                <w:bCs/>
                <w:szCs w:val="22"/>
                <w:lang w:val="ro-RO"/>
              </w:rPr>
            </w:pPr>
          </w:p>
        </w:tc>
        <w:tc>
          <w:tcPr>
            <w:tcW w:w="4678" w:type="dxa"/>
          </w:tcPr>
          <w:p w:rsidR="00BA7253" w:rsidRPr="002F604B" w:rsidRDefault="00BA7253" w:rsidP="002F604B">
            <w:pPr>
              <w:rPr>
                <w:b/>
                <w:szCs w:val="22"/>
                <w:lang w:val="ro-RO"/>
              </w:rPr>
            </w:pPr>
            <w:r w:rsidRPr="002F604B">
              <w:rPr>
                <w:b/>
                <w:szCs w:val="22"/>
                <w:lang w:val="ro-RO"/>
              </w:rPr>
              <w:t>Suomi/Finland</w:t>
            </w:r>
          </w:p>
          <w:p w:rsidR="00BA7253" w:rsidRPr="002F604B" w:rsidRDefault="00506548" w:rsidP="002F604B">
            <w:pPr>
              <w:rPr>
                <w:szCs w:val="22"/>
                <w:lang w:val="ro-RO"/>
              </w:rPr>
            </w:pPr>
            <w:r>
              <w:rPr>
                <w:szCs w:val="22"/>
                <w:lang w:val="ro-RO"/>
              </w:rPr>
              <w:t>S</w:t>
            </w:r>
            <w:r w:rsidR="00BA7253" w:rsidRPr="002F604B">
              <w:rPr>
                <w:szCs w:val="22"/>
                <w:lang w:val="ro-RO"/>
              </w:rPr>
              <w:t>anofi Oy</w:t>
            </w:r>
          </w:p>
          <w:p w:rsidR="00BA7253" w:rsidRPr="002F604B" w:rsidRDefault="00BA7253" w:rsidP="002F604B">
            <w:pPr>
              <w:rPr>
                <w:szCs w:val="22"/>
                <w:lang w:val="ro-RO"/>
              </w:rPr>
            </w:pPr>
            <w:r w:rsidRPr="002F604B">
              <w:rPr>
                <w:szCs w:val="22"/>
                <w:lang w:val="ro-RO"/>
              </w:rPr>
              <w:t>Puh/Tel: +358 (0) 201 200 300</w:t>
            </w:r>
          </w:p>
          <w:p w:rsidR="00BA7253" w:rsidRPr="002F604B" w:rsidRDefault="00BA7253" w:rsidP="002F604B">
            <w:pPr>
              <w:rPr>
                <w:szCs w:val="22"/>
                <w:lang w:val="ro-RO"/>
              </w:rPr>
            </w:pPr>
          </w:p>
        </w:tc>
      </w:tr>
      <w:tr w:rsidR="00BA7253" w:rsidRPr="002F604B" w:rsidTr="00BA7253">
        <w:trPr>
          <w:cantSplit/>
        </w:trPr>
        <w:tc>
          <w:tcPr>
            <w:tcW w:w="4644" w:type="dxa"/>
          </w:tcPr>
          <w:p w:rsidR="00BA7253" w:rsidRPr="002F604B" w:rsidRDefault="00BA7253" w:rsidP="002F604B">
            <w:pPr>
              <w:rPr>
                <w:b/>
                <w:bCs/>
                <w:szCs w:val="22"/>
                <w:lang w:val="ro-RO"/>
              </w:rPr>
            </w:pPr>
            <w:r w:rsidRPr="002F604B">
              <w:rPr>
                <w:b/>
                <w:bCs/>
                <w:szCs w:val="22"/>
                <w:lang w:val="ro-RO"/>
              </w:rPr>
              <w:t>Κύπρος</w:t>
            </w:r>
          </w:p>
          <w:p w:rsidR="00BA7253" w:rsidRPr="002F604B" w:rsidRDefault="00BA7253" w:rsidP="002F604B">
            <w:pPr>
              <w:rPr>
                <w:bCs/>
                <w:szCs w:val="22"/>
                <w:lang w:val="ro-RO"/>
              </w:rPr>
            </w:pPr>
            <w:r w:rsidRPr="002F604B">
              <w:rPr>
                <w:bCs/>
                <w:szCs w:val="22"/>
                <w:lang w:val="ro-RO"/>
              </w:rPr>
              <w:t>sanofi-aventis Cyprus Ltd.</w:t>
            </w:r>
          </w:p>
          <w:p w:rsidR="00BA7253" w:rsidRPr="002F604B" w:rsidRDefault="00BA7253" w:rsidP="002F604B">
            <w:pPr>
              <w:rPr>
                <w:bCs/>
                <w:szCs w:val="22"/>
                <w:lang w:val="ro-RO"/>
              </w:rPr>
            </w:pPr>
            <w:r w:rsidRPr="002F604B">
              <w:rPr>
                <w:bCs/>
                <w:szCs w:val="22"/>
                <w:lang w:val="ro-RO"/>
              </w:rPr>
              <w:t>Τηλ: +357 22 871600</w:t>
            </w:r>
          </w:p>
          <w:p w:rsidR="00BA7253" w:rsidRPr="002F604B" w:rsidRDefault="00BA7253" w:rsidP="002F604B">
            <w:pPr>
              <w:rPr>
                <w:b/>
                <w:bCs/>
                <w:szCs w:val="22"/>
                <w:lang w:val="ro-RO"/>
              </w:rPr>
            </w:pPr>
          </w:p>
        </w:tc>
        <w:tc>
          <w:tcPr>
            <w:tcW w:w="4678" w:type="dxa"/>
          </w:tcPr>
          <w:p w:rsidR="00BA7253" w:rsidRPr="002F604B" w:rsidRDefault="00BA7253" w:rsidP="002F604B">
            <w:pPr>
              <w:rPr>
                <w:b/>
                <w:szCs w:val="22"/>
                <w:lang w:val="ro-RO"/>
              </w:rPr>
            </w:pPr>
            <w:r w:rsidRPr="002F604B">
              <w:rPr>
                <w:b/>
                <w:szCs w:val="22"/>
                <w:lang w:val="ro-RO"/>
              </w:rPr>
              <w:t>Sverige</w:t>
            </w:r>
          </w:p>
          <w:p w:rsidR="00BA7253" w:rsidRPr="002F604B" w:rsidRDefault="00506548" w:rsidP="002F604B">
            <w:pPr>
              <w:rPr>
                <w:szCs w:val="22"/>
                <w:lang w:val="ro-RO"/>
              </w:rPr>
            </w:pPr>
            <w:r>
              <w:rPr>
                <w:szCs w:val="22"/>
                <w:lang w:val="ro-RO"/>
              </w:rPr>
              <w:t>S</w:t>
            </w:r>
            <w:r w:rsidR="00BA7253" w:rsidRPr="002F604B">
              <w:rPr>
                <w:szCs w:val="22"/>
                <w:lang w:val="ro-RO"/>
              </w:rPr>
              <w:t>anofi AB</w:t>
            </w:r>
          </w:p>
          <w:p w:rsidR="00BA7253" w:rsidRPr="002F604B" w:rsidRDefault="00BA7253" w:rsidP="002F604B">
            <w:pPr>
              <w:rPr>
                <w:szCs w:val="22"/>
                <w:lang w:val="ro-RO"/>
              </w:rPr>
            </w:pPr>
            <w:r w:rsidRPr="002F604B">
              <w:rPr>
                <w:szCs w:val="22"/>
                <w:lang w:val="ro-RO"/>
              </w:rPr>
              <w:t>Tel: +46 (0)8 634 50 00</w:t>
            </w:r>
          </w:p>
          <w:p w:rsidR="00BA7253" w:rsidRPr="002F604B" w:rsidRDefault="00BA7253" w:rsidP="002F604B">
            <w:pPr>
              <w:rPr>
                <w:szCs w:val="22"/>
                <w:lang w:val="ro-RO"/>
              </w:rPr>
            </w:pPr>
          </w:p>
        </w:tc>
      </w:tr>
      <w:tr w:rsidR="00BA7253" w:rsidRPr="002F604B" w:rsidTr="00BA7253">
        <w:trPr>
          <w:cantSplit/>
        </w:trPr>
        <w:tc>
          <w:tcPr>
            <w:tcW w:w="4644" w:type="dxa"/>
          </w:tcPr>
          <w:p w:rsidR="00BA7253" w:rsidRPr="002F604B" w:rsidRDefault="00BA7253" w:rsidP="002F604B">
            <w:pPr>
              <w:rPr>
                <w:b/>
                <w:bCs/>
                <w:szCs w:val="22"/>
                <w:lang w:val="ro-RO"/>
              </w:rPr>
            </w:pPr>
            <w:r w:rsidRPr="002F604B">
              <w:rPr>
                <w:b/>
                <w:bCs/>
                <w:szCs w:val="22"/>
                <w:lang w:val="ro-RO"/>
              </w:rPr>
              <w:t>Latvija</w:t>
            </w:r>
          </w:p>
          <w:p w:rsidR="00BA7253" w:rsidRPr="002F604B" w:rsidRDefault="00BA7253" w:rsidP="002F604B">
            <w:pPr>
              <w:rPr>
                <w:bCs/>
                <w:szCs w:val="22"/>
                <w:lang w:val="ro-RO"/>
              </w:rPr>
            </w:pPr>
            <w:r w:rsidRPr="002F604B">
              <w:rPr>
                <w:bCs/>
                <w:szCs w:val="22"/>
                <w:lang w:val="ro-RO"/>
              </w:rPr>
              <w:t>sanofi-aventis Latvia SIA</w:t>
            </w:r>
          </w:p>
          <w:p w:rsidR="00BA7253" w:rsidRPr="002F604B" w:rsidRDefault="00BA7253" w:rsidP="002F604B">
            <w:pPr>
              <w:rPr>
                <w:bCs/>
                <w:szCs w:val="22"/>
                <w:lang w:val="ro-RO"/>
              </w:rPr>
            </w:pPr>
            <w:r w:rsidRPr="002F604B">
              <w:rPr>
                <w:bCs/>
                <w:szCs w:val="22"/>
                <w:lang w:val="ro-RO"/>
              </w:rPr>
              <w:t>Tel: +371 67 33 24 51</w:t>
            </w:r>
          </w:p>
          <w:p w:rsidR="00BA7253" w:rsidRPr="002F604B" w:rsidRDefault="00BA7253" w:rsidP="002F604B">
            <w:pPr>
              <w:rPr>
                <w:b/>
                <w:bCs/>
                <w:szCs w:val="22"/>
                <w:lang w:val="ro-RO"/>
              </w:rPr>
            </w:pPr>
          </w:p>
        </w:tc>
        <w:tc>
          <w:tcPr>
            <w:tcW w:w="4678" w:type="dxa"/>
          </w:tcPr>
          <w:p w:rsidR="00BA7253" w:rsidRPr="002F604B" w:rsidRDefault="00BA7253" w:rsidP="002F604B">
            <w:pPr>
              <w:rPr>
                <w:b/>
                <w:szCs w:val="22"/>
                <w:lang w:val="ro-RO"/>
              </w:rPr>
            </w:pPr>
            <w:r w:rsidRPr="002F604B">
              <w:rPr>
                <w:b/>
                <w:szCs w:val="22"/>
                <w:lang w:val="ro-RO"/>
              </w:rPr>
              <w:t>United Kingdom</w:t>
            </w:r>
          </w:p>
          <w:p w:rsidR="00BA7253" w:rsidRPr="002F604B" w:rsidRDefault="00BA7253" w:rsidP="002F604B">
            <w:pPr>
              <w:rPr>
                <w:szCs w:val="22"/>
                <w:lang w:val="ro-RO"/>
              </w:rPr>
            </w:pPr>
            <w:r w:rsidRPr="002F604B">
              <w:rPr>
                <w:szCs w:val="22"/>
                <w:lang w:val="ro-RO"/>
              </w:rPr>
              <w:t>Sanofi</w:t>
            </w:r>
          </w:p>
          <w:p w:rsidR="00BA7253" w:rsidRPr="002F604B" w:rsidRDefault="00BA7253" w:rsidP="002F604B">
            <w:pPr>
              <w:rPr>
                <w:szCs w:val="22"/>
                <w:lang w:val="ro-RO"/>
              </w:rPr>
            </w:pPr>
            <w:r w:rsidRPr="002F604B">
              <w:rPr>
                <w:szCs w:val="22"/>
                <w:lang w:val="ro-RO"/>
              </w:rPr>
              <w:t xml:space="preserve">Tel: </w:t>
            </w:r>
            <w:r w:rsidR="00506548" w:rsidRPr="00506548">
              <w:rPr>
                <w:szCs w:val="22"/>
                <w:lang w:val="ro-RO"/>
              </w:rPr>
              <w:t>+44 (0) 845 372 7101</w:t>
            </w:r>
          </w:p>
          <w:p w:rsidR="00BA7253" w:rsidRPr="002F604B" w:rsidRDefault="00BA7253" w:rsidP="002F604B">
            <w:pPr>
              <w:rPr>
                <w:szCs w:val="22"/>
                <w:lang w:val="ro-RO"/>
              </w:rPr>
            </w:pPr>
          </w:p>
        </w:tc>
      </w:tr>
    </w:tbl>
    <w:p w:rsidR="00A2096F" w:rsidRPr="002F604B" w:rsidRDefault="00A2096F">
      <w:pPr>
        <w:rPr>
          <w:lang w:val="ro-RO"/>
        </w:rPr>
      </w:pPr>
    </w:p>
    <w:p w:rsidR="00A2096F" w:rsidRPr="002F604B" w:rsidRDefault="00A2096F" w:rsidP="00A2096F">
      <w:pPr>
        <w:pStyle w:val="EMEABodyText"/>
        <w:rPr>
          <w:b/>
          <w:lang w:val="ro-RO"/>
        </w:rPr>
      </w:pPr>
      <w:r w:rsidRPr="002F604B">
        <w:rPr>
          <w:b/>
          <w:lang w:val="ro-RO"/>
        </w:rPr>
        <w:t xml:space="preserve">Acest prospect a fost </w:t>
      </w:r>
      <w:r w:rsidR="00BA7253" w:rsidRPr="002F604B">
        <w:rPr>
          <w:b/>
          <w:lang w:val="ro-RO"/>
        </w:rPr>
        <w:t xml:space="preserve">revizuit </w:t>
      </w:r>
      <w:r w:rsidRPr="002F604B">
        <w:rPr>
          <w:b/>
          <w:lang w:val="ro-RO"/>
        </w:rPr>
        <w:t>în</w:t>
      </w:r>
      <w:r w:rsidR="00BA7253" w:rsidRPr="002F604B">
        <w:rPr>
          <w:b/>
          <w:lang w:val="ro-RO"/>
        </w:rPr>
        <w:t xml:space="preserve"> .</w:t>
      </w:r>
    </w:p>
    <w:p w:rsidR="00A2096F" w:rsidRPr="002F604B" w:rsidRDefault="00A2096F">
      <w:pPr>
        <w:pStyle w:val="EMEABodyText"/>
        <w:rPr>
          <w:szCs w:val="22"/>
          <w:lang w:val="ro-RO"/>
        </w:rPr>
      </w:pPr>
    </w:p>
    <w:p w:rsidR="007F264C" w:rsidRDefault="00A2096F" w:rsidP="00A2096F">
      <w:pPr>
        <w:pStyle w:val="EMEABodyText"/>
        <w:rPr>
          <w:lang w:val="ro-RO"/>
        </w:rPr>
      </w:pPr>
      <w:r w:rsidRPr="002F604B">
        <w:rPr>
          <w:lang w:val="ro-RO"/>
        </w:rPr>
        <w:t xml:space="preserve">Informaţii detaliate privind acest medicament sunt disponibile pe site-ul Agenţiei Europene </w:t>
      </w:r>
      <w:r w:rsidR="00BA7253" w:rsidRPr="002F604B">
        <w:rPr>
          <w:lang w:val="ro-RO"/>
        </w:rPr>
        <w:t xml:space="preserve">pentru </w:t>
      </w:r>
      <w:r w:rsidRPr="002F604B">
        <w:rPr>
          <w:lang w:val="ro-RO"/>
        </w:rPr>
        <w:t>Medicament</w:t>
      </w:r>
      <w:r w:rsidR="00BA7253" w:rsidRPr="002F604B">
        <w:rPr>
          <w:lang w:val="ro-RO"/>
        </w:rPr>
        <w:t>e</w:t>
      </w:r>
      <w:r w:rsidR="00847665">
        <w:rPr>
          <w:lang w:val="en-US"/>
        </w:rPr>
        <w:t>:</w:t>
      </w:r>
      <w:r w:rsidRPr="002F604B">
        <w:rPr>
          <w:lang w:val="ro-RO"/>
        </w:rPr>
        <w:t xml:space="preserve"> </w:t>
      </w:r>
      <w:hyperlink r:id="rId11" w:history="1">
        <w:r w:rsidR="007F264C" w:rsidRPr="008811ED">
          <w:rPr>
            <w:rStyle w:val="Hyperlink"/>
            <w:lang w:val="ro-RO"/>
          </w:rPr>
          <w:t>http://www.ema.europa.eu</w:t>
        </w:r>
      </w:hyperlink>
      <w:r w:rsidR="00ED1669">
        <w:rPr>
          <w:lang w:val="ro-RO"/>
        </w:rPr>
        <w:t>/</w:t>
      </w:r>
    </w:p>
    <w:p w:rsidR="00A2096F" w:rsidRPr="002F604B" w:rsidRDefault="007F264C" w:rsidP="00A2096F">
      <w:pPr>
        <w:pStyle w:val="EMEABodyText"/>
        <w:rPr>
          <w:lang w:val="ro-RO"/>
        </w:rPr>
      </w:pPr>
      <w:r>
        <w:rPr>
          <w:lang w:val="ro-RO"/>
        </w:rPr>
        <w:br w:type="page"/>
      </w:r>
    </w:p>
    <w:p w:rsidR="00A2096F" w:rsidRPr="002F604B" w:rsidRDefault="00072CC4" w:rsidP="002F604B">
      <w:pPr>
        <w:pStyle w:val="EMEATitle"/>
        <w:rPr>
          <w:szCs w:val="22"/>
          <w:lang w:val="ro-RO"/>
        </w:rPr>
      </w:pPr>
      <w:r w:rsidRPr="002F604B">
        <w:rPr>
          <w:szCs w:val="22"/>
          <w:lang w:val="ro-RO"/>
        </w:rPr>
        <w:t>Prospect: Informaţii pentru utilizator</w:t>
      </w:r>
    </w:p>
    <w:p w:rsidR="00A2096F" w:rsidRPr="002F604B" w:rsidRDefault="00A2096F" w:rsidP="002F604B">
      <w:pPr>
        <w:pStyle w:val="EMEATitle"/>
        <w:rPr>
          <w:szCs w:val="22"/>
          <w:lang w:val="ro-RO"/>
        </w:rPr>
      </w:pPr>
      <w:r w:rsidRPr="002F604B">
        <w:rPr>
          <w:szCs w:val="22"/>
          <w:lang w:val="ro-RO"/>
        </w:rPr>
        <w:t>Aprovel 150 mg comprimate</w:t>
      </w:r>
    </w:p>
    <w:p w:rsidR="00A2096F" w:rsidRPr="002F604B" w:rsidRDefault="00A2096F" w:rsidP="002F604B">
      <w:pPr>
        <w:pStyle w:val="EMEATitle"/>
        <w:rPr>
          <w:b w:val="0"/>
          <w:szCs w:val="22"/>
          <w:lang w:val="ro-RO"/>
        </w:rPr>
      </w:pPr>
      <w:r w:rsidRPr="002F604B">
        <w:rPr>
          <w:b w:val="0"/>
          <w:szCs w:val="22"/>
          <w:lang w:val="ro-RO"/>
        </w:rPr>
        <w:t>irbesartan</w:t>
      </w:r>
    </w:p>
    <w:p w:rsidR="00A2096F" w:rsidRPr="002F604B" w:rsidRDefault="00A2096F" w:rsidP="002F604B">
      <w:pPr>
        <w:pStyle w:val="EMEABodyText"/>
        <w:keepNext/>
        <w:rPr>
          <w:szCs w:val="22"/>
          <w:lang w:val="ro-RO"/>
        </w:rPr>
      </w:pPr>
    </w:p>
    <w:p w:rsidR="00A2096F" w:rsidRPr="002F604B" w:rsidRDefault="00A2096F" w:rsidP="002F604B">
      <w:pPr>
        <w:pStyle w:val="EMEAHeading3"/>
        <w:rPr>
          <w:lang w:val="ro-RO"/>
        </w:rPr>
      </w:pPr>
      <w:r w:rsidRPr="002F604B">
        <w:rPr>
          <w:lang w:val="ro-RO"/>
        </w:rPr>
        <w:t>Citiţi cu atenţie şi în întregime acest prospect înainte de a începe să luaţi acest medicament</w:t>
      </w:r>
      <w:r w:rsidR="00072CC4" w:rsidRPr="002F604B">
        <w:rPr>
          <w:lang w:val="ro-RO"/>
        </w:rPr>
        <w:t xml:space="preserve"> deoarece conţine informaţii importante pentru dumneavoastră</w:t>
      </w:r>
      <w:r w:rsidRPr="002F604B">
        <w:rPr>
          <w:lang w:val="ro-RO"/>
        </w:rPr>
        <w:t>.</w:t>
      </w:r>
    </w:p>
    <w:p w:rsidR="00A2096F" w:rsidRPr="002F604B" w:rsidRDefault="00A2096F" w:rsidP="002F604B">
      <w:pPr>
        <w:pStyle w:val="EMEABodyTextIndent"/>
        <w:keepNext/>
        <w:numPr>
          <w:ilvl w:val="0"/>
          <w:numId w:val="0"/>
        </w:numPr>
        <w:tabs>
          <w:tab w:val="left" w:pos="567"/>
        </w:tabs>
        <w:ind w:left="567" w:hanging="567"/>
        <w:rPr>
          <w:lang w:val="ro-RO"/>
        </w:rPr>
      </w:pPr>
      <w:r w:rsidRPr="002F604B">
        <w:rPr>
          <w:rFonts w:ascii="Wingdings" w:hAnsi="Wingdings"/>
          <w:lang w:val="ro-RO"/>
        </w:rPr>
        <w:t></w:t>
      </w:r>
      <w:r w:rsidRPr="002F604B">
        <w:rPr>
          <w:rFonts w:ascii="Wingdings" w:hAnsi="Wingdings"/>
          <w:lang w:val="ro-RO"/>
        </w:rPr>
        <w:tab/>
      </w:r>
      <w:r w:rsidRPr="002F604B">
        <w:rPr>
          <w:lang w:val="ro-RO"/>
        </w:rPr>
        <w:t>Păstraţi acest prospect. S-ar putea să fie necesar să-l recitiţi.</w:t>
      </w:r>
    </w:p>
    <w:p w:rsidR="00A2096F" w:rsidRPr="002F604B" w:rsidRDefault="00A2096F" w:rsidP="002F604B">
      <w:pPr>
        <w:pStyle w:val="EMEABodyTextIndent"/>
        <w:keepNext/>
        <w:numPr>
          <w:ilvl w:val="0"/>
          <w:numId w:val="0"/>
        </w:numPr>
        <w:tabs>
          <w:tab w:val="left" w:pos="567"/>
        </w:tabs>
        <w:ind w:left="567" w:hanging="567"/>
        <w:rPr>
          <w:lang w:val="ro-RO"/>
        </w:rPr>
      </w:pPr>
      <w:r w:rsidRPr="002F604B">
        <w:rPr>
          <w:rFonts w:ascii="Wingdings" w:hAnsi="Wingdings"/>
          <w:lang w:val="ro-RO"/>
        </w:rPr>
        <w:t></w:t>
      </w:r>
      <w:r w:rsidRPr="002F604B">
        <w:rPr>
          <w:rFonts w:ascii="Wingdings" w:hAnsi="Wingdings"/>
          <w:lang w:val="ro-RO"/>
        </w:rPr>
        <w:tab/>
      </w:r>
      <w:r w:rsidRPr="002F604B">
        <w:rPr>
          <w:lang w:val="ro-RO"/>
        </w:rPr>
        <w:t>Dacă aveţi orice întrebări suplimentare, adresaţi-vă medicului dumneavoastră sau farmacistului.</w:t>
      </w:r>
    </w:p>
    <w:p w:rsidR="00A2096F" w:rsidRPr="002F604B" w:rsidRDefault="00A2096F" w:rsidP="002F604B">
      <w:pPr>
        <w:pStyle w:val="EMEABodyTextIndent"/>
        <w:keepNext/>
        <w:numPr>
          <w:ilvl w:val="0"/>
          <w:numId w:val="0"/>
        </w:numPr>
        <w:tabs>
          <w:tab w:val="left" w:pos="567"/>
        </w:tabs>
        <w:ind w:left="567" w:hanging="567"/>
        <w:rPr>
          <w:lang w:val="ro-RO"/>
        </w:rPr>
      </w:pPr>
      <w:r w:rsidRPr="002F604B">
        <w:rPr>
          <w:rFonts w:ascii="Wingdings" w:hAnsi="Wingdings"/>
          <w:lang w:val="ro-RO"/>
        </w:rPr>
        <w:t></w:t>
      </w:r>
      <w:r w:rsidRPr="002F604B">
        <w:rPr>
          <w:rFonts w:ascii="Wingdings" w:hAnsi="Wingdings"/>
          <w:lang w:val="ro-RO"/>
        </w:rPr>
        <w:tab/>
      </w:r>
      <w:r w:rsidRPr="002F604B">
        <w:rPr>
          <w:lang w:val="ro-RO"/>
        </w:rPr>
        <w:t xml:space="preserve">Acest medicament a fost prescris </w:t>
      </w:r>
      <w:r w:rsidR="00072CC4" w:rsidRPr="002F604B">
        <w:rPr>
          <w:lang w:val="ro-RO"/>
        </w:rPr>
        <w:t xml:space="preserve">numai </w:t>
      </w:r>
      <w:r w:rsidRPr="002F604B">
        <w:rPr>
          <w:lang w:val="ro-RO"/>
        </w:rPr>
        <w:t xml:space="preserve">pentru dumneavoastră. Nu trebuie să-l daţi altor persoane. Le poate face rău, chiar dacă au aceleaşi </w:t>
      </w:r>
      <w:r w:rsidR="00072CC4" w:rsidRPr="002F604B">
        <w:rPr>
          <w:lang w:val="ro-RO"/>
        </w:rPr>
        <w:t xml:space="preserve">semne de boală ca </w:t>
      </w:r>
      <w:r w:rsidRPr="002F604B">
        <w:rPr>
          <w:lang w:val="ro-RO"/>
        </w:rPr>
        <w:t>dumneavoastră.</w:t>
      </w:r>
    </w:p>
    <w:p w:rsidR="00A2096F" w:rsidRPr="002F604B" w:rsidRDefault="00A2096F" w:rsidP="002F604B">
      <w:pPr>
        <w:pStyle w:val="EMEABodyTextIndent"/>
        <w:keepNext/>
        <w:numPr>
          <w:ilvl w:val="0"/>
          <w:numId w:val="0"/>
        </w:numPr>
        <w:tabs>
          <w:tab w:val="left" w:pos="567"/>
        </w:tabs>
        <w:ind w:left="567" w:hanging="567"/>
        <w:rPr>
          <w:lang w:val="ro-RO"/>
        </w:rPr>
      </w:pPr>
      <w:r w:rsidRPr="002F604B">
        <w:rPr>
          <w:rFonts w:ascii="Wingdings" w:hAnsi="Wingdings"/>
          <w:lang w:val="ro-RO"/>
        </w:rPr>
        <w:t></w:t>
      </w:r>
      <w:r w:rsidRPr="002F604B">
        <w:rPr>
          <w:rFonts w:ascii="Wingdings" w:hAnsi="Wingdings"/>
          <w:lang w:val="ro-RO"/>
        </w:rPr>
        <w:tab/>
      </w:r>
      <w:r w:rsidRPr="002F604B">
        <w:rPr>
          <w:lang w:val="ro-RO"/>
        </w:rPr>
        <w:t xml:space="preserve">Dacă </w:t>
      </w:r>
      <w:r w:rsidR="00072CC4" w:rsidRPr="002F604B">
        <w:rPr>
          <w:lang w:val="ro-RO"/>
        </w:rPr>
        <w:t xml:space="preserve">manifestaţi orice </w:t>
      </w:r>
      <w:r w:rsidRPr="002F604B">
        <w:rPr>
          <w:lang w:val="ro-RO"/>
        </w:rPr>
        <w:t>reacţii adverse</w:t>
      </w:r>
      <w:r w:rsidR="00072CC4" w:rsidRPr="002F604B">
        <w:rPr>
          <w:lang w:val="ro-RO"/>
        </w:rPr>
        <w:t>,</w:t>
      </w:r>
      <w:r w:rsidRPr="002F604B">
        <w:rPr>
          <w:lang w:val="ro-RO"/>
        </w:rPr>
        <w:t xml:space="preserve"> </w:t>
      </w:r>
      <w:r w:rsidR="00072CC4" w:rsidRPr="002F604B">
        <w:rPr>
          <w:lang w:val="ro-RO"/>
        </w:rPr>
        <w:t>adresaţi-</w:t>
      </w:r>
      <w:r w:rsidRPr="002F604B">
        <w:rPr>
          <w:lang w:val="ro-RO"/>
        </w:rPr>
        <w:t>vă medicului dumneavoastră sau farmacistului.</w:t>
      </w:r>
      <w:r w:rsidR="00072CC4" w:rsidRPr="002F604B">
        <w:rPr>
          <w:lang w:val="ro-RO"/>
        </w:rPr>
        <w:t xml:space="preserve"> Acestea includ orice posibile reacţii adverse nemenţionate în acest prospect. Vezi pct. 4.</w:t>
      </w:r>
    </w:p>
    <w:p w:rsidR="00A2096F" w:rsidRPr="002F604B" w:rsidRDefault="00A2096F" w:rsidP="002F604B">
      <w:pPr>
        <w:pStyle w:val="EMEABodyText"/>
        <w:keepNext/>
        <w:rPr>
          <w:szCs w:val="22"/>
          <w:lang w:val="ro-RO"/>
        </w:rPr>
      </w:pPr>
    </w:p>
    <w:p w:rsidR="00A2096F" w:rsidRPr="002F604B" w:rsidRDefault="00072CC4" w:rsidP="002F604B">
      <w:pPr>
        <w:pStyle w:val="EMEAHeading3"/>
        <w:rPr>
          <w:lang w:val="ro-RO"/>
        </w:rPr>
      </w:pPr>
      <w:r w:rsidRPr="002F604B">
        <w:rPr>
          <w:lang w:val="ro-RO"/>
        </w:rPr>
        <w:t>Ce găsiţi î</w:t>
      </w:r>
      <w:r w:rsidR="00A2096F" w:rsidRPr="002F604B">
        <w:rPr>
          <w:lang w:val="ro-RO"/>
        </w:rPr>
        <w:t>n acest prospect:</w:t>
      </w:r>
    </w:p>
    <w:p w:rsidR="00A2096F" w:rsidRPr="002F604B" w:rsidRDefault="00A2096F" w:rsidP="002F604B">
      <w:pPr>
        <w:pStyle w:val="EMEABodyText"/>
        <w:keepNext/>
        <w:rPr>
          <w:lang w:val="ro-RO"/>
        </w:rPr>
      </w:pPr>
      <w:r w:rsidRPr="002F604B">
        <w:rPr>
          <w:lang w:val="ro-RO"/>
        </w:rPr>
        <w:t>1.</w:t>
      </w:r>
      <w:r w:rsidRPr="002F604B">
        <w:rPr>
          <w:lang w:val="ro-RO"/>
        </w:rPr>
        <w:tab/>
        <w:t>Ce este Aprovel şi pentru ce se utilizează</w:t>
      </w:r>
    </w:p>
    <w:p w:rsidR="00A2096F" w:rsidRPr="002F604B" w:rsidRDefault="00A2096F" w:rsidP="002F604B">
      <w:pPr>
        <w:pStyle w:val="EMEABodyText"/>
        <w:keepNext/>
        <w:rPr>
          <w:lang w:val="ro-RO"/>
        </w:rPr>
      </w:pPr>
      <w:r w:rsidRPr="002F604B">
        <w:rPr>
          <w:lang w:val="ro-RO"/>
        </w:rPr>
        <w:t>2.</w:t>
      </w:r>
      <w:r w:rsidRPr="002F604B">
        <w:rPr>
          <w:lang w:val="ro-RO"/>
        </w:rPr>
        <w:tab/>
      </w:r>
      <w:r w:rsidR="00072CC4" w:rsidRPr="002F604B">
        <w:rPr>
          <w:lang w:val="ro-RO"/>
        </w:rPr>
        <w:t>Ce trebuie să ştiţi î</w:t>
      </w:r>
      <w:r w:rsidRPr="002F604B">
        <w:rPr>
          <w:lang w:val="ro-RO"/>
        </w:rPr>
        <w:t>nainte să luaţi Aprovel</w:t>
      </w:r>
    </w:p>
    <w:p w:rsidR="00A2096F" w:rsidRPr="002F604B" w:rsidRDefault="00A2096F" w:rsidP="00A2096F">
      <w:pPr>
        <w:pStyle w:val="EMEABodyText"/>
        <w:rPr>
          <w:lang w:val="ro-RO"/>
        </w:rPr>
      </w:pPr>
      <w:r w:rsidRPr="002F604B">
        <w:rPr>
          <w:lang w:val="ro-RO"/>
        </w:rPr>
        <w:t>3.</w:t>
      </w:r>
      <w:r w:rsidRPr="002F604B">
        <w:rPr>
          <w:lang w:val="ro-RO"/>
        </w:rPr>
        <w:tab/>
        <w:t>Cum să luaţi Aprovel</w:t>
      </w:r>
    </w:p>
    <w:p w:rsidR="00A2096F" w:rsidRPr="002F604B" w:rsidRDefault="00A2096F" w:rsidP="00A2096F">
      <w:pPr>
        <w:pStyle w:val="EMEABodyText"/>
        <w:rPr>
          <w:lang w:val="ro-RO"/>
        </w:rPr>
      </w:pPr>
      <w:r w:rsidRPr="002F604B">
        <w:rPr>
          <w:lang w:val="ro-RO"/>
        </w:rPr>
        <w:t>4.</w:t>
      </w:r>
      <w:r w:rsidRPr="002F604B">
        <w:rPr>
          <w:lang w:val="ro-RO"/>
        </w:rPr>
        <w:tab/>
        <w:t>Reacţii adverse posibile</w:t>
      </w:r>
    </w:p>
    <w:p w:rsidR="00A2096F" w:rsidRPr="002F604B" w:rsidRDefault="00A2096F" w:rsidP="00A2096F">
      <w:pPr>
        <w:pStyle w:val="EMEABodyText"/>
        <w:rPr>
          <w:lang w:val="ro-RO"/>
        </w:rPr>
      </w:pPr>
      <w:r w:rsidRPr="002F604B">
        <w:rPr>
          <w:lang w:val="ro-RO"/>
        </w:rPr>
        <w:t>5.</w:t>
      </w:r>
      <w:r w:rsidRPr="002F604B">
        <w:rPr>
          <w:lang w:val="ro-RO"/>
        </w:rPr>
        <w:tab/>
        <w:t>Cum se păstrează Aprovel</w:t>
      </w:r>
    </w:p>
    <w:p w:rsidR="00A2096F" w:rsidRPr="002F604B" w:rsidRDefault="00A2096F" w:rsidP="00A2096F">
      <w:pPr>
        <w:pStyle w:val="EMEABodyText"/>
        <w:rPr>
          <w:lang w:val="ro-RO"/>
        </w:rPr>
      </w:pPr>
      <w:r w:rsidRPr="002F604B">
        <w:rPr>
          <w:lang w:val="ro-RO"/>
        </w:rPr>
        <w:t>6.</w:t>
      </w:r>
      <w:r w:rsidRPr="002F604B">
        <w:rPr>
          <w:lang w:val="ro-RO"/>
        </w:rPr>
        <w:tab/>
      </w:r>
      <w:r w:rsidR="00072CC4" w:rsidRPr="002F604B">
        <w:rPr>
          <w:lang w:val="ro-RO"/>
        </w:rPr>
        <w:t>Conţinutul ambalajului şi alte informaţii</w:t>
      </w:r>
    </w:p>
    <w:p w:rsidR="00A2096F" w:rsidRPr="002F604B" w:rsidRDefault="00A2096F">
      <w:pPr>
        <w:pStyle w:val="EMEABodyText"/>
        <w:rPr>
          <w:szCs w:val="22"/>
          <w:lang w:val="ro-RO"/>
        </w:rPr>
      </w:pPr>
    </w:p>
    <w:p w:rsidR="00A2096F" w:rsidRPr="002F604B" w:rsidRDefault="00A2096F">
      <w:pPr>
        <w:pStyle w:val="EMEABodyText"/>
        <w:rPr>
          <w:szCs w:val="22"/>
          <w:lang w:val="ro-RO"/>
        </w:rPr>
      </w:pPr>
    </w:p>
    <w:p w:rsidR="00A2096F" w:rsidRPr="002F604B" w:rsidRDefault="00A2096F" w:rsidP="00A2096F">
      <w:pPr>
        <w:pStyle w:val="EMEAHeading1"/>
        <w:rPr>
          <w:lang w:val="ro-RO"/>
        </w:rPr>
      </w:pPr>
      <w:r w:rsidRPr="002F604B">
        <w:rPr>
          <w:lang w:val="ro-RO"/>
        </w:rPr>
        <w:t>1.</w:t>
      </w:r>
      <w:r w:rsidRPr="002F604B">
        <w:rPr>
          <w:lang w:val="ro-RO"/>
        </w:rPr>
        <w:tab/>
      </w:r>
      <w:r w:rsidR="00072CC4" w:rsidRPr="002F604B">
        <w:rPr>
          <w:caps w:val="0"/>
          <w:lang w:val="ro-RO"/>
        </w:rPr>
        <w:t>Ce este Aprovel şi pentru ce se utilizează</w:t>
      </w:r>
    </w:p>
    <w:p w:rsidR="00A2096F" w:rsidRPr="002F604B" w:rsidRDefault="00A2096F">
      <w:pPr>
        <w:pStyle w:val="EMEAHeading1"/>
        <w:rPr>
          <w:szCs w:val="22"/>
          <w:lang w:val="ro-RO"/>
        </w:rPr>
      </w:pPr>
    </w:p>
    <w:p w:rsidR="00A2096F" w:rsidRPr="002F604B" w:rsidRDefault="00A2096F" w:rsidP="00A2096F">
      <w:pPr>
        <w:pStyle w:val="EMEABodyText"/>
        <w:rPr>
          <w:lang w:val="ro-RO"/>
        </w:rPr>
      </w:pPr>
      <w:r w:rsidRPr="002F604B">
        <w:rPr>
          <w:lang w:val="ro-RO"/>
        </w:rPr>
        <w:t>Aprovel aparţine grupei de medicamente cunoscută sub denumirea de antagonişti ai receptorilor pentru angiotensină II. Angiotensina II este o substanţă produsă în organism, care se leagă de anumiţi receptori din vasele de sânge, determinând constricţia (îngustarea) acestora. Aceasta are ca rezultat creşterea tensiunii arteriale. Aprovel împiedică legarea angiotensinei II de aceşti receptori şi determină astfel relaxarea (dilatarea) vaselor de sânge şi scăderea tensiunii arteriale. Aprovel întârzie deteriorarea funcţiei rinichilor la pacienţii cu tensiune arterială crescută şi diabet zaharat de tip 2.</w:t>
      </w:r>
    </w:p>
    <w:p w:rsidR="00A2096F" w:rsidRPr="002F604B" w:rsidRDefault="00A2096F" w:rsidP="00A2096F">
      <w:pPr>
        <w:pStyle w:val="EMEABodyText"/>
        <w:rPr>
          <w:lang w:val="ro-RO"/>
        </w:rPr>
      </w:pPr>
    </w:p>
    <w:p w:rsidR="00A2096F" w:rsidRPr="002F604B" w:rsidRDefault="00A2096F" w:rsidP="00A2096F">
      <w:pPr>
        <w:pStyle w:val="EMEABodyText"/>
        <w:rPr>
          <w:bCs/>
          <w:lang w:val="ro-RO"/>
        </w:rPr>
      </w:pPr>
      <w:r w:rsidRPr="002F604B">
        <w:rPr>
          <w:lang w:val="ro-RO"/>
        </w:rPr>
        <w:t>Aprovel este utilizat la pacienţii adulţi</w:t>
      </w:r>
    </w:p>
    <w:p w:rsidR="00A2096F" w:rsidRPr="002F604B" w:rsidRDefault="00A2096F" w:rsidP="00A2096F">
      <w:pPr>
        <w:pStyle w:val="EMEABodyTextIndent"/>
        <w:tabs>
          <w:tab w:val="num" w:pos="567"/>
        </w:tabs>
        <w:rPr>
          <w:lang w:val="ro-RO"/>
        </w:rPr>
      </w:pPr>
      <w:r w:rsidRPr="002F604B">
        <w:rPr>
          <w:lang w:val="ro-RO"/>
        </w:rPr>
        <w:t>pentru a trata tensiunea arterială crescută (</w:t>
      </w:r>
      <w:r w:rsidRPr="002F604B">
        <w:rPr>
          <w:i/>
          <w:lang w:val="ro-RO"/>
        </w:rPr>
        <w:t>hipertensiune arterială esenţială</w:t>
      </w:r>
      <w:r w:rsidRPr="002F604B">
        <w:rPr>
          <w:lang w:val="ro-RO"/>
        </w:rPr>
        <w:t>)</w:t>
      </w:r>
    </w:p>
    <w:p w:rsidR="00A2096F" w:rsidRPr="002F604B" w:rsidRDefault="00A2096F" w:rsidP="00A2096F">
      <w:pPr>
        <w:pStyle w:val="EMEABodyTextIndent"/>
        <w:tabs>
          <w:tab w:val="num" w:pos="567"/>
        </w:tabs>
        <w:rPr>
          <w:lang w:val="ro-RO"/>
        </w:rPr>
      </w:pPr>
      <w:r w:rsidRPr="002F604B">
        <w:rPr>
          <w:lang w:val="ro-RO"/>
        </w:rPr>
        <w:t>pentru a proteja rinichii la pacienţii cu tensiune arterială crescută, diabet zaharat de tip 2 şi valori ale analizelor care demonstrează afectarea funcţiei rinichilor.</w:t>
      </w:r>
    </w:p>
    <w:p w:rsidR="00A2096F" w:rsidRPr="002F604B" w:rsidRDefault="00A2096F" w:rsidP="00A2096F">
      <w:pPr>
        <w:pStyle w:val="EMEABodyText"/>
        <w:rPr>
          <w:lang w:val="ro-RO"/>
        </w:rPr>
      </w:pPr>
    </w:p>
    <w:p w:rsidR="00A2096F" w:rsidRPr="002F604B" w:rsidRDefault="00A2096F" w:rsidP="00A2096F">
      <w:pPr>
        <w:pStyle w:val="EMEABodyText"/>
        <w:rPr>
          <w:lang w:val="ro-RO"/>
        </w:rPr>
      </w:pPr>
    </w:p>
    <w:p w:rsidR="00A2096F" w:rsidRPr="002F604B" w:rsidRDefault="00A2096F">
      <w:pPr>
        <w:pStyle w:val="EMEAHeading1"/>
        <w:rPr>
          <w:szCs w:val="22"/>
          <w:lang w:val="ro-RO"/>
        </w:rPr>
      </w:pPr>
      <w:r w:rsidRPr="002F604B">
        <w:rPr>
          <w:szCs w:val="22"/>
          <w:lang w:val="ro-RO"/>
        </w:rPr>
        <w:t>2.</w:t>
      </w:r>
      <w:r w:rsidRPr="002F604B">
        <w:rPr>
          <w:szCs w:val="22"/>
          <w:lang w:val="ro-RO"/>
        </w:rPr>
        <w:tab/>
      </w:r>
      <w:r w:rsidR="00072CC4" w:rsidRPr="002F604B">
        <w:rPr>
          <w:caps w:val="0"/>
          <w:szCs w:val="22"/>
          <w:lang w:val="ro-RO"/>
        </w:rPr>
        <w:t>Ce trebuie să ştiţi înainte să luaţi Aprovel</w:t>
      </w:r>
    </w:p>
    <w:p w:rsidR="00A2096F" w:rsidRPr="002F604B" w:rsidRDefault="00A2096F">
      <w:pPr>
        <w:pStyle w:val="EMEAHeading2"/>
        <w:rPr>
          <w:szCs w:val="22"/>
          <w:lang w:val="ro-RO"/>
        </w:rPr>
      </w:pPr>
    </w:p>
    <w:p w:rsidR="00A2096F" w:rsidRPr="002F604B" w:rsidRDefault="00A2096F" w:rsidP="00A2096F">
      <w:pPr>
        <w:pStyle w:val="EMEAHeading3"/>
        <w:rPr>
          <w:lang w:val="ro-RO"/>
        </w:rPr>
      </w:pPr>
      <w:r w:rsidRPr="002F604B">
        <w:rPr>
          <w:lang w:val="ro-RO"/>
        </w:rPr>
        <w:t>Nu luaţi Aprovel</w:t>
      </w:r>
    </w:p>
    <w:p w:rsidR="00A2096F" w:rsidRPr="002F604B" w:rsidRDefault="00A2096F" w:rsidP="00A2096F">
      <w:pPr>
        <w:pStyle w:val="EMEABodyTextIndent"/>
        <w:tabs>
          <w:tab w:val="num" w:pos="567"/>
        </w:tabs>
        <w:rPr>
          <w:lang w:val="ro-RO"/>
        </w:rPr>
      </w:pPr>
      <w:r w:rsidRPr="002F604B">
        <w:rPr>
          <w:lang w:val="ro-RO"/>
        </w:rPr>
        <w:t xml:space="preserve">dacă sunteţi </w:t>
      </w:r>
      <w:r w:rsidRPr="002F604B">
        <w:rPr>
          <w:b/>
          <w:lang w:val="ro-RO"/>
        </w:rPr>
        <w:t>alergic</w:t>
      </w:r>
      <w:r w:rsidRPr="002F604B">
        <w:rPr>
          <w:lang w:val="ro-RO"/>
        </w:rPr>
        <w:t xml:space="preserve"> la irbesartan sau la oricare dintre celelalte componente ale </w:t>
      </w:r>
      <w:r w:rsidR="00C044CE" w:rsidRPr="002F604B">
        <w:rPr>
          <w:lang w:val="ro-RO"/>
        </w:rPr>
        <w:t>acestui medicament (enumerate la pct. 6)</w:t>
      </w:r>
    </w:p>
    <w:p w:rsidR="00A2096F" w:rsidRPr="002F604B" w:rsidRDefault="00A2096F" w:rsidP="00A2096F">
      <w:pPr>
        <w:pStyle w:val="EMEABodyTextIndent"/>
        <w:tabs>
          <w:tab w:val="num" w:pos="567"/>
        </w:tabs>
        <w:rPr>
          <w:lang w:val="ro-RO"/>
        </w:rPr>
      </w:pPr>
      <w:r w:rsidRPr="002F604B">
        <w:rPr>
          <w:lang w:val="ro-RO"/>
        </w:rPr>
        <w:t xml:space="preserve">dacă sunteţi </w:t>
      </w:r>
      <w:r w:rsidRPr="002F604B">
        <w:rPr>
          <w:b/>
          <w:lang w:val="ro-RO"/>
        </w:rPr>
        <w:t xml:space="preserve">gravidă în 3 luni </w:t>
      </w:r>
      <w:r w:rsidR="005B4E9B">
        <w:rPr>
          <w:b/>
          <w:lang w:val="ro-RO"/>
        </w:rPr>
        <w:t xml:space="preserve">împlinite </w:t>
      </w:r>
      <w:r w:rsidRPr="002F604B">
        <w:rPr>
          <w:b/>
          <w:lang w:val="ro-RO"/>
        </w:rPr>
        <w:t>sau mai mult</w:t>
      </w:r>
      <w:r w:rsidRPr="002F604B">
        <w:rPr>
          <w:lang w:val="ro-RO"/>
        </w:rPr>
        <w:t>. (</w:t>
      </w:r>
      <w:r w:rsidRPr="002F604B">
        <w:rPr>
          <w:szCs w:val="22"/>
          <w:lang w:val="ro-RO"/>
        </w:rPr>
        <w:t xml:space="preserve">De asemenea, este mai bine să evitaţi </w:t>
      </w:r>
      <w:r w:rsidRPr="002F604B">
        <w:rPr>
          <w:lang w:val="ro-RO"/>
        </w:rPr>
        <w:t>Aprovel la începutul sarcinii - vezi secţiunea privind sarcina</w:t>
      </w:r>
      <w:r w:rsidR="00C044CE" w:rsidRPr="002F604B">
        <w:rPr>
          <w:lang w:val="ro-RO"/>
        </w:rPr>
        <w:t>.</w:t>
      </w:r>
      <w:r w:rsidRPr="002F604B">
        <w:rPr>
          <w:szCs w:val="22"/>
          <w:lang w:val="ro-RO"/>
        </w:rPr>
        <w:t>)</w:t>
      </w:r>
    </w:p>
    <w:p w:rsidR="00C044CE" w:rsidRPr="002F604B" w:rsidRDefault="00C044CE" w:rsidP="00C044CE">
      <w:pPr>
        <w:pStyle w:val="EMEABodyTextIndent"/>
        <w:tabs>
          <w:tab w:val="num" w:pos="567"/>
        </w:tabs>
        <w:rPr>
          <w:lang w:val="ro-RO"/>
        </w:rPr>
      </w:pPr>
      <w:r w:rsidRPr="00554AD3">
        <w:rPr>
          <w:b/>
          <w:lang w:val="ro-RO"/>
        </w:rPr>
        <w:t>dacă aveţi diabet zaharat sau funcţia rinichilor afectată</w:t>
      </w:r>
      <w:r w:rsidRPr="002F604B">
        <w:rPr>
          <w:lang w:val="ro-RO"/>
        </w:rPr>
        <w:t xml:space="preserve"> şi </w:t>
      </w:r>
      <w:r w:rsidR="00BB46B7" w:rsidRPr="00BB46B7">
        <w:rPr>
          <w:lang w:val="ro-RO"/>
        </w:rPr>
        <w:t xml:space="preserve">urmaţi tratament cu un medicament pentru scăderea tensiunii arteriale care conţine </w:t>
      </w:r>
      <w:r w:rsidRPr="002F604B">
        <w:rPr>
          <w:lang w:val="ro-RO"/>
        </w:rPr>
        <w:t>aliskiren.</w:t>
      </w:r>
    </w:p>
    <w:p w:rsidR="00A2096F" w:rsidRPr="002F604B" w:rsidRDefault="00A2096F" w:rsidP="00A2096F">
      <w:pPr>
        <w:pStyle w:val="EMEABodyText"/>
        <w:rPr>
          <w:lang w:val="ro-RO"/>
        </w:rPr>
      </w:pPr>
    </w:p>
    <w:p w:rsidR="00A2096F" w:rsidRPr="002F604B" w:rsidRDefault="00C044CE" w:rsidP="00A2096F">
      <w:pPr>
        <w:pStyle w:val="EMEAHeading3"/>
        <w:rPr>
          <w:lang w:val="ro-RO"/>
        </w:rPr>
      </w:pPr>
      <w:r w:rsidRPr="002F604B">
        <w:rPr>
          <w:lang w:val="ro-RO"/>
        </w:rPr>
        <w:t>Atenţionări şi precauţii</w:t>
      </w:r>
    </w:p>
    <w:p w:rsidR="00A2096F" w:rsidRPr="002F604B" w:rsidRDefault="00C044CE" w:rsidP="00A2096F">
      <w:pPr>
        <w:pStyle w:val="EMEABodyText"/>
        <w:rPr>
          <w:lang w:val="ro-RO"/>
        </w:rPr>
      </w:pPr>
      <w:r w:rsidRPr="002F604B">
        <w:rPr>
          <w:lang w:val="ro-RO"/>
        </w:rPr>
        <w:t xml:space="preserve">Înainte să luaţi Aprovel, adresaţi-vă medicului dumneavoastră </w:t>
      </w:r>
      <w:r w:rsidRPr="002F604B">
        <w:rPr>
          <w:b/>
          <w:lang w:val="ro-RO"/>
        </w:rPr>
        <w:t>dacă vă aflaţi în oricare dintre următoarele situaţii</w:t>
      </w:r>
      <w:r w:rsidR="00A2096F" w:rsidRPr="002F604B">
        <w:rPr>
          <w:lang w:val="ro-RO"/>
        </w:rPr>
        <w:t>:</w:t>
      </w:r>
    </w:p>
    <w:p w:rsidR="00A2096F" w:rsidRPr="002F604B" w:rsidRDefault="00A2096F" w:rsidP="00A2096F">
      <w:pPr>
        <w:pStyle w:val="EMEABodyTextIndent"/>
        <w:tabs>
          <w:tab w:val="num" w:pos="567"/>
        </w:tabs>
        <w:rPr>
          <w:lang w:val="ro-RO"/>
        </w:rPr>
      </w:pPr>
      <w:r w:rsidRPr="002F604B">
        <w:rPr>
          <w:lang w:val="ro-RO"/>
        </w:rPr>
        <w:t xml:space="preserve">dacă aveţi </w:t>
      </w:r>
      <w:r w:rsidRPr="002F604B">
        <w:rPr>
          <w:b/>
          <w:lang w:val="ro-RO"/>
        </w:rPr>
        <w:t>vărsături sau diaree semnificative</w:t>
      </w:r>
    </w:p>
    <w:p w:rsidR="00A2096F" w:rsidRPr="002F604B" w:rsidRDefault="00A2096F" w:rsidP="00A2096F">
      <w:pPr>
        <w:pStyle w:val="EMEABodyTextIndent"/>
        <w:tabs>
          <w:tab w:val="num" w:pos="567"/>
        </w:tabs>
        <w:rPr>
          <w:lang w:val="ro-RO"/>
        </w:rPr>
      </w:pPr>
      <w:r w:rsidRPr="002F604B">
        <w:rPr>
          <w:lang w:val="ro-RO"/>
        </w:rPr>
        <w:t xml:space="preserve">dacă suferiţi de </w:t>
      </w:r>
      <w:r w:rsidRPr="002F604B">
        <w:rPr>
          <w:b/>
          <w:lang w:val="ro-RO"/>
        </w:rPr>
        <w:t>afecţiuni ale rinichilor</w:t>
      </w:r>
    </w:p>
    <w:p w:rsidR="00A2096F" w:rsidRPr="002F604B" w:rsidRDefault="00A2096F" w:rsidP="00A2096F">
      <w:pPr>
        <w:pStyle w:val="EMEABodyTextIndent"/>
        <w:tabs>
          <w:tab w:val="num" w:pos="567"/>
        </w:tabs>
        <w:rPr>
          <w:lang w:val="ro-RO"/>
        </w:rPr>
      </w:pPr>
      <w:r w:rsidRPr="002F604B">
        <w:rPr>
          <w:lang w:val="ro-RO"/>
        </w:rPr>
        <w:t xml:space="preserve">dacă suferiţi de </w:t>
      </w:r>
      <w:r w:rsidRPr="002F604B">
        <w:rPr>
          <w:b/>
          <w:lang w:val="ro-RO"/>
        </w:rPr>
        <w:t>afecţiuni cardiace</w:t>
      </w:r>
    </w:p>
    <w:p w:rsidR="00A2096F" w:rsidRPr="002F604B" w:rsidRDefault="00A2096F" w:rsidP="00A2096F">
      <w:pPr>
        <w:pStyle w:val="EMEABodyTextIndent"/>
        <w:tabs>
          <w:tab w:val="num" w:pos="567"/>
        </w:tabs>
        <w:rPr>
          <w:lang w:val="ro-RO"/>
        </w:rPr>
      </w:pPr>
      <w:r w:rsidRPr="002F604B">
        <w:rPr>
          <w:lang w:val="ro-RO"/>
        </w:rPr>
        <w:t xml:space="preserve">dacă vi se administrează Aprovel pentru </w:t>
      </w:r>
      <w:r w:rsidRPr="002F604B">
        <w:rPr>
          <w:b/>
          <w:lang w:val="ro-RO"/>
        </w:rPr>
        <w:t>tratamentul bolii de rinichi de natură diabetică</w:t>
      </w:r>
      <w:r w:rsidRPr="002F604B">
        <w:rPr>
          <w:lang w:val="ro-RO"/>
        </w:rPr>
        <w:t xml:space="preserve">. În acest caz, medicul dumneavoastră poate să vă facă periodic analize de </w:t>
      </w:r>
      <w:r w:rsidRPr="002F604B">
        <w:rPr>
          <w:bCs/>
          <w:lang w:val="ro-RO"/>
        </w:rPr>
        <w:t>sânge</w:t>
      </w:r>
      <w:r w:rsidRPr="002F604B">
        <w:rPr>
          <w:lang w:val="ro-RO"/>
        </w:rPr>
        <w:t xml:space="preserve">, în special pentru a determina concentraţiile potasiului din </w:t>
      </w:r>
      <w:r w:rsidRPr="002F604B">
        <w:rPr>
          <w:bCs/>
          <w:lang w:val="ro-RO"/>
        </w:rPr>
        <w:t>sânge</w:t>
      </w:r>
      <w:r w:rsidRPr="002F604B">
        <w:rPr>
          <w:lang w:val="ro-RO"/>
        </w:rPr>
        <w:t xml:space="preserve"> în cazul funcţionării anormale a rinichilor.</w:t>
      </w:r>
    </w:p>
    <w:p w:rsidR="00A86519" w:rsidRDefault="00A86519" w:rsidP="00A86519">
      <w:pPr>
        <w:pStyle w:val="EMEABodyTextIndent"/>
        <w:tabs>
          <w:tab w:val="num" w:pos="567"/>
        </w:tabs>
        <w:rPr>
          <w:lang w:val="ro-RO"/>
        </w:rPr>
      </w:pPr>
      <w:r>
        <w:rPr>
          <w:lang w:val="ro-RO"/>
        </w:rPr>
        <w:t xml:space="preserve">dacă apar </w:t>
      </w:r>
      <w:r w:rsidRPr="004974BF">
        <w:rPr>
          <w:b/>
          <w:bCs/>
          <w:lang w:val="ro-RO"/>
        </w:rPr>
        <w:t>valori mici ale zahărului în sânge</w:t>
      </w:r>
      <w:r>
        <w:rPr>
          <w:lang w:val="ro-RO"/>
        </w:rPr>
        <w:t xml:space="preserve"> (simptomele pot include transpirații, slăbiciune, foame, amețeli, tremurături, dureri de cap, valuri de căldură cu înroșirea feței sau paloare, senzații de amorțeală, bătăi </w:t>
      </w:r>
      <w:r w:rsidRPr="00AB3554">
        <w:rPr>
          <w:lang w:val="ro-RO"/>
        </w:rPr>
        <w:t>puternice, rapide</w:t>
      </w:r>
      <w:r>
        <w:rPr>
          <w:lang w:val="ro-RO"/>
        </w:rPr>
        <w:t xml:space="preserve"> ale inimii), în special dacă sunteți tratat pentru diabet zaharat.</w:t>
      </w:r>
    </w:p>
    <w:p w:rsidR="00A2096F" w:rsidRPr="002F604B" w:rsidRDefault="00A2096F" w:rsidP="00A2096F">
      <w:pPr>
        <w:pStyle w:val="EMEABodyTextIndent"/>
        <w:tabs>
          <w:tab w:val="num" w:pos="567"/>
        </w:tabs>
        <w:rPr>
          <w:lang w:val="ro-RO"/>
        </w:rPr>
      </w:pPr>
      <w:r w:rsidRPr="002F604B">
        <w:rPr>
          <w:lang w:val="ro-RO"/>
        </w:rPr>
        <w:t>dacă</w:t>
      </w:r>
      <w:r w:rsidRPr="002F604B">
        <w:rPr>
          <w:b/>
          <w:lang w:val="ro-RO"/>
        </w:rPr>
        <w:t xml:space="preserve"> urmează să fiţi supus unei operaţii</w:t>
      </w:r>
      <w:r w:rsidRPr="002F604B">
        <w:rPr>
          <w:lang w:val="ro-RO"/>
        </w:rPr>
        <w:t xml:space="preserve"> (intervenţii chirurgicale) sau </w:t>
      </w:r>
      <w:r w:rsidRPr="002F604B">
        <w:rPr>
          <w:b/>
          <w:lang w:val="ro-RO"/>
        </w:rPr>
        <w:t>să vi se administreze</w:t>
      </w:r>
      <w:r w:rsidRPr="002F604B">
        <w:rPr>
          <w:lang w:val="ro-RO"/>
        </w:rPr>
        <w:t xml:space="preserve"> </w:t>
      </w:r>
      <w:r w:rsidRPr="002F604B">
        <w:rPr>
          <w:b/>
          <w:lang w:val="ro-RO"/>
        </w:rPr>
        <w:t>anestezice</w:t>
      </w:r>
    </w:p>
    <w:p w:rsidR="00C044CE" w:rsidRDefault="00C044CE" w:rsidP="00C044CE">
      <w:pPr>
        <w:pStyle w:val="EMEABodyTextIndent"/>
        <w:tabs>
          <w:tab w:val="num" w:pos="567"/>
        </w:tabs>
        <w:rPr>
          <w:lang w:val="ro-RO"/>
        </w:rPr>
      </w:pPr>
      <w:r w:rsidRPr="002F604B">
        <w:rPr>
          <w:lang w:val="ro-RO"/>
        </w:rPr>
        <w:t>dacă luaţi</w:t>
      </w:r>
      <w:r w:rsidR="00BF0213" w:rsidRPr="00BF0213">
        <w:rPr>
          <w:lang w:val="ro-RO"/>
        </w:rPr>
        <w:t xml:space="preserve"> </w:t>
      </w:r>
      <w:r w:rsidR="00BF0213" w:rsidRPr="00BB46B7">
        <w:rPr>
          <w:lang w:val="ro-RO"/>
        </w:rPr>
        <w:t>oricare dintre următoarele medicamente utilizate pentru tratarea tensiunii arteriale mari:</w:t>
      </w:r>
    </w:p>
    <w:p w:rsidR="00BF0213" w:rsidRDefault="00BF0213" w:rsidP="00FD3FA4">
      <w:pPr>
        <w:pStyle w:val="EMEABodyText"/>
        <w:numPr>
          <w:ilvl w:val="0"/>
          <w:numId w:val="18"/>
        </w:numPr>
        <w:ind w:left="1134" w:hanging="283"/>
        <w:rPr>
          <w:lang w:val="ro-RO"/>
        </w:rPr>
      </w:pPr>
      <w:r w:rsidRPr="00D634DF">
        <w:rPr>
          <w:lang w:val="ro-RO"/>
        </w:rPr>
        <w:t xml:space="preserve">un inhibitor </w:t>
      </w:r>
      <w:r w:rsidR="004C2737">
        <w:rPr>
          <w:lang w:val="ro-RO"/>
        </w:rPr>
        <w:t xml:space="preserve">al </w:t>
      </w:r>
      <w:r w:rsidRPr="00D634DF">
        <w:rPr>
          <w:lang w:val="ro-RO"/>
        </w:rPr>
        <w:t>ECA (de exemplu, enalapril, lisinopril, ramipril), mai ales dacă aveţi probleme ale rinichilor asociate diabetului zaharat.</w:t>
      </w:r>
    </w:p>
    <w:p w:rsidR="00BF0213" w:rsidRPr="00D634DF" w:rsidRDefault="00BF0213" w:rsidP="00FD3FA4">
      <w:pPr>
        <w:pStyle w:val="EMEABodyText"/>
        <w:numPr>
          <w:ilvl w:val="0"/>
          <w:numId w:val="18"/>
        </w:numPr>
        <w:ind w:left="1134" w:hanging="283"/>
        <w:rPr>
          <w:lang w:val="ro-RO"/>
        </w:rPr>
      </w:pPr>
      <w:r>
        <w:rPr>
          <w:lang w:val="ro-RO"/>
        </w:rPr>
        <w:t>a</w:t>
      </w:r>
      <w:r w:rsidRPr="00D634DF">
        <w:rPr>
          <w:lang w:val="ro-RO"/>
        </w:rPr>
        <w:t>liskiren</w:t>
      </w:r>
      <w:r>
        <w:rPr>
          <w:lang w:val="ro-RO"/>
        </w:rPr>
        <w:t>.</w:t>
      </w:r>
    </w:p>
    <w:p w:rsidR="00832580" w:rsidRDefault="00832580" w:rsidP="00BF0213">
      <w:pPr>
        <w:pStyle w:val="EMEABodyText"/>
        <w:rPr>
          <w:lang w:val="ro-RO"/>
        </w:rPr>
      </w:pPr>
    </w:p>
    <w:p w:rsidR="00BF0213" w:rsidRDefault="00BF0213" w:rsidP="00BF0213">
      <w:pPr>
        <w:pStyle w:val="EMEABodyText"/>
        <w:rPr>
          <w:lang w:val="ro-RO"/>
        </w:rPr>
      </w:pPr>
      <w:r w:rsidRPr="00693E40">
        <w:rPr>
          <w:lang w:val="ro-RO"/>
        </w:rPr>
        <w:t>Este posibil ca medicul dumneavoastră să vă verifice funcţia rinichilor, tensiunea arterială şi valorile electroliţilor (de exemplu, potasiu) din sânge, la intervale regulate de timp.</w:t>
      </w:r>
    </w:p>
    <w:p w:rsidR="00BF0213" w:rsidRDefault="00BF0213" w:rsidP="00BF0213">
      <w:pPr>
        <w:pStyle w:val="EMEABodyText"/>
        <w:rPr>
          <w:lang w:val="ro-RO"/>
        </w:rPr>
      </w:pPr>
    </w:p>
    <w:p w:rsidR="00BF0213" w:rsidRDefault="00BF0213" w:rsidP="00BF0213">
      <w:pPr>
        <w:pStyle w:val="EMEABodyText"/>
        <w:rPr>
          <w:lang w:val="ro-RO"/>
        </w:rPr>
      </w:pPr>
      <w:r w:rsidRPr="00693E40">
        <w:rPr>
          <w:lang w:val="ro-RO"/>
        </w:rPr>
        <w:t>Vezi şi informaţ</w:t>
      </w:r>
      <w:r>
        <w:rPr>
          <w:lang w:val="ro-RO"/>
        </w:rPr>
        <w:t>iile de la punctul „Nu luaţi Aprovel”.</w:t>
      </w:r>
    </w:p>
    <w:p w:rsidR="00C044CE" w:rsidRPr="002F604B" w:rsidRDefault="00C044CE" w:rsidP="00C044CE">
      <w:pPr>
        <w:pStyle w:val="EMEABodyText"/>
        <w:rPr>
          <w:lang w:val="ro-RO"/>
        </w:rPr>
      </w:pPr>
    </w:p>
    <w:p w:rsidR="00A2096F" w:rsidRPr="002F604B" w:rsidRDefault="00A2096F" w:rsidP="00A2096F">
      <w:pPr>
        <w:pStyle w:val="EMEABodyText"/>
        <w:rPr>
          <w:lang w:val="ro-RO"/>
        </w:rPr>
      </w:pPr>
      <w:r w:rsidRPr="002F604B">
        <w:rPr>
          <w:lang w:val="ro-RO"/>
        </w:rPr>
        <w:t>Trebuie să spuneţi medicului dumneavoastră dacă credeţi că sunteţi (</w:t>
      </w:r>
      <w:r w:rsidRPr="002F604B">
        <w:rPr>
          <w:u w:val="single"/>
          <w:lang w:val="ro-RO"/>
        </w:rPr>
        <w:t>sau aţi putea rămâne</w:t>
      </w:r>
      <w:r w:rsidRPr="002F604B">
        <w:rPr>
          <w:lang w:val="ro-RO"/>
        </w:rPr>
        <w:t xml:space="preserve">) gravidă. Aprovel nu este recomandat la începutul sarcinii şi nu trebuie luat dacă sunteţi gravidă în 3 luni </w:t>
      </w:r>
      <w:r w:rsidR="005B4E9B">
        <w:rPr>
          <w:lang w:val="ro-RO"/>
        </w:rPr>
        <w:t xml:space="preserve">împlinite </w:t>
      </w:r>
      <w:r w:rsidRPr="002F604B">
        <w:rPr>
          <w:lang w:val="ro-RO"/>
        </w:rPr>
        <w:t xml:space="preserve">sau mai mult, deoarece poate determina leziuni grave la făt dacă este utilizat în această fază (vezi </w:t>
      </w:r>
      <w:r w:rsidR="00601F3D">
        <w:rPr>
          <w:lang w:val="ro-RO"/>
        </w:rPr>
        <w:t>punctul</w:t>
      </w:r>
      <w:r w:rsidR="00601F3D" w:rsidRPr="007549DD">
        <w:rPr>
          <w:lang w:val="ro-RO"/>
        </w:rPr>
        <w:t xml:space="preserve"> </w:t>
      </w:r>
      <w:r w:rsidRPr="002F604B">
        <w:rPr>
          <w:lang w:val="ro-RO"/>
        </w:rPr>
        <w:t>privind sarcina).</w:t>
      </w:r>
    </w:p>
    <w:p w:rsidR="00A2096F" w:rsidRPr="002F604B" w:rsidRDefault="00A2096F">
      <w:pPr>
        <w:pStyle w:val="EMEABodyText"/>
        <w:rPr>
          <w:szCs w:val="22"/>
          <w:lang w:val="ro-RO"/>
        </w:rPr>
      </w:pPr>
    </w:p>
    <w:p w:rsidR="00A2096F" w:rsidRPr="002F604B" w:rsidRDefault="00C044CE" w:rsidP="00A2096F">
      <w:pPr>
        <w:pStyle w:val="EMEAHeading3"/>
        <w:rPr>
          <w:lang w:val="ro-RO"/>
        </w:rPr>
      </w:pPr>
      <w:r w:rsidRPr="002F604B">
        <w:rPr>
          <w:lang w:val="ro-RO"/>
        </w:rPr>
        <w:t>Copii şi adolescenţi</w:t>
      </w:r>
    </w:p>
    <w:p w:rsidR="00A2096F" w:rsidRPr="002F604B" w:rsidRDefault="00A2096F" w:rsidP="00A2096F">
      <w:pPr>
        <w:pStyle w:val="EMEAHeading3"/>
        <w:rPr>
          <w:b w:val="0"/>
          <w:bCs/>
          <w:lang w:val="ro-RO"/>
        </w:rPr>
      </w:pPr>
      <w:r w:rsidRPr="002F604B">
        <w:rPr>
          <w:b w:val="0"/>
          <w:bCs/>
          <w:lang w:val="ro-RO"/>
        </w:rPr>
        <w:t>Acest medicament nu trebuie utilizat la copii şi adolescenţi</w:t>
      </w:r>
      <w:r w:rsidR="000E108A" w:rsidRPr="002F604B">
        <w:rPr>
          <w:b w:val="0"/>
          <w:bCs/>
          <w:lang w:val="ro-RO"/>
        </w:rPr>
        <w:t>,</w:t>
      </w:r>
      <w:r w:rsidRPr="002F604B">
        <w:rPr>
          <w:b w:val="0"/>
          <w:bCs/>
          <w:lang w:val="ro-RO"/>
        </w:rPr>
        <w:t xml:space="preserve"> deoarece siguranţa şi eficacitatea nu au fost încă pe deplin stabilite.</w:t>
      </w:r>
    </w:p>
    <w:p w:rsidR="00A2096F" w:rsidRPr="002F604B" w:rsidRDefault="00A2096F" w:rsidP="00A2096F">
      <w:pPr>
        <w:pStyle w:val="EMEAHeading3"/>
        <w:rPr>
          <w:b w:val="0"/>
          <w:bCs/>
          <w:lang w:val="ro-RO"/>
        </w:rPr>
      </w:pPr>
    </w:p>
    <w:p w:rsidR="00A2096F" w:rsidRPr="002F604B" w:rsidRDefault="000E108A" w:rsidP="00A2096F">
      <w:pPr>
        <w:pStyle w:val="EMEAHeading3"/>
        <w:rPr>
          <w:lang w:val="ro-RO"/>
        </w:rPr>
      </w:pPr>
      <w:r w:rsidRPr="002F604B">
        <w:rPr>
          <w:lang w:val="ro-RO"/>
        </w:rPr>
        <w:t xml:space="preserve">Aprovel împreună cu alte </w:t>
      </w:r>
      <w:r w:rsidR="00A2096F" w:rsidRPr="002F604B">
        <w:rPr>
          <w:lang w:val="ro-RO"/>
        </w:rPr>
        <w:t>medicamente</w:t>
      </w:r>
    </w:p>
    <w:p w:rsidR="00A2096F" w:rsidRPr="002F604B" w:rsidRDefault="000E108A" w:rsidP="00A2096F">
      <w:pPr>
        <w:pStyle w:val="EMEABodyText"/>
        <w:rPr>
          <w:lang w:val="ro-RO"/>
        </w:rPr>
      </w:pPr>
      <w:r w:rsidRPr="002F604B">
        <w:rPr>
          <w:lang w:val="ro-RO"/>
        </w:rPr>
        <w:t>S</w:t>
      </w:r>
      <w:r w:rsidR="00A2096F" w:rsidRPr="002F604B">
        <w:rPr>
          <w:lang w:val="ro-RO"/>
        </w:rPr>
        <w:t>puneţi medicului dumneavoastră sau farmacistului dacă luaţi</w:t>
      </w:r>
      <w:r w:rsidRPr="002F604B">
        <w:rPr>
          <w:lang w:val="ro-RO"/>
        </w:rPr>
        <w:t>,</w:t>
      </w:r>
      <w:r w:rsidR="00A2096F" w:rsidRPr="002F604B">
        <w:rPr>
          <w:lang w:val="ro-RO"/>
        </w:rPr>
        <w:t xml:space="preserve"> aţi luat recent </w:t>
      </w:r>
      <w:r w:rsidRPr="002F604B">
        <w:rPr>
          <w:lang w:val="ro-RO"/>
        </w:rPr>
        <w:t xml:space="preserve">sau s-ar putea să luaţi </w:t>
      </w:r>
      <w:r w:rsidR="00A2096F" w:rsidRPr="002F604B">
        <w:rPr>
          <w:lang w:val="ro-RO"/>
        </w:rPr>
        <w:t>orice alte medicamente.</w:t>
      </w:r>
    </w:p>
    <w:p w:rsidR="00A2096F" w:rsidRPr="002F604B" w:rsidRDefault="00A2096F" w:rsidP="00A2096F">
      <w:pPr>
        <w:pStyle w:val="EMEABodyText"/>
        <w:rPr>
          <w:lang w:val="ro-RO"/>
        </w:rPr>
      </w:pPr>
    </w:p>
    <w:p w:rsidR="00641F39" w:rsidRDefault="00641F39" w:rsidP="00641F39">
      <w:pPr>
        <w:pStyle w:val="EMEABodyText"/>
        <w:rPr>
          <w:bCs/>
          <w:lang w:val="ro-RO"/>
        </w:rPr>
      </w:pPr>
      <w:r w:rsidRPr="00BF0213">
        <w:rPr>
          <w:bCs/>
          <w:lang w:val="ro-RO"/>
        </w:rPr>
        <w:t xml:space="preserve">Este posibil </w:t>
      </w:r>
      <w:r w:rsidR="000E108A" w:rsidRPr="002F604B">
        <w:rPr>
          <w:bCs/>
          <w:lang w:val="ro-RO"/>
        </w:rPr>
        <w:t xml:space="preserve">ca medicul dumneavoastră </w:t>
      </w:r>
      <w:r w:rsidRPr="00BF0213">
        <w:rPr>
          <w:bCs/>
          <w:lang w:val="ro-RO"/>
        </w:rPr>
        <w:t xml:space="preserve">să trebuiască </w:t>
      </w:r>
      <w:r w:rsidR="000E108A" w:rsidRPr="002F604B">
        <w:rPr>
          <w:bCs/>
          <w:lang w:val="ro-RO"/>
        </w:rPr>
        <w:t>să vă modifice doza şi/sau să ia alte măsuri de precauţie</w:t>
      </w:r>
      <w:r w:rsidRPr="00BF0213">
        <w:rPr>
          <w:bCs/>
          <w:lang w:val="ro-RO"/>
        </w:rPr>
        <w:t>:</w:t>
      </w:r>
    </w:p>
    <w:p w:rsidR="00A2096F" w:rsidRPr="002F604B" w:rsidRDefault="00641F39" w:rsidP="00641F39">
      <w:pPr>
        <w:pStyle w:val="EMEABodyText"/>
        <w:rPr>
          <w:bCs/>
          <w:lang w:val="ro-RO"/>
        </w:rPr>
      </w:pPr>
      <w:r w:rsidRPr="00641F39">
        <w:rPr>
          <w:bCs/>
          <w:lang w:val="ro-RO"/>
        </w:rPr>
        <w:t xml:space="preserve">Dacă luaţi </w:t>
      </w:r>
      <w:r w:rsidR="00AB50F4" w:rsidRPr="00D634DF">
        <w:rPr>
          <w:lang w:val="ro-RO"/>
        </w:rPr>
        <w:t xml:space="preserve">un inhibitor </w:t>
      </w:r>
      <w:r w:rsidR="00AB50F4">
        <w:rPr>
          <w:lang w:val="ro-RO"/>
        </w:rPr>
        <w:t xml:space="preserve">al </w:t>
      </w:r>
      <w:r w:rsidR="00AB50F4" w:rsidRPr="00D634DF">
        <w:rPr>
          <w:lang w:val="ro-RO"/>
        </w:rPr>
        <w:t xml:space="preserve">ECA </w:t>
      </w:r>
      <w:r w:rsidRPr="00641F39">
        <w:rPr>
          <w:bCs/>
          <w:lang w:val="ro-RO"/>
        </w:rPr>
        <w:t>s</w:t>
      </w:r>
      <w:r>
        <w:rPr>
          <w:bCs/>
          <w:lang w:val="ro-RO"/>
        </w:rPr>
        <w:t xml:space="preserve">au aliskiren (vezi </w:t>
      </w:r>
      <w:r w:rsidR="00AB50F4" w:rsidRPr="00AB50F4">
        <w:rPr>
          <w:bCs/>
          <w:lang w:val="ro-RO"/>
        </w:rPr>
        <w:t xml:space="preserve">şi informaţiile de la punctele </w:t>
      </w:r>
      <w:r>
        <w:rPr>
          <w:bCs/>
          <w:lang w:val="ro-RO"/>
        </w:rPr>
        <w:t xml:space="preserve">„Nu </w:t>
      </w:r>
      <w:r w:rsidRPr="00641F39">
        <w:rPr>
          <w:bCs/>
          <w:lang w:val="ro-RO"/>
        </w:rPr>
        <w:t>luaţi</w:t>
      </w:r>
      <w:r>
        <w:rPr>
          <w:bCs/>
          <w:lang w:val="ro-RO"/>
        </w:rPr>
        <w:t xml:space="preserve"> Aprovel</w:t>
      </w:r>
      <w:r w:rsidRPr="00641F39">
        <w:rPr>
          <w:bCs/>
          <w:lang w:val="ro-RO"/>
        </w:rPr>
        <w:t>” şi „Atenţionări şi precauţii”).</w:t>
      </w:r>
    </w:p>
    <w:p w:rsidR="00A2096F" w:rsidRPr="002F604B" w:rsidRDefault="00A2096F" w:rsidP="00A2096F">
      <w:pPr>
        <w:pStyle w:val="EMEABodyText"/>
        <w:rPr>
          <w:bCs/>
          <w:lang w:val="ro-RO"/>
        </w:rPr>
      </w:pPr>
    </w:p>
    <w:p w:rsidR="00A2096F" w:rsidRPr="002F604B" w:rsidRDefault="00A2096F" w:rsidP="00A2096F">
      <w:pPr>
        <w:pStyle w:val="EMEABodyText"/>
        <w:rPr>
          <w:b/>
          <w:bCs/>
          <w:lang w:val="ro-RO"/>
        </w:rPr>
      </w:pPr>
      <w:r w:rsidRPr="002F604B">
        <w:rPr>
          <w:b/>
          <w:bCs/>
          <w:lang w:val="ro-RO"/>
        </w:rPr>
        <w:t>Este posibil să fie necesar să efectuaţi analize de sânge dacă luaţi:</w:t>
      </w:r>
    </w:p>
    <w:p w:rsidR="00A2096F" w:rsidRPr="002F604B" w:rsidRDefault="00A2096F" w:rsidP="00A2096F">
      <w:pPr>
        <w:pStyle w:val="EMEABodyTextIndent"/>
        <w:tabs>
          <w:tab w:val="num" w:pos="567"/>
        </w:tabs>
        <w:rPr>
          <w:lang w:val="ro-RO"/>
        </w:rPr>
      </w:pPr>
      <w:r w:rsidRPr="002F604B">
        <w:rPr>
          <w:lang w:val="ro-RO"/>
        </w:rPr>
        <w:t>suplimente de potasiu</w:t>
      </w:r>
    </w:p>
    <w:p w:rsidR="00A2096F" w:rsidRPr="002F604B" w:rsidRDefault="00A2096F" w:rsidP="00A2096F">
      <w:pPr>
        <w:pStyle w:val="EMEABodyTextIndent"/>
        <w:tabs>
          <w:tab w:val="num" w:pos="567"/>
        </w:tabs>
        <w:rPr>
          <w:lang w:val="ro-RO"/>
        </w:rPr>
      </w:pPr>
      <w:r w:rsidRPr="002F604B">
        <w:rPr>
          <w:lang w:val="ro-RO"/>
        </w:rPr>
        <w:t>sare dietetică care conţine potasiu</w:t>
      </w:r>
    </w:p>
    <w:p w:rsidR="00A2096F" w:rsidRPr="002F604B" w:rsidRDefault="00A2096F" w:rsidP="00A2096F">
      <w:pPr>
        <w:pStyle w:val="EMEABodyTextIndent"/>
        <w:tabs>
          <w:tab w:val="num" w:pos="567"/>
        </w:tabs>
        <w:rPr>
          <w:lang w:val="ro-RO"/>
        </w:rPr>
      </w:pPr>
      <w:r w:rsidRPr="002F604B">
        <w:rPr>
          <w:lang w:val="ro-RO"/>
        </w:rPr>
        <w:t>medicamente care economisesc potasiu (cum sunt anumite diuretice)</w:t>
      </w:r>
    </w:p>
    <w:p w:rsidR="00A2096F" w:rsidRPr="002F604B" w:rsidRDefault="00A2096F" w:rsidP="00A2096F">
      <w:pPr>
        <w:pStyle w:val="EMEABodyTextIndent"/>
        <w:tabs>
          <w:tab w:val="num" w:pos="567"/>
        </w:tabs>
        <w:rPr>
          <w:lang w:val="ro-RO"/>
        </w:rPr>
      </w:pPr>
      <w:r w:rsidRPr="002F604B">
        <w:rPr>
          <w:lang w:val="ro-RO"/>
        </w:rPr>
        <w:t>medicamente care conţin litiu</w:t>
      </w:r>
    </w:p>
    <w:p w:rsidR="00A86519" w:rsidRPr="002F604B" w:rsidRDefault="00A86519" w:rsidP="00A86519">
      <w:pPr>
        <w:pStyle w:val="EMEABodyTextIndent"/>
        <w:tabs>
          <w:tab w:val="num" w:pos="567"/>
        </w:tabs>
        <w:rPr>
          <w:lang w:val="ro-RO"/>
        </w:rPr>
      </w:pPr>
      <w:r>
        <w:rPr>
          <w:lang w:val="ro-RO"/>
        </w:rPr>
        <w:t>repaglinidă (medicament utilizat pentru scăderea valorilor zahărului în sânge)</w:t>
      </w:r>
    </w:p>
    <w:p w:rsidR="00A2096F" w:rsidRPr="002F604B" w:rsidRDefault="00A2096F" w:rsidP="00A2096F">
      <w:pPr>
        <w:pStyle w:val="EMEABodyText"/>
        <w:rPr>
          <w:lang w:val="ro-RO"/>
        </w:rPr>
      </w:pPr>
    </w:p>
    <w:p w:rsidR="00A2096F" w:rsidRPr="002F604B" w:rsidRDefault="00A2096F" w:rsidP="00A2096F">
      <w:pPr>
        <w:pStyle w:val="EMEABodyText"/>
        <w:rPr>
          <w:bCs/>
          <w:lang w:val="ro-RO"/>
        </w:rPr>
      </w:pPr>
      <w:r w:rsidRPr="002F604B">
        <w:rPr>
          <w:bCs/>
          <w:lang w:val="ro-RO"/>
        </w:rPr>
        <w:t>Dacă luaţi anumite medicamente pentru ameliorarea durerii, denumite medicamente antiinflamatoare nesteroidiene, efectul irbesartanului poate fi redus.</w:t>
      </w:r>
    </w:p>
    <w:p w:rsidR="00A2096F" w:rsidRPr="002F604B" w:rsidRDefault="00A2096F" w:rsidP="00A2096F">
      <w:pPr>
        <w:pStyle w:val="EMEABodyText"/>
        <w:rPr>
          <w:lang w:val="ro-RO"/>
        </w:rPr>
      </w:pPr>
    </w:p>
    <w:p w:rsidR="00A2096F" w:rsidRPr="002F604B" w:rsidRDefault="00A2096F" w:rsidP="00A2096F">
      <w:pPr>
        <w:pStyle w:val="EMEAHeading3"/>
        <w:rPr>
          <w:lang w:val="ro-RO"/>
        </w:rPr>
      </w:pPr>
      <w:r w:rsidRPr="002F604B">
        <w:rPr>
          <w:lang w:val="ro-RO"/>
        </w:rPr>
        <w:t>Aprovel împreună cu alimente şi băuturi</w:t>
      </w:r>
    </w:p>
    <w:p w:rsidR="00A2096F" w:rsidRPr="002F604B" w:rsidRDefault="00A2096F">
      <w:pPr>
        <w:pStyle w:val="EMEABodyText"/>
        <w:rPr>
          <w:szCs w:val="22"/>
          <w:lang w:val="ro-RO"/>
        </w:rPr>
      </w:pPr>
      <w:r w:rsidRPr="002F604B">
        <w:rPr>
          <w:szCs w:val="22"/>
          <w:lang w:val="ro-RO"/>
        </w:rPr>
        <w:t xml:space="preserve">Aprovel se </w:t>
      </w:r>
      <w:r w:rsidRPr="002F604B">
        <w:rPr>
          <w:lang w:val="ro-RO"/>
        </w:rPr>
        <w:t>poate</w:t>
      </w:r>
      <w:r w:rsidRPr="002F604B">
        <w:rPr>
          <w:szCs w:val="22"/>
          <w:lang w:val="ro-RO"/>
        </w:rPr>
        <w:t xml:space="preserve"> administra cu sau fără alimente.</w:t>
      </w:r>
    </w:p>
    <w:p w:rsidR="00A2096F" w:rsidRPr="002F604B" w:rsidRDefault="00A2096F">
      <w:pPr>
        <w:pStyle w:val="EMEABodyText"/>
        <w:rPr>
          <w:szCs w:val="22"/>
          <w:lang w:val="ro-RO"/>
        </w:rPr>
      </w:pPr>
    </w:p>
    <w:p w:rsidR="00A2096F" w:rsidRPr="002F604B" w:rsidRDefault="00A2096F" w:rsidP="00A2096F">
      <w:pPr>
        <w:pStyle w:val="EMEAHeading3"/>
        <w:rPr>
          <w:lang w:val="ro-RO"/>
        </w:rPr>
      </w:pPr>
      <w:r w:rsidRPr="002F604B">
        <w:rPr>
          <w:lang w:val="ro-RO"/>
        </w:rPr>
        <w:t>Sarcina şi alăptarea</w:t>
      </w:r>
    </w:p>
    <w:p w:rsidR="00A2096F" w:rsidRPr="002F604B" w:rsidRDefault="00A2096F" w:rsidP="00A2096F">
      <w:pPr>
        <w:pStyle w:val="EMEAHeading2"/>
        <w:rPr>
          <w:lang w:val="ro-RO"/>
        </w:rPr>
      </w:pPr>
      <w:r w:rsidRPr="002F604B">
        <w:rPr>
          <w:lang w:val="ro-RO"/>
        </w:rPr>
        <w:t>Sarcina</w:t>
      </w:r>
    </w:p>
    <w:p w:rsidR="00A2096F" w:rsidRPr="002F604B" w:rsidRDefault="00A2096F" w:rsidP="00A2096F">
      <w:pPr>
        <w:pStyle w:val="EMEABodyText"/>
        <w:rPr>
          <w:szCs w:val="22"/>
          <w:lang w:val="ro-RO"/>
        </w:rPr>
      </w:pPr>
      <w:r w:rsidRPr="002F604B">
        <w:rPr>
          <w:lang w:val="ro-RO"/>
        </w:rPr>
        <w:t>Trebuie să spuneţi medicului dumneavoastră dacă sunteţi (</w:t>
      </w:r>
      <w:r w:rsidRPr="002F604B">
        <w:rPr>
          <w:u w:val="single"/>
          <w:lang w:val="ro-RO"/>
        </w:rPr>
        <w:t>sau aţi putea rămâne</w:t>
      </w:r>
      <w:r w:rsidRPr="002F604B">
        <w:rPr>
          <w:lang w:val="ro-RO"/>
        </w:rPr>
        <w:t xml:space="preserve">) gravidă; </w:t>
      </w:r>
      <w:r w:rsidRPr="002F604B">
        <w:rPr>
          <w:szCs w:val="22"/>
          <w:lang w:val="ro-RO"/>
        </w:rPr>
        <w:t>medicul dumneavoastră vă va sfătui</w:t>
      </w:r>
      <w:r w:rsidR="001E3ED4" w:rsidRPr="002F604B">
        <w:rPr>
          <w:szCs w:val="22"/>
          <w:lang w:val="ro-RO"/>
        </w:rPr>
        <w:t>,</w:t>
      </w:r>
      <w:r w:rsidRPr="002F604B">
        <w:rPr>
          <w:szCs w:val="22"/>
          <w:lang w:val="ro-RO"/>
        </w:rPr>
        <w:t xml:space="preserve"> în mod normal</w:t>
      </w:r>
      <w:r w:rsidR="001E3ED4" w:rsidRPr="002F604B">
        <w:rPr>
          <w:szCs w:val="22"/>
          <w:lang w:val="ro-RO"/>
        </w:rPr>
        <w:t>,</w:t>
      </w:r>
      <w:r w:rsidRPr="002F604B">
        <w:rPr>
          <w:szCs w:val="22"/>
          <w:lang w:val="ro-RO"/>
        </w:rPr>
        <w:t xml:space="preserve"> să </w:t>
      </w:r>
      <w:r w:rsidR="001E3ED4" w:rsidRPr="002F604B">
        <w:rPr>
          <w:szCs w:val="22"/>
          <w:lang w:val="ro-RO"/>
        </w:rPr>
        <w:t xml:space="preserve">opriţi </w:t>
      </w:r>
      <w:r w:rsidRPr="002F604B">
        <w:rPr>
          <w:szCs w:val="22"/>
          <w:lang w:val="ro-RO"/>
        </w:rPr>
        <w:t xml:space="preserve">tratamentul cu Aprovel înainte de a rămâne gravidă sau de îndată ce aflaţi că sunteţi gravidă şi vă va sfătui să luaţi un alt medicament în locul Aprovel. </w:t>
      </w:r>
      <w:r w:rsidRPr="002F604B">
        <w:rPr>
          <w:lang w:val="ro-RO"/>
        </w:rPr>
        <w:t>Aprovel</w:t>
      </w:r>
      <w:r w:rsidRPr="002F604B">
        <w:rPr>
          <w:szCs w:val="22"/>
          <w:lang w:val="ro-RO"/>
        </w:rPr>
        <w:t xml:space="preserve"> nu este recomandat la începutul sarcinii şi nu trebuie luat dacă sunteţi gravidă în 3</w:t>
      </w:r>
      <w:r w:rsidR="001E3ED4" w:rsidRPr="002F604B">
        <w:rPr>
          <w:szCs w:val="22"/>
          <w:lang w:val="ro-RO"/>
        </w:rPr>
        <w:t> </w:t>
      </w:r>
      <w:r w:rsidRPr="002F604B">
        <w:rPr>
          <w:szCs w:val="22"/>
          <w:lang w:val="ro-RO"/>
        </w:rPr>
        <w:t xml:space="preserve">luni </w:t>
      </w:r>
      <w:r w:rsidR="005B4E9B">
        <w:rPr>
          <w:lang w:val="ro-RO"/>
        </w:rPr>
        <w:t xml:space="preserve">împlinite </w:t>
      </w:r>
      <w:r w:rsidRPr="002F604B">
        <w:rPr>
          <w:szCs w:val="22"/>
          <w:lang w:val="ro-RO"/>
        </w:rPr>
        <w:t>sau mai mult, deoarece poate determina leziuni grave la făt, dacă este folosit după a treia lună de sarcină.</w:t>
      </w:r>
    </w:p>
    <w:p w:rsidR="00A2096F" w:rsidRPr="002F604B" w:rsidRDefault="00A2096F" w:rsidP="00A2096F">
      <w:pPr>
        <w:pStyle w:val="EMEABodyText"/>
        <w:rPr>
          <w:szCs w:val="22"/>
          <w:lang w:val="ro-RO"/>
        </w:rPr>
      </w:pPr>
    </w:p>
    <w:p w:rsidR="00A2096F" w:rsidRPr="002F604B" w:rsidRDefault="00A2096F" w:rsidP="00A2096F">
      <w:pPr>
        <w:pStyle w:val="EMEAHeading2"/>
        <w:rPr>
          <w:lang w:val="ro-RO"/>
        </w:rPr>
      </w:pPr>
      <w:r w:rsidRPr="002F604B">
        <w:rPr>
          <w:lang w:val="ro-RO"/>
        </w:rPr>
        <w:t>Alăptarea</w:t>
      </w:r>
    </w:p>
    <w:p w:rsidR="00A2096F" w:rsidRPr="002F604B" w:rsidRDefault="00A2096F" w:rsidP="00A2096F">
      <w:pPr>
        <w:pStyle w:val="EMEABodyText"/>
        <w:rPr>
          <w:szCs w:val="22"/>
          <w:lang w:val="ro-RO"/>
        </w:rPr>
      </w:pPr>
      <w:r w:rsidRPr="002F604B">
        <w:rPr>
          <w:lang w:val="ro-RO"/>
        </w:rPr>
        <w:t>Spuneţi medicului dumneavoastră dacă alăptaţi sau sunteţi pe cale să alăptaţi. Aprovel nu este recomandat pentru mamele care alăptează şi medicul dumneavoastră poate alege un alt tratament pentru dumneavoastră dacă doriţi să alăptaţi, în special în cazul copilului nou-născut sau a</w:t>
      </w:r>
      <w:r w:rsidR="001E3ED4" w:rsidRPr="002F604B">
        <w:rPr>
          <w:lang w:val="ro-RO"/>
        </w:rPr>
        <w:t>l</w:t>
      </w:r>
      <w:r w:rsidRPr="002F604B">
        <w:rPr>
          <w:lang w:val="ro-RO"/>
        </w:rPr>
        <w:t xml:space="preserve"> celui născut prematur.</w:t>
      </w:r>
    </w:p>
    <w:p w:rsidR="00A2096F" w:rsidRPr="002F604B" w:rsidRDefault="00A2096F" w:rsidP="00A2096F">
      <w:pPr>
        <w:pStyle w:val="EMEABodyText"/>
        <w:rPr>
          <w:lang w:val="ro-RO"/>
        </w:rPr>
      </w:pPr>
    </w:p>
    <w:p w:rsidR="00A2096F" w:rsidRPr="002F604B" w:rsidRDefault="00A2096F" w:rsidP="00A2096F">
      <w:pPr>
        <w:pStyle w:val="EMEAHeading3"/>
        <w:rPr>
          <w:lang w:val="ro-RO"/>
        </w:rPr>
      </w:pPr>
      <w:r w:rsidRPr="002F604B">
        <w:rPr>
          <w:lang w:val="ro-RO"/>
        </w:rPr>
        <w:t>Conducerea vehiculelor şi folosirea utilajelor</w:t>
      </w:r>
    </w:p>
    <w:p w:rsidR="00A2096F" w:rsidRPr="002F604B" w:rsidRDefault="00A2096F" w:rsidP="00A2096F">
      <w:pPr>
        <w:pStyle w:val="EMEABodyText"/>
        <w:rPr>
          <w:lang w:val="ro-RO"/>
        </w:rPr>
      </w:pPr>
      <w:r w:rsidRPr="002F604B">
        <w:rPr>
          <w:lang w:val="ro-RO"/>
        </w:rPr>
        <w:t>Este puţin probabil ca Aprovel să vă afecteze capacitatea de a conduce vehicule sau de a folosi utilaje. Cu toate acestea, în timpul tratamentului hipertensiunii arteriale pot să apară, ocazional, ameţeli sau oboseală. Dacă observaţi apariţia acestora, discutaţi cu medicul dumneavoastră înainte de a conduce vehicule sau de a folosi utilaje.</w:t>
      </w:r>
    </w:p>
    <w:p w:rsidR="00A2096F" w:rsidRPr="002F604B" w:rsidRDefault="00A2096F" w:rsidP="00A2096F">
      <w:pPr>
        <w:pStyle w:val="EMEABodyText"/>
        <w:rPr>
          <w:lang w:val="ro-RO"/>
        </w:rPr>
      </w:pPr>
    </w:p>
    <w:p w:rsidR="00A2096F" w:rsidRPr="002F604B" w:rsidRDefault="00A2096F">
      <w:pPr>
        <w:pStyle w:val="EMEABodyText"/>
        <w:rPr>
          <w:szCs w:val="22"/>
          <w:lang w:val="ro-RO"/>
        </w:rPr>
      </w:pPr>
      <w:r w:rsidRPr="002F604B">
        <w:rPr>
          <w:b/>
          <w:szCs w:val="22"/>
          <w:lang w:val="ro-RO"/>
        </w:rPr>
        <w:t>Aprovel conţine lactoză</w:t>
      </w:r>
      <w:r w:rsidRPr="002F604B">
        <w:rPr>
          <w:szCs w:val="22"/>
          <w:lang w:val="ro-RO"/>
        </w:rPr>
        <w:t xml:space="preserve">. Dacă medicul dumneavoastră v-a </w:t>
      </w:r>
      <w:r w:rsidR="001E3ED4" w:rsidRPr="002F604B">
        <w:rPr>
          <w:szCs w:val="22"/>
          <w:lang w:val="ro-RO"/>
        </w:rPr>
        <w:t xml:space="preserve">atenţionat </w:t>
      </w:r>
      <w:r w:rsidRPr="002F604B">
        <w:rPr>
          <w:szCs w:val="22"/>
          <w:lang w:val="ro-RO"/>
        </w:rPr>
        <w:t xml:space="preserve">că aveţi intoleranţă la unele </w:t>
      </w:r>
      <w:r w:rsidR="001E3ED4" w:rsidRPr="002F604B">
        <w:rPr>
          <w:szCs w:val="22"/>
          <w:lang w:val="ro-RO"/>
        </w:rPr>
        <w:t xml:space="preserve">categorii de glucide </w:t>
      </w:r>
      <w:r w:rsidRPr="002F604B">
        <w:rPr>
          <w:szCs w:val="22"/>
          <w:lang w:val="ro-RO"/>
        </w:rPr>
        <w:t xml:space="preserve">(de exemplu lactoză), </w:t>
      </w:r>
      <w:r w:rsidR="001E3ED4" w:rsidRPr="002F604B">
        <w:rPr>
          <w:szCs w:val="22"/>
          <w:lang w:val="ro-RO"/>
        </w:rPr>
        <w:t xml:space="preserve">vă rugăm să-l întrebaţi </w:t>
      </w:r>
      <w:r w:rsidRPr="002F604B">
        <w:rPr>
          <w:szCs w:val="22"/>
          <w:lang w:val="ro-RO"/>
        </w:rPr>
        <w:t>înainte de a lua acest medicament.</w:t>
      </w:r>
    </w:p>
    <w:p w:rsidR="00A86519" w:rsidRDefault="00A86519" w:rsidP="00A86519">
      <w:pPr>
        <w:pStyle w:val="EMEABodyText"/>
        <w:rPr>
          <w:szCs w:val="22"/>
          <w:lang w:val="ro-RO"/>
        </w:rPr>
      </w:pPr>
    </w:p>
    <w:p w:rsidR="00A86519" w:rsidRDefault="00A86519" w:rsidP="00A86519">
      <w:pPr>
        <w:pStyle w:val="EMEABodyText"/>
        <w:rPr>
          <w:szCs w:val="22"/>
          <w:lang w:val="ro-RO"/>
        </w:rPr>
      </w:pPr>
      <w:r w:rsidRPr="002F604B">
        <w:rPr>
          <w:b/>
          <w:szCs w:val="22"/>
          <w:lang w:val="ro-RO"/>
        </w:rPr>
        <w:t xml:space="preserve">Aprovel conţine </w:t>
      </w:r>
      <w:r>
        <w:rPr>
          <w:b/>
          <w:szCs w:val="22"/>
          <w:lang w:val="ro-RO"/>
        </w:rPr>
        <w:t>sodiu</w:t>
      </w:r>
      <w:r w:rsidRPr="002F604B">
        <w:rPr>
          <w:szCs w:val="22"/>
          <w:lang w:val="ro-RO"/>
        </w:rPr>
        <w:t xml:space="preserve">. </w:t>
      </w:r>
      <w:r w:rsidRPr="00A86519">
        <w:rPr>
          <w:szCs w:val="22"/>
          <w:lang w:val="ro-RO"/>
        </w:rPr>
        <w:t xml:space="preserve">Acest medicament conţine sodiu mai puţin de 1 mmol (23 mg) per </w:t>
      </w:r>
      <w:r>
        <w:rPr>
          <w:szCs w:val="22"/>
          <w:lang w:val="ro-RO"/>
        </w:rPr>
        <w:t>comprimat</w:t>
      </w:r>
      <w:r w:rsidRPr="00A86519">
        <w:rPr>
          <w:szCs w:val="22"/>
          <w:lang w:val="ro-RO"/>
        </w:rPr>
        <w:t>, adică practic „nu conţine sodiu”.</w:t>
      </w:r>
    </w:p>
    <w:p w:rsidR="00A2096F" w:rsidRPr="002F604B" w:rsidRDefault="00A2096F">
      <w:pPr>
        <w:pStyle w:val="EMEABodyText"/>
        <w:rPr>
          <w:szCs w:val="22"/>
          <w:lang w:val="ro-RO"/>
        </w:rPr>
      </w:pPr>
    </w:p>
    <w:p w:rsidR="00A2096F" w:rsidRPr="002F604B" w:rsidRDefault="00A2096F">
      <w:pPr>
        <w:pStyle w:val="EMEABodyText"/>
        <w:rPr>
          <w:szCs w:val="22"/>
          <w:lang w:val="ro-RO"/>
        </w:rPr>
      </w:pPr>
    </w:p>
    <w:p w:rsidR="00A2096F" w:rsidRPr="002F604B" w:rsidRDefault="00A2096F">
      <w:pPr>
        <w:pStyle w:val="EMEAHeading1"/>
        <w:rPr>
          <w:szCs w:val="22"/>
          <w:lang w:val="ro-RO"/>
        </w:rPr>
      </w:pPr>
      <w:r w:rsidRPr="002F604B">
        <w:rPr>
          <w:szCs w:val="22"/>
          <w:lang w:val="ro-RO"/>
        </w:rPr>
        <w:t>3.</w:t>
      </w:r>
      <w:r w:rsidRPr="002F604B">
        <w:rPr>
          <w:szCs w:val="22"/>
          <w:lang w:val="ro-RO"/>
        </w:rPr>
        <w:tab/>
      </w:r>
      <w:r w:rsidR="001E3ED4" w:rsidRPr="002F604B">
        <w:rPr>
          <w:caps w:val="0"/>
          <w:szCs w:val="22"/>
          <w:lang w:val="ro-RO"/>
        </w:rPr>
        <w:t>Cum să luaţi Aprovel</w:t>
      </w:r>
    </w:p>
    <w:p w:rsidR="00A2096F" w:rsidRPr="002F604B" w:rsidRDefault="00A2096F" w:rsidP="00A2096F">
      <w:pPr>
        <w:pStyle w:val="EMEAHeading1"/>
        <w:rPr>
          <w:lang w:val="ro-RO"/>
        </w:rPr>
      </w:pPr>
    </w:p>
    <w:p w:rsidR="00A2096F" w:rsidRPr="002F604B" w:rsidRDefault="00A2096F" w:rsidP="00A2096F">
      <w:pPr>
        <w:pStyle w:val="EMEABodyText"/>
        <w:rPr>
          <w:lang w:val="ro-RO"/>
        </w:rPr>
      </w:pPr>
      <w:r w:rsidRPr="002F604B">
        <w:rPr>
          <w:lang w:val="ro-RO"/>
        </w:rPr>
        <w:t xml:space="preserve">Luaţi întotdeauna </w:t>
      </w:r>
      <w:r w:rsidR="001E3ED4" w:rsidRPr="002F604B">
        <w:rPr>
          <w:lang w:val="ro-RO"/>
        </w:rPr>
        <w:t xml:space="preserve">acest medicament </w:t>
      </w:r>
      <w:r w:rsidRPr="002F604B">
        <w:rPr>
          <w:lang w:val="ro-RO"/>
        </w:rPr>
        <w:t>exact aşa cum v-a spus medicul</w:t>
      </w:r>
      <w:r w:rsidR="005B4E9B" w:rsidRPr="005B4E9B">
        <w:rPr>
          <w:lang w:val="ro-RO"/>
        </w:rPr>
        <w:t xml:space="preserve"> </w:t>
      </w:r>
      <w:r w:rsidR="005B4E9B">
        <w:rPr>
          <w:lang w:val="ro-RO"/>
        </w:rPr>
        <w:t>dumneavoastră</w:t>
      </w:r>
      <w:r w:rsidRPr="002F604B">
        <w:rPr>
          <w:lang w:val="ro-RO"/>
        </w:rPr>
        <w:t xml:space="preserve">. </w:t>
      </w:r>
      <w:r w:rsidR="001E3ED4" w:rsidRPr="002F604B">
        <w:rPr>
          <w:lang w:val="ro-RO"/>
        </w:rPr>
        <w:t>D</w:t>
      </w:r>
      <w:r w:rsidRPr="002F604B">
        <w:rPr>
          <w:lang w:val="ro-RO"/>
        </w:rPr>
        <w:t>iscutaţi cu medicul dumneavoastră sau cu farmacistul dacă nu sunteţi sigur.</w:t>
      </w:r>
    </w:p>
    <w:p w:rsidR="00A2096F" w:rsidRPr="002F604B" w:rsidRDefault="00A2096F" w:rsidP="00A2096F">
      <w:pPr>
        <w:pStyle w:val="EMEABodyText"/>
        <w:rPr>
          <w:lang w:val="ro-RO"/>
        </w:rPr>
      </w:pPr>
    </w:p>
    <w:p w:rsidR="00A2096F" w:rsidRPr="002F604B" w:rsidRDefault="001E3ED4" w:rsidP="00A2096F">
      <w:pPr>
        <w:pStyle w:val="EMEABodyText"/>
        <w:rPr>
          <w:b/>
          <w:lang w:val="ro-RO"/>
        </w:rPr>
      </w:pPr>
      <w:r w:rsidRPr="002F604B">
        <w:rPr>
          <w:b/>
          <w:lang w:val="ro-RO"/>
        </w:rPr>
        <w:t xml:space="preserve">Mod </w:t>
      </w:r>
      <w:r w:rsidR="00A2096F" w:rsidRPr="002F604B">
        <w:rPr>
          <w:b/>
          <w:lang w:val="ro-RO"/>
        </w:rPr>
        <w:t>de administrare</w:t>
      </w:r>
    </w:p>
    <w:p w:rsidR="00A2096F" w:rsidRPr="002F604B" w:rsidRDefault="00A2096F" w:rsidP="00A2096F">
      <w:pPr>
        <w:pStyle w:val="EMEABodyText"/>
        <w:rPr>
          <w:lang w:val="ro-RO"/>
        </w:rPr>
      </w:pPr>
      <w:r w:rsidRPr="002F604B">
        <w:rPr>
          <w:lang w:val="ro-RO"/>
        </w:rPr>
        <w:t xml:space="preserve">Aprovel se administrează </w:t>
      </w:r>
      <w:r w:rsidRPr="002F604B">
        <w:rPr>
          <w:b/>
          <w:lang w:val="ro-RO"/>
        </w:rPr>
        <w:t>pe cale orală</w:t>
      </w:r>
      <w:r w:rsidRPr="002F604B">
        <w:rPr>
          <w:lang w:val="ro-RO"/>
        </w:rPr>
        <w:t>. Înghiţiţi comprimatele cu o cantitate suficientă de lichid (de exemplu un pahar cu apă). Puteţi lua Aprovel cu sau fără alimente. Încercaţi să vă luaţi doza zilnică la aproximativ aceeaşi oră în fiecare zi. Este important să continuaţi să luaţi Aprovel până când medicul dumneavoastră vă spune să procedaţi altfel.</w:t>
      </w:r>
    </w:p>
    <w:p w:rsidR="00A2096F" w:rsidRPr="002F604B" w:rsidRDefault="00A2096F" w:rsidP="00A2096F">
      <w:pPr>
        <w:pStyle w:val="EMEABodyText"/>
        <w:rPr>
          <w:lang w:val="ro-RO"/>
        </w:rPr>
      </w:pPr>
    </w:p>
    <w:p w:rsidR="00A2096F" w:rsidRPr="002F604B" w:rsidRDefault="00A2096F" w:rsidP="00A2096F">
      <w:pPr>
        <w:pStyle w:val="EMEABodyTextIndent"/>
        <w:tabs>
          <w:tab w:val="num" w:pos="567"/>
        </w:tabs>
        <w:rPr>
          <w:b/>
          <w:lang w:val="ro-RO"/>
        </w:rPr>
      </w:pPr>
      <w:r w:rsidRPr="002F604B">
        <w:rPr>
          <w:b/>
          <w:lang w:val="ro-RO"/>
        </w:rPr>
        <w:t>Pacienţi cu tensiune arterială crescută</w:t>
      </w:r>
    </w:p>
    <w:p w:rsidR="00A2096F" w:rsidRPr="002F604B" w:rsidRDefault="00A2096F" w:rsidP="00A2096F">
      <w:pPr>
        <w:pStyle w:val="EMEABodyText"/>
        <w:ind w:left="550"/>
        <w:rPr>
          <w:lang w:val="ro-RO"/>
        </w:rPr>
      </w:pPr>
      <w:r w:rsidRPr="002F604B">
        <w:rPr>
          <w:lang w:val="ro-RO"/>
        </w:rPr>
        <w:t xml:space="preserve">Doza uzuală este de 150 mg o dată pe zi. Doza poate fi crescută după aceea până la 300 mg (două comprimate pe zi) o dată pe zi, în funcţie de răspunsul tensiunii arteriale. </w:t>
      </w:r>
    </w:p>
    <w:p w:rsidR="00A2096F" w:rsidRPr="002F604B" w:rsidRDefault="00A2096F" w:rsidP="00A2096F">
      <w:pPr>
        <w:pStyle w:val="EMEABodyText"/>
        <w:ind w:left="550"/>
        <w:rPr>
          <w:lang w:val="ro-RO"/>
        </w:rPr>
      </w:pPr>
    </w:p>
    <w:p w:rsidR="00A2096F" w:rsidRPr="002F604B" w:rsidRDefault="00A2096F" w:rsidP="00A2096F">
      <w:pPr>
        <w:pStyle w:val="EMEABodyTextIndent"/>
        <w:tabs>
          <w:tab w:val="num" w:pos="567"/>
        </w:tabs>
        <w:rPr>
          <w:b/>
          <w:lang w:val="ro-RO"/>
        </w:rPr>
      </w:pPr>
      <w:r w:rsidRPr="002F604B">
        <w:rPr>
          <w:b/>
          <w:lang w:val="ro-RO"/>
        </w:rPr>
        <w:t>Pacienţi cu tensiune arterială crescută şi diabet zaharat de tip 2</w:t>
      </w:r>
      <w:r w:rsidR="004D4F51" w:rsidRPr="002F604B">
        <w:rPr>
          <w:b/>
          <w:lang w:val="ro-RO"/>
        </w:rPr>
        <w:t>,</w:t>
      </w:r>
      <w:r w:rsidRPr="002F604B">
        <w:rPr>
          <w:b/>
          <w:lang w:val="ro-RO"/>
        </w:rPr>
        <w:t xml:space="preserve"> cu boală de rinichi</w:t>
      </w:r>
    </w:p>
    <w:p w:rsidR="00A2096F" w:rsidRPr="002F604B" w:rsidRDefault="00A2096F" w:rsidP="00A2096F">
      <w:pPr>
        <w:pStyle w:val="EMEABodyText"/>
        <w:ind w:left="550"/>
        <w:rPr>
          <w:lang w:val="ro-RO"/>
        </w:rPr>
      </w:pPr>
      <w:r w:rsidRPr="002F604B">
        <w:rPr>
          <w:lang w:val="ro-RO"/>
        </w:rPr>
        <w:t>La pacienţii cu tensiune arterială crescută şi diabet zaharat de tip 2, doza de întreţinere recomandată pentru tratamentul bolii renale asociate este de 300 mg (două comprimate pe zi) o dată pe zi.</w:t>
      </w:r>
    </w:p>
    <w:p w:rsidR="00A2096F" w:rsidRPr="002F604B" w:rsidRDefault="00A2096F" w:rsidP="00A2096F">
      <w:pPr>
        <w:pStyle w:val="EMEABodyText"/>
        <w:ind w:left="550"/>
        <w:rPr>
          <w:lang w:val="ro-RO"/>
        </w:rPr>
      </w:pPr>
    </w:p>
    <w:p w:rsidR="00A2096F" w:rsidRPr="002F604B" w:rsidRDefault="00A2096F" w:rsidP="00A2096F">
      <w:pPr>
        <w:pStyle w:val="EMEABodyText"/>
        <w:rPr>
          <w:lang w:val="ro-RO"/>
        </w:rPr>
      </w:pPr>
      <w:r w:rsidRPr="002F604B">
        <w:rPr>
          <w:lang w:val="ro-RO"/>
        </w:rPr>
        <w:t xml:space="preserve">La anumiţi pacienţi, cum sunt cei </w:t>
      </w:r>
      <w:r w:rsidRPr="002F604B">
        <w:rPr>
          <w:b/>
          <w:lang w:val="ro-RO"/>
        </w:rPr>
        <w:t>hemodializaţi</w:t>
      </w:r>
      <w:r w:rsidRPr="002F604B">
        <w:rPr>
          <w:lang w:val="ro-RO"/>
        </w:rPr>
        <w:t xml:space="preserve"> sau cei </w:t>
      </w:r>
      <w:r w:rsidRPr="002F604B">
        <w:rPr>
          <w:b/>
          <w:lang w:val="ro-RO"/>
        </w:rPr>
        <w:t>cu vârsta peste 75 de ani</w:t>
      </w:r>
      <w:r w:rsidRPr="002F604B">
        <w:rPr>
          <w:lang w:val="ro-RO"/>
        </w:rPr>
        <w:t>, medicul poate recomanda o doză mai mică, în special la începerea tratamentului.</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 xml:space="preserve">Efectul maxim de scădere a tensiunii arteriale </w:t>
      </w:r>
      <w:r w:rsidR="004D4F51" w:rsidRPr="002F604B">
        <w:rPr>
          <w:lang w:val="ro-RO"/>
        </w:rPr>
        <w:t xml:space="preserve">trebuie atins </w:t>
      </w:r>
      <w:r w:rsidRPr="002F604B">
        <w:rPr>
          <w:lang w:val="ro-RO"/>
        </w:rPr>
        <w:t xml:space="preserve">la 4-6 săptămâni după </w:t>
      </w:r>
      <w:r w:rsidR="004D4F51" w:rsidRPr="002F604B">
        <w:rPr>
          <w:lang w:val="ro-RO"/>
        </w:rPr>
        <w:t xml:space="preserve">începerea </w:t>
      </w:r>
      <w:r w:rsidRPr="002F604B">
        <w:rPr>
          <w:lang w:val="ro-RO"/>
        </w:rPr>
        <w:t>tratamentului.</w:t>
      </w:r>
    </w:p>
    <w:p w:rsidR="00A2096F" w:rsidRPr="002F604B" w:rsidRDefault="00A2096F" w:rsidP="00A2096F">
      <w:pPr>
        <w:pStyle w:val="EMEABodyText"/>
        <w:rPr>
          <w:lang w:val="ro-RO"/>
        </w:rPr>
      </w:pPr>
    </w:p>
    <w:p w:rsidR="00A2096F" w:rsidRPr="002F604B" w:rsidRDefault="004D4F51" w:rsidP="00A2096F">
      <w:pPr>
        <w:pStyle w:val="EMEABodyText"/>
        <w:rPr>
          <w:lang w:val="ro-RO"/>
        </w:rPr>
      </w:pPr>
      <w:r w:rsidRPr="002F604B">
        <w:rPr>
          <w:b/>
          <w:lang w:val="ro-RO"/>
        </w:rPr>
        <w:t>Utilizarea la copii şi adolescenţi</w:t>
      </w:r>
    </w:p>
    <w:p w:rsidR="00A2096F" w:rsidRPr="002F604B" w:rsidRDefault="00A2096F" w:rsidP="00A2096F">
      <w:pPr>
        <w:pStyle w:val="EMEABodyText"/>
        <w:rPr>
          <w:lang w:val="ro-RO"/>
        </w:rPr>
      </w:pPr>
      <w:r w:rsidRPr="002F604B">
        <w:rPr>
          <w:lang w:val="ro-RO"/>
        </w:rPr>
        <w:t xml:space="preserve">Aprovel nu trebuie administrat </w:t>
      </w:r>
      <w:r w:rsidR="004D4F51" w:rsidRPr="002F604B">
        <w:rPr>
          <w:lang w:val="ro-RO"/>
        </w:rPr>
        <w:t xml:space="preserve">la copii şi adolescenţi cu vârsta </w:t>
      </w:r>
      <w:r w:rsidRPr="002F604B">
        <w:rPr>
          <w:lang w:val="ro-RO"/>
        </w:rPr>
        <w:t>sub 18 ani. Dacă un copil a înghiţit câteva comprimate, adresaţi-vă imediat medicului dumneavoastră.</w:t>
      </w:r>
    </w:p>
    <w:p w:rsidR="00A2096F" w:rsidRPr="002F604B" w:rsidRDefault="00A2096F" w:rsidP="00A2096F">
      <w:pPr>
        <w:pStyle w:val="EMEABodyText"/>
        <w:rPr>
          <w:lang w:val="ro-RO"/>
        </w:rPr>
      </w:pPr>
    </w:p>
    <w:p w:rsidR="004D4F51" w:rsidRPr="002F604B" w:rsidRDefault="004D4F51" w:rsidP="004D4F51">
      <w:pPr>
        <w:pStyle w:val="EMEAHeading3"/>
        <w:rPr>
          <w:lang w:val="ro-RO"/>
        </w:rPr>
      </w:pPr>
      <w:r w:rsidRPr="002F604B">
        <w:rPr>
          <w:lang w:val="ro-RO"/>
        </w:rPr>
        <w:t>Dacă luaţi mai mult Aprovel decât trebuie</w:t>
      </w:r>
    </w:p>
    <w:p w:rsidR="004D4F51" w:rsidRPr="002F604B" w:rsidRDefault="004D4F51" w:rsidP="004D4F51">
      <w:pPr>
        <w:pStyle w:val="EMEABodyText"/>
        <w:rPr>
          <w:lang w:val="ro-RO"/>
        </w:rPr>
      </w:pPr>
      <w:r w:rsidRPr="002F604B">
        <w:rPr>
          <w:lang w:val="ro-RO"/>
        </w:rPr>
        <w:t>Dacă aţi luat din greşeală un număr prea mare de comprimate, adresaţi-vă imediat medicului dumneavoastră.</w:t>
      </w:r>
    </w:p>
    <w:p w:rsidR="004D4F51" w:rsidRPr="002F604B" w:rsidRDefault="004D4F51" w:rsidP="004D4F51">
      <w:pPr>
        <w:pStyle w:val="EMEABodyText"/>
        <w:rPr>
          <w:lang w:val="ro-RO"/>
        </w:rPr>
      </w:pPr>
    </w:p>
    <w:p w:rsidR="00A2096F" w:rsidRPr="002F604B" w:rsidRDefault="00A2096F" w:rsidP="00A2096F">
      <w:pPr>
        <w:pStyle w:val="EMEAHeading3"/>
        <w:rPr>
          <w:lang w:val="ro-RO"/>
        </w:rPr>
      </w:pPr>
      <w:r w:rsidRPr="002F604B">
        <w:rPr>
          <w:lang w:val="ro-RO"/>
        </w:rPr>
        <w:t>Dacă uitaţi să luaţi Aprovel</w:t>
      </w:r>
    </w:p>
    <w:p w:rsidR="00A2096F" w:rsidRPr="002F604B" w:rsidRDefault="00A2096F">
      <w:pPr>
        <w:pStyle w:val="EMEABodyText"/>
        <w:rPr>
          <w:szCs w:val="22"/>
          <w:lang w:val="ro-RO"/>
        </w:rPr>
      </w:pPr>
      <w:r w:rsidRPr="002F604B">
        <w:rPr>
          <w:szCs w:val="22"/>
          <w:lang w:val="ro-RO"/>
        </w:rPr>
        <w:t>Dacă aţi uitat, din greşeală, să luaţi doza zilnică, luaţi doza următoare ca de obicei. Nu luaţi o doză dublă pentru a compensa doza uitată.</w:t>
      </w:r>
    </w:p>
    <w:p w:rsidR="00A2096F" w:rsidRPr="002F604B" w:rsidRDefault="00A2096F" w:rsidP="00A2096F">
      <w:pPr>
        <w:pStyle w:val="EMEABodyText"/>
        <w:rPr>
          <w:lang w:val="ro-RO"/>
        </w:rPr>
      </w:pPr>
    </w:p>
    <w:p w:rsidR="00A2096F" w:rsidRPr="002F604B" w:rsidRDefault="00A2096F" w:rsidP="00A2096F">
      <w:pPr>
        <w:pStyle w:val="EMEABodyText"/>
        <w:rPr>
          <w:rFonts w:ascii="TimesNewRoman,Italic" w:hAnsi="TimesNewRoman,Italic" w:cs="TimesNewRoman,Italic"/>
          <w:lang w:val="ro-RO" w:eastAsia="nl-NL"/>
        </w:rPr>
      </w:pPr>
      <w:r w:rsidRPr="002F604B">
        <w:rPr>
          <w:lang w:val="ro-RO"/>
        </w:rPr>
        <w:t xml:space="preserve">Dacă aveţi orice întrebări suplimentare cu privire la acest </w:t>
      </w:r>
      <w:r w:rsidR="004D4F51" w:rsidRPr="002F604B">
        <w:rPr>
          <w:lang w:val="ro-RO"/>
        </w:rPr>
        <w:t>medicament</w:t>
      </w:r>
      <w:r w:rsidRPr="002F604B">
        <w:rPr>
          <w:lang w:val="ro-RO"/>
        </w:rPr>
        <w:t>, adresaţi-vă medicului dumneavoastră sau farmacistului</w:t>
      </w:r>
      <w:r w:rsidRPr="002F604B">
        <w:rPr>
          <w:rFonts w:ascii="TimesNewRoman" w:hAnsi="TimesNewRoman" w:cs="TimesNewRoman"/>
          <w:lang w:val="ro-RO" w:eastAsia="nl-NL"/>
        </w:rPr>
        <w:t>.</w:t>
      </w:r>
    </w:p>
    <w:p w:rsidR="00A2096F" w:rsidRPr="002F604B" w:rsidRDefault="00A2096F" w:rsidP="00A2096F">
      <w:pPr>
        <w:pStyle w:val="EMEABodyText"/>
        <w:rPr>
          <w:b/>
          <w:lang w:val="ro-RO"/>
        </w:rPr>
      </w:pPr>
    </w:p>
    <w:p w:rsidR="00A2096F" w:rsidRPr="002F604B" w:rsidRDefault="00A2096F" w:rsidP="00A2096F">
      <w:pPr>
        <w:pStyle w:val="EMEABodyText"/>
        <w:rPr>
          <w:lang w:val="ro-RO"/>
        </w:rPr>
      </w:pPr>
    </w:p>
    <w:p w:rsidR="00A2096F" w:rsidRPr="002F604B" w:rsidRDefault="00A2096F">
      <w:pPr>
        <w:pStyle w:val="EMEAHeading1"/>
        <w:rPr>
          <w:szCs w:val="22"/>
          <w:lang w:val="ro-RO"/>
        </w:rPr>
      </w:pPr>
      <w:r w:rsidRPr="002F604B">
        <w:rPr>
          <w:szCs w:val="22"/>
          <w:lang w:val="ro-RO"/>
        </w:rPr>
        <w:t>4.</w:t>
      </w:r>
      <w:r w:rsidRPr="002F604B">
        <w:rPr>
          <w:szCs w:val="22"/>
          <w:lang w:val="ro-RO"/>
        </w:rPr>
        <w:tab/>
      </w:r>
      <w:r w:rsidR="004D4F51" w:rsidRPr="002F604B">
        <w:rPr>
          <w:caps w:val="0"/>
          <w:szCs w:val="22"/>
          <w:lang w:val="ro-RO"/>
        </w:rPr>
        <w:t>Reacţii adverse posibile</w:t>
      </w:r>
    </w:p>
    <w:p w:rsidR="00A2096F" w:rsidRPr="002F604B" w:rsidRDefault="00A2096F" w:rsidP="00A2096F">
      <w:pPr>
        <w:pStyle w:val="EMEAHeading1"/>
        <w:rPr>
          <w:lang w:val="ro-RO"/>
        </w:rPr>
      </w:pPr>
    </w:p>
    <w:p w:rsidR="00A2096F" w:rsidRPr="002F604B" w:rsidRDefault="00A2096F" w:rsidP="00A2096F">
      <w:pPr>
        <w:pStyle w:val="EMEABodyText"/>
        <w:rPr>
          <w:lang w:val="ro-RO"/>
        </w:rPr>
      </w:pPr>
      <w:r w:rsidRPr="002F604B">
        <w:rPr>
          <w:lang w:val="ro-RO"/>
        </w:rPr>
        <w:t xml:space="preserve">Ca toate medicamentele, </w:t>
      </w:r>
      <w:r w:rsidR="004D4F51" w:rsidRPr="002F604B">
        <w:rPr>
          <w:lang w:val="ro-RO"/>
        </w:rPr>
        <w:t xml:space="preserve">acest medicament </w:t>
      </w:r>
      <w:r w:rsidRPr="002F604B">
        <w:rPr>
          <w:lang w:val="ro-RO"/>
        </w:rPr>
        <w:t>poate provoca reacţii adverse, cu toate că nu apar la toate persoanele. Unele dintre aceste reacţii pot să fie grave şi să necesite supraveghere medicală.</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 xml:space="preserve">Asemănător altor medicamente similare, la pacienţii care au luat irbesartan s-au raportat cazuri rare de reacţii alergice pe piele (erupţii cutanate, urticarie), precum şi umflarea localizată a feţei, buzelor şi/sau a limbii. Dacă prezentaţi oricare dintre aceste simptome sau dacă simţiţi că nu mai aveţi aer, </w:t>
      </w:r>
      <w:r w:rsidRPr="002F604B">
        <w:rPr>
          <w:b/>
          <w:lang w:val="ro-RO"/>
        </w:rPr>
        <w:t>încetaţi să mai luaţi Aprovel şi adresaţi-vă imediat medicului dumneavoastră</w:t>
      </w:r>
      <w:r w:rsidRPr="002F604B">
        <w:rPr>
          <w:lang w:val="ro-RO"/>
        </w:rPr>
        <w:t>.</w:t>
      </w:r>
    </w:p>
    <w:p w:rsidR="00A2096F" w:rsidRPr="002F604B" w:rsidRDefault="00A2096F" w:rsidP="00A2096F">
      <w:pPr>
        <w:pStyle w:val="EMEABodyText"/>
        <w:rPr>
          <w:lang w:val="ro-RO"/>
        </w:rPr>
      </w:pPr>
    </w:p>
    <w:p w:rsidR="00A2096F" w:rsidRPr="002F604B" w:rsidRDefault="00A2096F" w:rsidP="002F604B">
      <w:pPr>
        <w:pStyle w:val="EMEABodyText"/>
        <w:keepNext/>
        <w:rPr>
          <w:lang w:val="ro-RO"/>
        </w:rPr>
      </w:pPr>
      <w:r w:rsidRPr="002F604B">
        <w:rPr>
          <w:lang w:val="ro-RO"/>
        </w:rPr>
        <w:t>Frecvenţa reacţiilor adverse menţionate mai jos este definită utilizând următoarea convenţie:</w:t>
      </w:r>
    </w:p>
    <w:p w:rsidR="00A2096F" w:rsidRPr="002F604B" w:rsidRDefault="00A2096F" w:rsidP="002F604B">
      <w:pPr>
        <w:pStyle w:val="EMEABodyText"/>
        <w:keepNext/>
        <w:rPr>
          <w:lang w:val="ro-RO"/>
        </w:rPr>
      </w:pPr>
      <w:r w:rsidRPr="002F604B">
        <w:rPr>
          <w:lang w:val="ro-RO"/>
        </w:rPr>
        <w:t xml:space="preserve">Foarte frecvente: </w:t>
      </w:r>
      <w:r w:rsidR="004D4F51" w:rsidRPr="002F604B">
        <w:rPr>
          <w:lang w:val="ro-RO"/>
        </w:rPr>
        <w:t xml:space="preserve">pot </w:t>
      </w:r>
      <w:r w:rsidR="00601F3D">
        <w:rPr>
          <w:lang w:val="ro-RO"/>
        </w:rPr>
        <w:t>afecta</w:t>
      </w:r>
      <w:r w:rsidR="00601F3D" w:rsidRPr="007549DD">
        <w:rPr>
          <w:lang w:val="ro-RO"/>
        </w:rPr>
        <w:t xml:space="preserve"> </w:t>
      </w:r>
      <w:r w:rsidR="004D4F51" w:rsidRPr="002F604B">
        <w:rPr>
          <w:lang w:val="ro-RO"/>
        </w:rPr>
        <w:t>mai mult de 1 din 10 persoane</w:t>
      </w:r>
    </w:p>
    <w:p w:rsidR="00A2096F" w:rsidRPr="002F604B" w:rsidRDefault="00A2096F" w:rsidP="002F604B">
      <w:pPr>
        <w:pStyle w:val="EMEABodyText"/>
        <w:keepNext/>
        <w:rPr>
          <w:lang w:val="ro-RO"/>
        </w:rPr>
      </w:pPr>
      <w:r w:rsidRPr="002F604B">
        <w:rPr>
          <w:lang w:val="ro-RO"/>
        </w:rPr>
        <w:t xml:space="preserve">Frecvente: </w:t>
      </w:r>
      <w:r w:rsidR="004D4F51" w:rsidRPr="002F604B">
        <w:rPr>
          <w:lang w:val="ro-RO"/>
        </w:rPr>
        <w:t xml:space="preserve">pot </w:t>
      </w:r>
      <w:r w:rsidR="00551235">
        <w:rPr>
          <w:lang w:val="ro-RO"/>
        </w:rPr>
        <w:t>afecta</w:t>
      </w:r>
      <w:r w:rsidR="004D4F51" w:rsidRPr="002F604B">
        <w:rPr>
          <w:lang w:val="ro-RO"/>
        </w:rPr>
        <w:t xml:space="preserve"> </w:t>
      </w:r>
      <w:r w:rsidR="001F23FE">
        <w:rPr>
          <w:lang w:val="ro-RO"/>
        </w:rPr>
        <w:t xml:space="preserve">până la </w:t>
      </w:r>
      <w:r w:rsidR="004D4F51" w:rsidRPr="002F604B">
        <w:rPr>
          <w:lang w:val="ro-RO"/>
        </w:rPr>
        <w:t>1 din 10 persoane</w:t>
      </w:r>
    </w:p>
    <w:p w:rsidR="00A2096F" w:rsidRPr="002F604B" w:rsidRDefault="00A2096F" w:rsidP="00A2096F">
      <w:pPr>
        <w:pStyle w:val="EMEABodyText"/>
        <w:rPr>
          <w:lang w:val="ro-RO"/>
        </w:rPr>
      </w:pPr>
      <w:r w:rsidRPr="002F604B">
        <w:rPr>
          <w:lang w:val="ro-RO"/>
        </w:rPr>
        <w:t>Mai puţin frecvente:</w:t>
      </w:r>
      <w:r w:rsidR="005D707F" w:rsidRPr="002F604B">
        <w:rPr>
          <w:lang w:val="ro-RO"/>
        </w:rPr>
        <w:t xml:space="preserve"> </w:t>
      </w:r>
      <w:r w:rsidR="004D4F51" w:rsidRPr="002F604B">
        <w:rPr>
          <w:lang w:val="ro-RO"/>
        </w:rPr>
        <w:t xml:space="preserve">pot </w:t>
      </w:r>
      <w:r w:rsidR="00551235">
        <w:rPr>
          <w:lang w:val="ro-RO"/>
        </w:rPr>
        <w:t>afecta</w:t>
      </w:r>
      <w:r w:rsidR="00551235" w:rsidRPr="007549DD">
        <w:rPr>
          <w:lang w:val="ro-RO"/>
        </w:rPr>
        <w:t xml:space="preserve"> </w:t>
      </w:r>
      <w:r w:rsidR="001F23FE">
        <w:rPr>
          <w:lang w:val="ro-RO"/>
        </w:rPr>
        <w:t xml:space="preserve">până la </w:t>
      </w:r>
      <w:r w:rsidR="004D4F51" w:rsidRPr="002F604B">
        <w:rPr>
          <w:lang w:val="ro-RO"/>
        </w:rPr>
        <w:t>1 din 100 de persoane</w:t>
      </w:r>
      <w:r w:rsidRPr="002F604B">
        <w:rPr>
          <w:lang w:val="ro-RO"/>
        </w:rPr>
        <w:t>.</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Reacţiile adverse raportate în studiile clinice pentru pacienţii trataţi cu Aprovel au fost:</w:t>
      </w:r>
    </w:p>
    <w:p w:rsidR="00A2096F" w:rsidRPr="002F604B" w:rsidRDefault="00A2096F" w:rsidP="00A2096F">
      <w:pPr>
        <w:pStyle w:val="EMEABodyTextIndent"/>
        <w:tabs>
          <w:tab w:val="num" w:pos="567"/>
        </w:tabs>
        <w:rPr>
          <w:lang w:val="ro-RO"/>
        </w:rPr>
      </w:pPr>
      <w:r w:rsidRPr="002F604B">
        <w:rPr>
          <w:lang w:val="ro-RO"/>
        </w:rPr>
        <w:t>Foarte frecvente</w:t>
      </w:r>
      <w:r w:rsidR="009F57FB" w:rsidRPr="002F604B">
        <w:rPr>
          <w:lang w:val="ro-RO"/>
        </w:rPr>
        <w:t xml:space="preserve"> (pot </w:t>
      </w:r>
      <w:r w:rsidR="00551235">
        <w:rPr>
          <w:lang w:val="ro-RO"/>
        </w:rPr>
        <w:t>afecta</w:t>
      </w:r>
      <w:r w:rsidR="00551235" w:rsidRPr="007549DD">
        <w:rPr>
          <w:lang w:val="ro-RO"/>
        </w:rPr>
        <w:t xml:space="preserve"> </w:t>
      </w:r>
      <w:r w:rsidR="009F57FB" w:rsidRPr="002F604B">
        <w:rPr>
          <w:lang w:val="ro-RO"/>
        </w:rPr>
        <w:t>mai mult de 1 din 10 persoane)</w:t>
      </w:r>
      <w:r w:rsidRPr="002F604B">
        <w:rPr>
          <w:lang w:val="ro-RO"/>
        </w:rPr>
        <w:t>: dacă aveţi tensiune arterială crescută şi diabet zaharat de tip 2 cu boală de rinichi, analizele de sânge pot arăta o concentraţie crescută de potasiu.</w:t>
      </w:r>
    </w:p>
    <w:p w:rsidR="00A2096F" w:rsidRPr="002F604B" w:rsidRDefault="00A2096F" w:rsidP="00A2096F">
      <w:pPr>
        <w:pStyle w:val="EMEABodyText"/>
        <w:rPr>
          <w:lang w:val="ro-RO"/>
        </w:rPr>
      </w:pPr>
    </w:p>
    <w:p w:rsidR="00A2096F" w:rsidRPr="002F604B" w:rsidRDefault="00A2096F" w:rsidP="00A2096F">
      <w:pPr>
        <w:pStyle w:val="EMEABodyTextIndent"/>
        <w:tabs>
          <w:tab w:val="num" w:pos="567"/>
        </w:tabs>
        <w:rPr>
          <w:lang w:val="ro-RO"/>
        </w:rPr>
      </w:pPr>
      <w:r w:rsidRPr="002F604B">
        <w:rPr>
          <w:lang w:val="ro-RO"/>
        </w:rPr>
        <w:t>Frecvente</w:t>
      </w:r>
      <w:r w:rsidR="009F57FB" w:rsidRPr="002F604B">
        <w:rPr>
          <w:lang w:val="ro-RO"/>
        </w:rPr>
        <w:t xml:space="preserve"> (pot </w:t>
      </w:r>
      <w:r w:rsidR="00551235">
        <w:rPr>
          <w:lang w:val="ro-RO"/>
        </w:rPr>
        <w:t>afecta</w:t>
      </w:r>
      <w:r w:rsidR="00551235" w:rsidRPr="007549DD">
        <w:rPr>
          <w:lang w:val="ro-RO"/>
        </w:rPr>
        <w:t xml:space="preserve"> </w:t>
      </w:r>
      <w:r w:rsidR="001F23FE">
        <w:rPr>
          <w:lang w:val="ro-RO"/>
        </w:rPr>
        <w:t xml:space="preserve">până la </w:t>
      </w:r>
      <w:r w:rsidR="009F57FB" w:rsidRPr="002F604B">
        <w:rPr>
          <w:lang w:val="ro-RO"/>
        </w:rPr>
        <w:t>1 din 10 persoane)</w:t>
      </w:r>
      <w:r w:rsidRPr="002F604B">
        <w:rPr>
          <w:lang w:val="ro-RO"/>
        </w:rPr>
        <w:t xml:space="preserve">: ameţeli, senzaţie de rău/vărsături, oboseală şi analizele de sânge pot arăta concentraţii crescute ale unei enzime care măsoară funcţia muşchilor şi a inimii (enzima creatin-kinază). La pacienţii cu tensiune arterială crescută şi diabet zaharat de tip 2 cu boală de rinichi au fost, de asemenea, raportate ameţeli la ridicarea în picioare din poziţia culcat sau aşezat, tensiune arterială scăzută la ridicarea în picioare din poziţia culcat sau aşezat, dureri articulare sau musculare şi scăderea concentraţiei unei proteine din </w:t>
      </w:r>
      <w:r w:rsidR="002B1FBB">
        <w:rPr>
          <w:lang w:val="ro-RO"/>
        </w:rPr>
        <w:t>globulele</w:t>
      </w:r>
      <w:r w:rsidR="002B1FBB" w:rsidRPr="002F604B">
        <w:rPr>
          <w:lang w:val="ro-RO"/>
        </w:rPr>
        <w:t xml:space="preserve"> </w:t>
      </w:r>
      <w:r w:rsidR="009F57FB" w:rsidRPr="002F604B">
        <w:rPr>
          <w:lang w:val="ro-RO"/>
        </w:rPr>
        <w:t xml:space="preserve">roşii din sânge </w:t>
      </w:r>
      <w:r w:rsidRPr="002F604B">
        <w:rPr>
          <w:lang w:val="ro-RO"/>
        </w:rPr>
        <w:t>(hemoglobină).</w:t>
      </w:r>
    </w:p>
    <w:p w:rsidR="00A2096F" w:rsidRPr="002F604B" w:rsidRDefault="00A2096F" w:rsidP="00A2096F">
      <w:pPr>
        <w:pStyle w:val="EMEABodyText"/>
        <w:rPr>
          <w:lang w:val="ro-RO"/>
        </w:rPr>
      </w:pPr>
    </w:p>
    <w:p w:rsidR="00A2096F" w:rsidRPr="002F604B" w:rsidRDefault="00A2096F" w:rsidP="00A2096F">
      <w:pPr>
        <w:pStyle w:val="EMEABodyTextIndent"/>
        <w:tabs>
          <w:tab w:val="num" w:pos="567"/>
        </w:tabs>
        <w:rPr>
          <w:lang w:val="ro-RO"/>
        </w:rPr>
      </w:pPr>
      <w:r w:rsidRPr="002F604B">
        <w:rPr>
          <w:lang w:val="ro-RO"/>
        </w:rPr>
        <w:t>Mai puţin frecvente</w:t>
      </w:r>
      <w:r w:rsidR="009F57FB" w:rsidRPr="002F604B">
        <w:rPr>
          <w:lang w:val="ro-RO"/>
        </w:rPr>
        <w:t xml:space="preserve"> (</w:t>
      </w:r>
      <w:r w:rsidR="00AA7836" w:rsidRPr="002F604B">
        <w:rPr>
          <w:lang w:val="ro-RO"/>
        </w:rPr>
        <w:t xml:space="preserve">pot </w:t>
      </w:r>
      <w:r w:rsidR="00551235">
        <w:rPr>
          <w:lang w:val="ro-RO"/>
        </w:rPr>
        <w:t>afecta</w:t>
      </w:r>
      <w:r w:rsidR="001F23FE" w:rsidRPr="001F23FE">
        <w:rPr>
          <w:lang w:val="ro-RO"/>
        </w:rPr>
        <w:t xml:space="preserve"> </w:t>
      </w:r>
      <w:r w:rsidR="001F23FE">
        <w:rPr>
          <w:lang w:val="ro-RO"/>
        </w:rPr>
        <w:t>până la</w:t>
      </w:r>
      <w:r w:rsidR="00551235" w:rsidRPr="007549DD">
        <w:rPr>
          <w:lang w:val="ro-RO"/>
        </w:rPr>
        <w:t xml:space="preserve"> </w:t>
      </w:r>
      <w:r w:rsidR="009F57FB" w:rsidRPr="002F604B">
        <w:rPr>
          <w:lang w:val="ro-RO"/>
        </w:rPr>
        <w:t>1 din 100 de persoane)</w:t>
      </w:r>
      <w:r w:rsidRPr="002F604B">
        <w:rPr>
          <w:lang w:val="ro-RO"/>
        </w:rPr>
        <w:t>: accelerarea bătăilor inimii, valuri de căldură asociate cu înroşirea feţei, tuse, diaree, indigestie/arsuri în capul pieptului, disfuncţie sexuală (tulburări ale activităţii sexuale), durere în piept.</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 xml:space="preserve">Unele reacţii adverse au fost raportate după punerea pe piaţă a Aprovel. Reacţiile adverse cu frecvenţă necunoscută sunt: senzaţie de învârtire, dureri de cap, tulburări ale gustului, zgomote în urechi, crampe musculare, dureri articulare şi musculare, </w:t>
      </w:r>
      <w:r w:rsidR="009A054C" w:rsidRPr="009A054C">
        <w:rPr>
          <w:lang w:val="ro-RO"/>
        </w:rPr>
        <w:t>scădere a numărului de globule roșii din sânge (anemie – simptomele pot include: oboseală, dureri de cap, senzație de lipsă de aer în timpul exercițiilor fizice, amețeli și aspect palid),</w:t>
      </w:r>
      <w:r w:rsidR="009A054C">
        <w:rPr>
          <w:lang w:val="ro-RO"/>
        </w:rPr>
        <w:t xml:space="preserve"> </w:t>
      </w:r>
      <w:r w:rsidR="005B4E9B">
        <w:rPr>
          <w:lang w:val="ro-RO"/>
        </w:rPr>
        <w:t xml:space="preserve">scădere a numărului de trombocite, </w:t>
      </w:r>
      <w:r w:rsidRPr="002F604B">
        <w:rPr>
          <w:lang w:val="ro-RO"/>
        </w:rPr>
        <w:t>tulburări ale funcţiei ficatului, creşterea concentraţiei potasiului în sânge, alterarea funcţiei rinichilor</w:t>
      </w:r>
      <w:r w:rsidR="00081A6E">
        <w:rPr>
          <w:lang w:val="ro-RO"/>
        </w:rPr>
        <w:t>,</w:t>
      </w:r>
      <w:r w:rsidRPr="002F604B">
        <w:rPr>
          <w:lang w:val="ro-RO"/>
        </w:rPr>
        <w:t xml:space="preserve"> inflamaţii ale vaselor mici de sânge</w:t>
      </w:r>
      <w:r w:rsidR="009F57FB" w:rsidRPr="002F604B">
        <w:rPr>
          <w:lang w:val="ro-RO"/>
        </w:rPr>
        <w:t>,</w:t>
      </w:r>
      <w:r w:rsidRPr="002F604B">
        <w:rPr>
          <w:lang w:val="ro-RO"/>
        </w:rPr>
        <w:t xml:space="preserve"> în special la nivelul pielii (o afecţiune cunoscută sub denumirea de vasculită leucocitoclastică)</w:t>
      </w:r>
      <w:r w:rsidR="001E5C6D">
        <w:rPr>
          <w:lang w:val="ro-RO"/>
        </w:rPr>
        <w:t>,</w:t>
      </w:r>
      <w:r w:rsidR="008B184B" w:rsidRPr="00416C8F">
        <w:t xml:space="preserve"> </w:t>
      </w:r>
      <w:r w:rsidR="00081A6E" w:rsidRPr="00081A6E">
        <w:rPr>
          <w:lang w:val="ro-RO"/>
        </w:rPr>
        <w:t>reacții alergice severe (șoc anafilactic)</w:t>
      </w:r>
      <w:r w:rsidR="001E5C6D" w:rsidRPr="001E5C6D">
        <w:rPr>
          <w:lang w:val="ro-RO"/>
        </w:rPr>
        <w:t xml:space="preserve"> </w:t>
      </w:r>
      <w:r w:rsidR="001E5C6D">
        <w:rPr>
          <w:lang w:val="ro-RO"/>
        </w:rPr>
        <w:t>şi valori mici ale zahărului în sânge</w:t>
      </w:r>
      <w:r w:rsidRPr="002F604B">
        <w:rPr>
          <w:lang w:val="ro-RO"/>
        </w:rPr>
        <w:t>. De asemenea, au fost raportate cazuri mai puţin frecvente de icter (îngălbenirea pielii şi/sau a albului ochilor).</w:t>
      </w:r>
    </w:p>
    <w:p w:rsidR="00A2096F" w:rsidRPr="002F604B" w:rsidRDefault="00A2096F" w:rsidP="00A2096F">
      <w:pPr>
        <w:pStyle w:val="EMEABodyText"/>
        <w:rPr>
          <w:lang w:val="ro-RO"/>
        </w:rPr>
      </w:pPr>
    </w:p>
    <w:p w:rsidR="009F57FB" w:rsidRPr="002F604B" w:rsidRDefault="009F57FB" w:rsidP="009F57FB">
      <w:pPr>
        <w:pStyle w:val="EMEABodyText"/>
        <w:rPr>
          <w:u w:val="single"/>
          <w:lang w:val="ro-RO"/>
        </w:rPr>
      </w:pPr>
      <w:r w:rsidRPr="002F604B">
        <w:rPr>
          <w:u w:val="single"/>
          <w:lang w:val="ro-RO"/>
        </w:rPr>
        <w:t>Raportarea reacţiilor adverse</w:t>
      </w:r>
    </w:p>
    <w:p w:rsidR="00A2096F" w:rsidRPr="002F604B" w:rsidRDefault="00A2096F" w:rsidP="00A2096F">
      <w:pPr>
        <w:pStyle w:val="EMEABodyText"/>
        <w:rPr>
          <w:lang w:val="ro-RO"/>
        </w:rPr>
      </w:pPr>
      <w:r w:rsidRPr="002F604B">
        <w:rPr>
          <w:lang w:val="ro-RO"/>
        </w:rPr>
        <w:t xml:space="preserve">Dacă </w:t>
      </w:r>
      <w:r w:rsidR="00D70221" w:rsidRPr="002F604B">
        <w:rPr>
          <w:lang w:val="ro-RO"/>
        </w:rPr>
        <w:t xml:space="preserve">manifestaţi orice </w:t>
      </w:r>
      <w:r w:rsidRPr="002F604B">
        <w:rPr>
          <w:lang w:val="ro-RO"/>
        </w:rPr>
        <w:t xml:space="preserve">reacţii adverse, </w:t>
      </w:r>
      <w:r w:rsidR="00D70221" w:rsidRPr="002F604B">
        <w:rPr>
          <w:lang w:val="ro-RO"/>
        </w:rPr>
        <w:t>adresaţi-</w:t>
      </w:r>
      <w:r w:rsidRPr="002F604B">
        <w:rPr>
          <w:lang w:val="ro-RO"/>
        </w:rPr>
        <w:t>vă medicului dumneavoastră sau farmacistului.</w:t>
      </w:r>
      <w:r w:rsidR="00D70221" w:rsidRPr="002F604B">
        <w:rPr>
          <w:lang w:val="ro-RO"/>
        </w:rPr>
        <w:t xml:space="preserve"> Acestea includ orice</w:t>
      </w:r>
      <w:r w:rsidR="005B4E9B" w:rsidRPr="005B4E9B">
        <w:rPr>
          <w:lang w:val="ro-RO"/>
        </w:rPr>
        <w:t xml:space="preserve"> </w:t>
      </w:r>
      <w:r w:rsidR="005B4E9B">
        <w:rPr>
          <w:lang w:val="ro-RO"/>
        </w:rPr>
        <w:t>posibile</w:t>
      </w:r>
      <w:r w:rsidR="00D70221" w:rsidRPr="002F604B">
        <w:rPr>
          <w:lang w:val="ro-RO"/>
        </w:rPr>
        <w:t xml:space="preserve"> reacţii adverse nemenţionate în acest prospect. De asemenea, puteţi raporta reacţiile adverse direct prin intermediul </w:t>
      </w:r>
      <w:r w:rsidR="00D70221" w:rsidRPr="002F604B">
        <w:rPr>
          <w:highlight w:val="lightGray"/>
          <w:lang w:val="ro-RO"/>
        </w:rPr>
        <w:t xml:space="preserve">sistemului naţional de raportare, aşa cum este menţionat în </w:t>
      </w:r>
      <w:r w:rsidR="00F9134F" w:rsidRPr="00734EC5">
        <w:rPr>
          <w:szCs w:val="22"/>
          <w:highlight w:val="lightGray"/>
          <w:lang w:val="ro-RO"/>
        </w:rPr>
        <w:fldChar w:fldCharType="begin"/>
      </w:r>
      <w:r w:rsidR="00F9134F" w:rsidRPr="00734EC5">
        <w:rPr>
          <w:szCs w:val="22"/>
          <w:highlight w:val="lightGray"/>
          <w:lang w:val="ro-RO"/>
        </w:rPr>
        <w:instrText xml:space="preserve"> HYPERLINK "http://www.ema.europa.eu/docs/en_GB/document_library/Template_or_form/2013/03/WC500139752.doc" </w:instrText>
      </w:r>
      <w:r w:rsidR="00F9134F" w:rsidRPr="00F954E5">
        <w:rPr>
          <w:szCs w:val="22"/>
          <w:highlight w:val="lightGray"/>
          <w:lang w:val="ro-RO"/>
        </w:rPr>
      </w:r>
      <w:r w:rsidR="00F9134F" w:rsidRPr="00734EC5">
        <w:rPr>
          <w:szCs w:val="22"/>
          <w:highlight w:val="lightGray"/>
          <w:lang w:val="ro-RO"/>
        </w:rPr>
        <w:fldChar w:fldCharType="separate"/>
      </w:r>
      <w:r w:rsidR="00F9134F" w:rsidRPr="00734EC5">
        <w:rPr>
          <w:rStyle w:val="Hyperlink"/>
          <w:szCs w:val="22"/>
          <w:highlight w:val="lightGray"/>
          <w:lang w:val="ro-RO"/>
        </w:rPr>
        <w:t>Anexa V</w:t>
      </w:r>
      <w:r w:rsidR="00F9134F" w:rsidRPr="00734EC5">
        <w:rPr>
          <w:szCs w:val="22"/>
          <w:highlight w:val="lightGray"/>
          <w:lang w:val="ro-RO"/>
        </w:rPr>
        <w:fldChar w:fldCharType="end"/>
      </w:r>
      <w:r w:rsidR="00D70221" w:rsidRPr="002F604B">
        <w:rPr>
          <w:lang w:val="ro-RO"/>
        </w:rPr>
        <w:t>. Raportând reacţiile adverse, puteţi contribui la furnizarea de informaţii suplimentare privind siguranţa acestui medicament.</w:t>
      </w:r>
    </w:p>
    <w:p w:rsidR="00A2096F" w:rsidRPr="002F604B" w:rsidRDefault="00A2096F" w:rsidP="00A2096F">
      <w:pPr>
        <w:pStyle w:val="EMEABodyText"/>
        <w:rPr>
          <w:lang w:val="ro-RO"/>
        </w:rPr>
      </w:pPr>
    </w:p>
    <w:p w:rsidR="00A2096F" w:rsidRPr="002F604B" w:rsidRDefault="00A2096F" w:rsidP="00A2096F">
      <w:pPr>
        <w:pStyle w:val="EMEABodyText"/>
        <w:rPr>
          <w:lang w:val="ro-RO"/>
        </w:rPr>
      </w:pPr>
    </w:p>
    <w:p w:rsidR="00A2096F" w:rsidRPr="002F604B" w:rsidRDefault="00A2096F">
      <w:pPr>
        <w:pStyle w:val="EMEAHeading1"/>
        <w:rPr>
          <w:szCs w:val="22"/>
          <w:lang w:val="ro-RO"/>
        </w:rPr>
      </w:pPr>
      <w:r w:rsidRPr="002F604B">
        <w:rPr>
          <w:szCs w:val="22"/>
          <w:lang w:val="ro-RO"/>
        </w:rPr>
        <w:t>5.</w:t>
      </w:r>
      <w:r w:rsidRPr="002F604B">
        <w:rPr>
          <w:szCs w:val="22"/>
          <w:lang w:val="ro-RO"/>
        </w:rPr>
        <w:tab/>
      </w:r>
      <w:r w:rsidR="00D70221" w:rsidRPr="002F604B">
        <w:rPr>
          <w:caps w:val="0"/>
          <w:szCs w:val="22"/>
          <w:lang w:val="ro-RO"/>
        </w:rPr>
        <w:t>Cum se păstrează Aprovel</w:t>
      </w:r>
    </w:p>
    <w:p w:rsidR="00A2096F" w:rsidRPr="002F604B" w:rsidRDefault="00A2096F">
      <w:pPr>
        <w:pStyle w:val="EMEAHeading1"/>
        <w:rPr>
          <w:szCs w:val="22"/>
          <w:lang w:val="ro-RO"/>
        </w:rPr>
      </w:pPr>
    </w:p>
    <w:p w:rsidR="00A2096F" w:rsidRPr="002F604B" w:rsidRDefault="00D70221">
      <w:pPr>
        <w:pStyle w:val="EMEABodyText"/>
        <w:rPr>
          <w:szCs w:val="22"/>
          <w:lang w:val="ro-RO"/>
        </w:rPr>
      </w:pPr>
      <w:r w:rsidRPr="002F604B">
        <w:rPr>
          <w:szCs w:val="22"/>
          <w:lang w:val="ro-RO"/>
        </w:rPr>
        <w:t>Nu lăsaţi acest medicament la vederea şi îndemâna copiilor</w:t>
      </w:r>
      <w:r w:rsidR="00A2096F" w:rsidRPr="002F604B">
        <w:rPr>
          <w:szCs w:val="22"/>
          <w:lang w:val="ro-RO"/>
        </w:rPr>
        <w:t>.</w:t>
      </w:r>
    </w:p>
    <w:p w:rsidR="00A2096F" w:rsidRPr="002F604B" w:rsidRDefault="00A2096F">
      <w:pPr>
        <w:pStyle w:val="EMEABodyText"/>
        <w:rPr>
          <w:szCs w:val="22"/>
          <w:lang w:val="ro-RO"/>
        </w:rPr>
      </w:pPr>
    </w:p>
    <w:p w:rsidR="00A2096F" w:rsidRPr="002F604B" w:rsidRDefault="00A2096F">
      <w:pPr>
        <w:pStyle w:val="EMEABodyText"/>
        <w:rPr>
          <w:szCs w:val="22"/>
          <w:lang w:val="ro-RO"/>
        </w:rPr>
      </w:pPr>
      <w:r w:rsidRPr="002F604B">
        <w:rPr>
          <w:szCs w:val="22"/>
          <w:lang w:val="ro-RO"/>
        </w:rPr>
        <w:t xml:space="preserve">Nu utilizaţi </w:t>
      </w:r>
      <w:r w:rsidR="00D70221" w:rsidRPr="002F604B">
        <w:rPr>
          <w:szCs w:val="22"/>
          <w:lang w:val="ro-RO"/>
        </w:rPr>
        <w:t xml:space="preserve">acest medicament </w:t>
      </w:r>
      <w:r w:rsidRPr="002F604B">
        <w:rPr>
          <w:szCs w:val="22"/>
          <w:lang w:val="ro-RO"/>
        </w:rPr>
        <w:t>după data de expirare înscrisă pe cutie şi pe blister după EXP. Data de expirare se referă la ultima zi a lunii respective.</w:t>
      </w:r>
    </w:p>
    <w:p w:rsidR="00A2096F" w:rsidRPr="002F604B" w:rsidRDefault="00A2096F">
      <w:pPr>
        <w:pStyle w:val="EMEABodyText"/>
        <w:rPr>
          <w:szCs w:val="22"/>
          <w:lang w:val="ro-RO"/>
        </w:rPr>
      </w:pPr>
    </w:p>
    <w:p w:rsidR="00A2096F" w:rsidRPr="002F604B" w:rsidRDefault="00A2096F" w:rsidP="00A2096F">
      <w:pPr>
        <w:pStyle w:val="EMEABodyText"/>
        <w:rPr>
          <w:lang w:val="ro-RO"/>
        </w:rPr>
      </w:pPr>
      <w:r w:rsidRPr="002F604B">
        <w:rPr>
          <w:lang w:val="ro-RO"/>
        </w:rPr>
        <w:t xml:space="preserve">A nu se păstra la temperaturi peste </w:t>
      </w:r>
      <w:smartTag w:uri="urn:schemas-microsoft-com:office:smarttags" w:element="metricconverter">
        <w:smartTagPr>
          <w:attr w:name="ProductID" w:val="30ﾰC"/>
        </w:smartTagPr>
        <w:r w:rsidRPr="002F604B">
          <w:rPr>
            <w:lang w:val="ro-RO"/>
          </w:rPr>
          <w:t>30°C</w:t>
        </w:r>
      </w:smartTag>
      <w:r w:rsidRPr="002F604B">
        <w:rPr>
          <w:lang w:val="ro-RO"/>
        </w:rPr>
        <w:t>.</w:t>
      </w:r>
    </w:p>
    <w:p w:rsidR="00A2096F" w:rsidRPr="002F604B" w:rsidRDefault="00A2096F" w:rsidP="00A2096F">
      <w:pPr>
        <w:pStyle w:val="EMEABodyText"/>
        <w:rPr>
          <w:lang w:val="ro-RO"/>
        </w:rPr>
      </w:pPr>
    </w:p>
    <w:p w:rsidR="00A2096F" w:rsidRPr="002F604B" w:rsidRDefault="00D70221" w:rsidP="00A2096F">
      <w:pPr>
        <w:pStyle w:val="EMEABodyText"/>
        <w:rPr>
          <w:lang w:val="ro-RO"/>
        </w:rPr>
      </w:pPr>
      <w:r w:rsidRPr="002F604B">
        <w:rPr>
          <w:lang w:val="ro-RO"/>
        </w:rPr>
        <w:t>Nu aruncaţi niciun m</w:t>
      </w:r>
      <w:r w:rsidR="00A2096F" w:rsidRPr="002F604B">
        <w:rPr>
          <w:lang w:val="ro-RO"/>
        </w:rPr>
        <w:t xml:space="preserve">edicament pe calea apei sau a reziduurilor menajere. Întrebaţi farmacistul cum să </w:t>
      </w:r>
      <w:r w:rsidRPr="002F604B">
        <w:rPr>
          <w:lang w:val="ro-RO"/>
        </w:rPr>
        <w:t xml:space="preserve">aruncaţi </w:t>
      </w:r>
      <w:r w:rsidR="00A2096F" w:rsidRPr="002F604B">
        <w:rPr>
          <w:lang w:val="ro-RO"/>
        </w:rPr>
        <w:t>medicamentele</w:t>
      </w:r>
      <w:r w:rsidRPr="002F604B">
        <w:rPr>
          <w:lang w:val="ro-RO"/>
        </w:rPr>
        <w:t xml:space="preserve"> pe</w:t>
      </w:r>
      <w:r w:rsidR="00A2096F" w:rsidRPr="002F604B">
        <w:rPr>
          <w:lang w:val="ro-RO"/>
        </w:rPr>
        <w:t xml:space="preserve"> care nu </w:t>
      </w:r>
      <w:r w:rsidRPr="002F604B">
        <w:rPr>
          <w:lang w:val="ro-RO"/>
        </w:rPr>
        <w:t xml:space="preserve">le </w:t>
      </w:r>
      <w:r w:rsidR="00A2096F" w:rsidRPr="002F604B">
        <w:rPr>
          <w:lang w:val="ro-RO"/>
        </w:rPr>
        <w:t xml:space="preserve">mai </w:t>
      </w:r>
      <w:r w:rsidRPr="002F604B">
        <w:rPr>
          <w:lang w:val="ro-RO"/>
        </w:rPr>
        <w:t>folosiţi</w:t>
      </w:r>
      <w:r w:rsidR="00A2096F" w:rsidRPr="002F604B">
        <w:rPr>
          <w:lang w:val="ro-RO"/>
        </w:rPr>
        <w:t>. Aceste măsuri vor ajuta la protejarea mediului.</w:t>
      </w:r>
    </w:p>
    <w:p w:rsidR="00A2096F" w:rsidRPr="002F604B" w:rsidRDefault="00A2096F">
      <w:pPr>
        <w:pStyle w:val="EMEABodyText"/>
        <w:rPr>
          <w:szCs w:val="22"/>
          <w:lang w:val="ro-RO"/>
        </w:rPr>
      </w:pPr>
    </w:p>
    <w:p w:rsidR="00A2096F" w:rsidRPr="002F604B" w:rsidRDefault="00A2096F">
      <w:pPr>
        <w:pStyle w:val="EMEABodyText"/>
        <w:rPr>
          <w:szCs w:val="22"/>
          <w:lang w:val="ro-RO"/>
        </w:rPr>
      </w:pPr>
    </w:p>
    <w:p w:rsidR="00A2096F" w:rsidRPr="002F604B" w:rsidRDefault="00A2096F">
      <w:pPr>
        <w:pStyle w:val="EMEAHeading1"/>
        <w:rPr>
          <w:szCs w:val="22"/>
          <w:lang w:val="ro-RO"/>
        </w:rPr>
      </w:pPr>
      <w:r w:rsidRPr="002F604B">
        <w:rPr>
          <w:szCs w:val="22"/>
          <w:lang w:val="ro-RO"/>
        </w:rPr>
        <w:t>6.</w:t>
      </w:r>
      <w:r w:rsidRPr="002F604B">
        <w:rPr>
          <w:szCs w:val="22"/>
          <w:lang w:val="ro-RO"/>
        </w:rPr>
        <w:tab/>
      </w:r>
      <w:r w:rsidR="00CD067E" w:rsidRPr="002F604B">
        <w:rPr>
          <w:caps w:val="0"/>
          <w:szCs w:val="22"/>
          <w:lang w:val="ro-RO"/>
        </w:rPr>
        <w:t>Conţinutul ambalajului şi alte informaţii</w:t>
      </w:r>
    </w:p>
    <w:p w:rsidR="00A2096F" w:rsidRPr="002F604B" w:rsidRDefault="00A2096F" w:rsidP="00A2096F">
      <w:pPr>
        <w:pStyle w:val="EMEAHeading1"/>
        <w:rPr>
          <w:lang w:val="ro-RO"/>
        </w:rPr>
      </w:pPr>
    </w:p>
    <w:p w:rsidR="00A2096F" w:rsidRPr="002F604B" w:rsidRDefault="00A2096F" w:rsidP="00A2096F">
      <w:pPr>
        <w:pStyle w:val="EMEAHeading3"/>
        <w:rPr>
          <w:lang w:val="ro-RO"/>
        </w:rPr>
      </w:pPr>
      <w:r w:rsidRPr="002F604B">
        <w:rPr>
          <w:lang w:val="ro-RO"/>
        </w:rPr>
        <w:t>Ce conţine Aprovel</w:t>
      </w:r>
    </w:p>
    <w:p w:rsidR="00A2096F" w:rsidRPr="002F604B" w:rsidRDefault="00A2096F" w:rsidP="002F604B">
      <w:pPr>
        <w:pStyle w:val="EMEABodyTextIndent"/>
        <w:keepNext/>
        <w:tabs>
          <w:tab w:val="num" w:pos="567"/>
        </w:tabs>
        <w:rPr>
          <w:lang w:val="ro-RO"/>
        </w:rPr>
      </w:pPr>
      <w:r w:rsidRPr="002F604B">
        <w:rPr>
          <w:lang w:val="ro-RO"/>
        </w:rPr>
        <w:t>Substanţa activă este irbesartanul. Fiecare comprimat de Aprovel 150 mg conţine irbesartan 150 mg.</w:t>
      </w:r>
    </w:p>
    <w:p w:rsidR="00A2096F" w:rsidRPr="002F604B" w:rsidRDefault="00A2096F">
      <w:pPr>
        <w:pStyle w:val="EMEABodyTextIndent"/>
        <w:numPr>
          <w:ilvl w:val="0"/>
          <w:numId w:val="0"/>
        </w:numPr>
        <w:ind w:left="567" w:hanging="567"/>
        <w:rPr>
          <w:szCs w:val="22"/>
          <w:lang w:val="ro-RO"/>
        </w:rPr>
      </w:pPr>
      <w:r w:rsidRPr="002F604B">
        <w:rPr>
          <w:rFonts w:ascii="Wingdings" w:hAnsi="Wingdings"/>
          <w:szCs w:val="22"/>
          <w:lang w:val="ro-RO"/>
        </w:rPr>
        <w:t></w:t>
      </w:r>
      <w:r w:rsidRPr="002F604B">
        <w:rPr>
          <w:rFonts w:ascii="Wingdings" w:hAnsi="Wingdings"/>
          <w:szCs w:val="22"/>
          <w:lang w:val="ro-RO"/>
        </w:rPr>
        <w:tab/>
      </w:r>
      <w:r w:rsidRPr="002F604B">
        <w:rPr>
          <w:szCs w:val="22"/>
          <w:lang w:val="ro-RO"/>
        </w:rPr>
        <w:t>Celelalte componente sunt celuloză microcristalină, croscarmeloză sodică, lactoză monohidrat, stearat de magneziu, dioxid de siliciu coloidal hidratat, amidon de porumb pregelatinizat şi poloxamer 188.</w:t>
      </w:r>
      <w:r w:rsidR="00081A6E" w:rsidRPr="00416C8F">
        <w:t xml:space="preserve"> </w:t>
      </w:r>
      <w:r w:rsidR="00081A6E" w:rsidRPr="00081A6E">
        <w:rPr>
          <w:szCs w:val="22"/>
          <w:lang w:val="ro-RO"/>
        </w:rPr>
        <w:t>Vezi pct. 2 „Aprovel conține lactoză‟</w:t>
      </w:r>
      <w:r w:rsidR="008F3391">
        <w:rPr>
          <w:szCs w:val="22"/>
          <w:lang w:val="ro-RO"/>
        </w:rPr>
        <w:t>.</w:t>
      </w:r>
    </w:p>
    <w:p w:rsidR="00A2096F" w:rsidRPr="002F604B" w:rsidRDefault="00A2096F">
      <w:pPr>
        <w:pStyle w:val="EMEABodyText"/>
        <w:rPr>
          <w:szCs w:val="22"/>
          <w:lang w:val="ro-RO"/>
        </w:rPr>
      </w:pPr>
    </w:p>
    <w:p w:rsidR="00A2096F" w:rsidRPr="002F604B" w:rsidRDefault="00A2096F" w:rsidP="00A2096F">
      <w:pPr>
        <w:pStyle w:val="EMEAHeading3"/>
        <w:rPr>
          <w:lang w:val="ro-RO"/>
        </w:rPr>
      </w:pPr>
      <w:r w:rsidRPr="002F604B">
        <w:rPr>
          <w:lang w:val="ro-RO"/>
        </w:rPr>
        <w:t>Cum arată Aprovel şi conţinutul ambalajului</w:t>
      </w:r>
    </w:p>
    <w:p w:rsidR="00A2096F" w:rsidRPr="002F604B" w:rsidRDefault="00A2096F">
      <w:pPr>
        <w:pStyle w:val="EMEABodyText"/>
        <w:rPr>
          <w:szCs w:val="22"/>
          <w:lang w:val="ro-RO"/>
        </w:rPr>
      </w:pPr>
      <w:r w:rsidRPr="002F604B">
        <w:rPr>
          <w:szCs w:val="22"/>
          <w:lang w:val="ro-RO"/>
        </w:rPr>
        <w:t>Comprimatele de Aprovel 150 mg sunt albe sau aproape albe, biconvexe şi ovale, având o inimă gravată pe una dintre feţe şi numărul 2772 inscripţionat pe cealaltă faţă.</w:t>
      </w:r>
    </w:p>
    <w:p w:rsidR="00A2096F" w:rsidRPr="002F604B" w:rsidRDefault="00A2096F">
      <w:pPr>
        <w:pStyle w:val="EMEABodyText"/>
        <w:rPr>
          <w:szCs w:val="22"/>
          <w:lang w:val="ro-RO"/>
        </w:rPr>
      </w:pPr>
    </w:p>
    <w:p w:rsidR="00A2096F" w:rsidRPr="002F604B" w:rsidRDefault="00A2096F">
      <w:pPr>
        <w:pStyle w:val="EMEABodyText"/>
        <w:rPr>
          <w:szCs w:val="22"/>
          <w:lang w:val="ro-RO"/>
        </w:rPr>
      </w:pPr>
      <w:r w:rsidRPr="002F604B">
        <w:rPr>
          <w:szCs w:val="22"/>
          <w:lang w:val="ro-RO"/>
        </w:rPr>
        <w:t>Comprimatele de Aprovel 150 mg sunt disponibile în cutii cu blistere care conţin 14, 28, 56 sau 98 de comprimate. Sunt disponibile şi cutii cu blister</w:t>
      </w:r>
      <w:r w:rsidR="00CD067E" w:rsidRPr="002F604B">
        <w:rPr>
          <w:szCs w:val="22"/>
          <w:lang w:val="ro-RO"/>
        </w:rPr>
        <w:t>e</w:t>
      </w:r>
      <w:r w:rsidRPr="002F604B">
        <w:rPr>
          <w:szCs w:val="22"/>
          <w:lang w:val="ro-RO"/>
        </w:rPr>
        <w:t xml:space="preserve"> pentru eliberarea unei unităţi dozate a 56 x 1 comprimat, destinate livrării în spitale.</w:t>
      </w:r>
    </w:p>
    <w:p w:rsidR="00A2096F" w:rsidRPr="002F604B" w:rsidRDefault="00A2096F">
      <w:pPr>
        <w:pStyle w:val="EMEABodyText"/>
        <w:rPr>
          <w:szCs w:val="22"/>
          <w:lang w:val="ro-RO"/>
        </w:rPr>
      </w:pPr>
    </w:p>
    <w:p w:rsidR="00A2096F" w:rsidRPr="002F604B" w:rsidRDefault="00A2096F" w:rsidP="00A2096F">
      <w:pPr>
        <w:pStyle w:val="EMEABodyText"/>
        <w:rPr>
          <w:szCs w:val="22"/>
          <w:lang w:val="ro-RO"/>
        </w:rPr>
      </w:pPr>
      <w:r w:rsidRPr="002F604B">
        <w:rPr>
          <w:szCs w:val="22"/>
          <w:lang w:val="ro-RO"/>
        </w:rPr>
        <w:t>Este posibil ca nu toate mărimile de ambalaj să fie comercializate.</w:t>
      </w:r>
    </w:p>
    <w:p w:rsidR="00A2096F" w:rsidRPr="002F604B" w:rsidRDefault="00A2096F">
      <w:pPr>
        <w:pStyle w:val="EMEABodyText"/>
        <w:rPr>
          <w:szCs w:val="22"/>
          <w:lang w:val="ro-RO"/>
        </w:rPr>
      </w:pPr>
    </w:p>
    <w:p w:rsidR="00A2096F" w:rsidRPr="002F604B" w:rsidRDefault="00A2096F" w:rsidP="00A2096F">
      <w:pPr>
        <w:pStyle w:val="EMEAHeading3"/>
        <w:rPr>
          <w:lang w:val="ro-RO"/>
        </w:rPr>
      </w:pPr>
      <w:r w:rsidRPr="002F604B">
        <w:rPr>
          <w:lang w:val="ro-RO"/>
        </w:rPr>
        <w:t>Deţinătorul autorizaţiei de punere pe piaţă</w:t>
      </w:r>
      <w:r w:rsidR="00B52FC2" w:rsidRPr="002F604B">
        <w:rPr>
          <w:lang w:val="ro-RO"/>
        </w:rPr>
        <w:t>:</w:t>
      </w:r>
    </w:p>
    <w:p w:rsidR="00A2096F" w:rsidRPr="002F604B" w:rsidRDefault="00DD444C">
      <w:pPr>
        <w:pStyle w:val="EMEAAddress"/>
        <w:rPr>
          <w:szCs w:val="22"/>
          <w:lang w:val="ro-RO"/>
        </w:rPr>
      </w:pPr>
      <w:r>
        <w:rPr>
          <w:szCs w:val="22"/>
          <w:lang w:val="ro-RO"/>
        </w:rPr>
        <w:t>sanofi-aventis groupe</w:t>
      </w:r>
      <w:r w:rsidR="00A2096F" w:rsidRPr="002F604B">
        <w:rPr>
          <w:szCs w:val="22"/>
          <w:lang w:val="ro-RO"/>
        </w:rPr>
        <w:br/>
        <w:t>54</w:t>
      </w:r>
      <w:r w:rsidR="00B52FC2" w:rsidRPr="002F604B">
        <w:rPr>
          <w:szCs w:val="22"/>
          <w:lang w:val="ro-RO"/>
        </w:rPr>
        <w:t>,</w:t>
      </w:r>
      <w:r w:rsidR="00A2096F" w:rsidRPr="002F604B">
        <w:rPr>
          <w:szCs w:val="22"/>
          <w:lang w:val="ro-RO"/>
        </w:rPr>
        <w:t xml:space="preserve"> rue La Boétie</w:t>
      </w:r>
      <w:r w:rsidR="00A2096F" w:rsidRPr="002F604B">
        <w:rPr>
          <w:szCs w:val="22"/>
          <w:lang w:val="ro-RO"/>
        </w:rPr>
        <w:br/>
      </w:r>
      <w:r w:rsidR="00B52FC2" w:rsidRPr="002F604B">
        <w:rPr>
          <w:szCs w:val="22"/>
          <w:lang w:val="ro-RO"/>
        </w:rPr>
        <w:t>F-</w:t>
      </w:r>
      <w:r w:rsidR="00A2096F" w:rsidRPr="002F604B">
        <w:rPr>
          <w:szCs w:val="22"/>
          <w:lang w:val="ro-RO"/>
        </w:rPr>
        <w:t>75008 Paris </w:t>
      </w:r>
      <w:r w:rsidR="00A2096F" w:rsidRPr="002F604B">
        <w:rPr>
          <w:szCs w:val="22"/>
          <w:lang w:val="ro-RO"/>
        </w:rPr>
        <w:noBreakHyphen/>
        <w:t> Franţa</w:t>
      </w:r>
    </w:p>
    <w:p w:rsidR="00A2096F" w:rsidRPr="002F604B" w:rsidRDefault="00A2096F">
      <w:pPr>
        <w:pStyle w:val="EMEABodyText"/>
        <w:rPr>
          <w:szCs w:val="22"/>
          <w:lang w:val="ro-RO"/>
        </w:rPr>
      </w:pPr>
    </w:p>
    <w:p w:rsidR="00A2096F" w:rsidRPr="002F604B" w:rsidRDefault="00A2096F" w:rsidP="00A2096F">
      <w:pPr>
        <w:pStyle w:val="EMEAHeading3"/>
        <w:rPr>
          <w:lang w:val="ro-RO"/>
        </w:rPr>
      </w:pPr>
      <w:r w:rsidRPr="002F604B">
        <w:rPr>
          <w:lang w:val="ro-RO"/>
        </w:rPr>
        <w:t>Fabricantul</w:t>
      </w:r>
      <w:r w:rsidR="00B52FC2" w:rsidRPr="002F604B">
        <w:rPr>
          <w:lang w:val="ro-RO"/>
        </w:rPr>
        <w:t>:</w:t>
      </w:r>
    </w:p>
    <w:p w:rsidR="00A2096F" w:rsidRPr="002F604B" w:rsidRDefault="00A2096F" w:rsidP="00A2096F">
      <w:pPr>
        <w:pStyle w:val="EMEAAddress"/>
        <w:rPr>
          <w:szCs w:val="22"/>
          <w:lang w:val="ro-RO"/>
        </w:rPr>
      </w:pPr>
      <w:r w:rsidRPr="002F604B">
        <w:rPr>
          <w:szCs w:val="22"/>
          <w:lang w:val="ro-RO"/>
        </w:rPr>
        <w:t>SANOFI WINTHROP INDUSTRIE</w:t>
      </w:r>
      <w:r w:rsidRPr="002F604B">
        <w:rPr>
          <w:szCs w:val="22"/>
          <w:lang w:val="ro-RO"/>
        </w:rPr>
        <w:br/>
        <w:t>1, rue de la Vierge</w:t>
      </w:r>
      <w:r w:rsidRPr="002F604B">
        <w:rPr>
          <w:szCs w:val="22"/>
          <w:lang w:val="ro-RO"/>
        </w:rPr>
        <w:br/>
        <w:t>Ambarès &amp; Lagrave</w:t>
      </w:r>
      <w:r w:rsidRPr="002F604B">
        <w:rPr>
          <w:szCs w:val="22"/>
          <w:lang w:val="ro-RO"/>
        </w:rPr>
        <w:br/>
        <w:t>F</w:t>
      </w:r>
      <w:r w:rsidR="00B52FC2" w:rsidRPr="002F604B">
        <w:rPr>
          <w:szCs w:val="22"/>
          <w:lang w:val="ro-RO"/>
        </w:rPr>
        <w:t>-</w:t>
      </w:r>
      <w:r w:rsidRPr="002F604B">
        <w:rPr>
          <w:szCs w:val="22"/>
          <w:lang w:val="ro-RO"/>
        </w:rPr>
        <w:t>33565 Carbon Blanc Cedex </w:t>
      </w:r>
      <w:r w:rsidR="00B52FC2" w:rsidRPr="002F604B">
        <w:rPr>
          <w:szCs w:val="22"/>
          <w:lang w:val="ro-RO"/>
        </w:rPr>
        <w:t>-</w:t>
      </w:r>
      <w:r w:rsidRPr="002F604B">
        <w:rPr>
          <w:szCs w:val="22"/>
          <w:lang w:val="ro-RO"/>
        </w:rPr>
        <w:t> Franţa</w:t>
      </w:r>
    </w:p>
    <w:p w:rsidR="00A2096F" w:rsidRPr="002F604B" w:rsidRDefault="00A2096F" w:rsidP="00A2096F">
      <w:pPr>
        <w:pStyle w:val="EMEAAddress"/>
        <w:rPr>
          <w:szCs w:val="22"/>
          <w:lang w:val="ro-RO"/>
        </w:rPr>
      </w:pPr>
    </w:p>
    <w:p w:rsidR="00A2096F" w:rsidRPr="002F604B" w:rsidRDefault="00A2096F" w:rsidP="00A2096F">
      <w:pPr>
        <w:pStyle w:val="EMEAAddress"/>
        <w:rPr>
          <w:szCs w:val="22"/>
          <w:lang w:val="ro-RO"/>
        </w:rPr>
      </w:pPr>
      <w:r w:rsidRPr="002F604B">
        <w:rPr>
          <w:szCs w:val="22"/>
          <w:lang w:val="ro-RO"/>
        </w:rPr>
        <w:t>SANOFI WINTHROP INDUSTRIE</w:t>
      </w:r>
      <w:r w:rsidRPr="002F604B">
        <w:rPr>
          <w:szCs w:val="22"/>
          <w:lang w:val="ro-RO"/>
        </w:rPr>
        <w:br/>
        <w:t>30-36 Avenue Gustave Eiffel, BP 7166</w:t>
      </w:r>
      <w:r w:rsidRPr="002F604B">
        <w:rPr>
          <w:szCs w:val="22"/>
          <w:lang w:val="ro-RO"/>
        </w:rPr>
        <w:br/>
        <w:t>F-37071 Tours Cedex 2 </w:t>
      </w:r>
      <w:r w:rsidR="00B52FC2" w:rsidRPr="002F604B">
        <w:rPr>
          <w:szCs w:val="22"/>
          <w:lang w:val="ro-RO"/>
        </w:rPr>
        <w:t>-</w:t>
      </w:r>
      <w:r w:rsidRPr="002F604B">
        <w:rPr>
          <w:szCs w:val="22"/>
          <w:lang w:val="ro-RO"/>
        </w:rPr>
        <w:t> Franţa</w:t>
      </w:r>
    </w:p>
    <w:p w:rsidR="00A2096F" w:rsidRPr="002F604B" w:rsidRDefault="00A2096F">
      <w:pPr>
        <w:pStyle w:val="EMEAAddress"/>
        <w:rPr>
          <w:szCs w:val="22"/>
          <w:lang w:val="ro-RO"/>
        </w:rPr>
      </w:pPr>
    </w:p>
    <w:p w:rsidR="00A2096F" w:rsidRPr="002F604B" w:rsidRDefault="00A2096F">
      <w:pPr>
        <w:pStyle w:val="EMEAAddress"/>
        <w:rPr>
          <w:szCs w:val="22"/>
          <w:lang w:val="ro-RO"/>
        </w:rPr>
      </w:pPr>
      <w:r w:rsidRPr="002F604B">
        <w:rPr>
          <w:szCs w:val="22"/>
          <w:lang w:val="ro-RO"/>
        </w:rPr>
        <w:t>CHINOIN PRIVATE CO. LTD.</w:t>
      </w:r>
      <w:r w:rsidRPr="002F604B">
        <w:rPr>
          <w:szCs w:val="22"/>
          <w:lang w:val="ro-RO"/>
        </w:rPr>
        <w:br/>
        <w:t>Lévai u.5.</w:t>
      </w:r>
      <w:r w:rsidRPr="002F604B">
        <w:rPr>
          <w:szCs w:val="22"/>
          <w:lang w:val="ro-RO"/>
        </w:rPr>
        <w:br/>
        <w:t>2112 Veresegyház </w:t>
      </w:r>
      <w:r w:rsidR="00B52FC2" w:rsidRPr="002F604B">
        <w:rPr>
          <w:szCs w:val="22"/>
          <w:lang w:val="ro-RO"/>
        </w:rPr>
        <w:t>-</w:t>
      </w:r>
      <w:r w:rsidRPr="002F604B">
        <w:rPr>
          <w:szCs w:val="22"/>
          <w:lang w:val="ro-RO"/>
        </w:rPr>
        <w:t> Ungaria</w:t>
      </w:r>
    </w:p>
    <w:p w:rsidR="002338DE" w:rsidRPr="002F604B" w:rsidRDefault="002338DE" w:rsidP="002338DE">
      <w:pPr>
        <w:pStyle w:val="EMEABodyText"/>
        <w:rPr>
          <w:szCs w:val="22"/>
          <w:lang w:val="ro-RO"/>
        </w:rPr>
      </w:pPr>
    </w:p>
    <w:p w:rsidR="00A2096F" w:rsidRPr="002F604B" w:rsidRDefault="00A2096F">
      <w:pPr>
        <w:pStyle w:val="EMEABodyText"/>
        <w:rPr>
          <w:szCs w:val="22"/>
          <w:lang w:val="ro-RO"/>
        </w:rPr>
      </w:pPr>
      <w:r w:rsidRPr="002F604B">
        <w:rPr>
          <w:szCs w:val="22"/>
          <w:lang w:val="ro-RO"/>
        </w:rPr>
        <w:t xml:space="preserve">Pentru orice informaţii </w:t>
      </w:r>
      <w:r w:rsidR="00B52FC2" w:rsidRPr="002F604B">
        <w:rPr>
          <w:szCs w:val="22"/>
          <w:lang w:val="ro-RO"/>
        </w:rPr>
        <w:t xml:space="preserve">referitoare la </w:t>
      </w:r>
      <w:r w:rsidRPr="002F604B">
        <w:rPr>
          <w:szCs w:val="22"/>
          <w:lang w:val="ro-RO"/>
        </w:rPr>
        <w:t>acest medicament, vă rugăm să contactaţi reprezentanţa locală a d</w:t>
      </w:r>
      <w:r w:rsidRPr="002F604B">
        <w:rPr>
          <w:bCs/>
          <w:szCs w:val="22"/>
          <w:lang w:val="ro-RO"/>
        </w:rPr>
        <w:t>eţinătorului</w:t>
      </w:r>
      <w:r w:rsidRPr="002F604B">
        <w:rPr>
          <w:bCs/>
          <w:smallCaps/>
          <w:szCs w:val="22"/>
          <w:lang w:val="ro-RO"/>
        </w:rPr>
        <w:t xml:space="preserve"> </w:t>
      </w:r>
      <w:r w:rsidRPr="002F604B">
        <w:rPr>
          <w:bCs/>
          <w:szCs w:val="22"/>
          <w:lang w:val="ro-RO"/>
        </w:rPr>
        <w:t>autorizaţiei de punere pe piaţă:</w:t>
      </w:r>
    </w:p>
    <w:p w:rsidR="00A2096F" w:rsidRPr="002F604B" w:rsidRDefault="00A2096F">
      <w:pPr>
        <w:pStyle w:val="EMEABodyText"/>
        <w:rPr>
          <w:szCs w:val="22"/>
          <w:lang w:val="ro-RO"/>
        </w:rPr>
      </w:pPr>
    </w:p>
    <w:tbl>
      <w:tblPr>
        <w:tblW w:w="9356" w:type="dxa"/>
        <w:tblInd w:w="-34" w:type="dxa"/>
        <w:tblLayout w:type="fixed"/>
        <w:tblLook w:val="0000" w:firstRow="0" w:lastRow="0" w:firstColumn="0" w:lastColumn="0" w:noHBand="0" w:noVBand="0"/>
      </w:tblPr>
      <w:tblGrid>
        <w:gridCol w:w="4661"/>
        <w:gridCol w:w="4695"/>
        <w:tblGridChange w:id="3">
          <w:tblGrid>
            <w:gridCol w:w="4661"/>
            <w:gridCol w:w="4695"/>
          </w:tblGrid>
        </w:tblGridChange>
      </w:tblGrid>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België/Belgique/Belgien</w:t>
            </w:r>
          </w:p>
          <w:p w:rsidR="00B52FC2" w:rsidRPr="002F604B" w:rsidRDefault="00B52FC2" w:rsidP="000C3ECD">
            <w:pPr>
              <w:rPr>
                <w:bCs/>
                <w:szCs w:val="22"/>
                <w:lang w:val="ro-RO"/>
              </w:rPr>
            </w:pPr>
            <w:r w:rsidRPr="002F604B">
              <w:rPr>
                <w:bCs/>
                <w:szCs w:val="22"/>
                <w:lang w:val="ro-RO"/>
              </w:rPr>
              <w:t>Sanofi Belgium</w:t>
            </w:r>
          </w:p>
          <w:p w:rsidR="00B52FC2" w:rsidRPr="002F604B" w:rsidRDefault="00B52FC2" w:rsidP="000C3ECD">
            <w:pPr>
              <w:rPr>
                <w:bCs/>
                <w:szCs w:val="22"/>
                <w:lang w:val="ro-RO"/>
              </w:rPr>
            </w:pPr>
            <w:r w:rsidRPr="002F604B">
              <w:rPr>
                <w:bCs/>
                <w:szCs w:val="22"/>
                <w:lang w:val="ro-RO"/>
              </w:rPr>
              <w:t>Tél/Tel: +32 (0)2 710 54 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Lietuva</w:t>
            </w:r>
          </w:p>
          <w:p w:rsidR="00B52FC2" w:rsidRPr="002F604B" w:rsidRDefault="00B52FC2" w:rsidP="000C3ECD">
            <w:pPr>
              <w:rPr>
                <w:szCs w:val="22"/>
                <w:lang w:val="ro-RO"/>
              </w:rPr>
            </w:pPr>
            <w:r w:rsidRPr="002F604B">
              <w:rPr>
                <w:szCs w:val="22"/>
                <w:lang w:val="ro-RO"/>
              </w:rPr>
              <w:t>UAB sanofi-aventis Lietuva</w:t>
            </w:r>
          </w:p>
          <w:p w:rsidR="00B52FC2" w:rsidRPr="002F604B" w:rsidRDefault="00B52FC2" w:rsidP="000C3ECD">
            <w:pPr>
              <w:rPr>
                <w:szCs w:val="22"/>
                <w:lang w:val="ro-RO"/>
              </w:rPr>
            </w:pPr>
            <w:r w:rsidRPr="002F604B">
              <w:rPr>
                <w:szCs w:val="22"/>
                <w:lang w:val="ro-RO"/>
              </w:rPr>
              <w:t>Tel: +370 5 2755224</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България</w:t>
            </w:r>
          </w:p>
          <w:p w:rsidR="00B52FC2" w:rsidRPr="002F604B" w:rsidRDefault="00081A6E" w:rsidP="000C3ECD">
            <w:pPr>
              <w:rPr>
                <w:bCs/>
                <w:szCs w:val="22"/>
                <w:lang w:val="ro-RO"/>
              </w:rPr>
            </w:pPr>
            <w:r>
              <w:rPr>
                <w:bCs/>
                <w:szCs w:val="22"/>
                <w:lang w:val="ro-RO"/>
              </w:rPr>
              <w:t>Sanofi</w:t>
            </w:r>
            <w:r w:rsidR="00B52FC2" w:rsidRPr="002F604B">
              <w:rPr>
                <w:bCs/>
                <w:szCs w:val="22"/>
                <w:lang w:val="ro-RO"/>
              </w:rPr>
              <w:t xml:space="preserve"> Bulgaria EOOD</w:t>
            </w:r>
          </w:p>
          <w:p w:rsidR="00B52FC2" w:rsidRPr="002F604B" w:rsidRDefault="00B52FC2" w:rsidP="000C3ECD">
            <w:pPr>
              <w:rPr>
                <w:bCs/>
                <w:szCs w:val="22"/>
                <w:lang w:val="ro-RO"/>
              </w:rPr>
            </w:pPr>
            <w:r w:rsidRPr="002F604B">
              <w:rPr>
                <w:bCs/>
                <w:szCs w:val="22"/>
                <w:lang w:val="ro-RO"/>
              </w:rPr>
              <w:t>Тел.: +359 (0)2 970 53 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Luxembourg/Luxemburg</w:t>
            </w:r>
          </w:p>
          <w:p w:rsidR="00B52FC2" w:rsidRPr="002F604B" w:rsidRDefault="00B52FC2" w:rsidP="000C3ECD">
            <w:pPr>
              <w:rPr>
                <w:szCs w:val="22"/>
                <w:lang w:val="ro-RO"/>
              </w:rPr>
            </w:pPr>
            <w:r w:rsidRPr="002F604B">
              <w:rPr>
                <w:szCs w:val="22"/>
                <w:lang w:val="ro-RO"/>
              </w:rPr>
              <w:t xml:space="preserve">Sanofi Belgium </w:t>
            </w:r>
          </w:p>
          <w:p w:rsidR="00B52FC2" w:rsidRPr="002F604B" w:rsidRDefault="00B52FC2" w:rsidP="000C3ECD">
            <w:pPr>
              <w:rPr>
                <w:szCs w:val="22"/>
                <w:lang w:val="ro-RO"/>
              </w:rPr>
            </w:pPr>
            <w:r w:rsidRPr="002F604B">
              <w:rPr>
                <w:szCs w:val="22"/>
                <w:lang w:val="ro-RO"/>
              </w:rPr>
              <w:t>Tél/Tel: +32 (0)2 710 54 00 (Belgique/Belgien)</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Česká republika</w:t>
            </w:r>
          </w:p>
          <w:p w:rsidR="00B52FC2" w:rsidRPr="002F604B" w:rsidRDefault="00B52FC2" w:rsidP="000C3ECD">
            <w:pPr>
              <w:rPr>
                <w:bCs/>
                <w:szCs w:val="22"/>
                <w:lang w:val="ro-RO"/>
              </w:rPr>
            </w:pPr>
            <w:r w:rsidRPr="002F604B">
              <w:rPr>
                <w:bCs/>
                <w:szCs w:val="22"/>
                <w:lang w:val="ro-RO"/>
              </w:rPr>
              <w:t>sanofi-aventis, s.r.o.</w:t>
            </w:r>
          </w:p>
          <w:p w:rsidR="00B52FC2" w:rsidRPr="002F604B" w:rsidRDefault="00B52FC2" w:rsidP="000C3ECD">
            <w:pPr>
              <w:rPr>
                <w:bCs/>
                <w:szCs w:val="22"/>
                <w:lang w:val="ro-RO"/>
              </w:rPr>
            </w:pPr>
            <w:r w:rsidRPr="002F604B">
              <w:rPr>
                <w:bCs/>
                <w:szCs w:val="22"/>
                <w:lang w:val="ro-RO"/>
              </w:rPr>
              <w:t>Tel: +420 233 086 111</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Magyarország</w:t>
            </w:r>
          </w:p>
          <w:p w:rsidR="00B52FC2" w:rsidRPr="002F604B" w:rsidRDefault="006D3461" w:rsidP="000C3ECD">
            <w:pPr>
              <w:rPr>
                <w:szCs w:val="22"/>
                <w:lang w:val="ro-RO"/>
              </w:rPr>
            </w:pPr>
            <w:r w:rsidRPr="00A25ED4">
              <w:rPr>
                <w:szCs w:val="22"/>
                <w:lang w:val="ro-RO"/>
              </w:rPr>
              <w:t>SANOFI-AVENTIS Zrt.</w:t>
            </w:r>
          </w:p>
          <w:p w:rsidR="00B52FC2" w:rsidRPr="002F604B" w:rsidRDefault="00B52FC2" w:rsidP="000C3ECD">
            <w:pPr>
              <w:rPr>
                <w:szCs w:val="22"/>
                <w:lang w:val="ro-RO"/>
              </w:rPr>
            </w:pPr>
            <w:r w:rsidRPr="002F604B">
              <w:rPr>
                <w:szCs w:val="22"/>
                <w:lang w:val="ro-RO"/>
              </w:rPr>
              <w:t>Tel.: +36 1 505 0050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Danmark</w:t>
            </w:r>
          </w:p>
          <w:p w:rsidR="00B52FC2" w:rsidRPr="002F604B" w:rsidRDefault="00266468" w:rsidP="000C3ECD">
            <w:pPr>
              <w:rPr>
                <w:bCs/>
                <w:szCs w:val="22"/>
                <w:lang w:val="ro-RO"/>
              </w:rPr>
            </w:pPr>
            <w:r w:rsidRPr="00266468">
              <w:rPr>
                <w:bCs/>
                <w:szCs w:val="22"/>
                <w:lang w:val="ro-RO"/>
              </w:rPr>
              <w:t>Sanofi A/S</w:t>
            </w:r>
          </w:p>
          <w:p w:rsidR="00B52FC2" w:rsidRPr="002F604B" w:rsidRDefault="00B52FC2" w:rsidP="000C3ECD">
            <w:pPr>
              <w:rPr>
                <w:bCs/>
                <w:szCs w:val="22"/>
                <w:lang w:val="ro-RO"/>
              </w:rPr>
            </w:pPr>
            <w:r w:rsidRPr="002F604B">
              <w:rPr>
                <w:bCs/>
                <w:szCs w:val="22"/>
                <w:lang w:val="ro-RO"/>
              </w:rPr>
              <w:t>Tlf: +45 45 16 70 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Malta</w:t>
            </w:r>
          </w:p>
          <w:p w:rsidR="00B52FC2" w:rsidRPr="002F604B" w:rsidRDefault="00B52FC2" w:rsidP="000C3ECD">
            <w:pPr>
              <w:rPr>
                <w:szCs w:val="22"/>
                <w:lang w:val="ro-RO"/>
              </w:rPr>
            </w:pPr>
            <w:r w:rsidRPr="002F604B">
              <w:rPr>
                <w:szCs w:val="22"/>
                <w:lang w:val="ro-RO"/>
              </w:rPr>
              <w:t xml:space="preserve">Sanofi </w:t>
            </w:r>
            <w:r w:rsidR="00CA664A" w:rsidRPr="00CA664A">
              <w:rPr>
                <w:szCs w:val="22"/>
                <w:lang w:val="ro-RO"/>
              </w:rPr>
              <w:t>S.</w:t>
            </w:r>
            <w:r w:rsidR="001E5C6D">
              <w:rPr>
                <w:szCs w:val="22"/>
                <w:lang w:val="ro-RO"/>
              </w:rPr>
              <w:t>r.l</w:t>
            </w:r>
            <w:r w:rsidR="00CA664A" w:rsidRPr="00CA664A">
              <w:rPr>
                <w:szCs w:val="22"/>
                <w:lang w:val="ro-RO"/>
              </w:rPr>
              <w:t>.</w:t>
            </w:r>
          </w:p>
          <w:p w:rsidR="00B52FC2" w:rsidRPr="002F604B" w:rsidRDefault="00B52FC2" w:rsidP="000C3ECD">
            <w:pPr>
              <w:rPr>
                <w:szCs w:val="22"/>
                <w:lang w:val="ro-RO"/>
              </w:rPr>
            </w:pPr>
            <w:r w:rsidRPr="002F604B">
              <w:rPr>
                <w:szCs w:val="22"/>
                <w:lang w:val="ro-RO"/>
              </w:rPr>
              <w:t xml:space="preserve">Tel: </w:t>
            </w:r>
            <w:r w:rsidR="00832405" w:rsidRPr="00832405">
              <w:rPr>
                <w:szCs w:val="22"/>
                <w:lang w:val="ro-RO"/>
              </w:rPr>
              <w:t>+39 02 39394275</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Deutschland</w:t>
            </w:r>
          </w:p>
          <w:p w:rsidR="00B52FC2" w:rsidRPr="002F604B" w:rsidRDefault="00B52FC2" w:rsidP="000C3ECD">
            <w:pPr>
              <w:rPr>
                <w:bCs/>
                <w:szCs w:val="22"/>
                <w:lang w:val="ro-RO"/>
              </w:rPr>
            </w:pPr>
            <w:r w:rsidRPr="002F604B">
              <w:rPr>
                <w:bCs/>
                <w:szCs w:val="22"/>
                <w:lang w:val="ro-RO"/>
              </w:rPr>
              <w:t>Sanofi-Aventis Deutschland GmbH</w:t>
            </w:r>
          </w:p>
          <w:p w:rsidR="00081A6E" w:rsidRPr="00081A6E" w:rsidRDefault="00081A6E" w:rsidP="00081A6E">
            <w:pPr>
              <w:rPr>
                <w:lang w:val="cs-CZ"/>
              </w:rPr>
            </w:pPr>
            <w:r w:rsidRPr="00081A6E">
              <w:rPr>
                <w:lang w:val="cs-CZ"/>
              </w:rPr>
              <w:t>Tel: 0800 52 52 010</w:t>
            </w:r>
          </w:p>
          <w:p w:rsidR="00B52FC2" w:rsidRPr="002F604B" w:rsidRDefault="00081A6E" w:rsidP="00081A6E">
            <w:pPr>
              <w:rPr>
                <w:bCs/>
                <w:szCs w:val="22"/>
                <w:lang w:val="ro-RO"/>
              </w:rPr>
            </w:pPr>
            <w:r w:rsidRPr="00081A6E">
              <w:rPr>
                <w:lang w:val="cs-CZ"/>
              </w:rPr>
              <w:t>Tel. aus dem Ausland: +49 69 305 21 131</w:t>
            </w:r>
          </w:p>
          <w:p w:rsidR="00B52FC2" w:rsidRPr="002F604B" w:rsidRDefault="00B52FC2" w:rsidP="00A117E5">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Nederland</w:t>
            </w:r>
          </w:p>
          <w:p w:rsidR="00B52FC2" w:rsidRPr="002F604B" w:rsidRDefault="001E5C6D" w:rsidP="000C3ECD">
            <w:pPr>
              <w:rPr>
                <w:szCs w:val="22"/>
                <w:lang w:val="ro-RO"/>
              </w:rPr>
            </w:pPr>
            <w:r w:rsidRPr="001E5C6D">
              <w:rPr>
                <w:szCs w:val="22"/>
                <w:lang w:val="ro-RO"/>
              </w:rPr>
              <w:t>Genzyme Europe</w:t>
            </w:r>
            <w:r w:rsidR="00B52FC2" w:rsidRPr="002F604B">
              <w:rPr>
                <w:szCs w:val="22"/>
                <w:lang w:val="ro-RO"/>
              </w:rPr>
              <w:t xml:space="preserve"> B.V.</w:t>
            </w:r>
          </w:p>
          <w:p w:rsidR="00B52FC2" w:rsidRPr="002F604B" w:rsidRDefault="00B52FC2" w:rsidP="000C3ECD">
            <w:pPr>
              <w:rPr>
                <w:szCs w:val="22"/>
                <w:lang w:val="ro-RO"/>
              </w:rPr>
            </w:pPr>
            <w:r w:rsidRPr="002F604B">
              <w:rPr>
                <w:szCs w:val="22"/>
                <w:lang w:val="ro-RO"/>
              </w:rPr>
              <w:t xml:space="preserve">Tel: </w:t>
            </w:r>
            <w:r w:rsidR="004E0CEB" w:rsidRPr="004E0CEB">
              <w:rPr>
                <w:szCs w:val="22"/>
                <w:lang w:val="ro-RO"/>
              </w:rPr>
              <w:t>+31 20 245 4000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Eesti</w:t>
            </w:r>
          </w:p>
          <w:p w:rsidR="00B52FC2" w:rsidRPr="002F604B" w:rsidRDefault="00B52FC2" w:rsidP="000C3ECD">
            <w:pPr>
              <w:rPr>
                <w:bCs/>
                <w:szCs w:val="22"/>
                <w:lang w:val="ro-RO"/>
              </w:rPr>
            </w:pPr>
            <w:r w:rsidRPr="002F604B">
              <w:rPr>
                <w:bCs/>
                <w:szCs w:val="22"/>
                <w:lang w:val="ro-RO"/>
              </w:rPr>
              <w:t>sanofi-aventis Estonia OÜ</w:t>
            </w:r>
          </w:p>
          <w:p w:rsidR="00B52FC2" w:rsidRPr="002F604B" w:rsidRDefault="00B52FC2" w:rsidP="000C3ECD">
            <w:pPr>
              <w:rPr>
                <w:bCs/>
                <w:szCs w:val="22"/>
                <w:lang w:val="ro-RO"/>
              </w:rPr>
            </w:pPr>
            <w:r w:rsidRPr="002F604B">
              <w:rPr>
                <w:bCs/>
                <w:szCs w:val="22"/>
                <w:lang w:val="ro-RO"/>
              </w:rPr>
              <w:t>Tel: +372 627 34 88</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Norge</w:t>
            </w:r>
          </w:p>
          <w:p w:rsidR="00B52FC2" w:rsidRPr="002F604B" w:rsidRDefault="00B52FC2" w:rsidP="000C3ECD">
            <w:pPr>
              <w:rPr>
                <w:szCs w:val="22"/>
                <w:lang w:val="ro-RO"/>
              </w:rPr>
            </w:pPr>
            <w:r w:rsidRPr="002F604B">
              <w:rPr>
                <w:szCs w:val="22"/>
                <w:lang w:val="ro-RO"/>
              </w:rPr>
              <w:t>sanofi-aventis Norge AS</w:t>
            </w:r>
          </w:p>
          <w:p w:rsidR="00B52FC2" w:rsidRPr="002F604B" w:rsidRDefault="00B52FC2" w:rsidP="000C3ECD">
            <w:pPr>
              <w:rPr>
                <w:szCs w:val="22"/>
                <w:lang w:val="ro-RO"/>
              </w:rPr>
            </w:pPr>
            <w:r w:rsidRPr="002F604B">
              <w:rPr>
                <w:szCs w:val="22"/>
                <w:lang w:val="ro-RO"/>
              </w:rPr>
              <w:t>Tlf: +47 67 10 71 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Ελλάδα</w:t>
            </w:r>
          </w:p>
          <w:p w:rsidR="00B52FC2" w:rsidRPr="002F604B" w:rsidRDefault="00B52FC2" w:rsidP="000C3ECD">
            <w:pPr>
              <w:rPr>
                <w:bCs/>
                <w:szCs w:val="22"/>
                <w:lang w:val="ro-RO"/>
              </w:rPr>
            </w:pPr>
            <w:r w:rsidRPr="002F604B">
              <w:rPr>
                <w:bCs/>
                <w:szCs w:val="22"/>
                <w:lang w:val="ro-RO"/>
              </w:rPr>
              <w:t>sanofi-aventis AEBE</w:t>
            </w:r>
          </w:p>
          <w:p w:rsidR="00B52FC2" w:rsidRPr="002F604B" w:rsidRDefault="00B52FC2" w:rsidP="000C3ECD">
            <w:pPr>
              <w:rPr>
                <w:bCs/>
                <w:szCs w:val="22"/>
                <w:lang w:val="ro-RO"/>
              </w:rPr>
            </w:pPr>
            <w:r w:rsidRPr="002F604B">
              <w:rPr>
                <w:bCs/>
                <w:szCs w:val="22"/>
                <w:lang w:val="ro-RO"/>
              </w:rPr>
              <w:t>Τηλ: +30 210 900 16 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Österreich</w:t>
            </w:r>
          </w:p>
          <w:p w:rsidR="00B52FC2" w:rsidRPr="002F604B" w:rsidRDefault="00B52FC2" w:rsidP="000C3ECD">
            <w:pPr>
              <w:rPr>
                <w:szCs w:val="22"/>
                <w:lang w:val="ro-RO"/>
              </w:rPr>
            </w:pPr>
            <w:r w:rsidRPr="002F604B">
              <w:rPr>
                <w:szCs w:val="22"/>
                <w:lang w:val="ro-RO"/>
              </w:rPr>
              <w:t>sanofi-aventis GmbH</w:t>
            </w:r>
          </w:p>
          <w:p w:rsidR="00B52FC2" w:rsidRPr="002F604B" w:rsidRDefault="00B52FC2" w:rsidP="000C3ECD">
            <w:pPr>
              <w:rPr>
                <w:szCs w:val="22"/>
                <w:lang w:val="ro-RO"/>
              </w:rPr>
            </w:pPr>
            <w:r w:rsidRPr="002F604B">
              <w:rPr>
                <w:szCs w:val="22"/>
                <w:lang w:val="ro-RO"/>
              </w:rPr>
              <w:t>Tel: +43 1 80 185 – 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España</w:t>
            </w:r>
          </w:p>
          <w:p w:rsidR="00B52FC2" w:rsidRPr="002F604B" w:rsidRDefault="00B52FC2" w:rsidP="000C3ECD">
            <w:pPr>
              <w:rPr>
                <w:bCs/>
                <w:szCs w:val="22"/>
                <w:lang w:val="ro-RO"/>
              </w:rPr>
            </w:pPr>
            <w:r w:rsidRPr="002F604B">
              <w:rPr>
                <w:bCs/>
                <w:szCs w:val="22"/>
                <w:lang w:val="ro-RO"/>
              </w:rPr>
              <w:t>sanofi-aventis, S.A.</w:t>
            </w:r>
          </w:p>
          <w:p w:rsidR="00B52FC2" w:rsidRPr="002F604B" w:rsidRDefault="00B52FC2" w:rsidP="000C3ECD">
            <w:pPr>
              <w:rPr>
                <w:bCs/>
                <w:szCs w:val="22"/>
                <w:lang w:val="ro-RO"/>
              </w:rPr>
            </w:pPr>
            <w:r w:rsidRPr="002F604B">
              <w:rPr>
                <w:bCs/>
                <w:szCs w:val="22"/>
                <w:lang w:val="ro-RO"/>
              </w:rPr>
              <w:t>Tel: +34 93 485 94 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Polska</w:t>
            </w:r>
          </w:p>
          <w:p w:rsidR="00B52FC2" w:rsidRPr="002F604B" w:rsidRDefault="00B52FC2" w:rsidP="000C3ECD">
            <w:pPr>
              <w:rPr>
                <w:szCs w:val="22"/>
                <w:lang w:val="ro-RO"/>
              </w:rPr>
            </w:pPr>
            <w:r w:rsidRPr="002F604B">
              <w:rPr>
                <w:szCs w:val="22"/>
                <w:lang w:val="ro-RO"/>
              </w:rPr>
              <w:t>sanofi-aventis Sp. z o.o.</w:t>
            </w:r>
          </w:p>
          <w:p w:rsidR="00B52FC2" w:rsidRPr="002F604B" w:rsidRDefault="00B52FC2" w:rsidP="000C3ECD">
            <w:pPr>
              <w:rPr>
                <w:szCs w:val="22"/>
                <w:lang w:val="ro-RO"/>
              </w:rPr>
            </w:pPr>
            <w:r w:rsidRPr="002F604B">
              <w:rPr>
                <w:szCs w:val="22"/>
                <w:lang w:val="ro-RO"/>
              </w:rPr>
              <w:t>Tel.: +48 22 280 00 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France</w:t>
            </w:r>
          </w:p>
          <w:p w:rsidR="00B52FC2" w:rsidRPr="002F604B" w:rsidRDefault="00B52FC2" w:rsidP="000C3ECD">
            <w:pPr>
              <w:rPr>
                <w:bCs/>
                <w:szCs w:val="22"/>
                <w:lang w:val="ro-RO"/>
              </w:rPr>
            </w:pPr>
            <w:r w:rsidRPr="002F604B">
              <w:rPr>
                <w:bCs/>
                <w:szCs w:val="22"/>
                <w:lang w:val="ro-RO"/>
              </w:rPr>
              <w:t>sanofi-aventis France</w:t>
            </w:r>
          </w:p>
          <w:p w:rsidR="00B52FC2" w:rsidRPr="002F604B" w:rsidRDefault="00B52FC2" w:rsidP="000C3ECD">
            <w:pPr>
              <w:rPr>
                <w:bCs/>
                <w:szCs w:val="22"/>
                <w:lang w:val="ro-RO"/>
              </w:rPr>
            </w:pPr>
            <w:r w:rsidRPr="002F604B">
              <w:rPr>
                <w:bCs/>
                <w:szCs w:val="22"/>
                <w:lang w:val="ro-RO"/>
              </w:rPr>
              <w:t>Tél: 0 800 222 555</w:t>
            </w:r>
          </w:p>
          <w:p w:rsidR="00B52FC2" w:rsidRPr="002F604B" w:rsidRDefault="00B52FC2" w:rsidP="000C3ECD">
            <w:pPr>
              <w:rPr>
                <w:bCs/>
                <w:szCs w:val="22"/>
                <w:lang w:val="ro-RO"/>
              </w:rPr>
            </w:pPr>
            <w:r w:rsidRPr="002F604B">
              <w:rPr>
                <w:bCs/>
                <w:szCs w:val="22"/>
                <w:lang w:val="ro-RO"/>
              </w:rPr>
              <w:t>Appel depuis l’étranger: +33 1 57 63 23 23</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Portugal</w:t>
            </w:r>
          </w:p>
          <w:p w:rsidR="00B52FC2" w:rsidRPr="002F604B" w:rsidRDefault="00B52FC2" w:rsidP="000C3ECD">
            <w:pPr>
              <w:rPr>
                <w:szCs w:val="22"/>
                <w:lang w:val="ro-RO"/>
              </w:rPr>
            </w:pPr>
            <w:r w:rsidRPr="002F604B">
              <w:rPr>
                <w:szCs w:val="22"/>
                <w:lang w:val="ro-RO"/>
              </w:rPr>
              <w:t>Sanofi - Produtos Farmacêuticos, Lda</w:t>
            </w:r>
          </w:p>
          <w:p w:rsidR="00B52FC2" w:rsidRPr="002F604B" w:rsidRDefault="00B52FC2" w:rsidP="000C3ECD">
            <w:pPr>
              <w:rPr>
                <w:szCs w:val="22"/>
                <w:lang w:val="ro-RO"/>
              </w:rPr>
            </w:pPr>
            <w:r w:rsidRPr="002F604B">
              <w:rPr>
                <w:szCs w:val="22"/>
                <w:lang w:val="ro-RO"/>
              </w:rPr>
              <w:t>Tel: +351 21 35 89 400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Hrvatska</w:t>
            </w:r>
          </w:p>
          <w:p w:rsidR="00B52FC2" w:rsidRPr="002F604B" w:rsidRDefault="00B52FC2" w:rsidP="000C3ECD">
            <w:pPr>
              <w:rPr>
                <w:bCs/>
                <w:szCs w:val="22"/>
                <w:lang w:val="ro-RO"/>
              </w:rPr>
            </w:pPr>
            <w:r w:rsidRPr="002F604B">
              <w:rPr>
                <w:bCs/>
                <w:szCs w:val="22"/>
                <w:lang w:val="ro-RO"/>
              </w:rPr>
              <w:t>sanofi-aventis Croatia d.o.o.</w:t>
            </w:r>
          </w:p>
          <w:p w:rsidR="00B52FC2" w:rsidRPr="002F604B" w:rsidRDefault="00B52FC2" w:rsidP="000C3ECD">
            <w:pPr>
              <w:rPr>
                <w:b/>
                <w:bCs/>
                <w:szCs w:val="22"/>
                <w:lang w:val="ro-RO"/>
              </w:rPr>
            </w:pPr>
            <w:r w:rsidRPr="002F604B">
              <w:rPr>
                <w:bCs/>
                <w:szCs w:val="22"/>
                <w:lang w:val="ro-RO"/>
              </w:rPr>
              <w:t>Tel: +385 1 600 34 00</w:t>
            </w:r>
          </w:p>
        </w:tc>
        <w:tc>
          <w:tcPr>
            <w:tcW w:w="4678" w:type="dxa"/>
          </w:tcPr>
          <w:p w:rsidR="00B52FC2" w:rsidRPr="002F604B" w:rsidRDefault="00B52FC2" w:rsidP="000C3ECD">
            <w:pPr>
              <w:rPr>
                <w:b/>
                <w:szCs w:val="22"/>
                <w:lang w:val="ro-RO"/>
              </w:rPr>
            </w:pPr>
            <w:r w:rsidRPr="002F604B">
              <w:rPr>
                <w:b/>
                <w:szCs w:val="22"/>
                <w:lang w:val="ro-RO"/>
              </w:rPr>
              <w:t>România</w:t>
            </w:r>
          </w:p>
          <w:p w:rsidR="00B52FC2" w:rsidRPr="002F604B" w:rsidRDefault="0088789B" w:rsidP="000C3ECD">
            <w:pPr>
              <w:rPr>
                <w:szCs w:val="22"/>
                <w:lang w:val="ro-RO"/>
              </w:rPr>
            </w:pPr>
            <w:r>
              <w:rPr>
                <w:szCs w:val="22"/>
                <w:lang w:val="ro-RO"/>
              </w:rPr>
              <w:t>S</w:t>
            </w:r>
            <w:r w:rsidR="00B52FC2" w:rsidRPr="002F604B">
              <w:rPr>
                <w:szCs w:val="22"/>
                <w:lang w:val="ro-RO"/>
              </w:rPr>
              <w:t>anofi Rom</w:t>
            </w:r>
            <w:r>
              <w:rPr>
                <w:szCs w:val="22"/>
                <w:lang w:val="ro-RO"/>
              </w:rPr>
              <w:t>a</w:t>
            </w:r>
            <w:r w:rsidR="00B52FC2" w:rsidRPr="002F604B">
              <w:rPr>
                <w:szCs w:val="22"/>
                <w:lang w:val="ro-RO"/>
              </w:rPr>
              <w:t>nia SRL</w:t>
            </w:r>
          </w:p>
          <w:p w:rsidR="00B52FC2" w:rsidRPr="002F604B" w:rsidRDefault="00B52FC2" w:rsidP="000C3ECD">
            <w:pPr>
              <w:rPr>
                <w:szCs w:val="22"/>
                <w:lang w:val="ro-RO"/>
              </w:rPr>
            </w:pPr>
            <w:r w:rsidRPr="002F604B">
              <w:rPr>
                <w:szCs w:val="22"/>
                <w:lang w:val="ro-RO"/>
              </w:rPr>
              <w:t>Tel: +40 (0) 21 317 31 36</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Ireland</w:t>
            </w:r>
          </w:p>
          <w:p w:rsidR="00B52FC2" w:rsidRPr="002F604B" w:rsidRDefault="00B52FC2" w:rsidP="000C3ECD">
            <w:pPr>
              <w:rPr>
                <w:bCs/>
                <w:szCs w:val="22"/>
                <w:lang w:val="ro-RO"/>
              </w:rPr>
            </w:pPr>
            <w:r w:rsidRPr="002F604B">
              <w:rPr>
                <w:bCs/>
                <w:szCs w:val="22"/>
                <w:lang w:val="ro-RO"/>
              </w:rPr>
              <w:t>sanofi-aventis Ireland Ltd. T/A SANOFI</w:t>
            </w:r>
          </w:p>
          <w:p w:rsidR="00B52FC2" w:rsidRPr="002F604B" w:rsidRDefault="00B52FC2" w:rsidP="000C3ECD">
            <w:pPr>
              <w:rPr>
                <w:bCs/>
                <w:szCs w:val="22"/>
                <w:lang w:val="ro-RO"/>
              </w:rPr>
            </w:pPr>
            <w:r w:rsidRPr="002F604B">
              <w:rPr>
                <w:bCs/>
                <w:szCs w:val="22"/>
                <w:lang w:val="ro-RO"/>
              </w:rPr>
              <w:t>Tel: +353 (0) 1 403 56 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Slovenija</w:t>
            </w:r>
          </w:p>
          <w:p w:rsidR="00B52FC2" w:rsidRPr="002F604B" w:rsidRDefault="00B52FC2" w:rsidP="000C3ECD">
            <w:pPr>
              <w:rPr>
                <w:szCs w:val="22"/>
                <w:lang w:val="ro-RO"/>
              </w:rPr>
            </w:pPr>
            <w:r w:rsidRPr="002F604B">
              <w:rPr>
                <w:szCs w:val="22"/>
                <w:lang w:val="ro-RO"/>
              </w:rPr>
              <w:t>sanofi-aventis d.o.o.</w:t>
            </w:r>
          </w:p>
          <w:p w:rsidR="00B52FC2" w:rsidRPr="002F604B" w:rsidRDefault="00B52FC2" w:rsidP="000C3ECD">
            <w:pPr>
              <w:rPr>
                <w:szCs w:val="22"/>
                <w:lang w:val="ro-RO"/>
              </w:rPr>
            </w:pPr>
            <w:r w:rsidRPr="002F604B">
              <w:rPr>
                <w:szCs w:val="22"/>
                <w:lang w:val="ro-RO"/>
              </w:rPr>
              <w:t>Tel: +386 1 560 48 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Ísland</w:t>
            </w:r>
          </w:p>
          <w:p w:rsidR="00B52FC2" w:rsidRPr="002F604B" w:rsidRDefault="00B52FC2" w:rsidP="000C3ECD">
            <w:pPr>
              <w:rPr>
                <w:bCs/>
                <w:szCs w:val="22"/>
                <w:lang w:val="ro-RO"/>
              </w:rPr>
            </w:pPr>
            <w:r w:rsidRPr="002F604B">
              <w:rPr>
                <w:bCs/>
                <w:szCs w:val="22"/>
                <w:lang w:val="ro-RO"/>
              </w:rPr>
              <w:t>Vistor hf.</w:t>
            </w:r>
          </w:p>
          <w:p w:rsidR="00B52FC2" w:rsidRPr="002F604B" w:rsidRDefault="00B52FC2" w:rsidP="000C3ECD">
            <w:pPr>
              <w:rPr>
                <w:bCs/>
                <w:szCs w:val="22"/>
                <w:lang w:val="ro-RO"/>
              </w:rPr>
            </w:pPr>
            <w:r w:rsidRPr="002F604B">
              <w:rPr>
                <w:bCs/>
                <w:szCs w:val="22"/>
                <w:lang w:val="ro-RO"/>
              </w:rPr>
              <w:t>Sími: +354 535 7000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Slovenská republika</w:t>
            </w:r>
          </w:p>
          <w:p w:rsidR="00B52FC2" w:rsidRPr="002F604B" w:rsidRDefault="00B52FC2" w:rsidP="000C3ECD">
            <w:pPr>
              <w:rPr>
                <w:szCs w:val="22"/>
                <w:lang w:val="ro-RO"/>
              </w:rPr>
            </w:pPr>
            <w:r w:rsidRPr="002F604B">
              <w:rPr>
                <w:szCs w:val="22"/>
                <w:lang w:val="ro-RO"/>
              </w:rPr>
              <w:t>sanofi-aventis Slovakia s.r.o.</w:t>
            </w:r>
          </w:p>
          <w:p w:rsidR="00B52FC2" w:rsidRPr="002F604B" w:rsidRDefault="00B52FC2" w:rsidP="000C3ECD">
            <w:pPr>
              <w:rPr>
                <w:szCs w:val="22"/>
                <w:lang w:val="ro-RO"/>
              </w:rPr>
            </w:pPr>
            <w:r w:rsidRPr="002F604B">
              <w:rPr>
                <w:szCs w:val="22"/>
                <w:lang w:val="ro-RO"/>
              </w:rPr>
              <w:t>Tel: +421 2 33 100 100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Italia</w:t>
            </w:r>
          </w:p>
          <w:p w:rsidR="00B52FC2" w:rsidRPr="002F604B" w:rsidRDefault="00981768" w:rsidP="000C3ECD">
            <w:pPr>
              <w:rPr>
                <w:bCs/>
                <w:szCs w:val="22"/>
                <w:lang w:val="ro-RO"/>
              </w:rPr>
            </w:pPr>
            <w:r>
              <w:rPr>
                <w:bCs/>
                <w:szCs w:val="22"/>
                <w:lang w:val="ro-RO"/>
              </w:rPr>
              <w:t>S</w:t>
            </w:r>
            <w:r w:rsidR="00B52FC2" w:rsidRPr="002F604B">
              <w:rPr>
                <w:bCs/>
                <w:szCs w:val="22"/>
                <w:lang w:val="ro-RO"/>
              </w:rPr>
              <w:t>anofi S.</w:t>
            </w:r>
            <w:r w:rsidR="001E5C6D">
              <w:rPr>
                <w:bCs/>
                <w:szCs w:val="22"/>
                <w:lang w:val="ro-RO"/>
              </w:rPr>
              <w:t>r.l</w:t>
            </w:r>
            <w:r w:rsidR="00B52FC2" w:rsidRPr="002F604B">
              <w:rPr>
                <w:bCs/>
                <w:szCs w:val="22"/>
                <w:lang w:val="ro-RO"/>
              </w:rPr>
              <w:t>.</w:t>
            </w:r>
          </w:p>
          <w:p w:rsidR="00B52FC2" w:rsidRPr="002F604B" w:rsidRDefault="00B52FC2" w:rsidP="000C3ECD">
            <w:pPr>
              <w:rPr>
                <w:bCs/>
                <w:szCs w:val="22"/>
                <w:lang w:val="ro-RO"/>
              </w:rPr>
            </w:pPr>
            <w:r w:rsidRPr="002F604B">
              <w:rPr>
                <w:bCs/>
                <w:szCs w:val="22"/>
                <w:lang w:val="ro-RO"/>
              </w:rPr>
              <w:t xml:space="preserve">Tel: </w:t>
            </w:r>
            <w:r w:rsidR="0088789B" w:rsidRPr="0088789B">
              <w:rPr>
                <w:bCs/>
                <w:szCs w:val="22"/>
                <w:lang w:val="ro-RO"/>
              </w:rPr>
              <w:t>800.536389</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Suomi/Finland</w:t>
            </w:r>
          </w:p>
          <w:p w:rsidR="00B52FC2" w:rsidRPr="002F604B" w:rsidRDefault="00506548" w:rsidP="000C3ECD">
            <w:pPr>
              <w:rPr>
                <w:szCs w:val="22"/>
                <w:lang w:val="ro-RO"/>
              </w:rPr>
            </w:pPr>
            <w:r>
              <w:rPr>
                <w:szCs w:val="22"/>
                <w:lang w:val="ro-RO"/>
              </w:rPr>
              <w:t>S</w:t>
            </w:r>
            <w:r w:rsidR="00B52FC2" w:rsidRPr="002F604B">
              <w:rPr>
                <w:szCs w:val="22"/>
                <w:lang w:val="ro-RO"/>
              </w:rPr>
              <w:t>anofi Oy</w:t>
            </w:r>
          </w:p>
          <w:p w:rsidR="00B52FC2" w:rsidRPr="002F604B" w:rsidRDefault="00B52FC2" w:rsidP="000C3ECD">
            <w:pPr>
              <w:rPr>
                <w:szCs w:val="22"/>
                <w:lang w:val="ro-RO"/>
              </w:rPr>
            </w:pPr>
            <w:r w:rsidRPr="002F604B">
              <w:rPr>
                <w:szCs w:val="22"/>
                <w:lang w:val="ro-RO"/>
              </w:rPr>
              <w:t>Puh/Tel: +358 (0) 201 200 300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Κύπρος</w:t>
            </w:r>
          </w:p>
          <w:p w:rsidR="00B52FC2" w:rsidRPr="002F604B" w:rsidRDefault="00B52FC2" w:rsidP="000C3ECD">
            <w:pPr>
              <w:rPr>
                <w:bCs/>
                <w:szCs w:val="22"/>
                <w:lang w:val="ro-RO"/>
              </w:rPr>
            </w:pPr>
            <w:r w:rsidRPr="002F604B">
              <w:rPr>
                <w:bCs/>
                <w:szCs w:val="22"/>
                <w:lang w:val="ro-RO"/>
              </w:rPr>
              <w:t>sanofi-aventis Cyprus Ltd.</w:t>
            </w:r>
          </w:p>
          <w:p w:rsidR="00B52FC2" w:rsidRPr="002F604B" w:rsidRDefault="00B52FC2" w:rsidP="000C3ECD">
            <w:pPr>
              <w:rPr>
                <w:bCs/>
                <w:szCs w:val="22"/>
                <w:lang w:val="ro-RO"/>
              </w:rPr>
            </w:pPr>
            <w:r w:rsidRPr="002F604B">
              <w:rPr>
                <w:bCs/>
                <w:szCs w:val="22"/>
                <w:lang w:val="ro-RO"/>
              </w:rPr>
              <w:t>Τηλ: +357 22 871600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Sverige</w:t>
            </w:r>
          </w:p>
          <w:p w:rsidR="00B52FC2" w:rsidRPr="002F604B" w:rsidRDefault="00506548" w:rsidP="000C3ECD">
            <w:pPr>
              <w:rPr>
                <w:szCs w:val="22"/>
                <w:lang w:val="ro-RO"/>
              </w:rPr>
            </w:pPr>
            <w:r>
              <w:rPr>
                <w:szCs w:val="22"/>
                <w:lang w:val="ro-RO"/>
              </w:rPr>
              <w:t>S</w:t>
            </w:r>
            <w:r w:rsidR="00B52FC2" w:rsidRPr="002F604B">
              <w:rPr>
                <w:szCs w:val="22"/>
                <w:lang w:val="ro-RO"/>
              </w:rPr>
              <w:t>anofi AB</w:t>
            </w:r>
          </w:p>
          <w:p w:rsidR="00B52FC2" w:rsidRPr="002F604B" w:rsidRDefault="00B52FC2" w:rsidP="000C3ECD">
            <w:pPr>
              <w:rPr>
                <w:szCs w:val="22"/>
                <w:lang w:val="ro-RO"/>
              </w:rPr>
            </w:pPr>
            <w:r w:rsidRPr="002F604B">
              <w:rPr>
                <w:szCs w:val="22"/>
                <w:lang w:val="ro-RO"/>
              </w:rPr>
              <w:t>Tel: +46 (0)8 634 50 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Latvija</w:t>
            </w:r>
          </w:p>
          <w:p w:rsidR="00B52FC2" w:rsidRPr="002F604B" w:rsidRDefault="00B52FC2" w:rsidP="000C3ECD">
            <w:pPr>
              <w:rPr>
                <w:bCs/>
                <w:szCs w:val="22"/>
                <w:lang w:val="ro-RO"/>
              </w:rPr>
            </w:pPr>
            <w:r w:rsidRPr="002F604B">
              <w:rPr>
                <w:bCs/>
                <w:szCs w:val="22"/>
                <w:lang w:val="ro-RO"/>
              </w:rPr>
              <w:t>sanofi-aventis Latvia SIA</w:t>
            </w:r>
          </w:p>
          <w:p w:rsidR="00B52FC2" w:rsidRPr="002F604B" w:rsidRDefault="00B52FC2" w:rsidP="000C3ECD">
            <w:pPr>
              <w:rPr>
                <w:bCs/>
                <w:szCs w:val="22"/>
                <w:lang w:val="ro-RO"/>
              </w:rPr>
            </w:pPr>
            <w:r w:rsidRPr="002F604B">
              <w:rPr>
                <w:bCs/>
                <w:szCs w:val="22"/>
                <w:lang w:val="ro-RO"/>
              </w:rPr>
              <w:t>Tel: +371 67 33 24 51</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United Kingdom</w:t>
            </w:r>
          </w:p>
          <w:p w:rsidR="00B52FC2" w:rsidRPr="002F604B" w:rsidRDefault="00B52FC2" w:rsidP="000C3ECD">
            <w:pPr>
              <w:rPr>
                <w:szCs w:val="22"/>
                <w:lang w:val="ro-RO"/>
              </w:rPr>
            </w:pPr>
            <w:r w:rsidRPr="002F604B">
              <w:rPr>
                <w:szCs w:val="22"/>
                <w:lang w:val="ro-RO"/>
              </w:rPr>
              <w:t>Sanofi</w:t>
            </w:r>
          </w:p>
          <w:p w:rsidR="00B52FC2" w:rsidRPr="002F604B" w:rsidRDefault="00B52FC2" w:rsidP="000C3ECD">
            <w:pPr>
              <w:rPr>
                <w:szCs w:val="22"/>
                <w:lang w:val="ro-RO"/>
              </w:rPr>
            </w:pPr>
            <w:r w:rsidRPr="002F604B">
              <w:rPr>
                <w:szCs w:val="22"/>
                <w:lang w:val="ro-RO"/>
              </w:rPr>
              <w:t xml:space="preserve">Tel: </w:t>
            </w:r>
            <w:r w:rsidR="00506548" w:rsidRPr="00506548">
              <w:rPr>
                <w:szCs w:val="22"/>
                <w:lang w:val="ro-RO"/>
              </w:rPr>
              <w:t>+44 (0) 845 372 7101</w:t>
            </w:r>
          </w:p>
          <w:p w:rsidR="00B52FC2" w:rsidRPr="002F604B" w:rsidRDefault="00B52FC2" w:rsidP="000C3ECD">
            <w:pPr>
              <w:rPr>
                <w:szCs w:val="22"/>
                <w:lang w:val="ro-RO"/>
              </w:rPr>
            </w:pPr>
          </w:p>
        </w:tc>
      </w:tr>
    </w:tbl>
    <w:p w:rsidR="00A2096F" w:rsidRPr="002F604B" w:rsidRDefault="00A2096F">
      <w:pPr>
        <w:rPr>
          <w:lang w:val="ro-RO"/>
        </w:rPr>
      </w:pPr>
    </w:p>
    <w:p w:rsidR="00A2096F" w:rsidRPr="002F604B" w:rsidRDefault="00A2096F" w:rsidP="00A2096F">
      <w:pPr>
        <w:pStyle w:val="EMEABodyText"/>
        <w:rPr>
          <w:b/>
          <w:lang w:val="ro-RO"/>
        </w:rPr>
      </w:pPr>
      <w:r w:rsidRPr="002F604B">
        <w:rPr>
          <w:b/>
          <w:lang w:val="ro-RO"/>
        </w:rPr>
        <w:t xml:space="preserve">Acest prospect a fost </w:t>
      </w:r>
      <w:r w:rsidR="00B52FC2" w:rsidRPr="002F604B">
        <w:rPr>
          <w:b/>
          <w:lang w:val="ro-RO"/>
        </w:rPr>
        <w:t xml:space="preserve">revizuit </w:t>
      </w:r>
      <w:r w:rsidRPr="002F604B">
        <w:rPr>
          <w:b/>
          <w:lang w:val="ro-RO"/>
        </w:rPr>
        <w:t>în</w:t>
      </w:r>
      <w:r w:rsidR="00B52FC2" w:rsidRPr="002F604B">
        <w:rPr>
          <w:b/>
          <w:lang w:val="ro-RO"/>
        </w:rPr>
        <w:t xml:space="preserve"> .</w:t>
      </w:r>
    </w:p>
    <w:p w:rsidR="00A2096F" w:rsidRPr="002F604B" w:rsidRDefault="00A2096F">
      <w:pPr>
        <w:pStyle w:val="EMEABodyText"/>
        <w:rPr>
          <w:szCs w:val="22"/>
          <w:lang w:val="ro-RO"/>
        </w:rPr>
      </w:pPr>
    </w:p>
    <w:p w:rsidR="000A4303" w:rsidRDefault="00A2096F" w:rsidP="00A2096F">
      <w:pPr>
        <w:pStyle w:val="EMEABodyText"/>
        <w:rPr>
          <w:lang w:val="ro-RO"/>
        </w:rPr>
      </w:pPr>
      <w:r w:rsidRPr="002F604B">
        <w:rPr>
          <w:lang w:val="ro-RO"/>
        </w:rPr>
        <w:t xml:space="preserve">Informaţii detaliate privind acest medicament sunt disponibile pe site-ul Agenţiei Europene </w:t>
      </w:r>
      <w:r w:rsidR="00B52FC2" w:rsidRPr="002F604B">
        <w:rPr>
          <w:lang w:val="ro-RO"/>
        </w:rPr>
        <w:t xml:space="preserve">pentru </w:t>
      </w:r>
      <w:r w:rsidRPr="002F604B">
        <w:rPr>
          <w:lang w:val="ro-RO"/>
        </w:rPr>
        <w:t>Medicament</w:t>
      </w:r>
      <w:r w:rsidR="00B52FC2" w:rsidRPr="002F604B">
        <w:rPr>
          <w:lang w:val="ro-RO"/>
        </w:rPr>
        <w:t>e</w:t>
      </w:r>
      <w:r w:rsidR="006C56E8">
        <w:rPr>
          <w:lang w:val="en-US"/>
        </w:rPr>
        <w:t>:</w:t>
      </w:r>
      <w:r w:rsidRPr="002F604B">
        <w:rPr>
          <w:lang w:val="ro-RO"/>
        </w:rPr>
        <w:t xml:space="preserve"> </w:t>
      </w:r>
      <w:hyperlink r:id="rId12" w:history="1">
        <w:r w:rsidR="000A4303" w:rsidRPr="008811ED">
          <w:rPr>
            <w:rStyle w:val="Hyperlink"/>
            <w:lang w:val="ro-RO"/>
          </w:rPr>
          <w:t>http://www.ema.europa.eu</w:t>
        </w:r>
      </w:hyperlink>
      <w:r w:rsidR="00ED1669">
        <w:rPr>
          <w:lang w:val="ro-RO"/>
        </w:rPr>
        <w:t>/</w:t>
      </w:r>
    </w:p>
    <w:p w:rsidR="00A2096F" w:rsidRPr="002F604B" w:rsidRDefault="000A4303" w:rsidP="00A2096F">
      <w:pPr>
        <w:pStyle w:val="EMEABodyText"/>
        <w:rPr>
          <w:lang w:val="ro-RO"/>
        </w:rPr>
      </w:pPr>
      <w:r>
        <w:rPr>
          <w:lang w:val="ro-RO"/>
        </w:rPr>
        <w:br w:type="page"/>
      </w:r>
    </w:p>
    <w:p w:rsidR="00A2096F" w:rsidRPr="002F604B" w:rsidRDefault="00072CC4" w:rsidP="00A117E5">
      <w:pPr>
        <w:pStyle w:val="EMEATitle"/>
        <w:rPr>
          <w:szCs w:val="22"/>
          <w:lang w:val="ro-RO"/>
        </w:rPr>
      </w:pPr>
      <w:r w:rsidRPr="002F604B">
        <w:rPr>
          <w:szCs w:val="22"/>
          <w:lang w:val="ro-RO"/>
        </w:rPr>
        <w:t>Prospect: Informaţii pentru utilizator</w:t>
      </w:r>
    </w:p>
    <w:p w:rsidR="00A2096F" w:rsidRPr="002F604B" w:rsidRDefault="00A2096F" w:rsidP="00A117E5">
      <w:pPr>
        <w:pStyle w:val="EMEATitle"/>
        <w:rPr>
          <w:szCs w:val="22"/>
          <w:lang w:val="ro-RO"/>
        </w:rPr>
      </w:pPr>
      <w:r w:rsidRPr="002F604B">
        <w:rPr>
          <w:szCs w:val="22"/>
          <w:lang w:val="ro-RO"/>
        </w:rPr>
        <w:t>Aprovel 300 mg comprimate</w:t>
      </w:r>
    </w:p>
    <w:p w:rsidR="00A2096F" w:rsidRPr="002F604B" w:rsidRDefault="00A2096F" w:rsidP="00A117E5">
      <w:pPr>
        <w:pStyle w:val="EMEATitle"/>
        <w:rPr>
          <w:b w:val="0"/>
          <w:szCs w:val="22"/>
          <w:lang w:val="ro-RO"/>
        </w:rPr>
      </w:pPr>
      <w:r w:rsidRPr="002F604B">
        <w:rPr>
          <w:b w:val="0"/>
          <w:szCs w:val="22"/>
          <w:lang w:val="ro-RO"/>
        </w:rPr>
        <w:t>irbesartan</w:t>
      </w:r>
    </w:p>
    <w:p w:rsidR="00A2096F" w:rsidRPr="002F604B" w:rsidRDefault="00A2096F" w:rsidP="00A117E5">
      <w:pPr>
        <w:pStyle w:val="EMEABodyText"/>
        <w:keepNext/>
        <w:rPr>
          <w:szCs w:val="22"/>
          <w:lang w:val="ro-RO"/>
        </w:rPr>
      </w:pPr>
    </w:p>
    <w:p w:rsidR="00A2096F" w:rsidRPr="002F604B" w:rsidRDefault="00A2096F" w:rsidP="00A117E5">
      <w:pPr>
        <w:pStyle w:val="EMEAHeading3"/>
        <w:rPr>
          <w:lang w:val="ro-RO"/>
        </w:rPr>
      </w:pPr>
      <w:r w:rsidRPr="002F604B">
        <w:rPr>
          <w:lang w:val="ro-RO"/>
        </w:rPr>
        <w:t>Citiţi cu atenţie şi în întregime acest prospect înainte de a începe să luaţi acest medicament</w:t>
      </w:r>
      <w:r w:rsidR="00072CC4" w:rsidRPr="002F604B">
        <w:rPr>
          <w:lang w:val="ro-RO"/>
        </w:rPr>
        <w:t xml:space="preserve"> deoarece conţine informaţii importante pentru dumneavoastră</w:t>
      </w:r>
      <w:r w:rsidRPr="002F604B">
        <w:rPr>
          <w:lang w:val="ro-RO"/>
        </w:rPr>
        <w:t>.</w:t>
      </w:r>
    </w:p>
    <w:p w:rsidR="00A2096F" w:rsidRPr="002F604B" w:rsidRDefault="00A2096F" w:rsidP="00A117E5">
      <w:pPr>
        <w:pStyle w:val="EMEABodyTextIndent"/>
        <w:keepNext/>
        <w:numPr>
          <w:ilvl w:val="0"/>
          <w:numId w:val="0"/>
        </w:numPr>
        <w:tabs>
          <w:tab w:val="left" w:pos="567"/>
        </w:tabs>
        <w:ind w:left="567" w:hanging="567"/>
        <w:rPr>
          <w:lang w:val="ro-RO"/>
        </w:rPr>
      </w:pPr>
      <w:r w:rsidRPr="002F604B">
        <w:rPr>
          <w:rFonts w:ascii="Wingdings" w:hAnsi="Wingdings"/>
          <w:lang w:val="ro-RO"/>
        </w:rPr>
        <w:t></w:t>
      </w:r>
      <w:r w:rsidRPr="002F604B">
        <w:rPr>
          <w:rFonts w:ascii="Wingdings" w:hAnsi="Wingdings"/>
          <w:lang w:val="ro-RO"/>
        </w:rPr>
        <w:tab/>
      </w:r>
      <w:r w:rsidRPr="002F604B">
        <w:rPr>
          <w:lang w:val="ro-RO"/>
        </w:rPr>
        <w:t>Păstraţi acest prospect. S-ar putea să fie necesar să-l recitiţi.</w:t>
      </w:r>
    </w:p>
    <w:p w:rsidR="00A2096F" w:rsidRPr="002F604B" w:rsidRDefault="00A2096F" w:rsidP="00A117E5">
      <w:pPr>
        <w:pStyle w:val="EMEABodyTextIndent"/>
        <w:keepNext/>
        <w:numPr>
          <w:ilvl w:val="0"/>
          <w:numId w:val="0"/>
        </w:numPr>
        <w:tabs>
          <w:tab w:val="left" w:pos="567"/>
        </w:tabs>
        <w:ind w:left="567" w:hanging="567"/>
        <w:rPr>
          <w:lang w:val="ro-RO"/>
        </w:rPr>
      </w:pPr>
      <w:r w:rsidRPr="002F604B">
        <w:rPr>
          <w:rFonts w:ascii="Wingdings" w:hAnsi="Wingdings"/>
          <w:lang w:val="ro-RO"/>
        </w:rPr>
        <w:t></w:t>
      </w:r>
      <w:r w:rsidRPr="002F604B">
        <w:rPr>
          <w:rFonts w:ascii="Wingdings" w:hAnsi="Wingdings"/>
          <w:lang w:val="ro-RO"/>
        </w:rPr>
        <w:tab/>
      </w:r>
      <w:r w:rsidRPr="002F604B">
        <w:rPr>
          <w:lang w:val="ro-RO"/>
        </w:rPr>
        <w:t>Dacă aveţi orice întrebări suplimentare, adresaţi-vă medicului dumneavoastră sau farmacistului.</w:t>
      </w:r>
    </w:p>
    <w:p w:rsidR="00A2096F" w:rsidRPr="002F604B" w:rsidRDefault="00A2096F" w:rsidP="00A117E5">
      <w:pPr>
        <w:pStyle w:val="EMEABodyTextIndent"/>
        <w:keepNext/>
        <w:numPr>
          <w:ilvl w:val="0"/>
          <w:numId w:val="0"/>
        </w:numPr>
        <w:tabs>
          <w:tab w:val="left" w:pos="567"/>
        </w:tabs>
        <w:ind w:left="567" w:hanging="567"/>
        <w:rPr>
          <w:lang w:val="ro-RO"/>
        </w:rPr>
      </w:pPr>
      <w:r w:rsidRPr="002F604B">
        <w:rPr>
          <w:rFonts w:ascii="Wingdings" w:hAnsi="Wingdings"/>
          <w:lang w:val="ro-RO"/>
        </w:rPr>
        <w:t></w:t>
      </w:r>
      <w:r w:rsidRPr="002F604B">
        <w:rPr>
          <w:rFonts w:ascii="Wingdings" w:hAnsi="Wingdings"/>
          <w:lang w:val="ro-RO"/>
        </w:rPr>
        <w:tab/>
      </w:r>
      <w:r w:rsidRPr="002F604B">
        <w:rPr>
          <w:lang w:val="ro-RO"/>
        </w:rPr>
        <w:t xml:space="preserve">Acest medicament a fost prescris </w:t>
      </w:r>
      <w:r w:rsidR="00072CC4" w:rsidRPr="002F604B">
        <w:rPr>
          <w:lang w:val="ro-RO"/>
        </w:rPr>
        <w:t xml:space="preserve">numai </w:t>
      </w:r>
      <w:r w:rsidRPr="002F604B">
        <w:rPr>
          <w:lang w:val="ro-RO"/>
        </w:rPr>
        <w:t xml:space="preserve">pentru dumneavoastră. Nu trebuie să-l daţi altor persoane. Le poate face rău, chiar dacă au aceleaşi </w:t>
      </w:r>
      <w:r w:rsidR="00072CC4" w:rsidRPr="002F604B">
        <w:rPr>
          <w:lang w:val="ro-RO"/>
        </w:rPr>
        <w:t xml:space="preserve">semne de boală ca </w:t>
      </w:r>
      <w:r w:rsidRPr="002F604B">
        <w:rPr>
          <w:lang w:val="ro-RO"/>
        </w:rPr>
        <w:t>dumneavoastră.</w:t>
      </w:r>
    </w:p>
    <w:p w:rsidR="00A2096F" w:rsidRPr="002F604B" w:rsidRDefault="00A2096F" w:rsidP="00A117E5">
      <w:pPr>
        <w:pStyle w:val="EMEABodyTextIndent"/>
        <w:keepNext/>
        <w:numPr>
          <w:ilvl w:val="0"/>
          <w:numId w:val="0"/>
        </w:numPr>
        <w:tabs>
          <w:tab w:val="left" w:pos="567"/>
        </w:tabs>
        <w:ind w:left="567" w:hanging="567"/>
        <w:rPr>
          <w:lang w:val="ro-RO"/>
        </w:rPr>
      </w:pPr>
      <w:r w:rsidRPr="002F604B">
        <w:rPr>
          <w:rFonts w:ascii="Wingdings" w:hAnsi="Wingdings"/>
          <w:lang w:val="ro-RO"/>
        </w:rPr>
        <w:t></w:t>
      </w:r>
      <w:r w:rsidRPr="002F604B">
        <w:rPr>
          <w:rFonts w:ascii="Wingdings" w:hAnsi="Wingdings"/>
          <w:lang w:val="ro-RO"/>
        </w:rPr>
        <w:tab/>
      </w:r>
      <w:r w:rsidRPr="002F604B">
        <w:rPr>
          <w:lang w:val="ro-RO"/>
        </w:rPr>
        <w:t xml:space="preserve">Dacă </w:t>
      </w:r>
      <w:r w:rsidR="00072CC4" w:rsidRPr="002F604B">
        <w:rPr>
          <w:lang w:val="ro-RO"/>
        </w:rPr>
        <w:t xml:space="preserve">manifestaţi orice </w:t>
      </w:r>
      <w:r w:rsidRPr="002F604B">
        <w:rPr>
          <w:lang w:val="ro-RO"/>
        </w:rPr>
        <w:t>reacţii adverse</w:t>
      </w:r>
      <w:r w:rsidR="00072CC4" w:rsidRPr="002F604B">
        <w:rPr>
          <w:lang w:val="ro-RO"/>
        </w:rPr>
        <w:t>,</w:t>
      </w:r>
      <w:r w:rsidRPr="002F604B">
        <w:rPr>
          <w:lang w:val="ro-RO"/>
        </w:rPr>
        <w:t xml:space="preserve"> </w:t>
      </w:r>
      <w:r w:rsidR="00072CC4" w:rsidRPr="002F604B">
        <w:rPr>
          <w:lang w:val="ro-RO"/>
        </w:rPr>
        <w:t>adresaţi-</w:t>
      </w:r>
      <w:r w:rsidRPr="002F604B">
        <w:rPr>
          <w:lang w:val="ro-RO"/>
        </w:rPr>
        <w:t>vă medicului dumneavoastră sau farmacistului.</w:t>
      </w:r>
      <w:r w:rsidR="00072CC4" w:rsidRPr="002F604B">
        <w:rPr>
          <w:lang w:val="ro-RO"/>
        </w:rPr>
        <w:t xml:space="preserve"> Acestea includ orice posibile reacţii adverse nemenţionate în acest prospect. Vezi pct. 4.</w:t>
      </w:r>
    </w:p>
    <w:p w:rsidR="00A2096F" w:rsidRPr="002F604B" w:rsidRDefault="00A2096F" w:rsidP="00A117E5">
      <w:pPr>
        <w:pStyle w:val="EMEABodyText"/>
        <w:keepNext/>
        <w:rPr>
          <w:szCs w:val="22"/>
          <w:lang w:val="ro-RO"/>
        </w:rPr>
      </w:pPr>
    </w:p>
    <w:p w:rsidR="00A2096F" w:rsidRPr="002F604B" w:rsidRDefault="00072CC4" w:rsidP="00A117E5">
      <w:pPr>
        <w:pStyle w:val="EMEAHeading3"/>
        <w:rPr>
          <w:lang w:val="ro-RO"/>
        </w:rPr>
      </w:pPr>
      <w:r w:rsidRPr="002F604B">
        <w:rPr>
          <w:lang w:val="ro-RO"/>
        </w:rPr>
        <w:t>Ce găsiţi î</w:t>
      </w:r>
      <w:r w:rsidR="00A2096F" w:rsidRPr="002F604B">
        <w:rPr>
          <w:lang w:val="ro-RO"/>
        </w:rPr>
        <w:t>n acest prospect:</w:t>
      </w:r>
    </w:p>
    <w:p w:rsidR="00A2096F" w:rsidRPr="002F604B" w:rsidRDefault="00A2096F" w:rsidP="00A117E5">
      <w:pPr>
        <w:pStyle w:val="EMEABodyText"/>
        <w:keepNext/>
        <w:rPr>
          <w:lang w:val="ro-RO"/>
        </w:rPr>
      </w:pPr>
      <w:r w:rsidRPr="002F604B">
        <w:rPr>
          <w:lang w:val="ro-RO"/>
        </w:rPr>
        <w:t>1.</w:t>
      </w:r>
      <w:r w:rsidRPr="002F604B">
        <w:rPr>
          <w:lang w:val="ro-RO"/>
        </w:rPr>
        <w:tab/>
        <w:t>Ce este Aprovel şi pentru ce se utilizează</w:t>
      </w:r>
    </w:p>
    <w:p w:rsidR="00A2096F" w:rsidRPr="002F604B" w:rsidRDefault="00A2096F" w:rsidP="00A2096F">
      <w:pPr>
        <w:pStyle w:val="EMEABodyText"/>
        <w:rPr>
          <w:lang w:val="ro-RO"/>
        </w:rPr>
      </w:pPr>
      <w:r w:rsidRPr="002F604B">
        <w:rPr>
          <w:lang w:val="ro-RO"/>
        </w:rPr>
        <w:t>2.</w:t>
      </w:r>
      <w:r w:rsidRPr="002F604B">
        <w:rPr>
          <w:lang w:val="ro-RO"/>
        </w:rPr>
        <w:tab/>
      </w:r>
      <w:r w:rsidR="00072CC4" w:rsidRPr="002F604B">
        <w:rPr>
          <w:lang w:val="ro-RO"/>
        </w:rPr>
        <w:t>Ce trebuie să ştiţi î</w:t>
      </w:r>
      <w:r w:rsidRPr="002F604B">
        <w:rPr>
          <w:lang w:val="ro-RO"/>
        </w:rPr>
        <w:t>nainte să luaţi Aprovel</w:t>
      </w:r>
    </w:p>
    <w:p w:rsidR="00A2096F" w:rsidRPr="002F604B" w:rsidRDefault="00A2096F" w:rsidP="00A2096F">
      <w:pPr>
        <w:pStyle w:val="EMEABodyText"/>
        <w:rPr>
          <w:lang w:val="ro-RO"/>
        </w:rPr>
      </w:pPr>
      <w:r w:rsidRPr="002F604B">
        <w:rPr>
          <w:lang w:val="ro-RO"/>
        </w:rPr>
        <w:t>3.</w:t>
      </w:r>
      <w:r w:rsidRPr="002F604B">
        <w:rPr>
          <w:lang w:val="ro-RO"/>
        </w:rPr>
        <w:tab/>
        <w:t>Cum să luaţi Aprovel</w:t>
      </w:r>
    </w:p>
    <w:p w:rsidR="00A2096F" w:rsidRPr="002F604B" w:rsidRDefault="00A2096F" w:rsidP="00A2096F">
      <w:pPr>
        <w:pStyle w:val="EMEABodyText"/>
        <w:rPr>
          <w:lang w:val="ro-RO"/>
        </w:rPr>
      </w:pPr>
      <w:r w:rsidRPr="002F604B">
        <w:rPr>
          <w:lang w:val="ro-RO"/>
        </w:rPr>
        <w:t>4.</w:t>
      </w:r>
      <w:r w:rsidRPr="002F604B">
        <w:rPr>
          <w:lang w:val="ro-RO"/>
        </w:rPr>
        <w:tab/>
        <w:t>Reacţii adverse posibile</w:t>
      </w:r>
    </w:p>
    <w:p w:rsidR="00A2096F" w:rsidRPr="002F604B" w:rsidRDefault="00A2096F" w:rsidP="00A2096F">
      <w:pPr>
        <w:pStyle w:val="EMEABodyText"/>
        <w:rPr>
          <w:lang w:val="ro-RO"/>
        </w:rPr>
      </w:pPr>
      <w:r w:rsidRPr="002F604B">
        <w:rPr>
          <w:lang w:val="ro-RO"/>
        </w:rPr>
        <w:t>5.</w:t>
      </w:r>
      <w:r w:rsidRPr="002F604B">
        <w:rPr>
          <w:lang w:val="ro-RO"/>
        </w:rPr>
        <w:tab/>
        <w:t>Cum se păstrează Aprovel</w:t>
      </w:r>
    </w:p>
    <w:p w:rsidR="00A2096F" w:rsidRPr="002F604B" w:rsidRDefault="00A2096F" w:rsidP="00A2096F">
      <w:pPr>
        <w:pStyle w:val="EMEABodyText"/>
        <w:rPr>
          <w:lang w:val="ro-RO"/>
        </w:rPr>
      </w:pPr>
      <w:r w:rsidRPr="002F604B">
        <w:rPr>
          <w:lang w:val="ro-RO"/>
        </w:rPr>
        <w:t>6.</w:t>
      </w:r>
      <w:r w:rsidRPr="002F604B">
        <w:rPr>
          <w:lang w:val="ro-RO"/>
        </w:rPr>
        <w:tab/>
      </w:r>
      <w:r w:rsidR="00072CC4" w:rsidRPr="002F604B">
        <w:rPr>
          <w:lang w:val="ro-RO"/>
        </w:rPr>
        <w:t>Conţinutul ambalajului şi alte informaţii</w:t>
      </w:r>
    </w:p>
    <w:p w:rsidR="00A2096F" w:rsidRPr="002F604B" w:rsidRDefault="00A2096F">
      <w:pPr>
        <w:pStyle w:val="EMEABodyText"/>
        <w:rPr>
          <w:szCs w:val="22"/>
          <w:lang w:val="ro-RO"/>
        </w:rPr>
      </w:pPr>
    </w:p>
    <w:p w:rsidR="00A2096F" w:rsidRPr="002F604B" w:rsidRDefault="00A2096F">
      <w:pPr>
        <w:pStyle w:val="EMEABodyText"/>
        <w:rPr>
          <w:szCs w:val="22"/>
          <w:lang w:val="ro-RO"/>
        </w:rPr>
      </w:pPr>
    </w:p>
    <w:p w:rsidR="00A2096F" w:rsidRPr="002F604B" w:rsidRDefault="00A2096F" w:rsidP="00A2096F">
      <w:pPr>
        <w:pStyle w:val="EMEAHeading1"/>
        <w:rPr>
          <w:lang w:val="ro-RO"/>
        </w:rPr>
      </w:pPr>
      <w:r w:rsidRPr="002F604B">
        <w:rPr>
          <w:lang w:val="ro-RO"/>
        </w:rPr>
        <w:t>1.</w:t>
      </w:r>
      <w:r w:rsidRPr="002F604B">
        <w:rPr>
          <w:lang w:val="ro-RO"/>
        </w:rPr>
        <w:tab/>
      </w:r>
      <w:r w:rsidR="00072CC4" w:rsidRPr="002F604B">
        <w:rPr>
          <w:caps w:val="0"/>
          <w:lang w:val="ro-RO"/>
        </w:rPr>
        <w:t>Ce este Aprovel şi pentru ce se utilizează</w:t>
      </w:r>
    </w:p>
    <w:p w:rsidR="00A2096F" w:rsidRPr="002F604B" w:rsidRDefault="00A2096F">
      <w:pPr>
        <w:pStyle w:val="EMEAHeading1"/>
        <w:rPr>
          <w:szCs w:val="22"/>
          <w:lang w:val="ro-RO"/>
        </w:rPr>
      </w:pPr>
    </w:p>
    <w:p w:rsidR="00A2096F" w:rsidRPr="002F604B" w:rsidRDefault="00A2096F" w:rsidP="00A2096F">
      <w:pPr>
        <w:pStyle w:val="EMEABodyText"/>
        <w:rPr>
          <w:lang w:val="ro-RO"/>
        </w:rPr>
      </w:pPr>
      <w:r w:rsidRPr="002F604B">
        <w:rPr>
          <w:lang w:val="ro-RO"/>
        </w:rPr>
        <w:t>Aprovel aparţine grupei de medicamente cunoscută sub denumirea de antagonişti ai receptorilor pentru angiotensină II. Angiotensina II este o substanţă produsă în organism, care se leagă de anumiţi receptori din vasele de sânge, determinând constricţia (îngustarea) acestora. Aceasta are ca rezultat creşterea tensiunii arteriale. Aprovel împiedică legarea angiotensinei II de aceşti receptori şi determină astfel relaxarea (dilatarea) vaselor de sânge şi scăderea tensiunii arteriale. Aprovel întârzie deteriorarea funcţiei rinichilor la pacienţii cu tensiune arterială crescută şi diabet zaharat de tip 2.</w:t>
      </w:r>
    </w:p>
    <w:p w:rsidR="00A2096F" w:rsidRPr="002F604B" w:rsidRDefault="00A2096F" w:rsidP="00A2096F">
      <w:pPr>
        <w:pStyle w:val="EMEABodyText"/>
        <w:rPr>
          <w:lang w:val="ro-RO"/>
        </w:rPr>
      </w:pPr>
    </w:p>
    <w:p w:rsidR="00A2096F" w:rsidRPr="002F604B" w:rsidRDefault="00A2096F" w:rsidP="00A2096F">
      <w:pPr>
        <w:pStyle w:val="EMEABodyText"/>
        <w:rPr>
          <w:bCs/>
          <w:lang w:val="ro-RO"/>
        </w:rPr>
      </w:pPr>
      <w:r w:rsidRPr="002F604B">
        <w:rPr>
          <w:lang w:val="ro-RO"/>
        </w:rPr>
        <w:t>Aprovel este utilizat la pacienţii adulţi</w:t>
      </w:r>
    </w:p>
    <w:p w:rsidR="00A2096F" w:rsidRPr="002F604B" w:rsidRDefault="00A2096F" w:rsidP="00A2096F">
      <w:pPr>
        <w:pStyle w:val="EMEABodyTextIndent"/>
        <w:tabs>
          <w:tab w:val="num" w:pos="567"/>
        </w:tabs>
        <w:rPr>
          <w:lang w:val="ro-RO"/>
        </w:rPr>
      </w:pPr>
      <w:r w:rsidRPr="002F604B">
        <w:rPr>
          <w:lang w:val="ro-RO"/>
        </w:rPr>
        <w:t>pentru a trata tensiunea arterială crescută (</w:t>
      </w:r>
      <w:r w:rsidRPr="002F604B">
        <w:rPr>
          <w:i/>
          <w:lang w:val="ro-RO"/>
        </w:rPr>
        <w:t>hipertensiune arterială esenţială</w:t>
      </w:r>
      <w:r w:rsidRPr="002F604B">
        <w:rPr>
          <w:lang w:val="ro-RO"/>
        </w:rPr>
        <w:t>)</w:t>
      </w:r>
    </w:p>
    <w:p w:rsidR="00A2096F" w:rsidRPr="002F604B" w:rsidRDefault="00A2096F" w:rsidP="00A2096F">
      <w:pPr>
        <w:pStyle w:val="EMEABodyTextIndent"/>
        <w:tabs>
          <w:tab w:val="num" w:pos="567"/>
        </w:tabs>
        <w:rPr>
          <w:lang w:val="ro-RO"/>
        </w:rPr>
      </w:pPr>
      <w:r w:rsidRPr="002F604B">
        <w:rPr>
          <w:lang w:val="ro-RO"/>
        </w:rPr>
        <w:t>pentru a proteja rinichii la pacienţii cu tensiune arterială crescută, diabet zaharat de tip 2 şi valori ale analizelor care demonstrează afectarea funcţiei rinichilor.</w:t>
      </w:r>
    </w:p>
    <w:p w:rsidR="00A2096F" w:rsidRPr="002F604B" w:rsidRDefault="00A2096F" w:rsidP="00A2096F">
      <w:pPr>
        <w:pStyle w:val="EMEABodyText"/>
        <w:rPr>
          <w:lang w:val="ro-RO"/>
        </w:rPr>
      </w:pPr>
    </w:p>
    <w:p w:rsidR="00A2096F" w:rsidRPr="002F604B" w:rsidRDefault="00A2096F" w:rsidP="00A2096F">
      <w:pPr>
        <w:pStyle w:val="EMEABodyText"/>
        <w:rPr>
          <w:lang w:val="ro-RO"/>
        </w:rPr>
      </w:pPr>
    </w:p>
    <w:p w:rsidR="00A2096F" w:rsidRPr="002F604B" w:rsidRDefault="00A2096F">
      <w:pPr>
        <w:pStyle w:val="EMEAHeading1"/>
        <w:rPr>
          <w:szCs w:val="22"/>
          <w:lang w:val="ro-RO"/>
        </w:rPr>
      </w:pPr>
      <w:r w:rsidRPr="002F604B">
        <w:rPr>
          <w:szCs w:val="22"/>
          <w:lang w:val="ro-RO"/>
        </w:rPr>
        <w:t>2.</w:t>
      </w:r>
      <w:r w:rsidRPr="002F604B">
        <w:rPr>
          <w:szCs w:val="22"/>
          <w:lang w:val="ro-RO"/>
        </w:rPr>
        <w:tab/>
      </w:r>
      <w:r w:rsidR="00072CC4" w:rsidRPr="002F604B">
        <w:rPr>
          <w:caps w:val="0"/>
          <w:szCs w:val="22"/>
          <w:lang w:val="ro-RO"/>
        </w:rPr>
        <w:t>Ce trebuie să ştiţi înainte să luaţi Aprovel</w:t>
      </w:r>
    </w:p>
    <w:p w:rsidR="00A2096F" w:rsidRPr="002F604B" w:rsidRDefault="00A2096F">
      <w:pPr>
        <w:pStyle w:val="EMEAHeading2"/>
        <w:rPr>
          <w:szCs w:val="22"/>
          <w:lang w:val="ro-RO"/>
        </w:rPr>
      </w:pPr>
    </w:p>
    <w:p w:rsidR="00A2096F" w:rsidRPr="002F604B" w:rsidRDefault="00A2096F" w:rsidP="00A2096F">
      <w:pPr>
        <w:pStyle w:val="EMEAHeading3"/>
        <w:rPr>
          <w:lang w:val="ro-RO"/>
        </w:rPr>
      </w:pPr>
      <w:r w:rsidRPr="002F604B">
        <w:rPr>
          <w:lang w:val="ro-RO"/>
        </w:rPr>
        <w:t>Nu luaţi Aprovel</w:t>
      </w:r>
    </w:p>
    <w:p w:rsidR="00A2096F" w:rsidRPr="002F604B" w:rsidRDefault="00A2096F" w:rsidP="00A2096F">
      <w:pPr>
        <w:pStyle w:val="EMEABodyTextIndent"/>
        <w:tabs>
          <w:tab w:val="num" w:pos="567"/>
        </w:tabs>
        <w:rPr>
          <w:lang w:val="ro-RO"/>
        </w:rPr>
      </w:pPr>
      <w:r w:rsidRPr="002F604B">
        <w:rPr>
          <w:lang w:val="ro-RO"/>
        </w:rPr>
        <w:t xml:space="preserve">dacă sunteţi </w:t>
      </w:r>
      <w:r w:rsidRPr="002F604B">
        <w:rPr>
          <w:b/>
          <w:lang w:val="ro-RO"/>
        </w:rPr>
        <w:t>alergic</w:t>
      </w:r>
      <w:r w:rsidRPr="002F604B">
        <w:rPr>
          <w:lang w:val="ro-RO"/>
        </w:rPr>
        <w:t xml:space="preserve"> la irbesartan sau la oricare dintre celelalte componente ale </w:t>
      </w:r>
      <w:r w:rsidR="00C044CE" w:rsidRPr="002F604B">
        <w:rPr>
          <w:lang w:val="ro-RO"/>
        </w:rPr>
        <w:t>acestui medicament (enumerate la pct. 6)</w:t>
      </w:r>
    </w:p>
    <w:p w:rsidR="00A2096F" w:rsidRPr="002F604B" w:rsidRDefault="00A2096F" w:rsidP="00A2096F">
      <w:pPr>
        <w:pStyle w:val="EMEABodyTextIndent"/>
        <w:tabs>
          <w:tab w:val="num" w:pos="567"/>
        </w:tabs>
        <w:rPr>
          <w:lang w:val="ro-RO"/>
        </w:rPr>
      </w:pPr>
      <w:r w:rsidRPr="002F604B">
        <w:rPr>
          <w:lang w:val="ro-RO"/>
        </w:rPr>
        <w:t xml:space="preserve">dacă sunteţi </w:t>
      </w:r>
      <w:r w:rsidRPr="002F604B">
        <w:rPr>
          <w:b/>
          <w:lang w:val="ro-RO"/>
        </w:rPr>
        <w:t xml:space="preserve">gravidă în 3 luni </w:t>
      </w:r>
      <w:r w:rsidR="005B4E9B">
        <w:rPr>
          <w:b/>
          <w:lang w:val="ro-RO"/>
        </w:rPr>
        <w:t xml:space="preserve">împlinite </w:t>
      </w:r>
      <w:r w:rsidRPr="002F604B">
        <w:rPr>
          <w:b/>
          <w:lang w:val="ro-RO"/>
        </w:rPr>
        <w:t>sau mai mult</w:t>
      </w:r>
      <w:r w:rsidRPr="002F604B">
        <w:rPr>
          <w:lang w:val="ro-RO"/>
        </w:rPr>
        <w:t>. (</w:t>
      </w:r>
      <w:r w:rsidRPr="002F604B">
        <w:rPr>
          <w:szCs w:val="22"/>
          <w:lang w:val="ro-RO"/>
        </w:rPr>
        <w:t xml:space="preserve">De asemenea, este mai bine să evitaţi </w:t>
      </w:r>
      <w:r w:rsidRPr="002F604B">
        <w:rPr>
          <w:lang w:val="ro-RO"/>
        </w:rPr>
        <w:t>Aprovel la începutul sarcinii - vezi secţiunea privind sarcina</w:t>
      </w:r>
      <w:r w:rsidR="00C044CE" w:rsidRPr="002F604B">
        <w:rPr>
          <w:lang w:val="ro-RO"/>
        </w:rPr>
        <w:t>.</w:t>
      </w:r>
      <w:r w:rsidRPr="002F604B">
        <w:rPr>
          <w:szCs w:val="22"/>
          <w:lang w:val="ro-RO"/>
        </w:rPr>
        <w:t>)</w:t>
      </w:r>
    </w:p>
    <w:p w:rsidR="00C044CE" w:rsidRPr="002F604B" w:rsidRDefault="00C044CE" w:rsidP="00C044CE">
      <w:pPr>
        <w:pStyle w:val="EMEABodyTextIndent"/>
        <w:tabs>
          <w:tab w:val="num" w:pos="567"/>
        </w:tabs>
        <w:rPr>
          <w:lang w:val="ro-RO"/>
        </w:rPr>
      </w:pPr>
      <w:r w:rsidRPr="00554AD3">
        <w:rPr>
          <w:b/>
          <w:lang w:val="ro-RO"/>
        </w:rPr>
        <w:t xml:space="preserve">dacă aveţi diabet zaharat sau funcţia rinichilor afectată </w:t>
      </w:r>
      <w:r w:rsidRPr="002F604B">
        <w:rPr>
          <w:lang w:val="ro-RO"/>
        </w:rPr>
        <w:t xml:space="preserve">şi </w:t>
      </w:r>
      <w:r w:rsidR="00BB46B7" w:rsidRPr="00BB46B7">
        <w:rPr>
          <w:lang w:val="ro-RO"/>
        </w:rPr>
        <w:t xml:space="preserve">urmaţi tratament cu un medicament pentru scăderea tensiunii arteriale care conţine </w:t>
      </w:r>
      <w:r w:rsidRPr="002F604B">
        <w:rPr>
          <w:lang w:val="ro-RO"/>
        </w:rPr>
        <w:t>aliskiren.</w:t>
      </w:r>
    </w:p>
    <w:p w:rsidR="00A2096F" w:rsidRPr="002F604B" w:rsidRDefault="00A2096F" w:rsidP="00A2096F">
      <w:pPr>
        <w:pStyle w:val="EMEABodyText"/>
        <w:rPr>
          <w:lang w:val="ro-RO"/>
        </w:rPr>
      </w:pPr>
    </w:p>
    <w:p w:rsidR="00A2096F" w:rsidRPr="002F604B" w:rsidRDefault="00C044CE" w:rsidP="00A2096F">
      <w:pPr>
        <w:pStyle w:val="EMEAHeading3"/>
        <w:rPr>
          <w:lang w:val="ro-RO"/>
        </w:rPr>
      </w:pPr>
      <w:r w:rsidRPr="002F604B">
        <w:rPr>
          <w:lang w:val="ro-RO"/>
        </w:rPr>
        <w:t>Atenţionări şi precauţii</w:t>
      </w:r>
    </w:p>
    <w:p w:rsidR="00A2096F" w:rsidRPr="002F604B" w:rsidRDefault="00C044CE" w:rsidP="00A2096F">
      <w:pPr>
        <w:pStyle w:val="EMEABodyText"/>
        <w:rPr>
          <w:lang w:val="ro-RO"/>
        </w:rPr>
      </w:pPr>
      <w:r w:rsidRPr="002F604B">
        <w:rPr>
          <w:lang w:val="ro-RO"/>
        </w:rPr>
        <w:t xml:space="preserve">Înainte să luaţi Aprovel, adresaţi-vă medicului dumneavoastră </w:t>
      </w:r>
      <w:r w:rsidRPr="002F604B">
        <w:rPr>
          <w:b/>
          <w:lang w:val="ro-RO"/>
        </w:rPr>
        <w:t>dacă vă aflaţi în oricare dintre următoarele situaţii</w:t>
      </w:r>
      <w:r w:rsidR="00A2096F" w:rsidRPr="002F604B">
        <w:rPr>
          <w:lang w:val="ro-RO"/>
        </w:rPr>
        <w:t>:</w:t>
      </w:r>
    </w:p>
    <w:p w:rsidR="00A2096F" w:rsidRPr="002F604B" w:rsidRDefault="00A2096F" w:rsidP="00A2096F">
      <w:pPr>
        <w:pStyle w:val="EMEABodyTextIndent"/>
        <w:tabs>
          <w:tab w:val="num" w:pos="567"/>
        </w:tabs>
        <w:rPr>
          <w:lang w:val="ro-RO"/>
        </w:rPr>
      </w:pPr>
      <w:r w:rsidRPr="002F604B">
        <w:rPr>
          <w:lang w:val="ro-RO"/>
        </w:rPr>
        <w:t xml:space="preserve">dacă aveţi </w:t>
      </w:r>
      <w:r w:rsidRPr="002F604B">
        <w:rPr>
          <w:b/>
          <w:lang w:val="ro-RO"/>
        </w:rPr>
        <w:t>vărsături sau diaree semnificative</w:t>
      </w:r>
    </w:p>
    <w:p w:rsidR="00A2096F" w:rsidRPr="002F604B" w:rsidRDefault="00A2096F" w:rsidP="00A2096F">
      <w:pPr>
        <w:pStyle w:val="EMEABodyTextIndent"/>
        <w:tabs>
          <w:tab w:val="num" w:pos="567"/>
        </w:tabs>
        <w:rPr>
          <w:lang w:val="ro-RO"/>
        </w:rPr>
      </w:pPr>
      <w:r w:rsidRPr="002F604B">
        <w:rPr>
          <w:lang w:val="ro-RO"/>
        </w:rPr>
        <w:t xml:space="preserve">dacă suferiţi de </w:t>
      </w:r>
      <w:r w:rsidRPr="002F604B">
        <w:rPr>
          <w:b/>
          <w:lang w:val="ro-RO"/>
        </w:rPr>
        <w:t>afecţiuni ale rinichilor</w:t>
      </w:r>
    </w:p>
    <w:p w:rsidR="00A2096F" w:rsidRPr="002F604B" w:rsidRDefault="00A2096F" w:rsidP="00A2096F">
      <w:pPr>
        <w:pStyle w:val="EMEABodyTextIndent"/>
        <w:tabs>
          <w:tab w:val="num" w:pos="567"/>
        </w:tabs>
        <w:rPr>
          <w:lang w:val="ro-RO"/>
        </w:rPr>
      </w:pPr>
      <w:r w:rsidRPr="002F604B">
        <w:rPr>
          <w:lang w:val="ro-RO"/>
        </w:rPr>
        <w:t xml:space="preserve">dacă suferiţi de </w:t>
      </w:r>
      <w:r w:rsidRPr="002F604B">
        <w:rPr>
          <w:b/>
          <w:lang w:val="ro-RO"/>
        </w:rPr>
        <w:t>afecţiuni cardiace</w:t>
      </w:r>
    </w:p>
    <w:p w:rsidR="00A2096F" w:rsidRPr="002F604B" w:rsidRDefault="00A2096F" w:rsidP="00A2096F">
      <w:pPr>
        <w:pStyle w:val="EMEABodyTextIndent"/>
        <w:tabs>
          <w:tab w:val="num" w:pos="567"/>
        </w:tabs>
        <w:rPr>
          <w:lang w:val="ro-RO"/>
        </w:rPr>
      </w:pPr>
      <w:r w:rsidRPr="002F604B">
        <w:rPr>
          <w:lang w:val="ro-RO"/>
        </w:rPr>
        <w:t xml:space="preserve">dacă vi se administrează Aprovel pentru </w:t>
      </w:r>
      <w:r w:rsidRPr="002F604B">
        <w:rPr>
          <w:b/>
          <w:lang w:val="ro-RO"/>
        </w:rPr>
        <w:t>tratamentul bolii de rinichi de natură diabetică</w:t>
      </w:r>
      <w:r w:rsidRPr="002F604B">
        <w:rPr>
          <w:lang w:val="ro-RO"/>
        </w:rPr>
        <w:t xml:space="preserve">. În acest caz, medicul dumneavoastră poate să vă facă periodic analize de </w:t>
      </w:r>
      <w:r w:rsidRPr="002F604B">
        <w:rPr>
          <w:bCs/>
          <w:lang w:val="ro-RO"/>
        </w:rPr>
        <w:t>sânge</w:t>
      </w:r>
      <w:r w:rsidRPr="002F604B">
        <w:rPr>
          <w:lang w:val="ro-RO"/>
        </w:rPr>
        <w:t xml:space="preserve">, în special pentru a determina concentraţiile potasiului din </w:t>
      </w:r>
      <w:r w:rsidRPr="002F604B">
        <w:rPr>
          <w:bCs/>
          <w:lang w:val="ro-RO"/>
        </w:rPr>
        <w:t>sânge</w:t>
      </w:r>
      <w:r w:rsidRPr="002F604B">
        <w:rPr>
          <w:lang w:val="ro-RO"/>
        </w:rPr>
        <w:t xml:space="preserve"> în cazul funcţionării anormale a rinichilor.</w:t>
      </w:r>
    </w:p>
    <w:p w:rsidR="00A86519" w:rsidRDefault="00A86519" w:rsidP="00A86519">
      <w:pPr>
        <w:pStyle w:val="EMEABodyTextIndent"/>
        <w:tabs>
          <w:tab w:val="num" w:pos="567"/>
        </w:tabs>
        <w:rPr>
          <w:lang w:val="ro-RO"/>
        </w:rPr>
      </w:pPr>
      <w:r>
        <w:rPr>
          <w:lang w:val="ro-RO"/>
        </w:rPr>
        <w:t xml:space="preserve">dacă apar </w:t>
      </w:r>
      <w:r w:rsidRPr="004974BF">
        <w:rPr>
          <w:b/>
          <w:bCs/>
          <w:lang w:val="ro-RO"/>
        </w:rPr>
        <w:t>valori mici ale zahărului în sânge</w:t>
      </w:r>
      <w:r>
        <w:rPr>
          <w:lang w:val="ro-RO"/>
        </w:rPr>
        <w:t xml:space="preserve"> (simptomele pot include transpirații, slăbiciune, foame, amețeli, tremurături, dureri de cap, valuri de căldură cu înroșirea feței sau paloare, senzații de amorțeală, bătăi </w:t>
      </w:r>
      <w:r w:rsidRPr="00AB3554">
        <w:rPr>
          <w:lang w:val="ro-RO"/>
        </w:rPr>
        <w:t>puternice, rapide</w:t>
      </w:r>
      <w:r>
        <w:rPr>
          <w:lang w:val="ro-RO"/>
        </w:rPr>
        <w:t xml:space="preserve"> ale inimii), în special dacă sunteți tratat pentru diabet zaharat.</w:t>
      </w:r>
    </w:p>
    <w:p w:rsidR="00A2096F" w:rsidRPr="002F604B" w:rsidRDefault="00A2096F" w:rsidP="00A2096F">
      <w:pPr>
        <w:pStyle w:val="EMEABodyTextIndent"/>
        <w:tabs>
          <w:tab w:val="num" w:pos="567"/>
        </w:tabs>
        <w:rPr>
          <w:lang w:val="ro-RO"/>
        </w:rPr>
      </w:pPr>
      <w:r w:rsidRPr="002F604B">
        <w:rPr>
          <w:lang w:val="ro-RO"/>
        </w:rPr>
        <w:t>dacă</w:t>
      </w:r>
      <w:r w:rsidRPr="002F604B">
        <w:rPr>
          <w:b/>
          <w:lang w:val="ro-RO"/>
        </w:rPr>
        <w:t xml:space="preserve"> urmează să fiţi supus unei operaţii</w:t>
      </w:r>
      <w:r w:rsidRPr="002F604B">
        <w:rPr>
          <w:lang w:val="ro-RO"/>
        </w:rPr>
        <w:t xml:space="preserve"> (intervenţii chirurgicale) sau </w:t>
      </w:r>
      <w:r w:rsidRPr="002F604B">
        <w:rPr>
          <w:b/>
          <w:lang w:val="ro-RO"/>
        </w:rPr>
        <w:t>să vi se administreze</w:t>
      </w:r>
      <w:r w:rsidRPr="002F604B">
        <w:rPr>
          <w:lang w:val="ro-RO"/>
        </w:rPr>
        <w:t xml:space="preserve"> </w:t>
      </w:r>
      <w:r w:rsidRPr="002F604B">
        <w:rPr>
          <w:b/>
          <w:lang w:val="ro-RO"/>
        </w:rPr>
        <w:t>anestezice</w:t>
      </w:r>
    </w:p>
    <w:p w:rsidR="00C044CE" w:rsidRPr="002F604B" w:rsidRDefault="00C044CE" w:rsidP="002F604B">
      <w:pPr>
        <w:pStyle w:val="EMEABodyTextIndent"/>
        <w:tabs>
          <w:tab w:val="num" w:pos="567"/>
        </w:tabs>
        <w:rPr>
          <w:lang w:val="ro-RO"/>
        </w:rPr>
      </w:pPr>
      <w:r w:rsidRPr="002F604B">
        <w:rPr>
          <w:lang w:val="ro-RO"/>
        </w:rPr>
        <w:t>dacă luaţi</w:t>
      </w:r>
      <w:r w:rsidR="00BF0213" w:rsidRPr="00BF0213">
        <w:rPr>
          <w:lang w:val="ro-RO"/>
        </w:rPr>
        <w:t xml:space="preserve"> </w:t>
      </w:r>
      <w:r w:rsidR="00BF0213" w:rsidRPr="00BB46B7">
        <w:rPr>
          <w:lang w:val="ro-RO"/>
        </w:rPr>
        <w:t>oricare dintre următoarele medicamente utilizate pentru tratarea tensiunii arteriale mari:</w:t>
      </w:r>
    </w:p>
    <w:p w:rsidR="00BF0213" w:rsidRDefault="00BF0213" w:rsidP="00FD3FA4">
      <w:pPr>
        <w:pStyle w:val="EMEABodyText"/>
        <w:numPr>
          <w:ilvl w:val="0"/>
          <w:numId w:val="18"/>
        </w:numPr>
        <w:ind w:left="1134" w:hanging="283"/>
        <w:rPr>
          <w:lang w:val="ro-RO"/>
        </w:rPr>
      </w:pPr>
      <w:r w:rsidRPr="00D634DF">
        <w:rPr>
          <w:lang w:val="ro-RO"/>
        </w:rPr>
        <w:t xml:space="preserve">un inhibitor </w:t>
      </w:r>
      <w:r w:rsidR="004C2737">
        <w:rPr>
          <w:lang w:val="ro-RO"/>
        </w:rPr>
        <w:t xml:space="preserve">al </w:t>
      </w:r>
      <w:r w:rsidRPr="00D634DF">
        <w:rPr>
          <w:lang w:val="ro-RO"/>
        </w:rPr>
        <w:t>ECA (de exemplu, enalapril, lisinopril, ramipril), mai ales dacă aveţi probleme ale rinichilor asociate diabetului zaharat.</w:t>
      </w:r>
    </w:p>
    <w:p w:rsidR="00BF0213" w:rsidRPr="00D634DF" w:rsidRDefault="00BF0213" w:rsidP="00FD3FA4">
      <w:pPr>
        <w:pStyle w:val="EMEABodyText"/>
        <w:numPr>
          <w:ilvl w:val="0"/>
          <w:numId w:val="18"/>
        </w:numPr>
        <w:ind w:left="1134" w:hanging="283"/>
        <w:rPr>
          <w:lang w:val="ro-RO"/>
        </w:rPr>
      </w:pPr>
      <w:r>
        <w:rPr>
          <w:lang w:val="ro-RO"/>
        </w:rPr>
        <w:t>a</w:t>
      </w:r>
      <w:r w:rsidRPr="00D634DF">
        <w:rPr>
          <w:lang w:val="ro-RO"/>
        </w:rPr>
        <w:t>liskiren</w:t>
      </w:r>
      <w:r>
        <w:rPr>
          <w:lang w:val="ro-RO"/>
        </w:rPr>
        <w:t>.</w:t>
      </w:r>
    </w:p>
    <w:p w:rsidR="00381756" w:rsidRDefault="00381756" w:rsidP="00BF0213">
      <w:pPr>
        <w:pStyle w:val="EMEABodyText"/>
        <w:rPr>
          <w:lang w:val="ro-RO"/>
        </w:rPr>
      </w:pPr>
    </w:p>
    <w:p w:rsidR="00BF0213" w:rsidRDefault="00BF0213" w:rsidP="00BF0213">
      <w:pPr>
        <w:pStyle w:val="EMEABodyText"/>
        <w:rPr>
          <w:lang w:val="ro-RO"/>
        </w:rPr>
      </w:pPr>
      <w:r w:rsidRPr="00693E40">
        <w:rPr>
          <w:lang w:val="ro-RO"/>
        </w:rPr>
        <w:t>Este posibil ca medicul dumneavoastră să vă verifice funcţia rinichilor, tensiunea arterială şi valorile electroliţilor (de exemplu, potasiu) din sânge, la intervale regulate de timp.</w:t>
      </w:r>
    </w:p>
    <w:p w:rsidR="00BF0213" w:rsidRDefault="00BF0213" w:rsidP="00BF0213">
      <w:pPr>
        <w:pStyle w:val="EMEABodyText"/>
        <w:rPr>
          <w:lang w:val="ro-RO"/>
        </w:rPr>
      </w:pPr>
    </w:p>
    <w:p w:rsidR="00BF0213" w:rsidRDefault="00BF0213" w:rsidP="00BF0213">
      <w:pPr>
        <w:pStyle w:val="EMEABodyText"/>
        <w:rPr>
          <w:lang w:val="ro-RO"/>
        </w:rPr>
      </w:pPr>
      <w:r w:rsidRPr="00693E40">
        <w:rPr>
          <w:lang w:val="ro-RO"/>
        </w:rPr>
        <w:t>Vezi şi informaţ</w:t>
      </w:r>
      <w:r>
        <w:rPr>
          <w:lang w:val="ro-RO"/>
        </w:rPr>
        <w:t>iile de la punctul „Nu luaţi Aprovel”.</w:t>
      </w:r>
    </w:p>
    <w:p w:rsidR="00C044CE" w:rsidRPr="002F604B" w:rsidRDefault="00C044CE" w:rsidP="00C044CE">
      <w:pPr>
        <w:pStyle w:val="EMEABodyText"/>
        <w:rPr>
          <w:lang w:val="ro-RO"/>
        </w:rPr>
      </w:pPr>
    </w:p>
    <w:p w:rsidR="00A2096F" w:rsidRPr="002F604B" w:rsidRDefault="00A2096F" w:rsidP="00A2096F">
      <w:pPr>
        <w:pStyle w:val="EMEABodyText"/>
        <w:rPr>
          <w:lang w:val="ro-RO"/>
        </w:rPr>
      </w:pPr>
      <w:r w:rsidRPr="002F604B">
        <w:rPr>
          <w:lang w:val="ro-RO"/>
        </w:rPr>
        <w:t>Trebuie să spuneţi medicului dumneavoastră dacă credeţi că sunteţi (</w:t>
      </w:r>
      <w:r w:rsidRPr="002F604B">
        <w:rPr>
          <w:u w:val="single"/>
          <w:lang w:val="ro-RO"/>
        </w:rPr>
        <w:t>sau aţi putea rămâne</w:t>
      </w:r>
      <w:r w:rsidRPr="002F604B">
        <w:rPr>
          <w:lang w:val="ro-RO"/>
        </w:rPr>
        <w:t xml:space="preserve">) gravidă. Aprovel nu este recomandat la începutul sarcinii şi nu trebuie luat dacă sunteţi gravidă în 3 luni </w:t>
      </w:r>
      <w:r w:rsidR="005B4E9B">
        <w:rPr>
          <w:lang w:val="ro-RO"/>
        </w:rPr>
        <w:t xml:space="preserve">împlinite </w:t>
      </w:r>
      <w:r w:rsidRPr="002F604B">
        <w:rPr>
          <w:lang w:val="ro-RO"/>
        </w:rPr>
        <w:t xml:space="preserve">sau mai mult, deoarece poate determina leziuni grave la făt dacă este utilizat în această fază (vezi </w:t>
      </w:r>
      <w:r w:rsidR="00601F3D">
        <w:rPr>
          <w:lang w:val="ro-RO"/>
        </w:rPr>
        <w:t>punctul</w:t>
      </w:r>
      <w:r w:rsidR="00601F3D" w:rsidRPr="007549DD">
        <w:rPr>
          <w:lang w:val="ro-RO"/>
        </w:rPr>
        <w:t xml:space="preserve"> </w:t>
      </w:r>
      <w:r w:rsidRPr="002F604B">
        <w:rPr>
          <w:lang w:val="ro-RO"/>
        </w:rPr>
        <w:t>privind sarcina).</w:t>
      </w:r>
    </w:p>
    <w:p w:rsidR="00A2096F" w:rsidRPr="002F604B" w:rsidRDefault="00A2096F">
      <w:pPr>
        <w:pStyle w:val="EMEABodyText"/>
        <w:rPr>
          <w:szCs w:val="22"/>
          <w:lang w:val="ro-RO"/>
        </w:rPr>
      </w:pPr>
    </w:p>
    <w:p w:rsidR="00A2096F" w:rsidRPr="002F604B" w:rsidRDefault="00C044CE" w:rsidP="00A2096F">
      <w:pPr>
        <w:pStyle w:val="EMEAHeading3"/>
        <w:rPr>
          <w:lang w:val="ro-RO"/>
        </w:rPr>
      </w:pPr>
      <w:r w:rsidRPr="002F604B">
        <w:rPr>
          <w:lang w:val="ro-RO"/>
        </w:rPr>
        <w:t>Copii şi adolescenţi</w:t>
      </w:r>
    </w:p>
    <w:p w:rsidR="00A2096F" w:rsidRPr="002F604B" w:rsidRDefault="00A2096F" w:rsidP="00A2096F">
      <w:pPr>
        <w:pStyle w:val="EMEAHeading3"/>
        <w:rPr>
          <w:b w:val="0"/>
          <w:bCs/>
          <w:lang w:val="ro-RO"/>
        </w:rPr>
      </w:pPr>
      <w:r w:rsidRPr="002F604B">
        <w:rPr>
          <w:b w:val="0"/>
          <w:bCs/>
          <w:lang w:val="ro-RO"/>
        </w:rPr>
        <w:t>Acest medicament nu trebuie utilizat la copii şi adolescenţi</w:t>
      </w:r>
      <w:r w:rsidR="000E108A" w:rsidRPr="002F604B">
        <w:rPr>
          <w:b w:val="0"/>
          <w:bCs/>
          <w:lang w:val="ro-RO"/>
        </w:rPr>
        <w:t>,</w:t>
      </w:r>
      <w:r w:rsidRPr="002F604B">
        <w:rPr>
          <w:b w:val="0"/>
          <w:bCs/>
          <w:lang w:val="ro-RO"/>
        </w:rPr>
        <w:t xml:space="preserve"> deoarece siguranţa şi eficacitatea nu au fost încă pe deplin stabilite.</w:t>
      </w:r>
    </w:p>
    <w:p w:rsidR="00A2096F" w:rsidRPr="002F604B" w:rsidRDefault="00A2096F" w:rsidP="00A2096F">
      <w:pPr>
        <w:pStyle w:val="EMEAHeading3"/>
        <w:rPr>
          <w:b w:val="0"/>
          <w:bCs/>
          <w:lang w:val="ro-RO"/>
        </w:rPr>
      </w:pPr>
    </w:p>
    <w:p w:rsidR="00A2096F" w:rsidRPr="002F604B" w:rsidRDefault="000E108A" w:rsidP="00A2096F">
      <w:pPr>
        <w:pStyle w:val="EMEAHeading3"/>
        <w:rPr>
          <w:lang w:val="ro-RO"/>
        </w:rPr>
      </w:pPr>
      <w:r w:rsidRPr="002F604B">
        <w:rPr>
          <w:lang w:val="ro-RO"/>
        </w:rPr>
        <w:t xml:space="preserve">Aprovel împreună cu alte </w:t>
      </w:r>
      <w:r w:rsidR="00A2096F" w:rsidRPr="002F604B">
        <w:rPr>
          <w:lang w:val="ro-RO"/>
        </w:rPr>
        <w:t>medicamente</w:t>
      </w:r>
    </w:p>
    <w:p w:rsidR="00A2096F" w:rsidRPr="002F604B" w:rsidRDefault="000E108A" w:rsidP="00A2096F">
      <w:pPr>
        <w:pStyle w:val="EMEABodyText"/>
        <w:rPr>
          <w:lang w:val="ro-RO"/>
        </w:rPr>
      </w:pPr>
      <w:r w:rsidRPr="002F604B">
        <w:rPr>
          <w:lang w:val="ro-RO"/>
        </w:rPr>
        <w:t>S</w:t>
      </w:r>
      <w:r w:rsidR="00A2096F" w:rsidRPr="002F604B">
        <w:rPr>
          <w:lang w:val="ro-RO"/>
        </w:rPr>
        <w:t>puneţi medicului dumneavoastră sau farmacistului dacă luaţi</w:t>
      </w:r>
      <w:r w:rsidRPr="002F604B">
        <w:rPr>
          <w:lang w:val="ro-RO"/>
        </w:rPr>
        <w:t>,</w:t>
      </w:r>
      <w:r w:rsidR="00A2096F" w:rsidRPr="002F604B">
        <w:rPr>
          <w:lang w:val="ro-RO"/>
        </w:rPr>
        <w:t xml:space="preserve"> aţi luat recent </w:t>
      </w:r>
      <w:r w:rsidRPr="002F604B">
        <w:rPr>
          <w:lang w:val="ro-RO"/>
        </w:rPr>
        <w:t xml:space="preserve">sau s-ar putea să luaţi </w:t>
      </w:r>
      <w:r w:rsidR="00A2096F" w:rsidRPr="002F604B">
        <w:rPr>
          <w:lang w:val="ro-RO"/>
        </w:rPr>
        <w:t>orice alte medicamente.</w:t>
      </w:r>
    </w:p>
    <w:p w:rsidR="00A2096F" w:rsidRPr="002F604B" w:rsidRDefault="00A2096F" w:rsidP="00A2096F">
      <w:pPr>
        <w:pStyle w:val="EMEABodyText"/>
        <w:rPr>
          <w:lang w:val="ro-RO"/>
        </w:rPr>
      </w:pPr>
    </w:p>
    <w:p w:rsidR="00641F39" w:rsidRDefault="00641F39" w:rsidP="00641F39">
      <w:pPr>
        <w:pStyle w:val="EMEABodyText"/>
        <w:rPr>
          <w:bCs/>
          <w:lang w:val="ro-RO"/>
        </w:rPr>
      </w:pPr>
      <w:r w:rsidRPr="00BF0213">
        <w:rPr>
          <w:bCs/>
          <w:lang w:val="ro-RO"/>
        </w:rPr>
        <w:t xml:space="preserve">Este posibil </w:t>
      </w:r>
      <w:r w:rsidR="000E108A" w:rsidRPr="002F604B">
        <w:rPr>
          <w:bCs/>
          <w:lang w:val="ro-RO"/>
        </w:rPr>
        <w:t xml:space="preserve">ca medicul dumneavoastră </w:t>
      </w:r>
      <w:r w:rsidRPr="00BF0213">
        <w:rPr>
          <w:bCs/>
          <w:lang w:val="ro-RO"/>
        </w:rPr>
        <w:t xml:space="preserve">să trebuiască </w:t>
      </w:r>
      <w:r w:rsidR="000E108A" w:rsidRPr="002F604B">
        <w:rPr>
          <w:bCs/>
          <w:lang w:val="ro-RO"/>
        </w:rPr>
        <w:t>să vă modifice doza şi/sau să ia alte măsuri de precauţie</w:t>
      </w:r>
      <w:r w:rsidRPr="00BF0213">
        <w:rPr>
          <w:bCs/>
          <w:lang w:val="ro-RO"/>
        </w:rPr>
        <w:t>:</w:t>
      </w:r>
    </w:p>
    <w:p w:rsidR="00A2096F" w:rsidRPr="002F604B" w:rsidRDefault="00641F39" w:rsidP="00641F39">
      <w:pPr>
        <w:pStyle w:val="EMEABodyText"/>
        <w:rPr>
          <w:bCs/>
          <w:lang w:val="ro-RO"/>
        </w:rPr>
      </w:pPr>
      <w:r w:rsidRPr="00641F39">
        <w:rPr>
          <w:bCs/>
          <w:lang w:val="ro-RO"/>
        </w:rPr>
        <w:t xml:space="preserve">Dacă luaţi </w:t>
      </w:r>
      <w:r w:rsidR="00AB50F4" w:rsidRPr="00D634DF">
        <w:rPr>
          <w:lang w:val="ro-RO"/>
        </w:rPr>
        <w:t xml:space="preserve">un inhibitor </w:t>
      </w:r>
      <w:r w:rsidR="00AB50F4">
        <w:rPr>
          <w:lang w:val="ro-RO"/>
        </w:rPr>
        <w:t xml:space="preserve">al </w:t>
      </w:r>
      <w:r w:rsidR="00AB50F4" w:rsidRPr="00D634DF">
        <w:rPr>
          <w:lang w:val="ro-RO"/>
        </w:rPr>
        <w:t xml:space="preserve">ECA </w:t>
      </w:r>
      <w:r w:rsidRPr="00641F39">
        <w:rPr>
          <w:bCs/>
          <w:lang w:val="ro-RO"/>
        </w:rPr>
        <w:t>s</w:t>
      </w:r>
      <w:r>
        <w:rPr>
          <w:bCs/>
          <w:lang w:val="ro-RO"/>
        </w:rPr>
        <w:t xml:space="preserve">au aliskiren (vezi </w:t>
      </w:r>
      <w:r w:rsidR="00AB50F4" w:rsidRPr="00AB50F4">
        <w:rPr>
          <w:bCs/>
          <w:lang w:val="ro-RO"/>
        </w:rPr>
        <w:t xml:space="preserve">şi informaţiile de la punctele </w:t>
      </w:r>
      <w:r>
        <w:rPr>
          <w:bCs/>
          <w:lang w:val="ro-RO"/>
        </w:rPr>
        <w:t xml:space="preserve">„Nu </w:t>
      </w:r>
      <w:r w:rsidRPr="00641F39">
        <w:rPr>
          <w:bCs/>
          <w:lang w:val="ro-RO"/>
        </w:rPr>
        <w:t>luaţi</w:t>
      </w:r>
      <w:r>
        <w:rPr>
          <w:bCs/>
          <w:lang w:val="ro-RO"/>
        </w:rPr>
        <w:t xml:space="preserve"> Aprovel</w:t>
      </w:r>
      <w:r w:rsidRPr="00641F39">
        <w:rPr>
          <w:bCs/>
          <w:lang w:val="ro-RO"/>
        </w:rPr>
        <w:t>” şi „Atenţionări şi precauţii”).</w:t>
      </w:r>
    </w:p>
    <w:p w:rsidR="00A2096F" w:rsidRPr="002F604B" w:rsidRDefault="00A2096F" w:rsidP="00A2096F">
      <w:pPr>
        <w:pStyle w:val="EMEABodyText"/>
        <w:rPr>
          <w:bCs/>
          <w:lang w:val="ro-RO"/>
        </w:rPr>
      </w:pPr>
    </w:p>
    <w:p w:rsidR="00A2096F" w:rsidRPr="002F604B" w:rsidRDefault="00A2096F" w:rsidP="00A2096F">
      <w:pPr>
        <w:pStyle w:val="EMEABodyText"/>
        <w:rPr>
          <w:b/>
          <w:bCs/>
          <w:lang w:val="ro-RO"/>
        </w:rPr>
      </w:pPr>
      <w:r w:rsidRPr="002F604B">
        <w:rPr>
          <w:b/>
          <w:bCs/>
          <w:lang w:val="ro-RO"/>
        </w:rPr>
        <w:t>Este posibil să fie necesar să efectuaţi analize de sânge dacă luaţi:</w:t>
      </w:r>
    </w:p>
    <w:p w:rsidR="00A2096F" w:rsidRPr="002F604B" w:rsidRDefault="00A2096F" w:rsidP="00A2096F">
      <w:pPr>
        <w:pStyle w:val="EMEABodyTextIndent"/>
        <w:tabs>
          <w:tab w:val="num" w:pos="567"/>
        </w:tabs>
        <w:rPr>
          <w:lang w:val="ro-RO"/>
        </w:rPr>
      </w:pPr>
      <w:r w:rsidRPr="002F604B">
        <w:rPr>
          <w:lang w:val="ro-RO"/>
        </w:rPr>
        <w:t>suplimente de potasiu</w:t>
      </w:r>
    </w:p>
    <w:p w:rsidR="00A2096F" w:rsidRPr="002F604B" w:rsidRDefault="00A2096F" w:rsidP="00A2096F">
      <w:pPr>
        <w:pStyle w:val="EMEABodyTextIndent"/>
        <w:tabs>
          <w:tab w:val="num" w:pos="567"/>
        </w:tabs>
        <w:rPr>
          <w:lang w:val="ro-RO"/>
        </w:rPr>
      </w:pPr>
      <w:r w:rsidRPr="002F604B">
        <w:rPr>
          <w:lang w:val="ro-RO"/>
        </w:rPr>
        <w:t>sare dietetică care conţine potasiu</w:t>
      </w:r>
    </w:p>
    <w:p w:rsidR="00A2096F" w:rsidRPr="002F604B" w:rsidRDefault="00A2096F" w:rsidP="00A2096F">
      <w:pPr>
        <w:pStyle w:val="EMEABodyTextIndent"/>
        <w:tabs>
          <w:tab w:val="num" w:pos="567"/>
        </w:tabs>
        <w:rPr>
          <w:lang w:val="ro-RO"/>
        </w:rPr>
      </w:pPr>
      <w:r w:rsidRPr="002F604B">
        <w:rPr>
          <w:lang w:val="ro-RO"/>
        </w:rPr>
        <w:t>medicamente care economisesc potasiu (cum sunt anumite diuretice)</w:t>
      </w:r>
    </w:p>
    <w:p w:rsidR="00A2096F" w:rsidRPr="002F604B" w:rsidRDefault="00A2096F" w:rsidP="00A2096F">
      <w:pPr>
        <w:pStyle w:val="EMEABodyTextIndent"/>
        <w:tabs>
          <w:tab w:val="num" w:pos="567"/>
        </w:tabs>
        <w:rPr>
          <w:lang w:val="ro-RO"/>
        </w:rPr>
      </w:pPr>
      <w:r w:rsidRPr="002F604B">
        <w:rPr>
          <w:lang w:val="ro-RO"/>
        </w:rPr>
        <w:t>medicamente care conţin litiu</w:t>
      </w:r>
    </w:p>
    <w:p w:rsidR="00A86519" w:rsidRPr="002F604B" w:rsidRDefault="00A86519" w:rsidP="00A86519">
      <w:pPr>
        <w:pStyle w:val="EMEABodyTextIndent"/>
        <w:tabs>
          <w:tab w:val="num" w:pos="567"/>
        </w:tabs>
        <w:rPr>
          <w:lang w:val="ro-RO"/>
        </w:rPr>
      </w:pPr>
      <w:r>
        <w:rPr>
          <w:lang w:val="ro-RO"/>
        </w:rPr>
        <w:t>repaglinidă (medicament utilizat pentru scăderea valorilor zahărului în sânge)</w:t>
      </w:r>
    </w:p>
    <w:p w:rsidR="00A2096F" w:rsidRPr="002F604B" w:rsidRDefault="00A2096F" w:rsidP="00A2096F">
      <w:pPr>
        <w:pStyle w:val="EMEABodyText"/>
        <w:rPr>
          <w:lang w:val="ro-RO"/>
        </w:rPr>
      </w:pPr>
    </w:p>
    <w:p w:rsidR="00A2096F" w:rsidRPr="002F604B" w:rsidRDefault="00A2096F" w:rsidP="00A2096F">
      <w:pPr>
        <w:pStyle w:val="EMEABodyText"/>
        <w:rPr>
          <w:bCs/>
          <w:lang w:val="ro-RO"/>
        </w:rPr>
      </w:pPr>
      <w:r w:rsidRPr="002F604B">
        <w:rPr>
          <w:bCs/>
          <w:lang w:val="ro-RO"/>
        </w:rPr>
        <w:t>Dacă luaţi anumite medicamente pentru ameliorarea durerii, denumite medicamente antiinflamatoare nesteroidiene, efectul irbesartanului poate fi redus.</w:t>
      </w:r>
    </w:p>
    <w:p w:rsidR="00A2096F" w:rsidRPr="002F604B" w:rsidRDefault="00A2096F" w:rsidP="00A2096F">
      <w:pPr>
        <w:pStyle w:val="EMEABodyText"/>
        <w:rPr>
          <w:lang w:val="ro-RO"/>
        </w:rPr>
      </w:pPr>
    </w:p>
    <w:p w:rsidR="00A2096F" w:rsidRPr="002F604B" w:rsidRDefault="00A2096F" w:rsidP="00A2096F">
      <w:pPr>
        <w:pStyle w:val="EMEAHeading3"/>
        <w:rPr>
          <w:lang w:val="ro-RO"/>
        </w:rPr>
      </w:pPr>
      <w:r w:rsidRPr="002F604B">
        <w:rPr>
          <w:lang w:val="ro-RO"/>
        </w:rPr>
        <w:t>Aprovel împreună cu alimente şi băuturi</w:t>
      </w:r>
    </w:p>
    <w:p w:rsidR="00A2096F" w:rsidRPr="002F604B" w:rsidRDefault="00A2096F">
      <w:pPr>
        <w:pStyle w:val="EMEABodyText"/>
        <w:rPr>
          <w:szCs w:val="22"/>
          <w:lang w:val="ro-RO"/>
        </w:rPr>
      </w:pPr>
      <w:r w:rsidRPr="002F604B">
        <w:rPr>
          <w:szCs w:val="22"/>
          <w:lang w:val="ro-RO"/>
        </w:rPr>
        <w:t xml:space="preserve">Aprovel se </w:t>
      </w:r>
      <w:r w:rsidRPr="002F604B">
        <w:rPr>
          <w:lang w:val="ro-RO"/>
        </w:rPr>
        <w:t>poate</w:t>
      </w:r>
      <w:r w:rsidRPr="002F604B">
        <w:rPr>
          <w:szCs w:val="22"/>
          <w:lang w:val="ro-RO"/>
        </w:rPr>
        <w:t xml:space="preserve"> administra cu sau fără alimente.</w:t>
      </w:r>
    </w:p>
    <w:p w:rsidR="00A2096F" w:rsidRPr="002F604B" w:rsidRDefault="00A2096F">
      <w:pPr>
        <w:pStyle w:val="EMEABodyText"/>
        <w:rPr>
          <w:szCs w:val="22"/>
          <w:lang w:val="ro-RO"/>
        </w:rPr>
      </w:pPr>
    </w:p>
    <w:p w:rsidR="00A2096F" w:rsidRPr="002F604B" w:rsidRDefault="00A2096F" w:rsidP="00A2096F">
      <w:pPr>
        <w:pStyle w:val="EMEAHeading3"/>
        <w:rPr>
          <w:lang w:val="ro-RO"/>
        </w:rPr>
      </w:pPr>
      <w:r w:rsidRPr="002F604B">
        <w:rPr>
          <w:lang w:val="ro-RO"/>
        </w:rPr>
        <w:t>Sarcina şi alăptarea</w:t>
      </w:r>
    </w:p>
    <w:p w:rsidR="00A2096F" w:rsidRPr="002F604B" w:rsidRDefault="00A2096F" w:rsidP="00A2096F">
      <w:pPr>
        <w:pStyle w:val="EMEAHeading2"/>
        <w:rPr>
          <w:lang w:val="ro-RO"/>
        </w:rPr>
      </w:pPr>
      <w:r w:rsidRPr="002F604B">
        <w:rPr>
          <w:lang w:val="ro-RO"/>
        </w:rPr>
        <w:t>Sarcina</w:t>
      </w:r>
    </w:p>
    <w:p w:rsidR="00A2096F" w:rsidRPr="002F604B" w:rsidRDefault="00A2096F" w:rsidP="00A2096F">
      <w:pPr>
        <w:pStyle w:val="EMEABodyText"/>
        <w:rPr>
          <w:szCs w:val="22"/>
          <w:lang w:val="ro-RO"/>
        </w:rPr>
      </w:pPr>
      <w:r w:rsidRPr="002F604B">
        <w:rPr>
          <w:lang w:val="ro-RO"/>
        </w:rPr>
        <w:t>Trebuie să spuneţi medicului dumneavoastră dacă sunteţi (</w:t>
      </w:r>
      <w:r w:rsidRPr="002F604B">
        <w:rPr>
          <w:u w:val="single"/>
          <w:lang w:val="ro-RO"/>
        </w:rPr>
        <w:t>sau aţi putea rămâne</w:t>
      </w:r>
      <w:r w:rsidRPr="002F604B">
        <w:rPr>
          <w:lang w:val="ro-RO"/>
        </w:rPr>
        <w:t xml:space="preserve">) gravidă; </w:t>
      </w:r>
      <w:r w:rsidRPr="002F604B">
        <w:rPr>
          <w:szCs w:val="22"/>
          <w:lang w:val="ro-RO"/>
        </w:rPr>
        <w:t>medicul dumneavoastră vă va sfătui</w:t>
      </w:r>
      <w:r w:rsidR="001E3ED4" w:rsidRPr="002F604B">
        <w:rPr>
          <w:szCs w:val="22"/>
          <w:lang w:val="ro-RO"/>
        </w:rPr>
        <w:t>,</w:t>
      </w:r>
      <w:r w:rsidRPr="002F604B">
        <w:rPr>
          <w:szCs w:val="22"/>
          <w:lang w:val="ro-RO"/>
        </w:rPr>
        <w:t xml:space="preserve"> în mod normal</w:t>
      </w:r>
      <w:r w:rsidR="001E3ED4" w:rsidRPr="002F604B">
        <w:rPr>
          <w:szCs w:val="22"/>
          <w:lang w:val="ro-RO"/>
        </w:rPr>
        <w:t>,</w:t>
      </w:r>
      <w:r w:rsidRPr="002F604B">
        <w:rPr>
          <w:szCs w:val="22"/>
          <w:lang w:val="ro-RO"/>
        </w:rPr>
        <w:t xml:space="preserve"> să </w:t>
      </w:r>
      <w:r w:rsidR="001E3ED4" w:rsidRPr="002F604B">
        <w:rPr>
          <w:szCs w:val="22"/>
          <w:lang w:val="ro-RO"/>
        </w:rPr>
        <w:t xml:space="preserve">opriţi </w:t>
      </w:r>
      <w:r w:rsidRPr="002F604B">
        <w:rPr>
          <w:szCs w:val="22"/>
          <w:lang w:val="ro-RO"/>
        </w:rPr>
        <w:t xml:space="preserve">tratamentul cu Aprovel înainte de a rămâne gravidă sau de îndată ce aflaţi că sunteţi gravidă şi vă va sfătui să luaţi un alt medicament în locul Aprovel. </w:t>
      </w:r>
      <w:r w:rsidRPr="002F604B">
        <w:rPr>
          <w:lang w:val="ro-RO"/>
        </w:rPr>
        <w:t>Aprovel</w:t>
      </w:r>
      <w:r w:rsidRPr="002F604B">
        <w:rPr>
          <w:szCs w:val="22"/>
          <w:lang w:val="ro-RO"/>
        </w:rPr>
        <w:t xml:space="preserve"> nu este recomandat la începutul sarcinii şi nu trebuie luat dacă sunteţi gravidă în 3</w:t>
      </w:r>
      <w:r w:rsidR="001E3ED4" w:rsidRPr="002F604B">
        <w:rPr>
          <w:szCs w:val="22"/>
          <w:lang w:val="ro-RO"/>
        </w:rPr>
        <w:t> </w:t>
      </w:r>
      <w:r w:rsidRPr="002F604B">
        <w:rPr>
          <w:szCs w:val="22"/>
          <w:lang w:val="ro-RO"/>
        </w:rPr>
        <w:t xml:space="preserve">luni </w:t>
      </w:r>
      <w:r w:rsidR="005B4E9B">
        <w:rPr>
          <w:lang w:val="ro-RO"/>
        </w:rPr>
        <w:t xml:space="preserve">împlinite </w:t>
      </w:r>
      <w:r w:rsidRPr="002F604B">
        <w:rPr>
          <w:szCs w:val="22"/>
          <w:lang w:val="ro-RO"/>
        </w:rPr>
        <w:t>sau mai mult, deoarece poate determina leziuni grave la făt, dacă este folosit după a treia lună de sarcină.</w:t>
      </w:r>
    </w:p>
    <w:p w:rsidR="00A2096F" w:rsidRPr="002F604B" w:rsidRDefault="00A2096F" w:rsidP="00A2096F">
      <w:pPr>
        <w:pStyle w:val="EMEABodyText"/>
        <w:rPr>
          <w:szCs w:val="22"/>
          <w:lang w:val="ro-RO"/>
        </w:rPr>
      </w:pPr>
    </w:p>
    <w:p w:rsidR="00A2096F" w:rsidRPr="002F604B" w:rsidRDefault="00A2096F" w:rsidP="00A2096F">
      <w:pPr>
        <w:pStyle w:val="EMEAHeading2"/>
        <w:rPr>
          <w:lang w:val="ro-RO"/>
        </w:rPr>
      </w:pPr>
      <w:r w:rsidRPr="002F604B">
        <w:rPr>
          <w:lang w:val="ro-RO"/>
        </w:rPr>
        <w:t>Alăptarea</w:t>
      </w:r>
    </w:p>
    <w:p w:rsidR="00A2096F" w:rsidRPr="002F604B" w:rsidRDefault="00A2096F" w:rsidP="00A2096F">
      <w:pPr>
        <w:pStyle w:val="EMEABodyText"/>
        <w:rPr>
          <w:szCs w:val="22"/>
          <w:lang w:val="ro-RO"/>
        </w:rPr>
      </w:pPr>
      <w:r w:rsidRPr="002F604B">
        <w:rPr>
          <w:lang w:val="ro-RO"/>
        </w:rPr>
        <w:t>Spuneţi medicului dumneavoastră dacă alăptaţi sau sunteţi pe cale să alăptaţi. Aprovel nu este recomandat pentru mamele care alăptează şi medicul dumneavoastră poate alege un alt tratament pentru dumneavoastră dacă doriţi să alăptaţi, în special în cazul copilului nou-născut sau a</w:t>
      </w:r>
      <w:r w:rsidR="001E3ED4" w:rsidRPr="002F604B">
        <w:rPr>
          <w:lang w:val="ro-RO"/>
        </w:rPr>
        <w:t>l</w:t>
      </w:r>
      <w:r w:rsidRPr="002F604B">
        <w:rPr>
          <w:lang w:val="ro-RO"/>
        </w:rPr>
        <w:t xml:space="preserve"> celui născut prematur.</w:t>
      </w:r>
    </w:p>
    <w:p w:rsidR="00A2096F" w:rsidRPr="002F604B" w:rsidRDefault="00A2096F" w:rsidP="00A2096F">
      <w:pPr>
        <w:pStyle w:val="EMEABodyText"/>
        <w:rPr>
          <w:lang w:val="ro-RO"/>
        </w:rPr>
      </w:pPr>
    </w:p>
    <w:p w:rsidR="00A2096F" w:rsidRPr="002F604B" w:rsidRDefault="00A2096F" w:rsidP="00A2096F">
      <w:pPr>
        <w:pStyle w:val="EMEAHeading3"/>
        <w:rPr>
          <w:lang w:val="ro-RO"/>
        </w:rPr>
      </w:pPr>
      <w:r w:rsidRPr="002F604B">
        <w:rPr>
          <w:lang w:val="ro-RO"/>
        </w:rPr>
        <w:t>Conducerea vehiculelor şi folosirea utilajelor</w:t>
      </w:r>
    </w:p>
    <w:p w:rsidR="00A2096F" w:rsidRPr="002F604B" w:rsidRDefault="00A2096F" w:rsidP="00A2096F">
      <w:pPr>
        <w:pStyle w:val="EMEABodyText"/>
        <w:rPr>
          <w:lang w:val="ro-RO"/>
        </w:rPr>
      </w:pPr>
      <w:r w:rsidRPr="002F604B">
        <w:rPr>
          <w:lang w:val="ro-RO"/>
        </w:rPr>
        <w:t>Este puţin probabil ca Aprovel să vă afecteze capacitatea de a conduce vehicule sau de a folosi utilaje. Cu toate acestea, în timpul tratamentului hipertensiunii arteriale pot să apară, ocazional, ameţeli sau oboseală. Dacă observaţi apariţia acestora, discutaţi cu medicul dumneavoastră înainte de a conduce vehicule sau de a folosi utilaje.</w:t>
      </w:r>
    </w:p>
    <w:p w:rsidR="00A2096F" w:rsidRPr="002F604B" w:rsidRDefault="00A2096F" w:rsidP="00A2096F">
      <w:pPr>
        <w:pStyle w:val="EMEABodyText"/>
        <w:rPr>
          <w:lang w:val="ro-RO"/>
        </w:rPr>
      </w:pPr>
    </w:p>
    <w:p w:rsidR="00A2096F" w:rsidRPr="002F604B" w:rsidRDefault="00A2096F">
      <w:pPr>
        <w:pStyle w:val="EMEABodyText"/>
        <w:rPr>
          <w:szCs w:val="22"/>
          <w:lang w:val="ro-RO"/>
        </w:rPr>
      </w:pPr>
      <w:r w:rsidRPr="002F604B">
        <w:rPr>
          <w:b/>
          <w:szCs w:val="22"/>
          <w:lang w:val="ro-RO"/>
        </w:rPr>
        <w:t>Aprovel conţine lactoză</w:t>
      </w:r>
      <w:r w:rsidRPr="002F604B">
        <w:rPr>
          <w:szCs w:val="22"/>
          <w:lang w:val="ro-RO"/>
        </w:rPr>
        <w:t xml:space="preserve">. Dacă medicul dumneavoastră v-a </w:t>
      </w:r>
      <w:r w:rsidR="001E3ED4" w:rsidRPr="002F604B">
        <w:rPr>
          <w:szCs w:val="22"/>
          <w:lang w:val="ro-RO"/>
        </w:rPr>
        <w:t xml:space="preserve">atenţionat </w:t>
      </w:r>
      <w:r w:rsidRPr="002F604B">
        <w:rPr>
          <w:szCs w:val="22"/>
          <w:lang w:val="ro-RO"/>
        </w:rPr>
        <w:t xml:space="preserve">că aveţi intoleranţă la unele </w:t>
      </w:r>
      <w:r w:rsidR="001E3ED4" w:rsidRPr="002F604B">
        <w:rPr>
          <w:szCs w:val="22"/>
          <w:lang w:val="ro-RO"/>
        </w:rPr>
        <w:t xml:space="preserve">categorii de glucide </w:t>
      </w:r>
      <w:r w:rsidRPr="002F604B">
        <w:rPr>
          <w:szCs w:val="22"/>
          <w:lang w:val="ro-RO"/>
        </w:rPr>
        <w:t xml:space="preserve">(de exemplu lactoză), </w:t>
      </w:r>
      <w:r w:rsidR="001E3ED4" w:rsidRPr="002F604B">
        <w:rPr>
          <w:szCs w:val="22"/>
          <w:lang w:val="ro-RO"/>
        </w:rPr>
        <w:t xml:space="preserve">vă rugăm să-l întrebaţi </w:t>
      </w:r>
      <w:r w:rsidRPr="002F604B">
        <w:rPr>
          <w:szCs w:val="22"/>
          <w:lang w:val="ro-RO"/>
        </w:rPr>
        <w:t>înainte de a lua acest medicament.</w:t>
      </w:r>
    </w:p>
    <w:p w:rsidR="00A86519" w:rsidRDefault="00A86519" w:rsidP="00A86519">
      <w:pPr>
        <w:pStyle w:val="EMEABodyText"/>
        <w:rPr>
          <w:szCs w:val="22"/>
          <w:lang w:val="ro-RO"/>
        </w:rPr>
      </w:pPr>
    </w:p>
    <w:p w:rsidR="00A86519" w:rsidRDefault="00A86519" w:rsidP="00A86519">
      <w:pPr>
        <w:pStyle w:val="EMEABodyText"/>
        <w:rPr>
          <w:szCs w:val="22"/>
          <w:lang w:val="ro-RO"/>
        </w:rPr>
      </w:pPr>
      <w:r w:rsidRPr="002F604B">
        <w:rPr>
          <w:b/>
          <w:szCs w:val="22"/>
          <w:lang w:val="ro-RO"/>
        </w:rPr>
        <w:t xml:space="preserve">Aprovel conţine </w:t>
      </w:r>
      <w:r>
        <w:rPr>
          <w:b/>
          <w:szCs w:val="22"/>
          <w:lang w:val="ro-RO"/>
        </w:rPr>
        <w:t>sodiu</w:t>
      </w:r>
      <w:r w:rsidRPr="002F604B">
        <w:rPr>
          <w:szCs w:val="22"/>
          <w:lang w:val="ro-RO"/>
        </w:rPr>
        <w:t xml:space="preserve">. </w:t>
      </w:r>
      <w:r w:rsidRPr="00A86519">
        <w:rPr>
          <w:szCs w:val="22"/>
          <w:lang w:val="ro-RO"/>
        </w:rPr>
        <w:t xml:space="preserve">Acest medicament conţine sodiu mai puţin de 1 mmol (23 mg) per </w:t>
      </w:r>
      <w:r>
        <w:rPr>
          <w:szCs w:val="22"/>
          <w:lang w:val="ro-RO"/>
        </w:rPr>
        <w:t>comprimat</w:t>
      </w:r>
      <w:r w:rsidRPr="00A86519">
        <w:rPr>
          <w:szCs w:val="22"/>
          <w:lang w:val="ro-RO"/>
        </w:rPr>
        <w:t>, adică practic „nu conţine sodiu”.</w:t>
      </w:r>
    </w:p>
    <w:p w:rsidR="00A2096F" w:rsidRPr="002F604B" w:rsidRDefault="00A2096F">
      <w:pPr>
        <w:pStyle w:val="EMEABodyText"/>
        <w:rPr>
          <w:szCs w:val="22"/>
          <w:lang w:val="ro-RO"/>
        </w:rPr>
      </w:pPr>
    </w:p>
    <w:p w:rsidR="00A2096F" w:rsidRPr="002F604B" w:rsidRDefault="00A2096F">
      <w:pPr>
        <w:pStyle w:val="EMEABodyText"/>
        <w:rPr>
          <w:szCs w:val="22"/>
          <w:lang w:val="ro-RO"/>
        </w:rPr>
      </w:pPr>
    </w:p>
    <w:p w:rsidR="00A2096F" w:rsidRPr="002F604B" w:rsidRDefault="00A2096F">
      <w:pPr>
        <w:pStyle w:val="EMEAHeading1"/>
        <w:rPr>
          <w:szCs w:val="22"/>
          <w:lang w:val="ro-RO"/>
        </w:rPr>
      </w:pPr>
      <w:r w:rsidRPr="002F604B">
        <w:rPr>
          <w:szCs w:val="22"/>
          <w:lang w:val="ro-RO"/>
        </w:rPr>
        <w:t>3.</w:t>
      </w:r>
      <w:r w:rsidRPr="002F604B">
        <w:rPr>
          <w:szCs w:val="22"/>
          <w:lang w:val="ro-RO"/>
        </w:rPr>
        <w:tab/>
      </w:r>
      <w:r w:rsidR="001E3ED4" w:rsidRPr="002F604B">
        <w:rPr>
          <w:caps w:val="0"/>
          <w:szCs w:val="22"/>
          <w:lang w:val="ro-RO"/>
        </w:rPr>
        <w:t>Cum să luaţi Aprovel</w:t>
      </w:r>
    </w:p>
    <w:p w:rsidR="00A2096F" w:rsidRPr="002F604B" w:rsidRDefault="00A2096F" w:rsidP="00A2096F">
      <w:pPr>
        <w:pStyle w:val="EMEAHeading1"/>
        <w:rPr>
          <w:lang w:val="ro-RO"/>
        </w:rPr>
      </w:pPr>
    </w:p>
    <w:p w:rsidR="00A2096F" w:rsidRPr="002F604B" w:rsidRDefault="00A2096F" w:rsidP="00A2096F">
      <w:pPr>
        <w:pStyle w:val="EMEABodyText"/>
        <w:rPr>
          <w:lang w:val="ro-RO"/>
        </w:rPr>
      </w:pPr>
      <w:r w:rsidRPr="002F604B">
        <w:rPr>
          <w:lang w:val="ro-RO"/>
        </w:rPr>
        <w:t xml:space="preserve">Luaţi întotdeauna </w:t>
      </w:r>
      <w:r w:rsidR="001E3ED4" w:rsidRPr="002F604B">
        <w:rPr>
          <w:lang w:val="ro-RO"/>
        </w:rPr>
        <w:t xml:space="preserve">acest medicament </w:t>
      </w:r>
      <w:r w:rsidRPr="002F604B">
        <w:rPr>
          <w:lang w:val="ro-RO"/>
        </w:rPr>
        <w:t>exact aşa cum v-a spus medicul</w:t>
      </w:r>
      <w:r w:rsidR="005B4E9B" w:rsidRPr="005B4E9B">
        <w:rPr>
          <w:lang w:val="ro-RO"/>
        </w:rPr>
        <w:t xml:space="preserve"> </w:t>
      </w:r>
      <w:r w:rsidR="005B4E9B">
        <w:rPr>
          <w:lang w:val="ro-RO"/>
        </w:rPr>
        <w:t>dumneavoastră</w:t>
      </w:r>
      <w:r w:rsidRPr="002F604B">
        <w:rPr>
          <w:lang w:val="ro-RO"/>
        </w:rPr>
        <w:t xml:space="preserve">. </w:t>
      </w:r>
      <w:r w:rsidR="001E3ED4" w:rsidRPr="002F604B">
        <w:rPr>
          <w:lang w:val="ro-RO"/>
        </w:rPr>
        <w:t>D</w:t>
      </w:r>
      <w:r w:rsidRPr="002F604B">
        <w:rPr>
          <w:lang w:val="ro-RO"/>
        </w:rPr>
        <w:t>iscutaţi cu medicul dumneavoastră sau cu farmacistul dacă nu sunteţi sigur.</w:t>
      </w:r>
    </w:p>
    <w:p w:rsidR="00A2096F" w:rsidRPr="002F604B" w:rsidRDefault="00A2096F" w:rsidP="00A2096F">
      <w:pPr>
        <w:pStyle w:val="EMEABodyText"/>
        <w:rPr>
          <w:lang w:val="ro-RO"/>
        </w:rPr>
      </w:pPr>
    </w:p>
    <w:p w:rsidR="00A2096F" w:rsidRPr="002F604B" w:rsidRDefault="001E3ED4" w:rsidP="00A2096F">
      <w:pPr>
        <w:pStyle w:val="EMEABodyText"/>
        <w:rPr>
          <w:b/>
          <w:lang w:val="ro-RO"/>
        </w:rPr>
      </w:pPr>
      <w:r w:rsidRPr="002F604B">
        <w:rPr>
          <w:b/>
          <w:lang w:val="ro-RO"/>
        </w:rPr>
        <w:t xml:space="preserve">Mod </w:t>
      </w:r>
      <w:r w:rsidR="00A2096F" w:rsidRPr="002F604B">
        <w:rPr>
          <w:b/>
          <w:lang w:val="ro-RO"/>
        </w:rPr>
        <w:t>de administrare</w:t>
      </w:r>
    </w:p>
    <w:p w:rsidR="00A2096F" w:rsidRPr="002F604B" w:rsidRDefault="00A2096F" w:rsidP="00A2096F">
      <w:pPr>
        <w:pStyle w:val="EMEABodyText"/>
        <w:rPr>
          <w:lang w:val="ro-RO"/>
        </w:rPr>
      </w:pPr>
      <w:r w:rsidRPr="002F604B">
        <w:rPr>
          <w:lang w:val="ro-RO"/>
        </w:rPr>
        <w:t xml:space="preserve">Aprovel se administrează </w:t>
      </w:r>
      <w:r w:rsidRPr="002F604B">
        <w:rPr>
          <w:b/>
          <w:lang w:val="ro-RO"/>
        </w:rPr>
        <w:t>pe cale orală</w:t>
      </w:r>
      <w:r w:rsidRPr="002F604B">
        <w:rPr>
          <w:lang w:val="ro-RO"/>
        </w:rPr>
        <w:t>. Înghiţiţi comprimatele cu o cantitate suficientă de lichid (de exemplu un pahar cu apă). Puteţi lua Aprovel cu sau fără alimente. Încercaţi să vă luaţi doza zilnică la aproximativ aceeaşi oră în fiecare zi. Este important să continuaţi să luaţi Aprovel până când medicul dumneavoastră vă spune să procedaţi altfel.</w:t>
      </w:r>
    </w:p>
    <w:p w:rsidR="00A2096F" w:rsidRPr="002F604B" w:rsidRDefault="00A2096F" w:rsidP="00A2096F">
      <w:pPr>
        <w:pStyle w:val="EMEABodyText"/>
        <w:rPr>
          <w:lang w:val="ro-RO"/>
        </w:rPr>
      </w:pPr>
    </w:p>
    <w:p w:rsidR="00A2096F" w:rsidRPr="002F604B" w:rsidRDefault="00A2096F" w:rsidP="00A2096F">
      <w:pPr>
        <w:pStyle w:val="EMEABodyTextIndent"/>
        <w:tabs>
          <w:tab w:val="num" w:pos="567"/>
        </w:tabs>
        <w:rPr>
          <w:b/>
          <w:lang w:val="ro-RO"/>
        </w:rPr>
      </w:pPr>
      <w:r w:rsidRPr="002F604B">
        <w:rPr>
          <w:b/>
          <w:lang w:val="ro-RO"/>
        </w:rPr>
        <w:t>Pacienţi cu tensiune arterială crescută</w:t>
      </w:r>
    </w:p>
    <w:p w:rsidR="00A2096F" w:rsidRPr="002F604B" w:rsidRDefault="00A2096F" w:rsidP="00A2096F">
      <w:pPr>
        <w:pStyle w:val="EMEABodyText"/>
        <w:ind w:left="550"/>
        <w:rPr>
          <w:lang w:val="ro-RO"/>
        </w:rPr>
      </w:pPr>
      <w:r w:rsidRPr="002F604B">
        <w:rPr>
          <w:lang w:val="ro-RO"/>
        </w:rPr>
        <w:t xml:space="preserve">Doza uzuală este de 150 mg o dată pe zi. Doza poate fi crescută după aceea până la 300 mg o dată pe zi, în funcţie de răspunsul tensiunii arteriale. </w:t>
      </w:r>
    </w:p>
    <w:p w:rsidR="00A2096F" w:rsidRPr="002F604B" w:rsidRDefault="00A2096F" w:rsidP="00A2096F">
      <w:pPr>
        <w:pStyle w:val="EMEABodyText"/>
        <w:ind w:left="550"/>
        <w:rPr>
          <w:lang w:val="ro-RO"/>
        </w:rPr>
      </w:pPr>
    </w:p>
    <w:p w:rsidR="00A2096F" w:rsidRPr="002F604B" w:rsidRDefault="00A2096F" w:rsidP="00A2096F">
      <w:pPr>
        <w:pStyle w:val="EMEABodyTextIndent"/>
        <w:tabs>
          <w:tab w:val="num" w:pos="567"/>
        </w:tabs>
        <w:rPr>
          <w:b/>
          <w:lang w:val="ro-RO"/>
        </w:rPr>
      </w:pPr>
      <w:r w:rsidRPr="002F604B">
        <w:rPr>
          <w:b/>
          <w:lang w:val="ro-RO"/>
        </w:rPr>
        <w:t>Pacienţi cu tensiune arterială crescută şi diabet zaharat de tip 2</w:t>
      </w:r>
      <w:r w:rsidR="004D4F51" w:rsidRPr="002F604B">
        <w:rPr>
          <w:b/>
          <w:lang w:val="ro-RO"/>
        </w:rPr>
        <w:t>,</w:t>
      </w:r>
      <w:r w:rsidRPr="002F604B">
        <w:rPr>
          <w:b/>
          <w:lang w:val="ro-RO"/>
        </w:rPr>
        <w:t xml:space="preserve"> cu boală de rinichi</w:t>
      </w:r>
    </w:p>
    <w:p w:rsidR="00A2096F" w:rsidRPr="002F604B" w:rsidRDefault="00A2096F" w:rsidP="00A2096F">
      <w:pPr>
        <w:pStyle w:val="EMEABodyText"/>
        <w:ind w:left="550"/>
        <w:rPr>
          <w:lang w:val="ro-RO"/>
        </w:rPr>
      </w:pPr>
      <w:r w:rsidRPr="002F604B">
        <w:rPr>
          <w:lang w:val="ro-RO"/>
        </w:rPr>
        <w:t>La pacienţii cu tensiune arterială crescută şi diabet zaharat de tip 2, doza de întreţinere recomandată pentru tratamentul bolii renale asociate este de 300 mg o dată pe zi.</w:t>
      </w:r>
    </w:p>
    <w:p w:rsidR="00A2096F" w:rsidRPr="002F604B" w:rsidRDefault="00A2096F" w:rsidP="00A2096F">
      <w:pPr>
        <w:pStyle w:val="EMEABodyText"/>
        <w:ind w:left="550"/>
        <w:rPr>
          <w:lang w:val="ro-RO"/>
        </w:rPr>
      </w:pPr>
    </w:p>
    <w:p w:rsidR="00A2096F" w:rsidRPr="002F604B" w:rsidRDefault="00A2096F" w:rsidP="00A2096F">
      <w:pPr>
        <w:pStyle w:val="EMEABodyText"/>
        <w:rPr>
          <w:lang w:val="ro-RO"/>
        </w:rPr>
      </w:pPr>
      <w:r w:rsidRPr="002F604B">
        <w:rPr>
          <w:lang w:val="ro-RO"/>
        </w:rPr>
        <w:t xml:space="preserve">La anumiţi pacienţi, cum sunt cei </w:t>
      </w:r>
      <w:r w:rsidRPr="002F604B">
        <w:rPr>
          <w:b/>
          <w:lang w:val="ro-RO"/>
        </w:rPr>
        <w:t>hemodializaţi</w:t>
      </w:r>
      <w:r w:rsidRPr="002F604B">
        <w:rPr>
          <w:lang w:val="ro-RO"/>
        </w:rPr>
        <w:t xml:space="preserve"> sau cei </w:t>
      </w:r>
      <w:r w:rsidRPr="002F604B">
        <w:rPr>
          <w:b/>
          <w:lang w:val="ro-RO"/>
        </w:rPr>
        <w:t>cu vârsta peste 75 de ani</w:t>
      </w:r>
      <w:r w:rsidRPr="002F604B">
        <w:rPr>
          <w:lang w:val="ro-RO"/>
        </w:rPr>
        <w:t>, medicul poate recomanda o doză mai mică, în special la începerea tratamentului.</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 xml:space="preserve">Efectul maxim de scădere a tensiunii arteriale </w:t>
      </w:r>
      <w:r w:rsidR="004D4F51" w:rsidRPr="002F604B">
        <w:rPr>
          <w:lang w:val="ro-RO"/>
        </w:rPr>
        <w:t xml:space="preserve">trebuie atins </w:t>
      </w:r>
      <w:r w:rsidRPr="002F604B">
        <w:rPr>
          <w:lang w:val="ro-RO"/>
        </w:rPr>
        <w:t xml:space="preserve">la 4-6 săptămâni după </w:t>
      </w:r>
      <w:r w:rsidR="004D4F51" w:rsidRPr="002F604B">
        <w:rPr>
          <w:lang w:val="ro-RO"/>
        </w:rPr>
        <w:t xml:space="preserve">începerea </w:t>
      </w:r>
      <w:r w:rsidRPr="002F604B">
        <w:rPr>
          <w:lang w:val="ro-RO"/>
        </w:rPr>
        <w:t>tratamentului.</w:t>
      </w:r>
    </w:p>
    <w:p w:rsidR="00A2096F" w:rsidRPr="002F604B" w:rsidRDefault="00A2096F" w:rsidP="00A2096F">
      <w:pPr>
        <w:pStyle w:val="EMEABodyText"/>
        <w:rPr>
          <w:lang w:val="ro-RO"/>
        </w:rPr>
      </w:pPr>
    </w:p>
    <w:p w:rsidR="00A2096F" w:rsidRPr="002F604B" w:rsidRDefault="004D4F51" w:rsidP="00A2096F">
      <w:pPr>
        <w:pStyle w:val="EMEABodyText"/>
        <w:rPr>
          <w:lang w:val="ro-RO"/>
        </w:rPr>
      </w:pPr>
      <w:r w:rsidRPr="002F604B">
        <w:rPr>
          <w:b/>
          <w:lang w:val="ro-RO"/>
        </w:rPr>
        <w:t>Utilizarea la copii şi adolescenţi</w:t>
      </w:r>
    </w:p>
    <w:p w:rsidR="00A2096F" w:rsidRPr="002F604B" w:rsidRDefault="00A2096F" w:rsidP="00A2096F">
      <w:pPr>
        <w:pStyle w:val="EMEABodyText"/>
        <w:rPr>
          <w:lang w:val="ro-RO"/>
        </w:rPr>
      </w:pPr>
      <w:r w:rsidRPr="002F604B">
        <w:rPr>
          <w:lang w:val="ro-RO"/>
        </w:rPr>
        <w:t xml:space="preserve">Aprovel nu trebuie administrat </w:t>
      </w:r>
      <w:r w:rsidR="004D4F51" w:rsidRPr="002F604B">
        <w:rPr>
          <w:lang w:val="ro-RO"/>
        </w:rPr>
        <w:t xml:space="preserve">la copii şi adolescenţi cu vârsta </w:t>
      </w:r>
      <w:r w:rsidRPr="002F604B">
        <w:rPr>
          <w:lang w:val="ro-RO"/>
        </w:rPr>
        <w:t>sub 18 ani. Dacă un copil a înghiţit câteva comprimate, adresaţi-vă imediat medicului dumneavoastră.</w:t>
      </w:r>
    </w:p>
    <w:p w:rsidR="00A2096F" w:rsidRPr="002F604B" w:rsidRDefault="00A2096F" w:rsidP="00A2096F">
      <w:pPr>
        <w:pStyle w:val="EMEABodyText"/>
        <w:rPr>
          <w:lang w:val="ro-RO"/>
        </w:rPr>
      </w:pPr>
    </w:p>
    <w:p w:rsidR="004D4F51" w:rsidRPr="002F604B" w:rsidRDefault="004D4F51" w:rsidP="004D4F51">
      <w:pPr>
        <w:pStyle w:val="EMEAHeading3"/>
        <w:rPr>
          <w:lang w:val="ro-RO"/>
        </w:rPr>
      </w:pPr>
      <w:r w:rsidRPr="002F604B">
        <w:rPr>
          <w:lang w:val="ro-RO"/>
        </w:rPr>
        <w:t>Dacă luaţi mai mult Aprovel decât trebuie</w:t>
      </w:r>
    </w:p>
    <w:p w:rsidR="004D4F51" w:rsidRPr="002F604B" w:rsidRDefault="004D4F51" w:rsidP="004D4F51">
      <w:pPr>
        <w:pStyle w:val="EMEABodyText"/>
        <w:rPr>
          <w:lang w:val="ro-RO"/>
        </w:rPr>
      </w:pPr>
      <w:r w:rsidRPr="002F604B">
        <w:rPr>
          <w:lang w:val="ro-RO"/>
        </w:rPr>
        <w:t>Dacă aţi luat din greşeală un număr prea mare de comprimate, adresaţi-vă imediat medicului dumneavoastră.</w:t>
      </w:r>
    </w:p>
    <w:p w:rsidR="004D4F51" w:rsidRPr="002F604B" w:rsidRDefault="004D4F51" w:rsidP="004D4F51">
      <w:pPr>
        <w:pStyle w:val="EMEABodyText"/>
        <w:rPr>
          <w:lang w:val="ro-RO"/>
        </w:rPr>
      </w:pPr>
    </w:p>
    <w:p w:rsidR="00A2096F" w:rsidRPr="002F604B" w:rsidRDefault="00A2096F" w:rsidP="00A2096F">
      <w:pPr>
        <w:pStyle w:val="EMEAHeading3"/>
        <w:rPr>
          <w:lang w:val="ro-RO"/>
        </w:rPr>
      </w:pPr>
      <w:r w:rsidRPr="002F604B">
        <w:rPr>
          <w:lang w:val="ro-RO"/>
        </w:rPr>
        <w:t>Dacă uitaţi să luaţi Aprovel</w:t>
      </w:r>
    </w:p>
    <w:p w:rsidR="00A2096F" w:rsidRPr="002F604B" w:rsidRDefault="00A2096F">
      <w:pPr>
        <w:pStyle w:val="EMEABodyText"/>
        <w:rPr>
          <w:szCs w:val="22"/>
          <w:lang w:val="ro-RO"/>
        </w:rPr>
      </w:pPr>
      <w:r w:rsidRPr="002F604B">
        <w:rPr>
          <w:szCs w:val="22"/>
          <w:lang w:val="ro-RO"/>
        </w:rPr>
        <w:t>Dacă aţi uitat, din greşeală, să luaţi doza zilnică, luaţi doza următoare ca de obicei. Nu luaţi o doză dublă pentru a compensa doza uitată.</w:t>
      </w:r>
    </w:p>
    <w:p w:rsidR="00A2096F" w:rsidRPr="002F604B" w:rsidRDefault="00A2096F" w:rsidP="00A2096F">
      <w:pPr>
        <w:pStyle w:val="EMEABodyText"/>
        <w:rPr>
          <w:lang w:val="ro-RO"/>
        </w:rPr>
      </w:pPr>
    </w:p>
    <w:p w:rsidR="00A2096F" w:rsidRPr="002F604B" w:rsidRDefault="00A2096F" w:rsidP="00A2096F">
      <w:pPr>
        <w:pStyle w:val="EMEABodyText"/>
        <w:rPr>
          <w:rFonts w:ascii="TimesNewRoman,Italic" w:hAnsi="TimesNewRoman,Italic" w:cs="TimesNewRoman,Italic"/>
          <w:lang w:val="ro-RO" w:eastAsia="nl-NL"/>
        </w:rPr>
      </w:pPr>
      <w:r w:rsidRPr="002F604B">
        <w:rPr>
          <w:lang w:val="ro-RO"/>
        </w:rPr>
        <w:t xml:space="preserve">Dacă aveţi orice întrebări suplimentare cu privire la acest </w:t>
      </w:r>
      <w:r w:rsidR="004D4F51" w:rsidRPr="002F604B">
        <w:rPr>
          <w:lang w:val="ro-RO"/>
        </w:rPr>
        <w:t>medicament</w:t>
      </w:r>
      <w:r w:rsidRPr="002F604B">
        <w:rPr>
          <w:lang w:val="ro-RO"/>
        </w:rPr>
        <w:t>, adresaţi-vă medicului dumneavoastră sau farmacistului</w:t>
      </w:r>
      <w:r w:rsidRPr="002F604B">
        <w:rPr>
          <w:rFonts w:ascii="TimesNewRoman" w:hAnsi="TimesNewRoman" w:cs="TimesNewRoman"/>
          <w:lang w:val="ro-RO" w:eastAsia="nl-NL"/>
        </w:rPr>
        <w:t>.</w:t>
      </w:r>
    </w:p>
    <w:p w:rsidR="00A2096F" w:rsidRPr="002F604B" w:rsidRDefault="00A2096F" w:rsidP="00A2096F">
      <w:pPr>
        <w:pStyle w:val="EMEABodyText"/>
        <w:rPr>
          <w:b/>
          <w:lang w:val="ro-RO"/>
        </w:rPr>
      </w:pPr>
    </w:p>
    <w:p w:rsidR="00A2096F" w:rsidRPr="002F604B" w:rsidRDefault="00A2096F" w:rsidP="00A2096F">
      <w:pPr>
        <w:pStyle w:val="EMEABodyText"/>
        <w:rPr>
          <w:lang w:val="ro-RO"/>
        </w:rPr>
      </w:pPr>
    </w:p>
    <w:p w:rsidR="00A2096F" w:rsidRPr="002F604B" w:rsidRDefault="00A2096F">
      <w:pPr>
        <w:pStyle w:val="EMEAHeading1"/>
        <w:rPr>
          <w:szCs w:val="22"/>
          <w:lang w:val="ro-RO"/>
        </w:rPr>
      </w:pPr>
      <w:r w:rsidRPr="002F604B">
        <w:rPr>
          <w:szCs w:val="22"/>
          <w:lang w:val="ro-RO"/>
        </w:rPr>
        <w:t>4.</w:t>
      </w:r>
      <w:r w:rsidRPr="002F604B">
        <w:rPr>
          <w:szCs w:val="22"/>
          <w:lang w:val="ro-RO"/>
        </w:rPr>
        <w:tab/>
      </w:r>
      <w:r w:rsidR="004D4F51" w:rsidRPr="002F604B">
        <w:rPr>
          <w:caps w:val="0"/>
          <w:szCs w:val="22"/>
          <w:lang w:val="ro-RO"/>
        </w:rPr>
        <w:t>Reacţii adverse posibile</w:t>
      </w:r>
    </w:p>
    <w:p w:rsidR="00A2096F" w:rsidRPr="002F604B" w:rsidRDefault="00A2096F" w:rsidP="00A2096F">
      <w:pPr>
        <w:pStyle w:val="EMEAHeading1"/>
        <w:rPr>
          <w:lang w:val="ro-RO"/>
        </w:rPr>
      </w:pPr>
    </w:p>
    <w:p w:rsidR="00A2096F" w:rsidRPr="002F604B" w:rsidRDefault="00A2096F" w:rsidP="00A2096F">
      <w:pPr>
        <w:pStyle w:val="EMEABodyText"/>
        <w:rPr>
          <w:lang w:val="ro-RO"/>
        </w:rPr>
      </w:pPr>
      <w:r w:rsidRPr="002F604B">
        <w:rPr>
          <w:lang w:val="ro-RO"/>
        </w:rPr>
        <w:t xml:space="preserve">Ca toate medicamentele, </w:t>
      </w:r>
      <w:r w:rsidR="004D4F51" w:rsidRPr="002F604B">
        <w:rPr>
          <w:lang w:val="ro-RO"/>
        </w:rPr>
        <w:t xml:space="preserve">acest medicament </w:t>
      </w:r>
      <w:r w:rsidRPr="002F604B">
        <w:rPr>
          <w:lang w:val="ro-RO"/>
        </w:rPr>
        <w:t>poate provoca reacţii adverse, cu toate că nu apar la toate persoanele. Unele dintre aceste reacţii pot să fie grave şi să necesite supraveghere medicală.</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 xml:space="preserve">Asemănător altor medicamente similare, la pacienţii care au luat irbesartan s-au raportat cazuri rare de reacţii alergice pe piele (erupţii cutanate, urticarie), precum şi umflarea localizată a feţei, buzelor şi/sau a limbii. Dacă prezentaţi oricare dintre aceste simptome sau dacă simţiţi că nu mai aveţi aer, </w:t>
      </w:r>
      <w:r w:rsidRPr="002F604B">
        <w:rPr>
          <w:b/>
          <w:lang w:val="ro-RO"/>
        </w:rPr>
        <w:t>încetaţi să mai luaţi Aprovel şi adresaţi-vă imediat medicului dumneavoastră</w:t>
      </w:r>
      <w:r w:rsidRPr="002F604B">
        <w:rPr>
          <w:lang w:val="ro-RO"/>
        </w:rPr>
        <w:t>.</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Frecvenţa reacţiilor adverse menţionate mai jos este definită utilizând următoarea convenţie:</w:t>
      </w:r>
    </w:p>
    <w:p w:rsidR="00A2096F" w:rsidRPr="002F604B" w:rsidRDefault="00A2096F" w:rsidP="00A2096F">
      <w:pPr>
        <w:pStyle w:val="EMEABodyText"/>
        <w:rPr>
          <w:lang w:val="ro-RO"/>
        </w:rPr>
      </w:pPr>
      <w:r w:rsidRPr="002F604B">
        <w:rPr>
          <w:lang w:val="ro-RO"/>
        </w:rPr>
        <w:t xml:space="preserve">Foarte frecvente: </w:t>
      </w:r>
      <w:r w:rsidR="004D4F51" w:rsidRPr="002F604B">
        <w:rPr>
          <w:lang w:val="ro-RO"/>
        </w:rPr>
        <w:t xml:space="preserve">pot </w:t>
      </w:r>
      <w:r w:rsidR="00601F3D">
        <w:rPr>
          <w:lang w:val="ro-RO"/>
        </w:rPr>
        <w:t>afecta</w:t>
      </w:r>
      <w:r w:rsidR="00601F3D" w:rsidRPr="007549DD">
        <w:rPr>
          <w:lang w:val="ro-RO"/>
        </w:rPr>
        <w:t xml:space="preserve"> </w:t>
      </w:r>
      <w:r w:rsidR="004D4F51" w:rsidRPr="002F604B">
        <w:rPr>
          <w:lang w:val="ro-RO"/>
        </w:rPr>
        <w:t>mai mult de 1 din 10 persoane</w:t>
      </w:r>
    </w:p>
    <w:p w:rsidR="00A2096F" w:rsidRPr="002F604B" w:rsidRDefault="00A2096F" w:rsidP="00A2096F">
      <w:pPr>
        <w:pStyle w:val="EMEABodyText"/>
        <w:rPr>
          <w:lang w:val="ro-RO"/>
        </w:rPr>
      </w:pPr>
      <w:r w:rsidRPr="002F604B">
        <w:rPr>
          <w:lang w:val="ro-RO"/>
        </w:rPr>
        <w:t xml:space="preserve">Frecvente: </w:t>
      </w:r>
      <w:r w:rsidR="004D4F51" w:rsidRPr="002F604B">
        <w:rPr>
          <w:lang w:val="ro-RO"/>
        </w:rPr>
        <w:t xml:space="preserve">pot </w:t>
      </w:r>
      <w:r w:rsidR="00551235">
        <w:rPr>
          <w:lang w:val="ro-RO"/>
        </w:rPr>
        <w:t>afecta</w:t>
      </w:r>
      <w:r w:rsidR="00551235" w:rsidRPr="007549DD">
        <w:rPr>
          <w:lang w:val="ro-RO"/>
        </w:rPr>
        <w:t xml:space="preserve"> </w:t>
      </w:r>
      <w:r w:rsidR="001F23FE">
        <w:rPr>
          <w:lang w:val="ro-RO"/>
        </w:rPr>
        <w:t xml:space="preserve">până la </w:t>
      </w:r>
      <w:r w:rsidR="004D4F51" w:rsidRPr="002F604B">
        <w:rPr>
          <w:lang w:val="ro-RO"/>
        </w:rPr>
        <w:t>1 din 10 persoane</w:t>
      </w:r>
    </w:p>
    <w:p w:rsidR="00A2096F" w:rsidRPr="002F604B" w:rsidRDefault="00A2096F" w:rsidP="00A2096F">
      <w:pPr>
        <w:pStyle w:val="EMEABodyText"/>
        <w:rPr>
          <w:lang w:val="ro-RO"/>
        </w:rPr>
      </w:pPr>
      <w:r w:rsidRPr="002F604B">
        <w:rPr>
          <w:lang w:val="ro-RO"/>
        </w:rPr>
        <w:t>Mai puţin frecvente:</w:t>
      </w:r>
      <w:r w:rsidR="005D707F" w:rsidRPr="002F604B">
        <w:rPr>
          <w:lang w:val="ro-RO"/>
        </w:rPr>
        <w:t xml:space="preserve"> </w:t>
      </w:r>
      <w:r w:rsidR="004D4F51" w:rsidRPr="002F604B">
        <w:rPr>
          <w:lang w:val="ro-RO"/>
        </w:rPr>
        <w:t xml:space="preserve">pot </w:t>
      </w:r>
      <w:r w:rsidR="00551235">
        <w:rPr>
          <w:lang w:val="ro-RO"/>
        </w:rPr>
        <w:t>afecta</w:t>
      </w:r>
      <w:r w:rsidR="00551235" w:rsidRPr="007549DD">
        <w:rPr>
          <w:lang w:val="ro-RO"/>
        </w:rPr>
        <w:t xml:space="preserve"> </w:t>
      </w:r>
      <w:r w:rsidR="001F23FE">
        <w:rPr>
          <w:lang w:val="ro-RO"/>
        </w:rPr>
        <w:t xml:space="preserve">până la </w:t>
      </w:r>
      <w:r w:rsidR="004D4F51" w:rsidRPr="002F604B">
        <w:rPr>
          <w:lang w:val="ro-RO"/>
        </w:rPr>
        <w:t>1 din 100 de persoane</w:t>
      </w:r>
      <w:r w:rsidRPr="002F604B">
        <w:rPr>
          <w:lang w:val="ro-RO"/>
        </w:rPr>
        <w:t>.</w:t>
      </w:r>
    </w:p>
    <w:p w:rsidR="00A2096F" w:rsidRPr="002F604B" w:rsidRDefault="00A2096F" w:rsidP="00A2096F">
      <w:pPr>
        <w:pStyle w:val="EMEABodyText"/>
        <w:rPr>
          <w:lang w:val="ro-RO"/>
        </w:rPr>
      </w:pPr>
    </w:p>
    <w:p w:rsidR="00A2096F" w:rsidRPr="002F604B" w:rsidRDefault="00A2096F" w:rsidP="00BD50D3">
      <w:pPr>
        <w:pStyle w:val="EMEABodyText"/>
        <w:keepNext/>
        <w:rPr>
          <w:lang w:val="ro-RO"/>
        </w:rPr>
      </w:pPr>
      <w:r w:rsidRPr="002F604B">
        <w:rPr>
          <w:lang w:val="ro-RO"/>
        </w:rPr>
        <w:t>Reacţiile adverse raportate în studiile clinice pentru pacienţii trataţi cu Aprovel au fost:</w:t>
      </w:r>
    </w:p>
    <w:p w:rsidR="00A2096F" w:rsidRPr="002F604B" w:rsidRDefault="00A2096F" w:rsidP="00A2096F">
      <w:pPr>
        <w:pStyle w:val="EMEABodyTextIndent"/>
        <w:tabs>
          <w:tab w:val="num" w:pos="567"/>
        </w:tabs>
        <w:rPr>
          <w:lang w:val="ro-RO"/>
        </w:rPr>
      </w:pPr>
      <w:r w:rsidRPr="002F604B">
        <w:rPr>
          <w:lang w:val="ro-RO"/>
        </w:rPr>
        <w:t>Foarte frecvente</w:t>
      </w:r>
      <w:r w:rsidR="009F57FB" w:rsidRPr="002F604B">
        <w:rPr>
          <w:lang w:val="ro-RO"/>
        </w:rPr>
        <w:t xml:space="preserve"> (pot </w:t>
      </w:r>
      <w:r w:rsidR="00551235">
        <w:rPr>
          <w:lang w:val="ro-RO"/>
        </w:rPr>
        <w:t>afecta</w:t>
      </w:r>
      <w:r w:rsidR="00551235" w:rsidRPr="007549DD">
        <w:rPr>
          <w:lang w:val="ro-RO"/>
        </w:rPr>
        <w:t xml:space="preserve"> </w:t>
      </w:r>
      <w:r w:rsidR="009F57FB" w:rsidRPr="002F604B">
        <w:rPr>
          <w:lang w:val="ro-RO"/>
        </w:rPr>
        <w:t>mai mult de 1 din 10 persoane)</w:t>
      </w:r>
      <w:r w:rsidRPr="002F604B">
        <w:rPr>
          <w:lang w:val="ro-RO"/>
        </w:rPr>
        <w:t>: dacă aveţi tensiune arterială crescută şi diabet zaharat de tip 2 cu boală de rinichi, analizele de sânge pot arăta o concentraţie crescută de potasiu.</w:t>
      </w:r>
    </w:p>
    <w:p w:rsidR="00A2096F" w:rsidRPr="002F604B" w:rsidRDefault="00A2096F" w:rsidP="00A2096F">
      <w:pPr>
        <w:pStyle w:val="EMEABodyText"/>
        <w:rPr>
          <w:lang w:val="ro-RO"/>
        </w:rPr>
      </w:pPr>
    </w:p>
    <w:p w:rsidR="00A2096F" w:rsidRPr="002F604B" w:rsidRDefault="00A2096F" w:rsidP="00A2096F">
      <w:pPr>
        <w:pStyle w:val="EMEABodyTextIndent"/>
        <w:tabs>
          <w:tab w:val="num" w:pos="567"/>
        </w:tabs>
        <w:rPr>
          <w:lang w:val="ro-RO"/>
        </w:rPr>
      </w:pPr>
      <w:r w:rsidRPr="002F604B">
        <w:rPr>
          <w:lang w:val="ro-RO"/>
        </w:rPr>
        <w:t>Frecvente</w:t>
      </w:r>
      <w:r w:rsidR="009F57FB" w:rsidRPr="002F604B">
        <w:rPr>
          <w:lang w:val="ro-RO"/>
        </w:rPr>
        <w:t xml:space="preserve"> (pot </w:t>
      </w:r>
      <w:r w:rsidR="00551235">
        <w:rPr>
          <w:lang w:val="ro-RO"/>
        </w:rPr>
        <w:t>afecta</w:t>
      </w:r>
      <w:r w:rsidR="009F57FB" w:rsidRPr="002F604B">
        <w:rPr>
          <w:lang w:val="ro-RO"/>
        </w:rPr>
        <w:t xml:space="preserve"> </w:t>
      </w:r>
      <w:r w:rsidR="001F23FE">
        <w:rPr>
          <w:lang w:val="ro-RO"/>
        </w:rPr>
        <w:t xml:space="preserve">până la </w:t>
      </w:r>
      <w:r w:rsidR="009F57FB" w:rsidRPr="002F604B">
        <w:rPr>
          <w:lang w:val="ro-RO"/>
        </w:rPr>
        <w:t>1 din 10 persoane)</w:t>
      </w:r>
      <w:r w:rsidRPr="002F604B">
        <w:rPr>
          <w:lang w:val="ro-RO"/>
        </w:rPr>
        <w:t xml:space="preserve">: ameţeli, senzaţie de rău/vărsături, oboseală şi analizele de sânge pot arăta concentraţii crescute ale unei enzime care măsoară funcţia muşchilor şi a inimii (enzima creatin-kinază). La pacienţii cu tensiune arterială crescută şi diabet zaharat de tip 2 cu boală de rinichi au fost, de asemenea, raportate ameţeli la ridicarea în picioare din poziţia culcat sau aşezat, tensiune arterială scăzută la ridicarea în picioare din poziţia culcat sau aşezat, dureri articulare sau musculare şi scăderea concentraţiei unei proteine din </w:t>
      </w:r>
      <w:r w:rsidR="002B1FBB">
        <w:rPr>
          <w:lang w:val="ro-RO"/>
        </w:rPr>
        <w:t>globulele</w:t>
      </w:r>
      <w:r w:rsidR="002B1FBB" w:rsidRPr="007549DD">
        <w:rPr>
          <w:lang w:val="ro-RO"/>
        </w:rPr>
        <w:t xml:space="preserve"> </w:t>
      </w:r>
      <w:r w:rsidR="009F57FB" w:rsidRPr="002F604B">
        <w:rPr>
          <w:lang w:val="ro-RO"/>
        </w:rPr>
        <w:t xml:space="preserve">roşii din sânge </w:t>
      </w:r>
      <w:r w:rsidRPr="002F604B">
        <w:rPr>
          <w:lang w:val="ro-RO"/>
        </w:rPr>
        <w:t>(hemoglobină).</w:t>
      </w:r>
    </w:p>
    <w:p w:rsidR="00A2096F" w:rsidRPr="002F604B" w:rsidRDefault="00A2096F" w:rsidP="00A2096F">
      <w:pPr>
        <w:pStyle w:val="EMEABodyText"/>
        <w:rPr>
          <w:lang w:val="ro-RO"/>
        </w:rPr>
      </w:pPr>
    </w:p>
    <w:p w:rsidR="00A2096F" w:rsidRPr="002F604B" w:rsidRDefault="00A2096F" w:rsidP="00A2096F">
      <w:pPr>
        <w:pStyle w:val="EMEABodyTextIndent"/>
        <w:tabs>
          <w:tab w:val="num" w:pos="567"/>
        </w:tabs>
        <w:rPr>
          <w:lang w:val="ro-RO"/>
        </w:rPr>
      </w:pPr>
      <w:r w:rsidRPr="002F604B">
        <w:rPr>
          <w:lang w:val="ro-RO"/>
        </w:rPr>
        <w:t>Mai puţin frecvente</w:t>
      </w:r>
      <w:r w:rsidR="009F57FB" w:rsidRPr="002F604B">
        <w:rPr>
          <w:lang w:val="ro-RO"/>
        </w:rPr>
        <w:t xml:space="preserve"> (</w:t>
      </w:r>
      <w:r w:rsidR="00AA7836" w:rsidRPr="002F604B">
        <w:rPr>
          <w:lang w:val="ro-RO"/>
        </w:rPr>
        <w:t xml:space="preserve">pot </w:t>
      </w:r>
      <w:r w:rsidR="00551235">
        <w:rPr>
          <w:lang w:val="ro-RO"/>
        </w:rPr>
        <w:t>afecta</w:t>
      </w:r>
      <w:r w:rsidR="00551235" w:rsidRPr="007549DD">
        <w:rPr>
          <w:lang w:val="ro-RO"/>
        </w:rPr>
        <w:t xml:space="preserve"> </w:t>
      </w:r>
      <w:r w:rsidR="001F23FE">
        <w:rPr>
          <w:lang w:val="ro-RO"/>
        </w:rPr>
        <w:t xml:space="preserve">până la </w:t>
      </w:r>
      <w:r w:rsidR="009F57FB" w:rsidRPr="002F604B">
        <w:rPr>
          <w:lang w:val="ro-RO"/>
        </w:rPr>
        <w:t>1 din 100 de persoane)</w:t>
      </w:r>
      <w:r w:rsidRPr="002F604B">
        <w:rPr>
          <w:lang w:val="ro-RO"/>
        </w:rPr>
        <w:t>: accelerarea bătăilor inimii, valuri de căldură asociate cu înroşirea feţei, tuse, diaree, indigestie/arsuri în capul pieptului, disfuncţie sexuală (tulburări ale activităţii sexuale), durere în piept.</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 xml:space="preserve">Unele reacţii adverse au fost raportate după punerea pe piaţă a Aprovel. Reacţiile adverse cu frecvenţă necunoscută sunt: senzaţie de învârtire, dureri de cap, tulburări ale gustului, zgomote în urechi, crampe musculare, dureri articulare şi musculare, </w:t>
      </w:r>
      <w:r w:rsidR="009A054C" w:rsidRPr="009A054C">
        <w:rPr>
          <w:lang w:val="ro-RO"/>
        </w:rPr>
        <w:t>scădere a numărului de globule roșii din sânge (anemie – simptomele pot include: oboseală, dureri de cap, senzație de lipsă de aer în timpul exercițiilor fizice, amețeli și aspect palid),</w:t>
      </w:r>
      <w:r w:rsidR="009A054C">
        <w:rPr>
          <w:lang w:val="ro-RO"/>
        </w:rPr>
        <w:t xml:space="preserve"> </w:t>
      </w:r>
      <w:r w:rsidR="005B4E9B">
        <w:rPr>
          <w:lang w:val="ro-RO"/>
        </w:rPr>
        <w:t xml:space="preserve">scădere a numărului de trombocite, </w:t>
      </w:r>
      <w:r w:rsidRPr="002F604B">
        <w:rPr>
          <w:lang w:val="ro-RO"/>
        </w:rPr>
        <w:t>tulburări ale funcţiei ficatului, creşterea concentraţiei potasiului în sânge, alterarea funcţiei rinichilor</w:t>
      </w:r>
      <w:r w:rsidR="00EC2A30">
        <w:rPr>
          <w:lang w:val="ro-RO"/>
        </w:rPr>
        <w:t>,</w:t>
      </w:r>
      <w:r w:rsidRPr="002F604B">
        <w:rPr>
          <w:lang w:val="ro-RO"/>
        </w:rPr>
        <w:t xml:space="preserve"> inflamaţii ale vaselor mici de sânge</w:t>
      </w:r>
      <w:r w:rsidR="009F57FB" w:rsidRPr="002F604B">
        <w:rPr>
          <w:lang w:val="ro-RO"/>
        </w:rPr>
        <w:t>,</w:t>
      </w:r>
      <w:r w:rsidRPr="002F604B">
        <w:rPr>
          <w:lang w:val="ro-RO"/>
        </w:rPr>
        <w:t xml:space="preserve"> în special la nivelul pielii (o afecţiune cunoscută sub denumirea de vasculită leucocitoclastică)</w:t>
      </w:r>
      <w:r w:rsidR="001E5C6D">
        <w:rPr>
          <w:lang w:val="ro-RO"/>
        </w:rPr>
        <w:t>,</w:t>
      </w:r>
      <w:r w:rsidR="008B184B" w:rsidRPr="00416C8F">
        <w:t xml:space="preserve"> </w:t>
      </w:r>
      <w:r w:rsidR="00EC2A30" w:rsidRPr="00EC2A30">
        <w:rPr>
          <w:lang w:val="ro-RO"/>
        </w:rPr>
        <w:t>reacții alergice severe (șoc anafilactic)</w:t>
      </w:r>
      <w:r w:rsidR="001E5C6D" w:rsidRPr="001E5C6D">
        <w:rPr>
          <w:lang w:val="ro-RO"/>
        </w:rPr>
        <w:t xml:space="preserve"> </w:t>
      </w:r>
      <w:r w:rsidR="001E5C6D">
        <w:rPr>
          <w:lang w:val="ro-RO"/>
        </w:rPr>
        <w:t>şi valori mici ale zahărului în sânge</w:t>
      </w:r>
      <w:r w:rsidRPr="002F604B">
        <w:rPr>
          <w:lang w:val="ro-RO"/>
        </w:rPr>
        <w:t>. De asemenea, au fost raportate cazuri mai puţin frecvente de icter (îngălbenirea pielii şi/sau a albului ochilor).</w:t>
      </w:r>
    </w:p>
    <w:p w:rsidR="00A2096F" w:rsidRPr="002F604B" w:rsidRDefault="00A2096F" w:rsidP="00A2096F">
      <w:pPr>
        <w:pStyle w:val="EMEABodyText"/>
        <w:rPr>
          <w:lang w:val="ro-RO"/>
        </w:rPr>
      </w:pPr>
    </w:p>
    <w:p w:rsidR="009F57FB" w:rsidRPr="002F604B" w:rsidRDefault="009F57FB" w:rsidP="009F57FB">
      <w:pPr>
        <w:pStyle w:val="EMEABodyText"/>
        <w:rPr>
          <w:u w:val="single"/>
          <w:lang w:val="ro-RO"/>
        </w:rPr>
      </w:pPr>
      <w:r w:rsidRPr="002F604B">
        <w:rPr>
          <w:u w:val="single"/>
          <w:lang w:val="ro-RO"/>
        </w:rPr>
        <w:t>Raportarea reacţiilor adverse</w:t>
      </w:r>
    </w:p>
    <w:p w:rsidR="00A2096F" w:rsidRPr="002F604B" w:rsidRDefault="00A2096F" w:rsidP="00A2096F">
      <w:pPr>
        <w:pStyle w:val="EMEABodyText"/>
        <w:rPr>
          <w:lang w:val="ro-RO"/>
        </w:rPr>
      </w:pPr>
      <w:r w:rsidRPr="002F604B">
        <w:rPr>
          <w:lang w:val="ro-RO"/>
        </w:rPr>
        <w:t xml:space="preserve">Dacă </w:t>
      </w:r>
      <w:r w:rsidR="00D70221" w:rsidRPr="002F604B">
        <w:rPr>
          <w:lang w:val="ro-RO"/>
        </w:rPr>
        <w:t xml:space="preserve">manifestaţi orice </w:t>
      </w:r>
      <w:r w:rsidRPr="002F604B">
        <w:rPr>
          <w:lang w:val="ro-RO"/>
        </w:rPr>
        <w:t xml:space="preserve">reacţii adverse, </w:t>
      </w:r>
      <w:r w:rsidR="00D70221" w:rsidRPr="002F604B">
        <w:rPr>
          <w:lang w:val="ro-RO"/>
        </w:rPr>
        <w:t>adresaţi-</w:t>
      </w:r>
      <w:r w:rsidRPr="002F604B">
        <w:rPr>
          <w:lang w:val="ro-RO"/>
        </w:rPr>
        <w:t>vă medicului dumneavoastră sau farmacistului.</w:t>
      </w:r>
      <w:r w:rsidR="00D70221" w:rsidRPr="002F604B">
        <w:rPr>
          <w:lang w:val="ro-RO"/>
        </w:rPr>
        <w:t xml:space="preserve"> Acestea includ orice </w:t>
      </w:r>
      <w:r w:rsidR="005B4E9B">
        <w:rPr>
          <w:lang w:val="ro-RO"/>
        </w:rPr>
        <w:t xml:space="preserve">posibile </w:t>
      </w:r>
      <w:r w:rsidR="00D70221" w:rsidRPr="002F604B">
        <w:rPr>
          <w:lang w:val="ro-RO"/>
        </w:rPr>
        <w:t xml:space="preserve">reacţii adverse nemenţionate în acest prospect. De asemenea, puteţi raporta reacţiile adverse direct prin intermediul </w:t>
      </w:r>
      <w:r w:rsidR="00D70221" w:rsidRPr="002F604B">
        <w:rPr>
          <w:highlight w:val="lightGray"/>
          <w:lang w:val="ro-RO"/>
        </w:rPr>
        <w:t xml:space="preserve">sistemului naţional de raportare, aşa cum este menţionat în </w:t>
      </w:r>
      <w:r w:rsidR="00F9134F" w:rsidRPr="00734EC5">
        <w:rPr>
          <w:szCs w:val="22"/>
          <w:highlight w:val="lightGray"/>
          <w:lang w:val="ro-RO"/>
        </w:rPr>
        <w:fldChar w:fldCharType="begin"/>
      </w:r>
      <w:r w:rsidR="00F9134F" w:rsidRPr="00734EC5">
        <w:rPr>
          <w:szCs w:val="22"/>
          <w:highlight w:val="lightGray"/>
          <w:lang w:val="ro-RO"/>
        </w:rPr>
        <w:instrText xml:space="preserve"> HYPERLINK "http://www.ema.europa.eu/docs/en_GB/document_library/Template_or_form/2013/03/WC500139752.doc" </w:instrText>
      </w:r>
      <w:r w:rsidR="00F9134F" w:rsidRPr="00F954E5">
        <w:rPr>
          <w:szCs w:val="22"/>
          <w:highlight w:val="lightGray"/>
          <w:lang w:val="ro-RO"/>
        </w:rPr>
      </w:r>
      <w:r w:rsidR="00F9134F" w:rsidRPr="00734EC5">
        <w:rPr>
          <w:szCs w:val="22"/>
          <w:highlight w:val="lightGray"/>
          <w:lang w:val="ro-RO"/>
        </w:rPr>
        <w:fldChar w:fldCharType="separate"/>
      </w:r>
      <w:r w:rsidR="00F9134F" w:rsidRPr="00734EC5">
        <w:rPr>
          <w:rStyle w:val="Hyperlink"/>
          <w:szCs w:val="22"/>
          <w:highlight w:val="lightGray"/>
          <w:lang w:val="ro-RO"/>
        </w:rPr>
        <w:t>Anexa V</w:t>
      </w:r>
      <w:r w:rsidR="00F9134F" w:rsidRPr="00734EC5">
        <w:rPr>
          <w:szCs w:val="22"/>
          <w:highlight w:val="lightGray"/>
          <w:lang w:val="ro-RO"/>
        </w:rPr>
        <w:fldChar w:fldCharType="end"/>
      </w:r>
      <w:r w:rsidR="00D70221" w:rsidRPr="002F604B">
        <w:rPr>
          <w:lang w:val="ro-RO"/>
        </w:rPr>
        <w:t>. Raportând reacţiile adverse, puteţi contribui la furnizarea de informaţii suplimentare privind siguranţa acestui medicament.</w:t>
      </w:r>
    </w:p>
    <w:p w:rsidR="00A2096F" w:rsidRPr="002F604B" w:rsidRDefault="00A2096F" w:rsidP="00A2096F">
      <w:pPr>
        <w:pStyle w:val="EMEABodyText"/>
        <w:rPr>
          <w:lang w:val="ro-RO"/>
        </w:rPr>
      </w:pPr>
    </w:p>
    <w:p w:rsidR="00A2096F" w:rsidRPr="002F604B" w:rsidRDefault="00A2096F" w:rsidP="00A2096F">
      <w:pPr>
        <w:pStyle w:val="EMEABodyText"/>
        <w:rPr>
          <w:lang w:val="ro-RO"/>
        </w:rPr>
      </w:pPr>
    </w:p>
    <w:p w:rsidR="00A2096F" w:rsidRPr="002F604B" w:rsidRDefault="00A2096F">
      <w:pPr>
        <w:pStyle w:val="EMEAHeading1"/>
        <w:rPr>
          <w:szCs w:val="22"/>
          <w:lang w:val="ro-RO"/>
        </w:rPr>
      </w:pPr>
      <w:r w:rsidRPr="002F604B">
        <w:rPr>
          <w:szCs w:val="22"/>
          <w:lang w:val="ro-RO"/>
        </w:rPr>
        <w:t>5.</w:t>
      </w:r>
      <w:r w:rsidRPr="002F604B">
        <w:rPr>
          <w:szCs w:val="22"/>
          <w:lang w:val="ro-RO"/>
        </w:rPr>
        <w:tab/>
      </w:r>
      <w:r w:rsidR="00D70221" w:rsidRPr="002F604B">
        <w:rPr>
          <w:caps w:val="0"/>
          <w:szCs w:val="22"/>
          <w:lang w:val="ro-RO"/>
        </w:rPr>
        <w:t>Cum se păstrează Aprovel</w:t>
      </w:r>
    </w:p>
    <w:p w:rsidR="00A2096F" w:rsidRPr="002F604B" w:rsidRDefault="00A2096F">
      <w:pPr>
        <w:pStyle w:val="EMEAHeading1"/>
        <w:rPr>
          <w:szCs w:val="22"/>
          <w:lang w:val="ro-RO"/>
        </w:rPr>
      </w:pPr>
    </w:p>
    <w:p w:rsidR="00A2096F" w:rsidRPr="002F604B" w:rsidRDefault="00D70221">
      <w:pPr>
        <w:pStyle w:val="EMEABodyText"/>
        <w:rPr>
          <w:szCs w:val="22"/>
          <w:lang w:val="ro-RO"/>
        </w:rPr>
      </w:pPr>
      <w:r w:rsidRPr="002F604B">
        <w:rPr>
          <w:szCs w:val="22"/>
          <w:lang w:val="ro-RO"/>
        </w:rPr>
        <w:t>Nu lăsaţi acest medicament la vederea şi îndemâna copiilor</w:t>
      </w:r>
      <w:r w:rsidR="00A2096F" w:rsidRPr="002F604B">
        <w:rPr>
          <w:szCs w:val="22"/>
          <w:lang w:val="ro-RO"/>
        </w:rPr>
        <w:t>.</w:t>
      </w:r>
    </w:p>
    <w:p w:rsidR="00A2096F" w:rsidRPr="002F604B" w:rsidRDefault="00A2096F">
      <w:pPr>
        <w:pStyle w:val="EMEABodyText"/>
        <w:rPr>
          <w:szCs w:val="22"/>
          <w:lang w:val="ro-RO"/>
        </w:rPr>
      </w:pPr>
    </w:p>
    <w:p w:rsidR="00A2096F" w:rsidRPr="002F604B" w:rsidRDefault="00A2096F">
      <w:pPr>
        <w:pStyle w:val="EMEABodyText"/>
        <w:rPr>
          <w:szCs w:val="22"/>
          <w:lang w:val="ro-RO"/>
        </w:rPr>
      </w:pPr>
      <w:r w:rsidRPr="002F604B">
        <w:rPr>
          <w:szCs w:val="22"/>
          <w:lang w:val="ro-RO"/>
        </w:rPr>
        <w:t xml:space="preserve">Nu utilizaţi </w:t>
      </w:r>
      <w:r w:rsidR="00D70221" w:rsidRPr="002F604B">
        <w:rPr>
          <w:szCs w:val="22"/>
          <w:lang w:val="ro-RO"/>
        </w:rPr>
        <w:t xml:space="preserve">acest medicament </w:t>
      </w:r>
      <w:r w:rsidRPr="002F604B">
        <w:rPr>
          <w:szCs w:val="22"/>
          <w:lang w:val="ro-RO"/>
        </w:rPr>
        <w:t>după data de expirare înscrisă pe cutie şi pe blister după EXP. Data de expirare se referă la ultima zi a lunii respective.</w:t>
      </w:r>
    </w:p>
    <w:p w:rsidR="00A2096F" w:rsidRPr="002F604B" w:rsidRDefault="00A2096F">
      <w:pPr>
        <w:pStyle w:val="EMEABodyText"/>
        <w:rPr>
          <w:szCs w:val="22"/>
          <w:lang w:val="ro-RO"/>
        </w:rPr>
      </w:pPr>
    </w:p>
    <w:p w:rsidR="00A2096F" w:rsidRPr="002F604B" w:rsidRDefault="00A2096F" w:rsidP="00A2096F">
      <w:pPr>
        <w:pStyle w:val="EMEABodyText"/>
        <w:rPr>
          <w:lang w:val="ro-RO"/>
        </w:rPr>
      </w:pPr>
      <w:r w:rsidRPr="002F604B">
        <w:rPr>
          <w:lang w:val="ro-RO"/>
        </w:rPr>
        <w:t xml:space="preserve">A nu se păstra la temperaturi peste </w:t>
      </w:r>
      <w:smartTag w:uri="urn:schemas-microsoft-com:office:smarttags" w:element="metricconverter">
        <w:smartTagPr>
          <w:attr w:name="ProductID" w:val="30ﾰC"/>
        </w:smartTagPr>
        <w:r w:rsidRPr="002F604B">
          <w:rPr>
            <w:lang w:val="ro-RO"/>
          </w:rPr>
          <w:t>30°C</w:t>
        </w:r>
      </w:smartTag>
      <w:r w:rsidRPr="002F604B">
        <w:rPr>
          <w:lang w:val="ro-RO"/>
        </w:rPr>
        <w:t>.</w:t>
      </w:r>
    </w:p>
    <w:p w:rsidR="00A2096F" w:rsidRPr="002F604B" w:rsidRDefault="00A2096F" w:rsidP="00A2096F">
      <w:pPr>
        <w:pStyle w:val="EMEABodyText"/>
        <w:rPr>
          <w:lang w:val="ro-RO"/>
        </w:rPr>
      </w:pPr>
    </w:p>
    <w:p w:rsidR="00A2096F" w:rsidRPr="002F604B" w:rsidRDefault="00D70221" w:rsidP="00A2096F">
      <w:pPr>
        <w:pStyle w:val="EMEABodyText"/>
        <w:rPr>
          <w:lang w:val="ro-RO"/>
        </w:rPr>
      </w:pPr>
      <w:r w:rsidRPr="002F604B">
        <w:rPr>
          <w:lang w:val="ro-RO"/>
        </w:rPr>
        <w:t>Nu aruncaţi niciun m</w:t>
      </w:r>
      <w:r w:rsidR="00A2096F" w:rsidRPr="002F604B">
        <w:rPr>
          <w:lang w:val="ro-RO"/>
        </w:rPr>
        <w:t xml:space="preserve">edicament pe calea apei sau a reziduurilor menajere. Întrebaţi farmacistul cum să </w:t>
      </w:r>
      <w:r w:rsidRPr="002F604B">
        <w:rPr>
          <w:lang w:val="ro-RO"/>
        </w:rPr>
        <w:t xml:space="preserve">aruncaţi </w:t>
      </w:r>
      <w:r w:rsidR="00A2096F" w:rsidRPr="002F604B">
        <w:rPr>
          <w:lang w:val="ro-RO"/>
        </w:rPr>
        <w:t xml:space="preserve">medicamentele </w:t>
      </w:r>
      <w:r w:rsidRPr="002F604B">
        <w:rPr>
          <w:lang w:val="ro-RO"/>
        </w:rPr>
        <w:t xml:space="preserve">pe </w:t>
      </w:r>
      <w:r w:rsidR="00A2096F" w:rsidRPr="002F604B">
        <w:rPr>
          <w:lang w:val="ro-RO"/>
        </w:rPr>
        <w:t xml:space="preserve">care nu </w:t>
      </w:r>
      <w:r w:rsidRPr="002F604B">
        <w:rPr>
          <w:lang w:val="ro-RO"/>
        </w:rPr>
        <w:t xml:space="preserve">le </w:t>
      </w:r>
      <w:r w:rsidR="00A2096F" w:rsidRPr="002F604B">
        <w:rPr>
          <w:lang w:val="ro-RO"/>
        </w:rPr>
        <w:t xml:space="preserve">mai </w:t>
      </w:r>
      <w:r w:rsidRPr="002F604B">
        <w:rPr>
          <w:lang w:val="ro-RO"/>
        </w:rPr>
        <w:t>folosiţi</w:t>
      </w:r>
      <w:r w:rsidR="00A2096F" w:rsidRPr="002F604B">
        <w:rPr>
          <w:lang w:val="ro-RO"/>
        </w:rPr>
        <w:t>. Aceste măsuri vor ajuta la protejarea mediului.</w:t>
      </w:r>
    </w:p>
    <w:p w:rsidR="00A2096F" w:rsidRPr="002F604B" w:rsidRDefault="00A2096F">
      <w:pPr>
        <w:pStyle w:val="EMEABodyText"/>
        <w:rPr>
          <w:szCs w:val="22"/>
          <w:lang w:val="ro-RO"/>
        </w:rPr>
      </w:pPr>
    </w:p>
    <w:p w:rsidR="00A2096F" w:rsidRPr="002F604B" w:rsidRDefault="00A2096F">
      <w:pPr>
        <w:pStyle w:val="EMEABodyText"/>
        <w:rPr>
          <w:szCs w:val="22"/>
          <w:lang w:val="ro-RO"/>
        </w:rPr>
      </w:pPr>
    </w:p>
    <w:p w:rsidR="00A2096F" w:rsidRPr="002F604B" w:rsidRDefault="00A2096F">
      <w:pPr>
        <w:pStyle w:val="EMEAHeading1"/>
        <w:rPr>
          <w:szCs w:val="22"/>
          <w:lang w:val="ro-RO"/>
        </w:rPr>
      </w:pPr>
      <w:r w:rsidRPr="002F604B">
        <w:rPr>
          <w:szCs w:val="22"/>
          <w:lang w:val="ro-RO"/>
        </w:rPr>
        <w:t>6.</w:t>
      </w:r>
      <w:r w:rsidRPr="002F604B">
        <w:rPr>
          <w:szCs w:val="22"/>
          <w:lang w:val="ro-RO"/>
        </w:rPr>
        <w:tab/>
      </w:r>
      <w:r w:rsidR="00CD067E" w:rsidRPr="002F604B">
        <w:rPr>
          <w:caps w:val="0"/>
          <w:szCs w:val="22"/>
          <w:lang w:val="ro-RO"/>
        </w:rPr>
        <w:t>Conţinutul ambalajului şi alte informaţii</w:t>
      </w:r>
    </w:p>
    <w:p w:rsidR="00A2096F" w:rsidRPr="002F604B" w:rsidRDefault="00A2096F" w:rsidP="00A2096F">
      <w:pPr>
        <w:pStyle w:val="EMEAHeading1"/>
        <w:rPr>
          <w:lang w:val="ro-RO"/>
        </w:rPr>
      </w:pPr>
    </w:p>
    <w:p w:rsidR="00A2096F" w:rsidRPr="002F604B" w:rsidRDefault="00A2096F" w:rsidP="00A2096F">
      <w:pPr>
        <w:pStyle w:val="EMEAHeading3"/>
        <w:rPr>
          <w:lang w:val="ro-RO"/>
        </w:rPr>
      </w:pPr>
      <w:r w:rsidRPr="002F604B">
        <w:rPr>
          <w:lang w:val="ro-RO"/>
        </w:rPr>
        <w:t>Ce conţine Aprovel</w:t>
      </w:r>
    </w:p>
    <w:p w:rsidR="00A2096F" w:rsidRPr="002F604B" w:rsidRDefault="00A2096F" w:rsidP="00A2096F">
      <w:pPr>
        <w:pStyle w:val="EMEABodyTextIndent"/>
        <w:tabs>
          <w:tab w:val="num" w:pos="567"/>
        </w:tabs>
        <w:rPr>
          <w:lang w:val="ro-RO"/>
        </w:rPr>
      </w:pPr>
      <w:r w:rsidRPr="002F604B">
        <w:rPr>
          <w:lang w:val="ro-RO"/>
        </w:rPr>
        <w:t>Substanţa activă este irbesartanul. Fiecare comprimat de Aprovel 300 mg conţine irbesartan 300 mg.</w:t>
      </w:r>
    </w:p>
    <w:p w:rsidR="00A2096F" w:rsidRPr="002F604B" w:rsidRDefault="00A2096F">
      <w:pPr>
        <w:pStyle w:val="EMEABodyTextIndent"/>
        <w:numPr>
          <w:ilvl w:val="0"/>
          <w:numId w:val="0"/>
        </w:numPr>
        <w:ind w:left="567" w:hanging="567"/>
        <w:rPr>
          <w:szCs w:val="22"/>
          <w:lang w:val="ro-RO"/>
        </w:rPr>
      </w:pPr>
      <w:r w:rsidRPr="002F604B">
        <w:rPr>
          <w:rFonts w:ascii="Wingdings" w:hAnsi="Wingdings"/>
          <w:szCs w:val="22"/>
          <w:lang w:val="ro-RO"/>
        </w:rPr>
        <w:t></w:t>
      </w:r>
      <w:r w:rsidRPr="002F604B">
        <w:rPr>
          <w:rFonts w:ascii="Wingdings" w:hAnsi="Wingdings"/>
          <w:szCs w:val="22"/>
          <w:lang w:val="ro-RO"/>
        </w:rPr>
        <w:tab/>
      </w:r>
      <w:r w:rsidRPr="002F604B">
        <w:rPr>
          <w:szCs w:val="22"/>
          <w:lang w:val="ro-RO"/>
        </w:rPr>
        <w:t>Celelalte componente sunt celuloză microcristalină, croscarmeloză sodică, lactoză monohidrat, stearat de magneziu, dioxid de siliciu coloidal hidratat, amidon de porumb pregelatinizat şi poloxamer 188.</w:t>
      </w:r>
      <w:r w:rsidR="00935BE5" w:rsidRPr="00416C8F">
        <w:t xml:space="preserve"> </w:t>
      </w:r>
      <w:r w:rsidR="00935BE5" w:rsidRPr="00935BE5">
        <w:rPr>
          <w:szCs w:val="22"/>
          <w:lang w:val="ro-RO"/>
        </w:rPr>
        <w:t>Vezi pct. 2 „Aprovel conține lactoză‟</w:t>
      </w:r>
      <w:r w:rsidR="008F3391">
        <w:rPr>
          <w:szCs w:val="22"/>
          <w:lang w:val="ro-RO"/>
        </w:rPr>
        <w:t>.</w:t>
      </w:r>
    </w:p>
    <w:p w:rsidR="00A2096F" w:rsidRPr="002F604B" w:rsidRDefault="00A2096F">
      <w:pPr>
        <w:pStyle w:val="EMEABodyText"/>
        <w:rPr>
          <w:szCs w:val="22"/>
          <w:lang w:val="ro-RO"/>
        </w:rPr>
      </w:pPr>
    </w:p>
    <w:p w:rsidR="00A2096F" w:rsidRPr="002F604B" w:rsidRDefault="00A2096F" w:rsidP="00A2096F">
      <w:pPr>
        <w:pStyle w:val="EMEAHeading3"/>
        <w:rPr>
          <w:lang w:val="ro-RO"/>
        </w:rPr>
      </w:pPr>
      <w:r w:rsidRPr="002F604B">
        <w:rPr>
          <w:lang w:val="ro-RO"/>
        </w:rPr>
        <w:t>Cum arată Aprovel şi conţinutul ambalajului</w:t>
      </w:r>
    </w:p>
    <w:p w:rsidR="00A2096F" w:rsidRPr="002F604B" w:rsidRDefault="00A2096F">
      <w:pPr>
        <w:pStyle w:val="EMEABodyText"/>
        <w:rPr>
          <w:szCs w:val="22"/>
          <w:lang w:val="ro-RO"/>
        </w:rPr>
      </w:pPr>
      <w:r w:rsidRPr="002F604B">
        <w:rPr>
          <w:szCs w:val="22"/>
          <w:lang w:val="ro-RO"/>
        </w:rPr>
        <w:t>Comprimatele de Aprovel 300 mg sunt albe sau aproape albe, biconvexe şi ovale, având o inimă gravată pe una dintre feţe şi numărul 2773 inscripţionat pe cealaltă faţă.</w:t>
      </w:r>
    </w:p>
    <w:p w:rsidR="00A2096F" w:rsidRPr="002F604B" w:rsidRDefault="00A2096F">
      <w:pPr>
        <w:pStyle w:val="EMEABodyText"/>
        <w:rPr>
          <w:szCs w:val="22"/>
          <w:lang w:val="ro-RO"/>
        </w:rPr>
      </w:pPr>
    </w:p>
    <w:p w:rsidR="00A2096F" w:rsidRPr="002F604B" w:rsidRDefault="00A2096F">
      <w:pPr>
        <w:pStyle w:val="EMEABodyText"/>
        <w:rPr>
          <w:szCs w:val="22"/>
          <w:lang w:val="ro-RO"/>
        </w:rPr>
      </w:pPr>
      <w:r w:rsidRPr="002F604B">
        <w:rPr>
          <w:szCs w:val="22"/>
          <w:lang w:val="ro-RO"/>
        </w:rPr>
        <w:t>Comprimatele de Aprovel 300 mg sunt disponibile în cutii cu blistere care conţin 14, 28, 56 sau 98 de comprimate. Sunt disponibile şi cutii cu blister</w:t>
      </w:r>
      <w:r w:rsidR="00CD067E" w:rsidRPr="002F604B">
        <w:rPr>
          <w:szCs w:val="22"/>
          <w:lang w:val="ro-RO"/>
        </w:rPr>
        <w:t>e</w:t>
      </w:r>
      <w:r w:rsidRPr="002F604B">
        <w:rPr>
          <w:szCs w:val="22"/>
          <w:lang w:val="ro-RO"/>
        </w:rPr>
        <w:t xml:space="preserve"> pentru eliberarea unei unităţi dozate a 56 x 1 comprimat, destinate livrării în spitale.</w:t>
      </w:r>
    </w:p>
    <w:p w:rsidR="00A2096F" w:rsidRPr="002F604B" w:rsidRDefault="00A2096F">
      <w:pPr>
        <w:pStyle w:val="EMEABodyText"/>
        <w:rPr>
          <w:szCs w:val="22"/>
          <w:lang w:val="ro-RO"/>
        </w:rPr>
      </w:pPr>
    </w:p>
    <w:p w:rsidR="00A2096F" w:rsidRPr="002F604B" w:rsidRDefault="00A2096F" w:rsidP="00A2096F">
      <w:pPr>
        <w:pStyle w:val="EMEABodyText"/>
        <w:rPr>
          <w:szCs w:val="22"/>
          <w:lang w:val="ro-RO"/>
        </w:rPr>
      </w:pPr>
      <w:r w:rsidRPr="002F604B">
        <w:rPr>
          <w:szCs w:val="22"/>
          <w:lang w:val="ro-RO"/>
        </w:rPr>
        <w:t>Este posibil ca nu toate mărimile de ambalaj să fie comercializate.</w:t>
      </w:r>
    </w:p>
    <w:p w:rsidR="00A2096F" w:rsidRPr="002F604B" w:rsidRDefault="00A2096F">
      <w:pPr>
        <w:pStyle w:val="EMEABodyText"/>
        <w:rPr>
          <w:szCs w:val="22"/>
          <w:lang w:val="ro-RO"/>
        </w:rPr>
      </w:pPr>
    </w:p>
    <w:p w:rsidR="00A2096F" w:rsidRPr="002F604B" w:rsidRDefault="00A2096F" w:rsidP="00A2096F">
      <w:pPr>
        <w:pStyle w:val="EMEAHeading3"/>
        <w:rPr>
          <w:lang w:val="ro-RO"/>
        </w:rPr>
      </w:pPr>
      <w:r w:rsidRPr="002F604B">
        <w:rPr>
          <w:lang w:val="ro-RO"/>
        </w:rPr>
        <w:t>Deţinătorul autorizaţiei de punere pe piaţă</w:t>
      </w:r>
      <w:r w:rsidR="00B52FC2" w:rsidRPr="002F604B">
        <w:rPr>
          <w:lang w:val="ro-RO"/>
        </w:rPr>
        <w:t>:</w:t>
      </w:r>
    </w:p>
    <w:p w:rsidR="00A2096F" w:rsidRPr="002F604B" w:rsidRDefault="00DD444C">
      <w:pPr>
        <w:pStyle w:val="EMEAAddress"/>
        <w:rPr>
          <w:szCs w:val="22"/>
          <w:lang w:val="ro-RO"/>
        </w:rPr>
      </w:pPr>
      <w:r>
        <w:rPr>
          <w:szCs w:val="22"/>
          <w:lang w:val="ro-RO"/>
        </w:rPr>
        <w:t>sanofi-aventis groupe</w:t>
      </w:r>
      <w:r w:rsidR="00A2096F" w:rsidRPr="002F604B">
        <w:rPr>
          <w:szCs w:val="22"/>
          <w:lang w:val="ro-RO"/>
        </w:rPr>
        <w:br/>
        <w:t>54</w:t>
      </w:r>
      <w:r w:rsidR="00B52FC2" w:rsidRPr="002F604B">
        <w:rPr>
          <w:szCs w:val="22"/>
          <w:lang w:val="ro-RO"/>
        </w:rPr>
        <w:t>,</w:t>
      </w:r>
      <w:r w:rsidR="00A2096F" w:rsidRPr="002F604B">
        <w:rPr>
          <w:szCs w:val="22"/>
          <w:lang w:val="ro-RO"/>
        </w:rPr>
        <w:t xml:space="preserve"> rue La Boétie</w:t>
      </w:r>
      <w:r w:rsidR="00A2096F" w:rsidRPr="002F604B">
        <w:rPr>
          <w:szCs w:val="22"/>
          <w:lang w:val="ro-RO"/>
        </w:rPr>
        <w:br/>
      </w:r>
      <w:r w:rsidR="00B52FC2" w:rsidRPr="002F604B">
        <w:rPr>
          <w:szCs w:val="22"/>
          <w:lang w:val="ro-RO"/>
        </w:rPr>
        <w:t>F-</w:t>
      </w:r>
      <w:r w:rsidR="00A2096F" w:rsidRPr="002F604B">
        <w:rPr>
          <w:szCs w:val="22"/>
          <w:lang w:val="ro-RO"/>
        </w:rPr>
        <w:t>75008 Paris </w:t>
      </w:r>
      <w:r w:rsidR="00B52FC2" w:rsidRPr="002F604B">
        <w:rPr>
          <w:szCs w:val="22"/>
          <w:lang w:val="ro-RO"/>
        </w:rPr>
        <w:t>-</w:t>
      </w:r>
      <w:r w:rsidR="00A2096F" w:rsidRPr="002F604B">
        <w:rPr>
          <w:szCs w:val="22"/>
          <w:lang w:val="ro-RO"/>
        </w:rPr>
        <w:t> Franţa</w:t>
      </w:r>
    </w:p>
    <w:p w:rsidR="00A2096F" w:rsidRPr="002F604B" w:rsidRDefault="00A2096F">
      <w:pPr>
        <w:pStyle w:val="EMEABodyText"/>
        <w:rPr>
          <w:szCs w:val="22"/>
          <w:lang w:val="ro-RO"/>
        </w:rPr>
      </w:pPr>
    </w:p>
    <w:p w:rsidR="00A2096F" w:rsidRPr="002F604B" w:rsidRDefault="00A2096F" w:rsidP="00A2096F">
      <w:pPr>
        <w:pStyle w:val="EMEAHeading3"/>
        <w:rPr>
          <w:lang w:val="ro-RO"/>
        </w:rPr>
      </w:pPr>
      <w:r w:rsidRPr="002F604B">
        <w:rPr>
          <w:lang w:val="ro-RO"/>
        </w:rPr>
        <w:t>Fabricantul</w:t>
      </w:r>
      <w:r w:rsidR="00B52FC2" w:rsidRPr="002F604B">
        <w:rPr>
          <w:lang w:val="ro-RO"/>
        </w:rPr>
        <w:t>:</w:t>
      </w:r>
    </w:p>
    <w:p w:rsidR="00A2096F" w:rsidRPr="002F604B" w:rsidRDefault="00A2096F" w:rsidP="00A2096F">
      <w:pPr>
        <w:pStyle w:val="EMEAAddress"/>
        <w:rPr>
          <w:szCs w:val="22"/>
          <w:lang w:val="ro-RO"/>
        </w:rPr>
      </w:pPr>
      <w:r w:rsidRPr="002F604B">
        <w:rPr>
          <w:szCs w:val="22"/>
          <w:lang w:val="ro-RO"/>
        </w:rPr>
        <w:t>SANOFI WINTHROP INDUSTRIE</w:t>
      </w:r>
      <w:r w:rsidRPr="002F604B">
        <w:rPr>
          <w:szCs w:val="22"/>
          <w:lang w:val="ro-RO"/>
        </w:rPr>
        <w:br/>
        <w:t>1, rue de la Vierge</w:t>
      </w:r>
      <w:r w:rsidRPr="002F604B">
        <w:rPr>
          <w:szCs w:val="22"/>
          <w:lang w:val="ro-RO"/>
        </w:rPr>
        <w:br/>
        <w:t>Ambarès &amp; Lagrave</w:t>
      </w:r>
      <w:r w:rsidRPr="002F604B">
        <w:rPr>
          <w:szCs w:val="22"/>
          <w:lang w:val="ro-RO"/>
        </w:rPr>
        <w:br/>
        <w:t>F</w:t>
      </w:r>
      <w:r w:rsidR="00B52FC2" w:rsidRPr="002F604B">
        <w:rPr>
          <w:szCs w:val="22"/>
          <w:lang w:val="ro-RO"/>
        </w:rPr>
        <w:t>-</w:t>
      </w:r>
      <w:r w:rsidRPr="002F604B">
        <w:rPr>
          <w:szCs w:val="22"/>
          <w:lang w:val="ro-RO"/>
        </w:rPr>
        <w:t>33565 Carbon Blanc Cedex </w:t>
      </w:r>
      <w:r w:rsidR="00B52FC2" w:rsidRPr="002F604B">
        <w:rPr>
          <w:szCs w:val="22"/>
          <w:lang w:val="ro-RO"/>
        </w:rPr>
        <w:t>-</w:t>
      </w:r>
      <w:r w:rsidRPr="002F604B">
        <w:rPr>
          <w:szCs w:val="22"/>
          <w:lang w:val="ro-RO"/>
        </w:rPr>
        <w:t> Franţa</w:t>
      </w:r>
    </w:p>
    <w:p w:rsidR="00A2096F" w:rsidRPr="002F604B" w:rsidRDefault="00A2096F" w:rsidP="00A2096F">
      <w:pPr>
        <w:pStyle w:val="EMEAAddress"/>
        <w:rPr>
          <w:szCs w:val="22"/>
          <w:lang w:val="ro-RO"/>
        </w:rPr>
      </w:pPr>
    </w:p>
    <w:p w:rsidR="00A2096F" w:rsidRPr="002F604B" w:rsidRDefault="00A2096F" w:rsidP="00A2096F">
      <w:pPr>
        <w:pStyle w:val="EMEAAddress"/>
        <w:rPr>
          <w:szCs w:val="22"/>
          <w:lang w:val="ro-RO"/>
        </w:rPr>
      </w:pPr>
      <w:r w:rsidRPr="002F604B">
        <w:rPr>
          <w:szCs w:val="22"/>
          <w:lang w:val="ro-RO"/>
        </w:rPr>
        <w:t>SANOFI WINTHROP INDUSTRIE</w:t>
      </w:r>
      <w:r w:rsidRPr="002F604B">
        <w:rPr>
          <w:szCs w:val="22"/>
          <w:lang w:val="ro-RO"/>
        </w:rPr>
        <w:br/>
        <w:t>30-36 Avenue Gustave Eiffel, BP 7166</w:t>
      </w:r>
      <w:r w:rsidRPr="002F604B">
        <w:rPr>
          <w:szCs w:val="22"/>
          <w:lang w:val="ro-RO"/>
        </w:rPr>
        <w:br/>
        <w:t>F-37071 Tours Cedex 2 </w:t>
      </w:r>
      <w:r w:rsidR="00B52FC2" w:rsidRPr="002F604B">
        <w:rPr>
          <w:szCs w:val="22"/>
          <w:lang w:val="ro-RO"/>
        </w:rPr>
        <w:t>-</w:t>
      </w:r>
      <w:r w:rsidRPr="002F604B">
        <w:rPr>
          <w:szCs w:val="22"/>
          <w:lang w:val="ro-RO"/>
        </w:rPr>
        <w:t> Franţa</w:t>
      </w:r>
    </w:p>
    <w:p w:rsidR="00A2096F" w:rsidRPr="002F604B" w:rsidRDefault="00A2096F">
      <w:pPr>
        <w:pStyle w:val="EMEAAddress"/>
        <w:rPr>
          <w:szCs w:val="22"/>
          <w:lang w:val="ro-RO"/>
        </w:rPr>
      </w:pPr>
    </w:p>
    <w:p w:rsidR="00A2096F" w:rsidRPr="002F604B" w:rsidRDefault="00A2096F">
      <w:pPr>
        <w:pStyle w:val="EMEAAddress"/>
        <w:rPr>
          <w:szCs w:val="22"/>
          <w:lang w:val="ro-RO"/>
        </w:rPr>
      </w:pPr>
      <w:r w:rsidRPr="002F604B">
        <w:rPr>
          <w:szCs w:val="22"/>
          <w:lang w:val="ro-RO"/>
        </w:rPr>
        <w:t>CHINOIN PRIVATE CO. LTD.</w:t>
      </w:r>
      <w:r w:rsidRPr="002F604B">
        <w:rPr>
          <w:szCs w:val="22"/>
          <w:lang w:val="ro-RO"/>
        </w:rPr>
        <w:br/>
        <w:t>Lévai u.5.</w:t>
      </w:r>
      <w:r w:rsidRPr="002F604B">
        <w:rPr>
          <w:szCs w:val="22"/>
          <w:lang w:val="ro-RO"/>
        </w:rPr>
        <w:br/>
        <w:t>2112 Veresegyház </w:t>
      </w:r>
      <w:r w:rsidR="00B52FC2" w:rsidRPr="002F604B">
        <w:rPr>
          <w:szCs w:val="22"/>
          <w:lang w:val="ro-RO"/>
        </w:rPr>
        <w:t>-</w:t>
      </w:r>
      <w:r w:rsidRPr="002F604B">
        <w:rPr>
          <w:szCs w:val="22"/>
          <w:lang w:val="ro-RO"/>
        </w:rPr>
        <w:t> Ungaria</w:t>
      </w:r>
    </w:p>
    <w:p w:rsidR="00424834" w:rsidRPr="002F604B" w:rsidRDefault="00424834">
      <w:pPr>
        <w:pStyle w:val="EMEABodyText"/>
        <w:rPr>
          <w:szCs w:val="22"/>
          <w:lang w:val="ro-RO"/>
        </w:rPr>
      </w:pPr>
    </w:p>
    <w:p w:rsidR="00A2096F" w:rsidRPr="002F604B" w:rsidRDefault="00A2096F">
      <w:pPr>
        <w:pStyle w:val="EMEABodyText"/>
        <w:rPr>
          <w:szCs w:val="22"/>
          <w:lang w:val="ro-RO"/>
        </w:rPr>
      </w:pPr>
      <w:r w:rsidRPr="002F604B">
        <w:rPr>
          <w:szCs w:val="22"/>
          <w:lang w:val="ro-RO"/>
        </w:rPr>
        <w:t xml:space="preserve">Pentru orice informaţii </w:t>
      </w:r>
      <w:r w:rsidR="00B52FC2" w:rsidRPr="002F604B">
        <w:rPr>
          <w:szCs w:val="22"/>
          <w:lang w:val="ro-RO"/>
        </w:rPr>
        <w:t xml:space="preserve">referitoare la </w:t>
      </w:r>
      <w:r w:rsidRPr="002F604B">
        <w:rPr>
          <w:szCs w:val="22"/>
          <w:lang w:val="ro-RO"/>
        </w:rPr>
        <w:t>acest medicament, vă rugăm să contactaţi reprezentanţa locală a d</w:t>
      </w:r>
      <w:r w:rsidRPr="002F604B">
        <w:rPr>
          <w:bCs/>
          <w:szCs w:val="22"/>
          <w:lang w:val="ro-RO"/>
        </w:rPr>
        <w:t>eţinătorului</w:t>
      </w:r>
      <w:r w:rsidRPr="002F604B">
        <w:rPr>
          <w:bCs/>
          <w:smallCaps/>
          <w:szCs w:val="22"/>
          <w:lang w:val="ro-RO"/>
        </w:rPr>
        <w:t xml:space="preserve"> </w:t>
      </w:r>
      <w:r w:rsidRPr="002F604B">
        <w:rPr>
          <w:bCs/>
          <w:szCs w:val="22"/>
          <w:lang w:val="ro-RO"/>
        </w:rPr>
        <w:t>autorizaţiei de punere pe piaţă:</w:t>
      </w:r>
    </w:p>
    <w:p w:rsidR="00A2096F" w:rsidRPr="002F604B" w:rsidRDefault="00A2096F">
      <w:pPr>
        <w:pStyle w:val="EMEABodyText"/>
        <w:rPr>
          <w:szCs w:val="22"/>
          <w:lang w:val="ro-RO"/>
        </w:rPr>
      </w:pPr>
    </w:p>
    <w:tbl>
      <w:tblPr>
        <w:tblW w:w="9356" w:type="dxa"/>
        <w:tblInd w:w="-34" w:type="dxa"/>
        <w:tblLayout w:type="fixed"/>
        <w:tblLook w:val="0000" w:firstRow="0" w:lastRow="0" w:firstColumn="0" w:lastColumn="0" w:noHBand="0" w:noVBand="0"/>
      </w:tblPr>
      <w:tblGrid>
        <w:gridCol w:w="4661"/>
        <w:gridCol w:w="4695"/>
        <w:tblGridChange w:id="4">
          <w:tblGrid>
            <w:gridCol w:w="4661"/>
            <w:gridCol w:w="4695"/>
          </w:tblGrid>
        </w:tblGridChange>
      </w:tblGrid>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België/Belgique/Belgien</w:t>
            </w:r>
          </w:p>
          <w:p w:rsidR="00B52FC2" w:rsidRPr="002F604B" w:rsidRDefault="00B52FC2" w:rsidP="000C3ECD">
            <w:pPr>
              <w:rPr>
                <w:bCs/>
                <w:szCs w:val="22"/>
                <w:lang w:val="ro-RO"/>
              </w:rPr>
            </w:pPr>
            <w:r w:rsidRPr="002F604B">
              <w:rPr>
                <w:bCs/>
                <w:szCs w:val="22"/>
                <w:lang w:val="ro-RO"/>
              </w:rPr>
              <w:t>Sanofi Belgium</w:t>
            </w:r>
          </w:p>
          <w:p w:rsidR="00B52FC2" w:rsidRPr="002F604B" w:rsidRDefault="00B52FC2" w:rsidP="000C3ECD">
            <w:pPr>
              <w:rPr>
                <w:bCs/>
                <w:szCs w:val="22"/>
                <w:lang w:val="ro-RO"/>
              </w:rPr>
            </w:pPr>
            <w:r w:rsidRPr="002F604B">
              <w:rPr>
                <w:bCs/>
                <w:szCs w:val="22"/>
                <w:lang w:val="ro-RO"/>
              </w:rPr>
              <w:t>Tél/Tel: +32 (0)2 710 54 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Lietuva</w:t>
            </w:r>
          </w:p>
          <w:p w:rsidR="00B52FC2" w:rsidRPr="002F604B" w:rsidRDefault="00B52FC2" w:rsidP="000C3ECD">
            <w:pPr>
              <w:rPr>
                <w:szCs w:val="22"/>
                <w:lang w:val="ro-RO"/>
              </w:rPr>
            </w:pPr>
            <w:r w:rsidRPr="002F604B">
              <w:rPr>
                <w:szCs w:val="22"/>
                <w:lang w:val="ro-RO"/>
              </w:rPr>
              <w:t>UAB sanofi-aventis Lietuva</w:t>
            </w:r>
          </w:p>
          <w:p w:rsidR="00B52FC2" w:rsidRPr="002F604B" w:rsidRDefault="00B52FC2" w:rsidP="000C3ECD">
            <w:pPr>
              <w:rPr>
                <w:szCs w:val="22"/>
                <w:lang w:val="ro-RO"/>
              </w:rPr>
            </w:pPr>
            <w:r w:rsidRPr="002F604B">
              <w:rPr>
                <w:szCs w:val="22"/>
                <w:lang w:val="ro-RO"/>
              </w:rPr>
              <w:t>Tel: +370 5 2755224</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България</w:t>
            </w:r>
          </w:p>
          <w:p w:rsidR="00B52FC2" w:rsidRPr="002F604B" w:rsidRDefault="00DE0633" w:rsidP="000C3ECD">
            <w:pPr>
              <w:rPr>
                <w:bCs/>
                <w:szCs w:val="22"/>
                <w:lang w:val="ro-RO"/>
              </w:rPr>
            </w:pPr>
            <w:r>
              <w:rPr>
                <w:bCs/>
                <w:szCs w:val="22"/>
                <w:lang w:val="ro-RO"/>
              </w:rPr>
              <w:t>Sanofi</w:t>
            </w:r>
            <w:r w:rsidR="00B52FC2" w:rsidRPr="002F604B">
              <w:rPr>
                <w:bCs/>
                <w:szCs w:val="22"/>
                <w:lang w:val="ro-RO"/>
              </w:rPr>
              <w:t xml:space="preserve"> Bulgaria EOOD</w:t>
            </w:r>
          </w:p>
          <w:p w:rsidR="00B52FC2" w:rsidRPr="002F604B" w:rsidRDefault="00B52FC2" w:rsidP="000C3ECD">
            <w:pPr>
              <w:rPr>
                <w:bCs/>
                <w:szCs w:val="22"/>
                <w:lang w:val="ro-RO"/>
              </w:rPr>
            </w:pPr>
            <w:r w:rsidRPr="002F604B">
              <w:rPr>
                <w:bCs/>
                <w:szCs w:val="22"/>
                <w:lang w:val="ro-RO"/>
              </w:rPr>
              <w:t>Тел.: +359 (0)2 970 53 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Luxembourg/Luxemburg</w:t>
            </w:r>
          </w:p>
          <w:p w:rsidR="00B52FC2" w:rsidRPr="002F604B" w:rsidRDefault="00B52FC2" w:rsidP="000C3ECD">
            <w:pPr>
              <w:rPr>
                <w:szCs w:val="22"/>
                <w:lang w:val="ro-RO"/>
              </w:rPr>
            </w:pPr>
            <w:r w:rsidRPr="002F604B">
              <w:rPr>
                <w:szCs w:val="22"/>
                <w:lang w:val="ro-RO"/>
              </w:rPr>
              <w:t xml:space="preserve">Sanofi Belgium </w:t>
            </w:r>
          </w:p>
          <w:p w:rsidR="00B52FC2" w:rsidRPr="002F604B" w:rsidRDefault="00B52FC2" w:rsidP="000C3ECD">
            <w:pPr>
              <w:rPr>
                <w:szCs w:val="22"/>
                <w:lang w:val="ro-RO"/>
              </w:rPr>
            </w:pPr>
            <w:r w:rsidRPr="002F604B">
              <w:rPr>
                <w:szCs w:val="22"/>
                <w:lang w:val="ro-RO"/>
              </w:rPr>
              <w:t>Tél/Tel: +32 (0)2 710 54 00 (Belgique/Belgien)</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Česká republika</w:t>
            </w:r>
          </w:p>
          <w:p w:rsidR="00B52FC2" w:rsidRPr="002F604B" w:rsidRDefault="00B52FC2" w:rsidP="000C3ECD">
            <w:pPr>
              <w:rPr>
                <w:bCs/>
                <w:szCs w:val="22"/>
                <w:lang w:val="ro-RO"/>
              </w:rPr>
            </w:pPr>
            <w:r w:rsidRPr="002F604B">
              <w:rPr>
                <w:bCs/>
                <w:szCs w:val="22"/>
                <w:lang w:val="ro-RO"/>
              </w:rPr>
              <w:t>sanofi-aventis, s.r.o.</w:t>
            </w:r>
          </w:p>
          <w:p w:rsidR="00B52FC2" w:rsidRPr="002F604B" w:rsidRDefault="00B52FC2" w:rsidP="000C3ECD">
            <w:pPr>
              <w:rPr>
                <w:bCs/>
                <w:szCs w:val="22"/>
                <w:lang w:val="ro-RO"/>
              </w:rPr>
            </w:pPr>
            <w:r w:rsidRPr="002F604B">
              <w:rPr>
                <w:bCs/>
                <w:szCs w:val="22"/>
                <w:lang w:val="ro-RO"/>
              </w:rPr>
              <w:t>Tel: +420 233 086 111</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Magyarország</w:t>
            </w:r>
          </w:p>
          <w:p w:rsidR="00B52FC2" w:rsidRPr="002F604B" w:rsidRDefault="006D3461" w:rsidP="000C3ECD">
            <w:pPr>
              <w:rPr>
                <w:szCs w:val="22"/>
                <w:lang w:val="ro-RO"/>
              </w:rPr>
            </w:pPr>
            <w:r w:rsidRPr="00A25ED4">
              <w:rPr>
                <w:szCs w:val="22"/>
                <w:lang w:val="ro-RO"/>
              </w:rPr>
              <w:t>SANOFI-AVENTIS Zrt.</w:t>
            </w:r>
          </w:p>
          <w:p w:rsidR="00B52FC2" w:rsidRPr="002F604B" w:rsidRDefault="00B52FC2" w:rsidP="000C3ECD">
            <w:pPr>
              <w:rPr>
                <w:szCs w:val="22"/>
                <w:lang w:val="ro-RO"/>
              </w:rPr>
            </w:pPr>
            <w:r w:rsidRPr="002F604B">
              <w:rPr>
                <w:szCs w:val="22"/>
                <w:lang w:val="ro-RO"/>
              </w:rPr>
              <w:t>Tel.: +36 1 505 0050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Danmark</w:t>
            </w:r>
          </w:p>
          <w:p w:rsidR="00B52FC2" w:rsidRPr="002F604B" w:rsidRDefault="00266468" w:rsidP="000C3ECD">
            <w:pPr>
              <w:rPr>
                <w:bCs/>
                <w:szCs w:val="22"/>
                <w:lang w:val="ro-RO"/>
              </w:rPr>
            </w:pPr>
            <w:r w:rsidRPr="00266468">
              <w:rPr>
                <w:bCs/>
                <w:szCs w:val="22"/>
                <w:lang w:val="ro-RO"/>
              </w:rPr>
              <w:t>Sanofi A/S</w:t>
            </w:r>
          </w:p>
          <w:p w:rsidR="00B52FC2" w:rsidRPr="002F604B" w:rsidRDefault="00B52FC2" w:rsidP="000C3ECD">
            <w:pPr>
              <w:rPr>
                <w:bCs/>
                <w:szCs w:val="22"/>
                <w:lang w:val="ro-RO"/>
              </w:rPr>
            </w:pPr>
            <w:r w:rsidRPr="002F604B">
              <w:rPr>
                <w:bCs/>
                <w:szCs w:val="22"/>
                <w:lang w:val="ro-RO"/>
              </w:rPr>
              <w:t>Tlf: +45 45 16 70 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Malta</w:t>
            </w:r>
          </w:p>
          <w:p w:rsidR="00B52FC2" w:rsidRPr="002F604B" w:rsidRDefault="00B52FC2" w:rsidP="000C3ECD">
            <w:pPr>
              <w:rPr>
                <w:szCs w:val="22"/>
                <w:lang w:val="ro-RO"/>
              </w:rPr>
            </w:pPr>
            <w:r w:rsidRPr="002F604B">
              <w:rPr>
                <w:szCs w:val="22"/>
                <w:lang w:val="ro-RO"/>
              </w:rPr>
              <w:t xml:space="preserve">Sanofi </w:t>
            </w:r>
            <w:r w:rsidR="00CA664A" w:rsidRPr="00CA664A">
              <w:rPr>
                <w:szCs w:val="22"/>
                <w:lang w:val="ro-RO"/>
              </w:rPr>
              <w:t>S.</w:t>
            </w:r>
            <w:r w:rsidR="001E5C6D">
              <w:rPr>
                <w:szCs w:val="22"/>
                <w:lang w:val="ro-RO"/>
              </w:rPr>
              <w:t>r.l</w:t>
            </w:r>
            <w:r w:rsidR="00CA664A" w:rsidRPr="00CA664A">
              <w:rPr>
                <w:szCs w:val="22"/>
                <w:lang w:val="ro-RO"/>
              </w:rPr>
              <w:t>.</w:t>
            </w:r>
          </w:p>
          <w:p w:rsidR="00B52FC2" w:rsidRPr="002F604B" w:rsidRDefault="00B52FC2" w:rsidP="000C3ECD">
            <w:pPr>
              <w:rPr>
                <w:szCs w:val="22"/>
                <w:lang w:val="ro-RO"/>
              </w:rPr>
            </w:pPr>
            <w:r w:rsidRPr="002F604B">
              <w:rPr>
                <w:szCs w:val="22"/>
                <w:lang w:val="ro-RO"/>
              </w:rPr>
              <w:t xml:space="preserve">Tel: </w:t>
            </w:r>
            <w:r w:rsidR="00832405" w:rsidRPr="00832405">
              <w:rPr>
                <w:szCs w:val="22"/>
                <w:lang w:val="ro-RO"/>
              </w:rPr>
              <w:t>+39 02 39394275</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Deutschland</w:t>
            </w:r>
          </w:p>
          <w:p w:rsidR="00B52FC2" w:rsidRPr="002F604B" w:rsidRDefault="00B52FC2" w:rsidP="000C3ECD">
            <w:pPr>
              <w:rPr>
                <w:bCs/>
                <w:szCs w:val="22"/>
                <w:lang w:val="ro-RO"/>
              </w:rPr>
            </w:pPr>
            <w:r w:rsidRPr="002F604B">
              <w:rPr>
                <w:bCs/>
                <w:szCs w:val="22"/>
                <w:lang w:val="ro-RO"/>
              </w:rPr>
              <w:t>Sanofi-Aventis Deutschland GmbH</w:t>
            </w:r>
          </w:p>
          <w:p w:rsidR="00DE0633" w:rsidRPr="00DE0633" w:rsidRDefault="00DE0633" w:rsidP="00DE0633">
            <w:pPr>
              <w:rPr>
                <w:lang w:val="cs-CZ"/>
              </w:rPr>
            </w:pPr>
            <w:r w:rsidRPr="00DE0633">
              <w:rPr>
                <w:lang w:val="cs-CZ"/>
              </w:rPr>
              <w:t>Tel: 0800 52 52 010</w:t>
            </w:r>
          </w:p>
          <w:p w:rsidR="00B52FC2" w:rsidRPr="002F604B" w:rsidRDefault="00DE0633" w:rsidP="00DE0633">
            <w:pPr>
              <w:rPr>
                <w:bCs/>
                <w:szCs w:val="22"/>
                <w:lang w:val="ro-RO"/>
              </w:rPr>
            </w:pPr>
            <w:r w:rsidRPr="00DE0633">
              <w:rPr>
                <w:lang w:val="cs-CZ"/>
              </w:rPr>
              <w:t>Tel. aus dem Ausland: +49 69 305 21 131</w:t>
            </w:r>
          </w:p>
          <w:p w:rsidR="00B52FC2" w:rsidRPr="002F604B" w:rsidRDefault="00B52FC2" w:rsidP="00A117E5">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Nederland</w:t>
            </w:r>
          </w:p>
          <w:p w:rsidR="00B52FC2" w:rsidRPr="002F604B" w:rsidRDefault="001E5C6D" w:rsidP="000C3ECD">
            <w:pPr>
              <w:rPr>
                <w:szCs w:val="22"/>
                <w:lang w:val="ro-RO"/>
              </w:rPr>
            </w:pPr>
            <w:r w:rsidRPr="001E5C6D">
              <w:rPr>
                <w:szCs w:val="22"/>
                <w:lang w:val="ro-RO"/>
              </w:rPr>
              <w:t>Genzyme Europe</w:t>
            </w:r>
            <w:r w:rsidR="00B52FC2" w:rsidRPr="002F604B">
              <w:rPr>
                <w:szCs w:val="22"/>
                <w:lang w:val="ro-RO"/>
              </w:rPr>
              <w:t xml:space="preserve"> B.V.</w:t>
            </w:r>
          </w:p>
          <w:p w:rsidR="00B52FC2" w:rsidRPr="002F604B" w:rsidRDefault="00B52FC2" w:rsidP="000C3ECD">
            <w:pPr>
              <w:rPr>
                <w:szCs w:val="22"/>
                <w:lang w:val="ro-RO"/>
              </w:rPr>
            </w:pPr>
            <w:r w:rsidRPr="002F604B">
              <w:rPr>
                <w:szCs w:val="22"/>
                <w:lang w:val="ro-RO"/>
              </w:rPr>
              <w:t xml:space="preserve">Tel: </w:t>
            </w:r>
            <w:r w:rsidR="004E0CEB" w:rsidRPr="004E0CEB">
              <w:rPr>
                <w:szCs w:val="22"/>
                <w:lang w:val="ro-RO"/>
              </w:rPr>
              <w:t>+31 20 245 4000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Eesti</w:t>
            </w:r>
          </w:p>
          <w:p w:rsidR="00B52FC2" w:rsidRPr="002F604B" w:rsidRDefault="00B52FC2" w:rsidP="000C3ECD">
            <w:pPr>
              <w:rPr>
                <w:bCs/>
                <w:szCs w:val="22"/>
                <w:lang w:val="ro-RO"/>
              </w:rPr>
            </w:pPr>
            <w:r w:rsidRPr="002F604B">
              <w:rPr>
                <w:bCs/>
                <w:szCs w:val="22"/>
                <w:lang w:val="ro-RO"/>
              </w:rPr>
              <w:t>sanofi-aventis Estonia OÜ</w:t>
            </w:r>
          </w:p>
          <w:p w:rsidR="00B52FC2" w:rsidRPr="002F604B" w:rsidRDefault="00B52FC2" w:rsidP="000C3ECD">
            <w:pPr>
              <w:rPr>
                <w:bCs/>
                <w:szCs w:val="22"/>
                <w:lang w:val="ro-RO"/>
              </w:rPr>
            </w:pPr>
            <w:r w:rsidRPr="002F604B">
              <w:rPr>
                <w:bCs/>
                <w:szCs w:val="22"/>
                <w:lang w:val="ro-RO"/>
              </w:rPr>
              <w:t>Tel: +372 627 34 88</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Norge</w:t>
            </w:r>
          </w:p>
          <w:p w:rsidR="00B52FC2" w:rsidRPr="002F604B" w:rsidRDefault="00B52FC2" w:rsidP="000C3ECD">
            <w:pPr>
              <w:rPr>
                <w:szCs w:val="22"/>
                <w:lang w:val="ro-RO"/>
              </w:rPr>
            </w:pPr>
            <w:r w:rsidRPr="002F604B">
              <w:rPr>
                <w:szCs w:val="22"/>
                <w:lang w:val="ro-RO"/>
              </w:rPr>
              <w:t>sanofi-aventis Norge AS</w:t>
            </w:r>
          </w:p>
          <w:p w:rsidR="00B52FC2" w:rsidRPr="002F604B" w:rsidRDefault="00B52FC2" w:rsidP="000C3ECD">
            <w:pPr>
              <w:rPr>
                <w:szCs w:val="22"/>
                <w:lang w:val="ro-RO"/>
              </w:rPr>
            </w:pPr>
            <w:r w:rsidRPr="002F604B">
              <w:rPr>
                <w:szCs w:val="22"/>
                <w:lang w:val="ro-RO"/>
              </w:rPr>
              <w:t>Tlf: +47 67 10 71 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Ελλάδα</w:t>
            </w:r>
          </w:p>
          <w:p w:rsidR="00B52FC2" w:rsidRPr="002F604B" w:rsidRDefault="00B52FC2" w:rsidP="000C3ECD">
            <w:pPr>
              <w:rPr>
                <w:bCs/>
                <w:szCs w:val="22"/>
                <w:lang w:val="ro-RO"/>
              </w:rPr>
            </w:pPr>
            <w:r w:rsidRPr="002F604B">
              <w:rPr>
                <w:bCs/>
                <w:szCs w:val="22"/>
                <w:lang w:val="ro-RO"/>
              </w:rPr>
              <w:t>sanofi-aventis AEBE</w:t>
            </w:r>
          </w:p>
          <w:p w:rsidR="00B52FC2" w:rsidRPr="002F604B" w:rsidRDefault="00B52FC2" w:rsidP="000C3ECD">
            <w:pPr>
              <w:rPr>
                <w:bCs/>
                <w:szCs w:val="22"/>
                <w:lang w:val="ro-RO"/>
              </w:rPr>
            </w:pPr>
            <w:r w:rsidRPr="002F604B">
              <w:rPr>
                <w:bCs/>
                <w:szCs w:val="22"/>
                <w:lang w:val="ro-RO"/>
              </w:rPr>
              <w:t>Τηλ: +30 210 900 16 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Österreich</w:t>
            </w:r>
          </w:p>
          <w:p w:rsidR="00B52FC2" w:rsidRPr="002F604B" w:rsidRDefault="00B52FC2" w:rsidP="000C3ECD">
            <w:pPr>
              <w:rPr>
                <w:szCs w:val="22"/>
                <w:lang w:val="ro-RO"/>
              </w:rPr>
            </w:pPr>
            <w:r w:rsidRPr="002F604B">
              <w:rPr>
                <w:szCs w:val="22"/>
                <w:lang w:val="ro-RO"/>
              </w:rPr>
              <w:t>sanofi-aventis GmbH</w:t>
            </w:r>
          </w:p>
          <w:p w:rsidR="00B52FC2" w:rsidRPr="002F604B" w:rsidRDefault="00B52FC2" w:rsidP="000C3ECD">
            <w:pPr>
              <w:rPr>
                <w:szCs w:val="22"/>
                <w:lang w:val="ro-RO"/>
              </w:rPr>
            </w:pPr>
            <w:r w:rsidRPr="002F604B">
              <w:rPr>
                <w:szCs w:val="22"/>
                <w:lang w:val="ro-RO"/>
              </w:rPr>
              <w:t>Tel: +43 1 80 185 – 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España</w:t>
            </w:r>
          </w:p>
          <w:p w:rsidR="00B52FC2" w:rsidRPr="002F604B" w:rsidRDefault="00B52FC2" w:rsidP="000C3ECD">
            <w:pPr>
              <w:rPr>
                <w:bCs/>
                <w:szCs w:val="22"/>
                <w:lang w:val="ro-RO"/>
              </w:rPr>
            </w:pPr>
            <w:r w:rsidRPr="002F604B">
              <w:rPr>
                <w:bCs/>
                <w:szCs w:val="22"/>
                <w:lang w:val="ro-RO"/>
              </w:rPr>
              <w:t>sanofi-aventis, S.A.</w:t>
            </w:r>
          </w:p>
          <w:p w:rsidR="00B52FC2" w:rsidRPr="002F604B" w:rsidRDefault="00B52FC2" w:rsidP="000C3ECD">
            <w:pPr>
              <w:rPr>
                <w:bCs/>
                <w:szCs w:val="22"/>
                <w:lang w:val="ro-RO"/>
              </w:rPr>
            </w:pPr>
            <w:r w:rsidRPr="002F604B">
              <w:rPr>
                <w:bCs/>
                <w:szCs w:val="22"/>
                <w:lang w:val="ro-RO"/>
              </w:rPr>
              <w:t>Tel: +34 93 485 94 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Polska</w:t>
            </w:r>
          </w:p>
          <w:p w:rsidR="00B52FC2" w:rsidRPr="002F604B" w:rsidRDefault="00B52FC2" w:rsidP="000C3ECD">
            <w:pPr>
              <w:rPr>
                <w:szCs w:val="22"/>
                <w:lang w:val="ro-RO"/>
              </w:rPr>
            </w:pPr>
            <w:r w:rsidRPr="002F604B">
              <w:rPr>
                <w:szCs w:val="22"/>
                <w:lang w:val="ro-RO"/>
              </w:rPr>
              <w:t>sanofi-aventis Sp. z o.o.</w:t>
            </w:r>
          </w:p>
          <w:p w:rsidR="00B52FC2" w:rsidRPr="002F604B" w:rsidRDefault="00B52FC2" w:rsidP="000C3ECD">
            <w:pPr>
              <w:rPr>
                <w:szCs w:val="22"/>
                <w:lang w:val="ro-RO"/>
              </w:rPr>
            </w:pPr>
            <w:r w:rsidRPr="002F604B">
              <w:rPr>
                <w:szCs w:val="22"/>
                <w:lang w:val="ro-RO"/>
              </w:rPr>
              <w:t>Tel.: +48 22 280 00 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France</w:t>
            </w:r>
          </w:p>
          <w:p w:rsidR="00B52FC2" w:rsidRPr="002F604B" w:rsidRDefault="00B52FC2" w:rsidP="000C3ECD">
            <w:pPr>
              <w:rPr>
                <w:bCs/>
                <w:szCs w:val="22"/>
                <w:lang w:val="ro-RO"/>
              </w:rPr>
            </w:pPr>
            <w:r w:rsidRPr="002F604B">
              <w:rPr>
                <w:bCs/>
                <w:szCs w:val="22"/>
                <w:lang w:val="ro-RO"/>
              </w:rPr>
              <w:t>sanofi-aventis France</w:t>
            </w:r>
          </w:p>
          <w:p w:rsidR="00B52FC2" w:rsidRPr="002F604B" w:rsidRDefault="00B52FC2" w:rsidP="000C3ECD">
            <w:pPr>
              <w:rPr>
                <w:bCs/>
                <w:szCs w:val="22"/>
                <w:lang w:val="ro-RO"/>
              </w:rPr>
            </w:pPr>
            <w:r w:rsidRPr="002F604B">
              <w:rPr>
                <w:bCs/>
                <w:szCs w:val="22"/>
                <w:lang w:val="ro-RO"/>
              </w:rPr>
              <w:t>Tél: 0 800 222 555</w:t>
            </w:r>
          </w:p>
          <w:p w:rsidR="00B52FC2" w:rsidRPr="002F604B" w:rsidRDefault="00B52FC2" w:rsidP="000C3ECD">
            <w:pPr>
              <w:rPr>
                <w:bCs/>
                <w:szCs w:val="22"/>
                <w:lang w:val="ro-RO"/>
              </w:rPr>
            </w:pPr>
            <w:r w:rsidRPr="002F604B">
              <w:rPr>
                <w:bCs/>
                <w:szCs w:val="22"/>
                <w:lang w:val="ro-RO"/>
              </w:rPr>
              <w:t>Appel depuis l’étranger: +33 1 57 63 23 23</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Portugal</w:t>
            </w:r>
          </w:p>
          <w:p w:rsidR="00B52FC2" w:rsidRPr="002F604B" w:rsidRDefault="00B52FC2" w:rsidP="000C3ECD">
            <w:pPr>
              <w:rPr>
                <w:szCs w:val="22"/>
                <w:lang w:val="ro-RO"/>
              </w:rPr>
            </w:pPr>
            <w:r w:rsidRPr="002F604B">
              <w:rPr>
                <w:szCs w:val="22"/>
                <w:lang w:val="ro-RO"/>
              </w:rPr>
              <w:t>Sanofi - Produtos Farmacêuticos, Lda</w:t>
            </w:r>
          </w:p>
          <w:p w:rsidR="00B52FC2" w:rsidRPr="002F604B" w:rsidRDefault="00B52FC2" w:rsidP="000C3ECD">
            <w:pPr>
              <w:rPr>
                <w:szCs w:val="22"/>
                <w:lang w:val="ro-RO"/>
              </w:rPr>
            </w:pPr>
            <w:r w:rsidRPr="002F604B">
              <w:rPr>
                <w:szCs w:val="22"/>
                <w:lang w:val="ro-RO"/>
              </w:rPr>
              <w:t>Tel: +351 21 35 89 400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Hrvatska</w:t>
            </w:r>
          </w:p>
          <w:p w:rsidR="00B52FC2" w:rsidRPr="002F604B" w:rsidRDefault="00B52FC2" w:rsidP="000C3ECD">
            <w:pPr>
              <w:rPr>
                <w:bCs/>
                <w:szCs w:val="22"/>
                <w:lang w:val="ro-RO"/>
              </w:rPr>
            </w:pPr>
            <w:r w:rsidRPr="002F604B">
              <w:rPr>
                <w:bCs/>
                <w:szCs w:val="22"/>
                <w:lang w:val="ro-RO"/>
              </w:rPr>
              <w:t>sanofi-aventis Croatia d.o.o.</w:t>
            </w:r>
          </w:p>
          <w:p w:rsidR="00B52FC2" w:rsidRPr="002F604B" w:rsidRDefault="00B52FC2" w:rsidP="000C3ECD">
            <w:pPr>
              <w:rPr>
                <w:b/>
                <w:bCs/>
                <w:szCs w:val="22"/>
                <w:lang w:val="ro-RO"/>
              </w:rPr>
            </w:pPr>
            <w:r w:rsidRPr="002F604B">
              <w:rPr>
                <w:bCs/>
                <w:szCs w:val="22"/>
                <w:lang w:val="ro-RO"/>
              </w:rPr>
              <w:t>Tel: +385 1 600 34 00</w:t>
            </w:r>
          </w:p>
        </w:tc>
        <w:tc>
          <w:tcPr>
            <w:tcW w:w="4678" w:type="dxa"/>
          </w:tcPr>
          <w:p w:rsidR="00B52FC2" w:rsidRPr="002F604B" w:rsidRDefault="00B52FC2" w:rsidP="000C3ECD">
            <w:pPr>
              <w:rPr>
                <w:b/>
                <w:szCs w:val="22"/>
                <w:lang w:val="ro-RO"/>
              </w:rPr>
            </w:pPr>
            <w:r w:rsidRPr="002F604B">
              <w:rPr>
                <w:b/>
                <w:szCs w:val="22"/>
                <w:lang w:val="ro-RO"/>
              </w:rPr>
              <w:t>România</w:t>
            </w:r>
          </w:p>
          <w:p w:rsidR="00B52FC2" w:rsidRPr="002F604B" w:rsidRDefault="0088789B" w:rsidP="000C3ECD">
            <w:pPr>
              <w:rPr>
                <w:szCs w:val="22"/>
                <w:lang w:val="ro-RO"/>
              </w:rPr>
            </w:pPr>
            <w:r>
              <w:rPr>
                <w:szCs w:val="22"/>
                <w:lang w:val="ro-RO"/>
              </w:rPr>
              <w:t>S</w:t>
            </w:r>
            <w:r w:rsidR="00B52FC2" w:rsidRPr="002F604B">
              <w:rPr>
                <w:szCs w:val="22"/>
                <w:lang w:val="ro-RO"/>
              </w:rPr>
              <w:t>anofi Rom</w:t>
            </w:r>
            <w:r>
              <w:rPr>
                <w:szCs w:val="22"/>
                <w:lang w:val="ro-RO"/>
              </w:rPr>
              <w:t>a</w:t>
            </w:r>
            <w:r w:rsidR="00B52FC2" w:rsidRPr="002F604B">
              <w:rPr>
                <w:szCs w:val="22"/>
                <w:lang w:val="ro-RO"/>
              </w:rPr>
              <w:t>nia SRL</w:t>
            </w:r>
          </w:p>
          <w:p w:rsidR="00B52FC2" w:rsidRPr="002F604B" w:rsidRDefault="00B52FC2" w:rsidP="000C3ECD">
            <w:pPr>
              <w:rPr>
                <w:szCs w:val="22"/>
                <w:lang w:val="ro-RO"/>
              </w:rPr>
            </w:pPr>
            <w:r w:rsidRPr="002F604B">
              <w:rPr>
                <w:szCs w:val="22"/>
                <w:lang w:val="ro-RO"/>
              </w:rPr>
              <w:t>Tel: +40 (0) 21 317 31 36</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Ireland</w:t>
            </w:r>
          </w:p>
          <w:p w:rsidR="00B52FC2" w:rsidRPr="002F604B" w:rsidRDefault="00B52FC2" w:rsidP="000C3ECD">
            <w:pPr>
              <w:rPr>
                <w:bCs/>
                <w:szCs w:val="22"/>
                <w:lang w:val="ro-RO"/>
              </w:rPr>
            </w:pPr>
            <w:r w:rsidRPr="002F604B">
              <w:rPr>
                <w:bCs/>
                <w:szCs w:val="22"/>
                <w:lang w:val="ro-RO"/>
              </w:rPr>
              <w:t>sanofi-aventis Ireland Ltd. T/A SANOFI</w:t>
            </w:r>
          </w:p>
          <w:p w:rsidR="00B52FC2" w:rsidRPr="002F604B" w:rsidRDefault="00B52FC2" w:rsidP="000C3ECD">
            <w:pPr>
              <w:rPr>
                <w:bCs/>
                <w:szCs w:val="22"/>
                <w:lang w:val="ro-RO"/>
              </w:rPr>
            </w:pPr>
            <w:r w:rsidRPr="002F604B">
              <w:rPr>
                <w:bCs/>
                <w:szCs w:val="22"/>
                <w:lang w:val="ro-RO"/>
              </w:rPr>
              <w:t>Tel: +353 (0) 1 403 56 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Slovenija</w:t>
            </w:r>
          </w:p>
          <w:p w:rsidR="00B52FC2" w:rsidRPr="002F604B" w:rsidRDefault="00B52FC2" w:rsidP="000C3ECD">
            <w:pPr>
              <w:rPr>
                <w:szCs w:val="22"/>
                <w:lang w:val="ro-RO"/>
              </w:rPr>
            </w:pPr>
            <w:r w:rsidRPr="002F604B">
              <w:rPr>
                <w:szCs w:val="22"/>
                <w:lang w:val="ro-RO"/>
              </w:rPr>
              <w:t>sanofi-aventis d.o.o.</w:t>
            </w:r>
          </w:p>
          <w:p w:rsidR="00B52FC2" w:rsidRPr="002F604B" w:rsidRDefault="00B52FC2" w:rsidP="000C3ECD">
            <w:pPr>
              <w:rPr>
                <w:szCs w:val="22"/>
                <w:lang w:val="ro-RO"/>
              </w:rPr>
            </w:pPr>
            <w:r w:rsidRPr="002F604B">
              <w:rPr>
                <w:szCs w:val="22"/>
                <w:lang w:val="ro-RO"/>
              </w:rPr>
              <w:t>Tel: +386 1 560 48 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Ísland</w:t>
            </w:r>
          </w:p>
          <w:p w:rsidR="00B52FC2" w:rsidRPr="002F604B" w:rsidRDefault="00B52FC2" w:rsidP="000C3ECD">
            <w:pPr>
              <w:rPr>
                <w:bCs/>
                <w:szCs w:val="22"/>
                <w:lang w:val="ro-RO"/>
              </w:rPr>
            </w:pPr>
            <w:r w:rsidRPr="002F604B">
              <w:rPr>
                <w:bCs/>
                <w:szCs w:val="22"/>
                <w:lang w:val="ro-RO"/>
              </w:rPr>
              <w:t>Vistor hf.</w:t>
            </w:r>
          </w:p>
          <w:p w:rsidR="00B52FC2" w:rsidRPr="002F604B" w:rsidRDefault="00B52FC2" w:rsidP="000C3ECD">
            <w:pPr>
              <w:rPr>
                <w:bCs/>
                <w:szCs w:val="22"/>
                <w:lang w:val="ro-RO"/>
              </w:rPr>
            </w:pPr>
            <w:r w:rsidRPr="002F604B">
              <w:rPr>
                <w:bCs/>
                <w:szCs w:val="22"/>
                <w:lang w:val="ro-RO"/>
              </w:rPr>
              <w:t>Sími: +354 535 7000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Slovenská republika</w:t>
            </w:r>
          </w:p>
          <w:p w:rsidR="00B52FC2" w:rsidRPr="002F604B" w:rsidRDefault="00B52FC2" w:rsidP="000C3ECD">
            <w:pPr>
              <w:rPr>
                <w:szCs w:val="22"/>
                <w:lang w:val="ro-RO"/>
              </w:rPr>
            </w:pPr>
            <w:r w:rsidRPr="002F604B">
              <w:rPr>
                <w:szCs w:val="22"/>
                <w:lang w:val="ro-RO"/>
              </w:rPr>
              <w:t>sanofi-aventis Slovakia s.r.o.</w:t>
            </w:r>
          </w:p>
          <w:p w:rsidR="00B52FC2" w:rsidRPr="002F604B" w:rsidRDefault="00B52FC2" w:rsidP="000C3ECD">
            <w:pPr>
              <w:rPr>
                <w:szCs w:val="22"/>
                <w:lang w:val="ro-RO"/>
              </w:rPr>
            </w:pPr>
            <w:r w:rsidRPr="002F604B">
              <w:rPr>
                <w:szCs w:val="22"/>
                <w:lang w:val="ro-RO"/>
              </w:rPr>
              <w:t>Tel: +421 2 33 100 100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Italia</w:t>
            </w:r>
          </w:p>
          <w:p w:rsidR="00B52FC2" w:rsidRPr="002F604B" w:rsidRDefault="00981768" w:rsidP="000C3ECD">
            <w:pPr>
              <w:rPr>
                <w:bCs/>
                <w:szCs w:val="22"/>
                <w:lang w:val="ro-RO"/>
              </w:rPr>
            </w:pPr>
            <w:r>
              <w:rPr>
                <w:bCs/>
                <w:szCs w:val="22"/>
                <w:lang w:val="ro-RO"/>
              </w:rPr>
              <w:t>S</w:t>
            </w:r>
            <w:r w:rsidR="00B52FC2" w:rsidRPr="002F604B">
              <w:rPr>
                <w:bCs/>
                <w:szCs w:val="22"/>
                <w:lang w:val="ro-RO"/>
              </w:rPr>
              <w:t>anofi S.</w:t>
            </w:r>
            <w:r w:rsidR="001E5C6D">
              <w:rPr>
                <w:bCs/>
                <w:szCs w:val="22"/>
                <w:lang w:val="ro-RO"/>
              </w:rPr>
              <w:t>r.l</w:t>
            </w:r>
            <w:r w:rsidR="00B52FC2" w:rsidRPr="002F604B">
              <w:rPr>
                <w:bCs/>
                <w:szCs w:val="22"/>
                <w:lang w:val="ro-RO"/>
              </w:rPr>
              <w:t>.</w:t>
            </w:r>
          </w:p>
          <w:p w:rsidR="00B52FC2" w:rsidRPr="002F604B" w:rsidRDefault="00B52FC2" w:rsidP="000C3ECD">
            <w:pPr>
              <w:rPr>
                <w:bCs/>
                <w:szCs w:val="22"/>
                <w:lang w:val="ro-RO"/>
              </w:rPr>
            </w:pPr>
            <w:r w:rsidRPr="002F604B">
              <w:rPr>
                <w:bCs/>
                <w:szCs w:val="22"/>
                <w:lang w:val="ro-RO"/>
              </w:rPr>
              <w:t xml:space="preserve">Tel: </w:t>
            </w:r>
            <w:r w:rsidR="0088789B" w:rsidRPr="0088789B">
              <w:rPr>
                <w:bCs/>
                <w:szCs w:val="22"/>
                <w:lang w:val="ro-RO"/>
              </w:rPr>
              <w:t>800.536389</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Suomi/Finland</w:t>
            </w:r>
          </w:p>
          <w:p w:rsidR="00B52FC2" w:rsidRPr="002F604B" w:rsidRDefault="00506548" w:rsidP="000C3ECD">
            <w:pPr>
              <w:rPr>
                <w:szCs w:val="22"/>
                <w:lang w:val="ro-RO"/>
              </w:rPr>
            </w:pPr>
            <w:r>
              <w:rPr>
                <w:szCs w:val="22"/>
                <w:lang w:val="ro-RO"/>
              </w:rPr>
              <w:t>S</w:t>
            </w:r>
            <w:r w:rsidR="00B52FC2" w:rsidRPr="002F604B">
              <w:rPr>
                <w:szCs w:val="22"/>
                <w:lang w:val="ro-RO"/>
              </w:rPr>
              <w:t>anofi Oy</w:t>
            </w:r>
          </w:p>
          <w:p w:rsidR="00B52FC2" w:rsidRPr="002F604B" w:rsidRDefault="00B52FC2" w:rsidP="000C3ECD">
            <w:pPr>
              <w:rPr>
                <w:szCs w:val="22"/>
                <w:lang w:val="ro-RO"/>
              </w:rPr>
            </w:pPr>
            <w:r w:rsidRPr="002F604B">
              <w:rPr>
                <w:szCs w:val="22"/>
                <w:lang w:val="ro-RO"/>
              </w:rPr>
              <w:t>Puh/Tel: +358 (0) 201 200 300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Κύπρος</w:t>
            </w:r>
          </w:p>
          <w:p w:rsidR="00B52FC2" w:rsidRPr="002F604B" w:rsidRDefault="00B52FC2" w:rsidP="000C3ECD">
            <w:pPr>
              <w:rPr>
                <w:bCs/>
                <w:szCs w:val="22"/>
                <w:lang w:val="ro-RO"/>
              </w:rPr>
            </w:pPr>
            <w:r w:rsidRPr="002F604B">
              <w:rPr>
                <w:bCs/>
                <w:szCs w:val="22"/>
                <w:lang w:val="ro-RO"/>
              </w:rPr>
              <w:t>sanofi-aventis Cyprus Ltd.</w:t>
            </w:r>
          </w:p>
          <w:p w:rsidR="00B52FC2" w:rsidRPr="002F604B" w:rsidRDefault="00B52FC2" w:rsidP="000C3ECD">
            <w:pPr>
              <w:rPr>
                <w:bCs/>
                <w:szCs w:val="22"/>
                <w:lang w:val="ro-RO"/>
              </w:rPr>
            </w:pPr>
            <w:r w:rsidRPr="002F604B">
              <w:rPr>
                <w:bCs/>
                <w:szCs w:val="22"/>
                <w:lang w:val="ro-RO"/>
              </w:rPr>
              <w:t>Τηλ: +357 22 871600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Sverige</w:t>
            </w:r>
          </w:p>
          <w:p w:rsidR="00B52FC2" w:rsidRPr="002F604B" w:rsidRDefault="00506548" w:rsidP="000C3ECD">
            <w:pPr>
              <w:rPr>
                <w:szCs w:val="22"/>
                <w:lang w:val="ro-RO"/>
              </w:rPr>
            </w:pPr>
            <w:r>
              <w:rPr>
                <w:szCs w:val="22"/>
                <w:lang w:val="ro-RO"/>
              </w:rPr>
              <w:t>S</w:t>
            </w:r>
            <w:r w:rsidR="00B52FC2" w:rsidRPr="002F604B">
              <w:rPr>
                <w:szCs w:val="22"/>
                <w:lang w:val="ro-RO"/>
              </w:rPr>
              <w:t>anofi AB</w:t>
            </w:r>
          </w:p>
          <w:p w:rsidR="00B52FC2" w:rsidRPr="002F604B" w:rsidRDefault="00B52FC2" w:rsidP="000C3ECD">
            <w:pPr>
              <w:rPr>
                <w:szCs w:val="22"/>
                <w:lang w:val="ro-RO"/>
              </w:rPr>
            </w:pPr>
            <w:r w:rsidRPr="002F604B">
              <w:rPr>
                <w:szCs w:val="22"/>
                <w:lang w:val="ro-RO"/>
              </w:rPr>
              <w:t>Tel: +46 (0)8 634 50 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Latvija</w:t>
            </w:r>
          </w:p>
          <w:p w:rsidR="00B52FC2" w:rsidRPr="002F604B" w:rsidRDefault="00B52FC2" w:rsidP="000C3ECD">
            <w:pPr>
              <w:rPr>
                <w:bCs/>
                <w:szCs w:val="22"/>
                <w:lang w:val="ro-RO"/>
              </w:rPr>
            </w:pPr>
            <w:r w:rsidRPr="002F604B">
              <w:rPr>
                <w:bCs/>
                <w:szCs w:val="22"/>
                <w:lang w:val="ro-RO"/>
              </w:rPr>
              <w:t>sanofi-aventis Latvia SIA</w:t>
            </w:r>
          </w:p>
          <w:p w:rsidR="00B52FC2" w:rsidRPr="002F604B" w:rsidRDefault="00B52FC2" w:rsidP="000C3ECD">
            <w:pPr>
              <w:rPr>
                <w:bCs/>
                <w:szCs w:val="22"/>
                <w:lang w:val="ro-RO"/>
              </w:rPr>
            </w:pPr>
            <w:r w:rsidRPr="002F604B">
              <w:rPr>
                <w:bCs/>
                <w:szCs w:val="22"/>
                <w:lang w:val="ro-RO"/>
              </w:rPr>
              <w:t>Tel: +371 67 33 24 51</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United Kingdom</w:t>
            </w:r>
          </w:p>
          <w:p w:rsidR="00B52FC2" w:rsidRPr="002F604B" w:rsidRDefault="00B52FC2" w:rsidP="000C3ECD">
            <w:pPr>
              <w:rPr>
                <w:szCs w:val="22"/>
                <w:lang w:val="ro-RO"/>
              </w:rPr>
            </w:pPr>
            <w:r w:rsidRPr="002F604B">
              <w:rPr>
                <w:szCs w:val="22"/>
                <w:lang w:val="ro-RO"/>
              </w:rPr>
              <w:t>Sanofi</w:t>
            </w:r>
          </w:p>
          <w:p w:rsidR="00B52FC2" w:rsidRPr="002F604B" w:rsidRDefault="00B52FC2" w:rsidP="000C3ECD">
            <w:pPr>
              <w:rPr>
                <w:szCs w:val="22"/>
                <w:lang w:val="ro-RO"/>
              </w:rPr>
            </w:pPr>
            <w:r w:rsidRPr="002F604B">
              <w:rPr>
                <w:szCs w:val="22"/>
                <w:lang w:val="ro-RO"/>
              </w:rPr>
              <w:t xml:space="preserve">Tel: </w:t>
            </w:r>
            <w:r w:rsidR="00506548" w:rsidRPr="00506548">
              <w:rPr>
                <w:szCs w:val="22"/>
                <w:lang w:val="ro-RO"/>
              </w:rPr>
              <w:t>+44 (0) 845 372 7101</w:t>
            </w:r>
          </w:p>
          <w:p w:rsidR="00B52FC2" w:rsidRPr="002F604B" w:rsidRDefault="00B52FC2" w:rsidP="000C3ECD">
            <w:pPr>
              <w:rPr>
                <w:szCs w:val="22"/>
                <w:lang w:val="ro-RO"/>
              </w:rPr>
            </w:pPr>
          </w:p>
        </w:tc>
      </w:tr>
    </w:tbl>
    <w:p w:rsidR="00A2096F" w:rsidRPr="002F604B" w:rsidRDefault="00A2096F">
      <w:pPr>
        <w:rPr>
          <w:lang w:val="ro-RO"/>
        </w:rPr>
      </w:pPr>
    </w:p>
    <w:p w:rsidR="00A2096F" w:rsidRPr="002F604B" w:rsidRDefault="00A2096F" w:rsidP="00A2096F">
      <w:pPr>
        <w:pStyle w:val="EMEABodyText"/>
        <w:rPr>
          <w:b/>
          <w:lang w:val="ro-RO"/>
        </w:rPr>
      </w:pPr>
      <w:r w:rsidRPr="002F604B">
        <w:rPr>
          <w:b/>
          <w:lang w:val="ro-RO"/>
        </w:rPr>
        <w:t xml:space="preserve">Acest prospect a fost </w:t>
      </w:r>
      <w:r w:rsidR="00B52FC2" w:rsidRPr="002F604B">
        <w:rPr>
          <w:b/>
          <w:lang w:val="ro-RO"/>
        </w:rPr>
        <w:t xml:space="preserve">revizuit </w:t>
      </w:r>
      <w:r w:rsidRPr="002F604B">
        <w:rPr>
          <w:b/>
          <w:lang w:val="ro-RO"/>
        </w:rPr>
        <w:t>în</w:t>
      </w:r>
      <w:r w:rsidR="00B52FC2" w:rsidRPr="002F604B">
        <w:rPr>
          <w:b/>
          <w:lang w:val="ro-RO"/>
        </w:rPr>
        <w:t xml:space="preserve"> .</w:t>
      </w:r>
    </w:p>
    <w:p w:rsidR="00A2096F" w:rsidRPr="002F604B" w:rsidRDefault="00A2096F">
      <w:pPr>
        <w:pStyle w:val="EMEABodyText"/>
        <w:rPr>
          <w:szCs w:val="22"/>
          <w:lang w:val="ro-RO"/>
        </w:rPr>
      </w:pPr>
    </w:p>
    <w:p w:rsidR="00A2096F" w:rsidRPr="002F604B" w:rsidRDefault="00A2096F" w:rsidP="00A2096F">
      <w:pPr>
        <w:pStyle w:val="EMEABodyText"/>
        <w:rPr>
          <w:lang w:val="ro-RO"/>
        </w:rPr>
      </w:pPr>
      <w:r w:rsidRPr="002F604B">
        <w:rPr>
          <w:lang w:val="ro-RO"/>
        </w:rPr>
        <w:t xml:space="preserve">Informaţii detaliate privind acest medicament sunt disponibile pe site-ul Agenţiei Europene </w:t>
      </w:r>
      <w:r w:rsidR="00B52FC2" w:rsidRPr="002F604B">
        <w:rPr>
          <w:lang w:val="ro-RO"/>
        </w:rPr>
        <w:t xml:space="preserve">pentru </w:t>
      </w:r>
      <w:r w:rsidRPr="002F604B">
        <w:rPr>
          <w:lang w:val="ro-RO"/>
        </w:rPr>
        <w:t>Medicament</w:t>
      </w:r>
      <w:r w:rsidR="00B52FC2" w:rsidRPr="002F604B">
        <w:rPr>
          <w:lang w:val="ro-RO"/>
        </w:rPr>
        <w:t>e</w:t>
      </w:r>
      <w:r w:rsidR="006C56E8">
        <w:rPr>
          <w:lang w:val="en-US"/>
        </w:rPr>
        <w:t>:</w:t>
      </w:r>
      <w:r w:rsidRPr="002F604B">
        <w:rPr>
          <w:lang w:val="ro-RO"/>
        </w:rPr>
        <w:t xml:space="preserve"> http://www.ema.europa.eu</w:t>
      </w:r>
    </w:p>
    <w:p w:rsidR="00A2096F" w:rsidRPr="002F604B" w:rsidRDefault="00072CC4" w:rsidP="00AB3554">
      <w:pPr>
        <w:pStyle w:val="EMEATitle"/>
        <w:rPr>
          <w:lang w:val="ro-RO"/>
        </w:rPr>
      </w:pPr>
      <w:r w:rsidRPr="002F604B">
        <w:rPr>
          <w:szCs w:val="22"/>
          <w:lang w:val="ro-RO"/>
        </w:rPr>
        <w:t>Prospect: Informaţii pentru utilizator</w:t>
      </w:r>
    </w:p>
    <w:p w:rsidR="00A2096F" w:rsidRPr="002F604B" w:rsidRDefault="00A2096F" w:rsidP="00AB3554">
      <w:pPr>
        <w:pStyle w:val="EMEATitle"/>
        <w:rPr>
          <w:lang w:val="ro-RO"/>
        </w:rPr>
      </w:pPr>
      <w:r w:rsidRPr="002F604B">
        <w:rPr>
          <w:lang w:val="ro-RO"/>
        </w:rPr>
        <w:t>Aprovel 75 mg comprimate filmate</w:t>
      </w:r>
    </w:p>
    <w:p w:rsidR="00A2096F" w:rsidRPr="002F604B" w:rsidRDefault="00A2096F" w:rsidP="00AB3554">
      <w:pPr>
        <w:pStyle w:val="EMEABodyText"/>
        <w:keepNext/>
        <w:jc w:val="center"/>
        <w:rPr>
          <w:lang w:val="ro-RO"/>
        </w:rPr>
      </w:pPr>
      <w:r w:rsidRPr="002F604B">
        <w:rPr>
          <w:lang w:val="ro-RO"/>
        </w:rPr>
        <w:t>irbesartan</w:t>
      </w:r>
    </w:p>
    <w:p w:rsidR="00A2096F" w:rsidRPr="002F604B" w:rsidRDefault="00A2096F" w:rsidP="00AB3554">
      <w:pPr>
        <w:pStyle w:val="EMEABodyText"/>
        <w:keepNext/>
        <w:rPr>
          <w:lang w:val="ro-RO"/>
        </w:rPr>
      </w:pPr>
    </w:p>
    <w:p w:rsidR="00A2096F" w:rsidRPr="002F604B" w:rsidRDefault="00A2096F" w:rsidP="00AB3554">
      <w:pPr>
        <w:pStyle w:val="EMEAHeading3"/>
        <w:rPr>
          <w:lang w:val="ro-RO"/>
        </w:rPr>
      </w:pPr>
      <w:r w:rsidRPr="002F604B">
        <w:rPr>
          <w:lang w:val="ro-RO"/>
        </w:rPr>
        <w:t>Citiţi cu atenţie şi în întregime acest prospect înainte de a începe să luaţi acest medicament</w:t>
      </w:r>
      <w:r w:rsidR="00072CC4" w:rsidRPr="002F604B">
        <w:rPr>
          <w:lang w:val="ro-RO"/>
        </w:rPr>
        <w:t xml:space="preserve"> deoarece conţine informaţii importante pentru dumneavoastră</w:t>
      </w:r>
      <w:r w:rsidRPr="002F604B">
        <w:rPr>
          <w:lang w:val="ro-RO"/>
        </w:rPr>
        <w:t>.</w:t>
      </w:r>
    </w:p>
    <w:p w:rsidR="00A2096F" w:rsidRPr="002F604B" w:rsidRDefault="00A2096F" w:rsidP="00AB3554">
      <w:pPr>
        <w:pStyle w:val="EMEABodyTextIndent"/>
        <w:keepNext/>
        <w:numPr>
          <w:ilvl w:val="0"/>
          <w:numId w:val="0"/>
        </w:numPr>
        <w:tabs>
          <w:tab w:val="left" w:pos="567"/>
        </w:tabs>
        <w:ind w:left="567" w:hanging="567"/>
        <w:rPr>
          <w:lang w:val="ro-RO"/>
        </w:rPr>
      </w:pPr>
      <w:r w:rsidRPr="002F604B">
        <w:rPr>
          <w:rFonts w:ascii="Wingdings" w:hAnsi="Wingdings"/>
          <w:lang w:val="ro-RO"/>
        </w:rPr>
        <w:t></w:t>
      </w:r>
      <w:r w:rsidRPr="002F604B">
        <w:rPr>
          <w:rFonts w:ascii="Wingdings" w:hAnsi="Wingdings"/>
          <w:lang w:val="ro-RO"/>
        </w:rPr>
        <w:tab/>
      </w:r>
      <w:r w:rsidRPr="002F604B">
        <w:rPr>
          <w:lang w:val="ro-RO"/>
        </w:rPr>
        <w:t>Păstraţi acest prospect. S-ar putea să fie necesar să-l recitiţi.</w:t>
      </w:r>
    </w:p>
    <w:p w:rsidR="00A2096F" w:rsidRPr="002F604B" w:rsidRDefault="00A2096F" w:rsidP="00AB3554">
      <w:pPr>
        <w:pStyle w:val="EMEABodyTextIndent"/>
        <w:keepNext/>
        <w:numPr>
          <w:ilvl w:val="0"/>
          <w:numId w:val="0"/>
        </w:numPr>
        <w:tabs>
          <w:tab w:val="left" w:pos="567"/>
        </w:tabs>
        <w:ind w:left="567" w:hanging="567"/>
        <w:rPr>
          <w:lang w:val="ro-RO"/>
        </w:rPr>
      </w:pPr>
      <w:r w:rsidRPr="002F604B">
        <w:rPr>
          <w:rFonts w:ascii="Wingdings" w:hAnsi="Wingdings"/>
          <w:lang w:val="ro-RO"/>
        </w:rPr>
        <w:t></w:t>
      </w:r>
      <w:r w:rsidRPr="002F604B">
        <w:rPr>
          <w:rFonts w:ascii="Wingdings" w:hAnsi="Wingdings"/>
          <w:lang w:val="ro-RO"/>
        </w:rPr>
        <w:tab/>
      </w:r>
      <w:r w:rsidRPr="002F604B">
        <w:rPr>
          <w:lang w:val="ro-RO"/>
        </w:rPr>
        <w:t>Dacă aveţi orice întrebări suplimentare, adresaţi-vă medicului dumneavoastră sau farmacistului.</w:t>
      </w:r>
    </w:p>
    <w:p w:rsidR="00A2096F" w:rsidRPr="002F604B" w:rsidRDefault="00A2096F" w:rsidP="00AB3554">
      <w:pPr>
        <w:pStyle w:val="EMEABodyTextIndent"/>
        <w:keepNext/>
        <w:numPr>
          <w:ilvl w:val="0"/>
          <w:numId w:val="0"/>
        </w:numPr>
        <w:tabs>
          <w:tab w:val="left" w:pos="567"/>
        </w:tabs>
        <w:ind w:left="567" w:hanging="567"/>
        <w:rPr>
          <w:lang w:val="ro-RO"/>
        </w:rPr>
      </w:pPr>
      <w:r w:rsidRPr="002F604B">
        <w:rPr>
          <w:rFonts w:ascii="Wingdings" w:hAnsi="Wingdings"/>
          <w:lang w:val="ro-RO"/>
        </w:rPr>
        <w:t></w:t>
      </w:r>
      <w:r w:rsidRPr="002F604B">
        <w:rPr>
          <w:rFonts w:ascii="Wingdings" w:hAnsi="Wingdings"/>
          <w:lang w:val="ro-RO"/>
        </w:rPr>
        <w:tab/>
      </w:r>
      <w:r w:rsidRPr="002F604B">
        <w:rPr>
          <w:lang w:val="ro-RO"/>
        </w:rPr>
        <w:t>Acest medicament a fost prescris</w:t>
      </w:r>
      <w:r w:rsidR="00072CC4" w:rsidRPr="002F604B">
        <w:rPr>
          <w:lang w:val="ro-RO"/>
        </w:rPr>
        <w:t xml:space="preserve"> numai</w:t>
      </w:r>
      <w:r w:rsidRPr="002F604B">
        <w:rPr>
          <w:lang w:val="ro-RO"/>
        </w:rPr>
        <w:t xml:space="preserve"> pentru dumneavoastră. Nu trebuie să-l daţi altor persoane. Le poate face rău, chiar dacă au aceleaşi </w:t>
      </w:r>
      <w:r w:rsidR="00072CC4" w:rsidRPr="002F604B">
        <w:rPr>
          <w:lang w:val="ro-RO"/>
        </w:rPr>
        <w:t xml:space="preserve">semne de boală ca </w:t>
      </w:r>
      <w:r w:rsidRPr="002F604B">
        <w:rPr>
          <w:lang w:val="ro-RO"/>
        </w:rPr>
        <w:t>dumneavoastră.</w:t>
      </w:r>
    </w:p>
    <w:p w:rsidR="00A2096F" w:rsidRPr="002F604B" w:rsidRDefault="00A2096F" w:rsidP="00AB3554">
      <w:pPr>
        <w:pStyle w:val="EMEABodyTextIndent"/>
        <w:keepNext/>
        <w:numPr>
          <w:ilvl w:val="0"/>
          <w:numId w:val="0"/>
        </w:numPr>
        <w:tabs>
          <w:tab w:val="left" w:pos="567"/>
        </w:tabs>
        <w:ind w:left="567" w:hanging="567"/>
        <w:rPr>
          <w:lang w:val="ro-RO"/>
        </w:rPr>
      </w:pPr>
      <w:r w:rsidRPr="002F604B">
        <w:rPr>
          <w:rFonts w:ascii="Wingdings" w:hAnsi="Wingdings"/>
          <w:lang w:val="ro-RO"/>
        </w:rPr>
        <w:t></w:t>
      </w:r>
      <w:r w:rsidRPr="002F604B">
        <w:rPr>
          <w:rFonts w:ascii="Wingdings" w:hAnsi="Wingdings"/>
          <w:lang w:val="ro-RO"/>
        </w:rPr>
        <w:tab/>
      </w:r>
      <w:r w:rsidRPr="002F604B">
        <w:rPr>
          <w:lang w:val="ro-RO"/>
        </w:rPr>
        <w:t xml:space="preserve">Dacă </w:t>
      </w:r>
      <w:r w:rsidR="00072CC4" w:rsidRPr="002F604B">
        <w:rPr>
          <w:lang w:val="ro-RO"/>
        </w:rPr>
        <w:t xml:space="preserve">manifestaţi orice </w:t>
      </w:r>
      <w:r w:rsidRPr="002F604B">
        <w:rPr>
          <w:lang w:val="ro-RO"/>
        </w:rPr>
        <w:t>reacţii adverse</w:t>
      </w:r>
      <w:r w:rsidR="00072CC4" w:rsidRPr="002F604B">
        <w:rPr>
          <w:lang w:val="ro-RO"/>
        </w:rPr>
        <w:t>,</w:t>
      </w:r>
      <w:r w:rsidRPr="002F604B">
        <w:rPr>
          <w:lang w:val="ro-RO"/>
        </w:rPr>
        <w:t xml:space="preserve"> </w:t>
      </w:r>
      <w:r w:rsidR="00072CC4" w:rsidRPr="002F604B">
        <w:rPr>
          <w:lang w:val="ro-RO"/>
        </w:rPr>
        <w:t>adresaţi-</w:t>
      </w:r>
      <w:r w:rsidRPr="002F604B">
        <w:rPr>
          <w:lang w:val="ro-RO"/>
        </w:rPr>
        <w:t>vă medicului dumneavoastră sau farmacistului.</w:t>
      </w:r>
      <w:r w:rsidR="00072CC4" w:rsidRPr="002F604B">
        <w:rPr>
          <w:lang w:val="ro-RO"/>
        </w:rPr>
        <w:t xml:space="preserve"> Acestea includ orice posibile reacţii adverse nemenţionate în acest prospect. Vezi pct. 4.</w:t>
      </w:r>
    </w:p>
    <w:p w:rsidR="00A2096F" w:rsidRPr="002F604B" w:rsidRDefault="00A2096F" w:rsidP="00AB3554">
      <w:pPr>
        <w:pStyle w:val="EMEABodyText"/>
        <w:keepNext/>
        <w:rPr>
          <w:lang w:val="ro-RO"/>
        </w:rPr>
      </w:pPr>
    </w:p>
    <w:p w:rsidR="00A2096F" w:rsidRPr="002F604B" w:rsidRDefault="00072CC4" w:rsidP="00AB3554">
      <w:pPr>
        <w:pStyle w:val="EMEAHeading3"/>
        <w:rPr>
          <w:lang w:val="ro-RO"/>
        </w:rPr>
      </w:pPr>
      <w:r w:rsidRPr="002F604B">
        <w:rPr>
          <w:lang w:val="ro-RO"/>
        </w:rPr>
        <w:t>Ce găsiţi î</w:t>
      </w:r>
      <w:r w:rsidR="00A2096F" w:rsidRPr="002F604B">
        <w:rPr>
          <w:lang w:val="ro-RO"/>
        </w:rPr>
        <w:t>n acest prospect:</w:t>
      </w:r>
    </w:p>
    <w:p w:rsidR="00A2096F" w:rsidRPr="002F604B" w:rsidRDefault="00A2096F" w:rsidP="00AB3554">
      <w:pPr>
        <w:pStyle w:val="EMEABodyText"/>
        <w:keepNext/>
        <w:rPr>
          <w:lang w:val="ro-RO"/>
        </w:rPr>
      </w:pPr>
      <w:r w:rsidRPr="002F604B">
        <w:rPr>
          <w:lang w:val="ro-RO"/>
        </w:rPr>
        <w:t>1.</w:t>
      </w:r>
      <w:r w:rsidRPr="002F604B">
        <w:rPr>
          <w:lang w:val="ro-RO"/>
        </w:rPr>
        <w:tab/>
        <w:t>Ce este Aprovel şi pentru ce se utilizează</w:t>
      </w:r>
    </w:p>
    <w:p w:rsidR="00A2096F" w:rsidRPr="002F604B" w:rsidRDefault="00A2096F" w:rsidP="00AB3554">
      <w:pPr>
        <w:pStyle w:val="EMEABodyText"/>
        <w:keepNext/>
        <w:rPr>
          <w:lang w:val="ro-RO"/>
        </w:rPr>
      </w:pPr>
      <w:r w:rsidRPr="002F604B">
        <w:rPr>
          <w:lang w:val="ro-RO"/>
        </w:rPr>
        <w:t>2.</w:t>
      </w:r>
      <w:r w:rsidRPr="002F604B">
        <w:rPr>
          <w:lang w:val="ro-RO"/>
        </w:rPr>
        <w:tab/>
      </w:r>
      <w:r w:rsidR="00072CC4" w:rsidRPr="002F604B">
        <w:rPr>
          <w:lang w:val="ro-RO"/>
        </w:rPr>
        <w:t>Ce trebuie să ştiţi î</w:t>
      </w:r>
      <w:r w:rsidRPr="002F604B">
        <w:rPr>
          <w:lang w:val="ro-RO"/>
        </w:rPr>
        <w:t>nainte să luaţi Aprovel</w:t>
      </w:r>
    </w:p>
    <w:p w:rsidR="00A2096F" w:rsidRPr="002F604B" w:rsidRDefault="00A2096F" w:rsidP="00AB3554">
      <w:pPr>
        <w:pStyle w:val="EMEABodyText"/>
        <w:keepNext/>
        <w:rPr>
          <w:lang w:val="ro-RO"/>
        </w:rPr>
      </w:pPr>
      <w:r w:rsidRPr="002F604B">
        <w:rPr>
          <w:lang w:val="ro-RO"/>
        </w:rPr>
        <w:t>3.</w:t>
      </w:r>
      <w:r w:rsidRPr="002F604B">
        <w:rPr>
          <w:lang w:val="ro-RO"/>
        </w:rPr>
        <w:tab/>
        <w:t>Cum să luaţi Aprovel</w:t>
      </w:r>
    </w:p>
    <w:p w:rsidR="00A2096F" w:rsidRPr="002F604B" w:rsidRDefault="00A2096F" w:rsidP="00AB3554">
      <w:pPr>
        <w:pStyle w:val="EMEABodyText"/>
        <w:keepNext/>
        <w:rPr>
          <w:lang w:val="ro-RO"/>
        </w:rPr>
      </w:pPr>
      <w:r w:rsidRPr="002F604B">
        <w:rPr>
          <w:lang w:val="ro-RO"/>
        </w:rPr>
        <w:t>4.</w:t>
      </w:r>
      <w:r w:rsidRPr="002F604B">
        <w:rPr>
          <w:lang w:val="ro-RO"/>
        </w:rPr>
        <w:tab/>
        <w:t>Reacţii adverse posibile</w:t>
      </w:r>
    </w:p>
    <w:p w:rsidR="00A2096F" w:rsidRPr="002F604B" w:rsidRDefault="00A2096F" w:rsidP="00AB3554">
      <w:pPr>
        <w:pStyle w:val="EMEABodyText"/>
        <w:keepNext/>
        <w:rPr>
          <w:lang w:val="ro-RO"/>
        </w:rPr>
      </w:pPr>
      <w:r w:rsidRPr="002F604B">
        <w:rPr>
          <w:lang w:val="ro-RO"/>
        </w:rPr>
        <w:t>5.</w:t>
      </w:r>
      <w:r w:rsidRPr="002F604B">
        <w:rPr>
          <w:lang w:val="ro-RO"/>
        </w:rPr>
        <w:tab/>
        <w:t>Cum se păstrează Aprovel</w:t>
      </w:r>
    </w:p>
    <w:p w:rsidR="00A2096F" w:rsidRPr="002F604B" w:rsidRDefault="00A2096F" w:rsidP="00AB3554">
      <w:pPr>
        <w:pStyle w:val="EMEABodyText"/>
        <w:keepNext/>
        <w:rPr>
          <w:lang w:val="ro-RO"/>
        </w:rPr>
      </w:pPr>
      <w:r w:rsidRPr="002F604B">
        <w:rPr>
          <w:lang w:val="ro-RO"/>
        </w:rPr>
        <w:t>6.</w:t>
      </w:r>
      <w:r w:rsidRPr="002F604B">
        <w:rPr>
          <w:lang w:val="ro-RO"/>
        </w:rPr>
        <w:tab/>
      </w:r>
      <w:r w:rsidR="00072CC4" w:rsidRPr="002F604B">
        <w:rPr>
          <w:lang w:val="ro-RO"/>
        </w:rPr>
        <w:t>Conţinutul ambalajului şi alte informaţii</w:t>
      </w:r>
    </w:p>
    <w:p w:rsidR="00A2096F" w:rsidRPr="002F604B" w:rsidRDefault="00A2096F" w:rsidP="00AB3554">
      <w:pPr>
        <w:pStyle w:val="EMEABodyText"/>
        <w:keepNext/>
        <w:rPr>
          <w:lang w:val="ro-RO"/>
        </w:rPr>
      </w:pPr>
    </w:p>
    <w:p w:rsidR="00A2096F" w:rsidRPr="002F604B" w:rsidRDefault="00A2096F" w:rsidP="00AB3554">
      <w:pPr>
        <w:pStyle w:val="EMEABodyText"/>
        <w:keepNext/>
        <w:rPr>
          <w:lang w:val="ro-RO"/>
        </w:rPr>
      </w:pPr>
    </w:p>
    <w:p w:rsidR="00A2096F" w:rsidRPr="002F604B" w:rsidRDefault="00A2096F" w:rsidP="00AB3554">
      <w:pPr>
        <w:pStyle w:val="EMEAHeading1"/>
        <w:rPr>
          <w:lang w:val="ro-RO"/>
        </w:rPr>
      </w:pPr>
      <w:r w:rsidRPr="002F604B">
        <w:rPr>
          <w:lang w:val="ro-RO"/>
        </w:rPr>
        <w:t>1.</w:t>
      </w:r>
      <w:r w:rsidRPr="002F604B">
        <w:rPr>
          <w:lang w:val="ro-RO"/>
        </w:rPr>
        <w:tab/>
      </w:r>
      <w:r w:rsidR="00072CC4" w:rsidRPr="002F604B">
        <w:rPr>
          <w:caps w:val="0"/>
          <w:lang w:val="ro-RO"/>
        </w:rPr>
        <w:t>Ce este Aprovel şi pentru ce se utilizează</w:t>
      </w:r>
    </w:p>
    <w:p w:rsidR="00A2096F" w:rsidRPr="002F604B" w:rsidRDefault="00A2096F" w:rsidP="00AB3554">
      <w:pPr>
        <w:pStyle w:val="EMEAHeading1"/>
        <w:rPr>
          <w:lang w:val="ro-RO"/>
        </w:rPr>
      </w:pPr>
    </w:p>
    <w:p w:rsidR="00A2096F" w:rsidRPr="002F604B" w:rsidRDefault="00A2096F" w:rsidP="00AB3554">
      <w:pPr>
        <w:pStyle w:val="EMEABodyText"/>
        <w:keepNext/>
        <w:rPr>
          <w:bCs/>
          <w:lang w:val="ro-RO"/>
        </w:rPr>
      </w:pPr>
      <w:r w:rsidRPr="002F604B">
        <w:rPr>
          <w:bCs/>
          <w:lang w:val="ro-RO"/>
        </w:rPr>
        <w:t>Aprovel aparţine grupei de medicamente cunoscută sub denumirea de antagonişti ai receptorilor pentru angiotensină II. Angiotensina II este o substanţă produsă în organism, care se leagă de anumiţi receptori din vasele de sânge, determinând constricţia (îngustarea) acestora. Aceasta are ca rezultat creşterea tensiunii arteriale. Aprovel împiedică legarea angiotensinei II de aceşti receptori şi determină astfel relaxarea (dilatarea) vaselor de sânge şi scăderea tensiunii arteriale. Aprovel întârzie deteriorarea funcţiei rinichilor la pacienţii cu tensiune arterială crescută şi diabet zaharat de tip 2.</w:t>
      </w:r>
    </w:p>
    <w:p w:rsidR="00A2096F" w:rsidRPr="002F604B" w:rsidRDefault="00A2096F" w:rsidP="00AB3554">
      <w:pPr>
        <w:pStyle w:val="EMEABodyText"/>
        <w:keepNext/>
        <w:rPr>
          <w:bCs/>
          <w:lang w:val="ro-RO"/>
        </w:rPr>
      </w:pPr>
    </w:p>
    <w:p w:rsidR="00A2096F" w:rsidRPr="002F604B" w:rsidRDefault="00A2096F" w:rsidP="00AB3554">
      <w:pPr>
        <w:pStyle w:val="EMEABodyText"/>
        <w:keepNext/>
        <w:rPr>
          <w:bCs/>
          <w:lang w:val="ro-RO"/>
        </w:rPr>
      </w:pPr>
      <w:r w:rsidRPr="002F604B">
        <w:rPr>
          <w:bCs/>
          <w:lang w:val="ro-RO"/>
        </w:rPr>
        <w:t>Aprovel este utilizat la pacienţii adulţi</w:t>
      </w:r>
    </w:p>
    <w:p w:rsidR="00A2096F" w:rsidRPr="002F604B" w:rsidRDefault="00A2096F" w:rsidP="00AB3554">
      <w:pPr>
        <w:pStyle w:val="EMEABodyTextIndent"/>
        <w:keepNext/>
        <w:rPr>
          <w:lang w:val="ro-RO"/>
        </w:rPr>
      </w:pPr>
      <w:r w:rsidRPr="002F604B">
        <w:rPr>
          <w:lang w:val="ro-RO"/>
        </w:rPr>
        <w:t>pentru a trata tensiunea arterială crescută (</w:t>
      </w:r>
      <w:r w:rsidRPr="002F604B">
        <w:rPr>
          <w:i/>
          <w:lang w:val="ro-RO"/>
        </w:rPr>
        <w:t>hipertensiune arterială esenţială</w:t>
      </w:r>
      <w:r w:rsidRPr="002F604B">
        <w:rPr>
          <w:lang w:val="ro-RO"/>
        </w:rPr>
        <w:t>)</w:t>
      </w:r>
    </w:p>
    <w:p w:rsidR="00A2096F" w:rsidRPr="002F604B" w:rsidRDefault="00A2096F" w:rsidP="00AB3554">
      <w:pPr>
        <w:pStyle w:val="EMEABodyTextIndent"/>
        <w:keepNext/>
        <w:rPr>
          <w:lang w:val="ro-RO"/>
        </w:rPr>
      </w:pPr>
      <w:r w:rsidRPr="002F604B">
        <w:rPr>
          <w:lang w:val="ro-RO"/>
        </w:rPr>
        <w:t>pentru a proteja rinichii la pacienţii cu tensiune arterială crescută, diabet zaharat de tip 2 şi valori ale analizelor care demonstrează afectarea funcţiei rinichilor.</w:t>
      </w:r>
    </w:p>
    <w:p w:rsidR="00A2096F" w:rsidRPr="002F604B" w:rsidRDefault="00A2096F" w:rsidP="00AB3554">
      <w:pPr>
        <w:pStyle w:val="EMEABodyText"/>
        <w:keepNext/>
        <w:rPr>
          <w:bCs/>
          <w:lang w:val="ro-RO"/>
        </w:rPr>
      </w:pPr>
    </w:p>
    <w:p w:rsidR="00A2096F" w:rsidRPr="002F604B" w:rsidRDefault="00A2096F" w:rsidP="00AB3554">
      <w:pPr>
        <w:pStyle w:val="EMEABodyText"/>
        <w:keepNext/>
        <w:rPr>
          <w:bCs/>
          <w:lang w:val="ro-RO"/>
        </w:rPr>
      </w:pPr>
    </w:p>
    <w:p w:rsidR="00A2096F" w:rsidRPr="002F604B" w:rsidRDefault="00A2096F" w:rsidP="00AB3554">
      <w:pPr>
        <w:pStyle w:val="EMEAHeading1"/>
        <w:rPr>
          <w:lang w:val="ro-RO"/>
        </w:rPr>
      </w:pPr>
      <w:r w:rsidRPr="002F604B">
        <w:rPr>
          <w:lang w:val="ro-RO"/>
        </w:rPr>
        <w:t>2.</w:t>
      </w:r>
      <w:r w:rsidRPr="002F604B">
        <w:rPr>
          <w:lang w:val="ro-RO"/>
        </w:rPr>
        <w:tab/>
      </w:r>
      <w:r w:rsidR="00072CC4" w:rsidRPr="002F604B">
        <w:rPr>
          <w:caps w:val="0"/>
          <w:szCs w:val="22"/>
          <w:lang w:val="ro-RO"/>
        </w:rPr>
        <w:t>Ce trebuie să ştiţi înainte să luaţi Aprovel</w:t>
      </w:r>
    </w:p>
    <w:p w:rsidR="00A2096F" w:rsidRPr="002F604B" w:rsidRDefault="00A2096F" w:rsidP="00AB3554">
      <w:pPr>
        <w:pStyle w:val="EMEAHeading1"/>
        <w:rPr>
          <w:lang w:val="ro-RO"/>
        </w:rPr>
      </w:pPr>
    </w:p>
    <w:p w:rsidR="00A2096F" w:rsidRPr="002F604B" w:rsidRDefault="00A2096F" w:rsidP="00AB3554">
      <w:pPr>
        <w:pStyle w:val="EMEAHeading3"/>
        <w:rPr>
          <w:lang w:val="ro-RO"/>
        </w:rPr>
      </w:pPr>
      <w:r w:rsidRPr="002F604B">
        <w:rPr>
          <w:lang w:val="ro-RO"/>
        </w:rPr>
        <w:t>Nu luaţi Aprovel</w:t>
      </w:r>
    </w:p>
    <w:p w:rsidR="00A2096F" w:rsidRPr="002F604B" w:rsidRDefault="00A2096F" w:rsidP="00AB3554">
      <w:pPr>
        <w:pStyle w:val="EMEABodyTextIndent"/>
        <w:keepNext/>
        <w:numPr>
          <w:ilvl w:val="0"/>
          <w:numId w:val="6"/>
        </w:numPr>
        <w:tabs>
          <w:tab w:val="clear" w:pos="930"/>
        </w:tabs>
        <w:ind w:left="567" w:hanging="567"/>
        <w:rPr>
          <w:lang w:val="ro-RO"/>
        </w:rPr>
      </w:pPr>
      <w:r w:rsidRPr="002F604B">
        <w:rPr>
          <w:lang w:val="ro-RO"/>
        </w:rPr>
        <w:t xml:space="preserve">dacă sunteţi </w:t>
      </w:r>
      <w:r w:rsidRPr="002F604B">
        <w:rPr>
          <w:b/>
          <w:lang w:val="ro-RO"/>
        </w:rPr>
        <w:t>alergic</w:t>
      </w:r>
      <w:r w:rsidRPr="002F604B">
        <w:rPr>
          <w:lang w:val="ro-RO"/>
        </w:rPr>
        <w:t xml:space="preserve"> la irbesartan sau la oricare dintre celelalte componente ale </w:t>
      </w:r>
      <w:r w:rsidR="00C044CE" w:rsidRPr="002F604B">
        <w:rPr>
          <w:lang w:val="ro-RO"/>
        </w:rPr>
        <w:t>acestui medicament (enumerate la pct. 6)</w:t>
      </w:r>
    </w:p>
    <w:p w:rsidR="00A2096F" w:rsidRPr="002F604B" w:rsidRDefault="00A2096F" w:rsidP="00AB3554">
      <w:pPr>
        <w:pStyle w:val="EMEABodyTextIndent"/>
        <w:keepNext/>
        <w:numPr>
          <w:ilvl w:val="0"/>
          <w:numId w:val="6"/>
        </w:numPr>
        <w:tabs>
          <w:tab w:val="clear" w:pos="930"/>
        </w:tabs>
        <w:ind w:left="567" w:hanging="567"/>
        <w:rPr>
          <w:lang w:val="ro-RO"/>
        </w:rPr>
      </w:pPr>
      <w:r w:rsidRPr="002F604B">
        <w:rPr>
          <w:lang w:val="ro-RO"/>
        </w:rPr>
        <w:t xml:space="preserve">dacă sunteţi </w:t>
      </w:r>
      <w:r w:rsidRPr="002F604B">
        <w:rPr>
          <w:b/>
          <w:lang w:val="ro-RO"/>
        </w:rPr>
        <w:t xml:space="preserve">gravidă în 3 luni </w:t>
      </w:r>
      <w:r w:rsidR="005B4E9B">
        <w:rPr>
          <w:b/>
          <w:lang w:val="ro-RO"/>
        </w:rPr>
        <w:t xml:space="preserve">împlinite </w:t>
      </w:r>
      <w:r w:rsidRPr="002F604B">
        <w:rPr>
          <w:b/>
          <w:lang w:val="ro-RO"/>
        </w:rPr>
        <w:t>sau mai mult.</w:t>
      </w:r>
      <w:r w:rsidRPr="002F604B">
        <w:rPr>
          <w:lang w:val="ro-RO"/>
        </w:rPr>
        <w:t xml:space="preserve"> (</w:t>
      </w:r>
      <w:r w:rsidRPr="002F604B">
        <w:rPr>
          <w:szCs w:val="22"/>
          <w:lang w:val="ro-RO"/>
        </w:rPr>
        <w:t xml:space="preserve">De asemenea, este mai bine să evitaţi </w:t>
      </w:r>
      <w:r w:rsidRPr="002F604B">
        <w:rPr>
          <w:lang w:val="ro-RO"/>
        </w:rPr>
        <w:t>Aprovel la începutul sarcinii - vezi secţiunea privind sarcina</w:t>
      </w:r>
      <w:r w:rsidR="00C044CE" w:rsidRPr="002F604B">
        <w:rPr>
          <w:lang w:val="ro-RO"/>
        </w:rPr>
        <w:t>.</w:t>
      </w:r>
      <w:r w:rsidRPr="002F604B">
        <w:rPr>
          <w:szCs w:val="22"/>
          <w:lang w:val="ro-RO"/>
        </w:rPr>
        <w:t>)</w:t>
      </w:r>
    </w:p>
    <w:p w:rsidR="00C044CE" w:rsidRPr="002F604B" w:rsidRDefault="00C044CE" w:rsidP="00AB3554">
      <w:pPr>
        <w:pStyle w:val="EMEABodyTextIndent"/>
        <w:keepNext/>
        <w:numPr>
          <w:ilvl w:val="0"/>
          <w:numId w:val="6"/>
        </w:numPr>
        <w:tabs>
          <w:tab w:val="clear" w:pos="930"/>
        </w:tabs>
        <w:ind w:left="567" w:hanging="567"/>
        <w:rPr>
          <w:lang w:val="ro-RO"/>
        </w:rPr>
      </w:pPr>
      <w:r w:rsidRPr="00554AD3">
        <w:rPr>
          <w:b/>
          <w:lang w:val="ro-RO"/>
        </w:rPr>
        <w:t>dacă aveţi diabet zaharat sau funcţia rinichilor afectată</w:t>
      </w:r>
      <w:r w:rsidRPr="002F604B">
        <w:rPr>
          <w:lang w:val="ro-RO"/>
        </w:rPr>
        <w:t xml:space="preserve"> şi </w:t>
      </w:r>
      <w:r w:rsidR="00BB46B7" w:rsidRPr="00BB46B7">
        <w:rPr>
          <w:lang w:val="ro-RO"/>
        </w:rPr>
        <w:t xml:space="preserve">urmaţi tratament cu un medicament pentru scăderea tensiunii arteriale care conţine </w:t>
      </w:r>
      <w:r w:rsidRPr="002F604B">
        <w:rPr>
          <w:lang w:val="ro-RO"/>
        </w:rPr>
        <w:t>aliskiren.</w:t>
      </w:r>
    </w:p>
    <w:p w:rsidR="00A2096F" w:rsidRPr="002F604B" w:rsidRDefault="00A2096F" w:rsidP="00AB3554">
      <w:pPr>
        <w:pStyle w:val="EMEABodyText"/>
        <w:keepNext/>
        <w:rPr>
          <w:lang w:val="ro-RO"/>
        </w:rPr>
      </w:pPr>
    </w:p>
    <w:p w:rsidR="00A2096F" w:rsidRPr="002F604B" w:rsidRDefault="00C044CE" w:rsidP="00A2096F">
      <w:pPr>
        <w:pStyle w:val="EMEAHeading3"/>
        <w:rPr>
          <w:lang w:val="ro-RO"/>
        </w:rPr>
      </w:pPr>
      <w:r w:rsidRPr="002F604B">
        <w:rPr>
          <w:lang w:val="ro-RO"/>
        </w:rPr>
        <w:t>Atenţionări şi precauţii</w:t>
      </w:r>
    </w:p>
    <w:p w:rsidR="00A2096F" w:rsidRPr="002F604B" w:rsidRDefault="00C044CE" w:rsidP="00A2096F">
      <w:pPr>
        <w:pStyle w:val="EMEABodyText"/>
        <w:rPr>
          <w:lang w:val="ro-RO"/>
        </w:rPr>
      </w:pPr>
      <w:r w:rsidRPr="002F604B">
        <w:rPr>
          <w:lang w:val="ro-RO"/>
        </w:rPr>
        <w:t xml:space="preserve">Înainte să luaţi Aprovel, adresaţi-vă medicului dumneavoastră </w:t>
      </w:r>
      <w:r w:rsidRPr="002F604B">
        <w:rPr>
          <w:b/>
          <w:lang w:val="ro-RO"/>
        </w:rPr>
        <w:t>dacă vă aflaţi în oricare dintre următoarele situaţii</w:t>
      </w:r>
      <w:r w:rsidR="00A2096F" w:rsidRPr="002F604B">
        <w:rPr>
          <w:lang w:val="ro-RO"/>
        </w:rPr>
        <w:t>:</w:t>
      </w:r>
    </w:p>
    <w:p w:rsidR="00A2096F" w:rsidRPr="002F604B" w:rsidRDefault="00A2096F" w:rsidP="00FD3FA4">
      <w:pPr>
        <w:pStyle w:val="EMEABodyTextIndent"/>
        <w:numPr>
          <w:ilvl w:val="0"/>
          <w:numId w:val="5"/>
        </w:numPr>
        <w:tabs>
          <w:tab w:val="clear" w:pos="927"/>
        </w:tabs>
        <w:ind w:left="567"/>
        <w:rPr>
          <w:lang w:val="ro-RO"/>
        </w:rPr>
      </w:pPr>
      <w:r w:rsidRPr="002F604B">
        <w:rPr>
          <w:lang w:val="ro-RO"/>
        </w:rPr>
        <w:t xml:space="preserve">dacă aveţi </w:t>
      </w:r>
      <w:r w:rsidRPr="002F604B">
        <w:rPr>
          <w:b/>
          <w:lang w:val="ro-RO"/>
        </w:rPr>
        <w:t>vărsături sau diaree semnificative</w:t>
      </w:r>
    </w:p>
    <w:p w:rsidR="00A2096F" w:rsidRPr="002F604B" w:rsidRDefault="00A2096F" w:rsidP="00FD3FA4">
      <w:pPr>
        <w:pStyle w:val="EMEABodyTextIndent"/>
        <w:numPr>
          <w:ilvl w:val="0"/>
          <w:numId w:val="5"/>
        </w:numPr>
        <w:tabs>
          <w:tab w:val="clear" w:pos="927"/>
        </w:tabs>
        <w:ind w:left="567"/>
        <w:rPr>
          <w:lang w:val="ro-RO"/>
        </w:rPr>
      </w:pPr>
      <w:r w:rsidRPr="002F604B">
        <w:rPr>
          <w:lang w:val="ro-RO"/>
        </w:rPr>
        <w:t xml:space="preserve">dacă suferiţi de </w:t>
      </w:r>
      <w:r w:rsidRPr="002F604B">
        <w:rPr>
          <w:b/>
          <w:lang w:val="ro-RO"/>
        </w:rPr>
        <w:t>afecţiuni ale rinichilor</w:t>
      </w:r>
    </w:p>
    <w:p w:rsidR="00A2096F" w:rsidRPr="002F604B" w:rsidRDefault="00A2096F" w:rsidP="00FD3FA4">
      <w:pPr>
        <w:pStyle w:val="EMEABodyTextIndent"/>
        <w:numPr>
          <w:ilvl w:val="0"/>
          <w:numId w:val="5"/>
        </w:numPr>
        <w:tabs>
          <w:tab w:val="clear" w:pos="927"/>
        </w:tabs>
        <w:ind w:left="567"/>
        <w:rPr>
          <w:lang w:val="ro-RO"/>
        </w:rPr>
      </w:pPr>
      <w:r w:rsidRPr="002F604B">
        <w:rPr>
          <w:lang w:val="ro-RO"/>
        </w:rPr>
        <w:t xml:space="preserve">dacă suferiţi de </w:t>
      </w:r>
      <w:r w:rsidRPr="002F604B">
        <w:rPr>
          <w:b/>
          <w:lang w:val="ro-RO"/>
        </w:rPr>
        <w:t>afecţiuni cardiace</w:t>
      </w:r>
    </w:p>
    <w:p w:rsidR="00A2096F" w:rsidRPr="002F604B" w:rsidRDefault="00A2096F" w:rsidP="005420D6">
      <w:pPr>
        <w:pStyle w:val="EMEABodyTextIndent"/>
        <w:rPr>
          <w:lang w:val="ro-RO"/>
        </w:rPr>
      </w:pPr>
      <w:r w:rsidRPr="002F604B">
        <w:rPr>
          <w:lang w:val="ro-RO"/>
        </w:rPr>
        <w:t xml:space="preserve">dacă vi se administrează Aprovel pentru </w:t>
      </w:r>
      <w:r w:rsidRPr="002F604B">
        <w:rPr>
          <w:b/>
          <w:lang w:val="ro-RO"/>
        </w:rPr>
        <w:t>tratamentul</w:t>
      </w:r>
      <w:r w:rsidRPr="002F604B">
        <w:rPr>
          <w:lang w:val="ro-RO"/>
        </w:rPr>
        <w:t xml:space="preserve"> </w:t>
      </w:r>
      <w:r w:rsidRPr="002F604B">
        <w:rPr>
          <w:b/>
          <w:lang w:val="ro-RO"/>
        </w:rPr>
        <w:t>bolii de rinichi de natură diabetică</w:t>
      </w:r>
      <w:r w:rsidRPr="002F604B">
        <w:rPr>
          <w:lang w:val="ro-RO"/>
        </w:rPr>
        <w:t>. În acest caz, medicul dumneavoastră poate să vă facă periodic analize de sânge, în special pentru a determina concentraţiile potasiului din sânge în cazul funcţionării anormale a rinichilor.</w:t>
      </w:r>
    </w:p>
    <w:p w:rsidR="00A86519" w:rsidRDefault="00A86519" w:rsidP="00A86519">
      <w:pPr>
        <w:pStyle w:val="EMEABodyTextIndent"/>
        <w:tabs>
          <w:tab w:val="num" w:pos="567"/>
        </w:tabs>
        <w:rPr>
          <w:lang w:val="ro-RO"/>
        </w:rPr>
      </w:pPr>
      <w:r>
        <w:rPr>
          <w:lang w:val="ro-RO"/>
        </w:rPr>
        <w:t xml:space="preserve">dacă apar </w:t>
      </w:r>
      <w:r w:rsidRPr="004974BF">
        <w:rPr>
          <w:b/>
          <w:bCs/>
          <w:lang w:val="ro-RO"/>
        </w:rPr>
        <w:t>valori mici ale zahărului în sânge</w:t>
      </w:r>
      <w:r>
        <w:rPr>
          <w:lang w:val="ro-RO"/>
        </w:rPr>
        <w:t xml:space="preserve"> (simptomele pot include transpirații, slăbiciune, foame, amețeli, tremurături, dureri de cap, valuri de căldură cu înroșirea feței sau paloare, senzații de amorțeală, bătăi </w:t>
      </w:r>
      <w:r w:rsidRPr="00AB3554">
        <w:rPr>
          <w:lang w:val="ro-RO"/>
        </w:rPr>
        <w:t>puternice, rapide</w:t>
      </w:r>
      <w:r>
        <w:rPr>
          <w:lang w:val="ro-RO"/>
        </w:rPr>
        <w:t xml:space="preserve"> ale inimii), în special dacă sunteți tratat pentru diabet zaharat.</w:t>
      </w:r>
    </w:p>
    <w:p w:rsidR="00A2096F" w:rsidRPr="002F604B" w:rsidRDefault="00A2096F" w:rsidP="00FD3FA4">
      <w:pPr>
        <w:pStyle w:val="EMEABodyTextIndent"/>
        <w:numPr>
          <w:ilvl w:val="0"/>
          <w:numId w:val="5"/>
        </w:numPr>
        <w:tabs>
          <w:tab w:val="clear" w:pos="927"/>
        </w:tabs>
        <w:ind w:left="567"/>
        <w:rPr>
          <w:lang w:val="ro-RO"/>
        </w:rPr>
      </w:pPr>
      <w:r w:rsidRPr="002F604B">
        <w:rPr>
          <w:lang w:val="ro-RO"/>
        </w:rPr>
        <w:t xml:space="preserve">dacă </w:t>
      </w:r>
      <w:r w:rsidRPr="002F604B">
        <w:rPr>
          <w:b/>
          <w:lang w:val="ro-RO"/>
        </w:rPr>
        <w:t>urmează să fiţi supus</w:t>
      </w:r>
      <w:r w:rsidRPr="002F604B">
        <w:rPr>
          <w:lang w:val="ro-RO"/>
        </w:rPr>
        <w:t xml:space="preserve"> </w:t>
      </w:r>
      <w:r w:rsidRPr="002F604B">
        <w:rPr>
          <w:b/>
          <w:lang w:val="ro-RO"/>
        </w:rPr>
        <w:t>unei operaţii</w:t>
      </w:r>
      <w:r w:rsidRPr="002F604B">
        <w:rPr>
          <w:lang w:val="ro-RO"/>
        </w:rPr>
        <w:t xml:space="preserve"> (intervenţii chirurgicale) sau </w:t>
      </w:r>
      <w:r w:rsidRPr="002F604B">
        <w:rPr>
          <w:b/>
          <w:lang w:val="ro-RO"/>
        </w:rPr>
        <w:t>să vi se administreze anestezice</w:t>
      </w:r>
    </w:p>
    <w:p w:rsidR="00C044CE" w:rsidRPr="002F604B" w:rsidRDefault="00C044CE" w:rsidP="00FD3FA4">
      <w:pPr>
        <w:pStyle w:val="EMEABodyTextIndent"/>
        <w:numPr>
          <w:ilvl w:val="0"/>
          <w:numId w:val="5"/>
        </w:numPr>
        <w:tabs>
          <w:tab w:val="clear" w:pos="927"/>
        </w:tabs>
        <w:ind w:left="567"/>
        <w:rPr>
          <w:lang w:val="ro-RO"/>
        </w:rPr>
      </w:pPr>
      <w:r w:rsidRPr="002F604B">
        <w:rPr>
          <w:lang w:val="ro-RO"/>
        </w:rPr>
        <w:t>dacă luaţi</w:t>
      </w:r>
      <w:r w:rsidR="00BF0213" w:rsidRPr="00BF0213">
        <w:rPr>
          <w:lang w:val="ro-RO"/>
        </w:rPr>
        <w:t xml:space="preserve"> </w:t>
      </w:r>
      <w:r w:rsidR="00BF0213" w:rsidRPr="00BB46B7">
        <w:rPr>
          <w:lang w:val="ro-RO"/>
        </w:rPr>
        <w:t>oricare dintre următoarele medicamente utilizate pentru tratarea tensiunii arteriale mari:</w:t>
      </w:r>
    </w:p>
    <w:p w:rsidR="00BF0213" w:rsidRDefault="00BF0213" w:rsidP="00FD3FA4">
      <w:pPr>
        <w:pStyle w:val="EMEABodyText"/>
        <w:numPr>
          <w:ilvl w:val="0"/>
          <w:numId w:val="18"/>
        </w:numPr>
        <w:ind w:left="1134" w:hanging="283"/>
        <w:rPr>
          <w:lang w:val="ro-RO"/>
        </w:rPr>
      </w:pPr>
      <w:r w:rsidRPr="00D634DF">
        <w:rPr>
          <w:lang w:val="ro-RO"/>
        </w:rPr>
        <w:t>un inhibitor</w:t>
      </w:r>
      <w:r w:rsidR="004C2737" w:rsidRPr="004C2737">
        <w:rPr>
          <w:lang w:val="ro-RO"/>
        </w:rPr>
        <w:t xml:space="preserve"> </w:t>
      </w:r>
      <w:r w:rsidR="004C2737">
        <w:rPr>
          <w:lang w:val="ro-RO"/>
        </w:rPr>
        <w:t>al</w:t>
      </w:r>
      <w:r w:rsidRPr="00D634DF">
        <w:rPr>
          <w:lang w:val="ro-RO"/>
        </w:rPr>
        <w:t xml:space="preserve"> ECA (de exemplu, enalapril, lisinopril, ramipril), mai ales dacă aveţi probleme ale rinichilor asociate diabetului zaharat.</w:t>
      </w:r>
    </w:p>
    <w:p w:rsidR="00BF0213" w:rsidRPr="00D634DF" w:rsidRDefault="00BF0213" w:rsidP="00FD3FA4">
      <w:pPr>
        <w:pStyle w:val="EMEABodyText"/>
        <w:numPr>
          <w:ilvl w:val="0"/>
          <w:numId w:val="18"/>
        </w:numPr>
        <w:ind w:left="1134" w:hanging="283"/>
        <w:rPr>
          <w:lang w:val="ro-RO"/>
        </w:rPr>
      </w:pPr>
      <w:r>
        <w:rPr>
          <w:lang w:val="ro-RO"/>
        </w:rPr>
        <w:t>a</w:t>
      </w:r>
      <w:r w:rsidRPr="00D634DF">
        <w:rPr>
          <w:lang w:val="ro-RO"/>
        </w:rPr>
        <w:t>liskiren</w:t>
      </w:r>
      <w:r>
        <w:rPr>
          <w:lang w:val="ro-RO"/>
        </w:rPr>
        <w:t>.</w:t>
      </w:r>
    </w:p>
    <w:p w:rsidR="00592871" w:rsidRDefault="00592871" w:rsidP="00BF0213">
      <w:pPr>
        <w:pStyle w:val="EMEABodyText"/>
        <w:rPr>
          <w:lang w:val="ro-RO"/>
        </w:rPr>
      </w:pPr>
    </w:p>
    <w:p w:rsidR="00BF0213" w:rsidRDefault="00BF0213" w:rsidP="00BF0213">
      <w:pPr>
        <w:pStyle w:val="EMEABodyText"/>
        <w:rPr>
          <w:lang w:val="ro-RO"/>
        </w:rPr>
      </w:pPr>
      <w:r w:rsidRPr="00693E40">
        <w:rPr>
          <w:lang w:val="ro-RO"/>
        </w:rPr>
        <w:t>Este posibil ca medicul dumneavoastră să vă verifice funcţia rinichilor, tensiunea arterială şi valorile electroliţilor (de exemplu, potasiu) din sânge, la intervale regulate de timp.</w:t>
      </w:r>
    </w:p>
    <w:p w:rsidR="00BF0213" w:rsidRDefault="00BF0213" w:rsidP="00BF0213">
      <w:pPr>
        <w:pStyle w:val="EMEABodyText"/>
        <w:rPr>
          <w:lang w:val="ro-RO"/>
        </w:rPr>
      </w:pPr>
    </w:p>
    <w:p w:rsidR="00BF0213" w:rsidRDefault="00BF0213" w:rsidP="00BF0213">
      <w:pPr>
        <w:pStyle w:val="EMEABodyText"/>
        <w:rPr>
          <w:lang w:val="ro-RO"/>
        </w:rPr>
      </w:pPr>
      <w:r w:rsidRPr="00693E40">
        <w:rPr>
          <w:lang w:val="ro-RO"/>
        </w:rPr>
        <w:t>Vezi şi informaţ</w:t>
      </w:r>
      <w:r>
        <w:rPr>
          <w:lang w:val="ro-RO"/>
        </w:rPr>
        <w:t>iile de la punctul „Nu luaţi Aprovel”.</w:t>
      </w:r>
    </w:p>
    <w:p w:rsidR="00C044CE" w:rsidRPr="002F604B" w:rsidRDefault="00C044CE" w:rsidP="00C044CE">
      <w:pPr>
        <w:pStyle w:val="EMEABodyText"/>
        <w:rPr>
          <w:lang w:val="ro-RO"/>
        </w:rPr>
      </w:pPr>
    </w:p>
    <w:p w:rsidR="00A2096F" w:rsidRPr="002F604B" w:rsidRDefault="00A2096F" w:rsidP="00A2096F">
      <w:pPr>
        <w:pStyle w:val="EMEABodyText"/>
        <w:rPr>
          <w:lang w:val="ro-RO"/>
        </w:rPr>
      </w:pPr>
      <w:r w:rsidRPr="002F604B">
        <w:rPr>
          <w:lang w:val="ro-RO"/>
        </w:rPr>
        <w:t>Trebuie să spuneţi medicului dumneavoastră dacă credeţi că sunteţi (</w:t>
      </w:r>
      <w:r w:rsidRPr="002F604B">
        <w:rPr>
          <w:u w:val="single"/>
          <w:lang w:val="ro-RO"/>
        </w:rPr>
        <w:t>sau aţi putea rămâne</w:t>
      </w:r>
      <w:r w:rsidRPr="002F604B">
        <w:rPr>
          <w:lang w:val="ro-RO"/>
        </w:rPr>
        <w:t xml:space="preserve">) gravidă. Aprovel nu este recomandat la începutul sarcinii şi nu trebuie luat dacă sunteţi gravidă în 3 luni </w:t>
      </w:r>
      <w:r w:rsidR="005B4E9B">
        <w:rPr>
          <w:lang w:val="ro-RO"/>
        </w:rPr>
        <w:t xml:space="preserve">împlinite </w:t>
      </w:r>
      <w:r w:rsidRPr="002F604B">
        <w:rPr>
          <w:lang w:val="ro-RO"/>
        </w:rPr>
        <w:t xml:space="preserve">sau mai mult, deoarece poate determina leziuni grave la făt dacă este utilizat în această fază (vezi </w:t>
      </w:r>
      <w:r w:rsidR="00601F3D">
        <w:rPr>
          <w:lang w:val="ro-RO"/>
        </w:rPr>
        <w:t>punctul</w:t>
      </w:r>
      <w:r w:rsidR="00601F3D" w:rsidRPr="007549DD">
        <w:rPr>
          <w:lang w:val="ro-RO"/>
        </w:rPr>
        <w:t xml:space="preserve"> </w:t>
      </w:r>
      <w:r w:rsidRPr="002F604B">
        <w:rPr>
          <w:lang w:val="ro-RO"/>
        </w:rPr>
        <w:t>privind sarcina).</w:t>
      </w:r>
    </w:p>
    <w:p w:rsidR="00A2096F" w:rsidRPr="002F604B" w:rsidRDefault="00A2096F" w:rsidP="00A2096F">
      <w:pPr>
        <w:pStyle w:val="EMEABodyText"/>
        <w:rPr>
          <w:lang w:val="ro-RO"/>
        </w:rPr>
      </w:pPr>
    </w:p>
    <w:p w:rsidR="00A2096F" w:rsidRPr="002F604B" w:rsidRDefault="00C044CE" w:rsidP="00A2096F">
      <w:pPr>
        <w:pStyle w:val="EMEAHeading3"/>
        <w:rPr>
          <w:lang w:val="ro-RO"/>
        </w:rPr>
      </w:pPr>
      <w:r w:rsidRPr="002F604B">
        <w:rPr>
          <w:lang w:val="ro-RO"/>
        </w:rPr>
        <w:t>Copii şi adolescenţi</w:t>
      </w:r>
    </w:p>
    <w:p w:rsidR="00A2096F" w:rsidRPr="002F604B" w:rsidRDefault="00A2096F" w:rsidP="00A2096F">
      <w:pPr>
        <w:pStyle w:val="EMEAHeading3"/>
        <w:rPr>
          <w:b w:val="0"/>
          <w:bCs/>
          <w:lang w:val="ro-RO"/>
        </w:rPr>
      </w:pPr>
      <w:r w:rsidRPr="002F604B">
        <w:rPr>
          <w:b w:val="0"/>
          <w:bCs/>
          <w:lang w:val="ro-RO"/>
        </w:rPr>
        <w:t>Acest medicament nu trebuie utilizat la copii şi adolescenţi</w:t>
      </w:r>
      <w:r w:rsidR="000E108A" w:rsidRPr="002F604B">
        <w:rPr>
          <w:b w:val="0"/>
          <w:bCs/>
          <w:lang w:val="ro-RO"/>
        </w:rPr>
        <w:t>,</w:t>
      </w:r>
      <w:r w:rsidRPr="002F604B">
        <w:rPr>
          <w:b w:val="0"/>
          <w:bCs/>
          <w:lang w:val="ro-RO"/>
        </w:rPr>
        <w:t xml:space="preserve"> deoarece siguranţa şi eficacitatea nu au fost încă pe deplin stabilite.</w:t>
      </w:r>
    </w:p>
    <w:p w:rsidR="00A2096F" w:rsidRPr="002F604B" w:rsidRDefault="00A2096F" w:rsidP="00A2096F">
      <w:pPr>
        <w:pStyle w:val="EMEAHeading3"/>
        <w:rPr>
          <w:b w:val="0"/>
          <w:bCs/>
          <w:lang w:val="ro-RO"/>
        </w:rPr>
      </w:pPr>
    </w:p>
    <w:p w:rsidR="00A2096F" w:rsidRPr="002F604B" w:rsidRDefault="000E108A" w:rsidP="00A2096F">
      <w:pPr>
        <w:pStyle w:val="EMEAHeading3"/>
        <w:rPr>
          <w:lang w:val="ro-RO"/>
        </w:rPr>
      </w:pPr>
      <w:r w:rsidRPr="002F604B">
        <w:rPr>
          <w:lang w:val="ro-RO"/>
        </w:rPr>
        <w:t xml:space="preserve">Aprovel împreună cu alte </w:t>
      </w:r>
      <w:r w:rsidR="00A2096F" w:rsidRPr="002F604B">
        <w:rPr>
          <w:lang w:val="ro-RO"/>
        </w:rPr>
        <w:t>medicamente</w:t>
      </w:r>
    </w:p>
    <w:p w:rsidR="00A2096F" w:rsidRPr="002F604B" w:rsidRDefault="000E108A" w:rsidP="00A2096F">
      <w:pPr>
        <w:pStyle w:val="EMEABodyText"/>
        <w:rPr>
          <w:lang w:val="ro-RO"/>
        </w:rPr>
      </w:pPr>
      <w:r w:rsidRPr="002F604B">
        <w:rPr>
          <w:lang w:val="ro-RO"/>
        </w:rPr>
        <w:t>S</w:t>
      </w:r>
      <w:r w:rsidR="00A2096F" w:rsidRPr="002F604B">
        <w:rPr>
          <w:lang w:val="ro-RO"/>
        </w:rPr>
        <w:t>puneţi medicului dumneavoastră sau farmacistului dacă luaţi</w:t>
      </w:r>
      <w:r w:rsidRPr="002F604B">
        <w:rPr>
          <w:lang w:val="ro-RO"/>
        </w:rPr>
        <w:t>,</w:t>
      </w:r>
      <w:r w:rsidR="00A2096F" w:rsidRPr="002F604B">
        <w:rPr>
          <w:lang w:val="ro-RO"/>
        </w:rPr>
        <w:t xml:space="preserve"> aţi luat recent</w:t>
      </w:r>
      <w:r w:rsidRPr="002F604B">
        <w:rPr>
          <w:lang w:val="ro-RO"/>
        </w:rPr>
        <w:t xml:space="preserve"> sau s-ar putea să luaţi</w:t>
      </w:r>
      <w:r w:rsidR="00A2096F" w:rsidRPr="002F604B">
        <w:rPr>
          <w:lang w:val="ro-RO"/>
        </w:rPr>
        <w:t xml:space="preserve"> orice alte medicamente.</w:t>
      </w:r>
    </w:p>
    <w:p w:rsidR="00A2096F" w:rsidRPr="002F604B" w:rsidRDefault="00A2096F" w:rsidP="00A2096F">
      <w:pPr>
        <w:pStyle w:val="EMEABodyText"/>
        <w:rPr>
          <w:lang w:val="ro-RO"/>
        </w:rPr>
      </w:pPr>
    </w:p>
    <w:p w:rsidR="00641F39" w:rsidRDefault="00641F39" w:rsidP="00641F39">
      <w:pPr>
        <w:pStyle w:val="EMEABodyText"/>
        <w:rPr>
          <w:bCs/>
          <w:lang w:val="ro-RO"/>
        </w:rPr>
      </w:pPr>
      <w:r w:rsidRPr="00BF0213">
        <w:rPr>
          <w:bCs/>
          <w:lang w:val="ro-RO"/>
        </w:rPr>
        <w:t xml:space="preserve">Este posibil </w:t>
      </w:r>
      <w:r w:rsidR="001E3ED4" w:rsidRPr="002F604B">
        <w:rPr>
          <w:bCs/>
          <w:lang w:val="ro-RO"/>
        </w:rPr>
        <w:t xml:space="preserve">ca medicul dumneavoastră </w:t>
      </w:r>
      <w:r w:rsidRPr="00BF0213">
        <w:rPr>
          <w:bCs/>
          <w:lang w:val="ro-RO"/>
        </w:rPr>
        <w:t xml:space="preserve">să trebuiască </w:t>
      </w:r>
      <w:r w:rsidR="001E3ED4" w:rsidRPr="002F604B">
        <w:rPr>
          <w:bCs/>
          <w:lang w:val="ro-RO"/>
        </w:rPr>
        <w:t>să vă modifice doza şi/sau să ia alte măsuri de precauţie</w:t>
      </w:r>
      <w:r w:rsidRPr="00BF0213">
        <w:rPr>
          <w:bCs/>
          <w:lang w:val="ro-RO"/>
        </w:rPr>
        <w:t>:</w:t>
      </w:r>
    </w:p>
    <w:p w:rsidR="00A2096F" w:rsidRPr="002F604B" w:rsidRDefault="00641F39" w:rsidP="00641F39">
      <w:pPr>
        <w:pStyle w:val="EMEABodyText"/>
        <w:rPr>
          <w:bCs/>
          <w:lang w:val="ro-RO"/>
        </w:rPr>
      </w:pPr>
      <w:r w:rsidRPr="00641F39">
        <w:rPr>
          <w:bCs/>
          <w:lang w:val="ro-RO"/>
        </w:rPr>
        <w:t xml:space="preserve">Dacă luaţi </w:t>
      </w:r>
      <w:r w:rsidR="00AB50F4" w:rsidRPr="00D634DF">
        <w:rPr>
          <w:lang w:val="ro-RO"/>
        </w:rPr>
        <w:t xml:space="preserve">un inhibitor </w:t>
      </w:r>
      <w:r w:rsidR="00AB50F4">
        <w:rPr>
          <w:lang w:val="ro-RO"/>
        </w:rPr>
        <w:t xml:space="preserve">al </w:t>
      </w:r>
      <w:r w:rsidR="00AB50F4" w:rsidRPr="00D634DF">
        <w:rPr>
          <w:lang w:val="ro-RO"/>
        </w:rPr>
        <w:t xml:space="preserve">ECA </w:t>
      </w:r>
      <w:r w:rsidRPr="00641F39">
        <w:rPr>
          <w:bCs/>
          <w:lang w:val="ro-RO"/>
        </w:rPr>
        <w:t>s</w:t>
      </w:r>
      <w:r>
        <w:rPr>
          <w:bCs/>
          <w:lang w:val="ro-RO"/>
        </w:rPr>
        <w:t xml:space="preserve">au aliskiren (vezi </w:t>
      </w:r>
      <w:r w:rsidR="00AB50F4" w:rsidRPr="00AB50F4">
        <w:rPr>
          <w:bCs/>
          <w:lang w:val="ro-RO"/>
        </w:rPr>
        <w:t xml:space="preserve">şi informaţiile de la punctele </w:t>
      </w:r>
      <w:r>
        <w:rPr>
          <w:bCs/>
          <w:lang w:val="ro-RO"/>
        </w:rPr>
        <w:t xml:space="preserve">„Nu </w:t>
      </w:r>
      <w:r w:rsidRPr="00641F39">
        <w:rPr>
          <w:bCs/>
          <w:lang w:val="ro-RO"/>
        </w:rPr>
        <w:t>luaţi</w:t>
      </w:r>
      <w:r>
        <w:rPr>
          <w:bCs/>
          <w:lang w:val="ro-RO"/>
        </w:rPr>
        <w:t xml:space="preserve"> Aprovel</w:t>
      </w:r>
      <w:r w:rsidRPr="00641F39">
        <w:rPr>
          <w:bCs/>
          <w:lang w:val="ro-RO"/>
        </w:rPr>
        <w:t>” şi „Atenţionări şi precauţii”).</w:t>
      </w:r>
    </w:p>
    <w:p w:rsidR="00A2096F" w:rsidRPr="002F604B" w:rsidRDefault="00A2096F" w:rsidP="00A2096F">
      <w:pPr>
        <w:pStyle w:val="EMEABodyText"/>
        <w:rPr>
          <w:bCs/>
          <w:lang w:val="ro-RO"/>
        </w:rPr>
      </w:pPr>
    </w:p>
    <w:p w:rsidR="00A2096F" w:rsidRPr="002F604B" w:rsidRDefault="00A2096F" w:rsidP="00A2096F">
      <w:pPr>
        <w:pStyle w:val="EMEABodyText"/>
        <w:rPr>
          <w:b/>
          <w:lang w:val="ro-RO"/>
        </w:rPr>
      </w:pPr>
      <w:r w:rsidRPr="002F604B">
        <w:rPr>
          <w:b/>
          <w:bCs/>
          <w:lang w:val="ro-RO"/>
        </w:rPr>
        <w:t xml:space="preserve">Este posibil să fie necesar să efectuaţi </w:t>
      </w:r>
      <w:r w:rsidRPr="002F604B">
        <w:rPr>
          <w:b/>
          <w:lang w:val="ro-RO"/>
        </w:rPr>
        <w:t>analize de sânge dacă luaţi:</w:t>
      </w:r>
    </w:p>
    <w:p w:rsidR="00A2096F" w:rsidRPr="002F604B" w:rsidRDefault="00A2096F" w:rsidP="00A2096F">
      <w:pPr>
        <w:pStyle w:val="EMEABodyTextIndent"/>
        <w:rPr>
          <w:lang w:val="ro-RO"/>
        </w:rPr>
      </w:pPr>
      <w:r w:rsidRPr="002F604B">
        <w:rPr>
          <w:lang w:val="ro-RO"/>
        </w:rPr>
        <w:t>suplimente de potasiu</w:t>
      </w:r>
    </w:p>
    <w:p w:rsidR="00A2096F" w:rsidRPr="002F604B" w:rsidRDefault="00A2096F" w:rsidP="00A2096F">
      <w:pPr>
        <w:pStyle w:val="EMEABodyTextIndent"/>
        <w:rPr>
          <w:lang w:val="ro-RO"/>
        </w:rPr>
      </w:pPr>
      <w:r w:rsidRPr="002F604B">
        <w:rPr>
          <w:lang w:val="ro-RO"/>
        </w:rPr>
        <w:t>sare dietetică care conţine potasiu</w:t>
      </w:r>
    </w:p>
    <w:p w:rsidR="00A2096F" w:rsidRPr="002F604B" w:rsidRDefault="00A2096F" w:rsidP="00A2096F">
      <w:pPr>
        <w:pStyle w:val="EMEABodyTextIndent"/>
        <w:rPr>
          <w:lang w:val="ro-RO"/>
        </w:rPr>
      </w:pPr>
      <w:r w:rsidRPr="002F604B">
        <w:rPr>
          <w:lang w:val="ro-RO"/>
        </w:rPr>
        <w:t>medicamente care economisesc potasiu (cum sunt anumite diuretice)</w:t>
      </w:r>
    </w:p>
    <w:p w:rsidR="00A2096F" w:rsidRPr="002F604B" w:rsidRDefault="00A2096F" w:rsidP="00A2096F">
      <w:pPr>
        <w:pStyle w:val="EMEABodyTextIndent"/>
        <w:rPr>
          <w:lang w:val="ro-RO"/>
        </w:rPr>
      </w:pPr>
      <w:r w:rsidRPr="002F604B">
        <w:rPr>
          <w:lang w:val="ro-RO"/>
        </w:rPr>
        <w:t>medicamente care conţin litiu</w:t>
      </w:r>
    </w:p>
    <w:p w:rsidR="00A86519" w:rsidRPr="002F604B" w:rsidRDefault="00A86519" w:rsidP="00A86519">
      <w:pPr>
        <w:pStyle w:val="EMEABodyTextIndent"/>
        <w:tabs>
          <w:tab w:val="num" w:pos="567"/>
        </w:tabs>
        <w:rPr>
          <w:lang w:val="ro-RO"/>
        </w:rPr>
      </w:pPr>
      <w:r>
        <w:rPr>
          <w:lang w:val="ro-RO"/>
        </w:rPr>
        <w:t>repaglinidă (medicament utilizat pentru scăderea valorilor zahărului în sânge)</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Dacă luaţi anumite medicamente pentru ameliorarea durerii, denumite medicamente antiinflamatoare nesteroidiene, efectul irbesartanului poate fi redus.</w:t>
      </w:r>
    </w:p>
    <w:p w:rsidR="00A2096F" w:rsidRPr="002F604B" w:rsidRDefault="00A2096F" w:rsidP="00A2096F">
      <w:pPr>
        <w:pStyle w:val="EMEABodyText"/>
        <w:rPr>
          <w:bCs/>
          <w:lang w:val="ro-RO"/>
        </w:rPr>
      </w:pPr>
    </w:p>
    <w:p w:rsidR="00A2096F" w:rsidRPr="002F604B" w:rsidRDefault="00A2096F" w:rsidP="00A2096F">
      <w:pPr>
        <w:pStyle w:val="EMEAHeading3"/>
        <w:rPr>
          <w:lang w:val="ro-RO"/>
        </w:rPr>
      </w:pPr>
      <w:r w:rsidRPr="002F604B">
        <w:rPr>
          <w:lang w:val="ro-RO"/>
        </w:rPr>
        <w:t>Aprovel împreună cu alimente şi băuturi</w:t>
      </w:r>
    </w:p>
    <w:p w:rsidR="00A2096F" w:rsidRPr="002F604B" w:rsidRDefault="00A2096F" w:rsidP="00A2096F">
      <w:pPr>
        <w:pStyle w:val="EMEABodyText"/>
        <w:rPr>
          <w:lang w:val="ro-RO"/>
        </w:rPr>
      </w:pPr>
      <w:r w:rsidRPr="002F604B">
        <w:rPr>
          <w:lang w:val="ro-RO"/>
        </w:rPr>
        <w:t>Aprovel se poate administra cu sau fără alimente.</w:t>
      </w:r>
    </w:p>
    <w:p w:rsidR="00A2096F" w:rsidRPr="002F604B" w:rsidRDefault="00A2096F" w:rsidP="00A2096F">
      <w:pPr>
        <w:pStyle w:val="EMEABodyText"/>
        <w:rPr>
          <w:lang w:val="ro-RO"/>
        </w:rPr>
      </w:pPr>
    </w:p>
    <w:p w:rsidR="00A2096F" w:rsidRPr="002F604B" w:rsidRDefault="00A2096F" w:rsidP="00A2096F">
      <w:pPr>
        <w:pStyle w:val="EMEAHeading3"/>
        <w:rPr>
          <w:lang w:val="ro-RO"/>
        </w:rPr>
      </w:pPr>
      <w:r w:rsidRPr="002F604B">
        <w:rPr>
          <w:lang w:val="ro-RO"/>
        </w:rPr>
        <w:t>Sarcina şi alăptarea</w:t>
      </w:r>
    </w:p>
    <w:p w:rsidR="00A2096F" w:rsidRPr="002F604B" w:rsidRDefault="00A2096F" w:rsidP="00A2096F">
      <w:pPr>
        <w:pStyle w:val="EMEAHeading2"/>
        <w:rPr>
          <w:lang w:val="ro-RO"/>
        </w:rPr>
      </w:pPr>
      <w:r w:rsidRPr="002F604B">
        <w:rPr>
          <w:lang w:val="ro-RO"/>
        </w:rPr>
        <w:t>Sarcina</w:t>
      </w:r>
    </w:p>
    <w:p w:rsidR="00A2096F" w:rsidRPr="002F604B" w:rsidRDefault="00A2096F" w:rsidP="00A2096F">
      <w:pPr>
        <w:pStyle w:val="EMEABodyText"/>
        <w:rPr>
          <w:szCs w:val="22"/>
          <w:lang w:val="ro-RO"/>
        </w:rPr>
      </w:pPr>
      <w:r w:rsidRPr="002F604B">
        <w:rPr>
          <w:lang w:val="ro-RO"/>
        </w:rPr>
        <w:t>Trebuie să spuneţi medicului dumneavoastră dacă sunteţi (</w:t>
      </w:r>
      <w:r w:rsidRPr="002F604B">
        <w:rPr>
          <w:u w:val="single"/>
          <w:lang w:val="ro-RO"/>
        </w:rPr>
        <w:t>sau aţi putea rămâne</w:t>
      </w:r>
      <w:r w:rsidRPr="002F604B">
        <w:rPr>
          <w:lang w:val="ro-RO"/>
        </w:rPr>
        <w:t xml:space="preserve">) gravidă; </w:t>
      </w:r>
      <w:r w:rsidRPr="002F604B">
        <w:rPr>
          <w:szCs w:val="22"/>
          <w:lang w:val="ro-RO"/>
        </w:rPr>
        <w:t>medicul dumneavoastră vă va sfătui</w:t>
      </w:r>
      <w:r w:rsidR="001E3ED4" w:rsidRPr="002F604B">
        <w:rPr>
          <w:szCs w:val="22"/>
          <w:lang w:val="ro-RO"/>
        </w:rPr>
        <w:t>,</w:t>
      </w:r>
      <w:r w:rsidRPr="002F604B">
        <w:rPr>
          <w:szCs w:val="22"/>
          <w:lang w:val="ro-RO"/>
        </w:rPr>
        <w:t xml:space="preserve"> în mod normal</w:t>
      </w:r>
      <w:r w:rsidR="001E3ED4" w:rsidRPr="002F604B">
        <w:rPr>
          <w:szCs w:val="22"/>
          <w:lang w:val="ro-RO"/>
        </w:rPr>
        <w:t>,</w:t>
      </w:r>
      <w:r w:rsidRPr="002F604B">
        <w:rPr>
          <w:szCs w:val="22"/>
          <w:lang w:val="ro-RO"/>
        </w:rPr>
        <w:t xml:space="preserve"> să </w:t>
      </w:r>
      <w:r w:rsidR="001E3ED4" w:rsidRPr="002F604B">
        <w:rPr>
          <w:szCs w:val="22"/>
          <w:lang w:val="ro-RO"/>
        </w:rPr>
        <w:t xml:space="preserve">opriţi </w:t>
      </w:r>
      <w:r w:rsidRPr="002F604B">
        <w:rPr>
          <w:szCs w:val="22"/>
          <w:lang w:val="ro-RO"/>
        </w:rPr>
        <w:t>tratamentul cu Aprovel înainte de a rămâne gravidă sau de îndată ce aflaţi că sunteţi gravidă şi vă va sfătui să luaţi un alt medicament în locul Aprovel. Aprovel nu este recomandat la începutul sarcinii şi nu trebuie luat dacă sunteţi gravidă în 3</w:t>
      </w:r>
      <w:r w:rsidR="001E3ED4" w:rsidRPr="002F604B">
        <w:rPr>
          <w:szCs w:val="22"/>
          <w:lang w:val="ro-RO"/>
        </w:rPr>
        <w:t> </w:t>
      </w:r>
      <w:r w:rsidRPr="002F604B">
        <w:rPr>
          <w:szCs w:val="22"/>
          <w:lang w:val="ro-RO"/>
        </w:rPr>
        <w:t xml:space="preserve">luni </w:t>
      </w:r>
      <w:r w:rsidR="005B4E9B">
        <w:rPr>
          <w:lang w:val="ro-RO"/>
        </w:rPr>
        <w:t xml:space="preserve">împlinite </w:t>
      </w:r>
      <w:r w:rsidRPr="002F604B">
        <w:rPr>
          <w:szCs w:val="22"/>
          <w:lang w:val="ro-RO"/>
        </w:rPr>
        <w:t>sau mai mult, deoarece poate determina leziuni grave la făt, dacă este folosit după a treia lună de sarcină.</w:t>
      </w:r>
    </w:p>
    <w:p w:rsidR="00A2096F" w:rsidRPr="002F604B" w:rsidRDefault="00A2096F" w:rsidP="00A2096F">
      <w:pPr>
        <w:pStyle w:val="EMEABodyText"/>
        <w:rPr>
          <w:b/>
          <w:lang w:val="ro-RO"/>
        </w:rPr>
      </w:pPr>
    </w:p>
    <w:p w:rsidR="00A2096F" w:rsidRPr="002F604B" w:rsidRDefault="00A2096F" w:rsidP="00A2096F">
      <w:pPr>
        <w:pStyle w:val="EMEAHeading2"/>
        <w:rPr>
          <w:lang w:val="ro-RO"/>
        </w:rPr>
      </w:pPr>
      <w:r w:rsidRPr="002F604B">
        <w:rPr>
          <w:lang w:val="ro-RO"/>
        </w:rPr>
        <w:t>Alăptarea</w:t>
      </w:r>
    </w:p>
    <w:p w:rsidR="00A2096F" w:rsidRPr="002F604B" w:rsidRDefault="00A2096F" w:rsidP="00A2096F">
      <w:pPr>
        <w:pStyle w:val="EMEABodyText"/>
        <w:rPr>
          <w:lang w:val="ro-RO"/>
        </w:rPr>
      </w:pPr>
      <w:r w:rsidRPr="002F604B">
        <w:rPr>
          <w:lang w:val="ro-RO"/>
        </w:rPr>
        <w:t>Spuneţi medicului dumneavoastră dacă alăptaţi sau sunteţi pe cale să alăptaţi. Aprovel nu este recomandat pentru mamele care alăptează şi medicul dumneavoastră poate alege un alt tratament pentru dumneavoastră dacă doriţi să alăptaţi, în special în cazul copilului nou-născut sau a</w:t>
      </w:r>
      <w:r w:rsidR="001E3ED4" w:rsidRPr="002F604B">
        <w:rPr>
          <w:lang w:val="ro-RO"/>
        </w:rPr>
        <w:t>l</w:t>
      </w:r>
      <w:r w:rsidRPr="002F604B">
        <w:rPr>
          <w:lang w:val="ro-RO"/>
        </w:rPr>
        <w:t xml:space="preserve"> celui născut prematur.</w:t>
      </w:r>
    </w:p>
    <w:p w:rsidR="00A2096F" w:rsidRPr="002F604B" w:rsidRDefault="00A2096F" w:rsidP="00A2096F">
      <w:pPr>
        <w:pStyle w:val="EMEABodyText"/>
        <w:rPr>
          <w:bCs/>
          <w:lang w:val="ro-RO"/>
        </w:rPr>
      </w:pPr>
    </w:p>
    <w:p w:rsidR="00A2096F" w:rsidRPr="002F604B" w:rsidRDefault="00A2096F" w:rsidP="00A2096F">
      <w:pPr>
        <w:pStyle w:val="EMEAHeading3"/>
        <w:rPr>
          <w:lang w:val="ro-RO"/>
        </w:rPr>
      </w:pPr>
      <w:r w:rsidRPr="002F604B">
        <w:rPr>
          <w:lang w:val="ro-RO"/>
        </w:rPr>
        <w:t>Conducerea vehiculelor şi folosirea utilajelor</w:t>
      </w:r>
    </w:p>
    <w:p w:rsidR="00A2096F" w:rsidRPr="002F604B" w:rsidRDefault="00A2096F" w:rsidP="00A2096F">
      <w:pPr>
        <w:pStyle w:val="EMEABodyText"/>
        <w:rPr>
          <w:lang w:val="ro-RO"/>
        </w:rPr>
      </w:pPr>
      <w:r w:rsidRPr="002F604B">
        <w:rPr>
          <w:lang w:val="ro-RO"/>
        </w:rPr>
        <w:t>Este puţin probabil ca Aprovel să vă afecteze capacitatea de a conduce vehicule sau de a folosi utilaje. Cu toate acestea, în timpul tratamentului hipertensiunii arteriale pot să apară, ocazional, ameţeli sau oboseală. Dacă observaţi apariţia acestora, discutaţi cu medicul dumneavoastră înainte de a conduce vehicule sau de a folosi utilaje.</w:t>
      </w:r>
    </w:p>
    <w:p w:rsidR="00A2096F" w:rsidRPr="002F604B" w:rsidRDefault="00A2096F" w:rsidP="00A2096F">
      <w:pPr>
        <w:pStyle w:val="EMEABodyText"/>
        <w:rPr>
          <w:lang w:val="ro-RO"/>
        </w:rPr>
      </w:pPr>
    </w:p>
    <w:p w:rsidR="00A2096F" w:rsidRPr="002F604B" w:rsidRDefault="00A2096F">
      <w:pPr>
        <w:pStyle w:val="EMEABodyText"/>
        <w:rPr>
          <w:szCs w:val="22"/>
          <w:lang w:val="ro-RO"/>
        </w:rPr>
      </w:pPr>
      <w:r w:rsidRPr="002F604B">
        <w:rPr>
          <w:b/>
          <w:szCs w:val="22"/>
          <w:lang w:val="ro-RO"/>
        </w:rPr>
        <w:t>Aprovel conţine lactoză</w:t>
      </w:r>
      <w:r w:rsidRPr="002F604B">
        <w:rPr>
          <w:szCs w:val="22"/>
          <w:lang w:val="ro-RO"/>
        </w:rPr>
        <w:t xml:space="preserve">. Dacă medicul dumneavoastră v-a </w:t>
      </w:r>
      <w:r w:rsidR="001E3ED4" w:rsidRPr="002F604B">
        <w:rPr>
          <w:szCs w:val="22"/>
          <w:lang w:val="ro-RO"/>
        </w:rPr>
        <w:t xml:space="preserve">atenţionat </w:t>
      </w:r>
      <w:r w:rsidRPr="002F604B">
        <w:rPr>
          <w:szCs w:val="22"/>
          <w:lang w:val="ro-RO"/>
        </w:rPr>
        <w:t xml:space="preserve">că aveţi intoleranţă la unele </w:t>
      </w:r>
      <w:r w:rsidR="001E3ED4" w:rsidRPr="002F604B">
        <w:rPr>
          <w:szCs w:val="22"/>
          <w:lang w:val="ro-RO"/>
        </w:rPr>
        <w:t xml:space="preserve">categorii de glucide </w:t>
      </w:r>
      <w:r w:rsidRPr="002F604B">
        <w:rPr>
          <w:szCs w:val="22"/>
          <w:lang w:val="ro-RO"/>
        </w:rPr>
        <w:t xml:space="preserve">(de exemplu lactoză), </w:t>
      </w:r>
      <w:r w:rsidR="001E3ED4" w:rsidRPr="002F604B">
        <w:rPr>
          <w:szCs w:val="22"/>
          <w:lang w:val="ro-RO"/>
        </w:rPr>
        <w:t xml:space="preserve">vă rugăm să-l întrebaţi </w:t>
      </w:r>
      <w:r w:rsidRPr="002F604B">
        <w:rPr>
          <w:szCs w:val="22"/>
          <w:lang w:val="ro-RO"/>
        </w:rPr>
        <w:t>înainte de a lua acest medicament.</w:t>
      </w:r>
    </w:p>
    <w:p w:rsidR="00A86519" w:rsidRDefault="00A86519" w:rsidP="00A86519">
      <w:pPr>
        <w:pStyle w:val="EMEABodyText"/>
        <w:rPr>
          <w:szCs w:val="22"/>
          <w:lang w:val="ro-RO"/>
        </w:rPr>
      </w:pPr>
    </w:p>
    <w:p w:rsidR="00A86519" w:rsidRDefault="00A86519" w:rsidP="00A86519">
      <w:pPr>
        <w:pStyle w:val="EMEABodyText"/>
        <w:rPr>
          <w:szCs w:val="22"/>
          <w:lang w:val="ro-RO"/>
        </w:rPr>
      </w:pPr>
      <w:r w:rsidRPr="002F604B">
        <w:rPr>
          <w:b/>
          <w:szCs w:val="22"/>
          <w:lang w:val="ro-RO"/>
        </w:rPr>
        <w:t xml:space="preserve">Aprovel conţine </w:t>
      </w:r>
      <w:r>
        <w:rPr>
          <w:b/>
          <w:szCs w:val="22"/>
          <w:lang w:val="ro-RO"/>
        </w:rPr>
        <w:t>sodiu</w:t>
      </w:r>
      <w:r w:rsidRPr="002F604B">
        <w:rPr>
          <w:szCs w:val="22"/>
          <w:lang w:val="ro-RO"/>
        </w:rPr>
        <w:t xml:space="preserve">. </w:t>
      </w:r>
      <w:r w:rsidRPr="00A86519">
        <w:rPr>
          <w:szCs w:val="22"/>
          <w:lang w:val="ro-RO"/>
        </w:rPr>
        <w:t xml:space="preserve">Acest medicament conţine sodiu mai puţin de 1 mmol (23 mg) per </w:t>
      </w:r>
      <w:r>
        <w:rPr>
          <w:szCs w:val="22"/>
          <w:lang w:val="ro-RO"/>
        </w:rPr>
        <w:t>comprimat</w:t>
      </w:r>
      <w:r w:rsidRPr="00A86519">
        <w:rPr>
          <w:szCs w:val="22"/>
          <w:lang w:val="ro-RO"/>
        </w:rPr>
        <w:t>, adică practic „nu conţine sodiu”.</w:t>
      </w:r>
    </w:p>
    <w:p w:rsidR="00A2096F" w:rsidRPr="002F604B" w:rsidRDefault="00A2096F">
      <w:pPr>
        <w:pStyle w:val="EMEABodyText"/>
        <w:rPr>
          <w:szCs w:val="22"/>
          <w:lang w:val="ro-RO"/>
        </w:rPr>
      </w:pPr>
    </w:p>
    <w:p w:rsidR="00A2096F" w:rsidRPr="002F604B" w:rsidRDefault="00A2096F">
      <w:pPr>
        <w:pStyle w:val="EMEABodyText"/>
        <w:rPr>
          <w:szCs w:val="22"/>
          <w:lang w:val="ro-RO"/>
        </w:rPr>
      </w:pPr>
    </w:p>
    <w:p w:rsidR="00A2096F" w:rsidRPr="002F604B" w:rsidRDefault="00A2096F">
      <w:pPr>
        <w:pStyle w:val="EMEAHeading1"/>
        <w:rPr>
          <w:szCs w:val="22"/>
          <w:lang w:val="ro-RO"/>
        </w:rPr>
      </w:pPr>
      <w:r w:rsidRPr="002F604B">
        <w:rPr>
          <w:szCs w:val="22"/>
          <w:lang w:val="ro-RO"/>
        </w:rPr>
        <w:t>3.</w:t>
      </w:r>
      <w:r w:rsidRPr="002F604B">
        <w:rPr>
          <w:szCs w:val="22"/>
          <w:lang w:val="ro-RO"/>
        </w:rPr>
        <w:tab/>
      </w:r>
      <w:r w:rsidR="001E3ED4" w:rsidRPr="002F604B">
        <w:rPr>
          <w:caps w:val="0"/>
          <w:szCs w:val="22"/>
          <w:lang w:val="ro-RO"/>
        </w:rPr>
        <w:t>Cum să luaţi Aprovel</w:t>
      </w:r>
    </w:p>
    <w:p w:rsidR="00A2096F" w:rsidRPr="002F604B" w:rsidRDefault="00A2096F" w:rsidP="00A2096F">
      <w:pPr>
        <w:pStyle w:val="EMEAHeading1"/>
        <w:rPr>
          <w:lang w:val="ro-RO"/>
        </w:rPr>
      </w:pPr>
    </w:p>
    <w:p w:rsidR="00A2096F" w:rsidRPr="002F604B" w:rsidRDefault="00A2096F" w:rsidP="00A2096F">
      <w:pPr>
        <w:pStyle w:val="EMEABodyText"/>
        <w:rPr>
          <w:lang w:val="ro-RO"/>
        </w:rPr>
      </w:pPr>
      <w:r w:rsidRPr="002F604B">
        <w:rPr>
          <w:lang w:val="ro-RO"/>
        </w:rPr>
        <w:t xml:space="preserve">Luaţi întotdeauna </w:t>
      </w:r>
      <w:r w:rsidR="001E3ED4" w:rsidRPr="002F604B">
        <w:rPr>
          <w:lang w:val="ro-RO"/>
        </w:rPr>
        <w:t xml:space="preserve">acest medicament </w:t>
      </w:r>
      <w:r w:rsidRPr="002F604B">
        <w:rPr>
          <w:lang w:val="ro-RO"/>
        </w:rPr>
        <w:t>exact aşa cum v-a spus medicul</w:t>
      </w:r>
      <w:r w:rsidR="005B4E9B" w:rsidRPr="005B4E9B">
        <w:rPr>
          <w:lang w:val="ro-RO"/>
        </w:rPr>
        <w:t xml:space="preserve"> </w:t>
      </w:r>
      <w:r w:rsidR="005B4E9B">
        <w:rPr>
          <w:lang w:val="ro-RO"/>
        </w:rPr>
        <w:t>dumneavoastră</w:t>
      </w:r>
      <w:r w:rsidRPr="002F604B">
        <w:rPr>
          <w:lang w:val="ro-RO"/>
        </w:rPr>
        <w:t xml:space="preserve">. </w:t>
      </w:r>
      <w:r w:rsidR="001E3ED4" w:rsidRPr="002F604B">
        <w:rPr>
          <w:lang w:val="ro-RO"/>
        </w:rPr>
        <w:t>D</w:t>
      </w:r>
      <w:r w:rsidRPr="002F604B">
        <w:rPr>
          <w:lang w:val="ro-RO"/>
        </w:rPr>
        <w:t>iscutaţi cu medicul dumneavoastră sau cu farmacistul dacă nu sunteţi sigur.</w:t>
      </w:r>
    </w:p>
    <w:p w:rsidR="00A2096F" w:rsidRPr="002F604B" w:rsidRDefault="00A2096F" w:rsidP="00A2096F">
      <w:pPr>
        <w:pStyle w:val="EMEABodyText"/>
        <w:rPr>
          <w:lang w:val="ro-RO"/>
        </w:rPr>
      </w:pPr>
    </w:p>
    <w:p w:rsidR="00A2096F" w:rsidRPr="002F604B" w:rsidRDefault="001E3ED4" w:rsidP="00A2096F">
      <w:pPr>
        <w:pStyle w:val="EMEABodyText"/>
        <w:rPr>
          <w:b/>
          <w:lang w:val="ro-RO"/>
        </w:rPr>
      </w:pPr>
      <w:r w:rsidRPr="002F604B">
        <w:rPr>
          <w:b/>
          <w:lang w:val="ro-RO"/>
        </w:rPr>
        <w:t xml:space="preserve">Mod </w:t>
      </w:r>
      <w:r w:rsidR="00A2096F" w:rsidRPr="002F604B">
        <w:rPr>
          <w:b/>
          <w:lang w:val="ro-RO"/>
        </w:rPr>
        <w:t>de administrare</w:t>
      </w:r>
    </w:p>
    <w:p w:rsidR="00A2096F" w:rsidRPr="002F604B" w:rsidRDefault="00A2096F" w:rsidP="00A2096F">
      <w:pPr>
        <w:pStyle w:val="EMEABodyText"/>
        <w:rPr>
          <w:lang w:val="ro-RO"/>
        </w:rPr>
      </w:pPr>
      <w:r w:rsidRPr="002F604B">
        <w:rPr>
          <w:lang w:val="ro-RO"/>
        </w:rPr>
        <w:t xml:space="preserve">Aprovel se administrează </w:t>
      </w:r>
      <w:r w:rsidRPr="002F604B">
        <w:rPr>
          <w:b/>
          <w:lang w:val="ro-RO"/>
        </w:rPr>
        <w:t xml:space="preserve">pe cale orală. </w:t>
      </w:r>
      <w:r w:rsidRPr="002F604B">
        <w:rPr>
          <w:lang w:val="ro-RO"/>
        </w:rPr>
        <w:t>Înghiţiţi comprimatele cu o cantitate suficientă de lichid (de exemplu un pahar cu apă). Puteţi lua Aprovel cu sau fără alimente. Încercaţi să vă luaţi doza zilnică la aproximativ aceeaşi oră în fiecare zi. Este important să continuaţi să luaţi Aprovel până când medicul dumneavoastră vă spune să procedaţi altfel.</w:t>
      </w:r>
    </w:p>
    <w:p w:rsidR="00A2096F" w:rsidRPr="002F604B" w:rsidRDefault="00A2096F" w:rsidP="00A2096F">
      <w:pPr>
        <w:pStyle w:val="EMEABodyText"/>
        <w:rPr>
          <w:lang w:val="ro-RO"/>
        </w:rPr>
      </w:pPr>
    </w:p>
    <w:p w:rsidR="00A2096F" w:rsidRPr="002F604B" w:rsidRDefault="00A2096F" w:rsidP="00A2096F">
      <w:pPr>
        <w:pStyle w:val="EMEABodyTextIndent"/>
        <w:rPr>
          <w:b/>
          <w:lang w:val="ro-RO"/>
        </w:rPr>
      </w:pPr>
      <w:r w:rsidRPr="002F604B">
        <w:rPr>
          <w:b/>
          <w:lang w:val="ro-RO"/>
        </w:rPr>
        <w:t>Pacienţi cu tensiune arterială crescută</w:t>
      </w:r>
    </w:p>
    <w:p w:rsidR="00A2096F" w:rsidRPr="002F604B" w:rsidRDefault="00A2096F" w:rsidP="00A2096F">
      <w:pPr>
        <w:pStyle w:val="EMEABodyText"/>
        <w:ind w:left="550"/>
        <w:rPr>
          <w:lang w:val="ro-RO"/>
        </w:rPr>
      </w:pPr>
      <w:r w:rsidRPr="002F604B">
        <w:rPr>
          <w:lang w:val="ro-RO"/>
        </w:rPr>
        <w:t>Doza uzuală este de 150 mg (două comprimate pe zi) o dată pe zi. Doza poate fi crescută după aceea până la 300 mg (patru comprimate pe zi) o dată pe zi, în funcţie de răspunsul tensiunii arteriale.</w:t>
      </w:r>
    </w:p>
    <w:p w:rsidR="00A2096F" w:rsidRPr="002F604B" w:rsidRDefault="00A2096F" w:rsidP="00A2096F">
      <w:pPr>
        <w:pStyle w:val="EMEABodyText"/>
        <w:ind w:left="550"/>
        <w:rPr>
          <w:lang w:val="ro-RO"/>
        </w:rPr>
      </w:pPr>
    </w:p>
    <w:p w:rsidR="00A2096F" w:rsidRPr="002F604B" w:rsidRDefault="00A2096F" w:rsidP="00A2096F">
      <w:pPr>
        <w:pStyle w:val="EMEABodyTextIndent"/>
        <w:rPr>
          <w:b/>
          <w:lang w:val="ro-RO"/>
        </w:rPr>
      </w:pPr>
      <w:r w:rsidRPr="002F604B">
        <w:rPr>
          <w:b/>
          <w:lang w:val="ro-RO"/>
        </w:rPr>
        <w:t>Pacienţi cu tensiune arterială crescută şi diabet zaharat de tip 2</w:t>
      </w:r>
      <w:r w:rsidR="004D4F51" w:rsidRPr="002F604B">
        <w:rPr>
          <w:b/>
          <w:lang w:val="ro-RO"/>
        </w:rPr>
        <w:t>,</w:t>
      </w:r>
      <w:r w:rsidRPr="002F604B">
        <w:rPr>
          <w:b/>
          <w:lang w:val="ro-RO"/>
        </w:rPr>
        <w:t xml:space="preserve"> cu boală de rinichi</w:t>
      </w:r>
    </w:p>
    <w:p w:rsidR="00A2096F" w:rsidRPr="002F604B" w:rsidRDefault="00A2096F" w:rsidP="00A2096F">
      <w:pPr>
        <w:pStyle w:val="EMEABodyText"/>
        <w:ind w:left="550"/>
        <w:rPr>
          <w:lang w:val="ro-RO"/>
        </w:rPr>
      </w:pPr>
      <w:r w:rsidRPr="002F604B">
        <w:rPr>
          <w:lang w:val="ro-RO"/>
        </w:rPr>
        <w:t>La pacienţii cu tensiune arterială crescută şi diabet zaharat de tip 2, doza de întreţinere recomandată pentru tratamentul bolii renale asociate este de 300 mg (patru comprimate pe zi) o dată pe zi.</w:t>
      </w:r>
    </w:p>
    <w:p w:rsidR="00A2096F" w:rsidRPr="002F604B" w:rsidRDefault="00A2096F" w:rsidP="00A2096F">
      <w:pPr>
        <w:pStyle w:val="EMEABodyText"/>
        <w:ind w:left="550"/>
        <w:rPr>
          <w:lang w:val="ro-RO"/>
        </w:rPr>
      </w:pPr>
    </w:p>
    <w:p w:rsidR="00A2096F" w:rsidRPr="002F604B" w:rsidRDefault="00A2096F" w:rsidP="00A2096F">
      <w:pPr>
        <w:pStyle w:val="EMEABodyText"/>
        <w:rPr>
          <w:lang w:val="ro-RO"/>
        </w:rPr>
      </w:pPr>
      <w:r w:rsidRPr="002F604B">
        <w:rPr>
          <w:lang w:val="ro-RO"/>
        </w:rPr>
        <w:t xml:space="preserve">La anumiţi pacienţi, cum sunt cei </w:t>
      </w:r>
      <w:r w:rsidRPr="002F604B">
        <w:rPr>
          <w:b/>
          <w:lang w:val="ro-RO"/>
        </w:rPr>
        <w:t>hemodializaţi</w:t>
      </w:r>
      <w:r w:rsidRPr="002F604B">
        <w:rPr>
          <w:lang w:val="ro-RO"/>
        </w:rPr>
        <w:t xml:space="preserve"> sau cei </w:t>
      </w:r>
      <w:r w:rsidRPr="002F604B">
        <w:rPr>
          <w:b/>
          <w:lang w:val="ro-RO"/>
        </w:rPr>
        <w:t>cu vârsta peste 75 de ani</w:t>
      </w:r>
      <w:r w:rsidRPr="002F604B">
        <w:rPr>
          <w:lang w:val="ro-RO"/>
        </w:rPr>
        <w:t>, medicul poate recomanda o doză mai mică, în special la începerea tratamentului.</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 xml:space="preserve">Efectul maxim de scădere a tensiunii arteriale </w:t>
      </w:r>
      <w:r w:rsidR="004D4F51" w:rsidRPr="002F604B">
        <w:rPr>
          <w:lang w:val="ro-RO"/>
        </w:rPr>
        <w:t xml:space="preserve">trebuie atins </w:t>
      </w:r>
      <w:r w:rsidRPr="002F604B">
        <w:rPr>
          <w:lang w:val="ro-RO"/>
        </w:rPr>
        <w:t xml:space="preserve">la 4-6 săptămâni după </w:t>
      </w:r>
      <w:r w:rsidR="004D4F51" w:rsidRPr="002F604B">
        <w:rPr>
          <w:lang w:val="ro-RO"/>
        </w:rPr>
        <w:t xml:space="preserve">începerea </w:t>
      </w:r>
      <w:r w:rsidRPr="002F604B">
        <w:rPr>
          <w:lang w:val="ro-RO"/>
        </w:rPr>
        <w:t>tratamentului.</w:t>
      </w:r>
    </w:p>
    <w:p w:rsidR="00A2096F" w:rsidRPr="002F604B" w:rsidRDefault="00A2096F" w:rsidP="00A2096F">
      <w:pPr>
        <w:pStyle w:val="EMEABodyText"/>
        <w:rPr>
          <w:lang w:val="ro-RO"/>
        </w:rPr>
      </w:pPr>
    </w:p>
    <w:p w:rsidR="00A2096F" w:rsidRPr="002F604B" w:rsidRDefault="004D4F51" w:rsidP="00A2096F">
      <w:pPr>
        <w:pStyle w:val="EMEAHeading3"/>
        <w:rPr>
          <w:lang w:val="ro-RO"/>
        </w:rPr>
      </w:pPr>
      <w:r w:rsidRPr="002F604B">
        <w:rPr>
          <w:lang w:val="ro-RO"/>
        </w:rPr>
        <w:t>Utilizarea la copii şi adolescenţi</w:t>
      </w:r>
    </w:p>
    <w:p w:rsidR="00A2096F" w:rsidRPr="002F604B" w:rsidRDefault="00A2096F" w:rsidP="00A2096F">
      <w:pPr>
        <w:pStyle w:val="EMEABodyText"/>
        <w:rPr>
          <w:lang w:val="ro-RO"/>
        </w:rPr>
      </w:pPr>
      <w:r w:rsidRPr="002F604B">
        <w:rPr>
          <w:lang w:val="ro-RO"/>
        </w:rPr>
        <w:t xml:space="preserve">Aprovel nu trebuie administrat </w:t>
      </w:r>
      <w:r w:rsidR="004D4F51" w:rsidRPr="002F604B">
        <w:rPr>
          <w:lang w:val="ro-RO"/>
        </w:rPr>
        <w:t xml:space="preserve">la copii şi adolescenţi cu vârsta </w:t>
      </w:r>
      <w:r w:rsidRPr="002F604B">
        <w:rPr>
          <w:lang w:val="ro-RO"/>
        </w:rPr>
        <w:t>sub 18 ani. Dacă un copil a înghiţit câteva comprimate, adresaţi-vă imediat medicului dumneavoastră.</w:t>
      </w:r>
    </w:p>
    <w:p w:rsidR="00A2096F" w:rsidRPr="002F604B" w:rsidRDefault="00A2096F" w:rsidP="00A2096F">
      <w:pPr>
        <w:pStyle w:val="EMEABodyText"/>
        <w:rPr>
          <w:lang w:val="ro-RO"/>
        </w:rPr>
      </w:pPr>
    </w:p>
    <w:p w:rsidR="004D4F51" w:rsidRPr="002F604B" w:rsidRDefault="004D4F51" w:rsidP="004D4F51">
      <w:pPr>
        <w:pStyle w:val="EMEAHeading3"/>
        <w:rPr>
          <w:lang w:val="ro-RO"/>
        </w:rPr>
      </w:pPr>
      <w:r w:rsidRPr="002F604B">
        <w:rPr>
          <w:lang w:val="ro-RO"/>
        </w:rPr>
        <w:t>Dacă luaţi mai mult Aprovel decât trebuie</w:t>
      </w:r>
    </w:p>
    <w:p w:rsidR="004D4F51" w:rsidRPr="002F604B" w:rsidRDefault="004D4F51" w:rsidP="004D4F51">
      <w:pPr>
        <w:pStyle w:val="EMEABodyText"/>
        <w:rPr>
          <w:lang w:val="ro-RO"/>
        </w:rPr>
      </w:pPr>
      <w:r w:rsidRPr="002F604B">
        <w:rPr>
          <w:lang w:val="ro-RO"/>
        </w:rPr>
        <w:t>Dacă aţi luat din greşeală un număr prea mare de comprimate, adresaţi-vă imediat medicului dumneavoastră.</w:t>
      </w:r>
    </w:p>
    <w:p w:rsidR="004D4F51" w:rsidRPr="002F604B" w:rsidRDefault="004D4F51" w:rsidP="004D4F51">
      <w:pPr>
        <w:pStyle w:val="EMEABodyText"/>
        <w:rPr>
          <w:lang w:val="ro-RO"/>
        </w:rPr>
      </w:pPr>
    </w:p>
    <w:p w:rsidR="00A2096F" w:rsidRPr="002F604B" w:rsidRDefault="00A2096F" w:rsidP="00A2096F">
      <w:pPr>
        <w:pStyle w:val="EMEAHeading3"/>
        <w:rPr>
          <w:lang w:val="ro-RO"/>
        </w:rPr>
      </w:pPr>
      <w:r w:rsidRPr="002F604B">
        <w:rPr>
          <w:lang w:val="ro-RO"/>
        </w:rPr>
        <w:t>Dacă uitaţi să luaţi Aprovel</w:t>
      </w:r>
    </w:p>
    <w:p w:rsidR="00A2096F" w:rsidRPr="002F604B" w:rsidRDefault="00A2096F">
      <w:pPr>
        <w:pStyle w:val="EMEABodyText"/>
        <w:rPr>
          <w:szCs w:val="22"/>
          <w:lang w:val="ro-RO"/>
        </w:rPr>
      </w:pPr>
      <w:r w:rsidRPr="002F604B">
        <w:rPr>
          <w:szCs w:val="22"/>
          <w:lang w:val="ro-RO"/>
        </w:rPr>
        <w:t>Dacă aţi uitat, din greşeală, să luaţi doza zilnică, luaţi doza următoare ca de obicei. Nu luaţi o doză dublă pentru a compensa doza uitată.</w:t>
      </w:r>
    </w:p>
    <w:p w:rsidR="00A2096F" w:rsidRPr="002F604B" w:rsidRDefault="00A2096F" w:rsidP="00A2096F">
      <w:pPr>
        <w:pStyle w:val="EMEABodyText"/>
        <w:rPr>
          <w:lang w:val="ro-RO"/>
        </w:rPr>
      </w:pPr>
    </w:p>
    <w:p w:rsidR="00A2096F" w:rsidRPr="002F604B" w:rsidRDefault="00A2096F" w:rsidP="00A2096F">
      <w:pPr>
        <w:pStyle w:val="EMEABodyText"/>
        <w:rPr>
          <w:rFonts w:ascii="TimesNewRoman,Italic" w:hAnsi="TimesNewRoman,Italic" w:cs="TimesNewRoman,Italic"/>
          <w:lang w:val="ro-RO" w:eastAsia="nl-NL"/>
        </w:rPr>
      </w:pPr>
      <w:r w:rsidRPr="002F604B">
        <w:rPr>
          <w:lang w:val="ro-RO"/>
        </w:rPr>
        <w:t xml:space="preserve">Dacă aveţi orice întrebări suplimentare cu privire la acest </w:t>
      </w:r>
      <w:r w:rsidR="004D4F51" w:rsidRPr="002F604B">
        <w:rPr>
          <w:lang w:val="ro-RO"/>
        </w:rPr>
        <w:t>medicament</w:t>
      </w:r>
      <w:r w:rsidRPr="002F604B">
        <w:rPr>
          <w:lang w:val="ro-RO"/>
        </w:rPr>
        <w:t>, adresaţi-vă medicului dumneavoastră sau farmacistului</w:t>
      </w:r>
      <w:r w:rsidRPr="002F604B">
        <w:rPr>
          <w:rFonts w:ascii="TimesNewRoman" w:hAnsi="TimesNewRoman" w:cs="TimesNewRoman"/>
          <w:lang w:val="ro-RO" w:eastAsia="nl-NL"/>
        </w:rPr>
        <w:t>.</w:t>
      </w:r>
    </w:p>
    <w:p w:rsidR="00A2096F" w:rsidRPr="002F604B" w:rsidRDefault="00A2096F" w:rsidP="00A2096F">
      <w:pPr>
        <w:pStyle w:val="EMEABodyText"/>
        <w:rPr>
          <w:lang w:val="ro-RO"/>
        </w:rPr>
      </w:pPr>
    </w:p>
    <w:p w:rsidR="00A2096F" w:rsidRPr="002F604B" w:rsidRDefault="00A2096F" w:rsidP="00A2096F">
      <w:pPr>
        <w:pStyle w:val="EMEABodyText"/>
        <w:rPr>
          <w:lang w:val="ro-RO"/>
        </w:rPr>
      </w:pPr>
    </w:p>
    <w:p w:rsidR="00A2096F" w:rsidRPr="002F604B" w:rsidRDefault="00A2096F">
      <w:pPr>
        <w:pStyle w:val="EMEAHeading1"/>
        <w:rPr>
          <w:szCs w:val="22"/>
          <w:lang w:val="ro-RO"/>
        </w:rPr>
      </w:pPr>
      <w:r w:rsidRPr="002F604B">
        <w:rPr>
          <w:szCs w:val="22"/>
          <w:lang w:val="ro-RO"/>
        </w:rPr>
        <w:t>4.</w:t>
      </w:r>
      <w:r w:rsidRPr="002F604B">
        <w:rPr>
          <w:szCs w:val="22"/>
          <w:lang w:val="ro-RO"/>
        </w:rPr>
        <w:tab/>
      </w:r>
      <w:r w:rsidR="004D4F51" w:rsidRPr="002F604B">
        <w:rPr>
          <w:caps w:val="0"/>
          <w:szCs w:val="22"/>
          <w:lang w:val="ro-RO"/>
        </w:rPr>
        <w:t>Reacţii adverse posibile</w:t>
      </w:r>
    </w:p>
    <w:p w:rsidR="00A2096F" w:rsidRPr="002F604B" w:rsidRDefault="00A2096F" w:rsidP="00A2096F">
      <w:pPr>
        <w:pStyle w:val="EMEAHeading1"/>
        <w:rPr>
          <w:lang w:val="ro-RO"/>
        </w:rPr>
      </w:pPr>
    </w:p>
    <w:p w:rsidR="00A2096F" w:rsidRPr="002F604B" w:rsidRDefault="00A2096F" w:rsidP="00A2096F">
      <w:pPr>
        <w:pStyle w:val="EMEABodyText"/>
        <w:rPr>
          <w:lang w:val="ro-RO"/>
        </w:rPr>
      </w:pPr>
      <w:r w:rsidRPr="002F604B">
        <w:rPr>
          <w:lang w:val="ro-RO"/>
        </w:rPr>
        <w:t xml:space="preserve">Ca toate medicamentele, </w:t>
      </w:r>
      <w:r w:rsidR="004D4F51" w:rsidRPr="002F604B">
        <w:rPr>
          <w:lang w:val="ro-RO"/>
        </w:rPr>
        <w:t xml:space="preserve">acest medicament </w:t>
      </w:r>
      <w:r w:rsidRPr="002F604B">
        <w:rPr>
          <w:lang w:val="ro-RO"/>
        </w:rPr>
        <w:t>poate provoca reacţii adverse, cu toate că nu apar la toate persoanele. Unele dintre aceste reacţii pot să fie grave şi să necesite supraveghere medicală.</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 xml:space="preserve">Asemănător altor medicamente similare, la pacienţii care au luat irbesartan s-au raportat cazuri rare de reacţii alergice pe piele (erupţii cutanate, urticarie), precum şi umflarea localizată a feţei, buzelor şi/sau a limbii. Dacă prezentaţi oricare dintre aceste simptome sau dacă simţiţi că nu mai aveţi aer, </w:t>
      </w:r>
      <w:r w:rsidRPr="002F604B">
        <w:rPr>
          <w:b/>
          <w:lang w:val="ro-RO"/>
        </w:rPr>
        <w:t>încetaţi să mai luaţi Aprovel şi adresaţi-vă imediat medicului dumneavoastră</w:t>
      </w:r>
      <w:r w:rsidRPr="002F604B">
        <w:rPr>
          <w:lang w:val="ro-RO"/>
        </w:rPr>
        <w:t>.</w:t>
      </w:r>
    </w:p>
    <w:p w:rsidR="00A2096F" w:rsidRPr="002F604B" w:rsidRDefault="00A2096F" w:rsidP="00A2096F">
      <w:pPr>
        <w:pStyle w:val="EMEABodyText"/>
        <w:rPr>
          <w:lang w:val="ro-RO"/>
        </w:rPr>
      </w:pPr>
    </w:p>
    <w:p w:rsidR="00A2096F" w:rsidRPr="002F604B" w:rsidRDefault="00A2096F" w:rsidP="002F604B">
      <w:pPr>
        <w:pStyle w:val="EMEABodyText"/>
        <w:keepNext/>
        <w:rPr>
          <w:lang w:val="ro-RO"/>
        </w:rPr>
      </w:pPr>
      <w:r w:rsidRPr="002F604B">
        <w:rPr>
          <w:lang w:val="ro-RO"/>
        </w:rPr>
        <w:t>Frecvenţa reacţiilor adverse menţionate mai jos este definită utilizând următoarea convenţie:</w:t>
      </w:r>
    </w:p>
    <w:p w:rsidR="00A2096F" w:rsidRPr="002F604B" w:rsidRDefault="00A2096F" w:rsidP="002F604B">
      <w:pPr>
        <w:pStyle w:val="EMEABodyText"/>
        <w:keepNext/>
        <w:rPr>
          <w:lang w:val="ro-RO"/>
        </w:rPr>
      </w:pPr>
      <w:r w:rsidRPr="002F604B">
        <w:rPr>
          <w:lang w:val="ro-RO"/>
        </w:rPr>
        <w:t xml:space="preserve">Foarte frecvente: </w:t>
      </w:r>
      <w:r w:rsidR="004D4F51" w:rsidRPr="002F604B">
        <w:rPr>
          <w:lang w:val="ro-RO"/>
        </w:rPr>
        <w:t xml:space="preserve">pot </w:t>
      </w:r>
      <w:r w:rsidR="00601F3D">
        <w:rPr>
          <w:lang w:val="ro-RO"/>
        </w:rPr>
        <w:t>afecta</w:t>
      </w:r>
      <w:r w:rsidR="00601F3D" w:rsidRPr="007549DD">
        <w:rPr>
          <w:lang w:val="ro-RO"/>
        </w:rPr>
        <w:t xml:space="preserve"> </w:t>
      </w:r>
      <w:r w:rsidR="004D4F51" w:rsidRPr="002F604B">
        <w:rPr>
          <w:lang w:val="ro-RO"/>
        </w:rPr>
        <w:t>mai mult de 1 din 10 persoane</w:t>
      </w:r>
    </w:p>
    <w:p w:rsidR="00A2096F" w:rsidRPr="002F604B" w:rsidRDefault="00A2096F" w:rsidP="002F604B">
      <w:pPr>
        <w:pStyle w:val="EMEABodyText"/>
        <w:keepNext/>
        <w:rPr>
          <w:lang w:val="ro-RO"/>
        </w:rPr>
      </w:pPr>
      <w:r w:rsidRPr="002F604B">
        <w:rPr>
          <w:lang w:val="ro-RO"/>
        </w:rPr>
        <w:t xml:space="preserve">Frecvente: </w:t>
      </w:r>
      <w:r w:rsidR="004D4F51" w:rsidRPr="002F604B">
        <w:rPr>
          <w:lang w:val="ro-RO"/>
        </w:rPr>
        <w:t xml:space="preserve">pot </w:t>
      </w:r>
      <w:r w:rsidR="00551235">
        <w:rPr>
          <w:lang w:val="ro-RO"/>
        </w:rPr>
        <w:t>afecta</w:t>
      </w:r>
      <w:r w:rsidR="00551235" w:rsidRPr="007549DD">
        <w:rPr>
          <w:lang w:val="ro-RO"/>
        </w:rPr>
        <w:t xml:space="preserve"> </w:t>
      </w:r>
      <w:r w:rsidR="001F23FE">
        <w:rPr>
          <w:lang w:val="ro-RO"/>
        </w:rPr>
        <w:t xml:space="preserve">până la </w:t>
      </w:r>
      <w:r w:rsidR="004D4F51" w:rsidRPr="002F604B">
        <w:rPr>
          <w:lang w:val="ro-RO"/>
        </w:rPr>
        <w:t>1 din 10 persoane</w:t>
      </w:r>
    </w:p>
    <w:p w:rsidR="00A2096F" w:rsidRPr="002F604B" w:rsidRDefault="00A2096F" w:rsidP="00A2096F">
      <w:pPr>
        <w:pStyle w:val="EMEABodyText"/>
        <w:rPr>
          <w:lang w:val="ro-RO"/>
        </w:rPr>
      </w:pPr>
      <w:r w:rsidRPr="002F604B">
        <w:rPr>
          <w:lang w:val="ro-RO"/>
        </w:rPr>
        <w:t>Mai puţin frecvente:</w:t>
      </w:r>
      <w:r w:rsidR="005D707F" w:rsidRPr="002F604B">
        <w:rPr>
          <w:lang w:val="ro-RO"/>
        </w:rPr>
        <w:t xml:space="preserve"> </w:t>
      </w:r>
      <w:r w:rsidR="004D4F51" w:rsidRPr="002F604B">
        <w:rPr>
          <w:lang w:val="ro-RO"/>
        </w:rPr>
        <w:t xml:space="preserve">pot </w:t>
      </w:r>
      <w:r w:rsidR="00551235">
        <w:rPr>
          <w:lang w:val="ro-RO"/>
        </w:rPr>
        <w:t>afecta</w:t>
      </w:r>
      <w:r w:rsidR="00551235" w:rsidRPr="007549DD">
        <w:rPr>
          <w:lang w:val="ro-RO"/>
        </w:rPr>
        <w:t xml:space="preserve"> </w:t>
      </w:r>
      <w:r w:rsidR="001F23FE">
        <w:rPr>
          <w:lang w:val="ro-RO"/>
        </w:rPr>
        <w:t xml:space="preserve">până la </w:t>
      </w:r>
      <w:r w:rsidR="004D4F51" w:rsidRPr="002F604B">
        <w:rPr>
          <w:lang w:val="ro-RO"/>
        </w:rPr>
        <w:t>1 din 100 de persoane</w:t>
      </w:r>
      <w:r w:rsidRPr="002F604B">
        <w:rPr>
          <w:lang w:val="ro-RO"/>
        </w:rPr>
        <w:t>.</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Reacţiile adverse raportate în studiile clinice pentru pacienţii trataţi cu Aprovel au fost:</w:t>
      </w:r>
    </w:p>
    <w:p w:rsidR="00A2096F" w:rsidRPr="002F604B" w:rsidRDefault="00A2096F" w:rsidP="00A2096F">
      <w:pPr>
        <w:pStyle w:val="EMEABodyTextIndent"/>
        <w:rPr>
          <w:lang w:val="ro-RO"/>
        </w:rPr>
      </w:pPr>
      <w:r w:rsidRPr="002F604B">
        <w:rPr>
          <w:lang w:val="ro-RO"/>
        </w:rPr>
        <w:t>Foarte frecvente</w:t>
      </w:r>
      <w:r w:rsidR="009F57FB" w:rsidRPr="002F604B">
        <w:rPr>
          <w:lang w:val="ro-RO"/>
        </w:rPr>
        <w:t xml:space="preserve"> (pot </w:t>
      </w:r>
      <w:r w:rsidR="00551235">
        <w:rPr>
          <w:lang w:val="ro-RO"/>
        </w:rPr>
        <w:t>afecta</w:t>
      </w:r>
      <w:r w:rsidR="00551235" w:rsidRPr="007549DD">
        <w:rPr>
          <w:lang w:val="ro-RO"/>
        </w:rPr>
        <w:t xml:space="preserve"> </w:t>
      </w:r>
      <w:r w:rsidR="009F57FB" w:rsidRPr="002F604B">
        <w:rPr>
          <w:lang w:val="ro-RO"/>
        </w:rPr>
        <w:t>mai mult de 1 din 10 persoane)</w:t>
      </w:r>
      <w:r w:rsidRPr="002F604B">
        <w:rPr>
          <w:lang w:val="ro-RO"/>
        </w:rPr>
        <w:t>: dacă aveţi tensiune arterială crescută şi diabet zaharat de tip 2 cu boală de rinichi, analizele de sânge pot arăta o concentraţie crescută de potasiu.</w:t>
      </w:r>
    </w:p>
    <w:p w:rsidR="00A2096F" w:rsidRPr="002F604B" w:rsidRDefault="00A2096F" w:rsidP="00A2096F">
      <w:pPr>
        <w:pStyle w:val="EMEABodyText"/>
        <w:rPr>
          <w:lang w:val="ro-RO"/>
        </w:rPr>
      </w:pPr>
    </w:p>
    <w:p w:rsidR="00A2096F" w:rsidRPr="002F604B" w:rsidRDefault="00A2096F" w:rsidP="00A2096F">
      <w:pPr>
        <w:pStyle w:val="EMEABodyTextIndent"/>
        <w:rPr>
          <w:lang w:val="ro-RO"/>
        </w:rPr>
      </w:pPr>
      <w:r w:rsidRPr="002F604B">
        <w:rPr>
          <w:lang w:val="ro-RO"/>
        </w:rPr>
        <w:t>Frecvente</w:t>
      </w:r>
      <w:r w:rsidR="009F57FB" w:rsidRPr="002F604B">
        <w:rPr>
          <w:lang w:val="ro-RO"/>
        </w:rPr>
        <w:t xml:space="preserve"> (pot </w:t>
      </w:r>
      <w:r w:rsidR="00551235">
        <w:rPr>
          <w:lang w:val="ro-RO"/>
        </w:rPr>
        <w:t>afecta</w:t>
      </w:r>
      <w:r w:rsidR="009F57FB" w:rsidRPr="002F604B">
        <w:rPr>
          <w:lang w:val="ro-RO"/>
        </w:rPr>
        <w:t xml:space="preserve"> </w:t>
      </w:r>
      <w:r w:rsidR="001F23FE">
        <w:rPr>
          <w:lang w:val="ro-RO"/>
        </w:rPr>
        <w:t xml:space="preserve">până la </w:t>
      </w:r>
      <w:r w:rsidR="009F57FB" w:rsidRPr="002F604B">
        <w:rPr>
          <w:lang w:val="ro-RO"/>
        </w:rPr>
        <w:t>1 din 10 persoane)</w:t>
      </w:r>
      <w:r w:rsidRPr="002F604B">
        <w:rPr>
          <w:lang w:val="ro-RO"/>
        </w:rPr>
        <w:t>: ameţeli, senzaţie de rău/vărsături, oboseală şi analizele de sânge pot arăta concentraţii crescute ale unei enzime care măsoară funcţia muşchilor şi a inimii (enzima creatin-kinază). La pacienţii cu tensiune arterială crescută şi diabet zaharat de tip 2 cu boală de rinichi au fost, de asemenea, raportate</w:t>
      </w:r>
      <w:r w:rsidRPr="002F604B" w:rsidDel="0078224F">
        <w:rPr>
          <w:lang w:val="ro-RO"/>
        </w:rPr>
        <w:t xml:space="preserve"> </w:t>
      </w:r>
      <w:r w:rsidRPr="002F604B">
        <w:rPr>
          <w:lang w:val="ro-RO"/>
        </w:rPr>
        <w:t xml:space="preserve">ameţeli la ridicarea în picioare din poziţia culcat sau aşezat, tensiune arterială scăzută la ridicarea în picioare din poziţia culcat sau aşezat, dureri articulare sau musculare şi scăderea concentraţiei unei proteine din </w:t>
      </w:r>
      <w:r w:rsidR="002B1FBB">
        <w:rPr>
          <w:lang w:val="ro-RO"/>
        </w:rPr>
        <w:t>globulele</w:t>
      </w:r>
      <w:r w:rsidR="002B1FBB" w:rsidRPr="007549DD">
        <w:rPr>
          <w:lang w:val="ro-RO"/>
        </w:rPr>
        <w:t xml:space="preserve"> </w:t>
      </w:r>
      <w:r w:rsidR="009F57FB" w:rsidRPr="002F604B">
        <w:rPr>
          <w:lang w:val="ro-RO"/>
        </w:rPr>
        <w:t xml:space="preserve">roşii din sânge </w:t>
      </w:r>
      <w:r w:rsidRPr="002F604B">
        <w:rPr>
          <w:lang w:val="ro-RO"/>
        </w:rPr>
        <w:t>(hemoglobină).</w:t>
      </w:r>
    </w:p>
    <w:p w:rsidR="00A2096F" w:rsidRPr="002F604B" w:rsidRDefault="00A2096F" w:rsidP="00A2096F">
      <w:pPr>
        <w:pStyle w:val="EMEABodyText"/>
        <w:rPr>
          <w:lang w:val="ro-RO"/>
        </w:rPr>
      </w:pPr>
    </w:p>
    <w:p w:rsidR="00A2096F" w:rsidRPr="002F604B" w:rsidRDefault="00A2096F" w:rsidP="00A2096F">
      <w:pPr>
        <w:pStyle w:val="EMEABodyTextIndent"/>
        <w:rPr>
          <w:lang w:val="ro-RO"/>
        </w:rPr>
      </w:pPr>
      <w:r w:rsidRPr="002F604B">
        <w:rPr>
          <w:lang w:val="ro-RO"/>
        </w:rPr>
        <w:t>Mai puţin frecvente</w:t>
      </w:r>
      <w:r w:rsidR="009F57FB" w:rsidRPr="002F604B">
        <w:rPr>
          <w:lang w:val="ro-RO"/>
        </w:rPr>
        <w:t xml:space="preserve"> (</w:t>
      </w:r>
      <w:r w:rsidR="00AA7836" w:rsidRPr="002F604B">
        <w:rPr>
          <w:lang w:val="ro-RO"/>
        </w:rPr>
        <w:t xml:space="preserve">pot </w:t>
      </w:r>
      <w:r w:rsidR="00551235">
        <w:rPr>
          <w:lang w:val="ro-RO"/>
        </w:rPr>
        <w:t>afecta</w:t>
      </w:r>
      <w:r w:rsidR="00551235" w:rsidRPr="007549DD">
        <w:rPr>
          <w:lang w:val="ro-RO"/>
        </w:rPr>
        <w:t xml:space="preserve"> </w:t>
      </w:r>
      <w:r w:rsidR="001F23FE">
        <w:rPr>
          <w:lang w:val="ro-RO"/>
        </w:rPr>
        <w:t xml:space="preserve">până la </w:t>
      </w:r>
      <w:r w:rsidR="009F57FB" w:rsidRPr="002F604B">
        <w:rPr>
          <w:lang w:val="ro-RO"/>
        </w:rPr>
        <w:t>1 din 100 de persoane)</w:t>
      </w:r>
      <w:r w:rsidRPr="002F604B">
        <w:rPr>
          <w:lang w:val="ro-RO"/>
        </w:rPr>
        <w:t>: accelerarea bătăilor inimii, valuri de căldură asociate cu înroşirea feţei, tuse, diaree, indigestie/arsuri în capul pieptului, disfuncţie sexuală (tulburări ale activităţii sexuale), durere în piept.</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 xml:space="preserve">Unele reacţii adverse au fost raportate după punerea pe piaţă a Aprovel. Reacţiile adverse cu frecvenţă necunoscută sunt: senzaţie de învârtire, dureri de cap, tulburări ale gustului, zgomote în urechi, crampe musculare, dureri articulare şi musculare, </w:t>
      </w:r>
      <w:r w:rsidR="009A054C" w:rsidRPr="009A054C">
        <w:rPr>
          <w:lang w:val="ro-RO"/>
        </w:rPr>
        <w:t>scădere a numărului de globule roșii din sânge (anemie – simptomele pot include: oboseală, dureri de cap, senzație de lipsă de aer în timpul exercițiilor fizice, amețeli și aspect palid),</w:t>
      </w:r>
      <w:r w:rsidR="009A054C">
        <w:rPr>
          <w:lang w:val="ro-RO"/>
        </w:rPr>
        <w:t xml:space="preserve"> </w:t>
      </w:r>
      <w:r w:rsidR="005B4E9B">
        <w:rPr>
          <w:lang w:val="ro-RO"/>
        </w:rPr>
        <w:t xml:space="preserve">scădere a numărului de trombocite, </w:t>
      </w:r>
      <w:r w:rsidRPr="002F604B">
        <w:rPr>
          <w:lang w:val="ro-RO"/>
        </w:rPr>
        <w:t>tulburări ale funcţiei ficatului, creşterea concentraţiei potasiului în sânge, alterarea funcţiei rinichilor</w:t>
      </w:r>
      <w:r w:rsidR="00DE0633">
        <w:rPr>
          <w:lang w:val="ro-RO"/>
        </w:rPr>
        <w:t>,</w:t>
      </w:r>
      <w:r w:rsidRPr="002F604B">
        <w:rPr>
          <w:lang w:val="ro-RO"/>
        </w:rPr>
        <w:t xml:space="preserve"> inflamaţii ale vaselor mici de sânge</w:t>
      </w:r>
      <w:r w:rsidR="009F57FB" w:rsidRPr="002F604B">
        <w:rPr>
          <w:lang w:val="ro-RO"/>
        </w:rPr>
        <w:t>,</w:t>
      </w:r>
      <w:r w:rsidRPr="002F604B">
        <w:rPr>
          <w:lang w:val="ro-RO"/>
        </w:rPr>
        <w:t xml:space="preserve"> în special la nivelul pielii (o afecţiune cunoscută sub denumirea de vasculită leucocitoclastică)</w:t>
      </w:r>
      <w:r w:rsidR="001E5C6D">
        <w:rPr>
          <w:lang w:val="ro-RO"/>
        </w:rPr>
        <w:t>,</w:t>
      </w:r>
      <w:r w:rsidR="008B184B" w:rsidRPr="00416C8F">
        <w:t xml:space="preserve"> </w:t>
      </w:r>
      <w:r w:rsidR="00DE0633" w:rsidRPr="00DE0633">
        <w:rPr>
          <w:lang w:val="ro-RO"/>
        </w:rPr>
        <w:t>reacții alergice severe (șoc anafilactic)</w:t>
      </w:r>
      <w:r w:rsidR="001E5C6D" w:rsidRPr="001E5C6D">
        <w:rPr>
          <w:lang w:val="ro-RO"/>
        </w:rPr>
        <w:t xml:space="preserve"> </w:t>
      </w:r>
      <w:r w:rsidR="001E5C6D">
        <w:rPr>
          <w:lang w:val="ro-RO"/>
        </w:rPr>
        <w:t>şi valori mici ale zahărului în sânge</w:t>
      </w:r>
      <w:r w:rsidRPr="002F604B">
        <w:rPr>
          <w:lang w:val="ro-RO"/>
        </w:rPr>
        <w:t>. De asemenea, au fost raportate cazuri mai puţin frecvente de icter (îngălbenirea pielii şi/sau a albului ochilor).</w:t>
      </w:r>
    </w:p>
    <w:p w:rsidR="00A2096F" w:rsidRPr="002F604B" w:rsidRDefault="00A2096F" w:rsidP="00A2096F">
      <w:pPr>
        <w:pStyle w:val="EMEABodyText"/>
        <w:rPr>
          <w:lang w:val="ro-RO"/>
        </w:rPr>
      </w:pPr>
    </w:p>
    <w:p w:rsidR="009F57FB" w:rsidRPr="002F604B" w:rsidRDefault="009F57FB" w:rsidP="009F57FB">
      <w:pPr>
        <w:pStyle w:val="EMEABodyText"/>
        <w:rPr>
          <w:u w:val="single"/>
          <w:lang w:val="ro-RO"/>
        </w:rPr>
      </w:pPr>
      <w:r w:rsidRPr="002F604B">
        <w:rPr>
          <w:u w:val="single"/>
          <w:lang w:val="ro-RO"/>
        </w:rPr>
        <w:t>Raportarea reacţiilor adverse</w:t>
      </w:r>
    </w:p>
    <w:p w:rsidR="00A2096F" w:rsidRPr="002F604B" w:rsidRDefault="00A2096F" w:rsidP="00A2096F">
      <w:pPr>
        <w:pStyle w:val="EMEABodyText"/>
        <w:rPr>
          <w:lang w:val="ro-RO"/>
        </w:rPr>
      </w:pPr>
      <w:r w:rsidRPr="002F604B">
        <w:rPr>
          <w:lang w:val="ro-RO"/>
        </w:rPr>
        <w:t xml:space="preserve">Dacă </w:t>
      </w:r>
      <w:r w:rsidR="00D70221" w:rsidRPr="002F604B">
        <w:rPr>
          <w:lang w:val="ro-RO"/>
        </w:rPr>
        <w:t xml:space="preserve">manifestaţi orice </w:t>
      </w:r>
      <w:r w:rsidRPr="002F604B">
        <w:rPr>
          <w:lang w:val="ro-RO"/>
        </w:rPr>
        <w:t xml:space="preserve">reacţii adverse, </w:t>
      </w:r>
      <w:r w:rsidR="00D70221" w:rsidRPr="002F604B">
        <w:rPr>
          <w:lang w:val="ro-RO"/>
        </w:rPr>
        <w:t>adresaţi-</w:t>
      </w:r>
      <w:r w:rsidRPr="002F604B">
        <w:rPr>
          <w:lang w:val="ro-RO"/>
        </w:rPr>
        <w:t>vă medicului dumneavoastră sau farmacistului.</w:t>
      </w:r>
      <w:r w:rsidR="00D70221" w:rsidRPr="002F604B">
        <w:rPr>
          <w:lang w:val="ro-RO"/>
        </w:rPr>
        <w:t xml:space="preserve"> Acestea includ orice </w:t>
      </w:r>
      <w:r w:rsidR="005B4E9B">
        <w:rPr>
          <w:lang w:val="ro-RO"/>
        </w:rPr>
        <w:t xml:space="preserve">posibile </w:t>
      </w:r>
      <w:r w:rsidR="00D70221" w:rsidRPr="002F604B">
        <w:rPr>
          <w:lang w:val="ro-RO"/>
        </w:rPr>
        <w:t xml:space="preserve">reacţii adverse nemenţionate în acest prospect. De asemenea, puteţi raporta reacţiile adverse direct prin intermediul </w:t>
      </w:r>
      <w:r w:rsidR="00D70221" w:rsidRPr="002F604B">
        <w:rPr>
          <w:highlight w:val="lightGray"/>
          <w:lang w:val="ro-RO"/>
        </w:rPr>
        <w:t xml:space="preserve">sistemului naţional de raportare, aşa cum este menţionat în </w:t>
      </w:r>
      <w:r w:rsidR="00F9134F" w:rsidRPr="00734EC5">
        <w:rPr>
          <w:szCs w:val="22"/>
          <w:highlight w:val="lightGray"/>
          <w:lang w:val="ro-RO"/>
        </w:rPr>
        <w:fldChar w:fldCharType="begin"/>
      </w:r>
      <w:r w:rsidR="00F9134F" w:rsidRPr="00734EC5">
        <w:rPr>
          <w:szCs w:val="22"/>
          <w:highlight w:val="lightGray"/>
          <w:lang w:val="ro-RO"/>
        </w:rPr>
        <w:instrText xml:space="preserve"> HYPERLINK "http://www.ema.europa.eu/docs/en_GB/document_library/Template_or_form/2013/03/WC500139752.doc" </w:instrText>
      </w:r>
      <w:r w:rsidR="00F9134F" w:rsidRPr="00F954E5">
        <w:rPr>
          <w:szCs w:val="22"/>
          <w:highlight w:val="lightGray"/>
          <w:lang w:val="ro-RO"/>
        </w:rPr>
      </w:r>
      <w:r w:rsidR="00F9134F" w:rsidRPr="00734EC5">
        <w:rPr>
          <w:szCs w:val="22"/>
          <w:highlight w:val="lightGray"/>
          <w:lang w:val="ro-RO"/>
        </w:rPr>
        <w:fldChar w:fldCharType="separate"/>
      </w:r>
      <w:r w:rsidR="00F9134F" w:rsidRPr="00734EC5">
        <w:rPr>
          <w:rStyle w:val="Hyperlink"/>
          <w:szCs w:val="22"/>
          <w:highlight w:val="lightGray"/>
          <w:lang w:val="ro-RO"/>
        </w:rPr>
        <w:t>Anexa V</w:t>
      </w:r>
      <w:r w:rsidR="00F9134F" w:rsidRPr="00734EC5">
        <w:rPr>
          <w:szCs w:val="22"/>
          <w:highlight w:val="lightGray"/>
          <w:lang w:val="ro-RO"/>
        </w:rPr>
        <w:fldChar w:fldCharType="end"/>
      </w:r>
      <w:r w:rsidR="00D70221" w:rsidRPr="002F604B">
        <w:rPr>
          <w:lang w:val="ro-RO"/>
        </w:rPr>
        <w:t>. Raportând reacţiile adverse, puteţi contribui la furnizarea de informaţii suplimentare privind siguranţa acestui medicament.</w:t>
      </w:r>
    </w:p>
    <w:p w:rsidR="00A2096F" w:rsidRPr="002F604B" w:rsidRDefault="00A2096F" w:rsidP="00A2096F">
      <w:pPr>
        <w:pStyle w:val="EMEABodyText"/>
        <w:rPr>
          <w:lang w:val="ro-RO"/>
        </w:rPr>
      </w:pPr>
    </w:p>
    <w:p w:rsidR="00A2096F" w:rsidRPr="002F604B" w:rsidRDefault="00A2096F">
      <w:pPr>
        <w:pStyle w:val="EMEABodyText"/>
        <w:rPr>
          <w:szCs w:val="22"/>
          <w:lang w:val="ro-RO"/>
        </w:rPr>
      </w:pPr>
    </w:p>
    <w:p w:rsidR="00A2096F" w:rsidRPr="002F604B" w:rsidRDefault="00A2096F">
      <w:pPr>
        <w:pStyle w:val="EMEAHeading1"/>
        <w:rPr>
          <w:szCs w:val="22"/>
          <w:lang w:val="ro-RO"/>
        </w:rPr>
      </w:pPr>
      <w:r w:rsidRPr="002F604B">
        <w:rPr>
          <w:szCs w:val="22"/>
          <w:lang w:val="ro-RO"/>
        </w:rPr>
        <w:t>5.</w:t>
      </w:r>
      <w:r w:rsidRPr="002F604B">
        <w:rPr>
          <w:szCs w:val="22"/>
          <w:lang w:val="ro-RO"/>
        </w:rPr>
        <w:tab/>
      </w:r>
      <w:r w:rsidR="00D70221" w:rsidRPr="002F604B">
        <w:rPr>
          <w:caps w:val="0"/>
          <w:szCs w:val="22"/>
          <w:lang w:val="ro-RO"/>
        </w:rPr>
        <w:t>Cum se păstrează Aprovel</w:t>
      </w:r>
    </w:p>
    <w:p w:rsidR="00A2096F" w:rsidRPr="002F604B" w:rsidRDefault="00A2096F">
      <w:pPr>
        <w:pStyle w:val="EMEAHeading1"/>
        <w:rPr>
          <w:szCs w:val="22"/>
          <w:lang w:val="ro-RO"/>
        </w:rPr>
      </w:pPr>
    </w:p>
    <w:p w:rsidR="00A2096F" w:rsidRPr="002F604B" w:rsidRDefault="00D70221">
      <w:pPr>
        <w:pStyle w:val="EMEABodyText"/>
        <w:rPr>
          <w:szCs w:val="22"/>
          <w:lang w:val="ro-RO"/>
        </w:rPr>
      </w:pPr>
      <w:r w:rsidRPr="002F604B">
        <w:rPr>
          <w:szCs w:val="22"/>
          <w:lang w:val="ro-RO"/>
        </w:rPr>
        <w:t>Nu lăsaţi acest medicament la vederea şi îndemâna copiilor</w:t>
      </w:r>
      <w:r w:rsidR="00A2096F" w:rsidRPr="002F604B">
        <w:rPr>
          <w:szCs w:val="22"/>
          <w:lang w:val="ro-RO"/>
        </w:rPr>
        <w:t>.</w:t>
      </w:r>
    </w:p>
    <w:p w:rsidR="00A2096F" w:rsidRPr="002F604B" w:rsidRDefault="00A2096F">
      <w:pPr>
        <w:pStyle w:val="EMEABodyText"/>
        <w:rPr>
          <w:szCs w:val="22"/>
          <w:lang w:val="ro-RO"/>
        </w:rPr>
      </w:pPr>
    </w:p>
    <w:p w:rsidR="00A2096F" w:rsidRPr="002F604B" w:rsidRDefault="00A2096F">
      <w:pPr>
        <w:pStyle w:val="EMEABodyText"/>
        <w:rPr>
          <w:szCs w:val="22"/>
          <w:lang w:val="ro-RO"/>
        </w:rPr>
      </w:pPr>
      <w:r w:rsidRPr="002F604B">
        <w:rPr>
          <w:szCs w:val="22"/>
          <w:lang w:val="ro-RO"/>
        </w:rPr>
        <w:t xml:space="preserve">Nu utilizaţi </w:t>
      </w:r>
      <w:r w:rsidR="00D70221" w:rsidRPr="002F604B">
        <w:rPr>
          <w:szCs w:val="22"/>
          <w:lang w:val="ro-RO"/>
        </w:rPr>
        <w:t xml:space="preserve">acest medicament </w:t>
      </w:r>
      <w:r w:rsidRPr="002F604B">
        <w:rPr>
          <w:szCs w:val="22"/>
          <w:lang w:val="ro-RO"/>
        </w:rPr>
        <w:t>după data de expirare înscrisă pe cutie şi pe blister după EXP. Data de expirare se referă la ultima zi a lunii respective.</w:t>
      </w:r>
    </w:p>
    <w:p w:rsidR="00A2096F" w:rsidRPr="002F604B" w:rsidRDefault="00A2096F">
      <w:pPr>
        <w:pStyle w:val="EMEABodyText"/>
        <w:rPr>
          <w:szCs w:val="22"/>
          <w:lang w:val="ro-RO"/>
        </w:rPr>
      </w:pPr>
    </w:p>
    <w:p w:rsidR="00A2096F" w:rsidRPr="002F604B" w:rsidRDefault="00A2096F" w:rsidP="00A2096F">
      <w:pPr>
        <w:pStyle w:val="EMEABodyText"/>
        <w:rPr>
          <w:lang w:val="ro-RO"/>
        </w:rPr>
      </w:pPr>
      <w:r w:rsidRPr="002F604B">
        <w:rPr>
          <w:lang w:val="ro-RO"/>
        </w:rPr>
        <w:t xml:space="preserve">A nu se păstra la temperaturi peste </w:t>
      </w:r>
      <w:smartTag w:uri="urn:schemas-microsoft-com:office:smarttags" w:element="metricconverter">
        <w:smartTagPr>
          <w:attr w:name="ProductID" w:val="30ﾰC"/>
        </w:smartTagPr>
        <w:r w:rsidRPr="002F604B">
          <w:rPr>
            <w:lang w:val="ro-RO"/>
          </w:rPr>
          <w:t>30°C</w:t>
        </w:r>
      </w:smartTag>
      <w:r w:rsidRPr="002F604B">
        <w:rPr>
          <w:lang w:val="ro-RO"/>
        </w:rPr>
        <w:t>.</w:t>
      </w:r>
    </w:p>
    <w:p w:rsidR="00A2096F" w:rsidRPr="002F604B" w:rsidRDefault="00A2096F" w:rsidP="00A2096F">
      <w:pPr>
        <w:pStyle w:val="EMEABodyText"/>
        <w:rPr>
          <w:lang w:val="ro-RO"/>
        </w:rPr>
      </w:pPr>
    </w:p>
    <w:p w:rsidR="00A2096F" w:rsidRPr="002F604B" w:rsidRDefault="00D70221" w:rsidP="00A2096F">
      <w:pPr>
        <w:pStyle w:val="EMEABodyText"/>
        <w:rPr>
          <w:lang w:val="ro-RO"/>
        </w:rPr>
      </w:pPr>
      <w:r w:rsidRPr="002F604B">
        <w:rPr>
          <w:lang w:val="ro-RO"/>
        </w:rPr>
        <w:t>Nu aruncaţi niciun m</w:t>
      </w:r>
      <w:r w:rsidR="00A2096F" w:rsidRPr="002F604B">
        <w:rPr>
          <w:lang w:val="ro-RO"/>
        </w:rPr>
        <w:t xml:space="preserve">edicament pe calea apei sau a reziduurilor menajere. Întrebaţi farmacistul cum să </w:t>
      </w:r>
      <w:r w:rsidRPr="002F604B">
        <w:rPr>
          <w:lang w:val="ro-RO"/>
        </w:rPr>
        <w:t xml:space="preserve">aruncaţi </w:t>
      </w:r>
      <w:r w:rsidR="00A2096F" w:rsidRPr="002F604B">
        <w:rPr>
          <w:lang w:val="ro-RO"/>
        </w:rPr>
        <w:t xml:space="preserve">medicamentele </w:t>
      </w:r>
      <w:r w:rsidRPr="002F604B">
        <w:rPr>
          <w:lang w:val="ro-RO"/>
        </w:rPr>
        <w:t xml:space="preserve">pe </w:t>
      </w:r>
      <w:r w:rsidR="00A2096F" w:rsidRPr="002F604B">
        <w:rPr>
          <w:lang w:val="ro-RO"/>
        </w:rPr>
        <w:t xml:space="preserve">care nu </w:t>
      </w:r>
      <w:r w:rsidRPr="002F604B">
        <w:rPr>
          <w:lang w:val="ro-RO"/>
        </w:rPr>
        <w:t xml:space="preserve">le </w:t>
      </w:r>
      <w:r w:rsidR="00A2096F" w:rsidRPr="002F604B">
        <w:rPr>
          <w:lang w:val="ro-RO"/>
        </w:rPr>
        <w:t xml:space="preserve">mai </w:t>
      </w:r>
      <w:r w:rsidRPr="002F604B">
        <w:rPr>
          <w:lang w:val="ro-RO"/>
        </w:rPr>
        <w:t>folosiţi</w:t>
      </w:r>
      <w:r w:rsidR="00A2096F" w:rsidRPr="002F604B">
        <w:rPr>
          <w:lang w:val="ro-RO"/>
        </w:rPr>
        <w:t>. Aceste măsuri vor ajuta la protejarea mediului.</w:t>
      </w:r>
    </w:p>
    <w:p w:rsidR="00A2096F" w:rsidRPr="002F604B" w:rsidRDefault="00A2096F">
      <w:pPr>
        <w:pStyle w:val="EMEABodyText"/>
        <w:rPr>
          <w:szCs w:val="22"/>
          <w:lang w:val="ro-RO"/>
        </w:rPr>
      </w:pPr>
    </w:p>
    <w:p w:rsidR="00A2096F" w:rsidRPr="002F604B" w:rsidRDefault="00A2096F">
      <w:pPr>
        <w:pStyle w:val="EMEABodyText"/>
        <w:rPr>
          <w:szCs w:val="22"/>
          <w:lang w:val="ro-RO"/>
        </w:rPr>
      </w:pPr>
    </w:p>
    <w:p w:rsidR="00A2096F" w:rsidRPr="002F604B" w:rsidRDefault="00A2096F">
      <w:pPr>
        <w:pStyle w:val="EMEAHeading1"/>
        <w:rPr>
          <w:szCs w:val="22"/>
          <w:lang w:val="ro-RO"/>
        </w:rPr>
      </w:pPr>
      <w:r w:rsidRPr="002F604B">
        <w:rPr>
          <w:szCs w:val="22"/>
          <w:lang w:val="ro-RO"/>
        </w:rPr>
        <w:t>6.</w:t>
      </w:r>
      <w:r w:rsidRPr="002F604B">
        <w:rPr>
          <w:szCs w:val="22"/>
          <w:lang w:val="ro-RO"/>
        </w:rPr>
        <w:tab/>
      </w:r>
      <w:r w:rsidR="00CD067E" w:rsidRPr="002F604B">
        <w:rPr>
          <w:caps w:val="0"/>
          <w:szCs w:val="22"/>
          <w:lang w:val="ro-RO"/>
        </w:rPr>
        <w:t>Conţinutul ambalajului şi alte informaţii</w:t>
      </w:r>
    </w:p>
    <w:p w:rsidR="00A2096F" w:rsidRPr="002F604B" w:rsidRDefault="00A2096F" w:rsidP="00A2096F">
      <w:pPr>
        <w:pStyle w:val="EMEAHeading1"/>
        <w:rPr>
          <w:lang w:val="ro-RO"/>
        </w:rPr>
      </w:pPr>
    </w:p>
    <w:p w:rsidR="00A2096F" w:rsidRPr="002F604B" w:rsidRDefault="00A2096F" w:rsidP="00A2096F">
      <w:pPr>
        <w:pStyle w:val="EMEAHeading3"/>
        <w:rPr>
          <w:lang w:val="ro-RO"/>
        </w:rPr>
      </w:pPr>
      <w:r w:rsidRPr="002F604B">
        <w:rPr>
          <w:lang w:val="ro-RO"/>
        </w:rPr>
        <w:t>Ce conţine Aprovel</w:t>
      </w:r>
    </w:p>
    <w:p w:rsidR="00A2096F" w:rsidRPr="002F604B" w:rsidRDefault="00A2096F" w:rsidP="002F604B">
      <w:pPr>
        <w:pStyle w:val="EMEABodyTextIndent"/>
        <w:keepNext/>
        <w:numPr>
          <w:ilvl w:val="0"/>
          <w:numId w:val="0"/>
        </w:numPr>
        <w:ind w:left="567" w:hanging="567"/>
        <w:rPr>
          <w:szCs w:val="22"/>
          <w:lang w:val="ro-RO"/>
        </w:rPr>
      </w:pPr>
      <w:r w:rsidRPr="002F604B">
        <w:rPr>
          <w:rFonts w:ascii="Wingdings" w:hAnsi="Wingdings"/>
          <w:szCs w:val="22"/>
          <w:lang w:val="ro-RO"/>
        </w:rPr>
        <w:t></w:t>
      </w:r>
      <w:r w:rsidRPr="002F604B">
        <w:rPr>
          <w:rFonts w:ascii="Wingdings" w:hAnsi="Wingdings"/>
          <w:szCs w:val="22"/>
          <w:lang w:val="ro-RO"/>
        </w:rPr>
        <w:tab/>
      </w:r>
      <w:r w:rsidRPr="002F604B">
        <w:rPr>
          <w:szCs w:val="22"/>
          <w:lang w:val="ro-RO"/>
        </w:rPr>
        <w:t>Substanţa activă este irbesartanul. Fiecare comprimat de Aprovel 75 mg conţine irbesartan 75 mg.</w:t>
      </w:r>
    </w:p>
    <w:p w:rsidR="00A2096F" w:rsidRPr="002F604B" w:rsidRDefault="00A2096F">
      <w:pPr>
        <w:pStyle w:val="EMEABodyTextIndent"/>
        <w:numPr>
          <w:ilvl w:val="0"/>
          <w:numId w:val="0"/>
        </w:numPr>
        <w:ind w:left="567" w:hanging="567"/>
        <w:rPr>
          <w:szCs w:val="22"/>
          <w:lang w:val="ro-RO"/>
        </w:rPr>
      </w:pPr>
      <w:r w:rsidRPr="002F604B">
        <w:rPr>
          <w:rFonts w:ascii="Wingdings" w:hAnsi="Wingdings"/>
          <w:szCs w:val="22"/>
          <w:lang w:val="ro-RO"/>
        </w:rPr>
        <w:t></w:t>
      </w:r>
      <w:r w:rsidRPr="002F604B">
        <w:rPr>
          <w:rFonts w:ascii="Wingdings" w:hAnsi="Wingdings"/>
          <w:szCs w:val="22"/>
          <w:lang w:val="ro-RO"/>
        </w:rPr>
        <w:tab/>
      </w:r>
      <w:r w:rsidRPr="002F604B">
        <w:rPr>
          <w:szCs w:val="22"/>
          <w:lang w:val="ro-RO"/>
        </w:rPr>
        <w:t>Celelalte componente sunt lactoză monohidrat, celuloză microcristalină, croscarmeloză sodică, hipromeloză, dioxid de siliciu, stearat de magneziu, dioxid de titan, macrogol 3000, ceară Carnauba.</w:t>
      </w:r>
      <w:r w:rsidR="00DE0633" w:rsidRPr="00416C8F">
        <w:t xml:space="preserve"> </w:t>
      </w:r>
      <w:r w:rsidR="00DE0633" w:rsidRPr="00DE0633">
        <w:rPr>
          <w:szCs w:val="22"/>
          <w:lang w:val="ro-RO"/>
        </w:rPr>
        <w:t>Vezi pct. 2 „Aprovel conține lactoză‟</w:t>
      </w:r>
      <w:r w:rsidR="008F3391">
        <w:rPr>
          <w:szCs w:val="22"/>
          <w:lang w:val="ro-RO"/>
        </w:rPr>
        <w:t>.</w:t>
      </w:r>
    </w:p>
    <w:p w:rsidR="00A2096F" w:rsidRPr="002F604B" w:rsidRDefault="00A2096F">
      <w:pPr>
        <w:pStyle w:val="EMEABodyText"/>
        <w:rPr>
          <w:szCs w:val="22"/>
          <w:lang w:val="ro-RO"/>
        </w:rPr>
      </w:pPr>
    </w:p>
    <w:p w:rsidR="00A2096F" w:rsidRPr="002F604B" w:rsidRDefault="00A2096F" w:rsidP="00A2096F">
      <w:pPr>
        <w:pStyle w:val="EMEAHeading3"/>
        <w:rPr>
          <w:lang w:val="ro-RO"/>
        </w:rPr>
      </w:pPr>
      <w:r w:rsidRPr="002F604B">
        <w:rPr>
          <w:lang w:val="ro-RO"/>
        </w:rPr>
        <w:t>Cum arată Aprovel şi conţinutul ambalajului</w:t>
      </w:r>
    </w:p>
    <w:p w:rsidR="00A2096F" w:rsidRPr="002F604B" w:rsidRDefault="00A2096F">
      <w:pPr>
        <w:pStyle w:val="EMEABodyText"/>
        <w:rPr>
          <w:szCs w:val="22"/>
          <w:lang w:val="ro-RO"/>
        </w:rPr>
      </w:pPr>
      <w:r w:rsidRPr="002F604B">
        <w:rPr>
          <w:szCs w:val="22"/>
          <w:lang w:val="ro-RO"/>
        </w:rPr>
        <w:t>Comprimatele filmate de Aprovel 75 mg sunt albe sau aproape albe, biconvexe şi ovale, având o inimă gravată pe una dintre feţe şi numărul 2871 inscripţionat pe cealaltă faţă.</w:t>
      </w:r>
    </w:p>
    <w:p w:rsidR="00A2096F" w:rsidRPr="002F604B" w:rsidRDefault="00A2096F">
      <w:pPr>
        <w:pStyle w:val="EMEABodyText"/>
        <w:rPr>
          <w:szCs w:val="22"/>
          <w:lang w:val="ro-RO"/>
        </w:rPr>
      </w:pPr>
    </w:p>
    <w:p w:rsidR="00A2096F" w:rsidRPr="002F604B" w:rsidRDefault="00A2096F">
      <w:pPr>
        <w:pStyle w:val="EMEABodyText"/>
        <w:rPr>
          <w:szCs w:val="22"/>
          <w:lang w:val="ro-RO"/>
        </w:rPr>
      </w:pPr>
      <w:r w:rsidRPr="002F604B">
        <w:rPr>
          <w:szCs w:val="22"/>
          <w:lang w:val="ro-RO"/>
        </w:rPr>
        <w:t>Comprimatele filmate de Aprovel 75 mg sunt disponibile în cutii cu blistere care conţin 14, 28, 30, 56, 84, 90 sau 98 de comprimate filmate. Sunt disponibile şi cutii cu blister</w:t>
      </w:r>
      <w:r w:rsidR="00CD067E" w:rsidRPr="002F604B">
        <w:rPr>
          <w:szCs w:val="22"/>
          <w:lang w:val="ro-RO"/>
        </w:rPr>
        <w:t>e</w:t>
      </w:r>
      <w:r w:rsidRPr="002F604B">
        <w:rPr>
          <w:szCs w:val="22"/>
          <w:lang w:val="ro-RO"/>
        </w:rPr>
        <w:t xml:space="preserve"> pentru eliberarea unei unităţi dozate a 56 x 1 comprimat filmat, destinate livrării în spitale.</w:t>
      </w:r>
    </w:p>
    <w:p w:rsidR="00A2096F" w:rsidRPr="002F604B" w:rsidRDefault="00A2096F">
      <w:pPr>
        <w:pStyle w:val="EMEABodyText"/>
        <w:rPr>
          <w:szCs w:val="22"/>
          <w:lang w:val="ro-RO"/>
        </w:rPr>
      </w:pPr>
    </w:p>
    <w:p w:rsidR="00A2096F" w:rsidRPr="002F604B" w:rsidRDefault="00A2096F">
      <w:pPr>
        <w:pStyle w:val="EMEABodyText"/>
        <w:rPr>
          <w:szCs w:val="22"/>
          <w:lang w:val="ro-RO"/>
        </w:rPr>
      </w:pPr>
      <w:r w:rsidRPr="002F604B">
        <w:rPr>
          <w:szCs w:val="22"/>
          <w:lang w:val="ro-RO"/>
        </w:rPr>
        <w:t>Este posibil ca nu toate mărimile de ambalaj să fie comercializate.</w:t>
      </w:r>
    </w:p>
    <w:p w:rsidR="00A2096F" w:rsidRPr="002F604B" w:rsidRDefault="00A2096F">
      <w:pPr>
        <w:pStyle w:val="EMEABodyText"/>
        <w:rPr>
          <w:szCs w:val="22"/>
          <w:lang w:val="ro-RO"/>
        </w:rPr>
      </w:pPr>
    </w:p>
    <w:p w:rsidR="00A2096F" w:rsidRPr="002F604B" w:rsidRDefault="00A2096F" w:rsidP="00A2096F">
      <w:pPr>
        <w:pStyle w:val="EMEAHeading3"/>
        <w:rPr>
          <w:lang w:val="ro-RO"/>
        </w:rPr>
      </w:pPr>
      <w:r w:rsidRPr="002F604B">
        <w:rPr>
          <w:lang w:val="ro-RO"/>
        </w:rPr>
        <w:t>Deţinătorul autorizaţiei de punere pe piaţă</w:t>
      </w:r>
      <w:r w:rsidR="00B52FC2" w:rsidRPr="002F604B">
        <w:rPr>
          <w:lang w:val="ro-RO"/>
        </w:rPr>
        <w:t>:</w:t>
      </w:r>
    </w:p>
    <w:p w:rsidR="00A2096F" w:rsidRPr="002F604B" w:rsidRDefault="00DD444C">
      <w:pPr>
        <w:pStyle w:val="EMEAAddress"/>
        <w:rPr>
          <w:szCs w:val="22"/>
          <w:lang w:val="ro-RO"/>
        </w:rPr>
      </w:pPr>
      <w:r>
        <w:rPr>
          <w:szCs w:val="22"/>
          <w:lang w:val="ro-RO"/>
        </w:rPr>
        <w:t>sanofi-aventis groupe</w:t>
      </w:r>
      <w:r w:rsidR="00A2096F" w:rsidRPr="002F604B">
        <w:rPr>
          <w:szCs w:val="22"/>
          <w:lang w:val="ro-RO"/>
        </w:rPr>
        <w:br/>
        <w:t>54</w:t>
      </w:r>
      <w:r w:rsidR="00B52FC2" w:rsidRPr="002F604B">
        <w:rPr>
          <w:szCs w:val="22"/>
          <w:lang w:val="ro-RO"/>
        </w:rPr>
        <w:t>,</w:t>
      </w:r>
      <w:r w:rsidR="00A2096F" w:rsidRPr="002F604B">
        <w:rPr>
          <w:szCs w:val="22"/>
          <w:lang w:val="ro-RO"/>
        </w:rPr>
        <w:t xml:space="preserve"> rue La Boétie</w:t>
      </w:r>
      <w:r w:rsidR="00A2096F" w:rsidRPr="002F604B">
        <w:rPr>
          <w:szCs w:val="22"/>
          <w:lang w:val="ro-RO"/>
        </w:rPr>
        <w:br/>
      </w:r>
      <w:r w:rsidR="00B52FC2" w:rsidRPr="002F604B">
        <w:rPr>
          <w:szCs w:val="22"/>
          <w:lang w:val="ro-RO"/>
        </w:rPr>
        <w:t>F-</w:t>
      </w:r>
      <w:r w:rsidR="00A2096F" w:rsidRPr="002F604B">
        <w:rPr>
          <w:szCs w:val="22"/>
          <w:lang w:val="ro-RO"/>
        </w:rPr>
        <w:t>75008 Paris </w:t>
      </w:r>
      <w:r w:rsidR="00B52FC2" w:rsidRPr="002F604B">
        <w:rPr>
          <w:szCs w:val="22"/>
          <w:lang w:val="ro-RO"/>
        </w:rPr>
        <w:t>-</w:t>
      </w:r>
      <w:r w:rsidR="00A2096F" w:rsidRPr="002F604B">
        <w:rPr>
          <w:szCs w:val="22"/>
          <w:lang w:val="ro-RO"/>
        </w:rPr>
        <w:t> Franţa</w:t>
      </w:r>
    </w:p>
    <w:p w:rsidR="00A2096F" w:rsidRPr="002F604B" w:rsidRDefault="00A2096F">
      <w:pPr>
        <w:pStyle w:val="EMEABodyText"/>
        <w:rPr>
          <w:szCs w:val="22"/>
          <w:lang w:val="ro-RO"/>
        </w:rPr>
      </w:pPr>
    </w:p>
    <w:p w:rsidR="00A2096F" w:rsidRPr="002F604B" w:rsidRDefault="00A2096F" w:rsidP="00A2096F">
      <w:pPr>
        <w:pStyle w:val="EMEAHeading3"/>
        <w:rPr>
          <w:lang w:val="ro-RO"/>
        </w:rPr>
      </w:pPr>
      <w:r w:rsidRPr="002F604B">
        <w:rPr>
          <w:lang w:val="ro-RO"/>
        </w:rPr>
        <w:t>Fabricantul</w:t>
      </w:r>
      <w:r w:rsidR="00B52FC2" w:rsidRPr="002F604B">
        <w:rPr>
          <w:lang w:val="ro-RO"/>
        </w:rPr>
        <w:t>:</w:t>
      </w:r>
    </w:p>
    <w:p w:rsidR="00A2096F" w:rsidRPr="002F604B" w:rsidRDefault="00A2096F" w:rsidP="00A2096F">
      <w:pPr>
        <w:pStyle w:val="EMEAAddress"/>
        <w:rPr>
          <w:szCs w:val="22"/>
          <w:lang w:val="ro-RO"/>
        </w:rPr>
      </w:pPr>
      <w:r w:rsidRPr="002F604B">
        <w:rPr>
          <w:szCs w:val="22"/>
          <w:lang w:val="ro-RO"/>
        </w:rPr>
        <w:t>SANOFI WINTHROP INDUSTRIE</w:t>
      </w:r>
      <w:r w:rsidRPr="002F604B">
        <w:rPr>
          <w:szCs w:val="22"/>
          <w:lang w:val="ro-RO"/>
        </w:rPr>
        <w:br/>
        <w:t>1, rue de la Vierge</w:t>
      </w:r>
      <w:r w:rsidRPr="002F604B">
        <w:rPr>
          <w:szCs w:val="22"/>
          <w:lang w:val="ro-RO"/>
        </w:rPr>
        <w:br/>
        <w:t>Ambarès &amp; Lagrave</w:t>
      </w:r>
      <w:r w:rsidRPr="002F604B">
        <w:rPr>
          <w:szCs w:val="22"/>
          <w:lang w:val="ro-RO"/>
        </w:rPr>
        <w:br/>
        <w:t>F</w:t>
      </w:r>
      <w:r w:rsidRPr="002F604B">
        <w:rPr>
          <w:szCs w:val="22"/>
          <w:lang w:val="ro-RO"/>
        </w:rPr>
        <w:noBreakHyphen/>
        <w:t>33565 Carbon Blanc Cedex </w:t>
      </w:r>
      <w:r w:rsidR="00B52FC2" w:rsidRPr="002F604B">
        <w:rPr>
          <w:szCs w:val="22"/>
          <w:lang w:val="ro-RO"/>
        </w:rPr>
        <w:t>-</w:t>
      </w:r>
      <w:r w:rsidRPr="002F604B">
        <w:rPr>
          <w:szCs w:val="22"/>
          <w:lang w:val="ro-RO"/>
        </w:rPr>
        <w:t> Franţa</w:t>
      </w:r>
    </w:p>
    <w:p w:rsidR="00A2096F" w:rsidRPr="002F604B" w:rsidRDefault="00A2096F" w:rsidP="00A2096F">
      <w:pPr>
        <w:pStyle w:val="EMEAAddress"/>
        <w:rPr>
          <w:szCs w:val="22"/>
          <w:lang w:val="ro-RO"/>
        </w:rPr>
      </w:pPr>
    </w:p>
    <w:p w:rsidR="00A2096F" w:rsidRPr="002F604B" w:rsidRDefault="00A2096F" w:rsidP="00A2096F">
      <w:pPr>
        <w:pStyle w:val="EMEAAddress"/>
        <w:rPr>
          <w:szCs w:val="22"/>
          <w:lang w:val="ro-RO"/>
        </w:rPr>
      </w:pPr>
      <w:r w:rsidRPr="002F604B">
        <w:rPr>
          <w:szCs w:val="22"/>
          <w:lang w:val="ro-RO"/>
        </w:rPr>
        <w:t>SANOFI WINTHROP INDUSTRIE</w:t>
      </w:r>
      <w:r w:rsidRPr="002F604B">
        <w:rPr>
          <w:szCs w:val="22"/>
          <w:lang w:val="ro-RO"/>
        </w:rPr>
        <w:br/>
        <w:t>30-36 Avenue Gustave Eiffel, BP 7166</w:t>
      </w:r>
      <w:r w:rsidRPr="002F604B">
        <w:rPr>
          <w:szCs w:val="22"/>
          <w:lang w:val="ro-RO"/>
        </w:rPr>
        <w:br/>
        <w:t>F-37071 Tours Cedex 2 </w:t>
      </w:r>
      <w:r w:rsidR="00B52FC2" w:rsidRPr="002F604B">
        <w:rPr>
          <w:szCs w:val="22"/>
          <w:lang w:val="ro-RO"/>
        </w:rPr>
        <w:t>-</w:t>
      </w:r>
      <w:r w:rsidRPr="002F604B">
        <w:rPr>
          <w:szCs w:val="22"/>
          <w:lang w:val="ro-RO"/>
        </w:rPr>
        <w:t> Franţa</w:t>
      </w:r>
    </w:p>
    <w:p w:rsidR="00716E1E" w:rsidRPr="002F604B" w:rsidRDefault="00716E1E">
      <w:pPr>
        <w:pStyle w:val="EMEABodyText"/>
        <w:rPr>
          <w:szCs w:val="22"/>
          <w:lang w:val="ro-RO"/>
        </w:rPr>
      </w:pPr>
    </w:p>
    <w:p w:rsidR="00A2096F" w:rsidRPr="002F604B" w:rsidRDefault="00A2096F">
      <w:pPr>
        <w:pStyle w:val="EMEABodyText"/>
        <w:rPr>
          <w:szCs w:val="22"/>
          <w:lang w:val="ro-RO"/>
        </w:rPr>
      </w:pPr>
      <w:r w:rsidRPr="002F604B">
        <w:rPr>
          <w:szCs w:val="22"/>
          <w:lang w:val="ro-RO"/>
        </w:rPr>
        <w:t xml:space="preserve">Pentru orice informaţii </w:t>
      </w:r>
      <w:r w:rsidR="00B52FC2" w:rsidRPr="002F604B">
        <w:rPr>
          <w:szCs w:val="22"/>
          <w:lang w:val="ro-RO"/>
        </w:rPr>
        <w:t xml:space="preserve">referitoare la </w:t>
      </w:r>
      <w:r w:rsidRPr="002F604B">
        <w:rPr>
          <w:szCs w:val="22"/>
          <w:lang w:val="ro-RO"/>
        </w:rPr>
        <w:t>acest medicament, vă rugăm să contactaţi reprezentanţa locală a d</w:t>
      </w:r>
      <w:r w:rsidRPr="002F604B">
        <w:rPr>
          <w:bCs/>
          <w:szCs w:val="22"/>
          <w:lang w:val="ro-RO"/>
        </w:rPr>
        <w:t>eţinătorului</w:t>
      </w:r>
      <w:r w:rsidRPr="002F604B">
        <w:rPr>
          <w:bCs/>
          <w:smallCaps/>
          <w:szCs w:val="22"/>
          <w:lang w:val="ro-RO"/>
        </w:rPr>
        <w:t xml:space="preserve"> </w:t>
      </w:r>
      <w:r w:rsidRPr="002F604B">
        <w:rPr>
          <w:bCs/>
          <w:szCs w:val="22"/>
          <w:lang w:val="ro-RO"/>
        </w:rPr>
        <w:t>autorizaţiei de punere pe piaţă:</w:t>
      </w:r>
    </w:p>
    <w:p w:rsidR="00A2096F" w:rsidRPr="002F604B" w:rsidRDefault="00A2096F">
      <w:pPr>
        <w:pStyle w:val="EMEABodyText"/>
        <w:rPr>
          <w:szCs w:val="22"/>
          <w:lang w:val="ro-RO"/>
        </w:rPr>
      </w:pPr>
    </w:p>
    <w:tbl>
      <w:tblPr>
        <w:tblW w:w="9356" w:type="dxa"/>
        <w:tblInd w:w="-34" w:type="dxa"/>
        <w:tblLayout w:type="fixed"/>
        <w:tblLook w:val="0000" w:firstRow="0" w:lastRow="0" w:firstColumn="0" w:lastColumn="0" w:noHBand="0" w:noVBand="0"/>
      </w:tblPr>
      <w:tblGrid>
        <w:gridCol w:w="4661"/>
        <w:gridCol w:w="4695"/>
        <w:tblGridChange w:id="5">
          <w:tblGrid>
            <w:gridCol w:w="4661"/>
            <w:gridCol w:w="4695"/>
          </w:tblGrid>
        </w:tblGridChange>
      </w:tblGrid>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België/Belgique/Belgien</w:t>
            </w:r>
          </w:p>
          <w:p w:rsidR="00B52FC2" w:rsidRPr="002F604B" w:rsidRDefault="00B52FC2" w:rsidP="000C3ECD">
            <w:pPr>
              <w:rPr>
                <w:bCs/>
                <w:szCs w:val="22"/>
                <w:lang w:val="ro-RO"/>
              </w:rPr>
            </w:pPr>
            <w:r w:rsidRPr="002F604B">
              <w:rPr>
                <w:bCs/>
                <w:szCs w:val="22"/>
                <w:lang w:val="ro-RO"/>
              </w:rPr>
              <w:t>Sanofi Belgium</w:t>
            </w:r>
          </w:p>
          <w:p w:rsidR="00B52FC2" w:rsidRPr="002F604B" w:rsidRDefault="00B52FC2" w:rsidP="000C3ECD">
            <w:pPr>
              <w:rPr>
                <w:bCs/>
                <w:szCs w:val="22"/>
                <w:lang w:val="ro-RO"/>
              </w:rPr>
            </w:pPr>
            <w:r w:rsidRPr="002F604B">
              <w:rPr>
                <w:bCs/>
                <w:szCs w:val="22"/>
                <w:lang w:val="ro-RO"/>
              </w:rPr>
              <w:t>Tél/Tel: +32 (0)2 710 54 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Lietuva</w:t>
            </w:r>
          </w:p>
          <w:p w:rsidR="00B52FC2" w:rsidRPr="002F604B" w:rsidRDefault="00B52FC2" w:rsidP="000C3ECD">
            <w:pPr>
              <w:rPr>
                <w:szCs w:val="22"/>
                <w:lang w:val="ro-RO"/>
              </w:rPr>
            </w:pPr>
            <w:r w:rsidRPr="002F604B">
              <w:rPr>
                <w:szCs w:val="22"/>
                <w:lang w:val="ro-RO"/>
              </w:rPr>
              <w:t>UAB sanofi-aventis Lietuva</w:t>
            </w:r>
          </w:p>
          <w:p w:rsidR="00B52FC2" w:rsidRPr="002F604B" w:rsidRDefault="00B52FC2" w:rsidP="000C3ECD">
            <w:pPr>
              <w:rPr>
                <w:szCs w:val="22"/>
                <w:lang w:val="ro-RO"/>
              </w:rPr>
            </w:pPr>
            <w:r w:rsidRPr="002F604B">
              <w:rPr>
                <w:szCs w:val="22"/>
                <w:lang w:val="ro-RO"/>
              </w:rPr>
              <w:t>Tel: +370 5 2755224</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България</w:t>
            </w:r>
          </w:p>
          <w:p w:rsidR="00B52FC2" w:rsidRPr="002F604B" w:rsidRDefault="00597853" w:rsidP="000C3ECD">
            <w:pPr>
              <w:rPr>
                <w:bCs/>
                <w:szCs w:val="22"/>
                <w:lang w:val="ro-RO"/>
              </w:rPr>
            </w:pPr>
            <w:r>
              <w:rPr>
                <w:bCs/>
                <w:szCs w:val="22"/>
                <w:lang w:val="ro-RO"/>
              </w:rPr>
              <w:t>Sanofi</w:t>
            </w:r>
            <w:r w:rsidR="00B52FC2" w:rsidRPr="002F604B">
              <w:rPr>
                <w:bCs/>
                <w:szCs w:val="22"/>
                <w:lang w:val="ro-RO"/>
              </w:rPr>
              <w:t xml:space="preserve"> Bulgaria EOOD</w:t>
            </w:r>
          </w:p>
          <w:p w:rsidR="00B52FC2" w:rsidRPr="002F604B" w:rsidRDefault="00B52FC2" w:rsidP="000C3ECD">
            <w:pPr>
              <w:rPr>
                <w:bCs/>
                <w:szCs w:val="22"/>
                <w:lang w:val="ro-RO"/>
              </w:rPr>
            </w:pPr>
            <w:r w:rsidRPr="002F604B">
              <w:rPr>
                <w:bCs/>
                <w:szCs w:val="22"/>
                <w:lang w:val="ro-RO"/>
              </w:rPr>
              <w:t>Тел.: +359 (0)2 970 53 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Luxembourg/Luxemburg</w:t>
            </w:r>
          </w:p>
          <w:p w:rsidR="00B52FC2" w:rsidRPr="002F604B" w:rsidRDefault="00B52FC2" w:rsidP="000C3ECD">
            <w:pPr>
              <w:rPr>
                <w:szCs w:val="22"/>
                <w:lang w:val="ro-RO"/>
              </w:rPr>
            </w:pPr>
            <w:r w:rsidRPr="002F604B">
              <w:rPr>
                <w:szCs w:val="22"/>
                <w:lang w:val="ro-RO"/>
              </w:rPr>
              <w:t xml:space="preserve">Sanofi Belgium </w:t>
            </w:r>
          </w:p>
          <w:p w:rsidR="00B52FC2" w:rsidRPr="002F604B" w:rsidRDefault="00B52FC2" w:rsidP="000C3ECD">
            <w:pPr>
              <w:rPr>
                <w:szCs w:val="22"/>
                <w:lang w:val="ro-RO"/>
              </w:rPr>
            </w:pPr>
            <w:r w:rsidRPr="002F604B">
              <w:rPr>
                <w:szCs w:val="22"/>
                <w:lang w:val="ro-RO"/>
              </w:rPr>
              <w:t>Tél/Tel: +32 (0)2 710 54 00 (Belgique/Belgien)</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Česká republika</w:t>
            </w:r>
          </w:p>
          <w:p w:rsidR="00B52FC2" w:rsidRPr="002F604B" w:rsidRDefault="00B52FC2" w:rsidP="000C3ECD">
            <w:pPr>
              <w:rPr>
                <w:bCs/>
                <w:szCs w:val="22"/>
                <w:lang w:val="ro-RO"/>
              </w:rPr>
            </w:pPr>
            <w:r w:rsidRPr="002F604B">
              <w:rPr>
                <w:bCs/>
                <w:szCs w:val="22"/>
                <w:lang w:val="ro-RO"/>
              </w:rPr>
              <w:t>sanofi-aventis, s.r.o.</w:t>
            </w:r>
          </w:p>
          <w:p w:rsidR="00B52FC2" w:rsidRPr="002F604B" w:rsidRDefault="00B52FC2" w:rsidP="000C3ECD">
            <w:pPr>
              <w:rPr>
                <w:bCs/>
                <w:szCs w:val="22"/>
                <w:lang w:val="ro-RO"/>
              </w:rPr>
            </w:pPr>
            <w:r w:rsidRPr="002F604B">
              <w:rPr>
                <w:bCs/>
                <w:szCs w:val="22"/>
                <w:lang w:val="ro-RO"/>
              </w:rPr>
              <w:t>Tel: +420 233 086 111</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Magyarország</w:t>
            </w:r>
          </w:p>
          <w:p w:rsidR="00B52FC2" w:rsidRPr="002F604B" w:rsidRDefault="006D3461" w:rsidP="000C3ECD">
            <w:pPr>
              <w:rPr>
                <w:szCs w:val="22"/>
                <w:lang w:val="ro-RO"/>
              </w:rPr>
            </w:pPr>
            <w:r w:rsidRPr="00A25ED4">
              <w:rPr>
                <w:szCs w:val="22"/>
                <w:lang w:val="ro-RO"/>
              </w:rPr>
              <w:t>SANOFI-AVENTIS Zrt.</w:t>
            </w:r>
          </w:p>
          <w:p w:rsidR="00B52FC2" w:rsidRPr="002F604B" w:rsidRDefault="00B52FC2" w:rsidP="000C3ECD">
            <w:pPr>
              <w:rPr>
                <w:szCs w:val="22"/>
                <w:lang w:val="ro-RO"/>
              </w:rPr>
            </w:pPr>
            <w:r w:rsidRPr="002F604B">
              <w:rPr>
                <w:szCs w:val="22"/>
                <w:lang w:val="ro-RO"/>
              </w:rPr>
              <w:t>Tel.: +36 1 505 0050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Danmark</w:t>
            </w:r>
          </w:p>
          <w:p w:rsidR="00B52FC2" w:rsidRPr="002F604B" w:rsidRDefault="00266468" w:rsidP="000C3ECD">
            <w:pPr>
              <w:rPr>
                <w:bCs/>
                <w:szCs w:val="22"/>
                <w:lang w:val="ro-RO"/>
              </w:rPr>
            </w:pPr>
            <w:r w:rsidRPr="00266468">
              <w:rPr>
                <w:bCs/>
                <w:szCs w:val="22"/>
                <w:lang w:val="ro-RO"/>
              </w:rPr>
              <w:t>Sanofi A/S</w:t>
            </w:r>
          </w:p>
          <w:p w:rsidR="00B52FC2" w:rsidRPr="002F604B" w:rsidRDefault="00B52FC2" w:rsidP="000C3ECD">
            <w:pPr>
              <w:rPr>
                <w:bCs/>
                <w:szCs w:val="22"/>
                <w:lang w:val="ro-RO"/>
              </w:rPr>
            </w:pPr>
            <w:r w:rsidRPr="002F604B">
              <w:rPr>
                <w:bCs/>
                <w:szCs w:val="22"/>
                <w:lang w:val="ro-RO"/>
              </w:rPr>
              <w:t>Tlf: +45 45 16 70 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Malta</w:t>
            </w:r>
          </w:p>
          <w:p w:rsidR="00B52FC2" w:rsidRPr="002F604B" w:rsidRDefault="00B52FC2" w:rsidP="000C3ECD">
            <w:pPr>
              <w:rPr>
                <w:szCs w:val="22"/>
                <w:lang w:val="ro-RO"/>
              </w:rPr>
            </w:pPr>
            <w:r w:rsidRPr="002F604B">
              <w:rPr>
                <w:szCs w:val="22"/>
                <w:lang w:val="ro-RO"/>
              </w:rPr>
              <w:t xml:space="preserve">Sanofi </w:t>
            </w:r>
            <w:r w:rsidR="00CA664A" w:rsidRPr="00CA664A">
              <w:rPr>
                <w:szCs w:val="22"/>
                <w:lang w:val="ro-RO"/>
              </w:rPr>
              <w:t>S.</w:t>
            </w:r>
            <w:r w:rsidR="001E5C6D">
              <w:rPr>
                <w:szCs w:val="22"/>
                <w:lang w:val="ro-RO"/>
              </w:rPr>
              <w:t>r.l</w:t>
            </w:r>
            <w:r w:rsidR="00CA664A" w:rsidRPr="00CA664A">
              <w:rPr>
                <w:szCs w:val="22"/>
                <w:lang w:val="ro-RO"/>
              </w:rPr>
              <w:t>.</w:t>
            </w:r>
          </w:p>
          <w:p w:rsidR="00B52FC2" w:rsidRPr="002F604B" w:rsidRDefault="00B52FC2" w:rsidP="000C3ECD">
            <w:pPr>
              <w:rPr>
                <w:szCs w:val="22"/>
                <w:lang w:val="ro-RO"/>
              </w:rPr>
            </w:pPr>
            <w:r w:rsidRPr="002F604B">
              <w:rPr>
                <w:szCs w:val="22"/>
                <w:lang w:val="ro-RO"/>
              </w:rPr>
              <w:t xml:space="preserve">Tel: </w:t>
            </w:r>
            <w:r w:rsidR="00832405" w:rsidRPr="00832405">
              <w:rPr>
                <w:szCs w:val="22"/>
                <w:lang w:val="ro-RO"/>
              </w:rPr>
              <w:t>+39 02 39394275</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Deutschland</w:t>
            </w:r>
          </w:p>
          <w:p w:rsidR="00B52FC2" w:rsidRPr="002F604B" w:rsidRDefault="00B52FC2" w:rsidP="000C3ECD">
            <w:pPr>
              <w:rPr>
                <w:bCs/>
                <w:szCs w:val="22"/>
                <w:lang w:val="ro-RO"/>
              </w:rPr>
            </w:pPr>
            <w:r w:rsidRPr="002F604B">
              <w:rPr>
                <w:bCs/>
                <w:szCs w:val="22"/>
                <w:lang w:val="ro-RO"/>
              </w:rPr>
              <w:t>Sanofi-Aventis Deutschland GmbH</w:t>
            </w:r>
          </w:p>
          <w:p w:rsidR="00597853" w:rsidRPr="00597853" w:rsidRDefault="00597853" w:rsidP="00597853">
            <w:pPr>
              <w:rPr>
                <w:lang w:val="cs-CZ"/>
              </w:rPr>
            </w:pPr>
            <w:r w:rsidRPr="00597853">
              <w:rPr>
                <w:lang w:val="cs-CZ"/>
              </w:rPr>
              <w:t>Tel: 0800 52 52 010</w:t>
            </w:r>
          </w:p>
          <w:p w:rsidR="00B52FC2" w:rsidRPr="002F604B" w:rsidRDefault="00597853" w:rsidP="00597853">
            <w:pPr>
              <w:rPr>
                <w:bCs/>
                <w:szCs w:val="22"/>
                <w:lang w:val="ro-RO"/>
              </w:rPr>
            </w:pPr>
            <w:r w:rsidRPr="00597853">
              <w:rPr>
                <w:lang w:val="cs-CZ"/>
              </w:rPr>
              <w:t>Tel. aus dem Ausland: +49 69 305 21 131</w:t>
            </w:r>
          </w:p>
          <w:p w:rsidR="00B52FC2" w:rsidRPr="002F604B" w:rsidRDefault="00B52FC2" w:rsidP="00A117E5">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Nederland</w:t>
            </w:r>
          </w:p>
          <w:p w:rsidR="00B52FC2" w:rsidRPr="002F604B" w:rsidRDefault="001E5C6D" w:rsidP="000C3ECD">
            <w:pPr>
              <w:rPr>
                <w:szCs w:val="22"/>
                <w:lang w:val="ro-RO"/>
              </w:rPr>
            </w:pPr>
            <w:r w:rsidRPr="001E5C6D">
              <w:rPr>
                <w:szCs w:val="22"/>
                <w:lang w:val="ro-RO"/>
              </w:rPr>
              <w:t>Genzyme Europe</w:t>
            </w:r>
            <w:r w:rsidR="00B52FC2" w:rsidRPr="002F604B">
              <w:rPr>
                <w:szCs w:val="22"/>
                <w:lang w:val="ro-RO"/>
              </w:rPr>
              <w:t xml:space="preserve"> B.V.</w:t>
            </w:r>
          </w:p>
          <w:p w:rsidR="00B52FC2" w:rsidRPr="002F604B" w:rsidRDefault="00B52FC2" w:rsidP="000C3ECD">
            <w:pPr>
              <w:rPr>
                <w:szCs w:val="22"/>
                <w:lang w:val="ro-RO"/>
              </w:rPr>
            </w:pPr>
            <w:r w:rsidRPr="002F604B">
              <w:rPr>
                <w:szCs w:val="22"/>
                <w:lang w:val="ro-RO"/>
              </w:rPr>
              <w:t xml:space="preserve">Tel: </w:t>
            </w:r>
            <w:r w:rsidR="004E0CEB" w:rsidRPr="004E0CEB">
              <w:rPr>
                <w:szCs w:val="22"/>
                <w:lang w:val="ro-RO"/>
              </w:rPr>
              <w:t>+31 20 245 4000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Eesti</w:t>
            </w:r>
          </w:p>
          <w:p w:rsidR="00B52FC2" w:rsidRPr="002F604B" w:rsidRDefault="00B52FC2" w:rsidP="000C3ECD">
            <w:pPr>
              <w:rPr>
                <w:bCs/>
                <w:szCs w:val="22"/>
                <w:lang w:val="ro-RO"/>
              </w:rPr>
            </w:pPr>
            <w:r w:rsidRPr="002F604B">
              <w:rPr>
                <w:bCs/>
                <w:szCs w:val="22"/>
                <w:lang w:val="ro-RO"/>
              </w:rPr>
              <w:t>sanofi-aventis Estonia OÜ</w:t>
            </w:r>
          </w:p>
          <w:p w:rsidR="00B52FC2" w:rsidRPr="002F604B" w:rsidRDefault="00B52FC2" w:rsidP="000C3ECD">
            <w:pPr>
              <w:rPr>
                <w:bCs/>
                <w:szCs w:val="22"/>
                <w:lang w:val="ro-RO"/>
              </w:rPr>
            </w:pPr>
            <w:r w:rsidRPr="002F604B">
              <w:rPr>
                <w:bCs/>
                <w:szCs w:val="22"/>
                <w:lang w:val="ro-RO"/>
              </w:rPr>
              <w:t>Tel: +372 627 34 88</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Norge</w:t>
            </w:r>
          </w:p>
          <w:p w:rsidR="00B52FC2" w:rsidRPr="002F604B" w:rsidRDefault="00B52FC2" w:rsidP="000C3ECD">
            <w:pPr>
              <w:rPr>
                <w:szCs w:val="22"/>
                <w:lang w:val="ro-RO"/>
              </w:rPr>
            </w:pPr>
            <w:r w:rsidRPr="002F604B">
              <w:rPr>
                <w:szCs w:val="22"/>
                <w:lang w:val="ro-RO"/>
              </w:rPr>
              <w:t>sanofi-aventis Norge AS</w:t>
            </w:r>
          </w:p>
          <w:p w:rsidR="00B52FC2" w:rsidRPr="002F604B" w:rsidRDefault="00B52FC2" w:rsidP="000C3ECD">
            <w:pPr>
              <w:rPr>
                <w:szCs w:val="22"/>
                <w:lang w:val="ro-RO"/>
              </w:rPr>
            </w:pPr>
            <w:r w:rsidRPr="002F604B">
              <w:rPr>
                <w:szCs w:val="22"/>
                <w:lang w:val="ro-RO"/>
              </w:rPr>
              <w:t>Tlf: +47 67 10 71 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Ελλάδα</w:t>
            </w:r>
          </w:p>
          <w:p w:rsidR="00B52FC2" w:rsidRPr="002F604B" w:rsidRDefault="00B52FC2" w:rsidP="000C3ECD">
            <w:pPr>
              <w:rPr>
                <w:bCs/>
                <w:szCs w:val="22"/>
                <w:lang w:val="ro-RO"/>
              </w:rPr>
            </w:pPr>
            <w:r w:rsidRPr="002F604B">
              <w:rPr>
                <w:bCs/>
                <w:szCs w:val="22"/>
                <w:lang w:val="ro-RO"/>
              </w:rPr>
              <w:t>sanofi-aventis AEBE</w:t>
            </w:r>
          </w:p>
          <w:p w:rsidR="00B52FC2" w:rsidRPr="002F604B" w:rsidRDefault="00B52FC2" w:rsidP="000C3ECD">
            <w:pPr>
              <w:rPr>
                <w:bCs/>
                <w:szCs w:val="22"/>
                <w:lang w:val="ro-RO"/>
              </w:rPr>
            </w:pPr>
            <w:r w:rsidRPr="002F604B">
              <w:rPr>
                <w:bCs/>
                <w:szCs w:val="22"/>
                <w:lang w:val="ro-RO"/>
              </w:rPr>
              <w:t>Τηλ: +30 210 900 16 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Österreich</w:t>
            </w:r>
          </w:p>
          <w:p w:rsidR="00B52FC2" w:rsidRPr="002F604B" w:rsidRDefault="00B52FC2" w:rsidP="000C3ECD">
            <w:pPr>
              <w:rPr>
                <w:szCs w:val="22"/>
                <w:lang w:val="ro-RO"/>
              </w:rPr>
            </w:pPr>
            <w:r w:rsidRPr="002F604B">
              <w:rPr>
                <w:szCs w:val="22"/>
                <w:lang w:val="ro-RO"/>
              </w:rPr>
              <w:t>sanofi-aventis GmbH</w:t>
            </w:r>
          </w:p>
          <w:p w:rsidR="00B52FC2" w:rsidRPr="002F604B" w:rsidRDefault="00B52FC2" w:rsidP="000C3ECD">
            <w:pPr>
              <w:rPr>
                <w:szCs w:val="22"/>
                <w:lang w:val="ro-RO"/>
              </w:rPr>
            </w:pPr>
            <w:r w:rsidRPr="002F604B">
              <w:rPr>
                <w:szCs w:val="22"/>
                <w:lang w:val="ro-RO"/>
              </w:rPr>
              <w:t>Tel: +43 1 80 185 – 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España</w:t>
            </w:r>
          </w:p>
          <w:p w:rsidR="00B52FC2" w:rsidRPr="002F604B" w:rsidRDefault="00B52FC2" w:rsidP="000C3ECD">
            <w:pPr>
              <w:rPr>
                <w:bCs/>
                <w:szCs w:val="22"/>
                <w:lang w:val="ro-RO"/>
              </w:rPr>
            </w:pPr>
            <w:r w:rsidRPr="002F604B">
              <w:rPr>
                <w:bCs/>
                <w:szCs w:val="22"/>
                <w:lang w:val="ro-RO"/>
              </w:rPr>
              <w:t>sanofi-aventis, S.A.</w:t>
            </w:r>
          </w:p>
          <w:p w:rsidR="00B52FC2" w:rsidRPr="002F604B" w:rsidRDefault="00B52FC2" w:rsidP="000C3ECD">
            <w:pPr>
              <w:rPr>
                <w:bCs/>
                <w:szCs w:val="22"/>
                <w:lang w:val="ro-RO"/>
              </w:rPr>
            </w:pPr>
            <w:r w:rsidRPr="002F604B">
              <w:rPr>
                <w:bCs/>
                <w:szCs w:val="22"/>
                <w:lang w:val="ro-RO"/>
              </w:rPr>
              <w:t>Tel: +34 93 485 94 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Polska</w:t>
            </w:r>
          </w:p>
          <w:p w:rsidR="00B52FC2" w:rsidRPr="002F604B" w:rsidRDefault="00B52FC2" w:rsidP="000C3ECD">
            <w:pPr>
              <w:rPr>
                <w:szCs w:val="22"/>
                <w:lang w:val="ro-RO"/>
              </w:rPr>
            </w:pPr>
            <w:r w:rsidRPr="002F604B">
              <w:rPr>
                <w:szCs w:val="22"/>
                <w:lang w:val="ro-RO"/>
              </w:rPr>
              <w:t>sanofi-aventis Sp. z o.o.</w:t>
            </w:r>
          </w:p>
          <w:p w:rsidR="00B52FC2" w:rsidRPr="002F604B" w:rsidRDefault="00B52FC2" w:rsidP="000C3ECD">
            <w:pPr>
              <w:rPr>
                <w:szCs w:val="22"/>
                <w:lang w:val="ro-RO"/>
              </w:rPr>
            </w:pPr>
            <w:r w:rsidRPr="002F604B">
              <w:rPr>
                <w:szCs w:val="22"/>
                <w:lang w:val="ro-RO"/>
              </w:rPr>
              <w:t>Tel.: +48 22 280 00 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France</w:t>
            </w:r>
          </w:p>
          <w:p w:rsidR="00B52FC2" w:rsidRPr="002F604B" w:rsidRDefault="00B52FC2" w:rsidP="000C3ECD">
            <w:pPr>
              <w:rPr>
                <w:bCs/>
                <w:szCs w:val="22"/>
                <w:lang w:val="ro-RO"/>
              </w:rPr>
            </w:pPr>
            <w:r w:rsidRPr="002F604B">
              <w:rPr>
                <w:bCs/>
                <w:szCs w:val="22"/>
                <w:lang w:val="ro-RO"/>
              </w:rPr>
              <w:t>sanofi-aventis France</w:t>
            </w:r>
          </w:p>
          <w:p w:rsidR="00B52FC2" w:rsidRPr="002F604B" w:rsidRDefault="00B52FC2" w:rsidP="000C3ECD">
            <w:pPr>
              <w:rPr>
                <w:bCs/>
                <w:szCs w:val="22"/>
                <w:lang w:val="ro-RO"/>
              </w:rPr>
            </w:pPr>
            <w:r w:rsidRPr="002F604B">
              <w:rPr>
                <w:bCs/>
                <w:szCs w:val="22"/>
                <w:lang w:val="ro-RO"/>
              </w:rPr>
              <w:t>Tél: 0 800 222 555</w:t>
            </w:r>
          </w:p>
          <w:p w:rsidR="00B52FC2" w:rsidRPr="002F604B" w:rsidRDefault="00B52FC2" w:rsidP="000C3ECD">
            <w:pPr>
              <w:rPr>
                <w:bCs/>
                <w:szCs w:val="22"/>
                <w:lang w:val="ro-RO"/>
              </w:rPr>
            </w:pPr>
            <w:r w:rsidRPr="002F604B">
              <w:rPr>
                <w:bCs/>
                <w:szCs w:val="22"/>
                <w:lang w:val="ro-RO"/>
              </w:rPr>
              <w:t>Appel depuis l’étranger: +33 1 57 63 23 23</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Portugal</w:t>
            </w:r>
          </w:p>
          <w:p w:rsidR="00B52FC2" w:rsidRPr="002F604B" w:rsidRDefault="00B52FC2" w:rsidP="000C3ECD">
            <w:pPr>
              <w:rPr>
                <w:szCs w:val="22"/>
                <w:lang w:val="ro-RO"/>
              </w:rPr>
            </w:pPr>
            <w:r w:rsidRPr="002F604B">
              <w:rPr>
                <w:szCs w:val="22"/>
                <w:lang w:val="ro-RO"/>
              </w:rPr>
              <w:t>Sanofi - Produtos Farmacêuticos, Lda</w:t>
            </w:r>
          </w:p>
          <w:p w:rsidR="00B52FC2" w:rsidRPr="002F604B" w:rsidRDefault="00B52FC2" w:rsidP="000C3ECD">
            <w:pPr>
              <w:rPr>
                <w:szCs w:val="22"/>
                <w:lang w:val="ro-RO"/>
              </w:rPr>
            </w:pPr>
            <w:r w:rsidRPr="002F604B">
              <w:rPr>
                <w:szCs w:val="22"/>
                <w:lang w:val="ro-RO"/>
              </w:rPr>
              <w:t>Tel: +351 21 35 89 400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Hrvatska</w:t>
            </w:r>
          </w:p>
          <w:p w:rsidR="00B52FC2" w:rsidRPr="002F604B" w:rsidRDefault="00B52FC2" w:rsidP="000C3ECD">
            <w:pPr>
              <w:rPr>
                <w:bCs/>
                <w:szCs w:val="22"/>
                <w:lang w:val="ro-RO"/>
              </w:rPr>
            </w:pPr>
            <w:r w:rsidRPr="002F604B">
              <w:rPr>
                <w:bCs/>
                <w:szCs w:val="22"/>
                <w:lang w:val="ro-RO"/>
              </w:rPr>
              <w:t>sanofi-aventis Croatia d.o.o.</w:t>
            </w:r>
          </w:p>
          <w:p w:rsidR="00B52FC2" w:rsidRPr="002F604B" w:rsidRDefault="00B52FC2" w:rsidP="000C3ECD">
            <w:pPr>
              <w:rPr>
                <w:b/>
                <w:bCs/>
                <w:szCs w:val="22"/>
                <w:lang w:val="ro-RO"/>
              </w:rPr>
            </w:pPr>
            <w:r w:rsidRPr="002F604B">
              <w:rPr>
                <w:bCs/>
                <w:szCs w:val="22"/>
                <w:lang w:val="ro-RO"/>
              </w:rPr>
              <w:t>Tel: +385 1 600 34 00</w:t>
            </w:r>
          </w:p>
        </w:tc>
        <w:tc>
          <w:tcPr>
            <w:tcW w:w="4678" w:type="dxa"/>
          </w:tcPr>
          <w:p w:rsidR="00B52FC2" w:rsidRPr="002F604B" w:rsidRDefault="00B52FC2" w:rsidP="000C3ECD">
            <w:pPr>
              <w:rPr>
                <w:b/>
                <w:szCs w:val="22"/>
                <w:lang w:val="ro-RO"/>
              </w:rPr>
            </w:pPr>
            <w:r w:rsidRPr="002F604B">
              <w:rPr>
                <w:b/>
                <w:szCs w:val="22"/>
                <w:lang w:val="ro-RO"/>
              </w:rPr>
              <w:t>România</w:t>
            </w:r>
          </w:p>
          <w:p w:rsidR="00B52FC2" w:rsidRPr="002F604B" w:rsidRDefault="0088789B" w:rsidP="000C3ECD">
            <w:pPr>
              <w:rPr>
                <w:szCs w:val="22"/>
                <w:lang w:val="ro-RO"/>
              </w:rPr>
            </w:pPr>
            <w:r>
              <w:rPr>
                <w:szCs w:val="22"/>
                <w:lang w:val="ro-RO"/>
              </w:rPr>
              <w:t>S</w:t>
            </w:r>
            <w:r w:rsidR="00B52FC2" w:rsidRPr="002F604B">
              <w:rPr>
                <w:szCs w:val="22"/>
                <w:lang w:val="ro-RO"/>
              </w:rPr>
              <w:t>anofi Rom</w:t>
            </w:r>
            <w:r>
              <w:rPr>
                <w:szCs w:val="22"/>
                <w:lang w:val="ro-RO"/>
              </w:rPr>
              <w:t>a</w:t>
            </w:r>
            <w:r w:rsidR="00B52FC2" w:rsidRPr="002F604B">
              <w:rPr>
                <w:szCs w:val="22"/>
                <w:lang w:val="ro-RO"/>
              </w:rPr>
              <w:t>nia SRL</w:t>
            </w:r>
          </w:p>
          <w:p w:rsidR="00B52FC2" w:rsidRPr="002F604B" w:rsidRDefault="00B52FC2" w:rsidP="000C3ECD">
            <w:pPr>
              <w:rPr>
                <w:szCs w:val="22"/>
                <w:lang w:val="ro-RO"/>
              </w:rPr>
            </w:pPr>
            <w:r w:rsidRPr="002F604B">
              <w:rPr>
                <w:szCs w:val="22"/>
                <w:lang w:val="ro-RO"/>
              </w:rPr>
              <w:t>Tel: +40 (0) 21 317 31 36</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Ireland</w:t>
            </w:r>
          </w:p>
          <w:p w:rsidR="00B52FC2" w:rsidRPr="002F604B" w:rsidRDefault="00B52FC2" w:rsidP="000C3ECD">
            <w:pPr>
              <w:rPr>
                <w:bCs/>
                <w:szCs w:val="22"/>
                <w:lang w:val="ro-RO"/>
              </w:rPr>
            </w:pPr>
            <w:r w:rsidRPr="002F604B">
              <w:rPr>
                <w:bCs/>
                <w:szCs w:val="22"/>
                <w:lang w:val="ro-RO"/>
              </w:rPr>
              <w:t>sanofi-aventis Ireland Ltd. T/A SANOFI</w:t>
            </w:r>
          </w:p>
          <w:p w:rsidR="00B52FC2" w:rsidRPr="002F604B" w:rsidRDefault="00B52FC2" w:rsidP="000C3ECD">
            <w:pPr>
              <w:rPr>
                <w:bCs/>
                <w:szCs w:val="22"/>
                <w:lang w:val="ro-RO"/>
              </w:rPr>
            </w:pPr>
            <w:r w:rsidRPr="002F604B">
              <w:rPr>
                <w:bCs/>
                <w:szCs w:val="22"/>
                <w:lang w:val="ro-RO"/>
              </w:rPr>
              <w:t>Tel: +353 (0) 1 403 56 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Slovenija</w:t>
            </w:r>
          </w:p>
          <w:p w:rsidR="00B52FC2" w:rsidRPr="002F604B" w:rsidRDefault="00B52FC2" w:rsidP="000C3ECD">
            <w:pPr>
              <w:rPr>
                <w:szCs w:val="22"/>
                <w:lang w:val="ro-RO"/>
              </w:rPr>
            </w:pPr>
            <w:r w:rsidRPr="002F604B">
              <w:rPr>
                <w:szCs w:val="22"/>
                <w:lang w:val="ro-RO"/>
              </w:rPr>
              <w:t>sanofi-aventis d.o.o.</w:t>
            </w:r>
          </w:p>
          <w:p w:rsidR="00B52FC2" w:rsidRPr="002F604B" w:rsidRDefault="00B52FC2" w:rsidP="000C3ECD">
            <w:pPr>
              <w:rPr>
                <w:szCs w:val="22"/>
                <w:lang w:val="ro-RO"/>
              </w:rPr>
            </w:pPr>
            <w:r w:rsidRPr="002F604B">
              <w:rPr>
                <w:szCs w:val="22"/>
                <w:lang w:val="ro-RO"/>
              </w:rPr>
              <w:t>Tel: +386 1 560 48 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Ísland</w:t>
            </w:r>
          </w:p>
          <w:p w:rsidR="00B52FC2" w:rsidRPr="002F604B" w:rsidRDefault="00B52FC2" w:rsidP="000C3ECD">
            <w:pPr>
              <w:rPr>
                <w:bCs/>
                <w:szCs w:val="22"/>
                <w:lang w:val="ro-RO"/>
              </w:rPr>
            </w:pPr>
            <w:r w:rsidRPr="002F604B">
              <w:rPr>
                <w:bCs/>
                <w:szCs w:val="22"/>
                <w:lang w:val="ro-RO"/>
              </w:rPr>
              <w:t>Vistor hf.</w:t>
            </w:r>
          </w:p>
          <w:p w:rsidR="00B52FC2" w:rsidRPr="002F604B" w:rsidRDefault="00B52FC2" w:rsidP="000C3ECD">
            <w:pPr>
              <w:rPr>
                <w:bCs/>
                <w:szCs w:val="22"/>
                <w:lang w:val="ro-RO"/>
              </w:rPr>
            </w:pPr>
            <w:r w:rsidRPr="002F604B">
              <w:rPr>
                <w:bCs/>
                <w:szCs w:val="22"/>
                <w:lang w:val="ro-RO"/>
              </w:rPr>
              <w:t>Sími: +354 535 7000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Slovenská republika</w:t>
            </w:r>
          </w:p>
          <w:p w:rsidR="00B52FC2" w:rsidRPr="002F604B" w:rsidRDefault="00B52FC2" w:rsidP="000C3ECD">
            <w:pPr>
              <w:rPr>
                <w:szCs w:val="22"/>
                <w:lang w:val="ro-RO"/>
              </w:rPr>
            </w:pPr>
            <w:r w:rsidRPr="002F604B">
              <w:rPr>
                <w:szCs w:val="22"/>
                <w:lang w:val="ro-RO"/>
              </w:rPr>
              <w:t>sanofi-aventis Slovakia s.r.o.</w:t>
            </w:r>
          </w:p>
          <w:p w:rsidR="00B52FC2" w:rsidRPr="002F604B" w:rsidRDefault="00B52FC2" w:rsidP="000C3ECD">
            <w:pPr>
              <w:rPr>
                <w:szCs w:val="22"/>
                <w:lang w:val="ro-RO"/>
              </w:rPr>
            </w:pPr>
            <w:r w:rsidRPr="002F604B">
              <w:rPr>
                <w:szCs w:val="22"/>
                <w:lang w:val="ro-RO"/>
              </w:rPr>
              <w:t>Tel: +421 2 33 100 100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Italia</w:t>
            </w:r>
          </w:p>
          <w:p w:rsidR="00B52FC2" w:rsidRPr="002F604B" w:rsidRDefault="00981768" w:rsidP="000C3ECD">
            <w:pPr>
              <w:rPr>
                <w:bCs/>
                <w:szCs w:val="22"/>
                <w:lang w:val="ro-RO"/>
              </w:rPr>
            </w:pPr>
            <w:r>
              <w:rPr>
                <w:bCs/>
                <w:szCs w:val="22"/>
                <w:lang w:val="ro-RO"/>
              </w:rPr>
              <w:t>S</w:t>
            </w:r>
            <w:r w:rsidR="00B52FC2" w:rsidRPr="002F604B">
              <w:rPr>
                <w:bCs/>
                <w:szCs w:val="22"/>
                <w:lang w:val="ro-RO"/>
              </w:rPr>
              <w:t>anofi S.</w:t>
            </w:r>
            <w:r w:rsidR="001E5C6D">
              <w:rPr>
                <w:bCs/>
                <w:szCs w:val="22"/>
                <w:lang w:val="ro-RO"/>
              </w:rPr>
              <w:t>r.l</w:t>
            </w:r>
            <w:r w:rsidR="00B52FC2" w:rsidRPr="002F604B">
              <w:rPr>
                <w:bCs/>
                <w:szCs w:val="22"/>
                <w:lang w:val="ro-RO"/>
              </w:rPr>
              <w:t>.</w:t>
            </w:r>
          </w:p>
          <w:p w:rsidR="00B52FC2" w:rsidRPr="002F604B" w:rsidRDefault="00B52FC2" w:rsidP="000C3ECD">
            <w:pPr>
              <w:rPr>
                <w:bCs/>
                <w:szCs w:val="22"/>
                <w:lang w:val="ro-RO"/>
              </w:rPr>
            </w:pPr>
            <w:r w:rsidRPr="002F604B">
              <w:rPr>
                <w:bCs/>
                <w:szCs w:val="22"/>
                <w:lang w:val="ro-RO"/>
              </w:rPr>
              <w:t xml:space="preserve">Tel: </w:t>
            </w:r>
            <w:r w:rsidR="0088789B" w:rsidRPr="0088789B">
              <w:rPr>
                <w:bCs/>
                <w:szCs w:val="22"/>
                <w:lang w:val="ro-RO"/>
              </w:rPr>
              <w:t>800.536389</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Suomi/Finland</w:t>
            </w:r>
          </w:p>
          <w:p w:rsidR="00B52FC2" w:rsidRPr="002F604B" w:rsidRDefault="00506548" w:rsidP="000C3ECD">
            <w:pPr>
              <w:rPr>
                <w:szCs w:val="22"/>
                <w:lang w:val="ro-RO"/>
              </w:rPr>
            </w:pPr>
            <w:r>
              <w:rPr>
                <w:szCs w:val="22"/>
                <w:lang w:val="ro-RO"/>
              </w:rPr>
              <w:t>S</w:t>
            </w:r>
            <w:r w:rsidR="00B52FC2" w:rsidRPr="002F604B">
              <w:rPr>
                <w:szCs w:val="22"/>
                <w:lang w:val="ro-RO"/>
              </w:rPr>
              <w:t>anofi Oy</w:t>
            </w:r>
          </w:p>
          <w:p w:rsidR="00B52FC2" w:rsidRPr="002F604B" w:rsidRDefault="00B52FC2" w:rsidP="000C3ECD">
            <w:pPr>
              <w:rPr>
                <w:szCs w:val="22"/>
                <w:lang w:val="ro-RO"/>
              </w:rPr>
            </w:pPr>
            <w:r w:rsidRPr="002F604B">
              <w:rPr>
                <w:szCs w:val="22"/>
                <w:lang w:val="ro-RO"/>
              </w:rPr>
              <w:t>Puh/Tel: +358 (0) 201 200 300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Κύπρος</w:t>
            </w:r>
          </w:p>
          <w:p w:rsidR="00B52FC2" w:rsidRPr="002F604B" w:rsidRDefault="00B52FC2" w:rsidP="000C3ECD">
            <w:pPr>
              <w:rPr>
                <w:bCs/>
                <w:szCs w:val="22"/>
                <w:lang w:val="ro-RO"/>
              </w:rPr>
            </w:pPr>
            <w:r w:rsidRPr="002F604B">
              <w:rPr>
                <w:bCs/>
                <w:szCs w:val="22"/>
                <w:lang w:val="ro-RO"/>
              </w:rPr>
              <w:t>sanofi-aventis Cyprus Ltd.</w:t>
            </w:r>
          </w:p>
          <w:p w:rsidR="00B52FC2" w:rsidRPr="002F604B" w:rsidRDefault="00B52FC2" w:rsidP="000C3ECD">
            <w:pPr>
              <w:rPr>
                <w:bCs/>
                <w:szCs w:val="22"/>
                <w:lang w:val="ro-RO"/>
              </w:rPr>
            </w:pPr>
            <w:r w:rsidRPr="002F604B">
              <w:rPr>
                <w:bCs/>
                <w:szCs w:val="22"/>
                <w:lang w:val="ro-RO"/>
              </w:rPr>
              <w:t>Τηλ: +357 22 871600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Sverige</w:t>
            </w:r>
          </w:p>
          <w:p w:rsidR="00B52FC2" w:rsidRPr="002F604B" w:rsidRDefault="00506548" w:rsidP="000C3ECD">
            <w:pPr>
              <w:rPr>
                <w:szCs w:val="22"/>
                <w:lang w:val="ro-RO"/>
              </w:rPr>
            </w:pPr>
            <w:r>
              <w:rPr>
                <w:szCs w:val="22"/>
                <w:lang w:val="ro-RO"/>
              </w:rPr>
              <w:t>S</w:t>
            </w:r>
            <w:r w:rsidR="00B52FC2" w:rsidRPr="002F604B">
              <w:rPr>
                <w:szCs w:val="22"/>
                <w:lang w:val="ro-RO"/>
              </w:rPr>
              <w:t>anofi AB</w:t>
            </w:r>
          </w:p>
          <w:p w:rsidR="00B52FC2" w:rsidRPr="002F604B" w:rsidRDefault="00B52FC2" w:rsidP="000C3ECD">
            <w:pPr>
              <w:rPr>
                <w:szCs w:val="22"/>
                <w:lang w:val="ro-RO"/>
              </w:rPr>
            </w:pPr>
            <w:r w:rsidRPr="002F604B">
              <w:rPr>
                <w:szCs w:val="22"/>
                <w:lang w:val="ro-RO"/>
              </w:rPr>
              <w:t>Tel: +46 (0)8 634 50 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Latvija</w:t>
            </w:r>
          </w:p>
          <w:p w:rsidR="00B52FC2" w:rsidRPr="002F604B" w:rsidRDefault="00B52FC2" w:rsidP="000C3ECD">
            <w:pPr>
              <w:rPr>
                <w:bCs/>
                <w:szCs w:val="22"/>
                <w:lang w:val="ro-RO"/>
              </w:rPr>
            </w:pPr>
            <w:r w:rsidRPr="002F604B">
              <w:rPr>
                <w:bCs/>
                <w:szCs w:val="22"/>
                <w:lang w:val="ro-RO"/>
              </w:rPr>
              <w:t>sanofi-aventis Latvia SIA</w:t>
            </w:r>
          </w:p>
          <w:p w:rsidR="00B52FC2" w:rsidRPr="002F604B" w:rsidRDefault="00B52FC2" w:rsidP="000C3ECD">
            <w:pPr>
              <w:rPr>
                <w:bCs/>
                <w:szCs w:val="22"/>
                <w:lang w:val="ro-RO"/>
              </w:rPr>
            </w:pPr>
            <w:r w:rsidRPr="002F604B">
              <w:rPr>
                <w:bCs/>
                <w:szCs w:val="22"/>
                <w:lang w:val="ro-RO"/>
              </w:rPr>
              <w:t>Tel: +371 67 33 24 51</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United Kingdom</w:t>
            </w:r>
          </w:p>
          <w:p w:rsidR="00B52FC2" w:rsidRPr="002F604B" w:rsidRDefault="00B52FC2" w:rsidP="000C3ECD">
            <w:pPr>
              <w:rPr>
                <w:szCs w:val="22"/>
                <w:lang w:val="ro-RO"/>
              </w:rPr>
            </w:pPr>
            <w:r w:rsidRPr="002F604B">
              <w:rPr>
                <w:szCs w:val="22"/>
                <w:lang w:val="ro-RO"/>
              </w:rPr>
              <w:t>Sanofi</w:t>
            </w:r>
          </w:p>
          <w:p w:rsidR="00B52FC2" w:rsidRPr="002F604B" w:rsidRDefault="00B52FC2" w:rsidP="000C3ECD">
            <w:pPr>
              <w:rPr>
                <w:szCs w:val="22"/>
                <w:lang w:val="ro-RO"/>
              </w:rPr>
            </w:pPr>
            <w:r w:rsidRPr="002F604B">
              <w:rPr>
                <w:szCs w:val="22"/>
                <w:lang w:val="ro-RO"/>
              </w:rPr>
              <w:t xml:space="preserve">Tel: </w:t>
            </w:r>
            <w:r w:rsidR="00506548" w:rsidRPr="00506548">
              <w:rPr>
                <w:szCs w:val="22"/>
                <w:lang w:val="ro-RO"/>
              </w:rPr>
              <w:t>+44 (0) 845 372 7101</w:t>
            </w:r>
          </w:p>
          <w:p w:rsidR="00B52FC2" w:rsidRPr="002F604B" w:rsidRDefault="00B52FC2" w:rsidP="000C3ECD">
            <w:pPr>
              <w:rPr>
                <w:szCs w:val="22"/>
                <w:lang w:val="ro-RO"/>
              </w:rPr>
            </w:pPr>
          </w:p>
        </w:tc>
      </w:tr>
    </w:tbl>
    <w:p w:rsidR="00A2096F" w:rsidRPr="002F604B" w:rsidRDefault="00A2096F">
      <w:pPr>
        <w:rPr>
          <w:lang w:val="ro-RO"/>
        </w:rPr>
      </w:pPr>
    </w:p>
    <w:p w:rsidR="00A2096F" w:rsidRPr="002F604B" w:rsidRDefault="00A2096F" w:rsidP="00A2096F">
      <w:pPr>
        <w:pStyle w:val="EMEABodyText"/>
        <w:rPr>
          <w:lang w:val="ro-RO"/>
        </w:rPr>
      </w:pPr>
      <w:r w:rsidRPr="002F604B">
        <w:rPr>
          <w:b/>
          <w:lang w:val="ro-RO"/>
        </w:rPr>
        <w:t xml:space="preserve">Acest prospect a fost </w:t>
      </w:r>
      <w:r w:rsidR="00B52FC2" w:rsidRPr="002F604B">
        <w:rPr>
          <w:b/>
          <w:lang w:val="ro-RO"/>
        </w:rPr>
        <w:t xml:space="preserve">revizuit </w:t>
      </w:r>
      <w:r w:rsidRPr="002F604B">
        <w:rPr>
          <w:b/>
          <w:lang w:val="ro-RO"/>
        </w:rPr>
        <w:t>în</w:t>
      </w:r>
      <w:r w:rsidR="00B52FC2" w:rsidRPr="002F604B">
        <w:rPr>
          <w:b/>
          <w:lang w:val="ro-RO"/>
        </w:rPr>
        <w:t xml:space="preserve"> .</w:t>
      </w:r>
    </w:p>
    <w:p w:rsidR="00A2096F" w:rsidRPr="002F604B" w:rsidRDefault="00A2096F">
      <w:pPr>
        <w:pStyle w:val="EMEABodyText"/>
        <w:rPr>
          <w:szCs w:val="22"/>
          <w:lang w:val="ro-RO"/>
        </w:rPr>
      </w:pPr>
    </w:p>
    <w:p w:rsidR="00A2096F" w:rsidRPr="002F604B" w:rsidRDefault="00A2096F" w:rsidP="00A2096F">
      <w:pPr>
        <w:pStyle w:val="EMEABodyText"/>
        <w:rPr>
          <w:lang w:val="ro-RO"/>
        </w:rPr>
      </w:pPr>
      <w:r w:rsidRPr="002F604B">
        <w:rPr>
          <w:lang w:val="ro-RO"/>
        </w:rPr>
        <w:t xml:space="preserve">Informaţii detaliate privind acest medicament sunt disponibile pe site-ul Agenţiei Europene </w:t>
      </w:r>
      <w:r w:rsidR="00B52FC2" w:rsidRPr="002F604B">
        <w:rPr>
          <w:lang w:val="ro-RO"/>
        </w:rPr>
        <w:t xml:space="preserve">pentru </w:t>
      </w:r>
      <w:r w:rsidRPr="002F604B">
        <w:rPr>
          <w:lang w:val="ro-RO"/>
        </w:rPr>
        <w:t>Medicament</w:t>
      </w:r>
      <w:r w:rsidR="00243A7C" w:rsidRPr="002F604B">
        <w:rPr>
          <w:lang w:val="ro-RO"/>
        </w:rPr>
        <w:t>e</w:t>
      </w:r>
      <w:r w:rsidR="006C56E8">
        <w:rPr>
          <w:lang w:val="en-US"/>
        </w:rPr>
        <w:t>:</w:t>
      </w:r>
      <w:r w:rsidRPr="002F604B">
        <w:rPr>
          <w:lang w:val="ro-RO"/>
        </w:rPr>
        <w:t xml:space="preserve"> http://www.ema.europa.eu</w:t>
      </w:r>
      <w:r w:rsidR="00ED1669">
        <w:rPr>
          <w:lang w:val="ro-RO"/>
        </w:rPr>
        <w:t>/</w:t>
      </w:r>
    </w:p>
    <w:p w:rsidR="00A2096F" w:rsidRPr="002F604B" w:rsidRDefault="00072CC4" w:rsidP="00AB3554">
      <w:pPr>
        <w:pStyle w:val="EMEATitle"/>
        <w:rPr>
          <w:lang w:val="ro-RO"/>
        </w:rPr>
      </w:pPr>
      <w:r w:rsidRPr="002F604B">
        <w:rPr>
          <w:szCs w:val="22"/>
          <w:lang w:val="ro-RO"/>
        </w:rPr>
        <w:t>Prospect: Informaţii pentru utilizator</w:t>
      </w:r>
    </w:p>
    <w:p w:rsidR="00A2096F" w:rsidRPr="002F604B" w:rsidRDefault="00A2096F" w:rsidP="00AB3554">
      <w:pPr>
        <w:pStyle w:val="EMEATitle"/>
        <w:rPr>
          <w:lang w:val="ro-RO"/>
        </w:rPr>
      </w:pPr>
      <w:r w:rsidRPr="002F604B">
        <w:rPr>
          <w:lang w:val="ro-RO"/>
        </w:rPr>
        <w:t>Aprovel 150 mg comprimate filmate</w:t>
      </w:r>
    </w:p>
    <w:p w:rsidR="00A2096F" w:rsidRPr="002F604B" w:rsidRDefault="00A2096F" w:rsidP="00AB3554">
      <w:pPr>
        <w:pStyle w:val="EMEABodyText"/>
        <w:keepNext/>
        <w:jc w:val="center"/>
        <w:rPr>
          <w:lang w:val="ro-RO"/>
        </w:rPr>
      </w:pPr>
      <w:r w:rsidRPr="002F604B">
        <w:rPr>
          <w:lang w:val="ro-RO"/>
        </w:rPr>
        <w:t>irbesartan</w:t>
      </w:r>
    </w:p>
    <w:p w:rsidR="00A2096F" w:rsidRPr="002F604B" w:rsidRDefault="00A2096F" w:rsidP="00AB3554">
      <w:pPr>
        <w:pStyle w:val="EMEABodyText"/>
        <w:keepNext/>
        <w:rPr>
          <w:lang w:val="ro-RO"/>
        </w:rPr>
      </w:pPr>
    </w:p>
    <w:p w:rsidR="00A2096F" w:rsidRPr="002F604B" w:rsidRDefault="00A2096F" w:rsidP="00AB3554">
      <w:pPr>
        <w:pStyle w:val="EMEAHeading3"/>
        <w:rPr>
          <w:lang w:val="ro-RO"/>
        </w:rPr>
      </w:pPr>
      <w:r w:rsidRPr="002F604B">
        <w:rPr>
          <w:lang w:val="ro-RO"/>
        </w:rPr>
        <w:t>Citiţi cu atenţie şi în întregime acest prospect înainte de a începe să luaţi acest medicament</w:t>
      </w:r>
      <w:r w:rsidR="00072CC4" w:rsidRPr="002F604B">
        <w:rPr>
          <w:lang w:val="ro-RO"/>
        </w:rPr>
        <w:t xml:space="preserve"> deoarece conţine informaţii importante pentru dumneavoastră</w:t>
      </w:r>
      <w:r w:rsidRPr="002F604B">
        <w:rPr>
          <w:lang w:val="ro-RO"/>
        </w:rPr>
        <w:t>.</w:t>
      </w:r>
    </w:p>
    <w:p w:rsidR="00A2096F" w:rsidRPr="002F604B" w:rsidRDefault="00A2096F" w:rsidP="00AB3554">
      <w:pPr>
        <w:pStyle w:val="EMEABodyTextIndent"/>
        <w:keepNext/>
        <w:numPr>
          <w:ilvl w:val="0"/>
          <w:numId w:val="0"/>
        </w:numPr>
        <w:tabs>
          <w:tab w:val="left" w:pos="567"/>
        </w:tabs>
        <w:ind w:left="567" w:hanging="567"/>
        <w:rPr>
          <w:lang w:val="ro-RO"/>
        </w:rPr>
      </w:pPr>
      <w:r w:rsidRPr="002F604B">
        <w:rPr>
          <w:rFonts w:ascii="Wingdings" w:hAnsi="Wingdings"/>
          <w:lang w:val="ro-RO"/>
        </w:rPr>
        <w:t></w:t>
      </w:r>
      <w:r w:rsidRPr="002F604B">
        <w:rPr>
          <w:rFonts w:ascii="Wingdings" w:hAnsi="Wingdings"/>
          <w:lang w:val="ro-RO"/>
        </w:rPr>
        <w:tab/>
      </w:r>
      <w:r w:rsidRPr="002F604B">
        <w:rPr>
          <w:lang w:val="ro-RO"/>
        </w:rPr>
        <w:t>Păstraţi acest prospect. S-ar putea să fie necesar să-l recitiţi.</w:t>
      </w:r>
    </w:p>
    <w:p w:rsidR="00A2096F" w:rsidRPr="002F604B" w:rsidRDefault="00A2096F" w:rsidP="00AB3554">
      <w:pPr>
        <w:pStyle w:val="EMEABodyTextIndent"/>
        <w:keepNext/>
        <w:numPr>
          <w:ilvl w:val="0"/>
          <w:numId w:val="0"/>
        </w:numPr>
        <w:tabs>
          <w:tab w:val="left" w:pos="567"/>
        </w:tabs>
        <w:ind w:left="567" w:hanging="567"/>
        <w:rPr>
          <w:lang w:val="ro-RO"/>
        </w:rPr>
      </w:pPr>
      <w:r w:rsidRPr="002F604B">
        <w:rPr>
          <w:rFonts w:ascii="Wingdings" w:hAnsi="Wingdings"/>
          <w:lang w:val="ro-RO"/>
        </w:rPr>
        <w:t></w:t>
      </w:r>
      <w:r w:rsidRPr="002F604B">
        <w:rPr>
          <w:rFonts w:ascii="Wingdings" w:hAnsi="Wingdings"/>
          <w:lang w:val="ro-RO"/>
        </w:rPr>
        <w:tab/>
      </w:r>
      <w:r w:rsidRPr="002F604B">
        <w:rPr>
          <w:lang w:val="ro-RO"/>
        </w:rPr>
        <w:t>Dacă aveţi orice întrebări suplimentare, adresaţi-vă medicului dumneavoastră sau farmacistului.</w:t>
      </w:r>
    </w:p>
    <w:p w:rsidR="00A2096F" w:rsidRPr="002F604B" w:rsidRDefault="00A2096F" w:rsidP="00AB3554">
      <w:pPr>
        <w:pStyle w:val="EMEABodyTextIndent"/>
        <w:keepNext/>
        <w:numPr>
          <w:ilvl w:val="0"/>
          <w:numId w:val="0"/>
        </w:numPr>
        <w:tabs>
          <w:tab w:val="left" w:pos="567"/>
        </w:tabs>
        <w:ind w:left="567" w:hanging="567"/>
        <w:rPr>
          <w:lang w:val="ro-RO"/>
        </w:rPr>
      </w:pPr>
      <w:r w:rsidRPr="002F604B">
        <w:rPr>
          <w:rFonts w:ascii="Wingdings" w:hAnsi="Wingdings"/>
          <w:lang w:val="ro-RO"/>
        </w:rPr>
        <w:t></w:t>
      </w:r>
      <w:r w:rsidRPr="002F604B">
        <w:rPr>
          <w:rFonts w:ascii="Wingdings" w:hAnsi="Wingdings"/>
          <w:lang w:val="ro-RO"/>
        </w:rPr>
        <w:tab/>
      </w:r>
      <w:r w:rsidRPr="002F604B">
        <w:rPr>
          <w:lang w:val="ro-RO"/>
        </w:rPr>
        <w:t>Acest medicament a fost prescris</w:t>
      </w:r>
      <w:r w:rsidR="00072CC4" w:rsidRPr="002F604B">
        <w:rPr>
          <w:lang w:val="ro-RO"/>
        </w:rPr>
        <w:t xml:space="preserve"> numai</w:t>
      </w:r>
      <w:r w:rsidRPr="002F604B">
        <w:rPr>
          <w:lang w:val="ro-RO"/>
        </w:rPr>
        <w:t xml:space="preserve"> pentru dumneavoastră. Nu trebuie să-l daţi altor persoane. Le poate face rău, chiar dacă au aceleaşi </w:t>
      </w:r>
      <w:r w:rsidR="00072CC4" w:rsidRPr="002F604B">
        <w:rPr>
          <w:lang w:val="ro-RO"/>
        </w:rPr>
        <w:t>semne de boală ca</w:t>
      </w:r>
      <w:r w:rsidRPr="002F604B">
        <w:rPr>
          <w:lang w:val="ro-RO"/>
        </w:rPr>
        <w:t xml:space="preserve"> dumneavoastră.</w:t>
      </w:r>
    </w:p>
    <w:p w:rsidR="00A2096F" w:rsidRPr="002F604B" w:rsidRDefault="00A2096F" w:rsidP="00AB3554">
      <w:pPr>
        <w:pStyle w:val="EMEABodyTextIndent"/>
        <w:keepNext/>
        <w:numPr>
          <w:ilvl w:val="0"/>
          <w:numId w:val="0"/>
        </w:numPr>
        <w:tabs>
          <w:tab w:val="left" w:pos="567"/>
        </w:tabs>
        <w:ind w:left="567" w:hanging="567"/>
        <w:rPr>
          <w:lang w:val="ro-RO"/>
        </w:rPr>
      </w:pPr>
      <w:r w:rsidRPr="002F604B">
        <w:rPr>
          <w:rFonts w:ascii="Wingdings" w:hAnsi="Wingdings"/>
          <w:lang w:val="ro-RO"/>
        </w:rPr>
        <w:t></w:t>
      </w:r>
      <w:r w:rsidRPr="002F604B">
        <w:rPr>
          <w:rFonts w:ascii="Wingdings" w:hAnsi="Wingdings"/>
          <w:lang w:val="ro-RO"/>
        </w:rPr>
        <w:tab/>
      </w:r>
      <w:r w:rsidRPr="002F604B">
        <w:rPr>
          <w:lang w:val="ro-RO"/>
        </w:rPr>
        <w:t xml:space="preserve">Dacă </w:t>
      </w:r>
      <w:r w:rsidR="00072CC4" w:rsidRPr="002F604B">
        <w:rPr>
          <w:lang w:val="ro-RO"/>
        </w:rPr>
        <w:t xml:space="preserve">manifestaţi orice </w:t>
      </w:r>
      <w:r w:rsidRPr="002F604B">
        <w:rPr>
          <w:lang w:val="ro-RO"/>
        </w:rPr>
        <w:t>reacţii adverse</w:t>
      </w:r>
      <w:r w:rsidR="00072CC4" w:rsidRPr="002F604B">
        <w:rPr>
          <w:lang w:val="ro-RO"/>
        </w:rPr>
        <w:t>,</w:t>
      </w:r>
      <w:r w:rsidRPr="002F604B">
        <w:rPr>
          <w:lang w:val="ro-RO"/>
        </w:rPr>
        <w:t xml:space="preserve"> </w:t>
      </w:r>
      <w:r w:rsidR="00072CC4" w:rsidRPr="002F604B">
        <w:rPr>
          <w:lang w:val="ro-RO"/>
        </w:rPr>
        <w:t>adresaţi-</w:t>
      </w:r>
      <w:r w:rsidRPr="002F604B">
        <w:rPr>
          <w:lang w:val="ro-RO"/>
        </w:rPr>
        <w:t>vă medicului dumneavoastră sau farmacistului.</w:t>
      </w:r>
      <w:r w:rsidR="00072CC4" w:rsidRPr="002F604B">
        <w:rPr>
          <w:lang w:val="ro-RO"/>
        </w:rPr>
        <w:t xml:space="preserve"> Acestea includ orice posibile reacţii adverse nemenţionate în acest prospect. Vezi pct. 4.</w:t>
      </w:r>
    </w:p>
    <w:p w:rsidR="00A2096F" w:rsidRPr="002F604B" w:rsidRDefault="00A2096F" w:rsidP="00AB3554">
      <w:pPr>
        <w:pStyle w:val="EMEABodyText"/>
        <w:keepNext/>
        <w:rPr>
          <w:lang w:val="ro-RO"/>
        </w:rPr>
      </w:pPr>
    </w:p>
    <w:p w:rsidR="00A2096F" w:rsidRPr="002F604B" w:rsidRDefault="00072CC4" w:rsidP="00AB3554">
      <w:pPr>
        <w:pStyle w:val="EMEAHeading3"/>
        <w:rPr>
          <w:lang w:val="ro-RO"/>
        </w:rPr>
      </w:pPr>
      <w:r w:rsidRPr="002F604B">
        <w:rPr>
          <w:lang w:val="ro-RO"/>
        </w:rPr>
        <w:t>Ce găsiţi î</w:t>
      </w:r>
      <w:r w:rsidR="00A2096F" w:rsidRPr="002F604B">
        <w:rPr>
          <w:lang w:val="ro-RO"/>
        </w:rPr>
        <w:t>n acest prospect:</w:t>
      </w:r>
    </w:p>
    <w:p w:rsidR="00A2096F" w:rsidRPr="002F604B" w:rsidRDefault="00A2096F" w:rsidP="00AB3554">
      <w:pPr>
        <w:pStyle w:val="EMEABodyText"/>
        <w:keepNext/>
        <w:rPr>
          <w:lang w:val="ro-RO"/>
        </w:rPr>
      </w:pPr>
      <w:r w:rsidRPr="002F604B">
        <w:rPr>
          <w:lang w:val="ro-RO"/>
        </w:rPr>
        <w:t>1.</w:t>
      </w:r>
      <w:r w:rsidRPr="002F604B">
        <w:rPr>
          <w:lang w:val="ro-RO"/>
        </w:rPr>
        <w:tab/>
        <w:t>Ce este Aprovel şi pentru ce se utilizează</w:t>
      </w:r>
    </w:p>
    <w:p w:rsidR="00A2096F" w:rsidRPr="002F604B" w:rsidRDefault="00A2096F" w:rsidP="00AB3554">
      <w:pPr>
        <w:pStyle w:val="EMEABodyText"/>
        <w:keepNext/>
        <w:rPr>
          <w:lang w:val="ro-RO"/>
        </w:rPr>
      </w:pPr>
      <w:r w:rsidRPr="002F604B">
        <w:rPr>
          <w:lang w:val="ro-RO"/>
        </w:rPr>
        <w:t>2.</w:t>
      </w:r>
      <w:r w:rsidRPr="002F604B">
        <w:rPr>
          <w:lang w:val="ro-RO"/>
        </w:rPr>
        <w:tab/>
      </w:r>
      <w:r w:rsidR="00072CC4" w:rsidRPr="002F604B">
        <w:rPr>
          <w:lang w:val="ro-RO"/>
        </w:rPr>
        <w:t>Ce trebuie să ştiţi î</w:t>
      </w:r>
      <w:r w:rsidRPr="002F604B">
        <w:rPr>
          <w:lang w:val="ro-RO"/>
        </w:rPr>
        <w:t>nainte să luaţi Aprovel</w:t>
      </w:r>
    </w:p>
    <w:p w:rsidR="00A2096F" w:rsidRPr="002F604B" w:rsidRDefault="00A2096F" w:rsidP="00AB3554">
      <w:pPr>
        <w:pStyle w:val="EMEABodyText"/>
        <w:keepNext/>
        <w:rPr>
          <w:lang w:val="ro-RO"/>
        </w:rPr>
      </w:pPr>
      <w:r w:rsidRPr="002F604B">
        <w:rPr>
          <w:lang w:val="ro-RO"/>
        </w:rPr>
        <w:t>3.</w:t>
      </w:r>
      <w:r w:rsidRPr="002F604B">
        <w:rPr>
          <w:lang w:val="ro-RO"/>
        </w:rPr>
        <w:tab/>
        <w:t>Cum să luaţi Aprovel</w:t>
      </w:r>
    </w:p>
    <w:p w:rsidR="00A2096F" w:rsidRPr="002F604B" w:rsidRDefault="00A2096F" w:rsidP="00AB3554">
      <w:pPr>
        <w:pStyle w:val="EMEABodyText"/>
        <w:keepNext/>
        <w:rPr>
          <w:lang w:val="ro-RO"/>
        </w:rPr>
      </w:pPr>
      <w:r w:rsidRPr="002F604B">
        <w:rPr>
          <w:lang w:val="ro-RO"/>
        </w:rPr>
        <w:t>4.</w:t>
      </w:r>
      <w:r w:rsidRPr="002F604B">
        <w:rPr>
          <w:lang w:val="ro-RO"/>
        </w:rPr>
        <w:tab/>
        <w:t>Reacţii adverse posibile</w:t>
      </w:r>
    </w:p>
    <w:p w:rsidR="00A2096F" w:rsidRPr="002F604B" w:rsidRDefault="00A2096F" w:rsidP="00AB3554">
      <w:pPr>
        <w:pStyle w:val="EMEABodyText"/>
        <w:keepNext/>
        <w:rPr>
          <w:lang w:val="ro-RO"/>
        </w:rPr>
      </w:pPr>
      <w:r w:rsidRPr="002F604B">
        <w:rPr>
          <w:lang w:val="ro-RO"/>
        </w:rPr>
        <w:t>5.</w:t>
      </w:r>
      <w:r w:rsidRPr="002F604B">
        <w:rPr>
          <w:lang w:val="ro-RO"/>
        </w:rPr>
        <w:tab/>
        <w:t>Cum se păstrează Aprovel</w:t>
      </w:r>
    </w:p>
    <w:p w:rsidR="00A2096F" w:rsidRPr="002F604B" w:rsidRDefault="00A2096F" w:rsidP="00AB3554">
      <w:pPr>
        <w:pStyle w:val="EMEABodyText"/>
        <w:keepNext/>
        <w:rPr>
          <w:lang w:val="ro-RO"/>
        </w:rPr>
      </w:pPr>
      <w:r w:rsidRPr="002F604B">
        <w:rPr>
          <w:lang w:val="ro-RO"/>
        </w:rPr>
        <w:t>6.</w:t>
      </w:r>
      <w:r w:rsidRPr="002F604B">
        <w:rPr>
          <w:lang w:val="ro-RO"/>
        </w:rPr>
        <w:tab/>
      </w:r>
      <w:r w:rsidR="00072CC4" w:rsidRPr="002F604B">
        <w:rPr>
          <w:lang w:val="ro-RO"/>
        </w:rPr>
        <w:t>Conţinutul ambalajului şi alte informaţii</w:t>
      </w:r>
    </w:p>
    <w:p w:rsidR="00A2096F" w:rsidRPr="002F604B" w:rsidRDefault="00A2096F" w:rsidP="00AB3554">
      <w:pPr>
        <w:pStyle w:val="EMEABodyText"/>
        <w:keepNext/>
        <w:rPr>
          <w:lang w:val="ro-RO"/>
        </w:rPr>
      </w:pPr>
    </w:p>
    <w:p w:rsidR="00A2096F" w:rsidRPr="002F604B" w:rsidRDefault="00A2096F" w:rsidP="00AB3554">
      <w:pPr>
        <w:pStyle w:val="EMEABodyText"/>
        <w:keepNext/>
        <w:rPr>
          <w:lang w:val="ro-RO"/>
        </w:rPr>
      </w:pPr>
    </w:p>
    <w:p w:rsidR="00A2096F" w:rsidRPr="002F604B" w:rsidRDefault="00A2096F" w:rsidP="00AB3554">
      <w:pPr>
        <w:pStyle w:val="EMEAHeading1"/>
        <w:rPr>
          <w:lang w:val="ro-RO"/>
        </w:rPr>
      </w:pPr>
      <w:r w:rsidRPr="002F604B">
        <w:rPr>
          <w:lang w:val="ro-RO"/>
        </w:rPr>
        <w:t>1.</w:t>
      </w:r>
      <w:r w:rsidRPr="002F604B">
        <w:rPr>
          <w:lang w:val="ro-RO"/>
        </w:rPr>
        <w:tab/>
      </w:r>
      <w:r w:rsidR="00072CC4" w:rsidRPr="002F604B">
        <w:rPr>
          <w:caps w:val="0"/>
          <w:lang w:val="ro-RO"/>
        </w:rPr>
        <w:t>Ce este Aprovel şi pentru ce se utilizează</w:t>
      </w:r>
    </w:p>
    <w:p w:rsidR="00A2096F" w:rsidRPr="002F604B" w:rsidRDefault="00A2096F" w:rsidP="00AB3554">
      <w:pPr>
        <w:pStyle w:val="EMEAHeading1"/>
        <w:rPr>
          <w:lang w:val="ro-RO"/>
        </w:rPr>
      </w:pPr>
    </w:p>
    <w:p w:rsidR="00A2096F" w:rsidRPr="002F604B" w:rsidRDefault="00A2096F" w:rsidP="00AB3554">
      <w:pPr>
        <w:pStyle w:val="EMEABodyText"/>
        <w:keepNext/>
        <w:rPr>
          <w:bCs/>
          <w:lang w:val="ro-RO"/>
        </w:rPr>
      </w:pPr>
      <w:r w:rsidRPr="002F604B">
        <w:rPr>
          <w:bCs/>
          <w:lang w:val="ro-RO"/>
        </w:rPr>
        <w:t>Aprovel aparţine grupei de medicamente cunoscută sub denumirea de antagonişti ai receptorilor pentru angiotensină II. Angiotensina II este o substanţă produsă în organism, care se leagă de anumiţi receptori din vasele de sânge, determinând constricţia (îngustarea) acestora. Aceasta are ca rezultat creşterea tensiunii arteriale. Aprovel împiedică legarea angiotensinei II de aceşti receptori şi determină astfel relaxarea (dilatarea) vaselor de sânge şi scăderea tensiunii arteriale. Aprovel întârzie deteriorarea funcţiei rinichilor la pacienţii cu tensiune arterială crescută şi diabet zaharat de tip 2.</w:t>
      </w:r>
    </w:p>
    <w:p w:rsidR="00A2096F" w:rsidRPr="002F604B" w:rsidRDefault="00A2096F" w:rsidP="00AB3554">
      <w:pPr>
        <w:pStyle w:val="EMEABodyText"/>
        <w:keepNext/>
        <w:rPr>
          <w:bCs/>
          <w:lang w:val="ro-RO"/>
        </w:rPr>
      </w:pPr>
    </w:p>
    <w:p w:rsidR="00A2096F" w:rsidRPr="002F604B" w:rsidRDefault="00A2096F" w:rsidP="00AB3554">
      <w:pPr>
        <w:pStyle w:val="EMEABodyText"/>
        <w:keepNext/>
        <w:rPr>
          <w:bCs/>
          <w:lang w:val="ro-RO"/>
        </w:rPr>
      </w:pPr>
      <w:r w:rsidRPr="002F604B">
        <w:rPr>
          <w:bCs/>
          <w:lang w:val="ro-RO"/>
        </w:rPr>
        <w:t>Aprovel este utilizat la pacienţii adulţi</w:t>
      </w:r>
    </w:p>
    <w:p w:rsidR="00A2096F" w:rsidRPr="002F604B" w:rsidRDefault="00A2096F" w:rsidP="00AB3554">
      <w:pPr>
        <w:pStyle w:val="EMEABodyTextIndent"/>
        <w:keepNext/>
        <w:rPr>
          <w:lang w:val="ro-RO"/>
        </w:rPr>
      </w:pPr>
      <w:r w:rsidRPr="002F604B">
        <w:rPr>
          <w:lang w:val="ro-RO"/>
        </w:rPr>
        <w:t>pentru a trata tensiunea arterială crescută (</w:t>
      </w:r>
      <w:r w:rsidRPr="002F604B">
        <w:rPr>
          <w:i/>
          <w:lang w:val="ro-RO"/>
        </w:rPr>
        <w:t>hipertensiune arterială esenţială</w:t>
      </w:r>
      <w:r w:rsidRPr="002F604B">
        <w:rPr>
          <w:lang w:val="ro-RO"/>
        </w:rPr>
        <w:t>)</w:t>
      </w:r>
    </w:p>
    <w:p w:rsidR="00A2096F" w:rsidRPr="002F604B" w:rsidRDefault="00A2096F" w:rsidP="00AB3554">
      <w:pPr>
        <w:pStyle w:val="EMEABodyTextIndent"/>
        <w:keepNext/>
        <w:rPr>
          <w:lang w:val="ro-RO"/>
        </w:rPr>
      </w:pPr>
      <w:r w:rsidRPr="002F604B">
        <w:rPr>
          <w:lang w:val="ro-RO"/>
        </w:rPr>
        <w:t>pentru a proteja rinichii la pacienţii cu tensiune arterială crescută, diabet zaharat de tip 2 şi valori ale analizelor care demonstrează afectarea funcţiei rinichilor.</w:t>
      </w:r>
    </w:p>
    <w:p w:rsidR="00A2096F" w:rsidRPr="002F604B" w:rsidRDefault="00A2096F" w:rsidP="00AB3554">
      <w:pPr>
        <w:pStyle w:val="EMEABodyText"/>
        <w:keepNext/>
        <w:rPr>
          <w:bCs/>
          <w:lang w:val="ro-RO"/>
        </w:rPr>
      </w:pPr>
    </w:p>
    <w:p w:rsidR="00A2096F" w:rsidRPr="002F604B" w:rsidRDefault="00A2096F" w:rsidP="00AB3554">
      <w:pPr>
        <w:pStyle w:val="EMEABodyText"/>
        <w:keepNext/>
        <w:rPr>
          <w:bCs/>
          <w:lang w:val="ro-RO"/>
        </w:rPr>
      </w:pPr>
    </w:p>
    <w:p w:rsidR="00A2096F" w:rsidRPr="002F604B" w:rsidRDefault="00A2096F" w:rsidP="00AB3554">
      <w:pPr>
        <w:pStyle w:val="EMEAHeading1"/>
        <w:rPr>
          <w:lang w:val="ro-RO"/>
        </w:rPr>
      </w:pPr>
      <w:r w:rsidRPr="002F604B">
        <w:rPr>
          <w:lang w:val="ro-RO"/>
        </w:rPr>
        <w:t>2.</w:t>
      </w:r>
      <w:r w:rsidRPr="002F604B">
        <w:rPr>
          <w:lang w:val="ro-RO"/>
        </w:rPr>
        <w:tab/>
      </w:r>
      <w:r w:rsidR="00072CC4" w:rsidRPr="002F604B">
        <w:rPr>
          <w:caps w:val="0"/>
          <w:szCs w:val="22"/>
          <w:lang w:val="ro-RO"/>
        </w:rPr>
        <w:t>Ce trebuie să ştiţi înainte să luaţi Aprovel</w:t>
      </w:r>
    </w:p>
    <w:p w:rsidR="00A2096F" w:rsidRPr="002F604B" w:rsidRDefault="00A2096F" w:rsidP="00AB3554">
      <w:pPr>
        <w:pStyle w:val="EMEAHeading1"/>
        <w:rPr>
          <w:lang w:val="ro-RO"/>
        </w:rPr>
      </w:pPr>
    </w:p>
    <w:p w:rsidR="00A2096F" w:rsidRPr="002F604B" w:rsidRDefault="00A2096F" w:rsidP="00AB3554">
      <w:pPr>
        <w:pStyle w:val="EMEAHeading3"/>
        <w:rPr>
          <w:lang w:val="ro-RO"/>
        </w:rPr>
      </w:pPr>
      <w:r w:rsidRPr="002F604B">
        <w:rPr>
          <w:lang w:val="ro-RO"/>
        </w:rPr>
        <w:t>Nu luaţi Aprovel</w:t>
      </w:r>
    </w:p>
    <w:p w:rsidR="00A2096F" w:rsidRPr="002F604B" w:rsidRDefault="00A2096F" w:rsidP="00AB3554">
      <w:pPr>
        <w:pStyle w:val="EMEABodyTextIndent"/>
        <w:keepNext/>
        <w:numPr>
          <w:ilvl w:val="0"/>
          <w:numId w:val="6"/>
        </w:numPr>
        <w:tabs>
          <w:tab w:val="clear" w:pos="930"/>
        </w:tabs>
        <w:ind w:left="567" w:hanging="567"/>
        <w:rPr>
          <w:lang w:val="ro-RO"/>
        </w:rPr>
      </w:pPr>
      <w:r w:rsidRPr="002F604B">
        <w:rPr>
          <w:lang w:val="ro-RO"/>
        </w:rPr>
        <w:t xml:space="preserve">dacă sunteţi </w:t>
      </w:r>
      <w:r w:rsidRPr="002F604B">
        <w:rPr>
          <w:b/>
          <w:lang w:val="ro-RO"/>
        </w:rPr>
        <w:t>alergic</w:t>
      </w:r>
      <w:r w:rsidRPr="002F604B">
        <w:rPr>
          <w:lang w:val="ro-RO"/>
        </w:rPr>
        <w:t xml:space="preserve"> la irbesartan sau la oricare dintre celelalte componente ale </w:t>
      </w:r>
      <w:r w:rsidR="00C044CE" w:rsidRPr="002F604B">
        <w:rPr>
          <w:lang w:val="ro-RO"/>
        </w:rPr>
        <w:t>acestui medicament (enumerate la pct. 6)</w:t>
      </w:r>
    </w:p>
    <w:p w:rsidR="00A2096F" w:rsidRPr="002F604B" w:rsidRDefault="00A2096F" w:rsidP="00AB3554">
      <w:pPr>
        <w:pStyle w:val="EMEABodyTextIndent"/>
        <w:keepNext/>
        <w:numPr>
          <w:ilvl w:val="0"/>
          <w:numId w:val="6"/>
        </w:numPr>
        <w:tabs>
          <w:tab w:val="clear" w:pos="930"/>
        </w:tabs>
        <w:ind w:left="567" w:hanging="567"/>
        <w:rPr>
          <w:lang w:val="ro-RO"/>
        </w:rPr>
      </w:pPr>
      <w:r w:rsidRPr="002F604B">
        <w:rPr>
          <w:lang w:val="ro-RO"/>
        </w:rPr>
        <w:t xml:space="preserve">dacă sunteţi </w:t>
      </w:r>
      <w:r w:rsidRPr="002F604B">
        <w:rPr>
          <w:b/>
          <w:lang w:val="ro-RO"/>
        </w:rPr>
        <w:t xml:space="preserve">gravidă în 3 luni </w:t>
      </w:r>
      <w:r w:rsidR="005B4E9B">
        <w:rPr>
          <w:b/>
          <w:lang w:val="ro-RO"/>
        </w:rPr>
        <w:t xml:space="preserve">împlinite </w:t>
      </w:r>
      <w:r w:rsidRPr="002F604B">
        <w:rPr>
          <w:b/>
          <w:lang w:val="ro-RO"/>
        </w:rPr>
        <w:t>sau mai mult.</w:t>
      </w:r>
      <w:r w:rsidRPr="002F604B">
        <w:rPr>
          <w:lang w:val="ro-RO"/>
        </w:rPr>
        <w:t xml:space="preserve"> (</w:t>
      </w:r>
      <w:r w:rsidRPr="002F604B">
        <w:rPr>
          <w:szCs w:val="22"/>
          <w:lang w:val="ro-RO"/>
        </w:rPr>
        <w:t xml:space="preserve">De asemenea, este mai bine să evitaţi </w:t>
      </w:r>
      <w:r w:rsidRPr="002F604B">
        <w:rPr>
          <w:lang w:val="ro-RO"/>
        </w:rPr>
        <w:t>Aprovel la începutul sarcinii - vezi secţiunea privind sarcina</w:t>
      </w:r>
      <w:r w:rsidR="00C044CE" w:rsidRPr="002F604B">
        <w:rPr>
          <w:lang w:val="ro-RO"/>
        </w:rPr>
        <w:t>.</w:t>
      </w:r>
      <w:r w:rsidRPr="002F604B">
        <w:rPr>
          <w:szCs w:val="22"/>
          <w:lang w:val="ro-RO"/>
        </w:rPr>
        <w:t>)</w:t>
      </w:r>
    </w:p>
    <w:p w:rsidR="00C044CE" w:rsidRPr="002F604B" w:rsidRDefault="00C044CE" w:rsidP="00AB3554">
      <w:pPr>
        <w:pStyle w:val="EMEABodyTextIndent"/>
        <w:keepNext/>
        <w:numPr>
          <w:ilvl w:val="0"/>
          <w:numId w:val="6"/>
        </w:numPr>
        <w:tabs>
          <w:tab w:val="clear" w:pos="930"/>
        </w:tabs>
        <w:ind w:left="567" w:hanging="567"/>
        <w:rPr>
          <w:lang w:val="ro-RO"/>
        </w:rPr>
      </w:pPr>
      <w:r w:rsidRPr="00554AD3">
        <w:rPr>
          <w:b/>
          <w:lang w:val="ro-RO"/>
        </w:rPr>
        <w:t xml:space="preserve">dacă aveţi diabet zaharat sau funcţia rinichilor afectată </w:t>
      </w:r>
      <w:r w:rsidRPr="002F604B">
        <w:rPr>
          <w:lang w:val="ro-RO"/>
        </w:rPr>
        <w:t xml:space="preserve">şi </w:t>
      </w:r>
      <w:r w:rsidR="00BB46B7" w:rsidRPr="00BB46B7">
        <w:rPr>
          <w:lang w:val="ro-RO"/>
        </w:rPr>
        <w:t xml:space="preserve">urmaţi tratament cu un medicament pentru scăderea tensiunii arteriale care conţine </w:t>
      </w:r>
      <w:r w:rsidRPr="002F604B">
        <w:rPr>
          <w:lang w:val="ro-RO"/>
        </w:rPr>
        <w:t>aliskiren.</w:t>
      </w:r>
    </w:p>
    <w:p w:rsidR="00A2096F" w:rsidRPr="002F604B" w:rsidRDefault="00A2096F" w:rsidP="00AB3554">
      <w:pPr>
        <w:pStyle w:val="EMEABodyText"/>
        <w:keepNext/>
        <w:rPr>
          <w:lang w:val="ro-RO"/>
        </w:rPr>
      </w:pPr>
    </w:p>
    <w:p w:rsidR="00A2096F" w:rsidRPr="002F604B" w:rsidRDefault="00C044CE" w:rsidP="00AB3554">
      <w:pPr>
        <w:pStyle w:val="EMEAHeading3"/>
        <w:rPr>
          <w:lang w:val="ro-RO"/>
        </w:rPr>
      </w:pPr>
      <w:r w:rsidRPr="002F604B">
        <w:rPr>
          <w:lang w:val="ro-RO"/>
        </w:rPr>
        <w:t>Atenţionări şi precauţii</w:t>
      </w:r>
    </w:p>
    <w:p w:rsidR="00A2096F" w:rsidRPr="002F604B" w:rsidRDefault="00C044CE" w:rsidP="00AB3554">
      <w:pPr>
        <w:pStyle w:val="EMEABodyText"/>
        <w:keepNext/>
        <w:rPr>
          <w:lang w:val="ro-RO"/>
        </w:rPr>
      </w:pPr>
      <w:r w:rsidRPr="002F604B">
        <w:rPr>
          <w:lang w:val="ro-RO"/>
        </w:rPr>
        <w:t xml:space="preserve">Înainte să luaţi Aprovel, adresaţi-vă medicului dumneavoastră </w:t>
      </w:r>
      <w:r w:rsidRPr="002F604B">
        <w:rPr>
          <w:b/>
          <w:lang w:val="ro-RO"/>
        </w:rPr>
        <w:t>dacă vă aflaţi în oricare dintre următoarele situaţii</w:t>
      </w:r>
      <w:r w:rsidR="00A2096F" w:rsidRPr="002F604B">
        <w:rPr>
          <w:lang w:val="ro-RO"/>
        </w:rPr>
        <w:t>:</w:t>
      </w:r>
    </w:p>
    <w:p w:rsidR="00A2096F" w:rsidRPr="002F604B" w:rsidRDefault="00A2096F" w:rsidP="00AB3554">
      <w:pPr>
        <w:pStyle w:val="EMEABodyTextIndent"/>
        <w:keepNext/>
        <w:numPr>
          <w:ilvl w:val="0"/>
          <w:numId w:val="5"/>
        </w:numPr>
        <w:tabs>
          <w:tab w:val="clear" w:pos="927"/>
        </w:tabs>
        <w:ind w:left="567"/>
        <w:rPr>
          <w:lang w:val="ro-RO"/>
        </w:rPr>
      </w:pPr>
      <w:r w:rsidRPr="002F604B">
        <w:rPr>
          <w:lang w:val="ro-RO"/>
        </w:rPr>
        <w:t xml:space="preserve">dacă aveţi </w:t>
      </w:r>
      <w:r w:rsidRPr="002F604B">
        <w:rPr>
          <w:b/>
          <w:lang w:val="ro-RO"/>
        </w:rPr>
        <w:t>vărsături sau diaree semnificative</w:t>
      </w:r>
    </w:p>
    <w:p w:rsidR="00A2096F" w:rsidRPr="002F604B" w:rsidRDefault="00A2096F" w:rsidP="00AB3554">
      <w:pPr>
        <w:pStyle w:val="EMEABodyTextIndent"/>
        <w:keepNext/>
        <w:numPr>
          <w:ilvl w:val="0"/>
          <w:numId w:val="5"/>
        </w:numPr>
        <w:tabs>
          <w:tab w:val="clear" w:pos="927"/>
        </w:tabs>
        <w:ind w:left="567"/>
        <w:rPr>
          <w:lang w:val="ro-RO"/>
        </w:rPr>
      </w:pPr>
      <w:r w:rsidRPr="002F604B">
        <w:rPr>
          <w:lang w:val="ro-RO"/>
        </w:rPr>
        <w:t xml:space="preserve">dacă suferiţi de </w:t>
      </w:r>
      <w:r w:rsidRPr="002F604B">
        <w:rPr>
          <w:b/>
          <w:lang w:val="ro-RO"/>
        </w:rPr>
        <w:t>afecţiuni ale rinichilor</w:t>
      </w:r>
    </w:p>
    <w:p w:rsidR="00A2096F" w:rsidRPr="002F604B" w:rsidRDefault="00A2096F" w:rsidP="00AB3554">
      <w:pPr>
        <w:pStyle w:val="EMEABodyTextIndent"/>
        <w:keepNext/>
        <w:numPr>
          <w:ilvl w:val="0"/>
          <w:numId w:val="5"/>
        </w:numPr>
        <w:tabs>
          <w:tab w:val="clear" w:pos="927"/>
        </w:tabs>
        <w:ind w:left="567"/>
        <w:rPr>
          <w:lang w:val="ro-RO"/>
        </w:rPr>
      </w:pPr>
      <w:r w:rsidRPr="002F604B">
        <w:rPr>
          <w:lang w:val="ro-RO"/>
        </w:rPr>
        <w:t xml:space="preserve">dacă suferiţi de </w:t>
      </w:r>
      <w:r w:rsidRPr="002F604B">
        <w:rPr>
          <w:b/>
          <w:lang w:val="ro-RO"/>
        </w:rPr>
        <w:t>afecţiuni cardiace</w:t>
      </w:r>
    </w:p>
    <w:p w:rsidR="00A2096F" w:rsidRPr="002F604B" w:rsidRDefault="00A2096F" w:rsidP="005420D6">
      <w:pPr>
        <w:pStyle w:val="EMEABodyTextIndent"/>
        <w:rPr>
          <w:lang w:val="ro-RO"/>
        </w:rPr>
      </w:pPr>
      <w:r w:rsidRPr="002F604B">
        <w:rPr>
          <w:lang w:val="ro-RO"/>
        </w:rPr>
        <w:t xml:space="preserve">dacă vi se administrează Aprovel pentru </w:t>
      </w:r>
      <w:r w:rsidRPr="002F604B">
        <w:rPr>
          <w:b/>
          <w:lang w:val="ro-RO"/>
        </w:rPr>
        <w:t>tratamentul</w:t>
      </w:r>
      <w:r w:rsidRPr="002F604B">
        <w:rPr>
          <w:lang w:val="ro-RO"/>
        </w:rPr>
        <w:t xml:space="preserve"> </w:t>
      </w:r>
      <w:r w:rsidRPr="002F604B">
        <w:rPr>
          <w:b/>
          <w:lang w:val="ro-RO"/>
        </w:rPr>
        <w:t>bolii de rinichi de natură diabetică</w:t>
      </w:r>
      <w:r w:rsidRPr="002F604B">
        <w:rPr>
          <w:lang w:val="ro-RO"/>
        </w:rPr>
        <w:t>. În acest caz, medicul dumneavoastră poate să vă facă periodic analize de sânge, în special pentru a determina concentraţiile potasiului din sânge în cazul funcţionării anormale a rinichilor.</w:t>
      </w:r>
    </w:p>
    <w:p w:rsidR="00A86519" w:rsidRDefault="00A86519" w:rsidP="00A86519">
      <w:pPr>
        <w:pStyle w:val="EMEABodyTextIndent"/>
        <w:tabs>
          <w:tab w:val="num" w:pos="567"/>
        </w:tabs>
        <w:rPr>
          <w:lang w:val="ro-RO"/>
        </w:rPr>
      </w:pPr>
      <w:r>
        <w:rPr>
          <w:lang w:val="ro-RO"/>
        </w:rPr>
        <w:t xml:space="preserve">dacă apar </w:t>
      </w:r>
      <w:r w:rsidRPr="004974BF">
        <w:rPr>
          <w:b/>
          <w:bCs/>
          <w:lang w:val="ro-RO"/>
        </w:rPr>
        <w:t>valori mici ale zahărului în sânge</w:t>
      </w:r>
      <w:r>
        <w:rPr>
          <w:lang w:val="ro-RO"/>
        </w:rPr>
        <w:t xml:space="preserve"> (simptomele pot include transpirații, slăbiciune, foame, amețeli, tremurături, dureri de cap, valuri de căldură cu înroșirea feței sau paloare, senzații de amorțeală, bătăi </w:t>
      </w:r>
      <w:r w:rsidRPr="00AB3554">
        <w:rPr>
          <w:lang w:val="ro-RO"/>
        </w:rPr>
        <w:t>puternice, rapide</w:t>
      </w:r>
      <w:r>
        <w:rPr>
          <w:lang w:val="ro-RO"/>
        </w:rPr>
        <w:t xml:space="preserve"> ale inimii), în special dacă sunteți tratat pentru diabet zaharat.</w:t>
      </w:r>
    </w:p>
    <w:p w:rsidR="00A2096F" w:rsidRPr="002F604B" w:rsidRDefault="00A2096F" w:rsidP="00FD3FA4">
      <w:pPr>
        <w:pStyle w:val="EMEABodyTextIndent"/>
        <w:numPr>
          <w:ilvl w:val="0"/>
          <w:numId w:val="5"/>
        </w:numPr>
        <w:tabs>
          <w:tab w:val="clear" w:pos="927"/>
        </w:tabs>
        <w:ind w:left="567"/>
        <w:rPr>
          <w:lang w:val="ro-RO"/>
        </w:rPr>
      </w:pPr>
      <w:r w:rsidRPr="002F604B">
        <w:rPr>
          <w:lang w:val="ro-RO"/>
        </w:rPr>
        <w:t xml:space="preserve">dacă </w:t>
      </w:r>
      <w:r w:rsidRPr="002F604B">
        <w:rPr>
          <w:b/>
          <w:lang w:val="ro-RO"/>
        </w:rPr>
        <w:t>urmează să fiţi supus</w:t>
      </w:r>
      <w:r w:rsidRPr="002F604B">
        <w:rPr>
          <w:lang w:val="ro-RO"/>
        </w:rPr>
        <w:t xml:space="preserve"> </w:t>
      </w:r>
      <w:r w:rsidRPr="002F604B">
        <w:rPr>
          <w:b/>
          <w:lang w:val="ro-RO"/>
        </w:rPr>
        <w:t>unei operaţii</w:t>
      </w:r>
      <w:r w:rsidRPr="002F604B">
        <w:rPr>
          <w:lang w:val="ro-RO"/>
        </w:rPr>
        <w:t xml:space="preserve"> (intervenţii chirurgicale) sau </w:t>
      </w:r>
      <w:r w:rsidRPr="002F604B">
        <w:rPr>
          <w:b/>
          <w:lang w:val="ro-RO"/>
        </w:rPr>
        <w:t>să vi se administreze anestezice</w:t>
      </w:r>
    </w:p>
    <w:p w:rsidR="00C044CE" w:rsidRPr="002F604B" w:rsidRDefault="00C044CE" w:rsidP="00FD3FA4">
      <w:pPr>
        <w:pStyle w:val="EMEABodyTextIndent"/>
        <w:numPr>
          <w:ilvl w:val="0"/>
          <w:numId w:val="5"/>
        </w:numPr>
        <w:tabs>
          <w:tab w:val="clear" w:pos="927"/>
        </w:tabs>
        <w:ind w:left="567"/>
        <w:rPr>
          <w:lang w:val="ro-RO"/>
        </w:rPr>
      </w:pPr>
      <w:r w:rsidRPr="002F604B">
        <w:rPr>
          <w:lang w:val="ro-RO"/>
        </w:rPr>
        <w:t>dacă luaţi</w:t>
      </w:r>
      <w:r w:rsidR="00BF0213" w:rsidRPr="00BF0213">
        <w:rPr>
          <w:lang w:val="ro-RO"/>
        </w:rPr>
        <w:t xml:space="preserve"> </w:t>
      </w:r>
      <w:r w:rsidR="00BF0213" w:rsidRPr="00BB46B7">
        <w:rPr>
          <w:lang w:val="ro-RO"/>
        </w:rPr>
        <w:t>oricare dintre următoarele medicamente utilizate pentru tratarea tensiunii arteriale mari:</w:t>
      </w:r>
    </w:p>
    <w:p w:rsidR="00BF0213" w:rsidRDefault="00BF0213" w:rsidP="00FD3FA4">
      <w:pPr>
        <w:pStyle w:val="EMEABodyText"/>
        <w:numPr>
          <w:ilvl w:val="0"/>
          <w:numId w:val="18"/>
        </w:numPr>
        <w:ind w:left="1134" w:hanging="283"/>
        <w:rPr>
          <w:lang w:val="ro-RO"/>
        </w:rPr>
      </w:pPr>
      <w:r w:rsidRPr="00D634DF">
        <w:rPr>
          <w:lang w:val="ro-RO"/>
        </w:rPr>
        <w:t xml:space="preserve">un inhibitor </w:t>
      </w:r>
      <w:r w:rsidR="004C2737">
        <w:rPr>
          <w:lang w:val="ro-RO"/>
        </w:rPr>
        <w:t xml:space="preserve">al </w:t>
      </w:r>
      <w:r w:rsidRPr="00D634DF">
        <w:rPr>
          <w:lang w:val="ro-RO"/>
        </w:rPr>
        <w:t>ECA (de exemplu, enalapril, lisinopril, ramipril), mai ales dacă aveţi probleme ale rinichilor asociate diabetului zaharat.</w:t>
      </w:r>
    </w:p>
    <w:p w:rsidR="00BF0213" w:rsidRPr="00D634DF" w:rsidRDefault="00BF0213" w:rsidP="00FD3FA4">
      <w:pPr>
        <w:pStyle w:val="EMEABodyText"/>
        <w:numPr>
          <w:ilvl w:val="0"/>
          <w:numId w:val="18"/>
        </w:numPr>
        <w:ind w:left="1134" w:hanging="283"/>
        <w:rPr>
          <w:lang w:val="ro-RO"/>
        </w:rPr>
      </w:pPr>
      <w:r>
        <w:rPr>
          <w:lang w:val="ro-RO"/>
        </w:rPr>
        <w:t>a</w:t>
      </w:r>
      <w:r w:rsidRPr="00D634DF">
        <w:rPr>
          <w:lang w:val="ro-RO"/>
        </w:rPr>
        <w:t>liskiren</w:t>
      </w:r>
      <w:r>
        <w:rPr>
          <w:lang w:val="ro-RO"/>
        </w:rPr>
        <w:t>.</w:t>
      </w:r>
    </w:p>
    <w:p w:rsidR="00592871" w:rsidRDefault="00592871" w:rsidP="00BF0213">
      <w:pPr>
        <w:pStyle w:val="EMEABodyText"/>
        <w:rPr>
          <w:lang w:val="ro-RO"/>
        </w:rPr>
      </w:pPr>
    </w:p>
    <w:p w:rsidR="00BF0213" w:rsidRDefault="00BF0213" w:rsidP="00BF0213">
      <w:pPr>
        <w:pStyle w:val="EMEABodyText"/>
        <w:rPr>
          <w:lang w:val="ro-RO"/>
        </w:rPr>
      </w:pPr>
      <w:r w:rsidRPr="00693E40">
        <w:rPr>
          <w:lang w:val="ro-RO"/>
        </w:rPr>
        <w:t>Este posibil ca medicul dumneavoastră să vă verifice funcţia rinichilor, tensiunea arterială şi valorile electroliţilor (de exemplu, potasiu) din sânge, la intervale regulate de timp.</w:t>
      </w:r>
    </w:p>
    <w:p w:rsidR="00BF0213" w:rsidRDefault="00BF0213" w:rsidP="00BF0213">
      <w:pPr>
        <w:pStyle w:val="EMEABodyText"/>
        <w:rPr>
          <w:lang w:val="ro-RO"/>
        </w:rPr>
      </w:pPr>
    </w:p>
    <w:p w:rsidR="00BF0213" w:rsidRDefault="00BF0213" w:rsidP="00BF0213">
      <w:pPr>
        <w:pStyle w:val="EMEABodyText"/>
        <w:rPr>
          <w:lang w:val="ro-RO"/>
        </w:rPr>
      </w:pPr>
      <w:r w:rsidRPr="00693E40">
        <w:rPr>
          <w:lang w:val="ro-RO"/>
        </w:rPr>
        <w:t>Vezi şi informaţ</w:t>
      </w:r>
      <w:r>
        <w:rPr>
          <w:lang w:val="ro-RO"/>
        </w:rPr>
        <w:t>iile de la punctul „Nu luaţi Aprovel”.</w:t>
      </w:r>
    </w:p>
    <w:p w:rsidR="00C044CE" w:rsidRPr="002F604B" w:rsidRDefault="00C044CE" w:rsidP="00C044CE">
      <w:pPr>
        <w:pStyle w:val="EMEABodyText"/>
        <w:rPr>
          <w:lang w:val="ro-RO"/>
        </w:rPr>
      </w:pPr>
    </w:p>
    <w:p w:rsidR="00A2096F" w:rsidRPr="002F604B" w:rsidRDefault="00A2096F" w:rsidP="00A2096F">
      <w:pPr>
        <w:pStyle w:val="EMEABodyText"/>
        <w:rPr>
          <w:lang w:val="ro-RO"/>
        </w:rPr>
      </w:pPr>
      <w:r w:rsidRPr="002F604B">
        <w:rPr>
          <w:lang w:val="ro-RO"/>
        </w:rPr>
        <w:t>Trebuie să spuneţi medicului dumneavoastră dacă credeţi că sunteţi (</w:t>
      </w:r>
      <w:r w:rsidRPr="002F604B">
        <w:rPr>
          <w:u w:val="single"/>
          <w:lang w:val="ro-RO"/>
        </w:rPr>
        <w:t>sau aţi putea rămâne</w:t>
      </w:r>
      <w:r w:rsidRPr="002F604B">
        <w:rPr>
          <w:lang w:val="ro-RO"/>
        </w:rPr>
        <w:t>) gravidă. Aprovel nu este recomandat la începutul sarcinii şi nu trebuie luat dacă sunteţi gravidă în 3 luni</w:t>
      </w:r>
      <w:r w:rsidR="005B4E9B" w:rsidRPr="005B4E9B">
        <w:rPr>
          <w:lang w:val="ro-RO"/>
        </w:rPr>
        <w:t xml:space="preserve"> </w:t>
      </w:r>
      <w:r w:rsidR="005B4E9B">
        <w:rPr>
          <w:lang w:val="ro-RO"/>
        </w:rPr>
        <w:t>împlinite</w:t>
      </w:r>
      <w:r w:rsidRPr="002F604B">
        <w:rPr>
          <w:lang w:val="ro-RO"/>
        </w:rPr>
        <w:t xml:space="preserve"> sau mai mult, deoarece poate determina leziuni grave la făt dacă este utilizat în această fază (vezi </w:t>
      </w:r>
      <w:r w:rsidR="00601F3D">
        <w:rPr>
          <w:lang w:val="ro-RO"/>
        </w:rPr>
        <w:t>punctul</w:t>
      </w:r>
      <w:r w:rsidR="00601F3D" w:rsidRPr="007549DD">
        <w:rPr>
          <w:lang w:val="ro-RO"/>
        </w:rPr>
        <w:t xml:space="preserve"> </w:t>
      </w:r>
      <w:r w:rsidRPr="002F604B">
        <w:rPr>
          <w:lang w:val="ro-RO"/>
        </w:rPr>
        <w:t>privind sarcina).</w:t>
      </w:r>
    </w:p>
    <w:p w:rsidR="00A2096F" w:rsidRPr="002F604B" w:rsidRDefault="00A2096F" w:rsidP="00A2096F">
      <w:pPr>
        <w:pStyle w:val="EMEABodyText"/>
        <w:rPr>
          <w:lang w:val="ro-RO"/>
        </w:rPr>
      </w:pPr>
    </w:p>
    <w:p w:rsidR="00A2096F" w:rsidRPr="002F604B" w:rsidRDefault="00C044CE" w:rsidP="00A2096F">
      <w:pPr>
        <w:pStyle w:val="EMEAHeading3"/>
        <w:rPr>
          <w:lang w:val="ro-RO"/>
        </w:rPr>
      </w:pPr>
      <w:r w:rsidRPr="002F604B">
        <w:rPr>
          <w:lang w:val="ro-RO"/>
        </w:rPr>
        <w:t>Copii şi adolescenţi</w:t>
      </w:r>
    </w:p>
    <w:p w:rsidR="00A2096F" w:rsidRPr="002F604B" w:rsidRDefault="00A2096F" w:rsidP="00A2096F">
      <w:pPr>
        <w:pStyle w:val="EMEAHeading3"/>
        <w:rPr>
          <w:b w:val="0"/>
          <w:bCs/>
          <w:lang w:val="ro-RO"/>
        </w:rPr>
      </w:pPr>
      <w:r w:rsidRPr="002F604B">
        <w:rPr>
          <w:b w:val="0"/>
          <w:bCs/>
          <w:lang w:val="ro-RO"/>
        </w:rPr>
        <w:t>Acest medicament nu trebuie utilizat la copii şi adolescenţi</w:t>
      </w:r>
      <w:r w:rsidR="000E108A" w:rsidRPr="002F604B">
        <w:rPr>
          <w:b w:val="0"/>
          <w:bCs/>
          <w:lang w:val="ro-RO"/>
        </w:rPr>
        <w:t>,</w:t>
      </w:r>
      <w:r w:rsidRPr="002F604B">
        <w:rPr>
          <w:b w:val="0"/>
          <w:bCs/>
          <w:lang w:val="ro-RO"/>
        </w:rPr>
        <w:t xml:space="preserve"> deoarece siguranţa şi eficacitatea nu au fost încă pe deplin stabilite.</w:t>
      </w:r>
    </w:p>
    <w:p w:rsidR="00A2096F" w:rsidRPr="002F604B" w:rsidRDefault="00A2096F" w:rsidP="00A2096F">
      <w:pPr>
        <w:pStyle w:val="EMEAHeading3"/>
        <w:rPr>
          <w:b w:val="0"/>
          <w:bCs/>
          <w:lang w:val="ro-RO"/>
        </w:rPr>
      </w:pPr>
    </w:p>
    <w:p w:rsidR="00A2096F" w:rsidRPr="002F604B" w:rsidRDefault="000E108A" w:rsidP="00A2096F">
      <w:pPr>
        <w:pStyle w:val="EMEAHeading3"/>
        <w:rPr>
          <w:lang w:val="ro-RO"/>
        </w:rPr>
      </w:pPr>
      <w:r w:rsidRPr="002F604B">
        <w:rPr>
          <w:lang w:val="ro-RO"/>
        </w:rPr>
        <w:t xml:space="preserve">Aprovel împreună cu alte </w:t>
      </w:r>
      <w:r w:rsidR="00A2096F" w:rsidRPr="002F604B">
        <w:rPr>
          <w:lang w:val="ro-RO"/>
        </w:rPr>
        <w:t>medicamente</w:t>
      </w:r>
    </w:p>
    <w:p w:rsidR="00A2096F" w:rsidRPr="002F604B" w:rsidRDefault="000E108A" w:rsidP="00A2096F">
      <w:pPr>
        <w:pStyle w:val="EMEABodyText"/>
        <w:rPr>
          <w:lang w:val="ro-RO"/>
        </w:rPr>
      </w:pPr>
      <w:r w:rsidRPr="002F604B">
        <w:rPr>
          <w:lang w:val="ro-RO"/>
        </w:rPr>
        <w:t>S</w:t>
      </w:r>
      <w:r w:rsidR="00A2096F" w:rsidRPr="002F604B">
        <w:rPr>
          <w:lang w:val="ro-RO"/>
        </w:rPr>
        <w:t>puneţi medicului dumneavoastră sau farmacistului dacă luaţi</w:t>
      </w:r>
      <w:r w:rsidRPr="002F604B">
        <w:rPr>
          <w:lang w:val="ro-RO"/>
        </w:rPr>
        <w:t>,</w:t>
      </w:r>
      <w:r w:rsidR="00A2096F" w:rsidRPr="002F604B">
        <w:rPr>
          <w:lang w:val="ro-RO"/>
        </w:rPr>
        <w:t xml:space="preserve"> aţi luat recent </w:t>
      </w:r>
      <w:r w:rsidRPr="002F604B">
        <w:rPr>
          <w:lang w:val="ro-RO"/>
        </w:rPr>
        <w:t xml:space="preserve">sau s-ar putea să luaţi </w:t>
      </w:r>
      <w:r w:rsidR="00A2096F" w:rsidRPr="002F604B">
        <w:rPr>
          <w:lang w:val="ro-RO"/>
        </w:rPr>
        <w:t>orice alte medicamente.</w:t>
      </w:r>
    </w:p>
    <w:p w:rsidR="00A2096F" w:rsidRPr="002F604B" w:rsidRDefault="00A2096F" w:rsidP="00A2096F">
      <w:pPr>
        <w:pStyle w:val="EMEABodyText"/>
        <w:rPr>
          <w:lang w:val="ro-RO"/>
        </w:rPr>
      </w:pPr>
    </w:p>
    <w:p w:rsidR="00641F39" w:rsidRDefault="00641F39" w:rsidP="00641F39">
      <w:pPr>
        <w:pStyle w:val="EMEABodyText"/>
        <w:rPr>
          <w:bCs/>
          <w:lang w:val="ro-RO"/>
        </w:rPr>
      </w:pPr>
      <w:r w:rsidRPr="00BF0213">
        <w:rPr>
          <w:bCs/>
          <w:lang w:val="ro-RO"/>
        </w:rPr>
        <w:t xml:space="preserve">Este posibil </w:t>
      </w:r>
      <w:r w:rsidR="001E3ED4" w:rsidRPr="002F604B">
        <w:rPr>
          <w:bCs/>
          <w:lang w:val="ro-RO"/>
        </w:rPr>
        <w:t>ca medicul dumneavoastră</w:t>
      </w:r>
      <w:r w:rsidRPr="00641F39">
        <w:rPr>
          <w:bCs/>
          <w:lang w:val="ro-RO"/>
        </w:rPr>
        <w:t xml:space="preserve"> </w:t>
      </w:r>
      <w:r w:rsidRPr="00BF0213">
        <w:rPr>
          <w:bCs/>
          <w:lang w:val="ro-RO"/>
        </w:rPr>
        <w:t>să trebuiască</w:t>
      </w:r>
      <w:r w:rsidR="001E3ED4" w:rsidRPr="002F604B">
        <w:rPr>
          <w:bCs/>
          <w:lang w:val="ro-RO"/>
        </w:rPr>
        <w:t xml:space="preserve"> să vă modifice doza şi/sau să ia alte măsuri de precauţie</w:t>
      </w:r>
      <w:r w:rsidRPr="00BF0213">
        <w:rPr>
          <w:bCs/>
          <w:lang w:val="ro-RO"/>
        </w:rPr>
        <w:t>:</w:t>
      </w:r>
    </w:p>
    <w:p w:rsidR="00A2096F" w:rsidRPr="002F604B" w:rsidRDefault="00641F39" w:rsidP="00641F39">
      <w:pPr>
        <w:pStyle w:val="EMEABodyText"/>
        <w:rPr>
          <w:bCs/>
          <w:lang w:val="ro-RO"/>
        </w:rPr>
      </w:pPr>
      <w:r w:rsidRPr="00641F39">
        <w:rPr>
          <w:bCs/>
          <w:lang w:val="ro-RO"/>
        </w:rPr>
        <w:t xml:space="preserve">Dacă luaţi </w:t>
      </w:r>
      <w:r w:rsidR="00AB50F4" w:rsidRPr="00D634DF">
        <w:rPr>
          <w:lang w:val="ro-RO"/>
        </w:rPr>
        <w:t xml:space="preserve">un inhibitor </w:t>
      </w:r>
      <w:r w:rsidR="00AB50F4">
        <w:rPr>
          <w:lang w:val="ro-RO"/>
        </w:rPr>
        <w:t xml:space="preserve">al </w:t>
      </w:r>
      <w:r w:rsidR="00AB50F4" w:rsidRPr="00D634DF">
        <w:rPr>
          <w:lang w:val="ro-RO"/>
        </w:rPr>
        <w:t xml:space="preserve">ECA </w:t>
      </w:r>
      <w:r w:rsidRPr="00641F39">
        <w:rPr>
          <w:bCs/>
          <w:lang w:val="ro-RO"/>
        </w:rPr>
        <w:t>s</w:t>
      </w:r>
      <w:r>
        <w:rPr>
          <w:bCs/>
          <w:lang w:val="ro-RO"/>
        </w:rPr>
        <w:t xml:space="preserve">au aliskiren (vezi </w:t>
      </w:r>
      <w:r w:rsidR="00AB50F4" w:rsidRPr="00AB50F4">
        <w:rPr>
          <w:bCs/>
          <w:lang w:val="ro-RO"/>
        </w:rPr>
        <w:t xml:space="preserve">şi informaţiile de la punctele </w:t>
      </w:r>
      <w:r>
        <w:rPr>
          <w:bCs/>
          <w:lang w:val="ro-RO"/>
        </w:rPr>
        <w:t xml:space="preserve">„Nu </w:t>
      </w:r>
      <w:r w:rsidRPr="00641F39">
        <w:rPr>
          <w:bCs/>
          <w:lang w:val="ro-RO"/>
        </w:rPr>
        <w:t>luaţi</w:t>
      </w:r>
      <w:r>
        <w:rPr>
          <w:bCs/>
          <w:lang w:val="ro-RO"/>
        </w:rPr>
        <w:t xml:space="preserve"> Aprovel</w:t>
      </w:r>
      <w:r w:rsidRPr="00641F39">
        <w:rPr>
          <w:bCs/>
          <w:lang w:val="ro-RO"/>
        </w:rPr>
        <w:t>” şi „Atenţionări şi precauţii”).</w:t>
      </w:r>
    </w:p>
    <w:p w:rsidR="00A2096F" w:rsidRPr="002F604B" w:rsidRDefault="00A2096F" w:rsidP="00A2096F">
      <w:pPr>
        <w:pStyle w:val="EMEABodyText"/>
        <w:rPr>
          <w:bCs/>
          <w:lang w:val="ro-RO"/>
        </w:rPr>
      </w:pPr>
    </w:p>
    <w:p w:rsidR="00A2096F" w:rsidRPr="002F604B" w:rsidRDefault="00A2096F" w:rsidP="00A2096F">
      <w:pPr>
        <w:pStyle w:val="EMEABodyText"/>
        <w:rPr>
          <w:b/>
          <w:lang w:val="ro-RO"/>
        </w:rPr>
      </w:pPr>
      <w:r w:rsidRPr="002F604B">
        <w:rPr>
          <w:b/>
          <w:bCs/>
          <w:lang w:val="ro-RO"/>
        </w:rPr>
        <w:t xml:space="preserve">Este posibil să fie necesar să efectuaţi </w:t>
      </w:r>
      <w:r w:rsidRPr="002F604B">
        <w:rPr>
          <w:b/>
          <w:lang w:val="ro-RO"/>
        </w:rPr>
        <w:t>analize de sânge dacă luaţi:</w:t>
      </w:r>
    </w:p>
    <w:p w:rsidR="00A2096F" w:rsidRPr="002F604B" w:rsidRDefault="00A2096F" w:rsidP="00A2096F">
      <w:pPr>
        <w:pStyle w:val="EMEABodyTextIndent"/>
        <w:rPr>
          <w:lang w:val="ro-RO"/>
        </w:rPr>
      </w:pPr>
      <w:r w:rsidRPr="002F604B">
        <w:rPr>
          <w:lang w:val="ro-RO"/>
        </w:rPr>
        <w:t>suplimente de potasiu</w:t>
      </w:r>
    </w:p>
    <w:p w:rsidR="00A2096F" w:rsidRPr="002F604B" w:rsidRDefault="00A2096F" w:rsidP="00A2096F">
      <w:pPr>
        <w:pStyle w:val="EMEABodyTextIndent"/>
        <w:rPr>
          <w:lang w:val="ro-RO"/>
        </w:rPr>
      </w:pPr>
      <w:r w:rsidRPr="002F604B">
        <w:rPr>
          <w:lang w:val="ro-RO"/>
        </w:rPr>
        <w:t>sare dietetică care conţine potasiu</w:t>
      </w:r>
    </w:p>
    <w:p w:rsidR="00A2096F" w:rsidRPr="002F604B" w:rsidRDefault="00A2096F" w:rsidP="00A2096F">
      <w:pPr>
        <w:pStyle w:val="EMEABodyTextIndent"/>
        <w:rPr>
          <w:lang w:val="ro-RO"/>
        </w:rPr>
      </w:pPr>
      <w:r w:rsidRPr="002F604B">
        <w:rPr>
          <w:lang w:val="ro-RO"/>
        </w:rPr>
        <w:t>medicamente care economisesc potasiu (cum sunt anumite diuretice)</w:t>
      </w:r>
    </w:p>
    <w:p w:rsidR="00A2096F" w:rsidRPr="002F604B" w:rsidRDefault="00A2096F" w:rsidP="00A2096F">
      <w:pPr>
        <w:pStyle w:val="EMEABodyTextIndent"/>
        <w:rPr>
          <w:lang w:val="ro-RO"/>
        </w:rPr>
      </w:pPr>
      <w:r w:rsidRPr="002F604B">
        <w:rPr>
          <w:lang w:val="ro-RO"/>
        </w:rPr>
        <w:t>medicamente care conţin litiu</w:t>
      </w:r>
    </w:p>
    <w:p w:rsidR="00A86519" w:rsidRPr="002F604B" w:rsidRDefault="00A86519" w:rsidP="00A86519">
      <w:pPr>
        <w:pStyle w:val="EMEABodyTextIndent"/>
        <w:tabs>
          <w:tab w:val="num" w:pos="567"/>
        </w:tabs>
        <w:rPr>
          <w:lang w:val="ro-RO"/>
        </w:rPr>
      </w:pPr>
      <w:r>
        <w:rPr>
          <w:lang w:val="ro-RO"/>
        </w:rPr>
        <w:t>repaglinidă (medicament utilizat pentru scăderea valorilor zahărului în sânge)</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Dacă luaţi anumite medicamente pentru ameliorarea durerii, denumite medicamente antiinflamatoare nesteroidiene, efectul irbesartanului poate fi redus.</w:t>
      </w:r>
    </w:p>
    <w:p w:rsidR="00A2096F" w:rsidRPr="002F604B" w:rsidRDefault="00A2096F" w:rsidP="00A2096F">
      <w:pPr>
        <w:pStyle w:val="EMEABodyText"/>
        <w:rPr>
          <w:bCs/>
          <w:lang w:val="ro-RO"/>
        </w:rPr>
      </w:pPr>
    </w:p>
    <w:p w:rsidR="00A2096F" w:rsidRPr="002F604B" w:rsidRDefault="00A2096F" w:rsidP="00A2096F">
      <w:pPr>
        <w:pStyle w:val="EMEAHeading3"/>
        <w:rPr>
          <w:lang w:val="ro-RO"/>
        </w:rPr>
      </w:pPr>
      <w:r w:rsidRPr="002F604B">
        <w:rPr>
          <w:lang w:val="ro-RO"/>
        </w:rPr>
        <w:t>Aprovel împreună cu alimente şi băuturi</w:t>
      </w:r>
    </w:p>
    <w:p w:rsidR="00A2096F" w:rsidRPr="002F604B" w:rsidRDefault="00A2096F" w:rsidP="00A2096F">
      <w:pPr>
        <w:pStyle w:val="EMEABodyText"/>
        <w:rPr>
          <w:lang w:val="ro-RO"/>
        </w:rPr>
      </w:pPr>
      <w:r w:rsidRPr="002F604B">
        <w:rPr>
          <w:lang w:val="ro-RO"/>
        </w:rPr>
        <w:t>Aprovel se poate administra cu sau fără alimente.</w:t>
      </w:r>
    </w:p>
    <w:p w:rsidR="00A2096F" w:rsidRPr="002F604B" w:rsidRDefault="00A2096F" w:rsidP="00A2096F">
      <w:pPr>
        <w:pStyle w:val="EMEABodyText"/>
        <w:rPr>
          <w:lang w:val="ro-RO"/>
        </w:rPr>
      </w:pPr>
    </w:p>
    <w:p w:rsidR="00A2096F" w:rsidRPr="002F604B" w:rsidRDefault="00A2096F" w:rsidP="00A2096F">
      <w:pPr>
        <w:pStyle w:val="EMEAHeading3"/>
        <w:rPr>
          <w:lang w:val="ro-RO"/>
        </w:rPr>
      </w:pPr>
      <w:r w:rsidRPr="002F604B">
        <w:rPr>
          <w:lang w:val="ro-RO"/>
        </w:rPr>
        <w:t>Sarcina şi alăptarea</w:t>
      </w:r>
    </w:p>
    <w:p w:rsidR="00A2096F" w:rsidRPr="002F604B" w:rsidRDefault="00A2096F" w:rsidP="00A2096F">
      <w:pPr>
        <w:pStyle w:val="EMEAHeading2"/>
        <w:rPr>
          <w:lang w:val="ro-RO"/>
        </w:rPr>
      </w:pPr>
      <w:r w:rsidRPr="002F604B">
        <w:rPr>
          <w:lang w:val="ro-RO"/>
        </w:rPr>
        <w:t>Sarcina</w:t>
      </w:r>
    </w:p>
    <w:p w:rsidR="00A2096F" w:rsidRPr="002F604B" w:rsidRDefault="00A2096F" w:rsidP="00A2096F">
      <w:pPr>
        <w:pStyle w:val="EMEABodyText"/>
        <w:rPr>
          <w:szCs w:val="22"/>
          <w:lang w:val="ro-RO"/>
        </w:rPr>
      </w:pPr>
      <w:r w:rsidRPr="002F604B">
        <w:rPr>
          <w:lang w:val="ro-RO"/>
        </w:rPr>
        <w:t>Trebuie să spuneţi medicului dumneavoastră dacă sunteţi (</w:t>
      </w:r>
      <w:r w:rsidRPr="002F604B">
        <w:rPr>
          <w:u w:val="single"/>
          <w:lang w:val="ro-RO"/>
        </w:rPr>
        <w:t>sau aţi putea rămâne</w:t>
      </w:r>
      <w:r w:rsidRPr="002F604B">
        <w:rPr>
          <w:lang w:val="ro-RO"/>
        </w:rPr>
        <w:t xml:space="preserve">) gravidă; </w:t>
      </w:r>
      <w:r w:rsidRPr="002F604B">
        <w:rPr>
          <w:szCs w:val="22"/>
          <w:lang w:val="ro-RO"/>
        </w:rPr>
        <w:t>medicul dumneavoastră vă va sfătui</w:t>
      </w:r>
      <w:r w:rsidR="001E3ED4" w:rsidRPr="002F604B">
        <w:rPr>
          <w:szCs w:val="22"/>
          <w:lang w:val="ro-RO"/>
        </w:rPr>
        <w:t>,</w:t>
      </w:r>
      <w:r w:rsidRPr="002F604B">
        <w:rPr>
          <w:szCs w:val="22"/>
          <w:lang w:val="ro-RO"/>
        </w:rPr>
        <w:t xml:space="preserve"> în mod normal</w:t>
      </w:r>
      <w:r w:rsidR="001E3ED4" w:rsidRPr="002F604B">
        <w:rPr>
          <w:szCs w:val="22"/>
          <w:lang w:val="ro-RO"/>
        </w:rPr>
        <w:t>,</w:t>
      </w:r>
      <w:r w:rsidRPr="002F604B">
        <w:rPr>
          <w:szCs w:val="22"/>
          <w:lang w:val="ro-RO"/>
        </w:rPr>
        <w:t xml:space="preserve"> să </w:t>
      </w:r>
      <w:r w:rsidR="001E3ED4" w:rsidRPr="002F604B">
        <w:rPr>
          <w:szCs w:val="22"/>
          <w:lang w:val="ro-RO"/>
        </w:rPr>
        <w:t xml:space="preserve">opriţi </w:t>
      </w:r>
      <w:r w:rsidRPr="002F604B">
        <w:rPr>
          <w:szCs w:val="22"/>
          <w:lang w:val="ro-RO"/>
        </w:rPr>
        <w:t>tratamentul cu Aprovel înainte de a rămâne gravidă sau de îndată ce aflaţi că sunteţi gravidă şi vă va sfătui să luaţi un alt medicament în locul Aprovel. Aprovel nu este recomandat la începutul sarcinii şi nu trebuie luat dacă sunteţi gravidă în 3</w:t>
      </w:r>
      <w:r w:rsidR="001E3ED4" w:rsidRPr="002F604B">
        <w:rPr>
          <w:szCs w:val="22"/>
          <w:lang w:val="ro-RO"/>
        </w:rPr>
        <w:t> </w:t>
      </w:r>
      <w:r w:rsidRPr="002F604B">
        <w:rPr>
          <w:szCs w:val="22"/>
          <w:lang w:val="ro-RO"/>
        </w:rPr>
        <w:t xml:space="preserve">luni </w:t>
      </w:r>
      <w:r w:rsidR="005B4E9B">
        <w:rPr>
          <w:lang w:val="ro-RO"/>
        </w:rPr>
        <w:t xml:space="preserve">împlinite </w:t>
      </w:r>
      <w:r w:rsidRPr="002F604B">
        <w:rPr>
          <w:szCs w:val="22"/>
          <w:lang w:val="ro-RO"/>
        </w:rPr>
        <w:t>sau mai mult, deoarece poate determina leziuni grave la făt, dacă este folosit după a treia lună de sarcină.</w:t>
      </w:r>
    </w:p>
    <w:p w:rsidR="00A2096F" w:rsidRPr="002F604B" w:rsidRDefault="00A2096F" w:rsidP="00A2096F">
      <w:pPr>
        <w:pStyle w:val="EMEABodyText"/>
        <w:rPr>
          <w:b/>
          <w:lang w:val="ro-RO"/>
        </w:rPr>
      </w:pPr>
    </w:p>
    <w:p w:rsidR="00A2096F" w:rsidRPr="002F604B" w:rsidRDefault="00A2096F" w:rsidP="00A2096F">
      <w:pPr>
        <w:pStyle w:val="EMEAHeading2"/>
        <w:rPr>
          <w:lang w:val="ro-RO"/>
        </w:rPr>
      </w:pPr>
      <w:r w:rsidRPr="002F604B">
        <w:rPr>
          <w:lang w:val="ro-RO"/>
        </w:rPr>
        <w:t>Alăptarea</w:t>
      </w:r>
    </w:p>
    <w:p w:rsidR="00A2096F" w:rsidRPr="002F604B" w:rsidRDefault="00A2096F" w:rsidP="00A2096F">
      <w:pPr>
        <w:pStyle w:val="EMEABodyText"/>
        <w:rPr>
          <w:lang w:val="ro-RO"/>
        </w:rPr>
      </w:pPr>
      <w:r w:rsidRPr="002F604B">
        <w:rPr>
          <w:lang w:val="ro-RO"/>
        </w:rPr>
        <w:t>Spuneţi medicului dumneavoastră dacă alăptaţi sau sunteţi pe cale să alăptaţi. Aprovel nu este recomandat pentru mamele care alăptează şi medicul dumneavoastră poate alege un alt tratament pentru dumneavoastră dacă doriţi să alăptaţi, în special în cazul copilului nou-născut sau a</w:t>
      </w:r>
      <w:r w:rsidR="001E3ED4" w:rsidRPr="002F604B">
        <w:rPr>
          <w:lang w:val="ro-RO"/>
        </w:rPr>
        <w:t>l</w:t>
      </w:r>
      <w:r w:rsidRPr="002F604B">
        <w:rPr>
          <w:lang w:val="ro-RO"/>
        </w:rPr>
        <w:t xml:space="preserve"> celui născut prematur.</w:t>
      </w:r>
    </w:p>
    <w:p w:rsidR="00A2096F" w:rsidRPr="002F604B" w:rsidRDefault="00A2096F" w:rsidP="00A2096F">
      <w:pPr>
        <w:pStyle w:val="EMEABodyText"/>
        <w:rPr>
          <w:bCs/>
          <w:lang w:val="ro-RO"/>
        </w:rPr>
      </w:pPr>
    </w:p>
    <w:p w:rsidR="00A2096F" w:rsidRPr="002F604B" w:rsidRDefault="00A2096F" w:rsidP="00A2096F">
      <w:pPr>
        <w:pStyle w:val="EMEAHeading3"/>
        <w:rPr>
          <w:lang w:val="ro-RO"/>
        </w:rPr>
      </w:pPr>
      <w:r w:rsidRPr="002F604B">
        <w:rPr>
          <w:lang w:val="ro-RO"/>
        </w:rPr>
        <w:t>Conducerea vehiculelor şi folosirea utilajelor</w:t>
      </w:r>
    </w:p>
    <w:p w:rsidR="00A2096F" w:rsidRPr="002F604B" w:rsidRDefault="00A2096F" w:rsidP="00A2096F">
      <w:pPr>
        <w:pStyle w:val="EMEABodyText"/>
        <w:rPr>
          <w:lang w:val="ro-RO"/>
        </w:rPr>
      </w:pPr>
      <w:r w:rsidRPr="002F604B">
        <w:rPr>
          <w:lang w:val="ro-RO"/>
        </w:rPr>
        <w:t>Este puţin probabil ca Aprovel să vă afecteze capacitatea de a conduce vehicule sau de a folosi utilaje. Cu toate acestea, în timpul tratamentului hipertensiunii arteriale pot să apară, ocazional, ameţeli sau oboseală. Dacă observaţi apariţia acestora, discutaţi cu medicul dumneavoastră înainte de a conduce vehicule sau de a folosi utilaje.</w:t>
      </w:r>
    </w:p>
    <w:p w:rsidR="00A2096F" w:rsidRPr="002F604B" w:rsidRDefault="00A2096F" w:rsidP="00A2096F">
      <w:pPr>
        <w:pStyle w:val="EMEABodyText"/>
        <w:rPr>
          <w:lang w:val="ro-RO"/>
        </w:rPr>
      </w:pPr>
    </w:p>
    <w:p w:rsidR="00A2096F" w:rsidRPr="002F604B" w:rsidRDefault="00A2096F">
      <w:pPr>
        <w:pStyle w:val="EMEABodyText"/>
        <w:rPr>
          <w:szCs w:val="22"/>
          <w:lang w:val="ro-RO"/>
        </w:rPr>
      </w:pPr>
      <w:r w:rsidRPr="002F604B">
        <w:rPr>
          <w:b/>
          <w:szCs w:val="22"/>
          <w:lang w:val="ro-RO"/>
        </w:rPr>
        <w:t>Aprovel conţine lactoză</w:t>
      </w:r>
      <w:r w:rsidRPr="002F604B">
        <w:rPr>
          <w:szCs w:val="22"/>
          <w:lang w:val="ro-RO"/>
        </w:rPr>
        <w:t xml:space="preserve">. Dacă medicul dumneavoastră v-a </w:t>
      </w:r>
      <w:r w:rsidR="001E3ED4" w:rsidRPr="002F604B">
        <w:rPr>
          <w:szCs w:val="22"/>
          <w:lang w:val="ro-RO"/>
        </w:rPr>
        <w:t xml:space="preserve">atenţionat </w:t>
      </w:r>
      <w:r w:rsidRPr="002F604B">
        <w:rPr>
          <w:szCs w:val="22"/>
          <w:lang w:val="ro-RO"/>
        </w:rPr>
        <w:t xml:space="preserve">că aveţi intoleranţă la unele </w:t>
      </w:r>
      <w:r w:rsidR="001E3ED4" w:rsidRPr="002F604B">
        <w:rPr>
          <w:szCs w:val="22"/>
          <w:lang w:val="ro-RO"/>
        </w:rPr>
        <w:t xml:space="preserve">categorii de glucide </w:t>
      </w:r>
      <w:r w:rsidRPr="002F604B">
        <w:rPr>
          <w:szCs w:val="22"/>
          <w:lang w:val="ro-RO"/>
        </w:rPr>
        <w:t xml:space="preserve">(de exemplu lactoză), </w:t>
      </w:r>
      <w:r w:rsidR="001E3ED4" w:rsidRPr="002F604B">
        <w:rPr>
          <w:szCs w:val="22"/>
          <w:lang w:val="ro-RO"/>
        </w:rPr>
        <w:t xml:space="preserve">vă rugăm să-l întrebaţi </w:t>
      </w:r>
      <w:r w:rsidRPr="002F604B">
        <w:rPr>
          <w:szCs w:val="22"/>
          <w:lang w:val="ro-RO"/>
        </w:rPr>
        <w:t>înainte de a lua acest medicament.</w:t>
      </w:r>
    </w:p>
    <w:p w:rsidR="00A86519" w:rsidRDefault="00A86519" w:rsidP="00A86519">
      <w:pPr>
        <w:pStyle w:val="EMEABodyText"/>
        <w:rPr>
          <w:szCs w:val="22"/>
          <w:lang w:val="ro-RO"/>
        </w:rPr>
      </w:pPr>
    </w:p>
    <w:p w:rsidR="00A86519" w:rsidRDefault="00A86519" w:rsidP="00A86519">
      <w:pPr>
        <w:pStyle w:val="EMEABodyText"/>
        <w:rPr>
          <w:szCs w:val="22"/>
          <w:lang w:val="ro-RO"/>
        </w:rPr>
      </w:pPr>
      <w:r w:rsidRPr="002F604B">
        <w:rPr>
          <w:b/>
          <w:szCs w:val="22"/>
          <w:lang w:val="ro-RO"/>
        </w:rPr>
        <w:t xml:space="preserve">Aprovel conţine </w:t>
      </w:r>
      <w:r>
        <w:rPr>
          <w:b/>
          <w:szCs w:val="22"/>
          <w:lang w:val="ro-RO"/>
        </w:rPr>
        <w:t>sodiu</w:t>
      </w:r>
      <w:r w:rsidRPr="002F604B">
        <w:rPr>
          <w:szCs w:val="22"/>
          <w:lang w:val="ro-RO"/>
        </w:rPr>
        <w:t xml:space="preserve">. </w:t>
      </w:r>
      <w:r w:rsidRPr="00A86519">
        <w:rPr>
          <w:szCs w:val="22"/>
          <w:lang w:val="ro-RO"/>
        </w:rPr>
        <w:t xml:space="preserve">Acest medicament conţine sodiu mai puţin de 1 mmol (23 mg) per </w:t>
      </w:r>
      <w:r>
        <w:rPr>
          <w:szCs w:val="22"/>
          <w:lang w:val="ro-RO"/>
        </w:rPr>
        <w:t>comprimat</w:t>
      </w:r>
      <w:r w:rsidRPr="00A86519">
        <w:rPr>
          <w:szCs w:val="22"/>
          <w:lang w:val="ro-RO"/>
        </w:rPr>
        <w:t>, adică practic „nu conţine sodiu”.</w:t>
      </w:r>
    </w:p>
    <w:p w:rsidR="00A2096F" w:rsidRPr="002F604B" w:rsidRDefault="00A2096F">
      <w:pPr>
        <w:pStyle w:val="EMEABodyText"/>
        <w:rPr>
          <w:szCs w:val="22"/>
          <w:lang w:val="ro-RO"/>
        </w:rPr>
      </w:pPr>
    </w:p>
    <w:p w:rsidR="00A2096F" w:rsidRPr="002F604B" w:rsidRDefault="00A2096F">
      <w:pPr>
        <w:pStyle w:val="EMEABodyText"/>
        <w:rPr>
          <w:szCs w:val="22"/>
          <w:lang w:val="ro-RO"/>
        </w:rPr>
      </w:pPr>
    </w:p>
    <w:p w:rsidR="00A2096F" w:rsidRPr="002F604B" w:rsidRDefault="00A2096F">
      <w:pPr>
        <w:pStyle w:val="EMEAHeading1"/>
        <w:rPr>
          <w:szCs w:val="22"/>
          <w:lang w:val="ro-RO"/>
        </w:rPr>
      </w:pPr>
      <w:r w:rsidRPr="002F604B">
        <w:rPr>
          <w:szCs w:val="22"/>
          <w:lang w:val="ro-RO"/>
        </w:rPr>
        <w:t>3.</w:t>
      </w:r>
      <w:r w:rsidRPr="002F604B">
        <w:rPr>
          <w:szCs w:val="22"/>
          <w:lang w:val="ro-RO"/>
        </w:rPr>
        <w:tab/>
      </w:r>
      <w:r w:rsidR="001E3ED4" w:rsidRPr="002F604B">
        <w:rPr>
          <w:caps w:val="0"/>
          <w:szCs w:val="22"/>
          <w:lang w:val="ro-RO"/>
        </w:rPr>
        <w:t>Cum să luaţi Aprovel</w:t>
      </w:r>
    </w:p>
    <w:p w:rsidR="00A2096F" w:rsidRPr="002F604B" w:rsidRDefault="00A2096F" w:rsidP="00A2096F">
      <w:pPr>
        <w:pStyle w:val="EMEAHeading1"/>
        <w:rPr>
          <w:lang w:val="ro-RO"/>
        </w:rPr>
      </w:pPr>
    </w:p>
    <w:p w:rsidR="00A2096F" w:rsidRPr="002F604B" w:rsidRDefault="00A2096F" w:rsidP="00A2096F">
      <w:pPr>
        <w:pStyle w:val="EMEABodyText"/>
        <w:rPr>
          <w:lang w:val="ro-RO"/>
        </w:rPr>
      </w:pPr>
      <w:r w:rsidRPr="002F604B">
        <w:rPr>
          <w:lang w:val="ro-RO"/>
        </w:rPr>
        <w:t xml:space="preserve">Luaţi întotdeauna </w:t>
      </w:r>
      <w:r w:rsidR="001E3ED4" w:rsidRPr="002F604B">
        <w:rPr>
          <w:lang w:val="ro-RO"/>
        </w:rPr>
        <w:t xml:space="preserve">acest medicament </w:t>
      </w:r>
      <w:r w:rsidRPr="002F604B">
        <w:rPr>
          <w:lang w:val="ro-RO"/>
        </w:rPr>
        <w:t>exact aşa cum v-a spus medicul</w:t>
      </w:r>
      <w:r w:rsidR="005B4E9B" w:rsidRPr="005B4E9B">
        <w:rPr>
          <w:lang w:val="ro-RO"/>
        </w:rPr>
        <w:t xml:space="preserve"> </w:t>
      </w:r>
      <w:r w:rsidR="005B4E9B">
        <w:rPr>
          <w:lang w:val="ro-RO"/>
        </w:rPr>
        <w:t>dumneavoastră</w:t>
      </w:r>
      <w:r w:rsidRPr="002F604B">
        <w:rPr>
          <w:lang w:val="ro-RO"/>
        </w:rPr>
        <w:t xml:space="preserve">. </w:t>
      </w:r>
      <w:r w:rsidR="001E3ED4" w:rsidRPr="002F604B">
        <w:rPr>
          <w:lang w:val="ro-RO"/>
        </w:rPr>
        <w:t>D</w:t>
      </w:r>
      <w:r w:rsidRPr="002F604B">
        <w:rPr>
          <w:lang w:val="ro-RO"/>
        </w:rPr>
        <w:t>iscutaţi cu medicul dumneavoastră sau cu farmacistul dacă nu sunteţi sigur.</w:t>
      </w:r>
    </w:p>
    <w:p w:rsidR="00A2096F" w:rsidRPr="002F604B" w:rsidRDefault="00A2096F" w:rsidP="00A2096F">
      <w:pPr>
        <w:pStyle w:val="EMEABodyText"/>
        <w:rPr>
          <w:lang w:val="ro-RO"/>
        </w:rPr>
      </w:pPr>
    </w:p>
    <w:p w:rsidR="00A2096F" w:rsidRPr="002F604B" w:rsidRDefault="001E3ED4" w:rsidP="00A2096F">
      <w:pPr>
        <w:pStyle w:val="EMEABodyText"/>
        <w:rPr>
          <w:b/>
          <w:lang w:val="ro-RO"/>
        </w:rPr>
      </w:pPr>
      <w:r w:rsidRPr="002F604B">
        <w:rPr>
          <w:b/>
          <w:lang w:val="ro-RO"/>
        </w:rPr>
        <w:t xml:space="preserve">Mod </w:t>
      </w:r>
      <w:r w:rsidR="00A2096F" w:rsidRPr="002F604B">
        <w:rPr>
          <w:b/>
          <w:lang w:val="ro-RO"/>
        </w:rPr>
        <w:t>de administrare</w:t>
      </w:r>
    </w:p>
    <w:p w:rsidR="00A2096F" w:rsidRPr="002F604B" w:rsidRDefault="00A2096F" w:rsidP="00A2096F">
      <w:pPr>
        <w:pStyle w:val="EMEABodyText"/>
        <w:rPr>
          <w:lang w:val="ro-RO"/>
        </w:rPr>
      </w:pPr>
      <w:r w:rsidRPr="002F604B">
        <w:rPr>
          <w:lang w:val="ro-RO"/>
        </w:rPr>
        <w:t xml:space="preserve">Aprovel se administrează </w:t>
      </w:r>
      <w:r w:rsidRPr="002F604B">
        <w:rPr>
          <w:b/>
          <w:lang w:val="ro-RO"/>
        </w:rPr>
        <w:t xml:space="preserve">pe cale orală. </w:t>
      </w:r>
      <w:r w:rsidRPr="002F604B">
        <w:rPr>
          <w:lang w:val="ro-RO"/>
        </w:rPr>
        <w:t>Înghiţiţi comprimatele cu o cantitate suficientă de lichid (de exemplu un pahar cu apă). Puteţi lua Aprovel cu sau fără alimente. Încercaţi să vă luaţi doza zilnică la aproximativ aceeaşi oră în fiecare zi. Este important să continuaţi să luaţi Aprovel până când medicul dumneavoastră vă spune să procedaţi altfel.</w:t>
      </w:r>
    </w:p>
    <w:p w:rsidR="00A2096F" w:rsidRPr="002F604B" w:rsidRDefault="00A2096F" w:rsidP="00A2096F">
      <w:pPr>
        <w:pStyle w:val="EMEABodyText"/>
        <w:rPr>
          <w:lang w:val="ro-RO"/>
        </w:rPr>
      </w:pPr>
    </w:p>
    <w:p w:rsidR="00A2096F" w:rsidRPr="002F604B" w:rsidRDefault="00A2096F" w:rsidP="00A2096F">
      <w:pPr>
        <w:pStyle w:val="EMEABodyTextIndent"/>
        <w:rPr>
          <w:b/>
          <w:lang w:val="ro-RO"/>
        </w:rPr>
      </w:pPr>
      <w:r w:rsidRPr="002F604B">
        <w:rPr>
          <w:b/>
          <w:lang w:val="ro-RO"/>
        </w:rPr>
        <w:t>Pacienţi cu tensiune arterială crescută</w:t>
      </w:r>
    </w:p>
    <w:p w:rsidR="00A2096F" w:rsidRPr="002F604B" w:rsidRDefault="00A2096F" w:rsidP="00A2096F">
      <w:pPr>
        <w:pStyle w:val="EMEABodyText"/>
        <w:ind w:left="550"/>
        <w:rPr>
          <w:lang w:val="ro-RO"/>
        </w:rPr>
      </w:pPr>
      <w:r w:rsidRPr="002F604B">
        <w:rPr>
          <w:lang w:val="ro-RO"/>
        </w:rPr>
        <w:t>Doza uzuală este de 150 mg o dată pe zi. Doza poate fi crescută după aceea până la 300 mg (două comprimate pe zi) o dată pe zi, în funcţie de răspunsul tensiunii arteriale.</w:t>
      </w:r>
    </w:p>
    <w:p w:rsidR="00A2096F" w:rsidRPr="002F604B" w:rsidRDefault="00A2096F" w:rsidP="00A2096F">
      <w:pPr>
        <w:pStyle w:val="EMEABodyText"/>
        <w:ind w:left="550"/>
        <w:rPr>
          <w:lang w:val="ro-RO"/>
        </w:rPr>
      </w:pPr>
    </w:p>
    <w:p w:rsidR="00A2096F" w:rsidRPr="002F604B" w:rsidRDefault="00A2096F" w:rsidP="00A2096F">
      <w:pPr>
        <w:pStyle w:val="EMEABodyTextIndent"/>
        <w:rPr>
          <w:b/>
          <w:lang w:val="ro-RO"/>
        </w:rPr>
      </w:pPr>
      <w:r w:rsidRPr="002F604B">
        <w:rPr>
          <w:b/>
          <w:lang w:val="ro-RO"/>
        </w:rPr>
        <w:t>Pacienţi cu tensiune arterială crescută şi diabet zaharat de tip 2</w:t>
      </w:r>
      <w:r w:rsidR="004D4F51" w:rsidRPr="002F604B">
        <w:rPr>
          <w:b/>
          <w:lang w:val="ro-RO"/>
        </w:rPr>
        <w:t>,</w:t>
      </w:r>
      <w:r w:rsidRPr="002F604B">
        <w:rPr>
          <w:b/>
          <w:lang w:val="ro-RO"/>
        </w:rPr>
        <w:t xml:space="preserve"> cu boală de rinichi</w:t>
      </w:r>
    </w:p>
    <w:p w:rsidR="00A2096F" w:rsidRPr="002F604B" w:rsidRDefault="00A2096F" w:rsidP="00A2096F">
      <w:pPr>
        <w:pStyle w:val="EMEABodyText"/>
        <w:ind w:left="550"/>
        <w:rPr>
          <w:lang w:val="ro-RO"/>
        </w:rPr>
      </w:pPr>
      <w:r w:rsidRPr="002F604B">
        <w:rPr>
          <w:lang w:val="ro-RO"/>
        </w:rPr>
        <w:t>La pacienţii cu tensiune arterială crescută şi diabet zaharat de tip 2, doza de întreţinere recomandată pentru tratamentul bolii renale asociate este de 300 mg (două comprimate pe zi) o dată pe zi.</w:t>
      </w:r>
    </w:p>
    <w:p w:rsidR="00A2096F" w:rsidRPr="002F604B" w:rsidRDefault="00A2096F" w:rsidP="00A2096F">
      <w:pPr>
        <w:pStyle w:val="EMEABodyText"/>
        <w:ind w:left="550"/>
        <w:rPr>
          <w:lang w:val="ro-RO"/>
        </w:rPr>
      </w:pPr>
    </w:p>
    <w:p w:rsidR="00A2096F" w:rsidRPr="002F604B" w:rsidRDefault="00A2096F" w:rsidP="00A2096F">
      <w:pPr>
        <w:pStyle w:val="EMEABodyText"/>
        <w:rPr>
          <w:lang w:val="ro-RO"/>
        </w:rPr>
      </w:pPr>
      <w:r w:rsidRPr="002F604B">
        <w:rPr>
          <w:lang w:val="ro-RO"/>
        </w:rPr>
        <w:t xml:space="preserve">La anumiţi pacienţi, cum sunt cei </w:t>
      </w:r>
      <w:r w:rsidRPr="002F604B">
        <w:rPr>
          <w:b/>
          <w:lang w:val="ro-RO"/>
        </w:rPr>
        <w:t>hemodializaţi</w:t>
      </w:r>
      <w:r w:rsidRPr="002F604B">
        <w:rPr>
          <w:lang w:val="ro-RO"/>
        </w:rPr>
        <w:t xml:space="preserve"> sau cei </w:t>
      </w:r>
      <w:r w:rsidRPr="002F604B">
        <w:rPr>
          <w:b/>
          <w:lang w:val="ro-RO"/>
        </w:rPr>
        <w:t>cu vârsta peste 75 de ani</w:t>
      </w:r>
      <w:r w:rsidRPr="002F604B">
        <w:rPr>
          <w:lang w:val="ro-RO"/>
        </w:rPr>
        <w:t>, medicul poate recomanda o doză mai mică, în special la începerea tratamentului.</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 xml:space="preserve">Efectul maxim de scădere a tensiunii arteriale </w:t>
      </w:r>
      <w:r w:rsidR="004D4F51" w:rsidRPr="002F604B">
        <w:rPr>
          <w:lang w:val="ro-RO"/>
        </w:rPr>
        <w:t xml:space="preserve">trebuie atins </w:t>
      </w:r>
      <w:r w:rsidRPr="002F604B">
        <w:rPr>
          <w:lang w:val="ro-RO"/>
        </w:rPr>
        <w:t xml:space="preserve">la 4-6 săptămâni după </w:t>
      </w:r>
      <w:r w:rsidR="004D4F51" w:rsidRPr="002F604B">
        <w:rPr>
          <w:lang w:val="ro-RO"/>
        </w:rPr>
        <w:t xml:space="preserve">începerea </w:t>
      </w:r>
      <w:r w:rsidRPr="002F604B">
        <w:rPr>
          <w:lang w:val="ro-RO"/>
        </w:rPr>
        <w:t>tratamentului.</w:t>
      </w:r>
    </w:p>
    <w:p w:rsidR="00A2096F" w:rsidRPr="002F604B" w:rsidRDefault="00A2096F" w:rsidP="00A2096F">
      <w:pPr>
        <w:pStyle w:val="EMEABodyText"/>
        <w:rPr>
          <w:lang w:val="ro-RO"/>
        </w:rPr>
      </w:pPr>
    </w:p>
    <w:p w:rsidR="00A2096F" w:rsidRPr="002F604B" w:rsidRDefault="004D4F51" w:rsidP="00A2096F">
      <w:pPr>
        <w:pStyle w:val="EMEAHeading3"/>
        <w:rPr>
          <w:lang w:val="ro-RO"/>
        </w:rPr>
      </w:pPr>
      <w:r w:rsidRPr="002F604B">
        <w:rPr>
          <w:lang w:val="ro-RO"/>
        </w:rPr>
        <w:t>Utilizarea la copii şi adolescenţi</w:t>
      </w:r>
    </w:p>
    <w:p w:rsidR="00A2096F" w:rsidRPr="002F604B" w:rsidRDefault="00A2096F" w:rsidP="00A2096F">
      <w:pPr>
        <w:pStyle w:val="EMEABodyText"/>
        <w:rPr>
          <w:lang w:val="ro-RO"/>
        </w:rPr>
      </w:pPr>
      <w:r w:rsidRPr="002F604B">
        <w:rPr>
          <w:lang w:val="ro-RO"/>
        </w:rPr>
        <w:t xml:space="preserve">Aprovel nu trebuie administrat </w:t>
      </w:r>
      <w:r w:rsidR="004D4F51" w:rsidRPr="002F604B">
        <w:rPr>
          <w:lang w:val="ro-RO"/>
        </w:rPr>
        <w:t xml:space="preserve">la copii şi adolescenţi cu vârsta </w:t>
      </w:r>
      <w:r w:rsidRPr="002F604B">
        <w:rPr>
          <w:lang w:val="ro-RO"/>
        </w:rPr>
        <w:t>sub 18 ani. Dacă un copil a înghiţit câteva comprimate, adresaţi-vă imediat medicului dumneavoastră.</w:t>
      </w:r>
    </w:p>
    <w:p w:rsidR="00A2096F" w:rsidRPr="002F604B" w:rsidRDefault="00A2096F" w:rsidP="00A2096F">
      <w:pPr>
        <w:pStyle w:val="EMEABodyText"/>
        <w:rPr>
          <w:lang w:val="ro-RO"/>
        </w:rPr>
      </w:pPr>
    </w:p>
    <w:p w:rsidR="004D4F51" w:rsidRPr="002F604B" w:rsidRDefault="004D4F51" w:rsidP="004D4F51">
      <w:pPr>
        <w:pStyle w:val="EMEAHeading3"/>
        <w:rPr>
          <w:lang w:val="ro-RO"/>
        </w:rPr>
      </w:pPr>
      <w:r w:rsidRPr="002F604B">
        <w:rPr>
          <w:lang w:val="ro-RO"/>
        </w:rPr>
        <w:t>Dacă luaţi mai mult Aprovel decât trebuie</w:t>
      </w:r>
    </w:p>
    <w:p w:rsidR="004D4F51" w:rsidRPr="002F604B" w:rsidRDefault="004D4F51" w:rsidP="004D4F51">
      <w:pPr>
        <w:pStyle w:val="EMEABodyText"/>
        <w:rPr>
          <w:lang w:val="ro-RO"/>
        </w:rPr>
      </w:pPr>
      <w:r w:rsidRPr="002F604B">
        <w:rPr>
          <w:lang w:val="ro-RO"/>
        </w:rPr>
        <w:t>Dacă aţi luat din greşeală un număr prea mare de comprimate, adresaţi-vă imediat medicului dumneavoastră.</w:t>
      </w:r>
    </w:p>
    <w:p w:rsidR="004D4F51" w:rsidRPr="002F604B" w:rsidRDefault="004D4F51" w:rsidP="004D4F51">
      <w:pPr>
        <w:pStyle w:val="EMEABodyText"/>
        <w:rPr>
          <w:lang w:val="ro-RO"/>
        </w:rPr>
      </w:pPr>
    </w:p>
    <w:p w:rsidR="00A2096F" w:rsidRPr="002F604B" w:rsidRDefault="00A2096F" w:rsidP="00A2096F">
      <w:pPr>
        <w:pStyle w:val="EMEAHeading3"/>
        <w:rPr>
          <w:lang w:val="ro-RO"/>
        </w:rPr>
      </w:pPr>
      <w:r w:rsidRPr="002F604B">
        <w:rPr>
          <w:lang w:val="ro-RO"/>
        </w:rPr>
        <w:t>Dacă uitaţi să luaţi Aprovel</w:t>
      </w:r>
    </w:p>
    <w:p w:rsidR="00A2096F" w:rsidRPr="002F604B" w:rsidRDefault="00A2096F">
      <w:pPr>
        <w:pStyle w:val="EMEABodyText"/>
        <w:rPr>
          <w:szCs w:val="22"/>
          <w:lang w:val="ro-RO"/>
        </w:rPr>
      </w:pPr>
      <w:r w:rsidRPr="002F604B">
        <w:rPr>
          <w:szCs w:val="22"/>
          <w:lang w:val="ro-RO"/>
        </w:rPr>
        <w:t>Dacă aţi uitat, din greşeală, să luaţi doza zilnică, luaţi doza următoare ca de obicei. Nu luaţi o doză dublă pentru a compensa doza uitată.</w:t>
      </w:r>
    </w:p>
    <w:p w:rsidR="00A2096F" w:rsidRPr="002F604B" w:rsidRDefault="00A2096F" w:rsidP="00A2096F">
      <w:pPr>
        <w:pStyle w:val="EMEABodyText"/>
        <w:rPr>
          <w:lang w:val="ro-RO"/>
        </w:rPr>
      </w:pPr>
    </w:p>
    <w:p w:rsidR="00A2096F" w:rsidRPr="002F604B" w:rsidRDefault="00A2096F" w:rsidP="00A2096F">
      <w:pPr>
        <w:pStyle w:val="EMEABodyText"/>
        <w:rPr>
          <w:rFonts w:ascii="TimesNewRoman,Italic" w:hAnsi="TimesNewRoman,Italic" w:cs="TimesNewRoman,Italic"/>
          <w:lang w:val="ro-RO" w:eastAsia="nl-NL"/>
        </w:rPr>
      </w:pPr>
      <w:r w:rsidRPr="002F604B">
        <w:rPr>
          <w:lang w:val="ro-RO"/>
        </w:rPr>
        <w:t xml:space="preserve">Dacă aveţi orice întrebări suplimentare cu privire la acest </w:t>
      </w:r>
      <w:r w:rsidR="004D4F51" w:rsidRPr="002F604B">
        <w:rPr>
          <w:lang w:val="ro-RO"/>
        </w:rPr>
        <w:t>medicament</w:t>
      </w:r>
      <w:r w:rsidRPr="002F604B">
        <w:rPr>
          <w:lang w:val="ro-RO"/>
        </w:rPr>
        <w:t>, adresaţi-vă medicului dumneavoastră sau farmacistului</w:t>
      </w:r>
      <w:r w:rsidRPr="002F604B">
        <w:rPr>
          <w:rFonts w:ascii="TimesNewRoman" w:hAnsi="TimesNewRoman" w:cs="TimesNewRoman"/>
          <w:lang w:val="ro-RO" w:eastAsia="nl-NL"/>
        </w:rPr>
        <w:t>.</w:t>
      </w:r>
    </w:p>
    <w:p w:rsidR="00A2096F" w:rsidRPr="002F604B" w:rsidRDefault="00A2096F" w:rsidP="00A2096F">
      <w:pPr>
        <w:pStyle w:val="EMEABodyText"/>
        <w:rPr>
          <w:lang w:val="ro-RO"/>
        </w:rPr>
      </w:pPr>
    </w:p>
    <w:p w:rsidR="00A2096F" w:rsidRPr="002F604B" w:rsidRDefault="00A2096F" w:rsidP="00A2096F">
      <w:pPr>
        <w:pStyle w:val="EMEABodyText"/>
        <w:rPr>
          <w:lang w:val="ro-RO"/>
        </w:rPr>
      </w:pPr>
    </w:p>
    <w:p w:rsidR="00A2096F" w:rsidRPr="002F604B" w:rsidRDefault="00A2096F">
      <w:pPr>
        <w:pStyle w:val="EMEAHeading1"/>
        <w:rPr>
          <w:szCs w:val="22"/>
          <w:lang w:val="ro-RO"/>
        </w:rPr>
      </w:pPr>
      <w:r w:rsidRPr="002F604B">
        <w:rPr>
          <w:szCs w:val="22"/>
          <w:lang w:val="ro-RO"/>
        </w:rPr>
        <w:t>4.</w:t>
      </w:r>
      <w:r w:rsidRPr="002F604B">
        <w:rPr>
          <w:szCs w:val="22"/>
          <w:lang w:val="ro-RO"/>
        </w:rPr>
        <w:tab/>
      </w:r>
      <w:r w:rsidR="004D4F51" w:rsidRPr="002F604B">
        <w:rPr>
          <w:caps w:val="0"/>
          <w:szCs w:val="22"/>
          <w:lang w:val="ro-RO"/>
        </w:rPr>
        <w:t>Reacţii adverse posibile</w:t>
      </w:r>
    </w:p>
    <w:p w:rsidR="00A2096F" w:rsidRPr="002F604B" w:rsidRDefault="00A2096F" w:rsidP="00A2096F">
      <w:pPr>
        <w:pStyle w:val="EMEAHeading1"/>
        <w:rPr>
          <w:lang w:val="ro-RO"/>
        </w:rPr>
      </w:pPr>
    </w:p>
    <w:p w:rsidR="00A2096F" w:rsidRPr="002F604B" w:rsidRDefault="00A2096F" w:rsidP="00A2096F">
      <w:pPr>
        <w:pStyle w:val="EMEABodyText"/>
        <w:rPr>
          <w:lang w:val="ro-RO"/>
        </w:rPr>
      </w:pPr>
      <w:r w:rsidRPr="002F604B">
        <w:rPr>
          <w:lang w:val="ro-RO"/>
        </w:rPr>
        <w:t xml:space="preserve">Ca toate medicamentele, </w:t>
      </w:r>
      <w:r w:rsidR="004D4F51" w:rsidRPr="002F604B">
        <w:rPr>
          <w:lang w:val="ro-RO"/>
        </w:rPr>
        <w:t xml:space="preserve">acest medicament </w:t>
      </w:r>
      <w:r w:rsidRPr="002F604B">
        <w:rPr>
          <w:lang w:val="ro-RO"/>
        </w:rPr>
        <w:t>poate provoca reacţii adverse, cu toate că nu apar la toate persoanele. Unele dintre aceste reacţii pot să fie grave şi să necesite supraveghere medicală.</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 xml:space="preserve">Asemănător altor medicamente similare, la pacienţii care au luat irbesartan s-au raportat cazuri rare de reacţii alergice pe piele (erupţii cutanate, urticarie), precum şi umflarea localizată a feţei, buzelor şi/sau a limbii. Dacă prezentaţi oricare dintre aceste simptome sau dacă simţiţi că nu mai aveţi aer, </w:t>
      </w:r>
      <w:r w:rsidRPr="002F604B">
        <w:rPr>
          <w:b/>
          <w:lang w:val="ro-RO"/>
        </w:rPr>
        <w:t>încetaţi să mai luaţi Aprovel şi adresaţi-vă imediat medicului dumneavoastră</w:t>
      </w:r>
      <w:r w:rsidRPr="002F604B">
        <w:rPr>
          <w:lang w:val="ro-RO"/>
        </w:rPr>
        <w:t>.</w:t>
      </w:r>
    </w:p>
    <w:p w:rsidR="00A2096F" w:rsidRPr="002F604B" w:rsidRDefault="00A2096F" w:rsidP="00A2096F">
      <w:pPr>
        <w:pStyle w:val="EMEABodyText"/>
        <w:rPr>
          <w:lang w:val="ro-RO"/>
        </w:rPr>
      </w:pPr>
    </w:p>
    <w:p w:rsidR="00A2096F" w:rsidRPr="002F604B" w:rsidRDefault="00A2096F" w:rsidP="002F604B">
      <w:pPr>
        <w:pStyle w:val="EMEABodyText"/>
        <w:keepNext/>
        <w:rPr>
          <w:lang w:val="ro-RO"/>
        </w:rPr>
      </w:pPr>
      <w:r w:rsidRPr="002F604B">
        <w:rPr>
          <w:lang w:val="ro-RO"/>
        </w:rPr>
        <w:t>Frecvenţa reacţiilor adverse menţionate mai jos este definită utilizând următoarea convenţie:</w:t>
      </w:r>
    </w:p>
    <w:p w:rsidR="00A2096F" w:rsidRPr="002F604B" w:rsidRDefault="00A2096F" w:rsidP="002F604B">
      <w:pPr>
        <w:pStyle w:val="EMEABodyText"/>
        <w:keepNext/>
        <w:rPr>
          <w:lang w:val="ro-RO"/>
        </w:rPr>
      </w:pPr>
      <w:r w:rsidRPr="002F604B">
        <w:rPr>
          <w:lang w:val="ro-RO"/>
        </w:rPr>
        <w:t xml:space="preserve">Foarte frecvente: </w:t>
      </w:r>
      <w:r w:rsidR="004D4F51" w:rsidRPr="002F604B">
        <w:rPr>
          <w:lang w:val="ro-RO"/>
        </w:rPr>
        <w:t xml:space="preserve">pot </w:t>
      </w:r>
      <w:r w:rsidR="00601F3D">
        <w:rPr>
          <w:lang w:val="ro-RO"/>
        </w:rPr>
        <w:t>afecta</w:t>
      </w:r>
      <w:r w:rsidR="00601F3D" w:rsidRPr="007549DD">
        <w:rPr>
          <w:lang w:val="ro-RO"/>
        </w:rPr>
        <w:t xml:space="preserve"> </w:t>
      </w:r>
      <w:r w:rsidR="004D4F51" w:rsidRPr="002F604B">
        <w:rPr>
          <w:lang w:val="ro-RO"/>
        </w:rPr>
        <w:t>mai mult de 1 din 10 persoane</w:t>
      </w:r>
    </w:p>
    <w:p w:rsidR="00A2096F" w:rsidRPr="002F604B" w:rsidRDefault="00A2096F" w:rsidP="002F604B">
      <w:pPr>
        <w:pStyle w:val="EMEABodyText"/>
        <w:keepNext/>
        <w:rPr>
          <w:lang w:val="ro-RO"/>
        </w:rPr>
      </w:pPr>
      <w:r w:rsidRPr="002F604B">
        <w:rPr>
          <w:lang w:val="ro-RO"/>
        </w:rPr>
        <w:t xml:space="preserve">Frecvente: </w:t>
      </w:r>
      <w:r w:rsidR="004D4F51" w:rsidRPr="002F604B">
        <w:rPr>
          <w:lang w:val="ro-RO"/>
        </w:rPr>
        <w:t xml:space="preserve">pot </w:t>
      </w:r>
      <w:r w:rsidR="00551235">
        <w:rPr>
          <w:lang w:val="ro-RO"/>
        </w:rPr>
        <w:t>afecta</w:t>
      </w:r>
      <w:r w:rsidR="00551235" w:rsidRPr="007549DD">
        <w:rPr>
          <w:lang w:val="ro-RO"/>
        </w:rPr>
        <w:t xml:space="preserve"> </w:t>
      </w:r>
      <w:r w:rsidR="001F23FE">
        <w:rPr>
          <w:lang w:val="ro-RO"/>
        </w:rPr>
        <w:t xml:space="preserve">până la </w:t>
      </w:r>
      <w:r w:rsidR="004D4F51" w:rsidRPr="002F604B">
        <w:rPr>
          <w:lang w:val="ro-RO"/>
        </w:rPr>
        <w:t>1 din 10 persoane</w:t>
      </w:r>
    </w:p>
    <w:p w:rsidR="00A2096F" w:rsidRPr="002F604B" w:rsidRDefault="00A2096F" w:rsidP="00A2096F">
      <w:pPr>
        <w:pStyle w:val="EMEABodyText"/>
        <w:rPr>
          <w:lang w:val="ro-RO"/>
        </w:rPr>
      </w:pPr>
      <w:r w:rsidRPr="002F604B">
        <w:rPr>
          <w:lang w:val="ro-RO"/>
        </w:rPr>
        <w:t>Mai puţin frecvente:</w:t>
      </w:r>
      <w:r w:rsidR="005D707F" w:rsidRPr="002F604B">
        <w:rPr>
          <w:lang w:val="ro-RO"/>
        </w:rPr>
        <w:t xml:space="preserve"> </w:t>
      </w:r>
      <w:r w:rsidR="004D4F51" w:rsidRPr="002F604B">
        <w:rPr>
          <w:lang w:val="ro-RO"/>
        </w:rPr>
        <w:t xml:space="preserve">pot </w:t>
      </w:r>
      <w:r w:rsidR="00551235">
        <w:rPr>
          <w:lang w:val="ro-RO"/>
        </w:rPr>
        <w:t>afecta</w:t>
      </w:r>
      <w:r w:rsidR="00551235" w:rsidRPr="007549DD">
        <w:rPr>
          <w:lang w:val="ro-RO"/>
        </w:rPr>
        <w:t xml:space="preserve"> </w:t>
      </w:r>
      <w:r w:rsidR="001F23FE">
        <w:rPr>
          <w:lang w:val="ro-RO"/>
        </w:rPr>
        <w:t xml:space="preserve">până la </w:t>
      </w:r>
      <w:r w:rsidR="004D4F51" w:rsidRPr="002F604B">
        <w:rPr>
          <w:lang w:val="ro-RO"/>
        </w:rPr>
        <w:t>1 din 100 de persoane</w:t>
      </w:r>
      <w:r w:rsidRPr="002F604B">
        <w:rPr>
          <w:lang w:val="ro-RO"/>
        </w:rPr>
        <w:t>.</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Reacţiile adverse raportate în studiile clinice pentru pacienţii trataţi cu Aprovel au fost:</w:t>
      </w:r>
    </w:p>
    <w:p w:rsidR="00A2096F" w:rsidRPr="002F604B" w:rsidRDefault="00A2096F" w:rsidP="00A2096F">
      <w:pPr>
        <w:pStyle w:val="EMEABodyTextIndent"/>
        <w:rPr>
          <w:lang w:val="ro-RO"/>
        </w:rPr>
      </w:pPr>
      <w:r w:rsidRPr="002F604B">
        <w:rPr>
          <w:lang w:val="ro-RO"/>
        </w:rPr>
        <w:t>Foarte frecvente</w:t>
      </w:r>
      <w:r w:rsidR="009F57FB" w:rsidRPr="002F604B">
        <w:rPr>
          <w:lang w:val="ro-RO"/>
        </w:rPr>
        <w:t xml:space="preserve"> (pot </w:t>
      </w:r>
      <w:r w:rsidR="00551235">
        <w:rPr>
          <w:lang w:val="ro-RO"/>
        </w:rPr>
        <w:t>afecta</w:t>
      </w:r>
      <w:r w:rsidR="009F57FB" w:rsidRPr="002F604B">
        <w:rPr>
          <w:lang w:val="ro-RO"/>
        </w:rPr>
        <w:t xml:space="preserve"> mai mult de 1 din 10 persoane)</w:t>
      </w:r>
      <w:r w:rsidRPr="002F604B">
        <w:rPr>
          <w:lang w:val="ro-RO"/>
        </w:rPr>
        <w:t>: dacă aveţi tensiune arterială crescută şi diabet zaharat de tip 2 cu boală de rinichi, analizele de sânge pot arăta o concentraţie crescută de potasiu.</w:t>
      </w:r>
    </w:p>
    <w:p w:rsidR="00A2096F" w:rsidRPr="002F604B" w:rsidRDefault="00A2096F" w:rsidP="00A2096F">
      <w:pPr>
        <w:pStyle w:val="EMEABodyText"/>
        <w:rPr>
          <w:lang w:val="ro-RO"/>
        </w:rPr>
      </w:pPr>
    </w:p>
    <w:p w:rsidR="00A2096F" w:rsidRPr="002F604B" w:rsidRDefault="00A2096F" w:rsidP="00A2096F">
      <w:pPr>
        <w:pStyle w:val="EMEABodyTextIndent"/>
        <w:rPr>
          <w:lang w:val="ro-RO"/>
        </w:rPr>
      </w:pPr>
      <w:r w:rsidRPr="002F604B">
        <w:rPr>
          <w:lang w:val="ro-RO"/>
        </w:rPr>
        <w:t>Frecvente</w:t>
      </w:r>
      <w:r w:rsidR="009F57FB" w:rsidRPr="002F604B">
        <w:rPr>
          <w:lang w:val="ro-RO"/>
        </w:rPr>
        <w:t xml:space="preserve"> (pot </w:t>
      </w:r>
      <w:r w:rsidR="00551235">
        <w:rPr>
          <w:lang w:val="ro-RO"/>
        </w:rPr>
        <w:t>afecta</w:t>
      </w:r>
      <w:r w:rsidR="00551235" w:rsidRPr="007549DD">
        <w:rPr>
          <w:lang w:val="ro-RO"/>
        </w:rPr>
        <w:t xml:space="preserve"> </w:t>
      </w:r>
      <w:r w:rsidR="001F23FE">
        <w:rPr>
          <w:lang w:val="ro-RO"/>
        </w:rPr>
        <w:t xml:space="preserve">până la </w:t>
      </w:r>
      <w:r w:rsidR="009F57FB" w:rsidRPr="002F604B">
        <w:rPr>
          <w:lang w:val="ro-RO"/>
        </w:rPr>
        <w:t>1 din 10 persoane)</w:t>
      </w:r>
      <w:r w:rsidRPr="002F604B">
        <w:rPr>
          <w:lang w:val="ro-RO"/>
        </w:rPr>
        <w:t>: ameţeli, senzaţie de rău/vărsături, oboseală şi analizele de sânge pot arăta concentraţii crescute ale unei enzime care măsoară funcţia muşchilor şi a inimii (enzima creatin-kinază). La pacienţii cu tensiune arterială crescută şi diabet zaharat de tip 2 cu boală de rinichi au fost, de asemenea, raportate</w:t>
      </w:r>
      <w:r w:rsidRPr="002F604B" w:rsidDel="0078224F">
        <w:rPr>
          <w:lang w:val="ro-RO"/>
        </w:rPr>
        <w:t xml:space="preserve"> </w:t>
      </w:r>
      <w:r w:rsidRPr="002F604B">
        <w:rPr>
          <w:lang w:val="ro-RO"/>
        </w:rPr>
        <w:t xml:space="preserve">ameţeli la ridicarea în picioare din poziţia culcat sau aşezat, tensiune arterială scăzută la ridicarea în picioare din poziţia culcat sau aşezat, dureri articulare sau musculare şi scăderea concentraţiei unei proteine din </w:t>
      </w:r>
      <w:r w:rsidR="002B1FBB">
        <w:rPr>
          <w:lang w:val="ro-RO"/>
        </w:rPr>
        <w:t>globulele</w:t>
      </w:r>
      <w:r w:rsidR="002B1FBB" w:rsidRPr="007549DD">
        <w:rPr>
          <w:lang w:val="ro-RO"/>
        </w:rPr>
        <w:t xml:space="preserve"> </w:t>
      </w:r>
      <w:r w:rsidR="009F57FB" w:rsidRPr="002F604B">
        <w:rPr>
          <w:lang w:val="ro-RO"/>
        </w:rPr>
        <w:t xml:space="preserve">roşii din sânge </w:t>
      </w:r>
      <w:r w:rsidRPr="002F604B">
        <w:rPr>
          <w:lang w:val="ro-RO"/>
        </w:rPr>
        <w:t>(hemoglobină).</w:t>
      </w:r>
    </w:p>
    <w:p w:rsidR="00A2096F" w:rsidRPr="002F604B" w:rsidRDefault="00A2096F" w:rsidP="00A2096F">
      <w:pPr>
        <w:pStyle w:val="EMEABodyText"/>
        <w:rPr>
          <w:lang w:val="ro-RO"/>
        </w:rPr>
      </w:pPr>
    </w:p>
    <w:p w:rsidR="00A2096F" w:rsidRPr="002F604B" w:rsidRDefault="00A2096F" w:rsidP="00A2096F">
      <w:pPr>
        <w:pStyle w:val="EMEABodyTextIndent"/>
        <w:rPr>
          <w:lang w:val="ro-RO"/>
        </w:rPr>
      </w:pPr>
      <w:r w:rsidRPr="002F604B">
        <w:rPr>
          <w:lang w:val="ro-RO"/>
        </w:rPr>
        <w:t>Mai puţin frecvente</w:t>
      </w:r>
      <w:r w:rsidR="009F57FB" w:rsidRPr="002F604B">
        <w:rPr>
          <w:lang w:val="ro-RO"/>
        </w:rPr>
        <w:t xml:space="preserve"> (</w:t>
      </w:r>
      <w:r w:rsidR="00AA7836" w:rsidRPr="002F604B">
        <w:rPr>
          <w:lang w:val="ro-RO"/>
        </w:rPr>
        <w:t xml:space="preserve">pot </w:t>
      </w:r>
      <w:r w:rsidR="00551235">
        <w:rPr>
          <w:lang w:val="ro-RO"/>
        </w:rPr>
        <w:t>afecta</w:t>
      </w:r>
      <w:r w:rsidR="00551235" w:rsidRPr="007549DD">
        <w:rPr>
          <w:lang w:val="ro-RO"/>
        </w:rPr>
        <w:t xml:space="preserve"> </w:t>
      </w:r>
      <w:r w:rsidR="001F23FE">
        <w:rPr>
          <w:lang w:val="ro-RO"/>
        </w:rPr>
        <w:t xml:space="preserve">până la </w:t>
      </w:r>
      <w:r w:rsidR="009F57FB" w:rsidRPr="002F604B">
        <w:rPr>
          <w:lang w:val="ro-RO"/>
        </w:rPr>
        <w:t>1 din 100 de persoane)</w:t>
      </w:r>
      <w:r w:rsidRPr="002F604B">
        <w:rPr>
          <w:lang w:val="ro-RO"/>
        </w:rPr>
        <w:t>: accelerarea bătăilor inimii, valuri de căldură asociate cu înroşirea feţei, tuse, diaree, indigestie/arsuri în capul pieptului, disfuncţie sexuală (tulburări ale activităţii sexuale), durere în piept.</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 xml:space="preserve">Unele reacţii adverse au fost raportate după punerea pe piaţă a Aprovel. Reacţiile adverse cu frecvenţă necunoscută sunt: senzaţie de învârtire, dureri de cap, tulburări ale gustului, zgomote în urechi, crampe musculare, dureri articulare şi musculare, </w:t>
      </w:r>
      <w:r w:rsidR="009A054C" w:rsidRPr="009A054C">
        <w:rPr>
          <w:lang w:val="ro-RO"/>
        </w:rPr>
        <w:t>scădere a numărului de globule roșii din sânge (anemie – simptomele pot include: oboseală, dureri de cap, senzație de lipsă de aer în timpul exercițiilor fizice, amețeli și aspect palid),</w:t>
      </w:r>
      <w:r w:rsidR="009A054C">
        <w:rPr>
          <w:lang w:val="ro-RO"/>
        </w:rPr>
        <w:t xml:space="preserve"> </w:t>
      </w:r>
      <w:r w:rsidR="005B4E9B">
        <w:rPr>
          <w:lang w:val="ro-RO"/>
        </w:rPr>
        <w:t xml:space="preserve">scădere a numărului de trombocite, </w:t>
      </w:r>
      <w:r w:rsidRPr="002F604B">
        <w:rPr>
          <w:lang w:val="ro-RO"/>
        </w:rPr>
        <w:t>tulburări ale funcţiei ficatului, creşterea concentraţiei potasiului în sânge, alterarea funcţiei rinichilor</w:t>
      </w:r>
      <w:r w:rsidR="00597853">
        <w:rPr>
          <w:lang w:val="ro-RO"/>
        </w:rPr>
        <w:t>,</w:t>
      </w:r>
      <w:r w:rsidRPr="002F604B">
        <w:rPr>
          <w:lang w:val="ro-RO"/>
        </w:rPr>
        <w:t xml:space="preserve"> inflamaţii ale vaselor mici de sânge</w:t>
      </w:r>
      <w:r w:rsidR="009F57FB" w:rsidRPr="002F604B">
        <w:rPr>
          <w:lang w:val="ro-RO"/>
        </w:rPr>
        <w:t>,</w:t>
      </w:r>
      <w:r w:rsidRPr="002F604B">
        <w:rPr>
          <w:lang w:val="ro-RO"/>
        </w:rPr>
        <w:t xml:space="preserve"> în special la nivelul pielii (o afecţiune cunoscută sub denumirea de vasculită leucocitoclastică)</w:t>
      </w:r>
      <w:r w:rsidR="001E5C6D">
        <w:rPr>
          <w:lang w:val="ro-RO"/>
        </w:rPr>
        <w:t>,</w:t>
      </w:r>
      <w:r w:rsidR="008B184B" w:rsidRPr="00416C8F">
        <w:t xml:space="preserve"> </w:t>
      </w:r>
      <w:r w:rsidR="00597853" w:rsidRPr="00597853">
        <w:rPr>
          <w:lang w:val="ro-RO"/>
        </w:rPr>
        <w:t>reacții alergice severe (șoc anafilactic</w:t>
      </w:r>
      <w:r w:rsidR="00592871">
        <w:rPr>
          <w:lang w:val="ro-RO"/>
        </w:rPr>
        <w:t>)</w:t>
      </w:r>
      <w:r w:rsidR="001E5C6D" w:rsidRPr="001E5C6D">
        <w:rPr>
          <w:lang w:val="ro-RO"/>
        </w:rPr>
        <w:t xml:space="preserve"> </w:t>
      </w:r>
      <w:r w:rsidR="001E5C6D">
        <w:rPr>
          <w:lang w:val="ro-RO"/>
        </w:rPr>
        <w:t>şi valori mici ale zahărului în sânge</w:t>
      </w:r>
      <w:r w:rsidRPr="002F604B">
        <w:rPr>
          <w:lang w:val="ro-RO"/>
        </w:rPr>
        <w:t>. De asemenea, au fost raportate cazuri mai puţin frecvente de icter (îngălbenirea pielii şi/sau a albului ochilor).</w:t>
      </w:r>
    </w:p>
    <w:p w:rsidR="00A2096F" w:rsidRPr="002F604B" w:rsidRDefault="00A2096F" w:rsidP="00A2096F">
      <w:pPr>
        <w:pStyle w:val="EMEABodyText"/>
        <w:rPr>
          <w:lang w:val="ro-RO"/>
        </w:rPr>
      </w:pPr>
    </w:p>
    <w:p w:rsidR="009F57FB" w:rsidRPr="002F604B" w:rsidRDefault="009F57FB" w:rsidP="009F57FB">
      <w:pPr>
        <w:pStyle w:val="EMEABodyText"/>
        <w:rPr>
          <w:u w:val="single"/>
          <w:lang w:val="ro-RO"/>
        </w:rPr>
      </w:pPr>
      <w:r w:rsidRPr="002F604B">
        <w:rPr>
          <w:u w:val="single"/>
          <w:lang w:val="ro-RO"/>
        </w:rPr>
        <w:t>Raportarea reacţiilor adverse</w:t>
      </w:r>
    </w:p>
    <w:p w:rsidR="00A2096F" w:rsidRPr="002F604B" w:rsidRDefault="00A2096F" w:rsidP="00A2096F">
      <w:pPr>
        <w:pStyle w:val="EMEABodyText"/>
        <w:rPr>
          <w:lang w:val="ro-RO"/>
        </w:rPr>
      </w:pPr>
      <w:r w:rsidRPr="002F604B">
        <w:rPr>
          <w:lang w:val="ro-RO"/>
        </w:rPr>
        <w:t xml:space="preserve">Dacă </w:t>
      </w:r>
      <w:r w:rsidR="00D70221" w:rsidRPr="002F604B">
        <w:rPr>
          <w:lang w:val="ro-RO"/>
        </w:rPr>
        <w:t xml:space="preserve">manifestaţi orice </w:t>
      </w:r>
      <w:r w:rsidRPr="002F604B">
        <w:rPr>
          <w:lang w:val="ro-RO"/>
        </w:rPr>
        <w:t xml:space="preserve">reacţii adverse, </w:t>
      </w:r>
      <w:r w:rsidR="00D70221" w:rsidRPr="002F604B">
        <w:rPr>
          <w:lang w:val="ro-RO"/>
        </w:rPr>
        <w:t>adresaţi-</w:t>
      </w:r>
      <w:r w:rsidRPr="002F604B">
        <w:rPr>
          <w:lang w:val="ro-RO"/>
        </w:rPr>
        <w:t>vă medicului dumneavoastră sau farmacistului.</w:t>
      </w:r>
      <w:r w:rsidR="00D70221" w:rsidRPr="002F604B">
        <w:rPr>
          <w:lang w:val="ro-RO"/>
        </w:rPr>
        <w:t xml:space="preserve"> Acestea includ orice</w:t>
      </w:r>
      <w:r w:rsidR="005B4E9B" w:rsidRPr="005B4E9B">
        <w:rPr>
          <w:lang w:val="ro-RO"/>
        </w:rPr>
        <w:t xml:space="preserve"> </w:t>
      </w:r>
      <w:r w:rsidR="005B4E9B">
        <w:rPr>
          <w:lang w:val="ro-RO"/>
        </w:rPr>
        <w:t>posibile</w:t>
      </w:r>
      <w:r w:rsidR="00D70221" w:rsidRPr="002F604B">
        <w:rPr>
          <w:lang w:val="ro-RO"/>
        </w:rPr>
        <w:t xml:space="preserve"> reacţii adverse nemenţionate în acest prospect. De asemenea, puteţi raporta reacţiile adverse direct prin intermediul </w:t>
      </w:r>
      <w:r w:rsidR="00D70221" w:rsidRPr="002F604B">
        <w:rPr>
          <w:highlight w:val="lightGray"/>
          <w:lang w:val="ro-RO"/>
        </w:rPr>
        <w:t xml:space="preserve">sistemului naţional de raportare, aşa cum este menţionat în </w:t>
      </w:r>
      <w:r w:rsidR="00F9134F" w:rsidRPr="00734EC5">
        <w:rPr>
          <w:szCs w:val="22"/>
          <w:highlight w:val="lightGray"/>
          <w:lang w:val="ro-RO"/>
        </w:rPr>
        <w:fldChar w:fldCharType="begin"/>
      </w:r>
      <w:r w:rsidR="00F9134F" w:rsidRPr="00734EC5">
        <w:rPr>
          <w:szCs w:val="22"/>
          <w:highlight w:val="lightGray"/>
          <w:lang w:val="ro-RO"/>
        </w:rPr>
        <w:instrText xml:space="preserve"> HYPERLINK "http://www.ema.europa.eu/docs/en_GB/document_library/Template_or_form/2013/03/WC500139752.doc" </w:instrText>
      </w:r>
      <w:r w:rsidR="00F9134F" w:rsidRPr="00F954E5">
        <w:rPr>
          <w:szCs w:val="22"/>
          <w:highlight w:val="lightGray"/>
          <w:lang w:val="ro-RO"/>
        </w:rPr>
      </w:r>
      <w:r w:rsidR="00F9134F" w:rsidRPr="00734EC5">
        <w:rPr>
          <w:szCs w:val="22"/>
          <w:highlight w:val="lightGray"/>
          <w:lang w:val="ro-RO"/>
        </w:rPr>
        <w:fldChar w:fldCharType="separate"/>
      </w:r>
      <w:r w:rsidR="00F9134F" w:rsidRPr="00734EC5">
        <w:rPr>
          <w:rStyle w:val="Hyperlink"/>
          <w:szCs w:val="22"/>
          <w:highlight w:val="lightGray"/>
          <w:lang w:val="ro-RO"/>
        </w:rPr>
        <w:t>Anexa V</w:t>
      </w:r>
      <w:r w:rsidR="00F9134F" w:rsidRPr="00734EC5">
        <w:rPr>
          <w:szCs w:val="22"/>
          <w:highlight w:val="lightGray"/>
          <w:lang w:val="ro-RO"/>
        </w:rPr>
        <w:fldChar w:fldCharType="end"/>
      </w:r>
      <w:r w:rsidR="00D70221" w:rsidRPr="002F604B">
        <w:rPr>
          <w:lang w:val="ro-RO"/>
        </w:rPr>
        <w:t>. Raportând reacţiile adverse, puteţi contribui la furnizarea de informaţii suplimentare privind siguranţa acestui medicament.</w:t>
      </w:r>
    </w:p>
    <w:p w:rsidR="00A2096F" w:rsidRPr="002F604B" w:rsidRDefault="00A2096F" w:rsidP="00A2096F">
      <w:pPr>
        <w:pStyle w:val="EMEABodyText"/>
        <w:rPr>
          <w:lang w:val="ro-RO"/>
        </w:rPr>
      </w:pPr>
    </w:p>
    <w:p w:rsidR="00A2096F" w:rsidRPr="002F604B" w:rsidRDefault="00A2096F">
      <w:pPr>
        <w:pStyle w:val="EMEABodyText"/>
        <w:rPr>
          <w:szCs w:val="22"/>
          <w:lang w:val="ro-RO"/>
        </w:rPr>
      </w:pPr>
    </w:p>
    <w:p w:rsidR="00A2096F" w:rsidRPr="002F604B" w:rsidRDefault="00A2096F">
      <w:pPr>
        <w:pStyle w:val="EMEAHeading1"/>
        <w:rPr>
          <w:szCs w:val="22"/>
          <w:lang w:val="ro-RO"/>
        </w:rPr>
      </w:pPr>
      <w:r w:rsidRPr="002F604B">
        <w:rPr>
          <w:szCs w:val="22"/>
          <w:lang w:val="ro-RO"/>
        </w:rPr>
        <w:t>5.</w:t>
      </w:r>
      <w:r w:rsidRPr="002F604B">
        <w:rPr>
          <w:szCs w:val="22"/>
          <w:lang w:val="ro-RO"/>
        </w:rPr>
        <w:tab/>
      </w:r>
      <w:r w:rsidR="00D70221" w:rsidRPr="002F604B">
        <w:rPr>
          <w:caps w:val="0"/>
          <w:szCs w:val="22"/>
          <w:lang w:val="ro-RO"/>
        </w:rPr>
        <w:t>Cum se păstrează Aprovel</w:t>
      </w:r>
    </w:p>
    <w:p w:rsidR="00A2096F" w:rsidRPr="002F604B" w:rsidRDefault="00A2096F">
      <w:pPr>
        <w:pStyle w:val="EMEAHeading1"/>
        <w:rPr>
          <w:szCs w:val="22"/>
          <w:lang w:val="ro-RO"/>
        </w:rPr>
      </w:pPr>
    </w:p>
    <w:p w:rsidR="00A2096F" w:rsidRPr="002F604B" w:rsidRDefault="00D70221">
      <w:pPr>
        <w:pStyle w:val="EMEABodyText"/>
        <w:rPr>
          <w:szCs w:val="22"/>
          <w:lang w:val="ro-RO"/>
        </w:rPr>
      </w:pPr>
      <w:r w:rsidRPr="002F604B">
        <w:rPr>
          <w:szCs w:val="22"/>
          <w:lang w:val="ro-RO"/>
        </w:rPr>
        <w:t>Nu lăsaţi acest medicament la vederea şi îndemâna copiilor</w:t>
      </w:r>
      <w:r w:rsidR="00A2096F" w:rsidRPr="002F604B">
        <w:rPr>
          <w:szCs w:val="22"/>
          <w:lang w:val="ro-RO"/>
        </w:rPr>
        <w:t>.</w:t>
      </w:r>
    </w:p>
    <w:p w:rsidR="00A2096F" w:rsidRPr="002F604B" w:rsidRDefault="00A2096F">
      <w:pPr>
        <w:pStyle w:val="EMEABodyText"/>
        <w:rPr>
          <w:szCs w:val="22"/>
          <w:lang w:val="ro-RO"/>
        </w:rPr>
      </w:pPr>
    </w:p>
    <w:p w:rsidR="00A2096F" w:rsidRPr="002F604B" w:rsidRDefault="00A2096F">
      <w:pPr>
        <w:pStyle w:val="EMEABodyText"/>
        <w:rPr>
          <w:szCs w:val="22"/>
          <w:lang w:val="ro-RO"/>
        </w:rPr>
      </w:pPr>
      <w:r w:rsidRPr="002F604B">
        <w:rPr>
          <w:szCs w:val="22"/>
          <w:lang w:val="ro-RO"/>
        </w:rPr>
        <w:t xml:space="preserve">Nu utilizaţi </w:t>
      </w:r>
      <w:r w:rsidR="00D70221" w:rsidRPr="002F604B">
        <w:rPr>
          <w:szCs w:val="22"/>
          <w:lang w:val="ro-RO"/>
        </w:rPr>
        <w:t xml:space="preserve">acest medicament </w:t>
      </w:r>
      <w:r w:rsidRPr="002F604B">
        <w:rPr>
          <w:szCs w:val="22"/>
          <w:lang w:val="ro-RO"/>
        </w:rPr>
        <w:t>după data de expirare înscrisă pe cutie şi pe blister după EXP. Data de expirare se referă la ultima zi a lunii respective.</w:t>
      </w:r>
    </w:p>
    <w:p w:rsidR="00A2096F" w:rsidRPr="002F604B" w:rsidRDefault="00A2096F">
      <w:pPr>
        <w:pStyle w:val="EMEABodyText"/>
        <w:rPr>
          <w:szCs w:val="22"/>
          <w:lang w:val="ro-RO"/>
        </w:rPr>
      </w:pPr>
    </w:p>
    <w:p w:rsidR="00A2096F" w:rsidRPr="002F604B" w:rsidRDefault="00A2096F" w:rsidP="00A2096F">
      <w:pPr>
        <w:pStyle w:val="EMEABodyText"/>
        <w:rPr>
          <w:lang w:val="ro-RO"/>
        </w:rPr>
      </w:pPr>
      <w:r w:rsidRPr="002F604B">
        <w:rPr>
          <w:lang w:val="ro-RO"/>
        </w:rPr>
        <w:t xml:space="preserve">A nu se păstra la temperaturi peste </w:t>
      </w:r>
      <w:smartTag w:uri="urn:schemas-microsoft-com:office:smarttags" w:element="metricconverter">
        <w:smartTagPr>
          <w:attr w:name="ProductID" w:val="30ﾰC"/>
        </w:smartTagPr>
        <w:r w:rsidRPr="002F604B">
          <w:rPr>
            <w:lang w:val="ro-RO"/>
          </w:rPr>
          <w:t>30°C</w:t>
        </w:r>
      </w:smartTag>
      <w:r w:rsidRPr="002F604B">
        <w:rPr>
          <w:lang w:val="ro-RO"/>
        </w:rPr>
        <w:t>.</w:t>
      </w:r>
    </w:p>
    <w:p w:rsidR="00A2096F" w:rsidRPr="002F604B" w:rsidRDefault="00A2096F" w:rsidP="00A2096F">
      <w:pPr>
        <w:pStyle w:val="EMEABodyText"/>
        <w:rPr>
          <w:lang w:val="ro-RO"/>
        </w:rPr>
      </w:pPr>
    </w:p>
    <w:p w:rsidR="00A2096F" w:rsidRPr="002F604B" w:rsidRDefault="00D70221" w:rsidP="00A2096F">
      <w:pPr>
        <w:pStyle w:val="EMEABodyText"/>
        <w:rPr>
          <w:lang w:val="ro-RO"/>
        </w:rPr>
      </w:pPr>
      <w:r w:rsidRPr="002F604B">
        <w:rPr>
          <w:lang w:val="ro-RO"/>
        </w:rPr>
        <w:t>Nu aruncaţi niciun m</w:t>
      </w:r>
      <w:r w:rsidR="00A2096F" w:rsidRPr="002F604B">
        <w:rPr>
          <w:lang w:val="ro-RO"/>
        </w:rPr>
        <w:t xml:space="preserve">edicament pe calea apei sau a reziduurilor menajere. Întrebaţi farmacistul cum să </w:t>
      </w:r>
      <w:r w:rsidRPr="002F604B">
        <w:rPr>
          <w:lang w:val="ro-RO"/>
        </w:rPr>
        <w:t xml:space="preserve">aruncaţi </w:t>
      </w:r>
      <w:r w:rsidR="00A2096F" w:rsidRPr="002F604B">
        <w:rPr>
          <w:lang w:val="ro-RO"/>
        </w:rPr>
        <w:t xml:space="preserve">medicamentele </w:t>
      </w:r>
      <w:r w:rsidRPr="002F604B">
        <w:rPr>
          <w:lang w:val="ro-RO"/>
        </w:rPr>
        <w:t xml:space="preserve">pe </w:t>
      </w:r>
      <w:r w:rsidR="00A2096F" w:rsidRPr="002F604B">
        <w:rPr>
          <w:lang w:val="ro-RO"/>
        </w:rPr>
        <w:t xml:space="preserve">care nu </w:t>
      </w:r>
      <w:r w:rsidRPr="002F604B">
        <w:rPr>
          <w:lang w:val="ro-RO"/>
        </w:rPr>
        <w:t xml:space="preserve">le </w:t>
      </w:r>
      <w:r w:rsidR="00A2096F" w:rsidRPr="002F604B">
        <w:rPr>
          <w:lang w:val="ro-RO"/>
        </w:rPr>
        <w:t xml:space="preserve">mai </w:t>
      </w:r>
      <w:r w:rsidRPr="002F604B">
        <w:rPr>
          <w:lang w:val="ro-RO"/>
        </w:rPr>
        <w:t>folosiţi</w:t>
      </w:r>
      <w:r w:rsidR="00A2096F" w:rsidRPr="002F604B">
        <w:rPr>
          <w:lang w:val="ro-RO"/>
        </w:rPr>
        <w:t>. Aceste măsuri vor ajuta la protejarea mediului.</w:t>
      </w:r>
    </w:p>
    <w:p w:rsidR="00A2096F" w:rsidRPr="002F604B" w:rsidRDefault="00A2096F">
      <w:pPr>
        <w:pStyle w:val="EMEABodyText"/>
        <w:rPr>
          <w:szCs w:val="22"/>
          <w:lang w:val="ro-RO"/>
        </w:rPr>
      </w:pPr>
    </w:p>
    <w:p w:rsidR="00A2096F" w:rsidRPr="002F604B" w:rsidRDefault="00A2096F">
      <w:pPr>
        <w:pStyle w:val="EMEABodyText"/>
        <w:rPr>
          <w:szCs w:val="22"/>
          <w:lang w:val="ro-RO"/>
        </w:rPr>
      </w:pPr>
    </w:p>
    <w:p w:rsidR="00A2096F" w:rsidRPr="002F604B" w:rsidRDefault="00A2096F">
      <w:pPr>
        <w:pStyle w:val="EMEAHeading1"/>
        <w:rPr>
          <w:szCs w:val="22"/>
          <w:lang w:val="ro-RO"/>
        </w:rPr>
      </w:pPr>
      <w:r w:rsidRPr="002F604B">
        <w:rPr>
          <w:szCs w:val="22"/>
          <w:lang w:val="ro-RO"/>
        </w:rPr>
        <w:t>6.</w:t>
      </w:r>
      <w:r w:rsidRPr="002F604B">
        <w:rPr>
          <w:szCs w:val="22"/>
          <w:lang w:val="ro-RO"/>
        </w:rPr>
        <w:tab/>
      </w:r>
      <w:r w:rsidR="00CD067E" w:rsidRPr="002F604B">
        <w:rPr>
          <w:caps w:val="0"/>
          <w:szCs w:val="22"/>
          <w:lang w:val="ro-RO"/>
        </w:rPr>
        <w:t>Conţinutul ambalajului şi alte informaţii</w:t>
      </w:r>
    </w:p>
    <w:p w:rsidR="00A2096F" w:rsidRPr="002F604B" w:rsidRDefault="00A2096F" w:rsidP="00A2096F">
      <w:pPr>
        <w:pStyle w:val="EMEAHeading1"/>
        <w:rPr>
          <w:lang w:val="ro-RO"/>
        </w:rPr>
      </w:pPr>
    </w:p>
    <w:p w:rsidR="00A2096F" w:rsidRPr="002F604B" w:rsidRDefault="00A2096F" w:rsidP="00A2096F">
      <w:pPr>
        <w:pStyle w:val="EMEAHeading3"/>
        <w:rPr>
          <w:lang w:val="ro-RO"/>
        </w:rPr>
      </w:pPr>
      <w:r w:rsidRPr="002F604B">
        <w:rPr>
          <w:lang w:val="ro-RO"/>
        </w:rPr>
        <w:t>Ce conţine Aprovel</w:t>
      </w:r>
    </w:p>
    <w:p w:rsidR="00A2096F" w:rsidRPr="002F604B" w:rsidRDefault="00A2096F" w:rsidP="002F604B">
      <w:pPr>
        <w:pStyle w:val="EMEABodyTextIndent"/>
        <w:keepNext/>
        <w:numPr>
          <w:ilvl w:val="0"/>
          <w:numId w:val="0"/>
        </w:numPr>
        <w:ind w:left="567" w:hanging="567"/>
        <w:rPr>
          <w:szCs w:val="22"/>
          <w:lang w:val="ro-RO"/>
        </w:rPr>
      </w:pPr>
      <w:r w:rsidRPr="002F604B">
        <w:rPr>
          <w:rFonts w:ascii="Wingdings" w:hAnsi="Wingdings"/>
          <w:szCs w:val="22"/>
          <w:lang w:val="ro-RO"/>
        </w:rPr>
        <w:t></w:t>
      </w:r>
      <w:r w:rsidRPr="002F604B">
        <w:rPr>
          <w:rFonts w:ascii="Wingdings" w:hAnsi="Wingdings"/>
          <w:szCs w:val="22"/>
          <w:lang w:val="ro-RO"/>
        </w:rPr>
        <w:tab/>
      </w:r>
      <w:r w:rsidRPr="002F604B">
        <w:rPr>
          <w:szCs w:val="22"/>
          <w:lang w:val="ro-RO"/>
        </w:rPr>
        <w:t>Substanţa activă este irbesartanul. Fiecare comprimat de Aprovel 150 mg conţine irbesartan 150 mg.</w:t>
      </w:r>
    </w:p>
    <w:p w:rsidR="00A2096F" w:rsidRPr="002F604B" w:rsidRDefault="00A2096F">
      <w:pPr>
        <w:pStyle w:val="EMEABodyTextIndent"/>
        <w:numPr>
          <w:ilvl w:val="0"/>
          <w:numId w:val="0"/>
        </w:numPr>
        <w:ind w:left="567" w:hanging="567"/>
        <w:rPr>
          <w:szCs w:val="22"/>
          <w:lang w:val="ro-RO"/>
        </w:rPr>
      </w:pPr>
      <w:r w:rsidRPr="002F604B">
        <w:rPr>
          <w:rFonts w:ascii="Wingdings" w:hAnsi="Wingdings"/>
          <w:szCs w:val="22"/>
          <w:lang w:val="ro-RO"/>
        </w:rPr>
        <w:t></w:t>
      </w:r>
      <w:r w:rsidRPr="002F604B">
        <w:rPr>
          <w:rFonts w:ascii="Wingdings" w:hAnsi="Wingdings"/>
          <w:szCs w:val="22"/>
          <w:lang w:val="ro-RO"/>
        </w:rPr>
        <w:tab/>
      </w:r>
      <w:r w:rsidRPr="002F604B">
        <w:rPr>
          <w:szCs w:val="22"/>
          <w:lang w:val="ro-RO"/>
        </w:rPr>
        <w:t>Celelalte componente sunt lactoză monohidrat, celuloză microcristalină, croscarmeloză sodică, hipromeloză, dioxid de siliciu, stearat de magneziu, dioxid de titan, macrogol 3000, ceară Carnauba.</w:t>
      </w:r>
      <w:r w:rsidR="00597853" w:rsidRPr="00416C8F">
        <w:t xml:space="preserve"> </w:t>
      </w:r>
      <w:r w:rsidR="00597853" w:rsidRPr="00597853">
        <w:rPr>
          <w:szCs w:val="22"/>
          <w:lang w:val="ro-RO"/>
        </w:rPr>
        <w:t>Vezi pct. 2 „Aprovel conține lactoză‟</w:t>
      </w:r>
      <w:r w:rsidR="008F3391">
        <w:rPr>
          <w:szCs w:val="22"/>
          <w:lang w:val="ro-RO"/>
        </w:rPr>
        <w:t>.</w:t>
      </w:r>
    </w:p>
    <w:p w:rsidR="00A2096F" w:rsidRPr="002F604B" w:rsidRDefault="00A2096F">
      <w:pPr>
        <w:pStyle w:val="EMEABodyText"/>
        <w:rPr>
          <w:szCs w:val="22"/>
          <w:lang w:val="ro-RO"/>
        </w:rPr>
      </w:pPr>
    </w:p>
    <w:p w:rsidR="00A2096F" w:rsidRPr="002F604B" w:rsidRDefault="00A2096F" w:rsidP="00A2096F">
      <w:pPr>
        <w:pStyle w:val="EMEAHeading3"/>
        <w:rPr>
          <w:lang w:val="ro-RO"/>
        </w:rPr>
      </w:pPr>
      <w:r w:rsidRPr="002F604B">
        <w:rPr>
          <w:lang w:val="ro-RO"/>
        </w:rPr>
        <w:t>Cum arată Aprovel şi conţinutul ambalajului</w:t>
      </w:r>
    </w:p>
    <w:p w:rsidR="00A2096F" w:rsidRPr="002F604B" w:rsidRDefault="00A2096F">
      <w:pPr>
        <w:pStyle w:val="EMEABodyText"/>
        <w:rPr>
          <w:szCs w:val="22"/>
          <w:lang w:val="ro-RO"/>
        </w:rPr>
      </w:pPr>
      <w:r w:rsidRPr="002F604B">
        <w:rPr>
          <w:szCs w:val="22"/>
          <w:lang w:val="ro-RO"/>
        </w:rPr>
        <w:t>Comprimatele filmate de Aprovel 150 mg sunt albe sau aproape albe, biconvexe şi ovale, având o inimă gravată pe una dintre feţe şi numărul 2872 inscripţionat pe cealaltă faţă.</w:t>
      </w:r>
    </w:p>
    <w:p w:rsidR="00A2096F" w:rsidRPr="002F604B" w:rsidRDefault="00A2096F">
      <w:pPr>
        <w:pStyle w:val="EMEABodyText"/>
        <w:rPr>
          <w:szCs w:val="22"/>
          <w:lang w:val="ro-RO"/>
        </w:rPr>
      </w:pPr>
    </w:p>
    <w:p w:rsidR="00A2096F" w:rsidRPr="002F604B" w:rsidRDefault="00A2096F">
      <w:pPr>
        <w:pStyle w:val="EMEABodyText"/>
        <w:rPr>
          <w:szCs w:val="22"/>
          <w:lang w:val="ro-RO"/>
        </w:rPr>
      </w:pPr>
      <w:r w:rsidRPr="002F604B">
        <w:rPr>
          <w:szCs w:val="22"/>
          <w:lang w:val="ro-RO"/>
        </w:rPr>
        <w:t>Comprimatele filmate de Aprovel 150 mg sunt disponibile în cutii cu blistere care conţin 14, 28, 30, 56, 84, 90 sau 98 de comprimate filmate. Sunt disponibile şi cutii cu blister</w:t>
      </w:r>
      <w:r w:rsidR="00CD067E" w:rsidRPr="002F604B">
        <w:rPr>
          <w:szCs w:val="22"/>
          <w:lang w:val="ro-RO"/>
        </w:rPr>
        <w:t>e</w:t>
      </w:r>
      <w:r w:rsidRPr="002F604B">
        <w:rPr>
          <w:szCs w:val="22"/>
          <w:lang w:val="ro-RO"/>
        </w:rPr>
        <w:t xml:space="preserve"> pentru eliberarea unei unităţi dozate a 56 x 1 comprimat filmat, destinate livrării în spitale.</w:t>
      </w:r>
    </w:p>
    <w:p w:rsidR="00A2096F" w:rsidRPr="002F604B" w:rsidRDefault="00A2096F">
      <w:pPr>
        <w:pStyle w:val="EMEABodyText"/>
        <w:rPr>
          <w:szCs w:val="22"/>
          <w:lang w:val="ro-RO"/>
        </w:rPr>
      </w:pPr>
    </w:p>
    <w:p w:rsidR="00A2096F" w:rsidRPr="002F604B" w:rsidRDefault="00A2096F">
      <w:pPr>
        <w:pStyle w:val="EMEABodyText"/>
        <w:rPr>
          <w:szCs w:val="22"/>
          <w:lang w:val="ro-RO"/>
        </w:rPr>
      </w:pPr>
      <w:r w:rsidRPr="002F604B">
        <w:rPr>
          <w:szCs w:val="22"/>
          <w:lang w:val="ro-RO"/>
        </w:rPr>
        <w:t>Este posibil ca nu toate mărimile de ambalaj să fie comercializate.</w:t>
      </w:r>
    </w:p>
    <w:p w:rsidR="00A2096F" w:rsidRPr="002F604B" w:rsidRDefault="00A2096F">
      <w:pPr>
        <w:pStyle w:val="EMEABodyText"/>
        <w:rPr>
          <w:szCs w:val="22"/>
          <w:lang w:val="ro-RO"/>
        </w:rPr>
      </w:pPr>
    </w:p>
    <w:p w:rsidR="00A2096F" w:rsidRPr="002F604B" w:rsidRDefault="00A2096F" w:rsidP="00A2096F">
      <w:pPr>
        <w:pStyle w:val="EMEAHeading3"/>
        <w:rPr>
          <w:lang w:val="ro-RO"/>
        </w:rPr>
      </w:pPr>
      <w:r w:rsidRPr="002F604B">
        <w:rPr>
          <w:lang w:val="ro-RO"/>
        </w:rPr>
        <w:t>Deţinătorul autorizaţiei de punere pe piaţă</w:t>
      </w:r>
      <w:r w:rsidR="00B52FC2" w:rsidRPr="002F604B">
        <w:rPr>
          <w:lang w:val="ro-RO"/>
        </w:rPr>
        <w:t>:</w:t>
      </w:r>
    </w:p>
    <w:p w:rsidR="00A2096F" w:rsidRPr="002F604B" w:rsidRDefault="00DD444C">
      <w:pPr>
        <w:pStyle w:val="EMEAAddress"/>
        <w:rPr>
          <w:szCs w:val="22"/>
          <w:lang w:val="ro-RO"/>
        </w:rPr>
      </w:pPr>
      <w:r>
        <w:rPr>
          <w:szCs w:val="22"/>
          <w:lang w:val="ro-RO"/>
        </w:rPr>
        <w:t>sanofi-aventis groupe</w:t>
      </w:r>
      <w:r w:rsidR="00A2096F" w:rsidRPr="002F604B">
        <w:rPr>
          <w:szCs w:val="22"/>
          <w:lang w:val="ro-RO"/>
        </w:rPr>
        <w:br/>
        <w:t>54</w:t>
      </w:r>
      <w:r w:rsidR="00B52FC2" w:rsidRPr="002F604B">
        <w:rPr>
          <w:szCs w:val="22"/>
          <w:lang w:val="ro-RO"/>
        </w:rPr>
        <w:t>,</w:t>
      </w:r>
      <w:r w:rsidR="00A2096F" w:rsidRPr="002F604B">
        <w:rPr>
          <w:szCs w:val="22"/>
          <w:lang w:val="ro-RO"/>
        </w:rPr>
        <w:t xml:space="preserve"> rue La Boétie</w:t>
      </w:r>
      <w:r w:rsidR="00A2096F" w:rsidRPr="002F604B">
        <w:rPr>
          <w:szCs w:val="22"/>
          <w:lang w:val="ro-RO"/>
        </w:rPr>
        <w:br/>
      </w:r>
      <w:r w:rsidR="00B52FC2" w:rsidRPr="002F604B">
        <w:rPr>
          <w:szCs w:val="22"/>
          <w:lang w:val="ro-RO"/>
        </w:rPr>
        <w:t>F-</w:t>
      </w:r>
      <w:r w:rsidR="00A2096F" w:rsidRPr="002F604B">
        <w:rPr>
          <w:szCs w:val="22"/>
          <w:lang w:val="ro-RO"/>
        </w:rPr>
        <w:t>75008 Paris </w:t>
      </w:r>
      <w:r w:rsidR="00B52FC2" w:rsidRPr="002F604B">
        <w:rPr>
          <w:szCs w:val="22"/>
          <w:lang w:val="ro-RO"/>
        </w:rPr>
        <w:t>-</w:t>
      </w:r>
      <w:r w:rsidR="00A2096F" w:rsidRPr="002F604B">
        <w:rPr>
          <w:szCs w:val="22"/>
          <w:lang w:val="ro-RO"/>
        </w:rPr>
        <w:t> Franţa</w:t>
      </w:r>
    </w:p>
    <w:p w:rsidR="00A2096F" w:rsidRPr="002F604B" w:rsidRDefault="00A2096F">
      <w:pPr>
        <w:pStyle w:val="EMEABodyText"/>
        <w:rPr>
          <w:szCs w:val="22"/>
          <w:lang w:val="ro-RO"/>
        </w:rPr>
      </w:pPr>
    </w:p>
    <w:p w:rsidR="00A2096F" w:rsidRPr="002F604B" w:rsidRDefault="00A2096F" w:rsidP="00A2096F">
      <w:pPr>
        <w:pStyle w:val="EMEAHeading3"/>
        <w:rPr>
          <w:lang w:val="ro-RO"/>
        </w:rPr>
      </w:pPr>
      <w:r w:rsidRPr="002F604B">
        <w:rPr>
          <w:lang w:val="ro-RO"/>
        </w:rPr>
        <w:t>Fabricantul</w:t>
      </w:r>
      <w:r w:rsidR="00B52FC2" w:rsidRPr="002F604B">
        <w:rPr>
          <w:lang w:val="ro-RO"/>
        </w:rPr>
        <w:t>:</w:t>
      </w:r>
    </w:p>
    <w:p w:rsidR="00A2096F" w:rsidRPr="002F604B" w:rsidRDefault="00A2096F" w:rsidP="00A2096F">
      <w:pPr>
        <w:pStyle w:val="EMEAAddress"/>
        <w:rPr>
          <w:szCs w:val="22"/>
          <w:lang w:val="ro-RO"/>
        </w:rPr>
      </w:pPr>
      <w:r w:rsidRPr="002F604B">
        <w:rPr>
          <w:szCs w:val="22"/>
          <w:lang w:val="ro-RO"/>
        </w:rPr>
        <w:t>SANOFI WINTHROP INDUSTRIE</w:t>
      </w:r>
      <w:r w:rsidRPr="002F604B">
        <w:rPr>
          <w:szCs w:val="22"/>
          <w:lang w:val="ro-RO"/>
        </w:rPr>
        <w:br/>
        <w:t>1, rue de la Vierge</w:t>
      </w:r>
      <w:r w:rsidRPr="002F604B">
        <w:rPr>
          <w:szCs w:val="22"/>
          <w:lang w:val="ro-RO"/>
        </w:rPr>
        <w:br/>
        <w:t>Ambarès &amp; Lagrave</w:t>
      </w:r>
      <w:r w:rsidRPr="002F604B">
        <w:rPr>
          <w:szCs w:val="22"/>
          <w:lang w:val="ro-RO"/>
        </w:rPr>
        <w:br/>
        <w:t>F</w:t>
      </w:r>
      <w:r w:rsidR="00B52FC2" w:rsidRPr="002F604B">
        <w:rPr>
          <w:szCs w:val="22"/>
          <w:lang w:val="ro-RO"/>
        </w:rPr>
        <w:t>-</w:t>
      </w:r>
      <w:r w:rsidRPr="002F604B">
        <w:rPr>
          <w:szCs w:val="22"/>
          <w:lang w:val="ro-RO"/>
        </w:rPr>
        <w:t>33565 Carbon Blanc Cedex </w:t>
      </w:r>
      <w:r w:rsidR="00B52FC2" w:rsidRPr="002F604B">
        <w:rPr>
          <w:szCs w:val="22"/>
          <w:lang w:val="ro-RO"/>
        </w:rPr>
        <w:t>-</w:t>
      </w:r>
      <w:r w:rsidRPr="002F604B">
        <w:rPr>
          <w:szCs w:val="22"/>
          <w:lang w:val="ro-RO"/>
        </w:rPr>
        <w:t> Franţa</w:t>
      </w:r>
    </w:p>
    <w:p w:rsidR="00A2096F" w:rsidRPr="002F604B" w:rsidRDefault="00A2096F" w:rsidP="00A2096F">
      <w:pPr>
        <w:pStyle w:val="EMEAAddress"/>
        <w:rPr>
          <w:szCs w:val="22"/>
          <w:lang w:val="ro-RO"/>
        </w:rPr>
      </w:pPr>
    </w:p>
    <w:p w:rsidR="00A2096F" w:rsidRPr="002F604B" w:rsidRDefault="00A2096F" w:rsidP="00A2096F">
      <w:pPr>
        <w:pStyle w:val="EMEAAddress"/>
        <w:rPr>
          <w:szCs w:val="22"/>
          <w:lang w:val="ro-RO"/>
        </w:rPr>
      </w:pPr>
      <w:r w:rsidRPr="002F604B">
        <w:rPr>
          <w:szCs w:val="22"/>
          <w:lang w:val="ro-RO"/>
        </w:rPr>
        <w:t>SANOFI WINTHROP INDUSTRIE</w:t>
      </w:r>
      <w:r w:rsidRPr="002F604B">
        <w:rPr>
          <w:szCs w:val="22"/>
          <w:lang w:val="ro-RO"/>
        </w:rPr>
        <w:br/>
        <w:t>30-36 Avenue Gustave Eiffel, BP 7166</w:t>
      </w:r>
      <w:r w:rsidRPr="002F604B">
        <w:rPr>
          <w:szCs w:val="22"/>
          <w:lang w:val="ro-RO"/>
        </w:rPr>
        <w:br/>
        <w:t>F-37071 Tours Cedex 2 </w:t>
      </w:r>
      <w:r w:rsidR="00B52FC2" w:rsidRPr="002F604B">
        <w:rPr>
          <w:szCs w:val="22"/>
          <w:lang w:val="ro-RO"/>
        </w:rPr>
        <w:t>-</w:t>
      </w:r>
      <w:r w:rsidRPr="002F604B">
        <w:rPr>
          <w:szCs w:val="22"/>
          <w:lang w:val="ro-RO"/>
        </w:rPr>
        <w:t> Franţa</w:t>
      </w:r>
    </w:p>
    <w:p w:rsidR="00A2096F" w:rsidRPr="002F604B" w:rsidRDefault="00A2096F">
      <w:pPr>
        <w:pStyle w:val="EMEAAddress"/>
        <w:rPr>
          <w:szCs w:val="22"/>
          <w:lang w:val="ro-RO"/>
        </w:rPr>
      </w:pPr>
    </w:p>
    <w:p w:rsidR="00A2096F" w:rsidRPr="002F604B" w:rsidRDefault="00A2096F">
      <w:pPr>
        <w:pStyle w:val="EMEAAddress"/>
        <w:rPr>
          <w:szCs w:val="22"/>
          <w:lang w:val="ro-RO"/>
        </w:rPr>
      </w:pPr>
      <w:r w:rsidRPr="002F604B">
        <w:rPr>
          <w:szCs w:val="22"/>
          <w:lang w:val="ro-RO"/>
        </w:rPr>
        <w:t>CHINOIN PRIVATE CO. LTD.</w:t>
      </w:r>
      <w:r w:rsidRPr="002F604B">
        <w:rPr>
          <w:szCs w:val="22"/>
          <w:lang w:val="ro-RO"/>
        </w:rPr>
        <w:br/>
        <w:t>Lévai u.5.</w:t>
      </w:r>
      <w:r w:rsidRPr="002F604B">
        <w:rPr>
          <w:szCs w:val="22"/>
          <w:lang w:val="ro-RO"/>
        </w:rPr>
        <w:br/>
        <w:t>2112 Veresegyház </w:t>
      </w:r>
      <w:r w:rsidR="00B52FC2" w:rsidRPr="002F604B">
        <w:rPr>
          <w:szCs w:val="22"/>
          <w:lang w:val="ro-RO"/>
        </w:rPr>
        <w:t>-</w:t>
      </w:r>
      <w:r w:rsidRPr="002F604B">
        <w:rPr>
          <w:szCs w:val="22"/>
          <w:lang w:val="ro-RO"/>
        </w:rPr>
        <w:t> Ungaria</w:t>
      </w:r>
    </w:p>
    <w:p w:rsidR="00424834" w:rsidRDefault="00424834">
      <w:pPr>
        <w:pStyle w:val="EMEABodyText"/>
        <w:rPr>
          <w:szCs w:val="22"/>
          <w:lang w:val="ro-RO"/>
        </w:rPr>
      </w:pPr>
    </w:p>
    <w:p w:rsidR="0052064E" w:rsidRPr="00416C8F" w:rsidRDefault="0052064E" w:rsidP="0052064E">
      <w:r w:rsidRPr="00416C8F">
        <w:t>Sanofi-Aventis, S.A.</w:t>
      </w:r>
    </w:p>
    <w:p w:rsidR="0052064E" w:rsidRDefault="0052064E" w:rsidP="0052064E">
      <w:proofErr w:type="spellStart"/>
      <w:r>
        <w:t>Ctra</w:t>
      </w:r>
      <w:proofErr w:type="spellEnd"/>
      <w:r>
        <w:t xml:space="preserve">. C-35 (La </w:t>
      </w:r>
      <w:proofErr w:type="spellStart"/>
      <w:r>
        <w:t>Batlloria-Hostalric</w:t>
      </w:r>
      <w:proofErr w:type="spellEnd"/>
      <w:r>
        <w:t>), km. 63.09</w:t>
      </w:r>
    </w:p>
    <w:p w:rsidR="0052064E" w:rsidRDefault="0052064E" w:rsidP="0052064E">
      <w:r>
        <w:t xml:space="preserve">17404 </w:t>
      </w:r>
      <w:proofErr w:type="spellStart"/>
      <w:r>
        <w:t>Riells</w:t>
      </w:r>
      <w:proofErr w:type="spellEnd"/>
      <w:r>
        <w:t xml:space="preserve"> </w:t>
      </w:r>
      <w:proofErr w:type="spellStart"/>
      <w:r>
        <w:t>i</w:t>
      </w:r>
      <w:proofErr w:type="spellEnd"/>
      <w:r>
        <w:t xml:space="preserve"> </w:t>
      </w:r>
      <w:proofErr w:type="spellStart"/>
      <w:r>
        <w:t>Viabrea</w:t>
      </w:r>
      <w:proofErr w:type="spellEnd"/>
      <w:r>
        <w:t xml:space="preserve"> (Girona)</w:t>
      </w:r>
    </w:p>
    <w:p w:rsidR="0052064E" w:rsidRDefault="0052064E" w:rsidP="0052064E">
      <w:pPr>
        <w:pStyle w:val="EMEABodyText"/>
      </w:pPr>
      <w:proofErr w:type="spellStart"/>
      <w:r>
        <w:t>Spania</w:t>
      </w:r>
      <w:proofErr w:type="spellEnd"/>
    </w:p>
    <w:p w:rsidR="0052064E" w:rsidRPr="002F604B" w:rsidRDefault="0052064E" w:rsidP="0052064E">
      <w:pPr>
        <w:pStyle w:val="EMEABodyText"/>
        <w:rPr>
          <w:szCs w:val="22"/>
          <w:lang w:val="ro-RO"/>
        </w:rPr>
      </w:pPr>
    </w:p>
    <w:p w:rsidR="00A2096F" w:rsidRPr="002F604B" w:rsidRDefault="00A2096F" w:rsidP="00AB3554">
      <w:pPr>
        <w:pStyle w:val="EMEABodyText"/>
        <w:keepNext/>
        <w:rPr>
          <w:szCs w:val="22"/>
          <w:lang w:val="ro-RO"/>
        </w:rPr>
      </w:pPr>
      <w:r w:rsidRPr="002F604B">
        <w:rPr>
          <w:szCs w:val="22"/>
          <w:lang w:val="ro-RO"/>
        </w:rPr>
        <w:t xml:space="preserve">Pentru orice informaţii </w:t>
      </w:r>
      <w:r w:rsidR="00B52FC2" w:rsidRPr="002F604B">
        <w:rPr>
          <w:szCs w:val="22"/>
          <w:lang w:val="ro-RO"/>
        </w:rPr>
        <w:t xml:space="preserve">referitoare la </w:t>
      </w:r>
      <w:r w:rsidRPr="002F604B">
        <w:rPr>
          <w:szCs w:val="22"/>
          <w:lang w:val="ro-RO"/>
        </w:rPr>
        <w:t>acest medicament, vă rugăm să contactaţi reprezentanţa locală a d</w:t>
      </w:r>
      <w:r w:rsidRPr="002F604B">
        <w:rPr>
          <w:bCs/>
          <w:szCs w:val="22"/>
          <w:lang w:val="ro-RO"/>
        </w:rPr>
        <w:t>eţinătorului</w:t>
      </w:r>
      <w:r w:rsidRPr="002F604B">
        <w:rPr>
          <w:bCs/>
          <w:smallCaps/>
          <w:szCs w:val="22"/>
          <w:lang w:val="ro-RO"/>
        </w:rPr>
        <w:t xml:space="preserve"> </w:t>
      </w:r>
      <w:r w:rsidRPr="002F604B">
        <w:rPr>
          <w:bCs/>
          <w:szCs w:val="22"/>
          <w:lang w:val="ro-RO"/>
        </w:rPr>
        <w:t>autorizaţiei de punere pe piaţă:</w:t>
      </w:r>
    </w:p>
    <w:p w:rsidR="00A2096F" w:rsidRPr="002F604B" w:rsidRDefault="00A2096F" w:rsidP="00AB3554">
      <w:pPr>
        <w:pStyle w:val="EMEABodyText"/>
        <w:keepNext/>
        <w:rPr>
          <w:szCs w:val="22"/>
          <w:lang w:val="ro-RO"/>
        </w:rPr>
      </w:pPr>
    </w:p>
    <w:tbl>
      <w:tblPr>
        <w:tblW w:w="9356" w:type="dxa"/>
        <w:tblInd w:w="-34" w:type="dxa"/>
        <w:tblLayout w:type="fixed"/>
        <w:tblLook w:val="0000" w:firstRow="0" w:lastRow="0" w:firstColumn="0" w:lastColumn="0" w:noHBand="0" w:noVBand="0"/>
      </w:tblPr>
      <w:tblGrid>
        <w:gridCol w:w="4661"/>
        <w:gridCol w:w="4695"/>
        <w:tblGridChange w:id="6">
          <w:tblGrid>
            <w:gridCol w:w="4661"/>
            <w:gridCol w:w="4695"/>
          </w:tblGrid>
        </w:tblGridChange>
      </w:tblGrid>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België/Belgique/Belgien</w:t>
            </w:r>
          </w:p>
          <w:p w:rsidR="00B52FC2" w:rsidRPr="002F604B" w:rsidRDefault="00B52FC2" w:rsidP="000C3ECD">
            <w:pPr>
              <w:rPr>
                <w:bCs/>
                <w:szCs w:val="22"/>
                <w:lang w:val="ro-RO"/>
              </w:rPr>
            </w:pPr>
            <w:r w:rsidRPr="002F604B">
              <w:rPr>
                <w:bCs/>
                <w:szCs w:val="22"/>
                <w:lang w:val="ro-RO"/>
              </w:rPr>
              <w:t>Sanofi Belgium</w:t>
            </w:r>
          </w:p>
          <w:p w:rsidR="00B52FC2" w:rsidRPr="002F604B" w:rsidRDefault="00B52FC2" w:rsidP="000C3ECD">
            <w:pPr>
              <w:rPr>
                <w:bCs/>
                <w:szCs w:val="22"/>
                <w:lang w:val="ro-RO"/>
              </w:rPr>
            </w:pPr>
            <w:r w:rsidRPr="002F604B">
              <w:rPr>
                <w:bCs/>
                <w:szCs w:val="22"/>
                <w:lang w:val="ro-RO"/>
              </w:rPr>
              <w:t>Tél/Tel: +32 (0)2 710 54 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Lietuva</w:t>
            </w:r>
          </w:p>
          <w:p w:rsidR="00B52FC2" w:rsidRPr="002F604B" w:rsidRDefault="00B52FC2" w:rsidP="000C3ECD">
            <w:pPr>
              <w:rPr>
                <w:szCs w:val="22"/>
                <w:lang w:val="ro-RO"/>
              </w:rPr>
            </w:pPr>
            <w:r w:rsidRPr="002F604B">
              <w:rPr>
                <w:szCs w:val="22"/>
                <w:lang w:val="ro-RO"/>
              </w:rPr>
              <w:t>UAB sanofi-aventis Lietuva</w:t>
            </w:r>
          </w:p>
          <w:p w:rsidR="00B52FC2" w:rsidRPr="002F604B" w:rsidRDefault="00B52FC2" w:rsidP="000C3ECD">
            <w:pPr>
              <w:rPr>
                <w:szCs w:val="22"/>
                <w:lang w:val="ro-RO"/>
              </w:rPr>
            </w:pPr>
            <w:r w:rsidRPr="002F604B">
              <w:rPr>
                <w:szCs w:val="22"/>
                <w:lang w:val="ro-RO"/>
              </w:rPr>
              <w:t>Tel: +370 5 2755224</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България</w:t>
            </w:r>
          </w:p>
          <w:p w:rsidR="00B52FC2" w:rsidRPr="002F604B" w:rsidRDefault="009F38F7" w:rsidP="000C3ECD">
            <w:pPr>
              <w:rPr>
                <w:bCs/>
                <w:szCs w:val="22"/>
                <w:lang w:val="ro-RO"/>
              </w:rPr>
            </w:pPr>
            <w:r>
              <w:rPr>
                <w:bCs/>
                <w:szCs w:val="22"/>
                <w:lang w:val="ro-RO"/>
              </w:rPr>
              <w:t>Sanofi</w:t>
            </w:r>
            <w:r w:rsidR="00B52FC2" w:rsidRPr="002F604B">
              <w:rPr>
                <w:bCs/>
                <w:szCs w:val="22"/>
                <w:lang w:val="ro-RO"/>
              </w:rPr>
              <w:t xml:space="preserve"> Bulgaria EOOD</w:t>
            </w:r>
          </w:p>
          <w:p w:rsidR="00B52FC2" w:rsidRPr="002F604B" w:rsidRDefault="00B52FC2" w:rsidP="000C3ECD">
            <w:pPr>
              <w:rPr>
                <w:bCs/>
                <w:szCs w:val="22"/>
                <w:lang w:val="ro-RO"/>
              </w:rPr>
            </w:pPr>
            <w:r w:rsidRPr="002F604B">
              <w:rPr>
                <w:bCs/>
                <w:szCs w:val="22"/>
                <w:lang w:val="ro-RO"/>
              </w:rPr>
              <w:t>Тел.: +359 (0)2 970 53 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Luxembourg/Luxemburg</w:t>
            </w:r>
          </w:p>
          <w:p w:rsidR="00B52FC2" w:rsidRPr="002F604B" w:rsidRDefault="00B52FC2" w:rsidP="000C3ECD">
            <w:pPr>
              <w:rPr>
                <w:szCs w:val="22"/>
                <w:lang w:val="ro-RO"/>
              </w:rPr>
            </w:pPr>
            <w:r w:rsidRPr="002F604B">
              <w:rPr>
                <w:szCs w:val="22"/>
                <w:lang w:val="ro-RO"/>
              </w:rPr>
              <w:t xml:space="preserve">Sanofi Belgium </w:t>
            </w:r>
          </w:p>
          <w:p w:rsidR="00B52FC2" w:rsidRPr="002F604B" w:rsidRDefault="00B52FC2" w:rsidP="000C3ECD">
            <w:pPr>
              <w:rPr>
                <w:szCs w:val="22"/>
                <w:lang w:val="ro-RO"/>
              </w:rPr>
            </w:pPr>
            <w:r w:rsidRPr="002F604B">
              <w:rPr>
                <w:szCs w:val="22"/>
                <w:lang w:val="ro-RO"/>
              </w:rPr>
              <w:t>Tél/Tel: +32 (0)2 710 54 00 (Belgique/Belgien)</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Česká republika</w:t>
            </w:r>
          </w:p>
          <w:p w:rsidR="00B52FC2" w:rsidRPr="002F604B" w:rsidRDefault="00B52FC2" w:rsidP="000C3ECD">
            <w:pPr>
              <w:rPr>
                <w:bCs/>
                <w:szCs w:val="22"/>
                <w:lang w:val="ro-RO"/>
              </w:rPr>
            </w:pPr>
            <w:r w:rsidRPr="002F604B">
              <w:rPr>
                <w:bCs/>
                <w:szCs w:val="22"/>
                <w:lang w:val="ro-RO"/>
              </w:rPr>
              <w:t>sanofi-aventis, s.r.o.</w:t>
            </w:r>
          </w:p>
          <w:p w:rsidR="00B52FC2" w:rsidRPr="002F604B" w:rsidRDefault="00B52FC2" w:rsidP="000C3ECD">
            <w:pPr>
              <w:rPr>
                <w:bCs/>
                <w:szCs w:val="22"/>
                <w:lang w:val="ro-RO"/>
              </w:rPr>
            </w:pPr>
            <w:r w:rsidRPr="002F604B">
              <w:rPr>
                <w:bCs/>
                <w:szCs w:val="22"/>
                <w:lang w:val="ro-RO"/>
              </w:rPr>
              <w:t>Tel: +420 233 086 111</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Magyarország</w:t>
            </w:r>
          </w:p>
          <w:p w:rsidR="00B52FC2" w:rsidRPr="002F604B" w:rsidRDefault="006D3461" w:rsidP="000C3ECD">
            <w:pPr>
              <w:rPr>
                <w:szCs w:val="22"/>
                <w:lang w:val="ro-RO"/>
              </w:rPr>
            </w:pPr>
            <w:r w:rsidRPr="00A25ED4">
              <w:rPr>
                <w:szCs w:val="22"/>
                <w:lang w:val="ro-RO"/>
              </w:rPr>
              <w:t>SANOFI-AVENTIS Zrt.</w:t>
            </w:r>
          </w:p>
          <w:p w:rsidR="00B52FC2" w:rsidRPr="002F604B" w:rsidRDefault="00B52FC2" w:rsidP="000C3ECD">
            <w:pPr>
              <w:rPr>
                <w:szCs w:val="22"/>
                <w:lang w:val="ro-RO"/>
              </w:rPr>
            </w:pPr>
            <w:r w:rsidRPr="002F604B">
              <w:rPr>
                <w:szCs w:val="22"/>
                <w:lang w:val="ro-RO"/>
              </w:rPr>
              <w:t>Tel.: +36 1 505 0050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Danmark</w:t>
            </w:r>
          </w:p>
          <w:p w:rsidR="00B52FC2" w:rsidRPr="002F604B" w:rsidRDefault="00266468" w:rsidP="000C3ECD">
            <w:pPr>
              <w:rPr>
                <w:bCs/>
                <w:szCs w:val="22"/>
                <w:lang w:val="ro-RO"/>
              </w:rPr>
            </w:pPr>
            <w:r w:rsidRPr="00266468">
              <w:rPr>
                <w:bCs/>
                <w:szCs w:val="22"/>
                <w:lang w:val="ro-RO"/>
              </w:rPr>
              <w:t>Sanofi A/S</w:t>
            </w:r>
          </w:p>
          <w:p w:rsidR="00B52FC2" w:rsidRPr="002F604B" w:rsidRDefault="00B52FC2" w:rsidP="000C3ECD">
            <w:pPr>
              <w:rPr>
                <w:bCs/>
                <w:szCs w:val="22"/>
                <w:lang w:val="ro-RO"/>
              </w:rPr>
            </w:pPr>
            <w:r w:rsidRPr="002F604B">
              <w:rPr>
                <w:bCs/>
                <w:szCs w:val="22"/>
                <w:lang w:val="ro-RO"/>
              </w:rPr>
              <w:t>Tlf: +45 45 16 70 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Malta</w:t>
            </w:r>
          </w:p>
          <w:p w:rsidR="00B52FC2" w:rsidRPr="002F604B" w:rsidRDefault="00B52FC2" w:rsidP="000C3ECD">
            <w:pPr>
              <w:rPr>
                <w:szCs w:val="22"/>
                <w:lang w:val="ro-RO"/>
              </w:rPr>
            </w:pPr>
            <w:r w:rsidRPr="002F604B">
              <w:rPr>
                <w:szCs w:val="22"/>
                <w:lang w:val="ro-RO"/>
              </w:rPr>
              <w:t xml:space="preserve">Sanofi </w:t>
            </w:r>
            <w:r w:rsidR="00CA664A" w:rsidRPr="00CA664A">
              <w:rPr>
                <w:szCs w:val="22"/>
                <w:lang w:val="ro-RO"/>
              </w:rPr>
              <w:t>S.</w:t>
            </w:r>
            <w:r w:rsidR="001E5C6D">
              <w:rPr>
                <w:szCs w:val="22"/>
                <w:lang w:val="ro-RO"/>
              </w:rPr>
              <w:t>r.l</w:t>
            </w:r>
            <w:r w:rsidR="00CA664A" w:rsidRPr="00CA664A">
              <w:rPr>
                <w:szCs w:val="22"/>
                <w:lang w:val="ro-RO"/>
              </w:rPr>
              <w:t>.</w:t>
            </w:r>
          </w:p>
          <w:p w:rsidR="00B52FC2" w:rsidRPr="002F604B" w:rsidRDefault="00B52FC2" w:rsidP="000C3ECD">
            <w:pPr>
              <w:rPr>
                <w:szCs w:val="22"/>
                <w:lang w:val="ro-RO"/>
              </w:rPr>
            </w:pPr>
            <w:r w:rsidRPr="002F604B">
              <w:rPr>
                <w:szCs w:val="22"/>
                <w:lang w:val="ro-RO"/>
              </w:rPr>
              <w:t xml:space="preserve">Tel: </w:t>
            </w:r>
            <w:r w:rsidR="00832405" w:rsidRPr="00832405">
              <w:rPr>
                <w:szCs w:val="22"/>
                <w:lang w:val="ro-RO"/>
              </w:rPr>
              <w:t>+39 02 39394275</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Deutschland</w:t>
            </w:r>
          </w:p>
          <w:p w:rsidR="00B52FC2" w:rsidRPr="002F604B" w:rsidRDefault="00B52FC2" w:rsidP="000C3ECD">
            <w:pPr>
              <w:rPr>
                <w:bCs/>
                <w:szCs w:val="22"/>
                <w:lang w:val="ro-RO"/>
              </w:rPr>
            </w:pPr>
            <w:r w:rsidRPr="002F604B">
              <w:rPr>
                <w:bCs/>
                <w:szCs w:val="22"/>
                <w:lang w:val="ro-RO"/>
              </w:rPr>
              <w:t>Sanofi-Aventis Deutschland GmbH</w:t>
            </w:r>
          </w:p>
          <w:p w:rsidR="009F38F7" w:rsidRPr="009F38F7" w:rsidRDefault="009F38F7" w:rsidP="009F38F7">
            <w:pPr>
              <w:rPr>
                <w:lang w:val="cs-CZ"/>
              </w:rPr>
            </w:pPr>
            <w:r w:rsidRPr="009F38F7">
              <w:rPr>
                <w:lang w:val="cs-CZ"/>
              </w:rPr>
              <w:t>Tel: 0800 52 52 010</w:t>
            </w:r>
          </w:p>
          <w:p w:rsidR="00B52FC2" w:rsidRPr="002F604B" w:rsidRDefault="009F38F7" w:rsidP="009F38F7">
            <w:pPr>
              <w:rPr>
                <w:bCs/>
                <w:szCs w:val="22"/>
                <w:lang w:val="ro-RO"/>
              </w:rPr>
            </w:pPr>
            <w:r w:rsidRPr="009F38F7">
              <w:rPr>
                <w:lang w:val="cs-CZ"/>
              </w:rPr>
              <w:t>Tel. aus dem Ausland: +49 69 305 21 131</w:t>
            </w:r>
          </w:p>
          <w:p w:rsidR="00B52FC2" w:rsidRPr="002F604B" w:rsidRDefault="00B52FC2" w:rsidP="00A117E5">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Nederland</w:t>
            </w:r>
          </w:p>
          <w:p w:rsidR="00B52FC2" w:rsidRPr="002F604B" w:rsidRDefault="001E5C6D" w:rsidP="000C3ECD">
            <w:pPr>
              <w:rPr>
                <w:szCs w:val="22"/>
                <w:lang w:val="ro-RO"/>
              </w:rPr>
            </w:pPr>
            <w:r w:rsidRPr="001E5C6D">
              <w:rPr>
                <w:szCs w:val="22"/>
                <w:lang w:val="ro-RO"/>
              </w:rPr>
              <w:t>Genzyme Europe</w:t>
            </w:r>
            <w:r w:rsidR="00B52FC2" w:rsidRPr="002F604B">
              <w:rPr>
                <w:szCs w:val="22"/>
                <w:lang w:val="ro-RO"/>
              </w:rPr>
              <w:t xml:space="preserve"> B.V.</w:t>
            </w:r>
          </w:p>
          <w:p w:rsidR="00B52FC2" w:rsidRPr="002F604B" w:rsidRDefault="00B52FC2" w:rsidP="000C3ECD">
            <w:pPr>
              <w:rPr>
                <w:szCs w:val="22"/>
                <w:lang w:val="ro-RO"/>
              </w:rPr>
            </w:pPr>
            <w:r w:rsidRPr="002F604B">
              <w:rPr>
                <w:szCs w:val="22"/>
                <w:lang w:val="ro-RO"/>
              </w:rPr>
              <w:t xml:space="preserve">Tel: </w:t>
            </w:r>
            <w:r w:rsidR="004E0CEB" w:rsidRPr="004E0CEB">
              <w:rPr>
                <w:szCs w:val="22"/>
                <w:lang w:val="ro-RO"/>
              </w:rPr>
              <w:t>+31 20 245 4000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Eesti</w:t>
            </w:r>
          </w:p>
          <w:p w:rsidR="00B52FC2" w:rsidRPr="002F604B" w:rsidRDefault="00B52FC2" w:rsidP="000C3ECD">
            <w:pPr>
              <w:rPr>
                <w:bCs/>
                <w:szCs w:val="22"/>
                <w:lang w:val="ro-RO"/>
              </w:rPr>
            </w:pPr>
            <w:r w:rsidRPr="002F604B">
              <w:rPr>
                <w:bCs/>
                <w:szCs w:val="22"/>
                <w:lang w:val="ro-RO"/>
              </w:rPr>
              <w:t>sanofi-aventis Estonia OÜ</w:t>
            </w:r>
          </w:p>
          <w:p w:rsidR="00B52FC2" w:rsidRPr="002F604B" w:rsidRDefault="00B52FC2" w:rsidP="000C3ECD">
            <w:pPr>
              <w:rPr>
                <w:bCs/>
                <w:szCs w:val="22"/>
                <w:lang w:val="ro-RO"/>
              </w:rPr>
            </w:pPr>
            <w:r w:rsidRPr="002F604B">
              <w:rPr>
                <w:bCs/>
                <w:szCs w:val="22"/>
                <w:lang w:val="ro-RO"/>
              </w:rPr>
              <w:t>Tel: +372 627 34 88</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Norge</w:t>
            </w:r>
          </w:p>
          <w:p w:rsidR="00B52FC2" w:rsidRPr="002F604B" w:rsidRDefault="00B52FC2" w:rsidP="000C3ECD">
            <w:pPr>
              <w:rPr>
                <w:szCs w:val="22"/>
                <w:lang w:val="ro-RO"/>
              </w:rPr>
            </w:pPr>
            <w:r w:rsidRPr="002F604B">
              <w:rPr>
                <w:szCs w:val="22"/>
                <w:lang w:val="ro-RO"/>
              </w:rPr>
              <w:t>sanofi-aventis Norge AS</w:t>
            </w:r>
          </w:p>
          <w:p w:rsidR="00B52FC2" w:rsidRPr="002F604B" w:rsidRDefault="00B52FC2" w:rsidP="000C3ECD">
            <w:pPr>
              <w:rPr>
                <w:szCs w:val="22"/>
                <w:lang w:val="ro-RO"/>
              </w:rPr>
            </w:pPr>
            <w:r w:rsidRPr="002F604B">
              <w:rPr>
                <w:szCs w:val="22"/>
                <w:lang w:val="ro-RO"/>
              </w:rPr>
              <w:t>Tlf: +47 67 10 71 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Ελλάδα</w:t>
            </w:r>
          </w:p>
          <w:p w:rsidR="00B52FC2" w:rsidRPr="002F604B" w:rsidRDefault="00B52FC2" w:rsidP="000C3ECD">
            <w:pPr>
              <w:rPr>
                <w:bCs/>
                <w:szCs w:val="22"/>
                <w:lang w:val="ro-RO"/>
              </w:rPr>
            </w:pPr>
            <w:r w:rsidRPr="002F604B">
              <w:rPr>
                <w:bCs/>
                <w:szCs w:val="22"/>
                <w:lang w:val="ro-RO"/>
              </w:rPr>
              <w:t>sanofi-aventis AEBE</w:t>
            </w:r>
          </w:p>
          <w:p w:rsidR="00B52FC2" w:rsidRPr="002F604B" w:rsidRDefault="00B52FC2" w:rsidP="000C3ECD">
            <w:pPr>
              <w:rPr>
                <w:bCs/>
                <w:szCs w:val="22"/>
                <w:lang w:val="ro-RO"/>
              </w:rPr>
            </w:pPr>
            <w:r w:rsidRPr="002F604B">
              <w:rPr>
                <w:bCs/>
                <w:szCs w:val="22"/>
                <w:lang w:val="ro-RO"/>
              </w:rPr>
              <w:t>Τηλ: +30 210 900 16 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Österreich</w:t>
            </w:r>
          </w:p>
          <w:p w:rsidR="00B52FC2" w:rsidRPr="002F604B" w:rsidRDefault="00B52FC2" w:rsidP="000C3ECD">
            <w:pPr>
              <w:rPr>
                <w:szCs w:val="22"/>
                <w:lang w:val="ro-RO"/>
              </w:rPr>
            </w:pPr>
            <w:r w:rsidRPr="002F604B">
              <w:rPr>
                <w:szCs w:val="22"/>
                <w:lang w:val="ro-RO"/>
              </w:rPr>
              <w:t>sanofi-aventis GmbH</w:t>
            </w:r>
          </w:p>
          <w:p w:rsidR="00B52FC2" w:rsidRPr="002F604B" w:rsidRDefault="00B52FC2" w:rsidP="000C3ECD">
            <w:pPr>
              <w:rPr>
                <w:szCs w:val="22"/>
                <w:lang w:val="ro-RO"/>
              </w:rPr>
            </w:pPr>
            <w:r w:rsidRPr="002F604B">
              <w:rPr>
                <w:szCs w:val="22"/>
                <w:lang w:val="ro-RO"/>
              </w:rPr>
              <w:t>Tel: +43 1 80 185 – 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España</w:t>
            </w:r>
          </w:p>
          <w:p w:rsidR="00B52FC2" w:rsidRPr="002F604B" w:rsidRDefault="00B52FC2" w:rsidP="000C3ECD">
            <w:pPr>
              <w:rPr>
                <w:bCs/>
                <w:szCs w:val="22"/>
                <w:lang w:val="ro-RO"/>
              </w:rPr>
            </w:pPr>
            <w:r w:rsidRPr="002F604B">
              <w:rPr>
                <w:bCs/>
                <w:szCs w:val="22"/>
                <w:lang w:val="ro-RO"/>
              </w:rPr>
              <w:t>sanofi-aventis, S.A.</w:t>
            </w:r>
          </w:p>
          <w:p w:rsidR="00B52FC2" w:rsidRPr="002F604B" w:rsidRDefault="00B52FC2" w:rsidP="000C3ECD">
            <w:pPr>
              <w:rPr>
                <w:bCs/>
                <w:szCs w:val="22"/>
                <w:lang w:val="ro-RO"/>
              </w:rPr>
            </w:pPr>
            <w:r w:rsidRPr="002F604B">
              <w:rPr>
                <w:bCs/>
                <w:szCs w:val="22"/>
                <w:lang w:val="ro-RO"/>
              </w:rPr>
              <w:t>Tel: +34 93 485 94 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Polska</w:t>
            </w:r>
          </w:p>
          <w:p w:rsidR="00B52FC2" w:rsidRPr="002F604B" w:rsidRDefault="00B52FC2" w:rsidP="000C3ECD">
            <w:pPr>
              <w:rPr>
                <w:szCs w:val="22"/>
                <w:lang w:val="ro-RO"/>
              </w:rPr>
            </w:pPr>
            <w:r w:rsidRPr="002F604B">
              <w:rPr>
                <w:szCs w:val="22"/>
                <w:lang w:val="ro-RO"/>
              </w:rPr>
              <w:t>sanofi-aventis Sp. z o.o.</w:t>
            </w:r>
          </w:p>
          <w:p w:rsidR="00B52FC2" w:rsidRPr="002F604B" w:rsidRDefault="00B52FC2" w:rsidP="000C3ECD">
            <w:pPr>
              <w:rPr>
                <w:szCs w:val="22"/>
                <w:lang w:val="ro-RO"/>
              </w:rPr>
            </w:pPr>
            <w:r w:rsidRPr="002F604B">
              <w:rPr>
                <w:szCs w:val="22"/>
                <w:lang w:val="ro-RO"/>
              </w:rPr>
              <w:t>Tel.: +48 22 280 00 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France</w:t>
            </w:r>
          </w:p>
          <w:p w:rsidR="00B52FC2" w:rsidRPr="002F604B" w:rsidRDefault="00B52FC2" w:rsidP="000C3ECD">
            <w:pPr>
              <w:rPr>
                <w:bCs/>
                <w:szCs w:val="22"/>
                <w:lang w:val="ro-RO"/>
              </w:rPr>
            </w:pPr>
            <w:r w:rsidRPr="002F604B">
              <w:rPr>
                <w:bCs/>
                <w:szCs w:val="22"/>
                <w:lang w:val="ro-RO"/>
              </w:rPr>
              <w:t>sanofi-aventis France</w:t>
            </w:r>
          </w:p>
          <w:p w:rsidR="00B52FC2" w:rsidRPr="002F604B" w:rsidRDefault="00B52FC2" w:rsidP="000C3ECD">
            <w:pPr>
              <w:rPr>
                <w:bCs/>
                <w:szCs w:val="22"/>
                <w:lang w:val="ro-RO"/>
              </w:rPr>
            </w:pPr>
            <w:r w:rsidRPr="002F604B">
              <w:rPr>
                <w:bCs/>
                <w:szCs w:val="22"/>
                <w:lang w:val="ro-RO"/>
              </w:rPr>
              <w:t>Tél: 0 800 222 555</w:t>
            </w:r>
          </w:p>
          <w:p w:rsidR="00B52FC2" w:rsidRPr="002F604B" w:rsidRDefault="00B52FC2" w:rsidP="000C3ECD">
            <w:pPr>
              <w:rPr>
                <w:bCs/>
                <w:szCs w:val="22"/>
                <w:lang w:val="ro-RO"/>
              </w:rPr>
            </w:pPr>
            <w:r w:rsidRPr="002F604B">
              <w:rPr>
                <w:bCs/>
                <w:szCs w:val="22"/>
                <w:lang w:val="ro-RO"/>
              </w:rPr>
              <w:t>Appel depuis l’étranger: +33 1 57 63 23 23</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Portugal</w:t>
            </w:r>
          </w:p>
          <w:p w:rsidR="00B52FC2" w:rsidRPr="002F604B" w:rsidRDefault="00B52FC2" w:rsidP="000C3ECD">
            <w:pPr>
              <w:rPr>
                <w:szCs w:val="22"/>
                <w:lang w:val="ro-RO"/>
              </w:rPr>
            </w:pPr>
            <w:r w:rsidRPr="002F604B">
              <w:rPr>
                <w:szCs w:val="22"/>
                <w:lang w:val="ro-RO"/>
              </w:rPr>
              <w:t>Sanofi - Produtos Farmacêuticos, Lda</w:t>
            </w:r>
          </w:p>
          <w:p w:rsidR="00B52FC2" w:rsidRPr="002F604B" w:rsidRDefault="00B52FC2" w:rsidP="000C3ECD">
            <w:pPr>
              <w:rPr>
                <w:szCs w:val="22"/>
                <w:lang w:val="ro-RO"/>
              </w:rPr>
            </w:pPr>
            <w:r w:rsidRPr="002F604B">
              <w:rPr>
                <w:szCs w:val="22"/>
                <w:lang w:val="ro-RO"/>
              </w:rPr>
              <w:t>Tel: +351 21 35 89 400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Hrvatska</w:t>
            </w:r>
          </w:p>
          <w:p w:rsidR="00B52FC2" w:rsidRPr="002F604B" w:rsidRDefault="00B52FC2" w:rsidP="000C3ECD">
            <w:pPr>
              <w:rPr>
                <w:bCs/>
                <w:szCs w:val="22"/>
                <w:lang w:val="ro-RO"/>
              </w:rPr>
            </w:pPr>
            <w:r w:rsidRPr="002F604B">
              <w:rPr>
                <w:bCs/>
                <w:szCs w:val="22"/>
                <w:lang w:val="ro-RO"/>
              </w:rPr>
              <w:t>sanofi-aventis Croatia d.o.o.</w:t>
            </w:r>
          </w:p>
          <w:p w:rsidR="00B52FC2" w:rsidRPr="002F604B" w:rsidRDefault="00B52FC2" w:rsidP="000C3ECD">
            <w:pPr>
              <w:rPr>
                <w:b/>
                <w:bCs/>
                <w:szCs w:val="22"/>
                <w:lang w:val="ro-RO"/>
              </w:rPr>
            </w:pPr>
            <w:r w:rsidRPr="002F604B">
              <w:rPr>
                <w:bCs/>
                <w:szCs w:val="22"/>
                <w:lang w:val="ro-RO"/>
              </w:rPr>
              <w:t>Tel: +385 1 600 34 00</w:t>
            </w:r>
          </w:p>
        </w:tc>
        <w:tc>
          <w:tcPr>
            <w:tcW w:w="4678" w:type="dxa"/>
          </w:tcPr>
          <w:p w:rsidR="00B52FC2" w:rsidRPr="002F604B" w:rsidRDefault="00B52FC2" w:rsidP="000C3ECD">
            <w:pPr>
              <w:rPr>
                <w:b/>
                <w:szCs w:val="22"/>
                <w:lang w:val="ro-RO"/>
              </w:rPr>
            </w:pPr>
            <w:r w:rsidRPr="002F604B">
              <w:rPr>
                <w:b/>
                <w:szCs w:val="22"/>
                <w:lang w:val="ro-RO"/>
              </w:rPr>
              <w:t>România</w:t>
            </w:r>
          </w:p>
          <w:p w:rsidR="00B52FC2" w:rsidRPr="002F604B" w:rsidRDefault="0088789B" w:rsidP="000C3ECD">
            <w:pPr>
              <w:rPr>
                <w:szCs w:val="22"/>
                <w:lang w:val="ro-RO"/>
              </w:rPr>
            </w:pPr>
            <w:r>
              <w:rPr>
                <w:szCs w:val="22"/>
                <w:lang w:val="ro-RO"/>
              </w:rPr>
              <w:t>S</w:t>
            </w:r>
            <w:r w:rsidR="00B52FC2" w:rsidRPr="002F604B">
              <w:rPr>
                <w:szCs w:val="22"/>
                <w:lang w:val="ro-RO"/>
              </w:rPr>
              <w:t>anofi Rom</w:t>
            </w:r>
            <w:r>
              <w:rPr>
                <w:szCs w:val="22"/>
                <w:lang w:val="ro-RO"/>
              </w:rPr>
              <w:t>a</w:t>
            </w:r>
            <w:r w:rsidR="00B52FC2" w:rsidRPr="002F604B">
              <w:rPr>
                <w:szCs w:val="22"/>
                <w:lang w:val="ro-RO"/>
              </w:rPr>
              <w:t>nia SRL</w:t>
            </w:r>
          </w:p>
          <w:p w:rsidR="00B52FC2" w:rsidRPr="002F604B" w:rsidRDefault="00B52FC2" w:rsidP="000C3ECD">
            <w:pPr>
              <w:rPr>
                <w:szCs w:val="22"/>
                <w:lang w:val="ro-RO"/>
              </w:rPr>
            </w:pPr>
            <w:r w:rsidRPr="002F604B">
              <w:rPr>
                <w:szCs w:val="22"/>
                <w:lang w:val="ro-RO"/>
              </w:rPr>
              <w:t>Tel: +40 (0) 21 317 31 36</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Ireland</w:t>
            </w:r>
          </w:p>
          <w:p w:rsidR="00B52FC2" w:rsidRPr="002F604B" w:rsidRDefault="00B52FC2" w:rsidP="000C3ECD">
            <w:pPr>
              <w:rPr>
                <w:bCs/>
                <w:szCs w:val="22"/>
                <w:lang w:val="ro-RO"/>
              </w:rPr>
            </w:pPr>
            <w:r w:rsidRPr="002F604B">
              <w:rPr>
                <w:bCs/>
                <w:szCs w:val="22"/>
                <w:lang w:val="ro-RO"/>
              </w:rPr>
              <w:t>sanofi-aventis Ireland Ltd. T/A SANOFI</w:t>
            </w:r>
          </w:p>
          <w:p w:rsidR="00B52FC2" w:rsidRPr="002F604B" w:rsidRDefault="00B52FC2" w:rsidP="000C3ECD">
            <w:pPr>
              <w:rPr>
                <w:bCs/>
                <w:szCs w:val="22"/>
                <w:lang w:val="ro-RO"/>
              </w:rPr>
            </w:pPr>
            <w:r w:rsidRPr="002F604B">
              <w:rPr>
                <w:bCs/>
                <w:szCs w:val="22"/>
                <w:lang w:val="ro-RO"/>
              </w:rPr>
              <w:t>Tel: +353 (0) 1 403 56 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Slovenija</w:t>
            </w:r>
          </w:p>
          <w:p w:rsidR="00B52FC2" w:rsidRPr="002F604B" w:rsidRDefault="00B52FC2" w:rsidP="000C3ECD">
            <w:pPr>
              <w:rPr>
                <w:szCs w:val="22"/>
                <w:lang w:val="ro-RO"/>
              </w:rPr>
            </w:pPr>
            <w:r w:rsidRPr="002F604B">
              <w:rPr>
                <w:szCs w:val="22"/>
                <w:lang w:val="ro-RO"/>
              </w:rPr>
              <w:t>sanofi-aventis d.o.o.</w:t>
            </w:r>
          </w:p>
          <w:p w:rsidR="00B52FC2" w:rsidRPr="002F604B" w:rsidRDefault="00B52FC2" w:rsidP="000C3ECD">
            <w:pPr>
              <w:rPr>
                <w:szCs w:val="22"/>
                <w:lang w:val="ro-RO"/>
              </w:rPr>
            </w:pPr>
            <w:r w:rsidRPr="002F604B">
              <w:rPr>
                <w:szCs w:val="22"/>
                <w:lang w:val="ro-RO"/>
              </w:rPr>
              <w:t>Tel: +386 1 560 48 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Ísland</w:t>
            </w:r>
          </w:p>
          <w:p w:rsidR="00B52FC2" w:rsidRPr="002F604B" w:rsidRDefault="00B52FC2" w:rsidP="000C3ECD">
            <w:pPr>
              <w:rPr>
                <w:bCs/>
                <w:szCs w:val="22"/>
                <w:lang w:val="ro-RO"/>
              </w:rPr>
            </w:pPr>
            <w:r w:rsidRPr="002F604B">
              <w:rPr>
                <w:bCs/>
                <w:szCs w:val="22"/>
                <w:lang w:val="ro-RO"/>
              </w:rPr>
              <w:t>Vistor hf.</w:t>
            </w:r>
          </w:p>
          <w:p w:rsidR="00B52FC2" w:rsidRPr="002F604B" w:rsidRDefault="00B52FC2" w:rsidP="000C3ECD">
            <w:pPr>
              <w:rPr>
                <w:bCs/>
                <w:szCs w:val="22"/>
                <w:lang w:val="ro-RO"/>
              </w:rPr>
            </w:pPr>
            <w:r w:rsidRPr="002F604B">
              <w:rPr>
                <w:bCs/>
                <w:szCs w:val="22"/>
                <w:lang w:val="ro-RO"/>
              </w:rPr>
              <w:t>Sími: +354 535 7000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Slovenská republika</w:t>
            </w:r>
          </w:p>
          <w:p w:rsidR="00B52FC2" w:rsidRPr="002F604B" w:rsidRDefault="00B52FC2" w:rsidP="000C3ECD">
            <w:pPr>
              <w:rPr>
                <w:szCs w:val="22"/>
                <w:lang w:val="ro-RO"/>
              </w:rPr>
            </w:pPr>
            <w:r w:rsidRPr="002F604B">
              <w:rPr>
                <w:szCs w:val="22"/>
                <w:lang w:val="ro-RO"/>
              </w:rPr>
              <w:t>sanofi-aventis Slovakia s.r.o.</w:t>
            </w:r>
          </w:p>
          <w:p w:rsidR="00B52FC2" w:rsidRPr="002F604B" w:rsidRDefault="00B52FC2" w:rsidP="000C3ECD">
            <w:pPr>
              <w:rPr>
                <w:szCs w:val="22"/>
                <w:lang w:val="ro-RO"/>
              </w:rPr>
            </w:pPr>
            <w:r w:rsidRPr="002F604B">
              <w:rPr>
                <w:szCs w:val="22"/>
                <w:lang w:val="ro-RO"/>
              </w:rPr>
              <w:t>Tel: +421 2 33 100 100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Italia</w:t>
            </w:r>
          </w:p>
          <w:p w:rsidR="00B52FC2" w:rsidRPr="002F604B" w:rsidRDefault="00981768" w:rsidP="000C3ECD">
            <w:pPr>
              <w:rPr>
                <w:bCs/>
                <w:szCs w:val="22"/>
                <w:lang w:val="ro-RO"/>
              </w:rPr>
            </w:pPr>
            <w:r>
              <w:rPr>
                <w:bCs/>
                <w:szCs w:val="22"/>
                <w:lang w:val="ro-RO"/>
              </w:rPr>
              <w:t>S</w:t>
            </w:r>
            <w:r w:rsidR="00B52FC2" w:rsidRPr="002F604B">
              <w:rPr>
                <w:bCs/>
                <w:szCs w:val="22"/>
                <w:lang w:val="ro-RO"/>
              </w:rPr>
              <w:t>anofi S.</w:t>
            </w:r>
            <w:r w:rsidR="001E5C6D">
              <w:rPr>
                <w:bCs/>
                <w:szCs w:val="22"/>
                <w:lang w:val="ro-RO"/>
              </w:rPr>
              <w:t>r.l</w:t>
            </w:r>
            <w:r w:rsidR="00B52FC2" w:rsidRPr="002F604B">
              <w:rPr>
                <w:bCs/>
                <w:szCs w:val="22"/>
                <w:lang w:val="ro-RO"/>
              </w:rPr>
              <w:t>.</w:t>
            </w:r>
          </w:p>
          <w:p w:rsidR="00B52FC2" w:rsidRPr="002F604B" w:rsidRDefault="00B52FC2" w:rsidP="000C3ECD">
            <w:pPr>
              <w:rPr>
                <w:bCs/>
                <w:szCs w:val="22"/>
                <w:lang w:val="ro-RO"/>
              </w:rPr>
            </w:pPr>
            <w:r w:rsidRPr="002F604B">
              <w:rPr>
                <w:bCs/>
                <w:szCs w:val="22"/>
                <w:lang w:val="ro-RO"/>
              </w:rPr>
              <w:t xml:space="preserve">Tel: </w:t>
            </w:r>
            <w:r w:rsidR="0088789B" w:rsidRPr="0088789B">
              <w:rPr>
                <w:bCs/>
                <w:szCs w:val="22"/>
                <w:lang w:val="ro-RO"/>
              </w:rPr>
              <w:t>800.536389</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Suomi/Finland</w:t>
            </w:r>
          </w:p>
          <w:p w:rsidR="00B52FC2" w:rsidRPr="002F604B" w:rsidRDefault="00506548" w:rsidP="000C3ECD">
            <w:pPr>
              <w:rPr>
                <w:szCs w:val="22"/>
                <w:lang w:val="ro-RO"/>
              </w:rPr>
            </w:pPr>
            <w:r>
              <w:rPr>
                <w:szCs w:val="22"/>
                <w:lang w:val="ro-RO"/>
              </w:rPr>
              <w:t>S</w:t>
            </w:r>
            <w:r w:rsidR="00B52FC2" w:rsidRPr="002F604B">
              <w:rPr>
                <w:szCs w:val="22"/>
                <w:lang w:val="ro-RO"/>
              </w:rPr>
              <w:t>anofi Oy</w:t>
            </w:r>
          </w:p>
          <w:p w:rsidR="00B52FC2" w:rsidRPr="002F604B" w:rsidRDefault="00B52FC2" w:rsidP="000C3ECD">
            <w:pPr>
              <w:rPr>
                <w:szCs w:val="22"/>
                <w:lang w:val="ro-RO"/>
              </w:rPr>
            </w:pPr>
            <w:r w:rsidRPr="002F604B">
              <w:rPr>
                <w:szCs w:val="22"/>
                <w:lang w:val="ro-RO"/>
              </w:rPr>
              <w:t>Puh/Tel: +358 (0) 201 200 300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Κύπρος</w:t>
            </w:r>
          </w:p>
          <w:p w:rsidR="00B52FC2" w:rsidRPr="002F604B" w:rsidRDefault="00B52FC2" w:rsidP="000C3ECD">
            <w:pPr>
              <w:rPr>
                <w:bCs/>
                <w:szCs w:val="22"/>
                <w:lang w:val="ro-RO"/>
              </w:rPr>
            </w:pPr>
            <w:r w:rsidRPr="002F604B">
              <w:rPr>
                <w:bCs/>
                <w:szCs w:val="22"/>
                <w:lang w:val="ro-RO"/>
              </w:rPr>
              <w:t>sanofi-aventis Cyprus Ltd.</w:t>
            </w:r>
          </w:p>
          <w:p w:rsidR="00B52FC2" w:rsidRPr="002F604B" w:rsidRDefault="00B52FC2" w:rsidP="000C3ECD">
            <w:pPr>
              <w:rPr>
                <w:bCs/>
                <w:szCs w:val="22"/>
                <w:lang w:val="ro-RO"/>
              </w:rPr>
            </w:pPr>
            <w:r w:rsidRPr="002F604B">
              <w:rPr>
                <w:bCs/>
                <w:szCs w:val="22"/>
                <w:lang w:val="ro-RO"/>
              </w:rPr>
              <w:t>Τηλ: +357 22 871600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Sverige</w:t>
            </w:r>
          </w:p>
          <w:p w:rsidR="00B52FC2" w:rsidRPr="002F604B" w:rsidRDefault="00506548" w:rsidP="000C3ECD">
            <w:pPr>
              <w:rPr>
                <w:szCs w:val="22"/>
                <w:lang w:val="ro-RO"/>
              </w:rPr>
            </w:pPr>
            <w:r>
              <w:rPr>
                <w:szCs w:val="22"/>
                <w:lang w:val="ro-RO"/>
              </w:rPr>
              <w:t>S</w:t>
            </w:r>
            <w:r w:rsidR="00B52FC2" w:rsidRPr="002F604B">
              <w:rPr>
                <w:szCs w:val="22"/>
                <w:lang w:val="ro-RO"/>
              </w:rPr>
              <w:t>anofi AB</w:t>
            </w:r>
          </w:p>
          <w:p w:rsidR="00B52FC2" w:rsidRPr="002F604B" w:rsidRDefault="00B52FC2" w:rsidP="000C3ECD">
            <w:pPr>
              <w:rPr>
                <w:szCs w:val="22"/>
                <w:lang w:val="ro-RO"/>
              </w:rPr>
            </w:pPr>
            <w:r w:rsidRPr="002F604B">
              <w:rPr>
                <w:szCs w:val="22"/>
                <w:lang w:val="ro-RO"/>
              </w:rPr>
              <w:t>Tel: +46 (0)8 634 50 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Latvija</w:t>
            </w:r>
          </w:p>
          <w:p w:rsidR="00B52FC2" w:rsidRPr="002F604B" w:rsidRDefault="00B52FC2" w:rsidP="000C3ECD">
            <w:pPr>
              <w:rPr>
                <w:bCs/>
                <w:szCs w:val="22"/>
                <w:lang w:val="ro-RO"/>
              </w:rPr>
            </w:pPr>
            <w:r w:rsidRPr="002F604B">
              <w:rPr>
                <w:bCs/>
                <w:szCs w:val="22"/>
                <w:lang w:val="ro-RO"/>
              </w:rPr>
              <w:t>sanofi-aventis Latvia SIA</w:t>
            </w:r>
          </w:p>
          <w:p w:rsidR="00B52FC2" w:rsidRPr="002F604B" w:rsidRDefault="00B52FC2" w:rsidP="000C3ECD">
            <w:pPr>
              <w:rPr>
                <w:bCs/>
                <w:szCs w:val="22"/>
                <w:lang w:val="ro-RO"/>
              </w:rPr>
            </w:pPr>
            <w:r w:rsidRPr="002F604B">
              <w:rPr>
                <w:bCs/>
                <w:szCs w:val="22"/>
                <w:lang w:val="ro-RO"/>
              </w:rPr>
              <w:t>Tel: +371 67 33 24 51</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United Kingdom</w:t>
            </w:r>
          </w:p>
          <w:p w:rsidR="00B52FC2" w:rsidRPr="002F604B" w:rsidRDefault="00B52FC2" w:rsidP="000C3ECD">
            <w:pPr>
              <w:rPr>
                <w:szCs w:val="22"/>
                <w:lang w:val="ro-RO"/>
              </w:rPr>
            </w:pPr>
            <w:r w:rsidRPr="002F604B">
              <w:rPr>
                <w:szCs w:val="22"/>
                <w:lang w:val="ro-RO"/>
              </w:rPr>
              <w:t>Sanofi</w:t>
            </w:r>
          </w:p>
          <w:p w:rsidR="00B52FC2" w:rsidRPr="002F604B" w:rsidRDefault="00B52FC2" w:rsidP="000C3ECD">
            <w:pPr>
              <w:rPr>
                <w:szCs w:val="22"/>
                <w:lang w:val="ro-RO"/>
              </w:rPr>
            </w:pPr>
            <w:r w:rsidRPr="002F604B">
              <w:rPr>
                <w:szCs w:val="22"/>
                <w:lang w:val="ro-RO"/>
              </w:rPr>
              <w:t xml:space="preserve">Tel: </w:t>
            </w:r>
            <w:r w:rsidR="00506548" w:rsidRPr="00506548">
              <w:rPr>
                <w:szCs w:val="22"/>
                <w:lang w:val="ro-RO"/>
              </w:rPr>
              <w:t>+44 (0) 845 372 7101</w:t>
            </w:r>
          </w:p>
          <w:p w:rsidR="00B52FC2" w:rsidRPr="002F604B" w:rsidRDefault="00B52FC2" w:rsidP="000C3ECD">
            <w:pPr>
              <w:rPr>
                <w:szCs w:val="22"/>
                <w:lang w:val="ro-RO"/>
              </w:rPr>
            </w:pPr>
          </w:p>
        </w:tc>
      </w:tr>
    </w:tbl>
    <w:p w:rsidR="00A2096F" w:rsidRPr="002F604B" w:rsidRDefault="00A2096F">
      <w:pPr>
        <w:rPr>
          <w:lang w:val="ro-RO"/>
        </w:rPr>
      </w:pPr>
    </w:p>
    <w:p w:rsidR="00A2096F" w:rsidRPr="002F604B" w:rsidRDefault="00A2096F" w:rsidP="00B42CD9">
      <w:pPr>
        <w:pStyle w:val="EMEABodyText"/>
        <w:keepNext/>
        <w:rPr>
          <w:lang w:val="ro-RO"/>
        </w:rPr>
      </w:pPr>
      <w:r w:rsidRPr="002F604B">
        <w:rPr>
          <w:b/>
          <w:lang w:val="ro-RO"/>
        </w:rPr>
        <w:t xml:space="preserve">Acest prospect a fost </w:t>
      </w:r>
      <w:r w:rsidR="00B52FC2" w:rsidRPr="002F604B">
        <w:rPr>
          <w:b/>
          <w:lang w:val="ro-RO"/>
        </w:rPr>
        <w:t xml:space="preserve">revizuit </w:t>
      </w:r>
      <w:r w:rsidRPr="002F604B">
        <w:rPr>
          <w:b/>
          <w:lang w:val="ro-RO"/>
        </w:rPr>
        <w:t>în</w:t>
      </w:r>
      <w:r w:rsidR="00B52FC2" w:rsidRPr="002F604B">
        <w:rPr>
          <w:b/>
          <w:lang w:val="ro-RO"/>
        </w:rPr>
        <w:t xml:space="preserve"> .</w:t>
      </w:r>
    </w:p>
    <w:p w:rsidR="00A2096F" w:rsidRPr="002F604B" w:rsidRDefault="00A2096F" w:rsidP="00B42CD9">
      <w:pPr>
        <w:pStyle w:val="EMEABodyText"/>
        <w:keepNext/>
        <w:rPr>
          <w:szCs w:val="22"/>
          <w:lang w:val="ro-RO"/>
        </w:rPr>
      </w:pPr>
    </w:p>
    <w:p w:rsidR="0052064E" w:rsidRDefault="00A2096F" w:rsidP="00A2096F">
      <w:pPr>
        <w:pStyle w:val="EMEABodyText"/>
        <w:rPr>
          <w:lang w:val="ro-RO"/>
        </w:rPr>
      </w:pPr>
      <w:r w:rsidRPr="002F604B">
        <w:rPr>
          <w:lang w:val="ro-RO"/>
        </w:rPr>
        <w:t xml:space="preserve">Informaţii detaliate privind acest medicament sunt disponibile pe site-ul Agenţiei Europene </w:t>
      </w:r>
      <w:r w:rsidR="00B52FC2" w:rsidRPr="002F604B">
        <w:rPr>
          <w:lang w:val="ro-RO"/>
        </w:rPr>
        <w:t xml:space="preserve">pentru </w:t>
      </w:r>
      <w:r w:rsidRPr="002F604B">
        <w:rPr>
          <w:lang w:val="ro-RO"/>
        </w:rPr>
        <w:t>Medicament</w:t>
      </w:r>
      <w:r w:rsidR="00B52FC2" w:rsidRPr="002F604B">
        <w:rPr>
          <w:lang w:val="ro-RO"/>
        </w:rPr>
        <w:t>e</w:t>
      </w:r>
      <w:r w:rsidR="006C56E8">
        <w:rPr>
          <w:lang w:val="en-US"/>
        </w:rPr>
        <w:t>:</w:t>
      </w:r>
      <w:r w:rsidRPr="002F604B">
        <w:rPr>
          <w:lang w:val="ro-RO"/>
        </w:rPr>
        <w:t xml:space="preserve"> </w:t>
      </w:r>
      <w:hyperlink r:id="rId13" w:history="1">
        <w:r w:rsidR="0052064E" w:rsidRPr="008811ED">
          <w:rPr>
            <w:rStyle w:val="Hyperlink"/>
            <w:lang w:val="ro-RO"/>
          </w:rPr>
          <w:t>http://www.ema.europa.eu</w:t>
        </w:r>
      </w:hyperlink>
      <w:r w:rsidR="00266509">
        <w:rPr>
          <w:lang w:val="ro-RO"/>
        </w:rPr>
        <w:t>/</w:t>
      </w:r>
    </w:p>
    <w:p w:rsidR="00A2096F" w:rsidRPr="002F604B" w:rsidRDefault="0052064E" w:rsidP="00A2096F">
      <w:pPr>
        <w:pStyle w:val="EMEABodyText"/>
        <w:rPr>
          <w:lang w:val="ro-RO"/>
        </w:rPr>
      </w:pPr>
      <w:r>
        <w:rPr>
          <w:lang w:val="ro-RO"/>
        </w:rPr>
        <w:br w:type="page"/>
      </w:r>
    </w:p>
    <w:p w:rsidR="00A2096F" w:rsidRPr="002F604B" w:rsidRDefault="00072CC4" w:rsidP="00A117E5">
      <w:pPr>
        <w:pStyle w:val="EMEATitle"/>
        <w:rPr>
          <w:lang w:val="ro-RO"/>
        </w:rPr>
      </w:pPr>
      <w:r w:rsidRPr="002F604B">
        <w:rPr>
          <w:szCs w:val="22"/>
          <w:lang w:val="ro-RO"/>
        </w:rPr>
        <w:t>Prospect: Informaţii pentru utilizator</w:t>
      </w:r>
    </w:p>
    <w:p w:rsidR="00A2096F" w:rsidRPr="002F604B" w:rsidRDefault="00A2096F" w:rsidP="00A117E5">
      <w:pPr>
        <w:pStyle w:val="EMEATitle"/>
        <w:rPr>
          <w:lang w:val="ro-RO"/>
        </w:rPr>
      </w:pPr>
      <w:r w:rsidRPr="002F604B">
        <w:rPr>
          <w:lang w:val="ro-RO"/>
        </w:rPr>
        <w:t>Aprovel 300 mg comprimate filmate</w:t>
      </w:r>
    </w:p>
    <w:p w:rsidR="00A2096F" w:rsidRPr="002F604B" w:rsidRDefault="00A2096F" w:rsidP="00A117E5">
      <w:pPr>
        <w:pStyle w:val="EMEABodyText"/>
        <w:keepNext/>
        <w:jc w:val="center"/>
        <w:rPr>
          <w:lang w:val="ro-RO"/>
        </w:rPr>
      </w:pPr>
      <w:r w:rsidRPr="002F604B">
        <w:rPr>
          <w:lang w:val="ro-RO"/>
        </w:rPr>
        <w:t>irbesartan</w:t>
      </w:r>
    </w:p>
    <w:p w:rsidR="00A2096F" w:rsidRPr="002F604B" w:rsidRDefault="00A2096F" w:rsidP="00A117E5">
      <w:pPr>
        <w:pStyle w:val="EMEABodyText"/>
        <w:keepNext/>
        <w:rPr>
          <w:lang w:val="ro-RO"/>
        </w:rPr>
      </w:pPr>
    </w:p>
    <w:p w:rsidR="00A2096F" w:rsidRPr="002F604B" w:rsidRDefault="00A2096F" w:rsidP="00A117E5">
      <w:pPr>
        <w:pStyle w:val="EMEAHeading3"/>
        <w:rPr>
          <w:lang w:val="ro-RO"/>
        </w:rPr>
      </w:pPr>
      <w:r w:rsidRPr="002F604B">
        <w:rPr>
          <w:lang w:val="ro-RO"/>
        </w:rPr>
        <w:t>Citiţi cu atenţie şi în întregime acest prospect înainte de a începe să luaţi acest medicament</w:t>
      </w:r>
      <w:r w:rsidR="00072CC4" w:rsidRPr="002F604B">
        <w:rPr>
          <w:lang w:val="ro-RO"/>
        </w:rPr>
        <w:t xml:space="preserve"> deoarece conţine informaţii importante pentru dumneavoastră</w:t>
      </w:r>
      <w:r w:rsidRPr="002F604B">
        <w:rPr>
          <w:lang w:val="ro-RO"/>
        </w:rPr>
        <w:t>.</w:t>
      </w:r>
    </w:p>
    <w:p w:rsidR="00A2096F" w:rsidRPr="002F604B" w:rsidRDefault="00A2096F" w:rsidP="00A117E5">
      <w:pPr>
        <w:pStyle w:val="EMEABodyTextIndent"/>
        <w:keepNext/>
        <w:numPr>
          <w:ilvl w:val="0"/>
          <w:numId w:val="0"/>
        </w:numPr>
        <w:tabs>
          <w:tab w:val="left" w:pos="567"/>
        </w:tabs>
        <w:ind w:left="567" w:hanging="567"/>
        <w:rPr>
          <w:lang w:val="ro-RO"/>
        </w:rPr>
      </w:pPr>
      <w:r w:rsidRPr="002F604B">
        <w:rPr>
          <w:rFonts w:ascii="Wingdings" w:hAnsi="Wingdings"/>
          <w:lang w:val="ro-RO"/>
        </w:rPr>
        <w:t></w:t>
      </w:r>
      <w:r w:rsidRPr="002F604B">
        <w:rPr>
          <w:rFonts w:ascii="Wingdings" w:hAnsi="Wingdings"/>
          <w:lang w:val="ro-RO"/>
        </w:rPr>
        <w:tab/>
      </w:r>
      <w:r w:rsidRPr="002F604B">
        <w:rPr>
          <w:lang w:val="ro-RO"/>
        </w:rPr>
        <w:t>Păstraţi acest prospect. S-ar putea să fie necesar să-l recitiţi.</w:t>
      </w:r>
    </w:p>
    <w:p w:rsidR="00A2096F" w:rsidRPr="002F604B" w:rsidRDefault="00A2096F" w:rsidP="00A117E5">
      <w:pPr>
        <w:pStyle w:val="EMEABodyTextIndent"/>
        <w:keepNext/>
        <w:numPr>
          <w:ilvl w:val="0"/>
          <w:numId w:val="0"/>
        </w:numPr>
        <w:tabs>
          <w:tab w:val="left" w:pos="567"/>
        </w:tabs>
        <w:ind w:left="567" w:hanging="567"/>
        <w:rPr>
          <w:lang w:val="ro-RO"/>
        </w:rPr>
      </w:pPr>
      <w:r w:rsidRPr="002F604B">
        <w:rPr>
          <w:rFonts w:ascii="Wingdings" w:hAnsi="Wingdings"/>
          <w:lang w:val="ro-RO"/>
        </w:rPr>
        <w:t></w:t>
      </w:r>
      <w:r w:rsidRPr="002F604B">
        <w:rPr>
          <w:rFonts w:ascii="Wingdings" w:hAnsi="Wingdings"/>
          <w:lang w:val="ro-RO"/>
        </w:rPr>
        <w:tab/>
      </w:r>
      <w:r w:rsidRPr="002F604B">
        <w:rPr>
          <w:lang w:val="ro-RO"/>
        </w:rPr>
        <w:t>Dacă aveţi orice întrebări suplimentare, adresaţi-vă medicului dumneavoastră sau farmacistului.</w:t>
      </w:r>
    </w:p>
    <w:p w:rsidR="00A2096F" w:rsidRPr="002F604B" w:rsidRDefault="00A2096F" w:rsidP="00A117E5">
      <w:pPr>
        <w:pStyle w:val="EMEABodyTextIndent"/>
        <w:keepNext/>
        <w:numPr>
          <w:ilvl w:val="0"/>
          <w:numId w:val="0"/>
        </w:numPr>
        <w:tabs>
          <w:tab w:val="left" w:pos="567"/>
        </w:tabs>
        <w:ind w:left="567" w:hanging="567"/>
        <w:rPr>
          <w:lang w:val="ro-RO"/>
        </w:rPr>
      </w:pPr>
      <w:r w:rsidRPr="002F604B">
        <w:rPr>
          <w:rFonts w:ascii="Wingdings" w:hAnsi="Wingdings"/>
          <w:lang w:val="ro-RO"/>
        </w:rPr>
        <w:t></w:t>
      </w:r>
      <w:r w:rsidRPr="002F604B">
        <w:rPr>
          <w:rFonts w:ascii="Wingdings" w:hAnsi="Wingdings"/>
          <w:lang w:val="ro-RO"/>
        </w:rPr>
        <w:tab/>
      </w:r>
      <w:r w:rsidRPr="002F604B">
        <w:rPr>
          <w:lang w:val="ro-RO"/>
        </w:rPr>
        <w:t xml:space="preserve">Acest medicament a fost prescris </w:t>
      </w:r>
      <w:r w:rsidR="00072CC4" w:rsidRPr="002F604B">
        <w:rPr>
          <w:lang w:val="ro-RO"/>
        </w:rPr>
        <w:t xml:space="preserve">numai </w:t>
      </w:r>
      <w:r w:rsidRPr="002F604B">
        <w:rPr>
          <w:lang w:val="ro-RO"/>
        </w:rPr>
        <w:t xml:space="preserve">pentru dumneavoastră. Nu trebuie să-l daţi altor persoane. Le poate face rău, chiar dacă au aceleaşi </w:t>
      </w:r>
      <w:r w:rsidR="00072CC4" w:rsidRPr="002F604B">
        <w:rPr>
          <w:lang w:val="ro-RO"/>
        </w:rPr>
        <w:t xml:space="preserve">semne de boală ca </w:t>
      </w:r>
      <w:r w:rsidRPr="002F604B">
        <w:rPr>
          <w:lang w:val="ro-RO"/>
        </w:rPr>
        <w:t>dumneavoastră.</w:t>
      </w:r>
    </w:p>
    <w:p w:rsidR="00A2096F" w:rsidRPr="002F604B" w:rsidRDefault="00A2096F" w:rsidP="00A117E5">
      <w:pPr>
        <w:pStyle w:val="EMEABodyTextIndent"/>
        <w:keepNext/>
        <w:numPr>
          <w:ilvl w:val="0"/>
          <w:numId w:val="0"/>
        </w:numPr>
        <w:tabs>
          <w:tab w:val="left" w:pos="567"/>
        </w:tabs>
        <w:ind w:left="567" w:hanging="567"/>
        <w:rPr>
          <w:lang w:val="ro-RO"/>
        </w:rPr>
      </w:pPr>
      <w:r w:rsidRPr="002F604B">
        <w:rPr>
          <w:rFonts w:ascii="Wingdings" w:hAnsi="Wingdings"/>
          <w:lang w:val="ro-RO"/>
        </w:rPr>
        <w:t></w:t>
      </w:r>
      <w:r w:rsidRPr="002F604B">
        <w:rPr>
          <w:rFonts w:ascii="Wingdings" w:hAnsi="Wingdings"/>
          <w:lang w:val="ro-RO"/>
        </w:rPr>
        <w:tab/>
      </w:r>
      <w:r w:rsidRPr="002F604B">
        <w:rPr>
          <w:lang w:val="ro-RO"/>
        </w:rPr>
        <w:t xml:space="preserve">Dacă </w:t>
      </w:r>
      <w:r w:rsidR="00072CC4" w:rsidRPr="002F604B">
        <w:rPr>
          <w:lang w:val="ro-RO"/>
        </w:rPr>
        <w:t xml:space="preserve">manifestaţi orice </w:t>
      </w:r>
      <w:r w:rsidRPr="002F604B">
        <w:rPr>
          <w:lang w:val="ro-RO"/>
        </w:rPr>
        <w:t>reacţii adverse</w:t>
      </w:r>
      <w:r w:rsidR="00072CC4" w:rsidRPr="002F604B">
        <w:rPr>
          <w:lang w:val="ro-RO"/>
        </w:rPr>
        <w:t>,</w:t>
      </w:r>
      <w:r w:rsidRPr="002F604B">
        <w:rPr>
          <w:lang w:val="ro-RO"/>
        </w:rPr>
        <w:t xml:space="preserve"> </w:t>
      </w:r>
      <w:r w:rsidR="00072CC4" w:rsidRPr="002F604B">
        <w:rPr>
          <w:lang w:val="ro-RO"/>
        </w:rPr>
        <w:t>adresaţi-</w:t>
      </w:r>
      <w:r w:rsidRPr="002F604B">
        <w:rPr>
          <w:lang w:val="ro-RO"/>
        </w:rPr>
        <w:t>vă medicului dumneavoastră sau farmacistului.</w:t>
      </w:r>
      <w:r w:rsidR="00072CC4" w:rsidRPr="002F604B">
        <w:rPr>
          <w:lang w:val="ro-RO"/>
        </w:rPr>
        <w:t xml:space="preserve"> Acestea includ orice posibile reacţii adverse nemenţionate în acest prospect. Vezi pct. 4.</w:t>
      </w:r>
    </w:p>
    <w:p w:rsidR="00A2096F" w:rsidRPr="002F604B" w:rsidRDefault="00A2096F" w:rsidP="00A117E5">
      <w:pPr>
        <w:pStyle w:val="EMEABodyText"/>
        <w:keepNext/>
        <w:rPr>
          <w:lang w:val="ro-RO"/>
        </w:rPr>
      </w:pPr>
    </w:p>
    <w:p w:rsidR="00A2096F" w:rsidRPr="002F604B" w:rsidRDefault="00072CC4" w:rsidP="00A117E5">
      <w:pPr>
        <w:pStyle w:val="EMEAHeading3"/>
        <w:rPr>
          <w:lang w:val="ro-RO"/>
        </w:rPr>
      </w:pPr>
      <w:r w:rsidRPr="002F604B">
        <w:rPr>
          <w:lang w:val="ro-RO"/>
        </w:rPr>
        <w:t>Ce găsiţi î</w:t>
      </w:r>
      <w:r w:rsidR="00A2096F" w:rsidRPr="002F604B">
        <w:rPr>
          <w:lang w:val="ro-RO"/>
        </w:rPr>
        <w:t>n acest prospect:</w:t>
      </w:r>
    </w:p>
    <w:p w:rsidR="00A2096F" w:rsidRPr="002F604B" w:rsidRDefault="00A2096F" w:rsidP="00A117E5">
      <w:pPr>
        <w:pStyle w:val="EMEABodyText"/>
        <w:keepNext/>
        <w:rPr>
          <w:lang w:val="ro-RO"/>
        </w:rPr>
      </w:pPr>
      <w:r w:rsidRPr="002F604B">
        <w:rPr>
          <w:lang w:val="ro-RO"/>
        </w:rPr>
        <w:t>1.</w:t>
      </w:r>
      <w:r w:rsidRPr="002F604B">
        <w:rPr>
          <w:lang w:val="ro-RO"/>
        </w:rPr>
        <w:tab/>
        <w:t>Ce este Aprovel şi pentru ce se utilizează</w:t>
      </w:r>
    </w:p>
    <w:p w:rsidR="00A2096F" w:rsidRPr="002F604B" w:rsidRDefault="00A2096F" w:rsidP="00A2096F">
      <w:pPr>
        <w:pStyle w:val="EMEABodyText"/>
        <w:rPr>
          <w:lang w:val="ro-RO"/>
        </w:rPr>
      </w:pPr>
      <w:r w:rsidRPr="002F604B">
        <w:rPr>
          <w:lang w:val="ro-RO"/>
        </w:rPr>
        <w:t>2.</w:t>
      </w:r>
      <w:r w:rsidRPr="002F604B">
        <w:rPr>
          <w:lang w:val="ro-RO"/>
        </w:rPr>
        <w:tab/>
      </w:r>
      <w:r w:rsidR="00072CC4" w:rsidRPr="002F604B">
        <w:rPr>
          <w:lang w:val="ro-RO"/>
        </w:rPr>
        <w:t>Ce trebuie să ştiţi î</w:t>
      </w:r>
      <w:r w:rsidRPr="002F604B">
        <w:rPr>
          <w:lang w:val="ro-RO"/>
        </w:rPr>
        <w:t>nainte să luaţi Aprovel</w:t>
      </w:r>
    </w:p>
    <w:p w:rsidR="00A2096F" w:rsidRPr="002F604B" w:rsidRDefault="00A2096F" w:rsidP="00A2096F">
      <w:pPr>
        <w:pStyle w:val="EMEABodyText"/>
        <w:rPr>
          <w:lang w:val="ro-RO"/>
        </w:rPr>
      </w:pPr>
      <w:r w:rsidRPr="002F604B">
        <w:rPr>
          <w:lang w:val="ro-RO"/>
        </w:rPr>
        <w:t>3.</w:t>
      </w:r>
      <w:r w:rsidRPr="002F604B">
        <w:rPr>
          <w:lang w:val="ro-RO"/>
        </w:rPr>
        <w:tab/>
        <w:t>Cum să luaţi Aprovel</w:t>
      </w:r>
    </w:p>
    <w:p w:rsidR="00A2096F" w:rsidRPr="002F604B" w:rsidRDefault="00A2096F" w:rsidP="00A2096F">
      <w:pPr>
        <w:pStyle w:val="EMEABodyText"/>
        <w:rPr>
          <w:lang w:val="ro-RO"/>
        </w:rPr>
      </w:pPr>
      <w:r w:rsidRPr="002F604B">
        <w:rPr>
          <w:lang w:val="ro-RO"/>
        </w:rPr>
        <w:t>4.</w:t>
      </w:r>
      <w:r w:rsidRPr="002F604B">
        <w:rPr>
          <w:lang w:val="ro-RO"/>
        </w:rPr>
        <w:tab/>
        <w:t>Reacţii adverse posibile</w:t>
      </w:r>
    </w:p>
    <w:p w:rsidR="00A2096F" w:rsidRPr="002F604B" w:rsidRDefault="00A2096F" w:rsidP="00A2096F">
      <w:pPr>
        <w:pStyle w:val="EMEABodyText"/>
        <w:rPr>
          <w:lang w:val="ro-RO"/>
        </w:rPr>
      </w:pPr>
      <w:r w:rsidRPr="002F604B">
        <w:rPr>
          <w:lang w:val="ro-RO"/>
        </w:rPr>
        <w:t>5.</w:t>
      </w:r>
      <w:r w:rsidRPr="002F604B">
        <w:rPr>
          <w:lang w:val="ro-RO"/>
        </w:rPr>
        <w:tab/>
        <w:t>Cum se păstrează Aprovel</w:t>
      </w:r>
    </w:p>
    <w:p w:rsidR="00A2096F" w:rsidRPr="002F604B" w:rsidRDefault="00A2096F" w:rsidP="00A2096F">
      <w:pPr>
        <w:pStyle w:val="EMEABodyText"/>
        <w:rPr>
          <w:lang w:val="ro-RO"/>
        </w:rPr>
      </w:pPr>
      <w:r w:rsidRPr="002F604B">
        <w:rPr>
          <w:lang w:val="ro-RO"/>
        </w:rPr>
        <w:t>6.</w:t>
      </w:r>
      <w:r w:rsidRPr="002F604B">
        <w:rPr>
          <w:lang w:val="ro-RO"/>
        </w:rPr>
        <w:tab/>
      </w:r>
      <w:r w:rsidR="00072CC4" w:rsidRPr="002F604B">
        <w:rPr>
          <w:lang w:val="ro-RO"/>
        </w:rPr>
        <w:t>Conţinutul ambalajului şi alte informaţii</w:t>
      </w:r>
    </w:p>
    <w:p w:rsidR="00A2096F" w:rsidRPr="002F604B" w:rsidRDefault="00A2096F" w:rsidP="00A2096F">
      <w:pPr>
        <w:pStyle w:val="EMEABodyText"/>
        <w:rPr>
          <w:lang w:val="ro-RO"/>
        </w:rPr>
      </w:pPr>
    </w:p>
    <w:p w:rsidR="00A2096F" w:rsidRPr="002F604B" w:rsidRDefault="00A2096F" w:rsidP="00A2096F">
      <w:pPr>
        <w:pStyle w:val="EMEABodyText"/>
        <w:rPr>
          <w:lang w:val="ro-RO"/>
        </w:rPr>
      </w:pPr>
    </w:p>
    <w:p w:rsidR="00A2096F" w:rsidRPr="002F604B" w:rsidRDefault="00A2096F" w:rsidP="00A2096F">
      <w:pPr>
        <w:pStyle w:val="EMEAHeading1"/>
        <w:rPr>
          <w:lang w:val="ro-RO"/>
        </w:rPr>
      </w:pPr>
      <w:r w:rsidRPr="002F604B">
        <w:rPr>
          <w:lang w:val="ro-RO"/>
        </w:rPr>
        <w:t>1.</w:t>
      </w:r>
      <w:r w:rsidRPr="002F604B">
        <w:rPr>
          <w:lang w:val="ro-RO"/>
        </w:rPr>
        <w:tab/>
      </w:r>
      <w:r w:rsidR="00072CC4" w:rsidRPr="002F604B">
        <w:rPr>
          <w:caps w:val="0"/>
          <w:lang w:val="ro-RO"/>
        </w:rPr>
        <w:t>Ce este Aprovel şi pentru ce se utilizează</w:t>
      </w:r>
    </w:p>
    <w:p w:rsidR="00A2096F" w:rsidRPr="002F604B" w:rsidRDefault="00A2096F" w:rsidP="00A2096F">
      <w:pPr>
        <w:pStyle w:val="EMEAHeading1"/>
        <w:rPr>
          <w:lang w:val="ro-RO"/>
        </w:rPr>
      </w:pPr>
    </w:p>
    <w:p w:rsidR="00A2096F" w:rsidRPr="002F604B" w:rsidRDefault="00A2096F" w:rsidP="00A2096F">
      <w:pPr>
        <w:pStyle w:val="EMEABodyText"/>
        <w:rPr>
          <w:bCs/>
          <w:lang w:val="ro-RO"/>
        </w:rPr>
      </w:pPr>
      <w:r w:rsidRPr="002F604B">
        <w:rPr>
          <w:bCs/>
          <w:lang w:val="ro-RO"/>
        </w:rPr>
        <w:t>Aprovel aparţine grupei de medicamente cunoscută sub denumirea de antagonişti ai receptorilor pentru angiotensină II. Angiotensina II este o substanţă produsă în organism, care se leagă de anumiţi receptori din vasele de sânge, determinând constricţia (îngustarea) acestora. Aceasta are ca rezultat creşterea tensiunii arteriale. Aprovel împiedică legarea angiotensinei II de aceşti receptori şi determină astfel relaxarea (dilatarea) vaselor de sânge şi scăderea tensiunii arteriale.</w:t>
      </w:r>
      <w:bookmarkStart w:id="7" w:name="_Hlt400945681"/>
      <w:bookmarkEnd w:id="7"/>
      <w:r w:rsidRPr="002F604B">
        <w:rPr>
          <w:bCs/>
          <w:lang w:val="ro-RO"/>
        </w:rPr>
        <w:t xml:space="preserve"> Aprovel întârzie deteriorarea funcţiei rinichilor la pacienţii cu tensiune arterială crescută şi diabet zaharat de tip 2.</w:t>
      </w:r>
    </w:p>
    <w:p w:rsidR="00A2096F" w:rsidRPr="002F604B" w:rsidRDefault="00A2096F" w:rsidP="00A2096F">
      <w:pPr>
        <w:pStyle w:val="EMEABodyText"/>
        <w:rPr>
          <w:bCs/>
          <w:lang w:val="ro-RO"/>
        </w:rPr>
      </w:pPr>
    </w:p>
    <w:p w:rsidR="00A2096F" w:rsidRPr="002F604B" w:rsidRDefault="00A2096F" w:rsidP="00A2096F">
      <w:pPr>
        <w:pStyle w:val="EMEABodyText"/>
        <w:rPr>
          <w:bCs/>
          <w:lang w:val="ro-RO"/>
        </w:rPr>
      </w:pPr>
      <w:r w:rsidRPr="002F604B">
        <w:rPr>
          <w:bCs/>
          <w:lang w:val="ro-RO"/>
        </w:rPr>
        <w:t>Aprovel este utilizat la pacienţii adulţi</w:t>
      </w:r>
    </w:p>
    <w:p w:rsidR="00A2096F" w:rsidRPr="002F604B" w:rsidRDefault="00A2096F" w:rsidP="00A2096F">
      <w:pPr>
        <w:pStyle w:val="EMEABodyTextIndent"/>
        <w:rPr>
          <w:lang w:val="ro-RO"/>
        </w:rPr>
      </w:pPr>
      <w:r w:rsidRPr="002F604B">
        <w:rPr>
          <w:lang w:val="ro-RO"/>
        </w:rPr>
        <w:t>pentru a trata tensiunea arterială crescută (</w:t>
      </w:r>
      <w:r w:rsidRPr="002F604B">
        <w:rPr>
          <w:i/>
          <w:lang w:val="ro-RO"/>
        </w:rPr>
        <w:t>hipertensiune arterială esenţială</w:t>
      </w:r>
      <w:r w:rsidRPr="002F604B">
        <w:rPr>
          <w:lang w:val="ro-RO"/>
        </w:rPr>
        <w:t>)</w:t>
      </w:r>
    </w:p>
    <w:p w:rsidR="00A2096F" w:rsidRPr="002F604B" w:rsidRDefault="00A2096F" w:rsidP="00A2096F">
      <w:pPr>
        <w:pStyle w:val="EMEABodyTextIndent"/>
        <w:rPr>
          <w:lang w:val="ro-RO"/>
        </w:rPr>
      </w:pPr>
      <w:r w:rsidRPr="002F604B">
        <w:rPr>
          <w:lang w:val="ro-RO"/>
        </w:rPr>
        <w:t>pentru a proteja rinichii la pacienţii cu tensiune arterială crescută, diabet zaharat de tip 2 şi valori ale analizelor care demonstrează afectarea funcţiei rinichilor.</w:t>
      </w:r>
    </w:p>
    <w:p w:rsidR="00A2096F" w:rsidRPr="002F604B" w:rsidRDefault="00A2096F" w:rsidP="00A2096F">
      <w:pPr>
        <w:pStyle w:val="EMEABodyText"/>
        <w:rPr>
          <w:bCs/>
          <w:lang w:val="ro-RO"/>
        </w:rPr>
      </w:pPr>
    </w:p>
    <w:p w:rsidR="00A2096F" w:rsidRPr="002F604B" w:rsidRDefault="00A2096F" w:rsidP="00A2096F">
      <w:pPr>
        <w:pStyle w:val="EMEABodyText"/>
        <w:rPr>
          <w:bCs/>
          <w:lang w:val="ro-RO"/>
        </w:rPr>
      </w:pPr>
    </w:p>
    <w:p w:rsidR="00A2096F" w:rsidRPr="002F604B" w:rsidRDefault="00A2096F" w:rsidP="00A2096F">
      <w:pPr>
        <w:pStyle w:val="EMEAHeading1"/>
        <w:rPr>
          <w:lang w:val="ro-RO"/>
        </w:rPr>
      </w:pPr>
      <w:r w:rsidRPr="002F604B">
        <w:rPr>
          <w:lang w:val="ro-RO"/>
        </w:rPr>
        <w:t>2.</w:t>
      </w:r>
      <w:r w:rsidRPr="002F604B">
        <w:rPr>
          <w:lang w:val="ro-RO"/>
        </w:rPr>
        <w:tab/>
      </w:r>
      <w:r w:rsidR="00072CC4" w:rsidRPr="002F604B">
        <w:rPr>
          <w:caps w:val="0"/>
          <w:szCs w:val="22"/>
          <w:lang w:val="ro-RO"/>
        </w:rPr>
        <w:t>Ce trebuie să ştiţi înainte să luaţi Aprovel</w:t>
      </w:r>
    </w:p>
    <w:p w:rsidR="00A2096F" w:rsidRPr="002F604B" w:rsidRDefault="00A2096F" w:rsidP="00A2096F">
      <w:pPr>
        <w:pStyle w:val="EMEAHeading1"/>
        <w:rPr>
          <w:lang w:val="ro-RO"/>
        </w:rPr>
      </w:pPr>
    </w:p>
    <w:p w:rsidR="00A2096F" w:rsidRPr="002F604B" w:rsidRDefault="00A2096F" w:rsidP="00A2096F">
      <w:pPr>
        <w:pStyle w:val="EMEAHeading3"/>
        <w:rPr>
          <w:lang w:val="ro-RO"/>
        </w:rPr>
      </w:pPr>
      <w:r w:rsidRPr="002F604B">
        <w:rPr>
          <w:lang w:val="ro-RO"/>
        </w:rPr>
        <w:t>Nu luaţi Aprovel</w:t>
      </w:r>
    </w:p>
    <w:p w:rsidR="00A2096F" w:rsidRPr="002F604B" w:rsidRDefault="00A2096F" w:rsidP="00FD3FA4">
      <w:pPr>
        <w:pStyle w:val="EMEABodyTextIndent"/>
        <w:numPr>
          <w:ilvl w:val="0"/>
          <w:numId w:val="6"/>
        </w:numPr>
        <w:tabs>
          <w:tab w:val="clear" w:pos="930"/>
        </w:tabs>
        <w:ind w:left="567" w:hanging="567"/>
        <w:rPr>
          <w:lang w:val="ro-RO"/>
        </w:rPr>
      </w:pPr>
      <w:r w:rsidRPr="002F604B">
        <w:rPr>
          <w:lang w:val="ro-RO"/>
        </w:rPr>
        <w:t xml:space="preserve">dacă sunteţi </w:t>
      </w:r>
      <w:r w:rsidRPr="002F604B">
        <w:rPr>
          <w:b/>
          <w:lang w:val="ro-RO"/>
        </w:rPr>
        <w:t>alergic</w:t>
      </w:r>
      <w:r w:rsidRPr="002F604B">
        <w:rPr>
          <w:lang w:val="ro-RO"/>
        </w:rPr>
        <w:t xml:space="preserve"> la irbesartan sau la oricare dintre celelalte componente ale </w:t>
      </w:r>
      <w:r w:rsidR="00C044CE" w:rsidRPr="002F604B">
        <w:rPr>
          <w:lang w:val="ro-RO"/>
        </w:rPr>
        <w:t>acestui medicament (enumerate la pct. 6)</w:t>
      </w:r>
    </w:p>
    <w:p w:rsidR="00A2096F" w:rsidRPr="002F604B" w:rsidRDefault="00A2096F" w:rsidP="00FD3FA4">
      <w:pPr>
        <w:pStyle w:val="EMEABodyTextIndent"/>
        <w:numPr>
          <w:ilvl w:val="0"/>
          <w:numId w:val="6"/>
        </w:numPr>
        <w:tabs>
          <w:tab w:val="clear" w:pos="930"/>
        </w:tabs>
        <w:ind w:left="567" w:hanging="567"/>
        <w:rPr>
          <w:lang w:val="ro-RO"/>
        </w:rPr>
      </w:pPr>
      <w:r w:rsidRPr="002F604B">
        <w:rPr>
          <w:lang w:val="ro-RO"/>
        </w:rPr>
        <w:t xml:space="preserve">dacă sunteţi </w:t>
      </w:r>
      <w:r w:rsidRPr="002F604B">
        <w:rPr>
          <w:b/>
          <w:lang w:val="ro-RO"/>
        </w:rPr>
        <w:t xml:space="preserve">gravidă în 3 luni </w:t>
      </w:r>
      <w:r w:rsidR="005B4E9B">
        <w:rPr>
          <w:b/>
          <w:lang w:val="ro-RO"/>
        </w:rPr>
        <w:t xml:space="preserve">împlinite </w:t>
      </w:r>
      <w:r w:rsidRPr="002F604B">
        <w:rPr>
          <w:b/>
          <w:lang w:val="ro-RO"/>
        </w:rPr>
        <w:t>sau mai mult.</w:t>
      </w:r>
      <w:r w:rsidRPr="002F604B">
        <w:rPr>
          <w:lang w:val="ro-RO"/>
        </w:rPr>
        <w:t xml:space="preserve"> (</w:t>
      </w:r>
      <w:r w:rsidRPr="002F604B">
        <w:rPr>
          <w:szCs w:val="22"/>
          <w:lang w:val="ro-RO"/>
        </w:rPr>
        <w:t xml:space="preserve">De asemenea, este mai bine să evitaţi </w:t>
      </w:r>
      <w:r w:rsidRPr="002F604B">
        <w:rPr>
          <w:lang w:val="ro-RO"/>
        </w:rPr>
        <w:t>Aprovel la începutul sarcinii - vezi secţiunea privind sarcina</w:t>
      </w:r>
      <w:r w:rsidR="00C044CE" w:rsidRPr="002F604B">
        <w:rPr>
          <w:lang w:val="ro-RO"/>
        </w:rPr>
        <w:t>.</w:t>
      </w:r>
      <w:r w:rsidRPr="002F604B">
        <w:rPr>
          <w:szCs w:val="22"/>
          <w:lang w:val="ro-RO"/>
        </w:rPr>
        <w:t>)</w:t>
      </w:r>
    </w:p>
    <w:p w:rsidR="00C044CE" w:rsidRPr="002F604B" w:rsidRDefault="00C044CE" w:rsidP="00FD3FA4">
      <w:pPr>
        <w:pStyle w:val="EMEABodyTextIndent"/>
        <w:numPr>
          <w:ilvl w:val="0"/>
          <w:numId w:val="6"/>
        </w:numPr>
        <w:tabs>
          <w:tab w:val="clear" w:pos="930"/>
        </w:tabs>
        <w:ind w:left="567" w:hanging="567"/>
        <w:rPr>
          <w:lang w:val="ro-RO"/>
        </w:rPr>
      </w:pPr>
      <w:r w:rsidRPr="00554AD3">
        <w:rPr>
          <w:b/>
          <w:lang w:val="ro-RO"/>
        </w:rPr>
        <w:t>dacă aveţi diabet zaharat sau funcţia rinichilor afectată</w:t>
      </w:r>
      <w:r w:rsidRPr="002F604B">
        <w:rPr>
          <w:lang w:val="ro-RO"/>
        </w:rPr>
        <w:t xml:space="preserve"> şi </w:t>
      </w:r>
      <w:r w:rsidR="00BB46B7" w:rsidRPr="00BB46B7">
        <w:rPr>
          <w:lang w:val="ro-RO"/>
        </w:rPr>
        <w:t xml:space="preserve">urmaţi tratament cu un medicament pentru scăderea tensiunii arteriale care conţine </w:t>
      </w:r>
      <w:r w:rsidRPr="002F604B">
        <w:rPr>
          <w:lang w:val="ro-RO"/>
        </w:rPr>
        <w:t>aliskiren.</w:t>
      </w:r>
    </w:p>
    <w:p w:rsidR="00A2096F" w:rsidRPr="002F604B" w:rsidRDefault="00A2096F" w:rsidP="00A2096F">
      <w:pPr>
        <w:pStyle w:val="EMEABodyText"/>
        <w:rPr>
          <w:lang w:val="ro-RO"/>
        </w:rPr>
      </w:pPr>
    </w:p>
    <w:p w:rsidR="00A2096F" w:rsidRPr="002F604B" w:rsidRDefault="00C044CE" w:rsidP="00A2096F">
      <w:pPr>
        <w:pStyle w:val="EMEAHeading3"/>
        <w:rPr>
          <w:lang w:val="ro-RO"/>
        </w:rPr>
      </w:pPr>
      <w:r w:rsidRPr="002F604B">
        <w:rPr>
          <w:lang w:val="ro-RO"/>
        </w:rPr>
        <w:t>Atenţionări şi precauţii</w:t>
      </w:r>
    </w:p>
    <w:p w:rsidR="00A2096F" w:rsidRPr="002F604B" w:rsidRDefault="00C044CE" w:rsidP="00A2096F">
      <w:pPr>
        <w:pStyle w:val="EMEABodyText"/>
        <w:rPr>
          <w:lang w:val="ro-RO"/>
        </w:rPr>
      </w:pPr>
      <w:r w:rsidRPr="002F604B">
        <w:rPr>
          <w:lang w:val="ro-RO"/>
        </w:rPr>
        <w:t xml:space="preserve">Înainte să luaţi Aprovel, adresaţi-vă medicului dumneavoastră </w:t>
      </w:r>
      <w:r w:rsidRPr="002F604B">
        <w:rPr>
          <w:b/>
          <w:lang w:val="ro-RO"/>
        </w:rPr>
        <w:t>dacă vă aflaţi în oricare dintre următoarele situaţii</w:t>
      </w:r>
      <w:r w:rsidR="00A2096F" w:rsidRPr="002F604B">
        <w:rPr>
          <w:lang w:val="ro-RO"/>
        </w:rPr>
        <w:t>:</w:t>
      </w:r>
    </w:p>
    <w:p w:rsidR="00A2096F" w:rsidRPr="002F604B" w:rsidRDefault="00A2096F" w:rsidP="00FD3FA4">
      <w:pPr>
        <w:pStyle w:val="EMEABodyTextIndent"/>
        <w:numPr>
          <w:ilvl w:val="0"/>
          <w:numId w:val="5"/>
        </w:numPr>
        <w:tabs>
          <w:tab w:val="clear" w:pos="927"/>
        </w:tabs>
        <w:ind w:left="567"/>
        <w:rPr>
          <w:lang w:val="ro-RO"/>
        </w:rPr>
      </w:pPr>
      <w:r w:rsidRPr="002F604B">
        <w:rPr>
          <w:lang w:val="ro-RO"/>
        </w:rPr>
        <w:t xml:space="preserve">dacă aveţi </w:t>
      </w:r>
      <w:r w:rsidRPr="002F604B">
        <w:rPr>
          <w:b/>
          <w:lang w:val="ro-RO"/>
        </w:rPr>
        <w:t>vărsături sau diaree semnificative</w:t>
      </w:r>
    </w:p>
    <w:p w:rsidR="00A2096F" w:rsidRPr="002F604B" w:rsidRDefault="00A2096F" w:rsidP="00FD3FA4">
      <w:pPr>
        <w:pStyle w:val="EMEABodyTextIndent"/>
        <w:numPr>
          <w:ilvl w:val="0"/>
          <w:numId w:val="5"/>
        </w:numPr>
        <w:tabs>
          <w:tab w:val="clear" w:pos="927"/>
        </w:tabs>
        <w:ind w:left="567"/>
        <w:rPr>
          <w:lang w:val="ro-RO"/>
        </w:rPr>
      </w:pPr>
      <w:r w:rsidRPr="002F604B">
        <w:rPr>
          <w:lang w:val="ro-RO"/>
        </w:rPr>
        <w:t xml:space="preserve">dacă suferiţi de </w:t>
      </w:r>
      <w:r w:rsidRPr="002F604B">
        <w:rPr>
          <w:b/>
          <w:lang w:val="ro-RO"/>
        </w:rPr>
        <w:t>afecţiuni ale rinichilor</w:t>
      </w:r>
    </w:p>
    <w:p w:rsidR="00A2096F" w:rsidRPr="002F604B" w:rsidRDefault="00A2096F" w:rsidP="00FD3FA4">
      <w:pPr>
        <w:pStyle w:val="EMEABodyTextIndent"/>
        <w:numPr>
          <w:ilvl w:val="0"/>
          <w:numId w:val="5"/>
        </w:numPr>
        <w:tabs>
          <w:tab w:val="clear" w:pos="927"/>
        </w:tabs>
        <w:ind w:left="567"/>
        <w:rPr>
          <w:lang w:val="ro-RO"/>
        </w:rPr>
      </w:pPr>
      <w:r w:rsidRPr="002F604B">
        <w:rPr>
          <w:lang w:val="ro-RO"/>
        </w:rPr>
        <w:t xml:space="preserve">dacă suferiţi de </w:t>
      </w:r>
      <w:r w:rsidRPr="002F604B">
        <w:rPr>
          <w:b/>
          <w:lang w:val="ro-RO"/>
        </w:rPr>
        <w:t>afecţiuni cardiace</w:t>
      </w:r>
    </w:p>
    <w:p w:rsidR="00A2096F" w:rsidRPr="002F604B" w:rsidRDefault="00A2096F" w:rsidP="00117442">
      <w:pPr>
        <w:pStyle w:val="EMEABodyTextIndent"/>
        <w:rPr>
          <w:lang w:val="ro-RO"/>
        </w:rPr>
      </w:pPr>
      <w:r w:rsidRPr="002F604B">
        <w:rPr>
          <w:lang w:val="ro-RO"/>
        </w:rPr>
        <w:t xml:space="preserve">dacă vi se administrează Aprovel pentru </w:t>
      </w:r>
      <w:r w:rsidRPr="002F604B">
        <w:rPr>
          <w:b/>
          <w:lang w:val="ro-RO"/>
        </w:rPr>
        <w:t>tratamentul</w:t>
      </w:r>
      <w:r w:rsidRPr="002F604B">
        <w:rPr>
          <w:lang w:val="ro-RO"/>
        </w:rPr>
        <w:t xml:space="preserve"> </w:t>
      </w:r>
      <w:r w:rsidRPr="002F604B">
        <w:rPr>
          <w:b/>
          <w:lang w:val="ro-RO"/>
        </w:rPr>
        <w:t>bolii de rinichi de natură diabetică</w:t>
      </w:r>
      <w:r w:rsidRPr="002F604B">
        <w:rPr>
          <w:lang w:val="ro-RO"/>
        </w:rPr>
        <w:t>. În acest caz, medicul dumneavoastră poate să vă facă periodic analize de sânge, în special pentru a determina concentraţiile potasiului din sânge în cazul funcţionării anormale a rinichilor.</w:t>
      </w:r>
    </w:p>
    <w:p w:rsidR="00A86519" w:rsidRDefault="00A86519" w:rsidP="00A86519">
      <w:pPr>
        <w:pStyle w:val="EMEABodyTextIndent"/>
        <w:tabs>
          <w:tab w:val="num" w:pos="567"/>
        </w:tabs>
        <w:rPr>
          <w:lang w:val="ro-RO"/>
        </w:rPr>
      </w:pPr>
      <w:r>
        <w:rPr>
          <w:lang w:val="ro-RO"/>
        </w:rPr>
        <w:t xml:space="preserve">dacă apar </w:t>
      </w:r>
      <w:r w:rsidRPr="004974BF">
        <w:rPr>
          <w:b/>
          <w:bCs/>
          <w:lang w:val="ro-RO"/>
        </w:rPr>
        <w:t>valori mici ale zahărului în sânge</w:t>
      </w:r>
      <w:r>
        <w:rPr>
          <w:lang w:val="ro-RO"/>
        </w:rPr>
        <w:t xml:space="preserve"> (simptomele pot include transpirații, slăbiciune, foame, amețeli, tremurături, dureri de cap, valuri de căldură cu înroșirea feței sau paloare, senzații de amorțeală, bătăi </w:t>
      </w:r>
      <w:r w:rsidRPr="00AB3554">
        <w:rPr>
          <w:lang w:val="ro-RO"/>
        </w:rPr>
        <w:t>puternice, rapide</w:t>
      </w:r>
      <w:r>
        <w:rPr>
          <w:lang w:val="ro-RO"/>
        </w:rPr>
        <w:t xml:space="preserve"> ale inimii), în special dacă sunteți tratat pentru diabet zaharat.</w:t>
      </w:r>
    </w:p>
    <w:p w:rsidR="00A2096F" w:rsidRPr="002F604B" w:rsidRDefault="00A2096F" w:rsidP="00FD3FA4">
      <w:pPr>
        <w:pStyle w:val="EMEABodyTextIndent"/>
        <w:numPr>
          <w:ilvl w:val="0"/>
          <w:numId w:val="5"/>
        </w:numPr>
        <w:tabs>
          <w:tab w:val="clear" w:pos="927"/>
        </w:tabs>
        <w:ind w:left="567"/>
        <w:rPr>
          <w:lang w:val="ro-RO"/>
        </w:rPr>
      </w:pPr>
      <w:r w:rsidRPr="002F604B">
        <w:rPr>
          <w:lang w:val="ro-RO"/>
        </w:rPr>
        <w:t xml:space="preserve">dacă </w:t>
      </w:r>
      <w:r w:rsidRPr="002F604B">
        <w:rPr>
          <w:b/>
          <w:lang w:val="ro-RO"/>
        </w:rPr>
        <w:t>urmează să fiţi supus</w:t>
      </w:r>
      <w:r w:rsidRPr="002F604B">
        <w:rPr>
          <w:lang w:val="ro-RO"/>
        </w:rPr>
        <w:t xml:space="preserve"> </w:t>
      </w:r>
      <w:r w:rsidRPr="002F604B">
        <w:rPr>
          <w:b/>
          <w:lang w:val="ro-RO"/>
        </w:rPr>
        <w:t>unei operaţii</w:t>
      </w:r>
      <w:r w:rsidRPr="002F604B">
        <w:rPr>
          <w:lang w:val="ro-RO"/>
        </w:rPr>
        <w:t xml:space="preserve"> (intervenţii chirurgicale) sau </w:t>
      </w:r>
      <w:r w:rsidRPr="002F604B">
        <w:rPr>
          <w:b/>
          <w:lang w:val="ro-RO"/>
        </w:rPr>
        <w:t>să vi se administreze anestezice</w:t>
      </w:r>
    </w:p>
    <w:p w:rsidR="00C044CE" w:rsidRPr="002F604B" w:rsidRDefault="00C044CE" w:rsidP="00FD3FA4">
      <w:pPr>
        <w:pStyle w:val="EMEABodyTextIndent"/>
        <w:numPr>
          <w:ilvl w:val="0"/>
          <w:numId w:val="5"/>
        </w:numPr>
        <w:tabs>
          <w:tab w:val="clear" w:pos="927"/>
        </w:tabs>
        <w:ind w:left="567"/>
        <w:rPr>
          <w:lang w:val="ro-RO"/>
        </w:rPr>
      </w:pPr>
      <w:r w:rsidRPr="002F604B">
        <w:rPr>
          <w:lang w:val="ro-RO"/>
        </w:rPr>
        <w:t>dacă luaţi</w:t>
      </w:r>
      <w:r w:rsidR="00BF0213" w:rsidRPr="00BF0213">
        <w:rPr>
          <w:lang w:val="ro-RO"/>
        </w:rPr>
        <w:t xml:space="preserve"> </w:t>
      </w:r>
      <w:r w:rsidR="00BF0213" w:rsidRPr="00BB46B7">
        <w:rPr>
          <w:lang w:val="ro-RO"/>
        </w:rPr>
        <w:t>oricare dintre următoarele medicamente utilizate pentru tratarea tensiunii arteriale mari:</w:t>
      </w:r>
    </w:p>
    <w:p w:rsidR="00BF0213" w:rsidRDefault="00BF0213" w:rsidP="00FD3FA4">
      <w:pPr>
        <w:pStyle w:val="EMEABodyText"/>
        <w:numPr>
          <w:ilvl w:val="0"/>
          <w:numId w:val="18"/>
        </w:numPr>
        <w:ind w:left="1134" w:hanging="283"/>
        <w:rPr>
          <w:lang w:val="ro-RO"/>
        </w:rPr>
      </w:pPr>
      <w:r w:rsidRPr="00D634DF">
        <w:rPr>
          <w:lang w:val="ro-RO"/>
        </w:rPr>
        <w:t>un inhibitor</w:t>
      </w:r>
      <w:r w:rsidR="004C2737" w:rsidRPr="004C2737">
        <w:rPr>
          <w:lang w:val="ro-RO"/>
        </w:rPr>
        <w:t xml:space="preserve"> </w:t>
      </w:r>
      <w:r w:rsidR="004C2737">
        <w:rPr>
          <w:lang w:val="ro-RO"/>
        </w:rPr>
        <w:t>al</w:t>
      </w:r>
      <w:r w:rsidRPr="00D634DF">
        <w:rPr>
          <w:lang w:val="ro-RO"/>
        </w:rPr>
        <w:t xml:space="preserve"> ECA (de exemplu, enalapril, lisinopril, ramipril), mai ales dacă aveţi probleme ale rinichilor asociate diabetului zaharat.</w:t>
      </w:r>
    </w:p>
    <w:p w:rsidR="00BF0213" w:rsidRPr="00D634DF" w:rsidRDefault="00BF0213" w:rsidP="00FD3FA4">
      <w:pPr>
        <w:pStyle w:val="EMEABodyText"/>
        <w:numPr>
          <w:ilvl w:val="0"/>
          <w:numId w:val="18"/>
        </w:numPr>
        <w:ind w:left="1134" w:hanging="283"/>
        <w:rPr>
          <w:lang w:val="ro-RO"/>
        </w:rPr>
      </w:pPr>
      <w:r>
        <w:rPr>
          <w:lang w:val="ro-RO"/>
        </w:rPr>
        <w:t>a</w:t>
      </w:r>
      <w:r w:rsidRPr="00D634DF">
        <w:rPr>
          <w:lang w:val="ro-RO"/>
        </w:rPr>
        <w:t>liskiren</w:t>
      </w:r>
      <w:r>
        <w:rPr>
          <w:lang w:val="ro-RO"/>
        </w:rPr>
        <w:t>.</w:t>
      </w:r>
    </w:p>
    <w:p w:rsidR="00244D01" w:rsidRDefault="00244D01" w:rsidP="00BF0213">
      <w:pPr>
        <w:pStyle w:val="EMEABodyText"/>
        <w:rPr>
          <w:lang w:val="ro-RO"/>
        </w:rPr>
      </w:pPr>
    </w:p>
    <w:p w:rsidR="00BF0213" w:rsidRDefault="00BF0213" w:rsidP="00BF0213">
      <w:pPr>
        <w:pStyle w:val="EMEABodyText"/>
        <w:rPr>
          <w:lang w:val="ro-RO"/>
        </w:rPr>
      </w:pPr>
      <w:r w:rsidRPr="00693E40">
        <w:rPr>
          <w:lang w:val="ro-RO"/>
        </w:rPr>
        <w:t>Este posibil ca medicul dumneavoastră să vă verifice funcţia rinichilor, tensiunea arterială şi valorile electroliţilor (de exemplu, potasiu) din sânge, la intervale regulate de timp.</w:t>
      </w:r>
    </w:p>
    <w:p w:rsidR="00BF0213" w:rsidRDefault="00BF0213" w:rsidP="00BF0213">
      <w:pPr>
        <w:pStyle w:val="EMEABodyText"/>
        <w:rPr>
          <w:lang w:val="ro-RO"/>
        </w:rPr>
      </w:pPr>
    </w:p>
    <w:p w:rsidR="00BF0213" w:rsidRDefault="00BF0213" w:rsidP="00BF0213">
      <w:pPr>
        <w:pStyle w:val="EMEABodyText"/>
        <w:rPr>
          <w:lang w:val="ro-RO"/>
        </w:rPr>
      </w:pPr>
      <w:r w:rsidRPr="00693E40">
        <w:rPr>
          <w:lang w:val="ro-RO"/>
        </w:rPr>
        <w:t>Vezi şi informaţ</w:t>
      </w:r>
      <w:r>
        <w:rPr>
          <w:lang w:val="ro-RO"/>
        </w:rPr>
        <w:t>iile de la punctul „Nu luaţi Aprovel”.</w:t>
      </w:r>
    </w:p>
    <w:p w:rsidR="00C044CE" w:rsidRPr="002F604B" w:rsidRDefault="00C044CE" w:rsidP="00C044CE">
      <w:pPr>
        <w:pStyle w:val="EMEABodyText"/>
        <w:rPr>
          <w:lang w:val="ro-RO"/>
        </w:rPr>
      </w:pPr>
    </w:p>
    <w:p w:rsidR="00A2096F" w:rsidRPr="002F604B" w:rsidRDefault="00A2096F" w:rsidP="00A2096F">
      <w:pPr>
        <w:pStyle w:val="EMEABodyText"/>
        <w:rPr>
          <w:lang w:val="ro-RO"/>
        </w:rPr>
      </w:pPr>
      <w:r w:rsidRPr="002F604B">
        <w:rPr>
          <w:lang w:val="ro-RO"/>
        </w:rPr>
        <w:t>Trebuie să spuneţi medicului dumneavoastră dacă credeţi că sunteţi (</w:t>
      </w:r>
      <w:r w:rsidRPr="002F604B">
        <w:rPr>
          <w:u w:val="single"/>
          <w:lang w:val="ro-RO"/>
        </w:rPr>
        <w:t>sau aţi putea rămâne</w:t>
      </w:r>
      <w:r w:rsidRPr="002F604B">
        <w:rPr>
          <w:lang w:val="ro-RO"/>
        </w:rPr>
        <w:t xml:space="preserve">) gravidă. Aprovel nu este recomandat la începutul sarcinii şi nu trebuie luat dacă sunteţi gravidă în 3 luni </w:t>
      </w:r>
      <w:r w:rsidR="005B4E9B">
        <w:rPr>
          <w:lang w:val="ro-RO"/>
        </w:rPr>
        <w:t xml:space="preserve">împlinite </w:t>
      </w:r>
      <w:r w:rsidRPr="002F604B">
        <w:rPr>
          <w:lang w:val="ro-RO"/>
        </w:rPr>
        <w:t xml:space="preserve">sau mai mult, deoarece poate determina leziuni grave la făt dacă este utilizat în această fază (vezi </w:t>
      </w:r>
      <w:r w:rsidR="00601F3D">
        <w:rPr>
          <w:lang w:val="ro-RO"/>
        </w:rPr>
        <w:t>punctul</w:t>
      </w:r>
      <w:r w:rsidR="00601F3D" w:rsidRPr="007549DD">
        <w:rPr>
          <w:lang w:val="ro-RO"/>
        </w:rPr>
        <w:t xml:space="preserve"> </w:t>
      </w:r>
      <w:r w:rsidRPr="002F604B">
        <w:rPr>
          <w:lang w:val="ro-RO"/>
        </w:rPr>
        <w:t>privind sarcina).</w:t>
      </w:r>
    </w:p>
    <w:p w:rsidR="00A2096F" w:rsidRPr="002F604B" w:rsidRDefault="00A2096F" w:rsidP="00A2096F">
      <w:pPr>
        <w:pStyle w:val="EMEABodyText"/>
        <w:rPr>
          <w:lang w:val="ro-RO"/>
        </w:rPr>
      </w:pPr>
    </w:p>
    <w:p w:rsidR="00A2096F" w:rsidRPr="002F604B" w:rsidRDefault="00C044CE" w:rsidP="00A2096F">
      <w:pPr>
        <w:pStyle w:val="EMEAHeading3"/>
        <w:rPr>
          <w:lang w:val="ro-RO"/>
        </w:rPr>
      </w:pPr>
      <w:r w:rsidRPr="002F604B">
        <w:rPr>
          <w:lang w:val="ro-RO"/>
        </w:rPr>
        <w:t>Copii şi adolescenţi</w:t>
      </w:r>
    </w:p>
    <w:p w:rsidR="00A2096F" w:rsidRPr="002F604B" w:rsidRDefault="00A2096F" w:rsidP="00A2096F">
      <w:pPr>
        <w:pStyle w:val="EMEAHeading3"/>
        <w:rPr>
          <w:b w:val="0"/>
          <w:bCs/>
          <w:lang w:val="ro-RO"/>
        </w:rPr>
      </w:pPr>
      <w:r w:rsidRPr="002F604B">
        <w:rPr>
          <w:b w:val="0"/>
          <w:bCs/>
          <w:lang w:val="ro-RO"/>
        </w:rPr>
        <w:t>Acest medicament nu trebuie utilizat la copii şi adolescenţi</w:t>
      </w:r>
      <w:r w:rsidR="000E108A" w:rsidRPr="002F604B">
        <w:rPr>
          <w:b w:val="0"/>
          <w:bCs/>
          <w:lang w:val="ro-RO"/>
        </w:rPr>
        <w:t>,</w:t>
      </w:r>
      <w:r w:rsidRPr="002F604B">
        <w:rPr>
          <w:b w:val="0"/>
          <w:bCs/>
          <w:lang w:val="ro-RO"/>
        </w:rPr>
        <w:t xml:space="preserve"> deoarece siguranţa şi eficacitatea nu au fost încă pe deplin stabilite.</w:t>
      </w:r>
    </w:p>
    <w:p w:rsidR="00A2096F" w:rsidRPr="002F604B" w:rsidRDefault="00A2096F" w:rsidP="00A2096F">
      <w:pPr>
        <w:pStyle w:val="EMEAHeading3"/>
        <w:rPr>
          <w:b w:val="0"/>
          <w:bCs/>
          <w:lang w:val="ro-RO"/>
        </w:rPr>
      </w:pPr>
    </w:p>
    <w:p w:rsidR="00A2096F" w:rsidRPr="002F604B" w:rsidRDefault="000E108A" w:rsidP="00A2096F">
      <w:pPr>
        <w:pStyle w:val="EMEAHeading3"/>
        <w:rPr>
          <w:lang w:val="ro-RO"/>
        </w:rPr>
      </w:pPr>
      <w:r w:rsidRPr="002F604B">
        <w:rPr>
          <w:lang w:val="ro-RO"/>
        </w:rPr>
        <w:t xml:space="preserve">Aprovel împreună cu alte </w:t>
      </w:r>
      <w:r w:rsidR="00A2096F" w:rsidRPr="002F604B">
        <w:rPr>
          <w:lang w:val="ro-RO"/>
        </w:rPr>
        <w:t>medicamente</w:t>
      </w:r>
    </w:p>
    <w:p w:rsidR="00A2096F" w:rsidRPr="002F604B" w:rsidRDefault="000E108A" w:rsidP="00A2096F">
      <w:pPr>
        <w:pStyle w:val="EMEABodyText"/>
        <w:rPr>
          <w:lang w:val="ro-RO"/>
        </w:rPr>
      </w:pPr>
      <w:r w:rsidRPr="002F604B">
        <w:rPr>
          <w:lang w:val="ro-RO"/>
        </w:rPr>
        <w:t>S</w:t>
      </w:r>
      <w:r w:rsidR="00A2096F" w:rsidRPr="002F604B">
        <w:rPr>
          <w:lang w:val="ro-RO"/>
        </w:rPr>
        <w:t>puneţi medicului dumneavoastră sau farmacistului dacă luaţi</w:t>
      </w:r>
      <w:r w:rsidRPr="002F604B">
        <w:rPr>
          <w:lang w:val="ro-RO"/>
        </w:rPr>
        <w:t>,</w:t>
      </w:r>
      <w:r w:rsidR="00A2096F" w:rsidRPr="002F604B">
        <w:rPr>
          <w:lang w:val="ro-RO"/>
        </w:rPr>
        <w:t xml:space="preserve"> aţi luat recent</w:t>
      </w:r>
      <w:r w:rsidRPr="002F604B">
        <w:rPr>
          <w:lang w:val="ro-RO"/>
        </w:rPr>
        <w:t xml:space="preserve"> sau s-ar putea să luaţi</w:t>
      </w:r>
      <w:r w:rsidR="00A2096F" w:rsidRPr="002F604B">
        <w:rPr>
          <w:lang w:val="ro-RO"/>
        </w:rPr>
        <w:t xml:space="preserve"> orice alte medicamente.</w:t>
      </w:r>
    </w:p>
    <w:p w:rsidR="00A2096F" w:rsidRPr="002F604B" w:rsidRDefault="00A2096F" w:rsidP="00A2096F">
      <w:pPr>
        <w:pStyle w:val="EMEABodyText"/>
        <w:rPr>
          <w:lang w:val="ro-RO"/>
        </w:rPr>
      </w:pPr>
    </w:p>
    <w:p w:rsidR="00641F39" w:rsidRDefault="00641F39" w:rsidP="00641F39">
      <w:pPr>
        <w:pStyle w:val="EMEABodyText"/>
        <w:rPr>
          <w:bCs/>
          <w:lang w:val="ro-RO"/>
        </w:rPr>
      </w:pPr>
      <w:r w:rsidRPr="00BF0213">
        <w:rPr>
          <w:bCs/>
          <w:lang w:val="ro-RO"/>
        </w:rPr>
        <w:t xml:space="preserve">Este posibil </w:t>
      </w:r>
      <w:r w:rsidR="001E3ED4" w:rsidRPr="002F604B">
        <w:rPr>
          <w:bCs/>
          <w:lang w:val="ro-RO"/>
        </w:rPr>
        <w:t>ca medicul dumneavoastră</w:t>
      </w:r>
      <w:r w:rsidRPr="00641F39">
        <w:rPr>
          <w:bCs/>
          <w:lang w:val="ro-RO"/>
        </w:rPr>
        <w:t xml:space="preserve"> </w:t>
      </w:r>
      <w:r w:rsidRPr="00BF0213">
        <w:rPr>
          <w:bCs/>
          <w:lang w:val="ro-RO"/>
        </w:rPr>
        <w:t>să trebuiască</w:t>
      </w:r>
      <w:r w:rsidR="001E3ED4" w:rsidRPr="002F604B">
        <w:rPr>
          <w:bCs/>
          <w:lang w:val="ro-RO"/>
        </w:rPr>
        <w:t xml:space="preserve"> să vă modifice doza şi/sau să ia alte măsuri de precauţie</w:t>
      </w:r>
      <w:r w:rsidRPr="00BF0213">
        <w:rPr>
          <w:bCs/>
          <w:lang w:val="ro-RO"/>
        </w:rPr>
        <w:t>:</w:t>
      </w:r>
    </w:p>
    <w:p w:rsidR="00A2096F" w:rsidRPr="002F604B" w:rsidRDefault="00641F39" w:rsidP="00641F39">
      <w:pPr>
        <w:pStyle w:val="EMEABodyText"/>
        <w:rPr>
          <w:bCs/>
          <w:lang w:val="ro-RO"/>
        </w:rPr>
      </w:pPr>
      <w:r w:rsidRPr="00641F39">
        <w:rPr>
          <w:bCs/>
          <w:lang w:val="ro-RO"/>
        </w:rPr>
        <w:t xml:space="preserve">Dacă luaţi </w:t>
      </w:r>
      <w:r w:rsidR="00AB50F4" w:rsidRPr="00D634DF">
        <w:rPr>
          <w:lang w:val="ro-RO"/>
        </w:rPr>
        <w:t xml:space="preserve">un inhibitor </w:t>
      </w:r>
      <w:r w:rsidR="00AB50F4">
        <w:rPr>
          <w:lang w:val="ro-RO"/>
        </w:rPr>
        <w:t xml:space="preserve">al </w:t>
      </w:r>
      <w:r w:rsidR="00AB50F4" w:rsidRPr="00D634DF">
        <w:rPr>
          <w:lang w:val="ro-RO"/>
        </w:rPr>
        <w:t xml:space="preserve">ECA </w:t>
      </w:r>
      <w:r w:rsidRPr="00641F39">
        <w:rPr>
          <w:bCs/>
          <w:lang w:val="ro-RO"/>
        </w:rPr>
        <w:t>s</w:t>
      </w:r>
      <w:r>
        <w:rPr>
          <w:bCs/>
          <w:lang w:val="ro-RO"/>
        </w:rPr>
        <w:t xml:space="preserve">au aliskiren (vezi </w:t>
      </w:r>
      <w:r w:rsidR="00AB50F4" w:rsidRPr="00AB50F4">
        <w:rPr>
          <w:bCs/>
          <w:lang w:val="ro-RO"/>
        </w:rPr>
        <w:t xml:space="preserve">şi informaţiile de la punctele </w:t>
      </w:r>
      <w:r>
        <w:rPr>
          <w:bCs/>
          <w:lang w:val="ro-RO"/>
        </w:rPr>
        <w:t xml:space="preserve">„Nu </w:t>
      </w:r>
      <w:r w:rsidRPr="00641F39">
        <w:rPr>
          <w:bCs/>
          <w:lang w:val="ro-RO"/>
        </w:rPr>
        <w:t>luaţi</w:t>
      </w:r>
      <w:r>
        <w:rPr>
          <w:bCs/>
          <w:lang w:val="ro-RO"/>
        </w:rPr>
        <w:t xml:space="preserve"> Aprovel</w:t>
      </w:r>
      <w:r w:rsidRPr="00641F39">
        <w:rPr>
          <w:bCs/>
          <w:lang w:val="ro-RO"/>
        </w:rPr>
        <w:t>” şi „Atenţionări şi precauţii”).</w:t>
      </w:r>
    </w:p>
    <w:p w:rsidR="00A2096F" w:rsidRPr="002F604B" w:rsidRDefault="00A2096F" w:rsidP="00A2096F">
      <w:pPr>
        <w:pStyle w:val="EMEABodyText"/>
        <w:rPr>
          <w:bCs/>
          <w:lang w:val="ro-RO"/>
        </w:rPr>
      </w:pPr>
    </w:p>
    <w:p w:rsidR="00A2096F" w:rsidRPr="002F604B" w:rsidRDefault="00A2096F" w:rsidP="00A2096F">
      <w:pPr>
        <w:pStyle w:val="EMEABodyText"/>
        <w:rPr>
          <w:b/>
          <w:lang w:val="ro-RO"/>
        </w:rPr>
      </w:pPr>
      <w:r w:rsidRPr="002F604B">
        <w:rPr>
          <w:b/>
          <w:bCs/>
          <w:lang w:val="ro-RO"/>
        </w:rPr>
        <w:t xml:space="preserve">Este posibil să fie necesar să efectuaţi </w:t>
      </w:r>
      <w:r w:rsidRPr="002F604B">
        <w:rPr>
          <w:b/>
          <w:lang w:val="ro-RO"/>
        </w:rPr>
        <w:t>analize de sânge dacă luaţi:</w:t>
      </w:r>
    </w:p>
    <w:p w:rsidR="00A2096F" w:rsidRPr="002F604B" w:rsidRDefault="00A2096F" w:rsidP="00A2096F">
      <w:pPr>
        <w:pStyle w:val="EMEABodyTextIndent"/>
        <w:rPr>
          <w:lang w:val="ro-RO"/>
        </w:rPr>
      </w:pPr>
      <w:r w:rsidRPr="002F604B">
        <w:rPr>
          <w:lang w:val="ro-RO"/>
        </w:rPr>
        <w:t>suplimente de potasiu</w:t>
      </w:r>
    </w:p>
    <w:p w:rsidR="00A2096F" w:rsidRPr="002F604B" w:rsidRDefault="00A2096F" w:rsidP="00A2096F">
      <w:pPr>
        <w:pStyle w:val="EMEABodyTextIndent"/>
        <w:rPr>
          <w:lang w:val="ro-RO"/>
        </w:rPr>
      </w:pPr>
      <w:r w:rsidRPr="002F604B">
        <w:rPr>
          <w:lang w:val="ro-RO"/>
        </w:rPr>
        <w:t>sare dietetică care conţine potasiu</w:t>
      </w:r>
    </w:p>
    <w:p w:rsidR="00A2096F" w:rsidRPr="002F604B" w:rsidRDefault="00A2096F" w:rsidP="00A2096F">
      <w:pPr>
        <w:pStyle w:val="EMEABodyTextIndent"/>
        <w:rPr>
          <w:lang w:val="ro-RO"/>
        </w:rPr>
      </w:pPr>
      <w:r w:rsidRPr="002F604B">
        <w:rPr>
          <w:lang w:val="ro-RO"/>
        </w:rPr>
        <w:t>medicamente care economisesc potasiu (cum sunt anumite diuretice)</w:t>
      </w:r>
    </w:p>
    <w:p w:rsidR="00A2096F" w:rsidRPr="002F604B" w:rsidRDefault="00A2096F" w:rsidP="00A2096F">
      <w:pPr>
        <w:pStyle w:val="EMEABodyTextIndent"/>
        <w:rPr>
          <w:lang w:val="ro-RO"/>
        </w:rPr>
      </w:pPr>
      <w:r w:rsidRPr="002F604B">
        <w:rPr>
          <w:lang w:val="ro-RO"/>
        </w:rPr>
        <w:t>medicamente care conţin litiu</w:t>
      </w:r>
    </w:p>
    <w:p w:rsidR="00A86519" w:rsidRPr="002F604B" w:rsidRDefault="00A86519" w:rsidP="00A86519">
      <w:pPr>
        <w:pStyle w:val="EMEABodyTextIndent"/>
        <w:tabs>
          <w:tab w:val="num" w:pos="567"/>
        </w:tabs>
        <w:rPr>
          <w:lang w:val="ro-RO"/>
        </w:rPr>
      </w:pPr>
      <w:r>
        <w:rPr>
          <w:lang w:val="ro-RO"/>
        </w:rPr>
        <w:t>repaglinidă (medicament utilizat pentru scăderea valorilor zahărului în sânge)</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Dacă luaţi anumite medicamente pentru ameliorarea durerii, denumite medicamente antiinflamatoare nesteroidiene, efectul irbesartanului poate fi redus.</w:t>
      </w:r>
    </w:p>
    <w:p w:rsidR="00A2096F" w:rsidRPr="002F604B" w:rsidRDefault="00A2096F" w:rsidP="00A2096F">
      <w:pPr>
        <w:pStyle w:val="EMEABodyText"/>
        <w:rPr>
          <w:bCs/>
          <w:lang w:val="ro-RO"/>
        </w:rPr>
      </w:pPr>
    </w:p>
    <w:p w:rsidR="00A2096F" w:rsidRPr="002F604B" w:rsidRDefault="00A2096F" w:rsidP="00A2096F">
      <w:pPr>
        <w:pStyle w:val="EMEAHeading3"/>
        <w:rPr>
          <w:lang w:val="ro-RO"/>
        </w:rPr>
      </w:pPr>
      <w:r w:rsidRPr="002F604B">
        <w:rPr>
          <w:lang w:val="ro-RO"/>
        </w:rPr>
        <w:t>Aprovel împreună cu alimente şi băuturi</w:t>
      </w:r>
    </w:p>
    <w:p w:rsidR="00A2096F" w:rsidRPr="002F604B" w:rsidRDefault="00A2096F" w:rsidP="00A2096F">
      <w:pPr>
        <w:pStyle w:val="EMEABodyText"/>
        <w:rPr>
          <w:lang w:val="ro-RO"/>
        </w:rPr>
      </w:pPr>
      <w:r w:rsidRPr="002F604B">
        <w:rPr>
          <w:lang w:val="ro-RO"/>
        </w:rPr>
        <w:t>Aprovel se poate administra cu sau fără alimente.</w:t>
      </w:r>
    </w:p>
    <w:p w:rsidR="00A2096F" w:rsidRPr="002F604B" w:rsidRDefault="00A2096F" w:rsidP="00A2096F">
      <w:pPr>
        <w:pStyle w:val="EMEABodyText"/>
        <w:rPr>
          <w:lang w:val="ro-RO"/>
        </w:rPr>
      </w:pPr>
    </w:p>
    <w:p w:rsidR="00A2096F" w:rsidRPr="002F604B" w:rsidRDefault="00A2096F" w:rsidP="00A2096F">
      <w:pPr>
        <w:pStyle w:val="EMEAHeading3"/>
        <w:rPr>
          <w:lang w:val="ro-RO"/>
        </w:rPr>
      </w:pPr>
      <w:r w:rsidRPr="002F604B">
        <w:rPr>
          <w:lang w:val="ro-RO"/>
        </w:rPr>
        <w:t>Sarcina şi alăptarea</w:t>
      </w:r>
    </w:p>
    <w:p w:rsidR="00A2096F" w:rsidRPr="002F604B" w:rsidRDefault="00A2096F" w:rsidP="00A2096F">
      <w:pPr>
        <w:pStyle w:val="EMEAHeading2"/>
        <w:rPr>
          <w:lang w:val="ro-RO"/>
        </w:rPr>
      </w:pPr>
      <w:r w:rsidRPr="002F604B">
        <w:rPr>
          <w:lang w:val="ro-RO"/>
        </w:rPr>
        <w:t>Sarcina</w:t>
      </w:r>
    </w:p>
    <w:p w:rsidR="00A2096F" w:rsidRPr="002F604B" w:rsidRDefault="00A2096F" w:rsidP="00A2096F">
      <w:pPr>
        <w:pStyle w:val="EMEABodyText"/>
        <w:rPr>
          <w:szCs w:val="22"/>
          <w:lang w:val="ro-RO"/>
        </w:rPr>
      </w:pPr>
      <w:r w:rsidRPr="002F604B">
        <w:rPr>
          <w:lang w:val="ro-RO"/>
        </w:rPr>
        <w:t>Trebuie să spuneţi medicului dumneavoastră dacă sunteţi (</w:t>
      </w:r>
      <w:r w:rsidRPr="002F604B">
        <w:rPr>
          <w:u w:val="single"/>
          <w:lang w:val="ro-RO"/>
        </w:rPr>
        <w:t>sau aţi putea rămâne</w:t>
      </w:r>
      <w:r w:rsidRPr="002F604B">
        <w:rPr>
          <w:lang w:val="ro-RO"/>
        </w:rPr>
        <w:t xml:space="preserve">) gravidă; </w:t>
      </w:r>
      <w:r w:rsidRPr="002F604B">
        <w:rPr>
          <w:szCs w:val="22"/>
          <w:lang w:val="ro-RO"/>
        </w:rPr>
        <w:t>medicul dumneavoastră vă va sfătui</w:t>
      </w:r>
      <w:r w:rsidR="001E3ED4" w:rsidRPr="002F604B">
        <w:rPr>
          <w:szCs w:val="22"/>
          <w:lang w:val="ro-RO"/>
        </w:rPr>
        <w:t>,</w:t>
      </w:r>
      <w:r w:rsidRPr="002F604B">
        <w:rPr>
          <w:szCs w:val="22"/>
          <w:lang w:val="ro-RO"/>
        </w:rPr>
        <w:t xml:space="preserve"> în mod normal</w:t>
      </w:r>
      <w:r w:rsidR="001E3ED4" w:rsidRPr="002F604B">
        <w:rPr>
          <w:szCs w:val="22"/>
          <w:lang w:val="ro-RO"/>
        </w:rPr>
        <w:t>,</w:t>
      </w:r>
      <w:r w:rsidRPr="002F604B">
        <w:rPr>
          <w:szCs w:val="22"/>
          <w:lang w:val="ro-RO"/>
        </w:rPr>
        <w:t xml:space="preserve"> să </w:t>
      </w:r>
      <w:r w:rsidR="001E3ED4" w:rsidRPr="002F604B">
        <w:rPr>
          <w:szCs w:val="22"/>
          <w:lang w:val="ro-RO"/>
        </w:rPr>
        <w:t xml:space="preserve">opriţi </w:t>
      </w:r>
      <w:r w:rsidRPr="002F604B">
        <w:rPr>
          <w:szCs w:val="22"/>
          <w:lang w:val="ro-RO"/>
        </w:rPr>
        <w:t>tratamentul cu Aprovel înainte de a rămâne gravidă sau de îndată ce aflaţi că sunteţi gravidă şi vă va sfătui să luaţi un alt medicament în locul Aprovel. Aprovel nu este recomandat la începutul sarcinii şi nu trebuie luat dacă sunteţi gravidă în 3</w:t>
      </w:r>
      <w:r w:rsidR="001E3ED4" w:rsidRPr="002F604B">
        <w:rPr>
          <w:szCs w:val="22"/>
          <w:lang w:val="ro-RO"/>
        </w:rPr>
        <w:t> </w:t>
      </w:r>
      <w:r w:rsidRPr="002F604B">
        <w:rPr>
          <w:szCs w:val="22"/>
          <w:lang w:val="ro-RO"/>
        </w:rPr>
        <w:t xml:space="preserve">luni </w:t>
      </w:r>
      <w:r w:rsidR="005B4E9B">
        <w:rPr>
          <w:lang w:val="ro-RO"/>
        </w:rPr>
        <w:t xml:space="preserve">împlinite </w:t>
      </w:r>
      <w:r w:rsidRPr="002F604B">
        <w:rPr>
          <w:szCs w:val="22"/>
          <w:lang w:val="ro-RO"/>
        </w:rPr>
        <w:t>sau mai mult, deoarece poate determina leziuni grave la făt, dacă este folosit după a treia lună de sarcină.</w:t>
      </w:r>
    </w:p>
    <w:p w:rsidR="00A2096F" w:rsidRPr="002F604B" w:rsidRDefault="00A2096F" w:rsidP="00A2096F">
      <w:pPr>
        <w:pStyle w:val="EMEABodyText"/>
        <w:rPr>
          <w:b/>
          <w:lang w:val="ro-RO"/>
        </w:rPr>
      </w:pPr>
    </w:p>
    <w:p w:rsidR="00A2096F" w:rsidRPr="002F604B" w:rsidRDefault="00A2096F" w:rsidP="00A2096F">
      <w:pPr>
        <w:pStyle w:val="EMEAHeading2"/>
        <w:rPr>
          <w:lang w:val="ro-RO"/>
        </w:rPr>
      </w:pPr>
      <w:r w:rsidRPr="002F604B">
        <w:rPr>
          <w:lang w:val="ro-RO"/>
        </w:rPr>
        <w:t>Alăptarea</w:t>
      </w:r>
    </w:p>
    <w:p w:rsidR="00A2096F" w:rsidRPr="002F604B" w:rsidRDefault="00A2096F" w:rsidP="00A2096F">
      <w:pPr>
        <w:pStyle w:val="EMEABodyText"/>
        <w:rPr>
          <w:lang w:val="ro-RO"/>
        </w:rPr>
      </w:pPr>
      <w:r w:rsidRPr="002F604B">
        <w:rPr>
          <w:lang w:val="ro-RO"/>
        </w:rPr>
        <w:t>Spuneţi medicului dumneavoastră dacă alăptaţi sau sunteţi pe cale să alăptaţi. Aprovel nu este recomandat pentru mamele care alăptează şi medicul dumneavoastră poate alege un alt tratament pentru dumneavoastră dacă doriţi să alăptaţi, în special în cazul copilului nou-născut sau a</w:t>
      </w:r>
      <w:r w:rsidR="001E3ED4" w:rsidRPr="002F604B">
        <w:rPr>
          <w:lang w:val="ro-RO"/>
        </w:rPr>
        <w:t>l</w:t>
      </w:r>
      <w:r w:rsidRPr="002F604B">
        <w:rPr>
          <w:lang w:val="ro-RO"/>
        </w:rPr>
        <w:t xml:space="preserve"> celui născut prematur.</w:t>
      </w:r>
    </w:p>
    <w:p w:rsidR="00A2096F" w:rsidRPr="002F604B" w:rsidRDefault="00A2096F" w:rsidP="00A2096F">
      <w:pPr>
        <w:pStyle w:val="EMEABodyText"/>
        <w:rPr>
          <w:bCs/>
          <w:lang w:val="ro-RO"/>
        </w:rPr>
      </w:pPr>
    </w:p>
    <w:p w:rsidR="00A2096F" w:rsidRPr="002F604B" w:rsidRDefault="00A2096F" w:rsidP="00A2096F">
      <w:pPr>
        <w:pStyle w:val="EMEAHeading3"/>
        <w:rPr>
          <w:lang w:val="ro-RO"/>
        </w:rPr>
      </w:pPr>
      <w:r w:rsidRPr="002F604B">
        <w:rPr>
          <w:lang w:val="ro-RO"/>
        </w:rPr>
        <w:t>Conducerea vehiculelor şi folosirea utilajelor</w:t>
      </w:r>
    </w:p>
    <w:p w:rsidR="00A2096F" w:rsidRPr="002F604B" w:rsidRDefault="00A2096F" w:rsidP="00A2096F">
      <w:pPr>
        <w:pStyle w:val="EMEABodyText"/>
        <w:rPr>
          <w:lang w:val="ro-RO"/>
        </w:rPr>
      </w:pPr>
      <w:r w:rsidRPr="002F604B">
        <w:rPr>
          <w:lang w:val="ro-RO"/>
        </w:rPr>
        <w:t>Este puţin probabil ca Aprovel să vă afecteze capacitatea de a conduce vehicule sau de a folosi utilaje. Cu toate acestea, în timpul tratamentului hipertensiunii arteriale pot să apară, ocazional, ameţeli sau oboseală. Dacă observaţi apariţia acestora, discutaţi cu medicul dumneavoastră înainte de a conduce vehicule sau de a folosi utilaje.</w:t>
      </w:r>
    </w:p>
    <w:p w:rsidR="00A2096F" w:rsidRPr="002F604B" w:rsidRDefault="00A2096F" w:rsidP="00A2096F">
      <w:pPr>
        <w:pStyle w:val="EMEABodyText"/>
        <w:rPr>
          <w:lang w:val="ro-RO"/>
        </w:rPr>
      </w:pPr>
    </w:p>
    <w:p w:rsidR="00A2096F" w:rsidRPr="002F604B" w:rsidRDefault="00A2096F">
      <w:pPr>
        <w:pStyle w:val="EMEABodyText"/>
        <w:rPr>
          <w:szCs w:val="22"/>
          <w:lang w:val="ro-RO"/>
        </w:rPr>
      </w:pPr>
      <w:r w:rsidRPr="002F604B">
        <w:rPr>
          <w:b/>
          <w:szCs w:val="22"/>
          <w:lang w:val="ro-RO"/>
        </w:rPr>
        <w:t>Aprovel conţine lactoză</w:t>
      </w:r>
      <w:r w:rsidRPr="002F604B">
        <w:rPr>
          <w:szCs w:val="22"/>
          <w:lang w:val="ro-RO"/>
        </w:rPr>
        <w:t xml:space="preserve">. Dacă medicul dumneavoastră v-a </w:t>
      </w:r>
      <w:r w:rsidR="001E3ED4" w:rsidRPr="002F604B">
        <w:rPr>
          <w:szCs w:val="22"/>
          <w:lang w:val="ro-RO"/>
        </w:rPr>
        <w:t xml:space="preserve">atenţionat </w:t>
      </w:r>
      <w:r w:rsidRPr="002F604B">
        <w:rPr>
          <w:szCs w:val="22"/>
          <w:lang w:val="ro-RO"/>
        </w:rPr>
        <w:t xml:space="preserve">că aveţi intoleranţă la unele </w:t>
      </w:r>
      <w:r w:rsidR="001E3ED4" w:rsidRPr="002F604B">
        <w:rPr>
          <w:szCs w:val="22"/>
          <w:lang w:val="ro-RO"/>
        </w:rPr>
        <w:t xml:space="preserve">categorii de glucide </w:t>
      </w:r>
      <w:r w:rsidRPr="002F604B">
        <w:rPr>
          <w:szCs w:val="22"/>
          <w:lang w:val="ro-RO"/>
        </w:rPr>
        <w:t xml:space="preserve">(de exemplu lactoză), </w:t>
      </w:r>
      <w:r w:rsidR="001E3ED4" w:rsidRPr="002F604B">
        <w:rPr>
          <w:szCs w:val="22"/>
          <w:lang w:val="ro-RO"/>
        </w:rPr>
        <w:t xml:space="preserve">vă rugăm să-l întrebaţi </w:t>
      </w:r>
      <w:r w:rsidRPr="002F604B">
        <w:rPr>
          <w:szCs w:val="22"/>
          <w:lang w:val="ro-RO"/>
        </w:rPr>
        <w:t>înainte de a lua acest medicament.</w:t>
      </w:r>
    </w:p>
    <w:p w:rsidR="00A86519" w:rsidRDefault="00A86519" w:rsidP="00A86519">
      <w:pPr>
        <w:pStyle w:val="EMEABodyText"/>
        <w:rPr>
          <w:szCs w:val="22"/>
          <w:lang w:val="ro-RO"/>
        </w:rPr>
      </w:pPr>
    </w:p>
    <w:p w:rsidR="00A86519" w:rsidRDefault="00A86519" w:rsidP="00A86519">
      <w:pPr>
        <w:pStyle w:val="EMEABodyText"/>
        <w:rPr>
          <w:szCs w:val="22"/>
          <w:lang w:val="ro-RO"/>
        </w:rPr>
      </w:pPr>
      <w:r w:rsidRPr="002F604B">
        <w:rPr>
          <w:b/>
          <w:szCs w:val="22"/>
          <w:lang w:val="ro-RO"/>
        </w:rPr>
        <w:t xml:space="preserve">Aprovel conţine </w:t>
      </w:r>
      <w:r>
        <w:rPr>
          <w:b/>
          <w:szCs w:val="22"/>
          <w:lang w:val="ro-RO"/>
        </w:rPr>
        <w:t>sodiu</w:t>
      </w:r>
      <w:r w:rsidRPr="002F604B">
        <w:rPr>
          <w:szCs w:val="22"/>
          <w:lang w:val="ro-RO"/>
        </w:rPr>
        <w:t xml:space="preserve">. </w:t>
      </w:r>
      <w:r w:rsidRPr="00A86519">
        <w:rPr>
          <w:szCs w:val="22"/>
          <w:lang w:val="ro-RO"/>
        </w:rPr>
        <w:t xml:space="preserve">Acest medicament conţine sodiu mai puţin de 1 mmol (23 mg) per </w:t>
      </w:r>
      <w:r>
        <w:rPr>
          <w:szCs w:val="22"/>
          <w:lang w:val="ro-RO"/>
        </w:rPr>
        <w:t>comprimat</w:t>
      </w:r>
      <w:r w:rsidRPr="00A86519">
        <w:rPr>
          <w:szCs w:val="22"/>
          <w:lang w:val="ro-RO"/>
        </w:rPr>
        <w:t>, adică practic „nu conţine sodiu”.</w:t>
      </w:r>
    </w:p>
    <w:p w:rsidR="00A2096F" w:rsidRPr="002F604B" w:rsidRDefault="00A2096F">
      <w:pPr>
        <w:pStyle w:val="EMEABodyText"/>
        <w:rPr>
          <w:szCs w:val="22"/>
          <w:lang w:val="ro-RO"/>
        </w:rPr>
      </w:pPr>
    </w:p>
    <w:p w:rsidR="00A2096F" w:rsidRPr="002F604B" w:rsidRDefault="00A2096F">
      <w:pPr>
        <w:pStyle w:val="EMEABodyText"/>
        <w:rPr>
          <w:szCs w:val="22"/>
          <w:lang w:val="ro-RO"/>
        </w:rPr>
      </w:pPr>
    </w:p>
    <w:p w:rsidR="00A2096F" w:rsidRPr="002F604B" w:rsidRDefault="00A2096F">
      <w:pPr>
        <w:pStyle w:val="EMEAHeading1"/>
        <w:rPr>
          <w:szCs w:val="22"/>
          <w:lang w:val="ro-RO"/>
        </w:rPr>
      </w:pPr>
      <w:r w:rsidRPr="002F604B">
        <w:rPr>
          <w:szCs w:val="22"/>
          <w:lang w:val="ro-RO"/>
        </w:rPr>
        <w:t>3.</w:t>
      </w:r>
      <w:r w:rsidRPr="002F604B">
        <w:rPr>
          <w:szCs w:val="22"/>
          <w:lang w:val="ro-RO"/>
        </w:rPr>
        <w:tab/>
      </w:r>
      <w:r w:rsidR="001E3ED4" w:rsidRPr="002F604B">
        <w:rPr>
          <w:caps w:val="0"/>
          <w:szCs w:val="22"/>
          <w:lang w:val="ro-RO"/>
        </w:rPr>
        <w:t>Cum să luaţi Aprovel</w:t>
      </w:r>
    </w:p>
    <w:p w:rsidR="00A2096F" w:rsidRPr="002F604B" w:rsidRDefault="00A2096F" w:rsidP="00A2096F">
      <w:pPr>
        <w:pStyle w:val="EMEAHeading1"/>
        <w:rPr>
          <w:lang w:val="ro-RO"/>
        </w:rPr>
      </w:pPr>
    </w:p>
    <w:p w:rsidR="00A2096F" w:rsidRPr="002F604B" w:rsidRDefault="00A2096F" w:rsidP="00A2096F">
      <w:pPr>
        <w:pStyle w:val="EMEABodyText"/>
        <w:rPr>
          <w:lang w:val="ro-RO"/>
        </w:rPr>
      </w:pPr>
      <w:r w:rsidRPr="002F604B">
        <w:rPr>
          <w:lang w:val="ro-RO"/>
        </w:rPr>
        <w:t xml:space="preserve">Luaţi întotdeauna </w:t>
      </w:r>
      <w:r w:rsidR="001E3ED4" w:rsidRPr="002F604B">
        <w:rPr>
          <w:lang w:val="ro-RO"/>
        </w:rPr>
        <w:t xml:space="preserve">acest medicament </w:t>
      </w:r>
      <w:r w:rsidRPr="002F604B">
        <w:rPr>
          <w:lang w:val="ro-RO"/>
        </w:rPr>
        <w:t>exact aşa cum v-a spus medicul</w:t>
      </w:r>
      <w:r w:rsidR="005B4E9B" w:rsidRPr="005B4E9B">
        <w:rPr>
          <w:lang w:val="ro-RO"/>
        </w:rPr>
        <w:t xml:space="preserve"> </w:t>
      </w:r>
      <w:r w:rsidR="005B4E9B">
        <w:rPr>
          <w:lang w:val="ro-RO"/>
        </w:rPr>
        <w:t>dumneavoastră</w:t>
      </w:r>
      <w:r w:rsidRPr="002F604B">
        <w:rPr>
          <w:lang w:val="ro-RO"/>
        </w:rPr>
        <w:t xml:space="preserve">. </w:t>
      </w:r>
      <w:r w:rsidR="001E3ED4" w:rsidRPr="002F604B">
        <w:rPr>
          <w:lang w:val="ro-RO"/>
        </w:rPr>
        <w:t>D</w:t>
      </w:r>
      <w:r w:rsidRPr="002F604B">
        <w:rPr>
          <w:lang w:val="ro-RO"/>
        </w:rPr>
        <w:t>iscutaţi cu medicul dumneavoastră sau cu farmacistul dacă nu sunteţi sigur.</w:t>
      </w:r>
    </w:p>
    <w:p w:rsidR="00A2096F" w:rsidRPr="002F604B" w:rsidRDefault="00A2096F" w:rsidP="00A2096F">
      <w:pPr>
        <w:pStyle w:val="EMEABodyText"/>
        <w:rPr>
          <w:lang w:val="ro-RO"/>
        </w:rPr>
      </w:pPr>
    </w:p>
    <w:p w:rsidR="00A2096F" w:rsidRPr="002F604B" w:rsidRDefault="001E3ED4" w:rsidP="00A2096F">
      <w:pPr>
        <w:pStyle w:val="EMEABodyText"/>
        <w:rPr>
          <w:b/>
          <w:lang w:val="ro-RO"/>
        </w:rPr>
      </w:pPr>
      <w:r w:rsidRPr="002F604B">
        <w:rPr>
          <w:b/>
          <w:lang w:val="ro-RO"/>
        </w:rPr>
        <w:t xml:space="preserve">Mod </w:t>
      </w:r>
      <w:r w:rsidR="00A2096F" w:rsidRPr="002F604B">
        <w:rPr>
          <w:b/>
          <w:lang w:val="ro-RO"/>
        </w:rPr>
        <w:t>de administrare</w:t>
      </w:r>
    </w:p>
    <w:p w:rsidR="00A2096F" w:rsidRPr="002F604B" w:rsidRDefault="00A2096F" w:rsidP="00A2096F">
      <w:pPr>
        <w:pStyle w:val="EMEABodyText"/>
        <w:rPr>
          <w:lang w:val="ro-RO"/>
        </w:rPr>
      </w:pPr>
      <w:r w:rsidRPr="002F604B">
        <w:rPr>
          <w:lang w:val="ro-RO"/>
        </w:rPr>
        <w:t xml:space="preserve">Aprovel se administrează </w:t>
      </w:r>
      <w:r w:rsidRPr="002F604B">
        <w:rPr>
          <w:b/>
          <w:lang w:val="ro-RO"/>
        </w:rPr>
        <w:t xml:space="preserve">pe cale orală. </w:t>
      </w:r>
      <w:r w:rsidRPr="002F604B">
        <w:rPr>
          <w:lang w:val="ro-RO"/>
        </w:rPr>
        <w:t>Înghiţiţi comprimatele cu o cantitate suficientă de lichid (de exemplu un pahar cu apă). Puteţi lua Aprovel cu sau fără alimente. Încercaţi să vă luaţi doza zilnică la aproximativ aceeaşi oră în fiecare zi. Este important să continuaţi să luaţi Aprovel până când medicul dumneavoastră vă spune să procedaţi altfel.</w:t>
      </w:r>
    </w:p>
    <w:p w:rsidR="00A2096F" w:rsidRPr="002F604B" w:rsidRDefault="00A2096F" w:rsidP="00A2096F">
      <w:pPr>
        <w:pStyle w:val="EMEABodyText"/>
        <w:rPr>
          <w:lang w:val="ro-RO"/>
        </w:rPr>
      </w:pPr>
    </w:p>
    <w:p w:rsidR="00A2096F" w:rsidRPr="002F604B" w:rsidRDefault="00A2096F" w:rsidP="00A2096F">
      <w:pPr>
        <w:pStyle w:val="EMEABodyTextIndent"/>
        <w:rPr>
          <w:b/>
          <w:lang w:val="ro-RO"/>
        </w:rPr>
      </w:pPr>
      <w:r w:rsidRPr="002F604B">
        <w:rPr>
          <w:b/>
          <w:lang w:val="ro-RO"/>
        </w:rPr>
        <w:t>Pacienţi cu tensiune arterială crescută</w:t>
      </w:r>
    </w:p>
    <w:p w:rsidR="00A2096F" w:rsidRPr="002F604B" w:rsidRDefault="00A2096F" w:rsidP="00A2096F">
      <w:pPr>
        <w:pStyle w:val="EMEABodyText"/>
        <w:ind w:left="550"/>
        <w:rPr>
          <w:lang w:val="ro-RO"/>
        </w:rPr>
      </w:pPr>
      <w:r w:rsidRPr="002F604B">
        <w:rPr>
          <w:lang w:val="ro-RO"/>
        </w:rPr>
        <w:t>Doza uzuală este de 150 mg o dată pe zi. Doza poate fi crescută după aceea până la 300 mg o dată pe zi, în funcţie de răspunsul tensiunii arteriale.</w:t>
      </w:r>
    </w:p>
    <w:p w:rsidR="00A2096F" w:rsidRPr="002F604B" w:rsidRDefault="00A2096F" w:rsidP="00A2096F">
      <w:pPr>
        <w:pStyle w:val="EMEABodyText"/>
        <w:ind w:left="550"/>
        <w:rPr>
          <w:lang w:val="ro-RO"/>
        </w:rPr>
      </w:pPr>
    </w:p>
    <w:p w:rsidR="00A2096F" w:rsidRPr="002F604B" w:rsidRDefault="00A2096F" w:rsidP="00A2096F">
      <w:pPr>
        <w:pStyle w:val="EMEABodyTextIndent"/>
        <w:rPr>
          <w:b/>
          <w:lang w:val="ro-RO"/>
        </w:rPr>
      </w:pPr>
      <w:r w:rsidRPr="002F604B">
        <w:rPr>
          <w:b/>
          <w:lang w:val="ro-RO"/>
        </w:rPr>
        <w:t>Pacienţi cu tensiune arterială crescută şi diabet zaharat de tip 2</w:t>
      </w:r>
      <w:r w:rsidR="004D4F51" w:rsidRPr="002F604B">
        <w:rPr>
          <w:b/>
          <w:lang w:val="ro-RO"/>
        </w:rPr>
        <w:t>,</w:t>
      </w:r>
      <w:r w:rsidRPr="002F604B">
        <w:rPr>
          <w:b/>
          <w:lang w:val="ro-RO"/>
        </w:rPr>
        <w:t xml:space="preserve"> cu boală de rinichi</w:t>
      </w:r>
    </w:p>
    <w:p w:rsidR="00A2096F" w:rsidRPr="002F604B" w:rsidRDefault="00A2096F" w:rsidP="00A2096F">
      <w:pPr>
        <w:pStyle w:val="EMEABodyText"/>
        <w:ind w:left="550"/>
        <w:rPr>
          <w:lang w:val="ro-RO"/>
        </w:rPr>
      </w:pPr>
      <w:r w:rsidRPr="002F604B">
        <w:rPr>
          <w:lang w:val="ro-RO"/>
        </w:rPr>
        <w:t>La pacienţii cu tensiune arterială crescută şi diabet zaharat de tip 2, doza de întreţinere recomandată pentru tratamentul bolii renale asociate este de 300 mg o dată pe zi.</w:t>
      </w:r>
    </w:p>
    <w:p w:rsidR="00A2096F" w:rsidRPr="002F604B" w:rsidRDefault="00A2096F" w:rsidP="00A2096F">
      <w:pPr>
        <w:pStyle w:val="EMEABodyText"/>
        <w:ind w:left="550"/>
        <w:rPr>
          <w:lang w:val="ro-RO"/>
        </w:rPr>
      </w:pPr>
    </w:p>
    <w:p w:rsidR="00A2096F" w:rsidRPr="002F604B" w:rsidRDefault="00A2096F" w:rsidP="00A2096F">
      <w:pPr>
        <w:pStyle w:val="EMEABodyText"/>
        <w:rPr>
          <w:lang w:val="ro-RO"/>
        </w:rPr>
      </w:pPr>
      <w:r w:rsidRPr="002F604B">
        <w:rPr>
          <w:lang w:val="ro-RO"/>
        </w:rPr>
        <w:t xml:space="preserve">La anumiţi pacienţi, cum sunt cei </w:t>
      </w:r>
      <w:r w:rsidRPr="002F604B">
        <w:rPr>
          <w:b/>
          <w:lang w:val="ro-RO"/>
        </w:rPr>
        <w:t>hemodializaţi</w:t>
      </w:r>
      <w:r w:rsidRPr="002F604B">
        <w:rPr>
          <w:lang w:val="ro-RO"/>
        </w:rPr>
        <w:t xml:space="preserve"> sau cei </w:t>
      </w:r>
      <w:r w:rsidRPr="002F604B">
        <w:rPr>
          <w:b/>
          <w:lang w:val="ro-RO"/>
        </w:rPr>
        <w:t>cu vârsta peste 75 de ani</w:t>
      </w:r>
      <w:r w:rsidRPr="002F604B">
        <w:rPr>
          <w:lang w:val="ro-RO"/>
        </w:rPr>
        <w:t>, medicul poate recomanda o doză mai mică, în special la începerea tratamentului.</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 xml:space="preserve">Efectul maxim de scădere a tensiunii arteriale </w:t>
      </w:r>
      <w:r w:rsidR="004D4F51" w:rsidRPr="002F604B">
        <w:rPr>
          <w:lang w:val="ro-RO"/>
        </w:rPr>
        <w:t xml:space="preserve">trebuie atins </w:t>
      </w:r>
      <w:r w:rsidRPr="002F604B">
        <w:rPr>
          <w:lang w:val="ro-RO"/>
        </w:rPr>
        <w:t xml:space="preserve">la 4-6 săptămâni după </w:t>
      </w:r>
      <w:r w:rsidR="004D4F51" w:rsidRPr="002F604B">
        <w:rPr>
          <w:lang w:val="ro-RO"/>
        </w:rPr>
        <w:t xml:space="preserve">începerea </w:t>
      </w:r>
      <w:r w:rsidRPr="002F604B">
        <w:rPr>
          <w:lang w:val="ro-RO"/>
        </w:rPr>
        <w:t>tratamentului.</w:t>
      </w:r>
    </w:p>
    <w:p w:rsidR="00A2096F" w:rsidRPr="002F604B" w:rsidRDefault="00A2096F" w:rsidP="00A2096F">
      <w:pPr>
        <w:pStyle w:val="EMEABodyText"/>
        <w:rPr>
          <w:lang w:val="ro-RO"/>
        </w:rPr>
      </w:pPr>
    </w:p>
    <w:p w:rsidR="00A2096F" w:rsidRPr="002F604B" w:rsidRDefault="004D4F51" w:rsidP="00A2096F">
      <w:pPr>
        <w:pStyle w:val="EMEAHeading3"/>
        <w:rPr>
          <w:lang w:val="ro-RO"/>
        </w:rPr>
      </w:pPr>
      <w:r w:rsidRPr="002F604B">
        <w:rPr>
          <w:lang w:val="ro-RO"/>
        </w:rPr>
        <w:t>Utilizarea la copii şi adolescenţi</w:t>
      </w:r>
    </w:p>
    <w:p w:rsidR="00A2096F" w:rsidRPr="002F604B" w:rsidRDefault="00A2096F" w:rsidP="00A2096F">
      <w:pPr>
        <w:pStyle w:val="EMEABodyText"/>
        <w:rPr>
          <w:lang w:val="ro-RO"/>
        </w:rPr>
      </w:pPr>
      <w:r w:rsidRPr="002F604B">
        <w:rPr>
          <w:lang w:val="ro-RO"/>
        </w:rPr>
        <w:t xml:space="preserve">Aprovel nu trebuie administrat </w:t>
      </w:r>
      <w:r w:rsidR="004D4F51" w:rsidRPr="002F604B">
        <w:rPr>
          <w:lang w:val="ro-RO"/>
        </w:rPr>
        <w:t xml:space="preserve">la copii şi adolescenţi cu vârsta </w:t>
      </w:r>
      <w:r w:rsidRPr="002F604B">
        <w:rPr>
          <w:lang w:val="ro-RO"/>
        </w:rPr>
        <w:t>sub 18 ani. Dacă un copil a înghiţit câteva comprimate, adresaţi-vă imediat medicului dumneavoastră.</w:t>
      </w:r>
    </w:p>
    <w:p w:rsidR="00A2096F" w:rsidRPr="002F604B" w:rsidRDefault="00A2096F" w:rsidP="00A2096F">
      <w:pPr>
        <w:pStyle w:val="EMEABodyText"/>
        <w:rPr>
          <w:lang w:val="ro-RO"/>
        </w:rPr>
      </w:pPr>
    </w:p>
    <w:p w:rsidR="004D4F51" w:rsidRPr="002F604B" w:rsidRDefault="004D4F51" w:rsidP="004D4F51">
      <w:pPr>
        <w:pStyle w:val="EMEAHeading3"/>
        <w:rPr>
          <w:lang w:val="ro-RO"/>
        </w:rPr>
      </w:pPr>
      <w:r w:rsidRPr="002F604B">
        <w:rPr>
          <w:lang w:val="ro-RO"/>
        </w:rPr>
        <w:t>Dacă luaţi mai mult Aprovel decât trebuie</w:t>
      </w:r>
    </w:p>
    <w:p w:rsidR="004D4F51" w:rsidRPr="002F604B" w:rsidRDefault="004D4F51" w:rsidP="004D4F51">
      <w:pPr>
        <w:pStyle w:val="EMEABodyText"/>
        <w:rPr>
          <w:lang w:val="ro-RO"/>
        </w:rPr>
      </w:pPr>
      <w:r w:rsidRPr="002F604B">
        <w:rPr>
          <w:lang w:val="ro-RO"/>
        </w:rPr>
        <w:t>Dacă aţi luat din greşeală un număr prea mare de comprimate, adresaţi-vă imediat medicului dumneavoastră.</w:t>
      </w:r>
    </w:p>
    <w:p w:rsidR="004D4F51" w:rsidRPr="002F604B" w:rsidRDefault="004D4F51" w:rsidP="004D4F51">
      <w:pPr>
        <w:pStyle w:val="EMEABodyText"/>
        <w:rPr>
          <w:lang w:val="ro-RO"/>
        </w:rPr>
      </w:pPr>
    </w:p>
    <w:p w:rsidR="00A2096F" w:rsidRPr="002F604B" w:rsidRDefault="00A2096F" w:rsidP="00A2096F">
      <w:pPr>
        <w:pStyle w:val="EMEAHeading3"/>
        <w:rPr>
          <w:lang w:val="ro-RO"/>
        </w:rPr>
      </w:pPr>
      <w:r w:rsidRPr="002F604B">
        <w:rPr>
          <w:lang w:val="ro-RO"/>
        </w:rPr>
        <w:t>Dacă uitaţi să luaţi Aprovel</w:t>
      </w:r>
    </w:p>
    <w:p w:rsidR="00A2096F" w:rsidRPr="002F604B" w:rsidRDefault="00A2096F">
      <w:pPr>
        <w:pStyle w:val="EMEABodyText"/>
        <w:rPr>
          <w:szCs w:val="22"/>
          <w:lang w:val="ro-RO"/>
        </w:rPr>
      </w:pPr>
      <w:r w:rsidRPr="002F604B">
        <w:rPr>
          <w:szCs w:val="22"/>
          <w:lang w:val="ro-RO"/>
        </w:rPr>
        <w:t>Dacă aţi uitat, din greşeală, să luaţi doza zilnică, luaţi doza următoare ca de obicei. Nu luaţi o doză dublă pentru a compensa doza uitată.</w:t>
      </w:r>
    </w:p>
    <w:p w:rsidR="00A2096F" w:rsidRPr="002F604B" w:rsidRDefault="00A2096F" w:rsidP="00A2096F">
      <w:pPr>
        <w:pStyle w:val="EMEABodyText"/>
        <w:rPr>
          <w:lang w:val="ro-RO"/>
        </w:rPr>
      </w:pPr>
    </w:p>
    <w:p w:rsidR="00A2096F" w:rsidRPr="002F604B" w:rsidRDefault="00A2096F" w:rsidP="00A2096F">
      <w:pPr>
        <w:pStyle w:val="EMEABodyText"/>
        <w:rPr>
          <w:rFonts w:ascii="TimesNewRoman,Italic" w:hAnsi="TimesNewRoman,Italic" w:cs="TimesNewRoman,Italic"/>
          <w:lang w:val="ro-RO" w:eastAsia="nl-NL"/>
        </w:rPr>
      </w:pPr>
      <w:r w:rsidRPr="002F604B">
        <w:rPr>
          <w:lang w:val="ro-RO"/>
        </w:rPr>
        <w:t xml:space="preserve">Dacă aveţi orice întrebări suplimentare cu privire la acest </w:t>
      </w:r>
      <w:r w:rsidR="004D4F51" w:rsidRPr="002F604B">
        <w:rPr>
          <w:lang w:val="ro-RO"/>
        </w:rPr>
        <w:t>medicament</w:t>
      </w:r>
      <w:r w:rsidRPr="002F604B">
        <w:rPr>
          <w:lang w:val="ro-RO"/>
        </w:rPr>
        <w:t>, adresaţi-vă medicului dumneavoastră sau farmacistului</w:t>
      </w:r>
      <w:r w:rsidRPr="002F604B">
        <w:rPr>
          <w:rFonts w:ascii="TimesNewRoman" w:hAnsi="TimesNewRoman" w:cs="TimesNewRoman"/>
          <w:lang w:val="ro-RO" w:eastAsia="nl-NL"/>
        </w:rPr>
        <w:t>.</w:t>
      </w:r>
    </w:p>
    <w:p w:rsidR="00A2096F" w:rsidRPr="002F604B" w:rsidRDefault="00A2096F" w:rsidP="00A2096F">
      <w:pPr>
        <w:pStyle w:val="EMEABodyText"/>
        <w:rPr>
          <w:lang w:val="ro-RO"/>
        </w:rPr>
      </w:pPr>
    </w:p>
    <w:p w:rsidR="00A2096F" w:rsidRPr="002F604B" w:rsidRDefault="00A2096F" w:rsidP="00A2096F">
      <w:pPr>
        <w:pStyle w:val="EMEABodyText"/>
        <w:rPr>
          <w:lang w:val="ro-RO"/>
        </w:rPr>
      </w:pPr>
    </w:p>
    <w:p w:rsidR="00A2096F" w:rsidRPr="002F604B" w:rsidRDefault="00A2096F">
      <w:pPr>
        <w:pStyle w:val="EMEAHeading1"/>
        <w:rPr>
          <w:szCs w:val="22"/>
          <w:lang w:val="ro-RO"/>
        </w:rPr>
      </w:pPr>
      <w:r w:rsidRPr="002F604B">
        <w:rPr>
          <w:szCs w:val="22"/>
          <w:lang w:val="ro-RO"/>
        </w:rPr>
        <w:t>4.</w:t>
      </w:r>
      <w:r w:rsidRPr="002F604B">
        <w:rPr>
          <w:szCs w:val="22"/>
          <w:lang w:val="ro-RO"/>
        </w:rPr>
        <w:tab/>
      </w:r>
      <w:r w:rsidR="004D4F51" w:rsidRPr="002F604B">
        <w:rPr>
          <w:caps w:val="0"/>
          <w:szCs w:val="22"/>
          <w:lang w:val="ro-RO"/>
        </w:rPr>
        <w:t>Reacţii adverse posibile</w:t>
      </w:r>
    </w:p>
    <w:p w:rsidR="00A2096F" w:rsidRPr="002F604B" w:rsidRDefault="00A2096F" w:rsidP="00A2096F">
      <w:pPr>
        <w:pStyle w:val="EMEAHeading1"/>
        <w:rPr>
          <w:lang w:val="ro-RO"/>
        </w:rPr>
      </w:pPr>
    </w:p>
    <w:p w:rsidR="00A2096F" w:rsidRPr="002F604B" w:rsidRDefault="00A2096F" w:rsidP="00A2096F">
      <w:pPr>
        <w:pStyle w:val="EMEABodyText"/>
        <w:rPr>
          <w:lang w:val="ro-RO"/>
        </w:rPr>
      </w:pPr>
      <w:r w:rsidRPr="002F604B">
        <w:rPr>
          <w:lang w:val="ro-RO"/>
        </w:rPr>
        <w:t xml:space="preserve">Ca toate medicamentele, </w:t>
      </w:r>
      <w:r w:rsidR="004D4F51" w:rsidRPr="002F604B">
        <w:rPr>
          <w:lang w:val="ro-RO"/>
        </w:rPr>
        <w:t xml:space="preserve">acest medicament </w:t>
      </w:r>
      <w:r w:rsidRPr="002F604B">
        <w:rPr>
          <w:lang w:val="ro-RO"/>
        </w:rPr>
        <w:t>poate provoca reacţii adverse, cu toate că nu apar la toate persoanele. Unele dintre aceste reacţii pot să fie grave şi să necesite supraveghere medicală.</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 xml:space="preserve">Asemănător altor medicamente similare, la pacienţii care au luat irbesartan s-au raportat cazuri rare de reacţii alergice pe piele (erupţii cutanate, urticarie), precum şi umflarea localizată a feţei, buzelor şi/sau a limbii. Dacă prezentaţi oricare dintre aceste simptome sau dacă simţiţi că nu mai aveţi aer, </w:t>
      </w:r>
      <w:r w:rsidRPr="002F604B">
        <w:rPr>
          <w:b/>
          <w:lang w:val="ro-RO"/>
        </w:rPr>
        <w:t>încetaţi să mai luaţi Aprovel şi adresaţi-vă imediat medicului dumneavoastră</w:t>
      </w:r>
      <w:r w:rsidRPr="002F604B">
        <w:rPr>
          <w:lang w:val="ro-RO"/>
        </w:rPr>
        <w:t>.</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Frecvenţa reacţiilor adverse menţionate mai jos este definită utilizând următoarea convenţie:</w:t>
      </w:r>
    </w:p>
    <w:p w:rsidR="00A2096F" w:rsidRPr="002F604B" w:rsidRDefault="00A2096F" w:rsidP="00A2096F">
      <w:pPr>
        <w:pStyle w:val="EMEABodyText"/>
        <w:rPr>
          <w:lang w:val="ro-RO"/>
        </w:rPr>
      </w:pPr>
      <w:r w:rsidRPr="002F604B">
        <w:rPr>
          <w:lang w:val="ro-RO"/>
        </w:rPr>
        <w:t xml:space="preserve">Foarte frecvente: </w:t>
      </w:r>
      <w:r w:rsidR="004D4F51" w:rsidRPr="002F604B">
        <w:rPr>
          <w:lang w:val="ro-RO"/>
        </w:rPr>
        <w:t xml:space="preserve">pot </w:t>
      </w:r>
      <w:r w:rsidR="00601F3D">
        <w:rPr>
          <w:lang w:val="ro-RO"/>
        </w:rPr>
        <w:t>afecta</w:t>
      </w:r>
      <w:r w:rsidR="00601F3D" w:rsidRPr="007549DD">
        <w:rPr>
          <w:lang w:val="ro-RO"/>
        </w:rPr>
        <w:t xml:space="preserve"> </w:t>
      </w:r>
      <w:r w:rsidR="004D4F51" w:rsidRPr="002F604B">
        <w:rPr>
          <w:lang w:val="ro-RO"/>
        </w:rPr>
        <w:t>mai mult de 1 din 10 persoane</w:t>
      </w:r>
    </w:p>
    <w:p w:rsidR="00A2096F" w:rsidRPr="002F604B" w:rsidRDefault="00A2096F" w:rsidP="00A2096F">
      <w:pPr>
        <w:pStyle w:val="EMEABodyText"/>
        <w:rPr>
          <w:lang w:val="ro-RO"/>
        </w:rPr>
      </w:pPr>
      <w:r w:rsidRPr="002F604B">
        <w:rPr>
          <w:lang w:val="ro-RO"/>
        </w:rPr>
        <w:t xml:space="preserve">Frecvente: </w:t>
      </w:r>
      <w:r w:rsidR="004D4F51" w:rsidRPr="002F604B">
        <w:rPr>
          <w:lang w:val="ro-RO"/>
        </w:rPr>
        <w:t xml:space="preserve">pot </w:t>
      </w:r>
      <w:r w:rsidR="00551235">
        <w:rPr>
          <w:lang w:val="ro-RO"/>
        </w:rPr>
        <w:t>afecta</w:t>
      </w:r>
      <w:r w:rsidR="001F23FE" w:rsidRPr="001F23FE">
        <w:rPr>
          <w:lang w:val="ro-RO"/>
        </w:rPr>
        <w:t xml:space="preserve"> </w:t>
      </w:r>
      <w:r w:rsidR="001F23FE">
        <w:rPr>
          <w:lang w:val="ro-RO"/>
        </w:rPr>
        <w:t>până la</w:t>
      </w:r>
      <w:r w:rsidR="004D4F51" w:rsidRPr="002F604B">
        <w:rPr>
          <w:lang w:val="ro-RO"/>
        </w:rPr>
        <w:t xml:space="preserve"> 1 din 10 persoane</w:t>
      </w:r>
    </w:p>
    <w:p w:rsidR="00A2096F" w:rsidRPr="002F604B" w:rsidRDefault="00A2096F" w:rsidP="00A2096F">
      <w:pPr>
        <w:pStyle w:val="EMEABodyText"/>
        <w:rPr>
          <w:lang w:val="ro-RO"/>
        </w:rPr>
      </w:pPr>
      <w:r w:rsidRPr="002F604B">
        <w:rPr>
          <w:lang w:val="ro-RO"/>
        </w:rPr>
        <w:t>Mai puţin frecvente:</w:t>
      </w:r>
      <w:r w:rsidR="005D707F" w:rsidRPr="002F604B">
        <w:rPr>
          <w:lang w:val="ro-RO"/>
        </w:rPr>
        <w:t xml:space="preserve"> </w:t>
      </w:r>
      <w:r w:rsidR="004D4F51" w:rsidRPr="002F604B">
        <w:rPr>
          <w:lang w:val="ro-RO"/>
        </w:rPr>
        <w:t xml:space="preserve">pot </w:t>
      </w:r>
      <w:r w:rsidR="00551235">
        <w:rPr>
          <w:lang w:val="ro-RO"/>
        </w:rPr>
        <w:t>afecta</w:t>
      </w:r>
      <w:r w:rsidR="004D4F51" w:rsidRPr="002F604B">
        <w:rPr>
          <w:lang w:val="ro-RO"/>
        </w:rPr>
        <w:t xml:space="preserve"> </w:t>
      </w:r>
      <w:r w:rsidR="001F23FE">
        <w:rPr>
          <w:lang w:val="ro-RO"/>
        </w:rPr>
        <w:t xml:space="preserve">până la </w:t>
      </w:r>
      <w:r w:rsidR="004D4F51" w:rsidRPr="002F604B">
        <w:rPr>
          <w:lang w:val="ro-RO"/>
        </w:rPr>
        <w:t>1 din 100 de persoane</w:t>
      </w:r>
      <w:r w:rsidRPr="002F604B">
        <w:rPr>
          <w:lang w:val="ro-RO"/>
        </w:rPr>
        <w:t>.</w:t>
      </w:r>
    </w:p>
    <w:p w:rsidR="00A2096F" w:rsidRPr="002F604B" w:rsidRDefault="00A2096F" w:rsidP="00A2096F">
      <w:pPr>
        <w:pStyle w:val="EMEABodyText"/>
        <w:rPr>
          <w:lang w:val="ro-RO"/>
        </w:rPr>
      </w:pPr>
    </w:p>
    <w:p w:rsidR="00A2096F" w:rsidRPr="002F604B" w:rsidRDefault="00A2096F" w:rsidP="00BD50D3">
      <w:pPr>
        <w:pStyle w:val="EMEABodyText"/>
        <w:keepNext/>
        <w:rPr>
          <w:lang w:val="ro-RO"/>
        </w:rPr>
      </w:pPr>
      <w:r w:rsidRPr="002F604B">
        <w:rPr>
          <w:lang w:val="ro-RO"/>
        </w:rPr>
        <w:t>Reacţiile adverse raportate în studiile clinice pentru pacienţii trataţi cu Aprovel au fost:</w:t>
      </w:r>
    </w:p>
    <w:p w:rsidR="00A2096F" w:rsidRPr="002F604B" w:rsidRDefault="00A2096F" w:rsidP="00A2096F">
      <w:pPr>
        <w:pStyle w:val="EMEABodyTextIndent"/>
        <w:rPr>
          <w:lang w:val="ro-RO"/>
        </w:rPr>
      </w:pPr>
      <w:r w:rsidRPr="002F604B">
        <w:rPr>
          <w:lang w:val="ro-RO"/>
        </w:rPr>
        <w:t>Foarte frecvente</w:t>
      </w:r>
      <w:r w:rsidR="009F57FB" w:rsidRPr="002F604B">
        <w:rPr>
          <w:lang w:val="ro-RO"/>
        </w:rPr>
        <w:t xml:space="preserve"> (pot </w:t>
      </w:r>
      <w:r w:rsidR="00551235">
        <w:rPr>
          <w:lang w:val="ro-RO"/>
        </w:rPr>
        <w:t>afecta</w:t>
      </w:r>
      <w:r w:rsidR="009F57FB" w:rsidRPr="002F604B">
        <w:rPr>
          <w:lang w:val="ro-RO"/>
        </w:rPr>
        <w:t xml:space="preserve"> mai mult de 1 din 10 persoane)</w:t>
      </w:r>
      <w:r w:rsidRPr="002F604B">
        <w:rPr>
          <w:lang w:val="ro-RO"/>
        </w:rPr>
        <w:t>: dacă aveţi tensiune arterială crescută şi diabet zaharat de tip 2 cu boală de rinichi, analizele de sânge pot arăta o concentraţie crescută de potasiu.</w:t>
      </w:r>
    </w:p>
    <w:p w:rsidR="00A2096F" w:rsidRPr="002F604B" w:rsidRDefault="00A2096F" w:rsidP="00A2096F">
      <w:pPr>
        <w:pStyle w:val="EMEABodyText"/>
        <w:rPr>
          <w:lang w:val="ro-RO"/>
        </w:rPr>
      </w:pPr>
    </w:p>
    <w:p w:rsidR="00A2096F" w:rsidRPr="002F604B" w:rsidRDefault="00A2096F" w:rsidP="00A2096F">
      <w:pPr>
        <w:pStyle w:val="EMEABodyTextIndent"/>
        <w:rPr>
          <w:lang w:val="ro-RO"/>
        </w:rPr>
      </w:pPr>
      <w:r w:rsidRPr="002F604B">
        <w:rPr>
          <w:lang w:val="ro-RO"/>
        </w:rPr>
        <w:t>Frecvente</w:t>
      </w:r>
      <w:r w:rsidR="009F57FB" w:rsidRPr="002F604B">
        <w:rPr>
          <w:lang w:val="ro-RO"/>
        </w:rPr>
        <w:t xml:space="preserve"> (pot </w:t>
      </w:r>
      <w:r w:rsidR="00551235">
        <w:rPr>
          <w:lang w:val="ro-RO"/>
        </w:rPr>
        <w:t>afecta</w:t>
      </w:r>
      <w:r w:rsidR="009F57FB" w:rsidRPr="002F604B">
        <w:rPr>
          <w:lang w:val="ro-RO"/>
        </w:rPr>
        <w:t xml:space="preserve"> </w:t>
      </w:r>
      <w:r w:rsidR="001F23FE">
        <w:rPr>
          <w:lang w:val="ro-RO"/>
        </w:rPr>
        <w:t xml:space="preserve">până la </w:t>
      </w:r>
      <w:r w:rsidR="009F57FB" w:rsidRPr="002F604B">
        <w:rPr>
          <w:lang w:val="ro-RO"/>
        </w:rPr>
        <w:t>1 din 10 persoane)</w:t>
      </w:r>
      <w:r w:rsidRPr="002F604B">
        <w:rPr>
          <w:lang w:val="ro-RO"/>
        </w:rPr>
        <w:t>: ameţeli, senzaţie de rău/vărsături, oboseală şi analizele de sânge pot arăta concentraţii crescute ale unei enzime care măsoară funcţia muşchilor şi a inimii (enzima creatin-kinază). La pacienţii cu tensiune arterială crescută şi diabet zaharat de tip 2 cu boală de rinichi au fost, de asemenea, raportate</w:t>
      </w:r>
      <w:r w:rsidRPr="002F604B" w:rsidDel="0078224F">
        <w:rPr>
          <w:lang w:val="ro-RO"/>
        </w:rPr>
        <w:t xml:space="preserve"> </w:t>
      </w:r>
      <w:r w:rsidRPr="002F604B">
        <w:rPr>
          <w:lang w:val="ro-RO"/>
        </w:rPr>
        <w:t xml:space="preserve">ameţeli la ridicarea în picioare din poziţia culcat sau aşezat, tensiune arterială scăzută la ridicarea în picioare din poziţia culcat sau aşezat, dureri articulare sau musculare şi scăderea concentraţiei unei proteine din </w:t>
      </w:r>
      <w:r w:rsidR="002B1FBB">
        <w:rPr>
          <w:lang w:val="ro-RO"/>
        </w:rPr>
        <w:t>globulele</w:t>
      </w:r>
      <w:r w:rsidR="002B1FBB" w:rsidRPr="007549DD">
        <w:rPr>
          <w:lang w:val="ro-RO"/>
        </w:rPr>
        <w:t xml:space="preserve"> </w:t>
      </w:r>
      <w:r w:rsidR="009F57FB" w:rsidRPr="002F604B">
        <w:rPr>
          <w:lang w:val="ro-RO"/>
        </w:rPr>
        <w:t xml:space="preserve">roşii din sânge </w:t>
      </w:r>
      <w:r w:rsidRPr="002F604B">
        <w:rPr>
          <w:lang w:val="ro-RO"/>
        </w:rPr>
        <w:t>(hemoglobină).</w:t>
      </w:r>
    </w:p>
    <w:p w:rsidR="00A2096F" w:rsidRPr="002F604B" w:rsidRDefault="00A2096F" w:rsidP="00A2096F">
      <w:pPr>
        <w:pStyle w:val="EMEABodyText"/>
        <w:rPr>
          <w:lang w:val="ro-RO"/>
        </w:rPr>
      </w:pPr>
    </w:p>
    <w:p w:rsidR="00A2096F" w:rsidRPr="002F604B" w:rsidRDefault="00A2096F" w:rsidP="00A2096F">
      <w:pPr>
        <w:pStyle w:val="EMEABodyTextIndent"/>
        <w:rPr>
          <w:lang w:val="ro-RO"/>
        </w:rPr>
      </w:pPr>
      <w:r w:rsidRPr="002F604B">
        <w:rPr>
          <w:lang w:val="ro-RO"/>
        </w:rPr>
        <w:t>Mai puţin frecvente</w:t>
      </w:r>
      <w:r w:rsidR="009F57FB" w:rsidRPr="002F604B">
        <w:rPr>
          <w:lang w:val="ro-RO"/>
        </w:rPr>
        <w:t xml:space="preserve"> (</w:t>
      </w:r>
      <w:r w:rsidR="00AA7836" w:rsidRPr="002F604B">
        <w:rPr>
          <w:lang w:val="ro-RO"/>
        </w:rPr>
        <w:t xml:space="preserve">pot </w:t>
      </w:r>
      <w:r w:rsidR="00551235">
        <w:rPr>
          <w:lang w:val="ro-RO"/>
        </w:rPr>
        <w:t>afecta</w:t>
      </w:r>
      <w:r w:rsidR="00551235" w:rsidRPr="007549DD">
        <w:rPr>
          <w:lang w:val="ro-RO"/>
        </w:rPr>
        <w:t xml:space="preserve"> </w:t>
      </w:r>
      <w:r w:rsidR="001F23FE">
        <w:rPr>
          <w:lang w:val="ro-RO"/>
        </w:rPr>
        <w:t xml:space="preserve">până la </w:t>
      </w:r>
      <w:r w:rsidR="009F57FB" w:rsidRPr="002F604B">
        <w:rPr>
          <w:lang w:val="ro-RO"/>
        </w:rPr>
        <w:t>1 din 100 de persoane)</w:t>
      </w:r>
      <w:r w:rsidRPr="002F604B">
        <w:rPr>
          <w:lang w:val="ro-RO"/>
        </w:rPr>
        <w:t>: accelerarea bătăilor inimii, valuri de căldură asociate cu înroşirea feţei, tuse, diaree, indigestie/arsuri în capul pieptului, disfuncţie sexuală (tulburări ale activităţii sexuale), durere în piept.</w:t>
      </w:r>
    </w:p>
    <w:p w:rsidR="00A2096F" w:rsidRPr="002F604B" w:rsidRDefault="00A2096F" w:rsidP="00A2096F">
      <w:pPr>
        <w:pStyle w:val="EMEABodyText"/>
        <w:rPr>
          <w:lang w:val="ro-RO"/>
        </w:rPr>
      </w:pPr>
    </w:p>
    <w:p w:rsidR="00A2096F" w:rsidRPr="002F604B" w:rsidRDefault="00A2096F" w:rsidP="00A2096F">
      <w:pPr>
        <w:pStyle w:val="EMEABodyText"/>
        <w:rPr>
          <w:lang w:val="ro-RO"/>
        </w:rPr>
      </w:pPr>
      <w:r w:rsidRPr="002F604B">
        <w:rPr>
          <w:lang w:val="ro-RO"/>
        </w:rPr>
        <w:t xml:space="preserve">Unele reacţii adverse au fost raportate după punerea pe piaţă a Aprovel. Reacţiile adverse cu frecvenţă necunoscută sunt: senzaţie de învârtire, dureri de cap, tulburări ale gustului, zgomote în urechi, crampe musculare, dureri articulare şi musculare, </w:t>
      </w:r>
      <w:r w:rsidR="009A054C" w:rsidRPr="009A054C">
        <w:rPr>
          <w:lang w:val="ro-RO"/>
        </w:rPr>
        <w:t>scădere a numărului de globule roșii din sânge (anemie – simptomele pot include: oboseală, dureri de cap, senzație de lipsă de aer în timpul exercițiilor fizice, amețeli și aspect palid),</w:t>
      </w:r>
      <w:r w:rsidR="009A054C">
        <w:rPr>
          <w:lang w:val="ro-RO"/>
        </w:rPr>
        <w:t xml:space="preserve"> </w:t>
      </w:r>
      <w:r w:rsidR="005B4E9B">
        <w:rPr>
          <w:lang w:val="ro-RO"/>
        </w:rPr>
        <w:t xml:space="preserve">scădere a numărului de trombocite, </w:t>
      </w:r>
      <w:r w:rsidRPr="002F604B">
        <w:rPr>
          <w:lang w:val="ro-RO"/>
        </w:rPr>
        <w:t>tulburări ale funcţiei ficatului, creşterea concentraţiei potasiului în sânge, alterarea funcţiei rinichilor</w:t>
      </w:r>
      <w:r w:rsidR="00EB5D2C">
        <w:rPr>
          <w:lang w:val="ro-RO"/>
        </w:rPr>
        <w:t>,</w:t>
      </w:r>
      <w:r w:rsidRPr="002F604B">
        <w:rPr>
          <w:lang w:val="ro-RO"/>
        </w:rPr>
        <w:t xml:space="preserve"> inflamaţii ale vaselor mici de sânge</w:t>
      </w:r>
      <w:r w:rsidR="009F57FB" w:rsidRPr="002F604B">
        <w:rPr>
          <w:lang w:val="ro-RO"/>
        </w:rPr>
        <w:t>,</w:t>
      </w:r>
      <w:r w:rsidRPr="002F604B">
        <w:rPr>
          <w:lang w:val="ro-RO"/>
        </w:rPr>
        <w:t xml:space="preserve"> în special la nivelul pielii (o afecţiune cunoscută sub denumirea de vasculită leucocitoclastică)</w:t>
      </w:r>
      <w:r w:rsidR="001E5C6D">
        <w:rPr>
          <w:lang w:val="ro-RO"/>
        </w:rPr>
        <w:t>,</w:t>
      </w:r>
      <w:r w:rsidR="008B184B" w:rsidRPr="00416C8F">
        <w:t xml:space="preserve"> </w:t>
      </w:r>
      <w:r w:rsidR="00796DE7" w:rsidRPr="00796DE7">
        <w:rPr>
          <w:lang w:val="ro-RO"/>
        </w:rPr>
        <w:t>reacții alergice severe (șoc anafilactic)</w:t>
      </w:r>
      <w:r w:rsidR="001E5C6D" w:rsidRPr="001E5C6D">
        <w:rPr>
          <w:lang w:val="ro-RO"/>
        </w:rPr>
        <w:t xml:space="preserve"> </w:t>
      </w:r>
      <w:r w:rsidR="001E5C6D">
        <w:rPr>
          <w:lang w:val="ro-RO"/>
        </w:rPr>
        <w:t>şi valori mici ale zahărului în sânge</w:t>
      </w:r>
      <w:r w:rsidRPr="002F604B">
        <w:rPr>
          <w:lang w:val="ro-RO"/>
        </w:rPr>
        <w:t>. De asemenea, au fost raportate cazuri mai puţin frecvente de icter (îngălbenirea pielii şi/sau a albului ochilor).</w:t>
      </w:r>
    </w:p>
    <w:p w:rsidR="00A2096F" w:rsidRPr="002F604B" w:rsidRDefault="00A2096F" w:rsidP="00A2096F">
      <w:pPr>
        <w:pStyle w:val="EMEABodyText"/>
        <w:rPr>
          <w:lang w:val="ro-RO"/>
        </w:rPr>
      </w:pPr>
    </w:p>
    <w:p w:rsidR="009F57FB" w:rsidRPr="002F604B" w:rsidRDefault="009F57FB" w:rsidP="009F57FB">
      <w:pPr>
        <w:pStyle w:val="EMEABodyText"/>
        <w:rPr>
          <w:u w:val="single"/>
          <w:lang w:val="ro-RO"/>
        </w:rPr>
      </w:pPr>
      <w:r w:rsidRPr="002F604B">
        <w:rPr>
          <w:u w:val="single"/>
          <w:lang w:val="ro-RO"/>
        </w:rPr>
        <w:t>Raportarea reacţiilor adverse</w:t>
      </w:r>
    </w:p>
    <w:p w:rsidR="00A2096F" w:rsidRPr="002F604B" w:rsidRDefault="00A2096F" w:rsidP="00A2096F">
      <w:pPr>
        <w:pStyle w:val="EMEABodyText"/>
        <w:rPr>
          <w:lang w:val="ro-RO"/>
        </w:rPr>
      </w:pPr>
      <w:r w:rsidRPr="002F604B">
        <w:rPr>
          <w:lang w:val="ro-RO"/>
        </w:rPr>
        <w:t xml:space="preserve">Dacă </w:t>
      </w:r>
      <w:r w:rsidR="00D70221" w:rsidRPr="002F604B">
        <w:rPr>
          <w:lang w:val="ro-RO"/>
        </w:rPr>
        <w:t xml:space="preserve">manifestaţi orice </w:t>
      </w:r>
      <w:r w:rsidRPr="002F604B">
        <w:rPr>
          <w:lang w:val="ro-RO"/>
        </w:rPr>
        <w:t xml:space="preserve">reacţii adverse, </w:t>
      </w:r>
      <w:r w:rsidR="00D70221" w:rsidRPr="002F604B">
        <w:rPr>
          <w:lang w:val="ro-RO"/>
        </w:rPr>
        <w:t>adresaţi-</w:t>
      </w:r>
      <w:r w:rsidRPr="002F604B">
        <w:rPr>
          <w:lang w:val="ro-RO"/>
        </w:rPr>
        <w:t>vă medicului dumneavoastră sau farmacistului.</w:t>
      </w:r>
      <w:r w:rsidR="00D70221" w:rsidRPr="002F604B">
        <w:rPr>
          <w:lang w:val="ro-RO"/>
        </w:rPr>
        <w:t xml:space="preserve"> Acestea includ orice</w:t>
      </w:r>
      <w:r w:rsidR="005B4E9B" w:rsidRPr="005B4E9B">
        <w:rPr>
          <w:lang w:val="ro-RO"/>
        </w:rPr>
        <w:t xml:space="preserve"> </w:t>
      </w:r>
      <w:r w:rsidR="005B4E9B">
        <w:rPr>
          <w:lang w:val="ro-RO"/>
        </w:rPr>
        <w:t>posibile</w:t>
      </w:r>
      <w:r w:rsidR="00D70221" w:rsidRPr="002F604B">
        <w:rPr>
          <w:lang w:val="ro-RO"/>
        </w:rPr>
        <w:t xml:space="preserve"> reacţii adverse nemenţionate în acest prospect. De asemenea, puteţi raporta reacţiile adverse direct prin intermediul </w:t>
      </w:r>
      <w:r w:rsidR="00D70221" w:rsidRPr="002F604B">
        <w:rPr>
          <w:highlight w:val="lightGray"/>
          <w:lang w:val="ro-RO"/>
        </w:rPr>
        <w:t xml:space="preserve">sistemului naţional de raportare, aşa cum este menţionat în </w:t>
      </w:r>
      <w:r w:rsidR="00F9134F" w:rsidRPr="00734EC5">
        <w:rPr>
          <w:szCs w:val="22"/>
          <w:highlight w:val="lightGray"/>
          <w:lang w:val="ro-RO"/>
        </w:rPr>
        <w:fldChar w:fldCharType="begin"/>
      </w:r>
      <w:r w:rsidR="00F9134F" w:rsidRPr="00734EC5">
        <w:rPr>
          <w:szCs w:val="22"/>
          <w:highlight w:val="lightGray"/>
          <w:lang w:val="ro-RO"/>
        </w:rPr>
        <w:instrText xml:space="preserve"> HYPERLINK "http://www.ema.europa.eu/docs/en_GB/document_library/Template_or_form/2013/03/WC500139752.doc" </w:instrText>
      </w:r>
      <w:r w:rsidR="00F9134F" w:rsidRPr="00F954E5">
        <w:rPr>
          <w:szCs w:val="22"/>
          <w:highlight w:val="lightGray"/>
          <w:lang w:val="ro-RO"/>
        </w:rPr>
      </w:r>
      <w:r w:rsidR="00F9134F" w:rsidRPr="00734EC5">
        <w:rPr>
          <w:szCs w:val="22"/>
          <w:highlight w:val="lightGray"/>
          <w:lang w:val="ro-RO"/>
        </w:rPr>
        <w:fldChar w:fldCharType="separate"/>
      </w:r>
      <w:r w:rsidR="00F9134F" w:rsidRPr="00734EC5">
        <w:rPr>
          <w:rStyle w:val="Hyperlink"/>
          <w:szCs w:val="22"/>
          <w:highlight w:val="lightGray"/>
          <w:lang w:val="ro-RO"/>
        </w:rPr>
        <w:t>Anexa V</w:t>
      </w:r>
      <w:r w:rsidR="00F9134F" w:rsidRPr="00734EC5">
        <w:rPr>
          <w:szCs w:val="22"/>
          <w:highlight w:val="lightGray"/>
          <w:lang w:val="ro-RO"/>
        </w:rPr>
        <w:fldChar w:fldCharType="end"/>
      </w:r>
      <w:r w:rsidR="00D70221" w:rsidRPr="002F604B">
        <w:rPr>
          <w:lang w:val="ro-RO"/>
        </w:rPr>
        <w:t>. Raportând reacţiile adverse, puteţi contribui la furnizarea de informaţii suplimentare privind siguranţa acestui medicament.</w:t>
      </w:r>
    </w:p>
    <w:p w:rsidR="00A2096F" w:rsidRPr="002F604B" w:rsidRDefault="00A2096F" w:rsidP="00A2096F">
      <w:pPr>
        <w:pStyle w:val="EMEABodyText"/>
        <w:rPr>
          <w:lang w:val="ro-RO"/>
        </w:rPr>
      </w:pPr>
    </w:p>
    <w:p w:rsidR="00A2096F" w:rsidRPr="002F604B" w:rsidRDefault="00A2096F">
      <w:pPr>
        <w:pStyle w:val="EMEABodyText"/>
        <w:rPr>
          <w:szCs w:val="22"/>
          <w:lang w:val="ro-RO"/>
        </w:rPr>
      </w:pPr>
    </w:p>
    <w:p w:rsidR="00A2096F" w:rsidRPr="002F604B" w:rsidRDefault="00A2096F">
      <w:pPr>
        <w:pStyle w:val="EMEAHeading1"/>
        <w:rPr>
          <w:szCs w:val="22"/>
          <w:lang w:val="ro-RO"/>
        </w:rPr>
      </w:pPr>
      <w:r w:rsidRPr="002F604B">
        <w:rPr>
          <w:szCs w:val="22"/>
          <w:lang w:val="ro-RO"/>
        </w:rPr>
        <w:t>5.</w:t>
      </w:r>
      <w:r w:rsidRPr="002F604B">
        <w:rPr>
          <w:szCs w:val="22"/>
          <w:lang w:val="ro-RO"/>
        </w:rPr>
        <w:tab/>
      </w:r>
      <w:r w:rsidR="00D70221" w:rsidRPr="002F604B">
        <w:rPr>
          <w:caps w:val="0"/>
          <w:szCs w:val="22"/>
          <w:lang w:val="ro-RO"/>
        </w:rPr>
        <w:t>Cum se păstrează Aprovel</w:t>
      </w:r>
    </w:p>
    <w:p w:rsidR="00A2096F" w:rsidRPr="002F604B" w:rsidRDefault="00A2096F">
      <w:pPr>
        <w:pStyle w:val="EMEAHeading1"/>
        <w:rPr>
          <w:szCs w:val="22"/>
          <w:lang w:val="ro-RO"/>
        </w:rPr>
      </w:pPr>
    </w:p>
    <w:p w:rsidR="00A2096F" w:rsidRPr="002F604B" w:rsidRDefault="00D70221">
      <w:pPr>
        <w:pStyle w:val="EMEABodyText"/>
        <w:rPr>
          <w:szCs w:val="22"/>
          <w:lang w:val="ro-RO"/>
        </w:rPr>
      </w:pPr>
      <w:r w:rsidRPr="002F604B">
        <w:rPr>
          <w:szCs w:val="22"/>
          <w:lang w:val="ro-RO"/>
        </w:rPr>
        <w:t>Nu lăsaţi acest medicament la vederea şi îndemâna copiilor</w:t>
      </w:r>
      <w:r w:rsidR="00A2096F" w:rsidRPr="002F604B">
        <w:rPr>
          <w:szCs w:val="22"/>
          <w:lang w:val="ro-RO"/>
        </w:rPr>
        <w:t>.</w:t>
      </w:r>
    </w:p>
    <w:p w:rsidR="00A2096F" w:rsidRPr="002F604B" w:rsidRDefault="00A2096F">
      <w:pPr>
        <w:pStyle w:val="EMEABodyText"/>
        <w:rPr>
          <w:szCs w:val="22"/>
          <w:lang w:val="ro-RO"/>
        </w:rPr>
      </w:pPr>
    </w:p>
    <w:p w:rsidR="00A2096F" w:rsidRPr="002F604B" w:rsidRDefault="00A2096F">
      <w:pPr>
        <w:pStyle w:val="EMEABodyText"/>
        <w:rPr>
          <w:szCs w:val="22"/>
          <w:lang w:val="ro-RO"/>
        </w:rPr>
      </w:pPr>
      <w:r w:rsidRPr="002F604B">
        <w:rPr>
          <w:szCs w:val="22"/>
          <w:lang w:val="ro-RO"/>
        </w:rPr>
        <w:t xml:space="preserve">Nu utilizaţi </w:t>
      </w:r>
      <w:r w:rsidR="00D70221" w:rsidRPr="002F604B">
        <w:rPr>
          <w:szCs w:val="22"/>
          <w:lang w:val="ro-RO"/>
        </w:rPr>
        <w:t xml:space="preserve">acest medicament </w:t>
      </w:r>
      <w:r w:rsidRPr="002F604B">
        <w:rPr>
          <w:szCs w:val="22"/>
          <w:lang w:val="ro-RO"/>
        </w:rPr>
        <w:t>după data de expirare înscrisă pe cutie şi pe blister după EXP. Data de expirare se referă la ultima zi a lunii respective.</w:t>
      </w:r>
    </w:p>
    <w:p w:rsidR="00A2096F" w:rsidRPr="002F604B" w:rsidRDefault="00A2096F">
      <w:pPr>
        <w:pStyle w:val="EMEABodyText"/>
        <w:rPr>
          <w:szCs w:val="22"/>
          <w:lang w:val="ro-RO"/>
        </w:rPr>
      </w:pPr>
    </w:p>
    <w:p w:rsidR="00A2096F" w:rsidRPr="002F604B" w:rsidRDefault="00A2096F" w:rsidP="00A2096F">
      <w:pPr>
        <w:pStyle w:val="EMEABodyText"/>
        <w:rPr>
          <w:lang w:val="ro-RO"/>
        </w:rPr>
      </w:pPr>
      <w:r w:rsidRPr="002F604B">
        <w:rPr>
          <w:lang w:val="ro-RO"/>
        </w:rPr>
        <w:t xml:space="preserve">A nu se păstra la temperaturi peste </w:t>
      </w:r>
      <w:smartTag w:uri="urn:schemas-microsoft-com:office:smarttags" w:element="metricconverter">
        <w:smartTagPr>
          <w:attr w:name="ProductID" w:val="30ﾰC"/>
        </w:smartTagPr>
        <w:r w:rsidRPr="002F604B">
          <w:rPr>
            <w:lang w:val="ro-RO"/>
          </w:rPr>
          <w:t>30°C</w:t>
        </w:r>
      </w:smartTag>
      <w:r w:rsidRPr="002F604B">
        <w:rPr>
          <w:lang w:val="ro-RO"/>
        </w:rPr>
        <w:t>.</w:t>
      </w:r>
    </w:p>
    <w:p w:rsidR="00A2096F" w:rsidRPr="002F604B" w:rsidRDefault="00A2096F" w:rsidP="00A2096F">
      <w:pPr>
        <w:pStyle w:val="EMEABodyText"/>
        <w:rPr>
          <w:lang w:val="ro-RO"/>
        </w:rPr>
      </w:pPr>
    </w:p>
    <w:p w:rsidR="00A2096F" w:rsidRPr="002F604B" w:rsidRDefault="00D70221" w:rsidP="00A2096F">
      <w:pPr>
        <w:pStyle w:val="EMEABodyText"/>
        <w:rPr>
          <w:lang w:val="ro-RO"/>
        </w:rPr>
      </w:pPr>
      <w:r w:rsidRPr="002F604B">
        <w:rPr>
          <w:lang w:val="ro-RO"/>
        </w:rPr>
        <w:t>Nu aruncaţi niciun m</w:t>
      </w:r>
      <w:r w:rsidR="00A2096F" w:rsidRPr="002F604B">
        <w:rPr>
          <w:lang w:val="ro-RO"/>
        </w:rPr>
        <w:t xml:space="preserve">edicament pe calea apei sau a reziduurilor menajere. Întrebaţi farmacistul cum să </w:t>
      </w:r>
      <w:r w:rsidRPr="002F604B">
        <w:rPr>
          <w:lang w:val="ro-RO"/>
        </w:rPr>
        <w:t xml:space="preserve">aruncaţi </w:t>
      </w:r>
      <w:r w:rsidR="00A2096F" w:rsidRPr="002F604B">
        <w:rPr>
          <w:lang w:val="ro-RO"/>
        </w:rPr>
        <w:t>medicamentele</w:t>
      </w:r>
      <w:r w:rsidRPr="002F604B">
        <w:rPr>
          <w:lang w:val="ro-RO"/>
        </w:rPr>
        <w:t xml:space="preserve"> pe</w:t>
      </w:r>
      <w:r w:rsidR="00A2096F" w:rsidRPr="002F604B">
        <w:rPr>
          <w:lang w:val="ro-RO"/>
        </w:rPr>
        <w:t xml:space="preserve"> care nu </w:t>
      </w:r>
      <w:r w:rsidRPr="002F604B">
        <w:rPr>
          <w:lang w:val="ro-RO"/>
        </w:rPr>
        <w:t xml:space="preserve">le </w:t>
      </w:r>
      <w:r w:rsidR="00A2096F" w:rsidRPr="002F604B">
        <w:rPr>
          <w:lang w:val="ro-RO"/>
        </w:rPr>
        <w:t xml:space="preserve">mai </w:t>
      </w:r>
      <w:r w:rsidRPr="002F604B">
        <w:rPr>
          <w:lang w:val="ro-RO"/>
        </w:rPr>
        <w:t>folosiţi</w:t>
      </w:r>
      <w:r w:rsidR="00A2096F" w:rsidRPr="002F604B">
        <w:rPr>
          <w:lang w:val="ro-RO"/>
        </w:rPr>
        <w:t>. Aceste măsuri vor ajuta la protejarea mediului.</w:t>
      </w:r>
    </w:p>
    <w:p w:rsidR="00A2096F" w:rsidRPr="002F604B" w:rsidRDefault="00A2096F">
      <w:pPr>
        <w:pStyle w:val="EMEABodyText"/>
        <w:rPr>
          <w:szCs w:val="22"/>
          <w:lang w:val="ro-RO"/>
        </w:rPr>
      </w:pPr>
    </w:p>
    <w:p w:rsidR="00A2096F" w:rsidRPr="002F604B" w:rsidRDefault="00A2096F">
      <w:pPr>
        <w:pStyle w:val="EMEABodyText"/>
        <w:rPr>
          <w:szCs w:val="22"/>
          <w:lang w:val="ro-RO"/>
        </w:rPr>
      </w:pPr>
    </w:p>
    <w:p w:rsidR="00A2096F" w:rsidRPr="002F604B" w:rsidRDefault="00A2096F">
      <w:pPr>
        <w:pStyle w:val="EMEAHeading1"/>
        <w:rPr>
          <w:szCs w:val="22"/>
          <w:lang w:val="ro-RO"/>
        </w:rPr>
      </w:pPr>
      <w:r w:rsidRPr="002F604B">
        <w:rPr>
          <w:szCs w:val="22"/>
          <w:lang w:val="ro-RO"/>
        </w:rPr>
        <w:t>6.</w:t>
      </w:r>
      <w:r w:rsidRPr="002F604B">
        <w:rPr>
          <w:szCs w:val="22"/>
          <w:lang w:val="ro-RO"/>
        </w:rPr>
        <w:tab/>
      </w:r>
      <w:r w:rsidR="00CD067E" w:rsidRPr="002F604B">
        <w:rPr>
          <w:caps w:val="0"/>
          <w:szCs w:val="22"/>
          <w:lang w:val="ro-RO"/>
        </w:rPr>
        <w:t>Conţinutul ambalajului şi alte informaţii</w:t>
      </w:r>
    </w:p>
    <w:p w:rsidR="00A2096F" w:rsidRPr="002F604B" w:rsidRDefault="00A2096F" w:rsidP="00A2096F">
      <w:pPr>
        <w:pStyle w:val="EMEAHeading1"/>
        <w:rPr>
          <w:lang w:val="ro-RO"/>
        </w:rPr>
      </w:pPr>
    </w:p>
    <w:p w:rsidR="00A2096F" w:rsidRPr="002F604B" w:rsidRDefault="00A2096F" w:rsidP="00A2096F">
      <w:pPr>
        <w:pStyle w:val="EMEAHeading3"/>
        <w:rPr>
          <w:lang w:val="ro-RO"/>
        </w:rPr>
      </w:pPr>
      <w:r w:rsidRPr="002F604B">
        <w:rPr>
          <w:lang w:val="ro-RO"/>
        </w:rPr>
        <w:t>Ce conţine Aprovel</w:t>
      </w:r>
    </w:p>
    <w:p w:rsidR="00A2096F" w:rsidRPr="002F604B" w:rsidRDefault="00A2096F">
      <w:pPr>
        <w:pStyle w:val="EMEABodyTextIndent"/>
        <w:numPr>
          <w:ilvl w:val="0"/>
          <w:numId w:val="0"/>
        </w:numPr>
        <w:ind w:left="567" w:hanging="567"/>
        <w:rPr>
          <w:szCs w:val="22"/>
          <w:lang w:val="ro-RO"/>
        </w:rPr>
      </w:pPr>
      <w:r w:rsidRPr="002F604B">
        <w:rPr>
          <w:rFonts w:ascii="Wingdings" w:hAnsi="Wingdings"/>
          <w:szCs w:val="22"/>
          <w:lang w:val="ro-RO"/>
        </w:rPr>
        <w:t></w:t>
      </w:r>
      <w:r w:rsidRPr="002F604B">
        <w:rPr>
          <w:rFonts w:ascii="Wingdings" w:hAnsi="Wingdings"/>
          <w:szCs w:val="22"/>
          <w:lang w:val="ro-RO"/>
        </w:rPr>
        <w:tab/>
      </w:r>
      <w:r w:rsidRPr="002F604B">
        <w:rPr>
          <w:szCs w:val="22"/>
          <w:lang w:val="ro-RO"/>
        </w:rPr>
        <w:t>Substanţa activă este irbesartanul. Fiecare comprimat de Aprovel 300 mg conţine irbesartan 300 mg.</w:t>
      </w:r>
    </w:p>
    <w:p w:rsidR="00A2096F" w:rsidRPr="002F604B" w:rsidRDefault="00A2096F">
      <w:pPr>
        <w:pStyle w:val="EMEABodyTextIndent"/>
        <w:numPr>
          <w:ilvl w:val="0"/>
          <w:numId w:val="0"/>
        </w:numPr>
        <w:ind w:left="567" w:hanging="567"/>
        <w:rPr>
          <w:szCs w:val="22"/>
          <w:lang w:val="ro-RO"/>
        </w:rPr>
      </w:pPr>
      <w:r w:rsidRPr="002F604B">
        <w:rPr>
          <w:rFonts w:ascii="Wingdings" w:hAnsi="Wingdings"/>
          <w:szCs w:val="22"/>
          <w:lang w:val="ro-RO"/>
        </w:rPr>
        <w:t></w:t>
      </w:r>
      <w:r w:rsidRPr="002F604B">
        <w:rPr>
          <w:rFonts w:ascii="Wingdings" w:hAnsi="Wingdings"/>
          <w:szCs w:val="22"/>
          <w:lang w:val="ro-RO"/>
        </w:rPr>
        <w:tab/>
      </w:r>
      <w:r w:rsidRPr="002F604B">
        <w:rPr>
          <w:szCs w:val="22"/>
          <w:lang w:val="ro-RO"/>
        </w:rPr>
        <w:t>Celelalte componente sunt lactoză monohidrat, celuloză microcristalină, croscarmeloză sodică, hipromeloză, dioxid de siliciu, stearat de magneziu, dioxid de titan, macrogol 3000, ceară Carnauba.</w:t>
      </w:r>
      <w:r w:rsidR="001D5DC2" w:rsidRPr="00416C8F">
        <w:t xml:space="preserve"> </w:t>
      </w:r>
      <w:r w:rsidR="001D5DC2" w:rsidRPr="001D5DC2">
        <w:rPr>
          <w:szCs w:val="22"/>
          <w:lang w:val="ro-RO"/>
        </w:rPr>
        <w:t>Vezi pct. 2 „Aprovel conține lactoză‟</w:t>
      </w:r>
      <w:r w:rsidR="008F3391">
        <w:rPr>
          <w:szCs w:val="22"/>
          <w:lang w:val="ro-RO"/>
        </w:rPr>
        <w:t>.</w:t>
      </w:r>
    </w:p>
    <w:p w:rsidR="00A2096F" w:rsidRPr="002F604B" w:rsidRDefault="00A2096F">
      <w:pPr>
        <w:pStyle w:val="EMEABodyText"/>
        <w:rPr>
          <w:szCs w:val="22"/>
          <w:lang w:val="ro-RO"/>
        </w:rPr>
      </w:pPr>
    </w:p>
    <w:p w:rsidR="00A2096F" w:rsidRPr="002F604B" w:rsidRDefault="00A2096F" w:rsidP="00A2096F">
      <w:pPr>
        <w:pStyle w:val="EMEAHeading3"/>
        <w:rPr>
          <w:lang w:val="ro-RO"/>
        </w:rPr>
      </w:pPr>
      <w:r w:rsidRPr="002F604B">
        <w:rPr>
          <w:lang w:val="ro-RO"/>
        </w:rPr>
        <w:t>Cum arată Aprovel şi conţinutul ambalajului</w:t>
      </w:r>
    </w:p>
    <w:p w:rsidR="00A2096F" w:rsidRPr="002F604B" w:rsidRDefault="00A2096F">
      <w:pPr>
        <w:pStyle w:val="EMEABodyText"/>
        <w:rPr>
          <w:szCs w:val="22"/>
          <w:lang w:val="ro-RO"/>
        </w:rPr>
      </w:pPr>
      <w:r w:rsidRPr="002F604B">
        <w:rPr>
          <w:szCs w:val="22"/>
          <w:lang w:val="ro-RO"/>
        </w:rPr>
        <w:t>Comprimatele filmate de Aprovel 300 mg sunt albe sau aproape albe, biconvexe şi ovale, având o inimă gravată pe una dintre feţe şi numărul 2873 inscripţionat pe cealaltă faţă.</w:t>
      </w:r>
    </w:p>
    <w:p w:rsidR="00A2096F" w:rsidRPr="002F604B" w:rsidRDefault="00A2096F">
      <w:pPr>
        <w:pStyle w:val="EMEABodyText"/>
        <w:rPr>
          <w:szCs w:val="22"/>
          <w:lang w:val="ro-RO"/>
        </w:rPr>
      </w:pPr>
    </w:p>
    <w:p w:rsidR="00A2096F" w:rsidRPr="002F604B" w:rsidRDefault="00A2096F">
      <w:pPr>
        <w:pStyle w:val="EMEABodyText"/>
        <w:rPr>
          <w:szCs w:val="22"/>
          <w:lang w:val="ro-RO"/>
        </w:rPr>
      </w:pPr>
      <w:r w:rsidRPr="002F604B">
        <w:rPr>
          <w:szCs w:val="22"/>
          <w:lang w:val="ro-RO"/>
        </w:rPr>
        <w:t>Comprimatele filmate de Aprovel 300 mg sunt disponibile în cutii cu blistere care conţin 14, 28, 30, 56, 84, 90 sau 98 de comprimate filmate. Sunt disponibile şi cutii cu blister</w:t>
      </w:r>
      <w:r w:rsidR="00F25615" w:rsidRPr="002F604B">
        <w:rPr>
          <w:szCs w:val="22"/>
          <w:lang w:val="ro-RO"/>
        </w:rPr>
        <w:t>e</w:t>
      </w:r>
      <w:r w:rsidRPr="002F604B">
        <w:rPr>
          <w:szCs w:val="22"/>
          <w:lang w:val="ro-RO"/>
        </w:rPr>
        <w:t xml:space="preserve"> pentru eliberarea unei unităţi dozate a 56 x 1 comprimat filmat, destinate livrării în spitale.</w:t>
      </w:r>
    </w:p>
    <w:p w:rsidR="00A2096F" w:rsidRPr="002F604B" w:rsidRDefault="00A2096F">
      <w:pPr>
        <w:pStyle w:val="EMEABodyText"/>
        <w:rPr>
          <w:szCs w:val="22"/>
          <w:lang w:val="ro-RO"/>
        </w:rPr>
      </w:pPr>
    </w:p>
    <w:p w:rsidR="00A2096F" w:rsidRPr="002F604B" w:rsidRDefault="00A2096F">
      <w:pPr>
        <w:pStyle w:val="EMEABodyText"/>
        <w:rPr>
          <w:szCs w:val="22"/>
          <w:lang w:val="ro-RO"/>
        </w:rPr>
      </w:pPr>
      <w:r w:rsidRPr="002F604B">
        <w:rPr>
          <w:szCs w:val="22"/>
          <w:lang w:val="ro-RO"/>
        </w:rPr>
        <w:t>Este posibil ca nu toate mărimile de ambalaj să fie comercializate.</w:t>
      </w:r>
    </w:p>
    <w:p w:rsidR="00A2096F" w:rsidRPr="002F604B" w:rsidRDefault="00A2096F">
      <w:pPr>
        <w:pStyle w:val="EMEABodyText"/>
        <w:rPr>
          <w:szCs w:val="22"/>
          <w:lang w:val="ro-RO"/>
        </w:rPr>
      </w:pPr>
    </w:p>
    <w:p w:rsidR="00A2096F" w:rsidRPr="002F604B" w:rsidRDefault="00A2096F" w:rsidP="00A2096F">
      <w:pPr>
        <w:pStyle w:val="EMEAHeading3"/>
        <w:rPr>
          <w:lang w:val="ro-RO"/>
        </w:rPr>
      </w:pPr>
      <w:r w:rsidRPr="002F604B">
        <w:rPr>
          <w:lang w:val="ro-RO"/>
        </w:rPr>
        <w:t>Deţinătorul autorizaţiei de punere pe piaţă</w:t>
      </w:r>
      <w:r w:rsidR="00B52FC2" w:rsidRPr="002F604B">
        <w:rPr>
          <w:lang w:val="ro-RO"/>
        </w:rPr>
        <w:t>:</w:t>
      </w:r>
    </w:p>
    <w:p w:rsidR="00A2096F" w:rsidRPr="002F604B" w:rsidRDefault="00DD444C">
      <w:pPr>
        <w:pStyle w:val="EMEAAddress"/>
        <w:rPr>
          <w:szCs w:val="22"/>
          <w:lang w:val="ro-RO"/>
        </w:rPr>
      </w:pPr>
      <w:r>
        <w:rPr>
          <w:szCs w:val="22"/>
          <w:lang w:val="ro-RO"/>
        </w:rPr>
        <w:t>sanofi-aventis groupe</w:t>
      </w:r>
      <w:r w:rsidR="00A2096F" w:rsidRPr="002F604B">
        <w:rPr>
          <w:szCs w:val="22"/>
          <w:lang w:val="ro-RO"/>
        </w:rPr>
        <w:br/>
        <w:t>54</w:t>
      </w:r>
      <w:r w:rsidR="00B52FC2" w:rsidRPr="002F604B">
        <w:rPr>
          <w:szCs w:val="22"/>
          <w:lang w:val="ro-RO"/>
        </w:rPr>
        <w:t>,</w:t>
      </w:r>
      <w:r w:rsidR="00A2096F" w:rsidRPr="002F604B">
        <w:rPr>
          <w:szCs w:val="22"/>
          <w:lang w:val="ro-RO"/>
        </w:rPr>
        <w:t xml:space="preserve"> rue La Boétie</w:t>
      </w:r>
      <w:r w:rsidR="00A2096F" w:rsidRPr="002F604B">
        <w:rPr>
          <w:szCs w:val="22"/>
          <w:lang w:val="ro-RO"/>
        </w:rPr>
        <w:br/>
      </w:r>
      <w:r w:rsidR="00B52FC2" w:rsidRPr="002F604B">
        <w:rPr>
          <w:szCs w:val="22"/>
          <w:lang w:val="ro-RO"/>
        </w:rPr>
        <w:t>F-</w:t>
      </w:r>
      <w:r w:rsidR="00A2096F" w:rsidRPr="002F604B">
        <w:rPr>
          <w:szCs w:val="22"/>
          <w:lang w:val="ro-RO"/>
        </w:rPr>
        <w:t>75008 Paris </w:t>
      </w:r>
      <w:r w:rsidR="00B52FC2" w:rsidRPr="002F604B">
        <w:rPr>
          <w:szCs w:val="22"/>
          <w:lang w:val="ro-RO"/>
        </w:rPr>
        <w:t>-</w:t>
      </w:r>
      <w:r w:rsidR="00A2096F" w:rsidRPr="002F604B">
        <w:rPr>
          <w:szCs w:val="22"/>
          <w:lang w:val="ro-RO"/>
        </w:rPr>
        <w:t> Franţa</w:t>
      </w:r>
    </w:p>
    <w:p w:rsidR="00A2096F" w:rsidRPr="002F604B" w:rsidRDefault="00A2096F">
      <w:pPr>
        <w:pStyle w:val="EMEABodyText"/>
        <w:rPr>
          <w:szCs w:val="22"/>
          <w:lang w:val="ro-RO"/>
        </w:rPr>
      </w:pPr>
    </w:p>
    <w:p w:rsidR="00A2096F" w:rsidRPr="002F604B" w:rsidRDefault="00A2096F" w:rsidP="00A2096F">
      <w:pPr>
        <w:pStyle w:val="EMEAHeading3"/>
        <w:rPr>
          <w:lang w:val="ro-RO"/>
        </w:rPr>
      </w:pPr>
      <w:r w:rsidRPr="002F604B">
        <w:rPr>
          <w:lang w:val="ro-RO"/>
        </w:rPr>
        <w:t>Fabricantul</w:t>
      </w:r>
      <w:r w:rsidR="00B52FC2" w:rsidRPr="002F604B">
        <w:rPr>
          <w:lang w:val="ro-RO"/>
        </w:rPr>
        <w:t>:</w:t>
      </w:r>
    </w:p>
    <w:p w:rsidR="00A2096F" w:rsidRPr="002F604B" w:rsidRDefault="00A2096F" w:rsidP="00A2096F">
      <w:pPr>
        <w:pStyle w:val="EMEAAddress"/>
        <w:rPr>
          <w:szCs w:val="22"/>
          <w:lang w:val="ro-RO"/>
        </w:rPr>
      </w:pPr>
      <w:r w:rsidRPr="002F604B">
        <w:rPr>
          <w:szCs w:val="22"/>
          <w:lang w:val="ro-RO"/>
        </w:rPr>
        <w:t>SANOFI WINTHROP INDUSTRIE</w:t>
      </w:r>
      <w:r w:rsidRPr="002F604B">
        <w:rPr>
          <w:szCs w:val="22"/>
          <w:lang w:val="ro-RO"/>
        </w:rPr>
        <w:br/>
        <w:t>1, rue de la Vierge</w:t>
      </w:r>
      <w:r w:rsidRPr="002F604B">
        <w:rPr>
          <w:szCs w:val="22"/>
          <w:lang w:val="ro-RO"/>
        </w:rPr>
        <w:br/>
        <w:t>Ambarès &amp; Lagrave</w:t>
      </w:r>
      <w:r w:rsidRPr="002F604B">
        <w:rPr>
          <w:szCs w:val="22"/>
          <w:lang w:val="ro-RO"/>
        </w:rPr>
        <w:br/>
        <w:t>F</w:t>
      </w:r>
      <w:r w:rsidR="00B52FC2" w:rsidRPr="002F604B">
        <w:rPr>
          <w:szCs w:val="22"/>
          <w:lang w:val="ro-RO"/>
        </w:rPr>
        <w:t>-</w:t>
      </w:r>
      <w:r w:rsidRPr="002F604B">
        <w:rPr>
          <w:szCs w:val="22"/>
          <w:lang w:val="ro-RO"/>
        </w:rPr>
        <w:t>33565 Carbon Blanc Cedex </w:t>
      </w:r>
      <w:r w:rsidR="00B52FC2" w:rsidRPr="002F604B">
        <w:rPr>
          <w:szCs w:val="22"/>
          <w:lang w:val="ro-RO"/>
        </w:rPr>
        <w:t>-</w:t>
      </w:r>
      <w:r w:rsidRPr="002F604B">
        <w:rPr>
          <w:szCs w:val="22"/>
          <w:lang w:val="ro-RO"/>
        </w:rPr>
        <w:t> Franţa</w:t>
      </w:r>
    </w:p>
    <w:p w:rsidR="00A2096F" w:rsidRPr="002F604B" w:rsidRDefault="00A2096F" w:rsidP="00A2096F">
      <w:pPr>
        <w:pStyle w:val="EMEAAddress"/>
        <w:rPr>
          <w:szCs w:val="22"/>
          <w:lang w:val="ro-RO"/>
        </w:rPr>
      </w:pPr>
    </w:p>
    <w:p w:rsidR="00A2096F" w:rsidRPr="002F604B" w:rsidRDefault="00A2096F" w:rsidP="00A2096F">
      <w:pPr>
        <w:pStyle w:val="EMEAAddress"/>
        <w:rPr>
          <w:szCs w:val="22"/>
          <w:lang w:val="ro-RO"/>
        </w:rPr>
      </w:pPr>
      <w:r w:rsidRPr="002F604B">
        <w:rPr>
          <w:szCs w:val="22"/>
          <w:lang w:val="ro-RO"/>
        </w:rPr>
        <w:t>SANOFI WINTHROP INDUSTRIE</w:t>
      </w:r>
      <w:r w:rsidRPr="002F604B">
        <w:rPr>
          <w:szCs w:val="22"/>
          <w:lang w:val="ro-RO"/>
        </w:rPr>
        <w:br/>
        <w:t>30-36 Avenue Gustave Eiffel, BP 7166</w:t>
      </w:r>
      <w:r w:rsidRPr="002F604B">
        <w:rPr>
          <w:szCs w:val="22"/>
          <w:lang w:val="ro-RO"/>
        </w:rPr>
        <w:br/>
        <w:t>F-37071 Tours Cedex 2 </w:t>
      </w:r>
      <w:r w:rsidR="00B52FC2" w:rsidRPr="002F604B">
        <w:rPr>
          <w:szCs w:val="22"/>
          <w:lang w:val="ro-RO"/>
        </w:rPr>
        <w:t>-</w:t>
      </w:r>
      <w:r w:rsidRPr="002F604B">
        <w:rPr>
          <w:szCs w:val="22"/>
          <w:lang w:val="ro-RO"/>
        </w:rPr>
        <w:t> Franţa</w:t>
      </w:r>
    </w:p>
    <w:p w:rsidR="00A2096F" w:rsidRPr="002F604B" w:rsidRDefault="00A2096F">
      <w:pPr>
        <w:pStyle w:val="EMEAAddress"/>
        <w:rPr>
          <w:szCs w:val="22"/>
          <w:lang w:val="ro-RO"/>
        </w:rPr>
      </w:pPr>
    </w:p>
    <w:p w:rsidR="00A2096F" w:rsidRPr="002F604B" w:rsidRDefault="00A2096F">
      <w:pPr>
        <w:pStyle w:val="EMEAAddress"/>
        <w:rPr>
          <w:szCs w:val="22"/>
          <w:lang w:val="ro-RO"/>
        </w:rPr>
      </w:pPr>
      <w:r w:rsidRPr="002F604B">
        <w:rPr>
          <w:szCs w:val="22"/>
          <w:lang w:val="ro-RO"/>
        </w:rPr>
        <w:t>CHINOIN PRIVATE CO. LTD.</w:t>
      </w:r>
      <w:r w:rsidRPr="002F604B">
        <w:rPr>
          <w:szCs w:val="22"/>
          <w:lang w:val="ro-RO"/>
        </w:rPr>
        <w:br/>
        <w:t>Lévai u.5.</w:t>
      </w:r>
      <w:r w:rsidRPr="002F604B">
        <w:rPr>
          <w:szCs w:val="22"/>
          <w:lang w:val="ro-RO"/>
        </w:rPr>
        <w:br/>
        <w:t>2112 Veresegyház </w:t>
      </w:r>
      <w:r w:rsidR="00B52FC2" w:rsidRPr="002F604B">
        <w:rPr>
          <w:szCs w:val="22"/>
          <w:lang w:val="ro-RO"/>
        </w:rPr>
        <w:t>-</w:t>
      </w:r>
      <w:r w:rsidRPr="002F604B">
        <w:rPr>
          <w:szCs w:val="22"/>
          <w:lang w:val="ro-RO"/>
        </w:rPr>
        <w:t> Ungaria</w:t>
      </w:r>
    </w:p>
    <w:p w:rsidR="00424834" w:rsidRDefault="00424834">
      <w:pPr>
        <w:pStyle w:val="EMEABodyText"/>
        <w:rPr>
          <w:szCs w:val="22"/>
          <w:lang w:val="ro-RO"/>
        </w:rPr>
      </w:pPr>
    </w:p>
    <w:p w:rsidR="0052064E" w:rsidRPr="00416C8F" w:rsidRDefault="0052064E" w:rsidP="0052064E">
      <w:r w:rsidRPr="00416C8F">
        <w:t>Sanofi-Aventis, S.A.</w:t>
      </w:r>
    </w:p>
    <w:p w:rsidR="0052064E" w:rsidRDefault="0052064E" w:rsidP="0052064E">
      <w:proofErr w:type="spellStart"/>
      <w:r>
        <w:t>Ctra</w:t>
      </w:r>
      <w:proofErr w:type="spellEnd"/>
      <w:r>
        <w:t xml:space="preserve">. C-35 (La </w:t>
      </w:r>
      <w:proofErr w:type="spellStart"/>
      <w:r>
        <w:t>Batlloria-Hostalric</w:t>
      </w:r>
      <w:proofErr w:type="spellEnd"/>
      <w:r>
        <w:t>), km. 63.09</w:t>
      </w:r>
    </w:p>
    <w:p w:rsidR="0052064E" w:rsidRDefault="0052064E" w:rsidP="0052064E">
      <w:r>
        <w:t xml:space="preserve">17404 </w:t>
      </w:r>
      <w:proofErr w:type="spellStart"/>
      <w:r>
        <w:t>Riells</w:t>
      </w:r>
      <w:proofErr w:type="spellEnd"/>
      <w:r>
        <w:t xml:space="preserve"> </w:t>
      </w:r>
      <w:proofErr w:type="spellStart"/>
      <w:r>
        <w:t>i</w:t>
      </w:r>
      <w:proofErr w:type="spellEnd"/>
      <w:r>
        <w:t xml:space="preserve"> </w:t>
      </w:r>
      <w:proofErr w:type="spellStart"/>
      <w:r>
        <w:t>Viabrea</w:t>
      </w:r>
      <w:proofErr w:type="spellEnd"/>
      <w:r>
        <w:t xml:space="preserve"> (Girona)</w:t>
      </w:r>
    </w:p>
    <w:p w:rsidR="0052064E" w:rsidRDefault="0052064E" w:rsidP="0052064E">
      <w:pPr>
        <w:pStyle w:val="EMEABodyText"/>
      </w:pPr>
      <w:proofErr w:type="spellStart"/>
      <w:r>
        <w:t>Spania</w:t>
      </w:r>
      <w:proofErr w:type="spellEnd"/>
    </w:p>
    <w:p w:rsidR="0052064E" w:rsidRPr="002F604B" w:rsidRDefault="0052064E" w:rsidP="0052064E">
      <w:pPr>
        <w:pStyle w:val="EMEABodyText"/>
        <w:rPr>
          <w:szCs w:val="22"/>
          <w:lang w:val="ro-RO"/>
        </w:rPr>
      </w:pPr>
    </w:p>
    <w:p w:rsidR="00A2096F" w:rsidRPr="002F604B" w:rsidRDefault="00A2096F" w:rsidP="00AB3554">
      <w:pPr>
        <w:pStyle w:val="EMEABodyText"/>
        <w:keepNext/>
        <w:rPr>
          <w:szCs w:val="22"/>
          <w:lang w:val="ro-RO"/>
        </w:rPr>
      </w:pPr>
      <w:r w:rsidRPr="002F604B">
        <w:rPr>
          <w:szCs w:val="22"/>
          <w:lang w:val="ro-RO"/>
        </w:rPr>
        <w:t xml:space="preserve">Pentru orice informaţii </w:t>
      </w:r>
      <w:r w:rsidR="00B52FC2" w:rsidRPr="002F604B">
        <w:rPr>
          <w:szCs w:val="22"/>
          <w:lang w:val="ro-RO"/>
        </w:rPr>
        <w:t xml:space="preserve">referitoare la </w:t>
      </w:r>
      <w:r w:rsidRPr="002F604B">
        <w:rPr>
          <w:szCs w:val="22"/>
          <w:lang w:val="ro-RO"/>
        </w:rPr>
        <w:t>acest medicament, vă rugăm să contactaţi reprezentanţa locală a d</w:t>
      </w:r>
      <w:r w:rsidRPr="002F604B">
        <w:rPr>
          <w:bCs/>
          <w:szCs w:val="22"/>
          <w:lang w:val="ro-RO"/>
        </w:rPr>
        <w:t>eţinătorului</w:t>
      </w:r>
      <w:r w:rsidRPr="002F604B">
        <w:rPr>
          <w:bCs/>
          <w:smallCaps/>
          <w:szCs w:val="22"/>
          <w:lang w:val="ro-RO"/>
        </w:rPr>
        <w:t xml:space="preserve"> </w:t>
      </w:r>
      <w:r w:rsidRPr="002F604B">
        <w:rPr>
          <w:bCs/>
          <w:szCs w:val="22"/>
          <w:lang w:val="ro-RO"/>
        </w:rPr>
        <w:t>autorizaţiei de punere pe piaţă:</w:t>
      </w:r>
    </w:p>
    <w:p w:rsidR="00A2096F" w:rsidRPr="002F604B" w:rsidRDefault="00A2096F" w:rsidP="00AB3554">
      <w:pPr>
        <w:pStyle w:val="EMEABodyText"/>
        <w:keepNext/>
        <w:rPr>
          <w:szCs w:val="22"/>
          <w:lang w:val="ro-RO"/>
        </w:rPr>
      </w:pPr>
    </w:p>
    <w:tbl>
      <w:tblPr>
        <w:tblW w:w="9356" w:type="dxa"/>
        <w:tblInd w:w="-34" w:type="dxa"/>
        <w:tblLayout w:type="fixed"/>
        <w:tblLook w:val="0000" w:firstRow="0" w:lastRow="0" w:firstColumn="0" w:lastColumn="0" w:noHBand="0" w:noVBand="0"/>
      </w:tblPr>
      <w:tblGrid>
        <w:gridCol w:w="4661"/>
        <w:gridCol w:w="4695"/>
        <w:tblGridChange w:id="8">
          <w:tblGrid>
            <w:gridCol w:w="4661"/>
            <w:gridCol w:w="4695"/>
          </w:tblGrid>
        </w:tblGridChange>
      </w:tblGrid>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België/Belgique/Belgien</w:t>
            </w:r>
          </w:p>
          <w:p w:rsidR="00B52FC2" w:rsidRPr="002F604B" w:rsidRDefault="00B52FC2" w:rsidP="000C3ECD">
            <w:pPr>
              <w:rPr>
                <w:bCs/>
                <w:szCs w:val="22"/>
                <w:lang w:val="ro-RO"/>
              </w:rPr>
            </w:pPr>
            <w:r w:rsidRPr="002F604B">
              <w:rPr>
                <w:bCs/>
                <w:szCs w:val="22"/>
                <w:lang w:val="ro-RO"/>
              </w:rPr>
              <w:t>Sanofi Belgium</w:t>
            </w:r>
          </w:p>
          <w:p w:rsidR="00B52FC2" w:rsidRPr="002F604B" w:rsidRDefault="00B52FC2" w:rsidP="000C3ECD">
            <w:pPr>
              <w:rPr>
                <w:bCs/>
                <w:szCs w:val="22"/>
                <w:lang w:val="ro-RO"/>
              </w:rPr>
            </w:pPr>
            <w:r w:rsidRPr="002F604B">
              <w:rPr>
                <w:bCs/>
                <w:szCs w:val="22"/>
                <w:lang w:val="ro-RO"/>
              </w:rPr>
              <w:t>Tél/Tel: +32 (0)2 710 54 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Lietuva</w:t>
            </w:r>
          </w:p>
          <w:p w:rsidR="00B52FC2" w:rsidRPr="002F604B" w:rsidRDefault="00B52FC2" w:rsidP="000C3ECD">
            <w:pPr>
              <w:rPr>
                <w:szCs w:val="22"/>
                <w:lang w:val="ro-RO"/>
              </w:rPr>
            </w:pPr>
            <w:r w:rsidRPr="002F604B">
              <w:rPr>
                <w:szCs w:val="22"/>
                <w:lang w:val="ro-RO"/>
              </w:rPr>
              <w:t>UAB sanofi-aventis Lietuva</w:t>
            </w:r>
          </w:p>
          <w:p w:rsidR="00B52FC2" w:rsidRPr="002F604B" w:rsidRDefault="00B52FC2" w:rsidP="000C3ECD">
            <w:pPr>
              <w:rPr>
                <w:szCs w:val="22"/>
                <w:lang w:val="ro-RO"/>
              </w:rPr>
            </w:pPr>
            <w:r w:rsidRPr="002F604B">
              <w:rPr>
                <w:szCs w:val="22"/>
                <w:lang w:val="ro-RO"/>
              </w:rPr>
              <w:t>Tel: +370 5 2755224</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България</w:t>
            </w:r>
          </w:p>
          <w:p w:rsidR="00B52FC2" w:rsidRPr="002F604B" w:rsidRDefault="000E4C6C" w:rsidP="000C3ECD">
            <w:pPr>
              <w:rPr>
                <w:bCs/>
                <w:szCs w:val="22"/>
                <w:lang w:val="ro-RO"/>
              </w:rPr>
            </w:pPr>
            <w:r>
              <w:rPr>
                <w:bCs/>
                <w:szCs w:val="22"/>
                <w:lang w:val="ro-RO"/>
              </w:rPr>
              <w:t>Sanofi</w:t>
            </w:r>
            <w:r w:rsidR="00B52FC2" w:rsidRPr="002F604B">
              <w:rPr>
                <w:bCs/>
                <w:szCs w:val="22"/>
                <w:lang w:val="ro-RO"/>
              </w:rPr>
              <w:t xml:space="preserve"> Bulgaria EOOD</w:t>
            </w:r>
          </w:p>
          <w:p w:rsidR="00B52FC2" w:rsidRPr="002F604B" w:rsidRDefault="00B52FC2" w:rsidP="000C3ECD">
            <w:pPr>
              <w:rPr>
                <w:bCs/>
                <w:szCs w:val="22"/>
                <w:lang w:val="ro-RO"/>
              </w:rPr>
            </w:pPr>
            <w:r w:rsidRPr="002F604B">
              <w:rPr>
                <w:bCs/>
                <w:szCs w:val="22"/>
                <w:lang w:val="ro-RO"/>
              </w:rPr>
              <w:t>Тел.: +359 (0)2 970 53 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Luxembourg/Luxemburg</w:t>
            </w:r>
          </w:p>
          <w:p w:rsidR="00B52FC2" w:rsidRPr="002F604B" w:rsidRDefault="00B52FC2" w:rsidP="000C3ECD">
            <w:pPr>
              <w:rPr>
                <w:szCs w:val="22"/>
                <w:lang w:val="ro-RO"/>
              </w:rPr>
            </w:pPr>
            <w:r w:rsidRPr="002F604B">
              <w:rPr>
                <w:szCs w:val="22"/>
                <w:lang w:val="ro-RO"/>
              </w:rPr>
              <w:t xml:space="preserve">Sanofi Belgium </w:t>
            </w:r>
          </w:p>
          <w:p w:rsidR="00B52FC2" w:rsidRPr="002F604B" w:rsidRDefault="00B52FC2" w:rsidP="000C3ECD">
            <w:pPr>
              <w:rPr>
                <w:szCs w:val="22"/>
                <w:lang w:val="ro-RO"/>
              </w:rPr>
            </w:pPr>
            <w:r w:rsidRPr="002F604B">
              <w:rPr>
                <w:szCs w:val="22"/>
                <w:lang w:val="ro-RO"/>
              </w:rPr>
              <w:t>Tél/Tel: +32 (0)2 710 54 00 (Belgique/Belgien)</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Česká republika</w:t>
            </w:r>
          </w:p>
          <w:p w:rsidR="00B52FC2" w:rsidRPr="002F604B" w:rsidRDefault="00B52FC2" w:rsidP="000C3ECD">
            <w:pPr>
              <w:rPr>
                <w:bCs/>
                <w:szCs w:val="22"/>
                <w:lang w:val="ro-RO"/>
              </w:rPr>
            </w:pPr>
            <w:r w:rsidRPr="002F604B">
              <w:rPr>
                <w:bCs/>
                <w:szCs w:val="22"/>
                <w:lang w:val="ro-RO"/>
              </w:rPr>
              <w:t>sanofi-aventis, s.r.o.</w:t>
            </w:r>
          </w:p>
          <w:p w:rsidR="00B52FC2" w:rsidRPr="002F604B" w:rsidRDefault="00B52FC2" w:rsidP="000C3ECD">
            <w:pPr>
              <w:rPr>
                <w:bCs/>
                <w:szCs w:val="22"/>
                <w:lang w:val="ro-RO"/>
              </w:rPr>
            </w:pPr>
            <w:r w:rsidRPr="002F604B">
              <w:rPr>
                <w:bCs/>
                <w:szCs w:val="22"/>
                <w:lang w:val="ro-RO"/>
              </w:rPr>
              <w:t>Tel: +420 233 086 111</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Magyarország</w:t>
            </w:r>
          </w:p>
          <w:p w:rsidR="00B52FC2" w:rsidRPr="002F604B" w:rsidRDefault="006D3461" w:rsidP="000C3ECD">
            <w:pPr>
              <w:rPr>
                <w:szCs w:val="22"/>
                <w:lang w:val="ro-RO"/>
              </w:rPr>
            </w:pPr>
            <w:r w:rsidRPr="00A25ED4">
              <w:rPr>
                <w:szCs w:val="22"/>
                <w:lang w:val="ro-RO"/>
              </w:rPr>
              <w:t>SANOFI-AVENTIS Zrt.</w:t>
            </w:r>
          </w:p>
          <w:p w:rsidR="00B52FC2" w:rsidRPr="002F604B" w:rsidRDefault="00B52FC2" w:rsidP="000C3ECD">
            <w:pPr>
              <w:rPr>
                <w:szCs w:val="22"/>
                <w:lang w:val="ro-RO"/>
              </w:rPr>
            </w:pPr>
            <w:r w:rsidRPr="002F604B">
              <w:rPr>
                <w:szCs w:val="22"/>
                <w:lang w:val="ro-RO"/>
              </w:rPr>
              <w:t>Tel.: +36 1 505 0050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Danmark</w:t>
            </w:r>
          </w:p>
          <w:p w:rsidR="00B52FC2" w:rsidRPr="002F604B" w:rsidRDefault="00266468" w:rsidP="000C3ECD">
            <w:pPr>
              <w:rPr>
                <w:bCs/>
                <w:szCs w:val="22"/>
                <w:lang w:val="ro-RO"/>
              </w:rPr>
            </w:pPr>
            <w:r w:rsidRPr="00266468">
              <w:rPr>
                <w:bCs/>
                <w:szCs w:val="22"/>
                <w:lang w:val="ro-RO"/>
              </w:rPr>
              <w:t>Sanofi A/S</w:t>
            </w:r>
          </w:p>
          <w:p w:rsidR="00B52FC2" w:rsidRPr="002F604B" w:rsidRDefault="00B52FC2" w:rsidP="000C3ECD">
            <w:pPr>
              <w:rPr>
                <w:bCs/>
                <w:szCs w:val="22"/>
                <w:lang w:val="ro-RO"/>
              </w:rPr>
            </w:pPr>
            <w:r w:rsidRPr="002F604B">
              <w:rPr>
                <w:bCs/>
                <w:szCs w:val="22"/>
                <w:lang w:val="ro-RO"/>
              </w:rPr>
              <w:t>Tlf: +45 45 16 70 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Malta</w:t>
            </w:r>
          </w:p>
          <w:p w:rsidR="00B52FC2" w:rsidRPr="002F604B" w:rsidRDefault="00B52FC2" w:rsidP="000C3ECD">
            <w:pPr>
              <w:rPr>
                <w:szCs w:val="22"/>
                <w:lang w:val="ro-RO"/>
              </w:rPr>
            </w:pPr>
            <w:r w:rsidRPr="002F604B">
              <w:rPr>
                <w:szCs w:val="22"/>
                <w:lang w:val="ro-RO"/>
              </w:rPr>
              <w:t xml:space="preserve">Sanofi </w:t>
            </w:r>
            <w:r w:rsidR="00CA664A" w:rsidRPr="00CA664A">
              <w:rPr>
                <w:szCs w:val="22"/>
                <w:lang w:val="ro-RO"/>
              </w:rPr>
              <w:t>S.</w:t>
            </w:r>
            <w:r w:rsidR="001E5C6D">
              <w:rPr>
                <w:szCs w:val="22"/>
                <w:lang w:val="ro-RO"/>
              </w:rPr>
              <w:t>r.l</w:t>
            </w:r>
            <w:r w:rsidR="00CA664A" w:rsidRPr="00CA664A">
              <w:rPr>
                <w:szCs w:val="22"/>
                <w:lang w:val="ro-RO"/>
              </w:rPr>
              <w:t>.</w:t>
            </w:r>
          </w:p>
          <w:p w:rsidR="00B52FC2" w:rsidRPr="002F604B" w:rsidRDefault="00B52FC2" w:rsidP="000C3ECD">
            <w:pPr>
              <w:rPr>
                <w:szCs w:val="22"/>
                <w:lang w:val="ro-RO"/>
              </w:rPr>
            </w:pPr>
            <w:r w:rsidRPr="002F604B">
              <w:rPr>
                <w:szCs w:val="22"/>
                <w:lang w:val="ro-RO"/>
              </w:rPr>
              <w:t xml:space="preserve">Tel: </w:t>
            </w:r>
            <w:r w:rsidR="00832405" w:rsidRPr="00832405">
              <w:rPr>
                <w:szCs w:val="22"/>
                <w:lang w:val="ro-RO"/>
              </w:rPr>
              <w:t>+39 02 39394275</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Deutschland</w:t>
            </w:r>
          </w:p>
          <w:p w:rsidR="00B52FC2" w:rsidRPr="002F604B" w:rsidRDefault="00B52FC2" w:rsidP="000C3ECD">
            <w:pPr>
              <w:rPr>
                <w:bCs/>
                <w:szCs w:val="22"/>
                <w:lang w:val="ro-RO"/>
              </w:rPr>
            </w:pPr>
            <w:r w:rsidRPr="002F604B">
              <w:rPr>
                <w:bCs/>
                <w:szCs w:val="22"/>
                <w:lang w:val="ro-RO"/>
              </w:rPr>
              <w:t>Sanofi-Aventis Deutschland GmbH</w:t>
            </w:r>
          </w:p>
          <w:p w:rsidR="000E4C6C" w:rsidRPr="000E4C6C" w:rsidRDefault="000E4C6C" w:rsidP="000E4C6C">
            <w:pPr>
              <w:rPr>
                <w:lang w:val="cs-CZ"/>
              </w:rPr>
            </w:pPr>
            <w:r w:rsidRPr="000E4C6C">
              <w:rPr>
                <w:lang w:val="cs-CZ"/>
              </w:rPr>
              <w:t>Tel: 0800 52 52 010</w:t>
            </w:r>
          </w:p>
          <w:p w:rsidR="00B52FC2" w:rsidRPr="002F604B" w:rsidRDefault="000E4C6C" w:rsidP="000E4C6C">
            <w:pPr>
              <w:rPr>
                <w:bCs/>
                <w:szCs w:val="22"/>
                <w:lang w:val="ro-RO"/>
              </w:rPr>
            </w:pPr>
            <w:r w:rsidRPr="000E4C6C">
              <w:rPr>
                <w:lang w:val="cs-CZ"/>
              </w:rPr>
              <w:t>Tel. aus dem Ausland: +49 69 305 21 131</w:t>
            </w:r>
          </w:p>
          <w:p w:rsidR="00B52FC2" w:rsidRPr="002F604B" w:rsidRDefault="00B52FC2" w:rsidP="00A117E5">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Nederland</w:t>
            </w:r>
          </w:p>
          <w:p w:rsidR="00B52FC2" w:rsidRPr="002F604B" w:rsidRDefault="001E5C6D" w:rsidP="000C3ECD">
            <w:pPr>
              <w:rPr>
                <w:szCs w:val="22"/>
                <w:lang w:val="ro-RO"/>
              </w:rPr>
            </w:pPr>
            <w:r w:rsidRPr="001E5C6D">
              <w:rPr>
                <w:szCs w:val="22"/>
                <w:lang w:val="ro-RO"/>
              </w:rPr>
              <w:t>Genzyme Europe</w:t>
            </w:r>
            <w:r w:rsidR="00B52FC2" w:rsidRPr="002F604B">
              <w:rPr>
                <w:szCs w:val="22"/>
                <w:lang w:val="ro-RO"/>
              </w:rPr>
              <w:t xml:space="preserve"> B.V.</w:t>
            </w:r>
          </w:p>
          <w:p w:rsidR="00B52FC2" w:rsidRPr="002F604B" w:rsidRDefault="00B52FC2" w:rsidP="000C3ECD">
            <w:pPr>
              <w:rPr>
                <w:szCs w:val="22"/>
                <w:lang w:val="ro-RO"/>
              </w:rPr>
            </w:pPr>
            <w:r w:rsidRPr="002F604B">
              <w:rPr>
                <w:szCs w:val="22"/>
                <w:lang w:val="ro-RO"/>
              </w:rPr>
              <w:t xml:space="preserve">Tel: </w:t>
            </w:r>
            <w:r w:rsidR="004E0CEB" w:rsidRPr="004E0CEB">
              <w:rPr>
                <w:szCs w:val="22"/>
                <w:lang w:val="ro-RO"/>
              </w:rPr>
              <w:t>+31 20 245 4000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Eesti</w:t>
            </w:r>
          </w:p>
          <w:p w:rsidR="00B52FC2" w:rsidRPr="002F604B" w:rsidRDefault="00B52FC2" w:rsidP="000C3ECD">
            <w:pPr>
              <w:rPr>
                <w:bCs/>
                <w:szCs w:val="22"/>
                <w:lang w:val="ro-RO"/>
              </w:rPr>
            </w:pPr>
            <w:r w:rsidRPr="002F604B">
              <w:rPr>
                <w:bCs/>
                <w:szCs w:val="22"/>
                <w:lang w:val="ro-RO"/>
              </w:rPr>
              <w:t>sanofi-aventis Estonia OÜ</w:t>
            </w:r>
          </w:p>
          <w:p w:rsidR="00B52FC2" w:rsidRPr="002F604B" w:rsidRDefault="00B52FC2" w:rsidP="000C3ECD">
            <w:pPr>
              <w:rPr>
                <w:bCs/>
                <w:szCs w:val="22"/>
                <w:lang w:val="ro-RO"/>
              </w:rPr>
            </w:pPr>
            <w:r w:rsidRPr="002F604B">
              <w:rPr>
                <w:bCs/>
                <w:szCs w:val="22"/>
                <w:lang w:val="ro-RO"/>
              </w:rPr>
              <w:t>Tel: +372 627 34 88</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Norge</w:t>
            </w:r>
          </w:p>
          <w:p w:rsidR="00B52FC2" w:rsidRPr="002F604B" w:rsidRDefault="00B52FC2" w:rsidP="000C3ECD">
            <w:pPr>
              <w:rPr>
                <w:szCs w:val="22"/>
                <w:lang w:val="ro-RO"/>
              </w:rPr>
            </w:pPr>
            <w:r w:rsidRPr="002F604B">
              <w:rPr>
                <w:szCs w:val="22"/>
                <w:lang w:val="ro-RO"/>
              </w:rPr>
              <w:t>sanofi-aventis Norge AS</w:t>
            </w:r>
          </w:p>
          <w:p w:rsidR="00B52FC2" w:rsidRPr="002F604B" w:rsidRDefault="00B52FC2" w:rsidP="000C3ECD">
            <w:pPr>
              <w:rPr>
                <w:szCs w:val="22"/>
                <w:lang w:val="ro-RO"/>
              </w:rPr>
            </w:pPr>
            <w:r w:rsidRPr="002F604B">
              <w:rPr>
                <w:szCs w:val="22"/>
                <w:lang w:val="ro-RO"/>
              </w:rPr>
              <w:t>Tlf: +47 67 10 71 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Ελλάδα</w:t>
            </w:r>
          </w:p>
          <w:p w:rsidR="00B52FC2" w:rsidRPr="002F604B" w:rsidRDefault="00B52FC2" w:rsidP="000C3ECD">
            <w:pPr>
              <w:rPr>
                <w:bCs/>
                <w:szCs w:val="22"/>
                <w:lang w:val="ro-RO"/>
              </w:rPr>
            </w:pPr>
            <w:r w:rsidRPr="002F604B">
              <w:rPr>
                <w:bCs/>
                <w:szCs w:val="22"/>
                <w:lang w:val="ro-RO"/>
              </w:rPr>
              <w:t>sanofi-aventis AEBE</w:t>
            </w:r>
          </w:p>
          <w:p w:rsidR="00B52FC2" w:rsidRPr="002F604B" w:rsidRDefault="00B52FC2" w:rsidP="000C3ECD">
            <w:pPr>
              <w:rPr>
                <w:bCs/>
                <w:szCs w:val="22"/>
                <w:lang w:val="ro-RO"/>
              </w:rPr>
            </w:pPr>
            <w:r w:rsidRPr="002F604B">
              <w:rPr>
                <w:bCs/>
                <w:szCs w:val="22"/>
                <w:lang w:val="ro-RO"/>
              </w:rPr>
              <w:t>Τηλ: +30 210 900 16 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Österreich</w:t>
            </w:r>
          </w:p>
          <w:p w:rsidR="00B52FC2" w:rsidRPr="002F604B" w:rsidRDefault="00B52FC2" w:rsidP="000C3ECD">
            <w:pPr>
              <w:rPr>
                <w:szCs w:val="22"/>
                <w:lang w:val="ro-RO"/>
              </w:rPr>
            </w:pPr>
            <w:r w:rsidRPr="002F604B">
              <w:rPr>
                <w:szCs w:val="22"/>
                <w:lang w:val="ro-RO"/>
              </w:rPr>
              <w:t>sanofi-aventis GmbH</w:t>
            </w:r>
          </w:p>
          <w:p w:rsidR="00B52FC2" w:rsidRPr="002F604B" w:rsidRDefault="00B52FC2" w:rsidP="000C3ECD">
            <w:pPr>
              <w:rPr>
                <w:szCs w:val="22"/>
                <w:lang w:val="ro-RO"/>
              </w:rPr>
            </w:pPr>
            <w:r w:rsidRPr="002F604B">
              <w:rPr>
                <w:szCs w:val="22"/>
                <w:lang w:val="ro-RO"/>
              </w:rPr>
              <w:t>Tel: +43 1 80 185 – 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España</w:t>
            </w:r>
          </w:p>
          <w:p w:rsidR="00B52FC2" w:rsidRPr="002F604B" w:rsidRDefault="00B52FC2" w:rsidP="000C3ECD">
            <w:pPr>
              <w:rPr>
                <w:bCs/>
                <w:szCs w:val="22"/>
                <w:lang w:val="ro-RO"/>
              </w:rPr>
            </w:pPr>
            <w:r w:rsidRPr="002F604B">
              <w:rPr>
                <w:bCs/>
                <w:szCs w:val="22"/>
                <w:lang w:val="ro-RO"/>
              </w:rPr>
              <w:t>sanofi-aventis, S.A.</w:t>
            </w:r>
          </w:p>
          <w:p w:rsidR="00B52FC2" w:rsidRPr="002F604B" w:rsidRDefault="00B52FC2" w:rsidP="000C3ECD">
            <w:pPr>
              <w:rPr>
                <w:bCs/>
                <w:szCs w:val="22"/>
                <w:lang w:val="ro-RO"/>
              </w:rPr>
            </w:pPr>
            <w:r w:rsidRPr="002F604B">
              <w:rPr>
                <w:bCs/>
                <w:szCs w:val="22"/>
                <w:lang w:val="ro-RO"/>
              </w:rPr>
              <w:t>Tel: +34 93 485 94 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Polska</w:t>
            </w:r>
          </w:p>
          <w:p w:rsidR="00B52FC2" w:rsidRPr="002F604B" w:rsidRDefault="00B52FC2" w:rsidP="000C3ECD">
            <w:pPr>
              <w:rPr>
                <w:szCs w:val="22"/>
                <w:lang w:val="ro-RO"/>
              </w:rPr>
            </w:pPr>
            <w:r w:rsidRPr="002F604B">
              <w:rPr>
                <w:szCs w:val="22"/>
                <w:lang w:val="ro-RO"/>
              </w:rPr>
              <w:t>sanofi-aventis Sp. z o.o.</w:t>
            </w:r>
          </w:p>
          <w:p w:rsidR="00B52FC2" w:rsidRPr="002F604B" w:rsidRDefault="00B52FC2" w:rsidP="000C3ECD">
            <w:pPr>
              <w:rPr>
                <w:szCs w:val="22"/>
                <w:lang w:val="ro-RO"/>
              </w:rPr>
            </w:pPr>
            <w:r w:rsidRPr="002F604B">
              <w:rPr>
                <w:szCs w:val="22"/>
                <w:lang w:val="ro-RO"/>
              </w:rPr>
              <w:t>Tel.: +48 22 280 00 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France</w:t>
            </w:r>
          </w:p>
          <w:p w:rsidR="00B52FC2" w:rsidRPr="002F604B" w:rsidRDefault="00B52FC2" w:rsidP="000C3ECD">
            <w:pPr>
              <w:rPr>
                <w:bCs/>
                <w:szCs w:val="22"/>
                <w:lang w:val="ro-RO"/>
              </w:rPr>
            </w:pPr>
            <w:r w:rsidRPr="002F604B">
              <w:rPr>
                <w:bCs/>
                <w:szCs w:val="22"/>
                <w:lang w:val="ro-RO"/>
              </w:rPr>
              <w:t>sanofi-aventis France</w:t>
            </w:r>
          </w:p>
          <w:p w:rsidR="00B52FC2" w:rsidRPr="002F604B" w:rsidRDefault="00B52FC2" w:rsidP="000C3ECD">
            <w:pPr>
              <w:rPr>
                <w:bCs/>
                <w:szCs w:val="22"/>
                <w:lang w:val="ro-RO"/>
              </w:rPr>
            </w:pPr>
            <w:r w:rsidRPr="002F604B">
              <w:rPr>
                <w:bCs/>
                <w:szCs w:val="22"/>
                <w:lang w:val="ro-RO"/>
              </w:rPr>
              <w:t>Tél: 0 800 222 555</w:t>
            </w:r>
          </w:p>
          <w:p w:rsidR="00B52FC2" w:rsidRPr="002F604B" w:rsidRDefault="00B52FC2" w:rsidP="000C3ECD">
            <w:pPr>
              <w:rPr>
                <w:bCs/>
                <w:szCs w:val="22"/>
                <w:lang w:val="ro-RO"/>
              </w:rPr>
            </w:pPr>
            <w:r w:rsidRPr="002F604B">
              <w:rPr>
                <w:bCs/>
                <w:szCs w:val="22"/>
                <w:lang w:val="ro-RO"/>
              </w:rPr>
              <w:t>Appel depuis l’étranger: +33 1 57 63 23 23</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Portugal</w:t>
            </w:r>
          </w:p>
          <w:p w:rsidR="00B52FC2" w:rsidRPr="002F604B" w:rsidRDefault="00B52FC2" w:rsidP="000C3ECD">
            <w:pPr>
              <w:rPr>
                <w:szCs w:val="22"/>
                <w:lang w:val="ro-RO"/>
              </w:rPr>
            </w:pPr>
            <w:r w:rsidRPr="002F604B">
              <w:rPr>
                <w:szCs w:val="22"/>
                <w:lang w:val="ro-RO"/>
              </w:rPr>
              <w:t>Sanofi - Produtos Farmacêuticos, Lda</w:t>
            </w:r>
          </w:p>
          <w:p w:rsidR="00B52FC2" w:rsidRPr="002F604B" w:rsidRDefault="00B52FC2" w:rsidP="000C3ECD">
            <w:pPr>
              <w:rPr>
                <w:szCs w:val="22"/>
                <w:lang w:val="ro-RO"/>
              </w:rPr>
            </w:pPr>
            <w:r w:rsidRPr="002F604B">
              <w:rPr>
                <w:szCs w:val="22"/>
                <w:lang w:val="ro-RO"/>
              </w:rPr>
              <w:t>Tel: +351 21 35 89 400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Hrvatska</w:t>
            </w:r>
          </w:p>
          <w:p w:rsidR="00B52FC2" w:rsidRPr="002F604B" w:rsidRDefault="00B52FC2" w:rsidP="000C3ECD">
            <w:pPr>
              <w:rPr>
                <w:bCs/>
                <w:szCs w:val="22"/>
                <w:lang w:val="ro-RO"/>
              </w:rPr>
            </w:pPr>
            <w:r w:rsidRPr="002F604B">
              <w:rPr>
                <w:bCs/>
                <w:szCs w:val="22"/>
                <w:lang w:val="ro-RO"/>
              </w:rPr>
              <w:t>sanofi-aventis Croatia d.o.o.</w:t>
            </w:r>
          </w:p>
          <w:p w:rsidR="00B52FC2" w:rsidRPr="002F604B" w:rsidRDefault="00B52FC2" w:rsidP="000C3ECD">
            <w:pPr>
              <w:rPr>
                <w:b/>
                <w:bCs/>
                <w:szCs w:val="22"/>
                <w:lang w:val="ro-RO"/>
              </w:rPr>
            </w:pPr>
            <w:r w:rsidRPr="002F604B">
              <w:rPr>
                <w:bCs/>
                <w:szCs w:val="22"/>
                <w:lang w:val="ro-RO"/>
              </w:rPr>
              <w:t>Tel: +385 1 600 34 00</w:t>
            </w:r>
          </w:p>
        </w:tc>
        <w:tc>
          <w:tcPr>
            <w:tcW w:w="4678" w:type="dxa"/>
          </w:tcPr>
          <w:p w:rsidR="00B52FC2" w:rsidRPr="002F604B" w:rsidRDefault="00B52FC2" w:rsidP="000C3ECD">
            <w:pPr>
              <w:rPr>
                <w:b/>
                <w:szCs w:val="22"/>
                <w:lang w:val="ro-RO"/>
              </w:rPr>
            </w:pPr>
            <w:r w:rsidRPr="002F604B">
              <w:rPr>
                <w:b/>
                <w:szCs w:val="22"/>
                <w:lang w:val="ro-RO"/>
              </w:rPr>
              <w:t>România</w:t>
            </w:r>
          </w:p>
          <w:p w:rsidR="00B52FC2" w:rsidRPr="002F604B" w:rsidRDefault="0088789B" w:rsidP="000C3ECD">
            <w:pPr>
              <w:rPr>
                <w:szCs w:val="22"/>
                <w:lang w:val="ro-RO"/>
              </w:rPr>
            </w:pPr>
            <w:r>
              <w:rPr>
                <w:szCs w:val="22"/>
                <w:lang w:val="ro-RO"/>
              </w:rPr>
              <w:t>S</w:t>
            </w:r>
            <w:r w:rsidR="00B52FC2" w:rsidRPr="002F604B">
              <w:rPr>
                <w:szCs w:val="22"/>
                <w:lang w:val="ro-RO"/>
              </w:rPr>
              <w:t>anofi Rom</w:t>
            </w:r>
            <w:r>
              <w:rPr>
                <w:szCs w:val="22"/>
                <w:lang w:val="ro-RO"/>
              </w:rPr>
              <w:t>a</w:t>
            </w:r>
            <w:r w:rsidR="00B52FC2" w:rsidRPr="002F604B">
              <w:rPr>
                <w:szCs w:val="22"/>
                <w:lang w:val="ro-RO"/>
              </w:rPr>
              <w:t>nia SRL</w:t>
            </w:r>
          </w:p>
          <w:p w:rsidR="00B52FC2" w:rsidRPr="002F604B" w:rsidRDefault="00B52FC2" w:rsidP="000C3ECD">
            <w:pPr>
              <w:rPr>
                <w:szCs w:val="22"/>
                <w:lang w:val="ro-RO"/>
              </w:rPr>
            </w:pPr>
            <w:r w:rsidRPr="002F604B">
              <w:rPr>
                <w:szCs w:val="22"/>
                <w:lang w:val="ro-RO"/>
              </w:rPr>
              <w:t>Tel: +40 (0) 21 317 31 36</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Ireland</w:t>
            </w:r>
          </w:p>
          <w:p w:rsidR="00B52FC2" w:rsidRPr="002F604B" w:rsidRDefault="00B52FC2" w:rsidP="000C3ECD">
            <w:pPr>
              <w:rPr>
                <w:bCs/>
                <w:szCs w:val="22"/>
                <w:lang w:val="ro-RO"/>
              </w:rPr>
            </w:pPr>
            <w:r w:rsidRPr="002F604B">
              <w:rPr>
                <w:bCs/>
                <w:szCs w:val="22"/>
                <w:lang w:val="ro-RO"/>
              </w:rPr>
              <w:t>sanofi-aventis Ireland Ltd. T/A SANOFI</w:t>
            </w:r>
          </w:p>
          <w:p w:rsidR="00B52FC2" w:rsidRPr="002F604B" w:rsidRDefault="00B52FC2" w:rsidP="000C3ECD">
            <w:pPr>
              <w:rPr>
                <w:bCs/>
                <w:szCs w:val="22"/>
                <w:lang w:val="ro-RO"/>
              </w:rPr>
            </w:pPr>
            <w:r w:rsidRPr="002F604B">
              <w:rPr>
                <w:bCs/>
                <w:szCs w:val="22"/>
                <w:lang w:val="ro-RO"/>
              </w:rPr>
              <w:t>Tel: +353 (0) 1 403 56 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Slovenija</w:t>
            </w:r>
          </w:p>
          <w:p w:rsidR="00B52FC2" w:rsidRPr="002F604B" w:rsidRDefault="00B52FC2" w:rsidP="000C3ECD">
            <w:pPr>
              <w:rPr>
                <w:szCs w:val="22"/>
                <w:lang w:val="ro-RO"/>
              </w:rPr>
            </w:pPr>
            <w:r w:rsidRPr="002F604B">
              <w:rPr>
                <w:szCs w:val="22"/>
                <w:lang w:val="ro-RO"/>
              </w:rPr>
              <w:t>sanofi-aventis d.o.o.</w:t>
            </w:r>
          </w:p>
          <w:p w:rsidR="00B52FC2" w:rsidRPr="002F604B" w:rsidRDefault="00B52FC2" w:rsidP="000C3ECD">
            <w:pPr>
              <w:rPr>
                <w:szCs w:val="22"/>
                <w:lang w:val="ro-RO"/>
              </w:rPr>
            </w:pPr>
            <w:r w:rsidRPr="002F604B">
              <w:rPr>
                <w:szCs w:val="22"/>
                <w:lang w:val="ro-RO"/>
              </w:rPr>
              <w:t>Tel: +386 1 560 48 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Ísland</w:t>
            </w:r>
          </w:p>
          <w:p w:rsidR="00B52FC2" w:rsidRPr="002F604B" w:rsidRDefault="00B52FC2" w:rsidP="000C3ECD">
            <w:pPr>
              <w:rPr>
                <w:bCs/>
                <w:szCs w:val="22"/>
                <w:lang w:val="ro-RO"/>
              </w:rPr>
            </w:pPr>
            <w:r w:rsidRPr="002F604B">
              <w:rPr>
                <w:bCs/>
                <w:szCs w:val="22"/>
                <w:lang w:val="ro-RO"/>
              </w:rPr>
              <w:t>Vistor hf.</w:t>
            </w:r>
          </w:p>
          <w:p w:rsidR="00B52FC2" w:rsidRPr="002F604B" w:rsidRDefault="00B52FC2" w:rsidP="000C3ECD">
            <w:pPr>
              <w:rPr>
                <w:bCs/>
                <w:szCs w:val="22"/>
                <w:lang w:val="ro-RO"/>
              </w:rPr>
            </w:pPr>
            <w:r w:rsidRPr="002F604B">
              <w:rPr>
                <w:bCs/>
                <w:szCs w:val="22"/>
                <w:lang w:val="ro-RO"/>
              </w:rPr>
              <w:t>Sími: +354 535 7000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Slovenská republika</w:t>
            </w:r>
          </w:p>
          <w:p w:rsidR="00B52FC2" w:rsidRPr="002F604B" w:rsidRDefault="00B52FC2" w:rsidP="000C3ECD">
            <w:pPr>
              <w:rPr>
                <w:szCs w:val="22"/>
                <w:lang w:val="ro-RO"/>
              </w:rPr>
            </w:pPr>
            <w:r w:rsidRPr="002F604B">
              <w:rPr>
                <w:szCs w:val="22"/>
                <w:lang w:val="ro-RO"/>
              </w:rPr>
              <w:t>sanofi-aventis Slovakia s.r.o.</w:t>
            </w:r>
          </w:p>
          <w:p w:rsidR="00B52FC2" w:rsidRPr="002F604B" w:rsidRDefault="00B52FC2" w:rsidP="000C3ECD">
            <w:pPr>
              <w:rPr>
                <w:szCs w:val="22"/>
                <w:lang w:val="ro-RO"/>
              </w:rPr>
            </w:pPr>
            <w:r w:rsidRPr="002F604B">
              <w:rPr>
                <w:szCs w:val="22"/>
                <w:lang w:val="ro-RO"/>
              </w:rPr>
              <w:t>Tel: +421 2 33 100 100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Italia</w:t>
            </w:r>
          </w:p>
          <w:p w:rsidR="00B52FC2" w:rsidRPr="002F604B" w:rsidRDefault="00981768" w:rsidP="000C3ECD">
            <w:pPr>
              <w:rPr>
                <w:bCs/>
                <w:szCs w:val="22"/>
                <w:lang w:val="ro-RO"/>
              </w:rPr>
            </w:pPr>
            <w:r>
              <w:rPr>
                <w:bCs/>
                <w:szCs w:val="22"/>
                <w:lang w:val="ro-RO"/>
              </w:rPr>
              <w:t>S</w:t>
            </w:r>
            <w:r w:rsidR="00B52FC2" w:rsidRPr="002F604B">
              <w:rPr>
                <w:bCs/>
                <w:szCs w:val="22"/>
                <w:lang w:val="ro-RO"/>
              </w:rPr>
              <w:t>anofi S.</w:t>
            </w:r>
            <w:r w:rsidR="001E5C6D">
              <w:rPr>
                <w:bCs/>
                <w:szCs w:val="22"/>
                <w:lang w:val="ro-RO"/>
              </w:rPr>
              <w:t>r.l</w:t>
            </w:r>
            <w:r w:rsidR="00B52FC2" w:rsidRPr="002F604B">
              <w:rPr>
                <w:bCs/>
                <w:szCs w:val="22"/>
                <w:lang w:val="ro-RO"/>
              </w:rPr>
              <w:t>.</w:t>
            </w:r>
          </w:p>
          <w:p w:rsidR="00B52FC2" w:rsidRPr="002F604B" w:rsidRDefault="00B52FC2" w:rsidP="000C3ECD">
            <w:pPr>
              <w:rPr>
                <w:bCs/>
                <w:szCs w:val="22"/>
                <w:lang w:val="ro-RO"/>
              </w:rPr>
            </w:pPr>
            <w:r w:rsidRPr="002F604B">
              <w:rPr>
                <w:bCs/>
                <w:szCs w:val="22"/>
                <w:lang w:val="ro-RO"/>
              </w:rPr>
              <w:t xml:space="preserve">Tel: </w:t>
            </w:r>
            <w:r w:rsidR="0088789B" w:rsidRPr="0088789B">
              <w:rPr>
                <w:bCs/>
                <w:szCs w:val="22"/>
                <w:lang w:val="ro-RO"/>
              </w:rPr>
              <w:t>800.536389</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Suomi/Finland</w:t>
            </w:r>
          </w:p>
          <w:p w:rsidR="00B52FC2" w:rsidRPr="002F604B" w:rsidRDefault="00506548" w:rsidP="000C3ECD">
            <w:pPr>
              <w:rPr>
                <w:szCs w:val="22"/>
                <w:lang w:val="ro-RO"/>
              </w:rPr>
            </w:pPr>
            <w:r>
              <w:rPr>
                <w:szCs w:val="22"/>
                <w:lang w:val="ro-RO"/>
              </w:rPr>
              <w:t>S</w:t>
            </w:r>
            <w:r w:rsidR="00B52FC2" w:rsidRPr="002F604B">
              <w:rPr>
                <w:szCs w:val="22"/>
                <w:lang w:val="ro-RO"/>
              </w:rPr>
              <w:t>anofi Oy</w:t>
            </w:r>
          </w:p>
          <w:p w:rsidR="00B52FC2" w:rsidRPr="002F604B" w:rsidRDefault="00B52FC2" w:rsidP="000C3ECD">
            <w:pPr>
              <w:rPr>
                <w:szCs w:val="22"/>
                <w:lang w:val="ro-RO"/>
              </w:rPr>
            </w:pPr>
            <w:r w:rsidRPr="002F604B">
              <w:rPr>
                <w:szCs w:val="22"/>
                <w:lang w:val="ro-RO"/>
              </w:rPr>
              <w:t>Puh/Tel: +358 (0) 201 200 300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Κύπρος</w:t>
            </w:r>
          </w:p>
          <w:p w:rsidR="00B52FC2" w:rsidRPr="002F604B" w:rsidRDefault="00B52FC2" w:rsidP="000C3ECD">
            <w:pPr>
              <w:rPr>
                <w:bCs/>
                <w:szCs w:val="22"/>
                <w:lang w:val="ro-RO"/>
              </w:rPr>
            </w:pPr>
            <w:r w:rsidRPr="002F604B">
              <w:rPr>
                <w:bCs/>
                <w:szCs w:val="22"/>
                <w:lang w:val="ro-RO"/>
              </w:rPr>
              <w:t>sanofi-aventis Cyprus Ltd.</w:t>
            </w:r>
          </w:p>
          <w:p w:rsidR="00B52FC2" w:rsidRPr="002F604B" w:rsidRDefault="00B52FC2" w:rsidP="000C3ECD">
            <w:pPr>
              <w:rPr>
                <w:bCs/>
                <w:szCs w:val="22"/>
                <w:lang w:val="ro-RO"/>
              </w:rPr>
            </w:pPr>
            <w:r w:rsidRPr="002F604B">
              <w:rPr>
                <w:bCs/>
                <w:szCs w:val="22"/>
                <w:lang w:val="ro-RO"/>
              </w:rPr>
              <w:t>Τηλ: +357 22 871600</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Sverige</w:t>
            </w:r>
          </w:p>
          <w:p w:rsidR="00B52FC2" w:rsidRPr="002F604B" w:rsidRDefault="00506548" w:rsidP="000C3ECD">
            <w:pPr>
              <w:rPr>
                <w:szCs w:val="22"/>
                <w:lang w:val="ro-RO"/>
              </w:rPr>
            </w:pPr>
            <w:r>
              <w:rPr>
                <w:szCs w:val="22"/>
                <w:lang w:val="ro-RO"/>
              </w:rPr>
              <w:t>S</w:t>
            </w:r>
            <w:r w:rsidR="00B52FC2" w:rsidRPr="002F604B">
              <w:rPr>
                <w:szCs w:val="22"/>
                <w:lang w:val="ro-RO"/>
              </w:rPr>
              <w:t>anofi AB</w:t>
            </w:r>
          </w:p>
          <w:p w:rsidR="00B52FC2" w:rsidRPr="002F604B" w:rsidRDefault="00B52FC2" w:rsidP="000C3ECD">
            <w:pPr>
              <w:rPr>
                <w:szCs w:val="22"/>
                <w:lang w:val="ro-RO"/>
              </w:rPr>
            </w:pPr>
            <w:r w:rsidRPr="002F604B">
              <w:rPr>
                <w:szCs w:val="22"/>
                <w:lang w:val="ro-RO"/>
              </w:rPr>
              <w:t>Tel: +46 (0)8 634 50 00</w:t>
            </w:r>
          </w:p>
          <w:p w:rsidR="00B52FC2" w:rsidRPr="002F604B" w:rsidRDefault="00B52FC2" w:rsidP="000C3ECD">
            <w:pPr>
              <w:rPr>
                <w:szCs w:val="22"/>
                <w:lang w:val="ro-RO"/>
              </w:rPr>
            </w:pPr>
          </w:p>
        </w:tc>
      </w:tr>
      <w:tr w:rsidR="00B52FC2" w:rsidRPr="002F604B" w:rsidTr="000C3ECD">
        <w:trPr>
          <w:cantSplit/>
        </w:trPr>
        <w:tc>
          <w:tcPr>
            <w:tcW w:w="4644" w:type="dxa"/>
          </w:tcPr>
          <w:p w:rsidR="00B52FC2" w:rsidRPr="002F604B" w:rsidRDefault="00B52FC2" w:rsidP="000C3ECD">
            <w:pPr>
              <w:rPr>
                <w:b/>
                <w:bCs/>
                <w:szCs w:val="22"/>
                <w:lang w:val="ro-RO"/>
              </w:rPr>
            </w:pPr>
            <w:r w:rsidRPr="002F604B">
              <w:rPr>
                <w:b/>
                <w:bCs/>
                <w:szCs w:val="22"/>
                <w:lang w:val="ro-RO"/>
              </w:rPr>
              <w:t>Latvija</w:t>
            </w:r>
          </w:p>
          <w:p w:rsidR="00B52FC2" w:rsidRPr="002F604B" w:rsidRDefault="00B52FC2" w:rsidP="000C3ECD">
            <w:pPr>
              <w:rPr>
                <w:bCs/>
                <w:szCs w:val="22"/>
                <w:lang w:val="ro-RO"/>
              </w:rPr>
            </w:pPr>
            <w:r w:rsidRPr="002F604B">
              <w:rPr>
                <w:bCs/>
                <w:szCs w:val="22"/>
                <w:lang w:val="ro-RO"/>
              </w:rPr>
              <w:t>sanofi-aventis Latvia SIA</w:t>
            </w:r>
          </w:p>
          <w:p w:rsidR="00B52FC2" w:rsidRPr="002F604B" w:rsidRDefault="00B52FC2" w:rsidP="000C3ECD">
            <w:pPr>
              <w:rPr>
                <w:bCs/>
                <w:szCs w:val="22"/>
                <w:lang w:val="ro-RO"/>
              </w:rPr>
            </w:pPr>
            <w:r w:rsidRPr="002F604B">
              <w:rPr>
                <w:bCs/>
                <w:szCs w:val="22"/>
                <w:lang w:val="ro-RO"/>
              </w:rPr>
              <w:t>Tel: +371 67 33 24 51</w:t>
            </w:r>
          </w:p>
          <w:p w:rsidR="00B52FC2" w:rsidRPr="002F604B" w:rsidRDefault="00B52FC2" w:rsidP="000C3ECD">
            <w:pPr>
              <w:rPr>
                <w:b/>
                <w:bCs/>
                <w:szCs w:val="22"/>
                <w:lang w:val="ro-RO"/>
              </w:rPr>
            </w:pPr>
          </w:p>
        </w:tc>
        <w:tc>
          <w:tcPr>
            <w:tcW w:w="4678" w:type="dxa"/>
          </w:tcPr>
          <w:p w:rsidR="00B52FC2" w:rsidRPr="002F604B" w:rsidRDefault="00B52FC2" w:rsidP="000C3ECD">
            <w:pPr>
              <w:rPr>
                <w:b/>
                <w:szCs w:val="22"/>
                <w:lang w:val="ro-RO"/>
              </w:rPr>
            </w:pPr>
            <w:r w:rsidRPr="002F604B">
              <w:rPr>
                <w:b/>
                <w:szCs w:val="22"/>
                <w:lang w:val="ro-RO"/>
              </w:rPr>
              <w:t>United Kingdom</w:t>
            </w:r>
          </w:p>
          <w:p w:rsidR="00B52FC2" w:rsidRPr="002F604B" w:rsidRDefault="00B52FC2" w:rsidP="000C3ECD">
            <w:pPr>
              <w:rPr>
                <w:szCs w:val="22"/>
                <w:lang w:val="ro-RO"/>
              </w:rPr>
            </w:pPr>
            <w:r w:rsidRPr="002F604B">
              <w:rPr>
                <w:szCs w:val="22"/>
                <w:lang w:val="ro-RO"/>
              </w:rPr>
              <w:t>Sanofi</w:t>
            </w:r>
          </w:p>
          <w:p w:rsidR="00B52FC2" w:rsidRPr="002F604B" w:rsidRDefault="00B52FC2" w:rsidP="000C3ECD">
            <w:pPr>
              <w:rPr>
                <w:szCs w:val="22"/>
                <w:lang w:val="ro-RO"/>
              </w:rPr>
            </w:pPr>
            <w:r w:rsidRPr="002F604B">
              <w:rPr>
                <w:szCs w:val="22"/>
                <w:lang w:val="ro-RO"/>
              </w:rPr>
              <w:t xml:space="preserve">Tel: </w:t>
            </w:r>
            <w:r w:rsidR="00506548" w:rsidRPr="00506548">
              <w:rPr>
                <w:szCs w:val="22"/>
                <w:lang w:val="ro-RO"/>
              </w:rPr>
              <w:t>+44 (0) 845 372 7101</w:t>
            </w:r>
          </w:p>
          <w:p w:rsidR="00B52FC2" w:rsidRPr="002F604B" w:rsidRDefault="00B52FC2" w:rsidP="000C3ECD">
            <w:pPr>
              <w:rPr>
                <w:szCs w:val="22"/>
                <w:lang w:val="ro-RO"/>
              </w:rPr>
            </w:pPr>
          </w:p>
        </w:tc>
      </w:tr>
    </w:tbl>
    <w:p w:rsidR="00A2096F" w:rsidRPr="002F604B" w:rsidRDefault="00A2096F">
      <w:pPr>
        <w:rPr>
          <w:lang w:val="ro-RO"/>
        </w:rPr>
      </w:pPr>
    </w:p>
    <w:p w:rsidR="00A2096F" w:rsidRPr="002F604B" w:rsidRDefault="00A2096F" w:rsidP="00B42CD9">
      <w:pPr>
        <w:pStyle w:val="EMEABodyText"/>
        <w:keepNext/>
        <w:rPr>
          <w:lang w:val="ro-RO"/>
        </w:rPr>
      </w:pPr>
      <w:r w:rsidRPr="002F604B">
        <w:rPr>
          <w:b/>
          <w:lang w:val="ro-RO"/>
        </w:rPr>
        <w:t xml:space="preserve">Acest prospect a fost </w:t>
      </w:r>
      <w:r w:rsidR="00B52FC2" w:rsidRPr="002F604B">
        <w:rPr>
          <w:b/>
          <w:lang w:val="ro-RO"/>
        </w:rPr>
        <w:t xml:space="preserve">revizuit </w:t>
      </w:r>
      <w:r w:rsidRPr="002F604B">
        <w:rPr>
          <w:b/>
          <w:lang w:val="ro-RO"/>
        </w:rPr>
        <w:t>în</w:t>
      </w:r>
      <w:r w:rsidR="00B52FC2" w:rsidRPr="002F604B">
        <w:rPr>
          <w:b/>
          <w:lang w:val="ro-RO"/>
        </w:rPr>
        <w:t xml:space="preserve"> .</w:t>
      </w:r>
    </w:p>
    <w:p w:rsidR="00A2096F" w:rsidRPr="002F604B" w:rsidRDefault="00A2096F" w:rsidP="00B42CD9">
      <w:pPr>
        <w:pStyle w:val="EMEABodyText"/>
        <w:keepNext/>
        <w:rPr>
          <w:szCs w:val="22"/>
          <w:lang w:val="ro-RO"/>
        </w:rPr>
      </w:pPr>
    </w:p>
    <w:p w:rsidR="00A2096F" w:rsidRDefault="00A2096F" w:rsidP="00A2096F">
      <w:pPr>
        <w:pStyle w:val="EMEABodyText"/>
        <w:rPr>
          <w:lang w:val="ro-RO"/>
        </w:rPr>
      </w:pPr>
      <w:r w:rsidRPr="002F604B">
        <w:rPr>
          <w:lang w:val="ro-RO"/>
        </w:rPr>
        <w:t xml:space="preserve">Informaţii detaliate privind acest medicament sunt disponibile pe site-ul Agenţiei Europene </w:t>
      </w:r>
      <w:r w:rsidR="00B52FC2" w:rsidRPr="002F604B">
        <w:rPr>
          <w:lang w:val="ro-RO"/>
        </w:rPr>
        <w:t xml:space="preserve">pentru </w:t>
      </w:r>
      <w:r w:rsidRPr="002F604B">
        <w:rPr>
          <w:lang w:val="ro-RO"/>
        </w:rPr>
        <w:t>Medicament</w:t>
      </w:r>
      <w:r w:rsidR="00B52FC2" w:rsidRPr="002F604B">
        <w:rPr>
          <w:lang w:val="ro-RO"/>
        </w:rPr>
        <w:t>e</w:t>
      </w:r>
      <w:r w:rsidR="006C56E8">
        <w:rPr>
          <w:lang w:val="en-US"/>
        </w:rPr>
        <w:t>:</w:t>
      </w:r>
      <w:r w:rsidRPr="002F604B">
        <w:rPr>
          <w:lang w:val="ro-RO"/>
        </w:rPr>
        <w:t xml:space="preserve"> </w:t>
      </w:r>
      <w:hyperlink r:id="rId14" w:history="1">
        <w:r w:rsidR="00DC7A8F" w:rsidRPr="008811ED">
          <w:rPr>
            <w:rStyle w:val="Hyperlink"/>
            <w:lang w:val="ro-RO"/>
          </w:rPr>
          <w:t>http://www.ema.europa.eu</w:t>
        </w:r>
      </w:hyperlink>
      <w:r w:rsidR="001B60FF">
        <w:rPr>
          <w:lang w:val="ro-RO"/>
        </w:rPr>
        <w:t>/</w:t>
      </w:r>
    </w:p>
    <w:p w:rsidR="00E1398C" w:rsidRPr="00917E13" w:rsidRDefault="00E1398C" w:rsidP="00F4400B">
      <w:pPr>
        <w:pStyle w:val="No-numheading3Agency"/>
        <w:keepNext w:val="0"/>
        <w:spacing w:before="0" w:after="0"/>
        <w:rPr>
          <w:rFonts w:ascii="Times New Roman" w:hAnsi="Times New Roman"/>
          <w:b w:val="0"/>
          <w:lang w:val="ro-RO"/>
        </w:rPr>
      </w:pPr>
    </w:p>
    <w:sectPr w:rsidR="00E1398C" w:rsidRPr="00917E13" w:rsidSect="00A2096F">
      <w:footerReference w:type="even" r:id="rId15"/>
      <w:footerReference w:type="default" r:id="rId16"/>
      <w:footerReference w:type="first" r:id="rId17"/>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5016" w:rsidRDefault="00935016">
      <w:r>
        <w:separator/>
      </w:r>
    </w:p>
  </w:endnote>
  <w:endnote w:type="continuationSeparator" w:id="0">
    <w:p w:rsidR="00935016" w:rsidRDefault="00935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NewRoman,Italic">
    <w:altName w:val="MS Gothic"/>
    <w:panose1 w:val="00000000000000000000"/>
    <w:charset w:val="80"/>
    <w:family w:val="auto"/>
    <w:notTrueType/>
    <w:pitch w:val="default"/>
    <w:sig w:usb0="00000000" w:usb1="08070000" w:usb2="00000010" w:usb3="00000000" w:csb0="0002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519" w:rsidRDefault="00A86519" w:rsidP="002D71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86519" w:rsidRDefault="00A865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519" w:rsidRPr="002D712A" w:rsidRDefault="00A86519" w:rsidP="002D712A">
    <w:pPr>
      <w:pStyle w:val="Footer"/>
      <w:framePr w:wrap="around" w:vAnchor="text" w:hAnchor="margin" w:xAlign="center" w:y="1"/>
      <w:rPr>
        <w:rStyle w:val="PageNumber"/>
        <w:rFonts w:ascii="Arial" w:hAnsi="Arial" w:cs="Arial"/>
        <w:sz w:val="16"/>
      </w:rPr>
    </w:pPr>
    <w:r w:rsidRPr="002D712A">
      <w:rPr>
        <w:rStyle w:val="PageNumber"/>
        <w:rFonts w:ascii="Arial" w:hAnsi="Arial" w:cs="Arial"/>
        <w:sz w:val="16"/>
      </w:rPr>
      <w:fldChar w:fldCharType="begin"/>
    </w:r>
    <w:r w:rsidRPr="002D712A">
      <w:rPr>
        <w:rStyle w:val="PageNumber"/>
        <w:rFonts w:ascii="Arial" w:hAnsi="Arial" w:cs="Arial"/>
        <w:sz w:val="16"/>
      </w:rPr>
      <w:instrText xml:space="preserve">PAGE  </w:instrText>
    </w:r>
    <w:r w:rsidRPr="002D712A">
      <w:rPr>
        <w:rStyle w:val="PageNumber"/>
        <w:rFonts w:ascii="Arial" w:hAnsi="Arial" w:cs="Arial"/>
        <w:sz w:val="16"/>
      </w:rPr>
      <w:fldChar w:fldCharType="separate"/>
    </w:r>
    <w:r>
      <w:rPr>
        <w:rStyle w:val="PageNumber"/>
        <w:rFonts w:ascii="Arial" w:hAnsi="Arial" w:cs="Arial"/>
        <w:noProof/>
        <w:sz w:val="16"/>
      </w:rPr>
      <w:t>147</w:t>
    </w:r>
    <w:r w:rsidRPr="002D712A">
      <w:rPr>
        <w:rStyle w:val="PageNumber"/>
        <w:rFonts w:ascii="Arial" w:hAnsi="Arial" w:cs="Arial"/>
        <w:sz w:val="16"/>
      </w:rPr>
      <w:fldChar w:fldCharType="end"/>
    </w:r>
  </w:p>
  <w:p w:rsidR="00A86519" w:rsidRPr="002D712A" w:rsidRDefault="00A86519" w:rsidP="002D712A">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519" w:rsidRDefault="00A86519">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5016" w:rsidRDefault="00935016">
      <w:r>
        <w:separator/>
      </w:r>
    </w:p>
  </w:footnote>
  <w:footnote w:type="continuationSeparator" w:id="0">
    <w:p w:rsidR="00935016" w:rsidRDefault="009350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D231E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310AE6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FFCF74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14EFA2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59E911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3030C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D14063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2EEB3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1AD40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05205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DD67EA7"/>
    <w:multiLevelType w:val="singleLevel"/>
    <w:tmpl w:val="6F408094"/>
    <w:lvl w:ilvl="0">
      <w:start w:val="1"/>
      <w:numFmt w:val="upperLetter"/>
      <w:pStyle w:val="HeadingA"/>
      <w:lvlText w:val="%1."/>
      <w:lvlJc w:val="left"/>
      <w:pPr>
        <w:tabs>
          <w:tab w:val="num" w:pos="567"/>
        </w:tabs>
        <w:ind w:left="567" w:hanging="567"/>
      </w:pPr>
    </w:lvl>
  </w:abstractNum>
  <w:abstractNum w:abstractNumId="12" w15:restartNumberingAfterBreak="0">
    <w:nsid w:val="1E64282B"/>
    <w:multiLevelType w:val="multilevel"/>
    <w:tmpl w:val="7614763A"/>
    <w:styleLink w:val="NumberlistAgency"/>
    <w:lvl w:ilvl="0">
      <w:start w:val="1"/>
      <w:numFmt w:val="decimal"/>
      <w:lvlText w:val="%1."/>
      <w:lvlJc w:val="left"/>
      <w:pPr>
        <w:tabs>
          <w:tab w:val="num" w:pos="360"/>
        </w:tabs>
        <w:ind w:left="360" w:hanging="360"/>
      </w:pPr>
      <w:rPr>
        <w:rFonts w:ascii="Verdana" w:hAnsi="Verdana" w:cs="Times New Roman" w:hint="default"/>
        <w:b w:val="0"/>
        <w:i w:val="0"/>
        <w:caps w:val="0"/>
        <w:strike w:val="0"/>
        <w:dstrike w:val="0"/>
        <w:vanish w:val="0"/>
        <w:color w:val="auto"/>
        <w:sz w:val="18"/>
        <w:u w:val="none"/>
        <w:vertAlign w:val="baseline"/>
      </w:rPr>
    </w:lvl>
    <w:lvl w:ilvl="1">
      <w:start w:val="1"/>
      <w:numFmt w:val="decimal"/>
      <w:lvlText w:val="%1.%2."/>
      <w:lvlJc w:val="left"/>
      <w:pPr>
        <w:tabs>
          <w:tab w:val="num" w:pos="964"/>
        </w:tabs>
        <w:ind w:left="964" w:hanging="604"/>
      </w:pPr>
      <w:rPr>
        <w:rFonts w:ascii="Verdana" w:hAnsi="Verdana" w:cs="Times New Roman" w:hint="default"/>
        <w:b w:val="0"/>
        <w:i w:val="0"/>
        <w:caps w:val="0"/>
        <w:strike w:val="0"/>
        <w:dstrike w:val="0"/>
        <w:vanish w:val="0"/>
        <w:color w:val="auto"/>
        <w:sz w:val="18"/>
        <w:u w:val="none"/>
        <w:vertAlign w:val="baseline"/>
      </w:rPr>
    </w:lvl>
    <w:lvl w:ilvl="2">
      <w:start w:val="1"/>
      <w:numFmt w:val="none"/>
      <w:lvlText w:val=""/>
      <w:lvlJc w:val="left"/>
      <w:pPr>
        <w:tabs>
          <w:tab w:val="num" w:pos="964"/>
        </w:tabs>
        <w:ind w:left="964" w:hanging="607"/>
      </w:pPr>
      <w:rPr>
        <w:rFonts w:cs="Times New Roman" w:hint="default"/>
      </w:rPr>
    </w:lvl>
    <w:lvl w:ilvl="3">
      <w:start w:val="1"/>
      <w:numFmt w:val="none"/>
      <w:lvlText w:val=""/>
      <w:lvlJc w:val="left"/>
      <w:pPr>
        <w:tabs>
          <w:tab w:val="num" w:pos="964"/>
        </w:tabs>
        <w:ind w:left="964" w:hanging="607"/>
      </w:pPr>
      <w:rPr>
        <w:rFonts w:cs="Times New Roman" w:hint="default"/>
      </w:rPr>
    </w:lvl>
    <w:lvl w:ilvl="4">
      <w:start w:val="1"/>
      <w:numFmt w:val="none"/>
      <w:lvlText w:val=""/>
      <w:lvlJc w:val="left"/>
      <w:pPr>
        <w:tabs>
          <w:tab w:val="num" w:pos="964"/>
        </w:tabs>
        <w:ind w:left="964" w:hanging="607"/>
      </w:pPr>
      <w:rPr>
        <w:rFonts w:cs="Times New Roman" w:hint="default"/>
      </w:rPr>
    </w:lvl>
    <w:lvl w:ilvl="5">
      <w:start w:val="1"/>
      <w:numFmt w:val="none"/>
      <w:lvlText w:val=""/>
      <w:lvlJc w:val="left"/>
      <w:pPr>
        <w:tabs>
          <w:tab w:val="num" w:pos="964"/>
        </w:tabs>
        <w:ind w:left="964" w:hanging="607"/>
      </w:pPr>
      <w:rPr>
        <w:rFonts w:cs="Times New Roman" w:hint="default"/>
      </w:rPr>
    </w:lvl>
    <w:lvl w:ilvl="6">
      <w:start w:val="1"/>
      <w:numFmt w:val="none"/>
      <w:lvlText w:val="%7"/>
      <w:lvlJc w:val="left"/>
      <w:pPr>
        <w:tabs>
          <w:tab w:val="num" w:pos="964"/>
        </w:tabs>
        <w:ind w:left="964" w:hanging="607"/>
      </w:pPr>
      <w:rPr>
        <w:rFonts w:cs="Times New Roman" w:hint="default"/>
      </w:rPr>
    </w:lvl>
    <w:lvl w:ilvl="7">
      <w:start w:val="1"/>
      <w:numFmt w:val="none"/>
      <w:lvlText w:val=""/>
      <w:lvlJc w:val="left"/>
      <w:pPr>
        <w:tabs>
          <w:tab w:val="num" w:pos="964"/>
        </w:tabs>
        <w:ind w:left="964" w:hanging="607"/>
      </w:pPr>
      <w:rPr>
        <w:rFonts w:cs="Times New Roman" w:hint="default"/>
      </w:rPr>
    </w:lvl>
    <w:lvl w:ilvl="8">
      <w:start w:val="1"/>
      <w:numFmt w:val="none"/>
      <w:lvlText w:val=""/>
      <w:lvlJc w:val="left"/>
      <w:pPr>
        <w:tabs>
          <w:tab w:val="num" w:pos="964"/>
        </w:tabs>
        <w:ind w:left="964" w:hanging="607"/>
      </w:pPr>
      <w:rPr>
        <w:rFonts w:cs="Times New Roman" w:hint="default"/>
      </w:rPr>
    </w:lvl>
  </w:abstractNum>
  <w:abstractNum w:abstractNumId="13" w15:restartNumberingAfterBreak="0">
    <w:nsid w:val="21BF59DA"/>
    <w:multiLevelType w:val="hybridMultilevel"/>
    <w:tmpl w:val="A8F08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D3056A"/>
    <w:multiLevelType w:val="hybridMultilevel"/>
    <w:tmpl w:val="2C7E3B54"/>
    <w:lvl w:ilvl="0" w:tplc="FFFFFFFF">
      <w:start w:val="1"/>
      <w:numFmt w:val="bullet"/>
      <w:lvlText w:val=""/>
      <w:lvlJc w:val="left"/>
      <w:pPr>
        <w:tabs>
          <w:tab w:val="num" w:pos="360"/>
        </w:tabs>
        <w:ind w:left="360" w:hanging="360"/>
      </w:pPr>
      <w:rPr>
        <w:rFonts w:ascii="Wingdings" w:hAnsi="Wingdings" w:hint="default"/>
        <w:color w:val="00000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16"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17" w15:restartNumberingAfterBreak="0">
    <w:nsid w:val="54AC0AC1"/>
    <w:multiLevelType w:val="hybridMultilevel"/>
    <w:tmpl w:val="5CAA5CD4"/>
    <w:lvl w:ilvl="0" w:tplc="224AC9AC">
      <w:start w:val="1"/>
      <w:numFmt w:val="bullet"/>
      <w:lvlText w:val=""/>
      <w:lvlJc w:val="left"/>
      <w:pPr>
        <w:tabs>
          <w:tab w:val="num" w:pos="720"/>
        </w:tabs>
        <w:ind w:left="720" w:hanging="360"/>
      </w:pPr>
      <w:rPr>
        <w:rFonts w:ascii="Symbol" w:hAnsi="Symbol" w:hint="default"/>
      </w:rPr>
    </w:lvl>
    <w:lvl w:ilvl="1" w:tplc="797019F4" w:tentative="1">
      <w:start w:val="1"/>
      <w:numFmt w:val="bullet"/>
      <w:lvlText w:val="o"/>
      <w:lvlJc w:val="left"/>
      <w:pPr>
        <w:tabs>
          <w:tab w:val="num" w:pos="1440"/>
        </w:tabs>
        <w:ind w:left="1440" w:hanging="360"/>
      </w:pPr>
      <w:rPr>
        <w:rFonts w:ascii="Courier New" w:hAnsi="Courier New" w:cs="Courier New" w:hint="default"/>
      </w:rPr>
    </w:lvl>
    <w:lvl w:ilvl="2" w:tplc="1FA6741C" w:tentative="1">
      <w:start w:val="1"/>
      <w:numFmt w:val="bullet"/>
      <w:lvlText w:val=""/>
      <w:lvlJc w:val="left"/>
      <w:pPr>
        <w:tabs>
          <w:tab w:val="num" w:pos="2160"/>
        </w:tabs>
        <w:ind w:left="2160" w:hanging="360"/>
      </w:pPr>
      <w:rPr>
        <w:rFonts w:ascii="Wingdings" w:hAnsi="Wingdings" w:hint="default"/>
      </w:rPr>
    </w:lvl>
    <w:lvl w:ilvl="3" w:tplc="DBBC3464" w:tentative="1">
      <w:start w:val="1"/>
      <w:numFmt w:val="bullet"/>
      <w:lvlText w:val=""/>
      <w:lvlJc w:val="left"/>
      <w:pPr>
        <w:tabs>
          <w:tab w:val="num" w:pos="2880"/>
        </w:tabs>
        <w:ind w:left="2880" w:hanging="360"/>
      </w:pPr>
      <w:rPr>
        <w:rFonts w:ascii="Symbol" w:hAnsi="Symbol" w:hint="default"/>
      </w:rPr>
    </w:lvl>
    <w:lvl w:ilvl="4" w:tplc="6D4EA5B6" w:tentative="1">
      <w:start w:val="1"/>
      <w:numFmt w:val="bullet"/>
      <w:lvlText w:val="o"/>
      <w:lvlJc w:val="left"/>
      <w:pPr>
        <w:tabs>
          <w:tab w:val="num" w:pos="3600"/>
        </w:tabs>
        <w:ind w:left="3600" w:hanging="360"/>
      </w:pPr>
      <w:rPr>
        <w:rFonts w:ascii="Courier New" w:hAnsi="Courier New" w:cs="Courier New" w:hint="default"/>
      </w:rPr>
    </w:lvl>
    <w:lvl w:ilvl="5" w:tplc="DB386B98" w:tentative="1">
      <w:start w:val="1"/>
      <w:numFmt w:val="bullet"/>
      <w:lvlText w:val=""/>
      <w:lvlJc w:val="left"/>
      <w:pPr>
        <w:tabs>
          <w:tab w:val="num" w:pos="4320"/>
        </w:tabs>
        <w:ind w:left="4320" w:hanging="360"/>
      </w:pPr>
      <w:rPr>
        <w:rFonts w:ascii="Wingdings" w:hAnsi="Wingdings" w:hint="default"/>
      </w:rPr>
    </w:lvl>
    <w:lvl w:ilvl="6" w:tplc="0B2C015E" w:tentative="1">
      <w:start w:val="1"/>
      <w:numFmt w:val="bullet"/>
      <w:lvlText w:val=""/>
      <w:lvlJc w:val="left"/>
      <w:pPr>
        <w:tabs>
          <w:tab w:val="num" w:pos="5040"/>
        </w:tabs>
        <w:ind w:left="5040" w:hanging="360"/>
      </w:pPr>
      <w:rPr>
        <w:rFonts w:ascii="Symbol" w:hAnsi="Symbol" w:hint="default"/>
      </w:rPr>
    </w:lvl>
    <w:lvl w:ilvl="7" w:tplc="EDBCF51A" w:tentative="1">
      <w:start w:val="1"/>
      <w:numFmt w:val="bullet"/>
      <w:lvlText w:val="o"/>
      <w:lvlJc w:val="left"/>
      <w:pPr>
        <w:tabs>
          <w:tab w:val="num" w:pos="5760"/>
        </w:tabs>
        <w:ind w:left="5760" w:hanging="360"/>
      </w:pPr>
      <w:rPr>
        <w:rFonts w:ascii="Courier New" w:hAnsi="Courier New" w:cs="Courier New" w:hint="default"/>
      </w:rPr>
    </w:lvl>
    <w:lvl w:ilvl="8" w:tplc="A6A2475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A07E2B"/>
    <w:multiLevelType w:val="hybridMultilevel"/>
    <w:tmpl w:val="F93C32B2"/>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9" w15:restartNumberingAfterBreak="0">
    <w:nsid w:val="584C1158"/>
    <w:multiLevelType w:val="hybridMultilevel"/>
    <w:tmpl w:val="978EBFD2"/>
    <w:lvl w:ilvl="0" w:tplc="FFFFFFFF">
      <w:start w:val="1"/>
      <w:numFmt w:val="bullet"/>
      <w:lvlText w:val=""/>
      <w:lvlJc w:val="left"/>
      <w:pPr>
        <w:tabs>
          <w:tab w:val="num" w:pos="360"/>
        </w:tabs>
        <w:ind w:left="360" w:hanging="360"/>
      </w:pPr>
      <w:rPr>
        <w:rFonts w:ascii="Wingdings" w:hAnsi="Wingdings" w:hint="default"/>
        <w:color w:val="000000"/>
      </w:rPr>
    </w:lvl>
    <w:lvl w:ilvl="1" w:tplc="FFFFFFFF">
      <w:start w:val="1"/>
      <w:numFmt w:val="bullet"/>
      <w:lvlText w:val=""/>
      <w:lvlJc w:val="left"/>
      <w:pPr>
        <w:tabs>
          <w:tab w:val="num" w:pos="1440"/>
        </w:tabs>
        <w:ind w:left="1440" w:hanging="360"/>
      </w:pPr>
      <w:rPr>
        <w:rFonts w:ascii="Wingdings" w:hAnsi="Wingdings" w:hint="default"/>
        <w:color w:val="00000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BF32D3"/>
    <w:multiLevelType w:val="hybridMultilevel"/>
    <w:tmpl w:val="80FCB594"/>
    <w:lvl w:ilvl="0" w:tplc="FFFFFFFF">
      <w:start w:val="1"/>
      <w:numFmt w:val="bullet"/>
      <w:lvlText w:val=""/>
      <w:lvlJc w:val="left"/>
      <w:pPr>
        <w:tabs>
          <w:tab w:val="num" w:pos="927"/>
        </w:tabs>
        <w:ind w:left="927" w:hanging="567"/>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E27267A"/>
    <w:multiLevelType w:val="hybridMultilevel"/>
    <w:tmpl w:val="778248B2"/>
    <w:lvl w:ilvl="0" w:tplc="FE828C64">
      <w:numFmt w:val="bullet"/>
      <w:lvlText w:val=""/>
      <w:lvlJc w:val="left"/>
      <w:pPr>
        <w:tabs>
          <w:tab w:val="num" w:pos="930"/>
        </w:tabs>
        <w:ind w:left="930" w:hanging="57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F9337D0"/>
    <w:multiLevelType w:val="hybridMultilevel"/>
    <w:tmpl w:val="B6C885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FBC4521"/>
    <w:multiLevelType w:val="hybridMultilevel"/>
    <w:tmpl w:val="8D161664"/>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4"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
      <w:lvlJc w:val="left"/>
      <w:pPr>
        <w:tabs>
          <w:tab w:val="num" w:pos="720"/>
        </w:tabs>
        <w:ind w:left="720" w:firstLine="0"/>
      </w:pPr>
      <w:rPr>
        <w:rFonts w:hint="default"/>
      </w:rPr>
    </w:lvl>
    <w:lvl w:ilvl="5">
      <w:start w:val="1"/>
      <w:numFmt w:val="none"/>
      <w:lvlText w:val=""/>
      <w:lvlJc w:val="left"/>
      <w:pPr>
        <w:tabs>
          <w:tab w:val="num" w:pos="720"/>
        </w:tabs>
        <w:ind w:left="720" w:firstLine="0"/>
      </w:pPr>
      <w:rPr>
        <w:rFonts w:hint="default"/>
      </w:rPr>
    </w:lvl>
    <w:lvl w:ilvl="6">
      <w:start w:val="1"/>
      <w:numFmt w:val="none"/>
      <w:lvlText w:val=""/>
      <w:lvlJc w:val="left"/>
      <w:pPr>
        <w:tabs>
          <w:tab w:val="num" w:pos="720"/>
        </w:tabs>
        <w:ind w:left="720" w:firstLine="0"/>
      </w:pPr>
      <w:rPr>
        <w:rFonts w:hint="default"/>
      </w:rPr>
    </w:lvl>
    <w:lvl w:ilvl="7">
      <w:start w:val="1"/>
      <w:numFmt w:val="none"/>
      <w:lvlText w:val=""/>
      <w:lvlJc w:val="left"/>
      <w:pPr>
        <w:tabs>
          <w:tab w:val="num" w:pos="720"/>
        </w:tabs>
        <w:ind w:left="720" w:firstLine="0"/>
      </w:pPr>
      <w:rPr>
        <w:rFonts w:hint="default"/>
      </w:rPr>
    </w:lvl>
    <w:lvl w:ilvl="8">
      <w:start w:val="1"/>
      <w:numFmt w:val="none"/>
      <w:lvlText w:val=""/>
      <w:lvlJc w:val="left"/>
      <w:pPr>
        <w:tabs>
          <w:tab w:val="num" w:pos="720"/>
        </w:tabs>
        <w:ind w:left="720" w:firstLine="0"/>
      </w:pPr>
      <w:rPr>
        <w:rFonts w:hint="default"/>
      </w:rPr>
    </w:lvl>
  </w:abstractNum>
  <w:abstractNum w:abstractNumId="25" w15:restartNumberingAfterBreak="0">
    <w:nsid w:val="7DF72DF5"/>
    <w:multiLevelType w:val="hybridMultilevel"/>
    <w:tmpl w:val="9FF4BD7A"/>
    <w:lvl w:ilvl="0" w:tplc="04180003">
      <w:start w:val="1"/>
      <w:numFmt w:val="bullet"/>
      <w:lvlText w:val="o"/>
      <w:lvlJc w:val="left"/>
      <w:pPr>
        <w:ind w:left="1287" w:hanging="360"/>
      </w:pPr>
      <w:rPr>
        <w:rFonts w:ascii="Courier New" w:hAnsi="Courier New" w:cs="Courier New"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num w:numId="1">
    <w:abstractNumId w:val="10"/>
  </w:num>
  <w:num w:numId="2">
    <w:abstractNumId w:val="15"/>
  </w:num>
  <w:num w:numId="3">
    <w:abstractNumId w:val="11"/>
  </w:num>
  <w:num w:numId="4">
    <w:abstractNumId w:val="6"/>
  </w:num>
  <w:num w:numId="5">
    <w:abstractNumId w:val="20"/>
  </w:num>
  <w:num w:numId="6">
    <w:abstractNumId w:val="21"/>
  </w:num>
  <w:num w:numId="7">
    <w:abstractNumId w:val="7"/>
  </w:num>
  <w:num w:numId="8">
    <w:abstractNumId w:val="9"/>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3"/>
  </w:num>
  <w:num w:numId="17">
    <w:abstractNumId w:val="18"/>
  </w:num>
  <w:num w:numId="18">
    <w:abstractNumId w:val="25"/>
  </w:num>
  <w:num w:numId="19">
    <w:abstractNumId w:val="16"/>
  </w:num>
  <w:num w:numId="20">
    <w:abstractNumId w:val="24"/>
  </w:num>
  <w:num w:numId="21">
    <w:abstractNumId w:val="12"/>
  </w:num>
  <w:num w:numId="22">
    <w:abstractNumId w:val="13"/>
  </w:num>
  <w:num w:numId="23">
    <w:abstractNumId w:val="14"/>
  </w:num>
  <w:num w:numId="24">
    <w:abstractNumId w:val="19"/>
  </w:num>
  <w:num w:numId="25">
    <w:abstractNumId w:val="22"/>
  </w:num>
  <w:num w:numId="26">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en-GB" w:vendorID="8" w:dllVersion="513"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474838"/>
    <w:rsid w:val="000028D2"/>
    <w:rsid w:val="0000568A"/>
    <w:rsid w:val="00006F54"/>
    <w:rsid w:val="00010B28"/>
    <w:rsid w:val="000222E3"/>
    <w:rsid w:val="000326F1"/>
    <w:rsid w:val="000354CD"/>
    <w:rsid w:val="000359AA"/>
    <w:rsid w:val="00042939"/>
    <w:rsid w:val="00046DD5"/>
    <w:rsid w:val="00047C3B"/>
    <w:rsid w:val="00050177"/>
    <w:rsid w:val="0005529E"/>
    <w:rsid w:val="000555FB"/>
    <w:rsid w:val="00066A7A"/>
    <w:rsid w:val="00067557"/>
    <w:rsid w:val="00071291"/>
    <w:rsid w:val="00072CC4"/>
    <w:rsid w:val="000732CB"/>
    <w:rsid w:val="00074916"/>
    <w:rsid w:val="00075A66"/>
    <w:rsid w:val="00081A6E"/>
    <w:rsid w:val="00082AEA"/>
    <w:rsid w:val="0008372F"/>
    <w:rsid w:val="000837F5"/>
    <w:rsid w:val="000908E5"/>
    <w:rsid w:val="00093645"/>
    <w:rsid w:val="000947EE"/>
    <w:rsid w:val="00094900"/>
    <w:rsid w:val="000969BB"/>
    <w:rsid w:val="000A0E52"/>
    <w:rsid w:val="000A1D2D"/>
    <w:rsid w:val="000A2B99"/>
    <w:rsid w:val="000A3FB5"/>
    <w:rsid w:val="000A4303"/>
    <w:rsid w:val="000A45A6"/>
    <w:rsid w:val="000A462A"/>
    <w:rsid w:val="000B2CDC"/>
    <w:rsid w:val="000B4165"/>
    <w:rsid w:val="000C19F8"/>
    <w:rsid w:val="000C1FAC"/>
    <w:rsid w:val="000C3ECD"/>
    <w:rsid w:val="000C6003"/>
    <w:rsid w:val="000C690E"/>
    <w:rsid w:val="000D0113"/>
    <w:rsid w:val="000D0803"/>
    <w:rsid w:val="000D581D"/>
    <w:rsid w:val="000E108A"/>
    <w:rsid w:val="000E14A7"/>
    <w:rsid w:val="000E3452"/>
    <w:rsid w:val="000E49F6"/>
    <w:rsid w:val="000E4C6C"/>
    <w:rsid w:val="000E6267"/>
    <w:rsid w:val="000E7867"/>
    <w:rsid w:val="000F3132"/>
    <w:rsid w:val="0010073C"/>
    <w:rsid w:val="00105F40"/>
    <w:rsid w:val="001107EC"/>
    <w:rsid w:val="00111DF9"/>
    <w:rsid w:val="00115636"/>
    <w:rsid w:val="00117442"/>
    <w:rsid w:val="0013018B"/>
    <w:rsid w:val="00134240"/>
    <w:rsid w:val="001352E8"/>
    <w:rsid w:val="00140359"/>
    <w:rsid w:val="00140433"/>
    <w:rsid w:val="0014342C"/>
    <w:rsid w:val="0015089C"/>
    <w:rsid w:val="0015340F"/>
    <w:rsid w:val="00153A4E"/>
    <w:rsid w:val="00155D5C"/>
    <w:rsid w:val="00156454"/>
    <w:rsid w:val="001604E0"/>
    <w:rsid w:val="00167D0B"/>
    <w:rsid w:val="00181008"/>
    <w:rsid w:val="00183EE9"/>
    <w:rsid w:val="00184C8E"/>
    <w:rsid w:val="00185840"/>
    <w:rsid w:val="001A094E"/>
    <w:rsid w:val="001A3B30"/>
    <w:rsid w:val="001A44B9"/>
    <w:rsid w:val="001A4FFA"/>
    <w:rsid w:val="001A672C"/>
    <w:rsid w:val="001B4FC0"/>
    <w:rsid w:val="001B60FF"/>
    <w:rsid w:val="001C1738"/>
    <w:rsid w:val="001C68A2"/>
    <w:rsid w:val="001D5DC2"/>
    <w:rsid w:val="001E3ED4"/>
    <w:rsid w:val="001E5050"/>
    <w:rsid w:val="001E5C6D"/>
    <w:rsid w:val="001F23FE"/>
    <w:rsid w:val="001F2823"/>
    <w:rsid w:val="001F31BA"/>
    <w:rsid w:val="001F349E"/>
    <w:rsid w:val="00202397"/>
    <w:rsid w:val="00211368"/>
    <w:rsid w:val="00214A07"/>
    <w:rsid w:val="002219B8"/>
    <w:rsid w:val="002235BB"/>
    <w:rsid w:val="00223E22"/>
    <w:rsid w:val="002242A9"/>
    <w:rsid w:val="002264EE"/>
    <w:rsid w:val="00232221"/>
    <w:rsid w:val="002338DE"/>
    <w:rsid w:val="002355D5"/>
    <w:rsid w:val="0023662D"/>
    <w:rsid w:val="00240B78"/>
    <w:rsid w:val="00242242"/>
    <w:rsid w:val="00243A7C"/>
    <w:rsid w:val="00244D01"/>
    <w:rsid w:val="00247F93"/>
    <w:rsid w:val="002502B0"/>
    <w:rsid w:val="00251DCF"/>
    <w:rsid w:val="00252C56"/>
    <w:rsid w:val="00253A5E"/>
    <w:rsid w:val="00254C4E"/>
    <w:rsid w:val="00256952"/>
    <w:rsid w:val="002643E0"/>
    <w:rsid w:val="00266468"/>
    <w:rsid w:val="00266509"/>
    <w:rsid w:val="00267409"/>
    <w:rsid w:val="00271B93"/>
    <w:rsid w:val="0027628E"/>
    <w:rsid w:val="002771DE"/>
    <w:rsid w:val="0028139B"/>
    <w:rsid w:val="00282174"/>
    <w:rsid w:val="00283FE1"/>
    <w:rsid w:val="00295B3F"/>
    <w:rsid w:val="00297DF0"/>
    <w:rsid w:val="002A44FA"/>
    <w:rsid w:val="002A655E"/>
    <w:rsid w:val="002A7647"/>
    <w:rsid w:val="002B0802"/>
    <w:rsid w:val="002B11AF"/>
    <w:rsid w:val="002B1FBB"/>
    <w:rsid w:val="002B3683"/>
    <w:rsid w:val="002B721F"/>
    <w:rsid w:val="002C1BCE"/>
    <w:rsid w:val="002C2EFB"/>
    <w:rsid w:val="002C6F0D"/>
    <w:rsid w:val="002D118B"/>
    <w:rsid w:val="002D712A"/>
    <w:rsid w:val="002E2996"/>
    <w:rsid w:val="002E634F"/>
    <w:rsid w:val="002F1200"/>
    <w:rsid w:val="002F3900"/>
    <w:rsid w:val="002F5A6A"/>
    <w:rsid w:val="002F604B"/>
    <w:rsid w:val="002F6E57"/>
    <w:rsid w:val="00301134"/>
    <w:rsid w:val="00303442"/>
    <w:rsid w:val="00303995"/>
    <w:rsid w:val="00304CE2"/>
    <w:rsid w:val="0030550F"/>
    <w:rsid w:val="00310840"/>
    <w:rsid w:val="003127CB"/>
    <w:rsid w:val="00316394"/>
    <w:rsid w:val="00323E83"/>
    <w:rsid w:val="00326860"/>
    <w:rsid w:val="00326CE4"/>
    <w:rsid w:val="00331290"/>
    <w:rsid w:val="00331710"/>
    <w:rsid w:val="003371F1"/>
    <w:rsid w:val="00344BAA"/>
    <w:rsid w:val="003520F2"/>
    <w:rsid w:val="00352CAF"/>
    <w:rsid w:val="0035348B"/>
    <w:rsid w:val="0036601D"/>
    <w:rsid w:val="0037030A"/>
    <w:rsid w:val="00372E2F"/>
    <w:rsid w:val="00381756"/>
    <w:rsid w:val="0038248D"/>
    <w:rsid w:val="00385C1A"/>
    <w:rsid w:val="00385D36"/>
    <w:rsid w:val="00386504"/>
    <w:rsid w:val="00393059"/>
    <w:rsid w:val="00394C94"/>
    <w:rsid w:val="003A1672"/>
    <w:rsid w:val="003A3B72"/>
    <w:rsid w:val="003A4C26"/>
    <w:rsid w:val="003A75A4"/>
    <w:rsid w:val="003B25F8"/>
    <w:rsid w:val="003B3824"/>
    <w:rsid w:val="003C49A2"/>
    <w:rsid w:val="003C4A75"/>
    <w:rsid w:val="003D34EB"/>
    <w:rsid w:val="003D3D11"/>
    <w:rsid w:val="003D6E98"/>
    <w:rsid w:val="003D74E1"/>
    <w:rsid w:val="003E4990"/>
    <w:rsid w:val="0040088D"/>
    <w:rsid w:val="0040172F"/>
    <w:rsid w:val="00402555"/>
    <w:rsid w:val="00406D27"/>
    <w:rsid w:val="00416C8F"/>
    <w:rsid w:val="00424834"/>
    <w:rsid w:val="00425C7B"/>
    <w:rsid w:val="00430C8D"/>
    <w:rsid w:val="00436107"/>
    <w:rsid w:val="00440896"/>
    <w:rsid w:val="00440F4D"/>
    <w:rsid w:val="004423F2"/>
    <w:rsid w:val="0044381B"/>
    <w:rsid w:val="0044794F"/>
    <w:rsid w:val="00454FDB"/>
    <w:rsid w:val="00457E85"/>
    <w:rsid w:val="004615C4"/>
    <w:rsid w:val="004628A7"/>
    <w:rsid w:val="004631B0"/>
    <w:rsid w:val="0046450B"/>
    <w:rsid w:val="0046657E"/>
    <w:rsid w:val="00474838"/>
    <w:rsid w:val="00477256"/>
    <w:rsid w:val="00480486"/>
    <w:rsid w:val="00481B18"/>
    <w:rsid w:val="00486FD7"/>
    <w:rsid w:val="004939FD"/>
    <w:rsid w:val="00495EB3"/>
    <w:rsid w:val="004A172E"/>
    <w:rsid w:val="004A3CC0"/>
    <w:rsid w:val="004A40F6"/>
    <w:rsid w:val="004A47B0"/>
    <w:rsid w:val="004A4878"/>
    <w:rsid w:val="004A6BD4"/>
    <w:rsid w:val="004B6552"/>
    <w:rsid w:val="004B797A"/>
    <w:rsid w:val="004C1BB8"/>
    <w:rsid w:val="004C2737"/>
    <w:rsid w:val="004D043F"/>
    <w:rsid w:val="004D1B74"/>
    <w:rsid w:val="004D4F51"/>
    <w:rsid w:val="004E0CEB"/>
    <w:rsid w:val="004E1451"/>
    <w:rsid w:val="004E3795"/>
    <w:rsid w:val="004E77F8"/>
    <w:rsid w:val="004F0BEE"/>
    <w:rsid w:val="004F0C9A"/>
    <w:rsid w:val="004F0FD8"/>
    <w:rsid w:val="004F41B7"/>
    <w:rsid w:val="004F7514"/>
    <w:rsid w:val="004F7B7C"/>
    <w:rsid w:val="005007B0"/>
    <w:rsid w:val="00501585"/>
    <w:rsid w:val="00502C79"/>
    <w:rsid w:val="00506548"/>
    <w:rsid w:val="00511DA8"/>
    <w:rsid w:val="0052064E"/>
    <w:rsid w:val="00530C9B"/>
    <w:rsid w:val="00532F27"/>
    <w:rsid w:val="00535B87"/>
    <w:rsid w:val="005407D4"/>
    <w:rsid w:val="005420D6"/>
    <w:rsid w:val="00550DDE"/>
    <w:rsid w:val="00551235"/>
    <w:rsid w:val="0055287E"/>
    <w:rsid w:val="00552EF0"/>
    <w:rsid w:val="00554AD3"/>
    <w:rsid w:val="00554FF5"/>
    <w:rsid w:val="005554FE"/>
    <w:rsid w:val="00556C72"/>
    <w:rsid w:val="005578A0"/>
    <w:rsid w:val="005610F5"/>
    <w:rsid w:val="0056214C"/>
    <w:rsid w:val="00563270"/>
    <w:rsid w:val="00571094"/>
    <w:rsid w:val="00574AEA"/>
    <w:rsid w:val="00574F76"/>
    <w:rsid w:val="00575669"/>
    <w:rsid w:val="00592871"/>
    <w:rsid w:val="005938DE"/>
    <w:rsid w:val="00597853"/>
    <w:rsid w:val="005A00B3"/>
    <w:rsid w:val="005B2A6D"/>
    <w:rsid w:val="005B4E9B"/>
    <w:rsid w:val="005B793E"/>
    <w:rsid w:val="005C6567"/>
    <w:rsid w:val="005D0BA1"/>
    <w:rsid w:val="005D0BC8"/>
    <w:rsid w:val="005D64ED"/>
    <w:rsid w:val="005D707F"/>
    <w:rsid w:val="005E0285"/>
    <w:rsid w:val="005E2BA6"/>
    <w:rsid w:val="005E33B5"/>
    <w:rsid w:val="005E4BC8"/>
    <w:rsid w:val="005F0BAA"/>
    <w:rsid w:val="005F2D30"/>
    <w:rsid w:val="006017B2"/>
    <w:rsid w:val="00601F3D"/>
    <w:rsid w:val="00602400"/>
    <w:rsid w:val="00603E9A"/>
    <w:rsid w:val="0060434C"/>
    <w:rsid w:val="0061066D"/>
    <w:rsid w:val="00626E08"/>
    <w:rsid w:val="00636747"/>
    <w:rsid w:val="006377A6"/>
    <w:rsid w:val="00640554"/>
    <w:rsid w:val="00641F39"/>
    <w:rsid w:val="00644BB6"/>
    <w:rsid w:val="00646836"/>
    <w:rsid w:val="006602D5"/>
    <w:rsid w:val="00660612"/>
    <w:rsid w:val="00660DBC"/>
    <w:rsid w:val="00666AE8"/>
    <w:rsid w:val="00670C5C"/>
    <w:rsid w:val="00683CB6"/>
    <w:rsid w:val="00687317"/>
    <w:rsid w:val="00687F65"/>
    <w:rsid w:val="0069137A"/>
    <w:rsid w:val="00692E36"/>
    <w:rsid w:val="00693E40"/>
    <w:rsid w:val="00694C53"/>
    <w:rsid w:val="006B3639"/>
    <w:rsid w:val="006B7205"/>
    <w:rsid w:val="006C35EC"/>
    <w:rsid w:val="006C4E63"/>
    <w:rsid w:val="006C56E8"/>
    <w:rsid w:val="006D3461"/>
    <w:rsid w:val="006D57EC"/>
    <w:rsid w:val="006E0D5E"/>
    <w:rsid w:val="006E5BCD"/>
    <w:rsid w:val="006E5E43"/>
    <w:rsid w:val="006F0091"/>
    <w:rsid w:val="006F13D8"/>
    <w:rsid w:val="006F40A2"/>
    <w:rsid w:val="00700575"/>
    <w:rsid w:val="007025C2"/>
    <w:rsid w:val="00707428"/>
    <w:rsid w:val="007112C6"/>
    <w:rsid w:val="00715C29"/>
    <w:rsid w:val="00716E1E"/>
    <w:rsid w:val="00721799"/>
    <w:rsid w:val="00725554"/>
    <w:rsid w:val="00726692"/>
    <w:rsid w:val="007268A1"/>
    <w:rsid w:val="00730093"/>
    <w:rsid w:val="00734D0E"/>
    <w:rsid w:val="00736FD9"/>
    <w:rsid w:val="00741C5E"/>
    <w:rsid w:val="0074676E"/>
    <w:rsid w:val="00747AEF"/>
    <w:rsid w:val="00751418"/>
    <w:rsid w:val="00753A43"/>
    <w:rsid w:val="007542EB"/>
    <w:rsid w:val="007633F3"/>
    <w:rsid w:val="007701A5"/>
    <w:rsid w:val="0077044F"/>
    <w:rsid w:val="00774166"/>
    <w:rsid w:val="00776283"/>
    <w:rsid w:val="00782B80"/>
    <w:rsid w:val="00783D55"/>
    <w:rsid w:val="0078680E"/>
    <w:rsid w:val="0079190B"/>
    <w:rsid w:val="007954DF"/>
    <w:rsid w:val="00796A1F"/>
    <w:rsid w:val="00796DE7"/>
    <w:rsid w:val="007A0AF5"/>
    <w:rsid w:val="007A240F"/>
    <w:rsid w:val="007B0F1B"/>
    <w:rsid w:val="007C6F1B"/>
    <w:rsid w:val="007D01B7"/>
    <w:rsid w:val="007D29E9"/>
    <w:rsid w:val="007D44C6"/>
    <w:rsid w:val="007D4829"/>
    <w:rsid w:val="007D5E54"/>
    <w:rsid w:val="007E35B6"/>
    <w:rsid w:val="007E44B1"/>
    <w:rsid w:val="007F0AB9"/>
    <w:rsid w:val="007F264C"/>
    <w:rsid w:val="007F39FF"/>
    <w:rsid w:val="007F3DAA"/>
    <w:rsid w:val="007F3F4B"/>
    <w:rsid w:val="0080059E"/>
    <w:rsid w:val="008006A3"/>
    <w:rsid w:val="00802DFD"/>
    <w:rsid w:val="00805F49"/>
    <w:rsid w:val="0081284D"/>
    <w:rsid w:val="00815B0D"/>
    <w:rsid w:val="008207DB"/>
    <w:rsid w:val="00830E62"/>
    <w:rsid w:val="00831207"/>
    <w:rsid w:val="00832405"/>
    <w:rsid w:val="00832580"/>
    <w:rsid w:val="008330B8"/>
    <w:rsid w:val="00845E91"/>
    <w:rsid w:val="00847665"/>
    <w:rsid w:val="008478E6"/>
    <w:rsid w:val="00850B86"/>
    <w:rsid w:val="00854E41"/>
    <w:rsid w:val="0085579F"/>
    <w:rsid w:val="00856D2C"/>
    <w:rsid w:val="00857CAC"/>
    <w:rsid w:val="00861C98"/>
    <w:rsid w:val="00863CA6"/>
    <w:rsid w:val="00874BCA"/>
    <w:rsid w:val="00876B24"/>
    <w:rsid w:val="00876BF4"/>
    <w:rsid w:val="00884743"/>
    <w:rsid w:val="0088650F"/>
    <w:rsid w:val="0088789B"/>
    <w:rsid w:val="00892B83"/>
    <w:rsid w:val="00896995"/>
    <w:rsid w:val="00897A77"/>
    <w:rsid w:val="008B184B"/>
    <w:rsid w:val="008B643D"/>
    <w:rsid w:val="008B69A2"/>
    <w:rsid w:val="008B6E3D"/>
    <w:rsid w:val="008C0914"/>
    <w:rsid w:val="008C39B5"/>
    <w:rsid w:val="008C71A5"/>
    <w:rsid w:val="008D020C"/>
    <w:rsid w:val="008D024D"/>
    <w:rsid w:val="008D600A"/>
    <w:rsid w:val="008E140E"/>
    <w:rsid w:val="008E17BB"/>
    <w:rsid w:val="008E2AF5"/>
    <w:rsid w:val="008E3B61"/>
    <w:rsid w:val="008F3391"/>
    <w:rsid w:val="008F68E6"/>
    <w:rsid w:val="008F6C76"/>
    <w:rsid w:val="00900FCE"/>
    <w:rsid w:val="00901925"/>
    <w:rsid w:val="00910652"/>
    <w:rsid w:val="0091311C"/>
    <w:rsid w:val="009145F1"/>
    <w:rsid w:val="009148DA"/>
    <w:rsid w:val="00917E13"/>
    <w:rsid w:val="00917F22"/>
    <w:rsid w:val="00925296"/>
    <w:rsid w:val="009301E1"/>
    <w:rsid w:val="00931937"/>
    <w:rsid w:val="00931FF4"/>
    <w:rsid w:val="00935016"/>
    <w:rsid w:val="009353D3"/>
    <w:rsid w:val="00935BE5"/>
    <w:rsid w:val="00946406"/>
    <w:rsid w:val="00956E96"/>
    <w:rsid w:val="00961EC8"/>
    <w:rsid w:val="009677E4"/>
    <w:rsid w:val="00971F1D"/>
    <w:rsid w:val="0097251A"/>
    <w:rsid w:val="00973E99"/>
    <w:rsid w:val="009759DE"/>
    <w:rsid w:val="00975C2B"/>
    <w:rsid w:val="00981768"/>
    <w:rsid w:val="00981D42"/>
    <w:rsid w:val="00981D5F"/>
    <w:rsid w:val="00983C99"/>
    <w:rsid w:val="00984EFF"/>
    <w:rsid w:val="00986BEA"/>
    <w:rsid w:val="00993E0D"/>
    <w:rsid w:val="00994566"/>
    <w:rsid w:val="009A054C"/>
    <w:rsid w:val="009B2F2C"/>
    <w:rsid w:val="009B3A36"/>
    <w:rsid w:val="009B5835"/>
    <w:rsid w:val="009C10D0"/>
    <w:rsid w:val="009C118F"/>
    <w:rsid w:val="009D2A58"/>
    <w:rsid w:val="009D3BDF"/>
    <w:rsid w:val="009D6AA7"/>
    <w:rsid w:val="009E2259"/>
    <w:rsid w:val="009E5F19"/>
    <w:rsid w:val="009F1AFA"/>
    <w:rsid w:val="009F38F7"/>
    <w:rsid w:val="009F42E3"/>
    <w:rsid w:val="009F57FB"/>
    <w:rsid w:val="00A00A7E"/>
    <w:rsid w:val="00A06AA6"/>
    <w:rsid w:val="00A07C26"/>
    <w:rsid w:val="00A07F85"/>
    <w:rsid w:val="00A1039C"/>
    <w:rsid w:val="00A117E5"/>
    <w:rsid w:val="00A13BF8"/>
    <w:rsid w:val="00A2096F"/>
    <w:rsid w:val="00A20B91"/>
    <w:rsid w:val="00A21A1B"/>
    <w:rsid w:val="00A226DB"/>
    <w:rsid w:val="00A22E35"/>
    <w:rsid w:val="00A23A60"/>
    <w:rsid w:val="00A25ED4"/>
    <w:rsid w:val="00A420E5"/>
    <w:rsid w:val="00A429F8"/>
    <w:rsid w:val="00A4467E"/>
    <w:rsid w:val="00A46841"/>
    <w:rsid w:val="00A52B5D"/>
    <w:rsid w:val="00A57706"/>
    <w:rsid w:val="00A66457"/>
    <w:rsid w:val="00A6664D"/>
    <w:rsid w:val="00A66E54"/>
    <w:rsid w:val="00A6794A"/>
    <w:rsid w:val="00A73E10"/>
    <w:rsid w:val="00A8005C"/>
    <w:rsid w:val="00A82DB5"/>
    <w:rsid w:val="00A8646D"/>
    <w:rsid w:val="00A86519"/>
    <w:rsid w:val="00A9468D"/>
    <w:rsid w:val="00A96EBD"/>
    <w:rsid w:val="00AA2DBF"/>
    <w:rsid w:val="00AA2DDD"/>
    <w:rsid w:val="00AA30DD"/>
    <w:rsid w:val="00AA36BE"/>
    <w:rsid w:val="00AA3CB2"/>
    <w:rsid w:val="00AA7836"/>
    <w:rsid w:val="00AB18A6"/>
    <w:rsid w:val="00AB3554"/>
    <w:rsid w:val="00AB50F4"/>
    <w:rsid w:val="00AB5743"/>
    <w:rsid w:val="00AB62FF"/>
    <w:rsid w:val="00AC258F"/>
    <w:rsid w:val="00AC6AB8"/>
    <w:rsid w:val="00AE449E"/>
    <w:rsid w:val="00AE4DAF"/>
    <w:rsid w:val="00AF0380"/>
    <w:rsid w:val="00AF3099"/>
    <w:rsid w:val="00AF3515"/>
    <w:rsid w:val="00AF7699"/>
    <w:rsid w:val="00AF7BD5"/>
    <w:rsid w:val="00B03A85"/>
    <w:rsid w:val="00B06401"/>
    <w:rsid w:val="00B108EF"/>
    <w:rsid w:val="00B10984"/>
    <w:rsid w:val="00B214BF"/>
    <w:rsid w:val="00B23158"/>
    <w:rsid w:val="00B2749C"/>
    <w:rsid w:val="00B31EC5"/>
    <w:rsid w:val="00B32753"/>
    <w:rsid w:val="00B328E7"/>
    <w:rsid w:val="00B33BF5"/>
    <w:rsid w:val="00B33CDA"/>
    <w:rsid w:val="00B33D1C"/>
    <w:rsid w:val="00B342D0"/>
    <w:rsid w:val="00B3499C"/>
    <w:rsid w:val="00B41F30"/>
    <w:rsid w:val="00B42CD9"/>
    <w:rsid w:val="00B4493C"/>
    <w:rsid w:val="00B474BF"/>
    <w:rsid w:val="00B47DB2"/>
    <w:rsid w:val="00B52FC2"/>
    <w:rsid w:val="00B5641E"/>
    <w:rsid w:val="00B63011"/>
    <w:rsid w:val="00B66C61"/>
    <w:rsid w:val="00B66DD1"/>
    <w:rsid w:val="00B678B9"/>
    <w:rsid w:val="00B77446"/>
    <w:rsid w:val="00B803BA"/>
    <w:rsid w:val="00B91D07"/>
    <w:rsid w:val="00B961E0"/>
    <w:rsid w:val="00BA06E4"/>
    <w:rsid w:val="00BA105D"/>
    <w:rsid w:val="00BA3587"/>
    <w:rsid w:val="00BA7253"/>
    <w:rsid w:val="00BB1A41"/>
    <w:rsid w:val="00BB2B98"/>
    <w:rsid w:val="00BB46B7"/>
    <w:rsid w:val="00BC064F"/>
    <w:rsid w:val="00BC3D6A"/>
    <w:rsid w:val="00BC4836"/>
    <w:rsid w:val="00BC77F5"/>
    <w:rsid w:val="00BC7EF5"/>
    <w:rsid w:val="00BD0CAF"/>
    <w:rsid w:val="00BD50D3"/>
    <w:rsid w:val="00BE36B7"/>
    <w:rsid w:val="00BE3705"/>
    <w:rsid w:val="00BE7A20"/>
    <w:rsid w:val="00BE7DD2"/>
    <w:rsid w:val="00BF0213"/>
    <w:rsid w:val="00BF1326"/>
    <w:rsid w:val="00BF626C"/>
    <w:rsid w:val="00C044CE"/>
    <w:rsid w:val="00C059B0"/>
    <w:rsid w:val="00C06210"/>
    <w:rsid w:val="00C07020"/>
    <w:rsid w:val="00C1431B"/>
    <w:rsid w:val="00C15453"/>
    <w:rsid w:val="00C21BB1"/>
    <w:rsid w:val="00C23692"/>
    <w:rsid w:val="00C24E31"/>
    <w:rsid w:val="00C41F67"/>
    <w:rsid w:val="00C44304"/>
    <w:rsid w:val="00C467A4"/>
    <w:rsid w:val="00C470B4"/>
    <w:rsid w:val="00C505B3"/>
    <w:rsid w:val="00C639D5"/>
    <w:rsid w:val="00C63E2D"/>
    <w:rsid w:val="00C65C81"/>
    <w:rsid w:val="00C8270D"/>
    <w:rsid w:val="00C84B80"/>
    <w:rsid w:val="00C87C83"/>
    <w:rsid w:val="00C95E65"/>
    <w:rsid w:val="00CA610D"/>
    <w:rsid w:val="00CA664A"/>
    <w:rsid w:val="00CB0F25"/>
    <w:rsid w:val="00CB57EC"/>
    <w:rsid w:val="00CB7CB5"/>
    <w:rsid w:val="00CC64AF"/>
    <w:rsid w:val="00CD067E"/>
    <w:rsid w:val="00CD0948"/>
    <w:rsid w:val="00CD7B3E"/>
    <w:rsid w:val="00CE16B3"/>
    <w:rsid w:val="00CE31ED"/>
    <w:rsid w:val="00CE34B9"/>
    <w:rsid w:val="00CE4144"/>
    <w:rsid w:val="00CF2736"/>
    <w:rsid w:val="00CF3CDA"/>
    <w:rsid w:val="00CF49AE"/>
    <w:rsid w:val="00CF6F51"/>
    <w:rsid w:val="00D01DAD"/>
    <w:rsid w:val="00D03414"/>
    <w:rsid w:val="00D11AAE"/>
    <w:rsid w:val="00D2508F"/>
    <w:rsid w:val="00D30442"/>
    <w:rsid w:val="00D320F2"/>
    <w:rsid w:val="00D40EA4"/>
    <w:rsid w:val="00D4103B"/>
    <w:rsid w:val="00D43919"/>
    <w:rsid w:val="00D5719C"/>
    <w:rsid w:val="00D622D0"/>
    <w:rsid w:val="00D62806"/>
    <w:rsid w:val="00D63176"/>
    <w:rsid w:val="00D634DF"/>
    <w:rsid w:val="00D67D54"/>
    <w:rsid w:val="00D70221"/>
    <w:rsid w:val="00D77583"/>
    <w:rsid w:val="00D7791F"/>
    <w:rsid w:val="00D80EB9"/>
    <w:rsid w:val="00D81F0B"/>
    <w:rsid w:val="00D82CAE"/>
    <w:rsid w:val="00D84FBE"/>
    <w:rsid w:val="00D86AC2"/>
    <w:rsid w:val="00D8756A"/>
    <w:rsid w:val="00D877A3"/>
    <w:rsid w:val="00D90C03"/>
    <w:rsid w:val="00D918E9"/>
    <w:rsid w:val="00D92F1F"/>
    <w:rsid w:val="00D93546"/>
    <w:rsid w:val="00D93A92"/>
    <w:rsid w:val="00D97254"/>
    <w:rsid w:val="00D9777D"/>
    <w:rsid w:val="00DA1D60"/>
    <w:rsid w:val="00DA663B"/>
    <w:rsid w:val="00DB7691"/>
    <w:rsid w:val="00DC1241"/>
    <w:rsid w:val="00DC12CC"/>
    <w:rsid w:val="00DC7A8F"/>
    <w:rsid w:val="00DD444C"/>
    <w:rsid w:val="00DD7455"/>
    <w:rsid w:val="00DE0633"/>
    <w:rsid w:val="00DE24B8"/>
    <w:rsid w:val="00DE47DB"/>
    <w:rsid w:val="00DE75D7"/>
    <w:rsid w:val="00DF02FA"/>
    <w:rsid w:val="00DF22AA"/>
    <w:rsid w:val="00DF33B0"/>
    <w:rsid w:val="00DF4B92"/>
    <w:rsid w:val="00DF501D"/>
    <w:rsid w:val="00DF5C2B"/>
    <w:rsid w:val="00DF658A"/>
    <w:rsid w:val="00E019E2"/>
    <w:rsid w:val="00E04CEE"/>
    <w:rsid w:val="00E06CB8"/>
    <w:rsid w:val="00E127E6"/>
    <w:rsid w:val="00E13780"/>
    <w:rsid w:val="00E1398C"/>
    <w:rsid w:val="00E15C44"/>
    <w:rsid w:val="00E17374"/>
    <w:rsid w:val="00E2009F"/>
    <w:rsid w:val="00E21CA4"/>
    <w:rsid w:val="00E2250F"/>
    <w:rsid w:val="00E2752E"/>
    <w:rsid w:val="00E300CD"/>
    <w:rsid w:val="00E31291"/>
    <w:rsid w:val="00E318E7"/>
    <w:rsid w:val="00E31A9C"/>
    <w:rsid w:val="00E31F07"/>
    <w:rsid w:val="00E341B1"/>
    <w:rsid w:val="00E345C1"/>
    <w:rsid w:val="00E37BB0"/>
    <w:rsid w:val="00E40BB5"/>
    <w:rsid w:val="00E42BDB"/>
    <w:rsid w:val="00E45090"/>
    <w:rsid w:val="00E55528"/>
    <w:rsid w:val="00E566E8"/>
    <w:rsid w:val="00E57D91"/>
    <w:rsid w:val="00E65238"/>
    <w:rsid w:val="00E65CEB"/>
    <w:rsid w:val="00E70E67"/>
    <w:rsid w:val="00E7276C"/>
    <w:rsid w:val="00E76A2B"/>
    <w:rsid w:val="00E7706C"/>
    <w:rsid w:val="00E80553"/>
    <w:rsid w:val="00E84CAD"/>
    <w:rsid w:val="00E974D1"/>
    <w:rsid w:val="00EA629D"/>
    <w:rsid w:val="00EB1356"/>
    <w:rsid w:val="00EB28ED"/>
    <w:rsid w:val="00EB355A"/>
    <w:rsid w:val="00EB36E6"/>
    <w:rsid w:val="00EB5D2C"/>
    <w:rsid w:val="00EC0324"/>
    <w:rsid w:val="00EC129D"/>
    <w:rsid w:val="00EC2A30"/>
    <w:rsid w:val="00EC3B23"/>
    <w:rsid w:val="00EC4353"/>
    <w:rsid w:val="00EC7463"/>
    <w:rsid w:val="00ED1669"/>
    <w:rsid w:val="00EE6823"/>
    <w:rsid w:val="00EF2EE6"/>
    <w:rsid w:val="00EF5C4C"/>
    <w:rsid w:val="00EF6C79"/>
    <w:rsid w:val="00F02402"/>
    <w:rsid w:val="00F03E9E"/>
    <w:rsid w:val="00F04F6B"/>
    <w:rsid w:val="00F060CD"/>
    <w:rsid w:val="00F103EB"/>
    <w:rsid w:val="00F12063"/>
    <w:rsid w:val="00F12B29"/>
    <w:rsid w:val="00F130FE"/>
    <w:rsid w:val="00F1684E"/>
    <w:rsid w:val="00F17808"/>
    <w:rsid w:val="00F24359"/>
    <w:rsid w:val="00F2514C"/>
    <w:rsid w:val="00F25615"/>
    <w:rsid w:val="00F26539"/>
    <w:rsid w:val="00F35746"/>
    <w:rsid w:val="00F37C88"/>
    <w:rsid w:val="00F41641"/>
    <w:rsid w:val="00F4400B"/>
    <w:rsid w:val="00F53E8C"/>
    <w:rsid w:val="00F5695B"/>
    <w:rsid w:val="00F611E7"/>
    <w:rsid w:val="00F62B33"/>
    <w:rsid w:val="00F633B7"/>
    <w:rsid w:val="00F63A6B"/>
    <w:rsid w:val="00F674F7"/>
    <w:rsid w:val="00F678B6"/>
    <w:rsid w:val="00F70BF4"/>
    <w:rsid w:val="00F744E3"/>
    <w:rsid w:val="00F7477F"/>
    <w:rsid w:val="00F76C69"/>
    <w:rsid w:val="00F77C18"/>
    <w:rsid w:val="00F8435F"/>
    <w:rsid w:val="00F87BF0"/>
    <w:rsid w:val="00F90555"/>
    <w:rsid w:val="00F9134F"/>
    <w:rsid w:val="00F93B55"/>
    <w:rsid w:val="00F94C99"/>
    <w:rsid w:val="00F95F3B"/>
    <w:rsid w:val="00F97101"/>
    <w:rsid w:val="00FA2534"/>
    <w:rsid w:val="00FA3888"/>
    <w:rsid w:val="00FC1DA7"/>
    <w:rsid w:val="00FC292B"/>
    <w:rsid w:val="00FC68CF"/>
    <w:rsid w:val="00FD1BEE"/>
    <w:rsid w:val="00FD1E33"/>
    <w:rsid w:val="00FD1FDB"/>
    <w:rsid w:val="00FD2A56"/>
    <w:rsid w:val="00FD34B5"/>
    <w:rsid w:val="00FD3541"/>
    <w:rsid w:val="00FD3FA4"/>
    <w:rsid w:val="00FD6513"/>
    <w:rsid w:val="00FD69C3"/>
    <w:rsid w:val="00FE4174"/>
    <w:rsid w:val="00FF0135"/>
    <w:rsid w:val="00FF3F4F"/>
    <w:rsid w:val="00FF5A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reet"/>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56EBE74D-330D-4D63-B30D-AC863695F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3011"/>
    <w:rPr>
      <w:sz w:val="22"/>
      <w:lang w:eastAsia="en-US"/>
    </w:rPr>
  </w:style>
  <w:style w:type="paragraph" w:styleId="Heading1">
    <w:name w:val="heading 1"/>
    <w:basedOn w:val="Normal"/>
    <w:next w:val="Normal"/>
    <w:qFormat/>
    <w:rsid w:val="00B63011"/>
    <w:pPr>
      <w:keepNext/>
      <w:keepLines/>
      <w:numPr>
        <w:numId w:val="1"/>
      </w:numPr>
      <w:spacing w:before="240" w:after="120"/>
      <w:outlineLvl w:val="0"/>
    </w:pPr>
    <w:rPr>
      <w:b/>
      <w:caps/>
    </w:rPr>
  </w:style>
  <w:style w:type="paragraph" w:styleId="Heading2">
    <w:name w:val="heading 2"/>
    <w:basedOn w:val="Normal"/>
    <w:next w:val="Normal"/>
    <w:qFormat/>
    <w:rsid w:val="00B63011"/>
    <w:pPr>
      <w:keepNext/>
      <w:keepLines/>
      <w:numPr>
        <w:ilvl w:val="1"/>
        <w:numId w:val="1"/>
      </w:numPr>
      <w:spacing w:before="120" w:after="120"/>
      <w:outlineLvl w:val="1"/>
    </w:pPr>
    <w:rPr>
      <w:b/>
    </w:rPr>
  </w:style>
  <w:style w:type="paragraph" w:styleId="Heading3">
    <w:name w:val="heading 3"/>
    <w:basedOn w:val="Normal"/>
    <w:next w:val="Normal"/>
    <w:qFormat/>
    <w:rsid w:val="00B63011"/>
    <w:pPr>
      <w:keepNext/>
      <w:numPr>
        <w:ilvl w:val="2"/>
        <w:numId w:val="1"/>
      </w:numPr>
      <w:spacing w:before="240" w:after="60"/>
      <w:outlineLvl w:val="2"/>
    </w:pPr>
    <w:rPr>
      <w:b/>
      <w:sz w:val="24"/>
    </w:rPr>
  </w:style>
  <w:style w:type="paragraph" w:styleId="Heading4">
    <w:name w:val="heading 4"/>
    <w:basedOn w:val="Normal"/>
    <w:next w:val="Normal"/>
    <w:link w:val="Heading4Char"/>
    <w:qFormat/>
    <w:rsid w:val="00B63011"/>
    <w:pPr>
      <w:keepNext/>
      <w:numPr>
        <w:ilvl w:val="3"/>
        <w:numId w:val="1"/>
      </w:numPr>
      <w:spacing w:before="240" w:after="60"/>
      <w:outlineLvl w:val="3"/>
    </w:pPr>
    <w:rPr>
      <w:b/>
      <w:i/>
      <w:sz w:val="24"/>
    </w:rPr>
  </w:style>
  <w:style w:type="paragraph" w:styleId="Heading5">
    <w:name w:val="heading 5"/>
    <w:basedOn w:val="Normal"/>
    <w:next w:val="Normal"/>
    <w:qFormat/>
    <w:rsid w:val="00B63011"/>
    <w:pPr>
      <w:numPr>
        <w:ilvl w:val="4"/>
        <w:numId w:val="1"/>
      </w:numPr>
      <w:spacing w:before="240" w:after="60"/>
      <w:outlineLvl w:val="4"/>
    </w:pPr>
    <w:rPr>
      <w:rFonts w:ascii="Arial" w:hAnsi="Arial"/>
    </w:rPr>
  </w:style>
  <w:style w:type="paragraph" w:styleId="Heading6">
    <w:name w:val="heading 6"/>
    <w:basedOn w:val="Normal"/>
    <w:next w:val="Normal"/>
    <w:qFormat/>
    <w:rsid w:val="00B63011"/>
    <w:pPr>
      <w:numPr>
        <w:ilvl w:val="5"/>
        <w:numId w:val="1"/>
      </w:numPr>
      <w:spacing w:before="240" w:after="60"/>
      <w:outlineLvl w:val="5"/>
    </w:pPr>
    <w:rPr>
      <w:rFonts w:ascii="Arial" w:hAnsi="Arial"/>
      <w:i/>
    </w:rPr>
  </w:style>
  <w:style w:type="paragraph" w:styleId="Heading7">
    <w:name w:val="heading 7"/>
    <w:basedOn w:val="Normal"/>
    <w:next w:val="Normal"/>
    <w:qFormat/>
    <w:rsid w:val="00B63011"/>
    <w:pPr>
      <w:numPr>
        <w:ilvl w:val="6"/>
        <w:numId w:val="1"/>
      </w:numPr>
      <w:spacing w:before="240" w:after="60"/>
      <w:outlineLvl w:val="6"/>
    </w:pPr>
    <w:rPr>
      <w:rFonts w:ascii="Arial" w:hAnsi="Arial"/>
    </w:rPr>
  </w:style>
  <w:style w:type="paragraph" w:styleId="Heading8">
    <w:name w:val="heading 8"/>
    <w:basedOn w:val="Normal"/>
    <w:next w:val="Normal"/>
    <w:qFormat/>
    <w:rsid w:val="00B63011"/>
    <w:pPr>
      <w:numPr>
        <w:ilvl w:val="7"/>
        <w:numId w:val="1"/>
      </w:numPr>
      <w:spacing w:before="240" w:after="60"/>
      <w:outlineLvl w:val="7"/>
    </w:pPr>
    <w:rPr>
      <w:rFonts w:ascii="Arial" w:hAnsi="Arial"/>
      <w:i/>
    </w:rPr>
  </w:style>
  <w:style w:type="paragraph" w:styleId="Heading9">
    <w:name w:val="heading 9"/>
    <w:basedOn w:val="Normal"/>
    <w:next w:val="Normal"/>
    <w:qFormat/>
    <w:rsid w:val="00B63011"/>
    <w:pPr>
      <w:numPr>
        <w:ilvl w:val="8"/>
        <w:numId w:val="1"/>
      </w:numPr>
      <w:spacing w:before="240" w:after="60"/>
      <w:outlineLvl w:val="8"/>
    </w:pPr>
    <w:rPr>
      <w:rFonts w:ascii="Arial" w:hAnsi="Arial"/>
      <w:i/>
      <w:sz w:val="18"/>
    </w:rPr>
  </w:style>
  <w:style w:type="character" w:default="1" w:styleId="DefaultParagraphFont">
    <w:name w:val="Default Paragraph Font"/>
    <w:semiHidden/>
    <w:rsid w:val="00B63011"/>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B63011"/>
  </w:style>
  <w:style w:type="paragraph" w:customStyle="1" w:styleId="EMEATableCentered">
    <w:name w:val="EMEA Table Centered"/>
    <w:basedOn w:val="EMEABodyText"/>
    <w:next w:val="Normal"/>
    <w:rsid w:val="00B63011"/>
    <w:pPr>
      <w:keepNext/>
      <w:keepLines/>
      <w:jc w:val="center"/>
    </w:pPr>
  </w:style>
  <w:style w:type="paragraph" w:customStyle="1" w:styleId="EMEATableLeft">
    <w:name w:val="EMEA Table Left"/>
    <w:basedOn w:val="EMEABodyText"/>
    <w:rsid w:val="00B63011"/>
    <w:pPr>
      <w:keepNext/>
      <w:keepLines/>
    </w:pPr>
  </w:style>
  <w:style w:type="paragraph" w:customStyle="1" w:styleId="EMEABodyTextIndent">
    <w:name w:val="EMEA Body Text Indent"/>
    <w:basedOn w:val="EMEABodyText"/>
    <w:next w:val="EMEABodyText"/>
    <w:rsid w:val="00B63011"/>
    <w:pPr>
      <w:numPr>
        <w:numId w:val="2"/>
      </w:numPr>
      <w:tabs>
        <w:tab w:val="clear" w:pos="360"/>
      </w:tabs>
      <w:ind w:left="567" w:hanging="567"/>
    </w:pPr>
  </w:style>
  <w:style w:type="paragraph" w:customStyle="1" w:styleId="EMEABodyText">
    <w:name w:val="EMEA Body Text"/>
    <w:basedOn w:val="Normal"/>
    <w:link w:val="EMEABodyTextChar1"/>
    <w:rsid w:val="00B63011"/>
  </w:style>
  <w:style w:type="paragraph" w:customStyle="1" w:styleId="EMEATitle">
    <w:name w:val="EMEA Title"/>
    <w:basedOn w:val="EMEABodyText"/>
    <w:next w:val="EMEABodyText"/>
    <w:rsid w:val="00B63011"/>
    <w:pPr>
      <w:keepNext/>
      <w:keepLines/>
      <w:jc w:val="center"/>
    </w:pPr>
    <w:rPr>
      <w:b/>
    </w:rPr>
  </w:style>
  <w:style w:type="paragraph" w:customStyle="1" w:styleId="EMEAHeading1NoIndent">
    <w:name w:val="EMEA Heading 1 No Indent"/>
    <w:basedOn w:val="EMEABodyText"/>
    <w:next w:val="EMEABodyText"/>
    <w:rsid w:val="00B63011"/>
    <w:pPr>
      <w:keepNext/>
      <w:keepLines/>
      <w:outlineLvl w:val="0"/>
    </w:pPr>
    <w:rPr>
      <w:b/>
      <w:caps/>
    </w:rPr>
  </w:style>
  <w:style w:type="paragraph" w:customStyle="1" w:styleId="EMEAHeading3">
    <w:name w:val="EMEA Heading 3"/>
    <w:basedOn w:val="EMEABodyText"/>
    <w:next w:val="EMEABodyText"/>
    <w:rsid w:val="00B63011"/>
    <w:pPr>
      <w:keepNext/>
      <w:keepLines/>
      <w:outlineLvl w:val="2"/>
    </w:pPr>
    <w:rPr>
      <w:b/>
    </w:rPr>
  </w:style>
  <w:style w:type="paragraph" w:customStyle="1" w:styleId="EMEAHeading1">
    <w:name w:val="EMEA Heading 1"/>
    <w:basedOn w:val="EMEABodyText"/>
    <w:next w:val="EMEABodyText"/>
    <w:rsid w:val="00B63011"/>
    <w:pPr>
      <w:keepNext/>
      <w:keepLines/>
      <w:ind w:left="567" w:hanging="567"/>
      <w:outlineLvl w:val="0"/>
    </w:pPr>
    <w:rPr>
      <w:b/>
      <w:caps/>
    </w:rPr>
  </w:style>
  <w:style w:type="paragraph" w:customStyle="1" w:styleId="EMEAHeading2">
    <w:name w:val="EMEA Heading 2"/>
    <w:basedOn w:val="EMEABodyText"/>
    <w:next w:val="EMEABodyText"/>
    <w:rsid w:val="00B63011"/>
    <w:pPr>
      <w:keepNext/>
      <w:keepLines/>
      <w:ind w:left="567" w:hanging="567"/>
      <w:outlineLvl w:val="1"/>
    </w:pPr>
    <w:rPr>
      <w:b/>
    </w:rPr>
  </w:style>
  <w:style w:type="paragraph" w:customStyle="1" w:styleId="EMEAAddress">
    <w:name w:val="EMEA Address"/>
    <w:basedOn w:val="EMEABodyText"/>
    <w:next w:val="EMEABodyText"/>
    <w:rsid w:val="00B63011"/>
    <w:pPr>
      <w:keepLines/>
    </w:pPr>
  </w:style>
  <w:style w:type="paragraph" w:customStyle="1" w:styleId="EMEAComment">
    <w:name w:val="EMEA Comment"/>
    <w:basedOn w:val="EMEABodyText"/>
    <w:rsid w:val="00B63011"/>
    <w:pPr>
      <w:suppressLineNumbers/>
    </w:pPr>
    <w:rPr>
      <w:i/>
      <w:sz w:val="20"/>
    </w:rPr>
  </w:style>
  <w:style w:type="paragraph" w:styleId="DocumentMap">
    <w:name w:val="Document Map"/>
    <w:basedOn w:val="Normal"/>
    <w:semiHidden/>
    <w:rsid w:val="00B63011"/>
    <w:pPr>
      <w:shd w:val="clear" w:color="auto" w:fill="000080"/>
    </w:pPr>
    <w:rPr>
      <w:rFonts w:ascii="Tahoma" w:hAnsi="Tahoma"/>
    </w:rPr>
  </w:style>
  <w:style w:type="paragraph" w:customStyle="1" w:styleId="EMEAHiddenTitlePIL">
    <w:name w:val="EMEA Hidden Title PIL"/>
    <w:basedOn w:val="EMEABodyText"/>
    <w:next w:val="EMEABodyText"/>
    <w:rsid w:val="00B63011"/>
    <w:pPr>
      <w:keepNext/>
      <w:keepLines/>
    </w:pPr>
    <w:rPr>
      <w:i/>
    </w:rPr>
  </w:style>
  <w:style w:type="paragraph" w:customStyle="1" w:styleId="EMEAHiddenTitlePAC">
    <w:name w:val="EMEA Hidden Title PAC"/>
    <w:basedOn w:val="EMEAHiddenTitlePIL"/>
    <w:next w:val="EMEABodyText"/>
    <w:pPr>
      <w:ind w:left="567" w:hanging="567"/>
    </w:pPr>
    <w:rPr>
      <w:b/>
      <w:i w:val="0"/>
      <w:caps/>
    </w:rPr>
  </w:style>
  <w:style w:type="character" w:customStyle="1" w:styleId="BMSInstructionText">
    <w:name w:val="BMS Instruction Text"/>
    <w:rsid w:val="00B63011"/>
    <w:rPr>
      <w:rFonts w:ascii="Times New Roman" w:hAnsi="Times New Roman"/>
      <w:i/>
      <w:dstrike w:val="0"/>
      <w:vanish/>
      <w:color w:val="FF0000"/>
      <w:sz w:val="24"/>
      <w:u w:val="none"/>
      <w:vertAlign w:val="baseline"/>
    </w:rPr>
  </w:style>
  <w:style w:type="character" w:customStyle="1" w:styleId="EMEASubscript">
    <w:name w:val="EMEA Subscript"/>
    <w:rsid w:val="00B63011"/>
    <w:rPr>
      <w:sz w:val="22"/>
      <w:vertAlign w:val="subscript"/>
    </w:rPr>
  </w:style>
  <w:style w:type="character" w:customStyle="1" w:styleId="EMEASuperscript">
    <w:name w:val="EMEA Superscript"/>
    <w:rsid w:val="00B63011"/>
    <w:rPr>
      <w:sz w:val="22"/>
      <w:vertAlign w:val="superscript"/>
    </w:rPr>
  </w:style>
  <w:style w:type="paragraph" w:customStyle="1" w:styleId="EMEATableHeader">
    <w:name w:val="EMEA Table Header"/>
    <w:basedOn w:val="EMEATableCentered"/>
    <w:rsid w:val="00B63011"/>
    <w:rPr>
      <w:b/>
    </w:rPr>
  </w:style>
  <w:style w:type="paragraph" w:styleId="TOC1">
    <w:name w:val="toc 1"/>
    <w:basedOn w:val="Normal"/>
    <w:next w:val="Normal"/>
    <w:autoRedefine/>
    <w:semiHidden/>
    <w:rsid w:val="00B63011"/>
  </w:style>
  <w:style w:type="paragraph" w:styleId="TOC2">
    <w:name w:val="toc 2"/>
    <w:basedOn w:val="Normal"/>
    <w:next w:val="Normal"/>
    <w:autoRedefine/>
    <w:semiHidden/>
    <w:rsid w:val="00B63011"/>
    <w:pPr>
      <w:ind w:left="220"/>
    </w:pPr>
  </w:style>
  <w:style w:type="paragraph" w:styleId="TOC3">
    <w:name w:val="toc 3"/>
    <w:basedOn w:val="Normal"/>
    <w:next w:val="Normal"/>
    <w:autoRedefine/>
    <w:semiHidden/>
    <w:rsid w:val="00B63011"/>
    <w:pPr>
      <w:ind w:left="440"/>
    </w:pPr>
  </w:style>
  <w:style w:type="paragraph" w:styleId="TOC4">
    <w:name w:val="toc 4"/>
    <w:basedOn w:val="Normal"/>
    <w:next w:val="Normal"/>
    <w:autoRedefine/>
    <w:semiHidden/>
    <w:rsid w:val="00B63011"/>
    <w:pPr>
      <w:ind w:left="660"/>
    </w:pPr>
  </w:style>
  <w:style w:type="paragraph" w:styleId="TOC5">
    <w:name w:val="toc 5"/>
    <w:basedOn w:val="Normal"/>
    <w:next w:val="Normal"/>
    <w:autoRedefine/>
    <w:semiHidden/>
    <w:rsid w:val="00B63011"/>
    <w:pPr>
      <w:ind w:left="880"/>
    </w:pPr>
  </w:style>
  <w:style w:type="paragraph" w:styleId="TOC6">
    <w:name w:val="toc 6"/>
    <w:basedOn w:val="Normal"/>
    <w:next w:val="Normal"/>
    <w:autoRedefine/>
    <w:semiHidden/>
    <w:rsid w:val="00B63011"/>
    <w:pPr>
      <w:ind w:left="1100"/>
    </w:pPr>
  </w:style>
  <w:style w:type="paragraph" w:styleId="TOC7">
    <w:name w:val="toc 7"/>
    <w:basedOn w:val="Normal"/>
    <w:next w:val="Normal"/>
    <w:autoRedefine/>
    <w:semiHidden/>
    <w:rsid w:val="00B63011"/>
    <w:pPr>
      <w:ind w:left="1320"/>
    </w:pPr>
  </w:style>
  <w:style w:type="paragraph" w:styleId="TOC8">
    <w:name w:val="toc 8"/>
    <w:basedOn w:val="Normal"/>
    <w:next w:val="Normal"/>
    <w:autoRedefine/>
    <w:semiHidden/>
    <w:rsid w:val="00B63011"/>
    <w:pPr>
      <w:ind w:left="1540"/>
    </w:pPr>
  </w:style>
  <w:style w:type="paragraph" w:styleId="TOC9">
    <w:name w:val="toc 9"/>
    <w:basedOn w:val="Normal"/>
    <w:next w:val="Normal"/>
    <w:autoRedefine/>
    <w:semiHidden/>
    <w:rsid w:val="00B63011"/>
    <w:pPr>
      <w:ind w:left="1760"/>
    </w:pPr>
  </w:style>
  <w:style w:type="paragraph" w:styleId="Header">
    <w:name w:val="header"/>
    <w:basedOn w:val="Normal"/>
    <w:rsid w:val="00B63011"/>
    <w:pPr>
      <w:tabs>
        <w:tab w:val="center" w:pos="4320"/>
        <w:tab w:val="right" w:pos="8640"/>
      </w:tabs>
    </w:pPr>
  </w:style>
  <w:style w:type="paragraph" w:styleId="Footer">
    <w:name w:val="footer"/>
    <w:basedOn w:val="Normal"/>
    <w:rsid w:val="00B63011"/>
    <w:pPr>
      <w:tabs>
        <w:tab w:val="center" w:pos="4320"/>
        <w:tab w:val="right" w:pos="8640"/>
      </w:tabs>
    </w:pPr>
  </w:style>
  <w:style w:type="character" w:styleId="PageNumber">
    <w:name w:val="page number"/>
    <w:basedOn w:val="DefaultParagraphFont"/>
    <w:rsid w:val="00B63011"/>
  </w:style>
  <w:style w:type="paragraph" w:styleId="EndnoteText">
    <w:name w:val="endnote text"/>
    <w:basedOn w:val="Normal"/>
    <w:semiHidden/>
    <w:pPr>
      <w:tabs>
        <w:tab w:val="left" w:pos="567"/>
      </w:tabs>
    </w:pPr>
  </w:style>
  <w:style w:type="paragraph" w:customStyle="1" w:styleId="EMEATitlePAC">
    <w:name w:val="EMEA Title PAC"/>
    <w:basedOn w:val="EMEAHiddenTitlePIL"/>
    <w:next w:val="EMEABodyText"/>
    <w:rsid w:val="00B63011"/>
    <w:pPr>
      <w:pBdr>
        <w:top w:val="single" w:sz="4" w:space="1" w:color="auto"/>
        <w:left w:val="single" w:sz="4" w:space="4" w:color="auto"/>
        <w:bottom w:val="single" w:sz="4" w:space="1" w:color="auto"/>
        <w:right w:val="single" w:sz="4" w:space="4" w:color="auto"/>
      </w:pBdr>
    </w:pPr>
    <w:rPr>
      <w:b/>
      <w:i w:val="0"/>
      <w:caps/>
    </w:rPr>
  </w:style>
  <w:style w:type="paragraph" w:customStyle="1" w:styleId="HeadingA">
    <w:name w:val="Heading A"/>
    <w:basedOn w:val="Heading1"/>
    <w:next w:val="Normal"/>
    <w:rsid w:val="00A2096F"/>
    <w:pPr>
      <w:numPr>
        <w:numId w:val="3"/>
      </w:numPr>
    </w:pPr>
    <w:rPr>
      <w:u w:val="single"/>
    </w:rPr>
  </w:style>
  <w:style w:type="character" w:customStyle="1" w:styleId="EMEABodyTextChar">
    <w:name w:val="EMEA Body Text Char"/>
    <w:rsid w:val="00A2096F"/>
    <w:rPr>
      <w:sz w:val="22"/>
      <w:lang w:val="en-GB" w:eastAsia="en-US" w:bidi="ar-SA"/>
    </w:rPr>
  </w:style>
  <w:style w:type="paragraph" w:styleId="BodyText">
    <w:name w:val="Body Text"/>
    <w:basedOn w:val="Normal"/>
    <w:link w:val="BodyTextChar"/>
    <w:rsid w:val="00A2096F"/>
    <w:pPr>
      <w:jc w:val="both"/>
    </w:pPr>
    <w:rPr>
      <w:sz w:val="24"/>
    </w:rPr>
  </w:style>
  <w:style w:type="paragraph" w:styleId="BodyTextIndent2">
    <w:name w:val="Body Text Indent 2"/>
    <w:basedOn w:val="Normal"/>
    <w:rsid w:val="00A2096F"/>
    <w:pPr>
      <w:ind w:left="720"/>
    </w:pPr>
    <w:rPr>
      <w:sz w:val="24"/>
      <w:lang w:val="en-US"/>
    </w:rPr>
  </w:style>
  <w:style w:type="paragraph" w:styleId="BodyText3">
    <w:name w:val="Body Text 3"/>
    <w:basedOn w:val="Normal"/>
    <w:rsid w:val="00A2096F"/>
    <w:pPr>
      <w:jc w:val="both"/>
    </w:pPr>
    <w:rPr>
      <w:color w:val="0000FF"/>
      <w:sz w:val="24"/>
    </w:rPr>
  </w:style>
  <w:style w:type="paragraph" w:styleId="BalloonText">
    <w:name w:val="Balloon Text"/>
    <w:basedOn w:val="Normal"/>
    <w:semiHidden/>
    <w:rsid w:val="00A2096F"/>
    <w:rPr>
      <w:rFonts w:ascii="Tahoma" w:hAnsi="Tahoma" w:cs="Tahoma"/>
      <w:sz w:val="16"/>
      <w:szCs w:val="16"/>
    </w:rPr>
  </w:style>
  <w:style w:type="character" w:customStyle="1" w:styleId="EMEABodyTextChar1">
    <w:name w:val="EMEA Body Text Char1"/>
    <w:link w:val="EMEABodyText"/>
    <w:rsid w:val="00A2096F"/>
    <w:rPr>
      <w:sz w:val="22"/>
      <w:lang w:val="en-GB" w:eastAsia="en-US" w:bidi="ar-SA"/>
    </w:rPr>
  </w:style>
  <w:style w:type="table" w:styleId="TableGrid">
    <w:name w:val="Table Grid"/>
    <w:basedOn w:val="TableNormal"/>
    <w:rsid w:val="00A209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lloonText1">
    <w:name w:val="Balloon Text1"/>
    <w:basedOn w:val="Normal"/>
    <w:semiHidden/>
    <w:rsid w:val="00A2096F"/>
    <w:rPr>
      <w:rFonts w:ascii="Tahoma" w:hAnsi="Tahoma" w:cs="Tahoma"/>
      <w:sz w:val="16"/>
      <w:szCs w:val="16"/>
    </w:rPr>
  </w:style>
  <w:style w:type="paragraph" w:styleId="ListBullet3">
    <w:name w:val="List Bullet 3"/>
    <w:basedOn w:val="Normal"/>
    <w:autoRedefine/>
    <w:rsid w:val="00A2096F"/>
    <w:pPr>
      <w:numPr>
        <w:numId w:val="4"/>
      </w:numPr>
    </w:pPr>
  </w:style>
  <w:style w:type="paragraph" w:styleId="ListBullet2">
    <w:name w:val="List Bullet 2"/>
    <w:basedOn w:val="Normal"/>
    <w:autoRedefine/>
    <w:rsid w:val="00A2096F"/>
    <w:pPr>
      <w:numPr>
        <w:numId w:val="7"/>
      </w:numPr>
    </w:pPr>
  </w:style>
  <w:style w:type="paragraph" w:customStyle="1" w:styleId="EMA1">
    <w:name w:val="EMA 1"/>
    <w:basedOn w:val="EMEATitle"/>
    <w:autoRedefine/>
    <w:qFormat/>
    <w:rsid w:val="00805F49"/>
  </w:style>
  <w:style w:type="paragraph" w:customStyle="1" w:styleId="EMA2">
    <w:name w:val="EMA 2"/>
    <w:basedOn w:val="EMEAHeading1"/>
    <w:autoRedefine/>
    <w:qFormat/>
    <w:rsid w:val="00946406"/>
    <w:rPr>
      <w:lang w:val="fr-FR"/>
    </w:rPr>
  </w:style>
  <w:style w:type="paragraph" w:styleId="Bibliography">
    <w:name w:val="Bibliography"/>
    <w:basedOn w:val="Normal"/>
    <w:next w:val="Normal"/>
    <w:uiPriority w:val="37"/>
    <w:semiHidden/>
    <w:unhideWhenUsed/>
    <w:rsid w:val="00774166"/>
  </w:style>
  <w:style w:type="paragraph" w:styleId="BlockText">
    <w:name w:val="Block Text"/>
    <w:basedOn w:val="Normal"/>
    <w:rsid w:val="00774166"/>
    <w:pPr>
      <w:spacing w:after="120"/>
      <w:ind w:left="1440" w:right="1440"/>
    </w:pPr>
  </w:style>
  <w:style w:type="paragraph" w:styleId="BodyText2">
    <w:name w:val="Body Text 2"/>
    <w:basedOn w:val="Normal"/>
    <w:link w:val="BodyText2Char"/>
    <w:rsid w:val="00774166"/>
    <w:pPr>
      <w:spacing w:after="120" w:line="480" w:lineRule="auto"/>
    </w:pPr>
  </w:style>
  <w:style w:type="character" w:customStyle="1" w:styleId="BodyText2Char">
    <w:name w:val="Body Text 2 Char"/>
    <w:link w:val="BodyText2"/>
    <w:rsid w:val="00774166"/>
    <w:rPr>
      <w:sz w:val="22"/>
      <w:lang w:val="en-GB" w:eastAsia="en-US"/>
    </w:rPr>
  </w:style>
  <w:style w:type="paragraph" w:styleId="BodyTextFirstIndent">
    <w:name w:val="Body Text First Indent"/>
    <w:basedOn w:val="BodyText"/>
    <w:link w:val="BodyTextFirstIndentChar"/>
    <w:rsid w:val="00774166"/>
    <w:pPr>
      <w:spacing w:after="120"/>
      <w:ind w:firstLine="210"/>
      <w:jc w:val="left"/>
    </w:pPr>
    <w:rPr>
      <w:sz w:val="22"/>
    </w:rPr>
  </w:style>
  <w:style w:type="character" w:customStyle="1" w:styleId="BodyTextChar">
    <w:name w:val="Body Text Char"/>
    <w:link w:val="BodyText"/>
    <w:rsid w:val="00774166"/>
    <w:rPr>
      <w:sz w:val="24"/>
      <w:lang w:val="en-GB" w:eastAsia="en-US"/>
    </w:rPr>
  </w:style>
  <w:style w:type="character" w:customStyle="1" w:styleId="BodyTextFirstIndentChar">
    <w:name w:val="Body Text First Indent Char"/>
    <w:link w:val="BodyTextFirstIndent"/>
    <w:rsid w:val="00774166"/>
    <w:rPr>
      <w:sz w:val="22"/>
      <w:lang w:val="en-GB" w:eastAsia="en-US"/>
    </w:rPr>
  </w:style>
  <w:style w:type="paragraph" w:styleId="BodyTextIndent">
    <w:name w:val="Body Text Indent"/>
    <w:basedOn w:val="Normal"/>
    <w:link w:val="BodyTextIndentChar"/>
    <w:rsid w:val="00774166"/>
    <w:pPr>
      <w:spacing w:after="120"/>
      <w:ind w:left="283"/>
    </w:pPr>
  </w:style>
  <w:style w:type="character" w:customStyle="1" w:styleId="BodyTextIndentChar">
    <w:name w:val="Body Text Indent Char"/>
    <w:link w:val="BodyTextIndent"/>
    <w:rsid w:val="00774166"/>
    <w:rPr>
      <w:sz w:val="22"/>
      <w:lang w:val="en-GB" w:eastAsia="en-US"/>
    </w:rPr>
  </w:style>
  <w:style w:type="paragraph" w:styleId="BodyTextFirstIndent2">
    <w:name w:val="Body Text First Indent 2"/>
    <w:basedOn w:val="BodyTextIndent"/>
    <w:link w:val="BodyTextFirstIndent2Char"/>
    <w:rsid w:val="00774166"/>
    <w:pPr>
      <w:ind w:firstLine="210"/>
    </w:pPr>
  </w:style>
  <w:style w:type="character" w:customStyle="1" w:styleId="BodyTextFirstIndent2Char">
    <w:name w:val="Body Text First Indent 2 Char"/>
    <w:basedOn w:val="BodyTextIndentChar"/>
    <w:link w:val="BodyTextFirstIndent2"/>
    <w:rsid w:val="00774166"/>
    <w:rPr>
      <w:sz w:val="22"/>
      <w:lang w:val="en-GB" w:eastAsia="en-US"/>
    </w:rPr>
  </w:style>
  <w:style w:type="paragraph" w:styleId="BodyTextIndent3">
    <w:name w:val="Body Text Indent 3"/>
    <w:basedOn w:val="Normal"/>
    <w:link w:val="BodyTextIndent3Char"/>
    <w:rsid w:val="00774166"/>
    <w:pPr>
      <w:spacing w:after="120"/>
      <w:ind w:left="283"/>
    </w:pPr>
    <w:rPr>
      <w:sz w:val="16"/>
      <w:szCs w:val="16"/>
    </w:rPr>
  </w:style>
  <w:style w:type="character" w:customStyle="1" w:styleId="BodyTextIndent3Char">
    <w:name w:val="Body Text Indent 3 Char"/>
    <w:link w:val="BodyTextIndent3"/>
    <w:rsid w:val="00774166"/>
    <w:rPr>
      <w:sz w:val="16"/>
      <w:szCs w:val="16"/>
      <w:lang w:val="en-GB" w:eastAsia="en-US"/>
    </w:rPr>
  </w:style>
  <w:style w:type="paragraph" w:styleId="Caption">
    <w:name w:val="caption"/>
    <w:basedOn w:val="Normal"/>
    <w:next w:val="Normal"/>
    <w:qFormat/>
    <w:rsid w:val="00774166"/>
    <w:rPr>
      <w:b/>
      <w:bCs/>
      <w:sz w:val="20"/>
    </w:rPr>
  </w:style>
  <w:style w:type="paragraph" w:styleId="Closing">
    <w:name w:val="Closing"/>
    <w:basedOn w:val="Normal"/>
    <w:link w:val="ClosingChar"/>
    <w:rsid w:val="00774166"/>
    <w:pPr>
      <w:ind w:left="4252"/>
    </w:pPr>
  </w:style>
  <w:style w:type="character" w:customStyle="1" w:styleId="ClosingChar">
    <w:name w:val="Closing Char"/>
    <w:link w:val="Closing"/>
    <w:rsid w:val="00774166"/>
    <w:rPr>
      <w:sz w:val="22"/>
      <w:lang w:val="en-GB" w:eastAsia="en-US"/>
    </w:rPr>
  </w:style>
  <w:style w:type="paragraph" w:styleId="CommentText">
    <w:name w:val="annotation text"/>
    <w:basedOn w:val="Normal"/>
    <w:link w:val="CommentTextChar"/>
    <w:rsid w:val="00774166"/>
    <w:rPr>
      <w:sz w:val="20"/>
    </w:rPr>
  </w:style>
  <w:style w:type="character" w:customStyle="1" w:styleId="CommentTextChar">
    <w:name w:val="Comment Text Char"/>
    <w:link w:val="CommentText"/>
    <w:rsid w:val="00774166"/>
    <w:rPr>
      <w:lang w:val="en-GB" w:eastAsia="en-US"/>
    </w:rPr>
  </w:style>
  <w:style w:type="paragraph" w:styleId="CommentSubject">
    <w:name w:val="annotation subject"/>
    <w:basedOn w:val="CommentText"/>
    <w:next w:val="CommentText"/>
    <w:link w:val="CommentSubjectChar"/>
    <w:rsid w:val="00774166"/>
    <w:rPr>
      <w:b/>
      <w:bCs/>
    </w:rPr>
  </w:style>
  <w:style w:type="character" w:customStyle="1" w:styleId="CommentSubjectChar">
    <w:name w:val="Comment Subject Char"/>
    <w:link w:val="CommentSubject"/>
    <w:rsid w:val="00774166"/>
    <w:rPr>
      <w:b/>
      <w:bCs/>
      <w:lang w:val="en-GB" w:eastAsia="en-US"/>
    </w:rPr>
  </w:style>
  <w:style w:type="paragraph" w:styleId="Date">
    <w:name w:val="Date"/>
    <w:basedOn w:val="Normal"/>
    <w:next w:val="Normal"/>
    <w:link w:val="DateChar"/>
    <w:rsid w:val="00774166"/>
  </w:style>
  <w:style w:type="character" w:customStyle="1" w:styleId="DateChar">
    <w:name w:val="Date Char"/>
    <w:link w:val="Date"/>
    <w:rsid w:val="00774166"/>
    <w:rPr>
      <w:sz w:val="22"/>
      <w:lang w:val="en-GB" w:eastAsia="en-US"/>
    </w:rPr>
  </w:style>
  <w:style w:type="paragraph" w:styleId="E-mailSignature">
    <w:name w:val="E-mail Signature"/>
    <w:basedOn w:val="Normal"/>
    <w:link w:val="E-mailSignatureChar"/>
    <w:rsid w:val="00774166"/>
  </w:style>
  <w:style w:type="character" w:customStyle="1" w:styleId="E-mailSignatureChar">
    <w:name w:val="E-mail Signature Char"/>
    <w:link w:val="E-mailSignature"/>
    <w:rsid w:val="00774166"/>
    <w:rPr>
      <w:sz w:val="22"/>
      <w:lang w:val="en-GB" w:eastAsia="en-US"/>
    </w:rPr>
  </w:style>
  <w:style w:type="paragraph" w:styleId="EnvelopeAddress">
    <w:name w:val="envelope address"/>
    <w:basedOn w:val="Normal"/>
    <w:rsid w:val="00774166"/>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rsid w:val="00774166"/>
    <w:rPr>
      <w:rFonts w:ascii="Cambria" w:hAnsi="Cambria"/>
      <w:sz w:val="20"/>
    </w:rPr>
  </w:style>
  <w:style w:type="paragraph" w:styleId="FootnoteText">
    <w:name w:val="footnote text"/>
    <w:basedOn w:val="Normal"/>
    <w:link w:val="FootnoteTextChar"/>
    <w:rsid w:val="00774166"/>
    <w:rPr>
      <w:sz w:val="20"/>
    </w:rPr>
  </w:style>
  <w:style w:type="character" w:customStyle="1" w:styleId="FootnoteTextChar">
    <w:name w:val="Footnote Text Char"/>
    <w:link w:val="FootnoteText"/>
    <w:rsid w:val="00774166"/>
    <w:rPr>
      <w:lang w:val="en-GB" w:eastAsia="en-US"/>
    </w:rPr>
  </w:style>
  <w:style w:type="paragraph" w:styleId="HTMLAddress">
    <w:name w:val="HTML Address"/>
    <w:basedOn w:val="Normal"/>
    <w:link w:val="HTMLAddressChar"/>
    <w:rsid w:val="00774166"/>
    <w:rPr>
      <w:i/>
      <w:iCs/>
    </w:rPr>
  </w:style>
  <w:style w:type="character" w:customStyle="1" w:styleId="HTMLAddressChar">
    <w:name w:val="HTML Address Char"/>
    <w:link w:val="HTMLAddress"/>
    <w:rsid w:val="00774166"/>
    <w:rPr>
      <w:i/>
      <w:iCs/>
      <w:sz w:val="22"/>
      <w:lang w:val="en-GB" w:eastAsia="en-US"/>
    </w:rPr>
  </w:style>
  <w:style w:type="paragraph" w:styleId="HTMLPreformatted">
    <w:name w:val="HTML Preformatted"/>
    <w:basedOn w:val="Normal"/>
    <w:link w:val="HTMLPreformattedChar"/>
    <w:rsid w:val="00774166"/>
    <w:rPr>
      <w:rFonts w:ascii="Courier New" w:hAnsi="Courier New" w:cs="Courier New"/>
      <w:sz w:val="20"/>
    </w:rPr>
  </w:style>
  <w:style w:type="character" w:customStyle="1" w:styleId="HTMLPreformattedChar">
    <w:name w:val="HTML Preformatted Char"/>
    <w:link w:val="HTMLPreformatted"/>
    <w:rsid w:val="00774166"/>
    <w:rPr>
      <w:rFonts w:ascii="Courier New" w:hAnsi="Courier New" w:cs="Courier New"/>
      <w:lang w:val="en-GB" w:eastAsia="en-US"/>
    </w:rPr>
  </w:style>
  <w:style w:type="paragraph" w:styleId="Index1">
    <w:name w:val="index 1"/>
    <w:basedOn w:val="Normal"/>
    <w:next w:val="Normal"/>
    <w:autoRedefine/>
    <w:rsid w:val="00774166"/>
    <w:pPr>
      <w:ind w:left="220" w:hanging="220"/>
    </w:pPr>
  </w:style>
  <w:style w:type="paragraph" w:styleId="Index2">
    <w:name w:val="index 2"/>
    <w:basedOn w:val="Normal"/>
    <w:next w:val="Normal"/>
    <w:autoRedefine/>
    <w:rsid w:val="00774166"/>
    <w:pPr>
      <w:ind w:left="440" w:hanging="220"/>
    </w:pPr>
  </w:style>
  <w:style w:type="paragraph" w:styleId="Index3">
    <w:name w:val="index 3"/>
    <w:basedOn w:val="Normal"/>
    <w:next w:val="Normal"/>
    <w:autoRedefine/>
    <w:rsid w:val="00774166"/>
    <w:pPr>
      <w:ind w:left="660" w:hanging="220"/>
    </w:pPr>
  </w:style>
  <w:style w:type="paragraph" w:styleId="Index4">
    <w:name w:val="index 4"/>
    <w:basedOn w:val="Normal"/>
    <w:next w:val="Normal"/>
    <w:autoRedefine/>
    <w:rsid w:val="00774166"/>
    <w:pPr>
      <w:ind w:left="880" w:hanging="220"/>
    </w:pPr>
  </w:style>
  <w:style w:type="paragraph" w:styleId="Index5">
    <w:name w:val="index 5"/>
    <w:basedOn w:val="Normal"/>
    <w:next w:val="Normal"/>
    <w:autoRedefine/>
    <w:rsid w:val="00774166"/>
    <w:pPr>
      <w:ind w:left="1100" w:hanging="220"/>
    </w:pPr>
  </w:style>
  <w:style w:type="paragraph" w:styleId="Index6">
    <w:name w:val="index 6"/>
    <w:basedOn w:val="Normal"/>
    <w:next w:val="Normal"/>
    <w:autoRedefine/>
    <w:rsid w:val="00774166"/>
    <w:pPr>
      <w:ind w:left="1320" w:hanging="220"/>
    </w:pPr>
  </w:style>
  <w:style w:type="paragraph" w:styleId="Index7">
    <w:name w:val="index 7"/>
    <w:basedOn w:val="Normal"/>
    <w:next w:val="Normal"/>
    <w:autoRedefine/>
    <w:rsid w:val="00774166"/>
    <w:pPr>
      <w:ind w:left="1540" w:hanging="220"/>
    </w:pPr>
  </w:style>
  <w:style w:type="paragraph" w:styleId="Index8">
    <w:name w:val="index 8"/>
    <w:basedOn w:val="Normal"/>
    <w:next w:val="Normal"/>
    <w:autoRedefine/>
    <w:rsid w:val="00774166"/>
    <w:pPr>
      <w:ind w:left="1760" w:hanging="220"/>
    </w:pPr>
  </w:style>
  <w:style w:type="paragraph" w:styleId="Index9">
    <w:name w:val="index 9"/>
    <w:basedOn w:val="Normal"/>
    <w:next w:val="Normal"/>
    <w:autoRedefine/>
    <w:rsid w:val="00774166"/>
    <w:pPr>
      <w:ind w:left="1980" w:hanging="220"/>
    </w:pPr>
  </w:style>
  <w:style w:type="paragraph" w:styleId="IndexHeading">
    <w:name w:val="index heading"/>
    <w:basedOn w:val="Normal"/>
    <w:next w:val="Index1"/>
    <w:rsid w:val="00774166"/>
    <w:rPr>
      <w:rFonts w:ascii="Cambria" w:hAnsi="Cambria"/>
      <w:b/>
      <w:bCs/>
    </w:rPr>
  </w:style>
  <w:style w:type="paragraph" w:styleId="IntenseQuote">
    <w:name w:val="Intense Quote"/>
    <w:basedOn w:val="Normal"/>
    <w:next w:val="Normal"/>
    <w:link w:val="IntenseQuoteChar"/>
    <w:uiPriority w:val="30"/>
    <w:qFormat/>
    <w:rsid w:val="0077416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774166"/>
    <w:rPr>
      <w:b/>
      <w:bCs/>
      <w:i/>
      <w:iCs/>
      <w:color w:val="4F81BD"/>
      <w:sz w:val="22"/>
      <w:lang w:val="en-GB" w:eastAsia="en-US"/>
    </w:rPr>
  </w:style>
  <w:style w:type="paragraph" w:styleId="List">
    <w:name w:val="List"/>
    <w:basedOn w:val="Normal"/>
    <w:rsid w:val="00774166"/>
    <w:pPr>
      <w:ind w:left="283" w:hanging="283"/>
      <w:contextualSpacing/>
    </w:pPr>
  </w:style>
  <w:style w:type="paragraph" w:styleId="List2">
    <w:name w:val="List 2"/>
    <w:basedOn w:val="Normal"/>
    <w:rsid w:val="00774166"/>
    <w:pPr>
      <w:ind w:left="566" w:hanging="283"/>
      <w:contextualSpacing/>
    </w:pPr>
  </w:style>
  <w:style w:type="paragraph" w:styleId="List3">
    <w:name w:val="List 3"/>
    <w:basedOn w:val="Normal"/>
    <w:rsid w:val="00774166"/>
    <w:pPr>
      <w:ind w:left="849" w:hanging="283"/>
      <w:contextualSpacing/>
    </w:pPr>
  </w:style>
  <w:style w:type="paragraph" w:styleId="List4">
    <w:name w:val="List 4"/>
    <w:basedOn w:val="Normal"/>
    <w:rsid w:val="00774166"/>
    <w:pPr>
      <w:ind w:left="1132" w:hanging="283"/>
      <w:contextualSpacing/>
    </w:pPr>
  </w:style>
  <w:style w:type="paragraph" w:styleId="List5">
    <w:name w:val="List 5"/>
    <w:basedOn w:val="Normal"/>
    <w:rsid w:val="00774166"/>
    <w:pPr>
      <w:ind w:left="1415" w:hanging="283"/>
      <w:contextualSpacing/>
    </w:pPr>
  </w:style>
  <w:style w:type="paragraph" w:styleId="ListBullet">
    <w:name w:val="List Bullet"/>
    <w:basedOn w:val="Normal"/>
    <w:rsid w:val="00774166"/>
    <w:pPr>
      <w:numPr>
        <w:numId w:val="8"/>
      </w:numPr>
      <w:contextualSpacing/>
    </w:pPr>
  </w:style>
  <w:style w:type="paragraph" w:styleId="ListBullet4">
    <w:name w:val="List Bullet 4"/>
    <w:basedOn w:val="Normal"/>
    <w:rsid w:val="00774166"/>
    <w:pPr>
      <w:numPr>
        <w:numId w:val="9"/>
      </w:numPr>
      <w:contextualSpacing/>
    </w:pPr>
  </w:style>
  <w:style w:type="paragraph" w:styleId="ListBullet5">
    <w:name w:val="List Bullet 5"/>
    <w:basedOn w:val="Normal"/>
    <w:rsid w:val="00774166"/>
    <w:pPr>
      <w:numPr>
        <w:numId w:val="10"/>
      </w:numPr>
      <w:contextualSpacing/>
    </w:pPr>
  </w:style>
  <w:style w:type="paragraph" w:styleId="ListContinue">
    <w:name w:val="List Continue"/>
    <w:basedOn w:val="Normal"/>
    <w:rsid w:val="00774166"/>
    <w:pPr>
      <w:spacing w:after="120"/>
      <w:ind w:left="283"/>
      <w:contextualSpacing/>
    </w:pPr>
  </w:style>
  <w:style w:type="paragraph" w:styleId="ListContinue2">
    <w:name w:val="List Continue 2"/>
    <w:basedOn w:val="Normal"/>
    <w:rsid w:val="00774166"/>
    <w:pPr>
      <w:spacing w:after="120"/>
      <w:ind w:left="566"/>
      <w:contextualSpacing/>
    </w:pPr>
  </w:style>
  <w:style w:type="paragraph" w:styleId="ListContinue3">
    <w:name w:val="List Continue 3"/>
    <w:basedOn w:val="Normal"/>
    <w:rsid w:val="00774166"/>
    <w:pPr>
      <w:spacing w:after="120"/>
      <w:ind w:left="849"/>
      <w:contextualSpacing/>
    </w:pPr>
  </w:style>
  <w:style w:type="paragraph" w:styleId="ListContinue4">
    <w:name w:val="List Continue 4"/>
    <w:basedOn w:val="Normal"/>
    <w:rsid w:val="00774166"/>
    <w:pPr>
      <w:spacing w:after="120"/>
      <w:ind w:left="1132"/>
      <w:contextualSpacing/>
    </w:pPr>
  </w:style>
  <w:style w:type="paragraph" w:styleId="ListContinue5">
    <w:name w:val="List Continue 5"/>
    <w:basedOn w:val="Normal"/>
    <w:rsid w:val="00774166"/>
    <w:pPr>
      <w:spacing w:after="120"/>
      <w:ind w:left="1415"/>
      <w:contextualSpacing/>
    </w:pPr>
  </w:style>
  <w:style w:type="paragraph" w:styleId="ListNumber">
    <w:name w:val="List Number"/>
    <w:basedOn w:val="Normal"/>
    <w:rsid w:val="00774166"/>
    <w:pPr>
      <w:numPr>
        <w:numId w:val="11"/>
      </w:numPr>
      <w:contextualSpacing/>
    </w:pPr>
  </w:style>
  <w:style w:type="paragraph" w:styleId="ListNumber2">
    <w:name w:val="List Number 2"/>
    <w:basedOn w:val="Normal"/>
    <w:rsid w:val="00774166"/>
    <w:pPr>
      <w:numPr>
        <w:numId w:val="12"/>
      </w:numPr>
      <w:contextualSpacing/>
    </w:pPr>
  </w:style>
  <w:style w:type="paragraph" w:styleId="ListNumber3">
    <w:name w:val="List Number 3"/>
    <w:basedOn w:val="Normal"/>
    <w:rsid w:val="00774166"/>
    <w:pPr>
      <w:numPr>
        <w:numId w:val="13"/>
      </w:numPr>
      <w:contextualSpacing/>
    </w:pPr>
  </w:style>
  <w:style w:type="paragraph" w:styleId="ListNumber4">
    <w:name w:val="List Number 4"/>
    <w:basedOn w:val="Normal"/>
    <w:rsid w:val="00774166"/>
    <w:pPr>
      <w:numPr>
        <w:numId w:val="14"/>
      </w:numPr>
      <w:contextualSpacing/>
    </w:pPr>
  </w:style>
  <w:style w:type="paragraph" w:styleId="ListNumber5">
    <w:name w:val="List Number 5"/>
    <w:basedOn w:val="Normal"/>
    <w:rsid w:val="00774166"/>
    <w:pPr>
      <w:numPr>
        <w:numId w:val="15"/>
      </w:numPr>
      <w:contextualSpacing/>
    </w:pPr>
  </w:style>
  <w:style w:type="paragraph" w:styleId="ListParagraph">
    <w:name w:val="List Paragraph"/>
    <w:basedOn w:val="Normal"/>
    <w:uiPriority w:val="34"/>
    <w:qFormat/>
    <w:rsid w:val="00774166"/>
    <w:pPr>
      <w:ind w:left="708"/>
    </w:pPr>
  </w:style>
  <w:style w:type="paragraph" w:styleId="MacroText">
    <w:name w:val="macro"/>
    <w:link w:val="MacroTextChar"/>
    <w:rsid w:val="0077416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character" w:customStyle="1" w:styleId="MacroTextChar">
    <w:name w:val="Macro Text Char"/>
    <w:link w:val="MacroText"/>
    <w:rsid w:val="00774166"/>
    <w:rPr>
      <w:rFonts w:ascii="Courier New" w:hAnsi="Courier New" w:cs="Courier New"/>
      <w:lang w:val="en-GB" w:eastAsia="en-US"/>
    </w:rPr>
  </w:style>
  <w:style w:type="paragraph" w:styleId="MessageHeader">
    <w:name w:val="Message Header"/>
    <w:basedOn w:val="Normal"/>
    <w:link w:val="MessageHeaderChar"/>
    <w:rsid w:val="0077416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rsid w:val="00774166"/>
    <w:rPr>
      <w:rFonts w:ascii="Cambria" w:eastAsia="Times New Roman" w:hAnsi="Cambria" w:cs="Times New Roman"/>
      <w:sz w:val="24"/>
      <w:szCs w:val="24"/>
      <w:shd w:val="pct20" w:color="auto" w:fill="auto"/>
      <w:lang w:val="en-GB" w:eastAsia="en-US"/>
    </w:rPr>
  </w:style>
  <w:style w:type="paragraph" w:styleId="NoSpacing">
    <w:name w:val="No Spacing"/>
    <w:uiPriority w:val="1"/>
    <w:qFormat/>
    <w:rsid w:val="00774166"/>
    <w:rPr>
      <w:sz w:val="22"/>
      <w:lang w:eastAsia="en-US"/>
    </w:rPr>
  </w:style>
  <w:style w:type="paragraph" w:styleId="NormalWeb">
    <w:name w:val="Normal (Web)"/>
    <w:basedOn w:val="Normal"/>
    <w:rsid w:val="00774166"/>
    <w:rPr>
      <w:sz w:val="24"/>
      <w:szCs w:val="24"/>
    </w:rPr>
  </w:style>
  <w:style w:type="paragraph" w:styleId="NormalIndent">
    <w:name w:val="Normal Indent"/>
    <w:basedOn w:val="Normal"/>
    <w:rsid w:val="00774166"/>
    <w:pPr>
      <w:ind w:left="708"/>
    </w:pPr>
  </w:style>
  <w:style w:type="paragraph" w:styleId="NoteHeading">
    <w:name w:val="Note Heading"/>
    <w:basedOn w:val="Normal"/>
    <w:next w:val="Normal"/>
    <w:link w:val="NoteHeadingChar"/>
    <w:rsid w:val="00774166"/>
  </w:style>
  <w:style w:type="character" w:customStyle="1" w:styleId="NoteHeadingChar">
    <w:name w:val="Note Heading Char"/>
    <w:link w:val="NoteHeading"/>
    <w:rsid w:val="00774166"/>
    <w:rPr>
      <w:sz w:val="22"/>
      <w:lang w:val="en-GB" w:eastAsia="en-US"/>
    </w:rPr>
  </w:style>
  <w:style w:type="paragraph" w:styleId="PlainText">
    <w:name w:val="Plain Text"/>
    <w:basedOn w:val="Normal"/>
    <w:link w:val="PlainTextChar"/>
    <w:rsid w:val="00774166"/>
    <w:rPr>
      <w:rFonts w:ascii="Courier New" w:hAnsi="Courier New" w:cs="Courier New"/>
      <w:sz w:val="20"/>
    </w:rPr>
  </w:style>
  <w:style w:type="character" w:customStyle="1" w:styleId="PlainTextChar">
    <w:name w:val="Plain Text Char"/>
    <w:link w:val="PlainText"/>
    <w:rsid w:val="00774166"/>
    <w:rPr>
      <w:rFonts w:ascii="Courier New" w:hAnsi="Courier New" w:cs="Courier New"/>
      <w:lang w:val="en-GB" w:eastAsia="en-US"/>
    </w:rPr>
  </w:style>
  <w:style w:type="paragraph" w:styleId="Quote">
    <w:name w:val="Quote"/>
    <w:basedOn w:val="Normal"/>
    <w:next w:val="Normal"/>
    <w:link w:val="QuoteChar"/>
    <w:uiPriority w:val="29"/>
    <w:qFormat/>
    <w:rsid w:val="00774166"/>
    <w:rPr>
      <w:i/>
      <w:iCs/>
      <w:color w:val="000000"/>
    </w:rPr>
  </w:style>
  <w:style w:type="character" w:customStyle="1" w:styleId="QuoteChar">
    <w:name w:val="Quote Char"/>
    <w:link w:val="Quote"/>
    <w:uiPriority w:val="29"/>
    <w:rsid w:val="00774166"/>
    <w:rPr>
      <w:i/>
      <w:iCs/>
      <w:color w:val="000000"/>
      <w:sz w:val="22"/>
      <w:lang w:val="en-GB" w:eastAsia="en-US"/>
    </w:rPr>
  </w:style>
  <w:style w:type="paragraph" w:styleId="Salutation">
    <w:name w:val="Salutation"/>
    <w:basedOn w:val="Normal"/>
    <w:next w:val="Normal"/>
    <w:link w:val="SalutationChar"/>
    <w:rsid w:val="00774166"/>
  </w:style>
  <w:style w:type="character" w:customStyle="1" w:styleId="SalutationChar">
    <w:name w:val="Salutation Char"/>
    <w:link w:val="Salutation"/>
    <w:rsid w:val="00774166"/>
    <w:rPr>
      <w:sz w:val="22"/>
      <w:lang w:val="en-GB" w:eastAsia="en-US"/>
    </w:rPr>
  </w:style>
  <w:style w:type="paragraph" w:styleId="Signature">
    <w:name w:val="Signature"/>
    <w:basedOn w:val="Normal"/>
    <w:link w:val="SignatureChar"/>
    <w:rsid w:val="00774166"/>
    <w:pPr>
      <w:ind w:left="4252"/>
    </w:pPr>
  </w:style>
  <w:style w:type="character" w:customStyle="1" w:styleId="SignatureChar">
    <w:name w:val="Signature Char"/>
    <w:link w:val="Signature"/>
    <w:rsid w:val="00774166"/>
    <w:rPr>
      <w:sz w:val="22"/>
      <w:lang w:val="en-GB" w:eastAsia="en-US"/>
    </w:rPr>
  </w:style>
  <w:style w:type="paragraph" w:styleId="Subtitle">
    <w:name w:val="Subtitle"/>
    <w:basedOn w:val="Normal"/>
    <w:next w:val="Normal"/>
    <w:link w:val="SubtitleChar"/>
    <w:qFormat/>
    <w:rsid w:val="00774166"/>
    <w:pPr>
      <w:spacing w:after="60"/>
      <w:jc w:val="center"/>
      <w:outlineLvl w:val="1"/>
    </w:pPr>
    <w:rPr>
      <w:rFonts w:ascii="Cambria" w:hAnsi="Cambria"/>
      <w:sz w:val="24"/>
      <w:szCs w:val="24"/>
    </w:rPr>
  </w:style>
  <w:style w:type="character" w:customStyle="1" w:styleId="SubtitleChar">
    <w:name w:val="Subtitle Char"/>
    <w:link w:val="Subtitle"/>
    <w:rsid w:val="00774166"/>
    <w:rPr>
      <w:rFonts w:ascii="Cambria" w:eastAsia="Times New Roman" w:hAnsi="Cambria" w:cs="Times New Roman"/>
      <w:sz w:val="24"/>
      <w:szCs w:val="24"/>
      <w:lang w:val="en-GB" w:eastAsia="en-US"/>
    </w:rPr>
  </w:style>
  <w:style w:type="paragraph" w:styleId="TableofAuthorities">
    <w:name w:val="table of authorities"/>
    <w:basedOn w:val="Normal"/>
    <w:next w:val="Normal"/>
    <w:rsid w:val="00774166"/>
    <w:pPr>
      <w:ind w:left="220" w:hanging="220"/>
    </w:pPr>
  </w:style>
  <w:style w:type="paragraph" w:styleId="TableofFigures">
    <w:name w:val="table of figures"/>
    <w:basedOn w:val="Normal"/>
    <w:next w:val="Normal"/>
    <w:rsid w:val="00774166"/>
  </w:style>
  <w:style w:type="paragraph" w:styleId="Title">
    <w:name w:val="Title"/>
    <w:basedOn w:val="Normal"/>
    <w:next w:val="Normal"/>
    <w:link w:val="TitleChar"/>
    <w:qFormat/>
    <w:rsid w:val="00774166"/>
    <w:pPr>
      <w:spacing w:before="240" w:after="60"/>
      <w:jc w:val="center"/>
      <w:outlineLvl w:val="0"/>
    </w:pPr>
    <w:rPr>
      <w:rFonts w:ascii="Cambria" w:hAnsi="Cambria"/>
      <w:b/>
      <w:bCs/>
      <w:kern w:val="28"/>
      <w:sz w:val="32"/>
      <w:szCs w:val="32"/>
    </w:rPr>
  </w:style>
  <w:style w:type="character" w:customStyle="1" w:styleId="TitleChar">
    <w:name w:val="Title Char"/>
    <w:link w:val="Title"/>
    <w:rsid w:val="00774166"/>
    <w:rPr>
      <w:rFonts w:ascii="Cambria" w:eastAsia="Times New Roman" w:hAnsi="Cambria" w:cs="Times New Roman"/>
      <w:b/>
      <w:bCs/>
      <w:kern w:val="28"/>
      <w:sz w:val="32"/>
      <w:szCs w:val="32"/>
      <w:lang w:val="en-GB" w:eastAsia="en-US"/>
    </w:rPr>
  </w:style>
  <w:style w:type="paragraph" w:styleId="TOAHeading">
    <w:name w:val="toa heading"/>
    <w:basedOn w:val="Normal"/>
    <w:next w:val="Normal"/>
    <w:rsid w:val="00774166"/>
    <w:pPr>
      <w:spacing w:before="120"/>
    </w:pPr>
    <w:rPr>
      <w:rFonts w:ascii="Cambria" w:hAnsi="Cambria"/>
      <w:b/>
      <w:bCs/>
      <w:sz w:val="24"/>
      <w:szCs w:val="24"/>
    </w:rPr>
  </w:style>
  <w:style w:type="paragraph" w:styleId="TOCHeading">
    <w:name w:val="TOC Heading"/>
    <w:basedOn w:val="Heading1"/>
    <w:next w:val="Normal"/>
    <w:uiPriority w:val="39"/>
    <w:qFormat/>
    <w:rsid w:val="00774166"/>
    <w:pPr>
      <w:keepLines w:val="0"/>
      <w:numPr>
        <w:numId w:val="0"/>
      </w:numPr>
      <w:spacing w:after="60"/>
      <w:outlineLvl w:val="9"/>
    </w:pPr>
    <w:rPr>
      <w:rFonts w:ascii="Cambria" w:hAnsi="Cambria"/>
      <w:bCs/>
      <w:caps w:val="0"/>
      <w:kern w:val="32"/>
      <w:sz w:val="32"/>
      <w:szCs w:val="32"/>
    </w:rPr>
  </w:style>
  <w:style w:type="character" w:styleId="Hyperlink">
    <w:name w:val="Hyperlink"/>
    <w:rsid w:val="00F9134F"/>
    <w:rPr>
      <w:color w:val="0000FF"/>
      <w:u w:val="single"/>
    </w:rPr>
  </w:style>
  <w:style w:type="character" w:styleId="FootnoteReference">
    <w:name w:val="footnote reference"/>
    <w:rsid w:val="004F7B7C"/>
    <w:rPr>
      <w:rFonts w:ascii="Verdana" w:hAnsi="Verdana"/>
      <w:vertAlign w:val="superscript"/>
    </w:rPr>
  </w:style>
  <w:style w:type="paragraph" w:customStyle="1" w:styleId="Heading1Agency">
    <w:name w:val="Heading 1 (Agency)"/>
    <w:basedOn w:val="Normal"/>
    <w:next w:val="Normal"/>
    <w:rsid w:val="004F7B7C"/>
    <w:pPr>
      <w:keepNext/>
      <w:numPr>
        <w:numId w:val="19"/>
      </w:numPr>
      <w:spacing w:before="280" w:after="220"/>
      <w:outlineLvl w:val="0"/>
    </w:pPr>
    <w:rPr>
      <w:rFonts w:ascii="Verdana" w:hAnsi="Verdana"/>
      <w:b/>
      <w:kern w:val="32"/>
      <w:sz w:val="27"/>
      <w:lang w:eastAsia="fr-LU"/>
    </w:rPr>
  </w:style>
  <w:style w:type="paragraph" w:customStyle="1" w:styleId="Heading2Agency">
    <w:name w:val="Heading 2 (Agency)"/>
    <w:basedOn w:val="Normal"/>
    <w:next w:val="Normal"/>
    <w:rsid w:val="004F7B7C"/>
    <w:pPr>
      <w:keepNext/>
      <w:numPr>
        <w:ilvl w:val="1"/>
        <w:numId w:val="19"/>
      </w:numPr>
      <w:spacing w:before="280" w:after="220"/>
      <w:outlineLvl w:val="1"/>
    </w:pPr>
    <w:rPr>
      <w:rFonts w:ascii="Verdana" w:hAnsi="Verdana"/>
      <w:b/>
      <w:i/>
      <w:kern w:val="32"/>
      <w:lang w:eastAsia="fr-LU"/>
    </w:rPr>
  </w:style>
  <w:style w:type="paragraph" w:customStyle="1" w:styleId="Heading3Agency">
    <w:name w:val="Heading 3 (Agency)"/>
    <w:basedOn w:val="Normal"/>
    <w:next w:val="Normal"/>
    <w:rsid w:val="004F7B7C"/>
    <w:pPr>
      <w:keepNext/>
      <w:numPr>
        <w:ilvl w:val="2"/>
        <w:numId w:val="19"/>
      </w:numPr>
      <w:spacing w:before="280" w:after="220"/>
      <w:outlineLvl w:val="2"/>
    </w:pPr>
    <w:rPr>
      <w:rFonts w:ascii="Verdana" w:hAnsi="Verdana"/>
      <w:b/>
      <w:kern w:val="32"/>
      <w:lang w:eastAsia="fr-LU"/>
    </w:rPr>
  </w:style>
  <w:style w:type="paragraph" w:customStyle="1" w:styleId="Heading4Agency">
    <w:name w:val="Heading 4 (Agency)"/>
    <w:basedOn w:val="Heading3Agency"/>
    <w:next w:val="Normal"/>
    <w:rsid w:val="004F7B7C"/>
    <w:pPr>
      <w:numPr>
        <w:ilvl w:val="3"/>
      </w:numPr>
      <w:outlineLvl w:val="3"/>
    </w:pPr>
    <w:rPr>
      <w:i/>
      <w:sz w:val="18"/>
    </w:rPr>
  </w:style>
  <w:style w:type="paragraph" w:customStyle="1" w:styleId="Heading5Agency">
    <w:name w:val="Heading 5 (Agency)"/>
    <w:basedOn w:val="Heading4Agency"/>
    <w:next w:val="Normal"/>
    <w:rsid w:val="004F7B7C"/>
    <w:pPr>
      <w:numPr>
        <w:ilvl w:val="4"/>
      </w:numPr>
      <w:outlineLvl w:val="4"/>
    </w:pPr>
    <w:rPr>
      <w:i w:val="0"/>
    </w:rPr>
  </w:style>
  <w:style w:type="paragraph" w:customStyle="1" w:styleId="Heading6Agency">
    <w:name w:val="Heading 6 (Agency)"/>
    <w:basedOn w:val="Heading5Agency"/>
    <w:next w:val="Normal"/>
    <w:rsid w:val="004F7B7C"/>
    <w:pPr>
      <w:numPr>
        <w:ilvl w:val="5"/>
      </w:numPr>
      <w:outlineLvl w:val="5"/>
    </w:pPr>
  </w:style>
  <w:style w:type="paragraph" w:customStyle="1" w:styleId="Heading7Agency">
    <w:name w:val="Heading 7 (Agency)"/>
    <w:basedOn w:val="Heading6Agency"/>
    <w:next w:val="Normal"/>
    <w:rsid w:val="004F7B7C"/>
    <w:pPr>
      <w:numPr>
        <w:ilvl w:val="6"/>
      </w:numPr>
      <w:outlineLvl w:val="6"/>
    </w:pPr>
  </w:style>
  <w:style w:type="paragraph" w:customStyle="1" w:styleId="Heading8Agency">
    <w:name w:val="Heading 8 (Agency)"/>
    <w:basedOn w:val="Heading7Agency"/>
    <w:next w:val="Normal"/>
    <w:rsid w:val="004F7B7C"/>
    <w:pPr>
      <w:numPr>
        <w:ilvl w:val="7"/>
      </w:numPr>
      <w:outlineLvl w:val="7"/>
    </w:pPr>
  </w:style>
  <w:style w:type="paragraph" w:customStyle="1" w:styleId="Heading9Agency">
    <w:name w:val="Heading 9 (Agency)"/>
    <w:basedOn w:val="Heading8Agency"/>
    <w:next w:val="Normal"/>
    <w:rsid w:val="004F7B7C"/>
    <w:pPr>
      <w:numPr>
        <w:ilvl w:val="8"/>
      </w:numPr>
      <w:outlineLvl w:val="8"/>
    </w:pPr>
  </w:style>
  <w:style w:type="paragraph" w:customStyle="1" w:styleId="news-date">
    <w:name w:val="news-date"/>
    <w:basedOn w:val="Normal"/>
    <w:rsid w:val="004F7B7C"/>
    <w:pPr>
      <w:spacing w:before="100" w:beforeAutospacing="1" w:after="100" w:afterAutospacing="1"/>
    </w:pPr>
    <w:rPr>
      <w:sz w:val="24"/>
      <w:lang w:eastAsia="fr-LU"/>
    </w:rPr>
  </w:style>
  <w:style w:type="paragraph" w:styleId="Revision">
    <w:name w:val="Revision"/>
    <w:hidden/>
    <w:uiPriority w:val="99"/>
    <w:semiHidden/>
    <w:rsid w:val="001352E8"/>
    <w:rPr>
      <w:sz w:val="22"/>
      <w:lang w:eastAsia="en-US"/>
    </w:rPr>
  </w:style>
  <w:style w:type="paragraph" w:customStyle="1" w:styleId="No-numheading3Agency">
    <w:name w:val="No-num heading 3 (Agency)"/>
    <w:rsid w:val="00532F27"/>
    <w:pPr>
      <w:keepNext/>
      <w:spacing w:before="280" w:after="220"/>
      <w:outlineLvl w:val="2"/>
    </w:pPr>
    <w:rPr>
      <w:rFonts w:ascii="Verdana" w:hAnsi="Verdana"/>
      <w:b/>
      <w:snapToGrid w:val="0"/>
      <w:kern w:val="32"/>
      <w:sz w:val="22"/>
      <w:lang w:eastAsia="fr-LU"/>
    </w:rPr>
  </w:style>
  <w:style w:type="numbering" w:customStyle="1" w:styleId="NumberlistAgency">
    <w:name w:val="Number list (Agency)"/>
    <w:rsid w:val="00532F27"/>
    <w:pPr>
      <w:numPr>
        <w:numId w:val="21"/>
      </w:numPr>
    </w:pPr>
  </w:style>
  <w:style w:type="character" w:customStyle="1" w:styleId="Heading4Char">
    <w:name w:val="Heading 4 Char"/>
    <w:link w:val="Heading4"/>
    <w:locked/>
    <w:rsid w:val="00BF626C"/>
    <w:rPr>
      <w:b/>
      <w:i/>
      <w:sz w:val="24"/>
      <w:lang w:val="en-GB"/>
    </w:rPr>
  </w:style>
  <w:style w:type="paragraph" w:customStyle="1" w:styleId="bodytextagency">
    <w:name w:val="bodytextagency"/>
    <w:basedOn w:val="Normal"/>
    <w:uiPriority w:val="99"/>
    <w:rsid w:val="00E318E7"/>
    <w:pPr>
      <w:spacing w:after="140" w:line="280" w:lineRule="atLeast"/>
    </w:pPr>
    <w:rPr>
      <w:rFonts w:ascii="Verdana" w:eastAsia="Calibri" w:hAnsi="Verdana"/>
      <w:sz w:val="18"/>
      <w:szCs w:val="18"/>
      <w:lang w:val="ro-RO"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BMS\EMEALabelingCor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0D32C-419C-4171-9AF3-02211FAFD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2835A4-8267-4D63-BD79-E5EFEAA3AB64}">
  <ds:schemaRefs>
    <ds:schemaRef ds:uri="http://schemas.microsoft.com/sharepoint/v3/contenttype/forms"/>
  </ds:schemaRefs>
</ds:datastoreItem>
</file>

<file path=customXml/itemProps3.xml><?xml version="1.0" encoding="utf-8"?>
<ds:datastoreItem xmlns:ds="http://schemas.openxmlformats.org/officeDocument/2006/customXml" ds:itemID="{51171719-9CA8-478B-A777-DBDF9E342AF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2F11424-C8EB-4652-A2F7-CAFD2233B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EMEALabelingCoreTemplate.dot</Template>
  <TotalTime>0</TotalTime>
  <Pages>3</Pages>
  <Words>56845</Words>
  <Characters>324023</Characters>
  <Application>Microsoft Office Word</Application>
  <DocSecurity>0</DocSecurity>
  <Lines>2700</Lines>
  <Paragraphs>760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Aprovel, INN-irbesartan</vt:lpstr>
      <vt:lpstr>Aprovel, INN-irbesartan</vt:lpstr>
    </vt:vector>
  </TitlesOfParts>
  <Company>sanofi-aventis</Company>
  <LinksUpToDate>false</LinksUpToDate>
  <CharactersWithSpaces>380108</CharactersWithSpaces>
  <SharedDoc>false</SharedDoc>
  <HLinks>
    <vt:vector size="96" baseType="variant">
      <vt:variant>
        <vt:i4>1245197</vt:i4>
      </vt:variant>
      <vt:variant>
        <vt:i4>45</vt:i4>
      </vt:variant>
      <vt:variant>
        <vt:i4>0</vt:i4>
      </vt:variant>
      <vt:variant>
        <vt:i4>5</vt:i4>
      </vt:variant>
      <vt:variant>
        <vt:lpwstr>http://www.ema.europa.eu/</vt:lpwstr>
      </vt:variant>
      <vt:variant>
        <vt:lpwstr/>
      </vt:variant>
      <vt:variant>
        <vt:i4>2359399</vt:i4>
      </vt:variant>
      <vt:variant>
        <vt:i4>42</vt:i4>
      </vt:variant>
      <vt:variant>
        <vt:i4>0</vt:i4>
      </vt:variant>
      <vt:variant>
        <vt:i4>5</vt:i4>
      </vt:variant>
      <vt:variant>
        <vt:lpwstr>http://www.ema.europa.eu/docs/en_GB/document_library/Template_or_form/2013/03/WC500139752.doc</vt:lpwstr>
      </vt:variant>
      <vt:variant>
        <vt:lpwstr/>
      </vt: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2359399</vt:i4>
      </vt:variant>
      <vt:variant>
        <vt:i4>33</vt:i4>
      </vt:variant>
      <vt:variant>
        <vt:i4>0</vt:i4>
      </vt:variant>
      <vt:variant>
        <vt:i4>5</vt:i4>
      </vt:variant>
      <vt:variant>
        <vt:lpwstr>http://www.ema.europa.eu/docs/en_GB/document_library/Template_or_form/2013/03/WC500139752.doc</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Aprovel, INN-irbesartan</dc:title>
  <dc:subject>EPAR</dc:subject>
  <dc:creator>CHMP</dc:creator>
  <cp:keywords>Aprovel, INN-irbesartan</cp:keywords>
  <dc:description>mardi, 12 juin 2012 11:23:22</dc:description>
  <cp:lastModifiedBy>Voutsas Achilleas</cp:lastModifiedBy>
  <cp:revision>2</cp:revision>
  <cp:lastPrinted>2019-09-03T09:01:00Z</cp:lastPrinted>
  <dcterms:created xsi:type="dcterms:W3CDTF">2021-06-03T23:45:00Z</dcterms:created>
  <dcterms:modified xsi:type="dcterms:W3CDTF">2021-06-03T23:45:00Z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DENAME">
    <vt:lpwstr/>
  </property>
  <property fmtid="{D5CDD505-2E9C-101B-9397-08002B2CF9AE}" pid="3" name="STRENGTH">
    <vt:lpwstr/>
  </property>
  <property fmtid="{D5CDD505-2E9C-101B-9397-08002B2CF9AE}" pid="4" name="PACKSIZE">
    <vt:lpwstr/>
  </property>
  <property fmtid="{D5CDD505-2E9C-101B-9397-08002B2CF9AE}" pid="5" name="TAG">
    <vt:lpwstr/>
  </property>
  <property fmtid="{D5CDD505-2E9C-101B-9397-08002B2CF9AE}" pid="6" name="TAG1">
    <vt:lpwstr/>
  </property>
  <property fmtid="{D5CDD505-2E9C-101B-9397-08002B2CF9AE}" pid="7" name="TAG2">
    <vt:lpwstr/>
  </property>
  <property fmtid="{D5CDD505-2E9C-101B-9397-08002B2CF9AE}" pid="8" name="TAG3">
    <vt:lpwstr/>
  </property>
  <property fmtid="{D5CDD505-2E9C-101B-9397-08002B2CF9AE}" pid="9" name="ACTIVEINGR">
    <vt:lpwstr/>
  </property>
  <property fmtid="{D5CDD505-2E9C-101B-9397-08002B2CF9AE}" pid="10" name="ENUMBER1">
    <vt:lpwstr/>
  </property>
  <property fmtid="{D5CDD505-2E9C-101B-9397-08002B2CF9AE}" pid="11" name="ENUMBER2">
    <vt:lpwstr/>
  </property>
  <property fmtid="{D5CDD505-2E9C-101B-9397-08002B2CF9AE}" pid="12" name="ENUMBER3">
    <vt:lpwstr/>
  </property>
  <property fmtid="{D5CDD505-2E9C-101B-9397-08002B2CF9AE}" pid="13" name="MISCSTR1">
    <vt:lpwstr/>
  </property>
  <property fmtid="{D5CDD505-2E9C-101B-9397-08002B2CF9AE}" pid="14" name="MISCSTR2">
    <vt:lpwstr/>
  </property>
  <property fmtid="{D5CDD505-2E9C-101B-9397-08002B2CF9AE}" pid="15" name="MISCSTR3">
    <vt:lpwstr/>
  </property>
  <property fmtid="{D5CDD505-2E9C-101B-9397-08002B2CF9AE}" pid="16" name="PACKQTY1">
    <vt:lpwstr/>
  </property>
  <property fmtid="{D5CDD505-2E9C-101B-9397-08002B2CF9AE}" pid="17" name="PACKQTY2">
    <vt:lpwstr/>
  </property>
  <property fmtid="{D5CDD505-2E9C-101B-9397-08002B2CF9AE}" pid="18" name="PACKQTY3">
    <vt:lpwstr/>
  </property>
  <property fmtid="{D5CDD505-2E9C-101B-9397-08002B2CF9AE}" pid="19" name="ENGRAVED">
    <vt:lpwstr/>
  </property>
  <property fmtid="{D5CDD505-2E9C-101B-9397-08002B2CF9AE}" pid="20" name="ENGRAVED1">
    <vt:lpwstr/>
  </property>
  <property fmtid="{D5CDD505-2E9C-101B-9397-08002B2CF9AE}" pid="21" name="ENGRAVED2">
    <vt:lpwstr/>
  </property>
  <property fmtid="{D5CDD505-2E9C-101B-9397-08002B2CF9AE}" pid="22" name="ENGRAVED3">
    <vt:lpwstr/>
  </property>
  <property fmtid="{D5CDD505-2E9C-101B-9397-08002B2CF9AE}" pid="23" name="MAHNAME">
    <vt:lpwstr/>
  </property>
  <property fmtid="{D5CDD505-2E9C-101B-9397-08002B2CF9AE}" pid="24" name="MAHADDRESS1">
    <vt:lpwstr/>
  </property>
  <property fmtid="{D5CDD505-2E9C-101B-9397-08002B2CF9AE}" pid="25" name="MAHADDRESS2">
    <vt:lpwstr/>
  </property>
  <property fmtid="{D5CDD505-2E9C-101B-9397-08002B2CF9AE}" pid="26" name="LISTOFREPS">
    <vt:lpwstr/>
  </property>
  <property fmtid="{D5CDD505-2E9C-101B-9397-08002B2CF9AE}" pid="27" name="TRADENAMEH">
    <vt:lpwstr/>
  </property>
  <property fmtid="{D5CDD505-2E9C-101B-9397-08002B2CF9AE}" pid="28" name="TRADENAMEINITIAL">
    <vt:lpwstr/>
  </property>
  <property fmtid="{D5CDD505-2E9C-101B-9397-08002B2CF9AE}" pid="29" name="MANUFNAME">
    <vt:lpwstr/>
  </property>
  <property fmtid="{D5CDD505-2E9C-101B-9397-08002B2CF9AE}" pid="30" name="MANUFADDRESS1">
    <vt:lpwstr/>
  </property>
  <property fmtid="{D5CDD505-2E9C-101B-9397-08002B2CF9AE}" pid="31" name="MANUFADDRESS2">
    <vt:lpwstr/>
  </property>
  <property fmtid="{D5CDD505-2E9C-101B-9397-08002B2CF9AE}" pid="32" name="SCORING">
    <vt:lpwstr/>
  </property>
  <property fmtid="{D5CDD505-2E9C-101B-9397-08002B2CF9AE}" pid="33" name="SCORING1">
    <vt:lpwstr/>
  </property>
  <property fmtid="{D5CDD505-2E9C-101B-9397-08002B2CF9AE}" pid="34" name="SCORING2">
    <vt:lpwstr/>
  </property>
  <property fmtid="{D5CDD505-2E9C-101B-9397-08002B2CF9AE}" pid="35" name="SCORING3">
    <vt:lpwstr/>
  </property>
  <property fmtid="{D5CDD505-2E9C-101B-9397-08002B2CF9AE}" pid="36" name="CAPSULEDESC1">
    <vt:lpwstr/>
  </property>
  <property fmtid="{D5CDD505-2E9C-101B-9397-08002B2CF9AE}" pid="37" name="CAPSULEDESC2">
    <vt:lpwstr/>
  </property>
  <property fmtid="{D5CDD505-2E9C-101B-9397-08002B2CF9AE}" pid="38" name="CAPSULEDESC3">
    <vt:lpwstr/>
  </property>
  <property fmtid="{D5CDD505-2E9C-101B-9397-08002B2CF9AE}" pid="39" name="COLOUR1">
    <vt:lpwstr/>
  </property>
  <property fmtid="{D5CDD505-2E9C-101B-9397-08002B2CF9AE}" pid="40" name="COLOUR2">
    <vt:lpwstr/>
  </property>
  <property fmtid="{D5CDD505-2E9C-101B-9397-08002B2CF9AE}" pid="41" name="COLOUR3">
    <vt:lpwstr/>
  </property>
  <property fmtid="{D5CDD505-2E9C-101B-9397-08002B2CF9AE}" pid="42" name="EXCIPIENT1">
    <vt:lpwstr/>
  </property>
  <property fmtid="{D5CDD505-2E9C-101B-9397-08002B2CF9AE}" pid="43" name="EXCIPIENT2">
    <vt:lpwstr/>
  </property>
  <property fmtid="{D5CDD505-2E9C-101B-9397-08002B2CF9AE}" pid="44" name="EXCIPIENT3">
    <vt:lpwstr/>
  </property>
  <property fmtid="{D5CDD505-2E9C-101B-9397-08002B2CF9AE}" pid="45" name="INKCOLOUR1">
    <vt:lpwstr/>
  </property>
  <property fmtid="{D5CDD505-2E9C-101B-9397-08002B2CF9AE}" pid="46" name="INKCOLOUR2">
    <vt:lpwstr/>
  </property>
  <property fmtid="{D5CDD505-2E9C-101B-9397-08002B2CF9AE}" pid="47" name="INKCOLOUR3">
    <vt:lpwstr/>
  </property>
  <property fmtid="{D5CDD505-2E9C-101B-9397-08002B2CF9AE}" pid="48" name="COLOURANT1">
    <vt:lpwstr/>
  </property>
  <property fmtid="{D5CDD505-2E9C-101B-9397-08002B2CF9AE}" pid="49" name="COLOURANT2">
    <vt:lpwstr/>
  </property>
  <property fmtid="{D5CDD505-2E9C-101B-9397-08002B2CF9AE}" pid="50" name="COLOURANT3">
    <vt:lpwstr/>
  </property>
  <property fmtid="{D5CDD505-2E9C-101B-9397-08002B2CF9AE}" pid="51" name="MISCLANGSTR1">
    <vt:lpwstr/>
  </property>
  <property fmtid="{D5CDD505-2E9C-101B-9397-08002B2CF9AE}" pid="52" name="MISCLANGSTR2">
    <vt:lpwstr/>
  </property>
  <property fmtid="{D5CDD505-2E9C-101B-9397-08002B2CF9AE}" pid="53" name="MISCLANGSTR3">
    <vt:lpwstr/>
  </property>
  <property fmtid="{D5CDD505-2E9C-101B-9397-08002B2CF9AE}" pid="54" name="SHAPE">
    <vt:lpwstr/>
  </property>
  <property fmtid="{D5CDD505-2E9C-101B-9397-08002B2CF9AE}" pid="55" name="SHAPE1">
    <vt:lpwstr/>
  </property>
  <property fmtid="{D5CDD505-2E9C-101B-9397-08002B2CF9AE}" pid="56" name="SHAPE2">
    <vt:lpwstr/>
  </property>
  <property fmtid="{D5CDD505-2E9C-101B-9397-08002B2CF9AE}" pid="57" name="SHAPE3">
    <vt:lpwstr/>
  </property>
  <property fmtid="{D5CDD505-2E9C-101B-9397-08002B2CF9AE}" pid="58" name="TEAROFFTEXT">
    <vt:lpwstr/>
  </property>
  <property fmtid="{D5CDD505-2E9C-101B-9397-08002B2CF9AE}" pid="59" name="MISCLANGPAC1">
    <vt:lpwstr/>
  </property>
  <property fmtid="{D5CDD505-2E9C-101B-9397-08002B2CF9AE}" pid="60" name="MISCLANGPAC2">
    <vt:lpwstr/>
  </property>
  <property fmtid="{D5CDD505-2E9C-101B-9397-08002B2CF9AE}" pid="61" name="MISCLANGPAC3">
    <vt:lpwstr/>
  </property>
  <property fmtid="{D5CDD505-2E9C-101B-9397-08002B2CF9AE}" pid="62" name="MAHCOUNTRY">
    <vt:lpwstr/>
  </property>
  <property fmtid="{D5CDD505-2E9C-101B-9397-08002B2CF9AE}" pid="63" name="MISCLANGTM1">
    <vt:lpwstr/>
  </property>
  <property fmtid="{D5CDD505-2E9C-101B-9397-08002B2CF9AE}" pid="64" name="MISCLANGTM2">
    <vt:lpwstr/>
  </property>
  <property fmtid="{D5CDD505-2E9C-101B-9397-08002B2CF9AE}" pid="65" name="MISCLANGTM3">
    <vt:lpwstr/>
  </property>
  <property fmtid="{D5CDD505-2E9C-101B-9397-08002B2CF9AE}" pid="66" name="MISCLANGTM4">
    <vt:lpwstr/>
  </property>
  <property fmtid="{D5CDD505-2E9C-101B-9397-08002B2CF9AE}" pid="67" name="MISCLANGTM5">
    <vt:lpwstr/>
  </property>
  <property fmtid="{D5CDD505-2E9C-101B-9397-08002B2CF9AE}" pid="68" name="MISCLANGTM6">
    <vt:lpwstr/>
  </property>
  <property fmtid="{D5CDD505-2E9C-101B-9397-08002B2CF9AE}" pid="69" name="MADATE">
    <vt:lpwstr/>
  </property>
  <property fmtid="{D5CDD505-2E9C-101B-9397-08002B2CF9AE}" pid="70" name="MAREVDATE">
    <vt:lpwstr/>
  </property>
  <property fmtid="{D5CDD505-2E9C-101B-9397-08002B2CF9AE}" pid="71" name="MANUFCOUNTRY">
    <vt:lpwstr/>
  </property>
  <property fmtid="{D5CDD505-2E9C-101B-9397-08002B2CF9AE}" pid="72" name="MANUFAUTHORISATION">
    <vt:lpwstr/>
  </property>
  <property fmtid="{D5CDD505-2E9C-101B-9397-08002B2CF9AE}" pid="73" name="MANUMBERRANGE">
    <vt:lpwstr/>
  </property>
  <property fmtid="{D5CDD505-2E9C-101B-9397-08002B2CF9AE}" pid="74" name="MISCTMSTR1">
    <vt:lpwstr/>
  </property>
  <property fmtid="{D5CDD505-2E9C-101B-9397-08002B2CF9AE}" pid="75" name="MISCTMSTR2">
    <vt:lpwstr/>
  </property>
  <property fmtid="{D5CDD505-2E9C-101B-9397-08002B2CF9AE}" pid="76" name="MISCTMSTR3">
    <vt:lpwstr/>
  </property>
  <property fmtid="{D5CDD505-2E9C-101B-9397-08002B2CF9AE}" pid="77" name="MISCTMSTR4">
    <vt:lpwstr/>
  </property>
  <property fmtid="{D5CDD505-2E9C-101B-9397-08002B2CF9AE}" pid="78" name="MISCTMSTR5">
    <vt:lpwstr/>
  </property>
  <property fmtid="{D5CDD505-2E9C-101B-9397-08002B2CF9AE}" pid="79" name="MISCTMSTR6">
    <vt:lpwstr/>
  </property>
  <property fmtid="{D5CDD505-2E9C-101B-9397-08002B2CF9AE}" pid="80" name="MANUMBER">
    <vt:lpwstr/>
  </property>
  <property fmtid="{D5CDD505-2E9C-101B-9397-08002B2CF9AE}" pid="81" name="MANUMBER1">
    <vt:lpwstr/>
  </property>
  <property fmtid="{D5CDD505-2E9C-101B-9397-08002B2CF9AE}" pid="82" name="MANUMBER2">
    <vt:lpwstr/>
  </property>
  <property fmtid="{D5CDD505-2E9C-101B-9397-08002B2CF9AE}" pid="83" name="MANUMBER3">
    <vt:lpwstr/>
  </property>
  <property fmtid="{D5CDD505-2E9C-101B-9397-08002B2CF9AE}" pid="84" name="MISCTMSTRPAC1">
    <vt:lpwstr/>
  </property>
  <property fmtid="{D5CDD505-2E9C-101B-9397-08002B2CF9AE}" pid="85" name="MISCTMSTRPAC2">
    <vt:lpwstr/>
  </property>
  <property fmtid="{D5CDD505-2E9C-101B-9397-08002B2CF9AE}" pid="86" name="MISCTMSTRPAC3">
    <vt:lpwstr/>
  </property>
  <property fmtid="{D5CDD505-2E9C-101B-9397-08002B2CF9AE}" pid="87" name="MISCTMSTRPAC4">
    <vt:lpwstr/>
  </property>
  <property fmtid="{D5CDD505-2E9C-101B-9397-08002B2CF9AE}" pid="88" name="MISCTMSTRPAC5">
    <vt:lpwstr/>
  </property>
  <property fmtid="{D5CDD505-2E9C-101B-9397-08002B2CF9AE}" pid="89" name="MISCTMSTRPAC6">
    <vt:lpwstr/>
  </property>
  <property fmtid="{D5CDD505-2E9C-101B-9397-08002B2CF9AE}" pid="90" name="MISCTMSTRPAC7">
    <vt:lpwstr/>
  </property>
  <property fmtid="{D5CDD505-2E9C-101B-9397-08002B2CF9AE}" pid="91" name="MISCTMSTRPAC8">
    <vt:lpwstr/>
  </property>
  <property fmtid="{D5CDD505-2E9C-101B-9397-08002B2CF9AE}" pid="92" name="PHARMFORM">
    <vt:lpwstr/>
  </property>
  <property fmtid="{D5CDD505-2E9C-101B-9397-08002B2CF9AE}" pid="93" name="MISCLANGSTRPAC1">
    <vt:lpwstr/>
  </property>
  <property fmtid="{D5CDD505-2E9C-101B-9397-08002B2CF9AE}" pid="94" name="MISCLANGSTRPAC2">
    <vt:lpwstr/>
  </property>
  <property fmtid="{D5CDD505-2E9C-101B-9397-08002B2CF9AE}" pid="95" name="MISCLANGSTRPAC3">
    <vt:lpwstr/>
  </property>
  <property fmtid="{D5CDD505-2E9C-101B-9397-08002B2CF9AE}" pid="96" name="MISCLANGSTRPAC4">
    <vt:lpwstr/>
  </property>
  <property fmtid="{D5CDD505-2E9C-101B-9397-08002B2CF9AE}" pid="97" name="MISCLANGSTRPAC5">
    <vt:lpwstr/>
  </property>
  <property fmtid="{D5CDD505-2E9C-101B-9397-08002B2CF9AE}" pid="98" name="MISCLANGSTRPAC6">
    <vt:lpwstr/>
  </property>
  <property fmtid="{D5CDD505-2E9C-101B-9397-08002B2CF9AE}" pid="99" name="MISCLANGSTRPAC7">
    <vt:lpwstr/>
  </property>
  <property fmtid="{D5CDD505-2E9C-101B-9397-08002B2CF9AE}" pid="100" name="MISCLANGSTRPAC8">
    <vt:lpwstr/>
  </property>
  <property fmtid="{D5CDD505-2E9C-101B-9397-08002B2CF9AE}" pid="101" name="MISCLANGSTRPAC9">
    <vt:lpwstr/>
  </property>
  <property fmtid="{D5CDD505-2E9C-101B-9397-08002B2CF9AE}" pid="102" name="MISCLANGSTRPAC10">
    <vt:lpwstr/>
  </property>
  <property fmtid="{D5CDD505-2E9C-101B-9397-08002B2CF9AE}" pid="103" name="MISCLANGTMPF1">
    <vt:lpwstr/>
  </property>
  <property fmtid="{D5CDD505-2E9C-101B-9397-08002B2CF9AE}" pid="104" name="MISCLANGTMPF2">
    <vt:lpwstr/>
  </property>
  <property fmtid="{D5CDD505-2E9C-101B-9397-08002B2CF9AE}" pid="105" name="MISCLANGTMPF3">
    <vt:lpwstr/>
  </property>
  <property fmtid="{D5CDD505-2E9C-101B-9397-08002B2CF9AE}" pid="106" name="MISCTM1">
    <vt:lpwstr/>
  </property>
  <property fmtid="{D5CDD505-2E9C-101B-9397-08002B2CF9AE}" pid="107" name="MISCTM2">
    <vt:lpwstr/>
  </property>
  <property fmtid="{D5CDD505-2E9C-101B-9397-08002B2CF9AE}" pid="108" name="MISCTM3">
    <vt:lpwstr/>
  </property>
  <property fmtid="{D5CDD505-2E9C-101B-9397-08002B2CF9AE}" pid="109" name="EUNUMLANG">
    <vt:lpwstr/>
  </property>
  <property fmtid="{D5CDD505-2E9C-101B-9397-08002B2CF9AE}" pid="110" name="MISCTMSTRLANG1">
    <vt:lpwstr/>
  </property>
  <property fmtid="{D5CDD505-2E9C-101B-9397-08002B2CF9AE}" pid="111" name="MISCTMSTRLANG2">
    <vt:lpwstr/>
  </property>
  <property fmtid="{D5CDD505-2E9C-101B-9397-08002B2CF9AE}" pid="112" name="MISCTMSTRLANG3">
    <vt:lpwstr/>
  </property>
  <property fmtid="{D5CDD505-2E9C-101B-9397-08002B2CF9AE}" pid="113" name="MISCTMSTRLANG4">
    <vt:lpwstr/>
  </property>
  <property fmtid="{D5CDD505-2E9C-101B-9397-08002B2CF9AE}" pid="114" name="MISCTMSTRLANG5">
    <vt:lpwstr/>
  </property>
  <property fmtid="{D5CDD505-2E9C-101B-9397-08002B2CF9AE}" pid="115" name="DM_Version">
    <vt:lpwstr>CURRENT,1.0</vt:lpwstr>
  </property>
  <property fmtid="{D5CDD505-2E9C-101B-9397-08002B2CF9AE}" pid="116" name="DM_Name">
    <vt:lpwstr>ema-combined-h141ro</vt:lpwstr>
  </property>
  <property fmtid="{D5CDD505-2E9C-101B-9397-08002B2CF9AE}" pid="117" name="DM_Creation_Date">
    <vt:lpwstr>30/06/2014 16:53:48</vt:lpwstr>
  </property>
  <property fmtid="{D5CDD505-2E9C-101B-9397-08002B2CF9AE}" pid="118" name="DM_Modify_Date">
    <vt:lpwstr>30/06/2014 16:53:48</vt:lpwstr>
  </property>
  <property fmtid="{D5CDD505-2E9C-101B-9397-08002B2CF9AE}" pid="119" name="DM_Creator_Name">
    <vt:lpwstr>Dinar Svetlana</vt:lpwstr>
  </property>
  <property fmtid="{D5CDD505-2E9C-101B-9397-08002B2CF9AE}" pid="120" name="DM_Modifier_Name">
    <vt:lpwstr>Dinar Svetlana</vt:lpwstr>
  </property>
  <property fmtid="{D5CDD505-2E9C-101B-9397-08002B2CF9AE}" pid="121" name="DM_Type">
    <vt:lpwstr>emea_document</vt:lpwstr>
  </property>
  <property fmtid="{D5CDD505-2E9C-101B-9397-08002B2CF9AE}" pid="122" name="DM_DocRefId">
    <vt:lpwstr>EMA/395063/2014</vt:lpwstr>
  </property>
  <property fmtid="{D5CDD505-2E9C-101B-9397-08002B2CF9AE}" pid="123" name="DM_Category">
    <vt:lpwstr>Product Information</vt:lpwstr>
  </property>
  <property fmtid="{D5CDD505-2E9C-101B-9397-08002B2CF9AE}" pid="124" name="DM_Path">
    <vt:lpwstr>/01. Evaluation of Medicines/Referrals/H - Article 31/RAS acting agents - 1370/07 Translations/07 Translations to EC/Sanofi/Aprovel/Word version</vt:lpwstr>
  </property>
  <property fmtid="{D5CDD505-2E9C-101B-9397-08002B2CF9AE}" pid="125" name="DM_emea_doc_ref_id">
    <vt:lpwstr>EMA/395063/2014</vt:lpwstr>
  </property>
  <property fmtid="{D5CDD505-2E9C-101B-9397-08002B2CF9AE}" pid="126" name="DM_Modifer_Name">
    <vt:lpwstr>Dinar Svetlana</vt:lpwstr>
  </property>
  <property fmtid="{D5CDD505-2E9C-101B-9397-08002B2CF9AE}" pid="127" name="DM_Modified_Date">
    <vt:lpwstr>30/06/2014 16:53:48</vt:lpwstr>
  </property>
  <property fmtid="{D5CDD505-2E9C-101B-9397-08002B2CF9AE}" pid="128" name="Comments">
    <vt:lpwstr/>
  </property>
  <property fmtid="{D5CDD505-2E9C-101B-9397-08002B2CF9AE}" pid="129" name="MSIP_Label_0eea11ca-d417-4147-80ed-01a58412c458_Enabled">
    <vt:lpwstr>true</vt:lpwstr>
  </property>
  <property fmtid="{D5CDD505-2E9C-101B-9397-08002B2CF9AE}" pid="130" name="MSIP_Label_0eea11ca-d417-4147-80ed-01a58412c458_SetDate">
    <vt:lpwstr>2021-06-03T23:45:20Z</vt:lpwstr>
  </property>
  <property fmtid="{D5CDD505-2E9C-101B-9397-08002B2CF9AE}" pid="131" name="MSIP_Label_0eea11ca-d417-4147-80ed-01a58412c458_Method">
    <vt:lpwstr>Standard</vt:lpwstr>
  </property>
  <property fmtid="{D5CDD505-2E9C-101B-9397-08002B2CF9AE}" pid="132" name="MSIP_Label_0eea11ca-d417-4147-80ed-01a58412c458_Name">
    <vt:lpwstr>0eea11ca-d417-4147-80ed-01a58412c458</vt:lpwstr>
  </property>
  <property fmtid="{D5CDD505-2E9C-101B-9397-08002B2CF9AE}" pid="133" name="MSIP_Label_0eea11ca-d417-4147-80ed-01a58412c458_SiteId">
    <vt:lpwstr>bc9dc15c-61bc-4f03-b60b-e5b6d8922839</vt:lpwstr>
  </property>
  <property fmtid="{D5CDD505-2E9C-101B-9397-08002B2CF9AE}" pid="134" name="MSIP_Label_0eea11ca-d417-4147-80ed-01a58412c458_ActionId">
    <vt:lpwstr>3596dce9-e815-45fe-928b-657b8b84e5dc</vt:lpwstr>
  </property>
  <property fmtid="{D5CDD505-2E9C-101B-9397-08002B2CF9AE}" pid="135" name="MSIP_Label_0eea11ca-d417-4147-80ed-01a58412c458_ContentBits">
    <vt:lpwstr>2</vt:lpwstr>
  </property>
</Properties>
</file>