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3C5" w:rsidRPr="005A7A4D" w:rsidRDefault="006603C5">
      <w:pPr>
        <w:pStyle w:val="EMEABodyText"/>
      </w:pPr>
      <w:bookmarkStart w:id="0" w:name="_GoBack"/>
      <w:bookmarkEnd w:id="0"/>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Title"/>
      </w:pPr>
      <w:r w:rsidRPr="005A7A4D">
        <w:t>ANNEX I</w:t>
      </w:r>
    </w:p>
    <w:p w:rsidR="006603C5" w:rsidRPr="005A7A4D" w:rsidRDefault="006603C5">
      <w:pPr>
        <w:pStyle w:val="EMEABodyText"/>
      </w:pPr>
    </w:p>
    <w:p w:rsidR="006603C5" w:rsidRPr="005A7A4D" w:rsidRDefault="006603C5">
      <w:pPr>
        <w:pStyle w:val="EMEATitle"/>
      </w:pPr>
      <w:r w:rsidRPr="005A7A4D">
        <w:t>SUMMARY OF PRODUCT CHARACTERISTICS</w:t>
      </w:r>
    </w:p>
    <w:p w:rsidR="006603C5" w:rsidRPr="005A7A4D" w:rsidRDefault="006603C5">
      <w:pPr>
        <w:pStyle w:val="EMEAHeading1"/>
      </w:pPr>
      <w:r w:rsidRPr="005A7A4D">
        <w:br w:type="page"/>
      </w:r>
      <w:r w:rsidRPr="005A7A4D">
        <w:lastRenderedPageBreak/>
        <w:t>1.</w:t>
      </w:r>
      <w:r w:rsidRPr="005A7A4D">
        <w:tab/>
        <w:t>NAME OF THE MEDICINAL PRODUCT</w:t>
      </w:r>
    </w:p>
    <w:p w:rsidR="006603C5" w:rsidRPr="005A7A4D" w:rsidRDefault="006603C5">
      <w:pPr>
        <w:pStyle w:val="EMEAHeading1"/>
      </w:pPr>
    </w:p>
    <w:p w:rsidR="006603C5" w:rsidRPr="005A7A4D" w:rsidRDefault="006603C5">
      <w:pPr>
        <w:pStyle w:val="EMEABodyText"/>
      </w:pPr>
      <w:proofErr w:type="spellStart"/>
      <w:r w:rsidRPr="005A7A4D">
        <w:t>Aprovel</w:t>
      </w:r>
      <w:proofErr w:type="spellEnd"/>
      <w:r w:rsidRPr="005A7A4D">
        <w:t> 75 mg tablets.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2.</w:t>
      </w:r>
      <w:r w:rsidRPr="005A7A4D">
        <w:tab/>
        <w:t>QUALITATIVE AND QUANTITATIVE COMPOSITION</w:t>
      </w:r>
    </w:p>
    <w:p w:rsidR="006603C5" w:rsidRPr="005A7A4D" w:rsidRDefault="006603C5">
      <w:pPr>
        <w:pStyle w:val="EMEAHeading1"/>
      </w:pPr>
    </w:p>
    <w:p w:rsidR="006603C5" w:rsidRPr="005A7A4D" w:rsidRDefault="006603C5">
      <w:pPr>
        <w:pStyle w:val="EMEABodyText"/>
      </w:pPr>
      <w:r w:rsidRPr="005A7A4D">
        <w:t>Each tablet contains 75 mg of irbesartan.</w:t>
      </w:r>
    </w:p>
    <w:p w:rsidR="006603C5" w:rsidRPr="005A7A4D" w:rsidRDefault="006603C5">
      <w:pPr>
        <w:pStyle w:val="EMEABodyText"/>
      </w:pPr>
    </w:p>
    <w:p w:rsidR="006603C5" w:rsidRPr="005A7A4D" w:rsidRDefault="006603C5">
      <w:pPr>
        <w:pStyle w:val="EMEABodyText"/>
      </w:pPr>
      <w:r w:rsidRPr="005A7A4D">
        <w:rPr>
          <w:u w:val="single"/>
        </w:rPr>
        <w:t>Excipient with known effect</w:t>
      </w:r>
      <w:r w:rsidRPr="005A7A4D">
        <w:t>: 15.37 mg of lactose monohydrate per tablet.</w:t>
      </w:r>
    </w:p>
    <w:p w:rsidR="006603C5" w:rsidRPr="005A7A4D" w:rsidRDefault="006603C5">
      <w:pPr>
        <w:pStyle w:val="EMEABodyText"/>
      </w:pPr>
    </w:p>
    <w:p w:rsidR="006603C5" w:rsidRPr="005A7A4D" w:rsidRDefault="006603C5">
      <w:pPr>
        <w:pStyle w:val="EMEABodyText"/>
      </w:pPr>
      <w:r w:rsidRPr="005A7A4D">
        <w:t>For the full list of excipients, see section 6.1.</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3.</w:t>
      </w:r>
      <w:r w:rsidRPr="005A7A4D">
        <w:tab/>
        <w:t>PHARMACEUTICAL FORM</w:t>
      </w:r>
    </w:p>
    <w:p w:rsidR="006603C5" w:rsidRPr="005A7A4D" w:rsidRDefault="006603C5" w:rsidP="008E6ED7">
      <w:pPr>
        <w:pStyle w:val="EMEAHeading1"/>
      </w:pPr>
    </w:p>
    <w:p w:rsidR="006603C5" w:rsidRPr="005A7A4D" w:rsidRDefault="006603C5" w:rsidP="008E6ED7">
      <w:pPr>
        <w:pStyle w:val="EMEABodyText"/>
        <w:keepNext/>
      </w:pPr>
      <w:r w:rsidRPr="005A7A4D">
        <w:t>Tablet.</w:t>
      </w:r>
    </w:p>
    <w:p w:rsidR="006603C5" w:rsidRPr="005A7A4D" w:rsidRDefault="006603C5">
      <w:pPr>
        <w:pStyle w:val="EMEABodyText"/>
      </w:pPr>
      <w:r w:rsidRPr="005A7A4D">
        <w:t>White to off-white, biconvex, and oval-shaped with a heart debossed on one side and the number 2771 engraved on the other side.</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4.</w:t>
      </w:r>
      <w:r w:rsidRPr="005A7A4D">
        <w:tab/>
        <w:t>CLINICAL PARTICULARS</w:t>
      </w:r>
    </w:p>
    <w:p w:rsidR="006603C5" w:rsidRPr="005A7A4D" w:rsidRDefault="006603C5">
      <w:pPr>
        <w:pStyle w:val="EMEAHeading1"/>
      </w:pPr>
    </w:p>
    <w:p w:rsidR="006603C5" w:rsidRPr="005A7A4D" w:rsidRDefault="006603C5">
      <w:pPr>
        <w:pStyle w:val="EMEAHeading2"/>
        <w:outlineLvl w:val="0"/>
      </w:pPr>
      <w:r w:rsidRPr="005A7A4D">
        <w:t>4.1</w:t>
      </w:r>
      <w:r w:rsidRPr="005A7A4D">
        <w:tab/>
        <w:t>Therapeutic indications</w:t>
      </w:r>
    </w:p>
    <w:p w:rsidR="006603C5" w:rsidRPr="005A7A4D" w:rsidRDefault="006603C5" w:rsidP="008E6ED7">
      <w:pPr>
        <w:pStyle w:val="EMEAHeading2"/>
      </w:pPr>
    </w:p>
    <w:p w:rsidR="006603C5" w:rsidRPr="005A7A4D" w:rsidRDefault="006603C5" w:rsidP="008E6ED7">
      <w:pPr>
        <w:pStyle w:val="EMEABodyText"/>
        <w:keepNext/>
      </w:pPr>
      <w:proofErr w:type="spellStart"/>
      <w:r w:rsidRPr="005A7A4D">
        <w:t>Aprovel</w:t>
      </w:r>
      <w:proofErr w:type="spellEnd"/>
      <w:r w:rsidRPr="005A7A4D">
        <w:t xml:space="preserve"> is indicated in adults for the treatment of essential hypertension.</w:t>
      </w:r>
    </w:p>
    <w:p w:rsidR="008A31EB" w:rsidRPr="005A7A4D" w:rsidRDefault="008A31EB">
      <w:pPr>
        <w:pStyle w:val="EMEABodyText"/>
      </w:pPr>
    </w:p>
    <w:p w:rsidR="006603C5" w:rsidRPr="005A7A4D" w:rsidRDefault="006603C5">
      <w:pPr>
        <w:pStyle w:val="EMEABodyText"/>
      </w:pPr>
      <w:r w:rsidRPr="005A7A4D">
        <w:t>It is also indicated for the treatment of renal disease in adult patients with hypertension and type 2 diabetes mellitus as part of an antihypertensive medicinal product regimen (see section</w:t>
      </w:r>
      <w:r w:rsidR="00582DA2" w:rsidRPr="005A7A4D">
        <w:t>s 4.3, 4.4, 4.5 and</w:t>
      </w:r>
      <w:r w:rsidRPr="005A7A4D">
        <w:t> 5.1).</w:t>
      </w:r>
    </w:p>
    <w:p w:rsidR="006603C5" w:rsidRPr="005A7A4D" w:rsidRDefault="006603C5">
      <w:pPr>
        <w:pStyle w:val="EMEABodyText"/>
      </w:pPr>
    </w:p>
    <w:p w:rsidR="006603C5" w:rsidRPr="005A7A4D" w:rsidRDefault="006603C5">
      <w:pPr>
        <w:pStyle w:val="EMEAHeading2"/>
        <w:outlineLvl w:val="0"/>
      </w:pPr>
      <w:r w:rsidRPr="005A7A4D">
        <w:t>4.2</w:t>
      </w:r>
      <w:r w:rsidRPr="005A7A4D">
        <w:tab/>
        <w:t>Posology and method of administration</w:t>
      </w:r>
    </w:p>
    <w:p w:rsidR="006603C5" w:rsidRPr="005A7A4D" w:rsidRDefault="006603C5" w:rsidP="008E6ED7">
      <w:pPr>
        <w:pStyle w:val="EMEAHeading2"/>
      </w:pPr>
    </w:p>
    <w:p w:rsidR="006603C5" w:rsidRPr="005A7A4D" w:rsidRDefault="006603C5" w:rsidP="008E6ED7">
      <w:pPr>
        <w:pStyle w:val="EMEABodyText"/>
        <w:keepNext/>
        <w:rPr>
          <w:u w:val="single"/>
        </w:rPr>
      </w:pPr>
      <w:r w:rsidRPr="005A7A4D">
        <w:rPr>
          <w:u w:val="single"/>
        </w:rPr>
        <w:t>Posology</w:t>
      </w:r>
    </w:p>
    <w:p w:rsidR="006603C5" w:rsidRPr="005A7A4D" w:rsidRDefault="006603C5" w:rsidP="008E6ED7">
      <w:pPr>
        <w:pStyle w:val="EMEABodyText"/>
        <w:keepNext/>
      </w:pPr>
    </w:p>
    <w:p w:rsidR="006603C5" w:rsidRPr="005A7A4D" w:rsidRDefault="006603C5" w:rsidP="008E6ED7">
      <w:pPr>
        <w:pStyle w:val="EMEABodyText"/>
        <w:keepNext/>
      </w:pPr>
      <w:r w:rsidRPr="005A7A4D">
        <w:t xml:space="preserve">The usual recommended initial and maintenance dose is 150 mg once daily, with or without food. </w:t>
      </w:r>
      <w:proofErr w:type="spellStart"/>
      <w:r w:rsidRPr="005A7A4D">
        <w:t>Aprovel</w:t>
      </w:r>
      <w:proofErr w:type="spellEnd"/>
      <w:r w:rsidRPr="005A7A4D">
        <w:t xml:space="preserve"> at a dose of 150 mg once daily generally provides a better 24 hour blood pressure control than 75 mg. However, initiation of therapy with 75 mg could be considered, particularly in haemodialysed patients and in the elderly over 75 years.</w:t>
      </w:r>
    </w:p>
    <w:p w:rsidR="006603C5" w:rsidRPr="005A7A4D" w:rsidRDefault="006603C5">
      <w:pPr>
        <w:pStyle w:val="EMEABodyText"/>
      </w:pPr>
    </w:p>
    <w:p w:rsidR="006603C5" w:rsidRPr="005A7A4D" w:rsidRDefault="006603C5">
      <w:pPr>
        <w:pStyle w:val="EMEABodyText"/>
      </w:pPr>
      <w:r w:rsidRPr="005A7A4D">
        <w:t xml:space="preserve">In patients insufficiently controlled with 150 mg once daily, the dose of </w:t>
      </w:r>
      <w:proofErr w:type="spellStart"/>
      <w:r w:rsidRPr="005A7A4D">
        <w:t>Aprovel</w:t>
      </w:r>
      <w:proofErr w:type="spellEnd"/>
      <w:r w:rsidRPr="005A7A4D">
        <w:t xml:space="preserve"> can be increased to 300 mg, or other antihypertensive agents can be added</w:t>
      </w:r>
      <w:r w:rsidR="00855302" w:rsidRPr="005A7A4D">
        <w:t xml:space="preserve"> (see sections 4.3, 4.4, 4.5 and 5.1</w:t>
      </w:r>
      <w:r w:rsidR="00864321" w:rsidRPr="005A7A4D">
        <w:t>)</w:t>
      </w:r>
      <w:r w:rsidRPr="005A7A4D">
        <w:t xml:space="preserve">. In particular, the addition of a diuretic such as hydrochlorothiazide has been shown to have an additive effect with </w:t>
      </w:r>
      <w:proofErr w:type="spellStart"/>
      <w:r w:rsidRPr="005A7A4D">
        <w:t>Aprovel</w:t>
      </w:r>
      <w:proofErr w:type="spellEnd"/>
      <w:r w:rsidRPr="005A7A4D">
        <w:t xml:space="preserve"> (see section 4.5).</w:t>
      </w:r>
    </w:p>
    <w:p w:rsidR="006603C5" w:rsidRPr="005A7A4D" w:rsidRDefault="006603C5">
      <w:pPr>
        <w:pStyle w:val="EMEABodyText"/>
      </w:pPr>
    </w:p>
    <w:p w:rsidR="006603C5" w:rsidRPr="005A7A4D" w:rsidRDefault="006603C5">
      <w:pPr>
        <w:pStyle w:val="EMEABodyText"/>
      </w:pPr>
      <w:r w:rsidRPr="005A7A4D">
        <w:t>In hypertensive type 2 diabetic patients, therapy should be initiated at 150 mg irbesartan once daily and titrated up to 300 mg once daily as the preferred maintenance dose for treatment of renal disease.</w:t>
      </w:r>
    </w:p>
    <w:p w:rsidR="008A31EB" w:rsidRPr="005A7A4D" w:rsidRDefault="008A31EB">
      <w:pPr>
        <w:pStyle w:val="EMEABodyText"/>
      </w:pPr>
    </w:p>
    <w:p w:rsidR="006603C5" w:rsidRPr="005A7A4D" w:rsidRDefault="006603C5">
      <w:pPr>
        <w:pStyle w:val="EMEABodyText"/>
      </w:pPr>
      <w:r w:rsidRPr="005A7A4D">
        <w:t xml:space="preserve">The demonstration of renal benefit of </w:t>
      </w:r>
      <w:proofErr w:type="spellStart"/>
      <w:r w:rsidRPr="005A7A4D">
        <w:t>Aprovel</w:t>
      </w:r>
      <w:proofErr w:type="spellEnd"/>
      <w:r w:rsidRPr="005A7A4D">
        <w:t xml:space="preserve"> in hypertensive type 2 diabetic patients is based on studies where irbesartan was used in addition to other antihypertensive agents, as needed, to reach target blood pressure (see section</w:t>
      </w:r>
      <w:r w:rsidR="00582DA2" w:rsidRPr="005A7A4D">
        <w:t>s 4.3, 4.4, 4.5 and</w:t>
      </w:r>
      <w:r w:rsidRPr="005A7A4D">
        <w:t> 5.1).</w:t>
      </w:r>
    </w:p>
    <w:p w:rsidR="006603C5" w:rsidRPr="005A7A4D" w:rsidRDefault="006603C5">
      <w:pPr>
        <w:pStyle w:val="EMEABodyText"/>
        <w:rPr>
          <w:b/>
        </w:rPr>
      </w:pPr>
    </w:p>
    <w:p w:rsidR="006603C5" w:rsidRPr="005A7A4D" w:rsidRDefault="006603C5" w:rsidP="008E6ED7">
      <w:pPr>
        <w:pStyle w:val="EMEABodyText"/>
        <w:rPr>
          <w:u w:val="single"/>
        </w:rPr>
      </w:pPr>
      <w:r w:rsidRPr="005A7A4D">
        <w:rPr>
          <w:u w:val="single"/>
        </w:rPr>
        <w:t>Special Populations</w:t>
      </w:r>
    </w:p>
    <w:p w:rsidR="006603C5" w:rsidRPr="005A7A4D" w:rsidRDefault="006603C5" w:rsidP="008E6ED7">
      <w:pPr>
        <w:pStyle w:val="EMEABodyText"/>
        <w:rPr>
          <w:u w:val="single"/>
        </w:rPr>
      </w:pPr>
    </w:p>
    <w:p w:rsidR="00E86F53" w:rsidRPr="005A7A4D" w:rsidRDefault="006603C5">
      <w:pPr>
        <w:pStyle w:val="EMEABodyText"/>
      </w:pPr>
      <w:r w:rsidRPr="005A7A4D">
        <w:rPr>
          <w:i/>
        </w:rPr>
        <w:t>Renal impairment</w:t>
      </w:r>
    </w:p>
    <w:p w:rsidR="00414293" w:rsidRPr="005A7A4D" w:rsidRDefault="00414293">
      <w:pPr>
        <w:pStyle w:val="EMEABodyText"/>
      </w:pPr>
    </w:p>
    <w:p w:rsidR="006603C5" w:rsidRPr="005A7A4D" w:rsidRDefault="00E86F53">
      <w:pPr>
        <w:pStyle w:val="EMEABodyText"/>
      </w:pPr>
      <w:r w:rsidRPr="005A7A4D">
        <w:lastRenderedPageBreak/>
        <w:t>N</w:t>
      </w:r>
      <w:r w:rsidR="006603C5" w:rsidRPr="005A7A4D">
        <w:t>o dosage adjustment is necessary in patients with impaired renal function. A lower starting dose (75 mg) should be considered for patients undergoing haemodialysis (see section 4.4).</w:t>
      </w:r>
    </w:p>
    <w:p w:rsidR="006603C5" w:rsidRPr="005A7A4D" w:rsidRDefault="006603C5">
      <w:pPr>
        <w:pStyle w:val="EMEABodyText"/>
        <w:rPr>
          <w:b/>
        </w:rPr>
      </w:pPr>
    </w:p>
    <w:p w:rsidR="00E86F53" w:rsidRPr="005A7A4D" w:rsidRDefault="006603C5">
      <w:pPr>
        <w:pStyle w:val="EMEABodyText"/>
      </w:pPr>
      <w:r w:rsidRPr="005A7A4D">
        <w:rPr>
          <w:i/>
        </w:rPr>
        <w:t>Hepatic impairment</w:t>
      </w:r>
    </w:p>
    <w:p w:rsidR="008A31EB" w:rsidRPr="005A7A4D" w:rsidRDefault="008A31EB">
      <w:pPr>
        <w:pStyle w:val="EMEABodyText"/>
      </w:pPr>
    </w:p>
    <w:p w:rsidR="006603C5" w:rsidRPr="005A7A4D" w:rsidRDefault="00E86F53">
      <w:pPr>
        <w:pStyle w:val="EMEABodyText"/>
      </w:pPr>
      <w:r w:rsidRPr="005A7A4D">
        <w:t>N</w:t>
      </w:r>
      <w:r w:rsidR="006603C5" w:rsidRPr="005A7A4D">
        <w:t>o dosage adjustment is necessary in patients with mild to moderate hepatic impairment. There is no clinical experience in patients with severe hepatic impairment.</w:t>
      </w:r>
    </w:p>
    <w:p w:rsidR="006603C5" w:rsidRPr="005A7A4D" w:rsidRDefault="006603C5">
      <w:pPr>
        <w:pStyle w:val="EMEABodyText"/>
        <w:rPr>
          <w:b/>
        </w:rPr>
      </w:pPr>
    </w:p>
    <w:p w:rsidR="00E86F53" w:rsidRPr="005A7A4D" w:rsidRDefault="000B016B">
      <w:pPr>
        <w:pStyle w:val="EMEABodyText"/>
      </w:pPr>
      <w:r w:rsidRPr="005A7A4D">
        <w:rPr>
          <w:i/>
        </w:rPr>
        <w:t>Older people</w:t>
      </w:r>
    </w:p>
    <w:p w:rsidR="008A31EB" w:rsidRPr="005A7A4D" w:rsidRDefault="008A31EB">
      <w:pPr>
        <w:pStyle w:val="EMEABodyText"/>
      </w:pPr>
    </w:p>
    <w:p w:rsidR="006603C5" w:rsidRPr="005A7A4D" w:rsidRDefault="00E86F53">
      <w:pPr>
        <w:pStyle w:val="EMEABodyText"/>
      </w:pPr>
      <w:r w:rsidRPr="005A7A4D">
        <w:t>A</w:t>
      </w:r>
      <w:r w:rsidR="006603C5" w:rsidRPr="005A7A4D">
        <w:t xml:space="preserve">lthough consideration should be given to initiating therapy with 75 mg in patients over 75 years of age, dosage adjustment is not usually necessary for </w:t>
      </w:r>
      <w:r w:rsidR="0080771C" w:rsidRPr="005A7A4D">
        <w:t>older people</w:t>
      </w:r>
      <w:r w:rsidR="006603C5" w:rsidRPr="005A7A4D">
        <w:t>.</w:t>
      </w:r>
    </w:p>
    <w:p w:rsidR="006603C5" w:rsidRPr="005A7A4D" w:rsidRDefault="006603C5">
      <w:pPr>
        <w:pStyle w:val="EMEABodyText"/>
        <w:rPr>
          <w:b/>
        </w:rPr>
      </w:pPr>
    </w:p>
    <w:p w:rsidR="00E86F53" w:rsidRPr="005A7A4D" w:rsidRDefault="006603C5" w:rsidP="008E6ED7">
      <w:pPr>
        <w:pStyle w:val="EMEABodyText"/>
      </w:pPr>
      <w:r w:rsidRPr="005A7A4D">
        <w:rPr>
          <w:i/>
        </w:rPr>
        <w:t>Paediatric population</w:t>
      </w:r>
    </w:p>
    <w:p w:rsidR="008A31EB" w:rsidRPr="005A7A4D" w:rsidRDefault="008A31EB" w:rsidP="008E6ED7">
      <w:pPr>
        <w:pStyle w:val="EMEABodyText"/>
      </w:pPr>
    </w:p>
    <w:p w:rsidR="006603C5" w:rsidRPr="005A7A4D" w:rsidRDefault="00E86F53" w:rsidP="008E6ED7">
      <w:pPr>
        <w:pStyle w:val="EMEABodyText"/>
      </w:pPr>
      <w:r w:rsidRPr="005A7A4D">
        <w:t>T</w:t>
      </w:r>
      <w:r w:rsidR="006603C5" w:rsidRPr="005A7A4D">
        <w:t xml:space="preserve">he safety and efficacy of </w:t>
      </w:r>
      <w:proofErr w:type="spellStart"/>
      <w:r w:rsidR="006603C5" w:rsidRPr="005A7A4D">
        <w:t>Aprovel</w:t>
      </w:r>
      <w:proofErr w:type="spellEnd"/>
      <w:r w:rsidR="006603C5" w:rsidRPr="005A7A4D">
        <w:t xml:space="preserve"> in children aged 0 to 18 has not been established. Currently available data are described in sections 4.8, 5.1, and 5.2 but no recommendation on a posology can be made.</w:t>
      </w:r>
    </w:p>
    <w:p w:rsidR="006603C5" w:rsidRPr="005A7A4D" w:rsidRDefault="006603C5" w:rsidP="008E6ED7">
      <w:pPr>
        <w:pStyle w:val="EMEABodyText"/>
      </w:pPr>
    </w:p>
    <w:p w:rsidR="006603C5" w:rsidRPr="005A7A4D" w:rsidRDefault="006603C5" w:rsidP="008E6ED7">
      <w:pPr>
        <w:pStyle w:val="EMEABodyText"/>
        <w:rPr>
          <w:u w:val="single"/>
        </w:rPr>
      </w:pPr>
      <w:r w:rsidRPr="005A7A4D">
        <w:rPr>
          <w:u w:val="single"/>
        </w:rPr>
        <w:t>Method of Administration</w:t>
      </w:r>
    </w:p>
    <w:p w:rsidR="006603C5" w:rsidRPr="005A7A4D" w:rsidRDefault="006603C5" w:rsidP="008E6ED7">
      <w:pPr>
        <w:pStyle w:val="EMEABodyText"/>
      </w:pPr>
    </w:p>
    <w:p w:rsidR="006603C5" w:rsidRPr="005A7A4D" w:rsidRDefault="006603C5" w:rsidP="008E6ED7">
      <w:pPr>
        <w:pStyle w:val="EMEABodyText"/>
      </w:pPr>
      <w:r w:rsidRPr="005A7A4D">
        <w:t>For oral use.</w:t>
      </w:r>
    </w:p>
    <w:p w:rsidR="006603C5" w:rsidRPr="005A7A4D" w:rsidRDefault="006603C5">
      <w:pPr>
        <w:pStyle w:val="EMEABodyText"/>
      </w:pPr>
    </w:p>
    <w:p w:rsidR="006603C5" w:rsidRPr="005A7A4D" w:rsidRDefault="006603C5">
      <w:pPr>
        <w:pStyle w:val="EMEAHeading2"/>
        <w:outlineLvl w:val="0"/>
      </w:pPr>
      <w:r w:rsidRPr="005A7A4D">
        <w:t>4.3</w:t>
      </w:r>
      <w:r w:rsidRPr="005A7A4D">
        <w:tab/>
        <w:t>Contraindications</w:t>
      </w:r>
    </w:p>
    <w:p w:rsidR="006603C5" w:rsidRPr="005A7A4D" w:rsidRDefault="006603C5" w:rsidP="008E6ED7">
      <w:pPr>
        <w:pStyle w:val="EMEAHeading2"/>
      </w:pPr>
    </w:p>
    <w:p w:rsidR="006603C5" w:rsidRPr="005A7A4D" w:rsidRDefault="006603C5" w:rsidP="008E6ED7">
      <w:pPr>
        <w:pStyle w:val="EMEABodyText"/>
        <w:keepNext/>
      </w:pPr>
      <w:r w:rsidRPr="005A7A4D">
        <w:t>Hypersensitivity to the active substance or to any of the excipients listed in section 6.1.</w:t>
      </w:r>
    </w:p>
    <w:p w:rsidR="006603C5" w:rsidRPr="005A7A4D" w:rsidRDefault="006603C5">
      <w:pPr>
        <w:pStyle w:val="EMEABodyText"/>
      </w:pPr>
      <w:r w:rsidRPr="005A7A4D">
        <w:t>Second and third trimesters of pregnancy (see sections 4.4 and 4.6).</w:t>
      </w:r>
    </w:p>
    <w:p w:rsidR="006603C5" w:rsidRPr="005A7A4D" w:rsidRDefault="006603C5" w:rsidP="008E6ED7">
      <w:pPr>
        <w:pStyle w:val="EMEABodyText"/>
      </w:pPr>
    </w:p>
    <w:p w:rsidR="006603C5" w:rsidRPr="005A7A4D" w:rsidRDefault="00855302" w:rsidP="008E6ED7">
      <w:pPr>
        <w:pStyle w:val="EMEABodyText"/>
      </w:pPr>
      <w:r w:rsidRPr="005A7A4D">
        <w:t xml:space="preserve">The concomitant use of </w:t>
      </w:r>
      <w:proofErr w:type="spellStart"/>
      <w:r w:rsidRPr="005A7A4D">
        <w:t>Aprovel</w:t>
      </w:r>
      <w:proofErr w:type="spellEnd"/>
      <w:r w:rsidRPr="005A7A4D">
        <w:t xml:space="preserve"> with </w:t>
      </w:r>
      <w:proofErr w:type="spellStart"/>
      <w:r w:rsidRPr="005A7A4D">
        <w:t>aliskiren</w:t>
      </w:r>
      <w:proofErr w:type="spellEnd"/>
      <w:r w:rsidRPr="005A7A4D">
        <w:t>-containing products is contraindicated in patients with diabetes mellitus or renal impairment (glomerular filtration rate (GFR) &lt;60 ml/min/1.73</w:t>
      </w:r>
      <w:r w:rsidR="005A7A4D">
        <w:t xml:space="preserve"> </w:t>
      </w:r>
      <w:r w:rsidRPr="005A7A4D">
        <w:t>m</w:t>
      </w:r>
      <w:r w:rsidRPr="005A7A4D">
        <w:rPr>
          <w:vertAlign w:val="superscript"/>
        </w:rPr>
        <w:t>2</w:t>
      </w:r>
      <w:r w:rsidRPr="005A7A4D">
        <w:t>) (see sections 4.5 and 5.1).</w:t>
      </w:r>
    </w:p>
    <w:p w:rsidR="006603C5" w:rsidRPr="005A7A4D" w:rsidRDefault="006603C5">
      <w:pPr>
        <w:pStyle w:val="EMEABodyText"/>
      </w:pPr>
    </w:p>
    <w:p w:rsidR="006603C5" w:rsidRPr="005A7A4D" w:rsidRDefault="006603C5">
      <w:pPr>
        <w:pStyle w:val="EMEAHeading2"/>
        <w:outlineLvl w:val="0"/>
      </w:pPr>
      <w:r w:rsidRPr="005A7A4D">
        <w:t>4.4</w:t>
      </w:r>
      <w:r w:rsidRPr="005A7A4D">
        <w:tab/>
        <w:t>Special warnings and precautions for use</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Intravascular volume depletion</w:t>
      </w:r>
      <w:r w:rsidRPr="005A7A4D">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rsidRPr="005A7A4D">
        <w:t>Aprovel</w:t>
      </w:r>
      <w:proofErr w:type="spellEnd"/>
      <w:r w:rsidRPr="005A7A4D">
        <w:t>.</w:t>
      </w:r>
    </w:p>
    <w:p w:rsidR="006603C5" w:rsidRPr="005A7A4D" w:rsidRDefault="006603C5">
      <w:pPr>
        <w:pStyle w:val="EMEABodyText"/>
        <w:rPr>
          <w:b/>
          <w:i/>
        </w:rPr>
      </w:pPr>
    </w:p>
    <w:p w:rsidR="006603C5" w:rsidRPr="005A7A4D" w:rsidRDefault="006603C5">
      <w:pPr>
        <w:pStyle w:val="EMEABodyText"/>
      </w:pPr>
      <w:r w:rsidRPr="005A7A4D">
        <w:rPr>
          <w:u w:val="single"/>
        </w:rPr>
        <w:t>Renovascular hypertension</w:t>
      </w:r>
      <w:r w:rsidRPr="005A7A4D">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rsidRPr="005A7A4D">
        <w:t>Aprovel</w:t>
      </w:r>
      <w:proofErr w:type="spellEnd"/>
      <w:r w:rsidRPr="005A7A4D">
        <w:t>, a similar effect should be anticipated with angiotensin-II receptor antagonists.</w:t>
      </w:r>
    </w:p>
    <w:p w:rsidR="006603C5" w:rsidRPr="005A7A4D" w:rsidRDefault="006603C5">
      <w:pPr>
        <w:pStyle w:val="EMEABodyText"/>
        <w:rPr>
          <w:b/>
          <w:i/>
        </w:rPr>
      </w:pPr>
    </w:p>
    <w:p w:rsidR="006603C5" w:rsidRPr="005A7A4D" w:rsidRDefault="006603C5">
      <w:pPr>
        <w:pStyle w:val="EMEABodyText"/>
      </w:pPr>
      <w:r w:rsidRPr="005A7A4D">
        <w:rPr>
          <w:u w:val="single"/>
        </w:rPr>
        <w:t>Renal impairment and kidney transplantation</w:t>
      </w:r>
      <w:r w:rsidRPr="005A7A4D">
        <w:t xml:space="preserve">: when </w:t>
      </w:r>
      <w:proofErr w:type="spellStart"/>
      <w:r w:rsidRPr="005A7A4D">
        <w:t>Aprovel</w:t>
      </w:r>
      <w:proofErr w:type="spellEnd"/>
      <w:r w:rsidRPr="005A7A4D">
        <w:t xml:space="preserve"> is used in patients with impaired renal function, a periodic monitoring of potassium and creatinine serum levels is recommended. There is no experience regarding the administration of </w:t>
      </w:r>
      <w:proofErr w:type="spellStart"/>
      <w:r w:rsidRPr="005A7A4D">
        <w:t>Aprovel</w:t>
      </w:r>
      <w:proofErr w:type="spellEnd"/>
      <w:r w:rsidRPr="005A7A4D">
        <w:t xml:space="preserve"> in patients with a recent kidney transplantation.</w:t>
      </w:r>
    </w:p>
    <w:p w:rsidR="006603C5" w:rsidRPr="005A7A4D" w:rsidRDefault="006603C5">
      <w:pPr>
        <w:pStyle w:val="EMEABodyText"/>
        <w:rPr>
          <w:b/>
          <w:i/>
        </w:rPr>
      </w:pPr>
    </w:p>
    <w:p w:rsidR="006603C5" w:rsidRPr="005A7A4D" w:rsidRDefault="006603C5">
      <w:pPr>
        <w:pStyle w:val="EMEABodyText"/>
        <w:rPr>
          <w:snapToGrid w:val="0"/>
          <w:lang w:eastAsia="es-ES"/>
        </w:rPr>
      </w:pPr>
      <w:r w:rsidRPr="005A7A4D">
        <w:rPr>
          <w:u w:val="single"/>
        </w:rPr>
        <w:t>Hypertensive patients with type 2 diabetes and renal disease</w:t>
      </w:r>
      <w:r w:rsidRPr="005A7A4D">
        <w:t>:</w:t>
      </w:r>
      <w:r w:rsidRPr="005A7A4D">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6603C5" w:rsidRPr="005A7A4D" w:rsidRDefault="006603C5">
      <w:pPr>
        <w:pStyle w:val="EMEABodyText"/>
        <w:rPr>
          <w:b/>
          <w:i/>
        </w:rPr>
      </w:pPr>
    </w:p>
    <w:p w:rsidR="0080771C" w:rsidRPr="005A7A4D" w:rsidRDefault="006603C5" w:rsidP="0080771C">
      <w:pPr>
        <w:pStyle w:val="EMEABodyText"/>
      </w:pPr>
      <w:r w:rsidRPr="005A7A4D">
        <w:rPr>
          <w:u w:val="single"/>
        </w:rPr>
        <w:t>Dual blockade of the renin-angiotensin-aldosterone system (RAAS)</w:t>
      </w:r>
      <w:r w:rsidR="0080771C" w:rsidRPr="00667CD0">
        <w:t>:</w:t>
      </w:r>
      <w:r w:rsidR="00450A41" w:rsidRPr="00667CD0">
        <w:t xml:space="preserve"> </w:t>
      </w:r>
      <w:r w:rsidR="00EF2FC0" w:rsidRPr="005A7A4D">
        <w:t>t</w:t>
      </w:r>
      <w:r w:rsidR="00260384" w:rsidRPr="005A7A4D">
        <w:t>here is evidence that the concomitant use of ACE</w:t>
      </w:r>
      <w:r w:rsidR="00450A41" w:rsidRPr="005A7A4D">
        <w:t>-</w:t>
      </w:r>
      <w:r w:rsidR="00260384" w:rsidRPr="005A7A4D">
        <w:t xml:space="preserve">inhibitors, angiotensin II receptor blockers or </w:t>
      </w:r>
      <w:proofErr w:type="spellStart"/>
      <w:r w:rsidR="00260384" w:rsidRPr="005A7A4D">
        <w:t>aliskiren</w:t>
      </w:r>
      <w:proofErr w:type="spellEnd"/>
      <w:r w:rsidR="00260384" w:rsidRPr="005A7A4D">
        <w:t xml:space="preserve"> increases the risk of hypotension, hyperkalaemia and decreased renal function </w:t>
      </w:r>
      <w:r w:rsidR="00083169" w:rsidRPr="005A7A4D">
        <w:t>(</w:t>
      </w:r>
      <w:r w:rsidR="00260384" w:rsidRPr="005A7A4D">
        <w:t xml:space="preserve">including acute renal failure). </w:t>
      </w:r>
      <w:r w:rsidR="0080771C" w:rsidRPr="005A7A4D">
        <w:t xml:space="preserve">Dual blockade of RAAS </w:t>
      </w:r>
      <w:r w:rsidR="00260384" w:rsidRPr="005A7A4D">
        <w:t>through the combined use of ACE</w:t>
      </w:r>
      <w:r w:rsidR="00450A41" w:rsidRPr="005A7A4D">
        <w:t>-i</w:t>
      </w:r>
      <w:r w:rsidR="00260384" w:rsidRPr="005A7A4D">
        <w:t xml:space="preserve">nhibitors, angiotensin II receptor blockers or </w:t>
      </w:r>
      <w:proofErr w:type="spellStart"/>
      <w:r w:rsidR="00260384" w:rsidRPr="005A7A4D">
        <w:t>aliskiren</w:t>
      </w:r>
      <w:proofErr w:type="spellEnd"/>
      <w:r w:rsidR="0080771C" w:rsidRPr="005A7A4D">
        <w:t xml:space="preserve"> is</w:t>
      </w:r>
      <w:r w:rsidR="00260384" w:rsidRPr="005A7A4D">
        <w:t xml:space="preserve"> therefore</w:t>
      </w:r>
      <w:r w:rsidR="0080771C" w:rsidRPr="005A7A4D">
        <w:t xml:space="preserve"> not</w:t>
      </w:r>
      <w:r w:rsidR="00A7330C" w:rsidRPr="005A7A4D">
        <w:t xml:space="preserve"> </w:t>
      </w:r>
      <w:r w:rsidR="0080771C" w:rsidRPr="005A7A4D">
        <w:t>recommended</w:t>
      </w:r>
      <w:r w:rsidR="00260384" w:rsidRPr="005A7A4D">
        <w:t xml:space="preserve"> (see sections 4.5 and 5.1)</w:t>
      </w:r>
      <w:r w:rsidR="0080771C" w:rsidRPr="005A7A4D">
        <w:t xml:space="preserve">. </w:t>
      </w:r>
      <w:r w:rsidR="00260384" w:rsidRPr="005A7A4D">
        <w:t xml:space="preserve"> If dual blockade therapy </w:t>
      </w:r>
      <w:r w:rsidR="00450A41" w:rsidRPr="005A7A4D">
        <w:t>i</w:t>
      </w:r>
      <w:r w:rsidR="00260384" w:rsidRPr="005A7A4D">
        <w:t>s considered absolutely necessary, this should only occur under specialist supervision and subject to frequent</w:t>
      </w:r>
      <w:r w:rsidR="00450A41" w:rsidRPr="005A7A4D">
        <w:t xml:space="preserve"> close monitoring of renal function, electrolytes and blood pressure. ACE-inhibitors and angiotensin II receptor blockers should not be used concomitantly in patients with diabetic nephropathy.</w:t>
      </w:r>
    </w:p>
    <w:p w:rsidR="006603C5" w:rsidRPr="005A7A4D" w:rsidRDefault="006603C5" w:rsidP="008E6ED7">
      <w:pPr>
        <w:pStyle w:val="EMEABodyText"/>
      </w:pPr>
    </w:p>
    <w:p w:rsidR="006603C5" w:rsidRDefault="006603C5">
      <w:pPr>
        <w:pStyle w:val="EMEABodyText"/>
      </w:pPr>
      <w:r w:rsidRPr="005A7A4D">
        <w:rPr>
          <w:u w:val="single"/>
        </w:rPr>
        <w:t>Hyperkalaemia</w:t>
      </w:r>
      <w:r w:rsidRPr="005A7A4D">
        <w:t xml:space="preserve">: as with other medicinal products that affect the renin-angiotensin-aldosterone system, hyperkalaemia may occur during the treatment with </w:t>
      </w:r>
      <w:proofErr w:type="spellStart"/>
      <w:r w:rsidRPr="005A7A4D">
        <w:t>Aprovel</w:t>
      </w:r>
      <w:proofErr w:type="spellEnd"/>
      <w:r w:rsidRPr="005A7A4D">
        <w:t>, especially in the presence of renal impairment, overt proteinuria due to diabetic renal disease, and/or heart failure. Close monitoring of serum potassium in patients at risk is recommended (see section 4.5).</w:t>
      </w:r>
    </w:p>
    <w:p w:rsidR="00927119" w:rsidRDefault="00927119">
      <w:pPr>
        <w:pStyle w:val="EMEABodyText"/>
      </w:pPr>
    </w:p>
    <w:p w:rsidR="00927119" w:rsidRPr="005A7A4D" w:rsidRDefault="00927119">
      <w:pPr>
        <w:pStyle w:val="EMEABodyText"/>
      </w:pPr>
      <w:r w:rsidRPr="00A26A0A">
        <w:rPr>
          <w:u w:val="single"/>
        </w:rPr>
        <w:t>Hypoglycaemia</w:t>
      </w:r>
      <w:r>
        <w:rPr>
          <w:u w:val="single"/>
        </w:rPr>
        <w:t>:</w:t>
      </w:r>
      <w:r w:rsidRPr="002C2411">
        <w:t xml:space="preserve"> </w:t>
      </w:r>
      <w:proofErr w:type="spellStart"/>
      <w:r w:rsidRPr="002C2411">
        <w:t>Aprovel</w:t>
      </w:r>
      <w:proofErr w:type="spellEnd"/>
      <w:r w:rsidRPr="002C2411">
        <w:t xml:space="preserve"> </w:t>
      </w:r>
      <w:r w:rsidRPr="0069791F">
        <w:t>may induce hypoglyc</w:t>
      </w:r>
      <w:r>
        <w:t>a</w:t>
      </w:r>
      <w:r w:rsidRPr="0069791F">
        <w:t xml:space="preserve">emia, particularly in </w:t>
      </w:r>
      <w:r w:rsidR="001E6AEC" w:rsidRPr="00C9741E">
        <w:t>diabetic</w:t>
      </w:r>
      <w:r w:rsidR="001E6AEC">
        <w:t xml:space="preserve"> patients. In</w:t>
      </w:r>
      <w:r w:rsidR="001E6AEC" w:rsidRPr="0069791F">
        <w:t xml:space="preserve"> </w:t>
      </w:r>
      <w:r w:rsidRPr="0069791F">
        <w:t xml:space="preserve">patients treated </w:t>
      </w:r>
      <w:r w:rsidR="001E6AEC">
        <w:t xml:space="preserve">with insulin or </w:t>
      </w:r>
      <w:r w:rsidR="001E6AEC" w:rsidRPr="001E6AEC">
        <w:t>antidiabetics an appropriate blood glucose monitoring should be considered</w:t>
      </w:r>
      <w:r w:rsidR="001E6AEC">
        <w:t>;</w:t>
      </w:r>
      <w:r w:rsidRPr="0069791F">
        <w:t xml:space="preserve"> </w:t>
      </w:r>
      <w:r w:rsidR="001E6AEC">
        <w:t>a</w:t>
      </w:r>
      <w:r w:rsidRPr="0069791F">
        <w:t xml:space="preserve"> dose adjustment of </w:t>
      </w:r>
      <w:r>
        <w:t>insulin</w:t>
      </w:r>
      <w:r w:rsidR="00471D58">
        <w:t xml:space="preserve"> </w:t>
      </w:r>
      <w:r w:rsidR="00471D58" w:rsidRPr="00C9741E">
        <w:rPr>
          <w:rFonts w:cs="Verdana"/>
          <w:color w:val="000000"/>
        </w:rPr>
        <w:t>or antidiabetics</w:t>
      </w:r>
      <w:r>
        <w:t xml:space="preserve"> </w:t>
      </w:r>
      <w:r w:rsidRPr="0069791F">
        <w:t>may be required</w:t>
      </w:r>
      <w:r w:rsidRPr="002C2411">
        <w:t xml:space="preserve"> </w:t>
      </w:r>
      <w:r w:rsidR="00471D58" w:rsidRPr="00C9741E">
        <w:rPr>
          <w:rFonts w:cs="Verdana"/>
          <w:color w:val="000000"/>
        </w:rPr>
        <w:t xml:space="preserve">when indicated </w:t>
      </w:r>
      <w:r w:rsidR="00471D58" w:rsidRPr="00C9741E">
        <w:t>(see section 4.5)</w:t>
      </w:r>
      <w:r w:rsidR="00471D58">
        <w:t>.</w:t>
      </w:r>
    </w:p>
    <w:p w:rsidR="006603C5" w:rsidRPr="005A7A4D" w:rsidRDefault="006603C5">
      <w:pPr>
        <w:pStyle w:val="EMEABodyText"/>
        <w:rPr>
          <w:b/>
          <w:i/>
        </w:rPr>
      </w:pPr>
    </w:p>
    <w:p w:rsidR="006603C5" w:rsidRPr="005A7A4D" w:rsidRDefault="006603C5">
      <w:pPr>
        <w:pStyle w:val="EMEABodyText"/>
      </w:pPr>
      <w:r w:rsidRPr="005A7A4D">
        <w:rPr>
          <w:u w:val="single"/>
        </w:rPr>
        <w:t>Lithium</w:t>
      </w:r>
      <w:r w:rsidRPr="005A7A4D">
        <w:t xml:space="preserve">: the combination of lithium and </w:t>
      </w:r>
      <w:proofErr w:type="spellStart"/>
      <w:r w:rsidRPr="005A7A4D">
        <w:t>Aprovel</w:t>
      </w:r>
      <w:proofErr w:type="spellEnd"/>
      <w:r w:rsidRPr="005A7A4D">
        <w:t xml:space="preserve"> is not recommended (see section 4.5).</w:t>
      </w:r>
    </w:p>
    <w:p w:rsidR="006603C5" w:rsidRPr="005A7A4D" w:rsidRDefault="006603C5">
      <w:pPr>
        <w:pStyle w:val="EMEABodyText"/>
        <w:rPr>
          <w:b/>
        </w:rPr>
      </w:pPr>
    </w:p>
    <w:p w:rsidR="006603C5" w:rsidRPr="005A7A4D" w:rsidRDefault="006603C5">
      <w:pPr>
        <w:pStyle w:val="EMEABodyText"/>
      </w:pPr>
      <w:r w:rsidRPr="005A7A4D">
        <w:rPr>
          <w:u w:val="single"/>
        </w:rPr>
        <w:t>Aortic and mitral valve stenosis, obstructive hypertrophic cardiomyopathy</w:t>
      </w:r>
      <w:r w:rsidRPr="005A7A4D">
        <w:t>: as with other vasodilators, special caution is indicated in patients suffering from aortic or mitral stenosis, or obstructive hypertrophic cardiomyopathy.</w:t>
      </w:r>
    </w:p>
    <w:p w:rsidR="006603C5" w:rsidRPr="005A7A4D" w:rsidRDefault="006603C5">
      <w:pPr>
        <w:pStyle w:val="EMEABodyText"/>
        <w:rPr>
          <w:b/>
          <w:i/>
        </w:rPr>
      </w:pPr>
    </w:p>
    <w:p w:rsidR="006603C5" w:rsidRPr="005A7A4D" w:rsidRDefault="006603C5">
      <w:pPr>
        <w:pStyle w:val="EMEABodyText"/>
      </w:pPr>
      <w:r w:rsidRPr="005A7A4D">
        <w:rPr>
          <w:u w:val="single"/>
        </w:rPr>
        <w:t>Primary aldosteronism</w:t>
      </w:r>
      <w:r w:rsidRPr="005A7A4D">
        <w:t xml:space="preserve">: patients with primary aldosteronism generally will not respond to antihypertensive medicinal products acting through inhibition of the renin-angiotensin system. Therefore, the use of </w:t>
      </w:r>
      <w:proofErr w:type="spellStart"/>
      <w:r w:rsidRPr="005A7A4D">
        <w:t>Aprovel</w:t>
      </w:r>
      <w:proofErr w:type="spellEnd"/>
      <w:r w:rsidRPr="005A7A4D">
        <w:t xml:space="preserve"> is not recommended.</w:t>
      </w:r>
    </w:p>
    <w:p w:rsidR="00900809" w:rsidRPr="005A7A4D" w:rsidRDefault="00900809">
      <w:pPr>
        <w:pStyle w:val="EMEABodyText"/>
        <w:rPr>
          <w:u w:val="single"/>
        </w:rPr>
      </w:pPr>
    </w:p>
    <w:p w:rsidR="006603C5" w:rsidRPr="005A7A4D" w:rsidRDefault="006603C5">
      <w:pPr>
        <w:pStyle w:val="EMEABodyText"/>
      </w:pPr>
      <w:r w:rsidRPr="005A7A4D">
        <w:rPr>
          <w:u w:val="single"/>
        </w:rPr>
        <w:t>General</w:t>
      </w:r>
      <w:r w:rsidRPr="005A7A4D">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5A7A4D">
        <w:rPr>
          <w:b/>
        </w:rPr>
        <w:t xml:space="preserve"> </w:t>
      </w:r>
      <w:r w:rsidRPr="005A7A4D">
        <w:t>converting enzyme inhibitors or angiotensin-II receptor antagonists that affect this system has been associated with acute hypotension, azotaemia, oliguria, or rarely acute renal failure</w:t>
      </w:r>
      <w:r w:rsidR="0080771C" w:rsidRPr="005A7A4D">
        <w:t xml:space="preserve"> (see section 4.5)</w:t>
      </w:r>
      <w:r w:rsidRPr="005A7A4D">
        <w:t>. As with any antihypertensive agent, excessive blood pressure decrease in patients with ischaemic cardiopathy or ischaemic cardiovascular disease could result in a myocardial infarction or stroke.</w:t>
      </w:r>
    </w:p>
    <w:p w:rsidR="000F26C6" w:rsidRPr="005A7A4D" w:rsidRDefault="000F26C6">
      <w:pPr>
        <w:pStyle w:val="EMEABodyText"/>
      </w:pPr>
    </w:p>
    <w:p w:rsidR="006603C5" w:rsidRPr="005A7A4D" w:rsidRDefault="006603C5">
      <w:pPr>
        <w:pStyle w:val="EMEABodyText"/>
      </w:pPr>
      <w:r w:rsidRPr="005A7A4D">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6603C5" w:rsidRPr="005A7A4D" w:rsidRDefault="006603C5">
      <w:pPr>
        <w:pStyle w:val="EMEABodyText"/>
      </w:pPr>
    </w:p>
    <w:p w:rsidR="006603C5" w:rsidRPr="005A7A4D" w:rsidRDefault="006603C5" w:rsidP="008E6ED7">
      <w:pPr>
        <w:pStyle w:val="EMEABodyText"/>
        <w:rPr>
          <w:szCs w:val="22"/>
        </w:rPr>
      </w:pPr>
      <w:r w:rsidRPr="005A7A4D">
        <w:rPr>
          <w:u w:val="single"/>
        </w:rPr>
        <w:t>Pregnancy:</w:t>
      </w:r>
      <w:r w:rsidRPr="005A7A4D">
        <w:t xml:space="preserve"> </w:t>
      </w:r>
      <w:r w:rsidR="000841D5" w:rsidRPr="005A7A4D">
        <w:t>a</w:t>
      </w:r>
      <w:r w:rsidRPr="005A7A4D">
        <w:t xml:space="preserve">ngiotensin II Receptor Antagonists (AIIRAs) should not be initiated during pregnancy. </w:t>
      </w:r>
      <w:r w:rsidRPr="005A7A4D">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5A7A4D">
        <w:t>AIIRAs</w:t>
      </w:r>
      <w:r w:rsidRPr="005A7A4D">
        <w:rPr>
          <w:szCs w:val="22"/>
        </w:rPr>
        <w:t xml:space="preserve"> should be stopped immediately, and, if appropriate, alternative therapy should be started (see sections 4.3 and 4.6).</w:t>
      </w:r>
    </w:p>
    <w:p w:rsidR="006603C5" w:rsidRPr="005A7A4D" w:rsidRDefault="006603C5">
      <w:pPr>
        <w:pStyle w:val="EMEABodyText"/>
      </w:pPr>
    </w:p>
    <w:p w:rsidR="00927119" w:rsidRDefault="006603C5" w:rsidP="00927119">
      <w:pPr>
        <w:pStyle w:val="EMEABodyText"/>
      </w:pPr>
      <w:r w:rsidRPr="005A7A4D">
        <w:rPr>
          <w:u w:val="single"/>
        </w:rPr>
        <w:t>Paediatric population</w:t>
      </w:r>
      <w:r w:rsidRPr="005A7A4D">
        <w:t xml:space="preserve">: irbesartan has been studied in paediatric populations </w:t>
      </w:r>
      <w:r w:rsidRPr="005A7A4D">
        <w:rPr>
          <w:bCs/>
          <w:iCs/>
        </w:rPr>
        <w:t>aged 6 to 16 years old</w:t>
      </w:r>
      <w:r w:rsidRPr="005A7A4D">
        <w:t xml:space="preserve"> but the current data are insufficient to support an extension of the use in children until further data become available (see sections 4.8, 5.1 and 5.2).</w:t>
      </w:r>
    </w:p>
    <w:p w:rsidR="00927119" w:rsidRDefault="00927119" w:rsidP="00927119">
      <w:pPr>
        <w:pStyle w:val="EMEABodyText"/>
      </w:pPr>
    </w:p>
    <w:p w:rsidR="006603C5" w:rsidRPr="00387DAF" w:rsidRDefault="00927119" w:rsidP="00387DAF">
      <w:pPr>
        <w:rPr>
          <w:lang w:val="fr-FR"/>
        </w:rPr>
      </w:pPr>
      <w:r w:rsidRPr="008D399D">
        <w:rPr>
          <w:u w:val="single"/>
        </w:rPr>
        <w:t>Excipients</w:t>
      </w:r>
      <w:r w:rsidRPr="00387DAF">
        <w:rPr>
          <w:lang w:val="fr-FR"/>
        </w:rPr>
        <w:t>:</w:t>
      </w:r>
    </w:p>
    <w:p w:rsidR="00E86F53" w:rsidRPr="005A7A4D" w:rsidRDefault="00927119" w:rsidP="00E86F53">
      <w:pPr>
        <w:autoSpaceDE w:val="0"/>
        <w:autoSpaceDN w:val="0"/>
        <w:adjustRightInd w:val="0"/>
      </w:pPr>
      <w:proofErr w:type="spellStart"/>
      <w:r w:rsidRPr="00387DAF">
        <w:rPr>
          <w:lang w:val="fr-FR"/>
        </w:rPr>
        <w:t>Aprovel</w:t>
      </w:r>
      <w:proofErr w:type="spellEnd"/>
      <w:r w:rsidRPr="00387DAF">
        <w:rPr>
          <w:lang w:val="fr-FR"/>
        </w:rPr>
        <w:t xml:space="preserve"> 75 mg </w:t>
      </w:r>
      <w:proofErr w:type="spellStart"/>
      <w:r w:rsidRPr="00387DAF">
        <w:rPr>
          <w:lang w:val="fr-FR"/>
        </w:rPr>
        <w:t>tablet</w:t>
      </w:r>
      <w:proofErr w:type="spellEnd"/>
      <w:r w:rsidRPr="00387DAF">
        <w:rPr>
          <w:lang w:val="fr-FR"/>
        </w:rPr>
        <w:t xml:space="preserve"> </w:t>
      </w:r>
      <w:proofErr w:type="spellStart"/>
      <w:r w:rsidRPr="00387DAF">
        <w:rPr>
          <w:lang w:val="fr-FR"/>
        </w:rPr>
        <w:t>contains</w:t>
      </w:r>
      <w:proofErr w:type="spellEnd"/>
      <w:r w:rsidRPr="00387DAF">
        <w:rPr>
          <w:lang w:val="fr-FR"/>
        </w:rPr>
        <w:t xml:space="preserve"> lactose. </w:t>
      </w:r>
      <w:r w:rsidR="00E86F53" w:rsidRPr="005A7A4D">
        <w:t>Patients with rare hereditary problems of galactose intolerance, total lactase deficiency or glucose-galactose malabsorption should not take this medicine.</w:t>
      </w:r>
    </w:p>
    <w:p w:rsidR="00E86F53" w:rsidRDefault="00E86F53" w:rsidP="00E86F53">
      <w:pPr>
        <w:pStyle w:val="EMEABodyText"/>
      </w:pPr>
    </w:p>
    <w:p w:rsidR="00927119" w:rsidRDefault="00927119" w:rsidP="00E86F53">
      <w:pPr>
        <w:pStyle w:val="EMEABodyText"/>
      </w:pPr>
      <w:proofErr w:type="spellStart"/>
      <w:r w:rsidRPr="00387DAF">
        <w:rPr>
          <w:lang w:val="fr-FR"/>
        </w:rPr>
        <w:t>Aprovel</w:t>
      </w:r>
      <w:proofErr w:type="spellEnd"/>
      <w:r w:rsidRPr="00387DAF">
        <w:rPr>
          <w:lang w:val="fr-FR"/>
        </w:rPr>
        <w:t xml:space="preserve"> 75 mg </w:t>
      </w:r>
      <w:proofErr w:type="spellStart"/>
      <w:r w:rsidRPr="00387DAF">
        <w:rPr>
          <w:lang w:val="fr-FR"/>
        </w:rPr>
        <w:t>tablet</w:t>
      </w:r>
      <w:proofErr w:type="spellEnd"/>
      <w:r w:rsidRPr="00387DAF">
        <w:rPr>
          <w:lang w:val="fr-FR"/>
        </w:rPr>
        <w:t xml:space="preserve"> </w:t>
      </w:r>
      <w:proofErr w:type="spellStart"/>
      <w:r w:rsidRPr="00387DAF">
        <w:rPr>
          <w:lang w:val="fr-FR"/>
        </w:rPr>
        <w:t>contains</w:t>
      </w:r>
      <w:proofErr w:type="spellEnd"/>
      <w:r w:rsidRPr="00387DAF">
        <w:rPr>
          <w:lang w:val="fr-FR"/>
        </w:rPr>
        <w:t xml:space="preserve"> sodium. </w:t>
      </w:r>
      <w:r w:rsidRPr="007E01E0">
        <w:t>This medicine contains less than 1 mmol sodium (23 mg) per tablet, that is to say essentially ‘sodium-free’.</w:t>
      </w:r>
    </w:p>
    <w:p w:rsidR="00927119" w:rsidRPr="005A7A4D" w:rsidRDefault="00927119" w:rsidP="00E86F53">
      <w:pPr>
        <w:pStyle w:val="EMEABodyText"/>
      </w:pPr>
    </w:p>
    <w:p w:rsidR="006603C5" w:rsidRPr="005A7A4D" w:rsidRDefault="006603C5" w:rsidP="008E6ED7">
      <w:pPr>
        <w:pStyle w:val="EMEAHeading2"/>
      </w:pPr>
      <w:r w:rsidRPr="005A7A4D">
        <w:t>4.5</w:t>
      </w:r>
      <w:r w:rsidRPr="005A7A4D">
        <w:tab/>
        <w:t>Interaction with other medicinal products and other forms of interaction</w:t>
      </w:r>
    </w:p>
    <w:p w:rsidR="006603C5" w:rsidRPr="005A7A4D" w:rsidRDefault="006603C5" w:rsidP="008E6ED7">
      <w:pPr>
        <w:pStyle w:val="EMEAHeading2"/>
      </w:pPr>
    </w:p>
    <w:p w:rsidR="006603C5" w:rsidRPr="005A7A4D" w:rsidRDefault="006603C5" w:rsidP="008E6ED7">
      <w:pPr>
        <w:pStyle w:val="EMEABodyText"/>
      </w:pPr>
      <w:r w:rsidRPr="005A7A4D">
        <w:rPr>
          <w:u w:val="single"/>
        </w:rPr>
        <w:t>Diuretics and other antihypertensive agents</w:t>
      </w:r>
      <w:r w:rsidRPr="005A7A4D">
        <w:t xml:space="preserve">: other antihypertensive agents may increase the hypotensive effects of irbesartan; however </w:t>
      </w:r>
      <w:proofErr w:type="spellStart"/>
      <w:r w:rsidRPr="005A7A4D">
        <w:t>Aprovel</w:t>
      </w:r>
      <w:proofErr w:type="spellEnd"/>
      <w:r w:rsidRPr="005A7A4D">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rsidRPr="005A7A4D">
        <w:t>Aprovel</w:t>
      </w:r>
      <w:proofErr w:type="spellEnd"/>
      <w:r w:rsidRPr="005A7A4D">
        <w:t xml:space="preserve"> (see section 4.4).</w:t>
      </w:r>
    </w:p>
    <w:p w:rsidR="006603C5" w:rsidRPr="005A7A4D" w:rsidRDefault="006603C5">
      <w:pPr>
        <w:pStyle w:val="EMEABodyText"/>
        <w:rPr>
          <w:b/>
          <w:i/>
        </w:rPr>
      </w:pPr>
    </w:p>
    <w:p w:rsidR="00450A41" w:rsidRPr="005A7A4D" w:rsidRDefault="006603C5" w:rsidP="008E6ED7">
      <w:pPr>
        <w:pStyle w:val="EMEABodyText"/>
      </w:pPr>
      <w:proofErr w:type="spellStart"/>
      <w:r w:rsidRPr="005A7A4D">
        <w:rPr>
          <w:u w:val="single"/>
        </w:rPr>
        <w:t>Aliskiren</w:t>
      </w:r>
      <w:proofErr w:type="spellEnd"/>
      <w:r w:rsidRPr="005A7A4D">
        <w:rPr>
          <w:u w:val="single"/>
        </w:rPr>
        <w:t>-containing products</w:t>
      </w:r>
      <w:r w:rsidR="00450A41" w:rsidRPr="005A7A4D">
        <w:rPr>
          <w:u w:val="single"/>
        </w:rPr>
        <w:t xml:space="preserve"> or ACE-inhibitors</w:t>
      </w:r>
      <w:r w:rsidRPr="005A7A4D">
        <w:t xml:space="preserve">: </w:t>
      </w:r>
      <w:r w:rsidR="005A21F3" w:rsidRPr="005A7A4D">
        <w:t>c</w:t>
      </w:r>
      <w:r w:rsidR="00450A41" w:rsidRPr="005A7A4D">
        <w:t xml:space="preserve">linical trial data has shown that dual blockade of the renin-angiotensin-aldosterone system (RAAS) through the combined use of ACE-inhibitors, angiotensin II receptor blockers or </w:t>
      </w:r>
      <w:proofErr w:type="spellStart"/>
      <w:r w:rsidR="00450A41" w:rsidRPr="005A7A4D">
        <w:t>aliskiren</w:t>
      </w:r>
      <w:proofErr w:type="spellEnd"/>
      <w:r w:rsidR="00450A41" w:rsidRPr="005A7A4D">
        <w:t xml:space="preserve"> is associated with a higher frequency </w:t>
      </w:r>
      <w:r w:rsidR="00D5502F" w:rsidRPr="005A7A4D">
        <w:t>of adverse events such as hypotension, hyperkalaemia and decreased re</w:t>
      </w:r>
      <w:r w:rsidR="00334926" w:rsidRPr="005A7A4D">
        <w:t>na</w:t>
      </w:r>
      <w:r w:rsidR="00D5502F" w:rsidRPr="005A7A4D">
        <w:t>l function (including acute re</w:t>
      </w:r>
      <w:r w:rsidR="00334926" w:rsidRPr="005A7A4D">
        <w:t>na</w:t>
      </w:r>
      <w:r w:rsidR="00D5502F" w:rsidRPr="005A7A4D">
        <w:t>l failure) compared to the use of a single RAAS-acting agent (see sections 4.3, 4.4 and 5.1).</w:t>
      </w:r>
    </w:p>
    <w:p w:rsidR="00006047" w:rsidRPr="005A7A4D" w:rsidRDefault="00006047" w:rsidP="008E6ED7">
      <w:pPr>
        <w:pStyle w:val="EMEABodyText"/>
      </w:pPr>
    </w:p>
    <w:p w:rsidR="006603C5" w:rsidRPr="005A7A4D" w:rsidRDefault="006603C5">
      <w:pPr>
        <w:pStyle w:val="EMEABodyText"/>
      </w:pPr>
      <w:r w:rsidRPr="005A7A4D">
        <w:rPr>
          <w:u w:val="single"/>
        </w:rPr>
        <w:t>Potassium supplements and potassium-sparing diuretics</w:t>
      </w:r>
      <w:r w:rsidRPr="005A7A4D">
        <w:t>:</w:t>
      </w:r>
      <w:r w:rsidRPr="005A7A4D">
        <w:rPr>
          <w:i/>
        </w:rPr>
        <w:t xml:space="preserve"> </w:t>
      </w:r>
      <w:r w:rsidRPr="005A7A4D">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6603C5" w:rsidRPr="005A7A4D" w:rsidRDefault="006603C5">
      <w:pPr>
        <w:pStyle w:val="EMEABodyText"/>
        <w:rPr>
          <w:b/>
          <w:i/>
        </w:rPr>
      </w:pPr>
    </w:p>
    <w:p w:rsidR="006603C5" w:rsidRPr="005A7A4D" w:rsidRDefault="006603C5">
      <w:pPr>
        <w:pStyle w:val="EMEABodyText"/>
        <w:rPr>
          <w:i/>
        </w:rPr>
      </w:pPr>
      <w:r w:rsidRPr="005A7A4D">
        <w:rPr>
          <w:u w:val="single"/>
        </w:rPr>
        <w:t>Lithium</w:t>
      </w:r>
      <w:r w:rsidRPr="005A7A4D">
        <w:t>:</w:t>
      </w:r>
      <w:r w:rsidRPr="005A7A4D">
        <w:rPr>
          <w:i/>
        </w:rPr>
        <w:t xml:space="preserve"> </w:t>
      </w:r>
      <w:r w:rsidRPr="005A7A4D">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6603C5" w:rsidRPr="005A7A4D" w:rsidRDefault="006603C5">
      <w:pPr>
        <w:pStyle w:val="EMEABodyText"/>
        <w:rPr>
          <w:b/>
          <w:i/>
        </w:rPr>
      </w:pPr>
    </w:p>
    <w:p w:rsidR="006603C5" w:rsidRPr="005A7A4D" w:rsidRDefault="006603C5">
      <w:pPr>
        <w:pStyle w:val="EMEABodyText"/>
        <w:rPr>
          <w:color w:val="000000"/>
        </w:rPr>
      </w:pPr>
      <w:r w:rsidRPr="005A7A4D">
        <w:rPr>
          <w:u w:val="single"/>
        </w:rPr>
        <w:t>Non-steroidal anti-inflammatory drugs</w:t>
      </w:r>
      <w:r w:rsidRPr="005A7A4D">
        <w:t>: w</w:t>
      </w:r>
      <w:r w:rsidRPr="005A7A4D">
        <w:rPr>
          <w:color w:val="000000"/>
        </w:rPr>
        <w:t>hen angiotensin II antagonists are administered simultaneously with non-steroidal anti-inflammatory drugs (i.e. selective COX-2 inhibitors, acetylsalicylic acid (&gt; 3 g/day) and non-selective NSAIDs), attenuation of the antihypertensive effect may occur.</w:t>
      </w:r>
    </w:p>
    <w:p w:rsidR="005A21F3" w:rsidRPr="005A7A4D" w:rsidRDefault="005A21F3">
      <w:pPr>
        <w:pStyle w:val="EMEABodyText"/>
        <w:rPr>
          <w:color w:val="000000"/>
        </w:rPr>
      </w:pPr>
    </w:p>
    <w:p w:rsidR="006603C5" w:rsidRPr="005A7A4D" w:rsidRDefault="006603C5">
      <w:pPr>
        <w:pStyle w:val="EMEABodyText"/>
      </w:pPr>
      <w:r w:rsidRPr="005A7A4D">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6603C5" w:rsidRDefault="006603C5">
      <w:pPr>
        <w:pStyle w:val="EMEABodyText"/>
        <w:rPr>
          <w:b/>
          <w:i/>
        </w:rPr>
      </w:pPr>
    </w:p>
    <w:p w:rsidR="00927119" w:rsidRDefault="00927119">
      <w:pPr>
        <w:pStyle w:val="EMEABodyText"/>
        <w:rPr>
          <w:color w:val="000000"/>
        </w:rPr>
      </w:pPr>
      <w:r w:rsidRPr="009F0338">
        <w:rPr>
          <w:u w:val="single"/>
        </w:rPr>
        <w:t>Repaglinide:</w:t>
      </w:r>
      <w:r w:rsidRPr="009F0338">
        <w:rPr>
          <w:color w:val="000000"/>
        </w:rPr>
        <w:t xml:space="preserve"> </w:t>
      </w:r>
      <w:r w:rsidR="00BA414C">
        <w:rPr>
          <w:color w:val="000000"/>
        </w:rPr>
        <w:t>i</w:t>
      </w:r>
      <w:r w:rsidRPr="009F0338">
        <w:rPr>
          <w:color w:val="000000"/>
        </w:rPr>
        <w:t>rbesartan has the potential to inhibit OATP1B1. In a clinical study, it was reported that irbesartan increased the C</w:t>
      </w:r>
      <w:r w:rsidRPr="009F1934">
        <w:rPr>
          <w:color w:val="000000"/>
          <w:vertAlign w:val="subscript"/>
        </w:rPr>
        <w:t>max</w:t>
      </w:r>
      <w:r w:rsidRPr="009F0338">
        <w:rPr>
          <w:color w:val="000000"/>
        </w:rPr>
        <w:t xml:space="preserve"> and AUC of repaglinide (substrate of OATP1B1) by 1.8-fold and 1.3</w:t>
      </w:r>
      <w:r w:rsidR="008D399D">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927119" w:rsidRPr="005A7A4D" w:rsidRDefault="00927119">
      <w:pPr>
        <w:pStyle w:val="EMEABodyText"/>
        <w:rPr>
          <w:b/>
          <w:i/>
        </w:rPr>
      </w:pPr>
    </w:p>
    <w:p w:rsidR="006603C5" w:rsidRPr="005A7A4D" w:rsidRDefault="006603C5">
      <w:pPr>
        <w:pStyle w:val="EMEABodyText"/>
        <w:rPr>
          <w:color w:val="000000"/>
        </w:rPr>
      </w:pPr>
      <w:r w:rsidRPr="005A7A4D">
        <w:rPr>
          <w:u w:val="single"/>
        </w:rPr>
        <w:t>Additional information on irbesartan interactions</w:t>
      </w:r>
      <w:r w:rsidRPr="005A7A4D">
        <w:t xml:space="preserve">: </w:t>
      </w:r>
      <w:r w:rsidRPr="005A7A4D">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rsidR="006603C5" w:rsidRPr="005A7A4D" w:rsidRDefault="006603C5">
      <w:pPr>
        <w:pStyle w:val="EMEABodyText"/>
      </w:pPr>
    </w:p>
    <w:p w:rsidR="006603C5" w:rsidRPr="005A7A4D" w:rsidRDefault="006603C5" w:rsidP="008E6ED7">
      <w:pPr>
        <w:pStyle w:val="EMEAHeading2"/>
        <w:outlineLvl w:val="0"/>
      </w:pPr>
      <w:r w:rsidRPr="005A7A4D">
        <w:t>4.6</w:t>
      </w:r>
      <w:r w:rsidRPr="005A7A4D">
        <w:tab/>
        <w:t>Fertility, pregnancy and lactation</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Pregnancy</w:t>
      </w:r>
    </w:p>
    <w:p w:rsidR="006603C5" w:rsidRPr="005A7A4D" w:rsidRDefault="006603C5" w:rsidP="008E6ED7">
      <w:pPr>
        <w:pStyle w:val="EMEABodyText"/>
        <w:keepNext/>
      </w:pPr>
    </w:p>
    <w:p w:rsidR="006603C5" w:rsidRPr="005A7A4D" w:rsidRDefault="006603C5" w:rsidP="008E6ED7">
      <w:pPr>
        <w:pStyle w:val="EMEABodyText"/>
        <w:pBdr>
          <w:top w:val="single" w:sz="4" w:space="1" w:color="auto"/>
          <w:left w:val="single" w:sz="4" w:space="4" w:color="auto"/>
          <w:bottom w:val="single" w:sz="4" w:space="1" w:color="auto"/>
          <w:right w:val="single" w:sz="4" w:space="4" w:color="auto"/>
        </w:pBdr>
      </w:pPr>
      <w:r w:rsidRPr="005A7A4D">
        <w:t>The use of AIIRAs is not recommended during the first trimester of pregnancy (see section 4.4). The use of AIIRAs is contraindicated during the second and third trimesters of pregnancy (see sections 4.3 and 4.4).</w:t>
      </w:r>
    </w:p>
    <w:p w:rsidR="006603C5" w:rsidRPr="005A7A4D" w:rsidRDefault="006603C5" w:rsidP="008E6ED7">
      <w:pPr>
        <w:pStyle w:val="EMEABodyText"/>
      </w:pPr>
    </w:p>
    <w:p w:rsidR="006603C5" w:rsidRPr="005A7A4D" w:rsidRDefault="006603C5" w:rsidP="008E6ED7">
      <w:pPr>
        <w:pStyle w:val="EMEABodyText"/>
      </w:pPr>
      <w:r w:rsidRPr="005A7A4D">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6603C5" w:rsidRPr="005A7A4D" w:rsidRDefault="006603C5" w:rsidP="008E6ED7">
      <w:pPr>
        <w:pStyle w:val="EMEABodyText"/>
      </w:pPr>
    </w:p>
    <w:p w:rsidR="006603C5" w:rsidRPr="005A7A4D" w:rsidRDefault="006603C5" w:rsidP="008E6ED7">
      <w:pPr>
        <w:pStyle w:val="EMEABodyText"/>
      </w:pPr>
      <w:r w:rsidRPr="005A7A4D">
        <w:t xml:space="preserve">Exposure to AIIRA therapy during the second and third trimesters is known to induce human </w:t>
      </w:r>
      <w:r w:rsidR="00BF361B" w:rsidRPr="005A7A4D">
        <w:t>foetotoxicity</w:t>
      </w:r>
      <w:r w:rsidRPr="005A7A4D">
        <w:t xml:space="preserve"> (decreased renal function, oligohydramnios, skull ossification retardation) and neonatal toxicity (renal failure, hypotension, hyperkalaemia). (See section 5.3).</w:t>
      </w:r>
    </w:p>
    <w:p w:rsidR="006603C5" w:rsidRPr="005A7A4D" w:rsidRDefault="006603C5" w:rsidP="008E6ED7">
      <w:pPr>
        <w:pStyle w:val="EMEABodyText"/>
      </w:pPr>
      <w:r w:rsidRPr="005A7A4D">
        <w:t>Should exposure to AIIRAs have occurred from the second trimester of pregnancy, ultrasound check of renal function and skull is recommended.</w:t>
      </w:r>
    </w:p>
    <w:p w:rsidR="000841D5" w:rsidRPr="005A7A4D" w:rsidRDefault="000841D5" w:rsidP="008E6ED7">
      <w:pPr>
        <w:pStyle w:val="EMEABodyText"/>
      </w:pPr>
    </w:p>
    <w:p w:rsidR="006603C5" w:rsidRPr="005A7A4D" w:rsidRDefault="006603C5" w:rsidP="008E6ED7">
      <w:pPr>
        <w:pStyle w:val="EMEABodyText"/>
        <w:rPr>
          <w:u w:val="single"/>
        </w:rPr>
      </w:pPr>
      <w:r w:rsidRPr="005A7A4D">
        <w:t>Infants whose mothers have taken AIIRAs should be closely observed for hypotension (see sections 4.3 and 4.4).</w:t>
      </w:r>
    </w:p>
    <w:p w:rsidR="006603C5" w:rsidRPr="005A7A4D" w:rsidRDefault="006603C5">
      <w:pPr>
        <w:pStyle w:val="EMEABodyText"/>
        <w:rPr>
          <w:b/>
        </w:rPr>
      </w:pPr>
    </w:p>
    <w:p w:rsidR="006603C5" w:rsidRPr="005A7A4D" w:rsidRDefault="006603C5" w:rsidP="008E6ED7">
      <w:pPr>
        <w:pStyle w:val="EMEABodyText"/>
        <w:keepNext/>
      </w:pPr>
      <w:r w:rsidRPr="005A7A4D">
        <w:rPr>
          <w:u w:val="single"/>
        </w:rPr>
        <w:t>Breast-feeding</w:t>
      </w:r>
    </w:p>
    <w:p w:rsidR="006603C5" w:rsidRPr="005A7A4D" w:rsidRDefault="006603C5" w:rsidP="008E6ED7">
      <w:pPr>
        <w:pStyle w:val="EMEABodyText"/>
        <w:keepNext/>
      </w:pPr>
    </w:p>
    <w:p w:rsidR="006603C5" w:rsidRPr="005A7A4D" w:rsidRDefault="006603C5" w:rsidP="008E6ED7">
      <w:pPr>
        <w:pStyle w:val="EMEABodyText"/>
      </w:pPr>
      <w:r w:rsidRPr="005A7A4D">
        <w:t xml:space="preserve">Because no information is available regarding the use of </w:t>
      </w:r>
      <w:proofErr w:type="spellStart"/>
      <w:r w:rsidRPr="005A7A4D">
        <w:t>Aprovel</w:t>
      </w:r>
      <w:proofErr w:type="spellEnd"/>
      <w:r w:rsidRPr="005A7A4D">
        <w:t xml:space="preserve"> during breast-feeding, </w:t>
      </w:r>
      <w:proofErr w:type="spellStart"/>
      <w:r w:rsidRPr="005A7A4D">
        <w:t>Aprovel</w:t>
      </w:r>
      <w:proofErr w:type="spellEnd"/>
      <w:r w:rsidRPr="005A7A4D">
        <w:t xml:space="preserve"> is not recommended and alternative treatments with better established safety profiles during breast-feeding are preferable, especially while nursing a newborn or preterm infant.</w:t>
      </w:r>
    </w:p>
    <w:p w:rsidR="006603C5" w:rsidRPr="005A7A4D" w:rsidRDefault="006603C5" w:rsidP="008E6ED7">
      <w:pPr>
        <w:pStyle w:val="EMEABodyText"/>
      </w:pPr>
    </w:p>
    <w:p w:rsidR="006603C5" w:rsidRPr="005A7A4D" w:rsidRDefault="006603C5" w:rsidP="008E6ED7">
      <w:pPr>
        <w:pStyle w:val="EMEABodyText"/>
      </w:pPr>
      <w:r w:rsidRPr="005A7A4D">
        <w:t xml:space="preserve">It is unknown whether irbesartan or its metabolites are excreted in human milk. </w:t>
      </w:r>
    </w:p>
    <w:p w:rsidR="00436110" w:rsidRPr="005A7A4D" w:rsidRDefault="00436110" w:rsidP="008E6ED7">
      <w:pPr>
        <w:pStyle w:val="EMEABodyText"/>
      </w:pPr>
    </w:p>
    <w:p w:rsidR="006603C5" w:rsidRPr="005A7A4D" w:rsidRDefault="006603C5" w:rsidP="008E6ED7">
      <w:pPr>
        <w:pStyle w:val="EMEABodyText"/>
        <w:rPr>
          <w:color w:val="000000"/>
        </w:rPr>
      </w:pPr>
      <w:r w:rsidRPr="005A7A4D">
        <w:t>Available pharmacodynamic/toxicological data in rats have shown excretion of irbesartan or its metabolites in milk (for details see 5.3).</w:t>
      </w:r>
    </w:p>
    <w:p w:rsidR="006603C5" w:rsidRPr="005A7A4D" w:rsidRDefault="006603C5" w:rsidP="008E6ED7">
      <w:pPr>
        <w:pStyle w:val="EMEABodyText"/>
      </w:pPr>
    </w:p>
    <w:p w:rsidR="006603C5" w:rsidRPr="005A7A4D" w:rsidRDefault="006603C5" w:rsidP="008E6ED7">
      <w:pPr>
        <w:pStyle w:val="EMEABodyText"/>
      </w:pPr>
      <w:r w:rsidRPr="005A7A4D">
        <w:rPr>
          <w:u w:val="single"/>
        </w:rPr>
        <w:t>Fertility</w:t>
      </w:r>
    </w:p>
    <w:p w:rsidR="006603C5" w:rsidRPr="005A7A4D" w:rsidRDefault="006603C5" w:rsidP="008E6ED7">
      <w:pPr>
        <w:pStyle w:val="EMEABodyText"/>
      </w:pPr>
    </w:p>
    <w:p w:rsidR="006603C5" w:rsidRPr="005A7A4D" w:rsidRDefault="006603C5" w:rsidP="008E6ED7">
      <w:pPr>
        <w:pStyle w:val="EMEABodyText"/>
      </w:pPr>
      <w:r w:rsidRPr="005A7A4D">
        <w:t xml:space="preserve">Irbesartan had no effect upon fertility of treated rats and their offspring up to the dose levels inducing the first signs of parental toxicity (see section 5.3). </w:t>
      </w:r>
    </w:p>
    <w:p w:rsidR="006603C5" w:rsidRPr="005A7A4D" w:rsidRDefault="006603C5" w:rsidP="008E6ED7">
      <w:pPr>
        <w:pStyle w:val="EMEABodyText"/>
      </w:pPr>
    </w:p>
    <w:p w:rsidR="006603C5" w:rsidRPr="005A7A4D" w:rsidRDefault="006603C5">
      <w:pPr>
        <w:pStyle w:val="EMEAHeading2"/>
        <w:outlineLvl w:val="0"/>
      </w:pPr>
      <w:r w:rsidRPr="005A7A4D">
        <w:t>4.7</w:t>
      </w:r>
      <w:r w:rsidRPr="005A7A4D">
        <w:tab/>
        <w:t>Effects on ability to drive and use machines</w:t>
      </w:r>
    </w:p>
    <w:p w:rsidR="006603C5" w:rsidRPr="005A7A4D" w:rsidRDefault="006603C5" w:rsidP="008E6ED7">
      <w:pPr>
        <w:pStyle w:val="EMEAHeading2"/>
      </w:pPr>
    </w:p>
    <w:p w:rsidR="006603C5" w:rsidRPr="005A7A4D" w:rsidRDefault="006603C5" w:rsidP="008E6ED7">
      <w:pPr>
        <w:pStyle w:val="EMEABodyText"/>
      </w:pPr>
      <w:r w:rsidRPr="005A7A4D">
        <w:t xml:space="preserve">Based on its pharmacodynamic properties, irbesartan is unlikely to affect </w:t>
      </w:r>
      <w:r w:rsidR="00E86F53" w:rsidRPr="005A7A4D">
        <w:t xml:space="preserve">the </w:t>
      </w:r>
      <w:r w:rsidRPr="005A7A4D">
        <w:t>ability</w:t>
      </w:r>
      <w:r w:rsidR="00E86F53" w:rsidRPr="005A7A4D">
        <w:t xml:space="preserve"> to drive and use machines</w:t>
      </w:r>
      <w:r w:rsidRPr="005A7A4D">
        <w:t>. When driving vehicles or operating machines, it should be taken into account that dizziness or weariness may occur during treatment.</w:t>
      </w:r>
    </w:p>
    <w:p w:rsidR="006603C5" w:rsidRPr="005A7A4D" w:rsidRDefault="006603C5">
      <w:pPr>
        <w:pStyle w:val="EMEABodyText"/>
      </w:pPr>
    </w:p>
    <w:p w:rsidR="006603C5" w:rsidRPr="005A7A4D" w:rsidRDefault="006603C5">
      <w:pPr>
        <w:pStyle w:val="EMEAHeading2"/>
        <w:outlineLvl w:val="0"/>
      </w:pPr>
      <w:r w:rsidRPr="005A7A4D">
        <w:t>4.8</w:t>
      </w:r>
      <w:r w:rsidRPr="005A7A4D">
        <w:tab/>
        <w:t>Undesirable effects</w:t>
      </w:r>
    </w:p>
    <w:p w:rsidR="006603C5" w:rsidRPr="005A7A4D" w:rsidRDefault="006603C5" w:rsidP="008E6ED7">
      <w:pPr>
        <w:pStyle w:val="EMEAHeading2"/>
      </w:pPr>
    </w:p>
    <w:p w:rsidR="006603C5" w:rsidRPr="005A7A4D" w:rsidRDefault="006603C5" w:rsidP="008E6ED7">
      <w:pPr>
        <w:pStyle w:val="EMEABodyText"/>
        <w:keepNext/>
      </w:pPr>
      <w:r w:rsidRPr="005A7A4D">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6603C5" w:rsidRPr="005A7A4D" w:rsidRDefault="006603C5" w:rsidP="008E6ED7">
      <w:pPr>
        <w:pStyle w:val="EMEABodyText"/>
      </w:pPr>
    </w:p>
    <w:p w:rsidR="006603C5" w:rsidRPr="005A7A4D" w:rsidRDefault="006603C5" w:rsidP="008E6ED7">
      <w:pPr>
        <w:pStyle w:val="EMEABodyText"/>
      </w:pPr>
      <w:r w:rsidRPr="005A7A4D">
        <w:t>In diabetic hypertensive patients with microalbuminuria and normal renal function, orthostatic dizziness and orthostatic hypotension were reported in 0.5% of the patients (i.e., uncommon) but in excess of placebo.</w:t>
      </w:r>
    </w:p>
    <w:p w:rsidR="006603C5" w:rsidRPr="005A7A4D" w:rsidRDefault="006603C5" w:rsidP="008E6ED7">
      <w:pPr>
        <w:pStyle w:val="EMEABodyText"/>
      </w:pPr>
    </w:p>
    <w:p w:rsidR="006603C5" w:rsidRPr="005A7A4D" w:rsidRDefault="006603C5" w:rsidP="008E6ED7">
      <w:pPr>
        <w:pStyle w:val="EMEABodyText"/>
      </w:pPr>
      <w:r w:rsidRPr="005A7A4D">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6603C5" w:rsidRPr="005A7A4D" w:rsidRDefault="006603C5" w:rsidP="008E6ED7">
      <w:pPr>
        <w:pStyle w:val="EMEABodyText"/>
      </w:pPr>
    </w:p>
    <w:p w:rsidR="006603C5" w:rsidRPr="005A7A4D" w:rsidRDefault="006603C5" w:rsidP="008E6ED7">
      <w:pPr>
        <w:pStyle w:val="EMEABodyText"/>
      </w:pPr>
      <w:r w:rsidRPr="005A7A4D">
        <w:t>The frequency of adverse reactions listed below is defined using the following convention:</w:t>
      </w:r>
    </w:p>
    <w:p w:rsidR="006603C5" w:rsidRPr="005A7A4D" w:rsidRDefault="006603C5" w:rsidP="008E6ED7">
      <w:pPr>
        <w:pStyle w:val="EMEABodyText"/>
      </w:pPr>
      <w:r w:rsidRPr="005A7A4D">
        <w:t>very common (≥ 1/10); common (≥ 1/100 to &lt; 1/10); uncommon (≥ 1/1,000 to &lt; 1/100); rare (≥ 1/10,000 to &lt; 1/1,000); very rare (&lt; 1/10,000). Within each frequency grouping, undesirable effects are presented in order of decreasing seriousness.</w:t>
      </w:r>
    </w:p>
    <w:p w:rsidR="006603C5" w:rsidRPr="005A7A4D" w:rsidRDefault="006603C5" w:rsidP="008E6ED7">
      <w:pPr>
        <w:pStyle w:val="EMEABodyText"/>
      </w:pPr>
    </w:p>
    <w:p w:rsidR="006603C5" w:rsidRPr="005A7A4D" w:rsidRDefault="006603C5" w:rsidP="008E6ED7">
      <w:pPr>
        <w:pStyle w:val="EMEABodyText"/>
        <w:rPr>
          <w:iCs/>
        </w:rPr>
      </w:pPr>
      <w:r w:rsidRPr="005A7A4D">
        <w:t>Adverse reactions additionally reported from post</w:t>
      </w:r>
      <w:r w:rsidR="00FC2F09" w:rsidRPr="005A7A4D">
        <w:t>-</w:t>
      </w:r>
      <w:r w:rsidRPr="005A7A4D">
        <w:t xml:space="preserve">marketing experience are also listed. </w:t>
      </w:r>
      <w:r w:rsidRPr="005A7A4D">
        <w:rPr>
          <w:iCs/>
        </w:rPr>
        <w:t>These adverse reactions are derived from spontaneous reports.</w:t>
      </w:r>
    </w:p>
    <w:p w:rsidR="006603C5" w:rsidRPr="005A7A4D" w:rsidRDefault="006603C5">
      <w:pPr>
        <w:pStyle w:val="EMEABodyText"/>
        <w:rPr>
          <w:b/>
          <w:i/>
        </w:rPr>
      </w:pPr>
    </w:p>
    <w:p w:rsidR="00BC1B76" w:rsidRPr="00667CD0" w:rsidRDefault="00BC1B76" w:rsidP="00BC1B76">
      <w:pPr>
        <w:pStyle w:val="EMEABodyText"/>
        <w:keepNext/>
        <w:outlineLvl w:val="0"/>
        <w:rPr>
          <w:u w:val="single"/>
        </w:rPr>
      </w:pPr>
      <w:r w:rsidRPr="00667CD0">
        <w:rPr>
          <w:u w:val="single"/>
        </w:rPr>
        <w:t>Blood and lymphatic system disorders</w:t>
      </w:r>
    </w:p>
    <w:p w:rsidR="0096173B" w:rsidRPr="005A7A4D" w:rsidRDefault="0096173B" w:rsidP="00BC1B76">
      <w:pPr>
        <w:pStyle w:val="EMEABodyText"/>
        <w:keepNext/>
        <w:tabs>
          <w:tab w:val="left" w:pos="1100"/>
          <w:tab w:val="left" w:pos="1430"/>
        </w:tabs>
        <w:outlineLvl w:val="0"/>
      </w:pPr>
    </w:p>
    <w:p w:rsidR="00BC1B76" w:rsidRPr="005A7A4D" w:rsidRDefault="00BC1B76" w:rsidP="00BC1B76">
      <w:pPr>
        <w:pStyle w:val="EMEABodyText"/>
        <w:keepNext/>
        <w:tabs>
          <w:tab w:val="left" w:pos="1100"/>
          <w:tab w:val="left" w:pos="1430"/>
        </w:tabs>
        <w:outlineLvl w:val="0"/>
      </w:pPr>
      <w:r w:rsidRPr="005A7A4D">
        <w:t>Not known:</w:t>
      </w:r>
      <w:r w:rsidRPr="005A7A4D">
        <w:tab/>
      </w:r>
      <w:r w:rsidRPr="005A7A4D">
        <w:tab/>
      </w:r>
      <w:r w:rsidR="009A65FB">
        <w:t xml:space="preserve">anaemia, </w:t>
      </w:r>
      <w:r w:rsidRPr="005A7A4D">
        <w:t>thrombocytopenia</w:t>
      </w:r>
    </w:p>
    <w:p w:rsidR="00BC1B76" w:rsidRPr="005A7A4D" w:rsidRDefault="00BC1B76" w:rsidP="008E6ED7">
      <w:pPr>
        <w:pStyle w:val="EMEABodyText"/>
        <w:keepNext/>
        <w:outlineLvl w:val="0"/>
        <w:rPr>
          <w:u w:val="single"/>
        </w:rPr>
      </w:pPr>
    </w:p>
    <w:p w:rsidR="006603C5" w:rsidRPr="00667CD0" w:rsidRDefault="006603C5" w:rsidP="008E6ED7">
      <w:pPr>
        <w:pStyle w:val="EMEABodyText"/>
        <w:keepNext/>
        <w:outlineLvl w:val="0"/>
        <w:rPr>
          <w:u w:val="single"/>
        </w:rPr>
      </w:pPr>
      <w:r w:rsidRPr="00667CD0">
        <w:rPr>
          <w:u w:val="single"/>
        </w:rPr>
        <w:t>Immune system disorders</w:t>
      </w:r>
    </w:p>
    <w:p w:rsidR="0096173B" w:rsidRPr="005A7A4D" w:rsidRDefault="0096173B" w:rsidP="00A20810">
      <w:pPr>
        <w:pStyle w:val="EMEABodyText"/>
        <w:keepNext/>
        <w:tabs>
          <w:tab w:val="left" w:pos="1100"/>
          <w:tab w:val="left" w:pos="1430"/>
        </w:tabs>
        <w:ind w:left="1440" w:hanging="1440"/>
        <w:outlineLvl w:val="0"/>
      </w:pPr>
    </w:p>
    <w:p w:rsidR="006603C5" w:rsidRPr="005A7A4D" w:rsidRDefault="006603C5" w:rsidP="00A20810">
      <w:pPr>
        <w:pStyle w:val="EMEABodyText"/>
        <w:keepNext/>
        <w:tabs>
          <w:tab w:val="left" w:pos="1100"/>
          <w:tab w:val="left" w:pos="1430"/>
        </w:tabs>
        <w:ind w:left="1440" w:hanging="1440"/>
        <w:outlineLvl w:val="0"/>
      </w:pPr>
      <w:r w:rsidRPr="005A7A4D">
        <w:t>Not known:</w:t>
      </w:r>
      <w:r w:rsidRPr="005A7A4D">
        <w:tab/>
      </w:r>
      <w:r w:rsidRPr="005A7A4D">
        <w:tab/>
        <w:t>hypersensitivity reactions such as angioedema, rash, urticaria</w:t>
      </w:r>
      <w:r w:rsidR="00706171" w:rsidRPr="005A7A4D">
        <w:t>, anaphylactic reaction</w:t>
      </w:r>
      <w:r w:rsidR="003C12E9" w:rsidRPr="005A7A4D">
        <w:t>,</w:t>
      </w:r>
      <w:r w:rsidR="00706171" w:rsidRPr="005A7A4D">
        <w:t xml:space="preserve"> anaphylactic shock</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Metabolism and nutrition disorders</w:t>
      </w:r>
    </w:p>
    <w:p w:rsidR="0096173B" w:rsidRPr="005A7A4D" w:rsidRDefault="0096173B" w:rsidP="008E6ED7">
      <w:pPr>
        <w:pStyle w:val="EMEABodyText"/>
        <w:keepNext/>
        <w:tabs>
          <w:tab w:val="left" w:pos="1100"/>
          <w:tab w:val="left" w:pos="1430"/>
        </w:tabs>
        <w:outlineLvl w:val="0"/>
      </w:pPr>
    </w:p>
    <w:p w:rsidR="006603C5" w:rsidRPr="005A7A4D" w:rsidRDefault="006603C5" w:rsidP="008E6ED7">
      <w:pPr>
        <w:pStyle w:val="EMEABodyText"/>
        <w:keepNext/>
        <w:tabs>
          <w:tab w:val="left" w:pos="1100"/>
          <w:tab w:val="left" w:pos="1430"/>
        </w:tabs>
        <w:outlineLvl w:val="0"/>
      </w:pPr>
      <w:r w:rsidRPr="005A7A4D">
        <w:t>Not known:</w:t>
      </w:r>
      <w:r w:rsidRPr="005A7A4D">
        <w:tab/>
      </w:r>
      <w:r w:rsidRPr="005A7A4D">
        <w:tab/>
        <w:t>hyperkalaemia</w:t>
      </w:r>
      <w:r w:rsidR="00927119">
        <w:t xml:space="preserve">, </w:t>
      </w:r>
      <w:r w:rsidR="00927119" w:rsidRPr="00BC2EF0">
        <w:t>hypoglycaemia</w:t>
      </w:r>
    </w:p>
    <w:p w:rsidR="006603C5" w:rsidRPr="005A7A4D" w:rsidRDefault="006603C5" w:rsidP="008E6ED7">
      <w:pPr>
        <w:pStyle w:val="EMEABodyText"/>
        <w:outlineLvl w:val="0"/>
        <w:rPr>
          <w:i/>
          <w:u w:val="single"/>
        </w:rPr>
      </w:pPr>
    </w:p>
    <w:p w:rsidR="006603C5" w:rsidRPr="00667CD0" w:rsidRDefault="006603C5">
      <w:pPr>
        <w:pStyle w:val="EMEABodyText"/>
        <w:keepNext/>
        <w:outlineLvl w:val="0"/>
        <w:rPr>
          <w:u w:val="single"/>
        </w:rPr>
      </w:pPr>
      <w:r w:rsidRPr="00667CD0">
        <w:rPr>
          <w:u w:val="single"/>
        </w:rPr>
        <w:t>Nervous system disorders</w:t>
      </w:r>
    </w:p>
    <w:p w:rsidR="0096173B" w:rsidRPr="005A7A4D" w:rsidRDefault="0096173B">
      <w:pPr>
        <w:pStyle w:val="EMEABodyText"/>
        <w:tabs>
          <w:tab w:val="left" w:pos="720"/>
          <w:tab w:val="left" w:pos="1440"/>
        </w:tabs>
        <w:outlineLvl w:val="0"/>
      </w:pPr>
    </w:p>
    <w:p w:rsidR="006603C5" w:rsidRPr="005A7A4D" w:rsidRDefault="006603C5">
      <w:pPr>
        <w:pStyle w:val="EMEABodyText"/>
        <w:tabs>
          <w:tab w:val="left" w:pos="720"/>
          <w:tab w:val="left" w:pos="1440"/>
        </w:tabs>
        <w:outlineLvl w:val="0"/>
      </w:pPr>
      <w:r w:rsidRPr="005A7A4D">
        <w:t>Common:</w:t>
      </w:r>
      <w:r w:rsidRPr="005A7A4D">
        <w:tab/>
        <w:t>dizziness, orthostatic dizziness*</w:t>
      </w:r>
    </w:p>
    <w:p w:rsidR="006603C5" w:rsidRPr="005A7A4D" w:rsidRDefault="006603C5" w:rsidP="008E6ED7">
      <w:pPr>
        <w:pStyle w:val="EMEABodyText"/>
        <w:tabs>
          <w:tab w:val="left" w:pos="720"/>
          <w:tab w:val="left" w:pos="1440"/>
        </w:tabs>
        <w:outlineLvl w:val="0"/>
      </w:pPr>
      <w:r w:rsidRPr="005A7A4D">
        <w:t>Not known:</w:t>
      </w:r>
      <w:r w:rsidRPr="005A7A4D">
        <w:tab/>
        <w:t>vertigo, headache</w:t>
      </w:r>
    </w:p>
    <w:p w:rsidR="006603C5" w:rsidRPr="005A7A4D" w:rsidRDefault="006603C5">
      <w:pPr>
        <w:pStyle w:val="EMEABodyText"/>
      </w:pPr>
    </w:p>
    <w:p w:rsidR="006603C5" w:rsidRPr="00667CD0" w:rsidRDefault="006603C5" w:rsidP="008E6ED7">
      <w:pPr>
        <w:pStyle w:val="EMEABodyText"/>
        <w:keepNext/>
        <w:outlineLvl w:val="0"/>
        <w:rPr>
          <w:u w:val="single"/>
        </w:rPr>
      </w:pPr>
      <w:r w:rsidRPr="00667CD0">
        <w:rPr>
          <w:u w:val="single"/>
        </w:rPr>
        <w:t>Ear and labyrinth disorder</w:t>
      </w:r>
    </w:p>
    <w:p w:rsidR="006603C5" w:rsidRPr="005A7A4D" w:rsidRDefault="006603C5" w:rsidP="008E6ED7">
      <w:pPr>
        <w:pStyle w:val="EMEABodyText"/>
        <w:keepNext/>
        <w:tabs>
          <w:tab w:val="left" w:pos="1430"/>
        </w:tabs>
        <w:outlineLvl w:val="0"/>
      </w:pPr>
      <w:r w:rsidRPr="005A7A4D">
        <w:t>Not known:</w:t>
      </w:r>
      <w:r w:rsidRPr="005A7A4D">
        <w:tab/>
        <w:t>tinnitus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Cardiac disorders</w:t>
      </w:r>
    </w:p>
    <w:p w:rsidR="0096173B" w:rsidRPr="005A7A4D" w:rsidRDefault="0096173B"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Uncommon:</w:t>
      </w:r>
      <w:r w:rsidRPr="005A7A4D">
        <w:tab/>
        <w:t>tachycardia</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Vascular disorders</w:t>
      </w:r>
    </w:p>
    <w:p w:rsidR="0096173B" w:rsidRPr="005A7A4D" w:rsidRDefault="0096173B" w:rsidP="008E6ED7">
      <w:pPr>
        <w:pStyle w:val="EMEABodyText"/>
        <w:keepNext/>
        <w:tabs>
          <w:tab w:val="left" w:pos="630"/>
          <w:tab w:val="left" w:pos="720"/>
          <w:tab w:val="left" w:pos="1440"/>
        </w:tabs>
      </w:pPr>
    </w:p>
    <w:p w:rsidR="006603C5" w:rsidRPr="005A7A4D" w:rsidRDefault="006603C5" w:rsidP="008E6ED7">
      <w:pPr>
        <w:pStyle w:val="EMEABodyText"/>
        <w:keepNext/>
        <w:tabs>
          <w:tab w:val="left" w:pos="630"/>
          <w:tab w:val="left" w:pos="720"/>
          <w:tab w:val="left" w:pos="1440"/>
        </w:tabs>
      </w:pPr>
      <w:r w:rsidRPr="005A7A4D">
        <w:t>Common:</w:t>
      </w:r>
      <w:r w:rsidRPr="005A7A4D">
        <w:tab/>
        <w:t>orthostatic hypotension*</w:t>
      </w:r>
    </w:p>
    <w:p w:rsidR="006603C5" w:rsidRPr="005A7A4D" w:rsidRDefault="006603C5" w:rsidP="008E6ED7">
      <w:pPr>
        <w:pStyle w:val="EMEABodyText"/>
        <w:keepNext/>
        <w:tabs>
          <w:tab w:val="left" w:pos="1430"/>
        </w:tabs>
        <w:outlineLvl w:val="0"/>
        <w:rPr>
          <w:i/>
          <w:u w:val="single"/>
        </w:rPr>
      </w:pPr>
      <w:r w:rsidRPr="005A7A4D">
        <w:t>Uncommon:</w:t>
      </w:r>
      <w:r w:rsidRPr="005A7A4D">
        <w:tab/>
        <w:t>flushing</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Respiratory, thoracic and mediastinal disorders</w:t>
      </w:r>
    </w:p>
    <w:p w:rsidR="0096173B" w:rsidRPr="005A7A4D" w:rsidRDefault="0096173B"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Uncommon:</w:t>
      </w:r>
      <w:r w:rsidRPr="005A7A4D">
        <w:tab/>
        <w:t>cough</w:t>
      </w:r>
    </w:p>
    <w:p w:rsidR="006603C5" w:rsidRPr="005A7A4D" w:rsidRDefault="006603C5">
      <w:pPr>
        <w:pStyle w:val="EMEABodyText"/>
      </w:pPr>
    </w:p>
    <w:p w:rsidR="006603C5" w:rsidRPr="00667CD0" w:rsidRDefault="006603C5" w:rsidP="008E6ED7">
      <w:pPr>
        <w:pStyle w:val="EMEABodyText"/>
        <w:keepNext/>
        <w:outlineLvl w:val="0"/>
        <w:rPr>
          <w:u w:val="single"/>
        </w:rPr>
      </w:pPr>
      <w:r w:rsidRPr="00667CD0">
        <w:rPr>
          <w:u w:val="single"/>
        </w:rPr>
        <w:t>Gastrointestinal disorders</w:t>
      </w:r>
    </w:p>
    <w:p w:rsidR="0096173B" w:rsidRPr="005A7A4D" w:rsidRDefault="0096173B" w:rsidP="008E6ED7">
      <w:pPr>
        <w:pStyle w:val="EMEABodyText"/>
        <w:keepNext/>
        <w:tabs>
          <w:tab w:val="left" w:pos="720"/>
          <w:tab w:val="left" w:pos="1440"/>
        </w:tabs>
        <w:outlineLvl w:val="0"/>
      </w:pPr>
    </w:p>
    <w:p w:rsidR="006603C5" w:rsidRPr="005A7A4D" w:rsidRDefault="006603C5" w:rsidP="008E6ED7">
      <w:pPr>
        <w:pStyle w:val="EMEABodyText"/>
        <w:keepNext/>
        <w:tabs>
          <w:tab w:val="left" w:pos="720"/>
          <w:tab w:val="left" w:pos="1440"/>
        </w:tabs>
        <w:outlineLvl w:val="0"/>
      </w:pPr>
      <w:r w:rsidRPr="005A7A4D">
        <w:t>Common:</w:t>
      </w:r>
      <w:r w:rsidRPr="005A7A4D">
        <w:tab/>
        <w:t>nausea/vomiting</w:t>
      </w:r>
    </w:p>
    <w:p w:rsidR="006603C5" w:rsidRPr="005A7A4D" w:rsidRDefault="006603C5" w:rsidP="008E6ED7">
      <w:pPr>
        <w:pStyle w:val="EMEABodyText"/>
        <w:tabs>
          <w:tab w:val="left" w:pos="720"/>
          <w:tab w:val="left" w:pos="1440"/>
        </w:tabs>
      </w:pPr>
      <w:r w:rsidRPr="005A7A4D">
        <w:t>Uncommon:</w:t>
      </w:r>
      <w:r w:rsidRPr="005A7A4D">
        <w:tab/>
        <w:t>diarrhoea, dyspepsia/heartburn</w:t>
      </w:r>
    </w:p>
    <w:p w:rsidR="006603C5" w:rsidRPr="005A7A4D" w:rsidRDefault="006603C5" w:rsidP="008E6ED7">
      <w:pPr>
        <w:pStyle w:val="EMEABodyText"/>
        <w:tabs>
          <w:tab w:val="left" w:pos="720"/>
          <w:tab w:val="left" w:pos="1440"/>
        </w:tabs>
      </w:pPr>
      <w:r w:rsidRPr="005A7A4D">
        <w:t>Not known:</w:t>
      </w:r>
      <w:r w:rsidRPr="005A7A4D">
        <w:tab/>
        <w:t>dysgeusia</w:t>
      </w:r>
    </w:p>
    <w:p w:rsidR="006603C5" w:rsidRPr="005A7A4D" w:rsidRDefault="006603C5" w:rsidP="008E6ED7">
      <w:pPr>
        <w:pStyle w:val="EMEABodyText"/>
        <w:tabs>
          <w:tab w:val="left" w:pos="720"/>
          <w:tab w:val="left" w:pos="1440"/>
        </w:tabs>
      </w:pPr>
    </w:p>
    <w:p w:rsidR="006603C5" w:rsidRPr="00667CD0" w:rsidRDefault="006603C5" w:rsidP="008E6ED7">
      <w:pPr>
        <w:pStyle w:val="EMEABodyText"/>
        <w:keepNext/>
        <w:outlineLvl w:val="0"/>
        <w:rPr>
          <w:u w:val="single"/>
        </w:rPr>
      </w:pPr>
      <w:r w:rsidRPr="00667CD0">
        <w:rPr>
          <w:u w:val="single"/>
        </w:rPr>
        <w:t>Hepatobiliary disorders</w:t>
      </w:r>
    </w:p>
    <w:p w:rsidR="0096173B" w:rsidRPr="005A7A4D" w:rsidRDefault="0096173B"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Uncommon:</w:t>
      </w:r>
      <w:r w:rsidRPr="005A7A4D">
        <w:tab/>
        <w:t>jaundice</w:t>
      </w:r>
    </w:p>
    <w:p w:rsidR="006603C5" w:rsidRPr="005A7A4D" w:rsidRDefault="006603C5" w:rsidP="008E6ED7">
      <w:pPr>
        <w:pStyle w:val="EMEABodyText"/>
        <w:keepNext/>
        <w:tabs>
          <w:tab w:val="left" w:pos="1430"/>
        </w:tabs>
        <w:outlineLvl w:val="0"/>
        <w:rPr>
          <w:i/>
          <w:u w:val="single"/>
        </w:rPr>
      </w:pPr>
      <w:r w:rsidRPr="005A7A4D">
        <w:t>Not known:</w:t>
      </w:r>
      <w:r w:rsidRPr="005A7A4D">
        <w:tab/>
        <w:t>hepatitis, abnormal liver function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Skin and subcutaneous tissue disorders</w:t>
      </w:r>
    </w:p>
    <w:p w:rsidR="0096173B" w:rsidRPr="005A7A4D" w:rsidRDefault="0096173B" w:rsidP="008E6ED7">
      <w:pPr>
        <w:pStyle w:val="EMEABodyText"/>
        <w:keepNext/>
        <w:tabs>
          <w:tab w:val="left" w:pos="880"/>
          <w:tab w:val="left" w:pos="1430"/>
        </w:tabs>
        <w:outlineLvl w:val="0"/>
      </w:pPr>
    </w:p>
    <w:p w:rsidR="006603C5" w:rsidRPr="005A7A4D" w:rsidRDefault="006603C5" w:rsidP="008E6ED7">
      <w:pPr>
        <w:pStyle w:val="EMEABodyText"/>
        <w:keepNext/>
        <w:tabs>
          <w:tab w:val="left" w:pos="880"/>
          <w:tab w:val="left" w:pos="1430"/>
        </w:tabs>
        <w:outlineLvl w:val="0"/>
      </w:pPr>
      <w:r w:rsidRPr="005A7A4D">
        <w:t>Not known:</w:t>
      </w:r>
      <w:r w:rsidRPr="005A7A4D">
        <w:tab/>
      </w:r>
      <w:proofErr w:type="spellStart"/>
      <w:r w:rsidRPr="005A7A4D">
        <w:t>leukocytoclastic</w:t>
      </w:r>
      <w:proofErr w:type="spellEnd"/>
      <w:r w:rsidRPr="005A7A4D">
        <w:t xml:space="preserve"> vasculitis</w:t>
      </w:r>
    </w:p>
    <w:p w:rsidR="00900809" w:rsidRPr="005A7A4D" w:rsidRDefault="00900809" w:rsidP="008E6ED7">
      <w:pPr>
        <w:pStyle w:val="EMEABodyText"/>
        <w:keepNext/>
        <w:tabs>
          <w:tab w:val="left" w:pos="880"/>
          <w:tab w:val="left" w:pos="1430"/>
        </w:tabs>
        <w:outlineLvl w:val="0"/>
      </w:pPr>
    </w:p>
    <w:p w:rsidR="006603C5" w:rsidRPr="00667CD0" w:rsidRDefault="006603C5" w:rsidP="008E6ED7">
      <w:pPr>
        <w:pStyle w:val="EMEABodyText"/>
        <w:keepNext/>
        <w:outlineLvl w:val="0"/>
        <w:rPr>
          <w:u w:val="single"/>
        </w:rPr>
      </w:pPr>
      <w:r w:rsidRPr="00667CD0">
        <w:rPr>
          <w:u w:val="single"/>
        </w:rPr>
        <w:t>Musculoskeletal and connective tissue disorders</w:t>
      </w:r>
    </w:p>
    <w:p w:rsidR="0096173B" w:rsidRPr="005A7A4D" w:rsidRDefault="0096173B"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Common:</w:t>
      </w:r>
      <w:r w:rsidRPr="005A7A4D">
        <w:tab/>
        <w:t>musculoskeletal pain*</w:t>
      </w:r>
    </w:p>
    <w:p w:rsidR="006603C5" w:rsidRPr="005A7A4D" w:rsidRDefault="006603C5" w:rsidP="00CE49CC">
      <w:pPr>
        <w:pStyle w:val="EMEABodyText"/>
        <w:tabs>
          <w:tab w:val="left" w:pos="720"/>
          <w:tab w:val="left" w:pos="1440"/>
        </w:tabs>
        <w:ind w:left="1440" w:hanging="1440"/>
        <w:outlineLvl w:val="0"/>
      </w:pPr>
      <w:r w:rsidRPr="005A7A4D">
        <w:t>Not known:</w:t>
      </w:r>
      <w:r w:rsidRPr="005A7A4D">
        <w:tab/>
        <w:t>arthralgia, myalgia (in some cases associated with inc</w:t>
      </w:r>
      <w:r w:rsidR="00CE49CC" w:rsidRPr="005A7A4D">
        <w:t xml:space="preserve">reased plasma creatine kinase </w:t>
      </w:r>
      <w:r w:rsidRPr="005A7A4D">
        <w:t>levels), muscle cramps</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Renal and urinary disorders</w:t>
      </w:r>
    </w:p>
    <w:p w:rsidR="0096173B" w:rsidRPr="005A7A4D" w:rsidRDefault="0096173B" w:rsidP="00CE49CC">
      <w:pPr>
        <w:pStyle w:val="EMEABodyText"/>
        <w:keepNext/>
        <w:tabs>
          <w:tab w:val="left" w:pos="1430"/>
        </w:tabs>
        <w:ind w:left="1440" w:hanging="1440"/>
        <w:outlineLvl w:val="0"/>
      </w:pPr>
    </w:p>
    <w:p w:rsidR="006603C5" w:rsidRPr="005A7A4D" w:rsidRDefault="006603C5" w:rsidP="00CE49CC">
      <w:pPr>
        <w:pStyle w:val="EMEABodyText"/>
        <w:keepNext/>
        <w:tabs>
          <w:tab w:val="left" w:pos="1430"/>
        </w:tabs>
        <w:ind w:left="1440" w:hanging="1440"/>
        <w:outlineLvl w:val="0"/>
      </w:pPr>
      <w:r w:rsidRPr="005A7A4D">
        <w:t>Not known:</w:t>
      </w:r>
      <w:r w:rsidRPr="005A7A4D">
        <w:tab/>
      </w:r>
      <w:r w:rsidR="00CE49CC" w:rsidRPr="005A7A4D">
        <w:tab/>
      </w:r>
      <w:r w:rsidRPr="005A7A4D">
        <w:t>impaired renal function including cases of renal failure in patients at risk (see section 4.4)</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Reproductive system and breast disorders</w:t>
      </w:r>
    </w:p>
    <w:p w:rsidR="0096173B" w:rsidRPr="005A7A4D" w:rsidRDefault="0096173B" w:rsidP="008E6ED7">
      <w:pPr>
        <w:pStyle w:val="EMEABodyText"/>
        <w:tabs>
          <w:tab w:val="left" w:pos="1440"/>
        </w:tabs>
        <w:jc w:val="both"/>
        <w:outlineLvl w:val="0"/>
      </w:pPr>
    </w:p>
    <w:p w:rsidR="006603C5" w:rsidRPr="005A7A4D" w:rsidRDefault="006603C5" w:rsidP="008E6ED7">
      <w:pPr>
        <w:pStyle w:val="EMEABodyText"/>
        <w:tabs>
          <w:tab w:val="left" w:pos="1440"/>
        </w:tabs>
        <w:jc w:val="both"/>
        <w:outlineLvl w:val="0"/>
      </w:pPr>
      <w:r w:rsidRPr="005A7A4D">
        <w:t>Uncommon:</w:t>
      </w:r>
      <w:r w:rsidRPr="005A7A4D">
        <w:tab/>
        <w:t>sexual dysfunction</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General disorders and administration site conditions</w:t>
      </w:r>
    </w:p>
    <w:p w:rsidR="0096173B" w:rsidRPr="005A7A4D" w:rsidRDefault="0096173B" w:rsidP="008E6ED7">
      <w:pPr>
        <w:pStyle w:val="EMEABodyText"/>
        <w:keepNext/>
        <w:tabs>
          <w:tab w:val="left" w:pos="720"/>
          <w:tab w:val="left" w:pos="1440"/>
        </w:tabs>
        <w:outlineLvl w:val="0"/>
      </w:pPr>
    </w:p>
    <w:p w:rsidR="006603C5" w:rsidRPr="005A7A4D" w:rsidRDefault="006603C5" w:rsidP="008E6ED7">
      <w:pPr>
        <w:pStyle w:val="EMEABodyText"/>
        <w:keepNext/>
        <w:tabs>
          <w:tab w:val="left" w:pos="720"/>
          <w:tab w:val="left" w:pos="1440"/>
        </w:tabs>
        <w:outlineLvl w:val="0"/>
      </w:pPr>
      <w:r w:rsidRPr="005A7A4D">
        <w:t>Common:</w:t>
      </w:r>
      <w:r w:rsidRPr="005A7A4D">
        <w:tab/>
        <w:t>fatigue</w:t>
      </w:r>
    </w:p>
    <w:p w:rsidR="006603C5" w:rsidRPr="005A7A4D" w:rsidRDefault="006603C5" w:rsidP="008E6ED7">
      <w:pPr>
        <w:pStyle w:val="EMEABodyText"/>
        <w:keepNext/>
        <w:tabs>
          <w:tab w:val="left" w:pos="1430"/>
        </w:tabs>
        <w:outlineLvl w:val="0"/>
        <w:rPr>
          <w:i/>
          <w:u w:val="single"/>
        </w:rPr>
      </w:pPr>
      <w:r w:rsidRPr="005A7A4D">
        <w:t>Uncommon:</w:t>
      </w:r>
      <w:r w:rsidRPr="005A7A4D">
        <w:tab/>
        <w:t>chest pain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Investigations</w:t>
      </w:r>
    </w:p>
    <w:p w:rsidR="0096173B" w:rsidRPr="005A7A4D" w:rsidRDefault="0096173B" w:rsidP="008E6ED7">
      <w:pPr>
        <w:pStyle w:val="EMEABodyText"/>
        <w:tabs>
          <w:tab w:val="left" w:pos="720"/>
          <w:tab w:val="left" w:pos="1440"/>
        </w:tabs>
        <w:ind w:left="1440" w:hanging="1440"/>
      </w:pPr>
    </w:p>
    <w:p w:rsidR="006603C5" w:rsidRPr="005A7A4D" w:rsidRDefault="006603C5" w:rsidP="008E6ED7">
      <w:pPr>
        <w:pStyle w:val="EMEABodyText"/>
        <w:tabs>
          <w:tab w:val="left" w:pos="720"/>
          <w:tab w:val="left" w:pos="1440"/>
        </w:tabs>
        <w:ind w:left="1440" w:hanging="1440"/>
      </w:pPr>
      <w:r w:rsidRPr="005A7A4D">
        <w:t>Very common:</w:t>
      </w:r>
      <w:r w:rsidRPr="005A7A4D">
        <w:tab/>
        <w:t>Hyperkalaemia* occurred more often in diabetic patients treated with irbesartan than with placebo. In diabetic hypertensive patients with microalbuminuria and normal renal function, hyperkalaemia (≥ 5.5 </w:t>
      </w:r>
      <w:proofErr w:type="spellStart"/>
      <w:r w:rsidRPr="005A7A4D">
        <w:t>mEq</w:t>
      </w:r>
      <w:proofErr w:type="spellEnd"/>
      <w:r w:rsidRPr="005A7A4D">
        <w:t>/L) occurred in 29.4% of the patients in the irbesartan 300 mg group and 22% of the patients in the placebo group. In diabetic hypertensive patients with chronic renal insufficiency and overt proteinuria, hyperkalaemia (≥ 5.5 </w:t>
      </w:r>
      <w:proofErr w:type="spellStart"/>
      <w:r w:rsidRPr="005A7A4D">
        <w:t>mEq</w:t>
      </w:r>
      <w:proofErr w:type="spellEnd"/>
      <w:r w:rsidRPr="005A7A4D">
        <w:t>/L) occurred in 46.3% of the patients in the irbesartan group and 26.3% of the patients in the placebo group.</w:t>
      </w:r>
    </w:p>
    <w:p w:rsidR="006603C5" w:rsidRPr="005A7A4D" w:rsidRDefault="006603C5" w:rsidP="008E6ED7">
      <w:pPr>
        <w:pStyle w:val="EMEABodyText"/>
        <w:tabs>
          <w:tab w:val="left" w:pos="720"/>
          <w:tab w:val="left" w:pos="1440"/>
        </w:tabs>
        <w:ind w:left="1440" w:hanging="1440"/>
      </w:pPr>
      <w:r w:rsidRPr="005A7A4D">
        <w:t>Common:</w:t>
      </w:r>
      <w:r w:rsidRPr="005A7A4D">
        <w:tab/>
        <w:t>significant increases in plasma creatine kinase were commonly observed (1.7%) in irbesartan treated subjects. None of these increases were associated with identifiable clinical musculoskeletal events.</w:t>
      </w:r>
      <w:r w:rsidRPr="005A7A4D">
        <w:br/>
        <w:t>In 1.7% of hypertensive patients with advanced diabetic renal disease treated with irbesartan, a decrease in haemoglobin*, which was not clinically significant, has been observed.</w:t>
      </w:r>
    </w:p>
    <w:p w:rsidR="006603C5" w:rsidRPr="005A7A4D" w:rsidRDefault="006603C5" w:rsidP="008E6ED7">
      <w:pPr>
        <w:pStyle w:val="EMEABodyText"/>
        <w:tabs>
          <w:tab w:val="left" w:pos="0"/>
        </w:tabs>
      </w:pPr>
    </w:p>
    <w:p w:rsidR="006603C5" w:rsidRPr="005A7A4D" w:rsidRDefault="006603C5" w:rsidP="008E6ED7">
      <w:pPr>
        <w:pStyle w:val="EMEABodyText"/>
        <w:rPr>
          <w:b/>
          <w:bCs/>
        </w:rPr>
      </w:pPr>
      <w:r w:rsidRPr="005A7A4D">
        <w:rPr>
          <w:bCs/>
          <w:u w:val="single"/>
        </w:rPr>
        <w:t>Paediatric population</w:t>
      </w:r>
      <w:r w:rsidRPr="005A7A4D">
        <w:rPr>
          <w:b/>
          <w:bCs/>
        </w:rPr>
        <w:t xml:space="preserve"> </w:t>
      </w:r>
    </w:p>
    <w:p w:rsidR="0096173B" w:rsidRPr="005A7A4D" w:rsidRDefault="0096173B" w:rsidP="008E6ED7">
      <w:pPr>
        <w:pStyle w:val="EMEABodyText"/>
      </w:pPr>
    </w:p>
    <w:p w:rsidR="00AB5923" w:rsidRPr="005A7A4D" w:rsidRDefault="006603C5" w:rsidP="008E6ED7">
      <w:pPr>
        <w:pStyle w:val="EMEABodyText"/>
      </w:pPr>
      <w:r w:rsidRPr="005A7A4D">
        <w:t>In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6603C5" w:rsidRPr="005A7A4D" w:rsidRDefault="006603C5" w:rsidP="008E6ED7">
      <w:pPr>
        <w:pStyle w:val="EMEABodyText"/>
        <w:tabs>
          <w:tab w:val="left" w:pos="1440"/>
        </w:tabs>
      </w:pPr>
    </w:p>
    <w:p w:rsidR="00DD1FFF" w:rsidRPr="005A7A4D" w:rsidRDefault="00DD1FFF" w:rsidP="00DD1FFF">
      <w:pPr>
        <w:pStyle w:val="EMEABodyText"/>
        <w:rPr>
          <w:u w:val="single"/>
        </w:rPr>
      </w:pPr>
      <w:r w:rsidRPr="005A7A4D">
        <w:rPr>
          <w:u w:val="single"/>
        </w:rPr>
        <w:t xml:space="preserve">Reporting of suspected adverse reactions </w:t>
      </w:r>
    </w:p>
    <w:p w:rsidR="0096173B" w:rsidRPr="005A7A4D" w:rsidRDefault="0096173B" w:rsidP="00DD1FFF">
      <w:pPr>
        <w:pStyle w:val="EMEABodyText"/>
      </w:pPr>
    </w:p>
    <w:p w:rsidR="00DD1FFF" w:rsidRPr="005A7A4D" w:rsidRDefault="00DD1FFF" w:rsidP="00DD1FFF">
      <w:pPr>
        <w:pStyle w:val="EMEABodyText"/>
      </w:pPr>
      <w:r w:rsidRPr="005A7A4D">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357B">
        <w:rPr>
          <w:highlight w:val="lightGray"/>
        </w:rPr>
        <w:t>the national reporting system listed in Appendix V.</w:t>
      </w:r>
      <w:r w:rsidRPr="005A7A4D">
        <w:t xml:space="preserve"> </w:t>
      </w:r>
    </w:p>
    <w:p w:rsidR="00DD1FFF" w:rsidRPr="005A7A4D" w:rsidRDefault="00DD1FFF" w:rsidP="008E6ED7">
      <w:pPr>
        <w:pStyle w:val="EMEABodyText"/>
        <w:tabs>
          <w:tab w:val="left" w:pos="1440"/>
        </w:tabs>
      </w:pPr>
    </w:p>
    <w:p w:rsidR="006603C5" w:rsidRPr="005A7A4D" w:rsidRDefault="006603C5" w:rsidP="00DD1FFF">
      <w:pPr>
        <w:pStyle w:val="EMEAHeading2"/>
        <w:ind w:left="0" w:firstLine="0"/>
        <w:outlineLvl w:val="0"/>
      </w:pPr>
      <w:r w:rsidRPr="005A7A4D">
        <w:t>4.9</w:t>
      </w:r>
      <w:r w:rsidRPr="005A7A4D">
        <w:tab/>
        <w:t>Overdose</w:t>
      </w:r>
    </w:p>
    <w:p w:rsidR="006603C5" w:rsidRPr="005A7A4D" w:rsidRDefault="006603C5">
      <w:pPr>
        <w:pStyle w:val="EMEAHeading2"/>
      </w:pPr>
    </w:p>
    <w:p w:rsidR="006603C5" w:rsidRPr="005A7A4D" w:rsidRDefault="006603C5">
      <w:pPr>
        <w:pStyle w:val="EMEABodyText"/>
      </w:pPr>
      <w:r w:rsidRPr="005A7A4D">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rsidRPr="005A7A4D">
        <w:t>Aprovel</w:t>
      </w:r>
      <w:proofErr w:type="spellEnd"/>
      <w:r w:rsidRPr="005A7A4D">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5.</w:t>
      </w:r>
      <w:r w:rsidRPr="005A7A4D">
        <w:tab/>
        <w:t>PHARMACOLOGICAL PROPERTIES</w:t>
      </w:r>
    </w:p>
    <w:p w:rsidR="006603C5" w:rsidRPr="005A7A4D" w:rsidRDefault="006603C5">
      <w:pPr>
        <w:pStyle w:val="EMEAHeading1"/>
      </w:pPr>
    </w:p>
    <w:p w:rsidR="006603C5" w:rsidRPr="005A7A4D" w:rsidRDefault="006603C5">
      <w:pPr>
        <w:pStyle w:val="EMEAHeading2"/>
        <w:outlineLvl w:val="0"/>
      </w:pPr>
      <w:r w:rsidRPr="005A7A4D">
        <w:t>5.1</w:t>
      </w:r>
      <w:r w:rsidRPr="005A7A4D">
        <w:tab/>
        <w:t>Pharmacodynamic properties</w:t>
      </w:r>
    </w:p>
    <w:p w:rsidR="006603C5" w:rsidRPr="005A7A4D" w:rsidRDefault="006603C5" w:rsidP="008E6ED7">
      <w:pPr>
        <w:pStyle w:val="EMEAHeading2"/>
      </w:pPr>
    </w:p>
    <w:p w:rsidR="006603C5" w:rsidRPr="005A7A4D" w:rsidRDefault="006603C5" w:rsidP="008E6ED7">
      <w:pPr>
        <w:pStyle w:val="EMEABodyText"/>
        <w:keepNext/>
      </w:pPr>
      <w:r w:rsidRPr="005A7A4D">
        <w:t>Pharmacotherapeutic group: Angiotensin-II antagonists, plain.</w:t>
      </w:r>
    </w:p>
    <w:p w:rsidR="00700E92" w:rsidRPr="005A7A4D" w:rsidRDefault="00700E92" w:rsidP="008E6ED7">
      <w:pPr>
        <w:pStyle w:val="EMEABodyText"/>
        <w:keepNext/>
      </w:pPr>
    </w:p>
    <w:p w:rsidR="006603C5" w:rsidRPr="005A7A4D" w:rsidRDefault="006603C5" w:rsidP="008E6ED7">
      <w:pPr>
        <w:pStyle w:val="EMEABodyText"/>
        <w:keepNext/>
      </w:pPr>
      <w:r w:rsidRPr="005A7A4D">
        <w:t>ATC code: C09C A04.</w:t>
      </w:r>
    </w:p>
    <w:p w:rsidR="006603C5" w:rsidRPr="005A7A4D" w:rsidRDefault="006603C5">
      <w:pPr>
        <w:pStyle w:val="EMEABodyText"/>
      </w:pPr>
    </w:p>
    <w:p w:rsidR="000D1DC7" w:rsidRPr="005A7A4D" w:rsidRDefault="006603C5">
      <w:pPr>
        <w:pStyle w:val="EMEABodyText"/>
        <w:rPr>
          <w:b/>
        </w:rPr>
      </w:pPr>
      <w:r w:rsidRPr="005A7A4D">
        <w:rPr>
          <w:u w:val="single"/>
        </w:rPr>
        <w:t>Mechanism of action</w:t>
      </w:r>
      <w:r w:rsidRPr="005A7A4D">
        <w:rPr>
          <w:b/>
        </w:rPr>
        <w:t xml:space="preserve"> </w:t>
      </w:r>
    </w:p>
    <w:p w:rsidR="0096173B" w:rsidRPr="005A7A4D" w:rsidRDefault="0096173B">
      <w:pPr>
        <w:pStyle w:val="EMEABodyText"/>
      </w:pPr>
    </w:p>
    <w:p w:rsidR="006603C5" w:rsidRPr="005A7A4D" w:rsidRDefault="006603C5">
      <w:pPr>
        <w:pStyle w:val="EMEABodyText"/>
      </w:pPr>
      <w:r w:rsidRPr="005A7A4D">
        <w:t>Irbesartan is a potent, orally active, selective angiotensin-II receptor (type AT</w:t>
      </w:r>
      <w:r w:rsidRPr="005A7A4D">
        <w:rPr>
          <w:vertAlign w:val="subscript"/>
        </w:rPr>
        <w:t>1</w:t>
      </w:r>
      <w:r w:rsidRPr="005A7A4D">
        <w:t>) antagonist. It is expected to block all actions of angiotensin-II mediated by the AT</w:t>
      </w:r>
      <w:r w:rsidRPr="005A7A4D">
        <w:rPr>
          <w:vertAlign w:val="subscript"/>
        </w:rPr>
        <w:t>1</w:t>
      </w:r>
      <w:r w:rsidRPr="005A7A4D">
        <w:t xml:space="preserve"> receptor, regardless of the source or route of synthesis of angiotensin-II. The selective antagonism of the angiotensin-II (AT</w:t>
      </w:r>
      <w:r w:rsidRPr="005A7A4D">
        <w:rPr>
          <w:vertAlign w:val="subscript"/>
        </w:rPr>
        <w:t>1</w:t>
      </w:r>
      <w:r w:rsidRPr="005A7A4D">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6603C5" w:rsidRPr="005A7A4D" w:rsidRDefault="006603C5">
      <w:pPr>
        <w:pStyle w:val="EMEABodyText"/>
      </w:pPr>
    </w:p>
    <w:p w:rsidR="006603C5" w:rsidRPr="005A7A4D" w:rsidRDefault="006603C5">
      <w:pPr>
        <w:pStyle w:val="EMEAHeading2"/>
        <w:rPr>
          <w:b w:val="0"/>
          <w:u w:val="single"/>
        </w:rPr>
      </w:pPr>
      <w:r w:rsidRPr="005A7A4D">
        <w:rPr>
          <w:b w:val="0"/>
          <w:u w:val="single"/>
        </w:rPr>
        <w:t>Clinical efficacy</w:t>
      </w:r>
    </w:p>
    <w:p w:rsidR="006603C5" w:rsidRPr="005A7A4D" w:rsidRDefault="006603C5">
      <w:pPr>
        <w:pStyle w:val="EMEAHeading2"/>
      </w:pPr>
    </w:p>
    <w:p w:rsidR="006603C5" w:rsidRPr="00667CD0" w:rsidRDefault="006603C5" w:rsidP="008E6ED7">
      <w:pPr>
        <w:pStyle w:val="EMEABodyText"/>
        <w:keepNext/>
        <w:outlineLvl w:val="0"/>
        <w:rPr>
          <w:i/>
        </w:rPr>
      </w:pPr>
      <w:r w:rsidRPr="00667CD0">
        <w:rPr>
          <w:i/>
        </w:rPr>
        <w:t>Hypertension</w:t>
      </w:r>
    </w:p>
    <w:p w:rsidR="0096173B" w:rsidRPr="005A7A4D" w:rsidRDefault="0096173B">
      <w:pPr>
        <w:pStyle w:val="EMEABodyText"/>
      </w:pPr>
    </w:p>
    <w:p w:rsidR="006603C5" w:rsidRPr="005A7A4D" w:rsidRDefault="006603C5">
      <w:pPr>
        <w:pStyle w:val="EMEABodyText"/>
      </w:pPr>
      <w:r w:rsidRPr="005A7A4D">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700E92" w:rsidRPr="005A7A4D" w:rsidRDefault="00700E92">
      <w:pPr>
        <w:pStyle w:val="EMEABodyText"/>
      </w:pPr>
    </w:p>
    <w:p w:rsidR="006603C5" w:rsidRPr="005A7A4D" w:rsidRDefault="006603C5">
      <w:pPr>
        <w:pStyle w:val="EMEABodyText"/>
      </w:pPr>
      <w:r w:rsidRPr="005A7A4D">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700E92" w:rsidRPr="005A7A4D" w:rsidRDefault="00700E92">
      <w:pPr>
        <w:pStyle w:val="EMEABodyText"/>
      </w:pPr>
    </w:p>
    <w:p w:rsidR="006603C5" w:rsidRPr="005A7A4D" w:rsidRDefault="006603C5">
      <w:pPr>
        <w:pStyle w:val="EMEABodyText"/>
      </w:pPr>
      <w:r w:rsidRPr="005A7A4D">
        <w:t xml:space="preserve">The blood pressure lowering effect of </w:t>
      </w:r>
      <w:proofErr w:type="spellStart"/>
      <w:r w:rsidRPr="005A7A4D">
        <w:t>Aprovel</w:t>
      </w:r>
      <w:proofErr w:type="spellEnd"/>
      <w:r w:rsidRPr="005A7A4D">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700E92" w:rsidRPr="005A7A4D" w:rsidRDefault="00700E92">
      <w:pPr>
        <w:pStyle w:val="EMEABodyText"/>
      </w:pPr>
    </w:p>
    <w:p w:rsidR="006603C5" w:rsidRPr="005A7A4D" w:rsidRDefault="006603C5">
      <w:pPr>
        <w:pStyle w:val="EMEABodyText"/>
      </w:pPr>
      <w:r w:rsidRPr="005A7A4D">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700E92" w:rsidRPr="005A7A4D" w:rsidRDefault="00700E92">
      <w:pPr>
        <w:pStyle w:val="EMEABodyText"/>
      </w:pPr>
    </w:p>
    <w:p w:rsidR="006603C5" w:rsidRPr="005A7A4D" w:rsidRDefault="006603C5">
      <w:pPr>
        <w:pStyle w:val="EMEABodyText"/>
      </w:pPr>
      <w:r w:rsidRPr="005A7A4D">
        <w:t xml:space="preserve">The efficacy of </w:t>
      </w:r>
      <w:proofErr w:type="spellStart"/>
      <w:r w:rsidRPr="005A7A4D">
        <w:t>Aprovel</w:t>
      </w:r>
      <w:proofErr w:type="spellEnd"/>
      <w:r w:rsidRPr="005A7A4D">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700E92" w:rsidRPr="005A7A4D" w:rsidRDefault="00700E92">
      <w:pPr>
        <w:pStyle w:val="EMEABodyText"/>
      </w:pPr>
    </w:p>
    <w:p w:rsidR="006603C5" w:rsidRPr="005A7A4D" w:rsidRDefault="006603C5">
      <w:pPr>
        <w:pStyle w:val="EMEABodyText"/>
      </w:pPr>
      <w:r w:rsidRPr="005A7A4D">
        <w:t>There is no clinically important effect on serum uric acid or urinary uric acid secretion.</w:t>
      </w:r>
    </w:p>
    <w:p w:rsidR="006603C5" w:rsidRPr="005A7A4D" w:rsidRDefault="006603C5">
      <w:pPr>
        <w:pStyle w:val="EMEABodyText"/>
      </w:pPr>
    </w:p>
    <w:p w:rsidR="006603C5" w:rsidRPr="00667CD0" w:rsidRDefault="006603C5" w:rsidP="008E6ED7">
      <w:pPr>
        <w:pStyle w:val="EMEABodyText"/>
        <w:keepNext/>
        <w:outlineLvl w:val="0"/>
        <w:rPr>
          <w:i/>
        </w:rPr>
      </w:pPr>
      <w:r w:rsidRPr="00667CD0">
        <w:rPr>
          <w:i/>
        </w:rPr>
        <w:t>Paediatric population</w:t>
      </w:r>
    </w:p>
    <w:p w:rsidR="001721A3" w:rsidRPr="005A7A4D" w:rsidRDefault="001721A3" w:rsidP="008E6ED7">
      <w:pPr>
        <w:pStyle w:val="EMEABodyText"/>
        <w:keepNext/>
        <w:outlineLvl w:val="0"/>
      </w:pPr>
    </w:p>
    <w:p w:rsidR="006603C5" w:rsidRPr="005A7A4D" w:rsidRDefault="006603C5" w:rsidP="008E6ED7">
      <w:pPr>
        <w:pStyle w:val="EMEABodyText"/>
        <w:keepNext/>
        <w:outlineLvl w:val="0"/>
      </w:pPr>
      <w:r w:rsidRPr="005A7A4D">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5A7A4D">
        <w:t>SeSBP</w:t>
      </w:r>
      <w:proofErr w:type="spellEnd"/>
      <w:r w:rsidRPr="005A7A4D">
        <w:t>) was 11.7 mmHg (low dose), 9.3 mmHg (medium dose), 13.2 mmHg (high dose). No significant difference was apparent between these doses. Adjusted mean change of trough seated diastolic blood pressure (</w:t>
      </w:r>
      <w:proofErr w:type="spellStart"/>
      <w:r w:rsidRPr="005A7A4D">
        <w:t>SeDBP</w:t>
      </w:r>
      <w:proofErr w:type="spellEnd"/>
      <w:r w:rsidRPr="005A7A4D">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5A7A4D">
        <w:t>SeSBP</w:t>
      </w:r>
      <w:proofErr w:type="spellEnd"/>
      <w:r w:rsidRPr="005A7A4D">
        <w:t xml:space="preserve"> and </w:t>
      </w:r>
      <w:proofErr w:type="spellStart"/>
      <w:r w:rsidRPr="005A7A4D">
        <w:t>SeDBP</w:t>
      </w:r>
      <w:proofErr w:type="spellEnd"/>
      <w:r w:rsidRPr="005A7A4D">
        <w:t xml:space="preserve"> compared to +0.1 and -0.3 mmHg changes respectively in those on all doses of irbesartan (see section 4.2).</w:t>
      </w:r>
    </w:p>
    <w:p w:rsidR="006603C5" w:rsidRPr="005A7A4D" w:rsidRDefault="006603C5" w:rsidP="008E6ED7">
      <w:pPr>
        <w:pStyle w:val="EMEABodyText"/>
        <w:outlineLvl w:val="0"/>
      </w:pPr>
    </w:p>
    <w:p w:rsidR="006603C5" w:rsidRPr="00667CD0" w:rsidRDefault="006603C5" w:rsidP="008E6ED7">
      <w:pPr>
        <w:pStyle w:val="EMEABodyText"/>
        <w:keepNext/>
        <w:outlineLvl w:val="0"/>
        <w:rPr>
          <w:i/>
        </w:rPr>
      </w:pPr>
      <w:r w:rsidRPr="00667CD0">
        <w:rPr>
          <w:i/>
        </w:rPr>
        <w:t>Hypertension and type 2 diabetes with renal disease</w:t>
      </w:r>
    </w:p>
    <w:p w:rsidR="001721A3" w:rsidRPr="005A7A4D" w:rsidRDefault="001721A3">
      <w:pPr>
        <w:pStyle w:val="EMEABodyText"/>
      </w:pPr>
    </w:p>
    <w:p w:rsidR="006603C5" w:rsidRPr="005A7A4D" w:rsidRDefault="006603C5">
      <w:pPr>
        <w:pStyle w:val="EMEABodyText"/>
      </w:pPr>
      <w:r w:rsidRPr="005A7A4D">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rsidRPr="005A7A4D">
        <w:t>Aprovel</w:t>
      </w:r>
      <w:proofErr w:type="spellEnd"/>
      <w:r w:rsidRPr="005A7A4D">
        <w:t xml:space="preserve">, amlodipine and placebo. In 1,715 hypertensive patients with type 2 diabetes, proteinuria ≥ 900 mg/day and serum creatinine ranging from 1.0-3.0 mg/dl, the long-term effects (mean 2.6 years) of </w:t>
      </w:r>
      <w:proofErr w:type="spellStart"/>
      <w:r w:rsidRPr="005A7A4D">
        <w:t>Aprovel</w:t>
      </w:r>
      <w:proofErr w:type="spellEnd"/>
      <w:r w:rsidRPr="005A7A4D">
        <w:t xml:space="preserve"> on the progression of renal disease and all-cause mortality were examined. Patients were titrated from 75 mg to a maintenance dose of 300 mg </w:t>
      </w:r>
      <w:proofErr w:type="spellStart"/>
      <w:r w:rsidRPr="005A7A4D">
        <w:t>Aprovel</w:t>
      </w:r>
      <w:proofErr w:type="spellEnd"/>
      <w:r w:rsidRPr="005A7A4D">
        <w:rPr>
          <w:rFonts w:ascii="Times" w:hAnsi="Times"/>
        </w:rPr>
        <w:t>, from 2.5 mg to 10 mg amlodipine, or placebo</w:t>
      </w:r>
      <w:r w:rsidRPr="005A7A4D">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5A7A4D">
        <w:t>all cause</w:t>
      </w:r>
      <w:proofErr w:type="spellEnd"/>
      <w:r w:rsidRPr="005A7A4D">
        <w:t xml:space="preserve"> mortality was observed, while a positive trend in the reduction in ESRD and a significant reduction in doubling of serum creatinine were observed.</w:t>
      </w:r>
    </w:p>
    <w:p w:rsidR="006603C5" w:rsidRPr="005A7A4D" w:rsidRDefault="006603C5">
      <w:pPr>
        <w:pStyle w:val="EMEABodyText"/>
      </w:pPr>
    </w:p>
    <w:p w:rsidR="006603C5" w:rsidRPr="005A7A4D" w:rsidRDefault="006603C5">
      <w:pPr>
        <w:pStyle w:val="EMEABodyText"/>
        <w:rPr>
          <w:snapToGrid w:val="0"/>
          <w:lang w:eastAsia="es-ES"/>
        </w:rPr>
      </w:pPr>
      <w:r w:rsidRPr="005A7A4D">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5A7A4D">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6603C5" w:rsidRPr="005A7A4D" w:rsidRDefault="006603C5">
      <w:pPr>
        <w:pStyle w:val="EMEABodyText"/>
        <w:rPr>
          <w:snapToGrid w:val="0"/>
          <w:lang w:eastAsia="es-ES"/>
        </w:rPr>
      </w:pPr>
    </w:p>
    <w:p w:rsidR="006603C5" w:rsidRPr="005A7A4D" w:rsidRDefault="006603C5">
      <w:pPr>
        <w:pStyle w:val="EMEABodyText"/>
      </w:pPr>
      <w:r w:rsidRPr="005A7A4D">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rsidRPr="005A7A4D">
        <w:t>Aprovel</w:t>
      </w:r>
      <w:proofErr w:type="spellEnd"/>
      <w:r w:rsidRPr="005A7A4D">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5A7A4D">
        <w:t>normoalbuminuria</w:t>
      </w:r>
      <w:proofErr w:type="spellEnd"/>
      <w:r w:rsidRPr="005A7A4D">
        <w:t xml:space="preserve"> (&lt; 30 mg/day) was more frequent in the </w:t>
      </w:r>
      <w:proofErr w:type="spellStart"/>
      <w:r w:rsidRPr="005A7A4D">
        <w:t>Aprovel</w:t>
      </w:r>
      <w:proofErr w:type="spellEnd"/>
      <w:r w:rsidRPr="005A7A4D">
        <w:t> 300 mg group (34%) than in the placebo group (21%).</w:t>
      </w:r>
    </w:p>
    <w:p w:rsidR="00D5502F" w:rsidRPr="005A7A4D" w:rsidRDefault="00D5502F">
      <w:pPr>
        <w:pStyle w:val="EMEABodyText"/>
      </w:pPr>
    </w:p>
    <w:p w:rsidR="00D5502F" w:rsidRPr="00667CD0" w:rsidRDefault="00D5502F">
      <w:pPr>
        <w:pStyle w:val="EMEABodyText"/>
        <w:rPr>
          <w:i/>
        </w:rPr>
      </w:pPr>
      <w:r w:rsidRPr="00667CD0">
        <w:rPr>
          <w:i/>
        </w:rPr>
        <w:t>Dual blockade of the renin-angiotensin-aldosterone system (RAAS)</w:t>
      </w:r>
    </w:p>
    <w:p w:rsidR="001721A3" w:rsidRPr="005A7A4D" w:rsidRDefault="001721A3">
      <w:pPr>
        <w:pStyle w:val="EMEABodyText"/>
      </w:pPr>
    </w:p>
    <w:p w:rsidR="00D5502F" w:rsidRPr="005A7A4D" w:rsidRDefault="00D5502F">
      <w:pPr>
        <w:pStyle w:val="EMEABodyText"/>
      </w:pPr>
      <w:r w:rsidRPr="005A7A4D">
        <w:t xml:space="preserve">Two large randomised, controlled trials </w:t>
      </w:r>
      <w:r w:rsidR="0016623B" w:rsidRPr="005A7A4D">
        <w:t>(</w:t>
      </w:r>
      <w:r w:rsidRPr="005A7A4D">
        <w:t>ONTARGET (</w:t>
      </w:r>
      <w:proofErr w:type="spellStart"/>
      <w:r w:rsidRPr="005A7A4D">
        <w:t>O</w:t>
      </w:r>
      <w:r w:rsidR="0016623B" w:rsidRPr="005A7A4D">
        <w:t>N</w:t>
      </w:r>
      <w:r w:rsidRPr="005A7A4D">
        <w:t>going</w:t>
      </w:r>
      <w:proofErr w:type="spellEnd"/>
      <w:r w:rsidRPr="005A7A4D">
        <w:t xml:space="preserve"> Telmisartan Alone and in combination with Ramipril Global Endpoint Trial) </w:t>
      </w:r>
      <w:r w:rsidR="00A26C41" w:rsidRPr="005A7A4D">
        <w:t xml:space="preserve">and </w:t>
      </w:r>
      <w:r w:rsidRPr="005A7A4D">
        <w:t>VA NEPHRO</w:t>
      </w:r>
      <w:r w:rsidR="000F3F29" w:rsidRPr="005A7A4D">
        <w:t>N</w:t>
      </w:r>
      <w:r w:rsidRPr="005A7A4D">
        <w:t>-D (The Veterans Affairs Nephropathy in Diabetes)</w:t>
      </w:r>
      <w:r w:rsidR="0016623B" w:rsidRPr="005A7A4D">
        <w:t>)</w:t>
      </w:r>
      <w:r w:rsidR="00AD3D24" w:rsidRPr="005A7A4D">
        <w:t xml:space="preserve"> have examined the use of </w:t>
      </w:r>
      <w:r w:rsidR="001E05D3" w:rsidRPr="005A7A4D">
        <w:t xml:space="preserve">the </w:t>
      </w:r>
      <w:r w:rsidR="00AD3D24" w:rsidRPr="005A7A4D">
        <w:t>combination of an ACE-inhibitor with an angiotensin II receptor blocker. ONTARGET was a study condu</w:t>
      </w:r>
      <w:r w:rsidR="00BB605C" w:rsidRPr="005A7A4D">
        <w:t>c</w:t>
      </w:r>
      <w:r w:rsidR="00AD3D24" w:rsidRPr="005A7A4D">
        <w:t>ted in patients with a history of cardiovascular or cerebrovascular disease, or type 2 diabetes mellitus accompanied by evidence of end-organ damage. VA NEPHRON-D was a study in patients with type 2 diabetes mellitus and diabetic nephropathy.</w:t>
      </w:r>
    </w:p>
    <w:p w:rsidR="001721A3" w:rsidRPr="005A7A4D" w:rsidRDefault="001721A3">
      <w:pPr>
        <w:pStyle w:val="EMEABodyText"/>
      </w:pPr>
    </w:p>
    <w:p w:rsidR="00AD3D24" w:rsidRPr="005A7A4D" w:rsidRDefault="00AD3D24">
      <w:pPr>
        <w:pStyle w:val="EMEABodyText"/>
      </w:pPr>
      <w:r w:rsidRPr="005A7A4D">
        <w:t>These studies have shown no significant beneficial effect on renal and/or cardiovascular outcomes and mortality, while an increased risk of hyperkalaemia, acute kidney injury and/or hyp</w:t>
      </w:r>
      <w:r w:rsidR="00BB605C" w:rsidRPr="005A7A4D">
        <w:t>o</w:t>
      </w:r>
      <w:r w:rsidRPr="005A7A4D">
        <w:t>tension as compared to monotherapy was observed. Given their similar pharmacodynamic properties, these results are also relevant for other ACE-inhibitors and angiotensin II receptor blockers.</w:t>
      </w:r>
    </w:p>
    <w:p w:rsidR="001721A3" w:rsidRPr="005A7A4D" w:rsidRDefault="001721A3">
      <w:pPr>
        <w:pStyle w:val="EMEABodyText"/>
      </w:pPr>
    </w:p>
    <w:p w:rsidR="00AD3D24" w:rsidRPr="005A7A4D" w:rsidRDefault="00AD3D24">
      <w:pPr>
        <w:pStyle w:val="EMEABodyText"/>
      </w:pPr>
      <w:r w:rsidRPr="005A7A4D">
        <w:t>ACE-inhibitors and angiotensin II receptor blockers should therefore not be used concomitantly in patients with diabetic nephropathy.</w:t>
      </w:r>
    </w:p>
    <w:p w:rsidR="00AD3D24" w:rsidRPr="005A7A4D" w:rsidRDefault="00AD3D24">
      <w:pPr>
        <w:pStyle w:val="EMEABodyText"/>
      </w:pPr>
      <w:r w:rsidRPr="005A7A4D">
        <w:t>ALTITUD</w:t>
      </w:r>
      <w:r w:rsidR="00083169" w:rsidRPr="005A7A4D">
        <w:t>E</w:t>
      </w:r>
      <w:r w:rsidRPr="005A7A4D">
        <w:t xml:space="preserve"> (</w:t>
      </w:r>
      <w:proofErr w:type="spellStart"/>
      <w:r w:rsidRPr="005A7A4D">
        <w:t>Ali</w:t>
      </w:r>
      <w:r w:rsidR="00E37EC1" w:rsidRPr="005A7A4D">
        <w:t>s</w:t>
      </w:r>
      <w:r w:rsidRPr="005A7A4D">
        <w:t>kiren</w:t>
      </w:r>
      <w:proofErr w:type="spellEnd"/>
      <w:r w:rsidRPr="005A7A4D">
        <w:t xml:space="preserve"> Trial in Type 2 Diabet</w:t>
      </w:r>
      <w:r w:rsidR="0016623B" w:rsidRPr="005A7A4D">
        <w:t>es</w:t>
      </w:r>
      <w:r w:rsidRPr="005A7A4D">
        <w:t xml:space="preserve"> Using Cardiovascular and Renal</w:t>
      </w:r>
      <w:r w:rsidR="0016623B" w:rsidRPr="005A7A4D">
        <w:t xml:space="preserve"> Disease</w:t>
      </w:r>
      <w:r w:rsidRPr="005A7A4D">
        <w:t xml:space="preserve"> Endpoints) was a study designed to test the benefit of adding </w:t>
      </w:r>
      <w:proofErr w:type="spellStart"/>
      <w:r w:rsidRPr="005A7A4D">
        <w:t>aliskiren</w:t>
      </w:r>
      <w:proofErr w:type="spellEnd"/>
      <w:r w:rsidRPr="005A7A4D">
        <w:t xml:space="preserve"> to a standard therapy of an ACE-inhibitor or an angiotensin II receptor blocker in patients with type 2 diabetes mellitus and chronic </w:t>
      </w:r>
      <w:r w:rsidR="00C3165A" w:rsidRPr="005A7A4D">
        <w:t>kidney</w:t>
      </w:r>
      <w:r w:rsidRPr="005A7A4D">
        <w:t xml:space="preserve"> disease</w:t>
      </w:r>
      <w:r w:rsidR="00C3165A" w:rsidRPr="005A7A4D">
        <w:t>, cardiovascular dise</w:t>
      </w:r>
      <w:r w:rsidR="00BB605C" w:rsidRPr="005A7A4D">
        <w:t>a</w:t>
      </w:r>
      <w:r w:rsidR="00C3165A" w:rsidRPr="005A7A4D">
        <w:t xml:space="preserve">se, or both. The study was terminated early because of an increased risk of adverse outcomes. Cardiovascular death and stroke were both numerically more frequent in the </w:t>
      </w:r>
      <w:proofErr w:type="spellStart"/>
      <w:r w:rsidR="00C3165A" w:rsidRPr="005A7A4D">
        <w:t>aliskir</w:t>
      </w:r>
      <w:r w:rsidR="00BB605C" w:rsidRPr="005A7A4D">
        <w:t>en</w:t>
      </w:r>
      <w:proofErr w:type="spellEnd"/>
      <w:r w:rsidR="00C3165A" w:rsidRPr="005A7A4D">
        <w:t xml:space="preserve"> group than in the placebo group and adverse events and serious</w:t>
      </w:r>
      <w:r w:rsidR="00BB605C" w:rsidRPr="005A7A4D">
        <w:t xml:space="preserve"> </w:t>
      </w:r>
      <w:r w:rsidR="00C3165A" w:rsidRPr="005A7A4D">
        <w:t>adverse events of interest (hyperkalaemia, hypotension and renal d</w:t>
      </w:r>
      <w:r w:rsidR="0016623B" w:rsidRPr="005A7A4D">
        <w:t>y</w:t>
      </w:r>
      <w:r w:rsidR="00C3165A" w:rsidRPr="005A7A4D">
        <w:t xml:space="preserve">sfunction) were more frequently reported in the </w:t>
      </w:r>
      <w:proofErr w:type="spellStart"/>
      <w:r w:rsidR="00C3165A" w:rsidRPr="005A7A4D">
        <w:t>aliskiren</w:t>
      </w:r>
      <w:proofErr w:type="spellEnd"/>
      <w:r w:rsidR="00C3165A" w:rsidRPr="005A7A4D">
        <w:t xml:space="preserve"> group than in the placebo group.</w:t>
      </w:r>
    </w:p>
    <w:p w:rsidR="004459EC" w:rsidRPr="005A7A4D" w:rsidRDefault="004459EC">
      <w:pPr>
        <w:pStyle w:val="EMEABodyText"/>
      </w:pPr>
    </w:p>
    <w:p w:rsidR="006603C5" w:rsidRPr="005A7A4D" w:rsidRDefault="006603C5" w:rsidP="005D0F57">
      <w:pPr>
        <w:pStyle w:val="EMEAHeading2"/>
        <w:keepNext w:val="0"/>
        <w:keepLines w:val="0"/>
        <w:outlineLvl w:val="0"/>
      </w:pPr>
      <w:r w:rsidRPr="005A7A4D">
        <w:t>5.2</w:t>
      </w:r>
      <w:r w:rsidRPr="005A7A4D">
        <w:tab/>
        <w:t>Pharmacokinetic properties</w:t>
      </w:r>
    </w:p>
    <w:p w:rsidR="00DF3CE2" w:rsidRPr="005A7A4D" w:rsidRDefault="00DF3CE2" w:rsidP="008D399D">
      <w:pPr>
        <w:pStyle w:val="EMEABodyText"/>
      </w:pPr>
    </w:p>
    <w:p w:rsidR="006603C5" w:rsidRPr="005A7A4D" w:rsidRDefault="00DF3CE2" w:rsidP="005D0F57">
      <w:pPr>
        <w:pStyle w:val="EMEAHeading2"/>
        <w:keepNext w:val="0"/>
        <w:keepLines w:val="0"/>
        <w:ind w:left="0" w:firstLine="0"/>
        <w:rPr>
          <w:b w:val="0"/>
          <w:u w:val="single"/>
        </w:rPr>
      </w:pPr>
      <w:r w:rsidRPr="005A7A4D">
        <w:rPr>
          <w:b w:val="0"/>
          <w:u w:val="single"/>
        </w:rPr>
        <w:t>Absor</w:t>
      </w:r>
      <w:r w:rsidR="00E72359" w:rsidRPr="005A7A4D">
        <w:rPr>
          <w:b w:val="0"/>
          <w:u w:val="single"/>
        </w:rPr>
        <w:t>p</w:t>
      </w:r>
      <w:r w:rsidRPr="005A7A4D">
        <w:rPr>
          <w:b w:val="0"/>
          <w:u w:val="single"/>
        </w:rPr>
        <w:t>tion</w:t>
      </w:r>
    </w:p>
    <w:p w:rsidR="00610DE5" w:rsidRPr="005A7A4D" w:rsidRDefault="00610DE5" w:rsidP="005D0F57">
      <w:pPr>
        <w:pStyle w:val="EMEABodyText"/>
      </w:pPr>
    </w:p>
    <w:p w:rsidR="00CA1E8A" w:rsidRDefault="006603C5" w:rsidP="005D0F57">
      <w:pPr>
        <w:pStyle w:val="EMEABodyText"/>
      </w:pPr>
      <w:r w:rsidRPr="005A7A4D">
        <w:t xml:space="preserve">After oral administration, irbesartan is well absorbed: studies of absolute bioavailability gave values of approximately 60-80%. Concomitant food intake does not significantly influence the bioavailability of irbesartan. </w:t>
      </w:r>
    </w:p>
    <w:p w:rsidR="00CA1E8A" w:rsidRDefault="00CA1E8A" w:rsidP="005D0F57">
      <w:pPr>
        <w:pStyle w:val="EMEABodyText"/>
      </w:pPr>
    </w:p>
    <w:p w:rsidR="00CA1E8A" w:rsidRDefault="00CA1E8A" w:rsidP="005D0F57">
      <w:pPr>
        <w:pStyle w:val="EMEABodyText"/>
      </w:pPr>
      <w:r w:rsidRPr="005D0F57">
        <w:rPr>
          <w:u w:val="single"/>
        </w:rPr>
        <w:t>Distribution</w:t>
      </w:r>
    </w:p>
    <w:p w:rsidR="00CA1E8A" w:rsidRDefault="00CA1E8A" w:rsidP="008E6ED7">
      <w:pPr>
        <w:pStyle w:val="EMEABodyText"/>
        <w:keepNext/>
      </w:pPr>
    </w:p>
    <w:p w:rsidR="00CA1E8A" w:rsidRDefault="006603C5" w:rsidP="008E6ED7">
      <w:pPr>
        <w:pStyle w:val="EMEABodyText"/>
        <w:keepNext/>
      </w:pPr>
      <w:r w:rsidRPr="005A7A4D">
        <w:t xml:space="preserve">Plasma protein binding is approximately 96%, with negligible binding to cellular blood components. The volume of distribution is 53-93 litres. </w:t>
      </w:r>
    </w:p>
    <w:p w:rsidR="00CA1E8A" w:rsidRDefault="00CA1E8A" w:rsidP="008E6ED7">
      <w:pPr>
        <w:pStyle w:val="EMEABodyText"/>
        <w:keepNext/>
      </w:pPr>
    </w:p>
    <w:p w:rsidR="00CA1E8A" w:rsidRDefault="00CA1E8A" w:rsidP="008E6ED7">
      <w:pPr>
        <w:pStyle w:val="EMEABodyText"/>
        <w:keepNext/>
      </w:pPr>
      <w:r w:rsidRPr="005D0F57">
        <w:rPr>
          <w:u w:val="single"/>
        </w:rPr>
        <w:t>Biotransformation</w:t>
      </w:r>
    </w:p>
    <w:p w:rsidR="00CA1E8A" w:rsidRDefault="00CA1E8A" w:rsidP="008E6ED7">
      <w:pPr>
        <w:pStyle w:val="EMEABodyText"/>
        <w:keepNext/>
      </w:pPr>
    </w:p>
    <w:p w:rsidR="006603C5" w:rsidRPr="005A7A4D" w:rsidRDefault="006603C5" w:rsidP="008E6ED7">
      <w:pPr>
        <w:pStyle w:val="EMEABodyText"/>
        <w:keepNext/>
      </w:pPr>
      <w:r w:rsidRPr="005A7A4D">
        <w:t xml:space="preserve">Following oral or intravenous administration of </w:t>
      </w:r>
      <w:r w:rsidRPr="005A7A4D">
        <w:rPr>
          <w:position w:val="2"/>
          <w:vertAlign w:val="superscript"/>
        </w:rPr>
        <w:t>14</w:t>
      </w:r>
      <w:r w:rsidRPr="005A7A4D">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5A7A4D">
        <w:rPr>
          <w:i/>
        </w:rPr>
        <w:t>In vitro</w:t>
      </w:r>
      <w:r w:rsidRPr="005A7A4D">
        <w:t xml:space="preserve"> studies indicate that irbesartan is primarily oxidised by the cytochrome P450 enzyme CYP2C9; isoenzyme CYP3A4 has negligible effect.</w:t>
      </w:r>
    </w:p>
    <w:p w:rsidR="000D1DC7" w:rsidRPr="005A7A4D" w:rsidRDefault="000D1DC7" w:rsidP="008E6ED7">
      <w:pPr>
        <w:pStyle w:val="EMEABodyText"/>
        <w:keepNext/>
      </w:pPr>
    </w:p>
    <w:p w:rsidR="006603C5" w:rsidRPr="005A7A4D" w:rsidRDefault="00DF3CE2">
      <w:pPr>
        <w:pStyle w:val="EMEABodyText"/>
        <w:rPr>
          <w:u w:val="single"/>
        </w:rPr>
      </w:pPr>
      <w:r w:rsidRPr="005A7A4D">
        <w:rPr>
          <w:u w:val="single"/>
        </w:rPr>
        <w:t>Linearity/non-linearity</w:t>
      </w:r>
    </w:p>
    <w:p w:rsidR="00610DE5" w:rsidRPr="005A7A4D" w:rsidRDefault="00610DE5">
      <w:pPr>
        <w:pStyle w:val="EMEABodyText"/>
      </w:pPr>
    </w:p>
    <w:p w:rsidR="006603C5" w:rsidRPr="005A7A4D" w:rsidRDefault="006603C5">
      <w:pPr>
        <w:pStyle w:val="EMEABodyText"/>
      </w:pPr>
      <w:r w:rsidRPr="005A7A4D">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1.5-2 hours after oral administration. The total body and renal clearance are 157</w:t>
      </w:r>
      <w:r w:rsidR="008D399D">
        <w:noBreakHyphen/>
      </w:r>
      <w:r w:rsidRPr="005A7A4D">
        <w:t>176 and 3-3.5 ml/min, respectively. The terminal elimination half-life of irbesartan is 11-15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5A7A4D">
        <w:rPr>
          <w:rStyle w:val="EMEASubscript"/>
        </w:rPr>
        <w:t>max</w:t>
      </w:r>
      <w:r w:rsidRPr="005A7A4D">
        <w:t xml:space="preserve"> values were also somewhat greater in </w:t>
      </w:r>
      <w:r w:rsidR="0080771C" w:rsidRPr="005A7A4D">
        <w:t>older</w:t>
      </w:r>
      <w:r w:rsidR="005A7A4D">
        <w:t xml:space="preserve"> </w:t>
      </w:r>
      <w:r w:rsidRPr="005A7A4D">
        <w:t>subjects (≥ 65 years) than those of young subjects (18-40 years). However the terminal half-life was not significantly altered. No dosage adjustment is necessary in</w:t>
      </w:r>
      <w:r w:rsidR="000B016B" w:rsidRPr="005A7A4D">
        <w:t xml:space="preserve"> older people</w:t>
      </w:r>
      <w:r w:rsidRPr="005A7A4D">
        <w:t>.</w:t>
      </w:r>
    </w:p>
    <w:p w:rsidR="000D1DC7" w:rsidRPr="005A7A4D" w:rsidRDefault="000D1DC7">
      <w:pPr>
        <w:pStyle w:val="EMEABodyText"/>
      </w:pPr>
    </w:p>
    <w:p w:rsidR="006603C5" w:rsidRPr="005A7A4D" w:rsidRDefault="00DF3CE2">
      <w:pPr>
        <w:pStyle w:val="EMEABodyText"/>
        <w:rPr>
          <w:u w:val="single"/>
        </w:rPr>
      </w:pPr>
      <w:r w:rsidRPr="005A7A4D">
        <w:rPr>
          <w:u w:val="single"/>
        </w:rPr>
        <w:t>Elimination</w:t>
      </w:r>
    </w:p>
    <w:p w:rsidR="00610DE5" w:rsidRPr="005A7A4D" w:rsidRDefault="00610DE5">
      <w:pPr>
        <w:pStyle w:val="EMEABodyText"/>
      </w:pPr>
    </w:p>
    <w:p w:rsidR="006603C5" w:rsidRPr="005A7A4D" w:rsidRDefault="006603C5">
      <w:pPr>
        <w:pStyle w:val="EMEABodyText"/>
      </w:pPr>
      <w:r w:rsidRPr="005A7A4D">
        <w:t xml:space="preserve">Irbesartan and its metabolites are eliminated by both biliary and renal pathways. After either oral or IV administration of </w:t>
      </w:r>
      <w:r w:rsidRPr="005A7A4D">
        <w:rPr>
          <w:position w:val="2"/>
          <w:vertAlign w:val="superscript"/>
        </w:rPr>
        <w:t>14</w:t>
      </w:r>
      <w:r w:rsidRPr="005A7A4D">
        <w:t>C irbesartan, about 20% of the radioactivity is recovered in the urine, and the remainder in the faeces. Less than 2% of the dose is excreted in the urine as unchanged irbesartan.</w:t>
      </w:r>
    </w:p>
    <w:p w:rsidR="006603C5" w:rsidRPr="005A7A4D" w:rsidRDefault="006603C5" w:rsidP="008E6ED7">
      <w:pPr>
        <w:pStyle w:val="EMEABodyText"/>
      </w:pPr>
    </w:p>
    <w:p w:rsidR="006603C5" w:rsidRPr="005A7A4D" w:rsidRDefault="006603C5" w:rsidP="008E6ED7">
      <w:pPr>
        <w:pStyle w:val="EMEABodyText"/>
        <w:rPr>
          <w:u w:val="single"/>
        </w:rPr>
      </w:pPr>
      <w:r w:rsidRPr="005A7A4D">
        <w:rPr>
          <w:u w:val="single"/>
        </w:rPr>
        <w:t>Paediatric population</w:t>
      </w:r>
    </w:p>
    <w:p w:rsidR="00610DE5" w:rsidRPr="005A7A4D" w:rsidRDefault="00610DE5">
      <w:pPr>
        <w:pStyle w:val="EMEABodyText"/>
      </w:pPr>
    </w:p>
    <w:p w:rsidR="006603C5" w:rsidRPr="005A7A4D" w:rsidRDefault="006603C5">
      <w:pPr>
        <w:pStyle w:val="EMEABodyText"/>
      </w:pPr>
      <w:r w:rsidRPr="005A7A4D">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5A7A4D">
        <w:rPr>
          <w:rStyle w:val="EMEASubscript"/>
        </w:rPr>
        <w:t>max</w:t>
      </w:r>
      <w:r w:rsidRPr="005A7A4D">
        <w:t>, AUC and clearance rates were comparable to those observed in adult patients receiving 150 mg irbesartan daily. A limited accumulation of irbesartan (18%) in plasma was observed upon repeated once daily dosing.</w:t>
      </w:r>
    </w:p>
    <w:p w:rsidR="006603C5" w:rsidRPr="005A7A4D" w:rsidRDefault="006603C5">
      <w:pPr>
        <w:pStyle w:val="EMEABodyText"/>
      </w:pPr>
    </w:p>
    <w:p w:rsidR="00DF3CE2" w:rsidRPr="005A7A4D" w:rsidRDefault="006603C5">
      <w:pPr>
        <w:pStyle w:val="EMEABodyText"/>
      </w:pPr>
      <w:r w:rsidRPr="005A7A4D">
        <w:rPr>
          <w:u w:val="single"/>
        </w:rPr>
        <w:t>Renal impairment</w:t>
      </w:r>
    </w:p>
    <w:p w:rsidR="00A46825" w:rsidRPr="005A7A4D" w:rsidRDefault="00A46825">
      <w:pPr>
        <w:pStyle w:val="EMEABodyText"/>
      </w:pPr>
    </w:p>
    <w:p w:rsidR="006603C5" w:rsidRPr="005A7A4D" w:rsidRDefault="00DF3CE2">
      <w:pPr>
        <w:pStyle w:val="EMEABodyText"/>
      </w:pPr>
      <w:r w:rsidRPr="005A7A4D">
        <w:t>I</w:t>
      </w:r>
      <w:r w:rsidR="006603C5" w:rsidRPr="005A7A4D">
        <w:t>n patients with renal impairment or those undergoing haemodialysis, the pharmacokinetic parameters of irbesartan are not significantly altered. Irbesartan is not removed by haemodialysis.</w:t>
      </w:r>
    </w:p>
    <w:p w:rsidR="006603C5" w:rsidRPr="005A7A4D" w:rsidRDefault="006603C5">
      <w:pPr>
        <w:pStyle w:val="EMEABodyText"/>
      </w:pPr>
    </w:p>
    <w:p w:rsidR="00DF3CE2" w:rsidRPr="005A7A4D" w:rsidRDefault="006603C5">
      <w:pPr>
        <w:pStyle w:val="EMEABodyText"/>
      </w:pPr>
      <w:r w:rsidRPr="005A7A4D">
        <w:rPr>
          <w:u w:val="single"/>
        </w:rPr>
        <w:t>Hepatic impairment</w:t>
      </w:r>
    </w:p>
    <w:p w:rsidR="00A46825" w:rsidRPr="005A7A4D" w:rsidRDefault="00A46825">
      <w:pPr>
        <w:pStyle w:val="EMEABodyText"/>
      </w:pPr>
    </w:p>
    <w:p w:rsidR="006603C5" w:rsidRPr="005A7A4D" w:rsidRDefault="00DF3CE2">
      <w:pPr>
        <w:pStyle w:val="EMEABodyText"/>
      </w:pPr>
      <w:r w:rsidRPr="005A7A4D">
        <w:t>I</w:t>
      </w:r>
      <w:r w:rsidR="006603C5" w:rsidRPr="005A7A4D">
        <w:t>n patients with mild to moderate cirrhosis, the pharmacokinetic parameters of irbesartan are not significantly altered.</w:t>
      </w:r>
    </w:p>
    <w:p w:rsidR="0096173B" w:rsidRPr="005A7A4D" w:rsidRDefault="0096173B">
      <w:pPr>
        <w:pStyle w:val="EMEABodyText"/>
      </w:pPr>
    </w:p>
    <w:p w:rsidR="006603C5" w:rsidRPr="005A7A4D" w:rsidRDefault="006603C5">
      <w:pPr>
        <w:pStyle w:val="EMEABodyText"/>
      </w:pPr>
      <w:r w:rsidRPr="005A7A4D">
        <w:t>Studies have not been performed in patients with severe hepatic impairment.</w:t>
      </w:r>
    </w:p>
    <w:p w:rsidR="006603C5" w:rsidRPr="005A7A4D" w:rsidRDefault="006603C5">
      <w:pPr>
        <w:pStyle w:val="EMEABodyText"/>
      </w:pPr>
    </w:p>
    <w:p w:rsidR="006603C5" w:rsidRPr="005A7A4D" w:rsidRDefault="006603C5">
      <w:pPr>
        <w:pStyle w:val="EMEAHeading2"/>
        <w:outlineLvl w:val="0"/>
      </w:pPr>
      <w:r w:rsidRPr="005A7A4D">
        <w:t>5.3</w:t>
      </w:r>
      <w:r w:rsidRPr="005A7A4D">
        <w:rPr>
          <w:i/>
        </w:rPr>
        <w:tab/>
      </w:r>
      <w:r w:rsidRPr="005A7A4D">
        <w:t>Preclinical safety data</w:t>
      </w:r>
    </w:p>
    <w:p w:rsidR="006603C5" w:rsidRPr="005A7A4D" w:rsidRDefault="006603C5" w:rsidP="008E6ED7">
      <w:pPr>
        <w:pStyle w:val="EMEAHeading2"/>
      </w:pPr>
    </w:p>
    <w:p w:rsidR="006603C5" w:rsidRPr="005A7A4D" w:rsidRDefault="006603C5" w:rsidP="008E6ED7">
      <w:pPr>
        <w:pStyle w:val="EMEABodyText"/>
        <w:keepNext/>
      </w:pPr>
      <w:r w:rsidRPr="005A7A4D">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6603C5" w:rsidRPr="005A7A4D" w:rsidRDefault="006603C5">
      <w:pPr>
        <w:pStyle w:val="EMEABodyText"/>
      </w:pPr>
    </w:p>
    <w:p w:rsidR="006603C5" w:rsidRPr="005A7A4D" w:rsidRDefault="006603C5">
      <w:pPr>
        <w:pStyle w:val="EMEABodyText"/>
      </w:pPr>
      <w:r w:rsidRPr="005A7A4D">
        <w:t xml:space="preserve">There was no evidence of mutagenicity, </w:t>
      </w:r>
      <w:proofErr w:type="spellStart"/>
      <w:r w:rsidRPr="005A7A4D">
        <w:t>clastogenicity</w:t>
      </w:r>
      <w:proofErr w:type="spellEnd"/>
      <w:r w:rsidRPr="005A7A4D">
        <w:t xml:space="preserve"> or carcinogenicity.</w:t>
      </w:r>
    </w:p>
    <w:p w:rsidR="006603C5" w:rsidRPr="005A7A4D" w:rsidRDefault="006603C5">
      <w:pPr>
        <w:pStyle w:val="EMEABodyText"/>
      </w:pPr>
    </w:p>
    <w:p w:rsidR="006603C5" w:rsidRPr="005A7A4D" w:rsidRDefault="006603C5" w:rsidP="008E6ED7">
      <w:pPr>
        <w:pStyle w:val="EMEABodyText"/>
      </w:pPr>
      <w:r w:rsidRPr="005A7A4D">
        <w:t xml:space="preserve">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w:t>
      </w:r>
      <w:r w:rsidR="00B67381" w:rsidRPr="005A7A4D">
        <w:t>foetuses</w:t>
      </w:r>
      <w:r w:rsidRPr="005A7A4D">
        <w:t xml:space="preserve"> were observed. Irbesartan did not affect survival, development, or reproduction of offspring. Studies in animals indicate that the </w:t>
      </w:r>
      <w:r w:rsidR="00B67381" w:rsidRPr="005A7A4D">
        <w:t>radiolabelled</w:t>
      </w:r>
      <w:r w:rsidRPr="005A7A4D">
        <w:t xml:space="preserve"> irbesartan is detected in rat and rabbit </w:t>
      </w:r>
      <w:r w:rsidR="00B67381" w:rsidRPr="005A7A4D">
        <w:t>foetuses</w:t>
      </w:r>
      <w:r w:rsidRPr="005A7A4D">
        <w:t>. Irbesartan is excreted in the milk of lactating rats.</w:t>
      </w:r>
    </w:p>
    <w:p w:rsidR="006603C5" w:rsidRPr="005A7A4D" w:rsidRDefault="006603C5">
      <w:pPr>
        <w:pStyle w:val="EMEABodyText"/>
      </w:pPr>
    </w:p>
    <w:p w:rsidR="006603C5" w:rsidRPr="005A7A4D" w:rsidRDefault="006603C5">
      <w:pPr>
        <w:pStyle w:val="EMEABodyText"/>
      </w:pPr>
      <w:r w:rsidRPr="005A7A4D">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6.</w:t>
      </w:r>
      <w:r w:rsidRPr="005A7A4D">
        <w:tab/>
        <w:t>PHARMACEUTICAL PARTICULARS</w:t>
      </w:r>
    </w:p>
    <w:p w:rsidR="006603C5" w:rsidRPr="005A7A4D" w:rsidRDefault="006603C5">
      <w:pPr>
        <w:pStyle w:val="EMEAHeading1"/>
      </w:pPr>
    </w:p>
    <w:p w:rsidR="006603C5" w:rsidRPr="005A7A4D" w:rsidRDefault="006603C5">
      <w:pPr>
        <w:pStyle w:val="EMEAHeading2"/>
        <w:outlineLvl w:val="0"/>
      </w:pPr>
      <w:r w:rsidRPr="005A7A4D">
        <w:t>6.1</w:t>
      </w:r>
      <w:r w:rsidRPr="005A7A4D">
        <w:tab/>
        <w:t>List of excipients</w:t>
      </w:r>
    </w:p>
    <w:p w:rsidR="006603C5" w:rsidRPr="005A7A4D" w:rsidRDefault="006603C5" w:rsidP="008E6ED7">
      <w:pPr>
        <w:pStyle w:val="EMEAHeading2"/>
      </w:pPr>
    </w:p>
    <w:p w:rsidR="006603C5" w:rsidRPr="005A7A4D" w:rsidRDefault="006603C5" w:rsidP="008E6ED7">
      <w:pPr>
        <w:pStyle w:val="EMEABodyText"/>
        <w:keepNext/>
      </w:pPr>
      <w:r w:rsidRPr="005A7A4D">
        <w:t>Microcrystalline cellulose</w:t>
      </w:r>
    </w:p>
    <w:p w:rsidR="006603C5" w:rsidRPr="005A7A4D" w:rsidRDefault="006603C5" w:rsidP="008E6ED7">
      <w:pPr>
        <w:pStyle w:val="EMEABodyText"/>
      </w:pPr>
      <w:r w:rsidRPr="005A7A4D">
        <w:t>Croscarmellose sodium</w:t>
      </w:r>
    </w:p>
    <w:p w:rsidR="006603C5" w:rsidRPr="005A7A4D" w:rsidRDefault="006603C5" w:rsidP="008E6ED7">
      <w:pPr>
        <w:pStyle w:val="EMEABodyText"/>
      </w:pPr>
      <w:r w:rsidRPr="005A7A4D">
        <w:t>Lactose monohydrate</w:t>
      </w:r>
    </w:p>
    <w:p w:rsidR="006603C5" w:rsidRPr="005A7A4D" w:rsidRDefault="006603C5" w:rsidP="008E6ED7">
      <w:pPr>
        <w:pStyle w:val="EMEABodyText"/>
      </w:pPr>
      <w:r w:rsidRPr="005A7A4D">
        <w:t>Magnesium stearate</w:t>
      </w:r>
    </w:p>
    <w:p w:rsidR="006603C5" w:rsidRPr="005A7A4D" w:rsidRDefault="006603C5" w:rsidP="008E6ED7">
      <w:pPr>
        <w:pStyle w:val="EMEABodyText"/>
      </w:pPr>
      <w:r w:rsidRPr="005A7A4D">
        <w:t>Colloidal hydrated silica</w:t>
      </w:r>
    </w:p>
    <w:p w:rsidR="006603C5" w:rsidRPr="005A7A4D" w:rsidRDefault="006603C5" w:rsidP="008E6ED7">
      <w:pPr>
        <w:pStyle w:val="EMEABodyText"/>
      </w:pPr>
      <w:r w:rsidRPr="005A7A4D">
        <w:t>Pregelatinised maize starch</w:t>
      </w:r>
    </w:p>
    <w:p w:rsidR="006603C5" w:rsidRPr="005A7A4D" w:rsidRDefault="006603C5" w:rsidP="008E6ED7">
      <w:pPr>
        <w:pStyle w:val="EMEABodyText"/>
      </w:pPr>
      <w:r w:rsidRPr="005A7A4D">
        <w:t>Poloxamer 188</w:t>
      </w:r>
    </w:p>
    <w:p w:rsidR="006603C5" w:rsidRPr="005A7A4D" w:rsidRDefault="006603C5">
      <w:pPr>
        <w:pStyle w:val="EMEABodyText"/>
      </w:pPr>
    </w:p>
    <w:p w:rsidR="006603C5" w:rsidRPr="005A7A4D" w:rsidRDefault="006603C5">
      <w:pPr>
        <w:pStyle w:val="EMEAHeading2"/>
        <w:outlineLvl w:val="0"/>
      </w:pPr>
      <w:r w:rsidRPr="005A7A4D">
        <w:t>6.2</w:t>
      </w:r>
      <w:r w:rsidRPr="005A7A4D">
        <w:tab/>
        <w:t>Incompatibilities</w:t>
      </w:r>
    </w:p>
    <w:p w:rsidR="006603C5" w:rsidRPr="005A7A4D" w:rsidRDefault="006603C5" w:rsidP="008E6ED7">
      <w:pPr>
        <w:pStyle w:val="EMEAHeading2"/>
      </w:pPr>
    </w:p>
    <w:p w:rsidR="006603C5" w:rsidRPr="005A7A4D" w:rsidRDefault="006603C5" w:rsidP="008E6ED7">
      <w:pPr>
        <w:pStyle w:val="EMEABodyText"/>
        <w:keepNext/>
        <w:outlineLvl w:val="0"/>
      </w:pPr>
      <w:r w:rsidRPr="005A7A4D">
        <w:t>Not applicable.</w:t>
      </w:r>
    </w:p>
    <w:p w:rsidR="006603C5" w:rsidRPr="005A7A4D" w:rsidRDefault="006603C5">
      <w:pPr>
        <w:pStyle w:val="EMEABodyText"/>
      </w:pPr>
    </w:p>
    <w:p w:rsidR="006603C5" w:rsidRPr="005A7A4D" w:rsidRDefault="006603C5">
      <w:pPr>
        <w:pStyle w:val="EMEAHeading2"/>
        <w:outlineLvl w:val="0"/>
      </w:pPr>
      <w:r w:rsidRPr="005A7A4D">
        <w:t>6.3</w:t>
      </w:r>
      <w:r w:rsidRPr="005A7A4D">
        <w:tab/>
        <w:t>Shelf life</w:t>
      </w:r>
    </w:p>
    <w:p w:rsidR="006603C5" w:rsidRPr="005A7A4D" w:rsidRDefault="006603C5" w:rsidP="008E6ED7">
      <w:pPr>
        <w:pStyle w:val="EMEAHeading2"/>
      </w:pPr>
    </w:p>
    <w:p w:rsidR="006603C5" w:rsidRPr="005A7A4D" w:rsidRDefault="006603C5" w:rsidP="008E6ED7">
      <w:pPr>
        <w:pStyle w:val="EMEABodyText"/>
        <w:keepNext/>
      </w:pPr>
      <w:r w:rsidRPr="005A7A4D">
        <w:t>3 years.</w:t>
      </w:r>
    </w:p>
    <w:p w:rsidR="006603C5" w:rsidRPr="005A7A4D" w:rsidRDefault="006603C5">
      <w:pPr>
        <w:pStyle w:val="EMEABodyText"/>
      </w:pPr>
    </w:p>
    <w:p w:rsidR="006603C5" w:rsidRPr="005A7A4D" w:rsidRDefault="006603C5">
      <w:pPr>
        <w:pStyle w:val="EMEAHeading2"/>
        <w:outlineLvl w:val="0"/>
      </w:pPr>
      <w:r w:rsidRPr="005A7A4D">
        <w:t>6.4</w:t>
      </w:r>
      <w:r w:rsidRPr="005A7A4D">
        <w:tab/>
        <w:t>Special precautions for storage</w:t>
      </w:r>
    </w:p>
    <w:p w:rsidR="006603C5" w:rsidRPr="005A7A4D" w:rsidRDefault="006603C5" w:rsidP="008E6ED7">
      <w:pPr>
        <w:pStyle w:val="EMEAHeading2"/>
      </w:pPr>
    </w:p>
    <w:p w:rsidR="006603C5" w:rsidRPr="005A7A4D" w:rsidRDefault="006603C5" w:rsidP="008E6ED7">
      <w:pPr>
        <w:pStyle w:val="EMEABodyText"/>
        <w:keepNext/>
        <w:outlineLvl w:val="0"/>
      </w:pPr>
      <w:r w:rsidRPr="005A7A4D">
        <w:t>Do not store above 30°C.</w:t>
      </w:r>
    </w:p>
    <w:p w:rsidR="006603C5" w:rsidRPr="005A7A4D" w:rsidRDefault="006603C5">
      <w:pPr>
        <w:pStyle w:val="EMEABodyText"/>
      </w:pPr>
    </w:p>
    <w:p w:rsidR="006603C5" w:rsidRPr="005A7A4D" w:rsidRDefault="006603C5">
      <w:pPr>
        <w:pStyle w:val="EMEAHeading2"/>
        <w:ind w:left="0" w:firstLine="0"/>
        <w:outlineLvl w:val="0"/>
      </w:pPr>
      <w:r w:rsidRPr="005A7A4D">
        <w:t>6.5</w:t>
      </w:r>
      <w:r w:rsidRPr="005A7A4D">
        <w:tab/>
        <w:t>Nature and contents of container</w:t>
      </w:r>
    </w:p>
    <w:p w:rsidR="006603C5" w:rsidRPr="005A7A4D" w:rsidRDefault="006603C5" w:rsidP="008E6ED7">
      <w:pPr>
        <w:pStyle w:val="EMEAHeading2"/>
      </w:pPr>
    </w:p>
    <w:p w:rsidR="006603C5" w:rsidRPr="005A7A4D" w:rsidRDefault="006603C5">
      <w:pPr>
        <w:pStyle w:val="EMEABodyText"/>
      </w:pPr>
      <w:r w:rsidRPr="005A7A4D">
        <w:t>Cartons of 14 tablets in PVC/PVDC/Aluminium blisters.</w:t>
      </w:r>
    </w:p>
    <w:p w:rsidR="006603C5" w:rsidRPr="005A7A4D" w:rsidRDefault="006603C5">
      <w:pPr>
        <w:pStyle w:val="EMEABodyText"/>
      </w:pPr>
      <w:r w:rsidRPr="005A7A4D">
        <w:t>Cartons of 28 tablets in PVC/PVDC/Aluminium blisters.</w:t>
      </w:r>
    </w:p>
    <w:p w:rsidR="006603C5" w:rsidRPr="005A7A4D" w:rsidRDefault="006603C5">
      <w:pPr>
        <w:pStyle w:val="EMEABodyText"/>
      </w:pPr>
      <w:r w:rsidRPr="005A7A4D">
        <w:t>Cartons of 56 tablets in PVC/PVDC/Aluminium blisters.</w:t>
      </w:r>
    </w:p>
    <w:p w:rsidR="006603C5" w:rsidRPr="005A7A4D" w:rsidRDefault="006603C5">
      <w:pPr>
        <w:pStyle w:val="EMEABodyText"/>
      </w:pPr>
      <w:r w:rsidRPr="005A7A4D">
        <w:t>Cartons of 98 tablets in PVC/PVDC/Aluminium blisters.</w:t>
      </w:r>
    </w:p>
    <w:p w:rsidR="006603C5" w:rsidRPr="005A7A4D" w:rsidRDefault="006603C5">
      <w:pPr>
        <w:pStyle w:val="EMEABodyText"/>
      </w:pPr>
      <w:r w:rsidRPr="005A7A4D">
        <w:t>Cartons of 56 x 1 tablet in PVC/PVDC/Aluminium perforated unit dose blisters.</w:t>
      </w:r>
    </w:p>
    <w:p w:rsidR="006603C5" w:rsidRPr="005A7A4D" w:rsidRDefault="006603C5">
      <w:pPr>
        <w:pStyle w:val="EMEABodyText"/>
      </w:pPr>
    </w:p>
    <w:p w:rsidR="006603C5" w:rsidRPr="005A7A4D" w:rsidRDefault="006603C5">
      <w:pPr>
        <w:pStyle w:val="EMEABodyText"/>
        <w:outlineLvl w:val="0"/>
      </w:pPr>
      <w:r w:rsidRPr="005A7A4D">
        <w:t>Not all pack sizes may be marketed.</w:t>
      </w:r>
    </w:p>
    <w:p w:rsidR="006603C5" w:rsidRPr="005A7A4D" w:rsidRDefault="006603C5">
      <w:pPr>
        <w:pStyle w:val="EMEABodyText"/>
      </w:pPr>
    </w:p>
    <w:p w:rsidR="006603C5" w:rsidRPr="005A7A4D" w:rsidRDefault="006603C5">
      <w:pPr>
        <w:pStyle w:val="EMEAHeading2"/>
        <w:outlineLvl w:val="0"/>
      </w:pPr>
      <w:r w:rsidRPr="005A7A4D">
        <w:t>6.6</w:t>
      </w:r>
      <w:r w:rsidRPr="005A7A4D">
        <w:tab/>
        <w:t>Special precautions for disposal</w:t>
      </w:r>
    </w:p>
    <w:p w:rsidR="006603C5" w:rsidRPr="005A7A4D" w:rsidRDefault="006603C5" w:rsidP="008E6ED7">
      <w:pPr>
        <w:pStyle w:val="EMEAHeading2"/>
      </w:pPr>
    </w:p>
    <w:p w:rsidR="006603C5" w:rsidRPr="005A7A4D" w:rsidRDefault="006603C5" w:rsidP="008E6ED7">
      <w:pPr>
        <w:pStyle w:val="EMEABodyText"/>
        <w:keepNext/>
      </w:pPr>
      <w:r w:rsidRPr="005A7A4D">
        <w:t>Any unused medicinal product or waste material should be disposed of in accordance with local requirements.</w:t>
      </w:r>
    </w:p>
    <w:p w:rsidR="006603C5" w:rsidRPr="005A7A4D" w:rsidRDefault="006603C5">
      <w:pPr>
        <w:pStyle w:val="EMEABodyText"/>
      </w:pPr>
    </w:p>
    <w:p w:rsidR="006603C5" w:rsidRPr="005A7A4D" w:rsidRDefault="006603C5">
      <w:pPr>
        <w:pStyle w:val="EMEABodyText"/>
      </w:pPr>
    </w:p>
    <w:p w:rsidR="006603C5" w:rsidRPr="00667CD0" w:rsidRDefault="006603C5">
      <w:pPr>
        <w:pStyle w:val="EMEAHeading1"/>
        <w:rPr>
          <w:lang w:val="fr-FR"/>
        </w:rPr>
      </w:pPr>
      <w:r w:rsidRPr="00667CD0">
        <w:rPr>
          <w:lang w:val="fr-FR"/>
        </w:rPr>
        <w:t>7.</w:t>
      </w:r>
      <w:r w:rsidRPr="00667CD0">
        <w:rPr>
          <w:lang w:val="fr-FR"/>
        </w:rPr>
        <w:tab/>
        <w:t>MARKETING AUTHORISATION HOLDER</w:t>
      </w:r>
    </w:p>
    <w:p w:rsidR="006603C5" w:rsidRPr="00667CD0" w:rsidRDefault="006603C5">
      <w:pPr>
        <w:pStyle w:val="EMEAHeading1"/>
        <w:rPr>
          <w:lang w:val="fr-FR"/>
        </w:rPr>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80771C" w:rsidRPr="00667CD0">
        <w:rPr>
          <w:lang w:val="fr-FR"/>
        </w:rPr>
        <w:t>,</w:t>
      </w:r>
      <w:r w:rsidR="006603C5" w:rsidRPr="00667CD0">
        <w:rPr>
          <w:lang w:val="fr-FR"/>
        </w:rPr>
        <w:t xml:space="preserve"> rue La Boétie</w:t>
      </w:r>
      <w:r w:rsidR="006603C5" w:rsidRPr="00667CD0">
        <w:rPr>
          <w:lang w:val="fr-FR"/>
        </w:rPr>
        <w:br/>
      </w:r>
      <w:r w:rsidR="0080771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667CD0" w:rsidRDefault="006603C5">
      <w:pPr>
        <w:pStyle w:val="EMEAHeading1"/>
        <w:rPr>
          <w:lang w:val="fr-FR"/>
        </w:rPr>
      </w:pPr>
      <w:r w:rsidRPr="00667CD0">
        <w:rPr>
          <w:lang w:val="fr-FR"/>
        </w:rPr>
        <w:t>8.</w:t>
      </w:r>
      <w:r w:rsidRPr="00667CD0">
        <w:rPr>
          <w:lang w:val="fr-FR"/>
        </w:rPr>
        <w:tab/>
        <w:t>MARKETING AUTHORISATION NUMBERS</w:t>
      </w:r>
    </w:p>
    <w:p w:rsidR="006603C5" w:rsidRPr="00667CD0" w:rsidRDefault="006603C5">
      <w:pPr>
        <w:pStyle w:val="EMEAHeading1"/>
        <w:rPr>
          <w:lang w:val="fr-FR"/>
        </w:rPr>
      </w:pPr>
    </w:p>
    <w:p w:rsidR="006603C5" w:rsidRPr="00667CD0" w:rsidRDefault="006603C5" w:rsidP="008E6ED7">
      <w:pPr>
        <w:pStyle w:val="EMEABodyText"/>
        <w:jc w:val="both"/>
        <w:rPr>
          <w:lang w:val="fr-FR"/>
        </w:rPr>
      </w:pPr>
      <w:r w:rsidRPr="00667CD0">
        <w:rPr>
          <w:lang w:val="fr-FR"/>
        </w:rPr>
        <w:t>EU/1/97/046/001-003</w:t>
      </w:r>
      <w:r w:rsidRPr="00667CD0">
        <w:rPr>
          <w:lang w:val="fr-FR"/>
        </w:rPr>
        <w:br/>
        <w:t>EU/1/97/046/010</w:t>
      </w:r>
      <w:r w:rsidRPr="00667CD0">
        <w:rPr>
          <w:lang w:val="fr-FR"/>
        </w:rPr>
        <w:br/>
        <w:t>EU/1/97/046/013</w:t>
      </w:r>
    </w:p>
    <w:p w:rsidR="006603C5" w:rsidRPr="00667CD0" w:rsidRDefault="006603C5">
      <w:pPr>
        <w:pStyle w:val="EMEABodyText"/>
        <w:rPr>
          <w:lang w:val="fr-FR"/>
        </w:rPr>
      </w:pPr>
    </w:p>
    <w:p w:rsidR="006603C5" w:rsidRPr="00667CD0" w:rsidRDefault="006603C5">
      <w:pPr>
        <w:pStyle w:val="EMEABodyText"/>
        <w:rPr>
          <w:lang w:val="fr-FR"/>
        </w:rPr>
      </w:pPr>
    </w:p>
    <w:p w:rsidR="006603C5" w:rsidRPr="005A7A4D" w:rsidRDefault="006603C5">
      <w:pPr>
        <w:pStyle w:val="EMEAHeading1"/>
      </w:pPr>
      <w:r w:rsidRPr="005A7A4D">
        <w:t>9.</w:t>
      </w:r>
      <w:r w:rsidRPr="005A7A4D">
        <w:tab/>
        <w:t>DATE OF FIRST AUTHORISATION / RENEWAL OF THE AUTHORISATION</w:t>
      </w:r>
    </w:p>
    <w:p w:rsidR="006603C5" w:rsidRPr="005A7A4D" w:rsidRDefault="006603C5" w:rsidP="008E6ED7">
      <w:pPr>
        <w:pStyle w:val="EMEAHeading1"/>
      </w:pPr>
    </w:p>
    <w:p w:rsidR="006603C5" w:rsidRPr="005A7A4D" w:rsidRDefault="006603C5" w:rsidP="008E6ED7">
      <w:pPr>
        <w:pStyle w:val="EMEABodyText"/>
      </w:pPr>
      <w:r w:rsidRPr="005A7A4D">
        <w:t>Date of first authorisation: 27 August 1997</w:t>
      </w:r>
      <w:r w:rsidRPr="005A7A4D">
        <w:br/>
        <w:t>Date of latest renewal: 27 August 2007</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10.</w:t>
      </w:r>
      <w:r w:rsidRPr="005A7A4D">
        <w:tab/>
        <w:t>DATE OF REVISION OF THE TEXT</w:t>
      </w:r>
    </w:p>
    <w:p w:rsidR="006603C5" w:rsidRPr="005A7A4D" w:rsidRDefault="006603C5" w:rsidP="008E6ED7">
      <w:pPr>
        <w:pStyle w:val="EMEABodyText"/>
      </w:pPr>
    </w:p>
    <w:p w:rsidR="006603C5" w:rsidRPr="005A7A4D" w:rsidRDefault="006603C5" w:rsidP="008E6ED7">
      <w:pPr>
        <w:pStyle w:val="EMEABodyText"/>
      </w:pPr>
      <w:r w:rsidRPr="005A7A4D">
        <w:t>Detailed information on this medicinal product is available on the website of the European Medicines Agency http://www.ema.europa.eu</w:t>
      </w:r>
    </w:p>
    <w:p w:rsidR="006603C5" w:rsidRPr="005A7A4D" w:rsidRDefault="006603C5" w:rsidP="008E6ED7">
      <w:pPr>
        <w:rPr>
          <w:szCs w:val="24"/>
        </w:rPr>
      </w:pPr>
    </w:p>
    <w:p w:rsidR="006603C5" w:rsidRPr="005A7A4D" w:rsidRDefault="006603C5">
      <w:pPr>
        <w:pStyle w:val="EMEAHeading1"/>
      </w:pPr>
      <w:r w:rsidRPr="005A7A4D">
        <w:br w:type="page"/>
        <w:t>1.</w:t>
      </w:r>
      <w:r w:rsidRPr="005A7A4D">
        <w:tab/>
        <w:t>NAME OF THE MEDICINAL PRODUCT</w:t>
      </w:r>
    </w:p>
    <w:p w:rsidR="006603C5" w:rsidRPr="005A7A4D" w:rsidRDefault="006603C5">
      <w:pPr>
        <w:pStyle w:val="EMEAHeading1"/>
      </w:pPr>
    </w:p>
    <w:p w:rsidR="006603C5" w:rsidRPr="005A7A4D" w:rsidRDefault="006603C5">
      <w:pPr>
        <w:pStyle w:val="EMEABodyText"/>
      </w:pPr>
      <w:proofErr w:type="spellStart"/>
      <w:r w:rsidRPr="005A7A4D">
        <w:t>Aprovel</w:t>
      </w:r>
      <w:proofErr w:type="spellEnd"/>
      <w:r w:rsidRPr="005A7A4D">
        <w:t> 150 mg tablets.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2.</w:t>
      </w:r>
      <w:r w:rsidRPr="005A7A4D">
        <w:tab/>
        <w:t>QUALITATIVE AND QUANTITATIVE COMPOSITION</w:t>
      </w:r>
    </w:p>
    <w:p w:rsidR="006603C5" w:rsidRPr="005A7A4D" w:rsidRDefault="006603C5">
      <w:pPr>
        <w:pStyle w:val="EMEAHeading1"/>
      </w:pPr>
    </w:p>
    <w:p w:rsidR="006603C5" w:rsidRPr="005A7A4D" w:rsidRDefault="006603C5">
      <w:pPr>
        <w:pStyle w:val="EMEABodyText"/>
      </w:pPr>
      <w:r w:rsidRPr="005A7A4D">
        <w:t>Each tablet contains 150 mg of irbesartan.</w:t>
      </w:r>
    </w:p>
    <w:p w:rsidR="006603C5" w:rsidRPr="005A7A4D" w:rsidRDefault="006603C5">
      <w:pPr>
        <w:pStyle w:val="EMEABodyText"/>
      </w:pPr>
    </w:p>
    <w:p w:rsidR="006603C5" w:rsidRPr="005A7A4D" w:rsidRDefault="006603C5">
      <w:pPr>
        <w:pStyle w:val="EMEABodyText"/>
      </w:pPr>
      <w:r w:rsidRPr="005A7A4D">
        <w:rPr>
          <w:u w:val="single"/>
        </w:rPr>
        <w:t>Excipient with known effect</w:t>
      </w:r>
      <w:r w:rsidRPr="005A7A4D">
        <w:t>: 30.75 mg of lactose monohydrate per tablet.</w:t>
      </w:r>
    </w:p>
    <w:p w:rsidR="006603C5" w:rsidRPr="005A7A4D" w:rsidRDefault="006603C5">
      <w:pPr>
        <w:pStyle w:val="EMEABodyText"/>
      </w:pPr>
    </w:p>
    <w:p w:rsidR="006603C5" w:rsidRPr="005A7A4D" w:rsidRDefault="006603C5">
      <w:pPr>
        <w:pStyle w:val="EMEABodyText"/>
      </w:pPr>
      <w:r w:rsidRPr="005A7A4D">
        <w:t>For the full list of excipients, see section 6.1.</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3.</w:t>
      </w:r>
      <w:r w:rsidRPr="005A7A4D">
        <w:tab/>
        <w:t>PHARMACEUTICAL FORM</w:t>
      </w:r>
    </w:p>
    <w:p w:rsidR="006603C5" w:rsidRPr="005A7A4D" w:rsidRDefault="006603C5" w:rsidP="008E6ED7">
      <w:pPr>
        <w:pStyle w:val="EMEAHeading1"/>
      </w:pPr>
    </w:p>
    <w:p w:rsidR="006603C5" w:rsidRPr="005A7A4D" w:rsidRDefault="006603C5" w:rsidP="008E6ED7">
      <w:pPr>
        <w:pStyle w:val="EMEABodyText"/>
        <w:keepNext/>
      </w:pPr>
      <w:r w:rsidRPr="005A7A4D">
        <w:t>Tablet.</w:t>
      </w:r>
    </w:p>
    <w:p w:rsidR="006603C5" w:rsidRPr="005A7A4D" w:rsidRDefault="006603C5">
      <w:pPr>
        <w:pStyle w:val="EMEABodyText"/>
      </w:pPr>
      <w:r w:rsidRPr="005A7A4D">
        <w:t>White to off-white, biconvex, and oval-shaped with a heart debossed on one side and the number 2772 engraved on the other side.</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4.</w:t>
      </w:r>
      <w:r w:rsidRPr="005A7A4D">
        <w:tab/>
        <w:t>CLINICAL PARTICULARS</w:t>
      </w:r>
    </w:p>
    <w:p w:rsidR="006603C5" w:rsidRPr="005A7A4D" w:rsidRDefault="006603C5">
      <w:pPr>
        <w:pStyle w:val="EMEAHeading1"/>
      </w:pPr>
    </w:p>
    <w:p w:rsidR="006603C5" w:rsidRPr="005A7A4D" w:rsidRDefault="006603C5">
      <w:pPr>
        <w:pStyle w:val="EMEAHeading2"/>
        <w:outlineLvl w:val="0"/>
      </w:pPr>
      <w:r w:rsidRPr="005A7A4D">
        <w:t>4.1</w:t>
      </w:r>
      <w:r w:rsidRPr="005A7A4D">
        <w:tab/>
        <w:t>Therapeutic indications</w:t>
      </w:r>
    </w:p>
    <w:p w:rsidR="006603C5" w:rsidRPr="005A7A4D" w:rsidRDefault="006603C5" w:rsidP="008E6ED7">
      <w:pPr>
        <w:pStyle w:val="EMEAHeading2"/>
      </w:pPr>
    </w:p>
    <w:p w:rsidR="006603C5" w:rsidRPr="005A7A4D" w:rsidRDefault="006603C5" w:rsidP="008E6ED7">
      <w:pPr>
        <w:pStyle w:val="EMEABodyText"/>
        <w:keepNext/>
      </w:pPr>
      <w:proofErr w:type="spellStart"/>
      <w:r w:rsidRPr="005A7A4D">
        <w:t>Aprovel</w:t>
      </w:r>
      <w:proofErr w:type="spellEnd"/>
      <w:r w:rsidRPr="005A7A4D">
        <w:t xml:space="preserve"> is indicated in adults for the treatment of essential hypertension.</w:t>
      </w:r>
    </w:p>
    <w:p w:rsidR="00F64E36" w:rsidRPr="005A7A4D" w:rsidRDefault="00F64E36">
      <w:pPr>
        <w:pStyle w:val="EMEABodyText"/>
      </w:pPr>
    </w:p>
    <w:p w:rsidR="006603C5" w:rsidRPr="005A7A4D" w:rsidRDefault="006603C5">
      <w:pPr>
        <w:pStyle w:val="EMEABodyText"/>
      </w:pPr>
      <w:r w:rsidRPr="005A7A4D">
        <w:t>It is also indicated for the treatment of renal disease in adult patients with hypertension and type 2 diabetes mellitus as part of an antihypertensive medicinal product regimen (see section</w:t>
      </w:r>
      <w:r w:rsidR="0094149D" w:rsidRPr="005A7A4D">
        <w:t>s 4.3, 4.4, 4.5 and </w:t>
      </w:r>
      <w:r w:rsidRPr="005A7A4D">
        <w:t>5.1).</w:t>
      </w:r>
    </w:p>
    <w:p w:rsidR="006603C5" w:rsidRPr="005A7A4D" w:rsidRDefault="006603C5">
      <w:pPr>
        <w:pStyle w:val="EMEABodyText"/>
      </w:pPr>
    </w:p>
    <w:p w:rsidR="006603C5" w:rsidRPr="005A7A4D" w:rsidRDefault="006603C5">
      <w:pPr>
        <w:pStyle w:val="EMEAHeading2"/>
        <w:outlineLvl w:val="0"/>
      </w:pPr>
      <w:r w:rsidRPr="005A7A4D">
        <w:t>4.2</w:t>
      </w:r>
      <w:r w:rsidRPr="005A7A4D">
        <w:tab/>
        <w:t>Posology and method of administration</w:t>
      </w:r>
    </w:p>
    <w:p w:rsidR="006603C5" w:rsidRPr="005A7A4D" w:rsidRDefault="006603C5" w:rsidP="008E6ED7">
      <w:pPr>
        <w:pStyle w:val="EMEAHeading2"/>
      </w:pPr>
    </w:p>
    <w:p w:rsidR="006603C5" w:rsidRPr="005A7A4D" w:rsidRDefault="006603C5" w:rsidP="008E6ED7">
      <w:pPr>
        <w:pStyle w:val="EMEABodyText"/>
        <w:keepNext/>
        <w:rPr>
          <w:u w:val="single"/>
        </w:rPr>
      </w:pPr>
      <w:r w:rsidRPr="005A7A4D">
        <w:rPr>
          <w:u w:val="single"/>
        </w:rPr>
        <w:t>Posology</w:t>
      </w:r>
    </w:p>
    <w:p w:rsidR="006603C5" w:rsidRPr="005A7A4D" w:rsidRDefault="006603C5" w:rsidP="008E6ED7">
      <w:pPr>
        <w:pStyle w:val="EMEABodyText"/>
        <w:keepNext/>
      </w:pPr>
    </w:p>
    <w:p w:rsidR="006603C5" w:rsidRPr="005A7A4D" w:rsidRDefault="006603C5" w:rsidP="008E6ED7">
      <w:pPr>
        <w:pStyle w:val="EMEABodyText"/>
        <w:keepNext/>
      </w:pPr>
      <w:r w:rsidRPr="005A7A4D">
        <w:t xml:space="preserve">The usual recommended initial and maintenance dose is 150 mg once daily, with or without food. </w:t>
      </w:r>
      <w:proofErr w:type="spellStart"/>
      <w:r w:rsidRPr="005A7A4D">
        <w:t>Aprovel</w:t>
      </w:r>
      <w:proofErr w:type="spellEnd"/>
      <w:r w:rsidRPr="005A7A4D">
        <w:t xml:space="preserve"> at a dose of 150 mg once daily generally provides a better 24 hour blood pressure control than 75 mg. However, initiation of therapy with 75 mg could be considered, particularly in haemodialysed patients and in the elderly over 75 years.</w:t>
      </w:r>
    </w:p>
    <w:p w:rsidR="006603C5" w:rsidRPr="005A7A4D" w:rsidRDefault="006603C5">
      <w:pPr>
        <w:pStyle w:val="EMEABodyText"/>
      </w:pPr>
    </w:p>
    <w:p w:rsidR="006603C5" w:rsidRPr="005A7A4D" w:rsidRDefault="006603C5">
      <w:pPr>
        <w:pStyle w:val="EMEABodyText"/>
      </w:pPr>
      <w:r w:rsidRPr="005A7A4D">
        <w:t xml:space="preserve">In patients insufficiently controlled with 150 mg once daily, the dose of </w:t>
      </w:r>
      <w:proofErr w:type="spellStart"/>
      <w:r w:rsidRPr="005A7A4D">
        <w:t>Aprovel</w:t>
      </w:r>
      <w:proofErr w:type="spellEnd"/>
      <w:r w:rsidRPr="005A7A4D">
        <w:t xml:space="preserve"> can be increased to 300 mg, or other antihypertensive agents can be added</w:t>
      </w:r>
      <w:r w:rsidR="00864321" w:rsidRPr="005A7A4D">
        <w:t xml:space="preserve"> (see sections 4.3, 4.4, 4.5 and 5.1)</w:t>
      </w:r>
      <w:r w:rsidRPr="005A7A4D">
        <w:t xml:space="preserve">. In particular, the addition of a diuretic such as hydrochlorothiazide has been shown to have an additive effect with </w:t>
      </w:r>
      <w:proofErr w:type="spellStart"/>
      <w:r w:rsidRPr="005A7A4D">
        <w:t>Aprovel</w:t>
      </w:r>
      <w:proofErr w:type="spellEnd"/>
      <w:r w:rsidRPr="005A7A4D">
        <w:t xml:space="preserve"> (see section 4.5).</w:t>
      </w:r>
    </w:p>
    <w:p w:rsidR="006603C5" w:rsidRPr="005A7A4D" w:rsidRDefault="006603C5">
      <w:pPr>
        <w:pStyle w:val="EMEABodyText"/>
      </w:pPr>
    </w:p>
    <w:p w:rsidR="006603C5" w:rsidRPr="005A7A4D" w:rsidRDefault="006603C5">
      <w:pPr>
        <w:pStyle w:val="EMEABodyText"/>
      </w:pPr>
      <w:r w:rsidRPr="005A7A4D">
        <w:t>In hypertensive type 2 diabetic patients, therapy should be initiated at 150 mg irbesartan once daily and titrated up to 300 mg once daily as the preferred maintenance dose for treatment of renal disease.</w:t>
      </w:r>
    </w:p>
    <w:p w:rsidR="00F64E36" w:rsidRPr="005A7A4D" w:rsidRDefault="00F64E36">
      <w:pPr>
        <w:pStyle w:val="EMEABodyText"/>
      </w:pPr>
    </w:p>
    <w:p w:rsidR="006603C5" w:rsidRPr="005A7A4D" w:rsidRDefault="006603C5">
      <w:pPr>
        <w:pStyle w:val="EMEABodyText"/>
      </w:pPr>
      <w:r w:rsidRPr="005A7A4D">
        <w:t xml:space="preserve">The demonstration of renal benefit of </w:t>
      </w:r>
      <w:proofErr w:type="spellStart"/>
      <w:r w:rsidRPr="005A7A4D">
        <w:t>Aprovel</w:t>
      </w:r>
      <w:proofErr w:type="spellEnd"/>
      <w:r w:rsidRPr="005A7A4D">
        <w:t xml:space="preserve"> in hypertensive type 2 diabetic patients is based on studies where irbesartan was used in addition to other antihypertensive agents, as needed, to reach target blood pressure (see section</w:t>
      </w:r>
      <w:r w:rsidR="0094149D" w:rsidRPr="005A7A4D">
        <w:t>s 4.3, 4.4, 4.5 and</w:t>
      </w:r>
      <w:r w:rsidRPr="005A7A4D">
        <w:t> 5.1).</w:t>
      </w:r>
    </w:p>
    <w:p w:rsidR="006603C5" w:rsidRPr="005A7A4D" w:rsidRDefault="006603C5">
      <w:pPr>
        <w:pStyle w:val="EMEABodyText"/>
        <w:rPr>
          <w:b/>
        </w:rPr>
      </w:pPr>
    </w:p>
    <w:p w:rsidR="006603C5" w:rsidRPr="005A7A4D" w:rsidRDefault="006603C5" w:rsidP="008E6ED7">
      <w:pPr>
        <w:pStyle w:val="EMEABodyText"/>
        <w:rPr>
          <w:u w:val="single"/>
        </w:rPr>
      </w:pPr>
      <w:r w:rsidRPr="005A7A4D">
        <w:rPr>
          <w:u w:val="single"/>
        </w:rPr>
        <w:t>Special Populations</w:t>
      </w:r>
    </w:p>
    <w:p w:rsidR="006603C5" w:rsidRPr="005A7A4D" w:rsidRDefault="006603C5" w:rsidP="008E6ED7">
      <w:pPr>
        <w:pStyle w:val="EMEABodyText"/>
        <w:rPr>
          <w:u w:val="single"/>
        </w:rPr>
      </w:pPr>
    </w:p>
    <w:p w:rsidR="00C75160" w:rsidRPr="005A7A4D" w:rsidRDefault="006603C5">
      <w:pPr>
        <w:pStyle w:val="EMEABodyText"/>
      </w:pPr>
      <w:r w:rsidRPr="005A7A4D">
        <w:rPr>
          <w:i/>
        </w:rPr>
        <w:t>Renal impairment</w:t>
      </w:r>
    </w:p>
    <w:p w:rsidR="00F64E36" w:rsidRPr="005A7A4D" w:rsidRDefault="00F64E36">
      <w:pPr>
        <w:pStyle w:val="EMEABodyText"/>
      </w:pPr>
    </w:p>
    <w:p w:rsidR="006603C5" w:rsidRPr="005A7A4D" w:rsidRDefault="00C75160">
      <w:pPr>
        <w:pStyle w:val="EMEABodyText"/>
      </w:pPr>
      <w:r w:rsidRPr="005A7A4D">
        <w:t>N</w:t>
      </w:r>
      <w:r w:rsidR="006603C5" w:rsidRPr="005A7A4D">
        <w:t>o dosage adjustment is necessary in patients with impaired renal function. A lower starting dose (75 mg) should be considered for patients undergoing haemodialysis (see section 4.4).</w:t>
      </w:r>
    </w:p>
    <w:p w:rsidR="006603C5" w:rsidRPr="005A7A4D" w:rsidRDefault="006603C5">
      <w:pPr>
        <w:pStyle w:val="EMEABodyText"/>
        <w:rPr>
          <w:b/>
        </w:rPr>
      </w:pPr>
    </w:p>
    <w:p w:rsidR="00C75160" w:rsidRPr="005A7A4D" w:rsidRDefault="006603C5">
      <w:pPr>
        <w:pStyle w:val="EMEABodyText"/>
      </w:pPr>
      <w:r w:rsidRPr="005A7A4D">
        <w:rPr>
          <w:i/>
        </w:rPr>
        <w:t>Hepatic impairment</w:t>
      </w:r>
    </w:p>
    <w:p w:rsidR="0091720F" w:rsidRPr="005A7A4D" w:rsidRDefault="0091720F">
      <w:pPr>
        <w:pStyle w:val="EMEABodyText"/>
      </w:pPr>
    </w:p>
    <w:p w:rsidR="006603C5" w:rsidRPr="005A7A4D" w:rsidRDefault="00C75160">
      <w:pPr>
        <w:pStyle w:val="EMEABodyText"/>
      </w:pPr>
      <w:r w:rsidRPr="005A7A4D">
        <w:t>N</w:t>
      </w:r>
      <w:r w:rsidR="006603C5" w:rsidRPr="005A7A4D">
        <w:t>o dosage adjustment is necessary in patients with mild to moderate hepatic impairment. There is no clinical experience in patients with severe hepatic impairment.</w:t>
      </w:r>
    </w:p>
    <w:p w:rsidR="006603C5" w:rsidRPr="005A7A4D" w:rsidRDefault="006603C5">
      <w:pPr>
        <w:pStyle w:val="EMEABodyText"/>
        <w:rPr>
          <w:b/>
        </w:rPr>
      </w:pPr>
    </w:p>
    <w:p w:rsidR="0091720F" w:rsidRPr="005A7A4D" w:rsidRDefault="000B016B">
      <w:pPr>
        <w:pStyle w:val="EMEABodyText"/>
      </w:pPr>
      <w:r w:rsidRPr="005A7A4D">
        <w:rPr>
          <w:i/>
        </w:rPr>
        <w:t>Older people</w:t>
      </w:r>
    </w:p>
    <w:p w:rsidR="00C75160" w:rsidRPr="005A7A4D" w:rsidRDefault="00C75160">
      <w:pPr>
        <w:pStyle w:val="EMEABodyText"/>
      </w:pPr>
    </w:p>
    <w:p w:rsidR="006603C5" w:rsidRPr="005A7A4D" w:rsidRDefault="00C75160">
      <w:pPr>
        <w:pStyle w:val="EMEABodyText"/>
      </w:pPr>
      <w:r w:rsidRPr="005A7A4D">
        <w:t>A</w:t>
      </w:r>
      <w:r w:rsidR="006603C5" w:rsidRPr="005A7A4D">
        <w:t xml:space="preserve">lthough consideration should be given to initiating therapy with 75 mg in patients over 75 years of age, dosage adjustment is not usually necessary for </w:t>
      </w:r>
      <w:r w:rsidR="00BE232A" w:rsidRPr="005A7A4D">
        <w:t>older people</w:t>
      </w:r>
      <w:r w:rsidR="006603C5" w:rsidRPr="005A7A4D">
        <w:t>.</w:t>
      </w:r>
    </w:p>
    <w:p w:rsidR="006603C5" w:rsidRPr="005A7A4D" w:rsidRDefault="006603C5">
      <w:pPr>
        <w:pStyle w:val="EMEABodyText"/>
        <w:rPr>
          <w:b/>
        </w:rPr>
      </w:pPr>
    </w:p>
    <w:p w:rsidR="00C75160" w:rsidRPr="005A7A4D" w:rsidRDefault="006603C5" w:rsidP="008E6ED7">
      <w:pPr>
        <w:pStyle w:val="EMEABodyText"/>
      </w:pPr>
      <w:r w:rsidRPr="005A7A4D">
        <w:rPr>
          <w:i/>
        </w:rPr>
        <w:t>Paediatric population</w:t>
      </w:r>
    </w:p>
    <w:p w:rsidR="0091720F" w:rsidRPr="005A7A4D" w:rsidRDefault="0091720F" w:rsidP="008E6ED7">
      <w:pPr>
        <w:pStyle w:val="EMEABodyText"/>
      </w:pPr>
    </w:p>
    <w:p w:rsidR="006603C5" w:rsidRPr="005A7A4D" w:rsidRDefault="00C75160" w:rsidP="008E6ED7">
      <w:pPr>
        <w:pStyle w:val="EMEABodyText"/>
      </w:pPr>
      <w:r w:rsidRPr="005A7A4D">
        <w:t>T</w:t>
      </w:r>
      <w:r w:rsidR="006603C5" w:rsidRPr="005A7A4D">
        <w:t xml:space="preserve">he safety and efficacy of </w:t>
      </w:r>
      <w:proofErr w:type="spellStart"/>
      <w:r w:rsidR="006603C5" w:rsidRPr="005A7A4D">
        <w:t>Aprovel</w:t>
      </w:r>
      <w:proofErr w:type="spellEnd"/>
      <w:r w:rsidR="006603C5" w:rsidRPr="005A7A4D">
        <w:t xml:space="preserve"> in children aged 0 to 18 has not been established. Currently available data are described in sections 4.8, 5.1, and 5.2 but no recommendation on a posology can be made.</w:t>
      </w:r>
    </w:p>
    <w:p w:rsidR="006603C5" w:rsidRPr="005A7A4D" w:rsidRDefault="006603C5" w:rsidP="008E6ED7">
      <w:pPr>
        <w:pStyle w:val="EMEABodyText"/>
      </w:pPr>
    </w:p>
    <w:p w:rsidR="006603C5" w:rsidRPr="005A7A4D" w:rsidRDefault="006603C5" w:rsidP="008E6ED7">
      <w:pPr>
        <w:pStyle w:val="EMEABodyText"/>
        <w:rPr>
          <w:u w:val="single"/>
        </w:rPr>
      </w:pPr>
      <w:r w:rsidRPr="005A7A4D">
        <w:rPr>
          <w:u w:val="single"/>
        </w:rPr>
        <w:t>Method of Administration</w:t>
      </w:r>
    </w:p>
    <w:p w:rsidR="006603C5" w:rsidRPr="005A7A4D" w:rsidRDefault="006603C5" w:rsidP="008E6ED7">
      <w:pPr>
        <w:pStyle w:val="EMEABodyText"/>
      </w:pPr>
    </w:p>
    <w:p w:rsidR="006603C5" w:rsidRPr="005A7A4D" w:rsidRDefault="006603C5" w:rsidP="008E6ED7">
      <w:pPr>
        <w:pStyle w:val="EMEABodyText"/>
      </w:pPr>
      <w:r w:rsidRPr="005A7A4D">
        <w:t>For oral use.</w:t>
      </w:r>
    </w:p>
    <w:p w:rsidR="006603C5" w:rsidRPr="005A7A4D" w:rsidRDefault="006603C5">
      <w:pPr>
        <w:pStyle w:val="EMEABodyText"/>
      </w:pPr>
    </w:p>
    <w:p w:rsidR="006603C5" w:rsidRPr="005A7A4D" w:rsidRDefault="006603C5">
      <w:pPr>
        <w:pStyle w:val="EMEAHeading2"/>
        <w:outlineLvl w:val="0"/>
      </w:pPr>
      <w:r w:rsidRPr="005A7A4D">
        <w:t>4.3</w:t>
      </w:r>
      <w:r w:rsidRPr="005A7A4D">
        <w:tab/>
        <w:t>Contraindications</w:t>
      </w:r>
    </w:p>
    <w:p w:rsidR="006603C5" w:rsidRPr="005A7A4D" w:rsidRDefault="006603C5" w:rsidP="008E6ED7">
      <w:pPr>
        <w:pStyle w:val="EMEAHeading2"/>
      </w:pPr>
    </w:p>
    <w:p w:rsidR="006603C5" w:rsidRPr="005A7A4D" w:rsidRDefault="006603C5" w:rsidP="008E6ED7">
      <w:pPr>
        <w:pStyle w:val="EMEABodyText"/>
        <w:keepNext/>
      </w:pPr>
      <w:r w:rsidRPr="005A7A4D">
        <w:t>Hypersensitivity to the active substance or to any of the excipients listed in section 6.1.</w:t>
      </w:r>
    </w:p>
    <w:p w:rsidR="0091720F" w:rsidRPr="005A7A4D" w:rsidRDefault="0091720F">
      <w:pPr>
        <w:pStyle w:val="EMEABodyText"/>
      </w:pPr>
    </w:p>
    <w:p w:rsidR="006603C5" w:rsidRPr="005A7A4D" w:rsidRDefault="006603C5">
      <w:pPr>
        <w:pStyle w:val="EMEABodyText"/>
      </w:pPr>
      <w:r w:rsidRPr="005A7A4D">
        <w:t>Second and third trimesters of pregnancy (see sections 4.4 and 4.6).</w:t>
      </w:r>
    </w:p>
    <w:p w:rsidR="006603C5" w:rsidRPr="005A7A4D" w:rsidRDefault="006603C5" w:rsidP="008E6ED7">
      <w:pPr>
        <w:pStyle w:val="EMEABodyText"/>
      </w:pPr>
    </w:p>
    <w:p w:rsidR="00334926" w:rsidRPr="005A7A4D" w:rsidRDefault="00334926" w:rsidP="00334926">
      <w:pPr>
        <w:pStyle w:val="EMEABodyText"/>
      </w:pPr>
      <w:r w:rsidRPr="005A7A4D">
        <w:t xml:space="preserve">The concomitant use of </w:t>
      </w:r>
      <w:proofErr w:type="spellStart"/>
      <w:r w:rsidRPr="005A7A4D">
        <w:t>Aprovel</w:t>
      </w:r>
      <w:proofErr w:type="spellEnd"/>
      <w:r w:rsidRPr="005A7A4D">
        <w:t xml:space="preserve"> with </w:t>
      </w:r>
      <w:proofErr w:type="spellStart"/>
      <w:r w:rsidRPr="005A7A4D">
        <w:t>aliskiren</w:t>
      </w:r>
      <w:proofErr w:type="spellEnd"/>
      <w:r w:rsidRPr="005A7A4D">
        <w:t>-containing products is contraindicated in patients with diabetes mellitus or renal impairment (glomerular filtration rate (GFR) &lt;60 ml/min/1.73</w:t>
      </w:r>
      <w:r w:rsidR="005A7A4D">
        <w:t xml:space="preserve"> </w:t>
      </w:r>
      <w:r w:rsidRPr="005A7A4D">
        <w:t>m</w:t>
      </w:r>
      <w:r w:rsidRPr="005A7A4D">
        <w:rPr>
          <w:vertAlign w:val="superscript"/>
        </w:rPr>
        <w:t>2</w:t>
      </w:r>
      <w:r w:rsidRPr="005A7A4D">
        <w:t>) (see sections 4.5 and 5.1).</w:t>
      </w:r>
    </w:p>
    <w:p w:rsidR="006603C5" w:rsidRPr="005A7A4D" w:rsidRDefault="006603C5">
      <w:pPr>
        <w:pStyle w:val="EMEABodyText"/>
      </w:pPr>
    </w:p>
    <w:p w:rsidR="006603C5" w:rsidRPr="005A7A4D" w:rsidRDefault="006603C5">
      <w:pPr>
        <w:pStyle w:val="EMEAHeading2"/>
        <w:outlineLvl w:val="0"/>
      </w:pPr>
      <w:r w:rsidRPr="005A7A4D">
        <w:t>4.4</w:t>
      </w:r>
      <w:r w:rsidRPr="005A7A4D">
        <w:tab/>
        <w:t>Special warnings and precautions for use</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Intravascular volume depletion</w:t>
      </w:r>
      <w:r w:rsidRPr="005A7A4D">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rsidRPr="005A7A4D">
        <w:t>Aprovel</w:t>
      </w:r>
      <w:proofErr w:type="spellEnd"/>
      <w:r w:rsidRPr="005A7A4D">
        <w:t>.</w:t>
      </w:r>
    </w:p>
    <w:p w:rsidR="006603C5" w:rsidRPr="005A7A4D" w:rsidRDefault="006603C5">
      <w:pPr>
        <w:pStyle w:val="EMEABodyText"/>
        <w:rPr>
          <w:b/>
          <w:i/>
        </w:rPr>
      </w:pPr>
    </w:p>
    <w:p w:rsidR="006603C5" w:rsidRPr="005A7A4D" w:rsidRDefault="006603C5">
      <w:pPr>
        <w:pStyle w:val="EMEABodyText"/>
      </w:pPr>
      <w:r w:rsidRPr="005A7A4D">
        <w:rPr>
          <w:u w:val="single"/>
        </w:rPr>
        <w:t>Renovascular hypertension</w:t>
      </w:r>
      <w:r w:rsidRPr="005A7A4D">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rsidRPr="005A7A4D">
        <w:t>Aprovel</w:t>
      </w:r>
      <w:proofErr w:type="spellEnd"/>
      <w:r w:rsidRPr="005A7A4D">
        <w:t>, a similar effect should be anticipated with angiotensin-II receptor antagonists.</w:t>
      </w:r>
    </w:p>
    <w:p w:rsidR="006603C5" w:rsidRPr="005A7A4D" w:rsidRDefault="006603C5">
      <w:pPr>
        <w:pStyle w:val="EMEABodyText"/>
        <w:rPr>
          <w:b/>
          <w:i/>
        </w:rPr>
      </w:pPr>
    </w:p>
    <w:p w:rsidR="006603C5" w:rsidRPr="005A7A4D" w:rsidRDefault="006603C5">
      <w:pPr>
        <w:pStyle w:val="EMEABodyText"/>
      </w:pPr>
      <w:r w:rsidRPr="005A7A4D">
        <w:rPr>
          <w:u w:val="single"/>
        </w:rPr>
        <w:t>Renal impairment and kidney transplantation</w:t>
      </w:r>
      <w:r w:rsidRPr="005A7A4D">
        <w:t xml:space="preserve">: when </w:t>
      </w:r>
      <w:proofErr w:type="spellStart"/>
      <w:r w:rsidRPr="005A7A4D">
        <w:t>Aprovel</w:t>
      </w:r>
      <w:proofErr w:type="spellEnd"/>
      <w:r w:rsidRPr="005A7A4D">
        <w:t xml:space="preserve"> is used in patients with impaired renal function, a periodic monitoring of potassium and creatinine serum levels is recommended. There is no experience regarding the administration of </w:t>
      </w:r>
      <w:proofErr w:type="spellStart"/>
      <w:r w:rsidRPr="005A7A4D">
        <w:t>Aprovel</w:t>
      </w:r>
      <w:proofErr w:type="spellEnd"/>
      <w:r w:rsidRPr="005A7A4D">
        <w:t xml:space="preserve"> in patients with a recent kidney transplantation.</w:t>
      </w:r>
    </w:p>
    <w:p w:rsidR="006603C5" w:rsidRPr="005A7A4D" w:rsidRDefault="006603C5">
      <w:pPr>
        <w:pStyle w:val="EMEABodyText"/>
        <w:rPr>
          <w:b/>
          <w:i/>
        </w:rPr>
      </w:pPr>
    </w:p>
    <w:p w:rsidR="006603C5" w:rsidRPr="005A7A4D" w:rsidRDefault="006603C5">
      <w:pPr>
        <w:pStyle w:val="EMEABodyText"/>
        <w:rPr>
          <w:snapToGrid w:val="0"/>
          <w:lang w:eastAsia="es-ES"/>
        </w:rPr>
      </w:pPr>
      <w:r w:rsidRPr="005A7A4D">
        <w:rPr>
          <w:u w:val="single"/>
        </w:rPr>
        <w:t>Hypertensive patients with type 2 diabetes and renal disease</w:t>
      </w:r>
      <w:r w:rsidRPr="005A7A4D">
        <w:t>:</w:t>
      </w:r>
      <w:r w:rsidRPr="005A7A4D">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6603C5" w:rsidRPr="005A7A4D" w:rsidRDefault="006603C5">
      <w:pPr>
        <w:pStyle w:val="EMEABodyText"/>
        <w:rPr>
          <w:b/>
          <w:i/>
        </w:rPr>
      </w:pPr>
    </w:p>
    <w:p w:rsidR="00334926" w:rsidRPr="005A7A4D" w:rsidRDefault="006603C5" w:rsidP="00334926">
      <w:pPr>
        <w:pStyle w:val="EMEABodyText"/>
      </w:pPr>
      <w:r w:rsidRPr="005A7A4D">
        <w:rPr>
          <w:u w:val="single"/>
        </w:rPr>
        <w:t>Dual blockade of the renin-angiotensin-aldosterone system (RAAS)</w:t>
      </w:r>
      <w:r w:rsidR="00EF2FC0" w:rsidRPr="00667CD0">
        <w:t xml:space="preserve">: </w:t>
      </w:r>
      <w:r w:rsidR="00B4334F" w:rsidRPr="005A7A4D">
        <w:t>t</w:t>
      </w:r>
      <w:r w:rsidR="00334926" w:rsidRPr="005A7A4D">
        <w:t xml:space="preserve">here is evidence that the concomitant use of ACE-inhibitors, angiotensin II receptor blockers or </w:t>
      </w:r>
      <w:proofErr w:type="spellStart"/>
      <w:r w:rsidR="00334926" w:rsidRPr="005A7A4D">
        <w:t>aliskiren</w:t>
      </w:r>
      <w:proofErr w:type="spellEnd"/>
      <w:r w:rsidR="00334926" w:rsidRPr="005A7A4D">
        <w:t xml:space="preserve"> increases the risk of hypotension, hyperkalaemia and decreased renal function </w:t>
      </w:r>
      <w:r w:rsidR="00083169" w:rsidRPr="005A7A4D">
        <w:t>(</w:t>
      </w:r>
      <w:r w:rsidR="00334926" w:rsidRPr="005A7A4D">
        <w:t xml:space="preserve">including acute renal failure). Dual blockade of RAAS through the combined use of ACE-inhibitors, angiotensin II receptor blockers or </w:t>
      </w:r>
      <w:proofErr w:type="spellStart"/>
      <w:r w:rsidR="00334926" w:rsidRPr="005A7A4D">
        <w:t>aliskiren</w:t>
      </w:r>
      <w:proofErr w:type="spellEnd"/>
      <w:r w:rsidR="00334926" w:rsidRPr="005A7A4D">
        <w:t xml:space="preserve"> is therefore not recommended (see sections 4.5 and 5.1).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BE232A" w:rsidRPr="005A7A4D" w:rsidRDefault="00BE232A" w:rsidP="00BE232A">
      <w:pPr>
        <w:pStyle w:val="EMEABodyText"/>
      </w:pPr>
    </w:p>
    <w:p w:rsidR="006603C5" w:rsidRPr="005A7A4D" w:rsidRDefault="006603C5">
      <w:pPr>
        <w:pStyle w:val="EMEABodyText"/>
      </w:pPr>
      <w:r w:rsidRPr="005A7A4D">
        <w:rPr>
          <w:u w:val="single"/>
        </w:rPr>
        <w:t>Hyperkalaemia</w:t>
      </w:r>
      <w:r w:rsidRPr="005A7A4D">
        <w:t xml:space="preserve">: as with other medicinal products that affect the renin-angiotensin-aldosterone system, hyperkalaemia may occur during the treatment with </w:t>
      </w:r>
      <w:proofErr w:type="spellStart"/>
      <w:r w:rsidRPr="005A7A4D">
        <w:t>Aprovel</w:t>
      </w:r>
      <w:proofErr w:type="spellEnd"/>
      <w:r w:rsidRPr="005A7A4D">
        <w:t>, especially in the presence of renal impairment, overt proteinuria due to diabetic renal disease, and/or heart failure. Close monitoring of serum potassium in patients at risk is recommended (see section 4.5).</w:t>
      </w:r>
    </w:p>
    <w:p w:rsidR="006603C5" w:rsidRPr="001D2C59" w:rsidRDefault="006603C5">
      <w:pPr>
        <w:pStyle w:val="EMEABodyText"/>
        <w:rPr>
          <w:bCs/>
          <w:iCs/>
        </w:rPr>
      </w:pPr>
    </w:p>
    <w:p w:rsidR="00927119" w:rsidRDefault="00927119">
      <w:pPr>
        <w:pStyle w:val="EMEABodyText"/>
      </w:pPr>
      <w:r w:rsidRPr="00A26A0A">
        <w:rPr>
          <w:u w:val="single"/>
        </w:rPr>
        <w:t>Hypoglycaemia</w:t>
      </w:r>
      <w:r>
        <w:rPr>
          <w:u w:val="single"/>
        </w:rPr>
        <w:t>:</w:t>
      </w:r>
      <w:r w:rsidRPr="002C2411">
        <w:t xml:space="preserve"> </w:t>
      </w:r>
      <w:proofErr w:type="spellStart"/>
      <w:r w:rsidRPr="002C2411">
        <w:t>Aprovel</w:t>
      </w:r>
      <w:proofErr w:type="spellEnd"/>
      <w:r w:rsidRPr="002C2411">
        <w:t xml:space="preserve"> </w:t>
      </w:r>
      <w:r w:rsidRPr="0069791F">
        <w:t>may induce hypoglyc</w:t>
      </w:r>
      <w:r>
        <w:t>a</w:t>
      </w:r>
      <w:r w:rsidRPr="0069791F">
        <w:t>emia, particularly in</w:t>
      </w:r>
      <w:r w:rsidR="003644D2">
        <w:t xml:space="preserve"> </w:t>
      </w:r>
      <w:r w:rsidR="003644D2" w:rsidRPr="00C9741E">
        <w:t>diabetic</w:t>
      </w:r>
      <w:r w:rsidRPr="0069791F">
        <w:t xml:space="preserve"> patients</w:t>
      </w:r>
      <w:r w:rsidR="003644D2">
        <w:t>.</w:t>
      </w:r>
      <w:r w:rsidR="001D2C59">
        <w:t xml:space="preserve"> </w:t>
      </w:r>
      <w:r w:rsidR="001D2C59" w:rsidRPr="00C9741E">
        <w:rPr>
          <w:rFonts w:cs="Verdana"/>
          <w:color w:val="000000"/>
        </w:rPr>
        <w:t>In patients</w:t>
      </w:r>
      <w:r w:rsidR="003644D2">
        <w:t xml:space="preserve"> </w:t>
      </w:r>
      <w:r w:rsidRPr="0069791F">
        <w:t xml:space="preserve">treated </w:t>
      </w:r>
      <w:r w:rsidR="001D2C59" w:rsidRPr="00C9741E">
        <w:rPr>
          <w:rFonts w:cs="Verdana"/>
          <w:color w:val="000000"/>
        </w:rPr>
        <w:t>with insulin or antidiabetics an appropriate blood glucose monitoring should be considered;</w:t>
      </w:r>
      <w:r w:rsidR="001D2C59">
        <w:t xml:space="preserve"> a</w:t>
      </w:r>
      <w:r w:rsidRPr="0069791F">
        <w:t xml:space="preserve"> dose adjustment of</w:t>
      </w:r>
      <w:r w:rsidR="001D2C59">
        <w:t xml:space="preserve"> </w:t>
      </w:r>
      <w:r>
        <w:t>insulin</w:t>
      </w:r>
      <w:r w:rsidR="001D2C59">
        <w:t xml:space="preserve"> or </w:t>
      </w:r>
      <w:r w:rsidR="001D2C59" w:rsidRPr="00C9741E">
        <w:rPr>
          <w:rFonts w:cs="Verdana"/>
          <w:color w:val="000000"/>
        </w:rPr>
        <w:t>antidiabetics</w:t>
      </w:r>
      <w:r>
        <w:t xml:space="preserve"> </w:t>
      </w:r>
      <w:r w:rsidRPr="0069791F">
        <w:t>may be required</w:t>
      </w:r>
      <w:r w:rsidRPr="002C2411">
        <w:t xml:space="preserve"> </w:t>
      </w:r>
      <w:r w:rsidR="001D2C59" w:rsidRPr="00C9741E">
        <w:rPr>
          <w:rFonts w:cs="Verdana"/>
          <w:color w:val="000000"/>
        </w:rPr>
        <w:t xml:space="preserve">when indicated </w:t>
      </w:r>
      <w:r w:rsidRPr="002C2411">
        <w:t xml:space="preserve">(see </w:t>
      </w:r>
      <w:r w:rsidR="008D399D">
        <w:t>s</w:t>
      </w:r>
      <w:r w:rsidRPr="002C2411">
        <w:t>ection 4.</w:t>
      </w:r>
      <w:r w:rsidR="001D2C59">
        <w:t>5</w:t>
      </w:r>
      <w:r w:rsidRPr="002C2411">
        <w:t>).</w:t>
      </w:r>
    </w:p>
    <w:p w:rsidR="00927119" w:rsidRPr="005A7A4D" w:rsidRDefault="00927119">
      <w:pPr>
        <w:pStyle w:val="EMEABodyText"/>
        <w:rPr>
          <w:b/>
          <w:i/>
        </w:rPr>
      </w:pPr>
    </w:p>
    <w:p w:rsidR="006603C5" w:rsidRPr="005A7A4D" w:rsidRDefault="006603C5">
      <w:pPr>
        <w:pStyle w:val="EMEABodyText"/>
      </w:pPr>
      <w:r w:rsidRPr="005A7A4D">
        <w:rPr>
          <w:u w:val="single"/>
        </w:rPr>
        <w:t>Lithium</w:t>
      </w:r>
      <w:r w:rsidRPr="005A7A4D">
        <w:t xml:space="preserve">: the combination of lithium and </w:t>
      </w:r>
      <w:proofErr w:type="spellStart"/>
      <w:r w:rsidRPr="005A7A4D">
        <w:t>Aprovel</w:t>
      </w:r>
      <w:proofErr w:type="spellEnd"/>
      <w:r w:rsidRPr="005A7A4D">
        <w:t xml:space="preserve"> is not recommended (see section 4.5).</w:t>
      </w:r>
    </w:p>
    <w:p w:rsidR="006603C5" w:rsidRPr="005A7A4D" w:rsidRDefault="006603C5">
      <w:pPr>
        <w:pStyle w:val="EMEABodyText"/>
        <w:rPr>
          <w:b/>
        </w:rPr>
      </w:pPr>
    </w:p>
    <w:p w:rsidR="006603C5" w:rsidRPr="005A7A4D" w:rsidRDefault="006603C5">
      <w:pPr>
        <w:pStyle w:val="EMEABodyText"/>
      </w:pPr>
      <w:r w:rsidRPr="005A7A4D">
        <w:rPr>
          <w:u w:val="single"/>
        </w:rPr>
        <w:t>Aortic and mitral valve stenosis, obstructive hypertrophic cardiomyopathy</w:t>
      </w:r>
      <w:r w:rsidRPr="005A7A4D">
        <w:t>: as with other vasodilators, special caution is indicated in patients suffering from aortic or mitral stenosis, or obstructive hypertrophic cardiomyopathy.</w:t>
      </w:r>
    </w:p>
    <w:p w:rsidR="006603C5" w:rsidRPr="005A7A4D" w:rsidRDefault="006603C5">
      <w:pPr>
        <w:pStyle w:val="EMEABodyText"/>
        <w:rPr>
          <w:b/>
          <w:i/>
        </w:rPr>
      </w:pPr>
    </w:p>
    <w:p w:rsidR="006603C5" w:rsidRPr="005A7A4D" w:rsidRDefault="006603C5">
      <w:pPr>
        <w:pStyle w:val="EMEABodyText"/>
      </w:pPr>
      <w:r w:rsidRPr="005A7A4D">
        <w:rPr>
          <w:u w:val="single"/>
        </w:rPr>
        <w:t>Primary aldosteronism</w:t>
      </w:r>
      <w:r w:rsidRPr="005A7A4D">
        <w:t xml:space="preserve">: patients with primary aldosteronism generally will not respond to antihypertensive medicinal products acting through inhibition of the renin-angiotensin system. Therefore, the use of </w:t>
      </w:r>
      <w:proofErr w:type="spellStart"/>
      <w:r w:rsidRPr="005A7A4D">
        <w:t>Aprovel</w:t>
      </w:r>
      <w:proofErr w:type="spellEnd"/>
      <w:r w:rsidRPr="005A7A4D">
        <w:t xml:space="preserve"> is not recommended.</w:t>
      </w:r>
    </w:p>
    <w:p w:rsidR="00A54530" w:rsidRPr="005A7A4D" w:rsidRDefault="00A54530">
      <w:pPr>
        <w:pStyle w:val="EMEABodyText"/>
        <w:rPr>
          <w:b/>
          <w:i/>
        </w:rPr>
      </w:pPr>
    </w:p>
    <w:p w:rsidR="006603C5" w:rsidRPr="005A7A4D" w:rsidRDefault="006603C5">
      <w:pPr>
        <w:pStyle w:val="EMEABodyText"/>
      </w:pPr>
      <w:r w:rsidRPr="005A7A4D">
        <w:rPr>
          <w:u w:val="single"/>
        </w:rPr>
        <w:t>General</w:t>
      </w:r>
      <w:r w:rsidRPr="005A7A4D">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5A7A4D">
        <w:rPr>
          <w:b/>
        </w:rPr>
        <w:t xml:space="preserve"> </w:t>
      </w:r>
      <w:r w:rsidRPr="005A7A4D">
        <w:t>converting enzyme inhibitors or angiotensin-II receptor antagonists that affect this system has been associated with acute hypotension, azotaemia, oliguria, or rarely acute renal failure</w:t>
      </w:r>
      <w:r w:rsidR="00BE232A" w:rsidRPr="005A7A4D">
        <w:t xml:space="preserve"> (see section 4.5)</w:t>
      </w:r>
      <w:r w:rsidRPr="005A7A4D">
        <w:t>. As with any antihypertensive agent, excessive blood pressure decrease in patients with ischaemic cardiopathy or ischaemic cardiovascular disease could result in a myocardial infarction or stroke.</w:t>
      </w:r>
    </w:p>
    <w:p w:rsidR="00644413" w:rsidRPr="005A7A4D" w:rsidRDefault="00644413">
      <w:pPr>
        <w:pStyle w:val="EMEABodyText"/>
      </w:pPr>
    </w:p>
    <w:p w:rsidR="006603C5" w:rsidRPr="005A7A4D" w:rsidRDefault="006603C5">
      <w:pPr>
        <w:pStyle w:val="EMEABodyText"/>
      </w:pPr>
      <w:r w:rsidRPr="005A7A4D">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6603C5" w:rsidRPr="005A7A4D" w:rsidRDefault="006603C5">
      <w:pPr>
        <w:pStyle w:val="EMEABodyText"/>
      </w:pPr>
    </w:p>
    <w:p w:rsidR="006603C5" w:rsidRPr="005A7A4D" w:rsidRDefault="006603C5" w:rsidP="008E6ED7">
      <w:pPr>
        <w:pStyle w:val="EMEABodyText"/>
        <w:rPr>
          <w:szCs w:val="22"/>
        </w:rPr>
      </w:pPr>
      <w:r w:rsidRPr="005A7A4D">
        <w:rPr>
          <w:u w:val="single"/>
        </w:rPr>
        <w:t>Pregnancy</w:t>
      </w:r>
      <w:r w:rsidRPr="00667CD0">
        <w:t>:</w:t>
      </w:r>
      <w:r w:rsidRPr="005A7A4D">
        <w:t xml:space="preserve"> </w:t>
      </w:r>
      <w:r w:rsidR="000841D5" w:rsidRPr="005A7A4D">
        <w:t>a</w:t>
      </w:r>
      <w:r w:rsidRPr="005A7A4D">
        <w:t xml:space="preserve">ngiotensin II Receptor Antagonists (AIIRAs) should not be initiated during pregnancy. </w:t>
      </w:r>
      <w:r w:rsidRPr="005A7A4D">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5A7A4D">
        <w:t>AIIRAs</w:t>
      </w:r>
      <w:r w:rsidRPr="005A7A4D">
        <w:rPr>
          <w:szCs w:val="22"/>
        </w:rPr>
        <w:t xml:space="preserve"> should be stopped immediately, and, if appropriate, alternative therapy should be started (see sections 4.3 and 4.6).</w:t>
      </w:r>
    </w:p>
    <w:p w:rsidR="006603C5" w:rsidRPr="005A7A4D" w:rsidRDefault="006603C5">
      <w:pPr>
        <w:pStyle w:val="EMEABodyText"/>
      </w:pPr>
    </w:p>
    <w:p w:rsidR="00927119" w:rsidRDefault="006603C5" w:rsidP="00927119">
      <w:pPr>
        <w:pStyle w:val="EMEABodyText"/>
      </w:pPr>
      <w:r w:rsidRPr="005A7A4D">
        <w:rPr>
          <w:u w:val="single"/>
        </w:rPr>
        <w:t>Paediatric population</w:t>
      </w:r>
      <w:r w:rsidRPr="005A7A4D">
        <w:t xml:space="preserve">: irbesartan has been studied in paediatric populations </w:t>
      </w:r>
      <w:r w:rsidRPr="005A7A4D">
        <w:rPr>
          <w:bCs/>
          <w:iCs/>
        </w:rPr>
        <w:t>aged 6 to 16 years old</w:t>
      </w:r>
      <w:r w:rsidRPr="005A7A4D">
        <w:t xml:space="preserve"> but the current data are insufficient to support an extension of the use in children until further data become available (see sections 4.8, 5.1 and 5.2).</w:t>
      </w:r>
    </w:p>
    <w:p w:rsidR="00927119" w:rsidRDefault="00927119" w:rsidP="00927119">
      <w:pPr>
        <w:pStyle w:val="EMEABodyText"/>
      </w:pPr>
    </w:p>
    <w:p w:rsidR="006603C5" w:rsidRPr="00387DAF" w:rsidRDefault="00927119" w:rsidP="00387DAF">
      <w:pPr>
        <w:rPr>
          <w:lang w:val="fr-FR"/>
        </w:rPr>
      </w:pPr>
      <w:r w:rsidRPr="008D399D">
        <w:rPr>
          <w:u w:val="single"/>
        </w:rPr>
        <w:t>Excipients</w:t>
      </w:r>
      <w:r w:rsidRPr="00387DAF">
        <w:rPr>
          <w:lang w:val="fr-FR"/>
        </w:rPr>
        <w:t>:</w:t>
      </w:r>
    </w:p>
    <w:p w:rsidR="007E2C01" w:rsidRDefault="00927119" w:rsidP="007E2C01">
      <w:pPr>
        <w:autoSpaceDE w:val="0"/>
        <w:autoSpaceDN w:val="0"/>
        <w:adjustRightInd w:val="0"/>
      </w:pPr>
      <w:proofErr w:type="spellStart"/>
      <w:r w:rsidRPr="00387DAF">
        <w:rPr>
          <w:lang w:val="fr-FR"/>
        </w:rPr>
        <w:t>Aprovel</w:t>
      </w:r>
      <w:proofErr w:type="spellEnd"/>
      <w:r w:rsidRPr="00387DAF">
        <w:rPr>
          <w:lang w:val="fr-FR"/>
        </w:rPr>
        <w:t xml:space="preserve"> </w:t>
      </w:r>
      <w:r w:rsidR="008D399D">
        <w:rPr>
          <w:lang w:val="fr-FR"/>
        </w:rPr>
        <w:t>1</w:t>
      </w:r>
      <w:r w:rsidRPr="00387DAF">
        <w:rPr>
          <w:lang w:val="fr-FR"/>
        </w:rPr>
        <w:t>5</w:t>
      </w:r>
      <w:r w:rsidR="008D399D">
        <w:rPr>
          <w:lang w:val="fr-FR"/>
        </w:rPr>
        <w:t>0</w:t>
      </w:r>
      <w:r w:rsidRPr="00387DAF">
        <w:rPr>
          <w:lang w:val="fr-FR"/>
        </w:rPr>
        <w:t xml:space="preserve"> mg </w:t>
      </w:r>
      <w:proofErr w:type="spellStart"/>
      <w:r w:rsidRPr="00387DAF">
        <w:rPr>
          <w:lang w:val="fr-FR"/>
        </w:rPr>
        <w:t>tablet</w:t>
      </w:r>
      <w:proofErr w:type="spellEnd"/>
      <w:r w:rsidRPr="00387DAF">
        <w:rPr>
          <w:lang w:val="fr-FR"/>
        </w:rPr>
        <w:t xml:space="preserve"> </w:t>
      </w:r>
      <w:proofErr w:type="spellStart"/>
      <w:r w:rsidRPr="00387DAF">
        <w:rPr>
          <w:lang w:val="fr-FR"/>
        </w:rPr>
        <w:t>contains</w:t>
      </w:r>
      <w:proofErr w:type="spellEnd"/>
      <w:r w:rsidRPr="00387DAF">
        <w:rPr>
          <w:lang w:val="fr-FR"/>
        </w:rPr>
        <w:t xml:space="preserve"> lactose. </w:t>
      </w:r>
      <w:r w:rsidR="007E2C01" w:rsidRPr="005A7A4D">
        <w:t>Patients with rare hereditary problems of galactose intolerance, total lactase deficiency or glucose-galactose malabsorption should not take this medicine.</w:t>
      </w:r>
    </w:p>
    <w:p w:rsidR="00927119" w:rsidRDefault="00927119" w:rsidP="007E2C01">
      <w:pPr>
        <w:autoSpaceDE w:val="0"/>
        <w:autoSpaceDN w:val="0"/>
        <w:adjustRightInd w:val="0"/>
      </w:pPr>
    </w:p>
    <w:p w:rsidR="00927119" w:rsidRPr="005A7A4D" w:rsidRDefault="00927119" w:rsidP="007E2C01">
      <w:pPr>
        <w:autoSpaceDE w:val="0"/>
        <w:autoSpaceDN w:val="0"/>
        <w:adjustRightInd w:val="0"/>
      </w:pPr>
      <w:proofErr w:type="spellStart"/>
      <w:r w:rsidRPr="00387DAF">
        <w:rPr>
          <w:lang w:val="fr-FR"/>
        </w:rPr>
        <w:t>Aprovel</w:t>
      </w:r>
      <w:proofErr w:type="spellEnd"/>
      <w:r w:rsidRPr="00387DAF">
        <w:rPr>
          <w:lang w:val="fr-FR"/>
        </w:rPr>
        <w:t xml:space="preserve"> </w:t>
      </w:r>
      <w:r w:rsidR="008D399D">
        <w:rPr>
          <w:lang w:val="fr-FR"/>
        </w:rPr>
        <w:t>150</w:t>
      </w:r>
      <w:r w:rsidRPr="00387DAF">
        <w:rPr>
          <w:lang w:val="fr-FR"/>
        </w:rPr>
        <w:t xml:space="preserve"> mg </w:t>
      </w:r>
      <w:proofErr w:type="spellStart"/>
      <w:r w:rsidRPr="00387DAF">
        <w:rPr>
          <w:lang w:val="fr-FR"/>
        </w:rPr>
        <w:t>tablet</w:t>
      </w:r>
      <w:proofErr w:type="spellEnd"/>
      <w:r w:rsidRPr="00387DAF">
        <w:rPr>
          <w:lang w:val="fr-FR"/>
        </w:rPr>
        <w:t xml:space="preserve"> </w:t>
      </w:r>
      <w:proofErr w:type="spellStart"/>
      <w:r w:rsidRPr="00387DAF">
        <w:rPr>
          <w:lang w:val="fr-FR"/>
        </w:rPr>
        <w:t>contains</w:t>
      </w:r>
      <w:proofErr w:type="spellEnd"/>
      <w:r w:rsidRPr="00387DAF">
        <w:rPr>
          <w:lang w:val="fr-FR"/>
        </w:rPr>
        <w:t xml:space="preserve"> sodium. </w:t>
      </w:r>
      <w:r w:rsidRPr="007E01E0">
        <w:t>This medicine contains less than 1 mmol sodium (23 mg) per tablet, that is to say essentially ‘sodium-free’.</w:t>
      </w:r>
    </w:p>
    <w:p w:rsidR="007E2C01" w:rsidRPr="005A7A4D" w:rsidRDefault="007E2C01" w:rsidP="008E6ED7">
      <w:pPr>
        <w:pStyle w:val="EMEABodyText"/>
      </w:pPr>
    </w:p>
    <w:p w:rsidR="006603C5" w:rsidRPr="005A7A4D" w:rsidRDefault="006603C5" w:rsidP="008E6ED7">
      <w:pPr>
        <w:pStyle w:val="EMEAHeading2"/>
      </w:pPr>
      <w:r w:rsidRPr="005A7A4D">
        <w:t>4.5</w:t>
      </w:r>
      <w:r w:rsidRPr="005A7A4D">
        <w:tab/>
        <w:t>Interaction with other medicinal products and other forms of interaction</w:t>
      </w:r>
    </w:p>
    <w:p w:rsidR="006603C5" w:rsidRPr="005A7A4D" w:rsidRDefault="006603C5" w:rsidP="008E6ED7">
      <w:pPr>
        <w:pStyle w:val="EMEAHeading2"/>
      </w:pPr>
    </w:p>
    <w:p w:rsidR="006603C5" w:rsidRPr="005A7A4D" w:rsidRDefault="006603C5" w:rsidP="008E6ED7">
      <w:pPr>
        <w:pStyle w:val="EMEABodyText"/>
      </w:pPr>
      <w:r w:rsidRPr="005A7A4D">
        <w:rPr>
          <w:u w:val="single"/>
        </w:rPr>
        <w:t>Diuretics and other antihypertensive agents</w:t>
      </w:r>
      <w:r w:rsidRPr="005A7A4D">
        <w:t xml:space="preserve">: other antihypertensive agents may increase the hypotensive effects of irbesartan; however </w:t>
      </w:r>
      <w:proofErr w:type="spellStart"/>
      <w:r w:rsidRPr="005A7A4D">
        <w:t>Aprovel</w:t>
      </w:r>
      <w:proofErr w:type="spellEnd"/>
      <w:r w:rsidRPr="005A7A4D">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rsidRPr="005A7A4D">
        <w:t>Aprovel</w:t>
      </w:r>
      <w:proofErr w:type="spellEnd"/>
      <w:r w:rsidRPr="005A7A4D">
        <w:t xml:space="preserve"> (see section 4.4).</w:t>
      </w:r>
    </w:p>
    <w:p w:rsidR="006603C5" w:rsidRPr="00667CD0" w:rsidRDefault="006603C5">
      <w:pPr>
        <w:pStyle w:val="EMEABodyText"/>
      </w:pPr>
    </w:p>
    <w:p w:rsidR="00334926" w:rsidRPr="005A7A4D" w:rsidRDefault="006603C5" w:rsidP="00334926">
      <w:pPr>
        <w:pStyle w:val="EMEABodyText"/>
      </w:pPr>
      <w:proofErr w:type="spellStart"/>
      <w:r w:rsidRPr="005A7A4D">
        <w:rPr>
          <w:u w:val="single"/>
        </w:rPr>
        <w:t>Aliskiren</w:t>
      </w:r>
      <w:proofErr w:type="spellEnd"/>
      <w:r w:rsidRPr="005A7A4D">
        <w:rPr>
          <w:u w:val="single"/>
        </w:rPr>
        <w:t>-containing products</w:t>
      </w:r>
      <w:r w:rsidR="00334926" w:rsidRPr="005A7A4D">
        <w:rPr>
          <w:u w:val="single"/>
        </w:rPr>
        <w:t xml:space="preserve"> or ACE-inhibitors</w:t>
      </w:r>
      <w:r w:rsidRPr="005A7A4D">
        <w:t xml:space="preserve">: </w:t>
      </w:r>
      <w:r w:rsidR="00644413" w:rsidRPr="005A7A4D">
        <w:t>c</w:t>
      </w:r>
      <w:r w:rsidR="00334926" w:rsidRPr="005A7A4D">
        <w:t xml:space="preserve">linical trial data has shown that dual blockade of the renin-angiotensin-aldosterone system (RAAS) through the combined use of ACE-inhibitors, angiotensin II receptor blockers or </w:t>
      </w:r>
      <w:proofErr w:type="spellStart"/>
      <w:r w:rsidR="00334926" w:rsidRPr="005A7A4D">
        <w:t>aliskiren</w:t>
      </w:r>
      <w:proofErr w:type="spellEnd"/>
      <w:r w:rsidR="00334926" w:rsidRPr="005A7A4D">
        <w:t xml:space="preserve"> is associated with a higher frequency of adverse events such as hypotension, hyperkalaemia and decreased renal function (including acute renal failure) compared to the use of a single RAAS-acting agent (see sections 4.3, 4.4 and 5.1).</w:t>
      </w:r>
    </w:p>
    <w:p w:rsidR="006603C5" w:rsidRPr="005A7A4D" w:rsidRDefault="006603C5" w:rsidP="008E6ED7">
      <w:pPr>
        <w:pStyle w:val="EMEABodyText"/>
      </w:pPr>
    </w:p>
    <w:p w:rsidR="006603C5" w:rsidRPr="005A7A4D" w:rsidRDefault="006603C5">
      <w:pPr>
        <w:pStyle w:val="EMEABodyText"/>
      </w:pPr>
      <w:r w:rsidRPr="005A7A4D">
        <w:rPr>
          <w:u w:val="single"/>
        </w:rPr>
        <w:t>Potassium supplements and potassium-sparing diuretics</w:t>
      </w:r>
      <w:r w:rsidRPr="005A7A4D">
        <w:t>:</w:t>
      </w:r>
      <w:r w:rsidRPr="005A7A4D">
        <w:rPr>
          <w:i/>
        </w:rPr>
        <w:t xml:space="preserve"> </w:t>
      </w:r>
      <w:r w:rsidRPr="005A7A4D">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6603C5" w:rsidRPr="00667CD0" w:rsidRDefault="006603C5">
      <w:pPr>
        <w:pStyle w:val="EMEABodyText"/>
      </w:pPr>
    </w:p>
    <w:p w:rsidR="006603C5" w:rsidRPr="005A7A4D" w:rsidRDefault="006603C5">
      <w:pPr>
        <w:pStyle w:val="EMEABodyText"/>
        <w:rPr>
          <w:i/>
        </w:rPr>
      </w:pPr>
      <w:r w:rsidRPr="005A7A4D">
        <w:rPr>
          <w:u w:val="single"/>
        </w:rPr>
        <w:t>Lithium</w:t>
      </w:r>
      <w:r w:rsidRPr="005A7A4D">
        <w:t>:</w:t>
      </w:r>
      <w:r w:rsidRPr="005A7A4D">
        <w:rPr>
          <w:i/>
        </w:rPr>
        <w:t xml:space="preserve"> </w:t>
      </w:r>
      <w:r w:rsidRPr="005A7A4D">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6603C5" w:rsidRPr="00667CD0" w:rsidRDefault="006603C5">
      <w:pPr>
        <w:pStyle w:val="EMEABodyText"/>
      </w:pPr>
    </w:p>
    <w:p w:rsidR="006603C5" w:rsidRPr="005A7A4D" w:rsidRDefault="006603C5">
      <w:pPr>
        <w:pStyle w:val="EMEABodyText"/>
        <w:rPr>
          <w:color w:val="000000"/>
        </w:rPr>
      </w:pPr>
      <w:r w:rsidRPr="005A7A4D">
        <w:rPr>
          <w:u w:val="single"/>
        </w:rPr>
        <w:t>Non-steroidal anti-inflammatory drugs</w:t>
      </w:r>
      <w:r w:rsidRPr="005A7A4D">
        <w:t>: w</w:t>
      </w:r>
      <w:r w:rsidRPr="005A7A4D">
        <w:rPr>
          <w:color w:val="000000"/>
        </w:rPr>
        <w:t>hen angiotensin II antagonists are administered simultaneously with non-steroidal anti-inflammatory drugs (i.e. selective COX-2 inhibitors, acetylsalicylic acid (&gt; 3 g/day) and non-selective NSAIDs), attenuation of the antihypertensive effect may occur.</w:t>
      </w:r>
    </w:p>
    <w:p w:rsidR="00330F0B" w:rsidRPr="005A7A4D" w:rsidRDefault="00330F0B">
      <w:pPr>
        <w:pStyle w:val="EMEABodyText"/>
        <w:rPr>
          <w:color w:val="000000"/>
        </w:rPr>
      </w:pPr>
    </w:p>
    <w:p w:rsidR="006603C5" w:rsidRPr="005A7A4D" w:rsidRDefault="006603C5">
      <w:pPr>
        <w:pStyle w:val="EMEABodyText"/>
      </w:pPr>
      <w:r w:rsidRPr="005A7A4D">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6603C5" w:rsidRDefault="006603C5">
      <w:pPr>
        <w:pStyle w:val="EMEABodyText"/>
      </w:pPr>
    </w:p>
    <w:p w:rsidR="00927119" w:rsidRDefault="00927119">
      <w:pPr>
        <w:pStyle w:val="EMEABodyText"/>
        <w:rPr>
          <w:color w:val="000000"/>
        </w:rPr>
      </w:pPr>
      <w:r w:rsidRPr="009F0338">
        <w:rPr>
          <w:u w:val="single"/>
        </w:rPr>
        <w:t>Repaglinide:</w:t>
      </w:r>
      <w:r w:rsidRPr="009F0338">
        <w:rPr>
          <w:color w:val="000000"/>
        </w:rPr>
        <w:t xml:space="preserve"> </w:t>
      </w:r>
      <w:r w:rsidR="00BA414C">
        <w:rPr>
          <w:color w:val="000000"/>
        </w:rPr>
        <w:t>i</w:t>
      </w:r>
      <w:r w:rsidRPr="009F0338">
        <w:rPr>
          <w:color w:val="000000"/>
        </w:rPr>
        <w:t>rbesartan has the potential to inhibit OATP1B1. In a clinical study, it was reported that irbesartan increased the C</w:t>
      </w:r>
      <w:r w:rsidRPr="009F1934">
        <w:rPr>
          <w:color w:val="000000"/>
          <w:vertAlign w:val="subscript"/>
        </w:rPr>
        <w:t>max</w:t>
      </w:r>
      <w:r w:rsidRPr="009F0338">
        <w:rPr>
          <w:color w:val="000000"/>
        </w:rPr>
        <w:t xml:space="preserve"> and AUC of repaglinide (substrate of OATP1B1) by 1.8-fold and 1.3</w:t>
      </w:r>
      <w:r w:rsidR="008D399D">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927119" w:rsidRPr="00667CD0" w:rsidRDefault="00927119">
      <w:pPr>
        <w:pStyle w:val="EMEABodyText"/>
      </w:pPr>
    </w:p>
    <w:p w:rsidR="006603C5" w:rsidRPr="005A7A4D" w:rsidRDefault="006603C5">
      <w:pPr>
        <w:pStyle w:val="EMEABodyText"/>
        <w:rPr>
          <w:color w:val="000000"/>
        </w:rPr>
      </w:pPr>
      <w:r w:rsidRPr="005A7A4D">
        <w:rPr>
          <w:u w:val="single"/>
        </w:rPr>
        <w:t>Additional information on irbesartan interactions</w:t>
      </w:r>
      <w:r w:rsidRPr="005A7A4D">
        <w:t xml:space="preserve">: </w:t>
      </w:r>
      <w:r w:rsidRPr="005A7A4D">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rsidR="006603C5" w:rsidRPr="005A7A4D" w:rsidRDefault="006603C5">
      <w:pPr>
        <w:pStyle w:val="EMEABodyText"/>
      </w:pPr>
    </w:p>
    <w:p w:rsidR="006603C5" w:rsidRPr="005A7A4D" w:rsidRDefault="006603C5" w:rsidP="008E6ED7">
      <w:pPr>
        <w:pStyle w:val="EMEAHeading2"/>
        <w:outlineLvl w:val="0"/>
      </w:pPr>
      <w:r w:rsidRPr="005A7A4D">
        <w:t>4.6</w:t>
      </w:r>
      <w:r w:rsidRPr="005A7A4D">
        <w:tab/>
        <w:t>Fertility, pregnancy and lactation</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Pregnancy</w:t>
      </w:r>
    </w:p>
    <w:p w:rsidR="006603C5" w:rsidRPr="005A7A4D" w:rsidRDefault="006603C5" w:rsidP="008E6ED7">
      <w:pPr>
        <w:pStyle w:val="EMEABodyText"/>
        <w:keepNext/>
      </w:pPr>
    </w:p>
    <w:p w:rsidR="006603C5" w:rsidRPr="005A7A4D" w:rsidRDefault="006603C5" w:rsidP="008E6ED7">
      <w:pPr>
        <w:pStyle w:val="EMEABodyText"/>
        <w:pBdr>
          <w:top w:val="single" w:sz="4" w:space="1" w:color="auto"/>
          <w:left w:val="single" w:sz="4" w:space="4" w:color="auto"/>
          <w:bottom w:val="single" w:sz="4" w:space="1" w:color="auto"/>
          <w:right w:val="single" w:sz="4" w:space="4" w:color="auto"/>
        </w:pBdr>
      </w:pPr>
      <w:r w:rsidRPr="005A7A4D">
        <w:t>The use of AIIRAs is not recommended during the first trimester of pregnancy (see section 4.4). The use of AIIRAs is contraindicated during the second and third trimesters of pregnancy (see sections 4.3 and 4.4).</w:t>
      </w:r>
    </w:p>
    <w:p w:rsidR="006603C5" w:rsidRPr="005A7A4D" w:rsidRDefault="006603C5" w:rsidP="008E6ED7">
      <w:pPr>
        <w:pStyle w:val="EMEABodyText"/>
      </w:pPr>
    </w:p>
    <w:p w:rsidR="006603C5" w:rsidRPr="005A7A4D" w:rsidRDefault="006603C5" w:rsidP="008E6ED7">
      <w:pPr>
        <w:pStyle w:val="EMEABodyText"/>
      </w:pPr>
      <w:r w:rsidRPr="005A7A4D">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6603C5" w:rsidRPr="005A7A4D" w:rsidRDefault="006603C5" w:rsidP="008E6ED7">
      <w:pPr>
        <w:pStyle w:val="EMEABodyText"/>
      </w:pPr>
    </w:p>
    <w:p w:rsidR="006603C5" w:rsidRPr="005A7A4D" w:rsidRDefault="006603C5" w:rsidP="008E6ED7">
      <w:pPr>
        <w:pStyle w:val="EMEABodyText"/>
      </w:pPr>
      <w:r w:rsidRPr="005A7A4D">
        <w:t xml:space="preserve">Exposure to AIIRA therapy during the second and third trimesters is known to induce human </w:t>
      </w:r>
      <w:r w:rsidR="00BF361B" w:rsidRPr="005A7A4D">
        <w:t>foetotoxicity</w:t>
      </w:r>
      <w:r w:rsidRPr="005A7A4D">
        <w:t xml:space="preserve"> (decreased renal function, oligohydramnios, skull ossification retardation) and neonatal toxicity (renal failure, hypotension, hyperkalaemia). (See section 5.3).</w:t>
      </w:r>
    </w:p>
    <w:p w:rsidR="005506CE" w:rsidRPr="005A7A4D" w:rsidRDefault="005506CE" w:rsidP="008E6ED7">
      <w:pPr>
        <w:pStyle w:val="EMEABodyText"/>
      </w:pPr>
    </w:p>
    <w:p w:rsidR="006603C5" w:rsidRPr="005A7A4D" w:rsidRDefault="006603C5" w:rsidP="008E6ED7">
      <w:pPr>
        <w:pStyle w:val="EMEABodyText"/>
      </w:pPr>
      <w:r w:rsidRPr="005A7A4D">
        <w:t>Should exposure to AIIRAs have occurred from the second trimester of pregnancy, ultrasound check of renal function and skull is recommended.</w:t>
      </w:r>
    </w:p>
    <w:p w:rsidR="005506CE" w:rsidRPr="005A7A4D" w:rsidRDefault="005506CE" w:rsidP="008E6ED7">
      <w:pPr>
        <w:pStyle w:val="EMEABodyText"/>
      </w:pPr>
    </w:p>
    <w:p w:rsidR="006603C5" w:rsidRPr="005A7A4D" w:rsidRDefault="006603C5" w:rsidP="008E6ED7">
      <w:pPr>
        <w:pStyle w:val="EMEABodyText"/>
        <w:rPr>
          <w:u w:val="single"/>
        </w:rPr>
      </w:pPr>
      <w:r w:rsidRPr="005A7A4D">
        <w:t>Infants whose mothers have taken AIIRAs should be closely observed for hypotension (see sections 4.3 and 4.4).</w:t>
      </w:r>
    </w:p>
    <w:p w:rsidR="006603C5" w:rsidRPr="005A7A4D" w:rsidRDefault="006603C5">
      <w:pPr>
        <w:pStyle w:val="EMEABodyText"/>
        <w:rPr>
          <w:b/>
        </w:rPr>
      </w:pPr>
    </w:p>
    <w:p w:rsidR="006603C5" w:rsidRPr="005A7A4D" w:rsidRDefault="006603C5" w:rsidP="008E6ED7">
      <w:pPr>
        <w:pStyle w:val="EMEABodyText"/>
        <w:keepNext/>
      </w:pPr>
      <w:r w:rsidRPr="005A7A4D">
        <w:rPr>
          <w:u w:val="single"/>
        </w:rPr>
        <w:t>Breast-feeding</w:t>
      </w:r>
    </w:p>
    <w:p w:rsidR="006603C5" w:rsidRPr="005A7A4D" w:rsidRDefault="006603C5" w:rsidP="008E6ED7">
      <w:pPr>
        <w:pStyle w:val="EMEABodyText"/>
        <w:keepNext/>
      </w:pPr>
    </w:p>
    <w:p w:rsidR="006603C5" w:rsidRPr="005A7A4D" w:rsidRDefault="006603C5" w:rsidP="008E6ED7">
      <w:pPr>
        <w:pStyle w:val="EMEABodyText"/>
      </w:pPr>
      <w:r w:rsidRPr="005A7A4D">
        <w:t xml:space="preserve">Because no information is available regarding the use of </w:t>
      </w:r>
      <w:proofErr w:type="spellStart"/>
      <w:r w:rsidRPr="005A7A4D">
        <w:t>Aprovel</w:t>
      </w:r>
      <w:proofErr w:type="spellEnd"/>
      <w:r w:rsidRPr="005A7A4D">
        <w:t xml:space="preserve"> during breast-feeding, </w:t>
      </w:r>
      <w:proofErr w:type="spellStart"/>
      <w:r w:rsidRPr="005A7A4D">
        <w:t>Aprovel</w:t>
      </w:r>
      <w:proofErr w:type="spellEnd"/>
      <w:r w:rsidRPr="005A7A4D">
        <w:t xml:space="preserve"> is not recommended and alternative treatments with better established safety profiles during breast-feeding are preferable, especially while nursing a newborn or preterm infant.</w:t>
      </w:r>
    </w:p>
    <w:p w:rsidR="006603C5" w:rsidRPr="005A7A4D" w:rsidRDefault="006603C5" w:rsidP="008E6ED7">
      <w:pPr>
        <w:pStyle w:val="EMEABodyText"/>
      </w:pPr>
    </w:p>
    <w:p w:rsidR="006603C5" w:rsidRPr="005A7A4D" w:rsidRDefault="006603C5" w:rsidP="008E6ED7">
      <w:pPr>
        <w:pStyle w:val="EMEABodyText"/>
      </w:pPr>
      <w:r w:rsidRPr="005A7A4D">
        <w:t xml:space="preserve">It is unknown whether irbesartan or its metabolites are excreted in human milk. </w:t>
      </w:r>
    </w:p>
    <w:p w:rsidR="00330F0B" w:rsidRPr="005A7A4D" w:rsidRDefault="00330F0B" w:rsidP="008E6ED7">
      <w:pPr>
        <w:pStyle w:val="EMEABodyText"/>
      </w:pPr>
    </w:p>
    <w:p w:rsidR="006603C5" w:rsidRPr="005A7A4D" w:rsidRDefault="006603C5" w:rsidP="008E6ED7">
      <w:pPr>
        <w:pStyle w:val="EMEABodyText"/>
        <w:rPr>
          <w:color w:val="000000"/>
        </w:rPr>
      </w:pPr>
      <w:r w:rsidRPr="005A7A4D">
        <w:t>Available pharmacodynamic/toxicological data in rats have shown excretion of irbesartan or its metabolites in milk (for details see 5.3).</w:t>
      </w:r>
    </w:p>
    <w:p w:rsidR="006603C5" w:rsidRPr="005A7A4D" w:rsidRDefault="006603C5" w:rsidP="008E6ED7">
      <w:pPr>
        <w:pStyle w:val="EMEABodyText"/>
      </w:pPr>
    </w:p>
    <w:p w:rsidR="006603C5" w:rsidRPr="005A7A4D" w:rsidRDefault="006603C5" w:rsidP="008E6ED7">
      <w:pPr>
        <w:pStyle w:val="EMEABodyText"/>
      </w:pPr>
      <w:r w:rsidRPr="005A7A4D">
        <w:rPr>
          <w:u w:val="single"/>
        </w:rPr>
        <w:t>Fertility</w:t>
      </w:r>
    </w:p>
    <w:p w:rsidR="006603C5" w:rsidRPr="005A7A4D" w:rsidRDefault="006603C5" w:rsidP="008E6ED7">
      <w:pPr>
        <w:pStyle w:val="EMEABodyText"/>
      </w:pPr>
    </w:p>
    <w:p w:rsidR="006603C5" w:rsidRPr="005A7A4D" w:rsidRDefault="006603C5" w:rsidP="008E6ED7">
      <w:pPr>
        <w:pStyle w:val="EMEABodyText"/>
      </w:pPr>
      <w:r w:rsidRPr="005A7A4D">
        <w:t xml:space="preserve">Irbesartan had no effect upon fertility of treated rats and their offspring up to the dose levels inducing the first signs of parental toxicity (see section 5.3). </w:t>
      </w:r>
    </w:p>
    <w:p w:rsidR="006603C5" w:rsidRPr="005A7A4D" w:rsidRDefault="006603C5" w:rsidP="008E6ED7">
      <w:pPr>
        <w:pStyle w:val="EMEABodyText"/>
      </w:pPr>
    </w:p>
    <w:p w:rsidR="006603C5" w:rsidRPr="005A7A4D" w:rsidRDefault="006603C5">
      <w:pPr>
        <w:pStyle w:val="EMEAHeading2"/>
        <w:outlineLvl w:val="0"/>
      </w:pPr>
      <w:r w:rsidRPr="005A7A4D">
        <w:t>4.7</w:t>
      </w:r>
      <w:r w:rsidRPr="005A7A4D">
        <w:tab/>
        <w:t>Effects on ability to drive and use machines</w:t>
      </w:r>
    </w:p>
    <w:p w:rsidR="006603C5" w:rsidRPr="005A7A4D" w:rsidRDefault="006603C5" w:rsidP="008E6ED7">
      <w:pPr>
        <w:pStyle w:val="EMEAHeading2"/>
      </w:pPr>
    </w:p>
    <w:p w:rsidR="006603C5" w:rsidRPr="005A7A4D" w:rsidRDefault="006603C5" w:rsidP="008E6ED7">
      <w:pPr>
        <w:pStyle w:val="EMEABodyText"/>
      </w:pPr>
      <w:r w:rsidRPr="005A7A4D">
        <w:t>Based on its pharmacodynamic properties, irbesartan is unlikely to affect th</w:t>
      </w:r>
      <w:r w:rsidR="00B14C1D" w:rsidRPr="005A7A4D">
        <w:t>e</w:t>
      </w:r>
      <w:r w:rsidRPr="005A7A4D">
        <w:t xml:space="preserve"> ability</w:t>
      </w:r>
      <w:r w:rsidR="00B14C1D" w:rsidRPr="005A7A4D">
        <w:t xml:space="preserve"> to drive and use machines</w:t>
      </w:r>
      <w:r w:rsidRPr="005A7A4D">
        <w:t>. When driving vehicles or operating machines, it should be taken into account that dizziness or weariness may occur during treatment.</w:t>
      </w:r>
    </w:p>
    <w:p w:rsidR="006603C5" w:rsidRPr="005A7A4D" w:rsidRDefault="006603C5">
      <w:pPr>
        <w:pStyle w:val="EMEABodyText"/>
      </w:pPr>
    </w:p>
    <w:p w:rsidR="006603C5" w:rsidRPr="005A7A4D" w:rsidRDefault="006603C5">
      <w:pPr>
        <w:pStyle w:val="EMEAHeading2"/>
        <w:outlineLvl w:val="0"/>
      </w:pPr>
      <w:r w:rsidRPr="005A7A4D">
        <w:t>4.8</w:t>
      </w:r>
      <w:r w:rsidRPr="005A7A4D">
        <w:tab/>
        <w:t>Undesirable effects</w:t>
      </w:r>
    </w:p>
    <w:p w:rsidR="006603C5" w:rsidRPr="005A7A4D" w:rsidRDefault="006603C5" w:rsidP="008E6ED7">
      <w:pPr>
        <w:pStyle w:val="EMEAHeading2"/>
      </w:pPr>
    </w:p>
    <w:p w:rsidR="006603C5" w:rsidRPr="005A7A4D" w:rsidRDefault="006603C5" w:rsidP="008E6ED7">
      <w:pPr>
        <w:pStyle w:val="EMEABodyText"/>
        <w:keepNext/>
      </w:pPr>
      <w:r w:rsidRPr="005A7A4D">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6603C5" w:rsidRPr="005A7A4D" w:rsidRDefault="006603C5" w:rsidP="008E6ED7">
      <w:pPr>
        <w:pStyle w:val="EMEABodyText"/>
      </w:pPr>
    </w:p>
    <w:p w:rsidR="006603C5" w:rsidRPr="005A7A4D" w:rsidRDefault="006603C5" w:rsidP="008E6ED7">
      <w:pPr>
        <w:pStyle w:val="EMEABodyText"/>
      </w:pPr>
      <w:r w:rsidRPr="005A7A4D">
        <w:t>In diabetic hypertensive patients with microalbuminuria and normal renal function, orthostatic dizziness and orthostatic hypotension were reported in 0.5% of the patients (i.e., uncommon) but in excess of placebo.</w:t>
      </w:r>
    </w:p>
    <w:p w:rsidR="006603C5" w:rsidRPr="005A7A4D" w:rsidRDefault="006603C5" w:rsidP="008E6ED7">
      <w:pPr>
        <w:pStyle w:val="EMEABodyText"/>
      </w:pPr>
    </w:p>
    <w:p w:rsidR="006603C5" w:rsidRPr="005A7A4D" w:rsidRDefault="006603C5" w:rsidP="008E6ED7">
      <w:pPr>
        <w:pStyle w:val="EMEABodyText"/>
      </w:pPr>
      <w:r w:rsidRPr="005A7A4D">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6603C5" w:rsidRPr="005A7A4D" w:rsidRDefault="006603C5" w:rsidP="008E6ED7">
      <w:pPr>
        <w:pStyle w:val="EMEABodyText"/>
      </w:pPr>
    </w:p>
    <w:p w:rsidR="006603C5" w:rsidRPr="005A7A4D" w:rsidRDefault="006603C5" w:rsidP="008E6ED7">
      <w:pPr>
        <w:pStyle w:val="EMEABodyText"/>
      </w:pPr>
      <w:r w:rsidRPr="005A7A4D">
        <w:t>The frequency of adverse reactions listed below is defined using the following convention:</w:t>
      </w:r>
    </w:p>
    <w:p w:rsidR="006603C5" w:rsidRPr="005A7A4D" w:rsidRDefault="006603C5" w:rsidP="008E6ED7">
      <w:pPr>
        <w:pStyle w:val="EMEABodyText"/>
      </w:pPr>
      <w:r w:rsidRPr="005A7A4D">
        <w:t>very common (≥ 1/10); common (≥ 1/100 to &lt; 1/10); uncommon (≥ 1/1,000 to &lt; 1/100); rare (≥ 1/10,000 to &lt; 1/1,000); very rare (&lt; 1/10,000). Within each frequency grouping, undesirable effects are presented in order of decreasing seriousness.</w:t>
      </w:r>
    </w:p>
    <w:p w:rsidR="006603C5" w:rsidRPr="005A7A4D" w:rsidRDefault="006603C5" w:rsidP="008E6ED7">
      <w:pPr>
        <w:pStyle w:val="EMEABodyText"/>
      </w:pPr>
    </w:p>
    <w:p w:rsidR="006603C5" w:rsidRPr="005A7A4D" w:rsidRDefault="006603C5" w:rsidP="008E6ED7">
      <w:pPr>
        <w:pStyle w:val="EMEABodyText"/>
        <w:rPr>
          <w:iCs/>
        </w:rPr>
      </w:pPr>
      <w:r w:rsidRPr="005A7A4D">
        <w:t>Adverse reactions additionally reported from post</w:t>
      </w:r>
      <w:r w:rsidR="005506CE" w:rsidRPr="005A7A4D">
        <w:t>-</w:t>
      </w:r>
      <w:r w:rsidRPr="005A7A4D">
        <w:t xml:space="preserve">marketing experience are also listed. </w:t>
      </w:r>
      <w:r w:rsidRPr="005A7A4D">
        <w:rPr>
          <w:iCs/>
        </w:rPr>
        <w:t>These adverse reactions are derived from spontaneous reports.</w:t>
      </w:r>
    </w:p>
    <w:p w:rsidR="006603C5" w:rsidRPr="005A7A4D" w:rsidRDefault="006603C5">
      <w:pPr>
        <w:pStyle w:val="EMEABodyText"/>
        <w:rPr>
          <w:b/>
          <w:i/>
        </w:rPr>
      </w:pPr>
    </w:p>
    <w:p w:rsidR="00BC1B76" w:rsidRPr="00667CD0" w:rsidRDefault="00BC1B76" w:rsidP="00BC1B76">
      <w:pPr>
        <w:pStyle w:val="EMEABodyText"/>
        <w:keepNext/>
        <w:outlineLvl w:val="0"/>
        <w:rPr>
          <w:u w:val="single"/>
        </w:rPr>
      </w:pPr>
      <w:r w:rsidRPr="00667CD0">
        <w:rPr>
          <w:u w:val="single"/>
        </w:rPr>
        <w:t>Blood and lymphatic system disorders</w:t>
      </w:r>
    </w:p>
    <w:p w:rsidR="005506CE" w:rsidRPr="005A7A4D" w:rsidRDefault="005506CE" w:rsidP="00BC1B76">
      <w:pPr>
        <w:pStyle w:val="EMEABodyText"/>
        <w:keepNext/>
        <w:tabs>
          <w:tab w:val="left" w:pos="1100"/>
          <w:tab w:val="left" w:pos="1430"/>
        </w:tabs>
        <w:outlineLvl w:val="0"/>
      </w:pPr>
    </w:p>
    <w:p w:rsidR="00BC1B76" w:rsidRPr="005A7A4D" w:rsidRDefault="00BC1B76" w:rsidP="00BC1B76">
      <w:pPr>
        <w:pStyle w:val="EMEABodyText"/>
        <w:keepNext/>
        <w:tabs>
          <w:tab w:val="left" w:pos="1100"/>
          <w:tab w:val="left" w:pos="1430"/>
        </w:tabs>
        <w:outlineLvl w:val="0"/>
      </w:pPr>
      <w:r w:rsidRPr="005A7A4D">
        <w:t>Not known:</w:t>
      </w:r>
      <w:r w:rsidRPr="005A7A4D">
        <w:tab/>
      </w:r>
      <w:r w:rsidRPr="005A7A4D">
        <w:tab/>
      </w:r>
      <w:r w:rsidR="009A65FB">
        <w:t>anaemia,</w:t>
      </w:r>
      <w:r w:rsidR="009A65FB" w:rsidRPr="005A7A4D">
        <w:t xml:space="preserve"> </w:t>
      </w:r>
      <w:r w:rsidRPr="005A7A4D">
        <w:t>thrombocytopenia</w:t>
      </w:r>
    </w:p>
    <w:p w:rsidR="00BC1B76" w:rsidRPr="005A7A4D" w:rsidRDefault="00BC1B76"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Immune system disorders</w:t>
      </w:r>
    </w:p>
    <w:p w:rsidR="005506CE" w:rsidRPr="005A7A4D" w:rsidRDefault="005506CE" w:rsidP="00A54530">
      <w:pPr>
        <w:pStyle w:val="EMEABodyText"/>
        <w:keepNext/>
        <w:tabs>
          <w:tab w:val="left" w:pos="1100"/>
          <w:tab w:val="left" w:pos="1430"/>
        </w:tabs>
        <w:ind w:left="1440" w:hanging="1440"/>
        <w:outlineLvl w:val="0"/>
      </w:pPr>
    </w:p>
    <w:p w:rsidR="00A54530" w:rsidRPr="005A7A4D" w:rsidRDefault="006603C5" w:rsidP="00A54530">
      <w:pPr>
        <w:pStyle w:val="EMEABodyText"/>
        <w:keepNext/>
        <w:tabs>
          <w:tab w:val="left" w:pos="1100"/>
          <w:tab w:val="left" w:pos="1430"/>
        </w:tabs>
        <w:ind w:left="1440" w:hanging="1440"/>
        <w:outlineLvl w:val="0"/>
        <w:rPr>
          <w:i/>
          <w:u w:val="single"/>
        </w:rPr>
      </w:pPr>
      <w:r w:rsidRPr="005A7A4D">
        <w:t>Not known:</w:t>
      </w:r>
      <w:r w:rsidRPr="005A7A4D">
        <w:tab/>
      </w:r>
      <w:r w:rsidRPr="005A7A4D">
        <w:tab/>
        <w:t>hypersensitivity reactions such as angioedema, rash, urticaria</w:t>
      </w:r>
      <w:r w:rsidR="00A54530" w:rsidRPr="005A7A4D">
        <w:t>, anaphylactic reaction</w:t>
      </w:r>
      <w:r w:rsidR="00051515" w:rsidRPr="005A7A4D">
        <w:t>,</w:t>
      </w:r>
      <w:r w:rsidR="00A54530" w:rsidRPr="005A7A4D">
        <w:t xml:space="preserve"> anaphylactic shock</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Metabolism and nutrition disorders</w:t>
      </w:r>
    </w:p>
    <w:p w:rsidR="005506CE" w:rsidRPr="005A7A4D" w:rsidRDefault="005506CE" w:rsidP="008E6ED7">
      <w:pPr>
        <w:pStyle w:val="EMEABodyText"/>
        <w:keepNext/>
        <w:tabs>
          <w:tab w:val="left" w:pos="1100"/>
          <w:tab w:val="left" w:pos="1430"/>
        </w:tabs>
        <w:outlineLvl w:val="0"/>
      </w:pPr>
    </w:p>
    <w:p w:rsidR="006603C5" w:rsidRPr="005A7A4D" w:rsidRDefault="006603C5" w:rsidP="008E6ED7">
      <w:pPr>
        <w:pStyle w:val="EMEABodyText"/>
        <w:keepNext/>
        <w:tabs>
          <w:tab w:val="left" w:pos="1100"/>
          <w:tab w:val="left" w:pos="1430"/>
        </w:tabs>
        <w:outlineLvl w:val="0"/>
      </w:pPr>
      <w:r w:rsidRPr="005A7A4D">
        <w:t>Not known:</w:t>
      </w:r>
      <w:r w:rsidRPr="005A7A4D">
        <w:tab/>
      </w:r>
      <w:r w:rsidRPr="005A7A4D">
        <w:tab/>
        <w:t>hyperkalaemia</w:t>
      </w:r>
      <w:r w:rsidR="00927119">
        <w:t xml:space="preserve">, </w:t>
      </w:r>
      <w:r w:rsidR="00927119" w:rsidRPr="00BC2EF0">
        <w:t>hypoglycaemia</w:t>
      </w:r>
    </w:p>
    <w:p w:rsidR="006603C5" w:rsidRPr="005A7A4D" w:rsidRDefault="006603C5" w:rsidP="008E6ED7">
      <w:pPr>
        <w:pStyle w:val="EMEABodyText"/>
        <w:outlineLvl w:val="0"/>
        <w:rPr>
          <w:i/>
          <w:u w:val="single"/>
        </w:rPr>
      </w:pPr>
    </w:p>
    <w:p w:rsidR="006603C5" w:rsidRPr="00667CD0" w:rsidRDefault="006603C5">
      <w:pPr>
        <w:pStyle w:val="EMEABodyText"/>
        <w:keepNext/>
        <w:outlineLvl w:val="0"/>
        <w:rPr>
          <w:u w:val="single"/>
        </w:rPr>
      </w:pPr>
      <w:r w:rsidRPr="00667CD0">
        <w:rPr>
          <w:u w:val="single"/>
        </w:rPr>
        <w:t>Nervous system disorders</w:t>
      </w:r>
    </w:p>
    <w:p w:rsidR="005506CE" w:rsidRPr="005A7A4D" w:rsidRDefault="005506CE">
      <w:pPr>
        <w:pStyle w:val="EMEABodyText"/>
        <w:tabs>
          <w:tab w:val="left" w:pos="720"/>
          <w:tab w:val="left" w:pos="1440"/>
        </w:tabs>
        <w:outlineLvl w:val="0"/>
      </w:pPr>
    </w:p>
    <w:p w:rsidR="006603C5" w:rsidRPr="005A7A4D" w:rsidRDefault="006603C5">
      <w:pPr>
        <w:pStyle w:val="EMEABodyText"/>
        <w:tabs>
          <w:tab w:val="left" w:pos="720"/>
          <w:tab w:val="left" w:pos="1440"/>
        </w:tabs>
        <w:outlineLvl w:val="0"/>
      </w:pPr>
      <w:r w:rsidRPr="005A7A4D">
        <w:t>Common:</w:t>
      </w:r>
      <w:r w:rsidRPr="005A7A4D">
        <w:tab/>
        <w:t>dizziness, orthostatic dizziness*</w:t>
      </w:r>
    </w:p>
    <w:p w:rsidR="006603C5" w:rsidRPr="005A7A4D" w:rsidRDefault="006603C5" w:rsidP="008E6ED7">
      <w:pPr>
        <w:pStyle w:val="EMEABodyText"/>
        <w:tabs>
          <w:tab w:val="left" w:pos="720"/>
          <w:tab w:val="left" w:pos="1440"/>
        </w:tabs>
        <w:outlineLvl w:val="0"/>
      </w:pPr>
      <w:r w:rsidRPr="005A7A4D">
        <w:t>Not known:</w:t>
      </w:r>
      <w:r w:rsidRPr="005A7A4D">
        <w:tab/>
        <w:t>vertigo, headache</w:t>
      </w:r>
    </w:p>
    <w:p w:rsidR="006603C5" w:rsidRPr="005A7A4D" w:rsidRDefault="006603C5">
      <w:pPr>
        <w:pStyle w:val="EMEABodyText"/>
      </w:pPr>
    </w:p>
    <w:p w:rsidR="006603C5" w:rsidRPr="00667CD0" w:rsidRDefault="006603C5" w:rsidP="008E6ED7">
      <w:pPr>
        <w:pStyle w:val="EMEABodyText"/>
        <w:keepNext/>
        <w:outlineLvl w:val="0"/>
        <w:rPr>
          <w:u w:val="single"/>
        </w:rPr>
      </w:pPr>
      <w:r w:rsidRPr="00667CD0">
        <w:rPr>
          <w:u w:val="single"/>
        </w:rPr>
        <w:t>Ear and labyrinth disorder</w:t>
      </w:r>
    </w:p>
    <w:p w:rsidR="005506CE" w:rsidRPr="005A7A4D" w:rsidRDefault="005506CE"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Not known:</w:t>
      </w:r>
      <w:r w:rsidRPr="005A7A4D">
        <w:tab/>
        <w:t>tinnitus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Cardiac disorders</w:t>
      </w:r>
    </w:p>
    <w:p w:rsidR="005506CE" w:rsidRPr="005A7A4D" w:rsidRDefault="005506CE"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Uncommon:</w:t>
      </w:r>
      <w:r w:rsidRPr="005A7A4D">
        <w:tab/>
        <w:t>tachycardia</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Vascular disorders</w:t>
      </w:r>
    </w:p>
    <w:p w:rsidR="005506CE" w:rsidRPr="005A7A4D" w:rsidRDefault="005506CE" w:rsidP="008E6ED7">
      <w:pPr>
        <w:pStyle w:val="EMEABodyText"/>
        <w:keepNext/>
        <w:tabs>
          <w:tab w:val="left" w:pos="630"/>
          <w:tab w:val="left" w:pos="720"/>
          <w:tab w:val="left" w:pos="1440"/>
        </w:tabs>
      </w:pPr>
    </w:p>
    <w:p w:rsidR="006603C5" w:rsidRPr="005A7A4D" w:rsidRDefault="006603C5" w:rsidP="008E6ED7">
      <w:pPr>
        <w:pStyle w:val="EMEABodyText"/>
        <w:keepNext/>
        <w:tabs>
          <w:tab w:val="left" w:pos="630"/>
          <w:tab w:val="left" w:pos="720"/>
          <w:tab w:val="left" w:pos="1440"/>
        </w:tabs>
      </w:pPr>
      <w:r w:rsidRPr="005A7A4D">
        <w:t>Common:</w:t>
      </w:r>
      <w:r w:rsidRPr="005A7A4D">
        <w:tab/>
        <w:t>orthostatic hypotension*</w:t>
      </w:r>
    </w:p>
    <w:p w:rsidR="006603C5" w:rsidRPr="005A7A4D" w:rsidRDefault="006603C5" w:rsidP="008E6ED7">
      <w:pPr>
        <w:pStyle w:val="EMEABodyText"/>
        <w:keepNext/>
        <w:tabs>
          <w:tab w:val="left" w:pos="1430"/>
        </w:tabs>
        <w:outlineLvl w:val="0"/>
        <w:rPr>
          <w:i/>
          <w:u w:val="single"/>
        </w:rPr>
      </w:pPr>
      <w:r w:rsidRPr="005A7A4D">
        <w:t>Uncommon:</w:t>
      </w:r>
      <w:r w:rsidRPr="005A7A4D">
        <w:tab/>
        <w:t>flushing</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Respiratory, thoracic and mediastinal disorders</w:t>
      </w:r>
    </w:p>
    <w:p w:rsidR="005506CE" w:rsidRPr="005A7A4D" w:rsidRDefault="005506CE"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Uncommon:</w:t>
      </w:r>
      <w:r w:rsidRPr="005A7A4D">
        <w:tab/>
        <w:t>cough</w:t>
      </w:r>
    </w:p>
    <w:p w:rsidR="006603C5" w:rsidRPr="005A7A4D" w:rsidRDefault="006603C5">
      <w:pPr>
        <w:pStyle w:val="EMEABodyText"/>
      </w:pPr>
    </w:p>
    <w:p w:rsidR="006603C5" w:rsidRPr="00667CD0" w:rsidRDefault="006603C5" w:rsidP="008E6ED7">
      <w:pPr>
        <w:pStyle w:val="EMEABodyText"/>
        <w:keepNext/>
        <w:outlineLvl w:val="0"/>
        <w:rPr>
          <w:u w:val="single"/>
        </w:rPr>
      </w:pPr>
      <w:r w:rsidRPr="00667CD0">
        <w:rPr>
          <w:u w:val="single"/>
        </w:rPr>
        <w:t>Gastrointestinal disorders</w:t>
      </w:r>
    </w:p>
    <w:p w:rsidR="005506CE" w:rsidRPr="005A7A4D" w:rsidRDefault="005506CE" w:rsidP="008E6ED7">
      <w:pPr>
        <w:pStyle w:val="EMEABodyText"/>
        <w:keepNext/>
        <w:tabs>
          <w:tab w:val="left" w:pos="720"/>
          <w:tab w:val="left" w:pos="1440"/>
        </w:tabs>
        <w:outlineLvl w:val="0"/>
      </w:pPr>
    </w:p>
    <w:p w:rsidR="006603C5" w:rsidRPr="005A7A4D" w:rsidRDefault="006603C5" w:rsidP="008E6ED7">
      <w:pPr>
        <w:pStyle w:val="EMEABodyText"/>
        <w:keepNext/>
        <w:tabs>
          <w:tab w:val="left" w:pos="720"/>
          <w:tab w:val="left" w:pos="1440"/>
        </w:tabs>
        <w:outlineLvl w:val="0"/>
      </w:pPr>
      <w:r w:rsidRPr="005A7A4D">
        <w:t>Common:</w:t>
      </w:r>
      <w:r w:rsidRPr="005A7A4D">
        <w:tab/>
        <w:t>nausea/vomiting</w:t>
      </w:r>
    </w:p>
    <w:p w:rsidR="006603C5" w:rsidRPr="005A7A4D" w:rsidRDefault="006603C5" w:rsidP="008E6ED7">
      <w:pPr>
        <w:pStyle w:val="EMEABodyText"/>
        <w:tabs>
          <w:tab w:val="left" w:pos="720"/>
          <w:tab w:val="left" w:pos="1440"/>
        </w:tabs>
      </w:pPr>
      <w:r w:rsidRPr="005A7A4D">
        <w:t>Uncommon:</w:t>
      </w:r>
      <w:r w:rsidRPr="005A7A4D">
        <w:tab/>
        <w:t>diarrhoea, dyspepsia/heartburn</w:t>
      </w:r>
    </w:p>
    <w:p w:rsidR="006603C5" w:rsidRPr="005A7A4D" w:rsidRDefault="006603C5" w:rsidP="008E6ED7">
      <w:pPr>
        <w:pStyle w:val="EMEABodyText"/>
        <w:tabs>
          <w:tab w:val="left" w:pos="720"/>
          <w:tab w:val="left" w:pos="1440"/>
        </w:tabs>
      </w:pPr>
      <w:r w:rsidRPr="005A7A4D">
        <w:t>Not known:</w:t>
      </w:r>
      <w:r w:rsidRPr="005A7A4D">
        <w:tab/>
        <w:t>dysgeusia</w:t>
      </w:r>
    </w:p>
    <w:p w:rsidR="006603C5" w:rsidRPr="005A7A4D" w:rsidRDefault="006603C5" w:rsidP="008E6ED7">
      <w:pPr>
        <w:pStyle w:val="EMEABodyText"/>
        <w:tabs>
          <w:tab w:val="left" w:pos="720"/>
          <w:tab w:val="left" w:pos="1440"/>
        </w:tabs>
      </w:pPr>
    </w:p>
    <w:p w:rsidR="006603C5" w:rsidRPr="00667CD0" w:rsidRDefault="006603C5" w:rsidP="008E6ED7">
      <w:pPr>
        <w:pStyle w:val="EMEABodyText"/>
        <w:keepNext/>
        <w:outlineLvl w:val="0"/>
        <w:rPr>
          <w:u w:val="single"/>
        </w:rPr>
      </w:pPr>
      <w:r w:rsidRPr="00667CD0">
        <w:rPr>
          <w:u w:val="single"/>
        </w:rPr>
        <w:t>Hepatobiliary disorders</w:t>
      </w:r>
    </w:p>
    <w:p w:rsidR="005506CE" w:rsidRPr="005A7A4D" w:rsidRDefault="005506CE"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Uncommon:</w:t>
      </w:r>
      <w:r w:rsidRPr="005A7A4D">
        <w:tab/>
        <w:t>jaundice</w:t>
      </w:r>
    </w:p>
    <w:p w:rsidR="006603C5" w:rsidRPr="005A7A4D" w:rsidRDefault="006603C5" w:rsidP="008E6ED7">
      <w:pPr>
        <w:pStyle w:val="EMEABodyText"/>
        <w:keepNext/>
        <w:tabs>
          <w:tab w:val="left" w:pos="1430"/>
        </w:tabs>
        <w:outlineLvl w:val="0"/>
        <w:rPr>
          <w:i/>
          <w:u w:val="single"/>
        </w:rPr>
      </w:pPr>
      <w:r w:rsidRPr="005A7A4D">
        <w:t>Not known:</w:t>
      </w:r>
      <w:r w:rsidRPr="005A7A4D">
        <w:tab/>
        <w:t>hepatitis, abnormal liver function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Skin and subcutaneous tissue disorders</w:t>
      </w:r>
    </w:p>
    <w:p w:rsidR="005506CE" w:rsidRPr="005A7A4D" w:rsidRDefault="005506CE" w:rsidP="008E6ED7">
      <w:pPr>
        <w:pStyle w:val="EMEABodyText"/>
        <w:keepNext/>
        <w:tabs>
          <w:tab w:val="left" w:pos="880"/>
          <w:tab w:val="left" w:pos="1430"/>
        </w:tabs>
        <w:outlineLvl w:val="0"/>
      </w:pPr>
    </w:p>
    <w:p w:rsidR="006603C5" w:rsidRPr="005A7A4D" w:rsidRDefault="006603C5" w:rsidP="008E6ED7">
      <w:pPr>
        <w:pStyle w:val="EMEABodyText"/>
        <w:keepNext/>
        <w:tabs>
          <w:tab w:val="left" w:pos="880"/>
          <w:tab w:val="left" w:pos="1430"/>
        </w:tabs>
        <w:outlineLvl w:val="0"/>
      </w:pPr>
      <w:r w:rsidRPr="005A7A4D">
        <w:t>Not known:</w:t>
      </w:r>
      <w:r w:rsidRPr="005A7A4D">
        <w:tab/>
      </w:r>
      <w:proofErr w:type="spellStart"/>
      <w:r w:rsidRPr="005A7A4D">
        <w:t>leukocytoclastic</w:t>
      </w:r>
      <w:proofErr w:type="spellEnd"/>
      <w:r w:rsidRPr="005A7A4D">
        <w:t xml:space="preserve"> vasculitis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Musculoskeletal and connective tissue disorders</w:t>
      </w:r>
    </w:p>
    <w:p w:rsidR="005506CE" w:rsidRPr="005A7A4D" w:rsidRDefault="005506CE"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Common:</w:t>
      </w:r>
      <w:r w:rsidRPr="005A7A4D">
        <w:tab/>
        <w:t>musculoskeletal pain*</w:t>
      </w:r>
    </w:p>
    <w:p w:rsidR="006603C5" w:rsidRPr="005A7A4D" w:rsidRDefault="006603C5" w:rsidP="00CE49CC">
      <w:pPr>
        <w:pStyle w:val="EMEABodyText"/>
        <w:tabs>
          <w:tab w:val="left" w:pos="720"/>
          <w:tab w:val="left" w:pos="1440"/>
        </w:tabs>
        <w:ind w:left="1440" w:hanging="1440"/>
        <w:outlineLvl w:val="0"/>
      </w:pPr>
      <w:r w:rsidRPr="005A7A4D">
        <w:t>Not known:</w:t>
      </w:r>
      <w:r w:rsidRPr="005A7A4D">
        <w:tab/>
        <w:t>arthralgia, myalgia (in some cases associated with inc</w:t>
      </w:r>
      <w:r w:rsidR="00CE49CC" w:rsidRPr="005A7A4D">
        <w:t xml:space="preserve">reased plasma creatine kinase </w:t>
      </w:r>
      <w:r w:rsidRPr="005A7A4D">
        <w:t>levels), muscle cramps</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Renal and urinary disorders</w:t>
      </w:r>
    </w:p>
    <w:p w:rsidR="005506CE" w:rsidRPr="005A7A4D" w:rsidRDefault="005506CE" w:rsidP="00CE49CC">
      <w:pPr>
        <w:pStyle w:val="EMEABodyText"/>
        <w:keepNext/>
        <w:tabs>
          <w:tab w:val="left" w:pos="1430"/>
        </w:tabs>
        <w:ind w:left="1440" w:hanging="1440"/>
        <w:outlineLvl w:val="0"/>
      </w:pPr>
    </w:p>
    <w:p w:rsidR="006603C5" w:rsidRPr="005A7A4D" w:rsidRDefault="006603C5" w:rsidP="00CE49CC">
      <w:pPr>
        <w:pStyle w:val="EMEABodyText"/>
        <w:keepNext/>
        <w:tabs>
          <w:tab w:val="left" w:pos="1430"/>
        </w:tabs>
        <w:ind w:left="1440" w:hanging="1440"/>
        <w:outlineLvl w:val="0"/>
      </w:pPr>
      <w:r w:rsidRPr="005A7A4D">
        <w:t>Not known:</w:t>
      </w:r>
      <w:r w:rsidRPr="005A7A4D">
        <w:tab/>
      </w:r>
      <w:r w:rsidR="00CE49CC" w:rsidRPr="005A7A4D">
        <w:tab/>
      </w:r>
      <w:r w:rsidRPr="005A7A4D">
        <w:t>impaired renal function including cases of renal failure in patients at risk (see section 4.4)</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Reproductive system and breast disorders</w:t>
      </w:r>
    </w:p>
    <w:p w:rsidR="005506CE" w:rsidRPr="005A7A4D" w:rsidRDefault="005506CE" w:rsidP="008E6ED7">
      <w:pPr>
        <w:pStyle w:val="EMEABodyText"/>
        <w:tabs>
          <w:tab w:val="left" w:pos="1440"/>
        </w:tabs>
        <w:jc w:val="both"/>
        <w:outlineLvl w:val="0"/>
      </w:pPr>
    </w:p>
    <w:p w:rsidR="006603C5" w:rsidRPr="005A7A4D" w:rsidRDefault="006603C5" w:rsidP="008E6ED7">
      <w:pPr>
        <w:pStyle w:val="EMEABodyText"/>
        <w:tabs>
          <w:tab w:val="left" w:pos="1440"/>
        </w:tabs>
        <w:jc w:val="both"/>
        <w:outlineLvl w:val="0"/>
      </w:pPr>
      <w:r w:rsidRPr="005A7A4D">
        <w:t>Uncommon:</w:t>
      </w:r>
      <w:r w:rsidRPr="005A7A4D">
        <w:tab/>
        <w:t>sexual dysfunction</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General disorders and administration site conditions</w:t>
      </w:r>
    </w:p>
    <w:p w:rsidR="005506CE" w:rsidRPr="005A7A4D" w:rsidRDefault="005506CE" w:rsidP="008E6ED7">
      <w:pPr>
        <w:pStyle w:val="EMEABodyText"/>
        <w:keepNext/>
        <w:tabs>
          <w:tab w:val="left" w:pos="720"/>
          <w:tab w:val="left" w:pos="1440"/>
        </w:tabs>
        <w:outlineLvl w:val="0"/>
      </w:pPr>
    </w:p>
    <w:p w:rsidR="006603C5" w:rsidRPr="005A7A4D" w:rsidRDefault="006603C5" w:rsidP="008E6ED7">
      <w:pPr>
        <w:pStyle w:val="EMEABodyText"/>
        <w:keepNext/>
        <w:tabs>
          <w:tab w:val="left" w:pos="720"/>
          <w:tab w:val="left" w:pos="1440"/>
        </w:tabs>
        <w:outlineLvl w:val="0"/>
      </w:pPr>
      <w:r w:rsidRPr="005A7A4D">
        <w:t>Common:</w:t>
      </w:r>
      <w:r w:rsidRPr="005A7A4D">
        <w:tab/>
        <w:t>fatigue</w:t>
      </w:r>
    </w:p>
    <w:p w:rsidR="006603C5" w:rsidRPr="005A7A4D" w:rsidRDefault="006603C5" w:rsidP="008E6ED7">
      <w:pPr>
        <w:pStyle w:val="EMEABodyText"/>
        <w:keepNext/>
        <w:tabs>
          <w:tab w:val="left" w:pos="1430"/>
        </w:tabs>
        <w:outlineLvl w:val="0"/>
        <w:rPr>
          <w:i/>
          <w:u w:val="single"/>
        </w:rPr>
      </w:pPr>
      <w:r w:rsidRPr="005A7A4D">
        <w:t>Uncommon:</w:t>
      </w:r>
      <w:r w:rsidRPr="005A7A4D">
        <w:tab/>
        <w:t>chest pain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Investigations</w:t>
      </w:r>
    </w:p>
    <w:p w:rsidR="005506CE" w:rsidRPr="005A7A4D" w:rsidRDefault="005506CE" w:rsidP="008E6ED7">
      <w:pPr>
        <w:pStyle w:val="EMEABodyText"/>
        <w:tabs>
          <w:tab w:val="left" w:pos="720"/>
          <w:tab w:val="left" w:pos="1440"/>
        </w:tabs>
        <w:ind w:left="1440" w:hanging="1440"/>
      </w:pPr>
    </w:p>
    <w:p w:rsidR="006603C5" w:rsidRPr="005A7A4D" w:rsidRDefault="006603C5" w:rsidP="008E6ED7">
      <w:pPr>
        <w:pStyle w:val="EMEABodyText"/>
        <w:tabs>
          <w:tab w:val="left" w:pos="720"/>
          <w:tab w:val="left" w:pos="1440"/>
        </w:tabs>
        <w:ind w:left="1440" w:hanging="1440"/>
      </w:pPr>
      <w:r w:rsidRPr="005A7A4D">
        <w:t>Very common:</w:t>
      </w:r>
      <w:r w:rsidRPr="005A7A4D">
        <w:tab/>
        <w:t>Hyperkalaemia* occurred more often in diabetic patients treated with irbesartan than with placebo. In diabetic hypertensive patients with microalbuminuria and normal renal function, hyperkalaemia (≥ 5.5 </w:t>
      </w:r>
      <w:proofErr w:type="spellStart"/>
      <w:r w:rsidRPr="005A7A4D">
        <w:t>mEq</w:t>
      </w:r>
      <w:proofErr w:type="spellEnd"/>
      <w:r w:rsidRPr="005A7A4D">
        <w:t>/L) occurred in 29.4% of the patients in the irbesartan 300 mg group and 22% of the patients in the placebo group. In diabetic hypertensive patients with chronic renal insufficiency and overt proteinuria, hyperkalaemia (≥ 5.5 </w:t>
      </w:r>
      <w:proofErr w:type="spellStart"/>
      <w:r w:rsidRPr="005A7A4D">
        <w:t>mEq</w:t>
      </w:r>
      <w:proofErr w:type="spellEnd"/>
      <w:r w:rsidRPr="005A7A4D">
        <w:t>/L) occurred in 46.3% of the patients in the irbesartan group and 26.3% of the patients in the placebo group.</w:t>
      </w:r>
    </w:p>
    <w:p w:rsidR="006603C5" w:rsidRPr="005A7A4D" w:rsidRDefault="006603C5" w:rsidP="008E6ED7">
      <w:pPr>
        <w:pStyle w:val="EMEABodyText"/>
        <w:tabs>
          <w:tab w:val="left" w:pos="720"/>
          <w:tab w:val="left" w:pos="1440"/>
        </w:tabs>
        <w:ind w:left="1440" w:hanging="1440"/>
      </w:pPr>
      <w:r w:rsidRPr="005A7A4D">
        <w:t>Common:</w:t>
      </w:r>
      <w:r w:rsidRPr="005A7A4D">
        <w:tab/>
        <w:t>significant increases in plasma creatine kinase were commonly observed (1.7%) in irbesartan treated subjects. None of these increases were associated with identifiable clinical musculoskeletal events.</w:t>
      </w:r>
      <w:r w:rsidRPr="005A7A4D">
        <w:br/>
        <w:t>In 1.7% of hypertensive patients with advanced diabetic renal disease treated with irbesartan, a decrease in haemoglobin*, which was not clinically significant, has been observed.</w:t>
      </w:r>
    </w:p>
    <w:p w:rsidR="006603C5" w:rsidRPr="005A7A4D" w:rsidRDefault="006603C5" w:rsidP="008E6ED7">
      <w:pPr>
        <w:pStyle w:val="EMEABodyText"/>
        <w:tabs>
          <w:tab w:val="left" w:pos="0"/>
        </w:tabs>
      </w:pPr>
    </w:p>
    <w:p w:rsidR="006603C5" w:rsidRPr="005A7A4D" w:rsidRDefault="006603C5" w:rsidP="008E6ED7">
      <w:pPr>
        <w:pStyle w:val="EMEABodyText"/>
        <w:rPr>
          <w:b/>
          <w:bCs/>
        </w:rPr>
      </w:pPr>
      <w:r w:rsidRPr="005A7A4D">
        <w:rPr>
          <w:bCs/>
          <w:u w:val="single"/>
        </w:rPr>
        <w:t>Paediatric population</w:t>
      </w:r>
    </w:p>
    <w:p w:rsidR="002113FD" w:rsidRPr="005A7A4D" w:rsidRDefault="002113FD" w:rsidP="008E6ED7">
      <w:pPr>
        <w:pStyle w:val="EMEABodyText"/>
      </w:pPr>
    </w:p>
    <w:p w:rsidR="006603C5" w:rsidRPr="005A7A4D" w:rsidRDefault="006603C5" w:rsidP="008E6ED7">
      <w:pPr>
        <w:pStyle w:val="EMEABodyText"/>
      </w:pPr>
      <w:r w:rsidRPr="005A7A4D">
        <w:t>In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DD1FFF" w:rsidRPr="005A7A4D" w:rsidRDefault="00DD1FFF" w:rsidP="008E6ED7">
      <w:pPr>
        <w:pStyle w:val="EMEABodyText"/>
      </w:pPr>
    </w:p>
    <w:p w:rsidR="00DD1FFF" w:rsidRPr="005A7A4D" w:rsidRDefault="00DD1FFF" w:rsidP="00DD1FFF">
      <w:pPr>
        <w:pStyle w:val="EMEABodyText"/>
        <w:rPr>
          <w:u w:val="single"/>
        </w:rPr>
      </w:pPr>
      <w:r w:rsidRPr="005A7A4D">
        <w:rPr>
          <w:u w:val="single"/>
        </w:rPr>
        <w:t>Reporting of suspected adverse reactions</w:t>
      </w:r>
    </w:p>
    <w:p w:rsidR="00C87BAA" w:rsidRPr="005A7A4D" w:rsidRDefault="00C87BAA" w:rsidP="00DD1FFF">
      <w:pPr>
        <w:pStyle w:val="EMEABodyText"/>
      </w:pPr>
    </w:p>
    <w:p w:rsidR="00DD1FFF" w:rsidRPr="005A7A4D" w:rsidRDefault="00DD1FFF" w:rsidP="00DD1FFF">
      <w:pPr>
        <w:pStyle w:val="EMEABodyText"/>
      </w:pPr>
      <w:r w:rsidRPr="005A7A4D">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357B">
        <w:rPr>
          <w:highlight w:val="lightGray"/>
        </w:rPr>
        <w:t>the national reporting system listed in Appendix V.</w:t>
      </w:r>
      <w:r w:rsidRPr="005A7A4D">
        <w:t xml:space="preserve"> </w:t>
      </w:r>
    </w:p>
    <w:p w:rsidR="006603C5" w:rsidRPr="005A7A4D" w:rsidRDefault="006603C5" w:rsidP="008E6ED7">
      <w:pPr>
        <w:pStyle w:val="EMEABodyText"/>
        <w:tabs>
          <w:tab w:val="left" w:pos="1440"/>
        </w:tabs>
      </w:pPr>
    </w:p>
    <w:p w:rsidR="006603C5" w:rsidRPr="005A7A4D" w:rsidRDefault="006603C5">
      <w:pPr>
        <w:pStyle w:val="EMEAHeading2"/>
        <w:outlineLvl w:val="0"/>
      </w:pPr>
      <w:r w:rsidRPr="005A7A4D">
        <w:t>4.9</w:t>
      </w:r>
      <w:r w:rsidRPr="005A7A4D">
        <w:tab/>
        <w:t>Overdose</w:t>
      </w:r>
    </w:p>
    <w:p w:rsidR="006603C5" w:rsidRPr="005A7A4D" w:rsidRDefault="006603C5">
      <w:pPr>
        <w:pStyle w:val="EMEAHeading2"/>
      </w:pPr>
    </w:p>
    <w:p w:rsidR="006603C5" w:rsidRPr="005A7A4D" w:rsidRDefault="006603C5">
      <w:pPr>
        <w:pStyle w:val="EMEABodyText"/>
      </w:pPr>
      <w:r w:rsidRPr="005A7A4D">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rsidRPr="005A7A4D">
        <w:t>Aprovel</w:t>
      </w:r>
      <w:proofErr w:type="spellEnd"/>
      <w:r w:rsidRPr="005A7A4D">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5.</w:t>
      </w:r>
      <w:r w:rsidRPr="005A7A4D">
        <w:tab/>
        <w:t>PHARMACOLOGICAL PROPERTIES</w:t>
      </w:r>
    </w:p>
    <w:p w:rsidR="006603C5" w:rsidRPr="005A7A4D" w:rsidRDefault="006603C5">
      <w:pPr>
        <w:pStyle w:val="EMEAHeading1"/>
      </w:pPr>
    </w:p>
    <w:p w:rsidR="006603C5" w:rsidRPr="005A7A4D" w:rsidRDefault="006603C5">
      <w:pPr>
        <w:pStyle w:val="EMEAHeading2"/>
        <w:outlineLvl w:val="0"/>
      </w:pPr>
      <w:r w:rsidRPr="005A7A4D">
        <w:t>5.1</w:t>
      </w:r>
      <w:r w:rsidRPr="005A7A4D">
        <w:tab/>
        <w:t>Pharmacodynamic properties</w:t>
      </w:r>
    </w:p>
    <w:p w:rsidR="006603C5" w:rsidRPr="005A7A4D" w:rsidRDefault="006603C5" w:rsidP="008E6ED7">
      <w:pPr>
        <w:pStyle w:val="EMEAHeading2"/>
      </w:pPr>
    </w:p>
    <w:p w:rsidR="006603C5" w:rsidRPr="005A7A4D" w:rsidRDefault="006603C5" w:rsidP="008E6ED7">
      <w:pPr>
        <w:pStyle w:val="EMEABodyText"/>
        <w:keepNext/>
      </w:pPr>
      <w:r w:rsidRPr="005A7A4D">
        <w:t>Pharmacotherapeutic group: Angiotensin-II antagonists, plain.</w:t>
      </w:r>
    </w:p>
    <w:p w:rsidR="00C87BAA" w:rsidRPr="005A7A4D" w:rsidRDefault="00C87BAA" w:rsidP="008E6ED7">
      <w:pPr>
        <w:pStyle w:val="EMEABodyText"/>
        <w:keepNext/>
      </w:pPr>
    </w:p>
    <w:p w:rsidR="006603C5" w:rsidRPr="005A7A4D" w:rsidRDefault="006603C5" w:rsidP="008E6ED7">
      <w:pPr>
        <w:pStyle w:val="EMEABodyText"/>
        <w:keepNext/>
      </w:pPr>
      <w:r w:rsidRPr="005A7A4D">
        <w:t>ATC code: C09C A04.</w:t>
      </w:r>
    </w:p>
    <w:p w:rsidR="006603C5" w:rsidRPr="005A7A4D" w:rsidRDefault="006603C5">
      <w:pPr>
        <w:pStyle w:val="EMEABodyText"/>
      </w:pPr>
    </w:p>
    <w:p w:rsidR="006603C5" w:rsidRPr="005A7A4D" w:rsidRDefault="006603C5">
      <w:pPr>
        <w:pStyle w:val="EMEABodyText"/>
      </w:pPr>
      <w:r w:rsidRPr="005A7A4D">
        <w:rPr>
          <w:u w:val="single"/>
        </w:rPr>
        <w:t>Mechanism of action</w:t>
      </w:r>
      <w:r w:rsidRPr="005A7A4D">
        <w:t>:</w:t>
      </w:r>
      <w:r w:rsidRPr="005A7A4D">
        <w:rPr>
          <w:b/>
        </w:rPr>
        <w:t xml:space="preserve"> </w:t>
      </w:r>
      <w:r w:rsidR="000841D5" w:rsidRPr="005A7A4D">
        <w:t>i</w:t>
      </w:r>
      <w:r w:rsidRPr="005A7A4D">
        <w:t>rbesartan is a potent, orally active, selective angiotensin-II receptor (type AT</w:t>
      </w:r>
      <w:r w:rsidRPr="005A7A4D">
        <w:rPr>
          <w:vertAlign w:val="subscript"/>
        </w:rPr>
        <w:t>1</w:t>
      </w:r>
      <w:r w:rsidRPr="005A7A4D">
        <w:t>) antagonist. It is expected to block all actions of angiotensin-II mediated by the AT</w:t>
      </w:r>
      <w:r w:rsidRPr="005A7A4D">
        <w:rPr>
          <w:vertAlign w:val="subscript"/>
        </w:rPr>
        <w:t>1</w:t>
      </w:r>
      <w:r w:rsidRPr="005A7A4D">
        <w:t xml:space="preserve"> receptor, regardless of the source or route of synthesis of angiotensin-II. The selective antagonism of the angiotensin-II (AT</w:t>
      </w:r>
      <w:r w:rsidRPr="005A7A4D">
        <w:rPr>
          <w:vertAlign w:val="subscript"/>
        </w:rPr>
        <w:t>1</w:t>
      </w:r>
      <w:r w:rsidRPr="005A7A4D">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6603C5" w:rsidRPr="005A7A4D" w:rsidRDefault="006603C5">
      <w:pPr>
        <w:pStyle w:val="EMEABodyText"/>
      </w:pPr>
    </w:p>
    <w:p w:rsidR="006603C5" w:rsidRPr="005A7A4D" w:rsidRDefault="006603C5">
      <w:pPr>
        <w:pStyle w:val="EMEAHeading2"/>
        <w:rPr>
          <w:b w:val="0"/>
          <w:u w:val="single"/>
        </w:rPr>
      </w:pPr>
      <w:r w:rsidRPr="005A7A4D">
        <w:rPr>
          <w:b w:val="0"/>
          <w:u w:val="single"/>
        </w:rPr>
        <w:t>Clinical efficacy</w:t>
      </w:r>
    </w:p>
    <w:p w:rsidR="006603C5" w:rsidRPr="005A7A4D" w:rsidRDefault="006603C5">
      <w:pPr>
        <w:pStyle w:val="EMEAHeading2"/>
      </w:pPr>
    </w:p>
    <w:p w:rsidR="006603C5" w:rsidRPr="00667CD0" w:rsidRDefault="006603C5" w:rsidP="008E6ED7">
      <w:pPr>
        <w:pStyle w:val="EMEABodyText"/>
        <w:keepNext/>
        <w:outlineLvl w:val="0"/>
        <w:rPr>
          <w:i/>
        </w:rPr>
      </w:pPr>
      <w:r w:rsidRPr="00667CD0">
        <w:rPr>
          <w:i/>
        </w:rPr>
        <w:t>Hypertension</w:t>
      </w:r>
    </w:p>
    <w:p w:rsidR="00C87BAA" w:rsidRPr="005A7A4D" w:rsidRDefault="00C87BAA">
      <w:pPr>
        <w:pStyle w:val="EMEABodyText"/>
      </w:pPr>
    </w:p>
    <w:p w:rsidR="006603C5" w:rsidRPr="005A7A4D" w:rsidRDefault="006603C5">
      <w:pPr>
        <w:pStyle w:val="EMEABodyText"/>
      </w:pPr>
      <w:r w:rsidRPr="005A7A4D">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6603C5" w:rsidRPr="005A7A4D" w:rsidRDefault="006603C5">
      <w:pPr>
        <w:pStyle w:val="EMEABodyText"/>
      </w:pPr>
      <w:r w:rsidRPr="005A7A4D">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C87BAA" w:rsidRPr="005A7A4D" w:rsidRDefault="00C87BAA">
      <w:pPr>
        <w:pStyle w:val="EMEABodyText"/>
      </w:pPr>
    </w:p>
    <w:p w:rsidR="006603C5" w:rsidRPr="005A7A4D" w:rsidRDefault="006603C5">
      <w:pPr>
        <w:pStyle w:val="EMEABodyText"/>
      </w:pPr>
      <w:r w:rsidRPr="005A7A4D">
        <w:t xml:space="preserve">The blood pressure lowering effect of </w:t>
      </w:r>
      <w:proofErr w:type="spellStart"/>
      <w:r w:rsidRPr="005A7A4D">
        <w:t>Aprovel</w:t>
      </w:r>
      <w:proofErr w:type="spellEnd"/>
      <w:r w:rsidRPr="005A7A4D">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C87BAA" w:rsidRPr="005A7A4D" w:rsidRDefault="00C87BAA">
      <w:pPr>
        <w:pStyle w:val="EMEABodyText"/>
      </w:pPr>
    </w:p>
    <w:p w:rsidR="006603C5" w:rsidRPr="005A7A4D" w:rsidRDefault="006603C5">
      <w:pPr>
        <w:pStyle w:val="EMEABodyText"/>
      </w:pPr>
      <w:r w:rsidRPr="005A7A4D">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C87BAA" w:rsidRPr="005A7A4D" w:rsidRDefault="00C87BAA">
      <w:pPr>
        <w:pStyle w:val="EMEABodyText"/>
      </w:pPr>
    </w:p>
    <w:p w:rsidR="006603C5" w:rsidRPr="005A7A4D" w:rsidRDefault="006603C5">
      <w:pPr>
        <w:pStyle w:val="EMEABodyText"/>
      </w:pPr>
      <w:r w:rsidRPr="005A7A4D">
        <w:t xml:space="preserve">The efficacy of </w:t>
      </w:r>
      <w:proofErr w:type="spellStart"/>
      <w:r w:rsidRPr="005A7A4D">
        <w:t>Aprovel</w:t>
      </w:r>
      <w:proofErr w:type="spellEnd"/>
      <w:r w:rsidRPr="005A7A4D">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C87BAA" w:rsidRPr="005A7A4D" w:rsidRDefault="00C87BAA">
      <w:pPr>
        <w:pStyle w:val="EMEABodyText"/>
      </w:pPr>
    </w:p>
    <w:p w:rsidR="006603C5" w:rsidRPr="005A7A4D" w:rsidRDefault="006603C5">
      <w:pPr>
        <w:pStyle w:val="EMEABodyText"/>
      </w:pPr>
      <w:r w:rsidRPr="005A7A4D">
        <w:t>There is no clinically important effect on serum uric acid or urinary uric acid secretion.</w:t>
      </w:r>
    </w:p>
    <w:p w:rsidR="006603C5" w:rsidRPr="005A7A4D" w:rsidRDefault="006603C5">
      <w:pPr>
        <w:pStyle w:val="EMEABodyText"/>
      </w:pPr>
    </w:p>
    <w:p w:rsidR="006603C5" w:rsidRPr="00667CD0" w:rsidRDefault="006603C5" w:rsidP="008E6ED7">
      <w:pPr>
        <w:pStyle w:val="EMEABodyText"/>
        <w:keepNext/>
        <w:outlineLvl w:val="0"/>
        <w:rPr>
          <w:i/>
        </w:rPr>
      </w:pPr>
      <w:r w:rsidRPr="00667CD0">
        <w:rPr>
          <w:i/>
        </w:rPr>
        <w:t>Paediatric population</w:t>
      </w:r>
    </w:p>
    <w:p w:rsidR="00C87BAA" w:rsidRPr="005A7A4D" w:rsidRDefault="00C87BAA" w:rsidP="008E6ED7">
      <w:pPr>
        <w:pStyle w:val="EMEABodyText"/>
        <w:keepNext/>
        <w:outlineLvl w:val="0"/>
      </w:pPr>
    </w:p>
    <w:p w:rsidR="006603C5" w:rsidRPr="005A7A4D" w:rsidRDefault="006603C5" w:rsidP="008E6ED7">
      <w:pPr>
        <w:pStyle w:val="EMEABodyText"/>
        <w:keepNext/>
        <w:outlineLvl w:val="0"/>
      </w:pPr>
      <w:r w:rsidRPr="005A7A4D">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5A7A4D">
        <w:t>SeSBP</w:t>
      </w:r>
      <w:proofErr w:type="spellEnd"/>
      <w:r w:rsidRPr="005A7A4D">
        <w:t>) was 11.7 mmHg (low dose), 9.3 mmHg (medium dose), 13.2 mmHg (high dose). No significant difference was apparent between these doses. Adjusted mean change of trough seated diastolic blood pressure (</w:t>
      </w:r>
      <w:proofErr w:type="spellStart"/>
      <w:r w:rsidRPr="005A7A4D">
        <w:t>SeDBP</w:t>
      </w:r>
      <w:proofErr w:type="spellEnd"/>
      <w:r w:rsidRPr="005A7A4D">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5A7A4D">
        <w:t>SeSBP</w:t>
      </w:r>
      <w:proofErr w:type="spellEnd"/>
      <w:r w:rsidRPr="005A7A4D">
        <w:t xml:space="preserve"> and </w:t>
      </w:r>
      <w:proofErr w:type="spellStart"/>
      <w:r w:rsidRPr="005A7A4D">
        <w:t>SeDBP</w:t>
      </w:r>
      <w:proofErr w:type="spellEnd"/>
      <w:r w:rsidRPr="005A7A4D">
        <w:t xml:space="preserve"> compared to +0.1 and -0.3 mmHg changes respectively in those on all doses of irbesartan (see section 4.2).</w:t>
      </w:r>
    </w:p>
    <w:p w:rsidR="006603C5" w:rsidRPr="005A7A4D" w:rsidRDefault="006603C5" w:rsidP="008E6ED7">
      <w:pPr>
        <w:pStyle w:val="EMEABodyText"/>
        <w:outlineLvl w:val="0"/>
      </w:pPr>
    </w:p>
    <w:p w:rsidR="006603C5" w:rsidRPr="00667CD0" w:rsidRDefault="006603C5" w:rsidP="008E6ED7">
      <w:pPr>
        <w:pStyle w:val="EMEABodyText"/>
        <w:keepNext/>
        <w:outlineLvl w:val="0"/>
        <w:rPr>
          <w:i/>
        </w:rPr>
      </w:pPr>
      <w:r w:rsidRPr="00667CD0">
        <w:rPr>
          <w:i/>
        </w:rPr>
        <w:t>Hypertension and type 2 diabetes with renal disease</w:t>
      </w:r>
    </w:p>
    <w:p w:rsidR="002F293B" w:rsidRPr="005A7A4D" w:rsidRDefault="002F293B">
      <w:pPr>
        <w:pStyle w:val="EMEABodyText"/>
      </w:pPr>
    </w:p>
    <w:p w:rsidR="006603C5" w:rsidRPr="005A7A4D" w:rsidRDefault="006603C5">
      <w:pPr>
        <w:pStyle w:val="EMEABodyText"/>
      </w:pPr>
      <w:r w:rsidRPr="005A7A4D">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rsidRPr="005A7A4D">
        <w:t>Aprovel</w:t>
      </w:r>
      <w:proofErr w:type="spellEnd"/>
      <w:r w:rsidRPr="005A7A4D">
        <w:t xml:space="preserve">, amlodipine and placebo. In 1,715 hypertensive patients with type 2 diabetes, proteinuria ≥ 900 mg/day and serum creatinine ranging from 1.0-3.0 mg/dl, the long-term effects (mean 2.6 years) of </w:t>
      </w:r>
      <w:proofErr w:type="spellStart"/>
      <w:r w:rsidRPr="005A7A4D">
        <w:t>Aprovel</w:t>
      </w:r>
      <w:proofErr w:type="spellEnd"/>
      <w:r w:rsidRPr="005A7A4D">
        <w:t xml:space="preserve"> on the progression of renal disease and all-cause mortality were examined. Patients were titrated from 75 mg to a maintenance dose of 300 mg </w:t>
      </w:r>
      <w:proofErr w:type="spellStart"/>
      <w:r w:rsidRPr="005A7A4D">
        <w:t>Aprovel</w:t>
      </w:r>
      <w:proofErr w:type="spellEnd"/>
      <w:r w:rsidRPr="005A7A4D">
        <w:rPr>
          <w:rFonts w:ascii="Times" w:hAnsi="Times"/>
        </w:rPr>
        <w:t>, from 2.5 mg to 10 mg amlodipine, or placebo</w:t>
      </w:r>
      <w:r w:rsidRPr="005A7A4D">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5A7A4D">
        <w:t>all cause</w:t>
      </w:r>
      <w:proofErr w:type="spellEnd"/>
      <w:r w:rsidRPr="005A7A4D">
        <w:t xml:space="preserve"> mortality was observed, while a positive trend in the reduction in ESRD and a significant reduction in doubling of serum creatinine were observed.</w:t>
      </w:r>
    </w:p>
    <w:p w:rsidR="006603C5" w:rsidRPr="005A7A4D" w:rsidRDefault="006603C5">
      <w:pPr>
        <w:pStyle w:val="EMEABodyText"/>
      </w:pPr>
    </w:p>
    <w:p w:rsidR="006603C5" w:rsidRPr="005A7A4D" w:rsidRDefault="006603C5">
      <w:pPr>
        <w:pStyle w:val="EMEABodyText"/>
        <w:rPr>
          <w:snapToGrid w:val="0"/>
          <w:lang w:eastAsia="es-ES"/>
        </w:rPr>
      </w:pPr>
      <w:r w:rsidRPr="005A7A4D">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5A7A4D">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6603C5" w:rsidRPr="005A7A4D" w:rsidRDefault="006603C5">
      <w:pPr>
        <w:pStyle w:val="EMEABodyText"/>
        <w:rPr>
          <w:snapToGrid w:val="0"/>
          <w:lang w:eastAsia="es-ES"/>
        </w:rPr>
      </w:pPr>
    </w:p>
    <w:p w:rsidR="006603C5" w:rsidRPr="005A7A4D" w:rsidRDefault="006603C5">
      <w:pPr>
        <w:pStyle w:val="EMEABodyText"/>
      </w:pPr>
      <w:r w:rsidRPr="005A7A4D">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rsidRPr="005A7A4D">
        <w:t>Aprovel</w:t>
      </w:r>
      <w:proofErr w:type="spellEnd"/>
      <w:r w:rsidRPr="005A7A4D">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5A7A4D">
        <w:t>normoalbuminuria</w:t>
      </w:r>
      <w:proofErr w:type="spellEnd"/>
      <w:r w:rsidRPr="005A7A4D">
        <w:t xml:space="preserve"> (&lt; 30 mg/day) was more frequent in the </w:t>
      </w:r>
      <w:proofErr w:type="spellStart"/>
      <w:r w:rsidRPr="005A7A4D">
        <w:t>Aprovel</w:t>
      </w:r>
      <w:proofErr w:type="spellEnd"/>
      <w:r w:rsidRPr="005A7A4D">
        <w:t> 300 mg group (34%) than in the placebo group (21%).</w:t>
      </w:r>
    </w:p>
    <w:p w:rsidR="00334926" w:rsidRPr="005A7A4D" w:rsidRDefault="00334926">
      <w:pPr>
        <w:pStyle w:val="EMEABodyText"/>
      </w:pPr>
    </w:p>
    <w:p w:rsidR="00334926" w:rsidRPr="00667CD0" w:rsidRDefault="00334926" w:rsidP="00334926">
      <w:pPr>
        <w:pStyle w:val="EMEABodyText"/>
        <w:rPr>
          <w:i/>
        </w:rPr>
      </w:pPr>
      <w:r w:rsidRPr="00667CD0">
        <w:rPr>
          <w:i/>
        </w:rPr>
        <w:t>Dual blockade of the renin-angiotensin-aldosterone system (RAAS)</w:t>
      </w:r>
    </w:p>
    <w:p w:rsidR="002F293B" w:rsidRPr="005A7A4D" w:rsidRDefault="002F293B" w:rsidP="00334926">
      <w:pPr>
        <w:pStyle w:val="EMEABodyText"/>
      </w:pPr>
    </w:p>
    <w:p w:rsidR="00334926" w:rsidRPr="005A7A4D" w:rsidRDefault="00334926" w:rsidP="00334926">
      <w:pPr>
        <w:pStyle w:val="EMEABodyText"/>
      </w:pPr>
      <w:r w:rsidRPr="005A7A4D">
        <w:t>Two large randomised, controlled trials</w:t>
      </w:r>
      <w:r w:rsidR="005506CE" w:rsidRPr="005A7A4D">
        <w:t xml:space="preserve"> </w:t>
      </w:r>
      <w:r w:rsidR="00B055ED" w:rsidRPr="005A7A4D">
        <w:t>(</w:t>
      </w:r>
      <w:r w:rsidRPr="005A7A4D">
        <w:t>ONTARGET (</w:t>
      </w:r>
      <w:proofErr w:type="spellStart"/>
      <w:r w:rsidRPr="005A7A4D">
        <w:t>O</w:t>
      </w:r>
      <w:r w:rsidR="00B055ED" w:rsidRPr="005A7A4D">
        <w:t>N</w:t>
      </w:r>
      <w:r w:rsidRPr="005A7A4D">
        <w:t>going</w:t>
      </w:r>
      <w:proofErr w:type="spellEnd"/>
      <w:r w:rsidRPr="005A7A4D">
        <w:t xml:space="preserve"> Telmisartan Alone and in combination with Ramipril Global Endpoint Trial)</w:t>
      </w:r>
      <w:r w:rsidR="00B055ED" w:rsidRPr="005A7A4D">
        <w:t xml:space="preserve"> and</w:t>
      </w:r>
      <w:r w:rsidRPr="005A7A4D">
        <w:t xml:space="preserve"> VA NEPHRON-D (The Veterans Affairs Nephropathy in Diabetes</w:t>
      </w:r>
      <w:r w:rsidR="00B055ED" w:rsidRPr="005A7A4D">
        <w:t>)</w:t>
      </w:r>
      <w:r w:rsidRPr="005A7A4D">
        <w:t xml:space="preserve">) have examined the use of </w:t>
      </w:r>
      <w:r w:rsidR="00B055ED" w:rsidRPr="005A7A4D">
        <w:t xml:space="preserve">the </w:t>
      </w:r>
      <w:r w:rsidRPr="005A7A4D">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334926" w:rsidRPr="005A7A4D" w:rsidRDefault="00334926" w:rsidP="00334926">
      <w:pPr>
        <w:pStyle w:val="EMEABodyText"/>
      </w:pPr>
      <w:r w:rsidRPr="005A7A4D">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334926" w:rsidRPr="005A7A4D" w:rsidRDefault="00334926" w:rsidP="00334926">
      <w:pPr>
        <w:pStyle w:val="EMEABodyText"/>
      </w:pPr>
      <w:r w:rsidRPr="005A7A4D">
        <w:t>ACE-inhibitors and angiotensin II receptor blockers should therefore not be used concomitantly in patients with diabetic nephropathy.</w:t>
      </w:r>
    </w:p>
    <w:p w:rsidR="002F293B" w:rsidRPr="005A7A4D" w:rsidRDefault="002F293B" w:rsidP="00334926">
      <w:pPr>
        <w:pStyle w:val="EMEABodyText"/>
      </w:pPr>
    </w:p>
    <w:p w:rsidR="00334926" w:rsidRPr="005A7A4D" w:rsidRDefault="00334926" w:rsidP="00334926">
      <w:pPr>
        <w:pStyle w:val="EMEABodyText"/>
      </w:pPr>
      <w:r w:rsidRPr="005A7A4D">
        <w:t>ALTITUD</w:t>
      </w:r>
      <w:r w:rsidR="00083169" w:rsidRPr="005A7A4D">
        <w:t>E</w:t>
      </w:r>
      <w:r w:rsidRPr="005A7A4D">
        <w:t xml:space="preserve"> (</w:t>
      </w:r>
      <w:proofErr w:type="spellStart"/>
      <w:r w:rsidRPr="005A7A4D">
        <w:t>Ali</w:t>
      </w:r>
      <w:r w:rsidR="00E37EC1" w:rsidRPr="005A7A4D">
        <w:t>s</w:t>
      </w:r>
      <w:r w:rsidRPr="005A7A4D">
        <w:t>kiren</w:t>
      </w:r>
      <w:proofErr w:type="spellEnd"/>
      <w:r w:rsidRPr="005A7A4D">
        <w:t xml:space="preserve"> Trial in Type 2 Diabet</w:t>
      </w:r>
      <w:r w:rsidR="00B055ED" w:rsidRPr="005A7A4D">
        <w:t>es</w:t>
      </w:r>
      <w:r w:rsidRPr="005A7A4D">
        <w:t xml:space="preserve"> Using Cardiovascular and Renal </w:t>
      </w:r>
      <w:r w:rsidR="00B055ED" w:rsidRPr="005A7A4D">
        <w:t xml:space="preserve">Disease </w:t>
      </w:r>
      <w:r w:rsidRPr="005A7A4D">
        <w:t xml:space="preserve">Endpoints) was a study designed to test the benefit of adding </w:t>
      </w:r>
      <w:proofErr w:type="spellStart"/>
      <w:r w:rsidRPr="005A7A4D">
        <w:t>aliskiren</w:t>
      </w:r>
      <w:proofErr w:type="spellEnd"/>
      <w:r w:rsidRPr="005A7A4D">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frequent in the </w:t>
      </w:r>
      <w:proofErr w:type="spellStart"/>
      <w:r w:rsidRPr="005A7A4D">
        <w:t>aliskiren</w:t>
      </w:r>
      <w:proofErr w:type="spellEnd"/>
      <w:r w:rsidRPr="005A7A4D">
        <w:t xml:space="preserve"> group than in the placebo group and adverse events and serious adverse events of interest (hyperkalaemia, hypotension and renal d</w:t>
      </w:r>
      <w:r w:rsidR="00B055ED" w:rsidRPr="005A7A4D">
        <w:t>y</w:t>
      </w:r>
      <w:r w:rsidRPr="005A7A4D">
        <w:t xml:space="preserve">sfunction) were more frequently reported in the </w:t>
      </w:r>
      <w:proofErr w:type="spellStart"/>
      <w:r w:rsidRPr="005A7A4D">
        <w:t>aliskiren</w:t>
      </w:r>
      <w:proofErr w:type="spellEnd"/>
      <w:r w:rsidRPr="005A7A4D">
        <w:t xml:space="preserve"> group than in the placebo group.</w:t>
      </w:r>
    </w:p>
    <w:p w:rsidR="00334926" w:rsidRPr="005A7A4D" w:rsidRDefault="00334926">
      <w:pPr>
        <w:pStyle w:val="EMEABodyText"/>
      </w:pPr>
    </w:p>
    <w:p w:rsidR="006603C5" w:rsidRPr="005A7A4D" w:rsidRDefault="006603C5">
      <w:pPr>
        <w:pStyle w:val="EMEABodyText"/>
      </w:pPr>
    </w:p>
    <w:p w:rsidR="006603C5" w:rsidRPr="005A7A4D" w:rsidRDefault="006603C5" w:rsidP="005D0F57">
      <w:pPr>
        <w:pStyle w:val="EMEAHeading2"/>
        <w:keepNext w:val="0"/>
        <w:keepLines w:val="0"/>
        <w:outlineLvl w:val="0"/>
      </w:pPr>
      <w:r w:rsidRPr="005A7A4D">
        <w:t>5.2</w:t>
      </w:r>
      <w:r w:rsidRPr="005A7A4D">
        <w:tab/>
        <w:t>Pharmacokinetic properties</w:t>
      </w:r>
    </w:p>
    <w:p w:rsidR="006603C5" w:rsidRPr="005A7A4D" w:rsidRDefault="006603C5" w:rsidP="005D0F57">
      <w:pPr>
        <w:pStyle w:val="EMEAHeading2"/>
        <w:keepNext w:val="0"/>
        <w:keepLines w:val="0"/>
      </w:pPr>
    </w:p>
    <w:p w:rsidR="005C02B7" w:rsidRPr="005A7A4D" w:rsidRDefault="005C02B7" w:rsidP="005D0F57">
      <w:pPr>
        <w:pStyle w:val="EMEAHeading2"/>
        <w:keepNext w:val="0"/>
        <w:keepLines w:val="0"/>
        <w:ind w:left="0" w:firstLine="0"/>
        <w:rPr>
          <w:b w:val="0"/>
          <w:u w:val="single"/>
        </w:rPr>
      </w:pPr>
      <w:r w:rsidRPr="005A7A4D">
        <w:rPr>
          <w:b w:val="0"/>
          <w:u w:val="single"/>
        </w:rPr>
        <w:t>Absor</w:t>
      </w:r>
      <w:r w:rsidR="00E72359" w:rsidRPr="005A7A4D">
        <w:rPr>
          <w:b w:val="0"/>
          <w:u w:val="single"/>
        </w:rPr>
        <w:t>p</w:t>
      </w:r>
      <w:r w:rsidRPr="005A7A4D">
        <w:rPr>
          <w:b w:val="0"/>
          <w:u w:val="single"/>
        </w:rPr>
        <w:t>tion</w:t>
      </w:r>
    </w:p>
    <w:p w:rsidR="002F293B" w:rsidRPr="005A7A4D" w:rsidRDefault="002F293B" w:rsidP="005D0F57">
      <w:pPr>
        <w:pStyle w:val="EMEABodyText"/>
      </w:pPr>
    </w:p>
    <w:p w:rsidR="005573C5" w:rsidRDefault="006603C5" w:rsidP="005D0F57">
      <w:pPr>
        <w:pStyle w:val="EMEABodyText"/>
      </w:pPr>
      <w:r w:rsidRPr="005A7A4D">
        <w:t xml:space="preserve">After oral administration, irbesartan is well absorbed: studies of absolute bioavailability gave values of approximately 60-80%. Concomitant food intake does not significantly influence the bioavailability of irbesartan. </w:t>
      </w:r>
    </w:p>
    <w:p w:rsidR="005573C5" w:rsidRDefault="005573C5" w:rsidP="005D0F57">
      <w:pPr>
        <w:pStyle w:val="EMEABodyText"/>
      </w:pPr>
    </w:p>
    <w:p w:rsidR="005573C5" w:rsidRDefault="005573C5" w:rsidP="005D0F57">
      <w:pPr>
        <w:pStyle w:val="EMEABodyText"/>
      </w:pPr>
      <w:r w:rsidRPr="005D0F57">
        <w:rPr>
          <w:u w:val="single"/>
        </w:rPr>
        <w:t>Distribution</w:t>
      </w:r>
    </w:p>
    <w:p w:rsidR="005573C5" w:rsidRDefault="005573C5" w:rsidP="005D0F57">
      <w:pPr>
        <w:pStyle w:val="EMEABodyText"/>
      </w:pPr>
    </w:p>
    <w:p w:rsidR="005573C5" w:rsidRDefault="006603C5" w:rsidP="005D0F57">
      <w:pPr>
        <w:pStyle w:val="EMEABodyText"/>
      </w:pPr>
      <w:r w:rsidRPr="005A7A4D">
        <w:t xml:space="preserve">Plasma protein binding is approximately 96%, with negligible binding to cellular blood components. The volume of distribution is 53-93 litres. </w:t>
      </w:r>
    </w:p>
    <w:p w:rsidR="005573C5" w:rsidRDefault="005573C5" w:rsidP="008E6ED7">
      <w:pPr>
        <w:pStyle w:val="EMEABodyText"/>
        <w:keepNext/>
      </w:pPr>
    </w:p>
    <w:p w:rsidR="005573C5" w:rsidRDefault="005573C5" w:rsidP="008E6ED7">
      <w:pPr>
        <w:pStyle w:val="EMEABodyText"/>
        <w:keepNext/>
      </w:pPr>
      <w:r w:rsidRPr="005D0F57">
        <w:rPr>
          <w:u w:val="single"/>
        </w:rPr>
        <w:t>Biotransformation</w:t>
      </w:r>
    </w:p>
    <w:p w:rsidR="005573C5" w:rsidRDefault="005573C5" w:rsidP="008E6ED7">
      <w:pPr>
        <w:pStyle w:val="EMEABodyText"/>
        <w:keepNext/>
      </w:pPr>
    </w:p>
    <w:p w:rsidR="006603C5" w:rsidRPr="005A7A4D" w:rsidRDefault="006603C5" w:rsidP="008E6ED7">
      <w:pPr>
        <w:pStyle w:val="EMEABodyText"/>
        <w:keepNext/>
      </w:pPr>
      <w:r w:rsidRPr="005A7A4D">
        <w:t xml:space="preserve">Following oral or intravenous administration of </w:t>
      </w:r>
      <w:r w:rsidRPr="005A7A4D">
        <w:rPr>
          <w:position w:val="2"/>
          <w:vertAlign w:val="superscript"/>
        </w:rPr>
        <w:t>14</w:t>
      </w:r>
      <w:r w:rsidRPr="005A7A4D">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5A7A4D">
        <w:rPr>
          <w:i/>
        </w:rPr>
        <w:t>In vitro</w:t>
      </w:r>
      <w:r w:rsidRPr="005A7A4D">
        <w:t xml:space="preserve"> studies indicate that irbesartan is primarily oxidised by the cytochrome P450 enzyme CYP2C9; isoenzyme CYP3A4 has negligible effect.</w:t>
      </w:r>
    </w:p>
    <w:p w:rsidR="006603C5" w:rsidRPr="005A7A4D" w:rsidRDefault="006603C5">
      <w:pPr>
        <w:pStyle w:val="EMEABodyText"/>
      </w:pPr>
    </w:p>
    <w:p w:rsidR="005C02B7" w:rsidRPr="005A7A4D" w:rsidRDefault="005C02B7">
      <w:pPr>
        <w:pStyle w:val="EMEABodyText"/>
      </w:pPr>
      <w:r w:rsidRPr="005A7A4D">
        <w:rPr>
          <w:u w:val="single"/>
        </w:rPr>
        <w:t>Linearity/non-linearity</w:t>
      </w:r>
    </w:p>
    <w:p w:rsidR="005506CE" w:rsidRPr="005A7A4D" w:rsidRDefault="005506CE">
      <w:pPr>
        <w:pStyle w:val="EMEABodyText"/>
      </w:pPr>
    </w:p>
    <w:p w:rsidR="006603C5" w:rsidRPr="005A7A4D" w:rsidRDefault="006603C5">
      <w:pPr>
        <w:pStyle w:val="EMEABodyText"/>
      </w:pPr>
      <w:r w:rsidRPr="005A7A4D">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1.5-2 hours after oral administration. The total body and renal clearance are 157-176 and 3-3.5 ml/min, respectively. The terminal elimination half-life of irbesartan is 11-15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5A7A4D">
        <w:rPr>
          <w:rStyle w:val="EMEASubscript"/>
        </w:rPr>
        <w:t>max</w:t>
      </w:r>
      <w:r w:rsidRPr="005A7A4D">
        <w:t xml:space="preserve"> values were also somewhat greater in </w:t>
      </w:r>
      <w:r w:rsidR="00BE232A" w:rsidRPr="005A7A4D">
        <w:t>older</w:t>
      </w:r>
      <w:r w:rsidR="005A7A4D">
        <w:t xml:space="preserve"> </w:t>
      </w:r>
      <w:r w:rsidRPr="005A7A4D">
        <w:t>subjects (≥ 65 years) than those of young subjects (18-40 years). However the terminal half-life was not significantly altered. No dosage adjustment is necessary in</w:t>
      </w:r>
      <w:r w:rsidR="000B016B" w:rsidRPr="005A7A4D">
        <w:t xml:space="preserve"> older people</w:t>
      </w:r>
      <w:r w:rsidRPr="005A7A4D">
        <w:t>.</w:t>
      </w:r>
    </w:p>
    <w:p w:rsidR="002F293B" w:rsidRPr="005A7A4D" w:rsidRDefault="002F293B">
      <w:pPr>
        <w:pStyle w:val="EMEABodyText"/>
      </w:pPr>
    </w:p>
    <w:p w:rsidR="005C02B7" w:rsidRPr="005A7A4D" w:rsidRDefault="005C02B7" w:rsidP="005C02B7">
      <w:pPr>
        <w:pStyle w:val="EMEABodyText"/>
        <w:rPr>
          <w:u w:val="single"/>
        </w:rPr>
      </w:pPr>
      <w:r w:rsidRPr="005A7A4D">
        <w:rPr>
          <w:u w:val="single"/>
        </w:rPr>
        <w:t>Elimination</w:t>
      </w:r>
    </w:p>
    <w:p w:rsidR="005506CE" w:rsidRPr="005A7A4D" w:rsidRDefault="005506CE">
      <w:pPr>
        <w:pStyle w:val="EMEABodyText"/>
      </w:pPr>
    </w:p>
    <w:p w:rsidR="006603C5" w:rsidRPr="005A7A4D" w:rsidRDefault="006603C5">
      <w:pPr>
        <w:pStyle w:val="EMEABodyText"/>
      </w:pPr>
      <w:r w:rsidRPr="005A7A4D">
        <w:t xml:space="preserve">Irbesartan and its metabolites are eliminated by both biliary and renal pathways. After either oral or IV administration of </w:t>
      </w:r>
      <w:r w:rsidRPr="005A7A4D">
        <w:rPr>
          <w:position w:val="2"/>
          <w:vertAlign w:val="superscript"/>
        </w:rPr>
        <w:t>14</w:t>
      </w:r>
      <w:r w:rsidRPr="005A7A4D">
        <w:t>C irbesartan, about 20% of the radioactivity is recovered in the urine, and the remainder in the faeces. Less than 2% of the dose is excreted in the urine as unchanged irbesartan.</w:t>
      </w:r>
    </w:p>
    <w:p w:rsidR="006603C5" w:rsidRPr="005A7A4D" w:rsidRDefault="006603C5" w:rsidP="008E6ED7">
      <w:pPr>
        <w:pStyle w:val="EMEABodyText"/>
      </w:pPr>
    </w:p>
    <w:p w:rsidR="006603C5" w:rsidRPr="005A7A4D" w:rsidRDefault="006603C5" w:rsidP="008E6ED7">
      <w:pPr>
        <w:pStyle w:val="EMEABodyText"/>
        <w:rPr>
          <w:u w:val="single"/>
        </w:rPr>
      </w:pPr>
      <w:r w:rsidRPr="005A7A4D">
        <w:rPr>
          <w:u w:val="single"/>
        </w:rPr>
        <w:t>Paediatric population</w:t>
      </w:r>
    </w:p>
    <w:p w:rsidR="005506CE" w:rsidRPr="005A7A4D" w:rsidRDefault="005506CE">
      <w:pPr>
        <w:pStyle w:val="EMEABodyText"/>
      </w:pPr>
    </w:p>
    <w:p w:rsidR="006603C5" w:rsidRPr="005A7A4D" w:rsidRDefault="006603C5">
      <w:pPr>
        <w:pStyle w:val="EMEABodyText"/>
      </w:pPr>
      <w:r w:rsidRPr="005A7A4D">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5A7A4D">
        <w:rPr>
          <w:rStyle w:val="EMEASubscript"/>
        </w:rPr>
        <w:t>max</w:t>
      </w:r>
      <w:r w:rsidRPr="005A7A4D">
        <w:t>, AUC and clearance rates were comparable to those observed in adult patients receiving 150 mg irbesartan daily. A limited accumulation of irbesartan (18%) in plasma was observed upon repeated once daily dosing.</w:t>
      </w:r>
    </w:p>
    <w:p w:rsidR="006603C5" w:rsidRPr="005A7A4D" w:rsidRDefault="006603C5">
      <w:pPr>
        <w:pStyle w:val="EMEABodyText"/>
      </w:pPr>
    </w:p>
    <w:p w:rsidR="005C02B7" w:rsidRPr="005A7A4D" w:rsidRDefault="006603C5">
      <w:pPr>
        <w:pStyle w:val="EMEABodyText"/>
      </w:pPr>
      <w:r w:rsidRPr="005A7A4D">
        <w:rPr>
          <w:u w:val="single"/>
        </w:rPr>
        <w:t>Renal impairment</w:t>
      </w:r>
    </w:p>
    <w:p w:rsidR="002F293B" w:rsidRPr="005A7A4D" w:rsidRDefault="002F293B">
      <w:pPr>
        <w:pStyle w:val="EMEABodyText"/>
      </w:pPr>
    </w:p>
    <w:p w:rsidR="006603C5" w:rsidRPr="005A7A4D" w:rsidRDefault="005C02B7">
      <w:pPr>
        <w:pStyle w:val="EMEABodyText"/>
      </w:pPr>
      <w:r w:rsidRPr="005A7A4D">
        <w:t>I</w:t>
      </w:r>
      <w:r w:rsidR="006603C5" w:rsidRPr="005A7A4D">
        <w:t>n patients with renal impairment or those undergoing haemodialysis, the pharmacokinetic parameters of irbesartan are not significantly altered. Irbesartan is not removed by haemodialysis.</w:t>
      </w:r>
    </w:p>
    <w:p w:rsidR="006603C5" w:rsidRPr="005A7A4D" w:rsidRDefault="006603C5">
      <w:pPr>
        <w:pStyle w:val="EMEABodyText"/>
      </w:pPr>
    </w:p>
    <w:p w:rsidR="005C02B7" w:rsidRPr="005A7A4D" w:rsidRDefault="006603C5">
      <w:pPr>
        <w:pStyle w:val="EMEABodyText"/>
      </w:pPr>
      <w:r w:rsidRPr="005A7A4D">
        <w:rPr>
          <w:u w:val="single"/>
        </w:rPr>
        <w:t>Hepatic impairment</w:t>
      </w:r>
    </w:p>
    <w:p w:rsidR="002F293B" w:rsidRPr="005A7A4D" w:rsidRDefault="002F293B">
      <w:pPr>
        <w:pStyle w:val="EMEABodyText"/>
      </w:pPr>
    </w:p>
    <w:p w:rsidR="006603C5" w:rsidRPr="005A7A4D" w:rsidRDefault="005C02B7">
      <w:pPr>
        <w:pStyle w:val="EMEABodyText"/>
      </w:pPr>
      <w:r w:rsidRPr="005A7A4D">
        <w:t>I</w:t>
      </w:r>
      <w:r w:rsidR="006603C5" w:rsidRPr="005A7A4D">
        <w:t>n patients with mild to moderate cirrhosis, the pharmacokinetic parameters of irbesartan are not significantly altered.</w:t>
      </w:r>
    </w:p>
    <w:p w:rsidR="005506CE" w:rsidRPr="005A7A4D" w:rsidRDefault="005506CE">
      <w:pPr>
        <w:pStyle w:val="EMEABodyText"/>
      </w:pPr>
    </w:p>
    <w:p w:rsidR="006603C5" w:rsidRPr="005A7A4D" w:rsidRDefault="006603C5">
      <w:pPr>
        <w:pStyle w:val="EMEABodyText"/>
      </w:pPr>
      <w:r w:rsidRPr="005A7A4D">
        <w:t>Studies have not been performed in patients with severe hepatic impairment.</w:t>
      </w:r>
    </w:p>
    <w:p w:rsidR="006603C5" w:rsidRPr="005A7A4D" w:rsidRDefault="006603C5">
      <w:pPr>
        <w:pStyle w:val="EMEABodyText"/>
      </w:pPr>
    </w:p>
    <w:p w:rsidR="006603C5" w:rsidRPr="005A7A4D" w:rsidRDefault="006603C5">
      <w:pPr>
        <w:pStyle w:val="EMEAHeading2"/>
        <w:outlineLvl w:val="0"/>
      </w:pPr>
      <w:r w:rsidRPr="005A7A4D">
        <w:t>5.3</w:t>
      </w:r>
      <w:r w:rsidRPr="005A7A4D">
        <w:rPr>
          <w:i/>
        </w:rPr>
        <w:tab/>
      </w:r>
      <w:r w:rsidRPr="005A7A4D">
        <w:t>Preclinical safety data</w:t>
      </w:r>
    </w:p>
    <w:p w:rsidR="006603C5" w:rsidRPr="005A7A4D" w:rsidRDefault="006603C5" w:rsidP="008E6ED7">
      <w:pPr>
        <w:pStyle w:val="EMEAHeading2"/>
      </w:pPr>
    </w:p>
    <w:p w:rsidR="006603C5" w:rsidRPr="005A7A4D" w:rsidRDefault="006603C5" w:rsidP="008E6ED7">
      <w:pPr>
        <w:pStyle w:val="EMEABodyText"/>
        <w:keepNext/>
      </w:pPr>
      <w:r w:rsidRPr="005A7A4D">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6603C5" w:rsidRPr="005A7A4D" w:rsidRDefault="006603C5">
      <w:pPr>
        <w:pStyle w:val="EMEABodyText"/>
      </w:pPr>
    </w:p>
    <w:p w:rsidR="006603C5" w:rsidRPr="005A7A4D" w:rsidRDefault="006603C5">
      <w:pPr>
        <w:pStyle w:val="EMEABodyText"/>
      </w:pPr>
      <w:r w:rsidRPr="005A7A4D">
        <w:t xml:space="preserve">There was no evidence of mutagenicity, </w:t>
      </w:r>
      <w:proofErr w:type="spellStart"/>
      <w:r w:rsidRPr="005A7A4D">
        <w:t>clastogenicity</w:t>
      </w:r>
      <w:proofErr w:type="spellEnd"/>
      <w:r w:rsidRPr="005A7A4D">
        <w:t xml:space="preserve"> or carcinogenicity.</w:t>
      </w:r>
    </w:p>
    <w:p w:rsidR="006603C5" w:rsidRPr="005A7A4D" w:rsidRDefault="006603C5">
      <w:pPr>
        <w:pStyle w:val="EMEABodyText"/>
      </w:pPr>
    </w:p>
    <w:p w:rsidR="006603C5" w:rsidRPr="005A7A4D" w:rsidRDefault="006603C5" w:rsidP="008E6ED7">
      <w:pPr>
        <w:pStyle w:val="EMEABodyText"/>
      </w:pPr>
      <w:r w:rsidRPr="005A7A4D">
        <w:t xml:space="preserve">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w:t>
      </w:r>
      <w:r w:rsidR="00B67381" w:rsidRPr="005A7A4D">
        <w:t>foetuses</w:t>
      </w:r>
      <w:r w:rsidRPr="005A7A4D">
        <w:t xml:space="preserve"> were observed. Irbesartan did not affect survival, development, or reproduction of offspring. Studies in animals indicate that the </w:t>
      </w:r>
      <w:r w:rsidR="00B67381" w:rsidRPr="005A7A4D">
        <w:t>radiolabelled</w:t>
      </w:r>
      <w:r w:rsidRPr="005A7A4D">
        <w:t xml:space="preserve"> irbesartan is detected in rat and rabbit </w:t>
      </w:r>
      <w:r w:rsidR="00B67381" w:rsidRPr="005A7A4D">
        <w:t>foetuses</w:t>
      </w:r>
      <w:r w:rsidRPr="005A7A4D">
        <w:t>. Irbesartan is excreted in the milk of lactating rats.</w:t>
      </w:r>
    </w:p>
    <w:p w:rsidR="006603C5" w:rsidRPr="005A7A4D" w:rsidRDefault="006603C5">
      <w:pPr>
        <w:pStyle w:val="EMEABodyText"/>
      </w:pPr>
    </w:p>
    <w:p w:rsidR="006603C5" w:rsidRPr="005A7A4D" w:rsidRDefault="006603C5">
      <w:pPr>
        <w:pStyle w:val="EMEABodyText"/>
      </w:pPr>
      <w:r w:rsidRPr="005A7A4D">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6.</w:t>
      </w:r>
      <w:r w:rsidRPr="005A7A4D">
        <w:tab/>
        <w:t>PHARMACEUTICAL PARTICULARS</w:t>
      </w:r>
    </w:p>
    <w:p w:rsidR="006603C5" w:rsidRPr="005A7A4D" w:rsidRDefault="006603C5">
      <w:pPr>
        <w:pStyle w:val="EMEAHeading1"/>
      </w:pPr>
    </w:p>
    <w:p w:rsidR="006603C5" w:rsidRPr="005A7A4D" w:rsidRDefault="006603C5">
      <w:pPr>
        <w:pStyle w:val="EMEAHeading2"/>
        <w:outlineLvl w:val="0"/>
      </w:pPr>
      <w:r w:rsidRPr="005A7A4D">
        <w:t>6.1</w:t>
      </w:r>
      <w:r w:rsidRPr="005A7A4D">
        <w:tab/>
        <w:t>List of excipients</w:t>
      </w:r>
    </w:p>
    <w:p w:rsidR="006603C5" w:rsidRPr="005A7A4D" w:rsidRDefault="006603C5" w:rsidP="008E6ED7">
      <w:pPr>
        <w:pStyle w:val="EMEAHeading2"/>
      </w:pPr>
    </w:p>
    <w:p w:rsidR="006603C5" w:rsidRPr="005A7A4D" w:rsidRDefault="006603C5" w:rsidP="008E6ED7">
      <w:pPr>
        <w:pStyle w:val="EMEABodyText"/>
        <w:keepNext/>
      </w:pPr>
      <w:r w:rsidRPr="005A7A4D">
        <w:t>Microcrystalline cellulose</w:t>
      </w:r>
    </w:p>
    <w:p w:rsidR="006603C5" w:rsidRPr="005A7A4D" w:rsidRDefault="006603C5" w:rsidP="008E6ED7">
      <w:pPr>
        <w:pStyle w:val="EMEABodyText"/>
      </w:pPr>
      <w:r w:rsidRPr="005A7A4D">
        <w:t>Croscarmellose sodium</w:t>
      </w:r>
    </w:p>
    <w:p w:rsidR="006603C5" w:rsidRPr="005A7A4D" w:rsidRDefault="006603C5" w:rsidP="008E6ED7">
      <w:pPr>
        <w:pStyle w:val="EMEABodyText"/>
      </w:pPr>
      <w:r w:rsidRPr="005A7A4D">
        <w:t>Lactose monohydrate</w:t>
      </w:r>
    </w:p>
    <w:p w:rsidR="006603C5" w:rsidRPr="005A7A4D" w:rsidRDefault="006603C5" w:rsidP="008E6ED7">
      <w:pPr>
        <w:pStyle w:val="EMEABodyText"/>
      </w:pPr>
      <w:r w:rsidRPr="005A7A4D">
        <w:t>Magnesium stearate</w:t>
      </w:r>
    </w:p>
    <w:p w:rsidR="006603C5" w:rsidRPr="005A7A4D" w:rsidRDefault="006603C5" w:rsidP="008E6ED7">
      <w:pPr>
        <w:pStyle w:val="EMEABodyText"/>
      </w:pPr>
      <w:r w:rsidRPr="005A7A4D">
        <w:t>Colloidal hydrated silica</w:t>
      </w:r>
    </w:p>
    <w:p w:rsidR="006603C5" w:rsidRPr="005A7A4D" w:rsidRDefault="006603C5" w:rsidP="008E6ED7">
      <w:pPr>
        <w:pStyle w:val="EMEABodyText"/>
      </w:pPr>
      <w:r w:rsidRPr="005A7A4D">
        <w:t>Pregelatinised maize starch</w:t>
      </w:r>
    </w:p>
    <w:p w:rsidR="006603C5" w:rsidRPr="005A7A4D" w:rsidRDefault="006603C5" w:rsidP="008E6ED7">
      <w:pPr>
        <w:pStyle w:val="EMEABodyText"/>
      </w:pPr>
      <w:r w:rsidRPr="005A7A4D">
        <w:t>Poloxamer 188</w:t>
      </w:r>
    </w:p>
    <w:p w:rsidR="006603C5" w:rsidRPr="005A7A4D" w:rsidRDefault="006603C5">
      <w:pPr>
        <w:pStyle w:val="EMEABodyText"/>
      </w:pPr>
    </w:p>
    <w:p w:rsidR="006603C5" w:rsidRPr="005A7A4D" w:rsidRDefault="006603C5">
      <w:pPr>
        <w:pStyle w:val="EMEAHeading2"/>
        <w:outlineLvl w:val="0"/>
      </w:pPr>
      <w:r w:rsidRPr="005A7A4D">
        <w:t>6.2</w:t>
      </w:r>
      <w:r w:rsidRPr="005A7A4D">
        <w:tab/>
        <w:t>Incompatibilities</w:t>
      </w:r>
    </w:p>
    <w:p w:rsidR="006603C5" w:rsidRPr="005A7A4D" w:rsidRDefault="006603C5" w:rsidP="008E6ED7">
      <w:pPr>
        <w:pStyle w:val="EMEAHeading2"/>
      </w:pPr>
    </w:p>
    <w:p w:rsidR="006603C5" w:rsidRPr="005A7A4D" w:rsidRDefault="006603C5" w:rsidP="008E6ED7">
      <w:pPr>
        <w:pStyle w:val="EMEABodyText"/>
        <w:keepNext/>
        <w:outlineLvl w:val="0"/>
      </w:pPr>
      <w:r w:rsidRPr="005A7A4D">
        <w:t>Not applicable.</w:t>
      </w:r>
    </w:p>
    <w:p w:rsidR="006603C5" w:rsidRPr="005A7A4D" w:rsidRDefault="006603C5">
      <w:pPr>
        <w:pStyle w:val="EMEABodyText"/>
      </w:pPr>
    </w:p>
    <w:p w:rsidR="006603C5" w:rsidRPr="005A7A4D" w:rsidRDefault="006603C5">
      <w:pPr>
        <w:pStyle w:val="EMEAHeading2"/>
        <w:outlineLvl w:val="0"/>
      </w:pPr>
      <w:r w:rsidRPr="005A7A4D">
        <w:t>6.3</w:t>
      </w:r>
      <w:r w:rsidRPr="005A7A4D">
        <w:tab/>
        <w:t>Shelf life</w:t>
      </w:r>
    </w:p>
    <w:p w:rsidR="006603C5" w:rsidRPr="00667CD0" w:rsidRDefault="006603C5" w:rsidP="008E6ED7">
      <w:pPr>
        <w:pStyle w:val="EMEAHeading2"/>
        <w:rPr>
          <w:b w:val="0"/>
        </w:rPr>
      </w:pPr>
    </w:p>
    <w:p w:rsidR="006603C5" w:rsidRPr="005A7A4D" w:rsidRDefault="006603C5" w:rsidP="008E6ED7">
      <w:pPr>
        <w:pStyle w:val="EMEABodyText"/>
        <w:keepNext/>
      </w:pPr>
      <w:r w:rsidRPr="005A7A4D">
        <w:t>3 years.</w:t>
      </w:r>
    </w:p>
    <w:p w:rsidR="006603C5" w:rsidRPr="005A7A4D" w:rsidRDefault="006603C5">
      <w:pPr>
        <w:pStyle w:val="EMEABodyText"/>
      </w:pPr>
    </w:p>
    <w:p w:rsidR="006603C5" w:rsidRPr="005A7A4D" w:rsidRDefault="006603C5">
      <w:pPr>
        <w:pStyle w:val="EMEAHeading2"/>
        <w:outlineLvl w:val="0"/>
      </w:pPr>
      <w:r w:rsidRPr="005A7A4D">
        <w:t>6.4</w:t>
      </w:r>
      <w:r w:rsidRPr="005A7A4D">
        <w:tab/>
        <w:t>Special precautions for storage</w:t>
      </w:r>
    </w:p>
    <w:p w:rsidR="006603C5" w:rsidRPr="00667CD0" w:rsidRDefault="006603C5" w:rsidP="008E6ED7">
      <w:pPr>
        <w:pStyle w:val="EMEAHeading2"/>
        <w:rPr>
          <w:b w:val="0"/>
        </w:rPr>
      </w:pPr>
    </w:p>
    <w:p w:rsidR="006603C5" w:rsidRPr="005A7A4D" w:rsidRDefault="006603C5" w:rsidP="008E6ED7">
      <w:pPr>
        <w:pStyle w:val="EMEABodyText"/>
        <w:keepNext/>
        <w:outlineLvl w:val="0"/>
      </w:pPr>
      <w:r w:rsidRPr="005A7A4D">
        <w:t>Do not store above 30°C.</w:t>
      </w:r>
    </w:p>
    <w:p w:rsidR="006603C5" w:rsidRPr="005A7A4D" w:rsidRDefault="006603C5">
      <w:pPr>
        <w:pStyle w:val="EMEABodyText"/>
      </w:pPr>
    </w:p>
    <w:p w:rsidR="006603C5" w:rsidRPr="005A7A4D" w:rsidRDefault="006603C5">
      <w:pPr>
        <w:pStyle w:val="EMEAHeading2"/>
        <w:ind w:left="0" w:firstLine="0"/>
        <w:outlineLvl w:val="0"/>
      </w:pPr>
      <w:r w:rsidRPr="005A7A4D">
        <w:t>6.5</w:t>
      </w:r>
      <w:r w:rsidRPr="005A7A4D">
        <w:tab/>
        <w:t>Nature and contents of container</w:t>
      </w:r>
    </w:p>
    <w:p w:rsidR="006603C5" w:rsidRPr="00667CD0" w:rsidRDefault="006603C5" w:rsidP="008E6ED7">
      <w:pPr>
        <w:pStyle w:val="EMEAHeading2"/>
        <w:rPr>
          <w:b w:val="0"/>
        </w:rPr>
      </w:pPr>
    </w:p>
    <w:p w:rsidR="006603C5" w:rsidRPr="005A7A4D" w:rsidRDefault="006603C5">
      <w:pPr>
        <w:pStyle w:val="EMEABodyText"/>
      </w:pPr>
      <w:r w:rsidRPr="005A7A4D">
        <w:t>Cartons of 14 tablets in PVC/PVDC/Aluminium blisters.</w:t>
      </w:r>
    </w:p>
    <w:p w:rsidR="006603C5" w:rsidRPr="005A7A4D" w:rsidRDefault="006603C5">
      <w:pPr>
        <w:pStyle w:val="EMEABodyText"/>
      </w:pPr>
      <w:r w:rsidRPr="005A7A4D">
        <w:t>Cartons of 28 tablets in PVC/PVDC/Aluminium blisters.</w:t>
      </w:r>
    </w:p>
    <w:p w:rsidR="006603C5" w:rsidRPr="005A7A4D" w:rsidRDefault="006603C5">
      <w:pPr>
        <w:pStyle w:val="EMEABodyText"/>
      </w:pPr>
      <w:r w:rsidRPr="005A7A4D">
        <w:t>Cartons of 56 tablets in PVC/PVDC/Aluminium blisters.</w:t>
      </w:r>
    </w:p>
    <w:p w:rsidR="006603C5" w:rsidRPr="005A7A4D" w:rsidRDefault="006603C5">
      <w:pPr>
        <w:pStyle w:val="EMEABodyText"/>
      </w:pPr>
      <w:r w:rsidRPr="005A7A4D">
        <w:t>Cartons of 98 tablets in PVC/PVDC/Aluminium blisters.</w:t>
      </w:r>
    </w:p>
    <w:p w:rsidR="006603C5" w:rsidRPr="005A7A4D" w:rsidRDefault="006603C5">
      <w:pPr>
        <w:pStyle w:val="EMEABodyText"/>
      </w:pPr>
      <w:r w:rsidRPr="005A7A4D">
        <w:t>Cartons of 56 x 1 tablet in PVC/PVDC/Aluminium perforated unit dose blisters.</w:t>
      </w:r>
    </w:p>
    <w:p w:rsidR="006603C5" w:rsidRPr="005A7A4D" w:rsidRDefault="006603C5">
      <w:pPr>
        <w:pStyle w:val="EMEABodyText"/>
      </w:pPr>
    </w:p>
    <w:p w:rsidR="006603C5" w:rsidRPr="005A7A4D" w:rsidRDefault="006603C5">
      <w:pPr>
        <w:pStyle w:val="EMEABodyText"/>
        <w:outlineLvl w:val="0"/>
      </w:pPr>
      <w:r w:rsidRPr="005A7A4D">
        <w:t>Not all pack sizes may be marketed.</w:t>
      </w:r>
    </w:p>
    <w:p w:rsidR="006603C5" w:rsidRPr="005A7A4D" w:rsidRDefault="006603C5">
      <w:pPr>
        <w:pStyle w:val="EMEABodyText"/>
      </w:pPr>
    </w:p>
    <w:p w:rsidR="006603C5" w:rsidRPr="005A7A4D" w:rsidRDefault="006603C5">
      <w:pPr>
        <w:pStyle w:val="EMEAHeading2"/>
        <w:outlineLvl w:val="0"/>
      </w:pPr>
      <w:r w:rsidRPr="005A7A4D">
        <w:t>6.6</w:t>
      </w:r>
      <w:r w:rsidRPr="005A7A4D">
        <w:tab/>
        <w:t>Special precautions for disposal</w:t>
      </w:r>
    </w:p>
    <w:p w:rsidR="006603C5" w:rsidRPr="00667CD0" w:rsidRDefault="006603C5" w:rsidP="008E6ED7">
      <w:pPr>
        <w:pStyle w:val="EMEAHeading2"/>
        <w:rPr>
          <w:b w:val="0"/>
        </w:rPr>
      </w:pPr>
    </w:p>
    <w:p w:rsidR="006603C5" w:rsidRPr="005A7A4D" w:rsidRDefault="006603C5" w:rsidP="008E6ED7">
      <w:pPr>
        <w:pStyle w:val="EMEABodyText"/>
        <w:keepNext/>
      </w:pPr>
      <w:r w:rsidRPr="005A7A4D">
        <w:t>Any unused medicinal product or waste material should be disposed of in accordance with local requirements.</w:t>
      </w:r>
    </w:p>
    <w:p w:rsidR="006603C5" w:rsidRPr="005A7A4D" w:rsidRDefault="006603C5">
      <w:pPr>
        <w:pStyle w:val="EMEABodyText"/>
      </w:pPr>
    </w:p>
    <w:p w:rsidR="006603C5" w:rsidRPr="005A7A4D" w:rsidRDefault="006603C5">
      <w:pPr>
        <w:pStyle w:val="EMEABodyText"/>
      </w:pPr>
    </w:p>
    <w:p w:rsidR="006603C5" w:rsidRPr="00667CD0" w:rsidRDefault="006603C5">
      <w:pPr>
        <w:pStyle w:val="EMEAHeading1"/>
        <w:rPr>
          <w:lang w:val="fr-FR"/>
        </w:rPr>
      </w:pPr>
      <w:r w:rsidRPr="00667CD0">
        <w:rPr>
          <w:lang w:val="fr-FR"/>
        </w:rPr>
        <w:t>7.</w:t>
      </w:r>
      <w:r w:rsidRPr="00667CD0">
        <w:rPr>
          <w:lang w:val="fr-FR"/>
        </w:rPr>
        <w:tab/>
        <w:t>MARKETING AUTHORISATION HOLDER</w:t>
      </w:r>
    </w:p>
    <w:p w:rsidR="006603C5" w:rsidRPr="00667CD0" w:rsidRDefault="006603C5">
      <w:pPr>
        <w:pStyle w:val="EMEAHeading1"/>
        <w:rPr>
          <w:b w:val="0"/>
          <w:lang w:val="fr-FR"/>
        </w:rPr>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667CD0" w:rsidRDefault="006603C5">
      <w:pPr>
        <w:pStyle w:val="EMEAHeading1"/>
        <w:rPr>
          <w:lang w:val="fr-FR"/>
        </w:rPr>
      </w:pPr>
      <w:r w:rsidRPr="00667CD0">
        <w:rPr>
          <w:lang w:val="fr-FR"/>
        </w:rPr>
        <w:t>8.</w:t>
      </w:r>
      <w:r w:rsidRPr="00667CD0">
        <w:rPr>
          <w:lang w:val="fr-FR"/>
        </w:rPr>
        <w:tab/>
        <w:t>MARKETING AUTHORISATION NUMBERS</w:t>
      </w:r>
    </w:p>
    <w:p w:rsidR="006603C5" w:rsidRPr="00667CD0" w:rsidRDefault="006603C5">
      <w:pPr>
        <w:pStyle w:val="EMEAHeading1"/>
        <w:rPr>
          <w:lang w:val="fr-FR"/>
        </w:rPr>
      </w:pPr>
    </w:p>
    <w:p w:rsidR="006603C5" w:rsidRPr="00667CD0" w:rsidRDefault="006603C5" w:rsidP="008E6ED7">
      <w:pPr>
        <w:pStyle w:val="EMEABodyText"/>
        <w:jc w:val="both"/>
        <w:rPr>
          <w:lang w:val="fr-FR"/>
        </w:rPr>
      </w:pPr>
      <w:r w:rsidRPr="00667CD0">
        <w:rPr>
          <w:lang w:val="fr-FR"/>
        </w:rPr>
        <w:t>EU/1/97/046/004-006</w:t>
      </w:r>
      <w:r w:rsidRPr="00667CD0">
        <w:rPr>
          <w:lang w:val="fr-FR"/>
        </w:rPr>
        <w:br/>
        <w:t>EU/1/97/046/011</w:t>
      </w:r>
      <w:r w:rsidRPr="00667CD0">
        <w:rPr>
          <w:lang w:val="fr-FR"/>
        </w:rPr>
        <w:br/>
        <w:t>EU/1/97/046/014</w:t>
      </w:r>
    </w:p>
    <w:p w:rsidR="006603C5" w:rsidRPr="00667CD0" w:rsidRDefault="006603C5">
      <w:pPr>
        <w:pStyle w:val="EMEABodyText"/>
        <w:rPr>
          <w:lang w:val="fr-FR"/>
        </w:rPr>
      </w:pPr>
    </w:p>
    <w:p w:rsidR="006603C5" w:rsidRPr="00667CD0" w:rsidRDefault="006603C5">
      <w:pPr>
        <w:pStyle w:val="EMEABodyText"/>
        <w:rPr>
          <w:lang w:val="fr-FR"/>
        </w:rPr>
      </w:pPr>
    </w:p>
    <w:p w:rsidR="006603C5" w:rsidRPr="005A7A4D" w:rsidRDefault="006603C5">
      <w:pPr>
        <w:pStyle w:val="EMEAHeading1"/>
      </w:pPr>
      <w:r w:rsidRPr="005A7A4D">
        <w:t>9.</w:t>
      </w:r>
      <w:r w:rsidRPr="005A7A4D">
        <w:tab/>
        <w:t>DATE OF FIRST AUTHORISATION / RENEWAL OF THE AUTHORISATION</w:t>
      </w:r>
    </w:p>
    <w:p w:rsidR="006603C5" w:rsidRPr="005A7A4D" w:rsidRDefault="006603C5" w:rsidP="008E6ED7">
      <w:pPr>
        <w:pStyle w:val="EMEAHeading1"/>
      </w:pPr>
    </w:p>
    <w:p w:rsidR="006603C5" w:rsidRPr="005A7A4D" w:rsidRDefault="006603C5" w:rsidP="008E6ED7">
      <w:pPr>
        <w:pStyle w:val="EMEABodyText"/>
      </w:pPr>
      <w:r w:rsidRPr="005A7A4D">
        <w:t>Date of first authorisation: 27 August 1997</w:t>
      </w:r>
      <w:r w:rsidRPr="005A7A4D">
        <w:br/>
        <w:t>Date of latest renewal: 27 August 2007</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10.</w:t>
      </w:r>
      <w:r w:rsidRPr="005A7A4D">
        <w:tab/>
        <w:t>DATE OF REVISION OF THE TEXT</w:t>
      </w:r>
    </w:p>
    <w:p w:rsidR="006603C5" w:rsidRPr="005A7A4D" w:rsidRDefault="006603C5" w:rsidP="008E6ED7">
      <w:pPr>
        <w:pStyle w:val="EMEABodyText"/>
      </w:pPr>
    </w:p>
    <w:p w:rsidR="006603C5" w:rsidRPr="005A7A4D" w:rsidRDefault="006603C5" w:rsidP="008E6ED7">
      <w:pPr>
        <w:pStyle w:val="EMEABodyText"/>
      </w:pPr>
      <w:r w:rsidRPr="005A7A4D">
        <w:t>Detailed information on this medicinal product is available on the website of the European Medicines Agency http://www.ema.europa.eu</w:t>
      </w:r>
    </w:p>
    <w:p w:rsidR="006603C5" w:rsidRPr="005A7A4D" w:rsidRDefault="006603C5" w:rsidP="008E6ED7">
      <w:pPr>
        <w:rPr>
          <w:szCs w:val="24"/>
        </w:rPr>
      </w:pPr>
    </w:p>
    <w:p w:rsidR="006603C5" w:rsidRPr="005A7A4D" w:rsidRDefault="006603C5">
      <w:pPr>
        <w:pStyle w:val="EMEAHeading1"/>
      </w:pPr>
      <w:r w:rsidRPr="005A7A4D">
        <w:br w:type="page"/>
        <w:t>1.</w:t>
      </w:r>
      <w:r w:rsidRPr="005A7A4D">
        <w:tab/>
        <w:t>NAME OF THE MEDICINAL PRODUCT</w:t>
      </w:r>
    </w:p>
    <w:p w:rsidR="006603C5" w:rsidRPr="005A7A4D" w:rsidRDefault="006603C5">
      <w:pPr>
        <w:pStyle w:val="EMEAHeading1"/>
      </w:pPr>
    </w:p>
    <w:p w:rsidR="006603C5" w:rsidRPr="005A7A4D" w:rsidRDefault="006603C5">
      <w:pPr>
        <w:pStyle w:val="EMEABodyText"/>
      </w:pPr>
      <w:proofErr w:type="spellStart"/>
      <w:r w:rsidRPr="005A7A4D">
        <w:t>Aprovel</w:t>
      </w:r>
      <w:proofErr w:type="spellEnd"/>
      <w:r w:rsidRPr="005A7A4D">
        <w:t> 300 mg tablets.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2.</w:t>
      </w:r>
      <w:r w:rsidRPr="005A7A4D">
        <w:tab/>
        <w:t>QUALITATIVE AND QUANTITATIVE COMPOSITION</w:t>
      </w:r>
    </w:p>
    <w:p w:rsidR="006603C5" w:rsidRPr="005A7A4D" w:rsidRDefault="006603C5">
      <w:pPr>
        <w:pStyle w:val="EMEAHeading1"/>
      </w:pPr>
    </w:p>
    <w:p w:rsidR="006603C5" w:rsidRPr="005A7A4D" w:rsidRDefault="006603C5">
      <w:pPr>
        <w:pStyle w:val="EMEABodyText"/>
      </w:pPr>
      <w:r w:rsidRPr="005A7A4D">
        <w:t>Each tablet contains 300 mg of irbesartan.</w:t>
      </w:r>
    </w:p>
    <w:p w:rsidR="006603C5" w:rsidRPr="005A7A4D" w:rsidRDefault="006603C5">
      <w:pPr>
        <w:pStyle w:val="EMEABodyText"/>
      </w:pPr>
    </w:p>
    <w:p w:rsidR="006603C5" w:rsidRPr="005A7A4D" w:rsidRDefault="006603C5">
      <w:pPr>
        <w:pStyle w:val="EMEABodyText"/>
      </w:pPr>
      <w:r w:rsidRPr="005A7A4D">
        <w:rPr>
          <w:u w:val="single"/>
        </w:rPr>
        <w:t>Excipient with known effect</w:t>
      </w:r>
      <w:r w:rsidRPr="005A7A4D">
        <w:t>: 61.50 mg of lactose monohydrate per tablet.</w:t>
      </w:r>
    </w:p>
    <w:p w:rsidR="006603C5" w:rsidRPr="005A7A4D" w:rsidRDefault="006603C5">
      <w:pPr>
        <w:pStyle w:val="EMEABodyText"/>
      </w:pPr>
    </w:p>
    <w:p w:rsidR="006603C5" w:rsidRPr="005A7A4D" w:rsidRDefault="006603C5">
      <w:pPr>
        <w:pStyle w:val="EMEABodyText"/>
      </w:pPr>
      <w:r w:rsidRPr="005A7A4D">
        <w:t>For the full list of excipients, see section 6.1.</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3.</w:t>
      </w:r>
      <w:r w:rsidRPr="005A7A4D">
        <w:tab/>
        <w:t>PHARMACEUTICAL FORM</w:t>
      </w:r>
    </w:p>
    <w:p w:rsidR="006603C5" w:rsidRPr="005A7A4D" w:rsidRDefault="006603C5" w:rsidP="008E6ED7">
      <w:pPr>
        <w:pStyle w:val="EMEAHeading1"/>
      </w:pPr>
    </w:p>
    <w:p w:rsidR="006603C5" w:rsidRPr="005A7A4D" w:rsidRDefault="006603C5" w:rsidP="008E6ED7">
      <w:pPr>
        <w:pStyle w:val="EMEABodyText"/>
        <w:keepNext/>
      </w:pPr>
      <w:r w:rsidRPr="005A7A4D">
        <w:t>Tablet.</w:t>
      </w:r>
    </w:p>
    <w:p w:rsidR="006603C5" w:rsidRPr="005A7A4D" w:rsidRDefault="006603C5">
      <w:pPr>
        <w:pStyle w:val="EMEABodyText"/>
      </w:pPr>
      <w:r w:rsidRPr="005A7A4D">
        <w:t>White to off-white, biconvex, and oval-shaped with a heart debossed on one side and the number 2773 engraved on the other side.</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4.</w:t>
      </w:r>
      <w:r w:rsidRPr="005A7A4D">
        <w:tab/>
        <w:t>CLINICAL PARTICULARS</w:t>
      </w:r>
    </w:p>
    <w:p w:rsidR="006603C5" w:rsidRPr="005A7A4D" w:rsidRDefault="006603C5">
      <w:pPr>
        <w:pStyle w:val="EMEAHeading1"/>
      </w:pPr>
    </w:p>
    <w:p w:rsidR="006603C5" w:rsidRPr="005A7A4D" w:rsidRDefault="006603C5">
      <w:pPr>
        <w:pStyle w:val="EMEAHeading2"/>
        <w:outlineLvl w:val="0"/>
      </w:pPr>
      <w:r w:rsidRPr="005A7A4D">
        <w:t>4.1</w:t>
      </w:r>
      <w:r w:rsidRPr="005A7A4D">
        <w:tab/>
        <w:t>Therapeutic indications</w:t>
      </w:r>
    </w:p>
    <w:p w:rsidR="006603C5" w:rsidRPr="005A7A4D" w:rsidRDefault="006603C5" w:rsidP="008E6ED7">
      <w:pPr>
        <w:pStyle w:val="EMEAHeading2"/>
      </w:pPr>
    </w:p>
    <w:p w:rsidR="006603C5" w:rsidRPr="005A7A4D" w:rsidRDefault="006603C5" w:rsidP="008E6ED7">
      <w:pPr>
        <w:pStyle w:val="EMEABodyText"/>
        <w:keepNext/>
      </w:pPr>
      <w:proofErr w:type="spellStart"/>
      <w:r w:rsidRPr="005A7A4D">
        <w:t>Aprovel</w:t>
      </w:r>
      <w:proofErr w:type="spellEnd"/>
      <w:r w:rsidRPr="005A7A4D">
        <w:t xml:space="preserve"> is indicated in adults for the treatment of essential hypertension.</w:t>
      </w:r>
    </w:p>
    <w:p w:rsidR="005506CE" w:rsidRPr="005A7A4D" w:rsidRDefault="005506CE">
      <w:pPr>
        <w:pStyle w:val="EMEABodyText"/>
      </w:pPr>
    </w:p>
    <w:p w:rsidR="006603C5" w:rsidRPr="005A7A4D" w:rsidRDefault="006603C5">
      <w:pPr>
        <w:pStyle w:val="EMEABodyText"/>
      </w:pPr>
      <w:r w:rsidRPr="005A7A4D">
        <w:t>It is also indicated for the treatment of renal disease in adult patients with hypertension and type 2 diabetes mellitus as part of an antihypertensive medicinal product regimen (see section</w:t>
      </w:r>
      <w:r w:rsidR="0094149D" w:rsidRPr="005A7A4D">
        <w:t>s 4.3, 4.4, 4.5 and </w:t>
      </w:r>
      <w:r w:rsidRPr="005A7A4D">
        <w:t>5.1).</w:t>
      </w:r>
    </w:p>
    <w:p w:rsidR="006603C5" w:rsidRPr="005A7A4D" w:rsidRDefault="006603C5">
      <w:pPr>
        <w:pStyle w:val="EMEABodyText"/>
      </w:pPr>
    </w:p>
    <w:p w:rsidR="006603C5" w:rsidRPr="005A7A4D" w:rsidRDefault="006603C5">
      <w:pPr>
        <w:pStyle w:val="EMEAHeading2"/>
        <w:outlineLvl w:val="0"/>
      </w:pPr>
      <w:r w:rsidRPr="005A7A4D">
        <w:t>4.2</w:t>
      </w:r>
      <w:r w:rsidRPr="005A7A4D">
        <w:tab/>
        <w:t>Posology and method of administration</w:t>
      </w:r>
    </w:p>
    <w:p w:rsidR="006603C5" w:rsidRPr="005A7A4D" w:rsidRDefault="006603C5" w:rsidP="008E6ED7">
      <w:pPr>
        <w:pStyle w:val="EMEAHeading2"/>
      </w:pPr>
    </w:p>
    <w:p w:rsidR="006603C5" w:rsidRPr="005A7A4D" w:rsidRDefault="006603C5" w:rsidP="008E6ED7">
      <w:pPr>
        <w:pStyle w:val="EMEABodyText"/>
        <w:keepNext/>
        <w:rPr>
          <w:u w:val="single"/>
        </w:rPr>
      </w:pPr>
      <w:r w:rsidRPr="005A7A4D">
        <w:rPr>
          <w:u w:val="single"/>
        </w:rPr>
        <w:t>Posology</w:t>
      </w:r>
    </w:p>
    <w:p w:rsidR="006603C5" w:rsidRPr="005A7A4D" w:rsidRDefault="006603C5" w:rsidP="008E6ED7">
      <w:pPr>
        <w:pStyle w:val="EMEABodyText"/>
        <w:keepNext/>
      </w:pPr>
    </w:p>
    <w:p w:rsidR="006603C5" w:rsidRPr="005A7A4D" w:rsidRDefault="006603C5" w:rsidP="008E6ED7">
      <w:pPr>
        <w:pStyle w:val="EMEABodyText"/>
        <w:keepNext/>
      </w:pPr>
      <w:r w:rsidRPr="005A7A4D">
        <w:t xml:space="preserve">The usual recommended initial and maintenance dose is 150 mg once daily, with or without food. </w:t>
      </w:r>
      <w:proofErr w:type="spellStart"/>
      <w:r w:rsidRPr="005A7A4D">
        <w:t>Aprovel</w:t>
      </w:r>
      <w:proofErr w:type="spellEnd"/>
      <w:r w:rsidRPr="005A7A4D">
        <w:t xml:space="preserve"> at a dose of 150 mg once daily generally provides a better 24 hour blood pressure control than 75 mg. However, initiation of therapy with 75 mg could be considered, particularly in haemodialysed patients and in the elderly over 75 years.</w:t>
      </w:r>
    </w:p>
    <w:p w:rsidR="006603C5" w:rsidRPr="005A7A4D" w:rsidRDefault="006603C5">
      <w:pPr>
        <w:pStyle w:val="EMEABodyText"/>
      </w:pPr>
    </w:p>
    <w:p w:rsidR="006603C5" w:rsidRPr="005A7A4D" w:rsidRDefault="006603C5">
      <w:pPr>
        <w:pStyle w:val="EMEABodyText"/>
      </w:pPr>
      <w:r w:rsidRPr="005A7A4D">
        <w:t xml:space="preserve">In patients insufficiently controlled with 150 mg once daily, the dose of </w:t>
      </w:r>
      <w:proofErr w:type="spellStart"/>
      <w:r w:rsidRPr="005A7A4D">
        <w:t>Aprovel</w:t>
      </w:r>
      <w:proofErr w:type="spellEnd"/>
      <w:r w:rsidRPr="005A7A4D">
        <w:t xml:space="preserve"> can be increased to 300 mg, or other antihypertensive agents can be added</w:t>
      </w:r>
      <w:r w:rsidR="00191262" w:rsidRPr="005A7A4D">
        <w:t xml:space="preserve"> (see sections 4.3, 4.4, 4.5 and 5.1)</w:t>
      </w:r>
      <w:r w:rsidRPr="005A7A4D">
        <w:t xml:space="preserve">. In particular, the addition of a diuretic such as hydrochlorothiazide has been shown to have an additive effect with </w:t>
      </w:r>
      <w:proofErr w:type="spellStart"/>
      <w:r w:rsidRPr="005A7A4D">
        <w:t>Aprovel</w:t>
      </w:r>
      <w:proofErr w:type="spellEnd"/>
      <w:r w:rsidRPr="005A7A4D">
        <w:t xml:space="preserve"> (see section 4.5).</w:t>
      </w:r>
    </w:p>
    <w:p w:rsidR="006603C5" w:rsidRPr="005A7A4D" w:rsidRDefault="006603C5">
      <w:pPr>
        <w:pStyle w:val="EMEABodyText"/>
      </w:pPr>
    </w:p>
    <w:p w:rsidR="006603C5" w:rsidRPr="005A7A4D" w:rsidRDefault="006603C5">
      <w:pPr>
        <w:pStyle w:val="EMEABodyText"/>
      </w:pPr>
      <w:r w:rsidRPr="005A7A4D">
        <w:t>In hypertensive type 2 diabetic patients, therapy should be initiated at 150 mg irbesartan once daily and titrated up to 300 mg once daily as the preferred maintenance dose for treatment of renal disease.</w:t>
      </w:r>
    </w:p>
    <w:p w:rsidR="005E6F0C" w:rsidRPr="005A7A4D" w:rsidRDefault="005E6F0C">
      <w:pPr>
        <w:pStyle w:val="EMEABodyText"/>
      </w:pPr>
    </w:p>
    <w:p w:rsidR="006603C5" w:rsidRPr="005A7A4D" w:rsidRDefault="006603C5">
      <w:pPr>
        <w:pStyle w:val="EMEABodyText"/>
      </w:pPr>
      <w:r w:rsidRPr="005A7A4D">
        <w:t xml:space="preserve">The demonstration of renal benefit of </w:t>
      </w:r>
      <w:proofErr w:type="spellStart"/>
      <w:r w:rsidRPr="005A7A4D">
        <w:t>Aprovel</w:t>
      </w:r>
      <w:proofErr w:type="spellEnd"/>
      <w:r w:rsidRPr="005A7A4D">
        <w:t xml:space="preserve"> in hypertensive type 2 diabetic patients is based on studies where irbesartan was used in addition to other antihypertensive agents, as needed, to reach target blood pressure (see section</w:t>
      </w:r>
      <w:r w:rsidR="00B055ED" w:rsidRPr="005A7A4D">
        <w:t>s 4.3, 4.4, 4.5 and</w:t>
      </w:r>
      <w:r w:rsidRPr="005A7A4D">
        <w:t> 5.1).</w:t>
      </w:r>
    </w:p>
    <w:p w:rsidR="006603C5" w:rsidRPr="005A7A4D" w:rsidRDefault="006603C5">
      <w:pPr>
        <w:pStyle w:val="EMEABodyText"/>
        <w:rPr>
          <w:b/>
        </w:rPr>
      </w:pPr>
    </w:p>
    <w:p w:rsidR="006603C5" w:rsidRPr="005A7A4D" w:rsidRDefault="006603C5" w:rsidP="008E6ED7">
      <w:pPr>
        <w:pStyle w:val="EMEABodyText"/>
        <w:rPr>
          <w:u w:val="single"/>
        </w:rPr>
      </w:pPr>
      <w:r w:rsidRPr="005A7A4D">
        <w:rPr>
          <w:u w:val="single"/>
        </w:rPr>
        <w:t>Special Populations</w:t>
      </w:r>
    </w:p>
    <w:p w:rsidR="006603C5" w:rsidRPr="005A7A4D" w:rsidRDefault="006603C5" w:rsidP="008E6ED7">
      <w:pPr>
        <w:pStyle w:val="EMEABodyText"/>
        <w:rPr>
          <w:u w:val="single"/>
        </w:rPr>
      </w:pPr>
    </w:p>
    <w:p w:rsidR="00A21E54" w:rsidRPr="005A7A4D" w:rsidRDefault="006603C5">
      <w:pPr>
        <w:pStyle w:val="EMEABodyText"/>
      </w:pPr>
      <w:r w:rsidRPr="005A7A4D">
        <w:rPr>
          <w:i/>
        </w:rPr>
        <w:t>Renal impairment</w:t>
      </w:r>
    </w:p>
    <w:p w:rsidR="005E6F0C" w:rsidRPr="005A7A4D" w:rsidRDefault="005E6F0C">
      <w:pPr>
        <w:pStyle w:val="EMEABodyText"/>
      </w:pPr>
    </w:p>
    <w:p w:rsidR="006603C5" w:rsidRPr="005A7A4D" w:rsidRDefault="00A21E54">
      <w:pPr>
        <w:pStyle w:val="EMEABodyText"/>
      </w:pPr>
      <w:r w:rsidRPr="005A7A4D">
        <w:t>N</w:t>
      </w:r>
      <w:r w:rsidR="006603C5" w:rsidRPr="005A7A4D">
        <w:t>o dosage adjustment is necessary in patients with impaired renal function. A lower starting dose (75 mg) should be considered for patients undergoing haemodialysis (see section 4.4).</w:t>
      </w:r>
    </w:p>
    <w:p w:rsidR="006603C5" w:rsidRPr="005A7A4D" w:rsidRDefault="006603C5">
      <w:pPr>
        <w:pStyle w:val="EMEABodyText"/>
        <w:rPr>
          <w:b/>
        </w:rPr>
      </w:pPr>
    </w:p>
    <w:p w:rsidR="00A21E54" w:rsidRPr="005A7A4D" w:rsidRDefault="006603C5">
      <w:pPr>
        <w:pStyle w:val="EMEABodyText"/>
      </w:pPr>
      <w:r w:rsidRPr="005A7A4D">
        <w:rPr>
          <w:i/>
        </w:rPr>
        <w:t>Hepatic impairment</w:t>
      </w:r>
    </w:p>
    <w:p w:rsidR="005E6F0C" w:rsidRPr="005A7A4D" w:rsidRDefault="005E6F0C">
      <w:pPr>
        <w:pStyle w:val="EMEABodyText"/>
      </w:pPr>
    </w:p>
    <w:p w:rsidR="006603C5" w:rsidRPr="005A7A4D" w:rsidRDefault="00A21E54">
      <w:pPr>
        <w:pStyle w:val="EMEABodyText"/>
      </w:pPr>
      <w:r w:rsidRPr="005A7A4D">
        <w:t>N</w:t>
      </w:r>
      <w:r w:rsidR="006603C5" w:rsidRPr="005A7A4D">
        <w:t>o dosage adjustment is necessary in patients with mild to moderate hepatic impairment. There is no clinical experience in patients with severe hepatic impairment.</w:t>
      </w:r>
    </w:p>
    <w:p w:rsidR="006603C5" w:rsidRPr="005A7A4D" w:rsidRDefault="006603C5">
      <w:pPr>
        <w:pStyle w:val="EMEABodyText"/>
        <w:rPr>
          <w:b/>
        </w:rPr>
      </w:pPr>
    </w:p>
    <w:p w:rsidR="00E72359" w:rsidRPr="005A7A4D" w:rsidRDefault="000B016B">
      <w:pPr>
        <w:pStyle w:val="EMEABodyText"/>
      </w:pPr>
      <w:r w:rsidRPr="005A7A4D">
        <w:rPr>
          <w:i/>
        </w:rPr>
        <w:t>Older people</w:t>
      </w:r>
    </w:p>
    <w:p w:rsidR="005E6F0C" w:rsidRPr="005A7A4D" w:rsidRDefault="005E6F0C">
      <w:pPr>
        <w:pStyle w:val="EMEABodyText"/>
      </w:pPr>
    </w:p>
    <w:p w:rsidR="006603C5" w:rsidRPr="005A7A4D" w:rsidRDefault="00A21E54">
      <w:pPr>
        <w:pStyle w:val="EMEABodyText"/>
      </w:pPr>
      <w:r w:rsidRPr="005A7A4D">
        <w:t>A</w:t>
      </w:r>
      <w:r w:rsidR="006603C5" w:rsidRPr="005A7A4D">
        <w:t xml:space="preserve">lthough consideration should be given to initiating therapy with 75 mg in patients over 75 years of age, dosage adjustment is not usually necessary for </w:t>
      </w:r>
      <w:r w:rsidR="00BE232A" w:rsidRPr="005A7A4D">
        <w:t>older people</w:t>
      </w:r>
      <w:r w:rsidR="006603C5" w:rsidRPr="005A7A4D">
        <w:t>.</w:t>
      </w:r>
    </w:p>
    <w:p w:rsidR="006603C5" w:rsidRPr="005A7A4D" w:rsidRDefault="006603C5">
      <w:pPr>
        <w:pStyle w:val="EMEABodyText"/>
        <w:rPr>
          <w:b/>
        </w:rPr>
      </w:pPr>
    </w:p>
    <w:p w:rsidR="00A21E54" w:rsidRPr="005A7A4D" w:rsidRDefault="006603C5" w:rsidP="008E6ED7">
      <w:pPr>
        <w:pStyle w:val="EMEABodyText"/>
      </w:pPr>
      <w:r w:rsidRPr="005A7A4D">
        <w:rPr>
          <w:i/>
        </w:rPr>
        <w:t>Paediatric population</w:t>
      </w:r>
    </w:p>
    <w:p w:rsidR="006603C5" w:rsidRPr="005A7A4D" w:rsidRDefault="00A21E54" w:rsidP="008E6ED7">
      <w:pPr>
        <w:pStyle w:val="EMEABodyText"/>
      </w:pPr>
      <w:r w:rsidRPr="005A7A4D">
        <w:t>T</w:t>
      </w:r>
      <w:r w:rsidR="006603C5" w:rsidRPr="005A7A4D">
        <w:t xml:space="preserve">he safety and efficacy of </w:t>
      </w:r>
      <w:proofErr w:type="spellStart"/>
      <w:r w:rsidR="006603C5" w:rsidRPr="005A7A4D">
        <w:t>Aprovel</w:t>
      </w:r>
      <w:proofErr w:type="spellEnd"/>
      <w:r w:rsidR="006603C5" w:rsidRPr="005A7A4D">
        <w:t xml:space="preserve"> in children aged 0 to 18 has not been established. Currently available data are described in sections 4.8, 5.1, and 5.2 but no recommendation on a posology can be made.</w:t>
      </w:r>
    </w:p>
    <w:p w:rsidR="006603C5" w:rsidRPr="005A7A4D" w:rsidRDefault="006603C5" w:rsidP="008E6ED7">
      <w:pPr>
        <w:pStyle w:val="EMEABodyText"/>
      </w:pPr>
    </w:p>
    <w:p w:rsidR="006603C5" w:rsidRPr="005A7A4D" w:rsidRDefault="006603C5" w:rsidP="008E6ED7">
      <w:pPr>
        <w:pStyle w:val="EMEABodyText"/>
        <w:rPr>
          <w:u w:val="single"/>
        </w:rPr>
      </w:pPr>
      <w:r w:rsidRPr="005A7A4D">
        <w:rPr>
          <w:u w:val="single"/>
        </w:rPr>
        <w:t>Method of Administration</w:t>
      </w:r>
    </w:p>
    <w:p w:rsidR="006603C5" w:rsidRPr="005A7A4D" w:rsidRDefault="006603C5" w:rsidP="008E6ED7">
      <w:pPr>
        <w:pStyle w:val="EMEABodyText"/>
      </w:pPr>
    </w:p>
    <w:p w:rsidR="006603C5" w:rsidRPr="005A7A4D" w:rsidRDefault="006603C5" w:rsidP="008E6ED7">
      <w:pPr>
        <w:pStyle w:val="EMEABodyText"/>
      </w:pPr>
      <w:r w:rsidRPr="005A7A4D">
        <w:t>For oral use.</w:t>
      </w:r>
    </w:p>
    <w:p w:rsidR="006603C5" w:rsidRPr="005A7A4D" w:rsidRDefault="006603C5">
      <w:pPr>
        <w:pStyle w:val="EMEABodyText"/>
      </w:pPr>
    </w:p>
    <w:p w:rsidR="006603C5" w:rsidRPr="005A7A4D" w:rsidRDefault="006603C5">
      <w:pPr>
        <w:pStyle w:val="EMEAHeading2"/>
        <w:outlineLvl w:val="0"/>
      </w:pPr>
      <w:r w:rsidRPr="005A7A4D">
        <w:t>4.3</w:t>
      </w:r>
      <w:r w:rsidRPr="005A7A4D">
        <w:tab/>
        <w:t>Contraindications</w:t>
      </w:r>
    </w:p>
    <w:p w:rsidR="006603C5" w:rsidRPr="005A7A4D" w:rsidRDefault="006603C5" w:rsidP="008E6ED7">
      <w:pPr>
        <w:pStyle w:val="EMEAHeading2"/>
      </w:pPr>
    </w:p>
    <w:p w:rsidR="006603C5" w:rsidRPr="005A7A4D" w:rsidRDefault="006603C5" w:rsidP="008E6ED7">
      <w:pPr>
        <w:pStyle w:val="EMEABodyText"/>
        <w:keepNext/>
      </w:pPr>
      <w:r w:rsidRPr="005A7A4D">
        <w:t>Hypersensitivity to the active substance or to any of the excipients listed in section 6.1.</w:t>
      </w:r>
    </w:p>
    <w:p w:rsidR="006603C5" w:rsidRPr="005A7A4D" w:rsidRDefault="006603C5">
      <w:pPr>
        <w:pStyle w:val="EMEABodyText"/>
      </w:pPr>
      <w:r w:rsidRPr="005A7A4D">
        <w:t>Second and third trimesters of pregnancy (see sections 4.4 and 4.6).</w:t>
      </w:r>
    </w:p>
    <w:p w:rsidR="006603C5" w:rsidRPr="005A7A4D" w:rsidRDefault="006603C5" w:rsidP="008E6ED7">
      <w:pPr>
        <w:pStyle w:val="EMEABodyText"/>
      </w:pPr>
    </w:p>
    <w:p w:rsidR="00191262" w:rsidRPr="005A7A4D" w:rsidRDefault="00191262" w:rsidP="00191262">
      <w:pPr>
        <w:pStyle w:val="EMEABodyText"/>
      </w:pPr>
      <w:r w:rsidRPr="005A7A4D">
        <w:t xml:space="preserve">The concomitant use of </w:t>
      </w:r>
      <w:proofErr w:type="spellStart"/>
      <w:r w:rsidRPr="005A7A4D">
        <w:t>Aprovel</w:t>
      </w:r>
      <w:proofErr w:type="spellEnd"/>
      <w:r w:rsidRPr="005A7A4D">
        <w:t xml:space="preserve"> with </w:t>
      </w:r>
      <w:proofErr w:type="spellStart"/>
      <w:r w:rsidRPr="005A7A4D">
        <w:t>aliskiren</w:t>
      </w:r>
      <w:proofErr w:type="spellEnd"/>
      <w:r w:rsidRPr="005A7A4D">
        <w:t>-containing products is contraindicated in patients with diabetes mellitus or renal impairment (glomerular filtration rate (GFR) &lt;60 ml/min/1.73</w:t>
      </w:r>
      <w:r w:rsidR="005A7A4D">
        <w:t xml:space="preserve"> </w:t>
      </w:r>
      <w:r w:rsidRPr="005A7A4D">
        <w:t>m</w:t>
      </w:r>
      <w:r w:rsidRPr="005A7A4D">
        <w:rPr>
          <w:vertAlign w:val="superscript"/>
        </w:rPr>
        <w:t>2</w:t>
      </w:r>
      <w:r w:rsidRPr="005A7A4D">
        <w:t>) (see sections 4.5 and 5.1).</w:t>
      </w:r>
    </w:p>
    <w:p w:rsidR="00191262" w:rsidRPr="005A7A4D" w:rsidRDefault="00191262" w:rsidP="00191262">
      <w:pPr>
        <w:pStyle w:val="EMEABodyText"/>
      </w:pPr>
    </w:p>
    <w:p w:rsidR="006603C5" w:rsidRPr="005A7A4D" w:rsidRDefault="006603C5">
      <w:pPr>
        <w:pStyle w:val="EMEAHeading2"/>
        <w:outlineLvl w:val="0"/>
      </w:pPr>
      <w:r w:rsidRPr="005A7A4D">
        <w:t>4.4</w:t>
      </w:r>
      <w:r w:rsidRPr="005A7A4D">
        <w:tab/>
        <w:t>Special warnings and precautions for use</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Intravascular volume depletion</w:t>
      </w:r>
      <w:r w:rsidRPr="005A7A4D">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rsidRPr="005A7A4D">
        <w:t>Aprovel</w:t>
      </w:r>
      <w:proofErr w:type="spellEnd"/>
      <w:r w:rsidRPr="005A7A4D">
        <w:t>.</w:t>
      </w:r>
    </w:p>
    <w:p w:rsidR="006603C5" w:rsidRPr="005A7A4D" w:rsidRDefault="006603C5">
      <w:pPr>
        <w:pStyle w:val="EMEABodyText"/>
        <w:rPr>
          <w:b/>
          <w:i/>
        </w:rPr>
      </w:pPr>
    </w:p>
    <w:p w:rsidR="006603C5" w:rsidRPr="005A7A4D" w:rsidRDefault="006603C5">
      <w:pPr>
        <w:pStyle w:val="EMEABodyText"/>
      </w:pPr>
      <w:r w:rsidRPr="005A7A4D">
        <w:rPr>
          <w:u w:val="single"/>
        </w:rPr>
        <w:t>Renovascular hypertension</w:t>
      </w:r>
      <w:r w:rsidRPr="005A7A4D">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rsidRPr="005A7A4D">
        <w:t>Aprovel</w:t>
      </w:r>
      <w:proofErr w:type="spellEnd"/>
      <w:r w:rsidRPr="005A7A4D">
        <w:t>, a similar effect should be anticipated with angiotensin-II receptor antagonists.</w:t>
      </w:r>
    </w:p>
    <w:p w:rsidR="006603C5" w:rsidRPr="005A7A4D" w:rsidRDefault="006603C5">
      <w:pPr>
        <w:pStyle w:val="EMEABodyText"/>
        <w:rPr>
          <w:b/>
          <w:i/>
        </w:rPr>
      </w:pPr>
    </w:p>
    <w:p w:rsidR="006603C5" w:rsidRPr="005A7A4D" w:rsidRDefault="006603C5">
      <w:pPr>
        <w:pStyle w:val="EMEABodyText"/>
      </w:pPr>
      <w:r w:rsidRPr="005A7A4D">
        <w:rPr>
          <w:u w:val="single"/>
        </w:rPr>
        <w:t>Renal impairment and kidney transplantation</w:t>
      </w:r>
      <w:r w:rsidRPr="005A7A4D">
        <w:t xml:space="preserve">: when </w:t>
      </w:r>
      <w:proofErr w:type="spellStart"/>
      <w:r w:rsidRPr="005A7A4D">
        <w:t>Aprovel</w:t>
      </w:r>
      <w:proofErr w:type="spellEnd"/>
      <w:r w:rsidRPr="005A7A4D">
        <w:t xml:space="preserve"> is used in patients with impaired renal function, a periodic monitoring of potassium and creatinine serum levels is recommended. There is no experience regarding the administration of </w:t>
      </w:r>
      <w:proofErr w:type="spellStart"/>
      <w:r w:rsidRPr="005A7A4D">
        <w:t>Aprovel</w:t>
      </w:r>
      <w:proofErr w:type="spellEnd"/>
      <w:r w:rsidRPr="005A7A4D">
        <w:t xml:space="preserve"> in patients with a recent kidney transplantation.</w:t>
      </w:r>
    </w:p>
    <w:p w:rsidR="006603C5" w:rsidRPr="005A7A4D" w:rsidRDefault="006603C5">
      <w:pPr>
        <w:pStyle w:val="EMEABodyText"/>
        <w:rPr>
          <w:b/>
          <w:i/>
        </w:rPr>
      </w:pPr>
    </w:p>
    <w:p w:rsidR="006603C5" w:rsidRPr="005A7A4D" w:rsidRDefault="006603C5">
      <w:pPr>
        <w:pStyle w:val="EMEABodyText"/>
        <w:rPr>
          <w:snapToGrid w:val="0"/>
          <w:lang w:eastAsia="es-ES"/>
        </w:rPr>
      </w:pPr>
      <w:r w:rsidRPr="005A7A4D">
        <w:rPr>
          <w:u w:val="single"/>
        </w:rPr>
        <w:t>Hypertensive patients with type 2 diabetes and renal disease</w:t>
      </w:r>
      <w:r w:rsidRPr="005A7A4D">
        <w:t>:</w:t>
      </w:r>
      <w:r w:rsidRPr="005A7A4D">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6603C5" w:rsidRPr="005A7A4D" w:rsidRDefault="006603C5">
      <w:pPr>
        <w:pStyle w:val="EMEABodyText"/>
        <w:rPr>
          <w:b/>
          <w:i/>
        </w:rPr>
      </w:pPr>
    </w:p>
    <w:p w:rsidR="00334926" w:rsidRPr="005A7A4D" w:rsidRDefault="006603C5" w:rsidP="00B4334F">
      <w:pPr>
        <w:pStyle w:val="EMEABodyText"/>
      </w:pPr>
      <w:r w:rsidRPr="005A7A4D">
        <w:rPr>
          <w:u w:val="single"/>
        </w:rPr>
        <w:t>Dual blockade of the renin-angiotensin-aldosterone system (RAAS)</w:t>
      </w:r>
      <w:r w:rsidR="00BE232A" w:rsidRPr="00667CD0">
        <w:t>:</w:t>
      </w:r>
      <w:r w:rsidR="00B4334F" w:rsidRPr="005A7A4D">
        <w:t xml:space="preserve"> t</w:t>
      </w:r>
      <w:r w:rsidR="00334926" w:rsidRPr="005A7A4D">
        <w:t xml:space="preserve">here is evidence that the concomitant use of ACE-inhibitors, angiotensin II receptor blockers or </w:t>
      </w:r>
      <w:proofErr w:type="spellStart"/>
      <w:r w:rsidR="00334926" w:rsidRPr="005A7A4D">
        <w:t>aliskiren</w:t>
      </w:r>
      <w:proofErr w:type="spellEnd"/>
      <w:r w:rsidR="00334926" w:rsidRPr="005A7A4D">
        <w:t xml:space="preserve"> increases the risk of hypotension, hyperkalaemia and decreased renal function </w:t>
      </w:r>
      <w:r w:rsidR="00083169" w:rsidRPr="005A7A4D">
        <w:t>(</w:t>
      </w:r>
      <w:r w:rsidR="00334926" w:rsidRPr="005A7A4D">
        <w:t xml:space="preserve">including acute renal failure). Dual blockade of RAAS through the combined use of ACE-inhibitors, angiotensin II receptor blockers or </w:t>
      </w:r>
      <w:proofErr w:type="spellStart"/>
      <w:r w:rsidR="00334926" w:rsidRPr="005A7A4D">
        <w:t>aliskiren</w:t>
      </w:r>
      <w:proofErr w:type="spellEnd"/>
      <w:r w:rsidR="00334926" w:rsidRPr="005A7A4D">
        <w:t xml:space="preserve"> is therefore not recommended (see sections 4.5 and 5.1).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334926" w:rsidRPr="005A7A4D" w:rsidRDefault="00334926" w:rsidP="00334926">
      <w:pPr>
        <w:pStyle w:val="EMEABodyText"/>
      </w:pPr>
    </w:p>
    <w:p w:rsidR="006603C5" w:rsidRPr="005A7A4D" w:rsidRDefault="006603C5">
      <w:pPr>
        <w:pStyle w:val="EMEABodyText"/>
      </w:pPr>
      <w:r w:rsidRPr="005A7A4D">
        <w:rPr>
          <w:u w:val="single"/>
        </w:rPr>
        <w:t>Hyperkalaemia</w:t>
      </w:r>
      <w:r w:rsidRPr="005A7A4D">
        <w:t xml:space="preserve">: as with other medicinal products that affect the renin-angiotensin-aldosterone system, hyperkalaemia may occur during the treatment with </w:t>
      </w:r>
      <w:proofErr w:type="spellStart"/>
      <w:r w:rsidRPr="005A7A4D">
        <w:t>Aprovel</w:t>
      </w:r>
      <w:proofErr w:type="spellEnd"/>
      <w:r w:rsidRPr="005A7A4D">
        <w:t>, especially in the presence of renal impairment, overt proteinuria due to diabetic renal disease, and/or heart failure. Close monitoring of serum potassium in patients at risk is recommended (see section 4.5).</w:t>
      </w:r>
    </w:p>
    <w:p w:rsidR="006603C5" w:rsidRDefault="006603C5">
      <w:pPr>
        <w:pStyle w:val="EMEABodyText"/>
        <w:rPr>
          <w:b/>
          <w:i/>
        </w:rPr>
      </w:pPr>
    </w:p>
    <w:p w:rsidR="00927119" w:rsidRPr="00C63C02" w:rsidRDefault="00927119">
      <w:pPr>
        <w:pStyle w:val="EMEABodyText"/>
      </w:pPr>
      <w:r w:rsidRPr="00A26A0A">
        <w:rPr>
          <w:u w:val="single"/>
        </w:rPr>
        <w:t>Hypoglycaemia</w:t>
      </w:r>
      <w:r>
        <w:rPr>
          <w:u w:val="single"/>
        </w:rPr>
        <w:t>:</w:t>
      </w:r>
      <w:r w:rsidRPr="002C2411">
        <w:t xml:space="preserve"> </w:t>
      </w:r>
      <w:proofErr w:type="spellStart"/>
      <w:r w:rsidR="00C63C02" w:rsidRPr="00C63C02">
        <w:t>Aprovel</w:t>
      </w:r>
      <w:proofErr w:type="spellEnd"/>
      <w:r w:rsidR="00C63C02" w:rsidRPr="00C63C02">
        <w:t xml:space="preserve"> may induce hypoglycaemia, particularly in diabetic patients. In patients treated with insulin or antidiabetics an appropriate blood glucose monitoring should be considered; a dose adjustment of insulin or antidiabetics may be required when indicated (see section 4.5)</w:t>
      </w:r>
      <w:r w:rsidRPr="00C63C02">
        <w:t>.</w:t>
      </w:r>
    </w:p>
    <w:p w:rsidR="00927119" w:rsidRPr="005A7A4D" w:rsidRDefault="00927119">
      <w:pPr>
        <w:pStyle w:val="EMEABodyText"/>
        <w:rPr>
          <w:b/>
          <w:i/>
        </w:rPr>
      </w:pPr>
    </w:p>
    <w:p w:rsidR="006603C5" w:rsidRPr="005A7A4D" w:rsidRDefault="006603C5">
      <w:pPr>
        <w:pStyle w:val="EMEABodyText"/>
      </w:pPr>
      <w:r w:rsidRPr="005A7A4D">
        <w:rPr>
          <w:u w:val="single"/>
        </w:rPr>
        <w:t>Lithium</w:t>
      </w:r>
      <w:r w:rsidRPr="005A7A4D">
        <w:t xml:space="preserve">: the combination of lithium and </w:t>
      </w:r>
      <w:proofErr w:type="spellStart"/>
      <w:r w:rsidRPr="005A7A4D">
        <w:t>Aprovel</w:t>
      </w:r>
      <w:proofErr w:type="spellEnd"/>
      <w:r w:rsidRPr="005A7A4D">
        <w:t xml:space="preserve"> is not recommended (see section 4.5).</w:t>
      </w:r>
    </w:p>
    <w:p w:rsidR="006603C5" w:rsidRPr="005A7A4D" w:rsidRDefault="006603C5">
      <w:pPr>
        <w:pStyle w:val="EMEABodyText"/>
        <w:rPr>
          <w:b/>
        </w:rPr>
      </w:pPr>
    </w:p>
    <w:p w:rsidR="006603C5" w:rsidRPr="005A7A4D" w:rsidRDefault="006603C5">
      <w:pPr>
        <w:pStyle w:val="EMEABodyText"/>
      </w:pPr>
      <w:r w:rsidRPr="005A7A4D">
        <w:rPr>
          <w:u w:val="single"/>
        </w:rPr>
        <w:t>Aortic and mitral valve stenosis, obstructive hypertrophic cardiomyopathy</w:t>
      </w:r>
      <w:r w:rsidRPr="005A7A4D">
        <w:t>: as with other vasodilators, special caution is indicated in patients suffering from aortic or mitral stenosis, or obstructive hypertrophic cardiomyopathy.</w:t>
      </w:r>
    </w:p>
    <w:p w:rsidR="006603C5" w:rsidRPr="005A7A4D" w:rsidRDefault="006603C5">
      <w:pPr>
        <w:pStyle w:val="EMEABodyText"/>
        <w:rPr>
          <w:b/>
          <w:i/>
        </w:rPr>
      </w:pPr>
    </w:p>
    <w:p w:rsidR="006603C5" w:rsidRPr="005A7A4D" w:rsidRDefault="006603C5">
      <w:pPr>
        <w:pStyle w:val="EMEABodyText"/>
      </w:pPr>
      <w:r w:rsidRPr="005A7A4D">
        <w:rPr>
          <w:u w:val="single"/>
        </w:rPr>
        <w:t>Primary aldosteronism</w:t>
      </w:r>
      <w:r w:rsidRPr="005A7A4D">
        <w:t xml:space="preserve">: patients with primary aldosteronism generally will not respond to antihypertensive medicinal products acting through inhibition of the renin-angiotensin system. Therefore, the use of </w:t>
      </w:r>
      <w:proofErr w:type="spellStart"/>
      <w:r w:rsidRPr="005A7A4D">
        <w:t>Aprovel</w:t>
      </w:r>
      <w:proofErr w:type="spellEnd"/>
      <w:r w:rsidRPr="005A7A4D">
        <w:t xml:space="preserve"> is not recommended.</w:t>
      </w:r>
    </w:p>
    <w:p w:rsidR="006603C5" w:rsidRPr="005A7A4D" w:rsidRDefault="006603C5">
      <w:pPr>
        <w:pStyle w:val="EMEABodyText"/>
        <w:rPr>
          <w:b/>
          <w:i/>
        </w:rPr>
      </w:pPr>
    </w:p>
    <w:p w:rsidR="006603C5" w:rsidRPr="005A7A4D" w:rsidRDefault="006603C5">
      <w:pPr>
        <w:pStyle w:val="EMEABodyText"/>
      </w:pPr>
      <w:r w:rsidRPr="005A7A4D">
        <w:rPr>
          <w:u w:val="single"/>
        </w:rPr>
        <w:t>General</w:t>
      </w:r>
      <w:r w:rsidRPr="005A7A4D">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5A7A4D">
        <w:rPr>
          <w:b/>
        </w:rPr>
        <w:t xml:space="preserve"> </w:t>
      </w:r>
      <w:r w:rsidRPr="005A7A4D">
        <w:t>converting enzyme inhibitors or angiotensin-II receptor antagonists that affect this system has been associated with acute hypotension, azotaemia, oliguria, or rarely acute renal failure</w:t>
      </w:r>
      <w:r w:rsidR="00BE232A" w:rsidRPr="005A7A4D">
        <w:t xml:space="preserve"> (see section 4.5)</w:t>
      </w:r>
      <w:r w:rsidRPr="005A7A4D">
        <w:t>. As with any antihypertensive agent, excessive blood pressure decrease in patients with ischaemic cardiopathy or ischaemic cardiovascular disease could result in a myocardial infarction or stroke.</w:t>
      </w:r>
    </w:p>
    <w:p w:rsidR="00E2342F" w:rsidRPr="005A7A4D" w:rsidRDefault="00E2342F">
      <w:pPr>
        <w:pStyle w:val="EMEABodyText"/>
      </w:pPr>
    </w:p>
    <w:p w:rsidR="006603C5" w:rsidRPr="005A7A4D" w:rsidRDefault="006603C5">
      <w:pPr>
        <w:pStyle w:val="EMEABodyText"/>
      </w:pPr>
      <w:r w:rsidRPr="005A7A4D">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6603C5" w:rsidRPr="005A7A4D" w:rsidRDefault="006603C5">
      <w:pPr>
        <w:pStyle w:val="EMEABodyText"/>
      </w:pPr>
    </w:p>
    <w:p w:rsidR="006603C5" w:rsidRPr="005A7A4D" w:rsidRDefault="006603C5" w:rsidP="008E6ED7">
      <w:pPr>
        <w:pStyle w:val="EMEABodyText"/>
        <w:rPr>
          <w:szCs w:val="22"/>
        </w:rPr>
      </w:pPr>
      <w:r w:rsidRPr="005A7A4D">
        <w:rPr>
          <w:u w:val="single"/>
        </w:rPr>
        <w:t>Pregnancy</w:t>
      </w:r>
      <w:r w:rsidRPr="00667CD0">
        <w:t>:</w:t>
      </w:r>
      <w:r w:rsidRPr="005A7A4D">
        <w:t xml:space="preserve"> </w:t>
      </w:r>
      <w:r w:rsidR="005506CE" w:rsidRPr="005A7A4D">
        <w:t>a</w:t>
      </w:r>
      <w:r w:rsidRPr="005A7A4D">
        <w:t xml:space="preserve">ngiotensin II Receptor Antagonists (AIIRAs) should not be initiated during pregnancy. </w:t>
      </w:r>
      <w:r w:rsidRPr="005A7A4D">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5A7A4D">
        <w:t>AIIRAs</w:t>
      </w:r>
      <w:r w:rsidRPr="005A7A4D">
        <w:rPr>
          <w:szCs w:val="22"/>
        </w:rPr>
        <w:t xml:space="preserve"> should be stopped immediately, and, if appropriate, alternative therapy should be started (see sections 4.3 and 4.6).</w:t>
      </w:r>
    </w:p>
    <w:p w:rsidR="006603C5" w:rsidRPr="005A7A4D" w:rsidRDefault="006603C5">
      <w:pPr>
        <w:pStyle w:val="EMEABodyText"/>
      </w:pPr>
    </w:p>
    <w:p w:rsidR="00927119" w:rsidRDefault="006603C5" w:rsidP="00927119">
      <w:pPr>
        <w:pStyle w:val="EMEABodyText"/>
      </w:pPr>
      <w:r w:rsidRPr="005A7A4D">
        <w:rPr>
          <w:u w:val="single"/>
        </w:rPr>
        <w:t>Paediatric population</w:t>
      </w:r>
      <w:r w:rsidRPr="005A7A4D">
        <w:t xml:space="preserve">: irbesartan has been studied in paediatric populations </w:t>
      </w:r>
      <w:r w:rsidRPr="005A7A4D">
        <w:rPr>
          <w:bCs/>
          <w:iCs/>
        </w:rPr>
        <w:t>aged 6 to 16 years old</w:t>
      </w:r>
      <w:r w:rsidRPr="005A7A4D">
        <w:t xml:space="preserve"> but the current data are insufficient to support an extension of the use in children until further data become available (see sections 4.8, 5.1 and 5.2).</w:t>
      </w:r>
    </w:p>
    <w:p w:rsidR="00927119" w:rsidRDefault="00927119" w:rsidP="00927119">
      <w:pPr>
        <w:pStyle w:val="EMEABodyText"/>
      </w:pPr>
    </w:p>
    <w:p w:rsidR="006603C5" w:rsidRPr="00387DAF" w:rsidRDefault="00927119" w:rsidP="00387DAF">
      <w:pPr>
        <w:rPr>
          <w:lang w:val="fr-FR"/>
        </w:rPr>
      </w:pPr>
      <w:r w:rsidRPr="008D399D">
        <w:rPr>
          <w:u w:val="single"/>
        </w:rPr>
        <w:t>Excipients</w:t>
      </w:r>
      <w:r w:rsidRPr="00387DAF">
        <w:rPr>
          <w:lang w:val="fr-FR"/>
        </w:rPr>
        <w:t>:</w:t>
      </w:r>
    </w:p>
    <w:p w:rsidR="00507A5C" w:rsidRDefault="00927119" w:rsidP="008E6ED7">
      <w:pPr>
        <w:pStyle w:val="EMEABodyText"/>
      </w:pPr>
      <w:proofErr w:type="spellStart"/>
      <w:r w:rsidRPr="00387DAF">
        <w:rPr>
          <w:lang w:val="fr-FR"/>
        </w:rPr>
        <w:t>Aprovel</w:t>
      </w:r>
      <w:proofErr w:type="spellEnd"/>
      <w:r w:rsidRPr="00387DAF">
        <w:rPr>
          <w:lang w:val="fr-FR"/>
        </w:rPr>
        <w:t xml:space="preserve"> </w:t>
      </w:r>
      <w:r w:rsidR="008D399D">
        <w:rPr>
          <w:lang w:val="fr-FR"/>
        </w:rPr>
        <w:t>300</w:t>
      </w:r>
      <w:r w:rsidRPr="00387DAF">
        <w:rPr>
          <w:lang w:val="fr-FR"/>
        </w:rPr>
        <w:t xml:space="preserve"> mg </w:t>
      </w:r>
      <w:proofErr w:type="spellStart"/>
      <w:r w:rsidRPr="00387DAF">
        <w:rPr>
          <w:lang w:val="fr-FR"/>
        </w:rPr>
        <w:t>tablet</w:t>
      </w:r>
      <w:proofErr w:type="spellEnd"/>
      <w:r w:rsidRPr="00387DAF">
        <w:rPr>
          <w:lang w:val="fr-FR"/>
        </w:rPr>
        <w:t xml:space="preserve"> </w:t>
      </w:r>
      <w:proofErr w:type="spellStart"/>
      <w:r w:rsidRPr="00387DAF">
        <w:rPr>
          <w:lang w:val="fr-FR"/>
        </w:rPr>
        <w:t>contains</w:t>
      </w:r>
      <w:proofErr w:type="spellEnd"/>
      <w:r w:rsidRPr="00387DAF">
        <w:rPr>
          <w:lang w:val="fr-FR"/>
        </w:rPr>
        <w:t xml:space="preserve"> lactose. </w:t>
      </w:r>
      <w:r w:rsidR="00507A5C" w:rsidRPr="005A7A4D">
        <w:t>Patients with rare hereditary problems of galactose intolerance, total lactase deficiency or glucose-galactose malabsorption should not take this medicine.</w:t>
      </w:r>
    </w:p>
    <w:p w:rsidR="00927119" w:rsidRDefault="00927119" w:rsidP="008E6ED7">
      <w:pPr>
        <w:pStyle w:val="EMEABodyText"/>
      </w:pPr>
    </w:p>
    <w:p w:rsidR="00927119" w:rsidRPr="005A7A4D" w:rsidRDefault="00927119" w:rsidP="008E6ED7">
      <w:pPr>
        <w:pStyle w:val="EMEABodyText"/>
      </w:pPr>
      <w:proofErr w:type="spellStart"/>
      <w:r w:rsidRPr="00387DAF">
        <w:rPr>
          <w:lang w:val="fr-FR"/>
        </w:rPr>
        <w:t>Aprovel</w:t>
      </w:r>
      <w:proofErr w:type="spellEnd"/>
      <w:r w:rsidRPr="00387DAF">
        <w:rPr>
          <w:lang w:val="fr-FR"/>
        </w:rPr>
        <w:t xml:space="preserve"> </w:t>
      </w:r>
      <w:r w:rsidR="008D399D">
        <w:rPr>
          <w:lang w:val="fr-FR"/>
        </w:rPr>
        <w:t>300</w:t>
      </w:r>
      <w:r w:rsidRPr="00387DAF">
        <w:rPr>
          <w:lang w:val="fr-FR"/>
        </w:rPr>
        <w:t xml:space="preserve"> mg </w:t>
      </w:r>
      <w:proofErr w:type="spellStart"/>
      <w:r w:rsidRPr="00387DAF">
        <w:rPr>
          <w:lang w:val="fr-FR"/>
        </w:rPr>
        <w:t>tablet</w:t>
      </w:r>
      <w:proofErr w:type="spellEnd"/>
      <w:r w:rsidRPr="00387DAF">
        <w:rPr>
          <w:lang w:val="fr-FR"/>
        </w:rPr>
        <w:t xml:space="preserve"> </w:t>
      </w:r>
      <w:proofErr w:type="spellStart"/>
      <w:r w:rsidRPr="00387DAF">
        <w:rPr>
          <w:lang w:val="fr-FR"/>
        </w:rPr>
        <w:t>contains</w:t>
      </w:r>
      <w:proofErr w:type="spellEnd"/>
      <w:r w:rsidRPr="00387DAF">
        <w:rPr>
          <w:lang w:val="fr-FR"/>
        </w:rPr>
        <w:t xml:space="preserve"> sodium. </w:t>
      </w:r>
      <w:r w:rsidRPr="007E01E0">
        <w:t>This medicine contains less than 1 mmol sodium (23 mg) per tablet, that is to say essentially ‘sodium-free’.</w:t>
      </w:r>
    </w:p>
    <w:p w:rsidR="006603C5" w:rsidRPr="005A7A4D" w:rsidRDefault="006603C5">
      <w:pPr>
        <w:pStyle w:val="EMEABodyText"/>
      </w:pPr>
    </w:p>
    <w:p w:rsidR="006603C5" w:rsidRPr="005A7A4D" w:rsidRDefault="006603C5" w:rsidP="008E6ED7">
      <w:pPr>
        <w:pStyle w:val="EMEAHeading2"/>
      </w:pPr>
      <w:r w:rsidRPr="005A7A4D">
        <w:t>4.5</w:t>
      </w:r>
      <w:r w:rsidRPr="005A7A4D">
        <w:tab/>
        <w:t>Interaction with other medicinal products and other forms of interaction</w:t>
      </w:r>
    </w:p>
    <w:p w:rsidR="006603C5" w:rsidRPr="005A7A4D" w:rsidRDefault="006603C5" w:rsidP="008E6ED7">
      <w:pPr>
        <w:pStyle w:val="EMEAHeading2"/>
      </w:pPr>
    </w:p>
    <w:p w:rsidR="006603C5" w:rsidRPr="005A7A4D" w:rsidRDefault="006603C5" w:rsidP="008E6ED7">
      <w:pPr>
        <w:pStyle w:val="EMEABodyText"/>
      </w:pPr>
      <w:r w:rsidRPr="005A7A4D">
        <w:rPr>
          <w:u w:val="single"/>
        </w:rPr>
        <w:t>Diuretics and other antihypertensive agents</w:t>
      </w:r>
      <w:r w:rsidRPr="005A7A4D">
        <w:t xml:space="preserve">: other antihypertensive agents may increase the hypotensive effects of irbesartan; however </w:t>
      </w:r>
      <w:proofErr w:type="spellStart"/>
      <w:r w:rsidRPr="005A7A4D">
        <w:t>Aprovel</w:t>
      </w:r>
      <w:proofErr w:type="spellEnd"/>
      <w:r w:rsidRPr="005A7A4D">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rsidRPr="005A7A4D">
        <w:t>Aprovel</w:t>
      </w:r>
      <w:proofErr w:type="spellEnd"/>
      <w:r w:rsidRPr="005A7A4D">
        <w:t xml:space="preserve"> (see section 4.4).</w:t>
      </w:r>
    </w:p>
    <w:p w:rsidR="006603C5" w:rsidRPr="005A7A4D" w:rsidRDefault="006603C5">
      <w:pPr>
        <w:pStyle w:val="EMEABodyText"/>
        <w:rPr>
          <w:b/>
          <w:i/>
        </w:rPr>
      </w:pPr>
    </w:p>
    <w:p w:rsidR="00334926" w:rsidRPr="005A7A4D" w:rsidRDefault="006603C5" w:rsidP="00334926">
      <w:pPr>
        <w:pStyle w:val="EMEABodyText"/>
      </w:pPr>
      <w:proofErr w:type="spellStart"/>
      <w:r w:rsidRPr="005A7A4D">
        <w:rPr>
          <w:u w:val="single"/>
        </w:rPr>
        <w:t>Aliskiren</w:t>
      </w:r>
      <w:proofErr w:type="spellEnd"/>
      <w:r w:rsidRPr="005A7A4D">
        <w:rPr>
          <w:u w:val="single"/>
        </w:rPr>
        <w:t>-containing products</w:t>
      </w:r>
      <w:r w:rsidR="00334926" w:rsidRPr="005A7A4D">
        <w:rPr>
          <w:u w:val="single"/>
        </w:rPr>
        <w:t xml:space="preserve"> or ACE-inhibitors</w:t>
      </w:r>
      <w:r w:rsidRPr="005A7A4D">
        <w:t xml:space="preserve">: </w:t>
      </w:r>
      <w:r w:rsidR="00702A21" w:rsidRPr="005A7A4D">
        <w:t>c</w:t>
      </w:r>
      <w:r w:rsidR="00334926" w:rsidRPr="005A7A4D">
        <w:t xml:space="preserve">linical trial data has shown that dual blockade of the renin-angiotensin-aldosterone system (RAAS) through the combined use of ACE-inhibitors, angiotensin II receptor blockers or </w:t>
      </w:r>
      <w:proofErr w:type="spellStart"/>
      <w:r w:rsidR="00334926" w:rsidRPr="005A7A4D">
        <w:t>aliskiren</w:t>
      </w:r>
      <w:proofErr w:type="spellEnd"/>
      <w:r w:rsidR="00334926" w:rsidRPr="005A7A4D">
        <w:t xml:space="preserve"> is associated with a higher frequency of adverse events such as hypotension, hyperkalaemia and decreased renal function (including acute renal failure) compared to the use of a single RAAS-acting agent (see sections 4.3, 4.4 and 5.1).</w:t>
      </w:r>
    </w:p>
    <w:p w:rsidR="006603C5" w:rsidRPr="005A7A4D" w:rsidRDefault="006603C5" w:rsidP="008E6ED7">
      <w:pPr>
        <w:pStyle w:val="EMEABodyText"/>
      </w:pPr>
    </w:p>
    <w:p w:rsidR="006603C5" w:rsidRPr="005A7A4D" w:rsidRDefault="006603C5">
      <w:pPr>
        <w:pStyle w:val="EMEABodyText"/>
      </w:pPr>
      <w:r w:rsidRPr="005A7A4D">
        <w:rPr>
          <w:u w:val="single"/>
        </w:rPr>
        <w:t>Potassium supplements and potassium-sparing diuretics</w:t>
      </w:r>
      <w:r w:rsidRPr="005A7A4D">
        <w:t>:</w:t>
      </w:r>
      <w:r w:rsidRPr="005A7A4D">
        <w:rPr>
          <w:i/>
        </w:rPr>
        <w:t xml:space="preserve"> </w:t>
      </w:r>
      <w:r w:rsidRPr="005A7A4D">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6603C5" w:rsidRPr="00667CD0" w:rsidRDefault="006603C5">
      <w:pPr>
        <w:pStyle w:val="EMEABodyText"/>
      </w:pPr>
    </w:p>
    <w:p w:rsidR="006603C5" w:rsidRPr="005A7A4D" w:rsidRDefault="006603C5">
      <w:pPr>
        <w:pStyle w:val="EMEABodyText"/>
        <w:rPr>
          <w:i/>
        </w:rPr>
      </w:pPr>
      <w:r w:rsidRPr="005A7A4D">
        <w:rPr>
          <w:u w:val="single"/>
        </w:rPr>
        <w:t>Lithium</w:t>
      </w:r>
      <w:r w:rsidRPr="005A7A4D">
        <w:t>:</w:t>
      </w:r>
      <w:r w:rsidRPr="005A7A4D">
        <w:rPr>
          <w:i/>
        </w:rPr>
        <w:t xml:space="preserve"> </w:t>
      </w:r>
      <w:r w:rsidRPr="005A7A4D">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6603C5" w:rsidRPr="00667CD0" w:rsidRDefault="006603C5">
      <w:pPr>
        <w:pStyle w:val="EMEABodyText"/>
      </w:pPr>
    </w:p>
    <w:p w:rsidR="006603C5" w:rsidRPr="005A7A4D" w:rsidRDefault="006603C5">
      <w:pPr>
        <w:pStyle w:val="EMEABodyText"/>
        <w:rPr>
          <w:color w:val="000000"/>
        </w:rPr>
      </w:pPr>
      <w:r w:rsidRPr="005A7A4D">
        <w:rPr>
          <w:u w:val="single"/>
        </w:rPr>
        <w:t>Non-steroidal anti-inflammatory drugs</w:t>
      </w:r>
      <w:r w:rsidRPr="005A7A4D">
        <w:t>: w</w:t>
      </w:r>
      <w:r w:rsidRPr="005A7A4D">
        <w:rPr>
          <w:color w:val="000000"/>
        </w:rPr>
        <w:t>hen angiotensin II antagonists are administered simultaneously with non-steroidal anti-inflammatory drugs (i.e. selective COX-2 inhibitors, acetylsalicylic acid (&gt; 3 g/day) and non-selective NSAIDs), attenuation of the antihypertensive effect may occur.</w:t>
      </w:r>
    </w:p>
    <w:p w:rsidR="00702A21" w:rsidRPr="005A7A4D" w:rsidRDefault="00702A21">
      <w:pPr>
        <w:pStyle w:val="EMEABodyText"/>
        <w:rPr>
          <w:color w:val="000000"/>
        </w:rPr>
      </w:pPr>
    </w:p>
    <w:p w:rsidR="006603C5" w:rsidRPr="005A7A4D" w:rsidRDefault="006603C5">
      <w:pPr>
        <w:pStyle w:val="EMEABodyText"/>
      </w:pPr>
      <w:r w:rsidRPr="005A7A4D">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6603C5" w:rsidRDefault="006603C5">
      <w:pPr>
        <w:pStyle w:val="EMEABodyText"/>
      </w:pPr>
    </w:p>
    <w:p w:rsidR="00927119" w:rsidRDefault="00927119">
      <w:pPr>
        <w:pStyle w:val="EMEABodyText"/>
        <w:rPr>
          <w:color w:val="000000"/>
        </w:rPr>
      </w:pPr>
      <w:r w:rsidRPr="009F0338">
        <w:rPr>
          <w:u w:val="single"/>
        </w:rPr>
        <w:t>Repaglinide:</w:t>
      </w:r>
      <w:r w:rsidRPr="009F0338">
        <w:rPr>
          <w:color w:val="000000"/>
        </w:rPr>
        <w:t xml:space="preserve"> </w:t>
      </w:r>
      <w:r w:rsidR="00BA414C">
        <w:rPr>
          <w:color w:val="000000"/>
        </w:rPr>
        <w:t>i</w:t>
      </w:r>
      <w:r w:rsidRPr="009F0338">
        <w:rPr>
          <w:color w:val="000000"/>
        </w:rPr>
        <w:t>rbesartan has the potential to inhibit OATP1B1. In a clinical study, it was reported that irbesartan increased the C</w:t>
      </w:r>
      <w:r w:rsidRPr="009F1934">
        <w:rPr>
          <w:color w:val="000000"/>
          <w:vertAlign w:val="subscript"/>
        </w:rPr>
        <w:t>max</w:t>
      </w:r>
      <w:r w:rsidRPr="009F0338">
        <w:rPr>
          <w:color w:val="000000"/>
        </w:rPr>
        <w:t xml:space="preserve"> and AUC of repaglinide (substrate of OATP1B1) by 1.8-fold and 1.3</w:t>
      </w:r>
      <w:r w:rsidR="008D399D">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927119" w:rsidRPr="00667CD0" w:rsidRDefault="00927119">
      <w:pPr>
        <w:pStyle w:val="EMEABodyText"/>
      </w:pPr>
    </w:p>
    <w:p w:rsidR="006603C5" w:rsidRPr="005A7A4D" w:rsidRDefault="006603C5">
      <w:pPr>
        <w:pStyle w:val="EMEABodyText"/>
        <w:rPr>
          <w:color w:val="000000"/>
        </w:rPr>
      </w:pPr>
      <w:r w:rsidRPr="005A7A4D">
        <w:rPr>
          <w:u w:val="single"/>
        </w:rPr>
        <w:t>Additional information on irbesartan interactions</w:t>
      </w:r>
      <w:r w:rsidRPr="005A7A4D">
        <w:t xml:space="preserve">: </w:t>
      </w:r>
      <w:r w:rsidRPr="005A7A4D">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rsidR="006603C5" w:rsidRPr="005A7A4D" w:rsidRDefault="006603C5">
      <w:pPr>
        <w:pStyle w:val="EMEABodyText"/>
      </w:pPr>
    </w:p>
    <w:p w:rsidR="006603C5" w:rsidRPr="005A7A4D" w:rsidRDefault="006603C5" w:rsidP="008E6ED7">
      <w:pPr>
        <w:pStyle w:val="EMEAHeading2"/>
        <w:outlineLvl w:val="0"/>
      </w:pPr>
      <w:r w:rsidRPr="005A7A4D">
        <w:t>4.6</w:t>
      </w:r>
      <w:r w:rsidRPr="005A7A4D">
        <w:tab/>
        <w:t>Fertility, pregnancy and lactation</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Pregnancy</w:t>
      </w:r>
    </w:p>
    <w:p w:rsidR="006603C5" w:rsidRPr="005A7A4D" w:rsidRDefault="006603C5" w:rsidP="008E6ED7">
      <w:pPr>
        <w:pStyle w:val="EMEABodyText"/>
        <w:keepNext/>
      </w:pPr>
    </w:p>
    <w:p w:rsidR="006603C5" w:rsidRPr="005A7A4D" w:rsidRDefault="006603C5" w:rsidP="008E6ED7">
      <w:pPr>
        <w:pStyle w:val="EMEABodyText"/>
        <w:pBdr>
          <w:top w:val="single" w:sz="4" w:space="1" w:color="auto"/>
          <w:left w:val="single" w:sz="4" w:space="4" w:color="auto"/>
          <w:bottom w:val="single" w:sz="4" w:space="1" w:color="auto"/>
          <w:right w:val="single" w:sz="4" w:space="4" w:color="auto"/>
        </w:pBdr>
      </w:pPr>
      <w:r w:rsidRPr="005A7A4D">
        <w:t>The use of AIIRAs is not recommended during the first trimester of pregnancy (see section 4.4). The use of AIIRAs is contraindicated during the second and third trimesters of pregnancy (see sections 4.3 and 4.4).</w:t>
      </w:r>
    </w:p>
    <w:p w:rsidR="006603C5" w:rsidRPr="005A7A4D" w:rsidRDefault="006603C5" w:rsidP="008E6ED7">
      <w:pPr>
        <w:pStyle w:val="EMEABodyText"/>
      </w:pPr>
    </w:p>
    <w:p w:rsidR="006603C5" w:rsidRPr="005A7A4D" w:rsidRDefault="006603C5" w:rsidP="008E6ED7">
      <w:pPr>
        <w:pStyle w:val="EMEABodyText"/>
      </w:pPr>
      <w:r w:rsidRPr="005A7A4D">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6603C5" w:rsidRPr="005A7A4D" w:rsidRDefault="006603C5" w:rsidP="008E6ED7">
      <w:pPr>
        <w:pStyle w:val="EMEABodyText"/>
      </w:pPr>
    </w:p>
    <w:p w:rsidR="006603C5" w:rsidRPr="005A7A4D" w:rsidRDefault="006603C5" w:rsidP="008E6ED7">
      <w:pPr>
        <w:pStyle w:val="EMEABodyText"/>
      </w:pPr>
      <w:r w:rsidRPr="005A7A4D">
        <w:t xml:space="preserve">Exposure to AIIRA therapy during the second and third trimesters is known to induce human </w:t>
      </w:r>
      <w:r w:rsidR="00BF361B" w:rsidRPr="005A7A4D">
        <w:t>foetotoxicity</w:t>
      </w:r>
      <w:r w:rsidRPr="005A7A4D">
        <w:t xml:space="preserve"> (decreased renal function, oligohydramnios, skull ossification retardation) and neonatal toxicity (renal failure, hypotension, hyperkalaemia). (See section 5.3).</w:t>
      </w:r>
    </w:p>
    <w:p w:rsidR="00702A21" w:rsidRPr="005A7A4D" w:rsidRDefault="00702A21" w:rsidP="008E6ED7">
      <w:pPr>
        <w:pStyle w:val="EMEABodyText"/>
      </w:pPr>
    </w:p>
    <w:p w:rsidR="006603C5" w:rsidRPr="005A7A4D" w:rsidRDefault="006603C5" w:rsidP="008E6ED7">
      <w:pPr>
        <w:pStyle w:val="EMEABodyText"/>
      </w:pPr>
      <w:r w:rsidRPr="005A7A4D">
        <w:t>Should exposure to AIIRAs have occurred from the second trimester of pregnancy, ultrasound check of renal function and skull is recommended.</w:t>
      </w:r>
    </w:p>
    <w:p w:rsidR="00702A21" w:rsidRPr="005A7A4D" w:rsidRDefault="00702A21" w:rsidP="008E6ED7">
      <w:pPr>
        <w:pStyle w:val="EMEABodyText"/>
      </w:pPr>
    </w:p>
    <w:p w:rsidR="006603C5" w:rsidRPr="005A7A4D" w:rsidRDefault="006603C5" w:rsidP="008E6ED7">
      <w:pPr>
        <w:pStyle w:val="EMEABodyText"/>
        <w:rPr>
          <w:u w:val="single"/>
        </w:rPr>
      </w:pPr>
      <w:r w:rsidRPr="005A7A4D">
        <w:t>Infants whose mothers have taken AIIRAs should be closely observed for hypotension (see sections 4.3 and 4.4).</w:t>
      </w:r>
    </w:p>
    <w:p w:rsidR="006603C5" w:rsidRPr="005A7A4D" w:rsidRDefault="006603C5">
      <w:pPr>
        <w:pStyle w:val="EMEABodyText"/>
        <w:rPr>
          <w:b/>
        </w:rPr>
      </w:pPr>
    </w:p>
    <w:p w:rsidR="006603C5" w:rsidRPr="005A7A4D" w:rsidRDefault="006603C5" w:rsidP="008E6ED7">
      <w:pPr>
        <w:pStyle w:val="EMEABodyText"/>
        <w:keepNext/>
      </w:pPr>
      <w:r w:rsidRPr="005A7A4D">
        <w:rPr>
          <w:u w:val="single"/>
        </w:rPr>
        <w:t>Breast-feeding</w:t>
      </w:r>
    </w:p>
    <w:p w:rsidR="006603C5" w:rsidRPr="005A7A4D" w:rsidRDefault="006603C5" w:rsidP="008E6ED7">
      <w:pPr>
        <w:pStyle w:val="EMEABodyText"/>
        <w:keepNext/>
      </w:pPr>
    </w:p>
    <w:p w:rsidR="006603C5" w:rsidRPr="005A7A4D" w:rsidRDefault="006603C5" w:rsidP="008E6ED7">
      <w:pPr>
        <w:pStyle w:val="EMEABodyText"/>
      </w:pPr>
      <w:r w:rsidRPr="005A7A4D">
        <w:t xml:space="preserve">Because no information is available regarding the use of </w:t>
      </w:r>
      <w:proofErr w:type="spellStart"/>
      <w:r w:rsidRPr="005A7A4D">
        <w:t>Aprovel</w:t>
      </w:r>
      <w:proofErr w:type="spellEnd"/>
      <w:r w:rsidRPr="005A7A4D">
        <w:t xml:space="preserve"> during breast-feeding, </w:t>
      </w:r>
      <w:proofErr w:type="spellStart"/>
      <w:r w:rsidRPr="005A7A4D">
        <w:t>Aprovel</w:t>
      </w:r>
      <w:proofErr w:type="spellEnd"/>
      <w:r w:rsidRPr="005A7A4D">
        <w:t xml:space="preserve"> is not recommended and alternative treatments with better established safety profiles during breast-feeding are preferable, especially while nursing a newborn or preterm infant.</w:t>
      </w:r>
    </w:p>
    <w:p w:rsidR="006603C5" w:rsidRPr="005A7A4D" w:rsidRDefault="006603C5" w:rsidP="008E6ED7">
      <w:pPr>
        <w:pStyle w:val="EMEABodyText"/>
      </w:pPr>
    </w:p>
    <w:p w:rsidR="006603C5" w:rsidRPr="005A7A4D" w:rsidRDefault="006603C5" w:rsidP="008E6ED7">
      <w:pPr>
        <w:pStyle w:val="EMEABodyText"/>
      </w:pPr>
      <w:r w:rsidRPr="005A7A4D">
        <w:t xml:space="preserve">It is unknown whether irbesartan or its metabolites are excreted in human milk. </w:t>
      </w:r>
    </w:p>
    <w:p w:rsidR="007D3AF8" w:rsidRPr="005A7A4D" w:rsidRDefault="007D3AF8" w:rsidP="008E6ED7">
      <w:pPr>
        <w:pStyle w:val="EMEABodyText"/>
      </w:pPr>
    </w:p>
    <w:p w:rsidR="006603C5" w:rsidRPr="005A7A4D" w:rsidRDefault="006603C5" w:rsidP="008E6ED7">
      <w:pPr>
        <w:pStyle w:val="EMEABodyText"/>
        <w:rPr>
          <w:color w:val="000000"/>
        </w:rPr>
      </w:pPr>
      <w:r w:rsidRPr="005A7A4D">
        <w:t>Available pharmacodynamic/toxicological data in rats have shown excretion of irbesartan or its metabolites in milk (for details see 5.3).</w:t>
      </w:r>
    </w:p>
    <w:p w:rsidR="006603C5" w:rsidRPr="005A7A4D" w:rsidRDefault="006603C5" w:rsidP="008E6ED7">
      <w:pPr>
        <w:pStyle w:val="EMEABodyText"/>
      </w:pPr>
    </w:p>
    <w:p w:rsidR="006603C5" w:rsidRPr="005A7A4D" w:rsidRDefault="006603C5" w:rsidP="008E6ED7">
      <w:pPr>
        <w:pStyle w:val="EMEABodyText"/>
      </w:pPr>
      <w:r w:rsidRPr="005A7A4D">
        <w:rPr>
          <w:u w:val="single"/>
        </w:rPr>
        <w:t>Fertility</w:t>
      </w:r>
    </w:p>
    <w:p w:rsidR="006603C5" w:rsidRPr="005A7A4D" w:rsidRDefault="006603C5" w:rsidP="008E6ED7">
      <w:pPr>
        <w:pStyle w:val="EMEABodyText"/>
      </w:pPr>
    </w:p>
    <w:p w:rsidR="006603C5" w:rsidRPr="005A7A4D" w:rsidRDefault="006603C5" w:rsidP="008E6ED7">
      <w:pPr>
        <w:pStyle w:val="EMEABodyText"/>
      </w:pPr>
      <w:r w:rsidRPr="005A7A4D">
        <w:t xml:space="preserve">Irbesartan had no effect upon fertility of treated rats and their offspring up to the dose levels inducing the first signs of parental toxicity (see section 5.3). </w:t>
      </w:r>
    </w:p>
    <w:p w:rsidR="006603C5" w:rsidRPr="005A7A4D" w:rsidRDefault="006603C5" w:rsidP="008E6ED7">
      <w:pPr>
        <w:pStyle w:val="EMEABodyText"/>
      </w:pPr>
    </w:p>
    <w:p w:rsidR="006603C5" w:rsidRPr="005A7A4D" w:rsidRDefault="006603C5">
      <w:pPr>
        <w:pStyle w:val="EMEAHeading2"/>
        <w:outlineLvl w:val="0"/>
      </w:pPr>
      <w:r w:rsidRPr="005A7A4D">
        <w:t>4.7</w:t>
      </w:r>
      <w:r w:rsidRPr="005A7A4D">
        <w:tab/>
        <w:t>Effects on ability to drive and use machines</w:t>
      </w:r>
    </w:p>
    <w:p w:rsidR="006603C5" w:rsidRPr="005A7A4D" w:rsidRDefault="006603C5" w:rsidP="008E6ED7">
      <w:pPr>
        <w:pStyle w:val="EMEAHeading2"/>
      </w:pPr>
    </w:p>
    <w:p w:rsidR="006603C5" w:rsidRPr="005A7A4D" w:rsidRDefault="006603C5" w:rsidP="008E6ED7">
      <w:pPr>
        <w:pStyle w:val="EMEABodyText"/>
      </w:pPr>
      <w:r w:rsidRPr="005A7A4D">
        <w:t>Based on its pharmacodynamic properties, irbesartan is unlikely to affect th</w:t>
      </w:r>
      <w:r w:rsidR="00A811DD" w:rsidRPr="005A7A4D">
        <w:t>e</w:t>
      </w:r>
      <w:r w:rsidRPr="005A7A4D">
        <w:t xml:space="preserve"> ability</w:t>
      </w:r>
      <w:r w:rsidR="00A811DD" w:rsidRPr="005A7A4D">
        <w:t xml:space="preserve"> to drive and use machines</w:t>
      </w:r>
      <w:r w:rsidRPr="005A7A4D">
        <w:t>. When driving vehicles or operating machines, it should be taken into account that dizziness or weariness may occur during treatment.</w:t>
      </w:r>
    </w:p>
    <w:p w:rsidR="006603C5" w:rsidRPr="005A7A4D" w:rsidRDefault="006603C5">
      <w:pPr>
        <w:pStyle w:val="EMEABodyText"/>
      </w:pPr>
    </w:p>
    <w:p w:rsidR="006603C5" w:rsidRPr="005A7A4D" w:rsidRDefault="006603C5">
      <w:pPr>
        <w:pStyle w:val="EMEAHeading2"/>
        <w:outlineLvl w:val="0"/>
      </w:pPr>
      <w:r w:rsidRPr="005A7A4D">
        <w:t>4.8</w:t>
      </w:r>
      <w:r w:rsidRPr="005A7A4D">
        <w:tab/>
        <w:t>Undesirable effects</w:t>
      </w:r>
    </w:p>
    <w:p w:rsidR="006603C5" w:rsidRPr="005A7A4D" w:rsidRDefault="006603C5" w:rsidP="008E6ED7">
      <w:pPr>
        <w:pStyle w:val="EMEAHeading2"/>
      </w:pPr>
    </w:p>
    <w:p w:rsidR="006603C5" w:rsidRPr="005A7A4D" w:rsidRDefault="006603C5" w:rsidP="008E6ED7">
      <w:pPr>
        <w:pStyle w:val="EMEABodyText"/>
        <w:keepNext/>
      </w:pPr>
      <w:r w:rsidRPr="005A7A4D">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6603C5" w:rsidRPr="005A7A4D" w:rsidRDefault="006603C5" w:rsidP="008E6ED7">
      <w:pPr>
        <w:pStyle w:val="EMEABodyText"/>
      </w:pPr>
    </w:p>
    <w:p w:rsidR="006603C5" w:rsidRPr="005A7A4D" w:rsidRDefault="006603C5" w:rsidP="008E6ED7">
      <w:pPr>
        <w:pStyle w:val="EMEABodyText"/>
      </w:pPr>
      <w:r w:rsidRPr="005A7A4D">
        <w:t>In diabetic hypertensive patients with microalbuminuria and normal renal function, orthostatic dizziness and orthostatic hypotension were reported in 0.5% of the patients (i.e., uncommon) but in excess of placebo.</w:t>
      </w:r>
    </w:p>
    <w:p w:rsidR="006603C5" w:rsidRPr="005A7A4D" w:rsidRDefault="006603C5" w:rsidP="008E6ED7">
      <w:pPr>
        <w:pStyle w:val="EMEABodyText"/>
      </w:pPr>
    </w:p>
    <w:p w:rsidR="006603C5" w:rsidRPr="005A7A4D" w:rsidRDefault="006603C5" w:rsidP="008E6ED7">
      <w:pPr>
        <w:pStyle w:val="EMEABodyText"/>
      </w:pPr>
      <w:r w:rsidRPr="005A7A4D">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6603C5" w:rsidRPr="005A7A4D" w:rsidRDefault="006603C5" w:rsidP="008E6ED7">
      <w:pPr>
        <w:pStyle w:val="EMEABodyText"/>
      </w:pPr>
    </w:p>
    <w:p w:rsidR="006603C5" w:rsidRPr="005A7A4D" w:rsidRDefault="006603C5" w:rsidP="008E6ED7">
      <w:pPr>
        <w:pStyle w:val="EMEABodyText"/>
      </w:pPr>
      <w:r w:rsidRPr="005A7A4D">
        <w:t>The frequency of adverse reactions listed below is defined using the following convention:</w:t>
      </w:r>
    </w:p>
    <w:p w:rsidR="006603C5" w:rsidRPr="005A7A4D" w:rsidRDefault="006603C5" w:rsidP="008E6ED7">
      <w:pPr>
        <w:pStyle w:val="EMEABodyText"/>
      </w:pPr>
      <w:r w:rsidRPr="005A7A4D">
        <w:t>very common (≥ 1/10); common (≥ 1/100 to &lt; 1/10); uncommon (≥ 1/1,000 to &lt; 1/100); rare (≥ 1/10,000 to &lt; 1/1,000); very rare (&lt; 1/10,000). Within each frequency grouping, undesirable effects are presented in order of decreasing seriousness.</w:t>
      </w:r>
    </w:p>
    <w:p w:rsidR="006603C5" w:rsidRPr="005A7A4D" w:rsidRDefault="006603C5" w:rsidP="008E6ED7">
      <w:pPr>
        <w:pStyle w:val="EMEABodyText"/>
      </w:pPr>
    </w:p>
    <w:p w:rsidR="006603C5" w:rsidRPr="005A7A4D" w:rsidRDefault="006603C5" w:rsidP="008E6ED7">
      <w:pPr>
        <w:pStyle w:val="EMEABodyText"/>
        <w:rPr>
          <w:iCs/>
        </w:rPr>
      </w:pPr>
      <w:r w:rsidRPr="005A7A4D">
        <w:t>Adverse reactions additionally reported from post</w:t>
      </w:r>
      <w:r w:rsidR="005506CE" w:rsidRPr="005A7A4D">
        <w:t>-</w:t>
      </w:r>
      <w:r w:rsidRPr="005A7A4D">
        <w:t xml:space="preserve">marketing experience are also listed. </w:t>
      </w:r>
      <w:r w:rsidRPr="005A7A4D">
        <w:rPr>
          <w:iCs/>
        </w:rPr>
        <w:t>These adverse reactions are derived from spontaneous reports.</w:t>
      </w:r>
    </w:p>
    <w:p w:rsidR="006603C5" w:rsidRPr="005A7A4D" w:rsidRDefault="006603C5">
      <w:pPr>
        <w:pStyle w:val="EMEABodyText"/>
        <w:rPr>
          <w:b/>
          <w:i/>
        </w:rPr>
      </w:pPr>
    </w:p>
    <w:p w:rsidR="00BC1B76" w:rsidRPr="00667CD0" w:rsidRDefault="00BC1B76" w:rsidP="00BC1B76">
      <w:pPr>
        <w:pStyle w:val="EMEABodyText"/>
        <w:keepNext/>
        <w:outlineLvl w:val="0"/>
        <w:rPr>
          <w:u w:val="single"/>
        </w:rPr>
      </w:pPr>
      <w:r w:rsidRPr="00667CD0">
        <w:rPr>
          <w:u w:val="single"/>
        </w:rPr>
        <w:t>Blood and lymphatic system disorders</w:t>
      </w:r>
    </w:p>
    <w:p w:rsidR="005506CE" w:rsidRPr="005A7A4D" w:rsidRDefault="005506CE" w:rsidP="00BC1B76">
      <w:pPr>
        <w:pStyle w:val="EMEABodyText"/>
        <w:keepNext/>
        <w:tabs>
          <w:tab w:val="left" w:pos="1100"/>
          <w:tab w:val="left" w:pos="1430"/>
        </w:tabs>
        <w:outlineLvl w:val="0"/>
      </w:pPr>
    </w:p>
    <w:p w:rsidR="00BC1B76" w:rsidRPr="005A7A4D" w:rsidRDefault="00BC1B76" w:rsidP="00BC1B76">
      <w:pPr>
        <w:pStyle w:val="EMEABodyText"/>
        <w:keepNext/>
        <w:tabs>
          <w:tab w:val="left" w:pos="1100"/>
          <w:tab w:val="left" w:pos="1430"/>
        </w:tabs>
        <w:outlineLvl w:val="0"/>
      </w:pPr>
      <w:r w:rsidRPr="005A7A4D">
        <w:t>Not known:</w:t>
      </w:r>
      <w:r w:rsidRPr="005A7A4D">
        <w:tab/>
      </w:r>
      <w:r w:rsidRPr="005A7A4D">
        <w:tab/>
      </w:r>
      <w:r w:rsidR="009A65FB">
        <w:t>anaemia,</w:t>
      </w:r>
      <w:r w:rsidR="009A65FB" w:rsidRPr="005A7A4D">
        <w:t xml:space="preserve"> </w:t>
      </w:r>
      <w:r w:rsidRPr="005A7A4D">
        <w:t>thrombocytopenia</w:t>
      </w:r>
    </w:p>
    <w:p w:rsidR="00BC1B76" w:rsidRPr="005A7A4D" w:rsidRDefault="00BC1B76"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Immune system disorders</w:t>
      </w:r>
    </w:p>
    <w:p w:rsidR="005506CE" w:rsidRPr="005A7A4D" w:rsidRDefault="005506CE" w:rsidP="00172CE0">
      <w:pPr>
        <w:pStyle w:val="EMEABodyText"/>
        <w:keepNext/>
        <w:tabs>
          <w:tab w:val="left" w:pos="1100"/>
          <w:tab w:val="left" w:pos="1430"/>
        </w:tabs>
        <w:ind w:left="1440" w:hanging="1440"/>
        <w:outlineLvl w:val="0"/>
      </w:pPr>
    </w:p>
    <w:p w:rsidR="006603C5" w:rsidRPr="005A7A4D" w:rsidRDefault="006603C5" w:rsidP="00172CE0">
      <w:pPr>
        <w:pStyle w:val="EMEABodyText"/>
        <w:keepNext/>
        <w:tabs>
          <w:tab w:val="left" w:pos="1100"/>
          <w:tab w:val="left" w:pos="1430"/>
        </w:tabs>
        <w:ind w:left="1440" w:hanging="1440"/>
        <w:outlineLvl w:val="0"/>
        <w:rPr>
          <w:i/>
          <w:u w:val="single"/>
        </w:rPr>
      </w:pPr>
      <w:r w:rsidRPr="005A7A4D">
        <w:t>Not known:</w:t>
      </w:r>
      <w:r w:rsidRPr="005A7A4D">
        <w:tab/>
      </w:r>
      <w:r w:rsidRPr="005A7A4D">
        <w:tab/>
        <w:t>hypersensitivity reactions such as angioedema, rash, urticaria</w:t>
      </w:r>
      <w:r w:rsidR="00A54530" w:rsidRPr="005A7A4D">
        <w:t>, anaphylactic reaction</w:t>
      </w:r>
      <w:r w:rsidR="00A811DD" w:rsidRPr="005A7A4D">
        <w:t>,</w:t>
      </w:r>
      <w:r w:rsidR="00A54530" w:rsidRPr="005A7A4D">
        <w:t xml:space="preserve"> anaphylactic shock</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Metabolism and nutrition disorders</w:t>
      </w:r>
    </w:p>
    <w:p w:rsidR="005506CE" w:rsidRPr="005A7A4D" w:rsidRDefault="005506CE" w:rsidP="008E6ED7">
      <w:pPr>
        <w:pStyle w:val="EMEABodyText"/>
        <w:keepNext/>
        <w:tabs>
          <w:tab w:val="left" w:pos="1100"/>
          <w:tab w:val="left" w:pos="1430"/>
        </w:tabs>
        <w:outlineLvl w:val="0"/>
      </w:pPr>
    </w:p>
    <w:p w:rsidR="006603C5" w:rsidRPr="005A7A4D" w:rsidRDefault="006603C5" w:rsidP="008E6ED7">
      <w:pPr>
        <w:pStyle w:val="EMEABodyText"/>
        <w:keepNext/>
        <w:tabs>
          <w:tab w:val="left" w:pos="1100"/>
          <w:tab w:val="left" w:pos="1430"/>
        </w:tabs>
        <w:outlineLvl w:val="0"/>
      </w:pPr>
      <w:r w:rsidRPr="005A7A4D">
        <w:t>Not known:</w:t>
      </w:r>
      <w:r w:rsidRPr="005A7A4D">
        <w:tab/>
      </w:r>
      <w:r w:rsidRPr="005A7A4D">
        <w:tab/>
        <w:t>hyperkalaemia</w:t>
      </w:r>
      <w:r w:rsidR="00927119">
        <w:t xml:space="preserve">, </w:t>
      </w:r>
      <w:r w:rsidR="00927119" w:rsidRPr="00BC2EF0">
        <w:t>hypoglycaemia</w:t>
      </w:r>
    </w:p>
    <w:p w:rsidR="006603C5" w:rsidRPr="005A7A4D" w:rsidRDefault="006603C5" w:rsidP="008E6ED7">
      <w:pPr>
        <w:pStyle w:val="EMEABodyText"/>
        <w:outlineLvl w:val="0"/>
        <w:rPr>
          <w:i/>
          <w:u w:val="single"/>
        </w:rPr>
      </w:pPr>
    </w:p>
    <w:p w:rsidR="006603C5" w:rsidRPr="00667CD0" w:rsidRDefault="006603C5">
      <w:pPr>
        <w:pStyle w:val="EMEABodyText"/>
        <w:keepNext/>
        <w:outlineLvl w:val="0"/>
        <w:rPr>
          <w:u w:val="single"/>
        </w:rPr>
      </w:pPr>
      <w:r w:rsidRPr="00667CD0">
        <w:rPr>
          <w:u w:val="single"/>
        </w:rPr>
        <w:t>Nervous system disorders</w:t>
      </w:r>
    </w:p>
    <w:p w:rsidR="005506CE" w:rsidRPr="005A7A4D" w:rsidRDefault="005506CE">
      <w:pPr>
        <w:pStyle w:val="EMEABodyText"/>
        <w:tabs>
          <w:tab w:val="left" w:pos="720"/>
          <w:tab w:val="left" w:pos="1440"/>
        </w:tabs>
        <w:outlineLvl w:val="0"/>
      </w:pPr>
    </w:p>
    <w:p w:rsidR="006603C5" w:rsidRPr="005A7A4D" w:rsidRDefault="006603C5">
      <w:pPr>
        <w:pStyle w:val="EMEABodyText"/>
        <w:tabs>
          <w:tab w:val="left" w:pos="720"/>
          <w:tab w:val="left" w:pos="1440"/>
        </w:tabs>
        <w:outlineLvl w:val="0"/>
      </w:pPr>
      <w:r w:rsidRPr="005A7A4D">
        <w:t>Common:</w:t>
      </w:r>
      <w:r w:rsidRPr="005A7A4D">
        <w:tab/>
        <w:t>dizziness, orthostatic dizziness*</w:t>
      </w:r>
    </w:p>
    <w:p w:rsidR="006603C5" w:rsidRPr="005A7A4D" w:rsidRDefault="006603C5" w:rsidP="008E6ED7">
      <w:pPr>
        <w:pStyle w:val="EMEABodyText"/>
        <w:tabs>
          <w:tab w:val="left" w:pos="720"/>
          <w:tab w:val="left" w:pos="1440"/>
        </w:tabs>
        <w:outlineLvl w:val="0"/>
      </w:pPr>
      <w:r w:rsidRPr="005A7A4D">
        <w:t>Not known:</w:t>
      </w:r>
      <w:r w:rsidRPr="005A7A4D">
        <w:tab/>
        <w:t>vertigo, headache</w:t>
      </w:r>
    </w:p>
    <w:p w:rsidR="006603C5" w:rsidRPr="005A7A4D" w:rsidRDefault="006603C5">
      <w:pPr>
        <w:pStyle w:val="EMEABodyText"/>
      </w:pPr>
    </w:p>
    <w:p w:rsidR="006603C5" w:rsidRPr="00667CD0" w:rsidRDefault="006603C5" w:rsidP="008E6ED7">
      <w:pPr>
        <w:pStyle w:val="EMEABodyText"/>
        <w:keepNext/>
        <w:outlineLvl w:val="0"/>
        <w:rPr>
          <w:u w:val="single"/>
        </w:rPr>
      </w:pPr>
      <w:r w:rsidRPr="00667CD0">
        <w:rPr>
          <w:u w:val="single"/>
        </w:rPr>
        <w:t>Ear and labyrinth disorder</w:t>
      </w:r>
    </w:p>
    <w:p w:rsidR="005506CE" w:rsidRPr="005A7A4D" w:rsidRDefault="005506CE"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Not known:</w:t>
      </w:r>
      <w:r w:rsidRPr="005A7A4D">
        <w:tab/>
        <w:t>tinnitus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Cardiac disorders</w:t>
      </w:r>
    </w:p>
    <w:p w:rsidR="005506CE" w:rsidRPr="005A7A4D" w:rsidRDefault="005506CE"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Uncommon:</w:t>
      </w:r>
      <w:r w:rsidRPr="005A7A4D">
        <w:tab/>
        <w:t>tachycardia</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Vascular disorders</w:t>
      </w:r>
    </w:p>
    <w:p w:rsidR="005506CE" w:rsidRPr="005A7A4D" w:rsidRDefault="005506CE" w:rsidP="008E6ED7">
      <w:pPr>
        <w:pStyle w:val="EMEABodyText"/>
        <w:keepNext/>
        <w:tabs>
          <w:tab w:val="left" w:pos="630"/>
          <w:tab w:val="left" w:pos="720"/>
          <w:tab w:val="left" w:pos="1440"/>
        </w:tabs>
      </w:pPr>
    </w:p>
    <w:p w:rsidR="006603C5" w:rsidRPr="005A7A4D" w:rsidRDefault="006603C5" w:rsidP="008E6ED7">
      <w:pPr>
        <w:pStyle w:val="EMEABodyText"/>
        <w:keepNext/>
        <w:tabs>
          <w:tab w:val="left" w:pos="630"/>
          <w:tab w:val="left" w:pos="720"/>
          <w:tab w:val="left" w:pos="1440"/>
        </w:tabs>
      </w:pPr>
      <w:r w:rsidRPr="005A7A4D">
        <w:t>Common:</w:t>
      </w:r>
      <w:r w:rsidRPr="005A7A4D">
        <w:tab/>
        <w:t>orthostatic hypotension*</w:t>
      </w:r>
    </w:p>
    <w:p w:rsidR="006603C5" w:rsidRPr="005A7A4D" w:rsidRDefault="006603C5" w:rsidP="008E6ED7">
      <w:pPr>
        <w:pStyle w:val="EMEABodyText"/>
        <w:keepNext/>
        <w:tabs>
          <w:tab w:val="left" w:pos="1430"/>
        </w:tabs>
        <w:outlineLvl w:val="0"/>
        <w:rPr>
          <w:i/>
          <w:u w:val="single"/>
        </w:rPr>
      </w:pPr>
      <w:r w:rsidRPr="005A7A4D">
        <w:t>Uncommon:</w:t>
      </w:r>
      <w:r w:rsidRPr="005A7A4D">
        <w:tab/>
        <w:t>flushing</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Respiratory, thoracic and mediastinal disorders</w:t>
      </w:r>
    </w:p>
    <w:p w:rsidR="005506CE" w:rsidRPr="005A7A4D" w:rsidRDefault="005506CE"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Uncommon:</w:t>
      </w:r>
      <w:r w:rsidRPr="005A7A4D">
        <w:tab/>
        <w:t>cough</w:t>
      </w:r>
    </w:p>
    <w:p w:rsidR="006603C5" w:rsidRPr="005A7A4D" w:rsidRDefault="006603C5">
      <w:pPr>
        <w:pStyle w:val="EMEABodyText"/>
      </w:pPr>
    </w:p>
    <w:p w:rsidR="006603C5" w:rsidRPr="00667CD0" w:rsidRDefault="006603C5" w:rsidP="008E6ED7">
      <w:pPr>
        <w:pStyle w:val="EMEABodyText"/>
        <w:keepNext/>
        <w:outlineLvl w:val="0"/>
        <w:rPr>
          <w:u w:val="single"/>
        </w:rPr>
      </w:pPr>
      <w:r w:rsidRPr="00667CD0">
        <w:rPr>
          <w:u w:val="single"/>
        </w:rPr>
        <w:t>Gastrointestinal disorders</w:t>
      </w:r>
    </w:p>
    <w:p w:rsidR="005506CE" w:rsidRPr="005A7A4D" w:rsidRDefault="005506CE" w:rsidP="008E6ED7">
      <w:pPr>
        <w:pStyle w:val="EMEABodyText"/>
        <w:keepNext/>
        <w:tabs>
          <w:tab w:val="left" w:pos="720"/>
          <w:tab w:val="left" w:pos="1440"/>
        </w:tabs>
        <w:outlineLvl w:val="0"/>
      </w:pPr>
    </w:p>
    <w:p w:rsidR="006603C5" w:rsidRPr="005A7A4D" w:rsidRDefault="006603C5" w:rsidP="008E6ED7">
      <w:pPr>
        <w:pStyle w:val="EMEABodyText"/>
        <w:keepNext/>
        <w:tabs>
          <w:tab w:val="left" w:pos="720"/>
          <w:tab w:val="left" w:pos="1440"/>
        </w:tabs>
        <w:outlineLvl w:val="0"/>
      </w:pPr>
      <w:r w:rsidRPr="005A7A4D">
        <w:t>Common:</w:t>
      </w:r>
      <w:r w:rsidRPr="005A7A4D">
        <w:tab/>
        <w:t>nausea/vomiting</w:t>
      </w:r>
    </w:p>
    <w:p w:rsidR="006603C5" w:rsidRPr="005A7A4D" w:rsidRDefault="006603C5" w:rsidP="008E6ED7">
      <w:pPr>
        <w:pStyle w:val="EMEABodyText"/>
        <w:tabs>
          <w:tab w:val="left" w:pos="720"/>
          <w:tab w:val="left" w:pos="1440"/>
        </w:tabs>
      </w:pPr>
      <w:r w:rsidRPr="005A7A4D">
        <w:t>Uncommon:</w:t>
      </w:r>
      <w:r w:rsidRPr="005A7A4D">
        <w:tab/>
        <w:t>diarrhoea, dyspepsia/heartburn</w:t>
      </w:r>
    </w:p>
    <w:p w:rsidR="006603C5" w:rsidRPr="005A7A4D" w:rsidRDefault="006603C5" w:rsidP="008E6ED7">
      <w:pPr>
        <w:pStyle w:val="EMEABodyText"/>
        <w:tabs>
          <w:tab w:val="left" w:pos="720"/>
          <w:tab w:val="left" w:pos="1440"/>
        </w:tabs>
      </w:pPr>
      <w:r w:rsidRPr="005A7A4D">
        <w:t>Not known:</w:t>
      </w:r>
      <w:r w:rsidRPr="005A7A4D">
        <w:tab/>
        <w:t>dysgeusia</w:t>
      </w:r>
    </w:p>
    <w:p w:rsidR="006603C5" w:rsidRPr="005A7A4D" w:rsidRDefault="006603C5" w:rsidP="008E6ED7">
      <w:pPr>
        <w:pStyle w:val="EMEABodyText"/>
        <w:tabs>
          <w:tab w:val="left" w:pos="720"/>
          <w:tab w:val="left" w:pos="1440"/>
        </w:tabs>
      </w:pPr>
    </w:p>
    <w:p w:rsidR="006603C5" w:rsidRPr="00667CD0" w:rsidRDefault="006603C5" w:rsidP="008E6ED7">
      <w:pPr>
        <w:pStyle w:val="EMEABodyText"/>
        <w:keepNext/>
        <w:outlineLvl w:val="0"/>
        <w:rPr>
          <w:u w:val="single"/>
        </w:rPr>
      </w:pPr>
      <w:r w:rsidRPr="00667CD0">
        <w:rPr>
          <w:u w:val="single"/>
        </w:rPr>
        <w:t>Hepatobiliary disorders:</w:t>
      </w:r>
    </w:p>
    <w:p w:rsidR="005506CE" w:rsidRPr="005A7A4D" w:rsidRDefault="005506CE"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Uncommon:</w:t>
      </w:r>
      <w:r w:rsidRPr="005A7A4D">
        <w:tab/>
        <w:t>jaundice</w:t>
      </w:r>
    </w:p>
    <w:p w:rsidR="006603C5" w:rsidRPr="005A7A4D" w:rsidRDefault="006603C5" w:rsidP="008E6ED7">
      <w:pPr>
        <w:pStyle w:val="EMEABodyText"/>
        <w:keepNext/>
        <w:tabs>
          <w:tab w:val="left" w:pos="1430"/>
        </w:tabs>
        <w:outlineLvl w:val="0"/>
        <w:rPr>
          <w:i/>
          <w:u w:val="single"/>
        </w:rPr>
      </w:pPr>
      <w:r w:rsidRPr="005A7A4D">
        <w:t>Not known:</w:t>
      </w:r>
      <w:r w:rsidRPr="005A7A4D">
        <w:tab/>
        <w:t>hepatitis, abnormal liver function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Skin and subcutaneous tissue disorders</w:t>
      </w:r>
    </w:p>
    <w:p w:rsidR="005506CE" w:rsidRPr="005A7A4D" w:rsidRDefault="005506CE" w:rsidP="008E6ED7">
      <w:pPr>
        <w:pStyle w:val="EMEABodyText"/>
        <w:keepNext/>
        <w:tabs>
          <w:tab w:val="left" w:pos="880"/>
          <w:tab w:val="left" w:pos="1430"/>
        </w:tabs>
        <w:outlineLvl w:val="0"/>
      </w:pPr>
    </w:p>
    <w:p w:rsidR="006603C5" w:rsidRPr="005A7A4D" w:rsidRDefault="006603C5" w:rsidP="008E6ED7">
      <w:pPr>
        <w:pStyle w:val="EMEABodyText"/>
        <w:keepNext/>
        <w:tabs>
          <w:tab w:val="left" w:pos="880"/>
          <w:tab w:val="left" w:pos="1430"/>
        </w:tabs>
        <w:outlineLvl w:val="0"/>
      </w:pPr>
      <w:r w:rsidRPr="005A7A4D">
        <w:t>Not known:</w:t>
      </w:r>
      <w:r w:rsidRPr="005A7A4D">
        <w:tab/>
      </w:r>
      <w:proofErr w:type="spellStart"/>
      <w:r w:rsidRPr="005A7A4D">
        <w:t>leukocytoclastic</w:t>
      </w:r>
      <w:proofErr w:type="spellEnd"/>
      <w:r w:rsidRPr="005A7A4D">
        <w:t xml:space="preserve"> vasculitis</w:t>
      </w:r>
    </w:p>
    <w:p w:rsidR="006603C5" w:rsidRPr="005A7A4D" w:rsidRDefault="006603C5" w:rsidP="008E6ED7">
      <w:pPr>
        <w:pStyle w:val="EMEABodyText"/>
        <w:keepNext/>
        <w:outlineLvl w:val="0"/>
        <w:rPr>
          <w:i/>
          <w:u w:val="single"/>
        </w:rPr>
      </w:pPr>
    </w:p>
    <w:p w:rsidR="006603C5" w:rsidRPr="005A7A4D" w:rsidRDefault="006603C5" w:rsidP="008E6ED7">
      <w:pPr>
        <w:pStyle w:val="EMEABodyText"/>
        <w:keepNext/>
        <w:outlineLvl w:val="0"/>
        <w:rPr>
          <w:i/>
          <w:u w:val="single"/>
        </w:rPr>
      </w:pPr>
      <w:r w:rsidRPr="00667CD0">
        <w:rPr>
          <w:u w:val="single"/>
        </w:rPr>
        <w:t>Musculoskeletal</w:t>
      </w:r>
      <w:r w:rsidRPr="005A7A4D">
        <w:rPr>
          <w:i/>
          <w:u w:val="single"/>
        </w:rPr>
        <w:t xml:space="preserve"> and connective tissue disorders</w:t>
      </w:r>
    </w:p>
    <w:p w:rsidR="005506CE" w:rsidRPr="005A7A4D" w:rsidRDefault="005506CE"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Common:</w:t>
      </w:r>
      <w:r w:rsidRPr="005A7A4D">
        <w:tab/>
        <w:t>musculoskeletal pain*</w:t>
      </w:r>
    </w:p>
    <w:p w:rsidR="006603C5" w:rsidRPr="005A7A4D" w:rsidRDefault="006603C5" w:rsidP="00CE49CC">
      <w:pPr>
        <w:pStyle w:val="EMEABodyText"/>
        <w:tabs>
          <w:tab w:val="left" w:pos="720"/>
          <w:tab w:val="left" w:pos="1440"/>
        </w:tabs>
        <w:ind w:left="1440" w:hanging="1440"/>
        <w:outlineLvl w:val="0"/>
      </w:pPr>
      <w:r w:rsidRPr="005A7A4D">
        <w:t>Not known:</w:t>
      </w:r>
      <w:r w:rsidRPr="005A7A4D">
        <w:tab/>
        <w:t>arthralgia, myalgia (in some cases associated with inc</w:t>
      </w:r>
      <w:r w:rsidR="00CE49CC" w:rsidRPr="005A7A4D">
        <w:t xml:space="preserve">reased plasma creatine kinase </w:t>
      </w:r>
      <w:r w:rsidRPr="005A7A4D">
        <w:t>levels), muscle cramps</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Renal and urinary disorders</w:t>
      </w:r>
    </w:p>
    <w:p w:rsidR="005506CE" w:rsidRPr="005A7A4D" w:rsidRDefault="005506CE" w:rsidP="00CE49CC">
      <w:pPr>
        <w:pStyle w:val="EMEABodyText"/>
        <w:keepNext/>
        <w:tabs>
          <w:tab w:val="left" w:pos="1430"/>
        </w:tabs>
        <w:ind w:left="1440" w:hanging="1440"/>
        <w:outlineLvl w:val="0"/>
      </w:pPr>
    </w:p>
    <w:p w:rsidR="006603C5" w:rsidRPr="005A7A4D" w:rsidRDefault="006603C5" w:rsidP="00CE49CC">
      <w:pPr>
        <w:pStyle w:val="EMEABodyText"/>
        <w:keepNext/>
        <w:tabs>
          <w:tab w:val="left" w:pos="1430"/>
        </w:tabs>
        <w:ind w:left="1440" w:hanging="1440"/>
        <w:outlineLvl w:val="0"/>
      </w:pPr>
      <w:r w:rsidRPr="005A7A4D">
        <w:t>Not known:</w:t>
      </w:r>
      <w:r w:rsidRPr="005A7A4D">
        <w:tab/>
        <w:t>impaired renal function including cases of renal failure in patients at risk (see section 4.4)</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Reproductive system and breast disorders</w:t>
      </w:r>
    </w:p>
    <w:p w:rsidR="005506CE" w:rsidRPr="005A7A4D" w:rsidRDefault="005506CE" w:rsidP="008E6ED7">
      <w:pPr>
        <w:pStyle w:val="EMEABodyText"/>
        <w:tabs>
          <w:tab w:val="left" w:pos="1440"/>
        </w:tabs>
        <w:jc w:val="both"/>
        <w:outlineLvl w:val="0"/>
      </w:pPr>
    </w:p>
    <w:p w:rsidR="006603C5" w:rsidRPr="005A7A4D" w:rsidRDefault="006603C5" w:rsidP="008E6ED7">
      <w:pPr>
        <w:pStyle w:val="EMEABodyText"/>
        <w:tabs>
          <w:tab w:val="left" w:pos="1440"/>
        </w:tabs>
        <w:jc w:val="both"/>
        <w:outlineLvl w:val="0"/>
      </w:pPr>
      <w:r w:rsidRPr="005A7A4D">
        <w:t>Uncommon:</w:t>
      </w:r>
      <w:r w:rsidRPr="005A7A4D">
        <w:tab/>
        <w:t>sexual dysfunction</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General disorders and administration site conditions</w:t>
      </w:r>
    </w:p>
    <w:p w:rsidR="005506CE" w:rsidRPr="005A7A4D" w:rsidRDefault="005506CE" w:rsidP="008E6ED7">
      <w:pPr>
        <w:pStyle w:val="EMEABodyText"/>
        <w:keepNext/>
        <w:tabs>
          <w:tab w:val="left" w:pos="720"/>
          <w:tab w:val="left" w:pos="1440"/>
        </w:tabs>
        <w:outlineLvl w:val="0"/>
      </w:pPr>
    </w:p>
    <w:p w:rsidR="006603C5" w:rsidRPr="005A7A4D" w:rsidRDefault="006603C5" w:rsidP="008E6ED7">
      <w:pPr>
        <w:pStyle w:val="EMEABodyText"/>
        <w:keepNext/>
        <w:tabs>
          <w:tab w:val="left" w:pos="720"/>
          <w:tab w:val="left" w:pos="1440"/>
        </w:tabs>
        <w:outlineLvl w:val="0"/>
      </w:pPr>
      <w:r w:rsidRPr="005A7A4D">
        <w:t>Common:</w:t>
      </w:r>
      <w:r w:rsidRPr="005A7A4D">
        <w:tab/>
        <w:t>fatigue</w:t>
      </w:r>
    </w:p>
    <w:p w:rsidR="006603C5" w:rsidRPr="005A7A4D" w:rsidRDefault="006603C5" w:rsidP="008E6ED7">
      <w:pPr>
        <w:pStyle w:val="EMEABodyText"/>
        <w:keepNext/>
        <w:tabs>
          <w:tab w:val="left" w:pos="1430"/>
        </w:tabs>
        <w:outlineLvl w:val="0"/>
        <w:rPr>
          <w:i/>
          <w:u w:val="single"/>
        </w:rPr>
      </w:pPr>
      <w:r w:rsidRPr="005A7A4D">
        <w:t>Uncommon:</w:t>
      </w:r>
      <w:r w:rsidRPr="005A7A4D">
        <w:tab/>
        <w:t>chest pain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Investigations</w:t>
      </w:r>
    </w:p>
    <w:p w:rsidR="005506CE" w:rsidRPr="005A7A4D" w:rsidRDefault="005506CE" w:rsidP="008E6ED7">
      <w:pPr>
        <w:pStyle w:val="EMEABodyText"/>
        <w:tabs>
          <w:tab w:val="left" w:pos="720"/>
          <w:tab w:val="left" w:pos="1440"/>
        </w:tabs>
        <w:ind w:left="1440" w:hanging="1440"/>
      </w:pPr>
    </w:p>
    <w:p w:rsidR="006603C5" w:rsidRPr="005A7A4D" w:rsidRDefault="006603C5" w:rsidP="008E6ED7">
      <w:pPr>
        <w:pStyle w:val="EMEABodyText"/>
        <w:tabs>
          <w:tab w:val="left" w:pos="720"/>
          <w:tab w:val="left" w:pos="1440"/>
        </w:tabs>
        <w:ind w:left="1440" w:hanging="1440"/>
      </w:pPr>
      <w:r w:rsidRPr="005A7A4D">
        <w:t>Very common:</w:t>
      </w:r>
      <w:r w:rsidRPr="005A7A4D">
        <w:tab/>
        <w:t>Hyperkalaemia* occurred more often in diabetic patients treated with irbesartan than with placebo. In diabetic hypertensive patients with microalbuminuria and normal renal function, hyperkalaemia (≥ 5.5 </w:t>
      </w:r>
      <w:proofErr w:type="spellStart"/>
      <w:r w:rsidRPr="005A7A4D">
        <w:t>mEq</w:t>
      </w:r>
      <w:proofErr w:type="spellEnd"/>
      <w:r w:rsidRPr="005A7A4D">
        <w:t>/L) occurred in 29.4% of the patients in the irbesartan 300 mg group and 22% of the patients in the placebo group. In diabetic hypertensive patients with chronic renal insufficiency and overt proteinuria, hyperkalaemia (≥ 5.5 </w:t>
      </w:r>
      <w:proofErr w:type="spellStart"/>
      <w:r w:rsidRPr="005A7A4D">
        <w:t>mEq</w:t>
      </w:r>
      <w:proofErr w:type="spellEnd"/>
      <w:r w:rsidRPr="005A7A4D">
        <w:t>/L) occurred in 46.3% of the patients in the irbesartan group and 26.3% of the patients in the placebo group.</w:t>
      </w:r>
    </w:p>
    <w:p w:rsidR="006603C5" w:rsidRPr="005A7A4D" w:rsidRDefault="006603C5" w:rsidP="008E6ED7">
      <w:pPr>
        <w:pStyle w:val="EMEABodyText"/>
        <w:tabs>
          <w:tab w:val="left" w:pos="720"/>
          <w:tab w:val="left" w:pos="1440"/>
        </w:tabs>
        <w:ind w:left="1440" w:hanging="1440"/>
      </w:pPr>
      <w:r w:rsidRPr="005A7A4D">
        <w:t>Common:</w:t>
      </w:r>
      <w:r w:rsidRPr="005A7A4D">
        <w:tab/>
        <w:t>significant increases in plasma creatine kinase were commonly observed (1.7%) in irbesartan treated subjects. None of these increases were associated with identifiable clinical musculoskeletal events.</w:t>
      </w:r>
      <w:r w:rsidRPr="005A7A4D">
        <w:br/>
        <w:t>In 1.7% of hypertensive patients with advanced diabetic renal disease treated with irbesartan, a decrease in haemoglobin*, which was not clinically significant, has been observed.</w:t>
      </w:r>
    </w:p>
    <w:p w:rsidR="006603C5" w:rsidRPr="005A7A4D" w:rsidRDefault="006603C5" w:rsidP="008E6ED7">
      <w:pPr>
        <w:pStyle w:val="EMEABodyText"/>
        <w:tabs>
          <w:tab w:val="left" w:pos="0"/>
        </w:tabs>
      </w:pPr>
    </w:p>
    <w:p w:rsidR="006603C5" w:rsidRPr="005A7A4D" w:rsidRDefault="006603C5" w:rsidP="008E6ED7">
      <w:pPr>
        <w:pStyle w:val="EMEABodyText"/>
        <w:rPr>
          <w:b/>
          <w:bCs/>
        </w:rPr>
      </w:pPr>
      <w:r w:rsidRPr="005A7A4D">
        <w:rPr>
          <w:bCs/>
          <w:u w:val="single"/>
        </w:rPr>
        <w:t>Paediatric population</w:t>
      </w:r>
    </w:p>
    <w:p w:rsidR="00950087" w:rsidRPr="005A7A4D" w:rsidRDefault="00950087" w:rsidP="008E6ED7">
      <w:pPr>
        <w:pStyle w:val="EMEABodyText"/>
      </w:pPr>
    </w:p>
    <w:p w:rsidR="006603C5" w:rsidRPr="005A7A4D" w:rsidRDefault="006603C5" w:rsidP="008E6ED7">
      <w:pPr>
        <w:pStyle w:val="EMEABodyText"/>
      </w:pPr>
      <w:r w:rsidRPr="005A7A4D">
        <w:t>In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DD1FFF" w:rsidRPr="005A7A4D" w:rsidRDefault="00DD1FFF" w:rsidP="008E6ED7">
      <w:pPr>
        <w:pStyle w:val="EMEABodyText"/>
      </w:pPr>
    </w:p>
    <w:p w:rsidR="00DD1FFF" w:rsidRPr="005A7A4D" w:rsidRDefault="00DD1FFF" w:rsidP="00DD1FFF">
      <w:pPr>
        <w:pStyle w:val="EMEABodyText"/>
        <w:rPr>
          <w:u w:val="single"/>
        </w:rPr>
      </w:pPr>
      <w:r w:rsidRPr="005A7A4D">
        <w:rPr>
          <w:u w:val="single"/>
        </w:rPr>
        <w:t>Reporting of suspected adverse reactions</w:t>
      </w:r>
    </w:p>
    <w:p w:rsidR="00950087" w:rsidRPr="005A7A4D" w:rsidRDefault="00950087" w:rsidP="00DD1FFF">
      <w:pPr>
        <w:pStyle w:val="EMEABodyText"/>
      </w:pPr>
    </w:p>
    <w:p w:rsidR="00DD1FFF" w:rsidRPr="005A7A4D" w:rsidRDefault="00DD1FFF" w:rsidP="00DD1FFF">
      <w:pPr>
        <w:pStyle w:val="EMEABodyText"/>
      </w:pPr>
      <w:r w:rsidRPr="005A7A4D">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357B">
        <w:rPr>
          <w:highlight w:val="lightGray"/>
        </w:rPr>
        <w:t>the national reporting system listed in Appendix V.</w:t>
      </w:r>
      <w:r w:rsidRPr="005A7A4D">
        <w:t xml:space="preserve"> </w:t>
      </w:r>
    </w:p>
    <w:p w:rsidR="006603C5" w:rsidRPr="005A7A4D" w:rsidRDefault="006603C5" w:rsidP="008E6ED7">
      <w:pPr>
        <w:pStyle w:val="EMEABodyText"/>
        <w:tabs>
          <w:tab w:val="left" w:pos="1440"/>
        </w:tabs>
      </w:pPr>
    </w:p>
    <w:p w:rsidR="006603C5" w:rsidRPr="005A7A4D" w:rsidRDefault="006603C5">
      <w:pPr>
        <w:pStyle w:val="EMEAHeading2"/>
        <w:outlineLvl w:val="0"/>
      </w:pPr>
      <w:r w:rsidRPr="005A7A4D">
        <w:t>4.9</w:t>
      </w:r>
      <w:r w:rsidRPr="005A7A4D">
        <w:tab/>
        <w:t>Overdose</w:t>
      </w:r>
    </w:p>
    <w:p w:rsidR="006603C5" w:rsidRPr="005A7A4D" w:rsidRDefault="006603C5">
      <w:pPr>
        <w:pStyle w:val="EMEAHeading2"/>
      </w:pPr>
    </w:p>
    <w:p w:rsidR="006603C5" w:rsidRPr="005A7A4D" w:rsidRDefault="006603C5">
      <w:pPr>
        <w:pStyle w:val="EMEABodyText"/>
      </w:pPr>
      <w:r w:rsidRPr="005A7A4D">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rsidRPr="005A7A4D">
        <w:t>Aprovel</w:t>
      </w:r>
      <w:proofErr w:type="spellEnd"/>
      <w:r w:rsidRPr="005A7A4D">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5.</w:t>
      </w:r>
      <w:r w:rsidRPr="005A7A4D">
        <w:tab/>
        <w:t>PHARMACOLOGICAL PROPERTIES</w:t>
      </w:r>
    </w:p>
    <w:p w:rsidR="006603C5" w:rsidRPr="005A7A4D" w:rsidRDefault="006603C5">
      <w:pPr>
        <w:pStyle w:val="EMEAHeading1"/>
      </w:pPr>
    </w:p>
    <w:p w:rsidR="006603C5" w:rsidRPr="005A7A4D" w:rsidRDefault="006603C5">
      <w:pPr>
        <w:pStyle w:val="EMEAHeading2"/>
        <w:outlineLvl w:val="0"/>
      </w:pPr>
      <w:r w:rsidRPr="005A7A4D">
        <w:t>5.1</w:t>
      </w:r>
      <w:r w:rsidRPr="005A7A4D">
        <w:tab/>
        <w:t>Pharmacodynamic properties</w:t>
      </w:r>
    </w:p>
    <w:p w:rsidR="006603C5" w:rsidRPr="005A7A4D" w:rsidRDefault="006603C5" w:rsidP="008E6ED7">
      <w:pPr>
        <w:pStyle w:val="EMEAHeading2"/>
      </w:pPr>
    </w:p>
    <w:p w:rsidR="006603C5" w:rsidRPr="005A7A4D" w:rsidRDefault="006603C5" w:rsidP="008E6ED7">
      <w:pPr>
        <w:pStyle w:val="EMEABodyText"/>
        <w:keepNext/>
      </w:pPr>
      <w:r w:rsidRPr="005A7A4D">
        <w:t>Pharmacotherapeutic group: Angiotensin-II antagonists, plain.</w:t>
      </w:r>
    </w:p>
    <w:p w:rsidR="006603C5" w:rsidRPr="005A7A4D" w:rsidRDefault="006603C5" w:rsidP="008E6ED7">
      <w:pPr>
        <w:pStyle w:val="EMEABodyText"/>
        <w:keepNext/>
      </w:pPr>
      <w:r w:rsidRPr="005A7A4D">
        <w:t>ATC code: C09C A04.</w:t>
      </w:r>
    </w:p>
    <w:p w:rsidR="006603C5" w:rsidRPr="005A7A4D" w:rsidRDefault="006603C5">
      <w:pPr>
        <w:pStyle w:val="EMEABodyText"/>
      </w:pPr>
    </w:p>
    <w:p w:rsidR="006603C5" w:rsidRPr="005A7A4D" w:rsidRDefault="006603C5">
      <w:pPr>
        <w:pStyle w:val="EMEABodyText"/>
      </w:pPr>
      <w:r w:rsidRPr="005A7A4D">
        <w:rPr>
          <w:u w:val="single"/>
        </w:rPr>
        <w:t>Mechanism of action</w:t>
      </w:r>
      <w:r w:rsidRPr="005A7A4D">
        <w:t>:</w:t>
      </w:r>
      <w:r w:rsidRPr="005A7A4D">
        <w:rPr>
          <w:b/>
        </w:rPr>
        <w:t xml:space="preserve"> </w:t>
      </w:r>
      <w:r w:rsidR="005506CE" w:rsidRPr="005A7A4D">
        <w:t>i</w:t>
      </w:r>
      <w:r w:rsidRPr="005A7A4D">
        <w:t>rbesartan is a potent, orally active, selective angiotensin-II receptor (type AT</w:t>
      </w:r>
      <w:r w:rsidRPr="005A7A4D">
        <w:rPr>
          <w:vertAlign w:val="subscript"/>
        </w:rPr>
        <w:t>1</w:t>
      </w:r>
      <w:r w:rsidRPr="005A7A4D">
        <w:t>) antagonist. It is expected to block all actions of angiotensin-II mediated by the AT</w:t>
      </w:r>
      <w:r w:rsidRPr="005A7A4D">
        <w:rPr>
          <w:vertAlign w:val="subscript"/>
        </w:rPr>
        <w:t>1</w:t>
      </w:r>
      <w:r w:rsidRPr="005A7A4D">
        <w:t xml:space="preserve"> receptor, regardless of the source or route of synthesis of angiotensin-II. The selective antagonism of the angiotensin-II (AT</w:t>
      </w:r>
      <w:r w:rsidRPr="005A7A4D">
        <w:rPr>
          <w:vertAlign w:val="subscript"/>
        </w:rPr>
        <w:t>1</w:t>
      </w:r>
      <w:r w:rsidRPr="005A7A4D">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6603C5" w:rsidRPr="005A7A4D" w:rsidRDefault="006603C5">
      <w:pPr>
        <w:pStyle w:val="EMEABodyText"/>
      </w:pPr>
    </w:p>
    <w:p w:rsidR="006603C5" w:rsidRPr="005A7A4D" w:rsidRDefault="006603C5">
      <w:pPr>
        <w:pStyle w:val="EMEAHeading2"/>
        <w:rPr>
          <w:b w:val="0"/>
          <w:u w:val="single"/>
        </w:rPr>
      </w:pPr>
      <w:r w:rsidRPr="005A7A4D">
        <w:rPr>
          <w:b w:val="0"/>
          <w:u w:val="single"/>
        </w:rPr>
        <w:t>Clinical efficacy</w:t>
      </w:r>
    </w:p>
    <w:p w:rsidR="006603C5" w:rsidRPr="005A7A4D" w:rsidRDefault="006603C5">
      <w:pPr>
        <w:pStyle w:val="EMEAHeading2"/>
      </w:pPr>
    </w:p>
    <w:p w:rsidR="006603C5" w:rsidRPr="005A7A4D" w:rsidRDefault="006603C5" w:rsidP="008E6ED7">
      <w:pPr>
        <w:pStyle w:val="EMEABodyText"/>
        <w:keepNext/>
        <w:outlineLvl w:val="0"/>
        <w:rPr>
          <w:u w:val="single"/>
        </w:rPr>
      </w:pPr>
      <w:r w:rsidRPr="005A7A4D">
        <w:rPr>
          <w:u w:val="single"/>
        </w:rPr>
        <w:t>Hypertension</w:t>
      </w:r>
    </w:p>
    <w:p w:rsidR="00950087" w:rsidRPr="005A7A4D" w:rsidRDefault="00950087">
      <w:pPr>
        <w:pStyle w:val="EMEABodyText"/>
      </w:pPr>
    </w:p>
    <w:p w:rsidR="006603C5" w:rsidRPr="005A7A4D" w:rsidRDefault="006603C5">
      <w:pPr>
        <w:pStyle w:val="EMEABodyText"/>
      </w:pPr>
      <w:r w:rsidRPr="005A7A4D">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950087" w:rsidRPr="005A7A4D" w:rsidRDefault="00950087">
      <w:pPr>
        <w:pStyle w:val="EMEABodyText"/>
      </w:pPr>
    </w:p>
    <w:p w:rsidR="006603C5" w:rsidRPr="005A7A4D" w:rsidRDefault="006603C5">
      <w:pPr>
        <w:pStyle w:val="EMEABodyText"/>
      </w:pPr>
      <w:r w:rsidRPr="005A7A4D">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950087" w:rsidRPr="005A7A4D" w:rsidRDefault="00950087">
      <w:pPr>
        <w:pStyle w:val="EMEABodyText"/>
      </w:pPr>
    </w:p>
    <w:p w:rsidR="006603C5" w:rsidRPr="005A7A4D" w:rsidRDefault="006603C5">
      <w:pPr>
        <w:pStyle w:val="EMEABodyText"/>
      </w:pPr>
      <w:r w:rsidRPr="005A7A4D">
        <w:t xml:space="preserve">The blood pressure lowering effect of </w:t>
      </w:r>
      <w:proofErr w:type="spellStart"/>
      <w:r w:rsidRPr="005A7A4D">
        <w:t>Aprovel</w:t>
      </w:r>
      <w:proofErr w:type="spellEnd"/>
      <w:r w:rsidRPr="005A7A4D">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950087" w:rsidRPr="005A7A4D" w:rsidRDefault="00950087">
      <w:pPr>
        <w:pStyle w:val="EMEABodyText"/>
      </w:pPr>
    </w:p>
    <w:p w:rsidR="006603C5" w:rsidRPr="005A7A4D" w:rsidRDefault="006603C5">
      <w:pPr>
        <w:pStyle w:val="EMEABodyText"/>
      </w:pPr>
      <w:r w:rsidRPr="005A7A4D">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950087" w:rsidRPr="005A7A4D" w:rsidRDefault="00950087">
      <w:pPr>
        <w:pStyle w:val="EMEABodyText"/>
      </w:pPr>
    </w:p>
    <w:p w:rsidR="006603C5" w:rsidRPr="005A7A4D" w:rsidRDefault="006603C5">
      <w:pPr>
        <w:pStyle w:val="EMEABodyText"/>
      </w:pPr>
      <w:r w:rsidRPr="005A7A4D">
        <w:t xml:space="preserve">The efficacy of </w:t>
      </w:r>
      <w:proofErr w:type="spellStart"/>
      <w:r w:rsidRPr="005A7A4D">
        <w:t>Aprovel</w:t>
      </w:r>
      <w:proofErr w:type="spellEnd"/>
      <w:r w:rsidRPr="005A7A4D">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950087" w:rsidRPr="005A7A4D" w:rsidRDefault="00950087">
      <w:pPr>
        <w:pStyle w:val="EMEABodyText"/>
      </w:pPr>
    </w:p>
    <w:p w:rsidR="006603C5" w:rsidRPr="005A7A4D" w:rsidRDefault="006603C5">
      <w:pPr>
        <w:pStyle w:val="EMEABodyText"/>
      </w:pPr>
      <w:r w:rsidRPr="005A7A4D">
        <w:t>There is no clinically important effect on serum uric acid or urinary uric acid secretion.</w:t>
      </w:r>
    </w:p>
    <w:p w:rsidR="006603C5" w:rsidRPr="005A7A4D" w:rsidRDefault="006603C5">
      <w:pPr>
        <w:pStyle w:val="EMEABodyText"/>
      </w:pPr>
    </w:p>
    <w:p w:rsidR="006603C5" w:rsidRPr="005A7A4D" w:rsidRDefault="006603C5" w:rsidP="008E6ED7">
      <w:pPr>
        <w:pStyle w:val="EMEABodyText"/>
        <w:keepNext/>
        <w:outlineLvl w:val="0"/>
        <w:rPr>
          <w:u w:val="single"/>
        </w:rPr>
      </w:pPr>
      <w:r w:rsidRPr="005A7A4D">
        <w:rPr>
          <w:u w:val="single"/>
        </w:rPr>
        <w:t>Paediatric population</w:t>
      </w:r>
    </w:p>
    <w:p w:rsidR="00950087" w:rsidRPr="005A7A4D" w:rsidRDefault="00950087" w:rsidP="008E6ED7">
      <w:pPr>
        <w:pStyle w:val="EMEABodyText"/>
        <w:keepNext/>
        <w:outlineLvl w:val="0"/>
      </w:pPr>
    </w:p>
    <w:p w:rsidR="006603C5" w:rsidRPr="005A7A4D" w:rsidRDefault="006603C5" w:rsidP="008E6ED7">
      <w:pPr>
        <w:pStyle w:val="EMEABodyText"/>
        <w:keepNext/>
        <w:outlineLvl w:val="0"/>
      </w:pPr>
      <w:r w:rsidRPr="005A7A4D">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5A7A4D">
        <w:t>SeSBP</w:t>
      </w:r>
      <w:proofErr w:type="spellEnd"/>
      <w:r w:rsidRPr="005A7A4D">
        <w:t>) was 11.7 mmHg (low dose), 9.3 mmHg (medium dose), 13.2 mmHg (high dose). No significant difference was apparent between these doses. Adjusted mean change of trough seated diastolic blood pressure (</w:t>
      </w:r>
      <w:proofErr w:type="spellStart"/>
      <w:r w:rsidRPr="005A7A4D">
        <w:t>SeDBP</w:t>
      </w:r>
      <w:proofErr w:type="spellEnd"/>
      <w:r w:rsidRPr="005A7A4D">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5A7A4D">
        <w:t>SeSBP</w:t>
      </w:r>
      <w:proofErr w:type="spellEnd"/>
      <w:r w:rsidRPr="005A7A4D">
        <w:t xml:space="preserve"> and </w:t>
      </w:r>
      <w:proofErr w:type="spellStart"/>
      <w:r w:rsidRPr="005A7A4D">
        <w:t>SeDBP</w:t>
      </w:r>
      <w:proofErr w:type="spellEnd"/>
      <w:r w:rsidRPr="005A7A4D">
        <w:t xml:space="preserve"> compared to +0.1 and -0.3 mmHg changes respectively in those on all doses of irbesartan (see section 4.2).</w:t>
      </w:r>
    </w:p>
    <w:p w:rsidR="006603C5" w:rsidRPr="005A7A4D" w:rsidRDefault="006603C5" w:rsidP="008E6ED7">
      <w:pPr>
        <w:pStyle w:val="EMEABodyText"/>
        <w:outlineLvl w:val="0"/>
      </w:pPr>
    </w:p>
    <w:p w:rsidR="006603C5" w:rsidRPr="005A7A4D" w:rsidRDefault="006603C5" w:rsidP="008E6ED7">
      <w:pPr>
        <w:pStyle w:val="EMEABodyText"/>
        <w:keepNext/>
        <w:outlineLvl w:val="0"/>
        <w:rPr>
          <w:u w:val="single"/>
        </w:rPr>
      </w:pPr>
      <w:r w:rsidRPr="005A7A4D">
        <w:rPr>
          <w:u w:val="single"/>
        </w:rPr>
        <w:t>Hypertension and type 2 diabetes with renal disease</w:t>
      </w:r>
    </w:p>
    <w:p w:rsidR="00950087" w:rsidRPr="005A7A4D" w:rsidRDefault="00950087">
      <w:pPr>
        <w:pStyle w:val="EMEABodyText"/>
      </w:pPr>
    </w:p>
    <w:p w:rsidR="006603C5" w:rsidRPr="005A7A4D" w:rsidRDefault="006603C5">
      <w:pPr>
        <w:pStyle w:val="EMEABodyText"/>
      </w:pPr>
      <w:r w:rsidRPr="005A7A4D">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rsidRPr="005A7A4D">
        <w:t>Aprovel</w:t>
      </w:r>
      <w:proofErr w:type="spellEnd"/>
      <w:r w:rsidRPr="005A7A4D">
        <w:t xml:space="preserve">, amlodipine and placebo. In 1,715 hypertensive patients with type 2 diabetes, proteinuria ≥ 900 mg/day and serum creatinine ranging from 1.0-3.0 mg/dl, the long-term effects (mean 2.6 years) of </w:t>
      </w:r>
      <w:proofErr w:type="spellStart"/>
      <w:r w:rsidRPr="005A7A4D">
        <w:t>Aprovel</w:t>
      </w:r>
      <w:proofErr w:type="spellEnd"/>
      <w:r w:rsidRPr="005A7A4D">
        <w:t xml:space="preserve"> on the progression of renal disease and all-cause mortality were examined. Patients were titrated from 75 mg to a maintenance dose of 300 mg </w:t>
      </w:r>
      <w:proofErr w:type="spellStart"/>
      <w:r w:rsidRPr="005A7A4D">
        <w:t>Aprovel</w:t>
      </w:r>
      <w:proofErr w:type="spellEnd"/>
      <w:r w:rsidRPr="005A7A4D">
        <w:rPr>
          <w:rFonts w:ascii="Times" w:hAnsi="Times"/>
        </w:rPr>
        <w:t>, from 2.5 mg to 10 mg amlodipine, or placebo</w:t>
      </w:r>
      <w:r w:rsidRPr="005A7A4D">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5A7A4D">
        <w:t>all cause</w:t>
      </w:r>
      <w:proofErr w:type="spellEnd"/>
      <w:r w:rsidRPr="005A7A4D">
        <w:t xml:space="preserve"> mortality was observed, while a positive trend in the reduction in ESRD and a significant reduction in doubling of serum creatinine were observed.</w:t>
      </w:r>
    </w:p>
    <w:p w:rsidR="006603C5" w:rsidRPr="005A7A4D" w:rsidRDefault="006603C5">
      <w:pPr>
        <w:pStyle w:val="EMEABodyText"/>
      </w:pPr>
    </w:p>
    <w:p w:rsidR="006603C5" w:rsidRPr="005A7A4D" w:rsidRDefault="006603C5">
      <w:pPr>
        <w:pStyle w:val="EMEABodyText"/>
        <w:rPr>
          <w:snapToGrid w:val="0"/>
          <w:lang w:eastAsia="es-ES"/>
        </w:rPr>
      </w:pPr>
      <w:r w:rsidRPr="005A7A4D">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5A7A4D">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6603C5" w:rsidRPr="005A7A4D" w:rsidRDefault="006603C5">
      <w:pPr>
        <w:pStyle w:val="EMEABodyText"/>
        <w:rPr>
          <w:snapToGrid w:val="0"/>
          <w:lang w:eastAsia="es-ES"/>
        </w:rPr>
      </w:pPr>
    </w:p>
    <w:p w:rsidR="006603C5" w:rsidRPr="005A7A4D" w:rsidRDefault="006603C5">
      <w:pPr>
        <w:pStyle w:val="EMEABodyText"/>
      </w:pPr>
      <w:r w:rsidRPr="005A7A4D">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rsidRPr="005A7A4D">
        <w:t>Aprovel</w:t>
      </w:r>
      <w:proofErr w:type="spellEnd"/>
      <w:r w:rsidRPr="005A7A4D">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5A7A4D">
        <w:t>normoalbuminuria</w:t>
      </w:r>
      <w:proofErr w:type="spellEnd"/>
      <w:r w:rsidRPr="005A7A4D">
        <w:t xml:space="preserve"> (&lt; 30 mg/day) was more frequent in the </w:t>
      </w:r>
      <w:proofErr w:type="spellStart"/>
      <w:r w:rsidRPr="005A7A4D">
        <w:t>Aprovel</w:t>
      </w:r>
      <w:proofErr w:type="spellEnd"/>
      <w:r w:rsidRPr="005A7A4D">
        <w:t> 300 mg group (34%) than in the placebo group (21%).</w:t>
      </w:r>
    </w:p>
    <w:p w:rsidR="00334926" w:rsidRPr="005A7A4D" w:rsidRDefault="00334926">
      <w:pPr>
        <w:pStyle w:val="EMEABodyText"/>
      </w:pPr>
    </w:p>
    <w:p w:rsidR="00334926" w:rsidRPr="005A7A4D" w:rsidRDefault="00334926" w:rsidP="00334926">
      <w:pPr>
        <w:pStyle w:val="EMEABodyText"/>
        <w:rPr>
          <w:u w:val="single"/>
        </w:rPr>
      </w:pPr>
      <w:r w:rsidRPr="005A7A4D">
        <w:rPr>
          <w:u w:val="single"/>
        </w:rPr>
        <w:t>Dual blockade of the renin-angiotensin-aldosterone system (RAAS)</w:t>
      </w:r>
    </w:p>
    <w:p w:rsidR="00950087" w:rsidRPr="005A7A4D" w:rsidRDefault="00950087" w:rsidP="00334926">
      <w:pPr>
        <w:pStyle w:val="EMEABodyText"/>
      </w:pPr>
    </w:p>
    <w:p w:rsidR="00334926" w:rsidRPr="005A7A4D" w:rsidRDefault="00334926" w:rsidP="00334926">
      <w:pPr>
        <w:pStyle w:val="EMEABodyText"/>
      </w:pPr>
      <w:r w:rsidRPr="005A7A4D">
        <w:t xml:space="preserve">Two large randomised, controlled trials </w:t>
      </w:r>
      <w:r w:rsidR="00B055ED" w:rsidRPr="005A7A4D">
        <w:t>(</w:t>
      </w:r>
      <w:r w:rsidRPr="005A7A4D">
        <w:t>ONTARGET (</w:t>
      </w:r>
      <w:proofErr w:type="spellStart"/>
      <w:r w:rsidRPr="005A7A4D">
        <w:t>O</w:t>
      </w:r>
      <w:r w:rsidR="00B055ED" w:rsidRPr="005A7A4D">
        <w:t>N</w:t>
      </w:r>
      <w:r w:rsidRPr="005A7A4D">
        <w:t>going</w:t>
      </w:r>
      <w:proofErr w:type="spellEnd"/>
      <w:r w:rsidRPr="005A7A4D">
        <w:t xml:space="preserve"> Telmisartan Alone and in combination with Ramipril Global Endpoint Trial)</w:t>
      </w:r>
      <w:r w:rsidR="00B055ED" w:rsidRPr="005A7A4D">
        <w:t xml:space="preserve"> and</w:t>
      </w:r>
      <w:r w:rsidRPr="005A7A4D">
        <w:t xml:space="preserve"> VA NEPHRON-D (The Veterans Affairs Nephropathy in Diabetes</w:t>
      </w:r>
      <w:r w:rsidR="00B055ED" w:rsidRPr="005A7A4D">
        <w:t>)</w:t>
      </w:r>
      <w:r w:rsidRPr="005A7A4D">
        <w:t xml:space="preserve">) have examined the use of </w:t>
      </w:r>
      <w:r w:rsidR="00B055ED" w:rsidRPr="005A7A4D">
        <w:t xml:space="preserve">the </w:t>
      </w:r>
      <w:r w:rsidRPr="005A7A4D">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950087" w:rsidRPr="005A7A4D" w:rsidRDefault="00950087" w:rsidP="00334926">
      <w:pPr>
        <w:pStyle w:val="EMEABodyText"/>
      </w:pPr>
    </w:p>
    <w:p w:rsidR="00334926" w:rsidRPr="005A7A4D" w:rsidRDefault="00334926" w:rsidP="00334926">
      <w:pPr>
        <w:pStyle w:val="EMEABodyText"/>
      </w:pPr>
      <w:r w:rsidRPr="005A7A4D">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950087" w:rsidRPr="005A7A4D" w:rsidRDefault="00950087" w:rsidP="00334926">
      <w:pPr>
        <w:pStyle w:val="EMEABodyText"/>
      </w:pPr>
    </w:p>
    <w:p w:rsidR="00334926" w:rsidRPr="005A7A4D" w:rsidRDefault="00334926" w:rsidP="00334926">
      <w:pPr>
        <w:pStyle w:val="EMEABodyText"/>
      </w:pPr>
      <w:r w:rsidRPr="005A7A4D">
        <w:t>ACE-inhibitors and angiotensin II receptor blockers should therefore not be used concomitantly in patients with diabetic nephropathy.</w:t>
      </w:r>
    </w:p>
    <w:p w:rsidR="00950087" w:rsidRPr="005A7A4D" w:rsidRDefault="00950087" w:rsidP="00334926">
      <w:pPr>
        <w:pStyle w:val="EMEABodyText"/>
      </w:pPr>
    </w:p>
    <w:p w:rsidR="00950087" w:rsidRPr="005A7A4D" w:rsidRDefault="00334926" w:rsidP="00334926">
      <w:pPr>
        <w:pStyle w:val="EMEABodyText"/>
        <w:rPr>
          <w:u w:val="single"/>
        </w:rPr>
      </w:pPr>
      <w:r w:rsidRPr="005A7A4D">
        <w:t>ALTITUD</w:t>
      </w:r>
      <w:r w:rsidR="00083169" w:rsidRPr="005A7A4D">
        <w:t>E</w:t>
      </w:r>
      <w:r w:rsidRPr="005A7A4D">
        <w:t xml:space="preserve"> (</w:t>
      </w:r>
      <w:proofErr w:type="spellStart"/>
      <w:r w:rsidRPr="005A7A4D">
        <w:t>Ali</w:t>
      </w:r>
      <w:r w:rsidR="00E37EC1" w:rsidRPr="005A7A4D">
        <w:t>s</w:t>
      </w:r>
      <w:r w:rsidRPr="005A7A4D">
        <w:t>kiren</w:t>
      </w:r>
      <w:proofErr w:type="spellEnd"/>
      <w:r w:rsidRPr="005A7A4D">
        <w:t xml:space="preserve"> Trial in Type 2 Diabet</w:t>
      </w:r>
      <w:r w:rsidR="00B055ED" w:rsidRPr="005A7A4D">
        <w:t>es</w:t>
      </w:r>
      <w:r w:rsidRPr="005A7A4D">
        <w:t xml:space="preserve"> Using Cardiovascular and Renal </w:t>
      </w:r>
      <w:r w:rsidR="00B055ED" w:rsidRPr="005A7A4D">
        <w:t xml:space="preserve">Disease </w:t>
      </w:r>
      <w:r w:rsidRPr="005A7A4D">
        <w:t xml:space="preserve">Endpoints) was a study designed to test the benefit of adding </w:t>
      </w:r>
      <w:proofErr w:type="spellStart"/>
      <w:r w:rsidRPr="005A7A4D">
        <w:t>aliskiren</w:t>
      </w:r>
      <w:proofErr w:type="spellEnd"/>
      <w:r w:rsidRPr="005A7A4D">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frequent in the </w:t>
      </w:r>
      <w:proofErr w:type="spellStart"/>
      <w:r w:rsidRPr="005A7A4D">
        <w:t>aliskiren</w:t>
      </w:r>
      <w:proofErr w:type="spellEnd"/>
      <w:r w:rsidRPr="005A7A4D">
        <w:t xml:space="preserve"> group than in the placebo group and adverse events and serious adverse events of interest (hyperkalaemia, hypotension and renal d</w:t>
      </w:r>
      <w:r w:rsidR="00B055ED" w:rsidRPr="005A7A4D">
        <w:t>y</w:t>
      </w:r>
      <w:r w:rsidRPr="005A7A4D">
        <w:t xml:space="preserve">sfunction) were more frequently reported in the </w:t>
      </w:r>
      <w:proofErr w:type="spellStart"/>
      <w:r w:rsidRPr="005A7A4D">
        <w:t>aliskiren</w:t>
      </w:r>
      <w:proofErr w:type="spellEnd"/>
      <w:r w:rsidRPr="005A7A4D">
        <w:t xml:space="preserve"> group than in the placebo group.</w:t>
      </w:r>
    </w:p>
    <w:p w:rsidR="00334926" w:rsidRPr="005A7A4D" w:rsidRDefault="00334926">
      <w:pPr>
        <w:pStyle w:val="EMEABodyText"/>
      </w:pPr>
    </w:p>
    <w:p w:rsidR="006603C5" w:rsidRPr="005A7A4D" w:rsidRDefault="006603C5">
      <w:pPr>
        <w:pStyle w:val="EMEABodyText"/>
      </w:pPr>
    </w:p>
    <w:p w:rsidR="006603C5" w:rsidRPr="005A7A4D" w:rsidRDefault="006603C5">
      <w:pPr>
        <w:pStyle w:val="EMEAHeading2"/>
        <w:outlineLvl w:val="0"/>
      </w:pPr>
      <w:r w:rsidRPr="005A7A4D">
        <w:t>5.2</w:t>
      </w:r>
      <w:r w:rsidRPr="005A7A4D">
        <w:tab/>
        <w:t>Pharmacokinetic properties</w:t>
      </w:r>
    </w:p>
    <w:p w:rsidR="006603C5" w:rsidRPr="005A7A4D" w:rsidRDefault="006603C5" w:rsidP="008E6ED7">
      <w:pPr>
        <w:pStyle w:val="EMEAHeading2"/>
      </w:pPr>
    </w:p>
    <w:p w:rsidR="00A811DD" w:rsidRPr="005A7A4D" w:rsidRDefault="00A811DD" w:rsidP="00A811DD">
      <w:pPr>
        <w:pStyle w:val="EMEAHeading2"/>
        <w:ind w:left="0" w:firstLine="0"/>
        <w:rPr>
          <w:b w:val="0"/>
          <w:u w:val="single"/>
        </w:rPr>
      </w:pPr>
      <w:r w:rsidRPr="005A7A4D">
        <w:rPr>
          <w:b w:val="0"/>
          <w:u w:val="single"/>
        </w:rPr>
        <w:t>Absor</w:t>
      </w:r>
      <w:r w:rsidR="00E72359" w:rsidRPr="005A7A4D">
        <w:rPr>
          <w:b w:val="0"/>
          <w:u w:val="single"/>
        </w:rPr>
        <w:t>p</w:t>
      </w:r>
      <w:r w:rsidRPr="005A7A4D">
        <w:rPr>
          <w:b w:val="0"/>
          <w:u w:val="single"/>
        </w:rPr>
        <w:t>tion</w:t>
      </w:r>
    </w:p>
    <w:p w:rsidR="005E28E3" w:rsidRPr="005A7A4D" w:rsidRDefault="005E28E3" w:rsidP="008E6ED7">
      <w:pPr>
        <w:pStyle w:val="EMEABodyText"/>
        <w:keepNext/>
      </w:pPr>
    </w:p>
    <w:p w:rsidR="007511B8" w:rsidRDefault="006603C5" w:rsidP="008E6ED7">
      <w:pPr>
        <w:pStyle w:val="EMEABodyText"/>
        <w:keepNext/>
      </w:pPr>
      <w:r w:rsidRPr="005A7A4D">
        <w:t xml:space="preserve">After oral administration, irbesartan is well absorbed: studies of absolute bioavailability gave values of approximately 60-80%. Concomitant food intake does not significantly influence the bioavailability of irbesartan. </w:t>
      </w:r>
    </w:p>
    <w:p w:rsidR="007511B8" w:rsidRDefault="007511B8" w:rsidP="008E6ED7">
      <w:pPr>
        <w:pStyle w:val="EMEABodyText"/>
        <w:keepNext/>
      </w:pPr>
    </w:p>
    <w:p w:rsidR="007511B8" w:rsidRDefault="007511B8" w:rsidP="008E6ED7">
      <w:pPr>
        <w:pStyle w:val="EMEABodyText"/>
        <w:keepNext/>
      </w:pPr>
      <w:r>
        <w:t>Distribution</w:t>
      </w:r>
    </w:p>
    <w:p w:rsidR="007511B8" w:rsidRDefault="007511B8" w:rsidP="008E6ED7">
      <w:pPr>
        <w:pStyle w:val="EMEABodyText"/>
        <w:keepNext/>
      </w:pPr>
    </w:p>
    <w:p w:rsidR="007511B8" w:rsidRDefault="006603C5" w:rsidP="008E6ED7">
      <w:pPr>
        <w:pStyle w:val="EMEABodyText"/>
        <w:keepNext/>
      </w:pPr>
      <w:r w:rsidRPr="005A7A4D">
        <w:t xml:space="preserve">Plasma protein binding is approximately 96%, with negligible binding to cellular blood components. The volume of distribution is 53-93 litres. </w:t>
      </w:r>
    </w:p>
    <w:p w:rsidR="007511B8" w:rsidRDefault="007511B8" w:rsidP="008E6ED7">
      <w:pPr>
        <w:pStyle w:val="EMEABodyText"/>
        <w:keepNext/>
      </w:pPr>
    </w:p>
    <w:p w:rsidR="007511B8" w:rsidRDefault="007511B8" w:rsidP="008E6ED7">
      <w:pPr>
        <w:pStyle w:val="EMEABodyText"/>
        <w:keepNext/>
      </w:pPr>
      <w:r>
        <w:t>Biotransformation</w:t>
      </w:r>
    </w:p>
    <w:p w:rsidR="007511B8" w:rsidRDefault="007511B8" w:rsidP="008E6ED7">
      <w:pPr>
        <w:pStyle w:val="EMEABodyText"/>
        <w:keepNext/>
      </w:pPr>
    </w:p>
    <w:p w:rsidR="006603C5" w:rsidRPr="005A7A4D" w:rsidRDefault="006603C5" w:rsidP="008E6ED7">
      <w:pPr>
        <w:pStyle w:val="EMEABodyText"/>
        <w:keepNext/>
      </w:pPr>
      <w:r w:rsidRPr="005A7A4D">
        <w:t xml:space="preserve">Following oral or intravenous administration of </w:t>
      </w:r>
      <w:r w:rsidRPr="005A7A4D">
        <w:rPr>
          <w:position w:val="2"/>
          <w:vertAlign w:val="superscript"/>
        </w:rPr>
        <w:t>14</w:t>
      </w:r>
      <w:r w:rsidRPr="005A7A4D">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5A7A4D">
        <w:rPr>
          <w:i/>
        </w:rPr>
        <w:t>In vitro</w:t>
      </w:r>
      <w:r w:rsidRPr="005A7A4D">
        <w:t xml:space="preserve"> studies indicate that irbesartan is primarily oxidised by the cytochrome P450 enzyme CYP2C9; isoenzyme CYP3A4 has negligible effect.</w:t>
      </w:r>
    </w:p>
    <w:p w:rsidR="00433288" w:rsidRPr="005A7A4D" w:rsidRDefault="00433288" w:rsidP="008E6ED7">
      <w:pPr>
        <w:pStyle w:val="EMEABodyText"/>
        <w:keepNext/>
      </w:pPr>
    </w:p>
    <w:p w:rsidR="00856498" w:rsidRPr="005A7A4D" w:rsidRDefault="00A811DD">
      <w:pPr>
        <w:pStyle w:val="EMEABodyText"/>
        <w:rPr>
          <w:u w:val="single"/>
        </w:rPr>
      </w:pPr>
      <w:r w:rsidRPr="005A7A4D">
        <w:rPr>
          <w:u w:val="single"/>
        </w:rPr>
        <w:t>Linearity/non-linearity</w:t>
      </w:r>
    </w:p>
    <w:p w:rsidR="00856498" w:rsidRPr="00667CD0" w:rsidRDefault="00856498">
      <w:pPr>
        <w:pStyle w:val="EMEABodyText"/>
        <w:rPr>
          <w:u w:val="single"/>
        </w:rPr>
      </w:pPr>
    </w:p>
    <w:p w:rsidR="006603C5" w:rsidRPr="005A7A4D" w:rsidRDefault="006603C5">
      <w:pPr>
        <w:pStyle w:val="EMEABodyText"/>
      </w:pPr>
      <w:r w:rsidRPr="005A7A4D">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1.5-2 hours after oral administration. The total body and renal clearance are 157-176 and 3-3.5 ml/min, respectively. The terminal elimination half-life of irbesartan is 11-15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5A7A4D">
        <w:rPr>
          <w:rStyle w:val="EMEASubscript"/>
        </w:rPr>
        <w:t>max</w:t>
      </w:r>
      <w:r w:rsidRPr="005A7A4D">
        <w:t xml:space="preserve"> values were also somewhat greater in </w:t>
      </w:r>
      <w:r w:rsidR="00BE232A" w:rsidRPr="005A7A4D">
        <w:t>older</w:t>
      </w:r>
      <w:r w:rsidR="005A7A4D">
        <w:t xml:space="preserve"> </w:t>
      </w:r>
      <w:r w:rsidRPr="005A7A4D">
        <w:t>subjects (≥ 65 years) than those of young subjects (18-40 years). However the terminal half-life was not significantly altered. No dosage adjustment is necessary in</w:t>
      </w:r>
      <w:r w:rsidR="000B016B" w:rsidRPr="005A7A4D">
        <w:t xml:space="preserve"> older people</w:t>
      </w:r>
      <w:r w:rsidRPr="005A7A4D">
        <w:t>.</w:t>
      </w:r>
    </w:p>
    <w:p w:rsidR="00433288" w:rsidRPr="005A7A4D" w:rsidRDefault="00433288">
      <w:pPr>
        <w:pStyle w:val="EMEABodyText"/>
      </w:pPr>
    </w:p>
    <w:p w:rsidR="006603C5" w:rsidRPr="00667CD0" w:rsidRDefault="00A811DD">
      <w:pPr>
        <w:pStyle w:val="EMEABodyText"/>
        <w:rPr>
          <w:u w:val="single"/>
        </w:rPr>
      </w:pPr>
      <w:r w:rsidRPr="00667CD0">
        <w:rPr>
          <w:u w:val="single"/>
        </w:rPr>
        <w:t>Elimination</w:t>
      </w:r>
    </w:p>
    <w:p w:rsidR="00856498" w:rsidRPr="005A7A4D" w:rsidRDefault="00856498">
      <w:pPr>
        <w:pStyle w:val="EMEABodyText"/>
      </w:pPr>
    </w:p>
    <w:p w:rsidR="006603C5" w:rsidRPr="005A7A4D" w:rsidRDefault="006603C5">
      <w:pPr>
        <w:pStyle w:val="EMEABodyText"/>
      </w:pPr>
      <w:r w:rsidRPr="005A7A4D">
        <w:t xml:space="preserve">Irbesartan and its metabolites are eliminated by both biliary and renal pathways. After either oral or IV administration of </w:t>
      </w:r>
      <w:r w:rsidRPr="005A7A4D">
        <w:rPr>
          <w:position w:val="2"/>
          <w:vertAlign w:val="superscript"/>
        </w:rPr>
        <w:t>14</w:t>
      </w:r>
      <w:r w:rsidRPr="005A7A4D">
        <w:t>C irbesartan, about 20% of the radioactivity is recovered in the urine, and the remainder in the faeces. Less than 2% of the dose is excreted in the urine as unchanged irbesartan.</w:t>
      </w:r>
    </w:p>
    <w:p w:rsidR="006603C5" w:rsidRPr="005A7A4D" w:rsidRDefault="006603C5" w:rsidP="008E6ED7">
      <w:pPr>
        <w:pStyle w:val="EMEABodyText"/>
      </w:pPr>
    </w:p>
    <w:p w:rsidR="006603C5" w:rsidRPr="005A7A4D" w:rsidRDefault="006603C5" w:rsidP="008E6ED7">
      <w:pPr>
        <w:pStyle w:val="EMEABodyText"/>
        <w:rPr>
          <w:u w:val="single"/>
        </w:rPr>
      </w:pPr>
      <w:r w:rsidRPr="005A7A4D">
        <w:rPr>
          <w:u w:val="single"/>
        </w:rPr>
        <w:t>Paediatric population</w:t>
      </w:r>
    </w:p>
    <w:p w:rsidR="00856498" w:rsidRPr="005A7A4D" w:rsidRDefault="00856498">
      <w:pPr>
        <w:pStyle w:val="EMEABodyText"/>
      </w:pPr>
    </w:p>
    <w:p w:rsidR="006603C5" w:rsidRPr="005A7A4D" w:rsidRDefault="006603C5">
      <w:pPr>
        <w:pStyle w:val="EMEABodyText"/>
      </w:pPr>
      <w:r w:rsidRPr="005A7A4D">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5A7A4D">
        <w:rPr>
          <w:rStyle w:val="EMEASubscript"/>
        </w:rPr>
        <w:t>max</w:t>
      </w:r>
      <w:r w:rsidRPr="005A7A4D">
        <w:t>, AUC and clearance rates were comparable to those observed in adult patients receiving 150 mg irbesartan daily. A limited accumulation of irbesartan (18%) in plasma was observed upon repeated once daily dosing.</w:t>
      </w:r>
    </w:p>
    <w:p w:rsidR="006603C5" w:rsidRPr="005A7A4D" w:rsidRDefault="006603C5">
      <w:pPr>
        <w:pStyle w:val="EMEABodyText"/>
      </w:pPr>
    </w:p>
    <w:p w:rsidR="00901E6B" w:rsidRPr="005A7A4D" w:rsidRDefault="006603C5">
      <w:pPr>
        <w:pStyle w:val="EMEABodyText"/>
      </w:pPr>
      <w:r w:rsidRPr="005A7A4D">
        <w:rPr>
          <w:u w:val="single"/>
        </w:rPr>
        <w:t>Renal impairment</w:t>
      </w:r>
      <w:r w:rsidRPr="005A7A4D">
        <w:t xml:space="preserve"> </w:t>
      </w:r>
    </w:p>
    <w:p w:rsidR="00856498" w:rsidRPr="005A7A4D" w:rsidRDefault="00856498">
      <w:pPr>
        <w:pStyle w:val="EMEABodyText"/>
      </w:pPr>
    </w:p>
    <w:p w:rsidR="006603C5" w:rsidRPr="005A7A4D" w:rsidRDefault="00901E6B">
      <w:pPr>
        <w:pStyle w:val="EMEABodyText"/>
      </w:pPr>
      <w:r w:rsidRPr="005A7A4D">
        <w:t>I</w:t>
      </w:r>
      <w:r w:rsidR="006603C5" w:rsidRPr="005A7A4D">
        <w:t>n patients with renal impairment or those undergoing haemodialysis, the pharmacokinetic parameters of irbesartan are not significantly altered. Irbesartan is not removed by haemodialysis.</w:t>
      </w:r>
    </w:p>
    <w:p w:rsidR="006603C5" w:rsidRPr="005A7A4D" w:rsidRDefault="006603C5">
      <w:pPr>
        <w:pStyle w:val="EMEABodyText"/>
      </w:pPr>
    </w:p>
    <w:p w:rsidR="00901E6B" w:rsidRPr="005A7A4D" w:rsidRDefault="006603C5">
      <w:pPr>
        <w:pStyle w:val="EMEABodyText"/>
      </w:pPr>
      <w:r w:rsidRPr="005A7A4D">
        <w:rPr>
          <w:u w:val="single"/>
        </w:rPr>
        <w:t>Hepatic impairment</w:t>
      </w:r>
      <w:r w:rsidRPr="005A7A4D">
        <w:t xml:space="preserve"> </w:t>
      </w:r>
    </w:p>
    <w:p w:rsidR="00856498" w:rsidRPr="005A7A4D" w:rsidRDefault="00856498">
      <w:pPr>
        <w:pStyle w:val="EMEABodyText"/>
      </w:pPr>
    </w:p>
    <w:p w:rsidR="006603C5" w:rsidRPr="005A7A4D" w:rsidRDefault="00901E6B">
      <w:pPr>
        <w:pStyle w:val="EMEABodyText"/>
      </w:pPr>
      <w:r w:rsidRPr="005A7A4D">
        <w:t>I</w:t>
      </w:r>
      <w:r w:rsidR="006603C5" w:rsidRPr="005A7A4D">
        <w:t>n patients with mild to moderate cirrhosis, the pharmacokinetic parameters of irbesartan are not significantly altered.</w:t>
      </w:r>
    </w:p>
    <w:p w:rsidR="00EA7BCE" w:rsidRPr="005A7A4D" w:rsidRDefault="00EA7BCE">
      <w:pPr>
        <w:pStyle w:val="EMEABodyText"/>
      </w:pPr>
    </w:p>
    <w:p w:rsidR="006603C5" w:rsidRPr="005A7A4D" w:rsidRDefault="006603C5">
      <w:pPr>
        <w:pStyle w:val="EMEABodyText"/>
      </w:pPr>
      <w:r w:rsidRPr="005A7A4D">
        <w:t>Studies have not been performed in patients with severe hepatic impairment.</w:t>
      </w:r>
    </w:p>
    <w:p w:rsidR="006603C5" w:rsidRPr="005A7A4D" w:rsidRDefault="006603C5">
      <w:pPr>
        <w:pStyle w:val="EMEABodyText"/>
      </w:pPr>
    </w:p>
    <w:p w:rsidR="006603C5" w:rsidRPr="005A7A4D" w:rsidRDefault="006603C5">
      <w:pPr>
        <w:pStyle w:val="EMEAHeading2"/>
        <w:outlineLvl w:val="0"/>
      </w:pPr>
      <w:r w:rsidRPr="005A7A4D">
        <w:t>5.3</w:t>
      </w:r>
      <w:r w:rsidRPr="005A7A4D">
        <w:rPr>
          <w:i/>
        </w:rPr>
        <w:tab/>
      </w:r>
      <w:r w:rsidRPr="005A7A4D">
        <w:t>Preclinical safety data</w:t>
      </w:r>
    </w:p>
    <w:p w:rsidR="006603C5" w:rsidRPr="005A7A4D" w:rsidRDefault="006603C5" w:rsidP="008E6ED7">
      <w:pPr>
        <w:pStyle w:val="EMEAHeading2"/>
      </w:pPr>
    </w:p>
    <w:p w:rsidR="006603C5" w:rsidRPr="005A7A4D" w:rsidRDefault="006603C5" w:rsidP="008E6ED7">
      <w:pPr>
        <w:pStyle w:val="EMEABodyText"/>
        <w:keepNext/>
      </w:pPr>
      <w:r w:rsidRPr="005A7A4D">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6603C5" w:rsidRPr="005A7A4D" w:rsidRDefault="006603C5">
      <w:pPr>
        <w:pStyle w:val="EMEABodyText"/>
      </w:pPr>
    </w:p>
    <w:p w:rsidR="006603C5" w:rsidRPr="005A7A4D" w:rsidRDefault="006603C5">
      <w:pPr>
        <w:pStyle w:val="EMEABodyText"/>
      </w:pPr>
      <w:r w:rsidRPr="005A7A4D">
        <w:t xml:space="preserve">There was no evidence of mutagenicity, </w:t>
      </w:r>
      <w:proofErr w:type="spellStart"/>
      <w:r w:rsidRPr="005A7A4D">
        <w:t>clastogenicity</w:t>
      </w:r>
      <w:proofErr w:type="spellEnd"/>
      <w:r w:rsidRPr="005A7A4D">
        <w:t xml:space="preserve"> or carcinogenicity.</w:t>
      </w:r>
    </w:p>
    <w:p w:rsidR="006603C5" w:rsidRPr="005A7A4D" w:rsidRDefault="006603C5">
      <w:pPr>
        <w:pStyle w:val="EMEABodyText"/>
      </w:pPr>
    </w:p>
    <w:p w:rsidR="006603C5" w:rsidRPr="005A7A4D" w:rsidRDefault="006603C5" w:rsidP="008E6ED7">
      <w:pPr>
        <w:pStyle w:val="EMEABodyText"/>
      </w:pPr>
      <w:r w:rsidRPr="005A7A4D">
        <w:t xml:space="preserve">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w:t>
      </w:r>
      <w:r w:rsidR="00B67381" w:rsidRPr="005A7A4D">
        <w:t>foetuses</w:t>
      </w:r>
      <w:r w:rsidRPr="005A7A4D">
        <w:t xml:space="preserve"> were observed. Irbesartan did not affect survival, development, or reproduction of offspring. Studies in animals indicate that the </w:t>
      </w:r>
      <w:r w:rsidR="00B67381" w:rsidRPr="005A7A4D">
        <w:t>radiolabelled</w:t>
      </w:r>
      <w:r w:rsidRPr="005A7A4D">
        <w:t xml:space="preserve"> irbesartan is detected in rat and rabbit </w:t>
      </w:r>
      <w:r w:rsidR="00B67381" w:rsidRPr="005A7A4D">
        <w:t>foetuses</w:t>
      </w:r>
      <w:r w:rsidRPr="005A7A4D">
        <w:t>. Irbesartan is excreted in the milk of lactating rats.</w:t>
      </w:r>
    </w:p>
    <w:p w:rsidR="006603C5" w:rsidRPr="005A7A4D" w:rsidRDefault="006603C5">
      <w:pPr>
        <w:pStyle w:val="EMEABodyText"/>
      </w:pPr>
    </w:p>
    <w:p w:rsidR="006603C5" w:rsidRPr="005A7A4D" w:rsidRDefault="006603C5">
      <w:pPr>
        <w:pStyle w:val="EMEABodyText"/>
      </w:pPr>
      <w:r w:rsidRPr="005A7A4D">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6.</w:t>
      </w:r>
      <w:r w:rsidRPr="005A7A4D">
        <w:tab/>
        <w:t>PHARMACEUTICAL PARTICULARS</w:t>
      </w:r>
    </w:p>
    <w:p w:rsidR="006603C5" w:rsidRPr="005A7A4D" w:rsidRDefault="006603C5">
      <w:pPr>
        <w:pStyle w:val="EMEAHeading1"/>
      </w:pPr>
    </w:p>
    <w:p w:rsidR="006603C5" w:rsidRPr="005A7A4D" w:rsidRDefault="006603C5">
      <w:pPr>
        <w:pStyle w:val="EMEAHeading2"/>
        <w:outlineLvl w:val="0"/>
      </w:pPr>
      <w:r w:rsidRPr="005A7A4D">
        <w:t>6.1</w:t>
      </w:r>
      <w:r w:rsidRPr="005A7A4D">
        <w:tab/>
        <w:t>List of excipients</w:t>
      </w:r>
    </w:p>
    <w:p w:rsidR="006603C5" w:rsidRPr="005A7A4D" w:rsidRDefault="006603C5" w:rsidP="008E6ED7">
      <w:pPr>
        <w:pStyle w:val="EMEAHeading2"/>
      </w:pPr>
    </w:p>
    <w:p w:rsidR="006603C5" w:rsidRPr="005A7A4D" w:rsidRDefault="006603C5" w:rsidP="008E6ED7">
      <w:pPr>
        <w:pStyle w:val="EMEABodyText"/>
        <w:keepNext/>
      </w:pPr>
      <w:r w:rsidRPr="005A7A4D">
        <w:t>Microcrystalline cellulose</w:t>
      </w:r>
    </w:p>
    <w:p w:rsidR="006603C5" w:rsidRPr="005A7A4D" w:rsidRDefault="006603C5" w:rsidP="008E6ED7">
      <w:pPr>
        <w:pStyle w:val="EMEABodyText"/>
      </w:pPr>
      <w:r w:rsidRPr="005A7A4D">
        <w:t>Croscarmellose sodium</w:t>
      </w:r>
    </w:p>
    <w:p w:rsidR="006603C5" w:rsidRPr="005A7A4D" w:rsidRDefault="006603C5" w:rsidP="008E6ED7">
      <w:pPr>
        <w:pStyle w:val="EMEABodyText"/>
      </w:pPr>
      <w:r w:rsidRPr="005A7A4D">
        <w:t>Lactose monohydrate</w:t>
      </w:r>
    </w:p>
    <w:p w:rsidR="006603C5" w:rsidRPr="005A7A4D" w:rsidRDefault="006603C5" w:rsidP="008E6ED7">
      <w:pPr>
        <w:pStyle w:val="EMEABodyText"/>
      </w:pPr>
      <w:r w:rsidRPr="005A7A4D">
        <w:t>Magnesium stearate</w:t>
      </w:r>
    </w:p>
    <w:p w:rsidR="006603C5" w:rsidRPr="005A7A4D" w:rsidRDefault="006603C5" w:rsidP="008E6ED7">
      <w:pPr>
        <w:pStyle w:val="EMEABodyText"/>
      </w:pPr>
      <w:r w:rsidRPr="005A7A4D">
        <w:t>Colloidal hydrated silica</w:t>
      </w:r>
    </w:p>
    <w:p w:rsidR="006603C5" w:rsidRPr="005A7A4D" w:rsidRDefault="006603C5" w:rsidP="008E6ED7">
      <w:pPr>
        <w:pStyle w:val="EMEABodyText"/>
      </w:pPr>
      <w:r w:rsidRPr="005A7A4D">
        <w:t>Pregelatinised maize starch</w:t>
      </w:r>
    </w:p>
    <w:p w:rsidR="006603C5" w:rsidRPr="005A7A4D" w:rsidRDefault="006603C5" w:rsidP="008E6ED7">
      <w:pPr>
        <w:pStyle w:val="EMEABodyText"/>
      </w:pPr>
      <w:r w:rsidRPr="005A7A4D">
        <w:t>Poloxamer 188</w:t>
      </w:r>
    </w:p>
    <w:p w:rsidR="006603C5" w:rsidRPr="005A7A4D" w:rsidRDefault="006603C5">
      <w:pPr>
        <w:pStyle w:val="EMEABodyText"/>
      </w:pPr>
    </w:p>
    <w:p w:rsidR="006603C5" w:rsidRPr="005A7A4D" w:rsidRDefault="006603C5">
      <w:pPr>
        <w:pStyle w:val="EMEAHeading2"/>
        <w:outlineLvl w:val="0"/>
      </w:pPr>
      <w:r w:rsidRPr="005A7A4D">
        <w:t>6.2</w:t>
      </w:r>
      <w:r w:rsidRPr="005A7A4D">
        <w:tab/>
        <w:t>Incompatibilities</w:t>
      </w:r>
    </w:p>
    <w:p w:rsidR="006603C5" w:rsidRPr="005A7A4D" w:rsidRDefault="006603C5" w:rsidP="008E6ED7">
      <w:pPr>
        <w:pStyle w:val="EMEAHeading2"/>
      </w:pPr>
    </w:p>
    <w:p w:rsidR="006603C5" w:rsidRPr="005A7A4D" w:rsidRDefault="006603C5" w:rsidP="008E6ED7">
      <w:pPr>
        <w:pStyle w:val="EMEABodyText"/>
        <w:keepNext/>
        <w:outlineLvl w:val="0"/>
      </w:pPr>
      <w:r w:rsidRPr="005A7A4D">
        <w:t>Not applicable.</w:t>
      </w:r>
    </w:p>
    <w:p w:rsidR="006603C5" w:rsidRPr="005A7A4D" w:rsidRDefault="006603C5">
      <w:pPr>
        <w:pStyle w:val="EMEABodyText"/>
      </w:pPr>
    </w:p>
    <w:p w:rsidR="006603C5" w:rsidRPr="005A7A4D" w:rsidRDefault="006603C5">
      <w:pPr>
        <w:pStyle w:val="EMEAHeading2"/>
        <w:outlineLvl w:val="0"/>
      </w:pPr>
      <w:r w:rsidRPr="005A7A4D">
        <w:t>6.3</w:t>
      </w:r>
      <w:r w:rsidRPr="005A7A4D">
        <w:tab/>
        <w:t>Shelf life</w:t>
      </w:r>
    </w:p>
    <w:p w:rsidR="006603C5" w:rsidRPr="005A7A4D" w:rsidRDefault="006603C5" w:rsidP="008E6ED7">
      <w:pPr>
        <w:pStyle w:val="EMEAHeading2"/>
      </w:pPr>
    </w:p>
    <w:p w:rsidR="006603C5" w:rsidRPr="005A7A4D" w:rsidRDefault="006603C5" w:rsidP="008E6ED7">
      <w:pPr>
        <w:pStyle w:val="EMEABodyText"/>
        <w:keepNext/>
      </w:pPr>
      <w:r w:rsidRPr="005A7A4D">
        <w:t>3 years.</w:t>
      </w:r>
    </w:p>
    <w:p w:rsidR="006603C5" w:rsidRPr="005A7A4D" w:rsidRDefault="006603C5">
      <w:pPr>
        <w:pStyle w:val="EMEABodyText"/>
      </w:pPr>
    </w:p>
    <w:p w:rsidR="006603C5" w:rsidRPr="005A7A4D" w:rsidRDefault="006603C5">
      <w:pPr>
        <w:pStyle w:val="EMEAHeading2"/>
        <w:outlineLvl w:val="0"/>
      </w:pPr>
      <w:r w:rsidRPr="005A7A4D">
        <w:t>6.4</w:t>
      </w:r>
      <w:r w:rsidRPr="005A7A4D">
        <w:tab/>
        <w:t>Special precautions for storage</w:t>
      </w:r>
    </w:p>
    <w:p w:rsidR="006603C5" w:rsidRPr="005A7A4D" w:rsidRDefault="006603C5" w:rsidP="008E6ED7">
      <w:pPr>
        <w:pStyle w:val="EMEAHeading2"/>
      </w:pPr>
    </w:p>
    <w:p w:rsidR="006603C5" w:rsidRPr="005A7A4D" w:rsidRDefault="006603C5" w:rsidP="008E6ED7">
      <w:pPr>
        <w:pStyle w:val="EMEABodyText"/>
        <w:keepNext/>
        <w:outlineLvl w:val="0"/>
      </w:pPr>
      <w:r w:rsidRPr="005A7A4D">
        <w:t>Do not store above 30°C.</w:t>
      </w:r>
    </w:p>
    <w:p w:rsidR="006603C5" w:rsidRPr="005A7A4D" w:rsidRDefault="006603C5">
      <w:pPr>
        <w:pStyle w:val="EMEABodyText"/>
      </w:pPr>
    </w:p>
    <w:p w:rsidR="006603C5" w:rsidRPr="005A7A4D" w:rsidRDefault="006603C5">
      <w:pPr>
        <w:pStyle w:val="EMEAHeading2"/>
        <w:ind w:left="0" w:firstLine="0"/>
        <w:outlineLvl w:val="0"/>
      </w:pPr>
      <w:r w:rsidRPr="005A7A4D">
        <w:t>6.5</w:t>
      </w:r>
      <w:r w:rsidRPr="005A7A4D">
        <w:tab/>
        <w:t>Nature and contents of container</w:t>
      </w:r>
    </w:p>
    <w:p w:rsidR="006603C5" w:rsidRPr="005A7A4D" w:rsidRDefault="006603C5" w:rsidP="008E6ED7">
      <w:pPr>
        <w:pStyle w:val="EMEAHeading2"/>
      </w:pPr>
    </w:p>
    <w:p w:rsidR="006603C5" w:rsidRPr="005A7A4D" w:rsidRDefault="006603C5">
      <w:pPr>
        <w:pStyle w:val="EMEABodyText"/>
      </w:pPr>
      <w:r w:rsidRPr="005A7A4D">
        <w:t>Cartons of 14 tablets in PVC/PVDC/Aluminium blisters.</w:t>
      </w:r>
    </w:p>
    <w:p w:rsidR="006603C5" w:rsidRPr="005A7A4D" w:rsidRDefault="006603C5">
      <w:pPr>
        <w:pStyle w:val="EMEABodyText"/>
      </w:pPr>
      <w:r w:rsidRPr="005A7A4D">
        <w:t>Cartons of 28 tablets in PVC/PVDC/Aluminium blisters.</w:t>
      </w:r>
    </w:p>
    <w:p w:rsidR="006603C5" w:rsidRPr="005A7A4D" w:rsidRDefault="006603C5">
      <w:pPr>
        <w:pStyle w:val="EMEABodyText"/>
      </w:pPr>
      <w:r w:rsidRPr="005A7A4D">
        <w:t>Cartons of 56 tablets in PVC/PVDC/Aluminium blisters.</w:t>
      </w:r>
    </w:p>
    <w:p w:rsidR="006603C5" w:rsidRPr="005A7A4D" w:rsidRDefault="006603C5">
      <w:pPr>
        <w:pStyle w:val="EMEABodyText"/>
      </w:pPr>
      <w:r w:rsidRPr="005A7A4D">
        <w:t>Cartons of 98 tablets in PVC/PVDC/Aluminium blisters.</w:t>
      </w:r>
    </w:p>
    <w:p w:rsidR="006603C5" w:rsidRPr="005A7A4D" w:rsidRDefault="006603C5">
      <w:pPr>
        <w:pStyle w:val="EMEABodyText"/>
      </w:pPr>
      <w:r w:rsidRPr="005A7A4D">
        <w:t>Cartons of 56 x 1 tablet in PVC/PVDC/Aluminium perforated unit dose blisters.</w:t>
      </w:r>
    </w:p>
    <w:p w:rsidR="006603C5" w:rsidRPr="005A7A4D" w:rsidRDefault="006603C5">
      <w:pPr>
        <w:pStyle w:val="EMEABodyText"/>
      </w:pPr>
    </w:p>
    <w:p w:rsidR="006603C5" w:rsidRPr="005A7A4D" w:rsidRDefault="006603C5">
      <w:pPr>
        <w:pStyle w:val="EMEABodyText"/>
        <w:outlineLvl w:val="0"/>
      </w:pPr>
      <w:r w:rsidRPr="005A7A4D">
        <w:t>Not all pack sizes may be marketed.</w:t>
      </w:r>
    </w:p>
    <w:p w:rsidR="006603C5" w:rsidRPr="005A7A4D" w:rsidRDefault="006603C5">
      <w:pPr>
        <w:pStyle w:val="EMEABodyText"/>
      </w:pPr>
    </w:p>
    <w:p w:rsidR="006603C5" w:rsidRPr="005A7A4D" w:rsidRDefault="006603C5">
      <w:pPr>
        <w:pStyle w:val="EMEAHeading2"/>
        <w:outlineLvl w:val="0"/>
      </w:pPr>
      <w:r w:rsidRPr="005A7A4D">
        <w:t>6.6</w:t>
      </w:r>
      <w:r w:rsidRPr="005A7A4D">
        <w:tab/>
        <w:t>Special precautions for disposal</w:t>
      </w:r>
    </w:p>
    <w:p w:rsidR="006603C5" w:rsidRPr="005A7A4D" w:rsidRDefault="006603C5" w:rsidP="008E6ED7">
      <w:pPr>
        <w:pStyle w:val="EMEAHeading2"/>
      </w:pPr>
    </w:p>
    <w:p w:rsidR="006603C5" w:rsidRPr="005A7A4D" w:rsidRDefault="006603C5" w:rsidP="008E6ED7">
      <w:pPr>
        <w:pStyle w:val="EMEABodyText"/>
        <w:keepNext/>
      </w:pPr>
      <w:r w:rsidRPr="005A7A4D">
        <w:t>Any unused medicinal product or waste material should be disposed of in accordance with local requirements.</w:t>
      </w:r>
    </w:p>
    <w:p w:rsidR="006603C5" w:rsidRPr="005A7A4D" w:rsidRDefault="006603C5">
      <w:pPr>
        <w:pStyle w:val="EMEABodyText"/>
      </w:pPr>
    </w:p>
    <w:p w:rsidR="006603C5" w:rsidRPr="005A7A4D" w:rsidRDefault="006603C5">
      <w:pPr>
        <w:pStyle w:val="EMEABodyText"/>
      </w:pPr>
    </w:p>
    <w:p w:rsidR="006603C5" w:rsidRPr="00667CD0" w:rsidRDefault="006603C5">
      <w:pPr>
        <w:pStyle w:val="EMEAHeading1"/>
        <w:rPr>
          <w:lang w:val="fr-FR"/>
        </w:rPr>
      </w:pPr>
      <w:r w:rsidRPr="00667CD0">
        <w:rPr>
          <w:lang w:val="fr-FR"/>
        </w:rPr>
        <w:t>7.</w:t>
      </w:r>
      <w:r w:rsidRPr="00667CD0">
        <w:rPr>
          <w:lang w:val="fr-FR"/>
        </w:rPr>
        <w:tab/>
        <w:t>MARKETING AUTHORISATION HOLDER</w:t>
      </w:r>
    </w:p>
    <w:p w:rsidR="006603C5" w:rsidRPr="00667CD0" w:rsidRDefault="006603C5">
      <w:pPr>
        <w:pStyle w:val="EMEAHeading1"/>
        <w:rPr>
          <w:lang w:val="fr-FR"/>
        </w:rPr>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667CD0" w:rsidRDefault="006603C5">
      <w:pPr>
        <w:pStyle w:val="EMEAHeading1"/>
        <w:rPr>
          <w:lang w:val="fr-FR"/>
        </w:rPr>
      </w:pPr>
      <w:r w:rsidRPr="00667CD0">
        <w:rPr>
          <w:lang w:val="fr-FR"/>
        </w:rPr>
        <w:t>8.</w:t>
      </w:r>
      <w:r w:rsidRPr="00667CD0">
        <w:rPr>
          <w:lang w:val="fr-FR"/>
        </w:rPr>
        <w:tab/>
        <w:t>MARKETING AUTHORISATION NUMBERS</w:t>
      </w:r>
    </w:p>
    <w:p w:rsidR="006603C5" w:rsidRPr="00667CD0" w:rsidRDefault="006603C5">
      <w:pPr>
        <w:pStyle w:val="EMEAHeading1"/>
        <w:rPr>
          <w:lang w:val="fr-FR"/>
        </w:rPr>
      </w:pPr>
    </w:p>
    <w:p w:rsidR="006603C5" w:rsidRPr="00667CD0" w:rsidRDefault="006603C5" w:rsidP="008E6ED7">
      <w:pPr>
        <w:pStyle w:val="EMEABodyText"/>
        <w:jc w:val="both"/>
        <w:rPr>
          <w:lang w:val="fr-FR"/>
        </w:rPr>
      </w:pPr>
      <w:r w:rsidRPr="00667CD0">
        <w:rPr>
          <w:lang w:val="fr-FR"/>
        </w:rPr>
        <w:t>EU/1/97/046/007-009</w:t>
      </w:r>
      <w:r w:rsidRPr="00667CD0">
        <w:rPr>
          <w:lang w:val="fr-FR"/>
        </w:rPr>
        <w:br/>
        <w:t>EU/1/97/046/012</w:t>
      </w:r>
      <w:r w:rsidRPr="00667CD0">
        <w:rPr>
          <w:lang w:val="fr-FR"/>
        </w:rPr>
        <w:br/>
        <w:t>EU/1/97/046/015</w:t>
      </w:r>
    </w:p>
    <w:p w:rsidR="006603C5" w:rsidRPr="00667CD0" w:rsidRDefault="006603C5">
      <w:pPr>
        <w:pStyle w:val="EMEABodyText"/>
        <w:rPr>
          <w:lang w:val="fr-FR"/>
        </w:rPr>
      </w:pPr>
    </w:p>
    <w:p w:rsidR="006603C5" w:rsidRPr="00667CD0" w:rsidRDefault="006603C5">
      <w:pPr>
        <w:pStyle w:val="EMEABodyText"/>
        <w:rPr>
          <w:lang w:val="fr-FR"/>
        </w:rPr>
      </w:pPr>
    </w:p>
    <w:p w:rsidR="006603C5" w:rsidRPr="005A7A4D" w:rsidRDefault="006603C5">
      <w:pPr>
        <w:pStyle w:val="EMEAHeading1"/>
      </w:pPr>
      <w:r w:rsidRPr="005A7A4D">
        <w:t>9.</w:t>
      </w:r>
      <w:r w:rsidRPr="005A7A4D">
        <w:tab/>
        <w:t>DATE OF FIRST AUTHORISATION / RENEWAL OF THE AUTHORISATION</w:t>
      </w:r>
    </w:p>
    <w:p w:rsidR="006603C5" w:rsidRPr="005A7A4D" w:rsidRDefault="006603C5" w:rsidP="008E6ED7">
      <w:pPr>
        <w:pStyle w:val="EMEAHeading1"/>
      </w:pPr>
    </w:p>
    <w:p w:rsidR="006603C5" w:rsidRPr="005A7A4D" w:rsidRDefault="006603C5" w:rsidP="008E6ED7">
      <w:pPr>
        <w:pStyle w:val="EMEABodyText"/>
      </w:pPr>
      <w:r w:rsidRPr="005A7A4D">
        <w:t>Date of first authorisation: 27 August 1997</w:t>
      </w:r>
      <w:r w:rsidRPr="005A7A4D">
        <w:br/>
        <w:t>Date of latest renewal: 27 August 2007</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10.</w:t>
      </w:r>
      <w:r w:rsidRPr="005A7A4D">
        <w:tab/>
        <w:t>DATE OF REVISION OF THE TEXT</w:t>
      </w:r>
    </w:p>
    <w:p w:rsidR="006603C5" w:rsidRPr="005A7A4D" w:rsidRDefault="006603C5" w:rsidP="008E6ED7">
      <w:pPr>
        <w:pStyle w:val="EMEABodyText"/>
      </w:pPr>
    </w:p>
    <w:p w:rsidR="006603C5" w:rsidRPr="005A7A4D" w:rsidRDefault="006603C5" w:rsidP="008E6ED7">
      <w:pPr>
        <w:pStyle w:val="EMEABodyText"/>
      </w:pPr>
      <w:r w:rsidRPr="005A7A4D">
        <w:t>Detailed information on this medicinal product is available on the website of the European Medicines Agency http://www.ema.europa.eu</w:t>
      </w:r>
    </w:p>
    <w:p w:rsidR="006603C5" w:rsidRPr="005A7A4D" w:rsidRDefault="006603C5" w:rsidP="008E6ED7">
      <w:pPr>
        <w:rPr>
          <w:szCs w:val="24"/>
        </w:rPr>
      </w:pPr>
    </w:p>
    <w:p w:rsidR="006603C5" w:rsidRPr="005A7A4D" w:rsidRDefault="006603C5">
      <w:pPr>
        <w:pStyle w:val="EMEAHeading1"/>
      </w:pPr>
      <w:r w:rsidRPr="005A7A4D">
        <w:br w:type="page"/>
        <w:t>1.</w:t>
      </w:r>
      <w:r w:rsidRPr="005A7A4D">
        <w:tab/>
        <w:t>NAME OF THE MEDICINAL PRODUCT</w:t>
      </w:r>
    </w:p>
    <w:p w:rsidR="006603C5" w:rsidRPr="005A7A4D" w:rsidRDefault="006603C5">
      <w:pPr>
        <w:pStyle w:val="EMEAHeading1"/>
      </w:pPr>
    </w:p>
    <w:p w:rsidR="006603C5" w:rsidRPr="005A7A4D" w:rsidRDefault="006603C5">
      <w:pPr>
        <w:pStyle w:val="EMEABodyText"/>
      </w:pPr>
      <w:proofErr w:type="spellStart"/>
      <w:r w:rsidRPr="005A7A4D">
        <w:t>Aprovel</w:t>
      </w:r>
      <w:proofErr w:type="spellEnd"/>
      <w:r w:rsidRPr="005A7A4D">
        <w:t> 75 mg film-coated tablets.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2.</w:t>
      </w:r>
      <w:r w:rsidRPr="005A7A4D">
        <w:tab/>
        <w:t>QUALITATIVE AND QUANTITATIVE COMPOSITION</w:t>
      </w:r>
    </w:p>
    <w:p w:rsidR="006603C5" w:rsidRPr="005A7A4D" w:rsidRDefault="006603C5">
      <w:pPr>
        <w:pStyle w:val="EMEAHeading1"/>
      </w:pPr>
    </w:p>
    <w:p w:rsidR="006603C5" w:rsidRPr="005A7A4D" w:rsidRDefault="006603C5">
      <w:pPr>
        <w:pStyle w:val="EMEABodyText"/>
      </w:pPr>
      <w:r w:rsidRPr="005A7A4D">
        <w:t>Each film-coated tablet contains 75 mg of irbesartan.</w:t>
      </w:r>
    </w:p>
    <w:p w:rsidR="006603C5" w:rsidRPr="005A7A4D" w:rsidRDefault="006603C5" w:rsidP="008E6ED7">
      <w:pPr>
        <w:pStyle w:val="EMEABodyText"/>
      </w:pPr>
    </w:p>
    <w:p w:rsidR="006603C5" w:rsidRPr="005A7A4D" w:rsidRDefault="006603C5" w:rsidP="008E6ED7">
      <w:pPr>
        <w:pStyle w:val="EMEABodyText"/>
      </w:pPr>
      <w:r w:rsidRPr="005A7A4D">
        <w:rPr>
          <w:u w:val="single"/>
        </w:rPr>
        <w:t>Excipient with known effect</w:t>
      </w:r>
      <w:r w:rsidRPr="005A7A4D">
        <w:t>: 25.50 mg of lactose monohydrate per film-coated tablet.</w:t>
      </w:r>
    </w:p>
    <w:p w:rsidR="006603C5" w:rsidRPr="005A7A4D" w:rsidRDefault="006603C5">
      <w:pPr>
        <w:pStyle w:val="EMEABodyText"/>
      </w:pPr>
    </w:p>
    <w:p w:rsidR="006603C5" w:rsidRPr="005A7A4D" w:rsidRDefault="006603C5">
      <w:pPr>
        <w:pStyle w:val="EMEABodyText"/>
      </w:pPr>
      <w:r w:rsidRPr="005A7A4D">
        <w:t>For the full list of excipients, see section 6.1.</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3.</w:t>
      </w:r>
      <w:r w:rsidRPr="005A7A4D">
        <w:tab/>
        <w:t>PHARMACEUTICAL FORM</w:t>
      </w:r>
    </w:p>
    <w:p w:rsidR="006603C5" w:rsidRPr="005A7A4D" w:rsidRDefault="006603C5" w:rsidP="008E6ED7">
      <w:pPr>
        <w:pStyle w:val="EMEAHeading1"/>
      </w:pPr>
    </w:p>
    <w:p w:rsidR="006603C5" w:rsidRPr="005A7A4D" w:rsidRDefault="006603C5" w:rsidP="008E6ED7">
      <w:pPr>
        <w:pStyle w:val="EMEABodyText"/>
        <w:keepNext/>
      </w:pPr>
      <w:r w:rsidRPr="005A7A4D">
        <w:t>Film-coated tablet.</w:t>
      </w:r>
    </w:p>
    <w:p w:rsidR="006603C5" w:rsidRPr="005A7A4D" w:rsidRDefault="006603C5">
      <w:pPr>
        <w:pStyle w:val="EMEABodyText"/>
      </w:pPr>
      <w:r w:rsidRPr="005A7A4D">
        <w:t>White to off-white, biconvex, and oval-shaped with a heart debossed on one side and the number 2871 engraved on the other side.</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4.</w:t>
      </w:r>
      <w:r w:rsidRPr="005A7A4D">
        <w:tab/>
        <w:t>CLINICAL PARTICULARS</w:t>
      </w:r>
    </w:p>
    <w:p w:rsidR="006603C5" w:rsidRPr="005A7A4D" w:rsidRDefault="006603C5">
      <w:pPr>
        <w:pStyle w:val="EMEAHeading1"/>
      </w:pPr>
    </w:p>
    <w:p w:rsidR="006603C5" w:rsidRPr="005A7A4D" w:rsidRDefault="006603C5">
      <w:pPr>
        <w:pStyle w:val="EMEAHeading2"/>
        <w:outlineLvl w:val="0"/>
      </w:pPr>
      <w:r w:rsidRPr="005A7A4D">
        <w:t>4.1</w:t>
      </w:r>
      <w:r w:rsidRPr="005A7A4D">
        <w:tab/>
        <w:t>Therapeutic indications</w:t>
      </w:r>
    </w:p>
    <w:p w:rsidR="006603C5" w:rsidRPr="005A7A4D" w:rsidRDefault="006603C5" w:rsidP="008E6ED7">
      <w:pPr>
        <w:pStyle w:val="EMEAHeading2"/>
      </w:pPr>
    </w:p>
    <w:p w:rsidR="006603C5" w:rsidRPr="005A7A4D" w:rsidRDefault="006603C5" w:rsidP="008E6ED7">
      <w:pPr>
        <w:pStyle w:val="EMEABodyText"/>
        <w:keepNext/>
      </w:pPr>
      <w:proofErr w:type="spellStart"/>
      <w:r w:rsidRPr="005A7A4D">
        <w:t>Aprovel</w:t>
      </w:r>
      <w:proofErr w:type="spellEnd"/>
      <w:r w:rsidRPr="005A7A4D">
        <w:t xml:space="preserve"> is indicated in adults for the treatment of essential hypertension.</w:t>
      </w:r>
    </w:p>
    <w:p w:rsidR="00EA7BCE" w:rsidRPr="005A7A4D" w:rsidRDefault="00EA7BCE">
      <w:pPr>
        <w:pStyle w:val="EMEABodyText"/>
      </w:pPr>
    </w:p>
    <w:p w:rsidR="006603C5" w:rsidRPr="005A7A4D" w:rsidRDefault="006603C5">
      <w:pPr>
        <w:pStyle w:val="EMEABodyText"/>
      </w:pPr>
      <w:r w:rsidRPr="005A7A4D">
        <w:t>It is also indicated for the treatment of renal disease in adult patients with hypertension and type 2 diabetes mellitus as part of an antihypertensive medicinal product regimen (see section</w:t>
      </w:r>
      <w:r w:rsidR="0094149D" w:rsidRPr="005A7A4D">
        <w:t>s 4.3, 4.4, 4.5 and </w:t>
      </w:r>
      <w:r w:rsidRPr="005A7A4D">
        <w:t>5.1).</w:t>
      </w:r>
    </w:p>
    <w:p w:rsidR="006603C5" w:rsidRPr="005A7A4D" w:rsidRDefault="006603C5">
      <w:pPr>
        <w:pStyle w:val="EMEABodyText"/>
      </w:pPr>
    </w:p>
    <w:p w:rsidR="006603C5" w:rsidRPr="005A7A4D" w:rsidRDefault="006603C5">
      <w:pPr>
        <w:pStyle w:val="EMEAHeading2"/>
        <w:outlineLvl w:val="0"/>
      </w:pPr>
      <w:r w:rsidRPr="005A7A4D">
        <w:t>4.2</w:t>
      </w:r>
      <w:r w:rsidRPr="005A7A4D">
        <w:tab/>
        <w:t>Posology and method of administration</w:t>
      </w:r>
    </w:p>
    <w:p w:rsidR="006603C5" w:rsidRPr="005A7A4D" w:rsidRDefault="006603C5" w:rsidP="008E6ED7">
      <w:pPr>
        <w:pStyle w:val="EMEAHeading2"/>
      </w:pPr>
    </w:p>
    <w:p w:rsidR="006603C5" w:rsidRPr="005A7A4D" w:rsidRDefault="006603C5" w:rsidP="008E6ED7">
      <w:pPr>
        <w:pStyle w:val="EMEABodyText"/>
        <w:keepNext/>
        <w:rPr>
          <w:u w:val="single"/>
        </w:rPr>
      </w:pPr>
      <w:r w:rsidRPr="005A7A4D">
        <w:rPr>
          <w:u w:val="single"/>
        </w:rPr>
        <w:t>Posology</w:t>
      </w:r>
    </w:p>
    <w:p w:rsidR="006603C5" w:rsidRPr="005A7A4D" w:rsidRDefault="006603C5" w:rsidP="008E6ED7">
      <w:pPr>
        <w:pStyle w:val="EMEABodyText"/>
        <w:keepNext/>
      </w:pPr>
    </w:p>
    <w:p w:rsidR="006603C5" w:rsidRPr="005A7A4D" w:rsidRDefault="006603C5" w:rsidP="008E6ED7">
      <w:pPr>
        <w:pStyle w:val="EMEABodyText"/>
        <w:keepNext/>
      </w:pPr>
      <w:r w:rsidRPr="005A7A4D">
        <w:t xml:space="preserve">The usual recommended initial and maintenance dose is 150 mg once daily, with or without food. </w:t>
      </w:r>
      <w:proofErr w:type="spellStart"/>
      <w:r w:rsidRPr="005A7A4D">
        <w:t>Aprovel</w:t>
      </w:r>
      <w:proofErr w:type="spellEnd"/>
      <w:r w:rsidRPr="005A7A4D">
        <w:t xml:space="preserve"> at a dose of 150 mg once daily generally provides a better 24 hour blood pressure control than 75 mg. However, initiation of therapy with 75 mg could be considered, particularly in haemodialysed patients and in the elderly over 75 years.</w:t>
      </w:r>
    </w:p>
    <w:p w:rsidR="006603C5" w:rsidRPr="005A7A4D" w:rsidRDefault="006603C5">
      <w:pPr>
        <w:pStyle w:val="EMEABodyText"/>
      </w:pPr>
    </w:p>
    <w:p w:rsidR="006603C5" w:rsidRPr="005A7A4D" w:rsidRDefault="006603C5">
      <w:pPr>
        <w:pStyle w:val="EMEABodyText"/>
      </w:pPr>
      <w:r w:rsidRPr="005A7A4D">
        <w:t xml:space="preserve">In patients insufficiently controlled with 150 mg once daily, the dose of </w:t>
      </w:r>
      <w:proofErr w:type="spellStart"/>
      <w:r w:rsidRPr="005A7A4D">
        <w:t>Aprovel</w:t>
      </w:r>
      <w:proofErr w:type="spellEnd"/>
      <w:r w:rsidRPr="005A7A4D">
        <w:t xml:space="preserve"> can be increased to 300 mg, or other antihypertensive agents can be added</w:t>
      </w:r>
      <w:r w:rsidR="00191262" w:rsidRPr="005A7A4D">
        <w:t xml:space="preserve"> (see sections 4.3, 4.4, 4.5 and 5.1)</w:t>
      </w:r>
      <w:r w:rsidRPr="005A7A4D">
        <w:t xml:space="preserve">. In particular, the addition of a diuretic such as hydrochlorothiazide has been shown to have an additive effect with </w:t>
      </w:r>
      <w:proofErr w:type="spellStart"/>
      <w:r w:rsidRPr="005A7A4D">
        <w:t>Aprovel</w:t>
      </w:r>
      <w:proofErr w:type="spellEnd"/>
      <w:r w:rsidRPr="005A7A4D">
        <w:t xml:space="preserve"> (see section 4.5).</w:t>
      </w:r>
    </w:p>
    <w:p w:rsidR="006603C5" w:rsidRPr="005A7A4D" w:rsidRDefault="006603C5">
      <w:pPr>
        <w:pStyle w:val="EMEABodyText"/>
      </w:pPr>
    </w:p>
    <w:p w:rsidR="006603C5" w:rsidRPr="005A7A4D" w:rsidRDefault="006603C5">
      <w:pPr>
        <w:pStyle w:val="EMEABodyText"/>
      </w:pPr>
      <w:r w:rsidRPr="005A7A4D">
        <w:t>In hypertensive type 2 diabetic patients, therapy should be initiated at 150 mg irbesartan once daily and titrated up to 300 mg once daily as the preferred maintenance dose for treatment of renal disease.</w:t>
      </w:r>
    </w:p>
    <w:p w:rsidR="00856498" w:rsidRPr="005A7A4D" w:rsidRDefault="00856498">
      <w:pPr>
        <w:pStyle w:val="EMEABodyText"/>
      </w:pPr>
    </w:p>
    <w:p w:rsidR="006603C5" w:rsidRPr="005A7A4D" w:rsidRDefault="006603C5">
      <w:pPr>
        <w:pStyle w:val="EMEABodyText"/>
      </w:pPr>
      <w:r w:rsidRPr="005A7A4D">
        <w:t xml:space="preserve">The demonstration of renal benefit of </w:t>
      </w:r>
      <w:proofErr w:type="spellStart"/>
      <w:r w:rsidRPr="005A7A4D">
        <w:t>Aprovel</w:t>
      </w:r>
      <w:proofErr w:type="spellEnd"/>
      <w:r w:rsidRPr="005A7A4D">
        <w:t xml:space="preserve"> in hypertensive type 2 diabetic patients is based on studies where irbesartan was used in addition to other antihypertensive agents, as needed, to reach target blood pressure (see section</w:t>
      </w:r>
      <w:r w:rsidR="0094149D" w:rsidRPr="005A7A4D">
        <w:t>s 4.3, 4.4, 4.5 and </w:t>
      </w:r>
      <w:r w:rsidRPr="005A7A4D">
        <w:t>5.1).</w:t>
      </w:r>
    </w:p>
    <w:p w:rsidR="006603C5" w:rsidRPr="005A7A4D" w:rsidRDefault="006603C5">
      <w:pPr>
        <w:pStyle w:val="EMEABodyText"/>
      </w:pPr>
    </w:p>
    <w:p w:rsidR="006603C5" w:rsidRPr="005A7A4D" w:rsidRDefault="006603C5" w:rsidP="008E6ED7">
      <w:pPr>
        <w:pStyle w:val="EMEABodyText"/>
        <w:rPr>
          <w:u w:val="single"/>
        </w:rPr>
      </w:pPr>
      <w:r w:rsidRPr="005A7A4D">
        <w:rPr>
          <w:u w:val="single"/>
        </w:rPr>
        <w:t>Special Populations</w:t>
      </w:r>
    </w:p>
    <w:p w:rsidR="006603C5" w:rsidRPr="005A7A4D" w:rsidRDefault="006603C5" w:rsidP="008E6ED7">
      <w:pPr>
        <w:pStyle w:val="EMEABodyText"/>
        <w:rPr>
          <w:u w:val="single"/>
        </w:rPr>
      </w:pPr>
    </w:p>
    <w:p w:rsidR="0071401E" w:rsidRPr="005A7A4D" w:rsidRDefault="006603C5">
      <w:pPr>
        <w:pStyle w:val="EMEABodyText"/>
      </w:pPr>
      <w:r w:rsidRPr="005A7A4D">
        <w:rPr>
          <w:i/>
        </w:rPr>
        <w:t>Renal impairment</w:t>
      </w:r>
    </w:p>
    <w:p w:rsidR="004D7B71" w:rsidRPr="005A7A4D" w:rsidRDefault="004D7B71">
      <w:pPr>
        <w:pStyle w:val="EMEABodyText"/>
      </w:pPr>
    </w:p>
    <w:p w:rsidR="006603C5" w:rsidRPr="005A7A4D" w:rsidRDefault="0071401E">
      <w:pPr>
        <w:pStyle w:val="EMEABodyText"/>
      </w:pPr>
      <w:r w:rsidRPr="005A7A4D">
        <w:t>N</w:t>
      </w:r>
      <w:r w:rsidR="006603C5" w:rsidRPr="005A7A4D">
        <w:t>o dosage adjustment is necessary in patients with impaired renal function. A lower starting dose (75 mg) should be considered for patients undergoing haemodialysis (see section 4.4).</w:t>
      </w:r>
    </w:p>
    <w:p w:rsidR="006603C5" w:rsidRPr="005A7A4D" w:rsidRDefault="006603C5">
      <w:pPr>
        <w:pStyle w:val="EMEABodyText"/>
      </w:pPr>
    </w:p>
    <w:p w:rsidR="0071401E" w:rsidRPr="005A7A4D" w:rsidRDefault="006603C5">
      <w:pPr>
        <w:pStyle w:val="EMEABodyText"/>
      </w:pPr>
      <w:r w:rsidRPr="005A7A4D">
        <w:rPr>
          <w:i/>
        </w:rPr>
        <w:t>Hepatic impairment</w:t>
      </w:r>
    </w:p>
    <w:p w:rsidR="004D7B71" w:rsidRPr="005A7A4D" w:rsidRDefault="004D7B71">
      <w:pPr>
        <w:pStyle w:val="EMEABodyText"/>
      </w:pPr>
    </w:p>
    <w:p w:rsidR="006603C5" w:rsidRPr="005A7A4D" w:rsidRDefault="0071401E">
      <w:pPr>
        <w:pStyle w:val="EMEABodyText"/>
      </w:pPr>
      <w:r w:rsidRPr="005A7A4D">
        <w:t>N</w:t>
      </w:r>
      <w:r w:rsidR="006603C5" w:rsidRPr="005A7A4D">
        <w:t>o dosage adjustment is necessary in patients with mild to moderate hepatic impairment. There is no clinical experience in patients with severe hepatic impairment.</w:t>
      </w:r>
    </w:p>
    <w:p w:rsidR="006603C5" w:rsidRPr="005A7A4D" w:rsidRDefault="006603C5">
      <w:pPr>
        <w:pStyle w:val="EMEABodyText"/>
      </w:pPr>
    </w:p>
    <w:p w:rsidR="0071401E" w:rsidRPr="005A7A4D" w:rsidRDefault="000B016B">
      <w:pPr>
        <w:pStyle w:val="EMEABodyText"/>
      </w:pPr>
      <w:r w:rsidRPr="005A7A4D">
        <w:rPr>
          <w:i/>
        </w:rPr>
        <w:t>Older people</w:t>
      </w:r>
      <w:r w:rsidR="006603C5" w:rsidRPr="005A7A4D">
        <w:t xml:space="preserve"> </w:t>
      </w:r>
    </w:p>
    <w:p w:rsidR="006603C5" w:rsidRPr="005A7A4D" w:rsidRDefault="0071401E">
      <w:pPr>
        <w:pStyle w:val="EMEABodyText"/>
      </w:pPr>
      <w:r w:rsidRPr="005A7A4D">
        <w:t>A</w:t>
      </w:r>
      <w:r w:rsidR="006603C5" w:rsidRPr="005A7A4D">
        <w:t xml:space="preserve">lthough consideration should be given to initiating therapy with 75 mg in patients over 75 years of age, dosage adjustment is not usually necessary for </w:t>
      </w:r>
      <w:r w:rsidR="0035373E" w:rsidRPr="005A7A4D">
        <w:t>older people</w:t>
      </w:r>
      <w:r w:rsidR="006603C5" w:rsidRPr="005A7A4D">
        <w:t>.</w:t>
      </w:r>
    </w:p>
    <w:p w:rsidR="006603C5" w:rsidRPr="005A7A4D" w:rsidRDefault="006603C5">
      <w:pPr>
        <w:pStyle w:val="EMEABodyText"/>
      </w:pPr>
    </w:p>
    <w:p w:rsidR="0071401E" w:rsidRPr="005A7A4D" w:rsidRDefault="006603C5">
      <w:pPr>
        <w:pStyle w:val="EMEABodyText"/>
      </w:pPr>
      <w:r w:rsidRPr="005A7A4D">
        <w:rPr>
          <w:i/>
        </w:rPr>
        <w:t>Paediatric population</w:t>
      </w:r>
    </w:p>
    <w:p w:rsidR="004D7B71" w:rsidRPr="005A7A4D" w:rsidRDefault="004D7B71">
      <w:pPr>
        <w:pStyle w:val="EMEABodyText"/>
      </w:pPr>
    </w:p>
    <w:p w:rsidR="006603C5" w:rsidRPr="005A7A4D" w:rsidRDefault="0071401E">
      <w:pPr>
        <w:pStyle w:val="EMEABodyText"/>
      </w:pPr>
      <w:r w:rsidRPr="005A7A4D">
        <w:t>T</w:t>
      </w:r>
      <w:r w:rsidR="006603C5" w:rsidRPr="005A7A4D">
        <w:t xml:space="preserve">he safety and efficacy of </w:t>
      </w:r>
      <w:proofErr w:type="spellStart"/>
      <w:r w:rsidR="006603C5" w:rsidRPr="005A7A4D">
        <w:t>Aprovel</w:t>
      </w:r>
      <w:proofErr w:type="spellEnd"/>
      <w:r w:rsidR="006603C5" w:rsidRPr="005A7A4D">
        <w:t xml:space="preserve"> in children aged 0 to 18 has not been established. Currently available data are described in section 4.8, 5.1 and 5.2 but no recommendation on a posology can be made.</w:t>
      </w:r>
    </w:p>
    <w:p w:rsidR="006603C5" w:rsidRPr="005A7A4D" w:rsidRDefault="006603C5" w:rsidP="008E6ED7">
      <w:pPr>
        <w:pStyle w:val="EMEABodyText"/>
      </w:pPr>
    </w:p>
    <w:p w:rsidR="006603C5" w:rsidRPr="005A7A4D" w:rsidRDefault="006603C5" w:rsidP="008E6ED7">
      <w:pPr>
        <w:pStyle w:val="EMEABodyText"/>
        <w:rPr>
          <w:u w:val="single"/>
        </w:rPr>
      </w:pPr>
      <w:r w:rsidRPr="005A7A4D">
        <w:rPr>
          <w:u w:val="single"/>
        </w:rPr>
        <w:t>Method of Administration</w:t>
      </w:r>
    </w:p>
    <w:p w:rsidR="006603C5" w:rsidRPr="005A7A4D" w:rsidRDefault="006603C5" w:rsidP="008E6ED7">
      <w:pPr>
        <w:pStyle w:val="EMEABodyText"/>
      </w:pPr>
    </w:p>
    <w:p w:rsidR="006603C5" w:rsidRPr="005A7A4D" w:rsidRDefault="006603C5" w:rsidP="008E6ED7">
      <w:pPr>
        <w:pStyle w:val="EMEABodyText"/>
      </w:pPr>
      <w:r w:rsidRPr="005A7A4D">
        <w:t>For oral use.</w:t>
      </w:r>
    </w:p>
    <w:p w:rsidR="006603C5" w:rsidRPr="005A7A4D" w:rsidRDefault="006603C5">
      <w:pPr>
        <w:pStyle w:val="EMEABodyText"/>
      </w:pPr>
    </w:p>
    <w:p w:rsidR="006603C5" w:rsidRPr="005A7A4D" w:rsidRDefault="006603C5">
      <w:pPr>
        <w:pStyle w:val="EMEAHeading2"/>
        <w:outlineLvl w:val="0"/>
      </w:pPr>
      <w:r w:rsidRPr="005A7A4D">
        <w:t>4.3</w:t>
      </w:r>
      <w:r w:rsidRPr="005A7A4D">
        <w:tab/>
        <w:t>Contraindications</w:t>
      </w:r>
    </w:p>
    <w:p w:rsidR="006603C5" w:rsidRPr="005A7A4D" w:rsidRDefault="006603C5" w:rsidP="008E6ED7">
      <w:pPr>
        <w:pStyle w:val="EMEAHeading2"/>
      </w:pPr>
    </w:p>
    <w:p w:rsidR="006603C5" w:rsidRPr="005A7A4D" w:rsidRDefault="006603C5" w:rsidP="008E6ED7">
      <w:pPr>
        <w:pStyle w:val="EMEABodyText"/>
        <w:keepNext/>
      </w:pPr>
      <w:r w:rsidRPr="005A7A4D">
        <w:t>Hypersensitivity to the active substance or to any of the excipients listed in section 6.1.</w:t>
      </w:r>
    </w:p>
    <w:p w:rsidR="004D7B71" w:rsidRPr="005A7A4D" w:rsidRDefault="004D7B71">
      <w:pPr>
        <w:pStyle w:val="EMEABodyText"/>
      </w:pPr>
    </w:p>
    <w:p w:rsidR="006603C5" w:rsidRPr="005A7A4D" w:rsidRDefault="006603C5">
      <w:pPr>
        <w:pStyle w:val="EMEABodyText"/>
      </w:pPr>
      <w:r w:rsidRPr="005A7A4D">
        <w:t>Second and third trimesters of pregnancy (see sections 4.4 and 4.6).</w:t>
      </w:r>
    </w:p>
    <w:p w:rsidR="006603C5" w:rsidRPr="005A7A4D" w:rsidRDefault="006603C5">
      <w:pPr>
        <w:pStyle w:val="EMEABodyText"/>
      </w:pPr>
    </w:p>
    <w:p w:rsidR="00191262" w:rsidRPr="005A7A4D" w:rsidRDefault="00191262" w:rsidP="00191262">
      <w:pPr>
        <w:pStyle w:val="EMEABodyText"/>
      </w:pPr>
      <w:r w:rsidRPr="005A7A4D">
        <w:t xml:space="preserve">The concomitant use of </w:t>
      </w:r>
      <w:proofErr w:type="spellStart"/>
      <w:r w:rsidRPr="005A7A4D">
        <w:t>Aprovel</w:t>
      </w:r>
      <w:proofErr w:type="spellEnd"/>
      <w:r w:rsidRPr="005A7A4D">
        <w:t xml:space="preserve"> with </w:t>
      </w:r>
      <w:proofErr w:type="spellStart"/>
      <w:r w:rsidRPr="005A7A4D">
        <w:t>aliskiren</w:t>
      </w:r>
      <w:proofErr w:type="spellEnd"/>
      <w:r w:rsidRPr="005A7A4D">
        <w:t>-containing products is contraindicated in patients with diabetes mellitus or renal impairment (glomerular filtration rate (GFR) &lt;60 ml/min/1.73</w:t>
      </w:r>
      <w:r w:rsidR="005A7A4D">
        <w:t xml:space="preserve"> </w:t>
      </w:r>
      <w:r w:rsidRPr="005A7A4D">
        <w:t>m</w:t>
      </w:r>
      <w:r w:rsidRPr="005A7A4D">
        <w:rPr>
          <w:vertAlign w:val="superscript"/>
        </w:rPr>
        <w:t>2</w:t>
      </w:r>
      <w:r w:rsidRPr="005A7A4D">
        <w:t>) (see sections 4.5 and 5.1).</w:t>
      </w:r>
    </w:p>
    <w:p w:rsidR="006603C5" w:rsidRPr="005A7A4D" w:rsidRDefault="006603C5">
      <w:pPr>
        <w:pStyle w:val="EMEABodyText"/>
      </w:pPr>
    </w:p>
    <w:p w:rsidR="006603C5" w:rsidRPr="005A7A4D" w:rsidRDefault="006603C5">
      <w:pPr>
        <w:pStyle w:val="EMEAHeading2"/>
        <w:outlineLvl w:val="0"/>
      </w:pPr>
      <w:r w:rsidRPr="005A7A4D">
        <w:t>4.4</w:t>
      </w:r>
      <w:r w:rsidRPr="005A7A4D">
        <w:tab/>
        <w:t>Special warnings and precautions for use</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Intravascular volume depletion</w:t>
      </w:r>
      <w:r w:rsidRPr="005A7A4D">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rsidRPr="005A7A4D">
        <w:t>Aprovel</w:t>
      </w:r>
      <w:proofErr w:type="spellEnd"/>
      <w:r w:rsidRPr="005A7A4D">
        <w:t>.</w:t>
      </w:r>
    </w:p>
    <w:p w:rsidR="006603C5" w:rsidRPr="005A7A4D" w:rsidRDefault="006603C5">
      <w:pPr>
        <w:pStyle w:val="EMEABodyText"/>
      </w:pPr>
    </w:p>
    <w:p w:rsidR="006603C5" w:rsidRPr="005A7A4D" w:rsidRDefault="006603C5">
      <w:pPr>
        <w:pStyle w:val="EMEABodyText"/>
      </w:pPr>
      <w:r w:rsidRPr="005A7A4D">
        <w:rPr>
          <w:u w:val="single"/>
        </w:rPr>
        <w:t>Renovascular hypertension</w:t>
      </w:r>
      <w:r w:rsidRPr="005A7A4D">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rsidRPr="005A7A4D">
        <w:t>Aprovel</w:t>
      </w:r>
      <w:proofErr w:type="spellEnd"/>
      <w:r w:rsidRPr="005A7A4D">
        <w:t>, a similar effect should be anticipated with angiotensin-II receptor antagonists.</w:t>
      </w:r>
    </w:p>
    <w:p w:rsidR="006603C5" w:rsidRPr="005A7A4D" w:rsidRDefault="006603C5">
      <w:pPr>
        <w:pStyle w:val="EMEABodyText"/>
      </w:pPr>
    </w:p>
    <w:p w:rsidR="006603C5" w:rsidRPr="005A7A4D" w:rsidRDefault="006603C5">
      <w:pPr>
        <w:pStyle w:val="EMEABodyText"/>
      </w:pPr>
      <w:r w:rsidRPr="005A7A4D">
        <w:rPr>
          <w:u w:val="single"/>
        </w:rPr>
        <w:t>Renal impairment and kidney transplantation</w:t>
      </w:r>
      <w:r w:rsidRPr="005A7A4D">
        <w:t xml:space="preserve">: when </w:t>
      </w:r>
      <w:proofErr w:type="spellStart"/>
      <w:r w:rsidRPr="005A7A4D">
        <w:t>Aprovel</w:t>
      </w:r>
      <w:proofErr w:type="spellEnd"/>
      <w:r w:rsidRPr="005A7A4D">
        <w:t xml:space="preserve"> is used in patients with impaired renal function, a periodic monitoring of potassium and creatinine serum levels is recommended. There is no experience regarding the administration of </w:t>
      </w:r>
      <w:proofErr w:type="spellStart"/>
      <w:r w:rsidRPr="005A7A4D">
        <w:t>Aprovel</w:t>
      </w:r>
      <w:proofErr w:type="spellEnd"/>
      <w:r w:rsidRPr="005A7A4D">
        <w:t xml:space="preserve"> in patients with a recent kidney transplantation.</w:t>
      </w:r>
    </w:p>
    <w:p w:rsidR="006603C5" w:rsidRPr="005A7A4D" w:rsidRDefault="006603C5">
      <w:pPr>
        <w:pStyle w:val="EMEABodyText"/>
      </w:pPr>
    </w:p>
    <w:p w:rsidR="006603C5" w:rsidRPr="005A7A4D" w:rsidRDefault="006603C5">
      <w:pPr>
        <w:pStyle w:val="EMEABodyText"/>
        <w:rPr>
          <w:snapToGrid w:val="0"/>
          <w:lang w:eastAsia="es-ES"/>
        </w:rPr>
      </w:pPr>
      <w:r w:rsidRPr="005A7A4D">
        <w:rPr>
          <w:u w:val="single"/>
        </w:rPr>
        <w:t>Hypertensive patients with type 2 diabetes and renal disease</w:t>
      </w:r>
      <w:r w:rsidRPr="005A7A4D">
        <w:t>:</w:t>
      </w:r>
      <w:r w:rsidRPr="005A7A4D">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6603C5" w:rsidRPr="005A7A4D" w:rsidRDefault="006603C5">
      <w:pPr>
        <w:pStyle w:val="EMEABodyText"/>
        <w:rPr>
          <w:snapToGrid w:val="0"/>
          <w:lang w:eastAsia="es-ES"/>
        </w:rPr>
      </w:pPr>
    </w:p>
    <w:p w:rsidR="00191262" w:rsidRPr="005A7A4D" w:rsidRDefault="006603C5" w:rsidP="009C3853">
      <w:pPr>
        <w:pStyle w:val="EMEABodyText"/>
      </w:pPr>
      <w:r w:rsidRPr="005A7A4D">
        <w:rPr>
          <w:u w:val="single"/>
        </w:rPr>
        <w:t>Dual blockade of the renin-angiotensin-aldosterone system (RAAS)</w:t>
      </w:r>
      <w:r w:rsidR="0035373E" w:rsidRPr="00667CD0">
        <w:t>:</w:t>
      </w:r>
      <w:r w:rsidR="009C3853" w:rsidRPr="00667CD0">
        <w:t xml:space="preserve"> </w:t>
      </w:r>
      <w:r w:rsidR="009C3853" w:rsidRPr="005A7A4D">
        <w:t>t</w:t>
      </w:r>
      <w:r w:rsidR="00191262" w:rsidRPr="005A7A4D">
        <w:t xml:space="preserve">here is evidence that the concomitant use of ACE-inhibitors, angiotensin II receptor blockers or </w:t>
      </w:r>
      <w:proofErr w:type="spellStart"/>
      <w:r w:rsidR="00191262" w:rsidRPr="005A7A4D">
        <w:t>aliskiren</w:t>
      </w:r>
      <w:proofErr w:type="spellEnd"/>
      <w:r w:rsidR="00191262" w:rsidRPr="005A7A4D">
        <w:t xml:space="preserve"> increases the risk of hypotension, hyperkalaemia and decreased renal function </w:t>
      </w:r>
      <w:r w:rsidR="00083169" w:rsidRPr="005A7A4D">
        <w:t>(</w:t>
      </w:r>
      <w:r w:rsidR="00191262" w:rsidRPr="005A7A4D">
        <w:t xml:space="preserve">including acute renal failure). Dual blockade of RAAS through the combined use of ACE-inhibitors, angiotensin II receptor blockers or </w:t>
      </w:r>
      <w:proofErr w:type="spellStart"/>
      <w:r w:rsidR="00191262" w:rsidRPr="005A7A4D">
        <w:t>aliskiren</w:t>
      </w:r>
      <w:proofErr w:type="spellEnd"/>
      <w:r w:rsidR="00191262" w:rsidRPr="005A7A4D">
        <w:t xml:space="preserve"> is therefore not recommended (see sections 4.5 and 5.1).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4D7B71" w:rsidRPr="005A7A4D" w:rsidRDefault="004D7B71">
      <w:pPr>
        <w:pStyle w:val="EMEABodyText"/>
        <w:rPr>
          <w:u w:val="single"/>
        </w:rPr>
      </w:pPr>
    </w:p>
    <w:p w:rsidR="006603C5" w:rsidRPr="005A7A4D" w:rsidRDefault="006603C5">
      <w:pPr>
        <w:pStyle w:val="EMEABodyText"/>
      </w:pPr>
      <w:r w:rsidRPr="005A7A4D">
        <w:rPr>
          <w:u w:val="single"/>
        </w:rPr>
        <w:t>Hyperkalaemia</w:t>
      </w:r>
      <w:r w:rsidRPr="005A7A4D">
        <w:t xml:space="preserve">: as with other medicinal products that affect the renin-angiotensin-aldosterone system, hyperkalaemia may occur during the treatment with </w:t>
      </w:r>
      <w:proofErr w:type="spellStart"/>
      <w:r w:rsidRPr="005A7A4D">
        <w:t>Aprovel</w:t>
      </w:r>
      <w:proofErr w:type="spellEnd"/>
      <w:r w:rsidRPr="005A7A4D">
        <w:t>, especially in the presence of renal impairment, overt proteinuria due to diabetic renal disease, and/or heart failure. Close monitoring of serum potassium in patients at risk is recommended (see section 4.5).</w:t>
      </w:r>
    </w:p>
    <w:p w:rsidR="006603C5" w:rsidRDefault="006603C5">
      <w:pPr>
        <w:pStyle w:val="EMEABodyText"/>
      </w:pPr>
    </w:p>
    <w:p w:rsidR="00927119" w:rsidRDefault="001D2C59">
      <w:pPr>
        <w:pStyle w:val="EMEABodyText"/>
      </w:pPr>
      <w:r w:rsidRPr="00A26A0A">
        <w:rPr>
          <w:u w:val="single"/>
        </w:rPr>
        <w:t>Hypoglycaemia</w:t>
      </w:r>
      <w:r>
        <w:rPr>
          <w:u w:val="single"/>
        </w:rPr>
        <w:t>:</w:t>
      </w:r>
      <w:r w:rsidRPr="002C2411">
        <w:t xml:space="preserve"> </w:t>
      </w:r>
      <w:proofErr w:type="spellStart"/>
      <w:r w:rsidRPr="002C2411">
        <w:t>Aprovel</w:t>
      </w:r>
      <w:proofErr w:type="spellEnd"/>
      <w:r w:rsidRPr="002C2411">
        <w:t xml:space="preserve"> </w:t>
      </w:r>
      <w:r w:rsidRPr="0069791F">
        <w:t>may induce hypoglyc</w:t>
      </w:r>
      <w:r>
        <w:t>a</w:t>
      </w:r>
      <w:r w:rsidRPr="0069791F">
        <w:t>emia, particularly in</w:t>
      </w:r>
      <w:r>
        <w:t xml:space="preserve"> </w:t>
      </w:r>
      <w:r w:rsidRPr="00C9741E">
        <w:t>diabetic</w:t>
      </w:r>
      <w:r w:rsidRPr="0069791F">
        <w:t xml:space="preserve"> patients</w:t>
      </w:r>
      <w:r>
        <w:t xml:space="preserve">. </w:t>
      </w:r>
      <w:r w:rsidRPr="00C9741E">
        <w:rPr>
          <w:rFonts w:cs="Verdana"/>
          <w:color w:val="000000"/>
        </w:rPr>
        <w:t>In patients</w:t>
      </w:r>
      <w:r>
        <w:t xml:space="preserve"> </w:t>
      </w:r>
      <w:r w:rsidRPr="0069791F">
        <w:t xml:space="preserve">treated </w:t>
      </w:r>
      <w:r w:rsidRPr="00C9741E">
        <w:rPr>
          <w:rFonts w:cs="Verdana"/>
          <w:color w:val="000000"/>
        </w:rPr>
        <w:t>with insulin or antidiabetics an appropriate blood glucose monitoring should be considered;</w:t>
      </w:r>
      <w:r>
        <w:t xml:space="preserve"> a</w:t>
      </w:r>
      <w:r w:rsidRPr="0069791F">
        <w:t xml:space="preserve"> dose adjustment of</w:t>
      </w:r>
      <w:r>
        <w:t xml:space="preserve"> insulin or </w:t>
      </w:r>
      <w:r w:rsidRPr="00C9741E">
        <w:rPr>
          <w:rFonts w:cs="Verdana"/>
          <w:color w:val="000000"/>
        </w:rPr>
        <w:t>antidiabetics</w:t>
      </w:r>
      <w:r>
        <w:t xml:space="preserve"> </w:t>
      </w:r>
      <w:r w:rsidRPr="0069791F">
        <w:t>may be required</w:t>
      </w:r>
      <w:r w:rsidRPr="002C2411">
        <w:t xml:space="preserve"> </w:t>
      </w:r>
      <w:r w:rsidRPr="00C9741E">
        <w:rPr>
          <w:rFonts w:cs="Verdana"/>
          <w:color w:val="000000"/>
        </w:rPr>
        <w:t xml:space="preserve">when indicated </w:t>
      </w:r>
      <w:r w:rsidRPr="002C2411">
        <w:t xml:space="preserve">(see </w:t>
      </w:r>
      <w:r>
        <w:t>s</w:t>
      </w:r>
      <w:r w:rsidRPr="002C2411">
        <w:t>ection 4.</w:t>
      </w:r>
      <w:r>
        <w:t>5</w:t>
      </w:r>
      <w:r w:rsidRPr="002C2411">
        <w:t>).</w:t>
      </w:r>
    </w:p>
    <w:p w:rsidR="00927119" w:rsidRPr="005A7A4D" w:rsidRDefault="00927119">
      <w:pPr>
        <w:pStyle w:val="EMEABodyText"/>
      </w:pPr>
    </w:p>
    <w:p w:rsidR="006603C5" w:rsidRPr="005A7A4D" w:rsidRDefault="006603C5">
      <w:pPr>
        <w:pStyle w:val="EMEABodyText"/>
      </w:pPr>
      <w:r w:rsidRPr="005A7A4D">
        <w:rPr>
          <w:u w:val="single"/>
        </w:rPr>
        <w:t>Lithium</w:t>
      </w:r>
      <w:r w:rsidRPr="005A7A4D">
        <w:t xml:space="preserve">: the combination of lithium and </w:t>
      </w:r>
      <w:proofErr w:type="spellStart"/>
      <w:r w:rsidRPr="005A7A4D">
        <w:t>Aprovel</w:t>
      </w:r>
      <w:proofErr w:type="spellEnd"/>
      <w:r w:rsidRPr="005A7A4D">
        <w:t xml:space="preserve"> is not recommended (see section 4.5).</w:t>
      </w:r>
    </w:p>
    <w:p w:rsidR="006603C5" w:rsidRPr="005A7A4D" w:rsidRDefault="006603C5">
      <w:pPr>
        <w:pStyle w:val="EMEABodyText"/>
      </w:pPr>
    </w:p>
    <w:p w:rsidR="006603C5" w:rsidRPr="005A7A4D" w:rsidRDefault="006603C5">
      <w:pPr>
        <w:pStyle w:val="EMEABodyText"/>
      </w:pPr>
      <w:r w:rsidRPr="005A7A4D">
        <w:rPr>
          <w:u w:val="single"/>
        </w:rPr>
        <w:t>Aortic and mitral valve stenosis, obstructive hypertrophic cardiomyopathy</w:t>
      </w:r>
      <w:r w:rsidRPr="005A7A4D">
        <w:t>: as with other vasodilators, special caution is indicated in patients suffering from aortic or mitral stenosis, or obstructive hypertrophic cardiomyopathy.</w:t>
      </w:r>
    </w:p>
    <w:p w:rsidR="006603C5" w:rsidRPr="005A7A4D" w:rsidRDefault="006603C5">
      <w:pPr>
        <w:pStyle w:val="EMEABodyText"/>
      </w:pPr>
    </w:p>
    <w:p w:rsidR="006603C5" w:rsidRPr="005A7A4D" w:rsidRDefault="006603C5">
      <w:pPr>
        <w:pStyle w:val="EMEABodyText"/>
      </w:pPr>
      <w:r w:rsidRPr="005A7A4D">
        <w:rPr>
          <w:u w:val="single"/>
        </w:rPr>
        <w:t>Primary aldosteronism</w:t>
      </w:r>
      <w:r w:rsidRPr="005A7A4D">
        <w:t xml:space="preserve">: patients with primary aldosteronism generally will not respond to antihypertensive medicinal products acting through inhibition of the renin-angiotensin system. Therefore, the use of </w:t>
      </w:r>
      <w:proofErr w:type="spellStart"/>
      <w:r w:rsidRPr="005A7A4D">
        <w:t>Aprovel</w:t>
      </w:r>
      <w:proofErr w:type="spellEnd"/>
      <w:r w:rsidRPr="005A7A4D">
        <w:t xml:space="preserve"> is not recommended.</w:t>
      </w:r>
    </w:p>
    <w:p w:rsidR="00A54530" w:rsidRPr="005A7A4D" w:rsidRDefault="00A54530">
      <w:pPr>
        <w:pStyle w:val="EMEABodyText"/>
      </w:pPr>
    </w:p>
    <w:p w:rsidR="006603C5" w:rsidRPr="005A7A4D" w:rsidRDefault="006603C5">
      <w:pPr>
        <w:pStyle w:val="EMEABodyText"/>
      </w:pPr>
      <w:r w:rsidRPr="005A7A4D">
        <w:rPr>
          <w:u w:val="single"/>
        </w:rPr>
        <w:t>General</w:t>
      </w:r>
      <w:r w:rsidRPr="005A7A4D">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5A7A4D">
        <w:rPr>
          <w:b/>
        </w:rPr>
        <w:t xml:space="preserve"> </w:t>
      </w:r>
      <w:r w:rsidRPr="005A7A4D">
        <w:t>converting enzyme inhibitors or angiotensin-II receptor antagonists that affect this system has been associated with acute hypotension, azotaemia, oliguria, or rarely acute renal failure</w:t>
      </w:r>
      <w:r w:rsidR="0035373E" w:rsidRPr="005A7A4D">
        <w:t xml:space="preserve"> (see section 4.5)</w:t>
      </w:r>
      <w:r w:rsidRPr="005A7A4D">
        <w:t>. As with any antihypertensive agent, excessive blood pressure decrease in patients with ischaemic cardiopathy or ischaemic cardiovascular disease could result in a myocardial infarction or stroke.</w:t>
      </w:r>
    </w:p>
    <w:p w:rsidR="006603C5" w:rsidRPr="005A7A4D" w:rsidRDefault="006603C5">
      <w:pPr>
        <w:pStyle w:val="EMEABodyText"/>
      </w:pPr>
      <w:r w:rsidRPr="005A7A4D">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6603C5" w:rsidRPr="005A7A4D" w:rsidRDefault="006603C5">
      <w:pPr>
        <w:pStyle w:val="EMEABodyText"/>
      </w:pPr>
    </w:p>
    <w:p w:rsidR="006603C5" w:rsidRPr="005A7A4D" w:rsidRDefault="006603C5">
      <w:pPr>
        <w:pStyle w:val="EMEABodyText"/>
        <w:rPr>
          <w:szCs w:val="22"/>
        </w:rPr>
      </w:pPr>
      <w:r w:rsidRPr="005A7A4D">
        <w:rPr>
          <w:u w:val="single"/>
        </w:rPr>
        <w:t>Pregnancy</w:t>
      </w:r>
      <w:r w:rsidRPr="00667CD0">
        <w:t>:</w:t>
      </w:r>
      <w:r w:rsidRPr="005A7A4D">
        <w:t xml:space="preserve"> </w:t>
      </w:r>
      <w:r w:rsidR="00EA7BCE" w:rsidRPr="005A7A4D">
        <w:t>a</w:t>
      </w:r>
      <w:r w:rsidRPr="005A7A4D">
        <w:t xml:space="preserve">ngiotensin II Receptor Antagonists (AIIRAs) should not be initiated during pregnancy. </w:t>
      </w:r>
      <w:r w:rsidRPr="005A7A4D">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5A7A4D">
        <w:t>AIIRAs</w:t>
      </w:r>
      <w:r w:rsidRPr="005A7A4D">
        <w:rPr>
          <w:szCs w:val="22"/>
        </w:rPr>
        <w:t xml:space="preserve"> should be stopped immediately, and, if appropriate, alternative therapy should be started (see sections 4.3 and 4.6).</w:t>
      </w:r>
    </w:p>
    <w:p w:rsidR="006603C5" w:rsidRPr="005A7A4D" w:rsidRDefault="006603C5">
      <w:pPr>
        <w:pStyle w:val="EMEABodyText"/>
      </w:pPr>
    </w:p>
    <w:p w:rsidR="00927119" w:rsidRDefault="006603C5" w:rsidP="00927119">
      <w:pPr>
        <w:pStyle w:val="EMEABodyText"/>
      </w:pPr>
      <w:r w:rsidRPr="005A7A4D">
        <w:rPr>
          <w:u w:val="single"/>
        </w:rPr>
        <w:t>Paediatric population</w:t>
      </w:r>
      <w:r w:rsidRPr="005A7A4D">
        <w:t xml:space="preserve">: irbesartan has been studied in paediatric populations </w:t>
      </w:r>
      <w:r w:rsidRPr="005A7A4D">
        <w:rPr>
          <w:bCs/>
          <w:iCs/>
        </w:rPr>
        <w:t>aged 6 to 16 years old</w:t>
      </w:r>
      <w:r w:rsidRPr="005A7A4D">
        <w:t xml:space="preserve"> but the current data are insufficient to support an extension of the use in children until further data become available (see sections 4.8, 5.1 and 5.2).</w:t>
      </w:r>
    </w:p>
    <w:p w:rsidR="00927119" w:rsidRDefault="00927119" w:rsidP="00927119">
      <w:pPr>
        <w:pStyle w:val="EMEABodyText"/>
      </w:pPr>
    </w:p>
    <w:p w:rsidR="00D57FF2" w:rsidRPr="00387DAF" w:rsidRDefault="00927119" w:rsidP="00387DAF">
      <w:pPr>
        <w:rPr>
          <w:lang w:val="fr-FR"/>
        </w:rPr>
      </w:pPr>
      <w:r w:rsidRPr="008D399D">
        <w:rPr>
          <w:u w:val="single"/>
        </w:rPr>
        <w:t>Excipients</w:t>
      </w:r>
      <w:r w:rsidRPr="00387DAF">
        <w:rPr>
          <w:lang w:val="fr-FR"/>
        </w:rPr>
        <w:t>:</w:t>
      </w:r>
    </w:p>
    <w:p w:rsidR="00D57FF2" w:rsidRDefault="00927119">
      <w:pPr>
        <w:pStyle w:val="EMEABodyText"/>
      </w:pPr>
      <w:proofErr w:type="spellStart"/>
      <w:r w:rsidRPr="008D399D">
        <w:t>Aprovel</w:t>
      </w:r>
      <w:proofErr w:type="spellEnd"/>
      <w:r w:rsidRPr="008D399D">
        <w:t xml:space="preserve"> 75 mg </w:t>
      </w:r>
      <w:r w:rsidR="008D399D" w:rsidRPr="00387DAF">
        <w:t xml:space="preserve">film-coated </w:t>
      </w:r>
      <w:r w:rsidRPr="008D399D">
        <w:t xml:space="preserve">tablet contains lactose. </w:t>
      </w:r>
      <w:r w:rsidR="00D57FF2" w:rsidRPr="005A7A4D">
        <w:t>Patients with rare hereditary problems of galactose intolerance, total lactase deficiency or glucose-galactose malabsorption should not take this medicine.</w:t>
      </w:r>
    </w:p>
    <w:p w:rsidR="00927119" w:rsidRDefault="00927119">
      <w:pPr>
        <w:pStyle w:val="EMEABodyText"/>
      </w:pPr>
    </w:p>
    <w:p w:rsidR="00927119" w:rsidRPr="005A7A4D" w:rsidRDefault="00927119">
      <w:pPr>
        <w:pStyle w:val="EMEABodyText"/>
      </w:pPr>
      <w:proofErr w:type="spellStart"/>
      <w:r w:rsidRPr="008D399D">
        <w:t>Aprovel</w:t>
      </w:r>
      <w:proofErr w:type="spellEnd"/>
      <w:r w:rsidRPr="008D399D">
        <w:t xml:space="preserve"> 75 mg </w:t>
      </w:r>
      <w:r w:rsidR="008D399D" w:rsidRPr="00387DAF">
        <w:t xml:space="preserve">film-coated </w:t>
      </w:r>
      <w:r w:rsidRPr="008D399D">
        <w:t xml:space="preserve">tablet contains sodium. </w:t>
      </w:r>
      <w:r w:rsidRPr="007E01E0">
        <w:t>This medicine contains less than 1 mmol sodium (23 mg) per tablet, that is to say essentially ‘sodium-free’.</w:t>
      </w:r>
    </w:p>
    <w:p w:rsidR="00D57FF2" w:rsidRPr="005A7A4D" w:rsidRDefault="00D57FF2">
      <w:pPr>
        <w:pStyle w:val="EMEABodyText"/>
      </w:pPr>
    </w:p>
    <w:p w:rsidR="006603C5" w:rsidRPr="005A7A4D" w:rsidRDefault="006603C5">
      <w:pPr>
        <w:pStyle w:val="EMEAHeading2"/>
        <w:outlineLvl w:val="0"/>
      </w:pPr>
      <w:r w:rsidRPr="005A7A4D">
        <w:t>4.5</w:t>
      </w:r>
      <w:r w:rsidRPr="005A7A4D">
        <w:tab/>
        <w:t>Interaction with other medicinal products and other forms of interaction</w:t>
      </w:r>
    </w:p>
    <w:p w:rsidR="006603C5" w:rsidRPr="005A7A4D" w:rsidRDefault="006603C5" w:rsidP="008E6ED7">
      <w:pPr>
        <w:pStyle w:val="EMEAHeading2"/>
      </w:pPr>
    </w:p>
    <w:p w:rsidR="006603C5" w:rsidRPr="005A7A4D" w:rsidRDefault="006603C5" w:rsidP="008E6ED7">
      <w:pPr>
        <w:pStyle w:val="EMEABodyText"/>
      </w:pPr>
      <w:r w:rsidRPr="005A7A4D">
        <w:rPr>
          <w:u w:val="single"/>
        </w:rPr>
        <w:t>Diuretics and other antihypertensive agents</w:t>
      </w:r>
      <w:r w:rsidRPr="005A7A4D">
        <w:t xml:space="preserve">: other antihypertensive agents may increase the hypotensive effects of irbesartan; however </w:t>
      </w:r>
      <w:proofErr w:type="spellStart"/>
      <w:r w:rsidRPr="005A7A4D">
        <w:t>Aprovel</w:t>
      </w:r>
      <w:proofErr w:type="spellEnd"/>
      <w:r w:rsidRPr="005A7A4D">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rsidRPr="005A7A4D">
        <w:t>Aprovel</w:t>
      </w:r>
      <w:proofErr w:type="spellEnd"/>
      <w:r w:rsidRPr="005A7A4D">
        <w:t xml:space="preserve"> (see section 4.4).</w:t>
      </w:r>
    </w:p>
    <w:p w:rsidR="006603C5" w:rsidRPr="005A7A4D" w:rsidRDefault="006603C5">
      <w:pPr>
        <w:pStyle w:val="EMEABodyText"/>
      </w:pPr>
    </w:p>
    <w:p w:rsidR="00A7330C" w:rsidRPr="005A7A4D" w:rsidRDefault="006603C5" w:rsidP="00A7330C">
      <w:pPr>
        <w:pStyle w:val="EMEABodyText"/>
      </w:pPr>
      <w:proofErr w:type="spellStart"/>
      <w:r w:rsidRPr="005A7A4D">
        <w:rPr>
          <w:u w:val="single"/>
        </w:rPr>
        <w:t>Aliskiren</w:t>
      </w:r>
      <w:proofErr w:type="spellEnd"/>
      <w:r w:rsidRPr="005A7A4D">
        <w:rPr>
          <w:u w:val="single"/>
        </w:rPr>
        <w:t>-containing products</w:t>
      </w:r>
      <w:r w:rsidR="00A7330C" w:rsidRPr="005A7A4D">
        <w:rPr>
          <w:u w:val="single"/>
        </w:rPr>
        <w:t xml:space="preserve"> and ACE-inhibitors</w:t>
      </w:r>
      <w:r w:rsidRPr="005A7A4D">
        <w:t xml:space="preserve">: </w:t>
      </w:r>
      <w:r w:rsidR="00A1797B" w:rsidRPr="005A7A4D">
        <w:t>c</w:t>
      </w:r>
      <w:r w:rsidR="00A7330C" w:rsidRPr="005A7A4D">
        <w:t xml:space="preserve">linical trial data has shown that dual blockade of the renin-angiotensin-aldosterone system (RAAS) through the combined use of ACE-inhibitors, angiotensin II receptor blockers or </w:t>
      </w:r>
      <w:proofErr w:type="spellStart"/>
      <w:r w:rsidR="00A7330C" w:rsidRPr="005A7A4D">
        <w:t>aliskiren</w:t>
      </w:r>
      <w:proofErr w:type="spellEnd"/>
      <w:r w:rsidR="00A7330C" w:rsidRPr="005A7A4D">
        <w:t xml:space="preserve"> is associated with a higher frequency of adverse events such as hypotension, hyperkalaemia and decreased renal function (including acute renal failure) compared to the use of a single RAAS-acting agent (see sections 4.3, 4.4 and 5.1).</w:t>
      </w:r>
    </w:p>
    <w:p w:rsidR="006603C5" w:rsidRPr="005A7A4D" w:rsidRDefault="006603C5" w:rsidP="008E6ED7">
      <w:pPr>
        <w:pStyle w:val="EMEABodyText"/>
      </w:pPr>
    </w:p>
    <w:p w:rsidR="006603C5" w:rsidRPr="005A7A4D" w:rsidRDefault="006603C5">
      <w:pPr>
        <w:pStyle w:val="EMEABodyText"/>
      </w:pPr>
      <w:r w:rsidRPr="005A7A4D">
        <w:rPr>
          <w:u w:val="single"/>
        </w:rPr>
        <w:t>Potassium supplements and potassium-sparing diuretics</w:t>
      </w:r>
      <w:r w:rsidRPr="005A7A4D">
        <w:t>:</w:t>
      </w:r>
      <w:r w:rsidRPr="005A7A4D">
        <w:rPr>
          <w:i/>
        </w:rPr>
        <w:t xml:space="preserve"> </w:t>
      </w:r>
      <w:r w:rsidRPr="005A7A4D">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6603C5" w:rsidRPr="005A7A4D" w:rsidRDefault="006603C5">
      <w:pPr>
        <w:pStyle w:val="EMEABodyText"/>
      </w:pPr>
    </w:p>
    <w:p w:rsidR="006603C5" w:rsidRPr="005A7A4D" w:rsidRDefault="006603C5">
      <w:pPr>
        <w:pStyle w:val="EMEABodyText"/>
      </w:pPr>
      <w:r w:rsidRPr="005A7A4D">
        <w:rPr>
          <w:u w:val="single"/>
        </w:rPr>
        <w:t>Lithium</w:t>
      </w:r>
      <w:r w:rsidRPr="005A7A4D">
        <w:t>:</w:t>
      </w:r>
      <w:r w:rsidRPr="005A7A4D">
        <w:rPr>
          <w:i/>
        </w:rPr>
        <w:t xml:space="preserve"> </w:t>
      </w:r>
      <w:r w:rsidRPr="005A7A4D">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6603C5" w:rsidRPr="005A7A4D" w:rsidRDefault="006603C5">
      <w:pPr>
        <w:pStyle w:val="EMEABodyText"/>
        <w:rPr>
          <w:i/>
        </w:rPr>
      </w:pPr>
    </w:p>
    <w:p w:rsidR="006603C5" w:rsidRPr="005A7A4D" w:rsidRDefault="006603C5">
      <w:pPr>
        <w:pStyle w:val="EMEABodyText"/>
        <w:rPr>
          <w:color w:val="000000"/>
        </w:rPr>
      </w:pPr>
      <w:r w:rsidRPr="005A7A4D">
        <w:rPr>
          <w:u w:val="single"/>
        </w:rPr>
        <w:t>Non-steroidal anti-inflammatory drugs</w:t>
      </w:r>
      <w:r w:rsidRPr="005A7A4D">
        <w:t xml:space="preserve">: </w:t>
      </w:r>
      <w:r w:rsidRPr="005A7A4D">
        <w:rPr>
          <w:color w:val="000000"/>
        </w:rPr>
        <w:t>when angiotensin II antagonists are administered simultaneously with non-steroidal anti-inflammatory drugs (i.e. selective COX-2 inhibitors, acetylsalicylic acid (&gt; 3 g/day) and non-selective NSAIDs), attenuation of the antihypertensive effect may occur.</w:t>
      </w:r>
    </w:p>
    <w:p w:rsidR="00A1797B" w:rsidRPr="005A7A4D" w:rsidRDefault="00A1797B">
      <w:pPr>
        <w:pStyle w:val="EMEABodyText"/>
        <w:rPr>
          <w:color w:val="000000"/>
        </w:rPr>
      </w:pPr>
    </w:p>
    <w:p w:rsidR="006603C5" w:rsidRPr="005A7A4D" w:rsidRDefault="006603C5">
      <w:pPr>
        <w:pStyle w:val="EMEABodyText"/>
        <w:rPr>
          <w:b/>
          <w:i/>
          <w:color w:val="000000"/>
        </w:rPr>
      </w:pPr>
      <w:r w:rsidRPr="005A7A4D">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6603C5" w:rsidRDefault="006603C5">
      <w:pPr>
        <w:pStyle w:val="EMEABodyText"/>
      </w:pPr>
    </w:p>
    <w:p w:rsidR="00927119" w:rsidRDefault="00927119">
      <w:pPr>
        <w:pStyle w:val="EMEABodyText"/>
        <w:rPr>
          <w:color w:val="000000"/>
        </w:rPr>
      </w:pPr>
      <w:r w:rsidRPr="009F0338">
        <w:rPr>
          <w:u w:val="single"/>
        </w:rPr>
        <w:t>Repaglinide:</w:t>
      </w:r>
      <w:r w:rsidRPr="009F0338">
        <w:rPr>
          <w:color w:val="000000"/>
        </w:rPr>
        <w:t xml:space="preserve"> </w:t>
      </w:r>
      <w:r w:rsidR="00BA414C">
        <w:rPr>
          <w:color w:val="000000"/>
        </w:rPr>
        <w:t>i</w:t>
      </w:r>
      <w:r w:rsidRPr="009F0338">
        <w:rPr>
          <w:color w:val="000000"/>
        </w:rPr>
        <w:t>rbesartan has the potential to inhibit OATP1B1. In a clinical study, it was reported that irbesartan increased the C</w:t>
      </w:r>
      <w:r w:rsidRPr="009F1934">
        <w:rPr>
          <w:color w:val="000000"/>
          <w:vertAlign w:val="subscript"/>
        </w:rPr>
        <w:t>max</w:t>
      </w:r>
      <w:r w:rsidRPr="009F0338">
        <w:rPr>
          <w:color w:val="000000"/>
        </w:rPr>
        <w:t xml:space="preserve"> and AUC of repaglinide (substrate of OATP1B1) by 1.8-fold and 1.3</w:t>
      </w:r>
      <w:r w:rsidR="008D399D">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927119" w:rsidRPr="005A7A4D" w:rsidRDefault="00927119">
      <w:pPr>
        <w:pStyle w:val="EMEABodyText"/>
      </w:pPr>
    </w:p>
    <w:p w:rsidR="006603C5" w:rsidRPr="005A7A4D" w:rsidRDefault="006603C5">
      <w:pPr>
        <w:pStyle w:val="EMEABodyText"/>
        <w:rPr>
          <w:color w:val="000000"/>
        </w:rPr>
      </w:pPr>
      <w:r w:rsidRPr="005A7A4D">
        <w:rPr>
          <w:u w:val="single"/>
        </w:rPr>
        <w:t>Additional information on irbesartan interactions</w:t>
      </w:r>
      <w:r w:rsidRPr="005A7A4D">
        <w:t xml:space="preserve">: </w:t>
      </w:r>
      <w:r w:rsidRPr="005A7A4D">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rsidR="006603C5" w:rsidRPr="005A7A4D" w:rsidRDefault="006603C5">
      <w:pPr>
        <w:pStyle w:val="EMEABodyText"/>
      </w:pPr>
    </w:p>
    <w:p w:rsidR="006603C5" w:rsidRPr="005A7A4D" w:rsidRDefault="006603C5">
      <w:pPr>
        <w:pStyle w:val="EMEAHeading2"/>
        <w:outlineLvl w:val="0"/>
      </w:pPr>
      <w:r w:rsidRPr="005A7A4D">
        <w:t>4.6</w:t>
      </w:r>
      <w:r w:rsidRPr="005A7A4D">
        <w:tab/>
        <w:t>Fertility, pregnancy and lactation</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Pregnancy</w:t>
      </w:r>
    </w:p>
    <w:p w:rsidR="006603C5" w:rsidRPr="005A7A4D" w:rsidRDefault="006603C5" w:rsidP="008E6ED7">
      <w:pPr>
        <w:pStyle w:val="EMEABodyText"/>
        <w:keepNext/>
      </w:pPr>
    </w:p>
    <w:p w:rsidR="006603C5" w:rsidRPr="005A7A4D" w:rsidRDefault="006603C5" w:rsidP="008E6ED7">
      <w:pPr>
        <w:pStyle w:val="EMEABodyText"/>
        <w:pBdr>
          <w:top w:val="single" w:sz="4" w:space="1" w:color="auto"/>
          <w:left w:val="single" w:sz="4" w:space="4" w:color="auto"/>
          <w:bottom w:val="single" w:sz="4" w:space="1" w:color="auto"/>
          <w:right w:val="single" w:sz="4" w:space="4" w:color="auto"/>
        </w:pBdr>
      </w:pPr>
      <w:r w:rsidRPr="005A7A4D">
        <w:t>The use of AIIRAs is not recommended during the first trimester of pregnancy (see section 4.4). The use of AIIRAs is contraindicated during the second and third trimesters of pregnancy (see sections 4.3 and 4.4).</w:t>
      </w:r>
    </w:p>
    <w:p w:rsidR="006603C5" w:rsidRPr="005A7A4D" w:rsidRDefault="006603C5" w:rsidP="008E6ED7">
      <w:pPr>
        <w:pStyle w:val="EMEABodyText"/>
      </w:pPr>
    </w:p>
    <w:p w:rsidR="006603C5" w:rsidRPr="005A7A4D" w:rsidRDefault="006603C5" w:rsidP="008E6ED7">
      <w:pPr>
        <w:pStyle w:val="EMEABodyText"/>
      </w:pPr>
      <w:r w:rsidRPr="005A7A4D">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6603C5" w:rsidRPr="005A7A4D" w:rsidRDefault="006603C5" w:rsidP="008E6ED7">
      <w:pPr>
        <w:pStyle w:val="EMEABodyText"/>
      </w:pPr>
    </w:p>
    <w:p w:rsidR="006603C5" w:rsidRPr="005A7A4D" w:rsidRDefault="006603C5" w:rsidP="008E6ED7">
      <w:pPr>
        <w:pStyle w:val="EMEABodyText"/>
      </w:pPr>
      <w:r w:rsidRPr="005A7A4D">
        <w:t xml:space="preserve">Exposure to AIIRA therapy during the second and third trimesters is known to induce human </w:t>
      </w:r>
      <w:r w:rsidR="00BF361B" w:rsidRPr="005A7A4D">
        <w:t>foetotoxicity</w:t>
      </w:r>
      <w:r w:rsidRPr="005A7A4D">
        <w:t xml:space="preserve"> (decreased renal function, oligohydramnios, skull ossification retardation) and neonatal toxicity (renal failure, hypotension, hyperkalaemia). (See section 5.3).</w:t>
      </w:r>
    </w:p>
    <w:p w:rsidR="00EA7BCE" w:rsidRPr="005A7A4D" w:rsidRDefault="00EA7BCE" w:rsidP="008E6ED7">
      <w:pPr>
        <w:pStyle w:val="EMEABodyText"/>
      </w:pPr>
    </w:p>
    <w:p w:rsidR="006603C5" w:rsidRPr="005A7A4D" w:rsidRDefault="006603C5" w:rsidP="008E6ED7">
      <w:pPr>
        <w:pStyle w:val="EMEABodyText"/>
      </w:pPr>
      <w:r w:rsidRPr="005A7A4D">
        <w:t>Should exposure to AIIRAs have occurred from the second trimester of pregnancy, ultrasound check of renal function and skull is recommended.</w:t>
      </w:r>
    </w:p>
    <w:p w:rsidR="00A1797B" w:rsidRPr="005A7A4D" w:rsidRDefault="00A1797B" w:rsidP="008E6ED7">
      <w:pPr>
        <w:pStyle w:val="EMEABodyText"/>
      </w:pPr>
    </w:p>
    <w:p w:rsidR="006603C5" w:rsidRPr="005A7A4D" w:rsidRDefault="006603C5" w:rsidP="008E6ED7">
      <w:pPr>
        <w:pStyle w:val="EMEABodyText"/>
      </w:pPr>
      <w:r w:rsidRPr="005A7A4D">
        <w:t>Infants whose mothers have taken AIIRAs should be closely observed for hypotension (see sections 4.3 and 4.4).</w:t>
      </w:r>
    </w:p>
    <w:p w:rsidR="006603C5" w:rsidRPr="005A7A4D" w:rsidRDefault="006603C5" w:rsidP="008E6ED7">
      <w:pPr>
        <w:pStyle w:val="EMEABodyText"/>
        <w:rPr>
          <w:u w:val="single"/>
        </w:rPr>
      </w:pPr>
    </w:p>
    <w:p w:rsidR="006603C5" w:rsidRPr="005A7A4D" w:rsidRDefault="006603C5" w:rsidP="008E6ED7">
      <w:pPr>
        <w:pStyle w:val="EMEABodyText"/>
        <w:keepNext/>
      </w:pPr>
      <w:r w:rsidRPr="005A7A4D">
        <w:rPr>
          <w:u w:val="single"/>
        </w:rPr>
        <w:t>Breast-feeding</w:t>
      </w:r>
    </w:p>
    <w:p w:rsidR="006603C5" w:rsidRPr="005A7A4D" w:rsidRDefault="006603C5" w:rsidP="008E6ED7">
      <w:pPr>
        <w:pStyle w:val="EMEABodyText"/>
        <w:keepNext/>
      </w:pPr>
    </w:p>
    <w:p w:rsidR="006603C5" w:rsidRPr="005A7A4D" w:rsidRDefault="006603C5">
      <w:pPr>
        <w:pStyle w:val="EMEABodyText"/>
      </w:pPr>
      <w:r w:rsidRPr="005A7A4D">
        <w:t xml:space="preserve">Because no information is available regarding the use of </w:t>
      </w:r>
      <w:proofErr w:type="spellStart"/>
      <w:r w:rsidRPr="005A7A4D">
        <w:t>Aprovel</w:t>
      </w:r>
      <w:proofErr w:type="spellEnd"/>
      <w:r w:rsidRPr="005A7A4D">
        <w:t xml:space="preserve"> during breast-feeding, </w:t>
      </w:r>
      <w:proofErr w:type="spellStart"/>
      <w:r w:rsidRPr="005A7A4D">
        <w:t>Aprovel</w:t>
      </w:r>
      <w:proofErr w:type="spellEnd"/>
      <w:r w:rsidRPr="005A7A4D">
        <w:t xml:space="preserve"> is not recommended and alternative treatments with better established safety profiles during breast-feeding are preferable, especially while nursing a newborn or preterm infant.</w:t>
      </w:r>
    </w:p>
    <w:p w:rsidR="006603C5" w:rsidRPr="005A7A4D" w:rsidRDefault="006603C5" w:rsidP="008E6ED7">
      <w:pPr>
        <w:pStyle w:val="EMEABodyText"/>
      </w:pPr>
    </w:p>
    <w:p w:rsidR="006603C5" w:rsidRPr="005A7A4D" w:rsidRDefault="006603C5" w:rsidP="008E6ED7">
      <w:pPr>
        <w:pStyle w:val="EMEABodyText"/>
      </w:pPr>
      <w:r w:rsidRPr="005A7A4D">
        <w:t xml:space="preserve">It is unknown whether irbesartan or its metabolites are excreted in human milk. </w:t>
      </w:r>
    </w:p>
    <w:p w:rsidR="00AA16B7" w:rsidRPr="005A7A4D" w:rsidRDefault="00AA16B7" w:rsidP="008E6ED7">
      <w:pPr>
        <w:pStyle w:val="EMEABodyText"/>
      </w:pPr>
    </w:p>
    <w:p w:rsidR="006603C5" w:rsidRPr="005A7A4D" w:rsidRDefault="006603C5" w:rsidP="008E6ED7">
      <w:pPr>
        <w:pStyle w:val="EMEABodyText"/>
      </w:pPr>
      <w:r w:rsidRPr="005A7A4D">
        <w:t>Available pharmacodynamic/toxicological data in rats have shown excretion of irbesartan or its metabolites in milk (for details see 5.3).</w:t>
      </w:r>
    </w:p>
    <w:p w:rsidR="006603C5" w:rsidRPr="005A7A4D" w:rsidRDefault="006603C5" w:rsidP="008E6ED7">
      <w:pPr>
        <w:pStyle w:val="EMEABodyText"/>
      </w:pPr>
    </w:p>
    <w:p w:rsidR="006603C5" w:rsidRPr="005A7A4D" w:rsidRDefault="006603C5" w:rsidP="008E6ED7">
      <w:pPr>
        <w:pStyle w:val="EMEABodyText"/>
      </w:pPr>
      <w:r w:rsidRPr="005A7A4D">
        <w:rPr>
          <w:u w:val="single"/>
        </w:rPr>
        <w:t>Fertility</w:t>
      </w:r>
    </w:p>
    <w:p w:rsidR="006603C5" w:rsidRPr="005A7A4D" w:rsidRDefault="006603C5" w:rsidP="008E6ED7">
      <w:pPr>
        <w:pStyle w:val="EMEABodyText"/>
      </w:pPr>
    </w:p>
    <w:p w:rsidR="006603C5" w:rsidRPr="005A7A4D" w:rsidRDefault="006603C5" w:rsidP="008E6ED7">
      <w:pPr>
        <w:pStyle w:val="EMEABodyText"/>
      </w:pPr>
      <w:r w:rsidRPr="005A7A4D">
        <w:t xml:space="preserve">Irbesartan had no effect upon fertility of treated rats and their offspring up to the dose levels inducing the first signs of parental toxicity (see section 5.3). </w:t>
      </w:r>
    </w:p>
    <w:p w:rsidR="006603C5" w:rsidRPr="005A7A4D" w:rsidRDefault="006603C5" w:rsidP="008E6ED7">
      <w:pPr>
        <w:pStyle w:val="EMEABodyText"/>
      </w:pPr>
    </w:p>
    <w:p w:rsidR="006603C5" w:rsidRPr="005A7A4D" w:rsidRDefault="006603C5" w:rsidP="008E6ED7">
      <w:pPr>
        <w:pStyle w:val="EMEAHeading2"/>
      </w:pPr>
      <w:r w:rsidRPr="005A7A4D">
        <w:t>4.7</w:t>
      </w:r>
      <w:r w:rsidRPr="005A7A4D">
        <w:tab/>
        <w:t>Effects on ability to drive and use machines</w:t>
      </w:r>
    </w:p>
    <w:p w:rsidR="006603C5" w:rsidRPr="005A7A4D" w:rsidRDefault="006603C5" w:rsidP="008E6ED7">
      <w:pPr>
        <w:pStyle w:val="EMEAHeading2"/>
      </w:pPr>
    </w:p>
    <w:p w:rsidR="006603C5" w:rsidRPr="005A7A4D" w:rsidRDefault="006603C5" w:rsidP="008E6ED7">
      <w:pPr>
        <w:pStyle w:val="EMEABodyText"/>
        <w:keepNext/>
      </w:pPr>
      <w:r w:rsidRPr="005A7A4D">
        <w:t>Based on its pharmacodynamic properties, irbesartan is unlikely to affect th</w:t>
      </w:r>
      <w:r w:rsidR="00D57FF2" w:rsidRPr="005A7A4D">
        <w:t>e</w:t>
      </w:r>
      <w:r w:rsidRPr="005A7A4D">
        <w:t xml:space="preserve"> ability</w:t>
      </w:r>
      <w:r w:rsidR="00D57FF2" w:rsidRPr="005A7A4D">
        <w:t xml:space="preserve"> to drive and use machines</w:t>
      </w:r>
      <w:r w:rsidRPr="005A7A4D">
        <w:t>. When driving vehicles or operating machines, it should be taken into account that dizziness or weariness may occur during treatment.</w:t>
      </w:r>
    </w:p>
    <w:p w:rsidR="006603C5" w:rsidRPr="005A7A4D" w:rsidRDefault="006603C5">
      <w:pPr>
        <w:pStyle w:val="EMEABodyText"/>
      </w:pPr>
    </w:p>
    <w:p w:rsidR="006603C5" w:rsidRPr="005A7A4D" w:rsidRDefault="006603C5">
      <w:pPr>
        <w:pStyle w:val="EMEAHeading2"/>
        <w:outlineLvl w:val="0"/>
      </w:pPr>
      <w:r w:rsidRPr="005A7A4D">
        <w:t>4.8</w:t>
      </w:r>
      <w:r w:rsidRPr="005A7A4D">
        <w:tab/>
        <w:t>Undesirable effects</w:t>
      </w:r>
    </w:p>
    <w:p w:rsidR="006603C5" w:rsidRPr="005A7A4D" w:rsidRDefault="006603C5" w:rsidP="008E6ED7">
      <w:pPr>
        <w:pStyle w:val="EMEAHeading2"/>
      </w:pPr>
    </w:p>
    <w:p w:rsidR="006603C5" w:rsidRPr="005A7A4D" w:rsidRDefault="006603C5" w:rsidP="008E6ED7">
      <w:pPr>
        <w:pStyle w:val="EMEABodyText"/>
      </w:pPr>
      <w:r w:rsidRPr="005A7A4D">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6603C5" w:rsidRPr="005A7A4D" w:rsidRDefault="006603C5" w:rsidP="008E6ED7">
      <w:pPr>
        <w:pStyle w:val="EMEABodyText"/>
      </w:pPr>
    </w:p>
    <w:p w:rsidR="006603C5" w:rsidRPr="005A7A4D" w:rsidRDefault="006603C5" w:rsidP="008E6ED7">
      <w:pPr>
        <w:pStyle w:val="EMEABodyText"/>
      </w:pPr>
      <w:r w:rsidRPr="005A7A4D">
        <w:t>In diabetic hypertensive patients with microalbuminuria and normal renal function, orthostatic dizziness and orthostatic hypotension were reported in 0.5% of the patients (i.e., uncommon) but in excess of placebo.</w:t>
      </w:r>
    </w:p>
    <w:p w:rsidR="006603C5" w:rsidRPr="005A7A4D" w:rsidRDefault="006603C5" w:rsidP="008E6ED7">
      <w:pPr>
        <w:pStyle w:val="EMEABodyText"/>
      </w:pPr>
    </w:p>
    <w:p w:rsidR="006603C5" w:rsidRPr="005A7A4D" w:rsidRDefault="006603C5" w:rsidP="008E6ED7">
      <w:pPr>
        <w:pStyle w:val="EMEABodyText"/>
      </w:pPr>
      <w:r w:rsidRPr="005A7A4D">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6603C5" w:rsidRPr="005A7A4D" w:rsidRDefault="006603C5" w:rsidP="008E6ED7">
      <w:pPr>
        <w:pStyle w:val="EMEABodyText"/>
      </w:pPr>
    </w:p>
    <w:p w:rsidR="006603C5" w:rsidRPr="005A7A4D" w:rsidRDefault="006603C5" w:rsidP="008E6ED7">
      <w:pPr>
        <w:pStyle w:val="EMEABodyText"/>
      </w:pPr>
      <w:r w:rsidRPr="005A7A4D">
        <w:t>The frequency of adverse reactions listed below is defined using the following convention:</w:t>
      </w:r>
    </w:p>
    <w:p w:rsidR="006603C5" w:rsidRPr="005A7A4D" w:rsidRDefault="006603C5" w:rsidP="008E6ED7">
      <w:pPr>
        <w:pStyle w:val="EMEABodyText"/>
      </w:pPr>
      <w:r w:rsidRPr="005A7A4D">
        <w:t>very common (≥ 1/10); common (≥ 1/100 to &lt; 1/10); uncommon (≥ 1/1,000 to &lt; 1/100); rare (≥ 1/10,000 to &lt; 1/1,000); very rare (&lt; 1/10,000). Within each frequency grouping, undesirable effects are presented in order of decreasing seriousness.</w:t>
      </w:r>
    </w:p>
    <w:p w:rsidR="006603C5" w:rsidRPr="005A7A4D" w:rsidRDefault="006603C5" w:rsidP="008E6ED7">
      <w:pPr>
        <w:pStyle w:val="EMEABodyText"/>
      </w:pPr>
    </w:p>
    <w:p w:rsidR="006603C5" w:rsidRPr="005A7A4D" w:rsidRDefault="006603C5" w:rsidP="008E6ED7">
      <w:pPr>
        <w:pStyle w:val="EMEABodyText"/>
        <w:rPr>
          <w:iCs/>
        </w:rPr>
      </w:pPr>
      <w:r w:rsidRPr="005A7A4D">
        <w:t>Adverse reactions additionally reported from post</w:t>
      </w:r>
      <w:r w:rsidR="00EA7BCE" w:rsidRPr="005A7A4D">
        <w:t>-</w:t>
      </w:r>
      <w:r w:rsidRPr="005A7A4D">
        <w:t xml:space="preserve">marketing experience are also listed. </w:t>
      </w:r>
      <w:r w:rsidRPr="005A7A4D">
        <w:rPr>
          <w:iCs/>
        </w:rPr>
        <w:t>These adverse reactions are derived from spontaneous reports.</w:t>
      </w:r>
    </w:p>
    <w:p w:rsidR="006603C5" w:rsidRPr="005A7A4D" w:rsidRDefault="006603C5" w:rsidP="008E6ED7">
      <w:pPr>
        <w:pStyle w:val="EMEABodyText"/>
        <w:rPr>
          <w:b/>
          <w:i/>
        </w:rPr>
      </w:pPr>
    </w:p>
    <w:p w:rsidR="00BC1B76" w:rsidRPr="00667CD0" w:rsidRDefault="00BC1B76" w:rsidP="00BC1B76">
      <w:pPr>
        <w:pStyle w:val="EMEABodyText"/>
        <w:keepNext/>
        <w:outlineLvl w:val="0"/>
        <w:rPr>
          <w:u w:val="single"/>
        </w:rPr>
      </w:pPr>
      <w:r w:rsidRPr="00667CD0">
        <w:rPr>
          <w:u w:val="single"/>
        </w:rPr>
        <w:t>Blood and lymphatic system disorders</w:t>
      </w:r>
    </w:p>
    <w:p w:rsidR="00EA7BCE" w:rsidRPr="005A7A4D" w:rsidRDefault="00EA7BCE" w:rsidP="00BC1B76">
      <w:pPr>
        <w:pStyle w:val="EMEABodyText"/>
        <w:keepNext/>
        <w:tabs>
          <w:tab w:val="left" w:pos="1100"/>
          <w:tab w:val="left" w:pos="1430"/>
        </w:tabs>
        <w:outlineLvl w:val="0"/>
      </w:pPr>
    </w:p>
    <w:p w:rsidR="00BC1B76" w:rsidRPr="005A7A4D" w:rsidRDefault="00BC1B76" w:rsidP="00BC1B76">
      <w:pPr>
        <w:pStyle w:val="EMEABodyText"/>
        <w:keepNext/>
        <w:tabs>
          <w:tab w:val="left" w:pos="1100"/>
          <w:tab w:val="left" w:pos="1430"/>
        </w:tabs>
        <w:outlineLvl w:val="0"/>
      </w:pPr>
      <w:r w:rsidRPr="005A7A4D">
        <w:t>Not known:</w:t>
      </w:r>
      <w:r w:rsidRPr="005A7A4D">
        <w:tab/>
      </w:r>
      <w:r w:rsidRPr="005A7A4D">
        <w:tab/>
      </w:r>
      <w:r w:rsidR="009A65FB">
        <w:t>anaemia,</w:t>
      </w:r>
      <w:r w:rsidR="009A65FB" w:rsidRPr="005A7A4D">
        <w:t xml:space="preserve"> </w:t>
      </w:r>
      <w:r w:rsidRPr="005A7A4D">
        <w:t>thrombocytopenia</w:t>
      </w:r>
    </w:p>
    <w:p w:rsidR="00BC1B76" w:rsidRPr="005A7A4D" w:rsidRDefault="00BC1B76"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Immune system disorders</w:t>
      </w:r>
    </w:p>
    <w:p w:rsidR="00EA7BCE" w:rsidRPr="005A7A4D" w:rsidRDefault="00EA7BCE" w:rsidP="0056006F">
      <w:pPr>
        <w:pStyle w:val="EMEABodyText"/>
        <w:keepNext/>
        <w:tabs>
          <w:tab w:val="left" w:pos="1100"/>
          <w:tab w:val="left" w:pos="1430"/>
        </w:tabs>
        <w:ind w:left="1440" w:hanging="1440"/>
        <w:outlineLvl w:val="0"/>
      </w:pPr>
    </w:p>
    <w:p w:rsidR="006603C5" w:rsidRPr="005A7A4D" w:rsidRDefault="006603C5" w:rsidP="0056006F">
      <w:pPr>
        <w:pStyle w:val="EMEABodyText"/>
        <w:keepNext/>
        <w:tabs>
          <w:tab w:val="left" w:pos="1100"/>
          <w:tab w:val="left" w:pos="1430"/>
        </w:tabs>
        <w:ind w:left="1440" w:hanging="1440"/>
        <w:outlineLvl w:val="0"/>
        <w:rPr>
          <w:i/>
          <w:u w:val="single"/>
        </w:rPr>
      </w:pPr>
      <w:r w:rsidRPr="005A7A4D">
        <w:t>Not known:</w:t>
      </w:r>
      <w:r w:rsidRPr="005A7A4D">
        <w:tab/>
      </w:r>
      <w:r w:rsidRPr="005A7A4D">
        <w:tab/>
        <w:t>hypersensitivity reactions such as angioedema, rash, urticaria</w:t>
      </w:r>
      <w:r w:rsidR="00A54530" w:rsidRPr="005A7A4D">
        <w:t>, anaphylactic reaction</w:t>
      </w:r>
      <w:r w:rsidR="004A3323" w:rsidRPr="005A7A4D">
        <w:t>,</w:t>
      </w:r>
      <w:r w:rsidR="00A54530" w:rsidRPr="005A7A4D">
        <w:t xml:space="preserve"> anaphylactic shock</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Metabolism and nutrition disorders</w:t>
      </w:r>
    </w:p>
    <w:p w:rsidR="00EA7BCE" w:rsidRPr="005A7A4D" w:rsidRDefault="00EA7BCE" w:rsidP="008E6ED7">
      <w:pPr>
        <w:pStyle w:val="EMEABodyText"/>
        <w:keepNext/>
        <w:tabs>
          <w:tab w:val="left" w:pos="1100"/>
          <w:tab w:val="left" w:pos="1430"/>
        </w:tabs>
        <w:outlineLvl w:val="0"/>
      </w:pPr>
    </w:p>
    <w:p w:rsidR="006603C5" w:rsidRPr="005A7A4D" w:rsidRDefault="006603C5" w:rsidP="008E6ED7">
      <w:pPr>
        <w:pStyle w:val="EMEABodyText"/>
        <w:keepNext/>
        <w:tabs>
          <w:tab w:val="left" w:pos="1100"/>
          <w:tab w:val="left" w:pos="1430"/>
        </w:tabs>
        <w:outlineLvl w:val="0"/>
      </w:pPr>
      <w:r w:rsidRPr="005A7A4D">
        <w:t>Not known:</w:t>
      </w:r>
      <w:r w:rsidRPr="005A7A4D">
        <w:tab/>
      </w:r>
      <w:r w:rsidRPr="005A7A4D">
        <w:tab/>
        <w:t>hyperkalaemia</w:t>
      </w:r>
      <w:r w:rsidR="00927119">
        <w:t xml:space="preserve">, </w:t>
      </w:r>
      <w:r w:rsidR="00927119" w:rsidRPr="00BC2EF0">
        <w:t>hypoglycaemia</w:t>
      </w:r>
    </w:p>
    <w:p w:rsidR="006603C5" w:rsidRPr="005A7A4D" w:rsidRDefault="006603C5">
      <w:pPr>
        <w:pStyle w:val="EMEABodyText"/>
        <w:rPr>
          <w:b/>
          <w:i/>
        </w:rPr>
      </w:pPr>
    </w:p>
    <w:p w:rsidR="006603C5" w:rsidRPr="00667CD0" w:rsidRDefault="006603C5">
      <w:pPr>
        <w:pStyle w:val="EMEABodyText"/>
        <w:keepNext/>
        <w:outlineLvl w:val="0"/>
        <w:rPr>
          <w:u w:val="single"/>
        </w:rPr>
      </w:pPr>
      <w:r w:rsidRPr="00667CD0">
        <w:rPr>
          <w:u w:val="single"/>
        </w:rPr>
        <w:t>Nervous system disorders</w:t>
      </w:r>
    </w:p>
    <w:p w:rsidR="00EA7BCE" w:rsidRPr="005A7A4D" w:rsidRDefault="00EA7BCE">
      <w:pPr>
        <w:pStyle w:val="EMEABodyText"/>
        <w:tabs>
          <w:tab w:val="left" w:pos="720"/>
          <w:tab w:val="left" w:pos="1440"/>
        </w:tabs>
        <w:outlineLvl w:val="0"/>
      </w:pPr>
    </w:p>
    <w:p w:rsidR="006603C5" w:rsidRPr="005A7A4D" w:rsidRDefault="006603C5">
      <w:pPr>
        <w:pStyle w:val="EMEABodyText"/>
        <w:tabs>
          <w:tab w:val="left" w:pos="720"/>
          <w:tab w:val="left" w:pos="1440"/>
        </w:tabs>
        <w:outlineLvl w:val="0"/>
      </w:pPr>
      <w:r w:rsidRPr="005A7A4D">
        <w:t>Common:</w:t>
      </w:r>
      <w:r w:rsidRPr="005A7A4D">
        <w:tab/>
        <w:t>dizziness, orthostatic dizziness*</w:t>
      </w:r>
    </w:p>
    <w:p w:rsidR="006603C5" w:rsidRPr="005A7A4D" w:rsidRDefault="006603C5" w:rsidP="008E6ED7">
      <w:pPr>
        <w:pStyle w:val="EMEABodyText"/>
        <w:tabs>
          <w:tab w:val="left" w:pos="720"/>
          <w:tab w:val="left" w:pos="1440"/>
        </w:tabs>
        <w:outlineLvl w:val="0"/>
      </w:pPr>
      <w:r w:rsidRPr="005A7A4D">
        <w:t>Not known:</w:t>
      </w:r>
      <w:r w:rsidRPr="005A7A4D">
        <w:tab/>
        <w:t>vertigo, headache</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Ear and labyrinth disorder</w:t>
      </w:r>
    </w:p>
    <w:p w:rsidR="00EA7BCE" w:rsidRPr="005A7A4D" w:rsidRDefault="00EA7BCE"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Not known:</w:t>
      </w:r>
      <w:r w:rsidRPr="005A7A4D">
        <w:tab/>
        <w:t>tinnitus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Cardiac disorders:</w:t>
      </w:r>
    </w:p>
    <w:p w:rsidR="00EA7BCE" w:rsidRPr="005A7A4D" w:rsidRDefault="00EA7BCE"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Uncommon:</w:t>
      </w:r>
      <w:r w:rsidRPr="005A7A4D">
        <w:tab/>
        <w:t>tachycardia</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Vascular disorders</w:t>
      </w:r>
    </w:p>
    <w:p w:rsidR="00EA7BCE" w:rsidRPr="005A7A4D" w:rsidRDefault="00EA7BCE" w:rsidP="008E6ED7">
      <w:pPr>
        <w:pStyle w:val="EMEABodyText"/>
        <w:keepNext/>
        <w:tabs>
          <w:tab w:val="left" w:pos="630"/>
          <w:tab w:val="left" w:pos="720"/>
          <w:tab w:val="left" w:pos="1440"/>
        </w:tabs>
      </w:pPr>
    </w:p>
    <w:p w:rsidR="006603C5" w:rsidRPr="005A7A4D" w:rsidRDefault="006603C5" w:rsidP="008E6ED7">
      <w:pPr>
        <w:pStyle w:val="EMEABodyText"/>
        <w:keepNext/>
        <w:tabs>
          <w:tab w:val="left" w:pos="630"/>
          <w:tab w:val="left" w:pos="720"/>
          <w:tab w:val="left" w:pos="1440"/>
        </w:tabs>
      </w:pPr>
      <w:r w:rsidRPr="005A7A4D">
        <w:t>Common:</w:t>
      </w:r>
      <w:r w:rsidRPr="005A7A4D">
        <w:tab/>
        <w:t>orthostatic hypotension*</w:t>
      </w:r>
    </w:p>
    <w:p w:rsidR="006603C5" w:rsidRPr="005A7A4D" w:rsidRDefault="006603C5" w:rsidP="008E6ED7">
      <w:pPr>
        <w:pStyle w:val="EMEABodyText"/>
        <w:keepNext/>
        <w:tabs>
          <w:tab w:val="left" w:pos="1430"/>
        </w:tabs>
        <w:outlineLvl w:val="0"/>
        <w:rPr>
          <w:i/>
          <w:u w:val="single"/>
        </w:rPr>
      </w:pPr>
      <w:r w:rsidRPr="005A7A4D">
        <w:t>Uncommon:</w:t>
      </w:r>
      <w:r w:rsidRPr="005A7A4D">
        <w:tab/>
        <w:t>flushing</w:t>
      </w:r>
    </w:p>
    <w:p w:rsidR="006603C5" w:rsidRPr="005A7A4D" w:rsidRDefault="006603C5" w:rsidP="008E6ED7">
      <w:pPr>
        <w:pStyle w:val="EMEABodyText"/>
        <w:outlineLvl w:val="0"/>
        <w:rPr>
          <w:i/>
          <w:u w:val="single"/>
        </w:rPr>
      </w:pPr>
    </w:p>
    <w:p w:rsidR="006603C5" w:rsidRPr="00667CD0" w:rsidRDefault="006603C5">
      <w:pPr>
        <w:pStyle w:val="EMEABodyText"/>
        <w:keepNext/>
        <w:outlineLvl w:val="0"/>
        <w:rPr>
          <w:u w:val="single"/>
        </w:rPr>
      </w:pPr>
      <w:r w:rsidRPr="00667CD0">
        <w:rPr>
          <w:u w:val="single"/>
        </w:rPr>
        <w:t>Respiratory, thoracic and mediastinal disorders</w:t>
      </w:r>
    </w:p>
    <w:p w:rsidR="00EA7BCE" w:rsidRPr="005A7A4D" w:rsidRDefault="00EA7BCE">
      <w:pPr>
        <w:pStyle w:val="EMEABodyText"/>
        <w:tabs>
          <w:tab w:val="left" w:pos="720"/>
          <w:tab w:val="left" w:pos="1440"/>
        </w:tabs>
        <w:outlineLvl w:val="0"/>
      </w:pPr>
    </w:p>
    <w:p w:rsidR="006603C5" w:rsidRPr="005A7A4D" w:rsidRDefault="006603C5">
      <w:pPr>
        <w:pStyle w:val="EMEABodyText"/>
        <w:tabs>
          <w:tab w:val="left" w:pos="720"/>
          <w:tab w:val="left" w:pos="1440"/>
        </w:tabs>
        <w:outlineLvl w:val="0"/>
      </w:pPr>
      <w:r w:rsidRPr="005A7A4D">
        <w:t>Uncommon:</w:t>
      </w:r>
      <w:r w:rsidRPr="005A7A4D">
        <w:tab/>
        <w:t>cough</w:t>
      </w:r>
    </w:p>
    <w:p w:rsidR="006603C5" w:rsidRPr="005A7A4D" w:rsidRDefault="006603C5">
      <w:pPr>
        <w:pStyle w:val="EMEABodyText"/>
      </w:pPr>
    </w:p>
    <w:p w:rsidR="006603C5" w:rsidRPr="00667CD0" w:rsidRDefault="006603C5">
      <w:pPr>
        <w:pStyle w:val="EMEABodyText"/>
        <w:keepNext/>
        <w:outlineLvl w:val="0"/>
        <w:rPr>
          <w:u w:val="single"/>
        </w:rPr>
      </w:pPr>
      <w:r w:rsidRPr="00667CD0">
        <w:rPr>
          <w:u w:val="single"/>
        </w:rPr>
        <w:t>Gastrointestinal disorders</w:t>
      </w:r>
    </w:p>
    <w:p w:rsidR="00EA7BCE" w:rsidRPr="005A7A4D" w:rsidRDefault="00EA7BCE">
      <w:pPr>
        <w:pStyle w:val="EMEABodyText"/>
        <w:keepNext/>
        <w:tabs>
          <w:tab w:val="left" w:pos="720"/>
          <w:tab w:val="left" w:pos="1440"/>
        </w:tabs>
        <w:outlineLvl w:val="0"/>
      </w:pPr>
    </w:p>
    <w:p w:rsidR="006603C5" w:rsidRPr="005A7A4D" w:rsidRDefault="006603C5">
      <w:pPr>
        <w:pStyle w:val="EMEABodyText"/>
        <w:keepNext/>
        <w:tabs>
          <w:tab w:val="left" w:pos="720"/>
          <w:tab w:val="left" w:pos="1440"/>
        </w:tabs>
        <w:outlineLvl w:val="0"/>
      </w:pPr>
      <w:r w:rsidRPr="005A7A4D">
        <w:t>Common:</w:t>
      </w:r>
      <w:r w:rsidRPr="005A7A4D">
        <w:tab/>
        <w:t>nausea/vomiting</w:t>
      </w:r>
    </w:p>
    <w:p w:rsidR="006603C5" w:rsidRPr="005A7A4D" w:rsidRDefault="006603C5">
      <w:pPr>
        <w:pStyle w:val="EMEABodyText"/>
        <w:tabs>
          <w:tab w:val="left" w:pos="720"/>
          <w:tab w:val="left" w:pos="1440"/>
        </w:tabs>
      </w:pPr>
      <w:r w:rsidRPr="005A7A4D">
        <w:t>Uncommon:</w:t>
      </w:r>
      <w:r w:rsidRPr="005A7A4D">
        <w:tab/>
        <w:t>diarrhoea, dyspepsia/heartburn</w:t>
      </w:r>
    </w:p>
    <w:p w:rsidR="006603C5" w:rsidRPr="005A7A4D" w:rsidRDefault="006603C5" w:rsidP="008E6ED7">
      <w:pPr>
        <w:pStyle w:val="EMEABodyText"/>
        <w:tabs>
          <w:tab w:val="left" w:pos="720"/>
          <w:tab w:val="left" w:pos="1440"/>
        </w:tabs>
      </w:pPr>
      <w:r w:rsidRPr="005A7A4D">
        <w:t>Not known:</w:t>
      </w:r>
      <w:r w:rsidRPr="005A7A4D">
        <w:tab/>
        <w:t>dysgeusia</w:t>
      </w:r>
    </w:p>
    <w:p w:rsidR="006603C5" w:rsidRPr="005A7A4D" w:rsidRDefault="006603C5">
      <w:pPr>
        <w:pStyle w:val="EMEABodyText"/>
        <w:tabs>
          <w:tab w:val="left" w:pos="720"/>
          <w:tab w:val="left" w:pos="1440"/>
        </w:tabs>
      </w:pPr>
    </w:p>
    <w:p w:rsidR="006603C5" w:rsidRPr="00667CD0" w:rsidRDefault="006603C5" w:rsidP="008E6ED7">
      <w:pPr>
        <w:pStyle w:val="EMEABodyText"/>
        <w:keepNext/>
        <w:outlineLvl w:val="0"/>
        <w:rPr>
          <w:u w:val="single"/>
        </w:rPr>
      </w:pPr>
      <w:r w:rsidRPr="00667CD0">
        <w:rPr>
          <w:u w:val="single"/>
        </w:rPr>
        <w:t>Hepatobiliary disorders</w:t>
      </w:r>
    </w:p>
    <w:p w:rsidR="00EA7BCE" w:rsidRPr="005A7A4D" w:rsidRDefault="00EA7BCE"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Uncommon:</w:t>
      </w:r>
      <w:r w:rsidRPr="005A7A4D">
        <w:tab/>
        <w:t>jaundice</w:t>
      </w:r>
    </w:p>
    <w:p w:rsidR="006603C5" w:rsidRPr="005A7A4D" w:rsidRDefault="006603C5" w:rsidP="008E6ED7">
      <w:pPr>
        <w:pStyle w:val="EMEABodyText"/>
        <w:keepNext/>
        <w:tabs>
          <w:tab w:val="left" w:pos="1430"/>
        </w:tabs>
        <w:outlineLvl w:val="0"/>
        <w:rPr>
          <w:i/>
          <w:u w:val="single"/>
        </w:rPr>
      </w:pPr>
      <w:r w:rsidRPr="005A7A4D">
        <w:t>Not known:</w:t>
      </w:r>
      <w:r w:rsidRPr="005A7A4D">
        <w:tab/>
        <w:t>hepatitis, abnormal liver function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Skin and subcutaneous tissue disorders</w:t>
      </w:r>
    </w:p>
    <w:p w:rsidR="00EA7BCE" w:rsidRPr="005A7A4D" w:rsidRDefault="00EA7BCE" w:rsidP="008E6ED7">
      <w:pPr>
        <w:pStyle w:val="EMEABodyText"/>
        <w:keepNext/>
        <w:tabs>
          <w:tab w:val="left" w:pos="880"/>
          <w:tab w:val="left" w:pos="1430"/>
        </w:tabs>
        <w:outlineLvl w:val="0"/>
      </w:pPr>
    </w:p>
    <w:p w:rsidR="006603C5" w:rsidRPr="005A7A4D" w:rsidRDefault="006603C5" w:rsidP="008E6ED7">
      <w:pPr>
        <w:pStyle w:val="EMEABodyText"/>
        <w:keepNext/>
        <w:tabs>
          <w:tab w:val="left" w:pos="880"/>
          <w:tab w:val="left" w:pos="1430"/>
        </w:tabs>
        <w:outlineLvl w:val="0"/>
      </w:pPr>
      <w:r w:rsidRPr="005A7A4D">
        <w:t>Not known:</w:t>
      </w:r>
      <w:r w:rsidRPr="005A7A4D">
        <w:tab/>
      </w:r>
      <w:proofErr w:type="spellStart"/>
      <w:r w:rsidRPr="005A7A4D">
        <w:t>leukocytoclastic</w:t>
      </w:r>
      <w:proofErr w:type="spellEnd"/>
      <w:r w:rsidRPr="005A7A4D">
        <w:t xml:space="preserve"> vasculitis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 xml:space="preserve">Musculoskeletal and connective tissue disorders </w:t>
      </w:r>
    </w:p>
    <w:p w:rsidR="00EA7BCE" w:rsidRPr="005A7A4D" w:rsidRDefault="00EA7BCE" w:rsidP="008E6ED7">
      <w:pPr>
        <w:pStyle w:val="EMEABodyText"/>
        <w:tabs>
          <w:tab w:val="left" w:pos="720"/>
          <w:tab w:val="left" w:pos="1440"/>
        </w:tabs>
      </w:pPr>
    </w:p>
    <w:p w:rsidR="006603C5" w:rsidRPr="005A7A4D" w:rsidRDefault="006603C5" w:rsidP="008E6ED7">
      <w:pPr>
        <w:pStyle w:val="EMEABodyText"/>
        <w:tabs>
          <w:tab w:val="left" w:pos="720"/>
          <w:tab w:val="left" w:pos="1440"/>
        </w:tabs>
      </w:pPr>
      <w:r w:rsidRPr="005A7A4D">
        <w:t>Common:</w:t>
      </w:r>
      <w:r w:rsidRPr="005A7A4D">
        <w:tab/>
        <w:t>musculoskeletal pain*</w:t>
      </w:r>
    </w:p>
    <w:p w:rsidR="006603C5" w:rsidRPr="005A7A4D" w:rsidRDefault="006603C5" w:rsidP="00CE49CC">
      <w:pPr>
        <w:pStyle w:val="EMEABodyText"/>
        <w:tabs>
          <w:tab w:val="left" w:pos="1440"/>
        </w:tabs>
        <w:ind w:left="1440" w:hanging="1440"/>
        <w:outlineLvl w:val="0"/>
      </w:pPr>
      <w:r w:rsidRPr="005A7A4D">
        <w:t>Not known:</w:t>
      </w:r>
      <w:r w:rsidRPr="005A7A4D">
        <w:tab/>
        <w:t>arthralgia, myalgia (in some cases associated with inc</w:t>
      </w:r>
      <w:r w:rsidR="00CE49CC" w:rsidRPr="005A7A4D">
        <w:t xml:space="preserve">reased plasma creatine kinase </w:t>
      </w:r>
      <w:r w:rsidRPr="005A7A4D">
        <w:t>levels), muscle cramps</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Renal and urinary disorders</w:t>
      </w:r>
    </w:p>
    <w:p w:rsidR="00EA7BCE" w:rsidRPr="005A7A4D" w:rsidRDefault="00EA7BCE" w:rsidP="00CE49CC">
      <w:pPr>
        <w:pStyle w:val="EMEABodyText"/>
        <w:keepNext/>
        <w:tabs>
          <w:tab w:val="left" w:pos="1430"/>
        </w:tabs>
        <w:ind w:left="1440" w:hanging="1440"/>
        <w:outlineLvl w:val="0"/>
      </w:pPr>
    </w:p>
    <w:p w:rsidR="006603C5" w:rsidRPr="005A7A4D" w:rsidRDefault="006603C5" w:rsidP="00CE49CC">
      <w:pPr>
        <w:pStyle w:val="EMEABodyText"/>
        <w:keepNext/>
        <w:tabs>
          <w:tab w:val="left" w:pos="1430"/>
        </w:tabs>
        <w:ind w:left="1440" w:hanging="1440"/>
        <w:outlineLvl w:val="0"/>
      </w:pPr>
      <w:r w:rsidRPr="005A7A4D">
        <w:t>Not known:</w:t>
      </w:r>
      <w:r w:rsidRPr="005A7A4D">
        <w:tab/>
        <w:t>impaired renal function including cases of renal failure in patients at risk (see section 4.4)</w:t>
      </w:r>
    </w:p>
    <w:p w:rsidR="006603C5" w:rsidRPr="005A7A4D" w:rsidRDefault="006603C5">
      <w:pPr>
        <w:pStyle w:val="EMEABodyText"/>
        <w:tabs>
          <w:tab w:val="left" w:pos="720"/>
          <w:tab w:val="left" w:pos="1440"/>
        </w:tabs>
      </w:pPr>
    </w:p>
    <w:p w:rsidR="006603C5" w:rsidRPr="00667CD0" w:rsidRDefault="006603C5" w:rsidP="008E6ED7">
      <w:pPr>
        <w:pStyle w:val="EMEABodyText"/>
        <w:keepNext/>
        <w:jc w:val="both"/>
        <w:outlineLvl w:val="0"/>
        <w:rPr>
          <w:u w:val="single"/>
        </w:rPr>
      </w:pPr>
      <w:r w:rsidRPr="00667CD0">
        <w:rPr>
          <w:u w:val="single"/>
        </w:rPr>
        <w:t>Reproductive system and breast disorders</w:t>
      </w:r>
    </w:p>
    <w:p w:rsidR="00EA7BCE" w:rsidRPr="005A7A4D" w:rsidRDefault="00EA7BCE" w:rsidP="00CE49CC">
      <w:pPr>
        <w:pStyle w:val="EMEABodyText"/>
        <w:tabs>
          <w:tab w:val="left" w:pos="1440"/>
        </w:tabs>
      </w:pPr>
    </w:p>
    <w:p w:rsidR="006603C5" w:rsidRPr="005A7A4D" w:rsidRDefault="006603C5" w:rsidP="00CE49CC">
      <w:pPr>
        <w:pStyle w:val="EMEABodyText"/>
        <w:tabs>
          <w:tab w:val="left" w:pos="1440"/>
        </w:tabs>
      </w:pPr>
      <w:r w:rsidRPr="005A7A4D">
        <w:t>Uncommon:</w:t>
      </w:r>
      <w:r w:rsidRPr="005A7A4D">
        <w:tab/>
        <w:t>sexual dysfunction</w:t>
      </w:r>
    </w:p>
    <w:p w:rsidR="006603C5" w:rsidRPr="005A7A4D" w:rsidRDefault="006603C5" w:rsidP="008E6ED7">
      <w:pPr>
        <w:pStyle w:val="EMEABodyText"/>
        <w:tabs>
          <w:tab w:val="left" w:pos="1440"/>
        </w:tabs>
        <w:jc w:val="both"/>
        <w:outlineLvl w:val="0"/>
      </w:pPr>
    </w:p>
    <w:p w:rsidR="006603C5" w:rsidRPr="00667CD0" w:rsidRDefault="006603C5" w:rsidP="008E6ED7">
      <w:pPr>
        <w:pStyle w:val="EMEABodyText"/>
        <w:keepNext/>
        <w:outlineLvl w:val="0"/>
        <w:rPr>
          <w:u w:val="single"/>
        </w:rPr>
      </w:pPr>
      <w:r w:rsidRPr="00667CD0">
        <w:rPr>
          <w:u w:val="single"/>
        </w:rPr>
        <w:t>General disorders and administration site conditions</w:t>
      </w:r>
    </w:p>
    <w:p w:rsidR="00EA7BCE" w:rsidRPr="005A7A4D" w:rsidRDefault="00EA7BCE" w:rsidP="008E6ED7">
      <w:pPr>
        <w:pStyle w:val="EMEABodyText"/>
        <w:keepNext/>
        <w:tabs>
          <w:tab w:val="left" w:pos="720"/>
          <w:tab w:val="left" w:pos="1440"/>
        </w:tabs>
        <w:outlineLvl w:val="0"/>
      </w:pPr>
    </w:p>
    <w:p w:rsidR="006603C5" w:rsidRPr="005A7A4D" w:rsidRDefault="006603C5" w:rsidP="008E6ED7">
      <w:pPr>
        <w:pStyle w:val="EMEABodyText"/>
        <w:keepNext/>
        <w:tabs>
          <w:tab w:val="left" w:pos="720"/>
          <w:tab w:val="left" w:pos="1440"/>
        </w:tabs>
        <w:outlineLvl w:val="0"/>
      </w:pPr>
      <w:r w:rsidRPr="005A7A4D">
        <w:t>Common:</w:t>
      </w:r>
      <w:r w:rsidRPr="005A7A4D">
        <w:tab/>
        <w:t>fatigue</w:t>
      </w:r>
    </w:p>
    <w:p w:rsidR="006603C5" w:rsidRPr="005A7A4D" w:rsidRDefault="006603C5" w:rsidP="008E6ED7">
      <w:pPr>
        <w:pStyle w:val="EMEABodyText"/>
        <w:keepNext/>
        <w:tabs>
          <w:tab w:val="left" w:pos="1430"/>
        </w:tabs>
        <w:outlineLvl w:val="0"/>
        <w:rPr>
          <w:i/>
          <w:u w:val="single"/>
        </w:rPr>
      </w:pPr>
      <w:r w:rsidRPr="005A7A4D">
        <w:t>Uncommon:</w:t>
      </w:r>
      <w:r w:rsidRPr="005A7A4D">
        <w:tab/>
        <w:t>chest pain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Investigations</w:t>
      </w:r>
    </w:p>
    <w:p w:rsidR="00EA7BCE" w:rsidRPr="005A7A4D" w:rsidRDefault="00EA7BCE" w:rsidP="008E6ED7">
      <w:pPr>
        <w:pStyle w:val="EMEABodyText"/>
        <w:tabs>
          <w:tab w:val="left" w:pos="720"/>
          <w:tab w:val="left" w:pos="1440"/>
        </w:tabs>
        <w:ind w:left="1440" w:hanging="1440"/>
      </w:pPr>
    </w:p>
    <w:p w:rsidR="006603C5" w:rsidRPr="005A7A4D" w:rsidRDefault="006603C5" w:rsidP="008E6ED7">
      <w:pPr>
        <w:pStyle w:val="EMEABodyText"/>
        <w:tabs>
          <w:tab w:val="left" w:pos="720"/>
          <w:tab w:val="left" w:pos="1440"/>
        </w:tabs>
        <w:ind w:left="1440" w:hanging="1440"/>
      </w:pPr>
      <w:r w:rsidRPr="005A7A4D">
        <w:t>Very common:</w:t>
      </w:r>
      <w:r w:rsidRPr="005A7A4D">
        <w:tab/>
        <w:t>Hyperkalaemia* occurred more often in diabetic patients treated with irbesartan than with placebo. In diabetic hypertensive patients with microalbuminuria and normal renal function, hyperkalaemia (≥ 5.5 </w:t>
      </w:r>
      <w:proofErr w:type="spellStart"/>
      <w:r w:rsidRPr="005A7A4D">
        <w:t>mEq</w:t>
      </w:r>
      <w:proofErr w:type="spellEnd"/>
      <w:r w:rsidRPr="005A7A4D">
        <w:t>/L) occurred in 29.4% of the patients in the irbesartan 300 mg group and 22% of the patients in the placebo group. In diabetic hypertensive patients with chronic renal insufficiency and overt proteinuria, hyperkalaemia (≥ 5.5 </w:t>
      </w:r>
      <w:proofErr w:type="spellStart"/>
      <w:r w:rsidRPr="005A7A4D">
        <w:t>mEq</w:t>
      </w:r>
      <w:proofErr w:type="spellEnd"/>
      <w:r w:rsidRPr="005A7A4D">
        <w:t>/L) occurred in 46.3% of the patients in the irbesartan group and 26.3% of the patients in the placebo group.</w:t>
      </w:r>
    </w:p>
    <w:p w:rsidR="006603C5" w:rsidRPr="005A7A4D" w:rsidRDefault="006603C5" w:rsidP="008E6ED7">
      <w:pPr>
        <w:pStyle w:val="EMEABodyText"/>
        <w:tabs>
          <w:tab w:val="left" w:pos="720"/>
          <w:tab w:val="left" w:pos="1440"/>
        </w:tabs>
        <w:ind w:left="1440" w:hanging="1440"/>
      </w:pPr>
      <w:r w:rsidRPr="005A7A4D">
        <w:t>Common:</w:t>
      </w:r>
      <w:r w:rsidRPr="005A7A4D">
        <w:tab/>
        <w:t>significant increases in plasma creatine kinase were commonly observed (1.7%) in irbesartan treated subjects. None of these increases were associated with identifiable clinical musculoskeletal events.</w:t>
      </w:r>
      <w:r w:rsidRPr="005A7A4D">
        <w:br/>
        <w:t>In 1.7% of hypertensive patients with advanced diabetic renal disease treated with irbesartan, a decrease in haemoglobin*, which was not clinically significant, has been observed.</w:t>
      </w:r>
    </w:p>
    <w:p w:rsidR="006603C5" w:rsidRPr="005A7A4D" w:rsidRDefault="006603C5" w:rsidP="008E6ED7">
      <w:pPr>
        <w:pStyle w:val="EMEABodyText"/>
        <w:outlineLvl w:val="0"/>
        <w:rPr>
          <w:i/>
          <w:u w:val="single"/>
        </w:rPr>
      </w:pPr>
    </w:p>
    <w:p w:rsidR="006603C5" w:rsidRPr="005A7A4D" w:rsidRDefault="006603C5" w:rsidP="008E6ED7">
      <w:pPr>
        <w:pStyle w:val="EMEABodyText"/>
        <w:rPr>
          <w:bCs/>
        </w:rPr>
      </w:pPr>
      <w:r w:rsidRPr="005A7A4D">
        <w:rPr>
          <w:bCs/>
          <w:u w:val="single"/>
        </w:rPr>
        <w:t>Paediatric population</w:t>
      </w:r>
    </w:p>
    <w:p w:rsidR="00AA16B7" w:rsidRPr="005A7A4D" w:rsidRDefault="00AA16B7" w:rsidP="008E6ED7">
      <w:pPr>
        <w:pStyle w:val="EMEABodyText"/>
        <w:rPr>
          <w:bCs/>
        </w:rPr>
      </w:pPr>
    </w:p>
    <w:p w:rsidR="006603C5" w:rsidRPr="005A7A4D" w:rsidRDefault="006603C5" w:rsidP="008E6ED7">
      <w:pPr>
        <w:pStyle w:val="EMEABodyText"/>
      </w:pPr>
      <w:r w:rsidRPr="005A7A4D">
        <w:rPr>
          <w:bCs/>
        </w:rPr>
        <w:t>I</w:t>
      </w:r>
      <w:r w:rsidRPr="005A7A4D">
        <w:t>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CF2553" w:rsidRPr="005A7A4D" w:rsidRDefault="00CF2553" w:rsidP="008E6ED7">
      <w:pPr>
        <w:pStyle w:val="EMEABodyText"/>
      </w:pPr>
    </w:p>
    <w:p w:rsidR="00CF2553" w:rsidRPr="005A7A4D" w:rsidRDefault="00CF2553" w:rsidP="00CF2553">
      <w:pPr>
        <w:pStyle w:val="EMEABodyText"/>
        <w:rPr>
          <w:u w:val="single"/>
        </w:rPr>
      </w:pPr>
      <w:bookmarkStart w:id="1" w:name="OLE_LINK1"/>
      <w:bookmarkStart w:id="2" w:name="OLE_LINK2"/>
      <w:r w:rsidRPr="005A7A4D">
        <w:rPr>
          <w:u w:val="single"/>
        </w:rPr>
        <w:t>Reporting of suspected adverse reactions</w:t>
      </w:r>
    </w:p>
    <w:p w:rsidR="00AA16B7" w:rsidRPr="005A7A4D" w:rsidRDefault="00AA16B7" w:rsidP="00CF2553">
      <w:pPr>
        <w:pStyle w:val="EMEABodyText"/>
      </w:pPr>
    </w:p>
    <w:p w:rsidR="00CF2553" w:rsidRPr="005A7A4D" w:rsidRDefault="00CF2553" w:rsidP="00CF2553">
      <w:pPr>
        <w:pStyle w:val="EMEABodyText"/>
      </w:pPr>
      <w:r w:rsidRPr="005A7A4D">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357B">
        <w:rPr>
          <w:highlight w:val="lightGray"/>
        </w:rPr>
        <w:t>the national reporting system listed in Appendix V.</w:t>
      </w:r>
      <w:r w:rsidRPr="005A7A4D">
        <w:t xml:space="preserve"> </w:t>
      </w:r>
    </w:p>
    <w:bookmarkEnd w:id="1"/>
    <w:bookmarkEnd w:id="2"/>
    <w:p w:rsidR="006603C5" w:rsidRPr="005A7A4D" w:rsidRDefault="006603C5">
      <w:pPr>
        <w:pStyle w:val="EMEABodyText"/>
        <w:tabs>
          <w:tab w:val="left" w:pos="1440"/>
        </w:tabs>
      </w:pPr>
    </w:p>
    <w:p w:rsidR="006603C5" w:rsidRPr="005A7A4D" w:rsidRDefault="006603C5">
      <w:pPr>
        <w:pStyle w:val="EMEAHeading2"/>
        <w:outlineLvl w:val="0"/>
      </w:pPr>
      <w:r w:rsidRPr="005A7A4D">
        <w:t>4.9</w:t>
      </w:r>
      <w:r w:rsidRPr="005A7A4D">
        <w:tab/>
        <w:t>Overdose</w:t>
      </w:r>
    </w:p>
    <w:p w:rsidR="006603C5" w:rsidRPr="005A7A4D" w:rsidRDefault="006603C5" w:rsidP="008E6ED7">
      <w:pPr>
        <w:pStyle w:val="EMEAHeading2"/>
      </w:pPr>
    </w:p>
    <w:p w:rsidR="006603C5" w:rsidRPr="005A7A4D" w:rsidRDefault="006603C5" w:rsidP="008E6ED7">
      <w:pPr>
        <w:pStyle w:val="EMEABodyText"/>
        <w:keepNext/>
      </w:pPr>
      <w:r w:rsidRPr="005A7A4D">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rsidRPr="005A7A4D">
        <w:t>Aprovel</w:t>
      </w:r>
      <w:proofErr w:type="spellEnd"/>
      <w:r w:rsidRPr="005A7A4D">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5.</w:t>
      </w:r>
      <w:r w:rsidRPr="005A7A4D">
        <w:tab/>
        <w:t>PHARMACOLOGICAL PROPERTIES</w:t>
      </w:r>
    </w:p>
    <w:p w:rsidR="006603C5" w:rsidRPr="005A7A4D" w:rsidRDefault="006603C5">
      <w:pPr>
        <w:pStyle w:val="EMEAHeading1"/>
      </w:pPr>
    </w:p>
    <w:p w:rsidR="006603C5" w:rsidRPr="005A7A4D" w:rsidRDefault="006603C5">
      <w:pPr>
        <w:pStyle w:val="EMEAHeading2"/>
        <w:outlineLvl w:val="0"/>
      </w:pPr>
      <w:r w:rsidRPr="005A7A4D">
        <w:t>5.1</w:t>
      </w:r>
      <w:r w:rsidRPr="005A7A4D">
        <w:tab/>
        <w:t>Pharmacodynamic properties</w:t>
      </w:r>
    </w:p>
    <w:p w:rsidR="006603C5" w:rsidRPr="005A7A4D" w:rsidRDefault="006603C5" w:rsidP="008E6ED7">
      <w:pPr>
        <w:pStyle w:val="EMEAHeading2"/>
      </w:pPr>
    </w:p>
    <w:p w:rsidR="006603C5" w:rsidRPr="005A7A4D" w:rsidRDefault="006603C5" w:rsidP="008E6ED7">
      <w:pPr>
        <w:pStyle w:val="EMEABodyText"/>
      </w:pPr>
      <w:r w:rsidRPr="005A7A4D">
        <w:t>Pharmacotherapeutic group: Angiotensin-II antagonists, plain.</w:t>
      </w:r>
    </w:p>
    <w:p w:rsidR="009C3987" w:rsidRPr="005A7A4D" w:rsidRDefault="009C3987" w:rsidP="008E6ED7">
      <w:pPr>
        <w:pStyle w:val="EMEABodyText"/>
      </w:pPr>
    </w:p>
    <w:p w:rsidR="006603C5" w:rsidRPr="005A7A4D" w:rsidRDefault="006603C5" w:rsidP="008E6ED7">
      <w:pPr>
        <w:pStyle w:val="EMEABodyText"/>
      </w:pPr>
      <w:r w:rsidRPr="005A7A4D">
        <w:t>ATC code: C09C A04.</w:t>
      </w:r>
    </w:p>
    <w:p w:rsidR="006603C5" w:rsidRPr="005A7A4D" w:rsidRDefault="006603C5">
      <w:pPr>
        <w:pStyle w:val="EMEABodyText"/>
      </w:pPr>
    </w:p>
    <w:p w:rsidR="006603C5" w:rsidRPr="005A7A4D" w:rsidRDefault="006603C5">
      <w:pPr>
        <w:pStyle w:val="EMEABodyText"/>
      </w:pPr>
      <w:r w:rsidRPr="005A7A4D">
        <w:rPr>
          <w:u w:val="single"/>
        </w:rPr>
        <w:t>Mechanism of action</w:t>
      </w:r>
      <w:r w:rsidRPr="005A7A4D">
        <w:t>:</w:t>
      </w:r>
      <w:r w:rsidRPr="005A7A4D">
        <w:rPr>
          <w:b/>
        </w:rPr>
        <w:t xml:space="preserve"> </w:t>
      </w:r>
      <w:r w:rsidR="00EA7BCE" w:rsidRPr="005A7A4D">
        <w:t>i</w:t>
      </w:r>
      <w:r w:rsidRPr="005A7A4D">
        <w:t>rbesartan is a potent, orally active, selective angiotensin-II receptor (type AT</w:t>
      </w:r>
      <w:r w:rsidRPr="005A7A4D">
        <w:rPr>
          <w:vertAlign w:val="subscript"/>
        </w:rPr>
        <w:t>1</w:t>
      </w:r>
      <w:r w:rsidRPr="005A7A4D">
        <w:t>) antagonist. It is expected to block all actions of angiotensin-II mediated by the AT</w:t>
      </w:r>
      <w:r w:rsidRPr="005A7A4D">
        <w:rPr>
          <w:vertAlign w:val="subscript"/>
        </w:rPr>
        <w:t>1</w:t>
      </w:r>
      <w:r w:rsidRPr="005A7A4D">
        <w:t xml:space="preserve"> receptor, regardless of the source or route of synthesis of angiotensin-II. The selective antagonism of the angiotensin-II (AT</w:t>
      </w:r>
      <w:r w:rsidRPr="005A7A4D">
        <w:rPr>
          <w:vertAlign w:val="subscript"/>
        </w:rPr>
        <w:t>1</w:t>
      </w:r>
      <w:r w:rsidRPr="005A7A4D">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6603C5" w:rsidRPr="005A7A4D" w:rsidRDefault="006603C5">
      <w:pPr>
        <w:pStyle w:val="EMEABodyText"/>
      </w:pPr>
    </w:p>
    <w:p w:rsidR="006603C5" w:rsidRPr="005A7A4D" w:rsidRDefault="006603C5">
      <w:pPr>
        <w:pStyle w:val="EMEAHeading2"/>
      </w:pPr>
      <w:r w:rsidRPr="005A7A4D">
        <w:rPr>
          <w:b w:val="0"/>
          <w:u w:val="single"/>
        </w:rPr>
        <w:t>Clinical efficacy</w:t>
      </w:r>
    </w:p>
    <w:p w:rsidR="006603C5" w:rsidRPr="005A7A4D" w:rsidRDefault="006603C5">
      <w:pPr>
        <w:pStyle w:val="EMEAHeading2"/>
      </w:pPr>
    </w:p>
    <w:p w:rsidR="006603C5" w:rsidRPr="00667CD0" w:rsidRDefault="006603C5" w:rsidP="008E6ED7">
      <w:pPr>
        <w:pStyle w:val="EMEABodyText"/>
        <w:keepNext/>
        <w:outlineLvl w:val="0"/>
        <w:rPr>
          <w:i/>
        </w:rPr>
      </w:pPr>
      <w:r w:rsidRPr="00667CD0">
        <w:rPr>
          <w:i/>
        </w:rPr>
        <w:t>Hypertension</w:t>
      </w:r>
    </w:p>
    <w:p w:rsidR="009C3987" w:rsidRPr="005A7A4D" w:rsidRDefault="009C3987">
      <w:pPr>
        <w:pStyle w:val="EMEABodyText"/>
      </w:pPr>
    </w:p>
    <w:p w:rsidR="006603C5" w:rsidRPr="005A7A4D" w:rsidRDefault="006603C5">
      <w:pPr>
        <w:pStyle w:val="EMEABodyText"/>
      </w:pPr>
      <w:r w:rsidRPr="005A7A4D">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9C3987" w:rsidRPr="005A7A4D" w:rsidRDefault="009C3987">
      <w:pPr>
        <w:pStyle w:val="EMEABodyText"/>
      </w:pPr>
    </w:p>
    <w:p w:rsidR="006603C5" w:rsidRPr="005A7A4D" w:rsidRDefault="006603C5">
      <w:pPr>
        <w:pStyle w:val="EMEABodyText"/>
      </w:pPr>
      <w:r w:rsidRPr="005A7A4D">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9C3987" w:rsidRPr="005A7A4D" w:rsidRDefault="009C3987">
      <w:pPr>
        <w:pStyle w:val="EMEABodyText"/>
      </w:pPr>
    </w:p>
    <w:p w:rsidR="006603C5" w:rsidRPr="005A7A4D" w:rsidRDefault="006603C5">
      <w:pPr>
        <w:pStyle w:val="EMEABodyText"/>
      </w:pPr>
      <w:r w:rsidRPr="005A7A4D">
        <w:t xml:space="preserve">The blood pressure lowering effect of </w:t>
      </w:r>
      <w:proofErr w:type="spellStart"/>
      <w:r w:rsidRPr="005A7A4D">
        <w:t>Aprovel</w:t>
      </w:r>
      <w:proofErr w:type="spellEnd"/>
      <w:r w:rsidRPr="005A7A4D">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9C3987" w:rsidRPr="005A7A4D" w:rsidRDefault="009C3987">
      <w:pPr>
        <w:pStyle w:val="EMEABodyText"/>
      </w:pPr>
    </w:p>
    <w:p w:rsidR="006603C5" w:rsidRPr="005A7A4D" w:rsidRDefault="006603C5">
      <w:pPr>
        <w:pStyle w:val="EMEABodyText"/>
      </w:pPr>
      <w:r w:rsidRPr="005A7A4D">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9C3987" w:rsidRPr="005A7A4D" w:rsidRDefault="009C3987">
      <w:pPr>
        <w:pStyle w:val="EMEABodyText"/>
      </w:pPr>
    </w:p>
    <w:p w:rsidR="006603C5" w:rsidRPr="005A7A4D" w:rsidRDefault="006603C5">
      <w:pPr>
        <w:pStyle w:val="EMEABodyText"/>
      </w:pPr>
      <w:r w:rsidRPr="005A7A4D">
        <w:t xml:space="preserve">The efficacy of </w:t>
      </w:r>
      <w:proofErr w:type="spellStart"/>
      <w:r w:rsidRPr="005A7A4D">
        <w:t>Aprovel</w:t>
      </w:r>
      <w:proofErr w:type="spellEnd"/>
      <w:r w:rsidRPr="005A7A4D">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6603C5" w:rsidRPr="005A7A4D" w:rsidRDefault="006603C5">
      <w:pPr>
        <w:pStyle w:val="EMEABodyText"/>
      </w:pPr>
      <w:r w:rsidRPr="005A7A4D">
        <w:t>There is no clinically important effect on serum uric acid or urinary uric acid secretion.</w:t>
      </w:r>
    </w:p>
    <w:p w:rsidR="006603C5" w:rsidRPr="005A7A4D" w:rsidRDefault="006603C5" w:rsidP="008E6ED7">
      <w:pPr>
        <w:pStyle w:val="EMEABodyText"/>
      </w:pPr>
    </w:p>
    <w:p w:rsidR="006603C5" w:rsidRPr="00667CD0" w:rsidRDefault="006603C5" w:rsidP="008E6ED7">
      <w:pPr>
        <w:pStyle w:val="EMEABodyText"/>
        <w:keepNext/>
        <w:outlineLvl w:val="0"/>
        <w:rPr>
          <w:i/>
        </w:rPr>
      </w:pPr>
      <w:r w:rsidRPr="00667CD0">
        <w:rPr>
          <w:i/>
        </w:rPr>
        <w:t>Paediatric population</w:t>
      </w:r>
    </w:p>
    <w:p w:rsidR="009C3987" w:rsidRPr="005A7A4D" w:rsidRDefault="009C3987" w:rsidP="008E6ED7">
      <w:pPr>
        <w:pStyle w:val="EMEABodyText"/>
      </w:pPr>
    </w:p>
    <w:p w:rsidR="006603C5" w:rsidRPr="005A7A4D" w:rsidRDefault="006603C5" w:rsidP="008E6ED7">
      <w:pPr>
        <w:pStyle w:val="EMEABodyText"/>
      </w:pPr>
      <w:r w:rsidRPr="005A7A4D">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5A7A4D">
        <w:t>SeSBP</w:t>
      </w:r>
      <w:proofErr w:type="spellEnd"/>
      <w:r w:rsidRPr="005A7A4D">
        <w:t>) was 11.7 mmHg (low dose), 9.3 mmHg (medium dose), 13.2 mmHg (high dose). No significant difference was apparent between these doses. Adjusted mean change of trough seated diastolic blood pressure (</w:t>
      </w:r>
      <w:proofErr w:type="spellStart"/>
      <w:r w:rsidRPr="005A7A4D">
        <w:t>SeDBP</w:t>
      </w:r>
      <w:proofErr w:type="spellEnd"/>
      <w:r w:rsidRPr="005A7A4D">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5A7A4D">
        <w:t>SeSBP</w:t>
      </w:r>
      <w:proofErr w:type="spellEnd"/>
      <w:r w:rsidRPr="005A7A4D">
        <w:t xml:space="preserve"> and </w:t>
      </w:r>
      <w:proofErr w:type="spellStart"/>
      <w:r w:rsidRPr="005A7A4D">
        <w:t>SeDBP</w:t>
      </w:r>
      <w:proofErr w:type="spellEnd"/>
      <w:r w:rsidRPr="005A7A4D">
        <w:t xml:space="preserve"> compared to +0.1 and -0.3 mmHg changes respectively in those on all doses of irbesartan (see section 4.2).</w:t>
      </w:r>
    </w:p>
    <w:p w:rsidR="006603C5" w:rsidRPr="005A7A4D" w:rsidRDefault="006603C5">
      <w:pPr>
        <w:pStyle w:val="EMEABodyText"/>
      </w:pPr>
    </w:p>
    <w:p w:rsidR="006603C5" w:rsidRPr="00667CD0" w:rsidRDefault="006603C5" w:rsidP="008E6ED7">
      <w:pPr>
        <w:pStyle w:val="EMEABodyText"/>
        <w:keepNext/>
        <w:outlineLvl w:val="0"/>
        <w:rPr>
          <w:i/>
        </w:rPr>
      </w:pPr>
      <w:r w:rsidRPr="00667CD0">
        <w:rPr>
          <w:i/>
        </w:rPr>
        <w:t>Hypertension and type 2 diabetes with renal disease</w:t>
      </w:r>
    </w:p>
    <w:p w:rsidR="009C3987" w:rsidRPr="005A7A4D" w:rsidRDefault="009C3987">
      <w:pPr>
        <w:pStyle w:val="EMEABodyText"/>
      </w:pPr>
    </w:p>
    <w:p w:rsidR="006603C5" w:rsidRPr="005A7A4D" w:rsidRDefault="006603C5">
      <w:pPr>
        <w:pStyle w:val="EMEABodyText"/>
      </w:pPr>
      <w:r w:rsidRPr="005A7A4D">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rsidRPr="005A7A4D">
        <w:t>Aprovel</w:t>
      </w:r>
      <w:proofErr w:type="spellEnd"/>
      <w:r w:rsidRPr="005A7A4D">
        <w:t xml:space="preserve">, amlodipine and placebo. In 1,715 hypertensive patients with type 2 diabetes, proteinuria ≥ 900 mg/day and serum creatinine ranging from 1.0-3.0 mg/dl, the long-term effects (mean 2.6 years) of </w:t>
      </w:r>
      <w:proofErr w:type="spellStart"/>
      <w:r w:rsidRPr="005A7A4D">
        <w:t>Aprovel</w:t>
      </w:r>
      <w:proofErr w:type="spellEnd"/>
      <w:r w:rsidRPr="005A7A4D">
        <w:t xml:space="preserve"> on the progression of renal disease and all-cause mortality were examined. Patients were titrated from 75 mg to a maintenance dose of 300 mg </w:t>
      </w:r>
      <w:proofErr w:type="spellStart"/>
      <w:r w:rsidRPr="005A7A4D">
        <w:t>Aprovel</w:t>
      </w:r>
      <w:proofErr w:type="spellEnd"/>
      <w:r w:rsidRPr="005A7A4D">
        <w:rPr>
          <w:rFonts w:ascii="Times" w:hAnsi="Times"/>
        </w:rPr>
        <w:t>, from 2.5 mg to 10 mg amlodipine, or placebo</w:t>
      </w:r>
      <w:r w:rsidRPr="005A7A4D">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5A7A4D">
        <w:t>all cause</w:t>
      </w:r>
      <w:proofErr w:type="spellEnd"/>
      <w:r w:rsidRPr="005A7A4D">
        <w:t xml:space="preserve"> mortality was observed, while a positive trend in the reduction in ESRD and a significant reduction in doubling of serum creatinine were observed.</w:t>
      </w:r>
    </w:p>
    <w:p w:rsidR="006603C5" w:rsidRPr="005A7A4D" w:rsidRDefault="006603C5">
      <w:pPr>
        <w:pStyle w:val="EMEABodyText"/>
      </w:pPr>
    </w:p>
    <w:p w:rsidR="006603C5" w:rsidRPr="005A7A4D" w:rsidRDefault="006603C5">
      <w:pPr>
        <w:pStyle w:val="EMEABodyText"/>
        <w:rPr>
          <w:snapToGrid w:val="0"/>
          <w:lang w:eastAsia="es-ES"/>
        </w:rPr>
      </w:pPr>
      <w:r w:rsidRPr="005A7A4D">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5A7A4D">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6603C5" w:rsidRPr="005A7A4D" w:rsidRDefault="006603C5">
      <w:pPr>
        <w:pStyle w:val="EMEABodyText"/>
        <w:rPr>
          <w:snapToGrid w:val="0"/>
          <w:lang w:eastAsia="es-ES"/>
        </w:rPr>
      </w:pPr>
    </w:p>
    <w:p w:rsidR="006603C5" w:rsidRPr="005A7A4D" w:rsidRDefault="006603C5">
      <w:pPr>
        <w:pStyle w:val="EMEABodyText"/>
      </w:pPr>
      <w:r w:rsidRPr="005A7A4D">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rsidRPr="005A7A4D">
        <w:t>Aprovel</w:t>
      </w:r>
      <w:proofErr w:type="spellEnd"/>
      <w:r w:rsidRPr="005A7A4D">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5A7A4D">
        <w:t>normoalbuminuria</w:t>
      </w:r>
      <w:proofErr w:type="spellEnd"/>
      <w:r w:rsidRPr="005A7A4D">
        <w:t xml:space="preserve"> (&lt; 30 mg/day) was more frequent in the </w:t>
      </w:r>
      <w:proofErr w:type="spellStart"/>
      <w:r w:rsidRPr="005A7A4D">
        <w:t>Aprovel</w:t>
      </w:r>
      <w:proofErr w:type="spellEnd"/>
      <w:r w:rsidRPr="005A7A4D">
        <w:t> 300 mg group (34%) than in the placebo group (21%).</w:t>
      </w:r>
    </w:p>
    <w:p w:rsidR="006603C5" w:rsidRPr="005A7A4D" w:rsidRDefault="006603C5">
      <w:pPr>
        <w:pStyle w:val="EMEABodyText"/>
      </w:pPr>
    </w:p>
    <w:p w:rsidR="005C1EB9" w:rsidRPr="00667CD0" w:rsidRDefault="005C1EB9" w:rsidP="005C1EB9">
      <w:pPr>
        <w:pStyle w:val="EMEABodyText"/>
        <w:rPr>
          <w:i/>
        </w:rPr>
      </w:pPr>
      <w:r w:rsidRPr="00667CD0">
        <w:rPr>
          <w:i/>
        </w:rPr>
        <w:t>Dual blockade of the renin-angiotensin-aldosterone system (RAAS)</w:t>
      </w:r>
    </w:p>
    <w:p w:rsidR="009C3987" w:rsidRPr="005A7A4D" w:rsidRDefault="009C3987" w:rsidP="005C1EB9">
      <w:pPr>
        <w:pStyle w:val="EMEABodyText"/>
      </w:pPr>
    </w:p>
    <w:p w:rsidR="005C1EB9" w:rsidRPr="005A7A4D" w:rsidRDefault="005C1EB9" w:rsidP="005C1EB9">
      <w:pPr>
        <w:pStyle w:val="EMEABodyText"/>
      </w:pPr>
      <w:r w:rsidRPr="005A7A4D">
        <w:t xml:space="preserve">Two large randomised, controlled trials </w:t>
      </w:r>
      <w:r w:rsidR="00B055ED" w:rsidRPr="005A7A4D">
        <w:t>(</w:t>
      </w:r>
      <w:r w:rsidRPr="005A7A4D">
        <w:t>ONTARGET (</w:t>
      </w:r>
      <w:proofErr w:type="spellStart"/>
      <w:r w:rsidRPr="005A7A4D">
        <w:t>O</w:t>
      </w:r>
      <w:r w:rsidR="00B055ED" w:rsidRPr="005A7A4D">
        <w:t>N</w:t>
      </w:r>
      <w:r w:rsidRPr="005A7A4D">
        <w:t>going</w:t>
      </w:r>
      <w:proofErr w:type="spellEnd"/>
      <w:r w:rsidRPr="005A7A4D">
        <w:t xml:space="preserve"> Telmisartan Alone and in combination with Ramipril Global Endpoint Trial)</w:t>
      </w:r>
      <w:r w:rsidR="00B055ED" w:rsidRPr="005A7A4D">
        <w:t xml:space="preserve"> and</w:t>
      </w:r>
      <w:r w:rsidR="005A7A4D">
        <w:t xml:space="preserve"> </w:t>
      </w:r>
      <w:r w:rsidRPr="005A7A4D">
        <w:t>VA NEPHRON-D (The Veterans Affairs Nephropathy in Diabetes</w:t>
      </w:r>
      <w:r w:rsidR="00B055ED" w:rsidRPr="005A7A4D">
        <w:t>)</w:t>
      </w:r>
      <w:r w:rsidRPr="005A7A4D">
        <w:t xml:space="preserve">) have examined the use of </w:t>
      </w:r>
      <w:r w:rsidR="00B055ED" w:rsidRPr="005A7A4D">
        <w:t xml:space="preserve">the </w:t>
      </w:r>
      <w:r w:rsidRPr="005A7A4D">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9C3987" w:rsidRPr="005A7A4D" w:rsidRDefault="009C3987" w:rsidP="005C1EB9">
      <w:pPr>
        <w:pStyle w:val="EMEABodyText"/>
      </w:pPr>
    </w:p>
    <w:p w:rsidR="005C1EB9" w:rsidRPr="005A7A4D" w:rsidRDefault="005C1EB9" w:rsidP="005C1EB9">
      <w:pPr>
        <w:pStyle w:val="EMEABodyText"/>
      </w:pPr>
      <w:r w:rsidRPr="005A7A4D">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5C1EB9" w:rsidRPr="005A7A4D" w:rsidRDefault="005C1EB9" w:rsidP="005C1EB9">
      <w:pPr>
        <w:pStyle w:val="EMEABodyText"/>
      </w:pPr>
      <w:r w:rsidRPr="005A7A4D">
        <w:t>ACE-inhibitors and angiotensin II receptor blockers should therefore not be used concomitantly in patients with diabetic nephropathy.</w:t>
      </w:r>
    </w:p>
    <w:p w:rsidR="009C3987" w:rsidRPr="005A7A4D" w:rsidRDefault="009C3987" w:rsidP="005C1EB9">
      <w:pPr>
        <w:pStyle w:val="EMEABodyText"/>
      </w:pPr>
    </w:p>
    <w:p w:rsidR="005C1EB9" w:rsidRPr="005A7A4D" w:rsidRDefault="005C1EB9" w:rsidP="005C1EB9">
      <w:pPr>
        <w:pStyle w:val="EMEABodyText"/>
      </w:pPr>
      <w:r w:rsidRPr="005A7A4D">
        <w:t>ALTITUD</w:t>
      </w:r>
      <w:r w:rsidR="00083169" w:rsidRPr="005A7A4D">
        <w:t>E</w:t>
      </w:r>
      <w:r w:rsidRPr="005A7A4D">
        <w:t xml:space="preserve"> (</w:t>
      </w:r>
      <w:proofErr w:type="spellStart"/>
      <w:r w:rsidRPr="005A7A4D">
        <w:t>Ali</w:t>
      </w:r>
      <w:r w:rsidR="00E37EC1" w:rsidRPr="005A7A4D">
        <w:t>s</w:t>
      </w:r>
      <w:r w:rsidRPr="005A7A4D">
        <w:t>kiren</w:t>
      </w:r>
      <w:proofErr w:type="spellEnd"/>
      <w:r w:rsidRPr="005A7A4D">
        <w:t xml:space="preserve"> Trial in Type 2 Diabet</w:t>
      </w:r>
      <w:r w:rsidR="00B055ED" w:rsidRPr="005A7A4D">
        <w:t>es</w:t>
      </w:r>
      <w:r w:rsidRPr="005A7A4D">
        <w:t xml:space="preserve"> Using Cardiovascular and Renal </w:t>
      </w:r>
      <w:r w:rsidR="00B055ED" w:rsidRPr="005A7A4D">
        <w:t xml:space="preserve">Disease </w:t>
      </w:r>
      <w:r w:rsidRPr="005A7A4D">
        <w:t xml:space="preserve">Endpoints) was a study designed to test the benefit of adding </w:t>
      </w:r>
      <w:proofErr w:type="spellStart"/>
      <w:r w:rsidRPr="005A7A4D">
        <w:t>aliskiren</w:t>
      </w:r>
      <w:proofErr w:type="spellEnd"/>
      <w:r w:rsidRPr="005A7A4D">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frequent in the </w:t>
      </w:r>
      <w:proofErr w:type="spellStart"/>
      <w:r w:rsidRPr="005A7A4D">
        <w:t>aliskiren</w:t>
      </w:r>
      <w:proofErr w:type="spellEnd"/>
      <w:r w:rsidRPr="005A7A4D">
        <w:t xml:space="preserve"> group than in the placebo group and adverse events and serious adverse events of interest (hyperkalaemia, hypotension and renal d</w:t>
      </w:r>
      <w:r w:rsidR="00B055ED" w:rsidRPr="005A7A4D">
        <w:t>y</w:t>
      </w:r>
      <w:r w:rsidRPr="005A7A4D">
        <w:t xml:space="preserve">sfunction) were more frequently reported in the </w:t>
      </w:r>
      <w:proofErr w:type="spellStart"/>
      <w:r w:rsidRPr="005A7A4D">
        <w:t>aliskiren</w:t>
      </w:r>
      <w:proofErr w:type="spellEnd"/>
      <w:r w:rsidRPr="005A7A4D">
        <w:t xml:space="preserve"> group than in the placebo group.</w:t>
      </w:r>
    </w:p>
    <w:p w:rsidR="005C1EB9" w:rsidRPr="005A7A4D" w:rsidRDefault="005C1EB9" w:rsidP="005C1EB9">
      <w:pPr>
        <w:pStyle w:val="EMEABodyText"/>
        <w:rPr>
          <w:u w:val="single"/>
        </w:rPr>
      </w:pPr>
    </w:p>
    <w:p w:rsidR="005C1EB9" w:rsidRPr="005A7A4D" w:rsidRDefault="005C1EB9">
      <w:pPr>
        <w:pStyle w:val="EMEABodyText"/>
      </w:pPr>
    </w:p>
    <w:p w:rsidR="006603C5" w:rsidRPr="005A7A4D" w:rsidRDefault="006603C5">
      <w:pPr>
        <w:pStyle w:val="EMEAHeading2"/>
        <w:outlineLvl w:val="0"/>
      </w:pPr>
      <w:r w:rsidRPr="005A7A4D">
        <w:t>5.2</w:t>
      </w:r>
      <w:r w:rsidRPr="005A7A4D">
        <w:tab/>
        <w:t>Pharmacokinetic properties</w:t>
      </w:r>
    </w:p>
    <w:p w:rsidR="006603C5" w:rsidRPr="005A7A4D" w:rsidRDefault="006603C5" w:rsidP="008E6ED7">
      <w:pPr>
        <w:pStyle w:val="EMEAHeading2"/>
      </w:pPr>
    </w:p>
    <w:p w:rsidR="004A3323" w:rsidRPr="005A7A4D" w:rsidRDefault="004A3323" w:rsidP="004A3323">
      <w:pPr>
        <w:pStyle w:val="EMEAHeading2"/>
        <w:ind w:left="0" w:firstLine="0"/>
        <w:rPr>
          <w:b w:val="0"/>
          <w:u w:val="single"/>
        </w:rPr>
      </w:pPr>
      <w:r w:rsidRPr="005A7A4D">
        <w:rPr>
          <w:b w:val="0"/>
          <w:u w:val="single"/>
        </w:rPr>
        <w:t>Absorption</w:t>
      </w:r>
    </w:p>
    <w:p w:rsidR="009C3987" w:rsidRPr="005A7A4D" w:rsidRDefault="009C3987" w:rsidP="008E6ED7">
      <w:pPr>
        <w:pStyle w:val="EMEABodyText"/>
        <w:keepNext/>
      </w:pPr>
    </w:p>
    <w:p w:rsidR="007511B8" w:rsidRDefault="006603C5" w:rsidP="008E6ED7">
      <w:pPr>
        <w:pStyle w:val="EMEABodyText"/>
        <w:keepNext/>
      </w:pPr>
      <w:r w:rsidRPr="005A7A4D">
        <w:t xml:space="preserve">After oral administration, irbesartan is well absorbed: studies of absolute bioavailability gave values of approximately 60-80%. Concomitant food intake does not significantly influence the bioavailability of irbesartan. </w:t>
      </w:r>
    </w:p>
    <w:p w:rsidR="007511B8" w:rsidRDefault="007511B8" w:rsidP="008E6ED7">
      <w:pPr>
        <w:pStyle w:val="EMEABodyText"/>
        <w:keepNext/>
      </w:pPr>
    </w:p>
    <w:p w:rsidR="007511B8" w:rsidRDefault="007511B8" w:rsidP="008E6ED7">
      <w:pPr>
        <w:pStyle w:val="EMEABodyText"/>
        <w:keepNext/>
      </w:pPr>
      <w:r w:rsidRPr="005D0F57">
        <w:rPr>
          <w:u w:val="single"/>
        </w:rPr>
        <w:t>Distribution</w:t>
      </w:r>
    </w:p>
    <w:p w:rsidR="007511B8" w:rsidRDefault="007511B8" w:rsidP="008E6ED7">
      <w:pPr>
        <w:pStyle w:val="EMEABodyText"/>
        <w:keepNext/>
      </w:pPr>
    </w:p>
    <w:p w:rsidR="007511B8" w:rsidRDefault="006603C5" w:rsidP="008E6ED7">
      <w:pPr>
        <w:pStyle w:val="EMEABodyText"/>
        <w:keepNext/>
      </w:pPr>
      <w:r w:rsidRPr="005A7A4D">
        <w:t xml:space="preserve">Plasma protein binding is approximately 96%, with negligible binding to cellular blood components. The volume of distribution is 53 - 93 litres. </w:t>
      </w:r>
    </w:p>
    <w:p w:rsidR="007511B8" w:rsidRDefault="007511B8" w:rsidP="008E6ED7">
      <w:pPr>
        <w:pStyle w:val="EMEABodyText"/>
        <w:keepNext/>
      </w:pPr>
    </w:p>
    <w:p w:rsidR="007511B8" w:rsidRDefault="007511B8" w:rsidP="008E6ED7">
      <w:pPr>
        <w:pStyle w:val="EMEABodyText"/>
        <w:keepNext/>
      </w:pPr>
      <w:proofErr w:type="spellStart"/>
      <w:r w:rsidRPr="005D0F57">
        <w:rPr>
          <w:u w:val="single"/>
        </w:rPr>
        <w:t>Biotransformatin</w:t>
      </w:r>
      <w:proofErr w:type="spellEnd"/>
    </w:p>
    <w:p w:rsidR="007511B8" w:rsidRDefault="007511B8" w:rsidP="008E6ED7">
      <w:pPr>
        <w:pStyle w:val="EMEABodyText"/>
        <w:keepNext/>
      </w:pPr>
    </w:p>
    <w:p w:rsidR="006603C5" w:rsidRPr="005A7A4D" w:rsidRDefault="006603C5" w:rsidP="008E6ED7">
      <w:pPr>
        <w:pStyle w:val="EMEABodyText"/>
        <w:keepNext/>
      </w:pPr>
      <w:r w:rsidRPr="005A7A4D">
        <w:t xml:space="preserve">Following oral or intravenous administration of </w:t>
      </w:r>
      <w:r w:rsidRPr="005A7A4D">
        <w:rPr>
          <w:position w:val="2"/>
          <w:vertAlign w:val="superscript"/>
        </w:rPr>
        <w:t>14</w:t>
      </w:r>
      <w:r w:rsidRPr="005A7A4D">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5A7A4D">
        <w:rPr>
          <w:i/>
        </w:rPr>
        <w:t>In vitro</w:t>
      </w:r>
      <w:r w:rsidRPr="005A7A4D">
        <w:t xml:space="preserve"> studies indicate that irbesartan is primarily oxidised by the cytochrome P450 enzyme CYP2C9; isoenzyme CYP3A4 has negligible effect.</w:t>
      </w:r>
    </w:p>
    <w:p w:rsidR="007613F3" w:rsidRPr="005A7A4D" w:rsidRDefault="007613F3" w:rsidP="008E6ED7">
      <w:pPr>
        <w:pStyle w:val="EMEABodyText"/>
        <w:keepNext/>
      </w:pPr>
    </w:p>
    <w:p w:rsidR="009C3987" w:rsidRPr="005A7A4D" w:rsidRDefault="004A3323">
      <w:pPr>
        <w:pStyle w:val="EMEABodyText"/>
      </w:pPr>
      <w:r w:rsidRPr="00667CD0">
        <w:rPr>
          <w:u w:val="single"/>
        </w:rPr>
        <w:t>Linearity/non-linearity</w:t>
      </w:r>
    </w:p>
    <w:p w:rsidR="009C3987" w:rsidRPr="005A7A4D" w:rsidRDefault="009C3987">
      <w:pPr>
        <w:pStyle w:val="EMEABodyText"/>
      </w:pPr>
    </w:p>
    <w:p w:rsidR="006603C5" w:rsidRPr="005A7A4D" w:rsidRDefault="006603C5">
      <w:pPr>
        <w:pStyle w:val="EMEABodyText"/>
      </w:pPr>
      <w:r w:rsidRPr="005A7A4D">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1.5 - 2 hours after oral administration. The total body and renal clearance are 157 - 176 and 3 - 3.5 ml/min, respectively. The terminal elimination half-life of irbesartan is 11 - 15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5A7A4D">
        <w:rPr>
          <w:rStyle w:val="EMEASubscript"/>
        </w:rPr>
        <w:t>max</w:t>
      </w:r>
      <w:r w:rsidRPr="005A7A4D">
        <w:t xml:space="preserve"> values were also somewhat greater in </w:t>
      </w:r>
      <w:r w:rsidR="0035373E" w:rsidRPr="005A7A4D">
        <w:t>older</w:t>
      </w:r>
      <w:r w:rsidR="005A7A4D">
        <w:t xml:space="preserve"> </w:t>
      </w:r>
      <w:r w:rsidRPr="005A7A4D">
        <w:t>subjects (≥ 65 years) than those of young subjects (18 - 40 years). However the terminal half-life was not significantly altered. No dosage adjustment is necessary in</w:t>
      </w:r>
      <w:r w:rsidR="000B016B" w:rsidRPr="005A7A4D">
        <w:t xml:space="preserve"> older people</w:t>
      </w:r>
      <w:r w:rsidRPr="005A7A4D">
        <w:t>.</w:t>
      </w:r>
    </w:p>
    <w:p w:rsidR="007613F3" w:rsidRPr="005A7A4D" w:rsidRDefault="007613F3">
      <w:pPr>
        <w:pStyle w:val="EMEABodyText"/>
      </w:pPr>
    </w:p>
    <w:p w:rsidR="006603C5" w:rsidRPr="00667CD0" w:rsidRDefault="004A3323">
      <w:pPr>
        <w:pStyle w:val="EMEABodyText"/>
        <w:rPr>
          <w:u w:val="single"/>
        </w:rPr>
      </w:pPr>
      <w:r w:rsidRPr="00667CD0">
        <w:rPr>
          <w:u w:val="single"/>
        </w:rPr>
        <w:t>Elimination</w:t>
      </w:r>
    </w:p>
    <w:p w:rsidR="0064537E" w:rsidRPr="005A7A4D" w:rsidRDefault="0064537E">
      <w:pPr>
        <w:pStyle w:val="EMEABodyText"/>
      </w:pPr>
    </w:p>
    <w:p w:rsidR="006603C5" w:rsidRPr="005A7A4D" w:rsidRDefault="006603C5">
      <w:pPr>
        <w:pStyle w:val="EMEABodyText"/>
      </w:pPr>
      <w:r w:rsidRPr="005A7A4D">
        <w:t xml:space="preserve">Irbesartan and its metabolites are eliminated by both biliary and renal pathways. After either oral or IV administration of </w:t>
      </w:r>
      <w:r w:rsidRPr="005A7A4D">
        <w:rPr>
          <w:position w:val="2"/>
          <w:vertAlign w:val="superscript"/>
        </w:rPr>
        <w:t>14</w:t>
      </w:r>
      <w:r w:rsidRPr="005A7A4D">
        <w:t>C irbesartan, about 20% of the radioactivity is recovered in the urine, and the remainder in the faeces. Less than 2% of the dose is excreted in the urine as unchanged irbesartan.</w:t>
      </w:r>
    </w:p>
    <w:p w:rsidR="006603C5" w:rsidRPr="005A7A4D" w:rsidRDefault="006603C5">
      <w:pPr>
        <w:pStyle w:val="EMEABodyText"/>
      </w:pPr>
    </w:p>
    <w:p w:rsidR="006603C5" w:rsidRPr="005A7A4D" w:rsidRDefault="006603C5" w:rsidP="008E6ED7">
      <w:pPr>
        <w:pStyle w:val="EMEABodyText"/>
        <w:keepNext/>
        <w:outlineLvl w:val="0"/>
        <w:rPr>
          <w:u w:val="single"/>
        </w:rPr>
      </w:pPr>
      <w:r w:rsidRPr="005A7A4D">
        <w:rPr>
          <w:u w:val="single"/>
        </w:rPr>
        <w:t>Paediatric population</w:t>
      </w:r>
    </w:p>
    <w:p w:rsidR="0064537E" w:rsidRPr="005A7A4D" w:rsidRDefault="0064537E">
      <w:pPr>
        <w:pStyle w:val="EMEABodyText"/>
      </w:pPr>
    </w:p>
    <w:p w:rsidR="006603C5" w:rsidRPr="005A7A4D" w:rsidRDefault="006603C5">
      <w:pPr>
        <w:pStyle w:val="EMEABodyText"/>
      </w:pPr>
      <w:r w:rsidRPr="005A7A4D">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5A7A4D">
        <w:rPr>
          <w:rStyle w:val="EMEASubscript"/>
        </w:rPr>
        <w:t>max</w:t>
      </w:r>
      <w:r w:rsidRPr="005A7A4D">
        <w:t>, AUC and clearance rates were comparable to those observed in adult patients receiving 150 mg irbesartan daily. A limited accumulation of irbesartan (18%) in plasma was observed upon repeated once daily dosing.</w:t>
      </w:r>
    </w:p>
    <w:p w:rsidR="006603C5" w:rsidRPr="005A7A4D" w:rsidRDefault="006603C5">
      <w:pPr>
        <w:pStyle w:val="EMEABodyText"/>
      </w:pPr>
    </w:p>
    <w:p w:rsidR="004A3323" w:rsidRPr="005A7A4D" w:rsidRDefault="006603C5">
      <w:pPr>
        <w:pStyle w:val="EMEABodyText"/>
      </w:pPr>
      <w:r w:rsidRPr="005A7A4D">
        <w:rPr>
          <w:u w:val="single"/>
        </w:rPr>
        <w:t>Renal impairment</w:t>
      </w:r>
    </w:p>
    <w:p w:rsidR="0064537E" w:rsidRPr="005A7A4D" w:rsidRDefault="0064537E">
      <w:pPr>
        <w:pStyle w:val="EMEABodyText"/>
      </w:pPr>
    </w:p>
    <w:p w:rsidR="006603C5" w:rsidRPr="005A7A4D" w:rsidRDefault="004A3323">
      <w:pPr>
        <w:pStyle w:val="EMEABodyText"/>
      </w:pPr>
      <w:r w:rsidRPr="005A7A4D">
        <w:t>I</w:t>
      </w:r>
      <w:r w:rsidR="006603C5" w:rsidRPr="005A7A4D">
        <w:t>n patients with renal impairment or those undergoing haemodialysis, the pharmacokinetic parameters of irbesartan are not significantly altered. Irbesartan is not removed by haemodialysis.</w:t>
      </w:r>
    </w:p>
    <w:p w:rsidR="006603C5" w:rsidRPr="005A7A4D" w:rsidRDefault="006603C5">
      <w:pPr>
        <w:pStyle w:val="EMEABodyText"/>
      </w:pPr>
    </w:p>
    <w:p w:rsidR="004A3323" w:rsidRPr="005A7A4D" w:rsidRDefault="006603C5">
      <w:pPr>
        <w:pStyle w:val="EMEABodyText"/>
      </w:pPr>
      <w:r w:rsidRPr="005A7A4D">
        <w:rPr>
          <w:u w:val="single"/>
        </w:rPr>
        <w:t>Hepatic impairment</w:t>
      </w:r>
    </w:p>
    <w:p w:rsidR="0064537E" w:rsidRPr="005A7A4D" w:rsidRDefault="0064537E">
      <w:pPr>
        <w:pStyle w:val="EMEABodyText"/>
      </w:pPr>
    </w:p>
    <w:p w:rsidR="006603C5" w:rsidRPr="005A7A4D" w:rsidRDefault="004A3323">
      <w:pPr>
        <w:pStyle w:val="EMEABodyText"/>
      </w:pPr>
      <w:r w:rsidRPr="005A7A4D">
        <w:t>I</w:t>
      </w:r>
      <w:r w:rsidR="006603C5" w:rsidRPr="005A7A4D">
        <w:t xml:space="preserve">n patients with mild to moderate cirrhosis, the pharmacokinetic parameters of irbesartan are not significantly altered. </w:t>
      </w:r>
    </w:p>
    <w:p w:rsidR="00EA7BCE" w:rsidRPr="005A7A4D" w:rsidRDefault="00EA7BCE">
      <w:pPr>
        <w:pStyle w:val="EMEABodyText"/>
      </w:pPr>
    </w:p>
    <w:p w:rsidR="006603C5" w:rsidRPr="005A7A4D" w:rsidRDefault="006603C5">
      <w:pPr>
        <w:pStyle w:val="EMEABodyText"/>
      </w:pPr>
      <w:r w:rsidRPr="005A7A4D">
        <w:t>Studies have not been performed in patients with severe hepatic impairment.</w:t>
      </w:r>
    </w:p>
    <w:p w:rsidR="006603C5" w:rsidRPr="005A7A4D" w:rsidRDefault="006603C5">
      <w:pPr>
        <w:pStyle w:val="EMEABodyText"/>
      </w:pPr>
    </w:p>
    <w:p w:rsidR="006603C5" w:rsidRPr="005A7A4D" w:rsidRDefault="006603C5">
      <w:pPr>
        <w:pStyle w:val="EMEAHeading2"/>
        <w:outlineLvl w:val="0"/>
      </w:pPr>
      <w:r w:rsidRPr="005A7A4D">
        <w:t>5.3</w:t>
      </w:r>
      <w:r w:rsidRPr="005A7A4D">
        <w:rPr>
          <w:i/>
        </w:rPr>
        <w:tab/>
      </w:r>
      <w:r w:rsidRPr="005A7A4D">
        <w:t>Preclinical safety data</w:t>
      </w:r>
    </w:p>
    <w:p w:rsidR="006603C5" w:rsidRPr="005A7A4D" w:rsidRDefault="006603C5" w:rsidP="008E6ED7">
      <w:pPr>
        <w:pStyle w:val="EMEAHeading2"/>
      </w:pPr>
    </w:p>
    <w:p w:rsidR="006603C5" w:rsidRPr="005A7A4D" w:rsidRDefault="006603C5" w:rsidP="008E6ED7">
      <w:pPr>
        <w:pStyle w:val="EMEABodyText"/>
        <w:keepNext/>
      </w:pPr>
      <w:r w:rsidRPr="005A7A4D">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6603C5" w:rsidRPr="005A7A4D" w:rsidRDefault="006603C5">
      <w:pPr>
        <w:pStyle w:val="EMEABodyText"/>
      </w:pPr>
    </w:p>
    <w:p w:rsidR="006603C5" w:rsidRPr="005A7A4D" w:rsidRDefault="006603C5">
      <w:pPr>
        <w:pStyle w:val="EMEABodyText"/>
      </w:pPr>
      <w:r w:rsidRPr="005A7A4D">
        <w:t xml:space="preserve">There was no evidence of mutagenicity, </w:t>
      </w:r>
      <w:proofErr w:type="spellStart"/>
      <w:r w:rsidRPr="005A7A4D">
        <w:t>clastogenicity</w:t>
      </w:r>
      <w:proofErr w:type="spellEnd"/>
      <w:r w:rsidRPr="005A7A4D">
        <w:t xml:space="preserve"> or carcinogenicity.</w:t>
      </w:r>
    </w:p>
    <w:p w:rsidR="006603C5" w:rsidRPr="005A7A4D" w:rsidRDefault="006603C5">
      <w:pPr>
        <w:pStyle w:val="EMEABodyText"/>
      </w:pPr>
    </w:p>
    <w:p w:rsidR="006603C5" w:rsidRPr="005A7A4D" w:rsidRDefault="006603C5" w:rsidP="008E6ED7">
      <w:pPr>
        <w:pStyle w:val="EMEABodyText"/>
      </w:pPr>
      <w:r w:rsidRPr="005A7A4D">
        <w:t xml:space="preserve">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w:t>
      </w:r>
      <w:r w:rsidR="00B67381" w:rsidRPr="005A7A4D">
        <w:t>foetuses</w:t>
      </w:r>
      <w:r w:rsidRPr="005A7A4D">
        <w:t xml:space="preserve"> were observed. Irbesartan did not affect survival, development, or reproduction of offspring. Studies in animals indicate that the </w:t>
      </w:r>
      <w:r w:rsidR="00B67381" w:rsidRPr="005A7A4D">
        <w:t>radiolabelled</w:t>
      </w:r>
      <w:r w:rsidRPr="005A7A4D">
        <w:t xml:space="preserve"> irbesartan is detected in rat and rabbit </w:t>
      </w:r>
      <w:r w:rsidR="00B67381" w:rsidRPr="005A7A4D">
        <w:t>foetuses</w:t>
      </w:r>
      <w:r w:rsidRPr="005A7A4D">
        <w:t>. Irbesartan is excreted in the milk of lactating rats.</w:t>
      </w:r>
    </w:p>
    <w:p w:rsidR="006603C5" w:rsidRPr="005A7A4D" w:rsidRDefault="006603C5">
      <w:pPr>
        <w:pStyle w:val="EMEABodyText"/>
      </w:pPr>
    </w:p>
    <w:p w:rsidR="006603C5" w:rsidRPr="005A7A4D" w:rsidRDefault="006603C5">
      <w:pPr>
        <w:pStyle w:val="EMEABodyText"/>
      </w:pPr>
      <w:r w:rsidRPr="005A7A4D">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6.</w:t>
      </w:r>
      <w:r w:rsidRPr="005A7A4D">
        <w:tab/>
        <w:t>PHARMACEUTICAL PARTICULARS</w:t>
      </w:r>
    </w:p>
    <w:p w:rsidR="006603C5" w:rsidRPr="005A7A4D" w:rsidRDefault="006603C5">
      <w:pPr>
        <w:pStyle w:val="EMEAHeading1"/>
      </w:pPr>
    </w:p>
    <w:p w:rsidR="006603C5" w:rsidRPr="005A7A4D" w:rsidRDefault="006603C5" w:rsidP="008E6ED7">
      <w:pPr>
        <w:pStyle w:val="EMEAHeading2"/>
        <w:outlineLvl w:val="0"/>
      </w:pPr>
      <w:r w:rsidRPr="005A7A4D">
        <w:t>6.1</w:t>
      </w:r>
      <w:r w:rsidRPr="005A7A4D">
        <w:tab/>
        <w:t>List of excipients</w:t>
      </w:r>
    </w:p>
    <w:p w:rsidR="006603C5" w:rsidRPr="005A7A4D" w:rsidRDefault="006603C5" w:rsidP="008E6ED7">
      <w:pPr>
        <w:pStyle w:val="EMEAHeading2"/>
      </w:pPr>
    </w:p>
    <w:p w:rsidR="006603C5" w:rsidRPr="005A7A4D" w:rsidRDefault="006603C5" w:rsidP="008E6ED7">
      <w:pPr>
        <w:pStyle w:val="EMEABodyText"/>
        <w:keepNext/>
      </w:pPr>
      <w:r w:rsidRPr="005A7A4D">
        <w:t>Tablet core:</w:t>
      </w:r>
    </w:p>
    <w:p w:rsidR="006603C5" w:rsidRPr="005D0F57" w:rsidRDefault="006603C5" w:rsidP="008E6ED7">
      <w:pPr>
        <w:pStyle w:val="EMEABodyText"/>
        <w:rPr>
          <w:lang w:val="it-IT"/>
        </w:rPr>
      </w:pPr>
      <w:r w:rsidRPr="005D0F57">
        <w:rPr>
          <w:lang w:val="it-IT"/>
        </w:rPr>
        <w:t>Lactose monohydrate</w:t>
      </w:r>
    </w:p>
    <w:p w:rsidR="006603C5" w:rsidRPr="005D0F57" w:rsidRDefault="006603C5" w:rsidP="008E6ED7">
      <w:pPr>
        <w:pStyle w:val="EMEABodyText"/>
        <w:rPr>
          <w:lang w:val="it-IT"/>
        </w:rPr>
      </w:pPr>
      <w:r w:rsidRPr="005D0F57">
        <w:rPr>
          <w:lang w:val="it-IT"/>
        </w:rPr>
        <w:t>Microcrystalline cellulose</w:t>
      </w:r>
    </w:p>
    <w:p w:rsidR="006603C5" w:rsidRPr="005D0F57" w:rsidRDefault="006603C5" w:rsidP="008E6ED7">
      <w:pPr>
        <w:pStyle w:val="EMEABodyText"/>
        <w:rPr>
          <w:lang w:val="it-IT"/>
        </w:rPr>
      </w:pPr>
      <w:r w:rsidRPr="005D0F57">
        <w:rPr>
          <w:lang w:val="it-IT"/>
        </w:rPr>
        <w:t>Croscarmellose sodium</w:t>
      </w:r>
    </w:p>
    <w:p w:rsidR="006603C5" w:rsidRPr="005D0F57" w:rsidRDefault="006603C5" w:rsidP="008E6ED7">
      <w:pPr>
        <w:pStyle w:val="EMEABodyText"/>
        <w:rPr>
          <w:lang w:val="it-IT"/>
        </w:rPr>
      </w:pPr>
      <w:r w:rsidRPr="005D0F57">
        <w:rPr>
          <w:lang w:val="it-IT"/>
        </w:rPr>
        <w:t>Hypromellose</w:t>
      </w:r>
    </w:p>
    <w:p w:rsidR="006603C5" w:rsidRPr="005D0F57" w:rsidRDefault="006603C5" w:rsidP="008E6ED7">
      <w:pPr>
        <w:pStyle w:val="EMEABodyText"/>
        <w:rPr>
          <w:lang w:val="it-IT"/>
        </w:rPr>
      </w:pPr>
      <w:r w:rsidRPr="005D0F57">
        <w:rPr>
          <w:lang w:val="it-IT"/>
        </w:rPr>
        <w:t>Silicon dioxide</w:t>
      </w:r>
    </w:p>
    <w:p w:rsidR="006603C5" w:rsidRPr="005D0F57" w:rsidRDefault="006603C5" w:rsidP="008E6ED7">
      <w:pPr>
        <w:pStyle w:val="EMEABodyText"/>
        <w:rPr>
          <w:lang w:val="it-IT"/>
        </w:rPr>
      </w:pPr>
      <w:r w:rsidRPr="005D0F57">
        <w:rPr>
          <w:lang w:val="it-IT"/>
        </w:rPr>
        <w:t>Magnesium stearate.</w:t>
      </w:r>
    </w:p>
    <w:p w:rsidR="006603C5" w:rsidRPr="005D0F57" w:rsidRDefault="006603C5">
      <w:pPr>
        <w:pStyle w:val="EMEABodyText"/>
        <w:rPr>
          <w:lang w:val="it-IT"/>
        </w:rPr>
      </w:pPr>
    </w:p>
    <w:p w:rsidR="006603C5" w:rsidRPr="005D0F57" w:rsidRDefault="006603C5" w:rsidP="008E6ED7">
      <w:pPr>
        <w:pStyle w:val="EMEABodyText"/>
        <w:rPr>
          <w:lang w:val="it-IT"/>
        </w:rPr>
      </w:pPr>
      <w:r w:rsidRPr="005D0F57">
        <w:rPr>
          <w:lang w:val="it-IT"/>
        </w:rPr>
        <w:t>Film-coating:</w:t>
      </w:r>
    </w:p>
    <w:p w:rsidR="006603C5" w:rsidRPr="005D0F57" w:rsidRDefault="006603C5" w:rsidP="008E6ED7">
      <w:pPr>
        <w:pStyle w:val="EMEABodyText"/>
        <w:rPr>
          <w:lang w:val="it-IT"/>
        </w:rPr>
      </w:pPr>
      <w:r w:rsidRPr="005D0F57">
        <w:rPr>
          <w:lang w:val="it-IT"/>
        </w:rPr>
        <w:t>Lactose monohydrate</w:t>
      </w:r>
    </w:p>
    <w:p w:rsidR="006603C5" w:rsidRPr="005D0F57" w:rsidRDefault="006603C5" w:rsidP="008E6ED7">
      <w:pPr>
        <w:pStyle w:val="EMEABodyText"/>
        <w:rPr>
          <w:lang w:val="it-IT"/>
        </w:rPr>
      </w:pPr>
      <w:r w:rsidRPr="005D0F57">
        <w:rPr>
          <w:lang w:val="it-IT"/>
        </w:rPr>
        <w:t>Hypromellose</w:t>
      </w:r>
    </w:p>
    <w:p w:rsidR="006603C5" w:rsidRPr="005D0F57" w:rsidRDefault="006603C5" w:rsidP="008E6ED7">
      <w:pPr>
        <w:pStyle w:val="EMEABodyText"/>
        <w:rPr>
          <w:lang w:val="it-IT"/>
        </w:rPr>
      </w:pPr>
      <w:r w:rsidRPr="005D0F57">
        <w:rPr>
          <w:lang w:val="it-IT"/>
        </w:rPr>
        <w:t>Titanium dioxide</w:t>
      </w:r>
    </w:p>
    <w:p w:rsidR="006603C5" w:rsidRPr="005D0F57" w:rsidRDefault="006603C5" w:rsidP="008E6ED7">
      <w:pPr>
        <w:pStyle w:val="EMEABodyText"/>
        <w:rPr>
          <w:lang w:val="it-IT"/>
        </w:rPr>
      </w:pPr>
      <w:r w:rsidRPr="005D0F57">
        <w:rPr>
          <w:lang w:val="it-IT"/>
        </w:rPr>
        <w:t>Macrogol 3000</w:t>
      </w:r>
    </w:p>
    <w:p w:rsidR="006603C5" w:rsidRPr="005D0F57" w:rsidRDefault="006603C5" w:rsidP="008E6ED7">
      <w:pPr>
        <w:pStyle w:val="EMEABodyText"/>
        <w:rPr>
          <w:lang w:val="it-IT"/>
        </w:rPr>
      </w:pPr>
      <w:r w:rsidRPr="005D0F57">
        <w:rPr>
          <w:lang w:val="it-IT"/>
        </w:rPr>
        <w:t>Carnauba wax.</w:t>
      </w:r>
    </w:p>
    <w:p w:rsidR="006603C5" w:rsidRPr="005D0F57" w:rsidRDefault="006603C5">
      <w:pPr>
        <w:pStyle w:val="EMEABodyText"/>
        <w:rPr>
          <w:lang w:val="it-IT"/>
        </w:rPr>
      </w:pPr>
    </w:p>
    <w:p w:rsidR="006603C5" w:rsidRPr="005A7A4D" w:rsidRDefault="006603C5">
      <w:pPr>
        <w:pStyle w:val="EMEAHeading2"/>
        <w:outlineLvl w:val="0"/>
      </w:pPr>
      <w:r w:rsidRPr="005A7A4D">
        <w:t>6.2</w:t>
      </w:r>
      <w:r w:rsidRPr="005A7A4D">
        <w:tab/>
        <w:t>Incompatibilities</w:t>
      </w:r>
    </w:p>
    <w:p w:rsidR="006603C5" w:rsidRPr="005A7A4D" w:rsidRDefault="006603C5" w:rsidP="008E6ED7">
      <w:pPr>
        <w:pStyle w:val="EMEAHeading2"/>
      </w:pPr>
    </w:p>
    <w:p w:rsidR="006603C5" w:rsidRPr="005A7A4D" w:rsidRDefault="006603C5" w:rsidP="008E6ED7">
      <w:pPr>
        <w:pStyle w:val="EMEABodyText"/>
      </w:pPr>
      <w:r w:rsidRPr="005A7A4D">
        <w:t>Not applicable.</w:t>
      </w:r>
    </w:p>
    <w:p w:rsidR="006603C5" w:rsidRPr="005A7A4D" w:rsidRDefault="006603C5">
      <w:pPr>
        <w:pStyle w:val="EMEABodyText"/>
      </w:pPr>
    </w:p>
    <w:p w:rsidR="006603C5" w:rsidRPr="005A7A4D" w:rsidRDefault="006603C5">
      <w:pPr>
        <w:pStyle w:val="EMEAHeading2"/>
        <w:outlineLvl w:val="0"/>
      </w:pPr>
      <w:r w:rsidRPr="005A7A4D">
        <w:t>6.3</w:t>
      </w:r>
      <w:r w:rsidRPr="005A7A4D">
        <w:tab/>
        <w:t>Shelf life</w:t>
      </w:r>
    </w:p>
    <w:p w:rsidR="006603C5" w:rsidRPr="005A7A4D" w:rsidRDefault="006603C5" w:rsidP="008E6ED7">
      <w:pPr>
        <w:pStyle w:val="EMEAHeading2"/>
      </w:pPr>
    </w:p>
    <w:p w:rsidR="006603C5" w:rsidRPr="005A7A4D" w:rsidRDefault="006603C5" w:rsidP="008E6ED7">
      <w:pPr>
        <w:pStyle w:val="EMEABodyText"/>
      </w:pPr>
      <w:r w:rsidRPr="005A7A4D">
        <w:t>3 years.</w:t>
      </w:r>
    </w:p>
    <w:p w:rsidR="006603C5" w:rsidRPr="005A7A4D" w:rsidRDefault="006603C5">
      <w:pPr>
        <w:pStyle w:val="EMEABodyText"/>
      </w:pPr>
    </w:p>
    <w:p w:rsidR="006603C5" w:rsidRPr="005A7A4D" w:rsidRDefault="006603C5">
      <w:pPr>
        <w:pStyle w:val="EMEAHeading2"/>
        <w:outlineLvl w:val="0"/>
      </w:pPr>
      <w:r w:rsidRPr="005A7A4D">
        <w:t>6.4</w:t>
      </w:r>
      <w:r w:rsidRPr="005A7A4D">
        <w:tab/>
        <w:t>Special precautions for storage</w:t>
      </w:r>
    </w:p>
    <w:p w:rsidR="006603C5" w:rsidRPr="005A7A4D" w:rsidRDefault="006603C5" w:rsidP="008E6ED7">
      <w:pPr>
        <w:pStyle w:val="EMEAHeading2"/>
      </w:pPr>
    </w:p>
    <w:p w:rsidR="006603C5" w:rsidRPr="005A7A4D" w:rsidRDefault="006603C5" w:rsidP="008E6ED7">
      <w:pPr>
        <w:pStyle w:val="EMEABodyText"/>
      </w:pPr>
      <w:r w:rsidRPr="005A7A4D">
        <w:t>Do not store above 30°C.</w:t>
      </w:r>
    </w:p>
    <w:p w:rsidR="006603C5" w:rsidRPr="005A7A4D" w:rsidRDefault="006603C5">
      <w:pPr>
        <w:pStyle w:val="EMEABodyText"/>
      </w:pPr>
    </w:p>
    <w:p w:rsidR="006603C5" w:rsidRPr="005A7A4D" w:rsidRDefault="006603C5">
      <w:pPr>
        <w:pStyle w:val="EMEAHeading2"/>
        <w:ind w:left="0" w:firstLine="0"/>
        <w:outlineLvl w:val="0"/>
      </w:pPr>
      <w:r w:rsidRPr="005A7A4D">
        <w:t>6.5</w:t>
      </w:r>
      <w:r w:rsidRPr="005A7A4D">
        <w:tab/>
        <w:t>Nature and contents of container</w:t>
      </w:r>
    </w:p>
    <w:p w:rsidR="006603C5" w:rsidRPr="005A7A4D" w:rsidRDefault="006603C5" w:rsidP="008E6ED7">
      <w:pPr>
        <w:pStyle w:val="EMEAHeading2"/>
      </w:pPr>
    </w:p>
    <w:p w:rsidR="006603C5" w:rsidRPr="005A7A4D" w:rsidRDefault="006603C5">
      <w:pPr>
        <w:pStyle w:val="EMEABodyText"/>
      </w:pPr>
      <w:r w:rsidRPr="005A7A4D">
        <w:t>Cartons of 14 film-coated tablets in PVC/PVDC/Aluminium blisters.</w:t>
      </w:r>
      <w:r w:rsidRPr="005A7A4D">
        <w:br/>
        <w:t>Cartons of 28 film-coated tablets in PVC/PVDC/Aluminium blisters.</w:t>
      </w:r>
    </w:p>
    <w:p w:rsidR="006603C5" w:rsidRPr="005A7A4D" w:rsidRDefault="006603C5">
      <w:pPr>
        <w:pStyle w:val="EMEABodyText"/>
      </w:pPr>
      <w:r w:rsidRPr="005A7A4D">
        <w:t>Cartons of 30</w:t>
      </w:r>
      <w:r w:rsidRPr="005A7A4D">
        <w:rPr>
          <w:rFonts w:cs="Arial"/>
          <w:szCs w:val="22"/>
          <w:lang w:eastAsia="de-DE"/>
        </w:rPr>
        <w:t xml:space="preserve"> film-coated tablets in PVC/PVDC/Aluminium blisters.</w:t>
      </w:r>
    </w:p>
    <w:p w:rsidR="006603C5" w:rsidRPr="005A7A4D" w:rsidRDefault="006603C5">
      <w:pPr>
        <w:pStyle w:val="EMEABodyText"/>
      </w:pPr>
      <w:r w:rsidRPr="005A7A4D">
        <w:t>Cartons of 56 film-coated tablets in PVC/PVDC/Aluminium blisters.</w:t>
      </w:r>
      <w:r w:rsidRPr="005A7A4D">
        <w:br/>
        <w:t>Cartons of 84 film-coated tablets in PVC/PVDC/Aluminium blisters.</w:t>
      </w:r>
    </w:p>
    <w:p w:rsidR="006603C5" w:rsidRPr="005A7A4D" w:rsidRDefault="006603C5">
      <w:pPr>
        <w:pStyle w:val="EMEABodyText"/>
      </w:pPr>
      <w:r w:rsidRPr="005A7A4D">
        <w:t>Cartons of 90</w:t>
      </w:r>
      <w:r w:rsidRPr="005A7A4D">
        <w:rPr>
          <w:lang w:eastAsia="de-DE"/>
        </w:rPr>
        <w:t xml:space="preserve"> film-coated tablets in PVC/PVDC/Aluminium blisters.</w:t>
      </w:r>
    </w:p>
    <w:p w:rsidR="006603C5" w:rsidRPr="005A7A4D" w:rsidRDefault="006603C5">
      <w:pPr>
        <w:pStyle w:val="EMEABodyText"/>
      </w:pPr>
      <w:r w:rsidRPr="005A7A4D">
        <w:t>Cartons of 98 film-coated tablets in PVC/PVDC/Aluminium blisters.</w:t>
      </w:r>
      <w:r w:rsidRPr="005A7A4D">
        <w:br/>
        <w:t>Cartons of 56 x 1 film-coated tablet in PVC/PVDC/Aluminium perforated unit dose blisters.</w:t>
      </w:r>
    </w:p>
    <w:p w:rsidR="006603C5" w:rsidRPr="005A7A4D" w:rsidRDefault="006603C5">
      <w:pPr>
        <w:pStyle w:val="EMEABodyText"/>
      </w:pPr>
    </w:p>
    <w:p w:rsidR="006603C5" w:rsidRPr="005A7A4D" w:rsidRDefault="006603C5">
      <w:pPr>
        <w:pStyle w:val="EMEABodyText"/>
        <w:outlineLvl w:val="0"/>
      </w:pPr>
      <w:r w:rsidRPr="005A7A4D">
        <w:t>Not all pack sizes may be marketed.</w:t>
      </w:r>
    </w:p>
    <w:p w:rsidR="006603C5" w:rsidRPr="005A7A4D" w:rsidRDefault="006603C5">
      <w:pPr>
        <w:pStyle w:val="EMEABodyText"/>
      </w:pPr>
    </w:p>
    <w:p w:rsidR="006603C5" w:rsidRPr="005A7A4D" w:rsidRDefault="006603C5">
      <w:pPr>
        <w:pStyle w:val="EMEAHeading2"/>
        <w:outlineLvl w:val="0"/>
      </w:pPr>
      <w:r w:rsidRPr="005A7A4D">
        <w:t>6.6</w:t>
      </w:r>
      <w:r w:rsidRPr="005A7A4D">
        <w:tab/>
        <w:t>Special precautions for disposal</w:t>
      </w:r>
    </w:p>
    <w:p w:rsidR="006603C5" w:rsidRPr="005A7A4D" w:rsidRDefault="006603C5" w:rsidP="008E6ED7">
      <w:pPr>
        <w:pStyle w:val="EMEAHeading2"/>
      </w:pPr>
    </w:p>
    <w:p w:rsidR="006603C5" w:rsidRPr="005A7A4D" w:rsidRDefault="006603C5" w:rsidP="008E6ED7">
      <w:pPr>
        <w:pStyle w:val="EMEABodyText"/>
      </w:pPr>
      <w:r w:rsidRPr="005A7A4D">
        <w:t>Any unused medicinal product or waste material should be disposed of in accordance with local requirements.</w:t>
      </w:r>
    </w:p>
    <w:p w:rsidR="006603C5" w:rsidRPr="005A7A4D" w:rsidRDefault="006603C5">
      <w:pPr>
        <w:pStyle w:val="EMEABodyText"/>
      </w:pPr>
    </w:p>
    <w:p w:rsidR="006603C5" w:rsidRPr="005A7A4D" w:rsidRDefault="006603C5">
      <w:pPr>
        <w:pStyle w:val="EMEABodyText"/>
      </w:pPr>
    </w:p>
    <w:p w:rsidR="006603C5" w:rsidRPr="00667CD0" w:rsidRDefault="006603C5">
      <w:pPr>
        <w:pStyle w:val="EMEAHeading1"/>
        <w:rPr>
          <w:lang w:val="fr-FR"/>
        </w:rPr>
      </w:pPr>
      <w:r w:rsidRPr="00667CD0">
        <w:rPr>
          <w:lang w:val="fr-FR"/>
        </w:rPr>
        <w:t>7.</w:t>
      </w:r>
      <w:r w:rsidRPr="00667CD0">
        <w:rPr>
          <w:lang w:val="fr-FR"/>
        </w:rPr>
        <w:tab/>
        <w:t>MARKETING AUTHORISATION HOLDER</w:t>
      </w:r>
    </w:p>
    <w:p w:rsidR="006603C5" w:rsidRPr="00667CD0" w:rsidRDefault="006603C5">
      <w:pPr>
        <w:pStyle w:val="EMEAHeading1"/>
        <w:rPr>
          <w:lang w:val="fr-FR"/>
        </w:rPr>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667CD0" w:rsidRDefault="006603C5">
      <w:pPr>
        <w:pStyle w:val="EMEAHeading1"/>
        <w:rPr>
          <w:lang w:val="fr-FR"/>
        </w:rPr>
      </w:pPr>
      <w:r w:rsidRPr="00667CD0">
        <w:rPr>
          <w:lang w:val="fr-FR"/>
        </w:rPr>
        <w:t>8.</w:t>
      </w:r>
      <w:r w:rsidRPr="00667CD0">
        <w:rPr>
          <w:lang w:val="fr-FR"/>
        </w:rPr>
        <w:tab/>
        <w:t>MARKETING AUTHORISATION NUMBERS</w:t>
      </w:r>
    </w:p>
    <w:p w:rsidR="006603C5" w:rsidRPr="00667CD0" w:rsidRDefault="006603C5" w:rsidP="008E6ED7">
      <w:pPr>
        <w:pStyle w:val="EMEAHeading1"/>
        <w:rPr>
          <w:lang w:val="fr-FR"/>
        </w:rPr>
      </w:pPr>
    </w:p>
    <w:p w:rsidR="006603C5" w:rsidRPr="00667CD0" w:rsidRDefault="006603C5" w:rsidP="008E6ED7">
      <w:pPr>
        <w:pStyle w:val="EMEABodyText"/>
        <w:rPr>
          <w:lang w:val="fr-FR"/>
        </w:rPr>
      </w:pPr>
      <w:r w:rsidRPr="00667CD0">
        <w:rPr>
          <w:lang w:val="fr-FR"/>
        </w:rPr>
        <w:t>EU/1/97/046/016-020</w:t>
      </w:r>
      <w:r w:rsidRPr="00667CD0">
        <w:rPr>
          <w:lang w:val="fr-FR"/>
        </w:rPr>
        <w:br/>
        <w:t>EU/1/97/046/031</w:t>
      </w:r>
      <w:r w:rsidRPr="00667CD0">
        <w:rPr>
          <w:lang w:val="fr-FR"/>
        </w:rPr>
        <w:br/>
        <w:t>EU/1/97/046/034</w:t>
      </w:r>
      <w:r w:rsidRPr="00667CD0">
        <w:rPr>
          <w:lang w:val="fr-FR"/>
        </w:rPr>
        <w:br/>
        <w:t>EU/1/97/046/037</w:t>
      </w:r>
    </w:p>
    <w:p w:rsidR="006603C5" w:rsidRPr="00667CD0" w:rsidRDefault="006603C5">
      <w:pPr>
        <w:pStyle w:val="EMEABodyText"/>
        <w:rPr>
          <w:lang w:val="fr-FR"/>
        </w:rPr>
      </w:pPr>
    </w:p>
    <w:p w:rsidR="006603C5" w:rsidRPr="00667CD0" w:rsidRDefault="006603C5">
      <w:pPr>
        <w:pStyle w:val="EMEABodyText"/>
        <w:rPr>
          <w:lang w:val="fr-FR"/>
        </w:rPr>
      </w:pPr>
    </w:p>
    <w:p w:rsidR="006603C5" w:rsidRPr="005A7A4D" w:rsidRDefault="006603C5">
      <w:pPr>
        <w:pStyle w:val="EMEAHeading1"/>
      </w:pPr>
      <w:r w:rsidRPr="005A7A4D">
        <w:t>9.</w:t>
      </w:r>
      <w:r w:rsidRPr="005A7A4D">
        <w:tab/>
        <w:t>DATE OF FIRST AUTHORISATION / RENEWAL OF THE AUTHORISATION</w:t>
      </w:r>
    </w:p>
    <w:p w:rsidR="006603C5" w:rsidRPr="005A7A4D" w:rsidRDefault="006603C5" w:rsidP="008E6ED7">
      <w:pPr>
        <w:pStyle w:val="EMEAHeading1"/>
      </w:pPr>
    </w:p>
    <w:p w:rsidR="006603C5" w:rsidRPr="005A7A4D" w:rsidRDefault="006603C5" w:rsidP="008E6ED7">
      <w:pPr>
        <w:pStyle w:val="EMEABodyText"/>
      </w:pPr>
      <w:r w:rsidRPr="005A7A4D">
        <w:t>Date of first authorisation: 27 August 1997</w:t>
      </w:r>
      <w:r w:rsidRPr="005A7A4D">
        <w:br/>
        <w:t>Date of latest renewal: 27 August 2007</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10.</w:t>
      </w:r>
      <w:r w:rsidRPr="005A7A4D">
        <w:tab/>
        <w:t>DATE OF REVISION OF THE TEXT</w:t>
      </w:r>
    </w:p>
    <w:p w:rsidR="006603C5" w:rsidRPr="005A7A4D" w:rsidRDefault="006603C5" w:rsidP="008E6ED7">
      <w:pPr>
        <w:pStyle w:val="EMEABodyText"/>
      </w:pPr>
    </w:p>
    <w:p w:rsidR="006603C5" w:rsidRPr="005A7A4D" w:rsidRDefault="006603C5" w:rsidP="008E6ED7">
      <w:pPr>
        <w:pStyle w:val="EMEABodyText"/>
      </w:pPr>
      <w:r w:rsidRPr="005A7A4D">
        <w:t>Detailed information on this medicinal product is available on the website of the European Medicines Agency http://www.ema.europa.eu</w:t>
      </w:r>
    </w:p>
    <w:p w:rsidR="006603C5" w:rsidRPr="005A7A4D" w:rsidRDefault="006603C5">
      <w:pPr>
        <w:pStyle w:val="EMEAHeading1"/>
      </w:pPr>
      <w:r w:rsidRPr="005A7A4D">
        <w:br w:type="page"/>
        <w:t>1.</w:t>
      </w:r>
      <w:r w:rsidRPr="005A7A4D">
        <w:tab/>
        <w:t>NAME OF THE MEDICINAL PRODUCT</w:t>
      </w:r>
    </w:p>
    <w:p w:rsidR="006603C5" w:rsidRPr="005A7A4D" w:rsidRDefault="006603C5">
      <w:pPr>
        <w:pStyle w:val="EMEAHeading1"/>
      </w:pPr>
    </w:p>
    <w:p w:rsidR="006603C5" w:rsidRPr="005A7A4D" w:rsidRDefault="006603C5">
      <w:pPr>
        <w:pStyle w:val="EMEABodyText"/>
      </w:pPr>
      <w:proofErr w:type="spellStart"/>
      <w:r w:rsidRPr="005A7A4D">
        <w:t>Aprovel</w:t>
      </w:r>
      <w:proofErr w:type="spellEnd"/>
      <w:r w:rsidRPr="005A7A4D">
        <w:t> 150 mg film-coated tablets.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2.</w:t>
      </w:r>
      <w:r w:rsidRPr="005A7A4D">
        <w:tab/>
        <w:t>QUALITATIVE AND QUANTITATIVE COMPOSITION</w:t>
      </w:r>
    </w:p>
    <w:p w:rsidR="006603C5" w:rsidRPr="005A7A4D" w:rsidRDefault="006603C5">
      <w:pPr>
        <w:pStyle w:val="EMEAHeading1"/>
      </w:pPr>
    </w:p>
    <w:p w:rsidR="006603C5" w:rsidRPr="005A7A4D" w:rsidRDefault="006603C5">
      <w:pPr>
        <w:pStyle w:val="EMEABodyText"/>
      </w:pPr>
      <w:r w:rsidRPr="005A7A4D">
        <w:t>Each film-coated tablet contains 150 mg of irbesartan.</w:t>
      </w:r>
    </w:p>
    <w:p w:rsidR="006603C5" w:rsidRPr="005A7A4D" w:rsidRDefault="006603C5" w:rsidP="008E6ED7">
      <w:pPr>
        <w:pStyle w:val="EMEABodyText"/>
      </w:pPr>
    </w:p>
    <w:p w:rsidR="006603C5" w:rsidRPr="005A7A4D" w:rsidRDefault="006603C5" w:rsidP="008E6ED7">
      <w:pPr>
        <w:pStyle w:val="EMEABodyText"/>
      </w:pPr>
      <w:r w:rsidRPr="005A7A4D">
        <w:rPr>
          <w:u w:val="single"/>
        </w:rPr>
        <w:t>Excipient with known effect</w:t>
      </w:r>
      <w:r w:rsidRPr="005A7A4D">
        <w:t>: 51.00 mg of lactose monohydrate per film-coated tablet.</w:t>
      </w:r>
    </w:p>
    <w:p w:rsidR="006603C5" w:rsidRPr="005A7A4D" w:rsidRDefault="006603C5">
      <w:pPr>
        <w:pStyle w:val="EMEABodyText"/>
      </w:pPr>
    </w:p>
    <w:p w:rsidR="006603C5" w:rsidRPr="005A7A4D" w:rsidRDefault="006603C5">
      <w:pPr>
        <w:pStyle w:val="EMEABodyText"/>
      </w:pPr>
      <w:r w:rsidRPr="005A7A4D">
        <w:t>For the full list of excipients, see section 6.1.</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3.</w:t>
      </w:r>
      <w:r w:rsidRPr="005A7A4D">
        <w:tab/>
        <w:t>PHARMACEUTICAL FORM</w:t>
      </w:r>
    </w:p>
    <w:p w:rsidR="006603C5" w:rsidRPr="005A7A4D" w:rsidRDefault="006603C5" w:rsidP="008E6ED7">
      <w:pPr>
        <w:pStyle w:val="EMEAHeading1"/>
      </w:pPr>
    </w:p>
    <w:p w:rsidR="006603C5" w:rsidRPr="005A7A4D" w:rsidRDefault="006603C5" w:rsidP="008E6ED7">
      <w:pPr>
        <w:pStyle w:val="EMEABodyText"/>
        <w:keepNext/>
      </w:pPr>
      <w:r w:rsidRPr="005A7A4D">
        <w:t>Film-coated tablet.</w:t>
      </w:r>
    </w:p>
    <w:p w:rsidR="006603C5" w:rsidRPr="005A7A4D" w:rsidRDefault="006603C5">
      <w:pPr>
        <w:pStyle w:val="EMEABodyText"/>
      </w:pPr>
      <w:r w:rsidRPr="005A7A4D">
        <w:t>White to off-white, biconvex, and oval-shaped with a heart debossed on one side and the number 2872 engraved on the other side.</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4.</w:t>
      </w:r>
      <w:r w:rsidRPr="005A7A4D">
        <w:tab/>
        <w:t>CLINICAL PARTICULARS</w:t>
      </w:r>
    </w:p>
    <w:p w:rsidR="006603C5" w:rsidRPr="005A7A4D" w:rsidRDefault="006603C5">
      <w:pPr>
        <w:pStyle w:val="EMEAHeading1"/>
      </w:pPr>
    </w:p>
    <w:p w:rsidR="006603C5" w:rsidRPr="005A7A4D" w:rsidRDefault="006603C5">
      <w:pPr>
        <w:pStyle w:val="EMEAHeading2"/>
        <w:outlineLvl w:val="0"/>
      </w:pPr>
      <w:r w:rsidRPr="005A7A4D">
        <w:t>4.1</w:t>
      </w:r>
      <w:r w:rsidRPr="005A7A4D">
        <w:tab/>
        <w:t>Therapeutic indications</w:t>
      </w:r>
    </w:p>
    <w:p w:rsidR="006603C5" w:rsidRPr="005A7A4D" w:rsidRDefault="006603C5" w:rsidP="008E6ED7">
      <w:pPr>
        <w:pStyle w:val="EMEAHeading2"/>
      </w:pPr>
    </w:p>
    <w:p w:rsidR="006603C5" w:rsidRPr="005A7A4D" w:rsidRDefault="006603C5" w:rsidP="008E6ED7">
      <w:pPr>
        <w:pStyle w:val="EMEABodyText"/>
        <w:keepNext/>
      </w:pPr>
      <w:proofErr w:type="spellStart"/>
      <w:r w:rsidRPr="005A7A4D">
        <w:t>Aprovel</w:t>
      </w:r>
      <w:proofErr w:type="spellEnd"/>
      <w:r w:rsidRPr="005A7A4D">
        <w:t xml:space="preserve"> is indicated in adults for the treatment of essential hypertension.</w:t>
      </w:r>
    </w:p>
    <w:p w:rsidR="0064537E" w:rsidRPr="005A7A4D" w:rsidRDefault="0064537E">
      <w:pPr>
        <w:pStyle w:val="EMEABodyText"/>
      </w:pPr>
    </w:p>
    <w:p w:rsidR="006603C5" w:rsidRPr="005A7A4D" w:rsidRDefault="006603C5">
      <w:pPr>
        <w:pStyle w:val="EMEABodyText"/>
      </w:pPr>
      <w:r w:rsidRPr="005A7A4D">
        <w:t>It is also indicated for the treatment of renal disease in adult patients with hypertension and type 2 diabetes mellitus as part of an antihypertensive medicinal product regimen (see section</w:t>
      </w:r>
      <w:r w:rsidR="0094149D" w:rsidRPr="005A7A4D">
        <w:t>s 4.3, 4.4, 4.5 and </w:t>
      </w:r>
      <w:r w:rsidRPr="005A7A4D">
        <w:t>5.1).</w:t>
      </w:r>
    </w:p>
    <w:p w:rsidR="006603C5" w:rsidRPr="005A7A4D" w:rsidRDefault="006603C5">
      <w:pPr>
        <w:pStyle w:val="EMEABodyText"/>
      </w:pPr>
    </w:p>
    <w:p w:rsidR="006603C5" w:rsidRPr="005A7A4D" w:rsidRDefault="006603C5">
      <w:pPr>
        <w:pStyle w:val="EMEAHeading2"/>
        <w:outlineLvl w:val="0"/>
      </w:pPr>
      <w:r w:rsidRPr="005A7A4D">
        <w:t>4.2</w:t>
      </w:r>
      <w:r w:rsidRPr="005A7A4D">
        <w:tab/>
        <w:t>Posology and method of administration</w:t>
      </w:r>
    </w:p>
    <w:p w:rsidR="006603C5" w:rsidRPr="005A7A4D" w:rsidRDefault="006603C5" w:rsidP="008E6ED7">
      <w:pPr>
        <w:pStyle w:val="EMEAHeading2"/>
      </w:pPr>
    </w:p>
    <w:p w:rsidR="006603C5" w:rsidRPr="005A7A4D" w:rsidRDefault="006603C5" w:rsidP="008E6ED7">
      <w:pPr>
        <w:pStyle w:val="EMEABodyText"/>
        <w:keepNext/>
        <w:rPr>
          <w:u w:val="single"/>
        </w:rPr>
      </w:pPr>
      <w:r w:rsidRPr="005A7A4D">
        <w:rPr>
          <w:u w:val="single"/>
        </w:rPr>
        <w:t>Posology</w:t>
      </w:r>
    </w:p>
    <w:p w:rsidR="006603C5" w:rsidRPr="005A7A4D" w:rsidRDefault="006603C5" w:rsidP="008E6ED7">
      <w:pPr>
        <w:pStyle w:val="EMEABodyText"/>
        <w:keepNext/>
      </w:pPr>
    </w:p>
    <w:p w:rsidR="006603C5" w:rsidRPr="005A7A4D" w:rsidRDefault="006603C5" w:rsidP="008E6ED7">
      <w:pPr>
        <w:pStyle w:val="EMEABodyText"/>
        <w:keepNext/>
      </w:pPr>
      <w:r w:rsidRPr="005A7A4D">
        <w:t xml:space="preserve">The usual recommended initial and maintenance dose is 150 mg once daily, with or without food. </w:t>
      </w:r>
      <w:proofErr w:type="spellStart"/>
      <w:r w:rsidRPr="005A7A4D">
        <w:t>Aprovel</w:t>
      </w:r>
      <w:proofErr w:type="spellEnd"/>
      <w:r w:rsidRPr="005A7A4D">
        <w:t xml:space="preserve"> at a dose of 150 mg once daily generally provides a better 24 hour blood pressure control than 75 mg. However, initiation of therapy with 75 mg could be considered, particularly in haemodialysed patients and in the elderly over 75 years.</w:t>
      </w:r>
    </w:p>
    <w:p w:rsidR="006603C5" w:rsidRPr="005A7A4D" w:rsidRDefault="006603C5">
      <w:pPr>
        <w:pStyle w:val="EMEABodyText"/>
      </w:pPr>
    </w:p>
    <w:p w:rsidR="006603C5" w:rsidRPr="005A7A4D" w:rsidRDefault="006603C5">
      <w:pPr>
        <w:pStyle w:val="EMEABodyText"/>
      </w:pPr>
      <w:r w:rsidRPr="005A7A4D">
        <w:t xml:space="preserve">In patients insufficiently controlled with 150 mg once daily, the dose of </w:t>
      </w:r>
      <w:proofErr w:type="spellStart"/>
      <w:r w:rsidRPr="005A7A4D">
        <w:t>Aprovel</w:t>
      </w:r>
      <w:proofErr w:type="spellEnd"/>
      <w:r w:rsidRPr="005A7A4D">
        <w:t xml:space="preserve"> can be increased to 300 mg, or other antihypertensive agents can be added</w:t>
      </w:r>
      <w:r w:rsidR="00191262" w:rsidRPr="005A7A4D">
        <w:t xml:space="preserve"> (see sections 4.3, 4.4, 4.5 and 5.1)</w:t>
      </w:r>
      <w:r w:rsidRPr="005A7A4D">
        <w:t xml:space="preserve">. In particular, the addition of a diuretic such as hydrochlorothiazide has been shown to have an additive effect with </w:t>
      </w:r>
      <w:proofErr w:type="spellStart"/>
      <w:r w:rsidRPr="005A7A4D">
        <w:t>Aprovel</w:t>
      </w:r>
      <w:proofErr w:type="spellEnd"/>
      <w:r w:rsidRPr="005A7A4D">
        <w:t xml:space="preserve"> (see section 4.5).</w:t>
      </w:r>
    </w:p>
    <w:p w:rsidR="006603C5" w:rsidRPr="005A7A4D" w:rsidRDefault="006603C5">
      <w:pPr>
        <w:pStyle w:val="EMEABodyText"/>
      </w:pPr>
    </w:p>
    <w:p w:rsidR="006603C5" w:rsidRPr="005A7A4D" w:rsidRDefault="006603C5">
      <w:pPr>
        <w:pStyle w:val="EMEABodyText"/>
      </w:pPr>
      <w:r w:rsidRPr="005A7A4D">
        <w:t>In hypertensive type 2 diabetic patients, therapy should be initiated at 150 mg irbesartan once daily and titrated up to 300 mg once daily as the preferred maintenance dose for treatment of renal disease.</w:t>
      </w:r>
    </w:p>
    <w:p w:rsidR="0064537E" w:rsidRPr="005A7A4D" w:rsidRDefault="0064537E">
      <w:pPr>
        <w:pStyle w:val="EMEABodyText"/>
      </w:pPr>
    </w:p>
    <w:p w:rsidR="006603C5" w:rsidRPr="005A7A4D" w:rsidRDefault="006603C5">
      <w:pPr>
        <w:pStyle w:val="EMEABodyText"/>
      </w:pPr>
      <w:r w:rsidRPr="005A7A4D">
        <w:t xml:space="preserve">The demonstration of renal benefit of </w:t>
      </w:r>
      <w:proofErr w:type="spellStart"/>
      <w:r w:rsidRPr="005A7A4D">
        <w:t>Aprovel</w:t>
      </w:r>
      <w:proofErr w:type="spellEnd"/>
      <w:r w:rsidRPr="005A7A4D">
        <w:t xml:space="preserve"> in hypertensive type 2 diabetic patients is based on studies where irbesartan was used in addition to other antihypertensive agents, as needed, to reach target blood pressure (see section</w:t>
      </w:r>
      <w:r w:rsidR="0094149D" w:rsidRPr="005A7A4D">
        <w:t>s 4.3, 4.4, 4.5 and </w:t>
      </w:r>
      <w:r w:rsidRPr="005A7A4D">
        <w:t>5.1).</w:t>
      </w:r>
    </w:p>
    <w:p w:rsidR="006603C5" w:rsidRPr="005A7A4D" w:rsidRDefault="006603C5">
      <w:pPr>
        <w:pStyle w:val="EMEABodyText"/>
      </w:pPr>
    </w:p>
    <w:p w:rsidR="006603C5" w:rsidRPr="005A7A4D" w:rsidRDefault="006603C5" w:rsidP="008E6ED7">
      <w:pPr>
        <w:pStyle w:val="EMEABodyText"/>
        <w:rPr>
          <w:u w:val="single"/>
        </w:rPr>
      </w:pPr>
      <w:r w:rsidRPr="005A7A4D">
        <w:rPr>
          <w:u w:val="single"/>
        </w:rPr>
        <w:t>Special Populations</w:t>
      </w:r>
    </w:p>
    <w:p w:rsidR="006603C5" w:rsidRPr="005A7A4D" w:rsidRDefault="006603C5" w:rsidP="008E6ED7">
      <w:pPr>
        <w:pStyle w:val="EMEABodyText"/>
        <w:rPr>
          <w:u w:val="single"/>
        </w:rPr>
      </w:pPr>
    </w:p>
    <w:p w:rsidR="005B5D58" w:rsidRPr="005A7A4D" w:rsidRDefault="006603C5">
      <w:pPr>
        <w:pStyle w:val="EMEABodyText"/>
      </w:pPr>
      <w:r w:rsidRPr="005A7A4D">
        <w:rPr>
          <w:i/>
        </w:rPr>
        <w:t>Renal impairment</w:t>
      </w:r>
    </w:p>
    <w:p w:rsidR="0064537E" w:rsidRPr="005A7A4D" w:rsidRDefault="0064537E">
      <w:pPr>
        <w:pStyle w:val="EMEABodyText"/>
      </w:pPr>
    </w:p>
    <w:p w:rsidR="006603C5" w:rsidRPr="005A7A4D" w:rsidRDefault="005B5D58">
      <w:pPr>
        <w:pStyle w:val="EMEABodyText"/>
      </w:pPr>
      <w:r w:rsidRPr="005A7A4D">
        <w:t>N</w:t>
      </w:r>
      <w:r w:rsidR="006603C5" w:rsidRPr="005A7A4D">
        <w:t>o dosage adjustment is necessary in patients with impaired renal function. A lower starting dose (75 mg) should be considered for patients undergoing haemodialysis (see section 4.4).</w:t>
      </w:r>
    </w:p>
    <w:p w:rsidR="006603C5" w:rsidRPr="005A7A4D" w:rsidRDefault="006603C5">
      <w:pPr>
        <w:pStyle w:val="EMEABodyText"/>
      </w:pPr>
    </w:p>
    <w:p w:rsidR="005B5D58" w:rsidRPr="005A7A4D" w:rsidRDefault="006603C5">
      <w:pPr>
        <w:pStyle w:val="EMEABodyText"/>
      </w:pPr>
      <w:r w:rsidRPr="005A7A4D">
        <w:rPr>
          <w:i/>
        </w:rPr>
        <w:t>Hepatic impairment</w:t>
      </w:r>
    </w:p>
    <w:p w:rsidR="001708A6" w:rsidRPr="005A7A4D" w:rsidRDefault="001708A6">
      <w:pPr>
        <w:pStyle w:val="EMEABodyText"/>
      </w:pPr>
    </w:p>
    <w:p w:rsidR="006603C5" w:rsidRPr="005A7A4D" w:rsidRDefault="005B5D58">
      <w:pPr>
        <w:pStyle w:val="EMEABodyText"/>
      </w:pPr>
      <w:r w:rsidRPr="005A7A4D">
        <w:t>N</w:t>
      </w:r>
      <w:r w:rsidR="006603C5" w:rsidRPr="005A7A4D">
        <w:t>o dosage adjustment is necessary in patients with mild to moderate hepatic impairment. There is no clinical experience in patients with severe hepatic impairment.</w:t>
      </w:r>
    </w:p>
    <w:p w:rsidR="006603C5" w:rsidRPr="005A7A4D" w:rsidRDefault="006603C5">
      <w:pPr>
        <w:pStyle w:val="EMEABodyText"/>
      </w:pPr>
    </w:p>
    <w:p w:rsidR="005B5D58" w:rsidRPr="005A7A4D" w:rsidRDefault="000B016B">
      <w:pPr>
        <w:pStyle w:val="EMEABodyText"/>
      </w:pPr>
      <w:r w:rsidRPr="005A7A4D">
        <w:rPr>
          <w:i/>
        </w:rPr>
        <w:t>Older people</w:t>
      </w:r>
    </w:p>
    <w:p w:rsidR="001708A6" w:rsidRPr="005A7A4D" w:rsidRDefault="001708A6">
      <w:pPr>
        <w:pStyle w:val="EMEABodyText"/>
      </w:pPr>
    </w:p>
    <w:p w:rsidR="006603C5" w:rsidRPr="005A7A4D" w:rsidRDefault="005B5D58">
      <w:pPr>
        <w:pStyle w:val="EMEABodyText"/>
      </w:pPr>
      <w:r w:rsidRPr="005A7A4D">
        <w:t>A</w:t>
      </w:r>
      <w:r w:rsidR="006603C5" w:rsidRPr="005A7A4D">
        <w:t xml:space="preserve">lthough consideration should be given to initiating therapy with 75 mg in patients over 75 years of age, dosage adjustment is not usually necessary for </w:t>
      </w:r>
      <w:r w:rsidR="0035373E" w:rsidRPr="005A7A4D">
        <w:t>older people</w:t>
      </w:r>
      <w:r w:rsidR="006603C5" w:rsidRPr="005A7A4D">
        <w:t>.</w:t>
      </w:r>
    </w:p>
    <w:p w:rsidR="006603C5" w:rsidRPr="005A7A4D" w:rsidRDefault="006603C5">
      <w:pPr>
        <w:pStyle w:val="EMEABodyText"/>
      </w:pPr>
    </w:p>
    <w:p w:rsidR="005B5D58" w:rsidRPr="005A7A4D" w:rsidRDefault="006603C5">
      <w:pPr>
        <w:pStyle w:val="EMEABodyText"/>
      </w:pPr>
      <w:r w:rsidRPr="005A7A4D">
        <w:rPr>
          <w:i/>
        </w:rPr>
        <w:t>Paediatric population</w:t>
      </w:r>
    </w:p>
    <w:p w:rsidR="001708A6" w:rsidRPr="005A7A4D" w:rsidRDefault="001708A6">
      <w:pPr>
        <w:pStyle w:val="EMEABodyText"/>
      </w:pPr>
    </w:p>
    <w:p w:rsidR="006603C5" w:rsidRPr="005A7A4D" w:rsidRDefault="005B5D58">
      <w:pPr>
        <w:pStyle w:val="EMEABodyText"/>
      </w:pPr>
      <w:r w:rsidRPr="005A7A4D">
        <w:t>T</w:t>
      </w:r>
      <w:r w:rsidR="006603C5" w:rsidRPr="005A7A4D">
        <w:t xml:space="preserve">he safety and efficacy of </w:t>
      </w:r>
      <w:proofErr w:type="spellStart"/>
      <w:r w:rsidR="006603C5" w:rsidRPr="005A7A4D">
        <w:t>Aprovel</w:t>
      </w:r>
      <w:proofErr w:type="spellEnd"/>
      <w:r w:rsidR="006603C5" w:rsidRPr="005A7A4D">
        <w:t xml:space="preserve"> in children aged 0 to 18 has not been established. Currently available data are described in section 4.8, 5.1 and 5.2 but no recommendation on a posology can be made.</w:t>
      </w:r>
    </w:p>
    <w:p w:rsidR="006603C5" w:rsidRPr="005A7A4D" w:rsidRDefault="006603C5" w:rsidP="008E6ED7">
      <w:pPr>
        <w:pStyle w:val="EMEABodyText"/>
      </w:pPr>
    </w:p>
    <w:p w:rsidR="006603C5" w:rsidRPr="005A7A4D" w:rsidRDefault="006603C5" w:rsidP="008E6ED7">
      <w:pPr>
        <w:pStyle w:val="EMEABodyText"/>
        <w:rPr>
          <w:u w:val="single"/>
        </w:rPr>
      </w:pPr>
      <w:r w:rsidRPr="005A7A4D">
        <w:rPr>
          <w:u w:val="single"/>
        </w:rPr>
        <w:t>Method of Administration</w:t>
      </w:r>
    </w:p>
    <w:p w:rsidR="006603C5" w:rsidRPr="005A7A4D" w:rsidRDefault="006603C5" w:rsidP="008E6ED7">
      <w:pPr>
        <w:pStyle w:val="EMEABodyText"/>
      </w:pPr>
    </w:p>
    <w:p w:rsidR="006603C5" w:rsidRPr="005A7A4D" w:rsidRDefault="006603C5" w:rsidP="008E6ED7">
      <w:pPr>
        <w:pStyle w:val="EMEABodyText"/>
      </w:pPr>
      <w:r w:rsidRPr="005A7A4D">
        <w:t>For oral use.</w:t>
      </w:r>
    </w:p>
    <w:p w:rsidR="006603C5" w:rsidRPr="005A7A4D" w:rsidRDefault="006603C5">
      <w:pPr>
        <w:pStyle w:val="EMEABodyText"/>
      </w:pPr>
    </w:p>
    <w:p w:rsidR="006603C5" w:rsidRPr="005A7A4D" w:rsidRDefault="006603C5">
      <w:pPr>
        <w:pStyle w:val="EMEAHeading2"/>
        <w:outlineLvl w:val="0"/>
      </w:pPr>
      <w:r w:rsidRPr="005A7A4D">
        <w:t>4.3</w:t>
      </w:r>
      <w:r w:rsidRPr="005A7A4D">
        <w:tab/>
        <w:t>Contraindications</w:t>
      </w:r>
    </w:p>
    <w:p w:rsidR="006603C5" w:rsidRPr="005A7A4D" w:rsidRDefault="006603C5" w:rsidP="008E6ED7">
      <w:pPr>
        <w:pStyle w:val="EMEAHeading2"/>
      </w:pPr>
    </w:p>
    <w:p w:rsidR="006603C5" w:rsidRPr="005A7A4D" w:rsidRDefault="006603C5" w:rsidP="008E6ED7">
      <w:pPr>
        <w:pStyle w:val="EMEABodyText"/>
        <w:keepNext/>
      </w:pPr>
      <w:r w:rsidRPr="005A7A4D">
        <w:t>Hypersensitivity to the active substance or to any of the excipients listed in section 6.1.</w:t>
      </w:r>
    </w:p>
    <w:p w:rsidR="001708A6" w:rsidRPr="005A7A4D" w:rsidRDefault="001708A6">
      <w:pPr>
        <w:pStyle w:val="EMEABodyText"/>
      </w:pPr>
    </w:p>
    <w:p w:rsidR="006603C5" w:rsidRPr="005A7A4D" w:rsidRDefault="006603C5">
      <w:pPr>
        <w:pStyle w:val="EMEABodyText"/>
      </w:pPr>
      <w:r w:rsidRPr="005A7A4D">
        <w:t>Second and third trimesters of pregnancy (see sections 4.4 and 4.6).</w:t>
      </w:r>
    </w:p>
    <w:p w:rsidR="006603C5" w:rsidRPr="005A7A4D" w:rsidRDefault="006603C5">
      <w:pPr>
        <w:pStyle w:val="EMEABodyText"/>
      </w:pPr>
    </w:p>
    <w:p w:rsidR="00191262" w:rsidRPr="005A7A4D" w:rsidRDefault="00191262" w:rsidP="00191262">
      <w:pPr>
        <w:pStyle w:val="EMEABodyText"/>
      </w:pPr>
      <w:r w:rsidRPr="005A7A4D">
        <w:t xml:space="preserve">The concomitant use of </w:t>
      </w:r>
      <w:proofErr w:type="spellStart"/>
      <w:r w:rsidRPr="005A7A4D">
        <w:t>Aprovel</w:t>
      </w:r>
      <w:proofErr w:type="spellEnd"/>
      <w:r w:rsidRPr="005A7A4D">
        <w:t xml:space="preserve"> with </w:t>
      </w:r>
      <w:proofErr w:type="spellStart"/>
      <w:r w:rsidRPr="005A7A4D">
        <w:t>aliskiren</w:t>
      </w:r>
      <w:proofErr w:type="spellEnd"/>
      <w:r w:rsidRPr="005A7A4D">
        <w:t>-containing products is contraindicated in patients with diabetes mellitus or renal impairment (glomerular filtration rate (GFR) &lt;60 ml/min/1.73</w:t>
      </w:r>
      <w:r w:rsidR="005A7A4D">
        <w:t xml:space="preserve"> </w:t>
      </w:r>
      <w:r w:rsidRPr="005A7A4D">
        <w:t>m</w:t>
      </w:r>
      <w:r w:rsidRPr="005A7A4D">
        <w:rPr>
          <w:vertAlign w:val="superscript"/>
        </w:rPr>
        <w:t>2</w:t>
      </w:r>
      <w:r w:rsidRPr="005A7A4D">
        <w:t>) (see sections 4.5 and 5.1).</w:t>
      </w:r>
    </w:p>
    <w:p w:rsidR="006603C5" w:rsidRPr="005A7A4D" w:rsidRDefault="006603C5">
      <w:pPr>
        <w:pStyle w:val="EMEABodyText"/>
      </w:pPr>
    </w:p>
    <w:p w:rsidR="006603C5" w:rsidRPr="005A7A4D" w:rsidRDefault="006603C5">
      <w:pPr>
        <w:pStyle w:val="EMEAHeading2"/>
        <w:outlineLvl w:val="0"/>
      </w:pPr>
      <w:r w:rsidRPr="005A7A4D">
        <w:t>4.4</w:t>
      </w:r>
      <w:r w:rsidRPr="005A7A4D">
        <w:tab/>
        <w:t>Special warnings and precautions for use</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Intravascular volume depletion</w:t>
      </w:r>
      <w:r w:rsidRPr="005A7A4D">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rsidRPr="005A7A4D">
        <w:t>Aprovel</w:t>
      </w:r>
      <w:proofErr w:type="spellEnd"/>
      <w:r w:rsidRPr="005A7A4D">
        <w:t>.</w:t>
      </w:r>
    </w:p>
    <w:p w:rsidR="006603C5" w:rsidRPr="005A7A4D" w:rsidRDefault="006603C5">
      <w:pPr>
        <w:pStyle w:val="EMEABodyText"/>
      </w:pPr>
    </w:p>
    <w:p w:rsidR="006603C5" w:rsidRPr="005A7A4D" w:rsidRDefault="006603C5">
      <w:pPr>
        <w:pStyle w:val="EMEABodyText"/>
      </w:pPr>
      <w:r w:rsidRPr="005A7A4D">
        <w:rPr>
          <w:u w:val="single"/>
        </w:rPr>
        <w:t>Renovascular hypertension</w:t>
      </w:r>
      <w:r w:rsidRPr="005A7A4D">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rsidRPr="005A7A4D">
        <w:t>Aprovel</w:t>
      </w:r>
      <w:proofErr w:type="spellEnd"/>
      <w:r w:rsidRPr="005A7A4D">
        <w:t>, a similar effect should be anticipated with angiotensin-II receptor antagonists.</w:t>
      </w:r>
    </w:p>
    <w:p w:rsidR="006603C5" w:rsidRPr="005A7A4D" w:rsidRDefault="006603C5">
      <w:pPr>
        <w:pStyle w:val="EMEABodyText"/>
      </w:pPr>
    </w:p>
    <w:p w:rsidR="006603C5" w:rsidRPr="005A7A4D" w:rsidRDefault="006603C5">
      <w:pPr>
        <w:pStyle w:val="EMEABodyText"/>
      </w:pPr>
      <w:r w:rsidRPr="005A7A4D">
        <w:rPr>
          <w:u w:val="single"/>
        </w:rPr>
        <w:t>Renal impairment and kidney transplantation</w:t>
      </w:r>
      <w:r w:rsidRPr="005A7A4D">
        <w:t xml:space="preserve">: when </w:t>
      </w:r>
      <w:proofErr w:type="spellStart"/>
      <w:r w:rsidRPr="005A7A4D">
        <w:t>Aprovel</w:t>
      </w:r>
      <w:proofErr w:type="spellEnd"/>
      <w:r w:rsidRPr="005A7A4D">
        <w:t xml:space="preserve"> is used in patients with impaired renal function, a periodic monitoring of potassium and creatinine serum levels is recommended. There is no experience regarding the administration of </w:t>
      </w:r>
      <w:proofErr w:type="spellStart"/>
      <w:r w:rsidRPr="005A7A4D">
        <w:t>Aprovel</w:t>
      </w:r>
      <w:proofErr w:type="spellEnd"/>
      <w:r w:rsidRPr="005A7A4D">
        <w:t xml:space="preserve"> in patients with a recent kidney transplantation.</w:t>
      </w:r>
    </w:p>
    <w:p w:rsidR="006603C5" w:rsidRPr="005A7A4D" w:rsidRDefault="006603C5">
      <w:pPr>
        <w:pStyle w:val="EMEABodyText"/>
      </w:pPr>
    </w:p>
    <w:p w:rsidR="006603C5" w:rsidRPr="005A7A4D" w:rsidRDefault="006603C5">
      <w:pPr>
        <w:pStyle w:val="EMEABodyText"/>
        <w:rPr>
          <w:snapToGrid w:val="0"/>
          <w:lang w:eastAsia="es-ES"/>
        </w:rPr>
      </w:pPr>
      <w:r w:rsidRPr="005A7A4D">
        <w:rPr>
          <w:u w:val="single"/>
        </w:rPr>
        <w:t>Hypertensive patients with type 2 diabetes and renal disease</w:t>
      </w:r>
      <w:r w:rsidRPr="005A7A4D">
        <w:t>:</w:t>
      </w:r>
      <w:r w:rsidRPr="005A7A4D">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6603C5" w:rsidRPr="005A7A4D" w:rsidRDefault="006603C5">
      <w:pPr>
        <w:pStyle w:val="EMEABodyText"/>
        <w:rPr>
          <w:snapToGrid w:val="0"/>
          <w:lang w:eastAsia="es-ES"/>
        </w:rPr>
      </w:pPr>
    </w:p>
    <w:p w:rsidR="00191262" w:rsidRPr="005A7A4D" w:rsidRDefault="006603C5" w:rsidP="00191262">
      <w:pPr>
        <w:pStyle w:val="EMEABodyText"/>
      </w:pPr>
      <w:r w:rsidRPr="005A7A4D">
        <w:rPr>
          <w:u w:val="single"/>
        </w:rPr>
        <w:t>Dual blockade of the renin-angiotensin-aldosterone system (RAAS)</w:t>
      </w:r>
      <w:r w:rsidR="0035373E" w:rsidRPr="00667CD0">
        <w:t>:</w:t>
      </w:r>
      <w:r w:rsidR="00C75380" w:rsidRPr="00667CD0">
        <w:t xml:space="preserve"> </w:t>
      </w:r>
      <w:r w:rsidR="00C75380" w:rsidRPr="005A7A4D">
        <w:t>t</w:t>
      </w:r>
      <w:r w:rsidR="00191262" w:rsidRPr="005A7A4D">
        <w:t xml:space="preserve">here is evidence that the concomitant use of ACE-inhibitors, angiotensin II receptor blockers or </w:t>
      </w:r>
      <w:proofErr w:type="spellStart"/>
      <w:r w:rsidR="00191262" w:rsidRPr="005A7A4D">
        <w:t>aliskiren</w:t>
      </w:r>
      <w:proofErr w:type="spellEnd"/>
      <w:r w:rsidR="00191262" w:rsidRPr="005A7A4D">
        <w:t xml:space="preserve"> increases the risk of hypotension, hyperkalaemia and decreased renal function</w:t>
      </w:r>
      <w:r w:rsidR="00083169" w:rsidRPr="005A7A4D">
        <w:t xml:space="preserve"> (</w:t>
      </w:r>
      <w:r w:rsidR="00191262" w:rsidRPr="005A7A4D">
        <w:t xml:space="preserve">including acute renal failure). Dual blockade of RAAS through the combined use of ACE-inhibitors, angiotensin II receptor blockers or </w:t>
      </w:r>
      <w:proofErr w:type="spellStart"/>
      <w:r w:rsidR="00191262" w:rsidRPr="005A7A4D">
        <w:t>aliskiren</w:t>
      </w:r>
      <w:proofErr w:type="spellEnd"/>
      <w:r w:rsidR="00191262" w:rsidRPr="005A7A4D">
        <w:t xml:space="preserve"> is therefore not recommended (see sections 4.5 and 5.1).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1708A6" w:rsidRPr="005A7A4D" w:rsidRDefault="001708A6" w:rsidP="00191262">
      <w:pPr>
        <w:pStyle w:val="EMEABodyText"/>
      </w:pPr>
    </w:p>
    <w:p w:rsidR="006603C5" w:rsidRPr="005A7A4D" w:rsidRDefault="006603C5">
      <w:pPr>
        <w:pStyle w:val="EMEABodyText"/>
      </w:pPr>
      <w:r w:rsidRPr="005A7A4D">
        <w:rPr>
          <w:u w:val="single"/>
        </w:rPr>
        <w:t>Hyperkalaemia</w:t>
      </w:r>
      <w:r w:rsidRPr="005A7A4D">
        <w:t xml:space="preserve">: as with other medicinal products that affect the renin-angiotensin-aldosterone system, hyperkalaemia may occur during the treatment with </w:t>
      </w:r>
      <w:proofErr w:type="spellStart"/>
      <w:r w:rsidRPr="005A7A4D">
        <w:t>Aprovel</w:t>
      </w:r>
      <w:proofErr w:type="spellEnd"/>
      <w:r w:rsidRPr="005A7A4D">
        <w:t>, especially in the presence of renal impairment, overt proteinuria due to diabetic renal disease, and/or heart failure. Close monitoring of serum potassium in patients at risk is recommended (see section 4.5).</w:t>
      </w:r>
    </w:p>
    <w:p w:rsidR="006603C5" w:rsidRDefault="006603C5">
      <w:pPr>
        <w:pStyle w:val="EMEABodyText"/>
      </w:pPr>
    </w:p>
    <w:p w:rsidR="00927119" w:rsidRDefault="001D2C59">
      <w:pPr>
        <w:pStyle w:val="EMEABodyText"/>
      </w:pPr>
      <w:r w:rsidRPr="00A26A0A">
        <w:rPr>
          <w:u w:val="single"/>
        </w:rPr>
        <w:t>Hypoglycaemia</w:t>
      </w:r>
      <w:r>
        <w:rPr>
          <w:u w:val="single"/>
        </w:rPr>
        <w:t>:</w:t>
      </w:r>
      <w:r w:rsidRPr="002C2411">
        <w:t xml:space="preserve"> </w:t>
      </w:r>
      <w:proofErr w:type="spellStart"/>
      <w:r w:rsidRPr="002C2411">
        <w:t>Aprovel</w:t>
      </w:r>
      <w:proofErr w:type="spellEnd"/>
      <w:r w:rsidRPr="002C2411">
        <w:t xml:space="preserve"> </w:t>
      </w:r>
      <w:r w:rsidRPr="0069791F">
        <w:t>may induce hypoglyc</w:t>
      </w:r>
      <w:r>
        <w:t>a</w:t>
      </w:r>
      <w:r w:rsidRPr="0069791F">
        <w:t>emia, particularly in</w:t>
      </w:r>
      <w:r>
        <w:t xml:space="preserve"> </w:t>
      </w:r>
      <w:r w:rsidRPr="00C9741E">
        <w:t>diabetic</w:t>
      </w:r>
      <w:r w:rsidRPr="0069791F">
        <w:t xml:space="preserve"> patients</w:t>
      </w:r>
      <w:r>
        <w:t xml:space="preserve">. </w:t>
      </w:r>
      <w:r w:rsidRPr="00C9741E">
        <w:rPr>
          <w:rFonts w:cs="Verdana"/>
          <w:color w:val="000000"/>
        </w:rPr>
        <w:t>In patients</w:t>
      </w:r>
      <w:r>
        <w:t xml:space="preserve"> </w:t>
      </w:r>
      <w:r w:rsidRPr="0069791F">
        <w:t xml:space="preserve">treated </w:t>
      </w:r>
      <w:r w:rsidRPr="00C9741E">
        <w:rPr>
          <w:rFonts w:cs="Verdana"/>
          <w:color w:val="000000"/>
        </w:rPr>
        <w:t>with insulin or antidiabetics an appropriate blood glucose monitoring should be considered;</w:t>
      </w:r>
      <w:r>
        <w:t xml:space="preserve"> a</w:t>
      </w:r>
      <w:r w:rsidRPr="0069791F">
        <w:t xml:space="preserve"> dose adjustment of</w:t>
      </w:r>
      <w:r>
        <w:t xml:space="preserve"> insulin or </w:t>
      </w:r>
      <w:r w:rsidRPr="00C9741E">
        <w:rPr>
          <w:rFonts w:cs="Verdana"/>
          <w:color w:val="000000"/>
        </w:rPr>
        <w:t>antidiabetics</w:t>
      </w:r>
      <w:r>
        <w:t xml:space="preserve"> </w:t>
      </w:r>
      <w:r w:rsidRPr="0069791F">
        <w:t>may be required</w:t>
      </w:r>
      <w:r w:rsidRPr="002C2411">
        <w:t xml:space="preserve"> </w:t>
      </w:r>
      <w:r w:rsidRPr="00C9741E">
        <w:rPr>
          <w:rFonts w:cs="Verdana"/>
          <w:color w:val="000000"/>
        </w:rPr>
        <w:t xml:space="preserve">when indicated </w:t>
      </w:r>
      <w:r w:rsidRPr="002C2411">
        <w:t xml:space="preserve">(see </w:t>
      </w:r>
      <w:r>
        <w:t>s</w:t>
      </w:r>
      <w:r w:rsidRPr="002C2411">
        <w:t>ection 4.</w:t>
      </w:r>
      <w:r>
        <w:t>5</w:t>
      </w:r>
      <w:r w:rsidRPr="002C2411">
        <w:t>).</w:t>
      </w:r>
    </w:p>
    <w:p w:rsidR="00927119" w:rsidRPr="005A7A4D" w:rsidRDefault="00927119">
      <w:pPr>
        <w:pStyle w:val="EMEABodyText"/>
      </w:pPr>
    </w:p>
    <w:p w:rsidR="006603C5" w:rsidRPr="005A7A4D" w:rsidRDefault="006603C5">
      <w:pPr>
        <w:pStyle w:val="EMEABodyText"/>
      </w:pPr>
      <w:r w:rsidRPr="005A7A4D">
        <w:rPr>
          <w:u w:val="single"/>
        </w:rPr>
        <w:t>Lithium</w:t>
      </w:r>
      <w:r w:rsidRPr="005A7A4D">
        <w:t xml:space="preserve">: the combination of lithium and </w:t>
      </w:r>
      <w:proofErr w:type="spellStart"/>
      <w:r w:rsidRPr="005A7A4D">
        <w:t>Aprovel</w:t>
      </w:r>
      <w:proofErr w:type="spellEnd"/>
      <w:r w:rsidRPr="005A7A4D">
        <w:t xml:space="preserve"> is not recommended (see section 4.5).</w:t>
      </w:r>
    </w:p>
    <w:p w:rsidR="006603C5" w:rsidRPr="005A7A4D" w:rsidRDefault="006603C5">
      <w:pPr>
        <w:pStyle w:val="EMEABodyText"/>
      </w:pPr>
    </w:p>
    <w:p w:rsidR="006603C5" w:rsidRPr="005A7A4D" w:rsidRDefault="006603C5">
      <w:pPr>
        <w:pStyle w:val="EMEABodyText"/>
      </w:pPr>
      <w:r w:rsidRPr="005A7A4D">
        <w:rPr>
          <w:u w:val="single"/>
        </w:rPr>
        <w:t>Aortic and mitral valve stenosis, obstructive hypertrophic cardiomyopathy</w:t>
      </w:r>
      <w:r w:rsidRPr="005A7A4D">
        <w:t>: as with other vasodilators, special caution is indicated in patients suffering from aortic or mitral stenosis, or obstructive hypertrophic cardiomyopathy.</w:t>
      </w:r>
    </w:p>
    <w:p w:rsidR="006603C5" w:rsidRPr="005A7A4D" w:rsidRDefault="006603C5">
      <w:pPr>
        <w:pStyle w:val="EMEABodyText"/>
      </w:pPr>
    </w:p>
    <w:p w:rsidR="006603C5" w:rsidRPr="005A7A4D" w:rsidRDefault="006603C5">
      <w:pPr>
        <w:pStyle w:val="EMEABodyText"/>
      </w:pPr>
      <w:r w:rsidRPr="005A7A4D">
        <w:rPr>
          <w:u w:val="single"/>
        </w:rPr>
        <w:t>Primary aldosteronism</w:t>
      </w:r>
      <w:r w:rsidRPr="005A7A4D">
        <w:t xml:space="preserve">: patients with primary aldosteronism generally will not respond to antihypertensive medicinal products acting through inhibition of the renin-angiotensin system. Therefore, the use of </w:t>
      </w:r>
      <w:proofErr w:type="spellStart"/>
      <w:r w:rsidRPr="005A7A4D">
        <w:t>Aprovel</w:t>
      </w:r>
      <w:proofErr w:type="spellEnd"/>
      <w:r w:rsidRPr="005A7A4D">
        <w:t xml:space="preserve"> is not recommended.</w:t>
      </w:r>
    </w:p>
    <w:p w:rsidR="00A54530" w:rsidRPr="005A7A4D" w:rsidRDefault="00A54530">
      <w:pPr>
        <w:pStyle w:val="EMEABodyText"/>
      </w:pPr>
    </w:p>
    <w:p w:rsidR="006603C5" w:rsidRPr="005A7A4D" w:rsidRDefault="006603C5">
      <w:pPr>
        <w:pStyle w:val="EMEABodyText"/>
      </w:pPr>
      <w:r w:rsidRPr="005A7A4D">
        <w:rPr>
          <w:u w:val="single"/>
        </w:rPr>
        <w:t>General</w:t>
      </w:r>
      <w:r w:rsidRPr="005A7A4D">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5A7A4D">
        <w:rPr>
          <w:b/>
        </w:rPr>
        <w:t xml:space="preserve"> </w:t>
      </w:r>
      <w:r w:rsidRPr="005A7A4D">
        <w:t>converting enzyme inhibitors or angiotensin-II receptor antagonists that affect this system has been associated with acute hypotension, azotaemia, oliguria, or rarely acute renal failure. As with any antihypertensive agent, excessive blood pressure decrease in patients with ischaemic cardiopathy or ischaemic cardiovascular disease could result in a myocardial infarction or stroke.</w:t>
      </w:r>
    </w:p>
    <w:p w:rsidR="00EA7BCE" w:rsidRPr="005A7A4D" w:rsidRDefault="00EA7BCE">
      <w:pPr>
        <w:pStyle w:val="EMEABodyText"/>
      </w:pPr>
    </w:p>
    <w:p w:rsidR="006603C5" w:rsidRPr="005A7A4D" w:rsidRDefault="006603C5">
      <w:pPr>
        <w:pStyle w:val="EMEABodyText"/>
      </w:pPr>
      <w:r w:rsidRPr="005A7A4D">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6603C5" w:rsidRPr="005A7A4D" w:rsidRDefault="006603C5">
      <w:pPr>
        <w:pStyle w:val="EMEABodyText"/>
      </w:pPr>
    </w:p>
    <w:p w:rsidR="006603C5" w:rsidRPr="005A7A4D" w:rsidRDefault="006603C5">
      <w:pPr>
        <w:pStyle w:val="EMEABodyText"/>
        <w:rPr>
          <w:szCs w:val="22"/>
        </w:rPr>
      </w:pPr>
      <w:r w:rsidRPr="005A7A4D">
        <w:rPr>
          <w:u w:val="single"/>
        </w:rPr>
        <w:t>Pregnancy</w:t>
      </w:r>
      <w:r w:rsidRPr="00667CD0">
        <w:t>:</w:t>
      </w:r>
      <w:r w:rsidRPr="005A7A4D">
        <w:t xml:space="preserve"> </w:t>
      </w:r>
      <w:r w:rsidR="00EA7BCE" w:rsidRPr="005A7A4D">
        <w:t>a</w:t>
      </w:r>
      <w:r w:rsidRPr="005A7A4D">
        <w:t xml:space="preserve">ngiotensin II Receptor Antagonists (AIIRAs) should not be initiated during pregnancy. </w:t>
      </w:r>
      <w:r w:rsidRPr="005A7A4D">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5A7A4D">
        <w:t>AIIRAs</w:t>
      </w:r>
      <w:r w:rsidRPr="005A7A4D">
        <w:rPr>
          <w:szCs w:val="22"/>
        </w:rPr>
        <w:t xml:space="preserve"> should be stopped immediately, and, if appropriate, alternative therapy should be started (see sections 4.3 and 4.6).</w:t>
      </w:r>
    </w:p>
    <w:p w:rsidR="006603C5" w:rsidRPr="005A7A4D" w:rsidRDefault="006603C5">
      <w:pPr>
        <w:pStyle w:val="EMEABodyText"/>
      </w:pPr>
    </w:p>
    <w:p w:rsidR="00927119" w:rsidRDefault="006603C5" w:rsidP="00927119">
      <w:pPr>
        <w:pStyle w:val="EMEABodyText"/>
      </w:pPr>
      <w:r w:rsidRPr="005A7A4D">
        <w:rPr>
          <w:u w:val="single"/>
        </w:rPr>
        <w:t>Paediatric population</w:t>
      </w:r>
      <w:r w:rsidRPr="005A7A4D">
        <w:t xml:space="preserve">: irbesartan has been studied in paediatric populations </w:t>
      </w:r>
      <w:r w:rsidRPr="005A7A4D">
        <w:rPr>
          <w:bCs/>
          <w:iCs/>
        </w:rPr>
        <w:t>aged 6 to 16 years old</w:t>
      </w:r>
      <w:r w:rsidRPr="005A7A4D">
        <w:t xml:space="preserve"> but the current data are insufficient to support an extension of the use in children until further data become available (see sections 4.8, 5.1 and 5.2).</w:t>
      </w:r>
    </w:p>
    <w:p w:rsidR="00927119" w:rsidRDefault="00927119" w:rsidP="00927119">
      <w:pPr>
        <w:pStyle w:val="EMEABodyText"/>
      </w:pPr>
    </w:p>
    <w:p w:rsidR="006603C5" w:rsidRPr="00387DAF" w:rsidRDefault="00927119" w:rsidP="00387DAF">
      <w:pPr>
        <w:rPr>
          <w:lang w:val="fr-FR"/>
        </w:rPr>
      </w:pPr>
      <w:r w:rsidRPr="008D399D">
        <w:rPr>
          <w:u w:val="single"/>
        </w:rPr>
        <w:t>Excipients</w:t>
      </w:r>
      <w:r w:rsidRPr="00387DAF">
        <w:rPr>
          <w:lang w:val="fr-FR"/>
        </w:rPr>
        <w:t>:</w:t>
      </w:r>
    </w:p>
    <w:p w:rsidR="005B5D58" w:rsidRDefault="00927119" w:rsidP="008E6ED7">
      <w:pPr>
        <w:pStyle w:val="EMEABodyText"/>
      </w:pPr>
      <w:proofErr w:type="spellStart"/>
      <w:r w:rsidRPr="008D399D">
        <w:t>Aprovel</w:t>
      </w:r>
      <w:proofErr w:type="spellEnd"/>
      <w:r w:rsidRPr="008D399D">
        <w:t xml:space="preserve"> </w:t>
      </w:r>
      <w:r w:rsidR="00387DAF">
        <w:t>150</w:t>
      </w:r>
      <w:r w:rsidRPr="008D399D">
        <w:t xml:space="preserve"> mg</w:t>
      </w:r>
      <w:r w:rsidR="008D399D" w:rsidRPr="00387DAF">
        <w:t xml:space="preserve"> film-coated</w:t>
      </w:r>
      <w:r w:rsidRPr="008D399D">
        <w:t xml:space="preserve"> tablet contains lactose. </w:t>
      </w:r>
      <w:r w:rsidR="005B5D58" w:rsidRPr="005A7A4D">
        <w:t>Patients with rare hereditary problems of galactose intolerance, total lactase deficiency or glucose-galactose malabsorption should not take this medicine</w:t>
      </w:r>
    </w:p>
    <w:p w:rsidR="00927119" w:rsidRDefault="00927119" w:rsidP="008E6ED7">
      <w:pPr>
        <w:pStyle w:val="EMEABodyText"/>
      </w:pPr>
    </w:p>
    <w:p w:rsidR="00927119" w:rsidRPr="005A7A4D" w:rsidRDefault="00927119" w:rsidP="008E6ED7">
      <w:pPr>
        <w:pStyle w:val="EMEABodyText"/>
      </w:pPr>
      <w:proofErr w:type="spellStart"/>
      <w:r w:rsidRPr="008D399D">
        <w:t>Aprovel</w:t>
      </w:r>
      <w:proofErr w:type="spellEnd"/>
      <w:r w:rsidRPr="008D399D">
        <w:t xml:space="preserve"> </w:t>
      </w:r>
      <w:r w:rsidR="00387DAF">
        <w:t xml:space="preserve">150 </w:t>
      </w:r>
      <w:r w:rsidRPr="008D399D">
        <w:t>mg</w:t>
      </w:r>
      <w:r w:rsidR="008D399D" w:rsidRPr="00387DAF">
        <w:t xml:space="preserve"> film-coated</w:t>
      </w:r>
      <w:r w:rsidRPr="008D399D">
        <w:t xml:space="preserve"> tablet contains sodium. </w:t>
      </w:r>
      <w:r w:rsidRPr="007E01E0">
        <w:t>This medicine contains less than 1 mmol sodium (23 mg) per tablet, that is to say essentially ‘sodium-free’.</w:t>
      </w:r>
    </w:p>
    <w:p w:rsidR="006603C5" w:rsidRPr="005A7A4D" w:rsidRDefault="006603C5">
      <w:pPr>
        <w:pStyle w:val="EMEABodyText"/>
      </w:pPr>
    </w:p>
    <w:p w:rsidR="006603C5" w:rsidRPr="005A7A4D" w:rsidRDefault="006603C5">
      <w:pPr>
        <w:pStyle w:val="EMEAHeading2"/>
        <w:outlineLvl w:val="0"/>
      </w:pPr>
      <w:r w:rsidRPr="005A7A4D">
        <w:t>4.5</w:t>
      </w:r>
      <w:r w:rsidRPr="005A7A4D">
        <w:tab/>
        <w:t>Interaction with other medicinal products and other forms of interaction</w:t>
      </w:r>
    </w:p>
    <w:p w:rsidR="006603C5" w:rsidRPr="005A7A4D" w:rsidRDefault="006603C5" w:rsidP="008E6ED7">
      <w:pPr>
        <w:pStyle w:val="EMEAHeading2"/>
      </w:pPr>
    </w:p>
    <w:p w:rsidR="006603C5" w:rsidRPr="005A7A4D" w:rsidRDefault="006603C5" w:rsidP="008E6ED7">
      <w:pPr>
        <w:pStyle w:val="EMEABodyText"/>
      </w:pPr>
      <w:r w:rsidRPr="005A7A4D">
        <w:rPr>
          <w:u w:val="single"/>
        </w:rPr>
        <w:t>Diuretics and other antihypertensive agents</w:t>
      </w:r>
      <w:r w:rsidRPr="005A7A4D">
        <w:t xml:space="preserve">: other antihypertensive agents may increase the hypotensive effects of irbesartan; however </w:t>
      </w:r>
      <w:proofErr w:type="spellStart"/>
      <w:r w:rsidRPr="005A7A4D">
        <w:t>Aprovel</w:t>
      </w:r>
      <w:proofErr w:type="spellEnd"/>
      <w:r w:rsidRPr="005A7A4D">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rsidRPr="005A7A4D">
        <w:t>Aprovel</w:t>
      </w:r>
      <w:proofErr w:type="spellEnd"/>
      <w:r w:rsidRPr="005A7A4D">
        <w:t xml:space="preserve"> (see section 4.4).</w:t>
      </w:r>
    </w:p>
    <w:p w:rsidR="006603C5" w:rsidRPr="005A7A4D" w:rsidRDefault="006603C5">
      <w:pPr>
        <w:pStyle w:val="EMEABodyText"/>
      </w:pPr>
    </w:p>
    <w:p w:rsidR="00A7330C" w:rsidRPr="005A7A4D" w:rsidRDefault="006603C5" w:rsidP="00A7330C">
      <w:pPr>
        <w:pStyle w:val="EMEABodyText"/>
      </w:pPr>
      <w:proofErr w:type="spellStart"/>
      <w:r w:rsidRPr="005A7A4D">
        <w:rPr>
          <w:u w:val="single"/>
        </w:rPr>
        <w:t>Aliskiren</w:t>
      </w:r>
      <w:proofErr w:type="spellEnd"/>
      <w:r w:rsidRPr="005A7A4D">
        <w:rPr>
          <w:u w:val="single"/>
        </w:rPr>
        <w:t>-containing products</w:t>
      </w:r>
      <w:r w:rsidR="00A7330C" w:rsidRPr="005A7A4D">
        <w:rPr>
          <w:u w:val="single"/>
        </w:rPr>
        <w:t xml:space="preserve"> and ACE-inhibitors</w:t>
      </w:r>
      <w:r w:rsidRPr="005A7A4D">
        <w:t xml:space="preserve">: </w:t>
      </w:r>
      <w:r w:rsidR="00EA7BCE" w:rsidRPr="005A7A4D">
        <w:t>c</w:t>
      </w:r>
      <w:r w:rsidR="00A7330C" w:rsidRPr="005A7A4D">
        <w:t xml:space="preserve">linical trial data has shown that dual blockade of the renin-angiotensin-aldosterone system (RAAS) through the combined use of ACE-inhibitors, angiotensin II receptor blockers or </w:t>
      </w:r>
      <w:proofErr w:type="spellStart"/>
      <w:r w:rsidR="00A7330C" w:rsidRPr="005A7A4D">
        <w:t>aliskiren</w:t>
      </w:r>
      <w:proofErr w:type="spellEnd"/>
      <w:r w:rsidR="00A7330C" w:rsidRPr="005A7A4D">
        <w:t xml:space="preserve"> is associated with a higher frequency of adverse events such as hypotension, hyperkalaemia and decreased renal function (including acute renal failure) compared to the use of a single RAAS-acting agent (see sections 4.3, 4.4 and 5.1).</w:t>
      </w:r>
    </w:p>
    <w:p w:rsidR="006603C5" w:rsidRPr="005A7A4D" w:rsidRDefault="006603C5" w:rsidP="008E6ED7">
      <w:pPr>
        <w:pStyle w:val="EMEABodyText"/>
      </w:pPr>
    </w:p>
    <w:p w:rsidR="006603C5" w:rsidRPr="005A7A4D" w:rsidRDefault="006603C5">
      <w:pPr>
        <w:pStyle w:val="EMEABodyText"/>
      </w:pPr>
      <w:r w:rsidRPr="005A7A4D">
        <w:rPr>
          <w:u w:val="single"/>
        </w:rPr>
        <w:t>Potassium supplements and potassium-sparing diuretics</w:t>
      </w:r>
      <w:r w:rsidRPr="005A7A4D">
        <w:t>:</w:t>
      </w:r>
      <w:r w:rsidRPr="005A7A4D">
        <w:rPr>
          <w:i/>
        </w:rPr>
        <w:t xml:space="preserve"> </w:t>
      </w:r>
      <w:r w:rsidRPr="005A7A4D">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6603C5" w:rsidRPr="005A7A4D" w:rsidRDefault="006603C5">
      <w:pPr>
        <w:pStyle w:val="EMEABodyText"/>
      </w:pPr>
    </w:p>
    <w:p w:rsidR="006603C5" w:rsidRPr="005A7A4D" w:rsidRDefault="006603C5">
      <w:pPr>
        <w:pStyle w:val="EMEABodyText"/>
      </w:pPr>
      <w:r w:rsidRPr="005A7A4D">
        <w:rPr>
          <w:u w:val="single"/>
        </w:rPr>
        <w:t>Lithium</w:t>
      </w:r>
      <w:r w:rsidRPr="005A7A4D">
        <w:t>:</w:t>
      </w:r>
      <w:r w:rsidRPr="005A7A4D">
        <w:rPr>
          <w:i/>
        </w:rPr>
        <w:t xml:space="preserve"> </w:t>
      </w:r>
      <w:r w:rsidRPr="005A7A4D">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6603C5" w:rsidRPr="005A7A4D" w:rsidRDefault="006603C5">
      <w:pPr>
        <w:pStyle w:val="EMEABodyText"/>
        <w:rPr>
          <w:i/>
        </w:rPr>
      </w:pPr>
    </w:p>
    <w:p w:rsidR="006603C5" w:rsidRPr="005A7A4D" w:rsidRDefault="006603C5">
      <w:pPr>
        <w:pStyle w:val="EMEABodyText"/>
        <w:rPr>
          <w:color w:val="000000"/>
        </w:rPr>
      </w:pPr>
      <w:r w:rsidRPr="005A7A4D">
        <w:rPr>
          <w:u w:val="single"/>
        </w:rPr>
        <w:t>Non-steroidal anti-inflammatory drugs</w:t>
      </w:r>
      <w:r w:rsidRPr="005A7A4D">
        <w:t xml:space="preserve">: </w:t>
      </w:r>
      <w:r w:rsidRPr="005A7A4D">
        <w:rPr>
          <w:color w:val="000000"/>
        </w:rPr>
        <w:t>when angiotensin II antagonists are administered simultaneously with non-steroidal anti-inflammatory drugs (i.e. selective COX-2 inhibitors, acetylsalicylic acid (&gt; 3 g/day) and non-selective NSAIDs), attenuation of the antihypertensive effect may occur.</w:t>
      </w:r>
    </w:p>
    <w:p w:rsidR="00267B85" w:rsidRPr="005A7A4D" w:rsidRDefault="00267B85">
      <w:pPr>
        <w:pStyle w:val="EMEABodyText"/>
        <w:rPr>
          <w:color w:val="000000"/>
        </w:rPr>
      </w:pPr>
    </w:p>
    <w:p w:rsidR="006603C5" w:rsidRPr="00667CD0" w:rsidRDefault="006603C5">
      <w:pPr>
        <w:pStyle w:val="EMEABodyText"/>
        <w:rPr>
          <w:color w:val="000000"/>
        </w:rPr>
      </w:pPr>
      <w:r w:rsidRPr="005A7A4D">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6603C5" w:rsidRDefault="006603C5">
      <w:pPr>
        <w:pStyle w:val="EMEABodyText"/>
      </w:pPr>
    </w:p>
    <w:p w:rsidR="00927119" w:rsidRDefault="00927119">
      <w:pPr>
        <w:pStyle w:val="EMEABodyText"/>
        <w:rPr>
          <w:color w:val="000000"/>
        </w:rPr>
      </w:pPr>
      <w:r w:rsidRPr="009F0338">
        <w:rPr>
          <w:u w:val="single"/>
        </w:rPr>
        <w:t>Repaglinide:</w:t>
      </w:r>
      <w:r w:rsidRPr="009F0338">
        <w:rPr>
          <w:color w:val="000000"/>
        </w:rPr>
        <w:t xml:space="preserve"> </w:t>
      </w:r>
      <w:r w:rsidR="00BA414C">
        <w:rPr>
          <w:color w:val="000000"/>
        </w:rPr>
        <w:t>i</w:t>
      </w:r>
      <w:r w:rsidRPr="009F0338">
        <w:rPr>
          <w:color w:val="000000"/>
        </w:rPr>
        <w:t>rbesartan has the potential to inhibit OATP1B1. In a clinical study, it was reported that irbesartan increased the C</w:t>
      </w:r>
      <w:r w:rsidRPr="009F1934">
        <w:rPr>
          <w:color w:val="000000"/>
          <w:vertAlign w:val="subscript"/>
        </w:rPr>
        <w:t>max</w:t>
      </w:r>
      <w:r w:rsidRPr="009F0338">
        <w:rPr>
          <w:color w:val="000000"/>
        </w:rPr>
        <w:t xml:space="preserve"> and AUC of repaglinide (substrate of OATP1B1) by 1.8-fold and 1.3</w:t>
      </w:r>
      <w:r w:rsidR="008D399D">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927119" w:rsidRPr="005A7A4D" w:rsidRDefault="00927119">
      <w:pPr>
        <w:pStyle w:val="EMEABodyText"/>
      </w:pPr>
    </w:p>
    <w:p w:rsidR="006603C5" w:rsidRPr="005A7A4D" w:rsidRDefault="006603C5">
      <w:pPr>
        <w:pStyle w:val="EMEABodyText"/>
        <w:rPr>
          <w:color w:val="000000"/>
        </w:rPr>
      </w:pPr>
      <w:r w:rsidRPr="005A7A4D">
        <w:rPr>
          <w:u w:val="single"/>
        </w:rPr>
        <w:t>Additional information on irbesartan interactions</w:t>
      </w:r>
      <w:r w:rsidRPr="005A7A4D">
        <w:t xml:space="preserve">: </w:t>
      </w:r>
      <w:r w:rsidRPr="005A7A4D">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rsidR="006603C5" w:rsidRPr="005A7A4D" w:rsidRDefault="006603C5">
      <w:pPr>
        <w:pStyle w:val="EMEABodyText"/>
      </w:pPr>
    </w:p>
    <w:p w:rsidR="006603C5" w:rsidRPr="005A7A4D" w:rsidRDefault="006603C5">
      <w:pPr>
        <w:pStyle w:val="EMEAHeading2"/>
        <w:outlineLvl w:val="0"/>
      </w:pPr>
      <w:r w:rsidRPr="005A7A4D">
        <w:t>4.6</w:t>
      </w:r>
      <w:r w:rsidRPr="005A7A4D">
        <w:tab/>
        <w:t>Fertility, pregnancy and lactation</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Pregnancy</w:t>
      </w:r>
    </w:p>
    <w:p w:rsidR="006603C5" w:rsidRPr="005A7A4D" w:rsidRDefault="006603C5" w:rsidP="008E6ED7">
      <w:pPr>
        <w:pStyle w:val="EMEABodyText"/>
        <w:keepNext/>
      </w:pPr>
    </w:p>
    <w:p w:rsidR="006603C5" w:rsidRPr="005A7A4D" w:rsidRDefault="006603C5" w:rsidP="008E6ED7">
      <w:pPr>
        <w:pStyle w:val="EMEABodyText"/>
        <w:pBdr>
          <w:top w:val="single" w:sz="4" w:space="1" w:color="auto"/>
          <w:left w:val="single" w:sz="4" w:space="4" w:color="auto"/>
          <w:bottom w:val="single" w:sz="4" w:space="1" w:color="auto"/>
          <w:right w:val="single" w:sz="4" w:space="4" w:color="auto"/>
        </w:pBdr>
      </w:pPr>
      <w:r w:rsidRPr="005A7A4D">
        <w:t>The use of AIIRAs is not recommended during the first trimester of pregnancy (see section 4.4). The use of AIIRAs is contraindicated during the second and third trimesters of pregnancy (see sections 4.3 and 4.4).</w:t>
      </w:r>
    </w:p>
    <w:p w:rsidR="006603C5" w:rsidRPr="005A7A4D" w:rsidRDefault="006603C5" w:rsidP="008E6ED7">
      <w:pPr>
        <w:pStyle w:val="EMEABodyText"/>
      </w:pPr>
    </w:p>
    <w:p w:rsidR="006603C5" w:rsidRPr="005A7A4D" w:rsidRDefault="006603C5" w:rsidP="008E6ED7">
      <w:pPr>
        <w:pStyle w:val="EMEABodyText"/>
      </w:pPr>
      <w:r w:rsidRPr="005A7A4D">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6603C5" w:rsidRPr="005A7A4D" w:rsidRDefault="006603C5" w:rsidP="008E6ED7">
      <w:pPr>
        <w:pStyle w:val="EMEABodyText"/>
      </w:pPr>
    </w:p>
    <w:p w:rsidR="006603C5" w:rsidRPr="005A7A4D" w:rsidRDefault="006603C5" w:rsidP="008E6ED7">
      <w:pPr>
        <w:pStyle w:val="EMEABodyText"/>
      </w:pPr>
      <w:r w:rsidRPr="005A7A4D">
        <w:t xml:space="preserve">Exposure to AIIRA therapy during the second and third trimesters is known to induce human </w:t>
      </w:r>
      <w:r w:rsidR="00BF361B" w:rsidRPr="005A7A4D">
        <w:t>foetotoxicity</w:t>
      </w:r>
      <w:r w:rsidRPr="005A7A4D">
        <w:t xml:space="preserve"> (decreased renal function, oligohydramnios, skull ossification retardation) and neonatal toxicity (renal failure, hypotension, hyperkalaemia). (See section 5.3).</w:t>
      </w:r>
    </w:p>
    <w:p w:rsidR="00EA7BCE" w:rsidRPr="005A7A4D" w:rsidRDefault="00EA7BCE" w:rsidP="008E6ED7">
      <w:pPr>
        <w:pStyle w:val="EMEABodyText"/>
      </w:pPr>
    </w:p>
    <w:p w:rsidR="006603C5" w:rsidRPr="005A7A4D" w:rsidRDefault="006603C5" w:rsidP="008E6ED7">
      <w:pPr>
        <w:pStyle w:val="EMEABodyText"/>
      </w:pPr>
      <w:r w:rsidRPr="005A7A4D">
        <w:t>Should exposure to AIIRAs have occurred from the second trimester of pregnancy, ultrasound check of renal function and skull is recommended.</w:t>
      </w:r>
    </w:p>
    <w:p w:rsidR="00EA7BCE" w:rsidRPr="005A7A4D" w:rsidRDefault="00EA7BCE" w:rsidP="008E6ED7">
      <w:pPr>
        <w:pStyle w:val="EMEABodyText"/>
      </w:pPr>
    </w:p>
    <w:p w:rsidR="006603C5" w:rsidRPr="005A7A4D" w:rsidRDefault="006603C5" w:rsidP="008E6ED7">
      <w:pPr>
        <w:pStyle w:val="EMEABodyText"/>
      </w:pPr>
      <w:r w:rsidRPr="005A7A4D">
        <w:t>Infants whose mothers have taken AIIRAs should be closely observed for hypotension (see sections 4.3 and 4.4).</w:t>
      </w:r>
    </w:p>
    <w:p w:rsidR="006603C5" w:rsidRPr="005A7A4D" w:rsidRDefault="006603C5" w:rsidP="008E6ED7">
      <w:pPr>
        <w:pStyle w:val="EMEABodyText"/>
        <w:rPr>
          <w:u w:val="single"/>
        </w:rPr>
      </w:pPr>
    </w:p>
    <w:p w:rsidR="006603C5" w:rsidRPr="005A7A4D" w:rsidRDefault="006603C5" w:rsidP="008E6ED7">
      <w:pPr>
        <w:pStyle w:val="EMEABodyText"/>
        <w:keepNext/>
      </w:pPr>
      <w:r w:rsidRPr="005A7A4D">
        <w:rPr>
          <w:u w:val="single"/>
        </w:rPr>
        <w:t>Breast-feeding</w:t>
      </w:r>
    </w:p>
    <w:p w:rsidR="006603C5" w:rsidRPr="005A7A4D" w:rsidRDefault="006603C5" w:rsidP="008E6ED7">
      <w:pPr>
        <w:pStyle w:val="EMEABodyText"/>
        <w:keepNext/>
      </w:pPr>
    </w:p>
    <w:p w:rsidR="006603C5" w:rsidRPr="005A7A4D" w:rsidRDefault="006603C5">
      <w:pPr>
        <w:pStyle w:val="EMEABodyText"/>
      </w:pPr>
      <w:r w:rsidRPr="005A7A4D">
        <w:t xml:space="preserve">Because no information is available regarding the use of </w:t>
      </w:r>
      <w:proofErr w:type="spellStart"/>
      <w:r w:rsidRPr="005A7A4D">
        <w:t>Aprovel</w:t>
      </w:r>
      <w:proofErr w:type="spellEnd"/>
      <w:r w:rsidRPr="005A7A4D">
        <w:t xml:space="preserve"> during breast-feeding, </w:t>
      </w:r>
      <w:proofErr w:type="spellStart"/>
      <w:r w:rsidRPr="005A7A4D">
        <w:t>Aprovel</w:t>
      </w:r>
      <w:proofErr w:type="spellEnd"/>
      <w:r w:rsidRPr="005A7A4D">
        <w:t xml:space="preserve"> is not recommended and alternative treatments with better established safety profiles during breast-feeding are preferable, especially while nursing a newborn or preterm infant.</w:t>
      </w:r>
    </w:p>
    <w:p w:rsidR="006603C5" w:rsidRPr="005A7A4D" w:rsidRDefault="006603C5" w:rsidP="008E6ED7">
      <w:pPr>
        <w:pStyle w:val="EMEABodyText"/>
      </w:pPr>
    </w:p>
    <w:p w:rsidR="006603C5" w:rsidRPr="005A7A4D" w:rsidRDefault="006603C5" w:rsidP="008E6ED7">
      <w:pPr>
        <w:pStyle w:val="EMEABodyText"/>
      </w:pPr>
      <w:r w:rsidRPr="005A7A4D">
        <w:t xml:space="preserve">It is unknown whether irbesartan or its metabolites are excreted in human milk. </w:t>
      </w:r>
    </w:p>
    <w:p w:rsidR="006603C5" w:rsidRPr="005A7A4D" w:rsidRDefault="006603C5" w:rsidP="008E6ED7">
      <w:pPr>
        <w:pStyle w:val="EMEABodyText"/>
      </w:pPr>
      <w:r w:rsidRPr="005A7A4D">
        <w:t>Available pharmacodynamic/toxicological data in rats have shown excretion of irbesartan or its metabolites in milk (for details see 5.3).</w:t>
      </w:r>
    </w:p>
    <w:p w:rsidR="006603C5" w:rsidRPr="005A7A4D" w:rsidRDefault="006603C5" w:rsidP="008E6ED7">
      <w:pPr>
        <w:pStyle w:val="EMEABodyText"/>
      </w:pPr>
    </w:p>
    <w:p w:rsidR="006603C5" w:rsidRPr="005A7A4D" w:rsidRDefault="006603C5" w:rsidP="008E6ED7">
      <w:pPr>
        <w:pStyle w:val="EMEABodyText"/>
      </w:pPr>
      <w:r w:rsidRPr="005A7A4D">
        <w:rPr>
          <w:u w:val="single"/>
        </w:rPr>
        <w:t>Fertility</w:t>
      </w:r>
    </w:p>
    <w:p w:rsidR="006603C5" w:rsidRPr="005A7A4D" w:rsidRDefault="006603C5" w:rsidP="008E6ED7">
      <w:pPr>
        <w:pStyle w:val="EMEABodyText"/>
      </w:pPr>
    </w:p>
    <w:p w:rsidR="006603C5" w:rsidRPr="005A7A4D" w:rsidRDefault="006603C5" w:rsidP="008E6ED7">
      <w:pPr>
        <w:pStyle w:val="EMEABodyText"/>
      </w:pPr>
      <w:r w:rsidRPr="005A7A4D">
        <w:t xml:space="preserve">Irbesartan had no effect upon fertility of treated rats and their offspring up to the dose levels inducing the first signs of parental toxicity (see section 5.3). </w:t>
      </w:r>
    </w:p>
    <w:p w:rsidR="006603C5" w:rsidRPr="005A7A4D" w:rsidRDefault="006603C5" w:rsidP="008E6ED7">
      <w:pPr>
        <w:pStyle w:val="EMEABodyText"/>
      </w:pPr>
    </w:p>
    <w:p w:rsidR="006603C5" w:rsidRPr="005A7A4D" w:rsidRDefault="006603C5" w:rsidP="008E6ED7">
      <w:pPr>
        <w:pStyle w:val="EMEAHeading2"/>
      </w:pPr>
      <w:r w:rsidRPr="005A7A4D">
        <w:t>4.7</w:t>
      </w:r>
      <w:r w:rsidRPr="005A7A4D">
        <w:tab/>
        <w:t>Effects on ability to drive and use machines</w:t>
      </w:r>
    </w:p>
    <w:p w:rsidR="006603C5" w:rsidRPr="005A7A4D" w:rsidRDefault="006603C5" w:rsidP="008E6ED7">
      <w:pPr>
        <w:pStyle w:val="EMEAHeading2"/>
      </w:pPr>
    </w:p>
    <w:p w:rsidR="006603C5" w:rsidRPr="005A7A4D" w:rsidRDefault="006603C5" w:rsidP="008E6ED7">
      <w:pPr>
        <w:pStyle w:val="EMEABodyText"/>
        <w:keepNext/>
      </w:pPr>
      <w:r w:rsidRPr="005A7A4D">
        <w:t>Based on its pharmacodynamic properties, irbesartan is unlikely to affect th</w:t>
      </w:r>
      <w:r w:rsidR="005B5D58" w:rsidRPr="005A7A4D">
        <w:t>e</w:t>
      </w:r>
      <w:r w:rsidRPr="005A7A4D">
        <w:t xml:space="preserve"> ability</w:t>
      </w:r>
      <w:r w:rsidR="005B5D58" w:rsidRPr="005A7A4D">
        <w:t xml:space="preserve"> to drive and use machines</w:t>
      </w:r>
      <w:r w:rsidRPr="005A7A4D">
        <w:t>. When driving vehicles or operating machines, it should be taken into account that dizziness or weariness may occur during treatment.</w:t>
      </w:r>
    </w:p>
    <w:p w:rsidR="006603C5" w:rsidRPr="005A7A4D" w:rsidRDefault="006603C5">
      <w:pPr>
        <w:pStyle w:val="EMEABodyText"/>
      </w:pPr>
    </w:p>
    <w:p w:rsidR="006603C5" w:rsidRPr="005A7A4D" w:rsidRDefault="006603C5">
      <w:pPr>
        <w:pStyle w:val="EMEAHeading2"/>
        <w:outlineLvl w:val="0"/>
      </w:pPr>
      <w:r w:rsidRPr="005A7A4D">
        <w:t>4.8</w:t>
      </w:r>
      <w:r w:rsidRPr="005A7A4D">
        <w:tab/>
        <w:t>Undesirable effects</w:t>
      </w:r>
    </w:p>
    <w:p w:rsidR="006603C5" w:rsidRPr="005A7A4D" w:rsidRDefault="006603C5" w:rsidP="008E6ED7">
      <w:pPr>
        <w:pStyle w:val="EMEAHeading2"/>
      </w:pPr>
    </w:p>
    <w:p w:rsidR="006603C5" w:rsidRPr="005A7A4D" w:rsidRDefault="006603C5" w:rsidP="008E6ED7">
      <w:pPr>
        <w:pStyle w:val="EMEABodyText"/>
      </w:pPr>
      <w:r w:rsidRPr="005A7A4D">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6603C5" w:rsidRPr="005A7A4D" w:rsidRDefault="006603C5" w:rsidP="008E6ED7">
      <w:pPr>
        <w:pStyle w:val="EMEABodyText"/>
      </w:pPr>
    </w:p>
    <w:p w:rsidR="006603C5" w:rsidRPr="005A7A4D" w:rsidRDefault="006603C5" w:rsidP="008E6ED7">
      <w:pPr>
        <w:pStyle w:val="EMEABodyText"/>
      </w:pPr>
      <w:r w:rsidRPr="005A7A4D">
        <w:t>In diabetic hypertensive patients with microalbuminuria and normal renal function, orthostatic dizziness and orthostatic hypotension were reported in 0.5% of the patients (i.e., uncommon) but in excess of placebo.</w:t>
      </w:r>
    </w:p>
    <w:p w:rsidR="006603C5" w:rsidRPr="005A7A4D" w:rsidRDefault="006603C5" w:rsidP="008E6ED7">
      <w:pPr>
        <w:pStyle w:val="EMEABodyText"/>
      </w:pPr>
    </w:p>
    <w:p w:rsidR="006603C5" w:rsidRPr="005A7A4D" w:rsidRDefault="006603C5" w:rsidP="008E6ED7">
      <w:pPr>
        <w:pStyle w:val="EMEABodyText"/>
      </w:pPr>
      <w:r w:rsidRPr="005A7A4D">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6603C5" w:rsidRPr="005A7A4D" w:rsidRDefault="006603C5" w:rsidP="008E6ED7">
      <w:pPr>
        <w:pStyle w:val="EMEABodyText"/>
      </w:pPr>
    </w:p>
    <w:p w:rsidR="006603C5" w:rsidRPr="005A7A4D" w:rsidRDefault="006603C5" w:rsidP="008E6ED7">
      <w:pPr>
        <w:pStyle w:val="EMEABodyText"/>
      </w:pPr>
      <w:r w:rsidRPr="005A7A4D">
        <w:t>The frequency of adverse reactions listed below is defined using the following convention:</w:t>
      </w:r>
    </w:p>
    <w:p w:rsidR="006603C5" w:rsidRPr="005A7A4D" w:rsidRDefault="006603C5" w:rsidP="008E6ED7">
      <w:pPr>
        <w:pStyle w:val="EMEABodyText"/>
      </w:pPr>
      <w:r w:rsidRPr="005A7A4D">
        <w:t>very common (≥ 1/10); common (≥ 1/100 to &lt; 1/10); uncommon (≥ 1/1,000 to &lt; 1/100); rare (≥ 1/10,000 to &lt; 1/1,000); very rare (&lt; 1/10,000). Within each frequency grouping, undesirable effects are presented in order of decreasing seriousness.</w:t>
      </w:r>
    </w:p>
    <w:p w:rsidR="006603C5" w:rsidRPr="005A7A4D" w:rsidRDefault="006603C5" w:rsidP="008E6ED7">
      <w:pPr>
        <w:pStyle w:val="EMEABodyText"/>
      </w:pPr>
    </w:p>
    <w:p w:rsidR="006603C5" w:rsidRPr="005A7A4D" w:rsidRDefault="006603C5" w:rsidP="008E6ED7">
      <w:pPr>
        <w:pStyle w:val="EMEABodyText"/>
        <w:rPr>
          <w:iCs/>
        </w:rPr>
      </w:pPr>
      <w:r w:rsidRPr="005A7A4D">
        <w:t>Adverse reactions additionally reported from post</w:t>
      </w:r>
      <w:r w:rsidR="00EA7BCE" w:rsidRPr="005A7A4D">
        <w:t>-</w:t>
      </w:r>
      <w:r w:rsidRPr="005A7A4D">
        <w:t xml:space="preserve">marketing experience are also listed. </w:t>
      </w:r>
      <w:r w:rsidRPr="005A7A4D">
        <w:rPr>
          <w:iCs/>
        </w:rPr>
        <w:t>These adverse reactions are derived from spontaneous reports.</w:t>
      </w:r>
    </w:p>
    <w:p w:rsidR="006603C5" w:rsidRPr="005A7A4D" w:rsidRDefault="006603C5" w:rsidP="008E6ED7">
      <w:pPr>
        <w:pStyle w:val="EMEABodyText"/>
        <w:rPr>
          <w:b/>
          <w:i/>
        </w:rPr>
      </w:pPr>
    </w:p>
    <w:p w:rsidR="00BC1B76" w:rsidRPr="00667CD0" w:rsidRDefault="00BC1B76" w:rsidP="00BC1B76">
      <w:pPr>
        <w:pStyle w:val="EMEABodyText"/>
        <w:keepNext/>
        <w:outlineLvl w:val="0"/>
        <w:rPr>
          <w:u w:val="single"/>
        </w:rPr>
      </w:pPr>
      <w:r w:rsidRPr="00667CD0">
        <w:rPr>
          <w:u w:val="single"/>
        </w:rPr>
        <w:t>Blood and lymphatic system disorders</w:t>
      </w:r>
    </w:p>
    <w:p w:rsidR="00EA7BCE" w:rsidRPr="005A7A4D" w:rsidRDefault="00EA7BCE" w:rsidP="00BC1B76">
      <w:pPr>
        <w:pStyle w:val="EMEABodyText"/>
        <w:keepNext/>
        <w:tabs>
          <w:tab w:val="left" w:pos="1100"/>
          <w:tab w:val="left" w:pos="1430"/>
        </w:tabs>
        <w:outlineLvl w:val="0"/>
      </w:pPr>
    </w:p>
    <w:p w:rsidR="00BC1B76" w:rsidRPr="005A7A4D" w:rsidRDefault="00BC1B76" w:rsidP="00BC1B76">
      <w:pPr>
        <w:pStyle w:val="EMEABodyText"/>
        <w:keepNext/>
        <w:tabs>
          <w:tab w:val="left" w:pos="1100"/>
          <w:tab w:val="left" w:pos="1430"/>
        </w:tabs>
        <w:outlineLvl w:val="0"/>
      </w:pPr>
      <w:r w:rsidRPr="005A7A4D">
        <w:t>Not known:</w:t>
      </w:r>
      <w:r w:rsidRPr="005A7A4D">
        <w:tab/>
      </w:r>
      <w:r w:rsidRPr="005A7A4D">
        <w:tab/>
      </w:r>
      <w:r w:rsidR="009A65FB">
        <w:t>anaemia,</w:t>
      </w:r>
      <w:r w:rsidR="009A65FB" w:rsidRPr="005A7A4D">
        <w:t xml:space="preserve"> </w:t>
      </w:r>
      <w:r w:rsidRPr="005A7A4D">
        <w:t>thrombocytopenia</w:t>
      </w:r>
    </w:p>
    <w:p w:rsidR="00BC1B76" w:rsidRPr="005A7A4D" w:rsidRDefault="00BC1B76"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Immune system disorders</w:t>
      </w:r>
    </w:p>
    <w:p w:rsidR="00EA7BCE" w:rsidRPr="005A7A4D" w:rsidRDefault="00EA7BCE" w:rsidP="0056006F">
      <w:pPr>
        <w:pStyle w:val="EMEABodyText"/>
        <w:keepNext/>
        <w:tabs>
          <w:tab w:val="left" w:pos="1100"/>
          <w:tab w:val="left" w:pos="1430"/>
        </w:tabs>
        <w:ind w:left="1440" w:hanging="1440"/>
        <w:outlineLvl w:val="0"/>
      </w:pPr>
    </w:p>
    <w:p w:rsidR="006603C5" w:rsidRPr="005A7A4D" w:rsidRDefault="006603C5" w:rsidP="0056006F">
      <w:pPr>
        <w:pStyle w:val="EMEABodyText"/>
        <w:keepNext/>
        <w:tabs>
          <w:tab w:val="left" w:pos="1100"/>
          <w:tab w:val="left" w:pos="1430"/>
        </w:tabs>
        <w:ind w:left="1440" w:hanging="1440"/>
        <w:outlineLvl w:val="0"/>
        <w:rPr>
          <w:i/>
          <w:u w:val="single"/>
        </w:rPr>
      </w:pPr>
      <w:r w:rsidRPr="005A7A4D">
        <w:t>Not known:</w:t>
      </w:r>
      <w:r w:rsidRPr="005A7A4D">
        <w:tab/>
      </w:r>
      <w:r w:rsidRPr="005A7A4D">
        <w:tab/>
        <w:t>hypersensitivity reactions such as angioedema, rash, urticaria</w:t>
      </w:r>
      <w:r w:rsidR="00A54530" w:rsidRPr="005A7A4D">
        <w:t>, anaphylactic reaction</w:t>
      </w:r>
      <w:r w:rsidR="005B5D58" w:rsidRPr="005A7A4D">
        <w:t>,</w:t>
      </w:r>
      <w:r w:rsidR="00A54530" w:rsidRPr="005A7A4D">
        <w:t xml:space="preserve"> anaphylactic shock</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Metabolism and nutrition disorders</w:t>
      </w:r>
    </w:p>
    <w:p w:rsidR="00EA7BCE" w:rsidRPr="005A7A4D" w:rsidRDefault="00EA7BCE" w:rsidP="008E6ED7">
      <w:pPr>
        <w:pStyle w:val="EMEABodyText"/>
        <w:keepNext/>
        <w:tabs>
          <w:tab w:val="left" w:pos="1100"/>
          <w:tab w:val="left" w:pos="1430"/>
        </w:tabs>
        <w:outlineLvl w:val="0"/>
      </w:pPr>
    </w:p>
    <w:p w:rsidR="006603C5" w:rsidRPr="005A7A4D" w:rsidRDefault="006603C5" w:rsidP="008E6ED7">
      <w:pPr>
        <w:pStyle w:val="EMEABodyText"/>
        <w:keepNext/>
        <w:tabs>
          <w:tab w:val="left" w:pos="1100"/>
          <w:tab w:val="left" w:pos="1430"/>
        </w:tabs>
        <w:outlineLvl w:val="0"/>
      </w:pPr>
      <w:r w:rsidRPr="005A7A4D">
        <w:t>Not known:</w:t>
      </w:r>
      <w:r w:rsidRPr="005A7A4D">
        <w:tab/>
      </w:r>
      <w:r w:rsidRPr="005A7A4D">
        <w:tab/>
        <w:t>hyperkalaemia</w:t>
      </w:r>
      <w:r w:rsidR="00927119">
        <w:t xml:space="preserve">, </w:t>
      </w:r>
      <w:r w:rsidR="00927119" w:rsidRPr="00BC2EF0">
        <w:t>hypoglycaemia</w:t>
      </w:r>
    </w:p>
    <w:p w:rsidR="006603C5" w:rsidRPr="005A7A4D" w:rsidRDefault="006603C5">
      <w:pPr>
        <w:pStyle w:val="EMEABodyText"/>
        <w:rPr>
          <w:b/>
          <w:i/>
        </w:rPr>
      </w:pPr>
    </w:p>
    <w:p w:rsidR="006603C5" w:rsidRPr="00667CD0" w:rsidRDefault="006603C5">
      <w:pPr>
        <w:pStyle w:val="EMEABodyText"/>
        <w:keepNext/>
        <w:outlineLvl w:val="0"/>
        <w:rPr>
          <w:u w:val="single"/>
        </w:rPr>
      </w:pPr>
      <w:r w:rsidRPr="00667CD0">
        <w:rPr>
          <w:u w:val="single"/>
        </w:rPr>
        <w:t>Nervous system disorders</w:t>
      </w:r>
    </w:p>
    <w:p w:rsidR="00EA7BCE" w:rsidRPr="005A7A4D" w:rsidRDefault="00EA7BCE">
      <w:pPr>
        <w:pStyle w:val="EMEABodyText"/>
        <w:tabs>
          <w:tab w:val="left" w:pos="720"/>
          <w:tab w:val="left" w:pos="1440"/>
        </w:tabs>
        <w:outlineLvl w:val="0"/>
      </w:pPr>
    </w:p>
    <w:p w:rsidR="006603C5" w:rsidRPr="005A7A4D" w:rsidRDefault="006603C5">
      <w:pPr>
        <w:pStyle w:val="EMEABodyText"/>
        <w:tabs>
          <w:tab w:val="left" w:pos="720"/>
          <w:tab w:val="left" w:pos="1440"/>
        </w:tabs>
        <w:outlineLvl w:val="0"/>
      </w:pPr>
      <w:r w:rsidRPr="005A7A4D">
        <w:t>Common:</w:t>
      </w:r>
      <w:r w:rsidRPr="005A7A4D">
        <w:tab/>
        <w:t>dizziness, orthostatic dizziness*</w:t>
      </w:r>
    </w:p>
    <w:p w:rsidR="006603C5" w:rsidRPr="005A7A4D" w:rsidRDefault="006603C5" w:rsidP="008E6ED7">
      <w:pPr>
        <w:pStyle w:val="EMEABodyText"/>
        <w:tabs>
          <w:tab w:val="left" w:pos="720"/>
          <w:tab w:val="left" w:pos="1440"/>
        </w:tabs>
        <w:outlineLvl w:val="0"/>
      </w:pPr>
      <w:r w:rsidRPr="005A7A4D">
        <w:t>Not known:</w:t>
      </w:r>
      <w:r w:rsidRPr="005A7A4D">
        <w:tab/>
        <w:t>vertigo, headache</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Ear and labyrinth disorder</w:t>
      </w:r>
    </w:p>
    <w:p w:rsidR="00EA7BCE" w:rsidRPr="005A7A4D" w:rsidRDefault="00EA7BCE"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Not known:</w:t>
      </w:r>
      <w:r w:rsidRPr="005A7A4D">
        <w:tab/>
        <w:t>tinnitus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Cardiac disorders</w:t>
      </w:r>
    </w:p>
    <w:p w:rsidR="00EA7BCE" w:rsidRPr="005A7A4D" w:rsidRDefault="00EA7BCE"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Uncommon:</w:t>
      </w:r>
      <w:r w:rsidRPr="005A7A4D">
        <w:tab/>
        <w:t>tachycardia</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Vascular disorders</w:t>
      </w:r>
    </w:p>
    <w:p w:rsidR="00EA7BCE" w:rsidRPr="005A7A4D" w:rsidRDefault="00EA7BCE" w:rsidP="008E6ED7">
      <w:pPr>
        <w:pStyle w:val="EMEABodyText"/>
        <w:keepNext/>
        <w:tabs>
          <w:tab w:val="left" w:pos="630"/>
          <w:tab w:val="left" w:pos="720"/>
          <w:tab w:val="left" w:pos="1440"/>
        </w:tabs>
      </w:pPr>
    </w:p>
    <w:p w:rsidR="006603C5" w:rsidRPr="005A7A4D" w:rsidRDefault="006603C5" w:rsidP="008E6ED7">
      <w:pPr>
        <w:pStyle w:val="EMEABodyText"/>
        <w:keepNext/>
        <w:tabs>
          <w:tab w:val="left" w:pos="630"/>
          <w:tab w:val="left" w:pos="720"/>
          <w:tab w:val="left" w:pos="1440"/>
        </w:tabs>
      </w:pPr>
      <w:r w:rsidRPr="005A7A4D">
        <w:t>Common:</w:t>
      </w:r>
      <w:r w:rsidRPr="005A7A4D">
        <w:tab/>
        <w:t>orthostatic hypotension*</w:t>
      </w:r>
    </w:p>
    <w:p w:rsidR="006603C5" w:rsidRPr="005A7A4D" w:rsidRDefault="006603C5" w:rsidP="008E6ED7">
      <w:pPr>
        <w:pStyle w:val="EMEABodyText"/>
        <w:keepNext/>
        <w:tabs>
          <w:tab w:val="left" w:pos="1430"/>
        </w:tabs>
        <w:outlineLvl w:val="0"/>
        <w:rPr>
          <w:i/>
          <w:u w:val="single"/>
        </w:rPr>
      </w:pPr>
      <w:r w:rsidRPr="005A7A4D">
        <w:t>Uncommon:</w:t>
      </w:r>
      <w:r w:rsidRPr="005A7A4D">
        <w:tab/>
        <w:t>flushing</w:t>
      </w:r>
    </w:p>
    <w:p w:rsidR="006603C5" w:rsidRPr="005A7A4D" w:rsidRDefault="006603C5" w:rsidP="008E6ED7">
      <w:pPr>
        <w:pStyle w:val="EMEABodyText"/>
        <w:outlineLvl w:val="0"/>
        <w:rPr>
          <w:i/>
          <w:u w:val="single"/>
        </w:rPr>
      </w:pPr>
    </w:p>
    <w:p w:rsidR="006603C5" w:rsidRPr="00667CD0" w:rsidRDefault="006603C5">
      <w:pPr>
        <w:pStyle w:val="EMEABodyText"/>
        <w:keepNext/>
        <w:outlineLvl w:val="0"/>
        <w:rPr>
          <w:u w:val="single"/>
        </w:rPr>
      </w:pPr>
      <w:r w:rsidRPr="00667CD0">
        <w:rPr>
          <w:u w:val="single"/>
        </w:rPr>
        <w:t>Respiratory, thoracic and mediastinal disorders</w:t>
      </w:r>
    </w:p>
    <w:p w:rsidR="00EA7BCE" w:rsidRPr="005A7A4D" w:rsidRDefault="00EA7BCE">
      <w:pPr>
        <w:pStyle w:val="EMEABodyText"/>
        <w:tabs>
          <w:tab w:val="left" w:pos="720"/>
          <w:tab w:val="left" w:pos="1440"/>
        </w:tabs>
        <w:outlineLvl w:val="0"/>
      </w:pPr>
    </w:p>
    <w:p w:rsidR="006603C5" w:rsidRPr="005A7A4D" w:rsidRDefault="006603C5">
      <w:pPr>
        <w:pStyle w:val="EMEABodyText"/>
        <w:tabs>
          <w:tab w:val="left" w:pos="720"/>
          <w:tab w:val="left" w:pos="1440"/>
        </w:tabs>
        <w:outlineLvl w:val="0"/>
      </w:pPr>
      <w:r w:rsidRPr="005A7A4D">
        <w:t>Uncommon:</w:t>
      </w:r>
      <w:r w:rsidRPr="005A7A4D">
        <w:tab/>
        <w:t>cough</w:t>
      </w:r>
    </w:p>
    <w:p w:rsidR="006603C5" w:rsidRPr="005A7A4D" w:rsidRDefault="006603C5">
      <w:pPr>
        <w:pStyle w:val="EMEABodyText"/>
      </w:pPr>
    </w:p>
    <w:p w:rsidR="006603C5" w:rsidRPr="00667CD0" w:rsidRDefault="006603C5">
      <w:pPr>
        <w:pStyle w:val="EMEABodyText"/>
        <w:keepNext/>
        <w:outlineLvl w:val="0"/>
        <w:rPr>
          <w:u w:val="single"/>
        </w:rPr>
      </w:pPr>
      <w:r w:rsidRPr="00667CD0">
        <w:rPr>
          <w:u w:val="single"/>
        </w:rPr>
        <w:t>Gastrointestinal disorders</w:t>
      </w:r>
    </w:p>
    <w:p w:rsidR="00EA7BCE" w:rsidRPr="005A7A4D" w:rsidRDefault="00EA7BCE">
      <w:pPr>
        <w:pStyle w:val="EMEABodyText"/>
        <w:keepNext/>
        <w:tabs>
          <w:tab w:val="left" w:pos="720"/>
          <w:tab w:val="left" w:pos="1440"/>
        </w:tabs>
        <w:outlineLvl w:val="0"/>
      </w:pPr>
    </w:p>
    <w:p w:rsidR="006603C5" w:rsidRPr="005A7A4D" w:rsidRDefault="006603C5">
      <w:pPr>
        <w:pStyle w:val="EMEABodyText"/>
        <w:keepNext/>
        <w:tabs>
          <w:tab w:val="left" w:pos="720"/>
          <w:tab w:val="left" w:pos="1440"/>
        </w:tabs>
        <w:outlineLvl w:val="0"/>
      </w:pPr>
      <w:r w:rsidRPr="005A7A4D">
        <w:t>Common:</w:t>
      </w:r>
      <w:r w:rsidRPr="005A7A4D">
        <w:tab/>
        <w:t>nausea/vomiting</w:t>
      </w:r>
    </w:p>
    <w:p w:rsidR="006603C5" w:rsidRPr="005A7A4D" w:rsidRDefault="006603C5">
      <w:pPr>
        <w:pStyle w:val="EMEABodyText"/>
        <w:tabs>
          <w:tab w:val="left" w:pos="720"/>
          <w:tab w:val="left" w:pos="1440"/>
        </w:tabs>
      </w:pPr>
      <w:r w:rsidRPr="005A7A4D">
        <w:t>Uncommon:</w:t>
      </w:r>
      <w:r w:rsidRPr="005A7A4D">
        <w:tab/>
        <w:t>diarrhoea, dyspepsia/heartburn</w:t>
      </w:r>
    </w:p>
    <w:p w:rsidR="006603C5" w:rsidRPr="005A7A4D" w:rsidRDefault="006603C5" w:rsidP="008E6ED7">
      <w:pPr>
        <w:pStyle w:val="EMEABodyText"/>
        <w:tabs>
          <w:tab w:val="left" w:pos="720"/>
          <w:tab w:val="left" w:pos="1440"/>
        </w:tabs>
      </w:pPr>
      <w:r w:rsidRPr="005A7A4D">
        <w:t>Not known:</w:t>
      </w:r>
      <w:r w:rsidRPr="005A7A4D">
        <w:tab/>
        <w:t>dysgeusia</w:t>
      </w:r>
    </w:p>
    <w:p w:rsidR="006603C5" w:rsidRPr="005A7A4D" w:rsidRDefault="006603C5">
      <w:pPr>
        <w:pStyle w:val="EMEABodyText"/>
        <w:tabs>
          <w:tab w:val="left" w:pos="720"/>
          <w:tab w:val="left" w:pos="1440"/>
        </w:tabs>
      </w:pPr>
    </w:p>
    <w:p w:rsidR="006603C5" w:rsidRPr="00667CD0" w:rsidRDefault="006603C5" w:rsidP="008E6ED7">
      <w:pPr>
        <w:pStyle w:val="EMEABodyText"/>
        <w:keepNext/>
        <w:outlineLvl w:val="0"/>
        <w:rPr>
          <w:u w:val="single"/>
        </w:rPr>
      </w:pPr>
      <w:r w:rsidRPr="00667CD0">
        <w:rPr>
          <w:u w:val="single"/>
        </w:rPr>
        <w:t>Hepatobiliary disorders</w:t>
      </w:r>
    </w:p>
    <w:p w:rsidR="00EA7BCE" w:rsidRPr="005A7A4D" w:rsidRDefault="00EA7BCE"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Uncommon:</w:t>
      </w:r>
      <w:r w:rsidRPr="005A7A4D">
        <w:tab/>
        <w:t>jaundice</w:t>
      </w:r>
    </w:p>
    <w:p w:rsidR="006603C5" w:rsidRPr="005A7A4D" w:rsidRDefault="006603C5" w:rsidP="008E6ED7">
      <w:pPr>
        <w:pStyle w:val="EMEABodyText"/>
        <w:keepNext/>
        <w:tabs>
          <w:tab w:val="left" w:pos="1430"/>
        </w:tabs>
        <w:outlineLvl w:val="0"/>
        <w:rPr>
          <w:i/>
          <w:u w:val="single"/>
        </w:rPr>
      </w:pPr>
      <w:r w:rsidRPr="005A7A4D">
        <w:t>Not known:</w:t>
      </w:r>
      <w:r w:rsidRPr="005A7A4D">
        <w:tab/>
        <w:t>hepatitis, abnormal liver function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Skin and subcutaneous tissue disorders</w:t>
      </w:r>
    </w:p>
    <w:p w:rsidR="00EA7BCE" w:rsidRPr="005A7A4D" w:rsidRDefault="00EA7BCE" w:rsidP="008E6ED7">
      <w:pPr>
        <w:pStyle w:val="EMEABodyText"/>
        <w:keepNext/>
        <w:tabs>
          <w:tab w:val="left" w:pos="880"/>
          <w:tab w:val="left" w:pos="1430"/>
        </w:tabs>
        <w:outlineLvl w:val="0"/>
      </w:pPr>
    </w:p>
    <w:p w:rsidR="006603C5" w:rsidRPr="005A7A4D" w:rsidRDefault="006603C5" w:rsidP="008E6ED7">
      <w:pPr>
        <w:pStyle w:val="EMEABodyText"/>
        <w:keepNext/>
        <w:tabs>
          <w:tab w:val="left" w:pos="880"/>
          <w:tab w:val="left" w:pos="1430"/>
        </w:tabs>
        <w:outlineLvl w:val="0"/>
      </w:pPr>
      <w:r w:rsidRPr="005A7A4D">
        <w:t>Not known:</w:t>
      </w:r>
      <w:r w:rsidRPr="005A7A4D">
        <w:tab/>
      </w:r>
      <w:proofErr w:type="spellStart"/>
      <w:r w:rsidRPr="005A7A4D">
        <w:t>leukocytoclastic</w:t>
      </w:r>
      <w:proofErr w:type="spellEnd"/>
      <w:r w:rsidRPr="005A7A4D">
        <w:t xml:space="preserve"> vasculitis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Musculoskeletal and connective tissue disorders</w:t>
      </w:r>
    </w:p>
    <w:p w:rsidR="00EA7BCE" w:rsidRPr="005A7A4D" w:rsidRDefault="00EA7BCE" w:rsidP="008E6ED7">
      <w:pPr>
        <w:pStyle w:val="EMEABodyText"/>
        <w:tabs>
          <w:tab w:val="left" w:pos="720"/>
          <w:tab w:val="left" w:pos="1440"/>
        </w:tabs>
      </w:pPr>
    </w:p>
    <w:p w:rsidR="006603C5" w:rsidRPr="005A7A4D" w:rsidRDefault="006603C5" w:rsidP="008E6ED7">
      <w:pPr>
        <w:pStyle w:val="EMEABodyText"/>
        <w:tabs>
          <w:tab w:val="left" w:pos="720"/>
          <w:tab w:val="left" w:pos="1440"/>
        </w:tabs>
      </w:pPr>
      <w:r w:rsidRPr="005A7A4D">
        <w:t>Common:</w:t>
      </w:r>
      <w:r w:rsidRPr="005A7A4D">
        <w:tab/>
        <w:t>musculoskeletal pain*</w:t>
      </w:r>
    </w:p>
    <w:p w:rsidR="006603C5" w:rsidRPr="005A7A4D" w:rsidRDefault="006603C5" w:rsidP="00CE49CC">
      <w:pPr>
        <w:pStyle w:val="EMEABodyText"/>
        <w:tabs>
          <w:tab w:val="left" w:pos="720"/>
          <w:tab w:val="left" w:pos="1440"/>
        </w:tabs>
        <w:ind w:left="1440" w:hanging="1440"/>
        <w:outlineLvl w:val="0"/>
      </w:pPr>
      <w:r w:rsidRPr="005A7A4D">
        <w:t>Not known:</w:t>
      </w:r>
      <w:r w:rsidRPr="005A7A4D">
        <w:tab/>
        <w:t>arthralgia, myalgia (in some cases associated with incr</w:t>
      </w:r>
      <w:r w:rsidR="00CE49CC" w:rsidRPr="005A7A4D">
        <w:t xml:space="preserve">eased plasma creatine kinase </w:t>
      </w:r>
      <w:r w:rsidRPr="005A7A4D">
        <w:t>levels), muscle cramps</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Renal and urinary disorders</w:t>
      </w:r>
    </w:p>
    <w:p w:rsidR="00EA7BCE" w:rsidRPr="005A7A4D" w:rsidRDefault="00EA7BCE" w:rsidP="00CE49CC">
      <w:pPr>
        <w:pStyle w:val="EMEABodyText"/>
        <w:keepNext/>
        <w:tabs>
          <w:tab w:val="left" w:pos="1430"/>
        </w:tabs>
        <w:ind w:left="1440" w:hanging="1440"/>
        <w:outlineLvl w:val="0"/>
      </w:pPr>
    </w:p>
    <w:p w:rsidR="006603C5" w:rsidRPr="005A7A4D" w:rsidRDefault="006603C5" w:rsidP="00CE49CC">
      <w:pPr>
        <w:pStyle w:val="EMEABodyText"/>
        <w:keepNext/>
        <w:tabs>
          <w:tab w:val="left" w:pos="1430"/>
        </w:tabs>
        <w:ind w:left="1440" w:hanging="1440"/>
        <w:outlineLvl w:val="0"/>
      </w:pPr>
      <w:r w:rsidRPr="005A7A4D">
        <w:t>Not known:</w:t>
      </w:r>
      <w:r w:rsidRPr="005A7A4D">
        <w:tab/>
        <w:t>impaired renal function including cases of renal failure in patients at risk (see section 4.4)</w:t>
      </w:r>
    </w:p>
    <w:p w:rsidR="006603C5" w:rsidRPr="005A7A4D" w:rsidRDefault="006603C5">
      <w:pPr>
        <w:pStyle w:val="EMEABodyText"/>
        <w:tabs>
          <w:tab w:val="left" w:pos="720"/>
          <w:tab w:val="left" w:pos="1440"/>
        </w:tabs>
      </w:pPr>
    </w:p>
    <w:p w:rsidR="006603C5" w:rsidRPr="00667CD0" w:rsidRDefault="006603C5" w:rsidP="008E6ED7">
      <w:pPr>
        <w:pStyle w:val="EMEABodyText"/>
        <w:keepNext/>
        <w:jc w:val="both"/>
        <w:outlineLvl w:val="0"/>
        <w:rPr>
          <w:u w:val="single"/>
        </w:rPr>
      </w:pPr>
      <w:r w:rsidRPr="00667CD0">
        <w:rPr>
          <w:u w:val="single"/>
        </w:rPr>
        <w:t>Reproductive system and breast disorders</w:t>
      </w:r>
    </w:p>
    <w:p w:rsidR="00EA7BCE" w:rsidRPr="005A7A4D" w:rsidRDefault="00EA7BCE" w:rsidP="00CE49CC">
      <w:pPr>
        <w:pStyle w:val="EMEABodyText"/>
        <w:tabs>
          <w:tab w:val="left" w:pos="1440"/>
        </w:tabs>
      </w:pPr>
    </w:p>
    <w:p w:rsidR="006603C5" w:rsidRPr="005A7A4D" w:rsidRDefault="006603C5" w:rsidP="00CE49CC">
      <w:pPr>
        <w:pStyle w:val="EMEABodyText"/>
        <w:tabs>
          <w:tab w:val="left" w:pos="1440"/>
        </w:tabs>
      </w:pPr>
      <w:r w:rsidRPr="005A7A4D">
        <w:t>Uncommon:</w:t>
      </w:r>
      <w:r w:rsidRPr="005A7A4D">
        <w:tab/>
        <w:t>sexual dysfunction</w:t>
      </w:r>
    </w:p>
    <w:p w:rsidR="006603C5" w:rsidRPr="005A7A4D" w:rsidRDefault="006603C5" w:rsidP="008E6ED7">
      <w:pPr>
        <w:pStyle w:val="EMEABodyText"/>
        <w:tabs>
          <w:tab w:val="left" w:pos="1440"/>
        </w:tabs>
        <w:jc w:val="both"/>
        <w:outlineLvl w:val="0"/>
      </w:pPr>
    </w:p>
    <w:p w:rsidR="006603C5" w:rsidRPr="00667CD0" w:rsidRDefault="006603C5" w:rsidP="008E6ED7">
      <w:pPr>
        <w:pStyle w:val="EMEABodyText"/>
        <w:keepNext/>
        <w:outlineLvl w:val="0"/>
        <w:rPr>
          <w:u w:val="single"/>
        </w:rPr>
      </w:pPr>
      <w:r w:rsidRPr="00667CD0">
        <w:rPr>
          <w:u w:val="single"/>
        </w:rPr>
        <w:t>General disorders and administration site conditions</w:t>
      </w:r>
    </w:p>
    <w:p w:rsidR="00EA7BCE" w:rsidRPr="005A7A4D" w:rsidRDefault="00EA7BCE" w:rsidP="008E6ED7">
      <w:pPr>
        <w:pStyle w:val="EMEABodyText"/>
        <w:keepNext/>
        <w:tabs>
          <w:tab w:val="left" w:pos="720"/>
          <w:tab w:val="left" w:pos="1440"/>
        </w:tabs>
        <w:outlineLvl w:val="0"/>
      </w:pPr>
    </w:p>
    <w:p w:rsidR="006603C5" w:rsidRPr="005A7A4D" w:rsidRDefault="006603C5" w:rsidP="008E6ED7">
      <w:pPr>
        <w:pStyle w:val="EMEABodyText"/>
        <w:keepNext/>
        <w:tabs>
          <w:tab w:val="left" w:pos="720"/>
          <w:tab w:val="left" w:pos="1440"/>
        </w:tabs>
        <w:outlineLvl w:val="0"/>
      </w:pPr>
      <w:r w:rsidRPr="005A7A4D">
        <w:t>Common:</w:t>
      </w:r>
      <w:r w:rsidRPr="005A7A4D">
        <w:tab/>
        <w:t>fatigue</w:t>
      </w:r>
    </w:p>
    <w:p w:rsidR="006603C5" w:rsidRPr="005A7A4D" w:rsidRDefault="006603C5" w:rsidP="008E6ED7">
      <w:pPr>
        <w:pStyle w:val="EMEABodyText"/>
        <w:keepNext/>
        <w:tabs>
          <w:tab w:val="left" w:pos="1430"/>
        </w:tabs>
        <w:outlineLvl w:val="0"/>
        <w:rPr>
          <w:i/>
          <w:u w:val="single"/>
        </w:rPr>
      </w:pPr>
      <w:r w:rsidRPr="005A7A4D">
        <w:t>Uncommon:</w:t>
      </w:r>
      <w:r w:rsidRPr="005A7A4D">
        <w:tab/>
        <w:t>chest pain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Investigations</w:t>
      </w:r>
    </w:p>
    <w:p w:rsidR="00EA7BCE" w:rsidRPr="005A7A4D" w:rsidRDefault="00EA7BCE" w:rsidP="008E6ED7">
      <w:pPr>
        <w:pStyle w:val="EMEABodyText"/>
        <w:tabs>
          <w:tab w:val="left" w:pos="720"/>
          <w:tab w:val="left" w:pos="1440"/>
        </w:tabs>
        <w:ind w:left="1440" w:hanging="1440"/>
      </w:pPr>
    </w:p>
    <w:p w:rsidR="006603C5" w:rsidRPr="005A7A4D" w:rsidRDefault="006603C5" w:rsidP="008E6ED7">
      <w:pPr>
        <w:pStyle w:val="EMEABodyText"/>
        <w:tabs>
          <w:tab w:val="left" w:pos="720"/>
          <w:tab w:val="left" w:pos="1440"/>
        </w:tabs>
        <w:ind w:left="1440" w:hanging="1440"/>
      </w:pPr>
      <w:r w:rsidRPr="005A7A4D">
        <w:t>Very common:</w:t>
      </w:r>
      <w:r w:rsidRPr="005A7A4D">
        <w:tab/>
        <w:t>Hyperkalaemia* occurred more often in diabetic patients treated with irbesartan than with placebo. In diabetic hypertensive patients with microalbuminuria and normal renal function, hyperkalaemia (≥ 5.5 </w:t>
      </w:r>
      <w:proofErr w:type="spellStart"/>
      <w:r w:rsidRPr="005A7A4D">
        <w:t>mEq</w:t>
      </w:r>
      <w:proofErr w:type="spellEnd"/>
      <w:r w:rsidRPr="005A7A4D">
        <w:t>/L) occurred in 29.4% of the patients in the irbesartan 300 mg group and 22% of the patients in the placebo group. In diabetic hypertensive patients with chronic renal insufficiency and overt proteinuria, hyperkalaemia (≥ 5.5 </w:t>
      </w:r>
      <w:proofErr w:type="spellStart"/>
      <w:r w:rsidRPr="005A7A4D">
        <w:t>mEq</w:t>
      </w:r>
      <w:proofErr w:type="spellEnd"/>
      <w:r w:rsidRPr="005A7A4D">
        <w:t>/L) occurred in 46.3% of the patients in the irbesartan group and 26.3% of the patients in the placebo group.</w:t>
      </w:r>
    </w:p>
    <w:p w:rsidR="006603C5" w:rsidRPr="005A7A4D" w:rsidRDefault="006603C5" w:rsidP="008E6ED7">
      <w:pPr>
        <w:pStyle w:val="EMEABodyText"/>
        <w:tabs>
          <w:tab w:val="left" w:pos="720"/>
          <w:tab w:val="left" w:pos="1440"/>
        </w:tabs>
        <w:ind w:left="1440" w:hanging="1440"/>
      </w:pPr>
      <w:r w:rsidRPr="005A7A4D">
        <w:t>Common:</w:t>
      </w:r>
      <w:r w:rsidRPr="005A7A4D">
        <w:tab/>
        <w:t>significant increases in plasma creatine kinase were commonly observed (1.7%) in irbesartan treated subjects. None of these increases were associated with identifiable clinical musculoskeletal events.</w:t>
      </w:r>
      <w:r w:rsidRPr="005A7A4D">
        <w:br/>
        <w:t>In 1.7% of hypertensive patients with advanced diabetic renal disease treated with irbesartan, a decrease in haemoglobin*, which was not clinically significant, has been observed.</w:t>
      </w:r>
    </w:p>
    <w:p w:rsidR="006603C5" w:rsidRPr="005A7A4D" w:rsidRDefault="006603C5" w:rsidP="008E6ED7">
      <w:pPr>
        <w:pStyle w:val="EMEABodyText"/>
        <w:outlineLvl w:val="0"/>
        <w:rPr>
          <w:i/>
          <w:u w:val="single"/>
        </w:rPr>
      </w:pPr>
    </w:p>
    <w:p w:rsidR="006603C5" w:rsidRPr="005A7A4D" w:rsidRDefault="006603C5" w:rsidP="008E6ED7">
      <w:pPr>
        <w:pStyle w:val="EMEABodyText"/>
        <w:rPr>
          <w:bCs/>
        </w:rPr>
      </w:pPr>
      <w:r w:rsidRPr="005A7A4D">
        <w:rPr>
          <w:bCs/>
          <w:u w:val="single"/>
        </w:rPr>
        <w:t>Paediatric population</w:t>
      </w:r>
    </w:p>
    <w:p w:rsidR="00047995" w:rsidRPr="005A7A4D" w:rsidRDefault="00047995" w:rsidP="008E6ED7">
      <w:pPr>
        <w:pStyle w:val="EMEABodyText"/>
        <w:rPr>
          <w:bCs/>
        </w:rPr>
      </w:pPr>
    </w:p>
    <w:p w:rsidR="006603C5" w:rsidRPr="005A7A4D" w:rsidRDefault="006603C5" w:rsidP="008E6ED7">
      <w:pPr>
        <w:pStyle w:val="EMEABodyText"/>
      </w:pPr>
      <w:r w:rsidRPr="005A7A4D">
        <w:rPr>
          <w:bCs/>
        </w:rPr>
        <w:t>I</w:t>
      </w:r>
      <w:r w:rsidRPr="005A7A4D">
        <w:t>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6603C5" w:rsidRPr="005A7A4D" w:rsidRDefault="006603C5">
      <w:pPr>
        <w:pStyle w:val="EMEABodyText"/>
        <w:tabs>
          <w:tab w:val="left" w:pos="1440"/>
        </w:tabs>
      </w:pPr>
    </w:p>
    <w:p w:rsidR="00CF2553" w:rsidRPr="005A7A4D" w:rsidRDefault="00CF2553" w:rsidP="00CF2553">
      <w:pPr>
        <w:pStyle w:val="EMEABodyText"/>
        <w:rPr>
          <w:u w:val="single"/>
        </w:rPr>
      </w:pPr>
      <w:r w:rsidRPr="005A7A4D">
        <w:rPr>
          <w:u w:val="single"/>
        </w:rPr>
        <w:t>Reporting of suspected adverse reactions</w:t>
      </w:r>
    </w:p>
    <w:p w:rsidR="00047995" w:rsidRPr="005A7A4D" w:rsidRDefault="00047995" w:rsidP="00CF2553">
      <w:pPr>
        <w:pStyle w:val="EMEABodyText"/>
      </w:pPr>
    </w:p>
    <w:p w:rsidR="00CF2553" w:rsidRPr="005A7A4D" w:rsidRDefault="00CF2553" w:rsidP="00CF2553">
      <w:pPr>
        <w:pStyle w:val="EMEABodyText"/>
      </w:pPr>
      <w:r w:rsidRPr="005A7A4D">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357B">
        <w:rPr>
          <w:highlight w:val="lightGray"/>
        </w:rPr>
        <w:t>the national reporting system listed in Appendix V.</w:t>
      </w:r>
      <w:r w:rsidRPr="005A7A4D">
        <w:t xml:space="preserve"> </w:t>
      </w:r>
    </w:p>
    <w:p w:rsidR="00CF2553" w:rsidRPr="005A7A4D" w:rsidRDefault="00CF2553" w:rsidP="00CF2553">
      <w:pPr>
        <w:pStyle w:val="EMEABodyText"/>
      </w:pPr>
    </w:p>
    <w:p w:rsidR="006603C5" w:rsidRPr="005A7A4D" w:rsidRDefault="006603C5">
      <w:pPr>
        <w:pStyle w:val="EMEAHeading2"/>
        <w:outlineLvl w:val="0"/>
      </w:pPr>
      <w:r w:rsidRPr="005A7A4D">
        <w:t>4.9</w:t>
      </w:r>
      <w:r w:rsidRPr="005A7A4D">
        <w:tab/>
        <w:t>Overdose</w:t>
      </w:r>
    </w:p>
    <w:p w:rsidR="006603C5" w:rsidRPr="005A7A4D" w:rsidRDefault="006603C5" w:rsidP="008E6ED7">
      <w:pPr>
        <w:pStyle w:val="EMEAHeading2"/>
      </w:pPr>
    </w:p>
    <w:p w:rsidR="006603C5" w:rsidRPr="005A7A4D" w:rsidRDefault="006603C5" w:rsidP="008E6ED7">
      <w:pPr>
        <w:pStyle w:val="EMEABodyText"/>
        <w:keepNext/>
      </w:pPr>
      <w:r w:rsidRPr="005A7A4D">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rsidRPr="005A7A4D">
        <w:t>Aprovel</w:t>
      </w:r>
      <w:proofErr w:type="spellEnd"/>
      <w:r w:rsidRPr="005A7A4D">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5.</w:t>
      </w:r>
      <w:r w:rsidRPr="005A7A4D">
        <w:tab/>
        <w:t>PHARMACOLOGICAL PROPERTIES</w:t>
      </w:r>
    </w:p>
    <w:p w:rsidR="006603C5" w:rsidRPr="005A7A4D" w:rsidRDefault="006603C5">
      <w:pPr>
        <w:pStyle w:val="EMEAHeading1"/>
      </w:pPr>
    </w:p>
    <w:p w:rsidR="006603C5" w:rsidRPr="005A7A4D" w:rsidRDefault="006603C5">
      <w:pPr>
        <w:pStyle w:val="EMEAHeading2"/>
        <w:outlineLvl w:val="0"/>
      </w:pPr>
      <w:r w:rsidRPr="005A7A4D">
        <w:t>5.1</w:t>
      </w:r>
      <w:r w:rsidRPr="005A7A4D">
        <w:tab/>
        <w:t>Pharmacodynamic properties</w:t>
      </w:r>
    </w:p>
    <w:p w:rsidR="006603C5" w:rsidRPr="005A7A4D" w:rsidRDefault="006603C5" w:rsidP="008E6ED7">
      <w:pPr>
        <w:pStyle w:val="EMEAHeading2"/>
      </w:pPr>
    </w:p>
    <w:p w:rsidR="006603C5" w:rsidRPr="005A7A4D" w:rsidRDefault="006603C5" w:rsidP="008E6ED7">
      <w:pPr>
        <w:pStyle w:val="EMEABodyText"/>
      </w:pPr>
      <w:r w:rsidRPr="005A7A4D">
        <w:t>Pharmacotherapeutic group: Angiotensin-II antagonists, plain.</w:t>
      </w:r>
    </w:p>
    <w:p w:rsidR="00047995" w:rsidRPr="005A7A4D" w:rsidRDefault="00047995" w:rsidP="008E6ED7">
      <w:pPr>
        <w:pStyle w:val="EMEABodyText"/>
      </w:pPr>
    </w:p>
    <w:p w:rsidR="006603C5" w:rsidRPr="005A7A4D" w:rsidRDefault="006603C5" w:rsidP="008E6ED7">
      <w:pPr>
        <w:pStyle w:val="EMEABodyText"/>
      </w:pPr>
      <w:r w:rsidRPr="005A7A4D">
        <w:t>ATC code: C09C A04.</w:t>
      </w:r>
    </w:p>
    <w:p w:rsidR="006603C5" w:rsidRPr="005A7A4D" w:rsidRDefault="006603C5">
      <w:pPr>
        <w:pStyle w:val="EMEABodyText"/>
      </w:pPr>
    </w:p>
    <w:p w:rsidR="006603C5" w:rsidRPr="005A7A4D" w:rsidRDefault="006603C5">
      <w:pPr>
        <w:pStyle w:val="EMEABodyText"/>
      </w:pPr>
      <w:r w:rsidRPr="005A7A4D">
        <w:rPr>
          <w:u w:val="single"/>
        </w:rPr>
        <w:t>Mechanism of action</w:t>
      </w:r>
      <w:r w:rsidRPr="005A7A4D">
        <w:t>:</w:t>
      </w:r>
      <w:r w:rsidRPr="005A7A4D">
        <w:rPr>
          <w:b/>
        </w:rPr>
        <w:t xml:space="preserve"> </w:t>
      </w:r>
      <w:r w:rsidR="00EA7BCE" w:rsidRPr="005A7A4D">
        <w:t>i</w:t>
      </w:r>
      <w:r w:rsidRPr="005A7A4D">
        <w:t>rbesartan is a potent, orally active, selective angiotensin-II receptor (type AT</w:t>
      </w:r>
      <w:r w:rsidRPr="005A7A4D">
        <w:rPr>
          <w:vertAlign w:val="subscript"/>
        </w:rPr>
        <w:t>1</w:t>
      </w:r>
      <w:r w:rsidRPr="005A7A4D">
        <w:t>) antagonist. It is expected to block all actions of angiotensin-II mediated by the AT</w:t>
      </w:r>
      <w:r w:rsidRPr="005A7A4D">
        <w:rPr>
          <w:vertAlign w:val="subscript"/>
        </w:rPr>
        <w:t>1</w:t>
      </w:r>
      <w:r w:rsidRPr="005A7A4D">
        <w:t xml:space="preserve"> receptor, regardless of the source or route of synthesis of angiotensin-II. The selective antagonism of the angiotensin-II (AT</w:t>
      </w:r>
      <w:r w:rsidRPr="005A7A4D">
        <w:rPr>
          <w:vertAlign w:val="subscript"/>
        </w:rPr>
        <w:t>1</w:t>
      </w:r>
      <w:r w:rsidRPr="005A7A4D">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6603C5" w:rsidRPr="005A7A4D" w:rsidRDefault="006603C5">
      <w:pPr>
        <w:pStyle w:val="EMEABodyText"/>
      </w:pPr>
    </w:p>
    <w:p w:rsidR="006603C5" w:rsidRPr="005A7A4D" w:rsidRDefault="006603C5">
      <w:pPr>
        <w:pStyle w:val="EMEAHeading2"/>
      </w:pPr>
      <w:r w:rsidRPr="005A7A4D">
        <w:rPr>
          <w:b w:val="0"/>
          <w:u w:val="single"/>
        </w:rPr>
        <w:t>Clinical efficacy</w:t>
      </w:r>
    </w:p>
    <w:p w:rsidR="006603C5" w:rsidRPr="005A7A4D" w:rsidRDefault="006603C5">
      <w:pPr>
        <w:pStyle w:val="EMEAHeading2"/>
      </w:pPr>
    </w:p>
    <w:p w:rsidR="006603C5" w:rsidRPr="00667CD0" w:rsidRDefault="006603C5" w:rsidP="008E6ED7">
      <w:pPr>
        <w:pStyle w:val="EMEABodyText"/>
        <w:keepNext/>
        <w:outlineLvl w:val="0"/>
        <w:rPr>
          <w:i/>
        </w:rPr>
      </w:pPr>
      <w:r w:rsidRPr="00667CD0">
        <w:rPr>
          <w:i/>
        </w:rPr>
        <w:t>Hypertension</w:t>
      </w:r>
    </w:p>
    <w:p w:rsidR="00047995" w:rsidRPr="005A7A4D" w:rsidRDefault="00047995">
      <w:pPr>
        <w:pStyle w:val="EMEABodyText"/>
      </w:pPr>
    </w:p>
    <w:p w:rsidR="006603C5" w:rsidRPr="005A7A4D" w:rsidRDefault="006603C5">
      <w:pPr>
        <w:pStyle w:val="EMEABodyText"/>
      </w:pPr>
      <w:r w:rsidRPr="005A7A4D">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EA7BCE" w:rsidRPr="005A7A4D" w:rsidRDefault="00EA7BCE">
      <w:pPr>
        <w:pStyle w:val="EMEABodyText"/>
      </w:pPr>
    </w:p>
    <w:p w:rsidR="006603C5" w:rsidRPr="005A7A4D" w:rsidRDefault="006603C5">
      <w:pPr>
        <w:pStyle w:val="EMEABodyText"/>
      </w:pPr>
      <w:r w:rsidRPr="005A7A4D">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047995" w:rsidRPr="005A7A4D" w:rsidRDefault="00047995">
      <w:pPr>
        <w:pStyle w:val="EMEABodyText"/>
      </w:pPr>
    </w:p>
    <w:p w:rsidR="006603C5" w:rsidRPr="005A7A4D" w:rsidRDefault="006603C5">
      <w:pPr>
        <w:pStyle w:val="EMEABodyText"/>
      </w:pPr>
      <w:r w:rsidRPr="005A7A4D">
        <w:t xml:space="preserve">The blood pressure lowering effect of </w:t>
      </w:r>
      <w:proofErr w:type="spellStart"/>
      <w:r w:rsidRPr="005A7A4D">
        <w:t>Aprovel</w:t>
      </w:r>
      <w:proofErr w:type="spellEnd"/>
      <w:r w:rsidRPr="005A7A4D">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047995" w:rsidRPr="005A7A4D" w:rsidRDefault="00047995">
      <w:pPr>
        <w:pStyle w:val="EMEABodyText"/>
      </w:pPr>
    </w:p>
    <w:p w:rsidR="006603C5" w:rsidRPr="005A7A4D" w:rsidRDefault="006603C5">
      <w:pPr>
        <w:pStyle w:val="EMEABodyText"/>
      </w:pPr>
      <w:r w:rsidRPr="005A7A4D">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047995" w:rsidRPr="005A7A4D" w:rsidRDefault="00047995">
      <w:pPr>
        <w:pStyle w:val="EMEABodyText"/>
      </w:pPr>
    </w:p>
    <w:p w:rsidR="006603C5" w:rsidRPr="005A7A4D" w:rsidRDefault="006603C5">
      <w:pPr>
        <w:pStyle w:val="EMEABodyText"/>
      </w:pPr>
      <w:r w:rsidRPr="005A7A4D">
        <w:t xml:space="preserve">The efficacy of </w:t>
      </w:r>
      <w:proofErr w:type="spellStart"/>
      <w:r w:rsidRPr="005A7A4D">
        <w:t>Aprovel</w:t>
      </w:r>
      <w:proofErr w:type="spellEnd"/>
      <w:r w:rsidRPr="005A7A4D">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6603C5" w:rsidRPr="005A7A4D" w:rsidRDefault="006603C5">
      <w:pPr>
        <w:pStyle w:val="EMEABodyText"/>
      </w:pPr>
      <w:r w:rsidRPr="005A7A4D">
        <w:t>There is no clinically important effect on serum uric acid or urinary uric acid secretion.</w:t>
      </w:r>
    </w:p>
    <w:p w:rsidR="006603C5" w:rsidRPr="005A7A4D" w:rsidRDefault="006603C5" w:rsidP="008E6ED7">
      <w:pPr>
        <w:pStyle w:val="EMEABodyText"/>
      </w:pPr>
    </w:p>
    <w:p w:rsidR="006603C5" w:rsidRPr="00667CD0" w:rsidRDefault="006603C5" w:rsidP="008E6ED7">
      <w:pPr>
        <w:pStyle w:val="EMEABodyText"/>
        <w:keepNext/>
        <w:outlineLvl w:val="0"/>
        <w:rPr>
          <w:i/>
        </w:rPr>
      </w:pPr>
      <w:r w:rsidRPr="00667CD0">
        <w:rPr>
          <w:i/>
        </w:rPr>
        <w:t>Paediatric population</w:t>
      </w:r>
    </w:p>
    <w:p w:rsidR="00A94C23" w:rsidRPr="005A7A4D" w:rsidRDefault="00A94C23" w:rsidP="008E6ED7">
      <w:pPr>
        <w:pStyle w:val="EMEABodyText"/>
      </w:pPr>
    </w:p>
    <w:p w:rsidR="006603C5" w:rsidRPr="005A7A4D" w:rsidRDefault="006603C5" w:rsidP="008E6ED7">
      <w:pPr>
        <w:pStyle w:val="EMEABodyText"/>
      </w:pPr>
      <w:r w:rsidRPr="005A7A4D">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5A7A4D">
        <w:t>SeSBP</w:t>
      </w:r>
      <w:proofErr w:type="spellEnd"/>
      <w:r w:rsidRPr="005A7A4D">
        <w:t>) was 11.7 mmHg (low dose), 9.3 mmHg (medium dose), 13.2 mmHg (high dose). No significant difference was apparent between these doses. Adjusted mean change of trough seated diastolic blood pressure (</w:t>
      </w:r>
      <w:proofErr w:type="spellStart"/>
      <w:r w:rsidRPr="005A7A4D">
        <w:t>SeDBP</w:t>
      </w:r>
      <w:proofErr w:type="spellEnd"/>
      <w:r w:rsidRPr="005A7A4D">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5A7A4D">
        <w:t>SeSBP</w:t>
      </w:r>
      <w:proofErr w:type="spellEnd"/>
      <w:r w:rsidRPr="005A7A4D">
        <w:t xml:space="preserve"> and </w:t>
      </w:r>
      <w:proofErr w:type="spellStart"/>
      <w:r w:rsidRPr="005A7A4D">
        <w:t>SeDBP</w:t>
      </w:r>
      <w:proofErr w:type="spellEnd"/>
      <w:r w:rsidRPr="005A7A4D">
        <w:t xml:space="preserve"> compared to +0.1 and -0.3 mmHg changes respectively in those on all doses of irbesartan (see section 4.2).</w:t>
      </w:r>
    </w:p>
    <w:p w:rsidR="006603C5" w:rsidRPr="005A7A4D" w:rsidRDefault="006603C5">
      <w:pPr>
        <w:pStyle w:val="EMEABodyText"/>
      </w:pPr>
    </w:p>
    <w:p w:rsidR="006603C5" w:rsidRPr="00667CD0" w:rsidRDefault="006603C5" w:rsidP="008E6ED7">
      <w:pPr>
        <w:pStyle w:val="EMEABodyText"/>
        <w:keepNext/>
        <w:outlineLvl w:val="0"/>
        <w:rPr>
          <w:i/>
        </w:rPr>
      </w:pPr>
      <w:r w:rsidRPr="00667CD0">
        <w:rPr>
          <w:i/>
        </w:rPr>
        <w:t>Hypertension and type 2 diabetes with renal disease</w:t>
      </w:r>
    </w:p>
    <w:p w:rsidR="00A94C23" w:rsidRPr="005A7A4D" w:rsidRDefault="00A94C23">
      <w:pPr>
        <w:pStyle w:val="EMEABodyText"/>
      </w:pPr>
    </w:p>
    <w:p w:rsidR="006603C5" w:rsidRPr="005A7A4D" w:rsidRDefault="006603C5">
      <w:pPr>
        <w:pStyle w:val="EMEABodyText"/>
      </w:pPr>
      <w:r w:rsidRPr="005A7A4D">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rsidRPr="005A7A4D">
        <w:t>Aprovel</w:t>
      </w:r>
      <w:proofErr w:type="spellEnd"/>
      <w:r w:rsidRPr="005A7A4D">
        <w:t xml:space="preserve">, amlodipine and placebo. In 1,715 hypertensive patients with type 2 diabetes, proteinuria ≥ 900 mg/day and serum creatinine ranging from 1.0-3.0 mg/dl, the long-term effects (mean 2.6 years) of </w:t>
      </w:r>
      <w:proofErr w:type="spellStart"/>
      <w:r w:rsidRPr="005A7A4D">
        <w:t>Aprovel</w:t>
      </w:r>
      <w:proofErr w:type="spellEnd"/>
      <w:r w:rsidRPr="005A7A4D">
        <w:t xml:space="preserve"> on the progression of renal disease and all-cause mortality were examined. Patients were titrated from 75 mg to a maintenance dose of 300 mg </w:t>
      </w:r>
      <w:proofErr w:type="spellStart"/>
      <w:r w:rsidRPr="005A7A4D">
        <w:t>Aprovel</w:t>
      </w:r>
      <w:proofErr w:type="spellEnd"/>
      <w:r w:rsidRPr="005A7A4D">
        <w:rPr>
          <w:rFonts w:ascii="Times" w:hAnsi="Times"/>
        </w:rPr>
        <w:t>, from 2.5 mg to 10 mg amlodipine, or placebo</w:t>
      </w:r>
      <w:r w:rsidRPr="005A7A4D">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5A7A4D">
        <w:t>all cause</w:t>
      </w:r>
      <w:proofErr w:type="spellEnd"/>
      <w:r w:rsidRPr="005A7A4D">
        <w:t xml:space="preserve"> mortality was observed, while a positive trend in the reduction in ESRD and a significant reduction in doubling of serum creatinine were observed.</w:t>
      </w:r>
    </w:p>
    <w:p w:rsidR="006603C5" w:rsidRPr="005A7A4D" w:rsidRDefault="006603C5">
      <w:pPr>
        <w:pStyle w:val="EMEABodyText"/>
      </w:pPr>
    </w:p>
    <w:p w:rsidR="006603C5" w:rsidRPr="005A7A4D" w:rsidRDefault="006603C5">
      <w:pPr>
        <w:pStyle w:val="EMEABodyText"/>
        <w:rPr>
          <w:snapToGrid w:val="0"/>
          <w:lang w:eastAsia="es-ES"/>
        </w:rPr>
      </w:pPr>
      <w:r w:rsidRPr="005A7A4D">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5A7A4D">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6603C5" w:rsidRPr="005A7A4D" w:rsidRDefault="006603C5">
      <w:pPr>
        <w:pStyle w:val="EMEABodyText"/>
        <w:rPr>
          <w:snapToGrid w:val="0"/>
          <w:lang w:eastAsia="es-ES"/>
        </w:rPr>
      </w:pPr>
    </w:p>
    <w:p w:rsidR="006603C5" w:rsidRPr="005A7A4D" w:rsidRDefault="006603C5">
      <w:pPr>
        <w:pStyle w:val="EMEABodyText"/>
      </w:pPr>
      <w:r w:rsidRPr="005A7A4D">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rsidRPr="005A7A4D">
        <w:t>Aprovel</w:t>
      </w:r>
      <w:proofErr w:type="spellEnd"/>
      <w:r w:rsidRPr="005A7A4D">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5A7A4D">
        <w:t>normoalbuminuria</w:t>
      </w:r>
      <w:proofErr w:type="spellEnd"/>
      <w:r w:rsidRPr="005A7A4D">
        <w:t xml:space="preserve"> (&lt; 30 mg/day) was more frequent in the </w:t>
      </w:r>
      <w:proofErr w:type="spellStart"/>
      <w:r w:rsidRPr="005A7A4D">
        <w:t>Aprovel</w:t>
      </w:r>
      <w:proofErr w:type="spellEnd"/>
      <w:r w:rsidRPr="005A7A4D">
        <w:t> 300 mg group (34%) than in the placebo group (21%).</w:t>
      </w:r>
    </w:p>
    <w:p w:rsidR="006603C5" w:rsidRPr="005A7A4D" w:rsidRDefault="006603C5">
      <w:pPr>
        <w:pStyle w:val="EMEABodyText"/>
      </w:pPr>
    </w:p>
    <w:p w:rsidR="005C1EB9" w:rsidRPr="00667CD0" w:rsidRDefault="005C1EB9" w:rsidP="005C1EB9">
      <w:pPr>
        <w:pStyle w:val="EMEABodyText"/>
        <w:rPr>
          <w:i/>
        </w:rPr>
      </w:pPr>
      <w:r w:rsidRPr="00667CD0">
        <w:rPr>
          <w:i/>
        </w:rPr>
        <w:t>Dual blockade of the renin-angiotensin-aldosterone system (RAAS)</w:t>
      </w:r>
    </w:p>
    <w:p w:rsidR="00D25105" w:rsidRPr="005A7A4D" w:rsidRDefault="00D25105" w:rsidP="005C1EB9">
      <w:pPr>
        <w:pStyle w:val="EMEABodyText"/>
      </w:pPr>
    </w:p>
    <w:p w:rsidR="005C1EB9" w:rsidRPr="005A7A4D" w:rsidRDefault="005C1EB9" w:rsidP="005C1EB9">
      <w:pPr>
        <w:pStyle w:val="EMEABodyText"/>
      </w:pPr>
      <w:r w:rsidRPr="005A7A4D">
        <w:t xml:space="preserve">Two large randomised, controlled trials </w:t>
      </w:r>
      <w:r w:rsidR="000B4BBA" w:rsidRPr="005A7A4D">
        <w:t>(</w:t>
      </w:r>
      <w:r w:rsidRPr="005A7A4D">
        <w:t>ONTARGET (</w:t>
      </w:r>
      <w:proofErr w:type="spellStart"/>
      <w:r w:rsidRPr="005A7A4D">
        <w:t>O</w:t>
      </w:r>
      <w:r w:rsidR="000B4BBA" w:rsidRPr="005A7A4D">
        <w:t>N</w:t>
      </w:r>
      <w:r w:rsidRPr="005A7A4D">
        <w:t>going</w:t>
      </w:r>
      <w:proofErr w:type="spellEnd"/>
      <w:r w:rsidRPr="005A7A4D">
        <w:t xml:space="preserve"> Telmisartan Alone and in combination with Ramipril Global Endpoint Trial)</w:t>
      </w:r>
      <w:r w:rsidR="000B4BBA" w:rsidRPr="005A7A4D">
        <w:t xml:space="preserve"> and</w:t>
      </w:r>
      <w:r w:rsidRPr="005A7A4D">
        <w:t xml:space="preserve"> VA NEPHRON-D (The Veterans Affairs Nephropathy in Diabetes)</w:t>
      </w:r>
      <w:r w:rsidR="000B4BBA" w:rsidRPr="005A7A4D">
        <w:t>)</w:t>
      </w:r>
      <w:r w:rsidRPr="005A7A4D">
        <w:t xml:space="preserve"> have examined the use of </w:t>
      </w:r>
      <w:r w:rsidR="000B4BBA" w:rsidRPr="005A7A4D">
        <w:t xml:space="preserve">the </w:t>
      </w:r>
      <w:r w:rsidRPr="005A7A4D">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5C1EB9" w:rsidRPr="005A7A4D" w:rsidRDefault="005C1EB9" w:rsidP="005C1EB9">
      <w:pPr>
        <w:pStyle w:val="EMEABodyText"/>
      </w:pPr>
      <w:r w:rsidRPr="005A7A4D">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5C1EB9" w:rsidRPr="005A7A4D" w:rsidRDefault="005C1EB9" w:rsidP="005C1EB9">
      <w:pPr>
        <w:pStyle w:val="EMEABodyText"/>
      </w:pPr>
      <w:r w:rsidRPr="005A7A4D">
        <w:t>ACE-inhibitors and angiotensin II receptor blockers should therefore not be used concomitantly in patients with diabetic nephropathy.</w:t>
      </w:r>
    </w:p>
    <w:p w:rsidR="00A94C23" w:rsidRPr="005A7A4D" w:rsidRDefault="00A94C23" w:rsidP="005C1EB9">
      <w:pPr>
        <w:pStyle w:val="EMEABodyText"/>
      </w:pPr>
    </w:p>
    <w:p w:rsidR="005C1EB9" w:rsidRPr="005A7A4D" w:rsidRDefault="005C1EB9" w:rsidP="005C1EB9">
      <w:pPr>
        <w:pStyle w:val="EMEABodyText"/>
      </w:pPr>
      <w:r w:rsidRPr="005A7A4D">
        <w:t>ALTITUD</w:t>
      </w:r>
      <w:r w:rsidR="00E37EC1" w:rsidRPr="005A7A4D">
        <w:t>E</w:t>
      </w:r>
      <w:r w:rsidRPr="005A7A4D">
        <w:t xml:space="preserve"> (</w:t>
      </w:r>
      <w:proofErr w:type="spellStart"/>
      <w:r w:rsidRPr="005A7A4D">
        <w:t>Ali</w:t>
      </w:r>
      <w:r w:rsidR="00E37EC1" w:rsidRPr="005A7A4D">
        <w:t>s</w:t>
      </w:r>
      <w:r w:rsidRPr="005A7A4D">
        <w:t>kiren</w:t>
      </w:r>
      <w:proofErr w:type="spellEnd"/>
      <w:r w:rsidRPr="005A7A4D">
        <w:t xml:space="preserve"> Trial in Type 2 Diabet</w:t>
      </w:r>
      <w:r w:rsidR="000B4BBA" w:rsidRPr="005A7A4D">
        <w:t>es</w:t>
      </w:r>
      <w:r w:rsidRPr="005A7A4D">
        <w:t xml:space="preserve"> Using Cardiovascular and Renal</w:t>
      </w:r>
      <w:r w:rsidR="000B4BBA" w:rsidRPr="005A7A4D">
        <w:t xml:space="preserve"> Disease</w:t>
      </w:r>
      <w:r w:rsidRPr="005A7A4D">
        <w:t xml:space="preserve"> Endpoints) was a study designed to test the benefit of adding </w:t>
      </w:r>
      <w:proofErr w:type="spellStart"/>
      <w:r w:rsidRPr="005A7A4D">
        <w:t>aliskiren</w:t>
      </w:r>
      <w:proofErr w:type="spellEnd"/>
      <w:r w:rsidRPr="005A7A4D">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frequent in the </w:t>
      </w:r>
      <w:proofErr w:type="spellStart"/>
      <w:r w:rsidRPr="005A7A4D">
        <w:t>aliskiren</w:t>
      </w:r>
      <w:proofErr w:type="spellEnd"/>
      <w:r w:rsidRPr="005A7A4D">
        <w:t xml:space="preserve"> group than in the placebo group and adverse events and serious adverse events of interest (hyperkalaemia, hypotension and renal d</w:t>
      </w:r>
      <w:r w:rsidR="000B4BBA" w:rsidRPr="005A7A4D">
        <w:t>y</w:t>
      </w:r>
      <w:r w:rsidRPr="005A7A4D">
        <w:t xml:space="preserve">sfunction) were more frequently reported in the </w:t>
      </w:r>
      <w:proofErr w:type="spellStart"/>
      <w:r w:rsidRPr="005A7A4D">
        <w:t>aliskiren</w:t>
      </w:r>
      <w:proofErr w:type="spellEnd"/>
      <w:r w:rsidRPr="005A7A4D">
        <w:t xml:space="preserve"> group than in the placebo group.</w:t>
      </w:r>
    </w:p>
    <w:p w:rsidR="005C1EB9" w:rsidRPr="005A7A4D" w:rsidRDefault="005C1EB9" w:rsidP="005C1EB9">
      <w:pPr>
        <w:pStyle w:val="EMEABodyText"/>
        <w:rPr>
          <w:u w:val="single"/>
        </w:rPr>
      </w:pPr>
    </w:p>
    <w:p w:rsidR="005C1EB9" w:rsidRPr="005A7A4D" w:rsidRDefault="005C1EB9">
      <w:pPr>
        <w:pStyle w:val="EMEABodyText"/>
      </w:pPr>
    </w:p>
    <w:p w:rsidR="006603C5" w:rsidRPr="005A7A4D" w:rsidRDefault="006603C5" w:rsidP="005D0F57">
      <w:pPr>
        <w:pStyle w:val="EMEAHeading2"/>
        <w:keepNext w:val="0"/>
        <w:keepLines w:val="0"/>
        <w:outlineLvl w:val="0"/>
      </w:pPr>
      <w:r w:rsidRPr="005A7A4D">
        <w:t>5.2</w:t>
      </w:r>
      <w:r w:rsidRPr="005A7A4D">
        <w:tab/>
        <w:t>Pharmacokinetic properties</w:t>
      </w:r>
    </w:p>
    <w:p w:rsidR="009D2FDD" w:rsidRPr="005A7A4D" w:rsidRDefault="009D2FDD" w:rsidP="005D0F57">
      <w:pPr>
        <w:pStyle w:val="EMEAHeading2"/>
        <w:keepNext w:val="0"/>
        <w:keepLines w:val="0"/>
        <w:ind w:left="0" w:firstLine="0"/>
        <w:rPr>
          <w:b w:val="0"/>
          <w:u w:val="single"/>
        </w:rPr>
      </w:pPr>
    </w:p>
    <w:p w:rsidR="006603C5" w:rsidRPr="005A7A4D" w:rsidRDefault="005B5D58" w:rsidP="005D0F57">
      <w:pPr>
        <w:pStyle w:val="EMEAHeading2"/>
        <w:keepNext w:val="0"/>
        <w:keepLines w:val="0"/>
        <w:ind w:left="0" w:firstLine="0"/>
        <w:rPr>
          <w:b w:val="0"/>
          <w:u w:val="single"/>
        </w:rPr>
      </w:pPr>
      <w:r w:rsidRPr="005A7A4D">
        <w:rPr>
          <w:b w:val="0"/>
          <w:u w:val="single"/>
        </w:rPr>
        <w:t>Absorption</w:t>
      </w:r>
    </w:p>
    <w:p w:rsidR="00A94C23" w:rsidRPr="005A7A4D" w:rsidRDefault="00A94C23" w:rsidP="005D0F57">
      <w:pPr>
        <w:pStyle w:val="EMEABodyText"/>
      </w:pPr>
    </w:p>
    <w:p w:rsidR="001C13C7" w:rsidRDefault="006603C5" w:rsidP="005D0F57">
      <w:pPr>
        <w:pStyle w:val="EMEABodyText"/>
      </w:pPr>
      <w:r w:rsidRPr="005A7A4D">
        <w:t xml:space="preserve">After oral administration, irbesartan is well absorbed: studies of absolute bioavailability gave values of approximately 60-80%. Concomitant food intake does not significantly influence the bioavailability of irbesartan. </w:t>
      </w:r>
    </w:p>
    <w:p w:rsidR="001C13C7" w:rsidRDefault="001C13C7" w:rsidP="005D0F57">
      <w:pPr>
        <w:pStyle w:val="EMEABodyText"/>
      </w:pPr>
    </w:p>
    <w:p w:rsidR="001C13C7" w:rsidRDefault="001C13C7" w:rsidP="005D0F57">
      <w:pPr>
        <w:pStyle w:val="EMEABodyText"/>
      </w:pPr>
      <w:r w:rsidRPr="005D0F57">
        <w:rPr>
          <w:u w:val="single"/>
        </w:rPr>
        <w:t>Distribution</w:t>
      </w:r>
    </w:p>
    <w:p w:rsidR="001C13C7" w:rsidRDefault="001C13C7" w:rsidP="005D0F57">
      <w:pPr>
        <w:pStyle w:val="EMEABodyText"/>
      </w:pPr>
    </w:p>
    <w:p w:rsidR="001C13C7" w:rsidRDefault="006603C5" w:rsidP="005D0F57">
      <w:pPr>
        <w:pStyle w:val="EMEABodyText"/>
      </w:pPr>
      <w:r w:rsidRPr="005A7A4D">
        <w:t xml:space="preserve">Plasma protein binding is approximately 96%, with negligible binding to cellular blood components. The volume of distribution is 53 - 93 litres. </w:t>
      </w:r>
    </w:p>
    <w:p w:rsidR="001C13C7" w:rsidRDefault="001C13C7" w:rsidP="005D0F57">
      <w:pPr>
        <w:pStyle w:val="EMEABodyText"/>
      </w:pPr>
    </w:p>
    <w:p w:rsidR="001C13C7" w:rsidRDefault="001C13C7" w:rsidP="005D0F57">
      <w:pPr>
        <w:pStyle w:val="EMEABodyText"/>
      </w:pPr>
      <w:r w:rsidRPr="005D0F57">
        <w:rPr>
          <w:u w:val="single"/>
        </w:rPr>
        <w:t>Biotransformation</w:t>
      </w:r>
    </w:p>
    <w:p w:rsidR="001C13C7" w:rsidRDefault="001C13C7" w:rsidP="005D0F57">
      <w:pPr>
        <w:pStyle w:val="EMEABodyText"/>
      </w:pPr>
    </w:p>
    <w:p w:rsidR="006603C5" w:rsidRPr="005A7A4D" w:rsidRDefault="006603C5" w:rsidP="005D0F57">
      <w:pPr>
        <w:pStyle w:val="EMEABodyText"/>
      </w:pPr>
      <w:r w:rsidRPr="005A7A4D">
        <w:t xml:space="preserve">Following oral or intravenous administration of </w:t>
      </w:r>
      <w:r w:rsidRPr="005A7A4D">
        <w:rPr>
          <w:position w:val="2"/>
          <w:vertAlign w:val="superscript"/>
        </w:rPr>
        <w:t>14</w:t>
      </w:r>
      <w:r w:rsidRPr="005A7A4D">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5A7A4D">
        <w:rPr>
          <w:i/>
        </w:rPr>
        <w:t>In vitro</w:t>
      </w:r>
      <w:r w:rsidRPr="005A7A4D">
        <w:t xml:space="preserve"> studies indicate that irbesartan is primarily oxidised by the cytochrome P450 enzyme CYP2C9; isoenzyme CYP3A4 has negligible effect.</w:t>
      </w:r>
    </w:p>
    <w:p w:rsidR="009D2FDD" w:rsidRPr="005A7A4D" w:rsidRDefault="009D2FDD" w:rsidP="008E6ED7">
      <w:pPr>
        <w:pStyle w:val="EMEABodyText"/>
        <w:keepNext/>
      </w:pPr>
    </w:p>
    <w:p w:rsidR="006603C5" w:rsidRPr="00667CD0" w:rsidRDefault="005B5D58">
      <w:pPr>
        <w:pStyle w:val="EMEABodyText"/>
        <w:rPr>
          <w:u w:val="single"/>
        </w:rPr>
      </w:pPr>
      <w:r w:rsidRPr="005A7A4D">
        <w:rPr>
          <w:u w:val="single"/>
        </w:rPr>
        <w:t>Linearity/non-linearity</w:t>
      </w:r>
    </w:p>
    <w:p w:rsidR="00A94C23" w:rsidRPr="005A7A4D" w:rsidRDefault="00A94C23">
      <w:pPr>
        <w:pStyle w:val="EMEABodyText"/>
      </w:pPr>
    </w:p>
    <w:p w:rsidR="006603C5" w:rsidRPr="005A7A4D" w:rsidRDefault="006603C5">
      <w:pPr>
        <w:pStyle w:val="EMEABodyText"/>
      </w:pPr>
      <w:r w:rsidRPr="005A7A4D">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1.5 - 2 hours after oral administration. The total body and renal clearance are 157 - 176 and 3 - 3.5 ml/min, respectively. The terminal elimination half-life of irbesartan is 11 - 15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5A7A4D">
        <w:rPr>
          <w:rStyle w:val="EMEASubscript"/>
        </w:rPr>
        <w:t>max</w:t>
      </w:r>
      <w:r w:rsidRPr="005A7A4D">
        <w:t xml:space="preserve"> values were also somewhat greater in </w:t>
      </w:r>
      <w:r w:rsidR="0035373E" w:rsidRPr="005A7A4D">
        <w:t>older</w:t>
      </w:r>
      <w:r w:rsidR="005A7A4D">
        <w:t xml:space="preserve"> </w:t>
      </w:r>
      <w:r w:rsidRPr="005A7A4D">
        <w:t>subjects (≥ 65 years) than those of young subjects (18 - 40 years). However the terminal half-life was not significantly altered. No dosage adjustment is necessary in</w:t>
      </w:r>
      <w:r w:rsidR="000B016B" w:rsidRPr="005A7A4D">
        <w:t xml:space="preserve"> older people</w:t>
      </w:r>
      <w:r w:rsidRPr="005A7A4D">
        <w:t>.</w:t>
      </w:r>
    </w:p>
    <w:p w:rsidR="009D2FDD" w:rsidRPr="005A7A4D" w:rsidRDefault="009D2FDD">
      <w:pPr>
        <w:pStyle w:val="EMEABodyText"/>
      </w:pPr>
    </w:p>
    <w:p w:rsidR="00A94C23" w:rsidRPr="005A7A4D" w:rsidRDefault="005B5D58">
      <w:pPr>
        <w:pStyle w:val="EMEABodyText"/>
        <w:rPr>
          <w:u w:val="single"/>
        </w:rPr>
      </w:pPr>
      <w:r w:rsidRPr="005A7A4D">
        <w:rPr>
          <w:u w:val="single"/>
        </w:rPr>
        <w:t>Elimination</w:t>
      </w:r>
    </w:p>
    <w:p w:rsidR="00A94C23" w:rsidRPr="00667CD0" w:rsidRDefault="00A94C23">
      <w:pPr>
        <w:pStyle w:val="EMEABodyText"/>
        <w:rPr>
          <w:u w:val="single"/>
        </w:rPr>
      </w:pPr>
    </w:p>
    <w:p w:rsidR="006603C5" w:rsidRPr="005A7A4D" w:rsidRDefault="006603C5">
      <w:pPr>
        <w:pStyle w:val="EMEABodyText"/>
      </w:pPr>
      <w:r w:rsidRPr="005A7A4D">
        <w:t xml:space="preserve">Irbesartan and its metabolites are eliminated by both biliary and renal pathways. After either oral or IV administration of </w:t>
      </w:r>
      <w:r w:rsidRPr="005A7A4D">
        <w:rPr>
          <w:position w:val="2"/>
          <w:vertAlign w:val="superscript"/>
        </w:rPr>
        <w:t>14</w:t>
      </w:r>
      <w:r w:rsidRPr="005A7A4D">
        <w:t>C irbesartan, about 20% of the radioactivity is recovered in the urine, and the remainder in the faeces. Less than 2% of the dose is excreted in the urine as unchanged irbesartan.</w:t>
      </w:r>
    </w:p>
    <w:p w:rsidR="006603C5" w:rsidRPr="005A7A4D" w:rsidRDefault="006603C5">
      <w:pPr>
        <w:pStyle w:val="EMEABodyText"/>
      </w:pPr>
    </w:p>
    <w:p w:rsidR="006603C5" w:rsidRPr="005A7A4D" w:rsidRDefault="006603C5" w:rsidP="008E6ED7">
      <w:pPr>
        <w:pStyle w:val="EMEABodyText"/>
        <w:keepNext/>
        <w:outlineLvl w:val="0"/>
        <w:rPr>
          <w:u w:val="single"/>
        </w:rPr>
      </w:pPr>
      <w:r w:rsidRPr="005A7A4D">
        <w:rPr>
          <w:u w:val="single"/>
        </w:rPr>
        <w:t>Paediatric population</w:t>
      </w:r>
    </w:p>
    <w:p w:rsidR="00A94C23" w:rsidRPr="005A7A4D" w:rsidRDefault="00A94C23">
      <w:pPr>
        <w:pStyle w:val="EMEABodyText"/>
      </w:pPr>
    </w:p>
    <w:p w:rsidR="006603C5" w:rsidRPr="005A7A4D" w:rsidRDefault="006603C5">
      <w:pPr>
        <w:pStyle w:val="EMEABodyText"/>
      </w:pPr>
      <w:r w:rsidRPr="005A7A4D">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5A7A4D">
        <w:rPr>
          <w:rStyle w:val="EMEASubscript"/>
        </w:rPr>
        <w:t>max</w:t>
      </w:r>
      <w:r w:rsidRPr="005A7A4D">
        <w:t>, AUC and clearance rates were comparable to those observed in adult patients receiving 150 mg irbesartan daily. A limited accumulation of irbesartan (18%) in plasma was observed upon repeated once daily dosing.</w:t>
      </w:r>
    </w:p>
    <w:p w:rsidR="006603C5" w:rsidRPr="005A7A4D" w:rsidRDefault="006603C5">
      <w:pPr>
        <w:pStyle w:val="EMEABodyText"/>
      </w:pPr>
    </w:p>
    <w:p w:rsidR="00664306" w:rsidRPr="005A7A4D" w:rsidRDefault="006603C5">
      <w:pPr>
        <w:pStyle w:val="EMEABodyText"/>
      </w:pPr>
      <w:r w:rsidRPr="005A7A4D">
        <w:rPr>
          <w:u w:val="single"/>
        </w:rPr>
        <w:t>Renal impairment</w:t>
      </w:r>
    </w:p>
    <w:p w:rsidR="00A94C23" w:rsidRPr="005A7A4D" w:rsidRDefault="00A94C23">
      <w:pPr>
        <w:pStyle w:val="EMEABodyText"/>
      </w:pPr>
    </w:p>
    <w:p w:rsidR="006603C5" w:rsidRPr="005A7A4D" w:rsidRDefault="00664306">
      <w:pPr>
        <w:pStyle w:val="EMEABodyText"/>
      </w:pPr>
      <w:r w:rsidRPr="005A7A4D">
        <w:t>I</w:t>
      </w:r>
      <w:r w:rsidR="006603C5" w:rsidRPr="005A7A4D">
        <w:t>n patients with renal impairment or those undergoing haemodialysis, the pharmacokinetic parameters of irbesartan are not significantly altered. Irbesartan is not removed by haemodialysis.</w:t>
      </w:r>
    </w:p>
    <w:p w:rsidR="006603C5" w:rsidRPr="005A7A4D" w:rsidRDefault="006603C5">
      <w:pPr>
        <w:pStyle w:val="EMEABodyText"/>
      </w:pPr>
    </w:p>
    <w:p w:rsidR="00664306" w:rsidRPr="005A7A4D" w:rsidRDefault="006603C5">
      <w:pPr>
        <w:pStyle w:val="EMEABodyText"/>
      </w:pPr>
      <w:r w:rsidRPr="005A7A4D">
        <w:rPr>
          <w:u w:val="single"/>
        </w:rPr>
        <w:t>Hepatic impairment</w:t>
      </w:r>
    </w:p>
    <w:p w:rsidR="00A94C23" w:rsidRPr="005A7A4D" w:rsidRDefault="00A94C23">
      <w:pPr>
        <w:pStyle w:val="EMEABodyText"/>
      </w:pPr>
    </w:p>
    <w:p w:rsidR="006603C5" w:rsidRPr="005A7A4D" w:rsidRDefault="00664306">
      <w:pPr>
        <w:pStyle w:val="EMEABodyText"/>
      </w:pPr>
      <w:r w:rsidRPr="005A7A4D">
        <w:t>I</w:t>
      </w:r>
      <w:r w:rsidR="006603C5" w:rsidRPr="005A7A4D">
        <w:t xml:space="preserve">n patients with mild to moderate cirrhosis, the pharmacokinetic parameters of irbesartan are not significantly altered. </w:t>
      </w:r>
    </w:p>
    <w:p w:rsidR="00A94C23" w:rsidRPr="005A7A4D" w:rsidRDefault="00A94C23">
      <w:pPr>
        <w:pStyle w:val="EMEABodyText"/>
      </w:pPr>
    </w:p>
    <w:p w:rsidR="006603C5" w:rsidRPr="005A7A4D" w:rsidRDefault="006603C5">
      <w:pPr>
        <w:pStyle w:val="EMEABodyText"/>
      </w:pPr>
      <w:r w:rsidRPr="005A7A4D">
        <w:t>Studies have not been performed in patients with severe hepatic impairment.</w:t>
      </w:r>
    </w:p>
    <w:p w:rsidR="006603C5" w:rsidRPr="005A7A4D" w:rsidRDefault="006603C5">
      <w:pPr>
        <w:pStyle w:val="EMEABodyText"/>
      </w:pPr>
    </w:p>
    <w:p w:rsidR="006603C5" w:rsidRPr="005A7A4D" w:rsidRDefault="006603C5">
      <w:pPr>
        <w:pStyle w:val="EMEAHeading2"/>
        <w:outlineLvl w:val="0"/>
      </w:pPr>
      <w:r w:rsidRPr="005A7A4D">
        <w:t>5.3</w:t>
      </w:r>
      <w:r w:rsidRPr="005A7A4D">
        <w:rPr>
          <w:i/>
        </w:rPr>
        <w:tab/>
      </w:r>
      <w:r w:rsidRPr="005A7A4D">
        <w:t>Preclinical safety data</w:t>
      </w:r>
    </w:p>
    <w:p w:rsidR="006603C5" w:rsidRPr="00667CD0" w:rsidRDefault="006603C5" w:rsidP="008E6ED7">
      <w:pPr>
        <w:pStyle w:val="EMEAHeading2"/>
        <w:rPr>
          <w:b w:val="0"/>
        </w:rPr>
      </w:pPr>
    </w:p>
    <w:p w:rsidR="006603C5" w:rsidRPr="005A7A4D" w:rsidRDefault="006603C5" w:rsidP="008E6ED7">
      <w:pPr>
        <w:pStyle w:val="EMEABodyText"/>
        <w:keepNext/>
      </w:pPr>
      <w:r w:rsidRPr="005A7A4D">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6603C5" w:rsidRPr="005A7A4D" w:rsidRDefault="006603C5">
      <w:pPr>
        <w:pStyle w:val="EMEABodyText"/>
      </w:pPr>
    </w:p>
    <w:p w:rsidR="006603C5" w:rsidRPr="005A7A4D" w:rsidRDefault="006603C5">
      <w:pPr>
        <w:pStyle w:val="EMEABodyText"/>
      </w:pPr>
      <w:r w:rsidRPr="005A7A4D">
        <w:t xml:space="preserve">There was no evidence of mutagenicity, </w:t>
      </w:r>
      <w:proofErr w:type="spellStart"/>
      <w:r w:rsidRPr="005A7A4D">
        <w:t>clastogenicity</w:t>
      </w:r>
      <w:proofErr w:type="spellEnd"/>
      <w:r w:rsidRPr="005A7A4D">
        <w:t xml:space="preserve"> or carcinogenicity.</w:t>
      </w:r>
    </w:p>
    <w:p w:rsidR="006603C5" w:rsidRPr="005A7A4D" w:rsidRDefault="006603C5">
      <w:pPr>
        <w:pStyle w:val="EMEABodyText"/>
      </w:pPr>
    </w:p>
    <w:p w:rsidR="006603C5" w:rsidRPr="005A7A4D" w:rsidRDefault="006603C5" w:rsidP="008E6ED7">
      <w:pPr>
        <w:pStyle w:val="EMEABodyText"/>
      </w:pPr>
      <w:r w:rsidRPr="005A7A4D">
        <w:t xml:space="preserve">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w:t>
      </w:r>
      <w:r w:rsidR="00B67381" w:rsidRPr="005A7A4D">
        <w:t>foetuses</w:t>
      </w:r>
      <w:r w:rsidRPr="005A7A4D">
        <w:t xml:space="preserve"> were observed. Irbesartan did not affect survival, development, or reproduction of offspring. Studies in animals indicate that the </w:t>
      </w:r>
      <w:r w:rsidR="00B67381" w:rsidRPr="005A7A4D">
        <w:t>radiolabelled</w:t>
      </w:r>
      <w:r w:rsidRPr="005A7A4D">
        <w:t xml:space="preserve"> irbesartan is detected in rat and rabbit </w:t>
      </w:r>
      <w:r w:rsidR="00B67381" w:rsidRPr="005A7A4D">
        <w:t>foetuses</w:t>
      </w:r>
      <w:r w:rsidRPr="005A7A4D">
        <w:t>. Irbesartan is excreted in the milk of lactating rats.</w:t>
      </w:r>
    </w:p>
    <w:p w:rsidR="006603C5" w:rsidRPr="005A7A4D" w:rsidRDefault="006603C5">
      <w:pPr>
        <w:pStyle w:val="EMEABodyText"/>
      </w:pPr>
    </w:p>
    <w:p w:rsidR="006603C5" w:rsidRPr="005A7A4D" w:rsidRDefault="006603C5">
      <w:pPr>
        <w:pStyle w:val="EMEABodyText"/>
      </w:pPr>
      <w:r w:rsidRPr="005A7A4D">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6.</w:t>
      </w:r>
      <w:r w:rsidRPr="005A7A4D">
        <w:tab/>
        <w:t>PHARMACEUTICAL PARTICULARS</w:t>
      </w:r>
    </w:p>
    <w:p w:rsidR="006603C5" w:rsidRPr="005A7A4D" w:rsidRDefault="006603C5">
      <w:pPr>
        <w:pStyle w:val="EMEAHeading1"/>
      </w:pPr>
    </w:p>
    <w:p w:rsidR="006603C5" w:rsidRPr="005A7A4D" w:rsidRDefault="006603C5" w:rsidP="008E6ED7">
      <w:pPr>
        <w:pStyle w:val="EMEAHeading2"/>
        <w:outlineLvl w:val="0"/>
      </w:pPr>
      <w:r w:rsidRPr="005A7A4D">
        <w:t>6.1</w:t>
      </w:r>
      <w:r w:rsidRPr="005A7A4D">
        <w:tab/>
        <w:t>List of excipients</w:t>
      </w:r>
    </w:p>
    <w:p w:rsidR="006603C5" w:rsidRPr="005A7A4D" w:rsidRDefault="006603C5" w:rsidP="008E6ED7">
      <w:pPr>
        <w:pStyle w:val="EMEAHeading2"/>
      </w:pPr>
    </w:p>
    <w:p w:rsidR="006603C5" w:rsidRPr="005A7A4D" w:rsidRDefault="006603C5" w:rsidP="008E6ED7">
      <w:pPr>
        <w:pStyle w:val="EMEABodyText"/>
        <w:keepNext/>
      </w:pPr>
      <w:r w:rsidRPr="005A7A4D">
        <w:t>Tablet core:</w:t>
      </w:r>
    </w:p>
    <w:p w:rsidR="006603C5" w:rsidRPr="005D0F57" w:rsidRDefault="006603C5" w:rsidP="008E6ED7">
      <w:pPr>
        <w:pStyle w:val="EMEABodyText"/>
        <w:rPr>
          <w:lang w:val="it-IT"/>
        </w:rPr>
      </w:pPr>
      <w:r w:rsidRPr="005D0F57">
        <w:rPr>
          <w:lang w:val="it-IT"/>
        </w:rPr>
        <w:t>Lactose monohydrate</w:t>
      </w:r>
    </w:p>
    <w:p w:rsidR="006603C5" w:rsidRPr="005D0F57" w:rsidRDefault="006603C5" w:rsidP="008E6ED7">
      <w:pPr>
        <w:pStyle w:val="EMEABodyText"/>
        <w:rPr>
          <w:lang w:val="it-IT"/>
        </w:rPr>
      </w:pPr>
      <w:r w:rsidRPr="005D0F57">
        <w:rPr>
          <w:lang w:val="it-IT"/>
        </w:rPr>
        <w:t>Microcrystalline cellulose</w:t>
      </w:r>
    </w:p>
    <w:p w:rsidR="006603C5" w:rsidRPr="005D0F57" w:rsidRDefault="006603C5" w:rsidP="008E6ED7">
      <w:pPr>
        <w:pStyle w:val="EMEABodyText"/>
        <w:rPr>
          <w:lang w:val="it-IT"/>
        </w:rPr>
      </w:pPr>
      <w:r w:rsidRPr="005D0F57">
        <w:rPr>
          <w:lang w:val="it-IT"/>
        </w:rPr>
        <w:t>Croscarmellose sodium</w:t>
      </w:r>
    </w:p>
    <w:p w:rsidR="006603C5" w:rsidRPr="005D0F57" w:rsidRDefault="006603C5" w:rsidP="008E6ED7">
      <w:pPr>
        <w:pStyle w:val="EMEABodyText"/>
        <w:rPr>
          <w:lang w:val="it-IT"/>
        </w:rPr>
      </w:pPr>
      <w:r w:rsidRPr="005D0F57">
        <w:rPr>
          <w:lang w:val="it-IT"/>
        </w:rPr>
        <w:t>Hypromellose</w:t>
      </w:r>
    </w:p>
    <w:p w:rsidR="006603C5" w:rsidRPr="005D0F57" w:rsidRDefault="006603C5" w:rsidP="008E6ED7">
      <w:pPr>
        <w:pStyle w:val="EMEABodyText"/>
        <w:rPr>
          <w:lang w:val="it-IT"/>
        </w:rPr>
      </w:pPr>
      <w:r w:rsidRPr="005D0F57">
        <w:rPr>
          <w:lang w:val="it-IT"/>
        </w:rPr>
        <w:t>Silicon dioxide</w:t>
      </w:r>
    </w:p>
    <w:p w:rsidR="006603C5" w:rsidRPr="005D0F57" w:rsidRDefault="006603C5" w:rsidP="008E6ED7">
      <w:pPr>
        <w:pStyle w:val="EMEABodyText"/>
        <w:rPr>
          <w:lang w:val="it-IT"/>
        </w:rPr>
      </w:pPr>
      <w:r w:rsidRPr="005D0F57">
        <w:rPr>
          <w:lang w:val="it-IT"/>
        </w:rPr>
        <w:t>Magnesium stearate.</w:t>
      </w:r>
    </w:p>
    <w:p w:rsidR="006603C5" w:rsidRPr="005D0F57" w:rsidRDefault="006603C5">
      <w:pPr>
        <w:pStyle w:val="EMEABodyText"/>
        <w:rPr>
          <w:lang w:val="it-IT"/>
        </w:rPr>
      </w:pPr>
    </w:p>
    <w:p w:rsidR="006603C5" w:rsidRPr="005D0F57" w:rsidRDefault="006603C5" w:rsidP="008E6ED7">
      <w:pPr>
        <w:pStyle w:val="EMEABodyText"/>
        <w:rPr>
          <w:lang w:val="it-IT"/>
        </w:rPr>
      </w:pPr>
      <w:r w:rsidRPr="005D0F57">
        <w:rPr>
          <w:lang w:val="it-IT"/>
        </w:rPr>
        <w:t>Film-coating:</w:t>
      </w:r>
    </w:p>
    <w:p w:rsidR="006603C5" w:rsidRPr="005D0F57" w:rsidRDefault="006603C5" w:rsidP="008E6ED7">
      <w:pPr>
        <w:pStyle w:val="EMEABodyText"/>
        <w:rPr>
          <w:lang w:val="it-IT"/>
        </w:rPr>
      </w:pPr>
      <w:r w:rsidRPr="005D0F57">
        <w:rPr>
          <w:lang w:val="it-IT"/>
        </w:rPr>
        <w:t>Lactose monohydrate</w:t>
      </w:r>
    </w:p>
    <w:p w:rsidR="006603C5" w:rsidRPr="005D0F57" w:rsidRDefault="006603C5" w:rsidP="008E6ED7">
      <w:pPr>
        <w:pStyle w:val="EMEABodyText"/>
        <w:rPr>
          <w:lang w:val="it-IT"/>
        </w:rPr>
      </w:pPr>
      <w:r w:rsidRPr="005D0F57">
        <w:rPr>
          <w:lang w:val="it-IT"/>
        </w:rPr>
        <w:t>Hypromellose</w:t>
      </w:r>
    </w:p>
    <w:p w:rsidR="006603C5" w:rsidRPr="005D0F57" w:rsidRDefault="006603C5" w:rsidP="008E6ED7">
      <w:pPr>
        <w:pStyle w:val="EMEABodyText"/>
        <w:rPr>
          <w:lang w:val="it-IT"/>
        </w:rPr>
      </w:pPr>
      <w:r w:rsidRPr="005D0F57">
        <w:rPr>
          <w:lang w:val="it-IT"/>
        </w:rPr>
        <w:t>Titanium dioxide</w:t>
      </w:r>
    </w:p>
    <w:p w:rsidR="006603C5" w:rsidRPr="005D0F57" w:rsidRDefault="006603C5" w:rsidP="008E6ED7">
      <w:pPr>
        <w:pStyle w:val="EMEABodyText"/>
        <w:rPr>
          <w:lang w:val="it-IT"/>
        </w:rPr>
      </w:pPr>
      <w:r w:rsidRPr="005D0F57">
        <w:rPr>
          <w:lang w:val="it-IT"/>
        </w:rPr>
        <w:t>Macrogol 3000</w:t>
      </w:r>
    </w:p>
    <w:p w:rsidR="006603C5" w:rsidRPr="005D0F57" w:rsidRDefault="006603C5" w:rsidP="008E6ED7">
      <w:pPr>
        <w:pStyle w:val="EMEABodyText"/>
        <w:rPr>
          <w:lang w:val="it-IT"/>
        </w:rPr>
      </w:pPr>
      <w:r w:rsidRPr="005D0F57">
        <w:rPr>
          <w:lang w:val="it-IT"/>
        </w:rPr>
        <w:t>Carnauba wax.</w:t>
      </w:r>
    </w:p>
    <w:p w:rsidR="006603C5" w:rsidRPr="005D0F57" w:rsidRDefault="006603C5">
      <w:pPr>
        <w:pStyle w:val="EMEABodyText"/>
        <w:rPr>
          <w:lang w:val="it-IT"/>
        </w:rPr>
      </w:pPr>
    </w:p>
    <w:p w:rsidR="006603C5" w:rsidRPr="005A7A4D" w:rsidRDefault="006603C5">
      <w:pPr>
        <w:pStyle w:val="EMEAHeading2"/>
        <w:outlineLvl w:val="0"/>
      </w:pPr>
      <w:r w:rsidRPr="005A7A4D">
        <w:t>6.2</w:t>
      </w:r>
      <w:r w:rsidRPr="005A7A4D">
        <w:tab/>
        <w:t>Incompatibilities</w:t>
      </w:r>
    </w:p>
    <w:p w:rsidR="006603C5" w:rsidRPr="005A7A4D" w:rsidRDefault="006603C5" w:rsidP="008E6ED7">
      <w:pPr>
        <w:pStyle w:val="EMEAHeading2"/>
      </w:pPr>
    </w:p>
    <w:p w:rsidR="006603C5" w:rsidRPr="005A7A4D" w:rsidRDefault="006603C5" w:rsidP="008E6ED7">
      <w:pPr>
        <w:pStyle w:val="EMEABodyText"/>
      </w:pPr>
      <w:r w:rsidRPr="005A7A4D">
        <w:t>Not applicable.</w:t>
      </w:r>
    </w:p>
    <w:p w:rsidR="006603C5" w:rsidRPr="005A7A4D" w:rsidRDefault="006603C5">
      <w:pPr>
        <w:pStyle w:val="EMEABodyText"/>
      </w:pPr>
    </w:p>
    <w:p w:rsidR="006603C5" w:rsidRPr="005A7A4D" w:rsidRDefault="006603C5">
      <w:pPr>
        <w:pStyle w:val="EMEAHeading2"/>
        <w:outlineLvl w:val="0"/>
      </w:pPr>
      <w:r w:rsidRPr="005A7A4D">
        <w:t>6.3</w:t>
      </w:r>
      <w:r w:rsidRPr="005A7A4D">
        <w:tab/>
        <w:t>Shelf life</w:t>
      </w:r>
    </w:p>
    <w:p w:rsidR="006603C5" w:rsidRPr="005A7A4D" w:rsidRDefault="006603C5" w:rsidP="008E6ED7">
      <w:pPr>
        <w:pStyle w:val="EMEAHeading2"/>
      </w:pPr>
    </w:p>
    <w:p w:rsidR="006603C5" w:rsidRPr="005A7A4D" w:rsidRDefault="006603C5" w:rsidP="008E6ED7">
      <w:pPr>
        <w:pStyle w:val="EMEABodyText"/>
      </w:pPr>
      <w:r w:rsidRPr="005A7A4D">
        <w:t>3 years.</w:t>
      </w:r>
    </w:p>
    <w:p w:rsidR="006603C5" w:rsidRPr="005A7A4D" w:rsidRDefault="006603C5">
      <w:pPr>
        <w:pStyle w:val="EMEABodyText"/>
      </w:pPr>
    </w:p>
    <w:p w:rsidR="006603C5" w:rsidRPr="005A7A4D" w:rsidRDefault="006603C5">
      <w:pPr>
        <w:pStyle w:val="EMEAHeading2"/>
        <w:outlineLvl w:val="0"/>
      </w:pPr>
      <w:r w:rsidRPr="005A7A4D">
        <w:t>6.4</w:t>
      </w:r>
      <w:r w:rsidRPr="005A7A4D">
        <w:tab/>
        <w:t>Special precautions for storage</w:t>
      </w:r>
    </w:p>
    <w:p w:rsidR="006603C5" w:rsidRPr="005A7A4D" w:rsidRDefault="006603C5" w:rsidP="008E6ED7">
      <w:pPr>
        <w:pStyle w:val="EMEAHeading2"/>
      </w:pPr>
    </w:p>
    <w:p w:rsidR="006603C5" w:rsidRPr="005A7A4D" w:rsidRDefault="006603C5" w:rsidP="008E6ED7">
      <w:pPr>
        <w:pStyle w:val="EMEABodyText"/>
      </w:pPr>
      <w:r w:rsidRPr="005A7A4D">
        <w:t>Do not store above 30°C.</w:t>
      </w:r>
    </w:p>
    <w:p w:rsidR="006603C5" w:rsidRPr="005A7A4D" w:rsidRDefault="006603C5">
      <w:pPr>
        <w:pStyle w:val="EMEABodyText"/>
      </w:pPr>
    </w:p>
    <w:p w:rsidR="006603C5" w:rsidRPr="005A7A4D" w:rsidRDefault="006603C5">
      <w:pPr>
        <w:pStyle w:val="EMEAHeading2"/>
        <w:ind w:left="0" w:firstLine="0"/>
        <w:outlineLvl w:val="0"/>
      </w:pPr>
      <w:r w:rsidRPr="005A7A4D">
        <w:t>6.5</w:t>
      </w:r>
      <w:r w:rsidRPr="005A7A4D">
        <w:tab/>
        <w:t>Nature and contents of container</w:t>
      </w:r>
    </w:p>
    <w:p w:rsidR="006603C5" w:rsidRPr="005A7A4D" w:rsidRDefault="006603C5" w:rsidP="008E6ED7">
      <w:pPr>
        <w:pStyle w:val="EMEAHeading2"/>
      </w:pPr>
    </w:p>
    <w:p w:rsidR="006603C5" w:rsidRPr="005A7A4D" w:rsidRDefault="006603C5">
      <w:pPr>
        <w:pStyle w:val="EMEABodyText"/>
      </w:pPr>
      <w:r w:rsidRPr="005A7A4D">
        <w:t>Cartons of 14 film-coated tablets in PVC/PVDC/Aluminium blisters.</w:t>
      </w:r>
      <w:r w:rsidRPr="005A7A4D">
        <w:br/>
        <w:t>Cartons of 28 film-coated tablets in PVC/PVDC/Aluminium blisters.</w:t>
      </w:r>
    </w:p>
    <w:p w:rsidR="006603C5" w:rsidRPr="005A7A4D" w:rsidRDefault="006603C5">
      <w:pPr>
        <w:pStyle w:val="EMEABodyText"/>
      </w:pPr>
      <w:r w:rsidRPr="005A7A4D">
        <w:t>Cartons of 30</w:t>
      </w:r>
      <w:r w:rsidRPr="005A7A4D">
        <w:rPr>
          <w:rFonts w:cs="Arial"/>
          <w:szCs w:val="22"/>
          <w:lang w:eastAsia="de-DE"/>
        </w:rPr>
        <w:t xml:space="preserve"> film-coated tablets in PVC/PVDC/Aluminium blisters.</w:t>
      </w:r>
    </w:p>
    <w:p w:rsidR="006603C5" w:rsidRPr="005A7A4D" w:rsidRDefault="006603C5">
      <w:pPr>
        <w:pStyle w:val="EMEABodyText"/>
      </w:pPr>
      <w:r w:rsidRPr="005A7A4D">
        <w:t>Cartons of 56 film-coated tablets in PVC/PVDC/Aluminium blisters.</w:t>
      </w:r>
      <w:r w:rsidRPr="005A7A4D">
        <w:br/>
        <w:t>Cartons of 84 film-coated tablets in PVC/PVDC/Aluminium blisters.</w:t>
      </w:r>
    </w:p>
    <w:p w:rsidR="006603C5" w:rsidRPr="005A7A4D" w:rsidRDefault="006603C5">
      <w:pPr>
        <w:pStyle w:val="EMEABodyText"/>
      </w:pPr>
      <w:r w:rsidRPr="005A7A4D">
        <w:t>Cartons of 90</w:t>
      </w:r>
      <w:r w:rsidRPr="005A7A4D">
        <w:rPr>
          <w:lang w:eastAsia="de-DE"/>
        </w:rPr>
        <w:t xml:space="preserve"> film-coated tablets in PVC/PVDC/Aluminium blisters.</w:t>
      </w:r>
    </w:p>
    <w:p w:rsidR="006603C5" w:rsidRPr="005A7A4D" w:rsidRDefault="006603C5">
      <w:pPr>
        <w:pStyle w:val="EMEABodyText"/>
      </w:pPr>
      <w:r w:rsidRPr="005A7A4D">
        <w:t>Cartons of 98 film-coated tablets in PVC/PVDC/Aluminium blisters.</w:t>
      </w:r>
      <w:r w:rsidRPr="005A7A4D">
        <w:br/>
        <w:t>Cartons of 56 x 1 film-coated tablet in PVC/PVDC/Aluminium perforated unit dose blisters.</w:t>
      </w:r>
    </w:p>
    <w:p w:rsidR="006603C5" w:rsidRPr="005A7A4D" w:rsidRDefault="006603C5">
      <w:pPr>
        <w:pStyle w:val="EMEABodyText"/>
      </w:pPr>
    </w:p>
    <w:p w:rsidR="006603C5" w:rsidRPr="005A7A4D" w:rsidRDefault="006603C5">
      <w:pPr>
        <w:pStyle w:val="EMEABodyText"/>
        <w:outlineLvl w:val="0"/>
      </w:pPr>
      <w:r w:rsidRPr="005A7A4D">
        <w:t>Not all pack sizes may be marketed.</w:t>
      </w:r>
    </w:p>
    <w:p w:rsidR="006603C5" w:rsidRPr="005A7A4D" w:rsidRDefault="006603C5">
      <w:pPr>
        <w:pStyle w:val="EMEABodyText"/>
      </w:pPr>
    </w:p>
    <w:p w:rsidR="006603C5" w:rsidRPr="005A7A4D" w:rsidRDefault="006603C5">
      <w:pPr>
        <w:pStyle w:val="EMEAHeading2"/>
        <w:outlineLvl w:val="0"/>
      </w:pPr>
      <w:r w:rsidRPr="005A7A4D">
        <w:t>6.6</w:t>
      </w:r>
      <w:r w:rsidRPr="005A7A4D">
        <w:tab/>
        <w:t>Special precautions for disposal</w:t>
      </w:r>
    </w:p>
    <w:p w:rsidR="006603C5" w:rsidRPr="005A7A4D" w:rsidRDefault="006603C5" w:rsidP="008E6ED7">
      <w:pPr>
        <w:pStyle w:val="EMEAHeading2"/>
      </w:pPr>
    </w:p>
    <w:p w:rsidR="006603C5" w:rsidRPr="005A7A4D" w:rsidRDefault="006603C5" w:rsidP="008E6ED7">
      <w:pPr>
        <w:pStyle w:val="EMEABodyText"/>
      </w:pPr>
      <w:r w:rsidRPr="005A7A4D">
        <w:t>Any unused medicinal product or waste material should be disposed of in accordance with local requirements.</w:t>
      </w:r>
    </w:p>
    <w:p w:rsidR="006603C5" w:rsidRPr="005A7A4D" w:rsidRDefault="006603C5">
      <w:pPr>
        <w:pStyle w:val="EMEABodyText"/>
      </w:pPr>
    </w:p>
    <w:p w:rsidR="006603C5" w:rsidRPr="005A7A4D" w:rsidRDefault="006603C5">
      <w:pPr>
        <w:pStyle w:val="EMEABodyText"/>
      </w:pPr>
    </w:p>
    <w:p w:rsidR="006603C5" w:rsidRPr="00667CD0" w:rsidRDefault="006603C5">
      <w:pPr>
        <w:pStyle w:val="EMEAHeading1"/>
        <w:rPr>
          <w:lang w:val="fr-FR"/>
        </w:rPr>
      </w:pPr>
      <w:r w:rsidRPr="00667CD0">
        <w:rPr>
          <w:lang w:val="fr-FR"/>
        </w:rPr>
        <w:t>7.</w:t>
      </w:r>
      <w:r w:rsidRPr="00667CD0">
        <w:rPr>
          <w:lang w:val="fr-FR"/>
        </w:rPr>
        <w:tab/>
        <w:t>MARKETING AUTHORISATION HOLDER</w:t>
      </w:r>
    </w:p>
    <w:p w:rsidR="006603C5" w:rsidRPr="00667CD0" w:rsidRDefault="006603C5">
      <w:pPr>
        <w:pStyle w:val="EMEAHeading1"/>
        <w:rPr>
          <w:lang w:val="fr-FR"/>
        </w:rPr>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667CD0" w:rsidRDefault="006603C5">
      <w:pPr>
        <w:pStyle w:val="EMEAHeading1"/>
        <w:rPr>
          <w:lang w:val="fr-FR"/>
        </w:rPr>
      </w:pPr>
      <w:r w:rsidRPr="00667CD0">
        <w:rPr>
          <w:lang w:val="fr-FR"/>
        </w:rPr>
        <w:t>8.</w:t>
      </w:r>
      <w:r w:rsidRPr="00667CD0">
        <w:rPr>
          <w:lang w:val="fr-FR"/>
        </w:rPr>
        <w:tab/>
        <w:t>MARKETING AUTHORISATION NUMBERS</w:t>
      </w:r>
    </w:p>
    <w:p w:rsidR="006603C5" w:rsidRPr="00667CD0" w:rsidRDefault="006603C5" w:rsidP="008E6ED7">
      <w:pPr>
        <w:pStyle w:val="EMEAHeading1"/>
        <w:rPr>
          <w:lang w:val="fr-FR"/>
        </w:rPr>
      </w:pPr>
    </w:p>
    <w:p w:rsidR="006603C5" w:rsidRPr="00667CD0" w:rsidRDefault="006603C5" w:rsidP="008E6ED7">
      <w:pPr>
        <w:pStyle w:val="EMEABodyText"/>
        <w:rPr>
          <w:lang w:val="fr-FR"/>
        </w:rPr>
      </w:pPr>
      <w:r w:rsidRPr="00667CD0">
        <w:rPr>
          <w:lang w:val="fr-FR"/>
        </w:rPr>
        <w:t>EU/1/97/046/021-025</w:t>
      </w:r>
      <w:r w:rsidRPr="00667CD0">
        <w:rPr>
          <w:lang w:val="fr-FR"/>
        </w:rPr>
        <w:br/>
        <w:t>EU/1/97/046/032</w:t>
      </w:r>
      <w:r w:rsidRPr="00667CD0">
        <w:rPr>
          <w:lang w:val="fr-FR"/>
        </w:rPr>
        <w:br/>
        <w:t>EU/1/97/046/035</w:t>
      </w:r>
      <w:r w:rsidRPr="00667CD0">
        <w:rPr>
          <w:lang w:val="fr-FR"/>
        </w:rPr>
        <w:br/>
        <w:t>EU/1/97/046/038</w:t>
      </w:r>
    </w:p>
    <w:p w:rsidR="006603C5" w:rsidRPr="00667CD0" w:rsidRDefault="006603C5">
      <w:pPr>
        <w:pStyle w:val="EMEABodyText"/>
        <w:rPr>
          <w:lang w:val="fr-FR"/>
        </w:rPr>
      </w:pPr>
    </w:p>
    <w:p w:rsidR="006603C5" w:rsidRPr="00667CD0" w:rsidRDefault="006603C5">
      <w:pPr>
        <w:pStyle w:val="EMEABodyText"/>
        <w:rPr>
          <w:lang w:val="fr-FR"/>
        </w:rPr>
      </w:pPr>
    </w:p>
    <w:p w:rsidR="006603C5" w:rsidRPr="005A7A4D" w:rsidRDefault="006603C5">
      <w:pPr>
        <w:pStyle w:val="EMEAHeading1"/>
      </w:pPr>
      <w:r w:rsidRPr="005A7A4D">
        <w:t>9.</w:t>
      </w:r>
      <w:r w:rsidRPr="005A7A4D">
        <w:tab/>
        <w:t>DATE OF FIRST AUTHORISATION / RENEWAL OF THE AUTHORISATION</w:t>
      </w:r>
    </w:p>
    <w:p w:rsidR="006603C5" w:rsidRPr="005A7A4D" w:rsidRDefault="006603C5" w:rsidP="008E6ED7">
      <w:pPr>
        <w:pStyle w:val="EMEAHeading1"/>
      </w:pPr>
    </w:p>
    <w:p w:rsidR="006603C5" w:rsidRPr="005A7A4D" w:rsidRDefault="006603C5" w:rsidP="008E6ED7">
      <w:pPr>
        <w:pStyle w:val="EMEABodyText"/>
      </w:pPr>
      <w:r w:rsidRPr="005A7A4D">
        <w:t>Date of first authorisation: 27 August 1997</w:t>
      </w:r>
      <w:r w:rsidRPr="005A7A4D">
        <w:br/>
        <w:t>Date of latest renewal: 27 August 2007</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10.</w:t>
      </w:r>
      <w:r w:rsidRPr="005A7A4D">
        <w:tab/>
        <w:t>DATE OF REVISION OF THE TEXT</w:t>
      </w:r>
    </w:p>
    <w:p w:rsidR="006603C5" w:rsidRPr="005A7A4D" w:rsidRDefault="006603C5" w:rsidP="008E6ED7">
      <w:pPr>
        <w:pStyle w:val="EMEABodyText"/>
      </w:pPr>
    </w:p>
    <w:p w:rsidR="006603C5" w:rsidRPr="005A7A4D" w:rsidRDefault="006603C5" w:rsidP="008E6ED7">
      <w:pPr>
        <w:pStyle w:val="EMEABodyText"/>
      </w:pPr>
      <w:r w:rsidRPr="005A7A4D">
        <w:t>Detailed information on this medicinal product is available on the website of the European Medicines Agency http://www.ema.europa.eu</w:t>
      </w:r>
    </w:p>
    <w:p w:rsidR="006603C5" w:rsidRPr="005A7A4D" w:rsidRDefault="006603C5">
      <w:pPr>
        <w:pStyle w:val="EMEAHeading1"/>
      </w:pPr>
      <w:r w:rsidRPr="005A7A4D">
        <w:br w:type="page"/>
        <w:t>1.</w:t>
      </w:r>
      <w:r w:rsidRPr="005A7A4D">
        <w:tab/>
        <w:t>NAME OF THE MEDICINAL PRODUCT</w:t>
      </w:r>
    </w:p>
    <w:p w:rsidR="006603C5" w:rsidRPr="005A7A4D" w:rsidRDefault="006603C5">
      <w:pPr>
        <w:pStyle w:val="EMEAHeading1"/>
      </w:pPr>
    </w:p>
    <w:p w:rsidR="006603C5" w:rsidRPr="005A7A4D" w:rsidRDefault="006603C5">
      <w:pPr>
        <w:pStyle w:val="EMEABodyText"/>
      </w:pPr>
      <w:proofErr w:type="spellStart"/>
      <w:r w:rsidRPr="005A7A4D">
        <w:t>Aprovel</w:t>
      </w:r>
      <w:proofErr w:type="spellEnd"/>
      <w:r w:rsidRPr="005A7A4D">
        <w:t> 300 mg film-coated tablets.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2.</w:t>
      </w:r>
      <w:r w:rsidRPr="005A7A4D">
        <w:tab/>
        <w:t>QUALITATIVE AND QUANTITATIVE COMPOSITION</w:t>
      </w:r>
    </w:p>
    <w:p w:rsidR="006603C5" w:rsidRPr="005A7A4D" w:rsidRDefault="006603C5">
      <w:pPr>
        <w:pStyle w:val="EMEAHeading1"/>
      </w:pPr>
    </w:p>
    <w:p w:rsidR="006603C5" w:rsidRPr="005A7A4D" w:rsidRDefault="006603C5">
      <w:pPr>
        <w:pStyle w:val="EMEABodyText"/>
      </w:pPr>
      <w:r w:rsidRPr="005A7A4D">
        <w:t>Each film-coated tablet contains 300 mg of irbesartan.</w:t>
      </w:r>
    </w:p>
    <w:p w:rsidR="006603C5" w:rsidRPr="005A7A4D" w:rsidRDefault="006603C5" w:rsidP="008E6ED7">
      <w:pPr>
        <w:pStyle w:val="EMEABodyText"/>
      </w:pPr>
    </w:p>
    <w:p w:rsidR="006603C5" w:rsidRPr="005A7A4D" w:rsidRDefault="006603C5" w:rsidP="008E6ED7">
      <w:pPr>
        <w:pStyle w:val="EMEABodyText"/>
      </w:pPr>
      <w:r w:rsidRPr="005A7A4D">
        <w:rPr>
          <w:u w:val="single"/>
        </w:rPr>
        <w:t>Excipient with known effect</w:t>
      </w:r>
      <w:r w:rsidRPr="005A7A4D">
        <w:t>: 102.00 mg of lactose monohydrate per film-coated tablet.</w:t>
      </w:r>
    </w:p>
    <w:p w:rsidR="006603C5" w:rsidRPr="005A7A4D" w:rsidRDefault="006603C5">
      <w:pPr>
        <w:pStyle w:val="EMEABodyText"/>
      </w:pPr>
    </w:p>
    <w:p w:rsidR="006603C5" w:rsidRPr="005A7A4D" w:rsidRDefault="006603C5">
      <w:pPr>
        <w:pStyle w:val="EMEABodyText"/>
      </w:pPr>
      <w:r w:rsidRPr="005A7A4D">
        <w:t>For the full list of excipients, see section 6.1.</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3.</w:t>
      </w:r>
      <w:r w:rsidRPr="005A7A4D">
        <w:tab/>
        <w:t>PHARMACEUTICAL FORM</w:t>
      </w:r>
    </w:p>
    <w:p w:rsidR="006603C5" w:rsidRPr="005A7A4D" w:rsidRDefault="006603C5" w:rsidP="008E6ED7">
      <w:pPr>
        <w:pStyle w:val="EMEAHeading1"/>
      </w:pPr>
    </w:p>
    <w:p w:rsidR="006603C5" w:rsidRPr="005A7A4D" w:rsidRDefault="006603C5" w:rsidP="008E6ED7">
      <w:pPr>
        <w:pStyle w:val="EMEABodyText"/>
        <w:keepNext/>
      </w:pPr>
      <w:r w:rsidRPr="005A7A4D">
        <w:t>Film-coated tablet.</w:t>
      </w:r>
    </w:p>
    <w:p w:rsidR="006603C5" w:rsidRPr="005A7A4D" w:rsidRDefault="006603C5">
      <w:pPr>
        <w:pStyle w:val="EMEABodyText"/>
      </w:pPr>
      <w:r w:rsidRPr="005A7A4D">
        <w:t>White to off-white, biconvex, and oval-shaped with a heart debossed on one side and the number 2873 engraved on the other side.</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4.</w:t>
      </w:r>
      <w:r w:rsidRPr="005A7A4D">
        <w:tab/>
        <w:t>CLINICAL PARTICULARS</w:t>
      </w:r>
    </w:p>
    <w:p w:rsidR="006603C5" w:rsidRPr="005A7A4D" w:rsidRDefault="006603C5">
      <w:pPr>
        <w:pStyle w:val="EMEAHeading1"/>
      </w:pPr>
    </w:p>
    <w:p w:rsidR="006603C5" w:rsidRPr="005A7A4D" w:rsidRDefault="006603C5">
      <w:pPr>
        <w:pStyle w:val="EMEAHeading2"/>
        <w:outlineLvl w:val="0"/>
      </w:pPr>
      <w:r w:rsidRPr="005A7A4D">
        <w:t>4.1</w:t>
      </w:r>
      <w:r w:rsidRPr="005A7A4D">
        <w:tab/>
        <w:t>Therapeutic indications</w:t>
      </w:r>
    </w:p>
    <w:p w:rsidR="006603C5" w:rsidRPr="005A7A4D" w:rsidRDefault="006603C5" w:rsidP="008E6ED7">
      <w:pPr>
        <w:pStyle w:val="EMEAHeading2"/>
      </w:pPr>
    </w:p>
    <w:p w:rsidR="006603C5" w:rsidRPr="005A7A4D" w:rsidRDefault="006603C5" w:rsidP="008E6ED7">
      <w:pPr>
        <w:pStyle w:val="EMEABodyText"/>
        <w:keepNext/>
      </w:pPr>
      <w:proofErr w:type="spellStart"/>
      <w:r w:rsidRPr="005A7A4D">
        <w:t>Aprovel</w:t>
      </w:r>
      <w:proofErr w:type="spellEnd"/>
      <w:r w:rsidRPr="005A7A4D">
        <w:t xml:space="preserve"> is indicated in adults for the treatment of essential hypertension.</w:t>
      </w:r>
    </w:p>
    <w:p w:rsidR="00EA7BCE" w:rsidRPr="005A7A4D" w:rsidRDefault="00EA7BCE">
      <w:pPr>
        <w:pStyle w:val="EMEABodyText"/>
      </w:pPr>
    </w:p>
    <w:p w:rsidR="006603C5" w:rsidRPr="005A7A4D" w:rsidRDefault="006603C5">
      <w:pPr>
        <w:pStyle w:val="EMEABodyText"/>
      </w:pPr>
      <w:r w:rsidRPr="005A7A4D">
        <w:t>It is also indicated for the treatment of renal disease in adult patients with hypertension and type 2 diabetes mellitus as part of an antihypertensive medicinal product regimen (see section</w:t>
      </w:r>
      <w:r w:rsidR="0094149D" w:rsidRPr="005A7A4D">
        <w:t>s 4.3, 4.4, 4.5 and </w:t>
      </w:r>
      <w:r w:rsidRPr="005A7A4D">
        <w:t>5.1).</w:t>
      </w:r>
    </w:p>
    <w:p w:rsidR="006603C5" w:rsidRPr="005A7A4D" w:rsidRDefault="006603C5">
      <w:pPr>
        <w:pStyle w:val="EMEABodyText"/>
      </w:pPr>
    </w:p>
    <w:p w:rsidR="006603C5" w:rsidRPr="005A7A4D" w:rsidRDefault="006603C5">
      <w:pPr>
        <w:pStyle w:val="EMEAHeading2"/>
        <w:outlineLvl w:val="0"/>
      </w:pPr>
      <w:r w:rsidRPr="005A7A4D">
        <w:t>4.2</w:t>
      </w:r>
      <w:r w:rsidRPr="005A7A4D">
        <w:tab/>
        <w:t>Posology and method of administration</w:t>
      </w:r>
    </w:p>
    <w:p w:rsidR="006603C5" w:rsidRPr="005A7A4D" w:rsidRDefault="006603C5" w:rsidP="008E6ED7">
      <w:pPr>
        <w:pStyle w:val="EMEAHeading2"/>
      </w:pPr>
    </w:p>
    <w:p w:rsidR="006603C5" w:rsidRPr="005A7A4D" w:rsidRDefault="006603C5" w:rsidP="008E6ED7">
      <w:pPr>
        <w:pStyle w:val="EMEABodyText"/>
        <w:keepNext/>
        <w:rPr>
          <w:u w:val="single"/>
        </w:rPr>
      </w:pPr>
      <w:r w:rsidRPr="005A7A4D">
        <w:rPr>
          <w:u w:val="single"/>
        </w:rPr>
        <w:t>Posology</w:t>
      </w:r>
    </w:p>
    <w:p w:rsidR="006603C5" w:rsidRPr="005A7A4D" w:rsidRDefault="006603C5" w:rsidP="008E6ED7">
      <w:pPr>
        <w:pStyle w:val="EMEABodyText"/>
        <w:keepNext/>
      </w:pPr>
    </w:p>
    <w:p w:rsidR="006603C5" w:rsidRPr="005A7A4D" w:rsidRDefault="006603C5" w:rsidP="008E6ED7">
      <w:pPr>
        <w:pStyle w:val="EMEABodyText"/>
        <w:keepNext/>
      </w:pPr>
      <w:r w:rsidRPr="005A7A4D">
        <w:t xml:space="preserve">The usual recommended initial and maintenance dose is 150 mg once daily, with or without food. </w:t>
      </w:r>
      <w:proofErr w:type="spellStart"/>
      <w:r w:rsidRPr="005A7A4D">
        <w:t>Aprovel</w:t>
      </w:r>
      <w:proofErr w:type="spellEnd"/>
      <w:r w:rsidRPr="005A7A4D">
        <w:t xml:space="preserve"> at a dose of 150 mg once daily generally provides a better 24 hour blood pressure control than 75 mg. However, initiation of therapy with 75 mg could be considered, particularly in haemodialysed patients and in the elderly over 75 years.</w:t>
      </w:r>
    </w:p>
    <w:p w:rsidR="006603C5" w:rsidRPr="005A7A4D" w:rsidRDefault="006603C5">
      <w:pPr>
        <w:pStyle w:val="EMEABodyText"/>
      </w:pPr>
    </w:p>
    <w:p w:rsidR="006603C5" w:rsidRPr="005A7A4D" w:rsidRDefault="006603C5">
      <w:pPr>
        <w:pStyle w:val="EMEABodyText"/>
      </w:pPr>
      <w:r w:rsidRPr="005A7A4D">
        <w:t xml:space="preserve">In patients insufficiently controlled with 150 mg once daily, the dose of </w:t>
      </w:r>
      <w:proofErr w:type="spellStart"/>
      <w:r w:rsidRPr="005A7A4D">
        <w:t>Aprovel</w:t>
      </w:r>
      <w:proofErr w:type="spellEnd"/>
      <w:r w:rsidRPr="005A7A4D">
        <w:t xml:space="preserve"> can be increased to 300 mg, or other antihypertensive agents can be added</w:t>
      </w:r>
      <w:r w:rsidR="00191262" w:rsidRPr="005A7A4D">
        <w:t xml:space="preserve"> (see sections 4.3, 4.4, 4.5 and 5.1)</w:t>
      </w:r>
      <w:r w:rsidRPr="005A7A4D">
        <w:t xml:space="preserve">. In particular, the addition of a diuretic such as hydrochlorothiazide has been shown to have an additive effect with </w:t>
      </w:r>
      <w:proofErr w:type="spellStart"/>
      <w:r w:rsidRPr="005A7A4D">
        <w:t>Aprovel</w:t>
      </w:r>
      <w:proofErr w:type="spellEnd"/>
      <w:r w:rsidRPr="005A7A4D">
        <w:t xml:space="preserve"> (see section 4.5).</w:t>
      </w:r>
    </w:p>
    <w:p w:rsidR="006603C5" w:rsidRPr="005A7A4D" w:rsidRDefault="006603C5">
      <w:pPr>
        <w:pStyle w:val="EMEABodyText"/>
      </w:pPr>
    </w:p>
    <w:p w:rsidR="006603C5" w:rsidRPr="005A7A4D" w:rsidRDefault="006603C5">
      <w:pPr>
        <w:pStyle w:val="EMEABodyText"/>
      </w:pPr>
      <w:r w:rsidRPr="005A7A4D">
        <w:t>In hypertensive type 2 diabetic patients, therapy should be initiated at 150 mg irbesartan once daily and titrated up to 300 mg once daily as the preferred maintenance dose for treatment of renal disease.</w:t>
      </w:r>
    </w:p>
    <w:p w:rsidR="006603C5" w:rsidRPr="005A7A4D" w:rsidRDefault="006603C5">
      <w:pPr>
        <w:pStyle w:val="EMEABodyText"/>
      </w:pPr>
      <w:r w:rsidRPr="005A7A4D">
        <w:t xml:space="preserve">The demonstration of renal benefit of </w:t>
      </w:r>
      <w:proofErr w:type="spellStart"/>
      <w:r w:rsidRPr="005A7A4D">
        <w:t>Aprovel</w:t>
      </w:r>
      <w:proofErr w:type="spellEnd"/>
      <w:r w:rsidRPr="005A7A4D">
        <w:t xml:space="preserve"> in hypertensive type 2 diabetic patients is based on studies where irbesartan was used in addition to other antihypertensive agents, as needed, to reach target blood pressure (see section</w:t>
      </w:r>
      <w:r w:rsidR="0094149D" w:rsidRPr="005A7A4D">
        <w:t>s 4.3, 4.4, 4.5 and </w:t>
      </w:r>
      <w:r w:rsidRPr="005A7A4D">
        <w:t>5.1).</w:t>
      </w:r>
    </w:p>
    <w:p w:rsidR="006603C5" w:rsidRPr="005A7A4D" w:rsidRDefault="006603C5">
      <w:pPr>
        <w:pStyle w:val="EMEABodyText"/>
      </w:pPr>
    </w:p>
    <w:p w:rsidR="006603C5" w:rsidRPr="005A7A4D" w:rsidRDefault="006603C5" w:rsidP="008E6ED7">
      <w:pPr>
        <w:pStyle w:val="EMEABodyText"/>
        <w:rPr>
          <w:u w:val="single"/>
        </w:rPr>
      </w:pPr>
      <w:r w:rsidRPr="005A7A4D">
        <w:rPr>
          <w:u w:val="single"/>
        </w:rPr>
        <w:t>Special Populations</w:t>
      </w:r>
    </w:p>
    <w:p w:rsidR="006603C5" w:rsidRPr="005A7A4D" w:rsidRDefault="006603C5" w:rsidP="008E6ED7">
      <w:pPr>
        <w:pStyle w:val="EMEABodyText"/>
        <w:rPr>
          <w:u w:val="single"/>
        </w:rPr>
      </w:pPr>
    </w:p>
    <w:p w:rsidR="00664306" w:rsidRPr="005A7A4D" w:rsidRDefault="006603C5">
      <w:pPr>
        <w:pStyle w:val="EMEABodyText"/>
      </w:pPr>
      <w:r w:rsidRPr="005A7A4D">
        <w:rPr>
          <w:i/>
        </w:rPr>
        <w:t>Renal impairment</w:t>
      </w:r>
    </w:p>
    <w:p w:rsidR="00E05B52" w:rsidRPr="005A7A4D" w:rsidRDefault="00E05B52">
      <w:pPr>
        <w:pStyle w:val="EMEABodyText"/>
      </w:pPr>
    </w:p>
    <w:p w:rsidR="006603C5" w:rsidRPr="005A7A4D" w:rsidRDefault="00664306">
      <w:pPr>
        <w:pStyle w:val="EMEABodyText"/>
      </w:pPr>
      <w:r w:rsidRPr="005A7A4D">
        <w:t>N</w:t>
      </w:r>
      <w:r w:rsidR="006603C5" w:rsidRPr="005A7A4D">
        <w:t>o dosage adjustment is necessary in patients with impaired renal function. A lower starting dose (75 mg) should be considered for patients undergoing haemodialysis (see section 4.4).</w:t>
      </w:r>
    </w:p>
    <w:p w:rsidR="006603C5" w:rsidRPr="005A7A4D" w:rsidRDefault="006603C5">
      <w:pPr>
        <w:pStyle w:val="EMEABodyText"/>
      </w:pPr>
    </w:p>
    <w:p w:rsidR="00664306" w:rsidRPr="005A7A4D" w:rsidRDefault="006603C5">
      <w:pPr>
        <w:pStyle w:val="EMEABodyText"/>
      </w:pPr>
      <w:r w:rsidRPr="005A7A4D">
        <w:rPr>
          <w:i/>
        </w:rPr>
        <w:t>Hepatic impairment</w:t>
      </w:r>
    </w:p>
    <w:p w:rsidR="00E05B52" w:rsidRPr="005A7A4D" w:rsidRDefault="00E05B52">
      <w:pPr>
        <w:pStyle w:val="EMEABodyText"/>
      </w:pPr>
    </w:p>
    <w:p w:rsidR="006603C5" w:rsidRPr="005A7A4D" w:rsidRDefault="00664306">
      <w:pPr>
        <w:pStyle w:val="EMEABodyText"/>
      </w:pPr>
      <w:r w:rsidRPr="005A7A4D">
        <w:t>N</w:t>
      </w:r>
      <w:r w:rsidR="006603C5" w:rsidRPr="005A7A4D">
        <w:t>o dosage adjustment is necessary in patients with mild to moderate hepatic impairment. There is no clinical experience in patients with severe hepatic impairment.</w:t>
      </w:r>
    </w:p>
    <w:p w:rsidR="006603C5" w:rsidRPr="005A7A4D" w:rsidRDefault="006603C5">
      <w:pPr>
        <w:pStyle w:val="EMEABodyText"/>
      </w:pPr>
    </w:p>
    <w:p w:rsidR="003738DA" w:rsidRPr="005A7A4D" w:rsidRDefault="000B016B">
      <w:pPr>
        <w:pStyle w:val="EMEABodyText"/>
      </w:pPr>
      <w:r w:rsidRPr="005A7A4D">
        <w:rPr>
          <w:i/>
        </w:rPr>
        <w:t>Older people</w:t>
      </w:r>
    </w:p>
    <w:p w:rsidR="00E05B52" w:rsidRPr="005A7A4D" w:rsidRDefault="00E05B52">
      <w:pPr>
        <w:pStyle w:val="EMEABodyText"/>
      </w:pPr>
    </w:p>
    <w:p w:rsidR="006603C5" w:rsidRPr="005A7A4D" w:rsidRDefault="003738DA">
      <w:pPr>
        <w:pStyle w:val="EMEABodyText"/>
      </w:pPr>
      <w:r w:rsidRPr="005A7A4D">
        <w:t>A</w:t>
      </w:r>
      <w:r w:rsidR="006603C5" w:rsidRPr="005A7A4D">
        <w:t xml:space="preserve">lthough consideration should be given to initiating therapy with 75 mg in patients over 75 years of age, dosage adjustment is not usually necessary for </w:t>
      </w:r>
      <w:r w:rsidR="0035373E" w:rsidRPr="005A7A4D">
        <w:t>older people</w:t>
      </w:r>
      <w:r w:rsidR="006603C5" w:rsidRPr="005A7A4D">
        <w:t>.</w:t>
      </w:r>
    </w:p>
    <w:p w:rsidR="006603C5" w:rsidRPr="005A7A4D" w:rsidRDefault="006603C5">
      <w:pPr>
        <w:pStyle w:val="EMEABodyText"/>
      </w:pPr>
    </w:p>
    <w:p w:rsidR="003738DA" w:rsidRPr="005A7A4D" w:rsidRDefault="006603C5">
      <w:pPr>
        <w:pStyle w:val="EMEABodyText"/>
      </w:pPr>
      <w:r w:rsidRPr="005A7A4D">
        <w:rPr>
          <w:i/>
        </w:rPr>
        <w:t>Paediatric population</w:t>
      </w:r>
    </w:p>
    <w:p w:rsidR="00E05B52" w:rsidRPr="005A7A4D" w:rsidRDefault="00E05B52">
      <w:pPr>
        <w:pStyle w:val="EMEABodyText"/>
      </w:pPr>
    </w:p>
    <w:p w:rsidR="006603C5" w:rsidRPr="005A7A4D" w:rsidRDefault="003738DA">
      <w:pPr>
        <w:pStyle w:val="EMEABodyText"/>
      </w:pPr>
      <w:r w:rsidRPr="005A7A4D">
        <w:t>T</w:t>
      </w:r>
      <w:r w:rsidR="006603C5" w:rsidRPr="005A7A4D">
        <w:t xml:space="preserve">he safety and efficacy of </w:t>
      </w:r>
      <w:proofErr w:type="spellStart"/>
      <w:r w:rsidR="006603C5" w:rsidRPr="005A7A4D">
        <w:t>Aprovel</w:t>
      </w:r>
      <w:proofErr w:type="spellEnd"/>
      <w:r w:rsidR="006603C5" w:rsidRPr="005A7A4D">
        <w:t xml:space="preserve"> in children aged 0 to 18 has not been established. Currently available data are described in section 4.8, 5.1 and 5.2 but no recommendation on a posology can be made.</w:t>
      </w:r>
    </w:p>
    <w:p w:rsidR="006603C5" w:rsidRPr="005A7A4D" w:rsidRDefault="006603C5" w:rsidP="008E6ED7">
      <w:pPr>
        <w:pStyle w:val="EMEABodyText"/>
      </w:pPr>
    </w:p>
    <w:p w:rsidR="006603C5" w:rsidRPr="005A7A4D" w:rsidRDefault="006603C5" w:rsidP="008E6ED7">
      <w:pPr>
        <w:pStyle w:val="EMEABodyText"/>
        <w:rPr>
          <w:u w:val="single"/>
        </w:rPr>
      </w:pPr>
      <w:r w:rsidRPr="005A7A4D">
        <w:rPr>
          <w:u w:val="single"/>
        </w:rPr>
        <w:t>Method of Administration</w:t>
      </w:r>
    </w:p>
    <w:p w:rsidR="006603C5" w:rsidRPr="005A7A4D" w:rsidRDefault="006603C5" w:rsidP="008E6ED7">
      <w:pPr>
        <w:pStyle w:val="EMEABodyText"/>
      </w:pPr>
    </w:p>
    <w:p w:rsidR="006603C5" w:rsidRPr="005A7A4D" w:rsidRDefault="006603C5" w:rsidP="008E6ED7">
      <w:pPr>
        <w:pStyle w:val="EMEABodyText"/>
      </w:pPr>
      <w:r w:rsidRPr="005A7A4D">
        <w:t>For oral use.</w:t>
      </w:r>
    </w:p>
    <w:p w:rsidR="006603C5" w:rsidRPr="005A7A4D" w:rsidRDefault="006603C5">
      <w:pPr>
        <w:pStyle w:val="EMEABodyText"/>
      </w:pPr>
    </w:p>
    <w:p w:rsidR="006603C5" w:rsidRPr="005A7A4D" w:rsidRDefault="006603C5">
      <w:pPr>
        <w:pStyle w:val="EMEAHeading2"/>
        <w:outlineLvl w:val="0"/>
      </w:pPr>
      <w:r w:rsidRPr="005A7A4D">
        <w:t>4.3</w:t>
      </w:r>
      <w:r w:rsidRPr="005A7A4D">
        <w:tab/>
        <w:t>Contraindications</w:t>
      </w:r>
    </w:p>
    <w:p w:rsidR="006603C5" w:rsidRPr="005A7A4D" w:rsidRDefault="006603C5" w:rsidP="008E6ED7">
      <w:pPr>
        <w:pStyle w:val="EMEAHeading2"/>
      </w:pPr>
    </w:p>
    <w:p w:rsidR="006603C5" w:rsidRPr="005A7A4D" w:rsidRDefault="006603C5" w:rsidP="008E6ED7">
      <w:pPr>
        <w:pStyle w:val="EMEABodyText"/>
        <w:keepNext/>
      </w:pPr>
      <w:r w:rsidRPr="005A7A4D">
        <w:t>Hypersensitivity to the active substance or to any of the excipients listed in section 6.1.</w:t>
      </w:r>
    </w:p>
    <w:p w:rsidR="006603C5" w:rsidRPr="005A7A4D" w:rsidRDefault="006603C5">
      <w:pPr>
        <w:pStyle w:val="EMEABodyText"/>
      </w:pPr>
      <w:r w:rsidRPr="005A7A4D">
        <w:t>Second and third trimesters of pregnancy (see sections 4.4 and 4.6).</w:t>
      </w:r>
    </w:p>
    <w:p w:rsidR="006603C5" w:rsidRPr="005A7A4D" w:rsidRDefault="006603C5">
      <w:pPr>
        <w:pStyle w:val="EMEABodyText"/>
      </w:pPr>
    </w:p>
    <w:p w:rsidR="00191262" w:rsidRPr="005A7A4D" w:rsidRDefault="00191262" w:rsidP="00191262">
      <w:pPr>
        <w:pStyle w:val="EMEABodyText"/>
      </w:pPr>
      <w:r w:rsidRPr="005A7A4D">
        <w:t xml:space="preserve">The concomitant use of </w:t>
      </w:r>
      <w:proofErr w:type="spellStart"/>
      <w:r w:rsidRPr="005A7A4D">
        <w:t>Aprovel</w:t>
      </w:r>
      <w:proofErr w:type="spellEnd"/>
      <w:r w:rsidRPr="005A7A4D">
        <w:t xml:space="preserve"> with </w:t>
      </w:r>
      <w:proofErr w:type="spellStart"/>
      <w:r w:rsidRPr="005A7A4D">
        <w:t>aliskiren</w:t>
      </w:r>
      <w:proofErr w:type="spellEnd"/>
      <w:r w:rsidRPr="005A7A4D">
        <w:t>-containing products is contraindicated in patients with diabetes mellitus or renal impairment (glomerular filtration rate (GFR) &lt;60 ml/min/1.73</w:t>
      </w:r>
      <w:r w:rsidR="005A7A4D">
        <w:t xml:space="preserve"> </w:t>
      </w:r>
      <w:r w:rsidRPr="005A7A4D">
        <w:t>m</w:t>
      </w:r>
      <w:r w:rsidRPr="005A7A4D">
        <w:rPr>
          <w:vertAlign w:val="superscript"/>
        </w:rPr>
        <w:t>2</w:t>
      </w:r>
      <w:r w:rsidRPr="005A7A4D">
        <w:t>) (see sections 4.5 and 5.1).</w:t>
      </w:r>
    </w:p>
    <w:p w:rsidR="006603C5" w:rsidRPr="005A7A4D" w:rsidRDefault="006603C5">
      <w:pPr>
        <w:pStyle w:val="EMEABodyText"/>
      </w:pPr>
    </w:p>
    <w:p w:rsidR="006603C5" w:rsidRPr="005A7A4D" w:rsidRDefault="006603C5">
      <w:pPr>
        <w:pStyle w:val="EMEAHeading2"/>
        <w:outlineLvl w:val="0"/>
      </w:pPr>
      <w:r w:rsidRPr="005A7A4D">
        <w:t>4.4</w:t>
      </w:r>
      <w:r w:rsidRPr="005A7A4D">
        <w:tab/>
        <w:t>Special warnings and precautions for use</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Intravascular volume depletion</w:t>
      </w:r>
      <w:r w:rsidRPr="005A7A4D">
        <w:t xml:space="preserve">: 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rsidRPr="005A7A4D">
        <w:t>Aprovel</w:t>
      </w:r>
      <w:proofErr w:type="spellEnd"/>
      <w:r w:rsidRPr="005A7A4D">
        <w:t>.</w:t>
      </w:r>
    </w:p>
    <w:p w:rsidR="006603C5" w:rsidRPr="005A7A4D" w:rsidRDefault="006603C5">
      <w:pPr>
        <w:pStyle w:val="EMEABodyText"/>
      </w:pPr>
    </w:p>
    <w:p w:rsidR="006603C5" w:rsidRPr="005A7A4D" w:rsidRDefault="006603C5">
      <w:pPr>
        <w:pStyle w:val="EMEABodyText"/>
      </w:pPr>
      <w:r w:rsidRPr="005A7A4D">
        <w:rPr>
          <w:u w:val="single"/>
        </w:rPr>
        <w:t>Renovascular hypertension</w:t>
      </w:r>
      <w:r w:rsidRPr="005A7A4D">
        <w:t xml:space="preserve">: there is an increased risk of severe hypotension and renal insufficiency when patients with bilateral renal artery stenosis or stenosis of the artery to a single functioning kidney are treated with medicinal products that affect the renin-angiotensin-aldosterone system. While this is not documented with </w:t>
      </w:r>
      <w:proofErr w:type="spellStart"/>
      <w:r w:rsidRPr="005A7A4D">
        <w:t>Aprovel</w:t>
      </w:r>
      <w:proofErr w:type="spellEnd"/>
      <w:r w:rsidRPr="005A7A4D">
        <w:t>, a similar effect should be anticipated with angiotensin-II receptor antagonists.</w:t>
      </w:r>
    </w:p>
    <w:p w:rsidR="006603C5" w:rsidRPr="005A7A4D" w:rsidRDefault="006603C5">
      <w:pPr>
        <w:pStyle w:val="EMEABodyText"/>
      </w:pPr>
    </w:p>
    <w:p w:rsidR="006603C5" w:rsidRPr="005A7A4D" w:rsidRDefault="006603C5">
      <w:pPr>
        <w:pStyle w:val="EMEABodyText"/>
      </w:pPr>
      <w:r w:rsidRPr="005A7A4D">
        <w:rPr>
          <w:u w:val="single"/>
        </w:rPr>
        <w:t>Renal impairment and kidney transplantation</w:t>
      </w:r>
      <w:r w:rsidRPr="005A7A4D">
        <w:t xml:space="preserve">: when </w:t>
      </w:r>
      <w:proofErr w:type="spellStart"/>
      <w:r w:rsidRPr="005A7A4D">
        <w:t>Aprovel</w:t>
      </w:r>
      <w:proofErr w:type="spellEnd"/>
      <w:r w:rsidRPr="005A7A4D">
        <w:t xml:space="preserve"> is used in patients with impaired renal function, a periodic monitoring of potassium and creatinine serum levels is recommended. There is no experience regarding the administration of </w:t>
      </w:r>
      <w:proofErr w:type="spellStart"/>
      <w:r w:rsidRPr="005A7A4D">
        <w:t>Aprovel</w:t>
      </w:r>
      <w:proofErr w:type="spellEnd"/>
      <w:r w:rsidRPr="005A7A4D">
        <w:t xml:space="preserve"> in patients with a recent kidney transplantation.</w:t>
      </w:r>
    </w:p>
    <w:p w:rsidR="006603C5" w:rsidRPr="005A7A4D" w:rsidRDefault="006603C5">
      <w:pPr>
        <w:pStyle w:val="EMEABodyText"/>
      </w:pPr>
    </w:p>
    <w:p w:rsidR="006603C5" w:rsidRPr="005A7A4D" w:rsidRDefault="006603C5">
      <w:pPr>
        <w:pStyle w:val="EMEABodyText"/>
        <w:rPr>
          <w:snapToGrid w:val="0"/>
          <w:lang w:eastAsia="es-ES"/>
        </w:rPr>
      </w:pPr>
      <w:r w:rsidRPr="005A7A4D">
        <w:rPr>
          <w:u w:val="single"/>
        </w:rPr>
        <w:t>Hypertensive patients with type 2 diabetes and renal disease</w:t>
      </w:r>
      <w:r w:rsidRPr="005A7A4D">
        <w:t>:</w:t>
      </w:r>
      <w:r w:rsidRPr="005A7A4D">
        <w:rPr>
          <w:snapToGrid w:val="0"/>
          <w:lang w:eastAsia="es-ES"/>
        </w:rPr>
        <w:t xml:space="preserve"> the effects of irbesartan both on renal and cardiovascular events were not uniform across all subgroups, in an analysis carried out in the study with patients with advanced renal disease. In particular, they appeared less favourable in women and non-white subjects (see section 5.1).</w:t>
      </w:r>
    </w:p>
    <w:p w:rsidR="006603C5" w:rsidRPr="005A7A4D" w:rsidRDefault="006603C5">
      <w:pPr>
        <w:pStyle w:val="EMEABodyText"/>
        <w:rPr>
          <w:snapToGrid w:val="0"/>
          <w:lang w:eastAsia="es-ES"/>
        </w:rPr>
      </w:pPr>
    </w:p>
    <w:p w:rsidR="00191262" w:rsidRPr="005A7A4D" w:rsidRDefault="006603C5" w:rsidP="00D25105">
      <w:pPr>
        <w:pStyle w:val="EMEABodyText"/>
      </w:pPr>
      <w:r w:rsidRPr="005A7A4D">
        <w:rPr>
          <w:u w:val="single"/>
        </w:rPr>
        <w:t>Dual blockade of the renin-angiotensin-aldosterone system (RAAS)</w:t>
      </w:r>
      <w:r w:rsidR="00B3607F" w:rsidRPr="00667CD0">
        <w:t>:</w:t>
      </w:r>
      <w:r w:rsidR="00D25105" w:rsidRPr="00667CD0">
        <w:t xml:space="preserve"> </w:t>
      </w:r>
      <w:r w:rsidR="00D25105" w:rsidRPr="005A7A4D">
        <w:t>t</w:t>
      </w:r>
      <w:r w:rsidR="00191262" w:rsidRPr="005A7A4D">
        <w:t xml:space="preserve">here is evidence that the concomitant use of ACE-inhibitors, angiotensin II receptor blockers or </w:t>
      </w:r>
      <w:proofErr w:type="spellStart"/>
      <w:r w:rsidR="00191262" w:rsidRPr="005A7A4D">
        <w:t>aliskiren</w:t>
      </w:r>
      <w:proofErr w:type="spellEnd"/>
      <w:r w:rsidR="00191262" w:rsidRPr="005A7A4D">
        <w:t xml:space="preserve"> increases the risk of hypotension, hyperkalaemia and decreased renal function </w:t>
      </w:r>
      <w:r w:rsidR="00E37EC1" w:rsidRPr="005A7A4D">
        <w:t>(</w:t>
      </w:r>
      <w:r w:rsidR="00191262" w:rsidRPr="005A7A4D">
        <w:t xml:space="preserve">including acute renal failure). Dual blockade of RAAS through the combined use of ACE-inhibitors, angiotensin II receptor blockers or </w:t>
      </w:r>
      <w:proofErr w:type="spellStart"/>
      <w:r w:rsidR="00191262" w:rsidRPr="005A7A4D">
        <w:t>aliskiren</w:t>
      </w:r>
      <w:proofErr w:type="spellEnd"/>
      <w:r w:rsidR="00191262" w:rsidRPr="005A7A4D">
        <w:t xml:space="preserve"> is therefore not recommended (see sections 4.5 and 5.1).  If dual blockade therapy is considered absolutely necessary, this should only occur under specialist supervision and subject to frequent close monitoring of renal function, electrolytes and blood pressure. ACE-inhibitors and angiotensin II receptor blockers should not be used concomitantly in patients with diabetic nephropathy.</w:t>
      </w:r>
    </w:p>
    <w:p w:rsidR="006603C5" w:rsidRPr="005A7A4D" w:rsidRDefault="006603C5" w:rsidP="008E6ED7">
      <w:pPr>
        <w:pStyle w:val="EMEABodyText"/>
      </w:pPr>
    </w:p>
    <w:p w:rsidR="006603C5" w:rsidRPr="005A7A4D" w:rsidRDefault="006603C5">
      <w:pPr>
        <w:pStyle w:val="EMEABodyText"/>
      </w:pPr>
      <w:r w:rsidRPr="005A7A4D">
        <w:rPr>
          <w:u w:val="single"/>
        </w:rPr>
        <w:t>Hyperkalaemia</w:t>
      </w:r>
      <w:r w:rsidRPr="005A7A4D">
        <w:t xml:space="preserve">: as with other medicinal products that affect the renin-angiotensin-aldosterone system, hyperkalaemia may occur during the treatment with </w:t>
      </w:r>
      <w:proofErr w:type="spellStart"/>
      <w:r w:rsidRPr="005A7A4D">
        <w:t>Aprovel</w:t>
      </w:r>
      <w:proofErr w:type="spellEnd"/>
      <w:r w:rsidRPr="005A7A4D">
        <w:t>, especially in the presence of renal impairment, overt proteinuria due to diabetic renal disease, and/or heart failure. Close monitoring of serum potassium in patients at risk is recommended (see section 4.5).</w:t>
      </w:r>
    </w:p>
    <w:p w:rsidR="006603C5" w:rsidRDefault="006603C5">
      <w:pPr>
        <w:pStyle w:val="EMEABodyText"/>
      </w:pPr>
    </w:p>
    <w:p w:rsidR="00927119" w:rsidRDefault="001D2C59">
      <w:pPr>
        <w:pStyle w:val="EMEABodyText"/>
      </w:pPr>
      <w:r w:rsidRPr="00A26A0A">
        <w:rPr>
          <w:u w:val="single"/>
        </w:rPr>
        <w:t>Hypoglycaemia</w:t>
      </w:r>
      <w:r>
        <w:rPr>
          <w:u w:val="single"/>
        </w:rPr>
        <w:t>:</w:t>
      </w:r>
      <w:r w:rsidRPr="002C2411">
        <w:t xml:space="preserve"> </w:t>
      </w:r>
      <w:proofErr w:type="spellStart"/>
      <w:r w:rsidRPr="002C2411">
        <w:t>Aprovel</w:t>
      </w:r>
      <w:proofErr w:type="spellEnd"/>
      <w:r w:rsidRPr="002C2411">
        <w:t xml:space="preserve"> </w:t>
      </w:r>
      <w:r w:rsidRPr="0069791F">
        <w:t>may induce hypoglyc</w:t>
      </w:r>
      <w:r>
        <w:t>a</w:t>
      </w:r>
      <w:r w:rsidRPr="0069791F">
        <w:t>emia, particularly in</w:t>
      </w:r>
      <w:r>
        <w:t xml:space="preserve"> </w:t>
      </w:r>
      <w:r w:rsidRPr="00C9741E">
        <w:t>diabetic</w:t>
      </w:r>
      <w:r w:rsidRPr="0069791F">
        <w:t xml:space="preserve"> patients</w:t>
      </w:r>
      <w:r>
        <w:t xml:space="preserve">. </w:t>
      </w:r>
      <w:r w:rsidRPr="00C9741E">
        <w:rPr>
          <w:rFonts w:cs="Verdana"/>
          <w:color w:val="000000"/>
        </w:rPr>
        <w:t>In patients</w:t>
      </w:r>
      <w:r>
        <w:t xml:space="preserve"> </w:t>
      </w:r>
      <w:r w:rsidRPr="0069791F">
        <w:t xml:space="preserve">treated </w:t>
      </w:r>
      <w:r w:rsidRPr="00C9741E">
        <w:rPr>
          <w:rFonts w:cs="Verdana"/>
          <w:color w:val="000000"/>
        </w:rPr>
        <w:t>with insulin or antidiabetics an appropriate blood glucose monitoring should be considered;</w:t>
      </w:r>
      <w:r>
        <w:t xml:space="preserve"> a</w:t>
      </w:r>
      <w:r w:rsidRPr="0069791F">
        <w:t xml:space="preserve"> dose adjustment of</w:t>
      </w:r>
      <w:r>
        <w:t xml:space="preserve"> insulin or </w:t>
      </w:r>
      <w:r w:rsidRPr="00C9741E">
        <w:rPr>
          <w:rFonts w:cs="Verdana"/>
          <w:color w:val="000000"/>
        </w:rPr>
        <w:t>antidiabetics</w:t>
      </w:r>
      <w:r>
        <w:t xml:space="preserve"> </w:t>
      </w:r>
      <w:r w:rsidRPr="0069791F">
        <w:t>may be required</w:t>
      </w:r>
      <w:r w:rsidRPr="002C2411">
        <w:t xml:space="preserve"> </w:t>
      </w:r>
      <w:r w:rsidRPr="00C9741E">
        <w:rPr>
          <w:rFonts w:cs="Verdana"/>
          <w:color w:val="000000"/>
        </w:rPr>
        <w:t xml:space="preserve">when indicated </w:t>
      </w:r>
      <w:r w:rsidRPr="002C2411">
        <w:t xml:space="preserve">(see </w:t>
      </w:r>
      <w:r>
        <w:t>s</w:t>
      </w:r>
      <w:r w:rsidRPr="002C2411">
        <w:t>ection 4.</w:t>
      </w:r>
      <w:r>
        <w:t>5</w:t>
      </w:r>
      <w:r w:rsidRPr="002C2411">
        <w:t>).</w:t>
      </w:r>
    </w:p>
    <w:p w:rsidR="00927119" w:rsidRPr="005A7A4D" w:rsidRDefault="00927119">
      <w:pPr>
        <w:pStyle w:val="EMEABodyText"/>
      </w:pPr>
    </w:p>
    <w:p w:rsidR="006603C5" w:rsidRPr="005A7A4D" w:rsidRDefault="006603C5">
      <w:pPr>
        <w:pStyle w:val="EMEABodyText"/>
      </w:pPr>
      <w:r w:rsidRPr="005A7A4D">
        <w:rPr>
          <w:u w:val="single"/>
        </w:rPr>
        <w:t>Lithium</w:t>
      </w:r>
      <w:r w:rsidRPr="005A7A4D">
        <w:t xml:space="preserve">: the combination of lithium and </w:t>
      </w:r>
      <w:proofErr w:type="spellStart"/>
      <w:r w:rsidRPr="005A7A4D">
        <w:t>Aprovel</w:t>
      </w:r>
      <w:proofErr w:type="spellEnd"/>
      <w:r w:rsidRPr="005A7A4D">
        <w:t xml:space="preserve"> is not recommended (see section 4.5).</w:t>
      </w:r>
    </w:p>
    <w:p w:rsidR="006603C5" w:rsidRPr="005A7A4D" w:rsidRDefault="006603C5">
      <w:pPr>
        <w:pStyle w:val="EMEABodyText"/>
      </w:pPr>
    </w:p>
    <w:p w:rsidR="006603C5" w:rsidRPr="005A7A4D" w:rsidRDefault="006603C5">
      <w:pPr>
        <w:pStyle w:val="EMEABodyText"/>
      </w:pPr>
      <w:r w:rsidRPr="005A7A4D">
        <w:rPr>
          <w:u w:val="single"/>
        </w:rPr>
        <w:t>Aortic and mitral valve stenosis, obstructive hypertrophic cardiomyopathy</w:t>
      </w:r>
      <w:r w:rsidRPr="005A7A4D">
        <w:t>: as with other vasodilators, special caution is indicated in patients suffering from aortic or mitral stenosis, or obstructive hypertrophic cardiomyopathy.</w:t>
      </w:r>
    </w:p>
    <w:p w:rsidR="006603C5" w:rsidRPr="005A7A4D" w:rsidRDefault="006603C5">
      <w:pPr>
        <w:pStyle w:val="EMEABodyText"/>
      </w:pPr>
    </w:p>
    <w:p w:rsidR="006603C5" w:rsidRPr="005A7A4D" w:rsidRDefault="006603C5">
      <w:pPr>
        <w:pStyle w:val="EMEABodyText"/>
      </w:pPr>
      <w:r w:rsidRPr="005A7A4D">
        <w:rPr>
          <w:u w:val="single"/>
        </w:rPr>
        <w:t>Primary aldosteronism</w:t>
      </w:r>
      <w:r w:rsidRPr="005A7A4D">
        <w:t xml:space="preserve">: patients with primary aldosteronism generally will not respond to antihypertensive medicinal products acting through inhibition of the renin-angiotensin system. Therefore, the use of </w:t>
      </w:r>
      <w:proofErr w:type="spellStart"/>
      <w:r w:rsidRPr="005A7A4D">
        <w:t>Aprovel</w:t>
      </w:r>
      <w:proofErr w:type="spellEnd"/>
      <w:r w:rsidRPr="005A7A4D">
        <w:t xml:space="preserve"> is not recommended.</w:t>
      </w:r>
    </w:p>
    <w:p w:rsidR="00A54530" w:rsidRPr="005A7A4D" w:rsidRDefault="00A54530">
      <w:pPr>
        <w:pStyle w:val="EMEABodyText"/>
      </w:pPr>
    </w:p>
    <w:p w:rsidR="006603C5" w:rsidRPr="005A7A4D" w:rsidRDefault="006603C5">
      <w:pPr>
        <w:pStyle w:val="EMEABodyText"/>
      </w:pPr>
      <w:r w:rsidRPr="005A7A4D">
        <w:rPr>
          <w:u w:val="single"/>
        </w:rPr>
        <w:t>General</w:t>
      </w:r>
      <w:r w:rsidRPr="005A7A4D">
        <w:t>: in patients whose vascular tone and renal function depend predominantly on the activity of the renin-angiotensin-aldosterone system (e.g. patients with severe congestive heart failure or underlying renal disease, including renal artery stenosis), treatment with angiotensin</w:t>
      </w:r>
      <w:r w:rsidRPr="005A7A4D">
        <w:rPr>
          <w:b/>
        </w:rPr>
        <w:t xml:space="preserve"> </w:t>
      </w:r>
      <w:r w:rsidRPr="005A7A4D">
        <w:t>converting enzyme inhibitors or angiotensin-II receptor antagonists that affect this system has been associated with acute hypotension, azotaemia, oliguria, or rarely acute renal failure</w:t>
      </w:r>
      <w:r w:rsidR="00961652" w:rsidRPr="005A7A4D">
        <w:t xml:space="preserve"> (see section 4.5)</w:t>
      </w:r>
      <w:r w:rsidRPr="005A7A4D">
        <w:t>. As with any antihypertensive agent, excessive blood pressure decrease in patients with ischaemic cardiopathy or ischaemic cardiovascular disease could result in a myocardial infarction or stroke.</w:t>
      </w:r>
    </w:p>
    <w:p w:rsidR="00E05B52" w:rsidRPr="005A7A4D" w:rsidRDefault="00E05B52">
      <w:pPr>
        <w:pStyle w:val="EMEABodyText"/>
      </w:pPr>
    </w:p>
    <w:p w:rsidR="006603C5" w:rsidRPr="005A7A4D" w:rsidRDefault="006603C5">
      <w:pPr>
        <w:pStyle w:val="EMEABodyText"/>
      </w:pPr>
      <w:r w:rsidRPr="005A7A4D">
        <w:t>As observed for angiotensin converting enzyme inhibitors, irbesartan and the other angiotensin antagonists are apparently less effective in lowering blood pressure in black people than in non-blacks, possibly because of higher prevalence of low-renin states in the black hypertensive population (see section 5.1).</w:t>
      </w:r>
    </w:p>
    <w:p w:rsidR="006603C5" w:rsidRPr="005A7A4D" w:rsidRDefault="006603C5">
      <w:pPr>
        <w:pStyle w:val="EMEABodyText"/>
      </w:pPr>
    </w:p>
    <w:p w:rsidR="006603C5" w:rsidRPr="005A7A4D" w:rsidRDefault="006603C5">
      <w:pPr>
        <w:pStyle w:val="EMEABodyText"/>
        <w:rPr>
          <w:szCs w:val="22"/>
        </w:rPr>
      </w:pPr>
      <w:r w:rsidRPr="005A7A4D">
        <w:rPr>
          <w:u w:val="single"/>
        </w:rPr>
        <w:t>Pregnancy</w:t>
      </w:r>
      <w:r w:rsidRPr="00667CD0">
        <w:t>:</w:t>
      </w:r>
      <w:r w:rsidRPr="005A7A4D">
        <w:t xml:space="preserve"> </w:t>
      </w:r>
      <w:r w:rsidR="00EA7BCE" w:rsidRPr="005A7A4D">
        <w:t>a</w:t>
      </w:r>
      <w:r w:rsidRPr="005A7A4D">
        <w:t xml:space="preserve">ngiotensin II Receptor Antagonists (AIIRAs) should not be initiated during pregnancy. </w:t>
      </w:r>
      <w:r w:rsidRPr="005A7A4D">
        <w:rPr>
          <w:szCs w:val="22"/>
        </w:rPr>
        <w:t xml:space="preserve">Unless continued AIIRA therapy is considered essential, patients planning pregnancy should be changed to alternative antihypertensive treatments which have an established safety profile for use in pregnancy. When pregnancy is diagnosed, treatment with </w:t>
      </w:r>
      <w:r w:rsidRPr="005A7A4D">
        <w:t>AIIRAs</w:t>
      </w:r>
      <w:r w:rsidRPr="005A7A4D">
        <w:rPr>
          <w:szCs w:val="22"/>
        </w:rPr>
        <w:t xml:space="preserve"> should be stopped immediately, and, if appropriate, alternative therapy should be started (see sections 4.3 and 4.6).</w:t>
      </w:r>
    </w:p>
    <w:p w:rsidR="006603C5" w:rsidRPr="005A7A4D" w:rsidRDefault="006603C5">
      <w:pPr>
        <w:pStyle w:val="EMEABodyText"/>
      </w:pPr>
    </w:p>
    <w:p w:rsidR="00927119" w:rsidRDefault="006603C5" w:rsidP="00927119">
      <w:pPr>
        <w:pStyle w:val="EMEABodyText"/>
      </w:pPr>
      <w:r w:rsidRPr="005A7A4D">
        <w:rPr>
          <w:u w:val="single"/>
        </w:rPr>
        <w:t>Paediatric population</w:t>
      </w:r>
      <w:r w:rsidRPr="005A7A4D">
        <w:t xml:space="preserve">: irbesartan has been studied in paediatric populations </w:t>
      </w:r>
      <w:r w:rsidRPr="005A7A4D">
        <w:rPr>
          <w:bCs/>
          <w:iCs/>
        </w:rPr>
        <w:t>aged 6 to 16 years old</w:t>
      </w:r>
      <w:r w:rsidRPr="005A7A4D">
        <w:t xml:space="preserve"> but the current data are insufficient to support an extension of the use in children until further data become available (see sections 4.8, 5.1 and 5.2).</w:t>
      </w:r>
    </w:p>
    <w:p w:rsidR="00927119" w:rsidRDefault="00927119" w:rsidP="00927119">
      <w:pPr>
        <w:pStyle w:val="EMEABodyText"/>
      </w:pPr>
    </w:p>
    <w:p w:rsidR="006603C5" w:rsidRPr="00387DAF" w:rsidRDefault="00927119" w:rsidP="00387DAF">
      <w:pPr>
        <w:rPr>
          <w:lang w:val="fr-FR"/>
        </w:rPr>
      </w:pPr>
      <w:r w:rsidRPr="00B84DCB">
        <w:rPr>
          <w:u w:val="single"/>
        </w:rPr>
        <w:t>Excipients</w:t>
      </w:r>
      <w:r w:rsidRPr="00387DAF">
        <w:rPr>
          <w:lang w:val="fr-FR"/>
        </w:rPr>
        <w:t>:</w:t>
      </w:r>
    </w:p>
    <w:p w:rsidR="003738DA" w:rsidRDefault="00927119" w:rsidP="008E6ED7">
      <w:pPr>
        <w:pStyle w:val="EMEABodyText"/>
      </w:pPr>
      <w:proofErr w:type="spellStart"/>
      <w:r w:rsidRPr="00B84DCB">
        <w:t>Aprovel</w:t>
      </w:r>
      <w:proofErr w:type="spellEnd"/>
      <w:r w:rsidRPr="00B84DCB">
        <w:t xml:space="preserve"> </w:t>
      </w:r>
      <w:r w:rsidR="00B84DCB" w:rsidRPr="00387DAF">
        <w:t>300</w:t>
      </w:r>
      <w:r w:rsidRPr="00B84DCB">
        <w:t xml:space="preserve"> mg </w:t>
      </w:r>
      <w:r w:rsidR="00B84DCB" w:rsidRPr="00387DAF">
        <w:t xml:space="preserve">film-coated </w:t>
      </w:r>
      <w:r w:rsidRPr="00B84DCB">
        <w:t xml:space="preserve">tablet contains lactose. </w:t>
      </w:r>
      <w:r w:rsidR="003738DA" w:rsidRPr="005A7A4D">
        <w:t>Patients with rare hereditary problems of galactose intolerance, total lactase deficiency or glucose-galactose malabsorption should not take this medicine</w:t>
      </w:r>
    </w:p>
    <w:p w:rsidR="00927119" w:rsidRDefault="00927119" w:rsidP="008E6ED7">
      <w:pPr>
        <w:pStyle w:val="EMEABodyText"/>
      </w:pPr>
    </w:p>
    <w:p w:rsidR="00927119" w:rsidRPr="005A7A4D" w:rsidRDefault="00927119" w:rsidP="008E6ED7">
      <w:pPr>
        <w:pStyle w:val="EMEABodyText"/>
      </w:pPr>
      <w:proofErr w:type="spellStart"/>
      <w:r w:rsidRPr="00B84DCB">
        <w:t>Aprovel</w:t>
      </w:r>
      <w:proofErr w:type="spellEnd"/>
      <w:r w:rsidRPr="00B84DCB">
        <w:t xml:space="preserve"> </w:t>
      </w:r>
      <w:r w:rsidR="00B84DCB" w:rsidRPr="00387DAF">
        <w:t>300</w:t>
      </w:r>
      <w:r w:rsidRPr="00B84DCB">
        <w:t xml:space="preserve"> mg</w:t>
      </w:r>
      <w:r w:rsidR="00B84DCB" w:rsidRPr="00387DAF">
        <w:t xml:space="preserve"> film-coated</w:t>
      </w:r>
      <w:r w:rsidRPr="00B84DCB">
        <w:t xml:space="preserve"> tablet contains sodium. </w:t>
      </w:r>
      <w:r w:rsidRPr="007E01E0">
        <w:t>This medicine contains less than 1 mmol sodium (23 mg) per tablet, that is to say essentially ‘sodium-free’.</w:t>
      </w:r>
    </w:p>
    <w:p w:rsidR="006603C5" w:rsidRPr="005A7A4D" w:rsidRDefault="006603C5">
      <w:pPr>
        <w:pStyle w:val="EMEABodyText"/>
      </w:pPr>
    </w:p>
    <w:p w:rsidR="006603C5" w:rsidRPr="005A7A4D" w:rsidRDefault="006603C5">
      <w:pPr>
        <w:pStyle w:val="EMEAHeading2"/>
        <w:outlineLvl w:val="0"/>
      </w:pPr>
      <w:r w:rsidRPr="005A7A4D">
        <w:t>4.5</w:t>
      </w:r>
      <w:r w:rsidRPr="005A7A4D">
        <w:tab/>
        <w:t>Interaction with other medicinal products and other forms of interaction</w:t>
      </w:r>
    </w:p>
    <w:p w:rsidR="006603C5" w:rsidRPr="005A7A4D" w:rsidRDefault="006603C5" w:rsidP="008E6ED7">
      <w:pPr>
        <w:pStyle w:val="EMEAHeading2"/>
      </w:pPr>
    </w:p>
    <w:p w:rsidR="006603C5" w:rsidRPr="005A7A4D" w:rsidRDefault="006603C5" w:rsidP="008E6ED7">
      <w:pPr>
        <w:pStyle w:val="EMEABodyText"/>
      </w:pPr>
      <w:r w:rsidRPr="005A7A4D">
        <w:rPr>
          <w:u w:val="single"/>
        </w:rPr>
        <w:t>Diuretics and other antihypertensive agents</w:t>
      </w:r>
      <w:r w:rsidRPr="005A7A4D">
        <w:t xml:space="preserve">: other antihypertensive agents may increase the hypotensive effects of irbesartan; however </w:t>
      </w:r>
      <w:proofErr w:type="spellStart"/>
      <w:r w:rsidRPr="005A7A4D">
        <w:t>Aprovel</w:t>
      </w:r>
      <w:proofErr w:type="spellEnd"/>
      <w:r w:rsidRPr="005A7A4D">
        <w:t xml:space="preserve"> has been safely administered with other antihypertensive agents, such as beta-blockers, long-acting calcium channel blockers, and thiazide diuretics. Prior treatment with high dose diuretics may result in volume depletion and a risk of hypotension when initiating therapy with </w:t>
      </w:r>
      <w:proofErr w:type="spellStart"/>
      <w:r w:rsidRPr="005A7A4D">
        <w:t>Aprovel</w:t>
      </w:r>
      <w:proofErr w:type="spellEnd"/>
      <w:r w:rsidRPr="005A7A4D">
        <w:t xml:space="preserve"> (see section 4.4).</w:t>
      </w:r>
    </w:p>
    <w:p w:rsidR="006603C5" w:rsidRPr="005A7A4D" w:rsidRDefault="006603C5">
      <w:pPr>
        <w:pStyle w:val="EMEABodyText"/>
      </w:pPr>
    </w:p>
    <w:p w:rsidR="00A7330C" w:rsidRPr="005A7A4D" w:rsidRDefault="006603C5" w:rsidP="00A7330C">
      <w:pPr>
        <w:pStyle w:val="EMEABodyText"/>
      </w:pPr>
      <w:proofErr w:type="spellStart"/>
      <w:r w:rsidRPr="005A7A4D">
        <w:rPr>
          <w:u w:val="single"/>
        </w:rPr>
        <w:t>Aliskiren</w:t>
      </w:r>
      <w:proofErr w:type="spellEnd"/>
      <w:r w:rsidRPr="005A7A4D">
        <w:rPr>
          <w:u w:val="single"/>
        </w:rPr>
        <w:t>-containing products</w:t>
      </w:r>
      <w:r w:rsidR="00A7330C" w:rsidRPr="005A7A4D">
        <w:rPr>
          <w:u w:val="single"/>
        </w:rPr>
        <w:t xml:space="preserve"> and ACE-inhibitors</w:t>
      </w:r>
      <w:r w:rsidRPr="005A7A4D">
        <w:t xml:space="preserve">: </w:t>
      </w:r>
      <w:r w:rsidR="00D84923" w:rsidRPr="005A7A4D">
        <w:t>c</w:t>
      </w:r>
      <w:r w:rsidR="00A7330C" w:rsidRPr="005A7A4D">
        <w:t xml:space="preserve">linical trial data has shown that dual blockade of the renin-angiotensin-aldosterone system (RAAS) through the combined use of ACE-inhibitors, angiotensin II receptor blockers or </w:t>
      </w:r>
      <w:proofErr w:type="spellStart"/>
      <w:r w:rsidR="00A7330C" w:rsidRPr="005A7A4D">
        <w:t>aliskiren</w:t>
      </w:r>
      <w:proofErr w:type="spellEnd"/>
      <w:r w:rsidR="00A7330C" w:rsidRPr="005A7A4D">
        <w:t xml:space="preserve"> is associated with a higher frequency of adverse events such as hypotension, hyperkalaemia and decreased renal function (including acute renal failure) compared to the use of a single RAAS-acting agent (see sections 4.3, 4.4 and 5.1).</w:t>
      </w:r>
    </w:p>
    <w:p w:rsidR="006603C5" w:rsidRPr="005A7A4D" w:rsidRDefault="006603C5" w:rsidP="008E6ED7">
      <w:pPr>
        <w:pStyle w:val="EMEABodyText"/>
      </w:pPr>
    </w:p>
    <w:p w:rsidR="006603C5" w:rsidRPr="005A7A4D" w:rsidRDefault="006603C5">
      <w:pPr>
        <w:pStyle w:val="EMEABodyText"/>
      </w:pPr>
      <w:r w:rsidRPr="005A7A4D">
        <w:rPr>
          <w:u w:val="single"/>
        </w:rPr>
        <w:t>Potassium supplements and potassium-sparing diuretics</w:t>
      </w:r>
      <w:r w:rsidRPr="005A7A4D">
        <w:t>:</w:t>
      </w:r>
      <w:r w:rsidRPr="005A7A4D">
        <w:rPr>
          <w:i/>
        </w:rPr>
        <w:t xml:space="preserve"> </w:t>
      </w:r>
      <w:r w:rsidRPr="005A7A4D">
        <w:t>based on experience with the use of other medicinal products that affect the renin-angiotensin system, concomitant use of potassium-sparing diuretics, potassium supplements, salt substitutes containing potassium or other medicinal products that may increase serum potassium levels (e.g. heparin) may lead to increases in serum potassium and is, therefore, not recommended (see section 4.4).</w:t>
      </w:r>
    </w:p>
    <w:p w:rsidR="006603C5" w:rsidRPr="005A7A4D" w:rsidRDefault="006603C5">
      <w:pPr>
        <w:pStyle w:val="EMEABodyText"/>
      </w:pPr>
    </w:p>
    <w:p w:rsidR="006603C5" w:rsidRPr="005A7A4D" w:rsidRDefault="006603C5">
      <w:pPr>
        <w:pStyle w:val="EMEABodyText"/>
      </w:pPr>
      <w:r w:rsidRPr="005A7A4D">
        <w:rPr>
          <w:u w:val="single"/>
        </w:rPr>
        <w:t>Lithium</w:t>
      </w:r>
      <w:r w:rsidRPr="005A7A4D">
        <w:t>:</w:t>
      </w:r>
      <w:r w:rsidRPr="005A7A4D">
        <w:rPr>
          <w:i/>
        </w:rPr>
        <w:t xml:space="preserve"> </w:t>
      </w:r>
      <w:r w:rsidRPr="005A7A4D">
        <w:t>reversible increases in serum lithium concentrations and toxicity have been reported during concomitant administration of lithium with angiotensin converting enzyme inhibitors. Similar effects have been very rarely reported with irbesartan so far. Therefore, this combination is not recommended (see section 4.4). If the combination proves necessary, careful monitoring of serum lithium levels is recommended.</w:t>
      </w:r>
    </w:p>
    <w:p w:rsidR="006603C5" w:rsidRPr="005A7A4D" w:rsidRDefault="006603C5">
      <w:pPr>
        <w:pStyle w:val="EMEABodyText"/>
        <w:rPr>
          <w:i/>
        </w:rPr>
      </w:pPr>
    </w:p>
    <w:p w:rsidR="006603C5" w:rsidRPr="005A7A4D" w:rsidRDefault="006603C5">
      <w:pPr>
        <w:pStyle w:val="EMEABodyText"/>
        <w:rPr>
          <w:color w:val="000000"/>
        </w:rPr>
      </w:pPr>
      <w:r w:rsidRPr="005A7A4D">
        <w:rPr>
          <w:u w:val="single"/>
        </w:rPr>
        <w:t>Non-steroidal anti-inflammatory drugs</w:t>
      </w:r>
      <w:r w:rsidRPr="005A7A4D">
        <w:t xml:space="preserve">: </w:t>
      </w:r>
      <w:r w:rsidRPr="005A7A4D">
        <w:rPr>
          <w:color w:val="000000"/>
        </w:rPr>
        <w:t>when angiotensin II antagonists are administered simultaneously with non-steroidal anti-inflammatory drugs (i.e. selective COX-2 inhibitors, acetylsalicylic acid (&gt; 3 g/day) and non-selective NSAIDs), attenuation of the antihypertensive effect may occur.</w:t>
      </w:r>
    </w:p>
    <w:p w:rsidR="000841D5" w:rsidRPr="005A7A4D" w:rsidRDefault="000841D5">
      <w:pPr>
        <w:pStyle w:val="EMEABodyText"/>
        <w:rPr>
          <w:color w:val="000000"/>
        </w:rPr>
      </w:pPr>
    </w:p>
    <w:p w:rsidR="006603C5" w:rsidRPr="005A7A4D" w:rsidRDefault="006603C5">
      <w:pPr>
        <w:pStyle w:val="EMEABodyText"/>
        <w:rPr>
          <w:b/>
          <w:i/>
          <w:color w:val="000000"/>
        </w:rPr>
      </w:pPr>
      <w:r w:rsidRPr="005A7A4D">
        <w:rPr>
          <w:color w:val="000000"/>
        </w:rPr>
        <w:t>As with ACE inhibitors, concomitant use of angiotensin II antagonists and NSAIDs may lead to an increased risk of worsening of renal function, including possible acute renal failure, and an increase in serum potassium, especially in patients with poor pre-existing renal function. The combination should be administered with caution, especially in the elderly. Patients should be adequately hydrated and consideration should be given to monitoring renal function after initiation of concomitant therapy, and periodically thereafter.</w:t>
      </w:r>
    </w:p>
    <w:p w:rsidR="006603C5" w:rsidRDefault="006603C5">
      <w:pPr>
        <w:pStyle w:val="EMEABodyText"/>
      </w:pPr>
    </w:p>
    <w:p w:rsidR="00927119" w:rsidRDefault="00927119">
      <w:pPr>
        <w:pStyle w:val="EMEABodyText"/>
        <w:rPr>
          <w:color w:val="000000"/>
        </w:rPr>
      </w:pPr>
      <w:r w:rsidRPr="009F0338">
        <w:rPr>
          <w:u w:val="single"/>
        </w:rPr>
        <w:t>Repaglinide:</w:t>
      </w:r>
      <w:r w:rsidRPr="009F0338">
        <w:rPr>
          <w:color w:val="000000"/>
        </w:rPr>
        <w:t xml:space="preserve"> </w:t>
      </w:r>
      <w:r w:rsidR="00BA414C">
        <w:rPr>
          <w:color w:val="000000"/>
        </w:rPr>
        <w:t>i</w:t>
      </w:r>
      <w:r w:rsidRPr="009F0338">
        <w:rPr>
          <w:color w:val="000000"/>
        </w:rPr>
        <w:t>rbesartan has the potential to inhibit OATP1B1. In a clinical study, it was reported that irbesartan increased the C</w:t>
      </w:r>
      <w:r w:rsidRPr="009F1934">
        <w:rPr>
          <w:color w:val="000000"/>
          <w:vertAlign w:val="subscript"/>
        </w:rPr>
        <w:t>max</w:t>
      </w:r>
      <w:r w:rsidRPr="009F0338">
        <w:rPr>
          <w:color w:val="000000"/>
        </w:rPr>
        <w:t xml:space="preserve"> and AUC of repaglinide (substrate of OATP1B1) by 1.8-fold and 1.3</w:t>
      </w:r>
      <w:r w:rsidR="00B84DCB">
        <w:rPr>
          <w:color w:val="000000"/>
        </w:rPr>
        <w:noBreakHyphen/>
      </w:r>
      <w:r w:rsidRPr="009F0338">
        <w:rPr>
          <w:color w:val="000000"/>
        </w:rPr>
        <w:t>fold, respectively, when administered 1 hour before repaglinide. In another study, no relevant pharmacokinetic interaction was reported, when the two drugs were co-administered. Therefore, dose adjustment of antidiabetic treatment such as repaglinide may be required</w:t>
      </w:r>
      <w:r w:rsidRPr="009F0338" w:rsidDel="00AD2A4B">
        <w:rPr>
          <w:color w:val="000000"/>
        </w:rPr>
        <w:t xml:space="preserve"> </w:t>
      </w:r>
      <w:r w:rsidRPr="009F0338">
        <w:rPr>
          <w:color w:val="000000"/>
        </w:rPr>
        <w:t>(see section 4.4).</w:t>
      </w:r>
    </w:p>
    <w:p w:rsidR="00927119" w:rsidRPr="005A7A4D" w:rsidRDefault="00927119">
      <w:pPr>
        <w:pStyle w:val="EMEABodyText"/>
      </w:pPr>
    </w:p>
    <w:p w:rsidR="006603C5" w:rsidRPr="005A7A4D" w:rsidRDefault="006603C5">
      <w:pPr>
        <w:pStyle w:val="EMEABodyText"/>
        <w:rPr>
          <w:color w:val="000000"/>
        </w:rPr>
      </w:pPr>
      <w:r w:rsidRPr="005A7A4D">
        <w:rPr>
          <w:u w:val="single"/>
        </w:rPr>
        <w:t>Additional information on irbesartan interactions</w:t>
      </w:r>
      <w:r w:rsidRPr="005A7A4D">
        <w:t xml:space="preserve">: </w:t>
      </w:r>
      <w:r w:rsidRPr="005A7A4D">
        <w:rPr>
          <w:color w:val="000000"/>
        </w:rPr>
        <w:t>in clinical studies, the pharmacokinetic of irbesartan is not affected by hydrochlorothiazide. Irbesartan is mainly metabolised by CYP2C9 and to a lesser extent by glucuronidation. No significant pharmacokinetic or pharmacodynamic interactions were observed when irbesartan was coadministered with warfarin, a medicinal product metabolised by CYP2C9. The effects of CYP2C9 inducers such as rifampicin on the pharmacokinetic of irbesartan have not been evaluated. The pharmacokinetic of digoxin was not altered by coadministration of irbesartan.</w:t>
      </w:r>
    </w:p>
    <w:p w:rsidR="006603C5" w:rsidRPr="005A7A4D" w:rsidRDefault="006603C5">
      <w:pPr>
        <w:pStyle w:val="EMEABodyText"/>
      </w:pPr>
    </w:p>
    <w:p w:rsidR="006603C5" w:rsidRPr="005A7A4D" w:rsidRDefault="006603C5">
      <w:pPr>
        <w:pStyle w:val="EMEAHeading2"/>
        <w:outlineLvl w:val="0"/>
      </w:pPr>
      <w:r w:rsidRPr="005A7A4D">
        <w:t>4.6</w:t>
      </w:r>
      <w:r w:rsidRPr="005A7A4D">
        <w:tab/>
        <w:t>Fertility, pregnancy and lactation</w:t>
      </w:r>
    </w:p>
    <w:p w:rsidR="006603C5" w:rsidRPr="005A7A4D" w:rsidRDefault="006603C5" w:rsidP="008E6ED7">
      <w:pPr>
        <w:pStyle w:val="EMEAHeading2"/>
      </w:pPr>
    </w:p>
    <w:p w:rsidR="006603C5" w:rsidRPr="005A7A4D" w:rsidRDefault="006603C5" w:rsidP="008E6ED7">
      <w:pPr>
        <w:pStyle w:val="EMEABodyText"/>
        <w:keepNext/>
      </w:pPr>
      <w:r w:rsidRPr="005A7A4D">
        <w:rPr>
          <w:u w:val="single"/>
        </w:rPr>
        <w:t>Pregnancy</w:t>
      </w:r>
    </w:p>
    <w:p w:rsidR="006603C5" w:rsidRPr="005A7A4D" w:rsidRDefault="006603C5" w:rsidP="008E6ED7">
      <w:pPr>
        <w:pStyle w:val="EMEABodyText"/>
        <w:keepNext/>
      </w:pPr>
    </w:p>
    <w:p w:rsidR="006603C5" w:rsidRPr="005A7A4D" w:rsidRDefault="006603C5" w:rsidP="008E6ED7">
      <w:pPr>
        <w:pStyle w:val="EMEABodyText"/>
        <w:pBdr>
          <w:top w:val="single" w:sz="4" w:space="1" w:color="auto"/>
          <w:left w:val="single" w:sz="4" w:space="4" w:color="auto"/>
          <w:bottom w:val="single" w:sz="4" w:space="1" w:color="auto"/>
          <w:right w:val="single" w:sz="4" w:space="4" w:color="auto"/>
        </w:pBdr>
      </w:pPr>
      <w:r w:rsidRPr="005A7A4D">
        <w:t>The use of AIIRAs is not recommended during the first trimester of pregnancy (see section 4.4). The use of AIIRAs is contraindicated during the second and third trimesters of pregnancy (see sections 4.3 and 4.4).</w:t>
      </w:r>
    </w:p>
    <w:p w:rsidR="006603C5" w:rsidRPr="005A7A4D" w:rsidRDefault="006603C5" w:rsidP="008E6ED7">
      <w:pPr>
        <w:pStyle w:val="EMEABodyText"/>
      </w:pPr>
    </w:p>
    <w:p w:rsidR="006603C5" w:rsidRPr="005A7A4D" w:rsidRDefault="006603C5" w:rsidP="008E6ED7">
      <w:pPr>
        <w:pStyle w:val="EMEABodyText"/>
      </w:pPr>
      <w:r w:rsidRPr="005A7A4D">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(AIIRAs), similar risks may exist for this class of drugs. Unless continued AIIRA therapy is considered essential, patients planning pregnancy should be changed to alternative antihypertensive treatments which have an established safety profile for use in pregnancy. When pregnancy is diagnosed, treatment with AIIRAs should be stopped immediately, and, if appropriate, alternative therapy should be started.</w:t>
      </w:r>
    </w:p>
    <w:p w:rsidR="006603C5" w:rsidRPr="005A7A4D" w:rsidRDefault="006603C5" w:rsidP="008E6ED7">
      <w:pPr>
        <w:pStyle w:val="EMEABodyText"/>
      </w:pPr>
    </w:p>
    <w:p w:rsidR="006603C5" w:rsidRPr="005A7A4D" w:rsidRDefault="006603C5" w:rsidP="008E6ED7">
      <w:pPr>
        <w:pStyle w:val="EMEABodyText"/>
      </w:pPr>
      <w:r w:rsidRPr="005A7A4D">
        <w:t xml:space="preserve">Exposure to AIIRA therapy during the second and third trimesters is known to induce human </w:t>
      </w:r>
      <w:r w:rsidR="00BF361B" w:rsidRPr="005A7A4D">
        <w:t>foetotoxicity</w:t>
      </w:r>
      <w:r w:rsidRPr="005A7A4D">
        <w:t xml:space="preserve"> (decreased renal function, oligohydramnios, skull ossification retardation) and neonatal toxicity (renal failure, hypotension, hyperkalaemia). (See section 5.3).</w:t>
      </w:r>
    </w:p>
    <w:p w:rsidR="00D84923" w:rsidRPr="005A7A4D" w:rsidRDefault="00D84923" w:rsidP="008E6ED7">
      <w:pPr>
        <w:pStyle w:val="EMEABodyText"/>
      </w:pPr>
    </w:p>
    <w:p w:rsidR="006603C5" w:rsidRPr="005A7A4D" w:rsidRDefault="006603C5" w:rsidP="008E6ED7">
      <w:pPr>
        <w:pStyle w:val="EMEABodyText"/>
      </w:pPr>
      <w:r w:rsidRPr="005A7A4D">
        <w:t>Should exposure to AIIRAs have occurred from the second trimester of pregnancy, ultrasound check of renal function and skull is recommended.</w:t>
      </w:r>
    </w:p>
    <w:p w:rsidR="000841D5" w:rsidRPr="005A7A4D" w:rsidRDefault="000841D5" w:rsidP="008E6ED7">
      <w:pPr>
        <w:pStyle w:val="EMEABodyText"/>
      </w:pPr>
    </w:p>
    <w:p w:rsidR="006603C5" w:rsidRPr="005A7A4D" w:rsidRDefault="006603C5" w:rsidP="008E6ED7">
      <w:pPr>
        <w:pStyle w:val="EMEABodyText"/>
      </w:pPr>
      <w:r w:rsidRPr="005A7A4D">
        <w:t>Infants whose mothers have taken AIIRAs should be closely observed for hypotension (see sections 4.3 and 4.4).</w:t>
      </w:r>
    </w:p>
    <w:p w:rsidR="006603C5" w:rsidRPr="005A7A4D" w:rsidRDefault="006603C5" w:rsidP="008E6ED7">
      <w:pPr>
        <w:pStyle w:val="EMEABodyText"/>
        <w:rPr>
          <w:u w:val="single"/>
        </w:rPr>
      </w:pPr>
    </w:p>
    <w:p w:rsidR="006603C5" w:rsidRPr="005A7A4D" w:rsidRDefault="006603C5" w:rsidP="008E6ED7">
      <w:pPr>
        <w:pStyle w:val="EMEABodyText"/>
        <w:keepNext/>
      </w:pPr>
      <w:r w:rsidRPr="005A7A4D">
        <w:rPr>
          <w:u w:val="single"/>
        </w:rPr>
        <w:t>Breast-feeding</w:t>
      </w:r>
    </w:p>
    <w:p w:rsidR="006603C5" w:rsidRPr="005A7A4D" w:rsidRDefault="006603C5" w:rsidP="008E6ED7">
      <w:pPr>
        <w:pStyle w:val="EMEABodyText"/>
        <w:keepNext/>
      </w:pPr>
    </w:p>
    <w:p w:rsidR="006603C5" w:rsidRPr="005A7A4D" w:rsidRDefault="006603C5">
      <w:pPr>
        <w:pStyle w:val="EMEABodyText"/>
      </w:pPr>
      <w:r w:rsidRPr="005A7A4D">
        <w:t xml:space="preserve">Because no information is available regarding the use of </w:t>
      </w:r>
      <w:proofErr w:type="spellStart"/>
      <w:r w:rsidRPr="005A7A4D">
        <w:t>Aprovel</w:t>
      </w:r>
      <w:proofErr w:type="spellEnd"/>
      <w:r w:rsidRPr="005A7A4D">
        <w:t xml:space="preserve"> during breast-feeding, </w:t>
      </w:r>
      <w:proofErr w:type="spellStart"/>
      <w:r w:rsidRPr="005A7A4D">
        <w:t>Aprovel</w:t>
      </w:r>
      <w:proofErr w:type="spellEnd"/>
      <w:r w:rsidRPr="005A7A4D">
        <w:t xml:space="preserve"> is not recommended and alternative treatments with better established safety profiles during breast-feeding are preferable, especially while nursing a newborn or preterm infant.</w:t>
      </w:r>
    </w:p>
    <w:p w:rsidR="006603C5" w:rsidRPr="005A7A4D" w:rsidRDefault="006603C5" w:rsidP="008E6ED7">
      <w:pPr>
        <w:pStyle w:val="EMEABodyText"/>
      </w:pPr>
    </w:p>
    <w:p w:rsidR="006603C5" w:rsidRPr="005A7A4D" w:rsidRDefault="006603C5" w:rsidP="008E6ED7">
      <w:pPr>
        <w:pStyle w:val="EMEABodyText"/>
      </w:pPr>
      <w:r w:rsidRPr="005A7A4D">
        <w:t xml:space="preserve">It is unknown whether irbesartan or its metabolites are excreted in human milk. </w:t>
      </w:r>
    </w:p>
    <w:p w:rsidR="006603C5" w:rsidRPr="005A7A4D" w:rsidRDefault="006603C5" w:rsidP="008E6ED7">
      <w:pPr>
        <w:pStyle w:val="EMEABodyText"/>
      </w:pPr>
      <w:r w:rsidRPr="005A7A4D">
        <w:t>Available pharmacodynamic/toxicological data in rats have shown excretion of irbesartan or its metabolites in milk (for details see 5.3).</w:t>
      </w:r>
    </w:p>
    <w:p w:rsidR="006603C5" w:rsidRPr="005A7A4D" w:rsidRDefault="006603C5" w:rsidP="008E6ED7">
      <w:pPr>
        <w:pStyle w:val="EMEABodyText"/>
      </w:pPr>
    </w:p>
    <w:p w:rsidR="006603C5" w:rsidRPr="005A7A4D" w:rsidRDefault="006603C5" w:rsidP="008E6ED7">
      <w:pPr>
        <w:pStyle w:val="EMEABodyText"/>
      </w:pPr>
      <w:r w:rsidRPr="005A7A4D">
        <w:rPr>
          <w:u w:val="single"/>
        </w:rPr>
        <w:t>Fertility</w:t>
      </w:r>
    </w:p>
    <w:p w:rsidR="006603C5" w:rsidRPr="005A7A4D" w:rsidRDefault="006603C5" w:rsidP="008E6ED7">
      <w:pPr>
        <w:pStyle w:val="EMEABodyText"/>
      </w:pPr>
    </w:p>
    <w:p w:rsidR="006603C5" w:rsidRPr="005A7A4D" w:rsidRDefault="006603C5" w:rsidP="008E6ED7">
      <w:pPr>
        <w:pStyle w:val="EMEABodyText"/>
      </w:pPr>
      <w:r w:rsidRPr="005A7A4D">
        <w:t xml:space="preserve">Irbesartan had no effect upon fertility of treated rats and their offspring up to the dose levels inducing the first signs of parental toxicity (see section 5.3). </w:t>
      </w:r>
    </w:p>
    <w:p w:rsidR="006603C5" w:rsidRPr="005A7A4D" w:rsidRDefault="006603C5" w:rsidP="008E6ED7">
      <w:pPr>
        <w:pStyle w:val="EMEABodyText"/>
      </w:pPr>
    </w:p>
    <w:p w:rsidR="006603C5" w:rsidRPr="005A7A4D" w:rsidRDefault="006603C5" w:rsidP="008E6ED7">
      <w:pPr>
        <w:pStyle w:val="EMEAHeading2"/>
      </w:pPr>
      <w:r w:rsidRPr="005A7A4D">
        <w:t>4.7</w:t>
      </w:r>
      <w:r w:rsidRPr="005A7A4D">
        <w:tab/>
        <w:t>Effects on ability to drive and use machines</w:t>
      </w:r>
    </w:p>
    <w:p w:rsidR="006603C5" w:rsidRPr="005A7A4D" w:rsidRDefault="006603C5" w:rsidP="008E6ED7">
      <w:pPr>
        <w:pStyle w:val="EMEAHeading2"/>
      </w:pPr>
    </w:p>
    <w:p w:rsidR="006603C5" w:rsidRPr="005A7A4D" w:rsidRDefault="006603C5" w:rsidP="008E6ED7">
      <w:pPr>
        <w:pStyle w:val="EMEABodyText"/>
        <w:keepNext/>
      </w:pPr>
      <w:r w:rsidRPr="005A7A4D">
        <w:t>Based on its pharmacodynamic properties, irbesartan is unlikely to affect th</w:t>
      </w:r>
      <w:r w:rsidR="003738DA" w:rsidRPr="005A7A4D">
        <w:t>e</w:t>
      </w:r>
      <w:r w:rsidRPr="005A7A4D">
        <w:t xml:space="preserve"> ability</w:t>
      </w:r>
      <w:r w:rsidR="003738DA" w:rsidRPr="005A7A4D">
        <w:t xml:space="preserve"> to drive and use machines</w:t>
      </w:r>
      <w:r w:rsidRPr="005A7A4D">
        <w:t>. When driving vehicles or operating machines, it should be taken into account that dizziness or weariness may occur during treatment.</w:t>
      </w:r>
    </w:p>
    <w:p w:rsidR="006603C5" w:rsidRPr="005A7A4D" w:rsidRDefault="006603C5">
      <w:pPr>
        <w:pStyle w:val="EMEABodyText"/>
      </w:pPr>
    </w:p>
    <w:p w:rsidR="006603C5" w:rsidRPr="005A7A4D" w:rsidRDefault="006603C5">
      <w:pPr>
        <w:pStyle w:val="EMEAHeading2"/>
        <w:outlineLvl w:val="0"/>
      </w:pPr>
      <w:r w:rsidRPr="005A7A4D">
        <w:t>4.8</w:t>
      </w:r>
      <w:r w:rsidRPr="005A7A4D">
        <w:tab/>
        <w:t>Undesirable effects</w:t>
      </w:r>
    </w:p>
    <w:p w:rsidR="006603C5" w:rsidRPr="005A7A4D" w:rsidRDefault="006603C5" w:rsidP="008E6ED7">
      <w:pPr>
        <w:pStyle w:val="EMEAHeading2"/>
      </w:pPr>
    </w:p>
    <w:p w:rsidR="006603C5" w:rsidRPr="005A7A4D" w:rsidRDefault="006603C5" w:rsidP="008E6ED7">
      <w:pPr>
        <w:pStyle w:val="EMEABodyText"/>
      </w:pPr>
      <w:r w:rsidRPr="005A7A4D">
        <w:t>In placebo-controlled trials in patients with hypertension, the overall incidence of adverse events did not differ between the irbesartan (56.2%) and the placebo groups (56.5%). Discontinuation due to any clinical or laboratory adverse event was less frequent for irbesartan-treated patients (3.3%) than for placebo-treated patients (4.5%). The incidence of adverse events was not related to dose (in the recommended dose range), gender, age, race, or duration of treatment.</w:t>
      </w:r>
    </w:p>
    <w:p w:rsidR="006603C5" w:rsidRPr="005A7A4D" w:rsidRDefault="006603C5" w:rsidP="008E6ED7">
      <w:pPr>
        <w:pStyle w:val="EMEABodyText"/>
      </w:pPr>
    </w:p>
    <w:p w:rsidR="006603C5" w:rsidRPr="005A7A4D" w:rsidRDefault="006603C5" w:rsidP="008E6ED7">
      <w:pPr>
        <w:pStyle w:val="EMEABodyText"/>
      </w:pPr>
      <w:r w:rsidRPr="005A7A4D">
        <w:t>In diabetic hypertensive patients with microalbuminuria and normal renal function, orthostatic dizziness and orthostatic hypotension were reported in 0.5% of the patients (i.e., uncommon) but in excess of placebo.</w:t>
      </w:r>
    </w:p>
    <w:p w:rsidR="006603C5" w:rsidRPr="005A7A4D" w:rsidRDefault="006603C5" w:rsidP="008E6ED7">
      <w:pPr>
        <w:pStyle w:val="EMEABodyText"/>
      </w:pPr>
    </w:p>
    <w:p w:rsidR="006603C5" w:rsidRPr="005A7A4D" w:rsidRDefault="006603C5" w:rsidP="008E6ED7">
      <w:pPr>
        <w:pStyle w:val="EMEABodyText"/>
      </w:pPr>
      <w:r w:rsidRPr="005A7A4D">
        <w:t>The following table presents the adverse drug reactions that were reported in placebo-controlled trials in which 1,965 hypertensive patients received irbesartan. Terms marked with a star (*) refer to the adverse reactions that were additionally reported in &gt; 2% of diabetic hypertensive patients with chronic renal insufficiency and overt proteinuria and in excess of placebo.</w:t>
      </w:r>
    </w:p>
    <w:p w:rsidR="006603C5" w:rsidRPr="005A7A4D" w:rsidRDefault="006603C5" w:rsidP="008E6ED7">
      <w:pPr>
        <w:pStyle w:val="EMEABodyText"/>
      </w:pPr>
    </w:p>
    <w:p w:rsidR="006603C5" w:rsidRPr="005A7A4D" w:rsidRDefault="006603C5" w:rsidP="008E6ED7">
      <w:pPr>
        <w:pStyle w:val="EMEABodyText"/>
      </w:pPr>
      <w:r w:rsidRPr="005A7A4D">
        <w:t>The frequency of adverse reactions listed below is defined using the following convention:</w:t>
      </w:r>
    </w:p>
    <w:p w:rsidR="006603C5" w:rsidRPr="005A7A4D" w:rsidRDefault="006603C5" w:rsidP="008E6ED7">
      <w:pPr>
        <w:pStyle w:val="EMEABodyText"/>
      </w:pPr>
      <w:r w:rsidRPr="005A7A4D">
        <w:t>very common (≥ 1/10); common (≥ 1/100 to &lt; 1/10); uncommon (≥ 1/1,000 to &lt; 1/100); rare (≥ 1/10,000 to &lt; 1/1,000); very rare (&lt; 1/10,000). Within each frequency grouping, undesirable effects are presented in order of decreasing seriousness.</w:t>
      </w:r>
    </w:p>
    <w:p w:rsidR="006603C5" w:rsidRPr="005A7A4D" w:rsidRDefault="006603C5" w:rsidP="008E6ED7">
      <w:pPr>
        <w:pStyle w:val="EMEABodyText"/>
      </w:pPr>
    </w:p>
    <w:p w:rsidR="006603C5" w:rsidRPr="005A7A4D" w:rsidRDefault="006603C5" w:rsidP="008E6ED7">
      <w:pPr>
        <w:pStyle w:val="EMEABodyText"/>
        <w:rPr>
          <w:iCs/>
        </w:rPr>
      </w:pPr>
      <w:r w:rsidRPr="005A7A4D">
        <w:t xml:space="preserve">Adverse reactions additionally reported from post–marketing experience are also listed. </w:t>
      </w:r>
      <w:r w:rsidRPr="005A7A4D">
        <w:rPr>
          <w:iCs/>
        </w:rPr>
        <w:t>These adverse reactions are derived from spontaneous reports.</w:t>
      </w:r>
    </w:p>
    <w:p w:rsidR="006603C5" w:rsidRPr="005A7A4D" w:rsidRDefault="006603C5" w:rsidP="008E6ED7">
      <w:pPr>
        <w:pStyle w:val="EMEABodyText"/>
        <w:rPr>
          <w:b/>
          <w:i/>
        </w:rPr>
      </w:pPr>
    </w:p>
    <w:p w:rsidR="00BC1B76" w:rsidRPr="00667CD0" w:rsidRDefault="00BC1B76" w:rsidP="00BC1B76">
      <w:pPr>
        <w:pStyle w:val="EMEABodyText"/>
        <w:keepNext/>
        <w:outlineLvl w:val="0"/>
        <w:rPr>
          <w:u w:val="single"/>
        </w:rPr>
      </w:pPr>
      <w:r w:rsidRPr="00667CD0">
        <w:rPr>
          <w:u w:val="single"/>
        </w:rPr>
        <w:t>Blood and lymphatic system disorders</w:t>
      </w:r>
    </w:p>
    <w:p w:rsidR="000841D5" w:rsidRPr="005A7A4D" w:rsidRDefault="000841D5" w:rsidP="00BC1B76">
      <w:pPr>
        <w:pStyle w:val="EMEABodyText"/>
        <w:keepNext/>
        <w:tabs>
          <w:tab w:val="left" w:pos="1100"/>
          <w:tab w:val="left" w:pos="1430"/>
        </w:tabs>
        <w:outlineLvl w:val="0"/>
      </w:pPr>
    </w:p>
    <w:p w:rsidR="00BC1B76" w:rsidRPr="005A7A4D" w:rsidRDefault="00BC1B76" w:rsidP="00BC1B76">
      <w:pPr>
        <w:pStyle w:val="EMEABodyText"/>
        <w:keepNext/>
        <w:tabs>
          <w:tab w:val="left" w:pos="1100"/>
          <w:tab w:val="left" w:pos="1430"/>
        </w:tabs>
        <w:outlineLvl w:val="0"/>
      </w:pPr>
      <w:r w:rsidRPr="005A7A4D">
        <w:t>Not known:</w:t>
      </w:r>
      <w:r w:rsidRPr="005A7A4D">
        <w:tab/>
      </w:r>
      <w:r w:rsidRPr="005A7A4D">
        <w:tab/>
      </w:r>
      <w:r w:rsidR="009A65FB">
        <w:t>anaemia,</w:t>
      </w:r>
      <w:r w:rsidR="009A65FB" w:rsidRPr="005A7A4D">
        <w:t xml:space="preserve"> </w:t>
      </w:r>
      <w:r w:rsidRPr="005A7A4D">
        <w:t>thrombocytopenia</w:t>
      </w:r>
    </w:p>
    <w:p w:rsidR="00BC1B76" w:rsidRPr="005A7A4D" w:rsidRDefault="00BC1B76"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Immune system disorders</w:t>
      </w:r>
    </w:p>
    <w:p w:rsidR="000841D5" w:rsidRPr="005A7A4D" w:rsidRDefault="000841D5" w:rsidP="0056006F">
      <w:pPr>
        <w:pStyle w:val="EMEABodyText"/>
        <w:keepNext/>
        <w:tabs>
          <w:tab w:val="left" w:pos="1100"/>
          <w:tab w:val="left" w:pos="1430"/>
        </w:tabs>
        <w:ind w:left="1440" w:hanging="1440"/>
        <w:outlineLvl w:val="0"/>
      </w:pPr>
    </w:p>
    <w:p w:rsidR="006603C5" w:rsidRPr="005A7A4D" w:rsidRDefault="006603C5" w:rsidP="0056006F">
      <w:pPr>
        <w:pStyle w:val="EMEABodyText"/>
        <w:keepNext/>
        <w:tabs>
          <w:tab w:val="left" w:pos="1100"/>
          <w:tab w:val="left" w:pos="1430"/>
        </w:tabs>
        <w:ind w:left="1440" w:hanging="1440"/>
        <w:outlineLvl w:val="0"/>
        <w:rPr>
          <w:i/>
          <w:u w:val="single"/>
        </w:rPr>
      </w:pPr>
      <w:r w:rsidRPr="005A7A4D">
        <w:t>Not known:</w:t>
      </w:r>
      <w:r w:rsidRPr="005A7A4D">
        <w:tab/>
      </w:r>
      <w:r w:rsidRPr="005A7A4D">
        <w:tab/>
        <w:t>hypersensitivity reactions such as angioedema, rash, urticaria</w:t>
      </w:r>
      <w:r w:rsidR="00A54530" w:rsidRPr="005A7A4D">
        <w:t>, anaphylactic reaction</w:t>
      </w:r>
      <w:r w:rsidR="003738DA" w:rsidRPr="005A7A4D">
        <w:t>,</w:t>
      </w:r>
      <w:r w:rsidR="00A54530" w:rsidRPr="005A7A4D">
        <w:t xml:space="preserve"> anaphylactic shock</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Metabolism and nutrition disorders</w:t>
      </w:r>
    </w:p>
    <w:p w:rsidR="000841D5" w:rsidRPr="005A7A4D" w:rsidRDefault="000841D5" w:rsidP="008E6ED7">
      <w:pPr>
        <w:pStyle w:val="EMEABodyText"/>
        <w:keepNext/>
        <w:tabs>
          <w:tab w:val="left" w:pos="1100"/>
          <w:tab w:val="left" w:pos="1430"/>
        </w:tabs>
        <w:outlineLvl w:val="0"/>
      </w:pPr>
    </w:p>
    <w:p w:rsidR="006603C5" w:rsidRPr="005A7A4D" w:rsidRDefault="006603C5" w:rsidP="008E6ED7">
      <w:pPr>
        <w:pStyle w:val="EMEABodyText"/>
        <w:keepNext/>
        <w:tabs>
          <w:tab w:val="left" w:pos="1100"/>
          <w:tab w:val="left" w:pos="1430"/>
        </w:tabs>
        <w:outlineLvl w:val="0"/>
      </w:pPr>
      <w:r w:rsidRPr="005A7A4D">
        <w:t>Not known:</w:t>
      </w:r>
      <w:r w:rsidRPr="005A7A4D">
        <w:tab/>
      </w:r>
      <w:r w:rsidRPr="005A7A4D">
        <w:tab/>
        <w:t>hyperkalaemia</w:t>
      </w:r>
      <w:r w:rsidR="00927119">
        <w:t xml:space="preserve">, </w:t>
      </w:r>
      <w:r w:rsidR="00927119" w:rsidRPr="00BC2EF0">
        <w:t>hypoglycaemia</w:t>
      </w:r>
    </w:p>
    <w:p w:rsidR="006603C5" w:rsidRPr="005A7A4D" w:rsidRDefault="006603C5">
      <w:pPr>
        <w:pStyle w:val="EMEABodyText"/>
        <w:rPr>
          <w:b/>
          <w:i/>
        </w:rPr>
      </w:pPr>
    </w:p>
    <w:p w:rsidR="006603C5" w:rsidRPr="00667CD0" w:rsidRDefault="006603C5">
      <w:pPr>
        <w:pStyle w:val="EMEABodyText"/>
        <w:keepNext/>
        <w:outlineLvl w:val="0"/>
        <w:rPr>
          <w:u w:val="single"/>
        </w:rPr>
      </w:pPr>
      <w:r w:rsidRPr="00667CD0">
        <w:rPr>
          <w:u w:val="single"/>
        </w:rPr>
        <w:t>Nervous system disorders</w:t>
      </w:r>
    </w:p>
    <w:p w:rsidR="000841D5" w:rsidRPr="005A7A4D" w:rsidRDefault="000841D5">
      <w:pPr>
        <w:pStyle w:val="EMEABodyText"/>
        <w:tabs>
          <w:tab w:val="left" w:pos="720"/>
          <w:tab w:val="left" w:pos="1440"/>
        </w:tabs>
        <w:outlineLvl w:val="0"/>
      </w:pPr>
    </w:p>
    <w:p w:rsidR="006603C5" w:rsidRPr="005A7A4D" w:rsidRDefault="006603C5">
      <w:pPr>
        <w:pStyle w:val="EMEABodyText"/>
        <w:tabs>
          <w:tab w:val="left" w:pos="720"/>
          <w:tab w:val="left" w:pos="1440"/>
        </w:tabs>
        <w:outlineLvl w:val="0"/>
      </w:pPr>
      <w:r w:rsidRPr="005A7A4D">
        <w:t>Common:</w:t>
      </w:r>
      <w:r w:rsidRPr="005A7A4D">
        <w:tab/>
        <w:t>dizziness, orthostatic dizziness*</w:t>
      </w:r>
    </w:p>
    <w:p w:rsidR="006603C5" w:rsidRPr="005A7A4D" w:rsidRDefault="006603C5" w:rsidP="008E6ED7">
      <w:pPr>
        <w:pStyle w:val="EMEABodyText"/>
        <w:tabs>
          <w:tab w:val="left" w:pos="720"/>
          <w:tab w:val="left" w:pos="1440"/>
        </w:tabs>
        <w:outlineLvl w:val="0"/>
      </w:pPr>
      <w:r w:rsidRPr="005A7A4D">
        <w:t>Not known:</w:t>
      </w:r>
      <w:r w:rsidRPr="005A7A4D">
        <w:tab/>
        <w:t>vertigo, headache</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Ear and labyrinth disorder</w:t>
      </w:r>
    </w:p>
    <w:p w:rsidR="000841D5" w:rsidRPr="005A7A4D" w:rsidRDefault="000841D5"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Not known:</w:t>
      </w:r>
      <w:r w:rsidRPr="005A7A4D">
        <w:tab/>
        <w:t>tinnitus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Cardiac disorders</w:t>
      </w:r>
    </w:p>
    <w:p w:rsidR="000841D5" w:rsidRPr="005A7A4D" w:rsidRDefault="000841D5" w:rsidP="008E6ED7">
      <w:pPr>
        <w:pStyle w:val="EMEABodyText"/>
        <w:tabs>
          <w:tab w:val="left" w:pos="720"/>
          <w:tab w:val="left" w:pos="1440"/>
        </w:tabs>
        <w:outlineLvl w:val="0"/>
      </w:pPr>
    </w:p>
    <w:p w:rsidR="006603C5" w:rsidRPr="005A7A4D" w:rsidRDefault="006603C5" w:rsidP="008E6ED7">
      <w:pPr>
        <w:pStyle w:val="EMEABodyText"/>
        <w:tabs>
          <w:tab w:val="left" w:pos="720"/>
          <w:tab w:val="left" w:pos="1440"/>
        </w:tabs>
        <w:outlineLvl w:val="0"/>
      </w:pPr>
      <w:r w:rsidRPr="005A7A4D">
        <w:t>Uncommon:</w:t>
      </w:r>
      <w:r w:rsidRPr="005A7A4D">
        <w:tab/>
        <w:t>tachycardia</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Vascular disorders</w:t>
      </w:r>
    </w:p>
    <w:p w:rsidR="000841D5" w:rsidRPr="005A7A4D" w:rsidRDefault="000841D5" w:rsidP="008E6ED7">
      <w:pPr>
        <w:pStyle w:val="EMEABodyText"/>
        <w:keepNext/>
        <w:tabs>
          <w:tab w:val="left" w:pos="630"/>
          <w:tab w:val="left" w:pos="720"/>
          <w:tab w:val="left" w:pos="1440"/>
        </w:tabs>
      </w:pPr>
    </w:p>
    <w:p w:rsidR="006603C5" w:rsidRPr="005A7A4D" w:rsidRDefault="006603C5" w:rsidP="008E6ED7">
      <w:pPr>
        <w:pStyle w:val="EMEABodyText"/>
        <w:keepNext/>
        <w:tabs>
          <w:tab w:val="left" w:pos="630"/>
          <w:tab w:val="left" w:pos="720"/>
          <w:tab w:val="left" w:pos="1440"/>
        </w:tabs>
      </w:pPr>
      <w:r w:rsidRPr="005A7A4D">
        <w:t>Common:</w:t>
      </w:r>
      <w:r w:rsidRPr="005A7A4D">
        <w:tab/>
        <w:t>orthostatic hypotension*</w:t>
      </w:r>
    </w:p>
    <w:p w:rsidR="006603C5" w:rsidRPr="005A7A4D" w:rsidRDefault="006603C5" w:rsidP="008E6ED7">
      <w:pPr>
        <w:pStyle w:val="EMEABodyText"/>
        <w:keepNext/>
        <w:tabs>
          <w:tab w:val="left" w:pos="1430"/>
        </w:tabs>
        <w:outlineLvl w:val="0"/>
        <w:rPr>
          <w:i/>
          <w:u w:val="single"/>
        </w:rPr>
      </w:pPr>
      <w:r w:rsidRPr="005A7A4D">
        <w:t>Uncommon:</w:t>
      </w:r>
      <w:r w:rsidRPr="005A7A4D">
        <w:tab/>
        <w:t>flushing</w:t>
      </w:r>
    </w:p>
    <w:p w:rsidR="006603C5" w:rsidRPr="005A7A4D" w:rsidRDefault="006603C5" w:rsidP="008E6ED7">
      <w:pPr>
        <w:pStyle w:val="EMEABodyText"/>
        <w:outlineLvl w:val="0"/>
        <w:rPr>
          <w:i/>
          <w:u w:val="single"/>
        </w:rPr>
      </w:pPr>
    </w:p>
    <w:p w:rsidR="006603C5" w:rsidRPr="00667CD0" w:rsidRDefault="006603C5">
      <w:pPr>
        <w:pStyle w:val="EMEABodyText"/>
        <w:keepNext/>
        <w:outlineLvl w:val="0"/>
        <w:rPr>
          <w:u w:val="single"/>
        </w:rPr>
      </w:pPr>
      <w:r w:rsidRPr="00667CD0">
        <w:rPr>
          <w:u w:val="single"/>
        </w:rPr>
        <w:t>Respiratory, thoracic and mediastinal disorders</w:t>
      </w:r>
    </w:p>
    <w:p w:rsidR="000841D5" w:rsidRPr="005A7A4D" w:rsidRDefault="000841D5">
      <w:pPr>
        <w:pStyle w:val="EMEABodyText"/>
        <w:tabs>
          <w:tab w:val="left" w:pos="720"/>
          <w:tab w:val="left" w:pos="1440"/>
        </w:tabs>
        <w:outlineLvl w:val="0"/>
      </w:pPr>
    </w:p>
    <w:p w:rsidR="006603C5" w:rsidRPr="005A7A4D" w:rsidRDefault="006603C5">
      <w:pPr>
        <w:pStyle w:val="EMEABodyText"/>
        <w:tabs>
          <w:tab w:val="left" w:pos="720"/>
          <w:tab w:val="left" w:pos="1440"/>
        </w:tabs>
        <w:outlineLvl w:val="0"/>
      </w:pPr>
      <w:r w:rsidRPr="005A7A4D">
        <w:t>Uncommon:</w:t>
      </w:r>
      <w:r w:rsidRPr="005A7A4D">
        <w:tab/>
        <w:t>cough</w:t>
      </w:r>
    </w:p>
    <w:p w:rsidR="006603C5" w:rsidRPr="005A7A4D" w:rsidRDefault="006603C5">
      <w:pPr>
        <w:pStyle w:val="EMEABodyText"/>
      </w:pPr>
    </w:p>
    <w:p w:rsidR="006603C5" w:rsidRPr="00667CD0" w:rsidRDefault="006603C5">
      <w:pPr>
        <w:pStyle w:val="EMEABodyText"/>
        <w:keepNext/>
        <w:outlineLvl w:val="0"/>
        <w:rPr>
          <w:u w:val="single"/>
        </w:rPr>
      </w:pPr>
      <w:r w:rsidRPr="00667CD0">
        <w:rPr>
          <w:u w:val="single"/>
        </w:rPr>
        <w:t>Gastrointestinal disorders</w:t>
      </w:r>
    </w:p>
    <w:p w:rsidR="000841D5" w:rsidRPr="005A7A4D" w:rsidRDefault="000841D5">
      <w:pPr>
        <w:pStyle w:val="EMEABodyText"/>
        <w:keepNext/>
        <w:tabs>
          <w:tab w:val="left" w:pos="720"/>
          <w:tab w:val="left" w:pos="1440"/>
        </w:tabs>
        <w:outlineLvl w:val="0"/>
      </w:pPr>
    </w:p>
    <w:p w:rsidR="006603C5" w:rsidRPr="005A7A4D" w:rsidRDefault="006603C5">
      <w:pPr>
        <w:pStyle w:val="EMEABodyText"/>
        <w:keepNext/>
        <w:tabs>
          <w:tab w:val="left" w:pos="720"/>
          <w:tab w:val="left" w:pos="1440"/>
        </w:tabs>
        <w:outlineLvl w:val="0"/>
      </w:pPr>
      <w:r w:rsidRPr="005A7A4D">
        <w:t>Common:</w:t>
      </w:r>
      <w:r w:rsidRPr="005A7A4D">
        <w:tab/>
        <w:t>nausea/vomiting</w:t>
      </w:r>
    </w:p>
    <w:p w:rsidR="006603C5" w:rsidRPr="005A7A4D" w:rsidRDefault="006603C5">
      <w:pPr>
        <w:pStyle w:val="EMEABodyText"/>
        <w:tabs>
          <w:tab w:val="left" w:pos="720"/>
          <w:tab w:val="left" w:pos="1440"/>
        </w:tabs>
      </w:pPr>
      <w:r w:rsidRPr="005A7A4D">
        <w:t>Uncommon:</w:t>
      </w:r>
      <w:r w:rsidRPr="005A7A4D">
        <w:tab/>
        <w:t>diarrhoea, dyspepsia/heartburn</w:t>
      </w:r>
    </w:p>
    <w:p w:rsidR="006603C5" w:rsidRPr="005A7A4D" w:rsidRDefault="006603C5" w:rsidP="008E6ED7">
      <w:pPr>
        <w:pStyle w:val="EMEABodyText"/>
        <w:tabs>
          <w:tab w:val="left" w:pos="720"/>
          <w:tab w:val="left" w:pos="1440"/>
        </w:tabs>
      </w:pPr>
      <w:r w:rsidRPr="005A7A4D">
        <w:t>Not known:</w:t>
      </w:r>
      <w:r w:rsidRPr="005A7A4D">
        <w:tab/>
        <w:t>dysgeusia</w:t>
      </w:r>
    </w:p>
    <w:p w:rsidR="006603C5" w:rsidRPr="005A7A4D" w:rsidRDefault="006603C5">
      <w:pPr>
        <w:pStyle w:val="EMEABodyText"/>
        <w:tabs>
          <w:tab w:val="left" w:pos="720"/>
          <w:tab w:val="left" w:pos="1440"/>
        </w:tabs>
      </w:pPr>
    </w:p>
    <w:p w:rsidR="006603C5" w:rsidRPr="00667CD0" w:rsidRDefault="006603C5" w:rsidP="008E6ED7">
      <w:pPr>
        <w:pStyle w:val="EMEABodyText"/>
        <w:keepNext/>
        <w:outlineLvl w:val="0"/>
        <w:rPr>
          <w:u w:val="single"/>
        </w:rPr>
      </w:pPr>
      <w:r w:rsidRPr="00667CD0">
        <w:rPr>
          <w:u w:val="single"/>
        </w:rPr>
        <w:t>Hepatobiliary disorders</w:t>
      </w:r>
    </w:p>
    <w:p w:rsidR="000841D5" w:rsidRPr="005A7A4D" w:rsidRDefault="000841D5" w:rsidP="008E6ED7">
      <w:pPr>
        <w:pStyle w:val="EMEABodyText"/>
        <w:keepNext/>
        <w:tabs>
          <w:tab w:val="left" w:pos="1430"/>
        </w:tabs>
        <w:outlineLvl w:val="0"/>
      </w:pPr>
    </w:p>
    <w:p w:rsidR="006603C5" w:rsidRPr="005A7A4D" w:rsidRDefault="006603C5" w:rsidP="008E6ED7">
      <w:pPr>
        <w:pStyle w:val="EMEABodyText"/>
        <w:keepNext/>
        <w:tabs>
          <w:tab w:val="left" w:pos="1430"/>
        </w:tabs>
        <w:outlineLvl w:val="0"/>
      </w:pPr>
      <w:r w:rsidRPr="005A7A4D">
        <w:t>Uncommon:</w:t>
      </w:r>
      <w:r w:rsidRPr="005A7A4D">
        <w:tab/>
        <w:t>jaundice</w:t>
      </w:r>
    </w:p>
    <w:p w:rsidR="006603C5" w:rsidRPr="005A7A4D" w:rsidRDefault="006603C5" w:rsidP="008E6ED7">
      <w:pPr>
        <w:pStyle w:val="EMEABodyText"/>
        <w:keepNext/>
        <w:tabs>
          <w:tab w:val="left" w:pos="1430"/>
        </w:tabs>
        <w:outlineLvl w:val="0"/>
        <w:rPr>
          <w:i/>
          <w:u w:val="single"/>
        </w:rPr>
      </w:pPr>
      <w:r w:rsidRPr="005A7A4D">
        <w:t>Not known:</w:t>
      </w:r>
      <w:r w:rsidRPr="005A7A4D">
        <w:tab/>
        <w:t>hepatitis, abnormal liver function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Skin and subcutaneous tissue disorders</w:t>
      </w:r>
    </w:p>
    <w:p w:rsidR="000841D5" w:rsidRPr="005A7A4D" w:rsidRDefault="000841D5" w:rsidP="008E6ED7">
      <w:pPr>
        <w:pStyle w:val="EMEABodyText"/>
        <w:keepNext/>
        <w:tabs>
          <w:tab w:val="left" w:pos="880"/>
          <w:tab w:val="left" w:pos="1430"/>
        </w:tabs>
        <w:outlineLvl w:val="0"/>
      </w:pPr>
    </w:p>
    <w:p w:rsidR="006603C5" w:rsidRPr="005A7A4D" w:rsidRDefault="006603C5" w:rsidP="008E6ED7">
      <w:pPr>
        <w:pStyle w:val="EMEABodyText"/>
        <w:keepNext/>
        <w:tabs>
          <w:tab w:val="left" w:pos="880"/>
          <w:tab w:val="left" w:pos="1430"/>
        </w:tabs>
        <w:outlineLvl w:val="0"/>
      </w:pPr>
      <w:r w:rsidRPr="005A7A4D">
        <w:t>Not known:</w:t>
      </w:r>
      <w:r w:rsidRPr="005A7A4D">
        <w:tab/>
      </w:r>
      <w:proofErr w:type="spellStart"/>
      <w:r w:rsidRPr="005A7A4D">
        <w:t>leukocytoclastic</w:t>
      </w:r>
      <w:proofErr w:type="spellEnd"/>
      <w:r w:rsidRPr="005A7A4D">
        <w:t xml:space="preserve"> vasculitis</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pPr>
      <w:r w:rsidRPr="00667CD0">
        <w:rPr>
          <w:u w:val="single"/>
        </w:rPr>
        <w:t>Musculoskeletal and connective tissue disorders</w:t>
      </w:r>
    </w:p>
    <w:p w:rsidR="000841D5" w:rsidRPr="005A7A4D" w:rsidRDefault="000841D5" w:rsidP="008E6ED7">
      <w:pPr>
        <w:pStyle w:val="EMEABodyText"/>
        <w:tabs>
          <w:tab w:val="left" w:pos="720"/>
          <w:tab w:val="left" w:pos="1440"/>
        </w:tabs>
      </w:pPr>
    </w:p>
    <w:p w:rsidR="006603C5" w:rsidRPr="005A7A4D" w:rsidRDefault="006603C5" w:rsidP="008E6ED7">
      <w:pPr>
        <w:pStyle w:val="EMEABodyText"/>
        <w:tabs>
          <w:tab w:val="left" w:pos="720"/>
          <w:tab w:val="left" w:pos="1440"/>
        </w:tabs>
      </w:pPr>
      <w:r w:rsidRPr="005A7A4D">
        <w:t>Common:</w:t>
      </w:r>
      <w:r w:rsidRPr="005A7A4D">
        <w:tab/>
        <w:t>musculoskeletal pain*</w:t>
      </w:r>
    </w:p>
    <w:p w:rsidR="006603C5" w:rsidRPr="005A7A4D" w:rsidRDefault="006603C5" w:rsidP="00CE49CC">
      <w:pPr>
        <w:pStyle w:val="EMEABodyText"/>
        <w:tabs>
          <w:tab w:val="left" w:pos="720"/>
          <w:tab w:val="left" w:pos="1440"/>
        </w:tabs>
        <w:ind w:left="1440" w:hanging="1440"/>
        <w:outlineLvl w:val="0"/>
      </w:pPr>
      <w:r w:rsidRPr="005A7A4D">
        <w:t>Not known:</w:t>
      </w:r>
      <w:r w:rsidRPr="005A7A4D">
        <w:tab/>
        <w:t>arthralgia, myalgia (in some cases associated with inc</w:t>
      </w:r>
      <w:r w:rsidR="00CE49CC" w:rsidRPr="005A7A4D">
        <w:t xml:space="preserve">reased plasma creatine kinase </w:t>
      </w:r>
      <w:r w:rsidRPr="005A7A4D">
        <w:t>levels), muscle cramps</w:t>
      </w:r>
    </w:p>
    <w:p w:rsidR="006603C5" w:rsidRPr="005A7A4D" w:rsidRDefault="006603C5" w:rsidP="008E6ED7">
      <w:pPr>
        <w:pStyle w:val="EMEABodyText"/>
      </w:pPr>
    </w:p>
    <w:p w:rsidR="006603C5" w:rsidRPr="00667CD0" w:rsidRDefault="006603C5" w:rsidP="008E6ED7">
      <w:pPr>
        <w:pStyle w:val="EMEABodyText"/>
        <w:keepNext/>
        <w:outlineLvl w:val="0"/>
        <w:rPr>
          <w:u w:val="single"/>
        </w:rPr>
      </w:pPr>
      <w:r w:rsidRPr="00667CD0">
        <w:rPr>
          <w:u w:val="single"/>
        </w:rPr>
        <w:t>Renal and urinary disorders</w:t>
      </w:r>
    </w:p>
    <w:p w:rsidR="000841D5" w:rsidRPr="005A7A4D" w:rsidRDefault="000841D5" w:rsidP="00CE49CC">
      <w:pPr>
        <w:pStyle w:val="EMEABodyText"/>
        <w:keepNext/>
        <w:tabs>
          <w:tab w:val="left" w:pos="1430"/>
        </w:tabs>
        <w:ind w:left="1440" w:hanging="1440"/>
        <w:outlineLvl w:val="0"/>
      </w:pPr>
    </w:p>
    <w:p w:rsidR="006603C5" w:rsidRPr="005A7A4D" w:rsidRDefault="006603C5" w:rsidP="00CE49CC">
      <w:pPr>
        <w:pStyle w:val="EMEABodyText"/>
        <w:keepNext/>
        <w:tabs>
          <w:tab w:val="left" w:pos="1430"/>
        </w:tabs>
        <w:ind w:left="1440" w:hanging="1440"/>
        <w:outlineLvl w:val="0"/>
      </w:pPr>
      <w:r w:rsidRPr="005A7A4D">
        <w:t>Not known:</w:t>
      </w:r>
      <w:r w:rsidRPr="005A7A4D">
        <w:tab/>
        <w:t>impaired renal function including cases of renal failure in patients at risk (see section 4.4)</w:t>
      </w:r>
    </w:p>
    <w:p w:rsidR="006603C5" w:rsidRPr="005A7A4D" w:rsidRDefault="006603C5">
      <w:pPr>
        <w:pStyle w:val="EMEABodyText"/>
        <w:tabs>
          <w:tab w:val="left" w:pos="720"/>
          <w:tab w:val="left" w:pos="1440"/>
        </w:tabs>
      </w:pPr>
    </w:p>
    <w:p w:rsidR="006603C5" w:rsidRPr="00667CD0" w:rsidRDefault="006603C5" w:rsidP="008E6ED7">
      <w:pPr>
        <w:pStyle w:val="EMEABodyText"/>
        <w:keepNext/>
        <w:jc w:val="both"/>
        <w:outlineLvl w:val="0"/>
        <w:rPr>
          <w:u w:val="single"/>
        </w:rPr>
      </w:pPr>
      <w:r w:rsidRPr="00667CD0">
        <w:rPr>
          <w:u w:val="single"/>
        </w:rPr>
        <w:t>Reproductive system and breast disorders</w:t>
      </w:r>
    </w:p>
    <w:p w:rsidR="000841D5" w:rsidRPr="005A7A4D" w:rsidRDefault="000841D5" w:rsidP="00CE49CC">
      <w:pPr>
        <w:pStyle w:val="EMEABodyText"/>
        <w:tabs>
          <w:tab w:val="left" w:pos="1440"/>
        </w:tabs>
      </w:pPr>
    </w:p>
    <w:p w:rsidR="006603C5" w:rsidRPr="005A7A4D" w:rsidRDefault="006603C5" w:rsidP="00CE49CC">
      <w:pPr>
        <w:pStyle w:val="EMEABodyText"/>
        <w:tabs>
          <w:tab w:val="left" w:pos="1440"/>
        </w:tabs>
      </w:pPr>
      <w:r w:rsidRPr="005A7A4D">
        <w:t>Uncommon:</w:t>
      </w:r>
      <w:r w:rsidRPr="005A7A4D">
        <w:tab/>
        <w:t>sexual dysfunction</w:t>
      </w:r>
    </w:p>
    <w:p w:rsidR="006603C5" w:rsidRPr="005A7A4D" w:rsidRDefault="006603C5" w:rsidP="008E6ED7">
      <w:pPr>
        <w:pStyle w:val="EMEABodyText"/>
        <w:tabs>
          <w:tab w:val="left" w:pos="1440"/>
        </w:tabs>
        <w:jc w:val="both"/>
        <w:outlineLvl w:val="0"/>
      </w:pPr>
    </w:p>
    <w:p w:rsidR="006603C5" w:rsidRPr="00667CD0" w:rsidRDefault="006603C5" w:rsidP="008E6ED7">
      <w:pPr>
        <w:pStyle w:val="EMEABodyText"/>
        <w:keepNext/>
        <w:outlineLvl w:val="0"/>
        <w:rPr>
          <w:u w:val="single"/>
        </w:rPr>
      </w:pPr>
      <w:r w:rsidRPr="00667CD0">
        <w:rPr>
          <w:u w:val="single"/>
        </w:rPr>
        <w:t>General disorders and administration site conditions</w:t>
      </w:r>
    </w:p>
    <w:p w:rsidR="000841D5" w:rsidRPr="005A7A4D" w:rsidRDefault="000841D5" w:rsidP="008E6ED7">
      <w:pPr>
        <w:pStyle w:val="EMEABodyText"/>
        <w:keepNext/>
        <w:tabs>
          <w:tab w:val="left" w:pos="720"/>
          <w:tab w:val="left" w:pos="1440"/>
        </w:tabs>
        <w:outlineLvl w:val="0"/>
      </w:pPr>
    </w:p>
    <w:p w:rsidR="006603C5" w:rsidRPr="005A7A4D" w:rsidRDefault="006603C5" w:rsidP="008E6ED7">
      <w:pPr>
        <w:pStyle w:val="EMEABodyText"/>
        <w:keepNext/>
        <w:tabs>
          <w:tab w:val="left" w:pos="720"/>
          <w:tab w:val="left" w:pos="1440"/>
        </w:tabs>
        <w:outlineLvl w:val="0"/>
      </w:pPr>
      <w:r w:rsidRPr="005A7A4D">
        <w:t>Common:</w:t>
      </w:r>
      <w:r w:rsidRPr="005A7A4D">
        <w:tab/>
        <w:t>fatigue</w:t>
      </w:r>
    </w:p>
    <w:p w:rsidR="006603C5" w:rsidRPr="005A7A4D" w:rsidRDefault="006603C5" w:rsidP="008E6ED7">
      <w:pPr>
        <w:pStyle w:val="EMEABodyText"/>
        <w:keepNext/>
        <w:tabs>
          <w:tab w:val="left" w:pos="1430"/>
        </w:tabs>
        <w:outlineLvl w:val="0"/>
        <w:rPr>
          <w:i/>
          <w:u w:val="single"/>
        </w:rPr>
      </w:pPr>
      <w:r w:rsidRPr="005A7A4D">
        <w:t>Uncommon:</w:t>
      </w:r>
      <w:r w:rsidRPr="005A7A4D">
        <w:tab/>
        <w:t>chest pain</w:t>
      </w:r>
    </w:p>
    <w:p w:rsidR="006603C5" w:rsidRPr="005A7A4D" w:rsidRDefault="006603C5" w:rsidP="008E6ED7">
      <w:pPr>
        <w:pStyle w:val="EMEABodyText"/>
        <w:keepNext/>
        <w:outlineLvl w:val="0"/>
        <w:rPr>
          <w:i/>
          <w:u w:val="single"/>
        </w:rPr>
      </w:pPr>
    </w:p>
    <w:p w:rsidR="006603C5" w:rsidRPr="00667CD0" w:rsidRDefault="006603C5" w:rsidP="008E6ED7">
      <w:pPr>
        <w:pStyle w:val="EMEABodyText"/>
        <w:keepNext/>
        <w:outlineLvl w:val="0"/>
        <w:rPr>
          <w:u w:val="single"/>
        </w:rPr>
      </w:pPr>
      <w:r w:rsidRPr="00667CD0">
        <w:rPr>
          <w:u w:val="single"/>
        </w:rPr>
        <w:t>Investigations</w:t>
      </w:r>
    </w:p>
    <w:p w:rsidR="000841D5" w:rsidRPr="005A7A4D" w:rsidRDefault="000841D5" w:rsidP="008E6ED7">
      <w:pPr>
        <w:pStyle w:val="EMEABodyText"/>
        <w:tabs>
          <w:tab w:val="left" w:pos="720"/>
          <w:tab w:val="left" w:pos="1440"/>
        </w:tabs>
        <w:ind w:left="1440" w:hanging="1440"/>
      </w:pPr>
    </w:p>
    <w:p w:rsidR="006603C5" w:rsidRPr="005A7A4D" w:rsidRDefault="006603C5" w:rsidP="008E6ED7">
      <w:pPr>
        <w:pStyle w:val="EMEABodyText"/>
        <w:tabs>
          <w:tab w:val="left" w:pos="720"/>
          <w:tab w:val="left" w:pos="1440"/>
        </w:tabs>
        <w:ind w:left="1440" w:hanging="1440"/>
      </w:pPr>
      <w:r w:rsidRPr="005A7A4D">
        <w:t>Very common:</w:t>
      </w:r>
      <w:r w:rsidRPr="005A7A4D">
        <w:tab/>
        <w:t>Hyperkalaemia* occurred more often in diabetic patients treated with irbesartan than with placebo. In diabetic hypertensive patients with microalbuminuria and normal renal function, hyperkalaemia (≥ 5.5 </w:t>
      </w:r>
      <w:proofErr w:type="spellStart"/>
      <w:r w:rsidRPr="005A7A4D">
        <w:t>mEq</w:t>
      </w:r>
      <w:proofErr w:type="spellEnd"/>
      <w:r w:rsidRPr="005A7A4D">
        <w:t>/L) occurred in 29.4% of the patients in the irbesartan 300 mg group and 22% of the patients in the placebo group. In diabetic hypertensive patients with chronic renal insufficiency and overt proteinuria, hyperkalaemia (≥ 5.5 </w:t>
      </w:r>
      <w:proofErr w:type="spellStart"/>
      <w:r w:rsidRPr="005A7A4D">
        <w:t>mEq</w:t>
      </w:r>
      <w:proofErr w:type="spellEnd"/>
      <w:r w:rsidRPr="005A7A4D">
        <w:t>/L) occurred in 46.3% of the patients in the irbesartan group and 26.3% of the patients in the placebo group.</w:t>
      </w:r>
    </w:p>
    <w:p w:rsidR="006603C5" w:rsidRPr="005A7A4D" w:rsidRDefault="006603C5" w:rsidP="008E6ED7">
      <w:pPr>
        <w:pStyle w:val="EMEABodyText"/>
        <w:tabs>
          <w:tab w:val="left" w:pos="720"/>
          <w:tab w:val="left" w:pos="1440"/>
        </w:tabs>
        <w:ind w:left="1440" w:hanging="1440"/>
      </w:pPr>
      <w:r w:rsidRPr="005A7A4D">
        <w:t>Common:</w:t>
      </w:r>
      <w:r w:rsidRPr="005A7A4D">
        <w:tab/>
        <w:t>significant increases in plasma creatine kinase were commonly observed (1.7%) in irbesartan treated subjects. None of these increases were associated with identifiable clinical musculoskeletal events.</w:t>
      </w:r>
      <w:r w:rsidRPr="005A7A4D">
        <w:br/>
        <w:t>In 1.7% of hypertensive patients with advanced diabetic renal disease treated with irbesartan, a decrease in haemoglobin*, which was not clinically significant, has been observed.</w:t>
      </w:r>
    </w:p>
    <w:p w:rsidR="006603C5" w:rsidRPr="005A7A4D" w:rsidRDefault="006603C5" w:rsidP="008E6ED7">
      <w:pPr>
        <w:pStyle w:val="EMEABodyText"/>
        <w:outlineLvl w:val="0"/>
        <w:rPr>
          <w:i/>
          <w:u w:val="single"/>
        </w:rPr>
      </w:pPr>
    </w:p>
    <w:p w:rsidR="006603C5" w:rsidRPr="005A7A4D" w:rsidRDefault="006603C5" w:rsidP="008E6ED7">
      <w:pPr>
        <w:pStyle w:val="EMEABodyText"/>
        <w:rPr>
          <w:bCs/>
        </w:rPr>
      </w:pPr>
      <w:r w:rsidRPr="005A7A4D">
        <w:rPr>
          <w:bCs/>
          <w:u w:val="single"/>
        </w:rPr>
        <w:t>Paediatric population</w:t>
      </w:r>
    </w:p>
    <w:p w:rsidR="00197DBF" w:rsidRPr="005A7A4D" w:rsidRDefault="00197DBF" w:rsidP="008E6ED7">
      <w:pPr>
        <w:pStyle w:val="EMEABodyText"/>
        <w:rPr>
          <w:bCs/>
        </w:rPr>
      </w:pPr>
    </w:p>
    <w:p w:rsidR="006603C5" w:rsidRPr="005A7A4D" w:rsidRDefault="006603C5" w:rsidP="008E6ED7">
      <w:pPr>
        <w:pStyle w:val="EMEABodyText"/>
      </w:pPr>
      <w:r w:rsidRPr="005A7A4D">
        <w:rPr>
          <w:bCs/>
        </w:rPr>
        <w:t>I</w:t>
      </w:r>
      <w:r w:rsidRPr="005A7A4D">
        <w:t>n a randomised trial of 318 hypertensive children and adolescents aged 6 to 16 years, the following adverse reactions occurred in the 3-week double-blind phase: headache (7.9%), hypotension (2.2%), dizziness (1.9%), cough (0.9%). In the 26-week open-label period of this trial the most frequent laboratory abnormalities observed were creatinine increases (6.5%) and elevated CK values in 2% of child recipients.</w:t>
      </w:r>
    </w:p>
    <w:p w:rsidR="006603C5" w:rsidRPr="005A7A4D" w:rsidRDefault="006603C5">
      <w:pPr>
        <w:pStyle w:val="EMEABodyText"/>
        <w:tabs>
          <w:tab w:val="left" w:pos="1440"/>
        </w:tabs>
      </w:pPr>
    </w:p>
    <w:p w:rsidR="00CF2553" w:rsidRPr="005A7A4D" w:rsidRDefault="00CF2553" w:rsidP="00CF2553">
      <w:pPr>
        <w:pStyle w:val="EMEABodyText"/>
        <w:rPr>
          <w:u w:val="single"/>
        </w:rPr>
      </w:pPr>
      <w:r w:rsidRPr="005A7A4D">
        <w:rPr>
          <w:u w:val="single"/>
        </w:rPr>
        <w:t>Reporting of suspected adverse reactions</w:t>
      </w:r>
    </w:p>
    <w:p w:rsidR="00197DBF" w:rsidRPr="005A7A4D" w:rsidRDefault="00197DBF" w:rsidP="00CF2553">
      <w:pPr>
        <w:pStyle w:val="EMEABodyText"/>
      </w:pPr>
    </w:p>
    <w:p w:rsidR="00CF2553" w:rsidRPr="005A7A4D" w:rsidRDefault="00CF2553" w:rsidP="00CF2553">
      <w:pPr>
        <w:pStyle w:val="EMEABodyText"/>
      </w:pPr>
      <w:r w:rsidRPr="005A7A4D">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357B">
        <w:rPr>
          <w:highlight w:val="lightGray"/>
        </w:rPr>
        <w:t>the national reporting system listed in Appendix V.</w:t>
      </w:r>
      <w:r w:rsidRPr="005A7A4D">
        <w:t xml:space="preserve"> </w:t>
      </w:r>
    </w:p>
    <w:p w:rsidR="00CF2553" w:rsidRPr="005A7A4D" w:rsidRDefault="00CF2553">
      <w:pPr>
        <w:pStyle w:val="EMEABodyText"/>
        <w:tabs>
          <w:tab w:val="left" w:pos="1440"/>
        </w:tabs>
      </w:pPr>
    </w:p>
    <w:p w:rsidR="006603C5" w:rsidRPr="005A7A4D" w:rsidRDefault="006603C5">
      <w:pPr>
        <w:pStyle w:val="EMEAHeading2"/>
        <w:outlineLvl w:val="0"/>
      </w:pPr>
      <w:r w:rsidRPr="005A7A4D">
        <w:t>4.9</w:t>
      </w:r>
      <w:r w:rsidRPr="005A7A4D">
        <w:tab/>
        <w:t>Overdose</w:t>
      </w:r>
    </w:p>
    <w:p w:rsidR="006603C5" w:rsidRPr="005A7A4D" w:rsidRDefault="006603C5" w:rsidP="008E6ED7">
      <w:pPr>
        <w:pStyle w:val="EMEAHeading2"/>
      </w:pPr>
    </w:p>
    <w:p w:rsidR="006603C5" w:rsidRPr="005A7A4D" w:rsidRDefault="006603C5" w:rsidP="008E6ED7">
      <w:pPr>
        <w:pStyle w:val="EMEABodyText"/>
        <w:keepNext/>
      </w:pPr>
      <w:r w:rsidRPr="005A7A4D">
        <w:t xml:space="preserve">Experience in adults exposed to doses of up to 900 mg/day for 8 weeks revealed no toxicity. The most likely manifestations of overdose are expected to be hypotension and tachycardia; bradycardia might also occur from overdose. No specific information is available on the treatment of overdose with </w:t>
      </w:r>
      <w:proofErr w:type="spellStart"/>
      <w:r w:rsidRPr="005A7A4D">
        <w:t>Aprovel</w:t>
      </w:r>
      <w:proofErr w:type="spellEnd"/>
      <w:r w:rsidRPr="005A7A4D">
        <w:t>. The patient should be closely monitored, and the treatment should be symptomatic and supportive. Suggested measures include induction of emesis and/or gastric lavage. Activated charcoal may be useful in the treatment of overdose. Irbesartan is not removed by haemodialysis.</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5.</w:t>
      </w:r>
      <w:r w:rsidRPr="005A7A4D">
        <w:tab/>
        <w:t>PHARMACOLOGICAL PROPERTIES</w:t>
      </w:r>
    </w:p>
    <w:p w:rsidR="006603C5" w:rsidRPr="005A7A4D" w:rsidRDefault="006603C5">
      <w:pPr>
        <w:pStyle w:val="EMEAHeading1"/>
      </w:pPr>
    </w:p>
    <w:p w:rsidR="006603C5" w:rsidRPr="005A7A4D" w:rsidRDefault="006603C5">
      <w:pPr>
        <w:pStyle w:val="EMEAHeading2"/>
        <w:outlineLvl w:val="0"/>
      </w:pPr>
      <w:r w:rsidRPr="005A7A4D">
        <w:t>5.1</w:t>
      </w:r>
      <w:r w:rsidRPr="005A7A4D">
        <w:tab/>
        <w:t>Pharmacodynamic properties</w:t>
      </w:r>
    </w:p>
    <w:p w:rsidR="006603C5" w:rsidRPr="005A7A4D" w:rsidRDefault="006603C5" w:rsidP="008E6ED7">
      <w:pPr>
        <w:pStyle w:val="EMEAHeading2"/>
      </w:pPr>
    </w:p>
    <w:p w:rsidR="006603C5" w:rsidRPr="005A7A4D" w:rsidRDefault="006603C5" w:rsidP="008E6ED7">
      <w:pPr>
        <w:pStyle w:val="EMEABodyText"/>
      </w:pPr>
      <w:r w:rsidRPr="005A7A4D">
        <w:t>Pharmacotherapeutic group: Angiotensin-II antagonists, plain.</w:t>
      </w:r>
    </w:p>
    <w:p w:rsidR="00197DBF" w:rsidRPr="005A7A4D" w:rsidRDefault="00197DBF" w:rsidP="008E6ED7">
      <w:pPr>
        <w:pStyle w:val="EMEABodyText"/>
      </w:pPr>
    </w:p>
    <w:p w:rsidR="006603C5" w:rsidRPr="005A7A4D" w:rsidRDefault="006603C5" w:rsidP="008E6ED7">
      <w:pPr>
        <w:pStyle w:val="EMEABodyText"/>
      </w:pPr>
      <w:r w:rsidRPr="005A7A4D">
        <w:t>ATC code: C09C A04.</w:t>
      </w:r>
    </w:p>
    <w:p w:rsidR="006603C5" w:rsidRPr="005A7A4D" w:rsidRDefault="006603C5">
      <w:pPr>
        <w:pStyle w:val="EMEABodyText"/>
      </w:pPr>
    </w:p>
    <w:p w:rsidR="006603C5" w:rsidRPr="005A7A4D" w:rsidRDefault="006603C5">
      <w:pPr>
        <w:pStyle w:val="EMEABodyText"/>
      </w:pPr>
      <w:r w:rsidRPr="005A7A4D">
        <w:rPr>
          <w:u w:val="single"/>
        </w:rPr>
        <w:t>Mechanism of action</w:t>
      </w:r>
      <w:r w:rsidRPr="005A7A4D">
        <w:t xml:space="preserve">: </w:t>
      </w:r>
      <w:r w:rsidR="000841D5" w:rsidRPr="005A7A4D">
        <w:t>i</w:t>
      </w:r>
      <w:r w:rsidRPr="005A7A4D">
        <w:t>rbesartan is a potent, orally active, selective angiotensin-II receptor (type AT</w:t>
      </w:r>
      <w:r w:rsidRPr="005A7A4D">
        <w:rPr>
          <w:vertAlign w:val="subscript"/>
        </w:rPr>
        <w:t>1</w:t>
      </w:r>
      <w:r w:rsidRPr="005A7A4D">
        <w:t>) antagonist. It is expected to block all actions of angiotensin-II mediated by the AT</w:t>
      </w:r>
      <w:r w:rsidRPr="005A7A4D">
        <w:rPr>
          <w:vertAlign w:val="subscript"/>
        </w:rPr>
        <w:t>1</w:t>
      </w:r>
      <w:r w:rsidRPr="005A7A4D">
        <w:t xml:space="preserve"> receptor, regardless of the source or route of synthesis of angiotensin-II. The selective antagonism of the angiotensin-II (AT</w:t>
      </w:r>
      <w:r w:rsidRPr="005A7A4D">
        <w:rPr>
          <w:vertAlign w:val="subscript"/>
        </w:rPr>
        <w:t>1</w:t>
      </w:r>
      <w:r w:rsidRPr="005A7A4D">
        <w:t>) receptors results in increases in plasma renin levels and angiotensin-II levels, and a decrease in plasma aldosterone concentration. Serum potassium levels are not significantly affected by irbesartan alone at the recommended doses. Irbesartan does not inhibit ACE (kininase-II), an enzyme which generates angiotensin-II and also degrades bradykinin into inactive metabolites. Irbesartan does not require metabolic activation for its activity.</w:t>
      </w:r>
    </w:p>
    <w:p w:rsidR="006603C5" w:rsidRPr="005A7A4D" w:rsidRDefault="006603C5">
      <w:pPr>
        <w:pStyle w:val="EMEABodyText"/>
      </w:pPr>
    </w:p>
    <w:p w:rsidR="006603C5" w:rsidRPr="005A7A4D" w:rsidRDefault="006603C5">
      <w:pPr>
        <w:pStyle w:val="EMEAHeading2"/>
      </w:pPr>
      <w:r w:rsidRPr="005A7A4D">
        <w:rPr>
          <w:b w:val="0"/>
          <w:u w:val="single"/>
        </w:rPr>
        <w:t>Clinical efficacy</w:t>
      </w:r>
    </w:p>
    <w:p w:rsidR="006603C5" w:rsidRPr="005A7A4D" w:rsidRDefault="006603C5">
      <w:pPr>
        <w:pStyle w:val="EMEAHeading2"/>
      </w:pPr>
    </w:p>
    <w:p w:rsidR="006603C5" w:rsidRPr="00667CD0" w:rsidRDefault="006603C5" w:rsidP="008E6ED7">
      <w:pPr>
        <w:pStyle w:val="EMEABodyText"/>
        <w:keepNext/>
        <w:outlineLvl w:val="0"/>
        <w:rPr>
          <w:i/>
        </w:rPr>
      </w:pPr>
      <w:r w:rsidRPr="00667CD0">
        <w:rPr>
          <w:i/>
        </w:rPr>
        <w:t>Hypertension</w:t>
      </w:r>
    </w:p>
    <w:p w:rsidR="00071809" w:rsidRPr="005A7A4D" w:rsidRDefault="00071809">
      <w:pPr>
        <w:pStyle w:val="EMEABodyText"/>
      </w:pPr>
    </w:p>
    <w:p w:rsidR="006603C5" w:rsidRPr="005A7A4D" w:rsidRDefault="006603C5">
      <w:pPr>
        <w:pStyle w:val="EMEABodyText"/>
      </w:pPr>
      <w:r w:rsidRPr="005A7A4D">
        <w:t>Irbesartan lowers blood pressure with minimal change in heart rate. The decrease in blood pressure is dose-related for once a day doses with a tendency towards plateau at doses above 300 mg. Doses of 150-300 mg once daily lower supine or seated blood pressures at trough (i.e. 24 hours after dosing) by an average of 8-13/5-8 mm Hg (systolic/diastolic) greater than those associated with placebo.</w:t>
      </w:r>
    </w:p>
    <w:p w:rsidR="000841D5" w:rsidRPr="005A7A4D" w:rsidRDefault="000841D5">
      <w:pPr>
        <w:pStyle w:val="EMEABodyText"/>
      </w:pPr>
    </w:p>
    <w:p w:rsidR="006603C5" w:rsidRPr="005A7A4D" w:rsidRDefault="006603C5">
      <w:pPr>
        <w:pStyle w:val="EMEABodyText"/>
      </w:pPr>
      <w:r w:rsidRPr="005A7A4D">
        <w:t>Peak reduction of blood pressure is achieved within 3-6 hours after administration and the blood pressure lowering effect is maintained for at least 24 hours. At 24 hours the reduction of blood pressure was 60-70% of the corresponding peak diastolic and systolic responses at the recommended doses. Once daily dosing with 150 mg produced trough and mean 24 hour responses similar to twice daily dosing on the same total dose.</w:t>
      </w:r>
    </w:p>
    <w:p w:rsidR="00071809" w:rsidRPr="005A7A4D" w:rsidRDefault="00071809">
      <w:pPr>
        <w:pStyle w:val="EMEABodyText"/>
      </w:pPr>
    </w:p>
    <w:p w:rsidR="006603C5" w:rsidRPr="005A7A4D" w:rsidRDefault="006603C5">
      <w:pPr>
        <w:pStyle w:val="EMEABodyText"/>
      </w:pPr>
      <w:r w:rsidRPr="005A7A4D">
        <w:t xml:space="preserve">The blood pressure lowering effect of </w:t>
      </w:r>
      <w:proofErr w:type="spellStart"/>
      <w:r w:rsidRPr="005A7A4D">
        <w:t>Aprovel</w:t>
      </w:r>
      <w:proofErr w:type="spellEnd"/>
      <w:r w:rsidRPr="005A7A4D">
        <w:t xml:space="preserve"> is evident within 1-2 weeks, with the maximal effect occurring by 4-6 weeks after start of therapy. The antihypertensive effects are maintained during long term therapy. After withdrawal of therapy, blood pressure gradually returns toward baseline. Rebound hypertension has not been observed.</w:t>
      </w:r>
    </w:p>
    <w:p w:rsidR="00071809" w:rsidRPr="005A7A4D" w:rsidRDefault="00071809">
      <w:pPr>
        <w:pStyle w:val="EMEABodyText"/>
      </w:pPr>
    </w:p>
    <w:p w:rsidR="006603C5" w:rsidRPr="005A7A4D" w:rsidRDefault="006603C5">
      <w:pPr>
        <w:pStyle w:val="EMEABodyText"/>
      </w:pPr>
      <w:r w:rsidRPr="005A7A4D">
        <w:t>The blood pressure lowering effects of irbesartan and thiazide-type diuretics are additive. In patients not adequately controlled by irbesartan alone, the addition of a low dose of hydrochlorothiazide (12.5 mg) to irbesartan once daily results in a further placebo-adjusted blood pressure reduction at trough of 7-10/3-6 mm Hg (systolic/diastolic).</w:t>
      </w:r>
    </w:p>
    <w:p w:rsidR="00071809" w:rsidRPr="005A7A4D" w:rsidRDefault="00071809">
      <w:pPr>
        <w:pStyle w:val="EMEABodyText"/>
      </w:pPr>
    </w:p>
    <w:p w:rsidR="006603C5" w:rsidRPr="005A7A4D" w:rsidRDefault="006603C5">
      <w:pPr>
        <w:pStyle w:val="EMEABodyText"/>
      </w:pPr>
      <w:r w:rsidRPr="005A7A4D">
        <w:t xml:space="preserve">The efficacy of </w:t>
      </w:r>
      <w:proofErr w:type="spellStart"/>
      <w:r w:rsidRPr="005A7A4D">
        <w:t>Aprovel</w:t>
      </w:r>
      <w:proofErr w:type="spellEnd"/>
      <w:r w:rsidRPr="005A7A4D">
        <w:t xml:space="preserve"> is not influenced by age or gender. As is the case with other medicinal products that affect the renin-angiotensin system, black hypertensive patients have notably less response to irbesartan monotherapy. When irbesartan is administered concomitantly with a low dose of hydrochlorothiazide (e.g. 12.5 mg daily), the antihypertensive response in black patients approaches that of white patients.</w:t>
      </w:r>
    </w:p>
    <w:p w:rsidR="00071809" w:rsidRPr="005A7A4D" w:rsidRDefault="00071809">
      <w:pPr>
        <w:pStyle w:val="EMEABodyText"/>
      </w:pPr>
    </w:p>
    <w:p w:rsidR="006603C5" w:rsidRPr="005A7A4D" w:rsidRDefault="006603C5">
      <w:pPr>
        <w:pStyle w:val="EMEABodyText"/>
      </w:pPr>
      <w:r w:rsidRPr="005A7A4D">
        <w:t>There is no clinically important effect on serum uric acid or urinary uric acid secretion.</w:t>
      </w:r>
    </w:p>
    <w:p w:rsidR="006603C5" w:rsidRPr="005A7A4D" w:rsidRDefault="006603C5" w:rsidP="008E6ED7">
      <w:pPr>
        <w:pStyle w:val="EMEABodyText"/>
      </w:pPr>
    </w:p>
    <w:p w:rsidR="006603C5" w:rsidRPr="00667CD0" w:rsidRDefault="006603C5" w:rsidP="008E6ED7">
      <w:pPr>
        <w:pStyle w:val="EMEABodyText"/>
        <w:keepNext/>
        <w:outlineLvl w:val="0"/>
        <w:rPr>
          <w:i/>
        </w:rPr>
      </w:pPr>
      <w:r w:rsidRPr="00667CD0">
        <w:rPr>
          <w:i/>
        </w:rPr>
        <w:t>Paediatric population</w:t>
      </w:r>
    </w:p>
    <w:p w:rsidR="00071809" w:rsidRPr="005A7A4D" w:rsidRDefault="00071809" w:rsidP="008E6ED7">
      <w:pPr>
        <w:pStyle w:val="EMEABodyText"/>
      </w:pPr>
    </w:p>
    <w:p w:rsidR="006603C5" w:rsidRPr="005A7A4D" w:rsidRDefault="006603C5" w:rsidP="008E6ED7">
      <w:pPr>
        <w:pStyle w:val="EMEABodyText"/>
      </w:pPr>
      <w:r w:rsidRPr="005A7A4D">
        <w:t>Reduction of blood pressure with 0.5 mg/kg (low), 1.5 mg/kg (medium) and 4.5 mg/kg (high) target titrated doses of irbesartan was evaluated in 318 hypertensive or at risk (diabetic, family history of hypertension) children and adolescents aged 6 to 16 years over a three week period. At the end of the three weeks the mean reduction from baseline in the primary efficacy variable, trough seated systolic blood pressure (</w:t>
      </w:r>
      <w:proofErr w:type="spellStart"/>
      <w:r w:rsidRPr="005A7A4D">
        <w:t>SeSBP</w:t>
      </w:r>
      <w:proofErr w:type="spellEnd"/>
      <w:r w:rsidRPr="005A7A4D">
        <w:t>) was 11.7 mmHg (low dose), 9.3 mmHg (medium dose), 13.2 mmHg (high dose). No significant difference was apparent between these doses. Adjusted mean change of trough seated diastolic blood pressure (</w:t>
      </w:r>
      <w:proofErr w:type="spellStart"/>
      <w:r w:rsidRPr="005A7A4D">
        <w:t>SeDBP</w:t>
      </w:r>
      <w:proofErr w:type="spellEnd"/>
      <w:r w:rsidRPr="005A7A4D">
        <w:t xml:space="preserve">) was as follows: 3.8 mmHg (low dose), 3.2 mmHg (medium dose), 5.6 mmHg (high dose). Over a subsequent two week period where patients were re-randomized to either active medicinal product or placebo, patients on placebo had increases of 2.4 and 2.0 mmHg in </w:t>
      </w:r>
      <w:proofErr w:type="spellStart"/>
      <w:r w:rsidRPr="005A7A4D">
        <w:t>SeSBP</w:t>
      </w:r>
      <w:proofErr w:type="spellEnd"/>
      <w:r w:rsidRPr="005A7A4D">
        <w:t xml:space="preserve"> and </w:t>
      </w:r>
      <w:proofErr w:type="spellStart"/>
      <w:r w:rsidRPr="005A7A4D">
        <w:t>SeDBP</w:t>
      </w:r>
      <w:proofErr w:type="spellEnd"/>
      <w:r w:rsidRPr="005A7A4D">
        <w:t xml:space="preserve"> compared to +0.1 and -0.3 mmHg changes respectively in those on all doses of irbesartan (see section 4.2).</w:t>
      </w:r>
    </w:p>
    <w:p w:rsidR="006603C5" w:rsidRPr="005A7A4D" w:rsidRDefault="006603C5">
      <w:pPr>
        <w:pStyle w:val="EMEABodyText"/>
      </w:pPr>
    </w:p>
    <w:p w:rsidR="006603C5" w:rsidRPr="00667CD0" w:rsidRDefault="006603C5" w:rsidP="008E6ED7">
      <w:pPr>
        <w:pStyle w:val="EMEABodyText"/>
        <w:keepNext/>
        <w:outlineLvl w:val="0"/>
        <w:rPr>
          <w:i/>
        </w:rPr>
      </w:pPr>
      <w:r w:rsidRPr="00667CD0">
        <w:rPr>
          <w:i/>
        </w:rPr>
        <w:t>Hypertension and type 2 diabetes with renal disease</w:t>
      </w:r>
    </w:p>
    <w:p w:rsidR="00071809" w:rsidRPr="005A7A4D" w:rsidRDefault="00071809">
      <w:pPr>
        <w:pStyle w:val="EMEABodyText"/>
      </w:pPr>
    </w:p>
    <w:p w:rsidR="006603C5" w:rsidRPr="005A7A4D" w:rsidRDefault="006603C5">
      <w:pPr>
        <w:pStyle w:val="EMEABodyText"/>
      </w:pPr>
      <w:r w:rsidRPr="005A7A4D">
        <w:t xml:space="preserve">The “Irbesartan Diabetic Nephropathy Trial (IDNT)” shows that irbesartan decreases the progression of renal disease in patients with chronic renal insufficiency and overt proteinuria. IDNT was a double blind, controlled, morbidity and mortality trial comparing </w:t>
      </w:r>
      <w:proofErr w:type="spellStart"/>
      <w:r w:rsidRPr="005A7A4D">
        <w:t>Aprovel</w:t>
      </w:r>
      <w:proofErr w:type="spellEnd"/>
      <w:r w:rsidRPr="005A7A4D">
        <w:t xml:space="preserve">, amlodipine and placebo. In 1,715 hypertensive patients with type 2 diabetes, proteinuria ≥ 900 mg/day and serum creatinine ranging from 1.0-3.0 mg/dl, the long-term effects (mean 2.6 years) of </w:t>
      </w:r>
      <w:proofErr w:type="spellStart"/>
      <w:r w:rsidRPr="005A7A4D">
        <w:t>Aprovel</w:t>
      </w:r>
      <w:proofErr w:type="spellEnd"/>
      <w:r w:rsidRPr="005A7A4D">
        <w:t xml:space="preserve"> on the progression of renal disease and all-cause mortality were examined. Patients were titrated from 75 mg to a maintenance dose of 300 mg </w:t>
      </w:r>
      <w:proofErr w:type="spellStart"/>
      <w:r w:rsidRPr="005A7A4D">
        <w:t>Aprovel</w:t>
      </w:r>
      <w:proofErr w:type="spellEnd"/>
      <w:r w:rsidRPr="005A7A4D">
        <w:rPr>
          <w:rFonts w:ascii="Times" w:hAnsi="Times"/>
        </w:rPr>
        <w:t>, from 2.5 mg to 10 mg amlodipine, or placebo</w:t>
      </w:r>
      <w:r w:rsidRPr="005A7A4D">
        <w:t xml:space="preserve"> as tolerated. Patients in all treatment groups typically received between 2 and 4 antihypertensive agents (e.g., diuretics, beta blockers, alpha blockers) to reach a predefined blood pressure goal of ≤ 135/85 mmHg or a 10 mmHg reduction in systolic pressure if baseline was &gt; 160 mmHg. Sixty per cent (60%) of patients in the placebo group reached this target blood pressure whereas this figure was 76% and 78% in the irbesartan and amlodipine groups respectively. Irbesartan significantly reduced the relative risk in the primary combined endpoint of doubling serum creatinine, end-stage renal disease (ESRD) or all-cause mortality. Approximately 33% of patients in the irbesartan group reached the primary renal composite endpoint compared to 39% and 41% in the placebo and amlodipine groups [20% relative risk reduction versus placebo (p = 0.024) and 23% relative risk reduction compared to amlodipine (p = 0.006)]. When the individual components of the primary endpoint were analysed, no effect in </w:t>
      </w:r>
      <w:proofErr w:type="spellStart"/>
      <w:r w:rsidRPr="005A7A4D">
        <w:t>all cause</w:t>
      </w:r>
      <w:proofErr w:type="spellEnd"/>
      <w:r w:rsidRPr="005A7A4D">
        <w:t xml:space="preserve"> mortality was observed, while a positive trend in the reduction in ESRD and a significant reduction in doubling of serum creatinine were observed.</w:t>
      </w:r>
    </w:p>
    <w:p w:rsidR="006603C5" w:rsidRPr="005A7A4D" w:rsidRDefault="006603C5">
      <w:pPr>
        <w:pStyle w:val="EMEABodyText"/>
      </w:pPr>
    </w:p>
    <w:p w:rsidR="006603C5" w:rsidRPr="005A7A4D" w:rsidRDefault="006603C5">
      <w:pPr>
        <w:pStyle w:val="EMEABodyText"/>
        <w:rPr>
          <w:snapToGrid w:val="0"/>
          <w:lang w:eastAsia="es-ES"/>
        </w:rPr>
      </w:pPr>
      <w:r w:rsidRPr="005A7A4D">
        <w:rPr>
          <w:snapToGrid w:val="0"/>
          <w:lang w:eastAsia="es-ES"/>
        </w:rPr>
        <w:t xml:space="preserve">Subgroups consisting of gender, race, age, duration of diabetes, baseline blood pressure, serum creatinine, and albumin excretion rate were assessed for treatment effect. In the female and black subgroups which represented 32% and 26% of the overall study population respectively, a renal benefit was not evident, </w:t>
      </w:r>
      <w:r w:rsidRPr="005A7A4D">
        <w:t>although the confidence intervals do not exclude it. As for the secondary endpoint of fatal and non-fatal cardiovascular events, there was no difference among the three groups in the overall population, although an increased incidence of non-fatal MI was seen for women and a decreased incidence of non-fatal MI was seen in males in the irbesartan group versus the placebo-based regimen. An increased incidence of non-fatal MI and stroke was seen in females in the irbesartan-based regimen versus the amlodipine-based regimen, while hospitalization due to heart failure was reduced in the overall population. However, no proper explanation for these findings in women has been identified.</w:t>
      </w:r>
    </w:p>
    <w:p w:rsidR="006603C5" w:rsidRPr="005A7A4D" w:rsidRDefault="006603C5">
      <w:pPr>
        <w:pStyle w:val="EMEABodyText"/>
        <w:rPr>
          <w:snapToGrid w:val="0"/>
          <w:lang w:eastAsia="es-ES"/>
        </w:rPr>
      </w:pPr>
    </w:p>
    <w:p w:rsidR="006603C5" w:rsidRPr="005A7A4D" w:rsidRDefault="006603C5">
      <w:pPr>
        <w:pStyle w:val="EMEABodyText"/>
      </w:pPr>
      <w:r w:rsidRPr="005A7A4D">
        <w:t xml:space="preserve">The study of the “Effects of Irbesartan on Microalbuminuria in Hypertensive Patients with type 2 Diabetes Mellitus (IRMA 2)” shows that irbesartan 300 mg delays progression to overt proteinuria in patients with microalbuminuria. IRMA 2 was a placebo-controlled double blind morbidity study in 590 patients with type 2 diabetes, microalbuminuria (30-300 mg/day) and normal renal function (serum creatinine ≤ 1.5 mg/dl in males and &lt; 1.1 mg/dl in females). The study examined the long-term effects (2 years) of </w:t>
      </w:r>
      <w:proofErr w:type="spellStart"/>
      <w:r w:rsidRPr="005A7A4D">
        <w:t>Aprovel</w:t>
      </w:r>
      <w:proofErr w:type="spellEnd"/>
      <w:r w:rsidRPr="005A7A4D">
        <w:t xml:space="preserve"> on the progression to clinical (overt) proteinuria (urinary albumin excretion rate (UAER) &gt; 300 mg/day, and an increase in UAER of at least 30% from baseline). The predefined blood pressure goal was ≤ 135/85 mmHg. Additional antihypertensive agents (excluding ACE inhibitors, angiotensin II receptor antagonists and dihydropyridine calcium blockers) were added as needed to help achieve the blood pressure goal. While similar blood pressure was achieved in all treatment groups, fewer subjects in the irbesartan 300 mg group (5.2%) than in the placebo (14.9%) or in the irbesartan 150 mg group (9.7%) reached the endpoint of overt proteinuria, demonstrating a 70% relative risk reduction versus placebo (p = 0.0004) for the higher dose. An accompanying improvement in the glomerular filtration rate (GFR) was not observed during the first three months of treatment. The slowing in the progression to clinical proteinuria was evident as early as three months and continued over the 2 year period. Regression to </w:t>
      </w:r>
      <w:proofErr w:type="spellStart"/>
      <w:r w:rsidRPr="005A7A4D">
        <w:t>normoalbuminuria</w:t>
      </w:r>
      <w:proofErr w:type="spellEnd"/>
      <w:r w:rsidRPr="005A7A4D">
        <w:t xml:space="preserve"> (&lt; 30 mg/day) was more frequent in the </w:t>
      </w:r>
      <w:proofErr w:type="spellStart"/>
      <w:r w:rsidRPr="005A7A4D">
        <w:t>Aprovel</w:t>
      </w:r>
      <w:proofErr w:type="spellEnd"/>
      <w:r w:rsidRPr="005A7A4D">
        <w:t> 300 mg group (34%) than in the placebo group (21%).</w:t>
      </w:r>
    </w:p>
    <w:p w:rsidR="006603C5" w:rsidRPr="005A7A4D" w:rsidRDefault="006603C5">
      <w:pPr>
        <w:pStyle w:val="EMEABodyText"/>
      </w:pPr>
    </w:p>
    <w:p w:rsidR="005C1EB9" w:rsidRPr="00667CD0" w:rsidRDefault="005C1EB9" w:rsidP="005C1EB9">
      <w:pPr>
        <w:pStyle w:val="EMEABodyText"/>
        <w:rPr>
          <w:i/>
        </w:rPr>
      </w:pPr>
      <w:r w:rsidRPr="00667CD0">
        <w:rPr>
          <w:i/>
        </w:rPr>
        <w:t>Dual blockade of the renin-angiotensin-aldosterone system (RAAS)</w:t>
      </w:r>
    </w:p>
    <w:p w:rsidR="009C3853" w:rsidRPr="005A7A4D" w:rsidRDefault="009C3853" w:rsidP="005C1EB9">
      <w:pPr>
        <w:pStyle w:val="EMEABodyText"/>
      </w:pPr>
    </w:p>
    <w:p w:rsidR="005C1EB9" w:rsidRPr="005A7A4D" w:rsidRDefault="005C1EB9" w:rsidP="005C1EB9">
      <w:pPr>
        <w:pStyle w:val="EMEABodyText"/>
      </w:pPr>
      <w:r w:rsidRPr="005A7A4D">
        <w:t xml:space="preserve">Two large randomised, controlled trials </w:t>
      </w:r>
      <w:r w:rsidR="000B4BBA" w:rsidRPr="005A7A4D">
        <w:t>(</w:t>
      </w:r>
      <w:r w:rsidRPr="005A7A4D">
        <w:t>ONTARGET (</w:t>
      </w:r>
      <w:proofErr w:type="spellStart"/>
      <w:r w:rsidRPr="005A7A4D">
        <w:t>O</w:t>
      </w:r>
      <w:r w:rsidR="000B4BBA" w:rsidRPr="005A7A4D">
        <w:t>N</w:t>
      </w:r>
      <w:r w:rsidRPr="005A7A4D">
        <w:t>going</w:t>
      </w:r>
      <w:proofErr w:type="spellEnd"/>
      <w:r w:rsidRPr="005A7A4D">
        <w:t xml:space="preserve"> Telmisartan Alone and in combination with Ramipril Global Endpoint Trial)</w:t>
      </w:r>
      <w:r w:rsidR="000B4BBA" w:rsidRPr="005A7A4D">
        <w:t xml:space="preserve"> and </w:t>
      </w:r>
      <w:r w:rsidRPr="005A7A4D">
        <w:t xml:space="preserve">VA NEPHRON-D (The Veterans Affairs Nephropathy in Diabetes) have examined the use of </w:t>
      </w:r>
      <w:r w:rsidR="000B4BBA" w:rsidRPr="005A7A4D">
        <w:t xml:space="preserve">the </w:t>
      </w:r>
      <w:r w:rsidRPr="005A7A4D">
        <w:t>combination of an ACE-inhibitor with an angiotensin II receptor blocker. ONTARGET was a study conducted in patients with a history of cardiovascular or cerebrovascular disease, or type 2 diabetes mellitus accompanied by evidence of end-organ damage. VA NEPHRON-D was a study in patients with type 2 diabetes mellitus and diabetic nephropathy.</w:t>
      </w:r>
    </w:p>
    <w:p w:rsidR="00071809" w:rsidRPr="005A7A4D" w:rsidRDefault="00071809" w:rsidP="005C1EB9">
      <w:pPr>
        <w:pStyle w:val="EMEABodyText"/>
      </w:pPr>
    </w:p>
    <w:p w:rsidR="005C1EB9" w:rsidRPr="005A7A4D" w:rsidRDefault="005C1EB9" w:rsidP="005C1EB9">
      <w:pPr>
        <w:pStyle w:val="EMEABodyText"/>
      </w:pPr>
      <w:r w:rsidRPr="005A7A4D">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5C1EB9" w:rsidRPr="005A7A4D" w:rsidRDefault="005C1EB9" w:rsidP="005C1EB9">
      <w:pPr>
        <w:pStyle w:val="EMEABodyText"/>
      </w:pPr>
      <w:r w:rsidRPr="005A7A4D">
        <w:t>ACE-inhibitors and angiotensin II receptor blockers should therefore not be used concomitantly in patients with diabetic nephropathy.</w:t>
      </w:r>
    </w:p>
    <w:p w:rsidR="000841D5" w:rsidRPr="005A7A4D" w:rsidRDefault="000841D5" w:rsidP="005C1EB9">
      <w:pPr>
        <w:pStyle w:val="EMEABodyText"/>
      </w:pPr>
    </w:p>
    <w:p w:rsidR="005C1EB9" w:rsidRPr="005A7A4D" w:rsidRDefault="005C1EB9" w:rsidP="005C1EB9">
      <w:pPr>
        <w:pStyle w:val="EMEABodyText"/>
      </w:pPr>
      <w:r w:rsidRPr="005A7A4D">
        <w:t>ALTITUD</w:t>
      </w:r>
      <w:r w:rsidR="00E37EC1" w:rsidRPr="005A7A4D">
        <w:t>E</w:t>
      </w:r>
      <w:r w:rsidRPr="005A7A4D">
        <w:t xml:space="preserve"> (</w:t>
      </w:r>
      <w:proofErr w:type="spellStart"/>
      <w:r w:rsidRPr="005A7A4D">
        <w:t>Ali</w:t>
      </w:r>
      <w:r w:rsidR="00E37EC1" w:rsidRPr="005A7A4D">
        <w:t>s</w:t>
      </w:r>
      <w:r w:rsidRPr="005A7A4D">
        <w:t>kiren</w:t>
      </w:r>
      <w:proofErr w:type="spellEnd"/>
      <w:r w:rsidRPr="005A7A4D">
        <w:t xml:space="preserve"> Trial in Type 2 Diabet</w:t>
      </w:r>
      <w:r w:rsidR="000B4BBA" w:rsidRPr="005A7A4D">
        <w:t>es</w:t>
      </w:r>
      <w:r w:rsidRPr="005A7A4D">
        <w:t xml:space="preserve"> Using Cardiovascular and Renal </w:t>
      </w:r>
      <w:r w:rsidR="000B4BBA" w:rsidRPr="005A7A4D">
        <w:t xml:space="preserve">Disease </w:t>
      </w:r>
      <w:r w:rsidRPr="005A7A4D">
        <w:t xml:space="preserve">Endpoints) was a study designed to test the benefit of adding </w:t>
      </w:r>
      <w:proofErr w:type="spellStart"/>
      <w:r w:rsidRPr="005A7A4D">
        <w:t>aliskiren</w:t>
      </w:r>
      <w:proofErr w:type="spellEnd"/>
      <w:r w:rsidRPr="005A7A4D">
        <w:t xml:space="preserve"> to a standard therapy of an ACE-inhibitor or an angiotensin II receptor blocker in patients with type 2 diabetes mellitus and chronic kidney disease, cardiovascular disease, or both. The study was terminated early because of an increased risk of adverse outcomes. Cardiovascular death and stroke were both numerically more frequent in the </w:t>
      </w:r>
      <w:proofErr w:type="spellStart"/>
      <w:r w:rsidRPr="005A7A4D">
        <w:t>aliskiren</w:t>
      </w:r>
      <w:proofErr w:type="spellEnd"/>
      <w:r w:rsidRPr="005A7A4D">
        <w:t xml:space="preserve"> group than in the placebo group and adverse events and serious adverse events of interest (hyperkalaemia, hypotension and renal d</w:t>
      </w:r>
      <w:r w:rsidR="000B4BBA" w:rsidRPr="005A7A4D">
        <w:t>y</w:t>
      </w:r>
      <w:r w:rsidRPr="005A7A4D">
        <w:t xml:space="preserve">sfunction) were more frequently reported in the </w:t>
      </w:r>
      <w:proofErr w:type="spellStart"/>
      <w:r w:rsidRPr="005A7A4D">
        <w:t>aliskiren</w:t>
      </w:r>
      <w:proofErr w:type="spellEnd"/>
      <w:r w:rsidRPr="005A7A4D">
        <w:t xml:space="preserve"> group than in the placebo group.</w:t>
      </w:r>
    </w:p>
    <w:p w:rsidR="005C1EB9" w:rsidRPr="005A7A4D" w:rsidRDefault="005C1EB9" w:rsidP="005C1EB9">
      <w:pPr>
        <w:pStyle w:val="EMEABodyText"/>
        <w:rPr>
          <w:u w:val="single"/>
        </w:rPr>
      </w:pPr>
    </w:p>
    <w:p w:rsidR="005C1EB9" w:rsidRPr="005A7A4D" w:rsidRDefault="005C1EB9">
      <w:pPr>
        <w:pStyle w:val="EMEABodyText"/>
      </w:pPr>
    </w:p>
    <w:p w:rsidR="006603C5" w:rsidRPr="005A7A4D" w:rsidRDefault="006603C5" w:rsidP="005D0F57">
      <w:pPr>
        <w:pStyle w:val="EMEAHeading2"/>
        <w:keepNext w:val="0"/>
        <w:keepLines w:val="0"/>
        <w:outlineLvl w:val="0"/>
      </w:pPr>
      <w:r w:rsidRPr="005A7A4D">
        <w:t>5.2</w:t>
      </w:r>
      <w:r w:rsidRPr="005A7A4D">
        <w:tab/>
        <w:t>Pharmacokinetic properties</w:t>
      </w:r>
    </w:p>
    <w:p w:rsidR="009D2FDD" w:rsidRPr="005A7A4D" w:rsidRDefault="009D2FDD" w:rsidP="005D0F57">
      <w:pPr>
        <w:pStyle w:val="EMEAHeading2"/>
        <w:keepNext w:val="0"/>
        <w:keepLines w:val="0"/>
        <w:ind w:left="0" w:firstLine="0"/>
        <w:rPr>
          <w:b w:val="0"/>
          <w:u w:val="single"/>
        </w:rPr>
      </w:pPr>
    </w:p>
    <w:p w:rsidR="00B84DCB" w:rsidRDefault="003738DA" w:rsidP="00B84DCB">
      <w:pPr>
        <w:pStyle w:val="EMEABodyText"/>
        <w:rPr>
          <w:u w:val="single"/>
        </w:rPr>
      </w:pPr>
      <w:r w:rsidRPr="00667CD0">
        <w:rPr>
          <w:u w:val="single"/>
        </w:rPr>
        <w:t>Absorption</w:t>
      </w:r>
    </w:p>
    <w:p w:rsidR="00B84DCB" w:rsidRDefault="00B84DCB" w:rsidP="00B84DCB">
      <w:pPr>
        <w:pStyle w:val="EMEABodyText"/>
        <w:rPr>
          <w:u w:val="single"/>
        </w:rPr>
      </w:pPr>
    </w:p>
    <w:p w:rsidR="001C13C7" w:rsidRDefault="006603C5" w:rsidP="005D0F57">
      <w:pPr>
        <w:pStyle w:val="EMEABodyText"/>
      </w:pPr>
      <w:r w:rsidRPr="005A7A4D">
        <w:t xml:space="preserve">After oral administration, irbesartan is well absorbed: studies of absolute bioavailability gave values of approximately 60-80%. Concomitant food intake does not significantly influence the bioavailability of irbesartan. </w:t>
      </w:r>
    </w:p>
    <w:p w:rsidR="001C13C7" w:rsidRDefault="001C13C7" w:rsidP="005D0F57">
      <w:pPr>
        <w:pStyle w:val="EMEABodyText"/>
      </w:pPr>
    </w:p>
    <w:p w:rsidR="001C13C7" w:rsidRDefault="001C13C7" w:rsidP="005D0F57">
      <w:pPr>
        <w:pStyle w:val="EMEABodyText"/>
      </w:pPr>
      <w:r w:rsidRPr="005D0F57">
        <w:rPr>
          <w:u w:val="single"/>
        </w:rPr>
        <w:t>Distribution</w:t>
      </w:r>
    </w:p>
    <w:p w:rsidR="001C13C7" w:rsidRDefault="001C13C7" w:rsidP="005D0F57">
      <w:pPr>
        <w:pStyle w:val="EMEABodyText"/>
      </w:pPr>
    </w:p>
    <w:p w:rsidR="001C13C7" w:rsidRDefault="006603C5" w:rsidP="005D0F57">
      <w:pPr>
        <w:pStyle w:val="EMEABodyText"/>
      </w:pPr>
      <w:r w:rsidRPr="005A7A4D">
        <w:t xml:space="preserve">Plasma protein binding is approximately 96%, with negligible binding to cellular blood components. The volume of distribution is 53 - 93 litres. </w:t>
      </w:r>
    </w:p>
    <w:p w:rsidR="001C13C7" w:rsidRDefault="001C13C7" w:rsidP="005D0F57">
      <w:pPr>
        <w:pStyle w:val="EMEABodyText"/>
      </w:pPr>
    </w:p>
    <w:p w:rsidR="001C13C7" w:rsidRDefault="001C13C7" w:rsidP="005D0F57">
      <w:pPr>
        <w:pStyle w:val="EMEABodyText"/>
      </w:pPr>
      <w:r w:rsidRPr="005D0F57">
        <w:rPr>
          <w:u w:val="single"/>
        </w:rPr>
        <w:t>Biotransformation</w:t>
      </w:r>
    </w:p>
    <w:p w:rsidR="001C13C7" w:rsidRDefault="001C13C7" w:rsidP="005D0F57">
      <w:pPr>
        <w:pStyle w:val="EMEABodyText"/>
      </w:pPr>
    </w:p>
    <w:p w:rsidR="006603C5" w:rsidRPr="005A7A4D" w:rsidRDefault="006603C5" w:rsidP="005D0F57">
      <w:pPr>
        <w:pStyle w:val="EMEABodyText"/>
      </w:pPr>
      <w:r w:rsidRPr="005A7A4D">
        <w:t xml:space="preserve">Following oral or intravenous administration of </w:t>
      </w:r>
      <w:r w:rsidRPr="005A7A4D">
        <w:rPr>
          <w:position w:val="2"/>
          <w:vertAlign w:val="superscript"/>
        </w:rPr>
        <w:t>14</w:t>
      </w:r>
      <w:r w:rsidRPr="005A7A4D">
        <w:t xml:space="preserve">C irbesartan, 80-85% of the circulating plasma radioactivity is attributable to unchanged irbesartan. Irbesartan is metabolised by the liver via glucuronide conjugation and oxidation. The major circulating metabolite is irbesartan glucuronide (approximately 6%). </w:t>
      </w:r>
      <w:r w:rsidRPr="005A7A4D">
        <w:rPr>
          <w:i/>
        </w:rPr>
        <w:t>In vitro</w:t>
      </w:r>
      <w:r w:rsidRPr="005A7A4D">
        <w:t xml:space="preserve"> studies indicate that irbesartan is primarily oxidised by the cytochrome P450 enzyme CYP2C9; isoenzyme CYP3A4 has negligible effect.</w:t>
      </w:r>
    </w:p>
    <w:p w:rsidR="009D2FDD" w:rsidRPr="005A7A4D" w:rsidRDefault="009D2FDD" w:rsidP="005D0F57">
      <w:pPr>
        <w:pStyle w:val="EMEABodyText"/>
      </w:pPr>
    </w:p>
    <w:p w:rsidR="006603C5" w:rsidRPr="00667CD0" w:rsidRDefault="003738DA" w:rsidP="00B84DCB">
      <w:pPr>
        <w:pStyle w:val="EMEABodyText"/>
        <w:rPr>
          <w:u w:val="single"/>
        </w:rPr>
      </w:pPr>
      <w:r w:rsidRPr="005A7A4D">
        <w:rPr>
          <w:u w:val="single"/>
        </w:rPr>
        <w:t>Linearity/non-linearity</w:t>
      </w:r>
    </w:p>
    <w:p w:rsidR="00BA34DD" w:rsidRPr="005A7A4D" w:rsidRDefault="00BA34DD" w:rsidP="00B84DCB">
      <w:pPr>
        <w:pStyle w:val="EMEABodyText"/>
      </w:pPr>
    </w:p>
    <w:p w:rsidR="006603C5" w:rsidRPr="005A7A4D" w:rsidRDefault="006603C5" w:rsidP="00B84DCB">
      <w:pPr>
        <w:pStyle w:val="EMEABodyText"/>
      </w:pPr>
      <w:r w:rsidRPr="005A7A4D">
        <w:t>Irbesartan exhibits linear and dose proportional pharmacokinetics over the dose range of 10 to 600 mg. A less than proportional increase in oral absorption at doses beyond 600 mg (twice the maximal recommended dose) was observed; the mechanism for this is unknown. Peak plasma concentrations are attained at 1.5 - 2 hours after oral administration. The total body and renal clearance are 157 - 176 and 3 - 3.5 ml/min, respectively. The terminal elimination half-life of irbesartan is 11 - 15 hours. Steady-state plasma concentrations are attained within 3 days after initiation of a once-daily dosing regimen. Limited accumulation of irbesartan (&lt; 20%) is observed in plasma upon repeated once-daily dosing. In a study, somewhat higher plasma concentrations of irbesartan were observed in female hypertensive patients. However, there was no difference in the half-life and accumulation of irbesartan. No dosage adjustment is necessary in female patients. Irbesartan AUC and C</w:t>
      </w:r>
      <w:r w:rsidRPr="005A7A4D">
        <w:rPr>
          <w:rStyle w:val="EMEASubscript"/>
        </w:rPr>
        <w:t>max</w:t>
      </w:r>
      <w:r w:rsidRPr="005A7A4D">
        <w:t xml:space="preserve"> values were also somewhat greater in </w:t>
      </w:r>
      <w:r w:rsidR="00B3607F" w:rsidRPr="005A7A4D">
        <w:t>older</w:t>
      </w:r>
      <w:r w:rsidR="005A7A4D">
        <w:t xml:space="preserve"> </w:t>
      </w:r>
      <w:r w:rsidRPr="005A7A4D">
        <w:t>subjects (≥ 65 years) than those of young subjects (18 - 40 years). However the terminal half-life was not significantly altered. No dosage adjustment is necessary in</w:t>
      </w:r>
      <w:r w:rsidR="000B016B" w:rsidRPr="005A7A4D">
        <w:t xml:space="preserve"> older people</w:t>
      </w:r>
      <w:r w:rsidRPr="005A7A4D">
        <w:t>.</w:t>
      </w:r>
    </w:p>
    <w:p w:rsidR="009D2FDD" w:rsidRPr="005A7A4D" w:rsidRDefault="009D2FDD">
      <w:pPr>
        <w:pStyle w:val="EMEABodyText"/>
      </w:pPr>
    </w:p>
    <w:p w:rsidR="006603C5" w:rsidRPr="00667CD0" w:rsidRDefault="003738DA">
      <w:pPr>
        <w:pStyle w:val="EMEABodyText"/>
        <w:rPr>
          <w:u w:val="single"/>
        </w:rPr>
      </w:pPr>
      <w:r w:rsidRPr="00667CD0">
        <w:rPr>
          <w:u w:val="single"/>
        </w:rPr>
        <w:t>Elimination</w:t>
      </w:r>
    </w:p>
    <w:p w:rsidR="00BA34DD" w:rsidRPr="005A7A4D" w:rsidRDefault="00BA34DD">
      <w:pPr>
        <w:pStyle w:val="EMEABodyText"/>
      </w:pPr>
    </w:p>
    <w:p w:rsidR="006603C5" w:rsidRPr="005A7A4D" w:rsidRDefault="006603C5">
      <w:pPr>
        <w:pStyle w:val="EMEABodyText"/>
      </w:pPr>
      <w:r w:rsidRPr="005A7A4D">
        <w:t xml:space="preserve">Irbesartan and its metabolites are eliminated by both biliary and renal pathways. After either oral or IV administration of </w:t>
      </w:r>
      <w:r w:rsidRPr="005A7A4D">
        <w:rPr>
          <w:position w:val="2"/>
          <w:vertAlign w:val="superscript"/>
        </w:rPr>
        <w:t>14</w:t>
      </w:r>
      <w:r w:rsidRPr="005A7A4D">
        <w:t>C irbesartan, about 20% of the radioactivity is recovered in the urine, and the remainder in the faeces. Less than 2% of the dose is excreted in the urine as unchanged irbesartan.</w:t>
      </w:r>
    </w:p>
    <w:p w:rsidR="006603C5" w:rsidRPr="005A7A4D" w:rsidRDefault="006603C5">
      <w:pPr>
        <w:pStyle w:val="EMEABodyText"/>
      </w:pPr>
    </w:p>
    <w:p w:rsidR="006603C5" w:rsidRPr="005A7A4D" w:rsidRDefault="006603C5" w:rsidP="008E6ED7">
      <w:pPr>
        <w:pStyle w:val="EMEABodyText"/>
        <w:keepNext/>
        <w:outlineLvl w:val="0"/>
        <w:rPr>
          <w:u w:val="single"/>
        </w:rPr>
      </w:pPr>
      <w:r w:rsidRPr="005A7A4D">
        <w:rPr>
          <w:u w:val="single"/>
        </w:rPr>
        <w:t>Paediatric population</w:t>
      </w:r>
    </w:p>
    <w:p w:rsidR="00BA34DD" w:rsidRPr="005A7A4D" w:rsidRDefault="00BA34DD">
      <w:pPr>
        <w:pStyle w:val="EMEABodyText"/>
      </w:pPr>
    </w:p>
    <w:p w:rsidR="006603C5" w:rsidRPr="005A7A4D" w:rsidRDefault="006603C5">
      <w:pPr>
        <w:pStyle w:val="EMEABodyText"/>
      </w:pPr>
      <w:r w:rsidRPr="005A7A4D">
        <w:t>The pharmacokinetics of irbesartan were evaluated in 23 hypertensive children after the administration of single and multiple daily doses of irbesartan (2 mg/kg) up to a maximum daily dose of 150 mg for four weeks. Of those 23 children, 21 were evaluable for comparison of pharmacokinetics with adults (twelve children over 12 years, nine children between 6 and 12 years). Results showed that C</w:t>
      </w:r>
      <w:r w:rsidRPr="005A7A4D">
        <w:rPr>
          <w:rStyle w:val="EMEASubscript"/>
        </w:rPr>
        <w:t>max</w:t>
      </w:r>
      <w:r w:rsidRPr="005A7A4D">
        <w:t>, AUC and clearance rates were comparable to those observed in adult patients receiving 150 mg irbesartan daily. A limited accumulation of irbesartan (18%) in plasma was observed upon repeated once daily dosing.</w:t>
      </w:r>
    </w:p>
    <w:p w:rsidR="006603C5" w:rsidRPr="005A7A4D" w:rsidRDefault="006603C5">
      <w:pPr>
        <w:pStyle w:val="EMEABodyText"/>
      </w:pPr>
    </w:p>
    <w:p w:rsidR="003738DA" w:rsidRPr="005A7A4D" w:rsidRDefault="006603C5">
      <w:pPr>
        <w:pStyle w:val="EMEABodyText"/>
      </w:pPr>
      <w:r w:rsidRPr="005A7A4D">
        <w:rPr>
          <w:u w:val="single"/>
        </w:rPr>
        <w:t>Renal impairment</w:t>
      </w:r>
      <w:r w:rsidRPr="005A7A4D">
        <w:t xml:space="preserve"> </w:t>
      </w:r>
    </w:p>
    <w:p w:rsidR="00BA34DD" w:rsidRPr="005A7A4D" w:rsidRDefault="00BA34DD">
      <w:pPr>
        <w:pStyle w:val="EMEABodyText"/>
      </w:pPr>
    </w:p>
    <w:p w:rsidR="006603C5" w:rsidRPr="005A7A4D" w:rsidRDefault="003738DA">
      <w:pPr>
        <w:pStyle w:val="EMEABodyText"/>
      </w:pPr>
      <w:r w:rsidRPr="005A7A4D">
        <w:t>I</w:t>
      </w:r>
      <w:r w:rsidR="006603C5" w:rsidRPr="005A7A4D">
        <w:t>n patients with renal impairment or those undergoing haemodialysis, the pharmacokinetic parameters of irbesartan are not significantly altered. Irbesartan is not removed by haemodialysis.</w:t>
      </w:r>
    </w:p>
    <w:p w:rsidR="006603C5" w:rsidRPr="005A7A4D" w:rsidRDefault="006603C5">
      <w:pPr>
        <w:pStyle w:val="EMEABodyText"/>
      </w:pPr>
    </w:p>
    <w:p w:rsidR="003738DA" w:rsidRPr="005A7A4D" w:rsidRDefault="006603C5">
      <w:pPr>
        <w:pStyle w:val="EMEABodyText"/>
      </w:pPr>
      <w:r w:rsidRPr="005A7A4D">
        <w:rPr>
          <w:u w:val="single"/>
        </w:rPr>
        <w:t>Hepatic impairment</w:t>
      </w:r>
      <w:r w:rsidRPr="005A7A4D">
        <w:t xml:space="preserve"> </w:t>
      </w:r>
    </w:p>
    <w:p w:rsidR="00101620" w:rsidRPr="005A7A4D" w:rsidRDefault="00101620">
      <w:pPr>
        <w:pStyle w:val="EMEABodyText"/>
      </w:pPr>
    </w:p>
    <w:p w:rsidR="006603C5" w:rsidRPr="005A7A4D" w:rsidRDefault="003738DA">
      <w:pPr>
        <w:pStyle w:val="EMEABodyText"/>
      </w:pPr>
      <w:r w:rsidRPr="005A7A4D">
        <w:t>I</w:t>
      </w:r>
      <w:r w:rsidR="006603C5" w:rsidRPr="005A7A4D">
        <w:t xml:space="preserve">n patients with mild to moderate cirrhosis, the pharmacokinetic parameters of irbesartan are not significantly altered. </w:t>
      </w:r>
    </w:p>
    <w:p w:rsidR="00101620" w:rsidRPr="005A7A4D" w:rsidRDefault="00101620">
      <w:pPr>
        <w:pStyle w:val="EMEABodyText"/>
      </w:pPr>
    </w:p>
    <w:p w:rsidR="006603C5" w:rsidRPr="005A7A4D" w:rsidRDefault="006603C5">
      <w:pPr>
        <w:pStyle w:val="EMEABodyText"/>
      </w:pPr>
      <w:r w:rsidRPr="005A7A4D">
        <w:t>Studies have not been performed in patients with severe hepatic impairment.</w:t>
      </w:r>
    </w:p>
    <w:p w:rsidR="006603C5" w:rsidRPr="005A7A4D" w:rsidRDefault="006603C5">
      <w:pPr>
        <w:pStyle w:val="EMEABodyText"/>
      </w:pPr>
    </w:p>
    <w:p w:rsidR="006603C5" w:rsidRPr="005A7A4D" w:rsidRDefault="006603C5">
      <w:pPr>
        <w:pStyle w:val="EMEAHeading2"/>
        <w:outlineLvl w:val="0"/>
      </w:pPr>
      <w:r w:rsidRPr="005A7A4D">
        <w:t>5.3</w:t>
      </w:r>
      <w:r w:rsidRPr="005A7A4D">
        <w:rPr>
          <w:i/>
        </w:rPr>
        <w:tab/>
      </w:r>
      <w:r w:rsidRPr="005A7A4D">
        <w:t>Preclinical safety data</w:t>
      </w:r>
    </w:p>
    <w:p w:rsidR="006603C5" w:rsidRPr="005A7A4D" w:rsidRDefault="006603C5" w:rsidP="008E6ED7">
      <w:pPr>
        <w:pStyle w:val="EMEAHeading2"/>
      </w:pPr>
    </w:p>
    <w:p w:rsidR="006603C5" w:rsidRPr="005A7A4D" w:rsidRDefault="006603C5" w:rsidP="008E6ED7">
      <w:pPr>
        <w:pStyle w:val="EMEABodyText"/>
        <w:keepNext/>
      </w:pPr>
      <w:r w:rsidRPr="005A7A4D">
        <w:t>There was no evidence of abnormal systemic or target organ toxicity at clinically relevant doses. In non-clinical safety studies, high doses of irbesartan (≥ 250 mg/kg/day in rats and ≥ 100 mg/kg/day in macaques) caused a reduction of red blood cell parameters (erythrocytes, haemoglobin, haematocrit). At very high doses (≥ 500 mg/kg/day) degenerative changes in the kidney (such as interstitial nephritis, tubular distension, basophilic tubules, increased plasma concentrations of urea and creatinine) were induced by irbesartan in the rat and the macaque and are considered secondary to the hypotensive effects of the medicinal product which led to decreased renal perfusion. Furthermore, irbesartan induced hyperplasia/hypertrophy of the juxtaglomerular cells (in rats at ≥ 90 mg/kg/day, in macaques at ≥ 10 mg/kg/day). All of these changes were considered to be caused by the pharmacological action of irbesartan. For therapeutic doses of irbesartan in humans, the hyperplasia/ hypertrophy of the renal juxtaglomerular cells does not appear to have any relevance.</w:t>
      </w:r>
    </w:p>
    <w:p w:rsidR="006603C5" w:rsidRPr="005A7A4D" w:rsidRDefault="006603C5">
      <w:pPr>
        <w:pStyle w:val="EMEABodyText"/>
      </w:pPr>
    </w:p>
    <w:p w:rsidR="006603C5" w:rsidRPr="005A7A4D" w:rsidRDefault="006603C5">
      <w:pPr>
        <w:pStyle w:val="EMEABodyText"/>
      </w:pPr>
      <w:r w:rsidRPr="005A7A4D">
        <w:t xml:space="preserve">There was no evidence of mutagenicity, </w:t>
      </w:r>
      <w:proofErr w:type="spellStart"/>
      <w:r w:rsidRPr="005A7A4D">
        <w:t>clastogenicity</w:t>
      </w:r>
      <w:proofErr w:type="spellEnd"/>
      <w:r w:rsidRPr="005A7A4D">
        <w:t xml:space="preserve"> or carcinogenicity.</w:t>
      </w:r>
    </w:p>
    <w:p w:rsidR="006603C5" w:rsidRPr="005A7A4D" w:rsidRDefault="006603C5">
      <w:pPr>
        <w:pStyle w:val="EMEABodyText"/>
      </w:pPr>
    </w:p>
    <w:p w:rsidR="006603C5" w:rsidRPr="005A7A4D" w:rsidRDefault="006603C5" w:rsidP="008E6ED7">
      <w:pPr>
        <w:pStyle w:val="EMEABodyText"/>
      </w:pPr>
      <w:r w:rsidRPr="005A7A4D">
        <w:t xml:space="preserve">Fertility and reproductive performance were not affected in studies of male and female rats even at oral doses of irbesartan causing some parental toxicity (from 50 to 650 mg/kg/day), including mortality at the highest dose. No significant effects on the number of corpora lutea, implants, or live </w:t>
      </w:r>
      <w:r w:rsidR="00B67381" w:rsidRPr="005A7A4D">
        <w:t>foetuses</w:t>
      </w:r>
      <w:r w:rsidRPr="005A7A4D">
        <w:t xml:space="preserve"> were observed. Irbesartan did not affect survival, development, or reproduction of offspring. Studies in animals indicate that the </w:t>
      </w:r>
      <w:r w:rsidR="00B67381" w:rsidRPr="005A7A4D">
        <w:t>radiolabelled</w:t>
      </w:r>
      <w:r w:rsidRPr="005A7A4D">
        <w:t xml:space="preserve"> irbesartan is detected in rat and rabbit </w:t>
      </w:r>
      <w:r w:rsidR="00B67381" w:rsidRPr="005A7A4D">
        <w:t>foetuses</w:t>
      </w:r>
      <w:r w:rsidRPr="005A7A4D">
        <w:t>. Irbesartan is excreted in the milk of lactating rats.</w:t>
      </w:r>
    </w:p>
    <w:p w:rsidR="006603C5" w:rsidRPr="005A7A4D" w:rsidRDefault="006603C5">
      <w:pPr>
        <w:pStyle w:val="EMEABodyText"/>
      </w:pPr>
    </w:p>
    <w:p w:rsidR="006603C5" w:rsidRPr="005A7A4D" w:rsidRDefault="006603C5">
      <w:pPr>
        <w:pStyle w:val="EMEABodyText"/>
      </w:pPr>
      <w:r w:rsidRPr="005A7A4D">
        <w:t>Animal studies with irbesartan showed transient toxic effects (increased renal pelvic cavitation, hydroureter or subcutaneous oedema) in rat foetuses, which were resolved after birth. In rabbits, abortion or early resorption were noted at doses causing significant maternal toxicity, including mortality. No teratogenic effects were observed in the rat or rabbit.</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6.</w:t>
      </w:r>
      <w:r w:rsidRPr="005A7A4D">
        <w:tab/>
        <w:t>PHARMACEUTICAL PARTICULARS</w:t>
      </w:r>
    </w:p>
    <w:p w:rsidR="006603C5" w:rsidRPr="005A7A4D" w:rsidRDefault="006603C5">
      <w:pPr>
        <w:pStyle w:val="EMEAHeading1"/>
      </w:pPr>
    </w:p>
    <w:p w:rsidR="006603C5" w:rsidRPr="005A7A4D" w:rsidRDefault="006603C5" w:rsidP="008E6ED7">
      <w:pPr>
        <w:pStyle w:val="EMEAHeading2"/>
        <w:outlineLvl w:val="0"/>
      </w:pPr>
      <w:r w:rsidRPr="005A7A4D">
        <w:t>6.1</w:t>
      </w:r>
      <w:r w:rsidRPr="005A7A4D">
        <w:tab/>
        <w:t>List of excipients</w:t>
      </w:r>
    </w:p>
    <w:p w:rsidR="006603C5" w:rsidRPr="005A7A4D" w:rsidRDefault="006603C5" w:rsidP="008E6ED7">
      <w:pPr>
        <w:pStyle w:val="EMEAHeading2"/>
      </w:pPr>
    </w:p>
    <w:p w:rsidR="006603C5" w:rsidRPr="005A7A4D" w:rsidRDefault="006603C5" w:rsidP="008E6ED7">
      <w:pPr>
        <w:pStyle w:val="EMEABodyText"/>
        <w:keepNext/>
      </w:pPr>
      <w:r w:rsidRPr="005A7A4D">
        <w:t>Tablet core:</w:t>
      </w:r>
    </w:p>
    <w:p w:rsidR="006603C5" w:rsidRPr="00B84DCB" w:rsidRDefault="006603C5" w:rsidP="008E6ED7">
      <w:pPr>
        <w:pStyle w:val="EMEABodyText"/>
      </w:pPr>
      <w:r w:rsidRPr="00B84DCB">
        <w:t>Lactose monohydrate</w:t>
      </w:r>
    </w:p>
    <w:p w:rsidR="006603C5" w:rsidRPr="00B84DCB" w:rsidRDefault="006603C5" w:rsidP="008E6ED7">
      <w:pPr>
        <w:pStyle w:val="EMEABodyText"/>
      </w:pPr>
      <w:r w:rsidRPr="00B84DCB">
        <w:t>Microcrystalline cellulose</w:t>
      </w:r>
    </w:p>
    <w:p w:rsidR="006603C5" w:rsidRPr="00B84DCB" w:rsidRDefault="006603C5" w:rsidP="008E6ED7">
      <w:pPr>
        <w:pStyle w:val="EMEABodyText"/>
      </w:pPr>
      <w:r w:rsidRPr="00B84DCB">
        <w:t>Croscarmellose sodium</w:t>
      </w:r>
    </w:p>
    <w:p w:rsidR="006603C5" w:rsidRPr="00B84DCB" w:rsidRDefault="006603C5" w:rsidP="008E6ED7">
      <w:pPr>
        <w:pStyle w:val="EMEABodyText"/>
      </w:pPr>
      <w:r w:rsidRPr="00B84DCB">
        <w:t>Hypromellose</w:t>
      </w:r>
    </w:p>
    <w:p w:rsidR="006603C5" w:rsidRPr="00B84DCB" w:rsidRDefault="006603C5" w:rsidP="008E6ED7">
      <w:pPr>
        <w:pStyle w:val="EMEABodyText"/>
      </w:pPr>
      <w:r w:rsidRPr="00B84DCB">
        <w:t>Silicon dioxide</w:t>
      </w:r>
    </w:p>
    <w:p w:rsidR="006603C5" w:rsidRPr="00B84DCB" w:rsidRDefault="006603C5" w:rsidP="008E6ED7">
      <w:pPr>
        <w:pStyle w:val="EMEABodyText"/>
      </w:pPr>
      <w:r w:rsidRPr="00B84DCB">
        <w:t>Magnesium stearate.</w:t>
      </w:r>
    </w:p>
    <w:p w:rsidR="006603C5" w:rsidRPr="00B84DCB" w:rsidRDefault="006603C5">
      <w:pPr>
        <w:pStyle w:val="EMEABodyText"/>
      </w:pPr>
    </w:p>
    <w:p w:rsidR="006603C5" w:rsidRPr="00B84DCB" w:rsidRDefault="006603C5" w:rsidP="008E6ED7">
      <w:pPr>
        <w:pStyle w:val="EMEABodyText"/>
      </w:pPr>
      <w:r w:rsidRPr="00B84DCB">
        <w:t>Film-coating:</w:t>
      </w:r>
    </w:p>
    <w:p w:rsidR="006603C5" w:rsidRPr="00B84DCB" w:rsidRDefault="006603C5" w:rsidP="008E6ED7">
      <w:pPr>
        <w:pStyle w:val="EMEABodyText"/>
      </w:pPr>
      <w:r w:rsidRPr="00B84DCB">
        <w:t>Lactose monohydrate</w:t>
      </w:r>
    </w:p>
    <w:p w:rsidR="006603C5" w:rsidRPr="00B84DCB" w:rsidRDefault="006603C5" w:rsidP="008E6ED7">
      <w:pPr>
        <w:pStyle w:val="EMEABodyText"/>
      </w:pPr>
      <w:r w:rsidRPr="00B84DCB">
        <w:t>Hypromellose</w:t>
      </w:r>
    </w:p>
    <w:p w:rsidR="006603C5" w:rsidRPr="00B84DCB" w:rsidRDefault="006603C5" w:rsidP="008E6ED7">
      <w:pPr>
        <w:pStyle w:val="EMEABodyText"/>
      </w:pPr>
      <w:r w:rsidRPr="00B84DCB">
        <w:t>Titanium dioxide</w:t>
      </w:r>
    </w:p>
    <w:p w:rsidR="006603C5" w:rsidRPr="00B84DCB" w:rsidRDefault="006603C5" w:rsidP="008E6ED7">
      <w:pPr>
        <w:pStyle w:val="EMEABodyText"/>
      </w:pPr>
      <w:r w:rsidRPr="00B84DCB">
        <w:t>Macrogol 3000</w:t>
      </w:r>
    </w:p>
    <w:p w:rsidR="006603C5" w:rsidRPr="00B84DCB" w:rsidRDefault="006603C5" w:rsidP="008E6ED7">
      <w:pPr>
        <w:pStyle w:val="EMEABodyText"/>
      </w:pPr>
      <w:r w:rsidRPr="00B84DCB">
        <w:t>Carnauba wax.</w:t>
      </w:r>
    </w:p>
    <w:p w:rsidR="006603C5" w:rsidRPr="00B84DCB" w:rsidRDefault="006603C5">
      <w:pPr>
        <w:pStyle w:val="EMEABodyText"/>
      </w:pPr>
    </w:p>
    <w:p w:rsidR="006603C5" w:rsidRPr="005A7A4D" w:rsidRDefault="006603C5">
      <w:pPr>
        <w:pStyle w:val="EMEAHeading2"/>
        <w:outlineLvl w:val="0"/>
      </w:pPr>
      <w:r w:rsidRPr="005A7A4D">
        <w:t>6.2</w:t>
      </w:r>
      <w:r w:rsidRPr="005A7A4D">
        <w:tab/>
        <w:t>Incompatibilities</w:t>
      </w:r>
    </w:p>
    <w:p w:rsidR="006603C5" w:rsidRPr="005A7A4D" w:rsidRDefault="006603C5" w:rsidP="008E6ED7">
      <w:pPr>
        <w:pStyle w:val="EMEAHeading2"/>
      </w:pPr>
    </w:p>
    <w:p w:rsidR="006603C5" w:rsidRPr="005A7A4D" w:rsidRDefault="006603C5" w:rsidP="008E6ED7">
      <w:pPr>
        <w:pStyle w:val="EMEABodyText"/>
      </w:pPr>
      <w:r w:rsidRPr="005A7A4D">
        <w:t>Not applicable.</w:t>
      </w:r>
    </w:p>
    <w:p w:rsidR="006603C5" w:rsidRPr="005A7A4D" w:rsidRDefault="006603C5">
      <w:pPr>
        <w:pStyle w:val="EMEABodyText"/>
      </w:pPr>
    </w:p>
    <w:p w:rsidR="006603C5" w:rsidRPr="005A7A4D" w:rsidRDefault="006603C5">
      <w:pPr>
        <w:pStyle w:val="EMEAHeading2"/>
        <w:outlineLvl w:val="0"/>
      </w:pPr>
      <w:r w:rsidRPr="005A7A4D">
        <w:t>6.3</w:t>
      </w:r>
      <w:r w:rsidRPr="005A7A4D">
        <w:tab/>
        <w:t>Shelf life</w:t>
      </w:r>
    </w:p>
    <w:p w:rsidR="006603C5" w:rsidRPr="005A7A4D" w:rsidRDefault="006603C5" w:rsidP="008E6ED7">
      <w:pPr>
        <w:pStyle w:val="EMEAHeading2"/>
      </w:pPr>
    </w:p>
    <w:p w:rsidR="006603C5" w:rsidRPr="005A7A4D" w:rsidRDefault="006603C5" w:rsidP="008E6ED7">
      <w:pPr>
        <w:pStyle w:val="EMEABodyText"/>
      </w:pPr>
      <w:r w:rsidRPr="005A7A4D">
        <w:t>3 years.</w:t>
      </w:r>
    </w:p>
    <w:p w:rsidR="006603C5" w:rsidRPr="005A7A4D" w:rsidRDefault="006603C5">
      <w:pPr>
        <w:pStyle w:val="EMEABodyText"/>
      </w:pPr>
    </w:p>
    <w:p w:rsidR="006603C5" w:rsidRPr="005A7A4D" w:rsidRDefault="006603C5">
      <w:pPr>
        <w:pStyle w:val="EMEAHeading2"/>
        <w:outlineLvl w:val="0"/>
      </w:pPr>
      <w:r w:rsidRPr="005A7A4D">
        <w:t>6.4</w:t>
      </w:r>
      <w:r w:rsidRPr="005A7A4D">
        <w:tab/>
        <w:t>Special precautions for storage</w:t>
      </w:r>
    </w:p>
    <w:p w:rsidR="006603C5" w:rsidRPr="005A7A4D" w:rsidRDefault="006603C5" w:rsidP="008E6ED7">
      <w:pPr>
        <w:pStyle w:val="EMEAHeading2"/>
      </w:pPr>
    </w:p>
    <w:p w:rsidR="006603C5" w:rsidRPr="005A7A4D" w:rsidRDefault="006603C5" w:rsidP="008E6ED7">
      <w:pPr>
        <w:pStyle w:val="EMEABodyText"/>
      </w:pPr>
      <w:r w:rsidRPr="005A7A4D">
        <w:t>Do not store above 30°C.</w:t>
      </w:r>
    </w:p>
    <w:p w:rsidR="006603C5" w:rsidRPr="005A7A4D" w:rsidRDefault="006603C5">
      <w:pPr>
        <w:pStyle w:val="EMEABodyText"/>
      </w:pPr>
    </w:p>
    <w:p w:rsidR="006603C5" w:rsidRPr="005A7A4D" w:rsidRDefault="006603C5">
      <w:pPr>
        <w:pStyle w:val="EMEAHeading2"/>
        <w:ind w:left="0" w:firstLine="0"/>
        <w:outlineLvl w:val="0"/>
      </w:pPr>
      <w:r w:rsidRPr="005A7A4D">
        <w:t>6.5</w:t>
      </w:r>
      <w:r w:rsidRPr="005A7A4D">
        <w:tab/>
        <w:t>Nature and contents of container</w:t>
      </w:r>
    </w:p>
    <w:p w:rsidR="006603C5" w:rsidRPr="005A7A4D" w:rsidRDefault="006603C5" w:rsidP="008E6ED7">
      <w:pPr>
        <w:pStyle w:val="EMEAHeading2"/>
      </w:pPr>
    </w:p>
    <w:p w:rsidR="006603C5" w:rsidRPr="005A7A4D" w:rsidRDefault="006603C5">
      <w:pPr>
        <w:pStyle w:val="EMEABodyText"/>
      </w:pPr>
      <w:r w:rsidRPr="005A7A4D">
        <w:t>Cartons of 14 film-coated tablets in PVC/PVDC/Aluminium blisters.</w:t>
      </w:r>
      <w:r w:rsidRPr="005A7A4D">
        <w:br/>
        <w:t>Cartons of 28 film-coated tablets in PVC/PVDC/Aluminium blisters.</w:t>
      </w:r>
    </w:p>
    <w:p w:rsidR="006603C5" w:rsidRPr="005A7A4D" w:rsidRDefault="006603C5">
      <w:pPr>
        <w:pStyle w:val="EMEABodyText"/>
      </w:pPr>
      <w:r w:rsidRPr="005A7A4D">
        <w:t>Cartons of 30</w:t>
      </w:r>
      <w:r w:rsidRPr="005A7A4D">
        <w:rPr>
          <w:rFonts w:cs="Arial"/>
          <w:szCs w:val="22"/>
          <w:lang w:eastAsia="de-DE"/>
        </w:rPr>
        <w:t xml:space="preserve"> film-coated tablets in PVC/PVDC/Aluminium blisters.</w:t>
      </w:r>
    </w:p>
    <w:p w:rsidR="006603C5" w:rsidRPr="005A7A4D" w:rsidRDefault="006603C5">
      <w:pPr>
        <w:pStyle w:val="EMEABodyText"/>
      </w:pPr>
      <w:r w:rsidRPr="005A7A4D">
        <w:t>Cartons of 56 film-coated tablets in PVC/PVDC/Aluminium blisters.</w:t>
      </w:r>
      <w:r w:rsidRPr="005A7A4D">
        <w:br/>
        <w:t>Cartons of 84 film-coated tablets in PVC/PVDC/Aluminium blisters.</w:t>
      </w:r>
    </w:p>
    <w:p w:rsidR="006603C5" w:rsidRPr="005A7A4D" w:rsidRDefault="006603C5">
      <w:pPr>
        <w:pStyle w:val="EMEABodyText"/>
      </w:pPr>
      <w:r w:rsidRPr="005A7A4D">
        <w:t>Cartons of 90</w:t>
      </w:r>
      <w:r w:rsidRPr="005A7A4D">
        <w:rPr>
          <w:lang w:eastAsia="de-DE"/>
        </w:rPr>
        <w:t xml:space="preserve"> film-coated tablets in PVC/PVDC/Aluminium blisters.</w:t>
      </w:r>
    </w:p>
    <w:p w:rsidR="006603C5" w:rsidRPr="005A7A4D" w:rsidRDefault="006603C5">
      <w:pPr>
        <w:pStyle w:val="EMEABodyText"/>
      </w:pPr>
      <w:r w:rsidRPr="005A7A4D">
        <w:t>Cartons of 98 film-coated tablets in PVC/PVDC/Aluminium blisters.</w:t>
      </w:r>
      <w:r w:rsidRPr="005A7A4D">
        <w:br/>
        <w:t>Cartons of 56 x 1 film-coated tablet in PVC/PVDC/Aluminium perforated unit dose blisters.</w:t>
      </w:r>
    </w:p>
    <w:p w:rsidR="006603C5" w:rsidRPr="005A7A4D" w:rsidRDefault="006603C5">
      <w:pPr>
        <w:pStyle w:val="EMEABodyText"/>
      </w:pPr>
    </w:p>
    <w:p w:rsidR="006603C5" w:rsidRPr="005A7A4D" w:rsidRDefault="006603C5">
      <w:pPr>
        <w:pStyle w:val="EMEABodyText"/>
        <w:outlineLvl w:val="0"/>
      </w:pPr>
      <w:r w:rsidRPr="005A7A4D">
        <w:t>Not all pack sizes may be marketed.</w:t>
      </w:r>
    </w:p>
    <w:p w:rsidR="006603C5" w:rsidRPr="005A7A4D" w:rsidRDefault="006603C5">
      <w:pPr>
        <w:pStyle w:val="EMEABodyText"/>
      </w:pPr>
    </w:p>
    <w:p w:rsidR="006603C5" w:rsidRPr="005A7A4D" w:rsidRDefault="006603C5">
      <w:pPr>
        <w:pStyle w:val="EMEAHeading2"/>
        <w:outlineLvl w:val="0"/>
      </w:pPr>
      <w:r w:rsidRPr="005A7A4D">
        <w:t>6.6</w:t>
      </w:r>
      <w:r w:rsidRPr="005A7A4D">
        <w:tab/>
        <w:t>Special precautions for disposal</w:t>
      </w:r>
    </w:p>
    <w:p w:rsidR="006603C5" w:rsidRPr="005A7A4D" w:rsidRDefault="006603C5" w:rsidP="008E6ED7">
      <w:pPr>
        <w:pStyle w:val="EMEAHeading2"/>
      </w:pPr>
    </w:p>
    <w:p w:rsidR="006603C5" w:rsidRPr="005A7A4D" w:rsidRDefault="006603C5" w:rsidP="008E6ED7">
      <w:pPr>
        <w:pStyle w:val="EMEABodyText"/>
      </w:pPr>
      <w:r w:rsidRPr="005A7A4D">
        <w:t>Any unused medicinal product or waste material should be disposed of in accordance with local requirements.</w:t>
      </w:r>
    </w:p>
    <w:p w:rsidR="006603C5" w:rsidRPr="005A7A4D" w:rsidRDefault="006603C5">
      <w:pPr>
        <w:pStyle w:val="EMEABodyText"/>
      </w:pPr>
    </w:p>
    <w:p w:rsidR="006603C5" w:rsidRPr="005A7A4D" w:rsidRDefault="006603C5">
      <w:pPr>
        <w:pStyle w:val="EMEABodyText"/>
      </w:pPr>
    </w:p>
    <w:p w:rsidR="006603C5" w:rsidRPr="00667CD0" w:rsidRDefault="006603C5">
      <w:pPr>
        <w:pStyle w:val="EMEAHeading1"/>
        <w:rPr>
          <w:lang w:val="fr-FR"/>
        </w:rPr>
      </w:pPr>
      <w:r w:rsidRPr="00667CD0">
        <w:rPr>
          <w:lang w:val="fr-FR"/>
        </w:rPr>
        <w:t>7.</w:t>
      </w:r>
      <w:r w:rsidRPr="00667CD0">
        <w:rPr>
          <w:lang w:val="fr-FR"/>
        </w:rPr>
        <w:tab/>
        <w:t>MARKETING AUTHORISATION HOLDER</w:t>
      </w:r>
    </w:p>
    <w:p w:rsidR="006603C5" w:rsidRPr="00667CD0" w:rsidRDefault="006603C5">
      <w:pPr>
        <w:pStyle w:val="EMEAHeading1"/>
        <w:rPr>
          <w:lang w:val="fr-FR"/>
        </w:rPr>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667CD0" w:rsidRDefault="006603C5">
      <w:pPr>
        <w:pStyle w:val="EMEAHeading1"/>
        <w:rPr>
          <w:lang w:val="fr-FR"/>
        </w:rPr>
      </w:pPr>
      <w:r w:rsidRPr="00667CD0">
        <w:rPr>
          <w:lang w:val="fr-FR"/>
        </w:rPr>
        <w:t>8.</w:t>
      </w:r>
      <w:r w:rsidRPr="00667CD0">
        <w:rPr>
          <w:lang w:val="fr-FR"/>
        </w:rPr>
        <w:tab/>
        <w:t>MARKETING AUTHORISATION NUMBERS</w:t>
      </w:r>
    </w:p>
    <w:p w:rsidR="006603C5" w:rsidRPr="00667CD0" w:rsidRDefault="006603C5" w:rsidP="008E6ED7">
      <w:pPr>
        <w:pStyle w:val="EMEAHeading1"/>
        <w:rPr>
          <w:lang w:val="fr-FR"/>
        </w:rPr>
      </w:pPr>
    </w:p>
    <w:p w:rsidR="006603C5" w:rsidRPr="00667CD0" w:rsidRDefault="006603C5" w:rsidP="008E6ED7">
      <w:pPr>
        <w:pStyle w:val="EMEABodyText"/>
        <w:rPr>
          <w:lang w:val="fr-FR"/>
        </w:rPr>
      </w:pPr>
      <w:r w:rsidRPr="00667CD0">
        <w:rPr>
          <w:lang w:val="fr-FR"/>
        </w:rPr>
        <w:t>EU/1/97/046/026-030</w:t>
      </w:r>
      <w:r w:rsidRPr="00667CD0">
        <w:rPr>
          <w:lang w:val="fr-FR"/>
        </w:rPr>
        <w:br/>
        <w:t>EU/1/97/046/033</w:t>
      </w:r>
      <w:r w:rsidRPr="00667CD0">
        <w:rPr>
          <w:lang w:val="fr-FR"/>
        </w:rPr>
        <w:br/>
        <w:t>EU/1/97/046/036</w:t>
      </w:r>
      <w:r w:rsidRPr="00667CD0">
        <w:rPr>
          <w:lang w:val="fr-FR"/>
        </w:rPr>
        <w:br/>
        <w:t>EU/1/97/046/039</w:t>
      </w:r>
    </w:p>
    <w:p w:rsidR="006603C5" w:rsidRPr="00667CD0" w:rsidRDefault="006603C5">
      <w:pPr>
        <w:pStyle w:val="EMEABodyText"/>
        <w:rPr>
          <w:lang w:val="fr-FR"/>
        </w:rPr>
      </w:pPr>
    </w:p>
    <w:p w:rsidR="006603C5" w:rsidRPr="00667CD0" w:rsidRDefault="006603C5">
      <w:pPr>
        <w:pStyle w:val="EMEABodyText"/>
        <w:rPr>
          <w:lang w:val="fr-FR"/>
        </w:rPr>
      </w:pPr>
    </w:p>
    <w:p w:rsidR="006603C5" w:rsidRPr="005A7A4D" w:rsidRDefault="006603C5">
      <w:pPr>
        <w:pStyle w:val="EMEAHeading1"/>
      </w:pPr>
      <w:r w:rsidRPr="005A7A4D">
        <w:t>9.</w:t>
      </w:r>
      <w:r w:rsidRPr="005A7A4D">
        <w:tab/>
        <w:t>DATE OF FIRST AUTHORISATION / RENEWAL OF THE AUTHORISATION</w:t>
      </w:r>
    </w:p>
    <w:p w:rsidR="006603C5" w:rsidRPr="005A7A4D" w:rsidRDefault="006603C5" w:rsidP="008E6ED7">
      <w:pPr>
        <w:pStyle w:val="EMEAHeading1"/>
      </w:pPr>
    </w:p>
    <w:p w:rsidR="006603C5" w:rsidRPr="005A7A4D" w:rsidRDefault="006603C5" w:rsidP="008E6ED7">
      <w:pPr>
        <w:pStyle w:val="EMEABodyText"/>
      </w:pPr>
      <w:r w:rsidRPr="005A7A4D">
        <w:t>Date of first authorisation: 27 August 1997</w:t>
      </w:r>
      <w:r w:rsidRPr="005A7A4D">
        <w:br/>
        <w:t>Date of latest renewal: 27 August 2007</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pPr>
      <w:r w:rsidRPr="005A7A4D">
        <w:t>10.</w:t>
      </w:r>
      <w:r w:rsidRPr="005A7A4D">
        <w:tab/>
        <w:t>DATE OF REVISION OF THE TEXT</w:t>
      </w:r>
    </w:p>
    <w:p w:rsidR="006603C5" w:rsidRPr="005A7A4D" w:rsidRDefault="006603C5" w:rsidP="008E6ED7">
      <w:pPr>
        <w:pStyle w:val="EMEABodyText"/>
      </w:pPr>
    </w:p>
    <w:p w:rsidR="006603C5" w:rsidRPr="005A7A4D" w:rsidRDefault="006603C5" w:rsidP="008E6ED7">
      <w:pPr>
        <w:pStyle w:val="EMEABodyText"/>
      </w:pPr>
      <w:r w:rsidRPr="005A7A4D">
        <w:t>Detailed information on this medicinal product is available on the website of the European Medicines Agency http://www.ema.europa.eu</w:t>
      </w:r>
    </w:p>
    <w:p w:rsidR="006603C5" w:rsidRPr="005A7A4D" w:rsidRDefault="006603C5">
      <w:pPr>
        <w:pStyle w:val="EMEABodyText"/>
      </w:pPr>
    </w:p>
    <w:p w:rsidR="006603C5" w:rsidRPr="005A7A4D" w:rsidRDefault="006603C5">
      <w:pPr>
        <w:pStyle w:val="EMEABodyText"/>
      </w:pPr>
      <w:r w:rsidRPr="005A7A4D">
        <w:br w:type="page"/>
      </w: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Title"/>
      </w:pPr>
    </w:p>
    <w:p w:rsidR="006603C5" w:rsidRPr="005A7A4D" w:rsidRDefault="006603C5">
      <w:pPr>
        <w:pStyle w:val="EMEATitle"/>
      </w:pPr>
    </w:p>
    <w:p w:rsidR="006603C5" w:rsidRPr="005A7A4D" w:rsidRDefault="006603C5">
      <w:pPr>
        <w:pStyle w:val="EMEATitle"/>
      </w:pPr>
    </w:p>
    <w:p w:rsidR="006603C5" w:rsidRPr="005A7A4D" w:rsidRDefault="006603C5">
      <w:pPr>
        <w:pStyle w:val="EMEATitle"/>
      </w:pPr>
    </w:p>
    <w:p w:rsidR="006603C5" w:rsidRPr="005A7A4D" w:rsidRDefault="006603C5">
      <w:pPr>
        <w:pStyle w:val="EMEATitle"/>
      </w:pPr>
    </w:p>
    <w:p w:rsidR="006603C5" w:rsidRPr="005A7A4D" w:rsidRDefault="006603C5">
      <w:pPr>
        <w:pStyle w:val="EMEATitle"/>
      </w:pPr>
    </w:p>
    <w:p w:rsidR="006603C5" w:rsidRPr="005A7A4D" w:rsidRDefault="006603C5">
      <w:pPr>
        <w:pStyle w:val="EMEATitle"/>
      </w:pPr>
      <w:r w:rsidRPr="005A7A4D">
        <w:t>ANNEX II</w:t>
      </w:r>
    </w:p>
    <w:p w:rsidR="006603C5" w:rsidRPr="005A7A4D" w:rsidRDefault="006603C5">
      <w:pPr>
        <w:pStyle w:val="EMEATitle"/>
      </w:pPr>
    </w:p>
    <w:p w:rsidR="006603C5" w:rsidRPr="005A7A4D" w:rsidRDefault="006603C5" w:rsidP="008E6ED7">
      <w:pPr>
        <w:pStyle w:val="EMEATitle"/>
        <w:ind w:left="1700" w:hanging="706"/>
        <w:jc w:val="left"/>
      </w:pPr>
      <w:r w:rsidRPr="005A7A4D">
        <w:t>A.</w:t>
      </w:r>
      <w:r w:rsidRPr="005A7A4D">
        <w:tab/>
        <w:t>MANUFACTURERS RESPONSIBLE FOR BATCH RELEASE</w:t>
      </w:r>
    </w:p>
    <w:p w:rsidR="006603C5" w:rsidRPr="005A7A4D" w:rsidRDefault="006603C5" w:rsidP="008E6ED7">
      <w:pPr>
        <w:pStyle w:val="EMEATitle"/>
        <w:ind w:left="1700" w:hanging="706"/>
        <w:jc w:val="left"/>
      </w:pPr>
    </w:p>
    <w:p w:rsidR="006603C5" w:rsidRPr="005A7A4D" w:rsidRDefault="006603C5" w:rsidP="008E6ED7">
      <w:pPr>
        <w:pStyle w:val="EMEATitle"/>
        <w:ind w:left="1700" w:hanging="706"/>
        <w:jc w:val="left"/>
      </w:pPr>
      <w:r w:rsidRPr="005A7A4D">
        <w:t>B.</w:t>
      </w:r>
      <w:r w:rsidRPr="005A7A4D">
        <w:tab/>
        <w:t>CONDITIONS OR RESTRICTIONS REGARDING SUPPLY AND USE</w:t>
      </w:r>
    </w:p>
    <w:p w:rsidR="006603C5" w:rsidRPr="005A7A4D" w:rsidRDefault="006603C5" w:rsidP="008E6ED7">
      <w:pPr>
        <w:pStyle w:val="EMEATitle"/>
        <w:ind w:left="1700" w:hanging="706"/>
        <w:jc w:val="left"/>
      </w:pPr>
    </w:p>
    <w:p w:rsidR="006603C5" w:rsidRPr="005A7A4D" w:rsidRDefault="006603C5" w:rsidP="008E6ED7">
      <w:pPr>
        <w:pStyle w:val="EMEATitle"/>
        <w:ind w:left="1700" w:hanging="706"/>
        <w:jc w:val="left"/>
      </w:pPr>
      <w:r w:rsidRPr="005A7A4D">
        <w:t>C.</w:t>
      </w:r>
      <w:r w:rsidRPr="005A7A4D">
        <w:tab/>
        <w:t>OTHER CONDITIONS AND REQUIREMENTS OF THE MARKETING AUTHORISATION</w:t>
      </w:r>
    </w:p>
    <w:p w:rsidR="006603C5" w:rsidRPr="005A7A4D" w:rsidRDefault="006603C5">
      <w:pPr>
        <w:pStyle w:val="EMEAHeading1"/>
      </w:pPr>
    </w:p>
    <w:p w:rsidR="006603C5" w:rsidRPr="005A7A4D" w:rsidRDefault="006603C5" w:rsidP="008E6ED7">
      <w:pPr>
        <w:pStyle w:val="EMEATitle"/>
        <w:ind w:left="1700" w:hanging="706"/>
        <w:jc w:val="left"/>
      </w:pPr>
      <w:r w:rsidRPr="005A7A4D">
        <w:t>D.</w:t>
      </w:r>
      <w:r w:rsidRPr="005A7A4D">
        <w:tab/>
        <w:t>CONDITIONS OR RESTRICTIONS WITH REGARD TO THE SAFE AND EFFECTIVE USE OF THE MEDICINAL PRODUCT</w:t>
      </w:r>
    </w:p>
    <w:p w:rsidR="006603C5" w:rsidRPr="005A7A4D" w:rsidRDefault="006603C5">
      <w:pPr>
        <w:pStyle w:val="EMEAHeading1"/>
      </w:pPr>
      <w:r w:rsidRPr="005A7A4D">
        <w:br w:type="page"/>
        <w:t>A.</w:t>
      </w:r>
      <w:r w:rsidRPr="005A7A4D">
        <w:tab/>
        <w:t>MANUFACTURERS RESPONSIBLE FOR BATCH RELEASE</w:t>
      </w:r>
    </w:p>
    <w:p w:rsidR="006603C5" w:rsidRPr="005A7A4D" w:rsidRDefault="006603C5">
      <w:pPr>
        <w:pStyle w:val="EMEABodyText"/>
      </w:pPr>
    </w:p>
    <w:p w:rsidR="006603C5" w:rsidRPr="005A7A4D" w:rsidRDefault="006603C5">
      <w:pPr>
        <w:pStyle w:val="EMEABodyText"/>
      </w:pPr>
      <w:r w:rsidRPr="005A7A4D">
        <w:rPr>
          <w:u w:val="single"/>
        </w:rPr>
        <w:t>Name and address of the manufacturers responsible for batch release</w:t>
      </w:r>
    </w:p>
    <w:p w:rsidR="006603C5" w:rsidRPr="005A7A4D" w:rsidRDefault="006603C5">
      <w:pPr>
        <w:pStyle w:val="EMEABodyText"/>
      </w:pPr>
    </w:p>
    <w:p w:rsidR="006603C5" w:rsidRPr="00563E7B" w:rsidRDefault="006603C5" w:rsidP="008E6ED7">
      <w:pPr>
        <w:pStyle w:val="EMEAAddress"/>
        <w:rPr>
          <w:lang w:val="fr-FR"/>
        </w:rPr>
      </w:pPr>
      <w:r w:rsidRPr="00563E7B">
        <w:rPr>
          <w:lang w:val="fr-FR"/>
        </w:rPr>
        <w:t>Sanofi Winthrop Industrie</w:t>
      </w:r>
      <w:r w:rsidRPr="00563E7B">
        <w:rPr>
          <w:lang w:val="fr-FR"/>
        </w:rPr>
        <w:br/>
        <w:t>1 rue de la Vierge</w:t>
      </w:r>
      <w:r w:rsidRPr="00563E7B">
        <w:rPr>
          <w:lang w:val="fr-FR"/>
        </w:rPr>
        <w:br/>
      </w:r>
      <w:proofErr w:type="spellStart"/>
      <w:r w:rsidRPr="00563E7B">
        <w:rPr>
          <w:lang w:val="fr-FR"/>
        </w:rPr>
        <w:t>Ambarès</w:t>
      </w:r>
      <w:proofErr w:type="spellEnd"/>
      <w:r w:rsidRPr="00563E7B">
        <w:rPr>
          <w:lang w:val="fr-FR"/>
        </w:rPr>
        <w:t xml:space="preserve"> &amp; Lagrave</w:t>
      </w:r>
      <w:r w:rsidRPr="00563E7B">
        <w:rPr>
          <w:lang w:val="fr-FR"/>
        </w:rPr>
        <w:br/>
        <w:t>F-33565 Carbon Blanc Cedex</w:t>
      </w:r>
      <w:r w:rsidRPr="00563E7B">
        <w:rPr>
          <w:lang w:val="fr-FR"/>
        </w:rPr>
        <w:br/>
        <w:t>France</w:t>
      </w:r>
    </w:p>
    <w:p w:rsidR="006603C5" w:rsidRPr="00563E7B" w:rsidRDefault="006603C5">
      <w:pPr>
        <w:pStyle w:val="EMEABodyText"/>
        <w:rPr>
          <w:lang w:val="fr-FR"/>
        </w:rPr>
      </w:pPr>
    </w:p>
    <w:p w:rsidR="006603C5" w:rsidRPr="00563E7B" w:rsidRDefault="006603C5" w:rsidP="008E6ED7">
      <w:pPr>
        <w:pStyle w:val="EMEAAddress"/>
        <w:rPr>
          <w:lang w:val="fr-FR"/>
        </w:rPr>
      </w:pPr>
      <w:r w:rsidRPr="00563E7B">
        <w:rPr>
          <w:lang w:val="fr-FR"/>
        </w:rPr>
        <w:t>Sanofi Winthrop Industrie</w:t>
      </w:r>
      <w:r w:rsidRPr="00563E7B">
        <w:rPr>
          <w:lang w:val="fr-FR"/>
        </w:rPr>
        <w:br/>
        <w:t>30-36 Avenue Gustave Eiffel, BP 7166</w:t>
      </w:r>
      <w:r w:rsidRPr="00563E7B">
        <w:rPr>
          <w:lang w:val="fr-FR"/>
        </w:rPr>
        <w:br/>
        <w:t>F-37071 Tours Cedex 2</w:t>
      </w:r>
      <w:r w:rsidRPr="00563E7B">
        <w:rPr>
          <w:lang w:val="fr-FR"/>
        </w:rPr>
        <w:br/>
        <w:t>France</w:t>
      </w:r>
    </w:p>
    <w:p w:rsidR="006603C5" w:rsidRPr="00563E7B" w:rsidRDefault="006603C5">
      <w:pPr>
        <w:pStyle w:val="EMEABodyText"/>
        <w:rPr>
          <w:lang w:val="fr-FR"/>
        </w:rPr>
      </w:pPr>
    </w:p>
    <w:p w:rsidR="006603C5" w:rsidRPr="00563E7B" w:rsidRDefault="006603C5" w:rsidP="008E6ED7">
      <w:pPr>
        <w:pStyle w:val="EMEAAddress"/>
        <w:rPr>
          <w:lang w:val="fr-FR"/>
        </w:rPr>
      </w:pPr>
      <w:proofErr w:type="spellStart"/>
      <w:r w:rsidRPr="00563E7B">
        <w:rPr>
          <w:lang w:val="fr-FR"/>
        </w:rPr>
        <w:t>Chinoin</w:t>
      </w:r>
      <w:proofErr w:type="spellEnd"/>
      <w:r w:rsidRPr="00563E7B">
        <w:rPr>
          <w:lang w:val="fr-FR"/>
        </w:rPr>
        <w:t xml:space="preserve"> </w:t>
      </w:r>
      <w:proofErr w:type="spellStart"/>
      <w:r w:rsidRPr="00563E7B">
        <w:rPr>
          <w:lang w:val="fr-FR"/>
        </w:rPr>
        <w:t>Private</w:t>
      </w:r>
      <w:proofErr w:type="spellEnd"/>
      <w:r w:rsidRPr="00563E7B">
        <w:rPr>
          <w:lang w:val="fr-FR"/>
        </w:rPr>
        <w:t xml:space="preserve"> Co. Ltd.</w:t>
      </w:r>
      <w:r w:rsidRPr="00563E7B">
        <w:rPr>
          <w:lang w:val="fr-FR"/>
        </w:rPr>
        <w:br/>
      </w:r>
      <w:proofErr w:type="spellStart"/>
      <w:r w:rsidRPr="00563E7B">
        <w:rPr>
          <w:lang w:val="fr-FR"/>
        </w:rPr>
        <w:t>Lévai</w:t>
      </w:r>
      <w:proofErr w:type="spellEnd"/>
      <w:r w:rsidRPr="00563E7B">
        <w:rPr>
          <w:lang w:val="fr-FR"/>
        </w:rPr>
        <w:t xml:space="preserve"> u.5.</w:t>
      </w:r>
      <w:r w:rsidRPr="00563E7B">
        <w:rPr>
          <w:lang w:val="fr-FR"/>
        </w:rPr>
        <w:br/>
        <w:t xml:space="preserve">2112 </w:t>
      </w:r>
      <w:proofErr w:type="spellStart"/>
      <w:r w:rsidRPr="00563E7B">
        <w:rPr>
          <w:lang w:val="fr-FR"/>
        </w:rPr>
        <w:t>Veresegyhaz</w:t>
      </w:r>
      <w:proofErr w:type="spellEnd"/>
      <w:r w:rsidRPr="00563E7B">
        <w:rPr>
          <w:lang w:val="fr-FR"/>
        </w:rPr>
        <w:br/>
        <w:t>Hungary</w:t>
      </w:r>
    </w:p>
    <w:p w:rsidR="00D440A4" w:rsidRPr="00563E7B" w:rsidRDefault="00D440A4" w:rsidP="00563E7B">
      <w:pPr>
        <w:pStyle w:val="EMEABodyText"/>
        <w:rPr>
          <w:lang w:val="fr-FR"/>
        </w:rPr>
      </w:pPr>
    </w:p>
    <w:p w:rsidR="00D440A4" w:rsidRPr="005D0F57" w:rsidRDefault="00D440A4" w:rsidP="00D440A4">
      <w:pPr>
        <w:autoSpaceDE w:val="0"/>
        <w:autoSpaceDN w:val="0"/>
        <w:rPr>
          <w:rFonts w:ascii="TimesNewRomanPSMT" w:hAnsi="TimesNewRomanPSMT"/>
          <w:sz w:val="21"/>
          <w:szCs w:val="21"/>
          <w:lang w:val="it-IT"/>
        </w:rPr>
      </w:pPr>
      <w:r w:rsidRPr="005D0F57">
        <w:rPr>
          <w:rFonts w:ascii="TimesNewRomanPSMT" w:hAnsi="TimesNewRomanPSMT"/>
          <w:sz w:val="21"/>
          <w:szCs w:val="21"/>
          <w:lang w:val="it-IT"/>
        </w:rPr>
        <w:t>SANOFI-AVENTIS, S.A.</w:t>
      </w:r>
    </w:p>
    <w:p w:rsidR="00D440A4" w:rsidRPr="005D0F57" w:rsidRDefault="00D440A4" w:rsidP="00D440A4">
      <w:pPr>
        <w:autoSpaceDE w:val="0"/>
        <w:autoSpaceDN w:val="0"/>
        <w:rPr>
          <w:rFonts w:ascii="TimesNewRomanPSMT" w:hAnsi="TimesNewRomanPSMT"/>
          <w:sz w:val="21"/>
          <w:szCs w:val="21"/>
          <w:lang w:val="it-IT"/>
        </w:rPr>
      </w:pPr>
      <w:r w:rsidRPr="005D0F57">
        <w:rPr>
          <w:rFonts w:ascii="TimesNewRomanPSMT" w:hAnsi="TimesNewRomanPSMT"/>
          <w:sz w:val="21"/>
          <w:szCs w:val="21"/>
          <w:lang w:val="it-IT"/>
        </w:rPr>
        <w:t>Ctra. C-35 (La Batlloria-Hostalric), km. 63.09</w:t>
      </w:r>
    </w:p>
    <w:p w:rsidR="00D440A4" w:rsidRDefault="00D440A4" w:rsidP="00D440A4">
      <w:pPr>
        <w:autoSpaceDE w:val="0"/>
        <w:autoSpaceDN w:val="0"/>
        <w:rPr>
          <w:rFonts w:ascii="TimesNewRomanPSMT" w:hAnsi="TimesNewRomanPSMT"/>
          <w:sz w:val="21"/>
          <w:szCs w:val="21"/>
          <w:lang w:val="en-US"/>
        </w:rPr>
      </w:pPr>
      <w:r>
        <w:rPr>
          <w:rFonts w:ascii="TimesNewRomanPSMT" w:hAnsi="TimesNewRomanPSMT"/>
          <w:sz w:val="21"/>
          <w:szCs w:val="21"/>
          <w:lang w:val="en-US"/>
        </w:rPr>
        <w:t xml:space="preserve">17404 </w:t>
      </w:r>
      <w:proofErr w:type="spellStart"/>
      <w:r>
        <w:rPr>
          <w:rFonts w:ascii="TimesNewRomanPSMT" w:hAnsi="TimesNewRomanPSMT"/>
          <w:sz w:val="21"/>
          <w:szCs w:val="21"/>
          <w:lang w:val="en-US"/>
        </w:rPr>
        <w:t>Riells</w:t>
      </w:r>
      <w:proofErr w:type="spellEnd"/>
      <w:r>
        <w:rPr>
          <w:rFonts w:ascii="TimesNewRomanPSMT" w:hAnsi="TimesNewRomanPSMT"/>
          <w:sz w:val="21"/>
          <w:szCs w:val="21"/>
          <w:lang w:val="en-US"/>
        </w:rPr>
        <w:t xml:space="preserve"> i </w:t>
      </w:r>
      <w:proofErr w:type="spellStart"/>
      <w:r>
        <w:rPr>
          <w:rFonts w:ascii="TimesNewRomanPSMT" w:hAnsi="TimesNewRomanPSMT"/>
          <w:sz w:val="21"/>
          <w:szCs w:val="21"/>
          <w:lang w:val="en-US"/>
        </w:rPr>
        <w:t>Viabrea</w:t>
      </w:r>
      <w:proofErr w:type="spellEnd"/>
      <w:r>
        <w:rPr>
          <w:rFonts w:ascii="TimesNewRomanPSMT" w:hAnsi="TimesNewRomanPSMT"/>
          <w:sz w:val="21"/>
          <w:szCs w:val="21"/>
          <w:lang w:val="en-US"/>
        </w:rPr>
        <w:t xml:space="preserve"> (Girona) - Spain</w:t>
      </w:r>
    </w:p>
    <w:p w:rsidR="006603C5" w:rsidRPr="005A7A4D" w:rsidRDefault="006603C5">
      <w:pPr>
        <w:pStyle w:val="EMEABodyText"/>
      </w:pPr>
    </w:p>
    <w:p w:rsidR="006603C5" w:rsidRPr="005A7A4D" w:rsidRDefault="006603C5">
      <w:pPr>
        <w:pStyle w:val="EMEABodyText"/>
      </w:pPr>
      <w:r w:rsidRPr="005A7A4D">
        <w:t>The printed package leaflet of the medicinal product must state the name and address of the manufacturer responsible for the release of the concerned batch.</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b w:val="0"/>
        </w:rPr>
      </w:pPr>
      <w:r w:rsidRPr="005A7A4D">
        <w:t>B.</w:t>
      </w:r>
      <w:r w:rsidRPr="005A7A4D">
        <w:tab/>
        <w:t>CONDITIONS OR RESTRICTIONS REGARDING SUPPLY AND USE</w:t>
      </w:r>
      <w:r w:rsidRPr="005A7A4D">
        <w:rPr>
          <w:b w:val="0"/>
        </w:rPr>
        <w:t xml:space="preserve"> </w:t>
      </w:r>
    </w:p>
    <w:p w:rsidR="006603C5" w:rsidRPr="005A7A4D" w:rsidRDefault="006603C5">
      <w:pPr>
        <w:pStyle w:val="EMEABodyText"/>
      </w:pPr>
    </w:p>
    <w:p w:rsidR="006603C5" w:rsidRPr="005A7A4D" w:rsidRDefault="006603C5">
      <w:pPr>
        <w:pStyle w:val="EMEABodyText"/>
      </w:pPr>
      <w:r w:rsidRPr="005A7A4D">
        <w:t>Medicinal product subject to medical prescription.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BodyText"/>
        <w:ind w:left="567" w:hanging="567"/>
        <w:rPr>
          <w:b/>
        </w:rPr>
      </w:pPr>
      <w:r w:rsidRPr="005A7A4D">
        <w:rPr>
          <w:b/>
        </w:rPr>
        <w:t>C.</w:t>
      </w:r>
      <w:r w:rsidRPr="005A7A4D">
        <w:rPr>
          <w:b/>
        </w:rPr>
        <w:tab/>
        <w:t>OTHER CONDITIONS AND REQUIREMENTS OF THE MARKETING AUTHORISATION</w:t>
      </w:r>
    </w:p>
    <w:p w:rsidR="006603C5" w:rsidRPr="005A7A4D" w:rsidRDefault="006603C5">
      <w:pPr>
        <w:pStyle w:val="EMEABodyText"/>
      </w:pPr>
    </w:p>
    <w:p w:rsidR="006603C5" w:rsidRPr="005A7A4D" w:rsidRDefault="006603C5" w:rsidP="002E4E3D">
      <w:pPr>
        <w:pStyle w:val="EMEABodyText"/>
        <w:keepNext/>
        <w:numPr>
          <w:ilvl w:val="0"/>
          <w:numId w:val="10"/>
        </w:numPr>
        <w:tabs>
          <w:tab w:val="clear" w:pos="360"/>
          <w:tab w:val="num" w:pos="550"/>
        </w:tabs>
        <w:rPr>
          <w:b/>
          <w:i/>
          <w:color w:val="000080"/>
        </w:rPr>
      </w:pPr>
      <w:r w:rsidRPr="005A7A4D">
        <w:rPr>
          <w:b/>
        </w:rPr>
        <w:t>Periodic Safety Update Reports</w:t>
      </w:r>
      <w:r w:rsidR="00927119">
        <w:rPr>
          <w:b/>
        </w:rPr>
        <w:t xml:space="preserve"> (PSURs)</w:t>
      </w:r>
    </w:p>
    <w:p w:rsidR="006603C5" w:rsidRPr="00B84DCB" w:rsidRDefault="006603C5" w:rsidP="008E6ED7">
      <w:pPr>
        <w:pStyle w:val="EMEABodyText"/>
        <w:keepNext/>
        <w:ind w:left="567"/>
        <w:rPr>
          <w:b/>
        </w:rPr>
      </w:pPr>
    </w:p>
    <w:p w:rsidR="006603C5" w:rsidRPr="005A7A4D" w:rsidRDefault="00927119" w:rsidP="008E6ED7">
      <w:pPr>
        <w:pStyle w:val="EMEABodyText"/>
        <w:rPr>
          <w:iCs/>
          <w:szCs w:val="22"/>
        </w:rPr>
      </w:pPr>
      <w:bookmarkStart w:id="3" w:name="_Hlk37089983"/>
      <w:r w:rsidRPr="00387DAF">
        <w:rPr>
          <w:szCs w:val="22"/>
          <w:lang w:val="en-US"/>
        </w:rPr>
        <w:t>The requirements for submission of PSURs</w:t>
      </w:r>
      <w:bookmarkEnd w:id="3"/>
      <w:r w:rsidR="006603C5" w:rsidRPr="00B84DCB">
        <w:rPr>
          <w:iCs/>
          <w:szCs w:val="22"/>
        </w:rPr>
        <w:t xml:space="preserve"> for this </w:t>
      </w:r>
      <w:r w:rsidRPr="00B84DCB">
        <w:rPr>
          <w:iCs/>
          <w:szCs w:val="22"/>
        </w:rPr>
        <w:t xml:space="preserve">medicinal </w:t>
      </w:r>
      <w:r w:rsidR="006603C5" w:rsidRPr="00B84DCB">
        <w:rPr>
          <w:iCs/>
          <w:szCs w:val="22"/>
        </w:rPr>
        <w:t xml:space="preserve">product </w:t>
      </w:r>
      <w:r w:rsidRPr="00B84DCB">
        <w:rPr>
          <w:iCs/>
          <w:szCs w:val="22"/>
        </w:rPr>
        <w:t xml:space="preserve">are </w:t>
      </w:r>
      <w:r w:rsidR="006603C5" w:rsidRPr="00B84DCB">
        <w:rPr>
          <w:iCs/>
          <w:szCs w:val="22"/>
        </w:rPr>
        <w:t>set out in the list of Union</w:t>
      </w:r>
      <w:r w:rsidR="006603C5" w:rsidRPr="005A7A4D">
        <w:rPr>
          <w:iCs/>
          <w:szCs w:val="22"/>
        </w:rPr>
        <w:t xml:space="preserve"> reference dates (EURD list) provided for under Article 107c(7) of Directive 2001/83</w:t>
      </w:r>
      <w:r w:rsidR="006603C5" w:rsidRPr="005A7A4D">
        <w:t>/EC</w:t>
      </w:r>
      <w:r w:rsidR="006603C5" w:rsidRPr="005A7A4D">
        <w:rPr>
          <w:iCs/>
          <w:szCs w:val="22"/>
        </w:rPr>
        <w:t xml:space="preserve"> and </w:t>
      </w:r>
      <w:r>
        <w:rPr>
          <w:iCs/>
          <w:szCs w:val="22"/>
        </w:rPr>
        <w:t xml:space="preserve">any subsequent updates </w:t>
      </w:r>
      <w:r w:rsidR="006603C5" w:rsidRPr="005A7A4D">
        <w:rPr>
          <w:iCs/>
          <w:szCs w:val="22"/>
        </w:rPr>
        <w:t>published on the European medicines web-portal.</w:t>
      </w:r>
    </w:p>
    <w:p w:rsidR="006603C5" w:rsidRPr="005A7A4D" w:rsidRDefault="006603C5" w:rsidP="008E6ED7">
      <w:pPr>
        <w:pStyle w:val="EMEABodyText"/>
        <w:rPr>
          <w:u w:val="single"/>
          <w:lang w:eastAsia="fr-FR"/>
        </w:rPr>
      </w:pPr>
    </w:p>
    <w:p w:rsidR="006603C5" w:rsidRPr="005A7A4D" w:rsidRDefault="006603C5" w:rsidP="008E6ED7">
      <w:pPr>
        <w:pStyle w:val="EMEABodyText"/>
      </w:pPr>
    </w:p>
    <w:p w:rsidR="006603C5" w:rsidRPr="005A7A4D" w:rsidRDefault="006603C5" w:rsidP="008E6ED7">
      <w:pPr>
        <w:pStyle w:val="EMEABodyTextIndent"/>
        <w:numPr>
          <w:ilvl w:val="0"/>
          <w:numId w:val="0"/>
        </w:numPr>
        <w:ind w:left="567" w:hanging="567"/>
        <w:rPr>
          <w:b/>
        </w:rPr>
      </w:pPr>
      <w:r w:rsidRPr="005A7A4D">
        <w:rPr>
          <w:b/>
        </w:rPr>
        <w:t>D.</w:t>
      </w:r>
      <w:r w:rsidRPr="005A7A4D">
        <w:rPr>
          <w:b/>
        </w:rPr>
        <w:tab/>
        <w:t>CONDITIONS OR RESTRICTIONS WITH REGARD TO THE SAFE AND EFFECTIVE USE OF THE MEDICINAL PRODUCT</w:t>
      </w:r>
    </w:p>
    <w:p w:rsidR="006603C5" w:rsidRPr="005A7A4D" w:rsidRDefault="006603C5" w:rsidP="008E6ED7">
      <w:pPr>
        <w:pStyle w:val="EMEABodyText"/>
        <w:rPr>
          <w:szCs w:val="22"/>
          <w:u w:val="single"/>
          <w:lang w:eastAsia="fr-FR"/>
        </w:rPr>
      </w:pPr>
    </w:p>
    <w:p w:rsidR="006603C5" w:rsidRPr="005A7A4D" w:rsidRDefault="006603C5" w:rsidP="002E4E3D">
      <w:pPr>
        <w:pStyle w:val="EMEABodyText"/>
        <w:numPr>
          <w:ilvl w:val="0"/>
          <w:numId w:val="11"/>
        </w:numPr>
        <w:tabs>
          <w:tab w:val="clear" w:pos="360"/>
          <w:tab w:val="num" w:pos="550"/>
        </w:tabs>
        <w:rPr>
          <w:b/>
          <w:i/>
          <w:color w:val="000080"/>
          <w:szCs w:val="22"/>
          <w:lang w:eastAsia="fr-FR"/>
        </w:rPr>
      </w:pPr>
      <w:bookmarkStart w:id="4" w:name="_BPDC_LN_INS_1002"/>
      <w:bookmarkEnd w:id="4"/>
      <w:r w:rsidRPr="005A7A4D">
        <w:rPr>
          <w:b/>
          <w:szCs w:val="22"/>
          <w:lang w:eastAsia="fr-FR"/>
        </w:rPr>
        <w:t>Risk Management Plan (RMP)</w:t>
      </w:r>
    </w:p>
    <w:p w:rsidR="006603C5" w:rsidRPr="005A7A4D" w:rsidRDefault="006603C5" w:rsidP="008E6ED7">
      <w:pPr>
        <w:pStyle w:val="EMEABodyText"/>
        <w:ind w:left="567"/>
        <w:rPr>
          <w:b/>
          <w:szCs w:val="22"/>
          <w:lang w:eastAsia="fr-FR"/>
        </w:rPr>
      </w:pPr>
    </w:p>
    <w:p w:rsidR="006603C5" w:rsidRDefault="006603C5" w:rsidP="008E6ED7">
      <w:pPr>
        <w:pStyle w:val="EMEABodyText"/>
        <w:rPr>
          <w:szCs w:val="22"/>
          <w:lang w:eastAsia="fr-FR"/>
        </w:rPr>
      </w:pPr>
      <w:r w:rsidRPr="005A7A4D">
        <w:rPr>
          <w:szCs w:val="22"/>
          <w:lang w:eastAsia="fr-FR"/>
        </w:rPr>
        <w:t>Not applicable.</w:t>
      </w:r>
    </w:p>
    <w:p w:rsidR="00667CD0" w:rsidRDefault="00667CD0" w:rsidP="008E6ED7">
      <w:pPr>
        <w:pStyle w:val="EMEABodyText"/>
        <w:rPr>
          <w:szCs w:val="22"/>
          <w:lang w:eastAsia="fr-FR"/>
        </w:rPr>
      </w:pPr>
    </w:p>
    <w:p w:rsidR="00667CD0" w:rsidRPr="00667CD0" w:rsidRDefault="00667CD0" w:rsidP="008E6ED7">
      <w:pPr>
        <w:pStyle w:val="EMEABodyText"/>
        <w:rPr>
          <w:szCs w:val="22"/>
          <w:lang w:eastAsia="fr-FR"/>
        </w:rPr>
      </w:pPr>
    </w:p>
    <w:p w:rsidR="006603C5" w:rsidRPr="005A7A4D" w:rsidRDefault="00F9237D">
      <w:pPr>
        <w:pStyle w:val="EMEABodyText"/>
      </w:pPr>
      <w:r w:rsidRPr="005A7A4D">
        <w:br w:type="page"/>
      </w: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Default="006603C5">
      <w:pPr>
        <w:pStyle w:val="EMEABodyText"/>
      </w:pPr>
    </w:p>
    <w:p w:rsidR="00B84DCB" w:rsidRPr="005A7A4D" w:rsidRDefault="00B84DCB">
      <w:pPr>
        <w:pStyle w:val="EMEABodyText"/>
      </w:pPr>
    </w:p>
    <w:p w:rsidR="006603C5" w:rsidRPr="005A7A4D" w:rsidRDefault="006603C5">
      <w:pPr>
        <w:pStyle w:val="EMEATitle"/>
      </w:pPr>
      <w:r w:rsidRPr="005A7A4D">
        <w:t>ANNEX III</w:t>
      </w:r>
    </w:p>
    <w:p w:rsidR="006603C5" w:rsidRPr="005A7A4D" w:rsidRDefault="006603C5">
      <w:pPr>
        <w:pStyle w:val="EMEABodyText"/>
      </w:pPr>
    </w:p>
    <w:p w:rsidR="006603C5" w:rsidRPr="005A7A4D" w:rsidRDefault="006603C5">
      <w:pPr>
        <w:pStyle w:val="EMEATitle"/>
      </w:pPr>
      <w:r w:rsidRPr="005A7A4D">
        <w:t>LABELLING AND PACKAGE LEAFLET</w:t>
      </w:r>
    </w:p>
    <w:p w:rsidR="006603C5" w:rsidRPr="005A7A4D" w:rsidRDefault="006603C5">
      <w:pPr>
        <w:pStyle w:val="EMEABodyText"/>
      </w:pPr>
    </w:p>
    <w:p w:rsidR="006603C5" w:rsidRPr="005A7A4D" w:rsidRDefault="006603C5">
      <w:pPr>
        <w:pStyle w:val="EMEABodyText"/>
      </w:pPr>
      <w:r w:rsidRPr="005A7A4D">
        <w:br w:type="page"/>
      </w: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Title"/>
      </w:pPr>
      <w:r w:rsidRPr="005A7A4D">
        <w:t>A. LABELLING</w:t>
      </w:r>
    </w:p>
    <w:p w:rsidR="006603C5" w:rsidRPr="005A7A4D" w:rsidRDefault="006603C5" w:rsidP="008E6ED7">
      <w:pPr>
        <w:pStyle w:val="EMEATitlePAC"/>
      </w:pPr>
      <w:r w:rsidRPr="005A7A4D">
        <w:br w:type="page"/>
        <w:t xml:space="preserve">PARTICULARS TO APPEAR ON THE OUTER PACKAGING </w:t>
      </w:r>
    </w:p>
    <w:p w:rsidR="006603C5" w:rsidRPr="005A7A4D" w:rsidRDefault="006603C5" w:rsidP="008E6ED7">
      <w:pPr>
        <w:pStyle w:val="EMEATitlePAC"/>
      </w:pPr>
    </w:p>
    <w:p w:rsidR="006603C5" w:rsidRPr="005A7A4D" w:rsidRDefault="006603C5" w:rsidP="008E6ED7">
      <w:pPr>
        <w:pStyle w:val="EMEATitlePAC"/>
      </w:pPr>
      <w:r w:rsidRPr="005A7A4D">
        <w:t>OUTER CARTON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rsidP="008E6ED7">
      <w:pPr>
        <w:pStyle w:val="EMEABodyText"/>
        <w:keepNext/>
      </w:pPr>
    </w:p>
    <w:p w:rsidR="006603C5" w:rsidRPr="005A7A4D" w:rsidRDefault="006603C5" w:rsidP="008E6ED7">
      <w:pPr>
        <w:pStyle w:val="EMEABodyText"/>
        <w:keepNext/>
      </w:pPr>
      <w:proofErr w:type="spellStart"/>
      <w:r w:rsidRPr="005A7A4D">
        <w:t>Aprovel</w:t>
      </w:r>
      <w:proofErr w:type="spellEnd"/>
      <w:r w:rsidRPr="005A7A4D">
        <w:t> 75 mg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STATEMENT OF ACTIVE SUBSTANCE(S)</w:t>
      </w:r>
    </w:p>
    <w:p w:rsidR="006603C5" w:rsidRPr="005A7A4D" w:rsidRDefault="006603C5" w:rsidP="008E6ED7">
      <w:pPr>
        <w:pStyle w:val="EMEABodyText"/>
        <w:keepNext/>
      </w:pPr>
    </w:p>
    <w:p w:rsidR="006603C5" w:rsidRPr="005A7A4D" w:rsidRDefault="006603C5" w:rsidP="008E6ED7">
      <w:pPr>
        <w:pStyle w:val="EMEABodyText"/>
        <w:keepNext/>
      </w:pPr>
      <w:r w:rsidRPr="005A7A4D">
        <w:t>Each tablet contains: irbesartan 75 mg</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3.</w:t>
      </w:r>
      <w:r w:rsidRPr="005A7A4D">
        <w:tab/>
        <w:t>LIST OF EXCIPIENTS</w:t>
      </w:r>
    </w:p>
    <w:p w:rsidR="006603C5" w:rsidRPr="005A7A4D" w:rsidRDefault="006603C5" w:rsidP="008E6ED7">
      <w:pPr>
        <w:pStyle w:val="EMEABodyText"/>
        <w:keepNext/>
      </w:pPr>
    </w:p>
    <w:p w:rsidR="006603C5" w:rsidRPr="005A7A4D" w:rsidRDefault="006603C5" w:rsidP="008E6ED7">
      <w:pPr>
        <w:pStyle w:val="EMEABodyText"/>
        <w:keepNext/>
      </w:pPr>
      <w:r w:rsidRPr="005A7A4D">
        <w:t>Excipients: also contains lactose monohydrate.</w:t>
      </w:r>
      <w:r w:rsidR="00DF3CE2" w:rsidRPr="005A7A4D">
        <w:t xml:space="preserve"> See leaflet for further information.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4.</w:t>
      </w:r>
      <w:r w:rsidRPr="005A7A4D">
        <w:tab/>
        <w:t>PHARMACEUTICAL FORM AND CONTENTS</w:t>
      </w:r>
    </w:p>
    <w:p w:rsidR="006603C5" w:rsidRPr="005A7A4D" w:rsidRDefault="006603C5" w:rsidP="008E6ED7">
      <w:pPr>
        <w:pStyle w:val="EMEABodyText"/>
        <w:keepNext/>
      </w:pPr>
    </w:p>
    <w:p w:rsidR="006603C5" w:rsidRPr="005A7A4D" w:rsidRDefault="006603C5" w:rsidP="008E6ED7">
      <w:pPr>
        <w:pStyle w:val="EMEABodyText"/>
        <w:keepNext/>
      </w:pPr>
      <w:r w:rsidRPr="005A7A4D">
        <w:t>14 tablets</w:t>
      </w:r>
    </w:p>
    <w:p w:rsidR="006603C5" w:rsidRPr="005A7A4D" w:rsidRDefault="006603C5">
      <w:pPr>
        <w:pStyle w:val="EMEABodyText"/>
      </w:pPr>
      <w:r w:rsidRPr="005A7A4D">
        <w:t>28 tablets</w:t>
      </w:r>
    </w:p>
    <w:p w:rsidR="006603C5" w:rsidRPr="005A7A4D" w:rsidRDefault="006603C5">
      <w:pPr>
        <w:pStyle w:val="EMEABodyText"/>
      </w:pPr>
      <w:r w:rsidRPr="005A7A4D">
        <w:t>56 tablets</w:t>
      </w:r>
    </w:p>
    <w:p w:rsidR="006603C5" w:rsidRPr="005A7A4D" w:rsidRDefault="006603C5">
      <w:pPr>
        <w:pStyle w:val="EMEABodyText"/>
      </w:pPr>
      <w:r w:rsidRPr="005A7A4D">
        <w:t>56 x 1 tablets</w:t>
      </w:r>
    </w:p>
    <w:p w:rsidR="006603C5" w:rsidRPr="005A7A4D" w:rsidRDefault="006603C5">
      <w:pPr>
        <w:pStyle w:val="EMEABodyText"/>
      </w:pPr>
      <w:r w:rsidRPr="005A7A4D">
        <w:t>98 tablets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METHOD AND ROUTE(S) OF ADMINISTRATION</w:t>
      </w:r>
    </w:p>
    <w:p w:rsidR="006603C5" w:rsidRPr="005A7A4D" w:rsidRDefault="006603C5" w:rsidP="008E6ED7">
      <w:pPr>
        <w:pStyle w:val="EMEABodyText"/>
        <w:keepNext/>
      </w:pPr>
    </w:p>
    <w:p w:rsidR="006603C5" w:rsidRPr="005A7A4D" w:rsidRDefault="006603C5" w:rsidP="008E6ED7">
      <w:pPr>
        <w:pStyle w:val="EMEABodyText"/>
        <w:keepNext/>
      </w:pPr>
      <w:r w:rsidRPr="005A7A4D">
        <w:t>Oral use. Read the package leaflet before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6.</w:t>
      </w:r>
      <w:r w:rsidRPr="005A7A4D">
        <w:tab/>
        <w:t>SPECIAL WARNING THAT THE MEDICINAL PRODUCT MUST BE STORED OUT OF THE SIGHT AND REACH OF CHILDREN</w:t>
      </w:r>
    </w:p>
    <w:p w:rsidR="006603C5" w:rsidRPr="005A7A4D" w:rsidRDefault="006603C5" w:rsidP="008E6ED7">
      <w:pPr>
        <w:pStyle w:val="EMEABodyText"/>
        <w:keepNext/>
      </w:pPr>
    </w:p>
    <w:p w:rsidR="006603C5" w:rsidRPr="005A7A4D" w:rsidRDefault="006603C5" w:rsidP="008E6ED7">
      <w:pPr>
        <w:pStyle w:val="EMEABodyText"/>
        <w:keepNext/>
      </w:pPr>
      <w:r w:rsidRPr="005A7A4D">
        <w:t>Keep out of the sight and reach of children.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7.</w:t>
      </w:r>
      <w:r w:rsidRPr="005A7A4D">
        <w:tab/>
        <w:t>OTHER SPECIAL WARNING(S), IF NECESSARY</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8.</w:t>
      </w:r>
      <w:r w:rsidRPr="005A7A4D">
        <w:tab/>
        <w:t>EXPIRY DATE</w:t>
      </w:r>
    </w:p>
    <w:p w:rsidR="006603C5" w:rsidRPr="005A7A4D" w:rsidRDefault="006603C5" w:rsidP="008E6ED7">
      <w:pPr>
        <w:pStyle w:val="EMEABodyText"/>
        <w:keepNext/>
      </w:pPr>
    </w:p>
    <w:p w:rsidR="006603C5" w:rsidRPr="005A7A4D" w:rsidRDefault="006603C5" w:rsidP="008E6ED7">
      <w:pPr>
        <w:pStyle w:val="EMEABodyText"/>
        <w:keepNext/>
        <w:rPr>
          <w:i/>
        </w:rPr>
      </w:pPr>
      <w:r w:rsidRPr="005A7A4D">
        <w:t>EXP</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9.</w:t>
      </w:r>
      <w:r w:rsidRPr="005A7A4D">
        <w:tab/>
        <w:t>SPECIAL STORAGE CONDITIONS</w:t>
      </w:r>
    </w:p>
    <w:p w:rsidR="006603C5" w:rsidRPr="005A7A4D" w:rsidRDefault="006603C5" w:rsidP="008E6ED7">
      <w:pPr>
        <w:pStyle w:val="EMEABodyText"/>
        <w:keepNext/>
      </w:pPr>
    </w:p>
    <w:p w:rsidR="006603C5" w:rsidRPr="005A7A4D" w:rsidRDefault="006603C5" w:rsidP="008E6ED7">
      <w:pPr>
        <w:pStyle w:val="EMEABodyText"/>
        <w:keepNext/>
      </w:pPr>
      <w:r w:rsidRPr="005A7A4D">
        <w:t>Do not store above 30°C.</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10.</w:t>
      </w:r>
      <w:r w:rsidRPr="005A7A4D">
        <w:tab/>
        <w:t>SPECIAL PRECAUTIONS FOR DISPOSAL OF UNUSED MEDICINAL PRODUCTS OR WASTE MATERIALS DERIVED FROM SUCH MEDICINAL PRODUCTS, IF APPROPRIATE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11.</w:t>
      </w:r>
      <w:r w:rsidRPr="005A7A4D">
        <w:tab/>
        <w:t>NAME AND ADDRESS OF THE MARKETING AUTHORISATION HOLDER</w:t>
      </w:r>
    </w:p>
    <w:p w:rsidR="006603C5" w:rsidRPr="005A7A4D" w:rsidRDefault="006603C5">
      <w:pPr>
        <w:pStyle w:val="EMEABodyText"/>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5D0F57" w:rsidRDefault="006603C5" w:rsidP="008E6ED7">
      <w:pPr>
        <w:pStyle w:val="EMEATitlePAC"/>
      </w:pPr>
      <w:r w:rsidRPr="005D0F57">
        <w:t>12.</w:t>
      </w:r>
      <w:r w:rsidRPr="005D0F57">
        <w:tab/>
        <w:t>MARKETING AUTHORISATION NUMBER(S)</w:t>
      </w:r>
    </w:p>
    <w:p w:rsidR="006603C5" w:rsidRPr="005D0F57" w:rsidRDefault="006603C5">
      <w:pPr>
        <w:pStyle w:val="EMEABodyText"/>
      </w:pPr>
    </w:p>
    <w:p w:rsidR="006603C5" w:rsidRPr="005D0F57" w:rsidRDefault="006603C5" w:rsidP="008E6ED7">
      <w:pPr>
        <w:pStyle w:val="EMEABodyText"/>
        <w:rPr>
          <w:highlight w:val="lightGray"/>
        </w:rPr>
      </w:pPr>
      <w:r w:rsidRPr="005D0F57">
        <w:rPr>
          <w:highlight w:val="lightGray"/>
        </w:rPr>
        <w:t>EU/1/97/046/010 - 14 tablets</w:t>
      </w:r>
    </w:p>
    <w:p w:rsidR="006603C5" w:rsidRPr="00667CD0" w:rsidRDefault="006603C5" w:rsidP="008E6ED7">
      <w:pPr>
        <w:pStyle w:val="EMEABodyText"/>
        <w:rPr>
          <w:highlight w:val="lightGray"/>
          <w:lang w:val="fr-FR"/>
        </w:rPr>
      </w:pPr>
      <w:r w:rsidRPr="00667CD0">
        <w:rPr>
          <w:highlight w:val="lightGray"/>
          <w:lang w:val="fr-FR"/>
        </w:rPr>
        <w:t>EU/1/97/046/001 - 28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EU/1/97/046/002 - 56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EU/1/97/046/013 - 56 x 1 </w:t>
      </w:r>
      <w:proofErr w:type="spellStart"/>
      <w:r w:rsidRPr="00667CD0">
        <w:rPr>
          <w:highlight w:val="lightGray"/>
          <w:lang w:val="fr-FR"/>
        </w:rPr>
        <w:t>tablets</w:t>
      </w:r>
      <w:proofErr w:type="spellEnd"/>
    </w:p>
    <w:p w:rsidR="006603C5" w:rsidRPr="005D0F57" w:rsidRDefault="006603C5" w:rsidP="008E6ED7">
      <w:pPr>
        <w:pStyle w:val="EMEABodyText"/>
      </w:pPr>
      <w:r w:rsidRPr="005D0F57">
        <w:rPr>
          <w:highlight w:val="lightGray"/>
        </w:rPr>
        <w:t>EU/1/97/046/003 - 98 tablets</w:t>
      </w:r>
    </w:p>
    <w:p w:rsidR="006603C5" w:rsidRPr="005D0F57" w:rsidRDefault="006603C5">
      <w:pPr>
        <w:pStyle w:val="EMEABodyText"/>
      </w:pPr>
    </w:p>
    <w:p w:rsidR="006603C5" w:rsidRPr="005D0F57" w:rsidRDefault="006603C5">
      <w:pPr>
        <w:pStyle w:val="EMEABodyText"/>
      </w:pPr>
    </w:p>
    <w:p w:rsidR="006603C5" w:rsidRPr="005D0F57" w:rsidRDefault="006603C5" w:rsidP="008E6ED7">
      <w:pPr>
        <w:pStyle w:val="EMEATitlePAC"/>
      </w:pPr>
      <w:r w:rsidRPr="005D0F57">
        <w:t>13.</w:t>
      </w:r>
      <w:r w:rsidRPr="005D0F57">
        <w:tab/>
        <w:t>BATCH NUMBER</w:t>
      </w:r>
    </w:p>
    <w:p w:rsidR="006603C5" w:rsidRPr="005D0F57" w:rsidRDefault="006603C5" w:rsidP="008E6ED7">
      <w:pPr>
        <w:pStyle w:val="EMEABodyText"/>
        <w:keepNext/>
      </w:pPr>
    </w:p>
    <w:p w:rsidR="006603C5" w:rsidRPr="005A7A4D" w:rsidRDefault="006603C5" w:rsidP="008E6ED7">
      <w:pPr>
        <w:pStyle w:val="EMEABodyText"/>
        <w:keepNext/>
        <w:rPr>
          <w:i/>
        </w:rPr>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14.</w:t>
      </w:r>
      <w:r w:rsidRPr="005A7A4D">
        <w:tab/>
        <w:t>GENERAL CLASSIFICATION FOR SUPPLY</w:t>
      </w:r>
    </w:p>
    <w:p w:rsidR="006603C5" w:rsidRPr="005A7A4D" w:rsidRDefault="006603C5" w:rsidP="008E6ED7">
      <w:pPr>
        <w:pStyle w:val="EMEABodyText"/>
        <w:keepNext/>
      </w:pPr>
    </w:p>
    <w:p w:rsidR="006603C5" w:rsidRPr="005A7A4D" w:rsidRDefault="006603C5" w:rsidP="008E6ED7">
      <w:pPr>
        <w:pStyle w:val="EMEABodyText"/>
        <w:keepNext/>
      </w:pPr>
      <w:r w:rsidRPr="005A7A4D">
        <w:t>Medicinal product subject to medical prescription.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15.</w:t>
      </w:r>
      <w:r w:rsidRPr="005A7A4D">
        <w:tab/>
        <w:t>INSTRUCTIONS ON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16.</w:t>
      </w:r>
      <w:r w:rsidRPr="005A7A4D">
        <w:tab/>
        <w:t>Information in Braille</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xml:space="preserve"> 75 mg</w:t>
      </w:r>
    </w:p>
    <w:p w:rsidR="001E2A10" w:rsidRPr="005A7A4D" w:rsidRDefault="001E2A10">
      <w:pPr>
        <w:pStyle w:val="EMEABodyText"/>
      </w:pPr>
    </w:p>
    <w:p w:rsidR="001E2A10" w:rsidRPr="005A7A4D" w:rsidRDefault="001E2A10">
      <w:pPr>
        <w:pStyle w:val="EMEABodyText"/>
      </w:pPr>
    </w:p>
    <w:p w:rsidR="001E2A10" w:rsidRPr="005A7A4D" w:rsidRDefault="001E2A10" w:rsidP="001E2A10">
      <w:pPr>
        <w:pBdr>
          <w:top w:val="single" w:sz="4" w:space="1" w:color="auto"/>
          <w:left w:val="single" w:sz="4" w:space="4" w:color="auto"/>
          <w:bottom w:val="single" w:sz="4" w:space="0" w:color="auto"/>
          <w:right w:val="single" w:sz="4" w:space="4" w:color="auto"/>
        </w:pBdr>
        <w:rPr>
          <w:i/>
        </w:rPr>
      </w:pPr>
      <w:r w:rsidRPr="005A7A4D">
        <w:rPr>
          <w:b/>
        </w:rPr>
        <w:t>17.</w:t>
      </w:r>
      <w:r w:rsidRPr="005A7A4D">
        <w:rPr>
          <w:b/>
        </w:rPr>
        <w:tab/>
        <w:t>UNIQUE IDENTIFIER – 2D BARCODE</w:t>
      </w:r>
    </w:p>
    <w:p w:rsidR="001E2A10" w:rsidRPr="005A7A4D" w:rsidRDefault="001E2A10" w:rsidP="001E2A10"/>
    <w:p w:rsidR="00895F8C" w:rsidRPr="005A7A4D" w:rsidRDefault="00895F8C" w:rsidP="001E2A10">
      <w:r w:rsidRPr="005A7A4D">
        <w:t>2D barcode carrying the unique identifier included.</w:t>
      </w:r>
    </w:p>
    <w:p w:rsidR="001E2A10" w:rsidRDefault="001E2A10" w:rsidP="001E2A10"/>
    <w:p w:rsidR="00B84DCB" w:rsidRPr="005A7A4D" w:rsidRDefault="00B84DCB" w:rsidP="001E2A10"/>
    <w:p w:rsidR="001E2A10" w:rsidRPr="005A7A4D" w:rsidRDefault="001E2A10" w:rsidP="001E2A10">
      <w:pPr>
        <w:pBdr>
          <w:top w:val="single" w:sz="4" w:space="1" w:color="auto"/>
          <w:left w:val="single" w:sz="4" w:space="4" w:color="auto"/>
          <w:bottom w:val="single" w:sz="4" w:space="0" w:color="auto"/>
          <w:right w:val="single" w:sz="4" w:space="4" w:color="auto"/>
        </w:pBdr>
        <w:rPr>
          <w:i/>
        </w:rPr>
      </w:pPr>
      <w:r w:rsidRPr="005A7A4D">
        <w:rPr>
          <w:b/>
        </w:rPr>
        <w:t>18.</w:t>
      </w:r>
      <w:r w:rsidRPr="005A7A4D">
        <w:rPr>
          <w:b/>
        </w:rPr>
        <w:tab/>
        <w:t>UNIQUE IDENTIFIER - HUMAN READABLE DATA</w:t>
      </w:r>
    </w:p>
    <w:p w:rsidR="00895F8C" w:rsidRPr="005A7A4D" w:rsidRDefault="00895F8C" w:rsidP="00895F8C">
      <w:pPr>
        <w:pStyle w:val="EMEATitlePAC"/>
        <w:pBdr>
          <w:top w:val="none" w:sz="0" w:space="0" w:color="auto"/>
          <w:left w:val="none" w:sz="0" w:space="0" w:color="auto"/>
          <w:bottom w:val="none" w:sz="0" w:space="0" w:color="auto"/>
          <w:right w:val="none" w:sz="0" w:space="0" w:color="auto"/>
        </w:pBdr>
      </w:pPr>
    </w:p>
    <w:p w:rsidR="00895F8C" w:rsidRPr="005A7A4D" w:rsidRDefault="00895F8C" w:rsidP="00895F8C">
      <w:pPr>
        <w:pStyle w:val="EMEATitlePAC"/>
        <w:pBdr>
          <w:top w:val="none" w:sz="0" w:space="0" w:color="auto"/>
          <w:left w:val="none" w:sz="0" w:space="0" w:color="auto"/>
          <w:bottom w:val="none" w:sz="0" w:space="0" w:color="auto"/>
          <w:right w:val="none" w:sz="0" w:space="0" w:color="auto"/>
        </w:pBdr>
        <w:rPr>
          <w:b w:val="0"/>
        </w:rPr>
      </w:pPr>
      <w:r w:rsidRPr="005A7A4D">
        <w:rPr>
          <w:b w:val="0"/>
        </w:rPr>
        <w:t xml:space="preserve">PC: </w:t>
      </w:r>
    </w:p>
    <w:p w:rsidR="00895F8C" w:rsidRPr="005A7A4D" w:rsidRDefault="00895F8C" w:rsidP="00895F8C">
      <w:pPr>
        <w:pStyle w:val="EMEATitlePAC"/>
        <w:pBdr>
          <w:top w:val="none" w:sz="0" w:space="0" w:color="auto"/>
          <w:left w:val="none" w:sz="0" w:space="0" w:color="auto"/>
          <w:bottom w:val="none" w:sz="0" w:space="0" w:color="auto"/>
          <w:right w:val="none" w:sz="0" w:space="0" w:color="auto"/>
        </w:pBdr>
        <w:rPr>
          <w:b w:val="0"/>
        </w:rPr>
      </w:pPr>
      <w:r w:rsidRPr="005A7A4D">
        <w:rPr>
          <w:b w:val="0"/>
        </w:rPr>
        <w:t>SN:</w:t>
      </w:r>
    </w:p>
    <w:p w:rsidR="00714C2F" w:rsidRDefault="00895F8C" w:rsidP="00895F8C">
      <w:pPr>
        <w:pStyle w:val="EMEATitlePAC"/>
        <w:pBdr>
          <w:top w:val="none" w:sz="0" w:space="0" w:color="auto"/>
          <w:left w:val="none" w:sz="0" w:space="0" w:color="auto"/>
          <w:bottom w:val="none" w:sz="0" w:space="0" w:color="auto"/>
          <w:right w:val="none" w:sz="0" w:space="0" w:color="auto"/>
        </w:pBdr>
        <w:rPr>
          <w:b w:val="0"/>
        </w:rPr>
      </w:pPr>
      <w:r w:rsidRPr="005A7A4D">
        <w:rPr>
          <w:b w:val="0"/>
        </w:rPr>
        <w:t>NN:</w:t>
      </w:r>
    </w:p>
    <w:p w:rsidR="006603C5" w:rsidRPr="005A7A4D" w:rsidRDefault="006603C5" w:rsidP="001F11F6">
      <w:pPr>
        <w:pStyle w:val="EMEATitlePAC"/>
      </w:pPr>
      <w:r w:rsidRPr="005A7A4D">
        <w:br w:type="page"/>
        <w:t>MINIMUM PARTICULARS TO APPEAR ON BLISTERS OR STRIPS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75 mg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NAME OF THE MARKETING AUTHORISATION HOLDER</w:t>
      </w:r>
    </w:p>
    <w:p w:rsidR="006603C5" w:rsidRPr="005A7A4D" w:rsidRDefault="006603C5">
      <w:pPr>
        <w:pStyle w:val="EMEABodyText"/>
      </w:pPr>
    </w:p>
    <w:p w:rsidR="006603C5" w:rsidRPr="005D0F57" w:rsidRDefault="00787323">
      <w:pPr>
        <w:pStyle w:val="EMEABodyText"/>
        <w:rPr>
          <w:lang w:val="fr-FR"/>
        </w:rPr>
      </w:pPr>
      <w:r w:rsidRPr="00787323">
        <w:rPr>
          <w:lang w:val="fr-FR"/>
        </w:rPr>
        <w:t>sanofi-aventis groupe</w:t>
      </w:r>
    </w:p>
    <w:p w:rsidR="006603C5" w:rsidRPr="005D0F57" w:rsidRDefault="006603C5">
      <w:pPr>
        <w:pStyle w:val="EMEABodyText"/>
        <w:rPr>
          <w:lang w:val="fr-FR"/>
        </w:rPr>
      </w:pPr>
    </w:p>
    <w:p w:rsidR="006603C5" w:rsidRPr="005D0F57" w:rsidRDefault="006603C5">
      <w:pPr>
        <w:pStyle w:val="EMEABodyText"/>
        <w:rPr>
          <w:lang w:val="fr-FR"/>
        </w:rPr>
      </w:pPr>
    </w:p>
    <w:p w:rsidR="006603C5" w:rsidRPr="005D0F57" w:rsidRDefault="006603C5" w:rsidP="008E6ED7">
      <w:pPr>
        <w:pStyle w:val="EMEATitlePAC"/>
        <w:rPr>
          <w:lang w:val="fr-FR"/>
        </w:rPr>
      </w:pPr>
      <w:r w:rsidRPr="005D0F57">
        <w:rPr>
          <w:lang w:val="fr-FR"/>
        </w:rPr>
        <w:t>3.</w:t>
      </w:r>
      <w:r w:rsidRPr="005D0F57">
        <w:rPr>
          <w:lang w:val="fr-FR"/>
        </w:rPr>
        <w:tab/>
        <w:t>EXPIRY DATE</w:t>
      </w:r>
    </w:p>
    <w:p w:rsidR="006603C5" w:rsidRPr="005D0F57" w:rsidRDefault="006603C5" w:rsidP="008E6ED7">
      <w:pPr>
        <w:pStyle w:val="EMEABodyText"/>
        <w:keepNext/>
        <w:rPr>
          <w:lang w:val="fr-FR"/>
        </w:rPr>
      </w:pPr>
    </w:p>
    <w:p w:rsidR="006603C5" w:rsidRPr="005D0F57" w:rsidRDefault="006603C5" w:rsidP="008E6ED7">
      <w:pPr>
        <w:pStyle w:val="EMEABodyText"/>
        <w:keepNext/>
        <w:rPr>
          <w:i/>
          <w:lang w:val="fr-FR"/>
        </w:rPr>
      </w:pPr>
      <w:r w:rsidRPr="005D0F57">
        <w:rPr>
          <w:lang w:val="fr-FR"/>
        </w:rPr>
        <w:t>EXP</w:t>
      </w:r>
    </w:p>
    <w:p w:rsidR="006603C5" w:rsidRPr="005D0F57" w:rsidRDefault="006603C5">
      <w:pPr>
        <w:pStyle w:val="EMEABodyText"/>
        <w:rPr>
          <w:lang w:val="fr-FR"/>
        </w:rPr>
      </w:pPr>
    </w:p>
    <w:p w:rsidR="006603C5" w:rsidRPr="005D0F57" w:rsidRDefault="006603C5">
      <w:pPr>
        <w:pStyle w:val="EMEABodyText"/>
        <w:rPr>
          <w:lang w:val="fr-FR"/>
        </w:rPr>
      </w:pPr>
    </w:p>
    <w:p w:rsidR="006603C5" w:rsidRPr="005A7A4D" w:rsidRDefault="006603C5" w:rsidP="008E6ED7">
      <w:pPr>
        <w:pStyle w:val="EMEATitlePAC"/>
      </w:pPr>
      <w:r w:rsidRPr="005A7A4D">
        <w:t>4.</w:t>
      </w:r>
      <w:r w:rsidRPr="005A7A4D">
        <w:tab/>
        <w:t>BATCH NUMBER</w:t>
      </w:r>
    </w:p>
    <w:p w:rsidR="006603C5" w:rsidRPr="005A7A4D" w:rsidRDefault="006603C5" w:rsidP="008E6ED7">
      <w:pPr>
        <w:pStyle w:val="EMEABodyText"/>
        <w:keepNext/>
      </w:pPr>
    </w:p>
    <w:p w:rsidR="006603C5" w:rsidRPr="005A7A4D" w:rsidRDefault="006603C5" w:rsidP="008E6ED7">
      <w:pPr>
        <w:pStyle w:val="EMEABodyText"/>
        <w:keepNext/>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Other</w:t>
      </w:r>
    </w:p>
    <w:p w:rsidR="006603C5" w:rsidRPr="005A7A4D" w:rsidRDefault="006603C5" w:rsidP="008E6ED7">
      <w:pPr>
        <w:pStyle w:val="EMEABodyText"/>
        <w:keepNext/>
      </w:pPr>
    </w:p>
    <w:p w:rsidR="006603C5" w:rsidRPr="005A7A4D" w:rsidRDefault="006603C5" w:rsidP="008E6ED7">
      <w:pPr>
        <w:pStyle w:val="EMEABodyText"/>
        <w:keepNext/>
      </w:pPr>
      <w:r w:rsidRPr="0082357B">
        <w:rPr>
          <w:highlight w:val="lightGray"/>
        </w:rPr>
        <w:t>14 - 28 - 56 - 98 tablets:</w:t>
      </w:r>
    </w:p>
    <w:p w:rsidR="006603C5" w:rsidRPr="005A7A4D" w:rsidRDefault="006603C5">
      <w:pPr>
        <w:pStyle w:val="EMEABodyText"/>
      </w:pPr>
      <w:r w:rsidRPr="005A7A4D">
        <w:t>Mon</w:t>
      </w:r>
      <w:r w:rsidRPr="005A7A4D">
        <w:br/>
        <w:t>Tue</w:t>
      </w:r>
      <w:r w:rsidRPr="005A7A4D">
        <w:br/>
        <w:t>Wed</w:t>
      </w:r>
      <w:r w:rsidRPr="005A7A4D">
        <w:br/>
        <w:t>Thu</w:t>
      </w:r>
      <w:r w:rsidRPr="005A7A4D">
        <w:br/>
        <w:t>Fri</w:t>
      </w:r>
      <w:r w:rsidRPr="005A7A4D">
        <w:br/>
        <w:t>Sat</w:t>
      </w:r>
      <w:r w:rsidRPr="005A7A4D">
        <w:br/>
        <w:t>Sun</w:t>
      </w:r>
    </w:p>
    <w:p w:rsidR="006603C5" w:rsidRPr="005A7A4D" w:rsidRDefault="006603C5">
      <w:pPr>
        <w:pStyle w:val="EMEABodyText"/>
      </w:pPr>
    </w:p>
    <w:p w:rsidR="006603C5" w:rsidRPr="005A7A4D" w:rsidRDefault="006603C5">
      <w:pPr>
        <w:pStyle w:val="EMEABodyText"/>
      </w:pPr>
      <w:r w:rsidRPr="0082357B">
        <w:rPr>
          <w:highlight w:val="lightGray"/>
        </w:rPr>
        <w:t>56 x 1 tablets:</w:t>
      </w:r>
    </w:p>
    <w:p w:rsidR="006603C5" w:rsidRPr="005A7A4D" w:rsidRDefault="006603C5" w:rsidP="008E6ED7">
      <w:pPr>
        <w:pStyle w:val="EMEATitlePAC"/>
      </w:pPr>
      <w:r w:rsidRPr="005A7A4D">
        <w:br w:type="page"/>
        <w:t xml:space="preserve">PARTICULARS TO APPEAR ON THE OUTER PACKAGING </w:t>
      </w:r>
    </w:p>
    <w:p w:rsidR="006603C5" w:rsidRPr="005A7A4D" w:rsidRDefault="006603C5" w:rsidP="008E6ED7">
      <w:pPr>
        <w:pStyle w:val="EMEATitlePAC"/>
      </w:pPr>
    </w:p>
    <w:p w:rsidR="006603C5" w:rsidRPr="005A7A4D" w:rsidRDefault="006603C5" w:rsidP="008E6ED7">
      <w:pPr>
        <w:pStyle w:val="EMEATitlePAC"/>
      </w:pPr>
      <w:r w:rsidRPr="005A7A4D">
        <w:t>OUTER CARTON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rsidP="008E6ED7">
      <w:pPr>
        <w:pStyle w:val="EMEABodyText"/>
        <w:keepNext/>
      </w:pPr>
    </w:p>
    <w:p w:rsidR="006603C5" w:rsidRPr="005A7A4D" w:rsidRDefault="006603C5" w:rsidP="008E6ED7">
      <w:pPr>
        <w:pStyle w:val="EMEABodyText"/>
        <w:keepNext/>
      </w:pPr>
      <w:proofErr w:type="spellStart"/>
      <w:r w:rsidRPr="005A7A4D">
        <w:t>Aprovel</w:t>
      </w:r>
      <w:proofErr w:type="spellEnd"/>
      <w:r w:rsidRPr="005A7A4D">
        <w:t> 150 mg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STATEMENT OF ACTIVE SUBSTANCE(S)</w:t>
      </w:r>
    </w:p>
    <w:p w:rsidR="006603C5" w:rsidRPr="005A7A4D" w:rsidRDefault="006603C5" w:rsidP="008E6ED7">
      <w:pPr>
        <w:pStyle w:val="EMEABodyText"/>
        <w:keepNext/>
      </w:pPr>
    </w:p>
    <w:p w:rsidR="006603C5" w:rsidRPr="005A7A4D" w:rsidRDefault="006603C5" w:rsidP="008E6ED7">
      <w:pPr>
        <w:pStyle w:val="EMEABodyText"/>
        <w:keepNext/>
      </w:pPr>
      <w:r w:rsidRPr="005A7A4D">
        <w:t>Each tablet contains: irbesartan 150 mg</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3.</w:t>
      </w:r>
      <w:r w:rsidRPr="005A7A4D">
        <w:tab/>
        <w:t>LIST OF EXCIPIENTS</w:t>
      </w:r>
    </w:p>
    <w:p w:rsidR="006603C5" w:rsidRPr="005A7A4D" w:rsidRDefault="006603C5" w:rsidP="008E6ED7">
      <w:pPr>
        <w:pStyle w:val="EMEABodyText"/>
        <w:keepNext/>
      </w:pPr>
    </w:p>
    <w:p w:rsidR="006603C5" w:rsidRPr="005A7A4D" w:rsidRDefault="006603C5" w:rsidP="008E6ED7">
      <w:pPr>
        <w:pStyle w:val="EMEABodyText"/>
        <w:keepNext/>
      </w:pPr>
      <w:r w:rsidRPr="005A7A4D">
        <w:t>Excipients: also contains lactose monohydrate.</w:t>
      </w:r>
      <w:r w:rsidR="00944776" w:rsidRPr="005A7A4D">
        <w:t xml:space="preserve"> See leaflet for further information</w:t>
      </w:r>
      <w:r w:rsidR="00F845C5" w:rsidRPr="005A7A4D">
        <w: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4.</w:t>
      </w:r>
      <w:r w:rsidRPr="005A7A4D">
        <w:tab/>
        <w:t>PHARMACEUTICAL FORM AND CONTENTS</w:t>
      </w:r>
    </w:p>
    <w:p w:rsidR="006603C5" w:rsidRPr="005A7A4D" w:rsidRDefault="006603C5" w:rsidP="008E6ED7">
      <w:pPr>
        <w:pStyle w:val="EMEABodyText"/>
        <w:keepNext/>
      </w:pPr>
    </w:p>
    <w:p w:rsidR="006603C5" w:rsidRPr="005A7A4D" w:rsidRDefault="006603C5" w:rsidP="008E6ED7">
      <w:pPr>
        <w:pStyle w:val="EMEABodyText"/>
        <w:keepNext/>
      </w:pPr>
      <w:r w:rsidRPr="005A7A4D">
        <w:t>14 tablets</w:t>
      </w:r>
    </w:p>
    <w:p w:rsidR="006603C5" w:rsidRPr="005A7A4D" w:rsidRDefault="006603C5">
      <w:pPr>
        <w:pStyle w:val="EMEABodyText"/>
      </w:pPr>
      <w:r w:rsidRPr="005A7A4D">
        <w:t>28 tablets</w:t>
      </w:r>
    </w:p>
    <w:p w:rsidR="006603C5" w:rsidRPr="005A7A4D" w:rsidRDefault="006603C5">
      <w:pPr>
        <w:pStyle w:val="EMEABodyText"/>
      </w:pPr>
      <w:r w:rsidRPr="005A7A4D">
        <w:t>56 tablets</w:t>
      </w:r>
    </w:p>
    <w:p w:rsidR="006603C5" w:rsidRPr="005A7A4D" w:rsidRDefault="006603C5">
      <w:pPr>
        <w:pStyle w:val="EMEABodyText"/>
      </w:pPr>
      <w:r w:rsidRPr="005A7A4D">
        <w:t>56 x 1 tablets</w:t>
      </w:r>
    </w:p>
    <w:p w:rsidR="006603C5" w:rsidRPr="005A7A4D" w:rsidRDefault="006603C5">
      <w:pPr>
        <w:pStyle w:val="EMEABodyText"/>
      </w:pPr>
      <w:r w:rsidRPr="005A7A4D">
        <w:t>98 tablets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METHOD AND ROUTE(S) OF ADMINISTRATION</w:t>
      </w:r>
    </w:p>
    <w:p w:rsidR="006603C5" w:rsidRPr="005A7A4D" w:rsidRDefault="006603C5" w:rsidP="008E6ED7">
      <w:pPr>
        <w:pStyle w:val="EMEABodyText"/>
        <w:keepNext/>
      </w:pPr>
    </w:p>
    <w:p w:rsidR="006603C5" w:rsidRPr="005A7A4D" w:rsidRDefault="006603C5" w:rsidP="008E6ED7">
      <w:pPr>
        <w:pStyle w:val="EMEABodyText"/>
        <w:keepNext/>
      </w:pPr>
      <w:r w:rsidRPr="005A7A4D">
        <w:t>Oral use. Read the package leaflet before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6.</w:t>
      </w:r>
      <w:r w:rsidRPr="005A7A4D">
        <w:tab/>
        <w:t>SPECIAL WARNING THAT THE MEDICINAL PRODUCT MUST BE STORED OUT OF THE SIGHT AND REACH OF CHILDREN</w:t>
      </w:r>
    </w:p>
    <w:p w:rsidR="006603C5" w:rsidRPr="005A7A4D" w:rsidRDefault="006603C5" w:rsidP="008E6ED7">
      <w:pPr>
        <w:pStyle w:val="EMEABodyText"/>
        <w:keepNext/>
      </w:pPr>
    </w:p>
    <w:p w:rsidR="006603C5" w:rsidRPr="005A7A4D" w:rsidRDefault="006603C5" w:rsidP="008E6ED7">
      <w:pPr>
        <w:pStyle w:val="EMEABodyText"/>
        <w:keepNext/>
      </w:pPr>
      <w:r w:rsidRPr="005A7A4D">
        <w:t>Keep out of the sight and reach of children.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7.</w:t>
      </w:r>
      <w:r w:rsidRPr="005A7A4D">
        <w:tab/>
        <w:t>OTHER SPECIAL WARNING(S), IF NECESSARY</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8.</w:t>
      </w:r>
      <w:r w:rsidRPr="005A7A4D">
        <w:tab/>
        <w:t>EXPIRY DATE</w:t>
      </w:r>
    </w:p>
    <w:p w:rsidR="006603C5" w:rsidRPr="005A7A4D" w:rsidRDefault="006603C5" w:rsidP="008E6ED7">
      <w:pPr>
        <w:pStyle w:val="EMEABodyText"/>
        <w:keepNext/>
      </w:pPr>
    </w:p>
    <w:p w:rsidR="006603C5" w:rsidRPr="005A7A4D" w:rsidRDefault="006603C5" w:rsidP="008E6ED7">
      <w:pPr>
        <w:pStyle w:val="EMEABodyText"/>
        <w:keepNext/>
        <w:rPr>
          <w:i/>
        </w:rPr>
      </w:pPr>
      <w:r w:rsidRPr="005A7A4D">
        <w:t>EXP</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9.</w:t>
      </w:r>
      <w:r w:rsidRPr="005A7A4D">
        <w:tab/>
        <w:t>SPECIAL STORAGE CONDITIONS</w:t>
      </w:r>
    </w:p>
    <w:p w:rsidR="006603C5" w:rsidRPr="005A7A4D" w:rsidRDefault="006603C5" w:rsidP="008E6ED7">
      <w:pPr>
        <w:pStyle w:val="EMEABodyText"/>
        <w:keepNext/>
      </w:pPr>
    </w:p>
    <w:p w:rsidR="006603C5" w:rsidRPr="005A7A4D" w:rsidRDefault="006603C5" w:rsidP="008E6ED7">
      <w:pPr>
        <w:pStyle w:val="EMEABodyText"/>
        <w:keepNext/>
      </w:pPr>
      <w:r w:rsidRPr="005A7A4D">
        <w:t>Do not store above 30°C.</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10.</w:t>
      </w:r>
      <w:r w:rsidRPr="005A7A4D">
        <w:tab/>
        <w:t>SPECIAL PRECAUTIONS FOR DISPOSAL OF UNUSED MEDICINAL PRODUCTS OR WASTE MATERIALS DERIVED FROM SUCH MEDICINAL PRODUCTS, IF APPROPRIATE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11.</w:t>
      </w:r>
      <w:r w:rsidRPr="005A7A4D">
        <w:tab/>
        <w:t>NAME AND ADDRESS OF THE MARKETING AUTHORISATION HOLDER</w:t>
      </w:r>
    </w:p>
    <w:p w:rsidR="006603C5" w:rsidRPr="005A7A4D" w:rsidRDefault="006603C5">
      <w:pPr>
        <w:pStyle w:val="EMEABodyText"/>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5D0F57" w:rsidRDefault="006603C5" w:rsidP="008E6ED7">
      <w:pPr>
        <w:pStyle w:val="EMEATitlePAC"/>
      </w:pPr>
      <w:r w:rsidRPr="005D0F57">
        <w:t>12.</w:t>
      </w:r>
      <w:r w:rsidRPr="005D0F57">
        <w:tab/>
        <w:t>MARKETING AUTHORISATION NUMBER(S)</w:t>
      </w:r>
    </w:p>
    <w:p w:rsidR="006603C5" w:rsidRPr="005D0F57" w:rsidRDefault="006603C5">
      <w:pPr>
        <w:pStyle w:val="EMEABodyText"/>
      </w:pPr>
    </w:p>
    <w:p w:rsidR="006603C5" w:rsidRPr="005D0F57" w:rsidRDefault="006603C5" w:rsidP="008E6ED7">
      <w:pPr>
        <w:pStyle w:val="EMEABodyText"/>
        <w:rPr>
          <w:highlight w:val="lightGray"/>
        </w:rPr>
      </w:pPr>
      <w:r w:rsidRPr="005D0F57">
        <w:rPr>
          <w:highlight w:val="lightGray"/>
        </w:rPr>
        <w:t>EU/1/97/046/011 - 14 tablets</w:t>
      </w:r>
    </w:p>
    <w:p w:rsidR="006603C5" w:rsidRPr="00667CD0" w:rsidRDefault="006603C5" w:rsidP="008E6ED7">
      <w:pPr>
        <w:pStyle w:val="EMEABodyText"/>
        <w:rPr>
          <w:highlight w:val="lightGray"/>
          <w:lang w:val="fr-FR"/>
        </w:rPr>
      </w:pPr>
      <w:r w:rsidRPr="00667CD0">
        <w:rPr>
          <w:highlight w:val="lightGray"/>
          <w:lang w:val="fr-FR"/>
        </w:rPr>
        <w:t>EU/1/97/046/004 - 28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EU/1/97/046/005 - 56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EU/1/97/046/014 - 56 x 1 </w:t>
      </w:r>
      <w:proofErr w:type="spellStart"/>
      <w:r w:rsidRPr="00667CD0">
        <w:rPr>
          <w:highlight w:val="lightGray"/>
          <w:lang w:val="fr-FR"/>
        </w:rPr>
        <w:t>tablets</w:t>
      </w:r>
      <w:proofErr w:type="spellEnd"/>
    </w:p>
    <w:p w:rsidR="006603C5" w:rsidRPr="005D0F57" w:rsidRDefault="006603C5" w:rsidP="008E6ED7">
      <w:pPr>
        <w:pStyle w:val="EMEABodyText"/>
      </w:pPr>
      <w:r w:rsidRPr="005D0F57">
        <w:rPr>
          <w:highlight w:val="lightGray"/>
        </w:rPr>
        <w:t>EU/1/97/046/006 - 98 tablets</w:t>
      </w:r>
    </w:p>
    <w:p w:rsidR="006603C5" w:rsidRPr="005D0F57" w:rsidRDefault="006603C5">
      <w:pPr>
        <w:pStyle w:val="EMEABodyText"/>
      </w:pPr>
    </w:p>
    <w:p w:rsidR="006603C5" w:rsidRPr="005D0F57" w:rsidRDefault="006603C5">
      <w:pPr>
        <w:pStyle w:val="EMEABodyText"/>
      </w:pPr>
    </w:p>
    <w:p w:rsidR="006603C5" w:rsidRPr="005D0F57" w:rsidRDefault="006603C5" w:rsidP="008E6ED7">
      <w:pPr>
        <w:pStyle w:val="EMEATitlePAC"/>
      </w:pPr>
      <w:r w:rsidRPr="005D0F57">
        <w:t>13.</w:t>
      </w:r>
      <w:r w:rsidRPr="005D0F57">
        <w:tab/>
        <w:t>BATCH NUMBER</w:t>
      </w:r>
    </w:p>
    <w:p w:rsidR="006603C5" w:rsidRPr="005D0F57" w:rsidRDefault="006603C5" w:rsidP="008E6ED7">
      <w:pPr>
        <w:pStyle w:val="EMEABodyText"/>
        <w:keepNext/>
      </w:pPr>
    </w:p>
    <w:p w:rsidR="006603C5" w:rsidRPr="005A7A4D" w:rsidRDefault="006603C5" w:rsidP="008E6ED7">
      <w:pPr>
        <w:pStyle w:val="EMEABodyText"/>
        <w:keepNext/>
        <w:rPr>
          <w:i/>
        </w:rPr>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14.</w:t>
      </w:r>
      <w:r w:rsidRPr="005A7A4D">
        <w:tab/>
        <w:t>GENERAL CLASSIFICATION FOR SUPPLY</w:t>
      </w:r>
    </w:p>
    <w:p w:rsidR="006603C5" w:rsidRPr="005A7A4D" w:rsidRDefault="006603C5" w:rsidP="008E6ED7">
      <w:pPr>
        <w:pStyle w:val="EMEABodyText"/>
        <w:keepNext/>
      </w:pPr>
    </w:p>
    <w:p w:rsidR="006603C5" w:rsidRPr="005A7A4D" w:rsidRDefault="006603C5" w:rsidP="008E6ED7">
      <w:pPr>
        <w:pStyle w:val="EMEABodyText"/>
        <w:keepNext/>
      </w:pPr>
      <w:r w:rsidRPr="005A7A4D">
        <w:t>Medicinal product subject to medical prescription.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15.</w:t>
      </w:r>
      <w:r w:rsidRPr="005A7A4D">
        <w:tab/>
        <w:t>INSTRUCTIONS ON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16.</w:t>
      </w:r>
      <w:r w:rsidRPr="005A7A4D">
        <w:tab/>
        <w:t>Information in Braille</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xml:space="preserve"> 150 mg</w:t>
      </w:r>
    </w:p>
    <w:p w:rsidR="001E2A10" w:rsidRPr="005A7A4D" w:rsidRDefault="001E2A10">
      <w:pPr>
        <w:pStyle w:val="EMEABodyText"/>
      </w:pPr>
    </w:p>
    <w:p w:rsidR="001E2A10" w:rsidRPr="005A7A4D" w:rsidRDefault="001E2A10">
      <w:pPr>
        <w:pStyle w:val="EMEABodyText"/>
      </w:pPr>
    </w:p>
    <w:p w:rsidR="00A014B1" w:rsidRPr="005A7A4D" w:rsidRDefault="00A014B1" w:rsidP="00A014B1">
      <w:pPr>
        <w:pBdr>
          <w:top w:val="single" w:sz="4" w:space="1" w:color="auto"/>
          <w:left w:val="single" w:sz="4" w:space="4" w:color="auto"/>
          <w:bottom w:val="single" w:sz="4" w:space="0" w:color="auto"/>
          <w:right w:val="single" w:sz="4" w:space="4" w:color="auto"/>
        </w:pBdr>
        <w:rPr>
          <w:i/>
        </w:rPr>
      </w:pPr>
      <w:r w:rsidRPr="005A7A4D">
        <w:rPr>
          <w:b/>
        </w:rPr>
        <w:t>17.</w:t>
      </w:r>
      <w:r w:rsidRPr="005A7A4D">
        <w:rPr>
          <w:b/>
        </w:rPr>
        <w:tab/>
        <w:t>UNIQUE IDENTIFIER – 2D BARCODE</w:t>
      </w:r>
    </w:p>
    <w:p w:rsidR="00A014B1" w:rsidRPr="005A7A4D" w:rsidRDefault="00A014B1" w:rsidP="00A014B1"/>
    <w:p w:rsidR="00A014B1" w:rsidRPr="005A7A4D" w:rsidRDefault="00A014B1" w:rsidP="00A014B1">
      <w:r w:rsidRPr="005A7A4D">
        <w:t>2D barcode carrying the unique identifier included.</w:t>
      </w:r>
    </w:p>
    <w:p w:rsidR="00A014B1" w:rsidRDefault="00A014B1" w:rsidP="00A014B1"/>
    <w:p w:rsidR="00B84DCB" w:rsidRPr="005A7A4D" w:rsidRDefault="00B84DCB" w:rsidP="00A014B1"/>
    <w:p w:rsidR="00A014B1" w:rsidRPr="005A7A4D" w:rsidRDefault="00A014B1" w:rsidP="00A014B1">
      <w:pPr>
        <w:pBdr>
          <w:top w:val="single" w:sz="4" w:space="1" w:color="auto"/>
          <w:left w:val="single" w:sz="4" w:space="4" w:color="auto"/>
          <w:bottom w:val="single" w:sz="4" w:space="0" w:color="auto"/>
          <w:right w:val="single" w:sz="4" w:space="4" w:color="auto"/>
        </w:pBdr>
        <w:rPr>
          <w:i/>
        </w:rPr>
      </w:pPr>
      <w:r w:rsidRPr="005A7A4D">
        <w:rPr>
          <w:b/>
        </w:rPr>
        <w:t>18.</w:t>
      </w:r>
      <w:r w:rsidRPr="005A7A4D">
        <w:rPr>
          <w:b/>
        </w:rPr>
        <w:tab/>
        <w:t>UNIQUE IDENTIFIER - HUMAN READABLE DATA</w:t>
      </w:r>
    </w:p>
    <w:p w:rsidR="00A014B1" w:rsidRPr="005A7A4D" w:rsidRDefault="00A014B1" w:rsidP="00A014B1">
      <w:pPr>
        <w:pStyle w:val="EMEATitlePAC"/>
        <w:pBdr>
          <w:top w:val="none" w:sz="0" w:space="0" w:color="auto"/>
          <w:left w:val="none" w:sz="0" w:space="0" w:color="auto"/>
          <w:bottom w:val="none" w:sz="0" w:space="0" w:color="auto"/>
          <w:right w:val="none" w:sz="0" w:space="0" w:color="auto"/>
        </w:pBdr>
      </w:pPr>
    </w:p>
    <w:p w:rsidR="00A014B1" w:rsidRPr="005A7A4D"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 xml:space="preserve">PC: </w:t>
      </w:r>
    </w:p>
    <w:p w:rsidR="00A014B1" w:rsidRPr="005A7A4D"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SN:</w:t>
      </w:r>
    </w:p>
    <w:p w:rsidR="00714C2F"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NN:</w:t>
      </w:r>
    </w:p>
    <w:p w:rsidR="006603C5" w:rsidRPr="005A7A4D" w:rsidRDefault="006603C5" w:rsidP="001F11F6">
      <w:pPr>
        <w:pStyle w:val="EMEATitlePAC"/>
        <w:rPr>
          <w:b w:val="0"/>
        </w:rPr>
      </w:pPr>
      <w:r w:rsidRPr="005A7A4D">
        <w:rPr>
          <w:b w:val="0"/>
        </w:rPr>
        <w:br w:type="page"/>
      </w:r>
      <w:r w:rsidRPr="005A7A4D">
        <w:t>MINIMUM PARTICULARS TO APPEAR ON BLISTERS OR STRIPS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150 mg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NAME OF THE MARKETING AUTHORISATION HOLDER</w:t>
      </w:r>
    </w:p>
    <w:p w:rsidR="006603C5" w:rsidRPr="005A7A4D" w:rsidRDefault="006603C5">
      <w:pPr>
        <w:pStyle w:val="EMEABodyText"/>
      </w:pPr>
    </w:p>
    <w:p w:rsidR="006603C5" w:rsidRPr="005D0F57" w:rsidRDefault="00787323">
      <w:pPr>
        <w:pStyle w:val="EMEABodyText"/>
        <w:rPr>
          <w:lang w:val="fr-FR"/>
        </w:rPr>
      </w:pPr>
      <w:r w:rsidRPr="00787323">
        <w:rPr>
          <w:lang w:val="fr-FR"/>
        </w:rPr>
        <w:t>sanofi-aventis groupe</w:t>
      </w:r>
    </w:p>
    <w:p w:rsidR="006603C5" w:rsidRPr="005D0F57" w:rsidRDefault="006603C5">
      <w:pPr>
        <w:pStyle w:val="EMEABodyText"/>
        <w:rPr>
          <w:lang w:val="fr-FR"/>
        </w:rPr>
      </w:pPr>
    </w:p>
    <w:p w:rsidR="006603C5" w:rsidRPr="005D0F57" w:rsidRDefault="006603C5">
      <w:pPr>
        <w:pStyle w:val="EMEABodyText"/>
        <w:rPr>
          <w:lang w:val="fr-FR"/>
        </w:rPr>
      </w:pPr>
    </w:p>
    <w:p w:rsidR="006603C5" w:rsidRPr="005D0F57" w:rsidRDefault="006603C5" w:rsidP="008E6ED7">
      <w:pPr>
        <w:pStyle w:val="EMEATitlePAC"/>
        <w:rPr>
          <w:lang w:val="fr-FR"/>
        </w:rPr>
      </w:pPr>
      <w:r w:rsidRPr="005D0F57">
        <w:rPr>
          <w:lang w:val="fr-FR"/>
        </w:rPr>
        <w:t>3.</w:t>
      </w:r>
      <w:r w:rsidRPr="005D0F57">
        <w:rPr>
          <w:lang w:val="fr-FR"/>
        </w:rPr>
        <w:tab/>
        <w:t>EXPIRY DATE</w:t>
      </w:r>
    </w:p>
    <w:p w:rsidR="006603C5" w:rsidRPr="005D0F57" w:rsidRDefault="006603C5" w:rsidP="008E6ED7">
      <w:pPr>
        <w:pStyle w:val="EMEABodyText"/>
        <w:keepNext/>
        <w:rPr>
          <w:lang w:val="fr-FR"/>
        </w:rPr>
      </w:pPr>
    </w:p>
    <w:p w:rsidR="006603C5" w:rsidRPr="005D0F57" w:rsidRDefault="006603C5" w:rsidP="008E6ED7">
      <w:pPr>
        <w:pStyle w:val="EMEABodyText"/>
        <w:keepNext/>
        <w:rPr>
          <w:i/>
          <w:lang w:val="fr-FR"/>
        </w:rPr>
      </w:pPr>
      <w:r w:rsidRPr="005D0F57">
        <w:rPr>
          <w:lang w:val="fr-FR"/>
        </w:rPr>
        <w:t>EXP</w:t>
      </w:r>
    </w:p>
    <w:p w:rsidR="006603C5" w:rsidRPr="005D0F57" w:rsidRDefault="006603C5">
      <w:pPr>
        <w:pStyle w:val="EMEABodyText"/>
        <w:rPr>
          <w:lang w:val="fr-FR"/>
        </w:rPr>
      </w:pPr>
    </w:p>
    <w:p w:rsidR="006603C5" w:rsidRPr="005D0F57" w:rsidRDefault="006603C5">
      <w:pPr>
        <w:pStyle w:val="EMEABodyText"/>
        <w:rPr>
          <w:lang w:val="fr-FR"/>
        </w:rPr>
      </w:pPr>
    </w:p>
    <w:p w:rsidR="006603C5" w:rsidRPr="005A7A4D" w:rsidRDefault="006603C5" w:rsidP="008E6ED7">
      <w:pPr>
        <w:pStyle w:val="EMEATitlePAC"/>
      </w:pPr>
      <w:r w:rsidRPr="005A7A4D">
        <w:t>4.</w:t>
      </w:r>
      <w:r w:rsidRPr="005A7A4D">
        <w:tab/>
        <w:t>BATCH NUMBER</w:t>
      </w:r>
    </w:p>
    <w:p w:rsidR="006603C5" w:rsidRPr="005A7A4D" w:rsidRDefault="006603C5" w:rsidP="008E6ED7">
      <w:pPr>
        <w:pStyle w:val="EMEABodyText"/>
        <w:keepNext/>
      </w:pPr>
    </w:p>
    <w:p w:rsidR="006603C5" w:rsidRPr="005A7A4D" w:rsidRDefault="006603C5" w:rsidP="008E6ED7">
      <w:pPr>
        <w:pStyle w:val="EMEABodyText"/>
        <w:keepNext/>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Other</w:t>
      </w:r>
    </w:p>
    <w:p w:rsidR="006603C5" w:rsidRPr="005A7A4D" w:rsidRDefault="006603C5" w:rsidP="008E6ED7">
      <w:pPr>
        <w:pStyle w:val="EMEABodyText"/>
        <w:keepNext/>
      </w:pPr>
    </w:p>
    <w:p w:rsidR="006603C5" w:rsidRPr="005A7A4D" w:rsidRDefault="006603C5" w:rsidP="008E6ED7">
      <w:pPr>
        <w:pStyle w:val="EMEABodyText"/>
        <w:keepNext/>
      </w:pPr>
      <w:r w:rsidRPr="0082357B">
        <w:rPr>
          <w:highlight w:val="lightGray"/>
        </w:rPr>
        <w:t>14 - 28 - 56 - 98 tablets:</w:t>
      </w:r>
    </w:p>
    <w:p w:rsidR="006603C5" w:rsidRPr="005A7A4D" w:rsidRDefault="006603C5">
      <w:pPr>
        <w:pStyle w:val="EMEABodyText"/>
      </w:pPr>
      <w:r w:rsidRPr="005A7A4D">
        <w:t>Mon</w:t>
      </w:r>
      <w:r w:rsidRPr="005A7A4D">
        <w:br/>
        <w:t>Tue</w:t>
      </w:r>
      <w:r w:rsidRPr="005A7A4D">
        <w:br/>
        <w:t>Wed</w:t>
      </w:r>
      <w:r w:rsidRPr="005A7A4D">
        <w:br/>
        <w:t>Thu</w:t>
      </w:r>
      <w:r w:rsidRPr="005A7A4D">
        <w:br/>
        <w:t>Fri</w:t>
      </w:r>
      <w:r w:rsidRPr="005A7A4D">
        <w:br/>
        <w:t>Sat</w:t>
      </w:r>
      <w:r w:rsidRPr="005A7A4D">
        <w:br/>
        <w:t>Sun</w:t>
      </w:r>
    </w:p>
    <w:p w:rsidR="006603C5" w:rsidRPr="005A7A4D" w:rsidRDefault="006603C5">
      <w:pPr>
        <w:pStyle w:val="EMEABodyText"/>
      </w:pPr>
    </w:p>
    <w:p w:rsidR="006603C5" w:rsidRPr="005A7A4D" w:rsidRDefault="006603C5">
      <w:pPr>
        <w:pStyle w:val="EMEABodyText"/>
      </w:pPr>
      <w:r w:rsidRPr="0082357B">
        <w:rPr>
          <w:highlight w:val="lightGray"/>
        </w:rPr>
        <w:t>56 x 1 tablets:</w:t>
      </w:r>
    </w:p>
    <w:p w:rsidR="006603C5" w:rsidRPr="005A7A4D" w:rsidRDefault="006603C5" w:rsidP="008E6ED7">
      <w:pPr>
        <w:pStyle w:val="EMEATitlePAC"/>
      </w:pPr>
      <w:r w:rsidRPr="005A7A4D">
        <w:br w:type="page"/>
        <w:t xml:space="preserve">PARTICULARS TO APPEAR ON THE OUTER PACKAGING </w:t>
      </w:r>
    </w:p>
    <w:p w:rsidR="006603C5" w:rsidRPr="005A7A4D" w:rsidRDefault="006603C5" w:rsidP="008E6ED7">
      <w:pPr>
        <w:pStyle w:val="EMEATitlePAC"/>
      </w:pPr>
    </w:p>
    <w:p w:rsidR="006603C5" w:rsidRPr="005A7A4D" w:rsidRDefault="006603C5" w:rsidP="008E6ED7">
      <w:pPr>
        <w:pStyle w:val="EMEATitlePAC"/>
      </w:pPr>
      <w:r w:rsidRPr="005A7A4D">
        <w:t>OUTER CARTON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rsidP="008E6ED7">
      <w:pPr>
        <w:pStyle w:val="EMEABodyText"/>
        <w:keepNext/>
      </w:pPr>
    </w:p>
    <w:p w:rsidR="006603C5" w:rsidRPr="005A7A4D" w:rsidRDefault="006603C5" w:rsidP="008E6ED7">
      <w:pPr>
        <w:pStyle w:val="EMEABodyText"/>
        <w:keepNext/>
      </w:pPr>
      <w:proofErr w:type="spellStart"/>
      <w:r w:rsidRPr="005A7A4D">
        <w:t>Aprovel</w:t>
      </w:r>
      <w:proofErr w:type="spellEnd"/>
      <w:r w:rsidRPr="005A7A4D">
        <w:t> 300 mg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STATEMENT OF ACTIVE SUBSTANCE(S)</w:t>
      </w:r>
    </w:p>
    <w:p w:rsidR="006603C5" w:rsidRPr="005A7A4D" w:rsidRDefault="006603C5" w:rsidP="008E6ED7">
      <w:pPr>
        <w:pStyle w:val="EMEABodyText"/>
        <w:keepNext/>
      </w:pPr>
    </w:p>
    <w:p w:rsidR="006603C5" w:rsidRPr="005A7A4D" w:rsidRDefault="006603C5" w:rsidP="008E6ED7">
      <w:pPr>
        <w:pStyle w:val="EMEABodyText"/>
        <w:keepNext/>
      </w:pPr>
      <w:r w:rsidRPr="005A7A4D">
        <w:t>Each tablet contains: irbesartan 300 mg</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3.</w:t>
      </w:r>
      <w:r w:rsidRPr="005A7A4D">
        <w:tab/>
        <w:t>LIST OF EXCIPIENTS</w:t>
      </w:r>
    </w:p>
    <w:p w:rsidR="006603C5" w:rsidRPr="005A7A4D" w:rsidRDefault="006603C5" w:rsidP="008E6ED7">
      <w:pPr>
        <w:pStyle w:val="EMEABodyText"/>
        <w:keepNext/>
      </w:pPr>
    </w:p>
    <w:p w:rsidR="006603C5" w:rsidRPr="005A7A4D" w:rsidRDefault="006603C5" w:rsidP="008E6ED7">
      <w:pPr>
        <w:pStyle w:val="EMEABodyText"/>
        <w:keepNext/>
      </w:pPr>
      <w:r w:rsidRPr="005A7A4D">
        <w:t>Excipients: also contains lactose monohydrate.</w:t>
      </w:r>
      <w:r w:rsidR="00944776" w:rsidRPr="005A7A4D">
        <w:t xml:space="preserve"> See leaflet for further information</w:t>
      </w:r>
      <w:r w:rsidR="00F845C5" w:rsidRPr="005A7A4D">
        <w: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4.</w:t>
      </w:r>
      <w:r w:rsidRPr="005A7A4D">
        <w:tab/>
        <w:t>PHARMACEUTICAL FORM AND CONTENTS</w:t>
      </w:r>
    </w:p>
    <w:p w:rsidR="006603C5" w:rsidRPr="005A7A4D" w:rsidRDefault="006603C5" w:rsidP="008E6ED7">
      <w:pPr>
        <w:pStyle w:val="EMEABodyText"/>
        <w:keepNext/>
      </w:pPr>
    </w:p>
    <w:p w:rsidR="006603C5" w:rsidRPr="005A7A4D" w:rsidRDefault="006603C5" w:rsidP="008E6ED7">
      <w:pPr>
        <w:pStyle w:val="EMEABodyText"/>
        <w:keepNext/>
      </w:pPr>
      <w:r w:rsidRPr="005A7A4D">
        <w:t>14 tablets</w:t>
      </w:r>
    </w:p>
    <w:p w:rsidR="006603C5" w:rsidRPr="005A7A4D" w:rsidRDefault="006603C5">
      <w:pPr>
        <w:pStyle w:val="EMEABodyText"/>
      </w:pPr>
      <w:r w:rsidRPr="005A7A4D">
        <w:t>28 tablets</w:t>
      </w:r>
    </w:p>
    <w:p w:rsidR="006603C5" w:rsidRPr="005A7A4D" w:rsidRDefault="006603C5">
      <w:pPr>
        <w:pStyle w:val="EMEABodyText"/>
      </w:pPr>
      <w:r w:rsidRPr="005A7A4D">
        <w:t>56 tablets</w:t>
      </w:r>
    </w:p>
    <w:p w:rsidR="006603C5" w:rsidRPr="005A7A4D" w:rsidRDefault="006603C5">
      <w:pPr>
        <w:pStyle w:val="EMEABodyText"/>
      </w:pPr>
      <w:r w:rsidRPr="005A7A4D">
        <w:t>56 x 1 tablets</w:t>
      </w:r>
    </w:p>
    <w:p w:rsidR="006603C5" w:rsidRPr="005A7A4D" w:rsidRDefault="006603C5">
      <w:pPr>
        <w:pStyle w:val="EMEABodyText"/>
      </w:pPr>
      <w:r w:rsidRPr="005A7A4D">
        <w:t>98 tablets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METHOD AND ROUTE(S) OF ADMINISTRATION</w:t>
      </w:r>
    </w:p>
    <w:p w:rsidR="006603C5" w:rsidRPr="005A7A4D" w:rsidRDefault="006603C5" w:rsidP="008E6ED7">
      <w:pPr>
        <w:pStyle w:val="EMEABodyText"/>
        <w:keepNext/>
      </w:pPr>
    </w:p>
    <w:p w:rsidR="006603C5" w:rsidRPr="005A7A4D" w:rsidRDefault="006603C5" w:rsidP="008E6ED7">
      <w:pPr>
        <w:pStyle w:val="EMEABodyText"/>
        <w:keepNext/>
      </w:pPr>
      <w:r w:rsidRPr="005A7A4D">
        <w:t>Oral use. Read the package leaflet before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6.</w:t>
      </w:r>
      <w:r w:rsidRPr="005A7A4D">
        <w:tab/>
        <w:t>SPECIAL WARNING THAT THE MEDICINAL PRODUCT MUST BE STORED OUT OF THE SIGHT AND REACH OF CHILDREN</w:t>
      </w:r>
    </w:p>
    <w:p w:rsidR="006603C5" w:rsidRPr="005A7A4D" w:rsidRDefault="006603C5" w:rsidP="008E6ED7">
      <w:pPr>
        <w:pStyle w:val="EMEABodyText"/>
        <w:keepNext/>
      </w:pPr>
    </w:p>
    <w:p w:rsidR="006603C5" w:rsidRPr="005A7A4D" w:rsidRDefault="006603C5" w:rsidP="008E6ED7">
      <w:pPr>
        <w:pStyle w:val="EMEABodyText"/>
        <w:keepNext/>
      </w:pPr>
      <w:r w:rsidRPr="005A7A4D">
        <w:t>Keep out of the sight and reach of children.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7.</w:t>
      </w:r>
      <w:r w:rsidRPr="005A7A4D">
        <w:tab/>
        <w:t>OTHER SPECIAL WARNING(S), IF NECESSARY</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8.</w:t>
      </w:r>
      <w:r w:rsidRPr="005A7A4D">
        <w:tab/>
        <w:t>EXPIRY DATE</w:t>
      </w:r>
    </w:p>
    <w:p w:rsidR="006603C5" w:rsidRPr="005A7A4D" w:rsidRDefault="006603C5" w:rsidP="008E6ED7">
      <w:pPr>
        <w:pStyle w:val="EMEABodyText"/>
        <w:keepNext/>
      </w:pPr>
    </w:p>
    <w:p w:rsidR="006603C5" w:rsidRPr="005A7A4D" w:rsidRDefault="006603C5" w:rsidP="008E6ED7">
      <w:pPr>
        <w:pStyle w:val="EMEABodyText"/>
        <w:keepNext/>
        <w:rPr>
          <w:i/>
        </w:rPr>
      </w:pPr>
      <w:r w:rsidRPr="005A7A4D">
        <w:t>EXP</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9.</w:t>
      </w:r>
      <w:r w:rsidRPr="005A7A4D">
        <w:tab/>
        <w:t>SPECIAL STORAGE CONDITIONS</w:t>
      </w:r>
    </w:p>
    <w:p w:rsidR="006603C5" w:rsidRPr="005A7A4D" w:rsidRDefault="006603C5" w:rsidP="008E6ED7">
      <w:pPr>
        <w:pStyle w:val="EMEABodyText"/>
        <w:keepNext/>
      </w:pPr>
    </w:p>
    <w:p w:rsidR="006603C5" w:rsidRPr="005A7A4D" w:rsidRDefault="006603C5" w:rsidP="008E6ED7">
      <w:pPr>
        <w:pStyle w:val="EMEABodyText"/>
        <w:keepNext/>
      </w:pPr>
      <w:r w:rsidRPr="005A7A4D">
        <w:t>Do not store above 30°C.</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10.</w:t>
      </w:r>
      <w:r w:rsidRPr="005A7A4D">
        <w:tab/>
        <w:t>SPECIAL PRECAUTIONS FOR DISPOSAL OF UNUSED MEDICINAL PRODUCTS OR WASTE MATERIALS DERIVED FROM SUCH MEDICINAL PRODUCTS, IF APPROPRIATE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11.</w:t>
      </w:r>
      <w:r w:rsidRPr="005A7A4D">
        <w:tab/>
        <w:t>NAME AND ADDRESS OF THE MARKETING AUTHORISATION HOLDER</w:t>
      </w:r>
    </w:p>
    <w:p w:rsidR="006603C5" w:rsidRPr="005A7A4D" w:rsidRDefault="006603C5">
      <w:pPr>
        <w:pStyle w:val="EMEABodyText"/>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5D0F57" w:rsidRDefault="006603C5" w:rsidP="008E6ED7">
      <w:pPr>
        <w:pStyle w:val="EMEATitlePAC"/>
      </w:pPr>
      <w:r w:rsidRPr="005D0F57">
        <w:t>12.</w:t>
      </w:r>
      <w:r w:rsidRPr="005D0F57">
        <w:tab/>
        <w:t>MARKETING AUTHORISATION NUMBER(S)</w:t>
      </w:r>
    </w:p>
    <w:p w:rsidR="006603C5" w:rsidRPr="005D0F57" w:rsidRDefault="006603C5">
      <w:pPr>
        <w:pStyle w:val="EMEABodyText"/>
      </w:pPr>
    </w:p>
    <w:p w:rsidR="006603C5" w:rsidRPr="005D0F57" w:rsidRDefault="006603C5" w:rsidP="008E6ED7">
      <w:pPr>
        <w:pStyle w:val="EMEABodyText"/>
        <w:rPr>
          <w:highlight w:val="lightGray"/>
        </w:rPr>
      </w:pPr>
      <w:r w:rsidRPr="005D0F57">
        <w:rPr>
          <w:highlight w:val="lightGray"/>
        </w:rPr>
        <w:t>EU/1/97/046/012 - 14 tablets</w:t>
      </w:r>
    </w:p>
    <w:p w:rsidR="006603C5" w:rsidRPr="00667CD0" w:rsidRDefault="006603C5" w:rsidP="008E6ED7">
      <w:pPr>
        <w:pStyle w:val="EMEABodyText"/>
        <w:rPr>
          <w:highlight w:val="lightGray"/>
          <w:lang w:val="fr-FR"/>
        </w:rPr>
      </w:pPr>
      <w:r w:rsidRPr="00667CD0">
        <w:rPr>
          <w:highlight w:val="lightGray"/>
          <w:lang w:val="fr-FR"/>
        </w:rPr>
        <w:t>EU/1/97/046/007 - 28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EU/1/97/046/008 - 56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EU/1/97/046/015 - 56 x 1 </w:t>
      </w:r>
      <w:proofErr w:type="spellStart"/>
      <w:r w:rsidRPr="00667CD0">
        <w:rPr>
          <w:highlight w:val="lightGray"/>
          <w:lang w:val="fr-FR"/>
        </w:rPr>
        <w:t>tablets</w:t>
      </w:r>
      <w:proofErr w:type="spellEnd"/>
    </w:p>
    <w:p w:rsidR="006603C5" w:rsidRPr="005D0F57" w:rsidRDefault="006603C5" w:rsidP="008E6ED7">
      <w:pPr>
        <w:pStyle w:val="EMEABodyText"/>
      </w:pPr>
      <w:r w:rsidRPr="005D0F57">
        <w:rPr>
          <w:highlight w:val="lightGray"/>
        </w:rPr>
        <w:t>EU/1/97/046/009 - 98 tablets</w:t>
      </w:r>
    </w:p>
    <w:p w:rsidR="006603C5" w:rsidRPr="005D0F57" w:rsidRDefault="006603C5">
      <w:pPr>
        <w:pStyle w:val="EMEABodyText"/>
      </w:pPr>
    </w:p>
    <w:p w:rsidR="006603C5" w:rsidRPr="005D0F57" w:rsidRDefault="006603C5">
      <w:pPr>
        <w:pStyle w:val="EMEABodyText"/>
      </w:pPr>
    </w:p>
    <w:p w:rsidR="006603C5" w:rsidRPr="005D0F57" w:rsidRDefault="006603C5" w:rsidP="008E6ED7">
      <w:pPr>
        <w:pStyle w:val="EMEATitlePAC"/>
      </w:pPr>
      <w:r w:rsidRPr="005D0F57">
        <w:t>13.</w:t>
      </w:r>
      <w:r w:rsidRPr="005D0F57">
        <w:tab/>
        <w:t>BATCH NUMBER</w:t>
      </w:r>
    </w:p>
    <w:p w:rsidR="006603C5" w:rsidRPr="005D0F57" w:rsidRDefault="006603C5" w:rsidP="008E6ED7">
      <w:pPr>
        <w:pStyle w:val="EMEABodyText"/>
        <w:keepNext/>
      </w:pPr>
    </w:p>
    <w:p w:rsidR="006603C5" w:rsidRPr="005A7A4D" w:rsidRDefault="006603C5" w:rsidP="008E6ED7">
      <w:pPr>
        <w:pStyle w:val="EMEABodyText"/>
        <w:keepNext/>
        <w:rPr>
          <w:i/>
        </w:rPr>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14.</w:t>
      </w:r>
      <w:r w:rsidRPr="005A7A4D">
        <w:tab/>
        <w:t>GENERAL CLASSIFICATION FOR SUPPLY</w:t>
      </w:r>
    </w:p>
    <w:p w:rsidR="006603C5" w:rsidRPr="005A7A4D" w:rsidRDefault="006603C5" w:rsidP="008E6ED7">
      <w:pPr>
        <w:pStyle w:val="EMEABodyText"/>
        <w:keepNext/>
      </w:pPr>
    </w:p>
    <w:p w:rsidR="006603C5" w:rsidRPr="005A7A4D" w:rsidRDefault="006603C5" w:rsidP="008E6ED7">
      <w:pPr>
        <w:pStyle w:val="EMEABodyText"/>
        <w:keepNext/>
      </w:pPr>
      <w:r w:rsidRPr="005A7A4D">
        <w:t>Medicinal product subject to medical prescription.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15.</w:t>
      </w:r>
      <w:r w:rsidRPr="005A7A4D">
        <w:tab/>
        <w:t>INSTRUCTIONS ON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16.</w:t>
      </w:r>
      <w:r w:rsidRPr="005A7A4D">
        <w:tab/>
        <w:t>Information in Braille</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xml:space="preserve"> 300 mg</w:t>
      </w:r>
    </w:p>
    <w:p w:rsidR="001E2A10" w:rsidRPr="005A7A4D" w:rsidRDefault="001E2A10">
      <w:pPr>
        <w:pStyle w:val="EMEABodyText"/>
      </w:pPr>
    </w:p>
    <w:p w:rsidR="001E2A10" w:rsidRPr="005A7A4D" w:rsidRDefault="001E2A10">
      <w:pPr>
        <w:pStyle w:val="EMEABodyText"/>
      </w:pPr>
    </w:p>
    <w:p w:rsidR="00A014B1" w:rsidRPr="005A7A4D" w:rsidRDefault="00A014B1" w:rsidP="00A014B1">
      <w:pPr>
        <w:pBdr>
          <w:top w:val="single" w:sz="4" w:space="1" w:color="auto"/>
          <w:left w:val="single" w:sz="4" w:space="4" w:color="auto"/>
          <w:bottom w:val="single" w:sz="4" w:space="0" w:color="auto"/>
          <w:right w:val="single" w:sz="4" w:space="4" w:color="auto"/>
        </w:pBdr>
        <w:rPr>
          <w:i/>
        </w:rPr>
      </w:pPr>
      <w:r w:rsidRPr="005A7A4D">
        <w:rPr>
          <w:b/>
        </w:rPr>
        <w:t>17.</w:t>
      </w:r>
      <w:r w:rsidRPr="005A7A4D">
        <w:rPr>
          <w:b/>
        </w:rPr>
        <w:tab/>
        <w:t>UNIQUE IDENTIFIER – 2D BARCODE</w:t>
      </w:r>
    </w:p>
    <w:p w:rsidR="00A014B1" w:rsidRPr="005A7A4D" w:rsidRDefault="00A014B1" w:rsidP="00A014B1"/>
    <w:p w:rsidR="00A014B1" w:rsidRPr="005A7A4D" w:rsidRDefault="00A014B1" w:rsidP="00A014B1">
      <w:r w:rsidRPr="005A7A4D">
        <w:t>2D barcode carrying the unique identifier included.</w:t>
      </w:r>
    </w:p>
    <w:p w:rsidR="00A014B1" w:rsidRDefault="00A014B1" w:rsidP="00A014B1"/>
    <w:p w:rsidR="00B84DCB" w:rsidRPr="005A7A4D" w:rsidRDefault="00B84DCB" w:rsidP="00A014B1"/>
    <w:p w:rsidR="00A014B1" w:rsidRPr="005A7A4D" w:rsidRDefault="00A014B1" w:rsidP="00A014B1">
      <w:pPr>
        <w:pBdr>
          <w:top w:val="single" w:sz="4" w:space="1" w:color="auto"/>
          <w:left w:val="single" w:sz="4" w:space="4" w:color="auto"/>
          <w:bottom w:val="single" w:sz="4" w:space="0" w:color="auto"/>
          <w:right w:val="single" w:sz="4" w:space="4" w:color="auto"/>
        </w:pBdr>
        <w:rPr>
          <w:i/>
        </w:rPr>
      </w:pPr>
      <w:r w:rsidRPr="005A7A4D">
        <w:rPr>
          <w:b/>
        </w:rPr>
        <w:t>18.</w:t>
      </w:r>
      <w:r w:rsidRPr="005A7A4D">
        <w:rPr>
          <w:b/>
        </w:rPr>
        <w:tab/>
        <w:t>UNIQUE IDENTIFIER - HUMAN READABLE DATA</w:t>
      </w:r>
    </w:p>
    <w:p w:rsidR="00A014B1" w:rsidRPr="005A7A4D" w:rsidRDefault="00A014B1" w:rsidP="00A014B1">
      <w:pPr>
        <w:pStyle w:val="EMEATitlePAC"/>
        <w:pBdr>
          <w:top w:val="none" w:sz="0" w:space="0" w:color="auto"/>
          <w:left w:val="none" w:sz="0" w:space="0" w:color="auto"/>
          <w:bottom w:val="none" w:sz="0" w:space="0" w:color="auto"/>
          <w:right w:val="none" w:sz="0" w:space="0" w:color="auto"/>
        </w:pBdr>
      </w:pPr>
    </w:p>
    <w:p w:rsidR="00A014B1" w:rsidRPr="005A7A4D"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 xml:space="preserve">PC: </w:t>
      </w:r>
    </w:p>
    <w:p w:rsidR="00A014B1" w:rsidRPr="005A7A4D"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SN:</w:t>
      </w:r>
    </w:p>
    <w:p w:rsidR="00714C2F"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NN:</w:t>
      </w:r>
    </w:p>
    <w:p w:rsidR="006603C5" w:rsidRPr="005A7A4D" w:rsidRDefault="006603C5" w:rsidP="00E37D5A">
      <w:pPr>
        <w:pStyle w:val="EMEATitlePAC"/>
        <w:rPr>
          <w:b w:val="0"/>
        </w:rPr>
      </w:pPr>
      <w:r w:rsidRPr="005A7A4D">
        <w:br w:type="page"/>
        <w:t>MINIMUM PARTICULARS TO APPEAR ON BLISTERS OR STRIPS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300 mg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NAME OF THE MARKETING AUTHORISATION HOLDER</w:t>
      </w:r>
    </w:p>
    <w:p w:rsidR="006603C5" w:rsidRPr="005A7A4D" w:rsidRDefault="006603C5">
      <w:pPr>
        <w:pStyle w:val="EMEABodyText"/>
      </w:pPr>
    </w:p>
    <w:p w:rsidR="006603C5" w:rsidRPr="005D0F57" w:rsidRDefault="00787323">
      <w:pPr>
        <w:pStyle w:val="EMEABodyText"/>
        <w:rPr>
          <w:lang w:val="fr-FR"/>
        </w:rPr>
      </w:pPr>
      <w:r w:rsidRPr="00787323">
        <w:rPr>
          <w:lang w:val="fr-FR"/>
        </w:rPr>
        <w:t>sanofi-aventis groupe</w:t>
      </w:r>
    </w:p>
    <w:p w:rsidR="006603C5" w:rsidRPr="005D0F57" w:rsidRDefault="006603C5">
      <w:pPr>
        <w:pStyle w:val="EMEABodyText"/>
        <w:rPr>
          <w:lang w:val="fr-FR"/>
        </w:rPr>
      </w:pPr>
    </w:p>
    <w:p w:rsidR="006603C5" w:rsidRPr="005D0F57" w:rsidRDefault="006603C5">
      <w:pPr>
        <w:pStyle w:val="EMEABodyText"/>
        <w:rPr>
          <w:lang w:val="fr-FR"/>
        </w:rPr>
      </w:pPr>
    </w:p>
    <w:p w:rsidR="006603C5" w:rsidRPr="005D0F57" w:rsidRDefault="006603C5" w:rsidP="008E6ED7">
      <w:pPr>
        <w:pStyle w:val="EMEATitlePAC"/>
        <w:rPr>
          <w:lang w:val="fr-FR"/>
        </w:rPr>
      </w:pPr>
      <w:r w:rsidRPr="005D0F57">
        <w:rPr>
          <w:lang w:val="fr-FR"/>
        </w:rPr>
        <w:t>3.</w:t>
      </w:r>
      <w:r w:rsidRPr="005D0F57">
        <w:rPr>
          <w:lang w:val="fr-FR"/>
        </w:rPr>
        <w:tab/>
        <w:t>EXPIRY DATE</w:t>
      </w:r>
    </w:p>
    <w:p w:rsidR="006603C5" w:rsidRPr="005D0F57" w:rsidRDefault="006603C5" w:rsidP="008E6ED7">
      <w:pPr>
        <w:pStyle w:val="EMEABodyText"/>
        <w:keepNext/>
        <w:rPr>
          <w:lang w:val="fr-FR"/>
        </w:rPr>
      </w:pPr>
    </w:p>
    <w:p w:rsidR="006603C5" w:rsidRPr="005D0F57" w:rsidRDefault="006603C5" w:rsidP="008E6ED7">
      <w:pPr>
        <w:pStyle w:val="EMEABodyText"/>
        <w:keepNext/>
        <w:rPr>
          <w:i/>
          <w:lang w:val="fr-FR"/>
        </w:rPr>
      </w:pPr>
      <w:r w:rsidRPr="005D0F57">
        <w:rPr>
          <w:lang w:val="fr-FR"/>
        </w:rPr>
        <w:t>EXP</w:t>
      </w:r>
    </w:p>
    <w:p w:rsidR="006603C5" w:rsidRPr="005D0F57" w:rsidRDefault="006603C5">
      <w:pPr>
        <w:pStyle w:val="EMEABodyText"/>
        <w:rPr>
          <w:lang w:val="fr-FR"/>
        </w:rPr>
      </w:pPr>
    </w:p>
    <w:p w:rsidR="006603C5" w:rsidRPr="005D0F57" w:rsidRDefault="006603C5">
      <w:pPr>
        <w:pStyle w:val="EMEABodyText"/>
        <w:rPr>
          <w:lang w:val="fr-FR"/>
        </w:rPr>
      </w:pPr>
    </w:p>
    <w:p w:rsidR="006603C5" w:rsidRPr="005A7A4D" w:rsidRDefault="006603C5" w:rsidP="008E6ED7">
      <w:pPr>
        <w:pStyle w:val="EMEATitlePAC"/>
      </w:pPr>
      <w:r w:rsidRPr="005A7A4D">
        <w:t>4.</w:t>
      </w:r>
      <w:r w:rsidRPr="005A7A4D">
        <w:tab/>
        <w:t>BATCH NUMBER</w:t>
      </w:r>
    </w:p>
    <w:p w:rsidR="006603C5" w:rsidRPr="005A7A4D" w:rsidRDefault="006603C5" w:rsidP="008E6ED7">
      <w:pPr>
        <w:pStyle w:val="EMEABodyText"/>
        <w:keepNext/>
      </w:pPr>
    </w:p>
    <w:p w:rsidR="006603C5" w:rsidRPr="005A7A4D" w:rsidRDefault="006603C5" w:rsidP="008E6ED7">
      <w:pPr>
        <w:pStyle w:val="EMEABodyText"/>
        <w:keepNext/>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Other</w:t>
      </w:r>
    </w:p>
    <w:p w:rsidR="006603C5" w:rsidRPr="005A7A4D" w:rsidRDefault="006603C5" w:rsidP="008E6ED7">
      <w:pPr>
        <w:pStyle w:val="EMEABodyText"/>
        <w:keepNext/>
      </w:pPr>
    </w:p>
    <w:p w:rsidR="006603C5" w:rsidRPr="005A7A4D" w:rsidRDefault="006603C5" w:rsidP="008E6ED7">
      <w:pPr>
        <w:pStyle w:val="EMEABodyText"/>
        <w:keepNext/>
      </w:pPr>
      <w:r w:rsidRPr="0082357B">
        <w:rPr>
          <w:highlight w:val="lightGray"/>
        </w:rPr>
        <w:t>14 - 28 - 56 - 98 tablets:</w:t>
      </w:r>
    </w:p>
    <w:p w:rsidR="006603C5" w:rsidRPr="005A7A4D" w:rsidRDefault="006603C5">
      <w:pPr>
        <w:pStyle w:val="EMEABodyText"/>
      </w:pPr>
      <w:r w:rsidRPr="005A7A4D">
        <w:t>Mon</w:t>
      </w:r>
      <w:r w:rsidRPr="005A7A4D">
        <w:br/>
        <w:t>Tue</w:t>
      </w:r>
      <w:r w:rsidRPr="005A7A4D">
        <w:br/>
        <w:t>Wed</w:t>
      </w:r>
      <w:r w:rsidRPr="005A7A4D">
        <w:br/>
        <w:t>Thu</w:t>
      </w:r>
      <w:r w:rsidRPr="005A7A4D">
        <w:br/>
        <w:t>Fri</w:t>
      </w:r>
      <w:r w:rsidRPr="005A7A4D">
        <w:br/>
        <w:t>Sat</w:t>
      </w:r>
      <w:r w:rsidRPr="005A7A4D">
        <w:br/>
        <w:t>Sun</w:t>
      </w:r>
    </w:p>
    <w:p w:rsidR="006603C5" w:rsidRPr="005A7A4D" w:rsidRDefault="006603C5">
      <w:pPr>
        <w:pStyle w:val="EMEABodyText"/>
      </w:pPr>
    </w:p>
    <w:p w:rsidR="006603C5" w:rsidRPr="005A7A4D" w:rsidRDefault="006603C5">
      <w:pPr>
        <w:pStyle w:val="EMEABodyText"/>
      </w:pPr>
      <w:r w:rsidRPr="0082357B">
        <w:rPr>
          <w:highlight w:val="lightGray"/>
        </w:rPr>
        <w:t>56 x 1 tablets:</w:t>
      </w:r>
    </w:p>
    <w:p w:rsidR="006603C5" w:rsidRPr="005A7A4D" w:rsidRDefault="006603C5" w:rsidP="008E6ED7">
      <w:pPr>
        <w:pStyle w:val="EMEATitlePAC"/>
      </w:pPr>
      <w:r w:rsidRPr="005A7A4D">
        <w:br w:type="page"/>
        <w:t xml:space="preserve">PARTICULARS TO APPEAR ON THE OUTER PACKAGING </w:t>
      </w:r>
    </w:p>
    <w:p w:rsidR="006603C5" w:rsidRPr="005A7A4D" w:rsidRDefault="006603C5" w:rsidP="008E6ED7">
      <w:pPr>
        <w:pStyle w:val="EMEATitlePAC"/>
      </w:pPr>
    </w:p>
    <w:p w:rsidR="006603C5" w:rsidRPr="005A7A4D" w:rsidRDefault="006603C5" w:rsidP="008E6ED7">
      <w:pPr>
        <w:pStyle w:val="EMEATitlePAC"/>
      </w:pPr>
      <w:r w:rsidRPr="005A7A4D">
        <w:t>OUTER CARTON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75 mg film-coated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STATEMENT OF ACTIVE SUBSTANCE(S)</w:t>
      </w:r>
    </w:p>
    <w:p w:rsidR="006603C5" w:rsidRPr="005A7A4D" w:rsidRDefault="006603C5" w:rsidP="008E6ED7">
      <w:pPr>
        <w:pStyle w:val="EMEABodyText"/>
        <w:keepNext/>
      </w:pPr>
    </w:p>
    <w:p w:rsidR="006603C5" w:rsidRPr="005A7A4D" w:rsidRDefault="006603C5" w:rsidP="008E6ED7">
      <w:pPr>
        <w:pStyle w:val="EMEABodyText"/>
        <w:keepNext/>
      </w:pPr>
      <w:r w:rsidRPr="005A7A4D">
        <w:t>Each tablet contains: irbesartan 75 mg</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3.</w:t>
      </w:r>
      <w:r w:rsidRPr="005A7A4D">
        <w:tab/>
        <w:t>LIST OF EXCIPIENTS</w:t>
      </w:r>
    </w:p>
    <w:p w:rsidR="006603C5" w:rsidRPr="005A7A4D" w:rsidRDefault="006603C5" w:rsidP="008E6ED7">
      <w:pPr>
        <w:pStyle w:val="EMEABodyText"/>
        <w:keepNext/>
      </w:pPr>
    </w:p>
    <w:p w:rsidR="006603C5" w:rsidRPr="005A7A4D" w:rsidRDefault="006603C5" w:rsidP="008E6ED7">
      <w:pPr>
        <w:pStyle w:val="EMEABodyText"/>
        <w:keepNext/>
      </w:pPr>
      <w:r w:rsidRPr="005A7A4D">
        <w:t>Excipients: also contains lactose monohydrate.</w:t>
      </w:r>
      <w:r w:rsidR="00944776" w:rsidRPr="005A7A4D">
        <w:t xml:space="preserve"> See leaflet for further information</w:t>
      </w:r>
      <w:r w:rsidR="00A55C82" w:rsidRPr="005A7A4D">
        <w: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4.</w:t>
      </w:r>
      <w:r w:rsidRPr="005A7A4D">
        <w:tab/>
        <w:t>PHARMACEUTICAL FORM AND CONTENTS</w:t>
      </w:r>
    </w:p>
    <w:p w:rsidR="006603C5" w:rsidRPr="005A7A4D" w:rsidRDefault="006603C5" w:rsidP="008E6ED7">
      <w:pPr>
        <w:pStyle w:val="EMEABodyText"/>
        <w:keepNext/>
      </w:pPr>
    </w:p>
    <w:p w:rsidR="006603C5" w:rsidRPr="005A7A4D" w:rsidRDefault="006603C5">
      <w:pPr>
        <w:pStyle w:val="EMEABodyText"/>
      </w:pPr>
      <w:r w:rsidRPr="005A7A4D">
        <w:t>14 tablets</w:t>
      </w:r>
      <w:r w:rsidRPr="005A7A4D">
        <w:br/>
        <w:t>28 tablets</w:t>
      </w:r>
      <w:r w:rsidRPr="005A7A4D">
        <w:br/>
        <w:t>30 tablets</w:t>
      </w:r>
      <w:r w:rsidRPr="005A7A4D">
        <w:br/>
        <w:t>56 tablets</w:t>
      </w:r>
      <w:r w:rsidRPr="005A7A4D">
        <w:br/>
        <w:t>56 x 1 tablets</w:t>
      </w:r>
      <w:r w:rsidRPr="005A7A4D">
        <w:br/>
        <w:t>84 tablets</w:t>
      </w:r>
      <w:r w:rsidRPr="005A7A4D">
        <w:br/>
        <w:t>90 tablets</w:t>
      </w:r>
      <w:r w:rsidRPr="005A7A4D">
        <w:br/>
        <w:t>98 tablets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METHOD AND ROUTE(S) OF ADMINISTRATION</w:t>
      </w:r>
    </w:p>
    <w:p w:rsidR="006603C5" w:rsidRPr="005A7A4D" w:rsidRDefault="006603C5">
      <w:pPr>
        <w:pStyle w:val="EMEABodyText"/>
      </w:pPr>
    </w:p>
    <w:p w:rsidR="006603C5" w:rsidRPr="005A7A4D" w:rsidRDefault="006603C5">
      <w:pPr>
        <w:pStyle w:val="EMEABodyText"/>
      </w:pPr>
      <w:r w:rsidRPr="005A7A4D">
        <w:t>Oral use. Read the package leaflet before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6.</w:t>
      </w:r>
      <w:r w:rsidRPr="005A7A4D">
        <w:tab/>
        <w:t>SPECIAL WARNING THAT THE MEDICINAL PRODUCT MUST BE STORED OUT OF THE SIGHT AND REACH OF CHILDREN</w:t>
      </w:r>
    </w:p>
    <w:p w:rsidR="006603C5" w:rsidRPr="005A7A4D" w:rsidRDefault="006603C5" w:rsidP="008E6ED7">
      <w:pPr>
        <w:pStyle w:val="EMEABodyText"/>
        <w:keepNext/>
      </w:pPr>
    </w:p>
    <w:p w:rsidR="006603C5" w:rsidRPr="005A7A4D" w:rsidRDefault="006603C5" w:rsidP="008E6ED7">
      <w:pPr>
        <w:pStyle w:val="EMEABodyText"/>
        <w:keepNext/>
      </w:pPr>
      <w:r w:rsidRPr="005A7A4D">
        <w:t>Keep out of the sight and reach of children.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7.</w:t>
      </w:r>
      <w:r w:rsidRPr="005A7A4D">
        <w:tab/>
        <w:t>OTHER SPECIAL WARNING(S), IF NECESSARY</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8.</w:t>
      </w:r>
      <w:r w:rsidRPr="005A7A4D">
        <w:tab/>
        <w:t>EXPIRY DATE</w:t>
      </w:r>
    </w:p>
    <w:p w:rsidR="006603C5" w:rsidRPr="005A7A4D" w:rsidRDefault="006603C5" w:rsidP="008E6ED7">
      <w:pPr>
        <w:pStyle w:val="EMEABodyText"/>
        <w:keepNext/>
      </w:pPr>
    </w:p>
    <w:p w:rsidR="006603C5" w:rsidRPr="005A7A4D" w:rsidRDefault="006603C5" w:rsidP="008E6ED7">
      <w:pPr>
        <w:pStyle w:val="EMEABodyText"/>
        <w:keepNext/>
        <w:rPr>
          <w:i/>
        </w:rPr>
      </w:pPr>
      <w:r w:rsidRPr="005A7A4D">
        <w:t>EXP</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9.</w:t>
      </w:r>
      <w:r w:rsidRPr="005A7A4D">
        <w:tab/>
        <w:t>SPECIAL STORAGE CONDITIONS</w:t>
      </w:r>
    </w:p>
    <w:p w:rsidR="006603C5" w:rsidRPr="005A7A4D" w:rsidRDefault="006603C5" w:rsidP="008E6ED7">
      <w:pPr>
        <w:pStyle w:val="EMEABodyText"/>
        <w:keepNext/>
      </w:pPr>
    </w:p>
    <w:p w:rsidR="006603C5" w:rsidRPr="005A7A4D" w:rsidRDefault="006603C5" w:rsidP="008E6ED7">
      <w:pPr>
        <w:pStyle w:val="EMEABodyText"/>
        <w:keepNext/>
      </w:pPr>
      <w:r w:rsidRPr="005A7A4D">
        <w:t>Do not store above 30°C.</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10.</w:t>
      </w:r>
      <w:r w:rsidRPr="005A7A4D">
        <w:tab/>
        <w:t>SPECIAL PRECAUTIONS FOR DISPOSAL OF UNUSED MEDICINAL PRODUCTS OR WASTE MATERIALS DERIVED FROM SUCH MEDICINAL PRODUCTS, IF APPROPRIATE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11.</w:t>
      </w:r>
      <w:r w:rsidRPr="005A7A4D">
        <w:tab/>
        <w:t>NAME AND ADDRESS OF THE MARKETING AUTHORISATION HOLDER</w:t>
      </w:r>
    </w:p>
    <w:p w:rsidR="006603C5" w:rsidRPr="005A7A4D" w:rsidRDefault="006603C5">
      <w:pPr>
        <w:pStyle w:val="EMEABodyText"/>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5D0F57" w:rsidRDefault="006603C5" w:rsidP="008E6ED7">
      <w:pPr>
        <w:pStyle w:val="EMEATitlePAC"/>
      </w:pPr>
      <w:r w:rsidRPr="005D0F57">
        <w:t>12.</w:t>
      </w:r>
      <w:r w:rsidRPr="005D0F57">
        <w:tab/>
        <w:t>MARKETING AUTHORISATION NUMBER(S)</w:t>
      </w:r>
    </w:p>
    <w:p w:rsidR="006603C5" w:rsidRPr="005D0F57" w:rsidRDefault="006603C5">
      <w:pPr>
        <w:pStyle w:val="EMEABodyText"/>
      </w:pPr>
    </w:p>
    <w:p w:rsidR="006603C5" w:rsidRPr="005D0F57" w:rsidRDefault="006603C5" w:rsidP="008E6ED7">
      <w:pPr>
        <w:pStyle w:val="EMEABodyText"/>
        <w:rPr>
          <w:highlight w:val="lightGray"/>
        </w:rPr>
      </w:pPr>
      <w:r w:rsidRPr="005D0F57">
        <w:rPr>
          <w:highlight w:val="lightGray"/>
        </w:rPr>
        <w:t>EU/1/97/046/016 - 14 tablets</w:t>
      </w:r>
    </w:p>
    <w:p w:rsidR="006603C5" w:rsidRPr="00667CD0" w:rsidRDefault="006603C5" w:rsidP="008E6ED7">
      <w:pPr>
        <w:pStyle w:val="EMEABodyText"/>
        <w:rPr>
          <w:highlight w:val="lightGray"/>
          <w:lang w:val="fr-FR"/>
        </w:rPr>
      </w:pPr>
      <w:r w:rsidRPr="00667CD0">
        <w:rPr>
          <w:highlight w:val="lightGray"/>
          <w:lang w:val="fr-FR"/>
        </w:rPr>
        <w:t>EU/1/97/046/017 - 28 </w:t>
      </w:r>
      <w:proofErr w:type="spellStart"/>
      <w:r w:rsidRPr="00667CD0">
        <w:rPr>
          <w:highlight w:val="lightGray"/>
          <w:lang w:val="fr-FR"/>
        </w:rPr>
        <w:t>tablets</w:t>
      </w:r>
      <w:proofErr w:type="spellEnd"/>
      <w:r w:rsidRPr="00667CD0">
        <w:rPr>
          <w:highlight w:val="lightGray"/>
          <w:lang w:val="fr-FR"/>
        </w:rPr>
        <w:br/>
        <w:t>EU/1/97/046/034 - 30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EU/1/97/046/018 - 56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EU/1/97/046/019 - 56 x 1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EU/1/97/046/031 - 84 </w:t>
      </w:r>
      <w:proofErr w:type="spellStart"/>
      <w:r w:rsidRPr="00667CD0">
        <w:rPr>
          <w:highlight w:val="lightGray"/>
          <w:lang w:val="fr-FR"/>
        </w:rPr>
        <w:t>tablets</w:t>
      </w:r>
      <w:proofErr w:type="spellEnd"/>
      <w:r w:rsidRPr="00667CD0">
        <w:rPr>
          <w:highlight w:val="lightGray"/>
          <w:lang w:val="fr-FR"/>
        </w:rPr>
        <w:br/>
        <w:t>EU/1/97/046/037 - 90 </w:t>
      </w:r>
      <w:proofErr w:type="spellStart"/>
      <w:r w:rsidRPr="00667CD0">
        <w:rPr>
          <w:highlight w:val="lightGray"/>
          <w:lang w:val="fr-FR"/>
        </w:rPr>
        <w:t>tablets</w:t>
      </w:r>
      <w:proofErr w:type="spellEnd"/>
    </w:p>
    <w:p w:rsidR="006603C5" w:rsidRPr="005A7A4D" w:rsidRDefault="006603C5" w:rsidP="008E6ED7">
      <w:pPr>
        <w:pStyle w:val="EMEABodyText"/>
      </w:pPr>
      <w:r w:rsidRPr="0082357B">
        <w:rPr>
          <w:highlight w:val="lightGray"/>
        </w:rPr>
        <w:t>EU/1/97/046/020 - 98 tablets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13.</w:t>
      </w:r>
      <w:r w:rsidRPr="005A7A4D">
        <w:tab/>
        <w:t>BATCH NUMBER</w:t>
      </w:r>
    </w:p>
    <w:p w:rsidR="006603C5" w:rsidRPr="005A7A4D" w:rsidRDefault="006603C5" w:rsidP="008E6ED7">
      <w:pPr>
        <w:pStyle w:val="EMEABodyText"/>
        <w:keepNext/>
      </w:pPr>
    </w:p>
    <w:p w:rsidR="006603C5" w:rsidRPr="005A7A4D" w:rsidRDefault="006603C5" w:rsidP="008E6ED7">
      <w:pPr>
        <w:pStyle w:val="EMEABodyText"/>
        <w:keepNext/>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14.</w:t>
      </w:r>
      <w:r w:rsidRPr="005A7A4D">
        <w:tab/>
        <w:t>GENERAL CLASSIFICATION FOR SUPPLY</w:t>
      </w:r>
    </w:p>
    <w:p w:rsidR="006603C5" w:rsidRPr="005A7A4D" w:rsidRDefault="006603C5" w:rsidP="008E6ED7">
      <w:pPr>
        <w:pStyle w:val="EMEABodyText"/>
        <w:keepNext/>
      </w:pPr>
    </w:p>
    <w:p w:rsidR="006603C5" w:rsidRPr="005A7A4D" w:rsidRDefault="006603C5" w:rsidP="008E6ED7">
      <w:pPr>
        <w:pStyle w:val="EMEABodyText"/>
        <w:keepNext/>
      </w:pPr>
      <w:r w:rsidRPr="005A7A4D">
        <w:t>Medicinal product subject to medical prescription.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15.</w:t>
      </w:r>
      <w:r w:rsidRPr="005A7A4D">
        <w:tab/>
        <w:t>INSTRUCTIONS ON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16.</w:t>
      </w:r>
      <w:r w:rsidRPr="005A7A4D">
        <w:tab/>
        <w:t>information in braille</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xml:space="preserve"> 75 mg</w:t>
      </w:r>
    </w:p>
    <w:p w:rsidR="001E2A10" w:rsidRPr="005A7A4D" w:rsidRDefault="001E2A10">
      <w:pPr>
        <w:pStyle w:val="EMEABodyText"/>
      </w:pPr>
    </w:p>
    <w:p w:rsidR="00A014B1" w:rsidRPr="005A7A4D" w:rsidRDefault="00A014B1" w:rsidP="00A014B1">
      <w:pPr>
        <w:pBdr>
          <w:top w:val="single" w:sz="4" w:space="1" w:color="auto"/>
          <w:left w:val="single" w:sz="4" w:space="4" w:color="auto"/>
          <w:bottom w:val="single" w:sz="4" w:space="0" w:color="auto"/>
          <w:right w:val="single" w:sz="4" w:space="4" w:color="auto"/>
        </w:pBdr>
        <w:rPr>
          <w:i/>
        </w:rPr>
      </w:pPr>
      <w:r w:rsidRPr="005A7A4D">
        <w:rPr>
          <w:b/>
        </w:rPr>
        <w:t>17.</w:t>
      </w:r>
      <w:r w:rsidRPr="005A7A4D">
        <w:rPr>
          <w:b/>
        </w:rPr>
        <w:tab/>
        <w:t>UNIQUE IDENTIFIER – 2D BARCODE</w:t>
      </w:r>
    </w:p>
    <w:p w:rsidR="00A014B1" w:rsidRPr="005A7A4D" w:rsidRDefault="00A014B1" w:rsidP="00A014B1"/>
    <w:p w:rsidR="00A014B1" w:rsidRPr="005A7A4D" w:rsidRDefault="00A014B1" w:rsidP="00A014B1">
      <w:r w:rsidRPr="005A7A4D">
        <w:t>2D barcode carrying the unique identifier included.</w:t>
      </w:r>
    </w:p>
    <w:p w:rsidR="00A014B1" w:rsidRDefault="00A014B1" w:rsidP="00A014B1"/>
    <w:p w:rsidR="00B84DCB" w:rsidRPr="005A7A4D" w:rsidRDefault="00B84DCB" w:rsidP="00A014B1"/>
    <w:p w:rsidR="00A014B1" w:rsidRPr="005A7A4D" w:rsidRDefault="00A014B1" w:rsidP="00A014B1">
      <w:pPr>
        <w:pBdr>
          <w:top w:val="single" w:sz="4" w:space="1" w:color="auto"/>
          <w:left w:val="single" w:sz="4" w:space="4" w:color="auto"/>
          <w:bottom w:val="single" w:sz="4" w:space="0" w:color="auto"/>
          <w:right w:val="single" w:sz="4" w:space="4" w:color="auto"/>
        </w:pBdr>
        <w:rPr>
          <w:i/>
        </w:rPr>
      </w:pPr>
      <w:r w:rsidRPr="005A7A4D">
        <w:rPr>
          <w:b/>
        </w:rPr>
        <w:t>18.</w:t>
      </w:r>
      <w:r w:rsidRPr="005A7A4D">
        <w:rPr>
          <w:b/>
        </w:rPr>
        <w:tab/>
        <w:t>UNIQUE IDENTIFIER - HUMAN READABLE DATA</w:t>
      </w:r>
    </w:p>
    <w:p w:rsidR="00A014B1" w:rsidRPr="005A7A4D" w:rsidRDefault="00A014B1" w:rsidP="00A014B1">
      <w:pPr>
        <w:pStyle w:val="EMEATitlePAC"/>
        <w:pBdr>
          <w:top w:val="none" w:sz="0" w:space="0" w:color="auto"/>
          <w:left w:val="none" w:sz="0" w:space="0" w:color="auto"/>
          <w:bottom w:val="none" w:sz="0" w:space="0" w:color="auto"/>
          <w:right w:val="none" w:sz="0" w:space="0" w:color="auto"/>
        </w:pBdr>
      </w:pPr>
    </w:p>
    <w:p w:rsidR="00A014B1" w:rsidRPr="005A7A4D"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 xml:space="preserve">PC: </w:t>
      </w:r>
    </w:p>
    <w:p w:rsidR="00A014B1" w:rsidRPr="005A7A4D"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SN:</w:t>
      </w:r>
    </w:p>
    <w:p w:rsidR="007A04BD" w:rsidRDefault="007A04BD" w:rsidP="00667CD0">
      <w:pPr>
        <w:pStyle w:val="EMEABodyText"/>
      </w:pPr>
      <w:r w:rsidRPr="005A7A4D">
        <w:t>NN:</w:t>
      </w:r>
    </w:p>
    <w:p w:rsidR="00B84DCB" w:rsidRDefault="00B84DCB" w:rsidP="00667CD0">
      <w:pPr>
        <w:pStyle w:val="EMEABodyText"/>
      </w:pPr>
    </w:p>
    <w:p w:rsidR="00B84DCB" w:rsidRPr="005A7A4D" w:rsidRDefault="00B84DCB" w:rsidP="00667CD0">
      <w:pPr>
        <w:pStyle w:val="EMEABodyText"/>
      </w:pPr>
      <w:r>
        <w:br w:type="page"/>
      </w:r>
    </w:p>
    <w:p w:rsidR="006603C5" w:rsidRPr="005A7A4D" w:rsidRDefault="006603C5" w:rsidP="0052374D">
      <w:pPr>
        <w:pStyle w:val="EMEABodyText"/>
        <w:pBdr>
          <w:top w:val="single" w:sz="4" w:space="1" w:color="auto"/>
          <w:left w:val="single" w:sz="4" w:space="4" w:color="auto"/>
          <w:bottom w:val="single" w:sz="4" w:space="1" w:color="auto"/>
          <w:right w:val="single" w:sz="4" w:space="4" w:color="auto"/>
        </w:pBdr>
        <w:rPr>
          <w:b/>
        </w:rPr>
      </w:pPr>
      <w:r w:rsidRPr="005A7A4D">
        <w:rPr>
          <w:b/>
        </w:rPr>
        <w:t>MINIMUM PARTICULARS TO APPEAR ON BLISTERS OR STRIPS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75 mg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NAME OF THE MARKETING AUTHORISATION HOLDER</w:t>
      </w:r>
    </w:p>
    <w:p w:rsidR="006603C5" w:rsidRPr="005A7A4D" w:rsidRDefault="006603C5">
      <w:pPr>
        <w:pStyle w:val="EMEABodyText"/>
      </w:pPr>
    </w:p>
    <w:p w:rsidR="006603C5" w:rsidRPr="005D0F57" w:rsidRDefault="00787323">
      <w:pPr>
        <w:pStyle w:val="EMEABodyText"/>
        <w:rPr>
          <w:lang w:val="fr-FR"/>
        </w:rPr>
      </w:pPr>
      <w:r w:rsidRPr="00787323">
        <w:rPr>
          <w:lang w:val="fr-FR"/>
        </w:rPr>
        <w:t>sanofi-aventis groupe</w:t>
      </w:r>
    </w:p>
    <w:p w:rsidR="006603C5" w:rsidRPr="005D0F57" w:rsidRDefault="006603C5">
      <w:pPr>
        <w:pStyle w:val="EMEABodyText"/>
        <w:rPr>
          <w:lang w:val="fr-FR"/>
        </w:rPr>
      </w:pPr>
    </w:p>
    <w:p w:rsidR="006603C5" w:rsidRPr="005D0F57" w:rsidRDefault="006603C5">
      <w:pPr>
        <w:pStyle w:val="EMEABodyText"/>
        <w:rPr>
          <w:lang w:val="fr-FR"/>
        </w:rPr>
      </w:pPr>
    </w:p>
    <w:p w:rsidR="006603C5" w:rsidRPr="005D0F57" w:rsidRDefault="006603C5" w:rsidP="008E6ED7">
      <w:pPr>
        <w:pStyle w:val="EMEATitlePAC"/>
        <w:rPr>
          <w:lang w:val="fr-FR"/>
        </w:rPr>
      </w:pPr>
      <w:r w:rsidRPr="005D0F57">
        <w:rPr>
          <w:lang w:val="fr-FR"/>
        </w:rPr>
        <w:t>3.</w:t>
      </w:r>
      <w:r w:rsidRPr="005D0F57">
        <w:rPr>
          <w:lang w:val="fr-FR"/>
        </w:rPr>
        <w:tab/>
        <w:t>EXPIRY DATE</w:t>
      </w:r>
    </w:p>
    <w:p w:rsidR="006603C5" w:rsidRPr="005D0F57" w:rsidRDefault="006603C5" w:rsidP="008E6ED7">
      <w:pPr>
        <w:pStyle w:val="EMEABodyText"/>
        <w:keepNext/>
        <w:rPr>
          <w:lang w:val="fr-FR"/>
        </w:rPr>
      </w:pPr>
    </w:p>
    <w:p w:rsidR="006603C5" w:rsidRPr="005D0F57" w:rsidRDefault="006603C5" w:rsidP="008E6ED7">
      <w:pPr>
        <w:pStyle w:val="EMEABodyText"/>
        <w:keepNext/>
        <w:rPr>
          <w:i/>
          <w:lang w:val="fr-FR"/>
        </w:rPr>
      </w:pPr>
      <w:r w:rsidRPr="005D0F57">
        <w:rPr>
          <w:lang w:val="fr-FR"/>
        </w:rPr>
        <w:t>EXP</w:t>
      </w:r>
    </w:p>
    <w:p w:rsidR="006603C5" w:rsidRPr="005D0F57" w:rsidRDefault="006603C5">
      <w:pPr>
        <w:pStyle w:val="EMEABodyText"/>
        <w:rPr>
          <w:lang w:val="fr-FR"/>
        </w:rPr>
      </w:pPr>
    </w:p>
    <w:p w:rsidR="006603C5" w:rsidRPr="005D0F57" w:rsidRDefault="006603C5">
      <w:pPr>
        <w:pStyle w:val="EMEABodyText"/>
        <w:rPr>
          <w:lang w:val="fr-FR"/>
        </w:rPr>
      </w:pPr>
    </w:p>
    <w:p w:rsidR="006603C5" w:rsidRPr="005A7A4D" w:rsidRDefault="006603C5" w:rsidP="008E6ED7">
      <w:pPr>
        <w:pStyle w:val="EMEATitlePAC"/>
      </w:pPr>
      <w:r w:rsidRPr="005A7A4D">
        <w:t>4.</w:t>
      </w:r>
      <w:r w:rsidRPr="005A7A4D">
        <w:tab/>
        <w:t>BATCH NUMBER</w:t>
      </w:r>
    </w:p>
    <w:p w:rsidR="006603C5" w:rsidRPr="005A7A4D" w:rsidRDefault="006603C5" w:rsidP="008E6ED7">
      <w:pPr>
        <w:pStyle w:val="EMEABodyText"/>
        <w:keepNext/>
      </w:pPr>
    </w:p>
    <w:p w:rsidR="006603C5" w:rsidRPr="005A7A4D" w:rsidRDefault="006603C5" w:rsidP="008E6ED7">
      <w:pPr>
        <w:pStyle w:val="EMEABodyText"/>
        <w:keepNext/>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OTher</w:t>
      </w:r>
    </w:p>
    <w:p w:rsidR="006603C5" w:rsidRPr="005A7A4D" w:rsidRDefault="006603C5" w:rsidP="008E6ED7">
      <w:pPr>
        <w:pStyle w:val="EMEABodyText"/>
        <w:keepNext/>
      </w:pPr>
    </w:p>
    <w:p w:rsidR="006603C5" w:rsidRPr="005A7A4D" w:rsidRDefault="006603C5" w:rsidP="008E6ED7">
      <w:pPr>
        <w:pStyle w:val="EMEABodyText"/>
        <w:keepNext/>
      </w:pPr>
      <w:r w:rsidRPr="0082357B">
        <w:rPr>
          <w:highlight w:val="lightGray"/>
        </w:rPr>
        <w:t>14 - 28 - 56 - 84 - 98 tablets:</w:t>
      </w:r>
    </w:p>
    <w:p w:rsidR="006603C5" w:rsidRPr="005A7A4D" w:rsidRDefault="006603C5" w:rsidP="008E6ED7">
      <w:pPr>
        <w:pStyle w:val="EMEABodyText"/>
      </w:pPr>
      <w:r w:rsidRPr="005A7A4D">
        <w:t>Mon</w:t>
      </w:r>
      <w:r w:rsidRPr="005A7A4D">
        <w:br/>
        <w:t>Tue</w:t>
      </w:r>
      <w:r w:rsidRPr="005A7A4D">
        <w:br/>
        <w:t>Wed</w:t>
      </w:r>
      <w:r w:rsidRPr="005A7A4D">
        <w:br/>
        <w:t>Thu</w:t>
      </w:r>
      <w:r w:rsidRPr="005A7A4D">
        <w:br/>
        <w:t>Fri</w:t>
      </w:r>
      <w:r w:rsidRPr="005A7A4D">
        <w:br/>
        <w:t>Sat</w:t>
      </w:r>
      <w:r w:rsidRPr="005A7A4D">
        <w:br/>
        <w:t>Sun</w:t>
      </w:r>
    </w:p>
    <w:p w:rsidR="006603C5" w:rsidRPr="005A7A4D" w:rsidRDefault="006603C5">
      <w:pPr>
        <w:pStyle w:val="EMEABodyText"/>
      </w:pPr>
    </w:p>
    <w:p w:rsidR="006603C5" w:rsidRPr="005A7A4D" w:rsidRDefault="006603C5">
      <w:pPr>
        <w:pStyle w:val="EMEABodyText"/>
      </w:pPr>
      <w:r w:rsidRPr="0082357B">
        <w:rPr>
          <w:highlight w:val="lightGray"/>
        </w:rPr>
        <w:t>30 - 56 x 1 - 90 tablets:</w:t>
      </w:r>
    </w:p>
    <w:p w:rsidR="006603C5" w:rsidRPr="005A7A4D" w:rsidRDefault="006603C5" w:rsidP="008E6ED7">
      <w:pPr>
        <w:pStyle w:val="EMEATitlePAC"/>
      </w:pPr>
      <w:r w:rsidRPr="005A7A4D">
        <w:br w:type="page"/>
        <w:t xml:space="preserve">PARTICULARS TO APPEAR ON THE OUTER PACKAGING </w:t>
      </w:r>
    </w:p>
    <w:p w:rsidR="006603C5" w:rsidRPr="005A7A4D" w:rsidRDefault="006603C5" w:rsidP="008E6ED7">
      <w:pPr>
        <w:pStyle w:val="EMEATitlePAC"/>
      </w:pPr>
    </w:p>
    <w:p w:rsidR="006603C5" w:rsidRPr="005A7A4D" w:rsidRDefault="006603C5" w:rsidP="008E6ED7">
      <w:pPr>
        <w:pStyle w:val="EMEATitlePAC"/>
      </w:pPr>
      <w:r w:rsidRPr="005A7A4D">
        <w:t>OUTER CARTON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150 mg film-coated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STATEMENT OF ACTIVE SUBSTANCE(S)</w:t>
      </w:r>
    </w:p>
    <w:p w:rsidR="006603C5" w:rsidRPr="005A7A4D" w:rsidRDefault="006603C5" w:rsidP="008E6ED7">
      <w:pPr>
        <w:pStyle w:val="EMEABodyText"/>
        <w:keepNext/>
      </w:pPr>
    </w:p>
    <w:p w:rsidR="006603C5" w:rsidRPr="005A7A4D" w:rsidRDefault="006603C5" w:rsidP="008E6ED7">
      <w:pPr>
        <w:pStyle w:val="EMEABodyText"/>
        <w:keepNext/>
      </w:pPr>
      <w:r w:rsidRPr="005A7A4D">
        <w:t>Each tablet contains: irbesartan 150 mg</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3.</w:t>
      </w:r>
      <w:r w:rsidRPr="005A7A4D">
        <w:tab/>
        <w:t>LIST OF EXCIPIENTS</w:t>
      </w:r>
    </w:p>
    <w:p w:rsidR="006603C5" w:rsidRPr="005A7A4D" w:rsidRDefault="006603C5" w:rsidP="008E6ED7">
      <w:pPr>
        <w:pStyle w:val="EMEABodyText"/>
        <w:keepNext/>
      </w:pPr>
    </w:p>
    <w:p w:rsidR="006603C5" w:rsidRPr="005A7A4D" w:rsidRDefault="006603C5" w:rsidP="008E6ED7">
      <w:pPr>
        <w:pStyle w:val="EMEABodyText"/>
        <w:keepNext/>
      </w:pPr>
      <w:r w:rsidRPr="005A7A4D">
        <w:t>Excipients: also contains lactose monohydrate.</w:t>
      </w:r>
      <w:r w:rsidR="00944776" w:rsidRPr="005A7A4D">
        <w:t xml:space="preserve"> See leaflet for further information</w:t>
      </w:r>
      <w:r w:rsidR="00A55C82" w:rsidRPr="005A7A4D">
        <w: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4.</w:t>
      </w:r>
      <w:r w:rsidRPr="005A7A4D">
        <w:tab/>
        <w:t>PHARMACEUTICAL FORM AND CONTENTS</w:t>
      </w:r>
    </w:p>
    <w:p w:rsidR="006603C5" w:rsidRPr="005A7A4D" w:rsidRDefault="006603C5" w:rsidP="008E6ED7">
      <w:pPr>
        <w:pStyle w:val="EMEABodyText"/>
        <w:keepNext/>
      </w:pPr>
    </w:p>
    <w:p w:rsidR="006603C5" w:rsidRPr="005A7A4D" w:rsidRDefault="006603C5">
      <w:pPr>
        <w:pStyle w:val="EMEABodyText"/>
      </w:pPr>
      <w:r w:rsidRPr="005A7A4D">
        <w:t>14 tablets</w:t>
      </w:r>
      <w:r w:rsidRPr="005A7A4D">
        <w:br/>
        <w:t>28 tablets</w:t>
      </w:r>
      <w:r w:rsidRPr="005A7A4D">
        <w:br/>
        <w:t>30 tablets</w:t>
      </w:r>
      <w:r w:rsidRPr="005A7A4D">
        <w:br/>
        <w:t>56 tablets</w:t>
      </w:r>
      <w:r w:rsidRPr="005A7A4D">
        <w:br/>
        <w:t>56 x 1 tablets</w:t>
      </w:r>
      <w:r w:rsidRPr="005A7A4D">
        <w:br/>
        <w:t>84 tablets</w:t>
      </w:r>
      <w:r w:rsidRPr="005A7A4D">
        <w:br/>
        <w:t>90 tablets</w:t>
      </w:r>
      <w:r w:rsidRPr="005A7A4D">
        <w:br/>
        <w:t>98 tablets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METHOD AND ROUTE(S) OF ADMINISTRATION</w:t>
      </w:r>
    </w:p>
    <w:p w:rsidR="006603C5" w:rsidRPr="005A7A4D" w:rsidRDefault="006603C5">
      <w:pPr>
        <w:pStyle w:val="EMEABodyText"/>
      </w:pPr>
    </w:p>
    <w:p w:rsidR="006603C5" w:rsidRPr="005A7A4D" w:rsidRDefault="006603C5">
      <w:pPr>
        <w:pStyle w:val="EMEABodyText"/>
      </w:pPr>
      <w:r w:rsidRPr="005A7A4D">
        <w:t>Oral use. Read the package leaflet before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6.</w:t>
      </w:r>
      <w:r w:rsidRPr="005A7A4D">
        <w:tab/>
        <w:t>SPECIAL WARNING THAT THE MEDICINAL PRODUCT MUST BE STORED OUT OF THE SIGHT AND REACH OF CHILDREN</w:t>
      </w:r>
    </w:p>
    <w:p w:rsidR="006603C5" w:rsidRPr="005A7A4D" w:rsidRDefault="006603C5" w:rsidP="008E6ED7">
      <w:pPr>
        <w:pStyle w:val="EMEABodyText"/>
        <w:keepNext/>
      </w:pPr>
    </w:p>
    <w:p w:rsidR="006603C5" w:rsidRPr="005A7A4D" w:rsidRDefault="006603C5" w:rsidP="008E6ED7">
      <w:pPr>
        <w:pStyle w:val="EMEABodyText"/>
        <w:keepNext/>
      </w:pPr>
      <w:r w:rsidRPr="005A7A4D">
        <w:t>Keep out of the sight and reach of children.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7.</w:t>
      </w:r>
      <w:r w:rsidRPr="005A7A4D">
        <w:tab/>
        <w:t>OTHER SPECIAL WARNING(S), IF NECESSARY</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8.</w:t>
      </w:r>
      <w:r w:rsidRPr="005A7A4D">
        <w:tab/>
        <w:t>EXPIRY DATE</w:t>
      </w:r>
    </w:p>
    <w:p w:rsidR="006603C5" w:rsidRPr="005A7A4D" w:rsidRDefault="006603C5" w:rsidP="008E6ED7">
      <w:pPr>
        <w:pStyle w:val="EMEABodyText"/>
        <w:keepNext/>
      </w:pPr>
    </w:p>
    <w:p w:rsidR="006603C5" w:rsidRPr="005A7A4D" w:rsidRDefault="006603C5" w:rsidP="008E6ED7">
      <w:pPr>
        <w:pStyle w:val="EMEABodyText"/>
        <w:keepNext/>
        <w:rPr>
          <w:i/>
        </w:rPr>
      </w:pPr>
      <w:r w:rsidRPr="005A7A4D">
        <w:t>EXP</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9.</w:t>
      </w:r>
      <w:r w:rsidRPr="005A7A4D">
        <w:tab/>
        <w:t>SPECIAL STORAGE CONDITIONS</w:t>
      </w:r>
    </w:p>
    <w:p w:rsidR="006603C5" w:rsidRPr="005A7A4D" w:rsidRDefault="006603C5" w:rsidP="008E6ED7">
      <w:pPr>
        <w:pStyle w:val="EMEABodyText"/>
        <w:keepNext/>
      </w:pPr>
    </w:p>
    <w:p w:rsidR="006603C5" w:rsidRPr="005A7A4D" w:rsidRDefault="006603C5" w:rsidP="008E6ED7">
      <w:pPr>
        <w:pStyle w:val="EMEABodyText"/>
        <w:keepNext/>
      </w:pPr>
      <w:r w:rsidRPr="005A7A4D">
        <w:t>Do not store above 30°C.</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10.</w:t>
      </w:r>
      <w:r w:rsidRPr="005A7A4D">
        <w:tab/>
        <w:t>SPECIAL PRECAUTIONS FOR DISPOSAL OF UNUSED MEDICINAL PRODUCTS OR WASTE MATERIALS DERIVED FROM SUCH MEDICINAL PRODUCTS, IF APPROPRIATE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11.</w:t>
      </w:r>
      <w:r w:rsidRPr="005A7A4D">
        <w:tab/>
        <w:t>NAME AND ADDRESS OF THE MARKETING AUTHORISATION HOLDER</w:t>
      </w:r>
    </w:p>
    <w:p w:rsidR="006603C5" w:rsidRPr="005A7A4D" w:rsidRDefault="006603C5">
      <w:pPr>
        <w:pStyle w:val="EMEABodyText"/>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5D0F57" w:rsidRDefault="006603C5" w:rsidP="008E6ED7">
      <w:pPr>
        <w:pStyle w:val="EMEATitlePAC"/>
      </w:pPr>
      <w:r w:rsidRPr="005D0F57">
        <w:t>12.</w:t>
      </w:r>
      <w:r w:rsidRPr="005D0F57">
        <w:tab/>
        <w:t>MARKETING AUTHORISATION NUMBER(S)</w:t>
      </w:r>
    </w:p>
    <w:p w:rsidR="006603C5" w:rsidRPr="005D0F57" w:rsidRDefault="006603C5">
      <w:pPr>
        <w:pStyle w:val="EMEABodyText"/>
      </w:pPr>
    </w:p>
    <w:p w:rsidR="006603C5" w:rsidRPr="005D0F57" w:rsidRDefault="006603C5" w:rsidP="008E6ED7">
      <w:pPr>
        <w:pStyle w:val="EMEABodyText"/>
        <w:rPr>
          <w:highlight w:val="lightGray"/>
        </w:rPr>
      </w:pPr>
      <w:r w:rsidRPr="005D0F57">
        <w:rPr>
          <w:highlight w:val="lightGray"/>
        </w:rPr>
        <w:t>EU/1/97/046/021 - 14 tablets</w:t>
      </w:r>
    </w:p>
    <w:p w:rsidR="006603C5" w:rsidRPr="00667CD0" w:rsidRDefault="006603C5" w:rsidP="008E6ED7">
      <w:pPr>
        <w:pStyle w:val="EMEABodyText"/>
        <w:rPr>
          <w:highlight w:val="lightGray"/>
          <w:lang w:val="fr-FR"/>
        </w:rPr>
      </w:pPr>
      <w:r w:rsidRPr="00667CD0">
        <w:rPr>
          <w:highlight w:val="lightGray"/>
          <w:lang w:val="fr-FR"/>
        </w:rPr>
        <w:t>EU/1/97/046/022 - 28 </w:t>
      </w:r>
      <w:proofErr w:type="spellStart"/>
      <w:r w:rsidRPr="00667CD0">
        <w:rPr>
          <w:highlight w:val="lightGray"/>
          <w:lang w:val="fr-FR"/>
        </w:rPr>
        <w:t>tablets</w:t>
      </w:r>
      <w:proofErr w:type="spellEnd"/>
      <w:r w:rsidRPr="00667CD0">
        <w:rPr>
          <w:highlight w:val="lightGray"/>
          <w:lang w:val="fr-FR"/>
        </w:rPr>
        <w:br/>
        <w:t>EU/1/97/046/035 - 30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EU/1/97/046/023 - 56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EU/1/97/046/024 - 56 x 1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EU/1/97/046/032 - 84 </w:t>
      </w:r>
      <w:proofErr w:type="spellStart"/>
      <w:r w:rsidRPr="00667CD0">
        <w:rPr>
          <w:highlight w:val="lightGray"/>
          <w:lang w:val="fr-FR"/>
        </w:rPr>
        <w:t>tablets</w:t>
      </w:r>
      <w:proofErr w:type="spellEnd"/>
      <w:r w:rsidRPr="00667CD0">
        <w:rPr>
          <w:highlight w:val="lightGray"/>
          <w:lang w:val="fr-FR"/>
        </w:rPr>
        <w:br/>
        <w:t>EU/1/97/046/038 - 90 </w:t>
      </w:r>
      <w:proofErr w:type="spellStart"/>
      <w:r w:rsidRPr="00667CD0">
        <w:rPr>
          <w:highlight w:val="lightGray"/>
          <w:lang w:val="fr-FR"/>
        </w:rPr>
        <w:t>tablets</w:t>
      </w:r>
      <w:proofErr w:type="spellEnd"/>
    </w:p>
    <w:p w:rsidR="006603C5" w:rsidRPr="005A7A4D" w:rsidRDefault="006603C5" w:rsidP="008E6ED7">
      <w:pPr>
        <w:pStyle w:val="EMEABodyText"/>
      </w:pPr>
      <w:r w:rsidRPr="0082357B">
        <w:rPr>
          <w:highlight w:val="lightGray"/>
        </w:rPr>
        <w:t>EU/1/97/046/025 - 98 tablets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13.</w:t>
      </w:r>
      <w:r w:rsidRPr="005A7A4D">
        <w:tab/>
        <w:t>BATCH NUMBER</w:t>
      </w:r>
    </w:p>
    <w:p w:rsidR="006603C5" w:rsidRPr="005A7A4D" w:rsidRDefault="006603C5" w:rsidP="008E6ED7">
      <w:pPr>
        <w:pStyle w:val="EMEABodyText"/>
        <w:keepNext/>
      </w:pPr>
    </w:p>
    <w:p w:rsidR="006603C5" w:rsidRPr="005A7A4D" w:rsidRDefault="006603C5" w:rsidP="008E6ED7">
      <w:pPr>
        <w:pStyle w:val="EMEABodyText"/>
        <w:keepNext/>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14.</w:t>
      </w:r>
      <w:r w:rsidRPr="005A7A4D">
        <w:tab/>
        <w:t>GENERAL CLASSIFICATION FOR SUPPLY</w:t>
      </w:r>
    </w:p>
    <w:p w:rsidR="006603C5" w:rsidRPr="005A7A4D" w:rsidRDefault="006603C5" w:rsidP="008E6ED7">
      <w:pPr>
        <w:pStyle w:val="EMEABodyText"/>
        <w:keepNext/>
      </w:pPr>
    </w:p>
    <w:p w:rsidR="006603C5" w:rsidRPr="005A7A4D" w:rsidRDefault="006603C5" w:rsidP="008E6ED7">
      <w:pPr>
        <w:pStyle w:val="EMEABodyText"/>
        <w:keepNext/>
      </w:pPr>
      <w:r w:rsidRPr="005A7A4D">
        <w:t>Medicinal product subject to medical prescription.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15.</w:t>
      </w:r>
      <w:r w:rsidRPr="005A7A4D">
        <w:tab/>
        <w:t>INSTRUCTIONS ON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16.</w:t>
      </w:r>
      <w:r w:rsidRPr="005A7A4D">
        <w:tab/>
        <w:t>information in braille</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xml:space="preserve"> 150 mg</w:t>
      </w:r>
    </w:p>
    <w:p w:rsidR="001E2A10" w:rsidRDefault="001E2A10" w:rsidP="001E2A10">
      <w:pPr>
        <w:pStyle w:val="EMEABodyText"/>
      </w:pPr>
    </w:p>
    <w:p w:rsidR="00B84DCB" w:rsidRPr="005A7A4D" w:rsidRDefault="00B84DCB" w:rsidP="001E2A10">
      <w:pPr>
        <w:pStyle w:val="EMEABodyText"/>
      </w:pPr>
    </w:p>
    <w:p w:rsidR="00A014B1" w:rsidRPr="005A7A4D" w:rsidRDefault="00A014B1" w:rsidP="00A014B1">
      <w:pPr>
        <w:pBdr>
          <w:top w:val="single" w:sz="4" w:space="1" w:color="auto"/>
          <w:left w:val="single" w:sz="4" w:space="4" w:color="auto"/>
          <w:bottom w:val="single" w:sz="4" w:space="0" w:color="auto"/>
          <w:right w:val="single" w:sz="4" w:space="4" w:color="auto"/>
        </w:pBdr>
        <w:rPr>
          <w:i/>
        </w:rPr>
      </w:pPr>
      <w:r w:rsidRPr="005A7A4D">
        <w:rPr>
          <w:b/>
        </w:rPr>
        <w:t>17.</w:t>
      </w:r>
      <w:r w:rsidRPr="005A7A4D">
        <w:rPr>
          <w:b/>
        </w:rPr>
        <w:tab/>
        <w:t>UNIQUE IDENTIFIER – 2D BARCODE</w:t>
      </w:r>
    </w:p>
    <w:p w:rsidR="00A014B1" w:rsidRPr="005A7A4D" w:rsidRDefault="00A014B1" w:rsidP="00A014B1"/>
    <w:p w:rsidR="00A014B1" w:rsidRPr="005A7A4D" w:rsidRDefault="00A014B1" w:rsidP="00A014B1">
      <w:r w:rsidRPr="005A7A4D">
        <w:t>2D barcode carrying the unique identifier included.</w:t>
      </w:r>
    </w:p>
    <w:p w:rsidR="00A014B1" w:rsidRDefault="00A014B1" w:rsidP="00A014B1"/>
    <w:p w:rsidR="00B84DCB" w:rsidRPr="005A7A4D" w:rsidRDefault="00B84DCB" w:rsidP="00A014B1"/>
    <w:p w:rsidR="00A014B1" w:rsidRPr="005A7A4D" w:rsidRDefault="00A014B1" w:rsidP="00A014B1">
      <w:pPr>
        <w:pBdr>
          <w:top w:val="single" w:sz="4" w:space="1" w:color="auto"/>
          <w:left w:val="single" w:sz="4" w:space="4" w:color="auto"/>
          <w:bottom w:val="single" w:sz="4" w:space="0" w:color="auto"/>
          <w:right w:val="single" w:sz="4" w:space="4" w:color="auto"/>
        </w:pBdr>
        <w:rPr>
          <w:i/>
        </w:rPr>
      </w:pPr>
      <w:r w:rsidRPr="005A7A4D">
        <w:rPr>
          <w:b/>
        </w:rPr>
        <w:t>18.</w:t>
      </w:r>
      <w:r w:rsidRPr="005A7A4D">
        <w:rPr>
          <w:b/>
        </w:rPr>
        <w:tab/>
        <w:t>UNIQUE IDENTIFIER - HUMAN READABLE DATA</w:t>
      </w:r>
    </w:p>
    <w:p w:rsidR="00A014B1" w:rsidRPr="005A7A4D" w:rsidRDefault="00A014B1" w:rsidP="00A014B1">
      <w:pPr>
        <w:pStyle w:val="EMEATitlePAC"/>
        <w:pBdr>
          <w:top w:val="none" w:sz="0" w:space="0" w:color="auto"/>
          <w:left w:val="none" w:sz="0" w:space="0" w:color="auto"/>
          <w:bottom w:val="none" w:sz="0" w:space="0" w:color="auto"/>
          <w:right w:val="none" w:sz="0" w:space="0" w:color="auto"/>
        </w:pBdr>
      </w:pPr>
    </w:p>
    <w:p w:rsidR="00A014B1" w:rsidRPr="005A7A4D"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 xml:space="preserve">PC: </w:t>
      </w:r>
    </w:p>
    <w:p w:rsidR="00A014B1" w:rsidRPr="005A7A4D"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SN:</w:t>
      </w:r>
    </w:p>
    <w:p w:rsidR="00714C2F" w:rsidRDefault="00A014B1" w:rsidP="00A014B1">
      <w:pPr>
        <w:pStyle w:val="EMEATitlePAC"/>
        <w:pBdr>
          <w:top w:val="none" w:sz="0" w:space="0" w:color="auto"/>
          <w:left w:val="none" w:sz="0" w:space="0" w:color="auto"/>
          <w:bottom w:val="none" w:sz="0" w:space="0" w:color="auto"/>
          <w:right w:val="none" w:sz="0" w:space="0" w:color="auto"/>
        </w:pBdr>
        <w:rPr>
          <w:b w:val="0"/>
        </w:rPr>
      </w:pPr>
      <w:r w:rsidRPr="005A7A4D">
        <w:rPr>
          <w:b w:val="0"/>
        </w:rPr>
        <w:t>NN:</w:t>
      </w:r>
    </w:p>
    <w:p w:rsidR="006603C5" w:rsidRPr="005A7A4D" w:rsidRDefault="006603C5" w:rsidP="001F11F6">
      <w:pPr>
        <w:pStyle w:val="EMEATitlePAC"/>
      </w:pPr>
      <w:r w:rsidRPr="00667CD0">
        <w:rPr>
          <w:b w:val="0"/>
        </w:rPr>
        <w:br w:type="page"/>
      </w:r>
      <w:r w:rsidRPr="005A7A4D">
        <w:t>MINIMUM PARTICULARS TO APPEAR ON BLISTERS OR STRIPS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150 mg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NAME OF THE MARKETING AUTHORISATION HOLDER</w:t>
      </w:r>
    </w:p>
    <w:p w:rsidR="006603C5" w:rsidRPr="005A7A4D" w:rsidRDefault="006603C5">
      <w:pPr>
        <w:pStyle w:val="EMEABodyText"/>
      </w:pPr>
    </w:p>
    <w:p w:rsidR="006603C5" w:rsidRPr="005D0F57" w:rsidRDefault="00787323">
      <w:pPr>
        <w:pStyle w:val="EMEABodyText"/>
        <w:rPr>
          <w:lang w:val="fr-FR"/>
        </w:rPr>
      </w:pPr>
      <w:r w:rsidRPr="00787323">
        <w:rPr>
          <w:lang w:val="fr-FR"/>
        </w:rPr>
        <w:t>sanofi-aventis groupe</w:t>
      </w:r>
    </w:p>
    <w:p w:rsidR="006603C5" w:rsidRPr="005D0F57" w:rsidRDefault="006603C5">
      <w:pPr>
        <w:pStyle w:val="EMEABodyText"/>
        <w:rPr>
          <w:lang w:val="fr-FR"/>
        </w:rPr>
      </w:pPr>
    </w:p>
    <w:p w:rsidR="006603C5" w:rsidRPr="005D0F57" w:rsidRDefault="006603C5">
      <w:pPr>
        <w:pStyle w:val="EMEABodyText"/>
        <w:rPr>
          <w:lang w:val="fr-FR"/>
        </w:rPr>
      </w:pPr>
    </w:p>
    <w:p w:rsidR="006603C5" w:rsidRPr="005D0F57" w:rsidRDefault="006603C5" w:rsidP="008E6ED7">
      <w:pPr>
        <w:pStyle w:val="EMEATitlePAC"/>
        <w:rPr>
          <w:lang w:val="fr-FR"/>
        </w:rPr>
      </w:pPr>
      <w:r w:rsidRPr="005D0F57">
        <w:rPr>
          <w:lang w:val="fr-FR"/>
        </w:rPr>
        <w:t>3.</w:t>
      </w:r>
      <w:r w:rsidRPr="005D0F57">
        <w:rPr>
          <w:lang w:val="fr-FR"/>
        </w:rPr>
        <w:tab/>
        <w:t>EXPIRY DATE</w:t>
      </w:r>
    </w:p>
    <w:p w:rsidR="006603C5" w:rsidRPr="005D0F57" w:rsidRDefault="006603C5" w:rsidP="008E6ED7">
      <w:pPr>
        <w:pStyle w:val="EMEABodyText"/>
        <w:keepNext/>
        <w:rPr>
          <w:lang w:val="fr-FR"/>
        </w:rPr>
      </w:pPr>
    </w:p>
    <w:p w:rsidR="006603C5" w:rsidRPr="005D0F57" w:rsidRDefault="006603C5" w:rsidP="008E6ED7">
      <w:pPr>
        <w:pStyle w:val="EMEABodyText"/>
        <w:keepNext/>
        <w:rPr>
          <w:i/>
          <w:lang w:val="fr-FR"/>
        </w:rPr>
      </w:pPr>
      <w:r w:rsidRPr="005D0F57">
        <w:rPr>
          <w:lang w:val="fr-FR"/>
        </w:rPr>
        <w:t>EXP</w:t>
      </w:r>
    </w:p>
    <w:p w:rsidR="006603C5" w:rsidRPr="005D0F57" w:rsidRDefault="006603C5">
      <w:pPr>
        <w:pStyle w:val="EMEABodyText"/>
        <w:rPr>
          <w:lang w:val="fr-FR"/>
        </w:rPr>
      </w:pPr>
    </w:p>
    <w:p w:rsidR="006603C5" w:rsidRPr="005D0F57" w:rsidRDefault="006603C5">
      <w:pPr>
        <w:pStyle w:val="EMEABodyText"/>
        <w:rPr>
          <w:lang w:val="fr-FR"/>
        </w:rPr>
      </w:pPr>
    </w:p>
    <w:p w:rsidR="006603C5" w:rsidRPr="005A7A4D" w:rsidRDefault="006603C5" w:rsidP="008E6ED7">
      <w:pPr>
        <w:pStyle w:val="EMEATitlePAC"/>
      </w:pPr>
      <w:r w:rsidRPr="005A7A4D">
        <w:t>4.</w:t>
      </w:r>
      <w:r w:rsidRPr="005A7A4D">
        <w:tab/>
        <w:t>BATCH NUMBER</w:t>
      </w:r>
    </w:p>
    <w:p w:rsidR="006603C5" w:rsidRPr="005A7A4D" w:rsidRDefault="006603C5" w:rsidP="008E6ED7">
      <w:pPr>
        <w:pStyle w:val="EMEABodyText"/>
        <w:keepNext/>
      </w:pPr>
    </w:p>
    <w:p w:rsidR="006603C5" w:rsidRPr="005A7A4D" w:rsidRDefault="006603C5" w:rsidP="008E6ED7">
      <w:pPr>
        <w:pStyle w:val="EMEABodyText"/>
        <w:keepNext/>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OTher</w:t>
      </w:r>
    </w:p>
    <w:p w:rsidR="006603C5" w:rsidRPr="005A7A4D" w:rsidRDefault="006603C5" w:rsidP="008E6ED7">
      <w:pPr>
        <w:pStyle w:val="EMEABodyText"/>
        <w:keepNext/>
      </w:pPr>
    </w:p>
    <w:p w:rsidR="006603C5" w:rsidRPr="005A7A4D" w:rsidRDefault="006603C5" w:rsidP="008E6ED7">
      <w:pPr>
        <w:pStyle w:val="EMEABodyText"/>
        <w:keepNext/>
      </w:pPr>
      <w:r w:rsidRPr="0082357B">
        <w:rPr>
          <w:highlight w:val="lightGray"/>
        </w:rPr>
        <w:t>14 - 28 - 56 - 84 - 98 tablets:</w:t>
      </w:r>
    </w:p>
    <w:p w:rsidR="006603C5" w:rsidRPr="005A7A4D" w:rsidRDefault="006603C5" w:rsidP="008E6ED7">
      <w:pPr>
        <w:pStyle w:val="EMEABodyText"/>
      </w:pPr>
      <w:r w:rsidRPr="005A7A4D">
        <w:t>Mon</w:t>
      </w:r>
      <w:r w:rsidRPr="005A7A4D">
        <w:br/>
        <w:t>Tue</w:t>
      </w:r>
      <w:r w:rsidRPr="005A7A4D">
        <w:br/>
        <w:t>Wed</w:t>
      </w:r>
      <w:r w:rsidRPr="005A7A4D">
        <w:br/>
        <w:t>Thu</w:t>
      </w:r>
      <w:r w:rsidRPr="005A7A4D">
        <w:br/>
        <w:t>Fri</w:t>
      </w:r>
      <w:r w:rsidRPr="005A7A4D">
        <w:br/>
        <w:t>Sat</w:t>
      </w:r>
      <w:r w:rsidRPr="005A7A4D">
        <w:br/>
        <w:t>Sun</w:t>
      </w:r>
    </w:p>
    <w:p w:rsidR="006603C5" w:rsidRPr="005A7A4D" w:rsidRDefault="006603C5">
      <w:pPr>
        <w:pStyle w:val="EMEABodyText"/>
      </w:pPr>
    </w:p>
    <w:p w:rsidR="006603C5" w:rsidRPr="005A7A4D" w:rsidRDefault="006603C5">
      <w:pPr>
        <w:pStyle w:val="EMEABodyText"/>
      </w:pPr>
      <w:r w:rsidRPr="0082357B">
        <w:rPr>
          <w:highlight w:val="lightGray"/>
        </w:rPr>
        <w:t>30 - 56 x 1 - 90 tablets:</w:t>
      </w:r>
    </w:p>
    <w:p w:rsidR="006603C5" w:rsidRPr="005A7A4D" w:rsidRDefault="006603C5" w:rsidP="008E6ED7">
      <w:pPr>
        <w:pStyle w:val="EMEATitlePAC"/>
      </w:pPr>
      <w:r w:rsidRPr="005A7A4D">
        <w:br w:type="page"/>
        <w:t xml:space="preserve">PARTICULARS TO APPEAR ON THE OUTER PACKAGING </w:t>
      </w:r>
    </w:p>
    <w:p w:rsidR="006603C5" w:rsidRPr="005A7A4D" w:rsidRDefault="006603C5" w:rsidP="008E6ED7">
      <w:pPr>
        <w:pStyle w:val="EMEATitlePAC"/>
      </w:pPr>
    </w:p>
    <w:p w:rsidR="006603C5" w:rsidRPr="005A7A4D" w:rsidRDefault="006603C5" w:rsidP="008E6ED7">
      <w:pPr>
        <w:pStyle w:val="EMEATitlePAC"/>
      </w:pPr>
      <w:r w:rsidRPr="005A7A4D">
        <w:t>OUTER CARTON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300 mg film-coated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STATEMENT OF ACTIVE SUBSTANCE(S)</w:t>
      </w:r>
    </w:p>
    <w:p w:rsidR="006603C5" w:rsidRPr="005A7A4D" w:rsidRDefault="006603C5" w:rsidP="008E6ED7">
      <w:pPr>
        <w:pStyle w:val="EMEABodyText"/>
        <w:keepNext/>
      </w:pPr>
    </w:p>
    <w:p w:rsidR="006603C5" w:rsidRPr="005A7A4D" w:rsidRDefault="006603C5" w:rsidP="008E6ED7">
      <w:pPr>
        <w:pStyle w:val="EMEABodyText"/>
        <w:keepNext/>
      </w:pPr>
      <w:r w:rsidRPr="005A7A4D">
        <w:t>Each tablet contains: irbesartan 300 mg</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3.</w:t>
      </w:r>
      <w:r w:rsidRPr="005A7A4D">
        <w:tab/>
        <w:t>LIST OF EXCIPIENTS</w:t>
      </w:r>
    </w:p>
    <w:p w:rsidR="006603C5" w:rsidRPr="005A7A4D" w:rsidRDefault="006603C5" w:rsidP="008E6ED7">
      <w:pPr>
        <w:pStyle w:val="EMEABodyText"/>
        <w:keepNext/>
      </w:pPr>
    </w:p>
    <w:p w:rsidR="006603C5" w:rsidRPr="005A7A4D" w:rsidRDefault="006603C5" w:rsidP="008E6ED7">
      <w:pPr>
        <w:pStyle w:val="EMEABodyText"/>
        <w:keepNext/>
      </w:pPr>
      <w:r w:rsidRPr="005A7A4D">
        <w:t>Excipients: also contains lactose monohydrate.</w:t>
      </w:r>
      <w:r w:rsidR="00944776" w:rsidRPr="005A7A4D">
        <w:t xml:space="preserve"> See leaflet for further information</w:t>
      </w:r>
      <w:r w:rsidR="00A55C82" w:rsidRPr="005A7A4D">
        <w: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4.</w:t>
      </w:r>
      <w:r w:rsidRPr="005A7A4D">
        <w:tab/>
        <w:t>PHARMACEUTICAL FORM AND CONTENTS</w:t>
      </w:r>
    </w:p>
    <w:p w:rsidR="006603C5" w:rsidRPr="005A7A4D" w:rsidRDefault="006603C5" w:rsidP="008E6ED7">
      <w:pPr>
        <w:pStyle w:val="EMEABodyText"/>
        <w:keepNext/>
      </w:pPr>
    </w:p>
    <w:p w:rsidR="006603C5" w:rsidRPr="005A7A4D" w:rsidRDefault="006603C5">
      <w:pPr>
        <w:pStyle w:val="EMEABodyText"/>
      </w:pPr>
      <w:r w:rsidRPr="005A7A4D">
        <w:t>14 tablets</w:t>
      </w:r>
      <w:r w:rsidRPr="005A7A4D">
        <w:br/>
        <w:t>28 tablets</w:t>
      </w:r>
      <w:r w:rsidRPr="005A7A4D">
        <w:br/>
        <w:t>30 tablets</w:t>
      </w:r>
      <w:r w:rsidRPr="005A7A4D">
        <w:br/>
        <w:t>56 tablets</w:t>
      </w:r>
      <w:r w:rsidRPr="005A7A4D">
        <w:br/>
        <w:t>56 x 1 tablets</w:t>
      </w:r>
      <w:r w:rsidRPr="005A7A4D">
        <w:br/>
        <w:t>84 tablets</w:t>
      </w:r>
      <w:r w:rsidRPr="005A7A4D">
        <w:br/>
        <w:t>90 tablets</w:t>
      </w:r>
      <w:r w:rsidRPr="005A7A4D">
        <w:br/>
        <w:t>98 tablets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METHOD AND ROUTE(S) OF ADMINISTRATION</w:t>
      </w:r>
    </w:p>
    <w:p w:rsidR="006603C5" w:rsidRPr="005A7A4D" w:rsidRDefault="006603C5">
      <w:pPr>
        <w:pStyle w:val="EMEABodyText"/>
      </w:pPr>
    </w:p>
    <w:p w:rsidR="006603C5" w:rsidRPr="005A7A4D" w:rsidRDefault="006603C5">
      <w:pPr>
        <w:pStyle w:val="EMEABodyText"/>
      </w:pPr>
      <w:r w:rsidRPr="005A7A4D">
        <w:t>Oral use. Read the package leaflet before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6.</w:t>
      </w:r>
      <w:r w:rsidRPr="005A7A4D">
        <w:tab/>
        <w:t>SPECIAL WARNING THAT THE MEDICINAL PRODUCT MUST BE STORED OUT OF THE SIGHT AND REACH OF CHILDREN</w:t>
      </w:r>
    </w:p>
    <w:p w:rsidR="006603C5" w:rsidRPr="005A7A4D" w:rsidRDefault="006603C5" w:rsidP="008E6ED7">
      <w:pPr>
        <w:pStyle w:val="EMEABodyText"/>
        <w:keepNext/>
      </w:pPr>
    </w:p>
    <w:p w:rsidR="006603C5" w:rsidRPr="005A7A4D" w:rsidRDefault="006603C5" w:rsidP="008E6ED7">
      <w:pPr>
        <w:pStyle w:val="EMEABodyText"/>
        <w:keepNext/>
      </w:pPr>
      <w:r w:rsidRPr="005A7A4D">
        <w:t>Keep out of the sight and reach of children.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7.</w:t>
      </w:r>
      <w:r w:rsidRPr="005A7A4D">
        <w:tab/>
        <w:t>OTHER SPECIAL WARNING(S), IF NECESSARY</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8.</w:t>
      </w:r>
      <w:r w:rsidRPr="005A7A4D">
        <w:tab/>
        <w:t>EXPIRY DATE</w:t>
      </w:r>
    </w:p>
    <w:p w:rsidR="006603C5" w:rsidRPr="005A7A4D" w:rsidRDefault="006603C5" w:rsidP="008E6ED7">
      <w:pPr>
        <w:pStyle w:val="EMEABodyText"/>
        <w:keepNext/>
      </w:pPr>
    </w:p>
    <w:p w:rsidR="006603C5" w:rsidRPr="005A7A4D" w:rsidRDefault="006603C5" w:rsidP="008E6ED7">
      <w:pPr>
        <w:pStyle w:val="EMEABodyText"/>
        <w:keepNext/>
        <w:rPr>
          <w:i/>
        </w:rPr>
      </w:pPr>
      <w:r w:rsidRPr="005A7A4D">
        <w:t>EXP</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9.</w:t>
      </w:r>
      <w:r w:rsidRPr="005A7A4D">
        <w:tab/>
        <w:t>SPECIAL STORAGE CONDITIONS</w:t>
      </w:r>
    </w:p>
    <w:p w:rsidR="006603C5" w:rsidRPr="005A7A4D" w:rsidRDefault="006603C5" w:rsidP="008E6ED7">
      <w:pPr>
        <w:pStyle w:val="EMEABodyText"/>
        <w:keepNext/>
      </w:pPr>
    </w:p>
    <w:p w:rsidR="006603C5" w:rsidRPr="005A7A4D" w:rsidRDefault="006603C5" w:rsidP="008E6ED7">
      <w:pPr>
        <w:pStyle w:val="EMEABodyText"/>
        <w:keepNext/>
      </w:pPr>
      <w:r w:rsidRPr="005A7A4D">
        <w:t>Do not store above 30°C.</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ind w:left="600" w:hanging="600"/>
      </w:pPr>
      <w:r w:rsidRPr="005A7A4D">
        <w:t>10.</w:t>
      </w:r>
      <w:r w:rsidRPr="005A7A4D">
        <w:tab/>
        <w:t>SPECIAL PRECAUTIONS FOR DISPOSAL OF UNUSED MEDICINAL PRODUCTS OR WASTE MATERIALS DERIVED FROM SUCH MEDICINAL PRODUCTS, IF APPROPRIATE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11.</w:t>
      </w:r>
      <w:r w:rsidRPr="005A7A4D">
        <w:tab/>
        <w:t>NAME AND ADDRESS OF THE MARKETING AUTHORISATION HOLDER</w:t>
      </w:r>
    </w:p>
    <w:p w:rsidR="006603C5" w:rsidRPr="005A7A4D" w:rsidRDefault="006603C5">
      <w:pPr>
        <w:pStyle w:val="EMEABodyText"/>
      </w:pPr>
    </w:p>
    <w:p w:rsidR="006603C5" w:rsidRPr="00667CD0" w:rsidRDefault="00787323">
      <w:pPr>
        <w:pStyle w:val="EMEAAddress"/>
        <w:rPr>
          <w:lang w:val="fr-FR"/>
        </w:rPr>
      </w:pPr>
      <w:r w:rsidRPr="00787323">
        <w:rPr>
          <w:lang w:val="fr-FR"/>
        </w:rPr>
        <w:t>sanofi-aventis groupe</w:t>
      </w:r>
      <w:r w:rsidR="006603C5" w:rsidRPr="00667CD0">
        <w:rPr>
          <w:lang w:val="fr-FR"/>
        </w:rPr>
        <w:br/>
        <w:t>54</w:t>
      </w:r>
      <w:r w:rsidR="00E951EC" w:rsidRPr="00667CD0">
        <w:rPr>
          <w:lang w:val="fr-FR"/>
        </w:rPr>
        <w:t>,</w:t>
      </w:r>
      <w:r w:rsidR="006603C5" w:rsidRPr="00667CD0">
        <w:rPr>
          <w:lang w:val="fr-FR"/>
        </w:rPr>
        <w:t xml:space="preserve"> rue La Boétie</w:t>
      </w:r>
      <w:r w:rsidR="006603C5" w:rsidRPr="00667CD0">
        <w:rPr>
          <w:lang w:val="fr-FR"/>
        </w:rPr>
        <w:br/>
      </w:r>
      <w:r w:rsidR="00E951EC" w:rsidRPr="00667CD0">
        <w:rPr>
          <w:lang w:val="fr-FR"/>
        </w:rPr>
        <w:t>F-</w:t>
      </w:r>
      <w:r w:rsidR="006603C5" w:rsidRPr="00667CD0">
        <w:rPr>
          <w:lang w:val="fr-FR"/>
        </w:rPr>
        <w:t>75008 Paris - France</w:t>
      </w:r>
    </w:p>
    <w:p w:rsidR="006603C5" w:rsidRPr="00667CD0" w:rsidRDefault="006603C5">
      <w:pPr>
        <w:pStyle w:val="EMEABodyText"/>
        <w:rPr>
          <w:lang w:val="fr-FR"/>
        </w:rPr>
      </w:pPr>
    </w:p>
    <w:p w:rsidR="006603C5" w:rsidRPr="00667CD0" w:rsidRDefault="006603C5">
      <w:pPr>
        <w:pStyle w:val="EMEABodyText"/>
        <w:rPr>
          <w:lang w:val="fr-FR"/>
        </w:rPr>
      </w:pPr>
    </w:p>
    <w:p w:rsidR="006603C5" w:rsidRPr="005D0F57" w:rsidRDefault="006603C5" w:rsidP="008E6ED7">
      <w:pPr>
        <w:pStyle w:val="EMEATitlePAC"/>
      </w:pPr>
      <w:r w:rsidRPr="005D0F57">
        <w:t>12.</w:t>
      </w:r>
      <w:r w:rsidRPr="005D0F57">
        <w:tab/>
        <w:t>MARKETING AUTHORISATION NUMBER(S)</w:t>
      </w:r>
    </w:p>
    <w:p w:rsidR="006603C5" w:rsidRPr="005D0F57" w:rsidRDefault="006603C5">
      <w:pPr>
        <w:pStyle w:val="EMEABodyText"/>
      </w:pPr>
    </w:p>
    <w:p w:rsidR="006603C5" w:rsidRPr="005D0F57" w:rsidRDefault="006603C5" w:rsidP="008E6ED7">
      <w:pPr>
        <w:pStyle w:val="EMEABodyText"/>
        <w:rPr>
          <w:highlight w:val="lightGray"/>
        </w:rPr>
      </w:pPr>
      <w:r w:rsidRPr="005D0F57">
        <w:rPr>
          <w:highlight w:val="lightGray"/>
        </w:rPr>
        <w:t>EU/1/97/046/026 - 14 tablets</w:t>
      </w:r>
    </w:p>
    <w:p w:rsidR="006603C5" w:rsidRPr="00667CD0" w:rsidRDefault="006603C5" w:rsidP="008E6ED7">
      <w:pPr>
        <w:pStyle w:val="EMEABodyText"/>
        <w:rPr>
          <w:highlight w:val="lightGray"/>
          <w:lang w:val="fr-FR"/>
        </w:rPr>
      </w:pPr>
      <w:r w:rsidRPr="00667CD0">
        <w:rPr>
          <w:highlight w:val="lightGray"/>
          <w:lang w:val="fr-FR"/>
        </w:rPr>
        <w:t>EU/1/97/046/027 - 28 </w:t>
      </w:r>
      <w:proofErr w:type="spellStart"/>
      <w:r w:rsidRPr="00667CD0">
        <w:rPr>
          <w:highlight w:val="lightGray"/>
          <w:lang w:val="fr-FR"/>
        </w:rPr>
        <w:t>tablets</w:t>
      </w:r>
      <w:proofErr w:type="spellEnd"/>
      <w:r w:rsidRPr="00667CD0">
        <w:rPr>
          <w:highlight w:val="lightGray"/>
          <w:lang w:val="fr-FR"/>
        </w:rPr>
        <w:br/>
        <w:t>EU/1/97/046/036 - 30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EU/1/97/046/028 - 56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EU/1/97/046/029 - 56 x 1 </w:t>
      </w:r>
      <w:proofErr w:type="spellStart"/>
      <w:r w:rsidRPr="00667CD0">
        <w:rPr>
          <w:highlight w:val="lightGray"/>
          <w:lang w:val="fr-FR"/>
        </w:rPr>
        <w:t>tablets</w:t>
      </w:r>
      <w:proofErr w:type="spellEnd"/>
    </w:p>
    <w:p w:rsidR="006603C5" w:rsidRPr="00667CD0" w:rsidRDefault="006603C5" w:rsidP="008E6ED7">
      <w:pPr>
        <w:pStyle w:val="EMEABodyText"/>
        <w:rPr>
          <w:highlight w:val="lightGray"/>
          <w:lang w:val="fr-FR"/>
        </w:rPr>
      </w:pPr>
      <w:r w:rsidRPr="00667CD0">
        <w:rPr>
          <w:highlight w:val="lightGray"/>
          <w:lang w:val="fr-FR"/>
        </w:rPr>
        <w:t>EU/1/97/046/033 - 84 </w:t>
      </w:r>
      <w:proofErr w:type="spellStart"/>
      <w:r w:rsidRPr="00667CD0">
        <w:rPr>
          <w:highlight w:val="lightGray"/>
          <w:lang w:val="fr-FR"/>
        </w:rPr>
        <w:t>tablets</w:t>
      </w:r>
      <w:proofErr w:type="spellEnd"/>
      <w:r w:rsidRPr="00667CD0">
        <w:rPr>
          <w:highlight w:val="lightGray"/>
          <w:lang w:val="fr-FR"/>
        </w:rPr>
        <w:br/>
        <w:t>EU/1/97/046/039 - 90 </w:t>
      </w:r>
      <w:proofErr w:type="spellStart"/>
      <w:r w:rsidRPr="00667CD0">
        <w:rPr>
          <w:highlight w:val="lightGray"/>
          <w:lang w:val="fr-FR"/>
        </w:rPr>
        <w:t>tablets</w:t>
      </w:r>
      <w:proofErr w:type="spellEnd"/>
    </w:p>
    <w:p w:rsidR="006603C5" w:rsidRPr="005A7A4D" w:rsidRDefault="006603C5" w:rsidP="008E6ED7">
      <w:pPr>
        <w:pStyle w:val="EMEABodyText"/>
      </w:pPr>
      <w:r w:rsidRPr="0082357B">
        <w:rPr>
          <w:highlight w:val="lightGray"/>
        </w:rPr>
        <w:t>EU/1/97/046/030 - 98 tablets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13.</w:t>
      </w:r>
      <w:r w:rsidRPr="005A7A4D">
        <w:tab/>
        <w:t>BATCH NUMBER</w:t>
      </w:r>
    </w:p>
    <w:p w:rsidR="006603C5" w:rsidRPr="005A7A4D" w:rsidRDefault="006603C5" w:rsidP="008E6ED7">
      <w:pPr>
        <w:pStyle w:val="EMEABodyText"/>
        <w:keepNext/>
      </w:pPr>
    </w:p>
    <w:p w:rsidR="006603C5" w:rsidRPr="005A7A4D" w:rsidRDefault="006603C5" w:rsidP="008E6ED7">
      <w:pPr>
        <w:pStyle w:val="EMEABodyText"/>
        <w:keepNext/>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14.</w:t>
      </w:r>
      <w:r w:rsidRPr="005A7A4D">
        <w:tab/>
        <w:t>GENERAL CLASSIFICATION FOR SUPPLY</w:t>
      </w:r>
    </w:p>
    <w:p w:rsidR="006603C5" w:rsidRPr="005A7A4D" w:rsidRDefault="006603C5" w:rsidP="008E6ED7">
      <w:pPr>
        <w:pStyle w:val="EMEABodyText"/>
        <w:keepNext/>
      </w:pPr>
    </w:p>
    <w:p w:rsidR="006603C5" w:rsidRPr="005A7A4D" w:rsidRDefault="006603C5" w:rsidP="008E6ED7">
      <w:pPr>
        <w:pStyle w:val="EMEABodyText"/>
        <w:keepNext/>
      </w:pPr>
      <w:r w:rsidRPr="005A7A4D">
        <w:t>Medicinal product subject to medical prescription.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15.</w:t>
      </w:r>
      <w:r w:rsidRPr="005A7A4D">
        <w:tab/>
        <w:t>INSTRUCTIONS ON USE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16.</w:t>
      </w:r>
      <w:r w:rsidRPr="005A7A4D">
        <w:tab/>
        <w:t>information in braille</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xml:space="preserve"> 300 mg</w:t>
      </w:r>
    </w:p>
    <w:p w:rsidR="00EC1149" w:rsidRDefault="00EC1149">
      <w:pPr>
        <w:pStyle w:val="EMEABodyText"/>
      </w:pPr>
    </w:p>
    <w:p w:rsidR="00B84DCB" w:rsidRPr="005A7A4D" w:rsidRDefault="00B84DCB">
      <w:pPr>
        <w:pStyle w:val="EMEABodyText"/>
      </w:pPr>
    </w:p>
    <w:p w:rsidR="00BA2B7D" w:rsidRPr="005A7A4D" w:rsidRDefault="00BA2B7D" w:rsidP="00BA2B7D">
      <w:pPr>
        <w:pBdr>
          <w:top w:val="single" w:sz="4" w:space="1" w:color="auto"/>
          <w:left w:val="single" w:sz="4" w:space="4" w:color="auto"/>
          <w:bottom w:val="single" w:sz="4" w:space="0" w:color="auto"/>
          <w:right w:val="single" w:sz="4" w:space="4" w:color="auto"/>
        </w:pBdr>
        <w:rPr>
          <w:i/>
        </w:rPr>
      </w:pPr>
      <w:r w:rsidRPr="005A7A4D">
        <w:rPr>
          <w:b/>
        </w:rPr>
        <w:t>17.</w:t>
      </w:r>
      <w:r w:rsidRPr="005A7A4D">
        <w:rPr>
          <w:b/>
        </w:rPr>
        <w:tab/>
        <w:t>UNIQUE IDENTIFIER – 2D BARCODE</w:t>
      </w:r>
    </w:p>
    <w:p w:rsidR="00BA2B7D" w:rsidRPr="005A7A4D" w:rsidRDefault="00BA2B7D" w:rsidP="00BA2B7D"/>
    <w:p w:rsidR="00BA2B7D" w:rsidRPr="005A7A4D" w:rsidRDefault="00BA2B7D" w:rsidP="00BA2B7D">
      <w:r w:rsidRPr="005A7A4D">
        <w:t>2D barcode carrying the unique identifier included.</w:t>
      </w:r>
    </w:p>
    <w:p w:rsidR="00BA2B7D" w:rsidRDefault="00BA2B7D" w:rsidP="00BA2B7D"/>
    <w:p w:rsidR="00B84DCB" w:rsidRPr="005A7A4D" w:rsidRDefault="00B84DCB" w:rsidP="00BA2B7D"/>
    <w:p w:rsidR="00BA2B7D" w:rsidRPr="005A7A4D" w:rsidRDefault="00BA2B7D" w:rsidP="00BA2B7D">
      <w:pPr>
        <w:pBdr>
          <w:top w:val="single" w:sz="4" w:space="1" w:color="auto"/>
          <w:left w:val="single" w:sz="4" w:space="4" w:color="auto"/>
          <w:bottom w:val="single" w:sz="4" w:space="0" w:color="auto"/>
          <w:right w:val="single" w:sz="4" w:space="4" w:color="auto"/>
        </w:pBdr>
        <w:rPr>
          <w:i/>
        </w:rPr>
      </w:pPr>
      <w:r w:rsidRPr="005A7A4D">
        <w:rPr>
          <w:b/>
        </w:rPr>
        <w:t>18.</w:t>
      </w:r>
      <w:r w:rsidRPr="005A7A4D">
        <w:rPr>
          <w:b/>
        </w:rPr>
        <w:tab/>
        <w:t>UNIQUE IDENTIFIER - HUMAN READABLE DATA</w:t>
      </w:r>
    </w:p>
    <w:p w:rsidR="00BA2B7D" w:rsidRPr="005A7A4D" w:rsidRDefault="00BA2B7D" w:rsidP="00BA2B7D">
      <w:pPr>
        <w:pStyle w:val="EMEATitlePAC"/>
        <w:pBdr>
          <w:top w:val="none" w:sz="0" w:space="0" w:color="auto"/>
          <w:left w:val="none" w:sz="0" w:space="0" w:color="auto"/>
          <w:bottom w:val="none" w:sz="0" w:space="0" w:color="auto"/>
          <w:right w:val="none" w:sz="0" w:space="0" w:color="auto"/>
        </w:pBdr>
      </w:pPr>
    </w:p>
    <w:p w:rsidR="00BA2B7D" w:rsidRPr="005A7A4D" w:rsidRDefault="00BA2B7D" w:rsidP="00BA2B7D">
      <w:pPr>
        <w:pStyle w:val="EMEATitlePAC"/>
        <w:pBdr>
          <w:top w:val="none" w:sz="0" w:space="0" w:color="auto"/>
          <w:left w:val="none" w:sz="0" w:space="0" w:color="auto"/>
          <w:bottom w:val="none" w:sz="0" w:space="0" w:color="auto"/>
          <w:right w:val="none" w:sz="0" w:space="0" w:color="auto"/>
        </w:pBdr>
        <w:rPr>
          <w:b w:val="0"/>
        </w:rPr>
      </w:pPr>
      <w:r w:rsidRPr="005A7A4D">
        <w:rPr>
          <w:b w:val="0"/>
        </w:rPr>
        <w:t xml:space="preserve">PC: </w:t>
      </w:r>
    </w:p>
    <w:p w:rsidR="00BA2B7D" w:rsidRPr="005A7A4D" w:rsidRDefault="00BA2B7D" w:rsidP="00BA2B7D">
      <w:pPr>
        <w:pStyle w:val="EMEATitlePAC"/>
        <w:pBdr>
          <w:top w:val="none" w:sz="0" w:space="0" w:color="auto"/>
          <w:left w:val="none" w:sz="0" w:space="0" w:color="auto"/>
          <w:bottom w:val="none" w:sz="0" w:space="0" w:color="auto"/>
          <w:right w:val="none" w:sz="0" w:space="0" w:color="auto"/>
        </w:pBdr>
        <w:rPr>
          <w:b w:val="0"/>
        </w:rPr>
      </w:pPr>
      <w:r w:rsidRPr="005A7A4D">
        <w:rPr>
          <w:b w:val="0"/>
        </w:rPr>
        <w:t>SN:</w:t>
      </w:r>
    </w:p>
    <w:p w:rsidR="00714C2F" w:rsidRDefault="00714C2F" w:rsidP="00BA2B7D">
      <w:pPr>
        <w:pStyle w:val="EMEATitlePAC"/>
        <w:pBdr>
          <w:top w:val="none" w:sz="0" w:space="0" w:color="auto"/>
          <w:left w:val="none" w:sz="0" w:space="0" w:color="auto"/>
          <w:bottom w:val="none" w:sz="0" w:space="0" w:color="auto"/>
          <w:right w:val="none" w:sz="0" w:space="0" w:color="auto"/>
        </w:pBdr>
        <w:rPr>
          <w:b w:val="0"/>
        </w:rPr>
      </w:pPr>
    </w:p>
    <w:p w:rsidR="006603C5" w:rsidRPr="005A7A4D" w:rsidRDefault="006603C5" w:rsidP="001F11F6">
      <w:pPr>
        <w:pStyle w:val="EMEATitlePAC"/>
        <w:rPr>
          <w:b w:val="0"/>
        </w:rPr>
      </w:pPr>
      <w:r w:rsidRPr="005A7A4D">
        <w:br w:type="page"/>
        <w:t>MINIMUM PARTICULARS TO APPEAR ON BLISTERS OR STRIPS</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1.</w:t>
      </w:r>
      <w:r w:rsidRPr="005A7A4D">
        <w:tab/>
        <w:t>NAME OF THE MEDICINAL PRODUCT</w:t>
      </w:r>
    </w:p>
    <w:p w:rsidR="006603C5" w:rsidRPr="005A7A4D" w:rsidRDefault="006603C5">
      <w:pPr>
        <w:pStyle w:val="EMEABodyText"/>
      </w:pPr>
    </w:p>
    <w:p w:rsidR="006603C5" w:rsidRPr="005A7A4D" w:rsidRDefault="006603C5">
      <w:pPr>
        <w:pStyle w:val="EMEABodyText"/>
      </w:pPr>
      <w:proofErr w:type="spellStart"/>
      <w:r w:rsidRPr="005A7A4D">
        <w:t>Aprovel</w:t>
      </w:r>
      <w:proofErr w:type="spellEnd"/>
      <w:r w:rsidRPr="005A7A4D">
        <w:t> 300 mg tablets</w:t>
      </w:r>
    </w:p>
    <w:p w:rsidR="006603C5" w:rsidRPr="005A7A4D" w:rsidRDefault="006603C5">
      <w:pPr>
        <w:pStyle w:val="EMEABodyText"/>
      </w:pPr>
      <w:r w:rsidRPr="005A7A4D">
        <w:t>irbesartan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2.</w:t>
      </w:r>
      <w:r w:rsidRPr="005A7A4D">
        <w:tab/>
        <w:t>NAME OF THE MARKETING AUTHORISATION HOLDER</w:t>
      </w:r>
    </w:p>
    <w:p w:rsidR="006603C5" w:rsidRPr="005A7A4D" w:rsidRDefault="006603C5">
      <w:pPr>
        <w:pStyle w:val="EMEABodyText"/>
      </w:pPr>
    </w:p>
    <w:p w:rsidR="006603C5" w:rsidRPr="005D0F57" w:rsidRDefault="00787323">
      <w:pPr>
        <w:pStyle w:val="EMEABodyText"/>
        <w:rPr>
          <w:lang w:val="fr-FR"/>
        </w:rPr>
      </w:pPr>
      <w:r w:rsidRPr="00787323">
        <w:rPr>
          <w:lang w:val="fr-FR"/>
        </w:rPr>
        <w:t>sanofi-aventis groupe</w:t>
      </w:r>
    </w:p>
    <w:p w:rsidR="006603C5" w:rsidRPr="005D0F57" w:rsidRDefault="006603C5">
      <w:pPr>
        <w:pStyle w:val="EMEABodyText"/>
        <w:rPr>
          <w:lang w:val="fr-FR"/>
        </w:rPr>
      </w:pPr>
    </w:p>
    <w:p w:rsidR="006603C5" w:rsidRPr="005D0F57" w:rsidRDefault="006603C5">
      <w:pPr>
        <w:pStyle w:val="EMEABodyText"/>
        <w:rPr>
          <w:lang w:val="fr-FR"/>
        </w:rPr>
      </w:pPr>
    </w:p>
    <w:p w:rsidR="006603C5" w:rsidRPr="005D0F57" w:rsidRDefault="006603C5" w:rsidP="008E6ED7">
      <w:pPr>
        <w:pStyle w:val="EMEATitlePAC"/>
        <w:rPr>
          <w:lang w:val="fr-FR"/>
        </w:rPr>
      </w:pPr>
      <w:r w:rsidRPr="005D0F57">
        <w:rPr>
          <w:lang w:val="fr-FR"/>
        </w:rPr>
        <w:t>3.</w:t>
      </w:r>
      <w:r w:rsidRPr="005D0F57">
        <w:rPr>
          <w:lang w:val="fr-FR"/>
        </w:rPr>
        <w:tab/>
        <w:t>EXPIRY DATE</w:t>
      </w:r>
    </w:p>
    <w:p w:rsidR="006603C5" w:rsidRPr="005D0F57" w:rsidRDefault="006603C5" w:rsidP="008E6ED7">
      <w:pPr>
        <w:pStyle w:val="EMEABodyText"/>
        <w:keepNext/>
        <w:rPr>
          <w:lang w:val="fr-FR"/>
        </w:rPr>
      </w:pPr>
    </w:p>
    <w:p w:rsidR="006603C5" w:rsidRPr="005D0F57" w:rsidRDefault="006603C5" w:rsidP="008E6ED7">
      <w:pPr>
        <w:pStyle w:val="EMEABodyText"/>
        <w:keepNext/>
        <w:rPr>
          <w:i/>
          <w:lang w:val="fr-FR"/>
        </w:rPr>
      </w:pPr>
      <w:r w:rsidRPr="005D0F57">
        <w:rPr>
          <w:lang w:val="fr-FR"/>
        </w:rPr>
        <w:t>EXP</w:t>
      </w:r>
    </w:p>
    <w:p w:rsidR="006603C5" w:rsidRPr="005D0F57" w:rsidRDefault="006603C5">
      <w:pPr>
        <w:pStyle w:val="EMEABodyText"/>
        <w:rPr>
          <w:lang w:val="fr-FR"/>
        </w:rPr>
      </w:pPr>
    </w:p>
    <w:p w:rsidR="006603C5" w:rsidRPr="005D0F57" w:rsidRDefault="006603C5">
      <w:pPr>
        <w:pStyle w:val="EMEABodyText"/>
        <w:rPr>
          <w:lang w:val="fr-FR"/>
        </w:rPr>
      </w:pPr>
    </w:p>
    <w:p w:rsidR="006603C5" w:rsidRPr="005A7A4D" w:rsidRDefault="006603C5" w:rsidP="008E6ED7">
      <w:pPr>
        <w:pStyle w:val="EMEATitlePAC"/>
      </w:pPr>
      <w:r w:rsidRPr="005A7A4D">
        <w:t>4.</w:t>
      </w:r>
      <w:r w:rsidRPr="005A7A4D">
        <w:tab/>
        <w:t>BATCH NUMBER</w:t>
      </w:r>
    </w:p>
    <w:p w:rsidR="006603C5" w:rsidRPr="005A7A4D" w:rsidRDefault="006603C5" w:rsidP="008E6ED7">
      <w:pPr>
        <w:pStyle w:val="EMEABodyText"/>
        <w:keepNext/>
      </w:pPr>
    </w:p>
    <w:p w:rsidR="006603C5" w:rsidRPr="005A7A4D" w:rsidRDefault="006603C5" w:rsidP="008E6ED7">
      <w:pPr>
        <w:pStyle w:val="EMEABodyText"/>
        <w:keepNext/>
      </w:pPr>
      <w:r w:rsidRPr="005A7A4D">
        <w:t>Lot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TitlePAC"/>
      </w:pPr>
      <w:r w:rsidRPr="005A7A4D">
        <w:t>5.</w:t>
      </w:r>
      <w:r w:rsidRPr="005A7A4D">
        <w:tab/>
        <w:t>OTher</w:t>
      </w:r>
    </w:p>
    <w:p w:rsidR="006603C5" w:rsidRPr="005A7A4D" w:rsidRDefault="006603C5" w:rsidP="008E6ED7">
      <w:pPr>
        <w:pStyle w:val="EMEABodyText"/>
        <w:keepNext/>
      </w:pPr>
    </w:p>
    <w:p w:rsidR="006603C5" w:rsidRPr="005A7A4D" w:rsidRDefault="006603C5" w:rsidP="008E6ED7">
      <w:pPr>
        <w:pStyle w:val="EMEABodyText"/>
        <w:keepNext/>
      </w:pPr>
      <w:r w:rsidRPr="0082357B">
        <w:rPr>
          <w:highlight w:val="lightGray"/>
        </w:rPr>
        <w:t>14 - 28 - 56 - 84 - 98 tablets:</w:t>
      </w:r>
    </w:p>
    <w:p w:rsidR="006603C5" w:rsidRPr="005A7A4D" w:rsidRDefault="006603C5" w:rsidP="008E6ED7">
      <w:pPr>
        <w:pStyle w:val="EMEABodyText"/>
      </w:pPr>
      <w:r w:rsidRPr="005A7A4D">
        <w:t>Mon</w:t>
      </w:r>
      <w:r w:rsidRPr="005A7A4D">
        <w:br/>
        <w:t>Tue</w:t>
      </w:r>
      <w:r w:rsidRPr="005A7A4D">
        <w:br/>
        <w:t>Wed</w:t>
      </w:r>
      <w:r w:rsidRPr="005A7A4D">
        <w:br/>
        <w:t>Thu</w:t>
      </w:r>
      <w:r w:rsidRPr="005A7A4D">
        <w:br/>
        <w:t>Fri</w:t>
      </w:r>
      <w:r w:rsidRPr="005A7A4D">
        <w:br/>
        <w:t>Sat</w:t>
      </w:r>
      <w:r w:rsidRPr="005A7A4D">
        <w:br/>
        <w:t>Sun</w:t>
      </w:r>
    </w:p>
    <w:p w:rsidR="006603C5" w:rsidRPr="005A7A4D" w:rsidRDefault="006603C5">
      <w:pPr>
        <w:pStyle w:val="EMEABodyText"/>
      </w:pPr>
    </w:p>
    <w:p w:rsidR="006603C5" w:rsidRPr="005A7A4D" w:rsidRDefault="006603C5">
      <w:pPr>
        <w:pStyle w:val="EMEABodyText"/>
      </w:pPr>
      <w:r w:rsidRPr="0082357B">
        <w:rPr>
          <w:highlight w:val="lightGray"/>
        </w:rPr>
        <w:t>30 - 56 x 1 - 90 tablets:</w:t>
      </w:r>
    </w:p>
    <w:p w:rsidR="006603C5" w:rsidRPr="005A7A4D" w:rsidRDefault="006603C5">
      <w:pPr>
        <w:pStyle w:val="EMEABodyText"/>
      </w:pPr>
    </w:p>
    <w:p w:rsidR="006603C5" w:rsidRPr="005A7A4D" w:rsidRDefault="006603C5">
      <w:pPr>
        <w:pStyle w:val="EMEABodyText"/>
      </w:pPr>
      <w:r w:rsidRPr="005A7A4D">
        <w:br w:type="page"/>
      </w: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BodyText"/>
      </w:pPr>
    </w:p>
    <w:p w:rsidR="006603C5" w:rsidRPr="005A7A4D" w:rsidRDefault="006603C5">
      <w:pPr>
        <w:pStyle w:val="EMEATitle"/>
      </w:pPr>
      <w:r w:rsidRPr="005A7A4D">
        <w:t>B. PACKAGE LEAFLET</w:t>
      </w:r>
    </w:p>
    <w:p w:rsidR="003A6633" w:rsidRPr="005A7A4D" w:rsidRDefault="003A6633" w:rsidP="003A6633">
      <w:pPr>
        <w:pStyle w:val="EMEABodyText"/>
      </w:pPr>
      <w:r w:rsidRPr="005A7A4D">
        <w:br w:type="page"/>
      </w:r>
    </w:p>
    <w:p w:rsidR="006603C5" w:rsidRPr="005A7A4D" w:rsidRDefault="006603C5" w:rsidP="008E6ED7">
      <w:pPr>
        <w:pStyle w:val="EMEABodyText"/>
        <w:jc w:val="center"/>
        <w:rPr>
          <w:b/>
        </w:rPr>
      </w:pPr>
      <w:r w:rsidRPr="005A7A4D">
        <w:rPr>
          <w:b/>
        </w:rPr>
        <w:t>Package leaflet: Information for the user</w:t>
      </w:r>
    </w:p>
    <w:p w:rsidR="006603C5" w:rsidRPr="005A7A4D" w:rsidRDefault="006603C5" w:rsidP="008E6ED7">
      <w:pPr>
        <w:pStyle w:val="EMEATitle"/>
      </w:pPr>
      <w:proofErr w:type="spellStart"/>
      <w:r w:rsidRPr="005A7A4D">
        <w:t>Aprovel</w:t>
      </w:r>
      <w:proofErr w:type="spellEnd"/>
      <w:r w:rsidRPr="005A7A4D">
        <w:t> 75 mg tablets</w:t>
      </w:r>
    </w:p>
    <w:p w:rsidR="006603C5" w:rsidRPr="005A7A4D" w:rsidRDefault="006603C5" w:rsidP="008E6ED7">
      <w:pPr>
        <w:pStyle w:val="EMEATitle"/>
        <w:rPr>
          <w:b w:val="0"/>
        </w:rPr>
      </w:pPr>
      <w:r w:rsidRPr="005A7A4D">
        <w:rPr>
          <w:b w:val="0"/>
        </w:rPr>
        <w:t>irbesartan</w:t>
      </w:r>
    </w:p>
    <w:p w:rsidR="006603C5" w:rsidRPr="005A7A4D" w:rsidRDefault="006603C5">
      <w:pPr>
        <w:pStyle w:val="EMEABodyText"/>
      </w:pPr>
    </w:p>
    <w:p w:rsidR="003A6633" w:rsidRPr="005A7A4D" w:rsidRDefault="003A6633">
      <w:pPr>
        <w:pStyle w:val="EMEABodyText"/>
      </w:pPr>
    </w:p>
    <w:p w:rsidR="006603C5" w:rsidRPr="005A7A4D" w:rsidRDefault="006603C5" w:rsidP="008E6ED7">
      <w:pPr>
        <w:pStyle w:val="EMEAHeading3"/>
      </w:pPr>
      <w:r w:rsidRPr="005A7A4D">
        <w:t>Read all of this leaflet carefully before you start taking this medicine because it contains important information for you.</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Keep this leaflet. You may need to read it again.</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If you have any further questions, ask your doctor or pharmacist.</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This medicine has been prescribed for you only. Do not pass it on to others. It may harm them, even if their signs of illness are the same as yours.</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If you get any side effects, talk to your doctor or pharmacist. This includes any possible side effects not listed in this leaflet.</w:t>
      </w:r>
      <w:r w:rsidR="0035710F" w:rsidRPr="005A7A4D">
        <w:t xml:space="preserve"> See section 4.</w:t>
      </w:r>
    </w:p>
    <w:p w:rsidR="006603C5" w:rsidRPr="005A7A4D" w:rsidRDefault="006603C5">
      <w:pPr>
        <w:pStyle w:val="EMEABodyText"/>
      </w:pPr>
    </w:p>
    <w:p w:rsidR="006603C5" w:rsidRPr="005A7A4D" w:rsidRDefault="006603C5" w:rsidP="008E6ED7">
      <w:pPr>
        <w:pStyle w:val="EMEAHeading3"/>
      </w:pPr>
      <w:r w:rsidRPr="005A7A4D">
        <w:t>What is in this leaflet</w:t>
      </w:r>
    </w:p>
    <w:p w:rsidR="006603C5" w:rsidRPr="005A7A4D" w:rsidRDefault="006603C5">
      <w:pPr>
        <w:pStyle w:val="EMEABodyText"/>
        <w:tabs>
          <w:tab w:val="left" w:pos="567"/>
        </w:tabs>
        <w:ind w:left="567" w:hanging="567"/>
      </w:pPr>
      <w:r w:rsidRPr="005A7A4D">
        <w:t>1.</w:t>
      </w:r>
      <w:r w:rsidRPr="005A7A4D">
        <w:tab/>
        <w:t xml:space="preserve">What </w:t>
      </w:r>
      <w:proofErr w:type="spellStart"/>
      <w:r w:rsidRPr="005A7A4D">
        <w:t>Aprovel</w:t>
      </w:r>
      <w:proofErr w:type="spellEnd"/>
      <w:r w:rsidRPr="005A7A4D">
        <w:t xml:space="preserve"> is and what it is used for</w:t>
      </w:r>
    </w:p>
    <w:p w:rsidR="006603C5" w:rsidRPr="005A7A4D" w:rsidRDefault="006603C5">
      <w:pPr>
        <w:pStyle w:val="EMEABodyText"/>
        <w:tabs>
          <w:tab w:val="left" w:pos="567"/>
        </w:tabs>
        <w:ind w:left="567" w:hanging="567"/>
      </w:pPr>
      <w:r w:rsidRPr="005A7A4D">
        <w:t>2.</w:t>
      </w:r>
      <w:r w:rsidRPr="005A7A4D">
        <w:tab/>
        <w:t xml:space="preserve">What you need to know before you take </w:t>
      </w:r>
      <w:proofErr w:type="spellStart"/>
      <w:r w:rsidRPr="005A7A4D">
        <w:t>Aprovel</w:t>
      </w:r>
      <w:proofErr w:type="spellEnd"/>
    </w:p>
    <w:p w:rsidR="006603C5" w:rsidRPr="005A7A4D" w:rsidRDefault="006603C5">
      <w:pPr>
        <w:pStyle w:val="EMEABodyText"/>
        <w:tabs>
          <w:tab w:val="left" w:pos="567"/>
        </w:tabs>
        <w:ind w:left="567" w:hanging="567"/>
      </w:pPr>
      <w:r w:rsidRPr="005A7A4D">
        <w:t>3.</w:t>
      </w:r>
      <w:r w:rsidRPr="005A7A4D">
        <w:tab/>
        <w:t xml:space="preserve">How to take </w:t>
      </w:r>
      <w:proofErr w:type="spellStart"/>
      <w:r w:rsidRPr="005A7A4D">
        <w:t>Aprovel</w:t>
      </w:r>
      <w:proofErr w:type="spellEnd"/>
    </w:p>
    <w:p w:rsidR="006603C5" w:rsidRPr="005A7A4D" w:rsidRDefault="006603C5">
      <w:pPr>
        <w:pStyle w:val="EMEABodyText"/>
        <w:tabs>
          <w:tab w:val="left" w:pos="567"/>
        </w:tabs>
        <w:ind w:left="567" w:hanging="567"/>
      </w:pPr>
      <w:r w:rsidRPr="005A7A4D">
        <w:t>4.</w:t>
      </w:r>
      <w:r w:rsidRPr="005A7A4D">
        <w:tab/>
        <w:t>Possible side effects</w:t>
      </w:r>
    </w:p>
    <w:p w:rsidR="006603C5" w:rsidRPr="005A7A4D" w:rsidRDefault="006603C5">
      <w:pPr>
        <w:pStyle w:val="EMEABodyText"/>
        <w:tabs>
          <w:tab w:val="left" w:pos="567"/>
        </w:tabs>
        <w:ind w:left="567" w:hanging="567"/>
      </w:pPr>
      <w:r w:rsidRPr="005A7A4D">
        <w:t>5.</w:t>
      </w:r>
      <w:r w:rsidRPr="005A7A4D">
        <w:tab/>
        <w:t xml:space="preserve">How to store </w:t>
      </w:r>
      <w:proofErr w:type="spellStart"/>
      <w:r w:rsidRPr="005A7A4D">
        <w:t>Aprovel</w:t>
      </w:r>
      <w:proofErr w:type="spellEnd"/>
    </w:p>
    <w:p w:rsidR="006603C5" w:rsidRPr="005A7A4D" w:rsidRDefault="006603C5">
      <w:pPr>
        <w:pStyle w:val="EMEABodyText"/>
        <w:tabs>
          <w:tab w:val="left" w:pos="567"/>
        </w:tabs>
        <w:ind w:left="567" w:hanging="567"/>
      </w:pPr>
      <w:r w:rsidRPr="005A7A4D">
        <w:t>6.</w:t>
      </w:r>
      <w:r w:rsidRPr="005A7A4D">
        <w:tab/>
        <w:t>Contents of the pack and other information</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rPr>
          <w:rFonts w:ascii="Times New Roman Bold" w:hAnsi="Times New Roman Bold"/>
          <w:caps w:val="0"/>
        </w:rPr>
      </w:pPr>
      <w:r w:rsidRPr="005A7A4D">
        <w:t>1.</w:t>
      </w:r>
      <w:r w:rsidRPr="005A7A4D">
        <w:tab/>
      </w:r>
      <w:r w:rsidRPr="005A7A4D">
        <w:rPr>
          <w:rFonts w:ascii="Times New Roman Bold" w:hAnsi="Times New Roman Bold"/>
          <w:caps w:val="0"/>
        </w:rPr>
        <w:t xml:space="preserve">What </w:t>
      </w:r>
      <w:proofErr w:type="spellStart"/>
      <w:r w:rsidRPr="005A7A4D">
        <w:rPr>
          <w:rFonts w:ascii="Times New Roman Bold" w:hAnsi="Times New Roman Bold"/>
          <w:caps w:val="0"/>
        </w:rPr>
        <w:t>Aprovel</w:t>
      </w:r>
      <w:proofErr w:type="spellEnd"/>
      <w:r w:rsidRPr="005A7A4D">
        <w:rPr>
          <w:rFonts w:ascii="Times New Roman Bold" w:hAnsi="Times New Roman Bold"/>
          <w:caps w:val="0"/>
        </w:rPr>
        <w:t xml:space="preserve"> is and what it is used for</w:t>
      </w:r>
    </w:p>
    <w:p w:rsidR="006603C5" w:rsidRPr="005A7A4D" w:rsidRDefault="006603C5" w:rsidP="008E6ED7">
      <w:pPr>
        <w:pStyle w:val="EMEAHeading1"/>
      </w:pPr>
    </w:p>
    <w:p w:rsidR="006603C5" w:rsidRPr="005A7A4D" w:rsidRDefault="006603C5" w:rsidP="008E6ED7">
      <w:pPr>
        <w:pStyle w:val="EMEABodyText"/>
      </w:pPr>
      <w:proofErr w:type="spellStart"/>
      <w:r w:rsidRPr="005A7A4D">
        <w:t>Aprovel</w:t>
      </w:r>
      <w:proofErr w:type="spellEnd"/>
      <w:r w:rsidRPr="005A7A4D">
        <w:t xml:space="preserve"> belongs to a group of medicines known as angiotensin-II receptor antagonists. Angiotensin-II is a substance produced in the body which binds to receptors in blood vessels causing them to tighten. This results in an increase in blood pressure. </w:t>
      </w:r>
      <w:proofErr w:type="spellStart"/>
      <w:r w:rsidRPr="005A7A4D">
        <w:t>Aprovel</w:t>
      </w:r>
      <w:proofErr w:type="spellEnd"/>
      <w:r w:rsidRPr="005A7A4D">
        <w:t xml:space="preserve"> prevents the binding of angiotensin-II to these receptors, causing the blood vessels to relax and the blood pressure to lower. </w:t>
      </w:r>
      <w:proofErr w:type="spellStart"/>
      <w:r w:rsidRPr="005A7A4D">
        <w:t>Aprovel</w:t>
      </w:r>
      <w:proofErr w:type="spellEnd"/>
      <w:r w:rsidRPr="005A7A4D">
        <w:t xml:space="preserve"> slows the decrease of kidney function in patients with high blood pressure and type 2 diabetes.</w:t>
      </w:r>
    </w:p>
    <w:p w:rsidR="006603C5" w:rsidRPr="005A7A4D" w:rsidRDefault="006603C5">
      <w:pPr>
        <w:pStyle w:val="EMEABodyText"/>
      </w:pPr>
    </w:p>
    <w:p w:rsidR="006603C5" w:rsidRPr="005A7A4D" w:rsidRDefault="006603C5" w:rsidP="008E6ED7">
      <w:pPr>
        <w:pStyle w:val="EMEABodyText"/>
      </w:pPr>
      <w:proofErr w:type="spellStart"/>
      <w:r w:rsidRPr="005A7A4D">
        <w:t>Aprovel</w:t>
      </w:r>
      <w:proofErr w:type="spellEnd"/>
      <w:r w:rsidRPr="005A7A4D">
        <w:t xml:space="preserve"> is used in adult patients</w:t>
      </w:r>
    </w:p>
    <w:p w:rsidR="006603C5" w:rsidRPr="005A7A4D" w:rsidRDefault="006603C5" w:rsidP="00D82BCE">
      <w:pPr>
        <w:pStyle w:val="EMEABodyTextIndent"/>
        <w:numPr>
          <w:ilvl w:val="0"/>
          <w:numId w:val="3"/>
        </w:numPr>
        <w:ind w:left="567" w:hanging="567"/>
      </w:pPr>
      <w:r w:rsidRPr="005A7A4D">
        <w:t>to treat high blood pressure (</w:t>
      </w:r>
      <w:r w:rsidRPr="005A7A4D">
        <w:rPr>
          <w:i/>
        </w:rPr>
        <w:t>essential hypertension</w:t>
      </w:r>
      <w:r w:rsidRPr="005A7A4D">
        <w:t>)</w:t>
      </w:r>
    </w:p>
    <w:p w:rsidR="006603C5" w:rsidRPr="005A7A4D" w:rsidRDefault="006603C5" w:rsidP="00D82BCE">
      <w:pPr>
        <w:pStyle w:val="EMEABodyTextIndent"/>
        <w:numPr>
          <w:ilvl w:val="0"/>
          <w:numId w:val="3"/>
        </w:numPr>
        <w:ind w:left="567" w:hanging="567"/>
      </w:pPr>
      <w:r w:rsidRPr="005A7A4D">
        <w:t>to protect the kidney in patients with high blood pressure, type 2 diabetes and laboratory evidence of impaired kidney function.</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pPr>
      <w:r w:rsidRPr="005A7A4D">
        <w:t>2.</w:t>
      </w:r>
      <w:r w:rsidRPr="005A7A4D">
        <w:tab/>
      </w:r>
      <w:r w:rsidRPr="005A7A4D">
        <w:rPr>
          <w:rFonts w:ascii="Times New Roman Bold" w:hAnsi="Times New Roman Bold"/>
          <w:caps w:val="0"/>
        </w:rPr>
        <w:t xml:space="preserve">What you need to know before you take </w:t>
      </w:r>
      <w:proofErr w:type="spellStart"/>
      <w:r w:rsidRPr="005A7A4D">
        <w:rPr>
          <w:rFonts w:ascii="Times New Roman Bold" w:hAnsi="Times New Roman Bold"/>
          <w:caps w:val="0"/>
        </w:rPr>
        <w:t>Aprovel</w:t>
      </w:r>
      <w:proofErr w:type="spellEnd"/>
    </w:p>
    <w:p w:rsidR="006603C5" w:rsidRPr="005A7A4D" w:rsidRDefault="006603C5" w:rsidP="008E6ED7">
      <w:pPr>
        <w:pStyle w:val="EMEAHeading1"/>
      </w:pPr>
    </w:p>
    <w:p w:rsidR="006603C5" w:rsidRPr="005A7A4D" w:rsidRDefault="006603C5" w:rsidP="008E6ED7">
      <w:pPr>
        <w:pStyle w:val="EMEAHeading3"/>
      </w:pPr>
      <w:r w:rsidRPr="005A7A4D">
        <w:t xml:space="preserve">Do not take </w:t>
      </w:r>
      <w:proofErr w:type="spellStart"/>
      <w:r w:rsidRPr="005A7A4D">
        <w:t>Aprovel</w:t>
      </w:r>
      <w:proofErr w:type="spellEnd"/>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are </w:t>
      </w:r>
      <w:r w:rsidRPr="005A7A4D">
        <w:rPr>
          <w:b/>
        </w:rPr>
        <w:t>allergic</w:t>
      </w:r>
      <w:r w:rsidRPr="005A7A4D">
        <w:t xml:space="preserve"> to irbesartan or any other ingredients of this medicine (listed in section 6)</w:t>
      </w:r>
    </w:p>
    <w:p w:rsidR="006603C5" w:rsidRPr="005A7A4D" w:rsidRDefault="006603C5" w:rsidP="005A7A4D">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are </w:t>
      </w:r>
      <w:r w:rsidRPr="005A7A4D">
        <w:rPr>
          <w:b/>
        </w:rPr>
        <w:t>more than 3 months pregnant</w:t>
      </w:r>
      <w:r w:rsidRPr="005A7A4D">
        <w:t xml:space="preserve">. (It is also better to avoid </w:t>
      </w:r>
      <w:proofErr w:type="spellStart"/>
      <w:r w:rsidRPr="005A7A4D">
        <w:t>Aprovel</w:t>
      </w:r>
      <w:proofErr w:type="spellEnd"/>
      <w:r w:rsidRPr="005A7A4D">
        <w:t xml:space="preserve"> in early pregnancy – see pregnancy section)</w:t>
      </w:r>
    </w:p>
    <w:p w:rsidR="00F41E6C" w:rsidRPr="005A7A4D" w:rsidRDefault="006603C5" w:rsidP="00667CD0">
      <w:pPr>
        <w:pStyle w:val="EMEABodyTextIndent"/>
        <w:numPr>
          <w:ilvl w:val="0"/>
          <w:numId w:val="23"/>
        </w:numPr>
        <w:rPr>
          <w:color w:val="000080"/>
        </w:rPr>
      </w:pPr>
      <w:r w:rsidRPr="005A7A4D">
        <w:rPr>
          <w:b/>
        </w:rPr>
        <w:t>if you have diabetes or impaired kidney function</w:t>
      </w:r>
      <w:r w:rsidRPr="005A7A4D">
        <w:t xml:space="preserve"> and you are treated with </w:t>
      </w:r>
      <w:r w:rsidR="00B86CDC" w:rsidRPr="005A7A4D">
        <w:t xml:space="preserve">a blood pressure lowering medicine containing </w:t>
      </w:r>
      <w:proofErr w:type="spellStart"/>
      <w:r w:rsidRPr="005A7A4D">
        <w:t>aliskiren</w:t>
      </w:r>
      <w:proofErr w:type="spellEnd"/>
    </w:p>
    <w:p w:rsidR="000755EE" w:rsidRPr="005A7A4D" w:rsidRDefault="000755EE" w:rsidP="00F41E6C">
      <w:pPr>
        <w:pStyle w:val="EMEAHeading3"/>
      </w:pPr>
    </w:p>
    <w:p w:rsidR="006603C5" w:rsidRPr="005A7A4D" w:rsidRDefault="006603C5" w:rsidP="00F41E6C">
      <w:pPr>
        <w:pStyle w:val="EMEAHeading3"/>
      </w:pPr>
      <w:r w:rsidRPr="005A7A4D">
        <w:t>Warning and precautions</w:t>
      </w:r>
    </w:p>
    <w:p w:rsidR="006603C5" w:rsidRPr="005A7A4D" w:rsidRDefault="006603C5" w:rsidP="008E6ED7">
      <w:pPr>
        <w:pStyle w:val="EMEAHeading3"/>
      </w:pPr>
      <w:r w:rsidRPr="005A7A4D">
        <w:rPr>
          <w:b w:val="0"/>
        </w:rPr>
        <w:t xml:space="preserve">Talk to your doctor before taking </w:t>
      </w:r>
      <w:proofErr w:type="spellStart"/>
      <w:r w:rsidRPr="005A7A4D">
        <w:rPr>
          <w:b w:val="0"/>
        </w:rPr>
        <w:t>Aprovel</w:t>
      </w:r>
      <w:proofErr w:type="spellEnd"/>
      <w:r w:rsidRPr="005A7A4D">
        <w:rPr>
          <w:b w:val="0"/>
        </w:rPr>
        <w:t xml:space="preserve"> and</w:t>
      </w:r>
      <w:r w:rsidRPr="005A7A4D">
        <w:t xml:space="preserve"> if any of the following apply to you:</w:t>
      </w:r>
    </w:p>
    <w:p w:rsidR="006603C5" w:rsidRPr="005A7A4D" w:rsidRDefault="006603C5" w:rsidP="00B84DCB">
      <w:pPr>
        <w:pStyle w:val="EMEABodyTextIndent"/>
        <w:numPr>
          <w:ilvl w:val="0"/>
          <w:numId w:val="0"/>
        </w:numPr>
        <w:tabs>
          <w:tab w:val="left" w:pos="567"/>
        </w:tabs>
        <w:ind w:left="567" w:hanging="567"/>
      </w:pPr>
      <w:r w:rsidRPr="005A7A4D">
        <w:t xml:space="preserve">if you get </w:t>
      </w:r>
      <w:r w:rsidRPr="005A7A4D">
        <w:rPr>
          <w:b/>
        </w:rPr>
        <w:t>excessive vomiting or diarrhoea</w:t>
      </w:r>
    </w:p>
    <w:p w:rsidR="006603C5" w:rsidRPr="005A7A4D" w:rsidRDefault="006603C5" w:rsidP="00B84DCB">
      <w:pPr>
        <w:pStyle w:val="EMEABodyTextIndent"/>
        <w:numPr>
          <w:ilvl w:val="0"/>
          <w:numId w:val="46"/>
        </w:numPr>
        <w:tabs>
          <w:tab w:val="left" w:pos="567"/>
        </w:tabs>
        <w:ind w:left="567" w:hanging="567"/>
      </w:pPr>
      <w:r w:rsidRPr="005A7A4D">
        <w:t xml:space="preserve">if you suffer from </w:t>
      </w:r>
      <w:r w:rsidRPr="005A7A4D">
        <w:rPr>
          <w:b/>
        </w:rPr>
        <w:t>kidney problems</w:t>
      </w:r>
    </w:p>
    <w:p w:rsidR="00B84DCB" w:rsidRDefault="006603C5" w:rsidP="00B84DCB">
      <w:pPr>
        <w:pStyle w:val="EMEABodyTextIndent"/>
        <w:numPr>
          <w:ilvl w:val="0"/>
          <w:numId w:val="46"/>
        </w:numPr>
        <w:ind w:left="567" w:hanging="567"/>
      </w:pPr>
      <w:r w:rsidRPr="005A7A4D">
        <w:t xml:space="preserve">if you suffer from </w:t>
      </w:r>
      <w:r w:rsidRPr="005A7A4D">
        <w:rPr>
          <w:b/>
        </w:rPr>
        <w:t>heart problems</w:t>
      </w:r>
    </w:p>
    <w:p w:rsidR="00B84DCB" w:rsidRPr="00B84DCB" w:rsidRDefault="006603C5" w:rsidP="00282F69">
      <w:pPr>
        <w:pStyle w:val="EMEABodyTextIndent"/>
        <w:numPr>
          <w:ilvl w:val="0"/>
          <w:numId w:val="3"/>
        </w:numPr>
        <w:ind w:left="567" w:hanging="567"/>
      </w:pPr>
      <w:r w:rsidRPr="00B84DCB">
        <w:t xml:space="preserve">if you receive </w:t>
      </w:r>
      <w:proofErr w:type="spellStart"/>
      <w:r w:rsidRPr="00B84DCB">
        <w:t>Aprovel</w:t>
      </w:r>
      <w:proofErr w:type="spellEnd"/>
      <w:r w:rsidRPr="00B84DCB">
        <w:t xml:space="preserve"> for </w:t>
      </w:r>
      <w:r w:rsidRPr="00B84DCB">
        <w:rPr>
          <w:b/>
          <w:bCs/>
        </w:rPr>
        <w:t>diabetic kidney disease</w:t>
      </w:r>
      <w:r w:rsidRPr="00B84DCB">
        <w:t>. In this case your doctor may perform regular blood tests, especially for measuring blood potassium levels in case of poor kidney function</w:t>
      </w:r>
    </w:p>
    <w:p w:rsidR="00927119" w:rsidRPr="00927119" w:rsidRDefault="00927119" w:rsidP="00B84DCB">
      <w:pPr>
        <w:pStyle w:val="EMEABodyTextIndent"/>
        <w:numPr>
          <w:ilvl w:val="0"/>
          <w:numId w:val="46"/>
        </w:numPr>
        <w:ind w:left="567" w:hanging="567"/>
      </w:pPr>
      <w:r>
        <w:t>i</w:t>
      </w:r>
      <w:r w:rsidRPr="004B38A4">
        <w:t xml:space="preserve">f </w:t>
      </w:r>
      <w:r w:rsidRPr="00FC00C6">
        <w:t xml:space="preserve">you </w:t>
      </w:r>
      <w:r>
        <w:t xml:space="preserve">develop </w:t>
      </w:r>
      <w:r w:rsidRPr="00282F69">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6603C5" w:rsidRPr="005A7A4D" w:rsidRDefault="006603C5" w:rsidP="00B84DCB">
      <w:pPr>
        <w:pStyle w:val="EMEABodyTextIndent"/>
        <w:numPr>
          <w:ilvl w:val="0"/>
          <w:numId w:val="43"/>
        </w:numPr>
        <w:tabs>
          <w:tab w:val="left" w:pos="567"/>
        </w:tabs>
        <w:ind w:left="567" w:hanging="567"/>
        <w:rPr>
          <w:b/>
        </w:rPr>
      </w:pPr>
      <w:r w:rsidRPr="005A7A4D">
        <w:t xml:space="preserve">if you are </w:t>
      </w:r>
      <w:r w:rsidRPr="005A7A4D">
        <w:rPr>
          <w:b/>
        </w:rPr>
        <w:t>going to have an operation</w:t>
      </w:r>
      <w:r w:rsidRPr="005A7A4D">
        <w:t xml:space="preserve"> (surgery) or </w:t>
      </w:r>
      <w:r w:rsidRPr="005A7A4D">
        <w:rPr>
          <w:b/>
        </w:rPr>
        <w:t>be given anaesthetics</w:t>
      </w:r>
    </w:p>
    <w:p w:rsidR="00C32895" w:rsidRPr="005A7A4D" w:rsidRDefault="006603C5" w:rsidP="00B84DCB">
      <w:pPr>
        <w:pStyle w:val="EMEABodyTextIndent"/>
        <w:numPr>
          <w:ilvl w:val="0"/>
          <w:numId w:val="43"/>
        </w:numPr>
        <w:ind w:left="567" w:hanging="567"/>
      </w:pPr>
      <w:r w:rsidRPr="005A7A4D">
        <w:t xml:space="preserve">if you are taking </w:t>
      </w:r>
      <w:r w:rsidR="00B86CDC" w:rsidRPr="005A7A4D">
        <w:t>any of the following medicines used to treat high blood pressure:</w:t>
      </w:r>
    </w:p>
    <w:p w:rsidR="00100CA2" w:rsidRPr="005A7A4D" w:rsidRDefault="00B86CDC" w:rsidP="00100CA2">
      <w:pPr>
        <w:pStyle w:val="EMEABodyTextIndent"/>
        <w:numPr>
          <w:ilvl w:val="1"/>
          <w:numId w:val="12"/>
        </w:numPr>
      </w:pPr>
      <w:r w:rsidRPr="005A7A4D">
        <w:t xml:space="preserve">an </w:t>
      </w:r>
      <w:r w:rsidR="00C32895" w:rsidRPr="005A7A4D">
        <w:t>ACE-inhibitor (for example enalapril, lisinopril, ramipril), in particular if you have diabetes-related kidney problems.</w:t>
      </w:r>
    </w:p>
    <w:p w:rsidR="00100CA2" w:rsidRPr="005A7A4D" w:rsidRDefault="009A0433" w:rsidP="00A55C82">
      <w:pPr>
        <w:pStyle w:val="EMEABodyTextIndent"/>
        <w:numPr>
          <w:ilvl w:val="1"/>
          <w:numId w:val="12"/>
        </w:numPr>
      </w:pPr>
      <w:proofErr w:type="spellStart"/>
      <w:r w:rsidRPr="005A7A4D">
        <w:t>a</w:t>
      </w:r>
      <w:r w:rsidR="00C32895" w:rsidRPr="005A7A4D">
        <w:t>liskiren</w:t>
      </w:r>
      <w:proofErr w:type="spellEnd"/>
      <w:r w:rsidRPr="005A7A4D">
        <w:t>.</w:t>
      </w:r>
    </w:p>
    <w:p w:rsidR="00100CA2" w:rsidRPr="005A7A4D" w:rsidRDefault="00100CA2" w:rsidP="006608B3">
      <w:pPr>
        <w:pStyle w:val="EMEABodyText"/>
      </w:pPr>
    </w:p>
    <w:p w:rsidR="00C32895" w:rsidRPr="005A7A4D" w:rsidRDefault="00C32895" w:rsidP="006608B3">
      <w:pPr>
        <w:pStyle w:val="EMEABodyText"/>
      </w:pPr>
      <w:r w:rsidRPr="005A7A4D">
        <w:t>Your doctor may check your kidney function, blood pressure, and the amount of electrolytes (e.g. potassium) in your blood at regular intervals</w:t>
      </w:r>
      <w:r w:rsidR="009A0433" w:rsidRPr="005A7A4D">
        <w:t>.</w:t>
      </w:r>
    </w:p>
    <w:p w:rsidR="00C32895" w:rsidRPr="005A7A4D" w:rsidRDefault="00C32895" w:rsidP="006608B3">
      <w:pPr>
        <w:pStyle w:val="EMEABodyText"/>
      </w:pPr>
    </w:p>
    <w:p w:rsidR="00C32895" w:rsidRPr="005A7A4D" w:rsidRDefault="00C32895" w:rsidP="006608B3">
      <w:pPr>
        <w:pStyle w:val="EMEABodyText"/>
      </w:pPr>
      <w:r w:rsidRPr="005A7A4D">
        <w:t xml:space="preserve">See also information under the heading “Do not take </w:t>
      </w:r>
      <w:proofErr w:type="spellStart"/>
      <w:r w:rsidRPr="005A7A4D">
        <w:t>Aprovel</w:t>
      </w:r>
      <w:proofErr w:type="spellEnd"/>
      <w:r w:rsidRPr="005A7A4D">
        <w:t>”.</w:t>
      </w:r>
    </w:p>
    <w:p w:rsidR="00C32895" w:rsidRPr="005A7A4D" w:rsidRDefault="00C32895" w:rsidP="006608B3">
      <w:pPr>
        <w:pStyle w:val="EMEABodyText"/>
      </w:pPr>
    </w:p>
    <w:p w:rsidR="006603C5" w:rsidRPr="005A7A4D" w:rsidRDefault="006603C5" w:rsidP="008E6ED7">
      <w:pPr>
        <w:pStyle w:val="EMEABodyText"/>
      </w:pPr>
      <w:r w:rsidRPr="005A7A4D">
        <w:t>You must tell your doctor if you think you are (</w:t>
      </w:r>
      <w:r w:rsidRPr="005A7A4D">
        <w:rPr>
          <w:u w:val="single"/>
        </w:rPr>
        <w:t>or might become</w:t>
      </w:r>
      <w:r w:rsidRPr="005A7A4D">
        <w:t xml:space="preserve">) pregnant. </w:t>
      </w:r>
      <w:proofErr w:type="spellStart"/>
      <w:r w:rsidRPr="005A7A4D">
        <w:t>Aprovel</w:t>
      </w:r>
      <w:proofErr w:type="spellEnd"/>
      <w:r w:rsidRPr="005A7A4D">
        <w:t xml:space="preserve"> is not recommended in early pregnancy, and must not be taken if you are more than 3 months pregnant, as it may cause serious harm to your baby if used at that stage (see pregnancy section).</w:t>
      </w:r>
    </w:p>
    <w:p w:rsidR="006603C5" w:rsidRPr="005A7A4D" w:rsidRDefault="006603C5" w:rsidP="008E6ED7">
      <w:pPr>
        <w:pStyle w:val="EMEABodyText"/>
      </w:pPr>
    </w:p>
    <w:p w:rsidR="006603C5" w:rsidRPr="005A7A4D" w:rsidRDefault="006603C5" w:rsidP="008E6ED7">
      <w:pPr>
        <w:pStyle w:val="EMEAHeading3"/>
      </w:pPr>
      <w:r w:rsidRPr="005A7A4D">
        <w:t>Children and adolescents</w:t>
      </w:r>
    </w:p>
    <w:p w:rsidR="006603C5" w:rsidRPr="005A7A4D" w:rsidRDefault="006603C5" w:rsidP="008E6ED7">
      <w:pPr>
        <w:pStyle w:val="EMEABodyText"/>
      </w:pPr>
      <w:r w:rsidRPr="005A7A4D">
        <w:t>This medicinal product should not be used in children and adolescents because the safety and efficacy have not yet been fully established.</w:t>
      </w:r>
    </w:p>
    <w:p w:rsidR="006603C5" w:rsidRPr="005A7A4D" w:rsidRDefault="006603C5" w:rsidP="008E6ED7">
      <w:pPr>
        <w:pStyle w:val="EMEAHeading3"/>
      </w:pPr>
    </w:p>
    <w:p w:rsidR="006603C5" w:rsidRPr="005A7A4D" w:rsidRDefault="006603C5" w:rsidP="008E6ED7">
      <w:pPr>
        <w:pStyle w:val="EMEAHeading3"/>
      </w:pPr>
      <w:r w:rsidRPr="005A7A4D">
        <w:t xml:space="preserve">Other medicines and </w:t>
      </w:r>
      <w:proofErr w:type="spellStart"/>
      <w:r w:rsidRPr="005A7A4D">
        <w:t>Aprovel</w:t>
      </w:r>
      <w:proofErr w:type="spellEnd"/>
    </w:p>
    <w:p w:rsidR="006603C5" w:rsidRPr="005A7A4D" w:rsidRDefault="006603C5" w:rsidP="008E6ED7">
      <w:pPr>
        <w:pStyle w:val="EMEABodyText"/>
      </w:pPr>
      <w:r w:rsidRPr="005A7A4D">
        <w:t>Tell your doctor or pharmacist if you are taking, have recently taken or might take any other medicines.</w:t>
      </w:r>
    </w:p>
    <w:p w:rsidR="006603C5" w:rsidRPr="005A7A4D" w:rsidRDefault="006603C5" w:rsidP="008E6ED7">
      <w:pPr>
        <w:pStyle w:val="EMEABodyText"/>
      </w:pPr>
    </w:p>
    <w:p w:rsidR="00C32895" w:rsidRPr="005A7A4D" w:rsidRDefault="00CA6B29" w:rsidP="00CA6B29">
      <w:pPr>
        <w:pStyle w:val="EMEABodyText"/>
      </w:pPr>
      <w:r w:rsidRPr="005A7A4D">
        <w:t>Your doctor may need to change your dose and/or to take other precautions</w:t>
      </w:r>
      <w:r w:rsidR="00C32895" w:rsidRPr="005A7A4D">
        <w:t>:</w:t>
      </w:r>
    </w:p>
    <w:p w:rsidR="00CA6B29" w:rsidRPr="005A7A4D" w:rsidRDefault="00C32895" w:rsidP="00CA6B29">
      <w:pPr>
        <w:pStyle w:val="EMEABodyText"/>
        <w:rPr>
          <w:highlight w:val="cyan"/>
        </w:rPr>
      </w:pPr>
      <w:r w:rsidRPr="005A7A4D">
        <w:t>I</w:t>
      </w:r>
      <w:r w:rsidR="00CA6B29" w:rsidRPr="005A7A4D">
        <w:t xml:space="preserve">f you are taking </w:t>
      </w:r>
      <w:r w:rsidRPr="005A7A4D">
        <w:t xml:space="preserve">an ACE-inhibitor or </w:t>
      </w:r>
      <w:proofErr w:type="spellStart"/>
      <w:r w:rsidR="00CA6B29" w:rsidRPr="005A7A4D">
        <w:t>alisk</w:t>
      </w:r>
      <w:r w:rsidR="00F41E6C" w:rsidRPr="005A7A4D">
        <w:t>iren</w:t>
      </w:r>
      <w:proofErr w:type="spellEnd"/>
      <w:r w:rsidRPr="005A7A4D">
        <w:t xml:space="preserve"> (see also information under the headings “Do not take </w:t>
      </w:r>
      <w:proofErr w:type="spellStart"/>
      <w:r w:rsidRPr="005A7A4D">
        <w:t>Aprovel</w:t>
      </w:r>
      <w:proofErr w:type="spellEnd"/>
      <w:r w:rsidRPr="005A7A4D">
        <w:t>” and “Warnings and precautions”</w:t>
      </w:r>
      <w:r w:rsidR="009A0433" w:rsidRPr="005A7A4D">
        <w:t>)</w:t>
      </w:r>
      <w:r w:rsidR="00CA6B29" w:rsidRPr="005A7A4D">
        <w:t>.</w:t>
      </w:r>
    </w:p>
    <w:p w:rsidR="00DD49E7" w:rsidRPr="005A7A4D" w:rsidRDefault="00DD49E7" w:rsidP="008E6ED7">
      <w:pPr>
        <w:pStyle w:val="EMEABodyText"/>
      </w:pPr>
    </w:p>
    <w:p w:rsidR="006603C5" w:rsidRPr="005A7A4D" w:rsidRDefault="006603C5" w:rsidP="008E6ED7">
      <w:pPr>
        <w:pStyle w:val="EMEABodyText"/>
      </w:pPr>
      <w:r w:rsidRPr="005A7A4D">
        <w:rPr>
          <w:b/>
        </w:rPr>
        <w:t>You may need to have blood checks if you take:</w:t>
      </w:r>
    </w:p>
    <w:p w:rsidR="006603C5" w:rsidRPr="005A7A4D" w:rsidRDefault="006603C5" w:rsidP="00D82BCE">
      <w:pPr>
        <w:pStyle w:val="EMEABodyTextIndent"/>
        <w:numPr>
          <w:ilvl w:val="0"/>
          <w:numId w:val="3"/>
        </w:numPr>
        <w:ind w:left="567" w:hanging="567"/>
      </w:pPr>
      <w:r w:rsidRPr="005A7A4D">
        <w:t>potassium supplements</w:t>
      </w:r>
    </w:p>
    <w:p w:rsidR="006603C5" w:rsidRPr="005A7A4D" w:rsidRDefault="006603C5" w:rsidP="00D82BCE">
      <w:pPr>
        <w:pStyle w:val="EMEABodyTextIndent"/>
        <w:numPr>
          <w:ilvl w:val="0"/>
          <w:numId w:val="3"/>
        </w:numPr>
        <w:ind w:left="567" w:hanging="567"/>
      </w:pPr>
      <w:r w:rsidRPr="005A7A4D">
        <w:t>salt substitutes containing potassium</w:t>
      </w:r>
    </w:p>
    <w:p w:rsidR="006603C5" w:rsidRPr="005A7A4D" w:rsidRDefault="006603C5" w:rsidP="00D82BCE">
      <w:pPr>
        <w:pStyle w:val="EMEABodyTextIndent"/>
        <w:numPr>
          <w:ilvl w:val="0"/>
          <w:numId w:val="3"/>
        </w:numPr>
        <w:ind w:left="567" w:hanging="567"/>
      </w:pPr>
      <w:r w:rsidRPr="005A7A4D">
        <w:t>potassium-sparing medicines (such as certain diuretics)</w:t>
      </w:r>
    </w:p>
    <w:p w:rsidR="006603C5" w:rsidRPr="005A7A4D" w:rsidRDefault="006603C5" w:rsidP="00D82BCE">
      <w:pPr>
        <w:pStyle w:val="EMEABodyTextIndent"/>
        <w:numPr>
          <w:ilvl w:val="0"/>
          <w:numId w:val="3"/>
        </w:numPr>
        <w:ind w:left="567" w:hanging="567"/>
      </w:pPr>
      <w:r w:rsidRPr="005A7A4D">
        <w:t>medicines</w:t>
      </w:r>
      <w:r w:rsidRPr="005A7A4D" w:rsidDel="001B576F">
        <w:t xml:space="preserve"> </w:t>
      </w:r>
      <w:r w:rsidRPr="005A7A4D">
        <w:t>containing lithium</w:t>
      </w:r>
    </w:p>
    <w:p w:rsidR="006603C5" w:rsidRDefault="00387DAF" w:rsidP="006554B2">
      <w:pPr>
        <w:pStyle w:val="EMEABodyTextIndent"/>
        <w:numPr>
          <w:ilvl w:val="0"/>
          <w:numId w:val="3"/>
        </w:numPr>
        <w:ind w:left="567" w:hanging="567"/>
      </w:pPr>
      <w:r>
        <w:t>r</w:t>
      </w:r>
      <w:r w:rsidR="006554B2" w:rsidRPr="007E2242">
        <w:t>epaglinide</w:t>
      </w:r>
      <w:r w:rsidR="006554B2" w:rsidRPr="00FB1634">
        <w:t xml:space="preserve"> (medication used for lowering blood sugar levels)</w:t>
      </w:r>
    </w:p>
    <w:p w:rsidR="006554B2" w:rsidRPr="006554B2" w:rsidRDefault="006554B2" w:rsidP="006554B2">
      <w:pPr>
        <w:pStyle w:val="EMEABodyText"/>
      </w:pPr>
    </w:p>
    <w:p w:rsidR="006603C5" w:rsidRPr="005A7A4D" w:rsidRDefault="006603C5" w:rsidP="008E6ED7">
      <w:pPr>
        <w:pStyle w:val="EMEABodyText"/>
      </w:pPr>
      <w:r w:rsidRPr="005A7A4D">
        <w:t>If you take certain painkillers, called non-steroidal anti-inflammatory drugs, the effect of irbesartan may be reduced.</w:t>
      </w:r>
    </w:p>
    <w:p w:rsidR="006603C5" w:rsidRPr="005A7A4D" w:rsidRDefault="006603C5" w:rsidP="008E6ED7">
      <w:pPr>
        <w:pStyle w:val="EMEABodyText"/>
      </w:pPr>
    </w:p>
    <w:p w:rsidR="006603C5" w:rsidRPr="005A7A4D" w:rsidRDefault="006603C5" w:rsidP="008E6ED7">
      <w:pPr>
        <w:pStyle w:val="EMEAHeading3"/>
      </w:pPr>
      <w:proofErr w:type="spellStart"/>
      <w:r w:rsidRPr="005A7A4D">
        <w:t>Aprovel</w:t>
      </w:r>
      <w:proofErr w:type="spellEnd"/>
      <w:r w:rsidRPr="005A7A4D">
        <w:t xml:space="preserve"> with food and drink</w:t>
      </w:r>
    </w:p>
    <w:p w:rsidR="006603C5" w:rsidRPr="005A7A4D" w:rsidRDefault="006603C5" w:rsidP="008E6ED7">
      <w:pPr>
        <w:pStyle w:val="EMEABodyText"/>
      </w:pPr>
      <w:proofErr w:type="spellStart"/>
      <w:r w:rsidRPr="005A7A4D">
        <w:t>Aprovel</w:t>
      </w:r>
      <w:proofErr w:type="spellEnd"/>
      <w:r w:rsidRPr="005A7A4D">
        <w:t xml:space="preserve"> can be taken with or without food.</w:t>
      </w:r>
    </w:p>
    <w:p w:rsidR="006603C5" w:rsidRPr="005A7A4D" w:rsidRDefault="006603C5" w:rsidP="008E6ED7">
      <w:pPr>
        <w:pStyle w:val="EMEABodyText"/>
      </w:pPr>
    </w:p>
    <w:p w:rsidR="006603C5" w:rsidRPr="005A7A4D" w:rsidRDefault="006603C5" w:rsidP="008E6ED7">
      <w:pPr>
        <w:pStyle w:val="EMEAHeading3"/>
      </w:pPr>
      <w:r w:rsidRPr="005A7A4D">
        <w:t>Pregnancy and breast-feeding</w:t>
      </w:r>
    </w:p>
    <w:p w:rsidR="006603C5" w:rsidRPr="005A7A4D" w:rsidRDefault="006603C5" w:rsidP="008E6ED7">
      <w:pPr>
        <w:pStyle w:val="EMEAHeading2"/>
      </w:pPr>
      <w:r w:rsidRPr="005A7A4D">
        <w:t>Pregnancy</w:t>
      </w:r>
    </w:p>
    <w:p w:rsidR="006603C5" w:rsidRPr="005A7A4D" w:rsidRDefault="006603C5">
      <w:pPr>
        <w:pStyle w:val="EMEABodyText"/>
      </w:pPr>
      <w:r w:rsidRPr="005A7A4D">
        <w:t>You must tell your doctor if you think you are (</w:t>
      </w:r>
      <w:r w:rsidRPr="005A7A4D">
        <w:rPr>
          <w:u w:val="single"/>
        </w:rPr>
        <w:t>or might become</w:t>
      </w:r>
      <w:r w:rsidRPr="005A7A4D">
        <w:t xml:space="preserve">) pregnant. Your doctor will normally advise you to stop taking </w:t>
      </w:r>
      <w:proofErr w:type="spellStart"/>
      <w:r w:rsidRPr="005A7A4D">
        <w:t>Aprovel</w:t>
      </w:r>
      <w:proofErr w:type="spellEnd"/>
      <w:r w:rsidRPr="005A7A4D">
        <w:t xml:space="preserve"> before you become pregnant or as soon as you know you are pregnant and will advise you to take another medicine instead of </w:t>
      </w:r>
      <w:proofErr w:type="spellStart"/>
      <w:r w:rsidRPr="005A7A4D">
        <w:t>Aprovel</w:t>
      </w:r>
      <w:proofErr w:type="spellEnd"/>
      <w:r w:rsidRPr="005A7A4D">
        <w:t xml:space="preserve">. </w:t>
      </w:r>
      <w:proofErr w:type="spellStart"/>
      <w:r w:rsidRPr="005A7A4D">
        <w:t>Aprovel</w:t>
      </w:r>
      <w:proofErr w:type="spellEnd"/>
      <w:r w:rsidRPr="005A7A4D">
        <w:t xml:space="preserve"> is not recommended in early pregnancy, and must not be taken when more than 3 months pregnant, as it may cause serious harm to your baby if used after the third month of pregnancy.</w:t>
      </w:r>
    </w:p>
    <w:p w:rsidR="006603C5" w:rsidRPr="005A7A4D" w:rsidRDefault="006603C5">
      <w:pPr>
        <w:pStyle w:val="EMEABodyText"/>
      </w:pPr>
    </w:p>
    <w:p w:rsidR="006603C5" w:rsidRPr="005A7A4D" w:rsidRDefault="006603C5" w:rsidP="008E6ED7">
      <w:pPr>
        <w:pStyle w:val="EMEAHeading2"/>
      </w:pPr>
      <w:r w:rsidRPr="005A7A4D">
        <w:t>Breast-feeding</w:t>
      </w:r>
    </w:p>
    <w:p w:rsidR="006603C5" w:rsidRPr="005A7A4D" w:rsidRDefault="006603C5" w:rsidP="008E6ED7">
      <w:pPr>
        <w:pStyle w:val="EMEABodyText"/>
      </w:pPr>
      <w:r w:rsidRPr="005A7A4D">
        <w:t xml:space="preserve">Tell your doctor if you are breast-feeding or about to start breast-feeding. </w:t>
      </w:r>
      <w:proofErr w:type="spellStart"/>
      <w:r w:rsidRPr="005A7A4D">
        <w:t>Aprovel</w:t>
      </w:r>
      <w:proofErr w:type="spellEnd"/>
      <w:r w:rsidRPr="005A7A4D">
        <w:t xml:space="preserve"> is not recommended for mothers who are breast-feeding, and your doctor may choose another treatment for you if you wish to breast-feed, especially if your baby is </w:t>
      </w:r>
      <w:proofErr w:type="spellStart"/>
      <w:r w:rsidRPr="005A7A4D">
        <w:t>newborn</w:t>
      </w:r>
      <w:proofErr w:type="spellEnd"/>
      <w:r w:rsidRPr="005A7A4D">
        <w:t>, or was born prematurely.</w:t>
      </w:r>
    </w:p>
    <w:p w:rsidR="006603C5" w:rsidRPr="005A7A4D" w:rsidRDefault="006603C5">
      <w:pPr>
        <w:pStyle w:val="EMEABodyText"/>
      </w:pPr>
    </w:p>
    <w:p w:rsidR="006603C5" w:rsidRPr="005A7A4D" w:rsidRDefault="006603C5" w:rsidP="008E6ED7">
      <w:pPr>
        <w:pStyle w:val="EMEAHeading3"/>
      </w:pPr>
      <w:r w:rsidRPr="005A7A4D">
        <w:t>Driving and using machines</w:t>
      </w:r>
    </w:p>
    <w:p w:rsidR="006603C5" w:rsidRPr="005A7A4D" w:rsidRDefault="006603C5">
      <w:pPr>
        <w:pStyle w:val="EMEABodyText"/>
      </w:pPr>
      <w:proofErr w:type="spellStart"/>
      <w:r w:rsidRPr="005A7A4D">
        <w:t>Aprovel</w:t>
      </w:r>
      <w:proofErr w:type="spellEnd"/>
      <w:r w:rsidRPr="005A7A4D">
        <w:t xml:space="preserve"> is unlikely to affect your ability to drive or use machines. However, occasionally dizziness or weariness may occur during treatment of high blood pressure. If you experience these, talk to your doctor before attempting to drive or use machines.</w:t>
      </w:r>
    </w:p>
    <w:p w:rsidR="006603C5" w:rsidRPr="005A7A4D" w:rsidRDefault="006603C5">
      <w:pPr>
        <w:pStyle w:val="EMEABodyText"/>
      </w:pPr>
    </w:p>
    <w:p w:rsidR="006554B2" w:rsidRDefault="006603C5" w:rsidP="006554B2">
      <w:pPr>
        <w:pStyle w:val="EMEABodyText"/>
      </w:pPr>
      <w:proofErr w:type="spellStart"/>
      <w:r w:rsidRPr="005A7A4D">
        <w:rPr>
          <w:b/>
        </w:rPr>
        <w:t>Aprovel</w:t>
      </w:r>
      <w:proofErr w:type="spellEnd"/>
      <w:r w:rsidRPr="005A7A4D">
        <w:rPr>
          <w:b/>
        </w:rPr>
        <w:t xml:space="preserve"> contains lactose</w:t>
      </w:r>
      <w:r w:rsidRPr="005A7A4D">
        <w:t>. If you have been told by your doctor that you have an intolerance to some sugars (e.g. lactose), contact your doctor before taking this medicin</w:t>
      </w:r>
      <w:r w:rsidR="000D7B32" w:rsidRPr="005A7A4D">
        <w:t>al product</w:t>
      </w:r>
      <w:r w:rsidRPr="005A7A4D">
        <w:t>.</w:t>
      </w:r>
    </w:p>
    <w:p w:rsidR="006554B2" w:rsidRDefault="006554B2" w:rsidP="006554B2">
      <w:pPr>
        <w:pStyle w:val="EMEABodyText"/>
      </w:pPr>
    </w:p>
    <w:p w:rsidR="006603C5" w:rsidRPr="005A7A4D" w:rsidRDefault="006554B2" w:rsidP="006554B2">
      <w:pPr>
        <w:pStyle w:val="EMEABodyText"/>
      </w:pPr>
      <w:proofErr w:type="spellStart"/>
      <w:r w:rsidRPr="005A7A4D">
        <w:rPr>
          <w:b/>
        </w:rPr>
        <w:t>Aprovel</w:t>
      </w:r>
      <w:proofErr w:type="spellEnd"/>
      <w:r w:rsidRPr="005A7A4D">
        <w:rPr>
          <w:b/>
        </w:rPr>
        <w:t xml:space="preserve"> contains</w:t>
      </w:r>
      <w:r>
        <w:rPr>
          <w:b/>
        </w:rPr>
        <w:t xml:space="preserve"> sodium. </w:t>
      </w:r>
      <w:r w:rsidRPr="007E01E0">
        <w:rPr>
          <w:bCs/>
        </w:rPr>
        <w:t>This medicine contains less than 1 mmol sodium (23 mg) per tablet, that is to say essentially ‘sodium-free’.</w:t>
      </w:r>
    </w:p>
    <w:p w:rsidR="006603C5" w:rsidRPr="005A7A4D" w:rsidRDefault="006603C5" w:rsidP="008E6ED7">
      <w:pPr>
        <w:pStyle w:val="EMEABodyText"/>
      </w:pPr>
    </w:p>
    <w:p w:rsidR="006603C5" w:rsidRPr="005A7A4D" w:rsidRDefault="006603C5">
      <w:pPr>
        <w:pStyle w:val="EMEABodyText"/>
      </w:pPr>
    </w:p>
    <w:p w:rsidR="006603C5" w:rsidRPr="005A7A4D" w:rsidRDefault="006603C5">
      <w:pPr>
        <w:pStyle w:val="EMEAHeading1"/>
        <w:ind w:left="0" w:firstLine="0"/>
      </w:pPr>
      <w:r w:rsidRPr="005A7A4D">
        <w:t>3.</w:t>
      </w:r>
      <w:r w:rsidRPr="005A7A4D">
        <w:tab/>
      </w:r>
      <w:r w:rsidRPr="005A7A4D">
        <w:rPr>
          <w:rFonts w:ascii="Times New Roman Bold" w:hAnsi="Times New Roman Bold"/>
          <w:caps w:val="0"/>
        </w:rPr>
        <w:t xml:space="preserve">How to take </w:t>
      </w:r>
      <w:proofErr w:type="spellStart"/>
      <w:r w:rsidRPr="005A7A4D">
        <w:rPr>
          <w:rFonts w:ascii="Times New Roman Bold" w:hAnsi="Times New Roman Bold"/>
          <w:caps w:val="0"/>
        </w:rPr>
        <w:t>Aprovel</w:t>
      </w:r>
      <w:proofErr w:type="spellEnd"/>
    </w:p>
    <w:p w:rsidR="006603C5" w:rsidRPr="005A7A4D" w:rsidRDefault="006603C5" w:rsidP="008E6ED7">
      <w:pPr>
        <w:pStyle w:val="EMEAHeading1"/>
      </w:pPr>
    </w:p>
    <w:p w:rsidR="006603C5" w:rsidRPr="005A7A4D" w:rsidRDefault="006603C5" w:rsidP="008E6ED7">
      <w:pPr>
        <w:pStyle w:val="EMEABodyText"/>
      </w:pPr>
      <w:r w:rsidRPr="005A7A4D">
        <w:t>Always take this medicine exactly as your doctor has told you. Check with your doctor or pharmacist if you are not sure.</w:t>
      </w:r>
    </w:p>
    <w:p w:rsidR="006603C5" w:rsidRPr="005A7A4D" w:rsidRDefault="006603C5" w:rsidP="008E6ED7">
      <w:pPr>
        <w:pStyle w:val="EMEABodyText"/>
      </w:pPr>
    </w:p>
    <w:p w:rsidR="006603C5" w:rsidRPr="005A7A4D" w:rsidRDefault="006603C5" w:rsidP="008E6ED7">
      <w:pPr>
        <w:pStyle w:val="EMEAHeading3"/>
      </w:pPr>
      <w:r w:rsidRPr="005A7A4D">
        <w:t>Method of administration</w:t>
      </w:r>
    </w:p>
    <w:p w:rsidR="006603C5" w:rsidRPr="005A7A4D" w:rsidRDefault="006603C5" w:rsidP="008E6ED7">
      <w:pPr>
        <w:pStyle w:val="EMEABodyText"/>
      </w:pPr>
      <w:proofErr w:type="spellStart"/>
      <w:r w:rsidRPr="005A7A4D">
        <w:t>Aprovel</w:t>
      </w:r>
      <w:proofErr w:type="spellEnd"/>
      <w:r w:rsidRPr="005A7A4D">
        <w:t xml:space="preserve"> is for </w:t>
      </w:r>
      <w:r w:rsidRPr="005A7A4D">
        <w:rPr>
          <w:b/>
        </w:rPr>
        <w:t>oral use</w:t>
      </w:r>
      <w:r w:rsidRPr="005A7A4D">
        <w:t xml:space="preserve">. Swallow the tablets with a sufficient amount of fluid (e.g. one glass of water). You can take </w:t>
      </w:r>
      <w:proofErr w:type="spellStart"/>
      <w:r w:rsidRPr="005A7A4D">
        <w:t>Aprovel</w:t>
      </w:r>
      <w:proofErr w:type="spellEnd"/>
      <w:r w:rsidRPr="005A7A4D">
        <w:t xml:space="preserve"> with or without food. Try to take your daily dose at about the same time each day. It is important that you continue to take </w:t>
      </w:r>
      <w:proofErr w:type="spellStart"/>
      <w:r w:rsidRPr="005A7A4D">
        <w:t>Aprovel</w:t>
      </w:r>
      <w:proofErr w:type="spellEnd"/>
      <w:r w:rsidRPr="005A7A4D">
        <w:t xml:space="preserve"> until your doctor tells you otherwise.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w:t>
      </w:r>
    </w:p>
    <w:p w:rsidR="006603C5" w:rsidRPr="005A7A4D" w:rsidRDefault="006603C5" w:rsidP="008E6ED7">
      <w:pPr>
        <w:pStyle w:val="EMEABodyText"/>
        <w:ind w:left="567"/>
      </w:pPr>
      <w:r w:rsidRPr="005A7A4D">
        <w:t>The usual dose is 150 mg once a day (two tablets a day). The dose may later be increased to 300 mg (four tablets a day) once daily depending on blood pressure response.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 and type 2 diabetes with kidney disease</w:t>
      </w:r>
    </w:p>
    <w:p w:rsidR="006603C5" w:rsidRPr="005A7A4D" w:rsidRDefault="006603C5" w:rsidP="008E6ED7">
      <w:pPr>
        <w:pStyle w:val="EMEABodyText"/>
        <w:ind w:left="567"/>
      </w:pPr>
      <w:r w:rsidRPr="005A7A4D">
        <w:t>In patients with high blood pressure and type 2 diabetes, 300 mg (four tablets a day) once daily is the preferred maintenance dose for the treatment of associated kidney disease.</w:t>
      </w:r>
    </w:p>
    <w:p w:rsidR="006603C5" w:rsidRPr="005A7A4D" w:rsidRDefault="006603C5" w:rsidP="008E6ED7">
      <w:pPr>
        <w:pStyle w:val="EMEABodyText"/>
      </w:pPr>
    </w:p>
    <w:p w:rsidR="006603C5" w:rsidRPr="005A7A4D" w:rsidRDefault="006603C5" w:rsidP="008E6ED7">
      <w:pPr>
        <w:pStyle w:val="EMEABodyText"/>
        <w:rPr>
          <w:b/>
        </w:rPr>
      </w:pPr>
      <w:r w:rsidRPr="005A7A4D">
        <w:t xml:space="preserve">The doctor may advise a lower dose, especially when starting treatment in certain patients such as those on </w:t>
      </w:r>
      <w:r w:rsidRPr="005A7A4D">
        <w:rPr>
          <w:b/>
        </w:rPr>
        <w:t>haemodialysis</w:t>
      </w:r>
      <w:r w:rsidRPr="005A7A4D">
        <w:t xml:space="preserve">, or those </w:t>
      </w:r>
      <w:r w:rsidRPr="005A7A4D">
        <w:rPr>
          <w:b/>
        </w:rPr>
        <w:t>over the age of 75 years.</w:t>
      </w:r>
    </w:p>
    <w:p w:rsidR="006603C5" w:rsidRPr="005A7A4D" w:rsidRDefault="006603C5">
      <w:pPr>
        <w:pStyle w:val="EMEABodyText"/>
      </w:pPr>
    </w:p>
    <w:p w:rsidR="006603C5" w:rsidRPr="005A7A4D" w:rsidRDefault="006603C5">
      <w:pPr>
        <w:pStyle w:val="EMEABodyText"/>
      </w:pPr>
      <w:r w:rsidRPr="005A7A4D">
        <w:t>The maximal blood pressure lowering effect should be reached 4-6 weeks after beginning treatment.</w:t>
      </w:r>
    </w:p>
    <w:p w:rsidR="006603C5" w:rsidRPr="005A7A4D" w:rsidRDefault="006603C5">
      <w:pPr>
        <w:pStyle w:val="EMEABodyText"/>
      </w:pPr>
    </w:p>
    <w:p w:rsidR="006603C5" w:rsidRPr="005A7A4D" w:rsidRDefault="006603C5" w:rsidP="008E6ED7">
      <w:pPr>
        <w:pStyle w:val="EMEAHeading3"/>
      </w:pPr>
      <w:r w:rsidRPr="005A7A4D">
        <w:t>Use in children and adolescents</w:t>
      </w:r>
    </w:p>
    <w:p w:rsidR="006603C5" w:rsidRPr="005A7A4D" w:rsidRDefault="006603C5" w:rsidP="008E6ED7">
      <w:pPr>
        <w:pStyle w:val="EMEABodyText"/>
      </w:pPr>
      <w:proofErr w:type="spellStart"/>
      <w:r w:rsidRPr="005A7A4D">
        <w:t>Aprovel</w:t>
      </w:r>
      <w:proofErr w:type="spellEnd"/>
      <w:r w:rsidRPr="005A7A4D">
        <w:t xml:space="preserve"> should not be given to children under 18 years of age. If a child swallows some tablets, contact your doctor immediately.</w:t>
      </w:r>
    </w:p>
    <w:p w:rsidR="006603C5" w:rsidRPr="005A7A4D" w:rsidRDefault="006603C5" w:rsidP="008E6ED7">
      <w:pPr>
        <w:pStyle w:val="EMEABodyText"/>
      </w:pPr>
    </w:p>
    <w:p w:rsidR="006603C5" w:rsidRPr="005A7A4D" w:rsidRDefault="006603C5" w:rsidP="008E6ED7">
      <w:pPr>
        <w:pStyle w:val="EMEAHeading3"/>
      </w:pPr>
      <w:r w:rsidRPr="005A7A4D">
        <w:t xml:space="preserve">If you take more </w:t>
      </w:r>
      <w:proofErr w:type="spellStart"/>
      <w:r w:rsidRPr="005A7A4D">
        <w:t>Aprovel</w:t>
      </w:r>
      <w:proofErr w:type="spellEnd"/>
      <w:r w:rsidRPr="005A7A4D">
        <w:t xml:space="preserve"> than you should</w:t>
      </w:r>
    </w:p>
    <w:p w:rsidR="006603C5" w:rsidRPr="005A7A4D" w:rsidRDefault="006603C5">
      <w:pPr>
        <w:pStyle w:val="EMEABodyText"/>
      </w:pPr>
      <w:r w:rsidRPr="005A7A4D">
        <w:t>If you accidentally take too many tablets, contact your doctor immediately.</w:t>
      </w:r>
    </w:p>
    <w:p w:rsidR="006603C5" w:rsidRPr="005A7A4D" w:rsidRDefault="006603C5" w:rsidP="008E6ED7">
      <w:pPr>
        <w:pStyle w:val="EMEABodyText"/>
      </w:pPr>
    </w:p>
    <w:p w:rsidR="006603C5" w:rsidRPr="005A7A4D" w:rsidRDefault="006603C5" w:rsidP="008E6ED7">
      <w:pPr>
        <w:pStyle w:val="EMEAHeading3"/>
      </w:pPr>
      <w:r w:rsidRPr="005A7A4D">
        <w:t xml:space="preserve">If you forget to take </w:t>
      </w:r>
      <w:proofErr w:type="spellStart"/>
      <w:r w:rsidRPr="005A7A4D">
        <w:t>Aprovel</w:t>
      </w:r>
      <w:proofErr w:type="spellEnd"/>
    </w:p>
    <w:p w:rsidR="006603C5" w:rsidRPr="005A7A4D" w:rsidRDefault="006603C5">
      <w:pPr>
        <w:pStyle w:val="EMEABodyText"/>
      </w:pPr>
      <w:r w:rsidRPr="005A7A4D">
        <w:t>If you accidentally miss a daily dose, just take the next dose as normal. Do not take a double dose to make up for a forgotten dose.</w:t>
      </w:r>
    </w:p>
    <w:p w:rsidR="006603C5" w:rsidRPr="005A7A4D" w:rsidRDefault="006603C5">
      <w:pPr>
        <w:pStyle w:val="EMEABodyText"/>
      </w:pPr>
    </w:p>
    <w:p w:rsidR="006603C5" w:rsidRPr="005A7A4D" w:rsidRDefault="006603C5" w:rsidP="008E6ED7">
      <w:pPr>
        <w:pStyle w:val="EMEABodyText"/>
        <w:rPr>
          <w:rFonts w:ascii="TimesNewRoman,Italic" w:eastAsia="TimesNewRoman,Italic" w:cs="TimesNewRoman,Italic"/>
          <w:sz w:val="20"/>
          <w:lang w:eastAsia="nl-NL"/>
        </w:rPr>
      </w:pPr>
      <w:r w:rsidRPr="005A7A4D">
        <w:rPr>
          <w:lang w:eastAsia="nl-NL"/>
        </w:rPr>
        <w:t>If you have any further questions on the use of this medicine, ask your doctor or pharmacist.</w:t>
      </w:r>
    </w:p>
    <w:p w:rsidR="006603C5" w:rsidRPr="005A7A4D" w:rsidRDefault="006603C5">
      <w:pPr>
        <w:pStyle w:val="EMEABodyText"/>
        <w:rPr>
          <w:b/>
        </w:rPr>
      </w:pPr>
    </w:p>
    <w:p w:rsidR="006603C5" w:rsidRPr="005A7A4D" w:rsidRDefault="006603C5">
      <w:pPr>
        <w:pStyle w:val="EMEABodyText"/>
      </w:pPr>
    </w:p>
    <w:p w:rsidR="006603C5" w:rsidRPr="005A7A4D" w:rsidRDefault="006603C5">
      <w:pPr>
        <w:pStyle w:val="EMEAHeading1"/>
        <w:ind w:left="0" w:firstLine="0"/>
      </w:pPr>
      <w:r w:rsidRPr="005A7A4D">
        <w:t>4.</w:t>
      </w:r>
      <w:r w:rsidRPr="005A7A4D">
        <w:tab/>
      </w:r>
      <w:r w:rsidRPr="005A7A4D">
        <w:rPr>
          <w:rFonts w:ascii="Times New Roman Bold" w:hAnsi="Times New Roman Bold"/>
          <w:caps w:val="0"/>
        </w:rPr>
        <w:t>Possible side effects</w:t>
      </w:r>
    </w:p>
    <w:p w:rsidR="006603C5" w:rsidRPr="005A7A4D" w:rsidRDefault="006603C5" w:rsidP="008E6ED7">
      <w:pPr>
        <w:pStyle w:val="EMEAHeading1"/>
      </w:pPr>
    </w:p>
    <w:p w:rsidR="006603C5" w:rsidRPr="005A7A4D" w:rsidRDefault="006603C5" w:rsidP="008E6ED7">
      <w:pPr>
        <w:pStyle w:val="EMEABodyText"/>
      </w:pPr>
      <w:r w:rsidRPr="005A7A4D">
        <w:t>Like all medicines, this medicine can cause side effects, although not everybody gets them.</w:t>
      </w:r>
    </w:p>
    <w:p w:rsidR="006603C5" w:rsidRPr="005A7A4D" w:rsidRDefault="006603C5" w:rsidP="008E6ED7">
      <w:pPr>
        <w:pStyle w:val="EMEABodyText"/>
      </w:pPr>
      <w:r w:rsidRPr="005A7A4D">
        <w:t>Some of these effects may be serious and may require medical attention.</w:t>
      </w:r>
    </w:p>
    <w:p w:rsidR="006603C5" w:rsidRPr="005A7A4D" w:rsidRDefault="006603C5" w:rsidP="008E6ED7">
      <w:pPr>
        <w:pStyle w:val="EMEABodyText"/>
      </w:pPr>
    </w:p>
    <w:p w:rsidR="006603C5" w:rsidRPr="005A7A4D" w:rsidRDefault="006603C5" w:rsidP="008E6ED7">
      <w:pPr>
        <w:pStyle w:val="EMEABodyText"/>
        <w:rPr>
          <w:b/>
        </w:rPr>
      </w:pPr>
      <w:r w:rsidRPr="005A7A4D">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5A7A4D">
        <w:rPr>
          <w:b/>
        </w:rPr>
        <w:t xml:space="preserve">stop taking </w:t>
      </w:r>
      <w:proofErr w:type="spellStart"/>
      <w:r w:rsidRPr="005A7A4D">
        <w:rPr>
          <w:b/>
        </w:rPr>
        <w:t>Aprovel</w:t>
      </w:r>
      <w:proofErr w:type="spellEnd"/>
      <w:r w:rsidRPr="005A7A4D">
        <w:rPr>
          <w:b/>
        </w:rPr>
        <w:t xml:space="preserve"> and contact your doctor immediately.</w:t>
      </w:r>
    </w:p>
    <w:p w:rsidR="00DD49E7" w:rsidRPr="005A7A4D" w:rsidRDefault="00DD49E7" w:rsidP="008E6ED7">
      <w:pPr>
        <w:pStyle w:val="EMEABodyText"/>
        <w:rPr>
          <w:b/>
        </w:rPr>
      </w:pPr>
    </w:p>
    <w:p w:rsidR="00DD49E7" w:rsidRPr="005A7A4D" w:rsidRDefault="00DD49E7" w:rsidP="00DD49E7">
      <w:pPr>
        <w:pStyle w:val="EMEABodyText"/>
      </w:pPr>
      <w:r w:rsidRPr="005A7A4D">
        <w:t>The frequency of the side effects listed below is defined using the following convention:</w:t>
      </w:r>
    </w:p>
    <w:p w:rsidR="00B0746B" w:rsidRPr="005A7A4D" w:rsidRDefault="00DD49E7" w:rsidP="00DD49E7">
      <w:pPr>
        <w:pStyle w:val="EMEABodyText"/>
      </w:pPr>
      <w:r w:rsidRPr="005A7A4D">
        <w:t xml:space="preserve">Very common: </w:t>
      </w:r>
      <w:r w:rsidRPr="005A7A4D">
        <w:rPr>
          <w:szCs w:val="22"/>
        </w:rPr>
        <w:t xml:space="preserve"> may affect more than 1 in 10 people</w:t>
      </w:r>
    </w:p>
    <w:p w:rsidR="00B0746B" w:rsidRPr="005A7A4D" w:rsidRDefault="00DD49E7" w:rsidP="00DD49E7">
      <w:pPr>
        <w:pStyle w:val="EMEABodyText"/>
      </w:pPr>
      <w:r w:rsidRPr="005A7A4D">
        <w:t>Common: may affect up to 1 in 10 people</w:t>
      </w:r>
    </w:p>
    <w:p w:rsidR="00B0746B" w:rsidRPr="005A7A4D" w:rsidRDefault="00DD49E7" w:rsidP="00DD49E7">
      <w:pPr>
        <w:pStyle w:val="EMEABodyText"/>
      </w:pPr>
      <w:r w:rsidRPr="005A7A4D">
        <w:t>Uncommon: may affect up to 1 in 100 people</w:t>
      </w:r>
    </w:p>
    <w:p w:rsidR="00B0746B" w:rsidRPr="005A7A4D" w:rsidRDefault="00B0746B" w:rsidP="00DD49E7">
      <w:pPr>
        <w:pStyle w:val="EMEABodyText"/>
      </w:pPr>
    </w:p>
    <w:p w:rsidR="006603C5" w:rsidRPr="005A7A4D" w:rsidRDefault="006603C5" w:rsidP="008E6ED7">
      <w:pPr>
        <w:pStyle w:val="EMEABodyText"/>
      </w:pPr>
      <w:r w:rsidRPr="005A7A4D">
        <w:t xml:space="preserve">Side effects reported in clinical studies for patients treated with </w:t>
      </w:r>
      <w:proofErr w:type="spellStart"/>
      <w:r w:rsidRPr="005A7A4D">
        <w:t>Aprovel</w:t>
      </w:r>
      <w:proofErr w:type="spellEnd"/>
      <w:r w:rsidRPr="005A7A4D">
        <w:t xml:space="preserve"> were:</w:t>
      </w:r>
    </w:p>
    <w:p w:rsidR="006603C5" w:rsidRPr="005A7A4D" w:rsidRDefault="006603C5" w:rsidP="00D82BCE">
      <w:pPr>
        <w:pStyle w:val="EMEABodyTextIndent"/>
        <w:numPr>
          <w:ilvl w:val="0"/>
          <w:numId w:val="3"/>
        </w:numPr>
        <w:ind w:left="567" w:hanging="567"/>
      </w:pPr>
      <w:r w:rsidRPr="005A7A4D">
        <w:t>Very common</w:t>
      </w:r>
      <w:r w:rsidR="006A2F93" w:rsidRPr="005A7A4D">
        <w:t xml:space="preserve"> (may affect more than 1 in 10 people)</w:t>
      </w:r>
      <w:r w:rsidRPr="005A7A4D">
        <w:t>: if you suffer from high blood pressure and type 2 diabetes with kidney disease, blood tests may show an increased level of potassium.</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Common</w:t>
      </w:r>
      <w:r w:rsidR="006A2F93" w:rsidRPr="005A7A4D">
        <w:t xml:space="preserve"> (may affect up to 1 in 10 people)</w:t>
      </w:r>
      <w:r w:rsidRPr="005A7A4D">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Uncommon</w:t>
      </w:r>
      <w:r w:rsidR="006A2F93" w:rsidRPr="005A7A4D">
        <w:t xml:space="preserve"> (</w:t>
      </w:r>
      <w:r w:rsidR="006A2F93" w:rsidRPr="005A7A4D">
        <w:rPr>
          <w:szCs w:val="22"/>
        </w:rPr>
        <w:t>may affect up to 1 in 100 people)</w:t>
      </w:r>
      <w:r w:rsidRPr="005A7A4D">
        <w:t>: heart rate increased, flushing, cough, diarrhoea, indigestion/heartburn, sexual dysfunction (problems with sexual performance), chest pain.</w:t>
      </w:r>
    </w:p>
    <w:p w:rsidR="006603C5" w:rsidRPr="005A7A4D" w:rsidRDefault="006603C5" w:rsidP="008E6ED7">
      <w:pPr>
        <w:pStyle w:val="EMEABodyText"/>
      </w:pPr>
    </w:p>
    <w:p w:rsidR="006603C5" w:rsidRPr="005A7A4D" w:rsidRDefault="006603C5" w:rsidP="008E6ED7">
      <w:pPr>
        <w:pStyle w:val="EMEABodyText"/>
      </w:pPr>
      <w:r w:rsidRPr="005A7A4D">
        <w:t xml:space="preserve">Some undesirable effects have been reported since marketing of </w:t>
      </w:r>
      <w:proofErr w:type="spellStart"/>
      <w:r w:rsidRPr="005A7A4D">
        <w:t>Aprovel</w:t>
      </w:r>
      <w:proofErr w:type="spellEnd"/>
      <w:r w:rsidRPr="005A7A4D">
        <w:t xml:space="preserve">. Undesirable effects where the frequency is not known are: feeling of spinning, headache, taste disturbance, ringing in the ears, </w:t>
      </w:r>
      <w:r w:rsidRPr="005A7A4D">
        <w:rPr>
          <w:szCs w:val="22"/>
        </w:rPr>
        <w:t xml:space="preserve">muscle cramps, </w:t>
      </w:r>
      <w:r w:rsidRPr="005A7A4D">
        <w:t xml:space="preserve">pain in joints and muscles, </w:t>
      </w:r>
      <w:bookmarkStart w:id="5" w:name="_Hlk56591067"/>
      <w:r w:rsidR="001F3E35" w:rsidRPr="006F7592">
        <w:rPr>
          <w:szCs w:val="22"/>
          <w:lang w:val="en-US"/>
        </w:rPr>
        <w:t>decreased number of red blood cells (</w:t>
      </w:r>
      <w:proofErr w:type="spellStart"/>
      <w:r w:rsidR="001F3E35" w:rsidRPr="006F7592">
        <w:rPr>
          <w:szCs w:val="22"/>
          <w:lang w:val="en-US"/>
        </w:rPr>
        <w:t>anaemia</w:t>
      </w:r>
      <w:proofErr w:type="spellEnd"/>
      <w:r w:rsidR="001F3E35" w:rsidRPr="006F7592">
        <w:rPr>
          <w:szCs w:val="22"/>
          <w:lang w:val="en-US"/>
        </w:rPr>
        <w:t xml:space="preserve"> – symptoms may include tiredness, headaches, being short of breath when exercising, dizziness and looking pale),</w:t>
      </w:r>
      <w:bookmarkEnd w:id="5"/>
      <w:r w:rsidR="001F3E35" w:rsidRPr="00733B7D">
        <w:rPr>
          <w:szCs w:val="22"/>
          <w:lang w:val="en-US"/>
        </w:rPr>
        <w:t xml:space="preserve"> </w:t>
      </w:r>
      <w:r w:rsidR="00BC1B76" w:rsidRPr="005A7A4D">
        <w:t>reduced number of platelets,</w:t>
      </w:r>
      <w:r w:rsidR="00BC1B76" w:rsidRPr="005A7A4D">
        <w:rPr>
          <w:rFonts w:ascii="Calibri" w:hAnsi="Calibri" w:cs="Calibri"/>
          <w:color w:val="000000"/>
          <w:szCs w:val="22"/>
        </w:rPr>
        <w:t xml:space="preserve"> </w:t>
      </w:r>
      <w:r w:rsidRPr="005A7A4D">
        <w:t>abnormal liver function, increased blood potassium levels, impaired kidney function, inflammation of small blood vessels</w:t>
      </w:r>
      <w:r w:rsidRPr="005A7A4D">
        <w:rPr>
          <w:szCs w:val="22"/>
        </w:rPr>
        <w:t xml:space="preserve"> </w:t>
      </w:r>
      <w:r w:rsidRPr="005A7A4D">
        <w:rPr>
          <w:iCs/>
        </w:rPr>
        <w:t>mainly affecting the skin</w:t>
      </w:r>
      <w:r w:rsidRPr="005A7A4D">
        <w:rPr>
          <w:szCs w:val="22"/>
        </w:rPr>
        <w:t xml:space="preserve"> (a condition known as </w:t>
      </w:r>
      <w:proofErr w:type="spellStart"/>
      <w:r w:rsidRPr="005A7A4D">
        <w:rPr>
          <w:szCs w:val="22"/>
        </w:rPr>
        <w:t>leukocytoclastic</w:t>
      </w:r>
      <w:proofErr w:type="spellEnd"/>
      <w:r w:rsidRPr="005A7A4D">
        <w:rPr>
          <w:szCs w:val="22"/>
        </w:rPr>
        <w:t xml:space="preserve"> vasculitis)</w:t>
      </w:r>
      <w:r w:rsidR="00B03A13" w:rsidRPr="005A7A4D">
        <w:rPr>
          <w:szCs w:val="22"/>
        </w:rPr>
        <w:t xml:space="preserve">, </w:t>
      </w:r>
      <w:r w:rsidR="00EC3D7C" w:rsidRPr="005A7A4D">
        <w:rPr>
          <w:szCs w:val="22"/>
        </w:rPr>
        <w:t>severe allergic reactions (anaphylactic shock)</w:t>
      </w:r>
      <w:r w:rsidR="006554B2">
        <w:rPr>
          <w:szCs w:val="22"/>
        </w:rPr>
        <w:t xml:space="preserve"> </w:t>
      </w:r>
      <w:bookmarkStart w:id="6" w:name="_Hlk35944461"/>
      <w:r w:rsidR="006554B2">
        <w:rPr>
          <w:szCs w:val="22"/>
        </w:rPr>
        <w:t xml:space="preserve">and </w:t>
      </w:r>
      <w:r w:rsidR="006554B2" w:rsidRPr="00FC00C6">
        <w:t>low blood sugar levels</w:t>
      </w:r>
      <w:bookmarkEnd w:id="6"/>
      <w:r w:rsidRPr="005A7A4D">
        <w:t>. Uncommon cases of jaundice (yellowing of the skin and/or whites of the eyes) have also been reported.</w:t>
      </w:r>
    </w:p>
    <w:p w:rsidR="008031D1" w:rsidRPr="005A7A4D" w:rsidRDefault="008031D1" w:rsidP="008E6ED7">
      <w:pPr>
        <w:pStyle w:val="EMEABodyText"/>
      </w:pPr>
    </w:p>
    <w:p w:rsidR="00660B4E" w:rsidRPr="005A7A4D" w:rsidRDefault="00660B4E" w:rsidP="00660B4E">
      <w:pPr>
        <w:pStyle w:val="EMEABodyText"/>
        <w:rPr>
          <w:u w:val="single"/>
        </w:rPr>
      </w:pPr>
      <w:r w:rsidRPr="005A7A4D">
        <w:rPr>
          <w:u w:val="single"/>
        </w:rPr>
        <w:t>Reporting of side effects</w:t>
      </w:r>
    </w:p>
    <w:p w:rsidR="006603C5" w:rsidRPr="005A7A4D" w:rsidRDefault="006603C5">
      <w:pPr>
        <w:pStyle w:val="EMEABodyText"/>
      </w:pPr>
      <w:r w:rsidRPr="005A7A4D">
        <w:t>If you get any side effects,</w:t>
      </w:r>
      <w:r w:rsidR="0023434E" w:rsidRPr="005A7A4D">
        <w:t xml:space="preserve"> </w:t>
      </w:r>
      <w:r w:rsidRPr="005A7A4D">
        <w:t>talk to your doctor or pharmacist. This includes any possible side effects not listed in this leaflet.</w:t>
      </w:r>
      <w:r w:rsidR="00660B4E" w:rsidRPr="005A7A4D">
        <w:t xml:space="preserve"> You can also report side effects directly via </w:t>
      </w:r>
      <w:r w:rsidR="00660B4E" w:rsidRPr="0082357B">
        <w:rPr>
          <w:highlight w:val="lightGray"/>
        </w:rPr>
        <w:t xml:space="preserve">the national reporting system listed in </w:t>
      </w:r>
      <w:r w:rsidR="00660B4E" w:rsidRPr="0082357B">
        <w:rPr>
          <w:rStyle w:val="Hyperlink"/>
          <w:szCs w:val="24"/>
          <w:highlight w:val="lightGray"/>
          <w:u w:val="none"/>
          <w:lang w:eastAsia="zh-CN"/>
        </w:rPr>
        <w:t>Appendix V</w:t>
      </w:r>
      <w:r w:rsidR="00660B4E" w:rsidRPr="005A7A4D">
        <w:t xml:space="preserve">. By reporting side </w:t>
      </w:r>
      <w:proofErr w:type="spellStart"/>
      <w:r w:rsidR="00660B4E" w:rsidRPr="005A7A4D">
        <w:t>effects you</w:t>
      </w:r>
      <w:proofErr w:type="spellEnd"/>
      <w:r w:rsidR="00660B4E" w:rsidRPr="005A7A4D">
        <w:t xml:space="preserve"> can help provide more information on the safety of this medicine.</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pPr>
      <w:r w:rsidRPr="005A7A4D">
        <w:t>5.</w:t>
      </w:r>
      <w:r w:rsidRPr="005A7A4D">
        <w:tab/>
      </w:r>
      <w:r w:rsidRPr="005A7A4D">
        <w:rPr>
          <w:rFonts w:ascii="Times New Roman Bold" w:hAnsi="Times New Roman Bold"/>
          <w:caps w:val="0"/>
        </w:rPr>
        <w:t xml:space="preserve">How to store </w:t>
      </w:r>
      <w:proofErr w:type="spellStart"/>
      <w:r w:rsidRPr="005A7A4D">
        <w:rPr>
          <w:rFonts w:ascii="Times New Roman Bold" w:hAnsi="Times New Roman Bold"/>
          <w:caps w:val="0"/>
        </w:rPr>
        <w:t>Aprovel</w:t>
      </w:r>
      <w:proofErr w:type="spellEnd"/>
    </w:p>
    <w:p w:rsidR="006603C5" w:rsidRPr="005A7A4D" w:rsidRDefault="006603C5" w:rsidP="008E6ED7">
      <w:pPr>
        <w:pStyle w:val="EMEAHeading1"/>
      </w:pPr>
    </w:p>
    <w:p w:rsidR="006603C5" w:rsidRPr="005A7A4D" w:rsidRDefault="006603C5" w:rsidP="008E6ED7">
      <w:pPr>
        <w:pStyle w:val="EMEABodyText"/>
      </w:pPr>
      <w:r w:rsidRPr="005A7A4D">
        <w:t>Keep this medicine out of the sight and reach of children.</w:t>
      </w:r>
    </w:p>
    <w:p w:rsidR="006603C5" w:rsidRPr="005A7A4D" w:rsidRDefault="006603C5">
      <w:pPr>
        <w:pStyle w:val="EMEABodyText"/>
      </w:pPr>
    </w:p>
    <w:p w:rsidR="006603C5" w:rsidRPr="005A7A4D" w:rsidRDefault="006603C5" w:rsidP="008E6ED7">
      <w:pPr>
        <w:pStyle w:val="EMEABodyText"/>
      </w:pPr>
      <w:r w:rsidRPr="005A7A4D">
        <w:t>Do not use this medicine after the expiry date which is stated on the carton and on the blister after EXP. The expiry date refers to the last day of that month.</w:t>
      </w:r>
    </w:p>
    <w:p w:rsidR="006603C5" w:rsidRPr="005A7A4D" w:rsidRDefault="006603C5">
      <w:pPr>
        <w:pStyle w:val="EMEABodyText"/>
      </w:pPr>
    </w:p>
    <w:p w:rsidR="006603C5" w:rsidRPr="005A7A4D" w:rsidRDefault="006603C5">
      <w:pPr>
        <w:pStyle w:val="EMEABodyText"/>
      </w:pPr>
      <w:r w:rsidRPr="005A7A4D">
        <w:t>Do not store above 30°C.</w:t>
      </w:r>
    </w:p>
    <w:p w:rsidR="006603C5" w:rsidRPr="005A7A4D" w:rsidRDefault="006603C5">
      <w:pPr>
        <w:pStyle w:val="EMEABodyText"/>
      </w:pPr>
    </w:p>
    <w:p w:rsidR="006603C5" w:rsidRPr="005A7A4D" w:rsidRDefault="006603C5">
      <w:pPr>
        <w:pStyle w:val="EMEABodyText"/>
      </w:pPr>
      <w:r w:rsidRPr="005A7A4D">
        <w:t>Do not throw away any medicines via wastewater or household waste. Ask your pharmacist how to throw away medicines you no longer use. These measures will help protect the environment.</w:t>
      </w:r>
    </w:p>
    <w:p w:rsidR="006603C5" w:rsidRPr="005A7A4D" w:rsidRDefault="006603C5">
      <w:pPr>
        <w:pStyle w:val="EMEABodyText"/>
      </w:pPr>
    </w:p>
    <w:p w:rsidR="00DD49E7" w:rsidRPr="005A7A4D" w:rsidRDefault="00DD49E7">
      <w:pPr>
        <w:pStyle w:val="EMEABodyText"/>
      </w:pPr>
    </w:p>
    <w:p w:rsidR="006603C5" w:rsidRPr="005A7A4D" w:rsidRDefault="006603C5">
      <w:pPr>
        <w:pStyle w:val="EMEAHeading1"/>
        <w:ind w:left="0" w:firstLine="0"/>
      </w:pPr>
      <w:r w:rsidRPr="005A7A4D">
        <w:t>6.</w:t>
      </w:r>
      <w:r w:rsidRPr="005A7A4D">
        <w:tab/>
      </w:r>
      <w:r w:rsidRPr="005A7A4D">
        <w:rPr>
          <w:rFonts w:ascii="Times New Roman Bold" w:hAnsi="Times New Roman Bold"/>
          <w:caps w:val="0"/>
        </w:rPr>
        <w:t>Contents of the pack and other information</w:t>
      </w:r>
    </w:p>
    <w:p w:rsidR="006603C5" w:rsidRPr="005A7A4D" w:rsidRDefault="006603C5" w:rsidP="008E6ED7">
      <w:pPr>
        <w:pStyle w:val="EMEAHeading1"/>
      </w:pPr>
    </w:p>
    <w:p w:rsidR="006603C5" w:rsidRPr="005A7A4D" w:rsidRDefault="006603C5" w:rsidP="008E6ED7">
      <w:pPr>
        <w:pStyle w:val="EMEAHeading3"/>
      </w:pPr>
      <w:r w:rsidRPr="005A7A4D">
        <w:t xml:space="preserve">What </w:t>
      </w:r>
      <w:proofErr w:type="spellStart"/>
      <w:r w:rsidRPr="005A7A4D">
        <w:t>Aprovel</w:t>
      </w:r>
      <w:proofErr w:type="spellEnd"/>
      <w:r w:rsidRPr="005A7A4D">
        <w:t xml:space="preserve"> contains</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The active substance is irbesartan. Each tablet of </w:t>
      </w:r>
      <w:proofErr w:type="spellStart"/>
      <w:r w:rsidRPr="005A7A4D">
        <w:t>Aprovel</w:t>
      </w:r>
      <w:proofErr w:type="spellEnd"/>
      <w:r w:rsidRPr="005A7A4D">
        <w:t> 75 mg contains 75 mg irbesartan.</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The other ingredients are microcrystalline cellulose, croscarmellose sodium, lactose monohydrate, magnesium stearate, colloidal hydrated silica, </w:t>
      </w:r>
      <w:proofErr w:type="spellStart"/>
      <w:r w:rsidRPr="005A7A4D">
        <w:t>pregelatinised</w:t>
      </w:r>
      <w:proofErr w:type="spellEnd"/>
      <w:r w:rsidRPr="005A7A4D">
        <w:t xml:space="preserve"> maize starch, and poloxamer 188.</w:t>
      </w:r>
      <w:r w:rsidR="000D7B32" w:rsidRPr="005A7A4D">
        <w:t xml:space="preserve">  Please see section 2 “</w:t>
      </w:r>
      <w:proofErr w:type="spellStart"/>
      <w:r w:rsidR="000D7B32" w:rsidRPr="005A7A4D">
        <w:t>Aprovel</w:t>
      </w:r>
      <w:proofErr w:type="spellEnd"/>
      <w:r w:rsidR="000D7B32" w:rsidRPr="005A7A4D">
        <w:t xml:space="preserve"> contains lactose”</w:t>
      </w:r>
      <w:r w:rsidR="00DF501F">
        <w:t>.</w:t>
      </w:r>
    </w:p>
    <w:p w:rsidR="006603C5" w:rsidRPr="005A7A4D" w:rsidRDefault="006603C5" w:rsidP="008E6ED7">
      <w:pPr>
        <w:pStyle w:val="EMEABodyText"/>
      </w:pPr>
    </w:p>
    <w:p w:rsidR="006603C5" w:rsidRPr="005A7A4D" w:rsidRDefault="006603C5" w:rsidP="008E6ED7">
      <w:pPr>
        <w:pStyle w:val="EMEAHeading3"/>
      </w:pPr>
      <w:r w:rsidRPr="005A7A4D">
        <w:t xml:space="preserve">What </w:t>
      </w:r>
      <w:proofErr w:type="spellStart"/>
      <w:r w:rsidRPr="005A7A4D">
        <w:t>Aprovel</w:t>
      </w:r>
      <w:proofErr w:type="spellEnd"/>
      <w:r w:rsidRPr="005A7A4D">
        <w:t xml:space="preserve"> looks like and contents of the pack</w:t>
      </w:r>
    </w:p>
    <w:p w:rsidR="006603C5" w:rsidRPr="005A7A4D" w:rsidRDefault="006603C5" w:rsidP="008E6ED7">
      <w:pPr>
        <w:pStyle w:val="EMEABodyText"/>
      </w:pPr>
      <w:proofErr w:type="spellStart"/>
      <w:r w:rsidRPr="005A7A4D">
        <w:t>Aprovel</w:t>
      </w:r>
      <w:proofErr w:type="spellEnd"/>
      <w:r w:rsidRPr="005A7A4D">
        <w:t> 75 mg tablets are white to off-white, biconvex, and oval-shaped with a heart debossed on one side and the number 2771 engraved on the other side.</w:t>
      </w:r>
    </w:p>
    <w:p w:rsidR="006603C5" w:rsidRPr="005A7A4D" w:rsidRDefault="006603C5" w:rsidP="008E6ED7">
      <w:pPr>
        <w:pStyle w:val="EMEABodyText"/>
      </w:pPr>
    </w:p>
    <w:p w:rsidR="006603C5" w:rsidRPr="005A7A4D" w:rsidRDefault="006603C5" w:rsidP="008E6ED7">
      <w:pPr>
        <w:pStyle w:val="EMEABodyText"/>
      </w:pPr>
      <w:proofErr w:type="spellStart"/>
      <w:r w:rsidRPr="005A7A4D">
        <w:t>Aprovel</w:t>
      </w:r>
      <w:proofErr w:type="spellEnd"/>
      <w:r w:rsidRPr="005A7A4D">
        <w:t xml:space="preserve"> 75 mg tablets are supplied in blister packs of 14, 28, 56 or 98 tablets. </w:t>
      </w:r>
      <w:proofErr w:type="spellStart"/>
      <w:r w:rsidRPr="005A7A4D">
        <w:t>Unidose</w:t>
      </w:r>
      <w:proofErr w:type="spellEnd"/>
      <w:r w:rsidRPr="005A7A4D">
        <w:t xml:space="preserve"> blister packs of 56 x 1 tablet for delivery in hospitals are also available.</w:t>
      </w:r>
    </w:p>
    <w:p w:rsidR="006603C5" w:rsidRPr="005A7A4D" w:rsidRDefault="006603C5" w:rsidP="008E6ED7">
      <w:pPr>
        <w:pStyle w:val="EMEABodyText"/>
      </w:pPr>
    </w:p>
    <w:p w:rsidR="006603C5" w:rsidRPr="005A7A4D" w:rsidRDefault="006603C5" w:rsidP="008E6ED7">
      <w:pPr>
        <w:pStyle w:val="EMEABodyText"/>
      </w:pPr>
      <w:r w:rsidRPr="005A7A4D">
        <w:t>Not all pack sizes may be marketed.</w:t>
      </w:r>
    </w:p>
    <w:p w:rsidR="006603C5" w:rsidRPr="005A7A4D" w:rsidRDefault="006603C5" w:rsidP="008E6ED7">
      <w:pPr>
        <w:pStyle w:val="EMEABodyText"/>
      </w:pPr>
    </w:p>
    <w:p w:rsidR="006603C5" w:rsidRPr="00667CD0" w:rsidRDefault="006603C5" w:rsidP="008E6ED7">
      <w:pPr>
        <w:pStyle w:val="EMEAHeading3"/>
        <w:rPr>
          <w:lang w:val="fr-FR"/>
        </w:rPr>
      </w:pPr>
      <w:r w:rsidRPr="00667CD0">
        <w:rPr>
          <w:lang w:val="fr-FR"/>
        </w:rPr>
        <w:t xml:space="preserve">Marketing </w:t>
      </w:r>
      <w:proofErr w:type="spellStart"/>
      <w:r w:rsidRPr="00667CD0">
        <w:rPr>
          <w:lang w:val="fr-FR"/>
        </w:rPr>
        <w:t>Authorisation</w:t>
      </w:r>
      <w:proofErr w:type="spellEnd"/>
      <w:r w:rsidRPr="00667CD0">
        <w:rPr>
          <w:lang w:val="fr-FR"/>
        </w:rPr>
        <w:t xml:space="preserve"> Holder:</w:t>
      </w:r>
    </w:p>
    <w:p w:rsidR="006603C5" w:rsidRPr="00667CD0" w:rsidRDefault="00787323" w:rsidP="008E6ED7">
      <w:pPr>
        <w:pStyle w:val="EMEAAddress"/>
        <w:rPr>
          <w:lang w:val="fr-FR"/>
        </w:rPr>
      </w:pPr>
      <w:r w:rsidRPr="00787323">
        <w:rPr>
          <w:lang w:val="fr-FR"/>
        </w:rPr>
        <w:t>sanofi-aventis groupe</w:t>
      </w:r>
      <w:r w:rsidR="006603C5" w:rsidRPr="00667CD0">
        <w:rPr>
          <w:lang w:val="fr-FR"/>
        </w:rPr>
        <w:br/>
        <w:t>54</w:t>
      </w:r>
      <w:r w:rsidR="0058041F" w:rsidRPr="00667CD0">
        <w:rPr>
          <w:lang w:val="fr-FR"/>
        </w:rPr>
        <w:t>,</w:t>
      </w:r>
      <w:r w:rsidR="006603C5" w:rsidRPr="00667CD0">
        <w:rPr>
          <w:lang w:val="fr-FR"/>
        </w:rPr>
        <w:t xml:space="preserve"> rue La Boétie</w:t>
      </w:r>
      <w:r w:rsidR="006603C5" w:rsidRPr="00667CD0">
        <w:rPr>
          <w:lang w:val="fr-FR"/>
        </w:rPr>
        <w:br/>
      </w:r>
      <w:r w:rsidR="0058041F" w:rsidRPr="00667CD0">
        <w:rPr>
          <w:lang w:val="fr-FR"/>
        </w:rPr>
        <w:t>F-</w:t>
      </w:r>
      <w:r w:rsidR="006603C5" w:rsidRPr="00667CD0">
        <w:rPr>
          <w:lang w:val="fr-FR"/>
        </w:rPr>
        <w:t>75008 Paris - France</w:t>
      </w:r>
    </w:p>
    <w:p w:rsidR="006603C5" w:rsidRPr="00667CD0" w:rsidRDefault="006603C5" w:rsidP="008E6ED7">
      <w:pPr>
        <w:pStyle w:val="EMEABodyText"/>
        <w:rPr>
          <w:lang w:val="fr-FR"/>
        </w:rPr>
      </w:pPr>
    </w:p>
    <w:p w:rsidR="006603C5" w:rsidRPr="00667CD0" w:rsidRDefault="006603C5" w:rsidP="008E6ED7">
      <w:pPr>
        <w:pStyle w:val="EMEAHeading3"/>
        <w:rPr>
          <w:lang w:val="fr-FR"/>
        </w:rPr>
      </w:pPr>
      <w:r w:rsidRPr="00667CD0">
        <w:rPr>
          <w:lang w:val="fr-FR"/>
        </w:rPr>
        <w:t>Manufacturer:</w:t>
      </w:r>
    </w:p>
    <w:p w:rsidR="006603C5" w:rsidRPr="00667CD0" w:rsidRDefault="006603C5" w:rsidP="008E6ED7">
      <w:pPr>
        <w:pStyle w:val="EMEAAddress"/>
        <w:rPr>
          <w:lang w:val="fr-FR"/>
        </w:rPr>
      </w:pPr>
      <w:r w:rsidRPr="00667CD0">
        <w:rPr>
          <w:lang w:val="fr-FR"/>
        </w:rPr>
        <w:t>SANOFI WINTHROP INDUSTRIE</w:t>
      </w:r>
      <w:r w:rsidRPr="00667CD0">
        <w:rPr>
          <w:lang w:val="fr-FR"/>
        </w:rPr>
        <w:br/>
        <w:t>1, rue de la Vierge</w:t>
      </w:r>
      <w:r w:rsidRPr="00667CD0">
        <w:rPr>
          <w:lang w:val="fr-FR"/>
        </w:rPr>
        <w:br/>
      </w:r>
      <w:proofErr w:type="spellStart"/>
      <w:r w:rsidRPr="00667CD0">
        <w:rPr>
          <w:lang w:val="fr-FR"/>
        </w:rPr>
        <w:t>Ambarès</w:t>
      </w:r>
      <w:proofErr w:type="spellEnd"/>
      <w:r w:rsidRPr="00667CD0">
        <w:rPr>
          <w:lang w:val="fr-FR"/>
        </w:rPr>
        <w:t xml:space="preserve"> &amp; Lagrave</w:t>
      </w:r>
      <w:r w:rsidRPr="00667CD0">
        <w:rPr>
          <w:lang w:val="fr-FR"/>
        </w:rPr>
        <w:br/>
        <w:t>F-33565 Carbon Blanc Cedex - France</w:t>
      </w:r>
    </w:p>
    <w:p w:rsidR="006603C5" w:rsidRPr="00667CD0" w:rsidRDefault="006603C5" w:rsidP="008E6ED7">
      <w:pPr>
        <w:pStyle w:val="EMEAAddress"/>
        <w:rPr>
          <w:lang w:val="fr-FR"/>
        </w:rPr>
      </w:pPr>
    </w:p>
    <w:p w:rsidR="00876544" w:rsidRPr="00876544" w:rsidRDefault="006603C5" w:rsidP="00D440A4">
      <w:pPr>
        <w:pStyle w:val="EMEAAddress"/>
      </w:pPr>
      <w:r w:rsidRPr="005A7A4D">
        <w:t>SANOFI WINTHROP INDUSTRIE</w:t>
      </w:r>
      <w:r w:rsidRPr="005A7A4D">
        <w:br/>
        <w:t>30-36 Avenue Gustave Eiffel, BP 7166</w:t>
      </w:r>
      <w:r w:rsidRPr="005A7A4D">
        <w:br/>
        <w:t>F-37071 Tours Cedex 2 </w:t>
      </w:r>
      <w:r w:rsidR="00876544">
        <w:t>–</w:t>
      </w:r>
      <w:r w:rsidRPr="005A7A4D">
        <w:t> France</w:t>
      </w:r>
    </w:p>
    <w:p w:rsidR="006603C5" w:rsidRPr="005A7A4D" w:rsidRDefault="006603C5" w:rsidP="008E6ED7">
      <w:pPr>
        <w:pStyle w:val="EMEAAddress"/>
      </w:pPr>
    </w:p>
    <w:p w:rsidR="006603C5" w:rsidRPr="005A7A4D" w:rsidRDefault="006603C5" w:rsidP="008E6ED7">
      <w:pPr>
        <w:pStyle w:val="EMEABodyText"/>
      </w:pPr>
      <w:r w:rsidRPr="005A7A4D">
        <w:t>For any information about this medicinal product, please contact the local representative of the Marketing Authorisation Holder.</w:t>
      </w:r>
    </w:p>
    <w:p w:rsidR="006603C5" w:rsidRPr="005A7A4D" w:rsidRDefault="006603C5" w:rsidP="008E6ED7">
      <w:pPr>
        <w:pStyle w:val="EMEABodyText"/>
      </w:pPr>
    </w:p>
    <w:tbl>
      <w:tblPr>
        <w:tblW w:w="9322" w:type="dxa"/>
        <w:tblLayout w:type="fixed"/>
        <w:tblLook w:val="0000" w:firstRow="0" w:lastRow="0" w:firstColumn="0" w:lastColumn="0" w:noHBand="0" w:noVBand="0"/>
      </w:tblPr>
      <w:tblGrid>
        <w:gridCol w:w="4644"/>
        <w:gridCol w:w="4678"/>
      </w:tblGrid>
      <w:tr w:rsidR="006603C5" w:rsidRPr="00563E7B" w:rsidTr="008E6ED7">
        <w:trPr>
          <w:cantSplit/>
        </w:trPr>
        <w:tc>
          <w:tcPr>
            <w:tcW w:w="4644" w:type="dxa"/>
          </w:tcPr>
          <w:p w:rsidR="006603C5" w:rsidRPr="00667CD0" w:rsidRDefault="006603C5">
            <w:pPr>
              <w:rPr>
                <w:b/>
                <w:bCs/>
                <w:lang w:val="fr-FR"/>
              </w:rPr>
            </w:pPr>
            <w:proofErr w:type="spellStart"/>
            <w:r w:rsidRPr="00667CD0">
              <w:rPr>
                <w:b/>
                <w:bCs/>
                <w:lang w:val="fr-FR"/>
              </w:rPr>
              <w:t>België</w:t>
            </w:r>
            <w:proofErr w:type="spellEnd"/>
            <w:r w:rsidRPr="00667CD0">
              <w:rPr>
                <w:b/>
                <w:bCs/>
                <w:lang w:val="fr-FR"/>
              </w:rPr>
              <w:t>/Belgique/</w:t>
            </w:r>
            <w:proofErr w:type="spellStart"/>
            <w:r w:rsidRPr="00667CD0">
              <w:rPr>
                <w:b/>
                <w:bCs/>
                <w:lang w:val="fr-FR"/>
              </w:rPr>
              <w:t>Belgien</w:t>
            </w:r>
            <w:proofErr w:type="spellEnd"/>
          </w:p>
          <w:p w:rsidR="006603C5" w:rsidRPr="00667CD0" w:rsidRDefault="006A2F93">
            <w:pPr>
              <w:rPr>
                <w:lang w:val="fr-FR"/>
              </w:rPr>
            </w:pPr>
            <w:r w:rsidRPr="00667CD0">
              <w:rPr>
                <w:snapToGrid w:val="0"/>
                <w:lang w:val="fr-FR"/>
              </w:rPr>
              <w:t>S</w:t>
            </w:r>
            <w:r w:rsidR="006603C5" w:rsidRPr="00667CD0">
              <w:rPr>
                <w:snapToGrid w:val="0"/>
                <w:lang w:val="fr-FR"/>
              </w:rPr>
              <w:t xml:space="preserve">anofi </w:t>
            </w:r>
            <w:proofErr w:type="spellStart"/>
            <w:r w:rsidR="006603C5" w:rsidRPr="00667CD0">
              <w:rPr>
                <w:snapToGrid w:val="0"/>
                <w:lang w:val="fr-FR"/>
              </w:rPr>
              <w:t>Belgium</w:t>
            </w:r>
            <w:proofErr w:type="spellEnd"/>
          </w:p>
          <w:p w:rsidR="006603C5" w:rsidRPr="00667CD0" w:rsidRDefault="006603C5">
            <w:pPr>
              <w:rPr>
                <w:snapToGrid w:val="0"/>
                <w:lang w:val="fr-FR"/>
              </w:rPr>
            </w:pPr>
            <w:r w:rsidRPr="00667CD0">
              <w:rPr>
                <w:lang w:val="fr-FR"/>
              </w:rPr>
              <w:t xml:space="preserve">Tél/Tel: </w:t>
            </w:r>
            <w:r w:rsidRPr="00667CD0">
              <w:rPr>
                <w:snapToGrid w:val="0"/>
                <w:lang w:val="fr-FR"/>
              </w:rPr>
              <w:t>+32 (0)2 710 54 00</w:t>
            </w:r>
          </w:p>
          <w:p w:rsidR="006603C5" w:rsidRPr="00667CD0" w:rsidRDefault="006603C5">
            <w:pPr>
              <w:rPr>
                <w:lang w:val="fr-FR"/>
              </w:rPr>
            </w:pPr>
          </w:p>
        </w:tc>
        <w:tc>
          <w:tcPr>
            <w:tcW w:w="4678" w:type="dxa"/>
          </w:tcPr>
          <w:p w:rsidR="00E5538E" w:rsidRPr="00667CD0" w:rsidRDefault="00E5538E" w:rsidP="00E5538E">
            <w:pPr>
              <w:rPr>
                <w:b/>
                <w:bCs/>
                <w:lang w:val="fr-FR"/>
              </w:rPr>
            </w:pPr>
            <w:proofErr w:type="spellStart"/>
            <w:r w:rsidRPr="00667CD0">
              <w:rPr>
                <w:b/>
                <w:bCs/>
                <w:lang w:val="fr-FR"/>
              </w:rPr>
              <w:t>Lietuva</w:t>
            </w:r>
            <w:proofErr w:type="spellEnd"/>
          </w:p>
          <w:p w:rsidR="00E5538E" w:rsidRPr="00667CD0" w:rsidRDefault="00E5538E" w:rsidP="00E5538E">
            <w:pPr>
              <w:rPr>
                <w:lang w:val="fr-FR"/>
              </w:rPr>
            </w:pPr>
            <w:r w:rsidRPr="00667CD0">
              <w:rPr>
                <w:lang w:val="fr-FR"/>
              </w:rPr>
              <w:t xml:space="preserve">UAB sanofi-aventis </w:t>
            </w:r>
            <w:proofErr w:type="spellStart"/>
            <w:r w:rsidRPr="00667CD0">
              <w:rPr>
                <w:lang w:val="fr-FR"/>
              </w:rPr>
              <w:t>Lietuva</w:t>
            </w:r>
            <w:proofErr w:type="spellEnd"/>
          </w:p>
          <w:p w:rsidR="00E5538E" w:rsidRPr="00667CD0" w:rsidRDefault="00E5538E" w:rsidP="00E5538E">
            <w:pPr>
              <w:rPr>
                <w:lang w:val="fr-FR"/>
              </w:rPr>
            </w:pPr>
            <w:r w:rsidRPr="00667CD0">
              <w:rPr>
                <w:lang w:val="fr-FR"/>
              </w:rPr>
              <w:t>Tel: +370 5 2755224</w:t>
            </w:r>
          </w:p>
          <w:p w:rsidR="006603C5" w:rsidRPr="00667CD0" w:rsidRDefault="006603C5" w:rsidP="00E5538E">
            <w:pPr>
              <w:rPr>
                <w:lang w:val="fr-FR"/>
              </w:rPr>
            </w:pPr>
          </w:p>
        </w:tc>
      </w:tr>
      <w:tr w:rsidR="006603C5" w:rsidRPr="00787323" w:rsidTr="008E6ED7">
        <w:trPr>
          <w:cantSplit/>
        </w:trPr>
        <w:tc>
          <w:tcPr>
            <w:tcW w:w="4644" w:type="dxa"/>
          </w:tcPr>
          <w:p w:rsidR="006603C5" w:rsidRPr="005D0F57" w:rsidRDefault="006603C5">
            <w:pPr>
              <w:rPr>
                <w:b/>
                <w:lang w:val="it-IT"/>
              </w:rPr>
            </w:pPr>
            <w:proofErr w:type="spellStart"/>
            <w:r w:rsidRPr="005A7A4D">
              <w:rPr>
                <w:b/>
                <w:bCs/>
              </w:rPr>
              <w:t>България</w:t>
            </w:r>
            <w:proofErr w:type="spellEnd"/>
          </w:p>
          <w:p w:rsidR="006603C5" w:rsidRPr="005D0F57" w:rsidRDefault="00E45679">
            <w:pPr>
              <w:rPr>
                <w:lang w:val="it-IT"/>
              </w:rPr>
            </w:pPr>
            <w:r w:rsidRPr="005D0F57">
              <w:rPr>
                <w:lang w:val="it-IT"/>
              </w:rPr>
              <w:t>Sanofi</w:t>
            </w:r>
            <w:r w:rsidR="006603C5" w:rsidRPr="005D0F57">
              <w:rPr>
                <w:lang w:val="it-IT"/>
              </w:rPr>
              <w:t xml:space="preserve"> Bulgaria EOOD</w:t>
            </w:r>
          </w:p>
          <w:p w:rsidR="006603C5" w:rsidRPr="005D0F57" w:rsidRDefault="006603C5">
            <w:pPr>
              <w:rPr>
                <w:rFonts w:cs="Arial"/>
                <w:szCs w:val="22"/>
                <w:lang w:val="it-IT"/>
              </w:rPr>
            </w:pPr>
            <w:proofErr w:type="spellStart"/>
            <w:r w:rsidRPr="005A7A4D">
              <w:rPr>
                <w:bCs/>
                <w:szCs w:val="22"/>
              </w:rPr>
              <w:t>Тел</w:t>
            </w:r>
            <w:proofErr w:type="spellEnd"/>
            <w:r w:rsidRPr="005D0F57">
              <w:rPr>
                <w:szCs w:val="22"/>
                <w:lang w:val="it-IT"/>
              </w:rPr>
              <w:t>.</w:t>
            </w:r>
            <w:r w:rsidRPr="005D0F57">
              <w:rPr>
                <w:bCs/>
                <w:szCs w:val="22"/>
                <w:lang w:val="it-IT"/>
              </w:rPr>
              <w:t>: +</w:t>
            </w:r>
            <w:r w:rsidRPr="005D0F57">
              <w:rPr>
                <w:szCs w:val="22"/>
                <w:lang w:val="it-IT"/>
              </w:rPr>
              <w:t>359 (0)2</w:t>
            </w:r>
            <w:r w:rsidRPr="005D0F57">
              <w:rPr>
                <w:rFonts w:cs="Arial"/>
                <w:szCs w:val="22"/>
                <w:lang w:val="it-IT"/>
              </w:rPr>
              <w:t xml:space="preserve"> 970 53 00</w:t>
            </w:r>
          </w:p>
          <w:p w:rsidR="006603C5" w:rsidRPr="005D0F57" w:rsidRDefault="006603C5">
            <w:pPr>
              <w:rPr>
                <w:lang w:val="it-IT"/>
              </w:rPr>
            </w:pPr>
          </w:p>
        </w:tc>
        <w:tc>
          <w:tcPr>
            <w:tcW w:w="4678" w:type="dxa"/>
          </w:tcPr>
          <w:p w:rsidR="00E5538E" w:rsidRPr="00667CD0" w:rsidRDefault="00E5538E" w:rsidP="00E5538E">
            <w:pPr>
              <w:rPr>
                <w:b/>
                <w:bCs/>
                <w:lang w:val="fr-FR"/>
              </w:rPr>
            </w:pPr>
            <w:r w:rsidRPr="00667CD0">
              <w:rPr>
                <w:b/>
                <w:bCs/>
                <w:lang w:val="fr-FR"/>
              </w:rPr>
              <w:t>Luxembourg/Luxemburg</w:t>
            </w:r>
          </w:p>
          <w:p w:rsidR="00E5538E" w:rsidRPr="00667CD0" w:rsidRDefault="006A2F93" w:rsidP="00E5538E">
            <w:pPr>
              <w:rPr>
                <w:snapToGrid w:val="0"/>
                <w:lang w:val="fr-FR"/>
              </w:rPr>
            </w:pPr>
            <w:r w:rsidRPr="00667CD0">
              <w:rPr>
                <w:snapToGrid w:val="0"/>
                <w:lang w:val="fr-FR"/>
              </w:rPr>
              <w:t>S</w:t>
            </w:r>
            <w:r w:rsidR="00E5538E" w:rsidRPr="00667CD0">
              <w:rPr>
                <w:snapToGrid w:val="0"/>
                <w:lang w:val="fr-FR"/>
              </w:rPr>
              <w:t xml:space="preserve">anofi </w:t>
            </w:r>
            <w:proofErr w:type="spellStart"/>
            <w:r w:rsidR="00E5538E" w:rsidRPr="00667CD0">
              <w:rPr>
                <w:snapToGrid w:val="0"/>
                <w:lang w:val="fr-FR"/>
              </w:rPr>
              <w:t>Belgium</w:t>
            </w:r>
            <w:proofErr w:type="spellEnd"/>
            <w:r w:rsidR="00E5538E" w:rsidRPr="00667CD0">
              <w:rPr>
                <w:snapToGrid w:val="0"/>
                <w:lang w:val="fr-FR"/>
              </w:rPr>
              <w:t xml:space="preserve"> </w:t>
            </w:r>
          </w:p>
          <w:p w:rsidR="00E5538E" w:rsidRPr="00667CD0" w:rsidRDefault="00E5538E" w:rsidP="00E5538E">
            <w:pPr>
              <w:rPr>
                <w:lang w:val="fr-FR"/>
              </w:rPr>
            </w:pPr>
            <w:r w:rsidRPr="00667CD0">
              <w:rPr>
                <w:lang w:val="fr-FR"/>
              </w:rPr>
              <w:t xml:space="preserve">Tél/Tel: </w:t>
            </w:r>
            <w:r w:rsidRPr="00667CD0">
              <w:rPr>
                <w:snapToGrid w:val="0"/>
                <w:lang w:val="fr-FR"/>
              </w:rPr>
              <w:t>+32 (0)2 710 54 00 (</w:t>
            </w:r>
            <w:r w:rsidRPr="00667CD0">
              <w:rPr>
                <w:lang w:val="fr-FR"/>
              </w:rPr>
              <w:t>Belgique/</w:t>
            </w:r>
            <w:proofErr w:type="spellStart"/>
            <w:r w:rsidRPr="00667CD0">
              <w:rPr>
                <w:lang w:val="fr-FR"/>
              </w:rPr>
              <w:t>Belgien</w:t>
            </w:r>
            <w:proofErr w:type="spellEnd"/>
            <w:r w:rsidRPr="00667CD0">
              <w:rPr>
                <w:lang w:val="fr-FR"/>
              </w:rPr>
              <w:t>)</w:t>
            </w:r>
          </w:p>
          <w:p w:rsidR="006603C5" w:rsidRPr="00667CD0" w:rsidRDefault="006603C5" w:rsidP="00E5538E">
            <w:pPr>
              <w:rPr>
                <w:lang w:val="fr-FR"/>
              </w:rPr>
            </w:pPr>
          </w:p>
        </w:tc>
      </w:tr>
      <w:tr w:rsidR="006603C5" w:rsidRPr="00563E7B" w:rsidTr="008E6ED7">
        <w:trPr>
          <w:cantSplit/>
        </w:trPr>
        <w:tc>
          <w:tcPr>
            <w:tcW w:w="4644" w:type="dxa"/>
          </w:tcPr>
          <w:p w:rsidR="006603C5" w:rsidRPr="005D0F57" w:rsidRDefault="006603C5">
            <w:pPr>
              <w:rPr>
                <w:b/>
                <w:lang w:val="sv-SE"/>
              </w:rPr>
            </w:pPr>
            <w:r w:rsidRPr="005D0F57">
              <w:rPr>
                <w:b/>
                <w:lang w:val="sv-SE"/>
              </w:rPr>
              <w:t>Česká republika</w:t>
            </w:r>
          </w:p>
          <w:p w:rsidR="006603C5" w:rsidRPr="005D0F57" w:rsidRDefault="006603C5">
            <w:pPr>
              <w:rPr>
                <w:lang w:val="sv-SE"/>
              </w:rPr>
            </w:pPr>
            <w:r w:rsidRPr="005D0F57">
              <w:rPr>
                <w:lang w:val="sv-SE"/>
              </w:rPr>
              <w:t>sanofi-aventis, s.r.o.</w:t>
            </w:r>
          </w:p>
          <w:p w:rsidR="006603C5" w:rsidRPr="005A7A4D" w:rsidRDefault="006603C5">
            <w:r w:rsidRPr="005A7A4D">
              <w:t>Tel: +420 233 086 111</w:t>
            </w:r>
          </w:p>
          <w:p w:rsidR="006603C5" w:rsidRPr="005A7A4D" w:rsidRDefault="006603C5"/>
        </w:tc>
        <w:tc>
          <w:tcPr>
            <w:tcW w:w="4678" w:type="dxa"/>
          </w:tcPr>
          <w:p w:rsidR="00E5538E" w:rsidRPr="005D0F57" w:rsidRDefault="00E5538E" w:rsidP="00E5538E">
            <w:pPr>
              <w:rPr>
                <w:b/>
                <w:bCs/>
              </w:rPr>
            </w:pPr>
            <w:proofErr w:type="spellStart"/>
            <w:r w:rsidRPr="005D0F57">
              <w:rPr>
                <w:b/>
                <w:bCs/>
              </w:rPr>
              <w:t>Magyarország</w:t>
            </w:r>
            <w:proofErr w:type="spellEnd"/>
          </w:p>
          <w:p w:rsidR="00E5538E" w:rsidRPr="005D0F57" w:rsidRDefault="006E3098" w:rsidP="00E5538E">
            <w:r w:rsidRPr="005D0F57">
              <w:t xml:space="preserve">SANOFI-AVENTIS </w:t>
            </w:r>
            <w:proofErr w:type="spellStart"/>
            <w:r w:rsidRPr="005D0F57">
              <w:t>Zrt</w:t>
            </w:r>
            <w:proofErr w:type="spellEnd"/>
            <w:r w:rsidRPr="005D0F57">
              <w:t>.</w:t>
            </w:r>
          </w:p>
          <w:p w:rsidR="00E5538E" w:rsidRPr="005D0F57" w:rsidRDefault="00E5538E" w:rsidP="00E5538E">
            <w:r w:rsidRPr="005D0F57">
              <w:t>Tel.: +36 1 505 0050</w:t>
            </w:r>
          </w:p>
          <w:p w:rsidR="006603C5" w:rsidRPr="005D0F57" w:rsidRDefault="006603C5" w:rsidP="00E5538E"/>
        </w:tc>
      </w:tr>
      <w:tr w:rsidR="006603C5" w:rsidRPr="006D6C3B" w:rsidTr="008E6ED7">
        <w:trPr>
          <w:cantSplit/>
        </w:trPr>
        <w:tc>
          <w:tcPr>
            <w:tcW w:w="4644" w:type="dxa"/>
          </w:tcPr>
          <w:p w:rsidR="006603C5" w:rsidRPr="005A7A4D" w:rsidRDefault="006603C5">
            <w:pPr>
              <w:rPr>
                <w:b/>
                <w:bCs/>
              </w:rPr>
            </w:pPr>
            <w:proofErr w:type="spellStart"/>
            <w:r w:rsidRPr="005A7A4D">
              <w:rPr>
                <w:b/>
                <w:bCs/>
              </w:rPr>
              <w:t>Danmark</w:t>
            </w:r>
            <w:proofErr w:type="spellEnd"/>
          </w:p>
          <w:p w:rsidR="006603C5" w:rsidRPr="005A7A4D" w:rsidRDefault="00C01998">
            <w:r>
              <w:t>Sanofi A/S</w:t>
            </w:r>
          </w:p>
          <w:p w:rsidR="006603C5" w:rsidRPr="005A7A4D" w:rsidRDefault="006603C5">
            <w:proofErr w:type="spellStart"/>
            <w:r w:rsidRPr="005A7A4D">
              <w:t>Tlf</w:t>
            </w:r>
            <w:proofErr w:type="spellEnd"/>
            <w:r w:rsidRPr="005A7A4D">
              <w:t>: +45 45 16 70 00</w:t>
            </w:r>
          </w:p>
          <w:p w:rsidR="006603C5" w:rsidRPr="005A7A4D" w:rsidRDefault="006603C5"/>
        </w:tc>
        <w:tc>
          <w:tcPr>
            <w:tcW w:w="4678" w:type="dxa"/>
          </w:tcPr>
          <w:p w:rsidR="00E5538E" w:rsidRPr="005D0F57" w:rsidRDefault="00E5538E" w:rsidP="00E5538E">
            <w:pPr>
              <w:rPr>
                <w:b/>
                <w:bCs/>
                <w:lang w:val="it-IT"/>
              </w:rPr>
            </w:pPr>
            <w:r w:rsidRPr="005D0F57">
              <w:rPr>
                <w:b/>
                <w:bCs/>
                <w:lang w:val="it-IT"/>
              </w:rPr>
              <w:t>Malta</w:t>
            </w:r>
          </w:p>
          <w:p w:rsidR="00E5538E" w:rsidRPr="006D6C3B" w:rsidRDefault="00C01998" w:rsidP="00E5538E">
            <w:pPr>
              <w:rPr>
                <w:lang w:val="fi-FI"/>
              </w:rPr>
            </w:pPr>
            <w:r w:rsidRPr="006D6C3B">
              <w:rPr>
                <w:lang w:val="fi-FI"/>
              </w:rPr>
              <w:t>Sanofi S.</w:t>
            </w:r>
            <w:r w:rsidR="006D6C3B">
              <w:rPr>
                <w:lang w:val="it-IT"/>
              </w:rPr>
              <w:t>r.l.</w:t>
            </w:r>
          </w:p>
          <w:p w:rsidR="00E5538E" w:rsidRPr="006D6C3B" w:rsidRDefault="00C01998" w:rsidP="00E5538E">
            <w:pPr>
              <w:rPr>
                <w:lang w:val="fi-FI"/>
              </w:rPr>
            </w:pPr>
            <w:r w:rsidRPr="006D6C3B">
              <w:rPr>
                <w:lang w:val="fi-FI"/>
              </w:rPr>
              <w:t>Tel: +39 02 39394275</w:t>
            </w:r>
          </w:p>
          <w:p w:rsidR="006603C5" w:rsidRPr="006D6C3B" w:rsidRDefault="006603C5" w:rsidP="00E5538E">
            <w:pPr>
              <w:rPr>
                <w:lang w:val="fi-FI"/>
              </w:rPr>
            </w:pPr>
          </w:p>
        </w:tc>
      </w:tr>
      <w:tr w:rsidR="006603C5" w:rsidRPr="001F11F6" w:rsidTr="008E6ED7">
        <w:trPr>
          <w:cantSplit/>
        </w:trPr>
        <w:tc>
          <w:tcPr>
            <w:tcW w:w="4644" w:type="dxa"/>
          </w:tcPr>
          <w:p w:rsidR="006603C5" w:rsidRPr="00667CD0" w:rsidRDefault="006603C5">
            <w:pPr>
              <w:rPr>
                <w:b/>
                <w:bCs/>
                <w:lang w:val="fr-FR"/>
              </w:rPr>
            </w:pPr>
            <w:proofErr w:type="spellStart"/>
            <w:r w:rsidRPr="00667CD0">
              <w:rPr>
                <w:b/>
                <w:bCs/>
                <w:lang w:val="fr-FR"/>
              </w:rPr>
              <w:t>Deutschland</w:t>
            </w:r>
            <w:proofErr w:type="spellEnd"/>
          </w:p>
          <w:p w:rsidR="006603C5" w:rsidRPr="00667CD0" w:rsidRDefault="006603C5">
            <w:pPr>
              <w:rPr>
                <w:lang w:val="fr-FR"/>
              </w:rPr>
            </w:pPr>
            <w:r w:rsidRPr="00667CD0">
              <w:rPr>
                <w:lang w:val="fr-FR"/>
              </w:rPr>
              <w:t>Sanofi-Aventis Deutschland GmbH</w:t>
            </w:r>
          </w:p>
          <w:p w:rsidR="009313D0" w:rsidRPr="00667CD0" w:rsidRDefault="009313D0" w:rsidP="009313D0">
            <w:pPr>
              <w:rPr>
                <w:lang w:val="fr-FR"/>
              </w:rPr>
            </w:pPr>
            <w:r w:rsidRPr="00667CD0">
              <w:rPr>
                <w:lang w:val="fr-FR"/>
              </w:rPr>
              <w:t>Tel: 0800 52 52 010</w:t>
            </w:r>
          </w:p>
          <w:p w:rsidR="006603C5" w:rsidRDefault="009313D0" w:rsidP="009313D0">
            <w:r w:rsidRPr="005A7A4D">
              <w:t xml:space="preserve">Tel. aus dem </w:t>
            </w:r>
            <w:proofErr w:type="spellStart"/>
            <w:r w:rsidRPr="005A7A4D">
              <w:t>Ausland</w:t>
            </w:r>
            <w:proofErr w:type="spellEnd"/>
            <w:r w:rsidRPr="005A7A4D">
              <w:t>: +49 69 305 21 131</w:t>
            </w:r>
          </w:p>
          <w:p w:rsidR="00C01998" w:rsidRPr="005A7A4D" w:rsidRDefault="00C01998" w:rsidP="009313D0"/>
        </w:tc>
        <w:tc>
          <w:tcPr>
            <w:tcW w:w="4678" w:type="dxa"/>
          </w:tcPr>
          <w:p w:rsidR="00E5538E" w:rsidRPr="001F11F6" w:rsidRDefault="00E5538E" w:rsidP="00E5538E">
            <w:pPr>
              <w:rPr>
                <w:b/>
                <w:bCs/>
                <w:lang w:val="nl-NL"/>
              </w:rPr>
            </w:pPr>
            <w:r w:rsidRPr="001F11F6">
              <w:rPr>
                <w:b/>
                <w:bCs/>
                <w:lang w:val="nl-NL"/>
              </w:rPr>
              <w:t>Nederland</w:t>
            </w:r>
          </w:p>
          <w:p w:rsidR="00E5538E" w:rsidRPr="001F11F6" w:rsidRDefault="006D6C3B" w:rsidP="00E5538E">
            <w:pPr>
              <w:rPr>
                <w:lang w:val="nl-NL"/>
              </w:rPr>
            </w:pPr>
            <w:r>
              <w:rPr>
                <w:lang w:val="cs-CZ"/>
              </w:rPr>
              <w:t>Genzyme Europe</w:t>
            </w:r>
            <w:r w:rsidRPr="001F11F6" w:rsidDel="006D6C3B">
              <w:rPr>
                <w:lang w:val="nl-NL"/>
              </w:rPr>
              <w:t xml:space="preserve"> </w:t>
            </w:r>
            <w:r w:rsidR="00E5538E" w:rsidRPr="001F11F6">
              <w:rPr>
                <w:lang w:val="nl-NL"/>
              </w:rPr>
              <w:t>B.V.</w:t>
            </w:r>
          </w:p>
          <w:p w:rsidR="00E5538E" w:rsidRPr="001F11F6" w:rsidRDefault="00C01998" w:rsidP="00E5538E">
            <w:pPr>
              <w:rPr>
                <w:lang w:val="nl-NL"/>
              </w:rPr>
            </w:pPr>
            <w:r w:rsidRPr="001F11F6">
              <w:rPr>
                <w:lang w:val="nl-NL"/>
              </w:rPr>
              <w:t>Tel: +31 20 245 4000</w:t>
            </w:r>
          </w:p>
          <w:p w:rsidR="006603C5" w:rsidRPr="001F11F6" w:rsidRDefault="006603C5" w:rsidP="00E5538E">
            <w:pPr>
              <w:rPr>
                <w:lang w:val="nl-NL"/>
              </w:rPr>
            </w:pPr>
          </w:p>
        </w:tc>
      </w:tr>
      <w:tr w:rsidR="006603C5" w:rsidRPr="005D0F57" w:rsidTr="008E6ED7">
        <w:trPr>
          <w:cantSplit/>
        </w:trPr>
        <w:tc>
          <w:tcPr>
            <w:tcW w:w="4644" w:type="dxa"/>
          </w:tcPr>
          <w:p w:rsidR="006603C5" w:rsidRPr="005D0F57" w:rsidRDefault="006603C5">
            <w:pPr>
              <w:rPr>
                <w:b/>
                <w:bCs/>
                <w:lang w:val="it-IT"/>
              </w:rPr>
            </w:pPr>
            <w:r w:rsidRPr="005D0F57">
              <w:rPr>
                <w:b/>
                <w:bCs/>
                <w:lang w:val="it-IT"/>
              </w:rPr>
              <w:t>Eesti</w:t>
            </w:r>
          </w:p>
          <w:p w:rsidR="006603C5" w:rsidRPr="005D0F57" w:rsidRDefault="006603C5">
            <w:pPr>
              <w:rPr>
                <w:lang w:val="it-IT"/>
              </w:rPr>
            </w:pPr>
            <w:r w:rsidRPr="005D0F57">
              <w:rPr>
                <w:lang w:val="it-IT"/>
              </w:rPr>
              <w:t>sanofi-aventis Estonia OÜ</w:t>
            </w:r>
          </w:p>
          <w:p w:rsidR="006603C5" w:rsidRPr="005D0F57" w:rsidRDefault="006603C5">
            <w:pPr>
              <w:rPr>
                <w:lang w:val="it-IT"/>
              </w:rPr>
            </w:pPr>
            <w:r w:rsidRPr="005D0F57">
              <w:rPr>
                <w:lang w:val="it-IT"/>
              </w:rPr>
              <w:t>Tel: +372 627 34 88</w:t>
            </w:r>
          </w:p>
          <w:p w:rsidR="006603C5" w:rsidRPr="005D0F57" w:rsidRDefault="006603C5">
            <w:pPr>
              <w:rPr>
                <w:lang w:val="it-IT"/>
              </w:rPr>
            </w:pPr>
          </w:p>
        </w:tc>
        <w:tc>
          <w:tcPr>
            <w:tcW w:w="4678" w:type="dxa"/>
          </w:tcPr>
          <w:p w:rsidR="00E5538E" w:rsidRPr="005D0F57" w:rsidRDefault="00E5538E" w:rsidP="00E5538E">
            <w:pPr>
              <w:rPr>
                <w:b/>
                <w:bCs/>
                <w:lang w:val="sv-SE"/>
              </w:rPr>
            </w:pPr>
            <w:r w:rsidRPr="005D0F57">
              <w:rPr>
                <w:b/>
                <w:bCs/>
                <w:lang w:val="sv-SE"/>
              </w:rPr>
              <w:t>Norge</w:t>
            </w:r>
          </w:p>
          <w:p w:rsidR="00E5538E" w:rsidRPr="005D0F57" w:rsidRDefault="00E5538E" w:rsidP="00E5538E">
            <w:pPr>
              <w:rPr>
                <w:lang w:val="sv-SE"/>
              </w:rPr>
            </w:pPr>
            <w:r w:rsidRPr="005D0F57">
              <w:rPr>
                <w:lang w:val="sv-SE"/>
              </w:rPr>
              <w:t>sanofi-aventis Norge AS</w:t>
            </w:r>
          </w:p>
          <w:p w:rsidR="00E5538E" w:rsidRPr="005D0F57" w:rsidRDefault="00E5538E" w:rsidP="00E5538E">
            <w:pPr>
              <w:rPr>
                <w:lang w:val="sv-SE"/>
              </w:rPr>
            </w:pPr>
            <w:r w:rsidRPr="005D0F57">
              <w:rPr>
                <w:lang w:val="sv-SE"/>
              </w:rPr>
              <w:t>Tlf: +47 67 10 71 00</w:t>
            </w:r>
          </w:p>
          <w:p w:rsidR="006603C5" w:rsidRPr="005D0F57" w:rsidRDefault="006603C5" w:rsidP="00E5538E">
            <w:pPr>
              <w:rPr>
                <w:lang w:val="sv-SE"/>
              </w:rPr>
            </w:pPr>
          </w:p>
        </w:tc>
      </w:tr>
      <w:tr w:rsidR="006603C5" w:rsidRPr="005A7A4D" w:rsidTr="008E6ED7">
        <w:trPr>
          <w:cantSplit/>
        </w:trPr>
        <w:tc>
          <w:tcPr>
            <w:tcW w:w="4644" w:type="dxa"/>
          </w:tcPr>
          <w:p w:rsidR="006603C5" w:rsidRPr="00667CD0" w:rsidRDefault="006603C5">
            <w:pPr>
              <w:rPr>
                <w:b/>
                <w:bCs/>
                <w:lang w:val="fr-FR"/>
              </w:rPr>
            </w:pPr>
            <w:proofErr w:type="spellStart"/>
            <w:r w:rsidRPr="005A7A4D">
              <w:rPr>
                <w:b/>
                <w:bCs/>
              </w:rPr>
              <w:t>Ελλάδ</w:t>
            </w:r>
            <w:proofErr w:type="spellEnd"/>
            <w:r w:rsidRPr="005A7A4D">
              <w:rPr>
                <w:b/>
                <w:bCs/>
              </w:rPr>
              <w:t>α</w:t>
            </w:r>
          </w:p>
          <w:p w:rsidR="006603C5" w:rsidRPr="00667CD0" w:rsidRDefault="006603C5">
            <w:pPr>
              <w:rPr>
                <w:lang w:val="fr-FR"/>
              </w:rPr>
            </w:pPr>
            <w:r w:rsidRPr="00667CD0">
              <w:rPr>
                <w:lang w:val="fr-FR"/>
              </w:rPr>
              <w:t>sanofi-aventis AEBE</w:t>
            </w:r>
          </w:p>
          <w:p w:rsidR="006603C5" w:rsidRPr="00667CD0" w:rsidRDefault="006603C5">
            <w:pPr>
              <w:rPr>
                <w:lang w:val="fr-FR"/>
              </w:rPr>
            </w:pPr>
            <w:r w:rsidRPr="005A7A4D">
              <w:t>Τηλ</w:t>
            </w:r>
            <w:r w:rsidRPr="00667CD0">
              <w:rPr>
                <w:lang w:val="fr-FR"/>
              </w:rPr>
              <w:t>: +30 210 900 16 00</w:t>
            </w:r>
          </w:p>
          <w:p w:rsidR="006603C5" w:rsidRPr="00667CD0" w:rsidRDefault="006603C5">
            <w:pPr>
              <w:rPr>
                <w:lang w:val="fr-FR"/>
              </w:rPr>
            </w:pPr>
          </w:p>
        </w:tc>
        <w:tc>
          <w:tcPr>
            <w:tcW w:w="4678" w:type="dxa"/>
            <w:tcBorders>
              <w:top w:val="nil"/>
              <w:left w:val="nil"/>
              <w:bottom w:val="nil"/>
              <w:right w:val="nil"/>
            </w:tcBorders>
          </w:tcPr>
          <w:p w:rsidR="00E5538E" w:rsidRPr="005A7A4D" w:rsidRDefault="00E5538E" w:rsidP="00E5538E">
            <w:pPr>
              <w:rPr>
                <w:b/>
                <w:bCs/>
              </w:rPr>
            </w:pPr>
            <w:r w:rsidRPr="005A7A4D">
              <w:rPr>
                <w:b/>
                <w:bCs/>
              </w:rPr>
              <w:t>Österreich</w:t>
            </w:r>
          </w:p>
          <w:p w:rsidR="00E5538E" w:rsidRPr="005A7A4D" w:rsidRDefault="00E5538E" w:rsidP="00E5538E">
            <w:r w:rsidRPr="005A7A4D">
              <w:t>sanofi-aventis GmbH</w:t>
            </w:r>
          </w:p>
          <w:p w:rsidR="00E5538E" w:rsidRPr="005A7A4D" w:rsidRDefault="00E5538E" w:rsidP="00E5538E">
            <w:r w:rsidRPr="005A7A4D">
              <w:t>Tel: +43 1 80 185 – 0</w:t>
            </w:r>
          </w:p>
          <w:p w:rsidR="006603C5" w:rsidRPr="005A7A4D" w:rsidRDefault="006603C5" w:rsidP="00E5538E"/>
        </w:tc>
      </w:tr>
      <w:tr w:rsidR="006603C5" w:rsidRPr="005A7A4D" w:rsidTr="008E6ED7">
        <w:trPr>
          <w:cantSplit/>
        </w:trPr>
        <w:tc>
          <w:tcPr>
            <w:tcW w:w="4644" w:type="dxa"/>
            <w:tcBorders>
              <w:top w:val="nil"/>
              <w:left w:val="nil"/>
              <w:bottom w:val="nil"/>
              <w:right w:val="nil"/>
            </w:tcBorders>
          </w:tcPr>
          <w:p w:rsidR="006603C5" w:rsidRPr="00667CD0" w:rsidRDefault="006603C5">
            <w:pPr>
              <w:rPr>
                <w:b/>
                <w:bCs/>
                <w:lang w:val="fr-FR"/>
              </w:rPr>
            </w:pPr>
            <w:r w:rsidRPr="00667CD0">
              <w:rPr>
                <w:b/>
                <w:bCs/>
                <w:lang w:val="fr-FR"/>
              </w:rPr>
              <w:t>España</w:t>
            </w:r>
          </w:p>
          <w:p w:rsidR="006603C5" w:rsidRPr="00667CD0" w:rsidRDefault="006603C5">
            <w:pPr>
              <w:rPr>
                <w:smallCaps/>
                <w:lang w:val="fr-FR"/>
              </w:rPr>
            </w:pPr>
            <w:r w:rsidRPr="00667CD0">
              <w:rPr>
                <w:lang w:val="fr-FR"/>
              </w:rPr>
              <w:t>sanofi-aventis, S.A.</w:t>
            </w:r>
          </w:p>
          <w:p w:rsidR="006603C5" w:rsidRPr="00667CD0" w:rsidRDefault="006603C5">
            <w:pPr>
              <w:rPr>
                <w:lang w:val="fr-FR"/>
              </w:rPr>
            </w:pPr>
            <w:r w:rsidRPr="00667CD0">
              <w:rPr>
                <w:lang w:val="fr-FR"/>
              </w:rPr>
              <w:t>Tel: +34 93 485 94 00</w:t>
            </w:r>
          </w:p>
          <w:p w:rsidR="006603C5" w:rsidRPr="00667CD0" w:rsidRDefault="006603C5">
            <w:pPr>
              <w:rPr>
                <w:lang w:val="fr-FR"/>
              </w:rPr>
            </w:pPr>
          </w:p>
        </w:tc>
        <w:tc>
          <w:tcPr>
            <w:tcW w:w="4678" w:type="dxa"/>
          </w:tcPr>
          <w:p w:rsidR="00E5538E" w:rsidRPr="005D0F57" w:rsidRDefault="00E5538E" w:rsidP="00E5538E">
            <w:pPr>
              <w:rPr>
                <w:b/>
                <w:bCs/>
                <w:lang w:val="sv-SE"/>
              </w:rPr>
            </w:pPr>
            <w:r w:rsidRPr="005D0F57">
              <w:rPr>
                <w:b/>
                <w:bCs/>
                <w:lang w:val="sv-SE"/>
              </w:rPr>
              <w:t>Polska</w:t>
            </w:r>
          </w:p>
          <w:p w:rsidR="00E5538E" w:rsidRPr="005D0F57" w:rsidRDefault="00E5538E" w:rsidP="00E5538E">
            <w:pPr>
              <w:rPr>
                <w:lang w:val="sv-SE"/>
              </w:rPr>
            </w:pPr>
            <w:r w:rsidRPr="005D0F57">
              <w:rPr>
                <w:lang w:val="sv-SE"/>
              </w:rPr>
              <w:t>sanofi-aventis Sp. z o.o.</w:t>
            </w:r>
          </w:p>
          <w:p w:rsidR="00E5538E" w:rsidRPr="005A7A4D" w:rsidRDefault="00E5538E" w:rsidP="00E5538E">
            <w:r w:rsidRPr="005A7A4D">
              <w:t>Tel.: +48 22 280 00 00</w:t>
            </w:r>
          </w:p>
          <w:p w:rsidR="006603C5" w:rsidRPr="005A7A4D" w:rsidRDefault="006603C5" w:rsidP="00E5538E"/>
        </w:tc>
      </w:tr>
      <w:tr w:rsidR="006603C5" w:rsidRPr="00787323" w:rsidTr="008E6ED7">
        <w:trPr>
          <w:cantSplit/>
        </w:trPr>
        <w:tc>
          <w:tcPr>
            <w:tcW w:w="4644" w:type="dxa"/>
            <w:tcBorders>
              <w:top w:val="nil"/>
              <w:left w:val="nil"/>
              <w:bottom w:val="nil"/>
              <w:right w:val="nil"/>
            </w:tcBorders>
          </w:tcPr>
          <w:p w:rsidR="006603C5" w:rsidRPr="00667CD0" w:rsidRDefault="006603C5" w:rsidP="008E6ED7">
            <w:pPr>
              <w:rPr>
                <w:b/>
                <w:bCs/>
                <w:lang w:val="fr-FR"/>
              </w:rPr>
            </w:pPr>
            <w:r w:rsidRPr="00667CD0">
              <w:rPr>
                <w:b/>
                <w:bCs/>
                <w:lang w:val="fr-FR"/>
              </w:rPr>
              <w:t>France</w:t>
            </w:r>
          </w:p>
          <w:p w:rsidR="006603C5" w:rsidRPr="00667CD0" w:rsidRDefault="006603C5" w:rsidP="008E6ED7">
            <w:pPr>
              <w:rPr>
                <w:lang w:val="fr-FR"/>
              </w:rPr>
            </w:pPr>
            <w:r w:rsidRPr="00667CD0">
              <w:rPr>
                <w:lang w:val="fr-FR"/>
              </w:rPr>
              <w:t>sanofi-aventis France</w:t>
            </w:r>
          </w:p>
          <w:p w:rsidR="006603C5" w:rsidRPr="00667CD0" w:rsidRDefault="006603C5" w:rsidP="008E6ED7">
            <w:pPr>
              <w:rPr>
                <w:lang w:val="fr-FR"/>
              </w:rPr>
            </w:pPr>
            <w:r w:rsidRPr="00667CD0">
              <w:rPr>
                <w:lang w:val="fr-FR"/>
              </w:rPr>
              <w:t>Tél: 0 800 222 555</w:t>
            </w:r>
          </w:p>
          <w:p w:rsidR="006603C5" w:rsidRPr="005A7A4D" w:rsidRDefault="006603C5" w:rsidP="008E6ED7">
            <w:r w:rsidRPr="005A7A4D">
              <w:t xml:space="preserve">Appel depuis </w:t>
            </w:r>
            <w:proofErr w:type="spellStart"/>
            <w:r w:rsidRPr="005A7A4D">
              <w:t>l’étranger</w:t>
            </w:r>
            <w:proofErr w:type="spellEnd"/>
            <w:r w:rsidRPr="005A7A4D">
              <w:t>: +33 1 57 63 23 23</w:t>
            </w:r>
          </w:p>
          <w:p w:rsidR="006603C5" w:rsidRPr="005A7A4D" w:rsidRDefault="006603C5">
            <w:pPr>
              <w:rPr>
                <w:b/>
              </w:rPr>
            </w:pPr>
          </w:p>
        </w:tc>
        <w:tc>
          <w:tcPr>
            <w:tcW w:w="4678" w:type="dxa"/>
          </w:tcPr>
          <w:p w:rsidR="00E5538E" w:rsidRPr="00667CD0" w:rsidRDefault="00E5538E" w:rsidP="00E5538E">
            <w:pPr>
              <w:rPr>
                <w:b/>
                <w:bCs/>
                <w:lang w:val="fr-FR"/>
              </w:rPr>
            </w:pPr>
            <w:r w:rsidRPr="00667CD0">
              <w:rPr>
                <w:b/>
                <w:bCs/>
                <w:lang w:val="fr-FR"/>
              </w:rPr>
              <w:t>Portugal</w:t>
            </w:r>
          </w:p>
          <w:p w:rsidR="00E5538E" w:rsidRPr="00667CD0" w:rsidRDefault="00E5538E" w:rsidP="00E5538E">
            <w:pPr>
              <w:rPr>
                <w:lang w:val="fr-FR"/>
              </w:rPr>
            </w:pPr>
            <w:r w:rsidRPr="00667CD0">
              <w:rPr>
                <w:lang w:val="fr-FR"/>
              </w:rPr>
              <w:t xml:space="preserve">Sanofi - Produtos </w:t>
            </w:r>
            <w:proofErr w:type="spellStart"/>
            <w:r w:rsidRPr="00667CD0">
              <w:rPr>
                <w:lang w:val="fr-FR"/>
              </w:rPr>
              <w:t>Farmacêuticos</w:t>
            </w:r>
            <w:proofErr w:type="spellEnd"/>
            <w:r w:rsidRPr="00667CD0">
              <w:rPr>
                <w:lang w:val="fr-FR"/>
              </w:rPr>
              <w:t>, Lda</w:t>
            </w:r>
          </w:p>
          <w:p w:rsidR="00E5538E" w:rsidRPr="00667CD0" w:rsidRDefault="00E5538E" w:rsidP="00E5538E">
            <w:pPr>
              <w:rPr>
                <w:lang w:val="fr-FR"/>
              </w:rPr>
            </w:pPr>
            <w:r w:rsidRPr="00667CD0">
              <w:rPr>
                <w:lang w:val="fr-FR"/>
              </w:rPr>
              <w:t>Tel: +351 21 35 89 400</w:t>
            </w:r>
          </w:p>
          <w:p w:rsidR="006603C5" w:rsidRPr="00667CD0" w:rsidRDefault="006603C5" w:rsidP="00E5538E">
            <w:pPr>
              <w:rPr>
                <w:b/>
                <w:lang w:val="fr-FR"/>
              </w:rPr>
            </w:pPr>
          </w:p>
        </w:tc>
      </w:tr>
      <w:tr w:rsidR="006603C5" w:rsidRPr="00787323" w:rsidTr="008E6ED7">
        <w:trPr>
          <w:cantSplit/>
        </w:trPr>
        <w:tc>
          <w:tcPr>
            <w:tcW w:w="4644" w:type="dxa"/>
          </w:tcPr>
          <w:p w:rsidR="00E5538E" w:rsidRPr="00667CD0" w:rsidRDefault="00E5538E" w:rsidP="00E5538E">
            <w:pPr>
              <w:keepNext/>
              <w:rPr>
                <w:rFonts w:eastAsia="SimSun"/>
                <w:b/>
                <w:bCs/>
                <w:lang w:val="fr-FR"/>
              </w:rPr>
            </w:pPr>
            <w:r w:rsidRPr="00667CD0">
              <w:rPr>
                <w:rFonts w:eastAsia="SimSun"/>
                <w:b/>
                <w:bCs/>
                <w:lang w:val="fr-FR"/>
              </w:rPr>
              <w:t>Hrvatska</w:t>
            </w:r>
          </w:p>
          <w:p w:rsidR="00E5538E" w:rsidRPr="00667CD0" w:rsidRDefault="00E5538E" w:rsidP="00E5538E">
            <w:pPr>
              <w:rPr>
                <w:rFonts w:eastAsia="SimSun"/>
                <w:lang w:val="fr-FR"/>
              </w:rPr>
            </w:pPr>
            <w:r w:rsidRPr="00667CD0">
              <w:rPr>
                <w:rFonts w:eastAsia="SimSun"/>
                <w:lang w:val="fr-FR"/>
              </w:rPr>
              <w:t>sanofi-aventis Croatia d.o.o.</w:t>
            </w:r>
          </w:p>
          <w:p w:rsidR="006603C5" w:rsidRPr="00787323" w:rsidRDefault="00E5538E" w:rsidP="00E5538E">
            <w:pPr>
              <w:rPr>
                <w:lang w:val="pt-BR"/>
              </w:rPr>
            </w:pPr>
            <w:r w:rsidRPr="00787323">
              <w:rPr>
                <w:rFonts w:eastAsia="SimSun"/>
                <w:lang w:val="pt-BR"/>
              </w:rPr>
              <w:t>Tel: +385 1 600 34 00</w:t>
            </w:r>
          </w:p>
        </w:tc>
        <w:tc>
          <w:tcPr>
            <w:tcW w:w="4678" w:type="dxa"/>
          </w:tcPr>
          <w:p w:rsidR="00E5538E" w:rsidRPr="00787323" w:rsidRDefault="00E5538E" w:rsidP="00E5538E">
            <w:pPr>
              <w:tabs>
                <w:tab w:val="left" w:pos="-720"/>
                <w:tab w:val="left" w:pos="4536"/>
              </w:tabs>
              <w:suppressAutoHyphens/>
              <w:rPr>
                <w:b/>
                <w:szCs w:val="22"/>
                <w:lang w:val="pt-BR"/>
              </w:rPr>
            </w:pPr>
            <w:r w:rsidRPr="00787323">
              <w:rPr>
                <w:b/>
                <w:szCs w:val="22"/>
                <w:lang w:val="pt-BR"/>
              </w:rPr>
              <w:t>România</w:t>
            </w:r>
          </w:p>
          <w:p w:rsidR="00B7000B" w:rsidRPr="00787323" w:rsidRDefault="00B7000B" w:rsidP="00B7000B">
            <w:pPr>
              <w:tabs>
                <w:tab w:val="left" w:pos="-720"/>
                <w:tab w:val="left" w:pos="4536"/>
              </w:tabs>
              <w:suppressAutoHyphens/>
              <w:rPr>
                <w:szCs w:val="22"/>
                <w:lang w:val="pt-BR"/>
              </w:rPr>
            </w:pPr>
            <w:r w:rsidRPr="00787323">
              <w:rPr>
                <w:szCs w:val="22"/>
                <w:lang w:val="pt-BR"/>
              </w:rPr>
              <w:t>Sanofi Romania SRL</w:t>
            </w:r>
          </w:p>
          <w:p w:rsidR="00E5538E" w:rsidRPr="00787323" w:rsidRDefault="00E5538E" w:rsidP="00E5538E">
            <w:pPr>
              <w:rPr>
                <w:szCs w:val="22"/>
                <w:lang w:val="pt-BR"/>
              </w:rPr>
            </w:pPr>
            <w:r w:rsidRPr="00787323">
              <w:rPr>
                <w:szCs w:val="22"/>
                <w:lang w:val="pt-BR"/>
              </w:rPr>
              <w:t>Tel: +40 (0) 21 317 31 36</w:t>
            </w:r>
          </w:p>
          <w:p w:rsidR="006603C5" w:rsidRPr="00787323" w:rsidRDefault="006603C5" w:rsidP="00E5538E">
            <w:pPr>
              <w:rPr>
                <w:lang w:val="pt-BR"/>
              </w:rPr>
            </w:pPr>
          </w:p>
        </w:tc>
      </w:tr>
      <w:tr w:rsidR="006603C5" w:rsidRPr="005A7A4D" w:rsidTr="008E6ED7">
        <w:trPr>
          <w:cantSplit/>
        </w:trPr>
        <w:tc>
          <w:tcPr>
            <w:tcW w:w="4644" w:type="dxa"/>
          </w:tcPr>
          <w:p w:rsidR="00E5538E" w:rsidRPr="00667CD0" w:rsidRDefault="00E5538E" w:rsidP="00E5538E">
            <w:pPr>
              <w:rPr>
                <w:b/>
                <w:bCs/>
                <w:lang w:val="fr-FR"/>
              </w:rPr>
            </w:pPr>
            <w:r w:rsidRPr="00667CD0">
              <w:rPr>
                <w:b/>
                <w:bCs/>
                <w:lang w:val="fr-FR"/>
              </w:rPr>
              <w:t>Ireland</w:t>
            </w:r>
          </w:p>
          <w:p w:rsidR="00E5538E" w:rsidRPr="005A7A4D" w:rsidRDefault="00E5538E" w:rsidP="00E5538E">
            <w:r w:rsidRPr="00667CD0">
              <w:rPr>
                <w:lang w:val="fr-FR"/>
              </w:rPr>
              <w:t xml:space="preserve">sanofi-aventis Ireland Ltd. </w:t>
            </w:r>
            <w:r w:rsidRPr="005A7A4D">
              <w:t>T/A SANOFI</w:t>
            </w:r>
          </w:p>
          <w:p w:rsidR="00E5538E" w:rsidRPr="005A7A4D" w:rsidRDefault="00E5538E" w:rsidP="00E5538E">
            <w:r w:rsidRPr="005A7A4D">
              <w:t>Tel: +353 (0) 1 403 56 00</w:t>
            </w:r>
          </w:p>
          <w:p w:rsidR="006603C5" w:rsidRPr="005A7A4D" w:rsidRDefault="006603C5" w:rsidP="00E5538E">
            <w:pPr>
              <w:rPr>
                <w:szCs w:val="22"/>
              </w:rPr>
            </w:pPr>
          </w:p>
        </w:tc>
        <w:tc>
          <w:tcPr>
            <w:tcW w:w="4678" w:type="dxa"/>
          </w:tcPr>
          <w:p w:rsidR="00E5538E" w:rsidRPr="005D0F57" w:rsidRDefault="00E5538E" w:rsidP="00E5538E">
            <w:pPr>
              <w:rPr>
                <w:b/>
                <w:bCs/>
                <w:lang w:val="it-IT"/>
              </w:rPr>
            </w:pPr>
            <w:r w:rsidRPr="005D0F57">
              <w:rPr>
                <w:b/>
                <w:bCs/>
                <w:lang w:val="it-IT"/>
              </w:rPr>
              <w:t>Slovenija</w:t>
            </w:r>
          </w:p>
          <w:p w:rsidR="00E5538E" w:rsidRPr="005D0F57" w:rsidRDefault="00E5538E" w:rsidP="00E5538E">
            <w:pPr>
              <w:rPr>
                <w:lang w:val="it-IT"/>
              </w:rPr>
            </w:pPr>
            <w:r w:rsidRPr="005D0F57">
              <w:rPr>
                <w:lang w:val="it-IT"/>
              </w:rPr>
              <w:t>sanofi-aventis d.o.o.</w:t>
            </w:r>
          </w:p>
          <w:p w:rsidR="00E5538E" w:rsidRPr="005A7A4D" w:rsidRDefault="00E5538E" w:rsidP="00E5538E">
            <w:r w:rsidRPr="005A7A4D">
              <w:t>Tel: +386 1 560 48 00</w:t>
            </w:r>
          </w:p>
          <w:p w:rsidR="006603C5" w:rsidRPr="005A7A4D" w:rsidRDefault="006603C5" w:rsidP="00E5538E">
            <w:pPr>
              <w:rPr>
                <w:szCs w:val="22"/>
              </w:rPr>
            </w:pPr>
          </w:p>
        </w:tc>
      </w:tr>
      <w:tr w:rsidR="006603C5" w:rsidRPr="005A7A4D" w:rsidTr="008E6ED7">
        <w:trPr>
          <w:cantSplit/>
        </w:trPr>
        <w:tc>
          <w:tcPr>
            <w:tcW w:w="4644" w:type="dxa"/>
          </w:tcPr>
          <w:p w:rsidR="00E5538E" w:rsidRPr="005A7A4D" w:rsidRDefault="00E5538E" w:rsidP="00E5538E">
            <w:pPr>
              <w:rPr>
                <w:b/>
                <w:bCs/>
                <w:szCs w:val="22"/>
              </w:rPr>
            </w:pPr>
            <w:r w:rsidRPr="005A7A4D">
              <w:rPr>
                <w:b/>
                <w:bCs/>
                <w:szCs w:val="22"/>
              </w:rPr>
              <w:t>Ísland</w:t>
            </w:r>
          </w:p>
          <w:p w:rsidR="00E5538E" w:rsidRPr="005A7A4D" w:rsidRDefault="00E5538E" w:rsidP="00E5538E">
            <w:pPr>
              <w:rPr>
                <w:szCs w:val="22"/>
              </w:rPr>
            </w:pPr>
            <w:r w:rsidRPr="005A7A4D">
              <w:rPr>
                <w:szCs w:val="22"/>
              </w:rPr>
              <w:t>Vistor hf.</w:t>
            </w:r>
          </w:p>
          <w:p w:rsidR="00E5538E" w:rsidRPr="005A7A4D" w:rsidRDefault="00E5538E" w:rsidP="00E5538E">
            <w:pPr>
              <w:rPr>
                <w:szCs w:val="22"/>
              </w:rPr>
            </w:pPr>
            <w:proofErr w:type="spellStart"/>
            <w:r w:rsidRPr="005A7A4D">
              <w:rPr>
                <w:szCs w:val="22"/>
              </w:rPr>
              <w:t>Sími</w:t>
            </w:r>
            <w:proofErr w:type="spellEnd"/>
            <w:r w:rsidRPr="005A7A4D">
              <w:rPr>
                <w:szCs w:val="22"/>
              </w:rPr>
              <w:t>: +354 535 7000</w:t>
            </w:r>
          </w:p>
          <w:p w:rsidR="006603C5" w:rsidRPr="005A7A4D" w:rsidRDefault="006603C5" w:rsidP="00E5538E"/>
        </w:tc>
        <w:tc>
          <w:tcPr>
            <w:tcW w:w="4678" w:type="dxa"/>
          </w:tcPr>
          <w:p w:rsidR="00E5538E" w:rsidRPr="001F11F6" w:rsidRDefault="00E5538E" w:rsidP="00E5538E">
            <w:pPr>
              <w:rPr>
                <w:b/>
                <w:bCs/>
                <w:szCs w:val="22"/>
              </w:rPr>
            </w:pPr>
            <w:proofErr w:type="spellStart"/>
            <w:r w:rsidRPr="001F11F6">
              <w:rPr>
                <w:b/>
                <w:bCs/>
                <w:szCs w:val="22"/>
              </w:rPr>
              <w:t>Slovenská</w:t>
            </w:r>
            <w:proofErr w:type="spellEnd"/>
            <w:r w:rsidRPr="001F11F6">
              <w:rPr>
                <w:b/>
                <w:bCs/>
                <w:szCs w:val="22"/>
              </w:rPr>
              <w:t xml:space="preserve"> </w:t>
            </w:r>
            <w:proofErr w:type="spellStart"/>
            <w:r w:rsidRPr="001F11F6">
              <w:rPr>
                <w:b/>
                <w:bCs/>
                <w:szCs w:val="22"/>
              </w:rPr>
              <w:t>republika</w:t>
            </w:r>
            <w:proofErr w:type="spellEnd"/>
          </w:p>
          <w:p w:rsidR="00E5538E" w:rsidRPr="001F11F6" w:rsidRDefault="00E5538E" w:rsidP="00E5538E">
            <w:pPr>
              <w:rPr>
                <w:szCs w:val="22"/>
              </w:rPr>
            </w:pPr>
            <w:proofErr w:type="spellStart"/>
            <w:r w:rsidRPr="001F11F6">
              <w:rPr>
                <w:szCs w:val="22"/>
              </w:rPr>
              <w:t>sanofi-aventis</w:t>
            </w:r>
            <w:proofErr w:type="spellEnd"/>
            <w:r w:rsidRPr="001F11F6">
              <w:rPr>
                <w:szCs w:val="22"/>
              </w:rPr>
              <w:t xml:space="preserve"> Slovakia </w:t>
            </w:r>
            <w:proofErr w:type="spellStart"/>
            <w:r w:rsidRPr="001F11F6">
              <w:rPr>
                <w:szCs w:val="22"/>
              </w:rPr>
              <w:t>s.r.o.</w:t>
            </w:r>
            <w:proofErr w:type="spellEnd"/>
          </w:p>
          <w:p w:rsidR="00E5538E" w:rsidRPr="005A7A4D" w:rsidRDefault="00E5538E" w:rsidP="00E5538E">
            <w:pPr>
              <w:rPr>
                <w:szCs w:val="22"/>
              </w:rPr>
            </w:pPr>
            <w:r w:rsidRPr="005A7A4D">
              <w:rPr>
                <w:szCs w:val="22"/>
              </w:rPr>
              <w:t>Tel: +421 2 33 100 100</w:t>
            </w:r>
          </w:p>
          <w:p w:rsidR="006603C5" w:rsidRPr="005A7A4D" w:rsidRDefault="006603C5" w:rsidP="00E5538E"/>
        </w:tc>
      </w:tr>
      <w:tr w:rsidR="006603C5" w:rsidRPr="005A7A4D" w:rsidTr="008E6ED7">
        <w:trPr>
          <w:cantSplit/>
        </w:trPr>
        <w:tc>
          <w:tcPr>
            <w:tcW w:w="4644" w:type="dxa"/>
          </w:tcPr>
          <w:p w:rsidR="00E5538E" w:rsidRPr="005D0F57" w:rsidRDefault="00E5538E" w:rsidP="00E5538E">
            <w:pPr>
              <w:rPr>
                <w:b/>
                <w:bCs/>
                <w:lang w:val="it-IT"/>
              </w:rPr>
            </w:pPr>
            <w:r w:rsidRPr="005D0F57">
              <w:rPr>
                <w:b/>
                <w:bCs/>
                <w:lang w:val="it-IT"/>
              </w:rPr>
              <w:t>Italia</w:t>
            </w:r>
          </w:p>
          <w:p w:rsidR="00E5538E" w:rsidRPr="005D0F57" w:rsidRDefault="006608B3" w:rsidP="00E5538E">
            <w:pPr>
              <w:rPr>
                <w:lang w:val="it-IT"/>
              </w:rPr>
            </w:pPr>
            <w:r w:rsidRPr="005D0F57">
              <w:rPr>
                <w:lang w:val="it-IT"/>
              </w:rPr>
              <w:t>S</w:t>
            </w:r>
            <w:r w:rsidR="00E5538E" w:rsidRPr="005D0F57">
              <w:rPr>
                <w:lang w:val="it-IT"/>
              </w:rPr>
              <w:t>anofi S.</w:t>
            </w:r>
            <w:r w:rsidR="006D6C3B">
              <w:rPr>
                <w:lang w:val="it-IT"/>
              </w:rPr>
              <w:t>r.l.</w:t>
            </w:r>
          </w:p>
          <w:p w:rsidR="00E5538E" w:rsidRPr="005A7A4D" w:rsidRDefault="00E5538E" w:rsidP="00E5538E">
            <w:r w:rsidRPr="005A7A4D">
              <w:t xml:space="preserve">Tel: </w:t>
            </w:r>
            <w:r w:rsidR="006E3098" w:rsidRPr="005A7A4D">
              <w:t xml:space="preserve"> 800 536389</w:t>
            </w:r>
          </w:p>
          <w:p w:rsidR="006603C5" w:rsidRPr="005A7A4D" w:rsidRDefault="006603C5" w:rsidP="00E5538E"/>
        </w:tc>
        <w:tc>
          <w:tcPr>
            <w:tcW w:w="4678" w:type="dxa"/>
          </w:tcPr>
          <w:p w:rsidR="00E5538E" w:rsidRPr="005A7A4D" w:rsidRDefault="00E5538E" w:rsidP="00E5538E">
            <w:pPr>
              <w:rPr>
                <w:b/>
                <w:bCs/>
              </w:rPr>
            </w:pPr>
            <w:r w:rsidRPr="005A7A4D">
              <w:rPr>
                <w:b/>
                <w:bCs/>
              </w:rPr>
              <w:t>Suomi/Finland</w:t>
            </w:r>
          </w:p>
          <w:p w:rsidR="00E5538E" w:rsidRPr="005A7A4D" w:rsidRDefault="00C62A18" w:rsidP="00E5538E">
            <w:r w:rsidRPr="005A7A4D">
              <w:t>Sanofi</w:t>
            </w:r>
            <w:r w:rsidR="00E5538E" w:rsidRPr="005A7A4D">
              <w:t xml:space="preserve"> Oy</w:t>
            </w:r>
          </w:p>
          <w:p w:rsidR="00E5538E" w:rsidRPr="005A7A4D" w:rsidRDefault="00E5538E" w:rsidP="00E5538E">
            <w:r w:rsidRPr="005A7A4D">
              <w:t>Puh/Tel: +358 (0) 201 200 300</w:t>
            </w:r>
          </w:p>
          <w:p w:rsidR="006603C5" w:rsidRPr="005A7A4D" w:rsidRDefault="006603C5" w:rsidP="00E5538E"/>
        </w:tc>
      </w:tr>
      <w:tr w:rsidR="006603C5" w:rsidRPr="005A7A4D" w:rsidTr="008E6ED7">
        <w:trPr>
          <w:cantSplit/>
        </w:trPr>
        <w:tc>
          <w:tcPr>
            <w:tcW w:w="4644" w:type="dxa"/>
          </w:tcPr>
          <w:p w:rsidR="00E5538E" w:rsidRPr="00667CD0" w:rsidRDefault="00E5538E" w:rsidP="00E5538E">
            <w:pPr>
              <w:rPr>
                <w:b/>
                <w:lang w:val="fr-FR"/>
              </w:rPr>
            </w:pPr>
            <w:proofErr w:type="spellStart"/>
            <w:r w:rsidRPr="005A7A4D">
              <w:rPr>
                <w:b/>
                <w:bCs/>
              </w:rPr>
              <w:t>Κύ</w:t>
            </w:r>
            <w:proofErr w:type="spellEnd"/>
            <w:r w:rsidRPr="005A7A4D">
              <w:rPr>
                <w:b/>
                <w:bCs/>
              </w:rPr>
              <w:t>προς</w:t>
            </w:r>
          </w:p>
          <w:p w:rsidR="00E5538E" w:rsidRPr="00667CD0" w:rsidRDefault="00E5538E" w:rsidP="00E5538E">
            <w:pPr>
              <w:rPr>
                <w:lang w:val="fr-FR"/>
              </w:rPr>
            </w:pPr>
            <w:r w:rsidRPr="00667CD0">
              <w:rPr>
                <w:lang w:val="fr-FR"/>
              </w:rPr>
              <w:t>sanofi-aventis Cyprus Ltd.</w:t>
            </w:r>
          </w:p>
          <w:p w:rsidR="00E5538E" w:rsidRPr="00667CD0" w:rsidRDefault="00E5538E" w:rsidP="00E5538E">
            <w:pPr>
              <w:rPr>
                <w:lang w:val="fr-FR"/>
              </w:rPr>
            </w:pPr>
            <w:r w:rsidRPr="005A7A4D">
              <w:t>Τηλ</w:t>
            </w:r>
            <w:r w:rsidRPr="00667CD0">
              <w:rPr>
                <w:lang w:val="fr-FR"/>
              </w:rPr>
              <w:t>: +357 22 871600</w:t>
            </w:r>
          </w:p>
          <w:p w:rsidR="006603C5" w:rsidRPr="00667CD0" w:rsidRDefault="006603C5" w:rsidP="00E5538E">
            <w:pPr>
              <w:rPr>
                <w:lang w:val="fr-FR"/>
              </w:rPr>
            </w:pPr>
          </w:p>
        </w:tc>
        <w:tc>
          <w:tcPr>
            <w:tcW w:w="4678" w:type="dxa"/>
          </w:tcPr>
          <w:p w:rsidR="00E5538E" w:rsidRPr="005A7A4D" w:rsidRDefault="00E5538E" w:rsidP="00E5538E">
            <w:pPr>
              <w:rPr>
                <w:b/>
                <w:bCs/>
              </w:rPr>
            </w:pPr>
            <w:r w:rsidRPr="005A7A4D">
              <w:rPr>
                <w:b/>
                <w:bCs/>
              </w:rPr>
              <w:t>Sverige</w:t>
            </w:r>
          </w:p>
          <w:p w:rsidR="00E5538E" w:rsidRPr="005A7A4D" w:rsidRDefault="00C62A18" w:rsidP="00E5538E">
            <w:r w:rsidRPr="005A7A4D">
              <w:t>Sanofi</w:t>
            </w:r>
            <w:r w:rsidR="00E5538E" w:rsidRPr="005A7A4D">
              <w:t xml:space="preserve"> AB</w:t>
            </w:r>
          </w:p>
          <w:p w:rsidR="00E5538E" w:rsidRPr="005A7A4D" w:rsidRDefault="00E5538E" w:rsidP="00E5538E">
            <w:r w:rsidRPr="005A7A4D">
              <w:t>Tel: +46 (0)8 634 50 00</w:t>
            </w:r>
          </w:p>
          <w:p w:rsidR="006603C5" w:rsidRPr="005A7A4D" w:rsidRDefault="006603C5" w:rsidP="00E5538E"/>
        </w:tc>
      </w:tr>
      <w:tr w:rsidR="006603C5" w:rsidRPr="005A7A4D" w:rsidTr="008E6ED7">
        <w:trPr>
          <w:cantSplit/>
        </w:trPr>
        <w:tc>
          <w:tcPr>
            <w:tcW w:w="4644" w:type="dxa"/>
          </w:tcPr>
          <w:p w:rsidR="00E5538E" w:rsidRPr="005D0F57" w:rsidRDefault="00E5538E" w:rsidP="00E5538E">
            <w:pPr>
              <w:rPr>
                <w:b/>
                <w:bCs/>
                <w:lang w:val="it-IT"/>
              </w:rPr>
            </w:pPr>
            <w:r w:rsidRPr="005D0F57">
              <w:rPr>
                <w:b/>
                <w:bCs/>
                <w:lang w:val="it-IT"/>
              </w:rPr>
              <w:t>Latvija</w:t>
            </w:r>
          </w:p>
          <w:p w:rsidR="00E5538E" w:rsidRPr="005D0F57" w:rsidRDefault="00E5538E" w:rsidP="00E5538E">
            <w:pPr>
              <w:rPr>
                <w:lang w:val="it-IT"/>
              </w:rPr>
            </w:pPr>
            <w:r w:rsidRPr="005D0F57">
              <w:rPr>
                <w:lang w:val="it-IT"/>
              </w:rPr>
              <w:t>sanofi-aventis Latvia SIA</w:t>
            </w:r>
          </w:p>
          <w:p w:rsidR="00E5538E" w:rsidRPr="005D0F57" w:rsidRDefault="00E5538E" w:rsidP="00E5538E">
            <w:pPr>
              <w:rPr>
                <w:lang w:val="it-IT"/>
              </w:rPr>
            </w:pPr>
            <w:r w:rsidRPr="005D0F57">
              <w:rPr>
                <w:lang w:val="it-IT"/>
              </w:rPr>
              <w:t>Tel: +371 67 33 24 51</w:t>
            </w:r>
          </w:p>
          <w:p w:rsidR="006603C5" w:rsidRPr="005D0F57" w:rsidRDefault="006603C5" w:rsidP="00E5538E">
            <w:pPr>
              <w:rPr>
                <w:lang w:val="it-IT"/>
              </w:rPr>
            </w:pPr>
          </w:p>
        </w:tc>
        <w:tc>
          <w:tcPr>
            <w:tcW w:w="4678" w:type="dxa"/>
          </w:tcPr>
          <w:p w:rsidR="00E5538E" w:rsidRPr="005A7A4D" w:rsidRDefault="00E5538E" w:rsidP="00E5538E">
            <w:pPr>
              <w:rPr>
                <w:b/>
                <w:bCs/>
              </w:rPr>
            </w:pPr>
            <w:r w:rsidRPr="005A7A4D">
              <w:rPr>
                <w:b/>
                <w:bCs/>
              </w:rPr>
              <w:t>United Kingdom</w:t>
            </w:r>
          </w:p>
          <w:p w:rsidR="00E5538E" w:rsidRPr="005A7A4D" w:rsidRDefault="00E5538E" w:rsidP="00E5538E">
            <w:r w:rsidRPr="005A7A4D">
              <w:t>Sanofi</w:t>
            </w:r>
          </w:p>
          <w:p w:rsidR="00E5538E" w:rsidRPr="005A7A4D" w:rsidRDefault="00E5538E" w:rsidP="00E5538E">
            <w:r w:rsidRPr="005A7A4D">
              <w:t xml:space="preserve">Tel: </w:t>
            </w:r>
            <w:r w:rsidR="00C62A18" w:rsidRPr="005A7A4D">
              <w:t>+44 (0) 845 372 7101</w:t>
            </w:r>
          </w:p>
          <w:p w:rsidR="006603C5" w:rsidRPr="005A7A4D" w:rsidRDefault="006603C5"/>
        </w:tc>
      </w:tr>
    </w:tbl>
    <w:p w:rsidR="006603C5" w:rsidRPr="005A7A4D" w:rsidRDefault="006603C5"/>
    <w:p w:rsidR="006603C5" w:rsidRPr="005A7A4D" w:rsidRDefault="006603C5" w:rsidP="008E6ED7">
      <w:pPr>
        <w:pStyle w:val="EMEABodyText"/>
      </w:pPr>
      <w:r w:rsidRPr="005A7A4D">
        <w:rPr>
          <w:b/>
        </w:rPr>
        <w:t>This leaflet was last revised in</w:t>
      </w:r>
    </w:p>
    <w:p w:rsidR="006603C5" w:rsidRPr="005A7A4D" w:rsidRDefault="006603C5" w:rsidP="008E6ED7">
      <w:pPr>
        <w:pStyle w:val="EMEABodyText"/>
      </w:pPr>
    </w:p>
    <w:p w:rsidR="006603C5" w:rsidRPr="005A7A4D" w:rsidRDefault="006603C5" w:rsidP="008E6ED7">
      <w:pPr>
        <w:pStyle w:val="EMEABodyText"/>
      </w:pPr>
      <w:r w:rsidRPr="005A7A4D">
        <w:t>Detailed information on this medicine is available on the European Medicines Agency web site: http://www.ema.europa.eu/</w:t>
      </w:r>
    </w:p>
    <w:p w:rsidR="0021616E" w:rsidRPr="005A7A4D" w:rsidRDefault="0021616E" w:rsidP="00667CD0">
      <w:pPr>
        <w:pStyle w:val="EMEATitle"/>
        <w:jc w:val="left"/>
      </w:pPr>
      <w:r w:rsidRPr="005A7A4D">
        <w:br w:type="page"/>
      </w:r>
    </w:p>
    <w:p w:rsidR="006603C5" w:rsidRPr="005A7A4D" w:rsidRDefault="006603C5" w:rsidP="008E6ED7">
      <w:pPr>
        <w:pStyle w:val="EMEABodyText"/>
        <w:jc w:val="center"/>
        <w:rPr>
          <w:b/>
        </w:rPr>
      </w:pPr>
      <w:r w:rsidRPr="005A7A4D">
        <w:rPr>
          <w:b/>
        </w:rPr>
        <w:t>Package leaflet: Information for the user</w:t>
      </w:r>
    </w:p>
    <w:p w:rsidR="006603C5" w:rsidRPr="005A7A4D" w:rsidRDefault="006603C5" w:rsidP="008E6ED7">
      <w:pPr>
        <w:pStyle w:val="EMEATitle"/>
      </w:pPr>
      <w:proofErr w:type="spellStart"/>
      <w:r w:rsidRPr="005A7A4D">
        <w:t>Aprovel</w:t>
      </w:r>
      <w:proofErr w:type="spellEnd"/>
      <w:r w:rsidRPr="005A7A4D">
        <w:t> 150 mg tablets</w:t>
      </w:r>
    </w:p>
    <w:p w:rsidR="006603C5" w:rsidRPr="005A7A4D" w:rsidRDefault="006603C5" w:rsidP="008E6ED7">
      <w:pPr>
        <w:pStyle w:val="EMEATitle"/>
        <w:rPr>
          <w:b w:val="0"/>
        </w:rPr>
      </w:pPr>
      <w:r w:rsidRPr="005A7A4D">
        <w:rPr>
          <w:b w:val="0"/>
        </w:rPr>
        <w:t>irbesartan</w:t>
      </w:r>
    </w:p>
    <w:p w:rsidR="006603C5" w:rsidRPr="005A7A4D" w:rsidRDefault="006603C5">
      <w:pPr>
        <w:pStyle w:val="EMEABodyText"/>
      </w:pPr>
    </w:p>
    <w:p w:rsidR="006603C5" w:rsidRPr="005A7A4D" w:rsidRDefault="006603C5" w:rsidP="008E6ED7">
      <w:pPr>
        <w:pStyle w:val="EMEAHeading3"/>
      </w:pPr>
      <w:r w:rsidRPr="005A7A4D">
        <w:t>Read all of this leaflet carefully before you start taking this medicine because it contains important information for you.</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Keep this leaflet. You may need to read it again.</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If you have any further questions, ask your doctor or pharmacist.</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This medicine has been prescribed for you only. Do not pass it on to others. It may harm them, even if their signs of illness are the same as yours.</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If you get any side effects, talk to your doctor or pharmacist. This includes any possible side effects not listed in this leaflet.</w:t>
      </w:r>
      <w:r w:rsidR="0035710F" w:rsidRPr="005A7A4D">
        <w:t xml:space="preserve"> See section 4.</w:t>
      </w:r>
    </w:p>
    <w:p w:rsidR="006603C5" w:rsidRPr="005A7A4D" w:rsidRDefault="006603C5">
      <w:pPr>
        <w:pStyle w:val="EMEABodyText"/>
      </w:pPr>
    </w:p>
    <w:p w:rsidR="006603C5" w:rsidRPr="005A7A4D" w:rsidRDefault="006603C5" w:rsidP="008E6ED7">
      <w:pPr>
        <w:pStyle w:val="EMEAHeading3"/>
        <w:rPr>
          <w:u w:val="single"/>
        </w:rPr>
      </w:pPr>
      <w:r w:rsidRPr="005A7A4D">
        <w:rPr>
          <w:u w:val="single"/>
        </w:rPr>
        <w:t>What is in this leaflet</w:t>
      </w:r>
    </w:p>
    <w:p w:rsidR="006603C5" w:rsidRPr="005A7A4D" w:rsidRDefault="006603C5">
      <w:pPr>
        <w:pStyle w:val="EMEABodyText"/>
        <w:tabs>
          <w:tab w:val="left" w:pos="567"/>
        </w:tabs>
        <w:ind w:left="567" w:hanging="567"/>
      </w:pPr>
      <w:r w:rsidRPr="005A7A4D">
        <w:t>1.</w:t>
      </w:r>
      <w:r w:rsidRPr="005A7A4D">
        <w:tab/>
        <w:t>What Aprovel is and what it is used for</w:t>
      </w:r>
    </w:p>
    <w:p w:rsidR="006603C5" w:rsidRPr="005A7A4D" w:rsidRDefault="006603C5">
      <w:pPr>
        <w:pStyle w:val="EMEABodyText"/>
        <w:tabs>
          <w:tab w:val="left" w:pos="567"/>
        </w:tabs>
        <w:ind w:left="567" w:hanging="567"/>
      </w:pPr>
      <w:r w:rsidRPr="005A7A4D">
        <w:t>2.</w:t>
      </w:r>
      <w:r w:rsidRPr="005A7A4D">
        <w:tab/>
        <w:t>What you need to know before you take Aprovel</w:t>
      </w:r>
    </w:p>
    <w:p w:rsidR="006603C5" w:rsidRPr="005A7A4D" w:rsidRDefault="006603C5">
      <w:pPr>
        <w:pStyle w:val="EMEABodyText"/>
        <w:tabs>
          <w:tab w:val="left" w:pos="567"/>
        </w:tabs>
        <w:ind w:left="567" w:hanging="567"/>
      </w:pPr>
      <w:r w:rsidRPr="005A7A4D">
        <w:t>3.</w:t>
      </w:r>
      <w:r w:rsidRPr="005A7A4D">
        <w:tab/>
        <w:t>How to take Aprovel</w:t>
      </w:r>
    </w:p>
    <w:p w:rsidR="006603C5" w:rsidRPr="005A7A4D" w:rsidRDefault="006603C5">
      <w:pPr>
        <w:pStyle w:val="EMEABodyText"/>
        <w:tabs>
          <w:tab w:val="left" w:pos="567"/>
        </w:tabs>
        <w:ind w:left="567" w:hanging="567"/>
      </w:pPr>
      <w:r w:rsidRPr="005A7A4D">
        <w:t>4.</w:t>
      </w:r>
      <w:r w:rsidRPr="005A7A4D">
        <w:tab/>
        <w:t>Possible side effects</w:t>
      </w:r>
    </w:p>
    <w:p w:rsidR="006603C5" w:rsidRPr="005A7A4D" w:rsidRDefault="006603C5">
      <w:pPr>
        <w:pStyle w:val="EMEABodyText"/>
        <w:tabs>
          <w:tab w:val="left" w:pos="567"/>
        </w:tabs>
        <w:ind w:left="567" w:hanging="567"/>
      </w:pPr>
      <w:r w:rsidRPr="005A7A4D">
        <w:t>5.</w:t>
      </w:r>
      <w:r w:rsidRPr="005A7A4D">
        <w:tab/>
        <w:t>How to store Aprovel</w:t>
      </w:r>
    </w:p>
    <w:p w:rsidR="006603C5" w:rsidRPr="005A7A4D" w:rsidRDefault="006603C5">
      <w:pPr>
        <w:pStyle w:val="EMEABodyText"/>
        <w:tabs>
          <w:tab w:val="left" w:pos="567"/>
        </w:tabs>
        <w:ind w:left="567" w:hanging="567"/>
      </w:pPr>
      <w:r w:rsidRPr="005A7A4D">
        <w:t>6.</w:t>
      </w:r>
      <w:r w:rsidRPr="005A7A4D">
        <w:tab/>
        <w:t>Contents of the pack and other information</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rPr>
          <w:rFonts w:ascii="Times New Roman Bold" w:hAnsi="Times New Roman Bold"/>
          <w:caps w:val="0"/>
        </w:rPr>
      </w:pPr>
      <w:r w:rsidRPr="005A7A4D">
        <w:t>1.</w:t>
      </w:r>
      <w:r w:rsidRPr="005A7A4D">
        <w:tab/>
      </w:r>
      <w:r w:rsidRPr="005A7A4D">
        <w:rPr>
          <w:rFonts w:ascii="Times New Roman Bold" w:hAnsi="Times New Roman Bold"/>
          <w:caps w:val="0"/>
        </w:rPr>
        <w:t>What Aprovel is and what it is used for</w:t>
      </w:r>
    </w:p>
    <w:p w:rsidR="006603C5" w:rsidRPr="005A7A4D" w:rsidRDefault="006603C5" w:rsidP="008E6ED7">
      <w:pPr>
        <w:pStyle w:val="EMEAHeading1"/>
      </w:pPr>
    </w:p>
    <w:p w:rsidR="006603C5" w:rsidRPr="005A7A4D" w:rsidRDefault="006603C5" w:rsidP="008E6ED7">
      <w:pPr>
        <w:pStyle w:val="EMEABodyText"/>
      </w:pPr>
      <w:r w:rsidRPr="005A7A4D">
        <w:t>Aprovel belongs to a group of medicines known as angiotensin-II receptor antagonists. Angiotensin-II is a substance produced in the body which binds to receptors in blood vessels causing them to tighten. This results in an increase in blood pressure. Aprovel prevents the binding of angiotensin-II to these receptors, causing the blood vessels to relax and the blood pressure to lower. Aprovel slows the decrease of kidney function in patients with high blood pressure and type 2 diabetes.</w:t>
      </w:r>
    </w:p>
    <w:p w:rsidR="006603C5" w:rsidRPr="005A7A4D" w:rsidRDefault="006603C5">
      <w:pPr>
        <w:pStyle w:val="EMEABodyText"/>
      </w:pPr>
    </w:p>
    <w:p w:rsidR="006603C5" w:rsidRPr="005A7A4D" w:rsidRDefault="006603C5" w:rsidP="008E6ED7">
      <w:pPr>
        <w:pStyle w:val="EMEABodyText"/>
      </w:pPr>
      <w:r w:rsidRPr="005A7A4D">
        <w:t>Aprovel is used in adult patients</w:t>
      </w:r>
    </w:p>
    <w:p w:rsidR="006603C5" w:rsidRPr="005A7A4D" w:rsidRDefault="006603C5" w:rsidP="00D82BCE">
      <w:pPr>
        <w:pStyle w:val="EMEABodyTextIndent"/>
        <w:numPr>
          <w:ilvl w:val="0"/>
          <w:numId w:val="3"/>
        </w:numPr>
        <w:ind w:left="567" w:hanging="567"/>
      </w:pPr>
      <w:r w:rsidRPr="005A7A4D">
        <w:t>to treat high blood pressure (</w:t>
      </w:r>
      <w:r w:rsidRPr="005A7A4D">
        <w:rPr>
          <w:i/>
        </w:rPr>
        <w:t>essential hypertension</w:t>
      </w:r>
      <w:r w:rsidRPr="005A7A4D">
        <w:t>)</w:t>
      </w:r>
    </w:p>
    <w:p w:rsidR="006603C5" w:rsidRPr="005A7A4D" w:rsidRDefault="006603C5" w:rsidP="00D82BCE">
      <w:pPr>
        <w:pStyle w:val="EMEABodyTextIndent"/>
        <w:numPr>
          <w:ilvl w:val="0"/>
          <w:numId w:val="3"/>
        </w:numPr>
        <w:ind w:left="567" w:hanging="567"/>
      </w:pPr>
      <w:r w:rsidRPr="005A7A4D">
        <w:t>to protect the kidney in patients with high blood pressure, type 2 diabetes and laboratory evidence of impaired kidney function.</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pPr>
      <w:r w:rsidRPr="005A7A4D">
        <w:t>2.</w:t>
      </w:r>
      <w:r w:rsidRPr="005A7A4D">
        <w:tab/>
      </w:r>
      <w:r w:rsidRPr="005A7A4D">
        <w:rPr>
          <w:rFonts w:ascii="Times New Roman Bold" w:hAnsi="Times New Roman Bold"/>
          <w:caps w:val="0"/>
        </w:rPr>
        <w:t>What you need to know before you take Aprovel</w:t>
      </w:r>
    </w:p>
    <w:p w:rsidR="006603C5" w:rsidRPr="005A7A4D" w:rsidRDefault="006603C5" w:rsidP="008E6ED7">
      <w:pPr>
        <w:pStyle w:val="EMEAHeading1"/>
      </w:pPr>
    </w:p>
    <w:p w:rsidR="006603C5" w:rsidRPr="005A7A4D" w:rsidRDefault="006603C5" w:rsidP="008E6ED7">
      <w:pPr>
        <w:pStyle w:val="EMEAHeading3"/>
      </w:pPr>
      <w:r w:rsidRPr="005A7A4D">
        <w:t>Do not take Aprovel</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are </w:t>
      </w:r>
      <w:r w:rsidRPr="005A7A4D">
        <w:rPr>
          <w:b/>
        </w:rPr>
        <w:t>allergic</w:t>
      </w:r>
      <w:r w:rsidRPr="005A7A4D">
        <w:t xml:space="preserve"> to irbesartan or any other ingredients of this medicine (listed in section 6)</w:t>
      </w:r>
    </w:p>
    <w:p w:rsidR="006603C5" w:rsidRPr="005A7A4D" w:rsidRDefault="006603C5" w:rsidP="00D82BCE">
      <w:pPr>
        <w:pStyle w:val="EMEABodyTextIndent"/>
        <w:numPr>
          <w:ilvl w:val="0"/>
          <w:numId w:val="3"/>
        </w:numPr>
        <w:tabs>
          <w:tab w:val="num" w:pos="550"/>
        </w:tabs>
        <w:ind w:left="550" w:hanging="550"/>
      </w:pPr>
      <w:r w:rsidRPr="005A7A4D">
        <w:t xml:space="preserve">if you are </w:t>
      </w:r>
      <w:r w:rsidRPr="005A7A4D">
        <w:rPr>
          <w:b/>
        </w:rPr>
        <w:t>more than 3 months pregnant</w:t>
      </w:r>
      <w:r w:rsidRPr="005A7A4D">
        <w:t>. (It is also better to avoid Aprovel in early pregnancy – see pregnancy section)</w:t>
      </w:r>
    </w:p>
    <w:p w:rsidR="00A17102" w:rsidRPr="005A7A4D" w:rsidRDefault="006603C5" w:rsidP="002E4E3D">
      <w:pPr>
        <w:pStyle w:val="EMEABodyTextIndent"/>
        <w:numPr>
          <w:ilvl w:val="0"/>
          <w:numId w:val="5"/>
        </w:numPr>
        <w:tabs>
          <w:tab w:val="clear" w:pos="360"/>
          <w:tab w:val="num" w:pos="550"/>
        </w:tabs>
        <w:ind w:left="550" w:hanging="550"/>
      </w:pPr>
      <w:r w:rsidRPr="005A7A4D">
        <w:rPr>
          <w:b/>
        </w:rPr>
        <w:t xml:space="preserve">if you have diabetes or impaired kidney function </w:t>
      </w:r>
      <w:r w:rsidRPr="005A7A4D">
        <w:t>and you are treated with</w:t>
      </w:r>
      <w:r w:rsidR="00F676C4" w:rsidRPr="005A7A4D">
        <w:t xml:space="preserve"> a blood pressure lowering medicine containing </w:t>
      </w:r>
      <w:r w:rsidRPr="005A7A4D">
        <w:t xml:space="preserve">aliskiren </w:t>
      </w:r>
    </w:p>
    <w:p w:rsidR="000755EE" w:rsidRPr="005A7A4D" w:rsidRDefault="000755EE" w:rsidP="00D81C09">
      <w:pPr>
        <w:pStyle w:val="EMEAHeading3"/>
      </w:pPr>
    </w:p>
    <w:p w:rsidR="006603C5" w:rsidRPr="005A7A4D" w:rsidRDefault="006603C5" w:rsidP="00D81C09">
      <w:pPr>
        <w:pStyle w:val="EMEAHeading3"/>
      </w:pPr>
      <w:r w:rsidRPr="005A7A4D">
        <w:t>Warning and precautions</w:t>
      </w:r>
    </w:p>
    <w:p w:rsidR="006603C5" w:rsidRPr="005A7A4D" w:rsidRDefault="006603C5" w:rsidP="008E6ED7">
      <w:pPr>
        <w:pStyle w:val="EMEAHeading3"/>
      </w:pPr>
      <w:r w:rsidRPr="005A7A4D">
        <w:rPr>
          <w:b w:val="0"/>
        </w:rPr>
        <w:t>Talk to your doctor before taking Aprovel and</w:t>
      </w:r>
      <w:r w:rsidRPr="005A7A4D">
        <w:t xml:space="preserve"> if any of the following apply to you:</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get </w:t>
      </w:r>
      <w:r w:rsidRPr="005A7A4D">
        <w:rPr>
          <w:b/>
        </w:rPr>
        <w:t>excessive vomiting or diarrhoea</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kidney problems</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heart problems</w:t>
      </w:r>
    </w:p>
    <w:p w:rsidR="006603C5" w:rsidRDefault="006603C5" w:rsidP="00D82BCE">
      <w:pPr>
        <w:pStyle w:val="EMEABodyTextIndent"/>
        <w:numPr>
          <w:ilvl w:val="0"/>
          <w:numId w:val="3"/>
        </w:numPr>
        <w:ind w:left="567" w:hanging="567"/>
      </w:pPr>
      <w:r w:rsidRPr="005A7A4D">
        <w:t xml:space="preserve">if you receive Aprovel for </w:t>
      </w:r>
      <w:r w:rsidRPr="005A7A4D">
        <w:rPr>
          <w:b/>
        </w:rPr>
        <w:t>diabetic kidney disease</w:t>
      </w:r>
      <w:r w:rsidRPr="005A7A4D">
        <w:t>. In this case your doctor may perform regular blood tests, especially for measuring blood potassium levels in case of poor kidney function</w:t>
      </w:r>
    </w:p>
    <w:p w:rsidR="00927119" w:rsidRPr="00927119" w:rsidRDefault="00927119" w:rsidP="005D0F57">
      <w:pPr>
        <w:pStyle w:val="EMEABodyTextIndent"/>
        <w:numPr>
          <w:ilvl w:val="0"/>
          <w:numId w:val="3"/>
        </w:numPr>
        <w:tabs>
          <w:tab w:val="left" w:pos="567"/>
        </w:tabs>
        <w:ind w:left="567" w:hanging="567"/>
      </w:pPr>
      <w:r>
        <w:t>i</w:t>
      </w:r>
      <w:r w:rsidRPr="004B38A4">
        <w:t xml:space="preserve">f </w:t>
      </w:r>
      <w:r w:rsidRPr="00FC00C6">
        <w:t xml:space="preserve">you </w:t>
      </w:r>
      <w:r>
        <w:t xml:space="preserve">develop </w:t>
      </w:r>
      <w:r w:rsidRPr="00282F69">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6603C5" w:rsidRPr="005A7A4D" w:rsidRDefault="006603C5">
      <w:pPr>
        <w:pStyle w:val="EMEABodyTextIndent"/>
        <w:numPr>
          <w:ilvl w:val="0"/>
          <w:numId w:val="0"/>
        </w:numPr>
        <w:tabs>
          <w:tab w:val="left" w:pos="567"/>
        </w:tabs>
        <w:ind w:left="567" w:hanging="567"/>
        <w:rPr>
          <w:b/>
        </w:rPr>
      </w:pPr>
      <w:r w:rsidRPr="005A7A4D">
        <w:rPr>
          <w:rFonts w:ascii="Wingdings" w:hAnsi="Wingdings"/>
        </w:rPr>
        <w:t></w:t>
      </w:r>
      <w:r w:rsidRPr="005A7A4D">
        <w:rPr>
          <w:rFonts w:ascii="Wingdings" w:hAnsi="Wingdings"/>
        </w:rPr>
        <w:tab/>
      </w:r>
      <w:r w:rsidRPr="005A7A4D">
        <w:t xml:space="preserve">if you are </w:t>
      </w:r>
      <w:r w:rsidRPr="005A7A4D">
        <w:rPr>
          <w:b/>
        </w:rPr>
        <w:t>going to have an operation</w:t>
      </w:r>
      <w:r w:rsidRPr="005A7A4D">
        <w:t xml:space="preserve"> (surgery) or </w:t>
      </w:r>
      <w:r w:rsidRPr="005A7A4D">
        <w:rPr>
          <w:b/>
        </w:rPr>
        <w:t>be given anaesthetics</w:t>
      </w:r>
    </w:p>
    <w:p w:rsidR="009635FA" w:rsidRPr="005A7A4D" w:rsidRDefault="006603C5" w:rsidP="002E4E3D">
      <w:pPr>
        <w:pStyle w:val="EMEABodyTextIndent"/>
        <w:numPr>
          <w:ilvl w:val="0"/>
          <w:numId w:val="12"/>
        </w:numPr>
        <w:tabs>
          <w:tab w:val="clear" w:pos="360"/>
        </w:tabs>
        <w:ind w:left="550" w:hanging="550"/>
      </w:pPr>
      <w:r w:rsidRPr="005A7A4D">
        <w:t xml:space="preserve">if you are taking </w:t>
      </w:r>
      <w:r w:rsidR="009635FA" w:rsidRPr="005A7A4D">
        <w:t>any of the following medicines used to treat high blood pressure:</w:t>
      </w:r>
    </w:p>
    <w:p w:rsidR="009635FA" w:rsidRPr="005A7A4D" w:rsidRDefault="009635FA" w:rsidP="002E4E3D">
      <w:pPr>
        <w:pStyle w:val="EMEABodyTextIndent"/>
        <w:numPr>
          <w:ilvl w:val="1"/>
          <w:numId w:val="12"/>
        </w:numPr>
      </w:pPr>
      <w:r w:rsidRPr="005A7A4D">
        <w:t>an ACE-inhibitor (for example enalapril, lisinopril, ramipril), in particular if you have diabetes-related kidney problems.</w:t>
      </w:r>
    </w:p>
    <w:p w:rsidR="009635FA" w:rsidRPr="005A7A4D" w:rsidRDefault="007A0609" w:rsidP="002E4E3D">
      <w:pPr>
        <w:pStyle w:val="EMEABodyText"/>
        <w:numPr>
          <w:ilvl w:val="1"/>
          <w:numId w:val="12"/>
        </w:numPr>
      </w:pPr>
      <w:r w:rsidRPr="005A7A4D">
        <w:t>a</w:t>
      </w:r>
      <w:r w:rsidR="009635FA" w:rsidRPr="005A7A4D">
        <w:t>liskiren</w:t>
      </w:r>
    </w:p>
    <w:p w:rsidR="003322A6" w:rsidRPr="005A7A4D" w:rsidRDefault="003322A6" w:rsidP="006608B3">
      <w:pPr>
        <w:pStyle w:val="EMEABodyText"/>
      </w:pPr>
    </w:p>
    <w:p w:rsidR="009635FA" w:rsidRPr="005A7A4D" w:rsidRDefault="009635FA" w:rsidP="006608B3">
      <w:pPr>
        <w:pStyle w:val="EMEABodyText"/>
      </w:pPr>
      <w:r w:rsidRPr="005A7A4D">
        <w:t>Your doctor may check your kidney function, blood pressure, and the amount of electrolytes (e.g. potassium) in your blood at regular intervals.</w:t>
      </w:r>
    </w:p>
    <w:p w:rsidR="009635FA" w:rsidRPr="005A7A4D" w:rsidRDefault="009635FA" w:rsidP="006608B3">
      <w:pPr>
        <w:pStyle w:val="EMEABodyText"/>
      </w:pPr>
    </w:p>
    <w:p w:rsidR="009635FA" w:rsidRPr="005A7A4D" w:rsidRDefault="009635FA" w:rsidP="006608B3">
      <w:pPr>
        <w:pStyle w:val="EMEABodyText"/>
      </w:pPr>
      <w:r w:rsidRPr="005A7A4D">
        <w:t xml:space="preserve">See also information under the heading “Do not take </w:t>
      </w:r>
      <w:proofErr w:type="spellStart"/>
      <w:r w:rsidRPr="005A7A4D">
        <w:t>Aprovel</w:t>
      </w:r>
      <w:proofErr w:type="spellEnd"/>
      <w:r w:rsidRPr="005A7A4D">
        <w:t>”.</w:t>
      </w:r>
    </w:p>
    <w:p w:rsidR="006603C5" w:rsidRPr="005A7A4D" w:rsidRDefault="006603C5" w:rsidP="008E6ED7">
      <w:pPr>
        <w:pStyle w:val="EMEABodyText"/>
      </w:pPr>
    </w:p>
    <w:p w:rsidR="006603C5" w:rsidRPr="005A7A4D" w:rsidRDefault="006603C5" w:rsidP="008E6ED7">
      <w:pPr>
        <w:pStyle w:val="EMEABodyText"/>
      </w:pPr>
      <w:r w:rsidRPr="005A7A4D">
        <w:t>You must tell your doctor if you think you are (</w:t>
      </w:r>
      <w:r w:rsidRPr="005A7A4D">
        <w:rPr>
          <w:u w:val="single"/>
        </w:rPr>
        <w:t>or might become</w:t>
      </w:r>
      <w:r w:rsidRPr="005A7A4D">
        <w:t>) pregnant. Aprovel is not recommended in early pregnancy, and must not be taken if you are more than 3 months pregnant, as it may cause serious harm to your baby if used at that stage (see pregnancy section).</w:t>
      </w:r>
    </w:p>
    <w:p w:rsidR="006603C5" w:rsidRPr="005A7A4D" w:rsidRDefault="006603C5" w:rsidP="008E6ED7">
      <w:pPr>
        <w:pStyle w:val="EMEABodyText"/>
      </w:pPr>
    </w:p>
    <w:p w:rsidR="006603C5" w:rsidRPr="005A7A4D" w:rsidRDefault="006603C5" w:rsidP="008E6ED7">
      <w:pPr>
        <w:pStyle w:val="EMEAHeading3"/>
      </w:pPr>
      <w:r w:rsidRPr="005A7A4D">
        <w:t>Children and adolescents</w:t>
      </w:r>
    </w:p>
    <w:p w:rsidR="006603C5" w:rsidRPr="005A7A4D" w:rsidRDefault="006603C5" w:rsidP="008E6ED7">
      <w:pPr>
        <w:pStyle w:val="EMEABodyText"/>
      </w:pPr>
      <w:r w:rsidRPr="005A7A4D">
        <w:t>This medicinal product should not be used in children and adolescents because the safety and efficacy have not yet been fully established.</w:t>
      </w:r>
    </w:p>
    <w:p w:rsidR="006603C5" w:rsidRPr="005A7A4D" w:rsidRDefault="006603C5" w:rsidP="008E6ED7">
      <w:pPr>
        <w:pStyle w:val="EMEAHeading3"/>
      </w:pPr>
    </w:p>
    <w:p w:rsidR="006603C5" w:rsidRPr="005A7A4D" w:rsidRDefault="006603C5" w:rsidP="008E6ED7">
      <w:pPr>
        <w:pStyle w:val="EMEAHeading3"/>
      </w:pPr>
      <w:r w:rsidRPr="005A7A4D">
        <w:t>Other medicines and Aprovel</w:t>
      </w:r>
    </w:p>
    <w:p w:rsidR="006603C5" w:rsidRPr="005A7A4D" w:rsidRDefault="006603C5" w:rsidP="008E6ED7">
      <w:pPr>
        <w:pStyle w:val="EMEABodyText"/>
      </w:pPr>
      <w:r w:rsidRPr="005A7A4D">
        <w:t>Tell your doctor or pharmacist if you are taking, have recently taken or might take any other medicines.</w:t>
      </w:r>
    </w:p>
    <w:p w:rsidR="006603C5" w:rsidRPr="005A7A4D" w:rsidRDefault="006603C5" w:rsidP="008E6ED7">
      <w:pPr>
        <w:pStyle w:val="EMEABodyText"/>
      </w:pPr>
    </w:p>
    <w:p w:rsidR="009635FA" w:rsidRPr="005A7A4D" w:rsidRDefault="00CA6B29" w:rsidP="009635FA">
      <w:pPr>
        <w:pStyle w:val="EMEABodyText"/>
      </w:pPr>
      <w:r w:rsidRPr="005A7A4D">
        <w:t>Your doctor may need to change your dose and/or to take other precautions</w:t>
      </w:r>
      <w:r w:rsidR="009635FA" w:rsidRPr="005A7A4D">
        <w:t>:</w:t>
      </w:r>
    </w:p>
    <w:p w:rsidR="009635FA" w:rsidRPr="005A7A4D" w:rsidRDefault="009635FA" w:rsidP="009635FA">
      <w:pPr>
        <w:pStyle w:val="EMEABodyText"/>
        <w:rPr>
          <w:highlight w:val="cyan"/>
        </w:rPr>
      </w:pPr>
      <w:r w:rsidRPr="005A7A4D">
        <w:t xml:space="preserve">If you are taking an ACE-inhibitor or aliskiren (see also information under the headings “Do not take </w:t>
      </w:r>
      <w:proofErr w:type="spellStart"/>
      <w:r w:rsidRPr="005A7A4D">
        <w:t>Aprovel</w:t>
      </w:r>
      <w:proofErr w:type="spellEnd"/>
      <w:r w:rsidRPr="005A7A4D">
        <w:t>” and “Warnings and precautions”).</w:t>
      </w:r>
    </w:p>
    <w:p w:rsidR="00A17102" w:rsidRPr="005A7A4D" w:rsidRDefault="00A17102" w:rsidP="008E6ED7">
      <w:pPr>
        <w:pStyle w:val="EMEABodyText"/>
      </w:pPr>
    </w:p>
    <w:p w:rsidR="006603C5" w:rsidRPr="005A7A4D" w:rsidRDefault="006603C5" w:rsidP="008E6ED7">
      <w:pPr>
        <w:pStyle w:val="EMEABodyText"/>
      </w:pPr>
      <w:r w:rsidRPr="005A7A4D">
        <w:rPr>
          <w:b/>
        </w:rPr>
        <w:t>You may need to have blood checks if you take:</w:t>
      </w:r>
    </w:p>
    <w:p w:rsidR="006603C5" w:rsidRPr="005A7A4D" w:rsidRDefault="006603C5" w:rsidP="00D82BCE">
      <w:pPr>
        <w:pStyle w:val="EMEABodyTextIndent"/>
        <w:numPr>
          <w:ilvl w:val="0"/>
          <w:numId w:val="3"/>
        </w:numPr>
        <w:ind w:left="567" w:hanging="567"/>
      </w:pPr>
      <w:r w:rsidRPr="005A7A4D">
        <w:t>potassium supplements</w:t>
      </w:r>
    </w:p>
    <w:p w:rsidR="006603C5" w:rsidRPr="005A7A4D" w:rsidRDefault="006603C5" w:rsidP="00D82BCE">
      <w:pPr>
        <w:pStyle w:val="EMEABodyTextIndent"/>
        <w:numPr>
          <w:ilvl w:val="0"/>
          <w:numId w:val="3"/>
        </w:numPr>
        <w:ind w:left="567" w:hanging="567"/>
      </w:pPr>
      <w:r w:rsidRPr="005A7A4D">
        <w:t>salt substitutes containing potassium</w:t>
      </w:r>
    </w:p>
    <w:p w:rsidR="006603C5" w:rsidRPr="005A7A4D" w:rsidRDefault="006603C5" w:rsidP="00D82BCE">
      <w:pPr>
        <w:pStyle w:val="EMEABodyTextIndent"/>
        <w:numPr>
          <w:ilvl w:val="0"/>
          <w:numId w:val="3"/>
        </w:numPr>
        <w:ind w:left="567" w:hanging="567"/>
      </w:pPr>
      <w:r w:rsidRPr="005A7A4D">
        <w:t>potassium-sparing medicines (such as certain diuretics)</w:t>
      </w:r>
    </w:p>
    <w:p w:rsidR="006603C5" w:rsidRPr="005A7A4D" w:rsidRDefault="006603C5" w:rsidP="00D82BCE">
      <w:pPr>
        <w:pStyle w:val="EMEABodyTextIndent"/>
        <w:numPr>
          <w:ilvl w:val="0"/>
          <w:numId w:val="3"/>
        </w:numPr>
        <w:ind w:left="567" w:hanging="567"/>
      </w:pPr>
      <w:r w:rsidRPr="005A7A4D">
        <w:t>medicines</w:t>
      </w:r>
      <w:r w:rsidRPr="005A7A4D" w:rsidDel="001B576F">
        <w:t xml:space="preserve"> </w:t>
      </w:r>
      <w:r w:rsidRPr="005A7A4D">
        <w:t>containing lithium</w:t>
      </w:r>
    </w:p>
    <w:p w:rsidR="006603C5" w:rsidRDefault="00387DAF" w:rsidP="006554B2">
      <w:pPr>
        <w:pStyle w:val="EMEABodyTextIndent"/>
        <w:numPr>
          <w:ilvl w:val="0"/>
          <w:numId w:val="3"/>
        </w:numPr>
        <w:ind w:left="567" w:hanging="567"/>
      </w:pPr>
      <w:r>
        <w:t>r</w:t>
      </w:r>
      <w:r w:rsidR="006554B2" w:rsidRPr="007E2242">
        <w:t>epaglinide</w:t>
      </w:r>
      <w:r w:rsidR="006554B2" w:rsidRPr="00FB1634">
        <w:t xml:space="preserve"> (medication used for lowering blood sugar levels)</w:t>
      </w:r>
    </w:p>
    <w:p w:rsidR="006554B2" w:rsidRPr="006554B2" w:rsidRDefault="006554B2" w:rsidP="006554B2">
      <w:pPr>
        <w:pStyle w:val="EMEABodyText"/>
      </w:pPr>
    </w:p>
    <w:p w:rsidR="006603C5" w:rsidRPr="005A7A4D" w:rsidRDefault="006603C5" w:rsidP="008E6ED7">
      <w:pPr>
        <w:pStyle w:val="EMEABodyText"/>
      </w:pPr>
      <w:r w:rsidRPr="005A7A4D">
        <w:t>If you take certain painkillers, called non-steroidal anti-inflammatory drugs, the effect of irbesartan may be reduced.</w:t>
      </w:r>
    </w:p>
    <w:p w:rsidR="006603C5" w:rsidRPr="005A7A4D" w:rsidRDefault="006603C5" w:rsidP="008E6ED7">
      <w:pPr>
        <w:pStyle w:val="EMEABodyText"/>
      </w:pPr>
    </w:p>
    <w:p w:rsidR="006603C5" w:rsidRPr="005A7A4D" w:rsidRDefault="006603C5" w:rsidP="008E6ED7">
      <w:pPr>
        <w:pStyle w:val="EMEAHeading3"/>
      </w:pPr>
      <w:r w:rsidRPr="005A7A4D">
        <w:t>Aprovel with food and drink</w:t>
      </w:r>
    </w:p>
    <w:p w:rsidR="006603C5" w:rsidRPr="005A7A4D" w:rsidRDefault="006603C5" w:rsidP="008E6ED7">
      <w:pPr>
        <w:pStyle w:val="EMEABodyText"/>
      </w:pPr>
      <w:r w:rsidRPr="005A7A4D">
        <w:t>Aprovel can be taken with or without food.</w:t>
      </w:r>
    </w:p>
    <w:p w:rsidR="006603C5" w:rsidRPr="005A7A4D" w:rsidRDefault="006603C5" w:rsidP="008E6ED7">
      <w:pPr>
        <w:pStyle w:val="EMEABodyText"/>
      </w:pPr>
    </w:p>
    <w:p w:rsidR="006603C5" w:rsidRPr="005A7A4D" w:rsidRDefault="006603C5" w:rsidP="008E6ED7">
      <w:pPr>
        <w:pStyle w:val="EMEAHeading3"/>
      </w:pPr>
      <w:r w:rsidRPr="005A7A4D">
        <w:t>Pregnancy and breast-feeding</w:t>
      </w:r>
    </w:p>
    <w:p w:rsidR="006603C5" w:rsidRPr="005A7A4D" w:rsidRDefault="006603C5" w:rsidP="008E6ED7">
      <w:pPr>
        <w:pStyle w:val="EMEAHeading2"/>
      </w:pPr>
      <w:r w:rsidRPr="005A7A4D">
        <w:t>Pregnancy</w:t>
      </w:r>
    </w:p>
    <w:p w:rsidR="006603C5" w:rsidRPr="005A7A4D" w:rsidRDefault="006603C5">
      <w:pPr>
        <w:pStyle w:val="EMEABodyText"/>
      </w:pPr>
      <w:r w:rsidRPr="005A7A4D">
        <w:t>You must tell your doctor if you think you are (</w:t>
      </w:r>
      <w:r w:rsidRPr="005A7A4D">
        <w:rPr>
          <w:u w:val="single"/>
        </w:rPr>
        <w:t>or might become</w:t>
      </w:r>
      <w:r w:rsidRPr="005A7A4D">
        <w:t xml:space="preserve">) pregnant. Your doctor will normally advise you to stop taking Aprovel before you become pregnant or as soon as you know you are pregnant and will advise you to take another medicine instead of </w:t>
      </w:r>
      <w:proofErr w:type="spellStart"/>
      <w:r w:rsidRPr="005A7A4D">
        <w:t>Aprovel</w:t>
      </w:r>
      <w:proofErr w:type="spellEnd"/>
      <w:r w:rsidRPr="005A7A4D">
        <w:t>. Aprovel is not recommended in early pregnancy, and must not be taken when more than 3 months pregnant, as it may cause serious harm to your baby if used after the third month of pregnancy.</w:t>
      </w:r>
    </w:p>
    <w:p w:rsidR="006603C5" w:rsidRPr="005A7A4D" w:rsidRDefault="006603C5">
      <w:pPr>
        <w:pStyle w:val="EMEABodyText"/>
      </w:pPr>
    </w:p>
    <w:p w:rsidR="006603C5" w:rsidRPr="005A7A4D" w:rsidRDefault="006603C5" w:rsidP="008E6ED7">
      <w:pPr>
        <w:pStyle w:val="EMEAHeading2"/>
      </w:pPr>
      <w:r w:rsidRPr="005A7A4D">
        <w:t>Breast-feeding</w:t>
      </w:r>
    </w:p>
    <w:p w:rsidR="006603C5" w:rsidRPr="005A7A4D" w:rsidRDefault="006603C5" w:rsidP="008E6ED7">
      <w:pPr>
        <w:pStyle w:val="EMEABodyText"/>
      </w:pPr>
      <w:r w:rsidRPr="005A7A4D">
        <w:t xml:space="preserve">Tell your doctor if you are breast-feeding or about to start breast-feeding. Aprovel is not recommended for mothers who are breast-feeding, and your doctor may choose another treatment for you if you wish to breast-feed, especially if your baby is </w:t>
      </w:r>
      <w:proofErr w:type="spellStart"/>
      <w:r w:rsidRPr="005A7A4D">
        <w:t>newborn</w:t>
      </w:r>
      <w:proofErr w:type="spellEnd"/>
      <w:r w:rsidRPr="005A7A4D">
        <w:t>, or was born prematurely.</w:t>
      </w:r>
    </w:p>
    <w:p w:rsidR="006603C5" w:rsidRPr="005A7A4D" w:rsidRDefault="006603C5">
      <w:pPr>
        <w:pStyle w:val="EMEABodyText"/>
      </w:pPr>
    </w:p>
    <w:p w:rsidR="006603C5" w:rsidRPr="005A7A4D" w:rsidRDefault="006603C5" w:rsidP="008E6ED7">
      <w:pPr>
        <w:pStyle w:val="EMEAHeading3"/>
      </w:pPr>
      <w:r w:rsidRPr="005A7A4D">
        <w:t>Driving and using machines</w:t>
      </w:r>
    </w:p>
    <w:p w:rsidR="006603C5" w:rsidRPr="005A7A4D" w:rsidRDefault="006603C5">
      <w:pPr>
        <w:pStyle w:val="EMEABodyText"/>
      </w:pPr>
      <w:r w:rsidRPr="005A7A4D">
        <w:t>Aprovel is unlikely to affect your ability to drive or use machines. However, occasionally dizziness or weariness may occur during treatment of high blood pressure. If you experience these, talk to your doctor before attempting to drive or use machines.</w:t>
      </w:r>
    </w:p>
    <w:p w:rsidR="006603C5" w:rsidRPr="005A7A4D" w:rsidRDefault="006603C5">
      <w:pPr>
        <w:pStyle w:val="EMEABodyText"/>
      </w:pPr>
    </w:p>
    <w:p w:rsidR="006554B2" w:rsidRDefault="006603C5" w:rsidP="006554B2">
      <w:pPr>
        <w:pStyle w:val="EMEABodyText"/>
      </w:pPr>
      <w:r w:rsidRPr="005A7A4D">
        <w:rPr>
          <w:b/>
        </w:rPr>
        <w:t>Aprovel contains lactose</w:t>
      </w:r>
      <w:r w:rsidRPr="005A7A4D">
        <w:t>. If you have been told by your doctor that you have an intolerance to some sugars (e.g. lactose), contact your doctor before taking this medicin</w:t>
      </w:r>
      <w:r w:rsidR="00944776" w:rsidRPr="005A7A4D">
        <w:t>al product</w:t>
      </w:r>
      <w:r w:rsidRPr="005A7A4D">
        <w:t>.</w:t>
      </w:r>
    </w:p>
    <w:p w:rsidR="006554B2" w:rsidRDefault="006554B2" w:rsidP="006554B2">
      <w:pPr>
        <w:pStyle w:val="EMEABodyText"/>
      </w:pPr>
    </w:p>
    <w:p w:rsidR="006603C5" w:rsidRPr="005A7A4D" w:rsidRDefault="006554B2" w:rsidP="006554B2">
      <w:pPr>
        <w:pStyle w:val="EMEABodyText"/>
      </w:pPr>
      <w:proofErr w:type="spellStart"/>
      <w:r w:rsidRPr="005A7A4D">
        <w:rPr>
          <w:b/>
        </w:rPr>
        <w:t>Aprovel</w:t>
      </w:r>
      <w:proofErr w:type="spellEnd"/>
      <w:r w:rsidRPr="005A7A4D">
        <w:rPr>
          <w:b/>
        </w:rPr>
        <w:t xml:space="preserve"> contains</w:t>
      </w:r>
      <w:r>
        <w:rPr>
          <w:b/>
        </w:rPr>
        <w:t xml:space="preserve"> sodium. </w:t>
      </w:r>
      <w:r w:rsidRPr="007E01E0">
        <w:rPr>
          <w:bCs/>
        </w:rPr>
        <w:t>This medicine contains less than 1 mmol sodium (23 mg) per tablet, that is to say essentially ‘sodium-free’.</w:t>
      </w:r>
    </w:p>
    <w:p w:rsidR="006603C5" w:rsidRPr="005A7A4D" w:rsidRDefault="006603C5" w:rsidP="008E6ED7">
      <w:pPr>
        <w:pStyle w:val="EMEABodyText"/>
      </w:pPr>
    </w:p>
    <w:p w:rsidR="006603C5" w:rsidRPr="005A7A4D" w:rsidRDefault="006603C5">
      <w:pPr>
        <w:pStyle w:val="EMEABodyText"/>
      </w:pPr>
    </w:p>
    <w:p w:rsidR="006603C5" w:rsidRPr="005A7A4D" w:rsidRDefault="006603C5">
      <w:pPr>
        <w:pStyle w:val="EMEAHeading1"/>
        <w:ind w:left="0" w:firstLine="0"/>
      </w:pPr>
      <w:r w:rsidRPr="005A7A4D">
        <w:t>3.</w:t>
      </w:r>
      <w:r w:rsidRPr="005A7A4D">
        <w:tab/>
      </w:r>
      <w:r w:rsidRPr="005A7A4D">
        <w:rPr>
          <w:rFonts w:ascii="Times New Roman Bold" w:hAnsi="Times New Roman Bold"/>
          <w:caps w:val="0"/>
        </w:rPr>
        <w:t>How to take Aprovel</w:t>
      </w:r>
    </w:p>
    <w:p w:rsidR="006603C5" w:rsidRPr="005A7A4D" w:rsidRDefault="006603C5" w:rsidP="008E6ED7">
      <w:pPr>
        <w:pStyle w:val="EMEAHeading1"/>
      </w:pPr>
    </w:p>
    <w:p w:rsidR="006603C5" w:rsidRPr="005A7A4D" w:rsidRDefault="006603C5" w:rsidP="008E6ED7">
      <w:pPr>
        <w:pStyle w:val="EMEABodyText"/>
      </w:pPr>
      <w:r w:rsidRPr="005A7A4D">
        <w:t>Always take this medicine exactly as your doctor has told you. Check with your doctor or pharmacist if you are not sure.</w:t>
      </w:r>
    </w:p>
    <w:p w:rsidR="006603C5" w:rsidRPr="005A7A4D" w:rsidRDefault="006603C5" w:rsidP="008E6ED7">
      <w:pPr>
        <w:pStyle w:val="EMEABodyText"/>
      </w:pPr>
    </w:p>
    <w:p w:rsidR="006603C5" w:rsidRPr="005A7A4D" w:rsidRDefault="006603C5" w:rsidP="008E6ED7">
      <w:pPr>
        <w:pStyle w:val="EMEAHeading3"/>
      </w:pPr>
      <w:r w:rsidRPr="005A7A4D">
        <w:t>Method of administration</w:t>
      </w:r>
    </w:p>
    <w:p w:rsidR="006603C5" w:rsidRPr="005A7A4D" w:rsidRDefault="006603C5" w:rsidP="008E6ED7">
      <w:pPr>
        <w:pStyle w:val="EMEABodyText"/>
      </w:pPr>
      <w:r w:rsidRPr="005A7A4D">
        <w:t xml:space="preserve">Aprovel is for </w:t>
      </w:r>
      <w:r w:rsidRPr="005A7A4D">
        <w:rPr>
          <w:b/>
        </w:rPr>
        <w:t>oral use</w:t>
      </w:r>
      <w:r w:rsidRPr="005A7A4D">
        <w:t>. Swallow the tablets with a sufficient amount of fluid (e.g. one glass of water). You can take Aprovel with or without food. Try to take your daily dose at about the same time each day. It is important that you continue to take Aprovel until your doctor tells you otherwise.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w:t>
      </w:r>
    </w:p>
    <w:p w:rsidR="006603C5" w:rsidRPr="005A7A4D" w:rsidRDefault="006603C5" w:rsidP="008E6ED7">
      <w:pPr>
        <w:pStyle w:val="EMEABodyText"/>
        <w:ind w:left="567"/>
      </w:pPr>
      <w:r w:rsidRPr="005A7A4D">
        <w:t>The usual dose is 150 mg once a day. The dose may later be increased to 300 mg (two tablets a day) once daily depending on blood pressure response.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 and type 2 diabetes with kidney disease</w:t>
      </w:r>
    </w:p>
    <w:p w:rsidR="006603C5" w:rsidRPr="005A7A4D" w:rsidRDefault="006603C5" w:rsidP="008E6ED7">
      <w:pPr>
        <w:pStyle w:val="EMEABodyText"/>
        <w:ind w:left="567"/>
      </w:pPr>
      <w:r w:rsidRPr="005A7A4D">
        <w:t>In patients with high blood pressure and type 2 diabetes, 300 mg (two tablets a day) once daily is the preferred maintenance dose for the treatment of associated kidney disease.</w:t>
      </w:r>
    </w:p>
    <w:p w:rsidR="006603C5" w:rsidRPr="005A7A4D" w:rsidRDefault="006603C5" w:rsidP="008E6ED7">
      <w:pPr>
        <w:pStyle w:val="EMEABodyText"/>
      </w:pPr>
    </w:p>
    <w:p w:rsidR="006603C5" w:rsidRPr="005A7A4D" w:rsidRDefault="006603C5" w:rsidP="008E6ED7">
      <w:pPr>
        <w:pStyle w:val="EMEABodyText"/>
        <w:rPr>
          <w:b/>
        </w:rPr>
      </w:pPr>
      <w:r w:rsidRPr="005A7A4D">
        <w:t xml:space="preserve">The doctor may advise a lower dose, especially when starting treatment in certain patients such as those on </w:t>
      </w:r>
      <w:r w:rsidRPr="005A7A4D">
        <w:rPr>
          <w:b/>
        </w:rPr>
        <w:t>haemodialysis</w:t>
      </w:r>
      <w:r w:rsidRPr="005A7A4D">
        <w:t xml:space="preserve">, or those </w:t>
      </w:r>
      <w:r w:rsidRPr="005A7A4D">
        <w:rPr>
          <w:b/>
        </w:rPr>
        <w:t>over the age of 75 years.</w:t>
      </w:r>
    </w:p>
    <w:p w:rsidR="006603C5" w:rsidRPr="005A7A4D" w:rsidRDefault="006603C5">
      <w:pPr>
        <w:pStyle w:val="EMEABodyText"/>
      </w:pPr>
    </w:p>
    <w:p w:rsidR="006603C5" w:rsidRPr="005A7A4D" w:rsidRDefault="006603C5">
      <w:pPr>
        <w:pStyle w:val="EMEABodyText"/>
      </w:pPr>
      <w:r w:rsidRPr="005A7A4D">
        <w:t>The maximal blood pressure lowering effect should be reached 4-6 weeks after beginning treatment.</w:t>
      </w:r>
    </w:p>
    <w:p w:rsidR="006603C5" w:rsidRPr="005A7A4D" w:rsidRDefault="006603C5">
      <w:pPr>
        <w:pStyle w:val="EMEABodyText"/>
      </w:pPr>
    </w:p>
    <w:p w:rsidR="006603C5" w:rsidRPr="005A7A4D" w:rsidRDefault="006603C5" w:rsidP="008E6ED7">
      <w:pPr>
        <w:pStyle w:val="EMEAHeading3"/>
      </w:pPr>
      <w:r w:rsidRPr="005A7A4D">
        <w:t>Use in children and adolescents</w:t>
      </w:r>
    </w:p>
    <w:p w:rsidR="006603C5" w:rsidRPr="005A7A4D" w:rsidRDefault="006603C5" w:rsidP="008E6ED7">
      <w:pPr>
        <w:pStyle w:val="EMEABodyText"/>
      </w:pPr>
      <w:r w:rsidRPr="005A7A4D">
        <w:t>Aprovel should not be given to children under 18 years of age. If a child swallows some tablets, contact your doctor immediately.</w:t>
      </w:r>
    </w:p>
    <w:p w:rsidR="006603C5" w:rsidRPr="005A7A4D" w:rsidRDefault="006603C5" w:rsidP="008E6ED7">
      <w:pPr>
        <w:pStyle w:val="EMEABodyText"/>
      </w:pPr>
    </w:p>
    <w:p w:rsidR="006603C5" w:rsidRPr="005A7A4D" w:rsidRDefault="006603C5" w:rsidP="008E6ED7">
      <w:pPr>
        <w:pStyle w:val="EMEAHeading3"/>
      </w:pPr>
      <w:r w:rsidRPr="005A7A4D">
        <w:t>If you take more Aprovel than you should</w:t>
      </w:r>
    </w:p>
    <w:p w:rsidR="006603C5" w:rsidRPr="005A7A4D" w:rsidRDefault="006603C5">
      <w:pPr>
        <w:pStyle w:val="EMEABodyText"/>
      </w:pPr>
      <w:r w:rsidRPr="005A7A4D">
        <w:t>If you accidentally take too many tablets, contact your doctor immediately.</w:t>
      </w:r>
    </w:p>
    <w:p w:rsidR="006603C5" w:rsidRPr="005A7A4D" w:rsidRDefault="006603C5" w:rsidP="008E6ED7">
      <w:pPr>
        <w:pStyle w:val="EMEABodyText"/>
      </w:pPr>
    </w:p>
    <w:p w:rsidR="006603C5" w:rsidRPr="005A7A4D" w:rsidRDefault="006603C5" w:rsidP="008E6ED7">
      <w:pPr>
        <w:pStyle w:val="EMEAHeading3"/>
      </w:pPr>
      <w:r w:rsidRPr="005A7A4D">
        <w:t>If you forget to take Aprovel</w:t>
      </w:r>
    </w:p>
    <w:p w:rsidR="006603C5" w:rsidRPr="005A7A4D" w:rsidRDefault="006603C5">
      <w:pPr>
        <w:pStyle w:val="EMEABodyText"/>
      </w:pPr>
      <w:r w:rsidRPr="005A7A4D">
        <w:t>If you accidentally miss a daily dose, just take the next dose as normal. Do not take a double dose to make up for a forgotten dose.</w:t>
      </w:r>
    </w:p>
    <w:p w:rsidR="006603C5" w:rsidRPr="005A7A4D" w:rsidRDefault="006603C5">
      <w:pPr>
        <w:pStyle w:val="EMEABodyText"/>
      </w:pPr>
    </w:p>
    <w:p w:rsidR="006603C5" w:rsidRPr="005A7A4D" w:rsidRDefault="006603C5" w:rsidP="008E6ED7">
      <w:pPr>
        <w:pStyle w:val="EMEABodyText"/>
        <w:rPr>
          <w:rFonts w:ascii="TimesNewRoman,Italic" w:eastAsia="TimesNewRoman,Italic" w:cs="TimesNewRoman,Italic"/>
          <w:sz w:val="20"/>
          <w:lang w:eastAsia="nl-NL"/>
        </w:rPr>
      </w:pPr>
      <w:r w:rsidRPr="005A7A4D">
        <w:rPr>
          <w:lang w:eastAsia="nl-NL"/>
        </w:rPr>
        <w:t>If you have any further questions on the use of this medicine, ask your doctor or pharmacist.</w:t>
      </w:r>
    </w:p>
    <w:p w:rsidR="006603C5" w:rsidRPr="005A7A4D" w:rsidRDefault="006603C5">
      <w:pPr>
        <w:pStyle w:val="EMEABodyText"/>
        <w:rPr>
          <w:b/>
        </w:rPr>
      </w:pPr>
    </w:p>
    <w:p w:rsidR="006603C5" w:rsidRPr="005A7A4D" w:rsidRDefault="006603C5">
      <w:pPr>
        <w:pStyle w:val="EMEABodyText"/>
      </w:pPr>
    </w:p>
    <w:p w:rsidR="006603C5" w:rsidRPr="005A7A4D" w:rsidRDefault="006603C5">
      <w:pPr>
        <w:pStyle w:val="EMEAHeading1"/>
        <w:ind w:left="0" w:firstLine="0"/>
      </w:pPr>
      <w:r w:rsidRPr="005A7A4D">
        <w:t>4.</w:t>
      </w:r>
      <w:r w:rsidRPr="005A7A4D">
        <w:tab/>
      </w:r>
      <w:r w:rsidRPr="005A7A4D">
        <w:rPr>
          <w:rFonts w:ascii="Times New Roman Bold" w:hAnsi="Times New Roman Bold"/>
          <w:caps w:val="0"/>
        </w:rPr>
        <w:t>Possible side effects</w:t>
      </w:r>
    </w:p>
    <w:p w:rsidR="006603C5" w:rsidRPr="005A7A4D" w:rsidRDefault="006603C5" w:rsidP="008E6ED7">
      <w:pPr>
        <w:pStyle w:val="EMEAHeading1"/>
      </w:pPr>
    </w:p>
    <w:p w:rsidR="006603C5" w:rsidRPr="005A7A4D" w:rsidRDefault="006603C5" w:rsidP="008E6ED7">
      <w:pPr>
        <w:pStyle w:val="EMEABodyText"/>
      </w:pPr>
      <w:r w:rsidRPr="005A7A4D">
        <w:t>Like all medicines, this medicine can cause side effects, although not everybody gets them.</w:t>
      </w:r>
    </w:p>
    <w:p w:rsidR="006603C5" w:rsidRPr="005A7A4D" w:rsidRDefault="006603C5" w:rsidP="008E6ED7">
      <w:pPr>
        <w:pStyle w:val="EMEABodyText"/>
      </w:pPr>
      <w:r w:rsidRPr="005A7A4D">
        <w:t>Some of these effects may be serious and may require medical attention.</w:t>
      </w:r>
    </w:p>
    <w:p w:rsidR="006603C5" w:rsidRPr="005A7A4D" w:rsidRDefault="006603C5" w:rsidP="008E6ED7">
      <w:pPr>
        <w:pStyle w:val="EMEABodyText"/>
      </w:pPr>
    </w:p>
    <w:p w:rsidR="006603C5" w:rsidRPr="005A7A4D" w:rsidRDefault="006603C5" w:rsidP="008E6ED7">
      <w:pPr>
        <w:pStyle w:val="EMEABodyText"/>
        <w:rPr>
          <w:b/>
        </w:rPr>
      </w:pPr>
      <w:r w:rsidRPr="005A7A4D">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5A7A4D">
        <w:rPr>
          <w:b/>
        </w:rPr>
        <w:t>stop taking Aprovel and contact your doctor immediately.</w:t>
      </w:r>
    </w:p>
    <w:p w:rsidR="00A17102" w:rsidRPr="005A7A4D" w:rsidRDefault="00A17102" w:rsidP="008E6ED7">
      <w:pPr>
        <w:pStyle w:val="EMEABodyText"/>
        <w:rPr>
          <w:b/>
        </w:rPr>
      </w:pPr>
    </w:p>
    <w:p w:rsidR="00A17102" w:rsidRPr="005A7A4D" w:rsidRDefault="00A17102" w:rsidP="00A17102">
      <w:pPr>
        <w:pStyle w:val="EMEABodyText"/>
      </w:pPr>
      <w:r w:rsidRPr="005A7A4D">
        <w:t>The frequency of the side effects listed below is defined using the following convention:</w:t>
      </w:r>
    </w:p>
    <w:p w:rsidR="00B0746B" w:rsidRPr="005A7A4D" w:rsidRDefault="00A17102" w:rsidP="00A17102">
      <w:pPr>
        <w:pStyle w:val="EMEABodyText"/>
      </w:pPr>
      <w:r w:rsidRPr="005A7A4D">
        <w:t xml:space="preserve">Very common: </w:t>
      </w:r>
      <w:r w:rsidRPr="005A7A4D">
        <w:rPr>
          <w:szCs w:val="22"/>
        </w:rPr>
        <w:t xml:space="preserve"> may affect more than 1 in 10 people</w:t>
      </w:r>
    </w:p>
    <w:p w:rsidR="00B0746B" w:rsidRPr="005A7A4D" w:rsidRDefault="00A17102" w:rsidP="00A17102">
      <w:pPr>
        <w:pStyle w:val="EMEABodyText"/>
      </w:pPr>
      <w:r w:rsidRPr="005A7A4D">
        <w:t>Common: may affect up to 1 in 10 people</w:t>
      </w:r>
    </w:p>
    <w:p w:rsidR="00B0746B" w:rsidRPr="005A7A4D" w:rsidRDefault="00A17102" w:rsidP="00A17102">
      <w:pPr>
        <w:pStyle w:val="EMEABodyText"/>
      </w:pPr>
      <w:r w:rsidRPr="005A7A4D">
        <w:t>Uncommon: may affect up to 1 in 100 people</w:t>
      </w:r>
    </w:p>
    <w:p w:rsidR="00B0746B" w:rsidRPr="005A7A4D" w:rsidRDefault="00B0746B" w:rsidP="00A17102">
      <w:pPr>
        <w:pStyle w:val="EMEABodyText"/>
      </w:pPr>
    </w:p>
    <w:p w:rsidR="006603C5" w:rsidRPr="005A7A4D" w:rsidRDefault="006603C5" w:rsidP="008E6ED7">
      <w:pPr>
        <w:pStyle w:val="EMEABodyText"/>
      </w:pPr>
      <w:r w:rsidRPr="005A7A4D">
        <w:t>Side effects reported in clinical studies for patients treated with Aprovel were:</w:t>
      </w:r>
    </w:p>
    <w:p w:rsidR="006603C5" w:rsidRPr="005A7A4D" w:rsidRDefault="006603C5" w:rsidP="00D82BCE">
      <w:pPr>
        <w:pStyle w:val="EMEABodyTextIndent"/>
        <w:numPr>
          <w:ilvl w:val="0"/>
          <w:numId w:val="3"/>
        </w:numPr>
        <w:ind w:left="567" w:hanging="567"/>
      </w:pPr>
      <w:r w:rsidRPr="005A7A4D">
        <w:t>Very common</w:t>
      </w:r>
      <w:r w:rsidR="0058041F" w:rsidRPr="005A7A4D">
        <w:t xml:space="preserve"> (</w:t>
      </w:r>
      <w:r w:rsidR="0058041F" w:rsidRPr="005A7A4D">
        <w:rPr>
          <w:szCs w:val="22"/>
        </w:rPr>
        <w:t>may affect more than 1 in 10 people)</w:t>
      </w:r>
      <w:r w:rsidRPr="005A7A4D">
        <w:t>: if you suffer from high blood pressure and type 2 diabetes with kidney disease, blood tests may show an increased level of potassium.</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Common</w:t>
      </w:r>
      <w:r w:rsidR="0058041F" w:rsidRPr="005A7A4D">
        <w:t xml:space="preserve"> (</w:t>
      </w:r>
      <w:r w:rsidR="0058041F" w:rsidRPr="005A7A4D">
        <w:rPr>
          <w:szCs w:val="22"/>
        </w:rPr>
        <w:t>may affect up to 1 10 people)</w:t>
      </w:r>
      <w:r w:rsidRPr="005A7A4D">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Uncommon</w:t>
      </w:r>
      <w:r w:rsidR="0058041F" w:rsidRPr="005A7A4D">
        <w:t xml:space="preserve"> (</w:t>
      </w:r>
      <w:r w:rsidR="0058041F" w:rsidRPr="005A7A4D">
        <w:rPr>
          <w:szCs w:val="22"/>
        </w:rPr>
        <w:t>may affect up to 1 in 100 people)</w:t>
      </w:r>
      <w:r w:rsidRPr="005A7A4D">
        <w:t>: heart rate increased, flushing, cough, diarrhoea, indigestion/heartburn, sexual dysfunction (problems with sexual performance), chest pain.</w:t>
      </w:r>
    </w:p>
    <w:p w:rsidR="006603C5" w:rsidRPr="005A7A4D" w:rsidRDefault="006603C5" w:rsidP="008E6ED7">
      <w:pPr>
        <w:pStyle w:val="EMEABodyText"/>
      </w:pPr>
    </w:p>
    <w:p w:rsidR="006603C5" w:rsidRPr="005A7A4D" w:rsidRDefault="006603C5" w:rsidP="008E6ED7">
      <w:pPr>
        <w:pStyle w:val="EMEABodyText"/>
      </w:pPr>
      <w:r w:rsidRPr="005A7A4D">
        <w:t xml:space="preserve">Some undesirable effects have been reported since marketing of </w:t>
      </w:r>
      <w:proofErr w:type="spellStart"/>
      <w:r w:rsidRPr="005A7A4D">
        <w:t>Aprovel</w:t>
      </w:r>
      <w:proofErr w:type="spellEnd"/>
      <w:r w:rsidRPr="005A7A4D">
        <w:t xml:space="preserve">. Undesirable effects where the frequency is not known are: feeling of spinning, headache, taste disturbance, ringing in the ears, </w:t>
      </w:r>
      <w:r w:rsidRPr="005A7A4D">
        <w:rPr>
          <w:szCs w:val="22"/>
        </w:rPr>
        <w:t xml:space="preserve">muscle cramps, </w:t>
      </w:r>
      <w:r w:rsidRPr="005A7A4D">
        <w:t>pain in joints and muscles,</w:t>
      </w:r>
      <w:r w:rsidR="00BC1B76" w:rsidRPr="005A7A4D">
        <w:t xml:space="preserve"> </w:t>
      </w:r>
      <w:r w:rsidR="001F3E35" w:rsidRPr="006F7592">
        <w:rPr>
          <w:szCs w:val="22"/>
          <w:lang w:val="en-US"/>
        </w:rPr>
        <w:t>decreased number of red blood cells (</w:t>
      </w:r>
      <w:proofErr w:type="spellStart"/>
      <w:r w:rsidR="001F3E35" w:rsidRPr="006F7592">
        <w:rPr>
          <w:szCs w:val="22"/>
          <w:lang w:val="en-US"/>
        </w:rPr>
        <w:t>anaemia</w:t>
      </w:r>
      <w:proofErr w:type="spellEnd"/>
      <w:r w:rsidR="001F3E35" w:rsidRPr="006F7592">
        <w:rPr>
          <w:szCs w:val="22"/>
          <w:lang w:val="en-US"/>
        </w:rPr>
        <w:t xml:space="preserve"> – symptoms may include tiredness, headaches, being short of breath when exercising, dizziness and looking pale),</w:t>
      </w:r>
      <w:r w:rsidR="001F3E35" w:rsidRPr="00733B7D">
        <w:rPr>
          <w:szCs w:val="22"/>
          <w:lang w:val="en-US"/>
        </w:rPr>
        <w:t xml:space="preserve"> </w:t>
      </w:r>
      <w:r w:rsidR="00BC1B76" w:rsidRPr="005A7A4D">
        <w:t>reduced number of platelets,</w:t>
      </w:r>
      <w:r w:rsidRPr="005A7A4D">
        <w:t xml:space="preserve"> abnormal liver function, increased blood potassium levels, impaired kidney function, inflammation of small blood vessels</w:t>
      </w:r>
      <w:r w:rsidRPr="005A7A4D">
        <w:rPr>
          <w:szCs w:val="22"/>
        </w:rPr>
        <w:t xml:space="preserve"> </w:t>
      </w:r>
      <w:r w:rsidRPr="005A7A4D">
        <w:rPr>
          <w:iCs/>
        </w:rPr>
        <w:t>mainly affecting the skin</w:t>
      </w:r>
      <w:r w:rsidRPr="005A7A4D">
        <w:rPr>
          <w:szCs w:val="22"/>
        </w:rPr>
        <w:t xml:space="preserve"> (a condition known as </w:t>
      </w:r>
      <w:proofErr w:type="spellStart"/>
      <w:r w:rsidRPr="005A7A4D">
        <w:rPr>
          <w:szCs w:val="22"/>
        </w:rPr>
        <w:t>leukocytoclastic</w:t>
      </w:r>
      <w:proofErr w:type="spellEnd"/>
      <w:r w:rsidRPr="005A7A4D">
        <w:rPr>
          <w:szCs w:val="22"/>
        </w:rPr>
        <w:t xml:space="preserve"> vasculitis)</w:t>
      </w:r>
      <w:r w:rsidR="00B03A13" w:rsidRPr="005A7A4D">
        <w:rPr>
          <w:szCs w:val="22"/>
        </w:rPr>
        <w:t>,</w:t>
      </w:r>
      <w:r w:rsidR="00520928" w:rsidRPr="005A7A4D">
        <w:rPr>
          <w:szCs w:val="22"/>
        </w:rPr>
        <w:t xml:space="preserve"> </w:t>
      </w:r>
      <w:r w:rsidR="00EC3D7C" w:rsidRPr="005A7A4D">
        <w:t>severe allergic reactions (anaphylactic shock)</w:t>
      </w:r>
      <w:r w:rsidR="006554B2" w:rsidRPr="006554B2">
        <w:rPr>
          <w:szCs w:val="22"/>
        </w:rPr>
        <w:t xml:space="preserve"> </w:t>
      </w:r>
      <w:r w:rsidR="006554B2">
        <w:rPr>
          <w:szCs w:val="22"/>
        </w:rPr>
        <w:t xml:space="preserve">and </w:t>
      </w:r>
      <w:r w:rsidR="006554B2" w:rsidRPr="00FC00C6">
        <w:t>low blood sugar levels</w:t>
      </w:r>
      <w:r w:rsidRPr="005A7A4D">
        <w:t>. Uncommon cases of jaundice (yellowing of the skin and/or whites of the eyes) have also been reported.</w:t>
      </w:r>
    </w:p>
    <w:p w:rsidR="006603C5" w:rsidRPr="005A7A4D" w:rsidRDefault="006603C5">
      <w:pPr>
        <w:pStyle w:val="EMEABodyText"/>
      </w:pPr>
    </w:p>
    <w:p w:rsidR="00660B4E" w:rsidRPr="005A7A4D" w:rsidRDefault="00660B4E" w:rsidP="00660B4E">
      <w:pPr>
        <w:pStyle w:val="EMEABodyText"/>
        <w:rPr>
          <w:u w:val="single"/>
        </w:rPr>
      </w:pPr>
      <w:r w:rsidRPr="005A7A4D">
        <w:rPr>
          <w:u w:val="single"/>
        </w:rPr>
        <w:t>Reporting of side effects</w:t>
      </w:r>
    </w:p>
    <w:p w:rsidR="00660B4E" w:rsidRPr="005A7A4D" w:rsidRDefault="006603C5">
      <w:pPr>
        <w:pStyle w:val="EMEABodyText"/>
      </w:pPr>
      <w:r w:rsidRPr="005A7A4D">
        <w:t>If you get any side effects,</w:t>
      </w:r>
      <w:r w:rsidR="0038374C" w:rsidRPr="005A7A4D">
        <w:t xml:space="preserve"> </w:t>
      </w:r>
      <w:r w:rsidRPr="005A7A4D">
        <w:t>talk to your doctor or pharmacist. This includes any possible side effects not listed in this leaflet.</w:t>
      </w:r>
      <w:r w:rsidR="0038374C" w:rsidRPr="005A7A4D">
        <w:t xml:space="preserve"> </w:t>
      </w:r>
      <w:r w:rsidR="00660B4E" w:rsidRPr="005A7A4D">
        <w:t xml:space="preserve">You can also report side effects directly via </w:t>
      </w:r>
      <w:r w:rsidR="00660B4E" w:rsidRPr="0082357B">
        <w:rPr>
          <w:highlight w:val="lightGray"/>
        </w:rPr>
        <w:t xml:space="preserve">the national reporting system listed in </w:t>
      </w:r>
      <w:r w:rsidR="00660B4E" w:rsidRPr="0082357B">
        <w:rPr>
          <w:rStyle w:val="Hyperlink"/>
          <w:szCs w:val="24"/>
          <w:highlight w:val="lightGray"/>
          <w:u w:val="none"/>
          <w:lang w:eastAsia="zh-CN"/>
        </w:rPr>
        <w:t>Appendix V</w:t>
      </w:r>
      <w:r w:rsidR="00660B4E" w:rsidRPr="005A7A4D">
        <w:t>. By reporting side effects you can help provide more information on the safety of this medicine.</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pPr>
      <w:r w:rsidRPr="005A7A4D">
        <w:t>5.</w:t>
      </w:r>
      <w:r w:rsidRPr="005A7A4D">
        <w:tab/>
      </w:r>
      <w:r w:rsidRPr="005A7A4D">
        <w:rPr>
          <w:rFonts w:ascii="Times New Roman Bold" w:hAnsi="Times New Roman Bold"/>
          <w:caps w:val="0"/>
        </w:rPr>
        <w:t>How to store Aprovel</w:t>
      </w:r>
    </w:p>
    <w:p w:rsidR="006603C5" w:rsidRPr="005A7A4D" w:rsidRDefault="006603C5" w:rsidP="008E6ED7">
      <w:pPr>
        <w:pStyle w:val="EMEAHeading1"/>
      </w:pPr>
    </w:p>
    <w:p w:rsidR="006603C5" w:rsidRPr="005A7A4D" w:rsidRDefault="006603C5" w:rsidP="008E6ED7">
      <w:pPr>
        <w:pStyle w:val="EMEABodyText"/>
      </w:pPr>
      <w:r w:rsidRPr="005A7A4D">
        <w:t>Keep this medicine out of the sight and reach of children.</w:t>
      </w:r>
    </w:p>
    <w:p w:rsidR="006603C5" w:rsidRPr="005A7A4D" w:rsidRDefault="006603C5">
      <w:pPr>
        <w:pStyle w:val="EMEABodyText"/>
      </w:pPr>
    </w:p>
    <w:p w:rsidR="006603C5" w:rsidRPr="005A7A4D" w:rsidRDefault="006603C5" w:rsidP="008E6ED7">
      <w:pPr>
        <w:pStyle w:val="EMEABodyText"/>
      </w:pPr>
      <w:r w:rsidRPr="005A7A4D">
        <w:t>Do not use this medicine after the expiry date which is stated on the carton and on the blister after EXP. The expiry date refers to the last day of that month.</w:t>
      </w:r>
    </w:p>
    <w:p w:rsidR="006603C5" w:rsidRPr="005A7A4D" w:rsidRDefault="006603C5">
      <w:pPr>
        <w:pStyle w:val="EMEABodyText"/>
      </w:pPr>
    </w:p>
    <w:p w:rsidR="006603C5" w:rsidRPr="005A7A4D" w:rsidRDefault="006603C5">
      <w:pPr>
        <w:pStyle w:val="EMEABodyText"/>
      </w:pPr>
      <w:r w:rsidRPr="005A7A4D">
        <w:t>Do not store above 30°C.</w:t>
      </w:r>
    </w:p>
    <w:p w:rsidR="006603C5" w:rsidRPr="005A7A4D" w:rsidRDefault="006603C5">
      <w:pPr>
        <w:pStyle w:val="EMEABodyText"/>
      </w:pPr>
    </w:p>
    <w:p w:rsidR="006603C5" w:rsidRPr="005A7A4D" w:rsidRDefault="006603C5">
      <w:pPr>
        <w:pStyle w:val="EMEABodyText"/>
      </w:pPr>
      <w:r w:rsidRPr="005A7A4D">
        <w:t>Do not throw away any medicines via wastewater or household waste. Ask your pharmacist how to throw away of medicines you no longer use. These measures will help protect the environment.</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pPr>
      <w:r w:rsidRPr="005A7A4D">
        <w:t>6.</w:t>
      </w:r>
      <w:r w:rsidRPr="005A7A4D">
        <w:tab/>
      </w:r>
      <w:r w:rsidRPr="005A7A4D">
        <w:rPr>
          <w:rFonts w:ascii="Times New Roman Bold" w:hAnsi="Times New Roman Bold"/>
          <w:caps w:val="0"/>
        </w:rPr>
        <w:t>Contents of the pack and other information</w:t>
      </w:r>
    </w:p>
    <w:p w:rsidR="006603C5" w:rsidRPr="005A7A4D" w:rsidRDefault="006603C5" w:rsidP="008E6ED7">
      <w:pPr>
        <w:pStyle w:val="EMEAHeading1"/>
      </w:pPr>
    </w:p>
    <w:p w:rsidR="006603C5" w:rsidRPr="005A7A4D" w:rsidRDefault="006603C5" w:rsidP="008E6ED7">
      <w:pPr>
        <w:pStyle w:val="EMEAHeading3"/>
      </w:pPr>
      <w:r w:rsidRPr="005A7A4D">
        <w:t>What Aprovel contains</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The active substance is irbesartan. Each tablet of </w:t>
      </w:r>
      <w:proofErr w:type="spellStart"/>
      <w:r w:rsidRPr="005A7A4D">
        <w:t>Aprovel</w:t>
      </w:r>
      <w:proofErr w:type="spellEnd"/>
      <w:r w:rsidRPr="005A7A4D">
        <w:t> 150 mg contains 150 mg irbesartan.</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The other ingredients are microcrystalline cellulose, croscarmellose sodium, lactose monohydrate, magnesium stearate, colloidal hydrated silica, pregelatinised maize starch, and poloxamer 188.</w:t>
      </w:r>
      <w:r w:rsidR="00F839D9" w:rsidRPr="005A7A4D">
        <w:t xml:space="preserve"> Please see section 2 “</w:t>
      </w:r>
      <w:proofErr w:type="spellStart"/>
      <w:r w:rsidR="00F839D9" w:rsidRPr="005A7A4D">
        <w:t>Aprovel</w:t>
      </w:r>
      <w:proofErr w:type="spellEnd"/>
      <w:r w:rsidR="00F839D9" w:rsidRPr="005A7A4D">
        <w:t xml:space="preserve"> contains lactose”</w:t>
      </w:r>
      <w:r w:rsidR="00DF501F">
        <w:t>.</w:t>
      </w:r>
    </w:p>
    <w:p w:rsidR="006603C5" w:rsidRPr="005A7A4D" w:rsidRDefault="006603C5" w:rsidP="008E6ED7">
      <w:pPr>
        <w:pStyle w:val="EMEABodyText"/>
      </w:pPr>
    </w:p>
    <w:p w:rsidR="006603C5" w:rsidRPr="005A7A4D" w:rsidRDefault="006603C5" w:rsidP="008E6ED7">
      <w:pPr>
        <w:pStyle w:val="EMEAHeading3"/>
      </w:pPr>
      <w:r w:rsidRPr="005A7A4D">
        <w:t>What Aprovel looks like and contents of the pack</w:t>
      </w:r>
    </w:p>
    <w:p w:rsidR="006603C5" w:rsidRPr="005A7A4D" w:rsidRDefault="006603C5" w:rsidP="008E6ED7">
      <w:pPr>
        <w:pStyle w:val="EMEABodyText"/>
      </w:pPr>
      <w:proofErr w:type="spellStart"/>
      <w:r w:rsidRPr="005A7A4D">
        <w:t>Aprovel</w:t>
      </w:r>
      <w:proofErr w:type="spellEnd"/>
      <w:r w:rsidRPr="005A7A4D">
        <w:t> 150 mg tablets are white to off-white, biconvex, and oval-shaped with a heart debossed on one side and the number 2772 engraved on the other side.</w:t>
      </w:r>
    </w:p>
    <w:p w:rsidR="006603C5" w:rsidRPr="005A7A4D" w:rsidRDefault="006603C5" w:rsidP="008E6ED7">
      <w:pPr>
        <w:pStyle w:val="EMEABodyText"/>
      </w:pPr>
    </w:p>
    <w:p w:rsidR="006603C5" w:rsidRPr="005A7A4D" w:rsidRDefault="006603C5" w:rsidP="008E6ED7">
      <w:pPr>
        <w:pStyle w:val="EMEABodyText"/>
      </w:pPr>
      <w:proofErr w:type="spellStart"/>
      <w:r w:rsidRPr="005A7A4D">
        <w:t>Aprovel</w:t>
      </w:r>
      <w:proofErr w:type="spellEnd"/>
      <w:r w:rsidRPr="005A7A4D">
        <w:t> 150 mg tablets are supplied in blister packs of 14, 28, 56 or 98 tablets. Unidose blister packs of 56 x 1 tablet for delivery in hospitals are also available.</w:t>
      </w:r>
    </w:p>
    <w:p w:rsidR="006603C5" w:rsidRPr="005A7A4D" w:rsidRDefault="006603C5" w:rsidP="008E6ED7">
      <w:pPr>
        <w:pStyle w:val="EMEABodyText"/>
      </w:pPr>
    </w:p>
    <w:p w:rsidR="006603C5" w:rsidRPr="005A7A4D" w:rsidRDefault="006603C5" w:rsidP="008E6ED7">
      <w:pPr>
        <w:pStyle w:val="EMEABodyText"/>
      </w:pPr>
      <w:r w:rsidRPr="005A7A4D">
        <w:t>Not all pack sizes may be marketed.</w:t>
      </w:r>
    </w:p>
    <w:p w:rsidR="006603C5" w:rsidRPr="005A7A4D" w:rsidRDefault="006603C5" w:rsidP="008E6ED7">
      <w:pPr>
        <w:pStyle w:val="EMEABodyText"/>
      </w:pPr>
    </w:p>
    <w:p w:rsidR="006603C5" w:rsidRPr="00667CD0" w:rsidRDefault="006603C5" w:rsidP="008E6ED7">
      <w:pPr>
        <w:pStyle w:val="EMEAHeading3"/>
        <w:rPr>
          <w:lang w:val="fr-FR"/>
        </w:rPr>
      </w:pPr>
      <w:r w:rsidRPr="00667CD0">
        <w:rPr>
          <w:lang w:val="fr-FR"/>
        </w:rPr>
        <w:t>Marketing Authorisation Holder:</w:t>
      </w:r>
    </w:p>
    <w:p w:rsidR="006603C5" w:rsidRPr="00667CD0" w:rsidRDefault="00787323" w:rsidP="008E6ED7">
      <w:pPr>
        <w:pStyle w:val="EMEAAddress"/>
        <w:rPr>
          <w:lang w:val="fr-FR"/>
        </w:rPr>
      </w:pPr>
      <w:r w:rsidRPr="00787323">
        <w:rPr>
          <w:lang w:val="fr-FR"/>
        </w:rPr>
        <w:t>sanofi-aventis groupe</w:t>
      </w:r>
      <w:r w:rsidR="006603C5" w:rsidRPr="00667CD0">
        <w:rPr>
          <w:lang w:val="fr-FR"/>
        </w:rPr>
        <w:br/>
        <w:t>54</w:t>
      </w:r>
      <w:r w:rsidR="0058041F" w:rsidRPr="00667CD0">
        <w:rPr>
          <w:lang w:val="fr-FR"/>
        </w:rPr>
        <w:t>,</w:t>
      </w:r>
      <w:r w:rsidR="006603C5" w:rsidRPr="00667CD0">
        <w:rPr>
          <w:lang w:val="fr-FR"/>
        </w:rPr>
        <w:t xml:space="preserve"> rue La Boétie</w:t>
      </w:r>
      <w:r w:rsidR="006603C5" w:rsidRPr="00667CD0">
        <w:rPr>
          <w:lang w:val="fr-FR"/>
        </w:rPr>
        <w:br/>
      </w:r>
      <w:r w:rsidR="0058041F" w:rsidRPr="00667CD0">
        <w:rPr>
          <w:lang w:val="fr-FR"/>
        </w:rPr>
        <w:t>F-</w:t>
      </w:r>
      <w:r w:rsidR="006603C5" w:rsidRPr="00667CD0">
        <w:rPr>
          <w:lang w:val="fr-FR"/>
        </w:rPr>
        <w:t>75008 Paris - France</w:t>
      </w:r>
    </w:p>
    <w:p w:rsidR="006603C5" w:rsidRPr="00667CD0" w:rsidRDefault="006603C5" w:rsidP="008E6ED7">
      <w:pPr>
        <w:pStyle w:val="EMEABodyText"/>
        <w:rPr>
          <w:lang w:val="fr-FR"/>
        </w:rPr>
      </w:pPr>
    </w:p>
    <w:p w:rsidR="006603C5" w:rsidRPr="00667CD0" w:rsidRDefault="006603C5" w:rsidP="008E6ED7">
      <w:pPr>
        <w:pStyle w:val="EMEAHeading3"/>
        <w:rPr>
          <w:lang w:val="fr-FR"/>
        </w:rPr>
      </w:pPr>
      <w:r w:rsidRPr="00667CD0">
        <w:rPr>
          <w:lang w:val="fr-FR"/>
        </w:rPr>
        <w:t>Manufacturer:</w:t>
      </w:r>
    </w:p>
    <w:p w:rsidR="006603C5" w:rsidRPr="00667CD0" w:rsidRDefault="006603C5" w:rsidP="008E6ED7">
      <w:pPr>
        <w:pStyle w:val="EMEAAddress"/>
        <w:rPr>
          <w:lang w:val="fr-FR"/>
        </w:rPr>
      </w:pPr>
      <w:r w:rsidRPr="00667CD0">
        <w:rPr>
          <w:lang w:val="fr-FR"/>
        </w:rPr>
        <w:t>SANOFI WINTHROP INDUSTRIE</w:t>
      </w:r>
      <w:r w:rsidRPr="00667CD0">
        <w:rPr>
          <w:lang w:val="fr-FR"/>
        </w:rPr>
        <w:br/>
        <w:t>1, rue de la Vierge</w:t>
      </w:r>
      <w:r w:rsidRPr="00667CD0">
        <w:rPr>
          <w:lang w:val="fr-FR"/>
        </w:rPr>
        <w:br/>
        <w:t>Ambarès &amp; Lagrave</w:t>
      </w:r>
      <w:r w:rsidRPr="00667CD0">
        <w:rPr>
          <w:lang w:val="fr-FR"/>
        </w:rPr>
        <w:br/>
        <w:t>F-33565 Carbon Blanc Cedex - France</w:t>
      </w:r>
    </w:p>
    <w:p w:rsidR="006603C5" w:rsidRPr="00667CD0" w:rsidRDefault="006603C5" w:rsidP="008E6ED7">
      <w:pPr>
        <w:pStyle w:val="EMEAAddress"/>
        <w:rPr>
          <w:lang w:val="fr-FR"/>
        </w:rPr>
      </w:pPr>
    </w:p>
    <w:p w:rsidR="006603C5" w:rsidRPr="005D0F57" w:rsidRDefault="006603C5" w:rsidP="008E6ED7">
      <w:pPr>
        <w:pStyle w:val="EMEAAddress"/>
        <w:rPr>
          <w:lang w:val="fr-FR"/>
        </w:rPr>
      </w:pPr>
      <w:r w:rsidRPr="005D0F57">
        <w:rPr>
          <w:lang w:val="fr-FR"/>
        </w:rPr>
        <w:t>SANOFI WINTHROP INDUSTRIE</w:t>
      </w:r>
      <w:r w:rsidRPr="005D0F57">
        <w:rPr>
          <w:lang w:val="fr-FR"/>
        </w:rPr>
        <w:br/>
        <w:t>30-36 Avenue Gustave Eiffel, BP 7166</w:t>
      </w:r>
      <w:r w:rsidRPr="005D0F57">
        <w:rPr>
          <w:lang w:val="fr-FR"/>
        </w:rPr>
        <w:br/>
        <w:t>F-37071 Tours Cedex 2 - France</w:t>
      </w:r>
    </w:p>
    <w:p w:rsidR="006603C5" w:rsidRPr="005D0F57" w:rsidRDefault="006603C5" w:rsidP="008E6ED7">
      <w:pPr>
        <w:pStyle w:val="EMEAAddress"/>
        <w:rPr>
          <w:lang w:val="fr-FR"/>
        </w:rPr>
      </w:pPr>
    </w:p>
    <w:p w:rsidR="006603C5" w:rsidRPr="005D0F57" w:rsidRDefault="006603C5" w:rsidP="008E6ED7">
      <w:pPr>
        <w:pStyle w:val="EMEAAddress"/>
        <w:rPr>
          <w:lang w:val="fr-FR"/>
        </w:rPr>
      </w:pPr>
      <w:r w:rsidRPr="005D0F57">
        <w:rPr>
          <w:lang w:val="fr-FR"/>
        </w:rPr>
        <w:t>CHINOIN PRIVATE CO. LTD.</w:t>
      </w:r>
      <w:r w:rsidRPr="005D0F57">
        <w:rPr>
          <w:lang w:val="fr-FR"/>
        </w:rPr>
        <w:br/>
      </w:r>
      <w:proofErr w:type="spellStart"/>
      <w:r w:rsidRPr="005D0F57">
        <w:rPr>
          <w:lang w:val="fr-FR"/>
        </w:rPr>
        <w:t>Lévai</w:t>
      </w:r>
      <w:proofErr w:type="spellEnd"/>
      <w:r w:rsidRPr="005D0F57">
        <w:rPr>
          <w:lang w:val="fr-FR"/>
        </w:rPr>
        <w:t xml:space="preserve"> u.5.</w:t>
      </w:r>
      <w:r w:rsidRPr="005D0F57">
        <w:rPr>
          <w:lang w:val="fr-FR"/>
        </w:rPr>
        <w:br/>
        <w:t xml:space="preserve">2112 </w:t>
      </w:r>
      <w:proofErr w:type="spellStart"/>
      <w:r w:rsidRPr="005D0F57">
        <w:rPr>
          <w:lang w:val="fr-FR"/>
        </w:rPr>
        <w:t>Veresegyház</w:t>
      </w:r>
      <w:proofErr w:type="spellEnd"/>
      <w:r w:rsidRPr="005D0F57">
        <w:rPr>
          <w:lang w:val="fr-FR"/>
        </w:rPr>
        <w:t> - </w:t>
      </w:r>
      <w:proofErr w:type="spellStart"/>
      <w:r w:rsidRPr="005D0F57">
        <w:rPr>
          <w:lang w:val="fr-FR"/>
        </w:rPr>
        <w:t>Hungary</w:t>
      </w:r>
      <w:proofErr w:type="spellEnd"/>
    </w:p>
    <w:p w:rsidR="00876544" w:rsidRPr="005D0F57" w:rsidRDefault="00876544" w:rsidP="008E6ED7">
      <w:pPr>
        <w:pStyle w:val="EMEABodyText"/>
        <w:rPr>
          <w:lang w:val="fr-FR"/>
        </w:rPr>
      </w:pPr>
    </w:p>
    <w:p w:rsidR="006603C5" w:rsidRPr="005A7A4D" w:rsidRDefault="006603C5" w:rsidP="008E6ED7">
      <w:pPr>
        <w:pStyle w:val="EMEABodyText"/>
      </w:pPr>
      <w:r w:rsidRPr="005A7A4D">
        <w:t>For any information about this medicinal product, please contact the local representative of the Marketing Authorisation Holder.</w:t>
      </w:r>
    </w:p>
    <w:p w:rsidR="006603C5" w:rsidRPr="005A7A4D" w:rsidRDefault="006603C5" w:rsidP="008E6ED7">
      <w:pPr>
        <w:pStyle w:val="EMEABodyText"/>
      </w:pPr>
    </w:p>
    <w:tbl>
      <w:tblPr>
        <w:tblW w:w="9322" w:type="dxa"/>
        <w:tblLayout w:type="fixed"/>
        <w:tblLook w:val="0000" w:firstRow="0" w:lastRow="0" w:firstColumn="0" w:lastColumn="0" w:noHBand="0" w:noVBand="0"/>
      </w:tblPr>
      <w:tblGrid>
        <w:gridCol w:w="4644"/>
        <w:gridCol w:w="4678"/>
      </w:tblGrid>
      <w:tr w:rsidR="006603C5" w:rsidRPr="00563E7B" w:rsidTr="008E6ED7">
        <w:trPr>
          <w:cantSplit/>
        </w:trPr>
        <w:tc>
          <w:tcPr>
            <w:tcW w:w="4644" w:type="dxa"/>
          </w:tcPr>
          <w:p w:rsidR="006603C5" w:rsidRPr="00667CD0" w:rsidRDefault="006603C5">
            <w:pPr>
              <w:rPr>
                <w:b/>
                <w:bCs/>
                <w:lang w:val="fr-FR"/>
              </w:rPr>
            </w:pPr>
            <w:proofErr w:type="spellStart"/>
            <w:r w:rsidRPr="00667CD0">
              <w:rPr>
                <w:b/>
                <w:bCs/>
                <w:lang w:val="fr-FR"/>
              </w:rPr>
              <w:t>België</w:t>
            </w:r>
            <w:proofErr w:type="spellEnd"/>
            <w:r w:rsidRPr="00667CD0">
              <w:rPr>
                <w:b/>
                <w:bCs/>
                <w:lang w:val="fr-FR"/>
              </w:rPr>
              <w:t>/Belgique/</w:t>
            </w:r>
            <w:proofErr w:type="spellStart"/>
            <w:r w:rsidRPr="00667CD0">
              <w:rPr>
                <w:b/>
                <w:bCs/>
                <w:lang w:val="fr-FR"/>
              </w:rPr>
              <w:t>Belgien</w:t>
            </w:r>
            <w:proofErr w:type="spellEnd"/>
          </w:p>
          <w:p w:rsidR="006603C5" w:rsidRPr="00667CD0" w:rsidRDefault="0058041F">
            <w:pPr>
              <w:rPr>
                <w:lang w:val="fr-FR"/>
              </w:rPr>
            </w:pPr>
            <w:r w:rsidRPr="00667CD0">
              <w:rPr>
                <w:snapToGrid w:val="0"/>
                <w:lang w:val="fr-FR"/>
              </w:rPr>
              <w:t>S</w:t>
            </w:r>
            <w:r w:rsidR="006603C5" w:rsidRPr="00667CD0">
              <w:rPr>
                <w:snapToGrid w:val="0"/>
                <w:lang w:val="fr-FR"/>
              </w:rPr>
              <w:t>anofi Belgium</w:t>
            </w:r>
          </w:p>
          <w:p w:rsidR="006603C5" w:rsidRPr="00667CD0" w:rsidRDefault="006603C5">
            <w:pPr>
              <w:rPr>
                <w:snapToGrid w:val="0"/>
                <w:lang w:val="fr-FR"/>
              </w:rPr>
            </w:pPr>
            <w:r w:rsidRPr="00667CD0">
              <w:rPr>
                <w:lang w:val="fr-FR"/>
              </w:rPr>
              <w:t xml:space="preserve">Tél/Tel: </w:t>
            </w:r>
            <w:r w:rsidRPr="00667CD0">
              <w:rPr>
                <w:snapToGrid w:val="0"/>
                <w:lang w:val="fr-FR"/>
              </w:rPr>
              <w:t>+32 (0)2 710 54 00</w:t>
            </w:r>
          </w:p>
          <w:p w:rsidR="006603C5" w:rsidRPr="00667CD0" w:rsidRDefault="006603C5">
            <w:pPr>
              <w:rPr>
                <w:lang w:val="fr-FR"/>
              </w:rPr>
            </w:pPr>
          </w:p>
        </w:tc>
        <w:tc>
          <w:tcPr>
            <w:tcW w:w="4678" w:type="dxa"/>
          </w:tcPr>
          <w:p w:rsidR="009A7917" w:rsidRPr="00667CD0" w:rsidRDefault="009A7917" w:rsidP="009A7917">
            <w:pPr>
              <w:rPr>
                <w:b/>
                <w:bCs/>
                <w:lang w:val="fr-FR"/>
              </w:rPr>
            </w:pPr>
            <w:r w:rsidRPr="00667CD0">
              <w:rPr>
                <w:b/>
                <w:bCs/>
                <w:lang w:val="fr-FR"/>
              </w:rPr>
              <w:t>Lietuva</w:t>
            </w:r>
          </w:p>
          <w:p w:rsidR="009A7917" w:rsidRPr="00667CD0" w:rsidRDefault="009A7917" w:rsidP="009A7917">
            <w:pPr>
              <w:rPr>
                <w:lang w:val="fr-FR"/>
              </w:rPr>
            </w:pPr>
            <w:r w:rsidRPr="00667CD0">
              <w:rPr>
                <w:lang w:val="fr-FR"/>
              </w:rPr>
              <w:t>UAB sanofi-aventis Lietuva</w:t>
            </w:r>
          </w:p>
          <w:p w:rsidR="009A7917" w:rsidRPr="00667CD0" w:rsidRDefault="009A7917" w:rsidP="009A7917">
            <w:pPr>
              <w:rPr>
                <w:lang w:val="fr-FR"/>
              </w:rPr>
            </w:pPr>
            <w:r w:rsidRPr="00667CD0">
              <w:rPr>
                <w:lang w:val="fr-FR"/>
              </w:rPr>
              <w:t>Tel: +370 5 2755224</w:t>
            </w:r>
          </w:p>
          <w:p w:rsidR="006603C5" w:rsidRPr="00667CD0" w:rsidRDefault="006603C5" w:rsidP="009A7917">
            <w:pPr>
              <w:rPr>
                <w:lang w:val="fr-FR"/>
              </w:rPr>
            </w:pPr>
          </w:p>
        </w:tc>
      </w:tr>
      <w:tr w:rsidR="006603C5" w:rsidRPr="0036033E" w:rsidTr="008E6ED7">
        <w:trPr>
          <w:cantSplit/>
        </w:trPr>
        <w:tc>
          <w:tcPr>
            <w:tcW w:w="4644" w:type="dxa"/>
          </w:tcPr>
          <w:p w:rsidR="006603C5" w:rsidRPr="005D0F57" w:rsidRDefault="006603C5">
            <w:pPr>
              <w:rPr>
                <w:b/>
                <w:lang w:val="it-IT"/>
              </w:rPr>
            </w:pPr>
            <w:proofErr w:type="spellStart"/>
            <w:r w:rsidRPr="005A7A4D">
              <w:rPr>
                <w:b/>
                <w:bCs/>
              </w:rPr>
              <w:t>България</w:t>
            </w:r>
            <w:proofErr w:type="spellEnd"/>
          </w:p>
          <w:p w:rsidR="006603C5" w:rsidRPr="005D0F57" w:rsidRDefault="00E45679">
            <w:pPr>
              <w:rPr>
                <w:lang w:val="it-IT"/>
              </w:rPr>
            </w:pPr>
            <w:r w:rsidRPr="005D0F57">
              <w:rPr>
                <w:lang w:val="it-IT"/>
              </w:rPr>
              <w:t xml:space="preserve">Sanofi </w:t>
            </w:r>
            <w:r w:rsidR="006603C5" w:rsidRPr="005D0F57">
              <w:rPr>
                <w:lang w:val="it-IT"/>
              </w:rPr>
              <w:t>Bulgaria EOOD</w:t>
            </w:r>
          </w:p>
          <w:p w:rsidR="006603C5" w:rsidRPr="005D0F57" w:rsidRDefault="006603C5">
            <w:pPr>
              <w:rPr>
                <w:rFonts w:cs="Arial"/>
                <w:szCs w:val="22"/>
                <w:lang w:val="it-IT"/>
              </w:rPr>
            </w:pPr>
            <w:proofErr w:type="spellStart"/>
            <w:r w:rsidRPr="005A7A4D">
              <w:rPr>
                <w:bCs/>
                <w:szCs w:val="22"/>
              </w:rPr>
              <w:t>Тел</w:t>
            </w:r>
            <w:proofErr w:type="spellEnd"/>
            <w:r w:rsidRPr="005D0F57">
              <w:rPr>
                <w:szCs w:val="22"/>
                <w:lang w:val="it-IT"/>
              </w:rPr>
              <w:t>.</w:t>
            </w:r>
            <w:r w:rsidRPr="005D0F57">
              <w:rPr>
                <w:bCs/>
                <w:szCs w:val="22"/>
                <w:lang w:val="it-IT"/>
              </w:rPr>
              <w:t>: +</w:t>
            </w:r>
            <w:r w:rsidRPr="005D0F57">
              <w:rPr>
                <w:szCs w:val="22"/>
                <w:lang w:val="it-IT"/>
              </w:rPr>
              <w:t>359 (0)2</w:t>
            </w:r>
            <w:r w:rsidRPr="005D0F57">
              <w:rPr>
                <w:rFonts w:cs="Arial"/>
                <w:szCs w:val="22"/>
                <w:lang w:val="it-IT"/>
              </w:rPr>
              <w:t xml:space="preserve"> 970 53 00</w:t>
            </w:r>
          </w:p>
          <w:p w:rsidR="006603C5" w:rsidRPr="005D0F57" w:rsidRDefault="006603C5">
            <w:pPr>
              <w:rPr>
                <w:lang w:val="it-IT"/>
              </w:rPr>
            </w:pPr>
          </w:p>
        </w:tc>
        <w:tc>
          <w:tcPr>
            <w:tcW w:w="4678" w:type="dxa"/>
          </w:tcPr>
          <w:p w:rsidR="009A7917" w:rsidRPr="00667CD0" w:rsidRDefault="009A7917" w:rsidP="009A7917">
            <w:pPr>
              <w:rPr>
                <w:b/>
                <w:bCs/>
                <w:lang w:val="fr-FR"/>
              </w:rPr>
            </w:pPr>
            <w:r w:rsidRPr="00667CD0">
              <w:rPr>
                <w:b/>
                <w:bCs/>
                <w:lang w:val="fr-FR"/>
              </w:rPr>
              <w:t>Luxembourg/Luxemburg</w:t>
            </w:r>
          </w:p>
          <w:p w:rsidR="009A7917" w:rsidRPr="00667CD0" w:rsidRDefault="0058041F" w:rsidP="009A7917">
            <w:pPr>
              <w:rPr>
                <w:snapToGrid w:val="0"/>
                <w:lang w:val="fr-FR"/>
              </w:rPr>
            </w:pPr>
            <w:r w:rsidRPr="00667CD0">
              <w:rPr>
                <w:snapToGrid w:val="0"/>
                <w:lang w:val="fr-FR"/>
              </w:rPr>
              <w:t>S</w:t>
            </w:r>
            <w:r w:rsidR="009A7917" w:rsidRPr="00667CD0">
              <w:rPr>
                <w:snapToGrid w:val="0"/>
                <w:lang w:val="fr-FR"/>
              </w:rPr>
              <w:t xml:space="preserve">anofi Belgium </w:t>
            </w:r>
          </w:p>
          <w:p w:rsidR="009A7917" w:rsidRPr="00667CD0" w:rsidRDefault="009A7917" w:rsidP="009A7917">
            <w:pPr>
              <w:rPr>
                <w:lang w:val="fr-FR"/>
              </w:rPr>
            </w:pPr>
            <w:r w:rsidRPr="00667CD0">
              <w:rPr>
                <w:lang w:val="fr-FR"/>
              </w:rPr>
              <w:t xml:space="preserve">Tél/Tel: </w:t>
            </w:r>
            <w:r w:rsidRPr="00667CD0">
              <w:rPr>
                <w:snapToGrid w:val="0"/>
                <w:lang w:val="fr-FR"/>
              </w:rPr>
              <w:t>+32 (0)2 710 54 00 (</w:t>
            </w:r>
            <w:r w:rsidRPr="00667CD0">
              <w:rPr>
                <w:lang w:val="fr-FR"/>
              </w:rPr>
              <w:t>Belgique/</w:t>
            </w:r>
            <w:proofErr w:type="spellStart"/>
            <w:r w:rsidRPr="00667CD0">
              <w:rPr>
                <w:lang w:val="fr-FR"/>
              </w:rPr>
              <w:t>Belgien</w:t>
            </w:r>
            <w:proofErr w:type="spellEnd"/>
            <w:r w:rsidRPr="00667CD0">
              <w:rPr>
                <w:lang w:val="fr-FR"/>
              </w:rPr>
              <w:t>)</w:t>
            </w:r>
          </w:p>
          <w:p w:rsidR="006603C5" w:rsidRPr="00667CD0" w:rsidRDefault="006603C5" w:rsidP="009A7917">
            <w:pPr>
              <w:rPr>
                <w:lang w:val="fr-FR"/>
              </w:rPr>
            </w:pPr>
          </w:p>
        </w:tc>
      </w:tr>
      <w:tr w:rsidR="006603C5" w:rsidRPr="00563E7B" w:rsidTr="008E6ED7">
        <w:trPr>
          <w:cantSplit/>
        </w:trPr>
        <w:tc>
          <w:tcPr>
            <w:tcW w:w="4644" w:type="dxa"/>
          </w:tcPr>
          <w:p w:rsidR="006603C5" w:rsidRPr="005D0F57" w:rsidRDefault="006603C5">
            <w:pPr>
              <w:rPr>
                <w:b/>
                <w:lang w:val="sv-SE"/>
              </w:rPr>
            </w:pPr>
            <w:r w:rsidRPr="005D0F57">
              <w:rPr>
                <w:b/>
                <w:lang w:val="sv-SE"/>
              </w:rPr>
              <w:t>Česká republika</w:t>
            </w:r>
          </w:p>
          <w:p w:rsidR="006603C5" w:rsidRPr="005D0F57" w:rsidRDefault="006603C5">
            <w:pPr>
              <w:rPr>
                <w:lang w:val="sv-SE"/>
              </w:rPr>
            </w:pPr>
            <w:r w:rsidRPr="005D0F57">
              <w:rPr>
                <w:lang w:val="sv-SE"/>
              </w:rPr>
              <w:t>sanofi-aventis, s.r.o.</w:t>
            </w:r>
          </w:p>
          <w:p w:rsidR="006603C5" w:rsidRPr="005A7A4D" w:rsidRDefault="006603C5">
            <w:r w:rsidRPr="005A7A4D">
              <w:t>Tel: +420 233 086 111</w:t>
            </w:r>
          </w:p>
          <w:p w:rsidR="006603C5" w:rsidRPr="005A7A4D" w:rsidRDefault="006603C5"/>
        </w:tc>
        <w:tc>
          <w:tcPr>
            <w:tcW w:w="4678" w:type="dxa"/>
          </w:tcPr>
          <w:p w:rsidR="009A7917" w:rsidRPr="005D0F57" w:rsidRDefault="009A7917" w:rsidP="009A7917">
            <w:pPr>
              <w:rPr>
                <w:b/>
                <w:bCs/>
              </w:rPr>
            </w:pPr>
            <w:proofErr w:type="spellStart"/>
            <w:r w:rsidRPr="005D0F57">
              <w:rPr>
                <w:b/>
                <w:bCs/>
              </w:rPr>
              <w:t>Magyarország</w:t>
            </w:r>
            <w:proofErr w:type="spellEnd"/>
          </w:p>
          <w:p w:rsidR="009A7917" w:rsidRPr="005D0F57" w:rsidRDefault="006E3098" w:rsidP="009A7917">
            <w:r w:rsidRPr="005D0F57">
              <w:t xml:space="preserve">SANOFI-AVENTIS </w:t>
            </w:r>
            <w:proofErr w:type="spellStart"/>
            <w:r w:rsidRPr="005D0F57">
              <w:t>Zrt</w:t>
            </w:r>
            <w:proofErr w:type="spellEnd"/>
            <w:r w:rsidRPr="005D0F57">
              <w:t>.</w:t>
            </w:r>
          </w:p>
          <w:p w:rsidR="009A7917" w:rsidRPr="005D0F57" w:rsidRDefault="009A7917" w:rsidP="009A7917">
            <w:r w:rsidRPr="005D0F57">
              <w:t>Tel.: +36 1 505 0050</w:t>
            </w:r>
          </w:p>
          <w:p w:rsidR="006603C5" w:rsidRPr="005D0F57" w:rsidRDefault="006603C5" w:rsidP="009A7917"/>
        </w:tc>
      </w:tr>
      <w:tr w:rsidR="006603C5" w:rsidRPr="00563E7B" w:rsidTr="008E6ED7">
        <w:trPr>
          <w:cantSplit/>
        </w:trPr>
        <w:tc>
          <w:tcPr>
            <w:tcW w:w="4644" w:type="dxa"/>
          </w:tcPr>
          <w:p w:rsidR="006603C5" w:rsidRPr="005A7A4D" w:rsidRDefault="006603C5">
            <w:pPr>
              <w:rPr>
                <w:b/>
                <w:bCs/>
              </w:rPr>
            </w:pPr>
            <w:r w:rsidRPr="005A7A4D">
              <w:rPr>
                <w:b/>
                <w:bCs/>
              </w:rPr>
              <w:t>Danmark</w:t>
            </w:r>
          </w:p>
          <w:p w:rsidR="006603C5" w:rsidRPr="005A7A4D" w:rsidRDefault="00C01998">
            <w:r>
              <w:t>Sanofi A/S</w:t>
            </w:r>
          </w:p>
          <w:p w:rsidR="006603C5" w:rsidRPr="005A7A4D" w:rsidRDefault="006603C5">
            <w:proofErr w:type="spellStart"/>
            <w:r w:rsidRPr="005A7A4D">
              <w:t>Tlf</w:t>
            </w:r>
            <w:proofErr w:type="spellEnd"/>
            <w:r w:rsidRPr="005A7A4D">
              <w:t>: +45 45 16 70 00</w:t>
            </w:r>
          </w:p>
          <w:p w:rsidR="006603C5" w:rsidRPr="005A7A4D" w:rsidRDefault="006603C5"/>
        </w:tc>
        <w:tc>
          <w:tcPr>
            <w:tcW w:w="4678" w:type="dxa"/>
          </w:tcPr>
          <w:p w:rsidR="009A7917" w:rsidRPr="005D0F57" w:rsidRDefault="009A7917" w:rsidP="009A7917">
            <w:pPr>
              <w:rPr>
                <w:b/>
                <w:bCs/>
                <w:lang w:val="it-IT"/>
              </w:rPr>
            </w:pPr>
            <w:r w:rsidRPr="005D0F57">
              <w:rPr>
                <w:b/>
                <w:bCs/>
                <w:lang w:val="it-IT"/>
              </w:rPr>
              <w:t>Malta</w:t>
            </w:r>
          </w:p>
          <w:p w:rsidR="009A7917" w:rsidRPr="005D0F57" w:rsidRDefault="00C01998" w:rsidP="009A7917">
            <w:pPr>
              <w:rPr>
                <w:lang w:val="it-IT"/>
              </w:rPr>
            </w:pPr>
            <w:r w:rsidRPr="005D0F57">
              <w:rPr>
                <w:lang w:val="it-IT"/>
              </w:rPr>
              <w:t>Sanofi S.</w:t>
            </w:r>
            <w:r w:rsidR="006D6C3B">
              <w:rPr>
                <w:lang w:val="it-IT"/>
              </w:rPr>
              <w:t>r.l.</w:t>
            </w:r>
          </w:p>
          <w:p w:rsidR="009A7917" w:rsidRPr="00667CD0" w:rsidRDefault="00C01998" w:rsidP="009A7917">
            <w:pPr>
              <w:rPr>
                <w:lang w:val="fr-FR"/>
              </w:rPr>
            </w:pPr>
            <w:r>
              <w:rPr>
                <w:lang w:val="fr-FR"/>
              </w:rPr>
              <w:t>Tel: +39 02 39394275</w:t>
            </w:r>
          </w:p>
          <w:p w:rsidR="006603C5" w:rsidRPr="00667CD0" w:rsidRDefault="006603C5" w:rsidP="009A7917">
            <w:pPr>
              <w:rPr>
                <w:lang w:val="fr-FR"/>
              </w:rPr>
            </w:pPr>
          </w:p>
        </w:tc>
      </w:tr>
      <w:tr w:rsidR="006603C5" w:rsidRPr="001F11F6" w:rsidTr="008E6ED7">
        <w:trPr>
          <w:cantSplit/>
        </w:trPr>
        <w:tc>
          <w:tcPr>
            <w:tcW w:w="4644" w:type="dxa"/>
          </w:tcPr>
          <w:p w:rsidR="006603C5" w:rsidRPr="00667CD0" w:rsidRDefault="006603C5">
            <w:pPr>
              <w:rPr>
                <w:b/>
                <w:bCs/>
                <w:lang w:val="fr-FR"/>
              </w:rPr>
            </w:pPr>
            <w:r w:rsidRPr="00667CD0">
              <w:rPr>
                <w:b/>
                <w:bCs/>
                <w:lang w:val="fr-FR"/>
              </w:rPr>
              <w:t>Deutschland</w:t>
            </w:r>
          </w:p>
          <w:p w:rsidR="006603C5" w:rsidRPr="00667CD0" w:rsidRDefault="006603C5">
            <w:pPr>
              <w:rPr>
                <w:lang w:val="fr-FR"/>
              </w:rPr>
            </w:pPr>
            <w:r w:rsidRPr="00667CD0">
              <w:rPr>
                <w:lang w:val="fr-FR"/>
              </w:rPr>
              <w:t>Sanofi-Aventis Deutschland GmbH</w:t>
            </w:r>
          </w:p>
          <w:p w:rsidR="009313D0" w:rsidRPr="00667CD0" w:rsidRDefault="009313D0" w:rsidP="009313D0">
            <w:pPr>
              <w:rPr>
                <w:lang w:val="fr-FR"/>
              </w:rPr>
            </w:pPr>
            <w:r w:rsidRPr="00667CD0">
              <w:rPr>
                <w:lang w:val="fr-FR"/>
              </w:rPr>
              <w:t>Tel: 0800 52 52 010</w:t>
            </w:r>
          </w:p>
          <w:p w:rsidR="006603C5" w:rsidRPr="005A7A4D" w:rsidRDefault="009313D0">
            <w:r w:rsidRPr="005A7A4D">
              <w:t xml:space="preserve">Tel. aus dem </w:t>
            </w:r>
            <w:proofErr w:type="spellStart"/>
            <w:r w:rsidRPr="005A7A4D">
              <w:t>Ausland</w:t>
            </w:r>
            <w:proofErr w:type="spellEnd"/>
            <w:r w:rsidRPr="005A7A4D">
              <w:t>: +49 69 305 21 131</w:t>
            </w:r>
          </w:p>
        </w:tc>
        <w:tc>
          <w:tcPr>
            <w:tcW w:w="4678" w:type="dxa"/>
          </w:tcPr>
          <w:p w:rsidR="009A7917" w:rsidRPr="001F11F6" w:rsidRDefault="009A7917" w:rsidP="009A7917">
            <w:pPr>
              <w:rPr>
                <w:b/>
                <w:bCs/>
                <w:lang w:val="nl-NL"/>
              </w:rPr>
            </w:pPr>
            <w:r w:rsidRPr="001F11F6">
              <w:rPr>
                <w:b/>
                <w:bCs/>
                <w:lang w:val="nl-NL"/>
              </w:rPr>
              <w:t>Nederland</w:t>
            </w:r>
          </w:p>
          <w:p w:rsidR="009A7917" w:rsidRPr="001F11F6" w:rsidRDefault="006D6C3B" w:rsidP="009A7917">
            <w:pPr>
              <w:rPr>
                <w:lang w:val="nl-NL"/>
              </w:rPr>
            </w:pPr>
            <w:r>
              <w:rPr>
                <w:lang w:val="cs-CZ"/>
              </w:rPr>
              <w:t>Genzyme Europe</w:t>
            </w:r>
            <w:r w:rsidR="009A7917" w:rsidRPr="001F11F6">
              <w:rPr>
                <w:lang w:val="nl-NL"/>
              </w:rPr>
              <w:t xml:space="preserve"> B.V.</w:t>
            </w:r>
          </w:p>
          <w:p w:rsidR="009A7917" w:rsidRPr="001F11F6" w:rsidRDefault="00C01998" w:rsidP="009A7917">
            <w:pPr>
              <w:rPr>
                <w:lang w:val="nl-NL"/>
              </w:rPr>
            </w:pPr>
            <w:r w:rsidRPr="001F11F6">
              <w:rPr>
                <w:lang w:val="nl-NL"/>
              </w:rPr>
              <w:t>Tel: +31 20 245 4000</w:t>
            </w:r>
          </w:p>
          <w:p w:rsidR="006603C5" w:rsidRPr="001F11F6" w:rsidRDefault="006603C5" w:rsidP="009A7917">
            <w:pPr>
              <w:rPr>
                <w:lang w:val="nl-NL"/>
              </w:rPr>
            </w:pPr>
          </w:p>
        </w:tc>
      </w:tr>
      <w:tr w:rsidR="006603C5" w:rsidRPr="005D0F57" w:rsidTr="008E6ED7">
        <w:trPr>
          <w:cantSplit/>
        </w:trPr>
        <w:tc>
          <w:tcPr>
            <w:tcW w:w="4644" w:type="dxa"/>
          </w:tcPr>
          <w:p w:rsidR="006603C5" w:rsidRPr="005D0F57" w:rsidRDefault="006603C5">
            <w:pPr>
              <w:rPr>
                <w:b/>
                <w:bCs/>
                <w:lang w:val="it-IT"/>
              </w:rPr>
            </w:pPr>
            <w:r w:rsidRPr="005D0F57">
              <w:rPr>
                <w:b/>
                <w:bCs/>
                <w:lang w:val="it-IT"/>
              </w:rPr>
              <w:t>Eesti</w:t>
            </w:r>
          </w:p>
          <w:p w:rsidR="006603C5" w:rsidRPr="005D0F57" w:rsidRDefault="006603C5">
            <w:pPr>
              <w:rPr>
                <w:lang w:val="it-IT"/>
              </w:rPr>
            </w:pPr>
            <w:r w:rsidRPr="005D0F57">
              <w:rPr>
                <w:lang w:val="it-IT"/>
              </w:rPr>
              <w:t>sanofi-aventis Estonia OÜ</w:t>
            </w:r>
          </w:p>
          <w:p w:rsidR="006603C5" w:rsidRPr="005D0F57" w:rsidRDefault="006603C5">
            <w:pPr>
              <w:rPr>
                <w:lang w:val="it-IT"/>
              </w:rPr>
            </w:pPr>
            <w:r w:rsidRPr="005D0F57">
              <w:rPr>
                <w:lang w:val="it-IT"/>
              </w:rPr>
              <w:t>Tel: +372 627 34 88</w:t>
            </w:r>
          </w:p>
          <w:p w:rsidR="006603C5" w:rsidRPr="005D0F57" w:rsidRDefault="006603C5">
            <w:pPr>
              <w:rPr>
                <w:lang w:val="it-IT"/>
              </w:rPr>
            </w:pPr>
          </w:p>
        </w:tc>
        <w:tc>
          <w:tcPr>
            <w:tcW w:w="4678" w:type="dxa"/>
          </w:tcPr>
          <w:p w:rsidR="009A7917" w:rsidRPr="005D0F57" w:rsidRDefault="009A7917" w:rsidP="009A7917">
            <w:pPr>
              <w:rPr>
                <w:b/>
                <w:bCs/>
                <w:lang w:val="sv-SE"/>
              </w:rPr>
            </w:pPr>
            <w:r w:rsidRPr="005D0F57">
              <w:rPr>
                <w:b/>
                <w:bCs/>
                <w:lang w:val="sv-SE"/>
              </w:rPr>
              <w:t>Norge</w:t>
            </w:r>
          </w:p>
          <w:p w:rsidR="009A7917" w:rsidRPr="005D0F57" w:rsidRDefault="009A7917" w:rsidP="009A7917">
            <w:pPr>
              <w:rPr>
                <w:lang w:val="sv-SE"/>
              </w:rPr>
            </w:pPr>
            <w:r w:rsidRPr="005D0F57">
              <w:rPr>
                <w:lang w:val="sv-SE"/>
              </w:rPr>
              <w:t>sanofi-aventis Norge AS</w:t>
            </w:r>
          </w:p>
          <w:p w:rsidR="009A7917" w:rsidRPr="005D0F57" w:rsidRDefault="009A7917" w:rsidP="009A7917">
            <w:pPr>
              <w:rPr>
                <w:lang w:val="sv-SE"/>
              </w:rPr>
            </w:pPr>
            <w:r w:rsidRPr="005D0F57">
              <w:rPr>
                <w:lang w:val="sv-SE"/>
              </w:rPr>
              <w:t>Tlf: +47 67 10 71 00</w:t>
            </w:r>
          </w:p>
          <w:p w:rsidR="006603C5" w:rsidRPr="005D0F57" w:rsidRDefault="006603C5" w:rsidP="009A7917">
            <w:pPr>
              <w:rPr>
                <w:lang w:val="sv-SE"/>
              </w:rPr>
            </w:pPr>
          </w:p>
        </w:tc>
      </w:tr>
      <w:tr w:rsidR="006603C5" w:rsidRPr="005A7A4D" w:rsidTr="008E6ED7">
        <w:trPr>
          <w:cantSplit/>
        </w:trPr>
        <w:tc>
          <w:tcPr>
            <w:tcW w:w="4644" w:type="dxa"/>
          </w:tcPr>
          <w:p w:rsidR="006603C5" w:rsidRPr="00667CD0" w:rsidRDefault="006603C5">
            <w:pPr>
              <w:rPr>
                <w:b/>
                <w:bCs/>
                <w:lang w:val="fr-FR"/>
              </w:rPr>
            </w:pPr>
            <w:proofErr w:type="spellStart"/>
            <w:r w:rsidRPr="005A7A4D">
              <w:rPr>
                <w:b/>
                <w:bCs/>
              </w:rPr>
              <w:t>Ελλάδ</w:t>
            </w:r>
            <w:proofErr w:type="spellEnd"/>
            <w:r w:rsidRPr="005A7A4D">
              <w:rPr>
                <w:b/>
                <w:bCs/>
              </w:rPr>
              <w:t>α</w:t>
            </w:r>
          </w:p>
          <w:p w:rsidR="006603C5" w:rsidRPr="00667CD0" w:rsidRDefault="006603C5">
            <w:pPr>
              <w:rPr>
                <w:lang w:val="fr-FR"/>
              </w:rPr>
            </w:pPr>
            <w:r w:rsidRPr="00667CD0">
              <w:rPr>
                <w:lang w:val="fr-FR"/>
              </w:rPr>
              <w:t>sanofi-aventis AEBE</w:t>
            </w:r>
          </w:p>
          <w:p w:rsidR="006603C5" w:rsidRPr="00667CD0" w:rsidRDefault="006603C5">
            <w:pPr>
              <w:rPr>
                <w:lang w:val="fr-FR"/>
              </w:rPr>
            </w:pPr>
            <w:r w:rsidRPr="005A7A4D">
              <w:t>Τηλ</w:t>
            </w:r>
            <w:r w:rsidRPr="00667CD0">
              <w:rPr>
                <w:lang w:val="fr-FR"/>
              </w:rPr>
              <w:t>: +30 210 900 16 00</w:t>
            </w:r>
          </w:p>
          <w:p w:rsidR="006603C5" w:rsidRPr="00667CD0" w:rsidRDefault="006603C5">
            <w:pPr>
              <w:rPr>
                <w:lang w:val="fr-FR"/>
              </w:rPr>
            </w:pPr>
          </w:p>
        </w:tc>
        <w:tc>
          <w:tcPr>
            <w:tcW w:w="4678" w:type="dxa"/>
            <w:tcBorders>
              <w:top w:val="nil"/>
              <w:left w:val="nil"/>
              <w:bottom w:val="nil"/>
              <w:right w:val="nil"/>
            </w:tcBorders>
          </w:tcPr>
          <w:p w:rsidR="009A7917" w:rsidRPr="005A7A4D" w:rsidRDefault="009A7917" w:rsidP="009A7917">
            <w:pPr>
              <w:rPr>
                <w:b/>
                <w:bCs/>
              </w:rPr>
            </w:pPr>
            <w:r w:rsidRPr="005A7A4D">
              <w:rPr>
                <w:b/>
                <w:bCs/>
              </w:rPr>
              <w:t>Österreich</w:t>
            </w:r>
          </w:p>
          <w:p w:rsidR="009A7917" w:rsidRPr="005A7A4D" w:rsidRDefault="009A7917" w:rsidP="009A7917">
            <w:r w:rsidRPr="005A7A4D">
              <w:t>sanofi-aventis GmbH</w:t>
            </w:r>
          </w:p>
          <w:p w:rsidR="009A7917" w:rsidRPr="005A7A4D" w:rsidRDefault="009A7917" w:rsidP="009A7917">
            <w:r w:rsidRPr="005A7A4D">
              <w:t>Tel: +43 1 80 185 – 0</w:t>
            </w:r>
          </w:p>
          <w:p w:rsidR="006603C5" w:rsidRPr="005A7A4D" w:rsidRDefault="006603C5" w:rsidP="009A7917"/>
        </w:tc>
      </w:tr>
      <w:tr w:rsidR="006603C5" w:rsidRPr="005A7A4D" w:rsidTr="008E6ED7">
        <w:trPr>
          <w:cantSplit/>
        </w:trPr>
        <w:tc>
          <w:tcPr>
            <w:tcW w:w="4644" w:type="dxa"/>
            <w:tcBorders>
              <w:top w:val="nil"/>
              <w:left w:val="nil"/>
              <w:bottom w:val="nil"/>
              <w:right w:val="nil"/>
            </w:tcBorders>
          </w:tcPr>
          <w:p w:rsidR="006603C5" w:rsidRPr="00667CD0" w:rsidRDefault="006603C5">
            <w:pPr>
              <w:rPr>
                <w:b/>
                <w:bCs/>
                <w:lang w:val="fr-FR"/>
              </w:rPr>
            </w:pPr>
            <w:r w:rsidRPr="00667CD0">
              <w:rPr>
                <w:b/>
                <w:bCs/>
                <w:lang w:val="fr-FR"/>
              </w:rPr>
              <w:t>España</w:t>
            </w:r>
          </w:p>
          <w:p w:rsidR="006603C5" w:rsidRPr="00667CD0" w:rsidRDefault="006603C5">
            <w:pPr>
              <w:rPr>
                <w:smallCaps/>
                <w:lang w:val="fr-FR"/>
              </w:rPr>
            </w:pPr>
            <w:r w:rsidRPr="00667CD0">
              <w:rPr>
                <w:lang w:val="fr-FR"/>
              </w:rPr>
              <w:t>sanofi-aventis, S.A.</w:t>
            </w:r>
          </w:p>
          <w:p w:rsidR="006603C5" w:rsidRPr="00667CD0" w:rsidRDefault="006603C5">
            <w:pPr>
              <w:rPr>
                <w:lang w:val="fr-FR"/>
              </w:rPr>
            </w:pPr>
            <w:r w:rsidRPr="00667CD0">
              <w:rPr>
                <w:lang w:val="fr-FR"/>
              </w:rPr>
              <w:t>Tel: +34 93 485 94 00</w:t>
            </w:r>
          </w:p>
          <w:p w:rsidR="006603C5" w:rsidRPr="00667CD0" w:rsidRDefault="006603C5">
            <w:pPr>
              <w:rPr>
                <w:lang w:val="fr-FR"/>
              </w:rPr>
            </w:pPr>
          </w:p>
        </w:tc>
        <w:tc>
          <w:tcPr>
            <w:tcW w:w="4678" w:type="dxa"/>
          </w:tcPr>
          <w:p w:rsidR="009A7917" w:rsidRPr="005D0F57" w:rsidRDefault="009A7917" w:rsidP="009A7917">
            <w:pPr>
              <w:rPr>
                <w:b/>
                <w:bCs/>
                <w:lang w:val="sv-SE"/>
              </w:rPr>
            </w:pPr>
            <w:r w:rsidRPr="005D0F57">
              <w:rPr>
                <w:b/>
                <w:bCs/>
                <w:lang w:val="sv-SE"/>
              </w:rPr>
              <w:t>Polska</w:t>
            </w:r>
          </w:p>
          <w:p w:rsidR="009A7917" w:rsidRPr="005D0F57" w:rsidRDefault="009A7917" w:rsidP="009A7917">
            <w:pPr>
              <w:rPr>
                <w:lang w:val="sv-SE"/>
              </w:rPr>
            </w:pPr>
            <w:r w:rsidRPr="005D0F57">
              <w:rPr>
                <w:lang w:val="sv-SE"/>
              </w:rPr>
              <w:t>sanofi-aventis Sp. z o.o.</w:t>
            </w:r>
          </w:p>
          <w:p w:rsidR="009A7917" w:rsidRPr="005A7A4D" w:rsidRDefault="009A7917" w:rsidP="009A7917">
            <w:r w:rsidRPr="005A7A4D">
              <w:t>Tel.: +48 22 280 00 00</w:t>
            </w:r>
          </w:p>
          <w:p w:rsidR="006603C5" w:rsidRPr="005A7A4D" w:rsidRDefault="006603C5" w:rsidP="009A7917"/>
        </w:tc>
      </w:tr>
      <w:tr w:rsidR="006603C5" w:rsidRPr="0036033E" w:rsidTr="008E6ED7">
        <w:trPr>
          <w:cantSplit/>
        </w:trPr>
        <w:tc>
          <w:tcPr>
            <w:tcW w:w="4644" w:type="dxa"/>
            <w:tcBorders>
              <w:top w:val="nil"/>
              <w:left w:val="nil"/>
              <w:bottom w:val="nil"/>
              <w:right w:val="nil"/>
            </w:tcBorders>
          </w:tcPr>
          <w:p w:rsidR="006603C5" w:rsidRPr="00667CD0" w:rsidRDefault="006603C5" w:rsidP="008E6ED7">
            <w:pPr>
              <w:rPr>
                <w:b/>
                <w:bCs/>
                <w:lang w:val="fr-FR"/>
              </w:rPr>
            </w:pPr>
            <w:r w:rsidRPr="00667CD0">
              <w:rPr>
                <w:b/>
                <w:bCs/>
                <w:lang w:val="fr-FR"/>
              </w:rPr>
              <w:t>France</w:t>
            </w:r>
          </w:p>
          <w:p w:rsidR="006603C5" w:rsidRPr="00667CD0" w:rsidRDefault="006603C5" w:rsidP="008E6ED7">
            <w:pPr>
              <w:rPr>
                <w:lang w:val="fr-FR"/>
              </w:rPr>
            </w:pPr>
            <w:r w:rsidRPr="00667CD0">
              <w:rPr>
                <w:lang w:val="fr-FR"/>
              </w:rPr>
              <w:t>sanofi-aventis France</w:t>
            </w:r>
          </w:p>
          <w:p w:rsidR="006603C5" w:rsidRPr="00667CD0" w:rsidRDefault="006603C5" w:rsidP="008E6ED7">
            <w:pPr>
              <w:rPr>
                <w:lang w:val="fr-FR"/>
              </w:rPr>
            </w:pPr>
            <w:r w:rsidRPr="00667CD0">
              <w:rPr>
                <w:lang w:val="fr-FR"/>
              </w:rPr>
              <w:t>Tél: 0 800 222 555</w:t>
            </w:r>
          </w:p>
          <w:p w:rsidR="006603C5" w:rsidRPr="005A7A4D" w:rsidRDefault="006603C5" w:rsidP="008E6ED7">
            <w:r w:rsidRPr="005A7A4D">
              <w:t xml:space="preserve">Appel depuis </w:t>
            </w:r>
            <w:proofErr w:type="spellStart"/>
            <w:r w:rsidRPr="005A7A4D">
              <w:t>l’étranger</w:t>
            </w:r>
            <w:proofErr w:type="spellEnd"/>
            <w:r w:rsidRPr="005A7A4D">
              <w:t>: +33 1 57 63 23 23</w:t>
            </w:r>
          </w:p>
          <w:p w:rsidR="006603C5" w:rsidRPr="005A7A4D" w:rsidRDefault="006603C5">
            <w:pPr>
              <w:rPr>
                <w:b/>
              </w:rPr>
            </w:pPr>
          </w:p>
        </w:tc>
        <w:tc>
          <w:tcPr>
            <w:tcW w:w="4678" w:type="dxa"/>
          </w:tcPr>
          <w:p w:rsidR="009A7917" w:rsidRPr="00667CD0" w:rsidRDefault="009A7917" w:rsidP="009A7917">
            <w:pPr>
              <w:rPr>
                <w:b/>
                <w:bCs/>
                <w:lang w:val="fr-FR"/>
              </w:rPr>
            </w:pPr>
            <w:r w:rsidRPr="00667CD0">
              <w:rPr>
                <w:b/>
                <w:bCs/>
                <w:lang w:val="fr-FR"/>
              </w:rPr>
              <w:t>Portugal</w:t>
            </w:r>
          </w:p>
          <w:p w:rsidR="009A7917" w:rsidRPr="00667CD0" w:rsidRDefault="009A7917" w:rsidP="009A7917">
            <w:pPr>
              <w:rPr>
                <w:lang w:val="fr-FR"/>
              </w:rPr>
            </w:pPr>
            <w:r w:rsidRPr="00667CD0">
              <w:rPr>
                <w:lang w:val="fr-FR"/>
              </w:rPr>
              <w:t xml:space="preserve">Sanofi - Produtos </w:t>
            </w:r>
            <w:proofErr w:type="spellStart"/>
            <w:r w:rsidRPr="00667CD0">
              <w:rPr>
                <w:lang w:val="fr-FR"/>
              </w:rPr>
              <w:t>Farmacêuticos</w:t>
            </w:r>
            <w:proofErr w:type="spellEnd"/>
            <w:r w:rsidRPr="00667CD0">
              <w:rPr>
                <w:lang w:val="fr-FR"/>
              </w:rPr>
              <w:t>, Lda</w:t>
            </w:r>
          </w:p>
          <w:p w:rsidR="009A7917" w:rsidRPr="00667CD0" w:rsidRDefault="009A7917" w:rsidP="009A7917">
            <w:pPr>
              <w:rPr>
                <w:lang w:val="fr-FR"/>
              </w:rPr>
            </w:pPr>
            <w:r w:rsidRPr="00667CD0">
              <w:rPr>
                <w:lang w:val="fr-FR"/>
              </w:rPr>
              <w:t>Tel: +351 21 35 89 400</w:t>
            </w:r>
          </w:p>
          <w:p w:rsidR="006603C5" w:rsidRPr="00667CD0" w:rsidRDefault="006603C5" w:rsidP="009A7917">
            <w:pPr>
              <w:rPr>
                <w:b/>
                <w:lang w:val="fr-FR"/>
              </w:rPr>
            </w:pPr>
          </w:p>
        </w:tc>
      </w:tr>
      <w:tr w:rsidR="006603C5" w:rsidRPr="005D0F57" w:rsidTr="008E6ED7">
        <w:trPr>
          <w:cantSplit/>
        </w:trPr>
        <w:tc>
          <w:tcPr>
            <w:tcW w:w="4644" w:type="dxa"/>
          </w:tcPr>
          <w:p w:rsidR="009A7917" w:rsidRPr="00667CD0" w:rsidRDefault="009A7917" w:rsidP="009A7917">
            <w:pPr>
              <w:keepNext/>
              <w:rPr>
                <w:rFonts w:eastAsia="SimSun"/>
                <w:b/>
                <w:bCs/>
                <w:lang w:val="fr-FR"/>
              </w:rPr>
            </w:pPr>
            <w:r w:rsidRPr="00667CD0">
              <w:rPr>
                <w:rFonts w:eastAsia="SimSun"/>
                <w:b/>
                <w:bCs/>
                <w:lang w:val="fr-FR"/>
              </w:rPr>
              <w:t>Hrvatska</w:t>
            </w:r>
          </w:p>
          <w:p w:rsidR="009A7917" w:rsidRPr="00667CD0" w:rsidRDefault="009A7917" w:rsidP="009A7917">
            <w:pPr>
              <w:rPr>
                <w:rFonts w:eastAsia="SimSun"/>
                <w:lang w:val="fr-FR"/>
              </w:rPr>
            </w:pPr>
            <w:r w:rsidRPr="00667CD0">
              <w:rPr>
                <w:rFonts w:eastAsia="SimSun"/>
                <w:lang w:val="fr-FR"/>
              </w:rPr>
              <w:t xml:space="preserve">sanofi-aventis Croatia </w:t>
            </w:r>
            <w:proofErr w:type="spellStart"/>
            <w:r w:rsidRPr="00667CD0">
              <w:rPr>
                <w:rFonts w:eastAsia="SimSun"/>
                <w:lang w:val="fr-FR"/>
              </w:rPr>
              <w:t>d.o.o</w:t>
            </w:r>
            <w:proofErr w:type="spellEnd"/>
            <w:r w:rsidRPr="00667CD0">
              <w:rPr>
                <w:rFonts w:eastAsia="SimSun"/>
                <w:lang w:val="fr-FR"/>
              </w:rPr>
              <w:t>.</w:t>
            </w:r>
          </w:p>
          <w:p w:rsidR="006603C5" w:rsidRPr="00787323" w:rsidRDefault="009A7917" w:rsidP="009A7917">
            <w:r w:rsidRPr="00787323">
              <w:rPr>
                <w:rFonts w:eastAsia="SimSun"/>
              </w:rPr>
              <w:t>Tel: +385 1 600 34 00</w:t>
            </w:r>
          </w:p>
        </w:tc>
        <w:tc>
          <w:tcPr>
            <w:tcW w:w="4678" w:type="dxa"/>
          </w:tcPr>
          <w:p w:rsidR="009A7917" w:rsidRPr="005D0F57" w:rsidRDefault="009A7917" w:rsidP="009A7917">
            <w:pPr>
              <w:tabs>
                <w:tab w:val="left" w:pos="-720"/>
                <w:tab w:val="left" w:pos="4536"/>
              </w:tabs>
              <w:suppressAutoHyphens/>
              <w:rPr>
                <w:b/>
                <w:szCs w:val="22"/>
                <w:lang w:val="it-IT"/>
              </w:rPr>
            </w:pPr>
            <w:r w:rsidRPr="005D0F57">
              <w:rPr>
                <w:b/>
                <w:szCs w:val="22"/>
                <w:lang w:val="it-IT"/>
              </w:rPr>
              <w:t>România</w:t>
            </w:r>
          </w:p>
          <w:p w:rsidR="00B7000B" w:rsidRPr="005D0F57" w:rsidRDefault="00B7000B" w:rsidP="00B7000B">
            <w:pPr>
              <w:tabs>
                <w:tab w:val="left" w:pos="-720"/>
                <w:tab w:val="left" w:pos="4536"/>
              </w:tabs>
              <w:suppressAutoHyphens/>
              <w:rPr>
                <w:szCs w:val="22"/>
                <w:lang w:val="it-IT"/>
              </w:rPr>
            </w:pPr>
            <w:r w:rsidRPr="005D0F57">
              <w:rPr>
                <w:szCs w:val="22"/>
                <w:lang w:val="it-IT"/>
              </w:rPr>
              <w:t>Sanofi Romania SRL</w:t>
            </w:r>
          </w:p>
          <w:p w:rsidR="009A7917" w:rsidRPr="005D0F57" w:rsidRDefault="009A7917" w:rsidP="009A7917">
            <w:pPr>
              <w:rPr>
                <w:szCs w:val="22"/>
                <w:lang w:val="it-IT"/>
              </w:rPr>
            </w:pPr>
            <w:r w:rsidRPr="005D0F57">
              <w:rPr>
                <w:szCs w:val="22"/>
                <w:lang w:val="it-IT"/>
              </w:rPr>
              <w:t>Tel: +40 (0) 21 317 31 36</w:t>
            </w:r>
          </w:p>
          <w:p w:rsidR="006603C5" w:rsidRPr="005D0F57" w:rsidRDefault="006603C5" w:rsidP="009A7917">
            <w:pPr>
              <w:rPr>
                <w:lang w:val="it-IT"/>
              </w:rPr>
            </w:pPr>
          </w:p>
        </w:tc>
      </w:tr>
      <w:tr w:rsidR="006603C5" w:rsidRPr="005A7A4D" w:rsidTr="008E6ED7">
        <w:trPr>
          <w:cantSplit/>
        </w:trPr>
        <w:tc>
          <w:tcPr>
            <w:tcW w:w="4644" w:type="dxa"/>
          </w:tcPr>
          <w:p w:rsidR="009A7917" w:rsidRPr="00667CD0" w:rsidRDefault="009A7917" w:rsidP="009A7917">
            <w:pPr>
              <w:rPr>
                <w:b/>
                <w:bCs/>
                <w:lang w:val="fr-FR"/>
              </w:rPr>
            </w:pPr>
            <w:r w:rsidRPr="00667CD0">
              <w:rPr>
                <w:b/>
                <w:bCs/>
                <w:lang w:val="fr-FR"/>
              </w:rPr>
              <w:t>Ireland</w:t>
            </w:r>
          </w:p>
          <w:p w:rsidR="009A7917" w:rsidRPr="005A7A4D" w:rsidRDefault="009A7917" w:rsidP="009A7917">
            <w:r w:rsidRPr="00667CD0">
              <w:rPr>
                <w:lang w:val="fr-FR"/>
              </w:rPr>
              <w:t xml:space="preserve">sanofi-aventis Ireland Ltd. </w:t>
            </w:r>
            <w:r w:rsidRPr="005A7A4D">
              <w:t>T/A SANOFI</w:t>
            </w:r>
          </w:p>
          <w:p w:rsidR="009A7917" w:rsidRPr="005A7A4D" w:rsidRDefault="009A7917" w:rsidP="009A7917">
            <w:r w:rsidRPr="005A7A4D">
              <w:t>Tel: +353 (0) 1 403 56 00</w:t>
            </w:r>
          </w:p>
          <w:p w:rsidR="006603C5" w:rsidRPr="005A7A4D" w:rsidRDefault="006603C5" w:rsidP="009A7917">
            <w:pPr>
              <w:rPr>
                <w:szCs w:val="22"/>
              </w:rPr>
            </w:pPr>
          </w:p>
        </w:tc>
        <w:tc>
          <w:tcPr>
            <w:tcW w:w="4678" w:type="dxa"/>
          </w:tcPr>
          <w:p w:rsidR="009A7917" w:rsidRPr="005D0F57" w:rsidRDefault="009A7917" w:rsidP="009A7917">
            <w:pPr>
              <w:rPr>
                <w:b/>
                <w:bCs/>
                <w:lang w:val="it-IT"/>
              </w:rPr>
            </w:pPr>
            <w:r w:rsidRPr="005D0F57">
              <w:rPr>
                <w:b/>
                <w:bCs/>
                <w:lang w:val="it-IT"/>
              </w:rPr>
              <w:t>Slovenija</w:t>
            </w:r>
          </w:p>
          <w:p w:rsidR="009A7917" w:rsidRPr="005D0F57" w:rsidRDefault="009A7917" w:rsidP="009A7917">
            <w:pPr>
              <w:rPr>
                <w:lang w:val="it-IT"/>
              </w:rPr>
            </w:pPr>
            <w:r w:rsidRPr="005D0F57">
              <w:rPr>
                <w:lang w:val="it-IT"/>
              </w:rPr>
              <w:t>sanofi-aventis d.o.o.</w:t>
            </w:r>
          </w:p>
          <w:p w:rsidR="009A7917" w:rsidRPr="005A7A4D" w:rsidRDefault="009A7917" w:rsidP="009A7917">
            <w:r w:rsidRPr="005A7A4D">
              <w:t>Tel: +386 1 560 48 00</w:t>
            </w:r>
          </w:p>
          <w:p w:rsidR="006603C5" w:rsidRPr="005A7A4D" w:rsidRDefault="006603C5" w:rsidP="009A7917">
            <w:pPr>
              <w:rPr>
                <w:szCs w:val="22"/>
              </w:rPr>
            </w:pPr>
          </w:p>
        </w:tc>
      </w:tr>
      <w:tr w:rsidR="006603C5" w:rsidRPr="005A7A4D" w:rsidTr="008E6ED7">
        <w:trPr>
          <w:cantSplit/>
        </w:trPr>
        <w:tc>
          <w:tcPr>
            <w:tcW w:w="4644" w:type="dxa"/>
          </w:tcPr>
          <w:p w:rsidR="009A7917" w:rsidRPr="005A7A4D" w:rsidRDefault="009A7917" w:rsidP="009A7917">
            <w:pPr>
              <w:rPr>
                <w:b/>
                <w:bCs/>
                <w:szCs w:val="22"/>
              </w:rPr>
            </w:pPr>
            <w:r w:rsidRPr="005A7A4D">
              <w:rPr>
                <w:b/>
                <w:bCs/>
                <w:szCs w:val="22"/>
              </w:rPr>
              <w:t>Ísland</w:t>
            </w:r>
          </w:p>
          <w:p w:rsidR="009A7917" w:rsidRPr="005A7A4D" w:rsidRDefault="009A7917" w:rsidP="009A7917">
            <w:pPr>
              <w:rPr>
                <w:szCs w:val="22"/>
              </w:rPr>
            </w:pPr>
            <w:r w:rsidRPr="005A7A4D">
              <w:rPr>
                <w:szCs w:val="22"/>
              </w:rPr>
              <w:t>Vistor hf.</w:t>
            </w:r>
          </w:p>
          <w:p w:rsidR="009A7917" w:rsidRPr="005A7A4D" w:rsidRDefault="009A7917" w:rsidP="009A7917">
            <w:pPr>
              <w:rPr>
                <w:szCs w:val="22"/>
              </w:rPr>
            </w:pPr>
            <w:proofErr w:type="spellStart"/>
            <w:r w:rsidRPr="005A7A4D">
              <w:rPr>
                <w:szCs w:val="22"/>
              </w:rPr>
              <w:t>Sími</w:t>
            </w:r>
            <w:proofErr w:type="spellEnd"/>
            <w:r w:rsidRPr="005A7A4D">
              <w:rPr>
                <w:szCs w:val="22"/>
              </w:rPr>
              <w:t>: +354 535 7000</w:t>
            </w:r>
          </w:p>
          <w:p w:rsidR="006603C5" w:rsidRPr="005A7A4D" w:rsidRDefault="006603C5" w:rsidP="009A7917"/>
        </w:tc>
        <w:tc>
          <w:tcPr>
            <w:tcW w:w="4678" w:type="dxa"/>
          </w:tcPr>
          <w:p w:rsidR="009A7917" w:rsidRPr="005D0F57" w:rsidRDefault="009A7917" w:rsidP="009A7917">
            <w:pPr>
              <w:rPr>
                <w:b/>
                <w:bCs/>
                <w:szCs w:val="22"/>
                <w:lang w:val="sv-SE"/>
              </w:rPr>
            </w:pPr>
            <w:r w:rsidRPr="005D0F57">
              <w:rPr>
                <w:b/>
                <w:bCs/>
                <w:szCs w:val="22"/>
                <w:lang w:val="sv-SE"/>
              </w:rPr>
              <w:t>Slovenská republika</w:t>
            </w:r>
          </w:p>
          <w:p w:rsidR="009A7917" w:rsidRPr="005D0F57" w:rsidRDefault="009A7917" w:rsidP="009A7917">
            <w:pPr>
              <w:rPr>
                <w:szCs w:val="22"/>
                <w:lang w:val="sv-SE"/>
              </w:rPr>
            </w:pPr>
            <w:r w:rsidRPr="005D0F57">
              <w:rPr>
                <w:szCs w:val="22"/>
                <w:lang w:val="sv-SE"/>
              </w:rPr>
              <w:t>sanofi-aventis Slovakia s.r.o.</w:t>
            </w:r>
          </w:p>
          <w:p w:rsidR="009A7917" w:rsidRPr="005A7A4D" w:rsidRDefault="009A7917" w:rsidP="009A7917">
            <w:pPr>
              <w:rPr>
                <w:szCs w:val="22"/>
              </w:rPr>
            </w:pPr>
            <w:r w:rsidRPr="005A7A4D">
              <w:rPr>
                <w:szCs w:val="22"/>
              </w:rPr>
              <w:t>Tel: +421 2 33 100 100</w:t>
            </w:r>
          </w:p>
          <w:p w:rsidR="006603C5" w:rsidRPr="005A7A4D" w:rsidRDefault="006603C5" w:rsidP="009A7917"/>
        </w:tc>
      </w:tr>
      <w:tr w:rsidR="006603C5" w:rsidRPr="005A7A4D" w:rsidTr="008E6ED7">
        <w:trPr>
          <w:cantSplit/>
        </w:trPr>
        <w:tc>
          <w:tcPr>
            <w:tcW w:w="4644" w:type="dxa"/>
          </w:tcPr>
          <w:p w:rsidR="009A7917" w:rsidRPr="005D0F57" w:rsidRDefault="009A7917" w:rsidP="009A7917">
            <w:pPr>
              <w:rPr>
                <w:b/>
                <w:bCs/>
                <w:lang w:val="it-IT"/>
              </w:rPr>
            </w:pPr>
            <w:r w:rsidRPr="005D0F57">
              <w:rPr>
                <w:b/>
                <w:bCs/>
                <w:lang w:val="it-IT"/>
              </w:rPr>
              <w:t>Italia</w:t>
            </w:r>
          </w:p>
          <w:p w:rsidR="009A7917" w:rsidRPr="005D0F57" w:rsidRDefault="006608B3" w:rsidP="009A7917">
            <w:pPr>
              <w:rPr>
                <w:lang w:val="it-IT"/>
              </w:rPr>
            </w:pPr>
            <w:r w:rsidRPr="005D0F57">
              <w:rPr>
                <w:lang w:val="it-IT"/>
              </w:rPr>
              <w:t>S</w:t>
            </w:r>
            <w:r w:rsidR="009A7917" w:rsidRPr="005D0F57">
              <w:rPr>
                <w:lang w:val="it-IT"/>
              </w:rPr>
              <w:t>anofi S.</w:t>
            </w:r>
            <w:r w:rsidR="006D6C3B">
              <w:rPr>
                <w:lang w:val="it-IT"/>
              </w:rPr>
              <w:t>r.l.</w:t>
            </w:r>
          </w:p>
          <w:p w:rsidR="009A7917" w:rsidRPr="005A7A4D" w:rsidRDefault="009A7917" w:rsidP="009A7917">
            <w:r w:rsidRPr="005A7A4D">
              <w:t xml:space="preserve">Tel: </w:t>
            </w:r>
            <w:r w:rsidR="006E3098" w:rsidRPr="005A7A4D">
              <w:t xml:space="preserve"> 800 536389</w:t>
            </w:r>
          </w:p>
          <w:p w:rsidR="006603C5" w:rsidRPr="005A7A4D" w:rsidRDefault="006603C5" w:rsidP="009A7917"/>
        </w:tc>
        <w:tc>
          <w:tcPr>
            <w:tcW w:w="4678" w:type="dxa"/>
          </w:tcPr>
          <w:p w:rsidR="009A7917" w:rsidRPr="005A7A4D" w:rsidRDefault="009A7917" w:rsidP="009A7917">
            <w:pPr>
              <w:rPr>
                <w:b/>
                <w:bCs/>
              </w:rPr>
            </w:pPr>
            <w:r w:rsidRPr="005A7A4D">
              <w:rPr>
                <w:b/>
                <w:bCs/>
              </w:rPr>
              <w:t>Suomi/Finland</w:t>
            </w:r>
          </w:p>
          <w:p w:rsidR="009A7917" w:rsidRPr="005A7A4D" w:rsidRDefault="00EB6794" w:rsidP="009A7917">
            <w:r w:rsidRPr="005A7A4D">
              <w:t>Sanofi</w:t>
            </w:r>
            <w:r w:rsidR="009A7917" w:rsidRPr="005A7A4D">
              <w:t xml:space="preserve"> Oy</w:t>
            </w:r>
          </w:p>
          <w:p w:rsidR="009A7917" w:rsidRPr="005A7A4D" w:rsidRDefault="009A7917" w:rsidP="009A7917">
            <w:r w:rsidRPr="005A7A4D">
              <w:t>Puh/Tel: +358 (0) 201 200 300</w:t>
            </w:r>
          </w:p>
          <w:p w:rsidR="006603C5" w:rsidRPr="005A7A4D" w:rsidRDefault="006603C5" w:rsidP="009A7917"/>
        </w:tc>
      </w:tr>
      <w:tr w:rsidR="006603C5" w:rsidRPr="005A7A4D" w:rsidTr="008E6ED7">
        <w:trPr>
          <w:cantSplit/>
        </w:trPr>
        <w:tc>
          <w:tcPr>
            <w:tcW w:w="4644" w:type="dxa"/>
          </w:tcPr>
          <w:p w:rsidR="009A7917" w:rsidRPr="00667CD0" w:rsidRDefault="009A7917" w:rsidP="009A7917">
            <w:pPr>
              <w:rPr>
                <w:b/>
                <w:lang w:val="fr-FR"/>
              </w:rPr>
            </w:pPr>
            <w:proofErr w:type="spellStart"/>
            <w:r w:rsidRPr="005A7A4D">
              <w:rPr>
                <w:b/>
                <w:bCs/>
              </w:rPr>
              <w:t>Κύ</w:t>
            </w:r>
            <w:proofErr w:type="spellEnd"/>
            <w:r w:rsidRPr="005A7A4D">
              <w:rPr>
                <w:b/>
                <w:bCs/>
              </w:rPr>
              <w:t>προς</w:t>
            </w:r>
          </w:p>
          <w:p w:rsidR="009A7917" w:rsidRPr="00667CD0" w:rsidRDefault="009A7917" w:rsidP="009A7917">
            <w:pPr>
              <w:rPr>
                <w:lang w:val="fr-FR"/>
              </w:rPr>
            </w:pPr>
            <w:r w:rsidRPr="00667CD0">
              <w:rPr>
                <w:lang w:val="fr-FR"/>
              </w:rPr>
              <w:t>sanofi-aventis Cyprus Ltd.</w:t>
            </w:r>
          </w:p>
          <w:p w:rsidR="009A7917" w:rsidRPr="00667CD0" w:rsidRDefault="009A7917" w:rsidP="009A7917">
            <w:pPr>
              <w:rPr>
                <w:lang w:val="fr-FR"/>
              </w:rPr>
            </w:pPr>
            <w:r w:rsidRPr="005A7A4D">
              <w:t>Τηλ</w:t>
            </w:r>
            <w:r w:rsidRPr="00667CD0">
              <w:rPr>
                <w:lang w:val="fr-FR"/>
              </w:rPr>
              <w:t>: +357 22 871600</w:t>
            </w:r>
          </w:p>
          <w:p w:rsidR="006603C5" w:rsidRPr="00667CD0" w:rsidRDefault="006603C5" w:rsidP="009A7917">
            <w:pPr>
              <w:rPr>
                <w:lang w:val="fr-FR"/>
              </w:rPr>
            </w:pPr>
          </w:p>
        </w:tc>
        <w:tc>
          <w:tcPr>
            <w:tcW w:w="4678" w:type="dxa"/>
          </w:tcPr>
          <w:p w:rsidR="009A7917" w:rsidRPr="005A7A4D" w:rsidRDefault="009A7917" w:rsidP="009A7917">
            <w:pPr>
              <w:rPr>
                <w:b/>
                <w:bCs/>
              </w:rPr>
            </w:pPr>
            <w:r w:rsidRPr="005A7A4D">
              <w:rPr>
                <w:b/>
                <w:bCs/>
              </w:rPr>
              <w:t>Sverige</w:t>
            </w:r>
          </w:p>
          <w:p w:rsidR="009A7917" w:rsidRPr="005A7A4D" w:rsidRDefault="00EB6794" w:rsidP="009A7917">
            <w:r w:rsidRPr="005A7A4D">
              <w:t>Sanofi</w:t>
            </w:r>
            <w:r w:rsidR="009A7917" w:rsidRPr="005A7A4D">
              <w:t xml:space="preserve"> AB</w:t>
            </w:r>
          </w:p>
          <w:p w:rsidR="009A7917" w:rsidRPr="005A7A4D" w:rsidRDefault="009A7917" w:rsidP="009A7917">
            <w:r w:rsidRPr="005A7A4D">
              <w:t>Tel: +46 (0)8 634 50 00</w:t>
            </w:r>
          </w:p>
          <w:p w:rsidR="006603C5" w:rsidRPr="005A7A4D" w:rsidRDefault="006603C5" w:rsidP="009A7917"/>
        </w:tc>
      </w:tr>
      <w:tr w:rsidR="006603C5" w:rsidRPr="005A7A4D" w:rsidTr="008E6ED7">
        <w:trPr>
          <w:cantSplit/>
        </w:trPr>
        <w:tc>
          <w:tcPr>
            <w:tcW w:w="4644" w:type="dxa"/>
          </w:tcPr>
          <w:p w:rsidR="009A7917" w:rsidRPr="005D0F57" w:rsidRDefault="009A7917" w:rsidP="009A7917">
            <w:pPr>
              <w:rPr>
                <w:b/>
                <w:bCs/>
                <w:lang w:val="it-IT"/>
              </w:rPr>
            </w:pPr>
            <w:r w:rsidRPr="005D0F57">
              <w:rPr>
                <w:b/>
                <w:bCs/>
                <w:lang w:val="it-IT"/>
              </w:rPr>
              <w:t>Latvija</w:t>
            </w:r>
          </w:p>
          <w:p w:rsidR="009A7917" w:rsidRPr="005D0F57" w:rsidRDefault="009A7917" w:rsidP="009A7917">
            <w:pPr>
              <w:rPr>
                <w:lang w:val="it-IT"/>
              </w:rPr>
            </w:pPr>
            <w:r w:rsidRPr="005D0F57">
              <w:rPr>
                <w:lang w:val="it-IT"/>
              </w:rPr>
              <w:t>sanofi-aventis Latvia SIA</w:t>
            </w:r>
          </w:p>
          <w:p w:rsidR="009A7917" w:rsidRPr="005D0F57" w:rsidRDefault="009A7917" w:rsidP="009A7917">
            <w:pPr>
              <w:rPr>
                <w:lang w:val="it-IT"/>
              </w:rPr>
            </w:pPr>
            <w:r w:rsidRPr="005D0F57">
              <w:rPr>
                <w:lang w:val="it-IT"/>
              </w:rPr>
              <w:t>Tel: +371 67 33 24 51</w:t>
            </w:r>
          </w:p>
          <w:p w:rsidR="006603C5" w:rsidRPr="005D0F57" w:rsidRDefault="006603C5" w:rsidP="009A7917">
            <w:pPr>
              <w:rPr>
                <w:lang w:val="it-IT"/>
              </w:rPr>
            </w:pPr>
          </w:p>
        </w:tc>
        <w:tc>
          <w:tcPr>
            <w:tcW w:w="4678" w:type="dxa"/>
          </w:tcPr>
          <w:p w:rsidR="009A7917" w:rsidRPr="005A7A4D" w:rsidRDefault="009A7917" w:rsidP="009A7917">
            <w:pPr>
              <w:rPr>
                <w:b/>
                <w:bCs/>
              </w:rPr>
            </w:pPr>
            <w:r w:rsidRPr="005A7A4D">
              <w:rPr>
                <w:b/>
                <w:bCs/>
              </w:rPr>
              <w:t>United Kingdom</w:t>
            </w:r>
          </w:p>
          <w:p w:rsidR="009A7917" w:rsidRPr="005A7A4D" w:rsidRDefault="009A7917" w:rsidP="009A7917">
            <w:r w:rsidRPr="005A7A4D">
              <w:t>Sanofi-</w:t>
            </w:r>
          </w:p>
          <w:p w:rsidR="009A7917" w:rsidRPr="005A7A4D" w:rsidRDefault="009A7917" w:rsidP="009A7917">
            <w:r w:rsidRPr="005A7A4D">
              <w:t xml:space="preserve">Tel: </w:t>
            </w:r>
            <w:r w:rsidR="00EB6794" w:rsidRPr="005A7A4D">
              <w:t>+44 (0) 845 372 7101</w:t>
            </w:r>
          </w:p>
          <w:p w:rsidR="006603C5" w:rsidRPr="005A7A4D" w:rsidRDefault="006603C5"/>
        </w:tc>
      </w:tr>
    </w:tbl>
    <w:p w:rsidR="006603C5" w:rsidRPr="005A7A4D" w:rsidRDefault="006603C5"/>
    <w:p w:rsidR="006603C5" w:rsidRPr="005A7A4D" w:rsidRDefault="006603C5" w:rsidP="008E6ED7">
      <w:pPr>
        <w:pStyle w:val="EMEABodyText"/>
      </w:pPr>
      <w:r w:rsidRPr="005A7A4D">
        <w:rPr>
          <w:b/>
        </w:rPr>
        <w:t>This leaflet was last revised in</w:t>
      </w:r>
    </w:p>
    <w:p w:rsidR="006603C5" w:rsidRPr="005A7A4D" w:rsidRDefault="006603C5" w:rsidP="008E6ED7">
      <w:pPr>
        <w:pStyle w:val="EMEABodyText"/>
      </w:pPr>
    </w:p>
    <w:p w:rsidR="008A6E80" w:rsidRPr="005A7A4D" w:rsidRDefault="006603C5" w:rsidP="008E6ED7">
      <w:pPr>
        <w:pStyle w:val="EMEABodyText"/>
      </w:pPr>
      <w:r w:rsidRPr="005A7A4D">
        <w:t xml:space="preserve">Detailed information on this medicine is available on the European Medicines Agency web site: </w:t>
      </w:r>
      <w:r w:rsidR="00116C55" w:rsidRPr="00667CD0">
        <w:t>http://www.ema.europa.eu/</w:t>
      </w:r>
    </w:p>
    <w:p w:rsidR="006603C5" w:rsidRPr="005A7A4D" w:rsidRDefault="008A6E80" w:rsidP="008E6ED7">
      <w:pPr>
        <w:pStyle w:val="EMEABodyText"/>
      </w:pPr>
      <w:r w:rsidRPr="005A7A4D">
        <w:br w:type="page"/>
      </w:r>
    </w:p>
    <w:p w:rsidR="006603C5" w:rsidRPr="005A7A4D" w:rsidRDefault="006603C5" w:rsidP="00D81C09">
      <w:pPr>
        <w:pStyle w:val="EMEATitle"/>
      </w:pPr>
      <w:r w:rsidRPr="005A7A4D">
        <w:t>Package leaflet: Information for the user</w:t>
      </w:r>
    </w:p>
    <w:p w:rsidR="006603C5" w:rsidRPr="005A7A4D" w:rsidRDefault="006603C5" w:rsidP="008E6ED7">
      <w:pPr>
        <w:pStyle w:val="EMEATitle"/>
      </w:pPr>
      <w:proofErr w:type="spellStart"/>
      <w:r w:rsidRPr="005A7A4D">
        <w:t>Aprovel</w:t>
      </w:r>
      <w:proofErr w:type="spellEnd"/>
      <w:r w:rsidRPr="005A7A4D">
        <w:t> 300 mg tablets</w:t>
      </w:r>
    </w:p>
    <w:p w:rsidR="006603C5" w:rsidRPr="005A7A4D" w:rsidRDefault="006603C5" w:rsidP="008E6ED7">
      <w:pPr>
        <w:pStyle w:val="EMEATitle"/>
        <w:rPr>
          <w:b w:val="0"/>
        </w:rPr>
      </w:pPr>
      <w:r w:rsidRPr="005A7A4D">
        <w:rPr>
          <w:b w:val="0"/>
        </w:rPr>
        <w:t>irbesartan</w:t>
      </w:r>
    </w:p>
    <w:p w:rsidR="006603C5" w:rsidRPr="005A7A4D" w:rsidRDefault="006603C5">
      <w:pPr>
        <w:pStyle w:val="EMEABodyText"/>
      </w:pPr>
    </w:p>
    <w:p w:rsidR="006603C5" w:rsidRPr="005A7A4D" w:rsidRDefault="006603C5" w:rsidP="008E6ED7">
      <w:pPr>
        <w:pStyle w:val="EMEAHeading3"/>
      </w:pPr>
      <w:r w:rsidRPr="005A7A4D">
        <w:t>Read all of this leaflet carefully before you start taking this medicine because it contains important information for you.</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Keep this leaflet. You may need to read it again.</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If you have any further questions, ask your doctor or pharmacist.</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This medicine has been prescribed for you only. Do not pass it on to others. It may harm them, even if their signs of illness are the same as yours.</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If you get any side effects, talk to your doctor or pharmacist. This includes any possible side effects not listed in this leaflet.</w:t>
      </w:r>
      <w:r w:rsidR="0035710F" w:rsidRPr="005A7A4D">
        <w:t xml:space="preserve"> See section 4.</w:t>
      </w:r>
    </w:p>
    <w:p w:rsidR="006603C5" w:rsidRPr="005A7A4D" w:rsidRDefault="006603C5">
      <w:pPr>
        <w:pStyle w:val="EMEABodyText"/>
      </w:pPr>
    </w:p>
    <w:p w:rsidR="006603C5" w:rsidRPr="005A7A4D" w:rsidRDefault="006603C5" w:rsidP="008E6ED7">
      <w:pPr>
        <w:pStyle w:val="EMEAHeading3"/>
        <w:rPr>
          <w:u w:val="single"/>
        </w:rPr>
      </w:pPr>
      <w:r w:rsidRPr="005A7A4D">
        <w:rPr>
          <w:u w:val="single"/>
        </w:rPr>
        <w:t>What is in this leaflet</w:t>
      </w:r>
    </w:p>
    <w:p w:rsidR="006603C5" w:rsidRPr="005A7A4D" w:rsidRDefault="006603C5">
      <w:pPr>
        <w:pStyle w:val="EMEABodyText"/>
        <w:tabs>
          <w:tab w:val="left" w:pos="567"/>
        </w:tabs>
        <w:ind w:left="567" w:hanging="567"/>
      </w:pPr>
      <w:r w:rsidRPr="005A7A4D">
        <w:t>1.</w:t>
      </w:r>
      <w:r w:rsidRPr="005A7A4D">
        <w:tab/>
        <w:t>What Aprovel is and what it is used for</w:t>
      </w:r>
    </w:p>
    <w:p w:rsidR="006603C5" w:rsidRPr="005A7A4D" w:rsidRDefault="006603C5">
      <w:pPr>
        <w:pStyle w:val="EMEABodyText"/>
        <w:tabs>
          <w:tab w:val="left" w:pos="567"/>
        </w:tabs>
        <w:ind w:left="567" w:hanging="567"/>
      </w:pPr>
      <w:r w:rsidRPr="005A7A4D">
        <w:t>2.</w:t>
      </w:r>
      <w:r w:rsidRPr="005A7A4D">
        <w:tab/>
        <w:t>What you need to know before you take Aprovel</w:t>
      </w:r>
    </w:p>
    <w:p w:rsidR="006603C5" w:rsidRPr="005A7A4D" w:rsidRDefault="006603C5">
      <w:pPr>
        <w:pStyle w:val="EMEABodyText"/>
        <w:tabs>
          <w:tab w:val="left" w:pos="567"/>
        </w:tabs>
        <w:ind w:left="567" w:hanging="567"/>
      </w:pPr>
      <w:r w:rsidRPr="005A7A4D">
        <w:t>3.</w:t>
      </w:r>
      <w:r w:rsidRPr="005A7A4D">
        <w:tab/>
        <w:t>How to take Aprovel</w:t>
      </w:r>
    </w:p>
    <w:p w:rsidR="006603C5" w:rsidRPr="005A7A4D" w:rsidRDefault="006603C5">
      <w:pPr>
        <w:pStyle w:val="EMEABodyText"/>
        <w:tabs>
          <w:tab w:val="left" w:pos="567"/>
        </w:tabs>
        <w:ind w:left="567" w:hanging="567"/>
      </w:pPr>
      <w:r w:rsidRPr="005A7A4D">
        <w:t>4.</w:t>
      </w:r>
      <w:r w:rsidRPr="005A7A4D">
        <w:tab/>
        <w:t>Possible side effects</w:t>
      </w:r>
    </w:p>
    <w:p w:rsidR="006603C5" w:rsidRPr="005A7A4D" w:rsidRDefault="006603C5">
      <w:pPr>
        <w:pStyle w:val="EMEABodyText"/>
        <w:tabs>
          <w:tab w:val="left" w:pos="567"/>
        </w:tabs>
        <w:ind w:left="567" w:hanging="567"/>
      </w:pPr>
      <w:r w:rsidRPr="005A7A4D">
        <w:t>5.</w:t>
      </w:r>
      <w:r w:rsidRPr="005A7A4D">
        <w:tab/>
        <w:t>How to store Aprovel</w:t>
      </w:r>
    </w:p>
    <w:p w:rsidR="006603C5" w:rsidRPr="005A7A4D" w:rsidRDefault="006603C5">
      <w:pPr>
        <w:pStyle w:val="EMEABodyText"/>
        <w:tabs>
          <w:tab w:val="left" w:pos="567"/>
        </w:tabs>
        <w:ind w:left="567" w:hanging="567"/>
      </w:pPr>
      <w:r w:rsidRPr="005A7A4D">
        <w:t>6.</w:t>
      </w:r>
      <w:r w:rsidRPr="005A7A4D">
        <w:tab/>
        <w:t>Contents of the pack and other information</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rPr>
          <w:rFonts w:ascii="Times New Roman Bold" w:hAnsi="Times New Roman Bold"/>
          <w:caps w:val="0"/>
        </w:rPr>
      </w:pPr>
      <w:r w:rsidRPr="005A7A4D">
        <w:t>1.</w:t>
      </w:r>
      <w:r w:rsidRPr="005A7A4D">
        <w:tab/>
      </w:r>
      <w:r w:rsidRPr="005A7A4D">
        <w:rPr>
          <w:rFonts w:ascii="Times New Roman Bold" w:hAnsi="Times New Roman Bold"/>
          <w:caps w:val="0"/>
        </w:rPr>
        <w:t>What Aprovel is and what it is used for</w:t>
      </w:r>
    </w:p>
    <w:p w:rsidR="006603C5" w:rsidRPr="005A7A4D" w:rsidRDefault="006603C5" w:rsidP="008E6ED7">
      <w:pPr>
        <w:pStyle w:val="EMEAHeading1"/>
      </w:pPr>
    </w:p>
    <w:p w:rsidR="006603C5" w:rsidRPr="005A7A4D" w:rsidRDefault="006603C5" w:rsidP="008E6ED7">
      <w:pPr>
        <w:pStyle w:val="EMEABodyText"/>
      </w:pPr>
      <w:r w:rsidRPr="005A7A4D">
        <w:t>Aprovel belongs to a group of medicines known as angiotensin-II receptor antagonists. Angiotensin-II is a substance produced in the body which binds to receptors in blood vessels causing them to tighten. This results in an increase in blood pressure. Aprovel prevents the binding of angiotensin-II to these receptors, causing the blood vessels to relax and the blood pressure to lower. Aprovel slows the decrease of kidney function in patients with high blood pressure and type 2 diabetes.</w:t>
      </w:r>
    </w:p>
    <w:p w:rsidR="006603C5" w:rsidRPr="005A7A4D" w:rsidRDefault="006603C5">
      <w:pPr>
        <w:pStyle w:val="EMEABodyText"/>
      </w:pPr>
    </w:p>
    <w:p w:rsidR="006603C5" w:rsidRPr="005A7A4D" w:rsidRDefault="006603C5" w:rsidP="008E6ED7">
      <w:pPr>
        <w:pStyle w:val="EMEABodyText"/>
      </w:pPr>
      <w:r w:rsidRPr="005A7A4D">
        <w:t>Aprovel is used in adult patients</w:t>
      </w:r>
    </w:p>
    <w:p w:rsidR="006603C5" w:rsidRPr="005A7A4D" w:rsidRDefault="006603C5" w:rsidP="00D82BCE">
      <w:pPr>
        <w:pStyle w:val="EMEABodyTextIndent"/>
        <w:numPr>
          <w:ilvl w:val="0"/>
          <w:numId w:val="3"/>
        </w:numPr>
        <w:ind w:left="567" w:hanging="567"/>
      </w:pPr>
      <w:r w:rsidRPr="005A7A4D">
        <w:t>to treat high blood pressure (</w:t>
      </w:r>
      <w:r w:rsidRPr="005A7A4D">
        <w:rPr>
          <w:i/>
        </w:rPr>
        <w:t>essential hypertension</w:t>
      </w:r>
      <w:r w:rsidRPr="005A7A4D">
        <w:t>)</w:t>
      </w:r>
    </w:p>
    <w:p w:rsidR="006603C5" w:rsidRPr="005A7A4D" w:rsidRDefault="006603C5" w:rsidP="00D82BCE">
      <w:pPr>
        <w:pStyle w:val="EMEABodyTextIndent"/>
        <w:numPr>
          <w:ilvl w:val="0"/>
          <w:numId w:val="3"/>
        </w:numPr>
        <w:ind w:left="567" w:hanging="567"/>
      </w:pPr>
      <w:r w:rsidRPr="005A7A4D">
        <w:t>to protect the kidney in patients with high blood pressure, type 2 diabetes and laboratory evidence of impaired kidney function.</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pPr>
      <w:r w:rsidRPr="005A7A4D">
        <w:t>2.</w:t>
      </w:r>
      <w:r w:rsidRPr="005A7A4D">
        <w:tab/>
      </w:r>
      <w:r w:rsidRPr="005A7A4D">
        <w:rPr>
          <w:rFonts w:ascii="Times New Roman Bold" w:hAnsi="Times New Roman Bold"/>
          <w:caps w:val="0"/>
        </w:rPr>
        <w:t>What you need to know before you take Aprovel</w:t>
      </w:r>
    </w:p>
    <w:p w:rsidR="006603C5" w:rsidRPr="005A7A4D" w:rsidRDefault="006603C5" w:rsidP="008E6ED7">
      <w:pPr>
        <w:pStyle w:val="EMEAHeading1"/>
      </w:pPr>
    </w:p>
    <w:p w:rsidR="006603C5" w:rsidRPr="005A7A4D" w:rsidRDefault="006603C5" w:rsidP="008E6ED7">
      <w:pPr>
        <w:pStyle w:val="EMEAHeading3"/>
      </w:pPr>
      <w:r w:rsidRPr="005A7A4D">
        <w:t>Do not take Aprovel</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are </w:t>
      </w:r>
      <w:r w:rsidRPr="005A7A4D">
        <w:rPr>
          <w:b/>
        </w:rPr>
        <w:t>allergic</w:t>
      </w:r>
      <w:r w:rsidRPr="005A7A4D">
        <w:t xml:space="preserve"> to irbesartan or any other ingredients of this medicine (listed in section 6)</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are </w:t>
      </w:r>
      <w:r w:rsidRPr="005A7A4D">
        <w:rPr>
          <w:b/>
        </w:rPr>
        <w:t>more than 3 months pregnant</w:t>
      </w:r>
      <w:r w:rsidRPr="005A7A4D">
        <w:t>. (It is also better to avoid Aprovel in early pregnancy – see pregnancy section)</w:t>
      </w:r>
    </w:p>
    <w:p w:rsidR="006603C5" w:rsidRPr="005A7A4D" w:rsidRDefault="006603C5" w:rsidP="002E4E3D">
      <w:pPr>
        <w:pStyle w:val="EMEABodyTextIndent"/>
        <w:numPr>
          <w:ilvl w:val="0"/>
          <w:numId w:val="6"/>
        </w:numPr>
        <w:tabs>
          <w:tab w:val="clear" w:pos="360"/>
          <w:tab w:val="num" w:pos="550"/>
        </w:tabs>
        <w:ind w:left="550" w:hanging="550"/>
        <w:rPr>
          <w:i/>
          <w:color w:val="FF0000"/>
        </w:rPr>
      </w:pPr>
      <w:r w:rsidRPr="005A7A4D">
        <w:rPr>
          <w:b/>
        </w:rPr>
        <w:t xml:space="preserve">if you have diabetes or impaired kidney function </w:t>
      </w:r>
      <w:r w:rsidRPr="005A7A4D">
        <w:t>and you are treated with</w:t>
      </w:r>
      <w:r w:rsidR="00F676C4" w:rsidRPr="005A7A4D">
        <w:t xml:space="preserve">  a blood pressure lowering medicine containing</w:t>
      </w:r>
      <w:r w:rsidRPr="005A7A4D">
        <w:t xml:space="preserve"> aliskiren</w:t>
      </w:r>
    </w:p>
    <w:p w:rsidR="000755EE" w:rsidRPr="005A7A4D" w:rsidRDefault="000755EE" w:rsidP="00D81C09">
      <w:pPr>
        <w:pStyle w:val="EMEAHeading3"/>
      </w:pPr>
    </w:p>
    <w:p w:rsidR="006603C5" w:rsidRPr="005A7A4D" w:rsidRDefault="006603C5" w:rsidP="00D81C09">
      <w:pPr>
        <w:pStyle w:val="EMEAHeading3"/>
      </w:pPr>
      <w:r w:rsidRPr="005A7A4D">
        <w:t>Warning and precautions</w:t>
      </w:r>
    </w:p>
    <w:p w:rsidR="006603C5" w:rsidRPr="005A7A4D" w:rsidRDefault="006603C5" w:rsidP="008E6ED7">
      <w:pPr>
        <w:pStyle w:val="EMEAHeading3"/>
      </w:pPr>
      <w:r w:rsidRPr="005A7A4D">
        <w:rPr>
          <w:b w:val="0"/>
        </w:rPr>
        <w:t>Talk to your doctor before taking Aprovel and</w:t>
      </w:r>
      <w:r w:rsidRPr="005A7A4D">
        <w:t xml:space="preserve"> if any of the following apply to you:</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get </w:t>
      </w:r>
      <w:r w:rsidRPr="005A7A4D">
        <w:rPr>
          <w:b/>
        </w:rPr>
        <w:t>excessive vomiting or diarrhoea</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kidney problems</w:t>
      </w:r>
    </w:p>
    <w:p w:rsidR="006603C5" w:rsidRPr="005A7A4D" w:rsidRDefault="006603C5">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heart problems</w:t>
      </w:r>
    </w:p>
    <w:p w:rsidR="006603C5" w:rsidRDefault="006603C5" w:rsidP="00D82BCE">
      <w:pPr>
        <w:pStyle w:val="EMEABodyTextIndent"/>
        <w:numPr>
          <w:ilvl w:val="0"/>
          <w:numId w:val="3"/>
        </w:numPr>
        <w:ind w:left="567" w:hanging="567"/>
      </w:pPr>
      <w:r w:rsidRPr="005A7A4D">
        <w:t xml:space="preserve">if you receive Aprovel for </w:t>
      </w:r>
      <w:r w:rsidRPr="005A7A4D">
        <w:rPr>
          <w:b/>
        </w:rPr>
        <w:t>diabetic kidney disease</w:t>
      </w:r>
      <w:r w:rsidRPr="005A7A4D">
        <w:t>. In this case your doctor may perform regular blood tests, especially for measuring blood potassium levels in case of poor kidney function</w:t>
      </w:r>
    </w:p>
    <w:p w:rsidR="00927119" w:rsidRPr="00927119" w:rsidRDefault="00927119" w:rsidP="005D0F57">
      <w:pPr>
        <w:pStyle w:val="EMEABodyTextIndent"/>
        <w:numPr>
          <w:ilvl w:val="0"/>
          <w:numId w:val="3"/>
        </w:numPr>
        <w:tabs>
          <w:tab w:val="left" w:pos="567"/>
        </w:tabs>
        <w:ind w:left="567" w:hanging="567"/>
      </w:pPr>
      <w:r>
        <w:t>i</w:t>
      </w:r>
      <w:r w:rsidRPr="004B38A4">
        <w:t xml:space="preserve">f </w:t>
      </w:r>
      <w:r w:rsidRPr="00FC00C6">
        <w:t xml:space="preserve">you </w:t>
      </w:r>
      <w:r>
        <w:t xml:space="preserve">develop </w:t>
      </w:r>
      <w:r w:rsidRPr="00282F69">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6603C5" w:rsidRPr="005A7A4D" w:rsidRDefault="006603C5">
      <w:pPr>
        <w:pStyle w:val="EMEABodyTextIndent"/>
        <w:numPr>
          <w:ilvl w:val="0"/>
          <w:numId w:val="0"/>
        </w:numPr>
        <w:tabs>
          <w:tab w:val="left" w:pos="567"/>
        </w:tabs>
        <w:ind w:left="567" w:hanging="567"/>
        <w:rPr>
          <w:b/>
        </w:rPr>
      </w:pPr>
      <w:r w:rsidRPr="005A7A4D">
        <w:rPr>
          <w:rFonts w:ascii="Wingdings" w:hAnsi="Wingdings"/>
        </w:rPr>
        <w:t></w:t>
      </w:r>
      <w:r w:rsidRPr="005A7A4D">
        <w:rPr>
          <w:rFonts w:ascii="Wingdings" w:hAnsi="Wingdings"/>
        </w:rPr>
        <w:tab/>
      </w:r>
      <w:r w:rsidRPr="005A7A4D">
        <w:t xml:space="preserve">if you are </w:t>
      </w:r>
      <w:r w:rsidRPr="005A7A4D">
        <w:rPr>
          <w:b/>
        </w:rPr>
        <w:t>going to have an operation</w:t>
      </w:r>
      <w:r w:rsidRPr="005A7A4D">
        <w:t xml:space="preserve"> (surgery) or </w:t>
      </w:r>
      <w:r w:rsidRPr="005A7A4D">
        <w:rPr>
          <w:b/>
        </w:rPr>
        <w:t>be given anaesthetics</w:t>
      </w:r>
    </w:p>
    <w:p w:rsidR="006603C5" w:rsidRPr="005A7A4D" w:rsidRDefault="006603C5" w:rsidP="002E4E3D">
      <w:pPr>
        <w:pStyle w:val="EMEABodyTextIndent"/>
        <w:numPr>
          <w:ilvl w:val="0"/>
          <w:numId w:val="13"/>
        </w:numPr>
        <w:tabs>
          <w:tab w:val="num" w:pos="550"/>
        </w:tabs>
      </w:pPr>
      <w:r w:rsidRPr="005A7A4D">
        <w:t xml:space="preserve">if you are taking </w:t>
      </w:r>
      <w:r w:rsidR="009635FA" w:rsidRPr="005A7A4D">
        <w:t>any of the following medicines used to treat high blood pressure:</w:t>
      </w:r>
    </w:p>
    <w:p w:rsidR="000B4BBA" w:rsidRPr="005A7A4D" w:rsidRDefault="000B4BBA" w:rsidP="002E4E3D">
      <w:pPr>
        <w:pStyle w:val="EMEABodyTextIndent"/>
        <w:numPr>
          <w:ilvl w:val="1"/>
          <w:numId w:val="13"/>
        </w:numPr>
      </w:pPr>
      <w:r w:rsidRPr="005A7A4D">
        <w:t>an ACE-inhibitor (for example enalapril, lisinopril, ramipril), in particular if you have diabetes-related kidney problems.</w:t>
      </w:r>
    </w:p>
    <w:p w:rsidR="000B4BBA" w:rsidRPr="005A7A4D" w:rsidRDefault="000B4BBA" w:rsidP="002E4E3D">
      <w:pPr>
        <w:pStyle w:val="EMEABodyText"/>
        <w:numPr>
          <w:ilvl w:val="1"/>
          <w:numId w:val="13"/>
        </w:numPr>
      </w:pPr>
      <w:r w:rsidRPr="005A7A4D">
        <w:t>aliskiren</w:t>
      </w:r>
    </w:p>
    <w:p w:rsidR="00544C15" w:rsidRPr="005A7A4D" w:rsidRDefault="00544C15" w:rsidP="009635FA">
      <w:pPr>
        <w:pStyle w:val="EMEABodyText"/>
      </w:pPr>
    </w:p>
    <w:p w:rsidR="009635FA" w:rsidRPr="005A7A4D" w:rsidRDefault="009635FA" w:rsidP="009635FA">
      <w:pPr>
        <w:pStyle w:val="EMEABodyText"/>
      </w:pPr>
      <w:r w:rsidRPr="005A7A4D">
        <w:t>Your doctor may check your kidney function, blood pressure, and the amount of electrolytes (e.g. potassium) in your blood at regular intervals.</w:t>
      </w:r>
    </w:p>
    <w:p w:rsidR="009635FA" w:rsidRPr="005A7A4D" w:rsidRDefault="009635FA" w:rsidP="009635FA">
      <w:pPr>
        <w:pStyle w:val="EMEABodyText"/>
      </w:pPr>
    </w:p>
    <w:p w:rsidR="009635FA" w:rsidRPr="005A7A4D" w:rsidRDefault="009635FA" w:rsidP="009635FA">
      <w:pPr>
        <w:pStyle w:val="EMEABodyText"/>
      </w:pPr>
      <w:r w:rsidRPr="005A7A4D">
        <w:t xml:space="preserve">See also information under the heading “Do not take </w:t>
      </w:r>
      <w:proofErr w:type="spellStart"/>
      <w:r w:rsidRPr="005A7A4D">
        <w:t>Aprovel</w:t>
      </w:r>
      <w:proofErr w:type="spellEnd"/>
      <w:r w:rsidRPr="005A7A4D">
        <w:t>”.</w:t>
      </w:r>
    </w:p>
    <w:p w:rsidR="006603C5" w:rsidRPr="005A7A4D" w:rsidRDefault="006603C5" w:rsidP="008E6ED7">
      <w:pPr>
        <w:pStyle w:val="EMEABodyText"/>
      </w:pPr>
    </w:p>
    <w:p w:rsidR="006603C5" w:rsidRPr="005A7A4D" w:rsidRDefault="006603C5" w:rsidP="008E6ED7">
      <w:pPr>
        <w:pStyle w:val="EMEABodyText"/>
      </w:pPr>
      <w:r w:rsidRPr="005A7A4D">
        <w:t>You must tell your doctor if you think you are (</w:t>
      </w:r>
      <w:r w:rsidRPr="005A7A4D">
        <w:rPr>
          <w:u w:val="single"/>
        </w:rPr>
        <w:t>or might become</w:t>
      </w:r>
      <w:r w:rsidRPr="005A7A4D">
        <w:t>) pregnant. Aprovel is not recommended in early pregnancy, and must not be taken if you are more than 3 months pregnant, as it may cause serious harm to your baby if used at that stage (see pregnancy section).</w:t>
      </w:r>
    </w:p>
    <w:p w:rsidR="006603C5" w:rsidRPr="005A7A4D" w:rsidRDefault="006603C5" w:rsidP="008E6ED7">
      <w:pPr>
        <w:pStyle w:val="EMEABodyText"/>
      </w:pPr>
    </w:p>
    <w:p w:rsidR="006603C5" w:rsidRPr="005A7A4D" w:rsidRDefault="006603C5" w:rsidP="008E6ED7">
      <w:pPr>
        <w:pStyle w:val="EMEAHeading3"/>
      </w:pPr>
      <w:r w:rsidRPr="005A7A4D">
        <w:t>Children and adolescents</w:t>
      </w:r>
    </w:p>
    <w:p w:rsidR="006603C5" w:rsidRPr="005A7A4D" w:rsidRDefault="006603C5" w:rsidP="008E6ED7">
      <w:pPr>
        <w:pStyle w:val="EMEABodyText"/>
      </w:pPr>
      <w:r w:rsidRPr="005A7A4D">
        <w:t>This medicinal product should not be used in children and adolescents because the safety and efficacy have not yet been fully established.</w:t>
      </w:r>
    </w:p>
    <w:p w:rsidR="006603C5" w:rsidRPr="005A7A4D" w:rsidRDefault="006603C5" w:rsidP="008E6ED7">
      <w:pPr>
        <w:pStyle w:val="EMEAHeading3"/>
      </w:pPr>
    </w:p>
    <w:p w:rsidR="006603C5" w:rsidRPr="005A7A4D" w:rsidRDefault="006603C5" w:rsidP="008E6ED7">
      <w:pPr>
        <w:pStyle w:val="EMEAHeading3"/>
      </w:pPr>
      <w:r w:rsidRPr="005A7A4D">
        <w:t>Other medicines and Aprovel</w:t>
      </w:r>
    </w:p>
    <w:p w:rsidR="006603C5" w:rsidRPr="005A7A4D" w:rsidRDefault="006603C5" w:rsidP="008E6ED7">
      <w:pPr>
        <w:pStyle w:val="EMEABodyText"/>
      </w:pPr>
      <w:r w:rsidRPr="005A7A4D">
        <w:t>Tell your doctor or pharmacist if you are taking, have recently taken or might take any other medicines.</w:t>
      </w:r>
    </w:p>
    <w:p w:rsidR="006603C5" w:rsidRPr="005A7A4D" w:rsidRDefault="006603C5" w:rsidP="008E6ED7">
      <w:pPr>
        <w:pStyle w:val="EMEABodyText"/>
      </w:pPr>
    </w:p>
    <w:p w:rsidR="009635FA" w:rsidRPr="005A7A4D" w:rsidRDefault="00CA6B29" w:rsidP="00CA6B29">
      <w:pPr>
        <w:pStyle w:val="EMEABodyText"/>
      </w:pPr>
      <w:r w:rsidRPr="005A7A4D">
        <w:t>Your doctor may need to change your dose and/or to take other precautions</w:t>
      </w:r>
      <w:r w:rsidR="009635FA" w:rsidRPr="005A7A4D">
        <w:t>:</w:t>
      </w:r>
    </w:p>
    <w:p w:rsidR="00CA6B29" w:rsidRPr="005A7A4D" w:rsidRDefault="009635FA" w:rsidP="00CA6B29">
      <w:pPr>
        <w:pStyle w:val="EMEABodyText"/>
      </w:pPr>
      <w:r w:rsidRPr="005A7A4D">
        <w:t>I</w:t>
      </w:r>
      <w:r w:rsidR="00CA6B29" w:rsidRPr="005A7A4D">
        <w:t>f you are taking</w:t>
      </w:r>
      <w:r w:rsidR="00050BE5" w:rsidRPr="005A7A4D">
        <w:t xml:space="preserve"> </w:t>
      </w:r>
      <w:r w:rsidRPr="005A7A4D">
        <w:t xml:space="preserve">an ACE-inhibitor or </w:t>
      </w:r>
      <w:r w:rsidR="00CA6B29" w:rsidRPr="005A7A4D">
        <w:t>alisk</w:t>
      </w:r>
      <w:r w:rsidR="00D81C09" w:rsidRPr="005A7A4D">
        <w:t>i</w:t>
      </w:r>
      <w:r w:rsidR="00CA6B29" w:rsidRPr="005A7A4D">
        <w:t>r</w:t>
      </w:r>
      <w:r w:rsidR="00D81C09" w:rsidRPr="005A7A4D">
        <w:t>e</w:t>
      </w:r>
      <w:r w:rsidR="00CA6B29" w:rsidRPr="005A7A4D">
        <w:t>n</w:t>
      </w:r>
      <w:r w:rsidRPr="005A7A4D">
        <w:t xml:space="preserve"> (see also information under the headings “Do not take </w:t>
      </w:r>
      <w:proofErr w:type="spellStart"/>
      <w:r w:rsidRPr="005A7A4D">
        <w:t>Aprovel</w:t>
      </w:r>
      <w:proofErr w:type="spellEnd"/>
      <w:r w:rsidRPr="005A7A4D">
        <w:t xml:space="preserve">” and “Warnings and </w:t>
      </w:r>
      <w:r w:rsidR="00D0012C" w:rsidRPr="005A7A4D">
        <w:t>p</w:t>
      </w:r>
      <w:r w:rsidRPr="005A7A4D">
        <w:t>recautions”</w:t>
      </w:r>
      <w:r w:rsidR="00BC481C" w:rsidRPr="005A7A4D">
        <w:t>)</w:t>
      </w:r>
      <w:r w:rsidR="00CA6B29" w:rsidRPr="005A7A4D">
        <w:t>.</w:t>
      </w:r>
    </w:p>
    <w:p w:rsidR="00CA6B29" w:rsidRPr="005A7A4D" w:rsidRDefault="00CA6B29" w:rsidP="008E6ED7">
      <w:pPr>
        <w:pStyle w:val="EMEABodyText"/>
      </w:pPr>
    </w:p>
    <w:p w:rsidR="006603C5" w:rsidRPr="005A7A4D" w:rsidRDefault="006603C5" w:rsidP="008E6ED7">
      <w:pPr>
        <w:pStyle w:val="EMEABodyText"/>
      </w:pPr>
      <w:r w:rsidRPr="005A7A4D">
        <w:rPr>
          <w:b/>
        </w:rPr>
        <w:t>You may need to have blood checks if you take:</w:t>
      </w:r>
    </w:p>
    <w:p w:rsidR="006603C5" w:rsidRPr="005A7A4D" w:rsidRDefault="006603C5" w:rsidP="00D82BCE">
      <w:pPr>
        <w:pStyle w:val="EMEABodyTextIndent"/>
        <w:numPr>
          <w:ilvl w:val="0"/>
          <w:numId w:val="3"/>
        </w:numPr>
        <w:ind w:left="567" w:hanging="567"/>
      </w:pPr>
      <w:r w:rsidRPr="005A7A4D">
        <w:t>potassium supplements</w:t>
      </w:r>
    </w:p>
    <w:p w:rsidR="006603C5" w:rsidRPr="005A7A4D" w:rsidRDefault="006603C5" w:rsidP="00D82BCE">
      <w:pPr>
        <w:pStyle w:val="EMEABodyTextIndent"/>
        <w:numPr>
          <w:ilvl w:val="0"/>
          <w:numId w:val="3"/>
        </w:numPr>
        <w:ind w:left="567" w:hanging="567"/>
      </w:pPr>
      <w:r w:rsidRPr="005A7A4D">
        <w:t>salt substitutes containing potassium</w:t>
      </w:r>
    </w:p>
    <w:p w:rsidR="006603C5" w:rsidRPr="005A7A4D" w:rsidRDefault="006603C5" w:rsidP="00D82BCE">
      <w:pPr>
        <w:pStyle w:val="EMEABodyTextIndent"/>
        <w:numPr>
          <w:ilvl w:val="0"/>
          <w:numId w:val="3"/>
        </w:numPr>
        <w:ind w:left="567" w:hanging="567"/>
      </w:pPr>
      <w:r w:rsidRPr="005A7A4D">
        <w:t>potassium-sparing medicines (such as certain diuretics)</w:t>
      </w:r>
    </w:p>
    <w:p w:rsidR="006603C5" w:rsidRPr="005A7A4D" w:rsidRDefault="006603C5" w:rsidP="00D82BCE">
      <w:pPr>
        <w:pStyle w:val="EMEABodyTextIndent"/>
        <w:numPr>
          <w:ilvl w:val="0"/>
          <w:numId w:val="3"/>
        </w:numPr>
        <w:ind w:left="567" w:hanging="567"/>
      </w:pPr>
      <w:r w:rsidRPr="005A7A4D">
        <w:t>medicines</w:t>
      </w:r>
      <w:r w:rsidRPr="005A7A4D" w:rsidDel="001B576F">
        <w:t xml:space="preserve"> </w:t>
      </w:r>
      <w:r w:rsidRPr="005A7A4D">
        <w:t>containing lithium</w:t>
      </w:r>
    </w:p>
    <w:p w:rsidR="006603C5" w:rsidRDefault="00387DAF" w:rsidP="006554B2">
      <w:pPr>
        <w:pStyle w:val="EMEABodyTextIndent"/>
        <w:numPr>
          <w:ilvl w:val="0"/>
          <w:numId w:val="3"/>
        </w:numPr>
        <w:ind w:left="567" w:hanging="567"/>
      </w:pPr>
      <w:r>
        <w:t>r</w:t>
      </w:r>
      <w:r w:rsidR="006554B2" w:rsidRPr="007E2242">
        <w:t>epaglinide</w:t>
      </w:r>
      <w:r w:rsidR="006554B2" w:rsidRPr="00FB1634">
        <w:t xml:space="preserve"> (medication used for lowering blood sugar levels)</w:t>
      </w:r>
    </w:p>
    <w:p w:rsidR="006554B2" w:rsidRPr="006554B2" w:rsidRDefault="006554B2" w:rsidP="006554B2">
      <w:pPr>
        <w:pStyle w:val="EMEABodyText"/>
      </w:pPr>
    </w:p>
    <w:p w:rsidR="006603C5" w:rsidRPr="005A7A4D" w:rsidRDefault="006603C5" w:rsidP="008E6ED7">
      <w:pPr>
        <w:pStyle w:val="EMEABodyText"/>
      </w:pPr>
      <w:r w:rsidRPr="005A7A4D">
        <w:t>If you take certain painkillers, called non-steroidal anti-inflammatory drugs, the effect of irbesartan may be reduced.</w:t>
      </w:r>
    </w:p>
    <w:p w:rsidR="006603C5" w:rsidRPr="005A7A4D" w:rsidRDefault="006603C5" w:rsidP="008E6ED7">
      <w:pPr>
        <w:pStyle w:val="EMEABodyText"/>
      </w:pPr>
    </w:p>
    <w:p w:rsidR="006603C5" w:rsidRPr="005A7A4D" w:rsidRDefault="006603C5" w:rsidP="008E6ED7">
      <w:pPr>
        <w:pStyle w:val="EMEAHeading3"/>
      </w:pPr>
      <w:r w:rsidRPr="005A7A4D">
        <w:t>Aprovel with food and drink</w:t>
      </w:r>
    </w:p>
    <w:p w:rsidR="006603C5" w:rsidRPr="005A7A4D" w:rsidRDefault="006603C5" w:rsidP="008E6ED7">
      <w:pPr>
        <w:pStyle w:val="EMEABodyText"/>
      </w:pPr>
      <w:r w:rsidRPr="005A7A4D">
        <w:t>Aprovel can be taken with or without food.</w:t>
      </w:r>
    </w:p>
    <w:p w:rsidR="006603C5" w:rsidRPr="005A7A4D" w:rsidRDefault="006603C5" w:rsidP="008E6ED7">
      <w:pPr>
        <w:pStyle w:val="EMEABodyText"/>
      </w:pPr>
    </w:p>
    <w:p w:rsidR="006603C5" w:rsidRPr="005A7A4D" w:rsidRDefault="006603C5" w:rsidP="008E6ED7">
      <w:pPr>
        <w:pStyle w:val="EMEAHeading3"/>
      </w:pPr>
      <w:r w:rsidRPr="005A7A4D">
        <w:t>Pregnancy and breast-feeding</w:t>
      </w:r>
    </w:p>
    <w:p w:rsidR="006603C5" w:rsidRPr="005A7A4D" w:rsidRDefault="006603C5" w:rsidP="008E6ED7">
      <w:pPr>
        <w:pStyle w:val="EMEAHeading2"/>
      </w:pPr>
      <w:r w:rsidRPr="005A7A4D">
        <w:t>Pregnancy</w:t>
      </w:r>
    </w:p>
    <w:p w:rsidR="006603C5" w:rsidRPr="005A7A4D" w:rsidRDefault="006603C5">
      <w:pPr>
        <w:pStyle w:val="EMEABodyText"/>
      </w:pPr>
      <w:r w:rsidRPr="005A7A4D">
        <w:t>You must tell your doctor if you think you are (</w:t>
      </w:r>
      <w:r w:rsidRPr="005A7A4D">
        <w:rPr>
          <w:u w:val="single"/>
        </w:rPr>
        <w:t>or might become</w:t>
      </w:r>
      <w:r w:rsidRPr="005A7A4D">
        <w:t xml:space="preserve">) pregnant. Your doctor will normally advise you to stop taking Aprovel before you become pregnant or as soon as you know you are pregnant and will advise you to take another medicine instead of </w:t>
      </w:r>
      <w:proofErr w:type="spellStart"/>
      <w:r w:rsidRPr="005A7A4D">
        <w:t>Aprovel</w:t>
      </w:r>
      <w:proofErr w:type="spellEnd"/>
      <w:r w:rsidRPr="005A7A4D">
        <w:t>. Aprovel is not recommended in early pregnancy, and must not be taken when more than 3 months pregnant, as it may cause serious harm to your baby if used after the third month of pregnancy.</w:t>
      </w:r>
    </w:p>
    <w:p w:rsidR="006603C5" w:rsidRPr="005A7A4D" w:rsidRDefault="006603C5">
      <w:pPr>
        <w:pStyle w:val="EMEABodyText"/>
      </w:pPr>
    </w:p>
    <w:p w:rsidR="006603C5" w:rsidRPr="005A7A4D" w:rsidRDefault="006603C5" w:rsidP="008E6ED7">
      <w:pPr>
        <w:pStyle w:val="EMEAHeading2"/>
      </w:pPr>
      <w:r w:rsidRPr="005A7A4D">
        <w:t>Breast-feeding</w:t>
      </w:r>
    </w:p>
    <w:p w:rsidR="006603C5" w:rsidRPr="005A7A4D" w:rsidRDefault="006603C5" w:rsidP="008E6ED7">
      <w:pPr>
        <w:pStyle w:val="EMEABodyText"/>
      </w:pPr>
      <w:r w:rsidRPr="005A7A4D">
        <w:t xml:space="preserve">Tell your doctor if you are breast-feeding or about to start breast-feeding. Aprovel is not recommended for mothers who are breast-feeding, and your doctor may choose another treatment for you if you wish to breast-feed, especially if your baby is </w:t>
      </w:r>
      <w:proofErr w:type="spellStart"/>
      <w:r w:rsidRPr="005A7A4D">
        <w:t>newborn</w:t>
      </w:r>
      <w:proofErr w:type="spellEnd"/>
      <w:r w:rsidRPr="005A7A4D">
        <w:t>, or was born prematurely.</w:t>
      </w:r>
    </w:p>
    <w:p w:rsidR="006603C5" w:rsidRPr="005A7A4D" w:rsidRDefault="006603C5">
      <w:pPr>
        <w:pStyle w:val="EMEABodyText"/>
      </w:pPr>
    </w:p>
    <w:p w:rsidR="006603C5" w:rsidRPr="005A7A4D" w:rsidRDefault="006603C5" w:rsidP="008E6ED7">
      <w:pPr>
        <w:pStyle w:val="EMEAHeading3"/>
      </w:pPr>
      <w:r w:rsidRPr="005A7A4D">
        <w:t>Driving and using machines</w:t>
      </w:r>
    </w:p>
    <w:p w:rsidR="006603C5" w:rsidRPr="005A7A4D" w:rsidRDefault="006603C5">
      <w:pPr>
        <w:pStyle w:val="EMEABodyText"/>
      </w:pPr>
      <w:r w:rsidRPr="005A7A4D">
        <w:t>Aprovel is unlikely to affect your ability to drive or use machines. However, occasionally dizziness or weariness may occur during treatment of high blood pressure. If you experience these, talk to your doctor before attempting to drive or use machines.</w:t>
      </w:r>
    </w:p>
    <w:p w:rsidR="006603C5" w:rsidRPr="005A7A4D" w:rsidRDefault="006603C5">
      <w:pPr>
        <w:pStyle w:val="EMEABodyText"/>
      </w:pPr>
    </w:p>
    <w:p w:rsidR="006554B2" w:rsidRDefault="006603C5" w:rsidP="006554B2">
      <w:pPr>
        <w:pStyle w:val="EMEABodyText"/>
      </w:pPr>
      <w:r w:rsidRPr="005A7A4D">
        <w:rPr>
          <w:b/>
        </w:rPr>
        <w:t>Aprovel contains lactose</w:t>
      </w:r>
      <w:r w:rsidRPr="005A7A4D">
        <w:t>. If you have been told by your doctor that you have an intolerance to some sugars (e.g. lactose), contact your doctor before taking this medicin</w:t>
      </w:r>
      <w:r w:rsidR="003B5556" w:rsidRPr="005A7A4D">
        <w:t>al product</w:t>
      </w:r>
      <w:r w:rsidRPr="005A7A4D">
        <w:t>.</w:t>
      </w:r>
    </w:p>
    <w:p w:rsidR="006554B2" w:rsidRDefault="006554B2" w:rsidP="006554B2">
      <w:pPr>
        <w:pStyle w:val="EMEABodyText"/>
      </w:pPr>
    </w:p>
    <w:p w:rsidR="006603C5" w:rsidRPr="005A7A4D" w:rsidRDefault="006554B2" w:rsidP="006554B2">
      <w:pPr>
        <w:pStyle w:val="EMEABodyText"/>
      </w:pPr>
      <w:proofErr w:type="spellStart"/>
      <w:r w:rsidRPr="005A7A4D">
        <w:rPr>
          <w:b/>
        </w:rPr>
        <w:t>Aprovel</w:t>
      </w:r>
      <w:proofErr w:type="spellEnd"/>
      <w:r w:rsidRPr="005A7A4D">
        <w:rPr>
          <w:b/>
        </w:rPr>
        <w:t xml:space="preserve"> contains</w:t>
      </w:r>
      <w:r>
        <w:rPr>
          <w:b/>
        </w:rPr>
        <w:t xml:space="preserve"> sodium. </w:t>
      </w:r>
      <w:r w:rsidRPr="007E01E0">
        <w:rPr>
          <w:bCs/>
        </w:rPr>
        <w:t>This medicine contains less than 1 mmol sodium (23 mg) per tablet, that is to say essentially ‘sodium-free’.</w:t>
      </w:r>
    </w:p>
    <w:p w:rsidR="006603C5" w:rsidRPr="005A7A4D" w:rsidRDefault="006603C5" w:rsidP="008E6ED7">
      <w:pPr>
        <w:pStyle w:val="EMEABodyText"/>
      </w:pPr>
    </w:p>
    <w:p w:rsidR="006603C5" w:rsidRPr="005A7A4D" w:rsidRDefault="006603C5">
      <w:pPr>
        <w:pStyle w:val="EMEABodyText"/>
      </w:pPr>
    </w:p>
    <w:p w:rsidR="006603C5" w:rsidRPr="005A7A4D" w:rsidRDefault="006603C5">
      <w:pPr>
        <w:pStyle w:val="EMEAHeading1"/>
        <w:ind w:left="0" w:firstLine="0"/>
      </w:pPr>
      <w:r w:rsidRPr="005A7A4D">
        <w:t>3.</w:t>
      </w:r>
      <w:r w:rsidRPr="005A7A4D">
        <w:tab/>
      </w:r>
      <w:r w:rsidRPr="005A7A4D">
        <w:rPr>
          <w:rFonts w:ascii="Times New Roman Bold" w:hAnsi="Times New Roman Bold"/>
          <w:caps w:val="0"/>
        </w:rPr>
        <w:t>How to take Aprovel</w:t>
      </w:r>
    </w:p>
    <w:p w:rsidR="006603C5" w:rsidRPr="005A7A4D" w:rsidRDefault="006603C5" w:rsidP="008E6ED7">
      <w:pPr>
        <w:pStyle w:val="EMEAHeading1"/>
      </w:pPr>
    </w:p>
    <w:p w:rsidR="006603C5" w:rsidRPr="005A7A4D" w:rsidRDefault="006603C5" w:rsidP="008E6ED7">
      <w:pPr>
        <w:pStyle w:val="EMEABodyText"/>
      </w:pPr>
      <w:r w:rsidRPr="005A7A4D">
        <w:t>Always take this medicine exactly as your doctor has told you. Check with your doctor or pharmacist if you are not sure.</w:t>
      </w:r>
    </w:p>
    <w:p w:rsidR="006603C5" w:rsidRPr="005A7A4D" w:rsidRDefault="006603C5" w:rsidP="008E6ED7">
      <w:pPr>
        <w:pStyle w:val="EMEABodyText"/>
      </w:pPr>
    </w:p>
    <w:p w:rsidR="006603C5" w:rsidRPr="005A7A4D" w:rsidRDefault="006603C5" w:rsidP="008E6ED7">
      <w:pPr>
        <w:pStyle w:val="EMEAHeading3"/>
      </w:pPr>
      <w:r w:rsidRPr="005A7A4D">
        <w:t>Method of administration</w:t>
      </w:r>
    </w:p>
    <w:p w:rsidR="006603C5" w:rsidRPr="005A7A4D" w:rsidRDefault="006603C5" w:rsidP="008E6ED7">
      <w:pPr>
        <w:pStyle w:val="EMEABodyText"/>
      </w:pPr>
      <w:r w:rsidRPr="005A7A4D">
        <w:t xml:space="preserve">Aprovel is for </w:t>
      </w:r>
      <w:r w:rsidRPr="005A7A4D">
        <w:rPr>
          <w:b/>
        </w:rPr>
        <w:t>oral use</w:t>
      </w:r>
      <w:r w:rsidRPr="005A7A4D">
        <w:t>. Swallow the tablets with a sufficient amount of fluid (e.g. one glass of water). You can take Aprovel with or without food. Try to take your daily dose at about the same time each day. It is important that you continue to take Aprovel until your doctor tells you otherwise.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w:t>
      </w:r>
    </w:p>
    <w:p w:rsidR="006603C5" w:rsidRPr="005A7A4D" w:rsidRDefault="006603C5" w:rsidP="008E6ED7">
      <w:pPr>
        <w:pStyle w:val="EMEABodyText"/>
        <w:ind w:left="567"/>
      </w:pPr>
      <w:r w:rsidRPr="005A7A4D">
        <w:t>The usual dose is 150 mg once a day. The dose may later be increased to 300 mg once daily depending on blood pressure response.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 and type 2 diabetes with kidney disease</w:t>
      </w:r>
    </w:p>
    <w:p w:rsidR="006603C5" w:rsidRPr="005A7A4D" w:rsidRDefault="006603C5" w:rsidP="008E6ED7">
      <w:pPr>
        <w:pStyle w:val="EMEABodyText"/>
        <w:ind w:left="567"/>
      </w:pPr>
      <w:r w:rsidRPr="005A7A4D">
        <w:t>In patients with high blood pressure and type 2 diabetes, 300 mg once daily is the preferred maintenance dose for the treatment of associated kidney disease.</w:t>
      </w:r>
    </w:p>
    <w:p w:rsidR="006603C5" w:rsidRPr="005A7A4D" w:rsidRDefault="006603C5" w:rsidP="008E6ED7">
      <w:pPr>
        <w:pStyle w:val="EMEABodyText"/>
      </w:pPr>
    </w:p>
    <w:p w:rsidR="006603C5" w:rsidRPr="005A7A4D" w:rsidRDefault="006603C5" w:rsidP="008E6ED7">
      <w:pPr>
        <w:pStyle w:val="EMEABodyText"/>
        <w:rPr>
          <w:b/>
        </w:rPr>
      </w:pPr>
      <w:r w:rsidRPr="005A7A4D">
        <w:t xml:space="preserve">The doctor may advise a lower dose, especially when starting treatment in certain patients such as those on </w:t>
      </w:r>
      <w:r w:rsidRPr="005A7A4D">
        <w:rPr>
          <w:b/>
        </w:rPr>
        <w:t>haemodialysis</w:t>
      </w:r>
      <w:r w:rsidRPr="005A7A4D">
        <w:t xml:space="preserve">, or those </w:t>
      </w:r>
      <w:r w:rsidRPr="005A7A4D">
        <w:rPr>
          <w:b/>
        </w:rPr>
        <w:t>over the age of 75 years.</w:t>
      </w:r>
    </w:p>
    <w:p w:rsidR="006603C5" w:rsidRPr="005A7A4D" w:rsidRDefault="006603C5">
      <w:pPr>
        <w:pStyle w:val="EMEABodyText"/>
      </w:pPr>
    </w:p>
    <w:p w:rsidR="006603C5" w:rsidRPr="005A7A4D" w:rsidRDefault="006603C5">
      <w:pPr>
        <w:pStyle w:val="EMEABodyText"/>
      </w:pPr>
      <w:r w:rsidRPr="005A7A4D">
        <w:t>The maximal blood pressure lowering effect should be reached 4-6 weeks after beginning treatment.</w:t>
      </w:r>
    </w:p>
    <w:p w:rsidR="006603C5" w:rsidRPr="005A7A4D" w:rsidRDefault="006603C5">
      <w:pPr>
        <w:pStyle w:val="EMEABodyText"/>
      </w:pPr>
    </w:p>
    <w:p w:rsidR="006603C5" w:rsidRPr="005A7A4D" w:rsidRDefault="006603C5" w:rsidP="008E6ED7">
      <w:pPr>
        <w:pStyle w:val="EMEAHeading3"/>
      </w:pPr>
      <w:r w:rsidRPr="005A7A4D">
        <w:t>Use in children and adolescents</w:t>
      </w:r>
    </w:p>
    <w:p w:rsidR="006603C5" w:rsidRPr="005A7A4D" w:rsidRDefault="006603C5" w:rsidP="008E6ED7">
      <w:pPr>
        <w:pStyle w:val="EMEABodyText"/>
      </w:pPr>
      <w:r w:rsidRPr="005A7A4D">
        <w:t>Aprovel should not be given to children under 18 years of age. If a child swallows some tablets, contact your doctor immediately.</w:t>
      </w:r>
    </w:p>
    <w:p w:rsidR="006603C5" w:rsidRPr="005A7A4D" w:rsidRDefault="006603C5" w:rsidP="008E6ED7">
      <w:pPr>
        <w:pStyle w:val="EMEABodyText"/>
      </w:pPr>
    </w:p>
    <w:p w:rsidR="006603C5" w:rsidRPr="005A7A4D" w:rsidRDefault="006603C5" w:rsidP="008E6ED7">
      <w:pPr>
        <w:pStyle w:val="EMEAHeading3"/>
      </w:pPr>
      <w:r w:rsidRPr="005A7A4D">
        <w:t>If you take more Aprovel than you should</w:t>
      </w:r>
    </w:p>
    <w:p w:rsidR="006603C5" w:rsidRPr="005A7A4D" w:rsidRDefault="006603C5">
      <w:pPr>
        <w:pStyle w:val="EMEABodyText"/>
      </w:pPr>
      <w:r w:rsidRPr="005A7A4D">
        <w:t>If you accidentally take too many tablets, contact your doctor immediately.</w:t>
      </w:r>
    </w:p>
    <w:p w:rsidR="006603C5" w:rsidRPr="005A7A4D" w:rsidRDefault="006603C5" w:rsidP="008E6ED7">
      <w:pPr>
        <w:pStyle w:val="EMEABodyText"/>
      </w:pPr>
    </w:p>
    <w:p w:rsidR="006603C5" w:rsidRPr="005A7A4D" w:rsidRDefault="006603C5" w:rsidP="008E6ED7">
      <w:pPr>
        <w:pStyle w:val="EMEAHeading3"/>
      </w:pPr>
      <w:r w:rsidRPr="005A7A4D">
        <w:t>If you forget to take Aprovel</w:t>
      </w:r>
    </w:p>
    <w:p w:rsidR="006603C5" w:rsidRPr="005A7A4D" w:rsidRDefault="006603C5">
      <w:pPr>
        <w:pStyle w:val="EMEABodyText"/>
      </w:pPr>
      <w:r w:rsidRPr="005A7A4D">
        <w:t>If you accidentally miss a daily dose, just take the next dose as normal. Do not take a double dose to make up for a forgotten dose.</w:t>
      </w:r>
    </w:p>
    <w:p w:rsidR="006603C5" w:rsidRPr="005A7A4D" w:rsidRDefault="006603C5">
      <w:pPr>
        <w:pStyle w:val="EMEABodyText"/>
      </w:pPr>
    </w:p>
    <w:p w:rsidR="006603C5" w:rsidRPr="005A7A4D" w:rsidRDefault="006603C5" w:rsidP="008E6ED7">
      <w:pPr>
        <w:pStyle w:val="EMEABodyText"/>
        <w:rPr>
          <w:rFonts w:ascii="TimesNewRoman,Italic" w:eastAsia="TimesNewRoman,Italic" w:cs="TimesNewRoman,Italic"/>
          <w:sz w:val="20"/>
          <w:lang w:eastAsia="nl-NL"/>
        </w:rPr>
      </w:pPr>
      <w:r w:rsidRPr="005A7A4D">
        <w:rPr>
          <w:lang w:eastAsia="nl-NL"/>
        </w:rPr>
        <w:t>If you have any further questions on the use of this medicine, ask your doctor or pharmacist.</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pPr>
      <w:r w:rsidRPr="005A7A4D">
        <w:t>4.</w:t>
      </w:r>
      <w:r w:rsidRPr="005A7A4D">
        <w:tab/>
      </w:r>
      <w:r w:rsidRPr="005A7A4D">
        <w:rPr>
          <w:rFonts w:ascii="Times New Roman Bold" w:hAnsi="Times New Roman Bold"/>
          <w:caps w:val="0"/>
        </w:rPr>
        <w:t>Possible side effects</w:t>
      </w:r>
    </w:p>
    <w:p w:rsidR="006603C5" w:rsidRPr="005A7A4D" w:rsidRDefault="006603C5" w:rsidP="008E6ED7">
      <w:pPr>
        <w:pStyle w:val="EMEAHeading1"/>
      </w:pPr>
    </w:p>
    <w:p w:rsidR="006603C5" w:rsidRPr="005A7A4D" w:rsidRDefault="006603C5" w:rsidP="008E6ED7">
      <w:pPr>
        <w:pStyle w:val="EMEABodyText"/>
      </w:pPr>
      <w:r w:rsidRPr="005A7A4D">
        <w:t>Like all medicines, this medicine can cause side effects, although not everybody gets them.</w:t>
      </w:r>
    </w:p>
    <w:p w:rsidR="006603C5" w:rsidRPr="005A7A4D" w:rsidRDefault="006603C5" w:rsidP="008E6ED7">
      <w:pPr>
        <w:pStyle w:val="EMEABodyText"/>
      </w:pPr>
      <w:r w:rsidRPr="005A7A4D">
        <w:t>Some of these effects may be serious and may require medical attention.</w:t>
      </w:r>
    </w:p>
    <w:p w:rsidR="006603C5" w:rsidRPr="005A7A4D" w:rsidRDefault="006603C5" w:rsidP="008E6ED7">
      <w:pPr>
        <w:pStyle w:val="EMEABodyText"/>
      </w:pPr>
    </w:p>
    <w:p w:rsidR="006603C5" w:rsidRPr="005A7A4D" w:rsidRDefault="006603C5" w:rsidP="008E6ED7">
      <w:pPr>
        <w:pStyle w:val="EMEABodyText"/>
        <w:rPr>
          <w:b/>
        </w:rPr>
      </w:pPr>
      <w:r w:rsidRPr="005A7A4D">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5A7A4D">
        <w:rPr>
          <w:b/>
        </w:rPr>
        <w:t>stop taking Aprovel and contact your doctor immediately.</w:t>
      </w:r>
    </w:p>
    <w:p w:rsidR="006603C5" w:rsidRPr="005A7A4D" w:rsidRDefault="006603C5">
      <w:pPr>
        <w:pStyle w:val="EMEABodyText"/>
      </w:pPr>
    </w:p>
    <w:p w:rsidR="00D81C09" w:rsidRPr="005A7A4D" w:rsidRDefault="00D81C09" w:rsidP="00D81C09">
      <w:pPr>
        <w:pStyle w:val="EMEABodyText"/>
      </w:pPr>
      <w:r w:rsidRPr="005A7A4D">
        <w:t>The frequency of the side effects listed below is defined using the following convention:</w:t>
      </w:r>
    </w:p>
    <w:p w:rsidR="00D81C09" w:rsidRPr="005A7A4D" w:rsidRDefault="00D81C09" w:rsidP="00D81C09">
      <w:pPr>
        <w:pStyle w:val="EMEABodyText"/>
      </w:pPr>
      <w:r w:rsidRPr="005A7A4D">
        <w:t xml:space="preserve">Very common: </w:t>
      </w:r>
      <w:r w:rsidRPr="005A7A4D">
        <w:rPr>
          <w:szCs w:val="22"/>
        </w:rPr>
        <w:t>may affect more than 1 in 10 people</w:t>
      </w:r>
    </w:p>
    <w:p w:rsidR="00D81C09" w:rsidRPr="005A7A4D" w:rsidRDefault="00D81C09" w:rsidP="00D81C09">
      <w:pPr>
        <w:pStyle w:val="EMEABodyText"/>
      </w:pPr>
      <w:r w:rsidRPr="005A7A4D">
        <w:t>Common: may affect up to 1 in 10 people</w:t>
      </w:r>
    </w:p>
    <w:p w:rsidR="00D81C09" w:rsidRPr="005A7A4D" w:rsidRDefault="00B71EFA" w:rsidP="00D81C09">
      <w:pPr>
        <w:pStyle w:val="EMEABodyText"/>
      </w:pPr>
      <w:r w:rsidRPr="005A7A4D">
        <w:t xml:space="preserve">Uncommon: </w:t>
      </w:r>
      <w:r w:rsidR="00D81C09" w:rsidRPr="005A7A4D">
        <w:t>may affect up to 1 in 100 people</w:t>
      </w:r>
    </w:p>
    <w:p w:rsidR="00D81C09" w:rsidRPr="005A7A4D" w:rsidRDefault="00D81C09" w:rsidP="008E6ED7">
      <w:pPr>
        <w:pStyle w:val="EMEABodyText"/>
      </w:pPr>
    </w:p>
    <w:p w:rsidR="006603C5" w:rsidRPr="005A7A4D" w:rsidRDefault="006603C5" w:rsidP="008E6ED7">
      <w:pPr>
        <w:pStyle w:val="EMEABodyText"/>
      </w:pPr>
      <w:r w:rsidRPr="005A7A4D">
        <w:t>Side effects reported in clinical studies for patients treated with Aprovel were:</w:t>
      </w:r>
    </w:p>
    <w:p w:rsidR="006603C5" w:rsidRPr="005A7A4D" w:rsidRDefault="006603C5" w:rsidP="00D82BCE">
      <w:pPr>
        <w:pStyle w:val="EMEABodyTextIndent"/>
        <w:numPr>
          <w:ilvl w:val="0"/>
          <w:numId w:val="3"/>
        </w:numPr>
        <w:ind w:left="567" w:hanging="567"/>
      </w:pPr>
      <w:r w:rsidRPr="005A7A4D">
        <w:t>Very common</w:t>
      </w:r>
      <w:r w:rsidR="00693C1E" w:rsidRPr="005A7A4D">
        <w:t xml:space="preserve"> (</w:t>
      </w:r>
      <w:r w:rsidR="00693C1E" w:rsidRPr="005A7A4D">
        <w:rPr>
          <w:szCs w:val="22"/>
        </w:rPr>
        <w:t>may affect more than 1 in 10 people)</w:t>
      </w:r>
      <w:r w:rsidRPr="005A7A4D">
        <w:t>: if you suffer from high blood pressure and type 2 diabetes with kidney disease, blood tests may show an increased level of potassium.</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Common</w:t>
      </w:r>
      <w:r w:rsidR="00693C1E" w:rsidRPr="005A7A4D">
        <w:t xml:space="preserve"> (</w:t>
      </w:r>
      <w:r w:rsidR="00693C1E" w:rsidRPr="005A7A4D">
        <w:rPr>
          <w:szCs w:val="22"/>
        </w:rPr>
        <w:t>may affect up to 1 10 people)</w:t>
      </w:r>
      <w:r w:rsidRPr="005A7A4D">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Uncommon</w:t>
      </w:r>
      <w:r w:rsidR="00693C1E" w:rsidRPr="005A7A4D">
        <w:t xml:space="preserve"> (</w:t>
      </w:r>
      <w:r w:rsidR="00693C1E" w:rsidRPr="005A7A4D">
        <w:rPr>
          <w:szCs w:val="22"/>
        </w:rPr>
        <w:t>may affect up to 1 in 100 people)</w:t>
      </w:r>
      <w:r w:rsidRPr="005A7A4D">
        <w:t>: heart rate increased, flushing, cough, diarrhoea, indigestion/heartburn, sexual dysfunction (problems with sexual performance), chest pain.</w:t>
      </w:r>
    </w:p>
    <w:p w:rsidR="006603C5" w:rsidRPr="005A7A4D" w:rsidRDefault="006603C5" w:rsidP="008E6ED7">
      <w:pPr>
        <w:pStyle w:val="EMEABodyText"/>
      </w:pPr>
    </w:p>
    <w:p w:rsidR="006603C5" w:rsidRPr="005A7A4D" w:rsidRDefault="006603C5" w:rsidP="008E6ED7">
      <w:pPr>
        <w:pStyle w:val="EMEABodyText"/>
      </w:pPr>
      <w:r w:rsidRPr="005A7A4D">
        <w:t xml:space="preserve">Some undesirable effects have been reported since marketing of </w:t>
      </w:r>
      <w:proofErr w:type="spellStart"/>
      <w:r w:rsidRPr="005A7A4D">
        <w:t>Aprovel</w:t>
      </w:r>
      <w:proofErr w:type="spellEnd"/>
      <w:r w:rsidRPr="005A7A4D">
        <w:t xml:space="preserve">. Undesirable effects where the frequency is not known are: feeling of spinning, headache, taste disturbance, ringing in the ears, </w:t>
      </w:r>
      <w:r w:rsidRPr="005A7A4D">
        <w:rPr>
          <w:szCs w:val="22"/>
        </w:rPr>
        <w:t xml:space="preserve">muscle cramps, </w:t>
      </w:r>
      <w:r w:rsidRPr="005A7A4D">
        <w:t>pain in joints and muscles,</w:t>
      </w:r>
      <w:r w:rsidR="00BC1B76" w:rsidRPr="005A7A4D">
        <w:t xml:space="preserve"> </w:t>
      </w:r>
      <w:r w:rsidR="001F3E35" w:rsidRPr="006F7592">
        <w:rPr>
          <w:szCs w:val="22"/>
          <w:lang w:val="en-US"/>
        </w:rPr>
        <w:t>decreased number of red blood cells (</w:t>
      </w:r>
      <w:proofErr w:type="spellStart"/>
      <w:r w:rsidR="001F3E35" w:rsidRPr="006F7592">
        <w:rPr>
          <w:szCs w:val="22"/>
          <w:lang w:val="en-US"/>
        </w:rPr>
        <w:t>anaemia</w:t>
      </w:r>
      <w:proofErr w:type="spellEnd"/>
      <w:r w:rsidR="001F3E35" w:rsidRPr="006F7592">
        <w:rPr>
          <w:szCs w:val="22"/>
          <w:lang w:val="en-US"/>
        </w:rPr>
        <w:t xml:space="preserve"> – symptoms may include tiredness, headaches, being short of breath when exercising, dizziness and looking pale),</w:t>
      </w:r>
      <w:r w:rsidR="001F3E35" w:rsidRPr="00733B7D">
        <w:rPr>
          <w:szCs w:val="22"/>
          <w:lang w:val="en-US"/>
        </w:rPr>
        <w:t xml:space="preserve"> </w:t>
      </w:r>
      <w:r w:rsidR="00BC1B76" w:rsidRPr="005A7A4D">
        <w:t>reduced number of platelets,</w:t>
      </w:r>
      <w:r w:rsidRPr="005A7A4D">
        <w:t xml:space="preserve"> abnormal liver function, increased blood potassium levels, impaired kidney function, inflammation of small blood vessels</w:t>
      </w:r>
      <w:r w:rsidRPr="005A7A4D">
        <w:rPr>
          <w:szCs w:val="22"/>
        </w:rPr>
        <w:t xml:space="preserve"> </w:t>
      </w:r>
      <w:r w:rsidRPr="005A7A4D">
        <w:rPr>
          <w:iCs/>
        </w:rPr>
        <w:t>mainly affecting the skin</w:t>
      </w:r>
      <w:r w:rsidRPr="005A7A4D">
        <w:rPr>
          <w:szCs w:val="22"/>
        </w:rPr>
        <w:t xml:space="preserve"> (a condition known as </w:t>
      </w:r>
      <w:proofErr w:type="spellStart"/>
      <w:r w:rsidRPr="005A7A4D">
        <w:rPr>
          <w:szCs w:val="22"/>
        </w:rPr>
        <w:t>leukocytoclastic</w:t>
      </w:r>
      <w:proofErr w:type="spellEnd"/>
      <w:r w:rsidRPr="005A7A4D">
        <w:rPr>
          <w:szCs w:val="22"/>
        </w:rPr>
        <w:t xml:space="preserve"> vasculitis)</w:t>
      </w:r>
      <w:r w:rsidR="00B03A13" w:rsidRPr="005A7A4D">
        <w:rPr>
          <w:szCs w:val="22"/>
        </w:rPr>
        <w:t>,</w:t>
      </w:r>
      <w:r w:rsidR="00520928" w:rsidRPr="005A7A4D">
        <w:rPr>
          <w:szCs w:val="22"/>
        </w:rPr>
        <w:t xml:space="preserve"> </w:t>
      </w:r>
      <w:r w:rsidR="003B5556" w:rsidRPr="005A7A4D">
        <w:t>severe allergic reactions (anaphylactic shock)</w:t>
      </w:r>
      <w:r w:rsidR="006554B2">
        <w:t xml:space="preserve"> </w:t>
      </w:r>
      <w:r w:rsidR="006554B2">
        <w:rPr>
          <w:szCs w:val="22"/>
        </w:rPr>
        <w:t xml:space="preserve">and </w:t>
      </w:r>
      <w:r w:rsidR="006554B2" w:rsidRPr="00FC00C6">
        <w:t>low blood sugar levels</w:t>
      </w:r>
      <w:r w:rsidRPr="005A7A4D">
        <w:t>. Uncommon cases of jaundice (yellowing of the skin and/or whites of the eyes) have also been reported.</w:t>
      </w:r>
    </w:p>
    <w:p w:rsidR="006603C5" w:rsidRPr="005A7A4D" w:rsidRDefault="006603C5">
      <w:pPr>
        <w:pStyle w:val="EMEABodyText"/>
      </w:pPr>
    </w:p>
    <w:p w:rsidR="00660B4E" w:rsidRPr="005A7A4D" w:rsidRDefault="00660B4E" w:rsidP="00660B4E">
      <w:pPr>
        <w:pStyle w:val="EMEABodyText"/>
        <w:rPr>
          <w:u w:val="single"/>
        </w:rPr>
      </w:pPr>
      <w:r w:rsidRPr="005A7A4D">
        <w:rPr>
          <w:u w:val="single"/>
        </w:rPr>
        <w:t>Reporting of side effects</w:t>
      </w:r>
    </w:p>
    <w:p w:rsidR="006603C5" w:rsidRPr="005A7A4D" w:rsidRDefault="006603C5">
      <w:pPr>
        <w:pStyle w:val="EMEABodyText"/>
      </w:pPr>
      <w:r w:rsidRPr="005A7A4D">
        <w:t>If you get any side effects,</w:t>
      </w:r>
      <w:r w:rsidR="0038374C" w:rsidRPr="005A7A4D">
        <w:t xml:space="preserve"> </w:t>
      </w:r>
      <w:r w:rsidRPr="005A7A4D">
        <w:t>talk to your doctor or pharmacist. This includes any possible side effects not listed in this leaflet.</w:t>
      </w:r>
      <w:r w:rsidR="00660B4E" w:rsidRPr="005A7A4D">
        <w:t xml:space="preserve"> You can also report side effects directly via </w:t>
      </w:r>
      <w:r w:rsidR="00660B4E" w:rsidRPr="0082357B">
        <w:rPr>
          <w:highlight w:val="lightGray"/>
        </w:rPr>
        <w:t xml:space="preserve">the national reporting system listed in </w:t>
      </w:r>
      <w:r w:rsidR="00660B4E" w:rsidRPr="0082357B">
        <w:rPr>
          <w:rStyle w:val="Hyperlink"/>
          <w:szCs w:val="24"/>
          <w:highlight w:val="lightGray"/>
          <w:u w:val="none"/>
          <w:lang w:eastAsia="zh-CN"/>
        </w:rPr>
        <w:t>Appendix V</w:t>
      </w:r>
      <w:r w:rsidR="00660B4E" w:rsidRPr="005A7A4D">
        <w:t>. By reporting side effects you can help provide more information on the safety of this medicine.</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pPr>
      <w:r w:rsidRPr="005A7A4D">
        <w:t>5.</w:t>
      </w:r>
      <w:r w:rsidRPr="005A7A4D">
        <w:tab/>
      </w:r>
      <w:r w:rsidRPr="005A7A4D">
        <w:rPr>
          <w:rFonts w:ascii="Times New Roman Bold" w:hAnsi="Times New Roman Bold"/>
          <w:caps w:val="0"/>
        </w:rPr>
        <w:t>How to store Aprovel</w:t>
      </w:r>
    </w:p>
    <w:p w:rsidR="006603C5" w:rsidRPr="005A7A4D" w:rsidRDefault="006603C5" w:rsidP="008E6ED7">
      <w:pPr>
        <w:pStyle w:val="EMEAHeading1"/>
      </w:pPr>
    </w:p>
    <w:p w:rsidR="006603C5" w:rsidRPr="005A7A4D" w:rsidRDefault="006603C5" w:rsidP="008E6ED7">
      <w:pPr>
        <w:pStyle w:val="EMEABodyText"/>
      </w:pPr>
      <w:r w:rsidRPr="005A7A4D">
        <w:t>Keep this medicine out of the sight and reach of children.</w:t>
      </w:r>
    </w:p>
    <w:p w:rsidR="006603C5" w:rsidRPr="005A7A4D" w:rsidRDefault="006603C5">
      <w:pPr>
        <w:pStyle w:val="EMEABodyText"/>
      </w:pPr>
    </w:p>
    <w:p w:rsidR="006603C5" w:rsidRPr="005A7A4D" w:rsidRDefault="006603C5" w:rsidP="008E6ED7">
      <w:pPr>
        <w:pStyle w:val="EMEABodyText"/>
      </w:pPr>
      <w:r w:rsidRPr="005A7A4D">
        <w:t>Do not use this medicine after the expiry date which is stated on the carton and on the blister after EXP. The expiry date refers to the last day of that month.</w:t>
      </w:r>
    </w:p>
    <w:p w:rsidR="006603C5" w:rsidRPr="005A7A4D" w:rsidRDefault="006603C5">
      <w:pPr>
        <w:pStyle w:val="EMEABodyText"/>
      </w:pPr>
    </w:p>
    <w:p w:rsidR="006603C5" w:rsidRPr="005A7A4D" w:rsidRDefault="006603C5">
      <w:pPr>
        <w:pStyle w:val="EMEABodyText"/>
      </w:pPr>
      <w:r w:rsidRPr="005A7A4D">
        <w:t>Do not store above 30°C.</w:t>
      </w:r>
    </w:p>
    <w:p w:rsidR="006603C5" w:rsidRPr="005A7A4D" w:rsidRDefault="006603C5">
      <w:pPr>
        <w:pStyle w:val="EMEABodyText"/>
      </w:pPr>
    </w:p>
    <w:p w:rsidR="006603C5" w:rsidRPr="005A7A4D" w:rsidRDefault="006603C5">
      <w:pPr>
        <w:pStyle w:val="EMEABodyText"/>
      </w:pPr>
      <w:r w:rsidRPr="005A7A4D">
        <w:t>Do not throw away any medicines via wastewater or household waste. Ask your pharmacist how to throw away of medicines you no longer use. These measures will help protect the environment.</w:t>
      </w:r>
    </w:p>
    <w:p w:rsidR="006603C5" w:rsidRPr="005A7A4D" w:rsidRDefault="006603C5">
      <w:pPr>
        <w:pStyle w:val="EMEABodyText"/>
      </w:pPr>
    </w:p>
    <w:p w:rsidR="006603C5" w:rsidRPr="005A7A4D" w:rsidRDefault="006603C5">
      <w:pPr>
        <w:pStyle w:val="EMEABodyText"/>
      </w:pPr>
    </w:p>
    <w:p w:rsidR="006603C5" w:rsidRPr="005A7A4D" w:rsidRDefault="006603C5">
      <w:pPr>
        <w:pStyle w:val="EMEAHeading1"/>
        <w:ind w:left="0" w:firstLine="0"/>
      </w:pPr>
      <w:r w:rsidRPr="005A7A4D">
        <w:t>6.</w:t>
      </w:r>
      <w:r w:rsidRPr="005A7A4D">
        <w:tab/>
      </w:r>
      <w:r w:rsidRPr="005A7A4D">
        <w:rPr>
          <w:rFonts w:ascii="Times New Roman Bold" w:hAnsi="Times New Roman Bold"/>
          <w:caps w:val="0"/>
        </w:rPr>
        <w:t>Contents of the pack and other information</w:t>
      </w:r>
    </w:p>
    <w:p w:rsidR="006603C5" w:rsidRPr="005A7A4D" w:rsidRDefault="006603C5" w:rsidP="008E6ED7">
      <w:pPr>
        <w:pStyle w:val="EMEAHeading1"/>
      </w:pPr>
    </w:p>
    <w:p w:rsidR="006603C5" w:rsidRPr="005A7A4D" w:rsidRDefault="006603C5" w:rsidP="008E6ED7">
      <w:pPr>
        <w:pStyle w:val="EMEAHeading3"/>
      </w:pPr>
      <w:r w:rsidRPr="005A7A4D">
        <w:t>What Aprovel contains</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 xml:space="preserve">The active substance is irbesartan. Each tablet of </w:t>
      </w:r>
      <w:proofErr w:type="spellStart"/>
      <w:r w:rsidRPr="005A7A4D">
        <w:t>Aprovel</w:t>
      </w:r>
      <w:proofErr w:type="spellEnd"/>
      <w:r w:rsidRPr="005A7A4D">
        <w:t> 300 mg contains 300 mg irbesartan.</w:t>
      </w:r>
    </w:p>
    <w:p w:rsidR="006603C5" w:rsidRPr="005A7A4D" w:rsidRDefault="006603C5" w:rsidP="008E6ED7">
      <w:pPr>
        <w:pStyle w:val="EMEABodyTextIndent"/>
        <w:numPr>
          <w:ilvl w:val="0"/>
          <w:numId w:val="0"/>
        </w:numPr>
        <w:tabs>
          <w:tab w:val="left" w:pos="567"/>
        </w:tabs>
        <w:ind w:left="567" w:hanging="567"/>
      </w:pPr>
      <w:r w:rsidRPr="005A7A4D">
        <w:rPr>
          <w:rFonts w:ascii="Wingdings" w:hAnsi="Wingdings"/>
        </w:rPr>
        <w:t></w:t>
      </w:r>
      <w:r w:rsidRPr="005A7A4D">
        <w:rPr>
          <w:rFonts w:ascii="Wingdings" w:hAnsi="Wingdings"/>
        </w:rPr>
        <w:tab/>
      </w:r>
      <w:r w:rsidRPr="005A7A4D">
        <w:t>The other ingredients are microcrystalline cellulose, croscarmellose sodium, lactose monohydrate, magnesium stearate, colloidal hydrated silica, pregelatinised maize starch, and poloxamer 188.</w:t>
      </w:r>
      <w:r w:rsidR="00F839D9" w:rsidRPr="005A7A4D">
        <w:t xml:space="preserve"> Please see section 2 “</w:t>
      </w:r>
      <w:proofErr w:type="spellStart"/>
      <w:r w:rsidR="00F839D9" w:rsidRPr="005A7A4D">
        <w:t>Aprovel</w:t>
      </w:r>
      <w:proofErr w:type="spellEnd"/>
      <w:r w:rsidR="00F839D9" w:rsidRPr="005A7A4D">
        <w:t xml:space="preserve"> contains lactose”</w:t>
      </w:r>
      <w:r w:rsidR="00DF501F">
        <w:t>.</w:t>
      </w:r>
    </w:p>
    <w:p w:rsidR="006603C5" w:rsidRPr="005A7A4D" w:rsidRDefault="006603C5" w:rsidP="008E6ED7">
      <w:pPr>
        <w:pStyle w:val="EMEABodyText"/>
      </w:pPr>
    </w:p>
    <w:p w:rsidR="006603C5" w:rsidRPr="005A7A4D" w:rsidRDefault="006603C5" w:rsidP="008E6ED7">
      <w:pPr>
        <w:pStyle w:val="EMEAHeading3"/>
      </w:pPr>
      <w:r w:rsidRPr="005A7A4D">
        <w:t>What Aprovel looks like and contents of the pack</w:t>
      </w:r>
    </w:p>
    <w:p w:rsidR="006603C5" w:rsidRPr="005A7A4D" w:rsidRDefault="006603C5" w:rsidP="008E6ED7">
      <w:pPr>
        <w:pStyle w:val="EMEABodyText"/>
      </w:pPr>
      <w:proofErr w:type="spellStart"/>
      <w:r w:rsidRPr="005A7A4D">
        <w:t>Aprovel</w:t>
      </w:r>
      <w:proofErr w:type="spellEnd"/>
      <w:r w:rsidRPr="005A7A4D">
        <w:t> 300 mg tablets are white to off-white, biconvex, and oval-shaped with a heart debossed on one side and the number 2773 engraved on the other side.</w:t>
      </w:r>
    </w:p>
    <w:p w:rsidR="006603C5" w:rsidRPr="005A7A4D" w:rsidRDefault="006603C5" w:rsidP="008E6ED7">
      <w:pPr>
        <w:pStyle w:val="EMEABodyText"/>
      </w:pPr>
    </w:p>
    <w:p w:rsidR="006603C5" w:rsidRPr="005A7A4D" w:rsidRDefault="006603C5" w:rsidP="008E6ED7">
      <w:pPr>
        <w:pStyle w:val="EMEABodyText"/>
      </w:pPr>
      <w:proofErr w:type="spellStart"/>
      <w:r w:rsidRPr="005A7A4D">
        <w:t>Aprovel</w:t>
      </w:r>
      <w:proofErr w:type="spellEnd"/>
      <w:r w:rsidRPr="005A7A4D">
        <w:t> 300 mg tablets are supplied in blister packs of 14, 28, 56 or 98 tablets. Unidose blister packs of 56 x 1 tablet for delivery in hospitals are also available.</w:t>
      </w:r>
    </w:p>
    <w:p w:rsidR="006603C5" w:rsidRPr="005A7A4D" w:rsidRDefault="006603C5" w:rsidP="008E6ED7">
      <w:pPr>
        <w:pStyle w:val="EMEABodyText"/>
      </w:pPr>
    </w:p>
    <w:p w:rsidR="006603C5" w:rsidRPr="005A7A4D" w:rsidRDefault="006603C5" w:rsidP="008E6ED7">
      <w:pPr>
        <w:pStyle w:val="EMEABodyText"/>
      </w:pPr>
      <w:r w:rsidRPr="005A7A4D">
        <w:t>Not all pack sizes may be marketed.</w:t>
      </w:r>
    </w:p>
    <w:p w:rsidR="006603C5" w:rsidRPr="005A7A4D" w:rsidRDefault="006603C5" w:rsidP="008E6ED7">
      <w:pPr>
        <w:pStyle w:val="EMEABodyText"/>
      </w:pPr>
    </w:p>
    <w:p w:rsidR="006603C5" w:rsidRPr="00667CD0" w:rsidRDefault="006603C5" w:rsidP="008E6ED7">
      <w:pPr>
        <w:pStyle w:val="EMEAHeading3"/>
        <w:rPr>
          <w:lang w:val="fr-FR"/>
        </w:rPr>
      </w:pPr>
      <w:r w:rsidRPr="00667CD0">
        <w:rPr>
          <w:lang w:val="fr-FR"/>
        </w:rPr>
        <w:t>Marketing Authorisation Holder:</w:t>
      </w:r>
    </w:p>
    <w:p w:rsidR="006603C5" w:rsidRPr="00667CD0" w:rsidRDefault="00787323" w:rsidP="008E6ED7">
      <w:pPr>
        <w:pStyle w:val="EMEAAddress"/>
        <w:rPr>
          <w:lang w:val="fr-FR"/>
        </w:rPr>
      </w:pPr>
      <w:r w:rsidRPr="00787323">
        <w:rPr>
          <w:lang w:val="fr-FR"/>
        </w:rPr>
        <w:t>sanofi-aventis groupe</w:t>
      </w:r>
      <w:r w:rsidR="006603C5" w:rsidRPr="00667CD0">
        <w:rPr>
          <w:lang w:val="fr-FR"/>
        </w:rPr>
        <w:br/>
        <w:t>54</w:t>
      </w:r>
      <w:r w:rsidR="00693C1E" w:rsidRPr="00667CD0">
        <w:rPr>
          <w:lang w:val="fr-FR"/>
        </w:rPr>
        <w:t>,</w:t>
      </w:r>
      <w:r w:rsidR="006603C5" w:rsidRPr="00667CD0">
        <w:rPr>
          <w:lang w:val="fr-FR"/>
        </w:rPr>
        <w:t xml:space="preserve"> rue La Boétie</w:t>
      </w:r>
      <w:r w:rsidR="006603C5" w:rsidRPr="00667CD0">
        <w:rPr>
          <w:lang w:val="fr-FR"/>
        </w:rPr>
        <w:br/>
      </w:r>
      <w:r w:rsidR="00693C1E" w:rsidRPr="00667CD0">
        <w:rPr>
          <w:lang w:val="fr-FR"/>
        </w:rPr>
        <w:t>F-</w:t>
      </w:r>
      <w:r w:rsidR="006603C5" w:rsidRPr="00667CD0">
        <w:rPr>
          <w:lang w:val="fr-FR"/>
        </w:rPr>
        <w:t>75008 Paris - France</w:t>
      </w:r>
    </w:p>
    <w:p w:rsidR="006603C5" w:rsidRPr="00667CD0" w:rsidRDefault="006603C5" w:rsidP="008E6ED7">
      <w:pPr>
        <w:pStyle w:val="EMEABodyText"/>
        <w:rPr>
          <w:lang w:val="fr-FR"/>
        </w:rPr>
      </w:pPr>
    </w:p>
    <w:p w:rsidR="006603C5" w:rsidRPr="00667CD0" w:rsidRDefault="006603C5" w:rsidP="008E6ED7">
      <w:pPr>
        <w:pStyle w:val="EMEAHeading3"/>
        <w:rPr>
          <w:lang w:val="fr-FR"/>
        </w:rPr>
      </w:pPr>
      <w:r w:rsidRPr="00667CD0">
        <w:rPr>
          <w:lang w:val="fr-FR"/>
        </w:rPr>
        <w:t>Manufacturer:</w:t>
      </w:r>
    </w:p>
    <w:p w:rsidR="006603C5" w:rsidRPr="00667CD0" w:rsidRDefault="006603C5" w:rsidP="008E6ED7">
      <w:pPr>
        <w:pStyle w:val="EMEAAddress"/>
        <w:rPr>
          <w:lang w:val="fr-FR"/>
        </w:rPr>
      </w:pPr>
      <w:r w:rsidRPr="00667CD0">
        <w:rPr>
          <w:lang w:val="fr-FR"/>
        </w:rPr>
        <w:t>SANOFI WINTHROP INDUSTRIE</w:t>
      </w:r>
      <w:r w:rsidRPr="00667CD0">
        <w:rPr>
          <w:lang w:val="fr-FR"/>
        </w:rPr>
        <w:br/>
        <w:t>1, rue de la Vierge</w:t>
      </w:r>
      <w:r w:rsidRPr="00667CD0">
        <w:rPr>
          <w:lang w:val="fr-FR"/>
        </w:rPr>
        <w:br/>
        <w:t>Ambarès &amp; Lagrave</w:t>
      </w:r>
      <w:r w:rsidRPr="00667CD0">
        <w:rPr>
          <w:lang w:val="fr-FR"/>
        </w:rPr>
        <w:br/>
        <w:t>F-33565 Carbon Blanc Cedex - France</w:t>
      </w:r>
    </w:p>
    <w:p w:rsidR="006603C5" w:rsidRPr="00667CD0" w:rsidRDefault="006603C5" w:rsidP="008E6ED7">
      <w:pPr>
        <w:pStyle w:val="EMEAAddress"/>
        <w:rPr>
          <w:lang w:val="fr-FR"/>
        </w:rPr>
      </w:pPr>
    </w:p>
    <w:p w:rsidR="006603C5" w:rsidRPr="005D0F57" w:rsidRDefault="006603C5" w:rsidP="008E6ED7">
      <w:pPr>
        <w:pStyle w:val="EMEAAddress"/>
        <w:rPr>
          <w:lang w:val="fr-FR"/>
        </w:rPr>
      </w:pPr>
      <w:r w:rsidRPr="005D0F57">
        <w:rPr>
          <w:lang w:val="fr-FR"/>
        </w:rPr>
        <w:t>SANOFI WINTHROP INDUSTRIE</w:t>
      </w:r>
      <w:r w:rsidRPr="005D0F57">
        <w:rPr>
          <w:lang w:val="fr-FR"/>
        </w:rPr>
        <w:br/>
        <w:t>30-36 Avenue Gustave Eiffel, BP 7166</w:t>
      </w:r>
      <w:r w:rsidRPr="005D0F57">
        <w:rPr>
          <w:lang w:val="fr-FR"/>
        </w:rPr>
        <w:br/>
        <w:t>F-37071 Tours Cedex 2 - France</w:t>
      </w:r>
    </w:p>
    <w:p w:rsidR="006603C5" w:rsidRPr="005D0F57" w:rsidRDefault="006603C5" w:rsidP="008E6ED7">
      <w:pPr>
        <w:pStyle w:val="EMEAAddress"/>
        <w:rPr>
          <w:lang w:val="fr-FR"/>
        </w:rPr>
      </w:pPr>
    </w:p>
    <w:p w:rsidR="006603C5" w:rsidRPr="005D0F57" w:rsidRDefault="006603C5" w:rsidP="008E6ED7">
      <w:pPr>
        <w:pStyle w:val="EMEAAddress"/>
        <w:rPr>
          <w:lang w:val="fr-FR"/>
        </w:rPr>
      </w:pPr>
      <w:r w:rsidRPr="005D0F57">
        <w:rPr>
          <w:lang w:val="fr-FR"/>
        </w:rPr>
        <w:t>CHINOIN PRIVATE CO. LTD.</w:t>
      </w:r>
      <w:r w:rsidRPr="005D0F57">
        <w:rPr>
          <w:lang w:val="fr-FR"/>
        </w:rPr>
        <w:br/>
      </w:r>
      <w:proofErr w:type="spellStart"/>
      <w:r w:rsidRPr="005D0F57">
        <w:rPr>
          <w:lang w:val="fr-FR"/>
        </w:rPr>
        <w:t>Lévai</w:t>
      </w:r>
      <w:proofErr w:type="spellEnd"/>
      <w:r w:rsidRPr="005D0F57">
        <w:rPr>
          <w:lang w:val="fr-FR"/>
        </w:rPr>
        <w:t xml:space="preserve"> u.5.</w:t>
      </w:r>
      <w:r w:rsidRPr="005D0F57">
        <w:rPr>
          <w:lang w:val="fr-FR"/>
        </w:rPr>
        <w:br/>
        <w:t xml:space="preserve">2112 </w:t>
      </w:r>
      <w:proofErr w:type="spellStart"/>
      <w:r w:rsidRPr="005D0F57">
        <w:rPr>
          <w:lang w:val="fr-FR"/>
        </w:rPr>
        <w:t>Veresegyház</w:t>
      </w:r>
      <w:proofErr w:type="spellEnd"/>
      <w:r w:rsidRPr="005D0F57">
        <w:rPr>
          <w:lang w:val="fr-FR"/>
        </w:rPr>
        <w:t> - </w:t>
      </w:r>
      <w:proofErr w:type="spellStart"/>
      <w:r w:rsidRPr="005D0F57">
        <w:rPr>
          <w:lang w:val="fr-FR"/>
        </w:rPr>
        <w:t>Hungary</w:t>
      </w:r>
      <w:proofErr w:type="spellEnd"/>
    </w:p>
    <w:p w:rsidR="00876544" w:rsidRPr="005D0F57" w:rsidRDefault="00876544" w:rsidP="008E6ED7">
      <w:pPr>
        <w:pStyle w:val="EMEABodyText"/>
        <w:rPr>
          <w:lang w:val="fr-FR"/>
        </w:rPr>
      </w:pPr>
    </w:p>
    <w:p w:rsidR="006603C5" w:rsidRPr="005A7A4D" w:rsidRDefault="006603C5" w:rsidP="008E6ED7">
      <w:pPr>
        <w:pStyle w:val="EMEABodyText"/>
      </w:pPr>
      <w:r w:rsidRPr="005A7A4D">
        <w:t>For any information about this medicinal product, please contact the local representative of the Marketing Authorisation Holder.</w:t>
      </w:r>
    </w:p>
    <w:p w:rsidR="006603C5" w:rsidRPr="005A7A4D" w:rsidRDefault="006603C5" w:rsidP="008E6ED7">
      <w:pPr>
        <w:pStyle w:val="EMEABodyText"/>
      </w:pPr>
    </w:p>
    <w:tbl>
      <w:tblPr>
        <w:tblW w:w="9322" w:type="dxa"/>
        <w:tblLayout w:type="fixed"/>
        <w:tblLook w:val="0000" w:firstRow="0" w:lastRow="0" w:firstColumn="0" w:lastColumn="0" w:noHBand="0" w:noVBand="0"/>
      </w:tblPr>
      <w:tblGrid>
        <w:gridCol w:w="4644"/>
        <w:gridCol w:w="4678"/>
      </w:tblGrid>
      <w:tr w:rsidR="006603C5" w:rsidRPr="00563E7B" w:rsidTr="008E6ED7">
        <w:trPr>
          <w:cantSplit/>
        </w:trPr>
        <w:tc>
          <w:tcPr>
            <w:tcW w:w="4644" w:type="dxa"/>
          </w:tcPr>
          <w:p w:rsidR="006603C5" w:rsidRPr="00667CD0" w:rsidRDefault="006603C5">
            <w:pPr>
              <w:rPr>
                <w:b/>
                <w:bCs/>
                <w:lang w:val="fr-FR"/>
              </w:rPr>
            </w:pPr>
            <w:proofErr w:type="spellStart"/>
            <w:r w:rsidRPr="00667CD0">
              <w:rPr>
                <w:b/>
                <w:bCs/>
                <w:lang w:val="fr-FR"/>
              </w:rPr>
              <w:t>België</w:t>
            </w:r>
            <w:proofErr w:type="spellEnd"/>
            <w:r w:rsidRPr="00667CD0">
              <w:rPr>
                <w:b/>
                <w:bCs/>
                <w:lang w:val="fr-FR"/>
              </w:rPr>
              <w:t>/Belgique/</w:t>
            </w:r>
            <w:proofErr w:type="spellStart"/>
            <w:r w:rsidRPr="00667CD0">
              <w:rPr>
                <w:b/>
                <w:bCs/>
                <w:lang w:val="fr-FR"/>
              </w:rPr>
              <w:t>Belgien</w:t>
            </w:r>
            <w:proofErr w:type="spellEnd"/>
          </w:p>
          <w:p w:rsidR="006603C5" w:rsidRPr="00667CD0" w:rsidRDefault="00693C1E">
            <w:pPr>
              <w:rPr>
                <w:lang w:val="fr-FR"/>
              </w:rPr>
            </w:pPr>
            <w:r w:rsidRPr="00667CD0">
              <w:rPr>
                <w:snapToGrid w:val="0"/>
                <w:lang w:val="fr-FR"/>
              </w:rPr>
              <w:t>S</w:t>
            </w:r>
            <w:r w:rsidR="006603C5" w:rsidRPr="00667CD0">
              <w:rPr>
                <w:snapToGrid w:val="0"/>
                <w:lang w:val="fr-FR"/>
              </w:rPr>
              <w:t>anofi Belgium</w:t>
            </w:r>
          </w:p>
          <w:p w:rsidR="006603C5" w:rsidRPr="00667CD0" w:rsidRDefault="006603C5">
            <w:pPr>
              <w:rPr>
                <w:snapToGrid w:val="0"/>
                <w:lang w:val="fr-FR"/>
              </w:rPr>
            </w:pPr>
            <w:r w:rsidRPr="00667CD0">
              <w:rPr>
                <w:lang w:val="fr-FR"/>
              </w:rPr>
              <w:t xml:space="preserve">Tél/Tel: </w:t>
            </w:r>
            <w:r w:rsidRPr="00667CD0">
              <w:rPr>
                <w:snapToGrid w:val="0"/>
                <w:lang w:val="fr-FR"/>
              </w:rPr>
              <w:t>+32 (0)2 710 54 00</w:t>
            </w:r>
          </w:p>
          <w:p w:rsidR="006603C5" w:rsidRPr="00667CD0" w:rsidRDefault="006603C5">
            <w:pPr>
              <w:rPr>
                <w:lang w:val="fr-FR"/>
              </w:rPr>
            </w:pPr>
          </w:p>
        </w:tc>
        <w:tc>
          <w:tcPr>
            <w:tcW w:w="4678" w:type="dxa"/>
          </w:tcPr>
          <w:p w:rsidR="002C7E5D" w:rsidRPr="00667CD0" w:rsidRDefault="002C7E5D" w:rsidP="002C7E5D">
            <w:pPr>
              <w:rPr>
                <w:b/>
                <w:bCs/>
                <w:lang w:val="fr-FR"/>
              </w:rPr>
            </w:pPr>
            <w:r w:rsidRPr="00667CD0">
              <w:rPr>
                <w:b/>
                <w:bCs/>
                <w:lang w:val="fr-FR"/>
              </w:rPr>
              <w:t>Lietuva</w:t>
            </w:r>
          </w:p>
          <w:p w:rsidR="002C7E5D" w:rsidRPr="00667CD0" w:rsidRDefault="002C7E5D" w:rsidP="002C7E5D">
            <w:pPr>
              <w:rPr>
                <w:lang w:val="fr-FR"/>
              </w:rPr>
            </w:pPr>
            <w:r w:rsidRPr="00667CD0">
              <w:rPr>
                <w:lang w:val="fr-FR"/>
              </w:rPr>
              <w:t>UAB sanofi-aventis Lietuva</w:t>
            </w:r>
          </w:p>
          <w:p w:rsidR="002C7E5D" w:rsidRPr="00667CD0" w:rsidRDefault="002C7E5D" w:rsidP="002C7E5D">
            <w:pPr>
              <w:rPr>
                <w:lang w:val="fr-FR"/>
              </w:rPr>
            </w:pPr>
            <w:r w:rsidRPr="00667CD0">
              <w:rPr>
                <w:lang w:val="fr-FR"/>
              </w:rPr>
              <w:t>Tel: +370 5 2755224</w:t>
            </w:r>
          </w:p>
          <w:p w:rsidR="006603C5" w:rsidRPr="00667CD0" w:rsidRDefault="006603C5" w:rsidP="002C7E5D">
            <w:pPr>
              <w:rPr>
                <w:lang w:val="fr-FR"/>
              </w:rPr>
            </w:pPr>
          </w:p>
        </w:tc>
      </w:tr>
      <w:tr w:rsidR="006603C5" w:rsidRPr="0036033E" w:rsidTr="008E6ED7">
        <w:trPr>
          <w:cantSplit/>
        </w:trPr>
        <w:tc>
          <w:tcPr>
            <w:tcW w:w="4644" w:type="dxa"/>
          </w:tcPr>
          <w:p w:rsidR="006603C5" w:rsidRPr="005D0F57" w:rsidRDefault="006603C5">
            <w:pPr>
              <w:rPr>
                <w:b/>
                <w:lang w:val="it-IT"/>
              </w:rPr>
            </w:pPr>
            <w:proofErr w:type="spellStart"/>
            <w:r w:rsidRPr="005A7A4D">
              <w:rPr>
                <w:b/>
                <w:bCs/>
              </w:rPr>
              <w:t>България</w:t>
            </w:r>
            <w:proofErr w:type="spellEnd"/>
          </w:p>
          <w:p w:rsidR="006603C5" w:rsidRPr="005D0F57" w:rsidRDefault="00E45679">
            <w:pPr>
              <w:rPr>
                <w:lang w:val="it-IT"/>
              </w:rPr>
            </w:pPr>
            <w:r w:rsidRPr="005D0F57">
              <w:rPr>
                <w:lang w:val="it-IT"/>
              </w:rPr>
              <w:t>Sanofi</w:t>
            </w:r>
            <w:r w:rsidR="006603C5" w:rsidRPr="005D0F57">
              <w:rPr>
                <w:lang w:val="it-IT"/>
              </w:rPr>
              <w:t xml:space="preserve"> Bulgaria EOOD</w:t>
            </w:r>
          </w:p>
          <w:p w:rsidR="006603C5" w:rsidRPr="005D0F57" w:rsidRDefault="006603C5">
            <w:pPr>
              <w:rPr>
                <w:rFonts w:cs="Arial"/>
                <w:szCs w:val="22"/>
                <w:lang w:val="it-IT"/>
              </w:rPr>
            </w:pPr>
            <w:proofErr w:type="spellStart"/>
            <w:r w:rsidRPr="005A7A4D">
              <w:rPr>
                <w:bCs/>
                <w:szCs w:val="22"/>
              </w:rPr>
              <w:t>Тел</w:t>
            </w:r>
            <w:proofErr w:type="spellEnd"/>
            <w:r w:rsidRPr="005D0F57">
              <w:rPr>
                <w:szCs w:val="22"/>
                <w:lang w:val="it-IT"/>
              </w:rPr>
              <w:t>.</w:t>
            </w:r>
            <w:r w:rsidRPr="005D0F57">
              <w:rPr>
                <w:bCs/>
                <w:szCs w:val="22"/>
                <w:lang w:val="it-IT"/>
              </w:rPr>
              <w:t>: +</w:t>
            </w:r>
            <w:r w:rsidRPr="005D0F57">
              <w:rPr>
                <w:szCs w:val="22"/>
                <w:lang w:val="it-IT"/>
              </w:rPr>
              <w:t>359 (0)2</w:t>
            </w:r>
            <w:r w:rsidRPr="005D0F57">
              <w:rPr>
                <w:rFonts w:cs="Arial"/>
                <w:szCs w:val="22"/>
                <w:lang w:val="it-IT"/>
              </w:rPr>
              <w:t xml:space="preserve"> 970 53 00</w:t>
            </w:r>
          </w:p>
          <w:p w:rsidR="006603C5" w:rsidRPr="005D0F57" w:rsidRDefault="006603C5">
            <w:pPr>
              <w:rPr>
                <w:lang w:val="it-IT"/>
              </w:rPr>
            </w:pPr>
          </w:p>
        </w:tc>
        <w:tc>
          <w:tcPr>
            <w:tcW w:w="4678" w:type="dxa"/>
          </w:tcPr>
          <w:p w:rsidR="002C7E5D" w:rsidRPr="00667CD0" w:rsidRDefault="002C7E5D" w:rsidP="002C7E5D">
            <w:pPr>
              <w:rPr>
                <w:b/>
                <w:bCs/>
                <w:lang w:val="fr-FR"/>
              </w:rPr>
            </w:pPr>
            <w:r w:rsidRPr="00667CD0">
              <w:rPr>
                <w:b/>
                <w:bCs/>
                <w:lang w:val="fr-FR"/>
              </w:rPr>
              <w:t>Luxembourg/Luxemburg</w:t>
            </w:r>
          </w:p>
          <w:p w:rsidR="002C7E5D" w:rsidRPr="00667CD0" w:rsidRDefault="00693C1E" w:rsidP="002C7E5D">
            <w:pPr>
              <w:rPr>
                <w:snapToGrid w:val="0"/>
                <w:lang w:val="fr-FR"/>
              </w:rPr>
            </w:pPr>
            <w:r w:rsidRPr="00667CD0">
              <w:rPr>
                <w:snapToGrid w:val="0"/>
                <w:lang w:val="fr-FR"/>
              </w:rPr>
              <w:t>S</w:t>
            </w:r>
            <w:r w:rsidR="002C7E5D" w:rsidRPr="00667CD0">
              <w:rPr>
                <w:snapToGrid w:val="0"/>
                <w:lang w:val="fr-FR"/>
              </w:rPr>
              <w:t xml:space="preserve">anofi Belgium </w:t>
            </w:r>
          </w:p>
          <w:p w:rsidR="002C7E5D" w:rsidRPr="00667CD0" w:rsidRDefault="002C7E5D" w:rsidP="002C7E5D">
            <w:pPr>
              <w:rPr>
                <w:lang w:val="fr-FR"/>
              </w:rPr>
            </w:pPr>
            <w:r w:rsidRPr="00667CD0">
              <w:rPr>
                <w:lang w:val="fr-FR"/>
              </w:rPr>
              <w:t xml:space="preserve">Tél/Tel: </w:t>
            </w:r>
            <w:r w:rsidRPr="00667CD0">
              <w:rPr>
                <w:snapToGrid w:val="0"/>
                <w:lang w:val="fr-FR"/>
              </w:rPr>
              <w:t>+32 (0)2 710 54 00 (</w:t>
            </w:r>
            <w:r w:rsidRPr="00667CD0">
              <w:rPr>
                <w:lang w:val="fr-FR"/>
              </w:rPr>
              <w:t>Belgique/</w:t>
            </w:r>
            <w:proofErr w:type="spellStart"/>
            <w:r w:rsidRPr="00667CD0">
              <w:rPr>
                <w:lang w:val="fr-FR"/>
              </w:rPr>
              <w:t>Belgien</w:t>
            </w:r>
            <w:proofErr w:type="spellEnd"/>
            <w:r w:rsidRPr="00667CD0">
              <w:rPr>
                <w:lang w:val="fr-FR"/>
              </w:rPr>
              <w:t>)</w:t>
            </w:r>
          </w:p>
          <w:p w:rsidR="006603C5" w:rsidRPr="00667CD0" w:rsidRDefault="006603C5" w:rsidP="002C7E5D">
            <w:pPr>
              <w:rPr>
                <w:lang w:val="fr-FR"/>
              </w:rPr>
            </w:pPr>
          </w:p>
        </w:tc>
      </w:tr>
      <w:tr w:rsidR="006603C5" w:rsidRPr="00563E7B" w:rsidTr="008E6ED7">
        <w:trPr>
          <w:cantSplit/>
        </w:trPr>
        <w:tc>
          <w:tcPr>
            <w:tcW w:w="4644" w:type="dxa"/>
          </w:tcPr>
          <w:p w:rsidR="006603C5" w:rsidRPr="005D0F57" w:rsidRDefault="006603C5">
            <w:pPr>
              <w:rPr>
                <w:b/>
                <w:lang w:val="sv-SE"/>
              </w:rPr>
            </w:pPr>
            <w:r w:rsidRPr="005D0F57">
              <w:rPr>
                <w:b/>
                <w:lang w:val="sv-SE"/>
              </w:rPr>
              <w:t>Česká republika</w:t>
            </w:r>
          </w:p>
          <w:p w:rsidR="006603C5" w:rsidRPr="005D0F57" w:rsidRDefault="006603C5">
            <w:pPr>
              <w:rPr>
                <w:lang w:val="sv-SE"/>
              </w:rPr>
            </w:pPr>
            <w:r w:rsidRPr="005D0F57">
              <w:rPr>
                <w:lang w:val="sv-SE"/>
              </w:rPr>
              <w:t>sanofi-aventis, s.r.o.</w:t>
            </w:r>
          </w:p>
          <w:p w:rsidR="006603C5" w:rsidRPr="005A7A4D" w:rsidRDefault="006603C5">
            <w:r w:rsidRPr="005A7A4D">
              <w:t>Tel: +420 233 086 111</w:t>
            </w:r>
          </w:p>
          <w:p w:rsidR="006603C5" w:rsidRPr="005A7A4D" w:rsidRDefault="006603C5"/>
        </w:tc>
        <w:tc>
          <w:tcPr>
            <w:tcW w:w="4678" w:type="dxa"/>
          </w:tcPr>
          <w:p w:rsidR="002C7E5D" w:rsidRPr="005D0F57" w:rsidRDefault="002C7E5D" w:rsidP="002C7E5D">
            <w:pPr>
              <w:rPr>
                <w:b/>
                <w:bCs/>
              </w:rPr>
            </w:pPr>
            <w:proofErr w:type="spellStart"/>
            <w:r w:rsidRPr="005D0F57">
              <w:rPr>
                <w:b/>
                <w:bCs/>
              </w:rPr>
              <w:t>Magyarország</w:t>
            </w:r>
            <w:proofErr w:type="spellEnd"/>
          </w:p>
          <w:p w:rsidR="002C7E5D" w:rsidRPr="005D0F57" w:rsidRDefault="006E3098" w:rsidP="002C7E5D">
            <w:r w:rsidRPr="005D0F57">
              <w:t xml:space="preserve">SANOFI-AVENTIS </w:t>
            </w:r>
            <w:proofErr w:type="spellStart"/>
            <w:r w:rsidRPr="005D0F57">
              <w:t>Zrt</w:t>
            </w:r>
            <w:proofErr w:type="spellEnd"/>
            <w:r w:rsidRPr="005D0F57">
              <w:t>.</w:t>
            </w:r>
          </w:p>
          <w:p w:rsidR="002C7E5D" w:rsidRPr="005D0F57" w:rsidRDefault="002C7E5D" w:rsidP="002C7E5D">
            <w:r w:rsidRPr="005D0F57">
              <w:t>Tel.: +36 1 505 0050</w:t>
            </w:r>
          </w:p>
          <w:p w:rsidR="006603C5" w:rsidRPr="005D0F57" w:rsidRDefault="006603C5"/>
          <w:p w:rsidR="006603C5" w:rsidRPr="005D0F57" w:rsidRDefault="006603C5"/>
        </w:tc>
      </w:tr>
      <w:tr w:rsidR="006603C5" w:rsidRPr="00563E7B" w:rsidTr="008E6ED7">
        <w:trPr>
          <w:cantSplit/>
        </w:trPr>
        <w:tc>
          <w:tcPr>
            <w:tcW w:w="4644" w:type="dxa"/>
          </w:tcPr>
          <w:p w:rsidR="006603C5" w:rsidRPr="005A7A4D" w:rsidRDefault="006603C5">
            <w:pPr>
              <w:rPr>
                <w:b/>
                <w:bCs/>
              </w:rPr>
            </w:pPr>
            <w:r w:rsidRPr="005A7A4D">
              <w:rPr>
                <w:b/>
                <w:bCs/>
              </w:rPr>
              <w:t>Danmark</w:t>
            </w:r>
          </w:p>
          <w:p w:rsidR="006603C5" w:rsidRPr="005A7A4D" w:rsidRDefault="00C01998">
            <w:r>
              <w:t>Sanofi A/S</w:t>
            </w:r>
          </w:p>
          <w:p w:rsidR="006603C5" w:rsidRPr="005A7A4D" w:rsidRDefault="006603C5">
            <w:proofErr w:type="spellStart"/>
            <w:r w:rsidRPr="005A7A4D">
              <w:t>Tlf</w:t>
            </w:r>
            <w:proofErr w:type="spellEnd"/>
            <w:r w:rsidRPr="005A7A4D">
              <w:t>: +45 45 16 70 00</w:t>
            </w:r>
          </w:p>
          <w:p w:rsidR="006603C5" w:rsidRPr="005A7A4D" w:rsidRDefault="006603C5"/>
        </w:tc>
        <w:tc>
          <w:tcPr>
            <w:tcW w:w="4678" w:type="dxa"/>
          </w:tcPr>
          <w:p w:rsidR="002C7E5D" w:rsidRPr="005D0F57" w:rsidRDefault="002C7E5D" w:rsidP="002C7E5D">
            <w:pPr>
              <w:rPr>
                <w:b/>
                <w:bCs/>
                <w:lang w:val="it-IT"/>
              </w:rPr>
            </w:pPr>
            <w:r w:rsidRPr="005D0F57">
              <w:rPr>
                <w:b/>
                <w:bCs/>
                <w:lang w:val="it-IT"/>
              </w:rPr>
              <w:t>Malta</w:t>
            </w:r>
          </w:p>
          <w:p w:rsidR="002C7E5D" w:rsidRPr="005D0F57" w:rsidRDefault="00C01998" w:rsidP="002C7E5D">
            <w:pPr>
              <w:rPr>
                <w:lang w:val="it-IT"/>
              </w:rPr>
            </w:pPr>
            <w:r w:rsidRPr="005D0F57">
              <w:rPr>
                <w:lang w:val="it-IT"/>
              </w:rPr>
              <w:t>Sanofi S</w:t>
            </w:r>
            <w:r w:rsidR="006D6C3B">
              <w:rPr>
                <w:lang w:val="it-IT"/>
              </w:rPr>
              <w:t>.r.l</w:t>
            </w:r>
            <w:r w:rsidRPr="005D0F57">
              <w:rPr>
                <w:lang w:val="it-IT"/>
              </w:rPr>
              <w:t>.</w:t>
            </w:r>
          </w:p>
          <w:p w:rsidR="006603C5" w:rsidRPr="00667CD0" w:rsidRDefault="00C01998" w:rsidP="002C7E5D">
            <w:pPr>
              <w:rPr>
                <w:lang w:val="fr-FR"/>
              </w:rPr>
            </w:pPr>
            <w:r>
              <w:rPr>
                <w:lang w:val="fr-FR"/>
              </w:rPr>
              <w:t>Tel: +39 02 39394275</w:t>
            </w:r>
          </w:p>
        </w:tc>
      </w:tr>
      <w:tr w:rsidR="006603C5" w:rsidRPr="001F11F6" w:rsidTr="008E6ED7">
        <w:trPr>
          <w:cantSplit/>
        </w:trPr>
        <w:tc>
          <w:tcPr>
            <w:tcW w:w="4644" w:type="dxa"/>
          </w:tcPr>
          <w:p w:rsidR="006603C5" w:rsidRPr="00667CD0" w:rsidRDefault="006603C5">
            <w:pPr>
              <w:rPr>
                <w:b/>
                <w:bCs/>
                <w:lang w:val="fr-FR"/>
              </w:rPr>
            </w:pPr>
            <w:r w:rsidRPr="00667CD0">
              <w:rPr>
                <w:b/>
                <w:bCs/>
                <w:lang w:val="fr-FR"/>
              </w:rPr>
              <w:t>Deutschland</w:t>
            </w:r>
          </w:p>
          <w:p w:rsidR="006603C5" w:rsidRPr="00667CD0" w:rsidRDefault="006603C5">
            <w:pPr>
              <w:rPr>
                <w:lang w:val="fr-FR"/>
              </w:rPr>
            </w:pPr>
            <w:r w:rsidRPr="00667CD0">
              <w:rPr>
                <w:lang w:val="fr-FR"/>
              </w:rPr>
              <w:t>Sanofi-Aventis Deutschland GmbH</w:t>
            </w:r>
          </w:p>
          <w:p w:rsidR="009313D0" w:rsidRPr="00667CD0" w:rsidRDefault="009313D0" w:rsidP="009313D0">
            <w:pPr>
              <w:rPr>
                <w:lang w:val="fr-FR"/>
              </w:rPr>
            </w:pPr>
            <w:r w:rsidRPr="00667CD0">
              <w:rPr>
                <w:lang w:val="fr-FR"/>
              </w:rPr>
              <w:t>Tel: 0800 52 52 010</w:t>
            </w:r>
          </w:p>
          <w:p w:rsidR="006603C5" w:rsidRPr="005A7A4D" w:rsidRDefault="009313D0">
            <w:r w:rsidRPr="005A7A4D">
              <w:t xml:space="preserve">Tel. aus dem </w:t>
            </w:r>
            <w:proofErr w:type="spellStart"/>
            <w:r w:rsidRPr="005A7A4D">
              <w:t>Ausland</w:t>
            </w:r>
            <w:proofErr w:type="spellEnd"/>
            <w:r w:rsidRPr="005A7A4D">
              <w:t>: +49 69 305 21 131</w:t>
            </w:r>
          </w:p>
        </w:tc>
        <w:tc>
          <w:tcPr>
            <w:tcW w:w="4678" w:type="dxa"/>
          </w:tcPr>
          <w:p w:rsidR="002C7E5D" w:rsidRPr="001F11F6" w:rsidRDefault="002C7E5D" w:rsidP="002C7E5D">
            <w:pPr>
              <w:rPr>
                <w:b/>
                <w:bCs/>
                <w:lang w:val="nl-NL"/>
              </w:rPr>
            </w:pPr>
            <w:r w:rsidRPr="001F11F6">
              <w:rPr>
                <w:b/>
                <w:bCs/>
                <w:lang w:val="nl-NL"/>
              </w:rPr>
              <w:t>Nederland</w:t>
            </w:r>
          </w:p>
          <w:p w:rsidR="002C7E5D" w:rsidRPr="001F11F6" w:rsidRDefault="006D6C3B" w:rsidP="002C7E5D">
            <w:pPr>
              <w:rPr>
                <w:lang w:val="nl-NL"/>
              </w:rPr>
            </w:pPr>
            <w:r>
              <w:rPr>
                <w:lang w:val="cs-CZ"/>
              </w:rPr>
              <w:t>Genzyme Europe</w:t>
            </w:r>
            <w:r w:rsidR="002C7E5D" w:rsidRPr="001F11F6">
              <w:rPr>
                <w:lang w:val="nl-NL"/>
              </w:rPr>
              <w:t xml:space="preserve"> B.V.</w:t>
            </w:r>
          </w:p>
          <w:p w:rsidR="002C7E5D" w:rsidRPr="001F11F6" w:rsidRDefault="00C01998" w:rsidP="002C7E5D">
            <w:pPr>
              <w:rPr>
                <w:lang w:val="nl-NL"/>
              </w:rPr>
            </w:pPr>
            <w:r w:rsidRPr="001F11F6">
              <w:rPr>
                <w:lang w:val="nl-NL"/>
              </w:rPr>
              <w:t>Tel: +31 20 245 4000</w:t>
            </w:r>
          </w:p>
          <w:p w:rsidR="006603C5" w:rsidRPr="001F11F6" w:rsidRDefault="006603C5" w:rsidP="002C7E5D">
            <w:pPr>
              <w:rPr>
                <w:lang w:val="nl-NL"/>
              </w:rPr>
            </w:pPr>
          </w:p>
        </w:tc>
      </w:tr>
      <w:tr w:rsidR="006603C5" w:rsidRPr="005D0F57" w:rsidTr="008E6ED7">
        <w:trPr>
          <w:cantSplit/>
        </w:trPr>
        <w:tc>
          <w:tcPr>
            <w:tcW w:w="4644" w:type="dxa"/>
          </w:tcPr>
          <w:p w:rsidR="006603C5" w:rsidRPr="005D0F57" w:rsidRDefault="006603C5">
            <w:pPr>
              <w:rPr>
                <w:b/>
                <w:bCs/>
                <w:lang w:val="it-IT"/>
              </w:rPr>
            </w:pPr>
            <w:r w:rsidRPr="005D0F57">
              <w:rPr>
                <w:b/>
                <w:bCs/>
                <w:lang w:val="it-IT"/>
              </w:rPr>
              <w:t>Eesti</w:t>
            </w:r>
          </w:p>
          <w:p w:rsidR="006603C5" w:rsidRPr="005D0F57" w:rsidRDefault="006603C5">
            <w:pPr>
              <w:rPr>
                <w:lang w:val="it-IT"/>
              </w:rPr>
            </w:pPr>
            <w:r w:rsidRPr="005D0F57">
              <w:rPr>
                <w:lang w:val="it-IT"/>
              </w:rPr>
              <w:t>sanofi-aventis Estonia OÜ</w:t>
            </w:r>
          </w:p>
          <w:p w:rsidR="006603C5" w:rsidRPr="005D0F57" w:rsidRDefault="006603C5">
            <w:pPr>
              <w:rPr>
                <w:lang w:val="it-IT"/>
              </w:rPr>
            </w:pPr>
            <w:r w:rsidRPr="005D0F57">
              <w:rPr>
                <w:lang w:val="it-IT"/>
              </w:rPr>
              <w:t>Tel: +372 627 34 88</w:t>
            </w:r>
          </w:p>
          <w:p w:rsidR="006603C5" w:rsidRPr="005D0F57" w:rsidRDefault="006603C5">
            <w:pPr>
              <w:rPr>
                <w:lang w:val="it-IT"/>
              </w:rPr>
            </w:pPr>
          </w:p>
        </w:tc>
        <w:tc>
          <w:tcPr>
            <w:tcW w:w="4678" w:type="dxa"/>
          </w:tcPr>
          <w:p w:rsidR="002C7E5D" w:rsidRPr="005D0F57" w:rsidRDefault="002C7E5D" w:rsidP="002C7E5D">
            <w:pPr>
              <w:rPr>
                <w:b/>
                <w:bCs/>
                <w:lang w:val="sv-SE"/>
              </w:rPr>
            </w:pPr>
            <w:r w:rsidRPr="005D0F57">
              <w:rPr>
                <w:b/>
                <w:bCs/>
                <w:lang w:val="sv-SE"/>
              </w:rPr>
              <w:t>Norge</w:t>
            </w:r>
          </w:p>
          <w:p w:rsidR="002C7E5D" w:rsidRPr="005D0F57" w:rsidRDefault="002C7E5D" w:rsidP="002C7E5D">
            <w:pPr>
              <w:rPr>
                <w:lang w:val="sv-SE"/>
              </w:rPr>
            </w:pPr>
            <w:r w:rsidRPr="005D0F57">
              <w:rPr>
                <w:lang w:val="sv-SE"/>
              </w:rPr>
              <w:t>sanofi-aventis Norge AS</w:t>
            </w:r>
          </w:p>
          <w:p w:rsidR="002C7E5D" w:rsidRPr="005D0F57" w:rsidRDefault="002C7E5D" w:rsidP="002C7E5D">
            <w:pPr>
              <w:rPr>
                <w:lang w:val="sv-SE"/>
              </w:rPr>
            </w:pPr>
            <w:r w:rsidRPr="005D0F57">
              <w:rPr>
                <w:lang w:val="sv-SE"/>
              </w:rPr>
              <w:t>Tlf: +47 67 10 71 00</w:t>
            </w:r>
          </w:p>
          <w:p w:rsidR="006603C5" w:rsidRPr="005D0F57" w:rsidRDefault="006603C5" w:rsidP="002C7E5D">
            <w:pPr>
              <w:rPr>
                <w:lang w:val="sv-SE"/>
              </w:rPr>
            </w:pPr>
          </w:p>
        </w:tc>
      </w:tr>
      <w:tr w:rsidR="006603C5" w:rsidRPr="005A7A4D" w:rsidTr="008E6ED7">
        <w:trPr>
          <w:cantSplit/>
        </w:trPr>
        <w:tc>
          <w:tcPr>
            <w:tcW w:w="4644" w:type="dxa"/>
          </w:tcPr>
          <w:p w:rsidR="006603C5" w:rsidRPr="00667CD0" w:rsidRDefault="006603C5">
            <w:pPr>
              <w:rPr>
                <w:b/>
                <w:bCs/>
                <w:lang w:val="fr-FR"/>
              </w:rPr>
            </w:pPr>
            <w:proofErr w:type="spellStart"/>
            <w:r w:rsidRPr="005A7A4D">
              <w:rPr>
                <w:b/>
                <w:bCs/>
              </w:rPr>
              <w:t>Ελλάδ</w:t>
            </w:r>
            <w:proofErr w:type="spellEnd"/>
            <w:r w:rsidRPr="005A7A4D">
              <w:rPr>
                <w:b/>
                <w:bCs/>
              </w:rPr>
              <w:t>α</w:t>
            </w:r>
          </w:p>
          <w:p w:rsidR="006603C5" w:rsidRPr="00667CD0" w:rsidRDefault="006603C5">
            <w:pPr>
              <w:rPr>
                <w:lang w:val="fr-FR"/>
              </w:rPr>
            </w:pPr>
            <w:r w:rsidRPr="00667CD0">
              <w:rPr>
                <w:lang w:val="fr-FR"/>
              </w:rPr>
              <w:t>sanofi-aventis AEBE</w:t>
            </w:r>
          </w:p>
          <w:p w:rsidR="006603C5" w:rsidRPr="00667CD0" w:rsidRDefault="006603C5">
            <w:pPr>
              <w:rPr>
                <w:lang w:val="fr-FR"/>
              </w:rPr>
            </w:pPr>
            <w:r w:rsidRPr="005A7A4D">
              <w:t>Τηλ</w:t>
            </w:r>
            <w:r w:rsidRPr="00667CD0">
              <w:rPr>
                <w:lang w:val="fr-FR"/>
              </w:rPr>
              <w:t>: +30 210 900 16 00</w:t>
            </w:r>
          </w:p>
          <w:p w:rsidR="006603C5" w:rsidRPr="00667CD0" w:rsidRDefault="006603C5">
            <w:pPr>
              <w:rPr>
                <w:lang w:val="fr-FR"/>
              </w:rPr>
            </w:pPr>
          </w:p>
        </w:tc>
        <w:tc>
          <w:tcPr>
            <w:tcW w:w="4678" w:type="dxa"/>
            <w:tcBorders>
              <w:top w:val="nil"/>
              <w:left w:val="nil"/>
              <w:bottom w:val="nil"/>
              <w:right w:val="nil"/>
            </w:tcBorders>
          </w:tcPr>
          <w:p w:rsidR="002C7E5D" w:rsidRPr="005A7A4D" w:rsidRDefault="002C7E5D" w:rsidP="002C7E5D">
            <w:pPr>
              <w:rPr>
                <w:b/>
                <w:bCs/>
              </w:rPr>
            </w:pPr>
            <w:r w:rsidRPr="005A7A4D">
              <w:rPr>
                <w:b/>
                <w:bCs/>
              </w:rPr>
              <w:t>Österreich</w:t>
            </w:r>
          </w:p>
          <w:p w:rsidR="002C7E5D" w:rsidRPr="005A7A4D" w:rsidRDefault="002C7E5D" w:rsidP="002C7E5D">
            <w:r w:rsidRPr="005A7A4D">
              <w:t>sanofi-aventis GmbH</w:t>
            </w:r>
          </w:p>
          <w:p w:rsidR="002C7E5D" w:rsidRPr="005A7A4D" w:rsidRDefault="002C7E5D" w:rsidP="002C7E5D">
            <w:r w:rsidRPr="005A7A4D">
              <w:t>Tel: +43 1 80 185 – 0</w:t>
            </w:r>
          </w:p>
          <w:p w:rsidR="006603C5" w:rsidRPr="005A7A4D" w:rsidRDefault="006603C5" w:rsidP="002C7E5D"/>
        </w:tc>
      </w:tr>
      <w:tr w:rsidR="006603C5" w:rsidRPr="005A7A4D" w:rsidTr="008E6ED7">
        <w:trPr>
          <w:cantSplit/>
        </w:trPr>
        <w:tc>
          <w:tcPr>
            <w:tcW w:w="4644" w:type="dxa"/>
            <w:tcBorders>
              <w:top w:val="nil"/>
              <w:left w:val="nil"/>
              <w:bottom w:val="nil"/>
              <w:right w:val="nil"/>
            </w:tcBorders>
          </w:tcPr>
          <w:p w:rsidR="006603C5" w:rsidRPr="00667CD0" w:rsidRDefault="006603C5">
            <w:pPr>
              <w:rPr>
                <w:b/>
                <w:bCs/>
                <w:lang w:val="fr-FR"/>
              </w:rPr>
            </w:pPr>
            <w:r w:rsidRPr="00667CD0">
              <w:rPr>
                <w:b/>
                <w:bCs/>
                <w:lang w:val="fr-FR"/>
              </w:rPr>
              <w:t>España</w:t>
            </w:r>
          </w:p>
          <w:p w:rsidR="006603C5" w:rsidRPr="00667CD0" w:rsidRDefault="006603C5">
            <w:pPr>
              <w:rPr>
                <w:smallCaps/>
                <w:lang w:val="fr-FR"/>
              </w:rPr>
            </w:pPr>
            <w:r w:rsidRPr="00667CD0">
              <w:rPr>
                <w:lang w:val="fr-FR"/>
              </w:rPr>
              <w:t>sanofi-aventis, S.A.</w:t>
            </w:r>
          </w:p>
          <w:p w:rsidR="006603C5" w:rsidRPr="00667CD0" w:rsidRDefault="006603C5">
            <w:pPr>
              <w:rPr>
                <w:lang w:val="fr-FR"/>
              </w:rPr>
            </w:pPr>
            <w:r w:rsidRPr="00667CD0">
              <w:rPr>
                <w:lang w:val="fr-FR"/>
              </w:rPr>
              <w:t>Tel: +34 93 485 94 00</w:t>
            </w:r>
          </w:p>
          <w:p w:rsidR="006603C5" w:rsidRPr="00667CD0" w:rsidRDefault="006603C5">
            <w:pPr>
              <w:rPr>
                <w:lang w:val="fr-FR"/>
              </w:rPr>
            </w:pPr>
          </w:p>
        </w:tc>
        <w:tc>
          <w:tcPr>
            <w:tcW w:w="4678" w:type="dxa"/>
          </w:tcPr>
          <w:p w:rsidR="002C7E5D" w:rsidRPr="005D0F57" w:rsidRDefault="002C7E5D" w:rsidP="002C7E5D">
            <w:pPr>
              <w:rPr>
                <w:b/>
                <w:bCs/>
                <w:lang w:val="sv-SE"/>
              </w:rPr>
            </w:pPr>
            <w:r w:rsidRPr="005D0F57">
              <w:rPr>
                <w:b/>
                <w:bCs/>
                <w:lang w:val="sv-SE"/>
              </w:rPr>
              <w:t>Polska</w:t>
            </w:r>
          </w:p>
          <w:p w:rsidR="002C7E5D" w:rsidRPr="005D0F57" w:rsidRDefault="002C7E5D" w:rsidP="002C7E5D">
            <w:pPr>
              <w:rPr>
                <w:lang w:val="sv-SE"/>
              </w:rPr>
            </w:pPr>
            <w:r w:rsidRPr="005D0F57">
              <w:rPr>
                <w:lang w:val="sv-SE"/>
              </w:rPr>
              <w:t>sanofi-aventis Sp. z o.o.</w:t>
            </w:r>
          </w:p>
          <w:p w:rsidR="002C7E5D" w:rsidRPr="005A7A4D" w:rsidRDefault="002C7E5D" w:rsidP="002C7E5D">
            <w:r w:rsidRPr="005A7A4D">
              <w:t>Tel.: +48 22 280 00 00</w:t>
            </w:r>
          </w:p>
          <w:p w:rsidR="006603C5" w:rsidRPr="005A7A4D" w:rsidRDefault="006603C5" w:rsidP="002C7E5D"/>
        </w:tc>
      </w:tr>
      <w:tr w:rsidR="006603C5" w:rsidRPr="0036033E" w:rsidTr="008E6ED7">
        <w:trPr>
          <w:cantSplit/>
        </w:trPr>
        <w:tc>
          <w:tcPr>
            <w:tcW w:w="4644" w:type="dxa"/>
            <w:tcBorders>
              <w:top w:val="nil"/>
              <w:left w:val="nil"/>
              <w:bottom w:val="nil"/>
              <w:right w:val="nil"/>
            </w:tcBorders>
          </w:tcPr>
          <w:p w:rsidR="006603C5" w:rsidRPr="00667CD0" w:rsidRDefault="006603C5" w:rsidP="008E6ED7">
            <w:pPr>
              <w:rPr>
                <w:b/>
                <w:bCs/>
                <w:lang w:val="fr-FR"/>
              </w:rPr>
            </w:pPr>
            <w:r w:rsidRPr="00667CD0">
              <w:rPr>
                <w:b/>
                <w:bCs/>
                <w:lang w:val="fr-FR"/>
              </w:rPr>
              <w:t>France</w:t>
            </w:r>
          </w:p>
          <w:p w:rsidR="006603C5" w:rsidRPr="00667CD0" w:rsidRDefault="006603C5" w:rsidP="008E6ED7">
            <w:pPr>
              <w:rPr>
                <w:lang w:val="fr-FR"/>
              </w:rPr>
            </w:pPr>
            <w:r w:rsidRPr="00667CD0">
              <w:rPr>
                <w:lang w:val="fr-FR"/>
              </w:rPr>
              <w:t>sanofi-aventis France</w:t>
            </w:r>
          </w:p>
          <w:p w:rsidR="006603C5" w:rsidRPr="00667CD0" w:rsidRDefault="006603C5" w:rsidP="008E6ED7">
            <w:pPr>
              <w:rPr>
                <w:lang w:val="fr-FR"/>
              </w:rPr>
            </w:pPr>
            <w:r w:rsidRPr="00667CD0">
              <w:rPr>
                <w:lang w:val="fr-FR"/>
              </w:rPr>
              <w:t>Tél: 0 800 222 555</w:t>
            </w:r>
          </w:p>
          <w:p w:rsidR="006603C5" w:rsidRPr="005A7A4D" w:rsidRDefault="006603C5" w:rsidP="008E6ED7">
            <w:r w:rsidRPr="005A7A4D">
              <w:t xml:space="preserve">Appel depuis </w:t>
            </w:r>
            <w:proofErr w:type="spellStart"/>
            <w:r w:rsidRPr="005A7A4D">
              <w:t>l’étranger</w:t>
            </w:r>
            <w:proofErr w:type="spellEnd"/>
            <w:r w:rsidRPr="005A7A4D">
              <w:t>: +33 1 57 63 23 23</w:t>
            </w:r>
          </w:p>
          <w:p w:rsidR="006603C5" w:rsidRPr="005A7A4D" w:rsidRDefault="006603C5">
            <w:pPr>
              <w:rPr>
                <w:b/>
              </w:rPr>
            </w:pPr>
          </w:p>
        </w:tc>
        <w:tc>
          <w:tcPr>
            <w:tcW w:w="4678" w:type="dxa"/>
          </w:tcPr>
          <w:p w:rsidR="002C7E5D" w:rsidRPr="00667CD0" w:rsidRDefault="002C7E5D" w:rsidP="002C7E5D">
            <w:pPr>
              <w:rPr>
                <w:b/>
                <w:bCs/>
                <w:lang w:val="fr-FR"/>
              </w:rPr>
            </w:pPr>
            <w:r w:rsidRPr="00667CD0">
              <w:rPr>
                <w:b/>
                <w:bCs/>
                <w:lang w:val="fr-FR"/>
              </w:rPr>
              <w:t>Portugal</w:t>
            </w:r>
          </w:p>
          <w:p w:rsidR="002C7E5D" w:rsidRPr="00667CD0" w:rsidRDefault="002C7E5D" w:rsidP="002C7E5D">
            <w:pPr>
              <w:rPr>
                <w:lang w:val="fr-FR"/>
              </w:rPr>
            </w:pPr>
            <w:r w:rsidRPr="00667CD0">
              <w:rPr>
                <w:lang w:val="fr-FR"/>
              </w:rPr>
              <w:t xml:space="preserve">Sanofi - Produtos </w:t>
            </w:r>
            <w:proofErr w:type="spellStart"/>
            <w:r w:rsidRPr="00667CD0">
              <w:rPr>
                <w:lang w:val="fr-FR"/>
              </w:rPr>
              <w:t>Farmacêuticos</w:t>
            </w:r>
            <w:proofErr w:type="spellEnd"/>
            <w:r w:rsidRPr="00667CD0">
              <w:rPr>
                <w:lang w:val="fr-FR"/>
              </w:rPr>
              <w:t>, Lda</w:t>
            </w:r>
          </w:p>
          <w:p w:rsidR="002C7E5D" w:rsidRPr="00667CD0" w:rsidRDefault="002C7E5D" w:rsidP="002C7E5D">
            <w:pPr>
              <w:rPr>
                <w:lang w:val="fr-FR"/>
              </w:rPr>
            </w:pPr>
            <w:r w:rsidRPr="00667CD0">
              <w:rPr>
                <w:lang w:val="fr-FR"/>
              </w:rPr>
              <w:t>Tel: +351 21 35 89 400</w:t>
            </w:r>
          </w:p>
          <w:p w:rsidR="006603C5" w:rsidRPr="00667CD0" w:rsidRDefault="006603C5" w:rsidP="002C7E5D">
            <w:pPr>
              <w:rPr>
                <w:b/>
                <w:lang w:val="fr-FR"/>
              </w:rPr>
            </w:pPr>
          </w:p>
        </w:tc>
      </w:tr>
      <w:tr w:rsidR="006603C5" w:rsidRPr="005D0F57" w:rsidTr="008E6ED7">
        <w:trPr>
          <w:cantSplit/>
        </w:trPr>
        <w:tc>
          <w:tcPr>
            <w:tcW w:w="4644" w:type="dxa"/>
          </w:tcPr>
          <w:p w:rsidR="002C7E5D" w:rsidRPr="00667CD0" w:rsidRDefault="002C7E5D" w:rsidP="002C7E5D">
            <w:pPr>
              <w:keepNext/>
              <w:rPr>
                <w:rFonts w:eastAsia="SimSun"/>
                <w:b/>
                <w:bCs/>
                <w:lang w:val="fr-FR"/>
              </w:rPr>
            </w:pPr>
            <w:r w:rsidRPr="00667CD0">
              <w:rPr>
                <w:rFonts w:eastAsia="SimSun"/>
                <w:b/>
                <w:bCs/>
                <w:lang w:val="fr-FR"/>
              </w:rPr>
              <w:t>Hrvatska</w:t>
            </w:r>
          </w:p>
          <w:p w:rsidR="002C7E5D" w:rsidRPr="00667CD0" w:rsidRDefault="002C7E5D" w:rsidP="002C7E5D">
            <w:pPr>
              <w:rPr>
                <w:rFonts w:eastAsia="SimSun"/>
                <w:lang w:val="fr-FR"/>
              </w:rPr>
            </w:pPr>
            <w:r w:rsidRPr="00667CD0">
              <w:rPr>
                <w:rFonts w:eastAsia="SimSun"/>
                <w:lang w:val="fr-FR"/>
              </w:rPr>
              <w:t xml:space="preserve">sanofi-aventis Croatia </w:t>
            </w:r>
            <w:proofErr w:type="spellStart"/>
            <w:r w:rsidRPr="00667CD0">
              <w:rPr>
                <w:rFonts w:eastAsia="SimSun"/>
                <w:lang w:val="fr-FR"/>
              </w:rPr>
              <w:t>d.o.o</w:t>
            </w:r>
            <w:proofErr w:type="spellEnd"/>
            <w:r w:rsidRPr="00667CD0">
              <w:rPr>
                <w:rFonts w:eastAsia="SimSun"/>
                <w:lang w:val="fr-FR"/>
              </w:rPr>
              <w:t>.</w:t>
            </w:r>
          </w:p>
          <w:p w:rsidR="006603C5" w:rsidRPr="0036033E" w:rsidRDefault="002C7E5D" w:rsidP="002C7E5D">
            <w:r w:rsidRPr="0036033E">
              <w:rPr>
                <w:rFonts w:eastAsia="SimSun"/>
              </w:rPr>
              <w:t>Tel: +385 1 600 34 00</w:t>
            </w:r>
          </w:p>
        </w:tc>
        <w:tc>
          <w:tcPr>
            <w:tcW w:w="4678" w:type="dxa"/>
          </w:tcPr>
          <w:p w:rsidR="002C7E5D" w:rsidRPr="005D0F57" w:rsidRDefault="002C7E5D" w:rsidP="002C7E5D">
            <w:pPr>
              <w:tabs>
                <w:tab w:val="left" w:pos="-720"/>
                <w:tab w:val="left" w:pos="4536"/>
              </w:tabs>
              <w:suppressAutoHyphens/>
              <w:rPr>
                <w:b/>
                <w:szCs w:val="22"/>
                <w:lang w:val="it-IT"/>
              </w:rPr>
            </w:pPr>
            <w:r w:rsidRPr="005D0F57">
              <w:rPr>
                <w:b/>
                <w:szCs w:val="22"/>
                <w:lang w:val="it-IT"/>
              </w:rPr>
              <w:t>România</w:t>
            </w:r>
          </w:p>
          <w:p w:rsidR="00B7000B" w:rsidRPr="005D0F57" w:rsidRDefault="00B7000B" w:rsidP="00B7000B">
            <w:pPr>
              <w:tabs>
                <w:tab w:val="left" w:pos="-720"/>
                <w:tab w:val="left" w:pos="4536"/>
              </w:tabs>
              <w:suppressAutoHyphens/>
              <w:rPr>
                <w:szCs w:val="22"/>
                <w:lang w:val="it-IT"/>
              </w:rPr>
            </w:pPr>
            <w:r w:rsidRPr="005D0F57">
              <w:rPr>
                <w:szCs w:val="22"/>
                <w:lang w:val="it-IT"/>
              </w:rPr>
              <w:t>Sanofi Romania SRL</w:t>
            </w:r>
          </w:p>
          <w:p w:rsidR="002C7E5D" w:rsidRPr="005D0F57" w:rsidRDefault="002C7E5D" w:rsidP="002C7E5D">
            <w:pPr>
              <w:rPr>
                <w:szCs w:val="22"/>
                <w:lang w:val="it-IT"/>
              </w:rPr>
            </w:pPr>
            <w:r w:rsidRPr="005D0F57">
              <w:rPr>
                <w:szCs w:val="22"/>
                <w:lang w:val="it-IT"/>
              </w:rPr>
              <w:t>Tel: +40 (0) 21 317 31 36</w:t>
            </w:r>
          </w:p>
          <w:p w:rsidR="006603C5" w:rsidRPr="005D0F57" w:rsidRDefault="006603C5" w:rsidP="002C7E5D">
            <w:pPr>
              <w:rPr>
                <w:lang w:val="it-IT"/>
              </w:rPr>
            </w:pPr>
          </w:p>
        </w:tc>
      </w:tr>
      <w:tr w:rsidR="006603C5" w:rsidRPr="005A7A4D" w:rsidTr="008E6ED7">
        <w:trPr>
          <w:cantSplit/>
        </w:trPr>
        <w:tc>
          <w:tcPr>
            <w:tcW w:w="4644" w:type="dxa"/>
          </w:tcPr>
          <w:p w:rsidR="002C7E5D" w:rsidRPr="00667CD0" w:rsidRDefault="002C7E5D" w:rsidP="002C7E5D">
            <w:pPr>
              <w:rPr>
                <w:b/>
                <w:bCs/>
                <w:lang w:val="fr-FR"/>
              </w:rPr>
            </w:pPr>
            <w:r w:rsidRPr="00667CD0">
              <w:rPr>
                <w:b/>
                <w:bCs/>
                <w:lang w:val="fr-FR"/>
              </w:rPr>
              <w:t>Ireland</w:t>
            </w:r>
          </w:p>
          <w:p w:rsidR="002C7E5D" w:rsidRPr="005A7A4D" w:rsidRDefault="002C7E5D" w:rsidP="002C7E5D">
            <w:r w:rsidRPr="00667CD0">
              <w:rPr>
                <w:lang w:val="fr-FR"/>
              </w:rPr>
              <w:t xml:space="preserve">sanofi-aventis Ireland Ltd. </w:t>
            </w:r>
            <w:r w:rsidRPr="005A7A4D">
              <w:t>T/A SANOFI</w:t>
            </w:r>
          </w:p>
          <w:p w:rsidR="002C7E5D" w:rsidRPr="005A7A4D" w:rsidRDefault="002C7E5D" w:rsidP="002C7E5D">
            <w:r w:rsidRPr="005A7A4D">
              <w:t>Tel: +353 (0) 1 403 56 00</w:t>
            </w:r>
          </w:p>
          <w:p w:rsidR="006603C5" w:rsidRPr="005A7A4D" w:rsidRDefault="006603C5" w:rsidP="002C7E5D">
            <w:pPr>
              <w:rPr>
                <w:szCs w:val="22"/>
              </w:rPr>
            </w:pPr>
          </w:p>
        </w:tc>
        <w:tc>
          <w:tcPr>
            <w:tcW w:w="4678" w:type="dxa"/>
          </w:tcPr>
          <w:p w:rsidR="002C7E5D" w:rsidRPr="005D0F57" w:rsidRDefault="002C7E5D" w:rsidP="002C7E5D">
            <w:pPr>
              <w:rPr>
                <w:b/>
                <w:bCs/>
                <w:lang w:val="it-IT"/>
              </w:rPr>
            </w:pPr>
            <w:r w:rsidRPr="005D0F57">
              <w:rPr>
                <w:b/>
                <w:bCs/>
                <w:lang w:val="it-IT"/>
              </w:rPr>
              <w:t>Slovenija</w:t>
            </w:r>
          </w:p>
          <w:p w:rsidR="002C7E5D" w:rsidRPr="005D0F57" w:rsidRDefault="002C7E5D" w:rsidP="002C7E5D">
            <w:pPr>
              <w:rPr>
                <w:lang w:val="it-IT"/>
              </w:rPr>
            </w:pPr>
            <w:r w:rsidRPr="005D0F57">
              <w:rPr>
                <w:lang w:val="it-IT"/>
              </w:rPr>
              <w:t>sanofi-aventis d.o.o.</w:t>
            </w:r>
          </w:p>
          <w:p w:rsidR="002C7E5D" w:rsidRPr="005A7A4D" w:rsidRDefault="002C7E5D" w:rsidP="002C7E5D">
            <w:r w:rsidRPr="005A7A4D">
              <w:t>Tel: +386 1 560 48 00</w:t>
            </w:r>
          </w:p>
          <w:p w:rsidR="006603C5" w:rsidRPr="005A7A4D" w:rsidRDefault="006603C5" w:rsidP="002C7E5D">
            <w:pPr>
              <w:rPr>
                <w:szCs w:val="22"/>
              </w:rPr>
            </w:pPr>
          </w:p>
        </w:tc>
      </w:tr>
      <w:tr w:rsidR="006603C5" w:rsidRPr="005A7A4D" w:rsidTr="008E6ED7">
        <w:trPr>
          <w:cantSplit/>
        </w:trPr>
        <w:tc>
          <w:tcPr>
            <w:tcW w:w="4644" w:type="dxa"/>
          </w:tcPr>
          <w:p w:rsidR="002C7E5D" w:rsidRPr="005A7A4D" w:rsidRDefault="002C7E5D" w:rsidP="002C7E5D">
            <w:pPr>
              <w:rPr>
                <w:b/>
                <w:bCs/>
                <w:szCs w:val="22"/>
              </w:rPr>
            </w:pPr>
            <w:r w:rsidRPr="005A7A4D">
              <w:rPr>
                <w:b/>
                <w:bCs/>
                <w:szCs w:val="22"/>
              </w:rPr>
              <w:t>Ísland</w:t>
            </w:r>
          </w:p>
          <w:p w:rsidR="002C7E5D" w:rsidRPr="005A7A4D" w:rsidRDefault="002C7E5D" w:rsidP="002C7E5D">
            <w:pPr>
              <w:rPr>
                <w:szCs w:val="22"/>
              </w:rPr>
            </w:pPr>
            <w:r w:rsidRPr="005A7A4D">
              <w:rPr>
                <w:szCs w:val="22"/>
              </w:rPr>
              <w:t>Vistor hf.</w:t>
            </w:r>
          </w:p>
          <w:p w:rsidR="002C7E5D" w:rsidRPr="005A7A4D" w:rsidRDefault="002C7E5D" w:rsidP="002C7E5D">
            <w:pPr>
              <w:rPr>
                <w:szCs w:val="22"/>
              </w:rPr>
            </w:pPr>
            <w:proofErr w:type="spellStart"/>
            <w:r w:rsidRPr="005A7A4D">
              <w:rPr>
                <w:szCs w:val="22"/>
              </w:rPr>
              <w:t>Sími</w:t>
            </w:r>
            <w:proofErr w:type="spellEnd"/>
            <w:r w:rsidRPr="005A7A4D">
              <w:rPr>
                <w:szCs w:val="22"/>
              </w:rPr>
              <w:t>: +354 535 7000</w:t>
            </w:r>
          </w:p>
          <w:p w:rsidR="006603C5" w:rsidRPr="005A7A4D" w:rsidRDefault="006603C5" w:rsidP="002C7E5D"/>
        </w:tc>
        <w:tc>
          <w:tcPr>
            <w:tcW w:w="4678" w:type="dxa"/>
          </w:tcPr>
          <w:p w:rsidR="002C7E5D" w:rsidRPr="005D0F57" w:rsidRDefault="002C7E5D" w:rsidP="002C7E5D">
            <w:pPr>
              <w:rPr>
                <w:b/>
                <w:bCs/>
                <w:szCs w:val="22"/>
                <w:lang w:val="sv-SE"/>
              </w:rPr>
            </w:pPr>
            <w:r w:rsidRPr="005D0F57">
              <w:rPr>
                <w:b/>
                <w:bCs/>
                <w:szCs w:val="22"/>
                <w:lang w:val="sv-SE"/>
              </w:rPr>
              <w:t>Slovenská republika</w:t>
            </w:r>
          </w:p>
          <w:p w:rsidR="002C7E5D" w:rsidRPr="005D0F57" w:rsidRDefault="002C7E5D" w:rsidP="002C7E5D">
            <w:pPr>
              <w:rPr>
                <w:szCs w:val="22"/>
                <w:lang w:val="sv-SE"/>
              </w:rPr>
            </w:pPr>
            <w:r w:rsidRPr="005D0F57">
              <w:rPr>
                <w:szCs w:val="22"/>
                <w:lang w:val="sv-SE"/>
              </w:rPr>
              <w:t>sanofi-aventis Slovakia s.r.o.</w:t>
            </w:r>
          </w:p>
          <w:p w:rsidR="002C7E5D" w:rsidRPr="005A7A4D" w:rsidRDefault="002C7E5D" w:rsidP="002C7E5D">
            <w:pPr>
              <w:rPr>
                <w:szCs w:val="22"/>
              </w:rPr>
            </w:pPr>
            <w:r w:rsidRPr="005A7A4D">
              <w:rPr>
                <w:szCs w:val="22"/>
              </w:rPr>
              <w:t>Tel: +421 2 33 100 100</w:t>
            </w:r>
          </w:p>
          <w:p w:rsidR="006603C5" w:rsidRPr="005A7A4D" w:rsidRDefault="006603C5" w:rsidP="002C7E5D"/>
        </w:tc>
      </w:tr>
      <w:tr w:rsidR="006603C5" w:rsidRPr="005A7A4D" w:rsidTr="008E6ED7">
        <w:trPr>
          <w:cantSplit/>
        </w:trPr>
        <w:tc>
          <w:tcPr>
            <w:tcW w:w="4644" w:type="dxa"/>
          </w:tcPr>
          <w:p w:rsidR="002C7E5D" w:rsidRPr="005D0F57" w:rsidRDefault="002C7E5D" w:rsidP="002C7E5D">
            <w:pPr>
              <w:rPr>
                <w:b/>
                <w:bCs/>
                <w:lang w:val="it-IT"/>
              </w:rPr>
            </w:pPr>
            <w:r w:rsidRPr="005D0F57">
              <w:rPr>
                <w:b/>
                <w:bCs/>
                <w:lang w:val="it-IT"/>
              </w:rPr>
              <w:t>Italia</w:t>
            </w:r>
          </w:p>
          <w:p w:rsidR="002C7E5D" w:rsidRPr="005D0F57" w:rsidRDefault="006608B3" w:rsidP="002C7E5D">
            <w:pPr>
              <w:rPr>
                <w:lang w:val="it-IT"/>
              </w:rPr>
            </w:pPr>
            <w:r w:rsidRPr="005D0F57">
              <w:rPr>
                <w:lang w:val="it-IT"/>
              </w:rPr>
              <w:t>S</w:t>
            </w:r>
            <w:r w:rsidR="002C7E5D" w:rsidRPr="005D0F57">
              <w:rPr>
                <w:lang w:val="it-IT"/>
              </w:rPr>
              <w:t>anofi S.</w:t>
            </w:r>
            <w:r w:rsidR="006D6C3B">
              <w:rPr>
                <w:lang w:val="it-IT"/>
              </w:rPr>
              <w:t>r.l.</w:t>
            </w:r>
          </w:p>
          <w:p w:rsidR="002C7E5D" w:rsidRPr="005A7A4D" w:rsidRDefault="002C7E5D" w:rsidP="002C7E5D">
            <w:r w:rsidRPr="005A7A4D">
              <w:t xml:space="preserve">Tel: </w:t>
            </w:r>
            <w:r w:rsidR="006E3098" w:rsidRPr="005A7A4D">
              <w:t xml:space="preserve"> 800 536389</w:t>
            </w:r>
          </w:p>
          <w:p w:rsidR="006603C5" w:rsidRPr="005A7A4D" w:rsidRDefault="006603C5" w:rsidP="002C7E5D"/>
        </w:tc>
        <w:tc>
          <w:tcPr>
            <w:tcW w:w="4678" w:type="dxa"/>
          </w:tcPr>
          <w:p w:rsidR="002C7E5D" w:rsidRPr="005A7A4D" w:rsidRDefault="002C7E5D" w:rsidP="002C7E5D">
            <w:pPr>
              <w:rPr>
                <w:b/>
                <w:bCs/>
              </w:rPr>
            </w:pPr>
            <w:r w:rsidRPr="005A7A4D">
              <w:rPr>
                <w:b/>
                <w:bCs/>
              </w:rPr>
              <w:t>Suomi/Finland</w:t>
            </w:r>
          </w:p>
          <w:p w:rsidR="002C7E5D" w:rsidRPr="005A7A4D" w:rsidRDefault="00EB6794" w:rsidP="002C7E5D">
            <w:r w:rsidRPr="005A7A4D">
              <w:t>Sanofi</w:t>
            </w:r>
            <w:r w:rsidR="002C7E5D" w:rsidRPr="005A7A4D">
              <w:t xml:space="preserve"> Oy</w:t>
            </w:r>
          </w:p>
          <w:p w:rsidR="002C7E5D" w:rsidRPr="005A7A4D" w:rsidRDefault="002C7E5D" w:rsidP="002C7E5D">
            <w:r w:rsidRPr="005A7A4D">
              <w:t>Puh/Tel: +358 (0) 201 200 300</w:t>
            </w:r>
          </w:p>
          <w:p w:rsidR="006603C5" w:rsidRPr="005A7A4D" w:rsidRDefault="006603C5" w:rsidP="002C7E5D"/>
        </w:tc>
      </w:tr>
      <w:tr w:rsidR="006603C5" w:rsidRPr="005A7A4D" w:rsidTr="008E6ED7">
        <w:trPr>
          <w:cantSplit/>
        </w:trPr>
        <w:tc>
          <w:tcPr>
            <w:tcW w:w="4644" w:type="dxa"/>
          </w:tcPr>
          <w:p w:rsidR="002C7E5D" w:rsidRPr="00667CD0" w:rsidRDefault="002C7E5D" w:rsidP="002C7E5D">
            <w:pPr>
              <w:rPr>
                <w:b/>
                <w:lang w:val="fr-FR"/>
              </w:rPr>
            </w:pPr>
            <w:proofErr w:type="spellStart"/>
            <w:r w:rsidRPr="005A7A4D">
              <w:rPr>
                <w:b/>
                <w:bCs/>
              </w:rPr>
              <w:t>Κύ</w:t>
            </w:r>
            <w:proofErr w:type="spellEnd"/>
            <w:r w:rsidRPr="005A7A4D">
              <w:rPr>
                <w:b/>
                <w:bCs/>
              </w:rPr>
              <w:t>προς</w:t>
            </w:r>
          </w:p>
          <w:p w:rsidR="002C7E5D" w:rsidRPr="00667CD0" w:rsidRDefault="002C7E5D" w:rsidP="002C7E5D">
            <w:pPr>
              <w:rPr>
                <w:lang w:val="fr-FR"/>
              </w:rPr>
            </w:pPr>
            <w:r w:rsidRPr="00667CD0">
              <w:rPr>
                <w:lang w:val="fr-FR"/>
              </w:rPr>
              <w:t>sanofi-aventis Cyprus Ltd.</w:t>
            </w:r>
          </w:p>
          <w:p w:rsidR="002C7E5D" w:rsidRPr="00667CD0" w:rsidRDefault="002C7E5D" w:rsidP="002C7E5D">
            <w:pPr>
              <w:rPr>
                <w:lang w:val="fr-FR"/>
              </w:rPr>
            </w:pPr>
            <w:r w:rsidRPr="005A7A4D">
              <w:t>Τηλ</w:t>
            </w:r>
            <w:r w:rsidRPr="00667CD0">
              <w:rPr>
                <w:lang w:val="fr-FR"/>
              </w:rPr>
              <w:t>: +357 22 871600</w:t>
            </w:r>
          </w:p>
          <w:p w:rsidR="006603C5" w:rsidRPr="00667CD0" w:rsidRDefault="006603C5" w:rsidP="002C7E5D">
            <w:pPr>
              <w:rPr>
                <w:lang w:val="fr-FR"/>
              </w:rPr>
            </w:pPr>
          </w:p>
        </w:tc>
        <w:tc>
          <w:tcPr>
            <w:tcW w:w="4678" w:type="dxa"/>
          </w:tcPr>
          <w:p w:rsidR="002C7E5D" w:rsidRPr="005A7A4D" w:rsidRDefault="002C7E5D" w:rsidP="002C7E5D">
            <w:pPr>
              <w:rPr>
                <w:b/>
                <w:bCs/>
              </w:rPr>
            </w:pPr>
            <w:r w:rsidRPr="005A7A4D">
              <w:rPr>
                <w:b/>
                <w:bCs/>
              </w:rPr>
              <w:t>Sverige</w:t>
            </w:r>
          </w:p>
          <w:p w:rsidR="002C7E5D" w:rsidRPr="005A7A4D" w:rsidRDefault="00EB6794" w:rsidP="002C7E5D">
            <w:r w:rsidRPr="005A7A4D">
              <w:t>Sanofi</w:t>
            </w:r>
            <w:r w:rsidR="002C7E5D" w:rsidRPr="005A7A4D">
              <w:t xml:space="preserve"> AB</w:t>
            </w:r>
          </w:p>
          <w:p w:rsidR="002C7E5D" w:rsidRPr="005A7A4D" w:rsidRDefault="002C7E5D" w:rsidP="002C7E5D">
            <w:r w:rsidRPr="005A7A4D">
              <w:t>Tel: +46 (0)8 634 50 00</w:t>
            </w:r>
          </w:p>
          <w:p w:rsidR="006603C5" w:rsidRPr="005A7A4D" w:rsidRDefault="006603C5" w:rsidP="002C7E5D"/>
        </w:tc>
      </w:tr>
      <w:tr w:rsidR="006603C5" w:rsidRPr="005A7A4D" w:rsidTr="008E6ED7">
        <w:trPr>
          <w:cantSplit/>
        </w:trPr>
        <w:tc>
          <w:tcPr>
            <w:tcW w:w="4644" w:type="dxa"/>
          </w:tcPr>
          <w:p w:rsidR="002C7E5D" w:rsidRPr="005D0F57" w:rsidRDefault="002C7E5D" w:rsidP="002C7E5D">
            <w:pPr>
              <w:rPr>
                <w:b/>
                <w:bCs/>
                <w:lang w:val="it-IT"/>
              </w:rPr>
            </w:pPr>
            <w:r w:rsidRPr="005D0F57">
              <w:rPr>
                <w:b/>
                <w:bCs/>
                <w:lang w:val="it-IT"/>
              </w:rPr>
              <w:t>Latvija</w:t>
            </w:r>
          </w:p>
          <w:p w:rsidR="002C7E5D" w:rsidRPr="005D0F57" w:rsidRDefault="002C7E5D" w:rsidP="002C7E5D">
            <w:pPr>
              <w:rPr>
                <w:lang w:val="it-IT"/>
              </w:rPr>
            </w:pPr>
            <w:r w:rsidRPr="005D0F57">
              <w:rPr>
                <w:lang w:val="it-IT"/>
              </w:rPr>
              <w:t>sanofi-aventis Latvia SIA</w:t>
            </w:r>
          </w:p>
          <w:p w:rsidR="002C7E5D" w:rsidRPr="005D0F57" w:rsidRDefault="002C7E5D" w:rsidP="002C7E5D">
            <w:pPr>
              <w:rPr>
                <w:lang w:val="it-IT"/>
              </w:rPr>
            </w:pPr>
            <w:r w:rsidRPr="005D0F57">
              <w:rPr>
                <w:lang w:val="it-IT"/>
              </w:rPr>
              <w:t>Tel: +371 67 33 24 51</w:t>
            </w:r>
          </w:p>
          <w:p w:rsidR="006603C5" w:rsidRPr="005D0F57" w:rsidRDefault="006603C5" w:rsidP="002C7E5D">
            <w:pPr>
              <w:rPr>
                <w:lang w:val="it-IT"/>
              </w:rPr>
            </w:pPr>
          </w:p>
        </w:tc>
        <w:tc>
          <w:tcPr>
            <w:tcW w:w="4678" w:type="dxa"/>
          </w:tcPr>
          <w:p w:rsidR="002C7E5D" w:rsidRPr="005A7A4D" w:rsidRDefault="002C7E5D" w:rsidP="002C7E5D">
            <w:pPr>
              <w:rPr>
                <w:b/>
                <w:bCs/>
              </w:rPr>
            </w:pPr>
            <w:r w:rsidRPr="005A7A4D">
              <w:rPr>
                <w:b/>
                <w:bCs/>
              </w:rPr>
              <w:t>United Kingdom</w:t>
            </w:r>
          </w:p>
          <w:p w:rsidR="002C7E5D" w:rsidRPr="005A7A4D" w:rsidRDefault="002C7E5D" w:rsidP="002C7E5D">
            <w:r w:rsidRPr="005A7A4D">
              <w:t>Sanofi</w:t>
            </w:r>
          </w:p>
          <w:p w:rsidR="002C7E5D" w:rsidRPr="005A7A4D" w:rsidRDefault="002C7E5D" w:rsidP="002C7E5D">
            <w:r w:rsidRPr="005A7A4D">
              <w:t xml:space="preserve">Tel: </w:t>
            </w:r>
            <w:r w:rsidR="00EB6794" w:rsidRPr="005A7A4D">
              <w:t>+44 (0) 845 372 7101</w:t>
            </w:r>
          </w:p>
          <w:p w:rsidR="006603C5" w:rsidRPr="005A7A4D" w:rsidRDefault="006603C5"/>
        </w:tc>
      </w:tr>
    </w:tbl>
    <w:p w:rsidR="006603C5" w:rsidRPr="005A7A4D" w:rsidRDefault="006603C5"/>
    <w:p w:rsidR="006603C5" w:rsidRPr="005A7A4D" w:rsidRDefault="006603C5" w:rsidP="008E6ED7">
      <w:pPr>
        <w:pStyle w:val="EMEABodyText"/>
      </w:pPr>
      <w:r w:rsidRPr="005A7A4D">
        <w:rPr>
          <w:b/>
        </w:rPr>
        <w:t>This leaflet was last revised in</w:t>
      </w:r>
    </w:p>
    <w:p w:rsidR="006603C5" w:rsidRPr="005A7A4D" w:rsidRDefault="006603C5" w:rsidP="008E6ED7">
      <w:pPr>
        <w:pStyle w:val="EMEABodyText"/>
      </w:pPr>
    </w:p>
    <w:p w:rsidR="008A6E80" w:rsidRPr="005A7A4D" w:rsidRDefault="006603C5" w:rsidP="008E6ED7">
      <w:pPr>
        <w:pStyle w:val="EMEABodyText"/>
      </w:pPr>
      <w:r w:rsidRPr="005A7A4D">
        <w:t xml:space="preserve">Detailed information on this medicine is available on the European Medicines Agency web site: </w:t>
      </w:r>
      <w:r w:rsidR="004021AC" w:rsidRPr="00667CD0">
        <w:t>http://www.ema.europa.eu/</w:t>
      </w:r>
    </w:p>
    <w:p w:rsidR="006603C5" w:rsidRPr="005A7A4D" w:rsidRDefault="008A6E80" w:rsidP="008E6ED7">
      <w:pPr>
        <w:pStyle w:val="EMEABodyText"/>
      </w:pPr>
      <w:r w:rsidRPr="005A7A4D">
        <w:br w:type="page"/>
      </w:r>
    </w:p>
    <w:p w:rsidR="006603C5" w:rsidRPr="005A7A4D" w:rsidRDefault="006603C5" w:rsidP="008E6ED7">
      <w:pPr>
        <w:pStyle w:val="EMEABodyText"/>
        <w:jc w:val="center"/>
        <w:rPr>
          <w:b/>
        </w:rPr>
      </w:pPr>
      <w:r w:rsidRPr="005A7A4D">
        <w:rPr>
          <w:b/>
        </w:rPr>
        <w:t>Package leaflet: Information for the user</w:t>
      </w:r>
    </w:p>
    <w:p w:rsidR="006603C5" w:rsidRPr="005A7A4D" w:rsidRDefault="006603C5" w:rsidP="008E6ED7">
      <w:pPr>
        <w:pStyle w:val="EMEABodyText"/>
        <w:jc w:val="center"/>
        <w:rPr>
          <w:b/>
        </w:rPr>
      </w:pPr>
      <w:proofErr w:type="spellStart"/>
      <w:r w:rsidRPr="005A7A4D">
        <w:rPr>
          <w:b/>
        </w:rPr>
        <w:t>Aprovel</w:t>
      </w:r>
      <w:proofErr w:type="spellEnd"/>
      <w:r w:rsidRPr="005A7A4D">
        <w:t> </w:t>
      </w:r>
      <w:r w:rsidRPr="005A7A4D">
        <w:rPr>
          <w:b/>
        </w:rPr>
        <w:t>75</w:t>
      </w:r>
      <w:r w:rsidRPr="005A7A4D">
        <w:t> </w:t>
      </w:r>
      <w:r w:rsidRPr="005A7A4D">
        <w:rPr>
          <w:b/>
        </w:rPr>
        <w:t>mg film-coated tablets</w:t>
      </w:r>
    </w:p>
    <w:p w:rsidR="006603C5" w:rsidRPr="005A7A4D" w:rsidRDefault="006603C5" w:rsidP="008E6ED7">
      <w:pPr>
        <w:pStyle w:val="EMEABodyText"/>
        <w:jc w:val="center"/>
      </w:pPr>
      <w:r w:rsidRPr="005A7A4D">
        <w:t>irbesartan</w:t>
      </w:r>
    </w:p>
    <w:p w:rsidR="006603C5" w:rsidRPr="005A7A4D" w:rsidRDefault="006603C5">
      <w:pPr>
        <w:pStyle w:val="EMEABodyText"/>
      </w:pPr>
    </w:p>
    <w:p w:rsidR="006603C5" w:rsidRPr="005A7A4D" w:rsidRDefault="006603C5" w:rsidP="008E6ED7">
      <w:pPr>
        <w:pStyle w:val="EMEAHeading3"/>
      </w:pPr>
      <w:r w:rsidRPr="005A7A4D">
        <w:t>Read all of this leaflet carefully before you start taking this medicine because it contains important information for you.</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Keep this leaflet. You may need to read it again.</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If you have any further questions, ask your doctor or pharmacist.</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This medicine has been prescribed for you only. Do not pass it on to others. It may harm them, even if their signs of illness are the same as yours.</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If you get any side effects, talk to your doctor or pharmacist. This includes any possible side effects not listed in this leaflet.</w:t>
      </w:r>
      <w:r w:rsidR="0035710F" w:rsidRPr="005A7A4D">
        <w:t xml:space="preserve"> See section 4.</w:t>
      </w:r>
    </w:p>
    <w:p w:rsidR="006603C5" w:rsidRPr="005A7A4D" w:rsidRDefault="006603C5">
      <w:pPr>
        <w:pStyle w:val="EMEABodyText"/>
      </w:pPr>
    </w:p>
    <w:p w:rsidR="006603C5" w:rsidRPr="005A7A4D" w:rsidRDefault="006603C5" w:rsidP="008E6ED7">
      <w:pPr>
        <w:pStyle w:val="EMEAHeading3"/>
        <w:rPr>
          <w:u w:val="single"/>
        </w:rPr>
      </w:pPr>
      <w:r w:rsidRPr="005A7A4D">
        <w:rPr>
          <w:u w:val="single"/>
        </w:rPr>
        <w:t>What is in this leaflet</w:t>
      </w:r>
    </w:p>
    <w:p w:rsidR="006603C5" w:rsidRPr="005A7A4D" w:rsidRDefault="006603C5" w:rsidP="008E6ED7">
      <w:pPr>
        <w:pStyle w:val="EMEABodyText"/>
      </w:pPr>
      <w:r w:rsidRPr="005A7A4D">
        <w:t>1.</w:t>
      </w:r>
      <w:r w:rsidRPr="005A7A4D">
        <w:tab/>
        <w:t>What Aprovel is and what it is used for</w:t>
      </w:r>
    </w:p>
    <w:p w:rsidR="006603C5" w:rsidRPr="005A7A4D" w:rsidRDefault="006603C5" w:rsidP="008E6ED7">
      <w:pPr>
        <w:pStyle w:val="EMEABodyText"/>
      </w:pPr>
      <w:r w:rsidRPr="005A7A4D">
        <w:t>2.</w:t>
      </w:r>
      <w:r w:rsidRPr="005A7A4D">
        <w:tab/>
        <w:t>What you need to know before you take Aprovel</w:t>
      </w:r>
    </w:p>
    <w:p w:rsidR="006603C5" w:rsidRPr="005A7A4D" w:rsidRDefault="006603C5" w:rsidP="008E6ED7">
      <w:pPr>
        <w:pStyle w:val="EMEABodyText"/>
      </w:pPr>
      <w:r w:rsidRPr="005A7A4D">
        <w:t>3.</w:t>
      </w:r>
      <w:r w:rsidRPr="005A7A4D">
        <w:tab/>
        <w:t>How to take Aprovel</w:t>
      </w:r>
    </w:p>
    <w:p w:rsidR="006603C5" w:rsidRPr="005A7A4D" w:rsidRDefault="006603C5" w:rsidP="008E6ED7">
      <w:pPr>
        <w:pStyle w:val="EMEABodyText"/>
      </w:pPr>
      <w:r w:rsidRPr="005A7A4D">
        <w:t>4.</w:t>
      </w:r>
      <w:r w:rsidRPr="005A7A4D">
        <w:tab/>
        <w:t>Possible side effects</w:t>
      </w:r>
    </w:p>
    <w:p w:rsidR="006603C5" w:rsidRPr="005A7A4D" w:rsidRDefault="006603C5" w:rsidP="008E6ED7">
      <w:pPr>
        <w:pStyle w:val="EMEABodyText"/>
      </w:pPr>
      <w:r w:rsidRPr="005A7A4D">
        <w:t>5.</w:t>
      </w:r>
      <w:r w:rsidRPr="005A7A4D">
        <w:tab/>
        <w:t>How to store</w:t>
      </w:r>
      <w:r w:rsidRPr="005A7A4D" w:rsidDel="008B27F3">
        <w:t xml:space="preserve"> </w:t>
      </w:r>
      <w:r w:rsidRPr="005A7A4D">
        <w:t>Aprovel</w:t>
      </w:r>
    </w:p>
    <w:p w:rsidR="006603C5" w:rsidRPr="005A7A4D" w:rsidRDefault="006603C5" w:rsidP="008E6ED7">
      <w:pPr>
        <w:pStyle w:val="EMEABodyText"/>
      </w:pPr>
      <w:r w:rsidRPr="005A7A4D">
        <w:t>6.</w:t>
      </w:r>
      <w:r w:rsidRPr="005A7A4D">
        <w:tab/>
        <w:t>Contents of the pack and other information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1.</w:t>
      </w:r>
      <w:r w:rsidRPr="005A7A4D">
        <w:rPr>
          <w:rFonts w:ascii="Times New Roman Bold" w:hAnsi="Times New Roman Bold"/>
          <w:caps w:val="0"/>
        </w:rPr>
        <w:tab/>
        <w:t>What Aprovel is and what it is used for</w:t>
      </w:r>
    </w:p>
    <w:p w:rsidR="006603C5" w:rsidRPr="005A7A4D" w:rsidRDefault="006603C5" w:rsidP="008E6ED7">
      <w:pPr>
        <w:pStyle w:val="EMEAHeading1"/>
      </w:pPr>
    </w:p>
    <w:p w:rsidR="006603C5" w:rsidRPr="005A7A4D" w:rsidRDefault="006603C5" w:rsidP="008E6ED7">
      <w:pPr>
        <w:pStyle w:val="EMEABodyText"/>
      </w:pPr>
      <w:r w:rsidRPr="005A7A4D">
        <w:t>Aprovel belongs to a group of medicines known as angiotensin-II receptor antagonists. Angiotensin-II is a substance produced in the body which binds to receptors in blood vessels causing them to tighten. This results in an increase in blood pressure. Aprovel prevents the binding of angiotensin-II to these receptors, causing the blood vessels to relax and the blood pressure to lower. Aprovel slows the decrease of kidney function in patients with high blood pressure and type 2 diabetes.</w:t>
      </w:r>
    </w:p>
    <w:p w:rsidR="006603C5" w:rsidRPr="005A7A4D" w:rsidRDefault="006603C5">
      <w:pPr>
        <w:pStyle w:val="EMEABodyText"/>
      </w:pPr>
    </w:p>
    <w:p w:rsidR="006603C5" w:rsidRPr="005A7A4D" w:rsidRDefault="006603C5">
      <w:pPr>
        <w:pStyle w:val="EMEABodyText"/>
      </w:pPr>
      <w:r w:rsidRPr="005A7A4D">
        <w:t>Aprovel is used in adult patients</w:t>
      </w:r>
    </w:p>
    <w:p w:rsidR="006603C5" w:rsidRPr="005A7A4D" w:rsidRDefault="006603C5" w:rsidP="00D82BCE">
      <w:pPr>
        <w:pStyle w:val="EMEABodyTextIndent"/>
        <w:numPr>
          <w:ilvl w:val="0"/>
          <w:numId w:val="3"/>
        </w:numPr>
        <w:ind w:left="567" w:hanging="567"/>
      </w:pPr>
      <w:r w:rsidRPr="005A7A4D">
        <w:t>to treat high blood pressure (</w:t>
      </w:r>
      <w:r w:rsidRPr="005A7A4D">
        <w:rPr>
          <w:i/>
        </w:rPr>
        <w:t>essential hypertension</w:t>
      </w:r>
      <w:r w:rsidRPr="005A7A4D">
        <w:t>)</w:t>
      </w:r>
    </w:p>
    <w:p w:rsidR="006603C5" w:rsidRPr="005A7A4D" w:rsidRDefault="006603C5" w:rsidP="00D82BCE">
      <w:pPr>
        <w:pStyle w:val="EMEABodyTextIndent"/>
        <w:numPr>
          <w:ilvl w:val="0"/>
          <w:numId w:val="3"/>
        </w:numPr>
        <w:ind w:left="567" w:hanging="567"/>
      </w:pPr>
      <w:r w:rsidRPr="005A7A4D">
        <w:t>to protect the kidney in patients with high blood pressure, type 2 diabetes and laboratory evidence of impaired kidney function.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pPr>
      <w:r w:rsidRPr="005A7A4D">
        <w:t>2.</w:t>
      </w:r>
      <w:r w:rsidRPr="005A7A4D">
        <w:tab/>
      </w:r>
      <w:r w:rsidRPr="005A7A4D">
        <w:rPr>
          <w:rFonts w:ascii="Times New Roman Bold" w:hAnsi="Times New Roman Bold"/>
          <w:caps w:val="0"/>
        </w:rPr>
        <w:t>What you need to know before you take</w:t>
      </w:r>
      <w:r w:rsidRPr="005A7A4D">
        <w:t xml:space="preserve"> </w:t>
      </w:r>
      <w:r w:rsidRPr="005A7A4D">
        <w:rPr>
          <w:caps w:val="0"/>
        </w:rPr>
        <w:t>Aprovel</w:t>
      </w:r>
    </w:p>
    <w:p w:rsidR="006603C5" w:rsidRPr="005A7A4D" w:rsidRDefault="006603C5" w:rsidP="008E6ED7">
      <w:pPr>
        <w:pStyle w:val="EMEAHeading1"/>
      </w:pPr>
    </w:p>
    <w:p w:rsidR="006603C5" w:rsidRPr="005A7A4D" w:rsidRDefault="006603C5" w:rsidP="008E6ED7">
      <w:pPr>
        <w:pStyle w:val="EMEAHeading3"/>
      </w:pPr>
      <w:r w:rsidRPr="005A7A4D">
        <w:t>Do not take Aprovel</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are </w:t>
      </w:r>
      <w:r w:rsidRPr="005A7A4D">
        <w:rPr>
          <w:b/>
        </w:rPr>
        <w:t>allergic</w:t>
      </w:r>
      <w:r w:rsidRPr="005A7A4D">
        <w:t xml:space="preserve"> to irbesartan or any other ingredients of this medicine (listed in section 6)</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are </w:t>
      </w:r>
      <w:r w:rsidRPr="005A7A4D">
        <w:rPr>
          <w:b/>
        </w:rPr>
        <w:t>more than 3 months pregnant</w:t>
      </w:r>
      <w:r w:rsidRPr="005A7A4D">
        <w:t>. (It is also better to avoid Aprovel in early pregnancy – see pregnancy section)</w:t>
      </w:r>
    </w:p>
    <w:p w:rsidR="006603C5" w:rsidRPr="005A7A4D" w:rsidRDefault="006603C5" w:rsidP="002E4E3D">
      <w:pPr>
        <w:pStyle w:val="EMEABodyTextIndent"/>
        <w:numPr>
          <w:ilvl w:val="0"/>
          <w:numId w:val="7"/>
        </w:numPr>
        <w:tabs>
          <w:tab w:val="clear" w:pos="360"/>
          <w:tab w:val="num" w:pos="550"/>
        </w:tabs>
        <w:ind w:left="550" w:hanging="550"/>
        <w:rPr>
          <w:i/>
          <w:color w:val="FF0000"/>
        </w:rPr>
      </w:pPr>
      <w:r w:rsidRPr="005A7A4D">
        <w:rPr>
          <w:b/>
        </w:rPr>
        <w:t>if you have diabetes or impaired kidney function</w:t>
      </w:r>
      <w:r w:rsidRPr="005A7A4D">
        <w:t xml:space="preserve"> and you are treated with</w:t>
      </w:r>
      <w:r w:rsidR="00F676C4" w:rsidRPr="005A7A4D">
        <w:t xml:space="preserve">  a blood pressure lowering medicine containing</w:t>
      </w:r>
      <w:r w:rsidRPr="005A7A4D">
        <w:t xml:space="preserve"> aliskiren</w:t>
      </w:r>
    </w:p>
    <w:p w:rsidR="000755EE" w:rsidRPr="005A7A4D" w:rsidRDefault="000755EE" w:rsidP="00D81C09">
      <w:pPr>
        <w:pStyle w:val="EMEAHeading3"/>
      </w:pPr>
    </w:p>
    <w:p w:rsidR="006603C5" w:rsidRPr="005A7A4D" w:rsidRDefault="006603C5" w:rsidP="00D81C09">
      <w:pPr>
        <w:pStyle w:val="EMEAHeading3"/>
      </w:pPr>
      <w:r w:rsidRPr="005A7A4D">
        <w:t>Warnings and precautions</w:t>
      </w:r>
    </w:p>
    <w:p w:rsidR="006603C5" w:rsidRPr="005A7A4D" w:rsidRDefault="006603C5" w:rsidP="008E6ED7">
      <w:pPr>
        <w:pStyle w:val="EMEAHeading3"/>
      </w:pPr>
      <w:r w:rsidRPr="005A7A4D">
        <w:rPr>
          <w:b w:val="0"/>
        </w:rPr>
        <w:t>Talk to your doctor before taking Aprovel</w:t>
      </w:r>
      <w:r w:rsidRPr="005A7A4D">
        <w:t xml:space="preserve"> </w:t>
      </w:r>
      <w:r w:rsidRPr="005A7A4D">
        <w:rPr>
          <w:b w:val="0"/>
        </w:rPr>
        <w:t xml:space="preserve">and </w:t>
      </w:r>
      <w:r w:rsidRPr="005A7A4D">
        <w:t>if any of the following apply to you:</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get </w:t>
      </w:r>
      <w:r w:rsidRPr="005A7A4D">
        <w:rPr>
          <w:b/>
        </w:rPr>
        <w:t>excessive vomiting or diarrhoea</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kidney problems</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heart problems</w:t>
      </w:r>
    </w:p>
    <w:p w:rsidR="006603C5" w:rsidRDefault="006603C5" w:rsidP="00D82BCE">
      <w:pPr>
        <w:pStyle w:val="EMEABodyTextIndent"/>
        <w:numPr>
          <w:ilvl w:val="0"/>
          <w:numId w:val="3"/>
        </w:numPr>
        <w:ind w:left="567" w:hanging="567"/>
      </w:pPr>
      <w:r w:rsidRPr="005A7A4D">
        <w:t xml:space="preserve">if you receive Aprovel for </w:t>
      </w:r>
      <w:r w:rsidRPr="005A7A4D">
        <w:rPr>
          <w:b/>
        </w:rPr>
        <w:t>diabetic kidney disease</w:t>
      </w:r>
      <w:r w:rsidRPr="005A7A4D">
        <w:t>. In this case your doctor may perform regular blood tests, especially for measuring blood potassium levels in case of poor kidney function</w:t>
      </w:r>
    </w:p>
    <w:p w:rsidR="00927119" w:rsidRPr="00927119" w:rsidRDefault="00927119" w:rsidP="005D0F57">
      <w:pPr>
        <w:pStyle w:val="EMEABodyTextIndent"/>
        <w:numPr>
          <w:ilvl w:val="0"/>
          <w:numId w:val="3"/>
        </w:numPr>
        <w:tabs>
          <w:tab w:val="left" w:pos="567"/>
        </w:tabs>
        <w:ind w:left="567" w:hanging="567"/>
      </w:pPr>
      <w:r>
        <w:t>i</w:t>
      </w:r>
      <w:r w:rsidRPr="004B38A4">
        <w:t xml:space="preserve">f </w:t>
      </w:r>
      <w:r w:rsidRPr="00FC00C6">
        <w:t xml:space="preserve">you </w:t>
      </w:r>
      <w:r>
        <w:t xml:space="preserve">develop </w:t>
      </w:r>
      <w:r w:rsidRPr="00282F69">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3100C9" w:rsidRPr="005A7A4D" w:rsidRDefault="006603C5" w:rsidP="003100C9">
      <w:pPr>
        <w:pStyle w:val="EMEABodyText"/>
      </w:pPr>
      <w:r w:rsidRPr="005A7A4D">
        <w:rPr>
          <w:rFonts w:ascii="Wingdings" w:hAnsi="Wingdings"/>
        </w:rPr>
        <w:t></w:t>
      </w:r>
      <w:r w:rsidRPr="005A7A4D">
        <w:rPr>
          <w:rFonts w:ascii="Wingdings" w:hAnsi="Wingdings"/>
        </w:rPr>
        <w:tab/>
      </w:r>
      <w:r w:rsidRPr="005A7A4D">
        <w:t xml:space="preserve">if you are </w:t>
      </w:r>
      <w:r w:rsidRPr="005A7A4D">
        <w:rPr>
          <w:b/>
        </w:rPr>
        <w:t>going to have an operation</w:t>
      </w:r>
      <w:r w:rsidRPr="005A7A4D">
        <w:t xml:space="preserve"> (surgery) or </w:t>
      </w:r>
      <w:r w:rsidRPr="005A7A4D">
        <w:rPr>
          <w:b/>
        </w:rPr>
        <w:t>be given anaesthetics</w:t>
      </w:r>
    </w:p>
    <w:p w:rsidR="00BC481C" w:rsidRPr="005A7A4D" w:rsidRDefault="005A7A4D" w:rsidP="00667CD0">
      <w:pPr>
        <w:pStyle w:val="EMEABodyTextIndent"/>
        <w:numPr>
          <w:ilvl w:val="0"/>
          <w:numId w:val="23"/>
        </w:numPr>
      </w:pPr>
      <w:r w:rsidRPr="005A7A4D">
        <w:t>i</w:t>
      </w:r>
      <w:r w:rsidR="006603C5" w:rsidRPr="005A7A4D">
        <w:t>f you are taking</w:t>
      </w:r>
      <w:r w:rsidR="00BC481C" w:rsidRPr="005A7A4D">
        <w:t xml:space="preserve"> any of the following medicines used to treat high blood pressure:</w:t>
      </w:r>
    </w:p>
    <w:p w:rsidR="00BC481C" w:rsidRPr="005A7A4D" w:rsidRDefault="00BC481C" w:rsidP="002E4E3D">
      <w:pPr>
        <w:pStyle w:val="EMEABodyText"/>
        <w:numPr>
          <w:ilvl w:val="1"/>
          <w:numId w:val="13"/>
        </w:numPr>
      </w:pPr>
      <w:r w:rsidRPr="005A7A4D">
        <w:t>an ACE-inhibitor ( for example enalapril, lisinopril, ramipril) in particular if you have diabetes-related kidney problems.</w:t>
      </w:r>
    </w:p>
    <w:p w:rsidR="00BC481C" w:rsidRPr="005A7A4D" w:rsidRDefault="00BC481C" w:rsidP="002E4E3D">
      <w:pPr>
        <w:pStyle w:val="EMEABodyText"/>
        <w:numPr>
          <w:ilvl w:val="1"/>
          <w:numId w:val="13"/>
        </w:numPr>
      </w:pPr>
      <w:r w:rsidRPr="005A7A4D">
        <w:t>aliskiren</w:t>
      </w:r>
    </w:p>
    <w:p w:rsidR="00CA2FD7" w:rsidRPr="005A7A4D" w:rsidRDefault="00CA2FD7" w:rsidP="00BC481C">
      <w:pPr>
        <w:pStyle w:val="EMEABodyText"/>
      </w:pPr>
    </w:p>
    <w:p w:rsidR="00BC481C" w:rsidRPr="005A7A4D" w:rsidRDefault="00BC481C" w:rsidP="00BC481C">
      <w:pPr>
        <w:pStyle w:val="EMEABodyText"/>
      </w:pPr>
      <w:r w:rsidRPr="005A7A4D">
        <w:t>Your doctor may check your kidney function, blood pressure, and the amount of electrolytes (e.g. potassium) in your blood at regular intervals.</w:t>
      </w:r>
    </w:p>
    <w:p w:rsidR="00BC481C" w:rsidRPr="005A7A4D" w:rsidRDefault="00BC481C" w:rsidP="00BC481C">
      <w:pPr>
        <w:pStyle w:val="EMEABodyText"/>
      </w:pPr>
    </w:p>
    <w:p w:rsidR="00BC481C" w:rsidRPr="005A7A4D" w:rsidRDefault="00BC481C" w:rsidP="00BC481C">
      <w:pPr>
        <w:pStyle w:val="EMEABodyText"/>
      </w:pPr>
      <w:r w:rsidRPr="005A7A4D">
        <w:t xml:space="preserve">See also information under the heading “Do not take </w:t>
      </w:r>
      <w:proofErr w:type="spellStart"/>
      <w:r w:rsidRPr="005A7A4D">
        <w:t>Aprovel</w:t>
      </w:r>
      <w:proofErr w:type="spellEnd"/>
      <w:r w:rsidRPr="005A7A4D">
        <w:t>”.</w:t>
      </w:r>
    </w:p>
    <w:p w:rsidR="006603C5" w:rsidRPr="005A7A4D" w:rsidRDefault="006603C5" w:rsidP="008E6ED7">
      <w:pPr>
        <w:pStyle w:val="EMEABodyText"/>
      </w:pPr>
    </w:p>
    <w:p w:rsidR="006603C5" w:rsidRPr="005A7A4D" w:rsidRDefault="006603C5" w:rsidP="008E6ED7">
      <w:pPr>
        <w:pStyle w:val="EMEABodyText"/>
      </w:pPr>
      <w:r w:rsidRPr="005A7A4D">
        <w:t>You must tell your doctor if you think you are (</w:t>
      </w:r>
      <w:r w:rsidRPr="005A7A4D">
        <w:rPr>
          <w:u w:val="single"/>
        </w:rPr>
        <w:t>or might become</w:t>
      </w:r>
      <w:r w:rsidRPr="005A7A4D">
        <w:t>) pregnant. Aprovel is not recommended in early pregnancy, and must not be taken if you are more than 3 months pregnant, as it may cause serious harm to your baby if used at that stage (see pregnancy section).</w:t>
      </w:r>
    </w:p>
    <w:p w:rsidR="006603C5" w:rsidRPr="005A7A4D" w:rsidRDefault="006603C5">
      <w:pPr>
        <w:pStyle w:val="EMEABodyText"/>
      </w:pPr>
    </w:p>
    <w:p w:rsidR="006603C5" w:rsidRPr="005A7A4D" w:rsidRDefault="006603C5" w:rsidP="008E6ED7">
      <w:pPr>
        <w:pStyle w:val="EMEAHeading2"/>
      </w:pPr>
      <w:r w:rsidRPr="005A7A4D">
        <w:t>Children and adolescents</w:t>
      </w:r>
    </w:p>
    <w:p w:rsidR="006603C5" w:rsidRPr="005A7A4D" w:rsidRDefault="006603C5" w:rsidP="008E6ED7">
      <w:pPr>
        <w:pStyle w:val="EMEABodyText"/>
      </w:pPr>
      <w:r w:rsidRPr="005A7A4D">
        <w:t>This medicinal product should not be used in children and adolescents because the safety and efficacy have not yet been fully established.</w:t>
      </w:r>
    </w:p>
    <w:p w:rsidR="006603C5" w:rsidRPr="005A7A4D" w:rsidRDefault="006603C5" w:rsidP="008E6ED7">
      <w:pPr>
        <w:pStyle w:val="EMEAHeading3"/>
      </w:pPr>
    </w:p>
    <w:p w:rsidR="006603C5" w:rsidRPr="005A7A4D" w:rsidRDefault="006603C5" w:rsidP="008E6ED7">
      <w:pPr>
        <w:pStyle w:val="EMEAHeading3"/>
      </w:pPr>
      <w:r w:rsidRPr="005A7A4D">
        <w:t>Other medicines and Aprovel</w:t>
      </w:r>
    </w:p>
    <w:p w:rsidR="006603C5" w:rsidRPr="005A7A4D" w:rsidRDefault="006603C5" w:rsidP="008E6ED7">
      <w:pPr>
        <w:pStyle w:val="EMEABodyText"/>
      </w:pPr>
      <w:r w:rsidRPr="005A7A4D">
        <w:t>Tell your doctor or pharmacist if you are taking,</w:t>
      </w:r>
      <w:r w:rsidR="005A7A4D">
        <w:t xml:space="preserve"> </w:t>
      </w:r>
      <w:r w:rsidRPr="005A7A4D">
        <w:t>have recently taken or might take any other medicines.</w:t>
      </w:r>
    </w:p>
    <w:p w:rsidR="006603C5" w:rsidRPr="005A7A4D" w:rsidRDefault="006603C5" w:rsidP="008E6ED7">
      <w:pPr>
        <w:pStyle w:val="EMEABodyText"/>
      </w:pPr>
    </w:p>
    <w:p w:rsidR="00B82C26" w:rsidRPr="005A7A4D" w:rsidRDefault="00CA6B29" w:rsidP="00CA6B29">
      <w:pPr>
        <w:pStyle w:val="EMEABodyText"/>
      </w:pPr>
      <w:r w:rsidRPr="005A7A4D">
        <w:t>Your doctor may need to change your dose and/or to take other precautions</w:t>
      </w:r>
      <w:r w:rsidR="005B0C71" w:rsidRPr="005A7A4D">
        <w:t>:</w:t>
      </w:r>
    </w:p>
    <w:p w:rsidR="00CA6B29" w:rsidRPr="005A7A4D" w:rsidRDefault="005B0C71" w:rsidP="00CA6B29">
      <w:pPr>
        <w:pStyle w:val="EMEABodyText"/>
      </w:pPr>
      <w:r w:rsidRPr="005A7A4D">
        <w:t>I</w:t>
      </w:r>
      <w:r w:rsidR="00CA6B29" w:rsidRPr="005A7A4D">
        <w:t xml:space="preserve">f you are taking </w:t>
      </w:r>
      <w:r w:rsidRPr="005A7A4D">
        <w:t xml:space="preserve">an ACE-inhibitor or </w:t>
      </w:r>
      <w:r w:rsidR="00CA6B29" w:rsidRPr="005A7A4D">
        <w:t>alisk</w:t>
      </w:r>
      <w:r w:rsidR="005639C3" w:rsidRPr="005A7A4D">
        <w:t>i</w:t>
      </w:r>
      <w:r w:rsidR="00CA6B29" w:rsidRPr="005A7A4D">
        <w:t>r</w:t>
      </w:r>
      <w:r w:rsidR="005639C3" w:rsidRPr="005A7A4D">
        <w:t>e</w:t>
      </w:r>
      <w:r w:rsidR="00CA6B29" w:rsidRPr="005A7A4D">
        <w:t>n</w:t>
      </w:r>
      <w:r w:rsidRPr="005A7A4D">
        <w:t xml:space="preserve"> (see also information under the headings “Do not take </w:t>
      </w:r>
      <w:proofErr w:type="spellStart"/>
      <w:r w:rsidRPr="005A7A4D">
        <w:t>Aprovel</w:t>
      </w:r>
      <w:proofErr w:type="spellEnd"/>
      <w:r w:rsidRPr="005A7A4D">
        <w:t>” and “Warnings and precautions”</w:t>
      </w:r>
      <w:r w:rsidR="00D0012C" w:rsidRPr="005A7A4D">
        <w:t>)</w:t>
      </w:r>
      <w:r w:rsidR="00CA6B29" w:rsidRPr="005A7A4D">
        <w:t>.</w:t>
      </w:r>
    </w:p>
    <w:p w:rsidR="006603C5" w:rsidRPr="005A7A4D" w:rsidRDefault="006603C5" w:rsidP="008E6ED7">
      <w:pPr>
        <w:pStyle w:val="EMEABodyText"/>
      </w:pPr>
    </w:p>
    <w:p w:rsidR="006603C5" w:rsidRPr="005A7A4D" w:rsidRDefault="006603C5" w:rsidP="008E6ED7">
      <w:pPr>
        <w:pStyle w:val="EMEABodyText"/>
      </w:pPr>
      <w:r w:rsidRPr="005A7A4D">
        <w:rPr>
          <w:b/>
        </w:rPr>
        <w:t>You may need to have blood checks if you take:</w:t>
      </w:r>
    </w:p>
    <w:p w:rsidR="006603C5" w:rsidRPr="005A7A4D" w:rsidRDefault="006603C5" w:rsidP="00D82BCE">
      <w:pPr>
        <w:pStyle w:val="EMEABodyTextIndent"/>
        <w:numPr>
          <w:ilvl w:val="0"/>
          <w:numId w:val="3"/>
        </w:numPr>
        <w:ind w:left="567" w:hanging="567"/>
      </w:pPr>
      <w:r w:rsidRPr="005A7A4D">
        <w:t>potassium supplements</w:t>
      </w:r>
    </w:p>
    <w:p w:rsidR="006603C5" w:rsidRPr="005A7A4D" w:rsidRDefault="006603C5" w:rsidP="00D82BCE">
      <w:pPr>
        <w:pStyle w:val="EMEABodyTextIndent"/>
        <w:numPr>
          <w:ilvl w:val="0"/>
          <w:numId w:val="3"/>
        </w:numPr>
        <w:ind w:left="567" w:hanging="567"/>
      </w:pPr>
      <w:r w:rsidRPr="005A7A4D">
        <w:t>salt substitutes containing potassium</w:t>
      </w:r>
    </w:p>
    <w:p w:rsidR="006603C5" w:rsidRPr="005A7A4D" w:rsidRDefault="006603C5" w:rsidP="00D82BCE">
      <w:pPr>
        <w:pStyle w:val="EMEABodyTextIndent"/>
        <w:numPr>
          <w:ilvl w:val="0"/>
          <w:numId w:val="3"/>
        </w:numPr>
        <w:ind w:left="567" w:hanging="567"/>
      </w:pPr>
      <w:r w:rsidRPr="005A7A4D">
        <w:t>potassium-sparing medicines (such as certain diuretics)</w:t>
      </w:r>
    </w:p>
    <w:p w:rsidR="006603C5" w:rsidRPr="005A7A4D" w:rsidRDefault="006603C5" w:rsidP="00D82BCE">
      <w:pPr>
        <w:pStyle w:val="EMEABodyTextIndent"/>
        <w:numPr>
          <w:ilvl w:val="0"/>
          <w:numId w:val="3"/>
        </w:numPr>
        <w:ind w:left="567" w:hanging="567"/>
      </w:pPr>
      <w:r w:rsidRPr="005A7A4D">
        <w:t>medicines</w:t>
      </w:r>
      <w:r w:rsidRPr="005A7A4D" w:rsidDel="001B576F">
        <w:t xml:space="preserve"> </w:t>
      </w:r>
      <w:r w:rsidRPr="005A7A4D">
        <w:t>containing lithium</w:t>
      </w:r>
    </w:p>
    <w:p w:rsidR="006603C5" w:rsidRDefault="00387DAF" w:rsidP="006554B2">
      <w:pPr>
        <w:pStyle w:val="EMEABodyTextIndent"/>
        <w:numPr>
          <w:ilvl w:val="0"/>
          <w:numId w:val="3"/>
        </w:numPr>
        <w:ind w:left="567" w:hanging="567"/>
      </w:pPr>
      <w:r>
        <w:t>r</w:t>
      </w:r>
      <w:r w:rsidR="006554B2" w:rsidRPr="007E2242">
        <w:t>epaglinide</w:t>
      </w:r>
      <w:r w:rsidR="006554B2" w:rsidRPr="00FB1634">
        <w:t xml:space="preserve"> (medication used for lowering blood sugar levels)</w:t>
      </w:r>
    </w:p>
    <w:p w:rsidR="006554B2" w:rsidRPr="006554B2" w:rsidRDefault="006554B2" w:rsidP="006554B2">
      <w:pPr>
        <w:pStyle w:val="EMEABodyText"/>
      </w:pPr>
    </w:p>
    <w:p w:rsidR="006603C5" w:rsidRPr="005A7A4D" w:rsidRDefault="006603C5" w:rsidP="008E6ED7">
      <w:pPr>
        <w:pStyle w:val="EMEABodyText"/>
      </w:pPr>
      <w:r w:rsidRPr="005A7A4D">
        <w:t>If you take certain painkillers, called non-steroidal anti-inflammatory drugs, the effect of irbesartan may be reduced.</w:t>
      </w:r>
    </w:p>
    <w:p w:rsidR="006603C5" w:rsidRPr="005A7A4D" w:rsidRDefault="006603C5" w:rsidP="008E6ED7">
      <w:pPr>
        <w:pStyle w:val="EMEABodyText"/>
      </w:pPr>
    </w:p>
    <w:p w:rsidR="006603C5" w:rsidRPr="005A7A4D" w:rsidRDefault="006603C5" w:rsidP="008E6ED7">
      <w:pPr>
        <w:pStyle w:val="EMEAHeading3"/>
      </w:pPr>
      <w:r w:rsidRPr="005A7A4D">
        <w:t>Aprovel with food and drink</w:t>
      </w:r>
    </w:p>
    <w:p w:rsidR="006603C5" w:rsidRPr="005A7A4D" w:rsidRDefault="006603C5" w:rsidP="008E6ED7">
      <w:pPr>
        <w:pStyle w:val="EMEABodyText"/>
      </w:pPr>
      <w:r w:rsidRPr="005A7A4D">
        <w:t>Aprovel can be taken with or without food.</w:t>
      </w:r>
    </w:p>
    <w:p w:rsidR="006603C5" w:rsidRPr="005A7A4D" w:rsidRDefault="006603C5" w:rsidP="008E6ED7">
      <w:pPr>
        <w:pStyle w:val="EMEABodyText"/>
      </w:pPr>
    </w:p>
    <w:p w:rsidR="006603C5" w:rsidRPr="005A7A4D" w:rsidRDefault="006603C5" w:rsidP="008E6ED7">
      <w:pPr>
        <w:pStyle w:val="EMEAHeading3"/>
      </w:pPr>
      <w:r w:rsidRPr="005A7A4D">
        <w:t>Pregnancy and breast-feeding</w:t>
      </w:r>
    </w:p>
    <w:p w:rsidR="006603C5" w:rsidRPr="005A7A4D" w:rsidRDefault="006603C5" w:rsidP="008E6ED7">
      <w:pPr>
        <w:pStyle w:val="EMEAHeading2"/>
      </w:pPr>
      <w:r w:rsidRPr="005A7A4D">
        <w:t>Pregnancy</w:t>
      </w:r>
    </w:p>
    <w:p w:rsidR="006603C5" w:rsidRPr="005A7A4D" w:rsidRDefault="006603C5" w:rsidP="008E6ED7">
      <w:pPr>
        <w:pStyle w:val="EMEABodyText"/>
      </w:pPr>
      <w:r w:rsidRPr="005A7A4D">
        <w:t>You must tell your doctor if you think you are (</w:t>
      </w:r>
      <w:r w:rsidRPr="005A7A4D">
        <w:rPr>
          <w:u w:val="single"/>
        </w:rPr>
        <w:t>or might become</w:t>
      </w:r>
      <w:r w:rsidRPr="005A7A4D">
        <w:t xml:space="preserve">) pregnant. Your doctor will normally advise you to stop taking Aprovel before you become pregnant or as soon as you know you are pregnant and will advise you to take another medicine instead of </w:t>
      </w:r>
      <w:proofErr w:type="spellStart"/>
      <w:r w:rsidRPr="005A7A4D">
        <w:t>Aprovel</w:t>
      </w:r>
      <w:proofErr w:type="spellEnd"/>
      <w:r w:rsidRPr="005A7A4D">
        <w:t>. Aprovel is not recommended in early pregnancy, and must not be taken when more than 3 months pregnant, as it may cause serious harm to your baby if used after the third month of pregnancy.</w:t>
      </w:r>
    </w:p>
    <w:p w:rsidR="006603C5" w:rsidRPr="005A7A4D" w:rsidRDefault="006603C5" w:rsidP="008E6ED7">
      <w:pPr>
        <w:pStyle w:val="EMEABodyText"/>
        <w:rPr>
          <w:b/>
        </w:rPr>
      </w:pPr>
    </w:p>
    <w:p w:rsidR="006603C5" w:rsidRPr="005A7A4D" w:rsidRDefault="006603C5" w:rsidP="008E6ED7">
      <w:pPr>
        <w:pStyle w:val="EMEAHeading2"/>
      </w:pPr>
      <w:r w:rsidRPr="005A7A4D">
        <w:t>Breast-feeding</w:t>
      </w:r>
    </w:p>
    <w:p w:rsidR="006603C5" w:rsidRPr="005A7A4D" w:rsidRDefault="006603C5" w:rsidP="008E6ED7">
      <w:pPr>
        <w:pStyle w:val="EMEABodyText"/>
      </w:pPr>
      <w:r w:rsidRPr="005A7A4D">
        <w:t xml:space="preserve">Tell your doctor if you are breast-feeding or about to start breast-feeding. Aprovel is not recommended for mothers who are breast-feeding, and your doctor may choose another treatment for you if you wish to breast-feed, especially if your baby is </w:t>
      </w:r>
      <w:proofErr w:type="spellStart"/>
      <w:r w:rsidRPr="005A7A4D">
        <w:t>newborn</w:t>
      </w:r>
      <w:proofErr w:type="spellEnd"/>
      <w:r w:rsidRPr="005A7A4D">
        <w:t>, or was born prematurely.</w:t>
      </w:r>
    </w:p>
    <w:p w:rsidR="006603C5" w:rsidRPr="005A7A4D" w:rsidRDefault="006603C5">
      <w:pPr>
        <w:pStyle w:val="EMEABodyText"/>
      </w:pPr>
    </w:p>
    <w:p w:rsidR="006603C5" w:rsidRPr="005A7A4D" w:rsidRDefault="006603C5" w:rsidP="008E6ED7">
      <w:pPr>
        <w:pStyle w:val="EMEAHeading3"/>
      </w:pPr>
      <w:r w:rsidRPr="005A7A4D">
        <w:t>Driving and using machines</w:t>
      </w:r>
    </w:p>
    <w:p w:rsidR="006603C5" w:rsidRPr="005A7A4D" w:rsidRDefault="006603C5">
      <w:pPr>
        <w:pStyle w:val="EMEABodyText"/>
      </w:pPr>
      <w:r w:rsidRPr="005A7A4D">
        <w:t>Aprovel is unlikely to affect your ability to drive or use machines. However, occasionally dizziness or weariness may occur during treatment of high blood pressure. If you experience these, talk to your doctor before attempting to drive or use machines.</w:t>
      </w:r>
    </w:p>
    <w:p w:rsidR="006603C5" w:rsidRPr="005A7A4D" w:rsidRDefault="006603C5">
      <w:pPr>
        <w:pStyle w:val="EMEABodyText"/>
      </w:pPr>
    </w:p>
    <w:p w:rsidR="006554B2" w:rsidRDefault="006603C5" w:rsidP="006554B2">
      <w:pPr>
        <w:pStyle w:val="EMEABodyText"/>
      </w:pPr>
      <w:r w:rsidRPr="005A7A4D">
        <w:rPr>
          <w:b/>
        </w:rPr>
        <w:t>Aprovel contains lactose</w:t>
      </w:r>
      <w:r w:rsidRPr="005A7A4D">
        <w:t>. If you have been told by your doctor that you have an intolerance to some sugars (e.g. lactose), contact your doctor before taking this medicin</w:t>
      </w:r>
      <w:r w:rsidR="00055ADD" w:rsidRPr="005A7A4D">
        <w:t>al product</w:t>
      </w:r>
      <w:r w:rsidRPr="005A7A4D">
        <w:t>.</w:t>
      </w:r>
    </w:p>
    <w:p w:rsidR="006554B2" w:rsidRDefault="006554B2" w:rsidP="006554B2">
      <w:pPr>
        <w:pStyle w:val="EMEABodyText"/>
      </w:pPr>
    </w:p>
    <w:p w:rsidR="006603C5" w:rsidRPr="005A7A4D" w:rsidRDefault="006554B2" w:rsidP="006554B2">
      <w:pPr>
        <w:pStyle w:val="EMEABodyText"/>
      </w:pPr>
      <w:proofErr w:type="spellStart"/>
      <w:r w:rsidRPr="005A7A4D">
        <w:rPr>
          <w:b/>
        </w:rPr>
        <w:t>Aprovel</w:t>
      </w:r>
      <w:proofErr w:type="spellEnd"/>
      <w:r w:rsidRPr="005A7A4D">
        <w:rPr>
          <w:b/>
        </w:rPr>
        <w:t xml:space="preserve"> contains</w:t>
      </w:r>
      <w:r>
        <w:rPr>
          <w:b/>
        </w:rPr>
        <w:t xml:space="preserve"> sodium. </w:t>
      </w:r>
      <w:r w:rsidRPr="007E01E0">
        <w:rPr>
          <w:bCs/>
        </w:rPr>
        <w:t>This medicine contains less than 1 mmol sodium (23 mg) per tablet, that is to say essentially ‘sodium-free’.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3.</w:t>
      </w:r>
      <w:r w:rsidRPr="005A7A4D">
        <w:rPr>
          <w:rFonts w:ascii="Times New Roman Bold" w:hAnsi="Times New Roman Bold"/>
          <w:caps w:val="0"/>
        </w:rPr>
        <w:tab/>
        <w:t>How to take Aprovel</w:t>
      </w:r>
    </w:p>
    <w:p w:rsidR="006603C5" w:rsidRPr="005A7A4D" w:rsidRDefault="006603C5" w:rsidP="008E6ED7">
      <w:pPr>
        <w:pStyle w:val="EMEAHeading1"/>
      </w:pPr>
    </w:p>
    <w:p w:rsidR="006603C5" w:rsidRPr="005A7A4D" w:rsidRDefault="006603C5" w:rsidP="008E6ED7">
      <w:pPr>
        <w:pStyle w:val="EMEABodyText"/>
      </w:pPr>
      <w:r w:rsidRPr="005A7A4D">
        <w:t>Always take this medicine exactly as your doctor has told you. Check with your doctor or pharmacist if you are not sure.</w:t>
      </w:r>
    </w:p>
    <w:p w:rsidR="006603C5" w:rsidRPr="005A7A4D" w:rsidRDefault="006603C5" w:rsidP="008E6ED7">
      <w:pPr>
        <w:pStyle w:val="EMEABodyText"/>
      </w:pPr>
    </w:p>
    <w:p w:rsidR="006603C5" w:rsidRPr="005A7A4D" w:rsidRDefault="006603C5" w:rsidP="008E6ED7">
      <w:pPr>
        <w:pStyle w:val="EMEAHeading3"/>
      </w:pPr>
      <w:r w:rsidRPr="005A7A4D">
        <w:t>Method of administration</w:t>
      </w:r>
    </w:p>
    <w:p w:rsidR="006603C5" w:rsidRPr="005A7A4D" w:rsidRDefault="006603C5" w:rsidP="008E6ED7">
      <w:pPr>
        <w:pStyle w:val="EMEABodyText"/>
      </w:pPr>
      <w:r w:rsidRPr="005A7A4D">
        <w:t xml:space="preserve">Aprovel is for </w:t>
      </w:r>
      <w:r w:rsidRPr="005A7A4D">
        <w:rPr>
          <w:b/>
        </w:rPr>
        <w:t>oral use</w:t>
      </w:r>
      <w:r w:rsidRPr="005A7A4D">
        <w:t>. Swallow the tablets with a sufficient amount of fluid (e.g. one glass of water). You can take Aprovel with or without food. Try to take your daily dose at about the same time each day. It is important that you continue to take Aprovel until your doctor tells you otherwise.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w:t>
      </w:r>
    </w:p>
    <w:p w:rsidR="006603C5" w:rsidRPr="005A7A4D" w:rsidRDefault="006603C5" w:rsidP="008E6ED7">
      <w:pPr>
        <w:pStyle w:val="EMEABodyText"/>
        <w:ind w:left="567"/>
      </w:pPr>
      <w:r w:rsidRPr="005A7A4D">
        <w:t>The usual dose is 150 mg once a day (two tablets a day). The dose may later be increased to 300 mg (four tablets a day) once daily depending on blood pressure response.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 and type 2 diabetes with kidney disease</w:t>
      </w:r>
    </w:p>
    <w:p w:rsidR="006603C5" w:rsidRPr="005A7A4D" w:rsidRDefault="006603C5" w:rsidP="008E6ED7">
      <w:pPr>
        <w:pStyle w:val="EMEABodyText"/>
        <w:ind w:left="567"/>
      </w:pPr>
      <w:r w:rsidRPr="005A7A4D">
        <w:t>In patients with high blood pressure and type 2 diabetes, 300 mg (four tablets a day) once daily is the preferred maintenance dose for the treatment of associated kidney disease.</w:t>
      </w:r>
    </w:p>
    <w:p w:rsidR="006603C5" w:rsidRPr="005A7A4D" w:rsidRDefault="006603C5" w:rsidP="008E6ED7">
      <w:pPr>
        <w:pStyle w:val="EMEABodyText"/>
      </w:pPr>
    </w:p>
    <w:p w:rsidR="006603C5" w:rsidRPr="005A7A4D" w:rsidRDefault="006603C5">
      <w:pPr>
        <w:pStyle w:val="EMEABodyText"/>
        <w:rPr>
          <w:b/>
        </w:rPr>
      </w:pPr>
      <w:r w:rsidRPr="005A7A4D">
        <w:t xml:space="preserve">The doctor may advise a lower dose, especially when starting treatment in certain patients such as those on </w:t>
      </w:r>
      <w:r w:rsidRPr="005A7A4D">
        <w:rPr>
          <w:b/>
        </w:rPr>
        <w:t>haemodialysis</w:t>
      </w:r>
      <w:r w:rsidRPr="005A7A4D">
        <w:t xml:space="preserve">, or those </w:t>
      </w:r>
      <w:r w:rsidRPr="005A7A4D">
        <w:rPr>
          <w:b/>
        </w:rPr>
        <w:t>over the age of 75 years.</w:t>
      </w:r>
    </w:p>
    <w:p w:rsidR="006603C5" w:rsidRPr="005A7A4D" w:rsidRDefault="006603C5">
      <w:pPr>
        <w:pStyle w:val="EMEABodyText"/>
      </w:pPr>
    </w:p>
    <w:p w:rsidR="006603C5" w:rsidRPr="005A7A4D" w:rsidRDefault="006603C5">
      <w:pPr>
        <w:pStyle w:val="EMEABodyText"/>
      </w:pPr>
      <w:r w:rsidRPr="005A7A4D">
        <w:t>The maximal blood pressure lowering effect should be reached 4-6 weeks after beginning treatment.</w:t>
      </w:r>
    </w:p>
    <w:p w:rsidR="006603C5" w:rsidRPr="005A7A4D" w:rsidRDefault="006603C5">
      <w:pPr>
        <w:pStyle w:val="EMEABodyText"/>
      </w:pPr>
    </w:p>
    <w:p w:rsidR="006603C5" w:rsidRPr="005A7A4D" w:rsidRDefault="006603C5" w:rsidP="008E6ED7">
      <w:pPr>
        <w:pStyle w:val="EMEAHeading3"/>
      </w:pPr>
      <w:r w:rsidRPr="005A7A4D">
        <w:t>Use in children and adolescents</w:t>
      </w:r>
    </w:p>
    <w:p w:rsidR="006603C5" w:rsidRPr="005A7A4D" w:rsidRDefault="006603C5" w:rsidP="008E6ED7">
      <w:pPr>
        <w:pStyle w:val="EMEABodyText"/>
      </w:pPr>
      <w:r w:rsidRPr="005A7A4D">
        <w:t>Aprovel should not be given to children under 18 years of age. If a child swallows some tablets, contact your doctor immediately.</w:t>
      </w:r>
    </w:p>
    <w:p w:rsidR="006603C5" w:rsidRPr="005A7A4D" w:rsidRDefault="006603C5">
      <w:pPr>
        <w:pStyle w:val="EMEABodyText"/>
      </w:pPr>
    </w:p>
    <w:p w:rsidR="006603C5" w:rsidRPr="005A7A4D" w:rsidRDefault="006603C5" w:rsidP="008E6ED7">
      <w:pPr>
        <w:pStyle w:val="EMEAHeading3"/>
      </w:pPr>
      <w:r w:rsidRPr="005A7A4D">
        <w:t>If you take more Aprovel than you should:</w:t>
      </w:r>
    </w:p>
    <w:p w:rsidR="006603C5" w:rsidRPr="005A7A4D" w:rsidRDefault="006603C5">
      <w:pPr>
        <w:pStyle w:val="EMEABodyText"/>
      </w:pPr>
      <w:r w:rsidRPr="005A7A4D">
        <w:t>If you accidentally take too many tablets, contact your doctor immediately.</w:t>
      </w:r>
    </w:p>
    <w:p w:rsidR="006603C5" w:rsidRPr="005A7A4D" w:rsidRDefault="006603C5">
      <w:pPr>
        <w:pStyle w:val="EMEABodyText"/>
      </w:pPr>
    </w:p>
    <w:p w:rsidR="006603C5" w:rsidRPr="005A7A4D" w:rsidRDefault="006603C5" w:rsidP="008E6ED7">
      <w:pPr>
        <w:pStyle w:val="EMEAHeading3"/>
      </w:pPr>
      <w:r w:rsidRPr="005A7A4D">
        <w:t xml:space="preserve">If you forget to take </w:t>
      </w:r>
      <w:proofErr w:type="spellStart"/>
      <w:r w:rsidRPr="005A7A4D">
        <w:t>Aprovel</w:t>
      </w:r>
      <w:proofErr w:type="spellEnd"/>
      <w:r w:rsidRPr="005A7A4D">
        <w:t>:</w:t>
      </w:r>
    </w:p>
    <w:p w:rsidR="006603C5" w:rsidRPr="005A7A4D" w:rsidRDefault="006603C5">
      <w:pPr>
        <w:pStyle w:val="EMEABodyText"/>
      </w:pPr>
      <w:r w:rsidRPr="005A7A4D">
        <w:t>If you accidentally miss a daily dose, just take the next dose as normal. Do not take a double dose to make up for a forgotten dose.</w:t>
      </w:r>
    </w:p>
    <w:p w:rsidR="006603C5" w:rsidRPr="005A7A4D" w:rsidRDefault="006603C5">
      <w:pPr>
        <w:pStyle w:val="EMEABodyText"/>
      </w:pPr>
    </w:p>
    <w:p w:rsidR="006603C5" w:rsidRPr="005A7A4D" w:rsidRDefault="006603C5" w:rsidP="008E6ED7">
      <w:pPr>
        <w:pStyle w:val="EMEABodyText"/>
        <w:rPr>
          <w:rFonts w:ascii="TimesNewRoman,Italic" w:eastAsia="TimesNewRoman,Italic" w:cs="TimesNewRoman,Italic"/>
          <w:sz w:val="20"/>
          <w:lang w:eastAsia="nl-NL"/>
        </w:rPr>
      </w:pPr>
      <w:r w:rsidRPr="005A7A4D">
        <w:rPr>
          <w:lang w:eastAsia="nl-NL"/>
        </w:rPr>
        <w:t>If you have any further questions on the use of this medicine, ask your doctor or pharmacist.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4.</w:t>
      </w:r>
      <w:r w:rsidRPr="005A7A4D">
        <w:rPr>
          <w:rFonts w:ascii="Times New Roman Bold" w:hAnsi="Times New Roman Bold"/>
          <w:caps w:val="0"/>
        </w:rPr>
        <w:tab/>
        <w:t>Possible side effects</w:t>
      </w:r>
    </w:p>
    <w:p w:rsidR="006603C5" w:rsidRPr="005A7A4D" w:rsidRDefault="006603C5" w:rsidP="008E6ED7">
      <w:pPr>
        <w:pStyle w:val="EMEAHeading1"/>
      </w:pPr>
    </w:p>
    <w:p w:rsidR="006603C5" w:rsidRPr="005A7A4D" w:rsidRDefault="006603C5" w:rsidP="008E6ED7">
      <w:pPr>
        <w:pStyle w:val="EMEABodyText"/>
      </w:pPr>
      <w:r w:rsidRPr="005A7A4D">
        <w:t>Like all medicines, this medicine can cause side effects, although not everybody gets them.</w:t>
      </w:r>
    </w:p>
    <w:p w:rsidR="006603C5" w:rsidRPr="005A7A4D" w:rsidRDefault="006603C5" w:rsidP="008E6ED7">
      <w:pPr>
        <w:pStyle w:val="EMEABodyText"/>
      </w:pPr>
      <w:r w:rsidRPr="005A7A4D">
        <w:t>Some of these effects may be serious and may require medical attention.</w:t>
      </w:r>
    </w:p>
    <w:p w:rsidR="006603C5" w:rsidRPr="005A7A4D" w:rsidRDefault="006603C5" w:rsidP="008E6ED7">
      <w:pPr>
        <w:pStyle w:val="EMEABodyText"/>
      </w:pPr>
    </w:p>
    <w:p w:rsidR="006603C5" w:rsidRPr="005A7A4D" w:rsidRDefault="006603C5" w:rsidP="008E6ED7">
      <w:pPr>
        <w:pStyle w:val="EMEABodyText"/>
        <w:rPr>
          <w:b/>
        </w:rPr>
      </w:pPr>
      <w:r w:rsidRPr="005A7A4D">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5A7A4D">
        <w:rPr>
          <w:b/>
        </w:rPr>
        <w:t>stop taking Aprovel and contact your doctor immediately.</w:t>
      </w:r>
    </w:p>
    <w:p w:rsidR="005639C3" w:rsidRPr="005A7A4D" w:rsidRDefault="005639C3" w:rsidP="005639C3">
      <w:pPr>
        <w:pStyle w:val="EMEABodyText"/>
        <w:rPr>
          <w:highlight w:val="yellow"/>
        </w:rPr>
      </w:pPr>
    </w:p>
    <w:p w:rsidR="005639C3" w:rsidRPr="005A7A4D" w:rsidRDefault="005639C3" w:rsidP="005639C3">
      <w:pPr>
        <w:pStyle w:val="EMEABodyText"/>
      </w:pPr>
      <w:r w:rsidRPr="005A7A4D">
        <w:t>The frequency of the side effects listed below is defined using the following convention:</w:t>
      </w:r>
    </w:p>
    <w:p w:rsidR="005639C3" w:rsidRPr="005A7A4D" w:rsidRDefault="005639C3" w:rsidP="005639C3">
      <w:pPr>
        <w:pStyle w:val="EMEABodyText"/>
      </w:pPr>
      <w:r w:rsidRPr="005A7A4D">
        <w:t xml:space="preserve">Very common: </w:t>
      </w:r>
      <w:r w:rsidRPr="005A7A4D">
        <w:rPr>
          <w:szCs w:val="22"/>
        </w:rPr>
        <w:t>may affect more than 1 in 10 people</w:t>
      </w:r>
    </w:p>
    <w:p w:rsidR="005639C3" w:rsidRPr="005A7A4D" w:rsidRDefault="005639C3" w:rsidP="005639C3">
      <w:pPr>
        <w:pStyle w:val="EMEABodyText"/>
      </w:pPr>
      <w:r w:rsidRPr="005A7A4D">
        <w:t>Common: may affect up to 1 in 10 people</w:t>
      </w:r>
    </w:p>
    <w:p w:rsidR="006603C5" w:rsidRPr="005A7A4D" w:rsidRDefault="005639C3" w:rsidP="005639C3">
      <w:pPr>
        <w:pStyle w:val="EMEABodyText"/>
      </w:pPr>
      <w:r w:rsidRPr="005A7A4D">
        <w:t>Uncommon: may affect up to 1 in 100 people</w:t>
      </w:r>
    </w:p>
    <w:p w:rsidR="005639C3" w:rsidRPr="005A7A4D" w:rsidRDefault="005639C3" w:rsidP="008E6ED7">
      <w:pPr>
        <w:pStyle w:val="EMEABodyText"/>
      </w:pPr>
    </w:p>
    <w:p w:rsidR="006603C5" w:rsidRPr="005A7A4D" w:rsidRDefault="006603C5" w:rsidP="008E6ED7">
      <w:pPr>
        <w:pStyle w:val="EMEABodyText"/>
      </w:pPr>
      <w:r w:rsidRPr="005A7A4D">
        <w:t>Side effects reported in clinical studies for patients treated with Aprovel were:</w:t>
      </w:r>
    </w:p>
    <w:p w:rsidR="006603C5" w:rsidRPr="005A7A4D" w:rsidRDefault="006603C5" w:rsidP="00D82BCE">
      <w:pPr>
        <w:pStyle w:val="EMEABodyTextIndent"/>
        <w:numPr>
          <w:ilvl w:val="0"/>
          <w:numId w:val="3"/>
        </w:numPr>
        <w:ind w:left="567" w:hanging="567"/>
      </w:pPr>
      <w:r w:rsidRPr="005A7A4D">
        <w:t>Very common</w:t>
      </w:r>
      <w:r w:rsidR="0058041F" w:rsidRPr="005A7A4D">
        <w:t xml:space="preserve"> (</w:t>
      </w:r>
      <w:r w:rsidR="0058041F" w:rsidRPr="005A7A4D">
        <w:rPr>
          <w:szCs w:val="22"/>
        </w:rPr>
        <w:t>may affect more than 1 in 10 people)</w:t>
      </w:r>
      <w:r w:rsidRPr="005A7A4D">
        <w:t>: if you suffer from high blood pressure and type 2 diabetes with kidney disease, blood tests may show an increased level of potassium.</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Common</w:t>
      </w:r>
      <w:r w:rsidR="0058041F" w:rsidRPr="005A7A4D">
        <w:t xml:space="preserve"> (</w:t>
      </w:r>
      <w:r w:rsidR="0058041F" w:rsidRPr="005A7A4D">
        <w:rPr>
          <w:szCs w:val="22"/>
        </w:rPr>
        <w:t>may affect up to 1 10 people)</w:t>
      </w:r>
      <w:r w:rsidRPr="005A7A4D">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Uncommon</w:t>
      </w:r>
      <w:r w:rsidR="00693C1E" w:rsidRPr="005A7A4D">
        <w:t xml:space="preserve"> (</w:t>
      </w:r>
      <w:r w:rsidR="00693C1E" w:rsidRPr="005A7A4D">
        <w:rPr>
          <w:szCs w:val="22"/>
        </w:rPr>
        <w:t>may affect up to 1 in 100 people)</w:t>
      </w:r>
      <w:r w:rsidRPr="005A7A4D">
        <w:t>: heart rate increased, flushing, cough, diarrhoea, indigestion/heartburn, sexual dysfunction (problems with sexual performance), chest pain.</w:t>
      </w:r>
    </w:p>
    <w:p w:rsidR="006603C5" w:rsidRPr="005A7A4D" w:rsidRDefault="006603C5" w:rsidP="008E6ED7">
      <w:pPr>
        <w:pStyle w:val="EMEABodyText"/>
      </w:pPr>
    </w:p>
    <w:p w:rsidR="006603C5" w:rsidRPr="005A7A4D" w:rsidRDefault="006603C5" w:rsidP="008E6ED7">
      <w:pPr>
        <w:pStyle w:val="EMEABodyText"/>
      </w:pPr>
      <w:r w:rsidRPr="005A7A4D">
        <w:t xml:space="preserve">Some undesirable effects have been reported since marketing of </w:t>
      </w:r>
      <w:proofErr w:type="spellStart"/>
      <w:r w:rsidRPr="005A7A4D">
        <w:t>Aprovel</w:t>
      </w:r>
      <w:proofErr w:type="spellEnd"/>
      <w:r w:rsidRPr="005A7A4D">
        <w:t xml:space="preserve">. Undesirable effects where the frequency is not known are: feeling of spinning, headache, taste disturbance, ringing in the ears, </w:t>
      </w:r>
      <w:r w:rsidRPr="005A7A4D">
        <w:rPr>
          <w:szCs w:val="22"/>
        </w:rPr>
        <w:t xml:space="preserve">muscle cramps, </w:t>
      </w:r>
      <w:r w:rsidRPr="005A7A4D">
        <w:t>pain in joints and muscles,</w:t>
      </w:r>
      <w:r w:rsidR="00BC1B76" w:rsidRPr="005A7A4D">
        <w:t xml:space="preserve"> </w:t>
      </w:r>
      <w:r w:rsidR="001F3E35" w:rsidRPr="006F7592">
        <w:rPr>
          <w:szCs w:val="22"/>
          <w:lang w:val="en-US"/>
        </w:rPr>
        <w:t>decreased number of red blood cells (</w:t>
      </w:r>
      <w:proofErr w:type="spellStart"/>
      <w:r w:rsidR="001F3E35" w:rsidRPr="006F7592">
        <w:rPr>
          <w:szCs w:val="22"/>
          <w:lang w:val="en-US"/>
        </w:rPr>
        <w:t>anaemia</w:t>
      </w:r>
      <w:proofErr w:type="spellEnd"/>
      <w:r w:rsidR="001F3E35" w:rsidRPr="006F7592">
        <w:rPr>
          <w:szCs w:val="22"/>
          <w:lang w:val="en-US"/>
        </w:rPr>
        <w:t xml:space="preserve"> – symptoms may include tiredness, headaches, being short of breath when exercising, dizziness and looking pale),</w:t>
      </w:r>
      <w:r w:rsidR="001F3E35" w:rsidRPr="00733B7D">
        <w:rPr>
          <w:szCs w:val="22"/>
          <w:lang w:val="en-US"/>
        </w:rPr>
        <w:t xml:space="preserve"> </w:t>
      </w:r>
      <w:r w:rsidR="00BC1B76" w:rsidRPr="005A7A4D">
        <w:t>reduced number of platelets,</w:t>
      </w:r>
      <w:r w:rsidRPr="005A7A4D">
        <w:t xml:space="preserve"> abnormal liver function, increased blood potassium levels, impaired kidney function, inflammation of small blood vessels</w:t>
      </w:r>
      <w:r w:rsidRPr="005A7A4D">
        <w:rPr>
          <w:szCs w:val="22"/>
        </w:rPr>
        <w:t xml:space="preserve"> </w:t>
      </w:r>
      <w:r w:rsidRPr="005A7A4D">
        <w:rPr>
          <w:iCs/>
        </w:rPr>
        <w:t>mainly affecting the skin</w:t>
      </w:r>
      <w:r w:rsidRPr="005A7A4D">
        <w:rPr>
          <w:szCs w:val="22"/>
        </w:rPr>
        <w:t xml:space="preserve"> (a condition known as </w:t>
      </w:r>
      <w:proofErr w:type="spellStart"/>
      <w:r w:rsidRPr="005A7A4D">
        <w:rPr>
          <w:szCs w:val="22"/>
        </w:rPr>
        <w:t>leukocytoclastic</w:t>
      </w:r>
      <w:proofErr w:type="spellEnd"/>
      <w:r w:rsidRPr="005A7A4D">
        <w:rPr>
          <w:szCs w:val="22"/>
        </w:rPr>
        <w:t xml:space="preserve"> vasculitis)</w:t>
      </w:r>
      <w:r w:rsidR="00B03A13" w:rsidRPr="005A7A4D">
        <w:rPr>
          <w:szCs w:val="22"/>
        </w:rPr>
        <w:t>,</w:t>
      </w:r>
      <w:r w:rsidR="00520928" w:rsidRPr="005A7A4D">
        <w:rPr>
          <w:szCs w:val="22"/>
        </w:rPr>
        <w:t xml:space="preserve"> </w:t>
      </w:r>
      <w:r w:rsidR="00055ADD" w:rsidRPr="005A7A4D">
        <w:t>severe allergic reactions (anaphylactic shock)</w:t>
      </w:r>
      <w:r w:rsidR="006554B2" w:rsidRPr="006554B2">
        <w:rPr>
          <w:szCs w:val="22"/>
        </w:rPr>
        <w:t xml:space="preserve"> </w:t>
      </w:r>
      <w:r w:rsidR="006554B2">
        <w:rPr>
          <w:szCs w:val="22"/>
        </w:rPr>
        <w:t xml:space="preserve">and </w:t>
      </w:r>
      <w:r w:rsidR="006554B2" w:rsidRPr="00FC00C6">
        <w:t>low blood sugar levels</w:t>
      </w:r>
      <w:r w:rsidRPr="005A7A4D">
        <w:t>. Uncommon cases of jaundice (yellowing of the skin and/or whites of the eyes) have also been reported.</w:t>
      </w:r>
    </w:p>
    <w:p w:rsidR="006603C5" w:rsidRPr="005A7A4D" w:rsidRDefault="006603C5">
      <w:pPr>
        <w:pStyle w:val="EMEABodyText"/>
      </w:pPr>
    </w:p>
    <w:p w:rsidR="00660B4E" w:rsidRPr="005A7A4D" w:rsidRDefault="00660B4E" w:rsidP="00660B4E">
      <w:pPr>
        <w:pStyle w:val="EMEABodyText"/>
        <w:rPr>
          <w:u w:val="single"/>
        </w:rPr>
      </w:pPr>
      <w:r w:rsidRPr="005A7A4D">
        <w:rPr>
          <w:u w:val="single"/>
        </w:rPr>
        <w:t>Reporting of side effects</w:t>
      </w:r>
    </w:p>
    <w:p w:rsidR="006603C5" w:rsidRPr="005A7A4D" w:rsidRDefault="006603C5">
      <w:pPr>
        <w:pStyle w:val="EMEABodyText"/>
      </w:pPr>
      <w:r w:rsidRPr="005A7A4D">
        <w:t>If you get any side effects,</w:t>
      </w:r>
      <w:r w:rsidR="0038374C" w:rsidRPr="005A7A4D">
        <w:t xml:space="preserve"> </w:t>
      </w:r>
      <w:r w:rsidRPr="005A7A4D">
        <w:t>talk to your doctor or pharmacist. This includes any possible side effects not listed in this leaflet.</w:t>
      </w:r>
      <w:r w:rsidR="00660B4E" w:rsidRPr="005A7A4D">
        <w:t xml:space="preserve"> You can also report side effects directly via </w:t>
      </w:r>
      <w:r w:rsidR="00660B4E" w:rsidRPr="0082357B">
        <w:rPr>
          <w:highlight w:val="lightGray"/>
        </w:rPr>
        <w:t xml:space="preserve">the national reporting system listed in </w:t>
      </w:r>
      <w:r w:rsidR="00660B4E" w:rsidRPr="0082357B">
        <w:rPr>
          <w:rStyle w:val="Hyperlink"/>
          <w:szCs w:val="24"/>
          <w:highlight w:val="lightGray"/>
          <w:u w:val="none"/>
          <w:lang w:eastAsia="zh-CN"/>
        </w:rPr>
        <w:t>Appendix V</w:t>
      </w:r>
      <w:r w:rsidR="00660B4E" w:rsidRPr="005A7A4D">
        <w:t>. By reporting side effects you can help provide more information on the safety of this medicine.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5.</w:t>
      </w:r>
      <w:r w:rsidRPr="005A7A4D">
        <w:rPr>
          <w:rFonts w:ascii="Times New Roman Bold" w:hAnsi="Times New Roman Bold"/>
          <w:caps w:val="0"/>
        </w:rPr>
        <w:tab/>
        <w:t>How to store Aprovel</w:t>
      </w:r>
    </w:p>
    <w:p w:rsidR="006603C5" w:rsidRPr="005A7A4D" w:rsidRDefault="006603C5" w:rsidP="008E6ED7">
      <w:pPr>
        <w:pStyle w:val="EMEAHeading1"/>
      </w:pPr>
    </w:p>
    <w:p w:rsidR="006603C5" w:rsidRPr="005A7A4D" w:rsidRDefault="006603C5" w:rsidP="008E6ED7">
      <w:pPr>
        <w:pStyle w:val="EMEABodyText"/>
      </w:pPr>
      <w:r w:rsidRPr="005A7A4D">
        <w:t>Keep this medicine out of the sight and reach of children.</w:t>
      </w:r>
    </w:p>
    <w:p w:rsidR="006603C5" w:rsidRPr="005A7A4D" w:rsidRDefault="006603C5">
      <w:pPr>
        <w:pStyle w:val="EMEABodyText"/>
      </w:pPr>
    </w:p>
    <w:p w:rsidR="006603C5" w:rsidRPr="005A7A4D" w:rsidRDefault="006603C5">
      <w:pPr>
        <w:pStyle w:val="EMEABodyText"/>
      </w:pPr>
      <w:r w:rsidRPr="005A7A4D">
        <w:t>Do not use this medicine after the expiry date which is stated on the carton and on the blister after EXP. The expiry date refers to the last day of that month.</w:t>
      </w:r>
    </w:p>
    <w:p w:rsidR="006603C5" w:rsidRPr="005A7A4D" w:rsidRDefault="006603C5">
      <w:pPr>
        <w:pStyle w:val="EMEABodyText"/>
      </w:pPr>
    </w:p>
    <w:p w:rsidR="006603C5" w:rsidRPr="005A7A4D" w:rsidRDefault="006603C5">
      <w:pPr>
        <w:pStyle w:val="EMEABodyText"/>
      </w:pPr>
      <w:r w:rsidRPr="005A7A4D">
        <w:t>Do not store above 30°C.</w:t>
      </w:r>
    </w:p>
    <w:p w:rsidR="006603C5" w:rsidRPr="005A7A4D" w:rsidRDefault="006603C5">
      <w:pPr>
        <w:pStyle w:val="EMEABodyText"/>
      </w:pPr>
    </w:p>
    <w:p w:rsidR="006603C5" w:rsidRPr="005A7A4D" w:rsidRDefault="006603C5" w:rsidP="008E6ED7">
      <w:pPr>
        <w:pStyle w:val="EMEABodyText"/>
      </w:pPr>
      <w:r w:rsidRPr="005A7A4D">
        <w:t>Do not throw away any medicines via wastewater or household waste. Ask your pharmacist how to throw away medicines you no longer use. These measures will help protect the environment.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6.</w:t>
      </w:r>
      <w:r w:rsidRPr="005A7A4D">
        <w:rPr>
          <w:rFonts w:ascii="Times New Roman Bold" w:hAnsi="Times New Roman Bold"/>
          <w:caps w:val="0"/>
        </w:rPr>
        <w:tab/>
        <w:t>Contents of the pack and other information</w:t>
      </w:r>
    </w:p>
    <w:p w:rsidR="006603C5" w:rsidRPr="005A7A4D" w:rsidRDefault="006603C5" w:rsidP="008E6ED7">
      <w:pPr>
        <w:pStyle w:val="EMEAHeading1"/>
      </w:pPr>
    </w:p>
    <w:p w:rsidR="006603C5" w:rsidRPr="005A7A4D" w:rsidRDefault="006603C5" w:rsidP="008E6ED7">
      <w:pPr>
        <w:pStyle w:val="EMEAHeading3"/>
      </w:pPr>
      <w:r w:rsidRPr="005A7A4D">
        <w:t>What Aprovel contains</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The active substance is irbesartan. Each tablet of </w:t>
      </w:r>
      <w:proofErr w:type="spellStart"/>
      <w:r w:rsidRPr="005A7A4D">
        <w:t>Aprovel</w:t>
      </w:r>
      <w:proofErr w:type="spellEnd"/>
      <w:r w:rsidRPr="005A7A4D">
        <w:t> 75 mg contains 75 mg irbesartan.</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The other ingredients are lactose monohydrate, microcrystalline cellulose, croscarmellose sodium, </w:t>
      </w:r>
      <w:proofErr w:type="spellStart"/>
      <w:r w:rsidRPr="005A7A4D">
        <w:t>hypromellose</w:t>
      </w:r>
      <w:proofErr w:type="spellEnd"/>
      <w:r w:rsidRPr="005A7A4D">
        <w:t>, silicon dioxide, magnesium stearate, titanium dioxide, macrogol 3000, carnauba wax.</w:t>
      </w:r>
      <w:r w:rsidR="00F839D9" w:rsidRPr="005A7A4D">
        <w:t xml:space="preserve"> Please see section 2 “</w:t>
      </w:r>
      <w:proofErr w:type="spellStart"/>
      <w:r w:rsidR="00F839D9" w:rsidRPr="005A7A4D">
        <w:t>Aprovel</w:t>
      </w:r>
      <w:proofErr w:type="spellEnd"/>
      <w:r w:rsidR="00F839D9" w:rsidRPr="005A7A4D">
        <w:t xml:space="preserve"> contains lactose”</w:t>
      </w:r>
      <w:r w:rsidR="00DF501F">
        <w:t>.</w:t>
      </w:r>
    </w:p>
    <w:p w:rsidR="006603C5" w:rsidRPr="005A7A4D" w:rsidRDefault="006603C5" w:rsidP="008E6ED7">
      <w:pPr>
        <w:pStyle w:val="EMEABodyText"/>
      </w:pPr>
    </w:p>
    <w:p w:rsidR="006603C5" w:rsidRPr="005A7A4D" w:rsidRDefault="006603C5" w:rsidP="008E6ED7">
      <w:pPr>
        <w:pStyle w:val="EMEAHeading3"/>
      </w:pPr>
      <w:r w:rsidRPr="005A7A4D">
        <w:t>What Aprovel looks like and contents of the pack</w:t>
      </w:r>
    </w:p>
    <w:p w:rsidR="006603C5" w:rsidRPr="005A7A4D" w:rsidRDefault="006603C5" w:rsidP="008E6ED7">
      <w:pPr>
        <w:pStyle w:val="EMEABodyText"/>
      </w:pPr>
      <w:proofErr w:type="spellStart"/>
      <w:r w:rsidRPr="005A7A4D">
        <w:t>Aprovel</w:t>
      </w:r>
      <w:proofErr w:type="spellEnd"/>
      <w:r w:rsidRPr="005A7A4D">
        <w:t> 75 mg film-coated tablets are white to off-white, biconvex, and oval-shaped with a heart debossed on one side and the number 2871 engraved on the other side.</w:t>
      </w:r>
    </w:p>
    <w:p w:rsidR="006603C5" w:rsidRPr="005A7A4D" w:rsidRDefault="006603C5" w:rsidP="008E6ED7">
      <w:pPr>
        <w:pStyle w:val="EMEABodyText"/>
      </w:pPr>
    </w:p>
    <w:p w:rsidR="006603C5" w:rsidRPr="005A7A4D" w:rsidRDefault="006603C5" w:rsidP="008E6ED7">
      <w:pPr>
        <w:pStyle w:val="EMEABodyText"/>
      </w:pPr>
      <w:proofErr w:type="spellStart"/>
      <w:r w:rsidRPr="005A7A4D">
        <w:t>Aprovel</w:t>
      </w:r>
      <w:proofErr w:type="spellEnd"/>
      <w:r w:rsidRPr="005A7A4D">
        <w:t> 75 mg film-coated tablets are supplied in blister packs of 14, 28, 30, 56, 84, 90 or 98 film-coated tablets. Unidose blister packs of 56 x 1 film-coated tablet for delivery in hospitals are also available.</w:t>
      </w:r>
    </w:p>
    <w:p w:rsidR="006603C5" w:rsidRPr="005A7A4D" w:rsidRDefault="006603C5" w:rsidP="008E6ED7">
      <w:pPr>
        <w:pStyle w:val="EMEABodyText"/>
      </w:pPr>
    </w:p>
    <w:p w:rsidR="006603C5" w:rsidRPr="005A7A4D" w:rsidRDefault="006603C5" w:rsidP="008E6ED7">
      <w:pPr>
        <w:pStyle w:val="EMEABodyText"/>
      </w:pPr>
      <w:r w:rsidRPr="005A7A4D">
        <w:t>Not all pack sizes may be marketed.</w:t>
      </w:r>
    </w:p>
    <w:p w:rsidR="006603C5" w:rsidRPr="005A7A4D" w:rsidRDefault="006603C5">
      <w:pPr>
        <w:pStyle w:val="EMEABodyText"/>
      </w:pPr>
    </w:p>
    <w:p w:rsidR="006603C5" w:rsidRPr="00667CD0" w:rsidRDefault="006603C5" w:rsidP="008E6ED7">
      <w:pPr>
        <w:pStyle w:val="EMEAHeading3"/>
        <w:rPr>
          <w:lang w:val="fr-FR"/>
        </w:rPr>
      </w:pPr>
      <w:r w:rsidRPr="00667CD0">
        <w:rPr>
          <w:lang w:val="fr-FR"/>
        </w:rPr>
        <w:t>Marketing Authorisation Holder:</w:t>
      </w:r>
    </w:p>
    <w:p w:rsidR="006603C5" w:rsidRPr="00667CD0" w:rsidRDefault="00787323" w:rsidP="008E6ED7">
      <w:pPr>
        <w:pStyle w:val="EMEAAddress"/>
        <w:rPr>
          <w:lang w:val="fr-FR"/>
        </w:rPr>
      </w:pPr>
      <w:r w:rsidRPr="00787323">
        <w:rPr>
          <w:lang w:val="fr-FR"/>
        </w:rPr>
        <w:t>sanofi-aventis groupe</w:t>
      </w:r>
      <w:r w:rsidR="006603C5" w:rsidRPr="00667CD0">
        <w:rPr>
          <w:lang w:val="fr-FR"/>
        </w:rPr>
        <w:br/>
        <w:t>54</w:t>
      </w:r>
      <w:r w:rsidR="00693C1E" w:rsidRPr="00667CD0">
        <w:rPr>
          <w:lang w:val="fr-FR"/>
        </w:rPr>
        <w:t>,</w:t>
      </w:r>
      <w:r w:rsidR="006603C5" w:rsidRPr="00667CD0">
        <w:rPr>
          <w:lang w:val="fr-FR"/>
        </w:rPr>
        <w:t xml:space="preserve"> rue La Boétie</w:t>
      </w:r>
      <w:r w:rsidR="006603C5" w:rsidRPr="00667CD0">
        <w:rPr>
          <w:lang w:val="fr-FR"/>
        </w:rPr>
        <w:br/>
      </w:r>
      <w:r w:rsidR="00693C1E" w:rsidRPr="00667CD0">
        <w:rPr>
          <w:lang w:val="fr-FR"/>
        </w:rPr>
        <w:t>F-</w:t>
      </w:r>
      <w:r w:rsidR="006603C5" w:rsidRPr="00667CD0">
        <w:rPr>
          <w:lang w:val="fr-FR"/>
        </w:rPr>
        <w:t>75008 Paris - France</w:t>
      </w:r>
    </w:p>
    <w:p w:rsidR="006603C5" w:rsidRPr="00667CD0" w:rsidRDefault="006603C5" w:rsidP="008E6ED7">
      <w:pPr>
        <w:pStyle w:val="EMEABodyText"/>
        <w:rPr>
          <w:lang w:val="fr-FR"/>
        </w:rPr>
      </w:pPr>
    </w:p>
    <w:p w:rsidR="006603C5" w:rsidRPr="00667CD0" w:rsidRDefault="006603C5" w:rsidP="008E6ED7">
      <w:pPr>
        <w:pStyle w:val="EMEAHeading3"/>
        <w:rPr>
          <w:lang w:val="fr-FR"/>
        </w:rPr>
      </w:pPr>
      <w:r w:rsidRPr="00667CD0">
        <w:rPr>
          <w:lang w:val="fr-FR"/>
        </w:rPr>
        <w:t>Manufacturer:</w:t>
      </w:r>
    </w:p>
    <w:p w:rsidR="006603C5" w:rsidRPr="00667CD0" w:rsidRDefault="006603C5" w:rsidP="008E6ED7">
      <w:pPr>
        <w:pStyle w:val="EMEAAddress"/>
        <w:rPr>
          <w:lang w:val="fr-FR"/>
        </w:rPr>
      </w:pPr>
      <w:r w:rsidRPr="00667CD0">
        <w:rPr>
          <w:lang w:val="fr-FR"/>
        </w:rPr>
        <w:t>SANOFI WINTHROP INDUSTRIE</w:t>
      </w:r>
      <w:r w:rsidRPr="00667CD0">
        <w:rPr>
          <w:lang w:val="fr-FR"/>
        </w:rPr>
        <w:br/>
        <w:t>1, rue de la Vierge</w:t>
      </w:r>
      <w:r w:rsidRPr="00667CD0">
        <w:rPr>
          <w:lang w:val="fr-FR"/>
        </w:rPr>
        <w:br/>
        <w:t>Ambarès &amp; Lagrave</w:t>
      </w:r>
      <w:r w:rsidRPr="00667CD0">
        <w:rPr>
          <w:lang w:val="fr-FR"/>
        </w:rPr>
        <w:br/>
        <w:t>F-33565 Carbon Blanc Cedex - France</w:t>
      </w:r>
    </w:p>
    <w:p w:rsidR="006603C5" w:rsidRPr="00667CD0" w:rsidRDefault="006603C5" w:rsidP="008E6ED7">
      <w:pPr>
        <w:pStyle w:val="EMEAAddress"/>
        <w:rPr>
          <w:lang w:val="fr-FR"/>
        </w:rPr>
      </w:pPr>
    </w:p>
    <w:p w:rsidR="006603C5" w:rsidRPr="005A7A4D" w:rsidRDefault="006603C5" w:rsidP="008E6ED7">
      <w:pPr>
        <w:pStyle w:val="EMEAAddress"/>
      </w:pPr>
      <w:r w:rsidRPr="005A7A4D">
        <w:t>SANOFI WINTHROP INDUSTRIE</w:t>
      </w:r>
      <w:r w:rsidRPr="005A7A4D">
        <w:br/>
        <w:t>30-36 Avenue Gustave Eiffel, BP 7166</w:t>
      </w:r>
      <w:r w:rsidRPr="005A7A4D">
        <w:br/>
        <w:t>F-37071 Tours Cedex 2 - France</w:t>
      </w:r>
    </w:p>
    <w:p w:rsidR="00876544" w:rsidRPr="00876544" w:rsidRDefault="00876544" w:rsidP="00667CD0">
      <w:pPr>
        <w:pStyle w:val="EMEABodyText"/>
      </w:pPr>
    </w:p>
    <w:p w:rsidR="006603C5" w:rsidRPr="005A7A4D" w:rsidRDefault="006603C5">
      <w:pPr>
        <w:pStyle w:val="EMEABodyText"/>
      </w:pPr>
      <w:r w:rsidRPr="005A7A4D">
        <w:t>For any information about this medicinal product, please contact the local representative of the Marketing Authorisation Holder.</w:t>
      </w:r>
    </w:p>
    <w:p w:rsidR="006603C5" w:rsidRPr="005A7A4D" w:rsidRDefault="006603C5">
      <w:pPr>
        <w:pStyle w:val="EMEABodyText"/>
      </w:pPr>
    </w:p>
    <w:tbl>
      <w:tblPr>
        <w:tblW w:w="9322" w:type="dxa"/>
        <w:tblLayout w:type="fixed"/>
        <w:tblLook w:val="0000" w:firstRow="0" w:lastRow="0" w:firstColumn="0" w:lastColumn="0" w:noHBand="0" w:noVBand="0"/>
      </w:tblPr>
      <w:tblGrid>
        <w:gridCol w:w="4644"/>
        <w:gridCol w:w="4678"/>
      </w:tblGrid>
      <w:tr w:rsidR="006603C5" w:rsidRPr="00563E7B" w:rsidTr="008E6ED7">
        <w:trPr>
          <w:cantSplit/>
        </w:trPr>
        <w:tc>
          <w:tcPr>
            <w:tcW w:w="4644" w:type="dxa"/>
          </w:tcPr>
          <w:p w:rsidR="006603C5" w:rsidRPr="00667CD0" w:rsidRDefault="006603C5">
            <w:pPr>
              <w:rPr>
                <w:b/>
                <w:bCs/>
                <w:lang w:val="fr-FR"/>
              </w:rPr>
            </w:pPr>
            <w:proofErr w:type="spellStart"/>
            <w:r w:rsidRPr="00667CD0">
              <w:rPr>
                <w:b/>
                <w:bCs/>
                <w:lang w:val="fr-FR"/>
              </w:rPr>
              <w:t>België</w:t>
            </w:r>
            <w:proofErr w:type="spellEnd"/>
            <w:r w:rsidRPr="00667CD0">
              <w:rPr>
                <w:b/>
                <w:bCs/>
                <w:lang w:val="fr-FR"/>
              </w:rPr>
              <w:t>/Belgique/</w:t>
            </w:r>
            <w:proofErr w:type="spellStart"/>
            <w:r w:rsidRPr="00667CD0">
              <w:rPr>
                <w:b/>
                <w:bCs/>
                <w:lang w:val="fr-FR"/>
              </w:rPr>
              <w:t>Belgien</w:t>
            </w:r>
            <w:proofErr w:type="spellEnd"/>
          </w:p>
          <w:p w:rsidR="006603C5" w:rsidRPr="00667CD0" w:rsidRDefault="00693C1E">
            <w:pPr>
              <w:rPr>
                <w:lang w:val="fr-FR"/>
              </w:rPr>
            </w:pPr>
            <w:r w:rsidRPr="00667CD0">
              <w:rPr>
                <w:snapToGrid w:val="0"/>
                <w:lang w:val="fr-FR"/>
              </w:rPr>
              <w:t>S</w:t>
            </w:r>
            <w:r w:rsidR="006603C5" w:rsidRPr="00667CD0">
              <w:rPr>
                <w:snapToGrid w:val="0"/>
                <w:lang w:val="fr-FR"/>
              </w:rPr>
              <w:t>anofi Belgium</w:t>
            </w:r>
          </w:p>
          <w:p w:rsidR="006603C5" w:rsidRPr="00667CD0" w:rsidRDefault="006603C5">
            <w:pPr>
              <w:rPr>
                <w:snapToGrid w:val="0"/>
                <w:lang w:val="fr-FR"/>
              </w:rPr>
            </w:pPr>
            <w:r w:rsidRPr="00667CD0">
              <w:rPr>
                <w:lang w:val="fr-FR"/>
              </w:rPr>
              <w:t xml:space="preserve">Tél/Tel: </w:t>
            </w:r>
            <w:r w:rsidRPr="00667CD0">
              <w:rPr>
                <w:snapToGrid w:val="0"/>
                <w:lang w:val="fr-FR"/>
              </w:rPr>
              <w:t>+32 (0)2 710 54 00</w:t>
            </w:r>
          </w:p>
          <w:p w:rsidR="006603C5" w:rsidRPr="00667CD0" w:rsidRDefault="006603C5">
            <w:pPr>
              <w:rPr>
                <w:lang w:val="fr-FR"/>
              </w:rPr>
            </w:pPr>
          </w:p>
        </w:tc>
        <w:tc>
          <w:tcPr>
            <w:tcW w:w="4678" w:type="dxa"/>
          </w:tcPr>
          <w:p w:rsidR="00945F1F" w:rsidRPr="00667CD0" w:rsidRDefault="00945F1F" w:rsidP="00945F1F">
            <w:pPr>
              <w:rPr>
                <w:b/>
                <w:bCs/>
                <w:lang w:val="fr-FR"/>
              </w:rPr>
            </w:pPr>
            <w:r w:rsidRPr="00667CD0">
              <w:rPr>
                <w:b/>
                <w:bCs/>
                <w:lang w:val="fr-FR"/>
              </w:rPr>
              <w:t>Lietuva</w:t>
            </w:r>
          </w:p>
          <w:p w:rsidR="00945F1F" w:rsidRPr="00667CD0" w:rsidRDefault="00945F1F" w:rsidP="00945F1F">
            <w:pPr>
              <w:rPr>
                <w:lang w:val="fr-FR"/>
              </w:rPr>
            </w:pPr>
            <w:r w:rsidRPr="00667CD0">
              <w:rPr>
                <w:lang w:val="fr-FR"/>
              </w:rPr>
              <w:t>UAB sanofi-aventis Lietuva</w:t>
            </w:r>
          </w:p>
          <w:p w:rsidR="00945F1F" w:rsidRPr="00667CD0" w:rsidRDefault="00945F1F" w:rsidP="00945F1F">
            <w:pPr>
              <w:rPr>
                <w:lang w:val="fr-FR"/>
              </w:rPr>
            </w:pPr>
            <w:r w:rsidRPr="00667CD0">
              <w:rPr>
                <w:lang w:val="fr-FR"/>
              </w:rPr>
              <w:t>Tel: +370 5 2755224</w:t>
            </w:r>
          </w:p>
          <w:p w:rsidR="006603C5" w:rsidRPr="00667CD0" w:rsidRDefault="006603C5" w:rsidP="00945F1F">
            <w:pPr>
              <w:rPr>
                <w:lang w:val="fr-FR"/>
              </w:rPr>
            </w:pPr>
          </w:p>
        </w:tc>
      </w:tr>
      <w:tr w:rsidR="006603C5" w:rsidRPr="0036033E" w:rsidTr="008E6ED7">
        <w:trPr>
          <w:cantSplit/>
        </w:trPr>
        <w:tc>
          <w:tcPr>
            <w:tcW w:w="4644" w:type="dxa"/>
          </w:tcPr>
          <w:p w:rsidR="006603C5" w:rsidRPr="005D0F57" w:rsidRDefault="006603C5">
            <w:pPr>
              <w:rPr>
                <w:b/>
                <w:lang w:val="it-IT"/>
              </w:rPr>
            </w:pPr>
            <w:proofErr w:type="spellStart"/>
            <w:r w:rsidRPr="005A7A4D">
              <w:rPr>
                <w:b/>
                <w:bCs/>
              </w:rPr>
              <w:t>България</w:t>
            </w:r>
            <w:proofErr w:type="spellEnd"/>
          </w:p>
          <w:p w:rsidR="006603C5" w:rsidRPr="005D0F57" w:rsidRDefault="00E45679">
            <w:pPr>
              <w:rPr>
                <w:lang w:val="it-IT"/>
              </w:rPr>
            </w:pPr>
            <w:r w:rsidRPr="005D0F57">
              <w:rPr>
                <w:lang w:val="it-IT"/>
              </w:rPr>
              <w:t xml:space="preserve">Sanofi </w:t>
            </w:r>
            <w:r w:rsidR="006603C5" w:rsidRPr="005D0F57">
              <w:rPr>
                <w:lang w:val="it-IT"/>
              </w:rPr>
              <w:t>Bulgaria EOOD</w:t>
            </w:r>
          </w:p>
          <w:p w:rsidR="006603C5" w:rsidRPr="005D0F57" w:rsidRDefault="006603C5">
            <w:pPr>
              <w:rPr>
                <w:rFonts w:cs="Arial"/>
                <w:szCs w:val="22"/>
                <w:lang w:val="it-IT"/>
              </w:rPr>
            </w:pPr>
            <w:proofErr w:type="spellStart"/>
            <w:r w:rsidRPr="005A7A4D">
              <w:rPr>
                <w:bCs/>
                <w:szCs w:val="22"/>
              </w:rPr>
              <w:t>Тел</w:t>
            </w:r>
            <w:proofErr w:type="spellEnd"/>
            <w:r w:rsidRPr="005D0F57">
              <w:rPr>
                <w:szCs w:val="22"/>
                <w:lang w:val="it-IT"/>
              </w:rPr>
              <w:t>.</w:t>
            </w:r>
            <w:r w:rsidRPr="005D0F57">
              <w:rPr>
                <w:bCs/>
                <w:szCs w:val="22"/>
                <w:lang w:val="it-IT"/>
              </w:rPr>
              <w:t>: +</w:t>
            </w:r>
            <w:r w:rsidRPr="005D0F57">
              <w:rPr>
                <w:szCs w:val="22"/>
                <w:lang w:val="it-IT"/>
              </w:rPr>
              <w:t>359 (0)2</w:t>
            </w:r>
            <w:r w:rsidRPr="005D0F57">
              <w:rPr>
                <w:rFonts w:cs="Arial"/>
                <w:szCs w:val="22"/>
                <w:lang w:val="it-IT"/>
              </w:rPr>
              <w:t xml:space="preserve"> 970 53 00</w:t>
            </w:r>
          </w:p>
          <w:p w:rsidR="006603C5" w:rsidRPr="005D0F57" w:rsidRDefault="006603C5">
            <w:pPr>
              <w:rPr>
                <w:lang w:val="it-IT"/>
              </w:rPr>
            </w:pPr>
          </w:p>
        </w:tc>
        <w:tc>
          <w:tcPr>
            <w:tcW w:w="4678" w:type="dxa"/>
          </w:tcPr>
          <w:p w:rsidR="00945F1F" w:rsidRPr="00667CD0" w:rsidRDefault="00945F1F" w:rsidP="00945F1F">
            <w:pPr>
              <w:rPr>
                <w:b/>
                <w:bCs/>
                <w:lang w:val="fr-FR"/>
              </w:rPr>
            </w:pPr>
            <w:r w:rsidRPr="00667CD0">
              <w:rPr>
                <w:b/>
                <w:bCs/>
                <w:lang w:val="fr-FR"/>
              </w:rPr>
              <w:t>Luxembourg/Luxemburg</w:t>
            </w:r>
          </w:p>
          <w:p w:rsidR="00945F1F" w:rsidRPr="00667CD0" w:rsidRDefault="00693C1E" w:rsidP="00945F1F">
            <w:pPr>
              <w:rPr>
                <w:snapToGrid w:val="0"/>
                <w:lang w:val="fr-FR"/>
              </w:rPr>
            </w:pPr>
            <w:r w:rsidRPr="00667CD0">
              <w:rPr>
                <w:snapToGrid w:val="0"/>
                <w:lang w:val="fr-FR"/>
              </w:rPr>
              <w:t>S</w:t>
            </w:r>
            <w:r w:rsidR="00945F1F" w:rsidRPr="00667CD0">
              <w:rPr>
                <w:snapToGrid w:val="0"/>
                <w:lang w:val="fr-FR"/>
              </w:rPr>
              <w:t xml:space="preserve">anofi Belgium </w:t>
            </w:r>
          </w:p>
          <w:p w:rsidR="00945F1F" w:rsidRPr="00667CD0" w:rsidRDefault="00945F1F" w:rsidP="00945F1F">
            <w:pPr>
              <w:rPr>
                <w:lang w:val="fr-FR"/>
              </w:rPr>
            </w:pPr>
            <w:r w:rsidRPr="00667CD0">
              <w:rPr>
                <w:lang w:val="fr-FR"/>
              </w:rPr>
              <w:t xml:space="preserve">Tél/Tel: </w:t>
            </w:r>
            <w:r w:rsidRPr="00667CD0">
              <w:rPr>
                <w:snapToGrid w:val="0"/>
                <w:lang w:val="fr-FR"/>
              </w:rPr>
              <w:t>+32 (0)2 710 54 00 (</w:t>
            </w:r>
            <w:r w:rsidRPr="00667CD0">
              <w:rPr>
                <w:lang w:val="fr-FR"/>
              </w:rPr>
              <w:t>Belgique/</w:t>
            </w:r>
            <w:proofErr w:type="spellStart"/>
            <w:r w:rsidRPr="00667CD0">
              <w:rPr>
                <w:lang w:val="fr-FR"/>
              </w:rPr>
              <w:t>Belgien</w:t>
            </w:r>
            <w:proofErr w:type="spellEnd"/>
            <w:r w:rsidRPr="00667CD0">
              <w:rPr>
                <w:lang w:val="fr-FR"/>
              </w:rPr>
              <w:t>)</w:t>
            </w:r>
          </w:p>
          <w:p w:rsidR="006603C5" w:rsidRPr="00667CD0" w:rsidRDefault="006603C5" w:rsidP="00945F1F">
            <w:pPr>
              <w:rPr>
                <w:lang w:val="fr-FR"/>
              </w:rPr>
            </w:pPr>
          </w:p>
        </w:tc>
      </w:tr>
      <w:tr w:rsidR="006603C5" w:rsidRPr="00563E7B" w:rsidTr="008E6ED7">
        <w:trPr>
          <w:cantSplit/>
        </w:trPr>
        <w:tc>
          <w:tcPr>
            <w:tcW w:w="4644" w:type="dxa"/>
          </w:tcPr>
          <w:p w:rsidR="006603C5" w:rsidRPr="005D0F57" w:rsidRDefault="006603C5">
            <w:pPr>
              <w:rPr>
                <w:b/>
                <w:lang w:val="sv-SE"/>
              </w:rPr>
            </w:pPr>
            <w:r w:rsidRPr="005D0F57">
              <w:rPr>
                <w:b/>
                <w:lang w:val="sv-SE"/>
              </w:rPr>
              <w:t>Česká republika</w:t>
            </w:r>
          </w:p>
          <w:p w:rsidR="006603C5" w:rsidRPr="005D0F57" w:rsidRDefault="006603C5">
            <w:pPr>
              <w:rPr>
                <w:lang w:val="sv-SE"/>
              </w:rPr>
            </w:pPr>
            <w:r w:rsidRPr="005D0F57">
              <w:rPr>
                <w:lang w:val="sv-SE"/>
              </w:rPr>
              <w:t>sanofi-aventis, s.r.o.</w:t>
            </w:r>
          </w:p>
          <w:p w:rsidR="006603C5" w:rsidRPr="005A7A4D" w:rsidRDefault="006603C5">
            <w:r w:rsidRPr="005A7A4D">
              <w:t>Tel: +420 233 086 111</w:t>
            </w:r>
          </w:p>
          <w:p w:rsidR="006603C5" w:rsidRPr="005A7A4D" w:rsidRDefault="006603C5"/>
        </w:tc>
        <w:tc>
          <w:tcPr>
            <w:tcW w:w="4678" w:type="dxa"/>
          </w:tcPr>
          <w:p w:rsidR="00945F1F" w:rsidRPr="005D0F57" w:rsidRDefault="00945F1F" w:rsidP="00945F1F">
            <w:pPr>
              <w:rPr>
                <w:b/>
                <w:bCs/>
              </w:rPr>
            </w:pPr>
            <w:proofErr w:type="spellStart"/>
            <w:r w:rsidRPr="005D0F57">
              <w:rPr>
                <w:b/>
                <w:bCs/>
              </w:rPr>
              <w:t>Magyarország</w:t>
            </w:r>
            <w:proofErr w:type="spellEnd"/>
          </w:p>
          <w:p w:rsidR="00945F1F" w:rsidRPr="005D0F57" w:rsidRDefault="006E3098" w:rsidP="00945F1F">
            <w:r w:rsidRPr="005D0F57">
              <w:t xml:space="preserve">SANOFI-AVENTIS </w:t>
            </w:r>
            <w:proofErr w:type="spellStart"/>
            <w:r w:rsidRPr="005D0F57">
              <w:t>Zrt</w:t>
            </w:r>
            <w:proofErr w:type="spellEnd"/>
            <w:r w:rsidRPr="005D0F57">
              <w:t>.</w:t>
            </w:r>
          </w:p>
          <w:p w:rsidR="00945F1F" w:rsidRPr="005D0F57" w:rsidRDefault="00945F1F" w:rsidP="00945F1F">
            <w:r w:rsidRPr="005D0F57">
              <w:t>Tel.: +36 1 505 0050</w:t>
            </w:r>
          </w:p>
          <w:p w:rsidR="006603C5" w:rsidRPr="005D0F57" w:rsidRDefault="006603C5" w:rsidP="00945F1F"/>
        </w:tc>
      </w:tr>
      <w:tr w:rsidR="006603C5" w:rsidRPr="00563E7B" w:rsidTr="008E6ED7">
        <w:trPr>
          <w:cantSplit/>
        </w:trPr>
        <w:tc>
          <w:tcPr>
            <w:tcW w:w="4644" w:type="dxa"/>
          </w:tcPr>
          <w:p w:rsidR="006603C5" w:rsidRPr="005A7A4D" w:rsidRDefault="006603C5">
            <w:pPr>
              <w:rPr>
                <w:b/>
                <w:bCs/>
              </w:rPr>
            </w:pPr>
            <w:proofErr w:type="spellStart"/>
            <w:r w:rsidRPr="005A7A4D">
              <w:rPr>
                <w:b/>
                <w:bCs/>
              </w:rPr>
              <w:t>Danmark</w:t>
            </w:r>
            <w:proofErr w:type="spellEnd"/>
          </w:p>
          <w:p w:rsidR="006603C5" w:rsidRPr="005A7A4D" w:rsidRDefault="00C01998">
            <w:r>
              <w:t>Sanofi A/S</w:t>
            </w:r>
          </w:p>
          <w:p w:rsidR="006603C5" w:rsidRPr="005A7A4D" w:rsidRDefault="006603C5">
            <w:proofErr w:type="spellStart"/>
            <w:r w:rsidRPr="005A7A4D">
              <w:t>Tlf</w:t>
            </w:r>
            <w:proofErr w:type="spellEnd"/>
            <w:r w:rsidRPr="005A7A4D">
              <w:t>: +45 45 16 70 00</w:t>
            </w:r>
          </w:p>
          <w:p w:rsidR="006603C5" w:rsidRPr="005A7A4D" w:rsidRDefault="006603C5"/>
        </w:tc>
        <w:tc>
          <w:tcPr>
            <w:tcW w:w="4678" w:type="dxa"/>
          </w:tcPr>
          <w:p w:rsidR="00945F1F" w:rsidRPr="005D0F57" w:rsidRDefault="00945F1F" w:rsidP="00945F1F">
            <w:pPr>
              <w:rPr>
                <w:b/>
                <w:bCs/>
                <w:lang w:val="it-IT"/>
              </w:rPr>
            </w:pPr>
            <w:r w:rsidRPr="005D0F57">
              <w:rPr>
                <w:b/>
                <w:bCs/>
                <w:lang w:val="it-IT"/>
              </w:rPr>
              <w:t>Malta</w:t>
            </w:r>
          </w:p>
          <w:p w:rsidR="00945F1F" w:rsidRPr="005D0F57" w:rsidRDefault="00C01998" w:rsidP="00945F1F">
            <w:pPr>
              <w:rPr>
                <w:lang w:val="it-IT"/>
              </w:rPr>
            </w:pPr>
            <w:r w:rsidRPr="005D0F57">
              <w:rPr>
                <w:lang w:val="it-IT"/>
              </w:rPr>
              <w:t>Sanofi S.</w:t>
            </w:r>
            <w:r w:rsidR="006D6C3B">
              <w:rPr>
                <w:lang w:val="it-IT"/>
              </w:rPr>
              <w:t>r.l.</w:t>
            </w:r>
          </w:p>
          <w:p w:rsidR="00945F1F" w:rsidRPr="00667CD0" w:rsidRDefault="00C01998" w:rsidP="00945F1F">
            <w:pPr>
              <w:rPr>
                <w:lang w:val="fr-FR"/>
              </w:rPr>
            </w:pPr>
            <w:r>
              <w:rPr>
                <w:lang w:val="fr-FR"/>
              </w:rPr>
              <w:t>Tel: +39 02 39394275</w:t>
            </w:r>
          </w:p>
          <w:p w:rsidR="006603C5" w:rsidRPr="00667CD0" w:rsidRDefault="006603C5" w:rsidP="00945F1F">
            <w:pPr>
              <w:rPr>
                <w:lang w:val="fr-FR"/>
              </w:rPr>
            </w:pPr>
          </w:p>
        </w:tc>
      </w:tr>
      <w:tr w:rsidR="006603C5" w:rsidRPr="001F11F6" w:rsidTr="008E6ED7">
        <w:trPr>
          <w:cantSplit/>
        </w:trPr>
        <w:tc>
          <w:tcPr>
            <w:tcW w:w="4644" w:type="dxa"/>
          </w:tcPr>
          <w:p w:rsidR="006603C5" w:rsidRPr="00667CD0" w:rsidRDefault="006603C5">
            <w:pPr>
              <w:rPr>
                <w:b/>
                <w:bCs/>
                <w:lang w:val="fr-FR"/>
              </w:rPr>
            </w:pPr>
            <w:r w:rsidRPr="00667CD0">
              <w:rPr>
                <w:b/>
                <w:bCs/>
                <w:lang w:val="fr-FR"/>
              </w:rPr>
              <w:t>Deutschland</w:t>
            </w:r>
          </w:p>
          <w:p w:rsidR="006603C5" w:rsidRPr="00667CD0" w:rsidRDefault="006603C5">
            <w:pPr>
              <w:rPr>
                <w:lang w:val="fr-FR"/>
              </w:rPr>
            </w:pPr>
            <w:r w:rsidRPr="00667CD0">
              <w:rPr>
                <w:lang w:val="fr-FR"/>
              </w:rPr>
              <w:t>Sanofi-Aventis Deutschland GmbH</w:t>
            </w:r>
          </w:p>
          <w:p w:rsidR="009313D0" w:rsidRPr="00667CD0" w:rsidRDefault="009313D0" w:rsidP="009313D0">
            <w:pPr>
              <w:rPr>
                <w:lang w:val="fr-FR"/>
              </w:rPr>
            </w:pPr>
            <w:r w:rsidRPr="00667CD0">
              <w:rPr>
                <w:lang w:val="fr-FR"/>
              </w:rPr>
              <w:t>Tel: 0800 52 52 010</w:t>
            </w:r>
          </w:p>
          <w:p w:rsidR="006603C5" w:rsidRPr="005A7A4D" w:rsidRDefault="009313D0">
            <w:r w:rsidRPr="005A7A4D">
              <w:t xml:space="preserve">Tel. aus dem </w:t>
            </w:r>
            <w:proofErr w:type="spellStart"/>
            <w:r w:rsidRPr="005A7A4D">
              <w:t>Ausland</w:t>
            </w:r>
            <w:proofErr w:type="spellEnd"/>
            <w:r w:rsidRPr="005A7A4D">
              <w:t>: +49 69 305 21 131</w:t>
            </w:r>
          </w:p>
        </w:tc>
        <w:tc>
          <w:tcPr>
            <w:tcW w:w="4678" w:type="dxa"/>
          </w:tcPr>
          <w:p w:rsidR="00945F1F" w:rsidRPr="001F11F6" w:rsidRDefault="00945F1F" w:rsidP="00945F1F">
            <w:pPr>
              <w:rPr>
                <w:b/>
                <w:bCs/>
                <w:lang w:val="nl-NL"/>
              </w:rPr>
            </w:pPr>
            <w:r w:rsidRPr="001F11F6">
              <w:rPr>
                <w:b/>
                <w:bCs/>
                <w:lang w:val="nl-NL"/>
              </w:rPr>
              <w:t>Nederland</w:t>
            </w:r>
          </w:p>
          <w:p w:rsidR="00945F1F" w:rsidRPr="001F11F6" w:rsidRDefault="006D6C3B" w:rsidP="00945F1F">
            <w:pPr>
              <w:rPr>
                <w:lang w:val="nl-NL"/>
              </w:rPr>
            </w:pPr>
            <w:r>
              <w:rPr>
                <w:lang w:val="cs-CZ"/>
              </w:rPr>
              <w:t>Genzyme Europe</w:t>
            </w:r>
            <w:r w:rsidR="00945F1F" w:rsidRPr="001F11F6">
              <w:rPr>
                <w:lang w:val="nl-NL"/>
              </w:rPr>
              <w:t xml:space="preserve"> B.V.</w:t>
            </w:r>
          </w:p>
          <w:p w:rsidR="00945F1F" w:rsidRPr="001F11F6" w:rsidRDefault="00C01998" w:rsidP="00945F1F">
            <w:pPr>
              <w:rPr>
                <w:lang w:val="nl-NL"/>
              </w:rPr>
            </w:pPr>
            <w:r w:rsidRPr="001F11F6">
              <w:rPr>
                <w:lang w:val="nl-NL"/>
              </w:rPr>
              <w:t>Tel: +31 20 245 4000</w:t>
            </w:r>
          </w:p>
          <w:p w:rsidR="006603C5" w:rsidRPr="001F11F6" w:rsidRDefault="006603C5" w:rsidP="00945F1F">
            <w:pPr>
              <w:rPr>
                <w:lang w:val="nl-NL"/>
              </w:rPr>
            </w:pPr>
          </w:p>
        </w:tc>
      </w:tr>
      <w:tr w:rsidR="006603C5" w:rsidRPr="005D0F57" w:rsidTr="008E6ED7">
        <w:trPr>
          <w:cantSplit/>
        </w:trPr>
        <w:tc>
          <w:tcPr>
            <w:tcW w:w="4644" w:type="dxa"/>
          </w:tcPr>
          <w:p w:rsidR="006603C5" w:rsidRPr="005D0F57" w:rsidRDefault="006603C5">
            <w:pPr>
              <w:rPr>
                <w:b/>
                <w:bCs/>
                <w:lang w:val="it-IT"/>
              </w:rPr>
            </w:pPr>
            <w:r w:rsidRPr="005D0F57">
              <w:rPr>
                <w:b/>
                <w:bCs/>
                <w:lang w:val="it-IT"/>
              </w:rPr>
              <w:t>Eesti</w:t>
            </w:r>
          </w:p>
          <w:p w:rsidR="006603C5" w:rsidRPr="005D0F57" w:rsidRDefault="006603C5">
            <w:pPr>
              <w:rPr>
                <w:lang w:val="it-IT"/>
              </w:rPr>
            </w:pPr>
            <w:r w:rsidRPr="005D0F57">
              <w:rPr>
                <w:lang w:val="it-IT"/>
              </w:rPr>
              <w:t>sanofi-aventis Estonia OÜ</w:t>
            </w:r>
          </w:p>
          <w:p w:rsidR="006603C5" w:rsidRPr="005D0F57" w:rsidRDefault="006603C5">
            <w:pPr>
              <w:rPr>
                <w:lang w:val="it-IT"/>
              </w:rPr>
            </w:pPr>
            <w:r w:rsidRPr="005D0F57">
              <w:rPr>
                <w:lang w:val="it-IT"/>
              </w:rPr>
              <w:t>Tel: +372 627 34 88</w:t>
            </w:r>
          </w:p>
          <w:p w:rsidR="006603C5" w:rsidRPr="005D0F57" w:rsidRDefault="006603C5">
            <w:pPr>
              <w:rPr>
                <w:lang w:val="it-IT"/>
              </w:rPr>
            </w:pPr>
          </w:p>
        </w:tc>
        <w:tc>
          <w:tcPr>
            <w:tcW w:w="4678" w:type="dxa"/>
          </w:tcPr>
          <w:p w:rsidR="00945F1F" w:rsidRPr="005D0F57" w:rsidRDefault="00945F1F" w:rsidP="00945F1F">
            <w:pPr>
              <w:rPr>
                <w:b/>
                <w:bCs/>
                <w:lang w:val="sv-SE"/>
              </w:rPr>
            </w:pPr>
            <w:r w:rsidRPr="005D0F57">
              <w:rPr>
                <w:b/>
                <w:bCs/>
                <w:lang w:val="sv-SE"/>
              </w:rPr>
              <w:t>Norge</w:t>
            </w:r>
          </w:p>
          <w:p w:rsidR="00945F1F" w:rsidRPr="005D0F57" w:rsidRDefault="00945F1F" w:rsidP="00945F1F">
            <w:pPr>
              <w:rPr>
                <w:lang w:val="sv-SE"/>
              </w:rPr>
            </w:pPr>
            <w:r w:rsidRPr="005D0F57">
              <w:rPr>
                <w:lang w:val="sv-SE"/>
              </w:rPr>
              <w:t>sanofi-aventis Norge AS</w:t>
            </w:r>
          </w:p>
          <w:p w:rsidR="00945F1F" w:rsidRPr="005D0F57" w:rsidRDefault="00945F1F" w:rsidP="00945F1F">
            <w:pPr>
              <w:rPr>
                <w:lang w:val="sv-SE"/>
              </w:rPr>
            </w:pPr>
            <w:r w:rsidRPr="005D0F57">
              <w:rPr>
                <w:lang w:val="sv-SE"/>
              </w:rPr>
              <w:t>Tlf: +47 67 10 71 00</w:t>
            </w:r>
          </w:p>
          <w:p w:rsidR="006603C5" w:rsidRPr="005D0F57" w:rsidRDefault="006603C5" w:rsidP="00945F1F">
            <w:pPr>
              <w:rPr>
                <w:lang w:val="sv-SE"/>
              </w:rPr>
            </w:pPr>
          </w:p>
        </w:tc>
      </w:tr>
      <w:tr w:rsidR="006603C5" w:rsidRPr="005A7A4D" w:rsidTr="008E6ED7">
        <w:trPr>
          <w:cantSplit/>
        </w:trPr>
        <w:tc>
          <w:tcPr>
            <w:tcW w:w="4644" w:type="dxa"/>
          </w:tcPr>
          <w:p w:rsidR="006603C5" w:rsidRPr="00667CD0" w:rsidRDefault="006603C5">
            <w:pPr>
              <w:rPr>
                <w:b/>
                <w:bCs/>
                <w:lang w:val="fr-FR"/>
              </w:rPr>
            </w:pPr>
            <w:proofErr w:type="spellStart"/>
            <w:r w:rsidRPr="005A7A4D">
              <w:rPr>
                <w:b/>
                <w:bCs/>
              </w:rPr>
              <w:t>Ελλάδ</w:t>
            </w:r>
            <w:proofErr w:type="spellEnd"/>
            <w:r w:rsidRPr="005A7A4D">
              <w:rPr>
                <w:b/>
                <w:bCs/>
              </w:rPr>
              <w:t>α</w:t>
            </w:r>
          </w:p>
          <w:p w:rsidR="006603C5" w:rsidRPr="00667CD0" w:rsidRDefault="006603C5">
            <w:pPr>
              <w:rPr>
                <w:lang w:val="fr-FR"/>
              </w:rPr>
            </w:pPr>
            <w:r w:rsidRPr="00667CD0">
              <w:rPr>
                <w:lang w:val="fr-FR"/>
              </w:rPr>
              <w:t>sanofi-aventis AEBE</w:t>
            </w:r>
          </w:p>
          <w:p w:rsidR="006603C5" w:rsidRPr="00667CD0" w:rsidRDefault="006603C5">
            <w:pPr>
              <w:rPr>
                <w:lang w:val="fr-FR"/>
              </w:rPr>
            </w:pPr>
            <w:r w:rsidRPr="005A7A4D">
              <w:t>Τηλ</w:t>
            </w:r>
            <w:r w:rsidRPr="00667CD0">
              <w:rPr>
                <w:lang w:val="fr-FR"/>
              </w:rPr>
              <w:t>: +30 210 900 16 00</w:t>
            </w:r>
          </w:p>
          <w:p w:rsidR="006603C5" w:rsidRPr="00667CD0" w:rsidRDefault="006603C5">
            <w:pPr>
              <w:rPr>
                <w:lang w:val="fr-FR"/>
              </w:rPr>
            </w:pPr>
          </w:p>
        </w:tc>
        <w:tc>
          <w:tcPr>
            <w:tcW w:w="4678" w:type="dxa"/>
            <w:tcBorders>
              <w:top w:val="nil"/>
              <w:left w:val="nil"/>
              <w:bottom w:val="nil"/>
              <w:right w:val="nil"/>
            </w:tcBorders>
          </w:tcPr>
          <w:p w:rsidR="00945F1F" w:rsidRPr="005A7A4D" w:rsidRDefault="00945F1F" w:rsidP="00945F1F">
            <w:pPr>
              <w:rPr>
                <w:b/>
                <w:bCs/>
              </w:rPr>
            </w:pPr>
            <w:r w:rsidRPr="005A7A4D">
              <w:rPr>
                <w:b/>
                <w:bCs/>
              </w:rPr>
              <w:t>Österreich</w:t>
            </w:r>
          </w:p>
          <w:p w:rsidR="00945F1F" w:rsidRPr="005A7A4D" w:rsidRDefault="00945F1F" w:rsidP="00945F1F">
            <w:r w:rsidRPr="005A7A4D">
              <w:t>sanofi-aventis GmbH</w:t>
            </w:r>
          </w:p>
          <w:p w:rsidR="00945F1F" w:rsidRPr="005A7A4D" w:rsidRDefault="00945F1F" w:rsidP="00945F1F">
            <w:r w:rsidRPr="005A7A4D">
              <w:t>Tel: +43 1 80 185 – 0</w:t>
            </w:r>
          </w:p>
          <w:p w:rsidR="006603C5" w:rsidRPr="005A7A4D" w:rsidRDefault="006603C5" w:rsidP="00945F1F"/>
        </w:tc>
      </w:tr>
      <w:tr w:rsidR="006603C5" w:rsidRPr="005A7A4D" w:rsidTr="008E6ED7">
        <w:trPr>
          <w:cantSplit/>
        </w:trPr>
        <w:tc>
          <w:tcPr>
            <w:tcW w:w="4644" w:type="dxa"/>
            <w:tcBorders>
              <w:top w:val="nil"/>
              <w:left w:val="nil"/>
              <w:bottom w:val="nil"/>
              <w:right w:val="nil"/>
            </w:tcBorders>
          </w:tcPr>
          <w:p w:rsidR="006603C5" w:rsidRPr="00667CD0" w:rsidRDefault="006603C5">
            <w:pPr>
              <w:rPr>
                <w:b/>
                <w:bCs/>
                <w:lang w:val="fr-FR"/>
              </w:rPr>
            </w:pPr>
            <w:r w:rsidRPr="00667CD0">
              <w:rPr>
                <w:b/>
                <w:bCs/>
                <w:lang w:val="fr-FR"/>
              </w:rPr>
              <w:t>España</w:t>
            </w:r>
          </w:p>
          <w:p w:rsidR="006603C5" w:rsidRPr="00667CD0" w:rsidRDefault="006603C5">
            <w:pPr>
              <w:rPr>
                <w:smallCaps/>
                <w:lang w:val="fr-FR"/>
              </w:rPr>
            </w:pPr>
            <w:r w:rsidRPr="00667CD0">
              <w:rPr>
                <w:lang w:val="fr-FR"/>
              </w:rPr>
              <w:t>sanofi-aventis, S.A.</w:t>
            </w:r>
          </w:p>
          <w:p w:rsidR="006603C5" w:rsidRPr="00667CD0" w:rsidRDefault="006603C5">
            <w:pPr>
              <w:rPr>
                <w:lang w:val="fr-FR"/>
              </w:rPr>
            </w:pPr>
            <w:r w:rsidRPr="00667CD0">
              <w:rPr>
                <w:lang w:val="fr-FR"/>
              </w:rPr>
              <w:t>Tel: +34 93 485 94 00</w:t>
            </w:r>
          </w:p>
          <w:p w:rsidR="006603C5" w:rsidRPr="00667CD0" w:rsidRDefault="006603C5">
            <w:pPr>
              <w:rPr>
                <w:lang w:val="fr-FR"/>
              </w:rPr>
            </w:pPr>
          </w:p>
        </w:tc>
        <w:tc>
          <w:tcPr>
            <w:tcW w:w="4678" w:type="dxa"/>
          </w:tcPr>
          <w:p w:rsidR="00945F1F" w:rsidRPr="005D0F57" w:rsidRDefault="00945F1F" w:rsidP="00945F1F">
            <w:pPr>
              <w:rPr>
                <w:b/>
                <w:bCs/>
                <w:lang w:val="sv-SE"/>
              </w:rPr>
            </w:pPr>
            <w:r w:rsidRPr="005D0F57">
              <w:rPr>
                <w:b/>
                <w:bCs/>
                <w:lang w:val="sv-SE"/>
              </w:rPr>
              <w:t>Polska</w:t>
            </w:r>
          </w:p>
          <w:p w:rsidR="00945F1F" w:rsidRPr="005D0F57" w:rsidRDefault="00945F1F" w:rsidP="00945F1F">
            <w:pPr>
              <w:rPr>
                <w:lang w:val="sv-SE"/>
              </w:rPr>
            </w:pPr>
            <w:r w:rsidRPr="005D0F57">
              <w:rPr>
                <w:lang w:val="sv-SE"/>
              </w:rPr>
              <w:t>sanofi-aventis Sp. z o.o.</w:t>
            </w:r>
          </w:p>
          <w:p w:rsidR="00945F1F" w:rsidRPr="005A7A4D" w:rsidRDefault="00945F1F" w:rsidP="00945F1F">
            <w:r w:rsidRPr="005A7A4D">
              <w:t>Tel.: +48 22 280 00 00</w:t>
            </w:r>
          </w:p>
          <w:p w:rsidR="006603C5" w:rsidRPr="005A7A4D" w:rsidRDefault="006603C5" w:rsidP="00945F1F"/>
        </w:tc>
      </w:tr>
      <w:tr w:rsidR="006603C5" w:rsidRPr="0036033E" w:rsidTr="008E6ED7">
        <w:trPr>
          <w:cantSplit/>
        </w:trPr>
        <w:tc>
          <w:tcPr>
            <w:tcW w:w="4644" w:type="dxa"/>
            <w:tcBorders>
              <w:top w:val="nil"/>
              <w:left w:val="nil"/>
              <w:bottom w:val="nil"/>
              <w:right w:val="nil"/>
            </w:tcBorders>
          </w:tcPr>
          <w:p w:rsidR="006603C5" w:rsidRPr="00667CD0" w:rsidRDefault="006603C5" w:rsidP="008E6ED7">
            <w:pPr>
              <w:rPr>
                <w:b/>
                <w:bCs/>
                <w:lang w:val="fr-FR"/>
              </w:rPr>
            </w:pPr>
            <w:r w:rsidRPr="00667CD0">
              <w:rPr>
                <w:b/>
                <w:bCs/>
                <w:lang w:val="fr-FR"/>
              </w:rPr>
              <w:t>France</w:t>
            </w:r>
          </w:p>
          <w:p w:rsidR="006603C5" w:rsidRPr="00667CD0" w:rsidRDefault="006603C5" w:rsidP="008E6ED7">
            <w:pPr>
              <w:rPr>
                <w:lang w:val="fr-FR"/>
              </w:rPr>
            </w:pPr>
            <w:r w:rsidRPr="00667CD0">
              <w:rPr>
                <w:lang w:val="fr-FR"/>
              </w:rPr>
              <w:t>sanofi-aventis France</w:t>
            </w:r>
          </w:p>
          <w:p w:rsidR="006603C5" w:rsidRPr="00667CD0" w:rsidRDefault="006603C5" w:rsidP="008E6ED7">
            <w:pPr>
              <w:rPr>
                <w:lang w:val="fr-FR"/>
              </w:rPr>
            </w:pPr>
            <w:r w:rsidRPr="00667CD0">
              <w:rPr>
                <w:lang w:val="fr-FR"/>
              </w:rPr>
              <w:t>Tél: 0 800 222 555</w:t>
            </w:r>
          </w:p>
          <w:p w:rsidR="006603C5" w:rsidRPr="005A7A4D" w:rsidRDefault="006603C5" w:rsidP="008E6ED7">
            <w:r w:rsidRPr="005A7A4D">
              <w:t xml:space="preserve">Appel depuis </w:t>
            </w:r>
            <w:proofErr w:type="spellStart"/>
            <w:r w:rsidRPr="005A7A4D">
              <w:t>l’étranger</w:t>
            </w:r>
            <w:proofErr w:type="spellEnd"/>
            <w:r w:rsidRPr="005A7A4D">
              <w:t>: +33 1 57 63 23 23</w:t>
            </w:r>
          </w:p>
          <w:p w:rsidR="006603C5" w:rsidRPr="005A7A4D" w:rsidRDefault="006603C5">
            <w:pPr>
              <w:rPr>
                <w:b/>
              </w:rPr>
            </w:pPr>
          </w:p>
        </w:tc>
        <w:tc>
          <w:tcPr>
            <w:tcW w:w="4678" w:type="dxa"/>
          </w:tcPr>
          <w:p w:rsidR="00945F1F" w:rsidRPr="00667CD0" w:rsidRDefault="00945F1F" w:rsidP="00945F1F">
            <w:pPr>
              <w:rPr>
                <w:b/>
                <w:bCs/>
                <w:lang w:val="fr-FR"/>
              </w:rPr>
            </w:pPr>
            <w:r w:rsidRPr="00667CD0">
              <w:rPr>
                <w:b/>
                <w:bCs/>
                <w:lang w:val="fr-FR"/>
              </w:rPr>
              <w:t>Portugal</w:t>
            </w:r>
          </w:p>
          <w:p w:rsidR="00945F1F" w:rsidRPr="00667CD0" w:rsidRDefault="00945F1F" w:rsidP="00945F1F">
            <w:pPr>
              <w:rPr>
                <w:lang w:val="fr-FR"/>
              </w:rPr>
            </w:pPr>
            <w:r w:rsidRPr="00667CD0">
              <w:rPr>
                <w:lang w:val="fr-FR"/>
              </w:rPr>
              <w:t xml:space="preserve">Sanofi - Produtos </w:t>
            </w:r>
            <w:proofErr w:type="spellStart"/>
            <w:r w:rsidRPr="00667CD0">
              <w:rPr>
                <w:lang w:val="fr-FR"/>
              </w:rPr>
              <w:t>Farmacêuticos</w:t>
            </w:r>
            <w:proofErr w:type="spellEnd"/>
            <w:r w:rsidRPr="00667CD0">
              <w:rPr>
                <w:lang w:val="fr-FR"/>
              </w:rPr>
              <w:t>, Lda</w:t>
            </w:r>
          </w:p>
          <w:p w:rsidR="00945F1F" w:rsidRPr="00667CD0" w:rsidRDefault="00945F1F" w:rsidP="00945F1F">
            <w:pPr>
              <w:rPr>
                <w:lang w:val="fr-FR"/>
              </w:rPr>
            </w:pPr>
            <w:r w:rsidRPr="00667CD0">
              <w:rPr>
                <w:lang w:val="fr-FR"/>
              </w:rPr>
              <w:t>Tel: +351 21 35 89 400</w:t>
            </w:r>
          </w:p>
          <w:p w:rsidR="006603C5" w:rsidRPr="00667CD0" w:rsidRDefault="006603C5" w:rsidP="00945F1F">
            <w:pPr>
              <w:rPr>
                <w:b/>
                <w:lang w:val="fr-FR"/>
              </w:rPr>
            </w:pPr>
          </w:p>
        </w:tc>
      </w:tr>
      <w:tr w:rsidR="006603C5" w:rsidRPr="005D0F57" w:rsidTr="008E6ED7">
        <w:trPr>
          <w:cantSplit/>
        </w:trPr>
        <w:tc>
          <w:tcPr>
            <w:tcW w:w="4644" w:type="dxa"/>
          </w:tcPr>
          <w:p w:rsidR="00945F1F" w:rsidRPr="00667CD0" w:rsidRDefault="00945F1F" w:rsidP="00945F1F">
            <w:pPr>
              <w:keepNext/>
              <w:rPr>
                <w:rFonts w:eastAsia="SimSun"/>
                <w:b/>
                <w:bCs/>
                <w:lang w:val="fr-FR"/>
              </w:rPr>
            </w:pPr>
            <w:r w:rsidRPr="00667CD0">
              <w:rPr>
                <w:rFonts w:eastAsia="SimSun"/>
                <w:b/>
                <w:bCs/>
                <w:lang w:val="fr-FR"/>
              </w:rPr>
              <w:t>Hrvatska</w:t>
            </w:r>
          </w:p>
          <w:p w:rsidR="00945F1F" w:rsidRPr="00667CD0" w:rsidRDefault="00945F1F" w:rsidP="00945F1F">
            <w:pPr>
              <w:rPr>
                <w:rFonts w:eastAsia="SimSun"/>
                <w:lang w:val="fr-FR"/>
              </w:rPr>
            </w:pPr>
            <w:r w:rsidRPr="00667CD0">
              <w:rPr>
                <w:rFonts w:eastAsia="SimSun"/>
                <w:lang w:val="fr-FR"/>
              </w:rPr>
              <w:t xml:space="preserve">sanofi-aventis Croatia </w:t>
            </w:r>
            <w:proofErr w:type="spellStart"/>
            <w:r w:rsidRPr="00667CD0">
              <w:rPr>
                <w:rFonts w:eastAsia="SimSun"/>
                <w:lang w:val="fr-FR"/>
              </w:rPr>
              <w:t>d.o.o</w:t>
            </w:r>
            <w:proofErr w:type="spellEnd"/>
            <w:r w:rsidRPr="00667CD0">
              <w:rPr>
                <w:rFonts w:eastAsia="SimSun"/>
                <w:lang w:val="fr-FR"/>
              </w:rPr>
              <w:t>.</w:t>
            </w:r>
          </w:p>
          <w:p w:rsidR="006603C5" w:rsidRPr="0036033E" w:rsidRDefault="00945F1F" w:rsidP="00945F1F">
            <w:r w:rsidRPr="0036033E">
              <w:rPr>
                <w:rFonts w:eastAsia="SimSun"/>
              </w:rPr>
              <w:t>Tel: +385 1 600 34 00</w:t>
            </w:r>
          </w:p>
        </w:tc>
        <w:tc>
          <w:tcPr>
            <w:tcW w:w="4678" w:type="dxa"/>
          </w:tcPr>
          <w:p w:rsidR="00945F1F" w:rsidRPr="005D0F57" w:rsidRDefault="00945F1F" w:rsidP="00945F1F">
            <w:pPr>
              <w:tabs>
                <w:tab w:val="left" w:pos="-720"/>
                <w:tab w:val="left" w:pos="4536"/>
              </w:tabs>
              <w:suppressAutoHyphens/>
              <w:rPr>
                <w:b/>
                <w:szCs w:val="22"/>
                <w:lang w:val="it-IT"/>
              </w:rPr>
            </w:pPr>
            <w:r w:rsidRPr="005D0F57">
              <w:rPr>
                <w:b/>
                <w:szCs w:val="22"/>
                <w:lang w:val="it-IT"/>
              </w:rPr>
              <w:t>România</w:t>
            </w:r>
          </w:p>
          <w:p w:rsidR="00B7000B" w:rsidRPr="005D0F57" w:rsidRDefault="00B7000B" w:rsidP="00B7000B">
            <w:pPr>
              <w:tabs>
                <w:tab w:val="left" w:pos="-720"/>
                <w:tab w:val="left" w:pos="4536"/>
              </w:tabs>
              <w:suppressAutoHyphens/>
              <w:rPr>
                <w:szCs w:val="22"/>
                <w:lang w:val="it-IT"/>
              </w:rPr>
            </w:pPr>
            <w:r w:rsidRPr="005D0F57">
              <w:rPr>
                <w:szCs w:val="22"/>
                <w:lang w:val="it-IT"/>
              </w:rPr>
              <w:t>Sanofi Romania SRL</w:t>
            </w:r>
          </w:p>
          <w:p w:rsidR="00945F1F" w:rsidRPr="005D0F57" w:rsidRDefault="00945F1F" w:rsidP="00945F1F">
            <w:pPr>
              <w:rPr>
                <w:szCs w:val="22"/>
                <w:lang w:val="it-IT"/>
              </w:rPr>
            </w:pPr>
            <w:r w:rsidRPr="005D0F57">
              <w:rPr>
                <w:szCs w:val="22"/>
                <w:lang w:val="it-IT"/>
              </w:rPr>
              <w:t>Tel: +40 (0) 21 317 31 36</w:t>
            </w:r>
          </w:p>
          <w:p w:rsidR="006603C5" w:rsidRPr="005D0F57" w:rsidRDefault="006603C5" w:rsidP="00945F1F">
            <w:pPr>
              <w:rPr>
                <w:lang w:val="it-IT"/>
              </w:rPr>
            </w:pPr>
          </w:p>
        </w:tc>
      </w:tr>
      <w:tr w:rsidR="006603C5" w:rsidRPr="005A7A4D" w:rsidTr="008E6ED7">
        <w:trPr>
          <w:cantSplit/>
        </w:trPr>
        <w:tc>
          <w:tcPr>
            <w:tcW w:w="4644" w:type="dxa"/>
          </w:tcPr>
          <w:p w:rsidR="00945F1F" w:rsidRPr="00667CD0" w:rsidRDefault="00945F1F" w:rsidP="00945F1F">
            <w:pPr>
              <w:rPr>
                <w:b/>
                <w:bCs/>
                <w:lang w:val="fr-FR"/>
              </w:rPr>
            </w:pPr>
            <w:r w:rsidRPr="00667CD0">
              <w:rPr>
                <w:b/>
                <w:bCs/>
                <w:lang w:val="fr-FR"/>
              </w:rPr>
              <w:t>Ireland</w:t>
            </w:r>
          </w:p>
          <w:p w:rsidR="00945F1F" w:rsidRPr="005A7A4D" w:rsidRDefault="00945F1F" w:rsidP="00945F1F">
            <w:r w:rsidRPr="00667CD0">
              <w:rPr>
                <w:lang w:val="fr-FR"/>
              </w:rPr>
              <w:t>sanofi-aventis Ireland Ltd.</w:t>
            </w:r>
            <w:r w:rsidR="002F1373" w:rsidRPr="00667CD0">
              <w:rPr>
                <w:lang w:val="fr-FR"/>
              </w:rPr>
              <w:t xml:space="preserve"> </w:t>
            </w:r>
            <w:r w:rsidR="002F1373" w:rsidRPr="005A7A4D">
              <w:t xml:space="preserve">T/A </w:t>
            </w:r>
            <w:r w:rsidRPr="005A7A4D">
              <w:t>SANOFI</w:t>
            </w:r>
          </w:p>
          <w:p w:rsidR="00945F1F" w:rsidRPr="005A7A4D" w:rsidRDefault="00945F1F" w:rsidP="00945F1F">
            <w:r w:rsidRPr="005A7A4D">
              <w:t>Tel: +353 (0) 1 403 56 00</w:t>
            </w:r>
          </w:p>
          <w:p w:rsidR="006603C5" w:rsidRPr="005A7A4D" w:rsidRDefault="006603C5" w:rsidP="00945F1F">
            <w:pPr>
              <w:rPr>
                <w:szCs w:val="22"/>
              </w:rPr>
            </w:pPr>
          </w:p>
        </w:tc>
        <w:tc>
          <w:tcPr>
            <w:tcW w:w="4678" w:type="dxa"/>
          </w:tcPr>
          <w:p w:rsidR="00945F1F" w:rsidRPr="005D0F57" w:rsidRDefault="00945F1F" w:rsidP="00945F1F">
            <w:pPr>
              <w:rPr>
                <w:b/>
                <w:bCs/>
                <w:lang w:val="it-IT"/>
              </w:rPr>
            </w:pPr>
            <w:r w:rsidRPr="005D0F57">
              <w:rPr>
                <w:b/>
                <w:bCs/>
                <w:lang w:val="it-IT"/>
              </w:rPr>
              <w:t>Slovenija</w:t>
            </w:r>
          </w:p>
          <w:p w:rsidR="00945F1F" w:rsidRPr="005D0F57" w:rsidRDefault="00945F1F" w:rsidP="00945F1F">
            <w:pPr>
              <w:rPr>
                <w:lang w:val="it-IT"/>
              </w:rPr>
            </w:pPr>
            <w:r w:rsidRPr="005D0F57">
              <w:rPr>
                <w:lang w:val="it-IT"/>
              </w:rPr>
              <w:t>sanofi-aventis d.o.o.</w:t>
            </w:r>
          </w:p>
          <w:p w:rsidR="00945F1F" w:rsidRPr="005A7A4D" w:rsidRDefault="00945F1F" w:rsidP="00945F1F">
            <w:r w:rsidRPr="005A7A4D">
              <w:t>Tel: +386 1 560 48 00</w:t>
            </w:r>
          </w:p>
          <w:p w:rsidR="006603C5" w:rsidRPr="005A7A4D" w:rsidRDefault="006603C5" w:rsidP="00945F1F">
            <w:pPr>
              <w:rPr>
                <w:szCs w:val="22"/>
              </w:rPr>
            </w:pPr>
          </w:p>
        </w:tc>
      </w:tr>
      <w:tr w:rsidR="006603C5" w:rsidRPr="005A7A4D" w:rsidTr="008E6ED7">
        <w:trPr>
          <w:cantSplit/>
        </w:trPr>
        <w:tc>
          <w:tcPr>
            <w:tcW w:w="4644" w:type="dxa"/>
          </w:tcPr>
          <w:p w:rsidR="00945F1F" w:rsidRPr="005A7A4D" w:rsidRDefault="00945F1F" w:rsidP="00945F1F">
            <w:pPr>
              <w:rPr>
                <w:b/>
                <w:bCs/>
                <w:szCs w:val="22"/>
              </w:rPr>
            </w:pPr>
            <w:r w:rsidRPr="005A7A4D">
              <w:rPr>
                <w:b/>
                <w:bCs/>
                <w:szCs w:val="22"/>
              </w:rPr>
              <w:t>Ísland</w:t>
            </w:r>
          </w:p>
          <w:p w:rsidR="00945F1F" w:rsidRPr="005A7A4D" w:rsidRDefault="00945F1F" w:rsidP="00945F1F">
            <w:pPr>
              <w:rPr>
                <w:szCs w:val="22"/>
              </w:rPr>
            </w:pPr>
            <w:r w:rsidRPr="005A7A4D">
              <w:rPr>
                <w:szCs w:val="22"/>
              </w:rPr>
              <w:t>Vistor hf.</w:t>
            </w:r>
          </w:p>
          <w:p w:rsidR="00945F1F" w:rsidRPr="005A7A4D" w:rsidRDefault="00945F1F" w:rsidP="00945F1F">
            <w:pPr>
              <w:rPr>
                <w:szCs w:val="22"/>
              </w:rPr>
            </w:pPr>
            <w:proofErr w:type="spellStart"/>
            <w:r w:rsidRPr="005A7A4D">
              <w:rPr>
                <w:szCs w:val="22"/>
              </w:rPr>
              <w:t>Sími</w:t>
            </w:r>
            <w:proofErr w:type="spellEnd"/>
            <w:r w:rsidRPr="005A7A4D">
              <w:rPr>
                <w:szCs w:val="22"/>
              </w:rPr>
              <w:t>: +354 535 7000</w:t>
            </w:r>
          </w:p>
          <w:p w:rsidR="006603C5" w:rsidRPr="005A7A4D" w:rsidRDefault="006603C5" w:rsidP="00945F1F"/>
        </w:tc>
        <w:tc>
          <w:tcPr>
            <w:tcW w:w="4678" w:type="dxa"/>
          </w:tcPr>
          <w:p w:rsidR="00945F1F" w:rsidRPr="005D0F57" w:rsidRDefault="00945F1F" w:rsidP="00945F1F">
            <w:pPr>
              <w:rPr>
                <w:b/>
                <w:bCs/>
                <w:szCs w:val="22"/>
                <w:lang w:val="sv-SE"/>
              </w:rPr>
            </w:pPr>
            <w:r w:rsidRPr="005D0F57">
              <w:rPr>
                <w:b/>
                <w:bCs/>
                <w:szCs w:val="22"/>
                <w:lang w:val="sv-SE"/>
              </w:rPr>
              <w:t>Slovenská republika</w:t>
            </w:r>
          </w:p>
          <w:p w:rsidR="00945F1F" w:rsidRPr="005D0F57" w:rsidRDefault="00945F1F" w:rsidP="00945F1F">
            <w:pPr>
              <w:rPr>
                <w:szCs w:val="22"/>
                <w:lang w:val="sv-SE"/>
              </w:rPr>
            </w:pPr>
            <w:r w:rsidRPr="005D0F57">
              <w:rPr>
                <w:szCs w:val="22"/>
                <w:lang w:val="sv-SE"/>
              </w:rPr>
              <w:t>sanofi-aventis Slovakia s.r.o.</w:t>
            </w:r>
          </w:p>
          <w:p w:rsidR="00945F1F" w:rsidRPr="005A7A4D" w:rsidRDefault="00945F1F" w:rsidP="00945F1F">
            <w:pPr>
              <w:rPr>
                <w:szCs w:val="22"/>
              </w:rPr>
            </w:pPr>
            <w:r w:rsidRPr="005A7A4D">
              <w:rPr>
                <w:szCs w:val="22"/>
              </w:rPr>
              <w:t>Tel: +421 2 33 100 100</w:t>
            </w:r>
          </w:p>
          <w:p w:rsidR="006603C5" w:rsidRPr="005A7A4D" w:rsidRDefault="006603C5" w:rsidP="00945F1F"/>
        </w:tc>
      </w:tr>
      <w:tr w:rsidR="006603C5" w:rsidRPr="005A7A4D" w:rsidTr="008E6ED7">
        <w:trPr>
          <w:cantSplit/>
        </w:trPr>
        <w:tc>
          <w:tcPr>
            <w:tcW w:w="4644" w:type="dxa"/>
          </w:tcPr>
          <w:p w:rsidR="00945F1F" w:rsidRPr="005D0F57" w:rsidRDefault="00945F1F" w:rsidP="00945F1F">
            <w:pPr>
              <w:rPr>
                <w:b/>
                <w:bCs/>
                <w:lang w:val="it-IT"/>
              </w:rPr>
            </w:pPr>
            <w:r w:rsidRPr="005D0F57">
              <w:rPr>
                <w:b/>
                <w:bCs/>
                <w:lang w:val="it-IT"/>
              </w:rPr>
              <w:t>Italia</w:t>
            </w:r>
          </w:p>
          <w:p w:rsidR="00945F1F" w:rsidRPr="005D0F57" w:rsidRDefault="006608B3" w:rsidP="00945F1F">
            <w:pPr>
              <w:rPr>
                <w:lang w:val="it-IT"/>
              </w:rPr>
            </w:pPr>
            <w:r w:rsidRPr="005D0F57">
              <w:rPr>
                <w:lang w:val="it-IT"/>
              </w:rPr>
              <w:t>S</w:t>
            </w:r>
            <w:r w:rsidR="00945F1F" w:rsidRPr="005D0F57">
              <w:rPr>
                <w:lang w:val="it-IT"/>
              </w:rPr>
              <w:t>anofi S.</w:t>
            </w:r>
            <w:r w:rsidR="006D6C3B">
              <w:rPr>
                <w:lang w:val="it-IT"/>
              </w:rPr>
              <w:t>r.l.</w:t>
            </w:r>
          </w:p>
          <w:p w:rsidR="00945F1F" w:rsidRPr="005A7A4D" w:rsidRDefault="00945F1F" w:rsidP="00945F1F">
            <w:r w:rsidRPr="005A7A4D">
              <w:t xml:space="preserve">Tel: </w:t>
            </w:r>
            <w:r w:rsidR="006E3098" w:rsidRPr="005A7A4D">
              <w:t xml:space="preserve"> 800 536389</w:t>
            </w:r>
          </w:p>
          <w:p w:rsidR="006603C5" w:rsidRPr="005A7A4D" w:rsidRDefault="006603C5" w:rsidP="00945F1F"/>
        </w:tc>
        <w:tc>
          <w:tcPr>
            <w:tcW w:w="4678" w:type="dxa"/>
          </w:tcPr>
          <w:p w:rsidR="00945F1F" w:rsidRPr="005A7A4D" w:rsidRDefault="00945F1F" w:rsidP="00945F1F">
            <w:pPr>
              <w:rPr>
                <w:b/>
                <w:bCs/>
              </w:rPr>
            </w:pPr>
            <w:r w:rsidRPr="005A7A4D">
              <w:rPr>
                <w:b/>
                <w:bCs/>
              </w:rPr>
              <w:t>Suomi/Finland</w:t>
            </w:r>
          </w:p>
          <w:p w:rsidR="00945F1F" w:rsidRPr="005A7A4D" w:rsidRDefault="00EB6794" w:rsidP="00945F1F">
            <w:r w:rsidRPr="005A7A4D">
              <w:t>Sanofi</w:t>
            </w:r>
            <w:r w:rsidR="00945F1F" w:rsidRPr="005A7A4D">
              <w:t xml:space="preserve"> Oy</w:t>
            </w:r>
          </w:p>
          <w:p w:rsidR="00945F1F" w:rsidRPr="005A7A4D" w:rsidRDefault="00945F1F" w:rsidP="00945F1F">
            <w:r w:rsidRPr="005A7A4D">
              <w:t>Puh/Tel: +358 (0) 201 200 300</w:t>
            </w:r>
          </w:p>
          <w:p w:rsidR="006603C5" w:rsidRPr="005A7A4D" w:rsidRDefault="006603C5" w:rsidP="00945F1F"/>
        </w:tc>
      </w:tr>
      <w:tr w:rsidR="006603C5" w:rsidRPr="005A7A4D" w:rsidTr="008E6ED7">
        <w:trPr>
          <w:cantSplit/>
        </w:trPr>
        <w:tc>
          <w:tcPr>
            <w:tcW w:w="4644" w:type="dxa"/>
          </w:tcPr>
          <w:p w:rsidR="00945F1F" w:rsidRPr="00667CD0" w:rsidRDefault="00945F1F" w:rsidP="00945F1F">
            <w:pPr>
              <w:rPr>
                <w:b/>
                <w:lang w:val="fr-FR"/>
              </w:rPr>
            </w:pPr>
            <w:proofErr w:type="spellStart"/>
            <w:r w:rsidRPr="005A7A4D">
              <w:rPr>
                <w:b/>
                <w:bCs/>
              </w:rPr>
              <w:t>Κύ</w:t>
            </w:r>
            <w:proofErr w:type="spellEnd"/>
            <w:r w:rsidRPr="005A7A4D">
              <w:rPr>
                <w:b/>
                <w:bCs/>
              </w:rPr>
              <w:t>προς</w:t>
            </w:r>
          </w:p>
          <w:p w:rsidR="00945F1F" w:rsidRPr="00667CD0" w:rsidRDefault="00945F1F" w:rsidP="00945F1F">
            <w:pPr>
              <w:rPr>
                <w:lang w:val="fr-FR"/>
              </w:rPr>
            </w:pPr>
            <w:r w:rsidRPr="00667CD0">
              <w:rPr>
                <w:lang w:val="fr-FR"/>
              </w:rPr>
              <w:t>sanofi-aventis Cyprus Ltd.</w:t>
            </w:r>
          </w:p>
          <w:p w:rsidR="00945F1F" w:rsidRPr="00667CD0" w:rsidRDefault="00945F1F" w:rsidP="00945F1F">
            <w:pPr>
              <w:rPr>
                <w:lang w:val="fr-FR"/>
              </w:rPr>
            </w:pPr>
            <w:r w:rsidRPr="005A7A4D">
              <w:t>Τηλ</w:t>
            </w:r>
            <w:r w:rsidRPr="00667CD0">
              <w:rPr>
                <w:lang w:val="fr-FR"/>
              </w:rPr>
              <w:t>: +357 22 871600</w:t>
            </w:r>
          </w:p>
          <w:p w:rsidR="006603C5" w:rsidRPr="00667CD0" w:rsidRDefault="006603C5" w:rsidP="00945F1F">
            <w:pPr>
              <w:rPr>
                <w:lang w:val="fr-FR"/>
              </w:rPr>
            </w:pPr>
          </w:p>
        </w:tc>
        <w:tc>
          <w:tcPr>
            <w:tcW w:w="4678" w:type="dxa"/>
          </w:tcPr>
          <w:p w:rsidR="00945F1F" w:rsidRPr="005A7A4D" w:rsidRDefault="00945F1F" w:rsidP="00945F1F">
            <w:pPr>
              <w:rPr>
                <w:b/>
                <w:bCs/>
              </w:rPr>
            </w:pPr>
            <w:r w:rsidRPr="005A7A4D">
              <w:rPr>
                <w:b/>
                <w:bCs/>
              </w:rPr>
              <w:t>Sverige</w:t>
            </w:r>
          </w:p>
          <w:p w:rsidR="00945F1F" w:rsidRPr="005A7A4D" w:rsidRDefault="00EB6794" w:rsidP="00945F1F">
            <w:r w:rsidRPr="005A7A4D">
              <w:t>Sanofi</w:t>
            </w:r>
            <w:r w:rsidR="00945F1F" w:rsidRPr="005A7A4D">
              <w:t xml:space="preserve"> AB</w:t>
            </w:r>
          </w:p>
          <w:p w:rsidR="00945F1F" w:rsidRPr="005A7A4D" w:rsidRDefault="00945F1F" w:rsidP="00945F1F">
            <w:r w:rsidRPr="005A7A4D">
              <w:t>Tel: +46 (0)8 634 50 00</w:t>
            </w:r>
          </w:p>
          <w:p w:rsidR="006603C5" w:rsidRPr="005A7A4D" w:rsidRDefault="006603C5" w:rsidP="00945F1F"/>
        </w:tc>
      </w:tr>
      <w:tr w:rsidR="006603C5" w:rsidRPr="005A7A4D" w:rsidTr="008E6ED7">
        <w:trPr>
          <w:cantSplit/>
        </w:trPr>
        <w:tc>
          <w:tcPr>
            <w:tcW w:w="4644" w:type="dxa"/>
          </w:tcPr>
          <w:p w:rsidR="00945F1F" w:rsidRPr="005D0F57" w:rsidRDefault="00945F1F" w:rsidP="00945F1F">
            <w:pPr>
              <w:rPr>
                <w:b/>
                <w:bCs/>
                <w:lang w:val="it-IT"/>
              </w:rPr>
            </w:pPr>
            <w:r w:rsidRPr="005D0F57">
              <w:rPr>
                <w:b/>
                <w:bCs/>
                <w:lang w:val="it-IT"/>
              </w:rPr>
              <w:t>Latvija</w:t>
            </w:r>
          </w:p>
          <w:p w:rsidR="00945F1F" w:rsidRPr="005D0F57" w:rsidRDefault="00945F1F" w:rsidP="00945F1F">
            <w:pPr>
              <w:rPr>
                <w:lang w:val="it-IT"/>
              </w:rPr>
            </w:pPr>
            <w:r w:rsidRPr="005D0F57">
              <w:rPr>
                <w:lang w:val="it-IT"/>
              </w:rPr>
              <w:t>sanofi-aventis Latvia SIA</w:t>
            </w:r>
          </w:p>
          <w:p w:rsidR="00945F1F" w:rsidRPr="005D0F57" w:rsidRDefault="00945F1F" w:rsidP="00945F1F">
            <w:pPr>
              <w:rPr>
                <w:lang w:val="it-IT"/>
              </w:rPr>
            </w:pPr>
            <w:r w:rsidRPr="005D0F57">
              <w:rPr>
                <w:lang w:val="it-IT"/>
              </w:rPr>
              <w:t>Tel: +371 67 33 24 51</w:t>
            </w:r>
          </w:p>
          <w:p w:rsidR="006603C5" w:rsidRPr="005D0F57" w:rsidRDefault="006603C5" w:rsidP="00945F1F">
            <w:pPr>
              <w:rPr>
                <w:lang w:val="it-IT"/>
              </w:rPr>
            </w:pPr>
          </w:p>
        </w:tc>
        <w:tc>
          <w:tcPr>
            <w:tcW w:w="4678" w:type="dxa"/>
          </w:tcPr>
          <w:p w:rsidR="00945F1F" w:rsidRPr="005A7A4D" w:rsidRDefault="00945F1F" w:rsidP="00945F1F">
            <w:pPr>
              <w:rPr>
                <w:b/>
                <w:bCs/>
              </w:rPr>
            </w:pPr>
            <w:r w:rsidRPr="005A7A4D">
              <w:rPr>
                <w:b/>
                <w:bCs/>
              </w:rPr>
              <w:t>United Kingdom</w:t>
            </w:r>
          </w:p>
          <w:p w:rsidR="00945F1F" w:rsidRPr="005A7A4D" w:rsidRDefault="00945F1F" w:rsidP="00945F1F">
            <w:r w:rsidRPr="005A7A4D">
              <w:t>Sanofi</w:t>
            </w:r>
          </w:p>
          <w:p w:rsidR="00945F1F" w:rsidRPr="005A7A4D" w:rsidRDefault="00945F1F" w:rsidP="00945F1F">
            <w:r w:rsidRPr="005A7A4D">
              <w:t xml:space="preserve">Tel: </w:t>
            </w:r>
            <w:r w:rsidR="00EB6794" w:rsidRPr="005A7A4D">
              <w:t>+44 (0) 845 372 7101</w:t>
            </w:r>
          </w:p>
          <w:p w:rsidR="006603C5" w:rsidRPr="005A7A4D" w:rsidRDefault="006603C5"/>
        </w:tc>
      </w:tr>
    </w:tbl>
    <w:p w:rsidR="006603C5" w:rsidRPr="005A7A4D" w:rsidRDefault="006603C5"/>
    <w:p w:rsidR="006603C5" w:rsidRPr="005A7A4D" w:rsidRDefault="006603C5" w:rsidP="008E6ED7">
      <w:pPr>
        <w:pStyle w:val="EMEABodyText"/>
      </w:pPr>
      <w:r w:rsidRPr="005A7A4D">
        <w:rPr>
          <w:b/>
        </w:rPr>
        <w:t>This leaflet was last revised in</w:t>
      </w:r>
    </w:p>
    <w:p w:rsidR="006603C5" w:rsidRPr="005A7A4D" w:rsidRDefault="006603C5" w:rsidP="008E6ED7">
      <w:pPr>
        <w:pStyle w:val="EMEABodyText"/>
      </w:pPr>
    </w:p>
    <w:p w:rsidR="008A6E80" w:rsidRPr="005A7A4D" w:rsidRDefault="006603C5" w:rsidP="008E6ED7">
      <w:pPr>
        <w:pStyle w:val="EMEABodyText"/>
      </w:pPr>
      <w:r w:rsidRPr="005A7A4D">
        <w:t>Detailed information on this medicine is available on the European Medicines Agency web site: http://www.ema.europa.eu/</w:t>
      </w:r>
    </w:p>
    <w:p w:rsidR="006603C5" w:rsidRPr="005A7A4D" w:rsidRDefault="008A6E80" w:rsidP="008E6ED7">
      <w:pPr>
        <w:pStyle w:val="EMEABodyText"/>
        <w:rPr>
          <w:szCs w:val="24"/>
        </w:rPr>
      </w:pPr>
      <w:r w:rsidRPr="005A7A4D">
        <w:br w:type="page"/>
      </w:r>
    </w:p>
    <w:p w:rsidR="006603C5" w:rsidRPr="005A7A4D" w:rsidRDefault="006603C5" w:rsidP="008E6ED7">
      <w:pPr>
        <w:pStyle w:val="EMEABodyText"/>
        <w:jc w:val="center"/>
        <w:rPr>
          <w:b/>
        </w:rPr>
      </w:pPr>
      <w:r w:rsidRPr="005A7A4D">
        <w:rPr>
          <w:b/>
        </w:rPr>
        <w:t>Package leaflet: Information for the user</w:t>
      </w:r>
    </w:p>
    <w:p w:rsidR="006603C5" w:rsidRPr="005A7A4D" w:rsidRDefault="006603C5" w:rsidP="008E6ED7">
      <w:pPr>
        <w:pStyle w:val="EMEABodyText"/>
        <w:jc w:val="center"/>
        <w:rPr>
          <w:b/>
        </w:rPr>
      </w:pPr>
      <w:proofErr w:type="spellStart"/>
      <w:r w:rsidRPr="005A7A4D">
        <w:rPr>
          <w:b/>
        </w:rPr>
        <w:t>Aprovel</w:t>
      </w:r>
      <w:proofErr w:type="spellEnd"/>
      <w:r w:rsidRPr="005A7A4D">
        <w:t> </w:t>
      </w:r>
      <w:r w:rsidRPr="005A7A4D">
        <w:rPr>
          <w:b/>
        </w:rPr>
        <w:t>150</w:t>
      </w:r>
      <w:r w:rsidRPr="005A7A4D">
        <w:t> </w:t>
      </w:r>
      <w:r w:rsidRPr="005A7A4D">
        <w:rPr>
          <w:b/>
        </w:rPr>
        <w:t>mg film-coated tablets</w:t>
      </w:r>
    </w:p>
    <w:p w:rsidR="006603C5" w:rsidRPr="005A7A4D" w:rsidRDefault="006603C5" w:rsidP="008E6ED7">
      <w:pPr>
        <w:pStyle w:val="EMEABodyText"/>
        <w:jc w:val="center"/>
      </w:pPr>
      <w:r w:rsidRPr="005A7A4D">
        <w:t>irbesartan</w:t>
      </w:r>
    </w:p>
    <w:p w:rsidR="006603C5" w:rsidRPr="005A7A4D" w:rsidRDefault="006603C5">
      <w:pPr>
        <w:pStyle w:val="EMEABodyText"/>
      </w:pPr>
    </w:p>
    <w:p w:rsidR="006603C5" w:rsidRPr="005A7A4D" w:rsidRDefault="006603C5" w:rsidP="008E6ED7">
      <w:pPr>
        <w:pStyle w:val="EMEAHeading3"/>
      </w:pPr>
      <w:r w:rsidRPr="005A7A4D">
        <w:t>Read all of this leaflet carefully before you start taking this medicine because it contains important information for you.</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Keep this leaflet. You may need to read it again.</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If you have any further questions, ask your doctor or pharmacist.</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This medicine has been prescribed for you only. Do not pass it on to others. It may harm them, even if their signs of illness are the same as yours.</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If you get any side effects, talk to your doctor or pharmacist. This includes any possible side effects not listed in this leaflet.</w:t>
      </w:r>
      <w:r w:rsidR="0035710F" w:rsidRPr="005A7A4D">
        <w:t xml:space="preserve"> See section 4.</w:t>
      </w:r>
    </w:p>
    <w:p w:rsidR="006603C5" w:rsidRPr="005A7A4D" w:rsidRDefault="006603C5">
      <w:pPr>
        <w:pStyle w:val="EMEABodyText"/>
      </w:pPr>
    </w:p>
    <w:p w:rsidR="006603C5" w:rsidRPr="005A7A4D" w:rsidRDefault="006603C5" w:rsidP="008E6ED7">
      <w:pPr>
        <w:pStyle w:val="EMEAHeading3"/>
        <w:rPr>
          <w:u w:val="single"/>
        </w:rPr>
      </w:pPr>
      <w:r w:rsidRPr="005A7A4D">
        <w:rPr>
          <w:u w:val="single"/>
        </w:rPr>
        <w:t>What is in this leaflet</w:t>
      </w:r>
    </w:p>
    <w:p w:rsidR="006603C5" w:rsidRPr="005A7A4D" w:rsidRDefault="006603C5" w:rsidP="008E6ED7">
      <w:pPr>
        <w:pStyle w:val="EMEABodyText"/>
      </w:pPr>
      <w:r w:rsidRPr="005A7A4D">
        <w:t>1.</w:t>
      </w:r>
      <w:r w:rsidRPr="005A7A4D">
        <w:tab/>
        <w:t>What Aprovel is and what it is used for</w:t>
      </w:r>
    </w:p>
    <w:p w:rsidR="006603C5" w:rsidRPr="005A7A4D" w:rsidRDefault="006603C5" w:rsidP="008E6ED7">
      <w:pPr>
        <w:pStyle w:val="EMEABodyText"/>
      </w:pPr>
      <w:r w:rsidRPr="005A7A4D">
        <w:t>2.</w:t>
      </w:r>
      <w:r w:rsidRPr="005A7A4D">
        <w:tab/>
        <w:t>What you need to know before you take Aprovel</w:t>
      </w:r>
    </w:p>
    <w:p w:rsidR="006603C5" w:rsidRPr="005A7A4D" w:rsidRDefault="006603C5" w:rsidP="008E6ED7">
      <w:pPr>
        <w:pStyle w:val="EMEABodyText"/>
      </w:pPr>
      <w:r w:rsidRPr="005A7A4D">
        <w:t>3.</w:t>
      </w:r>
      <w:r w:rsidRPr="005A7A4D">
        <w:tab/>
        <w:t>How to take Aprovel</w:t>
      </w:r>
    </w:p>
    <w:p w:rsidR="006603C5" w:rsidRPr="005A7A4D" w:rsidRDefault="006603C5" w:rsidP="008E6ED7">
      <w:pPr>
        <w:pStyle w:val="EMEABodyText"/>
      </w:pPr>
      <w:r w:rsidRPr="005A7A4D">
        <w:t>4.</w:t>
      </w:r>
      <w:r w:rsidRPr="005A7A4D">
        <w:tab/>
        <w:t>Possible side effects</w:t>
      </w:r>
    </w:p>
    <w:p w:rsidR="006603C5" w:rsidRPr="005A7A4D" w:rsidRDefault="006603C5" w:rsidP="008E6ED7">
      <w:pPr>
        <w:pStyle w:val="EMEABodyText"/>
      </w:pPr>
      <w:r w:rsidRPr="005A7A4D">
        <w:t>5.</w:t>
      </w:r>
      <w:r w:rsidRPr="005A7A4D">
        <w:tab/>
        <w:t>How to store</w:t>
      </w:r>
      <w:r w:rsidRPr="005A7A4D" w:rsidDel="008B27F3">
        <w:t xml:space="preserve"> </w:t>
      </w:r>
      <w:r w:rsidRPr="005A7A4D">
        <w:t>Aprovel</w:t>
      </w:r>
    </w:p>
    <w:p w:rsidR="006603C5" w:rsidRPr="005A7A4D" w:rsidRDefault="006603C5" w:rsidP="008E6ED7">
      <w:pPr>
        <w:pStyle w:val="EMEABodyText"/>
      </w:pPr>
      <w:r w:rsidRPr="005A7A4D">
        <w:t>6.</w:t>
      </w:r>
      <w:r w:rsidRPr="005A7A4D">
        <w:tab/>
        <w:t>Contents of the pack and other information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1.</w:t>
      </w:r>
      <w:r w:rsidRPr="005A7A4D">
        <w:rPr>
          <w:rFonts w:ascii="Times New Roman Bold" w:hAnsi="Times New Roman Bold"/>
          <w:caps w:val="0"/>
        </w:rPr>
        <w:tab/>
        <w:t>What Aprovel is and what it is used for</w:t>
      </w:r>
    </w:p>
    <w:p w:rsidR="006603C5" w:rsidRPr="005A7A4D" w:rsidRDefault="006603C5" w:rsidP="008E6ED7">
      <w:pPr>
        <w:pStyle w:val="EMEAHeading1"/>
      </w:pPr>
    </w:p>
    <w:p w:rsidR="006603C5" w:rsidRPr="005A7A4D" w:rsidRDefault="006603C5" w:rsidP="008E6ED7">
      <w:pPr>
        <w:pStyle w:val="EMEABodyText"/>
      </w:pPr>
      <w:r w:rsidRPr="005A7A4D">
        <w:t>Aprovel belongs to a group of medicines known as angiotensin-II receptor antagonists. Angiotensin-II is a substance produced in the body which binds to receptors in blood vessels causing them to tighten. This results in an increase in blood pressure. Aprovel prevents the binding of angiotensin-II to these receptors, causing the blood vessels to relax and the blood pressure to lower. Aprovel slows the decrease of kidney function in patients with high blood pressure and type 2 diabetes.</w:t>
      </w:r>
    </w:p>
    <w:p w:rsidR="006603C5" w:rsidRPr="005A7A4D" w:rsidRDefault="006603C5">
      <w:pPr>
        <w:pStyle w:val="EMEABodyText"/>
      </w:pPr>
    </w:p>
    <w:p w:rsidR="006603C5" w:rsidRPr="005A7A4D" w:rsidRDefault="006603C5">
      <w:pPr>
        <w:pStyle w:val="EMEABodyText"/>
      </w:pPr>
      <w:r w:rsidRPr="005A7A4D">
        <w:t>Aprovel is used in adult patients</w:t>
      </w:r>
    </w:p>
    <w:p w:rsidR="006603C5" w:rsidRPr="005A7A4D" w:rsidRDefault="006603C5" w:rsidP="00D82BCE">
      <w:pPr>
        <w:pStyle w:val="EMEABodyTextIndent"/>
        <w:numPr>
          <w:ilvl w:val="0"/>
          <w:numId w:val="3"/>
        </w:numPr>
        <w:ind w:left="567" w:hanging="567"/>
      </w:pPr>
      <w:r w:rsidRPr="005A7A4D">
        <w:t>to treat high blood pressure (</w:t>
      </w:r>
      <w:r w:rsidRPr="005A7A4D">
        <w:rPr>
          <w:i/>
        </w:rPr>
        <w:t>essential hypertension</w:t>
      </w:r>
      <w:r w:rsidRPr="005A7A4D">
        <w:t>)</w:t>
      </w:r>
    </w:p>
    <w:p w:rsidR="006603C5" w:rsidRPr="005A7A4D" w:rsidRDefault="006603C5" w:rsidP="00D82BCE">
      <w:pPr>
        <w:pStyle w:val="EMEABodyTextIndent"/>
        <w:numPr>
          <w:ilvl w:val="0"/>
          <w:numId w:val="3"/>
        </w:numPr>
        <w:ind w:left="567" w:hanging="567"/>
      </w:pPr>
      <w:r w:rsidRPr="005A7A4D">
        <w:t>to protect the kidney in patients with high blood pressure, type 2 diabetes and laboratory evidence of impaired kidney function.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pPr>
      <w:r w:rsidRPr="005A7A4D">
        <w:t>2.</w:t>
      </w:r>
      <w:r w:rsidRPr="005A7A4D">
        <w:tab/>
      </w:r>
      <w:r w:rsidRPr="005A7A4D">
        <w:rPr>
          <w:rFonts w:ascii="Times New Roman Bold" w:hAnsi="Times New Roman Bold"/>
          <w:caps w:val="0"/>
        </w:rPr>
        <w:t>What you need to know before you take</w:t>
      </w:r>
      <w:r w:rsidRPr="005A7A4D">
        <w:t xml:space="preserve"> </w:t>
      </w:r>
      <w:r w:rsidRPr="005A7A4D">
        <w:rPr>
          <w:caps w:val="0"/>
        </w:rPr>
        <w:t>Aprovel</w:t>
      </w:r>
    </w:p>
    <w:p w:rsidR="006603C5" w:rsidRPr="005A7A4D" w:rsidRDefault="006603C5" w:rsidP="008E6ED7">
      <w:pPr>
        <w:pStyle w:val="EMEAHeading1"/>
      </w:pPr>
    </w:p>
    <w:p w:rsidR="006603C5" w:rsidRPr="005A7A4D" w:rsidRDefault="006603C5" w:rsidP="008E6ED7">
      <w:pPr>
        <w:pStyle w:val="EMEAHeading3"/>
      </w:pPr>
      <w:r w:rsidRPr="005A7A4D">
        <w:t>Do not take Aprovel</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are </w:t>
      </w:r>
      <w:r w:rsidRPr="005A7A4D">
        <w:rPr>
          <w:b/>
        </w:rPr>
        <w:t>allergic</w:t>
      </w:r>
      <w:r w:rsidRPr="005A7A4D">
        <w:t xml:space="preserve"> to irbesartan or any other ingredients of this medicine (listed in section 6)</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are </w:t>
      </w:r>
      <w:r w:rsidRPr="005A7A4D">
        <w:rPr>
          <w:b/>
        </w:rPr>
        <w:t>more than 3 months pregnant</w:t>
      </w:r>
      <w:r w:rsidRPr="005A7A4D">
        <w:t>. (It is also better to avoid Aprovel in early pregnancy – see pregnancy section)</w:t>
      </w:r>
    </w:p>
    <w:p w:rsidR="006603C5" w:rsidRPr="005A7A4D" w:rsidRDefault="006603C5" w:rsidP="002E4E3D">
      <w:pPr>
        <w:pStyle w:val="EMEABodyTextIndent"/>
        <w:numPr>
          <w:ilvl w:val="0"/>
          <w:numId w:val="8"/>
        </w:numPr>
        <w:tabs>
          <w:tab w:val="clear" w:pos="360"/>
          <w:tab w:val="num" w:pos="550"/>
        </w:tabs>
        <w:ind w:left="550" w:hanging="550"/>
        <w:rPr>
          <w:i/>
          <w:color w:val="FF0000"/>
        </w:rPr>
      </w:pPr>
      <w:r w:rsidRPr="005A7A4D">
        <w:rPr>
          <w:b/>
        </w:rPr>
        <w:t>if you have diabetes or impaired kidney function</w:t>
      </w:r>
      <w:r w:rsidRPr="005A7A4D">
        <w:t xml:space="preserve"> and you are treated with </w:t>
      </w:r>
      <w:r w:rsidR="00F676C4" w:rsidRPr="005A7A4D">
        <w:t xml:space="preserve">a blood pressure lowering medicine containing </w:t>
      </w:r>
      <w:r w:rsidRPr="005A7A4D">
        <w:t>aliskiren</w:t>
      </w:r>
    </w:p>
    <w:p w:rsidR="000755EE" w:rsidRPr="005A7A4D" w:rsidRDefault="000755EE" w:rsidP="003257A4">
      <w:pPr>
        <w:pStyle w:val="EMEAHeading3"/>
      </w:pPr>
    </w:p>
    <w:p w:rsidR="006603C5" w:rsidRPr="005A7A4D" w:rsidRDefault="006603C5" w:rsidP="003257A4">
      <w:pPr>
        <w:pStyle w:val="EMEAHeading3"/>
      </w:pPr>
      <w:r w:rsidRPr="005A7A4D">
        <w:t>Warnings and precautions</w:t>
      </w:r>
    </w:p>
    <w:p w:rsidR="006603C5" w:rsidRPr="005A7A4D" w:rsidRDefault="006603C5" w:rsidP="008E6ED7">
      <w:pPr>
        <w:pStyle w:val="EMEAHeading3"/>
      </w:pPr>
      <w:r w:rsidRPr="005A7A4D">
        <w:rPr>
          <w:b w:val="0"/>
        </w:rPr>
        <w:t>Talk to your doctor before taking Aprovel</w:t>
      </w:r>
      <w:r w:rsidRPr="005A7A4D">
        <w:t xml:space="preserve"> </w:t>
      </w:r>
      <w:r w:rsidRPr="005A7A4D">
        <w:rPr>
          <w:b w:val="0"/>
        </w:rPr>
        <w:t xml:space="preserve">and </w:t>
      </w:r>
      <w:r w:rsidRPr="005A7A4D">
        <w:t>if any of the following apply to you:</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get </w:t>
      </w:r>
      <w:r w:rsidRPr="005A7A4D">
        <w:rPr>
          <w:b/>
        </w:rPr>
        <w:t>excessive vomiting or diarrhoea</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kidney problems</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heart problems</w:t>
      </w:r>
    </w:p>
    <w:p w:rsidR="006603C5" w:rsidRDefault="006603C5" w:rsidP="00D82BCE">
      <w:pPr>
        <w:pStyle w:val="EMEABodyTextIndent"/>
        <w:numPr>
          <w:ilvl w:val="0"/>
          <w:numId w:val="3"/>
        </w:numPr>
        <w:ind w:left="567" w:hanging="567"/>
      </w:pPr>
      <w:r w:rsidRPr="005A7A4D">
        <w:t xml:space="preserve">if you receive Aprovel for </w:t>
      </w:r>
      <w:r w:rsidRPr="005A7A4D">
        <w:rPr>
          <w:b/>
        </w:rPr>
        <w:t>diabetic kidney disease</w:t>
      </w:r>
      <w:r w:rsidRPr="005A7A4D">
        <w:t>. In this case your doctor may perform regular blood tests, especially for measuring blood potassium levels in case of poor kidney function</w:t>
      </w:r>
    </w:p>
    <w:p w:rsidR="00927119" w:rsidRPr="00927119" w:rsidRDefault="00927119" w:rsidP="005D0F57">
      <w:pPr>
        <w:pStyle w:val="EMEABodyTextIndent"/>
        <w:numPr>
          <w:ilvl w:val="0"/>
          <w:numId w:val="3"/>
        </w:numPr>
        <w:tabs>
          <w:tab w:val="left" w:pos="567"/>
        </w:tabs>
        <w:ind w:left="567" w:hanging="567"/>
      </w:pPr>
      <w:r>
        <w:t>i</w:t>
      </w:r>
      <w:r w:rsidRPr="004B38A4">
        <w:t xml:space="preserve">f </w:t>
      </w:r>
      <w:r w:rsidRPr="00FC00C6">
        <w:t xml:space="preserve">you </w:t>
      </w:r>
      <w:r>
        <w:t xml:space="preserve">develop </w:t>
      </w:r>
      <w:r w:rsidRPr="00282F69">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6603C5" w:rsidRPr="005A7A4D" w:rsidRDefault="006603C5" w:rsidP="008E6ED7">
      <w:pPr>
        <w:pStyle w:val="EMEABodyTextIndent"/>
        <w:numPr>
          <w:ilvl w:val="0"/>
          <w:numId w:val="0"/>
        </w:numPr>
        <w:ind w:left="567" w:hanging="567"/>
        <w:rPr>
          <w:b/>
        </w:rPr>
      </w:pPr>
      <w:r w:rsidRPr="005A7A4D">
        <w:rPr>
          <w:rFonts w:ascii="Wingdings" w:hAnsi="Wingdings"/>
        </w:rPr>
        <w:t></w:t>
      </w:r>
      <w:r w:rsidRPr="005A7A4D">
        <w:rPr>
          <w:rFonts w:ascii="Wingdings" w:hAnsi="Wingdings"/>
        </w:rPr>
        <w:tab/>
      </w:r>
      <w:r w:rsidRPr="005A7A4D">
        <w:t xml:space="preserve">if you are </w:t>
      </w:r>
      <w:r w:rsidRPr="005A7A4D">
        <w:rPr>
          <w:b/>
        </w:rPr>
        <w:t>going to have an operation</w:t>
      </w:r>
      <w:r w:rsidRPr="005A7A4D">
        <w:t xml:space="preserve"> (surgery) or </w:t>
      </w:r>
      <w:r w:rsidRPr="005A7A4D">
        <w:rPr>
          <w:b/>
        </w:rPr>
        <w:t>be given anaesthetics</w:t>
      </w:r>
    </w:p>
    <w:p w:rsidR="005B0C71" w:rsidRPr="005A7A4D" w:rsidRDefault="006603C5" w:rsidP="002E4E3D">
      <w:pPr>
        <w:pStyle w:val="EMEABodyTextIndent"/>
        <w:numPr>
          <w:ilvl w:val="0"/>
          <w:numId w:val="13"/>
        </w:numPr>
        <w:tabs>
          <w:tab w:val="num" w:pos="550"/>
        </w:tabs>
      </w:pPr>
      <w:r w:rsidRPr="005A7A4D">
        <w:t xml:space="preserve">if you are taking </w:t>
      </w:r>
      <w:r w:rsidR="005B0C71" w:rsidRPr="005A7A4D">
        <w:t>any of the following medicines used to treat high blood pressure:</w:t>
      </w:r>
    </w:p>
    <w:p w:rsidR="005B0C71" w:rsidRPr="005A7A4D" w:rsidRDefault="005B0C71" w:rsidP="002E4E3D">
      <w:pPr>
        <w:pStyle w:val="EMEABodyText"/>
        <w:numPr>
          <w:ilvl w:val="1"/>
          <w:numId w:val="13"/>
        </w:numPr>
      </w:pPr>
      <w:r w:rsidRPr="005A7A4D">
        <w:t>an ACE-inhibitor ( for example enalapril, lisinopril, ramipril) in particular if you have diabetes-related kidney problems.</w:t>
      </w:r>
    </w:p>
    <w:p w:rsidR="005B0C71" w:rsidRPr="005A7A4D" w:rsidRDefault="005B0C71" w:rsidP="002E4E3D">
      <w:pPr>
        <w:pStyle w:val="EMEABodyText"/>
        <w:numPr>
          <w:ilvl w:val="1"/>
          <w:numId w:val="13"/>
        </w:numPr>
      </w:pPr>
      <w:r w:rsidRPr="005A7A4D">
        <w:t>aliskiren</w:t>
      </w:r>
    </w:p>
    <w:p w:rsidR="00CA2FD7" w:rsidRPr="005A7A4D" w:rsidRDefault="00CA2FD7" w:rsidP="005B0C71">
      <w:pPr>
        <w:pStyle w:val="EMEABodyText"/>
      </w:pPr>
    </w:p>
    <w:p w:rsidR="005B0C71" w:rsidRPr="005A7A4D" w:rsidRDefault="005B0C71" w:rsidP="005B0C71">
      <w:pPr>
        <w:pStyle w:val="EMEABodyText"/>
      </w:pPr>
      <w:r w:rsidRPr="005A7A4D">
        <w:t>Your doctor may check your kidney function, blood pressure, and the amount of electrolytes (e.g. potassium) in your blood at regular intervals.</w:t>
      </w:r>
    </w:p>
    <w:p w:rsidR="005B0C71" w:rsidRPr="005A7A4D" w:rsidRDefault="005B0C71" w:rsidP="005B0C71">
      <w:pPr>
        <w:pStyle w:val="EMEABodyText"/>
      </w:pPr>
    </w:p>
    <w:p w:rsidR="005B0C71" w:rsidRPr="005A7A4D" w:rsidRDefault="005B0C71" w:rsidP="005B0C71">
      <w:pPr>
        <w:pStyle w:val="EMEABodyText"/>
      </w:pPr>
      <w:r w:rsidRPr="005A7A4D">
        <w:t xml:space="preserve">See also information under the heading “Do not take </w:t>
      </w:r>
      <w:proofErr w:type="spellStart"/>
      <w:r w:rsidRPr="005A7A4D">
        <w:t>Aprovel</w:t>
      </w:r>
      <w:proofErr w:type="spellEnd"/>
      <w:r w:rsidRPr="005A7A4D">
        <w:t>”.</w:t>
      </w:r>
    </w:p>
    <w:p w:rsidR="006603C5" w:rsidRPr="005A7A4D" w:rsidRDefault="006603C5" w:rsidP="00356089">
      <w:pPr>
        <w:pStyle w:val="EMEABodyText"/>
        <w:tabs>
          <w:tab w:val="num" w:pos="550"/>
        </w:tabs>
      </w:pPr>
    </w:p>
    <w:p w:rsidR="006603C5" w:rsidRPr="005A7A4D" w:rsidRDefault="006603C5" w:rsidP="008E6ED7">
      <w:pPr>
        <w:pStyle w:val="EMEABodyText"/>
      </w:pPr>
      <w:r w:rsidRPr="005A7A4D">
        <w:t>You must tell your doctor if you think you are (</w:t>
      </w:r>
      <w:r w:rsidRPr="005A7A4D">
        <w:rPr>
          <w:u w:val="single"/>
        </w:rPr>
        <w:t>or might become</w:t>
      </w:r>
      <w:r w:rsidRPr="005A7A4D">
        <w:t>) pregnant. Aprovel is not recommended in early pregnancy, and must not be taken if you are more than 3 months pregnant, as it may cause serious harm to your baby if used at that stage (see pregnancy section).</w:t>
      </w:r>
    </w:p>
    <w:p w:rsidR="006603C5" w:rsidRPr="005A7A4D" w:rsidRDefault="006603C5">
      <w:pPr>
        <w:pStyle w:val="EMEABodyText"/>
      </w:pPr>
    </w:p>
    <w:p w:rsidR="006603C5" w:rsidRPr="005A7A4D" w:rsidRDefault="006603C5" w:rsidP="008E6ED7">
      <w:pPr>
        <w:pStyle w:val="EMEAHeading2"/>
      </w:pPr>
      <w:r w:rsidRPr="005A7A4D">
        <w:t>Children and adolescents</w:t>
      </w:r>
    </w:p>
    <w:p w:rsidR="006603C5" w:rsidRPr="005A7A4D" w:rsidRDefault="006603C5" w:rsidP="008E6ED7">
      <w:pPr>
        <w:pStyle w:val="EMEABodyText"/>
      </w:pPr>
      <w:r w:rsidRPr="005A7A4D">
        <w:t>This medicinal product should not be used in children and adolescents because the safety and efficacy have not yet been fully established.</w:t>
      </w:r>
    </w:p>
    <w:p w:rsidR="006603C5" w:rsidRPr="005A7A4D" w:rsidRDefault="006603C5" w:rsidP="008E6ED7">
      <w:pPr>
        <w:pStyle w:val="EMEAHeading3"/>
      </w:pPr>
    </w:p>
    <w:p w:rsidR="006603C5" w:rsidRPr="005A7A4D" w:rsidRDefault="006603C5" w:rsidP="008E6ED7">
      <w:pPr>
        <w:pStyle w:val="EMEAHeading3"/>
      </w:pPr>
      <w:r w:rsidRPr="005A7A4D">
        <w:t>Other medicines and Aprovel</w:t>
      </w:r>
    </w:p>
    <w:p w:rsidR="006603C5" w:rsidRPr="005A7A4D" w:rsidRDefault="006603C5" w:rsidP="008E6ED7">
      <w:pPr>
        <w:pStyle w:val="EMEABodyText"/>
      </w:pPr>
      <w:r w:rsidRPr="005A7A4D">
        <w:t>Tell your doctor or pharmacist if you are taking,have recently taken or might take any other medicines.</w:t>
      </w:r>
    </w:p>
    <w:p w:rsidR="006603C5" w:rsidRPr="005A7A4D" w:rsidRDefault="006603C5" w:rsidP="008E6ED7">
      <w:pPr>
        <w:pStyle w:val="EMEABodyText"/>
      </w:pPr>
    </w:p>
    <w:p w:rsidR="005A1728" w:rsidRPr="005A7A4D" w:rsidRDefault="00CA6B29" w:rsidP="005B0C71">
      <w:pPr>
        <w:pStyle w:val="EMEABodyText"/>
      </w:pPr>
      <w:r w:rsidRPr="005A7A4D">
        <w:t>Your doctor may need to change your dose and/or to take other precautions</w:t>
      </w:r>
      <w:r w:rsidR="005B0C71" w:rsidRPr="005A7A4D">
        <w:t>:</w:t>
      </w:r>
    </w:p>
    <w:p w:rsidR="005B0C71" w:rsidRPr="005A7A4D" w:rsidRDefault="00CA6B29" w:rsidP="005B0C71">
      <w:pPr>
        <w:pStyle w:val="EMEABodyText"/>
      </w:pPr>
      <w:r w:rsidRPr="005A7A4D">
        <w:t xml:space="preserve"> </w:t>
      </w:r>
      <w:r w:rsidR="005B0C71" w:rsidRPr="005A7A4D">
        <w:t>I</w:t>
      </w:r>
      <w:r w:rsidRPr="005A7A4D">
        <w:t>f you are taking</w:t>
      </w:r>
      <w:r w:rsidR="005B0C71" w:rsidRPr="005A7A4D">
        <w:t xml:space="preserve"> an ACE-inhibitor or aliskiren  (see also information under the headings “Do not take </w:t>
      </w:r>
      <w:proofErr w:type="spellStart"/>
      <w:r w:rsidR="005B0C71" w:rsidRPr="005A7A4D">
        <w:t>Aprovel</w:t>
      </w:r>
      <w:proofErr w:type="spellEnd"/>
      <w:r w:rsidR="005B0C71" w:rsidRPr="005A7A4D">
        <w:t>” and “Warnings and precautions”</w:t>
      </w:r>
      <w:r w:rsidR="00D0012C" w:rsidRPr="005A7A4D">
        <w:t>)</w:t>
      </w:r>
      <w:r w:rsidR="005B0C71" w:rsidRPr="005A7A4D">
        <w:t>.</w:t>
      </w:r>
    </w:p>
    <w:p w:rsidR="005B0C71" w:rsidRPr="005A7A4D" w:rsidRDefault="005B0C71" w:rsidP="005B0C71">
      <w:pPr>
        <w:pStyle w:val="EMEABodyText"/>
      </w:pPr>
    </w:p>
    <w:p w:rsidR="006603C5" w:rsidRPr="005A7A4D" w:rsidRDefault="006603C5" w:rsidP="008E6ED7">
      <w:pPr>
        <w:pStyle w:val="EMEABodyText"/>
      </w:pPr>
      <w:r w:rsidRPr="005A7A4D">
        <w:rPr>
          <w:b/>
        </w:rPr>
        <w:t>You may need to have blood checks if you take:</w:t>
      </w:r>
    </w:p>
    <w:p w:rsidR="006603C5" w:rsidRPr="005A7A4D" w:rsidRDefault="006603C5" w:rsidP="00D82BCE">
      <w:pPr>
        <w:pStyle w:val="EMEABodyTextIndent"/>
        <w:numPr>
          <w:ilvl w:val="0"/>
          <w:numId w:val="3"/>
        </w:numPr>
        <w:ind w:left="567" w:hanging="567"/>
      </w:pPr>
      <w:r w:rsidRPr="005A7A4D">
        <w:t>potassium supplements</w:t>
      </w:r>
    </w:p>
    <w:p w:rsidR="006603C5" w:rsidRPr="005A7A4D" w:rsidRDefault="006603C5" w:rsidP="00D82BCE">
      <w:pPr>
        <w:pStyle w:val="EMEABodyTextIndent"/>
        <w:numPr>
          <w:ilvl w:val="0"/>
          <w:numId w:val="3"/>
        </w:numPr>
        <w:ind w:left="567" w:hanging="567"/>
      </w:pPr>
      <w:r w:rsidRPr="005A7A4D">
        <w:t>salt substitutes containing potassium</w:t>
      </w:r>
    </w:p>
    <w:p w:rsidR="006603C5" w:rsidRPr="005A7A4D" w:rsidRDefault="006603C5" w:rsidP="00D82BCE">
      <w:pPr>
        <w:pStyle w:val="EMEABodyTextIndent"/>
        <w:numPr>
          <w:ilvl w:val="0"/>
          <w:numId w:val="3"/>
        </w:numPr>
        <w:ind w:left="567" w:hanging="567"/>
      </w:pPr>
      <w:r w:rsidRPr="005A7A4D">
        <w:t>potassium-sparing medicines (such as certain diuretics)</w:t>
      </w:r>
    </w:p>
    <w:p w:rsidR="006603C5" w:rsidRPr="005A7A4D" w:rsidRDefault="006603C5" w:rsidP="00D82BCE">
      <w:pPr>
        <w:pStyle w:val="EMEABodyTextIndent"/>
        <w:numPr>
          <w:ilvl w:val="0"/>
          <w:numId w:val="3"/>
        </w:numPr>
        <w:ind w:left="567" w:hanging="567"/>
      </w:pPr>
      <w:r w:rsidRPr="005A7A4D">
        <w:t>medicines</w:t>
      </w:r>
      <w:r w:rsidRPr="005A7A4D" w:rsidDel="001B576F">
        <w:t xml:space="preserve"> </w:t>
      </w:r>
      <w:r w:rsidRPr="005A7A4D">
        <w:t>containing lithium</w:t>
      </w:r>
    </w:p>
    <w:p w:rsidR="006603C5" w:rsidRDefault="00387DAF" w:rsidP="006554B2">
      <w:pPr>
        <w:pStyle w:val="EMEABodyTextIndent"/>
        <w:numPr>
          <w:ilvl w:val="0"/>
          <w:numId w:val="3"/>
        </w:numPr>
        <w:ind w:left="567" w:hanging="567"/>
      </w:pPr>
      <w:r>
        <w:t>r</w:t>
      </w:r>
      <w:r w:rsidR="006554B2" w:rsidRPr="007E2242">
        <w:t>epaglinide</w:t>
      </w:r>
      <w:r w:rsidR="006554B2" w:rsidRPr="00FB1634">
        <w:t xml:space="preserve"> (medication used for lowering blood sugar levels)</w:t>
      </w:r>
    </w:p>
    <w:p w:rsidR="006554B2" w:rsidRPr="006554B2" w:rsidRDefault="006554B2" w:rsidP="006554B2">
      <w:pPr>
        <w:pStyle w:val="EMEABodyText"/>
      </w:pPr>
    </w:p>
    <w:p w:rsidR="006603C5" w:rsidRPr="005A7A4D" w:rsidRDefault="006603C5" w:rsidP="008E6ED7">
      <w:pPr>
        <w:pStyle w:val="EMEABodyText"/>
      </w:pPr>
      <w:r w:rsidRPr="005A7A4D">
        <w:t>If you take certain painkillers, called non-steroidal anti-inflammatory drugs, the effect of irbesartan may be reduced.</w:t>
      </w:r>
    </w:p>
    <w:p w:rsidR="006603C5" w:rsidRPr="005A7A4D" w:rsidRDefault="006603C5" w:rsidP="008E6ED7">
      <w:pPr>
        <w:pStyle w:val="EMEABodyText"/>
      </w:pPr>
    </w:p>
    <w:p w:rsidR="006603C5" w:rsidRPr="005A7A4D" w:rsidRDefault="006603C5" w:rsidP="008E6ED7">
      <w:pPr>
        <w:pStyle w:val="EMEAHeading3"/>
      </w:pPr>
      <w:r w:rsidRPr="005A7A4D">
        <w:t>Aprovel with food and drink</w:t>
      </w:r>
    </w:p>
    <w:p w:rsidR="006603C5" w:rsidRPr="005A7A4D" w:rsidRDefault="006603C5" w:rsidP="008E6ED7">
      <w:pPr>
        <w:pStyle w:val="EMEABodyText"/>
      </w:pPr>
      <w:r w:rsidRPr="005A7A4D">
        <w:t>Aprovel can be taken with or without food.</w:t>
      </w:r>
    </w:p>
    <w:p w:rsidR="006603C5" w:rsidRPr="005A7A4D" w:rsidRDefault="006603C5" w:rsidP="008E6ED7">
      <w:pPr>
        <w:pStyle w:val="EMEABodyText"/>
      </w:pPr>
    </w:p>
    <w:p w:rsidR="006603C5" w:rsidRPr="005A7A4D" w:rsidRDefault="006603C5" w:rsidP="008E6ED7">
      <w:pPr>
        <w:pStyle w:val="EMEAHeading3"/>
      </w:pPr>
      <w:r w:rsidRPr="005A7A4D">
        <w:t>Pregnancy and breast-feeding</w:t>
      </w:r>
    </w:p>
    <w:p w:rsidR="006603C5" w:rsidRPr="005A7A4D" w:rsidRDefault="006603C5" w:rsidP="008E6ED7">
      <w:pPr>
        <w:pStyle w:val="EMEAHeading2"/>
      </w:pPr>
      <w:r w:rsidRPr="005A7A4D">
        <w:t>Pregnancy</w:t>
      </w:r>
    </w:p>
    <w:p w:rsidR="006603C5" w:rsidRPr="005A7A4D" w:rsidRDefault="006603C5" w:rsidP="008E6ED7">
      <w:pPr>
        <w:pStyle w:val="EMEABodyText"/>
      </w:pPr>
      <w:r w:rsidRPr="005A7A4D">
        <w:t>You must tell your doctor if you think you are (</w:t>
      </w:r>
      <w:r w:rsidRPr="005A7A4D">
        <w:rPr>
          <w:u w:val="single"/>
        </w:rPr>
        <w:t>or might become</w:t>
      </w:r>
      <w:r w:rsidRPr="005A7A4D">
        <w:t xml:space="preserve">) pregnant. Your doctor will normally advise you to stop taking Aprovel before you become pregnant or as soon as you know you are pregnant and will advise you to take another medicine instead of </w:t>
      </w:r>
      <w:proofErr w:type="spellStart"/>
      <w:r w:rsidRPr="005A7A4D">
        <w:t>Aprovel</w:t>
      </w:r>
      <w:proofErr w:type="spellEnd"/>
      <w:r w:rsidRPr="005A7A4D">
        <w:t>. Aprovel is not recommended in early pregnancy, and must not be taken when more than 3 months pregnant, as it may cause serious harm to your baby if used after the third month of pregnancy.</w:t>
      </w:r>
    </w:p>
    <w:p w:rsidR="006603C5" w:rsidRPr="005A7A4D" w:rsidRDefault="006603C5" w:rsidP="008E6ED7">
      <w:pPr>
        <w:pStyle w:val="EMEABodyText"/>
        <w:rPr>
          <w:b/>
        </w:rPr>
      </w:pPr>
    </w:p>
    <w:p w:rsidR="006603C5" w:rsidRPr="005A7A4D" w:rsidRDefault="006603C5" w:rsidP="008E6ED7">
      <w:pPr>
        <w:pStyle w:val="EMEAHeading2"/>
      </w:pPr>
      <w:r w:rsidRPr="005A7A4D">
        <w:t>Breast-feeding</w:t>
      </w:r>
    </w:p>
    <w:p w:rsidR="006603C5" w:rsidRPr="005A7A4D" w:rsidRDefault="006603C5" w:rsidP="008E6ED7">
      <w:pPr>
        <w:pStyle w:val="EMEABodyText"/>
      </w:pPr>
      <w:r w:rsidRPr="005A7A4D">
        <w:t xml:space="preserve">Tell your doctor if you are breast-feeding or about to start breast-feeding. Aprovel is not recommended for mothers who are breast-feeding, and your doctor may choose another treatment for you if you wish to breast-feed, especially if your baby is </w:t>
      </w:r>
      <w:proofErr w:type="spellStart"/>
      <w:r w:rsidRPr="005A7A4D">
        <w:t>newborn</w:t>
      </w:r>
      <w:proofErr w:type="spellEnd"/>
      <w:r w:rsidRPr="005A7A4D">
        <w:t>, or was born prematurely.</w:t>
      </w:r>
    </w:p>
    <w:p w:rsidR="006603C5" w:rsidRPr="005A7A4D" w:rsidRDefault="006603C5">
      <w:pPr>
        <w:pStyle w:val="EMEABodyText"/>
      </w:pPr>
    </w:p>
    <w:p w:rsidR="006603C5" w:rsidRPr="005A7A4D" w:rsidRDefault="006603C5" w:rsidP="008E6ED7">
      <w:pPr>
        <w:pStyle w:val="EMEAHeading3"/>
      </w:pPr>
      <w:r w:rsidRPr="005A7A4D">
        <w:t>Driving and using machines</w:t>
      </w:r>
    </w:p>
    <w:p w:rsidR="006603C5" w:rsidRPr="005A7A4D" w:rsidRDefault="006603C5">
      <w:pPr>
        <w:pStyle w:val="EMEABodyText"/>
      </w:pPr>
      <w:r w:rsidRPr="005A7A4D">
        <w:t>Aprovel is unlikely to affect your ability to drive or use machines. However, occasionally dizziness or weariness may occur during treatment of high blood pressure. If you experience these, talk to your doctor before attempting to drive or use machines.</w:t>
      </w:r>
    </w:p>
    <w:p w:rsidR="006603C5" w:rsidRPr="005A7A4D" w:rsidRDefault="006603C5">
      <w:pPr>
        <w:pStyle w:val="EMEABodyText"/>
      </w:pPr>
    </w:p>
    <w:p w:rsidR="006554B2" w:rsidRDefault="006603C5" w:rsidP="006554B2">
      <w:pPr>
        <w:pStyle w:val="EMEABodyText"/>
      </w:pPr>
      <w:r w:rsidRPr="005A7A4D">
        <w:rPr>
          <w:b/>
        </w:rPr>
        <w:t>Aprovel contains lactose</w:t>
      </w:r>
      <w:r w:rsidRPr="005A7A4D">
        <w:t>. If you have been told by your doctor that you have an intolerance to some sugars (e.g. lactose), contact your doctor before taking this medicin</w:t>
      </w:r>
      <w:r w:rsidR="00055ADD" w:rsidRPr="005A7A4D">
        <w:t>al product</w:t>
      </w:r>
      <w:r w:rsidRPr="005A7A4D">
        <w:t>.</w:t>
      </w:r>
    </w:p>
    <w:p w:rsidR="006554B2" w:rsidRDefault="006554B2" w:rsidP="006554B2">
      <w:pPr>
        <w:pStyle w:val="EMEABodyText"/>
      </w:pPr>
    </w:p>
    <w:p w:rsidR="006603C5" w:rsidRPr="005A7A4D" w:rsidRDefault="006554B2" w:rsidP="006554B2">
      <w:pPr>
        <w:pStyle w:val="EMEABodyText"/>
      </w:pPr>
      <w:proofErr w:type="spellStart"/>
      <w:r w:rsidRPr="005A7A4D">
        <w:rPr>
          <w:b/>
        </w:rPr>
        <w:t>Aprovel</w:t>
      </w:r>
      <w:proofErr w:type="spellEnd"/>
      <w:r w:rsidRPr="005A7A4D">
        <w:rPr>
          <w:b/>
        </w:rPr>
        <w:t xml:space="preserve"> contains</w:t>
      </w:r>
      <w:r>
        <w:rPr>
          <w:b/>
        </w:rPr>
        <w:t xml:space="preserve"> sodium. </w:t>
      </w:r>
      <w:r w:rsidRPr="007E01E0">
        <w:rPr>
          <w:bCs/>
        </w:rPr>
        <w:t>This medicine contains less than 1 mmol sodium (23 mg) per tablet, that is to say essentially ‘sodium-free’.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3.</w:t>
      </w:r>
      <w:r w:rsidRPr="005A7A4D">
        <w:rPr>
          <w:rFonts w:ascii="Times New Roman Bold" w:hAnsi="Times New Roman Bold"/>
          <w:caps w:val="0"/>
        </w:rPr>
        <w:tab/>
        <w:t>How to take Aprovel</w:t>
      </w:r>
    </w:p>
    <w:p w:rsidR="006603C5" w:rsidRPr="005A7A4D" w:rsidRDefault="006603C5" w:rsidP="008E6ED7">
      <w:pPr>
        <w:pStyle w:val="EMEAHeading1"/>
      </w:pPr>
    </w:p>
    <w:p w:rsidR="006603C5" w:rsidRPr="005A7A4D" w:rsidRDefault="006603C5" w:rsidP="008E6ED7">
      <w:pPr>
        <w:pStyle w:val="EMEABodyText"/>
      </w:pPr>
      <w:r w:rsidRPr="005A7A4D">
        <w:t>Always take this medicine exactly as your doctor has told you. Check with your doctor or pharmacist if you are not sure.</w:t>
      </w:r>
    </w:p>
    <w:p w:rsidR="006603C5" w:rsidRPr="005A7A4D" w:rsidRDefault="006603C5" w:rsidP="008E6ED7">
      <w:pPr>
        <w:pStyle w:val="EMEABodyText"/>
      </w:pPr>
    </w:p>
    <w:p w:rsidR="006603C5" w:rsidRPr="005A7A4D" w:rsidRDefault="006603C5" w:rsidP="008E6ED7">
      <w:pPr>
        <w:pStyle w:val="EMEAHeading3"/>
      </w:pPr>
      <w:r w:rsidRPr="005A7A4D">
        <w:t>Method of administration</w:t>
      </w:r>
    </w:p>
    <w:p w:rsidR="006603C5" w:rsidRPr="005A7A4D" w:rsidRDefault="006603C5" w:rsidP="008E6ED7">
      <w:pPr>
        <w:pStyle w:val="EMEABodyText"/>
      </w:pPr>
      <w:r w:rsidRPr="005A7A4D">
        <w:t xml:space="preserve">Aprovel is for </w:t>
      </w:r>
      <w:r w:rsidRPr="005A7A4D">
        <w:rPr>
          <w:b/>
        </w:rPr>
        <w:t>oral use</w:t>
      </w:r>
      <w:r w:rsidRPr="005A7A4D">
        <w:t>. Swallow the tablets with a sufficient amount of fluid (e.g. one glass of water). You can take Aprovel with or without food. Try to take your daily dose at about the same time each day. It is important that you continue to take Aprovel until your doctor tells you otherwise.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w:t>
      </w:r>
    </w:p>
    <w:p w:rsidR="006603C5" w:rsidRPr="005A7A4D" w:rsidRDefault="006603C5" w:rsidP="008E6ED7">
      <w:pPr>
        <w:pStyle w:val="EMEABodyText"/>
        <w:ind w:left="567"/>
      </w:pPr>
      <w:r w:rsidRPr="005A7A4D">
        <w:t>The usual dose is 150 mg once a day. The dose may later be increased to 300 mg (two tablets a day) once daily depending on blood pressure response.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 and type 2 diabetes with kidney disease</w:t>
      </w:r>
    </w:p>
    <w:p w:rsidR="006603C5" w:rsidRPr="005A7A4D" w:rsidRDefault="006603C5" w:rsidP="008E6ED7">
      <w:pPr>
        <w:pStyle w:val="EMEABodyText"/>
        <w:ind w:left="567"/>
      </w:pPr>
      <w:r w:rsidRPr="005A7A4D">
        <w:t>In patients with high blood pressure and type 2 diabetes, 300 mg (two tablets a day) once daily is the preferred maintenance dose for the treatment of associated kidney disease.</w:t>
      </w:r>
    </w:p>
    <w:p w:rsidR="006603C5" w:rsidRPr="005A7A4D" w:rsidRDefault="006603C5" w:rsidP="008E6ED7">
      <w:pPr>
        <w:pStyle w:val="EMEABodyText"/>
      </w:pPr>
    </w:p>
    <w:p w:rsidR="006603C5" w:rsidRPr="005A7A4D" w:rsidRDefault="006603C5">
      <w:pPr>
        <w:pStyle w:val="EMEABodyText"/>
        <w:rPr>
          <w:b/>
        </w:rPr>
      </w:pPr>
      <w:r w:rsidRPr="005A7A4D">
        <w:t xml:space="preserve">The doctor may advise a lower dose, especially when starting treatment in certain patients such as those on </w:t>
      </w:r>
      <w:r w:rsidRPr="005A7A4D">
        <w:rPr>
          <w:b/>
        </w:rPr>
        <w:t>haemodialysis</w:t>
      </w:r>
      <w:r w:rsidRPr="005A7A4D">
        <w:t xml:space="preserve">, or those </w:t>
      </w:r>
      <w:r w:rsidRPr="005A7A4D">
        <w:rPr>
          <w:b/>
        </w:rPr>
        <w:t>over the age of 75 years.</w:t>
      </w:r>
    </w:p>
    <w:p w:rsidR="006603C5" w:rsidRPr="005A7A4D" w:rsidRDefault="006603C5">
      <w:pPr>
        <w:pStyle w:val="EMEABodyText"/>
      </w:pPr>
    </w:p>
    <w:p w:rsidR="006603C5" w:rsidRPr="005A7A4D" w:rsidRDefault="006603C5">
      <w:pPr>
        <w:pStyle w:val="EMEABodyText"/>
      </w:pPr>
      <w:r w:rsidRPr="005A7A4D">
        <w:t>The maximal blood pressure lowering effect should be reached 4-6 weeks after beginning treatment.</w:t>
      </w:r>
    </w:p>
    <w:p w:rsidR="006603C5" w:rsidRPr="005A7A4D" w:rsidRDefault="006603C5">
      <w:pPr>
        <w:pStyle w:val="EMEABodyText"/>
      </w:pPr>
    </w:p>
    <w:p w:rsidR="006603C5" w:rsidRPr="005A7A4D" w:rsidRDefault="006603C5" w:rsidP="008E6ED7">
      <w:pPr>
        <w:pStyle w:val="EMEAHeading3"/>
      </w:pPr>
      <w:r w:rsidRPr="005A7A4D">
        <w:t>Use in children and adolescents</w:t>
      </w:r>
    </w:p>
    <w:p w:rsidR="006603C5" w:rsidRPr="005A7A4D" w:rsidRDefault="006603C5" w:rsidP="008E6ED7">
      <w:pPr>
        <w:pStyle w:val="EMEABodyText"/>
      </w:pPr>
      <w:r w:rsidRPr="005A7A4D">
        <w:t>Aprovel should not be given to children under 18 years of age. If a child swallows some tablets, contact your doctor immediately.</w:t>
      </w:r>
    </w:p>
    <w:p w:rsidR="006603C5" w:rsidRPr="005A7A4D" w:rsidRDefault="006603C5">
      <w:pPr>
        <w:pStyle w:val="EMEABodyText"/>
      </w:pPr>
    </w:p>
    <w:p w:rsidR="006603C5" w:rsidRPr="005A7A4D" w:rsidRDefault="006603C5" w:rsidP="008E6ED7">
      <w:pPr>
        <w:pStyle w:val="EMEAHeading3"/>
      </w:pPr>
      <w:r w:rsidRPr="005A7A4D">
        <w:t>If you take more Aprovel than you should:</w:t>
      </w:r>
    </w:p>
    <w:p w:rsidR="006603C5" w:rsidRPr="005A7A4D" w:rsidRDefault="006603C5">
      <w:pPr>
        <w:pStyle w:val="EMEABodyText"/>
      </w:pPr>
      <w:r w:rsidRPr="005A7A4D">
        <w:t>If you accidentally take too many tablets, contact your doctor immediately.</w:t>
      </w:r>
    </w:p>
    <w:p w:rsidR="006603C5" w:rsidRPr="005A7A4D" w:rsidRDefault="006603C5">
      <w:pPr>
        <w:pStyle w:val="EMEABodyText"/>
      </w:pPr>
    </w:p>
    <w:p w:rsidR="006603C5" w:rsidRPr="005A7A4D" w:rsidRDefault="006603C5" w:rsidP="008E6ED7">
      <w:pPr>
        <w:pStyle w:val="EMEAHeading3"/>
      </w:pPr>
      <w:r w:rsidRPr="005A7A4D">
        <w:t xml:space="preserve">If you forget to take </w:t>
      </w:r>
      <w:proofErr w:type="spellStart"/>
      <w:r w:rsidRPr="005A7A4D">
        <w:t>Aprovel</w:t>
      </w:r>
      <w:proofErr w:type="spellEnd"/>
      <w:r w:rsidRPr="005A7A4D">
        <w:t>:</w:t>
      </w:r>
    </w:p>
    <w:p w:rsidR="006603C5" w:rsidRPr="005A7A4D" w:rsidRDefault="006603C5">
      <w:pPr>
        <w:pStyle w:val="EMEABodyText"/>
      </w:pPr>
      <w:r w:rsidRPr="005A7A4D">
        <w:t>If you accidentally miss a daily dose, just take the next dose as normal. Do not take a double dose to make up for a forgotten dose.</w:t>
      </w:r>
    </w:p>
    <w:p w:rsidR="006603C5" w:rsidRPr="005A7A4D" w:rsidRDefault="006603C5">
      <w:pPr>
        <w:pStyle w:val="EMEABodyText"/>
      </w:pPr>
    </w:p>
    <w:p w:rsidR="006603C5" w:rsidRPr="005A7A4D" w:rsidRDefault="006603C5" w:rsidP="008E6ED7">
      <w:pPr>
        <w:pStyle w:val="EMEABodyText"/>
        <w:rPr>
          <w:rFonts w:ascii="TimesNewRoman,Italic" w:eastAsia="TimesNewRoman,Italic" w:cs="TimesNewRoman,Italic"/>
          <w:sz w:val="20"/>
          <w:lang w:eastAsia="nl-NL"/>
        </w:rPr>
      </w:pPr>
      <w:r w:rsidRPr="005A7A4D">
        <w:rPr>
          <w:lang w:eastAsia="nl-NL"/>
        </w:rPr>
        <w:t>If you have any further questions on the use of this medicine, ask your doctor or pharmacist.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4.</w:t>
      </w:r>
      <w:r w:rsidRPr="005A7A4D">
        <w:rPr>
          <w:rFonts w:ascii="Times New Roman Bold" w:hAnsi="Times New Roman Bold"/>
          <w:caps w:val="0"/>
        </w:rPr>
        <w:tab/>
        <w:t>Possible side effects</w:t>
      </w:r>
    </w:p>
    <w:p w:rsidR="006603C5" w:rsidRPr="005A7A4D" w:rsidRDefault="006603C5" w:rsidP="008E6ED7">
      <w:pPr>
        <w:pStyle w:val="EMEAHeading1"/>
      </w:pPr>
    </w:p>
    <w:p w:rsidR="006603C5" w:rsidRPr="005A7A4D" w:rsidRDefault="006603C5" w:rsidP="008E6ED7">
      <w:pPr>
        <w:pStyle w:val="EMEABodyText"/>
      </w:pPr>
      <w:r w:rsidRPr="005A7A4D">
        <w:t>Like all medicines, this medicine can cause side effects, although not everybody gets them.</w:t>
      </w:r>
    </w:p>
    <w:p w:rsidR="006603C5" w:rsidRPr="005A7A4D" w:rsidRDefault="006603C5" w:rsidP="008E6ED7">
      <w:pPr>
        <w:pStyle w:val="EMEABodyText"/>
      </w:pPr>
      <w:r w:rsidRPr="005A7A4D">
        <w:t>Some of these effects may be serious and may require medical attention.</w:t>
      </w:r>
    </w:p>
    <w:p w:rsidR="006603C5" w:rsidRPr="005A7A4D" w:rsidRDefault="006603C5" w:rsidP="008E6ED7">
      <w:pPr>
        <w:pStyle w:val="EMEABodyText"/>
      </w:pPr>
    </w:p>
    <w:p w:rsidR="006603C5" w:rsidRPr="005A7A4D" w:rsidRDefault="006603C5" w:rsidP="008E6ED7">
      <w:pPr>
        <w:pStyle w:val="EMEABodyText"/>
        <w:rPr>
          <w:b/>
        </w:rPr>
      </w:pPr>
      <w:r w:rsidRPr="005A7A4D">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5A7A4D">
        <w:rPr>
          <w:b/>
        </w:rPr>
        <w:t>stop taking Aprovel and contact your doctor immediately.</w:t>
      </w:r>
    </w:p>
    <w:p w:rsidR="006603C5" w:rsidRPr="005A7A4D" w:rsidRDefault="006603C5" w:rsidP="008E6ED7">
      <w:pPr>
        <w:pStyle w:val="EMEABodyText"/>
      </w:pPr>
    </w:p>
    <w:p w:rsidR="00625930" w:rsidRPr="005A7A4D" w:rsidRDefault="00625930" w:rsidP="00625930">
      <w:pPr>
        <w:pStyle w:val="EMEABodyText"/>
      </w:pPr>
      <w:r w:rsidRPr="005A7A4D">
        <w:t>The frequency of the side effects listed below is defined using the following convention:</w:t>
      </w:r>
    </w:p>
    <w:p w:rsidR="00625930" w:rsidRPr="005A7A4D" w:rsidRDefault="00625930" w:rsidP="00625930">
      <w:pPr>
        <w:pStyle w:val="EMEABodyText"/>
      </w:pPr>
      <w:r w:rsidRPr="005A7A4D">
        <w:t xml:space="preserve">Very common: </w:t>
      </w:r>
      <w:r w:rsidRPr="005A7A4D">
        <w:rPr>
          <w:szCs w:val="22"/>
        </w:rPr>
        <w:t>may affect more than 1 in 10 people</w:t>
      </w:r>
    </w:p>
    <w:p w:rsidR="00625930" w:rsidRPr="005A7A4D" w:rsidRDefault="00625930" w:rsidP="00625930">
      <w:pPr>
        <w:pStyle w:val="EMEABodyText"/>
      </w:pPr>
      <w:r w:rsidRPr="005A7A4D">
        <w:t>Common: may affect up to 1 in 10 people</w:t>
      </w:r>
    </w:p>
    <w:p w:rsidR="00625930" w:rsidRPr="005A7A4D" w:rsidRDefault="00625930" w:rsidP="00625930">
      <w:pPr>
        <w:pStyle w:val="EMEABodyText"/>
      </w:pPr>
      <w:r w:rsidRPr="005A7A4D">
        <w:t>Uncommon: may affect up to 1 in 100 people</w:t>
      </w:r>
    </w:p>
    <w:p w:rsidR="00625930" w:rsidRPr="005A7A4D" w:rsidRDefault="00625930" w:rsidP="008E6ED7">
      <w:pPr>
        <w:pStyle w:val="EMEABodyText"/>
      </w:pPr>
    </w:p>
    <w:p w:rsidR="006603C5" w:rsidRPr="005A7A4D" w:rsidRDefault="006603C5" w:rsidP="008E6ED7">
      <w:pPr>
        <w:pStyle w:val="EMEABodyText"/>
      </w:pPr>
      <w:r w:rsidRPr="005A7A4D">
        <w:t>Side effects reported in clinical studies for patients treated with Aprovel were:</w:t>
      </w:r>
    </w:p>
    <w:p w:rsidR="006603C5" w:rsidRPr="005A7A4D" w:rsidRDefault="006603C5" w:rsidP="00D82BCE">
      <w:pPr>
        <w:pStyle w:val="EMEABodyTextIndent"/>
        <w:numPr>
          <w:ilvl w:val="0"/>
          <w:numId w:val="3"/>
        </w:numPr>
        <w:ind w:left="567" w:hanging="567"/>
      </w:pPr>
      <w:r w:rsidRPr="005A7A4D">
        <w:t>Very common</w:t>
      </w:r>
      <w:r w:rsidR="00693C1E" w:rsidRPr="005A7A4D">
        <w:t xml:space="preserve"> (</w:t>
      </w:r>
      <w:r w:rsidR="00693C1E" w:rsidRPr="005A7A4D">
        <w:rPr>
          <w:szCs w:val="22"/>
        </w:rPr>
        <w:t>may affect more than 1 in 10 people)</w:t>
      </w:r>
      <w:r w:rsidRPr="005A7A4D">
        <w:t>: if you suffer from high blood pressure and type 2 diabetes with kidney disease, blood tests may show an increased level of potassium.</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Common</w:t>
      </w:r>
      <w:r w:rsidR="00693C1E" w:rsidRPr="005A7A4D">
        <w:t xml:space="preserve"> (</w:t>
      </w:r>
      <w:r w:rsidR="00693C1E" w:rsidRPr="005A7A4D">
        <w:rPr>
          <w:szCs w:val="22"/>
        </w:rPr>
        <w:t>may affect up to 1 10 people)</w:t>
      </w:r>
      <w:r w:rsidRPr="005A7A4D">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Uncommon</w:t>
      </w:r>
      <w:r w:rsidR="00693C1E" w:rsidRPr="005A7A4D">
        <w:t xml:space="preserve"> (</w:t>
      </w:r>
      <w:r w:rsidR="00693C1E" w:rsidRPr="005A7A4D">
        <w:rPr>
          <w:szCs w:val="22"/>
        </w:rPr>
        <w:t>may affect up to 1 in 100 people)</w:t>
      </w:r>
      <w:r w:rsidRPr="005A7A4D">
        <w:t>: heart rate increased, flushing, cough, diarrhoea, indigestion/heartburn, sexual dysfunction (problems with sexual performance), chest pain.</w:t>
      </w:r>
    </w:p>
    <w:p w:rsidR="006603C5" w:rsidRPr="005A7A4D" w:rsidRDefault="006603C5" w:rsidP="008E6ED7">
      <w:pPr>
        <w:pStyle w:val="EMEABodyText"/>
      </w:pPr>
    </w:p>
    <w:p w:rsidR="006603C5" w:rsidRPr="005A7A4D" w:rsidRDefault="006603C5" w:rsidP="008E6ED7">
      <w:pPr>
        <w:pStyle w:val="EMEABodyText"/>
      </w:pPr>
      <w:r w:rsidRPr="005A7A4D">
        <w:t xml:space="preserve">Some undesirable effects have been reported since marketing of </w:t>
      </w:r>
      <w:proofErr w:type="spellStart"/>
      <w:r w:rsidRPr="005A7A4D">
        <w:t>Aprovel</w:t>
      </w:r>
      <w:proofErr w:type="spellEnd"/>
      <w:r w:rsidRPr="005A7A4D">
        <w:t xml:space="preserve">. Undesirable effects where the frequency is not known are: feeling of spinning, headache, taste disturbance, ringing in the ears, </w:t>
      </w:r>
      <w:r w:rsidRPr="005A7A4D">
        <w:rPr>
          <w:szCs w:val="22"/>
        </w:rPr>
        <w:t xml:space="preserve">muscle cramps, </w:t>
      </w:r>
      <w:r w:rsidRPr="005A7A4D">
        <w:t>pain in joints and muscles,</w:t>
      </w:r>
      <w:r w:rsidR="00BC1B76" w:rsidRPr="005A7A4D">
        <w:t xml:space="preserve"> </w:t>
      </w:r>
      <w:r w:rsidR="001F3E35" w:rsidRPr="006F7592">
        <w:rPr>
          <w:szCs w:val="22"/>
          <w:lang w:val="en-US"/>
        </w:rPr>
        <w:t>decreased number of red blood cells (</w:t>
      </w:r>
      <w:proofErr w:type="spellStart"/>
      <w:r w:rsidR="001F3E35" w:rsidRPr="006F7592">
        <w:rPr>
          <w:szCs w:val="22"/>
          <w:lang w:val="en-US"/>
        </w:rPr>
        <w:t>anaemia</w:t>
      </w:r>
      <w:proofErr w:type="spellEnd"/>
      <w:r w:rsidR="001F3E35" w:rsidRPr="006F7592">
        <w:rPr>
          <w:szCs w:val="22"/>
          <w:lang w:val="en-US"/>
        </w:rPr>
        <w:t xml:space="preserve"> – symptoms may include tiredness, headaches, being short of breath when exercising, dizziness and looking pale),</w:t>
      </w:r>
      <w:r w:rsidR="001F3E35" w:rsidRPr="00733B7D">
        <w:rPr>
          <w:szCs w:val="22"/>
          <w:lang w:val="en-US"/>
        </w:rPr>
        <w:t xml:space="preserve"> </w:t>
      </w:r>
      <w:r w:rsidR="00BC1B76" w:rsidRPr="005A7A4D">
        <w:t>reduced number of platelets,</w:t>
      </w:r>
      <w:r w:rsidRPr="005A7A4D">
        <w:t xml:space="preserve"> abnormal liver function, increased blood potassium levels, impaired kidney function, inflammation of small blood vessels</w:t>
      </w:r>
      <w:r w:rsidRPr="005A7A4D">
        <w:rPr>
          <w:szCs w:val="22"/>
        </w:rPr>
        <w:t xml:space="preserve"> </w:t>
      </w:r>
      <w:r w:rsidRPr="005A7A4D">
        <w:rPr>
          <w:iCs/>
        </w:rPr>
        <w:t>mainly affecting the skin</w:t>
      </w:r>
      <w:r w:rsidRPr="005A7A4D">
        <w:rPr>
          <w:szCs w:val="22"/>
        </w:rPr>
        <w:t xml:space="preserve"> (a condition known as </w:t>
      </w:r>
      <w:proofErr w:type="spellStart"/>
      <w:r w:rsidRPr="005A7A4D">
        <w:rPr>
          <w:szCs w:val="22"/>
        </w:rPr>
        <w:t>leukocytoclastic</w:t>
      </w:r>
      <w:proofErr w:type="spellEnd"/>
      <w:r w:rsidRPr="005A7A4D">
        <w:rPr>
          <w:szCs w:val="22"/>
        </w:rPr>
        <w:t xml:space="preserve"> vasculitis)</w:t>
      </w:r>
      <w:r w:rsidR="00B03A13" w:rsidRPr="005A7A4D">
        <w:rPr>
          <w:szCs w:val="22"/>
        </w:rPr>
        <w:t>,</w:t>
      </w:r>
      <w:r w:rsidR="00520928" w:rsidRPr="005A7A4D">
        <w:rPr>
          <w:szCs w:val="22"/>
        </w:rPr>
        <w:t xml:space="preserve"> </w:t>
      </w:r>
      <w:r w:rsidR="00055ADD" w:rsidRPr="005A7A4D">
        <w:t>severe allergic reactions (anaphylactic shock)</w:t>
      </w:r>
      <w:r w:rsidR="006554B2" w:rsidRPr="006554B2">
        <w:rPr>
          <w:szCs w:val="22"/>
        </w:rPr>
        <w:t xml:space="preserve"> </w:t>
      </w:r>
      <w:r w:rsidR="006554B2">
        <w:rPr>
          <w:szCs w:val="22"/>
        </w:rPr>
        <w:t xml:space="preserve">and </w:t>
      </w:r>
      <w:r w:rsidR="006554B2" w:rsidRPr="00FC00C6">
        <w:t>low blood sugar levels</w:t>
      </w:r>
      <w:r w:rsidRPr="005A7A4D">
        <w:t>. Uncommon cases of jaundice (yellowing of the skin and/or whites of the eyes) have also been reported.</w:t>
      </w:r>
    </w:p>
    <w:p w:rsidR="006603C5" w:rsidRPr="005A7A4D" w:rsidRDefault="006603C5">
      <w:pPr>
        <w:pStyle w:val="EMEABodyText"/>
      </w:pPr>
    </w:p>
    <w:p w:rsidR="00660B4E" w:rsidRPr="005A7A4D" w:rsidRDefault="00660B4E" w:rsidP="00660B4E">
      <w:pPr>
        <w:pStyle w:val="EMEABodyText"/>
        <w:rPr>
          <w:u w:val="single"/>
        </w:rPr>
      </w:pPr>
      <w:r w:rsidRPr="005A7A4D">
        <w:rPr>
          <w:u w:val="single"/>
        </w:rPr>
        <w:t>Reporting of side effects</w:t>
      </w:r>
    </w:p>
    <w:p w:rsidR="006603C5" w:rsidRPr="005A7A4D" w:rsidRDefault="006603C5">
      <w:pPr>
        <w:pStyle w:val="EMEABodyText"/>
      </w:pPr>
      <w:r w:rsidRPr="005A7A4D">
        <w:t>If you get any side effects,</w:t>
      </w:r>
      <w:r w:rsidR="00B2234E" w:rsidRPr="005A7A4D">
        <w:t xml:space="preserve"> </w:t>
      </w:r>
      <w:r w:rsidRPr="005A7A4D">
        <w:t>talk to your doctor or pharmacist. This includes any possible side effects not listed in this leaflet.</w:t>
      </w:r>
      <w:r w:rsidR="00660B4E" w:rsidRPr="005A7A4D">
        <w:t xml:space="preserve"> You can also report side effects directly via </w:t>
      </w:r>
      <w:r w:rsidR="00660B4E" w:rsidRPr="0082357B">
        <w:rPr>
          <w:highlight w:val="lightGray"/>
        </w:rPr>
        <w:t xml:space="preserve">the national reporting system listed in </w:t>
      </w:r>
      <w:r w:rsidR="00660B4E" w:rsidRPr="0082357B">
        <w:rPr>
          <w:rStyle w:val="Hyperlink"/>
          <w:szCs w:val="24"/>
          <w:highlight w:val="lightGray"/>
          <w:u w:val="none"/>
          <w:lang w:eastAsia="zh-CN"/>
        </w:rPr>
        <w:t>Appendix V</w:t>
      </w:r>
      <w:r w:rsidR="00660B4E" w:rsidRPr="005A7A4D">
        <w:t>. By reporting side effects you can help provide more information on the safety of this medicine.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5.</w:t>
      </w:r>
      <w:r w:rsidRPr="005A7A4D">
        <w:rPr>
          <w:rFonts w:ascii="Times New Roman Bold" w:hAnsi="Times New Roman Bold"/>
          <w:caps w:val="0"/>
        </w:rPr>
        <w:tab/>
        <w:t>How to store Aprovel</w:t>
      </w:r>
    </w:p>
    <w:p w:rsidR="006603C5" w:rsidRPr="005A7A4D" w:rsidRDefault="006603C5" w:rsidP="008E6ED7">
      <w:pPr>
        <w:pStyle w:val="EMEAHeading1"/>
      </w:pPr>
    </w:p>
    <w:p w:rsidR="006603C5" w:rsidRPr="005A7A4D" w:rsidRDefault="006603C5" w:rsidP="008E6ED7">
      <w:pPr>
        <w:pStyle w:val="EMEABodyText"/>
      </w:pPr>
      <w:r w:rsidRPr="005A7A4D">
        <w:t>Keep this medicine out of the sight and reach of children.</w:t>
      </w:r>
    </w:p>
    <w:p w:rsidR="006603C5" w:rsidRPr="005A7A4D" w:rsidRDefault="006603C5">
      <w:pPr>
        <w:pStyle w:val="EMEABodyText"/>
      </w:pPr>
    </w:p>
    <w:p w:rsidR="006603C5" w:rsidRPr="005A7A4D" w:rsidRDefault="006603C5">
      <w:pPr>
        <w:pStyle w:val="EMEABodyText"/>
      </w:pPr>
      <w:r w:rsidRPr="005A7A4D">
        <w:t>Do not use this medicine after the expiry date which is stated on the carton and on the blister after EXP. The expiry date refers to the last day of that month.</w:t>
      </w:r>
    </w:p>
    <w:p w:rsidR="006603C5" w:rsidRPr="005A7A4D" w:rsidRDefault="006603C5">
      <w:pPr>
        <w:pStyle w:val="EMEABodyText"/>
      </w:pPr>
    </w:p>
    <w:p w:rsidR="006603C5" w:rsidRPr="005A7A4D" w:rsidRDefault="006603C5">
      <w:pPr>
        <w:pStyle w:val="EMEABodyText"/>
      </w:pPr>
      <w:r w:rsidRPr="005A7A4D">
        <w:t>Do not store above 30°C.</w:t>
      </w:r>
    </w:p>
    <w:p w:rsidR="006603C5" w:rsidRPr="005A7A4D" w:rsidRDefault="006603C5">
      <w:pPr>
        <w:pStyle w:val="EMEABodyText"/>
      </w:pPr>
    </w:p>
    <w:p w:rsidR="006603C5" w:rsidRPr="005A7A4D" w:rsidRDefault="006603C5" w:rsidP="008E6ED7">
      <w:pPr>
        <w:pStyle w:val="EMEABodyText"/>
      </w:pPr>
      <w:r w:rsidRPr="005A7A4D">
        <w:t>Do not throw away any medicines via wastewater or household waste. Ask your pharmacist how to throw away medicines you no longer use. These measures will help protect the environment.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6.</w:t>
      </w:r>
      <w:r w:rsidRPr="005A7A4D">
        <w:rPr>
          <w:rFonts w:ascii="Times New Roman Bold" w:hAnsi="Times New Roman Bold"/>
          <w:caps w:val="0"/>
        </w:rPr>
        <w:tab/>
        <w:t>Contents of the pack and other information</w:t>
      </w:r>
    </w:p>
    <w:p w:rsidR="006603C5" w:rsidRPr="005A7A4D" w:rsidRDefault="006603C5" w:rsidP="008E6ED7">
      <w:pPr>
        <w:pStyle w:val="EMEAHeading1"/>
      </w:pPr>
    </w:p>
    <w:p w:rsidR="006603C5" w:rsidRPr="005A7A4D" w:rsidRDefault="006603C5" w:rsidP="008E6ED7">
      <w:pPr>
        <w:pStyle w:val="EMEAHeading3"/>
      </w:pPr>
      <w:r w:rsidRPr="005A7A4D">
        <w:t>What Aprovel contains</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The active substance is irbesartan. Each tablet of </w:t>
      </w:r>
      <w:proofErr w:type="spellStart"/>
      <w:r w:rsidRPr="005A7A4D">
        <w:t>Aprovel</w:t>
      </w:r>
      <w:proofErr w:type="spellEnd"/>
      <w:r w:rsidRPr="005A7A4D">
        <w:t> 150 mg contains 150 mg irbesartan.</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The other ingredients are lactose monohydrate, microcrystalline cellulose, croscarmellose sodium, </w:t>
      </w:r>
      <w:proofErr w:type="spellStart"/>
      <w:r w:rsidRPr="005A7A4D">
        <w:t>hypromellose</w:t>
      </w:r>
      <w:proofErr w:type="spellEnd"/>
      <w:r w:rsidRPr="005A7A4D">
        <w:t>, silicon dioxide, magnesium stearate, titanium dioxide, macrogol 3000, carnauba wax.</w:t>
      </w:r>
      <w:r w:rsidR="00D830ED" w:rsidRPr="005A7A4D">
        <w:t xml:space="preserve"> Please see section 2 “</w:t>
      </w:r>
      <w:proofErr w:type="spellStart"/>
      <w:r w:rsidR="00D830ED" w:rsidRPr="005A7A4D">
        <w:t>Aprovel</w:t>
      </w:r>
      <w:proofErr w:type="spellEnd"/>
      <w:r w:rsidR="00D830ED" w:rsidRPr="005A7A4D">
        <w:t xml:space="preserve"> contains lactose”</w:t>
      </w:r>
      <w:r w:rsidR="00DF501F">
        <w:t>.</w:t>
      </w:r>
    </w:p>
    <w:p w:rsidR="006603C5" w:rsidRPr="005A7A4D" w:rsidRDefault="006603C5" w:rsidP="008E6ED7">
      <w:pPr>
        <w:pStyle w:val="EMEABodyText"/>
      </w:pPr>
    </w:p>
    <w:p w:rsidR="006603C5" w:rsidRPr="005A7A4D" w:rsidRDefault="006603C5" w:rsidP="008E6ED7">
      <w:pPr>
        <w:pStyle w:val="EMEAHeading3"/>
      </w:pPr>
      <w:r w:rsidRPr="005A7A4D">
        <w:t>What Aprovel looks like and contents of the pack</w:t>
      </w:r>
    </w:p>
    <w:p w:rsidR="006603C5" w:rsidRPr="005A7A4D" w:rsidRDefault="006603C5" w:rsidP="008E6ED7">
      <w:pPr>
        <w:pStyle w:val="EMEABodyText"/>
      </w:pPr>
      <w:proofErr w:type="spellStart"/>
      <w:r w:rsidRPr="005A7A4D">
        <w:t>Aprovel</w:t>
      </w:r>
      <w:proofErr w:type="spellEnd"/>
      <w:r w:rsidRPr="005A7A4D">
        <w:t> 150 mg film-coated tablets are white to off-white, biconvex, and oval-shaped with a heart debossed on one side and the number 2872 engraved on the other side.</w:t>
      </w:r>
    </w:p>
    <w:p w:rsidR="006603C5" w:rsidRPr="005A7A4D" w:rsidRDefault="006603C5" w:rsidP="008E6ED7">
      <w:pPr>
        <w:pStyle w:val="EMEABodyText"/>
      </w:pPr>
    </w:p>
    <w:p w:rsidR="006603C5" w:rsidRPr="005A7A4D" w:rsidRDefault="006603C5" w:rsidP="008E6ED7">
      <w:pPr>
        <w:pStyle w:val="EMEABodyText"/>
      </w:pPr>
      <w:proofErr w:type="spellStart"/>
      <w:r w:rsidRPr="005A7A4D">
        <w:t>Aprovel</w:t>
      </w:r>
      <w:proofErr w:type="spellEnd"/>
      <w:r w:rsidRPr="005A7A4D">
        <w:t> 150 mg film-coated tablets are supplied in blister packs of 14, 28, 30, 56, 84, 90 or 98 film-coated tablets. Unidose blister packs of 56 x 1 film-coated tablet for delivery in hospitals are also available.</w:t>
      </w:r>
    </w:p>
    <w:p w:rsidR="006603C5" w:rsidRPr="005A7A4D" w:rsidRDefault="006603C5" w:rsidP="008E6ED7">
      <w:pPr>
        <w:pStyle w:val="EMEABodyText"/>
      </w:pPr>
    </w:p>
    <w:p w:rsidR="006603C5" w:rsidRPr="005A7A4D" w:rsidRDefault="006603C5" w:rsidP="008E6ED7">
      <w:pPr>
        <w:pStyle w:val="EMEABodyText"/>
      </w:pPr>
      <w:r w:rsidRPr="005A7A4D">
        <w:t>Not all pack sizes may be marketed.</w:t>
      </w:r>
    </w:p>
    <w:p w:rsidR="006603C5" w:rsidRPr="005A7A4D" w:rsidRDefault="006603C5">
      <w:pPr>
        <w:pStyle w:val="EMEABodyText"/>
      </w:pPr>
    </w:p>
    <w:p w:rsidR="006603C5" w:rsidRPr="00667CD0" w:rsidRDefault="006603C5" w:rsidP="008E6ED7">
      <w:pPr>
        <w:pStyle w:val="EMEAHeading3"/>
        <w:rPr>
          <w:lang w:val="fr-FR"/>
        </w:rPr>
      </w:pPr>
      <w:r w:rsidRPr="00667CD0">
        <w:rPr>
          <w:lang w:val="fr-FR"/>
        </w:rPr>
        <w:t>Marketing Authorisation Holder:</w:t>
      </w:r>
    </w:p>
    <w:p w:rsidR="006603C5" w:rsidRPr="00667CD0" w:rsidRDefault="00787323" w:rsidP="008E6ED7">
      <w:pPr>
        <w:pStyle w:val="EMEAAddress"/>
        <w:rPr>
          <w:lang w:val="fr-FR"/>
        </w:rPr>
      </w:pPr>
      <w:r w:rsidRPr="00787323">
        <w:rPr>
          <w:lang w:val="fr-FR"/>
        </w:rPr>
        <w:t>sanofi-aventis groupe</w:t>
      </w:r>
      <w:r w:rsidR="006603C5" w:rsidRPr="00667CD0">
        <w:rPr>
          <w:lang w:val="fr-FR"/>
        </w:rPr>
        <w:br/>
        <w:t>54</w:t>
      </w:r>
      <w:r w:rsidR="00693C1E" w:rsidRPr="00667CD0">
        <w:rPr>
          <w:lang w:val="fr-FR"/>
        </w:rPr>
        <w:t>,</w:t>
      </w:r>
      <w:r w:rsidR="006603C5" w:rsidRPr="00667CD0">
        <w:rPr>
          <w:lang w:val="fr-FR"/>
        </w:rPr>
        <w:t xml:space="preserve"> rue La Boétie</w:t>
      </w:r>
      <w:r w:rsidR="006603C5" w:rsidRPr="00667CD0">
        <w:rPr>
          <w:lang w:val="fr-FR"/>
        </w:rPr>
        <w:br/>
      </w:r>
      <w:r w:rsidR="00693C1E" w:rsidRPr="00667CD0">
        <w:rPr>
          <w:lang w:val="fr-FR"/>
        </w:rPr>
        <w:t>F-</w:t>
      </w:r>
      <w:r w:rsidR="006603C5" w:rsidRPr="00667CD0">
        <w:rPr>
          <w:lang w:val="fr-FR"/>
        </w:rPr>
        <w:t>75008 Paris - France</w:t>
      </w:r>
    </w:p>
    <w:p w:rsidR="006603C5" w:rsidRPr="00667CD0" w:rsidRDefault="006603C5" w:rsidP="008E6ED7">
      <w:pPr>
        <w:pStyle w:val="EMEABodyText"/>
        <w:rPr>
          <w:lang w:val="fr-FR"/>
        </w:rPr>
      </w:pPr>
    </w:p>
    <w:p w:rsidR="006603C5" w:rsidRPr="00667CD0" w:rsidRDefault="006603C5" w:rsidP="008E6ED7">
      <w:pPr>
        <w:pStyle w:val="EMEAHeading3"/>
        <w:rPr>
          <w:lang w:val="fr-FR"/>
        </w:rPr>
      </w:pPr>
      <w:r w:rsidRPr="00667CD0">
        <w:rPr>
          <w:lang w:val="fr-FR"/>
        </w:rPr>
        <w:t>Manufacturer:</w:t>
      </w:r>
    </w:p>
    <w:p w:rsidR="006603C5" w:rsidRPr="00667CD0" w:rsidRDefault="006603C5" w:rsidP="008E6ED7">
      <w:pPr>
        <w:pStyle w:val="EMEAAddress"/>
        <w:rPr>
          <w:lang w:val="fr-FR"/>
        </w:rPr>
      </w:pPr>
      <w:r w:rsidRPr="00667CD0">
        <w:rPr>
          <w:lang w:val="fr-FR"/>
        </w:rPr>
        <w:t>SANOFI WINTHROP INDUSTRIE</w:t>
      </w:r>
      <w:r w:rsidRPr="00667CD0">
        <w:rPr>
          <w:lang w:val="fr-FR"/>
        </w:rPr>
        <w:br/>
        <w:t>1, rue de la Vierge</w:t>
      </w:r>
      <w:r w:rsidRPr="00667CD0">
        <w:rPr>
          <w:lang w:val="fr-FR"/>
        </w:rPr>
        <w:br/>
        <w:t>Ambarès &amp; Lagrave</w:t>
      </w:r>
      <w:r w:rsidRPr="00667CD0">
        <w:rPr>
          <w:lang w:val="fr-FR"/>
        </w:rPr>
        <w:br/>
        <w:t>F-33565 Carbon Blanc Cedex - France</w:t>
      </w:r>
    </w:p>
    <w:p w:rsidR="006603C5" w:rsidRPr="00667CD0" w:rsidRDefault="006603C5" w:rsidP="008E6ED7">
      <w:pPr>
        <w:pStyle w:val="EMEAAddress"/>
        <w:rPr>
          <w:lang w:val="fr-FR"/>
        </w:rPr>
      </w:pPr>
    </w:p>
    <w:p w:rsidR="006603C5" w:rsidRPr="00667CD0" w:rsidRDefault="006603C5" w:rsidP="008E6ED7">
      <w:pPr>
        <w:pStyle w:val="EMEAAddress"/>
        <w:rPr>
          <w:lang w:val="fr-FR"/>
        </w:rPr>
      </w:pPr>
      <w:r w:rsidRPr="00667CD0">
        <w:rPr>
          <w:lang w:val="fr-FR"/>
        </w:rPr>
        <w:t>SANOFI WINTHROP INDUSTRIE</w:t>
      </w:r>
      <w:r w:rsidRPr="00667CD0">
        <w:rPr>
          <w:lang w:val="fr-FR"/>
        </w:rPr>
        <w:br/>
        <w:t>30-36 Avenue Gustave Eiffel, BP 7166</w:t>
      </w:r>
      <w:r w:rsidRPr="00667CD0">
        <w:rPr>
          <w:lang w:val="fr-FR"/>
        </w:rPr>
        <w:br/>
        <w:t>F-37071 Tours Cedex 2 - France</w:t>
      </w:r>
    </w:p>
    <w:p w:rsidR="006603C5" w:rsidRPr="00667CD0" w:rsidRDefault="006603C5" w:rsidP="008E6ED7">
      <w:pPr>
        <w:pStyle w:val="EMEAAddress"/>
        <w:rPr>
          <w:lang w:val="fr-FR"/>
        </w:rPr>
      </w:pPr>
    </w:p>
    <w:p w:rsidR="006603C5" w:rsidRDefault="006603C5" w:rsidP="008E6ED7">
      <w:pPr>
        <w:pStyle w:val="EMEAAddress"/>
        <w:rPr>
          <w:lang w:val="fr-FR"/>
        </w:rPr>
      </w:pPr>
      <w:r w:rsidRPr="00667CD0">
        <w:rPr>
          <w:lang w:val="fr-FR"/>
        </w:rPr>
        <w:t>CHINOIN PRIVATE CO. LTD.</w:t>
      </w:r>
      <w:r w:rsidRPr="00667CD0">
        <w:rPr>
          <w:lang w:val="fr-FR"/>
        </w:rPr>
        <w:br/>
        <w:t>Lévai u.5.</w:t>
      </w:r>
      <w:r w:rsidRPr="00667CD0">
        <w:rPr>
          <w:lang w:val="fr-FR"/>
        </w:rPr>
        <w:br/>
        <w:t xml:space="preserve">2112 </w:t>
      </w:r>
      <w:proofErr w:type="spellStart"/>
      <w:r w:rsidRPr="00667CD0">
        <w:rPr>
          <w:lang w:val="fr-FR"/>
        </w:rPr>
        <w:t>Veresegyház</w:t>
      </w:r>
      <w:proofErr w:type="spellEnd"/>
      <w:r w:rsidRPr="00667CD0">
        <w:rPr>
          <w:lang w:val="fr-FR"/>
        </w:rPr>
        <w:t> </w:t>
      </w:r>
      <w:r w:rsidR="00D440A4">
        <w:rPr>
          <w:lang w:val="fr-FR"/>
        </w:rPr>
        <w:t>–</w:t>
      </w:r>
      <w:r w:rsidRPr="00563E7B">
        <w:rPr>
          <w:lang w:val="fr-FR"/>
        </w:rPr>
        <w:t> </w:t>
      </w:r>
      <w:proofErr w:type="spellStart"/>
      <w:r w:rsidRPr="00563E7B">
        <w:rPr>
          <w:lang w:val="fr-FR"/>
        </w:rPr>
        <w:t>Hungary</w:t>
      </w:r>
      <w:proofErr w:type="spellEnd"/>
    </w:p>
    <w:p w:rsidR="00D440A4" w:rsidRDefault="00D440A4" w:rsidP="00563E7B">
      <w:pPr>
        <w:pStyle w:val="EMEABodyText"/>
        <w:rPr>
          <w:lang w:val="fr-FR"/>
        </w:rPr>
      </w:pPr>
    </w:p>
    <w:p w:rsidR="00D440A4" w:rsidRPr="005D0F57" w:rsidRDefault="00D440A4" w:rsidP="00D440A4">
      <w:pPr>
        <w:autoSpaceDE w:val="0"/>
        <w:autoSpaceDN w:val="0"/>
        <w:rPr>
          <w:rFonts w:ascii="TimesNewRomanPSMT" w:hAnsi="TimesNewRomanPSMT"/>
          <w:sz w:val="21"/>
          <w:szCs w:val="21"/>
          <w:lang w:val="it-IT"/>
        </w:rPr>
      </w:pPr>
      <w:r w:rsidRPr="005D0F57">
        <w:rPr>
          <w:rFonts w:ascii="TimesNewRomanPSMT" w:hAnsi="TimesNewRomanPSMT"/>
          <w:sz w:val="21"/>
          <w:szCs w:val="21"/>
          <w:lang w:val="it-IT"/>
        </w:rPr>
        <w:t>SANOFI-AVENTIS, S.A.</w:t>
      </w:r>
    </w:p>
    <w:p w:rsidR="00D440A4" w:rsidRPr="005D0F57" w:rsidRDefault="00D440A4" w:rsidP="00D440A4">
      <w:pPr>
        <w:autoSpaceDE w:val="0"/>
        <w:autoSpaceDN w:val="0"/>
        <w:rPr>
          <w:rFonts w:ascii="TimesNewRomanPSMT" w:hAnsi="TimesNewRomanPSMT"/>
          <w:sz w:val="21"/>
          <w:szCs w:val="21"/>
          <w:lang w:val="it-IT"/>
        </w:rPr>
      </w:pPr>
      <w:r w:rsidRPr="005D0F57">
        <w:rPr>
          <w:rFonts w:ascii="TimesNewRomanPSMT" w:hAnsi="TimesNewRomanPSMT"/>
          <w:sz w:val="21"/>
          <w:szCs w:val="21"/>
          <w:lang w:val="it-IT"/>
        </w:rPr>
        <w:t>Ctra. C-35 (La Batlloria-Hostalric), km. 63.09</w:t>
      </w:r>
    </w:p>
    <w:p w:rsidR="00D440A4" w:rsidRDefault="00D440A4" w:rsidP="00D440A4">
      <w:pPr>
        <w:autoSpaceDE w:val="0"/>
        <w:autoSpaceDN w:val="0"/>
        <w:rPr>
          <w:rFonts w:ascii="TimesNewRomanPSMT" w:hAnsi="TimesNewRomanPSMT"/>
          <w:sz w:val="21"/>
          <w:szCs w:val="21"/>
          <w:lang w:val="en-US"/>
        </w:rPr>
      </w:pPr>
      <w:r>
        <w:rPr>
          <w:rFonts w:ascii="TimesNewRomanPSMT" w:hAnsi="TimesNewRomanPSMT"/>
          <w:sz w:val="21"/>
          <w:szCs w:val="21"/>
          <w:lang w:val="en-US"/>
        </w:rPr>
        <w:t xml:space="preserve">17404 </w:t>
      </w:r>
      <w:proofErr w:type="spellStart"/>
      <w:r>
        <w:rPr>
          <w:rFonts w:ascii="TimesNewRomanPSMT" w:hAnsi="TimesNewRomanPSMT"/>
          <w:sz w:val="21"/>
          <w:szCs w:val="21"/>
          <w:lang w:val="en-US"/>
        </w:rPr>
        <w:t>Riells</w:t>
      </w:r>
      <w:proofErr w:type="spellEnd"/>
      <w:r>
        <w:rPr>
          <w:rFonts w:ascii="TimesNewRomanPSMT" w:hAnsi="TimesNewRomanPSMT"/>
          <w:sz w:val="21"/>
          <w:szCs w:val="21"/>
          <w:lang w:val="en-US"/>
        </w:rPr>
        <w:t xml:space="preserve"> </w:t>
      </w:r>
      <w:proofErr w:type="spellStart"/>
      <w:r>
        <w:rPr>
          <w:rFonts w:ascii="TimesNewRomanPSMT" w:hAnsi="TimesNewRomanPSMT"/>
          <w:sz w:val="21"/>
          <w:szCs w:val="21"/>
          <w:lang w:val="en-US"/>
        </w:rPr>
        <w:t>i</w:t>
      </w:r>
      <w:proofErr w:type="spellEnd"/>
      <w:r>
        <w:rPr>
          <w:rFonts w:ascii="TimesNewRomanPSMT" w:hAnsi="TimesNewRomanPSMT"/>
          <w:sz w:val="21"/>
          <w:szCs w:val="21"/>
          <w:lang w:val="en-US"/>
        </w:rPr>
        <w:t xml:space="preserve"> </w:t>
      </w:r>
      <w:proofErr w:type="spellStart"/>
      <w:r>
        <w:rPr>
          <w:rFonts w:ascii="TimesNewRomanPSMT" w:hAnsi="TimesNewRomanPSMT"/>
          <w:sz w:val="21"/>
          <w:szCs w:val="21"/>
          <w:lang w:val="en-US"/>
        </w:rPr>
        <w:t>Viabrea</w:t>
      </w:r>
      <w:proofErr w:type="spellEnd"/>
      <w:r>
        <w:rPr>
          <w:rFonts w:ascii="TimesNewRomanPSMT" w:hAnsi="TimesNewRomanPSMT"/>
          <w:sz w:val="21"/>
          <w:szCs w:val="21"/>
          <w:lang w:val="en-US"/>
        </w:rPr>
        <w:t xml:space="preserve"> (Girona) - Spain</w:t>
      </w:r>
    </w:p>
    <w:p w:rsidR="00D440A4" w:rsidRPr="00D440A4" w:rsidRDefault="00D440A4" w:rsidP="00563E7B">
      <w:pPr>
        <w:pStyle w:val="EMEABodyText"/>
        <w:rPr>
          <w:lang w:val="en-US"/>
        </w:rPr>
      </w:pPr>
    </w:p>
    <w:p w:rsidR="000755EE" w:rsidRPr="005A7A4D" w:rsidRDefault="000755EE">
      <w:pPr>
        <w:pStyle w:val="EMEABodyText"/>
      </w:pPr>
    </w:p>
    <w:p w:rsidR="006603C5" w:rsidRPr="005A7A4D" w:rsidRDefault="006603C5">
      <w:pPr>
        <w:pStyle w:val="EMEABodyText"/>
      </w:pPr>
      <w:r w:rsidRPr="005A7A4D">
        <w:t>For any information about this medicinal product, please contact the local representative of the Marketing Authorisation Holder.</w:t>
      </w:r>
    </w:p>
    <w:p w:rsidR="006603C5" w:rsidRPr="005A7A4D" w:rsidRDefault="006603C5">
      <w:pPr>
        <w:pStyle w:val="EMEABodyText"/>
      </w:pPr>
    </w:p>
    <w:tbl>
      <w:tblPr>
        <w:tblW w:w="9322" w:type="dxa"/>
        <w:tblLayout w:type="fixed"/>
        <w:tblLook w:val="0000" w:firstRow="0" w:lastRow="0" w:firstColumn="0" w:lastColumn="0" w:noHBand="0" w:noVBand="0"/>
      </w:tblPr>
      <w:tblGrid>
        <w:gridCol w:w="4644"/>
        <w:gridCol w:w="4678"/>
      </w:tblGrid>
      <w:tr w:rsidR="006603C5" w:rsidRPr="00563E7B" w:rsidTr="008E6ED7">
        <w:trPr>
          <w:cantSplit/>
        </w:trPr>
        <w:tc>
          <w:tcPr>
            <w:tcW w:w="4644" w:type="dxa"/>
          </w:tcPr>
          <w:p w:rsidR="006603C5" w:rsidRPr="00667CD0" w:rsidRDefault="006603C5">
            <w:pPr>
              <w:rPr>
                <w:b/>
                <w:bCs/>
                <w:lang w:val="fr-FR"/>
              </w:rPr>
            </w:pPr>
            <w:proofErr w:type="spellStart"/>
            <w:r w:rsidRPr="00667CD0">
              <w:rPr>
                <w:b/>
                <w:bCs/>
                <w:lang w:val="fr-FR"/>
              </w:rPr>
              <w:t>België</w:t>
            </w:r>
            <w:proofErr w:type="spellEnd"/>
            <w:r w:rsidRPr="00667CD0">
              <w:rPr>
                <w:b/>
                <w:bCs/>
                <w:lang w:val="fr-FR"/>
              </w:rPr>
              <w:t>/Belgique/</w:t>
            </w:r>
            <w:proofErr w:type="spellStart"/>
            <w:r w:rsidRPr="00667CD0">
              <w:rPr>
                <w:b/>
                <w:bCs/>
                <w:lang w:val="fr-FR"/>
              </w:rPr>
              <w:t>Belgien</w:t>
            </w:r>
            <w:proofErr w:type="spellEnd"/>
          </w:p>
          <w:p w:rsidR="006603C5" w:rsidRPr="00667CD0" w:rsidRDefault="00693C1E">
            <w:pPr>
              <w:rPr>
                <w:lang w:val="fr-FR"/>
              </w:rPr>
            </w:pPr>
            <w:r w:rsidRPr="00667CD0">
              <w:rPr>
                <w:snapToGrid w:val="0"/>
                <w:lang w:val="fr-FR"/>
              </w:rPr>
              <w:t>S</w:t>
            </w:r>
            <w:r w:rsidR="006603C5" w:rsidRPr="00667CD0">
              <w:rPr>
                <w:snapToGrid w:val="0"/>
                <w:lang w:val="fr-FR"/>
              </w:rPr>
              <w:t>anofi Belgium</w:t>
            </w:r>
          </w:p>
          <w:p w:rsidR="006603C5" w:rsidRPr="00667CD0" w:rsidRDefault="006603C5">
            <w:pPr>
              <w:rPr>
                <w:snapToGrid w:val="0"/>
                <w:lang w:val="fr-FR"/>
              </w:rPr>
            </w:pPr>
            <w:r w:rsidRPr="00667CD0">
              <w:rPr>
                <w:lang w:val="fr-FR"/>
              </w:rPr>
              <w:t xml:space="preserve">Tél/Tel: </w:t>
            </w:r>
            <w:r w:rsidRPr="00667CD0">
              <w:rPr>
                <w:snapToGrid w:val="0"/>
                <w:lang w:val="fr-FR"/>
              </w:rPr>
              <w:t>+32 (0)2 710 54 00</w:t>
            </w:r>
          </w:p>
          <w:p w:rsidR="006603C5" w:rsidRPr="00667CD0" w:rsidRDefault="006603C5">
            <w:pPr>
              <w:rPr>
                <w:lang w:val="fr-FR"/>
              </w:rPr>
            </w:pPr>
          </w:p>
        </w:tc>
        <w:tc>
          <w:tcPr>
            <w:tcW w:w="4678" w:type="dxa"/>
          </w:tcPr>
          <w:p w:rsidR="004F5FF9" w:rsidRPr="00667CD0" w:rsidRDefault="004F5FF9" w:rsidP="004F5FF9">
            <w:pPr>
              <w:rPr>
                <w:b/>
                <w:bCs/>
                <w:lang w:val="fr-FR"/>
              </w:rPr>
            </w:pPr>
            <w:r w:rsidRPr="00667CD0">
              <w:rPr>
                <w:b/>
                <w:bCs/>
                <w:lang w:val="fr-FR"/>
              </w:rPr>
              <w:t>Lietuva</w:t>
            </w:r>
          </w:p>
          <w:p w:rsidR="004F5FF9" w:rsidRPr="00667CD0" w:rsidRDefault="004F5FF9" w:rsidP="004F5FF9">
            <w:pPr>
              <w:rPr>
                <w:lang w:val="fr-FR"/>
              </w:rPr>
            </w:pPr>
            <w:r w:rsidRPr="00667CD0">
              <w:rPr>
                <w:lang w:val="fr-FR"/>
              </w:rPr>
              <w:t>UAB sanofi-aventis Lietuva</w:t>
            </w:r>
          </w:p>
          <w:p w:rsidR="004F5FF9" w:rsidRPr="00667CD0" w:rsidRDefault="004F5FF9" w:rsidP="004F5FF9">
            <w:pPr>
              <w:rPr>
                <w:lang w:val="fr-FR"/>
              </w:rPr>
            </w:pPr>
            <w:r w:rsidRPr="00667CD0">
              <w:rPr>
                <w:lang w:val="fr-FR"/>
              </w:rPr>
              <w:t>Tel: +370 5 2755224</w:t>
            </w:r>
          </w:p>
          <w:p w:rsidR="006603C5" w:rsidRPr="00667CD0" w:rsidRDefault="006603C5" w:rsidP="004F5FF9">
            <w:pPr>
              <w:rPr>
                <w:lang w:val="fr-FR"/>
              </w:rPr>
            </w:pPr>
          </w:p>
        </w:tc>
      </w:tr>
      <w:tr w:rsidR="006603C5" w:rsidRPr="0036033E" w:rsidTr="008E6ED7">
        <w:trPr>
          <w:cantSplit/>
        </w:trPr>
        <w:tc>
          <w:tcPr>
            <w:tcW w:w="4644" w:type="dxa"/>
          </w:tcPr>
          <w:p w:rsidR="006603C5" w:rsidRPr="005D0F57" w:rsidRDefault="006603C5">
            <w:pPr>
              <w:rPr>
                <w:b/>
                <w:lang w:val="it-IT"/>
              </w:rPr>
            </w:pPr>
            <w:proofErr w:type="spellStart"/>
            <w:r w:rsidRPr="005A7A4D">
              <w:rPr>
                <w:b/>
                <w:bCs/>
              </w:rPr>
              <w:t>България</w:t>
            </w:r>
            <w:proofErr w:type="spellEnd"/>
          </w:p>
          <w:p w:rsidR="006603C5" w:rsidRPr="005D0F57" w:rsidRDefault="00E45679">
            <w:pPr>
              <w:rPr>
                <w:lang w:val="it-IT"/>
              </w:rPr>
            </w:pPr>
            <w:r w:rsidRPr="005D0F57">
              <w:rPr>
                <w:lang w:val="it-IT"/>
              </w:rPr>
              <w:t>Sanofi</w:t>
            </w:r>
            <w:r w:rsidR="006603C5" w:rsidRPr="005D0F57">
              <w:rPr>
                <w:lang w:val="it-IT"/>
              </w:rPr>
              <w:t xml:space="preserve"> Bulgaria EOOD</w:t>
            </w:r>
          </w:p>
          <w:p w:rsidR="006603C5" w:rsidRPr="005D0F57" w:rsidRDefault="006603C5">
            <w:pPr>
              <w:rPr>
                <w:rFonts w:cs="Arial"/>
                <w:szCs w:val="22"/>
                <w:lang w:val="it-IT"/>
              </w:rPr>
            </w:pPr>
            <w:proofErr w:type="spellStart"/>
            <w:r w:rsidRPr="005A7A4D">
              <w:rPr>
                <w:bCs/>
                <w:szCs w:val="22"/>
              </w:rPr>
              <w:t>Тел</w:t>
            </w:r>
            <w:proofErr w:type="spellEnd"/>
            <w:r w:rsidRPr="005D0F57">
              <w:rPr>
                <w:szCs w:val="22"/>
                <w:lang w:val="it-IT"/>
              </w:rPr>
              <w:t>.</w:t>
            </w:r>
            <w:r w:rsidRPr="005D0F57">
              <w:rPr>
                <w:bCs/>
                <w:szCs w:val="22"/>
                <w:lang w:val="it-IT"/>
              </w:rPr>
              <w:t>: +</w:t>
            </w:r>
            <w:r w:rsidRPr="005D0F57">
              <w:rPr>
                <w:szCs w:val="22"/>
                <w:lang w:val="it-IT"/>
              </w:rPr>
              <w:t>359 (0)2</w:t>
            </w:r>
            <w:r w:rsidRPr="005D0F57">
              <w:rPr>
                <w:rFonts w:cs="Arial"/>
                <w:szCs w:val="22"/>
                <w:lang w:val="it-IT"/>
              </w:rPr>
              <w:t xml:space="preserve"> 970 53 00</w:t>
            </w:r>
          </w:p>
          <w:p w:rsidR="006603C5" w:rsidRPr="005D0F57" w:rsidRDefault="006603C5">
            <w:pPr>
              <w:rPr>
                <w:lang w:val="it-IT"/>
              </w:rPr>
            </w:pPr>
          </w:p>
        </w:tc>
        <w:tc>
          <w:tcPr>
            <w:tcW w:w="4678" w:type="dxa"/>
          </w:tcPr>
          <w:p w:rsidR="004F5FF9" w:rsidRPr="00667CD0" w:rsidRDefault="004F5FF9" w:rsidP="004F5FF9">
            <w:pPr>
              <w:rPr>
                <w:b/>
                <w:bCs/>
                <w:lang w:val="fr-FR"/>
              </w:rPr>
            </w:pPr>
            <w:r w:rsidRPr="00667CD0">
              <w:rPr>
                <w:b/>
                <w:bCs/>
                <w:lang w:val="fr-FR"/>
              </w:rPr>
              <w:t>Luxembourg/Luxemburg</w:t>
            </w:r>
          </w:p>
          <w:p w:rsidR="004F5FF9" w:rsidRPr="00667CD0" w:rsidRDefault="00693C1E" w:rsidP="004F5FF9">
            <w:pPr>
              <w:rPr>
                <w:snapToGrid w:val="0"/>
                <w:lang w:val="fr-FR"/>
              </w:rPr>
            </w:pPr>
            <w:r w:rsidRPr="00667CD0">
              <w:rPr>
                <w:snapToGrid w:val="0"/>
                <w:lang w:val="fr-FR"/>
              </w:rPr>
              <w:t>S</w:t>
            </w:r>
            <w:r w:rsidR="004F5FF9" w:rsidRPr="00667CD0">
              <w:rPr>
                <w:snapToGrid w:val="0"/>
                <w:lang w:val="fr-FR"/>
              </w:rPr>
              <w:t xml:space="preserve">anofi Belgium </w:t>
            </w:r>
          </w:p>
          <w:p w:rsidR="004F5FF9" w:rsidRPr="00667CD0" w:rsidRDefault="004F5FF9" w:rsidP="004F5FF9">
            <w:pPr>
              <w:rPr>
                <w:lang w:val="fr-FR"/>
              </w:rPr>
            </w:pPr>
            <w:r w:rsidRPr="00667CD0">
              <w:rPr>
                <w:lang w:val="fr-FR"/>
              </w:rPr>
              <w:t xml:space="preserve">Tél/Tel: </w:t>
            </w:r>
            <w:r w:rsidRPr="00667CD0">
              <w:rPr>
                <w:snapToGrid w:val="0"/>
                <w:lang w:val="fr-FR"/>
              </w:rPr>
              <w:t>+32 (0)2 710 54 00 (</w:t>
            </w:r>
            <w:r w:rsidRPr="00667CD0">
              <w:rPr>
                <w:lang w:val="fr-FR"/>
              </w:rPr>
              <w:t>Belgique/</w:t>
            </w:r>
            <w:proofErr w:type="spellStart"/>
            <w:r w:rsidRPr="00667CD0">
              <w:rPr>
                <w:lang w:val="fr-FR"/>
              </w:rPr>
              <w:t>Belgien</w:t>
            </w:r>
            <w:proofErr w:type="spellEnd"/>
            <w:r w:rsidRPr="00667CD0">
              <w:rPr>
                <w:lang w:val="fr-FR"/>
              </w:rPr>
              <w:t>)</w:t>
            </w:r>
          </w:p>
          <w:p w:rsidR="006603C5" w:rsidRPr="00667CD0" w:rsidRDefault="006603C5" w:rsidP="004F5FF9">
            <w:pPr>
              <w:rPr>
                <w:lang w:val="fr-FR"/>
              </w:rPr>
            </w:pPr>
          </w:p>
        </w:tc>
      </w:tr>
      <w:tr w:rsidR="006603C5" w:rsidRPr="00563E7B" w:rsidTr="008E6ED7">
        <w:trPr>
          <w:cantSplit/>
        </w:trPr>
        <w:tc>
          <w:tcPr>
            <w:tcW w:w="4644" w:type="dxa"/>
          </w:tcPr>
          <w:p w:rsidR="006603C5" w:rsidRPr="005D0F57" w:rsidRDefault="006603C5">
            <w:pPr>
              <w:rPr>
                <w:b/>
                <w:lang w:val="sv-SE"/>
              </w:rPr>
            </w:pPr>
            <w:r w:rsidRPr="005D0F57">
              <w:rPr>
                <w:b/>
                <w:lang w:val="sv-SE"/>
              </w:rPr>
              <w:t>Česká republika</w:t>
            </w:r>
          </w:p>
          <w:p w:rsidR="006603C5" w:rsidRPr="005D0F57" w:rsidRDefault="006603C5">
            <w:pPr>
              <w:rPr>
                <w:lang w:val="sv-SE"/>
              </w:rPr>
            </w:pPr>
            <w:r w:rsidRPr="005D0F57">
              <w:rPr>
                <w:lang w:val="sv-SE"/>
              </w:rPr>
              <w:t>sanofi-aventis, s.r.o.</w:t>
            </w:r>
          </w:p>
          <w:p w:rsidR="006603C5" w:rsidRPr="005A7A4D" w:rsidRDefault="006603C5">
            <w:r w:rsidRPr="005A7A4D">
              <w:t>Tel: +420 233 086 111</w:t>
            </w:r>
          </w:p>
          <w:p w:rsidR="006603C5" w:rsidRPr="005A7A4D" w:rsidRDefault="006603C5"/>
        </w:tc>
        <w:tc>
          <w:tcPr>
            <w:tcW w:w="4678" w:type="dxa"/>
          </w:tcPr>
          <w:p w:rsidR="004F5FF9" w:rsidRPr="005D0F57" w:rsidRDefault="004F5FF9" w:rsidP="004F5FF9">
            <w:pPr>
              <w:rPr>
                <w:b/>
                <w:bCs/>
              </w:rPr>
            </w:pPr>
            <w:proofErr w:type="spellStart"/>
            <w:r w:rsidRPr="005D0F57">
              <w:rPr>
                <w:b/>
                <w:bCs/>
              </w:rPr>
              <w:t>Magyarország</w:t>
            </w:r>
            <w:proofErr w:type="spellEnd"/>
          </w:p>
          <w:p w:rsidR="004F5FF9" w:rsidRPr="005D0F57" w:rsidRDefault="006E3098" w:rsidP="004F5FF9">
            <w:r w:rsidRPr="005D0F57">
              <w:t xml:space="preserve">SANOFI-AVENTIS </w:t>
            </w:r>
            <w:proofErr w:type="spellStart"/>
            <w:r w:rsidRPr="005D0F57">
              <w:t>Zrt</w:t>
            </w:r>
            <w:proofErr w:type="spellEnd"/>
            <w:r w:rsidRPr="005D0F57">
              <w:t>.</w:t>
            </w:r>
          </w:p>
          <w:p w:rsidR="004F5FF9" w:rsidRPr="005D0F57" w:rsidRDefault="004F5FF9" w:rsidP="004F5FF9">
            <w:r w:rsidRPr="005D0F57">
              <w:t>Tel.: +36 1 505 0050</w:t>
            </w:r>
          </w:p>
          <w:p w:rsidR="006603C5" w:rsidRPr="005D0F57" w:rsidRDefault="006603C5" w:rsidP="004F5FF9"/>
        </w:tc>
      </w:tr>
      <w:tr w:rsidR="006603C5" w:rsidRPr="00563E7B" w:rsidTr="008E6ED7">
        <w:trPr>
          <w:cantSplit/>
        </w:trPr>
        <w:tc>
          <w:tcPr>
            <w:tcW w:w="4644" w:type="dxa"/>
          </w:tcPr>
          <w:p w:rsidR="006603C5" w:rsidRPr="005A7A4D" w:rsidRDefault="006603C5">
            <w:pPr>
              <w:rPr>
                <w:b/>
                <w:bCs/>
              </w:rPr>
            </w:pPr>
            <w:r w:rsidRPr="005A7A4D">
              <w:rPr>
                <w:b/>
                <w:bCs/>
              </w:rPr>
              <w:t>Danmark</w:t>
            </w:r>
          </w:p>
          <w:p w:rsidR="006603C5" w:rsidRPr="005A7A4D" w:rsidRDefault="00C01998">
            <w:r>
              <w:t>Sanofi A/S</w:t>
            </w:r>
          </w:p>
          <w:p w:rsidR="006603C5" w:rsidRPr="005A7A4D" w:rsidRDefault="006603C5">
            <w:proofErr w:type="spellStart"/>
            <w:r w:rsidRPr="005A7A4D">
              <w:t>Tlf</w:t>
            </w:r>
            <w:proofErr w:type="spellEnd"/>
            <w:r w:rsidRPr="005A7A4D">
              <w:t>: +45 45 16 70 00</w:t>
            </w:r>
          </w:p>
          <w:p w:rsidR="006603C5" w:rsidRPr="005A7A4D" w:rsidRDefault="006603C5"/>
        </w:tc>
        <w:tc>
          <w:tcPr>
            <w:tcW w:w="4678" w:type="dxa"/>
          </w:tcPr>
          <w:p w:rsidR="004F5FF9" w:rsidRPr="005D0F57" w:rsidRDefault="004F5FF9" w:rsidP="004F5FF9">
            <w:pPr>
              <w:rPr>
                <w:b/>
                <w:bCs/>
                <w:lang w:val="it-IT"/>
              </w:rPr>
            </w:pPr>
            <w:r w:rsidRPr="005D0F57">
              <w:rPr>
                <w:b/>
                <w:bCs/>
                <w:lang w:val="it-IT"/>
              </w:rPr>
              <w:t>Malta</w:t>
            </w:r>
          </w:p>
          <w:p w:rsidR="004F5FF9" w:rsidRPr="005D0F57" w:rsidRDefault="00C01998" w:rsidP="004F5FF9">
            <w:pPr>
              <w:rPr>
                <w:lang w:val="it-IT"/>
              </w:rPr>
            </w:pPr>
            <w:r w:rsidRPr="005D0F57">
              <w:rPr>
                <w:lang w:val="it-IT"/>
              </w:rPr>
              <w:t>Sanofi S.</w:t>
            </w:r>
            <w:r w:rsidR="006D6C3B">
              <w:rPr>
                <w:lang w:val="it-IT"/>
              </w:rPr>
              <w:t>r.l.</w:t>
            </w:r>
          </w:p>
          <w:p w:rsidR="004F5FF9" w:rsidRPr="00667CD0" w:rsidRDefault="00C01998" w:rsidP="004F5FF9">
            <w:pPr>
              <w:rPr>
                <w:lang w:val="fr-FR"/>
              </w:rPr>
            </w:pPr>
            <w:r>
              <w:rPr>
                <w:lang w:val="fr-FR"/>
              </w:rPr>
              <w:t>Tel: +39 02 39394275</w:t>
            </w:r>
          </w:p>
          <w:p w:rsidR="006603C5" w:rsidRPr="00667CD0" w:rsidRDefault="006603C5" w:rsidP="004F5FF9">
            <w:pPr>
              <w:rPr>
                <w:lang w:val="fr-FR"/>
              </w:rPr>
            </w:pPr>
          </w:p>
        </w:tc>
      </w:tr>
      <w:tr w:rsidR="006603C5" w:rsidRPr="001F11F6" w:rsidTr="008E6ED7">
        <w:trPr>
          <w:cantSplit/>
        </w:trPr>
        <w:tc>
          <w:tcPr>
            <w:tcW w:w="4644" w:type="dxa"/>
          </w:tcPr>
          <w:p w:rsidR="006603C5" w:rsidRPr="00667CD0" w:rsidRDefault="006603C5">
            <w:pPr>
              <w:rPr>
                <w:b/>
                <w:bCs/>
                <w:lang w:val="fr-FR"/>
              </w:rPr>
            </w:pPr>
            <w:r w:rsidRPr="00667CD0">
              <w:rPr>
                <w:b/>
                <w:bCs/>
                <w:lang w:val="fr-FR"/>
              </w:rPr>
              <w:t>Deutschland</w:t>
            </w:r>
          </w:p>
          <w:p w:rsidR="006603C5" w:rsidRPr="00667CD0" w:rsidRDefault="006603C5">
            <w:pPr>
              <w:rPr>
                <w:lang w:val="fr-FR"/>
              </w:rPr>
            </w:pPr>
            <w:r w:rsidRPr="00667CD0">
              <w:rPr>
                <w:lang w:val="fr-FR"/>
              </w:rPr>
              <w:t>Sanofi-Aventis Deutschland GmbH</w:t>
            </w:r>
          </w:p>
          <w:p w:rsidR="009313D0" w:rsidRPr="00667CD0" w:rsidRDefault="009313D0" w:rsidP="009313D0">
            <w:pPr>
              <w:rPr>
                <w:lang w:val="fr-FR"/>
              </w:rPr>
            </w:pPr>
            <w:r w:rsidRPr="00667CD0">
              <w:rPr>
                <w:lang w:val="fr-FR"/>
              </w:rPr>
              <w:t>Tel: 0800 52 52 010</w:t>
            </w:r>
          </w:p>
          <w:p w:rsidR="006603C5" w:rsidRPr="005A7A4D" w:rsidRDefault="009313D0">
            <w:r w:rsidRPr="005A7A4D">
              <w:t xml:space="preserve">Tel. aus dem </w:t>
            </w:r>
            <w:proofErr w:type="spellStart"/>
            <w:r w:rsidRPr="005A7A4D">
              <w:t>Ausland</w:t>
            </w:r>
            <w:proofErr w:type="spellEnd"/>
            <w:r w:rsidRPr="005A7A4D">
              <w:t>: +49 69 305 21 131</w:t>
            </w:r>
          </w:p>
        </w:tc>
        <w:tc>
          <w:tcPr>
            <w:tcW w:w="4678" w:type="dxa"/>
          </w:tcPr>
          <w:p w:rsidR="004F5FF9" w:rsidRPr="001F11F6" w:rsidRDefault="004F5FF9" w:rsidP="004F5FF9">
            <w:pPr>
              <w:rPr>
                <w:b/>
                <w:bCs/>
                <w:lang w:val="nl-NL"/>
              </w:rPr>
            </w:pPr>
            <w:r w:rsidRPr="001F11F6">
              <w:rPr>
                <w:b/>
                <w:bCs/>
                <w:lang w:val="nl-NL"/>
              </w:rPr>
              <w:t>Nederland</w:t>
            </w:r>
          </w:p>
          <w:p w:rsidR="004F5FF9" w:rsidRPr="001F11F6" w:rsidRDefault="006D6C3B" w:rsidP="004F5FF9">
            <w:pPr>
              <w:rPr>
                <w:lang w:val="nl-NL"/>
              </w:rPr>
            </w:pPr>
            <w:r>
              <w:rPr>
                <w:lang w:val="cs-CZ"/>
              </w:rPr>
              <w:t>Genzyme Europe</w:t>
            </w:r>
            <w:r w:rsidR="004F5FF9" w:rsidRPr="001F11F6">
              <w:rPr>
                <w:lang w:val="nl-NL"/>
              </w:rPr>
              <w:t xml:space="preserve"> B.V.</w:t>
            </w:r>
          </w:p>
          <w:p w:rsidR="004F5FF9" w:rsidRPr="001F11F6" w:rsidRDefault="00C01998" w:rsidP="004F5FF9">
            <w:pPr>
              <w:rPr>
                <w:lang w:val="nl-NL"/>
              </w:rPr>
            </w:pPr>
            <w:r w:rsidRPr="001F11F6">
              <w:rPr>
                <w:lang w:val="nl-NL"/>
              </w:rPr>
              <w:t>Tel: +31 20 245 4000</w:t>
            </w:r>
          </w:p>
          <w:p w:rsidR="006603C5" w:rsidRPr="001F11F6" w:rsidRDefault="006603C5" w:rsidP="004F5FF9">
            <w:pPr>
              <w:rPr>
                <w:lang w:val="nl-NL"/>
              </w:rPr>
            </w:pPr>
          </w:p>
        </w:tc>
      </w:tr>
      <w:tr w:rsidR="006603C5" w:rsidRPr="005D0F57" w:rsidTr="008E6ED7">
        <w:trPr>
          <w:cantSplit/>
        </w:trPr>
        <w:tc>
          <w:tcPr>
            <w:tcW w:w="4644" w:type="dxa"/>
          </w:tcPr>
          <w:p w:rsidR="006603C5" w:rsidRPr="005D0F57" w:rsidRDefault="006603C5">
            <w:pPr>
              <w:rPr>
                <w:b/>
                <w:bCs/>
                <w:lang w:val="it-IT"/>
              </w:rPr>
            </w:pPr>
            <w:r w:rsidRPr="005D0F57">
              <w:rPr>
                <w:b/>
                <w:bCs/>
                <w:lang w:val="it-IT"/>
              </w:rPr>
              <w:t>Eesti</w:t>
            </w:r>
          </w:p>
          <w:p w:rsidR="006603C5" w:rsidRPr="005D0F57" w:rsidRDefault="006603C5">
            <w:pPr>
              <w:rPr>
                <w:lang w:val="it-IT"/>
              </w:rPr>
            </w:pPr>
            <w:r w:rsidRPr="005D0F57">
              <w:rPr>
                <w:lang w:val="it-IT"/>
              </w:rPr>
              <w:t>sanofi-aventis Estonia OÜ</w:t>
            </w:r>
          </w:p>
          <w:p w:rsidR="006603C5" w:rsidRPr="005D0F57" w:rsidRDefault="006603C5">
            <w:pPr>
              <w:rPr>
                <w:lang w:val="it-IT"/>
              </w:rPr>
            </w:pPr>
            <w:r w:rsidRPr="005D0F57">
              <w:rPr>
                <w:lang w:val="it-IT"/>
              </w:rPr>
              <w:t>Tel: +372 627 34 88</w:t>
            </w:r>
          </w:p>
          <w:p w:rsidR="006603C5" w:rsidRPr="005D0F57" w:rsidRDefault="006603C5">
            <w:pPr>
              <w:rPr>
                <w:lang w:val="it-IT"/>
              </w:rPr>
            </w:pPr>
          </w:p>
        </w:tc>
        <w:tc>
          <w:tcPr>
            <w:tcW w:w="4678" w:type="dxa"/>
          </w:tcPr>
          <w:p w:rsidR="004F5FF9" w:rsidRPr="005D0F57" w:rsidRDefault="004F5FF9" w:rsidP="004F5FF9">
            <w:pPr>
              <w:rPr>
                <w:b/>
                <w:bCs/>
                <w:lang w:val="sv-SE"/>
              </w:rPr>
            </w:pPr>
            <w:r w:rsidRPr="005D0F57">
              <w:rPr>
                <w:b/>
                <w:bCs/>
                <w:lang w:val="sv-SE"/>
              </w:rPr>
              <w:t>Norge</w:t>
            </w:r>
          </w:p>
          <w:p w:rsidR="004F5FF9" w:rsidRPr="005D0F57" w:rsidRDefault="004F5FF9" w:rsidP="004F5FF9">
            <w:pPr>
              <w:rPr>
                <w:lang w:val="sv-SE"/>
              </w:rPr>
            </w:pPr>
            <w:r w:rsidRPr="005D0F57">
              <w:rPr>
                <w:lang w:val="sv-SE"/>
              </w:rPr>
              <w:t>sanofi-aventis Norge AS</w:t>
            </w:r>
          </w:p>
          <w:p w:rsidR="004F5FF9" w:rsidRPr="005D0F57" w:rsidRDefault="004F5FF9" w:rsidP="004F5FF9">
            <w:pPr>
              <w:rPr>
                <w:lang w:val="sv-SE"/>
              </w:rPr>
            </w:pPr>
            <w:r w:rsidRPr="005D0F57">
              <w:rPr>
                <w:lang w:val="sv-SE"/>
              </w:rPr>
              <w:t>Tlf: +47 67 10 71 00</w:t>
            </w:r>
          </w:p>
          <w:p w:rsidR="006603C5" w:rsidRPr="005D0F57" w:rsidRDefault="006603C5" w:rsidP="004F5FF9">
            <w:pPr>
              <w:rPr>
                <w:lang w:val="sv-SE"/>
              </w:rPr>
            </w:pPr>
          </w:p>
        </w:tc>
      </w:tr>
      <w:tr w:rsidR="006603C5" w:rsidRPr="005A7A4D" w:rsidTr="008E6ED7">
        <w:trPr>
          <w:cantSplit/>
        </w:trPr>
        <w:tc>
          <w:tcPr>
            <w:tcW w:w="4644" w:type="dxa"/>
          </w:tcPr>
          <w:p w:rsidR="006603C5" w:rsidRPr="00667CD0" w:rsidRDefault="006603C5">
            <w:pPr>
              <w:rPr>
                <w:b/>
                <w:bCs/>
                <w:lang w:val="fr-FR"/>
              </w:rPr>
            </w:pPr>
            <w:proofErr w:type="spellStart"/>
            <w:r w:rsidRPr="005A7A4D">
              <w:rPr>
                <w:b/>
                <w:bCs/>
              </w:rPr>
              <w:t>Ελλάδ</w:t>
            </w:r>
            <w:proofErr w:type="spellEnd"/>
            <w:r w:rsidRPr="005A7A4D">
              <w:rPr>
                <w:b/>
                <w:bCs/>
              </w:rPr>
              <w:t>α</w:t>
            </w:r>
          </w:p>
          <w:p w:rsidR="006603C5" w:rsidRPr="00667CD0" w:rsidRDefault="006603C5">
            <w:pPr>
              <w:rPr>
                <w:lang w:val="fr-FR"/>
              </w:rPr>
            </w:pPr>
            <w:r w:rsidRPr="00667CD0">
              <w:rPr>
                <w:lang w:val="fr-FR"/>
              </w:rPr>
              <w:t>sanofi-aventis AEBE</w:t>
            </w:r>
          </w:p>
          <w:p w:rsidR="006603C5" w:rsidRPr="00667CD0" w:rsidRDefault="006603C5">
            <w:pPr>
              <w:rPr>
                <w:lang w:val="fr-FR"/>
              </w:rPr>
            </w:pPr>
            <w:r w:rsidRPr="005A7A4D">
              <w:t>Τηλ</w:t>
            </w:r>
            <w:r w:rsidRPr="00667CD0">
              <w:rPr>
                <w:lang w:val="fr-FR"/>
              </w:rPr>
              <w:t>: +30 210 900 16 00</w:t>
            </w:r>
          </w:p>
          <w:p w:rsidR="006603C5" w:rsidRPr="00667CD0" w:rsidRDefault="006603C5">
            <w:pPr>
              <w:rPr>
                <w:lang w:val="fr-FR"/>
              </w:rPr>
            </w:pPr>
          </w:p>
        </w:tc>
        <w:tc>
          <w:tcPr>
            <w:tcW w:w="4678" w:type="dxa"/>
            <w:tcBorders>
              <w:top w:val="nil"/>
              <w:left w:val="nil"/>
              <w:bottom w:val="nil"/>
              <w:right w:val="nil"/>
            </w:tcBorders>
          </w:tcPr>
          <w:p w:rsidR="004F5FF9" w:rsidRPr="005A7A4D" w:rsidRDefault="004F5FF9" w:rsidP="004F5FF9">
            <w:pPr>
              <w:rPr>
                <w:b/>
                <w:bCs/>
              </w:rPr>
            </w:pPr>
            <w:r w:rsidRPr="005A7A4D">
              <w:rPr>
                <w:b/>
                <w:bCs/>
              </w:rPr>
              <w:t>Österreich</w:t>
            </w:r>
          </w:p>
          <w:p w:rsidR="004F5FF9" w:rsidRPr="005A7A4D" w:rsidRDefault="004F5FF9" w:rsidP="004F5FF9">
            <w:r w:rsidRPr="005A7A4D">
              <w:t>sanofi-aventis GmbH</w:t>
            </w:r>
          </w:p>
          <w:p w:rsidR="004F5FF9" w:rsidRPr="005A7A4D" w:rsidRDefault="004F5FF9" w:rsidP="004F5FF9">
            <w:r w:rsidRPr="005A7A4D">
              <w:t>Tel: +43 1 80 185 – 0</w:t>
            </w:r>
          </w:p>
          <w:p w:rsidR="006603C5" w:rsidRPr="005A7A4D" w:rsidRDefault="006603C5" w:rsidP="004F5FF9"/>
        </w:tc>
      </w:tr>
      <w:tr w:rsidR="006603C5" w:rsidRPr="005A7A4D" w:rsidTr="008E6ED7">
        <w:trPr>
          <w:cantSplit/>
        </w:trPr>
        <w:tc>
          <w:tcPr>
            <w:tcW w:w="4644" w:type="dxa"/>
            <w:tcBorders>
              <w:top w:val="nil"/>
              <w:left w:val="nil"/>
              <w:bottom w:val="nil"/>
              <w:right w:val="nil"/>
            </w:tcBorders>
          </w:tcPr>
          <w:p w:rsidR="006603C5" w:rsidRPr="00667CD0" w:rsidRDefault="006603C5">
            <w:pPr>
              <w:rPr>
                <w:b/>
                <w:bCs/>
                <w:lang w:val="fr-FR"/>
              </w:rPr>
            </w:pPr>
            <w:r w:rsidRPr="00667CD0">
              <w:rPr>
                <w:b/>
                <w:bCs/>
                <w:lang w:val="fr-FR"/>
              </w:rPr>
              <w:t>España</w:t>
            </w:r>
          </w:p>
          <w:p w:rsidR="006603C5" w:rsidRPr="00667CD0" w:rsidRDefault="006603C5">
            <w:pPr>
              <w:rPr>
                <w:smallCaps/>
                <w:lang w:val="fr-FR"/>
              </w:rPr>
            </w:pPr>
            <w:r w:rsidRPr="00667CD0">
              <w:rPr>
                <w:lang w:val="fr-FR"/>
              </w:rPr>
              <w:t>sanofi-aventis, S.A.</w:t>
            </w:r>
          </w:p>
          <w:p w:rsidR="006603C5" w:rsidRPr="00667CD0" w:rsidRDefault="006603C5">
            <w:pPr>
              <w:rPr>
                <w:lang w:val="fr-FR"/>
              </w:rPr>
            </w:pPr>
            <w:r w:rsidRPr="00667CD0">
              <w:rPr>
                <w:lang w:val="fr-FR"/>
              </w:rPr>
              <w:t>Tel: +34 93 485 94 00</w:t>
            </w:r>
          </w:p>
          <w:p w:rsidR="006603C5" w:rsidRPr="00667CD0" w:rsidRDefault="006603C5">
            <w:pPr>
              <w:rPr>
                <w:lang w:val="fr-FR"/>
              </w:rPr>
            </w:pPr>
          </w:p>
        </w:tc>
        <w:tc>
          <w:tcPr>
            <w:tcW w:w="4678" w:type="dxa"/>
          </w:tcPr>
          <w:p w:rsidR="004F5FF9" w:rsidRPr="005D0F57" w:rsidRDefault="004F5FF9" w:rsidP="004F5FF9">
            <w:pPr>
              <w:rPr>
                <w:b/>
                <w:bCs/>
                <w:lang w:val="sv-SE"/>
              </w:rPr>
            </w:pPr>
            <w:r w:rsidRPr="005D0F57">
              <w:rPr>
                <w:b/>
                <w:bCs/>
                <w:lang w:val="sv-SE"/>
              </w:rPr>
              <w:t>Polska</w:t>
            </w:r>
          </w:p>
          <w:p w:rsidR="004F5FF9" w:rsidRPr="005D0F57" w:rsidRDefault="004F5FF9" w:rsidP="004F5FF9">
            <w:pPr>
              <w:rPr>
                <w:lang w:val="sv-SE"/>
              </w:rPr>
            </w:pPr>
            <w:r w:rsidRPr="005D0F57">
              <w:rPr>
                <w:lang w:val="sv-SE"/>
              </w:rPr>
              <w:t>sanofi-aventis Sp. z o.o.</w:t>
            </w:r>
          </w:p>
          <w:p w:rsidR="004F5FF9" w:rsidRPr="005A7A4D" w:rsidRDefault="004F5FF9" w:rsidP="004F5FF9">
            <w:r w:rsidRPr="005A7A4D">
              <w:t>Tel.: +48 22 280 00 00</w:t>
            </w:r>
          </w:p>
          <w:p w:rsidR="006603C5" w:rsidRPr="005A7A4D" w:rsidRDefault="006603C5" w:rsidP="004F5FF9"/>
        </w:tc>
      </w:tr>
      <w:tr w:rsidR="006603C5" w:rsidRPr="0036033E" w:rsidTr="008E6ED7">
        <w:trPr>
          <w:cantSplit/>
        </w:trPr>
        <w:tc>
          <w:tcPr>
            <w:tcW w:w="4644" w:type="dxa"/>
            <w:tcBorders>
              <w:top w:val="nil"/>
              <w:left w:val="nil"/>
              <w:bottom w:val="nil"/>
              <w:right w:val="nil"/>
            </w:tcBorders>
          </w:tcPr>
          <w:p w:rsidR="006603C5" w:rsidRPr="00667CD0" w:rsidRDefault="006603C5" w:rsidP="008E6ED7">
            <w:pPr>
              <w:rPr>
                <w:b/>
                <w:bCs/>
                <w:lang w:val="fr-FR"/>
              </w:rPr>
            </w:pPr>
            <w:r w:rsidRPr="00667CD0">
              <w:rPr>
                <w:b/>
                <w:bCs/>
                <w:lang w:val="fr-FR"/>
              </w:rPr>
              <w:t>France</w:t>
            </w:r>
          </w:p>
          <w:p w:rsidR="006603C5" w:rsidRPr="00667CD0" w:rsidRDefault="006603C5" w:rsidP="008E6ED7">
            <w:pPr>
              <w:rPr>
                <w:lang w:val="fr-FR"/>
              </w:rPr>
            </w:pPr>
            <w:r w:rsidRPr="00667CD0">
              <w:rPr>
                <w:lang w:val="fr-FR"/>
              </w:rPr>
              <w:t>sanofi-aventis France</w:t>
            </w:r>
          </w:p>
          <w:p w:rsidR="006603C5" w:rsidRPr="00667CD0" w:rsidRDefault="006603C5" w:rsidP="008E6ED7">
            <w:pPr>
              <w:rPr>
                <w:lang w:val="fr-FR"/>
              </w:rPr>
            </w:pPr>
            <w:r w:rsidRPr="00667CD0">
              <w:rPr>
                <w:lang w:val="fr-FR"/>
              </w:rPr>
              <w:t>Tél: 0 800 222 555</w:t>
            </w:r>
          </w:p>
          <w:p w:rsidR="006603C5" w:rsidRPr="005A7A4D" w:rsidRDefault="006603C5" w:rsidP="008E6ED7">
            <w:r w:rsidRPr="005A7A4D">
              <w:t xml:space="preserve">Appel depuis </w:t>
            </w:r>
            <w:proofErr w:type="spellStart"/>
            <w:r w:rsidRPr="005A7A4D">
              <w:t>l’étranger</w:t>
            </w:r>
            <w:proofErr w:type="spellEnd"/>
            <w:r w:rsidRPr="005A7A4D">
              <w:t>: +33 1 57 63 23 23</w:t>
            </w:r>
          </w:p>
          <w:p w:rsidR="006603C5" w:rsidRPr="005A7A4D" w:rsidRDefault="006603C5">
            <w:pPr>
              <w:rPr>
                <w:b/>
              </w:rPr>
            </w:pPr>
          </w:p>
        </w:tc>
        <w:tc>
          <w:tcPr>
            <w:tcW w:w="4678" w:type="dxa"/>
          </w:tcPr>
          <w:p w:rsidR="004F5FF9" w:rsidRPr="00667CD0" w:rsidRDefault="004F5FF9" w:rsidP="004F5FF9">
            <w:pPr>
              <w:rPr>
                <w:b/>
                <w:bCs/>
                <w:lang w:val="fr-FR"/>
              </w:rPr>
            </w:pPr>
            <w:r w:rsidRPr="00667CD0">
              <w:rPr>
                <w:b/>
                <w:bCs/>
                <w:lang w:val="fr-FR"/>
              </w:rPr>
              <w:t>Portugal</w:t>
            </w:r>
          </w:p>
          <w:p w:rsidR="004F5FF9" w:rsidRPr="00667CD0" w:rsidRDefault="004F5FF9" w:rsidP="004F5FF9">
            <w:pPr>
              <w:rPr>
                <w:lang w:val="fr-FR"/>
              </w:rPr>
            </w:pPr>
            <w:r w:rsidRPr="00667CD0">
              <w:rPr>
                <w:lang w:val="fr-FR"/>
              </w:rPr>
              <w:t xml:space="preserve">Sanofi - Produtos </w:t>
            </w:r>
            <w:proofErr w:type="spellStart"/>
            <w:r w:rsidRPr="00667CD0">
              <w:rPr>
                <w:lang w:val="fr-FR"/>
              </w:rPr>
              <w:t>Farmacêuticos</w:t>
            </w:r>
            <w:proofErr w:type="spellEnd"/>
            <w:r w:rsidRPr="00667CD0">
              <w:rPr>
                <w:lang w:val="fr-FR"/>
              </w:rPr>
              <w:t>, Lda</w:t>
            </w:r>
          </w:p>
          <w:p w:rsidR="004F5FF9" w:rsidRPr="00667CD0" w:rsidRDefault="004F5FF9" w:rsidP="004F5FF9">
            <w:pPr>
              <w:rPr>
                <w:lang w:val="fr-FR"/>
              </w:rPr>
            </w:pPr>
            <w:r w:rsidRPr="00667CD0">
              <w:rPr>
                <w:lang w:val="fr-FR"/>
              </w:rPr>
              <w:t>Tel: +351 21 35 89 400</w:t>
            </w:r>
          </w:p>
          <w:p w:rsidR="006603C5" w:rsidRPr="00667CD0" w:rsidRDefault="006603C5" w:rsidP="004F5FF9">
            <w:pPr>
              <w:rPr>
                <w:b/>
                <w:lang w:val="fr-FR"/>
              </w:rPr>
            </w:pPr>
          </w:p>
        </w:tc>
      </w:tr>
      <w:tr w:rsidR="006603C5" w:rsidRPr="005D0F57" w:rsidTr="008E6ED7">
        <w:trPr>
          <w:cantSplit/>
        </w:trPr>
        <w:tc>
          <w:tcPr>
            <w:tcW w:w="4644" w:type="dxa"/>
          </w:tcPr>
          <w:p w:rsidR="004F5FF9" w:rsidRPr="00667CD0" w:rsidRDefault="004F5FF9" w:rsidP="004F5FF9">
            <w:pPr>
              <w:keepNext/>
              <w:rPr>
                <w:rFonts w:eastAsia="SimSun"/>
                <w:b/>
                <w:bCs/>
                <w:lang w:val="fr-FR"/>
              </w:rPr>
            </w:pPr>
            <w:r w:rsidRPr="00667CD0">
              <w:rPr>
                <w:rFonts w:eastAsia="SimSun"/>
                <w:b/>
                <w:bCs/>
                <w:lang w:val="fr-FR"/>
              </w:rPr>
              <w:t>Hrvatska</w:t>
            </w:r>
          </w:p>
          <w:p w:rsidR="004F5FF9" w:rsidRPr="00667CD0" w:rsidRDefault="004F5FF9" w:rsidP="004F5FF9">
            <w:pPr>
              <w:rPr>
                <w:rFonts w:eastAsia="SimSun"/>
                <w:lang w:val="fr-FR"/>
              </w:rPr>
            </w:pPr>
            <w:r w:rsidRPr="00667CD0">
              <w:rPr>
                <w:rFonts w:eastAsia="SimSun"/>
                <w:lang w:val="fr-FR"/>
              </w:rPr>
              <w:t xml:space="preserve">sanofi-aventis Croatia </w:t>
            </w:r>
            <w:proofErr w:type="spellStart"/>
            <w:r w:rsidRPr="00667CD0">
              <w:rPr>
                <w:rFonts w:eastAsia="SimSun"/>
                <w:lang w:val="fr-FR"/>
              </w:rPr>
              <w:t>d.o.o</w:t>
            </w:r>
            <w:proofErr w:type="spellEnd"/>
            <w:r w:rsidRPr="00667CD0">
              <w:rPr>
                <w:rFonts w:eastAsia="SimSun"/>
                <w:lang w:val="fr-FR"/>
              </w:rPr>
              <w:t>.</w:t>
            </w:r>
          </w:p>
          <w:p w:rsidR="006603C5" w:rsidRPr="0036033E" w:rsidRDefault="004F5FF9" w:rsidP="004F5FF9">
            <w:r w:rsidRPr="0036033E">
              <w:rPr>
                <w:rFonts w:eastAsia="SimSun"/>
              </w:rPr>
              <w:t>Tel: +385 1 600 34 00</w:t>
            </w:r>
          </w:p>
        </w:tc>
        <w:tc>
          <w:tcPr>
            <w:tcW w:w="4678" w:type="dxa"/>
          </w:tcPr>
          <w:p w:rsidR="004F5FF9" w:rsidRPr="005D0F57" w:rsidRDefault="004F5FF9" w:rsidP="004F5FF9">
            <w:pPr>
              <w:tabs>
                <w:tab w:val="left" w:pos="-720"/>
                <w:tab w:val="left" w:pos="4536"/>
              </w:tabs>
              <w:suppressAutoHyphens/>
              <w:rPr>
                <w:b/>
                <w:szCs w:val="22"/>
                <w:lang w:val="it-IT"/>
              </w:rPr>
            </w:pPr>
            <w:r w:rsidRPr="005D0F57">
              <w:rPr>
                <w:b/>
                <w:szCs w:val="22"/>
                <w:lang w:val="it-IT"/>
              </w:rPr>
              <w:t>România</w:t>
            </w:r>
          </w:p>
          <w:p w:rsidR="00B7000B" w:rsidRPr="005D0F57" w:rsidRDefault="00B7000B" w:rsidP="00B7000B">
            <w:pPr>
              <w:tabs>
                <w:tab w:val="left" w:pos="-720"/>
                <w:tab w:val="left" w:pos="4536"/>
              </w:tabs>
              <w:suppressAutoHyphens/>
              <w:rPr>
                <w:szCs w:val="22"/>
                <w:lang w:val="it-IT"/>
              </w:rPr>
            </w:pPr>
            <w:r w:rsidRPr="005D0F57">
              <w:rPr>
                <w:szCs w:val="22"/>
                <w:lang w:val="it-IT"/>
              </w:rPr>
              <w:t>Sanofi Romania SRL</w:t>
            </w:r>
          </w:p>
          <w:p w:rsidR="004F5FF9" w:rsidRPr="005D0F57" w:rsidRDefault="004F5FF9" w:rsidP="004F5FF9">
            <w:pPr>
              <w:rPr>
                <w:szCs w:val="22"/>
                <w:lang w:val="it-IT"/>
              </w:rPr>
            </w:pPr>
            <w:r w:rsidRPr="005D0F57">
              <w:rPr>
                <w:szCs w:val="22"/>
                <w:lang w:val="it-IT"/>
              </w:rPr>
              <w:t>Tel: +40 (0) 21 317 31 36</w:t>
            </w:r>
          </w:p>
          <w:p w:rsidR="006603C5" w:rsidRPr="005D0F57" w:rsidRDefault="006603C5" w:rsidP="004F5FF9">
            <w:pPr>
              <w:rPr>
                <w:lang w:val="it-IT"/>
              </w:rPr>
            </w:pPr>
          </w:p>
        </w:tc>
      </w:tr>
      <w:tr w:rsidR="006603C5" w:rsidRPr="005A7A4D" w:rsidTr="008E6ED7">
        <w:trPr>
          <w:cantSplit/>
        </w:trPr>
        <w:tc>
          <w:tcPr>
            <w:tcW w:w="4644" w:type="dxa"/>
          </w:tcPr>
          <w:p w:rsidR="004F5FF9" w:rsidRPr="00667CD0" w:rsidRDefault="004F5FF9" w:rsidP="004F5FF9">
            <w:pPr>
              <w:rPr>
                <w:b/>
                <w:bCs/>
                <w:lang w:val="fr-FR"/>
              </w:rPr>
            </w:pPr>
            <w:r w:rsidRPr="00667CD0">
              <w:rPr>
                <w:b/>
                <w:bCs/>
                <w:lang w:val="fr-FR"/>
              </w:rPr>
              <w:t>Ireland</w:t>
            </w:r>
          </w:p>
          <w:p w:rsidR="004F5FF9" w:rsidRPr="005A7A4D" w:rsidRDefault="004F5FF9" w:rsidP="004F5FF9">
            <w:r w:rsidRPr="00667CD0">
              <w:rPr>
                <w:lang w:val="fr-FR"/>
              </w:rPr>
              <w:t xml:space="preserve">sanofi-aventis Ireland Ltd. </w:t>
            </w:r>
            <w:r w:rsidRPr="005A7A4D">
              <w:t>T/A SANOFI</w:t>
            </w:r>
          </w:p>
          <w:p w:rsidR="004F5FF9" w:rsidRPr="005A7A4D" w:rsidRDefault="004F5FF9" w:rsidP="004F5FF9">
            <w:r w:rsidRPr="005A7A4D">
              <w:t>Tel: +353 (0) 1 403 56 00</w:t>
            </w:r>
          </w:p>
          <w:p w:rsidR="006603C5" w:rsidRPr="005A7A4D" w:rsidRDefault="006603C5" w:rsidP="004F5FF9">
            <w:pPr>
              <w:rPr>
                <w:szCs w:val="22"/>
              </w:rPr>
            </w:pPr>
          </w:p>
        </w:tc>
        <w:tc>
          <w:tcPr>
            <w:tcW w:w="4678" w:type="dxa"/>
          </w:tcPr>
          <w:p w:rsidR="004F5FF9" w:rsidRPr="005D0F57" w:rsidRDefault="004F5FF9" w:rsidP="004F5FF9">
            <w:pPr>
              <w:rPr>
                <w:b/>
                <w:bCs/>
                <w:lang w:val="it-IT"/>
              </w:rPr>
            </w:pPr>
            <w:r w:rsidRPr="005D0F57">
              <w:rPr>
                <w:b/>
                <w:bCs/>
                <w:lang w:val="it-IT"/>
              </w:rPr>
              <w:t>Slovenija</w:t>
            </w:r>
          </w:p>
          <w:p w:rsidR="004F5FF9" w:rsidRPr="005D0F57" w:rsidRDefault="004F5FF9" w:rsidP="004F5FF9">
            <w:pPr>
              <w:rPr>
                <w:lang w:val="it-IT"/>
              </w:rPr>
            </w:pPr>
            <w:r w:rsidRPr="005D0F57">
              <w:rPr>
                <w:lang w:val="it-IT"/>
              </w:rPr>
              <w:t>sanofi-aventis d.o.o.</w:t>
            </w:r>
          </w:p>
          <w:p w:rsidR="004F5FF9" w:rsidRPr="005A7A4D" w:rsidRDefault="004F5FF9" w:rsidP="004F5FF9">
            <w:r w:rsidRPr="005A7A4D">
              <w:t>Tel: +386 1 560 48 00</w:t>
            </w:r>
          </w:p>
          <w:p w:rsidR="006603C5" w:rsidRPr="005A7A4D" w:rsidRDefault="006603C5" w:rsidP="004F5FF9">
            <w:pPr>
              <w:rPr>
                <w:szCs w:val="22"/>
              </w:rPr>
            </w:pPr>
          </w:p>
        </w:tc>
      </w:tr>
      <w:tr w:rsidR="006603C5" w:rsidRPr="005A7A4D" w:rsidTr="008E6ED7">
        <w:trPr>
          <w:cantSplit/>
        </w:trPr>
        <w:tc>
          <w:tcPr>
            <w:tcW w:w="4644" w:type="dxa"/>
          </w:tcPr>
          <w:p w:rsidR="004F5FF9" w:rsidRPr="005A7A4D" w:rsidRDefault="004F5FF9" w:rsidP="004F5FF9">
            <w:pPr>
              <w:rPr>
                <w:b/>
                <w:bCs/>
                <w:szCs w:val="22"/>
              </w:rPr>
            </w:pPr>
            <w:r w:rsidRPr="005A7A4D">
              <w:rPr>
                <w:b/>
                <w:bCs/>
                <w:szCs w:val="22"/>
              </w:rPr>
              <w:t>Ísland</w:t>
            </w:r>
          </w:p>
          <w:p w:rsidR="004F5FF9" w:rsidRPr="005A7A4D" w:rsidRDefault="004F5FF9" w:rsidP="004F5FF9">
            <w:pPr>
              <w:rPr>
                <w:szCs w:val="22"/>
              </w:rPr>
            </w:pPr>
            <w:r w:rsidRPr="005A7A4D">
              <w:rPr>
                <w:szCs w:val="22"/>
              </w:rPr>
              <w:t>Vistor hf.</w:t>
            </w:r>
          </w:p>
          <w:p w:rsidR="004F5FF9" w:rsidRPr="005A7A4D" w:rsidRDefault="004F5FF9" w:rsidP="004F5FF9">
            <w:pPr>
              <w:rPr>
                <w:szCs w:val="22"/>
              </w:rPr>
            </w:pPr>
            <w:proofErr w:type="spellStart"/>
            <w:r w:rsidRPr="005A7A4D">
              <w:rPr>
                <w:szCs w:val="22"/>
              </w:rPr>
              <w:t>Sími</w:t>
            </w:r>
            <w:proofErr w:type="spellEnd"/>
            <w:r w:rsidRPr="005A7A4D">
              <w:rPr>
                <w:szCs w:val="22"/>
              </w:rPr>
              <w:t>: +354 535 7000</w:t>
            </w:r>
          </w:p>
          <w:p w:rsidR="006603C5" w:rsidRPr="005A7A4D" w:rsidRDefault="006603C5" w:rsidP="004F5FF9"/>
        </w:tc>
        <w:tc>
          <w:tcPr>
            <w:tcW w:w="4678" w:type="dxa"/>
          </w:tcPr>
          <w:p w:rsidR="004F5FF9" w:rsidRPr="005D0F57" w:rsidRDefault="004F5FF9" w:rsidP="004F5FF9">
            <w:pPr>
              <w:rPr>
                <w:b/>
                <w:bCs/>
                <w:szCs w:val="22"/>
                <w:lang w:val="sv-SE"/>
              </w:rPr>
            </w:pPr>
            <w:r w:rsidRPr="005D0F57">
              <w:rPr>
                <w:b/>
                <w:bCs/>
                <w:szCs w:val="22"/>
                <w:lang w:val="sv-SE"/>
              </w:rPr>
              <w:t>Slovenská republika</w:t>
            </w:r>
          </w:p>
          <w:p w:rsidR="004F5FF9" w:rsidRPr="005D0F57" w:rsidRDefault="004F5FF9" w:rsidP="004F5FF9">
            <w:pPr>
              <w:rPr>
                <w:szCs w:val="22"/>
                <w:lang w:val="sv-SE"/>
              </w:rPr>
            </w:pPr>
            <w:r w:rsidRPr="005D0F57">
              <w:rPr>
                <w:szCs w:val="22"/>
                <w:lang w:val="sv-SE"/>
              </w:rPr>
              <w:t>sanofi-aventis Slovakia s.r.o.</w:t>
            </w:r>
          </w:p>
          <w:p w:rsidR="004F5FF9" w:rsidRPr="005A7A4D" w:rsidRDefault="004F5FF9" w:rsidP="004F5FF9">
            <w:pPr>
              <w:rPr>
                <w:szCs w:val="22"/>
              </w:rPr>
            </w:pPr>
            <w:r w:rsidRPr="005A7A4D">
              <w:rPr>
                <w:szCs w:val="22"/>
              </w:rPr>
              <w:t>Tel: +421 2 33 100 100</w:t>
            </w:r>
          </w:p>
          <w:p w:rsidR="006603C5" w:rsidRPr="005A7A4D" w:rsidRDefault="006603C5" w:rsidP="004F5FF9"/>
        </w:tc>
      </w:tr>
      <w:tr w:rsidR="006603C5" w:rsidRPr="005A7A4D" w:rsidTr="008E6ED7">
        <w:trPr>
          <w:cantSplit/>
        </w:trPr>
        <w:tc>
          <w:tcPr>
            <w:tcW w:w="4644" w:type="dxa"/>
          </w:tcPr>
          <w:p w:rsidR="004F5FF9" w:rsidRPr="005D0F57" w:rsidRDefault="004F5FF9" w:rsidP="004F5FF9">
            <w:pPr>
              <w:rPr>
                <w:b/>
                <w:bCs/>
                <w:lang w:val="it-IT"/>
              </w:rPr>
            </w:pPr>
            <w:r w:rsidRPr="005D0F57">
              <w:rPr>
                <w:b/>
                <w:bCs/>
                <w:lang w:val="it-IT"/>
              </w:rPr>
              <w:t>Italia</w:t>
            </w:r>
          </w:p>
          <w:p w:rsidR="004F5FF9" w:rsidRPr="005D0F57" w:rsidRDefault="006608B3" w:rsidP="004F5FF9">
            <w:pPr>
              <w:rPr>
                <w:lang w:val="it-IT"/>
              </w:rPr>
            </w:pPr>
            <w:r w:rsidRPr="005D0F57">
              <w:rPr>
                <w:lang w:val="it-IT"/>
              </w:rPr>
              <w:t>S</w:t>
            </w:r>
            <w:r w:rsidR="004F5FF9" w:rsidRPr="005D0F57">
              <w:rPr>
                <w:lang w:val="it-IT"/>
              </w:rPr>
              <w:t>anofi S.</w:t>
            </w:r>
            <w:r w:rsidR="006D6C3B">
              <w:rPr>
                <w:lang w:val="it-IT"/>
              </w:rPr>
              <w:t>r.l.</w:t>
            </w:r>
          </w:p>
          <w:p w:rsidR="004F5FF9" w:rsidRPr="005A7A4D" w:rsidRDefault="004F5FF9" w:rsidP="004F5FF9">
            <w:r w:rsidRPr="005A7A4D">
              <w:t xml:space="preserve">Tel: </w:t>
            </w:r>
            <w:r w:rsidR="006E3098" w:rsidRPr="005A7A4D">
              <w:t xml:space="preserve"> 800 536389</w:t>
            </w:r>
          </w:p>
          <w:p w:rsidR="006603C5" w:rsidRPr="005A7A4D" w:rsidRDefault="006603C5" w:rsidP="004F5FF9"/>
        </w:tc>
        <w:tc>
          <w:tcPr>
            <w:tcW w:w="4678" w:type="dxa"/>
          </w:tcPr>
          <w:p w:rsidR="004F5FF9" w:rsidRPr="005A7A4D" w:rsidRDefault="004F5FF9" w:rsidP="004F5FF9">
            <w:pPr>
              <w:rPr>
                <w:b/>
                <w:bCs/>
              </w:rPr>
            </w:pPr>
            <w:r w:rsidRPr="005A7A4D">
              <w:rPr>
                <w:b/>
                <w:bCs/>
              </w:rPr>
              <w:t>Suomi/Finland</w:t>
            </w:r>
          </w:p>
          <w:p w:rsidR="004F5FF9" w:rsidRPr="005A7A4D" w:rsidRDefault="00EB6794" w:rsidP="004F5FF9">
            <w:r w:rsidRPr="005A7A4D">
              <w:t>Sanofi</w:t>
            </w:r>
            <w:r w:rsidR="004F5FF9" w:rsidRPr="005A7A4D">
              <w:t xml:space="preserve"> Oy</w:t>
            </w:r>
          </w:p>
          <w:p w:rsidR="004F5FF9" w:rsidRPr="005A7A4D" w:rsidRDefault="004F5FF9" w:rsidP="004F5FF9">
            <w:r w:rsidRPr="005A7A4D">
              <w:t>Puh/Tel: +358 (0) 201 200 300</w:t>
            </w:r>
          </w:p>
          <w:p w:rsidR="006603C5" w:rsidRPr="005A7A4D" w:rsidRDefault="006603C5" w:rsidP="004F5FF9"/>
        </w:tc>
      </w:tr>
      <w:tr w:rsidR="006603C5" w:rsidRPr="005A7A4D" w:rsidTr="008E6ED7">
        <w:trPr>
          <w:cantSplit/>
        </w:trPr>
        <w:tc>
          <w:tcPr>
            <w:tcW w:w="4644" w:type="dxa"/>
          </w:tcPr>
          <w:p w:rsidR="004F5FF9" w:rsidRPr="00667CD0" w:rsidRDefault="004F5FF9" w:rsidP="004F5FF9">
            <w:pPr>
              <w:rPr>
                <w:b/>
                <w:lang w:val="fr-FR"/>
              </w:rPr>
            </w:pPr>
            <w:proofErr w:type="spellStart"/>
            <w:r w:rsidRPr="005A7A4D">
              <w:rPr>
                <w:b/>
                <w:bCs/>
              </w:rPr>
              <w:t>Κύ</w:t>
            </w:r>
            <w:proofErr w:type="spellEnd"/>
            <w:r w:rsidRPr="005A7A4D">
              <w:rPr>
                <w:b/>
                <w:bCs/>
              </w:rPr>
              <w:t>προς</w:t>
            </w:r>
          </w:p>
          <w:p w:rsidR="004F5FF9" w:rsidRPr="00667CD0" w:rsidRDefault="004F5FF9" w:rsidP="004F5FF9">
            <w:pPr>
              <w:rPr>
                <w:lang w:val="fr-FR"/>
              </w:rPr>
            </w:pPr>
            <w:r w:rsidRPr="00667CD0">
              <w:rPr>
                <w:lang w:val="fr-FR"/>
              </w:rPr>
              <w:t>sanofi-aventis Cyprus Ltd.</w:t>
            </w:r>
          </w:p>
          <w:p w:rsidR="004F5FF9" w:rsidRPr="00667CD0" w:rsidRDefault="004F5FF9" w:rsidP="004F5FF9">
            <w:pPr>
              <w:rPr>
                <w:lang w:val="fr-FR"/>
              </w:rPr>
            </w:pPr>
            <w:r w:rsidRPr="005A7A4D">
              <w:t>Τηλ</w:t>
            </w:r>
            <w:r w:rsidRPr="00667CD0">
              <w:rPr>
                <w:lang w:val="fr-FR"/>
              </w:rPr>
              <w:t>: +357 22 871600</w:t>
            </w:r>
          </w:p>
          <w:p w:rsidR="006603C5" w:rsidRPr="00667CD0" w:rsidRDefault="006603C5" w:rsidP="004F5FF9">
            <w:pPr>
              <w:rPr>
                <w:lang w:val="fr-FR"/>
              </w:rPr>
            </w:pPr>
          </w:p>
        </w:tc>
        <w:tc>
          <w:tcPr>
            <w:tcW w:w="4678" w:type="dxa"/>
          </w:tcPr>
          <w:p w:rsidR="004F5FF9" w:rsidRPr="005A7A4D" w:rsidRDefault="004F5FF9" w:rsidP="004F5FF9">
            <w:pPr>
              <w:rPr>
                <w:b/>
                <w:bCs/>
              </w:rPr>
            </w:pPr>
            <w:r w:rsidRPr="005A7A4D">
              <w:rPr>
                <w:b/>
                <w:bCs/>
              </w:rPr>
              <w:t>Sverige</w:t>
            </w:r>
          </w:p>
          <w:p w:rsidR="004F5FF9" w:rsidRPr="005A7A4D" w:rsidRDefault="00EB6794" w:rsidP="004F5FF9">
            <w:r w:rsidRPr="005A7A4D">
              <w:t>Sanofi</w:t>
            </w:r>
            <w:r w:rsidR="004F5FF9" w:rsidRPr="005A7A4D">
              <w:t xml:space="preserve"> AB</w:t>
            </w:r>
          </w:p>
          <w:p w:rsidR="004F5FF9" w:rsidRPr="005A7A4D" w:rsidRDefault="004F5FF9" w:rsidP="004F5FF9">
            <w:r w:rsidRPr="005A7A4D">
              <w:t>Tel: +46 (0)8 634 50 00</w:t>
            </w:r>
          </w:p>
          <w:p w:rsidR="006603C5" w:rsidRPr="005A7A4D" w:rsidRDefault="006603C5" w:rsidP="004F5FF9"/>
        </w:tc>
      </w:tr>
      <w:tr w:rsidR="006603C5" w:rsidRPr="005A7A4D" w:rsidTr="008E6ED7">
        <w:trPr>
          <w:cantSplit/>
        </w:trPr>
        <w:tc>
          <w:tcPr>
            <w:tcW w:w="4644" w:type="dxa"/>
          </w:tcPr>
          <w:p w:rsidR="004F5FF9" w:rsidRPr="005D0F57" w:rsidRDefault="004F5FF9" w:rsidP="004F5FF9">
            <w:pPr>
              <w:rPr>
                <w:b/>
                <w:bCs/>
                <w:lang w:val="it-IT"/>
              </w:rPr>
            </w:pPr>
            <w:r w:rsidRPr="005D0F57">
              <w:rPr>
                <w:b/>
                <w:bCs/>
                <w:lang w:val="it-IT"/>
              </w:rPr>
              <w:t>Latvija</w:t>
            </w:r>
          </w:p>
          <w:p w:rsidR="004F5FF9" w:rsidRPr="005D0F57" w:rsidRDefault="004F5FF9" w:rsidP="004F5FF9">
            <w:pPr>
              <w:rPr>
                <w:lang w:val="it-IT"/>
              </w:rPr>
            </w:pPr>
            <w:r w:rsidRPr="005D0F57">
              <w:rPr>
                <w:lang w:val="it-IT"/>
              </w:rPr>
              <w:t>sanofi-aventis Latvia SIA</w:t>
            </w:r>
          </w:p>
          <w:p w:rsidR="004F5FF9" w:rsidRPr="005D0F57" w:rsidRDefault="004F5FF9" w:rsidP="004F5FF9">
            <w:pPr>
              <w:rPr>
                <w:lang w:val="it-IT"/>
              </w:rPr>
            </w:pPr>
            <w:r w:rsidRPr="005D0F57">
              <w:rPr>
                <w:lang w:val="it-IT"/>
              </w:rPr>
              <w:t>Tel: +371 67 33 24 51</w:t>
            </w:r>
          </w:p>
          <w:p w:rsidR="006603C5" w:rsidRPr="005D0F57" w:rsidRDefault="006603C5" w:rsidP="004F5FF9">
            <w:pPr>
              <w:rPr>
                <w:lang w:val="it-IT"/>
              </w:rPr>
            </w:pPr>
          </w:p>
        </w:tc>
        <w:tc>
          <w:tcPr>
            <w:tcW w:w="4678" w:type="dxa"/>
          </w:tcPr>
          <w:p w:rsidR="004F5FF9" w:rsidRPr="005A7A4D" w:rsidRDefault="004F5FF9" w:rsidP="004F5FF9">
            <w:pPr>
              <w:rPr>
                <w:b/>
                <w:bCs/>
              </w:rPr>
            </w:pPr>
            <w:r w:rsidRPr="005A7A4D">
              <w:rPr>
                <w:b/>
                <w:bCs/>
              </w:rPr>
              <w:t>United Kingdom</w:t>
            </w:r>
          </w:p>
          <w:p w:rsidR="004F5FF9" w:rsidRPr="005A7A4D" w:rsidRDefault="004F5FF9" w:rsidP="004F5FF9">
            <w:r w:rsidRPr="005A7A4D">
              <w:t>Sanofi</w:t>
            </w:r>
          </w:p>
          <w:p w:rsidR="004F5FF9" w:rsidRPr="005A7A4D" w:rsidRDefault="004F5FF9" w:rsidP="004F5FF9">
            <w:r w:rsidRPr="005A7A4D">
              <w:t xml:space="preserve">Tel: </w:t>
            </w:r>
            <w:r w:rsidR="00EB6794" w:rsidRPr="005A7A4D">
              <w:t>+44 (0) 845 372 7101</w:t>
            </w:r>
          </w:p>
          <w:p w:rsidR="006603C5" w:rsidRPr="005A7A4D" w:rsidRDefault="006603C5"/>
        </w:tc>
      </w:tr>
    </w:tbl>
    <w:p w:rsidR="006603C5" w:rsidRPr="005A7A4D" w:rsidRDefault="006603C5"/>
    <w:p w:rsidR="006603C5" w:rsidRPr="005A7A4D" w:rsidRDefault="006603C5" w:rsidP="008E6ED7">
      <w:pPr>
        <w:pStyle w:val="EMEABodyText"/>
      </w:pPr>
      <w:r w:rsidRPr="005A7A4D">
        <w:rPr>
          <w:b/>
        </w:rPr>
        <w:t>This leaflet was last revised in</w:t>
      </w:r>
    </w:p>
    <w:p w:rsidR="006603C5" w:rsidRPr="005A7A4D" w:rsidRDefault="006603C5" w:rsidP="008E6ED7">
      <w:pPr>
        <w:pStyle w:val="EMEABodyText"/>
      </w:pPr>
    </w:p>
    <w:p w:rsidR="006603C5" w:rsidRPr="005A7A4D" w:rsidRDefault="006603C5" w:rsidP="008E6ED7">
      <w:pPr>
        <w:pStyle w:val="EMEABodyText"/>
        <w:rPr>
          <w:szCs w:val="24"/>
        </w:rPr>
      </w:pPr>
      <w:r w:rsidRPr="005A7A4D">
        <w:t>Detailed information on this medicine is available on the European Medicines Agency web site: http://www.ema.europa.eu/</w:t>
      </w:r>
    </w:p>
    <w:p w:rsidR="006603C5" w:rsidRPr="005A7A4D" w:rsidRDefault="006603C5" w:rsidP="008E6ED7">
      <w:pPr>
        <w:pStyle w:val="EMEABodyText"/>
        <w:jc w:val="center"/>
        <w:rPr>
          <w:b/>
        </w:rPr>
      </w:pPr>
      <w:r w:rsidRPr="005A7A4D">
        <w:br w:type="page"/>
      </w:r>
      <w:r w:rsidRPr="005A7A4D">
        <w:rPr>
          <w:b/>
        </w:rPr>
        <w:t>Package leaflet: Information for the user</w:t>
      </w:r>
    </w:p>
    <w:p w:rsidR="006603C5" w:rsidRPr="005A7A4D" w:rsidRDefault="006603C5" w:rsidP="008E6ED7">
      <w:pPr>
        <w:pStyle w:val="EMEABodyText"/>
        <w:jc w:val="center"/>
        <w:rPr>
          <w:b/>
        </w:rPr>
      </w:pPr>
      <w:proofErr w:type="spellStart"/>
      <w:r w:rsidRPr="005A7A4D">
        <w:rPr>
          <w:b/>
        </w:rPr>
        <w:t>Aprovel</w:t>
      </w:r>
      <w:proofErr w:type="spellEnd"/>
      <w:r w:rsidRPr="005A7A4D">
        <w:t> </w:t>
      </w:r>
      <w:r w:rsidRPr="005A7A4D">
        <w:rPr>
          <w:b/>
        </w:rPr>
        <w:t>300</w:t>
      </w:r>
      <w:r w:rsidRPr="005A7A4D">
        <w:t> </w:t>
      </w:r>
      <w:r w:rsidRPr="005A7A4D">
        <w:rPr>
          <w:b/>
        </w:rPr>
        <w:t>mg film-coated tablets</w:t>
      </w:r>
    </w:p>
    <w:p w:rsidR="006603C5" w:rsidRPr="005A7A4D" w:rsidRDefault="006603C5" w:rsidP="008E6ED7">
      <w:pPr>
        <w:pStyle w:val="EMEABodyText"/>
        <w:jc w:val="center"/>
      </w:pPr>
      <w:r w:rsidRPr="005A7A4D">
        <w:t>irbesartan</w:t>
      </w:r>
    </w:p>
    <w:p w:rsidR="006603C5" w:rsidRPr="005A7A4D" w:rsidRDefault="006603C5">
      <w:pPr>
        <w:pStyle w:val="EMEABodyText"/>
      </w:pPr>
    </w:p>
    <w:p w:rsidR="006603C5" w:rsidRPr="005A7A4D" w:rsidRDefault="006603C5" w:rsidP="008E6ED7">
      <w:pPr>
        <w:pStyle w:val="EMEAHeading3"/>
      </w:pPr>
      <w:r w:rsidRPr="005A7A4D">
        <w:t>Read all of this leaflet carefully before you start taking this medicine because it contains important information for you.</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Keep this leaflet. You may need to read it again.</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If you have any further questions, ask your doctor or pharmacist.</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This medicine has been prescribed for you only. Do not pass it on to others. It may harm them, even if their signs of illness are the same as yours.</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If you get any side effects, talk to your doctor or pharmacist. This includes any possible side effects not listed in this leaflet.</w:t>
      </w:r>
      <w:r w:rsidR="0035710F" w:rsidRPr="005A7A4D">
        <w:t xml:space="preserve"> See section 4.</w:t>
      </w:r>
    </w:p>
    <w:p w:rsidR="006603C5" w:rsidRPr="005A7A4D" w:rsidRDefault="006603C5">
      <w:pPr>
        <w:pStyle w:val="EMEABodyText"/>
      </w:pPr>
    </w:p>
    <w:p w:rsidR="006603C5" w:rsidRPr="005A7A4D" w:rsidRDefault="006603C5" w:rsidP="008E6ED7">
      <w:pPr>
        <w:pStyle w:val="EMEAHeading3"/>
        <w:rPr>
          <w:u w:val="single"/>
        </w:rPr>
      </w:pPr>
      <w:r w:rsidRPr="005A7A4D">
        <w:rPr>
          <w:u w:val="single"/>
        </w:rPr>
        <w:t>What is in this leaflet</w:t>
      </w:r>
    </w:p>
    <w:p w:rsidR="006603C5" w:rsidRPr="005A7A4D" w:rsidRDefault="006603C5" w:rsidP="008E6ED7">
      <w:pPr>
        <w:pStyle w:val="EMEABodyText"/>
      </w:pPr>
      <w:r w:rsidRPr="005A7A4D">
        <w:t>1.</w:t>
      </w:r>
      <w:r w:rsidRPr="005A7A4D">
        <w:tab/>
        <w:t>What Aprovel is and what it is used for</w:t>
      </w:r>
    </w:p>
    <w:p w:rsidR="006603C5" w:rsidRPr="005A7A4D" w:rsidRDefault="006603C5" w:rsidP="008E6ED7">
      <w:pPr>
        <w:pStyle w:val="EMEABodyText"/>
      </w:pPr>
      <w:r w:rsidRPr="005A7A4D">
        <w:t>2.</w:t>
      </w:r>
      <w:r w:rsidRPr="005A7A4D">
        <w:tab/>
        <w:t>What you need to know before you take Aprovel</w:t>
      </w:r>
    </w:p>
    <w:p w:rsidR="006603C5" w:rsidRPr="005A7A4D" w:rsidRDefault="006603C5" w:rsidP="008E6ED7">
      <w:pPr>
        <w:pStyle w:val="EMEABodyText"/>
      </w:pPr>
      <w:r w:rsidRPr="005A7A4D">
        <w:t>3.</w:t>
      </w:r>
      <w:r w:rsidRPr="005A7A4D">
        <w:tab/>
        <w:t>How to take Aprovel</w:t>
      </w:r>
    </w:p>
    <w:p w:rsidR="006603C5" w:rsidRPr="005A7A4D" w:rsidRDefault="006603C5" w:rsidP="008E6ED7">
      <w:pPr>
        <w:pStyle w:val="EMEABodyText"/>
      </w:pPr>
      <w:r w:rsidRPr="005A7A4D">
        <w:t>4.</w:t>
      </w:r>
      <w:r w:rsidRPr="005A7A4D">
        <w:tab/>
        <w:t>Possible side effects</w:t>
      </w:r>
    </w:p>
    <w:p w:rsidR="006603C5" w:rsidRPr="005A7A4D" w:rsidRDefault="006603C5" w:rsidP="008E6ED7">
      <w:pPr>
        <w:pStyle w:val="EMEABodyText"/>
      </w:pPr>
      <w:r w:rsidRPr="005A7A4D">
        <w:t>5.</w:t>
      </w:r>
      <w:r w:rsidRPr="005A7A4D">
        <w:tab/>
        <w:t>How to store</w:t>
      </w:r>
      <w:r w:rsidRPr="005A7A4D" w:rsidDel="008B27F3">
        <w:t xml:space="preserve"> </w:t>
      </w:r>
      <w:r w:rsidRPr="005A7A4D">
        <w:t>Aprovel</w:t>
      </w:r>
    </w:p>
    <w:p w:rsidR="006603C5" w:rsidRPr="005A7A4D" w:rsidRDefault="006603C5" w:rsidP="008E6ED7">
      <w:pPr>
        <w:pStyle w:val="EMEABodyText"/>
      </w:pPr>
      <w:r w:rsidRPr="005A7A4D">
        <w:t>6.</w:t>
      </w:r>
      <w:r w:rsidRPr="005A7A4D">
        <w:tab/>
        <w:t>Contents of the pack and other information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1.</w:t>
      </w:r>
      <w:r w:rsidRPr="005A7A4D">
        <w:rPr>
          <w:rFonts w:ascii="Times New Roman Bold" w:hAnsi="Times New Roman Bold"/>
          <w:caps w:val="0"/>
        </w:rPr>
        <w:tab/>
        <w:t>What Aprovel is and what it is used for</w:t>
      </w:r>
    </w:p>
    <w:p w:rsidR="006603C5" w:rsidRPr="005A7A4D" w:rsidRDefault="006603C5" w:rsidP="008E6ED7">
      <w:pPr>
        <w:pStyle w:val="EMEAHeading1"/>
      </w:pPr>
    </w:p>
    <w:p w:rsidR="006603C5" w:rsidRPr="005A7A4D" w:rsidRDefault="006603C5" w:rsidP="008E6ED7">
      <w:pPr>
        <w:pStyle w:val="EMEABodyText"/>
      </w:pPr>
      <w:r w:rsidRPr="005A7A4D">
        <w:t>Aprovel belongs to a group of medicines known as angiotensin-II receptor antagonists. Angiotensin-II is a substance produced in the body which binds to receptors in blood vessels causing them to tighten. This results in an increase in blood pressure. Aprovel prevents the binding of angiotensin-II to these receptors, causing the blood vessels to relax and the blood pressure to lower. Aprovel slows the decrease of kidney function in patients with high blood pressure and type 2 diabetes.</w:t>
      </w:r>
    </w:p>
    <w:p w:rsidR="006603C5" w:rsidRPr="005A7A4D" w:rsidRDefault="006603C5">
      <w:pPr>
        <w:pStyle w:val="EMEABodyText"/>
      </w:pPr>
    </w:p>
    <w:p w:rsidR="006603C5" w:rsidRPr="005A7A4D" w:rsidRDefault="006603C5">
      <w:pPr>
        <w:pStyle w:val="EMEABodyText"/>
      </w:pPr>
      <w:r w:rsidRPr="005A7A4D">
        <w:t>Aprovel is used in adult patients</w:t>
      </w:r>
    </w:p>
    <w:p w:rsidR="006603C5" w:rsidRPr="005A7A4D" w:rsidRDefault="006603C5" w:rsidP="00D82BCE">
      <w:pPr>
        <w:pStyle w:val="EMEABodyTextIndent"/>
        <w:numPr>
          <w:ilvl w:val="0"/>
          <w:numId w:val="3"/>
        </w:numPr>
        <w:ind w:left="567" w:hanging="567"/>
      </w:pPr>
      <w:r w:rsidRPr="005A7A4D">
        <w:t>to treat high blood pressure (</w:t>
      </w:r>
      <w:r w:rsidRPr="005A7A4D">
        <w:rPr>
          <w:i/>
        </w:rPr>
        <w:t>essential hypertension</w:t>
      </w:r>
      <w:r w:rsidRPr="005A7A4D">
        <w:t>)</w:t>
      </w:r>
    </w:p>
    <w:p w:rsidR="006603C5" w:rsidRPr="005A7A4D" w:rsidRDefault="006603C5" w:rsidP="00D82BCE">
      <w:pPr>
        <w:pStyle w:val="EMEABodyTextIndent"/>
        <w:numPr>
          <w:ilvl w:val="0"/>
          <w:numId w:val="3"/>
        </w:numPr>
        <w:ind w:left="567" w:hanging="567"/>
      </w:pPr>
      <w:r w:rsidRPr="005A7A4D">
        <w:t>to protect the kidney in patients with high blood pressure, type 2 diabetes and laboratory evidence of impaired kidney function.</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pPr>
      <w:r w:rsidRPr="005A7A4D">
        <w:t>2.</w:t>
      </w:r>
      <w:r w:rsidRPr="005A7A4D">
        <w:tab/>
      </w:r>
      <w:r w:rsidRPr="005A7A4D">
        <w:rPr>
          <w:rFonts w:ascii="Times New Roman Bold" w:hAnsi="Times New Roman Bold"/>
          <w:caps w:val="0"/>
        </w:rPr>
        <w:t>What you need to know before you take</w:t>
      </w:r>
      <w:r w:rsidRPr="005A7A4D">
        <w:t xml:space="preserve"> </w:t>
      </w:r>
      <w:r w:rsidRPr="005A7A4D">
        <w:rPr>
          <w:caps w:val="0"/>
        </w:rPr>
        <w:t>Aprovel</w:t>
      </w:r>
    </w:p>
    <w:p w:rsidR="006603C5" w:rsidRPr="005A7A4D" w:rsidRDefault="006603C5" w:rsidP="008E6ED7">
      <w:pPr>
        <w:pStyle w:val="EMEAHeading1"/>
      </w:pPr>
    </w:p>
    <w:p w:rsidR="006603C5" w:rsidRPr="005A7A4D" w:rsidRDefault="006603C5" w:rsidP="008E6ED7">
      <w:pPr>
        <w:pStyle w:val="EMEAHeading3"/>
      </w:pPr>
      <w:r w:rsidRPr="005A7A4D">
        <w:t>Do not take Aprovel</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are </w:t>
      </w:r>
      <w:r w:rsidRPr="005A7A4D">
        <w:rPr>
          <w:b/>
        </w:rPr>
        <w:t>allergic</w:t>
      </w:r>
      <w:r w:rsidRPr="005A7A4D">
        <w:t xml:space="preserve"> to irbesartan or any other ingredients of this medicine (listed in section 6)</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are </w:t>
      </w:r>
      <w:r w:rsidRPr="005A7A4D">
        <w:rPr>
          <w:b/>
        </w:rPr>
        <w:t>more than 3 months pregnant</w:t>
      </w:r>
      <w:r w:rsidRPr="005A7A4D">
        <w:t>. (It is also better to avoid Aprovel in early pregnancy – see pregnancy section)</w:t>
      </w:r>
    </w:p>
    <w:p w:rsidR="006603C5" w:rsidRPr="005A7A4D" w:rsidRDefault="006603C5" w:rsidP="002E4E3D">
      <w:pPr>
        <w:pStyle w:val="EMEABodyTextIndent"/>
        <w:numPr>
          <w:ilvl w:val="0"/>
          <w:numId w:val="9"/>
        </w:numPr>
        <w:tabs>
          <w:tab w:val="clear" w:pos="360"/>
          <w:tab w:val="num" w:pos="550"/>
        </w:tabs>
        <w:ind w:left="550" w:hanging="550"/>
        <w:rPr>
          <w:i/>
          <w:color w:val="FF0000"/>
        </w:rPr>
      </w:pPr>
      <w:r w:rsidRPr="005A7A4D">
        <w:rPr>
          <w:b/>
        </w:rPr>
        <w:t>if you have diabetes or impaired kidney function</w:t>
      </w:r>
      <w:r w:rsidRPr="005A7A4D">
        <w:t xml:space="preserve"> and you are treated with </w:t>
      </w:r>
      <w:r w:rsidR="000058F5" w:rsidRPr="005A7A4D">
        <w:t xml:space="preserve"> a blood pressure lowering medicine containing </w:t>
      </w:r>
      <w:r w:rsidRPr="005A7A4D">
        <w:t>aliskiren</w:t>
      </w:r>
    </w:p>
    <w:p w:rsidR="000755EE" w:rsidRPr="005A7A4D" w:rsidRDefault="000755EE" w:rsidP="00AF29F9">
      <w:pPr>
        <w:pStyle w:val="EMEAHeading3"/>
      </w:pPr>
    </w:p>
    <w:p w:rsidR="006603C5" w:rsidRPr="005A7A4D" w:rsidRDefault="006603C5" w:rsidP="00AF29F9">
      <w:pPr>
        <w:pStyle w:val="EMEAHeading3"/>
      </w:pPr>
      <w:r w:rsidRPr="005A7A4D">
        <w:t>Warnings and precautions</w:t>
      </w:r>
    </w:p>
    <w:p w:rsidR="006603C5" w:rsidRPr="005A7A4D" w:rsidRDefault="006603C5" w:rsidP="008E6ED7">
      <w:pPr>
        <w:pStyle w:val="EMEAHeading3"/>
      </w:pPr>
      <w:r w:rsidRPr="005A7A4D">
        <w:rPr>
          <w:b w:val="0"/>
        </w:rPr>
        <w:t>Talk to your doctor before taking Aprovel</w:t>
      </w:r>
      <w:r w:rsidRPr="005A7A4D">
        <w:t xml:space="preserve"> </w:t>
      </w:r>
      <w:r w:rsidRPr="005A7A4D">
        <w:rPr>
          <w:b w:val="0"/>
        </w:rPr>
        <w:t xml:space="preserve">and </w:t>
      </w:r>
      <w:r w:rsidRPr="005A7A4D">
        <w:t>if any of the following apply to you:</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get </w:t>
      </w:r>
      <w:r w:rsidRPr="005A7A4D">
        <w:rPr>
          <w:b/>
        </w:rPr>
        <w:t>excessive vomiting or diarrhoea</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kidney problems</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if you suffer from </w:t>
      </w:r>
      <w:r w:rsidRPr="005A7A4D">
        <w:rPr>
          <w:b/>
        </w:rPr>
        <w:t>heart problems</w:t>
      </w:r>
    </w:p>
    <w:p w:rsidR="006603C5" w:rsidRDefault="006603C5" w:rsidP="00D82BCE">
      <w:pPr>
        <w:pStyle w:val="EMEABodyTextIndent"/>
        <w:numPr>
          <w:ilvl w:val="0"/>
          <w:numId w:val="3"/>
        </w:numPr>
        <w:ind w:left="567" w:hanging="567"/>
      </w:pPr>
      <w:r w:rsidRPr="005A7A4D">
        <w:t xml:space="preserve">if you receive Aprovel for </w:t>
      </w:r>
      <w:r w:rsidRPr="005A7A4D">
        <w:rPr>
          <w:b/>
        </w:rPr>
        <w:t>diabetic kidney disease</w:t>
      </w:r>
      <w:r w:rsidRPr="005A7A4D">
        <w:t>. In this case your doctor may perform regular blood tests, especially for measuring blood potassium levels in case of poor kidney function</w:t>
      </w:r>
    </w:p>
    <w:p w:rsidR="00927119" w:rsidRPr="00927119" w:rsidRDefault="00927119" w:rsidP="005D0F57">
      <w:pPr>
        <w:pStyle w:val="EMEABodyTextIndent"/>
        <w:numPr>
          <w:ilvl w:val="0"/>
          <w:numId w:val="3"/>
        </w:numPr>
        <w:tabs>
          <w:tab w:val="left" w:pos="567"/>
        </w:tabs>
        <w:ind w:left="567" w:hanging="567"/>
      </w:pPr>
      <w:r>
        <w:t>i</w:t>
      </w:r>
      <w:r w:rsidRPr="004B38A4">
        <w:t xml:space="preserve">f </w:t>
      </w:r>
      <w:r w:rsidRPr="00FC00C6">
        <w:t xml:space="preserve">you </w:t>
      </w:r>
      <w:r>
        <w:t xml:space="preserve">develop </w:t>
      </w:r>
      <w:r w:rsidRPr="00282F69">
        <w:rPr>
          <w:b/>
          <w:bCs/>
        </w:rPr>
        <w:t>low blood sugar levels</w:t>
      </w:r>
      <w:r>
        <w:t xml:space="preserve"> (s</w:t>
      </w:r>
      <w:r w:rsidRPr="00A36435">
        <w:t xml:space="preserve">ymptoms may include sweating, weakness, hunger, dizziness, trembling, headache, flushing or paleness, numbness, having a fast, pounding heart beat), particularly if you are </w:t>
      </w:r>
      <w:r w:rsidRPr="004B38A4">
        <w:t>being</w:t>
      </w:r>
      <w:r>
        <w:t xml:space="preserve"> </w:t>
      </w:r>
      <w:r w:rsidRPr="00A36435">
        <w:t xml:space="preserve">treated for </w:t>
      </w:r>
      <w:r w:rsidRPr="00FC00C6">
        <w:t>diabetes</w:t>
      </w:r>
      <w:r>
        <w:t>.</w:t>
      </w:r>
    </w:p>
    <w:p w:rsidR="006603C5" w:rsidRPr="005A7A4D" w:rsidRDefault="006603C5" w:rsidP="008E6ED7">
      <w:pPr>
        <w:pStyle w:val="EMEABodyTextIndent"/>
        <w:numPr>
          <w:ilvl w:val="0"/>
          <w:numId w:val="0"/>
        </w:numPr>
        <w:ind w:left="567" w:hanging="567"/>
        <w:rPr>
          <w:b/>
        </w:rPr>
      </w:pPr>
      <w:r w:rsidRPr="005A7A4D">
        <w:rPr>
          <w:rFonts w:ascii="Wingdings" w:hAnsi="Wingdings"/>
        </w:rPr>
        <w:t></w:t>
      </w:r>
      <w:r w:rsidRPr="005A7A4D">
        <w:rPr>
          <w:rFonts w:ascii="Wingdings" w:hAnsi="Wingdings"/>
        </w:rPr>
        <w:tab/>
      </w:r>
      <w:r w:rsidRPr="005A7A4D">
        <w:t xml:space="preserve">if you are </w:t>
      </w:r>
      <w:r w:rsidRPr="005A7A4D">
        <w:rPr>
          <w:b/>
        </w:rPr>
        <w:t>going to have an operation</w:t>
      </w:r>
      <w:r w:rsidRPr="005A7A4D">
        <w:t xml:space="preserve"> (surgery) or </w:t>
      </w:r>
      <w:r w:rsidRPr="005A7A4D">
        <w:rPr>
          <w:b/>
        </w:rPr>
        <w:t>be given anaesthetics</w:t>
      </w:r>
    </w:p>
    <w:p w:rsidR="00304D0D" w:rsidRPr="005A7A4D" w:rsidRDefault="006603C5" w:rsidP="002E4E3D">
      <w:pPr>
        <w:pStyle w:val="EMEABodyTextIndent"/>
        <w:numPr>
          <w:ilvl w:val="0"/>
          <w:numId w:val="13"/>
        </w:numPr>
        <w:tabs>
          <w:tab w:val="num" w:pos="550"/>
        </w:tabs>
      </w:pPr>
      <w:bookmarkStart w:id="7" w:name="_BPDC_LN_INS_1001"/>
      <w:bookmarkEnd w:id="7"/>
      <w:r w:rsidRPr="005A7A4D">
        <w:t xml:space="preserve">if you are taking </w:t>
      </w:r>
      <w:r w:rsidR="00304D0D" w:rsidRPr="005A7A4D">
        <w:t>any of the following medicines used to treat high blood pressure:</w:t>
      </w:r>
    </w:p>
    <w:p w:rsidR="00304D0D" w:rsidRPr="005A7A4D" w:rsidRDefault="00304D0D" w:rsidP="002E4E3D">
      <w:pPr>
        <w:pStyle w:val="EMEABodyText"/>
        <w:numPr>
          <w:ilvl w:val="1"/>
          <w:numId w:val="13"/>
        </w:numPr>
      </w:pPr>
      <w:r w:rsidRPr="005A7A4D">
        <w:t>an ACE-inhibitor ( for example enalapril, lisinopril, ramipril) in particular if you have diabetes-related kidney problems.</w:t>
      </w:r>
    </w:p>
    <w:p w:rsidR="00304D0D" w:rsidRPr="005A7A4D" w:rsidRDefault="00304D0D" w:rsidP="002E4E3D">
      <w:pPr>
        <w:pStyle w:val="EMEABodyText"/>
        <w:numPr>
          <w:ilvl w:val="1"/>
          <w:numId w:val="13"/>
        </w:numPr>
      </w:pPr>
      <w:r w:rsidRPr="005A7A4D">
        <w:t>aliskiren</w:t>
      </w:r>
    </w:p>
    <w:p w:rsidR="00CA2FD7" w:rsidRPr="005A7A4D" w:rsidRDefault="00CA2FD7" w:rsidP="00304D0D">
      <w:pPr>
        <w:pStyle w:val="EMEABodyText"/>
      </w:pPr>
    </w:p>
    <w:p w:rsidR="00304D0D" w:rsidRPr="005A7A4D" w:rsidRDefault="00304D0D" w:rsidP="00304D0D">
      <w:pPr>
        <w:pStyle w:val="EMEABodyText"/>
      </w:pPr>
      <w:r w:rsidRPr="005A7A4D">
        <w:t>Your doctor may check your kidney function, blood pressure, and the amount of electrolytes (e.g. potassium) in your blood at regular intervals.</w:t>
      </w:r>
    </w:p>
    <w:p w:rsidR="00304D0D" w:rsidRPr="005A7A4D" w:rsidRDefault="00304D0D" w:rsidP="00304D0D">
      <w:pPr>
        <w:pStyle w:val="EMEABodyText"/>
      </w:pPr>
    </w:p>
    <w:p w:rsidR="00304D0D" w:rsidRPr="005A7A4D" w:rsidRDefault="00304D0D" w:rsidP="00304D0D">
      <w:pPr>
        <w:pStyle w:val="EMEABodyText"/>
      </w:pPr>
      <w:r w:rsidRPr="005A7A4D">
        <w:t xml:space="preserve">See also information under the heading “Do not take </w:t>
      </w:r>
      <w:proofErr w:type="spellStart"/>
      <w:r w:rsidRPr="005A7A4D">
        <w:t>Aprovel</w:t>
      </w:r>
      <w:proofErr w:type="spellEnd"/>
      <w:r w:rsidRPr="005A7A4D">
        <w:t>”.</w:t>
      </w:r>
    </w:p>
    <w:p w:rsidR="006603C5" w:rsidRPr="005A7A4D" w:rsidRDefault="006603C5" w:rsidP="008E6ED7">
      <w:pPr>
        <w:pStyle w:val="EMEABodyText"/>
      </w:pPr>
    </w:p>
    <w:p w:rsidR="006603C5" w:rsidRPr="005A7A4D" w:rsidRDefault="006603C5" w:rsidP="008E6ED7">
      <w:pPr>
        <w:pStyle w:val="EMEABodyText"/>
      </w:pPr>
      <w:r w:rsidRPr="005A7A4D">
        <w:t>You must tell your doctor if you think you are (</w:t>
      </w:r>
      <w:r w:rsidRPr="005A7A4D">
        <w:rPr>
          <w:u w:val="single"/>
        </w:rPr>
        <w:t>or might become</w:t>
      </w:r>
      <w:r w:rsidRPr="005A7A4D">
        <w:t>) pregnant. Aprovel is not recommended in early pregnancy, and must not be taken if you are more than 3 months pregnant, as it may cause serious harm to your baby if used at that stage (see pregnancy section).</w:t>
      </w:r>
    </w:p>
    <w:p w:rsidR="006603C5" w:rsidRPr="005A7A4D" w:rsidRDefault="006603C5">
      <w:pPr>
        <w:pStyle w:val="EMEABodyText"/>
      </w:pPr>
    </w:p>
    <w:p w:rsidR="006603C5" w:rsidRPr="005A7A4D" w:rsidRDefault="006603C5" w:rsidP="008E6ED7">
      <w:pPr>
        <w:pStyle w:val="EMEAHeading2"/>
      </w:pPr>
      <w:r w:rsidRPr="005A7A4D">
        <w:t>Children and adolescents</w:t>
      </w:r>
    </w:p>
    <w:p w:rsidR="006603C5" w:rsidRPr="005A7A4D" w:rsidRDefault="006603C5" w:rsidP="008E6ED7">
      <w:pPr>
        <w:pStyle w:val="EMEABodyText"/>
      </w:pPr>
      <w:r w:rsidRPr="005A7A4D">
        <w:t>This medicinal product should not be used in children and adolescents because the safety and efficacy have not yet been fully established.</w:t>
      </w:r>
    </w:p>
    <w:p w:rsidR="006603C5" w:rsidRPr="005A7A4D" w:rsidRDefault="006603C5" w:rsidP="008E6ED7">
      <w:pPr>
        <w:pStyle w:val="EMEAHeading3"/>
      </w:pPr>
    </w:p>
    <w:p w:rsidR="006603C5" w:rsidRPr="005A7A4D" w:rsidRDefault="006603C5" w:rsidP="008E6ED7">
      <w:pPr>
        <w:pStyle w:val="EMEAHeading3"/>
      </w:pPr>
      <w:r w:rsidRPr="005A7A4D">
        <w:t>Other medicines and Aprovel</w:t>
      </w:r>
    </w:p>
    <w:p w:rsidR="006603C5" w:rsidRPr="005A7A4D" w:rsidRDefault="006603C5" w:rsidP="008E6ED7">
      <w:pPr>
        <w:pStyle w:val="EMEABodyText"/>
      </w:pPr>
      <w:r w:rsidRPr="005A7A4D">
        <w:t>Tell your doctor or pharmacist if you are taking,</w:t>
      </w:r>
      <w:r w:rsidR="00CA6B29" w:rsidRPr="005A7A4D">
        <w:t xml:space="preserve"> </w:t>
      </w:r>
      <w:r w:rsidRPr="005A7A4D">
        <w:t>have recently taken or might take any other medicines.</w:t>
      </w:r>
    </w:p>
    <w:p w:rsidR="006603C5" w:rsidRPr="005A7A4D" w:rsidRDefault="006603C5" w:rsidP="008E6ED7">
      <w:pPr>
        <w:pStyle w:val="EMEABodyText"/>
      </w:pPr>
    </w:p>
    <w:p w:rsidR="005A1728" w:rsidRPr="005A7A4D" w:rsidRDefault="00CA6B29" w:rsidP="00304D0D">
      <w:pPr>
        <w:pStyle w:val="EMEABodyText"/>
      </w:pPr>
      <w:r w:rsidRPr="005A7A4D">
        <w:t>Your doctor may need to change your dose and/or to take other precautions</w:t>
      </w:r>
      <w:r w:rsidR="00304D0D" w:rsidRPr="005A7A4D">
        <w:t xml:space="preserve">: </w:t>
      </w:r>
    </w:p>
    <w:p w:rsidR="00304D0D" w:rsidRPr="005A7A4D" w:rsidRDefault="00304D0D" w:rsidP="00304D0D">
      <w:pPr>
        <w:pStyle w:val="EMEABodyText"/>
      </w:pPr>
      <w:r w:rsidRPr="005A7A4D">
        <w:t xml:space="preserve">If you are taking an ACE-inhibitor or aliskiren (see also information under the headings “Do not take </w:t>
      </w:r>
      <w:proofErr w:type="spellStart"/>
      <w:r w:rsidRPr="005A7A4D">
        <w:t>Aprovel</w:t>
      </w:r>
      <w:proofErr w:type="spellEnd"/>
      <w:r w:rsidRPr="005A7A4D">
        <w:t>” and “Warnings and precautions”</w:t>
      </w:r>
      <w:r w:rsidR="0067593B" w:rsidRPr="005A7A4D">
        <w:t>)</w:t>
      </w:r>
      <w:r w:rsidRPr="005A7A4D">
        <w:t>.</w:t>
      </w:r>
    </w:p>
    <w:p w:rsidR="00304D0D" w:rsidRPr="005A7A4D" w:rsidRDefault="00304D0D" w:rsidP="00304D0D">
      <w:pPr>
        <w:pStyle w:val="EMEABodyText"/>
      </w:pPr>
    </w:p>
    <w:p w:rsidR="006603C5" w:rsidRPr="005A7A4D" w:rsidRDefault="006603C5" w:rsidP="008E6ED7">
      <w:pPr>
        <w:pStyle w:val="EMEABodyText"/>
      </w:pPr>
      <w:r w:rsidRPr="005A7A4D">
        <w:rPr>
          <w:b/>
        </w:rPr>
        <w:t>You may need to have blood checks if you take:</w:t>
      </w:r>
    </w:p>
    <w:p w:rsidR="006603C5" w:rsidRPr="005A7A4D" w:rsidRDefault="006603C5" w:rsidP="00D82BCE">
      <w:pPr>
        <w:pStyle w:val="EMEABodyTextIndent"/>
        <w:numPr>
          <w:ilvl w:val="0"/>
          <w:numId w:val="3"/>
        </w:numPr>
        <w:ind w:left="567" w:hanging="567"/>
      </w:pPr>
      <w:r w:rsidRPr="005A7A4D">
        <w:t>potassium supplements</w:t>
      </w:r>
    </w:p>
    <w:p w:rsidR="006603C5" w:rsidRPr="005A7A4D" w:rsidRDefault="006603C5" w:rsidP="00D82BCE">
      <w:pPr>
        <w:pStyle w:val="EMEABodyTextIndent"/>
        <w:numPr>
          <w:ilvl w:val="0"/>
          <w:numId w:val="3"/>
        </w:numPr>
        <w:ind w:left="567" w:hanging="567"/>
      </w:pPr>
      <w:r w:rsidRPr="005A7A4D">
        <w:t>salt substitutes containing potassium</w:t>
      </w:r>
    </w:p>
    <w:p w:rsidR="006603C5" w:rsidRPr="005A7A4D" w:rsidRDefault="006603C5" w:rsidP="00D82BCE">
      <w:pPr>
        <w:pStyle w:val="EMEABodyTextIndent"/>
        <w:numPr>
          <w:ilvl w:val="0"/>
          <w:numId w:val="3"/>
        </w:numPr>
        <w:ind w:left="567" w:hanging="567"/>
      </w:pPr>
      <w:r w:rsidRPr="005A7A4D">
        <w:t>potassium-sparing medicines (such as certain diuretics)</w:t>
      </w:r>
    </w:p>
    <w:p w:rsidR="006603C5" w:rsidRPr="005A7A4D" w:rsidRDefault="006603C5" w:rsidP="00D82BCE">
      <w:pPr>
        <w:pStyle w:val="EMEABodyTextIndent"/>
        <w:numPr>
          <w:ilvl w:val="0"/>
          <w:numId w:val="3"/>
        </w:numPr>
        <w:ind w:left="567" w:hanging="567"/>
      </w:pPr>
      <w:r w:rsidRPr="005A7A4D">
        <w:t>medicines</w:t>
      </w:r>
      <w:r w:rsidRPr="005A7A4D" w:rsidDel="001B576F">
        <w:t xml:space="preserve"> </w:t>
      </w:r>
      <w:r w:rsidRPr="005A7A4D">
        <w:t>containing lithium</w:t>
      </w:r>
    </w:p>
    <w:p w:rsidR="006603C5" w:rsidRDefault="00282F69" w:rsidP="006554B2">
      <w:pPr>
        <w:pStyle w:val="EMEABodyTextIndent"/>
        <w:numPr>
          <w:ilvl w:val="0"/>
          <w:numId w:val="3"/>
        </w:numPr>
        <w:ind w:left="567" w:hanging="567"/>
      </w:pPr>
      <w:bookmarkStart w:id="8" w:name="_Hlk35944264"/>
      <w:r>
        <w:t>r</w:t>
      </w:r>
      <w:r w:rsidR="006554B2" w:rsidRPr="007E2242">
        <w:t>epaglinide</w:t>
      </w:r>
      <w:r w:rsidR="006554B2" w:rsidRPr="00FB1634">
        <w:t xml:space="preserve"> (medication used for lowering blood sugar levels)</w:t>
      </w:r>
      <w:bookmarkEnd w:id="8"/>
    </w:p>
    <w:p w:rsidR="006554B2" w:rsidRPr="006554B2" w:rsidRDefault="006554B2" w:rsidP="006554B2">
      <w:pPr>
        <w:pStyle w:val="EMEABodyText"/>
      </w:pPr>
    </w:p>
    <w:p w:rsidR="006603C5" w:rsidRPr="005A7A4D" w:rsidRDefault="006603C5" w:rsidP="008E6ED7">
      <w:pPr>
        <w:pStyle w:val="EMEABodyText"/>
      </w:pPr>
      <w:r w:rsidRPr="005A7A4D">
        <w:t>If you take certain painkillers, called non-steroidal anti-inflammatory drugs, the effect of irbesartan may be reduced.</w:t>
      </w:r>
    </w:p>
    <w:p w:rsidR="006603C5" w:rsidRPr="005A7A4D" w:rsidRDefault="006603C5" w:rsidP="008E6ED7">
      <w:pPr>
        <w:pStyle w:val="EMEABodyText"/>
      </w:pPr>
    </w:p>
    <w:p w:rsidR="006603C5" w:rsidRPr="005A7A4D" w:rsidRDefault="006603C5" w:rsidP="008E6ED7">
      <w:pPr>
        <w:pStyle w:val="EMEAHeading3"/>
      </w:pPr>
      <w:r w:rsidRPr="005A7A4D">
        <w:t>Aprovel with food and drink</w:t>
      </w:r>
    </w:p>
    <w:p w:rsidR="006603C5" w:rsidRPr="005A7A4D" w:rsidRDefault="006603C5" w:rsidP="008E6ED7">
      <w:pPr>
        <w:pStyle w:val="EMEABodyText"/>
      </w:pPr>
      <w:r w:rsidRPr="005A7A4D">
        <w:t>Aprovel can be taken with or without food.</w:t>
      </w:r>
    </w:p>
    <w:p w:rsidR="006603C5" w:rsidRPr="005A7A4D" w:rsidRDefault="006603C5" w:rsidP="008E6ED7">
      <w:pPr>
        <w:pStyle w:val="EMEABodyText"/>
      </w:pPr>
    </w:p>
    <w:p w:rsidR="006603C5" w:rsidRPr="005A7A4D" w:rsidRDefault="006603C5" w:rsidP="008E6ED7">
      <w:pPr>
        <w:pStyle w:val="EMEAHeading3"/>
      </w:pPr>
      <w:r w:rsidRPr="005A7A4D">
        <w:t>Pregnancy and breast-feeding</w:t>
      </w:r>
    </w:p>
    <w:p w:rsidR="006603C5" w:rsidRPr="005A7A4D" w:rsidRDefault="006603C5" w:rsidP="008E6ED7">
      <w:pPr>
        <w:pStyle w:val="EMEAHeading2"/>
      </w:pPr>
      <w:r w:rsidRPr="005A7A4D">
        <w:t>Pregnancy</w:t>
      </w:r>
    </w:p>
    <w:p w:rsidR="006603C5" w:rsidRPr="005A7A4D" w:rsidRDefault="006603C5" w:rsidP="008E6ED7">
      <w:pPr>
        <w:pStyle w:val="EMEABodyText"/>
      </w:pPr>
      <w:r w:rsidRPr="005A7A4D">
        <w:t>You must tell your doctor if you think you are (</w:t>
      </w:r>
      <w:r w:rsidRPr="005A7A4D">
        <w:rPr>
          <w:u w:val="single"/>
        </w:rPr>
        <w:t>or might become</w:t>
      </w:r>
      <w:r w:rsidRPr="005A7A4D">
        <w:t xml:space="preserve">) pregnant. Your doctor will normally advise you to stop taking Aprovel before you become pregnant or as soon as you know you are pregnant and will advise you to take another medicine instead of </w:t>
      </w:r>
      <w:proofErr w:type="spellStart"/>
      <w:r w:rsidRPr="005A7A4D">
        <w:t>Aprovel</w:t>
      </w:r>
      <w:proofErr w:type="spellEnd"/>
      <w:r w:rsidRPr="005A7A4D">
        <w:t>. Aprovel is not recommended in early pregnancy, and must not be taken when more than 3 months pregnant, as it may cause serious harm to your baby if used after the third month of pregnancy.</w:t>
      </w:r>
    </w:p>
    <w:p w:rsidR="006603C5" w:rsidRPr="005A7A4D" w:rsidRDefault="006603C5" w:rsidP="008E6ED7">
      <w:pPr>
        <w:pStyle w:val="EMEABodyText"/>
        <w:rPr>
          <w:b/>
        </w:rPr>
      </w:pPr>
    </w:p>
    <w:p w:rsidR="006603C5" w:rsidRPr="005A7A4D" w:rsidRDefault="006603C5" w:rsidP="008E6ED7">
      <w:pPr>
        <w:pStyle w:val="EMEAHeading2"/>
      </w:pPr>
      <w:r w:rsidRPr="005A7A4D">
        <w:t>Breast-feeding</w:t>
      </w:r>
    </w:p>
    <w:p w:rsidR="006603C5" w:rsidRPr="005A7A4D" w:rsidRDefault="006603C5" w:rsidP="008E6ED7">
      <w:pPr>
        <w:pStyle w:val="EMEABodyText"/>
      </w:pPr>
      <w:r w:rsidRPr="005A7A4D">
        <w:t xml:space="preserve">Tell your doctor if you are breast-feeding or about to start breast-feeding. Aprovel is not recommended for mothers who are breast-feeding, and your doctor may choose another treatment for you if you wish to breast-feed, especially if your baby is </w:t>
      </w:r>
      <w:proofErr w:type="spellStart"/>
      <w:r w:rsidRPr="005A7A4D">
        <w:t>newborn</w:t>
      </w:r>
      <w:proofErr w:type="spellEnd"/>
      <w:r w:rsidRPr="005A7A4D">
        <w:t>, or was born prematurely.</w:t>
      </w:r>
    </w:p>
    <w:p w:rsidR="006603C5" w:rsidRPr="005A7A4D" w:rsidRDefault="006603C5">
      <w:pPr>
        <w:pStyle w:val="EMEABodyText"/>
      </w:pPr>
    </w:p>
    <w:p w:rsidR="006603C5" w:rsidRPr="005A7A4D" w:rsidRDefault="006603C5" w:rsidP="008E6ED7">
      <w:pPr>
        <w:pStyle w:val="EMEAHeading3"/>
      </w:pPr>
      <w:r w:rsidRPr="005A7A4D">
        <w:t>Driving and using machines</w:t>
      </w:r>
    </w:p>
    <w:p w:rsidR="006603C5" w:rsidRPr="005A7A4D" w:rsidRDefault="006603C5">
      <w:pPr>
        <w:pStyle w:val="EMEABodyText"/>
      </w:pPr>
      <w:r w:rsidRPr="005A7A4D">
        <w:t>Aprovel is unlikely to affect your ability to drive or use machines. However, occasionally dizziness or weariness may occur during treatment of high blood pressure. If you experience these, talk to your doctor before attempting to drive or use machines.</w:t>
      </w:r>
    </w:p>
    <w:p w:rsidR="006603C5" w:rsidRPr="005A7A4D" w:rsidRDefault="006603C5">
      <w:pPr>
        <w:pStyle w:val="EMEABodyText"/>
      </w:pPr>
    </w:p>
    <w:p w:rsidR="006554B2" w:rsidRDefault="006603C5" w:rsidP="006554B2">
      <w:pPr>
        <w:pStyle w:val="EMEABodyText"/>
      </w:pPr>
      <w:r w:rsidRPr="005A7A4D">
        <w:rPr>
          <w:b/>
        </w:rPr>
        <w:t>Aprovel contains lactose</w:t>
      </w:r>
      <w:r w:rsidRPr="005A7A4D">
        <w:t>. If you have been told by your doctor that you have an intolerance to some sugars (e.g. lactose), contact your doctor before taking this medicin</w:t>
      </w:r>
      <w:r w:rsidR="00055ADD" w:rsidRPr="005A7A4D">
        <w:t>al product</w:t>
      </w:r>
      <w:r w:rsidRPr="005A7A4D">
        <w:t>.</w:t>
      </w:r>
    </w:p>
    <w:p w:rsidR="006554B2" w:rsidRDefault="006554B2" w:rsidP="006554B2">
      <w:pPr>
        <w:pStyle w:val="EMEABodyText"/>
      </w:pPr>
    </w:p>
    <w:p w:rsidR="006603C5" w:rsidRPr="005A7A4D" w:rsidRDefault="006554B2" w:rsidP="006554B2">
      <w:pPr>
        <w:pStyle w:val="EMEABodyText"/>
      </w:pPr>
      <w:proofErr w:type="spellStart"/>
      <w:r w:rsidRPr="005A7A4D">
        <w:rPr>
          <w:b/>
        </w:rPr>
        <w:t>Aprovel</w:t>
      </w:r>
      <w:proofErr w:type="spellEnd"/>
      <w:r w:rsidRPr="005A7A4D">
        <w:rPr>
          <w:b/>
        </w:rPr>
        <w:t xml:space="preserve"> contains</w:t>
      </w:r>
      <w:r>
        <w:rPr>
          <w:b/>
        </w:rPr>
        <w:t xml:space="preserve"> sodium. </w:t>
      </w:r>
      <w:r w:rsidRPr="007E01E0">
        <w:rPr>
          <w:bCs/>
        </w:rPr>
        <w:t>This medicine contains less than 1 mmol sodium (23 mg) per tablet, that is to say essentially ‘sodium-free’.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3.</w:t>
      </w:r>
      <w:r w:rsidRPr="005A7A4D">
        <w:rPr>
          <w:rFonts w:ascii="Times New Roman Bold" w:hAnsi="Times New Roman Bold"/>
          <w:caps w:val="0"/>
        </w:rPr>
        <w:tab/>
        <w:t>How to take Aprovel</w:t>
      </w:r>
    </w:p>
    <w:p w:rsidR="006603C5" w:rsidRPr="005A7A4D" w:rsidRDefault="006603C5" w:rsidP="008E6ED7">
      <w:pPr>
        <w:pStyle w:val="EMEAHeading1"/>
      </w:pPr>
    </w:p>
    <w:p w:rsidR="006603C5" w:rsidRPr="005A7A4D" w:rsidRDefault="006603C5" w:rsidP="008E6ED7">
      <w:pPr>
        <w:pStyle w:val="EMEABodyText"/>
      </w:pPr>
      <w:r w:rsidRPr="005A7A4D">
        <w:t>Always take this medicine exactly as your doctor has told you. Check with your doctor or pharmacist if you are not sure.</w:t>
      </w:r>
    </w:p>
    <w:p w:rsidR="006603C5" w:rsidRPr="005A7A4D" w:rsidRDefault="006603C5" w:rsidP="008E6ED7">
      <w:pPr>
        <w:pStyle w:val="EMEABodyText"/>
      </w:pPr>
    </w:p>
    <w:p w:rsidR="006603C5" w:rsidRPr="005A7A4D" w:rsidRDefault="006603C5" w:rsidP="008E6ED7">
      <w:pPr>
        <w:pStyle w:val="EMEAHeading3"/>
      </w:pPr>
      <w:r w:rsidRPr="005A7A4D">
        <w:t>Method of administration</w:t>
      </w:r>
    </w:p>
    <w:p w:rsidR="006603C5" w:rsidRPr="005A7A4D" w:rsidRDefault="006603C5" w:rsidP="008E6ED7">
      <w:pPr>
        <w:pStyle w:val="EMEABodyText"/>
      </w:pPr>
      <w:r w:rsidRPr="005A7A4D">
        <w:t xml:space="preserve">Aprovel is for </w:t>
      </w:r>
      <w:r w:rsidRPr="005A7A4D">
        <w:rPr>
          <w:b/>
        </w:rPr>
        <w:t>oral use</w:t>
      </w:r>
      <w:r w:rsidRPr="005A7A4D">
        <w:t>. Swallow the tablets with a sufficient amount of fluid (e.g. one glass of water). You can take Aprovel with or without food. Try to take your daily dose at about the same time each day. It is important that you continue to take Aprovel until your doctor tells you otherwise.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w:t>
      </w:r>
    </w:p>
    <w:p w:rsidR="006603C5" w:rsidRPr="005A7A4D" w:rsidRDefault="006603C5" w:rsidP="008E6ED7">
      <w:pPr>
        <w:pStyle w:val="EMEABodyText"/>
        <w:ind w:left="567"/>
      </w:pPr>
      <w:r w:rsidRPr="005A7A4D">
        <w:t>The usual dose is 150 mg once a day. The dose may later be increased to 300 mg once daily depending on blood pressure response.</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rPr>
          <w:b/>
        </w:rPr>
      </w:pPr>
      <w:r w:rsidRPr="005A7A4D">
        <w:rPr>
          <w:b/>
        </w:rPr>
        <w:t>Patients with high blood pressure and type 2 diabetes with kidney disease</w:t>
      </w:r>
    </w:p>
    <w:p w:rsidR="006603C5" w:rsidRPr="005A7A4D" w:rsidRDefault="006603C5" w:rsidP="008E6ED7">
      <w:pPr>
        <w:pStyle w:val="EMEABodyText"/>
        <w:ind w:left="567"/>
      </w:pPr>
      <w:r w:rsidRPr="005A7A4D">
        <w:t>In patients with high blood pressure and type 2 diabetes, 300 mg once daily is the preferred maintenance dose for the treatment of associated kidney disease.</w:t>
      </w:r>
    </w:p>
    <w:p w:rsidR="006603C5" w:rsidRPr="005A7A4D" w:rsidRDefault="006603C5" w:rsidP="008E6ED7">
      <w:pPr>
        <w:pStyle w:val="EMEABodyText"/>
      </w:pPr>
    </w:p>
    <w:p w:rsidR="006603C5" w:rsidRPr="005A7A4D" w:rsidRDefault="006603C5">
      <w:pPr>
        <w:pStyle w:val="EMEABodyText"/>
        <w:rPr>
          <w:b/>
        </w:rPr>
      </w:pPr>
      <w:r w:rsidRPr="005A7A4D">
        <w:t xml:space="preserve">The doctor may advise a lower dose, especially when starting treatment in certain patients such as those on </w:t>
      </w:r>
      <w:r w:rsidRPr="005A7A4D">
        <w:rPr>
          <w:b/>
        </w:rPr>
        <w:t>haemodialysis</w:t>
      </w:r>
      <w:r w:rsidRPr="005A7A4D">
        <w:t xml:space="preserve">, or those </w:t>
      </w:r>
      <w:r w:rsidRPr="005A7A4D">
        <w:rPr>
          <w:b/>
        </w:rPr>
        <w:t>over the age of 75 years.</w:t>
      </w:r>
    </w:p>
    <w:p w:rsidR="006603C5" w:rsidRPr="005A7A4D" w:rsidRDefault="006603C5">
      <w:pPr>
        <w:pStyle w:val="EMEABodyText"/>
      </w:pPr>
    </w:p>
    <w:p w:rsidR="006603C5" w:rsidRPr="005A7A4D" w:rsidRDefault="006603C5">
      <w:pPr>
        <w:pStyle w:val="EMEABodyText"/>
      </w:pPr>
      <w:r w:rsidRPr="005A7A4D">
        <w:t>The maximal blood pressure lowering effect should be reached 4-6 weeks after beginning treatment.</w:t>
      </w:r>
    </w:p>
    <w:p w:rsidR="006603C5" w:rsidRPr="005A7A4D" w:rsidRDefault="006603C5">
      <w:pPr>
        <w:pStyle w:val="EMEABodyText"/>
      </w:pPr>
    </w:p>
    <w:p w:rsidR="006603C5" w:rsidRPr="005A7A4D" w:rsidRDefault="006603C5" w:rsidP="008E6ED7">
      <w:pPr>
        <w:pStyle w:val="EMEAHeading3"/>
      </w:pPr>
      <w:r w:rsidRPr="005A7A4D">
        <w:t>Use in children and adolescents</w:t>
      </w:r>
    </w:p>
    <w:p w:rsidR="006603C5" w:rsidRPr="005A7A4D" w:rsidRDefault="006603C5" w:rsidP="008E6ED7">
      <w:pPr>
        <w:pStyle w:val="EMEABodyText"/>
      </w:pPr>
      <w:r w:rsidRPr="005A7A4D">
        <w:t>Aprovel should not be given to children under 18 years of age. If a child swallows some tablets, contact your doctor immediately.</w:t>
      </w:r>
    </w:p>
    <w:p w:rsidR="006603C5" w:rsidRPr="005A7A4D" w:rsidRDefault="006603C5">
      <w:pPr>
        <w:pStyle w:val="EMEABodyText"/>
      </w:pPr>
    </w:p>
    <w:p w:rsidR="006603C5" w:rsidRPr="005A7A4D" w:rsidRDefault="006603C5" w:rsidP="008E6ED7">
      <w:pPr>
        <w:pStyle w:val="EMEAHeading3"/>
      </w:pPr>
      <w:r w:rsidRPr="005A7A4D">
        <w:t>If you take more Aprovel than you should:</w:t>
      </w:r>
    </w:p>
    <w:p w:rsidR="006603C5" w:rsidRPr="005A7A4D" w:rsidRDefault="006603C5">
      <w:pPr>
        <w:pStyle w:val="EMEABodyText"/>
      </w:pPr>
      <w:r w:rsidRPr="005A7A4D">
        <w:t>If you accidentally take too many tablets, contact your doctor immediately.</w:t>
      </w:r>
    </w:p>
    <w:p w:rsidR="006603C5" w:rsidRPr="005A7A4D" w:rsidRDefault="006603C5">
      <w:pPr>
        <w:pStyle w:val="EMEABodyText"/>
      </w:pPr>
    </w:p>
    <w:p w:rsidR="006603C5" w:rsidRPr="005A7A4D" w:rsidRDefault="006603C5" w:rsidP="008E6ED7">
      <w:pPr>
        <w:pStyle w:val="EMEAHeading3"/>
      </w:pPr>
      <w:r w:rsidRPr="005A7A4D">
        <w:t xml:space="preserve">If you forget to take </w:t>
      </w:r>
      <w:proofErr w:type="spellStart"/>
      <w:r w:rsidRPr="005A7A4D">
        <w:t>Aprovel</w:t>
      </w:r>
      <w:proofErr w:type="spellEnd"/>
      <w:r w:rsidRPr="005A7A4D">
        <w:t>:</w:t>
      </w:r>
    </w:p>
    <w:p w:rsidR="006603C5" w:rsidRPr="005A7A4D" w:rsidRDefault="006603C5">
      <w:pPr>
        <w:pStyle w:val="EMEABodyText"/>
      </w:pPr>
      <w:r w:rsidRPr="005A7A4D">
        <w:t>If you accidentally miss a daily dose, just take the next dose as normal. Do not take a double dose to make up for a forgotten dose.</w:t>
      </w:r>
    </w:p>
    <w:p w:rsidR="006603C5" w:rsidRPr="005A7A4D" w:rsidRDefault="006603C5">
      <w:pPr>
        <w:pStyle w:val="EMEABodyText"/>
      </w:pPr>
    </w:p>
    <w:p w:rsidR="006603C5" w:rsidRPr="005A7A4D" w:rsidRDefault="006603C5" w:rsidP="008E6ED7">
      <w:pPr>
        <w:pStyle w:val="EMEABodyText"/>
        <w:rPr>
          <w:rFonts w:ascii="TimesNewRoman,Italic" w:eastAsia="TimesNewRoman,Italic" w:cs="TimesNewRoman,Italic"/>
          <w:sz w:val="20"/>
          <w:lang w:eastAsia="nl-NL"/>
        </w:rPr>
      </w:pPr>
      <w:r w:rsidRPr="005A7A4D">
        <w:rPr>
          <w:lang w:eastAsia="nl-NL"/>
        </w:rPr>
        <w:t>If you have any further questions on the use of this medicine, ask your doctor or pharmacist.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4.</w:t>
      </w:r>
      <w:r w:rsidRPr="005A7A4D">
        <w:rPr>
          <w:rFonts w:ascii="Times New Roman Bold" w:hAnsi="Times New Roman Bold"/>
          <w:caps w:val="0"/>
        </w:rPr>
        <w:tab/>
        <w:t>Possible side effects</w:t>
      </w:r>
    </w:p>
    <w:p w:rsidR="006603C5" w:rsidRPr="005A7A4D" w:rsidRDefault="006603C5" w:rsidP="008E6ED7">
      <w:pPr>
        <w:pStyle w:val="EMEAHeading1"/>
      </w:pPr>
    </w:p>
    <w:p w:rsidR="006603C5" w:rsidRPr="005A7A4D" w:rsidRDefault="006603C5" w:rsidP="008E6ED7">
      <w:pPr>
        <w:pStyle w:val="EMEABodyText"/>
      </w:pPr>
      <w:r w:rsidRPr="005A7A4D">
        <w:t>Like all medicines, this medicine can cause side effects, although not everybody gets them.</w:t>
      </w:r>
    </w:p>
    <w:p w:rsidR="006603C5" w:rsidRPr="005A7A4D" w:rsidRDefault="006603C5" w:rsidP="008E6ED7">
      <w:pPr>
        <w:pStyle w:val="EMEABodyText"/>
      </w:pPr>
      <w:r w:rsidRPr="005A7A4D">
        <w:t>Some of these effects may be serious and may require medical attention.</w:t>
      </w:r>
    </w:p>
    <w:p w:rsidR="006603C5" w:rsidRPr="005A7A4D" w:rsidRDefault="006603C5" w:rsidP="008E6ED7">
      <w:pPr>
        <w:pStyle w:val="EMEABodyText"/>
      </w:pPr>
    </w:p>
    <w:p w:rsidR="006603C5" w:rsidRPr="005A7A4D" w:rsidRDefault="006603C5" w:rsidP="008E6ED7">
      <w:pPr>
        <w:pStyle w:val="EMEABodyText"/>
        <w:rPr>
          <w:b/>
        </w:rPr>
      </w:pPr>
      <w:r w:rsidRPr="005A7A4D">
        <w:t xml:space="preserve">As with similar medicines, rare cases of allergic skin reactions (rash, urticaria), as well as localised swelling of the face, lips and/or tongue have been reported in patients taking irbesartan. If you get any of these symptoms or get short of breath, </w:t>
      </w:r>
      <w:r w:rsidRPr="005A7A4D">
        <w:rPr>
          <w:b/>
        </w:rPr>
        <w:t>stop taking Aprovel and contact your doctor immediately.</w:t>
      </w:r>
    </w:p>
    <w:p w:rsidR="00AF29F9" w:rsidRPr="005A7A4D" w:rsidRDefault="00AF29F9" w:rsidP="008E6ED7">
      <w:pPr>
        <w:pStyle w:val="EMEABodyText"/>
      </w:pPr>
    </w:p>
    <w:p w:rsidR="00AF29F9" w:rsidRPr="005A7A4D" w:rsidRDefault="00AF29F9" w:rsidP="00AF29F9">
      <w:pPr>
        <w:pStyle w:val="EMEABodyText"/>
      </w:pPr>
      <w:r w:rsidRPr="005A7A4D">
        <w:t>The frequency of the side effects listed below is defined using the following convention:</w:t>
      </w:r>
    </w:p>
    <w:p w:rsidR="00AF29F9" w:rsidRPr="005A7A4D" w:rsidRDefault="00AF29F9" w:rsidP="00AF29F9">
      <w:pPr>
        <w:pStyle w:val="EMEABodyText"/>
      </w:pPr>
      <w:r w:rsidRPr="005A7A4D">
        <w:t xml:space="preserve">Very common: </w:t>
      </w:r>
      <w:r w:rsidRPr="005A7A4D">
        <w:rPr>
          <w:szCs w:val="22"/>
        </w:rPr>
        <w:t>may affect more than 1 in 10 people</w:t>
      </w:r>
    </w:p>
    <w:p w:rsidR="00AF29F9" w:rsidRPr="005A7A4D" w:rsidRDefault="00AF29F9" w:rsidP="00AF29F9">
      <w:pPr>
        <w:pStyle w:val="EMEABodyText"/>
      </w:pPr>
      <w:r w:rsidRPr="005A7A4D">
        <w:t>Common: may affect up to 1 in 10 people</w:t>
      </w:r>
    </w:p>
    <w:p w:rsidR="00AF29F9" w:rsidRPr="005A7A4D" w:rsidRDefault="00AF29F9" w:rsidP="00AF29F9">
      <w:pPr>
        <w:pStyle w:val="EMEABodyText"/>
      </w:pPr>
      <w:r w:rsidRPr="005A7A4D">
        <w:t>Uncommon: may affect up to 1 in 100 people</w:t>
      </w:r>
    </w:p>
    <w:p w:rsidR="00AF29F9" w:rsidRPr="005A7A4D" w:rsidRDefault="00AF29F9" w:rsidP="008E6ED7">
      <w:pPr>
        <w:pStyle w:val="EMEABodyText"/>
      </w:pPr>
    </w:p>
    <w:p w:rsidR="006603C5" w:rsidRPr="005A7A4D" w:rsidRDefault="006603C5" w:rsidP="008E6ED7">
      <w:pPr>
        <w:pStyle w:val="EMEABodyText"/>
      </w:pPr>
      <w:r w:rsidRPr="005A7A4D">
        <w:t>Side effects reported in clinical studies for patients treated with Aprovel were:</w:t>
      </w:r>
    </w:p>
    <w:p w:rsidR="006603C5" w:rsidRPr="005A7A4D" w:rsidRDefault="006603C5" w:rsidP="00D82BCE">
      <w:pPr>
        <w:pStyle w:val="EMEABodyTextIndent"/>
        <w:numPr>
          <w:ilvl w:val="0"/>
          <w:numId w:val="3"/>
        </w:numPr>
        <w:ind w:left="567" w:hanging="567"/>
      </w:pPr>
      <w:r w:rsidRPr="005A7A4D">
        <w:t>Very common</w:t>
      </w:r>
      <w:r w:rsidR="00693C1E" w:rsidRPr="005A7A4D">
        <w:t xml:space="preserve"> (</w:t>
      </w:r>
      <w:r w:rsidR="00693C1E" w:rsidRPr="005A7A4D">
        <w:rPr>
          <w:szCs w:val="22"/>
        </w:rPr>
        <w:t>may affect more than 1 in 10 people)</w:t>
      </w:r>
      <w:r w:rsidRPr="005A7A4D">
        <w:t>: if you suffer from high blood pressure and type 2 diabetes with kidney disease, blood tests may show an increased level of potassium.</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Common</w:t>
      </w:r>
      <w:r w:rsidR="00693C1E" w:rsidRPr="005A7A4D">
        <w:t xml:space="preserve"> (</w:t>
      </w:r>
      <w:r w:rsidR="00693C1E" w:rsidRPr="005A7A4D">
        <w:rPr>
          <w:szCs w:val="22"/>
        </w:rPr>
        <w:t>may affect up to 1 10 people)</w:t>
      </w:r>
      <w:r w:rsidRPr="005A7A4D">
        <w:t>: dizziness, feeling sick/vomiting, fatigue and blood tests may show raised levels of an enzyme that measures the muscle and heart function (creatine kinase enzyme). In patients with high blood pressure and type 2 diabetes with kidney disease, dizziness when getting up from a lying or sitting position, low blood pressure when getting up from a lying or sitting position, pain in joints or muscles and decreased levels of a protein in the red blood cells (haemoglobin) were also reported.</w:t>
      </w:r>
    </w:p>
    <w:p w:rsidR="006603C5" w:rsidRPr="005A7A4D" w:rsidRDefault="006603C5" w:rsidP="008E6ED7">
      <w:pPr>
        <w:pStyle w:val="EMEABodyText"/>
      </w:pPr>
    </w:p>
    <w:p w:rsidR="006603C5" w:rsidRPr="005A7A4D" w:rsidRDefault="006603C5" w:rsidP="00D82BCE">
      <w:pPr>
        <w:pStyle w:val="EMEABodyTextIndent"/>
        <w:numPr>
          <w:ilvl w:val="0"/>
          <w:numId w:val="3"/>
        </w:numPr>
        <w:ind w:left="567" w:hanging="567"/>
      </w:pPr>
      <w:r w:rsidRPr="005A7A4D">
        <w:t>Uncommon</w:t>
      </w:r>
      <w:r w:rsidR="00693C1E" w:rsidRPr="005A7A4D">
        <w:t xml:space="preserve"> (</w:t>
      </w:r>
      <w:r w:rsidR="00693C1E" w:rsidRPr="005A7A4D">
        <w:rPr>
          <w:szCs w:val="22"/>
        </w:rPr>
        <w:t>may affect up to 1 in 100 people)</w:t>
      </w:r>
      <w:r w:rsidRPr="005A7A4D">
        <w:t>: heart rate increased, flushing, cough, diarrhoea, indigestion/heartburn, sexual dysfunction (problems with sexual performance), chest pain.</w:t>
      </w:r>
    </w:p>
    <w:p w:rsidR="006603C5" w:rsidRPr="005A7A4D" w:rsidRDefault="006603C5" w:rsidP="008E6ED7">
      <w:pPr>
        <w:pStyle w:val="EMEABodyText"/>
      </w:pPr>
    </w:p>
    <w:p w:rsidR="006603C5" w:rsidRPr="005A7A4D" w:rsidRDefault="006603C5" w:rsidP="008E6ED7">
      <w:pPr>
        <w:pStyle w:val="EMEABodyText"/>
      </w:pPr>
      <w:r w:rsidRPr="005A7A4D">
        <w:t xml:space="preserve">Some undesirable effects have been reported since marketing of </w:t>
      </w:r>
      <w:proofErr w:type="spellStart"/>
      <w:r w:rsidRPr="005A7A4D">
        <w:t>Aprovel</w:t>
      </w:r>
      <w:proofErr w:type="spellEnd"/>
      <w:r w:rsidRPr="005A7A4D">
        <w:t xml:space="preserve">. Undesirable effects where the frequency is not known are: feeling of spinning, headache, taste disturbance, ringing in the ears, </w:t>
      </w:r>
      <w:r w:rsidRPr="005A7A4D">
        <w:rPr>
          <w:szCs w:val="22"/>
        </w:rPr>
        <w:t xml:space="preserve">muscle cramps, </w:t>
      </w:r>
      <w:r w:rsidRPr="005A7A4D">
        <w:t>pain in joints and muscles,</w:t>
      </w:r>
      <w:r w:rsidR="00BC1B76" w:rsidRPr="005A7A4D">
        <w:t xml:space="preserve"> </w:t>
      </w:r>
      <w:r w:rsidR="001F3E35" w:rsidRPr="006F7592">
        <w:rPr>
          <w:szCs w:val="22"/>
          <w:lang w:val="en-US"/>
        </w:rPr>
        <w:t>decreased number of red blood cells (</w:t>
      </w:r>
      <w:proofErr w:type="spellStart"/>
      <w:r w:rsidR="001F3E35" w:rsidRPr="006F7592">
        <w:rPr>
          <w:szCs w:val="22"/>
          <w:lang w:val="en-US"/>
        </w:rPr>
        <w:t>anaemia</w:t>
      </w:r>
      <w:proofErr w:type="spellEnd"/>
      <w:r w:rsidR="001F3E35" w:rsidRPr="006F7592">
        <w:rPr>
          <w:szCs w:val="22"/>
          <w:lang w:val="en-US"/>
        </w:rPr>
        <w:t xml:space="preserve"> – symptoms may include tiredness, headaches, being short of breath when exercising, dizziness and looking pale),</w:t>
      </w:r>
      <w:r w:rsidR="001F3E35" w:rsidRPr="00733B7D">
        <w:rPr>
          <w:szCs w:val="22"/>
          <w:lang w:val="en-US"/>
        </w:rPr>
        <w:t xml:space="preserve"> </w:t>
      </w:r>
      <w:r w:rsidR="00BC1B76" w:rsidRPr="005A7A4D">
        <w:t>reduced number of platelets,</w:t>
      </w:r>
      <w:r w:rsidRPr="005A7A4D">
        <w:t xml:space="preserve"> abnormal liver function, increased blood potassium levels, impaired kidney function, inflammation of small blood vessels</w:t>
      </w:r>
      <w:r w:rsidRPr="005A7A4D">
        <w:rPr>
          <w:szCs w:val="22"/>
        </w:rPr>
        <w:t xml:space="preserve"> </w:t>
      </w:r>
      <w:r w:rsidRPr="005A7A4D">
        <w:rPr>
          <w:iCs/>
        </w:rPr>
        <w:t>mainly affecting the skin</w:t>
      </w:r>
      <w:r w:rsidRPr="005A7A4D">
        <w:rPr>
          <w:szCs w:val="22"/>
        </w:rPr>
        <w:t xml:space="preserve"> (a condition known as </w:t>
      </w:r>
      <w:proofErr w:type="spellStart"/>
      <w:r w:rsidRPr="005A7A4D">
        <w:rPr>
          <w:szCs w:val="22"/>
        </w:rPr>
        <w:t>leukocytoclastic</w:t>
      </w:r>
      <w:proofErr w:type="spellEnd"/>
      <w:r w:rsidRPr="005A7A4D">
        <w:rPr>
          <w:szCs w:val="22"/>
        </w:rPr>
        <w:t xml:space="preserve"> vasculitis)</w:t>
      </w:r>
      <w:r w:rsidR="00B03A13" w:rsidRPr="005A7A4D">
        <w:rPr>
          <w:szCs w:val="22"/>
        </w:rPr>
        <w:t>,</w:t>
      </w:r>
      <w:r w:rsidR="00BB31EB" w:rsidRPr="005A7A4D">
        <w:rPr>
          <w:szCs w:val="22"/>
        </w:rPr>
        <w:t xml:space="preserve"> </w:t>
      </w:r>
      <w:r w:rsidR="00055ADD" w:rsidRPr="005A7A4D">
        <w:t>severe allergic reactions (anaphylactic shock)</w:t>
      </w:r>
      <w:r w:rsidR="006554B2" w:rsidRPr="006554B2">
        <w:rPr>
          <w:szCs w:val="22"/>
        </w:rPr>
        <w:t xml:space="preserve"> </w:t>
      </w:r>
      <w:r w:rsidR="006554B2">
        <w:rPr>
          <w:szCs w:val="22"/>
        </w:rPr>
        <w:t xml:space="preserve">and </w:t>
      </w:r>
      <w:r w:rsidR="006554B2" w:rsidRPr="00FC00C6">
        <w:t>low blood sugar levels</w:t>
      </w:r>
      <w:r w:rsidRPr="005A7A4D">
        <w:t>. Uncommon cases of jaundice (yellowing of the skin and/or whites of the eyes) have also been reported.</w:t>
      </w:r>
    </w:p>
    <w:p w:rsidR="006603C5" w:rsidRPr="005A7A4D" w:rsidRDefault="006603C5">
      <w:pPr>
        <w:pStyle w:val="EMEABodyText"/>
      </w:pPr>
    </w:p>
    <w:p w:rsidR="006603C5" w:rsidRPr="005A7A4D" w:rsidRDefault="00660B4E" w:rsidP="00660B4E">
      <w:pPr>
        <w:pStyle w:val="EMEABodyText"/>
        <w:rPr>
          <w:u w:val="single"/>
        </w:rPr>
      </w:pPr>
      <w:r w:rsidRPr="005A7A4D">
        <w:rPr>
          <w:u w:val="single"/>
        </w:rPr>
        <w:t>Reporting of side effects</w:t>
      </w:r>
    </w:p>
    <w:p w:rsidR="006603C5" w:rsidRPr="005A7A4D" w:rsidRDefault="006603C5">
      <w:pPr>
        <w:pStyle w:val="EMEABodyText"/>
      </w:pPr>
      <w:r w:rsidRPr="005A7A4D">
        <w:t>If you get any side effects,</w:t>
      </w:r>
      <w:r w:rsidR="00B2234E" w:rsidRPr="005A7A4D">
        <w:t xml:space="preserve"> </w:t>
      </w:r>
      <w:r w:rsidRPr="005A7A4D">
        <w:t>talk to your doctor or pharmacist. This includes any possible side effects not listed in this leaflet.</w:t>
      </w:r>
      <w:r w:rsidR="00660B4E" w:rsidRPr="005A7A4D">
        <w:t xml:space="preserve"> You can also report side effects directly via </w:t>
      </w:r>
      <w:r w:rsidR="00660B4E" w:rsidRPr="0082357B">
        <w:rPr>
          <w:highlight w:val="lightGray"/>
        </w:rPr>
        <w:t xml:space="preserve">the national reporting system listed in </w:t>
      </w:r>
      <w:r w:rsidR="00660B4E" w:rsidRPr="0082357B">
        <w:rPr>
          <w:rStyle w:val="Hyperlink"/>
          <w:szCs w:val="24"/>
          <w:highlight w:val="lightGray"/>
          <w:u w:val="none"/>
          <w:lang w:eastAsia="zh-CN"/>
        </w:rPr>
        <w:t>Appendix V</w:t>
      </w:r>
      <w:r w:rsidR="00660B4E" w:rsidRPr="005A7A4D">
        <w:t>. By reporting side effects you can help provide more information on the safety of this medicine.</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5.</w:t>
      </w:r>
      <w:r w:rsidRPr="005A7A4D">
        <w:rPr>
          <w:rFonts w:ascii="Times New Roman Bold" w:hAnsi="Times New Roman Bold"/>
          <w:caps w:val="0"/>
        </w:rPr>
        <w:tab/>
        <w:t>How to store Aprovel</w:t>
      </w:r>
    </w:p>
    <w:p w:rsidR="006603C5" w:rsidRPr="005A7A4D" w:rsidRDefault="006603C5" w:rsidP="008E6ED7">
      <w:pPr>
        <w:pStyle w:val="EMEAHeading1"/>
      </w:pPr>
    </w:p>
    <w:p w:rsidR="006603C5" w:rsidRPr="005A7A4D" w:rsidRDefault="006603C5" w:rsidP="008E6ED7">
      <w:pPr>
        <w:pStyle w:val="EMEABodyText"/>
      </w:pPr>
      <w:r w:rsidRPr="005A7A4D">
        <w:t>Keep this medicine out of the sight and reach of children.</w:t>
      </w:r>
    </w:p>
    <w:p w:rsidR="006603C5" w:rsidRPr="005A7A4D" w:rsidRDefault="006603C5">
      <w:pPr>
        <w:pStyle w:val="EMEABodyText"/>
      </w:pPr>
    </w:p>
    <w:p w:rsidR="006603C5" w:rsidRPr="005A7A4D" w:rsidRDefault="006603C5">
      <w:pPr>
        <w:pStyle w:val="EMEABodyText"/>
      </w:pPr>
      <w:r w:rsidRPr="005A7A4D">
        <w:t>Do not use this medicine after the expiry date which is stated on the carton and on the blister after EXP. The expiry date refers to the last day of that month.</w:t>
      </w:r>
    </w:p>
    <w:p w:rsidR="006603C5" w:rsidRPr="005A7A4D" w:rsidRDefault="006603C5">
      <w:pPr>
        <w:pStyle w:val="EMEABodyText"/>
      </w:pPr>
    </w:p>
    <w:p w:rsidR="006603C5" w:rsidRPr="005A7A4D" w:rsidRDefault="006603C5">
      <w:pPr>
        <w:pStyle w:val="EMEABodyText"/>
      </w:pPr>
      <w:r w:rsidRPr="005A7A4D">
        <w:t>Do not store above 30°C.</w:t>
      </w:r>
    </w:p>
    <w:p w:rsidR="006603C5" w:rsidRPr="005A7A4D" w:rsidRDefault="006603C5">
      <w:pPr>
        <w:pStyle w:val="EMEABodyText"/>
      </w:pPr>
    </w:p>
    <w:p w:rsidR="006603C5" w:rsidRPr="005A7A4D" w:rsidRDefault="006603C5" w:rsidP="008E6ED7">
      <w:pPr>
        <w:pStyle w:val="EMEABodyText"/>
      </w:pPr>
      <w:r w:rsidRPr="005A7A4D">
        <w:t>Do not throw away any medicines via wastewater or household waste. Ask your pharmacist how to throw away medicines you no longer use. These measures will help protect the environment.</w:t>
      </w:r>
    </w:p>
    <w:p w:rsidR="006603C5" w:rsidRPr="005A7A4D" w:rsidRDefault="006603C5">
      <w:pPr>
        <w:pStyle w:val="EMEABodyText"/>
      </w:pPr>
    </w:p>
    <w:p w:rsidR="006603C5" w:rsidRPr="005A7A4D" w:rsidRDefault="006603C5">
      <w:pPr>
        <w:pStyle w:val="EMEABodyText"/>
      </w:pPr>
    </w:p>
    <w:p w:rsidR="006603C5" w:rsidRPr="005A7A4D" w:rsidRDefault="006603C5" w:rsidP="008E6ED7">
      <w:pPr>
        <w:pStyle w:val="EMEAHeading1"/>
        <w:rPr>
          <w:rFonts w:ascii="Times New Roman Bold" w:hAnsi="Times New Roman Bold"/>
          <w:caps w:val="0"/>
        </w:rPr>
      </w:pPr>
      <w:r w:rsidRPr="005A7A4D">
        <w:rPr>
          <w:rFonts w:ascii="Times New Roman Bold" w:hAnsi="Times New Roman Bold"/>
          <w:caps w:val="0"/>
        </w:rPr>
        <w:t>6.</w:t>
      </w:r>
      <w:r w:rsidRPr="005A7A4D">
        <w:rPr>
          <w:rFonts w:ascii="Times New Roman Bold" w:hAnsi="Times New Roman Bold"/>
          <w:caps w:val="0"/>
        </w:rPr>
        <w:tab/>
        <w:t>Contents of the pack and other information</w:t>
      </w:r>
    </w:p>
    <w:p w:rsidR="006603C5" w:rsidRPr="005A7A4D" w:rsidRDefault="006603C5" w:rsidP="008E6ED7">
      <w:pPr>
        <w:pStyle w:val="EMEAHeading1"/>
      </w:pPr>
    </w:p>
    <w:p w:rsidR="006603C5" w:rsidRPr="005A7A4D" w:rsidRDefault="006603C5" w:rsidP="008E6ED7">
      <w:pPr>
        <w:pStyle w:val="EMEAHeading3"/>
      </w:pPr>
      <w:r w:rsidRPr="005A7A4D">
        <w:t>What Aprovel contains</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The active substance is irbesartan. Each tablet of </w:t>
      </w:r>
      <w:proofErr w:type="spellStart"/>
      <w:r w:rsidRPr="005A7A4D">
        <w:t>Aprovel</w:t>
      </w:r>
      <w:proofErr w:type="spellEnd"/>
      <w:r w:rsidRPr="005A7A4D">
        <w:t> 300 mg contains 300 mg irbesartan.</w:t>
      </w:r>
    </w:p>
    <w:p w:rsidR="006603C5" w:rsidRPr="005A7A4D" w:rsidRDefault="006603C5" w:rsidP="008E6ED7">
      <w:pPr>
        <w:pStyle w:val="EMEABodyTextIndent"/>
        <w:numPr>
          <w:ilvl w:val="0"/>
          <w:numId w:val="0"/>
        </w:numPr>
        <w:ind w:left="567" w:hanging="567"/>
      </w:pPr>
      <w:r w:rsidRPr="005A7A4D">
        <w:rPr>
          <w:rFonts w:ascii="Wingdings" w:hAnsi="Wingdings"/>
        </w:rPr>
        <w:t></w:t>
      </w:r>
      <w:r w:rsidRPr="005A7A4D">
        <w:rPr>
          <w:rFonts w:ascii="Wingdings" w:hAnsi="Wingdings"/>
        </w:rPr>
        <w:tab/>
      </w:r>
      <w:r w:rsidRPr="005A7A4D">
        <w:t xml:space="preserve">The other ingredients are lactose monohydrate, microcrystalline cellulose, croscarmellose sodium, </w:t>
      </w:r>
      <w:proofErr w:type="spellStart"/>
      <w:r w:rsidRPr="005A7A4D">
        <w:t>hypromellose</w:t>
      </w:r>
      <w:proofErr w:type="spellEnd"/>
      <w:r w:rsidRPr="005A7A4D">
        <w:t>, silicon dioxide, magnesium stearate, titanium dioxide, macrogol 3000, carnauba wax.</w:t>
      </w:r>
      <w:r w:rsidR="00D830ED" w:rsidRPr="005A7A4D">
        <w:t xml:space="preserve"> Please see section 2 “</w:t>
      </w:r>
      <w:proofErr w:type="spellStart"/>
      <w:r w:rsidR="00D830ED" w:rsidRPr="005A7A4D">
        <w:t>Aprovel</w:t>
      </w:r>
      <w:proofErr w:type="spellEnd"/>
      <w:r w:rsidR="00D830ED" w:rsidRPr="005A7A4D">
        <w:t xml:space="preserve"> contains lactose”</w:t>
      </w:r>
      <w:r w:rsidR="00DF501F">
        <w:t>.</w:t>
      </w:r>
    </w:p>
    <w:p w:rsidR="006603C5" w:rsidRPr="005A7A4D" w:rsidRDefault="006603C5" w:rsidP="008E6ED7">
      <w:pPr>
        <w:pStyle w:val="EMEABodyText"/>
      </w:pPr>
    </w:p>
    <w:p w:rsidR="006603C5" w:rsidRPr="005A7A4D" w:rsidRDefault="006603C5" w:rsidP="008E6ED7">
      <w:pPr>
        <w:pStyle w:val="EMEAHeading3"/>
      </w:pPr>
      <w:r w:rsidRPr="005A7A4D">
        <w:t>What Aprovel looks like and contents of the pack</w:t>
      </w:r>
    </w:p>
    <w:p w:rsidR="006603C5" w:rsidRPr="005A7A4D" w:rsidRDefault="006603C5" w:rsidP="008E6ED7">
      <w:pPr>
        <w:pStyle w:val="EMEABodyText"/>
      </w:pPr>
      <w:proofErr w:type="spellStart"/>
      <w:r w:rsidRPr="005A7A4D">
        <w:t>Aprovel</w:t>
      </w:r>
      <w:proofErr w:type="spellEnd"/>
      <w:r w:rsidRPr="005A7A4D">
        <w:t> 300 mg film-coated tablets are white to off-white, biconvex, and oval-shaped with a heart debossed on one side and the number 2873 engraved on the other side.</w:t>
      </w:r>
    </w:p>
    <w:p w:rsidR="006603C5" w:rsidRPr="005A7A4D" w:rsidRDefault="006603C5" w:rsidP="008E6ED7">
      <w:pPr>
        <w:pStyle w:val="EMEABodyText"/>
      </w:pPr>
    </w:p>
    <w:p w:rsidR="006603C5" w:rsidRPr="005A7A4D" w:rsidRDefault="006603C5" w:rsidP="008E6ED7">
      <w:pPr>
        <w:pStyle w:val="EMEABodyText"/>
      </w:pPr>
      <w:proofErr w:type="spellStart"/>
      <w:r w:rsidRPr="005A7A4D">
        <w:t>Aprovel</w:t>
      </w:r>
      <w:proofErr w:type="spellEnd"/>
      <w:r w:rsidRPr="005A7A4D">
        <w:t> 300 mg film-coated tablets are supplied in blister packs of 14, 28, 30, 56, 84, 90 or 98 film-coated tablets. Unidose blister packs of 56 x 1 film-coated tablet for delivery in hospitals are also available.</w:t>
      </w:r>
    </w:p>
    <w:p w:rsidR="006603C5" w:rsidRPr="005A7A4D" w:rsidRDefault="006603C5" w:rsidP="008E6ED7">
      <w:pPr>
        <w:pStyle w:val="EMEABodyText"/>
      </w:pPr>
    </w:p>
    <w:p w:rsidR="006603C5" w:rsidRPr="005A7A4D" w:rsidRDefault="006603C5" w:rsidP="008E6ED7">
      <w:pPr>
        <w:pStyle w:val="EMEABodyText"/>
      </w:pPr>
      <w:r w:rsidRPr="005A7A4D">
        <w:t>Not all pack sizes may be marketed.</w:t>
      </w:r>
    </w:p>
    <w:p w:rsidR="006603C5" w:rsidRPr="005A7A4D" w:rsidRDefault="006603C5">
      <w:pPr>
        <w:pStyle w:val="EMEABodyText"/>
      </w:pPr>
    </w:p>
    <w:p w:rsidR="006603C5" w:rsidRPr="00667CD0" w:rsidRDefault="006603C5" w:rsidP="008E6ED7">
      <w:pPr>
        <w:pStyle w:val="EMEAHeading3"/>
        <w:rPr>
          <w:lang w:val="fr-FR"/>
        </w:rPr>
      </w:pPr>
      <w:r w:rsidRPr="00667CD0">
        <w:rPr>
          <w:lang w:val="fr-FR"/>
        </w:rPr>
        <w:t>Marketing Authorisation Holder:</w:t>
      </w:r>
    </w:p>
    <w:p w:rsidR="006603C5" w:rsidRPr="00667CD0" w:rsidRDefault="00787323" w:rsidP="008E6ED7">
      <w:pPr>
        <w:pStyle w:val="EMEAAddress"/>
        <w:rPr>
          <w:lang w:val="fr-FR"/>
        </w:rPr>
      </w:pPr>
      <w:r w:rsidRPr="00787323">
        <w:rPr>
          <w:lang w:val="fr-FR"/>
        </w:rPr>
        <w:t>sanofi-aventis groupe</w:t>
      </w:r>
      <w:r w:rsidR="006603C5" w:rsidRPr="00667CD0">
        <w:rPr>
          <w:lang w:val="fr-FR"/>
        </w:rPr>
        <w:br/>
        <w:t>54</w:t>
      </w:r>
      <w:r w:rsidR="00693C1E" w:rsidRPr="00667CD0">
        <w:rPr>
          <w:lang w:val="fr-FR"/>
        </w:rPr>
        <w:t>,</w:t>
      </w:r>
      <w:r w:rsidR="006603C5" w:rsidRPr="00667CD0">
        <w:rPr>
          <w:lang w:val="fr-FR"/>
        </w:rPr>
        <w:t xml:space="preserve"> rue La Boétie</w:t>
      </w:r>
      <w:r w:rsidR="006603C5" w:rsidRPr="00667CD0">
        <w:rPr>
          <w:lang w:val="fr-FR"/>
        </w:rPr>
        <w:br/>
      </w:r>
      <w:r w:rsidR="00693C1E" w:rsidRPr="00667CD0">
        <w:rPr>
          <w:lang w:val="fr-FR"/>
        </w:rPr>
        <w:t>F-</w:t>
      </w:r>
      <w:r w:rsidR="006603C5" w:rsidRPr="00667CD0">
        <w:rPr>
          <w:lang w:val="fr-FR"/>
        </w:rPr>
        <w:t>75008 Paris - France</w:t>
      </w:r>
    </w:p>
    <w:p w:rsidR="006603C5" w:rsidRPr="00667CD0" w:rsidRDefault="006603C5" w:rsidP="008E6ED7">
      <w:pPr>
        <w:pStyle w:val="EMEABodyText"/>
        <w:rPr>
          <w:lang w:val="fr-FR"/>
        </w:rPr>
      </w:pPr>
    </w:p>
    <w:p w:rsidR="006603C5" w:rsidRPr="00667CD0" w:rsidRDefault="006603C5" w:rsidP="008E6ED7">
      <w:pPr>
        <w:pStyle w:val="EMEAHeading3"/>
        <w:rPr>
          <w:lang w:val="fr-FR"/>
        </w:rPr>
      </w:pPr>
      <w:r w:rsidRPr="00667CD0">
        <w:rPr>
          <w:lang w:val="fr-FR"/>
        </w:rPr>
        <w:t>Manufacturer:</w:t>
      </w:r>
    </w:p>
    <w:p w:rsidR="006603C5" w:rsidRPr="00667CD0" w:rsidRDefault="006603C5" w:rsidP="008E6ED7">
      <w:pPr>
        <w:pStyle w:val="EMEAAddress"/>
        <w:rPr>
          <w:lang w:val="fr-FR"/>
        </w:rPr>
      </w:pPr>
      <w:r w:rsidRPr="00667CD0">
        <w:rPr>
          <w:lang w:val="fr-FR"/>
        </w:rPr>
        <w:t>SANOFI WINTHROP INDUSTRIE</w:t>
      </w:r>
      <w:r w:rsidRPr="00667CD0">
        <w:rPr>
          <w:lang w:val="fr-FR"/>
        </w:rPr>
        <w:br/>
        <w:t>1, rue de la Vierge</w:t>
      </w:r>
      <w:r w:rsidRPr="00667CD0">
        <w:rPr>
          <w:lang w:val="fr-FR"/>
        </w:rPr>
        <w:br/>
        <w:t>Ambarès &amp; Lagrave</w:t>
      </w:r>
      <w:r w:rsidRPr="00667CD0">
        <w:rPr>
          <w:lang w:val="fr-FR"/>
        </w:rPr>
        <w:br/>
        <w:t>F-33565 Carbon Blanc Cedex - France</w:t>
      </w:r>
    </w:p>
    <w:p w:rsidR="006603C5" w:rsidRPr="00667CD0" w:rsidRDefault="006603C5" w:rsidP="008E6ED7">
      <w:pPr>
        <w:pStyle w:val="EMEAAddress"/>
        <w:rPr>
          <w:lang w:val="fr-FR"/>
        </w:rPr>
      </w:pPr>
    </w:p>
    <w:p w:rsidR="006603C5" w:rsidRPr="00667CD0" w:rsidRDefault="006603C5" w:rsidP="008E6ED7">
      <w:pPr>
        <w:pStyle w:val="EMEAAddress"/>
        <w:rPr>
          <w:lang w:val="fr-FR"/>
        </w:rPr>
      </w:pPr>
      <w:r w:rsidRPr="00667CD0">
        <w:rPr>
          <w:lang w:val="fr-FR"/>
        </w:rPr>
        <w:t>SANOFI WINTHROP INDUSTRIE</w:t>
      </w:r>
      <w:r w:rsidRPr="00667CD0">
        <w:rPr>
          <w:lang w:val="fr-FR"/>
        </w:rPr>
        <w:br/>
        <w:t>30-36 Avenue Gustave Eiffel, BP 7166</w:t>
      </w:r>
      <w:r w:rsidRPr="00667CD0">
        <w:rPr>
          <w:lang w:val="fr-FR"/>
        </w:rPr>
        <w:br/>
        <w:t>F-37071 Tours Cedex 2 - France</w:t>
      </w:r>
    </w:p>
    <w:p w:rsidR="006603C5" w:rsidRPr="00667CD0" w:rsidRDefault="006603C5" w:rsidP="008E6ED7">
      <w:pPr>
        <w:pStyle w:val="EMEAAddress"/>
        <w:rPr>
          <w:lang w:val="fr-FR"/>
        </w:rPr>
      </w:pPr>
    </w:p>
    <w:p w:rsidR="006603C5" w:rsidRPr="00667CD0" w:rsidRDefault="006603C5" w:rsidP="008E6ED7">
      <w:pPr>
        <w:pStyle w:val="EMEAAddress"/>
        <w:rPr>
          <w:lang w:val="fr-FR"/>
        </w:rPr>
      </w:pPr>
      <w:r w:rsidRPr="00667CD0">
        <w:rPr>
          <w:lang w:val="fr-FR"/>
        </w:rPr>
        <w:t>CHINOIN PRIVATE CO. LTD.</w:t>
      </w:r>
      <w:r w:rsidRPr="00667CD0">
        <w:rPr>
          <w:lang w:val="fr-FR"/>
        </w:rPr>
        <w:br/>
        <w:t>Lévai u.5.</w:t>
      </w:r>
      <w:r w:rsidRPr="00667CD0">
        <w:rPr>
          <w:lang w:val="fr-FR"/>
        </w:rPr>
        <w:br/>
        <w:t xml:space="preserve">2112 </w:t>
      </w:r>
      <w:proofErr w:type="spellStart"/>
      <w:r w:rsidRPr="00667CD0">
        <w:rPr>
          <w:lang w:val="fr-FR"/>
        </w:rPr>
        <w:t>Veresegyház</w:t>
      </w:r>
      <w:proofErr w:type="spellEnd"/>
      <w:r w:rsidRPr="00667CD0">
        <w:rPr>
          <w:lang w:val="fr-FR"/>
        </w:rPr>
        <w:t> - </w:t>
      </w:r>
      <w:proofErr w:type="spellStart"/>
      <w:r w:rsidRPr="00667CD0">
        <w:rPr>
          <w:lang w:val="fr-FR"/>
        </w:rPr>
        <w:t>Hungary</w:t>
      </w:r>
      <w:proofErr w:type="spellEnd"/>
    </w:p>
    <w:p w:rsidR="000755EE" w:rsidRPr="00667CD0" w:rsidRDefault="000755EE">
      <w:pPr>
        <w:pStyle w:val="EMEABodyText"/>
        <w:rPr>
          <w:lang w:val="fr-FR"/>
        </w:rPr>
      </w:pPr>
    </w:p>
    <w:p w:rsidR="00D440A4" w:rsidRPr="005D0F57" w:rsidRDefault="00D440A4" w:rsidP="00D440A4">
      <w:pPr>
        <w:autoSpaceDE w:val="0"/>
        <w:autoSpaceDN w:val="0"/>
        <w:rPr>
          <w:rFonts w:ascii="TimesNewRomanPSMT" w:hAnsi="TimesNewRomanPSMT"/>
          <w:sz w:val="21"/>
          <w:szCs w:val="21"/>
          <w:lang w:val="it-IT"/>
        </w:rPr>
      </w:pPr>
      <w:r w:rsidRPr="005D0F57">
        <w:rPr>
          <w:rFonts w:ascii="TimesNewRomanPSMT" w:hAnsi="TimesNewRomanPSMT"/>
          <w:sz w:val="21"/>
          <w:szCs w:val="21"/>
          <w:lang w:val="it-IT"/>
        </w:rPr>
        <w:t>SANOFI-AVENTIS, S.A.</w:t>
      </w:r>
    </w:p>
    <w:p w:rsidR="00D440A4" w:rsidRPr="005D0F57" w:rsidRDefault="00D440A4" w:rsidP="00D440A4">
      <w:pPr>
        <w:autoSpaceDE w:val="0"/>
        <w:autoSpaceDN w:val="0"/>
        <w:rPr>
          <w:rFonts w:ascii="TimesNewRomanPSMT" w:hAnsi="TimesNewRomanPSMT"/>
          <w:sz w:val="21"/>
          <w:szCs w:val="21"/>
          <w:lang w:val="it-IT"/>
        </w:rPr>
      </w:pPr>
      <w:r w:rsidRPr="005D0F57">
        <w:rPr>
          <w:rFonts w:ascii="TimesNewRomanPSMT" w:hAnsi="TimesNewRomanPSMT"/>
          <w:sz w:val="21"/>
          <w:szCs w:val="21"/>
          <w:lang w:val="it-IT"/>
        </w:rPr>
        <w:t>Ctra. C-35 (La Batlloria-Hostalric), km. 63.09</w:t>
      </w:r>
    </w:p>
    <w:p w:rsidR="00D440A4" w:rsidRDefault="00D440A4" w:rsidP="00D440A4">
      <w:pPr>
        <w:autoSpaceDE w:val="0"/>
        <w:autoSpaceDN w:val="0"/>
        <w:rPr>
          <w:rFonts w:ascii="TimesNewRomanPSMT" w:hAnsi="TimesNewRomanPSMT"/>
          <w:sz w:val="21"/>
          <w:szCs w:val="21"/>
          <w:lang w:val="en-US"/>
        </w:rPr>
      </w:pPr>
      <w:r>
        <w:rPr>
          <w:rFonts w:ascii="TimesNewRomanPSMT" w:hAnsi="TimesNewRomanPSMT"/>
          <w:sz w:val="21"/>
          <w:szCs w:val="21"/>
          <w:lang w:val="en-US"/>
        </w:rPr>
        <w:t xml:space="preserve">17404 </w:t>
      </w:r>
      <w:proofErr w:type="spellStart"/>
      <w:r>
        <w:rPr>
          <w:rFonts w:ascii="TimesNewRomanPSMT" w:hAnsi="TimesNewRomanPSMT"/>
          <w:sz w:val="21"/>
          <w:szCs w:val="21"/>
          <w:lang w:val="en-US"/>
        </w:rPr>
        <w:t>Riells</w:t>
      </w:r>
      <w:proofErr w:type="spellEnd"/>
      <w:r>
        <w:rPr>
          <w:rFonts w:ascii="TimesNewRomanPSMT" w:hAnsi="TimesNewRomanPSMT"/>
          <w:sz w:val="21"/>
          <w:szCs w:val="21"/>
          <w:lang w:val="en-US"/>
        </w:rPr>
        <w:t xml:space="preserve"> </w:t>
      </w:r>
      <w:proofErr w:type="spellStart"/>
      <w:r>
        <w:rPr>
          <w:rFonts w:ascii="TimesNewRomanPSMT" w:hAnsi="TimesNewRomanPSMT"/>
          <w:sz w:val="21"/>
          <w:szCs w:val="21"/>
          <w:lang w:val="en-US"/>
        </w:rPr>
        <w:t>i</w:t>
      </w:r>
      <w:proofErr w:type="spellEnd"/>
      <w:r>
        <w:rPr>
          <w:rFonts w:ascii="TimesNewRomanPSMT" w:hAnsi="TimesNewRomanPSMT"/>
          <w:sz w:val="21"/>
          <w:szCs w:val="21"/>
          <w:lang w:val="en-US"/>
        </w:rPr>
        <w:t xml:space="preserve"> </w:t>
      </w:r>
      <w:proofErr w:type="spellStart"/>
      <w:r>
        <w:rPr>
          <w:rFonts w:ascii="TimesNewRomanPSMT" w:hAnsi="TimesNewRomanPSMT"/>
          <w:sz w:val="21"/>
          <w:szCs w:val="21"/>
          <w:lang w:val="en-US"/>
        </w:rPr>
        <w:t>Viabrea</w:t>
      </w:r>
      <w:proofErr w:type="spellEnd"/>
      <w:r>
        <w:rPr>
          <w:rFonts w:ascii="TimesNewRomanPSMT" w:hAnsi="TimesNewRomanPSMT"/>
          <w:sz w:val="21"/>
          <w:szCs w:val="21"/>
          <w:lang w:val="en-US"/>
        </w:rPr>
        <w:t xml:space="preserve"> (Girona) - Spain</w:t>
      </w:r>
    </w:p>
    <w:p w:rsidR="00D440A4" w:rsidRPr="00563E7B" w:rsidRDefault="00D440A4">
      <w:pPr>
        <w:pStyle w:val="EMEABodyText"/>
        <w:rPr>
          <w:lang w:val="en-US"/>
        </w:rPr>
      </w:pPr>
    </w:p>
    <w:p w:rsidR="006603C5" w:rsidRPr="005A7A4D" w:rsidRDefault="006603C5">
      <w:pPr>
        <w:pStyle w:val="EMEABodyText"/>
      </w:pPr>
      <w:r w:rsidRPr="005A7A4D">
        <w:t>For any information about this medicinal product, please contact the local representative of the Marketing Authorisation Holder.</w:t>
      </w:r>
    </w:p>
    <w:p w:rsidR="006603C5" w:rsidRPr="005A7A4D" w:rsidRDefault="006603C5">
      <w:pPr>
        <w:pStyle w:val="EMEABodyText"/>
      </w:pPr>
    </w:p>
    <w:tbl>
      <w:tblPr>
        <w:tblW w:w="9322" w:type="dxa"/>
        <w:tblLayout w:type="fixed"/>
        <w:tblLook w:val="0000" w:firstRow="0" w:lastRow="0" w:firstColumn="0" w:lastColumn="0" w:noHBand="0" w:noVBand="0"/>
      </w:tblPr>
      <w:tblGrid>
        <w:gridCol w:w="4644"/>
        <w:gridCol w:w="4678"/>
      </w:tblGrid>
      <w:tr w:rsidR="006603C5" w:rsidRPr="00563E7B" w:rsidTr="008E6ED7">
        <w:trPr>
          <w:cantSplit/>
        </w:trPr>
        <w:tc>
          <w:tcPr>
            <w:tcW w:w="4644" w:type="dxa"/>
          </w:tcPr>
          <w:p w:rsidR="006603C5" w:rsidRPr="00667CD0" w:rsidRDefault="006603C5">
            <w:pPr>
              <w:rPr>
                <w:b/>
                <w:bCs/>
                <w:lang w:val="fr-FR"/>
              </w:rPr>
            </w:pPr>
            <w:proofErr w:type="spellStart"/>
            <w:r w:rsidRPr="00667CD0">
              <w:rPr>
                <w:b/>
                <w:bCs/>
                <w:lang w:val="fr-FR"/>
              </w:rPr>
              <w:t>België</w:t>
            </w:r>
            <w:proofErr w:type="spellEnd"/>
            <w:r w:rsidRPr="00667CD0">
              <w:rPr>
                <w:b/>
                <w:bCs/>
                <w:lang w:val="fr-FR"/>
              </w:rPr>
              <w:t>/Belgique/</w:t>
            </w:r>
            <w:proofErr w:type="spellStart"/>
            <w:r w:rsidRPr="00667CD0">
              <w:rPr>
                <w:b/>
                <w:bCs/>
                <w:lang w:val="fr-FR"/>
              </w:rPr>
              <w:t>Belgien</w:t>
            </w:r>
            <w:proofErr w:type="spellEnd"/>
          </w:p>
          <w:p w:rsidR="006603C5" w:rsidRPr="00667CD0" w:rsidRDefault="00693C1E">
            <w:pPr>
              <w:rPr>
                <w:lang w:val="fr-FR"/>
              </w:rPr>
            </w:pPr>
            <w:r w:rsidRPr="00667CD0">
              <w:rPr>
                <w:snapToGrid w:val="0"/>
                <w:lang w:val="fr-FR"/>
              </w:rPr>
              <w:t>S</w:t>
            </w:r>
            <w:r w:rsidR="006603C5" w:rsidRPr="00667CD0">
              <w:rPr>
                <w:snapToGrid w:val="0"/>
                <w:lang w:val="fr-FR"/>
              </w:rPr>
              <w:t>anofi Belgium</w:t>
            </w:r>
          </w:p>
          <w:p w:rsidR="006603C5" w:rsidRPr="00667CD0" w:rsidRDefault="006603C5">
            <w:pPr>
              <w:rPr>
                <w:snapToGrid w:val="0"/>
                <w:lang w:val="fr-FR"/>
              </w:rPr>
            </w:pPr>
            <w:r w:rsidRPr="00667CD0">
              <w:rPr>
                <w:lang w:val="fr-FR"/>
              </w:rPr>
              <w:t xml:space="preserve">Tél/Tel: </w:t>
            </w:r>
            <w:r w:rsidRPr="00667CD0">
              <w:rPr>
                <w:snapToGrid w:val="0"/>
                <w:lang w:val="fr-FR"/>
              </w:rPr>
              <w:t>+32 (0)2 710 54 00</w:t>
            </w:r>
          </w:p>
          <w:p w:rsidR="006603C5" w:rsidRPr="00667CD0" w:rsidRDefault="006603C5">
            <w:pPr>
              <w:rPr>
                <w:lang w:val="fr-FR"/>
              </w:rPr>
            </w:pPr>
          </w:p>
        </w:tc>
        <w:tc>
          <w:tcPr>
            <w:tcW w:w="4678" w:type="dxa"/>
          </w:tcPr>
          <w:p w:rsidR="008D7FBB" w:rsidRPr="00667CD0" w:rsidRDefault="008D7FBB" w:rsidP="008D7FBB">
            <w:pPr>
              <w:rPr>
                <w:b/>
                <w:bCs/>
                <w:lang w:val="fr-FR"/>
              </w:rPr>
            </w:pPr>
            <w:r w:rsidRPr="00667CD0">
              <w:rPr>
                <w:b/>
                <w:bCs/>
                <w:lang w:val="fr-FR"/>
              </w:rPr>
              <w:t>Lietuva</w:t>
            </w:r>
          </w:p>
          <w:p w:rsidR="008D7FBB" w:rsidRPr="00667CD0" w:rsidRDefault="008D7FBB" w:rsidP="008D7FBB">
            <w:pPr>
              <w:rPr>
                <w:lang w:val="fr-FR"/>
              </w:rPr>
            </w:pPr>
            <w:r w:rsidRPr="00667CD0">
              <w:rPr>
                <w:lang w:val="fr-FR"/>
              </w:rPr>
              <w:t>UAB sanofi-aventis Lietuva</w:t>
            </w:r>
          </w:p>
          <w:p w:rsidR="008D7FBB" w:rsidRPr="00667CD0" w:rsidRDefault="008D7FBB" w:rsidP="008D7FBB">
            <w:pPr>
              <w:rPr>
                <w:lang w:val="fr-FR"/>
              </w:rPr>
            </w:pPr>
            <w:r w:rsidRPr="00667CD0">
              <w:rPr>
                <w:lang w:val="fr-FR"/>
              </w:rPr>
              <w:t>Tel: +370 5 2755224</w:t>
            </w:r>
          </w:p>
          <w:p w:rsidR="006603C5" w:rsidRPr="00667CD0" w:rsidRDefault="006603C5" w:rsidP="008D7FBB">
            <w:pPr>
              <w:rPr>
                <w:lang w:val="fr-FR"/>
              </w:rPr>
            </w:pPr>
          </w:p>
        </w:tc>
      </w:tr>
      <w:tr w:rsidR="006603C5" w:rsidRPr="0036033E" w:rsidTr="008E6ED7">
        <w:trPr>
          <w:cantSplit/>
        </w:trPr>
        <w:tc>
          <w:tcPr>
            <w:tcW w:w="4644" w:type="dxa"/>
          </w:tcPr>
          <w:p w:rsidR="006603C5" w:rsidRPr="005D0F57" w:rsidRDefault="006603C5">
            <w:pPr>
              <w:rPr>
                <w:b/>
                <w:lang w:val="it-IT"/>
              </w:rPr>
            </w:pPr>
            <w:proofErr w:type="spellStart"/>
            <w:r w:rsidRPr="005A7A4D">
              <w:rPr>
                <w:b/>
                <w:bCs/>
              </w:rPr>
              <w:t>България</w:t>
            </w:r>
            <w:proofErr w:type="spellEnd"/>
          </w:p>
          <w:p w:rsidR="006603C5" w:rsidRPr="005D0F57" w:rsidRDefault="00E45679">
            <w:pPr>
              <w:rPr>
                <w:lang w:val="it-IT"/>
              </w:rPr>
            </w:pPr>
            <w:r w:rsidRPr="005D0F57">
              <w:rPr>
                <w:lang w:val="it-IT"/>
              </w:rPr>
              <w:t>Sanofi</w:t>
            </w:r>
            <w:r w:rsidR="006603C5" w:rsidRPr="005D0F57">
              <w:rPr>
                <w:lang w:val="it-IT"/>
              </w:rPr>
              <w:t xml:space="preserve"> Bulgaria EOOD</w:t>
            </w:r>
          </w:p>
          <w:p w:rsidR="006603C5" w:rsidRPr="005D0F57" w:rsidRDefault="006603C5">
            <w:pPr>
              <w:rPr>
                <w:rFonts w:cs="Arial"/>
                <w:szCs w:val="22"/>
                <w:lang w:val="it-IT"/>
              </w:rPr>
            </w:pPr>
            <w:proofErr w:type="spellStart"/>
            <w:r w:rsidRPr="005A7A4D">
              <w:rPr>
                <w:bCs/>
                <w:szCs w:val="22"/>
              </w:rPr>
              <w:t>Тел</w:t>
            </w:r>
            <w:proofErr w:type="spellEnd"/>
            <w:r w:rsidRPr="005D0F57">
              <w:rPr>
                <w:szCs w:val="22"/>
                <w:lang w:val="it-IT"/>
              </w:rPr>
              <w:t>.</w:t>
            </w:r>
            <w:r w:rsidRPr="005D0F57">
              <w:rPr>
                <w:bCs/>
                <w:szCs w:val="22"/>
                <w:lang w:val="it-IT"/>
              </w:rPr>
              <w:t>: +</w:t>
            </w:r>
            <w:r w:rsidRPr="005D0F57">
              <w:rPr>
                <w:szCs w:val="22"/>
                <w:lang w:val="it-IT"/>
              </w:rPr>
              <w:t>359 (0)2</w:t>
            </w:r>
            <w:r w:rsidRPr="005D0F57">
              <w:rPr>
                <w:rFonts w:cs="Arial"/>
                <w:szCs w:val="22"/>
                <w:lang w:val="it-IT"/>
              </w:rPr>
              <w:t xml:space="preserve"> 970 53 00</w:t>
            </w:r>
          </w:p>
          <w:p w:rsidR="006603C5" w:rsidRPr="005D0F57" w:rsidRDefault="006603C5">
            <w:pPr>
              <w:rPr>
                <w:lang w:val="it-IT"/>
              </w:rPr>
            </w:pPr>
          </w:p>
        </w:tc>
        <w:tc>
          <w:tcPr>
            <w:tcW w:w="4678" w:type="dxa"/>
          </w:tcPr>
          <w:p w:rsidR="008D7FBB" w:rsidRPr="00667CD0" w:rsidRDefault="008D7FBB" w:rsidP="008D7FBB">
            <w:pPr>
              <w:rPr>
                <w:b/>
                <w:bCs/>
                <w:lang w:val="fr-FR"/>
              </w:rPr>
            </w:pPr>
            <w:r w:rsidRPr="00667CD0">
              <w:rPr>
                <w:b/>
                <w:bCs/>
                <w:lang w:val="fr-FR"/>
              </w:rPr>
              <w:t>Luxembourg/Luxemburg</w:t>
            </w:r>
          </w:p>
          <w:p w:rsidR="008D7FBB" w:rsidRPr="00667CD0" w:rsidRDefault="00693C1E" w:rsidP="008D7FBB">
            <w:pPr>
              <w:rPr>
                <w:snapToGrid w:val="0"/>
                <w:lang w:val="fr-FR"/>
              </w:rPr>
            </w:pPr>
            <w:r w:rsidRPr="00667CD0">
              <w:rPr>
                <w:snapToGrid w:val="0"/>
                <w:lang w:val="fr-FR"/>
              </w:rPr>
              <w:t>S</w:t>
            </w:r>
            <w:r w:rsidR="008D7FBB" w:rsidRPr="00667CD0">
              <w:rPr>
                <w:snapToGrid w:val="0"/>
                <w:lang w:val="fr-FR"/>
              </w:rPr>
              <w:t xml:space="preserve">anofi Belgium </w:t>
            </w:r>
          </w:p>
          <w:p w:rsidR="008D7FBB" w:rsidRPr="00667CD0" w:rsidRDefault="008D7FBB" w:rsidP="008D7FBB">
            <w:pPr>
              <w:rPr>
                <w:lang w:val="fr-FR"/>
              </w:rPr>
            </w:pPr>
            <w:r w:rsidRPr="00667CD0">
              <w:rPr>
                <w:lang w:val="fr-FR"/>
              </w:rPr>
              <w:t xml:space="preserve">Tél/Tel: </w:t>
            </w:r>
            <w:r w:rsidRPr="00667CD0">
              <w:rPr>
                <w:snapToGrid w:val="0"/>
                <w:lang w:val="fr-FR"/>
              </w:rPr>
              <w:t>+32 (0)2 710 54 00 (</w:t>
            </w:r>
            <w:r w:rsidRPr="00667CD0">
              <w:rPr>
                <w:lang w:val="fr-FR"/>
              </w:rPr>
              <w:t>Belgique/</w:t>
            </w:r>
            <w:proofErr w:type="spellStart"/>
            <w:r w:rsidRPr="00667CD0">
              <w:rPr>
                <w:lang w:val="fr-FR"/>
              </w:rPr>
              <w:t>Belgien</w:t>
            </w:r>
            <w:proofErr w:type="spellEnd"/>
            <w:r w:rsidRPr="00667CD0">
              <w:rPr>
                <w:lang w:val="fr-FR"/>
              </w:rPr>
              <w:t>)</w:t>
            </w:r>
          </w:p>
          <w:p w:rsidR="006603C5" w:rsidRPr="00667CD0" w:rsidRDefault="006603C5" w:rsidP="008D7FBB">
            <w:pPr>
              <w:rPr>
                <w:lang w:val="fr-FR"/>
              </w:rPr>
            </w:pPr>
          </w:p>
        </w:tc>
      </w:tr>
      <w:tr w:rsidR="006603C5" w:rsidRPr="00563E7B" w:rsidTr="008E6ED7">
        <w:trPr>
          <w:cantSplit/>
        </w:trPr>
        <w:tc>
          <w:tcPr>
            <w:tcW w:w="4644" w:type="dxa"/>
          </w:tcPr>
          <w:p w:rsidR="006603C5" w:rsidRPr="005D0F57" w:rsidRDefault="006603C5">
            <w:pPr>
              <w:rPr>
                <w:b/>
                <w:lang w:val="sv-SE"/>
              </w:rPr>
            </w:pPr>
            <w:r w:rsidRPr="005D0F57">
              <w:rPr>
                <w:b/>
                <w:lang w:val="sv-SE"/>
              </w:rPr>
              <w:t>Česká republika</w:t>
            </w:r>
          </w:p>
          <w:p w:rsidR="006603C5" w:rsidRPr="005D0F57" w:rsidRDefault="006603C5">
            <w:pPr>
              <w:rPr>
                <w:lang w:val="sv-SE"/>
              </w:rPr>
            </w:pPr>
            <w:r w:rsidRPr="005D0F57">
              <w:rPr>
                <w:lang w:val="sv-SE"/>
              </w:rPr>
              <w:t>sanofi-aventis, s.r.o.</w:t>
            </w:r>
          </w:p>
          <w:p w:rsidR="006603C5" w:rsidRPr="005A7A4D" w:rsidRDefault="006603C5">
            <w:r w:rsidRPr="005A7A4D">
              <w:t>Tel: +420 233 086 111</w:t>
            </w:r>
          </w:p>
          <w:p w:rsidR="006603C5" w:rsidRPr="005A7A4D" w:rsidRDefault="006603C5"/>
        </w:tc>
        <w:tc>
          <w:tcPr>
            <w:tcW w:w="4678" w:type="dxa"/>
          </w:tcPr>
          <w:p w:rsidR="008D7FBB" w:rsidRPr="005D0F57" w:rsidRDefault="008D7FBB" w:rsidP="008D7FBB">
            <w:pPr>
              <w:rPr>
                <w:b/>
                <w:bCs/>
              </w:rPr>
            </w:pPr>
            <w:proofErr w:type="spellStart"/>
            <w:r w:rsidRPr="005D0F57">
              <w:rPr>
                <w:b/>
                <w:bCs/>
              </w:rPr>
              <w:t>Magyarország</w:t>
            </w:r>
            <w:proofErr w:type="spellEnd"/>
          </w:p>
          <w:p w:rsidR="008D7FBB" w:rsidRPr="005D0F57" w:rsidRDefault="006E3098" w:rsidP="008D7FBB">
            <w:r w:rsidRPr="005D0F57">
              <w:t xml:space="preserve">SANOFI-AVENTIS </w:t>
            </w:r>
            <w:proofErr w:type="spellStart"/>
            <w:r w:rsidRPr="005D0F57">
              <w:t>Zrt</w:t>
            </w:r>
            <w:proofErr w:type="spellEnd"/>
            <w:r w:rsidRPr="005D0F57">
              <w:t>.</w:t>
            </w:r>
          </w:p>
          <w:p w:rsidR="008D7FBB" w:rsidRPr="005D0F57" w:rsidRDefault="008D7FBB" w:rsidP="008D7FBB">
            <w:r w:rsidRPr="005D0F57">
              <w:t>Tel.: +36 1 505 0050</w:t>
            </w:r>
          </w:p>
          <w:p w:rsidR="006603C5" w:rsidRPr="005D0F57" w:rsidRDefault="006603C5" w:rsidP="008D7FBB"/>
        </w:tc>
      </w:tr>
      <w:tr w:rsidR="006603C5" w:rsidRPr="00563E7B" w:rsidTr="008E6ED7">
        <w:trPr>
          <w:cantSplit/>
        </w:trPr>
        <w:tc>
          <w:tcPr>
            <w:tcW w:w="4644" w:type="dxa"/>
          </w:tcPr>
          <w:p w:rsidR="006603C5" w:rsidRPr="005A7A4D" w:rsidRDefault="006603C5">
            <w:pPr>
              <w:rPr>
                <w:b/>
                <w:bCs/>
              </w:rPr>
            </w:pPr>
            <w:r w:rsidRPr="005A7A4D">
              <w:rPr>
                <w:b/>
                <w:bCs/>
              </w:rPr>
              <w:t>Danmark</w:t>
            </w:r>
          </w:p>
          <w:p w:rsidR="006603C5" w:rsidRPr="005A7A4D" w:rsidRDefault="00C01998">
            <w:r>
              <w:t>Sanofi A/S</w:t>
            </w:r>
          </w:p>
          <w:p w:rsidR="006603C5" w:rsidRPr="005A7A4D" w:rsidRDefault="006603C5">
            <w:proofErr w:type="spellStart"/>
            <w:r w:rsidRPr="005A7A4D">
              <w:t>Tlf</w:t>
            </w:r>
            <w:proofErr w:type="spellEnd"/>
            <w:r w:rsidRPr="005A7A4D">
              <w:t>: +45 45 16 70 00</w:t>
            </w:r>
          </w:p>
          <w:p w:rsidR="006603C5" w:rsidRPr="005A7A4D" w:rsidRDefault="006603C5"/>
        </w:tc>
        <w:tc>
          <w:tcPr>
            <w:tcW w:w="4678" w:type="dxa"/>
          </w:tcPr>
          <w:p w:rsidR="008D7FBB" w:rsidRPr="005D0F57" w:rsidRDefault="008D7FBB" w:rsidP="008D7FBB">
            <w:pPr>
              <w:rPr>
                <w:b/>
                <w:bCs/>
                <w:lang w:val="it-IT"/>
              </w:rPr>
            </w:pPr>
            <w:r w:rsidRPr="005D0F57">
              <w:rPr>
                <w:b/>
                <w:bCs/>
                <w:lang w:val="it-IT"/>
              </w:rPr>
              <w:t>Malta</w:t>
            </w:r>
          </w:p>
          <w:p w:rsidR="008D7FBB" w:rsidRPr="005D0F57" w:rsidRDefault="00C01998" w:rsidP="008D7FBB">
            <w:pPr>
              <w:rPr>
                <w:lang w:val="it-IT"/>
              </w:rPr>
            </w:pPr>
            <w:r w:rsidRPr="005D0F57">
              <w:rPr>
                <w:lang w:val="it-IT"/>
              </w:rPr>
              <w:t>Sanofi S.</w:t>
            </w:r>
            <w:r w:rsidR="006D6C3B">
              <w:rPr>
                <w:lang w:val="it-IT"/>
              </w:rPr>
              <w:t>r.l.</w:t>
            </w:r>
          </w:p>
          <w:p w:rsidR="008D7FBB" w:rsidRPr="00667CD0" w:rsidRDefault="00C01998" w:rsidP="008D7FBB">
            <w:pPr>
              <w:rPr>
                <w:lang w:val="fr-FR"/>
              </w:rPr>
            </w:pPr>
            <w:r>
              <w:rPr>
                <w:lang w:val="fr-FR"/>
              </w:rPr>
              <w:t>Tel: +39 02 39394275</w:t>
            </w:r>
          </w:p>
          <w:p w:rsidR="006603C5" w:rsidRPr="00667CD0" w:rsidRDefault="006603C5" w:rsidP="008D7FBB">
            <w:pPr>
              <w:rPr>
                <w:lang w:val="fr-FR"/>
              </w:rPr>
            </w:pPr>
          </w:p>
        </w:tc>
      </w:tr>
      <w:tr w:rsidR="006603C5" w:rsidRPr="001F11F6" w:rsidTr="008E6ED7">
        <w:trPr>
          <w:cantSplit/>
        </w:trPr>
        <w:tc>
          <w:tcPr>
            <w:tcW w:w="4644" w:type="dxa"/>
          </w:tcPr>
          <w:p w:rsidR="006603C5" w:rsidRPr="00667CD0" w:rsidRDefault="006603C5">
            <w:pPr>
              <w:rPr>
                <w:b/>
                <w:bCs/>
                <w:lang w:val="fr-FR"/>
              </w:rPr>
            </w:pPr>
            <w:r w:rsidRPr="00667CD0">
              <w:rPr>
                <w:b/>
                <w:bCs/>
                <w:lang w:val="fr-FR"/>
              </w:rPr>
              <w:t>Deutschland</w:t>
            </w:r>
          </w:p>
          <w:p w:rsidR="006603C5" w:rsidRPr="00667CD0" w:rsidRDefault="006603C5">
            <w:pPr>
              <w:rPr>
                <w:lang w:val="fr-FR"/>
              </w:rPr>
            </w:pPr>
            <w:r w:rsidRPr="00667CD0">
              <w:rPr>
                <w:lang w:val="fr-FR"/>
              </w:rPr>
              <w:t>Sanofi-Aventis Deutschland GmbH</w:t>
            </w:r>
          </w:p>
          <w:p w:rsidR="009313D0" w:rsidRPr="00667CD0" w:rsidRDefault="009313D0" w:rsidP="009313D0">
            <w:pPr>
              <w:rPr>
                <w:lang w:val="fr-FR"/>
              </w:rPr>
            </w:pPr>
            <w:r w:rsidRPr="00667CD0">
              <w:rPr>
                <w:lang w:val="fr-FR"/>
              </w:rPr>
              <w:t>Tel: 0800 52 52 010</w:t>
            </w:r>
          </w:p>
          <w:p w:rsidR="006603C5" w:rsidRPr="005A7A4D" w:rsidRDefault="009313D0">
            <w:r w:rsidRPr="005A7A4D">
              <w:t xml:space="preserve">Tel. aus dem </w:t>
            </w:r>
            <w:proofErr w:type="spellStart"/>
            <w:r w:rsidRPr="005A7A4D">
              <w:t>Ausland</w:t>
            </w:r>
            <w:proofErr w:type="spellEnd"/>
            <w:r w:rsidRPr="005A7A4D">
              <w:t>: +49 69 305 21 131</w:t>
            </w:r>
          </w:p>
        </w:tc>
        <w:tc>
          <w:tcPr>
            <w:tcW w:w="4678" w:type="dxa"/>
          </w:tcPr>
          <w:p w:rsidR="008D7FBB" w:rsidRPr="001F11F6" w:rsidRDefault="008D7FBB" w:rsidP="008D7FBB">
            <w:pPr>
              <w:rPr>
                <w:b/>
                <w:bCs/>
                <w:lang w:val="nl-NL"/>
              </w:rPr>
            </w:pPr>
            <w:r w:rsidRPr="001F11F6">
              <w:rPr>
                <w:b/>
                <w:bCs/>
                <w:lang w:val="nl-NL"/>
              </w:rPr>
              <w:t>Nederland</w:t>
            </w:r>
          </w:p>
          <w:p w:rsidR="008D7FBB" w:rsidRPr="001F11F6" w:rsidRDefault="006D6C3B" w:rsidP="008D7FBB">
            <w:pPr>
              <w:rPr>
                <w:lang w:val="nl-NL"/>
              </w:rPr>
            </w:pPr>
            <w:r>
              <w:rPr>
                <w:lang w:val="cs-CZ"/>
              </w:rPr>
              <w:t>Genzyme Europe</w:t>
            </w:r>
            <w:r w:rsidR="008D7FBB" w:rsidRPr="001F11F6">
              <w:rPr>
                <w:lang w:val="nl-NL"/>
              </w:rPr>
              <w:t xml:space="preserve"> B.V.</w:t>
            </w:r>
          </w:p>
          <w:p w:rsidR="008D7FBB" w:rsidRPr="001F11F6" w:rsidRDefault="00C01998" w:rsidP="008D7FBB">
            <w:pPr>
              <w:rPr>
                <w:lang w:val="nl-NL"/>
              </w:rPr>
            </w:pPr>
            <w:r w:rsidRPr="001F11F6">
              <w:rPr>
                <w:lang w:val="nl-NL"/>
              </w:rPr>
              <w:t>Tel: +31 20 245 4000</w:t>
            </w:r>
          </w:p>
          <w:p w:rsidR="006603C5" w:rsidRPr="001F11F6" w:rsidRDefault="006603C5" w:rsidP="008D7FBB">
            <w:pPr>
              <w:rPr>
                <w:lang w:val="nl-NL"/>
              </w:rPr>
            </w:pPr>
          </w:p>
        </w:tc>
      </w:tr>
      <w:tr w:rsidR="006603C5" w:rsidRPr="005D0F57" w:rsidTr="008E6ED7">
        <w:trPr>
          <w:cantSplit/>
        </w:trPr>
        <w:tc>
          <w:tcPr>
            <w:tcW w:w="4644" w:type="dxa"/>
          </w:tcPr>
          <w:p w:rsidR="006603C5" w:rsidRPr="005D0F57" w:rsidRDefault="006603C5">
            <w:pPr>
              <w:rPr>
                <w:b/>
                <w:bCs/>
                <w:lang w:val="it-IT"/>
              </w:rPr>
            </w:pPr>
            <w:r w:rsidRPr="005D0F57">
              <w:rPr>
                <w:b/>
                <w:bCs/>
                <w:lang w:val="it-IT"/>
              </w:rPr>
              <w:t>Eesti</w:t>
            </w:r>
          </w:p>
          <w:p w:rsidR="006603C5" w:rsidRPr="005D0F57" w:rsidRDefault="006603C5">
            <w:pPr>
              <w:rPr>
                <w:lang w:val="it-IT"/>
              </w:rPr>
            </w:pPr>
            <w:r w:rsidRPr="005D0F57">
              <w:rPr>
                <w:lang w:val="it-IT"/>
              </w:rPr>
              <w:t>sanofi-aventis Estonia OÜ</w:t>
            </w:r>
          </w:p>
          <w:p w:rsidR="006603C5" w:rsidRPr="005D0F57" w:rsidRDefault="006603C5">
            <w:pPr>
              <w:rPr>
                <w:lang w:val="it-IT"/>
              </w:rPr>
            </w:pPr>
            <w:r w:rsidRPr="005D0F57">
              <w:rPr>
                <w:lang w:val="it-IT"/>
              </w:rPr>
              <w:t>Tel: +372 627 34 88</w:t>
            </w:r>
          </w:p>
          <w:p w:rsidR="006603C5" w:rsidRPr="005D0F57" w:rsidRDefault="006603C5">
            <w:pPr>
              <w:rPr>
                <w:lang w:val="it-IT"/>
              </w:rPr>
            </w:pPr>
          </w:p>
        </w:tc>
        <w:tc>
          <w:tcPr>
            <w:tcW w:w="4678" w:type="dxa"/>
          </w:tcPr>
          <w:p w:rsidR="008D7FBB" w:rsidRPr="005D0F57" w:rsidRDefault="008D7FBB" w:rsidP="008D7FBB">
            <w:pPr>
              <w:rPr>
                <w:b/>
                <w:bCs/>
                <w:lang w:val="sv-SE"/>
              </w:rPr>
            </w:pPr>
            <w:r w:rsidRPr="005D0F57">
              <w:rPr>
                <w:b/>
                <w:bCs/>
                <w:lang w:val="sv-SE"/>
              </w:rPr>
              <w:t>Norge</w:t>
            </w:r>
          </w:p>
          <w:p w:rsidR="008D7FBB" w:rsidRPr="005D0F57" w:rsidRDefault="008D7FBB" w:rsidP="008D7FBB">
            <w:pPr>
              <w:rPr>
                <w:lang w:val="sv-SE"/>
              </w:rPr>
            </w:pPr>
            <w:r w:rsidRPr="005D0F57">
              <w:rPr>
                <w:lang w:val="sv-SE"/>
              </w:rPr>
              <w:t>sanofi-aventis Norge AS</w:t>
            </w:r>
          </w:p>
          <w:p w:rsidR="008D7FBB" w:rsidRPr="005D0F57" w:rsidRDefault="008D7FBB" w:rsidP="008D7FBB">
            <w:pPr>
              <w:rPr>
                <w:lang w:val="sv-SE"/>
              </w:rPr>
            </w:pPr>
            <w:r w:rsidRPr="005D0F57">
              <w:rPr>
                <w:lang w:val="sv-SE"/>
              </w:rPr>
              <w:t>Tlf: +47 67 10 71 00</w:t>
            </w:r>
          </w:p>
          <w:p w:rsidR="006603C5" w:rsidRPr="005D0F57" w:rsidRDefault="006603C5" w:rsidP="008D7FBB">
            <w:pPr>
              <w:rPr>
                <w:lang w:val="sv-SE"/>
              </w:rPr>
            </w:pPr>
          </w:p>
        </w:tc>
      </w:tr>
      <w:tr w:rsidR="006603C5" w:rsidRPr="005A7A4D" w:rsidTr="008E6ED7">
        <w:trPr>
          <w:cantSplit/>
        </w:trPr>
        <w:tc>
          <w:tcPr>
            <w:tcW w:w="4644" w:type="dxa"/>
          </w:tcPr>
          <w:p w:rsidR="006603C5" w:rsidRPr="00667CD0" w:rsidRDefault="006603C5">
            <w:pPr>
              <w:rPr>
                <w:b/>
                <w:bCs/>
                <w:lang w:val="fr-FR"/>
              </w:rPr>
            </w:pPr>
            <w:proofErr w:type="spellStart"/>
            <w:r w:rsidRPr="005A7A4D">
              <w:rPr>
                <w:b/>
                <w:bCs/>
              </w:rPr>
              <w:t>Ελλάδ</w:t>
            </w:r>
            <w:proofErr w:type="spellEnd"/>
            <w:r w:rsidRPr="005A7A4D">
              <w:rPr>
                <w:b/>
                <w:bCs/>
              </w:rPr>
              <w:t>α</w:t>
            </w:r>
          </w:p>
          <w:p w:rsidR="006603C5" w:rsidRPr="00667CD0" w:rsidRDefault="006603C5">
            <w:pPr>
              <w:rPr>
                <w:lang w:val="fr-FR"/>
              </w:rPr>
            </w:pPr>
            <w:r w:rsidRPr="00667CD0">
              <w:rPr>
                <w:lang w:val="fr-FR"/>
              </w:rPr>
              <w:t>sanofi-aventis AEBE</w:t>
            </w:r>
          </w:p>
          <w:p w:rsidR="006603C5" w:rsidRPr="00667CD0" w:rsidRDefault="006603C5">
            <w:pPr>
              <w:rPr>
                <w:lang w:val="fr-FR"/>
              </w:rPr>
            </w:pPr>
            <w:r w:rsidRPr="005A7A4D">
              <w:t>Τηλ</w:t>
            </w:r>
            <w:r w:rsidRPr="00667CD0">
              <w:rPr>
                <w:lang w:val="fr-FR"/>
              </w:rPr>
              <w:t>: +30 210 900 16 00</w:t>
            </w:r>
          </w:p>
          <w:p w:rsidR="006603C5" w:rsidRPr="00667CD0" w:rsidRDefault="006603C5">
            <w:pPr>
              <w:rPr>
                <w:lang w:val="fr-FR"/>
              </w:rPr>
            </w:pPr>
          </w:p>
        </w:tc>
        <w:tc>
          <w:tcPr>
            <w:tcW w:w="4678" w:type="dxa"/>
            <w:tcBorders>
              <w:top w:val="nil"/>
              <w:left w:val="nil"/>
              <w:bottom w:val="nil"/>
              <w:right w:val="nil"/>
            </w:tcBorders>
          </w:tcPr>
          <w:p w:rsidR="008D7FBB" w:rsidRPr="005A7A4D" w:rsidRDefault="008D7FBB" w:rsidP="008D7FBB">
            <w:pPr>
              <w:rPr>
                <w:b/>
                <w:bCs/>
              </w:rPr>
            </w:pPr>
            <w:r w:rsidRPr="005A7A4D">
              <w:rPr>
                <w:b/>
                <w:bCs/>
              </w:rPr>
              <w:t>Österreich</w:t>
            </w:r>
          </w:p>
          <w:p w:rsidR="008D7FBB" w:rsidRPr="005A7A4D" w:rsidRDefault="008D7FBB" w:rsidP="008D7FBB">
            <w:r w:rsidRPr="005A7A4D">
              <w:t>sanofi-aventis GmbH</w:t>
            </w:r>
          </w:p>
          <w:p w:rsidR="008D7FBB" w:rsidRPr="005A7A4D" w:rsidRDefault="008D7FBB" w:rsidP="008D7FBB">
            <w:r w:rsidRPr="005A7A4D">
              <w:t>Tel: +43 1 80 185 – 0</w:t>
            </w:r>
          </w:p>
          <w:p w:rsidR="006603C5" w:rsidRPr="005A7A4D" w:rsidRDefault="006603C5" w:rsidP="008D7FBB"/>
        </w:tc>
      </w:tr>
      <w:tr w:rsidR="006603C5" w:rsidRPr="005A7A4D" w:rsidTr="008E6ED7">
        <w:trPr>
          <w:cantSplit/>
        </w:trPr>
        <w:tc>
          <w:tcPr>
            <w:tcW w:w="4644" w:type="dxa"/>
            <w:tcBorders>
              <w:top w:val="nil"/>
              <w:left w:val="nil"/>
              <w:bottom w:val="nil"/>
              <w:right w:val="nil"/>
            </w:tcBorders>
          </w:tcPr>
          <w:p w:rsidR="006603C5" w:rsidRPr="00667CD0" w:rsidRDefault="006603C5">
            <w:pPr>
              <w:rPr>
                <w:b/>
                <w:bCs/>
                <w:lang w:val="fr-FR"/>
              </w:rPr>
            </w:pPr>
            <w:r w:rsidRPr="00667CD0">
              <w:rPr>
                <w:b/>
                <w:bCs/>
                <w:lang w:val="fr-FR"/>
              </w:rPr>
              <w:t>España</w:t>
            </w:r>
          </w:p>
          <w:p w:rsidR="006603C5" w:rsidRPr="00667CD0" w:rsidRDefault="006603C5">
            <w:pPr>
              <w:rPr>
                <w:smallCaps/>
                <w:lang w:val="fr-FR"/>
              </w:rPr>
            </w:pPr>
            <w:r w:rsidRPr="00667CD0">
              <w:rPr>
                <w:lang w:val="fr-FR"/>
              </w:rPr>
              <w:t>sanofi-aventis, S.A.</w:t>
            </w:r>
          </w:p>
          <w:p w:rsidR="006603C5" w:rsidRPr="00667CD0" w:rsidRDefault="006603C5">
            <w:pPr>
              <w:rPr>
                <w:lang w:val="fr-FR"/>
              </w:rPr>
            </w:pPr>
            <w:r w:rsidRPr="00667CD0">
              <w:rPr>
                <w:lang w:val="fr-FR"/>
              </w:rPr>
              <w:t>Tel: +34 93 485 94 00</w:t>
            </w:r>
          </w:p>
          <w:p w:rsidR="006603C5" w:rsidRPr="00667CD0" w:rsidRDefault="006603C5">
            <w:pPr>
              <w:rPr>
                <w:lang w:val="fr-FR"/>
              </w:rPr>
            </w:pPr>
          </w:p>
        </w:tc>
        <w:tc>
          <w:tcPr>
            <w:tcW w:w="4678" w:type="dxa"/>
          </w:tcPr>
          <w:p w:rsidR="008D7FBB" w:rsidRPr="005D0F57" w:rsidRDefault="008D7FBB" w:rsidP="008D7FBB">
            <w:pPr>
              <w:rPr>
                <w:b/>
                <w:bCs/>
                <w:lang w:val="sv-SE"/>
              </w:rPr>
            </w:pPr>
            <w:r w:rsidRPr="005D0F57">
              <w:rPr>
                <w:b/>
                <w:bCs/>
                <w:lang w:val="sv-SE"/>
              </w:rPr>
              <w:t>Polska</w:t>
            </w:r>
          </w:p>
          <w:p w:rsidR="008D7FBB" w:rsidRPr="005D0F57" w:rsidRDefault="008D7FBB" w:rsidP="008D7FBB">
            <w:pPr>
              <w:rPr>
                <w:lang w:val="sv-SE"/>
              </w:rPr>
            </w:pPr>
            <w:r w:rsidRPr="005D0F57">
              <w:rPr>
                <w:lang w:val="sv-SE"/>
              </w:rPr>
              <w:t>sanofi-aventis Sp. z o.o.</w:t>
            </w:r>
          </w:p>
          <w:p w:rsidR="008D7FBB" w:rsidRPr="005A7A4D" w:rsidRDefault="008D7FBB" w:rsidP="008D7FBB">
            <w:r w:rsidRPr="005A7A4D">
              <w:t>Tel.: +48 22 280 00 00</w:t>
            </w:r>
          </w:p>
          <w:p w:rsidR="006603C5" w:rsidRPr="005A7A4D" w:rsidRDefault="006603C5" w:rsidP="008D7FBB"/>
        </w:tc>
      </w:tr>
      <w:tr w:rsidR="006603C5" w:rsidRPr="0036033E" w:rsidTr="008E6ED7">
        <w:trPr>
          <w:cantSplit/>
        </w:trPr>
        <w:tc>
          <w:tcPr>
            <w:tcW w:w="4644" w:type="dxa"/>
            <w:tcBorders>
              <w:top w:val="nil"/>
              <w:left w:val="nil"/>
              <w:bottom w:val="nil"/>
              <w:right w:val="nil"/>
            </w:tcBorders>
          </w:tcPr>
          <w:p w:rsidR="006603C5" w:rsidRPr="00667CD0" w:rsidRDefault="006603C5" w:rsidP="008E6ED7">
            <w:pPr>
              <w:rPr>
                <w:b/>
                <w:bCs/>
                <w:lang w:val="fr-FR"/>
              </w:rPr>
            </w:pPr>
            <w:r w:rsidRPr="00667CD0">
              <w:rPr>
                <w:b/>
                <w:bCs/>
                <w:lang w:val="fr-FR"/>
              </w:rPr>
              <w:t>France</w:t>
            </w:r>
          </w:p>
          <w:p w:rsidR="006603C5" w:rsidRPr="00667CD0" w:rsidRDefault="006603C5" w:rsidP="008E6ED7">
            <w:pPr>
              <w:rPr>
                <w:lang w:val="fr-FR"/>
              </w:rPr>
            </w:pPr>
            <w:r w:rsidRPr="00667CD0">
              <w:rPr>
                <w:lang w:val="fr-FR"/>
              </w:rPr>
              <w:t>sanofi-aventis France</w:t>
            </w:r>
          </w:p>
          <w:p w:rsidR="006603C5" w:rsidRPr="00667CD0" w:rsidRDefault="006603C5" w:rsidP="008E6ED7">
            <w:pPr>
              <w:rPr>
                <w:lang w:val="fr-FR"/>
              </w:rPr>
            </w:pPr>
            <w:r w:rsidRPr="00667CD0">
              <w:rPr>
                <w:lang w:val="fr-FR"/>
              </w:rPr>
              <w:t>Tél: 0 800 222 555</w:t>
            </w:r>
          </w:p>
          <w:p w:rsidR="006603C5" w:rsidRPr="005A7A4D" w:rsidRDefault="006603C5" w:rsidP="008E6ED7">
            <w:r w:rsidRPr="005A7A4D">
              <w:t xml:space="preserve">Appel depuis </w:t>
            </w:r>
            <w:proofErr w:type="spellStart"/>
            <w:r w:rsidRPr="005A7A4D">
              <w:t>l’étranger</w:t>
            </w:r>
            <w:proofErr w:type="spellEnd"/>
            <w:r w:rsidRPr="005A7A4D">
              <w:t>: +33 1 57 63 23 23</w:t>
            </w:r>
          </w:p>
          <w:p w:rsidR="006603C5" w:rsidRPr="005A7A4D" w:rsidRDefault="006603C5">
            <w:pPr>
              <w:rPr>
                <w:b/>
              </w:rPr>
            </w:pPr>
          </w:p>
        </w:tc>
        <w:tc>
          <w:tcPr>
            <w:tcW w:w="4678" w:type="dxa"/>
          </w:tcPr>
          <w:p w:rsidR="008D7FBB" w:rsidRPr="00667CD0" w:rsidRDefault="008D7FBB" w:rsidP="008D7FBB">
            <w:pPr>
              <w:rPr>
                <w:b/>
                <w:bCs/>
                <w:lang w:val="fr-FR"/>
              </w:rPr>
            </w:pPr>
            <w:r w:rsidRPr="00667CD0">
              <w:rPr>
                <w:b/>
                <w:bCs/>
                <w:lang w:val="fr-FR"/>
              </w:rPr>
              <w:t>Portugal</w:t>
            </w:r>
          </w:p>
          <w:p w:rsidR="008D7FBB" w:rsidRPr="00667CD0" w:rsidRDefault="008D7FBB" w:rsidP="008D7FBB">
            <w:pPr>
              <w:rPr>
                <w:lang w:val="fr-FR"/>
              </w:rPr>
            </w:pPr>
            <w:r w:rsidRPr="00667CD0">
              <w:rPr>
                <w:lang w:val="fr-FR"/>
              </w:rPr>
              <w:t xml:space="preserve">Sanofi - Produtos </w:t>
            </w:r>
            <w:proofErr w:type="spellStart"/>
            <w:r w:rsidRPr="00667CD0">
              <w:rPr>
                <w:lang w:val="fr-FR"/>
              </w:rPr>
              <w:t>Farmacêuticos</w:t>
            </w:r>
            <w:proofErr w:type="spellEnd"/>
            <w:r w:rsidRPr="00667CD0">
              <w:rPr>
                <w:lang w:val="fr-FR"/>
              </w:rPr>
              <w:t>, Lda</w:t>
            </w:r>
          </w:p>
          <w:p w:rsidR="008D7FBB" w:rsidRPr="00667CD0" w:rsidRDefault="008D7FBB" w:rsidP="008D7FBB">
            <w:pPr>
              <w:rPr>
                <w:lang w:val="fr-FR"/>
              </w:rPr>
            </w:pPr>
            <w:r w:rsidRPr="00667CD0">
              <w:rPr>
                <w:lang w:val="fr-FR"/>
              </w:rPr>
              <w:t>Tel: +351 21 35 89 400</w:t>
            </w:r>
          </w:p>
          <w:p w:rsidR="006603C5" w:rsidRPr="00667CD0" w:rsidRDefault="006603C5" w:rsidP="008D7FBB">
            <w:pPr>
              <w:rPr>
                <w:b/>
                <w:lang w:val="fr-FR"/>
              </w:rPr>
            </w:pPr>
          </w:p>
        </w:tc>
      </w:tr>
      <w:tr w:rsidR="006603C5" w:rsidRPr="005D0F57" w:rsidTr="008E6ED7">
        <w:trPr>
          <w:cantSplit/>
        </w:trPr>
        <w:tc>
          <w:tcPr>
            <w:tcW w:w="4644" w:type="dxa"/>
          </w:tcPr>
          <w:p w:rsidR="008D7FBB" w:rsidRPr="00667CD0" w:rsidRDefault="008D7FBB" w:rsidP="008D7FBB">
            <w:pPr>
              <w:keepNext/>
              <w:rPr>
                <w:rFonts w:eastAsia="SimSun"/>
                <w:b/>
                <w:bCs/>
                <w:lang w:val="fr-FR"/>
              </w:rPr>
            </w:pPr>
            <w:r w:rsidRPr="00667CD0">
              <w:rPr>
                <w:rFonts w:eastAsia="SimSun"/>
                <w:b/>
                <w:bCs/>
                <w:lang w:val="fr-FR"/>
              </w:rPr>
              <w:t>Hrvatska</w:t>
            </w:r>
          </w:p>
          <w:p w:rsidR="008D7FBB" w:rsidRPr="00667CD0" w:rsidRDefault="008D7FBB" w:rsidP="008D7FBB">
            <w:pPr>
              <w:rPr>
                <w:rFonts w:eastAsia="SimSun"/>
                <w:lang w:val="fr-FR"/>
              </w:rPr>
            </w:pPr>
            <w:r w:rsidRPr="00667CD0">
              <w:rPr>
                <w:rFonts w:eastAsia="SimSun"/>
                <w:lang w:val="fr-FR"/>
              </w:rPr>
              <w:t xml:space="preserve">sanofi-aventis Croatia </w:t>
            </w:r>
            <w:proofErr w:type="spellStart"/>
            <w:r w:rsidRPr="00667CD0">
              <w:rPr>
                <w:rFonts w:eastAsia="SimSun"/>
                <w:lang w:val="fr-FR"/>
              </w:rPr>
              <w:t>d.o.o</w:t>
            </w:r>
            <w:proofErr w:type="spellEnd"/>
            <w:r w:rsidRPr="00667CD0">
              <w:rPr>
                <w:rFonts w:eastAsia="SimSun"/>
                <w:lang w:val="fr-FR"/>
              </w:rPr>
              <w:t>.</w:t>
            </w:r>
          </w:p>
          <w:p w:rsidR="006603C5" w:rsidRPr="00787323" w:rsidRDefault="008D7FBB" w:rsidP="008D7FBB">
            <w:r w:rsidRPr="00787323">
              <w:rPr>
                <w:rFonts w:eastAsia="SimSun"/>
              </w:rPr>
              <w:t>Tel: +385 1 600 34 00</w:t>
            </w:r>
          </w:p>
        </w:tc>
        <w:tc>
          <w:tcPr>
            <w:tcW w:w="4678" w:type="dxa"/>
          </w:tcPr>
          <w:p w:rsidR="008D7FBB" w:rsidRPr="005D0F57" w:rsidRDefault="008D7FBB" w:rsidP="008D7FBB">
            <w:pPr>
              <w:tabs>
                <w:tab w:val="left" w:pos="-720"/>
                <w:tab w:val="left" w:pos="4536"/>
              </w:tabs>
              <w:suppressAutoHyphens/>
              <w:rPr>
                <w:b/>
                <w:szCs w:val="22"/>
                <w:lang w:val="it-IT"/>
              </w:rPr>
            </w:pPr>
            <w:r w:rsidRPr="005D0F57">
              <w:rPr>
                <w:b/>
                <w:szCs w:val="22"/>
                <w:lang w:val="it-IT"/>
              </w:rPr>
              <w:t>România</w:t>
            </w:r>
          </w:p>
          <w:p w:rsidR="008D7FBB" w:rsidRPr="005D0F57" w:rsidRDefault="00B7000B" w:rsidP="008D7FBB">
            <w:pPr>
              <w:tabs>
                <w:tab w:val="left" w:pos="-720"/>
                <w:tab w:val="left" w:pos="4536"/>
              </w:tabs>
              <w:suppressAutoHyphens/>
              <w:rPr>
                <w:szCs w:val="22"/>
                <w:lang w:val="it-IT"/>
              </w:rPr>
            </w:pPr>
            <w:r w:rsidRPr="005D0F57">
              <w:rPr>
                <w:szCs w:val="22"/>
                <w:lang w:val="it-IT"/>
              </w:rPr>
              <w:t>S</w:t>
            </w:r>
            <w:r w:rsidR="008D7FBB" w:rsidRPr="005D0F57">
              <w:rPr>
                <w:szCs w:val="22"/>
                <w:lang w:val="it-IT"/>
              </w:rPr>
              <w:t>anofi</w:t>
            </w:r>
            <w:r w:rsidRPr="005D0F57">
              <w:rPr>
                <w:szCs w:val="22"/>
                <w:lang w:val="it-IT"/>
              </w:rPr>
              <w:t xml:space="preserve"> Roma</w:t>
            </w:r>
            <w:r w:rsidR="008D7FBB" w:rsidRPr="005D0F57">
              <w:rPr>
                <w:szCs w:val="22"/>
                <w:lang w:val="it-IT"/>
              </w:rPr>
              <w:t>nia SR</w:t>
            </w:r>
            <w:r w:rsidRPr="005D0F57">
              <w:rPr>
                <w:szCs w:val="22"/>
                <w:lang w:val="it-IT"/>
              </w:rPr>
              <w:t>L</w:t>
            </w:r>
          </w:p>
          <w:p w:rsidR="008D7FBB" w:rsidRPr="005D0F57" w:rsidRDefault="008D7FBB" w:rsidP="008D7FBB">
            <w:pPr>
              <w:rPr>
                <w:szCs w:val="22"/>
                <w:lang w:val="it-IT"/>
              </w:rPr>
            </w:pPr>
            <w:r w:rsidRPr="005D0F57">
              <w:rPr>
                <w:szCs w:val="22"/>
                <w:lang w:val="it-IT"/>
              </w:rPr>
              <w:t>Tel: +40 (0) 21 317 31 36</w:t>
            </w:r>
          </w:p>
          <w:p w:rsidR="006603C5" w:rsidRPr="005D0F57" w:rsidRDefault="006603C5" w:rsidP="008D7FBB">
            <w:pPr>
              <w:rPr>
                <w:lang w:val="it-IT"/>
              </w:rPr>
            </w:pPr>
          </w:p>
        </w:tc>
      </w:tr>
      <w:tr w:rsidR="006603C5" w:rsidRPr="005A7A4D" w:rsidTr="008E6ED7">
        <w:trPr>
          <w:cantSplit/>
        </w:trPr>
        <w:tc>
          <w:tcPr>
            <w:tcW w:w="4644" w:type="dxa"/>
          </w:tcPr>
          <w:p w:rsidR="008D7FBB" w:rsidRPr="00667CD0" w:rsidRDefault="008D7FBB" w:rsidP="008D7FBB">
            <w:pPr>
              <w:rPr>
                <w:b/>
                <w:bCs/>
                <w:lang w:val="fr-FR"/>
              </w:rPr>
            </w:pPr>
            <w:r w:rsidRPr="00667CD0">
              <w:rPr>
                <w:b/>
                <w:bCs/>
                <w:lang w:val="fr-FR"/>
              </w:rPr>
              <w:t>Ireland</w:t>
            </w:r>
          </w:p>
          <w:p w:rsidR="008D7FBB" w:rsidRPr="005A7A4D" w:rsidRDefault="008D7FBB" w:rsidP="008D7FBB">
            <w:r w:rsidRPr="00667CD0">
              <w:rPr>
                <w:lang w:val="fr-FR"/>
              </w:rPr>
              <w:t xml:space="preserve">sanofi-aventis Ireland Ltd. </w:t>
            </w:r>
            <w:r w:rsidRPr="005A7A4D">
              <w:t>T/A SANOFI</w:t>
            </w:r>
          </w:p>
          <w:p w:rsidR="006603C5" w:rsidRPr="005A7A4D" w:rsidRDefault="008D7FBB" w:rsidP="008D7FBB">
            <w:pPr>
              <w:rPr>
                <w:szCs w:val="22"/>
              </w:rPr>
            </w:pPr>
            <w:r w:rsidRPr="005A7A4D">
              <w:t>Tel: +353 (0) 1 403 56 00</w:t>
            </w:r>
          </w:p>
        </w:tc>
        <w:tc>
          <w:tcPr>
            <w:tcW w:w="4678" w:type="dxa"/>
          </w:tcPr>
          <w:p w:rsidR="008D7FBB" w:rsidRPr="005D0F57" w:rsidRDefault="008D7FBB" w:rsidP="008D7FBB">
            <w:pPr>
              <w:rPr>
                <w:b/>
                <w:bCs/>
                <w:lang w:val="it-IT"/>
              </w:rPr>
            </w:pPr>
            <w:r w:rsidRPr="005D0F57">
              <w:rPr>
                <w:b/>
                <w:bCs/>
                <w:lang w:val="it-IT"/>
              </w:rPr>
              <w:t>Slovenija</w:t>
            </w:r>
          </w:p>
          <w:p w:rsidR="008D7FBB" w:rsidRPr="005D0F57" w:rsidRDefault="008D7FBB" w:rsidP="008D7FBB">
            <w:pPr>
              <w:rPr>
                <w:lang w:val="it-IT"/>
              </w:rPr>
            </w:pPr>
            <w:r w:rsidRPr="005D0F57">
              <w:rPr>
                <w:lang w:val="it-IT"/>
              </w:rPr>
              <w:t>sanofi-aventis d.o.o.</w:t>
            </w:r>
          </w:p>
          <w:p w:rsidR="006603C5" w:rsidRPr="005A7A4D" w:rsidRDefault="008D7FBB">
            <w:pPr>
              <w:rPr>
                <w:szCs w:val="22"/>
              </w:rPr>
            </w:pPr>
            <w:r w:rsidRPr="005A7A4D">
              <w:t>Tel: +386 1 560 48 00</w:t>
            </w:r>
          </w:p>
          <w:p w:rsidR="006603C5" w:rsidRPr="005A7A4D" w:rsidRDefault="006603C5">
            <w:pPr>
              <w:rPr>
                <w:szCs w:val="22"/>
              </w:rPr>
            </w:pPr>
          </w:p>
        </w:tc>
      </w:tr>
      <w:tr w:rsidR="006603C5" w:rsidRPr="005A7A4D" w:rsidTr="008E6ED7">
        <w:trPr>
          <w:cantSplit/>
        </w:trPr>
        <w:tc>
          <w:tcPr>
            <w:tcW w:w="4644" w:type="dxa"/>
          </w:tcPr>
          <w:p w:rsidR="008D7FBB" w:rsidRPr="005A7A4D" w:rsidRDefault="008D7FBB" w:rsidP="008D7FBB">
            <w:pPr>
              <w:rPr>
                <w:b/>
                <w:bCs/>
                <w:szCs w:val="22"/>
              </w:rPr>
            </w:pPr>
            <w:r w:rsidRPr="005A7A4D">
              <w:rPr>
                <w:b/>
                <w:bCs/>
                <w:szCs w:val="22"/>
              </w:rPr>
              <w:t>Ísland</w:t>
            </w:r>
          </w:p>
          <w:p w:rsidR="008D7FBB" w:rsidRPr="005A7A4D" w:rsidRDefault="008D7FBB" w:rsidP="008D7FBB">
            <w:pPr>
              <w:rPr>
                <w:szCs w:val="22"/>
              </w:rPr>
            </w:pPr>
            <w:r w:rsidRPr="005A7A4D">
              <w:rPr>
                <w:szCs w:val="22"/>
              </w:rPr>
              <w:t>Vistor hf.</w:t>
            </w:r>
          </w:p>
          <w:p w:rsidR="008D7FBB" w:rsidRPr="005A7A4D" w:rsidRDefault="008D7FBB" w:rsidP="008D7FBB">
            <w:pPr>
              <w:rPr>
                <w:szCs w:val="22"/>
              </w:rPr>
            </w:pPr>
            <w:proofErr w:type="spellStart"/>
            <w:r w:rsidRPr="005A7A4D">
              <w:rPr>
                <w:szCs w:val="22"/>
              </w:rPr>
              <w:t>Sími</w:t>
            </w:r>
            <w:proofErr w:type="spellEnd"/>
            <w:r w:rsidRPr="005A7A4D">
              <w:rPr>
                <w:szCs w:val="22"/>
              </w:rPr>
              <w:t>: +354 535 7000</w:t>
            </w:r>
          </w:p>
          <w:p w:rsidR="006603C5" w:rsidRPr="005A7A4D" w:rsidRDefault="006603C5" w:rsidP="008D7FBB"/>
        </w:tc>
        <w:tc>
          <w:tcPr>
            <w:tcW w:w="4678" w:type="dxa"/>
          </w:tcPr>
          <w:p w:rsidR="008D7FBB" w:rsidRPr="005D0F57" w:rsidRDefault="008D7FBB" w:rsidP="008D7FBB">
            <w:pPr>
              <w:rPr>
                <w:b/>
                <w:bCs/>
                <w:szCs w:val="22"/>
                <w:lang w:val="sv-SE"/>
              </w:rPr>
            </w:pPr>
            <w:r w:rsidRPr="005D0F57">
              <w:rPr>
                <w:b/>
                <w:bCs/>
                <w:szCs w:val="22"/>
                <w:lang w:val="sv-SE"/>
              </w:rPr>
              <w:t>Slovenská republika</w:t>
            </w:r>
          </w:p>
          <w:p w:rsidR="008D7FBB" w:rsidRPr="005D0F57" w:rsidRDefault="008D7FBB" w:rsidP="008D7FBB">
            <w:pPr>
              <w:rPr>
                <w:szCs w:val="22"/>
                <w:lang w:val="sv-SE"/>
              </w:rPr>
            </w:pPr>
            <w:r w:rsidRPr="005D0F57">
              <w:rPr>
                <w:szCs w:val="22"/>
                <w:lang w:val="sv-SE"/>
              </w:rPr>
              <w:t>sanofi-aventis Slovakia s.r.o.</w:t>
            </w:r>
          </w:p>
          <w:p w:rsidR="006603C5" w:rsidRPr="005A7A4D" w:rsidRDefault="008D7FBB" w:rsidP="008D7FBB">
            <w:r w:rsidRPr="005A7A4D">
              <w:rPr>
                <w:szCs w:val="22"/>
              </w:rPr>
              <w:t>Tel: +421 2 33 100 100</w:t>
            </w:r>
          </w:p>
          <w:p w:rsidR="006603C5" w:rsidRPr="005A7A4D" w:rsidRDefault="006603C5"/>
        </w:tc>
      </w:tr>
      <w:tr w:rsidR="006603C5" w:rsidRPr="005A7A4D" w:rsidTr="008E6ED7">
        <w:trPr>
          <w:cantSplit/>
        </w:trPr>
        <w:tc>
          <w:tcPr>
            <w:tcW w:w="4644" w:type="dxa"/>
          </w:tcPr>
          <w:p w:rsidR="008D7FBB" w:rsidRPr="005D0F57" w:rsidRDefault="008D7FBB" w:rsidP="008D7FBB">
            <w:pPr>
              <w:rPr>
                <w:b/>
                <w:bCs/>
                <w:lang w:val="it-IT"/>
              </w:rPr>
            </w:pPr>
            <w:r w:rsidRPr="005D0F57">
              <w:rPr>
                <w:b/>
                <w:bCs/>
                <w:lang w:val="it-IT"/>
              </w:rPr>
              <w:t>Italia</w:t>
            </w:r>
          </w:p>
          <w:p w:rsidR="008D7FBB" w:rsidRPr="005D0F57" w:rsidRDefault="006608B3" w:rsidP="008D7FBB">
            <w:pPr>
              <w:rPr>
                <w:lang w:val="it-IT"/>
              </w:rPr>
            </w:pPr>
            <w:r w:rsidRPr="005D0F57">
              <w:rPr>
                <w:lang w:val="it-IT"/>
              </w:rPr>
              <w:t>S</w:t>
            </w:r>
            <w:r w:rsidR="008D7FBB" w:rsidRPr="005D0F57">
              <w:rPr>
                <w:lang w:val="it-IT"/>
              </w:rPr>
              <w:t>anofi S.</w:t>
            </w:r>
            <w:r w:rsidR="006D6C3B">
              <w:rPr>
                <w:lang w:val="it-IT"/>
              </w:rPr>
              <w:t>r.l.</w:t>
            </w:r>
          </w:p>
          <w:p w:rsidR="008D7FBB" w:rsidRPr="005A7A4D" w:rsidRDefault="008D7FBB" w:rsidP="008D7FBB">
            <w:r w:rsidRPr="005A7A4D">
              <w:t xml:space="preserve">Tel: </w:t>
            </w:r>
            <w:r w:rsidR="006E3098" w:rsidRPr="005A7A4D">
              <w:t>800</w:t>
            </w:r>
            <w:r w:rsidR="00B7000B" w:rsidRPr="005A7A4D">
              <w:t>.</w:t>
            </w:r>
            <w:r w:rsidR="006E3098" w:rsidRPr="005A7A4D">
              <w:t>536389</w:t>
            </w:r>
          </w:p>
          <w:p w:rsidR="006603C5" w:rsidRPr="005A7A4D" w:rsidRDefault="006603C5" w:rsidP="008D7FBB"/>
        </w:tc>
        <w:tc>
          <w:tcPr>
            <w:tcW w:w="4678" w:type="dxa"/>
          </w:tcPr>
          <w:p w:rsidR="008D7FBB" w:rsidRPr="005A7A4D" w:rsidRDefault="008D7FBB" w:rsidP="008D7FBB">
            <w:pPr>
              <w:rPr>
                <w:b/>
                <w:bCs/>
              </w:rPr>
            </w:pPr>
            <w:r w:rsidRPr="005A7A4D">
              <w:rPr>
                <w:b/>
                <w:bCs/>
              </w:rPr>
              <w:t>Suomi/Finland</w:t>
            </w:r>
          </w:p>
          <w:p w:rsidR="008D7FBB" w:rsidRPr="005A7A4D" w:rsidRDefault="00226031" w:rsidP="008D7FBB">
            <w:r w:rsidRPr="005A7A4D">
              <w:t>Sanofi</w:t>
            </w:r>
            <w:r w:rsidR="008D7FBB" w:rsidRPr="005A7A4D">
              <w:t xml:space="preserve"> Oy</w:t>
            </w:r>
          </w:p>
          <w:p w:rsidR="006603C5" w:rsidRPr="005A7A4D" w:rsidRDefault="008D7FBB" w:rsidP="008D7FBB">
            <w:r w:rsidRPr="005A7A4D">
              <w:t>Puh/Tel: +358 (0) 201 200 300</w:t>
            </w:r>
          </w:p>
        </w:tc>
      </w:tr>
      <w:tr w:rsidR="006603C5" w:rsidRPr="005A7A4D" w:rsidTr="008E6ED7">
        <w:trPr>
          <w:cantSplit/>
        </w:trPr>
        <w:tc>
          <w:tcPr>
            <w:tcW w:w="4644" w:type="dxa"/>
          </w:tcPr>
          <w:p w:rsidR="008D7FBB" w:rsidRPr="00667CD0" w:rsidRDefault="008D7FBB" w:rsidP="008D7FBB">
            <w:pPr>
              <w:rPr>
                <w:b/>
                <w:lang w:val="fr-FR"/>
              </w:rPr>
            </w:pPr>
            <w:proofErr w:type="spellStart"/>
            <w:r w:rsidRPr="005A7A4D">
              <w:rPr>
                <w:b/>
                <w:bCs/>
              </w:rPr>
              <w:t>Κύ</w:t>
            </w:r>
            <w:proofErr w:type="spellEnd"/>
            <w:r w:rsidRPr="005A7A4D">
              <w:rPr>
                <w:b/>
                <w:bCs/>
              </w:rPr>
              <w:t>προς</w:t>
            </w:r>
          </w:p>
          <w:p w:rsidR="008D7FBB" w:rsidRPr="00667CD0" w:rsidRDefault="008D7FBB" w:rsidP="008D7FBB">
            <w:pPr>
              <w:rPr>
                <w:lang w:val="fr-FR"/>
              </w:rPr>
            </w:pPr>
            <w:r w:rsidRPr="00667CD0">
              <w:rPr>
                <w:lang w:val="fr-FR"/>
              </w:rPr>
              <w:t>sanofi-aventis Cyprus Ltd.</w:t>
            </w:r>
          </w:p>
          <w:p w:rsidR="008D7FBB" w:rsidRPr="00667CD0" w:rsidRDefault="008D7FBB" w:rsidP="008D7FBB">
            <w:pPr>
              <w:rPr>
                <w:lang w:val="fr-FR"/>
              </w:rPr>
            </w:pPr>
            <w:r w:rsidRPr="005A7A4D">
              <w:t>Τηλ</w:t>
            </w:r>
            <w:r w:rsidRPr="00667CD0">
              <w:rPr>
                <w:lang w:val="fr-FR"/>
              </w:rPr>
              <w:t>: +357 22 871600</w:t>
            </w:r>
          </w:p>
          <w:p w:rsidR="006603C5" w:rsidRPr="00667CD0" w:rsidRDefault="006603C5" w:rsidP="008D7FBB">
            <w:pPr>
              <w:rPr>
                <w:lang w:val="fr-FR"/>
              </w:rPr>
            </w:pPr>
          </w:p>
        </w:tc>
        <w:tc>
          <w:tcPr>
            <w:tcW w:w="4678" w:type="dxa"/>
          </w:tcPr>
          <w:p w:rsidR="008D7FBB" w:rsidRPr="005A7A4D" w:rsidRDefault="008D7FBB" w:rsidP="008D7FBB">
            <w:pPr>
              <w:rPr>
                <w:b/>
                <w:bCs/>
              </w:rPr>
            </w:pPr>
            <w:r w:rsidRPr="005A7A4D">
              <w:rPr>
                <w:b/>
                <w:bCs/>
              </w:rPr>
              <w:t>Sverige</w:t>
            </w:r>
          </w:p>
          <w:p w:rsidR="008D7FBB" w:rsidRPr="005A7A4D" w:rsidRDefault="00226031" w:rsidP="008D7FBB">
            <w:r w:rsidRPr="005A7A4D">
              <w:t>Sanofi</w:t>
            </w:r>
            <w:r w:rsidR="008D7FBB" w:rsidRPr="005A7A4D">
              <w:t xml:space="preserve"> AB</w:t>
            </w:r>
          </w:p>
          <w:p w:rsidR="008D7FBB" w:rsidRPr="005A7A4D" w:rsidRDefault="008D7FBB" w:rsidP="008D7FBB">
            <w:r w:rsidRPr="005A7A4D">
              <w:t>Tel: +46 (0)8 634 50 00</w:t>
            </w:r>
          </w:p>
          <w:p w:rsidR="006603C5" w:rsidRPr="005A7A4D" w:rsidRDefault="006603C5" w:rsidP="008D7FBB"/>
        </w:tc>
      </w:tr>
      <w:tr w:rsidR="006603C5" w:rsidRPr="005A7A4D" w:rsidTr="008E6ED7">
        <w:trPr>
          <w:cantSplit/>
        </w:trPr>
        <w:tc>
          <w:tcPr>
            <w:tcW w:w="4644" w:type="dxa"/>
          </w:tcPr>
          <w:p w:rsidR="008D7FBB" w:rsidRPr="005D0F57" w:rsidRDefault="008D7FBB" w:rsidP="008D7FBB">
            <w:pPr>
              <w:rPr>
                <w:b/>
                <w:bCs/>
                <w:lang w:val="it-IT"/>
              </w:rPr>
            </w:pPr>
            <w:r w:rsidRPr="005D0F57">
              <w:rPr>
                <w:b/>
                <w:bCs/>
                <w:lang w:val="it-IT"/>
              </w:rPr>
              <w:t>Latvija</w:t>
            </w:r>
          </w:p>
          <w:p w:rsidR="008D7FBB" w:rsidRPr="005D0F57" w:rsidRDefault="008D7FBB" w:rsidP="008D7FBB">
            <w:pPr>
              <w:rPr>
                <w:lang w:val="it-IT"/>
              </w:rPr>
            </w:pPr>
            <w:r w:rsidRPr="005D0F57">
              <w:rPr>
                <w:lang w:val="it-IT"/>
              </w:rPr>
              <w:t>sanofi-aventis Latvia SIA</w:t>
            </w:r>
          </w:p>
          <w:p w:rsidR="008D7FBB" w:rsidRPr="005D0F57" w:rsidRDefault="008D7FBB" w:rsidP="008D7FBB">
            <w:pPr>
              <w:rPr>
                <w:lang w:val="it-IT"/>
              </w:rPr>
            </w:pPr>
            <w:r w:rsidRPr="005D0F57">
              <w:rPr>
                <w:lang w:val="it-IT"/>
              </w:rPr>
              <w:t>Tel: +371 67 33 24 51</w:t>
            </w:r>
          </w:p>
          <w:p w:rsidR="006603C5" w:rsidRPr="005D0F57" w:rsidRDefault="006603C5" w:rsidP="008D7FBB">
            <w:pPr>
              <w:rPr>
                <w:lang w:val="it-IT"/>
              </w:rPr>
            </w:pPr>
          </w:p>
        </w:tc>
        <w:tc>
          <w:tcPr>
            <w:tcW w:w="4678" w:type="dxa"/>
          </w:tcPr>
          <w:p w:rsidR="008D7FBB" w:rsidRPr="005A7A4D" w:rsidRDefault="008D7FBB" w:rsidP="008D7FBB">
            <w:pPr>
              <w:rPr>
                <w:b/>
                <w:bCs/>
              </w:rPr>
            </w:pPr>
            <w:r w:rsidRPr="005A7A4D">
              <w:rPr>
                <w:b/>
                <w:bCs/>
              </w:rPr>
              <w:t>United Kingdom</w:t>
            </w:r>
          </w:p>
          <w:p w:rsidR="008D7FBB" w:rsidRPr="005A7A4D" w:rsidRDefault="008D7FBB" w:rsidP="008D7FBB">
            <w:r w:rsidRPr="005A7A4D">
              <w:t>Sanofi</w:t>
            </w:r>
          </w:p>
          <w:p w:rsidR="008D7FBB" w:rsidRPr="005A7A4D" w:rsidRDefault="008D7FBB" w:rsidP="008D7FBB">
            <w:r w:rsidRPr="005A7A4D">
              <w:t xml:space="preserve">Tel: </w:t>
            </w:r>
            <w:r w:rsidR="00226031" w:rsidRPr="005A7A4D">
              <w:t>+44 (0) 845 372 7101</w:t>
            </w:r>
          </w:p>
          <w:p w:rsidR="006603C5" w:rsidRPr="005A7A4D" w:rsidRDefault="006603C5"/>
        </w:tc>
      </w:tr>
    </w:tbl>
    <w:p w:rsidR="006603C5" w:rsidRPr="005A7A4D" w:rsidRDefault="006603C5"/>
    <w:p w:rsidR="006603C5" w:rsidRPr="005A7A4D" w:rsidRDefault="006603C5" w:rsidP="008E6ED7">
      <w:pPr>
        <w:pStyle w:val="EMEABodyText"/>
      </w:pPr>
      <w:r w:rsidRPr="005A7A4D">
        <w:rPr>
          <w:b/>
        </w:rPr>
        <w:t>This leaflet was last revised in</w:t>
      </w:r>
    </w:p>
    <w:p w:rsidR="006603C5" w:rsidRPr="005A7A4D" w:rsidRDefault="006603C5" w:rsidP="008E6ED7">
      <w:pPr>
        <w:pStyle w:val="EMEABodyText"/>
      </w:pPr>
    </w:p>
    <w:p w:rsidR="006603C5" w:rsidRPr="005A7A4D" w:rsidRDefault="006603C5" w:rsidP="008E6ED7">
      <w:pPr>
        <w:pStyle w:val="EMEABodyText"/>
        <w:rPr>
          <w:szCs w:val="24"/>
        </w:rPr>
      </w:pPr>
      <w:r w:rsidRPr="005A7A4D">
        <w:t>Detailed information on this medicine is available on the European Medicines Agency web site: http://www.ema.europa.eu/</w:t>
      </w:r>
    </w:p>
    <w:p w:rsidR="006603C5" w:rsidRPr="005A7A4D" w:rsidRDefault="006603C5">
      <w:pPr>
        <w:pStyle w:val="EMEABodyText"/>
      </w:pPr>
    </w:p>
    <w:p w:rsidR="006603C5" w:rsidRPr="00F746E5" w:rsidRDefault="006603C5">
      <w:pPr>
        <w:pStyle w:val="EMEABodyText"/>
        <w:rPr>
          <w:rFonts w:ascii="Verdana" w:hAnsi="Verdana"/>
          <w:sz w:val="18"/>
          <w:szCs w:val="18"/>
        </w:rPr>
      </w:pPr>
    </w:p>
    <w:sectPr w:rsidR="006603C5" w:rsidRPr="00F746E5" w:rsidSect="005B4695">
      <w:footerReference w:type="even" r:id="rId11"/>
      <w:footerReference w:type="default" r:id="rId12"/>
      <w:footerReference w:type="first" r:id="rId13"/>
      <w:pgSz w:w="11907" w:h="16839" w:code="9"/>
      <w:pgMar w:top="1134" w:right="1417" w:bottom="1134" w:left="1417" w:header="737" w:footer="737" w:gutter="0"/>
      <w:cols w:space="720"/>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6FD" w:rsidRDefault="004D76FD">
      <w:r>
        <w:separator/>
      </w:r>
    </w:p>
  </w:endnote>
  <w:endnote w:type="continuationSeparator" w:id="0">
    <w:p w:rsidR="004D76FD" w:rsidRDefault="004D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font>
  <w:font w:name="TimesNewRoman,Italic">
    <w:altName w:val="MS Gothic"/>
    <w:panose1 w:val="00000000000000000000"/>
    <w:charset w:val="80"/>
    <w:family w:val="auto"/>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235" w:rsidRDefault="00067235" w:rsidP="007345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67235" w:rsidRDefault="00067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235" w:rsidRPr="00A178A0" w:rsidRDefault="00067235" w:rsidP="00734521">
    <w:pPr>
      <w:pStyle w:val="Footer"/>
      <w:framePr w:wrap="around" w:vAnchor="text" w:hAnchor="margin" w:xAlign="center" w:y="1"/>
      <w:rPr>
        <w:rStyle w:val="PageNumber"/>
        <w:rFonts w:ascii="Arial" w:hAnsi="Arial" w:cs="Arial"/>
        <w:sz w:val="16"/>
      </w:rPr>
    </w:pPr>
    <w:r w:rsidRPr="00A178A0">
      <w:rPr>
        <w:rStyle w:val="PageNumber"/>
        <w:rFonts w:ascii="Arial" w:hAnsi="Arial" w:cs="Arial"/>
        <w:sz w:val="16"/>
      </w:rPr>
      <w:fldChar w:fldCharType="begin"/>
    </w:r>
    <w:r w:rsidRPr="00A178A0">
      <w:rPr>
        <w:rStyle w:val="PageNumber"/>
        <w:rFonts w:ascii="Arial" w:hAnsi="Arial" w:cs="Arial"/>
        <w:sz w:val="16"/>
      </w:rPr>
      <w:instrText xml:space="preserve">PAGE  </w:instrText>
    </w:r>
    <w:r w:rsidRPr="00A178A0">
      <w:rPr>
        <w:rStyle w:val="PageNumber"/>
        <w:rFonts w:ascii="Arial" w:hAnsi="Arial" w:cs="Arial"/>
        <w:sz w:val="16"/>
      </w:rPr>
      <w:fldChar w:fldCharType="separate"/>
    </w:r>
    <w:r w:rsidR="001E79E0">
      <w:rPr>
        <w:rStyle w:val="PageNumber"/>
        <w:rFonts w:ascii="Arial" w:hAnsi="Arial" w:cs="Arial"/>
        <w:noProof/>
        <w:sz w:val="16"/>
      </w:rPr>
      <w:t>137</w:t>
    </w:r>
    <w:r w:rsidRPr="00A178A0">
      <w:rPr>
        <w:rStyle w:val="PageNumber"/>
        <w:rFonts w:ascii="Arial" w:hAnsi="Arial" w:cs="Arial"/>
        <w:sz w:val="16"/>
      </w:rPr>
      <w:fldChar w:fldCharType="end"/>
    </w:r>
  </w:p>
  <w:p w:rsidR="00067235" w:rsidRPr="00A178A0" w:rsidRDefault="00067235" w:rsidP="00A178A0">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235" w:rsidRDefault="00067235">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6FD" w:rsidRDefault="004D76FD">
      <w:r>
        <w:separator/>
      </w:r>
    </w:p>
  </w:footnote>
  <w:footnote w:type="continuationSeparator" w:id="0">
    <w:p w:rsidR="004D76FD" w:rsidRDefault="004D7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FFFFFFFE"/>
    <w:multiLevelType w:val="singleLevel"/>
    <w:tmpl w:val="27020472"/>
    <w:lvl w:ilvl="0">
      <w:numFmt w:val="decimal"/>
      <w:pStyle w:val="EMEABodyTextIndent"/>
      <w:lvlText w:val="*"/>
      <w:lvlJc w:val="left"/>
      <w:rPr>
        <w:rFonts w:cs="Times New Roman"/>
      </w:rPr>
    </w:lvl>
  </w:abstractNum>
  <w:abstractNum w:abstractNumId="2" w15:restartNumberingAfterBreak="0">
    <w:nsid w:val="012F20DC"/>
    <w:multiLevelType w:val="hybridMultilevel"/>
    <w:tmpl w:val="DFFA29B0"/>
    <w:lvl w:ilvl="0" w:tplc="6770A77A">
      <w:start w:val="1"/>
      <w:numFmt w:val="bullet"/>
      <w:lvlText w:val=""/>
      <w:lvlJc w:val="left"/>
      <w:pPr>
        <w:ind w:left="562" w:hanging="562"/>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3620C1"/>
    <w:multiLevelType w:val="hybridMultilevel"/>
    <w:tmpl w:val="69B6F700"/>
    <w:lvl w:ilvl="0" w:tplc="040C0005">
      <w:start w:val="1"/>
      <w:numFmt w:val="bullet"/>
      <w:lvlText w:val=""/>
      <w:lvlJc w:val="left"/>
      <w:pPr>
        <w:tabs>
          <w:tab w:val="num" w:pos="830"/>
        </w:tabs>
        <w:ind w:left="830" w:hanging="360"/>
      </w:pPr>
      <w:rPr>
        <w:rFonts w:ascii="Wingdings" w:hAnsi="Wingdings" w:hint="default"/>
      </w:rPr>
    </w:lvl>
    <w:lvl w:ilvl="1" w:tplc="040C0003">
      <w:start w:val="1"/>
      <w:numFmt w:val="bullet"/>
      <w:lvlText w:val="o"/>
      <w:lvlJc w:val="left"/>
      <w:pPr>
        <w:tabs>
          <w:tab w:val="num" w:pos="1550"/>
        </w:tabs>
        <w:ind w:left="1550" w:hanging="360"/>
      </w:pPr>
      <w:rPr>
        <w:rFonts w:ascii="Courier New" w:hAnsi="Courier New" w:cs="Courier New" w:hint="default"/>
      </w:rPr>
    </w:lvl>
    <w:lvl w:ilvl="2" w:tplc="040C0005" w:tentative="1">
      <w:start w:val="1"/>
      <w:numFmt w:val="bullet"/>
      <w:lvlText w:val=""/>
      <w:lvlJc w:val="left"/>
      <w:pPr>
        <w:tabs>
          <w:tab w:val="num" w:pos="2270"/>
        </w:tabs>
        <w:ind w:left="2270" w:hanging="360"/>
      </w:pPr>
      <w:rPr>
        <w:rFonts w:ascii="Wingdings" w:hAnsi="Wingdings" w:hint="default"/>
      </w:rPr>
    </w:lvl>
    <w:lvl w:ilvl="3" w:tplc="040C0001" w:tentative="1">
      <w:start w:val="1"/>
      <w:numFmt w:val="bullet"/>
      <w:lvlText w:val=""/>
      <w:lvlJc w:val="left"/>
      <w:pPr>
        <w:tabs>
          <w:tab w:val="num" w:pos="2990"/>
        </w:tabs>
        <w:ind w:left="2990" w:hanging="360"/>
      </w:pPr>
      <w:rPr>
        <w:rFonts w:ascii="Symbol" w:hAnsi="Symbol" w:hint="default"/>
      </w:rPr>
    </w:lvl>
    <w:lvl w:ilvl="4" w:tplc="040C0003" w:tentative="1">
      <w:start w:val="1"/>
      <w:numFmt w:val="bullet"/>
      <w:lvlText w:val="o"/>
      <w:lvlJc w:val="left"/>
      <w:pPr>
        <w:tabs>
          <w:tab w:val="num" w:pos="3710"/>
        </w:tabs>
        <w:ind w:left="3710" w:hanging="360"/>
      </w:pPr>
      <w:rPr>
        <w:rFonts w:ascii="Courier New" w:hAnsi="Courier New" w:cs="Courier New" w:hint="default"/>
      </w:rPr>
    </w:lvl>
    <w:lvl w:ilvl="5" w:tplc="040C0005" w:tentative="1">
      <w:start w:val="1"/>
      <w:numFmt w:val="bullet"/>
      <w:lvlText w:val=""/>
      <w:lvlJc w:val="left"/>
      <w:pPr>
        <w:tabs>
          <w:tab w:val="num" w:pos="4430"/>
        </w:tabs>
        <w:ind w:left="4430" w:hanging="360"/>
      </w:pPr>
      <w:rPr>
        <w:rFonts w:ascii="Wingdings" w:hAnsi="Wingdings" w:hint="default"/>
      </w:rPr>
    </w:lvl>
    <w:lvl w:ilvl="6" w:tplc="040C0001" w:tentative="1">
      <w:start w:val="1"/>
      <w:numFmt w:val="bullet"/>
      <w:lvlText w:val=""/>
      <w:lvlJc w:val="left"/>
      <w:pPr>
        <w:tabs>
          <w:tab w:val="num" w:pos="5150"/>
        </w:tabs>
        <w:ind w:left="5150" w:hanging="360"/>
      </w:pPr>
      <w:rPr>
        <w:rFonts w:ascii="Symbol" w:hAnsi="Symbol" w:hint="default"/>
      </w:rPr>
    </w:lvl>
    <w:lvl w:ilvl="7" w:tplc="040C0003" w:tentative="1">
      <w:start w:val="1"/>
      <w:numFmt w:val="bullet"/>
      <w:lvlText w:val="o"/>
      <w:lvlJc w:val="left"/>
      <w:pPr>
        <w:tabs>
          <w:tab w:val="num" w:pos="5870"/>
        </w:tabs>
        <w:ind w:left="5870" w:hanging="360"/>
      </w:pPr>
      <w:rPr>
        <w:rFonts w:ascii="Courier New" w:hAnsi="Courier New" w:cs="Courier New" w:hint="default"/>
      </w:rPr>
    </w:lvl>
    <w:lvl w:ilvl="8" w:tplc="040C0005" w:tentative="1">
      <w:start w:val="1"/>
      <w:numFmt w:val="bullet"/>
      <w:lvlText w:val=""/>
      <w:lvlJc w:val="left"/>
      <w:pPr>
        <w:tabs>
          <w:tab w:val="num" w:pos="6590"/>
        </w:tabs>
        <w:ind w:left="6590" w:hanging="360"/>
      </w:pPr>
      <w:rPr>
        <w:rFonts w:ascii="Wingdings" w:hAnsi="Wingdings" w:hint="default"/>
      </w:rPr>
    </w:lvl>
  </w:abstractNum>
  <w:abstractNum w:abstractNumId="4" w15:restartNumberingAfterBreak="0">
    <w:nsid w:val="07FA39F9"/>
    <w:multiLevelType w:val="hybridMultilevel"/>
    <w:tmpl w:val="8FF899E4"/>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D461E7"/>
    <w:multiLevelType w:val="hybridMultilevel"/>
    <w:tmpl w:val="567894C6"/>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8747C6"/>
    <w:multiLevelType w:val="hybridMultilevel"/>
    <w:tmpl w:val="7FDC8BA0"/>
    <w:lvl w:ilvl="0" w:tplc="EA988F1A">
      <w:start w:val="1"/>
      <w:numFmt w:val="bullet"/>
      <w:lvlText w:val=""/>
      <w:lvlJc w:val="left"/>
      <w:pPr>
        <w:tabs>
          <w:tab w:val="num" w:pos="360"/>
        </w:tabs>
        <w:ind w:left="360" w:hanging="360"/>
      </w:pPr>
      <w:rPr>
        <w:rFonts w:ascii="Wingdings" w:hAnsi="Wingdings" w:hint="default"/>
        <w:color w:val="000000"/>
      </w:rPr>
    </w:lvl>
    <w:lvl w:ilvl="1" w:tplc="8112F14A" w:tentative="1">
      <w:start w:val="1"/>
      <w:numFmt w:val="bullet"/>
      <w:lvlText w:val="o"/>
      <w:lvlJc w:val="left"/>
      <w:pPr>
        <w:tabs>
          <w:tab w:val="num" w:pos="1440"/>
        </w:tabs>
        <w:ind w:left="1440" w:hanging="360"/>
      </w:pPr>
      <w:rPr>
        <w:rFonts w:ascii="Courier New" w:hAnsi="Courier New" w:cs="Courier New" w:hint="default"/>
      </w:rPr>
    </w:lvl>
    <w:lvl w:ilvl="2" w:tplc="4E405BDA" w:tentative="1">
      <w:start w:val="1"/>
      <w:numFmt w:val="bullet"/>
      <w:lvlText w:val=""/>
      <w:lvlJc w:val="left"/>
      <w:pPr>
        <w:tabs>
          <w:tab w:val="num" w:pos="2160"/>
        </w:tabs>
        <w:ind w:left="2160" w:hanging="360"/>
      </w:pPr>
      <w:rPr>
        <w:rFonts w:ascii="Wingdings" w:hAnsi="Wingdings" w:hint="default"/>
      </w:rPr>
    </w:lvl>
    <w:lvl w:ilvl="3" w:tplc="4322E6C0" w:tentative="1">
      <w:start w:val="1"/>
      <w:numFmt w:val="bullet"/>
      <w:lvlText w:val=""/>
      <w:lvlJc w:val="left"/>
      <w:pPr>
        <w:tabs>
          <w:tab w:val="num" w:pos="2880"/>
        </w:tabs>
        <w:ind w:left="2880" w:hanging="360"/>
      </w:pPr>
      <w:rPr>
        <w:rFonts w:ascii="Symbol" w:hAnsi="Symbol" w:hint="default"/>
      </w:rPr>
    </w:lvl>
    <w:lvl w:ilvl="4" w:tplc="000ACF74" w:tentative="1">
      <w:start w:val="1"/>
      <w:numFmt w:val="bullet"/>
      <w:lvlText w:val="o"/>
      <w:lvlJc w:val="left"/>
      <w:pPr>
        <w:tabs>
          <w:tab w:val="num" w:pos="3600"/>
        </w:tabs>
        <w:ind w:left="3600" w:hanging="360"/>
      </w:pPr>
      <w:rPr>
        <w:rFonts w:ascii="Courier New" w:hAnsi="Courier New" w:cs="Courier New" w:hint="default"/>
      </w:rPr>
    </w:lvl>
    <w:lvl w:ilvl="5" w:tplc="1BF4D4B0" w:tentative="1">
      <w:start w:val="1"/>
      <w:numFmt w:val="bullet"/>
      <w:lvlText w:val=""/>
      <w:lvlJc w:val="left"/>
      <w:pPr>
        <w:tabs>
          <w:tab w:val="num" w:pos="4320"/>
        </w:tabs>
        <w:ind w:left="4320" w:hanging="360"/>
      </w:pPr>
      <w:rPr>
        <w:rFonts w:ascii="Wingdings" w:hAnsi="Wingdings" w:hint="default"/>
      </w:rPr>
    </w:lvl>
    <w:lvl w:ilvl="6" w:tplc="1632B9FA" w:tentative="1">
      <w:start w:val="1"/>
      <w:numFmt w:val="bullet"/>
      <w:lvlText w:val=""/>
      <w:lvlJc w:val="left"/>
      <w:pPr>
        <w:tabs>
          <w:tab w:val="num" w:pos="5040"/>
        </w:tabs>
        <w:ind w:left="5040" w:hanging="360"/>
      </w:pPr>
      <w:rPr>
        <w:rFonts w:ascii="Symbol" w:hAnsi="Symbol" w:hint="default"/>
      </w:rPr>
    </w:lvl>
    <w:lvl w:ilvl="7" w:tplc="622C91EC" w:tentative="1">
      <w:start w:val="1"/>
      <w:numFmt w:val="bullet"/>
      <w:lvlText w:val="o"/>
      <w:lvlJc w:val="left"/>
      <w:pPr>
        <w:tabs>
          <w:tab w:val="num" w:pos="5760"/>
        </w:tabs>
        <w:ind w:left="5760" w:hanging="360"/>
      </w:pPr>
      <w:rPr>
        <w:rFonts w:ascii="Courier New" w:hAnsi="Courier New" w:cs="Courier New" w:hint="default"/>
      </w:rPr>
    </w:lvl>
    <w:lvl w:ilvl="8" w:tplc="9F643AE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DE246D"/>
    <w:multiLevelType w:val="hybridMultilevel"/>
    <w:tmpl w:val="5A5001C0"/>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DE0BDD"/>
    <w:multiLevelType w:val="hybridMultilevel"/>
    <w:tmpl w:val="8F1C8D34"/>
    <w:lvl w:ilvl="0" w:tplc="423662AC">
      <w:start w:val="1"/>
      <w:numFmt w:val="bullet"/>
      <w:lvlText w:val=""/>
      <w:lvlJc w:val="left"/>
      <w:pPr>
        <w:tabs>
          <w:tab w:val="num" w:pos="360"/>
        </w:tabs>
        <w:ind w:left="360" w:hanging="360"/>
      </w:pPr>
      <w:rPr>
        <w:rFonts w:ascii="Symbol" w:hAnsi="Symbol" w:hint="default"/>
        <w:color w:val="000000"/>
      </w:rPr>
    </w:lvl>
    <w:lvl w:ilvl="1" w:tplc="DA50EDBE" w:tentative="1">
      <w:start w:val="1"/>
      <w:numFmt w:val="bullet"/>
      <w:lvlText w:val="o"/>
      <w:lvlJc w:val="left"/>
      <w:pPr>
        <w:ind w:left="2007" w:hanging="360"/>
      </w:pPr>
      <w:rPr>
        <w:rFonts w:ascii="Courier New" w:hAnsi="Courier New" w:hint="default"/>
      </w:rPr>
    </w:lvl>
    <w:lvl w:ilvl="2" w:tplc="3288E772" w:tentative="1">
      <w:start w:val="1"/>
      <w:numFmt w:val="bullet"/>
      <w:lvlText w:val=""/>
      <w:lvlJc w:val="left"/>
      <w:pPr>
        <w:ind w:left="2727" w:hanging="360"/>
      </w:pPr>
      <w:rPr>
        <w:rFonts w:ascii="Wingdings" w:hAnsi="Wingdings" w:hint="default"/>
      </w:rPr>
    </w:lvl>
    <w:lvl w:ilvl="3" w:tplc="B9322206" w:tentative="1">
      <w:start w:val="1"/>
      <w:numFmt w:val="bullet"/>
      <w:lvlText w:val=""/>
      <w:lvlJc w:val="left"/>
      <w:pPr>
        <w:ind w:left="3447" w:hanging="360"/>
      </w:pPr>
      <w:rPr>
        <w:rFonts w:ascii="Symbol" w:hAnsi="Symbol" w:hint="default"/>
      </w:rPr>
    </w:lvl>
    <w:lvl w:ilvl="4" w:tplc="AEE4E25E" w:tentative="1">
      <w:start w:val="1"/>
      <w:numFmt w:val="bullet"/>
      <w:lvlText w:val="o"/>
      <w:lvlJc w:val="left"/>
      <w:pPr>
        <w:ind w:left="4167" w:hanging="360"/>
      </w:pPr>
      <w:rPr>
        <w:rFonts w:ascii="Courier New" w:hAnsi="Courier New" w:hint="default"/>
      </w:rPr>
    </w:lvl>
    <w:lvl w:ilvl="5" w:tplc="B15489DC" w:tentative="1">
      <w:start w:val="1"/>
      <w:numFmt w:val="bullet"/>
      <w:lvlText w:val=""/>
      <w:lvlJc w:val="left"/>
      <w:pPr>
        <w:ind w:left="4887" w:hanging="360"/>
      </w:pPr>
      <w:rPr>
        <w:rFonts w:ascii="Wingdings" w:hAnsi="Wingdings" w:hint="default"/>
      </w:rPr>
    </w:lvl>
    <w:lvl w:ilvl="6" w:tplc="24BA593C" w:tentative="1">
      <w:start w:val="1"/>
      <w:numFmt w:val="bullet"/>
      <w:lvlText w:val=""/>
      <w:lvlJc w:val="left"/>
      <w:pPr>
        <w:ind w:left="5607" w:hanging="360"/>
      </w:pPr>
      <w:rPr>
        <w:rFonts w:ascii="Symbol" w:hAnsi="Symbol" w:hint="default"/>
      </w:rPr>
    </w:lvl>
    <w:lvl w:ilvl="7" w:tplc="CCD6D4FE" w:tentative="1">
      <w:start w:val="1"/>
      <w:numFmt w:val="bullet"/>
      <w:lvlText w:val="o"/>
      <w:lvlJc w:val="left"/>
      <w:pPr>
        <w:ind w:left="6327" w:hanging="360"/>
      </w:pPr>
      <w:rPr>
        <w:rFonts w:ascii="Courier New" w:hAnsi="Courier New" w:hint="default"/>
      </w:rPr>
    </w:lvl>
    <w:lvl w:ilvl="8" w:tplc="CBCE292C" w:tentative="1">
      <w:start w:val="1"/>
      <w:numFmt w:val="bullet"/>
      <w:lvlText w:val=""/>
      <w:lvlJc w:val="left"/>
      <w:pPr>
        <w:ind w:left="7047" w:hanging="360"/>
      </w:pPr>
      <w:rPr>
        <w:rFonts w:ascii="Wingdings" w:hAnsi="Wingdings" w:hint="default"/>
      </w:rPr>
    </w:lvl>
  </w:abstractNum>
  <w:abstractNum w:abstractNumId="9" w15:restartNumberingAfterBreak="0">
    <w:nsid w:val="1A794D86"/>
    <w:multiLevelType w:val="hybridMultilevel"/>
    <w:tmpl w:val="8444B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FB4137"/>
    <w:multiLevelType w:val="hybridMultilevel"/>
    <w:tmpl w:val="451008CA"/>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6D2BC0"/>
    <w:multiLevelType w:val="hybridMultilevel"/>
    <w:tmpl w:val="468CDD32"/>
    <w:lvl w:ilvl="0" w:tplc="472A9A64">
      <w:start w:val="1"/>
      <w:numFmt w:val="bullet"/>
      <w:lvlText w:val=""/>
      <w:lvlJc w:val="left"/>
      <w:pPr>
        <w:tabs>
          <w:tab w:val="num" w:pos="360"/>
        </w:tabs>
        <w:ind w:left="360" w:hanging="360"/>
      </w:pPr>
      <w:rPr>
        <w:rFonts w:ascii="Wingdings" w:hAnsi="Wingdings" w:hint="default"/>
        <w:color w:val="000000"/>
      </w:rPr>
    </w:lvl>
    <w:lvl w:ilvl="1" w:tplc="6916C9C6" w:tentative="1">
      <w:start w:val="1"/>
      <w:numFmt w:val="bullet"/>
      <w:lvlText w:val="o"/>
      <w:lvlJc w:val="left"/>
      <w:pPr>
        <w:tabs>
          <w:tab w:val="num" w:pos="1440"/>
        </w:tabs>
        <w:ind w:left="1440" w:hanging="360"/>
      </w:pPr>
      <w:rPr>
        <w:rFonts w:ascii="Courier New" w:hAnsi="Courier New" w:cs="Courier New" w:hint="default"/>
      </w:rPr>
    </w:lvl>
    <w:lvl w:ilvl="2" w:tplc="5CDA7EB6" w:tentative="1">
      <w:start w:val="1"/>
      <w:numFmt w:val="bullet"/>
      <w:lvlText w:val=""/>
      <w:lvlJc w:val="left"/>
      <w:pPr>
        <w:tabs>
          <w:tab w:val="num" w:pos="2160"/>
        </w:tabs>
        <w:ind w:left="2160" w:hanging="360"/>
      </w:pPr>
      <w:rPr>
        <w:rFonts w:ascii="Wingdings" w:hAnsi="Wingdings" w:hint="default"/>
      </w:rPr>
    </w:lvl>
    <w:lvl w:ilvl="3" w:tplc="A352342C" w:tentative="1">
      <w:start w:val="1"/>
      <w:numFmt w:val="bullet"/>
      <w:lvlText w:val=""/>
      <w:lvlJc w:val="left"/>
      <w:pPr>
        <w:tabs>
          <w:tab w:val="num" w:pos="2880"/>
        </w:tabs>
        <w:ind w:left="2880" w:hanging="360"/>
      </w:pPr>
      <w:rPr>
        <w:rFonts w:ascii="Symbol" w:hAnsi="Symbol" w:hint="default"/>
      </w:rPr>
    </w:lvl>
    <w:lvl w:ilvl="4" w:tplc="E3DABC98" w:tentative="1">
      <w:start w:val="1"/>
      <w:numFmt w:val="bullet"/>
      <w:lvlText w:val="o"/>
      <w:lvlJc w:val="left"/>
      <w:pPr>
        <w:tabs>
          <w:tab w:val="num" w:pos="3600"/>
        </w:tabs>
        <w:ind w:left="3600" w:hanging="360"/>
      </w:pPr>
      <w:rPr>
        <w:rFonts w:ascii="Courier New" w:hAnsi="Courier New" w:cs="Courier New" w:hint="default"/>
      </w:rPr>
    </w:lvl>
    <w:lvl w:ilvl="5" w:tplc="841ED618" w:tentative="1">
      <w:start w:val="1"/>
      <w:numFmt w:val="bullet"/>
      <w:lvlText w:val=""/>
      <w:lvlJc w:val="left"/>
      <w:pPr>
        <w:tabs>
          <w:tab w:val="num" w:pos="4320"/>
        </w:tabs>
        <w:ind w:left="4320" w:hanging="360"/>
      </w:pPr>
      <w:rPr>
        <w:rFonts w:ascii="Wingdings" w:hAnsi="Wingdings" w:hint="default"/>
      </w:rPr>
    </w:lvl>
    <w:lvl w:ilvl="6" w:tplc="ED4C08D4" w:tentative="1">
      <w:start w:val="1"/>
      <w:numFmt w:val="bullet"/>
      <w:lvlText w:val=""/>
      <w:lvlJc w:val="left"/>
      <w:pPr>
        <w:tabs>
          <w:tab w:val="num" w:pos="5040"/>
        </w:tabs>
        <w:ind w:left="5040" w:hanging="360"/>
      </w:pPr>
      <w:rPr>
        <w:rFonts w:ascii="Symbol" w:hAnsi="Symbol" w:hint="default"/>
      </w:rPr>
    </w:lvl>
    <w:lvl w:ilvl="7" w:tplc="11E4C0E8" w:tentative="1">
      <w:start w:val="1"/>
      <w:numFmt w:val="bullet"/>
      <w:lvlText w:val="o"/>
      <w:lvlJc w:val="left"/>
      <w:pPr>
        <w:tabs>
          <w:tab w:val="num" w:pos="5760"/>
        </w:tabs>
        <w:ind w:left="5760" w:hanging="360"/>
      </w:pPr>
      <w:rPr>
        <w:rFonts w:ascii="Courier New" w:hAnsi="Courier New" w:cs="Courier New" w:hint="default"/>
      </w:rPr>
    </w:lvl>
    <w:lvl w:ilvl="8" w:tplc="1512A2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D3056A"/>
    <w:multiLevelType w:val="hybridMultilevel"/>
    <w:tmpl w:val="2C7E3B54"/>
    <w:lvl w:ilvl="0" w:tplc="FFFFFFFF">
      <w:start w:val="1"/>
      <w:numFmt w:val="bullet"/>
      <w:lvlText w:val=""/>
      <w:lvlJc w:val="left"/>
      <w:pPr>
        <w:tabs>
          <w:tab w:val="num" w:pos="360"/>
        </w:tabs>
        <w:ind w:left="360" w:hanging="360"/>
      </w:pPr>
      <w:rPr>
        <w:rFonts w:ascii="Wingdings" w:hAnsi="Wingdings" w:hint="default"/>
        <w:color w:val="0000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F15294"/>
    <w:multiLevelType w:val="singleLevel"/>
    <w:tmpl w:val="0409000F"/>
    <w:lvl w:ilvl="0">
      <w:start w:val="1"/>
      <w:numFmt w:val="decimal"/>
      <w:pStyle w:val="ListBullet2"/>
      <w:lvlText w:val="%1."/>
      <w:lvlJc w:val="left"/>
      <w:pPr>
        <w:tabs>
          <w:tab w:val="num" w:pos="360"/>
        </w:tabs>
        <w:ind w:left="360" w:hanging="360"/>
      </w:pPr>
      <w:rPr>
        <w:rFonts w:cs="Times New Roman"/>
      </w:rPr>
    </w:lvl>
  </w:abstractNum>
  <w:abstractNum w:abstractNumId="14" w15:restartNumberingAfterBreak="0">
    <w:nsid w:val="317C1757"/>
    <w:multiLevelType w:val="hybridMultilevel"/>
    <w:tmpl w:val="24427E42"/>
    <w:lvl w:ilvl="0" w:tplc="7F36BAEC">
      <w:start w:val="1"/>
      <w:numFmt w:val="bullet"/>
      <w:lvlText w:val=""/>
      <w:lvlJc w:val="left"/>
      <w:pPr>
        <w:tabs>
          <w:tab w:val="num" w:pos="360"/>
        </w:tabs>
        <w:ind w:left="360" w:hanging="360"/>
      </w:pPr>
      <w:rPr>
        <w:rFonts w:ascii="Wingdings" w:hAnsi="Wingdings" w:hint="default"/>
        <w:color w:val="000000"/>
      </w:rPr>
    </w:lvl>
    <w:lvl w:ilvl="1" w:tplc="9BFCAE68" w:tentative="1">
      <w:start w:val="1"/>
      <w:numFmt w:val="bullet"/>
      <w:lvlText w:val="o"/>
      <w:lvlJc w:val="left"/>
      <w:pPr>
        <w:tabs>
          <w:tab w:val="num" w:pos="1440"/>
        </w:tabs>
        <w:ind w:left="1440" w:hanging="360"/>
      </w:pPr>
      <w:rPr>
        <w:rFonts w:ascii="Courier New" w:hAnsi="Courier New" w:cs="Courier New" w:hint="default"/>
      </w:rPr>
    </w:lvl>
    <w:lvl w:ilvl="2" w:tplc="5600D47E" w:tentative="1">
      <w:start w:val="1"/>
      <w:numFmt w:val="bullet"/>
      <w:lvlText w:val=""/>
      <w:lvlJc w:val="left"/>
      <w:pPr>
        <w:tabs>
          <w:tab w:val="num" w:pos="2160"/>
        </w:tabs>
        <w:ind w:left="2160" w:hanging="360"/>
      </w:pPr>
      <w:rPr>
        <w:rFonts w:ascii="Wingdings" w:hAnsi="Wingdings" w:hint="default"/>
      </w:rPr>
    </w:lvl>
    <w:lvl w:ilvl="3" w:tplc="877E81BE" w:tentative="1">
      <w:start w:val="1"/>
      <w:numFmt w:val="bullet"/>
      <w:lvlText w:val=""/>
      <w:lvlJc w:val="left"/>
      <w:pPr>
        <w:tabs>
          <w:tab w:val="num" w:pos="2880"/>
        </w:tabs>
        <w:ind w:left="2880" w:hanging="360"/>
      </w:pPr>
      <w:rPr>
        <w:rFonts w:ascii="Symbol" w:hAnsi="Symbol" w:hint="default"/>
      </w:rPr>
    </w:lvl>
    <w:lvl w:ilvl="4" w:tplc="F70069BC" w:tentative="1">
      <w:start w:val="1"/>
      <w:numFmt w:val="bullet"/>
      <w:lvlText w:val="o"/>
      <w:lvlJc w:val="left"/>
      <w:pPr>
        <w:tabs>
          <w:tab w:val="num" w:pos="3600"/>
        </w:tabs>
        <w:ind w:left="3600" w:hanging="360"/>
      </w:pPr>
      <w:rPr>
        <w:rFonts w:ascii="Courier New" w:hAnsi="Courier New" w:cs="Courier New" w:hint="default"/>
      </w:rPr>
    </w:lvl>
    <w:lvl w:ilvl="5" w:tplc="B04CFACA" w:tentative="1">
      <w:start w:val="1"/>
      <w:numFmt w:val="bullet"/>
      <w:lvlText w:val=""/>
      <w:lvlJc w:val="left"/>
      <w:pPr>
        <w:tabs>
          <w:tab w:val="num" w:pos="4320"/>
        </w:tabs>
        <w:ind w:left="4320" w:hanging="360"/>
      </w:pPr>
      <w:rPr>
        <w:rFonts w:ascii="Wingdings" w:hAnsi="Wingdings" w:hint="default"/>
      </w:rPr>
    </w:lvl>
    <w:lvl w:ilvl="6" w:tplc="BF4A2C60" w:tentative="1">
      <w:start w:val="1"/>
      <w:numFmt w:val="bullet"/>
      <w:lvlText w:val=""/>
      <w:lvlJc w:val="left"/>
      <w:pPr>
        <w:tabs>
          <w:tab w:val="num" w:pos="5040"/>
        </w:tabs>
        <w:ind w:left="5040" w:hanging="360"/>
      </w:pPr>
      <w:rPr>
        <w:rFonts w:ascii="Symbol" w:hAnsi="Symbol" w:hint="default"/>
      </w:rPr>
    </w:lvl>
    <w:lvl w:ilvl="7" w:tplc="E100816C" w:tentative="1">
      <w:start w:val="1"/>
      <w:numFmt w:val="bullet"/>
      <w:lvlText w:val="o"/>
      <w:lvlJc w:val="left"/>
      <w:pPr>
        <w:tabs>
          <w:tab w:val="num" w:pos="5760"/>
        </w:tabs>
        <w:ind w:left="5760" w:hanging="360"/>
      </w:pPr>
      <w:rPr>
        <w:rFonts w:ascii="Courier New" w:hAnsi="Courier New" w:cs="Courier New" w:hint="default"/>
      </w:rPr>
    </w:lvl>
    <w:lvl w:ilvl="8" w:tplc="725822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506203"/>
    <w:multiLevelType w:val="hybridMultilevel"/>
    <w:tmpl w:val="C79C2D90"/>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5D25FA"/>
    <w:multiLevelType w:val="hybridMultilevel"/>
    <w:tmpl w:val="5F689092"/>
    <w:lvl w:ilvl="0" w:tplc="5826300A">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A24C4"/>
    <w:multiLevelType w:val="hybridMultilevel"/>
    <w:tmpl w:val="7CF2E0C0"/>
    <w:lvl w:ilvl="0" w:tplc="12EAE936">
      <w:start w:val="1"/>
      <w:numFmt w:val="bullet"/>
      <w:lvlText w:val=""/>
      <w:lvlJc w:val="left"/>
      <w:pPr>
        <w:ind w:left="720" w:hanging="72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2696D"/>
    <w:multiLevelType w:val="hybridMultilevel"/>
    <w:tmpl w:val="94D08332"/>
    <w:lvl w:ilvl="0" w:tplc="FFFFFFFF">
      <w:start w:val="1"/>
      <w:numFmt w:val="bullet"/>
      <w:lvlText w:val=""/>
      <w:lvlJc w:val="left"/>
      <w:pPr>
        <w:tabs>
          <w:tab w:val="num" w:pos="360"/>
        </w:tabs>
        <w:ind w:left="360" w:hanging="360"/>
      </w:pPr>
      <w:rPr>
        <w:rFonts w:ascii="Wingdings" w:hAnsi="Wingdings"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8E66849"/>
    <w:multiLevelType w:val="singleLevel"/>
    <w:tmpl w:val="AD04EE68"/>
    <w:lvl w:ilvl="0">
      <w:start w:val="1"/>
      <w:numFmt w:val="bullet"/>
      <w:lvlText w:val=""/>
      <w:lvlJc w:val="left"/>
      <w:pPr>
        <w:ind w:left="720" w:hanging="360"/>
      </w:pPr>
      <w:rPr>
        <w:rFonts w:ascii="Wingdings" w:hAnsi="Wingdings" w:hint="default"/>
      </w:rPr>
    </w:lvl>
  </w:abstractNum>
  <w:abstractNum w:abstractNumId="20" w15:restartNumberingAfterBreak="0">
    <w:nsid w:val="4FCD1EEA"/>
    <w:multiLevelType w:val="hybridMultilevel"/>
    <w:tmpl w:val="6FA22A0A"/>
    <w:lvl w:ilvl="0" w:tplc="46EC4078">
      <w:start w:val="1"/>
      <w:numFmt w:val="bullet"/>
      <w:lvlText w:val=""/>
      <w:lvlJc w:val="left"/>
      <w:pPr>
        <w:tabs>
          <w:tab w:val="num" w:pos="360"/>
        </w:tabs>
        <w:ind w:left="360" w:hanging="360"/>
      </w:pPr>
      <w:rPr>
        <w:rFonts w:ascii="Wingdings" w:hAnsi="Wingdings" w:hint="default"/>
        <w:color w:val="000000"/>
      </w:rPr>
    </w:lvl>
    <w:lvl w:ilvl="1" w:tplc="A1E4589C" w:tentative="1">
      <w:start w:val="1"/>
      <w:numFmt w:val="bullet"/>
      <w:lvlText w:val="o"/>
      <w:lvlJc w:val="left"/>
      <w:pPr>
        <w:tabs>
          <w:tab w:val="num" w:pos="1440"/>
        </w:tabs>
        <w:ind w:left="1440" w:hanging="360"/>
      </w:pPr>
      <w:rPr>
        <w:rFonts w:ascii="Courier New" w:hAnsi="Courier New" w:cs="Courier New" w:hint="default"/>
      </w:rPr>
    </w:lvl>
    <w:lvl w:ilvl="2" w:tplc="C38C6790" w:tentative="1">
      <w:start w:val="1"/>
      <w:numFmt w:val="bullet"/>
      <w:lvlText w:val=""/>
      <w:lvlJc w:val="left"/>
      <w:pPr>
        <w:tabs>
          <w:tab w:val="num" w:pos="2160"/>
        </w:tabs>
        <w:ind w:left="2160" w:hanging="360"/>
      </w:pPr>
      <w:rPr>
        <w:rFonts w:ascii="Wingdings" w:hAnsi="Wingdings" w:hint="default"/>
      </w:rPr>
    </w:lvl>
    <w:lvl w:ilvl="3" w:tplc="648225D6" w:tentative="1">
      <w:start w:val="1"/>
      <w:numFmt w:val="bullet"/>
      <w:lvlText w:val=""/>
      <w:lvlJc w:val="left"/>
      <w:pPr>
        <w:tabs>
          <w:tab w:val="num" w:pos="2880"/>
        </w:tabs>
        <w:ind w:left="2880" w:hanging="360"/>
      </w:pPr>
      <w:rPr>
        <w:rFonts w:ascii="Symbol" w:hAnsi="Symbol" w:hint="default"/>
      </w:rPr>
    </w:lvl>
    <w:lvl w:ilvl="4" w:tplc="E578CB98" w:tentative="1">
      <w:start w:val="1"/>
      <w:numFmt w:val="bullet"/>
      <w:lvlText w:val="o"/>
      <w:lvlJc w:val="left"/>
      <w:pPr>
        <w:tabs>
          <w:tab w:val="num" w:pos="3600"/>
        </w:tabs>
        <w:ind w:left="3600" w:hanging="360"/>
      </w:pPr>
      <w:rPr>
        <w:rFonts w:ascii="Courier New" w:hAnsi="Courier New" w:cs="Courier New" w:hint="default"/>
      </w:rPr>
    </w:lvl>
    <w:lvl w:ilvl="5" w:tplc="1214C888" w:tentative="1">
      <w:start w:val="1"/>
      <w:numFmt w:val="bullet"/>
      <w:lvlText w:val=""/>
      <w:lvlJc w:val="left"/>
      <w:pPr>
        <w:tabs>
          <w:tab w:val="num" w:pos="4320"/>
        </w:tabs>
        <w:ind w:left="4320" w:hanging="360"/>
      </w:pPr>
      <w:rPr>
        <w:rFonts w:ascii="Wingdings" w:hAnsi="Wingdings" w:hint="default"/>
      </w:rPr>
    </w:lvl>
    <w:lvl w:ilvl="6" w:tplc="BE8C99BA" w:tentative="1">
      <w:start w:val="1"/>
      <w:numFmt w:val="bullet"/>
      <w:lvlText w:val=""/>
      <w:lvlJc w:val="left"/>
      <w:pPr>
        <w:tabs>
          <w:tab w:val="num" w:pos="5040"/>
        </w:tabs>
        <w:ind w:left="5040" w:hanging="360"/>
      </w:pPr>
      <w:rPr>
        <w:rFonts w:ascii="Symbol" w:hAnsi="Symbol" w:hint="default"/>
      </w:rPr>
    </w:lvl>
    <w:lvl w:ilvl="7" w:tplc="09206010" w:tentative="1">
      <w:start w:val="1"/>
      <w:numFmt w:val="bullet"/>
      <w:lvlText w:val="o"/>
      <w:lvlJc w:val="left"/>
      <w:pPr>
        <w:tabs>
          <w:tab w:val="num" w:pos="5760"/>
        </w:tabs>
        <w:ind w:left="5760" w:hanging="360"/>
      </w:pPr>
      <w:rPr>
        <w:rFonts w:ascii="Courier New" w:hAnsi="Courier New" w:cs="Courier New" w:hint="default"/>
      </w:rPr>
    </w:lvl>
    <w:lvl w:ilvl="8" w:tplc="B62C610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AC0AC1"/>
    <w:multiLevelType w:val="hybridMultilevel"/>
    <w:tmpl w:val="5CAA5CD4"/>
    <w:lvl w:ilvl="0" w:tplc="A18E6D86">
      <w:start w:val="1"/>
      <w:numFmt w:val="bullet"/>
      <w:lvlText w:val=""/>
      <w:lvlJc w:val="left"/>
      <w:pPr>
        <w:tabs>
          <w:tab w:val="num" w:pos="720"/>
        </w:tabs>
        <w:ind w:left="720" w:hanging="360"/>
      </w:pPr>
      <w:rPr>
        <w:rFonts w:ascii="Symbol" w:hAnsi="Symbol" w:hint="default"/>
      </w:rPr>
    </w:lvl>
    <w:lvl w:ilvl="1" w:tplc="3934057A" w:tentative="1">
      <w:start w:val="1"/>
      <w:numFmt w:val="bullet"/>
      <w:lvlText w:val="o"/>
      <w:lvlJc w:val="left"/>
      <w:pPr>
        <w:tabs>
          <w:tab w:val="num" w:pos="1440"/>
        </w:tabs>
        <w:ind w:left="1440" w:hanging="360"/>
      </w:pPr>
      <w:rPr>
        <w:rFonts w:ascii="Courier New" w:hAnsi="Courier New" w:cs="Courier New" w:hint="default"/>
      </w:rPr>
    </w:lvl>
    <w:lvl w:ilvl="2" w:tplc="5C3CC9F4" w:tentative="1">
      <w:start w:val="1"/>
      <w:numFmt w:val="bullet"/>
      <w:lvlText w:val=""/>
      <w:lvlJc w:val="left"/>
      <w:pPr>
        <w:tabs>
          <w:tab w:val="num" w:pos="2160"/>
        </w:tabs>
        <w:ind w:left="2160" w:hanging="360"/>
      </w:pPr>
      <w:rPr>
        <w:rFonts w:ascii="Wingdings" w:hAnsi="Wingdings" w:hint="default"/>
      </w:rPr>
    </w:lvl>
    <w:lvl w:ilvl="3" w:tplc="24B0F08A" w:tentative="1">
      <w:start w:val="1"/>
      <w:numFmt w:val="bullet"/>
      <w:lvlText w:val=""/>
      <w:lvlJc w:val="left"/>
      <w:pPr>
        <w:tabs>
          <w:tab w:val="num" w:pos="2880"/>
        </w:tabs>
        <w:ind w:left="2880" w:hanging="360"/>
      </w:pPr>
      <w:rPr>
        <w:rFonts w:ascii="Symbol" w:hAnsi="Symbol" w:hint="default"/>
      </w:rPr>
    </w:lvl>
    <w:lvl w:ilvl="4" w:tplc="66564E68" w:tentative="1">
      <w:start w:val="1"/>
      <w:numFmt w:val="bullet"/>
      <w:lvlText w:val="o"/>
      <w:lvlJc w:val="left"/>
      <w:pPr>
        <w:tabs>
          <w:tab w:val="num" w:pos="3600"/>
        </w:tabs>
        <w:ind w:left="3600" w:hanging="360"/>
      </w:pPr>
      <w:rPr>
        <w:rFonts w:ascii="Courier New" w:hAnsi="Courier New" w:cs="Courier New" w:hint="default"/>
      </w:rPr>
    </w:lvl>
    <w:lvl w:ilvl="5" w:tplc="48369DEA" w:tentative="1">
      <w:start w:val="1"/>
      <w:numFmt w:val="bullet"/>
      <w:lvlText w:val=""/>
      <w:lvlJc w:val="left"/>
      <w:pPr>
        <w:tabs>
          <w:tab w:val="num" w:pos="4320"/>
        </w:tabs>
        <w:ind w:left="4320" w:hanging="360"/>
      </w:pPr>
      <w:rPr>
        <w:rFonts w:ascii="Wingdings" w:hAnsi="Wingdings" w:hint="default"/>
      </w:rPr>
    </w:lvl>
    <w:lvl w:ilvl="6" w:tplc="B7B66D14" w:tentative="1">
      <w:start w:val="1"/>
      <w:numFmt w:val="bullet"/>
      <w:lvlText w:val=""/>
      <w:lvlJc w:val="left"/>
      <w:pPr>
        <w:tabs>
          <w:tab w:val="num" w:pos="5040"/>
        </w:tabs>
        <w:ind w:left="5040" w:hanging="360"/>
      </w:pPr>
      <w:rPr>
        <w:rFonts w:ascii="Symbol" w:hAnsi="Symbol" w:hint="default"/>
      </w:rPr>
    </w:lvl>
    <w:lvl w:ilvl="7" w:tplc="01347924" w:tentative="1">
      <w:start w:val="1"/>
      <w:numFmt w:val="bullet"/>
      <w:lvlText w:val="o"/>
      <w:lvlJc w:val="left"/>
      <w:pPr>
        <w:tabs>
          <w:tab w:val="num" w:pos="5760"/>
        </w:tabs>
        <w:ind w:left="5760" w:hanging="360"/>
      </w:pPr>
      <w:rPr>
        <w:rFonts w:ascii="Courier New" w:hAnsi="Courier New" w:cs="Courier New" w:hint="default"/>
      </w:rPr>
    </w:lvl>
    <w:lvl w:ilvl="8" w:tplc="CF824C3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86593"/>
    <w:multiLevelType w:val="hybridMultilevel"/>
    <w:tmpl w:val="E93C6B54"/>
    <w:lvl w:ilvl="0" w:tplc="7D0A8230">
      <w:start w:val="1"/>
      <w:numFmt w:val="bullet"/>
      <w:lvlText w:val=""/>
      <w:lvlJc w:val="left"/>
      <w:pPr>
        <w:tabs>
          <w:tab w:val="num" w:pos="360"/>
        </w:tabs>
        <w:ind w:left="360" w:hanging="360"/>
      </w:pPr>
      <w:rPr>
        <w:rFonts w:ascii="Symbol" w:hAnsi="Symbol" w:hint="default"/>
        <w:color w:val="000000"/>
      </w:rPr>
    </w:lvl>
    <w:lvl w:ilvl="1" w:tplc="ECE6DC82" w:tentative="1">
      <w:start w:val="1"/>
      <w:numFmt w:val="bullet"/>
      <w:lvlText w:val="o"/>
      <w:lvlJc w:val="left"/>
      <w:pPr>
        <w:ind w:left="1080" w:hanging="360"/>
      </w:pPr>
      <w:rPr>
        <w:rFonts w:ascii="Courier New" w:hAnsi="Courier New" w:hint="default"/>
      </w:rPr>
    </w:lvl>
    <w:lvl w:ilvl="2" w:tplc="F9A285F8" w:tentative="1">
      <w:start w:val="1"/>
      <w:numFmt w:val="bullet"/>
      <w:lvlText w:val=""/>
      <w:lvlJc w:val="left"/>
      <w:pPr>
        <w:ind w:left="1800" w:hanging="360"/>
      </w:pPr>
      <w:rPr>
        <w:rFonts w:ascii="Wingdings" w:hAnsi="Wingdings" w:hint="default"/>
      </w:rPr>
    </w:lvl>
    <w:lvl w:ilvl="3" w:tplc="1C80C984" w:tentative="1">
      <w:start w:val="1"/>
      <w:numFmt w:val="bullet"/>
      <w:lvlText w:val=""/>
      <w:lvlJc w:val="left"/>
      <w:pPr>
        <w:ind w:left="2520" w:hanging="360"/>
      </w:pPr>
      <w:rPr>
        <w:rFonts w:ascii="Symbol" w:hAnsi="Symbol" w:hint="default"/>
      </w:rPr>
    </w:lvl>
    <w:lvl w:ilvl="4" w:tplc="78F28202" w:tentative="1">
      <w:start w:val="1"/>
      <w:numFmt w:val="bullet"/>
      <w:lvlText w:val="o"/>
      <w:lvlJc w:val="left"/>
      <w:pPr>
        <w:ind w:left="3240" w:hanging="360"/>
      </w:pPr>
      <w:rPr>
        <w:rFonts w:ascii="Courier New" w:hAnsi="Courier New" w:hint="default"/>
      </w:rPr>
    </w:lvl>
    <w:lvl w:ilvl="5" w:tplc="226A8A5E" w:tentative="1">
      <w:start w:val="1"/>
      <w:numFmt w:val="bullet"/>
      <w:lvlText w:val=""/>
      <w:lvlJc w:val="left"/>
      <w:pPr>
        <w:ind w:left="3960" w:hanging="360"/>
      </w:pPr>
      <w:rPr>
        <w:rFonts w:ascii="Wingdings" w:hAnsi="Wingdings" w:hint="default"/>
      </w:rPr>
    </w:lvl>
    <w:lvl w:ilvl="6" w:tplc="CB2ABE9E" w:tentative="1">
      <w:start w:val="1"/>
      <w:numFmt w:val="bullet"/>
      <w:lvlText w:val=""/>
      <w:lvlJc w:val="left"/>
      <w:pPr>
        <w:ind w:left="4680" w:hanging="360"/>
      </w:pPr>
      <w:rPr>
        <w:rFonts w:ascii="Symbol" w:hAnsi="Symbol" w:hint="default"/>
      </w:rPr>
    </w:lvl>
    <w:lvl w:ilvl="7" w:tplc="5D5C0786" w:tentative="1">
      <w:start w:val="1"/>
      <w:numFmt w:val="bullet"/>
      <w:lvlText w:val="o"/>
      <w:lvlJc w:val="left"/>
      <w:pPr>
        <w:ind w:left="5400" w:hanging="360"/>
      </w:pPr>
      <w:rPr>
        <w:rFonts w:ascii="Courier New" w:hAnsi="Courier New" w:hint="default"/>
      </w:rPr>
    </w:lvl>
    <w:lvl w:ilvl="8" w:tplc="F7262DD6" w:tentative="1">
      <w:start w:val="1"/>
      <w:numFmt w:val="bullet"/>
      <w:lvlText w:val=""/>
      <w:lvlJc w:val="left"/>
      <w:pPr>
        <w:ind w:left="6120" w:hanging="360"/>
      </w:pPr>
      <w:rPr>
        <w:rFonts w:ascii="Wingdings" w:hAnsi="Wingdings" w:hint="default"/>
      </w:rPr>
    </w:lvl>
  </w:abstractNum>
  <w:abstractNum w:abstractNumId="23" w15:restartNumberingAfterBreak="0">
    <w:nsid w:val="584C1158"/>
    <w:multiLevelType w:val="hybridMultilevel"/>
    <w:tmpl w:val="77CAF44C"/>
    <w:lvl w:ilvl="0" w:tplc="AA505E28">
      <w:start w:val="1"/>
      <w:numFmt w:val="bullet"/>
      <w:lvlText w:val=""/>
      <w:lvlJc w:val="left"/>
      <w:pPr>
        <w:ind w:left="720" w:hanging="720"/>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66D01"/>
    <w:multiLevelType w:val="hybridMultilevel"/>
    <w:tmpl w:val="01020AAA"/>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EB607D"/>
    <w:multiLevelType w:val="hybridMultilevel"/>
    <w:tmpl w:val="ADFAF082"/>
    <w:lvl w:ilvl="0" w:tplc="F4A02A8E">
      <w:start w:val="1"/>
      <w:numFmt w:val="bullet"/>
      <w:lvlText w:val=""/>
      <w:lvlJc w:val="left"/>
      <w:pPr>
        <w:tabs>
          <w:tab w:val="num" w:pos="360"/>
        </w:tabs>
        <w:ind w:left="360" w:hanging="360"/>
      </w:pPr>
      <w:rPr>
        <w:rFonts w:ascii="Wingdings" w:hAnsi="Wingdings" w:hint="default"/>
        <w:color w:val="000000"/>
      </w:rPr>
    </w:lvl>
    <w:lvl w:ilvl="1" w:tplc="0D96723A" w:tentative="1">
      <w:start w:val="1"/>
      <w:numFmt w:val="bullet"/>
      <w:lvlText w:val="o"/>
      <w:lvlJc w:val="left"/>
      <w:pPr>
        <w:tabs>
          <w:tab w:val="num" w:pos="1440"/>
        </w:tabs>
        <w:ind w:left="1440" w:hanging="360"/>
      </w:pPr>
      <w:rPr>
        <w:rFonts w:ascii="Courier New" w:hAnsi="Courier New" w:cs="Courier New" w:hint="default"/>
      </w:rPr>
    </w:lvl>
    <w:lvl w:ilvl="2" w:tplc="7902CD80" w:tentative="1">
      <w:start w:val="1"/>
      <w:numFmt w:val="bullet"/>
      <w:lvlText w:val=""/>
      <w:lvlJc w:val="left"/>
      <w:pPr>
        <w:tabs>
          <w:tab w:val="num" w:pos="2160"/>
        </w:tabs>
        <w:ind w:left="2160" w:hanging="360"/>
      </w:pPr>
      <w:rPr>
        <w:rFonts w:ascii="Wingdings" w:hAnsi="Wingdings" w:hint="default"/>
      </w:rPr>
    </w:lvl>
    <w:lvl w:ilvl="3" w:tplc="573ACDE6" w:tentative="1">
      <w:start w:val="1"/>
      <w:numFmt w:val="bullet"/>
      <w:lvlText w:val=""/>
      <w:lvlJc w:val="left"/>
      <w:pPr>
        <w:tabs>
          <w:tab w:val="num" w:pos="2880"/>
        </w:tabs>
        <w:ind w:left="2880" w:hanging="360"/>
      </w:pPr>
      <w:rPr>
        <w:rFonts w:ascii="Symbol" w:hAnsi="Symbol" w:hint="default"/>
      </w:rPr>
    </w:lvl>
    <w:lvl w:ilvl="4" w:tplc="7C229366" w:tentative="1">
      <w:start w:val="1"/>
      <w:numFmt w:val="bullet"/>
      <w:lvlText w:val="o"/>
      <w:lvlJc w:val="left"/>
      <w:pPr>
        <w:tabs>
          <w:tab w:val="num" w:pos="3600"/>
        </w:tabs>
        <w:ind w:left="3600" w:hanging="360"/>
      </w:pPr>
      <w:rPr>
        <w:rFonts w:ascii="Courier New" w:hAnsi="Courier New" w:cs="Courier New" w:hint="default"/>
      </w:rPr>
    </w:lvl>
    <w:lvl w:ilvl="5" w:tplc="56B27B02" w:tentative="1">
      <w:start w:val="1"/>
      <w:numFmt w:val="bullet"/>
      <w:lvlText w:val=""/>
      <w:lvlJc w:val="left"/>
      <w:pPr>
        <w:tabs>
          <w:tab w:val="num" w:pos="4320"/>
        </w:tabs>
        <w:ind w:left="4320" w:hanging="360"/>
      </w:pPr>
      <w:rPr>
        <w:rFonts w:ascii="Wingdings" w:hAnsi="Wingdings" w:hint="default"/>
      </w:rPr>
    </w:lvl>
    <w:lvl w:ilvl="6" w:tplc="6168649A" w:tentative="1">
      <w:start w:val="1"/>
      <w:numFmt w:val="bullet"/>
      <w:lvlText w:val=""/>
      <w:lvlJc w:val="left"/>
      <w:pPr>
        <w:tabs>
          <w:tab w:val="num" w:pos="5040"/>
        </w:tabs>
        <w:ind w:left="5040" w:hanging="360"/>
      </w:pPr>
      <w:rPr>
        <w:rFonts w:ascii="Symbol" w:hAnsi="Symbol" w:hint="default"/>
      </w:rPr>
    </w:lvl>
    <w:lvl w:ilvl="7" w:tplc="E9D88DC8" w:tentative="1">
      <w:start w:val="1"/>
      <w:numFmt w:val="bullet"/>
      <w:lvlText w:val="o"/>
      <w:lvlJc w:val="left"/>
      <w:pPr>
        <w:tabs>
          <w:tab w:val="num" w:pos="5760"/>
        </w:tabs>
        <w:ind w:left="5760" w:hanging="360"/>
      </w:pPr>
      <w:rPr>
        <w:rFonts w:ascii="Courier New" w:hAnsi="Courier New" w:cs="Courier New" w:hint="default"/>
      </w:rPr>
    </w:lvl>
    <w:lvl w:ilvl="8" w:tplc="96B2BB3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7109E4"/>
    <w:multiLevelType w:val="hybridMultilevel"/>
    <w:tmpl w:val="3D4E59C2"/>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0594A36"/>
    <w:multiLevelType w:val="hybridMultilevel"/>
    <w:tmpl w:val="68B2112A"/>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B03632A"/>
    <w:multiLevelType w:val="hybridMultilevel"/>
    <w:tmpl w:val="19A07620"/>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pStyle w:val="EMEABodyTextIndent"/>
        <w:lvlText w:val="䌀ᙊ伀J儀J帀J愀ᙊ漀(桰＀좘ÿ"/>
        <w:legacy w:legacy="1" w:legacySpace="0" w:legacyIndent="567"/>
        <w:lvlJc w:val="left"/>
        <w:pPr>
          <w:ind w:left="567" w:hanging="567"/>
        </w:pPr>
      </w:lvl>
    </w:lvlOverride>
  </w:num>
  <w:num w:numId="3">
    <w:abstractNumId w:val="19"/>
  </w:num>
  <w:num w:numId="4">
    <w:abstractNumId w:val="13"/>
  </w:num>
  <w:num w:numId="5">
    <w:abstractNumId w:val="20"/>
  </w:num>
  <w:num w:numId="6">
    <w:abstractNumId w:val="6"/>
  </w:num>
  <w:num w:numId="7">
    <w:abstractNumId w:val="11"/>
  </w:num>
  <w:num w:numId="8">
    <w:abstractNumId w:val="25"/>
  </w:num>
  <w:num w:numId="9">
    <w:abstractNumId w:val="14"/>
  </w:num>
  <w:num w:numId="10">
    <w:abstractNumId w:val="22"/>
  </w:num>
  <w:num w:numId="11">
    <w:abstractNumId w:val="8"/>
  </w:num>
  <w:num w:numId="12">
    <w:abstractNumId w:val="12"/>
  </w:num>
  <w:num w:numId="13">
    <w:abstractNumId w:val="23"/>
  </w:num>
  <w:num w:numId="14">
    <w:abstractNumId w:val="3"/>
  </w:num>
  <w:num w:numId="15">
    <w:abstractNumId w:val="1"/>
    <w:lvlOverride w:ilvl="0"/>
  </w:num>
  <w:num w:numId="16">
    <w:abstractNumId w:val="1"/>
    <w:lvlOverride w:ilvl="0"/>
  </w:num>
  <w:num w:numId="17">
    <w:abstractNumId w:val="1"/>
    <w:lvlOverride w:ilvl="0"/>
  </w:num>
  <w:num w:numId="18">
    <w:abstractNumId w:val="1"/>
    <w:lvlOverride w:ilvl="0"/>
  </w:num>
  <w:num w:numId="19">
    <w:abstractNumId w:val="16"/>
  </w:num>
  <w:num w:numId="20">
    <w:abstractNumId w:val="1"/>
    <w:lvlOverride w:ilvl="0"/>
  </w:num>
  <w:num w:numId="21">
    <w:abstractNumId w:val="17"/>
  </w:num>
  <w:num w:numId="22">
    <w:abstractNumId w:val="1"/>
    <w:lvlOverride w:ilvl="0"/>
  </w:num>
  <w:num w:numId="23">
    <w:abstractNumId w:val="2"/>
  </w:num>
  <w:num w:numId="24">
    <w:abstractNumId w:val="1"/>
    <w:lvlOverride w:ilvl="0"/>
  </w:num>
  <w:num w:numId="25">
    <w:abstractNumId w:val="5"/>
  </w:num>
  <w:num w:numId="26">
    <w:abstractNumId w:val="9"/>
  </w:num>
  <w:num w:numId="27">
    <w:abstractNumId w:val="21"/>
  </w:num>
  <w:num w:numId="28">
    <w:abstractNumId w:val="1"/>
    <w:lvlOverride w:ilvl="0"/>
  </w:num>
  <w:num w:numId="29">
    <w:abstractNumId w:val="1"/>
    <w:lvlOverride w:ilvl="0"/>
  </w:num>
  <w:num w:numId="30">
    <w:abstractNumId w:val="1"/>
    <w:lvlOverride w:ilvl="0"/>
  </w:num>
  <w:num w:numId="31">
    <w:abstractNumId w:val="1"/>
    <w:lvlOverride w:ilvl="0"/>
  </w:num>
  <w:num w:numId="32">
    <w:abstractNumId w:val="1"/>
    <w:lvlOverride w:ilvl="0"/>
  </w:num>
  <w:num w:numId="33">
    <w:abstractNumId w:val="1"/>
    <w:lvlOverride w:ilvl="0"/>
  </w:num>
  <w:num w:numId="34">
    <w:abstractNumId w:val="1"/>
    <w:lvlOverride w:ilvl="0"/>
  </w:num>
  <w:num w:numId="35">
    <w:abstractNumId w:val="1"/>
    <w:lvlOverride w:ilvl="0"/>
  </w:num>
  <w:num w:numId="36">
    <w:abstractNumId w:val="1"/>
    <w:lvlOverride w:ilvl="0"/>
  </w:num>
  <w:num w:numId="37">
    <w:abstractNumId w:val="1"/>
    <w:lvlOverride w:ilvl="0"/>
  </w:num>
  <w:num w:numId="38">
    <w:abstractNumId w:val="1"/>
    <w:lvlOverride w:ilvl="0"/>
  </w:num>
  <w:num w:numId="39">
    <w:abstractNumId w:val="1"/>
    <w:lvlOverride w:ilvl="0"/>
  </w:num>
  <w:num w:numId="40">
    <w:abstractNumId w:val="4"/>
  </w:num>
  <w:num w:numId="41">
    <w:abstractNumId w:val="10"/>
  </w:num>
  <w:num w:numId="42">
    <w:abstractNumId w:val="26"/>
  </w:num>
  <w:num w:numId="43">
    <w:abstractNumId w:val="7"/>
  </w:num>
  <w:num w:numId="44">
    <w:abstractNumId w:val="18"/>
  </w:num>
  <w:num w:numId="45">
    <w:abstractNumId w:val="27"/>
  </w:num>
  <w:num w:numId="46">
    <w:abstractNumId w:val="28"/>
  </w:num>
  <w:num w:numId="47">
    <w:abstractNumId w:val="15"/>
  </w:num>
  <w:num w:numId="4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pt-BR"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it-IT"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2"/>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58F5"/>
    <w:rsid w:val="00006047"/>
    <w:rsid w:val="00015CB0"/>
    <w:rsid w:val="00020747"/>
    <w:rsid w:val="000227A5"/>
    <w:rsid w:val="0003565F"/>
    <w:rsid w:val="0004243F"/>
    <w:rsid w:val="00044997"/>
    <w:rsid w:val="00045174"/>
    <w:rsid w:val="00045B15"/>
    <w:rsid w:val="00047995"/>
    <w:rsid w:val="00050BE5"/>
    <w:rsid w:val="00051515"/>
    <w:rsid w:val="00053D1D"/>
    <w:rsid w:val="00055ADD"/>
    <w:rsid w:val="00055D1C"/>
    <w:rsid w:val="00065D3B"/>
    <w:rsid w:val="000669FC"/>
    <w:rsid w:val="00067235"/>
    <w:rsid w:val="00071809"/>
    <w:rsid w:val="00074C61"/>
    <w:rsid w:val="000755EE"/>
    <w:rsid w:val="00080FA7"/>
    <w:rsid w:val="00083169"/>
    <w:rsid w:val="000841D5"/>
    <w:rsid w:val="00087331"/>
    <w:rsid w:val="000965E2"/>
    <w:rsid w:val="0009660B"/>
    <w:rsid w:val="00096C60"/>
    <w:rsid w:val="00096C9A"/>
    <w:rsid w:val="000A21FB"/>
    <w:rsid w:val="000A3357"/>
    <w:rsid w:val="000B016B"/>
    <w:rsid w:val="000B059A"/>
    <w:rsid w:val="000B499E"/>
    <w:rsid w:val="000B4BBA"/>
    <w:rsid w:val="000C54B1"/>
    <w:rsid w:val="000D1DC7"/>
    <w:rsid w:val="000D3123"/>
    <w:rsid w:val="000D5F7E"/>
    <w:rsid w:val="000D61CF"/>
    <w:rsid w:val="000D726A"/>
    <w:rsid w:val="000D7B32"/>
    <w:rsid w:val="000D7C03"/>
    <w:rsid w:val="000E01B9"/>
    <w:rsid w:val="000E5E23"/>
    <w:rsid w:val="000E69A3"/>
    <w:rsid w:val="000F26C6"/>
    <w:rsid w:val="000F3F29"/>
    <w:rsid w:val="000F70CA"/>
    <w:rsid w:val="000F7FEF"/>
    <w:rsid w:val="00100CA2"/>
    <w:rsid w:val="00101620"/>
    <w:rsid w:val="00111871"/>
    <w:rsid w:val="00115172"/>
    <w:rsid w:val="001168EC"/>
    <w:rsid w:val="00116C55"/>
    <w:rsid w:val="00133ADA"/>
    <w:rsid w:val="0013547E"/>
    <w:rsid w:val="00142570"/>
    <w:rsid w:val="0015013B"/>
    <w:rsid w:val="00164D7B"/>
    <w:rsid w:val="001650C4"/>
    <w:rsid w:val="0016623B"/>
    <w:rsid w:val="00167AB0"/>
    <w:rsid w:val="001708A6"/>
    <w:rsid w:val="001721A3"/>
    <w:rsid w:val="00172CE0"/>
    <w:rsid w:val="00174FAA"/>
    <w:rsid w:val="0017615E"/>
    <w:rsid w:val="001846C0"/>
    <w:rsid w:val="0018473F"/>
    <w:rsid w:val="00191262"/>
    <w:rsid w:val="001972BE"/>
    <w:rsid w:val="00197DBF"/>
    <w:rsid w:val="001A3724"/>
    <w:rsid w:val="001A4B57"/>
    <w:rsid w:val="001A504E"/>
    <w:rsid w:val="001A68CA"/>
    <w:rsid w:val="001B576F"/>
    <w:rsid w:val="001B77EC"/>
    <w:rsid w:val="001C0350"/>
    <w:rsid w:val="001C13C7"/>
    <w:rsid w:val="001C507C"/>
    <w:rsid w:val="001C623C"/>
    <w:rsid w:val="001D2C59"/>
    <w:rsid w:val="001E05D3"/>
    <w:rsid w:val="001E2A10"/>
    <w:rsid w:val="001E3B5F"/>
    <w:rsid w:val="001E4C3C"/>
    <w:rsid w:val="001E6AEC"/>
    <w:rsid w:val="001E79E0"/>
    <w:rsid w:val="001F01B8"/>
    <w:rsid w:val="001F11F6"/>
    <w:rsid w:val="001F3E35"/>
    <w:rsid w:val="001F6840"/>
    <w:rsid w:val="00200DEA"/>
    <w:rsid w:val="002101C9"/>
    <w:rsid w:val="002113FD"/>
    <w:rsid w:val="002137E9"/>
    <w:rsid w:val="0021616E"/>
    <w:rsid w:val="002220CD"/>
    <w:rsid w:val="002223D2"/>
    <w:rsid w:val="0022288F"/>
    <w:rsid w:val="0022328B"/>
    <w:rsid w:val="002241F2"/>
    <w:rsid w:val="0022591F"/>
    <w:rsid w:val="00226031"/>
    <w:rsid w:val="00233126"/>
    <w:rsid w:val="0023434E"/>
    <w:rsid w:val="00234EAA"/>
    <w:rsid w:val="00236707"/>
    <w:rsid w:val="00240591"/>
    <w:rsid w:val="002452B5"/>
    <w:rsid w:val="0024596C"/>
    <w:rsid w:val="00260384"/>
    <w:rsid w:val="00267B85"/>
    <w:rsid w:val="002702AB"/>
    <w:rsid w:val="00275745"/>
    <w:rsid w:val="00276224"/>
    <w:rsid w:val="00281291"/>
    <w:rsid w:val="00282498"/>
    <w:rsid w:val="00282698"/>
    <w:rsid w:val="00282F69"/>
    <w:rsid w:val="0029021A"/>
    <w:rsid w:val="002926FF"/>
    <w:rsid w:val="00297611"/>
    <w:rsid w:val="002B19A0"/>
    <w:rsid w:val="002C7E5D"/>
    <w:rsid w:val="002D020C"/>
    <w:rsid w:val="002D0C0D"/>
    <w:rsid w:val="002D4D7A"/>
    <w:rsid w:val="002D7930"/>
    <w:rsid w:val="002E4E3D"/>
    <w:rsid w:val="002F1373"/>
    <w:rsid w:val="002F2769"/>
    <w:rsid w:val="002F293B"/>
    <w:rsid w:val="00301CE6"/>
    <w:rsid w:val="00303659"/>
    <w:rsid w:val="0030369A"/>
    <w:rsid w:val="00304693"/>
    <w:rsid w:val="00304D0D"/>
    <w:rsid w:val="003100C9"/>
    <w:rsid w:val="00314F36"/>
    <w:rsid w:val="0032258B"/>
    <w:rsid w:val="0032343C"/>
    <w:rsid w:val="00324513"/>
    <w:rsid w:val="003257A4"/>
    <w:rsid w:val="00325A1C"/>
    <w:rsid w:val="00330F0B"/>
    <w:rsid w:val="003322A6"/>
    <w:rsid w:val="00334926"/>
    <w:rsid w:val="0033513D"/>
    <w:rsid w:val="003357E2"/>
    <w:rsid w:val="00341077"/>
    <w:rsid w:val="00346ED9"/>
    <w:rsid w:val="003474D3"/>
    <w:rsid w:val="00347D34"/>
    <w:rsid w:val="00352BAF"/>
    <w:rsid w:val="0035373E"/>
    <w:rsid w:val="00356089"/>
    <w:rsid w:val="0035710F"/>
    <w:rsid w:val="0036033E"/>
    <w:rsid w:val="00360A67"/>
    <w:rsid w:val="00360C1B"/>
    <w:rsid w:val="003620DF"/>
    <w:rsid w:val="003644D2"/>
    <w:rsid w:val="003738DA"/>
    <w:rsid w:val="0037491A"/>
    <w:rsid w:val="00374B75"/>
    <w:rsid w:val="0037663A"/>
    <w:rsid w:val="0038155D"/>
    <w:rsid w:val="0038374C"/>
    <w:rsid w:val="00385302"/>
    <w:rsid w:val="00387DAF"/>
    <w:rsid w:val="003A1459"/>
    <w:rsid w:val="003A6633"/>
    <w:rsid w:val="003B0D54"/>
    <w:rsid w:val="003B5556"/>
    <w:rsid w:val="003C12E9"/>
    <w:rsid w:val="003C34C9"/>
    <w:rsid w:val="003C75A7"/>
    <w:rsid w:val="003D0603"/>
    <w:rsid w:val="003D3873"/>
    <w:rsid w:val="003D7DE9"/>
    <w:rsid w:val="003E36EE"/>
    <w:rsid w:val="003E5F57"/>
    <w:rsid w:val="003E6391"/>
    <w:rsid w:val="003F37B7"/>
    <w:rsid w:val="004021AC"/>
    <w:rsid w:val="004060E1"/>
    <w:rsid w:val="004100CC"/>
    <w:rsid w:val="004115E2"/>
    <w:rsid w:val="00414293"/>
    <w:rsid w:val="00417D69"/>
    <w:rsid w:val="00433288"/>
    <w:rsid w:val="00434350"/>
    <w:rsid w:val="00436110"/>
    <w:rsid w:val="004459EC"/>
    <w:rsid w:val="00450A41"/>
    <w:rsid w:val="00451792"/>
    <w:rsid w:val="00452087"/>
    <w:rsid w:val="0045264C"/>
    <w:rsid w:val="00455F25"/>
    <w:rsid w:val="004573F5"/>
    <w:rsid w:val="00463FA3"/>
    <w:rsid w:val="004651CF"/>
    <w:rsid w:val="00466FEE"/>
    <w:rsid w:val="00471345"/>
    <w:rsid w:val="00471D58"/>
    <w:rsid w:val="00473E46"/>
    <w:rsid w:val="00475574"/>
    <w:rsid w:val="00482D6D"/>
    <w:rsid w:val="00484A71"/>
    <w:rsid w:val="0049290A"/>
    <w:rsid w:val="004A3323"/>
    <w:rsid w:val="004A40F2"/>
    <w:rsid w:val="004A7FEF"/>
    <w:rsid w:val="004C1922"/>
    <w:rsid w:val="004D0C23"/>
    <w:rsid w:val="004D2E13"/>
    <w:rsid w:val="004D4CD6"/>
    <w:rsid w:val="004D71EE"/>
    <w:rsid w:val="004D76FD"/>
    <w:rsid w:val="004D79B7"/>
    <w:rsid w:val="004D7B71"/>
    <w:rsid w:val="004E0014"/>
    <w:rsid w:val="004E2049"/>
    <w:rsid w:val="004E5E47"/>
    <w:rsid w:val="004E71E6"/>
    <w:rsid w:val="004E751C"/>
    <w:rsid w:val="004F3700"/>
    <w:rsid w:val="004F3A82"/>
    <w:rsid w:val="004F5FF9"/>
    <w:rsid w:val="00506B53"/>
    <w:rsid w:val="0050787D"/>
    <w:rsid w:val="00507A5C"/>
    <w:rsid w:val="00507C70"/>
    <w:rsid w:val="00511049"/>
    <w:rsid w:val="0051285F"/>
    <w:rsid w:val="00515C99"/>
    <w:rsid w:val="00520928"/>
    <w:rsid w:val="0052185E"/>
    <w:rsid w:val="0052251E"/>
    <w:rsid w:val="0052374D"/>
    <w:rsid w:val="00526839"/>
    <w:rsid w:val="005302D3"/>
    <w:rsid w:val="00541CFE"/>
    <w:rsid w:val="00544C15"/>
    <w:rsid w:val="005506CE"/>
    <w:rsid w:val="00551BE3"/>
    <w:rsid w:val="005573C5"/>
    <w:rsid w:val="0056006F"/>
    <w:rsid w:val="00561BD3"/>
    <w:rsid w:val="005639C3"/>
    <w:rsid w:val="00563E7B"/>
    <w:rsid w:val="00567936"/>
    <w:rsid w:val="00574F62"/>
    <w:rsid w:val="0058041F"/>
    <w:rsid w:val="00582DA2"/>
    <w:rsid w:val="00586ED0"/>
    <w:rsid w:val="00590881"/>
    <w:rsid w:val="00592215"/>
    <w:rsid w:val="00592AE1"/>
    <w:rsid w:val="00595588"/>
    <w:rsid w:val="00595BE8"/>
    <w:rsid w:val="005A05B4"/>
    <w:rsid w:val="005A1728"/>
    <w:rsid w:val="005A21F3"/>
    <w:rsid w:val="005A7A4D"/>
    <w:rsid w:val="005B08B4"/>
    <w:rsid w:val="005B0C71"/>
    <w:rsid w:val="005B0DEB"/>
    <w:rsid w:val="005B4695"/>
    <w:rsid w:val="005B5D58"/>
    <w:rsid w:val="005C02B7"/>
    <w:rsid w:val="005C1EB9"/>
    <w:rsid w:val="005D0F57"/>
    <w:rsid w:val="005D2099"/>
    <w:rsid w:val="005D312C"/>
    <w:rsid w:val="005D4C36"/>
    <w:rsid w:val="005D5EEF"/>
    <w:rsid w:val="005E28E3"/>
    <w:rsid w:val="005E3E81"/>
    <w:rsid w:val="005E6F0C"/>
    <w:rsid w:val="005F2837"/>
    <w:rsid w:val="006043ED"/>
    <w:rsid w:val="00610DE5"/>
    <w:rsid w:val="00625930"/>
    <w:rsid w:val="006277EE"/>
    <w:rsid w:val="006310E5"/>
    <w:rsid w:val="00632E74"/>
    <w:rsid w:val="006333C5"/>
    <w:rsid w:val="006337E0"/>
    <w:rsid w:val="00644413"/>
    <w:rsid w:val="0064537E"/>
    <w:rsid w:val="0064690D"/>
    <w:rsid w:val="00647730"/>
    <w:rsid w:val="006477D8"/>
    <w:rsid w:val="00647839"/>
    <w:rsid w:val="00653F58"/>
    <w:rsid w:val="006554B2"/>
    <w:rsid w:val="00655A13"/>
    <w:rsid w:val="00656351"/>
    <w:rsid w:val="006603C5"/>
    <w:rsid w:val="006608B3"/>
    <w:rsid w:val="00660B4E"/>
    <w:rsid w:val="00661A51"/>
    <w:rsid w:val="00664306"/>
    <w:rsid w:val="00667CD0"/>
    <w:rsid w:val="0067160D"/>
    <w:rsid w:val="0067593B"/>
    <w:rsid w:val="0068038F"/>
    <w:rsid w:val="0068316F"/>
    <w:rsid w:val="006843F1"/>
    <w:rsid w:val="00693C1E"/>
    <w:rsid w:val="006A070C"/>
    <w:rsid w:val="006A2489"/>
    <w:rsid w:val="006A2F93"/>
    <w:rsid w:val="006A4CF1"/>
    <w:rsid w:val="006B01AC"/>
    <w:rsid w:val="006B0C94"/>
    <w:rsid w:val="006B2375"/>
    <w:rsid w:val="006B6C0A"/>
    <w:rsid w:val="006B7534"/>
    <w:rsid w:val="006C2258"/>
    <w:rsid w:val="006C2CE5"/>
    <w:rsid w:val="006D3394"/>
    <w:rsid w:val="006D6C3B"/>
    <w:rsid w:val="006E0949"/>
    <w:rsid w:val="006E3098"/>
    <w:rsid w:val="006F0F17"/>
    <w:rsid w:val="006F4BDF"/>
    <w:rsid w:val="006F57EA"/>
    <w:rsid w:val="006F6867"/>
    <w:rsid w:val="006F7DC1"/>
    <w:rsid w:val="00700E92"/>
    <w:rsid w:val="00702A21"/>
    <w:rsid w:val="00706171"/>
    <w:rsid w:val="0071401E"/>
    <w:rsid w:val="00714C2F"/>
    <w:rsid w:val="0072720E"/>
    <w:rsid w:val="00732B33"/>
    <w:rsid w:val="00733BD0"/>
    <w:rsid w:val="00734521"/>
    <w:rsid w:val="00743C55"/>
    <w:rsid w:val="007457A9"/>
    <w:rsid w:val="00750712"/>
    <w:rsid w:val="00750B17"/>
    <w:rsid w:val="007511B8"/>
    <w:rsid w:val="007613F3"/>
    <w:rsid w:val="0076201A"/>
    <w:rsid w:val="007621E8"/>
    <w:rsid w:val="0077001F"/>
    <w:rsid w:val="00771B18"/>
    <w:rsid w:val="00775902"/>
    <w:rsid w:val="0077629E"/>
    <w:rsid w:val="00780126"/>
    <w:rsid w:val="00785A6B"/>
    <w:rsid w:val="00787323"/>
    <w:rsid w:val="0079236B"/>
    <w:rsid w:val="007924E9"/>
    <w:rsid w:val="007942F0"/>
    <w:rsid w:val="00794476"/>
    <w:rsid w:val="007958DC"/>
    <w:rsid w:val="007A04BD"/>
    <w:rsid w:val="007A0609"/>
    <w:rsid w:val="007A778D"/>
    <w:rsid w:val="007B0805"/>
    <w:rsid w:val="007B6B2C"/>
    <w:rsid w:val="007B76F2"/>
    <w:rsid w:val="007D3AF8"/>
    <w:rsid w:val="007E2102"/>
    <w:rsid w:val="007E2C01"/>
    <w:rsid w:val="007E41D8"/>
    <w:rsid w:val="007E5A9D"/>
    <w:rsid w:val="007E6E21"/>
    <w:rsid w:val="007E77A5"/>
    <w:rsid w:val="007F1B92"/>
    <w:rsid w:val="0080113B"/>
    <w:rsid w:val="008031D1"/>
    <w:rsid w:val="008037A3"/>
    <w:rsid w:val="00806C0B"/>
    <w:rsid w:val="00806F83"/>
    <w:rsid w:val="0080771C"/>
    <w:rsid w:val="00814C41"/>
    <w:rsid w:val="00816457"/>
    <w:rsid w:val="00821F0A"/>
    <w:rsid w:val="008233DF"/>
    <w:rsid w:val="0082357B"/>
    <w:rsid w:val="00836318"/>
    <w:rsid w:val="0083752E"/>
    <w:rsid w:val="00837FF1"/>
    <w:rsid w:val="0084534B"/>
    <w:rsid w:val="008476F4"/>
    <w:rsid w:val="008519ED"/>
    <w:rsid w:val="00852279"/>
    <w:rsid w:val="00852D27"/>
    <w:rsid w:val="008535D0"/>
    <w:rsid w:val="00854575"/>
    <w:rsid w:val="00855302"/>
    <w:rsid w:val="00856498"/>
    <w:rsid w:val="008614CB"/>
    <w:rsid w:val="00863CE8"/>
    <w:rsid w:val="00864321"/>
    <w:rsid w:val="00876544"/>
    <w:rsid w:val="00882D45"/>
    <w:rsid w:val="008955ED"/>
    <w:rsid w:val="00895F8C"/>
    <w:rsid w:val="008A31EB"/>
    <w:rsid w:val="008A6E80"/>
    <w:rsid w:val="008B27F3"/>
    <w:rsid w:val="008C6B66"/>
    <w:rsid w:val="008D13BB"/>
    <w:rsid w:val="008D399D"/>
    <w:rsid w:val="008D42FA"/>
    <w:rsid w:val="008D4D86"/>
    <w:rsid w:val="008D7FBB"/>
    <w:rsid w:val="008E4839"/>
    <w:rsid w:val="008E6ED7"/>
    <w:rsid w:val="008E759C"/>
    <w:rsid w:val="008E7FF2"/>
    <w:rsid w:val="008F7B61"/>
    <w:rsid w:val="00900809"/>
    <w:rsid w:val="00901ACE"/>
    <w:rsid w:val="00901E6B"/>
    <w:rsid w:val="00903C8B"/>
    <w:rsid w:val="00904524"/>
    <w:rsid w:val="009067F2"/>
    <w:rsid w:val="00910377"/>
    <w:rsid w:val="009167C9"/>
    <w:rsid w:val="00916BBB"/>
    <w:rsid w:val="0091720F"/>
    <w:rsid w:val="00920076"/>
    <w:rsid w:val="00927119"/>
    <w:rsid w:val="009313D0"/>
    <w:rsid w:val="0094149D"/>
    <w:rsid w:val="00944776"/>
    <w:rsid w:val="00945F1F"/>
    <w:rsid w:val="00950087"/>
    <w:rsid w:val="00954752"/>
    <w:rsid w:val="00960F91"/>
    <w:rsid w:val="00961652"/>
    <w:rsid w:val="0096173B"/>
    <w:rsid w:val="009635FA"/>
    <w:rsid w:val="009636BB"/>
    <w:rsid w:val="00963856"/>
    <w:rsid w:val="009764F3"/>
    <w:rsid w:val="0098004B"/>
    <w:rsid w:val="00991FFD"/>
    <w:rsid w:val="00995B6C"/>
    <w:rsid w:val="0099725C"/>
    <w:rsid w:val="009A0433"/>
    <w:rsid w:val="009A181E"/>
    <w:rsid w:val="009A4EC7"/>
    <w:rsid w:val="009A65FB"/>
    <w:rsid w:val="009A7917"/>
    <w:rsid w:val="009B18E1"/>
    <w:rsid w:val="009B77A1"/>
    <w:rsid w:val="009C3853"/>
    <w:rsid w:val="009C3987"/>
    <w:rsid w:val="009C3FF8"/>
    <w:rsid w:val="009D2FDD"/>
    <w:rsid w:val="009E0EC7"/>
    <w:rsid w:val="009E0FF3"/>
    <w:rsid w:val="009F1CEB"/>
    <w:rsid w:val="00A014B1"/>
    <w:rsid w:val="00A157B4"/>
    <w:rsid w:val="00A17102"/>
    <w:rsid w:val="00A17691"/>
    <w:rsid w:val="00A178A0"/>
    <w:rsid w:val="00A1797B"/>
    <w:rsid w:val="00A20810"/>
    <w:rsid w:val="00A21E54"/>
    <w:rsid w:val="00A26C41"/>
    <w:rsid w:val="00A364A9"/>
    <w:rsid w:val="00A429F4"/>
    <w:rsid w:val="00A46825"/>
    <w:rsid w:val="00A47821"/>
    <w:rsid w:val="00A47957"/>
    <w:rsid w:val="00A50C2C"/>
    <w:rsid w:val="00A52789"/>
    <w:rsid w:val="00A54530"/>
    <w:rsid w:val="00A55C82"/>
    <w:rsid w:val="00A65065"/>
    <w:rsid w:val="00A7142C"/>
    <w:rsid w:val="00A7330C"/>
    <w:rsid w:val="00A811DD"/>
    <w:rsid w:val="00A94C23"/>
    <w:rsid w:val="00AA08D2"/>
    <w:rsid w:val="00AA14A7"/>
    <w:rsid w:val="00AA16B7"/>
    <w:rsid w:val="00AA16D3"/>
    <w:rsid w:val="00AA1D68"/>
    <w:rsid w:val="00AB19F2"/>
    <w:rsid w:val="00AB5923"/>
    <w:rsid w:val="00AB5EF4"/>
    <w:rsid w:val="00AC27D3"/>
    <w:rsid w:val="00AC4319"/>
    <w:rsid w:val="00AC750B"/>
    <w:rsid w:val="00AD0A26"/>
    <w:rsid w:val="00AD3D24"/>
    <w:rsid w:val="00AE0E5C"/>
    <w:rsid w:val="00AE1F7F"/>
    <w:rsid w:val="00AF2229"/>
    <w:rsid w:val="00AF29F9"/>
    <w:rsid w:val="00AF2FCC"/>
    <w:rsid w:val="00AF6C81"/>
    <w:rsid w:val="00B03A13"/>
    <w:rsid w:val="00B04AFB"/>
    <w:rsid w:val="00B055ED"/>
    <w:rsid w:val="00B06A52"/>
    <w:rsid w:val="00B0746B"/>
    <w:rsid w:val="00B14C1D"/>
    <w:rsid w:val="00B15FFA"/>
    <w:rsid w:val="00B2234E"/>
    <w:rsid w:val="00B329F9"/>
    <w:rsid w:val="00B344F2"/>
    <w:rsid w:val="00B3607F"/>
    <w:rsid w:val="00B37A39"/>
    <w:rsid w:val="00B37A9E"/>
    <w:rsid w:val="00B4164D"/>
    <w:rsid w:val="00B4334F"/>
    <w:rsid w:val="00B43F6F"/>
    <w:rsid w:val="00B477F4"/>
    <w:rsid w:val="00B6649D"/>
    <w:rsid w:val="00B67381"/>
    <w:rsid w:val="00B6788D"/>
    <w:rsid w:val="00B67E9A"/>
    <w:rsid w:val="00B7000B"/>
    <w:rsid w:val="00B71EFA"/>
    <w:rsid w:val="00B73CC8"/>
    <w:rsid w:val="00B82C26"/>
    <w:rsid w:val="00B83B29"/>
    <w:rsid w:val="00B83B8A"/>
    <w:rsid w:val="00B84D66"/>
    <w:rsid w:val="00B84DCB"/>
    <w:rsid w:val="00B86CDC"/>
    <w:rsid w:val="00BA1001"/>
    <w:rsid w:val="00BA1B9A"/>
    <w:rsid w:val="00BA2B7D"/>
    <w:rsid w:val="00BA34DD"/>
    <w:rsid w:val="00BA414C"/>
    <w:rsid w:val="00BB0DDF"/>
    <w:rsid w:val="00BB31EB"/>
    <w:rsid w:val="00BB3889"/>
    <w:rsid w:val="00BB605C"/>
    <w:rsid w:val="00BB6611"/>
    <w:rsid w:val="00BB732D"/>
    <w:rsid w:val="00BC1B76"/>
    <w:rsid w:val="00BC1C9E"/>
    <w:rsid w:val="00BC481C"/>
    <w:rsid w:val="00BC5C57"/>
    <w:rsid w:val="00BD3588"/>
    <w:rsid w:val="00BD49EB"/>
    <w:rsid w:val="00BD4CA4"/>
    <w:rsid w:val="00BE232A"/>
    <w:rsid w:val="00BE4004"/>
    <w:rsid w:val="00BE59B2"/>
    <w:rsid w:val="00BE77B1"/>
    <w:rsid w:val="00BF361B"/>
    <w:rsid w:val="00BF4B46"/>
    <w:rsid w:val="00C01998"/>
    <w:rsid w:val="00C05414"/>
    <w:rsid w:val="00C11DE4"/>
    <w:rsid w:val="00C14C6D"/>
    <w:rsid w:val="00C26200"/>
    <w:rsid w:val="00C312C5"/>
    <w:rsid w:val="00C3165A"/>
    <w:rsid w:val="00C32895"/>
    <w:rsid w:val="00C41B3A"/>
    <w:rsid w:val="00C4780F"/>
    <w:rsid w:val="00C47B3A"/>
    <w:rsid w:val="00C5518A"/>
    <w:rsid w:val="00C62A18"/>
    <w:rsid w:val="00C63088"/>
    <w:rsid w:val="00C63C02"/>
    <w:rsid w:val="00C75160"/>
    <w:rsid w:val="00C75380"/>
    <w:rsid w:val="00C77C5B"/>
    <w:rsid w:val="00C8207A"/>
    <w:rsid w:val="00C83608"/>
    <w:rsid w:val="00C873FE"/>
    <w:rsid w:val="00C87BAA"/>
    <w:rsid w:val="00C92F47"/>
    <w:rsid w:val="00C95C74"/>
    <w:rsid w:val="00CA1E8A"/>
    <w:rsid w:val="00CA2FD7"/>
    <w:rsid w:val="00CA6B29"/>
    <w:rsid w:val="00CB26BA"/>
    <w:rsid w:val="00CB5A8C"/>
    <w:rsid w:val="00CB5C6E"/>
    <w:rsid w:val="00CC15E1"/>
    <w:rsid w:val="00CC6BC9"/>
    <w:rsid w:val="00CC7F6D"/>
    <w:rsid w:val="00CD19C4"/>
    <w:rsid w:val="00CD4328"/>
    <w:rsid w:val="00CD6DFD"/>
    <w:rsid w:val="00CE0C97"/>
    <w:rsid w:val="00CE1EE4"/>
    <w:rsid w:val="00CE49CC"/>
    <w:rsid w:val="00CF2553"/>
    <w:rsid w:val="00D0012C"/>
    <w:rsid w:val="00D07946"/>
    <w:rsid w:val="00D07C8A"/>
    <w:rsid w:val="00D10EB9"/>
    <w:rsid w:val="00D21487"/>
    <w:rsid w:val="00D21865"/>
    <w:rsid w:val="00D25105"/>
    <w:rsid w:val="00D26012"/>
    <w:rsid w:val="00D37776"/>
    <w:rsid w:val="00D421FF"/>
    <w:rsid w:val="00D440A4"/>
    <w:rsid w:val="00D44167"/>
    <w:rsid w:val="00D5502F"/>
    <w:rsid w:val="00D57FF2"/>
    <w:rsid w:val="00D601D4"/>
    <w:rsid w:val="00D7507A"/>
    <w:rsid w:val="00D81C09"/>
    <w:rsid w:val="00D82BCE"/>
    <w:rsid w:val="00D830ED"/>
    <w:rsid w:val="00D84923"/>
    <w:rsid w:val="00D86DED"/>
    <w:rsid w:val="00D86EAB"/>
    <w:rsid w:val="00D87E89"/>
    <w:rsid w:val="00D954B5"/>
    <w:rsid w:val="00D95D2D"/>
    <w:rsid w:val="00DB0AA9"/>
    <w:rsid w:val="00DB486A"/>
    <w:rsid w:val="00DB670E"/>
    <w:rsid w:val="00DC096C"/>
    <w:rsid w:val="00DC5DA8"/>
    <w:rsid w:val="00DC5DE1"/>
    <w:rsid w:val="00DC7049"/>
    <w:rsid w:val="00DD1FFF"/>
    <w:rsid w:val="00DD49E7"/>
    <w:rsid w:val="00DE5F89"/>
    <w:rsid w:val="00DE750A"/>
    <w:rsid w:val="00DF33F3"/>
    <w:rsid w:val="00DF3CE2"/>
    <w:rsid w:val="00DF501F"/>
    <w:rsid w:val="00DF68CD"/>
    <w:rsid w:val="00E0439B"/>
    <w:rsid w:val="00E04823"/>
    <w:rsid w:val="00E056C4"/>
    <w:rsid w:val="00E05B52"/>
    <w:rsid w:val="00E06072"/>
    <w:rsid w:val="00E061B2"/>
    <w:rsid w:val="00E07572"/>
    <w:rsid w:val="00E15FD6"/>
    <w:rsid w:val="00E17CEE"/>
    <w:rsid w:val="00E20398"/>
    <w:rsid w:val="00E2342F"/>
    <w:rsid w:val="00E2620C"/>
    <w:rsid w:val="00E26545"/>
    <w:rsid w:val="00E26F94"/>
    <w:rsid w:val="00E27B14"/>
    <w:rsid w:val="00E37B13"/>
    <w:rsid w:val="00E37D5A"/>
    <w:rsid w:val="00E37EC1"/>
    <w:rsid w:val="00E4127C"/>
    <w:rsid w:val="00E4163C"/>
    <w:rsid w:val="00E42719"/>
    <w:rsid w:val="00E44C21"/>
    <w:rsid w:val="00E45679"/>
    <w:rsid w:val="00E4648D"/>
    <w:rsid w:val="00E46FD5"/>
    <w:rsid w:val="00E51707"/>
    <w:rsid w:val="00E54437"/>
    <w:rsid w:val="00E5488B"/>
    <w:rsid w:val="00E5538E"/>
    <w:rsid w:val="00E5564F"/>
    <w:rsid w:val="00E57C64"/>
    <w:rsid w:val="00E6263C"/>
    <w:rsid w:val="00E63B48"/>
    <w:rsid w:val="00E64A9D"/>
    <w:rsid w:val="00E71F93"/>
    <w:rsid w:val="00E72359"/>
    <w:rsid w:val="00E723BF"/>
    <w:rsid w:val="00E728B5"/>
    <w:rsid w:val="00E86F53"/>
    <w:rsid w:val="00E951EC"/>
    <w:rsid w:val="00EA2E65"/>
    <w:rsid w:val="00EA30E4"/>
    <w:rsid w:val="00EA7BCE"/>
    <w:rsid w:val="00EB2C23"/>
    <w:rsid w:val="00EB59EA"/>
    <w:rsid w:val="00EB5AA8"/>
    <w:rsid w:val="00EB6794"/>
    <w:rsid w:val="00EC1149"/>
    <w:rsid w:val="00EC25F2"/>
    <w:rsid w:val="00EC3D7C"/>
    <w:rsid w:val="00ED2B85"/>
    <w:rsid w:val="00ED30B8"/>
    <w:rsid w:val="00ED53A2"/>
    <w:rsid w:val="00EE0A44"/>
    <w:rsid w:val="00EE3E58"/>
    <w:rsid w:val="00EE59BF"/>
    <w:rsid w:val="00EE79DB"/>
    <w:rsid w:val="00EF1524"/>
    <w:rsid w:val="00EF2FC0"/>
    <w:rsid w:val="00EF73D1"/>
    <w:rsid w:val="00F002C8"/>
    <w:rsid w:val="00F21255"/>
    <w:rsid w:val="00F3090E"/>
    <w:rsid w:val="00F31920"/>
    <w:rsid w:val="00F32365"/>
    <w:rsid w:val="00F36A5E"/>
    <w:rsid w:val="00F40CB2"/>
    <w:rsid w:val="00F41E6C"/>
    <w:rsid w:val="00F448A8"/>
    <w:rsid w:val="00F533C7"/>
    <w:rsid w:val="00F5342A"/>
    <w:rsid w:val="00F62436"/>
    <w:rsid w:val="00F64E36"/>
    <w:rsid w:val="00F676C4"/>
    <w:rsid w:val="00F70F92"/>
    <w:rsid w:val="00F72A5C"/>
    <w:rsid w:val="00F746E5"/>
    <w:rsid w:val="00F760B8"/>
    <w:rsid w:val="00F767C7"/>
    <w:rsid w:val="00F839D9"/>
    <w:rsid w:val="00F845C5"/>
    <w:rsid w:val="00F9237D"/>
    <w:rsid w:val="00F95873"/>
    <w:rsid w:val="00F96D74"/>
    <w:rsid w:val="00FA3377"/>
    <w:rsid w:val="00FA510F"/>
    <w:rsid w:val="00FB15A4"/>
    <w:rsid w:val="00FB2F6E"/>
    <w:rsid w:val="00FC2F09"/>
    <w:rsid w:val="00FC46BD"/>
    <w:rsid w:val="00FC5E53"/>
    <w:rsid w:val="00FD0C34"/>
    <w:rsid w:val="00FD1093"/>
    <w:rsid w:val="00FD1C08"/>
    <w:rsid w:val="00FD36B7"/>
    <w:rsid w:val="00FD47BB"/>
    <w:rsid w:val="00FF1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A5731B45-7E44-40EE-87C4-42620005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6F4"/>
    <w:rPr>
      <w:sz w:val="22"/>
      <w:lang w:eastAsia="en-US"/>
    </w:rPr>
  </w:style>
  <w:style w:type="paragraph" w:styleId="Heading1">
    <w:name w:val="heading 1"/>
    <w:basedOn w:val="Normal"/>
    <w:next w:val="Normal"/>
    <w:link w:val="Heading1Char"/>
    <w:qFormat/>
    <w:rsid w:val="008476F4"/>
    <w:pPr>
      <w:keepNext/>
      <w:keepLines/>
      <w:numPr>
        <w:numId w:val="1"/>
      </w:numPr>
      <w:spacing w:before="240" w:after="120"/>
      <w:outlineLvl w:val="0"/>
    </w:pPr>
    <w:rPr>
      <w:b/>
      <w:caps/>
    </w:rPr>
  </w:style>
  <w:style w:type="paragraph" w:styleId="Heading2">
    <w:name w:val="heading 2"/>
    <w:basedOn w:val="Normal"/>
    <w:next w:val="Normal"/>
    <w:link w:val="Heading2Char"/>
    <w:qFormat/>
    <w:rsid w:val="008476F4"/>
    <w:pPr>
      <w:keepNext/>
      <w:keepLines/>
      <w:numPr>
        <w:ilvl w:val="1"/>
        <w:numId w:val="1"/>
      </w:numPr>
      <w:spacing w:before="120" w:after="120"/>
      <w:outlineLvl w:val="1"/>
    </w:pPr>
    <w:rPr>
      <w:b/>
    </w:rPr>
  </w:style>
  <w:style w:type="paragraph" w:styleId="Heading3">
    <w:name w:val="heading 3"/>
    <w:basedOn w:val="Normal"/>
    <w:next w:val="Normal"/>
    <w:link w:val="Heading3Char"/>
    <w:qFormat/>
    <w:rsid w:val="008476F4"/>
    <w:pPr>
      <w:keepNext/>
      <w:numPr>
        <w:ilvl w:val="2"/>
        <w:numId w:val="1"/>
      </w:numPr>
      <w:spacing w:before="240" w:after="60"/>
      <w:outlineLvl w:val="2"/>
    </w:pPr>
    <w:rPr>
      <w:b/>
      <w:sz w:val="24"/>
    </w:rPr>
  </w:style>
  <w:style w:type="paragraph" w:styleId="Heading4">
    <w:name w:val="heading 4"/>
    <w:basedOn w:val="Normal"/>
    <w:next w:val="Normal"/>
    <w:link w:val="Heading4Char"/>
    <w:qFormat/>
    <w:rsid w:val="008476F4"/>
    <w:pPr>
      <w:keepNext/>
      <w:numPr>
        <w:ilvl w:val="3"/>
        <w:numId w:val="1"/>
      </w:numPr>
      <w:spacing w:before="240" w:after="60"/>
      <w:outlineLvl w:val="3"/>
    </w:pPr>
    <w:rPr>
      <w:b/>
      <w:i/>
      <w:sz w:val="24"/>
    </w:rPr>
  </w:style>
  <w:style w:type="paragraph" w:styleId="Heading5">
    <w:name w:val="heading 5"/>
    <w:basedOn w:val="Normal"/>
    <w:next w:val="Normal"/>
    <w:link w:val="Heading5Char"/>
    <w:qFormat/>
    <w:rsid w:val="008476F4"/>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8476F4"/>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8476F4"/>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476F4"/>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476F4"/>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b/>
      <w:caps/>
      <w:sz w:val="22"/>
      <w:lang w:eastAsia="en-US"/>
    </w:rPr>
  </w:style>
  <w:style w:type="character" w:customStyle="1" w:styleId="Heading2Char">
    <w:name w:val="Heading 2 Char"/>
    <w:link w:val="Heading2"/>
    <w:locked/>
    <w:rPr>
      <w:b/>
      <w:sz w:val="22"/>
      <w:lang w:eastAsia="en-US"/>
    </w:rPr>
  </w:style>
  <w:style w:type="character" w:customStyle="1" w:styleId="Heading3Char">
    <w:name w:val="Heading 3 Char"/>
    <w:link w:val="Heading3"/>
    <w:locked/>
    <w:rPr>
      <w:b/>
      <w:sz w:val="24"/>
      <w:lang w:eastAsia="en-US"/>
    </w:rPr>
  </w:style>
  <w:style w:type="character" w:customStyle="1" w:styleId="Heading4Char">
    <w:name w:val="Heading 4 Char"/>
    <w:link w:val="Heading4"/>
    <w:locked/>
    <w:rPr>
      <w:b/>
      <w:i/>
      <w:sz w:val="24"/>
      <w:lang w:eastAsia="en-US"/>
    </w:rPr>
  </w:style>
  <w:style w:type="character" w:customStyle="1" w:styleId="Heading5Char">
    <w:name w:val="Heading 5 Char"/>
    <w:link w:val="Heading5"/>
    <w:locked/>
    <w:rPr>
      <w:rFonts w:ascii="Arial" w:hAnsi="Arial"/>
      <w:sz w:val="22"/>
      <w:lang w:eastAsia="en-US"/>
    </w:rPr>
  </w:style>
  <w:style w:type="character" w:customStyle="1" w:styleId="Heading6Char">
    <w:name w:val="Heading 6 Char"/>
    <w:link w:val="Heading6"/>
    <w:locked/>
    <w:rPr>
      <w:rFonts w:ascii="Arial" w:hAnsi="Arial"/>
      <w:i/>
      <w:sz w:val="22"/>
      <w:lang w:eastAsia="en-US"/>
    </w:rPr>
  </w:style>
  <w:style w:type="character" w:customStyle="1" w:styleId="Heading7Char">
    <w:name w:val="Heading 7 Char"/>
    <w:link w:val="Heading7"/>
    <w:locked/>
    <w:rPr>
      <w:rFonts w:ascii="Arial" w:hAnsi="Arial"/>
      <w:sz w:val="22"/>
      <w:lang w:eastAsia="en-US"/>
    </w:rPr>
  </w:style>
  <w:style w:type="character" w:customStyle="1" w:styleId="Heading8Char">
    <w:name w:val="Heading 8 Char"/>
    <w:link w:val="Heading8"/>
    <w:locked/>
    <w:rPr>
      <w:rFonts w:ascii="Arial" w:hAnsi="Arial"/>
      <w:i/>
      <w:sz w:val="22"/>
      <w:lang w:eastAsia="en-US"/>
    </w:rPr>
  </w:style>
  <w:style w:type="character" w:customStyle="1" w:styleId="Heading9Char">
    <w:name w:val="Heading 9 Char"/>
    <w:link w:val="Heading9"/>
    <w:locked/>
    <w:rPr>
      <w:rFonts w:ascii="Arial" w:hAnsi="Arial"/>
      <w:i/>
      <w:sz w:val="18"/>
      <w:lang w:eastAsia="en-US"/>
    </w:rPr>
  </w:style>
  <w:style w:type="paragraph" w:customStyle="1" w:styleId="EMEATableCentered">
    <w:name w:val="EMEA Table Centered"/>
    <w:basedOn w:val="EMEABodyText"/>
    <w:next w:val="Normal"/>
    <w:rsid w:val="008476F4"/>
    <w:pPr>
      <w:keepNext/>
      <w:keepLines/>
      <w:jc w:val="center"/>
    </w:pPr>
  </w:style>
  <w:style w:type="paragraph" w:customStyle="1" w:styleId="EMEATableLeft">
    <w:name w:val="EMEA Table Left"/>
    <w:basedOn w:val="EMEABodyText"/>
    <w:rsid w:val="008476F4"/>
    <w:pPr>
      <w:keepNext/>
      <w:keepLines/>
    </w:pPr>
  </w:style>
  <w:style w:type="paragraph" w:customStyle="1" w:styleId="EMEABodyTextIndent">
    <w:name w:val="EMEA Body Text Indent"/>
    <w:basedOn w:val="EMEABodyText"/>
    <w:next w:val="EMEABodyText"/>
    <w:rsid w:val="0024596C"/>
    <w:pPr>
      <w:numPr>
        <w:numId w:val="2"/>
      </w:numPr>
    </w:pPr>
  </w:style>
  <w:style w:type="paragraph" w:customStyle="1" w:styleId="EMEABodyText">
    <w:name w:val="EMEA Body Text"/>
    <w:basedOn w:val="Normal"/>
    <w:link w:val="EMEABodyTextChar"/>
    <w:rsid w:val="008476F4"/>
  </w:style>
  <w:style w:type="paragraph" w:customStyle="1" w:styleId="EMEATitle">
    <w:name w:val="EMEA Title"/>
    <w:basedOn w:val="EMEABodyText"/>
    <w:next w:val="EMEABodyText"/>
    <w:rsid w:val="008476F4"/>
    <w:pPr>
      <w:keepNext/>
      <w:keepLines/>
      <w:jc w:val="center"/>
    </w:pPr>
    <w:rPr>
      <w:b/>
    </w:rPr>
  </w:style>
  <w:style w:type="paragraph" w:customStyle="1" w:styleId="EMEAHeading1NoIndent">
    <w:name w:val="EMEA Heading 1 No Indent"/>
    <w:basedOn w:val="EMEABodyText"/>
    <w:next w:val="EMEABodyText"/>
    <w:rsid w:val="008476F4"/>
    <w:pPr>
      <w:keepNext/>
      <w:keepLines/>
      <w:outlineLvl w:val="0"/>
    </w:pPr>
    <w:rPr>
      <w:b/>
      <w:caps/>
    </w:rPr>
  </w:style>
  <w:style w:type="paragraph" w:customStyle="1" w:styleId="EMEAHeading3">
    <w:name w:val="EMEA Heading 3"/>
    <w:basedOn w:val="EMEABodyText"/>
    <w:next w:val="EMEABodyText"/>
    <w:rsid w:val="008476F4"/>
    <w:pPr>
      <w:keepNext/>
      <w:keepLines/>
      <w:outlineLvl w:val="2"/>
    </w:pPr>
    <w:rPr>
      <w:b/>
    </w:rPr>
  </w:style>
  <w:style w:type="paragraph" w:customStyle="1" w:styleId="EMEAHeading1">
    <w:name w:val="EMEA Heading 1"/>
    <w:basedOn w:val="EMEABodyText"/>
    <w:next w:val="EMEABodyText"/>
    <w:rsid w:val="008476F4"/>
    <w:pPr>
      <w:keepNext/>
      <w:keepLines/>
      <w:ind w:left="567" w:hanging="567"/>
      <w:outlineLvl w:val="0"/>
    </w:pPr>
    <w:rPr>
      <w:b/>
      <w:caps/>
    </w:rPr>
  </w:style>
  <w:style w:type="paragraph" w:customStyle="1" w:styleId="EMEAHeading2">
    <w:name w:val="EMEA Heading 2"/>
    <w:basedOn w:val="EMEABodyText"/>
    <w:next w:val="EMEABodyText"/>
    <w:link w:val="EMEAHeading2Char"/>
    <w:rsid w:val="008476F4"/>
    <w:pPr>
      <w:keepNext/>
      <w:keepLines/>
      <w:ind w:left="567" w:hanging="567"/>
      <w:outlineLvl w:val="1"/>
    </w:pPr>
    <w:rPr>
      <w:b/>
    </w:rPr>
  </w:style>
  <w:style w:type="paragraph" w:customStyle="1" w:styleId="EMEAAddress">
    <w:name w:val="EMEA Address"/>
    <w:basedOn w:val="EMEABodyText"/>
    <w:next w:val="EMEABodyText"/>
    <w:rsid w:val="008476F4"/>
    <w:pPr>
      <w:keepLines/>
    </w:pPr>
  </w:style>
  <w:style w:type="paragraph" w:customStyle="1" w:styleId="EMEAComment">
    <w:name w:val="EMEA Comment"/>
    <w:basedOn w:val="EMEABodyText"/>
    <w:rsid w:val="008476F4"/>
    <w:pPr>
      <w:suppressLineNumbers/>
    </w:pPr>
    <w:rPr>
      <w:i/>
      <w:sz w:val="20"/>
    </w:rPr>
  </w:style>
  <w:style w:type="paragraph" w:styleId="DocumentMap">
    <w:name w:val="Document Map"/>
    <w:basedOn w:val="Normal"/>
    <w:link w:val="DocumentMapChar"/>
    <w:semiHidden/>
    <w:rsid w:val="008476F4"/>
    <w:pPr>
      <w:shd w:val="clear" w:color="auto" w:fill="000080"/>
    </w:pPr>
    <w:rPr>
      <w:rFonts w:ascii="Tahoma" w:hAnsi="Tahoma"/>
    </w:rPr>
  </w:style>
  <w:style w:type="character" w:customStyle="1" w:styleId="DocumentMapChar">
    <w:name w:val="Document Map Char"/>
    <w:link w:val="DocumentMap"/>
    <w:semiHidden/>
    <w:locked/>
    <w:rPr>
      <w:rFonts w:cs="Times New Roman"/>
      <w:sz w:val="2"/>
      <w:lang w:val="en-GB" w:eastAsia="en-US"/>
    </w:rPr>
  </w:style>
  <w:style w:type="paragraph" w:customStyle="1" w:styleId="EMEAHiddenTitlePIL">
    <w:name w:val="EMEA Hidden Title PIL"/>
    <w:basedOn w:val="EMEABodyText"/>
    <w:next w:val="EMEABodyText"/>
    <w:rsid w:val="008476F4"/>
    <w:pPr>
      <w:keepNext/>
      <w:keepLines/>
    </w:pPr>
    <w:rPr>
      <w:i/>
    </w:rPr>
  </w:style>
  <w:style w:type="paragraph" w:customStyle="1" w:styleId="EMEAHiddenTitlePAC">
    <w:name w:val="EMEA Hidden Title PAC"/>
    <w:basedOn w:val="EMEAHiddenTitlePIL"/>
    <w:next w:val="EMEABodyText"/>
    <w:rsid w:val="00E26F94"/>
    <w:pPr>
      <w:ind w:left="567" w:hanging="567"/>
    </w:pPr>
    <w:rPr>
      <w:b/>
      <w:i w:val="0"/>
      <w:caps/>
    </w:rPr>
  </w:style>
  <w:style w:type="character" w:customStyle="1" w:styleId="BMSInstructionText">
    <w:name w:val="BMS Instruction Text"/>
    <w:rsid w:val="008476F4"/>
    <w:rPr>
      <w:rFonts w:ascii="Times New Roman" w:hAnsi="Times New Roman" w:cs="Times New Roman"/>
      <w:i/>
      <w:vanish/>
      <w:color w:val="FF0000"/>
      <w:sz w:val="24"/>
      <w:u w:val="none"/>
      <w:vertAlign w:val="baseline"/>
    </w:rPr>
  </w:style>
  <w:style w:type="character" w:customStyle="1" w:styleId="EMEASubscript">
    <w:name w:val="EMEA Subscript"/>
    <w:rsid w:val="008476F4"/>
    <w:rPr>
      <w:sz w:val="22"/>
      <w:vertAlign w:val="subscript"/>
    </w:rPr>
  </w:style>
  <w:style w:type="character" w:customStyle="1" w:styleId="EMEASuperscript">
    <w:name w:val="EMEA Superscript"/>
    <w:rsid w:val="008476F4"/>
    <w:rPr>
      <w:sz w:val="22"/>
      <w:vertAlign w:val="superscript"/>
    </w:rPr>
  </w:style>
  <w:style w:type="paragraph" w:customStyle="1" w:styleId="EMEATableHeader">
    <w:name w:val="EMEA Table Header"/>
    <w:basedOn w:val="EMEATableCentered"/>
    <w:rsid w:val="008476F4"/>
    <w:rPr>
      <w:b/>
    </w:rPr>
  </w:style>
  <w:style w:type="paragraph" w:styleId="TOC1">
    <w:name w:val="toc 1"/>
    <w:basedOn w:val="Normal"/>
    <w:next w:val="Normal"/>
    <w:autoRedefine/>
    <w:semiHidden/>
    <w:rsid w:val="008476F4"/>
  </w:style>
  <w:style w:type="paragraph" w:styleId="TOC2">
    <w:name w:val="toc 2"/>
    <w:basedOn w:val="Normal"/>
    <w:next w:val="Normal"/>
    <w:autoRedefine/>
    <w:semiHidden/>
    <w:rsid w:val="008476F4"/>
    <w:pPr>
      <w:ind w:left="220"/>
    </w:pPr>
  </w:style>
  <w:style w:type="paragraph" w:styleId="TOC3">
    <w:name w:val="toc 3"/>
    <w:basedOn w:val="Normal"/>
    <w:next w:val="Normal"/>
    <w:autoRedefine/>
    <w:semiHidden/>
    <w:rsid w:val="008476F4"/>
    <w:pPr>
      <w:ind w:left="440"/>
    </w:pPr>
  </w:style>
  <w:style w:type="paragraph" w:styleId="TOC4">
    <w:name w:val="toc 4"/>
    <w:basedOn w:val="Normal"/>
    <w:next w:val="Normal"/>
    <w:autoRedefine/>
    <w:semiHidden/>
    <w:rsid w:val="008476F4"/>
    <w:pPr>
      <w:ind w:left="660"/>
    </w:pPr>
  </w:style>
  <w:style w:type="paragraph" w:styleId="TOC5">
    <w:name w:val="toc 5"/>
    <w:basedOn w:val="Normal"/>
    <w:next w:val="Normal"/>
    <w:autoRedefine/>
    <w:semiHidden/>
    <w:rsid w:val="008476F4"/>
    <w:pPr>
      <w:ind w:left="880"/>
    </w:pPr>
  </w:style>
  <w:style w:type="paragraph" w:styleId="TOC6">
    <w:name w:val="toc 6"/>
    <w:basedOn w:val="Normal"/>
    <w:next w:val="Normal"/>
    <w:autoRedefine/>
    <w:semiHidden/>
    <w:rsid w:val="008476F4"/>
    <w:pPr>
      <w:ind w:left="1100"/>
    </w:pPr>
  </w:style>
  <w:style w:type="paragraph" w:styleId="TOC7">
    <w:name w:val="toc 7"/>
    <w:basedOn w:val="Normal"/>
    <w:next w:val="Normal"/>
    <w:autoRedefine/>
    <w:semiHidden/>
    <w:rsid w:val="008476F4"/>
    <w:pPr>
      <w:ind w:left="1320"/>
    </w:pPr>
  </w:style>
  <w:style w:type="paragraph" w:styleId="TOC8">
    <w:name w:val="toc 8"/>
    <w:basedOn w:val="Normal"/>
    <w:next w:val="Normal"/>
    <w:autoRedefine/>
    <w:semiHidden/>
    <w:rsid w:val="008476F4"/>
    <w:pPr>
      <w:ind w:left="1540"/>
    </w:pPr>
  </w:style>
  <w:style w:type="paragraph" w:styleId="TOC9">
    <w:name w:val="toc 9"/>
    <w:basedOn w:val="Normal"/>
    <w:next w:val="Normal"/>
    <w:autoRedefine/>
    <w:semiHidden/>
    <w:rsid w:val="008476F4"/>
    <w:pPr>
      <w:ind w:left="1760"/>
    </w:pPr>
  </w:style>
  <w:style w:type="paragraph" w:styleId="Header">
    <w:name w:val="header"/>
    <w:basedOn w:val="Normal"/>
    <w:link w:val="HeaderChar"/>
    <w:rsid w:val="008476F4"/>
    <w:pPr>
      <w:tabs>
        <w:tab w:val="center" w:pos="4320"/>
        <w:tab w:val="right" w:pos="8640"/>
      </w:tabs>
    </w:pPr>
  </w:style>
  <w:style w:type="character" w:customStyle="1" w:styleId="HeaderChar">
    <w:name w:val="Header Char"/>
    <w:link w:val="Header"/>
    <w:semiHidden/>
    <w:locked/>
    <w:rPr>
      <w:rFonts w:cs="Times New Roman"/>
      <w:sz w:val="20"/>
      <w:szCs w:val="20"/>
      <w:lang w:val="en-GB" w:eastAsia="en-US"/>
    </w:rPr>
  </w:style>
  <w:style w:type="paragraph" w:styleId="Footer">
    <w:name w:val="footer"/>
    <w:basedOn w:val="Normal"/>
    <w:link w:val="FooterChar"/>
    <w:rsid w:val="008476F4"/>
    <w:pPr>
      <w:tabs>
        <w:tab w:val="center" w:pos="4320"/>
        <w:tab w:val="right" w:pos="8640"/>
      </w:tabs>
    </w:pPr>
  </w:style>
  <w:style w:type="character" w:customStyle="1" w:styleId="FooterChar">
    <w:name w:val="Footer Char"/>
    <w:link w:val="Footer"/>
    <w:semiHidden/>
    <w:locked/>
    <w:rPr>
      <w:rFonts w:cs="Times New Roman"/>
      <w:sz w:val="20"/>
      <w:szCs w:val="20"/>
      <w:lang w:val="en-GB" w:eastAsia="en-US"/>
    </w:rPr>
  </w:style>
  <w:style w:type="character" w:styleId="PageNumber">
    <w:name w:val="page number"/>
    <w:rsid w:val="008476F4"/>
    <w:rPr>
      <w:rFonts w:cs="Times New Roman"/>
    </w:rPr>
  </w:style>
  <w:style w:type="paragraph" w:styleId="EndnoteText">
    <w:name w:val="endnote text"/>
    <w:basedOn w:val="Normal"/>
    <w:link w:val="EndnoteTextChar"/>
    <w:semiHidden/>
    <w:rsid w:val="00E26F94"/>
    <w:pPr>
      <w:tabs>
        <w:tab w:val="left" w:pos="567"/>
      </w:tabs>
    </w:pPr>
  </w:style>
  <w:style w:type="character" w:customStyle="1" w:styleId="EndnoteTextChar">
    <w:name w:val="Endnote Text Char"/>
    <w:link w:val="EndnoteText"/>
    <w:semiHidden/>
    <w:locked/>
    <w:rPr>
      <w:rFonts w:cs="Times New Roman"/>
      <w:sz w:val="20"/>
      <w:szCs w:val="20"/>
      <w:lang w:val="en-GB" w:eastAsia="en-US"/>
    </w:rPr>
  </w:style>
  <w:style w:type="paragraph" w:customStyle="1" w:styleId="EMEATitlePAC">
    <w:name w:val="EMEA Title PAC"/>
    <w:basedOn w:val="EMEAHiddenTitlePIL"/>
    <w:next w:val="EMEABodyText"/>
    <w:rsid w:val="008476F4"/>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5B4695"/>
    <w:rPr>
      <w:rFonts w:cs="Times New Roman"/>
      <w:sz w:val="22"/>
      <w:lang w:val="en-GB" w:eastAsia="en-US"/>
    </w:rPr>
  </w:style>
  <w:style w:type="character" w:customStyle="1" w:styleId="EMEAHeading2Char">
    <w:name w:val="EMEA Heading 2 Char"/>
    <w:link w:val="EMEAHeading2"/>
    <w:locked/>
    <w:rsid w:val="005B4695"/>
    <w:rPr>
      <w:rFonts w:cs="Times New Roman"/>
      <w:b/>
      <w:sz w:val="22"/>
      <w:lang w:val="en-GB" w:eastAsia="en-US"/>
    </w:rPr>
  </w:style>
  <w:style w:type="paragraph" w:styleId="ListBullet2">
    <w:name w:val="List Bullet 2"/>
    <w:basedOn w:val="Normal"/>
    <w:autoRedefine/>
    <w:rsid w:val="005B4695"/>
    <w:pPr>
      <w:numPr>
        <w:numId w:val="4"/>
      </w:numPr>
      <w:tabs>
        <w:tab w:val="clear" w:pos="360"/>
        <w:tab w:val="num" w:pos="720"/>
      </w:tabs>
      <w:ind w:left="720"/>
    </w:pPr>
  </w:style>
  <w:style w:type="paragraph" w:styleId="Revision">
    <w:name w:val="Revision"/>
    <w:hidden/>
    <w:semiHidden/>
    <w:rsid w:val="00A157B4"/>
    <w:rPr>
      <w:sz w:val="22"/>
      <w:lang w:eastAsia="en-US"/>
    </w:rPr>
  </w:style>
  <w:style w:type="paragraph" w:styleId="BalloonText">
    <w:name w:val="Balloon Text"/>
    <w:basedOn w:val="Normal"/>
    <w:link w:val="BalloonTextChar"/>
    <w:rsid w:val="00A157B4"/>
    <w:rPr>
      <w:rFonts w:ascii="Tahoma" w:hAnsi="Tahoma" w:cs="Tahoma"/>
      <w:sz w:val="16"/>
      <w:szCs w:val="16"/>
    </w:rPr>
  </w:style>
  <w:style w:type="character" w:customStyle="1" w:styleId="BalloonTextChar">
    <w:name w:val="Balloon Text Char"/>
    <w:link w:val="BalloonText"/>
    <w:locked/>
    <w:rsid w:val="00A157B4"/>
    <w:rPr>
      <w:rFonts w:ascii="Tahoma" w:hAnsi="Tahoma" w:cs="Tahoma"/>
      <w:sz w:val="16"/>
      <w:szCs w:val="16"/>
      <w:lang w:val="en-GB" w:eastAsia="en-US"/>
    </w:rPr>
  </w:style>
  <w:style w:type="character" w:styleId="Hyperlink">
    <w:name w:val="Hyperlink"/>
    <w:uiPriority w:val="99"/>
    <w:rsid w:val="00341077"/>
    <w:rPr>
      <w:color w:val="0000FF"/>
      <w:u w:val="single"/>
    </w:rPr>
  </w:style>
  <w:style w:type="paragraph" w:customStyle="1" w:styleId="Default">
    <w:name w:val="Default"/>
    <w:rsid w:val="00AB5923"/>
    <w:pPr>
      <w:autoSpaceDE w:val="0"/>
      <w:autoSpaceDN w:val="0"/>
      <w:adjustRightInd w:val="0"/>
    </w:pPr>
    <w:rPr>
      <w:rFonts w:eastAsia="MS Mincho"/>
      <w:color w:val="000000"/>
      <w:sz w:val="24"/>
      <w:szCs w:val="24"/>
      <w:lang w:val="fr-FR" w:eastAsia="ja-JP"/>
    </w:rPr>
  </w:style>
  <w:style w:type="paragraph" w:styleId="ListParagraph">
    <w:name w:val="List Paragraph"/>
    <w:basedOn w:val="Normal"/>
    <w:uiPriority w:val="34"/>
    <w:qFormat/>
    <w:rsid w:val="00BC1B76"/>
    <w:pPr>
      <w:ind w:left="720"/>
    </w:pPr>
    <w:rPr>
      <w:rFonts w:eastAsia="Calibri"/>
      <w:sz w:val="24"/>
      <w:szCs w:val="24"/>
      <w:lang w:eastAsia="en-GB"/>
    </w:rPr>
  </w:style>
  <w:style w:type="character" w:styleId="CommentReference">
    <w:name w:val="annotation reference"/>
    <w:uiPriority w:val="99"/>
    <w:rsid w:val="00E86F53"/>
    <w:rPr>
      <w:sz w:val="16"/>
      <w:szCs w:val="16"/>
    </w:rPr>
  </w:style>
  <w:style w:type="paragraph" w:styleId="CommentText">
    <w:name w:val="annotation text"/>
    <w:basedOn w:val="Normal"/>
    <w:link w:val="CommentTextChar"/>
    <w:rsid w:val="00E86F53"/>
    <w:rPr>
      <w:sz w:val="20"/>
    </w:rPr>
  </w:style>
  <w:style w:type="character" w:customStyle="1" w:styleId="CommentTextChar">
    <w:name w:val="Comment Text Char"/>
    <w:link w:val="CommentText"/>
    <w:rsid w:val="00E86F53"/>
    <w:rPr>
      <w:lang w:val="en-GB" w:eastAsia="en-US"/>
    </w:rPr>
  </w:style>
  <w:style w:type="paragraph" w:styleId="CommentSubject">
    <w:name w:val="annotation subject"/>
    <w:basedOn w:val="CommentText"/>
    <w:next w:val="CommentText"/>
    <w:link w:val="CommentSubjectChar"/>
    <w:semiHidden/>
    <w:unhideWhenUsed/>
    <w:rsid w:val="00E86F53"/>
    <w:rPr>
      <w:b/>
      <w:bCs/>
    </w:rPr>
  </w:style>
  <w:style w:type="character" w:customStyle="1" w:styleId="CommentSubjectChar">
    <w:name w:val="Comment Subject Char"/>
    <w:link w:val="CommentSubject"/>
    <w:semiHidden/>
    <w:rsid w:val="00E86F53"/>
    <w:rPr>
      <w:b/>
      <w:bCs/>
      <w:lang w:val="en-GB" w:eastAsia="en-US"/>
    </w:rPr>
  </w:style>
  <w:style w:type="paragraph" w:customStyle="1" w:styleId="bodytextagency">
    <w:name w:val="bodytextagency"/>
    <w:basedOn w:val="Normal"/>
    <w:uiPriority w:val="99"/>
    <w:rsid w:val="00667CD0"/>
    <w:pPr>
      <w:spacing w:after="140" w:line="280" w:lineRule="atLeast"/>
    </w:pPr>
    <w:rPr>
      <w:rFonts w:ascii="Verdana" w:eastAsia="Calibri" w:hAnsi="Verdana"/>
      <w:sz w:val="18"/>
      <w:szCs w:val="18"/>
      <w:lang w:eastAsia="en-GB"/>
    </w:rPr>
  </w:style>
  <w:style w:type="paragraph" w:customStyle="1" w:styleId="BodytextAgency0">
    <w:name w:val="Body text (Agency)"/>
    <w:basedOn w:val="Normal"/>
    <w:link w:val="BodytextAgencyChar"/>
    <w:uiPriority w:val="99"/>
    <w:qFormat/>
    <w:rsid w:val="00CB26BA"/>
    <w:pPr>
      <w:spacing w:after="140" w:line="280" w:lineRule="atLeast"/>
    </w:pPr>
    <w:rPr>
      <w:rFonts w:ascii="Verdana" w:eastAsia="Verdana" w:hAnsi="Verdana" w:cs="Verdana"/>
      <w:sz w:val="18"/>
      <w:szCs w:val="18"/>
      <w:lang w:eastAsia="en-GB"/>
    </w:rPr>
  </w:style>
  <w:style w:type="paragraph" w:customStyle="1" w:styleId="DraftingNotesAgency">
    <w:name w:val="Drafting Notes (Agency)"/>
    <w:basedOn w:val="Normal"/>
    <w:next w:val="BodytextAgency0"/>
    <w:link w:val="DraftingNotesAgencyChar"/>
    <w:qFormat/>
    <w:rsid w:val="00CB26BA"/>
    <w:pPr>
      <w:spacing w:after="140" w:line="280" w:lineRule="atLeast"/>
    </w:pPr>
    <w:rPr>
      <w:rFonts w:ascii="Courier New" w:eastAsia="Verdana" w:hAnsi="Courier New"/>
      <w:i/>
      <w:color w:val="339966"/>
      <w:szCs w:val="18"/>
      <w:lang w:eastAsia="en-GB"/>
    </w:rPr>
  </w:style>
  <w:style w:type="paragraph" w:customStyle="1" w:styleId="No-numheading1Agency">
    <w:name w:val="No-num heading 1 (Agency)"/>
    <w:basedOn w:val="Normal"/>
    <w:next w:val="BodytextAgency0"/>
    <w:rsid w:val="00CB26BA"/>
    <w:pPr>
      <w:keepNext/>
      <w:spacing w:before="280" w:after="220"/>
      <w:outlineLvl w:val="0"/>
    </w:pPr>
    <w:rPr>
      <w:rFonts w:ascii="Verdana" w:eastAsia="Verdana" w:hAnsi="Verdana" w:cs="Arial"/>
      <w:b/>
      <w:bCs/>
      <w:kern w:val="32"/>
      <w:sz w:val="27"/>
      <w:szCs w:val="27"/>
      <w:lang w:eastAsia="en-GB"/>
    </w:rPr>
  </w:style>
  <w:style w:type="paragraph" w:customStyle="1" w:styleId="No-numheading2Agency">
    <w:name w:val="No-num heading 2 (Agency)"/>
    <w:basedOn w:val="Normal"/>
    <w:next w:val="BodytextAgency0"/>
    <w:rsid w:val="00CB26BA"/>
    <w:pPr>
      <w:keepNext/>
      <w:spacing w:before="280" w:after="220"/>
      <w:outlineLvl w:val="1"/>
    </w:pPr>
    <w:rPr>
      <w:rFonts w:ascii="Verdana" w:eastAsia="Verdana" w:hAnsi="Verdana" w:cs="Arial"/>
      <w:b/>
      <w:bCs/>
      <w:i/>
      <w:kern w:val="32"/>
      <w:szCs w:val="22"/>
      <w:lang w:eastAsia="en-GB"/>
    </w:rPr>
  </w:style>
  <w:style w:type="character" w:customStyle="1" w:styleId="DraftingNotesAgencyChar">
    <w:name w:val="Drafting Notes (Agency) Char"/>
    <w:link w:val="DraftingNotesAgency"/>
    <w:rsid w:val="00CB26BA"/>
    <w:rPr>
      <w:rFonts w:ascii="Courier New" w:eastAsia="Verdana" w:hAnsi="Courier New"/>
      <w:i/>
      <w:color w:val="339966"/>
      <w:sz w:val="22"/>
      <w:szCs w:val="18"/>
    </w:rPr>
  </w:style>
  <w:style w:type="character" w:customStyle="1" w:styleId="BodytextAgencyChar">
    <w:name w:val="Body text (Agency) Char"/>
    <w:link w:val="BodytextAgency0"/>
    <w:uiPriority w:val="99"/>
    <w:rsid w:val="00CB26BA"/>
    <w:rPr>
      <w:rFonts w:ascii="Verdana" w:eastAsia="Verdana" w:hAnsi="Verdana" w:cs="Verdana"/>
      <w:sz w:val="18"/>
      <w:szCs w:val="18"/>
    </w:rPr>
  </w:style>
  <w:style w:type="paragraph" w:customStyle="1" w:styleId="BodytextAgencyCarattere">
    <w:name w:val="Body text (Agency) Carattere"/>
    <w:basedOn w:val="Normal"/>
    <w:link w:val="BodytextAgencyCarattereCarattere"/>
    <w:uiPriority w:val="99"/>
    <w:qFormat/>
    <w:rsid w:val="00CB26BA"/>
    <w:pPr>
      <w:spacing w:after="140" w:line="280" w:lineRule="atLeast"/>
    </w:pPr>
    <w:rPr>
      <w:rFonts w:ascii="Verdana" w:eastAsia="Verdana" w:hAnsi="Verdana" w:cs="Verdana"/>
      <w:sz w:val="18"/>
      <w:szCs w:val="18"/>
      <w:lang w:eastAsia="en-GB"/>
    </w:rPr>
  </w:style>
  <w:style w:type="character" w:customStyle="1" w:styleId="BodytextAgencyCarattereCarattere">
    <w:name w:val="Body text (Agency) Carattere Carattere"/>
    <w:link w:val="BodytextAgencyCarattere"/>
    <w:uiPriority w:val="99"/>
    <w:locked/>
    <w:rsid w:val="00CB26BA"/>
    <w:rPr>
      <w:rFonts w:ascii="Verdana" w:eastAsia="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345092">
      <w:bodyDiv w:val="1"/>
      <w:marLeft w:val="0"/>
      <w:marRight w:val="0"/>
      <w:marTop w:val="0"/>
      <w:marBottom w:val="0"/>
      <w:divBdr>
        <w:top w:val="none" w:sz="0" w:space="0" w:color="auto"/>
        <w:left w:val="none" w:sz="0" w:space="0" w:color="auto"/>
        <w:bottom w:val="none" w:sz="0" w:space="0" w:color="auto"/>
        <w:right w:val="none" w:sz="0" w:space="0" w:color="auto"/>
      </w:divBdr>
    </w:div>
    <w:div w:id="524439040">
      <w:bodyDiv w:val="1"/>
      <w:marLeft w:val="0"/>
      <w:marRight w:val="0"/>
      <w:marTop w:val="0"/>
      <w:marBottom w:val="0"/>
      <w:divBdr>
        <w:top w:val="none" w:sz="0" w:space="0" w:color="auto"/>
        <w:left w:val="none" w:sz="0" w:space="0" w:color="auto"/>
        <w:bottom w:val="none" w:sz="0" w:space="0" w:color="auto"/>
        <w:right w:val="none" w:sz="0" w:space="0" w:color="auto"/>
      </w:divBdr>
    </w:div>
    <w:div w:id="590236091">
      <w:bodyDiv w:val="1"/>
      <w:marLeft w:val="0"/>
      <w:marRight w:val="0"/>
      <w:marTop w:val="0"/>
      <w:marBottom w:val="0"/>
      <w:divBdr>
        <w:top w:val="none" w:sz="0" w:space="0" w:color="auto"/>
        <w:left w:val="none" w:sz="0" w:space="0" w:color="auto"/>
        <w:bottom w:val="none" w:sz="0" w:space="0" w:color="auto"/>
        <w:right w:val="none" w:sz="0" w:space="0" w:color="auto"/>
      </w:divBdr>
    </w:div>
    <w:div w:id="845368843">
      <w:bodyDiv w:val="1"/>
      <w:marLeft w:val="0"/>
      <w:marRight w:val="0"/>
      <w:marTop w:val="0"/>
      <w:marBottom w:val="0"/>
      <w:divBdr>
        <w:top w:val="none" w:sz="0" w:space="0" w:color="auto"/>
        <w:left w:val="none" w:sz="0" w:space="0" w:color="auto"/>
        <w:bottom w:val="none" w:sz="0" w:space="0" w:color="auto"/>
        <w:right w:val="none" w:sz="0" w:space="0" w:color="auto"/>
      </w:divBdr>
    </w:div>
    <w:div w:id="949895124">
      <w:bodyDiv w:val="1"/>
      <w:marLeft w:val="0"/>
      <w:marRight w:val="0"/>
      <w:marTop w:val="0"/>
      <w:marBottom w:val="0"/>
      <w:divBdr>
        <w:top w:val="none" w:sz="0" w:space="0" w:color="auto"/>
        <w:left w:val="none" w:sz="0" w:space="0" w:color="auto"/>
        <w:bottom w:val="none" w:sz="0" w:space="0" w:color="auto"/>
        <w:right w:val="none" w:sz="0" w:space="0" w:color="auto"/>
      </w:divBdr>
    </w:div>
    <w:div w:id="1222446790">
      <w:bodyDiv w:val="1"/>
      <w:marLeft w:val="0"/>
      <w:marRight w:val="0"/>
      <w:marTop w:val="0"/>
      <w:marBottom w:val="0"/>
      <w:divBdr>
        <w:top w:val="none" w:sz="0" w:space="0" w:color="auto"/>
        <w:left w:val="none" w:sz="0" w:space="0" w:color="auto"/>
        <w:bottom w:val="none" w:sz="0" w:space="0" w:color="auto"/>
        <w:right w:val="none" w:sz="0" w:space="0" w:color="auto"/>
      </w:divBdr>
    </w:div>
    <w:div w:id="192344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CEE12-3B05-4D8D-A7D3-808289967CB6}">
  <ds:schemaRefs>
    <ds:schemaRef ds:uri="http://schemas.microsoft.com/sharepoint/v3/contenttype/forms"/>
  </ds:schemaRefs>
</ds:datastoreItem>
</file>

<file path=customXml/itemProps2.xml><?xml version="1.0" encoding="utf-8"?>
<ds:datastoreItem xmlns:ds="http://schemas.openxmlformats.org/officeDocument/2006/customXml" ds:itemID="{03DF7E9D-6087-45AC-A851-F7AE7832E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52C128-C131-43F6-9B4E-17E9A589F3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9410B7-114F-49BE-900A-76978351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EMEALabelingCoreTemplate.dot</Template>
  <TotalTime>0</TotalTime>
  <Pages>3</Pages>
  <Words>48718</Words>
  <Characters>277698</Characters>
  <Application>Microsoft Office Word</Application>
  <DocSecurity>0</DocSecurity>
  <Lines>2314</Lines>
  <Paragraphs>651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Aprovel, INN - irbesartan</vt:lpstr>
      <vt:lpstr>Aprovel-H-141-IA-143-PI-en-clean compared with 910_Aprovel_En_int_m+</vt:lpstr>
      <vt:lpstr>Aprovel-H-141-IA-143-PI-en-clean compared with 910_Aprovel_En_int_m+</vt:lpstr>
    </vt:vector>
  </TitlesOfParts>
  <Company>sanofi-aventis</Company>
  <LinksUpToDate>false</LinksUpToDate>
  <CharactersWithSpaces>325765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Aprovel, INN - irbesartan</dc:title>
  <dc:subject>CHMP</dc:subject>
  <dc:creator>EPAR</dc:creator>
  <cp:keywords>Aprovel, INN - irbesartan</cp:keywords>
  <dc:description>vendredi, 4 janv 2013 11:26:25</dc:description>
  <cp:lastModifiedBy>Voutsas Achilleas</cp:lastModifiedBy>
  <cp:revision>2</cp:revision>
  <cp:lastPrinted>2019-09-03T08:21:00Z</cp:lastPrinted>
  <dcterms:created xsi:type="dcterms:W3CDTF">2021-06-03T23:44:00Z</dcterms:created>
  <dcterms:modified xsi:type="dcterms:W3CDTF">2021-06-03T23:44:00Z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vt:lpwstr>
  </property>
  <property fmtid="{D5CDD505-2E9C-101B-9397-08002B2CF9AE}" pid="3" name="STRENGTH">
    <vt:lpwstr>    </vt:lpwstr>
  </property>
  <property fmtid="{D5CDD505-2E9C-101B-9397-08002B2CF9AE}" pid="4" name="PACKSIZE">
    <vt:lpwstr>    </vt:lpwstr>
  </property>
  <property fmtid="{D5CDD505-2E9C-101B-9397-08002B2CF9AE}" pid="5" name="TAG">
    <vt:lpwstr>    </vt:lpwstr>
  </property>
  <property fmtid="{D5CDD505-2E9C-101B-9397-08002B2CF9AE}" pid="6" name="TAG1">
    <vt:lpwstr>    </vt:lpwstr>
  </property>
  <property fmtid="{D5CDD505-2E9C-101B-9397-08002B2CF9AE}" pid="7" name="TAG2">
    <vt:lpwstr>    </vt:lpwstr>
  </property>
  <property fmtid="{D5CDD505-2E9C-101B-9397-08002B2CF9AE}" pid="8" name="TAG3">
    <vt:lpwstr>    </vt:lpwstr>
  </property>
  <property fmtid="{D5CDD505-2E9C-101B-9397-08002B2CF9AE}" pid="9" name="ACTIVEINGR">
    <vt:lpwstr>    </vt:lpwstr>
  </property>
  <property fmtid="{D5CDD505-2E9C-101B-9397-08002B2CF9AE}" pid="10" name="ENUMBER1">
    <vt:lpwstr>    </vt:lpwstr>
  </property>
  <property fmtid="{D5CDD505-2E9C-101B-9397-08002B2CF9AE}" pid="11" name="ENUMBER2">
    <vt:lpwstr>    </vt:lpwstr>
  </property>
  <property fmtid="{D5CDD505-2E9C-101B-9397-08002B2CF9AE}" pid="12" name="ENUMBER3">
    <vt:lpwstr>    </vt:lpwstr>
  </property>
  <property fmtid="{D5CDD505-2E9C-101B-9397-08002B2CF9AE}" pid="13" name="MISCSTR1">
    <vt:lpwstr>    </vt:lpwstr>
  </property>
  <property fmtid="{D5CDD505-2E9C-101B-9397-08002B2CF9AE}" pid="14" name="MISCSTR2">
    <vt:lpwstr>    </vt:lpwstr>
  </property>
  <property fmtid="{D5CDD505-2E9C-101B-9397-08002B2CF9AE}" pid="15" name="MISCSTR3">
    <vt:lpwstr>    </vt:lpwstr>
  </property>
  <property fmtid="{D5CDD505-2E9C-101B-9397-08002B2CF9AE}" pid="16" name="PACKQTY1">
    <vt:lpwstr>    </vt:lpwstr>
  </property>
  <property fmtid="{D5CDD505-2E9C-101B-9397-08002B2CF9AE}" pid="17" name="PACKQTY2">
    <vt:lpwstr>    </vt:lpwstr>
  </property>
  <property fmtid="{D5CDD505-2E9C-101B-9397-08002B2CF9AE}" pid="18" name="PACKQTY3">
    <vt:lpwstr>    </vt:lpwstr>
  </property>
  <property fmtid="{D5CDD505-2E9C-101B-9397-08002B2CF9AE}" pid="19" name="ENGRAVED">
    <vt:lpwstr>    </vt:lpwstr>
  </property>
  <property fmtid="{D5CDD505-2E9C-101B-9397-08002B2CF9AE}" pid="20" name="ENGRAVED1">
    <vt:lpwstr>    </vt:lpwstr>
  </property>
  <property fmtid="{D5CDD505-2E9C-101B-9397-08002B2CF9AE}" pid="21" name="ENGRAVED2">
    <vt:lpwstr>    </vt:lpwstr>
  </property>
  <property fmtid="{D5CDD505-2E9C-101B-9397-08002B2CF9AE}" pid="22" name="ENGRAVED3">
    <vt:lpwstr>    </vt:lpwstr>
  </property>
  <property fmtid="{D5CDD505-2E9C-101B-9397-08002B2CF9AE}" pid="23" name="MAHNAME">
    <vt:lpwstr>    </vt:lpwstr>
  </property>
  <property fmtid="{D5CDD505-2E9C-101B-9397-08002B2CF9AE}" pid="24" name="MAHADDRESS1">
    <vt:lpwstr>    </vt:lpwstr>
  </property>
  <property fmtid="{D5CDD505-2E9C-101B-9397-08002B2CF9AE}" pid="25" name="MAHADDRESS2">
    <vt:lpwstr>    </vt:lpwstr>
  </property>
  <property fmtid="{D5CDD505-2E9C-101B-9397-08002B2CF9AE}" pid="26" name="LISTOFREPS">
    <vt:lpwstr>    </vt:lpwstr>
  </property>
  <property fmtid="{D5CDD505-2E9C-101B-9397-08002B2CF9AE}" pid="27" name="TRADENAMEH">
    <vt:lpwstr>    </vt:lpwstr>
  </property>
  <property fmtid="{D5CDD505-2E9C-101B-9397-08002B2CF9AE}" pid="28" name="TRADENAMEINITIAL">
    <vt:lpwstr>    </vt:lpwstr>
  </property>
  <property fmtid="{D5CDD505-2E9C-101B-9397-08002B2CF9AE}" pid="29" name="MANUFNAME">
    <vt:lpwstr>    </vt:lpwstr>
  </property>
  <property fmtid="{D5CDD505-2E9C-101B-9397-08002B2CF9AE}" pid="30" name="MANUFADDRESS1">
    <vt:lpwstr>    </vt:lpwstr>
  </property>
  <property fmtid="{D5CDD505-2E9C-101B-9397-08002B2CF9AE}" pid="31" name="MANUFADDRESS2">
    <vt:lpwstr>    </vt:lpwstr>
  </property>
  <property fmtid="{D5CDD505-2E9C-101B-9397-08002B2CF9AE}" pid="32" name="SCORING">
    <vt:lpwstr>    </vt:lpwstr>
  </property>
  <property fmtid="{D5CDD505-2E9C-101B-9397-08002B2CF9AE}" pid="33" name="SCORING1">
    <vt:lpwstr>    </vt:lpwstr>
  </property>
  <property fmtid="{D5CDD505-2E9C-101B-9397-08002B2CF9AE}" pid="34" name="SCORING2">
    <vt:lpwstr>    </vt:lpwstr>
  </property>
  <property fmtid="{D5CDD505-2E9C-101B-9397-08002B2CF9AE}" pid="35" name="SCORING3">
    <vt:lpwstr>    </vt:lpwstr>
  </property>
  <property fmtid="{D5CDD505-2E9C-101B-9397-08002B2CF9AE}" pid="36" name="CAPSULEDESC1">
    <vt:lpwstr>    </vt:lpwstr>
  </property>
  <property fmtid="{D5CDD505-2E9C-101B-9397-08002B2CF9AE}" pid="37" name="CAPSULEDESC2">
    <vt:lpwstr>    </vt:lpwstr>
  </property>
  <property fmtid="{D5CDD505-2E9C-101B-9397-08002B2CF9AE}" pid="38" name="CAPSULEDESC3">
    <vt:lpwstr>    </vt:lpwstr>
  </property>
  <property fmtid="{D5CDD505-2E9C-101B-9397-08002B2CF9AE}" pid="39" name="COLOUR1">
    <vt:lpwstr>    </vt:lpwstr>
  </property>
  <property fmtid="{D5CDD505-2E9C-101B-9397-08002B2CF9AE}" pid="40" name="COLOUR2">
    <vt:lpwstr>    </vt:lpwstr>
  </property>
  <property fmtid="{D5CDD505-2E9C-101B-9397-08002B2CF9AE}" pid="41" name="COLOUR3">
    <vt:lpwstr>    </vt:lpwstr>
  </property>
  <property fmtid="{D5CDD505-2E9C-101B-9397-08002B2CF9AE}" pid="42" name="EXCIPIENT1">
    <vt:lpwstr>    </vt:lpwstr>
  </property>
  <property fmtid="{D5CDD505-2E9C-101B-9397-08002B2CF9AE}" pid="43" name="EXCIPIENT2">
    <vt:lpwstr>    </vt:lpwstr>
  </property>
  <property fmtid="{D5CDD505-2E9C-101B-9397-08002B2CF9AE}" pid="44" name="EXCIPIENT3">
    <vt:lpwstr>    </vt:lpwstr>
  </property>
  <property fmtid="{D5CDD505-2E9C-101B-9397-08002B2CF9AE}" pid="45" name="INKCOLOUR1">
    <vt:lpwstr>    </vt:lpwstr>
  </property>
  <property fmtid="{D5CDD505-2E9C-101B-9397-08002B2CF9AE}" pid="46" name="INKCOLOUR2">
    <vt:lpwstr>    </vt:lpwstr>
  </property>
  <property fmtid="{D5CDD505-2E9C-101B-9397-08002B2CF9AE}" pid="47" name="INKCOLOUR3">
    <vt:lpwstr>    </vt:lpwstr>
  </property>
  <property fmtid="{D5CDD505-2E9C-101B-9397-08002B2CF9AE}" pid="48" name="COLOURANT1">
    <vt:lpwstr>    </vt:lpwstr>
  </property>
  <property fmtid="{D5CDD505-2E9C-101B-9397-08002B2CF9AE}" pid="49" name="COLOURANT2">
    <vt:lpwstr>    </vt:lpwstr>
  </property>
  <property fmtid="{D5CDD505-2E9C-101B-9397-08002B2CF9AE}" pid="50" name="COLOURANT3">
    <vt:lpwstr>    </vt:lpwstr>
  </property>
  <property fmtid="{D5CDD505-2E9C-101B-9397-08002B2CF9AE}" pid="51" name="MISCLANGSTR1">
    <vt:lpwstr>    </vt:lpwstr>
  </property>
  <property fmtid="{D5CDD505-2E9C-101B-9397-08002B2CF9AE}" pid="52" name="MISCLANGSTR2">
    <vt:lpwstr>    </vt:lpwstr>
  </property>
  <property fmtid="{D5CDD505-2E9C-101B-9397-08002B2CF9AE}" pid="53" name="MISCLANGSTR3">
    <vt:lpwstr>    </vt:lpwstr>
  </property>
  <property fmtid="{D5CDD505-2E9C-101B-9397-08002B2CF9AE}" pid="54" name="SHAPE">
    <vt:lpwstr>    </vt:lpwstr>
  </property>
  <property fmtid="{D5CDD505-2E9C-101B-9397-08002B2CF9AE}" pid="55" name="SHAPE1">
    <vt:lpwstr>    </vt:lpwstr>
  </property>
  <property fmtid="{D5CDD505-2E9C-101B-9397-08002B2CF9AE}" pid="56" name="SHAPE2">
    <vt:lpwstr>    </vt:lpwstr>
  </property>
  <property fmtid="{D5CDD505-2E9C-101B-9397-08002B2CF9AE}" pid="57" name="SHAPE3">
    <vt:lpwstr>    </vt:lpwstr>
  </property>
  <property fmtid="{D5CDD505-2E9C-101B-9397-08002B2CF9AE}" pid="58" name="TEAROFFTEXT">
    <vt:lpwstr>    </vt:lpwstr>
  </property>
  <property fmtid="{D5CDD505-2E9C-101B-9397-08002B2CF9AE}" pid="59" name="MISCLANGPAC1">
    <vt:lpwstr>    </vt:lpwstr>
  </property>
  <property fmtid="{D5CDD505-2E9C-101B-9397-08002B2CF9AE}" pid="60" name="MISCLANGPAC2">
    <vt:lpwstr>    </vt:lpwstr>
  </property>
  <property fmtid="{D5CDD505-2E9C-101B-9397-08002B2CF9AE}" pid="61" name="MISCLANGPAC3">
    <vt:lpwstr>    </vt:lpwstr>
  </property>
  <property fmtid="{D5CDD505-2E9C-101B-9397-08002B2CF9AE}" pid="62" name="MAHCOUNTRY">
    <vt:lpwstr>    </vt:lpwstr>
  </property>
  <property fmtid="{D5CDD505-2E9C-101B-9397-08002B2CF9AE}" pid="63" name="MISCLANGTM1">
    <vt:lpwstr>    </vt:lpwstr>
  </property>
  <property fmtid="{D5CDD505-2E9C-101B-9397-08002B2CF9AE}" pid="64" name="MISCLANGTM2">
    <vt:lpwstr>    </vt:lpwstr>
  </property>
  <property fmtid="{D5CDD505-2E9C-101B-9397-08002B2CF9AE}" pid="65" name="MISCLANGTM3">
    <vt:lpwstr>    </vt:lpwstr>
  </property>
  <property fmtid="{D5CDD505-2E9C-101B-9397-08002B2CF9AE}" pid="66" name="MISCLANGTM4">
    <vt:lpwstr>    </vt:lpwstr>
  </property>
  <property fmtid="{D5CDD505-2E9C-101B-9397-08002B2CF9AE}" pid="67" name="MISCLANGTM5">
    <vt:lpwstr>    </vt:lpwstr>
  </property>
  <property fmtid="{D5CDD505-2E9C-101B-9397-08002B2CF9AE}" pid="68" name="MISCLANGTM6">
    <vt:lpwstr>    </vt:lpwstr>
  </property>
  <property fmtid="{D5CDD505-2E9C-101B-9397-08002B2CF9AE}" pid="69" name="MADATE">
    <vt:lpwstr>    </vt:lpwstr>
  </property>
  <property fmtid="{D5CDD505-2E9C-101B-9397-08002B2CF9AE}" pid="70" name="MAREVDATE">
    <vt:lpwstr>    </vt:lpwstr>
  </property>
  <property fmtid="{D5CDD505-2E9C-101B-9397-08002B2CF9AE}" pid="71" name="MANUFCOUNTRY">
    <vt:lpwstr>    </vt:lpwstr>
  </property>
  <property fmtid="{D5CDD505-2E9C-101B-9397-08002B2CF9AE}" pid="72" name="MANUFAUTHORISATION">
    <vt:lpwstr>    </vt:lpwstr>
  </property>
  <property fmtid="{D5CDD505-2E9C-101B-9397-08002B2CF9AE}" pid="73" name="MANUMBERRANGE">
    <vt:lpwstr>    </vt:lpwstr>
  </property>
  <property fmtid="{D5CDD505-2E9C-101B-9397-08002B2CF9AE}" pid="74" name="MISCTMSTR1">
    <vt:lpwstr>    </vt:lpwstr>
  </property>
  <property fmtid="{D5CDD505-2E9C-101B-9397-08002B2CF9AE}" pid="75" name="MISCTMSTR2">
    <vt:lpwstr>    </vt:lpwstr>
  </property>
  <property fmtid="{D5CDD505-2E9C-101B-9397-08002B2CF9AE}" pid="76" name="MISCTMSTR3">
    <vt:lpwstr>    </vt:lpwstr>
  </property>
  <property fmtid="{D5CDD505-2E9C-101B-9397-08002B2CF9AE}" pid="77" name="MISCTMSTR4">
    <vt:lpwstr>    </vt:lpwstr>
  </property>
  <property fmtid="{D5CDD505-2E9C-101B-9397-08002B2CF9AE}" pid="78" name="MISCTMSTR5">
    <vt:lpwstr>    </vt:lpwstr>
  </property>
  <property fmtid="{D5CDD505-2E9C-101B-9397-08002B2CF9AE}" pid="79" name="MISCTMSTR6">
    <vt:lpwstr>    </vt:lpwstr>
  </property>
  <property fmtid="{D5CDD505-2E9C-101B-9397-08002B2CF9AE}" pid="80" name="MANUMBER">
    <vt:lpwstr>    </vt:lpwstr>
  </property>
  <property fmtid="{D5CDD505-2E9C-101B-9397-08002B2CF9AE}" pid="81" name="MANUMBER1">
    <vt:lpwstr>    </vt:lpwstr>
  </property>
  <property fmtid="{D5CDD505-2E9C-101B-9397-08002B2CF9AE}" pid="82" name="MANUMBER2">
    <vt:lpwstr>    </vt:lpwstr>
  </property>
  <property fmtid="{D5CDD505-2E9C-101B-9397-08002B2CF9AE}" pid="83" name="MANUMBER3">
    <vt:lpwstr>    </vt:lpwstr>
  </property>
  <property fmtid="{D5CDD505-2E9C-101B-9397-08002B2CF9AE}" pid="84" name="MISCTMSTRPAC1">
    <vt:lpwstr>    </vt:lpwstr>
  </property>
  <property fmtid="{D5CDD505-2E9C-101B-9397-08002B2CF9AE}" pid="85" name="MISCTMSTRPAC2">
    <vt:lpwstr>    </vt:lpwstr>
  </property>
  <property fmtid="{D5CDD505-2E9C-101B-9397-08002B2CF9AE}" pid="86" name="MISCTMSTRPAC3">
    <vt:lpwstr>    </vt:lpwstr>
  </property>
  <property fmtid="{D5CDD505-2E9C-101B-9397-08002B2CF9AE}" pid="87" name="MISCTMSTRPAC4">
    <vt:lpwstr>    </vt:lpwstr>
  </property>
  <property fmtid="{D5CDD505-2E9C-101B-9397-08002B2CF9AE}" pid="88" name="MISCTMSTRPAC5">
    <vt:lpwstr>    </vt:lpwstr>
  </property>
  <property fmtid="{D5CDD505-2E9C-101B-9397-08002B2CF9AE}" pid="89" name="MISCTMSTRPAC6">
    <vt:lpwstr>    </vt:lpwstr>
  </property>
  <property fmtid="{D5CDD505-2E9C-101B-9397-08002B2CF9AE}" pid="90" name="MISCTMSTRPAC7">
    <vt:lpwstr>    </vt:lpwstr>
  </property>
  <property fmtid="{D5CDD505-2E9C-101B-9397-08002B2CF9AE}" pid="91" name="MISCTMSTRPAC8">
    <vt:lpwstr>    </vt:lpwstr>
  </property>
  <property fmtid="{D5CDD505-2E9C-101B-9397-08002B2CF9AE}" pid="92" name="PHARMFORM">
    <vt:lpwstr>    </vt:lpwstr>
  </property>
  <property fmtid="{D5CDD505-2E9C-101B-9397-08002B2CF9AE}" pid="93" name="MISCLANGSTRPAC1">
    <vt:lpwstr>    </vt:lpwstr>
  </property>
  <property fmtid="{D5CDD505-2E9C-101B-9397-08002B2CF9AE}" pid="94" name="MISCLANGSTRPAC2">
    <vt:lpwstr>    </vt:lpwstr>
  </property>
  <property fmtid="{D5CDD505-2E9C-101B-9397-08002B2CF9AE}" pid="95" name="MISCLANGSTRPAC3">
    <vt:lpwstr>    </vt:lpwstr>
  </property>
  <property fmtid="{D5CDD505-2E9C-101B-9397-08002B2CF9AE}" pid="96" name="MISCLANGSTRPAC4">
    <vt:lpwstr>    </vt:lpwstr>
  </property>
  <property fmtid="{D5CDD505-2E9C-101B-9397-08002B2CF9AE}" pid="97" name="MISCLANGSTRPAC5">
    <vt:lpwstr>    </vt:lpwstr>
  </property>
  <property fmtid="{D5CDD505-2E9C-101B-9397-08002B2CF9AE}" pid="98" name="MISCLANGSTRPAC6">
    <vt:lpwstr>    </vt:lpwstr>
  </property>
  <property fmtid="{D5CDD505-2E9C-101B-9397-08002B2CF9AE}" pid="99" name="MISCLANGSTRPAC7">
    <vt:lpwstr>    </vt:lpwstr>
  </property>
  <property fmtid="{D5CDD505-2E9C-101B-9397-08002B2CF9AE}" pid="100" name="MISCLANGSTRPAC8">
    <vt:lpwstr>    </vt:lpwstr>
  </property>
  <property fmtid="{D5CDD505-2E9C-101B-9397-08002B2CF9AE}" pid="101" name="MISCLANGSTRPAC9">
    <vt:lpwstr>    </vt:lpwstr>
  </property>
  <property fmtid="{D5CDD505-2E9C-101B-9397-08002B2CF9AE}" pid="102" name="MISCLANGSTRPAC10">
    <vt:lpwstr>    </vt:lpwstr>
  </property>
  <property fmtid="{D5CDD505-2E9C-101B-9397-08002B2CF9AE}" pid="103" name="MISCLANGTMPF1">
    <vt:lpwstr>    </vt:lpwstr>
  </property>
  <property fmtid="{D5CDD505-2E9C-101B-9397-08002B2CF9AE}" pid="104" name="MISCLANGTMPF2">
    <vt:lpwstr>    </vt:lpwstr>
  </property>
  <property fmtid="{D5CDD505-2E9C-101B-9397-08002B2CF9AE}" pid="105" name="MISCLANGTMPF3">
    <vt:lpwstr>    </vt:lpwstr>
  </property>
  <property fmtid="{D5CDD505-2E9C-101B-9397-08002B2CF9AE}" pid="106" name="MISCTM1">
    <vt:lpwstr>    </vt:lpwstr>
  </property>
  <property fmtid="{D5CDD505-2E9C-101B-9397-08002B2CF9AE}" pid="107" name="MISCTM2">
    <vt:lpwstr>    </vt:lpwstr>
  </property>
  <property fmtid="{D5CDD505-2E9C-101B-9397-08002B2CF9AE}" pid="108" name="MISCTM3">
    <vt:lpwstr>    </vt:lpwstr>
  </property>
  <property fmtid="{D5CDD505-2E9C-101B-9397-08002B2CF9AE}" pid="109" name="EUNUMLANG">
    <vt:lpwstr>    </vt:lpwstr>
  </property>
  <property fmtid="{D5CDD505-2E9C-101B-9397-08002B2CF9AE}" pid="110" name="MISCTMSTRLANG1">
    <vt:lpwstr>    </vt:lpwstr>
  </property>
  <property fmtid="{D5CDD505-2E9C-101B-9397-08002B2CF9AE}" pid="111" name="MISCTMSTRLANG2">
    <vt:lpwstr>    </vt:lpwstr>
  </property>
  <property fmtid="{D5CDD505-2E9C-101B-9397-08002B2CF9AE}" pid="112" name="MISCTMSTRLANG3">
    <vt:lpwstr>    </vt:lpwstr>
  </property>
  <property fmtid="{D5CDD505-2E9C-101B-9397-08002B2CF9AE}" pid="113" name="MISCTMSTRLANG4">
    <vt:lpwstr>    </vt:lpwstr>
  </property>
  <property fmtid="{D5CDD505-2E9C-101B-9397-08002B2CF9AE}" pid="114" name="MISCTMSTRLANG5">
    <vt:lpwstr>    </vt:lpwstr>
  </property>
  <property fmtid="{D5CDD505-2E9C-101B-9397-08002B2CF9AE}" pid="115" name="bp_dc_comparedocs">
    <vt:lpwstr>3.4.11.2</vt:lpwstr>
  </property>
  <property fmtid="{D5CDD505-2E9C-101B-9397-08002B2CF9AE}" pid="116" name="/bp_dc_orgversion">
    <vt:lpwstr>I:\rle\03 CV\01-Irbemono\02-LCM\02 -Var\200-II Aliskiren\03 Doss Prep\M1\1.3 PI\for Comparison\Aprovel-H-141-IA-143-PI-en-clean.doc!***:</vt:lpwstr>
  </property>
  <property fmtid="{D5CDD505-2E9C-101B-9397-08002B2CF9AE}" pid="117" name="/bp_dc_modversion">
    <vt:lpwstr>I:\rle\03 CV\01-Irbemono\02-LCM\02 -Var\200-II Aliskiren\03 Doss Prep\M1\1.3 PI\WORD\910_Aprovel_En_int_m+.doc!***:</vt:lpwstr>
  </property>
  <property fmtid="{D5CDD505-2E9C-101B-9397-08002B2CF9AE}" pid="118" name="/bp_dc_filepath">
    <vt:lpwstr>C:\Documents and Settings\schladec\Local Settings\Temp\DocsCorp\pdfDocs compareDocs\Output\910_Aprovel_En_int_m+.docx</vt:lpwstr>
  </property>
  <property fmtid="{D5CDD505-2E9C-101B-9397-08002B2CF9AE}" pid="119" name="_NewReviewCycle">
    <vt:lpwstr/>
  </property>
  <property fmtid="{D5CDD505-2E9C-101B-9397-08002B2CF9AE}" pid="120" name="MSIP_Label_0eea11ca-d417-4147-80ed-01a58412c458_Enabled">
    <vt:lpwstr>true</vt:lpwstr>
  </property>
  <property fmtid="{D5CDD505-2E9C-101B-9397-08002B2CF9AE}" pid="121" name="MSIP_Label_0eea11ca-d417-4147-80ed-01a58412c458_SetDate">
    <vt:lpwstr>2021-06-03T23:44:56Z</vt:lpwstr>
  </property>
  <property fmtid="{D5CDD505-2E9C-101B-9397-08002B2CF9AE}" pid="122" name="MSIP_Label_0eea11ca-d417-4147-80ed-01a58412c458_Method">
    <vt:lpwstr>Standard</vt:lpwstr>
  </property>
  <property fmtid="{D5CDD505-2E9C-101B-9397-08002B2CF9AE}" pid="123" name="MSIP_Label_0eea11ca-d417-4147-80ed-01a58412c458_Name">
    <vt:lpwstr>0eea11ca-d417-4147-80ed-01a58412c458</vt:lpwstr>
  </property>
  <property fmtid="{D5CDD505-2E9C-101B-9397-08002B2CF9AE}" pid="124" name="MSIP_Label_0eea11ca-d417-4147-80ed-01a58412c458_SiteId">
    <vt:lpwstr>bc9dc15c-61bc-4f03-b60b-e5b6d8922839</vt:lpwstr>
  </property>
  <property fmtid="{D5CDD505-2E9C-101B-9397-08002B2CF9AE}" pid="125" name="MSIP_Label_0eea11ca-d417-4147-80ed-01a58412c458_ActionId">
    <vt:lpwstr>175e0987-00fc-4886-bdd3-65bf541a463c</vt:lpwstr>
  </property>
  <property fmtid="{D5CDD505-2E9C-101B-9397-08002B2CF9AE}" pid="126" name="MSIP_Label_0eea11ca-d417-4147-80ed-01a58412c458_ContentBits">
    <vt:lpwstr>2</vt:lpwstr>
  </property>
</Properties>
</file>