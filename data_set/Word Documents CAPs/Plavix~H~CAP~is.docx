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C3C" w:rsidRDefault="00016C3C">
      <w:pPr>
        <w:pStyle w:val="spc"/>
        <w:widowControl/>
        <w:tabs>
          <w:tab w:val="left" w:pos="540"/>
        </w:tabs>
        <w:rPr>
          <w:szCs w:val="24"/>
        </w:rPr>
      </w:pPr>
      <w:bookmarkStart w:id="0" w:name="_GoBack"/>
      <w:bookmarkEnd w:id="0"/>
    </w:p>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Pr>
        <w:jc w:val="center"/>
      </w:pPr>
      <w:r>
        <w:rPr>
          <w:b/>
        </w:rPr>
        <w:t>VIÐAUKI I</w:t>
      </w:r>
    </w:p>
    <w:p w:rsidR="00016C3C" w:rsidRDefault="00016C3C">
      <w:pPr>
        <w:jc w:val="center"/>
      </w:pPr>
    </w:p>
    <w:p w:rsidR="00016C3C" w:rsidRDefault="00016C3C" w:rsidP="00647607">
      <w:pPr>
        <w:pStyle w:val="EMEA1"/>
      </w:pPr>
      <w:r>
        <w:t>SAMANTEKT Á EIGINLEIKUM LYFS</w:t>
      </w:r>
    </w:p>
    <w:p w:rsidR="00016C3C" w:rsidRDefault="00016C3C">
      <w:pPr>
        <w:rPr>
          <w:b/>
        </w:rPr>
      </w:pPr>
    </w:p>
    <w:p w:rsidR="00016C3C" w:rsidRDefault="00016C3C">
      <w:pPr>
        <w:tabs>
          <w:tab w:val="left" w:pos="540"/>
        </w:tabs>
        <w:rPr>
          <w:b/>
        </w:rPr>
      </w:pPr>
      <w:r>
        <w:rPr>
          <w:b/>
        </w:rPr>
        <w:br w:type="page"/>
      </w:r>
      <w:r>
        <w:rPr>
          <w:b/>
        </w:rPr>
        <w:lastRenderedPageBreak/>
        <w:t>1.</w:t>
      </w:r>
      <w:r>
        <w:rPr>
          <w:b/>
        </w:rPr>
        <w:tab/>
        <w:t>HEITI LYFS</w:t>
      </w:r>
    </w:p>
    <w:p w:rsidR="00016C3C" w:rsidRDefault="00016C3C"/>
    <w:p w:rsidR="00016C3C" w:rsidRDefault="00016C3C">
      <w:r>
        <w:t>Plavix 75 mg filmuhúðaðar töflur</w:t>
      </w:r>
    </w:p>
    <w:p w:rsidR="00160726" w:rsidRDefault="00160726" w:rsidP="00160726">
      <w:pPr>
        <w:rPr>
          <w:noProof/>
        </w:rPr>
      </w:pPr>
      <w:r>
        <w:rPr>
          <w:noProof/>
        </w:rPr>
        <w:t>Plavix 300 mg filmuhúðaðar töflur</w:t>
      </w:r>
    </w:p>
    <w:p w:rsidR="00E24741" w:rsidRDefault="00E24741"/>
    <w:p w:rsidR="00016C3C" w:rsidRDefault="00016C3C"/>
    <w:p w:rsidR="00016C3C" w:rsidRDefault="00016C3C" w:rsidP="00626275">
      <w:pPr>
        <w:keepNext/>
        <w:ind w:left="567" w:hanging="567"/>
        <w:outlineLvl w:val="0"/>
        <w:rPr>
          <w:b/>
        </w:rPr>
      </w:pPr>
      <w:r>
        <w:rPr>
          <w:b/>
        </w:rPr>
        <w:t>2.</w:t>
      </w:r>
      <w:r>
        <w:rPr>
          <w:b/>
        </w:rPr>
        <w:tab/>
      </w:r>
      <w:r w:rsidR="00626275">
        <w:rPr>
          <w:b/>
        </w:rPr>
        <w:t>INNIHALDSLÝSING</w:t>
      </w:r>
    </w:p>
    <w:p w:rsidR="00016C3C" w:rsidRDefault="00016C3C" w:rsidP="00626275">
      <w:pPr>
        <w:keepNext/>
      </w:pPr>
    </w:p>
    <w:p w:rsidR="00160726" w:rsidRPr="009357E2" w:rsidRDefault="00160726" w:rsidP="009357E2">
      <w:pPr>
        <w:rPr>
          <w:u w:val="single"/>
        </w:rPr>
      </w:pPr>
      <w:r w:rsidRPr="009357E2">
        <w:rPr>
          <w:u w:val="single"/>
        </w:rPr>
        <w:t>Plavix 75 mg filmuhúðaðar töflur</w:t>
      </w:r>
    </w:p>
    <w:p w:rsidR="00016C3C" w:rsidRDefault="00016C3C">
      <w:r>
        <w:rPr>
          <w:noProof/>
        </w:rPr>
        <w:t>Hver filmuhúðuð tafla inniheldur 75 mg af k</w:t>
      </w:r>
      <w:r>
        <w:t>lópídógreli (sem hýdrógensúlfat).</w:t>
      </w:r>
    </w:p>
    <w:p w:rsidR="00026F0D" w:rsidRDefault="00026F0D"/>
    <w:p w:rsidR="00026F0D" w:rsidRPr="009357E2" w:rsidRDefault="00016C3C">
      <w:pPr>
        <w:rPr>
          <w:i/>
          <w:u w:val="single"/>
        </w:rPr>
      </w:pPr>
      <w:r w:rsidRPr="009357E2">
        <w:rPr>
          <w:i/>
          <w:u w:val="single"/>
        </w:rPr>
        <w:t>Hjálparefni</w:t>
      </w:r>
      <w:r w:rsidR="00026F0D" w:rsidRPr="009357E2">
        <w:rPr>
          <w:i/>
          <w:u w:val="single"/>
        </w:rPr>
        <w:t xml:space="preserve"> með þekkta verkun</w:t>
      </w:r>
      <w:r w:rsidRPr="009357E2">
        <w:rPr>
          <w:i/>
          <w:u w:val="single"/>
        </w:rPr>
        <w:t>:</w:t>
      </w:r>
    </w:p>
    <w:p w:rsidR="00016C3C" w:rsidRDefault="00026F0D">
      <w:r>
        <w:rPr>
          <w:noProof/>
        </w:rPr>
        <w:t>H</w:t>
      </w:r>
      <w:r w:rsidR="00016C3C">
        <w:rPr>
          <w:noProof/>
        </w:rPr>
        <w:t xml:space="preserve">ver </w:t>
      </w:r>
      <w:r w:rsidR="00223333">
        <w:rPr>
          <w:noProof/>
        </w:rPr>
        <w:t xml:space="preserve">filmuhúðuð </w:t>
      </w:r>
      <w:r w:rsidR="00016C3C">
        <w:rPr>
          <w:noProof/>
        </w:rPr>
        <w:t xml:space="preserve">tafla inniheldur </w:t>
      </w:r>
      <w:r w:rsidR="00223333">
        <w:t xml:space="preserve">3 mg af </w:t>
      </w:r>
      <w:r w:rsidR="00016C3C">
        <w:t>mjólkursykr</w:t>
      </w:r>
      <w:r w:rsidR="00223333">
        <w:t>i</w:t>
      </w:r>
      <w:r w:rsidR="00016C3C">
        <w:t xml:space="preserve"> og </w:t>
      </w:r>
      <w:r w:rsidR="00223333">
        <w:t xml:space="preserve">3,3 mg af </w:t>
      </w:r>
      <w:r w:rsidR="00016C3C">
        <w:t>hert</w:t>
      </w:r>
      <w:r w:rsidR="00223333">
        <w:t>ri</w:t>
      </w:r>
      <w:r w:rsidR="00016C3C">
        <w:t xml:space="preserve"> laxerolíu.</w:t>
      </w:r>
    </w:p>
    <w:p w:rsidR="00016C3C" w:rsidRDefault="00016C3C"/>
    <w:p w:rsidR="00160726" w:rsidRPr="009357E2" w:rsidRDefault="00160726" w:rsidP="00160726">
      <w:pPr>
        <w:rPr>
          <w:noProof/>
          <w:u w:val="single"/>
        </w:rPr>
      </w:pPr>
      <w:r w:rsidRPr="009357E2">
        <w:rPr>
          <w:noProof/>
          <w:u w:val="single"/>
        </w:rPr>
        <w:t>Pl</w:t>
      </w:r>
      <w:r w:rsidR="008D374C" w:rsidRPr="008D374C">
        <w:rPr>
          <w:noProof/>
          <w:u w:val="single"/>
        </w:rPr>
        <w:t>avix 300 mg filmuhúðaðar töflur</w:t>
      </w:r>
    </w:p>
    <w:p w:rsidR="00160726" w:rsidRDefault="00160726" w:rsidP="00160726">
      <w:pPr>
        <w:rPr>
          <w:noProof/>
        </w:rPr>
      </w:pPr>
      <w:r>
        <w:rPr>
          <w:noProof/>
        </w:rPr>
        <w:t xml:space="preserve">Hver filmuhúðuð tafla inniheldur 300 mg af klópídógreli (sem hýdrógensúlfat). </w:t>
      </w:r>
    </w:p>
    <w:p w:rsidR="00160726" w:rsidRDefault="00160726" w:rsidP="00160726">
      <w:pPr>
        <w:rPr>
          <w:noProof/>
        </w:rPr>
      </w:pPr>
    </w:p>
    <w:p w:rsidR="00160726" w:rsidRPr="009357E2" w:rsidRDefault="00160726" w:rsidP="00160726">
      <w:pPr>
        <w:rPr>
          <w:i/>
          <w:u w:val="single"/>
        </w:rPr>
      </w:pPr>
      <w:r w:rsidRPr="009357E2">
        <w:rPr>
          <w:i/>
          <w:u w:val="single"/>
        </w:rPr>
        <w:t>Hjálparefni með þekkta verkun:</w:t>
      </w:r>
    </w:p>
    <w:p w:rsidR="00160726" w:rsidRDefault="00160726" w:rsidP="00160726">
      <w:pPr>
        <w:rPr>
          <w:noProof/>
        </w:rPr>
      </w:pPr>
      <w:r>
        <w:rPr>
          <w:noProof/>
        </w:rPr>
        <w:t>Hver filmuhúðuð tafla inniheldur 12 mg af</w:t>
      </w:r>
      <w:r w:rsidR="00552853">
        <w:rPr>
          <w:noProof/>
        </w:rPr>
        <w:t xml:space="preserve"> </w:t>
      </w:r>
      <w:r>
        <w:rPr>
          <w:noProof/>
        </w:rPr>
        <w:t>mjólkursykri og 13,2 mg af hertri laxerolíu.</w:t>
      </w:r>
    </w:p>
    <w:p w:rsidR="00160726" w:rsidRDefault="00160726"/>
    <w:p w:rsidR="00016C3C" w:rsidRDefault="00016C3C">
      <w:r>
        <w:t>Sjá lista yfir öll hjálparefni í kafla 6.1.</w:t>
      </w:r>
    </w:p>
    <w:p w:rsidR="00016C3C" w:rsidRDefault="00016C3C"/>
    <w:p w:rsidR="00016C3C" w:rsidRDefault="00016C3C"/>
    <w:p w:rsidR="00016C3C" w:rsidRDefault="00016C3C" w:rsidP="00626275">
      <w:pPr>
        <w:keepNext/>
        <w:ind w:left="567" w:hanging="567"/>
        <w:outlineLvl w:val="0"/>
        <w:rPr>
          <w:b/>
        </w:rPr>
      </w:pPr>
      <w:r>
        <w:rPr>
          <w:b/>
        </w:rPr>
        <w:t>3.</w:t>
      </w:r>
      <w:r>
        <w:rPr>
          <w:b/>
        </w:rPr>
        <w:tab/>
        <w:t>LYFJAFORM</w:t>
      </w:r>
    </w:p>
    <w:p w:rsidR="00016C3C" w:rsidRDefault="00016C3C" w:rsidP="00626275">
      <w:pPr>
        <w:keepNext/>
        <w:jc w:val="center"/>
      </w:pPr>
    </w:p>
    <w:p w:rsidR="00016C3C" w:rsidRDefault="00016C3C">
      <w:r>
        <w:t>Filmuhúðuð tafla.</w:t>
      </w:r>
    </w:p>
    <w:p w:rsidR="00160726" w:rsidRDefault="00160726" w:rsidP="00160726">
      <w:pPr>
        <w:rPr>
          <w:u w:val="single"/>
        </w:rPr>
      </w:pPr>
    </w:p>
    <w:p w:rsidR="00016C3C" w:rsidRDefault="00160726">
      <w:r w:rsidRPr="00E8313D">
        <w:rPr>
          <w:u w:val="single"/>
        </w:rPr>
        <w:t>Plavix 75 mg filmuhúðaðar töflur</w:t>
      </w:r>
    </w:p>
    <w:p w:rsidR="00016C3C" w:rsidRDefault="00016C3C">
      <w:r w:rsidRPr="004F710F">
        <w:t xml:space="preserve">Bleik, kringlótt, kúpt, </w:t>
      </w:r>
      <w:r w:rsidR="00135541" w:rsidRPr="004F710F">
        <w:rPr>
          <w:noProof/>
        </w:rPr>
        <w:t>«</w:t>
      </w:r>
      <w:r w:rsidRPr="004F710F">
        <w:t>75</w:t>
      </w:r>
      <w:r w:rsidR="00135541" w:rsidRPr="004F710F">
        <w:rPr>
          <w:noProof/>
        </w:rPr>
        <w:t>»</w:t>
      </w:r>
      <w:r w:rsidRPr="004F710F">
        <w:t xml:space="preserve"> er áletrað á aðra hliðina og </w:t>
      </w:r>
      <w:r w:rsidR="00135541" w:rsidRPr="004F710F">
        <w:rPr>
          <w:noProof/>
        </w:rPr>
        <w:t>«</w:t>
      </w:r>
      <w:r w:rsidRPr="004F710F">
        <w:t>1171</w:t>
      </w:r>
      <w:r w:rsidR="00135541" w:rsidRPr="004F710F">
        <w:rPr>
          <w:noProof/>
        </w:rPr>
        <w:t>»</w:t>
      </w:r>
      <w:r w:rsidRPr="004F710F">
        <w:t xml:space="preserve"> á hina.</w:t>
      </w:r>
    </w:p>
    <w:p w:rsidR="00016C3C" w:rsidRDefault="00016C3C"/>
    <w:p w:rsidR="00160726" w:rsidRPr="00E8313D" w:rsidRDefault="00160726" w:rsidP="00160726">
      <w:pPr>
        <w:rPr>
          <w:noProof/>
          <w:u w:val="single"/>
        </w:rPr>
      </w:pPr>
      <w:r w:rsidRPr="00E8313D">
        <w:rPr>
          <w:noProof/>
          <w:u w:val="single"/>
        </w:rPr>
        <w:t>Pl</w:t>
      </w:r>
      <w:r w:rsidR="008D374C">
        <w:rPr>
          <w:noProof/>
          <w:u w:val="single"/>
        </w:rPr>
        <w:t>avix 300 mg filmuhúðaðar töflur</w:t>
      </w:r>
    </w:p>
    <w:p w:rsidR="00160726" w:rsidRDefault="00160726" w:rsidP="00160726">
      <w:pPr>
        <w:rPr>
          <w:noProof/>
        </w:rPr>
      </w:pPr>
      <w:r>
        <w:rPr>
          <w:noProof/>
        </w:rPr>
        <w:t>Bleik, ílöng, áletruð með «300» á annarri hliðinni og «1332» á hinni.</w:t>
      </w:r>
    </w:p>
    <w:p w:rsidR="00016C3C" w:rsidRDefault="00016C3C"/>
    <w:p w:rsidR="00E24741" w:rsidRDefault="00E24741"/>
    <w:p w:rsidR="00016C3C" w:rsidRDefault="00016C3C" w:rsidP="00136D5C">
      <w:pPr>
        <w:keepNext/>
        <w:ind w:left="567" w:hanging="567"/>
        <w:outlineLvl w:val="0"/>
        <w:rPr>
          <w:b/>
        </w:rPr>
      </w:pPr>
      <w:r>
        <w:rPr>
          <w:b/>
        </w:rPr>
        <w:t>4.</w:t>
      </w:r>
      <w:r>
        <w:rPr>
          <w:b/>
        </w:rPr>
        <w:tab/>
        <w:t>KLÍNÍSKAR UPPLÝSINGAR</w:t>
      </w:r>
    </w:p>
    <w:p w:rsidR="00016C3C" w:rsidRDefault="00016C3C" w:rsidP="00136D5C">
      <w:pPr>
        <w:keepNext/>
      </w:pPr>
    </w:p>
    <w:p w:rsidR="00016C3C" w:rsidRDefault="00016C3C" w:rsidP="00136D5C">
      <w:pPr>
        <w:keepNext/>
        <w:ind w:left="567" w:hanging="567"/>
        <w:outlineLvl w:val="0"/>
        <w:rPr>
          <w:b/>
        </w:rPr>
      </w:pPr>
      <w:r>
        <w:rPr>
          <w:b/>
        </w:rPr>
        <w:t>4.1</w:t>
      </w:r>
      <w:r>
        <w:rPr>
          <w:b/>
        </w:rPr>
        <w:tab/>
        <w:t>Ábendingar</w:t>
      </w:r>
    </w:p>
    <w:p w:rsidR="00016C3C" w:rsidRDefault="00016C3C" w:rsidP="00136D5C">
      <w:pPr>
        <w:keepNext/>
      </w:pPr>
    </w:p>
    <w:p w:rsidR="001B7383" w:rsidRPr="00767763" w:rsidRDefault="005A0C0D" w:rsidP="001B7383">
      <w:pPr>
        <w:rPr>
          <w:i/>
        </w:rPr>
      </w:pPr>
      <w:r>
        <w:rPr>
          <w:i/>
        </w:rPr>
        <w:t>Síðforvarnarmeðferð</w:t>
      </w:r>
      <w:r w:rsidR="007507F8">
        <w:rPr>
          <w:i/>
        </w:rPr>
        <w:t xml:space="preserve"> við</w:t>
      </w:r>
      <w:r w:rsidR="001B7383" w:rsidRPr="001C314B">
        <w:rPr>
          <w:i/>
        </w:rPr>
        <w:t xml:space="preserve"> æðastífl</w:t>
      </w:r>
      <w:r w:rsidR="00EA6896">
        <w:rPr>
          <w:i/>
        </w:rPr>
        <w:t>u</w:t>
      </w:r>
    </w:p>
    <w:p w:rsidR="001B7383" w:rsidRDefault="001B7383" w:rsidP="001B7383">
      <w:r>
        <w:t>Klópídógrel er ætlað:</w:t>
      </w:r>
    </w:p>
    <w:p w:rsidR="001B7383" w:rsidRDefault="001B7383" w:rsidP="001B7383"/>
    <w:p w:rsidR="001B7383" w:rsidRDefault="001B7383" w:rsidP="001B7383">
      <w:pPr>
        <w:pStyle w:val="BodyTextIndent"/>
        <w:numPr>
          <w:ilvl w:val="0"/>
          <w:numId w:val="9"/>
        </w:numPr>
        <w:tabs>
          <w:tab w:val="clear" w:pos="720"/>
          <w:tab w:val="num" w:pos="540"/>
        </w:tabs>
        <w:ind w:left="540" w:hanging="540"/>
      </w:pPr>
      <w:r>
        <w:t>Fullorðnum sjúklingum með hjartadrep (frá nokkrum dögum og allt að 35 dögum), heilablóðþurrð (frá 7 dögum og allt að 6 mánuðum) eða staðfestan sjúkdóm í útlægum slagæðum.</w:t>
      </w:r>
    </w:p>
    <w:p w:rsidR="001B7383" w:rsidRDefault="001B7383" w:rsidP="001B7383">
      <w:pPr>
        <w:tabs>
          <w:tab w:val="left" w:pos="540"/>
        </w:tabs>
        <w:ind w:left="540" w:hanging="540"/>
      </w:pPr>
    </w:p>
    <w:p w:rsidR="001B7383" w:rsidRDefault="001B7383" w:rsidP="001B7383">
      <w:pPr>
        <w:numPr>
          <w:ilvl w:val="0"/>
          <w:numId w:val="9"/>
        </w:numPr>
        <w:tabs>
          <w:tab w:val="clear" w:pos="720"/>
          <w:tab w:val="num" w:pos="540"/>
        </w:tabs>
        <w:ind w:left="540" w:hanging="540"/>
      </w:pPr>
      <w:r>
        <w:t>Fullorðnum sjúklingum með brátt kransæðaheilkenni:</w:t>
      </w:r>
    </w:p>
    <w:p w:rsidR="001B7383" w:rsidRDefault="001B7383" w:rsidP="001B7383">
      <w:pPr>
        <w:tabs>
          <w:tab w:val="left" w:pos="540"/>
          <w:tab w:val="left" w:pos="1080"/>
        </w:tabs>
        <w:ind w:left="1080" w:hanging="360"/>
      </w:pPr>
      <w:r>
        <w:t>-</w:t>
      </w:r>
      <w:r>
        <w:tab/>
        <w:t>Brátt kransæðaheilkenni (hvikula hjartaöng eða hjartadrep án Q-takka-myndunar) án -ST</w:t>
      </w:r>
      <w:r>
        <w:noBreakHyphen/>
        <w:t>hækkunar, þ.á m. hjá sjúklingum sem gangast undir stoðnetsísetningu eftir kransæðavíkkun, hjá sjúklingum sem einnig fá acetýlsalicýlsýru (ASA).</w:t>
      </w:r>
    </w:p>
    <w:p w:rsidR="001B7383" w:rsidRDefault="001B7383" w:rsidP="001B7383">
      <w:pPr>
        <w:tabs>
          <w:tab w:val="left" w:pos="720"/>
          <w:tab w:val="left" w:pos="1080"/>
        </w:tabs>
        <w:ind w:left="1080" w:hanging="1080"/>
      </w:pPr>
      <w:r>
        <w:tab/>
        <w:t>-</w:t>
      </w:r>
      <w:r>
        <w:tab/>
        <w:t>Brátt hjartadrep með ST</w:t>
      </w:r>
      <w:r>
        <w:noBreakHyphen/>
        <w:t>hækkun samhliða meðferð með acetýlsalicýlsýru hjá sjúklingum sem eru í lyfjameðferð og uppfylla skilyrði til segaleysandi meðferðar.</w:t>
      </w:r>
    </w:p>
    <w:p w:rsidR="0018594B" w:rsidRPr="00203C34" w:rsidRDefault="0018594B" w:rsidP="0018594B">
      <w:pPr>
        <w:tabs>
          <w:tab w:val="left" w:pos="2400"/>
          <w:tab w:val="left" w:pos="7280"/>
        </w:tabs>
        <w:ind w:right="-29"/>
        <w:rPr>
          <w:i/>
          <w:szCs w:val="22"/>
        </w:rPr>
      </w:pPr>
    </w:p>
    <w:p w:rsidR="0018594B" w:rsidRPr="00203C34" w:rsidRDefault="004541CE" w:rsidP="00DA580B">
      <w:pPr>
        <w:keepNext/>
        <w:tabs>
          <w:tab w:val="left" w:pos="2400"/>
          <w:tab w:val="left" w:pos="7280"/>
        </w:tabs>
        <w:ind w:right="-28"/>
        <w:rPr>
          <w:i/>
          <w:szCs w:val="22"/>
        </w:rPr>
      </w:pPr>
      <w:r w:rsidRPr="00203C34">
        <w:rPr>
          <w:i/>
          <w:szCs w:val="22"/>
        </w:rPr>
        <w:lastRenderedPageBreak/>
        <w:t xml:space="preserve">Hjá sjúklingum með </w:t>
      </w:r>
      <w:r w:rsidR="00E06B5C">
        <w:rPr>
          <w:i/>
          <w:szCs w:val="22"/>
        </w:rPr>
        <w:t>miðlungsmikla</w:t>
      </w:r>
      <w:r w:rsidR="00C54E59">
        <w:rPr>
          <w:i/>
          <w:szCs w:val="22"/>
        </w:rPr>
        <w:t>/</w:t>
      </w:r>
      <w:r w:rsidR="00E06B5C">
        <w:rPr>
          <w:i/>
          <w:szCs w:val="22"/>
        </w:rPr>
        <w:t>mikla hættu á</w:t>
      </w:r>
      <w:r w:rsidR="0018594B" w:rsidRPr="00203C34">
        <w:rPr>
          <w:szCs w:val="22"/>
        </w:rPr>
        <w:t xml:space="preserve"> </w:t>
      </w:r>
      <w:r w:rsidR="00E06B5C">
        <w:rPr>
          <w:i/>
          <w:szCs w:val="22"/>
        </w:rPr>
        <w:t>skammvinnu blóðþurrðarkasti í heila</w:t>
      </w:r>
      <w:r w:rsidRPr="00203C34">
        <w:rPr>
          <w:i/>
          <w:szCs w:val="22"/>
        </w:rPr>
        <w:t xml:space="preserve"> (transient ischaemic attack, TIA) eða</w:t>
      </w:r>
      <w:r w:rsidR="00CB2A7D">
        <w:rPr>
          <w:i/>
          <w:szCs w:val="22"/>
        </w:rPr>
        <w:t xml:space="preserve"> </w:t>
      </w:r>
      <w:r w:rsidR="00D61AF1" w:rsidRPr="00203C34">
        <w:rPr>
          <w:i/>
          <w:szCs w:val="22"/>
        </w:rPr>
        <w:t xml:space="preserve">minniháttar </w:t>
      </w:r>
      <w:r w:rsidR="0080491C">
        <w:rPr>
          <w:i/>
          <w:szCs w:val="22"/>
        </w:rPr>
        <w:t>heilablóðþurrð</w:t>
      </w:r>
      <w:r w:rsidR="0018594B" w:rsidRPr="00203C34">
        <w:rPr>
          <w:i/>
          <w:szCs w:val="22"/>
        </w:rPr>
        <w:t xml:space="preserve"> (</w:t>
      </w:r>
      <w:r w:rsidR="00CB2A7D">
        <w:rPr>
          <w:i/>
          <w:szCs w:val="22"/>
        </w:rPr>
        <w:t>i</w:t>
      </w:r>
      <w:r w:rsidR="00D61AF1" w:rsidRPr="00203C34">
        <w:rPr>
          <w:i/>
          <w:szCs w:val="22"/>
        </w:rPr>
        <w:t xml:space="preserve">schemic </w:t>
      </w:r>
      <w:r w:rsidR="00CC028D">
        <w:rPr>
          <w:i/>
          <w:szCs w:val="22"/>
        </w:rPr>
        <w:t>s</w:t>
      </w:r>
      <w:r w:rsidR="00D61AF1" w:rsidRPr="00203C34">
        <w:rPr>
          <w:i/>
          <w:szCs w:val="22"/>
        </w:rPr>
        <w:t xml:space="preserve">troke, </w:t>
      </w:r>
      <w:r w:rsidR="0018594B" w:rsidRPr="00203C34">
        <w:rPr>
          <w:i/>
          <w:szCs w:val="22"/>
        </w:rPr>
        <w:t>IS)</w:t>
      </w:r>
    </w:p>
    <w:p w:rsidR="0018594B" w:rsidRPr="00203C34" w:rsidRDefault="00F54273" w:rsidP="00DA580B">
      <w:pPr>
        <w:keepNext/>
        <w:tabs>
          <w:tab w:val="left" w:pos="2400"/>
          <w:tab w:val="left" w:pos="7280"/>
        </w:tabs>
        <w:ind w:right="-28"/>
        <w:rPr>
          <w:szCs w:val="22"/>
        </w:rPr>
      </w:pPr>
      <w:r w:rsidRPr="00BA37C5">
        <w:t>Klópídógrel</w:t>
      </w:r>
      <w:r w:rsidR="0018594B" w:rsidRPr="00203C34">
        <w:rPr>
          <w:szCs w:val="22"/>
        </w:rPr>
        <w:t xml:space="preserve"> </w:t>
      </w:r>
      <w:r w:rsidR="00B85872">
        <w:rPr>
          <w:szCs w:val="22"/>
        </w:rPr>
        <w:t>ásamt</w:t>
      </w:r>
      <w:r w:rsidRPr="00203C34">
        <w:rPr>
          <w:szCs w:val="22"/>
        </w:rPr>
        <w:t xml:space="preserve"> </w:t>
      </w:r>
      <w:r w:rsidRPr="00BA37C5">
        <w:t>acetýlsalicýlsýru</w:t>
      </w:r>
      <w:r w:rsidR="0018594B" w:rsidRPr="00203C34">
        <w:rPr>
          <w:szCs w:val="22"/>
        </w:rPr>
        <w:t xml:space="preserve"> </w:t>
      </w:r>
      <w:r w:rsidRPr="00203C34">
        <w:rPr>
          <w:szCs w:val="22"/>
        </w:rPr>
        <w:t>er ætlað</w:t>
      </w:r>
      <w:r w:rsidR="0018594B" w:rsidRPr="00203C34">
        <w:rPr>
          <w:szCs w:val="22"/>
        </w:rPr>
        <w:t>:</w:t>
      </w:r>
    </w:p>
    <w:p w:rsidR="0018594B" w:rsidRPr="00203C34" w:rsidRDefault="00F54273" w:rsidP="00DA580B">
      <w:pPr>
        <w:keepNext/>
        <w:numPr>
          <w:ilvl w:val="0"/>
          <w:numId w:val="29"/>
        </w:numPr>
        <w:ind w:right="-28"/>
        <w:rPr>
          <w:szCs w:val="22"/>
        </w:rPr>
      </w:pPr>
      <w:bookmarkStart w:id="1" w:name="_Hlk27467719"/>
      <w:r w:rsidRPr="00203C34">
        <w:rPr>
          <w:szCs w:val="22"/>
        </w:rPr>
        <w:t xml:space="preserve">Fullorðnum sjúklingum með </w:t>
      </w:r>
      <w:r w:rsidR="00E06B5C" w:rsidRPr="00203C34">
        <w:rPr>
          <w:iCs/>
          <w:szCs w:val="22"/>
        </w:rPr>
        <w:t>miðlungsmikla</w:t>
      </w:r>
      <w:r w:rsidR="00C54E59">
        <w:rPr>
          <w:iCs/>
          <w:szCs w:val="22"/>
        </w:rPr>
        <w:t>/</w:t>
      </w:r>
      <w:r w:rsidR="00E06B5C" w:rsidRPr="00203C34">
        <w:rPr>
          <w:iCs/>
          <w:szCs w:val="22"/>
        </w:rPr>
        <w:t>mikla hættu á</w:t>
      </w:r>
      <w:r w:rsidR="00E06B5C" w:rsidRPr="00BA37C5">
        <w:rPr>
          <w:iCs/>
          <w:szCs w:val="22"/>
        </w:rPr>
        <w:t xml:space="preserve"> </w:t>
      </w:r>
      <w:r w:rsidR="00E06B5C" w:rsidRPr="00203C34">
        <w:rPr>
          <w:iCs/>
          <w:szCs w:val="22"/>
        </w:rPr>
        <w:t>skammvinnu blóðþurrðarkasti í heila</w:t>
      </w:r>
      <w:r w:rsidR="00E06B5C" w:rsidRPr="0076697D">
        <w:rPr>
          <w:i/>
          <w:szCs w:val="22"/>
        </w:rPr>
        <w:t xml:space="preserve"> </w:t>
      </w:r>
      <w:r w:rsidR="0018594B" w:rsidRPr="00203C34">
        <w:rPr>
          <w:szCs w:val="22"/>
        </w:rPr>
        <w:t>(</w:t>
      </w:r>
      <w:r w:rsidR="002F4200" w:rsidRPr="002426AF">
        <w:rPr>
          <w:szCs w:val="22"/>
        </w:rPr>
        <w:t>ABCD2</w:t>
      </w:r>
      <w:r w:rsidR="002F4200" w:rsidRPr="002426AF">
        <w:rPr>
          <w:rStyle w:val="FootnoteReference"/>
          <w:szCs w:val="22"/>
        </w:rPr>
        <w:footnoteReference w:id="2"/>
      </w:r>
      <w:r w:rsidR="002F4200" w:rsidRPr="002426AF">
        <w:rPr>
          <w:szCs w:val="22"/>
        </w:rPr>
        <w:t xml:space="preserve"> </w:t>
      </w:r>
      <w:r w:rsidR="00E06B5C" w:rsidRPr="0076697D">
        <w:rPr>
          <w:szCs w:val="22"/>
        </w:rPr>
        <w:t>≥4</w:t>
      </w:r>
      <w:r w:rsidR="00E06B5C">
        <w:rPr>
          <w:szCs w:val="22"/>
        </w:rPr>
        <w:t> </w:t>
      </w:r>
      <w:r w:rsidR="00B6211F" w:rsidRPr="00203C34">
        <w:rPr>
          <w:szCs w:val="22"/>
        </w:rPr>
        <w:t>stig</w:t>
      </w:r>
      <w:r w:rsidR="0018594B" w:rsidRPr="00203C34">
        <w:rPr>
          <w:szCs w:val="22"/>
        </w:rPr>
        <w:t xml:space="preserve">) </w:t>
      </w:r>
      <w:r w:rsidR="00B6211F" w:rsidRPr="00203C34">
        <w:rPr>
          <w:szCs w:val="22"/>
        </w:rPr>
        <w:t>eða</w:t>
      </w:r>
      <w:r w:rsidR="00CB2A7D">
        <w:rPr>
          <w:szCs w:val="22"/>
        </w:rPr>
        <w:t xml:space="preserve"> </w:t>
      </w:r>
      <w:r w:rsidR="00B6211F" w:rsidRPr="00203C34">
        <w:rPr>
          <w:szCs w:val="22"/>
        </w:rPr>
        <w:t>minniháttar</w:t>
      </w:r>
      <w:r w:rsidR="0018594B" w:rsidRPr="00203C34">
        <w:rPr>
          <w:szCs w:val="22"/>
        </w:rPr>
        <w:t xml:space="preserve"> </w:t>
      </w:r>
      <w:r w:rsidR="0080491C">
        <w:rPr>
          <w:szCs w:val="22"/>
        </w:rPr>
        <w:t>heilablóðþurrð</w:t>
      </w:r>
      <w:r w:rsidR="0018594B" w:rsidRPr="00203C34">
        <w:rPr>
          <w:szCs w:val="22"/>
        </w:rPr>
        <w:t xml:space="preserve"> (</w:t>
      </w:r>
      <w:bookmarkStart w:id="2" w:name="_Hlk55985832"/>
      <w:r w:rsidR="002F4200" w:rsidRPr="002426AF">
        <w:rPr>
          <w:szCs w:val="22"/>
        </w:rPr>
        <w:t>NIHSS</w:t>
      </w:r>
      <w:r w:rsidR="002F4200" w:rsidRPr="002426AF">
        <w:rPr>
          <w:rStyle w:val="FootnoteReference"/>
          <w:szCs w:val="22"/>
        </w:rPr>
        <w:footnoteReference w:id="3"/>
      </w:r>
      <w:r w:rsidR="002F4200" w:rsidRPr="002426AF">
        <w:rPr>
          <w:szCs w:val="22"/>
        </w:rPr>
        <w:t xml:space="preserve"> </w:t>
      </w:r>
      <w:r w:rsidR="00E06B5C" w:rsidRPr="0076697D">
        <w:rPr>
          <w:szCs w:val="22"/>
        </w:rPr>
        <w:t>≤3</w:t>
      </w:r>
      <w:r w:rsidR="00E06B5C">
        <w:rPr>
          <w:szCs w:val="22"/>
        </w:rPr>
        <w:t> </w:t>
      </w:r>
      <w:r w:rsidR="00B6211F" w:rsidRPr="00203C34">
        <w:rPr>
          <w:szCs w:val="22"/>
        </w:rPr>
        <w:t>stig</w:t>
      </w:r>
      <w:bookmarkEnd w:id="2"/>
      <w:r w:rsidR="0018594B" w:rsidRPr="00203C34">
        <w:rPr>
          <w:szCs w:val="22"/>
        </w:rPr>
        <w:t xml:space="preserve">) </w:t>
      </w:r>
      <w:r w:rsidR="00B6211F" w:rsidRPr="00203C34">
        <w:rPr>
          <w:szCs w:val="22"/>
        </w:rPr>
        <w:t>innan</w:t>
      </w:r>
      <w:r w:rsidR="0018594B" w:rsidRPr="00203C34">
        <w:rPr>
          <w:szCs w:val="22"/>
        </w:rPr>
        <w:t xml:space="preserve"> 24 </w:t>
      </w:r>
      <w:r w:rsidR="00B6211F" w:rsidRPr="00203C34">
        <w:rPr>
          <w:szCs w:val="22"/>
        </w:rPr>
        <w:t>klukkustunda</w:t>
      </w:r>
      <w:r w:rsidR="0018594B" w:rsidRPr="00203C34">
        <w:rPr>
          <w:szCs w:val="22"/>
        </w:rPr>
        <w:t xml:space="preserve"> </w:t>
      </w:r>
      <w:r w:rsidR="00B6211F" w:rsidRPr="00203C34">
        <w:rPr>
          <w:szCs w:val="22"/>
        </w:rPr>
        <w:t xml:space="preserve">frá því að </w:t>
      </w:r>
      <w:r w:rsidR="00E06B5C">
        <w:rPr>
          <w:szCs w:val="22"/>
        </w:rPr>
        <w:t>skammvinnt blóðþurrðarkast</w:t>
      </w:r>
      <w:r w:rsidR="00B6211F" w:rsidRPr="00203C34">
        <w:rPr>
          <w:szCs w:val="22"/>
        </w:rPr>
        <w:t xml:space="preserve"> í heila eða</w:t>
      </w:r>
      <w:r w:rsidR="0018594B" w:rsidRPr="00203C34">
        <w:rPr>
          <w:szCs w:val="22"/>
        </w:rPr>
        <w:t xml:space="preserve"> </w:t>
      </w:r>
      <w:r w:rsidR="0080491C">
        <w:rPr>
          <w:szCs w:val="22"/>
        </w:rPr>
        <w:t>heilablóðþurrð</w:t>
      </w:r>
      <w:r w:rsidR="00B6211F" w:rsidRPr="00203C34">
        <w:rPr>
          <w:szCs w:val="22"/>
        </w:rPr>
        <w:t xml:space="preserve"> kom fram.</w:t>
      </w:r>
    </w:p>
    <w:bookmarkEnd w:id="1"/>
    <w:p w:rsidR="001B7383" w:rsidRDefault="001B7383" w:rsidP="00203C34"/>
    <w:p w:rsidR="001B7383" w:rsidRPr="00CD086C" w:rsidRDefault="007507F8" w:rsidP="001B7383">
      <w:pPr>
        <w:rPr>
          <w:i/>
        </w:rPr>
      </w:pPr>
      <w:r>
        <w:rPr>
          <w:i/>
        </w:rPr>
        <w:t>Fyrirbyggjandi meðferð við</w:t>
      </w:r>
      <w:r w:rsidR="00FC58A4">
        <w:rPr>
          <w:i/>
        </w:rPr>
        <w:t xml:space="preserve"> æðastíflu og segareki við gáttartif</w:t>
      </w:r>
    </w:p>
    <w:p w:rsidR="00922685" w:rsidRPr="00FC58A4" w:rsidRDefault="00922685" w:rsidP="00922685">
      <w:r w:rsidRPr="00FC58A4">
        <w:t>Klóp</w:t>
      </w:r>
      <w:r w:rsidR="00203C34">
        <w:t>í</w:t>
      </w:r>
      <w:r w:rsidRPr="00FC58A4">
        <w:t>dógrel ásamt acetýlsalicýlsýru er ætlað fullorðnum sjúklingum með gáttatif sem hafa a.m.k. einn áhættuþátt fyrir æðastíflu, geta ekki tekið K-vítamín hemla og eru í lítilli blæðingarhættu til að fyrirbyggja æðastíflu og segarek, þar með talið heilaslag.</w:t>
      </w:r>
    </w:p>
    <w:p w:rsidR="00016C3C" w:rsidRDefault="00016C3C"/>
    <w:p w:rsidR="00016C3C" w:rsidRDefault="00016C3C">
      <w:r>
        <w:t>Vinsamlegast sjáið kafla 5.1 fyrir frekari upplýsingar.</w:t>
      </w:r>
    </w:p>
    <w:p w:rsidR="00016C3C" w:rsidRDefault="00016C3C"/>
    <w:p w:rsidR="00016C3C" w:rsidRDefault="00016C3C" w:rsidP="0070100F">
      <w:pPr>
        <w:keepNext/>
        <w:ind w:left="567" w:hanging="567"/>
        <w:outlineLvl w:val="0"/>
        <w:rPr>
          <w:b/>
        </w:rPr>
      </w:pPr>
      <w:r>
        <w:rPr>
          <w:b/>
        </w:rPr>
        <w:t>4.2</w:t>
      </w:r>
      <w:r>
        <w:rPr>
          <w:b/>
        </w:rPr>
        <w:tab/>
        <w:t>Skammtar og lyfjagjöf</w:t>
      </w:r>
    </w:p>
    <w:p w:rsidR="00016C3C" w:rsidRDefault="00016C3C" w:rsidP="0070100F">
      <w:pPr>
        <w:keepNext/>
      </w:pPr>
    </w:p>
    <w:p w:rsidR="00223333" w:rsidRPr="00F45F9D" w:rsidRDefault="00223333">
      <w:pPr>
        <w:rPr>
          <w:u w:val="single"/>
        </w:rPr>
      </w:pPr>
      <w:r w:rsidRPr="00F45F9D">
        <w:rPr>
          <w:u w:val="single"/>
        </w:rPr>
        <w:t>Skammtar</w:t>
      </w:r>
    </w:p>
    <w:p w:rsidR="00016C3C" w:rsidRDefault="00016C3C">
      <w:pPr>
        <w:numPr>
          <w:ilvl w:val="0"/>
          <w:numId w:val="10"/>
        </w:numPr>
        <w:tabs>
          <w:tab w:val="clear" w:pos="720"/>
          <w:tab w:val="num" w:pos="540"/>
        </w:tabs>
        <w:ind w:hanging="720"/>
      </w:pPr>
      <w:r>
        <w:t>Fullorðnir og aldraðir</w:t>
      </w:r>
    </w:p>
    <w:p w:rsidR="00016C3C" w:rsidRDefault="00016C3C"/>
    <w:p w:rsidR="00693B01" w:rsidRDefault="00693B01" w:rsidP="00693B01">
      <w:r w:rsidRPr="00E8313D">
        <w:rPr>
          <w:u w:val="single"/>
        </w:rPr>
        <w:t>Plavix 75 mg filmuhúðaðar töflur</w:t>
      </w:r>
    </w:p>
    <w:p w:rsidR="00016C3C" w:rsidRDefault="00016C3C">
      <w:pPr>
        <w:ind w:firstLine="540"/>
      </w:pPr>
      <w:r>
        <w:t>Klópídógrel á að gefa í einum daglegum 75 mg</w:t>
      </w:r>
      <w:r w:rsidR="00C32A01">
        <w:t xml:space="preserve"> skammti</w:t>
      </w:r>
      <w:r>
        <w:t>.</w:t>
      </w:r>
    </w:p>
    <w:p w:rsidR="00016C3C" w:rsidRDefault="00016C3C"/>
    <w:p w:rsidR="00693B01" w:rsidRPr="00E8313D" w:rsidRDefault="00693B01" w:rsidP="00693B01">
      <w:pPr>
        <w:rPr>
          <w:noProof/>
          <w:u w:val="single"/>
        </w:rPr>
      </w:pPr>
      <w:r w:rsidRPr="00E8313D">
        <w:rPr>
          <w:noProof/>
          <w:u w:val="single"/>
        </w:rPr>
        <w:t>Pl</w:t>
      </w:r>
      <w:r w:rsidR="00A70A7A">
        <w:rPr>
          <w:noProof/>
          <w:u w:val="single"/>
        </w:rPr>
        <w:t>avix 300 mg filmuhúðaðar töflur</w:t>
      </w:r>
    </w:p>
    <w:p w:rsidR="00693B01" w:rsidRDefault="004E588E" w:rsidP="004E588E">
      <w:pPr>
        <w:ind w:left="567"/>
        <w:rPr>
          <w:noProof/>
        </w:rPr>
      </w:pPr>
      <w:r>
        <w:rPr>
          <w:noProof/>
        </w:rPr>
        <w:t>Þessi 300 mg tafla af klópidogreli er ætluð til þess að gefa hleðsluskammt.</w:t>
      </w:r>
    </w:p>
    <w:p w:rsidR="004E588E" w:rsidRDefault="004E588E" w:rsidP="004E588E">
      <w:pPr>
        <w:ind w:left="567"/>
      </w:pPr>
    </w:p>
    <w:p w:rsidR="00016C3C" w:rsidRDefault="00016C3C">
      <w:pPr>
        <w:ind w:firstLine="540"/>
      </w:pPr>
      <w:r>
        <w:t>Sjúklingar með brátt kransæðaheilkenni:</w:t>
      </w:r>
    </w:p>
    <w:p w:rsidR="00016C3C" w:rsidRDefault="00016C3C">
      <w:pPr>
        <w:numPr>
          <w:ilvl w:val="0"/>
          <w:numId w:val="8"/>
        </w:numPr>
      </w:pPr>
      <w:r>
        <w:t>Hefja skal klópídógrel meðferð með stökum 300 mg hleðsluskammti hjá sjúklingum með brátt kransæðaheilkenni án ST-hækkunar (hvikula hjartaöng eða hjartadrep án Q-takka-myndunar) og halda síðan áfram með 75 mg einu sinni á dag (með acetýlsalicýlsýru 75 mg</w:t>
      </w:r>
      <w:r>
        <w:noBreakHyphen/>
        <w:t>325 mg á dag). Ráðlagt er að skammtur acetýlsalicýlsýru sé ekki hærri en 100 mg þar sem hærri skammtar af acetýlsalicýlsýru tengdust aukinni hættu á blæðingum. Kjörlengd meðferðar hefur ekki verið formlega staðfest. Klínískar rannsóknarniðurstöður styðja allt að 12 mánaða notkun og hámarksávinningur sást eftir 3 mánuði (sjá kafla 5.1).</w:t>
      </w:r>
    </w:p>
    <w:p w:rsidR="001B7383" w:rsidRDefault="00016C3C" w:rsidP="001B7383">
      <w:pPr>
        <w:numPr>
          <w:ilvl w:val="0"/>
          <w:numId w:val="8"/>
        </w:numPr>
      </w:pPr>
      <w:r>
        <w:t>Brátt hjartadrep með ST</w:t>
      </w:r>
      <w:r>
        <w:noBreakHyphen/>
        <w:t>hækkun: Klópídógrel á að gefa í einum 75 mg skammti á sólarhring ásamt acetýlsalicýlsýru og með eða án segaleysandi lyfja eftir gjöf 300 mg hleðsluskammts í upphafi meðferðar. Hjá sjúklingum eldri en 75 ára á ekki að hefja meðferð með hleðsluskammti klópídógrels. Hefja á samsetta meðferð eins fljótt og hægt er eftir að einkenni koma fram og halda meðferð áfram í að minnsta kosti 4 vikur. Kostir samsettrar meðferðar klópídógrels með acetýlsalicýlsýru lengur en 4 vikur hafa ekki verið rannsakaðir hjá þessum sjúklingum (sjá kafla 5.1).</w:t>
      </w:r>
    </w:p>
    <w:p w:rsidR="00016C3C" w:rsidRDefault="00016C3C"/>
    <w:p w:rsidR="006D75E9" w:rsidRPr="00203C34" w:rsidRDefault="006D75E9" w:rsidP="00DA580B">
      <w:pPr>
        <w:tabs>
          <w:tab w:val="left" w:pos="2400"/>
          <w:tab w:val="left" w:pos="7280"/>
        </w:tabs>
        <w:ind w:left="567" w:right="-28"/>
        <w:rPr>
          <w:szCs w:val="22"/>
        </w:rPr>
      </w:pPr>
      <w:r w:rsidRPr="00203C34">
        <w:rPr>
          <w:szCs w:val="22"/>
        </w:rPr>
        <w:t xml:space="preserve">Fullorðnir sjúklingar með </w:t>
      </w:r>
      <w:r w:rsidR="00E06B5C" w:rsidRPr="0076697D">
        <w:rPr>
          <w:iCs/>
          <w:szCs w:val="22"/>
        </w:rPr>
        <w:t>miðlungsmikla</w:t>
      </w:r>
      <w:r w:rsidR="00C54E59">
        <w:rPr>
          <w:iCs/>
          <w:szCs w:val="22"/>
        </w:rPr>
        <w:t>/</w:t>
      </w:r>
      <w:r w:rsidR="00E06B5C" w:rsidRPr="0076697D">
        <w:rPr>
          <w:iCs/>
          <w:szCs w:val="22"/>
        </w:rPr>
        <w:t>mikla hættu á skammvinnu blóðþurrðarkasti í heila</w:t>
      </w:r>
      <w:r w:rsidR="00E06B5C" w:rsidRPr="0076697D">
        <w:rPr>
          <w:i/>
          <w:szCs w:val="22"/>
        </w:rPr>
        <w:t xml:space="preserve"> </w:t>
      </w:r>
      <w:r w:rsidR="00E06B5C" w:rsidRPr="00203C34">
        <w:rPr>
          <w:szCs w:val="22"/>
        </w:rPr>
        <w:t>eða</w:t>
      </w:r>
      <w:r w:rsidR="0080491C" w:rsidRPr="00203C34">
        <w:rPr>
          <w:szCs w:val="22"/>
        </w:rPr>
        <w:t xml:space="preserve"> </w:t>
      </w:r>
      <w:r w:rsidR="00E06B5C" w:rsidRPr="00203C34">
        <w:rPr>
          <w:szCs w:val="22"/>
        </w:rPr>
        <w:t xml:space="preserve">minniháttar </w:t>
      </w:r>
      <w:r w:rsidR="0080491C" w:rsidRPr="00203C34">
        <w:rPr>
          <w:szCs w:val="22"/>
        </w:rPr>
        <w:t>heilablóðþurrð</w:t>
      </w:r>
      <w:r w:rsidRPr="00203C34">
        <w:rPr>
          <w:szCs w:val="22"/>
        </w:rPr>
        <w:t>:</w:t>
      </w:r>
    </w:p>
    <w:p w:rsidR="006D75E9" w:rsidRPr="00203C34" w:rsidRDefault="00C536D1" w:rsidP="00DA580B">
      <w:pPr>
        <w:tabs>
          <w:tab w:val="left" w:pos="1080"/>
          <w:tab w:val="left" w:pos="7280"/>
        </w:tabs>
        <w:ind w:left="567" w:right="-28"/>
        <w:rPr>
          <w:szCs w:val="22"/>
        </w:rPr>
      </w:pPr>
      <w:r w:rsidRPr="00203C34">
        <w:rPr>
          <w:szCs w:val="22"/>
        </w:rPr>
        <w:t>Fullorðnum sjúklingum með miðlungsmikla</w:t>
      </w:r>
      <w:r w:rsidR="00C54E59">
        <w:rPr>
          <w:szCs w:val="22"/>
        </w:rPr>
        <w:t>/</w:t>
      </w:r>
      <w:r w:rsidRPr="00203C34">
        <w:rPr>
          <w:szCs w:val="22"/>
        </w:rPr>
        <w:t>mikla hættu á skammvinnu blóðþurrðarkasti í heila</w:t>
      </w:r>
      <w:r w:rsidR="006D75E9" w:rsidRPr="00203C34">
        <w:rPr>
          <w:szCs w:val="22"/>
        </w:rPr>
        <w:t xml:space="preserve"> (</w:t>
      </w:r>
      <w:r w:rsidR="002F4200" w:rsidRPr="002426AF">
        <w:rPr>
          <w:szCs w:val="22"/>
        </w:rPr>
        <w:t xml:space="preserve">ABCD2 </w:t>
      </w:r>
      <w:r w:rsidRPr="00203C34">
        <w:rPr>
          <w:szCs w:val="22"/>
        </w:rPr>
        <w:t>≥4 stig</w:t>
      </w:r>
      <w:r w:rsidR="006D75E9" w:rsidRPr="00203C34">
        <w:rPr>
          <w:szCs w:val="22"/>
        </w:rPr>
        <w:t xml:space="preserve">) </w:t>
      </w:r>
      <w:r w:rsidRPr="00203C34">
        <w:rPr>
          <w:szCs w:val="22"/>
        </w:rPr>
        <w:t>eða</w:t>
      </w:r>
      <w:r w:rsidR="0080491C" w:rsidRPr="00203C34">
        <w:rPr>
          <w:szCs w:val="22"/>
        </w:rPr>
        <w:t xml:space="preserve"> </w:t>
      </w:r>
      <w:r w:rsidRPr="00203C34">
        <w:rPr>
          <w:szCs w:val="22"/>
        </w:rPr>
        <w:t>minniháttar</w:t>
      </w:r>
      <w:r w:rsidR="0080491C" w:rsidRPr="00203C34">
        <w:rPr>
          <w:szCs w:val="22"/>
        </w:rPr>
        <w:t xml:space="preserve"> heilablóðþurrð</w:t>
      </w:r>
      <w:r w:rsidR="006D75E9" w:rsidRPr="00203C34">
        <w:rPr>
          <w:szCs w:val="22"/>
        </w:rPr>
        <w:t xml:space="preserve"> (</w:t>
      </w:r>
      <w:r w:rsidR="002F4200" w:rsidRPr="002426AF">
        <w:rPr>
          <w:szCs w:val="22"/>
        </w:rPr>
        <w:t>NIHSS</w:t>
      </w:r>
      <w:r w:rsidR="002F4200" w:rsidRPr="002F4200">
        <w:rPr>
          <w:szCs w:val="22"/>
        </w:rPr>
        <w:t xml:space="preserve"> </w:t>
      </w:r>
      <w:r w:rsidRPr="00203C34">
        <w:rPr>
          <w:szCs w:val="22"/>
        </w:rPr>
        <w:t>≤3 stig</w:t>
      </w:r>
      <w:r w:rsidR="006D75E9" w:rsidRPr="00203C34">
        <w:rPr>
          <w:szCs w:val="22"/>
        </w:rPr>
        <w:t xml:space="preserve">) </w:t>
      </w:r>
      <w:r w:rsidRPr="00203C34">
        <w:rPr>
          <w:szCs w:val="22"/>
        </w:rPr>
        <w:t>á að gefa 300 mg</w:t>
      </w:r>
      <w:r w:rsidR="006D75E9" w:rsidRPr="00203C34">
        <w:rPr>
          <w:szCs w:val="22"/>
        </w:rPr>
        <w:t xml:space="preserve"> </w:t>
      </w:r>
      <w:r w:rsidRPr="00203C34">
        <w:rPr>
          <w:szCs w:val="22"/>
        </w:rPr>
        <w:t>hleðsluskammt</w:t>
      </w:r>
      <w:r w:rsidR="006D75E9" w:rsidRPr="00203C34">
        <w:rPr>
          <w:szCs w:val="22"/>
        </w:rPr>
        <w:t xml:space="preserve"> </w:t>
      </w:r>
      <w:r w:rsidRPr="00203C34">
        <w:rPr>
          <w:szCs w:val="22"/>
        </w:rPr>
        <w:t>a</w:t>
      </w:r>
      <w:r w:rsidR="006D75E9" w:rsidRPr="00203C34">
        <w:rPr>
          <w:szCs w:val="22"/>
        </w:rPr>
        <w:t xml:space="preserve">f </w:t>
      </w:r>
      <w:r w:rsidRPr="00203C34">
        <w:rPr>
          <w:szCs w:val="22"/>
        </w:rPr>
        <w:t>klópídógreli</w:t>
      </w:r>
      <w:r w:rsidR="006D75E9" w:rsidRPr="00203C34">
        <w:rPr>
          <w:szCs w:val="22"/>
        </w:rPr>
        <w:t xml:space="preserve"> </w:t>
      </w:r>
      <w:r w:rsidRPr="00203C34">
        <w:rPr>
          <w:szCs w:val="22"/>
        </w:rPr>
        <w:t>og síðan</w:t>
      </w:r>
      <w:r w:rsidR="006D75E9" w:rsidRPr="00203C34">
        <w:rPr>
          <w:szCs w:val="22"/>
        </w:rPr>
        <w:t xml:space="preserve"> 75</w:t>
      </w:r>
      <w:r w:rsidRPr="00203C34">
        <w:rPr>
          <w:szCs w:val="22"/>
        </w:rPr>
        <w:t> </w:t>
      </w:r>
      <w:r w:rsidR="006D75E9" w:rsidRPr="00203C34">
        <w:rPr>
          <w:szCs w:val="22"/>
        </w:rPr>
        <w:t>mg</w:t>
      </w:r>
      <w:r w:rsidRPr="00203C34">
        <w:rPr>
          <w:szCs w:val="22"/>
        </w:rPr>
        <w:t xml:space="preserve"> af klópídógreli einu sinni á dag</w:t>
      </w:r>
      <w:r w:rsidR="006D75E9" w:rsidRPr="00203C34">
        <w:rPr>
          <w:szCs w:val="22"/>
        </w:rPr>
        <w:t xml:space="preserve"> </w:t>
      </w:r>
      <w:r w:rsidR="0080491C" w:rsidRPr="00203C34">
        <w:rPr>
          <w:szCs w:val="22"/>
        </w:rPr>
        <w:t>ásamt</w:t>
      </w:r>
      <w:r w:rsidR="006D75E9" w:rsidRPr="00203C34">
        <w:rPr>
          <w:szCs w:val="22"/>
        </w:rPr>
        <w:t xml:space="preserve"> </w:t>
      </w:r>
      <w:r w:rsidRPr="00203C34">
        <w:rPr>
          <w:szCs w:val="22"/>
        </w:rPr>
        <w:t>acetýlsalicýlsýru</w:t>
      </w:r>
      <w:r w:rsidR="006D75E9" w:rsidRPr="00203C34">
        <w:rPr>
          <w:szCs w:val="22"/>
        </w:rPr>
        <w:t xml:space="preserve"> (75 mg -100</w:t>
      </w:r>
      <w:r w:rsidRPr="00203C34">
        <w:rPr>
          <w:szCs w:val="22"/>
        </w:rPr>
        <w:t> </w:t>
      </w:r>
      <w:r w:rsidR="006D75E9" w:rsidRPr="00203C34">
        <w:rPr>
          <w:szCs w:val="22"/>
        </w:rPr>
        <w:t xml:space="preserve">mg </w:t>
      </w:r>
      <w:r w:rsidRPr="00203C34">
        <w:rPr>
          <w:szCs w:val="22"/>
        </w:rPr>
        <w:t>einu sinni á dag</w:t>
      </w:r>
      <w:r w:rsidR="006D75E9" w:rsidRPr="00203C34">
        <w:rPr>
          <w:szCs w:val="22"/>
        </w:rPr>
        <w:t xml:space="preserve">). </w:t>
      </w:r>
      <w:r w:rsidR="007C32F5" w:rsidRPr="00203C34">
        <w:rPr>
          <w:szCs w:val="22"/>
        </w:rPr>
        <w:t>Hefja á meðferð með</w:t>
      </w:r>
      <w:r w:rsidR="006D75E9" w:rsidRPr="00203C34">
        <w:rPr>
          <w:szCs w:val="22"/>
        </w:rPr>
        <w:t xml:space="preserve"> </w:t>
      </w:r>
      <w:r w:rsidR="007C32F5" w:rsidRPr="00203C34">
        <w:rPr>
          <w:szCs w:val="22"/>
        </w:rPr>
        <w:t>klópídógreli</w:t>
      </w:r>
      <w:r w:rsidR="006D75E9" w:rsidRPr="00203C34">
        <w:rPr>
          <w:szCs w:val="22"/>
        </w:rPr>
        <w:t xml:space="preserve"> </w:t>
      </w:r>
      <w:r w:rsidR="007C32F5" w:rsidRPr="00203C34">
        <w:rPr>
          <w:szCs w:val="22"/>
        </w:rPr>
        <w:t>og</w:t>
      </w:r>
      <w:r w:rsidR="006D75E9" w:rsidRPr="00203C34">
        <w:rPr>
          <w:szCs w:val="22"/>
        </w:rPr>
        <w:t xml:space="preserve"> </w:t>
      </w:r>
      <w:r w:rsidR="007C32F5" w:rsidRPr="00203C34">
        <w:rPr>
          <w:szCs w:val="22"/>
        </w:rPr>
        <w:t>acetýlsalicýlsýru</w:t>
      </w:r>
      <w:r w:rsidR="006D75E9" w:rsidRPr="00203C34">
        <w:rPr>
          <w:szCs w:val="22"/>
        </w:rPr>
        <w:t xml:space="preserve"> </w:t>
      </w:r>
      <w:r w:rsidR="007C32F5" w:rsidRPr="00203C34">
        <w:rPr>
          <w:szCs w:val="22"/>
        </w:rPr>
        <w:t>innan</w:t>
      </w:r>
      <w:r w:rsidR="006D75E9" w:rsidRPr="00203C34">
        <w:rPr>
          <w:szCs w:val="22"/>
        </w:rPr>
        <w:t xml:space="preserve"> 24</w:t>
      </w:r>
      <w:r w:rsidR="007C32F5" w:rsidRPr="00203C34">
        <w:rPr>
          <w:szCs w:val="22"/>
        </w:rPr>
        <w:t xml:space="preserve"> klukkustunda frá </w:t>
      </w:r>
      <w:r w:rsidR="003006FD">
        <w:rPr>
          <w:szCs w:val="22"/>
        </w:rPr>
        <w:t>tilvikinu</w:t>
      </w:r>
      <w:r w:rsidR="007C32F5" w:rsidRPr="00203C34">
        <w:rPr>
          <w:szCs w:val="22"/>
        </w:rPr>
        <w:t xml:space="preserve"> og halda meðferð áfram í </w:t>
      </w:r>
      <w:r w:rsidR="006D75E9" w:rsidRPr="00203C34">
        <w:rPr>
          <w:szCs w:val="22"/>
        </w:rPr>
        <w:t>21 d</w:t>
      </w:r>
      <w:r w:rsidR="007C32F5" w:rsidRPr="00203C34">
        <w:rPr>
          <w:szCs w:val="22"/>
        </w:rPr>
        <w:t xml:space="preserve">ag sem síðan er fylgt eftir með </w:t>
      </w:r>
      <w:r w:rsidR="00167D3C" w:rsidRPr="00203C34">
        <w:rPr>
          <w:szCs w:val="22"/>
        </w:rPr>
        <w:t>stakri</w:t>
      </w:r>
      <w:r w:rsidR="0013767A" w:rsidRPr="00203C34">
        <w:rPr>
          <w:szCs w:val="22"/>
        </w:rPr>
        <w:t xml:space="preserve"> blóðflöguhemjandi </w:t>
      </w:r>
      <w:r w:rsidR="00167D3C">
        <w:rPr>
          <w:szCs w:val="22"/>
        </w:rPr>
        <w:t>meðferð</w:t>
      </w:r>
      <w:r w:rsidR="007204F2" w:rsidRPr="00203C34">
        <w:rPr>
          <w:szCs w:val="22"/>
        </w:rPr>
        <w:t>.</w:t>
      </w:r>
    </w:p>
    <w:p w:rsidR="006D75E9" w:rsidRDefault="006D75E9" w:rsidP="00203C34">
      <w:pPr>
        <w:ind w:left="851" w:hanging="851"/>
      </w:pPr>
    </w:p>
    <w:p w:rsidR="00B222C4" w:rsidRDefault="00B222C4" w:rsidP="00203C34">
      <w:pPr>
        <w:ind w:left="567"/>
      </w:pPr>
      <w:r>
        <w:t xml:space="preserve">Gefa á </w:t>
      </w:r>
      <w:r w:rsidR="00922685">
        <w:t xml:space="preserve">sjúklingum með gáttatif </w:t>
      </w:r>
      <w:r>
        <w:t xml:space="preserve">klópídógrel </w:t>
      </w:r>
      <w:r w:rsidR="00CE1828">
        <w:t xml:space="preserve">daglega </w:t>
      </w:r>
      <w:r>
        <w:t>í einum 75 mg skammti. Hefja skal acetýlsalicýlsýru</w:t>
      </w:r>
      <w:r w:rsidR="00FC58A4">
        <w:t xml:space="preserve"> </w:t>
      </w:r>
      <w:r w:rsidR="00271AF6">
        <w:t>(ASA)</w:t>
      </w:r>
      <w:r>
        <w:t xml:space="preserve"> meðferð (75-100 mg á </w:t>
      </w:r>
      <w:r w:rsidR="00CE1828">
        <w:t>sólarhring</w:t>
      </w:r>
      <w:r>
        <w:t xml:space="preserve">) og halda </w:t>
      </w:r>
      <w:r w:rsidR="007176FA">
        <w:t xml:space="preserve">henni </w:t>
      </w:r>
      <w:r>
        <w:t xml:space="preserve">áfram </w:t>
      </w:r>
      <w:r w:rsidR="007176FA">
        <w:t>samhliða</w:t>
      </w:r>
      <w:r>
        <w:t xml:space="preserve"> klópídógrel meðferð (sjá kafla 5.1).</w:t>
      </w:r>
    </w:p>
    <w:p w:rsidR="00B222C4" w:rsidRDefault="00B222C4" w:rsidP="00223333">
      <w:pPr>
        <w:autoSpaceDE w:val="0"/>
        <w:autoSpaceDN w:val="0"/>
        <w:adjustRightInd w:val="0"/>
        <w:rPr>
          <w:rFonts w:ascii="TimesNewRoman" w:eastAsia="MS Mincho" w:hAnsi="TimesNewRoman" w:cs="TimesNewRoman"/>
          <w:szCs w:val="22"/>
          <w:lang w:eastAsia="ja-JP"/>
        </w:rPr>
      </w:pPr>
    </w:p>
    <w:p w:rsidR="00223333" w:rsidRPr="00E80058" w:rsidRDefault="00223333" w:rsidP="00223333">
      <w:pPr>
        <w:autoSpaceDE w:val="0"/>
        <w:autoSpaceDN w:val="0"/>
        <w:adjustRightInd w:val="0"/>
      </w:pPr>
      <w:r w:rsidRPr="00E80058">
        <w:t>Ef gleymist að taka skammt:</w:t>
      </w:r>
    </w:p>
    <w:p w:rsidR="00223333" w:rsidRPr="005B70D0" w:rsidRDefault="00223333" w:rsidP="00AA1093">
      <w:pPr>
        <w:numPr>
          <w:ilvl w:val="0"/>
          <w:numId w:val="24"/>
        </w:numPr>
        <w:autoSpaceDE w:val="0"/>
        <w:autoSpaceDN w:val="0"/>
        <w:adjustRightInd w:val="0"/>
        <w:ind w:left="709" w:hanging="283"/>
      </w:pPr>
      <w:r w:rsidRPr="005B70D0">
        <w:t>Ef minna en 12 klst. eru liðnar frá því að taka átti lyfið inn samkvæmt venju</w:t>
      </w:r>
      <w:r w:rsidR="005373F4" w:rsidRPr="005B70D0">
        <w:t>,</w:t>
      </w:r>
      <w:r w:rsidRPr="005B70D0">
        <w:t xml:space="preserve"> á að taka næsta skammt þe</w:t>
      </w:r>
      <w:r w:rsidR="00244BC8" w:rsidRPr="005B70D0">
        <w:t>gar í stað og taka svo næsta ska</w:t>
      </w:r>
      <w:r w:rsidRPr="005B70D0">
        <w:t>mmt á venjulegum tíma</w:t>
      </w:r>
      <w:r w:rsidR="00271AF6" w:rsidRPr="005B70D0">
        <w:t>.</w:t>
      </w:r>
    </w:p>
    <w:p w:rsidR="00223333" w:rsidRPr="00223333" w:rsidRDefault="00223333" w:rsidP="005D3774">
      <w:pPr>
        <w:numPr>
          <w:ilvl w:val="0"/>
          <w:numId w:val="24"/>
        </w:numPr>
        <w:autoSpaceDE w:val="0"/>
        <w:autoSpaceDN w:val="0"/>
        <w:adjustRightInd w:val="0"/>
        <w:ind w:left="709" w:hanging="283"/>
      </w:pPr>
      <w:r w:rsidRPr="005B70D0">
        <w:t>Ef meira en 12 klst. eru liðnar á að taka næsta skammt inn á venjulegum tíma</w:t>
      </w:r>
      <w:r w:rsidR="009C1161" w:rsidRPr="005B70D0">
        <w:t>,</w:t>
      </w:r>
      <w:r w:rsidRPr="005B70D0">
        <w:t xml:space="preserve"> ekki á að tvöfalda skammtinn.</w:t>
      </w:r>
    </w:p>
    <w:p w:rsidR="00223333" w:rsidRDefault="00223333" w:rsidP="00223333">
      <w:pPr>
        <w:autoSpaceDE w:val="0"/>
        <w:autoSpaceDN w:val="0"/>
        <w:adjustRightInd w:val="0"/>
        <w:ind w:left="567"/>
      </w:pPr>
    </w:p>
    <w:p w:rsidR="00016C3C" w:rsidRDefault="00016C3C">
      <w:pPr>
        <w:numPr>
          <w:ilvl w:val="1"/>
          <w:numId w:val="8"/>
        </w:numPr>
        <w:tabs>
          <w:tab w:val="left" w:pos="540"/>
        </w:tabs>
        <w:ind w:hanging="1440"/>
      </w:pPr>
      <w:r>
        <w:t xml:space="preserve">Börn </w:t>
      </w:r>
    </w:p>
    <w:p w:rsidR="00456A16" w:rsidRPr="00B64379" w:rsidRDefault="00F9173E" w:rsidP="00E67387">
      <w:pPr>
        <w:tabs>
          <w:tab w:val="left" w:pos="567"/>
        </w:tabs>
        <w:ind w:left="567" w:right="-29"/>
        <w:rPr>
          <w:szCs w:val="22"/>
        </w:rPr>
      </w:pPr>
      <w:r>
        <w:t>Klópídógrel</w:t>
      </w:r>
      <w:r w:rsidR="00456A16" w:rsidRPr="00B64379">
        <w:rPr>
          <w:szCs w:val="22"/>
        </w:rPr>
        <w:t xml:space="preserve"> </w:t>
      </w:r>
      <w:r w:rsidR="00486913">
        <w:rPr>
          <w:szCs w:val="22"/>
        </w:rPr>
        <w:t>er ekki ætlað börnum vegna þess að ekki hefur verið sýnt fram á verkun</w:t>
      </w:r>
      <w:r w:rsidR="00483834">
        <w:rPr>
          <w:szCs w:val="22"/>
        </w:rPr>
        <w:t xml:space="preserve"> </w:t>
      </w:r>
      <w:r w:rsidR="00456A16">
        <w:rPr>
          <w:szCs w:val="22"/>
        </w:rPr>
        <w:t>(sjá kafla</w:t>
      </w:r>
      <w:r w:rsidR="00483834">
        <w:rPr>
          <w:szCs w:val="22"/>
        </w:rPr>
        <w:t> </w:t>
      </w:r>
      <w:r w:rsidR="00456A16">
        <w:rPr>
          <w:szCs w:val="22"/>
        </w:rPr>
        <w:t>5.1).</w:t>
      </w:r>
    </w:p>
    <w:p w:rsidR="00016C3C" w:rsidRDefault="00016C3C" w:rsidP="00343F7D"/>
    <w:p w:rsidR="00016C3C" w:rsidRDefault="00016C3C" w:rsidP="004F710F">
      <w:pPr>
        <w:numPr>
          <w:ilvl w:val="0"/>
          <w:numId w:val="21"/>
        </w:numPr>
        <w:tabs>
          <w:tab w:val="clear" w:pos="624"/>
          <w:tab w:val="num" w:pos="567"/>
        </w:tabs>
      </w:pPr>
      <w:r>
        <w:t>Skert nýrnastarfsemi</w:t>
      </w:r>
    </w:p>
    <w:p w:rsidR="00016C3C" w:rsidRPr="004F710F" w:rsidRDefault="00016C3C">
      <w:pPr>
        <w:ind w:left="567"/>
      </w:pPr>
      <w:r>
        <w:t xml:space="preserve">Reynsla er takmörkuð af notkun lyfsins hjá sjúklingum með skerta nýrnastarfsemi </w:t>
      </w:r>
      <w:r>
        <w:rPr>
          <w:noProof/>
        </w:rPr>
        <w:t xml:space="preserve">(sjá </w:t>
      </w:r>
      <w:r w:rsidRPr="004F710F">
        <w:rPr>
          <w:noProof/>
        </w:rPr>
        <w:t>kafla 4.</w:t>
      </w:r>
      <w:r w:rsidR="00135541" w:rsidRPr="004F710F">
        <w:rPr>
          <w:noProof/>
        </w:rPr>
        <w:t>4</w:t>
      </w:r>
      <w:r w:rsidRPr="004F710F">
        <w:rPr>
          <w:noProof/>
        </w:rPr>
        <w:t>)</w:t>
      </w:r>
      <w:r w:rsidRPr="004F710F">
        <w:t>.</w:t>
      </w:r>
    </w:p>
    <w:p w:rsidR="00016C3C" w:rsidRPr="004F710F" w:rsidRDefault="00016C3C"/>
    <w:p w:rsidR="00016C3C" w:rsidRPr="004F710F" w:rsidRDefault="00016C3C" w:rsidP="004F710F">
      <w:pPr>
        <w:numPr>
          <w:ilvl w:val="0"/>
          <w:numId w:val="22"/>
        </w:numPr>
        <w:tabs>
          <w:tab w:val="clear" w:pos="624"/>
          <w:tab w:val="num" w:pos="567"/>
        </w:tabs>
      </w:pPr>
      <w:r w:rsidRPr="004F710F">
        <w:t>Skert lifrarstarfsemi</w:t>
      </w:r>
    </w:p>
    <w:p w:rsidR="00C419A6" w:rsidRDefault="00C419A6" w:rsidP="00C419A6">
      <w:pPr>
        <w:ind w:left="567"/>
      </w:pPr>
      <w:r w:rsidRPr="004F710F">
        <w:rPr>
          <w:noProof/>
        </w:rPr>
        <w:t xml:space="preserve">Takmörkuð reynsla er af notkun lyfsins hjá sjúklingum með í meðallagi skerta lifrarstarfsemi sem hugsanlega hafa blæðingarhneigð </w:t>
      </w:r>
      <w:r w:rsidRPr="004F710F">
        <w:t>(</w:t>
      </w:r>
      <w:r w:rsidRPr="004F710F">
        <w:rPr>
          <w:noProof/>
        </w:rPr>
        <w:t>sjá kafla 4.4)</w:t>
      </w:r>
      <w:r w:rsidRPr="004F710F">
        <w:t>.</w:t>
      </w:r>
    </w:p>
    <w:p w:rsidR="00C63FDA" w:rsidRDefault="00C63FDA"/>
    <w:p w:rsidR="00016C3C" w:rsidRPr="00FC58A4" w:rsidRDefault="00BC51E7">
      <w:pPr>
        <w:rPr>
          <w:u w:val="single"/>
        </w:rPr>
      </w:pPr>
      <w:r w:rsidRPr="00FC58A4">
        <w:rPr>
          <w:u w:val="single"/>
        </w:rPr>
        <w:t>Lyfjagjöf</w:t>
      </w:r>
    </w:p>
    <w:p w:rsidR="00C63FDA" w:rsidRDefault="00C63FDA">
      <w:r>
        <w:t>Til inntöku</w:t>
      </w:r>
    </w:p>
    <w:p w:rsidR="00C63FDA" w:rsidRDefault="00C63FDA">
      <w:r>
        <w:t>Má gefa með eða án matar.</w:t>
      </w:r>
    </w:p>
    <w:p w:rsidR="00C63FDA" w:rsidRDefault="00C63FDA"/>
    <w:p w:rsidR="00016C3C" w:rsidRDefault="00016C3C" w:rsidP="00271AF6">
      <w:pPr>
        <w:keepNext/>
        <w:ind w:left="567" w:hanging="567"/>
        <w:outlineLvl w:val="0"/>
        <w:rPr>
          <w:b/>
        </w:rPr>
      </w:pPr>
      <w:r>
        <w:rPr>
          <w:b/>
        </w:rPr>
        <w:t>4.3</w:t>
      </w:r>
      <w:r>
        <w:rPr>
          <w:b/>
        </w:rPr>
        <w:tab/>
        <w:t>Frábendingar</w:t>
      </w:r>
    </w:p>
    <w:p w:rsidR="00016C3C" w:rsidRDefault="00016C3C" w:rsidP="00271AF6">
      <w:pPr>
        <w:keepNext/>
      </w:pPr>
    </w:p>
    <w:p w:rsidR="00016C3C" w:rsidRDefault="00016C3C">
      <w:pPr>
        <w:pStyle w:val="spc"/>
        <w:widowControl/>
        <w:numPr>
          <w:ilvl w:val="0"/>
          <w:numId w:val="2"/>
        </w:numPr>
        <w:tabs>
          <w:tab w:val="clear" w:pos="720"/>
          <w:tab w:val="num" w:pos="540"/>
        </w:tabs>
        <w:ind w:left="0" w:firstLine="0"/>
        <w:rPr>
          <w:szCs w:val="24"/>
        </w:rPr>
      </w:pPr>
      <w:r>
        <w:rPr>
          <w:szCs w:val="24"/>
        </w:rPr>
        <w:t>Ofnæmi fyrir virka efninu eða einhverju hjálparefnanna</w:t>
      </w:r>
      <w:r w:rsidR="00026F0D">
        <w:rPr>
          <w:szCs w:val="24"/>
        </w:rPr>
        <w:t xml:space="preserve"> sem talin eru upp í </w:t>
      </w:r>
      <w:r w:rsidR="00F56C87">
        <w:rPr>
          <w:szCs w:val="24"/>
        </w:rPr>
        <w:t xml:space="preserve">kafla 2 eða </w:t>
      </w:r>
      <w:r w:rsidR="00026F0D">
        <w:rPr>
          <w:szCs w:val="24"/>
        </w:rPr>
        <w:t>kafla 6.1.</w:t>
      </w:r>
    </w:p>
    <w:p w:rsidR="00016C3C" w:rsidRDefault="00016C3C">
      <w:pPr>
        <w:numPr>
          <w:ilvl w:val="0"/>
          <w:numId w:val="2"/>
        </w:numPr>
        <w:tabs>
          <w:tab w:val="clear" w:pos="720"/>
          <w:tab w:val="num" w:pos="540"/>
        </w:tabs>
        <w:ind w:left="0" w:firstLine="0"/>
      </w:pPr>
      <w:r>
        <w:t>Verulega skert lifrarstarfsemi.</w:t>
      </w:r>
    </w:p>
    <w:p w:rsidR="00016C3C" w:rsidRDefault="00016C3C">
      <w:pPr>
        <w:numPr>
          <w:ilvl w:val="0"/>
          <w:numId w:val="2"/>
        </w:numPr>
        <w:tabs>
          <w:tab w:val="clear" w:pos="720"/>
          <w:tab w:val="num" w:pos="540"/>
        </w:tabs>
        <w:ind w:left="0" w:firstLine="0"/>
      </w:pPr>
      <w:r>
        <w:t>Virk blæðing vegna sjúkdóms t.d. magasárs eða blæðingar innan höfuðkúpu.</w:t>
      </w:r>
    </w:p>
    <w:p w:rsidR="00016C3C" w:rsidRDefault="00016C3C"/>
    <w:p w:rsidR="00016C3C" w:rsidRDefault="00016C3C" w:rsidP="00271AF6">
      <w:pPr>
        <w:keepNext/>
        <w:ind w:left="567" w:hanging="567"/>
        <w:outlineLvl w:val="0"/>
        <w:rPr>
          <w:b/>
        </w:rPr>
      </w:pPr>
      <w:r>
        <w:rPr>
          <w:b/>
        </w:rPr>
        <w:t>4.4</w:t>
      </w:r>
      <w:r>
        <w:rPr>
          <w:b/>
        </w:rPr>
        <w:tab/>
        <w:t>Sérstök varnaðarorð og varúðarreglur við notkun</w:t>
      </w:r>
    </w:p>
    <w:p w:rsidR="00016C3C" w:rsidRDefault="00016C3C" w:rsidP="00271AF6">
      <w:pPr>
        <w:keepNext/>
      </w:pPr>
    </w:p>
    <w:p w:rsidR="004C0F60" w:rsidRPr="00AA05CD" w:rsidRDefault="004C0F60" w:rsidP="004C0F60">
      <w:pPr>
        <w:rPr>
          <w:i/>
        </w:rPr>
      </w:pPr>
      <w:r w:rsidRPr="00AA05CD">
        <w:rPr>
          <w:i/>
        </w:rPr>
        <w:t xml:space="preserve">Blæðingar og </w:t>
      </w:r>
      <w:r>
        <w:rPr>
          <w:i/>
        </w:rPr>
        <w:t>blóðsjúkdómar</w:t>
      </w:r>
    </w:p>
    <w:p w:rsidR="00016C3C" w:rsidRDefault="00016C3C">
      <w:r>
        <w:t>Vegna hættu á blæðingu og aukaverkunum í blóði meðan á meðferð stendur skal strax íhuga að gera blóðmælingu og/eða önnur viðeigandi próf hvenær sem klínísk einkenni koma fram sem benda til blæðinga (sjá kafla 4.8). Eins og við á, um önnur blóðflöguvirk lyf, skal nota klópídógrel með varúð hjá sjúklingum með blæðingartilhneigingu eftir slys, skurðaðgerð eða sjúkdóma og hjá sjúklingum á meðferð með acetýlsalicýlsýru, heparíni, glýkóprótein IIb/IIIa hemlum eða bólgueyðandi gigtarlyfjum</w:t>
      </w:r>
      <w:r w:rsidR="00FF3543">
        <w:t xml:space="preserve"> (NSAID)</w:t>
      </w:r>
      <w:r>
        <w:t xml:space="preserve"> þar með talið Cox-2 hemlum</w:t>
      </w:r>
      <w:r w:rsidR="00A457B2">
        <w:t xml:space="preserve"> eða </w:t>
      </w:r>
      <w:r w:rsidR="00A457B2" w:rsidRPr="00A457B2">
        <w:t>sér</w:t>
      </w:r>
      <w:r w:rsidR="00F21711">
        <w:t>hæfðum</w:t>
      </w:r>
      <w:r w:rsidR="00A457B2" w:rsidRPr="00EF7EFE">
        <w:t xml:space="preserve"> serótónín</w:t>
      </w:r>
      <w:r w:rsidR="00F21711">
        <w:t xml:space="preserve"> </w:t>
      </w:r>
      <w:r w:rsidR="00A457B2" w:rsidRPr="00EF7EFE">
        <w:t>endurupptöku</w:t>
      </w:r>
      <w:r w:rsidR="00F21711">
        <w:t xml:space="preserve"> </w:t>
      </w:r>
      <w:r w:rsidR="00A457B2" w:rsidRPr="00EF7EFE">
        <w:t>heml</w:t>
      </w:r>
      <w:r w:rsidR="00A457B2">
        <w:t>um (SSRI)</w:t>
      </w:r>
      <w:r w:rsidR="00FF1966">
        <w:t>,</w:t>
      </w:r>
      <w:r w:rsidR="00454A55">
        <w:t xml:space="preserve"> </w:t>
      </w:r>
      <w:r w:rsidR="00A149B6">
        <w:t xml:space="preserve">eða öflugum CYP2C19 </w:t>
      </w:r>
      <w:r w:rsidR="00915EB8">
        <w:t>virkjum</w:t>
      </w:r>
      <w:r w:rsidR="00FF1966">
        <w:t xml:space="preserve"> eða ö</w:t>
      </w:r>
      <w:r w:rsidR="004A7A35">
        <w:t>ðrum</w:t>
      </w:r>
      <w:r w:rsidR="00FF1966">
        <w:t xml:space="preserve"> lyf</w:t>
      </w:r>
      <w:r w:rsidR="004A7A35">
        <w:t>jum</w:t>
      </w:r>
      <w:r w:rsidR="00FF1966">
        <w:t xml:space="preserve"> </w:t>
      </w:r>
      <w:r w:rsidR="00FF1966" w:rsidRPr="005D3774">
        <w:t>tengd</w:t>
      </w:r>
      <w:r w:rsidR="004A7A35">
        <w:t>um</w:t>
      </w:r>
      <w:r w:rsidR="00FF1966" w:rsidRPr="005D3774">
        <w:t xml:space="preserve"> blæðingarhættu</w:t>
      </w:r>
      <w:r w:rsidR="00FF1966">
        <w:t>, svo sem pentoxifyllín</w:t>
      </w:r>
      <w:r w:rsidR="002F16D3">
        <w:t>i</w:t>
      </w:r>
      <w:r w:rsidR="00FF1966">
        <w:t xml:space="preserve"> (sjá kafla 4.5)</w:t>
      </w:r>
      <w:r>
        <w:t>. Fylgjast skal vandlega með öllum merkjum um blæðingar hjá sjúklingum, þ.m.t. duldar blæðingar, sérstaklega á fyrstu vikum meðferðar og/eða eftir aðgerðir innan æða í hjarta eða skurðaðgerðir. Samhliða gjöf klópídógrels og segavarnarlyfja til inntöku er ekki ráðlögð þar sem blæðingar gætu orðið meiri (sjá kafla 4.5).</w:t>
      </w:r>
    </w:p>
    <w:p w:rsidR="00016C3C" w:rsidRDefault="00016C3C"/>
    <w:p w:rsidR="00016C3C" w:rsidRDefault="00016C3C">
      <w:r>
        <w:t xml:space="preserve">Stöðva skal meðferð með klópídógreli 7 dögum fyrir skurðaðgerð ef sjúklingur á að gangast undir </w:t>
      </w:r>
      <w:r w:rsidR="00931753">
        <w:t>valkvæða</w:t>
      </w:r>
      <w:r>
        <w:t xml:space="preserve"> skurðaðgerð </w:t>
      </w:r>
      <w:r w:rsidR="00931753">
        <w:t xml:space="preserve">og </w:t>
      </w:r>
      <w:r>
        <w:t xml:space="preserve">ekki </w:t>
      </w:r>
      <w:r w:rsidR="00931753">
        <w:t xml:space="preserve">er </w:t>
      </w:r>
      <w:r>
        <w:t>æskilegt að beita segavörnum</w:t>
      </w:r>
      <w:r w:rsidR="00931753">
        <w:t xml:space="preserve"> tímabundið</w:t>
      </w:r>
      <w:r>
        <w:t>. Sjúklingar skulu láta lækna og tannlækna vita að þeir taki klópídógrel áður en ákvörðun um aðgerð er tekin og einnig áður en ný lyf eru notuð. Klópídógrel lengir blæðingartíma og skal nota lyfið með varúð hjá sjúklingum sem hafa sár sem hafa tilhneigingu til að blæða (einkum sár í meltingarvegi og augum).</w:t>
      </w:r>
    </w:p>
    <w:p w:rsidR="00016C3C" w:rsidRDefault="00016C3C"/>
    <w:p w:rsidR="00016C3C" w:rsidRDefault="00016C3C">
      <w:r>
        <w:t>Sjúklingar skulu upplýstir um að það gæti tekið lengri tíma en áður fyrir hvers konar blæðingu að stöðvast þegar þeir taka klópídógrel (eitt sér eða samtímis acetýlsalicýlsýru) og að þeir skuli láta lækni vita verði þeir varir við óvenjulega blæðingu (staðsetningu eða tímalengd).</w:t>
      </w:r>
    </w:p>
    <w:p w:rsidR="00016C3C" w:rsidRDefault="00016C3C"/>
    <w:p w:rsidR="004C0F60" w:rsidRPr="00AA05CD" w:rsidRDefault="00931753" w:rsidP="004C0F60">
      <w:pPr>
        <w:rPr>
          <w:i/>
        </w:rPr>
      </w:pPr>
      <w:r>
        <w:rPr>
          <w:i/>
        </w:rPr>
        <w:t>Blóðflagnafæðarp</w:t>
      </w:r>
      <w:r w:rsidR="004C0F60" w:rsidRPr="00AA05CD">
        <w:rPr>
          <w:i/>
        </w:rPr>
        <w:t>urpur</w:t>
      </w:r>
      <w:r w:rsidR="006C42C7">
        <w:rPr>
          <w:i/>
        </w:rPr>
        <w:t>i</w:t>
      </w:r>
      <w:r w:rsidR="004C0F60" w:rsidRPr="00AA05CD">
        <w:rPr>
          <w:i/>
        </w:rPr>
        <w:t xml:space="preserve"> með segamyndun (TTP)</w:t>
      </w:r>
    </w:p>
    <w:p w:rsidR="00016C3C" w:rsidRDefault="00016C3C">
      <w:r>
        <w:t xml:space="preserve">Örsjaldan hefur verið lýst </w:t>
      </w:r>
      <w:r w:rsidR="00931753">
        <w:t>blóðflagnafæðar</w:t>
      </w:r>
      <w:r>
        <w:t>purpura með segamyndun (TTP) eftir notkun klópídógrels, stundum eftir notkun í skamman tíma. Hann einkennist af blóðflagnafæð og blóðleysi vegna blóðlýsu í örfínum æðum (microangiopathic haemolytic anaemia) í tengslum við einkenni frá taugakerfi, truflun á nýrnastarfsemi eða sótthita. TTP er hugsanlega lífshættulegt ástand sem þarfnast tafarlausrar meðferðar þ.á m. plasmatöku (plasmapheresis).</w:t>
      </w:r>
    </w:p>
    <w:p w:rsidR="00016C3C" w:rsidRDefault="00016C3C"/>
    <w:p w:rsidR="00035045" w:rsidRDefault="00035045" w:rsidP="00035045">
      <w:pPr>
        <w:rPr>
          <w:i/>
        </w:rPr>
      </w:pPr>
      <w:r w:rsidRPr="00AC3686">
        <w:rPr>
          <w:i/>
        </w:rPr>
        <w:t>Áunnin dreyrasýki</w:t>
      </w:r>
    </w:p>
    <w:p w:rsidR="00035045" w:rsidRPr="000D5B3B" w:rsidRDefault="00035045" w:rsidP="00035045">
      <w:r w:rsidRPr="00AC3686">
        <w:t xml:space="preserve">Greint hefur verið frá </w:t>
      </w:r>
      <w:r>
        <w:t xml:space="preserve">áunninni dreyrasýki í kjölfar notkunar klópídógrels. </w:t>
      </w:r>
      <w:r w:rsidR="00D303A2">
        <w:t>Hafa skal</w:t>
      </w:r>
      <w:r>
        <w:t xml:space="preserve"> áunna dreyrasýki </w:t>
      </w:r>
      <w:r w:rsidR="00D303A2">
        <w:t xml:space="preserve">í huga </w:t>
      </w:r>
      <w:r>
        <w:t>í tilvikum þar sem</w:t>
      </w:r>
      <w:r w:rsidR="00D303A2">
        <w:t xml:space="preserve"> um</w:t>
      </w:r>
      <w:r>
        <w:t xml:space="preserve"> </w:t>
      </w:r>
      <w:r w:rsidR="00D303A2">
        <w:t xml:space="preserve">staðfestan, einangraðan, </w:t>
      </w:r>
      <w:r>
        <w:t>lengd</w:t>
      </w:r>
      <w:r w:rsidR="00D303A2">
        <w:t>an</w:t>
      </w:r>
      <w:r>
        <w:t xml:space="preserve"> a</w:t>
      </w:r>
      <w:r w:rsidRPr="00AC3686">
        <w:t>PTT (activated partial thromboplastin time)</w:t>
      </w:r>
      <w:r w:rsidRPr="00185386">
        <w:t xml:space="preserve"> </w:t>
      </w:r>
      <w:r>
        <w:t xml:space="preserve">með eða án blæðinga er </w:t>
      </w:r>
      <w:r w:rsidR="00D303A2">
        <w:t>að ræða</w:t>
      </w:r>
      <w:r>
        <w:t>. Meðferð sjúklinga með staðfesta áunna dreyrasýki á að vera í umsjá sérfræðinga og hætta skal notkun klópídógrels.</w:t>
      </w:r>
    </w:p>
    <w:p w:rsidR="000D5B3B" w:rsidRDefault="000D5B3B"/>
    <w:p w:rsidR="004C0F60" w:rsidRPr="00AA05CD" w:rsidRDefault="004C0F60" w:rsidP="00020B71">
      <w:pPr>
        <w:keepNext/>
        <w:rPr>
          <w:i/>
        </w:rPr>
      </w:pPr>
      <w:r w:rsidRPr="00AA05CD">
        <w:rPr>
          <w:i/>
        </w:rPr>
        <w:t>Nýleg heilablóð</w:t>
      </w:r>
      <w:r w:rsidR="006C42C7">
        <w:rPr>
          <w:i/>
        </w:rPr>
        <w:t>þurrð</w:t>
      </w:r>
    </w:p>
    <w:p w:rsidR="0080491C" w:rsidRPr="00D149C9" w:rsidRDefault="0013767A" w:rsidP="0080491C">
      <w:pPr>
        <w:numPr>
          <w:ilvl w:val="0"/>
          <w:numId w:val="30"/>
        </w:numPr>
        <w:spacing w:line="276" w:lineRule="auto"/>
        <w:ind w:left="360"/>
        <w:contextualSpacing/>
        <w:rPr>
          <w:i/>
          <w:iCs/>
          <w:szCs w:val="22"/>
        </w:rPr>
      </w:pPr>
      <w:bookmarkStart w:id="3" w:name="_Hlk56069435"/>
      <w:r w:rsidRPr="00D149C9">
        <w:rPr>
          <w:i/>
          <w:iCs/>
          <w:szCs w:val="22"/>
        </w:rPr>
        <w:t>Upphaf meðferðar</w:t>
      </w:r>
    </w:p>
    <w:p w:rsidR="0080491C" w:rsidRPr="00D149C9" w:rsidRDefault="0013767A" w:rsidP="0080491C">
      <w:pPr>
        <w:pStyle w:val="ListParagraph"/>
        <w:numPr>
          <w:ilvl w:val="1"/>
          <w:numId w:val="30"/>
        </w:numPr>
        <w:ind w:left="1080"/>
        <w:rPr>
          <w:sz w:val="22"/>
          <w:szCs w:val="22"/>
          <w:lang w:val="is-IS"/>
        </w:rPr>
      </w:pPr>
      <w:r w:rsidRPr="00D149C9">
        <w:rPr>
          <w:sz w:val="22"/>
          <w:szCs w:val="22"/>
          <w:lang w:val="is-IS"/>
        </w:rPr>
        <w:t>Hjá sjúklingum með bráða minniháttar heilablóðþurrð eða</w:t>
      </w:r>
      <w:r w:rsidRPr="00BA37C5">
        <w:rPr>
          <w:iCs/>
          <w:sz w:val="22"/>
          <w:szCs w:val="22"/>
          <w:lang w:val="is-IS"/>
        </w:rPr>
        <w:t xml:space="preserve"> miðlungsmikla</w:t>
      </w:r>
      <w:r w:rsidR="00C54E59">
        <w:rPr>
          <w:iCs/>
          <w:sz w:val="22"/>
          <w:szCs w:val="22"/>
          <w:lang w:val="is-IS"/>
        </w:rPr>
        <w:t>/</w:t>
      </w:r>
      <w:r w:rsidRPr="00BA37C5">
        <w:rPr>
          <w:iCs/>
          <w:sz w:val="22"/>
          <w:szCs w:val="22"/>
          <w:lang w:val="is-IS"/>
        </w:rPr>
        <w:t>mikla hættu á skammvinnu blóðþurrðarkasti í heila</w:t>
      </w:r>
      <w:r w:rsidR="0080491C" w:rsidRPr="00D149C9">
        <w:rPr>
          <w:sz w:val="22"/>
          <w:szCs w:val="22"/>
          <w:lang w:val="is-IS"/>
        </w:rPr>
        <w:t>,</w:t>
      </w:r>
      <w:r w:rsidRPr="00D149C9">
        <w:rPr>
          <w:sz w:val="22"/>
          <w:szCs w:val="22"/>
          <w:lang w:val="is-IS"/>
        </w:rPr>
        <w:t xml:space="preserve"> skal hefja tveggja lyfja</w:t>
      </w:r>
      <w:r w:rsidR="0080491C" w:rsidRPr="00D149C9">
        <w:rPr>
          <w:sz w:val="22"/>
          <w:szCs w:val="22"/>
          <w:lang w:val="is-IS"/>
        </w:rPr>
        <w:t xml:space="preserve"> </w:t>
      </w:r>
      <w:r w:rsidRPr="00D149C9">
        <w:rPr>
          <w:sz w:val="22"/>
          <w:szCs w:val="22"/>
          <w:lang w:val="is-IS"/>
        </w:rPr>
        <w:t>meðferð með blóðflöguhemjandi lyf</w:t>
      </w:r>
      <w:r w:rsidR="00111DC8">
        <w:rPr>
          <w:sz w:val="22"/>
          <w:szCs w:val="22"/>
          <w:lang w:val="is-IS"/>
        </w:rPr>
        <w:t>j</w:t>
      </w:r>
      <w:r w:rsidRPr="00D149C9">
        <w:rPr>
          <w:sz w:val="22"/>
          <w:szCs w:val="22"/>
          <w:lang w:val="is-IS"/>
        </w:rPr>
        <w:t>um</w:t>
      </w:r>
      <w:r w:rsidR="0080491C" w:rsidRPr="00D149C9">
        <w:rPr>
          <w:sz w:val="22"/>
          <w:szCs w:val="22"/>
          <w:lang w:val="is-IS"/>
        </w:rPr>
        <w:t xml:space="preserve"> (</w:t>
      </w:r>
      <w:r w:rsidRPr="00D149C9">
        <w:rPr>
          <w:sz w:val="22"/>
          <w:szCs w:val="22"/>
          <w:lang w:val="is-IS"/>
        </w:rPr>
        <w:t>klópídógreli og</w:t>
      </w:r>
      <w:r w:rsidR="0080491C" w:rsidRPr="00D149C9">
        <w:rPr>
          <w:sz w:val="22"/>
          <w:szCs w:val="22"/>
          <w:lang w:val="is-IS"/>
        </w:rPr>
        <w:t xml:space="preserve"> </w:t>
      </w:r>
      <w:r w:rsidR="002409FB" w:rsidRPr="00BA37C5">
        <w:rPr>
          <w:sz w:val="22"/>
          <w:szCs w:val="22"/>
          <w:lang w:val="is-IS"/>
        </w:rPr>
        <w:t>acetýlsalicýlsýru</w:t>
      </w:r>
      <w:r w:rsidR="0080491C" w:rsidRPr="00D149C9">
        <w:rPr>
          <w:sz w:val="22"/>
          <w:szCs w:val="22"/>
          <w:lang w:val="is-IS"/>
        </w:rPr>
        <w:t xml:space="preserve">) </w:t>
      </w:r>
      <w:r w:rsidR="002409FB" w:rsidRPr="00D149C9">
        <w:rPr>
          <w:sz w:val="22"/>
          <w:szCs w:val="22"/>
          <w:lang w:val="is-IS"/>
        </w:rPr>
        <w:t>eigi síðar en</w:t>
      </w:r>
      <w:r w:rsidR="0080491C" w:rsidRPr="00D149C9">
        <w:rPr>
          <w:sz w:val="22"/>
          <w:szCs w:val="22"/>
          <w:lang w:val="is-IS"/>
        </w:rPr>
        <w:t xml:space="preserve"> 24</w:t>
      </w:r>
      <w:r w:rsidR="002409FB" w:rsidRPr="00D149C9">
        <w:rPr>
          <w:sz w:val="22"/>
          <w:szCs w:val="22"/>
          <w:lang w:val="is-IS"/>
        </w:rPr>
        <w:t> klst.</w:t>
      </w:r>
      <w:r w:rsidR="0080491C" w:rsidRPr="00D149C9">
        <w:rPr>
          <w:sz w:val="22"/>
          <w:szCs w:val="22"/>
          <w:lang w:val="is-IS"/>
        </w:rPr>
        <w:t xml:space="preserve"> </w:t>
      </w:r>
      <w:r w:rsidR="009852C4">
        <w:rPr>
          <w:sz w:val="22"/>
          <w:szCs w:val="22"/>
          <w:lang w:val="is-IS"/>
        </w:rPr>
        <w:t xml:space="preserve">frá </w:t>
      </w:r>
      <w:r w:rsidR="003006FD">
        <w:rPr>
          <w:sz w:val="22"/>
          <w:szCs w:val="22"/>
          <w:lang w:val="is-IS"/>
        </w:rPr>
        <w:t>tilvikinu</w:t>
      </w:r>
      <w:r w:rsidR="0080491C" w:rsidRPr="00D149C9">
        <w:rPr>
          <w:sz w:val="22"/>
          <w:szCs w:val="22"/>
          <w:lang w:val="is-IS"/>
        </w:rPr>
        <w:t>.</w:t>
      </w:r>
    </w:p>
    <w:p w:rsidR="0080491C" w:rsidRPr="00D149C9" w:rsidRDefault="002409FB" w:rsidP="0080491C">
      <w:pPr>
        <w:pStyle w:val="ListParagraph"/>
        <w:numPr>
          <w:ilvl w:val="1"/>
          <w:numId w:val="30"/>
        </w:numPr>
        <w:ind w:left="1080"/>
        <w:rPr>
          <w:sz w:val="22"/>
          <w:szCs w:val="22"/>
          <w:lang w:val="is-IS"/>
        </w:rPr>
      </w:pPr>
      <w:r w:rsidRPr="00D149C9">
        <w:rPr>
          <w:sz w:val="22"/>
          <w:szCs w:val="22"/>
          <w:lang w:val="is-IS"/>
        </w:rPr>
        <w:t xml:space="preserve">Engar upplýsingar eru fyrirliggjandi </w:t>
      </w:r>
      <w:r w:rsidR="003006FD">
        <w:rPr>
          <w:sz w:val="22"/>
          <w:szCs w:val="22"/>
          <w:lang w:val="is-IS"/>
        </w:rPr>
        <w:t>um</w:t>
      </w:r>
      <w:r w:rsidR="00111DC8">
        <w:rPr>
          <w:sz w:val="22"/>
          <w:szCs w:val="22"/>
          <w:lang w:val="is-IS"/>
        </w:rPr>
        <w:t xml:space="preserve"> </w:t>
      </w:r>
      <w:r w:rsidRPr="00D149C9">
        <w:rPr>
          <w:sz w:val="22"/>
          <w:szCs w:val="22"/>
          <w:lang w:val="is-IS"/>
        </w:rPr>
        <w:t>samband ávinnings og áhættu</w:t>
      </w:r>
      <w:r w:rsidR="007F1633" w:rsidRPr="00D149C9">
        <w:rPr>
          <w:sz w:val="22"/>
          <w:szCs w:val="22"/>
          <w:lang w:val="is-IS"/>
        </w:rPr>
        <w:t xml:space="preserve"> við tveggja lyfja </w:t>
      </w:r>
      <w:r w:rsidR="008756A0" w:rsidRPr="00400AB8">
        <w:rPr>
          <w:sz w:val="22"/>
          <w:szCs w:val="22"/>
          <w:lang w:val="is-IS"/>
        </w:rPr>
        <w:t>skammtíma</w:t>
      </w:r>
      <w:r w:rsidR="007F1633" w:rsidRPr="00D149C9">
        <w:rPr>
          <w:sz w:val="22"/>
          <w:szCs w:val="22"/>
          <w:lang w:val="is-IS"/>
        </w:rPr>
        <w:t>meðferð með blóðflöguhemjandi lyfjum hjá sjúklingum með</w:t>
      </w:r>
      <w:r w:rsidR="0080491C" w:rsidRPr="00D149C9">
        <w:rPr>
          <w:sz w:val="22"/>
          <w:szCs w:val="22"/>
          <w:lang w:val="is-IS"/>
        </w:rPr>
        <w:t xml:space="preserve"> </w:t>
      </w:r>
      <w:r w:rsidR="007F1633" w:rsidRPr="00D149C9">
        <w:rPr>
          <w:sz w:val="22"/>
          <w:szCs w:val="22"/>
          <w:lang w:val="is-IS"/>
        </w:rPr>
        <w:t>bráða minniháttar heilablóðþurrð eða miðlungsmikla</w:t>
      </w:r>
      <w:r w:rsidR="00C54E59">
        <w:rPr>
          <w:sz w:val="22"/>
          <w:szCs w:val="22"/>
          <w:lang w:val="is-IS"/>
        </w:rPr>
        <w:t>/</w:t>
      </w:r>
      <w:r w:rsidR="007F1633" w:rsidRPr="00D149C9">
        <w:rPr>
          <w:sz w:val="22"/>
          <w:szCs w:val="22"/>
          <w:lang w:val="is-IS"/>
        </w:rPr>
        <w:t>mikla hættu á skammvinnu blóðþurrðarkasti í heila</w:t>
      </w:r>
      <w:r w:rsidR="0080491C" w:rsidRPr="00D149C9">
        <w:rPr>
          <w:sz w:val="22"/>
          <w:szCs w:val="22"/>
          <w:lang w:val="is-IS"/>
        </w:rPr>
        <w:t xml:space="preserve">, </w:t>
      </w:r>
      <w:r w:rsidR="007F1633" w:rsidRPr="00D149C9">
        <w:rPr>
          <w:sz w:val="22"/>
          <w:szCs w:val="22"/>
          <w:lang w:val="is-IS"/>
        </w:rPr>
        <w:t>með sögu um</w:t>
      </w:r>
      <w:r w:rsidR="0080491C" w:rsidRPr="00D149C9">
        <w:rPr>
          <w:sz w:val="22"/>
          <w:szCs w:val="22"/>
          <w:lang w:val="is-IS"/>
        </w:rPr>
        <w:t xml:space="preserve"> </w:t>
      </w:r>
      <w:r w:rsidR="003006FD">
        <w:rPr>
          <w:sz w:val="22"/>
          <w:szCs w:val="22"/>
          <w:lang w:val="is-IS"/>
        </w:rPr>
        <w:t>innankúpu</w:t>
      </w:r>
      <w:r w:rsidR="007F1633" w:rsidRPr="00D149C9">
        <w:rPr>
          <w:sz w:val="22"/>
          <w:szCs w:val="22"/>
          <w:lang w:val="is-IS"/>
        </w:rPr>
        <w:t>blæðing</w:t>
      </w:r>
      <w:r w:rsidR="00111DC8">
        <w:rPr>
          <w:sz w:val="22"/>
          <w:szCs w:val="22"/>
          <w:lang w:val="is-IS"/>
        </w:rPr>
        <w:t>u</w:t>
      </w:r>
      <w:r w:rsidR="007F1633" w:rsidRPr="00D149C9">
        <w:rPr>
          <w:sz w:val="22"/>
          <w:szCs w:val="22"/>
          <w:lang w:val="is-IS"/>
        </w:rPr>
        <w:t xml:space="preserve"> (án </w:t>
      </w:r>
      <w:r w:rsidR="006E111E">
        <w:rPr>
          <w:sz w:val="22"/>
          <w:szCs w:val="22"/>
          <w:lang w:val="is-IS"/>
        </w:rPr>
        <w:t>höfuð</w:t>
      </w:r>
      <w:r w:rsidR="007F1633" w:rsidRPr="00D149C9">
        <w:rPr>
          <w:sz w:val="22"/>
          <w:szCs w:val="22"/>
          <w:lang w:val="is-IS"/>
        </w:rPr>
        <w:t>áverka)</w:t>
      </w:r>
      <w:r w:rsidR="0080491C" w:rsidRPr="00D149C9">
        <w:rPr>
          <w:sz w:val="22"/>
          <w:szCs w:val="22"/>
          <w:lang w:val="is-IS"/>
        </w:rPr>
        <w:t>.</w:t>
      </w:r>
    </w:p>
    <w:p w:rsidR="0080491C" w:rsidRPr="00D149C9" w:rsidRDefault="0073799E" w:rsidP="0080491C">
      <w:pPr>
        <w:pStyle w:val="ListParagraph"/>
        <w:numPr>
          <w:ilvl w:val="1"/>
          <w:numId w:val="30"/>
        </w:numPr>
        <w:ind w:left="1080"/>
        <w:rPr>
          <w:sz w:val="22"/>
          <w:szCs w:val="22"/>
          <w:lang w:val="is-IS"/>
        </w:rPr>
      </w:pPr>
      <w:r w:rsidRPr="00D149C9">
        <w:rPr>
          <w:sz w:val="22"/>
          <w:szCs w:val="22"/>
          <w:lang w:val="is-IS"/>
        </w:rPr>
        <w:t>Hjá sjúklingum með heilablóðþurrð sem ekki er minniháttar</w:t>
      </w:r>
      <w:r w:rsidR="00111DC8">
        <w:rPr>
          <w:sz w:val="22"/>
          <w:szCs w:val="22"/>
          <w:lang w:val="is-IS"/>
        </w:rPr>
        <w:t xml:space="preserve"> á eingöngu að </w:t>
      </w:r>
      <w:r w:rsidRPr="00D149C9">
        <w:rPr>
          <w:sz w:val="22"/>
          <w:szCs w:val="22"/>
          <w:lang w:val="is-IS"/>
        </w:rPr>
        <w:t xml:space="preserve">hefja klópídógrel einlyfjameðferð </w:t>
      </w:r>
      <w:r w:rsidR="00111DC8" w:rsidRPr="00D149C9">
        <w:rPr>
          <w:sz w:val="22"/>
          <w:szCs w:val="22"/>
          <w:lang w:val="is-IS"/>
        </w:rPr>
        <w:t>þegar</w:t>
      </w:r>
      <w:r w:rsidRPr="00D149C9">
        <w:rPr>
          <w:sz w:val="22"/>
          <w:szCs w:val="22"/>
          <w:lang w:val="is-IS"/>
        </w:rPr>
        <w:t xml:space="preserve"> 7 dagar eru liðnir frá atvikinu</w:t>
      </w:r>
      <w:r w:rsidR="0080491C" w:rsidRPr="00D149C9">
        <w:rPr>
          <w:sz w:val="22"/>
          <w:szCs w:val="22"/>
          <w:lang w:val="is-IS"/>
        </w:rPr>
        <w:t>.</w:t>
      </w:r>
    </w:p>
    <w:p w:rsidR="0080491C" w:rsidRPr="00D149C9" w:rsidRDefault="0073799E" w:rsidP="0080491C">
      <w:pPr>
        <w:pStyle w:val="ListParagraph"/>
        <w:numPr>
          <w:ilvl w:val="0"/>
          <w:numId w:val="30"/>
        </w:numPr>
        <w:ind w:left="360"/>
        <w:rPr>
          <w:sz w:val="22"/>
          <w:szCs w:val="22"/>
          <w:lang w:val="is-IS"/>
        </w:rPr>
      </w:pPr>
      <w:r w:rsidRPr="00D149C9">
        <w:rPr>
          <w:i/>
          <w:sz w:val="22"/>
          <w:szCs w:val="22"/>
          <w:lang w:val="is-IS"/>
        </w:rPr>
        <w:t>Sjúklingar með heilablóðþurrð sem ekki er minniháttar</w:t>
      </w:r>
      <w:r w:rsidR="0080491C" w:rsidRPr="00D149C9">
        <w:rPr>
          <w:i/>
          <w:sz w:val="22"/>
          <w:szCs w:val="22"/>
          <w:lang w:val="is-IS"/>
        </w:rPr>
        <w:t xml:space="preserve"> </w:t>
      </w:r>
      <w:r w:rsidR="0080491C" w:rsidRPr="00D149C9">
        <w:rPr>
          <w:i/>
          <w:iCs/>
          <w:sz w:val="22"/>
          <w:szCs w:val="22"/>
          <w:lang w:val="is-IS"/>
        </w:rPr>
        <w:t>(NIHSS</w:t>
      </w:r>
      <w:r w:rsidR="008E1C13">
        <w:rPr>
          <w:i/>
          <w:iCs/>
          <w:sz w:val="22"/>
          <w:szCs w:val="22"/>
          <w:lang w:val="is-IS"/>
        </w:rPr>
        <w:t> </w:t>
      </w:r>
      <w:r w:rsidR="0080491C" w:rsidRPr="00D149C9">
        <w:rPr>
          <w:i/>
          <w:iCs/>
          <w:sz w:val="22"/>
          <w:szCs w:val="22"/>
          <w:lang w:val="is-IS"/>
        </w:rPr>
        <w:t>&gt;4</w:t>
      </w:r>
      <w:r w:rsidR="00DE0D7B">
        <w:rPr>
          <w:i/>
          <w:iCs/>
          <w:sz w:val="22"/>
          <w:szCs w:val="22"/>
          <w:lang w:val="is-IS"/>
        </w:rPr>
        <w:t> stig</w:t>
      </w:r>
      <w:r w:rsidR="0080491C" w:rsidRPr="00D149C9">
        <w:rPr>
          <w:i/>
          <w:iCs/>
          <w:sz w:val="22"/>
          <w:szCs w:val="22"/>
          <w:lang w:val="is-IS"/>
        </w:rPr>
        <w:t>)</w:t>
      </w:r>
      <w:r w:rsidR="0080491C" w:rsidRPr="00D149C9">
        <w:rPr>
          <w:sz w:val="22"/>
          <w:szCs w:val="22"/>
          <w:lang w:val="is-IS"/>
        </w:rPr>
        <w:t xml:space="preserve"> </w:t>
      </w:r>
      <w:r w:rsidR="0080491C" w:rsidRPr="00D149C9">
        <w:rPr>
          <w:sz w:val="22"/>
          <w:szCs w:val="22"/>
          <w:lang w:val="is-IS"/>
        </w:rPr>
        <w:br/>
      </w:r>
      <w:r w:rsidR="008756A0" w:rsidRPr="00D149C9">
        <w:rPr>
          <w:sz w:val="22"/>
          <w:szCs w:val="22"/>
          <w:lang w:val="is-IS"/>
        </w:rPr>
        <w:t>Þar sem upplýsingar vantar</w:t>
      </w:r>
      <w:r w:rsidRPr="00D149C9">
        <w:rPr>
          <w:sz w:val="22"/>
          <w:szCs w:val="22"/>
          <w:lang w:val="is-IS"/>
        </w:rPr>
        <w:t xml:space="preserve"> er</w:t>
      </w:r>
      <w:r w:rsidR="008756A0" w:rsidRPr="00D149C9">
        <w:rPr>
          <w:sz w:val="22"/>
          <w:szCs w:val="22"/>
          <w:lang w:val="is-IS"/>
        </w:rPr>
        <w:t xml:space="preserve"> </w:t>
      </w:r>
      <w:r w:rsidRPr="00D149C9">
        <w:rPr>
          <w:sz w:val="22"/>
          <w:szCs w:val="22"/>
          <w:lang w:val="is-IS"/>
        </w:rPr>
        <w:t>ekki</w:t>
      </w:r>
      <w:r w:rsidR="008756A0" w:rsidRPr="00D149C9">
        <w:rPr>
          <w:sz w:val="22"/>
          <w:szCs w:val="22"/>
          <w:lang w:val="is-IS"/>
        </w:rPr>
        <w:t xml:space="preserve"> mælt</w:t>
      </w:r>
      <w:r w:rsidRPr="00D149C9">
        <w:rPr>
          <w:sz w:val="22"/>
          <w:szCs w:val="22"/>
          <w:lang w:val="is-IS"/>
        </w:rPr>
        <w:t xml:space="preserve"> með tveggja lyfja meðferð með blóðflöguhemjandi lyfjum </w:t>
      </w:r>
      <w:r w:rsidR="0080491C" w:rsidRPr="00D149C9">
        <w:rPr>
          <w:sz w:val="22"/>
          <w:szCs w:val="22"/>
          <w:lang w:val="is-IS"/>
        </w:rPr>
        <w:t>(s</w:t>
      </w:r>
      <w:r w:rsidRPr="00D149C9">
        <w:rPr>
          <w:sz w:val="22"/>
          <w:szCs w:val="22"/>
          <w:lang w:val="is-IS"/>
        </w:rPr>
        <w:t>já kafla </w:t>
      </w:r>
      <w:r w:rsidR="0080491C" w:rsidRPr="00D149C9">
        <w:rPr>
          <w:sz w:val="22"/>
          <w:szCs w:val="22"/>
          <w:lang w:val="is-IS"/>
        </w:rPr>
        <w:t>4.1).</w:t>
      </w:r>
    </w:p>
    <w:p w:rsidR="0080491C" w:rsidRPr="00D149C9" w:rsidRDefault="008756A0" w:rsidP="0080491C">
      <w:pPr>
        <w:pStyle w:val="ListParagraph"/>
        <w:numPr>
          <w:ilvl w:val="0"/>
          <w:numId w:val="30"/>
        </w:numPr>
        <w:ind w:left="360"/>
        <w:rPr>
          <w:i/>
          <w:iCs/>
          <w:sz w:val="22"/>
          <w:szCs w:val="22"/>
          <w:lang w:val="is-IS"/>
        </w:rPr>
      </w:pPr>
      <w:r w:rsidRPr="00D149C9">
        <w:rPr>
          <w:i/>
          <w:iCs/>
          <w:sz w:val="22"/>
          <w:szCs w:val="22"/>
          <w:lang w:val="is-IS"/>
        </w:rPr>
        <w:t>Nýleg heilablóðþurrð</w:t>
      </w:r>
      <w:r w:rsidR="0080491C" w:rsidRPr="00D149C9">
        <w:rPr>
          <w:i/>
          <w:iCs/>
          <w:sz w:val="22"/>
          <w:szCs w:val="22"/>
          <w:lang w:val="is-IS"/>
        </w:rPr>
        <w:t xml:space="preserve"> </w:t>
      </w:r>
      <w:r w:rsidRPr="00D149C9">
        <w:rPr>
          <w:i/>
          <w:iCs/>
          <w:sz w:val="22"/>
          <w:szCs w:val="22"/>
          <w:lang w:val="is-IS"/>
        </w:rPr>
        <w:t>eða</w:t>
      </w:r>
      <w:r w:rsidR="0080491C" w:rsidRPr="00D149C9">
        <w:rPr>
          <w:i/>
          <w:iCs/>
          <w:sz w:val="22"/>
          <w:szCs w:val="22"/>
          <w:lang w:val="is-IS"/>
        </w:rPr>
        <w:t xml:space="preserve"> </w:t>
      </w:r>
      <w:r w:rsidRPr="00D149C9">
        <w:rPr>
          <w:i/>
          <w:iCs/>
          <w:sz w:val="22"/>
          <w:szCs w:val="22"/>
          <w:lang w:val="is-IS"/>
        </w:rPr>
        <w:t>miðlungsmikil</w:t>
      </w:r>
      <w:r w:rsidR="00C54E59">
        <w:rPr>
          <w:i/>
          <w:iCs/>
          <w:sz w:val="22"/>
          <w:szCs w:val="22"/>
          <w:lang w:val="is-IS"/>
        </w:rPr>
        <w:t>/</w:t>
      </w:r>
      <w:r w:rsidRPr="00D149C9">
        <w:rPr>
          <w:i/>
          <w:iCs/>
          <w:sz w:val="22"/>
          <w:szCs w:val="22"/>
          <w:lang w:val="is-IS"/>
        </w:rPr>
        <w:t>mikil hætta á skammvinnu</w:t>
      </w:r>
      <w:r w:rsidR="009852C4">
        <w:rPr>
          <w:i/>
          <w:iCs/>
          <w:sz w:val="22"/>
          <w:szCs w:val="22"/>
          <w:lang w:val="is-IS"/>
        </w:rPr>
        <w:t xml:space="preserve"> </w:t>
      </w:r>
      <w:r w:rsidRPr="00D149C9">
        <w:rPr>
          <w:i/>
          <w:iCs/>
          <w:sz w:val="22"/>
          <w:szCs w:val="22"/>
          <w:lang w:val="is-IS"/>
        </w:rPr>
        <w:t xml:space="preserve">blóðþurrðarkasti í heila hjá sjúklingum </w:t>
      </w:r>
      <w:r w:rsidR="00710A00" w:rsidRPr="00D149C9">
        <w:rPr>
          <w:i/>
          <w:iCs/>
          <w:sz w:val="22"/>
          <w:szCs w:val="22"/>
          <w:lang w:val="is-IS"/>
        </w:rPr>
        <w:t xml:space="preserve">þar sem inngrips er þörf eða </w:t>
      </w:r>
      <w:r w:rsidR="003006FD">
        <w:rPr>
          <w:i/>
          <w:iCs/>
          <w:sz w:val="22"/>
          <w:szCs w:val="22"/>
          <w:lang w:val="is-IS"/>
        </w:rPr>
        <w:t>fyrirhugað</w:t>
      </w:r>
    </w:p>
    <w:p w:rsidR="0080491C" w:rsidRPr="00D149C9" w:rsidRDefault="00710A00" w:rsidP="0080491C">
      <w:pPr>
        <w:ind w:left="320"/>
        <w:rPr>
          <w:szCs w:val="22"/>
        </w:rPr>
      </w:pPr>
      <w:r w:rsidRPr="00D149C9">
        <w:rPr>
          <w:szCs w:val="22"/>
        </w:rPr>
        <w:t xml:space="preserve">Engin gögn styðja tveggja lyfja meðferð með blóðflöguhemjandi lyfjum </w:t>
      </w:r>
      <w:r w:rsidR="007F131C" w:rsidRPr="00D149C9">
        <w:rPr>
          <w:szCs w:val="22"/>
        </w:rPr>
        <w:t xml:space="preserve">hvorki </w:t>
      </w:r>
      <w:r w:rsidRPr="00D149C9">
        <w:rPr>
          <w:szCs w:val="22"/>
        </w:rPr>
        <w:t>hjá sjúklingum sem þarfnast aðgerða eins og</w:t>
      </w:r>
      <w:r w:rsidR="0080491C" w:rsidRPr="00D149C9">
        <w:rPr>
          <w:szCs w:val="22"/>
        </w:rPr>
        <w:t xml:space="preserve"> </w:t>
      </w:r>
      <w:r w:rsidRPr="00D149C9">
        <w:rPr>
          <w:szCs w:val="22"/>
        </w:rPr>
        <w:t>brottnáms æðastíflu úr hálsslagæð eða</w:t>
      </w:r>
      <w:r w:rsidR="0080491C" w:rsidRPr="00D149C9">
        <w:rPr>
          <w:szCs w:val="22"/>
        </w:rPr>
        <w:t xml:space="preserve"> </w:t>
      </w:r>
      <w:r w:rsidR="007F131C" w:rsidRPr="00D149C9">
        <w:rPr>
          <w:szCs w:val="22"/>
        </w:rPr>
        <w:t>seganáms úr æð</w:t>
      </w:r>
      <w:r w:rsidR="0080491C" w:rsidRPr="00D149C9">
        <w:rPr>
          <w:szCs w:val="22"/>
        </w:rPr>
        <w:t xml:space="preserve"> </w:t>
      </w:r>
      <w:r w:rsidR="007F131C" w:rsidRPr="00D149C9">
        <w:rPr>
          <w:szCs w:val="22"/>
        </w:rPr>
        <w:t>né</w:t>
      </w:r>
      <w:r w:rsidR="0080491C" w:rsidRPr="00D149C9">
        <w:rPr>
          <w:szCs w:val="22"/>
        </w:rPr>
        <w:t xml:space="preserve"> </w:t>
      </w:r>
      <w:r w:rsidR="007F131C" w:rsidRPr="00D149C9">
        <w:rPr>
          <w:szCs w:val="22"/>
        </w:rPr>
        <w:t>hjá sjúklingum</w:t>
      </w:r>
      <w:r w:rsidR="0080491C" w:rsidRPr="00D149C9">
        <w:rPr>
          <w:szCs w:val="22"/>
        </w:rPr>
        <w:t xml:space="preserve"> </w:t>
      </w:r>
      <w:r w:rsidR="007F131C" w:rsidRPr="00D149C9">
        <w:rPr>
          <w:szCs w:val="22"/>
        </w:rPr>
        <w:t xml:space="preserve">sem ráðgert er að setja </w:t>
      </w:r>
      <w:r w:rsidR="007D2DA3">
        <w:rPr>
          <w:szCs w:val="22"/>
        </w:rPr>
        <w:t>á</w:t>
      </w:r>
      <w:r w:rsidR="007F131C" w:rsidRPr="00D149C9">
        <w:rPr>
          <w:szCs w:val="22"/>
        </w:rPr>
        <w:t xml:space="preserve"> segaeyðandi meðferð eða</w:t>
      </w:r>
      <w:r w:rsidR="0080491C" w:rsidRPr="00D149C9">
        <w:rPr>
          <w:szCs w:val="22"/>
        </w:rPr>
        <w:t xml:space="preserve"> </w:t>
      </w:r>
      <w:r w:rsidR="007F131C" w:rsidRPr="00D149C9">
        <w:rPr>
          <w:szCs w:val="22"/>
        </w:rPr>
        <w:t>meðferð með segavarnarlyfjum</w:t>
      </w:r>
      <w:r w:rsidR="0080491C" w:rsidRPr="00D149C9">
        <w:rPr>
          <w:szCs w:val="22"/>
        </w:rPr>
        <w:t xml:space="preserve">. </w:t>
      </w:r>
      <w:r w:rsidR="007F131C" w:rsidRPr="00D149C9">
        <w:rPr>
          <w:szCs w:val="22"/>
        </w:rPr>
        <w:t>Ekki er mælt með tveggja lyfja meðferð með blóðflöguhemjandi lyfjum í þessum tilfellum</w:t>
      </w:r>
      <w:r w:rsidR="0080491C" w:rsidRPr="00D149C9">
        <w:rPr>
          <w:szCs w:val="22"/>
        </w:rPr>
        <w:t>.</w:t>
      </w:r>
    </w:p>
    <w:bookmarkEnd w:id="3"/>
    <w:p w:rsidR="00016C3C" w:rsidRDefault="00016C3C"/>
    <w:p w:rsidR="004C0F60" w:rsidRPr="00AA05CD" w:rsidRDefault="004C0F60" w:rsidP="004C0F60">
      <w:r>
        <w:rPr>
          <w:i/>
          <w:szCs w:val="22"/>
        </w:rPr>
        <w:t>Sýtókróm</w:t>
      </w:r>
      <w:r w:rsidRPr="00AA05CD">
        <w:rPr>
          <w:i/>
          <w:szCs w:val="22"/>
        </w:rPr>
        <w:t xml:space="preserve"> P450 2C19 (CYP2C19)</w:t>
      </w:r>
    </w:p>
    <w:p w:rsidR="006947D1" w:rsidRPr="00DA0F73" w:rsidRDefault="00EB6878" w:rsidP="006947D1">
      <w:pPr>
        <w:rPr>
          <w:noProof/>
        </w:rPr>
      </w:pPr>
      <w:r w:rsidRPr="00DA0F73">
        <w:t>Lyfjaerfðafræði:</w:t>
      </w:r>
      <w:r w:rsidR="006947D1" w:rsidRPr="00DA0F73">
        <w:rPr>
          <w:noProof/>
        </w:rPr>
        <w:t xml:space="preserve"> </w:t>
      </w:r>
      <w:r w:rsidR="00C63FDA">
        <w:rPr>
          <w:noProof/>
        </w:rPr>
        <w:t xml:space="preserve">Hjá sjúklingum með </w:t>
      </w:r>
      <w:r w:rsidR="005C3ADA">
        <w:rPr>
          <w:noProof/>
        </w:rPr>
        <w:t>lélegt</w:t>
      </w:r>
      <w:r w:rsidR="00C63FDA">
        <w:rPr>
          <w:noProof/>
        </w:rPr>
        <w:t xml:space="preserve"> </w:t>
      </w:r>
      <w:r w:rsidR="005A01C6">
        <w:rPr>
          <w:szCs w:val="22"/>
        </w:rPr>
        <w:t xml:space="preserve">CYP2C19 </w:t>
      </w:r>
      <w:r w:rsidR="00C63FDA">
        <w:rPr>
          <w:noProof/>
        </w:rPr>
        <w:t xml:space="preserve">umbrot </w:t>
      </w:r>
      <w:r w:rsidR="00C63FDA">
        <w:rPr>
          <w:szCs w:val="22"/>
        </w:rPr>
        <w:t>myndast minna af virku umbrot</w:t>
      </w:r>
      <w:r w:rsidR="005A01C6">
        <w:rPr>
          <w:szCs w:val="22"/>
        </w:rPr>
        <w:t>s</w:t>
      </w:r>
      <w:r w:rsidR="00C63FDA">
        <w:rPr>
          <w:szCs w:val="22"/>
        </w:rPr>
        <w:t xml:space="preserve">efni klópídógrels þegar klópídógrel er gefið í ráðlögðum skömmtum </w:t>
      </w:r>
      <w:r w:rsidR="005A01C6">
        <w:rPr>
          <w:szCs w:val="22"/>
        </w:rPr>
        <w:t>sem</w:t>
      </w:r>
      <w:r w:rsidR="00C63FDA">
        <w:rPr>
          <w:szCs w:val="22"/>
        </w:rPr>
        <w:t xml:space="preserve"> hefur því minni áhrif á blóðflögustarfsemi</w:t>
      </w:r>
      <w:r w:rsidR="005A01C6">
        <w:rPr>
          <w:szCs w:val="22"/>
        </w:rPr>
        <w:t xml:space="preserve"> (sjá kafla 4.2)</w:t>
      </w:r>
      <w:r w:rsidR="00C63FDA" w:rsidRPr="00944B0D">
        <w:rPr>
          <w:szCs w:val="22"/>
        </w:rPr>
        <w:t xml:space="preserve">. </w:t>
      </w:r>
      <w:r w:rsidR="007C2FA9">
        <w:rPr>
          <w:szCs w:val="22"/>
        </w:rPr>
        <w:t>Fáanleg eru próf sem gera mögulegt að</w:t>
      </w:r>
      <w:r w:rsidR="00FA752D">
        <w:rPr>
          <w:szCs w:val="22"/>
        </w:rPr>
        <w:t xml:space="preserve"> greina </w:t>
      </w:r>
      <w:r w:rsidR="003D5805">
        <w:rPr>
          <w:szCs w:val="22"/>
        </w:rPr>
        <w:t xml:space="preserve">arfgerð </w:t>
      </w:r>
      <w:r w:rsidR="00FA752D">
        <w:rPr>
          <w:szCs w:val="22"/>
        </w:rPr>
        <w:t xml:space="preserve">sjúklinga með </w:t>
      </w:r>
      <w:r w:rsidR="005C3ADA">
        <w:rPr>
          <w:szCs w:val="22"/>
        </w:rPr>
        <w:t>lélegt</w:t>
      </w:r>
      <w:r w:rsidR="00FA752D">
        <w:rPr>
          <w:szCs w:val="22"/>
        </w:rPr>
        <w:t xml:space="preserve"> </w:t>
      </w:r>
      <w:r w:rsidR="007631C0">
        <w:rPr>
          <w:szCs w:val="22"/>
        </w:rPr>
        <w:t xml:space="preserve">CYP2C19 </w:t>
      </w:r>
      <w:r w:rsidR="00FA752D">
        <w:rPr>
          <w:szCs w:val="22"/>
        </w:rPr>
        <w:t>umbrot</w:t>
      </w:r>
      <w:r w:rsidR="00622D04">
        <w:rPr>
          <w:szCs w:val="22"/>
        </w:rPr>
        <w:t xml:space="preserve">. </w:t>
      </w:r>
    </w:p>
    <w:p w:rsidR="00EB6878" w:rsidRDefault="00EB6878"/>
    <w:p w:rsidR="00D5503D" w:rsidRDefault="00D954C0">
      <w:r>
        <w:t xml:space="preserve">Þar sem klópídógrel umbrotnar </w:t>
      </w:r>
      <w:r w:rsidR="005F5D32">
        <w:t xml:space="preserve">yfir í virka umbrotsefnið </w:t>
      </w:r>
      <w:r>
        <w:t>að hluta til fyrir tilstilli CYP2C19, má búast við að notkun lyfja sem hamla virkni þessa ensíms valdi lægri þéttni virk</w:t>
      </w:r>
      <w:r w:rsidR="005F5D32">
        <w:t>s</w:t>
      </w:r>
      <w:r>
        <w:t xml:space="preserve"> um</w:t>
      </w:r>
      <w:r w:rsidR="00567FF9">
        <w:t>b</w:t>
      </w:r>
      <w:r>
        <w:t>rot</w:t>
      </w:r>
      <w:r w:rsidR="005F5D32">
        <w:t>s</w:t>
      </w:r>
      <w:r>
        <w:t xml:space="preserve">efnis klópídógrels </w:t>
      </w:r>
      <w:r w:rsidR="004C0F60">
        <w:t xml:space="preserve">Óvíst er hvort þessi milliverkun hafi klíníska þýðingu. Sem varúðarráðstöfun er því </w:t>
      </w:r>
      <w:r w:rsidR="00BB3B91">
        <w:t xml:space="preserve">ekki </w:t>
      </w:r>
      <w:r w:rsidR="004C0F60">
        <w:t xml:space="preserve">mælt með samhliða </w:t>
      </w:r>
      <w:r>
        <w:t xml:space="preserve">notkun </w:t>
      </w:r>
      <w:r w:rsidR="009259E2">
        <w:t>öflugra</w:t>
      </w:r>
      <w:r w:rsidR="006A39A9">
        <w:t xml:space="preserve"> eða í meðallagi </w:t>
      </w:r>
      <w:r w:rsidR="009259E2">
        <w:t>öflugra</w:t>
      </w:r>
      <w:r w:rsidR="00A72DAD">
        <w:t xml:space="preserve"> </w:t>
      </w:r>
      <w:r>
        <w:t xml:space="preserve">CYP2C19 </w:t>
      </w:r>
      <w:r w:rsidR="006A39A9">
        <w:t xml:space="preserve">hemla </w:t>
      </w:r>
      <w:r>
        <w:t xml:space="preserve">(sjá lista </w:t>
      </w:r>
      <w:r w:rsidR="00567FF9">
        <w:t>yfir lyf</w:t>
      </w:r>
      <w:r>
        <w:t xml:space="preserve"> sem hamla CYP2C19</w:t>
      </w:r>
      <w:r w:rsidR="005F5D32" w:rsidRPr="005F5D32">
        <w:t xml:space="preserve"> </w:t>
      </w:r>
      <w:r w:rsidR="005F5D32">
        <w:t>í kafla 4.5</w:t>
      </w:r>
      <w:r>
        <w:t>, sjá einnig kafla</w:t>
      </w:r>
      <w:r w:rsidR="005F5D32">
        <w:t> </w:t>
      </w:r>
      <w:r>
        <w:t>5.2).</w:t>
      </w:r>
    </w:p>
    <w:p w:rsidR="00A149B6" w:rsidRPr="009557A4" w:rsidRDefault="00950366" w:rsidP="00A149B6">
      <w:pPr>
        <w:tabs>
          <w:tab w:val="left" w:pos="7280"/>
        </w:tabs>
        <w:ind w:right="-29"/>
        <w:rPr>
          <w:szCs w:val="22"/>
        </w:rPr>
      </w:pPr>
      <w:bookmarkStart w:id="4" w:name="_Hlk46231512"/>
      <w:r>
        <w:rPr>
          <w:szCs w:val="22"/>
        </w:rPr>
        <w:t>Búast má við að n</w:t>
      </w:r>
      <w:r w:rsidR="00A149B6">
        <w:rPr>
          <w:szCs w:val="22"/>
        </w:rPr>
        <w:t>otkun lyfja sem örva</w:t>
      </w:r>
      <w:r w:rsidR="00A149B6" w:rsidRPr="00A3052D">
        <w:rPr>
          <w:szCs w:val="22"/>
        </w:rPr>
        <w:t xml:space="preserve"> </w:t>
      </w:r>
      <w:r>
        <w:rPr>
          <w:szCs w:val="22"/>
        </w:rPr>
        <w:t>virkni</w:t>
      </w:r>
      <w:r w:rsidR="00A149B6">
        <w:rPr>
          <w:szCs w:val="22"/>
        </w:rPr>
        <w:t xml:space="preserve"> </w:t>
      </w:r>
      <w:r w:rsidR="00A149B6" w:rsidRPr="009557A4">
        <w:rPr>
          <w:szCs w:val="22"/>
        </w:rPr>
        <w:t xml:space="preserve">CYP2C19 </w:t>
      </w:r>
      <w:r>
        <w:rPr>
          <w:szCs w:val="22"/>
        </w:rPr>
        <w:t>leiði til</w:t>
      </w:r>
      <w:r w:rsidR="00A149B6" w:rsidRPr="00A3052D">
        <w:rPr>
          <w:szCs w:val="22"/>
        </w:rPr>
        <w:t xml:space="preserve"> </w:t>
      </w:r>
      <w:r>
        <w:rPr>
          <w:szCs w:val="22"/>
        </w:rPr>
        <w:t>aukinnar þéttni virks umbrotsefnis klópídógrels og</w:t>
      </w:r>
      <w:r w:rsidR="00A149B6" w:rsidRPr="007962C0">
        <w:rPr>
          <w:szCs w:val="22"/>
        </w:rPr>
        <w:t xml:space="preserve"> </w:t>
      </w:r>
      <w:r>
        <w:rPr>
          <w:szCs w:val="22"/>
        </w:rPr>
        <w:t>gæti það aukið blæðingarhættu.</w:t>
      </w:r>
      <w:r w:rsidR="00A149B6">
        <w:rPr>
          <w:szCs w:val="22"/>
        </w:rPr>
        <w:t xml:space="preserve"> </w:t>
      </w:r>
      <w:r>
        <w:t xml:space="preserve">Sem varúðarráðstöfun </w:t>
      </w:r>
      <w:r w:rsidR="00915EB8">
        <w:t>á því að forðast notkun</w:t>
      </w:r>
      <w:r>
        <w:t xml:space="preserve"> öflugra CYP2C19 virkja (sjá kafla 4.5).</w:t>
      </w:r>
    </w:p>
    <w:bookmarkEnd w:id="4"/>
    <w:p w:rsidR="007D1B92" w:rsidRDefault="007D1B92" w:rsidP="007D1B92">
      <w:pPr>
        <w:rPr>
          <w:i/>
        </w:rPr>
      </w:pPr>
    </w:p>
    <w:p w:rsidR="007D1B92" w:rsidRDefault="007D1B92" w:rsidP="007D1B92">
      <w:pPr>
        <w:rPr>
          <w:i/>
        </w:rPr>
      </w:pPr>
      <w:r>
        <w:rPr>
          <w:i/>
        </w:rPr>
        <w:t>Hvarfefni CYP2C8</w:t>
      </w:r>
    </w:p>
    <w:p w:rsidR="007D1B92" w:rsidRDefault="007D1B92" w:rsidP="007D1B92">
      <w:r>
        <w:t>Gæta skal varúðar hjá sjúklingum sem eru á samhliðameðferð með klópídógreli og lyfjum sem eru hvarfefni CYP2C8 (sjá kafla 4.5).</w:t>
      </w:r>
    </w:p>
    <w:p w:rsidR="007D1B92" w:rsidRPr="007D1B92" w:rsidRDefault="007D1B92" w:rsidP="00485D27"/>
    <w:p w:rsidR="00485D27" w:rsidRDefault="00485D27" w:rsidP="00485D27">
      <w:pPr>
        <w:rPr>
          <w:i/>
        </w:rPr>
      </w:pPr>
      <w:r>
        <w:rPr>
          <w:i/>
        </w:rPr>
        <w:t>Víxlviðbrögð meðal tíenópýridína</w:t>
      </w:r>
    </w:p>
    <w:p w:rsidR="00485D27" w:rsidRDefault="00485D27" w:rsidP="00485D27">
      <w:pPr>
        <w:rPr>
          <w:szCs w:val="22"/>
        </w:rPr>
      </w:pPr>
      <w:r>
        <w:t xml:space="preserve">Meta skal sjúklinga með tilliti til sögu um ofnæmi fyrir </w:t>
      </w:r>
      <w:r>
        <w:rPr>
          <w:szCs w:val="22"/>
        </w:rPr>
        <w:t xml:space="preserve">tíenópýridínum (svo sem klópídógreli, ticlopidini og prasugreli) þar sem greint hefur verið frá víxlviðbrögðum </w:t>
      </w:r>
      <w:r w:rsidRPr="00D4128B">
        <w:rPr>
          <w:szCs w:val="22"/>
        </w:rPr>
        <w:t>m</w:t>
      </w:r>
      <w:r w:rsidRPr="00F629F7">
        <w:rPr>
          <w:szCs w:val="22"/>
        </w:rPr>
        <w:t>eðal</w:t>
      </w:r>
      <w:r w:rsidRPr="003E1F46">
        <w:rPr>
          <w:szCs w:val="22"/>
        </w:rPr>
        <w:t xml:space="preserve"> t</w:t>
      </w:r>
      <w:r w:rsidRPr="00C32A01">
        <w:rPr>
          <w:szCs w:val="22"/>
        </w:rPr>
        <w:t xml:space="preserve">íenópýridína (sjá kafla 4.8). </w:t>
      </w:r>
      <w:r>
        <w:rPr>
          <w:szCs w:val="22"/>
        </w:rPr>
        <w:t xml:space="preserve">Tíenópýridín geta </w:t>
      </w:r>
      <w:r w:rsidRPr="000E698B">
        <w:rPr>
          <w:szCs w:val="22"/>
        </w:rPr>
        <w:t>valdið allt frá vægum</w:t>
      </w:r>
      <w:r>
        <w:rPr>
          <w:szCs w:val="22"/>
        </w:rPr>
        <w:t xml:space="preserve"> til alvarlegra ofnæmisviðbragða, svo sem útbrotum, ofnæmisbjúg eða blóðfræðilegum víxlviðbrögðum eins og blóðflagnafæð og daufkyrningafæð. Sjúklingar sem hafa einhvern tíma fengið ofnæmisviðbrögð og/eða blóðfræðileg viðbrögð við einu tíenópýridín</w:t>
      </w:r>
      <w:r w:rsidR="0000731D">
        <w:rPr>
          <w:szCs w:val="22"/>
        </w:rPr>
        <w:t>i</w:t>
      </w:r>
      <w:r>
        <w:rPr>
          <w:szCs w:val="22"/>
        </w:rPr>
        <w:t xml:space="preserve"> eru í aukinni hættu á sömu eða öðrum viðbrögðum við öðru tíenópýridíni. Ráðlagt er að fylgjast með sjúklingum með þekkt</w:t>
      </w:r>
      <w:r w:rsidRPr="00C32A01">
        <w:rPr>
          <w:szCs w:val="22"/>
        </w:rPr>
        <w:t xml:space="preserve"> ofnæmi fyrir tíenópýridínum</w:t>
      </w:r>
      <w:r>
        <w:rPr>
          <w:szCs w:val="22"/>
        </w:rPr>
        <w:t xml:space="preserve"> með tilliti til ofnæmiseinkenna</w:t>
      </w:r>
      <w:r w:rsidRPr="00C32A01">
        <w:rPr>
          <w:szCs w:val="22"/>
        </w:rPr>
        <w:t>.</w:t>
      </w:r>
      <w:r>
        <w:rPr>
          <w:szCs w:val="22"/>
        </w:rPr>
        <w:t xml:space="preserve"> </w:t>
      </w:r>
    </w:p>
    <w:p w:rsidR="005135FE" w:rsidRPr="005135FE" w:rsidRDefault="005135FE"/>
    <w:p w:rsidR="004C0F60" w:rsidRPr="00331087" w:rsidRDefault="004C0F60" w:rsidP="004C0F60">
      <w:pPr>
        <w:rPr>
          <w:i/>
        </w:rPr>
      </w:pPr>
      <w:r w:rsidRPr="00331087">
        <w:rPr>
          <w:i/>
        </w:rPr>
        <w:t xml:space="preserve">Skert nýrnastarfsemi </w:t>
      </w:r>
    </w:p>
    <w:p w:rsidR="00016C3C" w:rsidRDefault="00016C3C">
      <w:r>
        <w:t xml:space="preserve">Reynsla er takmörkuð af notkun lyfsins hjá sjúklingum með skerta nýrnastarfsemi. Því skal nota klópídógrel með varúð hjá þessum sjúklingum </w:t>
      </w:r>
      <w:r>
        <w:rPr>
          <w:noProof/>
        </w:rPr>
        <w:t>(sjá kafla 4.2)</w:t>
      </w:r>
      <w:r>
        <w:t>.</w:t>
      </w:r>
    </w:p>
    <w:p w:rsidR="00016C3C" w:rsidRDefault="00016C3C"/>
    <w:p w:rsidR="004C0F60" w:rsidRPr="00331087" w:rsidRDefault="004C0F60" w:rsidP="004C0F60">
      <w:pPr>
        <w:rPr>
          <w:i/>
        </w:rPr>
      </w:pPr>
      <w:r w:rsidRPr="00331087">
        <w:rPr>
          <w:i/>
        </w:rPr>
        <w:t>Skert lifrarstarfsemi</w:t>
      </w:r>
    </w:p>
    <w:p w:rsidR="00016C3C" w:rsidRDefault="00016C3C">
      <w:r>
        <w:t xml:space="preserve">Reynsla er takmörkuð hjá sjúklingum með miðlungs alvarlega lifrarsjúkdóma sem geta haft blæðingarhneigð. Klópídógrel ætti því að nota með varúð hjá þessum sjúklingahópi </w:t>
      </w:r>
      <w:r>
        <w:rPr>
          <w:noProof/>
        </w:rPr>
        <w:t>(sjá kafla 4.2)</w:t>
      </w:r>
      <w:r>
        <w:t>.</w:t>
      </w:r>
    </w:p>
    <w:p w:rsidR="00016C3C" w:rsidRDefault="00016C3C"/>
    <w:p w:rsidR="004C0F60" w:rsidRPr="00331087" w:rsidRDefault="004C0F60" w:rsidP="004C0F60">
      <w:pPr>
        <w:rPr>
          <w:i/>
        </w:rPr>
      </w:pPr>
      <w:r w:rsidRPr="00331087">
        <w:rPr>
          <w:i/>
        </w:rPr>
        <w:t>Hjálparefni</w:t>
      </w:r>
    </w:p>
    <w:p w:rsidR="00016C3C" w:rsidRDefault="00016C3C">
      <w:r>
        <w:t xml:space="preserve">Plavix inniheldur </w:t>
      </w:r>
      <w:r w:rsidR="00063705">
        <w:t>mjólkursykur</w:t>
      </w:r>
      <w:r>
        <w:t xml:space="preserve">. Sjúklingar með </w:t>
      </w:r>
      <w:r w:rsidR="008E7CFD">
        <w:t xml:space="preserve">arfgengt </w:t>
      </w:r>
      <w:r>
        <w:t xml:space="preserve">galaktósaóþol, </w:t>
      </w:r>
      <w:r w:rsidR="008E7CFD">
        <w:t xml:space="preserve">algjöran laktasaskort </w:t>
      </w:r>
      <w:r>
        <w:t>eða glúkósa</w:t>
      </w:r>
      <w:r w:rsidR="008E7CFD">
        <w:t>-</w:t>
      </w:r>
      <w:r>
        <w:t>galaktósa vanfrásog, sem er</w:t>
      </w:r>
      <w:r w:rsidR="008E7CFD">
        <w:t xml:space="preserve"> mjög sjaldgæft</w:t>
      </w:r>
      <w:r>
        <w:t xml:space="preserve">, skulu ekki </w:t>
      </w:r>
      <w:r w:rsidR="008E7CFD">
        <w:t>nota</w:t>
      </w:r>
      <w:r>
        <w:t xml:space="preserve"> lyfið.</w:t>
      </w:r>
    </w:p>
    <w:p w:rsidR="00016C3C" w:rsidRDefault="00016C3C"/>
    <w:p w:rsidR="00016C3C" w:rsidRDefault="00016C3C">
      <w:pPr>
        <w:rPr>
          <w:noProof/>
        </w:rPr>
      </w:pPr>
      <w:r>
        <w:rPr>
          <w:noProof/>
        </w:rPr>
        <w:t>Lyfið inniheldur herta laxerolíu sem getur valdið vanlíðan í maga eða niðurgangi.</w:t>
      </w:r>
    </w:p>
    <w:p w:rsidR="00016C3C" w:rsidRDefault="00016C3C"/>
    <w:p w:rsidR="00016C3C" w:rsidRDefault="00016C3C">
      <w:pPr>
        <w:keepNext/>
        <w:keepLines/>
        <w:ind w:left="567" w:hanging="567"/>
        <w:outlineLvl w:val="0"/>
        <w:rPr>
          <w:b/>
        </w:rPr>
      </w:pPr>
      <w:r>
        <w:rPr>
          <w:b/>
        </w:rPr>
        <w:t>4.5</w:t>
      </w:r>
      <w:r>
        <w:rPr>
          <w:b/>
        </w:rPr>
        <w:tab/>
        <w:t>Milliverkanir við önnur lyf og aðrar milliverkanir</w:t>
      </w:r>
    </w:p>
    <w:p w:rsidR="00016C3C" w:rsidRDefault="00016C3C">
      <w:pPr>
        <w:keepNext/>
        <w:keepLines/>
      </w:pPr>
    </w:p>
    <w:p w:rsidR="001D3D15" w:rsidRPr="005D3774" w:rsidRDefault="006835DE">
      <w:pPr>
        <w:keepNext/>
        <w:keepLines/>
      </w:pPr>
      <w:r>
        <w:rPr>
          <w:i/>
        </w:rPr>
        <w:t xml:space="preserve">Lyf tengd blæðingarhættu: </w:t>
      </w:r>
      <w:r w:rsidR="001F4E75">
        <w:t xml:space="preserve">Hugsanleg samanlögð áhrif </w:t>
      </w:r>
      <w:r w:rsidR="002E2AC9">
        <w:t>valda</w:t>
      </w:r>
      <w:r w:rsidR="001F4E75">
        <w:t xml:space="preserve"> aukinni blæðingarhættu.</w:t>
      </w:r>
      <w:r w:rsidR="002E2AC9">
        <w:t xml:space="preserve"> </w:t>
      </w:r>
      <w:r w:rsidR="008438CD">
        <w:t>Gæta skal varúðar við s</w:t>
      </w:r>
      <w:r w:rsidR="002E2AC9">
        <w:t xml:space="preserve">amhliða gjöf lyfja </w:t>
      </w:r>
      <w:r w:rsidR="008438CD">
        <w:t>sem tengd hafa verið blæðingarhættu</w:t>
      </w:r>
      <w:r w:rsidR="00A956F5">
        <w:t xml:space="preserve"> (sjá kafla 4.4)</w:t>
      </w:r>
      <w:r w:rsidR="008438CD">
        <w:t>.</w:t>
      </w:r>
    </w:p>
    <w:p w:rsidR="001D3D15" w:rsidRDefault="001D3D15">
      <w:pPr>
        <w:keepNext/>
        <w:keepLines/>
        <w:rPr>
          <w:i/>
        </w:rPr>
      </w:pPr>
    </w:p>
    <w:p w:rsidR="00016C3C" w:rsidRDefault="00016C3C">
      <w:pPr>
        <w:keepNext/>
        <w:keepLines/>
      </w:pPr>
      <w:r>
        <w:rPr>
          <w:i/>
        </w:rPr>
        <w:t>Segavarnarlyf til inntöku</w:t>
      </w:r>
      <w:r>
        <w:rPr>
          <w:b/>
        </w:rPr>
        <w:t>:</w:t>
      </w:r>
      <w:r>
        <w:t xml:space="preserve"> Samhliða gjöf klópídógrels og segavarnarlyfja til inntöku er ekki ráðlögð þar sem það getur valdið því að blæðing verði meiri (sjá kafla 4.4).</w:t>
      </w:r>
      <w:r w:rsidR="00A04271">
        <w:t xml:space="preserve"> Þó að gjöf klópídógrels, 75 mg/sólarhring, </w:t>
      </w:r>
      <w:r w:rsidR="00A04271" w:rsidRPr="000C5D95">
        <w:rPr>
          <w:szCs w:val="22"/>
        </w:rPr>
        <w:t xml:space="preserve">breytti </w:t>
      </w:r>
      <w:r w:rsidR="00922685">
        <w:rPr>
          <w:szCs w:val="22"/>
        </w:rPr>
        <w:t xml:space="preserve">hvorki </w:t>
      </w:r>
      <w:r w:rsidR="00A04271" w:rsidRPr="000C5D95">
        <w:rPr>
          <w:szCs w:val="22"/>
        </w:rPr>
        <w:t xml:space="preserve">lyfjahvörfum </w:t>
      </w:r>
      <w:r w:rsidR="00EA6896">
        <w:rPr>
          <w:szCs w:val="22"/>
        </w:rPr>
        <w:t>S-</w:t>
      </w:r>
      <w:r w:rsidR="00A04271" w:rsidRPr="000C5D95">
        <w:rPr>
          <w:szCs w:val="22"/>
        </w:rPr>
        <w:t>warfarins (CYP2C9 hva</w:t>
      </w:r>
      <w:r w:rsidR="00A04271">
        <w:rPr>
          <w:szCs w:val="22"/>
        </w:rPr>
        <w:t>r</w:t>
      </w:r>
      <w:r w:rsidR="00A04271" w:rsidRPr="000C5D95">
        <w:rPr>
          <w:szCs w:val="22"/>
        </w:rPr>
        <w:t xml:space="preserve">fefni) </w:t>
      </w:r>
      <w:r w:rsidR="00FC58A4">
        <w:rPr>
          <w:szCs w:val="22"/>
        </w:rPr>
        <w:t>né</w:t>
      </w:r>
      <w:r w:rsidR="00A04271" w:rsidRPr="000C5D95">
        <w:rPr>
          <w:szCs w:val="22"/>
        </w:rPr>
        <w:t xml:space="preserve"> </w:t>
      </w:r>
      <w:r w:rsidR="00520498" w:rsidRPr="00EA6896">
        <w:t xml:space="preserve">INR gildum </w:t>
      </w:r>
      <w:r w:rsidR="00367AA2" w:rsidRPr="00EA6896">
        <w:t>(international normalised ratio</w:t>
      </w:r>
      <w:r w:rsidR="00520498" w:rsidRPr="00EA6896">
        <w:t>)</w:t>
      </w:r>
      <w:r w:rsidR="00367AA2" w:rsidRPr="00EA6896">
        <w:t xml:space="preserve"> </w:t>
      </w:r>
      <w:r w:rsidR="00367AA2">
        <w:rPr>
          <w:color w:val="1F497D"/>
        </w:rPr>
        <w:t>h</w:t>
      </w:r>
      <w:r w:rsidR="00A04271" w:rsidRPr="000C5D95">
        <w:rPr>
          <w:szCs w:val="22"/>
        </w:rPr>
        <w:t xml:space="preserve">já sjúklingum sem </w:t>
      </w:r>
      <w:r w:rsidR="00520498">
        <w:rPr>
          <w:szCs w:val="22"/>
        </w:rPr>
        <w:t>voru</w:t>
      </w:r>
      <w:r w:rsidR="00A04271" w:rsidRPr="000C5D95">
        <w:rPr>
          <w:szCs w:val="22"/>
        </w:rPr>
        <w:t xml:space="preserve"> á langtímameðferð með warfarini, </w:t>
      </w:r>
      <w:r w:rsidR="00A04271">
        <w:rPr>
          <w:szCs w:val="22"/>
        </w:rPr>
        <w:t xml:space="preserve">þá </w:t>
      </w:r>
      <w:r w:rsidR="00A04271" w:rsidRPr="000C5D95">
        <w:rPr>
          <w:szCs w:val="22"/>
        </w:rPr>
        <w:t xml:space="preserve">eykur meðferð </w:t>
      </w:r>
      <w:r w:rsidR="00520498">
        <w:rPr>
          <w:szCs w:val="22"/>
        </w:rPr>
        <w:t xml:space="preserve">með </w:t>
      </w:r>
      <w:r w:rsidR="00A04271" w:rsidRPr="000C5D95">
        <w:rPr>
          <w:szCs w:val="22"/>
        </w:rPr>
        <w:t>klópídógrel</w:t>
      </w:r>
      <w:r w:rsidR="00520498">
        <w:rPr>
          <w:szCs w:val="22"/>
        </w:rPr>
        <w:t>i</w:t>
      </w:r>
      <w:r w:rsidR="00A04271" w:rsidRPr="000C5D95">
        <w:rPr>
          <w:szCs w:val="22"/>
        </w:rPr>
        <w:t xml:space="preserve"> </w:t>
      </w:r>
      <w:r w:rsidR="00520498">
        <w:rPr>
          <w:szCs w:val="22"/>
        </w:rPr>
        <w:t>samhliða</w:t>
      </w:r>
      <w:r w:rsidR="00A04271" w:rsidRPr="000C5D95">
        <w:rPr>
          <w:szCs w:val="22"/>
        </w:rPr>
        <w:t xml:space="preserve"> warfarini hættu á blæðingum</w:t>
      </w:r>
      <w:r w:rsidR="00520498">
        <w:rPr>
          <w:szCs w:val="22"/>
        </w:rPr>
        <w:t>,</w:t>
      </w:r>
      <w:r w:rsidR="00A04271" w:rsidRPr="000C5D95">
        <w:rPr>
          <w:szCs w:val="22"/>
        </w:rPr>
        <w:t xml:space="preserve"> vegna </w:t>
      </w:r>
      <w:r w:rsidR="00520498">
        <w:rPr>
          <w:szCs w:val="22"/>
        </w:rPr>
        <w:t>óháðra</w:t>
      </w:r>
      <w:r w:rsidR="00A04271" w:rsidRPr="000C5D95">
        <w:rPr>
          <w:szCs w:val="22"/>
        </w:rPr>
        <w:t xml:space="preserve"> áhrifa á </w:t>
      </w:r>
      <w:r w:rsidR="00AA0E57">
        <w:rPr>
          <w:szCs w:val="22"/>
        </w:rPr>
        <w:t>blóðstorknun</w:t>
      </w:r>
      <w:r w:rsidR="00A04271" w:rsidRPr="000C5D95">
        <w:rPr>
          <w:szCs w:val="22"/>
        </w:rPr>
        <w:t>.</w:t>
      </w:r>
    </w:p>
    <w:p w:rsidR="00016C3C" w:rsidRDefault="00016C3C"/>
    <w:p w:rsidR="00016C3C" w:rsidRDefault="00016C3C">
      <w:r>
        <w:rPr>
          <w:i/>
        </w:rPr>
        <w:t>Glýkóprótein IIb/IIIa hemlar:</w:t>
      </w:r>
      <w:r>
        <w:rPr>
          <w:b/>
        </w:rPr>
        <w:t xml:space="preserve"> </w:t>
      </w:r>
      <w:r>
        <w:t>Klópídógrel skal notað með varúð hjá sjúklingum sem þarfnast samhliða gjafar glýkóprótein IIb/IIIa hemla (sjá kafla 4.4).</w:t>
      </w:r>
    </w:p>
    <w:p w:rsidR="00016C3C" w:rsidRDefault="00016C3C"/>
    <w:p w:rsidR="00016C3C" w:rsidRDefault="00016C3C">
      <w:r>
        <w:rPr>
          <w:i/>
        </w:rPr>
        <w:t>Acetýlsalicýlsýra:</w:t>
      </w:r>
      <w:r>
        <w:t xml:space="preserve"> Acetýlsalicýlsýra breytti ekki hömlun klópídógrels á ADP-</w:t>
      </w:r>
      <w:r w:rsidR="00931753">
        <w:t xml:space="preserve">virkjaða </w:t>
      </w:r>
      <w:r>
        <w:t xml:space="preserve">blóðflagnasamloðun, en klópídógrel jók áhrif acetýlsalicýlsýru á kollagen </w:t>
      </w:r>
      <w:r w:rsidR="00931753">
        <w:t xml:space="preserve">virkjaða </w:t>
      </w:r>
      <w:r>
        <w:t>blóðflagnasamloðun. Þó hafði gjöf 500 mg af acetýlsalicýlsýru tvisvar á dag í einn dag, samhliða klópídógreli, ekki marktæk áhrif á þá lengingu á blæðingartíma sem klópídógrel veldur. Milliverkanir lyfhrifa eru mögulegar milli klópídógrels og acetýlsalicýlsýru, sem leiðir til aukinnar hættu á blæðingum. Því skal gæta varúðar við samhliða notkun þeirra (sjá kafla 4.4). Þó hafa klópídógrel og acetýlsalicýlsýra verið gefin samtímis í allt að eitt ár (sjá kafla 5.1).</w:t>
      </w:r>
    </w:p>
    <w:p w:rsidR="00016C3C" w:rsidRDefault="00016C3C"/>
    <w:p w:rsidR="00016C3C" w:rsidRDefault="00016C3C">
      <w:r>
        <w:rPr>
          <w:i/>
        </w:rPr>
        <w:t>Heparín:</w:t>
      </w:r>
      <w:r>
        <w:t xml:space="preserve"> Í klínískri rannsókn á heilbrigðum einstaklingum olli klópídógrel ekki þörf fyrir breytingu á skammti heparíns og breytti ekki áhrifum heparíns á storknun. Gjöf heparíns samhliða klópídógreli hafði engin áhrif á hömlun klópídógrels á blóðflagnasamloðun. Milliverkanir lyfhrifa eru mögulegar milli klópídógrels og heparíns, sem leiðir til aukinnar hættu á blæðingum. Því skal gæta varúðar við samhliða notkun þeirra (sjá kafla 4.4).</w:t>
      </w:r>
    </w:p>
    <w:p w:rsidR="00A457B2" w:rsidRPr="00596E12" w:rsidRDefault="00A457B2"/>
    <w:p w:rsidR="00016C3C" w:rsidRDefault="00016C3C">
      <w:r>
        <w:rPr>
          <w:i/>
        </w:rPr>
        <w:t>Segaleysandi lyf:</w:t>
      </w:r>
      <w:r>
        <w:t xml:space="preserve"> Öryggi notkunar klópídógrels samhliða segaleysandi lyfjum sem eru eða eru ekki fíbrínsértæk og heparínum var metin hjá sjúklingum með brátt hjartadrep. Tíðni klínískt marktækra blæðinga var svipuð og þegar segaleysandi lyf og heparín eru notuð samhliða acetýlsalicýlsýru (sjá kafla 4.8). </w:t>
      </w:r>
    </w:p>
    <w:p w:rsidR="00016C3C" w:rsidRDefault="00016C3C">
      <w:pPr>
        <w:rPr>
          <w:b/>
        </w:rPr>
      </w:pPr>
    </w:p>
    <w:p w:rsidR="00016C3C" w:rsidRDefault="00016C3C">
      <w:r>
        <w:rPr>
          <w:i/>
        </w:rPr>
        <w:t>NSAID:</w:t>
      </w:r>
      <w:r>
        <w:t xml:space="preserve"> Í klínískri rannsókn á heilbrigðum sjálfboðaliðum jók gjöf klópídógrels samhliða naproxeni duldar blæðingar í meltingarvegi. Þar sem rannsóknir á milliverkunum við önnur bólgueyðandi gigtarlyf eru ekki fyrir hendi er enn sem komið er óstaðfest hvort aukin blæðingarhætta í meltingarvegi á við um öll bólgueyðandi gigtarlyf. Af því leiðir að gæta verður varúðar séu bólgueyðandi gigtarlyf, Cox-2 hemlar þar með talið, og klópídógrel notuð samhliða (sjá kafla 4.4). </w:t>
      </w:r>
    </w:p>
    <w:p w:rsidR="00596E12" w:rsidRDefault="00FB7E2E" w:rsidP="00596E12">
      <w:r>
        <w:t xml:space="preserve"> </w:t>
      </w:r>
    </w:p>
    <w:p w:rsidR="00596E12" w:rsidRPr="00596E12" w:rsidRDefault="00596E12" w:rsidP="00596E12">
      <w:r>
        <w:rPr>
          <w:bCs/>
          <w:i/>
        </w:rPr>
        <w:t>S</w:t>
      </w:r>
      <w:r w:rsidRPr="006972CD">
        <w:rPr>
          <w:bCs/>
          <w:i/>
        </w:rPr>
        <w:t>ér</w:t>
      </w:r>
      <w:r w:rsidR="0008206A">
        <w:rPr>
          <w:bCs/>
          <w:i/>
        </w:rPr>
        <w:t>hæfðir</w:t>
      </w:r>
      <w:r w:rsidRPr="006972CD">
        <w:rPr>
          <w:bCs/>
          <w:i/>
        </w:rPr>
        <w:t xml:space="preserve"> serótónín</w:t>
      </w:r>
      <w:r w:rsidR="0008206A">
        <w:rPr>
          <w:bCs/>
          <w:i/>
        </w:rPr>
        <w:t xml:space="preserve"> </w:t>
      </w:r>
      <w:r w:rsidRPr="006972CD">
        <w:rPr>
          <w:bCs/>
          <w:i/>
        </w:rPr>
        <w:t>endurupptöku</w:t>
      </w:r>
      <w:r w:rsidR="00FB7E2E">
        <w:rPr>
          <w:bCs/>
          <w:i/>
        </w:rPr>
        <w:t xml:space="preserve"> </w:t>
      </w:r>
      <w:r w:rsidRPr="006972CD">
        <w:rPr>
          <w:bCs/>
          <w:i/>
        </w:rPr>
        <w:t>hemlar</w:t>
      </w:r>
      <w:r>
        <w:rPr>
          <w:bCs/>
          <w:i/>
        </w:rPr>
        <w:t xml:space="preserve"> (SSRI): </w:t>
      </w:r>
      <w:r>
        <w:rPr>
          <w:bCs/>
        </w:rPr>
        <w:t xml:space="preserve">Þar sem SSRI hafa áhrif á </w:t>
      </w:r>
      <w:r w:rsidR="00FB7E2E">
        <w:rPr>
          <w:bCs/>
        </w:rPr>
        <w:t xml:space="preserve">virkjun </w:t>
      </w:r>
      <w:r>
        <w:rPr>
          <w:bCs/>
        </w:rPr>
        <w:t xml:space="preserve">blóðflagna og auka blæðingarhættu skal gæta varúðar við samhliða gjöf SSRI og klópídógrels. </w:t>
      </w:r>
    </w:p>
    <w:p w:rsidR="00016C3C" w:rsidRDefault="00016C3C"/>
    <w:p w:rsidR="00EB6878" w:rsidRDefault="00016C3C">
      <w:r>
        <w:rPr>
          <w:i/>
        </w:rPr>
        <w:t>Önnur samhliða meðferð:</w:t>
      </w:r>
      <w:r>
        <w:t xml:space="preserve"> </w:t>
      </w:r>
    </w:p>
    <w:p w:rsidR="008E7CFD" w:rsidRDefault="008E7CFD"/>
    <w:p w:rsidR="008E7CFD" w:rsidRPr="000D7166" w:rsidRDefault="008E7CFD" w:rsidP="008E7CFD">
      <w:pPr>
        <w:tabs>
          <w:tab w:val="left" w:pos="2400"/>
          <w:tab w:val="left" w:pos="7280"/>
        </w:tabs>
        <w:ind w:right="-29"/>
        <w:rPr>
          <w:szCs w:val="22"/>
        </w:rPr>
      </w:pPr>
      <w:r w:rsidRPr="009557A4">
        <w:rPr>
          <w:color w:val="000000"/>
          <w:szCs w:val="22"/>
          <w:lang w:eastAsia="es-ES"/>
        </w:rPr>
        <w:t xml:space="preserve">CYP2C19 </w:t>
      </w:r>
      <w:r w:rsidR="00915EB8" w:rsidRPr="009557A4">
        <w:rPr>
          <w:color w:val="000000"/>
          <w:szCs w:val="22"/>
          <w:lang w:eastAsia="es-ES"/>
        </w:rPr>
        <w:t>virkjar</w:t>
      </w:r>
      <w:r w:rsidRPr="009557A4">
        <w:rPr>
          <w:color w:val="000000"/>
          <w:szCs w:val="22"/>
          <w:lang w:eastAsia="es-ES"/>
        </w:rPr>
        <w:br/>
      </w:r>
      <w:r w:rsidRPr="000D7166">
        <w:t xml:space="preserve">Þar sem klópídógrel er umbrotið í virka umbrotsefnið að hluta </w:t>
      </w:r>
      <w:r w:rsidR="00915EB8" w:rsidRPr="000D7166">
        <w:t xml:space="preserve">til </w:t>
      </w:r>
      <w:r w:rsidRPr="000D7166">
        <w:t>með CYP2C19 má búast við að notkun lyfja sem auk</w:t>
      </w:r>
      <w:r w:rsidR="009A7A31" w:rsidRPr="000D7166">
        <w:t>a</w:t>
      </w:r>
      <w:r w:rsidRPr="009E376F">
        <w:t xml:space="preserve"> virkni þessa ensíms leiði til </w:t>
      </w:r>
      <w:r w:rsidR="00915EB8" w:rsidRPr="009E376F">
        <w:t>aukinnar þéttni virka umbrotsefnis</w:t>
      </w:r>
      <w:r w:rsidRPr="009E376F">
        <w:t xml:space="preserve"> klópídógrels.</w:t>
      </w:r>
      <w:r w:rsidRPr="009557A4">
        <w:rPr>
          <w:color w:val="000000"/>
          <w:szCs w:val="22"/>
          <w:lang w:eastAsia="es-ES"/>
        </w:rPr>
        <w:br/>
      </w:r>
      <w:r w:rsidRPr="009557A4">
        <w:rPr>
          <w:color w:val="000000"/>
          <w:szCs w:val="22"/>
          <w:lang w:eastAsia="es-ES"/>
        </w:rPr>
        <w:br/>
      </w:r>
      <w:r w:rsidRPr="000D7166">
        <w:rPr>
          <w:szCs w:val="22"/>
        </w:rPr>
        <w:t xml:space="preserve">Rífampicín </w:t>
      </w:r>
      <w:r w:rsidR="00EB2A59" w:rsidRPr="000D7166">
        <w:rPr>
          <w:szCs w:val="22"/>
        </w:rPr>
        <w:t xml:space="preserve">er öflugur </w:t>
      </w:r>
      <w:r w:rsidRPr="000D7166">
        <w:rPr>
          <w:szCs w:val="22"/>
        </w:rPr>
        <w:t>CYP2C19</w:t>
      </w:r>
      <w:r w:rsidR="00EB2A59" w:rsidRPr="009E376F">
        <w:rPr>
          <w:szCs w:val="22"/>
        </w:rPr>
        <w:t xml:space="preserve"> </w:t>
      </w:r>
      <w:r w:rsidR="00915EB8" w:rsidRPr="009E376F">
        <w:rPr>
          <w:szCs w:val="22"/>
        </w:rPr>
        <w:t xml:space="preserve">virkir </w:t>
      </w:r>
      <w:r w:rsidR="00EB2A59" w:rsidRPr="009E376F">
        <w:rPr>
          <w:szCs w:val="22"/>
        </w:rPr>
        <w:t>sem leiðir til bæði aukin</w:t>
      </w:r>
      <w:r w:rsidR="00915EB8" w:rsidRPr="009E376F">
        <w:rPr>
          <w:szCs w:val="22"/>
        </w:rPr>
        <w:t>nar</w:t>
      </w:r>
      <w:r w:rsidR="00EB2A59" w:rsidRPr="009E376F">
        <w:rPr>
          <w:szCs w:val="22"/>
        </w:rPr>
        <w:t xml:space="preserve"> </w:t>
      </w:r>
      <w:r w:rsidR="00915EB8" w:rsidRPr="009E376F">
        <w:rPr>
          <w:szCs w:val="22"/>
        </w:rPr>
        <w:t>þéttni</w:t>
      </w:r>
      <w:r w:rsidR="00EB2A59" w:rsidRPr="009E376F">
        <w:rPr>
          <w:szCs w:val="22"/>
        </w:rPr>
        <w:t xml:space="preserve"> virks umbrotsefnis kl</w:t>
      </w:r>
      <w:r w:rsidR="00EB2A59" w:rsidRPr="00783B70">
        <w:rPr>
          <w:szCs w:val="22"/>
        </w:rPr>
        <w:t>ópídógrels og bló</w:t>
      </w:r>
      <w:r w:rsidR="00EB2A59" w:rsidRPr="00E216EC">
        <w:rPr>
          <w:szCs w:val="22"/>
        </w:rPr>
        <w:t>ðflagna</w:t>
      </w:r>
      <w:r w:rsidR="00915EB8" w:rsidRPr="00E216EC">
        <w:rPr>
          <w:szCs w:val="22"/>
        </w:rPr>
        <w:t>hömlunar</w:t>
      </w:r>
      <w:r w:rsidRPr="00135517">
        <w:rPr>
          <w:szCs w:val="22"/>
        </w:rPr>
        <w:t xml:space="preserve">, </w:t>
      </w:r>
      <w:r w:rsidR="00EB2A59" w:rsidRPr="00135517">
        <w:rPr>
          <w:szCs w:val="22"/>
        </w:rPr>
        <w:t xml:space="preserve">sem </w:t>
      </w:r>
      <w:r w:rsidR="00915EB8" w:rsidRPr="00135517">
        <w:rPr>
          <w:szCs w:val="22"/>
        </w:rPr>
        <w:t>getur einkum aukið hættu</w:t>
      </w:r>
      <w:r w:rsidR="00EB2A59" w:rsidRPr="00135517">
        <w:rPr>
          <w:szCs w:val="22"/>
        </w:rPr>
        <w:t xml:space="preserve"> á blæðingu</w:t>
      </w:r>
      <w:r w:rsidRPr="00135517">
        <w:rPr>
          <w:szCs w:val="22"/>
        </w:rPr>
        <w:t xml:space="preserve">. </w:t>
      </w:r>
      <w:r w:rsidR="00EB2A59" w:rsidRPr="00135517">
        <w:t xml:space="preserve">Sem varúðarráðstöfun </w:t>
      </w:r>
      <w:r w:rsidR="00915EB8" w:rsidRPr="00135517">
        <w:t>á því að forðast samhliðanotkun</w:t>
      </w:r>
      <w:r w:rsidR="00EB2A59" w:rsidRPr="00135517">
        <w:t xml:space="preserve"> öflugra CYP2C19 virkja (sjá kafla 4.4).</w:t>
      </w:r>
      <w:r w:rsidRPr="00135517">
        <w:rPr>
          <w:szCs w:val="22"/>
        </w:rPr>
        <w:br/>
      </w:r>
    </w:p>
    <w:p w:rsidR="008E7CFD" w:rsidRPr="009557A4" w:rsidRDefault="008E7CFD" w:rsidP="008E7CFD">
      <w:pPr>
        <w:tabs>
          <w:tab w:val="left" w:pos="2400"/>
          <w:tab w:val="left" w:pos="7280"/>
        </w:tabs>
        <w:ind w:right="-29"/>
        <w:rPr>
          <w:szCs w:val="22"/>
          <w:lang w:eastAsia="es-ES"/>
        </w:rPr>
      </w:pPr>
      <w:r w:rsidRPr="009557A4">
        <w:rPr>
          <w:szCs w:val="22"/>
          <w:lang w:eastAsia="es-ES"/>
        </w:rPr>
        <w:t>CYP2C19</w:t>
      </w:r>
      <w:r w:rsidR="00EB2A59" w:rsidRPr="009557A4">
        <w:rPr>
          <w:szCs w:val="22"/>
          <w:lang w:eastAsia="es-ES"/>
        </w:rPr>
        <w:t xml:space="preserve"> hemlar</w:t>
      </w:r>
    </w:p>
    <w:p w:rsidR="00EB6878" w:rsidRDefault="00EB6878">
      <w:r>
        <w:t>Þar sem</w:t>
      </w:r>
      <w:r w:rsidR="00DA0F73">
        <w:t xml:space="preserve"> klópídógrel er umbrotið í virka umbrotsefnið að hluta með CYP2C19 má búast við að notkun lyfja sem h</w:t>
      </w:r>
      <w:r w:rsidR="00CD50BC">
        <w:t>a</w:t>
      </w:r>
      <w:r w:rsidR="00DA0F73">
        <w:t>mla virkni þessa ensíms leiði til skert</w:t>
      </w:r>
      <w:r w:rsidR="00AF69A1">
        <w:t xml:space="preserve">s </w:t>
      </w:r>
      <w:r w:rsidR="00DA0F73">
        <w:t>lyfjastyrk</w:t>
      </w:r>
      <w:r w:rsidR="00EC1E09">
        <w:t>s</w:t>
      </w:r>
      <w:r w:rsidR="00DA0F73">
        <w:t xml:space="preserve"> </w:t>
      </w:r>
      <w:r w:rsidR="00AF69A1">
        <w:t>af virku niðurbrotsefni klópídógrels</w:t>
      </w:r>
      <w:r w:rsidR="004C0F60">
        <w:t xml:space="preserve">. Óvíst er hvort þessi milliverkun hafi klíníska þýðingu. Sem varúðarráðstöfun er því </w:t>
      </w:r>
      <w:r w:rsidR="00BB3B91">
        <w:t xml:space="preserve">ekki </w:t>
      </w:r>
      <w:r w:rsidR="004C0F60">
        <w:t>mælt með</w:t>
      </w:r>
      <w:r w:rsidR="00AF69A1">
        <w:t xml:space="preserve"> samhliða notkun </w:t>
      </w:r>
      <w:r w:rsidR="00471BCA">
        <w:t>öflugra</w:t>
      </w:r>
      <w:r w:rsidR="002F55D3">
        <w:t xml:space="preserve"> eða í meðallagi </w:t>
      </w:r>
      <w:r w:rsidR="00471BCA">
        <w:t>öflugra</w:t>
      </w:r>
      <w:r w:rsidR="002F55D3">
        <w:t xml:space="preserve"> </w:t>
      </w:r>
      <w:r w:rsidR="00AF69A1">
        <w:t xml:space="preserve">CYP2C19 </w:t>
      </w:r>
      <w:r w:rsidR="002F55D3">
        <w:t xml:space="preserve">hemla </w:t>
      </w:r>
      <w:r w:rsidR="00AF69A1">
        <w:t>(sjá kafla</w:t>
      </w:r>
      <w:r w:rsidR="00D5503D">
        <w:t> </w:t>
      </w:r>
      <w:r w:rsidR="00570E4B">
        <w:t xml:space="preserve">4.4 og </w:t>
      </w:r>
      <w:r w:rsidR="00AF69A1">
        <w:t>5.2)</w:t>
      </w:r>
      <w:r w:rsidR="00D5503D">
        <w:t>.</w:t>
      </w:r>
    </w:p>
    <w:p w:rsidR="00EB6878" w:rsidRDefault="00EB6878"/>
    <w:p w:rsidR="00A97C48" w:rsidRDefault="00A97C48">
      <w:r>
        <w:t xml:space="preserve">Lyf sem </w:t>
      </w:r>
      <w:r w:rsidR="0019553E">
        <w:t xml:space="preserve">eru </w:t>
      </w:r>
      <w:r w:rsidR="00931753">
        <w:t>öflugir</w:t>
      </w:r>
      <w:r w:rsidR="0019553E">
        <w:t xml:space="preserve"> eða </w:t>
      </w:r>
      <w:r w:rsidR="00931753">
        <w:t>í meðallagi öflugir</w:t>
      </w:r>
      <w:r w:rsidR="0019553E">
        <w:t xml:space="preserve"> hemlar á </w:t>
      </w:r>
      <w:r>
        <w:t xml:space="preserve">CYP2C19 eru </w:t>
      </w:r>
      <w:r w:rsidR="00E62E96">
        <w:t>t.d.</w:t>
      </w:r>
      <w:r>
        <w:t xml:space="preserve"> omeprazol og esomeprazol, fluvoxamin, fluoxetin, moclobe</w:t>
      </w:r>
      <w:r w:rsidR="00D5503D">
        <w:t>m</w:t>
      </w:r>
      <w:r>
        <w:t>id, voriconazol, fluconazol, ticlopidin, carbam</w:t>
      </w:r>
      <w:r w:rsidR="008D457A">
        <w:t>a</w:t>
      </w:r>
      <w:r>
        <w:t xml:space="preserve">zepin og </w:t>
      </w:r>
      <w:r w:rsidR="00E62E96">
        <w:t>efavirenz</w:t>
      </w:r>
      <w:r>
        <w:t>.</w:t>
      </w:r>
    </w:p>
    <w:p w:rsidR="00622D04" w:rsidRDefault="00622D04"/>
    <w:p w:rsidR="002658F5" w:rsidRDefault="00A97C48" w:rsidP="001550A5">
      <w:pPr>
        <w:tabs>
          <w:tab w:val="left" w:pos="2400"/>
          <w:tab w:val="left" w:pos="6379"/>
          <w:tab w:val="left" w:pos="7280"/>
        </w:tabs>
        <w:ind w:right="-29"/>
      </w:pPr>
      <w:r w:rsidRPr="00D5503D">
        <w:rPr>
          <w:i/>
        </w:rPr>
        <w:t>Prótónpumpuhemlar</w:t>
      </w:r>
      <w:r w:rsidR="000F7006">
        <w:rPr>
          <w:i/>
        </w:rPr>
        <w:t xml:space="preserve"> </w:t>
      </w:r>
      <w:r w:rsidR="004C0F60" w:rsidRPr="00282C44">
        <w:rPr>
          <w:i/>
        </w:rPr>
        <w:t>(PPI)</w:t>
      </w:r>
      <w:r w:rsidRPr="00D5503D">
        <w:rPr>
          <w:i/>
        </w:rPr>
        <w:t>:</w:t>
      </w:r>
      <w:r w:rsidR="00622D04">
        <w:rPr>
          <w:i/>
        </w:rPr>
        <w:t xml:space="preserve"> </w:t>
      </w:r>
      <w:r w:rsidR="003B6561">
        <w:t>Þegar</w:t>
      </w:r>
      <w:r w:rsidR="002658F5">
        <w:t xml:space="preserve"> omeprazol </w:t>
      </w:r>
      <w:r w:rsidR="003B6561">
        <w:t xml:space="preserve">var gefið </w:t>
      </w:r>
      <w:r w:rsidR="002658F5">
        <w:t xml:space="preserve">í </w:t>
      </w:r>
      <w:r w:rsidR="003B6561">
        <w:t>einum</w:t>
      </w:r>
      <w:r w:rsidR="002658F5">
        <w:t xml:space="preserve"> 80 mg </w:t>
      </w:r>
      <w:r w:rsidR="003B6561">
        <w:t>skammti daglega,</w:t>
      </w:r>
      <w:r w:rsidR="002658F5">
        <w:t xml:space="preserve"> </w:t>
      </w:r>
      <w:r w:rsidR="003B6561">
        <w:t xml:space="preserve">annaðhvort </w:t>
      </w:r>
      <w:r w:rsidR="002658F5">
        <w:t xml:space="preserve">samtímis </w:t>
      </w:r>
      <w:r w:rsidR="003B6561">
        <w:t xml:space="preserve">klópídógreli </w:t>
      </w:r>
      <w:r w:rsidR="002658F5">
        <w:t xml:space="preserve">eða 12 klst. </w:t>
      </w:r>
      <w:r w:rsidR="003B6561">
        <w:t>voru á milli þess sem hvort lyf var gefið,</w:t>
      </w:r>
      <w:r w:rsidR="002658F5">
        <w:t xml:space="preserve"> minnka</w:t>
      </w:r>
      <w:r w:rsidR="003B6561">
        <w:t>ði</w:t>
      </w:r>
      <w:r w:rsidR="002658F5">
        <w:t xml:space="preserve"> útsetning fyrir virku umbrotsefni klópídógrels um 45% (eftir hleðsluskammt) og um 40% (eftir viðhaldsskammt). Hömlun á blóðflagnasamloðun teng</w:t>
      </w:r>
      <w:r w:rsidR="003B6561">
        <w:t>d</w:t>
      </w:r>
      <w:r w:rsidR="002658F5">
        <w:t xml:space="preserve"> þessu varð 39% (eftir hleðsluskammt) og 21% (eftir viðhaldsskammt). </w:t>
      </w:r>
      <w:r w:rsidR="002658F5" w:rsidRPr="009557A4">
        <w:rPr>
          <w:color w:val="000000"/>
          <w:szCs w:val="22"/>
          <w:lang w:eastAsia="es-ES"/>
        </w:rPr>
        <w:t xml:space="preserve">Búast má við að esomeprazol milliverki á </w:t>
      </w:r>
      <w:r w:rsidR="002658F5">
        <w:t>svipaðan hátt við klópídógrel.</w:t>
      </w:r>
    </w:p>
    <w:p w:rsidR="002658F5" w:rsidRDefault="002658F5" w:rsidP="004C0F60"/>
    <w:p w:rsidR="004C0F60" w:rsidRDefault="002E04F6" w:rsidP="001F14ED">
      <w:r>
        <w:t xml:space="preserve">Skýrt hefur verið frá ósamkvæmum upplýsingum um klínískar vísbendingar varðandi </w:t>
      </w:r>
      <w:r w:rsidR="006C42C7">
        <w:t xml:space="preserve">þessa </w:t>
      </w:r>
      <w:r>
        <w:t>lyfjahv</w:t>
      </w:r>
      <w:r w:rsidR="006C42C7">
        <w:t>arfa</w:t>
      </w:r>
      <w:r>
        <w:t>/lyfhrif</w:t>
      </w:r>
      <w:r w:rsidR="000F7006">
        <w:t>a</w:t>
      </w:r>
      <w:r>
        <w:t xml:space="preserve"> </w:t>
      </w:r>
      <w:r w:rsidR="006C42C7">
        <w:t xml:space="preserve">milliverkun </w:t>
      </w:r>
      <w:r>
        <w:t xml:space="preserve">með tilliti til alvarlegra tilvika hjarta- og æðasjúkdóma bæði úr áhorfsrannsóknum (observational studies) og klínískum rannsóknum. Sem varúðarráðstöfun er því </w:t>
      </w:r>
      <w:r w:rsidR="00BB3B91">
        <w:t xml:space="preserve">ekki </w:t>
      </w:r>
      <w:r>
        <w:t>mælt með samhliða notkun klópídógrels og omepr</w:t>
      </w:r>
      <w:r w:rsidR="008D457A">
        <w:t>a</w:t>
      </w:r>
      <w:r>
        <w:t xml:space="preserve">zols eða esomeprazols (sjá kafla 4.4). </w:t>
      </w:r>
    </w:p>
    <w:p w:rsidR="002658F5" w:rsidRDefault="002658F5" w:rsidP="002658F5">
      <w:r>
        <w:t>Útsetning fyrir virku umbrotsefni minnkar ekki jafn mikið við samhliða</w:t>
      </w:r>
      <w:r w:rsidR="00CD564A">
        <w:t xml:space="preserve"> </w:t>
      </w:r>
      <w:r>
        <w:t xml:space="preserve">meðferð með pantoprazoli eða lansoprazoli. </w:t>
      </w:r>
    </w:p>
    <w:p w:rsidR="002658F5" w:rsidRDefault="002658F5" w:rsidP="002658F5">
      <w:r>
        <w:t>Blóðþéttni virk</w:t>
      </w:r>
      <w:r w:rsidR="00CD564A">
        <w:t>a</w:t>
      </w:r>
      <w:r>
        <w:t xml:space="preserve"> umbrotsefnis</w:t>
      </w:r>
      <w:r w:rsidR="00CD564A">
        <w:t>ins</w:t>
      </w:r>
      <w:r>
        <w:t xml:space="preserve"> minnkaði um 20% (eftir hleðsluskammt) og 14% (eftir viðhaldsskammt) við samhliða</w:t>
      </w:r>
      <w:r w:rsidR="00CD564A">
        <w:t xml:space="preserve"> </w:t>
      </w:r>
      <w:r>
        <w:t xml:space="preserve">meðferð með 80 mg af pantoprazoli einu sinni á sólarhring. Þetta minnkaði meðalhömlun á blóðflagnasamloðun um 15% og 11% talið í sömu röð. Niðurstöðurnar benda til þess að </w:t>
      </w:r>
      <w:r w:rsidR="00CD564A">
        <w:t xml:space="preserve">nota megi </w:t>
      </w:r>
      <w:r>
        <w:t>klópídógrel samhliða pantoprazoli.</w:t>
      </w:r>
    </w:p>
    <w:p w:rsidR="002658F5" w:rsidRDefault="002658F5" w:rsidP="002658F5"/>
    <w:p w:rsidR="001F14ED" w:rsidRDefault="001F14ED" w:rsidP="001F14ED">
      <w:r>
        <w:t>Engin gögn liggja fyrir um að önnur lyf sem draga úr magasýru svo sem H2</w:t>
      </w:r>
      <w:r>
        <w:noBreakHyphen/>
        <w:t xml:space="preserve">blokkar eða sýrubindandi lyf hafi áhrif á verkun klópídógrels </w:t>
      </w:r>
      <w:r w:rsidR="00A823E2">
        <w:t xml:space="preserve">við </w:t>
      </w:r>
      <w:r>
        <w:t>að hindra blóðflagnasamloðun.</w:t>
      </w:r>
    </w:p>
    <w:p w:rsidR="00A97C48" w:rsidRDefault="00A97C48"/>
    <w:p w:rsidR="00F46A63" w:rsidRDefault="00F46A63" w:rsidP="00F46A63">
      <w:pPr>
        <w:rPr>
          <w:szCs w:val="22"/>
        </w:rPr>
      </w:pPr>
      <w:r>
        <w:rPr>
          <w:szCs w:val="22"/>
        </w:rPr>
        <w:t>Örvuð andretróveirumeðferð: Mikil hætta er</w:t>
      </w:r>
      <w:r w:rsidRPr="0047414E">
        <w:rPr>
          <w:szCs w:val="22"/>
        </w:rPr>
        <w:t xml:space="preserve"> á æðastíflu </w:t>
      </w:r>
      <w:r>
        <w:rPr>
          <w:szCs w:val="22"/>
        </w:rPr>
        <w:t xml:space="preserve">hjá sjúklingum með HIV sem fá örvaða andretróveirumeðferð. </w:t>
      </w:r>
    </w:p>
    <w:p w:rsidR="00F46A63" w:rsidRDefault="00F46A63" w:rsidP="00F46A63">
      <w:pPr>
        <w:rPr>
          <w:szCs w:val="22"/>
        </w:rPr>
      </w:pPr>
    </w:p>
    <w:p w:rsidR="00756DEC" w:rsidRDefault="00756DEC" w:rsidP="00F46A63">
      <w:pPr>
        <w:rPr>
          <w:szCs w:val="22"/>
        </w:rPr>
      </w:pPr>
      <w:r>
        <w:rPr>
          <w:szCs w:val="22"/>
        </w:rPr>
        <w:t>Sýnt hefur verið fram á v</w:t>
      </w:r>
      <w:r w:rsidR="00704E8D">
        <w:rPr>
          <w:szCs w:val="22"/>
        </w:rPr>
        <w:t>erulega minnkun á</w:t>
      </w:r>
      <w:r w:rsidR="00F46A63">
        <w:rPr>
          <w:szCs w:val="22"/>
        </w:rPr>
        <w:t xml:space="preserve"> hömlun blóðflagnasamloðunar </w:t>
      </w:r>
      <w:r w:rsidR="00F46A63">
        <w:t>hjá sjúklingum með</w:t>
      </w:r>
      <w:r w:rsidR="00F46A63">
        <w:rPr>
          <w:szCs w:val="22"/>
        </w:rPr>
        <w:t xml:space="preserve"> </w:t>
      </w:r>
      <w:r w:rsidR="00F46A63" w:rsidRPr="001E2435">
        <w:rPr>
          <w:szCs w:val="22"/>
        </w:rPr>
        <w:t>HIV</w:t>
      </w:r>
      <w:r w:rsidR="00F46A63">
        <w:rPr>
          <w:szCs w:val="22"/>
        </w:rPr>
        <w:t xml:space="preserve"> sem fengu andretróveirumeðferð örvaða með </w:t>
      </w:r>
      <w:r w:rsidR="00F46A63" w:rsidRPr="001E2435">
        <w:rPr>
          <w:szCs w:val="22"/>
        </w:rPr>
        <w:t>ritonavir</w:t>
      </w:r>
      <w:r w:rsidR="00F46A63">
        <w:rPr>
          <w:szCs w:val="22"/>
        </w:rPr>
        <w:t>i eða</w:t>
      </w:r>
      <w:r w:rsidR="00F46A63" w:rsidRPr="001E2435">
        <w:rPr>
          <w:szCs w:val="22"/>
        </w:rPr>
        <w:t xml:space="preserve"> cobicistat</w:t>
      </w:r>
      <w:r w:rsidR="00F46A63">
        <w:rPr>
          <w:szCs w:val="22"/>
        </w:rPr>
        <w:t>i</w:t>
      </w:r>
      <w:r w:rsidR="00F46A63" w:rsidRPr="001E2435">
        <w:rPr>
          <w:szCs w:val="22"/>
        </w:rPr>
        <w:t>.</w:t>
      </w:r>
      <w:r w:rsidR="00704E8D">
        <w:rPr>
          <w:szCs w:val="22"/>
        </w:rPr>
        <w:t xml:space="preserve"> Þó að klínískt mikilvægi þessara upplýsinga sé óljóst hafa </w:t>
      </w:r>
      <w:r w:rsidR="00C46E37">
        <w:rPr>
          <w:szCs w:val="22"/>
        </w:rPr>
        <w:t>a</w:t>
      </w:r>
      <w:r w:rsidR="00F46A63" w:rsidRPr="006B6545">
        <w:t>ukaverkanatilkynningar borist vegna sjúklinga með HIV sem fengu andretróveirumeðferð örvaða með ritonaviri, sjúklingarnir höfðu fengið endurtekinn blóðsega eftir að hann hafði gengið til baka eða blóðsega meðan á gjöf hleðsluskammts með klópídógreli stóð</w:t>
      </w:r>
      <w:r w:rsidR="00F46A63">
        <w:rPr>
          <w:szCs w:val="22"/>
        </w:rPr>
        <w:t xml:space="preserve">. </w:t>
      </w:r>
      <w:r>
        <w:t>Draga má úr meðal hömlun blóðflagna</w:t>
      </w:r>
      <w:r w:rsidR="00C46E37">
        <w:t>samloðunar</w:t>
      </w:r>
      <w:r>
        <w:t xml:space="preserve"> með samhliða </w:t>
      </w:r>
      <w:r w:rsidR="00C46E37">
        <w:t>notkun</w:t>
      </w:r>
      <w:r>
        <w:t xml:space="preserve"> </w:t>
      </w:r>
      <w:r w:rsidR="00C46E37">
        <w:t>klópídógrels</w:t>
      </w:r>
      <w:r>
        <w:t xml:space="preserve"> og ritonavir</w:t>
      </w:r>
      <w:r w:rsidR="00C46E37">
        <w:t>s</w:t>
      </w:r>
      <w:r>
        <w:t xml:space="preserve">. Þar af leiðandi </w:t>
      </w:r>
      <w:r w:rsidR="00C46E37">
        <w:t>er ekki mælt með</w:t>
      </w:r>
      <w:r>
        <w:t xml:space="preserve"> samhliða </w:t>
      </w:r>
      <w:r w:rsidR="00C46E37">
        <w:t>notkun</w:t>
      </w:r>
      <w:r>
        <w:t xml:space="preserve"> klópídógrels og </w:t>
      </w:r>
      <w:r w:rsidR="00C46E37">
        <w:t>örvaðri</w:t>
      </w:r>
      <w:r>
        <w:t xml:space="preserve"> andretróve</w:t>
      </w:r>
      <w:r w:rsidR="00C46E37">
        <w:t>i</w:t>
      </w:r>
      <w:r>
        <w:t>rumeðferð.</w:t>
      </w:r>
    </w:p>
    <w:p w:rsidR="00F46A63" w:rsidRDefault="00F46A63" w:rsidP="00F46A63"/>
    <w:p w:rsidR="00016C3C" w:rsidRDefault="004C0F60">
      <w:r>
        <w:t>Önnur lyf:</w:t>
      </w:r>
      <w:r w:rsidR="00582C64">
        <w:t xml:space="preserve"> </w:t>
      </w:r>
      <w:r w:rsidR="00016C3C">
        <w:t>Margar aðrar klínískar rannsóknir hafa verið gerðar á samhliða gjöf klópídógrels og annarra lyfja til þess að greina hvort það hafi áhrif á lyfhrif eða lyfjahvörf. Þegar klópídógrel var gefið samhliða atenólóli, nífedipíni, eða bæði atenólóli og nífedipíni komu engar klínískt marktækar lyfhrifamilliverkanir í ljós. Ennfremur kom fram að gjöf fenóbarbítals eða estrógens samhliða klópídógreli hafði ekki marktæk áhrif á lyfhrif klópídógrels.</w:t>
      </w:r>
    </w:p>
    <w:p w:rsidR="00016C3C" w:rsidRDefault="00016C3C"/>
    <w:p w:rsidR="00016C3C" w:rsidRDefault="00016C3C">
      <w:r>
        <w:t>Lyfjahvörf dígoxíns og teófýllíns héldust óbreytt samhliða gjöf klópídógrels. Sýrubindandi lyf drógu ekki úr frásogi klópídógrels.</w:t>
      </w:r>
    </w:p>
    <w:p w:rsidR="00016C3C" w:rsidRDefault="00016C3C"/>
    <w:p w:rsidR="00016C3C" w:rsidRDefault="00016C3C">
      <w:r w:rsidRPr="000C5D95">
        <w:t xml:space="preserve">Upplýsingar úr CAPRIE rannsókninni benda til þess að fenýtóín og tolbútamíð </w:t>
      </w:r>
      <w:r w:rsidR="000C5D95" w:rsidRPr="000C5D95">
        <w:t>sem umbrotna fyrir tilst</w:t>
      </w:r>
      <w:r w:rsidR="002658F5">
        <w:t>illi</w:t>
      </w:r>
      <w:r w:rsidR="000C5D95" w:rsidRPr="000C5D95">
        <w:t xml:space="preserve"> </w:t>
      </w:r>
      <w:r w:rsidR="00503E7B" w:rsidRPr="000C5D95">
        <w:rPr>
          <w:szCs w:val="22"/>
        </w:rPr>
        <w:t>CYP2C9</w:t>
      </w:r>
      <w:r w:rsidR="00503E7B">
        <w:rPr>
          <w:szCs w:val="22"/>
        </w:rPr>
        <w:t xml:space="preserve"> </w:t>
      </w:r>
      <w:r w:rsidRPr="00A72DAD">
        <w:t xml:space="preserve">megi </w:t>
      </w:r>
      <w:r w:rsidR="00A72DAD">
        <w:t xml:space="preserve">hættulaust </w:t>
      </w:r>
      <w:r>
        <w:t>gefa samhliða klópídógreli.</w:t>
      </w:r>
    </w:p>
    <w:p w:rsidR="00016C3C" w:rsidRDefault="00016C3C"/>
    <w:p w:rsidR="00E50DE0" w:rsidRDefault="0071515E">
      <w:r>
        <w:t xml:space="preserve">Lyf sem eru hvarfefni CYP2C8: </w:t>
      </w:r>
      <w:r w:rsidR="00482635">
        <w:t>Sýnt hefur verið að klópídógrel eykur útsetningu fyrir repagl</w:t>
      </w:r>
      <w:r w:rsidR="002F16D3">
        <w:t>íníð</w:t>
      </w:r>
      <w:r w:rsidR="00CA05CF">
        <w:t>i</w:t>
      </w:r>
      <w:r w:rsidR="00482635">
        <w:t xml:space="preserve"> í heilbrigðum sjálfboðaliðum. Rannsóknir </w:t>
      </w:r>
      <w:r w:rsidR="00482635" w:rsidRPr="005D3774">
        <w:rPr>
          <w:i/>
        </w:rPr>
        <w:t>in vitro</w:t>
      </w:r>
      <w:r w:rsidR="00482635">
        <w:t xml:space="preserve"> hafa sýnt að aukning í útsetningu fyrir </w:t>
      </w:r>
      <w:r w:rsidR="000F48D1">
        <w:t>repagl</w:t>
      </w:r>
      <w:r w:rsidR="002F16D3">
        <w:t>íníð</w:t>
      </w:r>
      <w:r w:rsidR="00CA05CF">
        <w:t>i</w:t>
      </w:r>
      <w:r w:rsidR="00B65A90">
        <w:t xml:space="preserve"> </w:t>
      </w:r>
      <w:r w:rsidR="00F15432">
        <w:t>staf</w:t>
      </w:r>
      <w:r w:rsidR="002F16D3">
        <w:t>ar</w:t>
      </w:r>
      <w:r w:rsidR="00F15432">
        <w:t xml:space="preserve"> af því</w:t>
      </w:r>
      <w:r w:rsidR="00717496">
        <w:t xml:space="preserve"> að </w:t>
      </w:r>
      <w:r w:rsidR="00B65A90">
        <w:t>gl</w:t>
      </w:r>
      <w:r w:rsidR="002F16D3">
        <w:t>úkú</w:t>
      </w:r>
      <w:r w:rsidR="00B65A90">
        <w:t>r</w:t>
      </w:r>
      <w:r w:rsidR="002F16D3">
        <w:t>ó</w:t>
      </w:r>
      <w:r w:rsidR="00B65A90">
        <w:t>n</w:t>
      </w:r>
      <w:r w:rsidR="002F16D3">
        <w:t>íð-</w:t>
      </w:r>
      <w:r w:rsidR="00B65A90">
        <w:t xml:space="preserve">umbrotsefni </w:t>
      </w:r>
      <w:r w:rsidR="00CE7765">
        <w:t>klópídógrels</w:t>
      </w:r>
      <w:r w:rsidR="00717496">
        <w:t>, haml</w:t>
      </w:r>
      <w:r w:rsidR="002F16D3">
        <w:t>ar</w:t>
      </w:r>
      <w:r w:rsidR="00717496">
        <w:t xml:space="preserve"> CYP2C8</w:t>
      </w:r>
      <w:r w:rsidR="00B65A90">
        <w:t>.</w:t>
      </w:r>
      <w:r w:rsidR="00DA722F">
        <w:t xml:space="preserve"> </w:t>
      </w:r>
      <w:r w:rsidR="006155AC">
        <w:t xml:space="preserve">Gæta skal varúðar við samhliða gjöf </w:t>
      </w:r>
      <w:r w:rsidR="00CE7765">
        <w:t>klópídógrels</w:t>
      </w:r>
      <w:r w:rsidR="006155AC">
        <w:t xml:space="preserve"> og lyfja sem </w:t>
      </w:r>
      <w:r w:rsidR="00F15432">
        <w:t>úthreinsast</w:t>
      </w:r>
      <w:r w:rsidR="006155AC">
        <w:t xml:space="preserve"> aðallega með efnahvörfum CYP2C8 (t.d. repagl</w:t>
      </w:r>
      <w:r w:rsidR="002F16D3">
        <w:t>íníð</w:t>
      </w:r>
      <w:r w:rsidR="006155AC">
        <w:t>, paclitaxel) vegna hættu á aukinni plasmaþéttni</w:t>
      </w:r>
      <w:r w:rsidR="002656F8">
        <w:t xml:space="preserve"> </w:t>
      </w:r>
      <w:r w:rsidR="002F16D3">
        <w:t xml:space="preserve">þeirra </w:t>
      </w:r>
      <w:r w:rsidR="002656F8">
        <w:t>(sjá kafla 4.4)</w:t>
      </w:r>
      <w:r w:rsidR="006155AC">
        <w:t>.</w:t>
      </w:r>
    </w:p>
    <w:p w:rsidR="0071515E" w:rsidRDefault="0071515E"/>
    <w:p w:rsidR="00016C3C" w:rsidRDefault="00016C3C">
      <w:r>
        <w:t>Fyrir utan ofangreindar sértækar upplýsingar um lyfjamilliverkanir hafa rannsóknir á milliverkunum með klópídógreli og ýmsum lyfjum, sem algengt er að gefa sjúklingum með segamyndun af völdum æðakölkunarsjúkdóma, ekki verið gerðar. Hins vegar hafa sjúklingar sem tekið hafa þátt í klínískum rannsóknum á klópídógreli tekið samhliða ýmis lyf þ.m.t. þvagræsilyf, beta-blokka, ACE-hemla, kalsíumgangaloka, kólesteróllækkandi lyf, kransæðavíkkandi lyf, sykursýkislyf (þ.m.t. insúlín), flogaveikilyf, og GPIIb/IIIa hemla án marktækra klínískra aukaverkana.</w:t>
      </w:r>
    </w:p>
    <w:p w:rsidR="009D6271" w:rsidRDefault="009D6271" w:rsidP="003C1488">
      <w:pPr>
        <w:ind w:right="-29"/>
        <w:rPr>
          <w:szCs w:val="22"/>
        </w:rPr>
      </w:pPr>
    </w:p>
    <w:p w:rsidR="009D6271" w:rsidRPr="00B704A3" w:rsidRDefault="00C82557" w:rsidP="009D6271">
      <w:pPr>
        <w:ind w:right="-29"/>
        <w:rPr>
          <w:szCs w:val="22"/>
        </w:rPr>
      </w:pPr>
      <w:bookmarkStart w:id="5" w:name="_Hlk10812927"/>
      <w:r>
        <w:rPr>
          <w:szCs w:val="22"/>
        </w:rPr>
        <w:t>Eins og við á um aðra</w:t>
      </w:r>
      <w:r w:rsidR="009D6271" w:rsidRPr="004E1FF9">
        <w:rPr>
          <w:szCs w:val="22"/>
        </w:rPr>
        <w:t xml:space="preserve"> P2Y12 </w:t>
      </w:r>
      <w:r>
        <w:rPr>
          <w:szCs w:val="22"/>
        </w:rPr>
        <w:t>hemla til inntöku er hugsanlegt að gjöf ópíóíða samhliða geti seinkað og dregið úr frásogi</w:t>
      </w:r>
      <w:r w:rsidR="009D6271" w:rsidRPr="004E1FF9">
        <w:rPr>
          <w:szCs w:val="22"/>
        </w:rPr>
        <w:t xml:space="preserve"> </w:t>
      </w:r>
      <w:r w:rsidR="006179B0" w:rsidRPr="006179B0">
        <w:rPr>
          <w:szCs w:val="22"/>
        </w:rPr>
        <w:t>klópídógrels</w:t>
      </w:r>
      <w:r w:rsidR="009D6271" w:rsidRPr="004E1FF9">
        <w:rPr>
          <w:szCs w:val="22"/>
        </w:rPr>
        <w:t xml:space="preserve"> </w:t>
      </w:r>
      <w:r w:rsidR="006179B0">
        <w:rPr>
          <w:szCs w:val="22"/>
        </w:rPr>
        <w:t>sennilega vegna hægrar magatæmingar</w:t>
      </w:r>
      <w:r w:rsidR="009D6271" w:rsidRPr="004E1FF9">
        <w:rPr>
          <w:szCs w:val="22"/>
        </w:rPr>
        <w:t xml:space="preserve">. </w:t>
      </w:r>
      <w:r w:rsidR="006179B0">
        <w:rPr>
          <w:szCs w:val="22"/>
        </w:rPr>
        <w:t>Klínísk þýðing er ekki þekkt</w:t>
      </w:r>
      <w:r w:rsidR="009D6271" w:rsidRPr="004E1FF9">
        <w:rPr>
          <w:szCs w:val="22"/>
        </w:rPr>
        <w:t xml:space="preserve">. </w:t>
      </w:r>
      <w:r w:rsidR="006179B0">
        <w:rPr>
          <w:szCs w:val="22"/>
        </w:rPr>
        <w:t xml:space="preserve">Íhuga á notkun </w:t>
      </w:r>
      <w:r w:rsidR="00C97C72" w:rsidRPr="00C97C72">
        <w:rPr>
          <w:szCs w:val="22"/>
        </w:rPr>
        <w:t>blóðflöguvirk</w:t>
      </w:r>
      <w:r w:rsidR="00C97C72">
        <w:rPr>
          <w:szCs w:val="22"/>
        </w:rPr>
        <w:t>s lyfs á stungulyfsformi hjá sjúklingum með brátt kransæðaheilkenni sem þurfa morfín eða aðra ópíóíða</w:t>
      </w:r>
      <w:r w:rsidR="009D6271" w:rsidRPr="004E1FF9">
        <w:rPr>
          <w:szCs w:val="22"/>
        </w:rPr>
        <w:t>.</w:t>
      </w:r>
    </w:p>
    <w:p w:rsidR="00016C3C" w:rsidRDefault="00016C3C"/>
    <w:bookmarkEnd w:id="5"/>
    <w:p w:rsidR="00016C3C" w:rsidRDefault="00016C3C" w:rsidP="00020B71">
      <w:pPr>
        <w:keepNext/>
        <w:ind w:left="567" w:hanging="567"/>
        <w:outlineLvl w:val="0"/>
        <w:rPr>
          <w:b/>
        </w:rPr>
      </w:pPr>
      <w:r>
        <w:rPr>
          <w:b/>
        </w:rPr>
        <w:t>4.6</w:t>
      </w:r>
      <w:r>
        <w:rPr>
          <w:b/>
        </w:rPr>
        <w:tab/>
      </w:r>
      <w:r w:rsidR="001B7383">
        <w:rPr>
          <w:b/>
        </w:rPr>
        <w:t>Frjósemi, meðganga og brjóstagjöf</w:t>
      </w:r>
    </w:p>
    <w:p w:rsidR="00016C3C" w:rsidRDefault="00016C3C" w:rsidP="00020B71">
      <w:pPr>
        <w:keepNext/>
      </w:pPr>
    </w:p>
    <w:p w:rsidR="00503E7B" w:rsidRPr="00503E7B" w:rsidRDefault="00503E7B" w:rsidP="00020B71">
      <w:pPr>
        <w:keepNext/>
        <w:rPr>
          <w:i/>
        </w:rPr>
      </w:pPr>
      <w:r w:rsidRPr="00503E7B">
        <w:rPr>
          <w:i/>
        </w:rPr>
        <w:t>Meðganga</w:t>
      </w:r>
    </w:p>
    <w:p w:rsidR="00016C3C" w:rsidRDefault="00931753" w:rsidP="00020B71">
      <w:pPr>
        <w:keepNext/>
      </w:pPr>
      <w:r>
        <w:t xml:space="preserve">Til öryggis ætti að forðast </w:t>
      </w:r>
      <w:r w:rsidR="00016C3C">
        <w:t xml:space="preserve">notkun </w:t>
      </w:r>
      <w:bookmarkStart w:id="6" w:name="_Hlk10810985"/>
      <w:r w:rsidR="00016C3C">
        <w:t>klópídógrels</w:t>
      </w:r>
      <w:bookmarkEnd w:id="6"/>
      <w:r w:rsidR="00016C3C">
        <w:t xml:space="preserve"> á meðgöngu </w:t>
      </w:r>
      <w:r>
        <w:t xml:space="preserve">þar sem engar klínískar upplýsingar um áhrif </w:t>
      </w:r>
      <w:r w:rsidR="00016C3C">
        <w:t>klópídógrel á meðgöngu</w:t>
      </w:r>
      <w:r>
        <w:t xml:space="preserve"> liggja fyrir</w:t>
      </w:r>
      <w:r w:rsidR="00016C3C">
        <w:t>.</w:t>
      </w:r>
    </w:p>
    <w:p w:rsidR="00016C3C" w:rsidRDefault="00016C3C"/>
    <w:p w:rsidR="00016C3C" w:rsidRDefault="00016C3C">
      <w:r>
        <w:t>Dýrarannsóknir benda hvorki til beinna né óbeinna skaðlegra áhrifa á meðgöngu, fósturvísi-/fóstur</w:t>
      </w:r>
      <w:r>
        <w:softHyphen/>
        <w:t>þroska, fæðingu eða þroska eftir fæðingu (sjá kafla 5.3).</w:t>
      </w:r>
    </w:p>
    <w:p w:rsidR="00016C3C" w:rsidRDefault="00016C3C"/>
    <w:p w:rsidR="00503E7B" w:rsidRPr="00503E7B" w:rsidRDefault="00503E7B" w:rsidP="000C5D95">
      <w:pPr>
        <w:keepNext/>
        <w:rPr>
          <w:i/>
          <w:noProof/>
        </w:rPr>
      </w:pPr>
      <w:r w:rsidRPr="00503E7B">
        <w:rPr>
          <w:i/>
          <w:noProof/>
        </w:rPr>
        <w:t>Brjóstagjöf</w:t>
      </w:r>
    </w:p>
    <w:p w:rsidR="00016C3C" w:rsidRDefault="00016C3C">
      <w:r>
        <w:rPr>
          <w:noProof/>
        </w:rPr>
        <w:t xml:space="preserve">Ekki er </w:t>
      </w:r>
      <w:r w:rsidR="00931753">
        <w:rPr>
          <w:noProof/>
        </w:rPr>
        <w:t xml:space="preserve">þekkt </w:t>
      </w:r>
      <w:r>
        <w:rPr>
          <w:noProof/>
        </w:rPr>
        <w:t xml:space="preserve">hvort klópídógrel skilst út í brjóstamjólk. </w:t>
      </w:r>
      <w:r w:rsidR="00931753">
        <w:rPr>
          <w:noProof/>
        </w:rPr>
        <w:t>Dýrar</w:t>
      </w:r>
      <w:r>
        <w:rPr>
          <w:noProof/>
        </w:rPr>
        <w:t xml:space="preserve">annsóknir hafa sýnt að klópídógrel skilst út í </w:t>
      </w:r>
      <w:r w:rsidR="00294C4B">
        <w:rPr>
          <w:noProof/>
        </w:rPr>
        <w:t>móðurmjólk</w:t>
      </w:r>
      <w:r>
        <w:rPr>
          <w:noProof/>
        </w:rPr>
        <w:t xml:space="preserve">. </w:t>
      </w:r>
      <w:r w:rsidR="00294C4B">
        <w:t xml:space="preserve">Til öryggis ætti að stöðva </w:t>
      </w:r>
      <w:r>
        <w:t xml:space="preserve">brjóstagjöf meðan á </w:t>
      </w:r>
      <w:r w:rsidR="00294C4B">
        <w:t xml:space="preserve">meðferð </w:t>
      </w:r>
      <w:r>
        <w:t>Plavix stendur.</w:t>
      </w:r>
    </w:p>
    <w:p w:rsidR="00016C3C" w:rsidRDefault="00016C3C"/>
    <w:p w:rsidR="00503E7B" w:rsidRPr="00503E7B" w:rsidRDefault="00503E7B" w:rsidP="000C5D95">
      <w:pPr>
        <w:keepNext/>
        <w:rPr>
          <w:i/>
        </w:rPr>
      </w:pPr>
      <w:r w:rsidRPr="00503E7B">
        <w:rPr>
          <w:i/>
        </w:rPr>
        <w:t>Frjósemi</w:t>
      </w:r>
    </w:p>
    <w:p w:rsidR="00503E7B" w:rsidRDefault="00503E7B">
      <w:r>
        <w:t>Dýrarannsóknir benda ekki til að klópídógrel hafi áhrif á frjósemi.</w:t>
      </w:r>
    </w:p>
    <w:p w:rsidR="00503E7B" w:rsidRDefault="00503E7B"/>
    <w:p w:rsidR="00016C3C" w:rsidRDefault="00016C3C" w:rsidP="00020B71">
      <w:pPr>
        <w:keepNext/>
        <w:ind w:left="567" w:hanging="567"/>
        <w:outlineLvl w:val="0"/>
        <w:rPr>
          <w:b/>
        </w:rPr>
      </w:pPr>
      <w:r>
        <w:rPr>
          <w:b/>
        </w:rPr>
        <w:t>4.7</w:t>
      </w:r>
      <w:r>
        <w:rPr>
          <w:b/>
        </w:rPr>
        <w:tab/>
        <w:t>Áhrif á hæfni til aksturs og notkunar véla</w:t>
      </w:r>
    </w:p>
    <w:p w:rsidR="00016C3C" w:rsidRDefault="00016C3C" w:rsidP="008272E4">
      <w:pPr>
        <w:keepNext/>
      </w:pPr>
    </w:p>
    <w:p w:rsidR="00016C3C" w:rsidRDefault="00016C3C" w:rsidP="000C5D95">
      <w:r>
        <w:t>Klópídógrel hefur engin eða óveruleg áhrif á hæfni til aksturs eða notkunar véla.</w:t>
      </w:r>
    </w:p>
    <w:p w:rsidR="00016C3C" w:rsidRDefault="00016C3C"/>
    <w:p w:rsidR="00016C3C" w:rsidRDefault="00016C3C" w:rsidP="000C5D95">
      <w:pPr>
        <w:keepNext/>
        <w:ind w:left="567" w:hanging="567"/>
        <w:outlineLvl w:val="0"/>
        <w:rPr>
          <w:b/>
        </w:rPr>
      </w:pPr>
      <w:r>
        <w:rPr>
          <w:b/>
        </w:rPr>
        <w:t>4.8</w:t>
      </w:r>
      <w:r>
        <w:rPr>
          <w:b/>
        </w:rPr>
        <w:tab/>
        <w:t>Aukaverkanir</w:t>
      </w:r>
    </w:p>
    <w:p w:rsidR="00016C3C" w:rsidRDefault="00016C3C" w:rsidP="000C5D95">
      <w:pPr>
        <w:keepNext/>
      </w:pPr>
    </w:p>
    <w:p w:rsidR="00B940A1" w:rsidRPr="00F45F9D" w:rsidRDefault="00B940A1" w:rsidP="000C5D95">
      <w:pPr>
        <w:keepNext/>
        <w:rPr>
          <w:i/>
        </w:rPr>
      </w:pPr>
      <w:r>
        <w:rPr>
          <w:i/>
        </w:rPr>
        <w:t>Samantekt á upplýsingum um öryggi</w:t>
      </w:r>
    </w:p>
    <w:p w:rsidR="00B940A1" w:rsidRDefault="00B940A1" w:rsidP="000C5D95">
      <w:pPr>
        <w:keepNext/>
      </w:pPr>
    </w:p>
    <w:p w:rsidR="001B7383" w:rsidRDefault="001B7383" w:rsidP="001B7383">
      <w:pPr>
        <w:rPr>
          <w:noProof/>
        </w:rPr>
      </w:pPr>
      <w:r>
        <w:rPr>
          <w:noProof/>
        </w:rPr>
        <w:t xml:space="preserve">Klópídógrel hefur verið metið m.t.t. öryggis hjá rúmlega 44.000 sjúklingum sem hafa tekið þátt í klínískum rannsóknum, þ.á m. voru </w:t>
      </w:r>
      <w:r w:rsidR="00CC2519">
        <w:rPr>
          <w:noProof/>
        </w:rPr>
        <w:t xml:space="preserve">fleiri </w:t>
      </w:r>
      <w:r>
        <w:rPr>
          <w:noProof/>
        </w:rPr>
        <w:t>en 12.000 sjúklingar meðhöndlaðir í 1 ár eða lengur. Þegar á heildina er litið var klópídógrel 75 mg/dag sambærilegt við acetýlsalicýlsýru 325 mg/</w:t>
      </w:r>
      <w:r w:rsidR="006A30BD">
        <w:rPr>
          <w:noProof/>
        </w:rPr>
        <w:t>sólarhring</w:t>
      </w:r>
      <w:r>
        <w:rPr>
          <w:noProof/>
        </w:rPr>
        <w:t xml:space="preserve"> í CAPRIE rannsókninni, óháð aldri, kyni og kynþætti.</w:t>
      </w:r>
      <w:r w:rsidR="006A30BD">
        <w:rPr>
          <w:noProof/>
        </w:rPr>
        <w:t xml:space="preserve"> </w:t>
      </w:r>
      <w:r>
        <w:rPr>
          <w:noProof/>
        </w:rPr>
        <w:t>Hér á eftir er fjallað um aukaverkanir sem hafa klíníska þýðingu og komu fram í CAPRIE, CURE, CLARITY, COMMIT og ACTIVE-A rannsóknunum. Til viðbótar við aukaverkanir sem komu fram í klínískum rannsóknum, hefur verið greint frá aukaverkanatilkynningum eftir markaðssetningu.</w:t>
      </w:r>
    </w:p>
    <w:p w:rsidR="00016C3C" w:rsidRDefault="00016C3C">
      <w:pPr>
        <w:rPr>
          <w:noProof/>
        </w:rPr>
      </w:pPr>
    </w:p>
    <w:p w:rsidR="00016C3C" w:rsidRDefault="00016C3C">
      <w:pPr>
        <w:rPr>
          <w:noProof/>
        </w:rPr>
      </w:pPr>
      <w:r>
        <w:rPr>
          <w:noProof/>
        </w:rPr>
        <w:t>Blæðing er algengasta aukaverkunin sem greint hefur verið frá, hvort sem um er að ræða klínískar rannsóknir eða reynslu eftir markaðssetningu lyfsins, en þá var oftast greint frá blæðingum á fyrsta mánuði meðferðar.</w:t>
      </w:r>
    </w:p>
    <w:p w:rsidR="00016C3C" w:rsidRDefault="00016C3C">
      <w:pPr>
        <w:rPr>
          <w:noProof/>
        </w:rPr>
      </w:pPr>
    </w:p>
    <w:p w:rsidR="00016C3C" w:rsidRDefault="00016C3C">
      <w:pPr>
        <w:rPr>
          <w:noProof/>
        </w:rPr>
      </w:pPr>
      <w:r>
        <w:rPr>
          <w:noProof/>
        </w:rPr>
        <w:t xml:space="preserve">Hjá sjúklingum sem fengu annaðhvort klópídógrel eða acetýlsalicýlsýru í CAPRIE rannsókninni var heildartíðni blæðinga 9,3%. Tíðni alvarlegra tilvika var </w:t>
      </w:r>
      <w:r w:rsidR="00503E7B">
        <w:rPr>
          <w:noProof/>
        </w:rPr>
        <w:t xml:space="preserve">svipuð </w:t>
      </w:r>
      <w:r>
        <w:rPr>
          <w:noProof/>
        </w:rPr>
        <w:t>fyrir klópídógrel og fyrir acetýlsalicýlsýru</w:t>
      </w:r>
      <w:r w:rsidR="006A30BD">
        <w:rPr>
          <w:noProof/>
        </w:rPr>
        <w:t xml:space="preserve"> (ASA)</w:t>
      </w:r>
      <w:r>
        <w:rPr>
          <w:noProof/>
        </w:rPr>
        <w:t>.</w:t>
      </w:r>
    </w:p>
    <w:p w:rsidR="00016C3C" w:rsidRDefault="00016C3C">
      <w:pPr>
        <w:rPr>
          <w:noProof/>
        </w:rPr>
      </w:pPr>
    </w:p>
    <w:p w:rsidR="00016C3C" w:rsidRDefault="00016C3C">
      <w:pPr>
        <w:rPr>
          <w:noProof/>
        </w:rPr>
      </w:pPr>
      <w:r>
        <w:rPr>
          <w:noProof/>
        </w:rPr>
        <w:t xml:space="preserve">Í CURE rannsókninni varð engin aukning á meiriháttar blæðingum af klópídógreli </w:t>
      </w:r>
      <w:r w:rsidR="00A72DAD">
        <w:rPr>
          <w:noProof/>
        </w:rPr>
        <w:t>ásamt</w:t>
      </w:r>
      <w:r>
        <w:rPr>
          <w:noProof/>
        </w:rPr>
        <w:t xml:space="preserve"> acetýlsalicýlsýru innan 7 daga eftir kransæðahjáveituaðgerð hjá sjúklingum sem hættu á meðferð meira en fimm dögum fyrir skurðaðgerð. Hjá sjúklingum sem voru ennþá á meðferð innan fimm daga fyrir hjáveituaðgerðina, var tíðni þessara aukaverkana 9,6% fyrir klópídógrel </w:t>
      </w:r>
      <w:r w:rsidR="00A72DAD">
        <w:rPr>
          <w:noProof/>
        </w:rPr>
        <w:t>ásamt</w:t>
      </w:r>
      <w:r>
        <w:rPr>
          <w:noProof/>
        </w:rPr>
        <w:t xml:space="preserve"> acetýlsalicýlsýru og 6,3% fyrir lyfleysu </w:t>
      </w:r>
      <w:r w:rsidR="00A72DAD">
        <w:rPr>
          <w:noProof/>
        </w:rPr>
        <w:t>ásamt</w:t>
      </w:r>
      <w:r w:rsidR="000C5D95">
        <w:rPr>
          <w:noProof/>
        </w:rPr>
        <w:t xml:space="preserve"> </w:t>
      </w:r>
      <w:r>
        <w:rPr>
          <w:noProof/>
        </w:rPr>
        <w:t>acetýlsalicýlsýru.</w:t>
      </w:r>
    </w:p>
    <w:p w:rsidR="00016C3C" w:rsidRDefault="00016C3C">
      <w:pPr>
        <w:rPr>
          <w:noProof/>
        </w:rPr>
      </w:pPr>
    </w:p>
    <w:p w:rsidR="00016C3C" w:rsidRDefault="00016C3C">
      <w:pPr>
        <w:rPr>
          <w:noProof/>
        </w:rPr>
      </w:pPr>
      <w:r>
        <w:rPr>
          <w:noProof/>
        </w:rPr>
        <w:t xml:space="preserve">Í CLARITY rannsókninni jókst tíðni blæðinga almennt hjá þeim sem fengu klópídógrel </w:t>
      </w:r>
      <w:r w:rsidR="00A72DAD">
        <w:rPr>
          <w:noProof/>
        </w:rPr>
        <w:t>ásamt</w:t>
      </w:r>
      <w:r>
        <w:rPr>
          <w:noProof/>
        </w:rPr>
        <w:t xml:space="preserve"> acetýlsalicýlsýru samanborið við þá sem fengu lyfleysu </w:t>
      </w:r>
      <w:r w:rsidR="00A72DAD">
        <w:rPr>
          <w:noProof/>
        </w:rPr>
        <w:t>ásamt</w:t>
      </w:r>
      <w:r>
        <w:rPr>
          <w:noProof/>
        </w:rPr>
        <w:t xml:space="preserve"> acetýlsalicýlsýru. Tíðni meiriháttar blæðinga var svipuð hjá hópunum. Tíðni blæðinga var svipuð hjá sjúklingum sem flokkaðir voru í undirhópa og skilgreindir voru samkvæmt einkennum í upphafi og tegund fíbrínleysandi meðferðar eða heparínmeðferðar. </w:t>
      </w:r>
    </w:p>
    <w:p w:rsidR="00016C3C" w:rsidRDefault="00016C3C">
      <w:pPr>
        <w:rPr>
          <w:noProof/>
        </w:rPr>
      </w:pPr>
    </w:p>
    <w:p w:rsidR="00016C3C" w:rsidRDefault="00016C3C">
      <w:r>
        <w:t xml:space="preserve">Í COMMIT rannsókninni var heildarhlutfall meiriháttar blæðinga sem ekki voru heilablæðingar </w:t>
      </w:r>
      <w:r w:rsidR="006A30BD">
        <w:t xml:space="preserve">eða </w:t>
      </w:r>
      <w:r>
        <w:t>heilablæðinga lágt og svipað í báðum hópunum.</w:t>
      </w:r>
    </w:p>
    <w:p w:rsidR="00016C3C" w:rsidRDefault="00016C3C">
      <w:pPr>
        <w:rPr>
          <w:noProof/>
        </w:rPr>
      </w:pPr>
    </w:p>
    <w:p w:rsidR="001B7383" w:rsidRDefault="001B7383" w:rsidP="001B7383">
      <w:pPr>
        <w:rPr>
          <w:noProof/>
        </w:rPr>
      </w:pPr>
      <w:r>
        <w:rPr>
          <w:szCs w:val="22"/>
        </w:rPr>
        <w:t>Í</w:t>
      </w:r>
      <w:r w:rsidRPr="00AF7D6A">
        <w:rPr>
          <w:szCs w:val="22"/>
        </w:rPr>
        <w:t xml:space="preserve"> ACTIVE</w:t>
      </w:r>
      <w:r w:rsidRPr="00AF7D6A">
        <w:rPr>
          <w:szCs w:val="22"/>
        </w:rPr>
        <w:noBreakHyphen/>
        <w:t>A</w:t>
      </w:r>
      <w:r w:rsidR="006A30BD">
        <w:rPr>
          <w:szCs w:val="22"/>
        </w:rPr>
        <w:t xml:space="preserve"> rannsókninni</w:t>
      </w:r>
      <w:r>
        <w:rPr>
          <w:szCs w:val="22"/>
        </w:rPr>
        <w:t xml:space="preserve"> var tíðni meiriháttar blæðinga hærri hjá þeim sem fengu klópídógrel</w:t>
      </w:r>
      <w:r w:rsidR="006A30BD">
        <w:rPr>
          <w:szCs w:val="22"/>
        </w:rPr>
        <w:t xml:space="preserve"> </w:t>
      </w:r>
      <w:r w:rsidR="00A72DAD">
        <w:rPr>
          <w:szCs w:val="22"/>
        </w:rPr>
        <w:t xml:space="preserve">ásamt </w:t>
      </w:r>
      <w:r>
        <w:t>acetýlsalicýlsýru</w:t>
      </w:r>
      <w:r>
        <w:rPr>
          <w:szCs w:val="22"/>
        </w:rPr>
        <w:t xml:space="preserve"> </w:t>
      </w:r>
      <w:r>
        <w:t xml:space="preserve">(6,7%) </w:t>
      </w:r>
      <w:r w:rsidR="006A30BD">
        <w:t xml:space="preserve">en hjá þeim </w:t>
      </w:r>
      <w:r>
        <w:rPr>
          <w:szCs w:val="22"/>
        </w:rPr>
        <w:t xml:space="preserve">sem fengu lyfleysu </w:t>
      </w:r>
      <w:r w:rsidR="00A72DAD">
        <w:rPr>
          <w:szCs w:val="22"/>
        </w:rPr>
        <w:t xml:space="preserve">ásamt </w:t>
      </w:r>
      <w:r>
        <w:t xml:space="preserve">acetýlsalicýlsýru (4,3%). </w:t>
      </w:r>
      <w:r w:rsidR="00CC2519">
        <w:t>Hjá báðum hópunum voru upptök meiriháttar blæðinga</w:t>
      </w:r>
      <w:r>
        <w:t xml:space="preserve"> </w:t>
      </w:r>
      <w:r w:rsidR="00CC2519">
        <w:t xml:space="preserve">aðallega </w:t>
      </w:r>
      <w:r>
        <w:t xml:space="preserve">utan höfuðkúpu (5,3% </w:t>
      </w:r>
      <w:r w:rsidR="00CC2519">
        <w:t>hjá þeim sem</w:t>
      </w:r>
      <w:r>
        <w:t xml:space="preserve"> fengu klópídógrel </w:t>
      </w:r>
      <w:r w:rsidR="00A72DAD">
        <w:t xml:space="preserve">ásamt </w:t>
      </w:r>
      <w:r>
        <w:t xml:space="preserve">acetýlsalicýlsýru; 3,5% </w:t>
      </w:r>
      <w:r w:rsidR="00CC2519">
        <w:t xml:space="preserve">hjá þeim </w:t>
      </w:r>
      <w:r>
        <w:t xml:space="preserve">sem fengu lyfleysu </w:t>
      </w:r>
      <w:r w:rsidR="00A72DAD">
        <w:t xml:space="preserve">ásamt </w:t>
      </w:r>
      <w:r>
        <w:t xml:space="preserve">acetýlsalicýlsýru), </w:t>
      </w:r>
      <w:r w:rsidR="00CC2519">
        <w:t>flestar</w:t>
      </w:r>
      <w:r>
        <w:t xml:space="preserve"> frá meltingarvegi </w:t>
      </w:r>
      <w:r w:rsidRPr="006D3A48">
        <w:t>(3,5% samanborið við 1,8%)</w:t>
      </w:r>
      <w:r>
        <w:t xml:space="preserve">. </w:t>
      </w:r>
      <w:r w:rsidR="00CC2519">
        <w:t>Blæðingartíðni innan</w:t>
      </w:r>
      <w:r>
        <w:t xml:space="preserve"> höfuðkúpu </w:t>
      </w:r>
      <w:r w:rsidR="00CC2519">
        <w:t xml:space="preserve">var hærri </w:t>
      </w:r>
      <w:r>
        <w:t xml:space="preserve">hjá þeim sem fengu </w:t>
      </w:r>
      <w:r>
        <w:rPr>
          <w:szCs w:val="22"/>
        </w:rPr>
        <w:t xml:space="preserve">klópídógrel </w:t>
      </w:r>
      <w:r w:rsidR="00A72DAD">
        <w:rPr>
          <w:szCs w:val="22"/>
        </w:rPr>
        <w:t xml:space="preserve">ásamt </w:t>
      </w:r>
      <w:r>
        <w:t xml:space="preserve">acetýlsalicýlsýru (1,4%) samanborið við </w:t>
      </w:r>
      <w:r>
        <w:rPr>
          <w:szCs w:val="22"/>
        </w:rPr>
        <w:t xml:space="preserve">þá sem fengu lyfleysu </w:t>
      </w:r>
      <w:r w:rsidR="00A72DAD">
        <w:rPr>
          <w:szCs w:val="22"/>
        </w:rPr>
        <w:t xml:space="preserve">ásamt </w:t>
      </w:r>
      <w:r>
        <w:t>acetýlsalicýlsýru (0,8%). Enginn tölfræðileg</w:t>
      </w:r>
      <w:r w:rsidR="00664901">
        <w:t>a marktækur</w:t>
      </w:r>
      <w:r>
        <w:t xml:space="preserve"> munur var á tíðni </w:t>
      </w:r>
      <w:r w:rsidR="00664901">
        <w:t>banvænna</w:t>
      </w:r>
      <w:r>
        <w:t xml:space="preserve">blæðinga (1,1% hjá þeim </w:t>
      </w:r>
      <w:r>
        <w:rPr>
          <w:szCs w:val="22"/>
        </w:rPr>
        <w:t xml:space="preserve">sem fengu </w:t>
      </w:r>
      <w:r>
        <w:t>klópídógrel</w:t>
      </w:r>
      <w:r>
        <w:rPr>
          <w:szCs w:val="22"/>
        </w:rPr>
        <w:t xml:space="preserve"> </w:t>
      </w:r>
      <w:r w:rsidR="00A72DAD">
        <w:rPr>
          <w:szCs w:val="22"/>
        </w:rPr>
        <w:t xml:space="preserve">ásamt </w:t>
      </w:r>
      <w:r>
        <w:t xml:space="preserve">acetýlsalicýlsýru og 0,7% hjá þeim sem fengu </w:t>
      </w:r>
      <w:r>
        <w:rPr>
          <w:szCs w:val="22"/>
        </w:rPr>
        <w:t xml:space="preserve">lyfleysu </w:t>
      </w:r>
      <w:r w:rsidR="00A72DAD">
        <w:rPr>
          <w:szCs w:val="22"/>
        </w:rPr>
        <w:t xml:space="preserve">ásamt </w:t>
      </w:r>
      <w:r>
        <w:t>acetýlsalicýlsýru) og heila</w:t>
      </w:r>
      <w:r w:rsidR="00DD4D7E">
        <w:t>blæðing</w:t>
      </w:r>
      <w:r w:rsidR="00A72DAD">
        <w:t>ar</w:t>
      </w:r>
      <w:r>
        <w:t xml:space="preserve"> (0,8% og 0,6% ) hjá hópunum.</w:t>
      </w:r>
    </w:p>
    <w:p w:rsidR="001B7383" w:rsidRDefault="001B7383">
      <w:pPr>
        <w:rPr>
          <w:noProof/>
        </w:rPr>
      </w:pPr>
    </w:p>
    <w:p w:rsidR="00B940A1" w:rsidRPr="00F45F9D" w:rsidRDefault="00B940A1">
      <w:pPr>
        <w:rPr>
          <w:i/>
          <w:noProof/>
        </w:rPr>
      </w:pPr>
      <w:r>
        <w:rPr>
          <w:i/>
          <w:noProof/>
        </w:rPr>
        <w:t>Tafla yfir aukaverkanir</w:t>
      </w:r>
    </w:p>
    <w:p w:rsidR="00B940A1" w:rsidRDefault="00B940A1">
      <w:pPr>
        <w:rPr>
          <w:noProof/>
        </w:rPr>
      </w:pPr>
    </w:p>
    <w:p w:rsidR="00016C3C" w:rsidRDefault="00016C3C">
      <w:pPr>
        <w:rPr>
          <w:noProof/>
        </w:rPr>
      </w:pPr>
      <w:r>
        <w:rPr>
          <w:noProof/>
        </w:rPr>
        <w:t>Aukaverkanir sem komu annaðhvort fram í klínískum rannsóknum eða greint var frá með aukaverkanatilkynningum, eru taldar upp í töflunni hér fyrir neðan. Tíðni þeirra er skilgreind með eftirfarandi flokkun: Algengar (≥ 1/100 til &lt;1/10); sjaldgæfar (≥ 1/1.000 til &lt;1/100); mjög sjaldgæfar (≥ 1/10.000 til &lt;1/1.000)</w:t>
      </w:r>
      <w:r w:rsidR="000E254B">
        <w:rPr>
          <w:noProof/>
        </w:rPr>
        <w:t>;</w:t>
      </w:r>
      <w:r>
        <w:rPr>
          <w:noProof/>
        </w:rPr>
        <w:t xml:space="preserve"> </w:t>
      </w:r>
      <w:r w:rsidR="000E254B">
        <w:rPr>
          <w:noProof/>
        </w:rPr>
        <w:t>k</w:t>
      </w:r>
      <w:r w:rsidR="00777EB1">
        <w:rPr>
          <w:noProof/>
        </w:rPr>
        <w:t>oma ö</w:t>
      </w:r>
      <w:r>
        <w:rPr>
          <w:noProof/>
        </w:rPr>
        <w:t>rsjaldan fyrir (&lt;1/10.000)</w:t>
      </w:r>
      <w:r w:rsidR="000E254B">
        <w:rPr>
          <w:noProof/>
        </w:rPr>
        <w:t xml:space="preserve">, </w:t>
      </w:r>
      <w:r w:rsidR="000E254B">
        <w:rPr>
          <w:szCs w:val="22"/>
        </w:rPr>
        <w:t>tíðni ekki þekkt (ekki hægt að áætla tíðni út frá fyrirliggjandi gögnum)</w:t>
      </w:r>
      <w:r>
        <w:rPr>
          <w:noProof/>
        </w:rPr>
        <w:t>. Innan tíðniflokka eru alvarlegustu aukaverkanirnar taldar upp fyrst.</w:t>
      </w:r>
    </w:p>
    <w:p w:rsidR="00016C3C" w:rsidRDefault="00016C3C"/>
    <w:tbl>
      <w:tblPr>
        <w:tblW w:w="5100"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07"/>
        <w:gridCol w:w="1982"/>
        <w:gridCol w:w="1800"/>
        <w:gridCol w:w="1440"/>
        <w:gridCol w:w="2343"/>
      </w:tblGrid>
      <w:tr w:rsidR="00016C3C">
        <w:trPr>
          <w:cantSplit/>
          <w:tblHeader/>
        </w:trPr>
        <w:tc>
          <w:tcPr>
            <w:tcW w:w="1007" w:type="pct"/>
            <w:tcBorders>
              <w:top w:val="single" w:sz="4" w:space="0" w:color="auto"/>
              <w:bottom w:val="single" w:sz="4" w:space="0" w:color="auto"/>
              <w:right w:val="single" w:sz="4" w:space="0" w:color="auto"/>
            </w:tcBorders>
          </w:tcPr>
          <w:p w:rsidR="00016C3C" w:rsidRDefault="00016C3C" w:rsidP="00CD44B8">
            <w:pPr>
              <w:keepNext/>
              <w:jc w:val="center"/>
              <w:rPr>
                <w:b/>
                <w:noProof/>
                <w:szCs w:val="22"/>
              </w:rPr>
            </w:pPr>
            <w:r>
              <w:rPr>
                <w:b/>
                <w:noProof/>
                <w:szCs w:val="22"/>
              </w:rPr>
              <w:t>Líffæraflokkur</w:t>
            </w:r>
          </w:p>
        </w:tc>
        <w:tc>
          <w:tcPr>
            <w:tcW w:w="1046" w:type="pct"/>
            <w:tcBorders>
              <w:top w:val="single" w:sz="4" w:space="0" w:color="auto"/>
              <w:left w:val="single" w:sz="4" w:space="0" w:color="auto"/>
              <w:bottom w:val="single" w:sz="4" w:space="0" w:color="auto"/>
              <w:right w:val="single" w:sz="4" w:space="0" w:color="auto"/>
            </w:tcBorders>
          </w:tcPr>
          <w:p w:rsidR="00016C3C" w:rsidRDefault="00016C3C" w:rsidP="00CD44B8">
            <w:pPr>
              <w:keepNext/>
              <w:jc w:val="center"/>
              <w:rPr>
                <w:b/>
                <w:noProof/>
                <w:szCs w:val="22"/>
              </w:rPr>
            </w:pPr>
            <w:r>
              <w:rPr>
                <w:b/>
                <w:noProof/>
                <w:szCs w:val="22"/>
              </w:rPr>
              <w:t>Algengar</w:t>
            </w:r>
          </w:p>
          <w:p w:rsidR="00016C3C" w:rsidRDefault="00016C3C" w:rsidP="00CD44B8">
            <w:pPr>
              <w:keepNext/>
              <w:jc w:val="center"/>
              <w:rPr>
                <w:b/>
                <w:noProof/>
                <w:sz w:val="20"/>
                <w:szCs w:val="20"/>
              </w:rPr>
            </w:pPr>
          </w:p>
        </w:tc>
        <w:tc>
          <w:tcPr>
            <w:tcW w:w="950" w:type="pct"/>
            <w:tcBorders>
              <w:top w:val="single" w:sz="4" w:space="0" w:color="auto"/>
              <w:left w:val="single" w:sz="4" w:space="0" w:color="auto"/>
              <w:bottom w:val="single" w:sz="4" w:space="0" w:color="auto"/>
              <w:right w:val="single" w:sz="4" w:space="0" w:color="auto"/>
            </w:tcBorders>
          </w:tcPr>
          <w:p w:rsidR="00016C3C" w:rsidRDefault="00016C3C" w:rsidP="00CD44B8">
            <w:pPr>
              <w:keepNext/>
              <w:jc w:val="center"/>
              <w:rPr>
                <w:b/>
                <w:noProof/>
                <w:szCs w:val="22"/>
              </w:rPr>
            </w:pPr>
            <w:r>
              <w:rPr>
                <w:b/>
                <w:noProof/>
                <w:szCs w:val="22"/>
              </w:rPr>
              <w:t>Sjaldgæfar</w:t>
            </w:r>
          </w:p>
          <w:p w:rsidR="00016C3C" w:rsidRDefault="00016C3C" w:rsidP="00CD44B8">
            <w:pPr>
              <w:keepNext/>
              <w:jc w:val="center"/>
              <w:rPr>
                <w:b/>
                <w:noProof/>
                <w:szCs w:val="22"/>
              </w:rPr>
            </w:pPr>
          </w:p>
        </w:tc>
        <w:tc>
          <w:tcPr>
            <w:tcW w:w="760" w:type="pct"/>
            <w:tcBorders>
              <w:top w:val="single" w:sz="4" w:space="0" w:color="auto"/>
              <w:left w:val="single" w:sz="4" w:space="0" w:color="auto"/>
              <w:bottom w:val="single" w:sz="4" w:space="0" w:color="auto"/>
            </w:tcBorders>
          </w:tcPr>
          <w:p w:rsidR="00016C3C" w:rsidRDefault="00016C3C" w:rsidP="00CD44B8">
            <w:pPr>
              <w:keepNext/>
              <w:jc w:val="center"/>
              <w:rPr>
                <w:b/>
                <w:noProof/>
                <w:szCs w:val="22"/>
              </w:rPr>
            </w:pPr>
            <w:r>
              <w:rPr>
                <w:b/>
                <w:noProof/>
                <w:szCs w:val="22"/>
              </w:rPr>
              <w:t>Mjög sjaldgæfar</w:t>
            </w:r>
          </w:p>
          <w:p w:rsidR="00016C3C" w:rsidRDefault="00016C3C" w:rsidP="00CD44B8">
            <w:pPr>
              <w:keepNext/>
              <w:jc w:val="center"/>
              <w:rPr>
                <w:b/>
                <w:noProof/>
                <w:szCs w:val="22"/>
              </w:rPr>
            </w:pPr>
          </w:p>
        </w:tc>
        <w:tc>
          <w:tcPr>
            <w:tcW w:w="1237" w:type="pct"/>
            <w:tcBorders>
              <w:top w:val="single" w:sz="4" w:space="0" w:color="auto"/>
              <w:left w:val="single" w:sz="4" w:space="0" w:color="auto"/>
              <w:bottom w:val="single" w:sz="4" w:space="0" w:color="auto"/>
            </w:tcBorders>
          </w:tcPr>
          <w:p w:rsidR="00016C3C" w:rsidRDefault="00777EB1" w:rsidP="00CD44B8">
            <w:pPr>
              <w:keepNext/>
              <w:jc w:val="center"/>
              <w:rPr>
                <w:b/>
                <w:noProof/>
                <w:szCs w:val="22"/>
              </w:rPr>
            </w:pPr>
            <w:r>
              <w:rPr>
                <w:b/>
                <w:noProof/>
                <w:szCs w:val="22"/>
              </w:rPr>
              <w:t>Koma ö</w:t>
            </w:r>
            <w:r w:rsidR="00016C3C">
              <w:rPr>
                <w:b/>
                <w:noProof/>
                <w:szCs w:val="22"/>
              </w:rPr>
              <w:t>rsjaldan fyrir</w:t>
            </w:r>
            <w:r w:rsidR="000E254B">
              <w:rPr>
                <w:b/>
                <w:noProof/>
                <w:szCs w:val="22"/>
              </w:rPr>
              <w:t>, tíðni ekki þekkt*</w:t>
            </w:r>
            <w:r w:rsidR="00016C3C">
              <w:rPr>
                <w:b/>
                <w:noProof/>
                <w:szCs w:val="22"/>
              </w:rPr>
              <w:t xml:space="preserve"> </w:t>
            </w: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rsidP="00CD44B8">
            <w:pPr>
              <w:keepNext/>
              <w:rPr>
                <w:noProof/>
                <w:szCs w:val="22"/>
              </w:rPr>
            </w:pPr>
            <w:r>
              <w:rPr>
                <w:noProof/>
                <w:szCs w:val="22"/>
              </w:rPr>
              <w:t>Blóð og eitlar</w:t>
            </w:r>
          </w:p>
        </w:tc>
        <w:tc>
          <w:tcPr>
            <w:tcW w:w="1046" w:type="pct"/>
            <w:tcBorders>
              <w:top w:val="single" w:sz="4" w:space="0" w:color="auto"/>
              <w:left w:val="single" w:sz="4" w:space="0" w:color="auto"/>
              <w:bottom w:val="single" w:sz="4" w:space="0" w:color="auto"/>
              <w:right w:val="single" w:sz="4" w:space="0" w:color="auto"/>
            </w:tcBorders>
          </w:tcPr>
          <w:p w:rsidR="00016C3C" w:rsidRDefault="00016C3C" w:rsidP="00CD44B8">
            <w:pPr>
              <w:keepNext/>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016C3C" w:rsidRDefault="00016C3C" w:rsidP="00CD44B8">
            <w:pPr>
              <w:keepNext/>
              <w:rPr>
                <w:noProof/>
                <w:szCs w:val="22"/>
              </w:rPr>
            </w:pPr>
            <w:r>
              <w:rPr>
                <w:noProof/>
                <w:szCs w:val="22"/>
              </w:rPr>
              <w:t>Blóðflagnafæð,</w:t>
            </w:r>
          </w:p>
          <w:p w:rsidR="00016C3C" w:rsidRDefault="00016C3C" w:rsidP="00CD44B8">
            <w:pPr>
              <w:keepNext/>
              <w:rPr>
                <w:noProof/>
                <w:szCs w:val="22"/>
              </w:rPr>
            </w:pPr>
            <w:r>
              <w:rPr>
                <w:noProof/>
                <w:szCs w:val="22"/>
              </w:rPr>
              <w:t>hvítfrumnafæð, eósínfíklafjöld</w:t>
            </w:r>
          </w:p>
        </w:tc>
        <w:tc>
          <w:tcPr>
            <w:tcW w:w="760" w:type="pct"/>
            <w:tcBorders>
              <w:top w:val="single" w:sz="4" w:space="0" w:color="auto"/>
              <w:left w:val="single" w:sz="4" w:space="0" w:color="auto"/>
              <w:bottom w:val="single" w:sz="4" w:space="0" w:color="auto"/>
            </w:tcBorders>
          </w:tcPr>
          <w:p w:rsidR="00016C3C" w:rsidRDefault="00016C3C" w:rsidP="00CD44B8">
            <w:pPr>
              <w:keepNext/>
              <w:rPr>
                <w:strike/>
                <w:noProof/>
                <w:szCs w:val="22"/>
              </w:rPr>
            </w:pPr>
            <w:r>
              <w:rPr>
                <w:noProof/>
                <w:szCs w:val="22"/>
              </w:rPr>
              <w:t>Hlutleysi</w:t>
            </w:r>
            <w:r>
              <w:rPr>
                <w:noProof/>
                <w:szCs w:val="22"/>
              </w:rPr>
              <w:softHyphen/>
              <w:t>kyrningafæð þ.m.t. veruleg hlutleysis</w:t>
            </w:r>
            <w:r>
              <w:rPr>
                <w:noProof/>
                <w:szCs w:val="22"/>
              </w:rPr>
              <w:softHyphen/>
              <w:t>kyrningafæð</w:t>
            </w:r>
          </w:p>
        </w:tc>
        <w:tc>
          <w:tcPr>
            <w:tcW w:w="1237" w:type="pct"/>
            <w:tcBorders>
              <w:top w:val="single" w:sz="4" w:space="0" w:color="auto"/>
              <w:left w:val="single" w:sz="4" w:space="0" w:color="auto"/>
              <w:bottom w:val="single" w:sz="4" w:space="0" w:color="auto"/>
            </w:tcBorders>
          </w:tcPr>
          <w:p w:rsidR="00016C3C" w:rsidRDefault="00AC5170" w:rsidP="00CD44B8">
            <w:pPr>
              <w:keepNext/>
              <w:rPr>
                <w:noProof/>
              </w:rPr>
            </w:pPr>
            <w:r>
              <w:rPr>
                <w:noProof/>
              </w:rPr>
              <w:t xml:space="preserve">Blóðflagnafæðarpurpuri </w:t>
            </w:r>
            <w:r w:rsidR="00016C3C">
              <w:rPr>
                <w:noProof/>
              </w:rPr>
              <w:t>með segamyndun (TTP) (sjá kafla 4.4), vanmyndunar</w:t>
            </w:r>
            <w:r w:rsidR="00016C3C">
              <w:rPr>
                <w:noProof/>
              </w:rPr>
              <w:softHyphen/>
              <w:t>blóðleysi, blóðfrumna</w:t>
            </w:r>
            <w:r w:rsidR="00016C3C">
              <w:rPr>
                <w:noProof/>
              </w:rPr>
              <w:softHyphen/>
              <w:t xml:space="preserve">fæð, kyrningahrap, alvarleg blóðflagnafæð, </w:t>
            </w:r>
            <w:r w:rsidR="00A750E0">
              <w:rPr>
                <w:noProof/>
              </w:rPr>
              <w:t xml:space="preserve">áunnin dreyrasýki A, </w:t>
            </w:r>
            <w:r w:rsidR="00016C3C">
              <w:rPr>
                <w:noProof/>
              </w:rPr>
              <w:t>kyrningafæð, blóðleysi</w:t>
            </w:r>
          </w:p>
          <w:p w:rsidR="00016C3C" w:rsidRDefault="00016C3C" w:rsidP="00CD44B8">
            <w:pPr>
              <w:keepNext/>
              <w:rPr>
                <w:strike/>
                <w:noProof/>
                <w:szCs w:val="22"/>
              </w:rPr>
            </w:pPr>
          </w:p>
        </w:tc>
      </w:tr>
      <w:tr w:rsidR="004E588E">
        <w:trPr>
          <w:cantSplit/>
        </w:trPr>
        <w:tc>
          <w:tcPr>
            <w:tcW w:w="1007" w:type="pct"/>
            <w:tcBorders>
              <w:top w:val="single" w:sz="4" w:space="0" w:color="auto"/>
              <w:bottom w:val="single" w:sz="4" w:space="0" w:color="auto"/>
              <w:right w:val="single" w:sz="4" w:space="0" w:color="auto"/>
            </w:tcBorders>
          </w:tcPr>
          <w:p w:rsidR="004E588E" w:rsidRDefault="00284F73">
            <w:pPr>
              <w:rPr>
                <w:noProof/>
                <w:szCs w:val="22"/>
              </w:rPr>
            </w:pPr>
            <w:r>
              <w:rPr>
                <w:noProof/>
                <w:szCs w:val="22"/>
              </w:rPr>
              <w:t>Hjarta</w:t>
            </w:r>
          </w:p>
        </w:tc>
        <w:tc>
          <w:tcPr>
            <w:tcW w:w="1046" w:type="pct"/>
            <w:tcBorders>
              <w:top w:val="single" w:sz="4" w:space="0" w:color="auto"/>
              <w:left w:val="single" w:sz="4" w:space="0" w:color="auto"/>
              <w:bottom w:val="single" w:sz="4" w:space="0" w:color="auto"/>
              <w:right w:val="single" w:sz="4" w:space="0" w:color="auto"/>
            </w:tcBorders>
          </w:tcPr>
          <w:p w:rsidR="004E588E" w:rsidRDefault="004E588E">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4E588E" w:rsidRDefault="004E588E">
            <w:pPr>
              <w:rPr>
                <w:noProof/>
                <w:szCs w:val="22"/>
              </w:rPr>
            </w:pPr>
          </w:p>
        </w:tc>
        <w:tc>
          <w:tcPr>
            <w:tcW w:w="760" w:type="pct"/>
            <w:tcBorders>
              <w:top w:val="single" w:sz="4" w:space="0" w:color="auto"/>
              <w:left w:val="single" w:sz="4" w:space="0" w:color="auto"/>
              <w:bottom w:val="single" w:sz="4" w:space="0" w:color="auto"/>
            </w:tcBorders>
          </w:tcPr>
          <w:p w:rsidR="004E588E" w:rsidRDefault="004E588E">
            <w:pPr>
              <w:rPr>
                <w:noProof/>
                <w:szCs w:val="22"/>
              </w:rPr>
            </w:pPr>
          </w:p>
        </w:tc>
        <w:tc>
          <w:tcPr>
            <w:tcW w:w="1237" w:type="pct"/>
            <w:tcBorders>
              <w:top w:val="single" w:sz="4" w:space="0" w:color="auto"/>
              <w:left w:val="single" w:sz="4" w:space="0" w:color="auto"/>
              <w:bottom w:val="single" w:sz="4" w:space="0" w:color="auto"/>
            </w:tcBorders>
          </w:tcPr>
          <w:p w:rsidR="004E588E" w:rsidRDefault="00284F73" w:rsidP="009357E2">
            <w:pPr>
              <w:pStyle w:val="Default"/>
              <w:rPr>
                <w:noProof/>
              </w:rPr>
            </w:pPr>
            <w:r>
              <w:rPr>
                <w:sz w:val="22"/>
                <w:szCs w:val="22"/>
              </w:rPr>
              <w:t>Kounis-heilkenni (æðakrampa ofnæmis hjartaöng/ ofnæmis hjartadrep) í tengslum v</w:t>
            </w:r>
            <w:r w:rsidR="00683989">
              <w:rPr>
                <w:sz w:val="22"/>
                <w:szCs w:val="22"/>
              </w:rPr>
              <w:t>ið ofnæmisviðbrögð vegna klópídó</w:t>
            </w:r>
            <w:r>
              <w:rPr>
                <w:sz w:val="22"/>
                <w:szCs w:val="22"/>
              </w:rPr>
              <w:t xml:space="preserve">grels* </w:t>
            </w: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Ónæmiskerfi</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p>
        </w:tc>
        <w:tc>
          <w:tcPr>
            <w:tcW w:w="760" w:type="pct"/>
            <w:tcBorders>
              <w:top w:val="single" w:sz="4" w:space="0" w:color="auto"/>
              <w:left w:val="single" w:sz="4" w:space="0" w:color="auto"/>
              <w:bottom w:val="single" w:sz="4" w:space="0" w:color="auto"/>
            </w:tcBorders>
          </w:tcPr>
          <w:p w:rsidR="00016C3C" w:rsidRDefault="00016C3C">
            <w:pPr>
              <w:rPr>
                <w:noProof/>
                <w:szCs w:val="22"/>
              </w:rPr>
            </w:pPr>
          </w:p>
        </w:tc>
        <w:tc>
          <w:tcPr>
            <w:tcW w:w="1237" w:type="pct"/>
            <w:tcBorders>
              <w:top w:val="single" w:sz="4" w:space="0" w:color="auto"/>
              <w:left w:val="single" w:sz="4" w:space="0" w:color="auto"/>
              <w:bottom w:val="single" w:sz="4" w:space="0" w:color="auto"/>
            </w:tcBorders>
          </w:tcPr>
          <w:p w:rsidR="00016C3C" w:rsidRDefault="00016C3C" w:rsidP="008D457A">
            <w:pPr>
              <w:rPr>
                <w:noProof/>
                <w:szCs w:val="22"/>
              </w:rPr>
            </w:pPr>
            <w:r>
              <w:rPr>
                <w:noProof/>
              </w:rPr>
              <w:t>Sermissótt,</w:t>
            </w:r>
            <w:r>
              <w:rPr>
                <w:noProof/>
                <w:szCs w:val="22"/>
              </w:rPr>
              <w:t xml:space="preserve"> bráðaofnæmislík viðbrögð</w:t>
            </w:r>
            <w:r w:rsidR="000E254B">
              <w:rPr>
                <w:noProof/>
                <w:szCs w:val="22"/>
              </w:rPr>
              <w:t xml:space="preserve">, kross-ofnæmi meðal tíenópýridína (svo sem </w:t>
            </w:r>
            <w:r w:rsidR="000E254B">
              <w:rPr>
                <w:szCs w:val="22"/>
              </w:rPr>
              <w:t>ticlopidin, prasugrel) (sjá kafla 4</w:t>
            </w:r>
            <w:r w:rsidR="000E254B" w:rsidRPr="000B12FC">
              <w:rPr>
                <w:szCs w:val="22"/>
              </w:rPr>
              <w:t>.4)</w:t>
            </w:r>
            <w:r w:rsidR="000B12FC" w:rsidRPr="00507C3A">
              <w:rPr>
                <w:szCs w:val="22"/>
              </w:rPr>
              <w:t>*</w:t>
            </w:r>
            <w:r w:rsidR="00167035" w:rsidRPr="00655BFE">
              <w:rPr>
                <w:szCs w:val="22"/>
              </w:rPr>
              <w:t xml:space="preserve">, </w:t>
            </w:r>
            <w:bookmarkStart w:id="7" w:name="_Hlk524597236"/>
            <w:r w:rsidR="008D457A">
              <w:rPr>
                <w:rFonts w:ascii="Segoe UI" w:hAnsi="Segoe UI" w:cs="Segoe UI"/>
                <w:color w:val="1F497D"/>
              </w:rPr>
              <w:t>i</w:t>
            </w:r>
            <w:r w:rsidR="008D457A" w:rsidRPr="007678E5">
              <w:rPr>
                <w:noProof/>
                <w:szCs w:val="22"/>
              </w:rPr>
              <w:t>nsúlínmótefna</w:t>
            </w:r>
            <w:r w:rsidR="008D457A">
              <w:rPr>
                <w:noProof/>
                <w:szCs w:val="22"/>
              </w:rPr>
              <w:softHyphen/>
            </w:r>
            <w:r w:rsidR="00B46B89" w:rsidRPr="00655BFE">
              <w:rPr>
                <w:szCs w:val="22"/>
              </w:rPr>
              <w:t>heilkenni</w:t>
            </w:r>
            <w:r w:rsidR="00B46B89">
              <w:rPr>
                <w:szCs w:val="22"/>
              </w:rPr>
              <w:t xml:space="preserve"> </w:t>
            </w:r>
            <w:r w:rsidR="008D457A">
              <w:rPr>
                <w:szCs w:val="22"/>
              </w:rPr>
              <w:t>(i</w:t>
            </w:r>
            <w:r w:rsidR="008D457A" w:rsidRPr="008E6867">
              <w:rPr>
                <w:szCs w:val="22"/>
              </w:rPr>
              <w:t>nsulin autoimmune syndrome</w:t>
            </w:r>
            <w:r w:rsidR="008D457A">
              <w:rPr>
                <w:szCs w:val="22"/>
              </w:rPr>
              <w:t>)</w:t>
            </w:r>
            <w:r w:rsidR="00B46B89">
              <w:rPr>
                <w:szCs w:val="22"/>
              </w:rPr>
              <w:t xml:space="preserve"> </w:t>
            </w:r>
            <w:r w:rsidR="00167035">
              <w:rPr>
                <w:szCs w:val="22"/>
              </w:rPr>
              <w:t>sem getur valdið verulegri blóðsykurs</w:t>
            </w:r>
            <w:r w:rsidR="00003EB5">
              <w:rPr>
                <w:szCs w:val="22"/>
              </w:rPr>
              <w:t>l</w:t>
            </w:r>
            <w:r w:rsidR="00167035">
              <w:rPr>
                <w:szCs w:val="22"/>
              </w:rPr>
              <w:t>ækkun</w:t>
            </w:r>
            <w:r w:rsidR="00B46B89">
              <w:rPr>
                <w:szCs w:val="22"/>
              </w:rPr>
              <w:t>,</w:t>
            </w:r>
            <w:r w:rsidR="00167035">
              <w:rPr>
                <w:szCs w:val="22"/>
              </w:rPr>
              <w:t xml:space="preserve"> einkum hjá sjúklingum með</w:t>
            </w:r>
            <w:r w:rsidR="00167035" w:rsidRPr="008E6867">
              <w:rPr>
                <w:szCs w:val="22"/>
              </w:rPr>
              <w:t xml:space="preserve"> HLA DRA4 </w:t>
            </w:r>
            <w:r w:rsidR="00167035">
              <w:rPr>
                <w:szCs w:val="22"/>
              </w:rPr>
              <w:t>undirflokk</w:t>
            </w:r>
            <w:r w:rsidR="00167035" w:rsidRPr="008E6867">
              <w:rPr>
                <w:szCs w:val="22"/>
              </w:rPr>
              <w:t xml:space="preserve"> (</w:t>
            </w:r>
            <w:r w:rsidR="00167035">
              <w:rPr>
                <w:szCs w:val="22"/>
              </w:rPr>
              <w:t>algengara hjá Japönum</w:t>
            </w:r>
            <w:r w:rsidR="00167035" w:rsidRPr="008E6867">
              <w:rPr>
                <w:szCs w:val="22"/>
              </w:rPr>
              <w:t>)</w:t>
            </w:r>
            <w:r w:rsidR="000E254B">
              <w:rPr>
                <w:szCs w:val="22"/>
              </w:rPr>
              <w:t>*</w:t>
            </w:r>
            <w:bookmarkEnd w:id="7"/>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Geðræn vandamál</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p>
        </w:tc>
        <w:tc>
          <w:tcPr>
            <w:tcW w:w="760" w:type="pct"/>
            <w:tcBorders>
              <w:top w:val="single" w:sz="4" w:space="0" w:color="auto"/>
              <w:left w:val="single" w:sz="4" w:space="0" w:color="auto"/>
              <w:bottom w:val="single" w:sz="4" w:space="0" w:color="auto"/>
            </w:tcBorders>
          </w:tcPr>
          <w:p w:rsidR="00016C3C" w:rsidRDefault="00016C3C">
            <w:pPr>
              <w:rPr>
                <w:noProof/>
                <w:szCs w:val="22"/>
              </w:rPr>
            </w:pPr>
          </w:p>
        </w:tc>
        <w:tc>
          <w:tcPr>
            <w:tcW w:w="1237" w:type="pct"/>
            <w:tcBorders>
              <w:top w:val="single" w:sz="4" w:space="0" w:color="auto"/>
              <w:left w:val="single" w:sz="4" w:space="0" w:color="auto"/>
              <w:bottom w:val="single" w:sz="4" w:space="0" w:color="auto"/>
            </w:tcBorders>
          </w:tcPr>
          <w:p w:rsidR="00016C3C" w:rsidRDefault="00016C3C">
            <w:pPr>
              <w:rPr>
                <w:noProof/>
                <w:szCs w:val="22"/>
              </w:rPr>
            </w:pPr>
            <w:r>
              <w:rPr>
                <w:noProof/>
              </w:rPr>
              <w:t xml:space="preserve">Ofskynjanir, rugl </w:t>
            </w: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Taugakerfi</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r>
              <w:rPr>
                <w:noProof/>
                <w:szCs w:val="22"/>
              </w:rPr>
              <w:t>Blæðingar innan höfuðkúpu (sem í sumum tilvikum leiddi til dauða), höfuðverkur, náladofi</w:t>
            </w:r>
            <w:r>
              <w:rPr>
                <w:noProof/>
              </w:rPr>
              <w:t>,</w:t>
            </w:r>
            <w:r>
              <w:rPr>
                <w:noProof/>
                <w:szCs w:val="22"/>
              </w:rPr>
              <w:t xml:space="preserve"> </w:t>
            </w:r>
            <w:r>
              <w:rPr>
                <w:noProof/>
              </w:rPr>
              <w:t>sundl</w:t>
            </w:r>
          </w:p>
        </w:tc>
        <w:tc>
          <w:tcPr>
            <w:tcW w:w="760" w:type="pct"/>
            <w:tcBorders>
              <w:top w:val="single" w:sz="4" w:space="0" w:color="auto"/>
              <w:left w:val="single" w:sz="4" w:space="0" w:color="auto"/>
              <w:bottom w:val="single" w:sz="4" w:space="0" w:color="auto"/>
            </w:tcBorders>
          </w:tcPr>
          <w:p w:rsidR="00016C3C" w:rsidRDefault="00016C3C">
            <w:pPr>
              <w:rPr>
                <w:noProof/>
                <w:szCs w:val="22"/>
              </w:rPr>
            </w:pPr>
          </w:p>
        </w:tc>
        <w:tc>
          <w:tcPr>
            <w:tcW w:w="1237" w:type="pct"/>
            <w:tcBorders>
              <w:top w:val="single" w:sz="4" w:space="0" w:color="auto"/>
              <w:left w:val="single" w:sz="4" w:space="0" w:color="auto"/>
              <w:bottom w:val="single" w:sz="4" w:space="0" w:color="auto"/>
            </w:tcBorders>
          </w:tcPr>
          <w:p w:rsidR="00016C3C" w:rsidRDefault="00016C3C">
            <w:pPr>
              <w:rPr>
                <w:noProof/>
                <w:szCs w:val="22"/>
              </w:rPr>
            </w:pPr>
            <w:r>
              <w:rPr>
                <w:noProof/>
                <w:szCs w:val="22"/>
              </w:rPr>
              <w:t>Bragðtruflun</w:t>
            </w:r>
            <w:r w:rsidR="0070414A">
              <w:rPr>
                <w:noProof/>
                <w:szCs w:val="22"/>
              </w:rPr>
              <w:t>, bragðleysi</w:t>
            </w: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Augu</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r>
              <w:rPr>
                <w:noProof/>
                <w:szCs w:val="22"/>
              </w:rPr>
              <w:t>Augnblæðingar (í táru, augum, sjónu)</w:t>
            </w:r>
          </w:p>
        </w:tc>
        <w:tc>
          <w:tcPr>
            <w:tcW w:w="760" w:type="pct"/>
            <w:tcBorders>
              <w:top w:val="single" w:sz="4" w:space="0" w:color="auto"/>
              <w:left w:val="single" w:sz="4" w:space="0" w:color="auto"/>
              <w:bottom w:val="single" w:sz="4" w:space="0" w:color="auto"/>
            </w:tcBorders>
          </w:tcPr>
          <w:p w:rsidR="00016C3C" w:rsidRDefault="00016C3C">
            <w:pPr>
              <w:rPr>
                <w:noProof/>
              </w:rPr>
            </w:pPr>
          </w:p>
        </w:tc>
        <w:tc>
          <w:tcPr>
            <w:tcW w:w="1237" w:type="pct"/>
            <w:tcBorders>
              <w:top w:val="single" w:sz="4" w:space="0" w:color="auto"/>
              <w:left w:val="single" w:sz="4" w:space="0" w:color="auto"/>
              <w:bottom w:val="single" w:sz="4" w:space="0" w:color="auto"/>
            </w:tcBorders>
          </w:tcPr>
          <w:p w:rsidR="00016C3C" w:rsidRDefault="00016C3C">
            <w:pPr>
              <w:rPr>
                <w:noProof/>
              </w:rPr>
            </w:pP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Eyru og völundarhús</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p>
        </w:tc>
        <w:tc>
          <w:tcPr>
            <w:tcW w:w="760" w:type="pct"/>
            <w:tcBorders>
              <w:top w:val="single" w:sz="4" w:space="0" w:color="auto"/>
              <w:left w:val="single" w:sz="4" w:space="0" w:color="auto"/>
              <w:bottom w:val="single" w:sz="4" w:space="0" w:color="auto"/>
            </w:tcBorders>
          </w:tcPr>
          <w:p w:rsidR="00016C3C" w:rsidRDefault="00016C3C">
            <w:pPr>
              <w:rPr>
                <w:noProof/>
                <w:szCs w:val="22"/>
              </w:rPr>
            </w:pPr>
            <w:r>
              <w:rPr>
                <w:noProof/>
              </w:rPr>
              <w:t>Svimi</w:t>
            </w:r>
          </w:p>
        </w:tc>
        <w:tc>
          <w:tcPr>
            <w:tcW w:w="1237" w:type="pct"/>
            <w:tcBorders>
              <w:top w:val="single" w:sz="4" w:space="0" w:color="auto"/>
              <w:left w:val="single" w:sz="4" w:space="0" w:color="auto"/>
              <w:bottom w:val="single" w:sz="4" w:space="0" w:color="auto"/>
            </w:tcBorders>
          </w:tcPr>
          <w:p w:rsidR="00016C3C" w:rsidRDefault="00016C3C">
            <w:pPr>
              <w:rPr>
                <w:noProof/>
              </w:rPr>
            </w:pP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Æðar</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r>
              <w:rPr>
                <w:noProof/>
                <w:szCs w:val="22"/>
              </w:rPr>
              <w:t>Margúll</w:t>
            </w: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rPr>
            </w:pPr>
          </w:p>
        </w:tc>
        <w:tc>
          <w:tcPr>
            <w:tcW w:w="760" w:type="pct"/>
            <w:tcBorders>
              <w:top w:val="single" w:sz="4" w:space="0" w:color="auto"/>
              <w:left w:val="single" w:sz="4" w:space="0" w:color="auto"/>
              <w:bottom w:val="single" w:sz="4" w:space="0" w:color="auto"/>
            </w:tcBorders>
          </w:tcPr>
          <w:p w:rsidR="00016C3C" w:rsidRDefault="00016C3C">
            <w:pPr>
              <w:rPr>
                <w:noProof/>
                <w:szCs w:val="22"/>
              </w:rPr>
            </w:pPr>
          </w:p>
        </w:tc>
        <w:tc>
          <w:tcPr>
            <w:tcW w:w="1237" w:type="pct"/>
            <w:tcBorders>
              <w:top w:val="single" w:sz="4" w:space="0" w:color="auto"/>
              <w:left w:val="single" w:sz="4" w:space="0" w:color="auto"/>
              <w:bottom w:val="single" w:sz="4" w:space="0" w:color="auto"/>
            </w:tcBorders>
          </w:tcPr>
          <w:p w:rsidR="00016C3C" w:rsidRDefault="00016C3C">
            <w:pPr>
              <w:rPr>
                <w:noProof/>
                <w:szCs w:val="22"/>
              </w:rPr>
            </w:pPr>
            <w:r>
              <w:rPr>
                <w:noProof/>
                <w:szCs w:val="22"/>
              </w:rPr>
              <w:t xml:space="preserve">Alvarlegar blæðingar, </w:t>
            </w:r>
            <w:r>
              <w:rPr>
                <w:noProof/>
              </w:rPr>
              <w:t>blæðingar frá sárum eftir skurðaðgerð</w:t>
            </w:r>
            <w:r>
              <w:rPr>
                <w:noProof/>
                <w:szCs w:val="22"/>
              </w:rPr>
              <w:t>, æ</w:t>
            </w:r>
            <w:r>
              <w:rPr>
                <w:noProof/>
              </w:rPr>
              <w:t>ðabólga, lágur blóðþrýstingur</w:t>
            </w: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Öndunarfæri, bjósthol og miðmæti</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r>
              <w:rPr>
                <w:noProof/>
              </w:rPr>
              <w:t>Blóðnasir</w:t>
            </w: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rPr>
            </w:pPr>
          </w:p>
        </w:tc>
        <w:tc>
          <w:tcPr>
            <w:tcW w:w="760" w:type="pct"/>
            <w:tcBorders>
              <w:top w:val="single" w:sz="4" w:space="0" w:color="auto"/>
              <w:left w:val="single" w:sz="4" w:space="0" w:color="auto"/>
              <w:bottom w:val="single" w:sz="4" w:space="0" w:color="auto"/>
            </w:tcBorders>
          </w:tcPr>
          <w:p w:rsidR="00016C3C" w:rsidRDefault="00016C3C">
            <w:pPr>
              <w:rPr>
                <w:noProof/>
                <w:szCs w:val="22"/>
              </w:rPr>
            </w:pPr>
          </w:p>
        </w:tc>
        <w:tc>
          <w:tcPr>
            <w:tcW w:w="1237" w:type="pct"/>
            <w:tcBorders>
              <w:top w:val="single" w:sz="4" w:space="0" w:color="auto"/>
              <w:left w:val="single" w:sz="4" w:space="0" w:color="auto"/>
              <w:bottom w:val="single" w:sz="4" w:space="0" w:color="auto"/>
            </w:tcBorders>
          </w:tcPr>
          <w:p w:rsidR="00016C3C" w:rsidRDefault="00016C3C">
            <w:pPr>
              <w:rPr>
                <w:noProof/>
                <w:szCs w:val="22"/>
              </w:rPr>
            </w:pPr>
            <w:r>
              <w:rPr>
                <w:noProof/>
              </w:rPr>
              <w:t>Blæðingar í öndunarvegi (blóðhósti, lungnablæðingar)</w:t>
            </w:r>
            <w:r>
              <w:rPr>
                <w:noProof/>
                <w:szCs w:val="22"/>
              </w:rPr>
              <w:t>, berkjukrampi, millivefslungnabólga</w:t>
            </w:r>
            <w:r w:rsidR="00F45F9D">
              <w:rPr>
                <w:noProof/>
                <w:szCs w:val="22"/>
              </w:rPr>
              <w:t xml:space="preserve">, </w:t>
            </w:r>
            <w:r w:rsidR="00F45F9D" w:rsidRPr="00F343F7">
              <w:rPr>
                <w:noProof/>
                <w:szCs w:val="22"/>
              </w:rPr>
              <w:t>eósínófíl lungnabólga</w:t>
            </w: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Meltingarfæri</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r>
              <w:rPr>
                <w:noProof/>
                <w:szCs w:val="22"/>
              </w:rPr>
              <w:t>Blæðingar í meltingarfærum, niðurgangur, kviðverkir, meltingartruflanir</w:t>
            </w: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rPr>
            </w:pPr>
            <w:r>
              <w:rPr>
                <w:noProof/>
              </w:rPr>
              <w:t xml:space="preserve">Maga- og skeifugarnarsár, magabólga, uppköst, ógleði, hægðatregða, uppþemba </w:t>
            </w:r>
          </w:p>
        </w:tc>
        <w:tc>
          <w:tcPr>
            <w:tcW w:w="760" w:type="pct"/>
            <w:tcBorders>
              <w:top w:val="single" w:sz="4" w:space="0" w:color="auto"/>
              <w:left w:val="single" w:sz="4" w:space="0" w:color="auto"/>
              <w:bottom w:val="single" w:sz="4" w:space="0" w:color="auto"/>
            </w:tcBorders>
          </w:tcPr>
          <w:p w:rsidR="00016C3C" w:rsidRDefault="00016C3C">
            <w:pPr>
              <w:rPr>
                <w:noProof/>
                <w:szCs w:val="22"/>
              </w:rPr>
            </w:pPr>
            <w:r>
              <w:rPr>
                <w:noProof/>
                <w:szCs w:val="22"/>
              </w:rPr>
              <w:t>Blæðingar aftan skinu</w:t>
            </w:r>
          </w:p>
        </w:tc>
        <w:tc>
          <w:tcPr>
            <w:tcW w:w="1237" w:type="pct"/>
            <w:tcBorders>
              <w:top w:val="single" w:sz="4" w:space="0" w:color="auto"/>
              <w:left w:val="single" w:sz="4" w:space="0" w:color="auto"/>
              <w:bottom w:val="single" w:sz="4" w:space="0" w:color="auto"/>
            </w:tcBorders>
          </w:tcPr>
          <w:p w:rsidR="00016C3C" w:rsidRDefault="00016C3C">
            <w:pPr>
              <w:pStyle w:val="spc"/>
              <w:widowControl/>
              <w:rPr>
                <w:noProof/>
              </w:rPr>
            </w:pPr>
            <w:r>
              <w:rPr>
                <w:noProof/>
              </w:rPr>
              <w:t>Blæðing í meltingarfærum og blæðingar aftan skinu</w:t>
            </w:r>
            <w:r>
              <w:rPr>
                <w:noProof/>
                <w:szCs w:val="22"/>
              </w:rPr>
              <w:t xml:space="preserve"> (sem í sumum tilvikum leiddi til dauða), brisbólga, ristilbólga (þar með talið sáraristilbólga og eitilfrumuristilbólga), </w:t>
            </w:r>
            <w:r>
              <w:rPr>
                <w:noProof/>
                <w:szCs w:val="24"/>
              </w:rPr>
              <w:t>munnbólga</w:t>
            </w: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Lifur og gall</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rPr>
            </w:pPr>
          </w:p>
        </w:tc>
        <w:tc>
          <w:tcPr>
            <w:tcW w:w="760" w:type="pct"/>
            <w:tcBorders>
              <w:top w:val="single" w:sz="4" w:space="0" w:color="auto"/>
              <w:left w:val="single" w:sz="4" w:space="0" w:color="auto"/>
              <w:bottom w:val="single" w:sz="4" w:space="0" w:color="auto"/>
            </w:tcBorders>
          </w:tcPr>
          <w:p w:rsidR="00016C3C" w:rsidRDefault="00016C3C">
            <w:pPr>
              <w:rPr>
                <w:noProof/>
                <w:szCs w:val="22"/>
              </w:rPr>
            </w:pPr>
          </w:p>
        </w:tc>
        <w:tc>
          <w:tcPr>
            <w:tcW w:w="1237" w:type="pct"/>
            <w:tcBorders>
              <w:top w:val="single" w:sz="4" w:space="0" w:color="auto"/>
              <w:left w:val="single" w:sz="4" w:space="0" w:color="auto"/>
              <w:bottom w:val="single" w:sz="4" w:space="0" w:color="auto"/>
            </w:tcBorders>
          </w:tcPr>
          <w:p w:rsidR="00016C3C" w:rsidRDefault="00016C3C">
            <w:pPr>
              <w:rPr>
                <w:noProof/>
                <w:szCs w:val="22"/>
              </w:rPr>
            </w:pPr>
            <w:r>
              <w:rPr>
                <w:noProof/>
              </w:rPr>
              <w:t>Bráð lifrarbilun, lifrarbólga</w:t>
            </w:r>
            <w:r>
              <w:rPr>
                <w:noProof/>
                <w:szCs w:val="22"/>
              </w:rPr>
              <w:t xml:space="preserve">, óeðlileg </w:t>
            </w:r>
            <w:r>
              <w:rPr>
                <w:noProof/>
              </w:rPr>
              <w:t>lifrarpróf</w:t>
            </w:r>
          </w:p>
        </w:tc>
      </w:tr>
      <w:tr w:rsidR="00016C3C">
        <w:trPr>
          <w:cantSplit/>
        </w:trPr>
        <w:tc>
          <w:tcPr>
            <w:tcW w:w="1007" w:type="pct"/>
            <w:tcBorders>
              <w:top w:val="single" w:sz="4" w:space="0" w:color="auto"/>
              <w:bottom w:val="single" w:sz="4" w:space="0" w:color="auto"/>
              <w:right w:val="single" w:sz="4" w:space="0" w:color="auto"/>
            </w:tcBorders>
          </w:tcPr>
          <w:p w:rsidR="00016C3C" w:rsidRDefault="00016C3C">
            <w:pPr>
              <w:rPr>
                <w:noProof/>
                <w:szCs w:val="22"/>
              </w:rPr>
            </w:pPr>
            <w:r>
              <w:rPr>
                <w:noProof/>
                <w:szCs w:val="22"/>
              </w:rPr>
              <w:t>Húð og undirhúð</w:t>
            </w:r>
          </w:p>
        </w:tc>
        <w:tc>
          <w:tcPr>
            <w:tcW w:w="1046"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r>
              <w:rPr>
                <w:noProof/>
                <w:szCs w:val="22"/>
              </w:rPr>
              <w:t>Mar</w:t>
            </w:r>
          </w:p>
        </w:tc>
        <w:tc>
          <w:tcPr>
            <w:tcW w:w="950" w:type="pct"/>
            <w:tcBorders>
              <w:top w:val="single" w:sz="4" w:space="0" w:color="auto"/>
              <w:left w:val="single" w:sz="4" w:space="0" w:color="auto"/>
              <w:bottom w:val="single" w:sz="4" w:space="0" w:color="auto"/>
              <w:right w:val="single" w:sz="4" w:space="0" w:color="auto"/>
            </w:tcBorders>
          </w:tcPr>
          <w:p w:rsidR="00016C3C" w:rsidRDefault="00016C3C">
            <w:pPr>
              <w:rPr>
                <w:noProof/>
                <w:szCs w:val="22"/>
              </w:rPr>
            </w:pPr>
            <w:r>
              <w:rPr>
                <w:noProof/>
              </w:rPr>
              <w:t xml:space="preserve">Útbrot, kláði, </w:t>
            </w:r>
            <w:r>
              <w:rPr>
                <w:noProof/>
                <w:szCs w:val="22"/>
              </w:rPr>
              <w:t>húðblæðingar (purpuri)</w:t>
            </w:r>
          </w:p>
        </w:tc>
        <w:tc>
          <w:tcPr>
            <w:tcW w:w="760" w:type="pct"/>
            <w:tcBorders>
              <w:top w:val="single" w:sz="4" w:space="0" w:color="auto"/>
              <w:left w:val="single" w:sz="4" w:space="0" w:color="auto"/>
              <w:bottom w:val="single" w:sz="4" w:space="0" w:color="auto"/>
            </w:tcBorders>
          </w:tcPr>
          <w:p w:rsidR="00016C3C" w:rsidRDefault="00016C3C">
            <w:pPr>
              <w:rPr>
                <w:noProof/>
                <w:szCs w:val="22"/>
              </w:rPr>
            </w:pPr>
          </w:p>
        </w:tc>
        <w:tc>
          <w:tcPr>
            <w:tcW w:w="1237" w:type="pct"/>
            <w:tcBorders>
              <w:top w:val="single" w:sz="4" w:space="0" w:color="auto"/>
              <w:left w:val="single" w:sz="4" w:space="0" w:color="auto"/>
              <w:bottom w:val="single" w:sz="4" w:space="0" w:color="auto"/>
            </w:tcBorders>
          </w:tcPr>
          <w:p w:rsidR="00016C3C" w:rsidRDefault="00016C3C" w:rsidP="006E1921">
            <w:pPr>
              <w:rPr>
                <w:noProof/>
                <w:szCs w:val="22"/>
              </w:rPr>
            </w:pPr>
            <w:r>
              <w:rPr>
                <w:noProof/>
              </w:rPr>
              <w:t>Blöðruhúðbólga (</w:t>
            </w:r>
            <w:r w:rsidR="00AC5170">
              <w:rPr>
                <w:noProof/>
              </w:rPr>
              <w:t>eitrunar</w:t>
            </w:r>
            <w:r>
              <w:rPr>
                <w:noProof/>
              </w:rPr>
              <w:t>drep</w:t>
            </w:r>
            <w:r w:rsidR="00AC5170">
              <w:rPr>
                <w:noProof/>
              </w:rPr>
              <w:t>los</w:t>
            </w:r>
            <w:r>
              <w:rPr>
                <w:noProof/>
              </w:rPr>
              <w:t xml:space="preserve"> húðþekju, Stevens Johnson heilkenni, regnbogaroði, </w:t>
            </w:r>
            <w:r w:rsidR="00846EFB" w:rsidRPr="00377F43">
              <w:rPr>
                <w:szCs w:val="22"/>
              </w:rPr>
              <w:t>bráð, dreifð húðútbrot með vilsublöðrum</w:t>
            </w:r>
            <w:r w:rsidR="00AC5170">
              <w:rPr>
                <w:szCs w:val="22"/>
              </w:rPr>
              <w:t>)</w:t>
            </w:r>
            <w:r w:rsidR="00846EFB">
              <w:rPr>
                <w:szCs w:val="22"/>
              </w:rPr>
              <w:t>,</w:t>
            </w:r>
            <w:r w:rsidR="00846EFB" w:rsidRPr="00377F43">
              <w:rPr>
                <w:szCs w:val="22"/>
              </w:rPr>
              <w:t xml:space="preserve"> </w:t>
            </w:r>
            <w:r>
              <w:rPr>
                <w:noProof/>
              </w:rPr>
              <w:t xml:space="preserve">ofsabjúgur, </w:t>
            </w:r>
            <w:r w:rsidR="00A71E0A" w:rsidRPr="00E34E8D">
              <w:rPr>
                <w:noProof/>
              </w:rPr>
              <w:t>lyfjaofnæmi, útbrot af völdum lyfja</w:t>
            </w:r>
            <w:r w:rsidR="00A1529E">
              <w:rPr>
                <w:noProof/>
              </w:rPr>
              <w:t xml:space="preserve"> með eósínfíklafjöld og altækum</w:t>
            </w:r>
            <w:r w:rsidR="00A71E0A" w:rsidRPr="00E34E8D">
              <w:rPr>
                <w:noProof/>
              </w:rPr>
              <w:t xml:space="preserve"> einkennum (DRESS heilkenni)</w:t>
            </w:r>
            <w:r w:rsidR="00A71E0A" w:rsidRPr="00F45F9D">
              <w:rPr>
                <w:noProof/>
              </w:rPr>
              <w:t>,</w:t>
            </w:r>
            <w:r w:rsidR="00A71E0A" w:rsidRPr="00902468">
              <w:rPr>
                <w:noProof/>
              </w:rPr>
              <w:t xml:space="preserve"> </w:t>
            </w:r>
            <w:r>
              <w:rPr>
                <w:noProof/>
              </w:rPr>
              <w:t>roðaþota</w:t>
            </w:r>
            <w:r>
              <w:rPr>
                <w:noProof/>
              </w:rPr>
              <w:softHyphen/>
              <w:t>útbrot</w:t>
            </w:r>
            <w:r w:rsidR="00561BC6">
              <w:rPr>
                <w:noProof/>
              </w:rPr>
              <w:t xml:space="preserve"> eða </w:t>
            </w:r>
            <w:r w:rsidR="00561BC6" w:rsidRPr="00EF7EFE">
              <w:rPr>
                <w:bCs/>
                <w:noProof/>
              </w:rPr>
              <w:t>skinnflagningsútbrot</w:t>
            </w:r>
            <w:r>
              <w:rPr>
                <w:noProof/>
              </w:rPr>
              <w:t>, ofsakláði, exem, flatskæningur (lichen planus)</w:t>
            </w:r>
          </w:p>
        </w:tc>
      </w:tr>
      <w:tr w:rsidR="00846EFB">
        <w:trPr>
          <w:cantSplit/>
        </w:trPr>
        <w:tc>
          <w:tcPr>
            <w:tcW w:w="1007" w:type="pct"/>
            <w:tcBorders>
              <w:top w:val="single" w:sz="4" w:space="0" w:color="auto"/>
              <w:bottom w:val="single" w:sz="4" w:space="0" w:color="auto"/>
              <w:right w:val="single" w:sz="4" w:space="0" w:color="auto"/>
            </w:tcBorders>
          </w:tcPr>
          <w:p w:rsidR="00846EFB" w:rsidRDefault="00846EFB" w:rsidP="00846EFB">
            <w:pPr>
              <w:rPr>
                <w:noProof/>
                <w:szCs w:val="22"/>
              </w:rPr>
            </w:pPr>
            <w:r w:rsidRPr="00377F43">
              <w:rPr>
                <w:szCs w:val="22"/>
                <w:lang w:val="en-GB"/>
              </w:rPr>
              <w:t>Æxlunarfæri og brjóst</w:t>
            </w:r>
          </w:p>
        </w:tc>
        <w:tc>
          <w:tcPr>
            <w:tcW w:w="1046" w:type="pct"/>
            <w:tcBorders>
              <w:top w:val="single" w:sz="4" w:space="0" w:color="auto"/>
              <w:left w:val="single" w:sz="4" w:space="0" w:color="auto"/>
              <w:bottom w:val="single" w:sz="4" w:space="0" w:color="auto"/>
              <w:right w:val="single" w:sz="4" w:space="0" w:color="auto"/>
            </w:tcBorders>
          </w:tcPr>
          <w:p w:rsidR="00846EFB" w:rsidRDefault="00846EFB" w:rsidP="00846EFB">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846EFB" w:rsidRDefault="00846EFB" w:rsidP="00846EFB">
            <w:pPr>
              <w:rPr>
                <w:noProof/>
              </w:rPr>
            </w:pPr>
          </w:p>
        </w:tc>
        <w:tc>
          <w:tcPr>
            <w:tcW w:w="760" w:type="pct"/>
            <w:tcBorders>
              <w:top w:val="single" w:sz="4" w:space="0" w:color="auto"/>
              <w:left w:val="single" w:sz="4" w:space="0" w:color="auto"/>
              <w:bottom w:val="single" w:sz="4" w:space="0" w:color="auto"/>
            </w:tcBorders>
          </w:tcPr>
          <w:p w:rsidR="00846EFB" w:rsidRDefault="00846EFB" w:rsidP="00846EFB">
            <w:pPr>
              <w:rPr>
                <w:noProof/>
                <w:szCs w:val="22"/>
              </w:rPr>
            </w:pPr>
            <w:r>
              <w:t>Brjósta</w:t>
            </w:r>
            <w:r w:rsidR="008774F9">
              <w:t>-</w:t>
            </w:r>
            <w:r>
              <w:t>stækkun hjá körlum</w:t>
            </w:r>
          </w:p>
        </w:tc>
        <w:tc>
          <w:tcPr>
            <w:tcW w:w="1237" w:type="pct"/>
            <w:tcBorders>
              <w:top w:val="single" w:sz="4" w:space="0" w:color="auto"/>
              <w:left w:val="single" w:sz="4" w:space="0" w:color="auto"/>
              <w:bottom w:val="single" w:sz="4" w:space="0" w:color="auto"/>
            </w:tcBorders>
          </w:tcPr>
          <w:p w:rsidR="00846EFB" w:rsidRDefault="00846EFB" w:rsidP="00846EFB">
            <w:pPr>
              <w:rPr>
                <w:noProof/>
              </w:rPr>
            </w:pPr>
          </w:p>
        </w:tc>
      </w:tr>
      <w:tr w:rsidR="00846EFB">
        <w:trPr>
          <w:cantSplit/>
        </w:trPr>
        <w:tc>
          <w:tcPr>
            <w:tcW w:w="1007" w:type="pct"/>
            <w:tcBorders>
              <w:top w:val="single" w:sz="4" w:space="0" w:color="auto"/>
              <w:bottom w:val="single" w:sz="4" w:space="0" w:color="auto"/>
              <w:right w:val="single" w:sz="4" w:space="0" w:color="auto"/>
            </w:tcBorders>
          </w:tcPr>
          <w:p w:rsidR="00846EFB" w:rsidRDefault="00846EFB" w:rsidP="00846EFB">
            <w:pPr>
              <w:rPr>
                <w:noProof/>
                <w:szCs w:val="22"/>
              </w:rPr>
            </w:pPr>
            <w:r>
              <w:rPr>
                <w:noProof/>
                <w:szCs w:val="22"/>
              </w:rPr>
              <w:t xml:space="preserve">Stoðkerfi og </w:t>
            </w:r>
            <w:r w:rsidR="002B3CEA">
              <w:rPr>
                <w:noProof/>
                <w:szCs w:val="22"/>
              </w:rPr>
              <w:t>band</w:t>
            </w:r>
            <w:r>
              <w:rPr>
                <w:noProof/>
                <w:szCs w:val="22"/>
              </w:rPr>
              <w:t>vefur</w:t>
            </w:r>
          </w:p>
        </w:tc>
        <w:tc>
          <w:tcPr>
            <w:tcW w:w="1046" w:type="pct"/>
            <w:tcBorders>
              <w:top w:val="single" w:sz="4" w:space="0" w:color="auto"/>
              <w:left w:val="single" w:sz="4" w:space="0" w:color="auto"/>
              <w:bottom w:val="single" w:sz="4" w:space="0" w:color="auto"/>
              <w:right w:val="single" w:sz="4" w:space="0" w:color="auto"/>
            </w:tcBorders>
          </w:tcPr>
          <w:p w:rsidR="00846EFB" w:rsidRDefault="00846EFB" w:rsidP="00846EFB">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846EFB" w:rsidRDefault="00846EFB" w:rsidP="00846EFB">
            <w:pPr>
              <w:rPr>
                <w:noProof/>
              </w:rPr>
            </w:pPr>
          </w:p>
        </w:tc>
        <w:tc>
          <w:tcPr>
            <w:tcW w:w="760" w:type="pct"/>
            <w:tcBorders>
              <w:top w:val="single" w:sz="4" w:space="0" w:color="auto"/>
              <w:left w:val="single" w:sz="4" w:space="0" w:color="auto"/>
              <w:bottom w:val="single" w:sz="4" w:space="0" w:color="auto"/>
            </w:tcBorders>
          </w:tcPr>
          <w:p w:rsidR="00846EFB" w:rsidRDefault="00846EFB" w:rsidP="00846EFB">
            <w:pPr>
              <w:rPr>
                <w:noProof/>
                <w:szCs w:val="22"/>
              </w:rPr>
            </w:pPr>
          </w:p>
        </w:tc>
        <w:tc>
          <w:tcPr>
            <w:tcW w:w="1237" w:type="pct"/>
            <w:tcBorders>
              <w:top w:val="single" w:sz="4" w:space="0" w:color="auto"/>
              <w:left w:val="single" w:sz="4" w:space="0" w:color="auto"/>
              <w:bottom w:val="single" w:sz="4" w:space="0" w:color="auto"/>
            </w:tcBorders>
          </w:tcPr>
          <w:p w:rsidR="00846EFB" w:rsidRDefault="00846EFB" w:rsidP="00846EFB">
            <w:pPr>
              <w:rPr>
                <w:noProof/>
                <w:szCs w:val="22"/>
              </w:rPr>
            </w:pPr>
            <w:r>
              <w:rPr>
                <w:noProof/>
              </w:rPr>
              <w:t xml:space="preserve">Blæðingar í stoðkerfi </w:t>
            </w:r>
            <w:r>
              <w:rPr>
                <w:noProof/>
                <w:szCs w:val="22"/>
              </w:rPr>
              <w:t xml:space="preserve">(blæðingar í liði), </w:t>
            </w:r>
            <w:r>
              <w:rPr>
                <w:noProof/>
              </w:rPr>
              <w:t>liðbólgur,</w:t>
            </w:r>
            <w:r>
              <w:rPr>
                <w:noProof/>
                <w:szCs w:val="22"/>
              </w:rPr>
              <w:t xml:space="preserve"> l</w:t>
            </w:r>
            <w:r>
              <w:rPr>
                <w:noProof/>
              </w:rPr>
              <w:t>iðverkir, vöðvaverkir.</w:t>
            </w:r>
          </w:p>
        </w:tc>
      </w:tr>
      <w:tr w:rsidR="00846EFB">
        <w:trPr>
          <w:cantSplit/>
        </w:trPr>
        <w:tc>
          <w:tcPr>
            <w:tcW w:w="1007" w:type="pct"/>
            <w:tcBorders>
              <w:top w:val="single" w:sz="4" w:space="0" w:color="auto"/>
              <w:bottom w:val="single" w:sz="4" w:space="0" w:color="auto"/>
              <w:right w:val="single" w:sz="4" w:space="0" w:color="auto"/>
            </w:tcBorders>
          </w:tcPr>
          <w:p w:rsidR="00846EFB" w:rsidRDefault="00846EFB" w:rsidP="00846EFB">
            <w:pPr>
              <w:rPr>
                <w:noProof/>
                <w:szCs w:val="22"/>
              </w:rPr>
            </w:pPr>
            <w:r>
              <w:rPr>
                <w:noProof/>
                <w:szCs w:val="22"/>
              </w:rPr>
              <w:t>Nýru og þvagfæri</w:t>
            </w:r>
          </w:p>
        </w:tc>
        <w:tc>
          <w:tcPr>
            <w:tcW w:w="1046" w:type="pct"/>
            <w:tcBorders>
              <w:top w:val="single" w:sz="4" w:space="0" w:color="auto"/>
              <w:left w:val="single" w:sz="4" w:space="0" w:color="auto"/>
              <w:bottom w:val="single" w:sz="4" w:space="0" w:color="auto"/>
              <w:right w:val="single" w:sz="4" w:space="0" w:color="auto"/>
            </w:tcBorders>
          </w:tcPr>
          <w:p w:rsidR="00846EFB" w:rsidRDefault="00846EFB" w:rsidP="00846EFB">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846EFB" w:rsidRDefault="00846EFB" w:rsidP="00846EFB">
            <w:pPr>
              <w:rPr>
                <w:noProof/>
              </w:rPr>
            </w:pPr>
            <w:r>
              <w:rPr>
                <w:noProof/>
              </w:rPr>
              <w:t>Blóðmiga</w:t>
            </w:r>
          </w:p>
        </w:tc>
        <w:tc>
          <w:tcPr>
            <w:tcW w:w="760" w:type="pct"/>
            <w:tcBorders>
              <w:top w:val="single" w:sz="4" w:space="0" w:color="auto"/>
              <w:left w:val="single" w:sz="4" w:space="0" w:color="auto"/>
              <w:bottom w:val="single" w:sz="4" w:space="0" w:color="auto"/>
            </w:tcBorders>
          </w:tcPr>
          <w:p w:rsidR="00846EFB" w:rsidRDefault="00846EFB" w:rsidP="00846EFB">
            <w:pPr>
              <w:rPr>
                <w:noProof/>
                <w:szCs w:val="22"/>
              </w:rPr>
            </w:pPr>
          </w:p>
        </w:tc>
        <w:tc>
          <w:tcPr>
            <w:tcW w:w="1237" w:type="pct"/>
            <w:tcBorders>
              <w:top w:val="single" w:sz="4" w:space="0" w:color="auto"/>
              <w:left w:val="single" w:sz="4" w:space="0" w:color="auto"/>
              <w:bottom w:val="single" w:sz="4" w:space="0" w:color="auto"/>
            </w:tcBorders>
          </w:tcPr>
          <w:p w:rsidR="00846EFB" w:rsidRDefault="00846EFB" w:rsidP="00846EFB">
            <w:pPr>
              <w:rPr>
                <w:noProof/>
                <w:szCs w:val="22"/>
              </w:rPr>
            </w:pPr>
            <w:r>
              <w:rPr>
                <w:noProof/>
              </w:rPr>
              <w:t>Nýrnahnoðrabólga</w:t>
            </w:r>
            <w:r>
              <w:rPr>
                <w:noProof/>
                <w:szCs w:val="22"/>
              </w:rPr>
              <w:t xml:space="preserve">, </w:t>
            </w:r>
            <w:r>
              <w:rPr>
                <w:noProof/>
              </w:rPr>
              <w:t>hækkað kreatínín í blóði</w:t>
            </w:r>
            <w:r>
              <w:rPr>
                <w:noProof/>
                <w:szCs w:val="22"/>
              </w:rPr>
              <w:t xml:space="preserve"> </w:t>
            </w:r>
          </w:p>
        </w:tc>
      </w:tr>
      <w:tr w:rsidR="00846EFB">
        <w:trPr>
          <w:cantSplit/>
        </w:trPr>
        <w:tc>
          <w:tcPr>
            <w:tcW w:w="1007" w:type="pct"/>
            <w:tcBorders>
              <w:top w:val="single" w:sz="4" w:space="0" w:color="auto"/>
              <w:bottom w:val="single" w:sz="4" w:space="0" w:color="auto"/>
              <w:right w:val="single" w:sz="4" w:space="0" w:color="auto"/>
            </w:tcBorders>
          </w:tcPr>
          <w:p w:rsidR="00846EFB" w:rsidRDefault="00846EFB" w:rsidP="00846EFB">
            <w:pPr>
              <w:rPr>
                <w:noProof/>
                <w:szCs w:val="22"/>
              </w:rPr>
            </w:pPr>
            <w:r>
              <w:rPr>
                <w:noProof/>
                <w:szCs w:val="22"/>
              </w:rPr>
              <w:t>Almennar aukaverkanir og aukaverkanir á íkomustað</w:t>
            </w:r>
          </w:p>
        </w:tc>
        <w:tc>
          <w:tcPr>
            <w:tcW w:w="1046" w:type="pct"/>
            <w:tcBorders>
              <w:top w:val="single" w:sz="4" w:space="0" w:color="auto"/>
              <w:left w:val="single" w:sz="4" w:space="0" w:color="auto"/>
              <w:bottom w:val="single" w:sz="4" w:space="0" w:color="auto"/>
              <w:right w:val="single" w:sz="4" w:space="0" w:color="auto"/>
            </w:tcBorders>
          </w:tcPr>
          <w:p w:rsidR="00846EFB" w:rsidRDefault="00846EFB" w:rsidP="00846EFB">
            <w:pPr>
              <w:rPr>
                <w:noProof/>
                <w:szCs w:val="22"/>
              </w:rPr>
            </w:pPr>
            <w:r>
              <w:rPr>
                <w:noProof/>
                <w:szCs w:val="22"/>
              </w:rPr>
              <w:t>Blæðing á stungustað</w:t>
            </w:r>
          </w:p>
        </w:tc>
        <w:tc>
          <w:tcPr>
            <w:tcW w:w="950" w:type="pct"/>
            <w:tcBorders>
              <w:top w:val="single" w:sz="4" w:space="0" w:color="auto"/>
              <w:left w:val="single" w:sz="4" w:space="0" w:color="auto"/>
              <w:bottom w:val="single" w:sz="4" w:space="0" w:color="auto"/>
              <w:right w:val="single" w:sz="4" w:space="0" w:color="auto"/>
            </w:tcBorders>
          </w:tcPr>
          <w:p w:rsidR="00846EFB" w:rsidRDefault="00846EFB" w:rsidP="00846EFB">
            <w:pPr>
              <w:rPr>
                <w:noProof/>
              </w:rPr>
            </w:pPr>
          </w:p>
        </w:tc>
        <w:tc>
          <w:tcPr>
            <w:tcW w:w="760" w:type="pct"/>
            <w:tcBorders>
              <w:top w:val="single" w:sz="4" w:space="0" w:color="auto"/>
              <w:left w:val="single" w:sz="4" w:space="0" w:color="auto"/>
              <w:bottom w:val="single" w:sz="4" w:space="0" w:color="auto"/>
            </w:tcBorders>
          </w:tcPr>
          <w:p w:rsidR="00846EFB" w:rsidRDefault="00846EFB" w:rsidP="00846EFB">
            <w:pPr>
              <w:rPr>
                <w:noProof/>
                <w:szCs w:val="22"/>
              </w:rPr>
            </w:pPr>
          </w:p>
        </w:tc>
        <w:tc>
          <w:tcPr>
            <w:tcW w:w="1237" w:type="pct"/>
            <w:tcBorders>
              <w:top w:val="single" w:sz="4" w:space="0" w:color="auto"/>
              <w:left w:val="single" w:sz="4" w:space="0" w:color="auto"/>
              <w:bottom w:val="single" w:sz="4" w:space="0" w:color="auto"/>
            </w:tcBorders>
          </w:tcPr>
          <w:p w:rsidR="00846EFB" w:rsidRDefault="00846EFB" w:rsidP="00846EFB">
            <w:pPr>
              <w:rPr>
                <w:noProof/>
                <w:szCs w:val="22"/>
              </w:rPr>
            </w:pPr>
            <w:r>
              <w:rPr>
                <w:noProof/>
                <w:szCs w:val="22"/>
              </w:rPr>
              <w:t>Hiti</w:t>
            </w:r>
          </w:p>
        </w:tc>
      </w:tr>
      <w:tr w:rsidR="00846EFB">
        <w:trPr>
          <w:cantSplit/>
        </w:trPr>
        <w:tc>
          <w:tcPr>
            <w:tcW w:w="1007" w:type="pct"/>
            <w:tcBorders>
              <w:top w:val="single" w:sz="4" w:space="0" w:color="auto"/>
              <w:bottom w:val="single" w:sz="4" w:space="0" w:color="auto"/>
              <w:right w:val="single" w:sz="4" w:space="0" w:color="auto"/>
            </w:tcBorders>
          </w:tcPr>
          <w:p w:rsidR="00846EFB" w:rsidRDefault="00846EFB" w:rsidP="00846EFB">
            <w:pPr>
              <w:rPr>
                <w:noProof/>
                <w:szCs w:val="22"/>
              </w:rPr>
            </w:pPr>
            <w:r>
              <w:rPr>
                <w:noProof/>
                <w:szCs w:val="22"/>
              </w:rPr>
              <w:t>Rannsókna-niðurstöður</w:t>
            </w:r>
          </w:p>
        </w:tc>
        <w:tc>
          <w:tcPr>
            <w:tcW w:w="1046" w:type="pct"/>
            <w:tcBorders>
              <w:top w:val="single" w:sz="4" w:space="0" w:color="auto"/>
              <w:left w:val="single" w:sz="4" w:space="0" w:color="auto"/>
              <w:bottom w:val="single" w:sz="4" w:space="0" w:color="auto"/>
              <w:right w:val="single" w:sz="4" w:space="0" w:color="auto"/>
            </w:tcBorders>
          </w:tcPr>
          <w:p w:rsidR="00846EFB" w:rsidRDefault="00846EFB" w:rsidP="00846EFB">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846EFB" w:rsidRDefault="00846EFB" w:rsidP="00846EFB">
            <w:pPr>
              <w:rPr>
                <w:noProof/>
                <w:szCs w:val="22"/>
              </w:rPr>
            </w:pPr>
            <w:r>
              <w:rPr>
                <w:noProof/>
              </w:rPr>
              <w:t>Lengdur blæðingartími, fækkun hlutleysis-kyrninga og fækkun blóðflagna</w:t>
            </w:r>
          </w:p>
        </w:tc>
        <w:tc>
          <w:tcPr>
            <w:tcW w:w="760" w:type="pct"/>
            <w:tcBorders>
              <w:top w:val="single" w:sz="4" w:space="0" w:color="auto"/>
              <w:left w:val="single" w:sz="4" w:space="0" w:color="auto"/>
              <w:bottom w:val="single" w:sz="4" w:space="0" w:color="auto"/>
            </w:tcBorders>
          </w:tcPr>
          <w:p w:rsidR="00846EFB" w:rsidRDefault="00846EFB" w:rsidP="00846EFB">
            <w:pPr>
              <w:rPr>
                <w:noProof/>
                <w:szCs w:val="22"/>
              </w:rPr>
            </w:pPr>
          </w:p>
        </w:tc>
        <w:tc>
          <w:tcPr>
            <w:tcW w:w="1237" w:type="pct"/>
            <w:tcBorders>
              <w:top w:val="single" w:sz="4" w:space="0" w:color="auto"/>
              <w:left w:val="single" w:sz="4" w:space="0" w:color="auto"/>
              <w:bottom w:val="single" w:sz="4" w:space="0" w:color="auto"/>
            </w:tcBorders>
          </w:tcPr>
          <w:p w:rsidR="00846EFB" w:rsidRDefault="00846EFB" w:rsidP="00846EFB">
            <w:pPr>
              <w:rPr>
                <w:noProof/>
                <w:szCs w:val="22"/>
              </w:rPr>
            </w:pPr>
          </w:p>
        </w:tc>
      </w:tr>
    </w:tbl>
    <w:p w:rsidR="00016C3C" w:rsidRPr="00F45F9D" w:rsidRDefault="004D3BDD">
      <w:r w:rsidRPr="00F45F9D">
        <w:rPr>
          <w:b/>
        </w:rPr>
        <w:t xml:space="preserve">* </w:t>
      </w:r>
      <w:r w:rsidRPr="00F45F9D">
        <w:t>Upplýsingar tengdar klópídógrel</w:t>
      </w:r>
      <w:r w:rsidR="00F56C87">
        <w:t>i</w:t>
      </w:r>
      <w:r w:rsidRPr="00F45F9D">
        <w:t xml:space="preserve"> þar sem tíðni er ekki þekkt.</w:t>
      </w:r>
    </w:p>
    <w:p w:rsidR="004D3BDD" w:rsidRDefault="004D3BDD">
      <w:pPr>
        <w:rPr>
          <w:u w:val="single"/>
        </w:rPr>
      </w:pPr>
    </w:p>
    <w:p w:rsidR="00A750E0" w:rsidRDefault="00A750E0" w:rsidP="00A750E0">
      <w:pPr>
        <w:rPr>
          <w:szCs w:val="22"/>
        </w:rPr>
      </w:pPr>
      <w:r>
        <w:rPr>
          <w:szCs w:val="22"/>
          <w:u w:val="single"/>
        </w:rPr>
        <w:t>Tilkynning aukaverkana sem grunur er um að tengist lyfinu</w:t>
      </w:r>
    </w:p>
    <w:p w:rsidR="00A750E0" w:rsidRDefault="00A750E0" w:rsidP="00A750E0">
      <w:pPr>
        <w:rPr>
          <w:szCs w:val="22"/>
        </w:rPr>
      </w:pPr>
      <w:r>
        <w:rPr>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421B24">
        <w:rPr>
          <w:szCs w:val="22"/>
          <w:highlight w:val="lightGray"/>
        </w:rPr>
        <w:t xml:space="preserve">samkvæmt fyrirkomulagi sem gildir í hverju landi fyrir sig, sjá </w:t>
      </w:r>
      <w:hyperlink r:id="rId14" w:history="1">
        <w:r w:rsidRPr="00421B24">
          <w:rPr>
            <w:rStyle w:val="Hyperlink"/>
            <w:szCs w:val="22"/>
            <w:highlight w:val="lightGray"/>
          </w:rPr>
          <w:t>Appendix V</w:t>
        </w:r>
      </w:hyperlink>
      <w:r>
        <w:rPr>
          <w:szCs w:val="22"/>
        </w:rPr>
        <w:t>.</w:t>
      </w:r>
    </w:p>
    <w:p w:rsidR="00A750E0" w:rsidRPr="00F45F9D" w:rsidRDefault="00A750E0">
      <w:pPr>
        <w:rPr>
          <w:u w:val="single"/>
        </w:rPr>
      </w:pPr>
    </w:p>
    <w:p w:rsidR="00016C3C" w:rsidRDefault="00016C3C" w:rsidP="00DD4D7E">
      <w:pPr>
        <w:keepNext/>
        <w:ind w:left="567" w:hanging="567"/>
        <w:outlineLvl w:val="0"/>
        <w:rPr>
          <w:b/>
        </w:rPr>
      </w:pPr>
      <w:r>
        <w:rPr>
          <w:b/>
        </w:rPr>
        <w:t>4.9</w:t>
      </w:r>
      <w:r>
        <w:rPr>
          <w:b/>
        </w:rPr>
        <w:tab/>
        <w:t>Ofskömmtun</w:t>
      </w:r>
    </w:p>
    <w:p w:rsidR="00016C3C" w:rsidRDefault="00016C3C" w:rsidP="00DD4D7E">
      <w:pPr>
        <w:keepNext/>
      </w:pPr>
    </w:p>
    <w:p w:rsidR="00016C3C" w:rsidRDefault="00016C3C">
      <w:r>
        <w:t>Ofskömmtun klópídógrels getur leitt til lengingar á blæðingartíma og þeirra afleiðinga sem slíkt hefur á blæðingar. Íhuga skal viðeigandi meðferð ef blæðingar eiga sér stað.</w:t>
      </w:r>
    </w:p>
    <w:p w:rsidR="00AC6721" w:rsidRDefault="00AC6721"/>
    <w:p w:rsidR="00016C3C" w:rsidRDefault="00016C3C">
      <w:r>
        <w:t>Ekkert mótefni gegn lyfjafræðilegri verkun klópídógrels hefur fundist. Ef þörf er á tafarlausri leiðréttingu á lengdum blæðingartíma getur gjöf blóðflagna unnið gegn áhrifum klópídógrels.</w:t>
      </w:r>
    </w:p>
    <w:p w:rsidR="00016C3C" w:rsidRDefault="00016C3C"/>
    <w:p w:rsidR="00016C3C" w:rsidRDefault="00016C3C">
      <w:pPr>
        <w:ind w:left="567" w:hanging="567"/>
        <w:outlineLvl w:val="0"/>
        <w:rPr>
          <w:b/>
        </w:rPr>
      </w:pPr>
    </w:p>
    <w:p w:rsidR="00016C3C" w:rsidRDefault="00016C3C" w:rsidP="002E04F6">
      <w:pPr>
        <w:keepNext/>
        <w:keepLines/>
        <w:ind w:left="567" w:hanging="567"/>
        <w:outlineLvl w:val="0"/>
        <w:rPr>
          <w:b/>
        </w:rPr>
      </w:pPr>
      <w:r>
        <w:rPr>
          <w:b/>
        </w:rPr>
        <w:t>5.</w:t>
      </w:r>
      <w:r>
        <w:rPr>
          <w:b/>
        </w:rPr>
        <w:tab/>
        <w:t>LYFJAFRÆÐILEGAR UPPLÝSINGAR</w:t>
      </w:r>
    </w:p>
    <w:p w:rsidR="00016C3C" w:rsidRDefault="00016C3C" w:rsidP="002E04F6">
      <w:pPr>
        <w:keepNext/>
        <w:keepLines/>
      </w:pPr>
    </w:p>
    <w:p w:rsidR="00016C3C" w:rsidRDefault="00016C3C" w:rsidP="002E04F6">
      <w:pPr>
        <w:keepNext/>
        <w:keepLines/>
        <w:ind w:left="567" w:hanging="567"/>
        <w:outlineLvl w:val="0"/>
        <w:rPr>
          <w:b/>
        </w:rPr>
      </w:pPr>
      <w:r>
        <w:rPr>
          <w:b/>
        </w:rPr>
        <w:t>5.1</w:t>
      </w:r>
      <w:r>
        <w:rPr>
          <w:b/>
        </w:rPr>
        <w:tab/>
        <w:t>Lyfhrif</w:t>
      </w:r>
    </w:p>
    <w:p w:rsidR="00016C3C" w:rsidRDefault="00016C3C" w:rsidP="002E04F6">
      <w:pPr>
        <w:keepNext/>
        <w:keepLines/>
      </w:pPr>
    </w:p>
    <w:p w:rsidR="00016C3C" w:rsidRDefault="00016C3C" w:rsidP="002E04F6">
      <w:pPr>
        <w:keepNext/>
        <w:keepLines/>
      </w:pPr>
      <w:r>
        <w:t>Flokkun eftir verkun: Lyf, sem hindra samloðun blóðflagna, önnur en heparín, ATC flokkur: B01AC/04.</w:t>
      </w:r>
    </w:p>
    <w:p w:rsidR="00016C3C" w:rsidRDefault="00016C3C" w:rsidP="004C0F60"/>
    <w:p w:rsidR="00F95B56" w:rsidRPr="00F45F9D" w:rsidRDefault="00F95B56" w:rsidP="004C0F60">
      <w:pPr>
        <w:rPr>
          <w:i/>
          <w:u w:val="single"/>
        </w:rPr>
      </w:pPr>
      <w:r w:rsidRPr="00F45F9D">
        <w:rPr>
          <w:i/>
          <w:u w:val="single"/>
        </w:rPr>
        <w:t>Verkunarháttur</w:t>
      </w:r>
    </w:p>
    <w:p w:rsidR="001F3B1C" w:rsidRDefault="001F3B1C" w:rsidP="004C0F60">
      <w:r>
        <w:t>Klópídógrel er forlyf,</w:t>
      </w:r>
      <w:r w:rsidR="00B626F3">
        <w:t xml:space="preserve"> en</w:t>
      </w:r>
      <w:r>
        <w:t xml:space="preserve"> eitt umbrotsefna þess er hemill á blóðflagnasamloðun. Klóp</w:t>
      </w:r>
      <w:r w:rsidR="00DC7A9F">
        <w:t>í</w:t>
      </w:r>
      <w:r>
        <w:t>dógrel þarf að umbrotna fyrir tilstilli CYP450 ensím</w:t>
      </w:r>
      <w:r w:rsidR="00B626F3">
        <w:t>a</w:t>
      </w:r>
      <w:r>
        <w:t xml:space="preserve"> </w:t>
      </w:r>
      <w:r w:rsidR="00777EB1">
        <w:t>svo</w:t>
      </w:r>
      <w:r>
        <w:t xml:space="preserve"> virka umbrotsefnið sem hindrar blóðflagnasamloðun</w:t>
      </w:r>
      <w:r w:rsidR="002E1222">
        <w:t xml:space="preserve"> myndist</w:t>
      </w:r>
      <w:r>
        <w:t>. Virk</w:t>
      </w:r>
      <w:r w:rsidR="00B626F3">
        <w:t>t</w:t>
      </w:r>
      <w:r>
        <w:t xml:space="preserve"> umbrotsefni klópídógrels hindrar sértæk</w:t>
      </w:r>
      <w:r w:rsidR="002E1222">
        <w:t>t</w:t>
      </w:r>
      <w:r>
        <w:t xml:space="preserve"> </w:t>
      </w:r>
      <w:r w:rsidR="00B626F3">
        <w:t>bindingu</w:t>
      </w:r>
      <w:r>
        <w:t xml:space="preserve"> adenósíndífosfat</w:t>
      </w:r>
      <w:r w:rsidR="00B626F3">
        <w:t>s</w:t>
      </w:r>
      <w:r>
        <w:t xml:space="preserve"> (ADP) </w:t>
      </w:r>
      <w:r w:rsidR="00B626F3">
        <w:t xml:space="preserve">við </w:t>
      </w:r>
      <w:r>
        <w:t>P2Y</w:t>
      </w:r>
      <w:r w:rsidRPr="004E75A9">
        <w:rPr>
          <w:vertAlign w:val="subscript"/>
        </w:rPr>
        <w:t>12</w:t>
      </w:r>
      <w:r>
        <w:t xml:space="preserve"> viðtaka</w:t>
      </w:r>
      <w:r w:rsidR="002E1222">
        <w:t>n</w:t>
      </w:r>
      <w:r w:rsidR="00B626F3">
        <w:t>n</w:t>
      </w:r>
      <w:r>
        <w:t xml:space="preserve"> á blóðflögum og þar með ADP miðlað</w:t>
      </w:r>
      <w:r w:rsidR="002A3E69">
        <w:t>ri</w:t>
      </w:r>
      <w:r>
        <w:t xml:space="preserve"> virkjun á</w:t>
      </w:r>
      <w:r w:rsidR="00996C0A">
        <w:t xml:space="preserve"> glýkóprótein</w:t>
      </w:r>
      <w:r>
        <w:t xml:space="preserve"> GPIIb/IIIa </w:t>
      </w:r>
      <w:r w:rsidR="00B626F3" w:rsidRPr="00996C0A">
        <w:t>fléttunni</w:t>
      </w:r>
      <w:r>
        <w:t xml:space="preserve"> og </w:t>
      </w:r>
      <w:r w:rsidR="00444AA5">
        <w:t>hamlar</w:t>
      </w:r>
      <w:r>
        <w:t xml:space="preserve"> þannig blóðflagnasamloðun. Vegna óafturkræfrar bindingar </w:t>
      </w:r>
      <w:r w:rsidR="002E1222">
        <w:t>endist</w:t>
      </w:r>
      <w:r>
        <w:t xml:space="preserve"> </w:t>
      </w:r>
      <w:r w:rsidR="002A3E69">
        <w:t>verkunin</w:t>
      </w:r>
      <w:r>
        <w:t xml:space="preserve"> á þær blóðflögur sem verða fyrir áhrifunum</w:t>
      </w:r>
      <w:r w:rsidR="00444AA5">
        <w:t>,</w:t>
      </w:r>
      <w:r>
        <w:t xml:space="preserve"> það sem eftir er af líftíma þeirra </w:t>
      </w:r>
      <w:r w:rsidR="002A3E69">
        <w:t>(u.þ.b. 7</w:t>
      </w:r>
      <w:r w:rsidR="009C75B8">
        <w:noBreakHyphen/>
      </w:r>
      <w:r w:rsidR="002A3E69">
        <w:t>10</w:t>
      </w:r>
      <w:r w:rsidR="009C75B8">
        <w:t> </w:t>
      </w:r>
      <w:r w:rsidR="002A3E69">
        <w:t>sóla</w:t>
      </w:r>
      <w:r w:rsidR="009C75B8">
        <w:t>r</w:t>
      </w:r>
      <w:r w:rsidR="002A3E69">
        <w:t xml:space="preserve">hringa) </w:t>
      </w:r>
      <w:r>
        <w:t xml:space="preserve">og eðlileg starfsemi blóðflagna endurheimtist með þeim hraða sem </w:t>
      </w:r>
      <w:r w:rsidR="002E1222">
        <w:t xml:space="preserve">það </w:t>
      </w:r>
      <w:r>
        <w:t>tekur blóðflögurnar að endurnýjast.</w:t>
      </w:r>
      <w:r w:rsidR="002A3E69">
        <w:t xml:space="preserve"> </w:t>
      </w:r>
      <w:r w:rsidR="009C75B8">
        <w:t>Einnig verður hömlun á s</w:t>
      </w:r>
      <w:r>
        <w:t xml:space="preserve">amloðun blóðflagna af völdum annarra </w:t>
      </w:r>
      <w:r w:rsidR="009C75B8">
        <w:t>örva</w:t>
      </w:r>
      <w:r>
        <w:t xml:space="preserve"> en ADP </w:t>
      </w:r>
      <w:r w:rsidR="009C75B8">
        <w:t>vegna hindrunar á</w:t>
      </w:r>
      <w:r>
        <w:t xml:space="preserve"> mögnun virkjun</w:t>
      </w:r>
      <w:r w:rsidR="009C75B8">
        <w:t>ar</w:t>
      </w:r>
      <w:r>
        <w:t xml:space="preserve"> blóðflagna </w:t>
      </w:r>
      <w:r w:rsidR="009C75B8">
        <w:t>sem verður vegna losunar</w:t>
      </w:r>
      <w:r>
        <w:t xml:space="preserve"> ADP.</w:t>
      </w:r>
    </w:p>
    <w:p w:rsidR="001F3B1C" w:rsidRDefault="001F3B1C" w:rsidP="004C0F60"/>
    <w:p w:rsidR="001F3B1C" w:rsidRDefault="009C75B8" w:rsidP="004C0F60">
      <w:r>
        <w:t>Þar sem</w:t>
      </w:r>
      <w:r w:rsidR="001F3B1C">
        <w:t xml:space="preserve"> virka umbrotsefnið myndast fyrir tilstilli CYP450 ensíma</w:t>
      </w:r>
      <w:r>
        <w:t>,</w:t>
      </w:r>
      <w:r w:rsidR="001F3B1C">
        <w:t xml:space="preserve"> sem sum eru </w:t>
      </w:r>
      <w:r w:rsidR="001F3B1C" w:rsidRPr="00F65435">
        <w:t>breytileg</w:t>
      </w:r>
      <w:r w:rsidR="001F3B1C">
        <w:t xml:space="preserve"> eða verða fyrir h</w:t>
      </w:r>
      <w:r w:rsidR="002E1222">
        <w:t>ö</w:t>
      </w:r>
      <w:r w:rsidR="001F3B1C">
        <w:t xml:space="preserve">mlun </w:t>
      </w:r>
      <w:r>
        <w:t xml:space="preserve">af völdum </w:t>
      </w:r>
      <w:r w:rsidR="001F3B1C">
        <w:t>annarra lyfja</w:t>
      </w:r>
      <w:r>
        <w:t>,</w:t>
      </w:r>
      <w:r w:rsidR="001F3B1C">
        <w:t xml:space="preserve"> munu ekki allir sjúklingar fá nægilega h</w:t>
      </w:r>
      <w:r>
        <w:t>ö</w:t>
      </w:r>
      <w:r w:rsidR="001F3B1C">
        <w:t>mlun á samloðun</w:t>
      </w:r>
      <w:r w:rsidRPr="009C75B8">
        <w:t xml:space="preserve"> </w:t>
      </w:r>
      <w:r>
        <w:t>blóðflagna</w:t>
      </w:r>
      <w:r w:rsidR="001F3B1C">
        <w:t>.</w:t>
      </w:r>
    </w:p>
    <w:p w:rsidR="001F3B1C" w:rsidRDefault="001F3B1C" w:rsidP="004C0F60"/>
    <w:p w:rsidR="00F95B56" w:rsidRPr="00F45F9D" w:rsidRDefault="00F95B56" w:rsidP="004C0F60">
      <w:pPr>
        <w:rPr>
          <w:i/>
          <w:u w:val="single"/>
        </w:rPr>
      </w:pPr>
      <w:r w:rsidRPr="00F45F9D">
        <w:rPr>
          <w:i/>
          <w:u w:val="single"/>
        </w:rPr>
        <w:t>Lyfhrif</w:t>
      </w:r>
    </w:p>
    <w:p w:rsidR="00016C3C" w:rsidRDefault="00016C3C" w:rsidP="004C0F60">
      <w:r>
        <w:t>Endurteknir skammtar, 75 mg daglega, náðu fram talsverðri hömlun á ADP virkjaðri blóðflagnasamloðun frá fyrsta degi; þessi áhrif jukust jafnt og þétt þar til jafnvægi var náð á þriðja til sjöunda degi. Í jafnvægi var hömlunin með 75 mg daglegum skammti að meðaltali á milli 40% og 60%. Blóðflagnasamloðun og blæðingatími komust smám saman aftur í upphaflegt horf, yfirleitt innan fimm daga eftir að meðferð var hætt.</w:t>
      </w:r>
    </w:p>
    <w:p w:rsidR="00016C3C" w:rsidRDefault="00016C3C"/>
    <w:p w:rsidR="00F95B56" w:rsidRPr="00F45F9D" w:rsidRDefault="00F95B56" w:rsidP="009557A4">
      <w:pPr>
        <w:keepNext/>
        <w:rPr>
          <w:i/>
          <w:u w:val="single"/>
        </w:rPr>
      </w:pPr>
      <w:r w:rsidRPr="00F45F9D">
        <w:rPr>
          <w:i/>
          <w:u w:val="single"/>
        </w:rPr>
        <w:t>Verkun og öryggi</w:t>
      </w:r>
    </w:p>
    <w:p w:rsidR="00016C3C" w:rsidRDefault="001B7383" w:rsidP="009557A4">
      <w:pPr>
        <w:keepNext/>
      </w:pPr>
      <w:r>
        <w:t xml:space="preserve">Öryggi og virkni klópídógrels hafa verið metin í </w:t>
      </w:r>
      <w:r w:rsidR="00822D20">
        <w:t>7</w:t>
      </w:r>
      <w:r>
        <w:t xml:space="preserve"> tvíblindum rannsóknum með </w:t>
      </w:r>
      <w:r w:rsidR="00FB29AA">
        <w:t xml:space="preserve">fleiri </w:t>
      </w:r>
      <w:r>
        <w:t xml:space="preserve">en </w:t>
      </w:r>
      <w:r w:rsidR="00822D20">
        <w:t>100</w:t>
      </w:r>
      <w:r>
        <w:t>.000 sjúklingum: Í CAPRIE rannsókninni þar sem klópídógrel var borið saman við acetýlsalicýlsýru og í CURE, CLARITY, COMMIT</w:t>
      </w:r>
      <w:r w:rsidR="00822D20">
        <w:t>, CHANCE, POINT</w:t>
      </w:r>
      <w:r>
        <w:t xml:space="preserve"> og ACTIVE</w:t>
      </w:r>
      <w:r w:rsidR="00DD4D7E">
        <w:noBreakHyphen/>
      </w:r>
      <w:r>
        <w:t xml:space="preserve">A rannsóknunum þar sem klópídógrel var borið saman við lyfleysu, en bæði lyfin voru gefin samhliða acetýlsalicýlsýru og annarri hefðbundinni meðferð. </w:t>
      </w:r>
    </w:p>
    <w:p w:rsidR="00016C3C" w:rsidRDefault="00016C3C"/>
    <w:p w:rsidR="00016C3C" w:rsidRPr="004F710F" w:rsidRDefault="00016C3C">
      <w:pPr>
        <w:rPr>
          <w:i/>
        </w:rPr>
      </w:pPr>
      <w:r w:rsidRPr="004F710F">
        <w:rPr>
          <w:i/>
        </w:rPr>
        <w:t xml:space="preserve">Nýlegt hjartadrep (MI), nýlegt heilablóðfall (stroke) eða staðfestur sjúkdómur í útlægum slagæðum </w:t>
      </w:r>
    </w:p>
    <w:p w:rsidR="00016C3C" w:rsidRDefault="00016C3C"/>
    <w:p w:rsidR="00016C3C" w:rsidRDefault="00016C3C">
      <w:r>
        <w:t>CAPRIE rannsóknin tók til 19.185 sjúklinga sem höfðu æðakölkunarsjúkdóm sem gerði vart við sig með nýlegu hjartadrepi (&lt;35 dagar), nýlegri heilablóðþurrð (á milli 7 daga og 6 mánaða) eða staðfestum sjúkdómi í útlægum slagæðum (PAD). Sjúklingarnir voru af handahófi settir á klópídógrel 75 mg/dag eða acetýlsalicýlsýru 325 mg/dag og var þeim fylgt eftir í 1 til 3 ár. Í undirhópi sjúklinga með hjartadrep fengu flestir sjúklinganna acetýlsalicýlsýru fyrstu dagana eftir brátt hjartadrep.</w:t>
      </w:r>
    </w:p>
    <w:p w:rsidR="00016C3C" w:rsidRDefault="00016C3C"/>
    <w:p w:rsidR="00016C3C" w:rsidRDefault="00016C3C">
      <w:r>
        <w:t xml:space="preserve">Klópídógrel lækkaði marktækt tíðni nýrra áfalla vegna blóðþurrðar (samsettur endapunktur var hjartadrep, heilablóðþurrð og dauði af völdum æðasjúkdóma) í samanburði við acetýlsalicýlsýru. Í greiningu samkvæmt meðferðaráætlun (intention to treat) komu fram 939 áföll hjá klópídógrel hópnum og 1.020 áföll hjá þeim sem fengu acetýlsalicýlsýru (minnkun á hlutfallslegri áhættu (RRR) um 8,7% </w:t>
      </w:r>
      <w:r w:rsidR="00734A45">
        <w:fldChar w:fldCharType="begin"/>
      </w:r>
      <w:r w:rsidR="00734A45">
        <w:instrText>symbol 91 \f "Symbol" \s 12</w:instrText>
      </w:r>
      <w:r w:rsidR="00734A45">
        <w:fldChar w:fldCharType="separate"/>
      </w:r>
      <w:r>
        <w:t>[</w:t>
      </w:r>
      <w:r w:rsidR="00734A45">
        <w:fldChar w:fldCharType="end"/>
      </w:r>
      <w:r>
        <w:t>95% CI: 0,2 til 16,4</w:t>
      </w:r>
      <w:r w:rsidR="00734A45">
        <w:fldChar w:fldCharType="begin"/>
      </w:r>
      <w:r w:rsidR="00734A45">
        <w:instrText>symbol 93 \f "Symbol" \s 12</w:instrText>
      </w:r>
      <w:r w:rsidR="00734A45">
        <w:fldChar w:fldCharType="separate"/>
      </w:r>
      <w:r>
        <w:t>]</w:t>
      </w:r>
      <w:r w:rsidR="00734A45">
        <w:fldChar w:fldCharType="end"/>
      </w:r>
      <w:r>
        <w:t xml:space="preserve">; p=0,045) sem samsvarar, 10 </w:t>
      </w:r>
      <w:r w:rsidR="00734A45">
        <w:fldChar w:fldCharType="begin"/>
      </w:r>
      <w:r w:rsidR="00734A45">
        <w:instrText>symbol 91 \f "Symbol" \s 12</w:instrText>
      </w:r>
      <w:r w:rsidR="00734A45">
        <w:fldChar w:fldCharType="separate"/>
      </w:r>
      <w:r>
        <w:t>[</w:t>
      </w:r>
      <w:r w:rsidR="00734A45">
        <w:fldChar w:fldCharType="end"/>
      </w:r>
      <w:r>
        <w:t>CI: 0 til 20</w:t>
      </w:r>
      <w:r w:rsidR="00734A45">
        <w:fldChar w:fldCharType="begin"/>
      </w:r>
      <w:r w:rsidR="00734A45">
        <w:instrText>symbol 93 \f "Symbol" \s 12</w:instrText>
      </w:r>
      <w:r w:rsidR="00734A45">
        <w:fldChar w:fldCharType="separate"/>
      </w:r>
      <w:r>
        <w:t>]</w:t>
      </w:r>
      <w:r w:rsidR="00734A45">
        <w:fldChar w:fldCharType="end"/>
      </w:r>
      <w:r>
        <w:t xml:space="preserve"> fleiri sjúklingar þar sem komið er í veg fyrir nýtt blóðþurrðar áfall fyrir hverja 1.000 sjúklinga sem meðhöndlaðir eru í 2 ár. Greining á heildardánartíðni, sem síðari endapunkti sýndi ekki marktækan mun á milli klópídógrels (5,8%) og acetýlsalicýlsýru (6,0%).</w:t>
      </w:r>
    </w:p>
    <w:p w:rsidR="00016C3C" w:rsidRDefault="00016C3C"/>
    <w:p w:rsidR="00016C3C" w:rsidRDefault="00016C3C">
      <w:r>
        <w:t>Við greiningu undirhóps með því að skilgreina sjúkdómsástand (hjartadrep, heilablóðþurrð og sjúkdómur í útlægum slagæðum) virtist ávinningurinn vera mestur (marktækur munur næst við p</w:t>
      </w:r>
      <w:r w:rsidR="00FC0D0F">
        <w:t>=</w:t>
      </w:r>
      <w:r>
        <w:t xml:space="preserve">0,003) hjá sjúklingum sem tóku þátt vegna sjúkdóma í útlægum slagæðum (sérstaklega þeim sem einnig höfðu sögu um hjartadrep) (minnkun á hlutfallslegri áhættu = 23,7%; CI: 8,9 til 36,2) og minni (ómarktækt borið saman við acetýlsalicýlsýru) hjá sjúklingum sem fengu heilaáföll (minnkun á hlutfallslegri áhættu = 7,3%; CI: - 5,7 til 18,7 </w:t>
      </w:r>
      <w:r>
        <w:rPr>
          <w:szCs w:val="22"/>
        </w:rPr>
        <w:t>[p=0,258]</w:t>
      </w:r>
      <w:r>
        <w:t xml:space="preserve">). Hjá sjúklingum sem þátt tóku í rannsókninni eingöngu vegna nýlegs hjartadreps var klópídógrel tölulega lakara, en þó var ekki marktækur munur miðað við acetýlsalicýlsýru (minnkun á hlutfallslegri áhættu = -4,0%; CI: -22,5 til 11,7 </w:t>
      </w:r>
      <w:r>
        <w:rPr>
          <w:szCs w:val="22"/>
        </w:rPr>
        <w:t>[p=0,639]</w:t>
      </w:r>
      <w:r>
        <w:t xml:space="preserve">). Að auki benti greining á undirhópi eftir aldri til þess að ávinningur klópídógrels hjá sjúklingum yfir 75 ára aldri væri minni en fram kom hjá sjúklingum </w:t>
      </w:r>
      <w:r w:rsidR="00734A45">
        <w:fldChar w:fldCharType="begin"/>
      </w:r>
      <w:r w:rsidR="00734A45">
        <w:instrText>symbol 163 \f "Symbol" \s 12</w:instrText>
      </w:r>
      <w:r w:rsidR="00734A45">
        <w:fldChar w:fldCharType="separate"/>
      </w:r>
      <w:r>
        <w:t>£</w:t>
      </w:r>
      <w:r w:rsidR="00734A45">
        <w:fldChar w:fldCharType="end"/>
      </w:r>
      <w:r>
        <w:t> 75 ára aldri.</w:t>
      </w:r>
    </w:p>
    <w:p w:rsidR="00016C3C" w:rsidRDefault="00016C3C"/>
    <w:p w:rsidR="00016C3C" w:rsidRDefault="00016C3C">
      <w:r>
        <w:t>Þar sem CAPRIE rannsóknin var ekki gerð til þess að meta árangur innan einstakra undirhópa, er ekki ljóst hvort munur á minnkun hlutfallslegrar áhættu þar er raunverulegur eða afleiðing tilviljana.</w:t>
      </w:r>
    </w:p>
    <w:p w:rsidR="00016C3C" w:rsidRDefault="00016C3C"/>
    <w:p w:rsidR="00016C3C" w:rsidRPr="004F710F" w:rsidRDefault="00016C3C">
      <w:pPr>
        <w:rPr>
          <w:i/>
        </w:rPr>
      </w:pPr>
      <w:r w:rsidRPr="004F710F">
        <w:rPr>
          <w:i/>
        </w:rPr>
        <w:t>Brátt kransæðaheilkenni</w:t>
      </w:r>
    </w:p>
    <w:p w:rsidR="00016C3C" w:rsidRDefault="00016C3C"/>
    <w:p w:rsidR="00016C3C" w:rsidRDefault="00016C3C">
      <w:r>
        <w:t>CURE rannsóknin tók til 12.562 sjúklinga sem höfðu brátt kransæðaheilkenni án ST-hækkunar (hvikul hjartaöng eða hjartadrep án Q-takka-myndunar) og höfðu fengið brjóstverki eða einkenni sem einkenna blóðþurrð innan 24 klst. Sjúklingar þurftu að vera með annaðhvort breytingar á hjartalínuriti sem samræmdust nýrri blóðþurrð eða hækkuð hjartaensím eða trópónín I eða T sem voru a.m.k. tvisvar sinnum hærri en eðlileg efri mörk. Sjúklingar fengu handahófskennt klópídógrel (300 mg hleðsluskammt fylgt eftir með 75 mg/dag, N=6.259) eða lyfleysu (N=6.303), bæði gefin samtímis acetýlsalicýlsýru (75-325 mg einu sinni á dag) og aðra hefðbundna meðferð. Sjúklingar voru meðhöndlaðir í allt að eitt ár. Í CURE fengu 823 (6,6%) sjúklingar samhliða meðferð með GPIIb/IIIa viðtakahemli. Yfir 90% sjúklinga fengu heparín og hlutfallsleg blæðingartíðni klópídógrels og lyfleysu breyttist ekki marktækt við samhliða heparínmeðferð.</w:t>
      </w:r>
    </w:p>
    <w:p w:rsidR="00016C3C" w:rsidRDefault="00016C3C"/>
    <w:p w:rsidR="00016C3C" w:rsidRDefault="00016C3C">
      <w:r>
        <w:t>Fjöldi sjúklinga sem fengu fyrsta endapunkt [dauðsfall vegna hjarta- og æðakerfis, hjartadrep eða heilablóðfall] var 582 (9,3%) í klópídógrel meðferðarhópnum og 719 (11,4%) í lyfleysuhópnum, 20% hlutfallsleg áhættulækkun (95% CI 10%-28%; p=0,00009) fyrir klópídógrel meðhöndlaða hópinn (17% hlutfallsleg áhættulækkun hjá sjúklingum sem voru meðhöndlaðir með varúð, 29% þegar þeir gengust undir kransæðavíkkun (PTCA) með eða án stoðnetsígræðslu og 10% þegar þeir gengust undir kransæðarhjáveituaðgerð (CABG)). Komið var í veg fyrir ný hjarta- og æðakerfisáföll (fyrsta endapunkt) með hlutfallslegri áhættulækkun upp á 22% (CI: 8,6, 33,4), 32% (CI: 12,8, 46,4), 4% (CI: -26,9, 26,7), 6% (CI: -33,5, 34,3) og 14% (CI: -31,6, 44,2), yfir 0-1, 1-3, 3-6, 6-9 og 9-12 mánaða rannsóknartímabil, í þessari röð. Lengra meðferðartímabil en 3 mánuðir jók ekki enn frekar ávinning klópídógrels + acetýlsalicýlsýruhópsins, en hættan á blæðingum var enn til staðar (sjá kafla 4.4).</w:t>
      </w:r>
    </w:p>
    <w:p w:rsidR="00016C3C" w:rsidRDefault="00016C3C"/>
    <w:p w:rsidR="00016C3C" w:rsidRDefault="00016C3C">
      <w:r>
        <w:t>Notkun klópídógrels í CURE rannsókninni fylgdi minni þörf fyrir segaleysandi meðferð (RRR = 43,3%; CI: 24,3%, 57,5%) og GPIIb/IIIa hemla (RRR = 18,2%; CI: 6,5%, 28,3%).</w:t>
      </w:r>
    </w:p>
    <w:p w:rsidR="00016C3C" w:rsidRDefault="00016C3C"/>
    <w:p w:rsidR="00016C3C" w:rsidRDefault="00016C3C">
      <w:r>
        <w:t>Fjöldi sjúklinga sem fengu samsetta endapunktinn (dauðsfall vegna hjarta- og æðakerfis, hjartadrep, heilablóðfall eða endurtekna blóðþurrð) var 1.035 (16,5%) í klópídógrel meðferðarhópnum og 1.187 (18,8%) í lyfleysuhópnum, 14% hlutfallsleg áhættulækkun (95% CI af 6%-21%; p=0,0005) fyrir klópídógrel meðhöndlaða hópinn. Þessi ávinningur fólst aðallega í tölfræðilega marktækri lækkun á tíðni hjartadreps [287 (4,6%) í klópídógrel meðhöndlaða hópnum og 363 (5,8%) í hópnum sem meðhöndlaður var með lyfleysu]. Það voru engin sjáanleg áhrif á tíðni endurinnlagnar á sjúkrahús vegna hvikullar hjartaangar.</w:t>
      </w:r>
    </w:p>
    <w:p w:rsidR="00016C3C" w:rsidRDefault="00016C3C"/>
    <w:p w:rsidR="00016C3C" w:rsidRDefault="00016C3C">
      <w:r>
        <w:t xml:space="preserve">Niðurstöðurnar sem fengust úr þýði með mismunandi einkenni (t.d. hvikula hjartaöng eða hjartadrep án Q-takka-myndunar, lág til há áhættugildi, sykursýki, þörf fyrir æðaaðgerð, aldur, kyn, o.s.frv.) voru í samræmi við niðurstöður frumgreininga. Sérstaklega er vert að benda á að í </w:t>
      </w:r>
      <w:r>
        <w:rPr>
          <w:i/>
          <w:iCs/>
        </w:rPr>
        <w:t>post-hoc</w:t>
      </w:r>
      <w:r>
        <w:t xml:space="preserve"> greiningu á 2.172 sjúklingum (17% af heildar CURE þýðinu), sem gengust undir stoðnetsísetningu (Stent-CURE), leiddu gögnin í ljós að klópídógrel, samanborið við lyfleysu, sýndi marktæka minnkun á hlutfallslegri áhættu um 26,2% klópídógrel í hag fyrir samsetta endapunktinn (co-primary endpoint - dauðsfall vegna hjarta- og æðakerfis, hjartadrep, heilablóðfall) og einnig marktæka minnkun á hlutfallslegri áhættu um 23,9% fyrir annan samsetta endapunktinn (second co-primary endpoint - dauðsfall vegna hjarta- og æðakerfis, hjartadrep, heilablóðfall eða endurtekna blóðþurrð). Auk þess sem mat á öryggi klópídógrels hjá þessum undirhópi sjúklinga gaf niðurstöður í samræmi við heildarniðurstöður rannsóknarinnar.</w:t>
      </w:r>
    </w:p>
    <w:p w:rsidR="00016C3C" w:rsidRDefault="00016C3C"/>
    <w:p w:rsidR="00016C3C" w:rsidRDefault="00016C3C">
      <w:r>
        <w:t>Ávinningurinn sem sást með klópídógreli var óháður öðrum bráðum og langtíma hjarta- og æðakerfismeðferðum (svo sem heparíni/heparíni með lágum sameindarþunga, GPIIb/IIIa hemlum, fitulækkandi lyfjum, beta-blokkum og ACE-hemlum). Virkni klópídógrels sást óháð skammti acetýlsalicýlsýru (75-325 mg einu sinni á</w:t>
      </w:r>
      <w:r w:rsidR="00A03BF8">
        <w:t xml:space="preserve"> </w:t>
      </w:r>
      <w:r w:rsidR="00FC0D0F">
        <w:t>sólarhring</w:t>
      </w:r>
      <w:r>
        <w:t>).</w:t>
      </w:r>
    </w:p>
    <w:p w:rsidR="00016C3C" w:rsidRDefault="00016C3C"/>
    <w:p w:rsidR="00016C3C" w:rsidRDefault="00016C3C">
      <w:r>
        <w:t>Öryggi og virkni klópídógrels hafa verið metin með tveimur slembiröðuðum, tvíblindum samanburðarrannsóknum með lyfleysu hjá sjúklingum með brátt hjartadrep með ST</w:t>
      </w:r>
      <w:r>
        <w:noBreakHyphen/>
        <w:t>hækkun: CLARITY og COMMIT.</w:t>
      </w:r>
    </w:p>
    <w:p w:rsidR="00016C3C" w:rsidRDefault="00016C3C"/>
    <w:p w:rsidR="00016C3C" w:rsidRDefault="00016C3C">
      <w:r>
        <w:t>CLARITY rannsóknin náði til 3.491 sjúklinga, sem ráðgert var að setja í segaleysandi lyfjameðferð innan 12 klst. eftir að brátt hjartadrep með ST-hækkun kom fram. Sjúklingarnir fengu annaðhvort klópídógrel (300 mg hleðsluskammt og síðan 75 mg á sólarhring, n=1752) eða lyfleysu (n=1739), hvoru tveggja samhliða acetýlsalicýlsýru (150 til 325 mg hleðsluskammt og síðan 75 til 162 mg á sólarhring), segaleysandi lyfi og heparíni þegar það átti við. Fylgst var með sjúklingunum í 30 daga. Fyrsti endapunktur var þegar slagæðastífla kom fram á æðamynd fyrir útskrift eða dauði eða endurtekið hjartadrep fyrir kransæðamyndatöku. Fyrsti endapunktur hjá sjúklingum sem fóru ekki í æðamyndatöku, var dauði eða endurtekið hjartadrep innan 8 daga eða áður en sjúklingur útskrifaðist af sjúkrahúsi. 19,7% sjúklingaþýðisins voru konur og 29,9% sjúklinganna voru ≥ 65 ára. Alls fengu 99,7% sjúklinganna meðferð með segaleysandi lyfjum (68,7% fíbrín sértæk, 31,1% fíbrín ósértæk), 89,5% heparín, 78,7% beta-blokka, 54,7% ACE hemla og 63% statin.</w:t>
      </w:r>
    </w:p>
    <w:p w:rsidR="00016C3C" w:rsidRDefault="00016C3C"/>
    <w:p w:rsidR="00016C3C" w:rsidRDefault="00016C3C">
      <w:r>
        <w:t>Fimmtán hundruðustu (15,0%) sjúklinganna í klópídógrel hópnum og 21,7% í lyfleysuhópnum náðu fyrsta endapunkti, sem gefur til kynna 6,7% heildarfækkun og 36% minni líkur klópídógreli í vil (95% Cl: 24</w:t>
      </w:r>
      <w:r>
        <w:noBreakHyphen/>
        <w:t>47%: p&lt;0,001) aðallega tengt fækkun stífla í slagæðum. Þessi jákvæðu áhrif voru þau sömu innan allra fyrirfram skilgreindra undirflokka sjúklinga án tillits til aldurs eða kyns, staðsetningu hjartadreps og tegund segaleysandi lyfs eða heparíns sem notað var.</w:t>
      </w:r>
    </w:p>
    <w:p w:rsidR="00016C3C" w:rsidRDefault="00016C3C"/>
    <w:p w:rsidR="00016C3C" w:rsidRDefault="00016C3C">
      <w:r>
        <w:t>COMMIT rannsóknin, sem hönnuð var í 2x2 þáttasnið (factorial design) náði til 45.852 sjúklinga sem komu innan 24 klst. frá því einkenni um hjartadrep komu fram og hjartarafrit staðfesti óeðlilega starfsemi (t.d. ST</w:t>
      </w:r>
      <w:r>
        <w:noBreakHyphen/>
        <w:t>hækkun, ST</w:t>
      </w:r>
      <w:r>
        <w:noBreakHyphen/>
        <w:t xml:space="preserve">lækkun eða vinstra greinrof). Sjúklingum var gefið klópídógrel (75 mg/sólarhring, n=22.961) eða lyfleysa (n=22.891), samhliða acetýlsalicýlsýru (162 mg/sólarhring) í 28 daga eða þar til þeir voru útskrifaðir af sjúkrahúsi. </w:t>
      </w:r>
    </w:p>
    <w:p w:rsidR="00016C3C" w:rsidRDefault="00016C3C">
      <w:r>
        <w:t>Samsettir endapunktar voru dauði af hvaða orsök sem er og endurtekið hjartadrep, heilablóðfall eða dauði. 27,8% sjúklingaþýðisins voru konur, 58,4% sjúklinga voru ≥ 60 ára (26% ≥ 70 ára) og 54,5% sjúklinga fengu meðferð með fíbrínleysa.</w:t>
      </w:r>
    </w:p>
    <w:p w:rsidR="00016C3C" w:rsidRDefault="00016C3C"/>
    <w:p w:rsidR="003E375D" w:rsidRDefault="00016C3C">
      <w:r>
        <w:t>Klópídógrel lækkaði marktækt hlutfallslega áhættu á dauða af hvaða völdum sem er um 7% (p=0,029) og hlutfallslega áhættuna á endurteknu hjartadrepi, heilablóðfalli eða dauða um 9% (p=0,002), sem gefur til kynna raunminnkun um 0,5% og 0,9% talið í sömu röð. Þessi jákvæðu áhrif voru þau sömu án tillits til aldurs, kyns eða meðferðar með eða án fíbrínleysandi lyfjum og kom fram innan 24 klst.</w:t>
      </w:r>
    </w:p>
    <w:p w:rsidR="00016C3C" w:rsidRDefault="00016C3C">
      <w:r>
        <w:t xml:space="preserve"> </w:t>
      </w:r>
    </w:p>
    <w:p w:rsidR="00655BFE" w:rsidRDefault="00655BFE" w:rsidP="00655BFE">
      <w:pPr>
        <w:rPr>
          <w:szCs w:val="22"/>
          <w:u w:val="single"/>
        </w:rPr>
      </w:pPr>
      <w:r>
        <w:rPr>
          <w:szCs w:val="22"/>
          <w:u w:val="single"/>
        </w:rPr>
        <w:t xml:space="preserve">Meðferð með minna öflugum </w:t>
      </w:r>
      <w:r w:rsidRPr="007947BD">
        <w:rPr>
          <w:szCs w:val="22"/>
          <w:u w:val="single"/>
        </w:rPr>
        <w:t>(de-escalat</w:t>
      </w:r>
      <w:r>
        <w:rPr>
          <w:szCs w:val="22"/>
          <w:u w:val="single"/>
        </w:rPr>
        <w:t>ed</w:t>
      </w:r>
      <w:r w:rsidRPr="007947BD">
        <w:rPr>
          <w:szCs w:val="22"/>
          <w:u w:val="single"/>
        </w:rPr>
        <w:t xml:space="preserve">) </w:t>
      </w:r>
      <w:r w:rsidRPr="00202DFB">
        <w:rPr>
          <w:szCs w:val="22"/>
          <w:u w:val="single"/>
        </w:rPr>
        <w:t>P2Y</w:t>
      </w:r>
      <w:r w:rsidRPr="00202DFB">
        <w:rPr>
          <w:szCs w:val="22"/>
          <w:u w:val="single"/>
          <w:vertAlign w:val="subscript"/>
        </w:rPr>
        <w:t>12</w:t>
      </w:r>
      <w:r w:rsidRPr="00202DFB">
        <w:rPr>
          <w:szCs w:val="22"/>
          <w:u w:val="single"/>
        </w:rPr>
        <w:t xml:space="preserve"> </w:t>
      </w:r>
      <w:r>
        <w:rPr>
          <w:szCs w:val="22"/>
          <w:u w:val="single"/>
        </w:rPr>
        <w:t>hemli</w:t>
      </w:r>
      <w:r w:rsidRPr="00202DFB">
        <w:rPr>
          <w:szCs w:val="22"/>
          <w:u w:val="single"/>
        </w:rPr>
        <w:t xml:space="preserve"> </w:t>
      </w:r>
      <w:r>
        <w:rPr>
          <w:szCs w:val="22"/>
          <w:u w:val="single"/>
        </w:rPr>
        <w:t>við bráðu kransæðaheilkenni</w:t>
      </w:r>
      <w:r w:rsidRPr="00202DFB">
        <w:rPr>
          <w:szCs w:val="22"/>
          <w:u w:val="single"/>
        </w:rPr>
        <w:t xml:space="preserve"> </w:t>
      </w:r>
    </w:p>
    <w:p w:rsidR="00655BFE" w:rsidRPr="00202DFB" w:rsidRDefault="00655BFE" w:rsidP="00655BFE">
      <w:pPr>
        <w:rPr>
          <w:szCs w:val="22"/>
        </w:rPr>
      </w:pPr>
      <w:r>
        <w:rPr>
          <w:szCs w:val="22"/>
        </w:rPr>
        <w:t xml:space="preserve">Skipti úr öflugri </w:t>
      </w:r>
      <w:r w:rsidRPr="00202DFB">
        <w:rPr>
          <w:szCs w:val="22"/>
        </w:rPr>
        <w:t>P2Y</w:t>
      </w:r>
      <w:r w:rsidRPr="00202DFB">
        <w:rPr>
          <w:szCs w:val="22"/>
          <w:vertAlign w:val="subscript"/>
        </w:rPr>
        <w:t>12</w:t>
      </w:r>
      <w:r w:rsidRPr="00202DFB">
        <w:rPr>
          <w:szCs w:val="22"/>
        </w:rPr>
        <w:t xml:space="preserve"> </w:t>
      </w:r>
      <w:r>
        <w:rPr>
          <w:szCs w:val="22"/>
        </w:rPr>
        <w:t>viðtakahemli í klópídógrel</w:t>
      </w:r>
      <w:r w:rsidRPr="00202DFB">
        <w:rPr>
          <w:szCs w:val="22"/>
        </w:rPr>
        <w:t xml:space="preserve"> </w:t>
      </w:r>
      <w:r>
        <w:rPr>
          <w:szCs w:val="22"/>
        </w:rPr>
        <w:t>ásamt</w:t>
      </w:r>
      <w:r w:rsidRPr="00202DFB">
        <w:rPr>
          <w:szCs w:val="22"/>
        </w:rPr>
        <w:t xml:space="preserve"> aspir</w:t>
      </w:r>
      <w:r>
        <w:rPr>
          <w:szCs w:val="22"/>
        </w:rPr>
        <w:t>í</w:t>
      </w:r>
      <w:r w:rsidRPr="00202DFB">
        <w:rPr>
          <w:szCs w:val="22"/>
        </w:rPr>
        <w:t>n</w:t>
      </w:r>
      <w:r>
        <w:rPr>
          <w:szCs w:val="22"/>
        </w:rPr>
        <w:t>i eftir bráðafasa bráðs kransæðaheilkennis</w:t>
      </w:r>
      <w:r w:rsidRPr="00202DFB">
        <w:rPr>
          <w:szCs w:val="22"/>
        </w:rPr>
        <w:t xml:space="preserve"> </w:t>
      </w:r>
      <w:r>
        <w:rPr>
          <w:szCs w:val="22"/>
        </w:rPr>
        <w:t>voru metin í tveimur slembuðum rannsóknum styrktum af rannsakanda</w:t>
      </w:r>
      <w:r w:rsidRPr="00202DFB">
        <w:rPr>
          <w:szCs w:val="22"/>
        </w:rPr>
        <w:t xml:space="preserve"> – TOPIC </w:t>
      </w:r>
      <w:r>
        <w:rPr>
          <w:szCs w:val="22"/>
        </w:rPr>
        <w:t>og</w:t>
      </w:r>
      <w:r w:rsidRPr="00202DFB">
        <w:rPr>
          <w:szCs w:val="22"/>
        </w:rPr>
        <w:t xml:space="preserve"> TROPICAL</w:t>
      </w:r>
      <w:r w:rsidRPr="00202DFB">
        <w:rPr>
          <w:szCs w:val="22"/>
        </w:rPr>
        <w:noBreakHyphen/>
      </w:r>
      <w:r>
        <w:rPr>
          <w:szCs w:val="22"/>
        </w:rPr>
        <w:t xml:space="preserve">ACS </w:t>
      </w:r>
      <w:r w:rsidRPr="00202DFB">
        <w:rPr>
          <w:szCs w:val="22"/>
        </w:rPr>
        <w:t xml:space="preserve">– </w:t>
      </w:r>
      <w:r>
        <w:rPr>
          <w:szCs w:val="22"/>
        </w:rPr>
        <w:t>ásamt klínískum niðurstöðum</w:t>
      </w:r>
      <w:r w:rsidRPr="00202DFB">
        <w:rPr>
          <w:szCs w:val="22"/>
        </w:rPr>
        <w:t>.</w:t>
      </w:r>
    </w:p>
    <w:p w:rsidR="00655BFE" w:rsidRPr="00202DFB" w:rsidRDefault="00655BFE" w:rsidP="00655BFE">
      <w:pPr>
        <w:rPr>
          <w:szCs w:val="22"/>
        </w:rPr>
      </w:pPr>
    </w:p>
    <w:p w:rsidR="00655BFE" w:rsidRPr="00202DFB" w:rsidRDefault="00655BFE" w:rsidP="00655BFE">
      <w:pPr>
        <w:rPr>
          <w:szCs w:val="22"/>
        </w:rPr>
      </w:pPr>
      <w:r>
        <w:rPr>
          <w:szCs w:val="22"/>
        </w:rPr>
        <w:t xml:space="preserve">Klínískur ávinningur sem kom fram í lykilrannsóknum með </w:t>
      </w:r>
      <w:r w:rsidRPr="00202DFB">
        <w:rPr>
          <w:szCs w:val="22"/>
        </w:rPr>
        <w:t xml:space="preserve">ticagrelor </w:t>
      </w:r>
      <w:r>
        <w:rPr>
          <w:szCs w:val="22"/>
        </w:rPr>
        <w:t xml:space="preserve">og </w:t>
      </w:r>
      <w:r w:rsidR="0039501C">
        <w:rPr>
          <w:szCs w:val="22"/>
        </w:rPr>
        <w:t>p</w:t>
      </w:r>
      <w:r w:rsidRPr="00202DFB">
        <w:rPr>
          <w:szCs w:val="22"/>
        </w:rPr>
        <w:t>rasugrel</w:t>
      </w:r>
      <w:r>
        <w:rPr>
          <w:szCs w:val="22"/>
        </w:rPr>
        <w:t xml:space="preserve">i sem eru öflugri </w:t>
      </w:r>
      <w:r w:rsidRPr="00202DFB">
        <w:rPr>
          <w:szCs w:val="22"/>
        </w:rPr>
        <w:t>P2Y</w:t>
      </w:r>
      <w:r w:rsidRPr="00202DFB">
        <w:rPr>
          <w:szCs w:val="22"/>
          <w:vertAlign w:val="subscript"/>
        </w:rPr>
        <w:t>12</w:t>
      </w:r>
      <w:r w:rsidRPr="00202DFB">
        <w:rPr>
          <w:szCs w:val="22"/>
        </w:rPr>
        <w:t xml:space="preserve"> </w:t>
      </w:r>
      <w:r>
        <w:rPr>
          <w:szCs w:val="22"/>
        </w:rPr>
        <w:t xml:space="preserve">hemlar tengist </w:t>
      </w:r>
      <w:r w:rsidRPr="00B0432D">
        <w:rPr>
          <w:szCs w:val="22"/>
        </w:rPr>
        <w:t>ma</w:t>
      </w:r>
      <w:r>
        <w:rPr>
          <w:szCs w:val="22"/>
        </w:rPr>
        <w:t>r</w:t>
      </w:r>
      <w:r w:rsidRPr="00B0432D">
        <w:rPr>
          <w:szCs w:val="22"/>
        </w:rPr>
        <w:t>ktækri lækkun endu</w:t>
      </w:r>
      <w:r>
        <w:rPr>
          <w:szCs w:val="22"/>
        </w:rPr>
        <w:t>r</w:t>
      </w:r>
      <w:r w:rsidRPr="00B0432D">
        <w:rPr>
          <w:szCs w:val="22"/>
        </w:rPr>
        <w:t xml:space="preserve">tekinna blóðþurrðartilvika (þ.m.t. bráðum og </w:t>
      </w:r>
      <w:r w:rsidRPr="00A60312">
        <w:rPr>
          <w:szCs w:val="22"/>
        </w:rPr>
        <w:t xml:space="preserve">meðalbráðum blóðtappa í æðastoðneti, </w:t>
      </w:r>
      <w:r w:rsidRPr="00892FA2">
        <w:rPr>
          <w:szCs w:val="22"/>
        </w:rPr>
        <w:t xml:space="preserve">hjartadrepi og bráðum enduræðunaraðgerðum). Enda þótt samræmi væri </w:t>
      </w:r>
      <w:r>
        <w:rPr>
          <w:szCs w:val="22"/>
        </w:rPr>
        <w:t>á</w:t>
      </w:r>
      <w:r w:rsidRPr="00892FA2">
        <w:rPr>
          <w:szCs w:val="22"/>
        </w:rPr>
        <w:t xml:space="preserve"> ávinning</w:t>
      </w:r>
      <w:r>
        <w:rPr>
          <w:szCs w:val="22"/>
        </w:rPr>
        <w:t>i</w:t>
      </w:r>
      <w:r w:rsidRPr="00892FA2">
        <w:rPr>
          <w:szCs w:val="22"/>
        </w:rPr>
        <w:t xml:space="preserve"> varðandi blóðþurrð allt fyrsta árið varð frekari minnkun endurtekinna blóðþurrðartilvika eftir brátt krans</w:t>
      </w:r>
      <w:r>
        <w:rPr>
          <w:szCs w:val="22"/>
        </w:rPr>
        <w:t>æðaheilk</w:t>
      </w:r>
      <w:r w:rsidRPr="00B0432D">
        <w:rPr>
          <w:szCs w:val="22"/>
        </w:rPr>
        <w:t>enni f</w:t>
      </w:r>
      <w:r w:rsidRPr="00FC2439">
        <w:rPr>
          <w:szCs w:val="22"/>
        </w:rPr>
        <w:t>yrstu dagana eftir að meðferð hófst. Aftur á móti sýnd</w:t>
      </w:r>
      <w:r w:rsidR="008D457A">
        <w:rPr>
          <w:szCs w:val="22"/>
        </w:rPr>
        <w:t>u</w:t>
      </w:r>
      <w:r w:rsidRPr="00FC2439">
        <w:rPr>
          <w:szCs w:val="22"/>
        </w:rPr>
        <w:t xml:space="preserve"> eftirágreiningar tölfræðilega mark</w:t>
      </w:r>
      <w:r w:rsidRPr="00A60312">
        <w:rPr>
          <w:szCs w:val="22"/>
        </w:rPr>
        <w:t>tæka aukningu</w:t>
      </w:r>
      <w:r>
        <w:rPr>
          <w:szCs w:val="22"/>
        </w:rPr>
        <w:t xml:space="preserve"> á blæðingarhættu með öflugri </w:t>
      </w:r>
      <w:r w:rsidRPr="00202DFB">
        <w:rPr>
          <w:szCs w:val="22"/>
        </w:rPr>
        <w:t>P2Y</w:t>
      </w:r>
      <w:r w:rsidRPr="00202DFB">
        <w:rPr>
          <w:szCs w:val="22"/>
          <w:vertAlign w:val="subscript"/>
        </w:rPr>
        <w:t>12</w:t>
      </w:r>
      <w:r w:rsidRPr="00202DFB">
        <w:rPr>
          <w:szCs w:val="22"/>
        </w:rPr>
        <w:t xml:space="preserve"> </w:t>
      </w:r>
      <w:r>
        <w:rPr>
          <w:szCs w:val="22"/>
        </w:rPr>
        <w:t>hemlunum aðallega í viðhaldsfasanum fyrstu mánuðina eftir brátt kransæðaheilkenni</w:t>
      </w:r>
      <w:r w:rsidRPr="00202DFB">
        <w:rPr>
          <w:szCs w:val="22"/>
        </w:rPr>
        <w:t xml:space="preserve">. TOPIC </w:t>
      </w:r>
      <w:r>
        <w:rPr>
          <w:szCs w:val="22"/>
        </w:rPr>
        <w:t xml:space="preserve">og </w:t>
      </w:r>
      <w:r w:rsidRPr="00202DFB">
        <w:rPr>
          <w:szCs w:val="22"/>
        </w:rPr>
        <w:t>TROPICAL</w:t>
      </w:r>
      <w:r w:rsidRPr="00202DFB">
        <w:rPr>
          <w:szCs w:val="22"/>
        </w:rPr>
        <w:noBreakHyphen/>
      </w:r>
      <w:r>
        <w:rPr>
          <w:szCs w:val="22"/>
        </w:rPr>
        <w:t>ACS</w:t>
      </w:r>
      <w:r w:rsidRPr="00202DFB">
        <w:rPr>
          <w:szCs w:val="22"/>
        </w:rPr>
        <w:t xml:space="preserve"> </w:t>
      </w:r>
      <w:r>
        <w:rPr>
          <w:szCs w:val="22"/>
        </w:rPr>
        <w:t>rannsóknirnar voru gerðar til þess að kanna hvernig mætti draga úr blæðingu ásamt því að viðhalda verkun.</w:t>
      </w:r>
    </w:p>
    <w:p w:rsidR="00655BFE" w:rsidRPr="00202DFB" w:rsidRDefault="00655BFE" w:rsidP="00655BFE">
      <w:pPr>
        <w:rPr>
          <w:szCs w:val="22"/>
        </w:rPr>
      </w:pPr>
    </w:p>
    <w:p w:rsidR="00655BFE" w:rsidRDefault="00655BFE" w:rsidP="00655BFE">
      <w:pPr>
        <w:rPr>
          <w:szCs w:val="22"/>
        </w:rPr>
      </w:pPr>
      <w:r w:rsidRPr="00202DFB">
        <w:rPr>
          <w:b/>
          <w:szCs w:val="22"/>
        </w:rPr>
        <w:t>TOPIC</w:t>
      </w:r>
      <w:r w:rsidRPr="00202DFB">
        <w:rPr>
          <w:szCs w:val="22"/>
        </w:rPr>
        <w:t xml:space="preserve"> (</w:t>
      </w:r>
      <w:r w:rsidRPr="00202DFB">
        <w:rPr>
          <w:i/>
          <w:szCs w:val="22"/>
        </w:rPr>
        <w:t>Timing Of Platelet Inhibition after acute Coronary syndrome</w:t>
      </w:r>
      <w:r w:rsidRPr="00202DFB">
        <w:rPr>
          <w:szCs w:val="22"/>
        </w:rPr>
        <w:t>)</w:t>
      </w:r>
    </w:p>
    <w:p w:rsidR="00655BFE" w:rsidRPr="00202DFB" w:rsidRDefault="00655BFE" w:rsidP="00655BFE">
      <w:pPr>
        <w:rPr>
          <w:szCs w:val="22"/>
        </w:rPr>
      </w:pPr>
      <w:r>
        <w:rPr>
          <w:szCs w:val="22"/>
        </w:rPr>
        <w:t xml:space="preserve">Þessi </w:t>
      </w:r>
      <w:r w:rsidRPr="00892FA2">
        <w:rPr>
          <w:szCs w:val="22"/>
        </w:rPr>
        <w:t>slembaða, opna rannsókn tók til sjúklinga með brátt kransæðaheilkenni sem þur</w:t>
      </w:r>
      <w:r>
        <w:rPr>
          <w:szCs w:val="22"/>
        </w:rPr>
        <w:t>fa</w:t>
      </w:r>
      <w:r w:rsidRPr="00892FA2">
        <w:rPr>
          <w:szCs w:val="22"/>
        </w:rPr>
        <w:t xml:space="preserve"> að gangast undir kransæðavíkkun. Sjúklingar sem fengu aspirín og öflugri</w:t>
      </w:r>
      <w:r w:rsidRPr="00E07FCD">
        <w:rPr>
          <w:szCs w:val="22"/>
        </w:rPr>
        <w:t xml:space="preserve"> P2Y</w:t>
      </w:r>
      <w:r w:rsidRPr="00E07FCD">
        <w:rPr>
          <w:szCs w:val="22"/>
          <w:vertAlign w:val="subscript"/>
        </w:rPr>
        <w:t>12</w:t>
      </w:r>
      <w:r w:rsidRPr="00B9130A">
        <w:rPr>
          <w:szCs w:val="22"/>
        </w:rPr>
        <w:t xml:space="preserve"> hemla og voru án aukaverkana eftir einn mánuð </w:t>
      </w:r>
      <w:r w:rsidRPr="00B657F8">
        <w:rPr>
          <w:szCs w:val="22"/>
        </w:rPr>
        <w:t xml:space="preserve">voru látnir skipta </w:t>
      </w:r>
      <w:r w:rsidRPr="007947BD">
        <w:rPr>
          <w:szCs w:val="22"/>
        </w:rPr>
        <w:t>yfir í fasta skammtasamsetningu af aspir</w:t>
      </w:r>
      <w:r w:rsidRPr="006D3C99">
        <w:rPr>
          <w:szCs w:val="22"/>
        </w:rPr>
        <w:t>í</w:t>
      </w:r>
      <w:r w:rsidRPr="00892FA2">
        <w:rPr>
          <w:szCs w:val="22"/>
        </w:rPr>
        <w:t xml:space="preserve">ni ásamt klópídógreli </w:t>
      </w:r>
      <w:r>
        <w:rPr>
          <w:szCs w:val="22"/>
        </w:rPr>
        <w:t xml:space="preserve">(de-escalated) </w:t>
      </w:r>
      <w:r w:rsidRPr="00892FA2">
        <w:rPr>
          <w:szCs w:val="22"/>
        </w:rPr>
        <w:t xml:space="preserve">DAPT (dual antiplatelet therapy) eða halda áfram </w:t>
      </w:r>
      <w:r w:rsidRPr="006D3C99">
        <w:rPr>
          <w:szCs w:val="22"/>
        </w:rPr>
        <w:t>fyrri</w:t>
      </w:r>
      <w:r w:rsidRPr="00892FA2">
        <w:rPr>
          <w:szCs w:val="22"/>
        </w:rPr>
        <w:t xml:space="preserve"> lyfjameðferð (óbreytt DAPT).</w:t>
      </w:r>
    </w:p>
    <w:p w:rsidR="00655BFE" w:rsidRDefault="00655BFE" w:rsidP="00655BFE">
      <w:pPr>
        <w:rPr>
          <w:szCs w:val="22"/>
        </w:rPr>
      </w:pPr>
    </w:p>
    <w:p w:rsidR="00655BFE" w:rsidRPr="00202DFB" w:rsidRDefault="00655BFE" w:rsidP="00655BFE">
      <w:pPr>
        <w:rPr>
          <w:szCs w:val="22"/>
        </w:rPr>
      </w:pPr>
      <w:r>
        <w:rPr>
          <w:szCs w:val="22"/>
        </w:rPr>
        <w:t xml:space="preserve">Greining var gerð hjá alls </w:t>
      </w:r>
      <w:r w:rsidRPr="00202DFB">
        <w:rPr>
          <w:szCs w:val="22"/>
        </w:rPr>
        <w:t xml:space="preserve">645 </w:t>
      </w:r>
      <w:r>
        <w:rPr>
          <w:szCs w:val="22"/>
        </w:rPr>
        <w:t xml:space="preserve">af </w:t>
      </w:r>
      <w:r w:rsidRPr="00202DFB">
        <w:rPr>
          <w:szCs w:val="22"/>
        </w:rPr>
        <w:t xml:space="preserve">646 </w:t>
      </w:r>
      <w:r>
        <w:rPr>
          <w:szCs w:val="22"/>
        </w:rPr>
        <w:t>sjúklingum með hjartadrep með ST-hækkun (STEMI)</w:t>
      </w:r>
      <w:r w:rsidRPr="00202DFB">
        <w:rPr>
          <w:szCs w:val="22"/>
        </w:rPr>
        <w:t xml:space="preserve"> </w:t>
      </w:r>
      <w:r>
        <w:rPr>
          <w:szCs w:val="22"/>
        </w:rPr>
        <w:t>eða hjartadrep án ST-hækkunar (NSTEMI) eða hvikula hjartaöng</w:t>
      </w:r>
      <w:r w:rsidRPr="00202DFB">
        <w:rPr>
          <w:szCs w:val="22"/>
        </w:rPr>
        <w:t xml:space="preserve"> (</w:t>
      </w:r>
      <w:r>
        <w:rPr>
          <w:szCs w:val="22"/>
        </w:rPr>
        <w:t>(de-escalated)</w:t>
      </w:r>
      <w:r w:rsidRPr="00202DFB">
        <w:rPr>
          <w:szCs w:val="22"/>
        </w:rPr>
        <w:t xml:space="preserve"> DAPT</w:t>
      </w:r>
      <w:r>
        <w:rPr>
          <w:szCs w:val="22"/>
        </w:rPr>
        <w:t xml:space="preserve"> </w:t>
      </w:r>
      <w:r w:rsidRPr="00202DFB">
        <w:rPr>
          <w:szCs w:val="22"/>
        </w:rPr>
        <w:t xml:space="preserve">(n=322); </w:t>
      </w:r>
      <w:r>
        <w:rPr>
          <w:szCs w:val="22"/>
        </w:rPr>
        <w:t>óbreytt</w:t>
      </w:r>
      <w:r w:rsidRPr="00202DFB">
        <w:rPr>
          <w:szCs w:val="22"/>
        </w:rPr>
        <w:t xml:space="preserve"> DAPT (n=323)). </w:t>
      </w:r>
      <w:r>
        <w:rPr>
          <w:szCs w:val="22"/>
        </w:rPr>
        <w:t xml:space="preserve">Eftirfylgni var með </w:t>
      </w:r>
      <w:r w:rsidRPr="00202DFB">
        <w:rPr>
          <w:szCs w:val="22"/>
        </w:rPr>
        <w:t xml:space="preserve">316 </w:t>
      </w:r>
      <w:r>
        <w:rPr>
          <w:szCs w:val="22"/>
        </w:rPr>
        <w:t>sjúklingum í eitt ár</w:t>
      </w:r>
      <w:r w:rsidRPr="00202DFB">
        <w:rPr>
          <w:szCs w:val="22"/>
        </w:rPr>
        <w:t xml:space="preserve"> (98</w:t>
      </w:r>
      <w:r>
        <w:rPr>
          <w:szCs w:val="22"/>
        </w:rPr>
        <w:t>,</w:t>
      </w:r>
      <w:r w:rsidRPr="00202DFB">
        <w:rPr>
          <w:szCs w:val="22"/>
        </w:rPr>
        <w:t xml:space="preserve">1%) </w:t>
      </w:r>
      <w:r>
        <w:rPr>
          <w:szCs w:val="22"/>
        </w:rPr>
        <w:t xml:space="preserve">hjá (de-escalated) </w:t>
      </w:r>
      <w:r w:rsidRPr="00202DFB">
        <w:rPr>
          <w:szCs w:val="22"/>
        </w:rPr>
        <w:t xml:space="preserve">DAPT </w:t>
      </w:r>
      <w:r>
        <w:rPr>
          <w:szCs w:val="22"/>
        </w:rPr>
        <w:t>hópnum og</w:t>
      </w:r>
      <w:r w:rsidRPr="00202DFB">
        <w:rPr>
          <w:szCs w:val="22"/>
        </w:rPr>
        <w:t xml:space="preserve"> 318 </w:t>
      </w:r>
      <w:r>
        <w:rPr>
          <w:szCs w:val="22"/>
        </w:rPr>
        <w:t>sjúklingum</w:t>
      </w:r>
      <w:r w:rsidRPr="00202DFB">
        <w:rPr>
          <w:szCs w:val="22"/>
        </w:rPr>
        <w:t xml:space="preserve"> (98</w:t>
      </w:r>
      <w:r>
        <w:rPr>
          <w:szCs w:val="22"/>
        </w:rPr>
        <w:t>,</w:t>
      </w:r>
      <w:r w:rsidRPr="00202DFB">
        <w:rPr>
          <w:szCs w:val="22"/>
        </w:rPr>
        <w:t xml:space="preserve">5%) </w:t>
      </w:r>
      <w:r>
        <w:rPr>
          <w:szCs w:val="22"/>
        </w:rPr>
        <w:t>sem fengu óbreytt</w:t>
      </w:r>
      <w:r w:rsidRPr="00202DFB">
        <w:rPr>
          <w:szCs w:val="22"/>
        </w:rPr>
        <w:t xml:space="preserve"> DAPT</w:t>
      </w:r>
      <w:r>
        <w:rPr>
          <w:szCs w:val="22"/>
        </w:rPr>
        <w:t>.</w:t>
      </w:r>
      <w:r w:rsidRPr="00202DFB">
        <w:rPr>
          <w:szCs w:val="22"/>
        </w:rPr>
        <w:t xml:space="preserve"> </w:t>
      </w:r>
      <w:r>
        <w:rPr>
          <w:szCs w:val="22"/>
        </w:rPr>
        <w:t>Miðgildi eftirfylgni fyrir báða hópana</w:t>
      </w:r>
      <w:r w:rsidRPr="00202DFB">
        <w:rPr>
          <w:szCs w:val="22"/>
        </w:rPr>
        <w:t xml:space="preserve"> </w:t>
      </w:r>
      <w:r>
        <w:rPr>
          <w:szCs w:val="22"/>
        </w:rPr>
        <w:t xml:space="preserve">var </w:t>
      </w:r>
      <w:r w:rsidRPr="00202DFB">
        <w:rPr>
          <w:szCs w:val="22"/>
        </w:rPr>
        <w:t>359 da</w:t>
      </w:r>
      <w:r>
        <w:rPr>
          <w:szCs w:val="22"/>
        </w:rPr>
        <w:t>gar</w:t>
      </w:r>
      <w:r w:rsidRPr="00202DFB">
        <w:rPr>
          <w:szCs w:val="22"/>
        </w:rPr>
        <w:t xml:space="preserve">. </w:t>
      </w:r>
      <w:r>
        <w:rPr>
          <w:szCs w:val="22"/>
        </w:rPr>
        <w:t>Eiginleikar hópanna tveggja sem voru rannsakaðir voru svipaðir</w:t>
      </w:r>
      <w:r w:rsidRPr="00202DFB">
        <w:rPr>
          <w:szCs w:val="22"/>
        </w:rPr>
        <w:t>.</w:t>
      </w:r>
    </w:p>
    <w:p w:rsidR="00655BFE" w:rsidRPr="00202DFB" w:rsidRDefault="00655BFE" w:rsidP="00655BFE">
      <w:pPr>
        <w:rPr>
          <w:szCs w:val="22"/>
        </w:rPr>
      </w:pPr>
    </w:p>
    <w:p w:rsidR="00655BFE" w:rsidRPr="00202DFB" w:rsidRDefault="00655BFE" w:rsidP="00655BFE">
      <w:pPr>
        <w:rPr>
          <w:szCs w:val="22"/>
        </w:rPr>
      </w:pPr>
      <w:r>
        <w:rPr>
          <w:szCs w:val="22"/>
        </w:rPr>
        <w:t>Aðalniðurstöður voru dauðsföll af völdum hjarta- og æðasjúkdóma</w:t>
      </w:r>
      <w:r w:rsidRPr="00202DFB">
        <w:rPr>
          <w:szCs w:val="22"/>
        </w:rPr>
        <w:t>, s</w:t>
      </w:r>
      <w:r>
        <w:rPr>
          <w:szCs w:val="22"/>
        </w:rPr>
        <w:t>lag</w:t>
      </w:r>
      <w:r w:rsidRPr="00202DFB">
        <w:rPr>
          <w:szCs w:val="22"/>
        </w:rPr>
        <w:t xml:space="preserve">, </w:t>
      </w:r>
      <w:r>
        <w:rPr>
          <w:szCs w:val="22"/>
        </w:rPr>
        <w:t>bráð enduræðunaraðgerð</w:t>
      </w:r>
      <w:r w:rsidRPr="00202DFB">
        <w:rPr>
          <w:szCs w:val="22"/>
        </w:rPr>
        <w:t xml:space="preserve"> </w:t>
      </w:r>
      <w:r>
        <w:rPr>
          <w:szCs w:val="22"/>
        </w:rPr>
        <w:t>og</w:t>
      </w:r>
      <w:r w:rsidRPr="00202DFB">
        <w:rPr>
          <w:szCs w:val="22"/>
        </w:rPr>
        <w:t xml:space="preserve"> BARC (Bleeding Academic Research Consortium) bl</w:t>
      </w:r>
      <w:r>
        <w:rPr>
          <w:szCs w:val="22"/>
        </w:rPr>
        <w:t>æðing</w:t>
      </w:r>
      <w:r w:rsidRPr="00202DFB">
        <w:rPr>
          <w:szCs w:val="22"/>
        </w:rPr>
        <w:t xml:space="preserve"> ≥2 </w:t>
      </w:r>
      <w:r>
        <w:rPr>
          <w:szCs w:val="22"/>
        </w:rPr>
        <w:t>einu ári eftir</w:t>
      </w:r>
      <w:r w:rsidRPr="00202DFB">
        <w:rPr>
          <w:szCs w:val="22"/>
        </w:rPr>
        <w:t xml:space="preserve"> </w:t>
      </w:r>
      <w:r>
        <w:rPr>
          <w:szCs w:val="22"/>
        </w:rPr>
        <w:t>brátt kransæðaheilkenni sem komu fram hjá</w:t>
      </w:r>
      <w:r w:rsidRPr="00202DFB">
        <w:rPr>
          <w:szCs w:val="22"/>
        </w:rPr>
        <w:t xml:space="preserve"> 43 </w:t>
      </w:r>
      <w:r>
        <w:rPr>
          <w:szCs w:val="22"/>
        </w:rPr>
        <w:t>sjúklingum</w:t>
      </w:r>
      <w:r w:rsidRPr="00202DFB">
        <w:rPr>
          <w:szCs w:val="22"/>
        </w:rPr>
        <w:t xml:space="preserve"> (13</w:t>
      </w:r>
      <w:r>
        <w:rPr>
          <w:szCs w:val="22"/>
        </w:rPr>
        <w:t>,</w:t>
      </w:r>
      <w:r w:rsidRPr="00202DFB">
        <w:rPr>
          <w:szCs w:val="22"/>
        </w:rPr>
        <w:t xml:space="preserve">4%) </w:t>
      </w:r>
      <w:r>
        <w:rPr>
          <w:szCs w:val="22"/>
        </w:rPr>
        <w:t>hjá</w:t>
      </w:r>
      <w:r w:rsidRPr="00202DFB">
        <w:rPr>
          <w:szCs w:val="22"/>
        </w:rPr>
        <w:t xml:space="preserve"> </w:t>
      </w:r>
      <w:r>
        <w:rPr>
          <w:szCs w:val="22"/>
        </w:rPr>
        <w:t xml:space="preserve">(de-escalated) </w:t>
      </w:r>
      <w:r w:rsidRPr="00202DFB">
        <w:rPr>
          <w:szCs w:val="22"/>
        </w:rPr>
        <w:t xml:space="preserve">DAPT </w:t>
      </w:r>
      <w:r>
        <w:rPr>
          <w:szCs w:val="22"/>
        </w:rPr>
        <w:t xml:space="preserve">hópnum og hjá </w:t>
      </w:r>
      <w:r w:rsidRPr="00202DFB">
        <w:rPr>
          <w:szCs w:val="22"/>
        </w:rPr>
        <w:t>85 </w:t>
      </w:r>
      <w:r>
        <w:rPr>
          <w:szCs w:val="22"/>
        </w:rPr>
        <w:t>sjúklingum</w:t>
      </w:r>
      <w:r w:rsidRPr="00202DFB">
        <w:rPr>
          <w:szCs w:val="22"/>
        </w:rPr>
        <w:t xml:space="preserve"> (26</w:t>
      </w:r>
      <w:r>
        <w:rPr>
          <w:szCs w:val="22"/>
        </w:rPr>
        <w:t>,</w:t>
      </w:r>
      <w:r w:rsidRPr="00202DFB">
        <w:rPr>
          <w:szCs w:val="22"/>
        </w:rPr>
        <w:t xml:space="preserve">3%) </w:t>
      </w:r>
      <w:r>
        <w:rPr>
          <w:szCs w:val="22"/>
        </w:rPr>
        <w:t>sem fengu óbreytt</w:t>
      </w:r>
      <w:r w:rsidRPr="00202DFB">
        <w:rPr>
          <w:szCs w:val="22"/>
        </w:rPr>
        <w:t xml:space="preserve"> DAPT</w:t>
      </w:r>
      <w:r>
        <w:rPr>
          <w:szCs w:val="22"/>
        </w:rPr>
        <w:t xml:space="preserve"> </w:t>
      </w:r>
      <w:r w:rsidRPr="00202DFB">
        <w:rPr>
          <w:szCs w:val="22"/>
        </w:rPr>
        <w:t>(p&lt;0</w:t>
      </w:r>
      <w:r>
        <w:rPr>
          <w:szCs w:val="22"/>
        </w:rPr>
        <w:t>,</w:t>
      </w:r>
      <w:r w:rsidRPr="00202DFB">
        <w:rPr>
          <w:szCs w:val="22"/>
        </w:rPr>
        <w:t xml:space="preserve">01). </w:t>
      </w:r>
      <w:r>
        <w:rPr>
          <w:szCs w:val="22"/>
        </w:rPr>
        <w:t>Þessi tölfræðilega marktæki munur var aðallega vegna færri blæðingartilvika, ekki var greint frá mun á blóðþurrðarendapunktum</w:t>
      </w:r>
      <w:r w:rsidRPr="00202DFB">
        <w:rPr>
          <w:szCs w:val="22"/>
        </w:rPr>
        <w:t xml:space="preserve"> (p=0</w:t>
      </w:r>
      <w:r>
        <w:rPr>
          <w:szCs w:val="22"/>
        </w:rPr>
        <w:t>,</w:t>
      </w:r>
      <w:r w:rsidRPr="00202DFB">
        <w:rPr>
          <w:szCs w:val="22"/>
        </w:rPr>
        <w:t>36)</w:t>
      </w:r>
      <w:r>
        <w:rPr>
          <w:szCs w:val="22"/>
        </w:rPr>
        <w:t xml:space="preserve"> en</w:t>
      </w:r>
      <w:r w:rsidRPr="00202DFB">
        <w:rPr>
          <w:szCs w:val="22"/>
        </w:rPr>
        <w:t xml:space="preserve"> BARC ≥2 bl</w:t>
      </w:r>
      <w:r>
        <w:rPr>
          <w:szCs w:val="22"/>
        </w:rPr>
        <w:t xml:space="preserve">æðing kom sjaldnar fram hjá (de-escalated) </w:t>
      </w:r>
      <w:r w:rsidRPr="00202DFB">
        <w:rPr>
          <w:szCs w:val="22"/>
        </w:rPr>
        <w:t xml:space="preserve">DAPT </w:t>
      </w:r>
      <w:r>
        <w:rPr>
          <w:szCs w:val="22"/>
        </w:rPr>
        <w:t>hópnum</w:t>
      </w:r>
      <w:r w:rsidRPr="00202DFB">
        <w:rPr>
          <w:szCs w:val="22"/>
        </w:rPr>
        <w:t xml:space="preserve"> (4</w:t>
      </w:r>
      <w:r>
        <w:rPr>
          <w:szCs w:val="22"/>
        </w:rPr>
        <w:t>,</w:t>
      </w:r>
      <w:r w:rsidRPr="00202DFB">
        <w:rPr>
          <w:szCs w:val="22"/>
        </w:rPr>
        <w:t xml:space="preserve">0%) </w:t>
      </w:r>
      <w:r>
        <w:rPr>
          <w:szCs w:val="22"/>
        </w:rPr>
        <w:t>á móti</w:t>
      </w:r>
      <w:r w:rsidRPr="00202DFB">
        <w:rPr>
          <w:szCs w:val="22"/>
        </w:rPr>
        <w:t xml:space="preserve"> 14</w:t>
      </w:r>
      <w:r>
        <w:rPr>
          <w:szCs w:val="22"/>
        </w:rPr>
        <w:t>,</w:t>
      </w:r>
      <w:r w:rsidRPr="00202DFB">
        <w:rPr>
          <w:szCs w:val="22"/>
        </w:rPr>
        <w:t xml:space="preserve">9% </w:t>
      </w:r>
      <w:r>
        <w:rPr>
          <w:szCs w:val="22"/>
        </w:rPr>
        <w:t>hjá þeim sem fengu óbreytt</w:t>
      </w:r>
      <w:r w:rsidRPr="00202DFB">
        <w:rPr>
          <w:szCs w:val="22"/>
        </w:rPr>
        <w:t xml:space="preserve"> DAPT (p&lt;0</w:t>
      </w:r>
      <w:r>
        <w:rPr>
          <w:szCs w:val="22"/>
        </w:rPr>
        <w:t>,</w:t>
      </w:r>
      <w:r w:rsidRPr="00202DFB">
        <w:rPr>
          <w:szCs w:val="22"/>
        </w:rPr>
        <w:t>01). Bl</w:t>
      </w:r>
      <w:r>
        <w:rPr>
          <w:szCs w:val="22"/>
        </w:rPr>
        <w:t>æðingartilvik skilgreind sem öll</w:t>
      </w:r>
      <w:r w:rsidRPr="00202DFB">
        <w:rPr>
          <w:szCs w:val="22"/>
        </w:rPr>
        <w:t xml:space="preserve"> BARC </w:t>
      </w:r>
      <w:r>
        <w:rPr>
          <w:szCs w:val="22"/>
        </w:rPr>
        <w:t>kom</w:t>
      </w:r>
      <w:r w:rsidR="008D457A">
        <w:rPr>
          <w:szCs w:val="22"/>
        </w:rPr>
        <w:t>u</w:t>
      </w:r>
      <w:r>
        <w:rPr>
          <w:szCs w:val="22"/>
        </w:rPr>
        <w:t xml:space="preserve"> fram hjá</w:t>
      </w:r>
      <w:r w:rsidR="000C517F">
        <w:rPr>
          <w:szCs w:val="22"/>
        </w:rPr>
        <w:t xml:space="preserve"> 30 </w:t>
      </w:r>
      <w:r>
        <w:rPr>
          <w:szCs w:val="22"/>
        </w:rPr>
        <w:t>sjúklingum</w:t>
      </w:r>
      <w:r w:rsidRPr="00202DFB">
        <w:rPr>
          <w:szCs w:val="22"/>
        </w:rPr>
        <w:t xml:space="preserve"> (9</w:t>
      </w:r>
      <w:r>
        <w:rPr>
          <w:szCs w:val="22"/>
        </w:rPr>
        <w:t>,</w:t>
      </w:r>
      <w:r w:rsidRPr="00202DFB">
        <w:rPr>
          <w:szCs w:val="22"/>
        </w:rPr>
        <w:t xml:space="preserve">3%) </w:t>
      </w:r>
      <w:r>
        <w:rPr>
          <w:szCs w:val="22"/>
        </w:rPr>
        <w:t>hjá</w:t>
      </w:r>
      <w:r w:rsidRPr="00202DFB">
        <w:rPr>
          <w:szCs w:val="22"/>
        </w:rPr>
        <w:t xml:space="preserve"> </w:t>
      </w:r>
      <w:r>
        <w:rPr>
          <w:szCs w:val="22"/>
        </w:rPr>
        <w:t xml:space="preserve">(de-escalated) </w:t>
      </w:r>
      <w:r w:rsidRPr="00202DFB">
        <w:rPr>
          <w:szCs w:val="22"/>
        </w:rPr>
        <w:t xml:space="preserve">DAPT </w:t>
      </w:r>
      <w:r>
        <w:rPr>
          <w:szCs w:val="22"/>
        </w:rPr>
        <w:t>hópnum og hjá</w:t>
      </w:r>
      <w:r w:rsidRPr="00202DFB">
        <w:rPr>
          <w:szCs w:val="22"/>
        </w:rPr>
        <w:t xml:space="preserve"> 76 </w:t>
      </w:r>
      <w:r>
        <w:rPr>
          <w:szCs w:val="22"/>
        </w:rPr>
        <w:t>sjúklingum</w:t>
      </w:r>
      <w:r w:rsidRPr="00202DFB">
        <w:rPr>
          <w:szCs w:val="22"/>
        </w:rPr>
        <w:t xml:space="preserve"> (23</w:t>
      </w:r>
      <w:r>
        <w:rPr>
          <w:szCs w:val="22"/>
        </w:rPr>
        <w:t>,</w:t>
      </w:r>
      <w:r w:rsidRPr="00202DFB">
        <w:rPr>
          <w:szCs w:val="22"/>
        </w:rPr>
        <w:t xml:space="preserve">5%) </w:t>
      </w:r>
      <w:r>
        <w:rPr>
          <w:szCs w:val="22"/>
        </w:rPr>
        <w:t xml:space="preserve">sem fengu óbreytt </w:t>
      </w:r>
      <w:r w:rsidRPr="00202DFB">
        <w:rPr>
          <w:szCs w:val="22"/>
        </w:rPr>
        <w:t>DAPT (p&lt;0</w:t>
      </w:r>
      <w:r>
        <w:rPr>
          <w:szCs w:val="22"/>
        </w:rPr>
        <w:t>,</w:t>
      </w:r>
      <w:r w:rsidRPr="00202DFB">
        <w:rPr>
          <w:szCs w:val="22"/>
        </w:rPr>
        <w:t>01).</w:t>
      </w:r>
    </w:p>
    <w:p w:rsidR="00655BFE" w:rsidRPr="00202DFB" w:rsidRDefault="00655BFE" w:rsidP="00655BFE">
      <w:pPr>
        <w:rPr>
          <w:szCs w:val="22"/>
        </w:rPr>
      </w:pPr>
    </w:p>
    <w:p w:rsidR="00655BFE" w:rsidRDefault="00655BFE" w:rsidP="00655BFE">
      <w:pPr>
        <w:rPr>
          <w:szCs w:val="22"/>
        </w:rPr>
      </w:pPr>
      <w:r w:rsidRPr="00202DFB">
        <w:rPr>
          <w:b/>
          <w:szCs w:val="22"/>
        </w:rPr>
        <w:t>TROPICAL-</w:t>
      </w:r>
      <w:r>
        <w:rPr>
          <w:b/>
          <w:szCs w:val="22"/>
        </w:rPr>
        <w:t>ACS</w:t>
      </w:r>
      <w:r w:rsidRPr="00202DFB">
        <w:rPr>
          <w:szCs w:val="22"/>
        </w:rPr>
        <w:t xml:space="preserve"> (</w:t>
      </w:r>
      <w:r w:rsidRPr="00202DFB">
        <w:rPr>
          <w:i/>
          <w:szCs w:val="22"/>
        </w:rPr>
        <w:t>Testing Responsiveness to Platelet Inhibition on Chronic Antiplatelet Treatment for Acute Coronary Syndromes</w:t>
      </w:r>
      <w:r w:rsidRPr="00202DFB">
        <w:rPr>
          <w:szCs w:val="22"/>
        </w:rPr>
        <w:t>)</w:t>
      </w:r>
    </w:p>
    <w:p w:rsidR="00655BFE" w:rsidRPr="00202DFB" w:rsidRDefault="00655BFE" w:rsidP="00655BFE">
      <w:pPr>
        <w:rPr>
          <w:szCs w:val="22"/>
        </w:rPr>
      </w:pPr>
    </w:p>
    <w:p w:rsidR="00655BFE" w:rsidRPr="00202DFB" w:rsidRDefault="00655BFE" w:rsidP="00655BFE">
      <w:pPr>
        <w:rPr>
          <w:szCs w:val="22"/>
        </w:rPr>
      </w:pPr>
      <w:r>
        <w:rPr>
          <w:szCs w:val="22"/>
        </w:rPr>
        <w:t xml:space="preserve">Þessi slembaða, opna rannsókn tók til </w:t>
      </w:r>
      <w:r w:rsidRPr="00202DFB">
        <w:rPr>
          <w:szCs w:val="22"/>
        </w:rPr>
        <w:t>2</w:t>
      </w:r>
      <w:r>
        <w:rPr>
          <w:szCs w:val="22"/>
        </w:rPr>
        <w:t>.</w:t>
      </w:r>
      <w:r w:rsidRPr="00202DFB">
        <w:rPr>
          <w:szCs w:val="22"/>
        </w:rPr>
        <w:t xml:space="preserve">610 </w:t>
      </w:r>
      <w:r>
        <w:rPr>
          <w:szCs w:val="22"/>
        </w:rPr>
        <w:t>sjúklinga jákvæðra m.t.t. lífmerkja (biomarkers) bráðs kransæðaheilkennis</w:t>
      </w:r>
      <w:r w:rsidRPr="00202DFB">
        <w:rPr>
          <w:szCs w:val="22"/>
        </w:rPr>
        <w:t xml:space="preserve"> </w:t>
      </w:r>
      <w:r>
        <w:rPr>
          <w:szCs w:val="22"/>
        </w:rPr>
        <w:t>eftir vel heppnaða</w:t>
      </w:r>
      <w:r w:rsidRPr="00202DFB">
        <w:rPr>
          <w:szCs w:val="22"/>
        </w:rPr>
        <w:t xml:space="preserve"> </w:t>
      </w:r>
      <w:r>
        <w:rPr>
          <w:szCs w:val="22"/>
        </w:rPr>
        <w:t>kransæðavíkkun</w:t>
      </w:r>
      <w:r w:rsidRPr="00202DFB">
        <w:rPr>
          <w:szCs w:val="22"/>
        </w:rPr>
        <w:t xml:space="preserve">. </w:t>
      </w:r>
      <w:r>
        <w:rPr>
          <w:szCs w:val="22"/>
        </w:rPr>
        <w:t>Sjúklingum var slembiraðað og fengu annaðhvort</w:t>
      </w:r>
      <w:r w:rsidRPr="00202DFB">
        <w:rPr>
          <w:szCs w:val="22"/>
        </w:rPr>
        <w:t xml:space="preserve"> prasugrel 5 </w:t>
      </w:r>
      <w:r>
        <w:rPr>
          <w:szCs w:val="22"/>
        </w:rPr>
        <w:t>eða</w:t>
      </w:r>
      <w:r w:rsidRPr="00202DFB">
        <w:rPr>
          <w:szCs w:val="22"/>
        </w:rPr>
        <w:t xml:space="preserve"> 10 mg/</w:t>
      </w:r>
      <w:r>
        <w:rPr>
          <w:szCs w:val="22"/>
        </w:rPr>
        <w:t>sólarhring</w:t>
      </w:r>
      <w:r w:rsidRPr="00202DFB">
        <w:rPr>
          <w:szCs w:val="22"/>
        </w:rPr>
        <w:t xml:space="preserve"> (</w:t>
      </w:r>
      <w:r>
        <w:rPr>
          <w:szCs w:val="22"/>
        </w:rPr>
        <w:t>daga</w:t>
      </w:r>
      <w:r w:rsidRPr="00202DFB">
        <w:rPr>
          <w:szCs w:val="22"/>
        </w:rPr>
        <w:t xml:space="preserve"> 0-14) (n=1</w:t>
      </w:r>
      <w:r>
        <w:rPr>
          <w:szCs w:val="22"/>
        </w:rPr>
        <w:t>.</w:t>
      </w:r>
      <w:r w:rsidR="00AF3CC6" w:rsidRPr="00202DFB">
        <w:rPr>
          <w:szCs w:val="22"/>
        </w:rPr>
        <w:t>30</w:t>
      </w:r>
      <w:r w:rsidR="00AF3CC6">
        <w:rPr>
          <w:szCs w:val="22"/>
        </w:rPr>
        <w:t>6</w:t>
      </w:r>
      <w:r w:rsidRPr="00202DFB">
        <w:rPr>
          <w:szCs w:val="22"/>
        </w:rPr>
        <w:t xml:space="preserve">) </w:t>
      </w:r>
      <w:r>
        <w:rPr>
          <w:szCs w:val="22"/>
        </w:rPr>
        <w:t>eða</w:t>
      </w:r>
      <w:r w:rsidRPr="00202DFB">
        <w:rPr>
          <w:szCs w:val="22"/>
        </w:rPr>
        <w:t xml:space="preserve"> prasugrel 5 </w:t>
      </w:r>
      <w:r>
        <w:rPr>
          <w:szCs w:val="22"/>
        </w:rPr>
        <w:t>eða</w:t>
      </w:r>
      <w:r w:rsidRPr="00202DFB">
        <w:rPr>
          <w:szCs w:val="22"/>
        </w:rPr>
        <w:t xml:space="preserve"> 10</w:t>
      </w:r>
      <w:r w:rsidR="008D457A">
        <w:rPr>
          <w:szCs w:val="22"/>
        </w:rPr>
        <w:t> </w:t>
      </w:r>
      <w:r w:rsidRPr="00202DFB">
        <w:rPr>
          <w:szCs w:val="22"/>
        </w:rPr>
        <w:t>mg/</w:t>
      </w:r>
      <w:r>
        <w:rPr>
          <w:szCs w:val="22"/>
        </w:rPr>
        <w:t xml:space="preserve">sólarhring </w:t>
      </w:r>
      <w:r w:rsidRPr="00202DFB">
        <w:rPr>
          <w:szCs w:val="22"/>
        </w:rPr>
        <w:t>(</w:t>
      </w:r>
      <w:r>
        <w:rPr>
          <w:szCs w:val="22"/>
        </w:rPr>
        <w:t>daga</w:t>
      </w:r>
      <w:r w:rsidRPr="00202DFB">
        <w:rPr>
          <w:szCs w:val="22"/>
        </w:rPr>
        <w:t xml:space="preserve"> 0-7) </w:t>
      </w:r>
      <w:r>
        <w:rPr>
          <w:szCs w:val="22"/>
        </w:rPr>
        <w:t>og fengu síðan minna öfluga hemilinn</w:t>
      </w:r>
      <w:r w:rsidRPr="00CD120F">
        <w:rPr>
          <w:szCs w:val="22"/>
        </w:rPr>
        <w:t xml:space="preserve"> klópídógrel 75</w:t>
      </w:r>
      <w:r w:rsidRPr="00202DFB">
        <w:rPr>
          <w:szCs w:val="22"/>
        </w:rPr>
        <w:t xml:space="preserve"> mg/</w:t>
      </w:r>
      <w:r>
        <w:rPr>
          <w:szCs w:val="22"/>
        </w:rPr>
        <w:t xml:space="preserve">sólarhring </w:t>
      </w:r>
      <w:r w:rsidRPr="00202DFB">
        <w:rPr>
          <w:szCs w:val="22"/>
        </w:rPr>
        <w:t>(</w:t>
      </w:r>
      <w:r>
        <w:rPr>
          <w:szCs w:val="22"/>
        </w:rPr>
        <w:t>daga</w:t>
      </w:r>
      <w:r w:rsidRPr="00202DFB">
        <w:rPr>
          <w:szCs w:val="22"/>
        </w:rPr>
        <w:t xml:space="preserve"> 8-14) (n=1</w:t>
      </w:r>
      <w:r>
        <w:rPr>
          <w:szCs w:val="22"/>
        </w:rPr>
        <w:t>.</w:t>
      </w:r>
      <w:r w:rsidR="00AF3CC6" w:rsidRPr="00202DFB">
        <w:rPr>
          <w:szCs w:val="22"/>
        </w:rPr>
        <w:t>30</w:t>
      </w:r>
      <w:r w:rsidR="00AF3CC6">
        <w:rPr>
          <w:szCs w:val="22"/>
        </w:rPr>
        <w:t>4</w:t>
      </w:r>
      <w:r w:rsidRPr="00202DFB">
        <w:rPr>
          <w:szCs w:val="22"/>
        </w:rPr>
        <w:t>)</w:t>
      </w:r>
      <w:r>
        <w:rPr>
          <w:szCs w:val="22"/>
        </w:rPr>
        <w:t xml:space="preserve"> ásamt a</w:t>
      </w:r>
      <w:r w:rsidRPr="00687924">
        <w:rPr>
          <w:szCs w:val="22"/>
        </w:rPr>
        <w:t>cetýlsalicýlsýr</w:t>
      </w:r>
      <w:r>
        <w:rPr>
          <w:szCs w:val="22"/>
        </w:rPr>
        <w:t>u (&lt;100 mg/sólarhring</w:t>
      </w:r>
      <w:r w:rsidRPr="00202DFB">
        <w:rPr>
          <w:szCs w:val="22"/>
        </w:rPr>
        <w:t xml:space="preserve">). </w:t>
      </w:r>
      <w:r w:rsidR="001616A3">
        <w:rPr>
          <w:szCs w:val="22"/>
        </w:rPr>
        <w:t>Á fjórtánda degi</w:t>
      </w:r>
      <w:r w:rsidRPr="00202DFB">
        <w:rPr>
          <w:szCs w:val="22"/>
        </w:rPr>
        <w:t xml:space="preserve"> </w:t>
      </w:r>
      <w:r>
        <w:rPr>
          <w:szCs w:val="22"/>
        </w:rPr>
        <w:t xml:space="preserve">var gert próf á starfsemi blóðflagna. Þeir sjúklingar sem fengu eingöngu </w:t>
      </w:r>
      <w:r w:rsidRPr="00202DFB">
        <w:rPr>
          <w:szCs w:val="22"/>
        </w:rPr>
        <w:t>prasugrel</w:t>
      </w:r>
      <w:r>
        <w:rPr>
          <w:szCs w:val="22"/>
        </w:rPr>
        <w:t xml:space="preserve"> héldu áfram á</w:t>
      </w:r>
      <w:r w:rsidRPr="00202DFB">
        <w:rPr>
          <w:szCs w:val="22"/>
        </w:rPr>
        <w:t xml:space="preserve"> prasugrel</w:t>
      </w:r>
      <w:r>
        <w:rPr>
          <w:szCs w:val="22"/>
        </w:rPr>
        <w:t>i í</w:t>
      </w:r>
      <w:r w:rsidRPr="00202DFB">
        <w:rPr>
          <w:szCs w:val="22"/>
        </w:rPr>
        <w:t xml:space="preserve"> 11</w:t>
      </w:r>
      <w:r>
        <w:rPr>
          <w:szCs w:val="22"/>
        </w:rPr>
        <w:t>,</w:t>
      </w:r>
      <w:r w:rsidRPr="00202DFB">
        <w:rPr>
          <w:szCs w:val="22"/>
        </w:rPr>
        <w:t>5 m</w:t>
      </w:r>
      <w:r>
        <w:rPr>
          <w:szCs w:val="22"/>
        </w:rPr>
        <w:t>ánuði</w:t>
      </w:r>
      <w:r w:rsidRPr="00202DFB">
        <w:rPr>
          <w:szCs w:val="22"/>
        </w:rPr>
        <w:t>.</w:t>
      </w:r>
    </w:p>
    <w:p w:rsidR="00655BFE" w:rsidRPr="00202DFB" w:rsidRDefault="00655BFE" w:rsidP="00655BFE">
      <w:pPr>
        <w:rPr>
          <w:szCs w:val="22"/>
        </w:rPr>
      </w:pPr>
    </w:p>
    <w:p w:rsidR="00655BFE" w:rsidRPr="00202DFB" w:rsidRDefault="001616A3" w:rsidP="00655BFE">
      <w:pPr>
        <w:rPr>
          <w:szCs w:val="22"/>
        </w:rPr>
      </w:pPr>
      <w:r>
        <w:rPr>
          <w:szCs w:val="22"/>
        </w:rPr>
        <w:t>Sjúklingar</w:t>
      </w:r>
      <w:r w:rsidR="00655BFE">
        <w:rPr>
          <w:szCs w:val="22"/>
        </w:rPr>
        <w:t xml:space="preserve"> sem fengu minna öflugan hemil </w:t>
      </w:r>
      <w:r>
        <w:rPr>
          <w:szCs w:val="22"/>
        </w:rPr>
        <w:t>gengust undir prófun á hávirkni blóðflögum</w:t>
      </w:r>
      <w:r w:rsidR="00655BFE">
        <w:rPr>
          <w:szCs w:val="22"/>
        </w:rPr>
        <w:t xml:space="preserve"> </w:t>
      </w:r>
      <w:r w:rsidR="00655BFE" w:rsidRPr="00202DFB">
        <w:rPr>
          <w:szCs w:val="22"/>
        </w:rPr>
        <w:t>(</w:t>
      </w:r>
      <w:r w:rsidR="00655BFE" w:rsidRPr="00D27686">
        <w:rPr>
          <w:szCs w:val="22"/>
        </w:rPr>
        <w:t>high on-treatment platelet reactivity</w:t>
      </w:r>
      <w:r w:rsidR="00FD2B29">
        <w:rPr>
          <w:szCs w:val="22"/>
        </w:rPr>
        <w:t>. HPR</w:t>
      </w:r>
      <w:r w:rsidR="00655BFE">
        <w:rPr>
          <w:szCs w:val="22"/>
        </w:rPr>
        <w:t>)</w:t>
      </w:r>
      <w:r w:rsidR="00655BFE" w:rsidRPr="00202DFB">
        <w:rPr>
          <w:szCs w:val="22"/>
        </w:rPr>
        <w:t xml:space="preserve">. </w:t>
      </w:r>
      <w:r w:rsidR="00655BFE">
        <w:rPr>
          <w:szCs w:val="22"/>
        </w:rPr>
        <w:t>Ef</w:t>
      </w:r>
      <w:r w:rsidR="00655BFE" w:rsidRPr="00202DFB">
        <w:rPr>
          <w:szCs w:val="22"/>
        </w:rPr>
        <w:t xml:space="preserve"> HPR</w:t>
      </w:r>
      <w:r w:rsidR="00655BFE">
        <w:rPr>
          <w:szCs w:val="22"/>
        </w:rPr>
        <w:t xml:space="preserve"> var </w:t>
      </w:r>
      <w:r w:rsidR="00655BFE" w:rsidRPr="00202DFB">
        <w:rPr>
          <w:szCs w:val="22"/>
        </w:rPr>
        <w:t xml:space="preserve">≥46 </w:t>
      </w:r>
      <w:r w:rsidR="00655BFE">
        <w:rPr>
          <w:szCs w:val="22"/>
        </w:rPr>
        <w:t>einingar v</w:t>
      </w:r>
      <w:r w:rsidR="008D457A">
        <w:rPr>
          <w:szCs w:val="22"/>
        </w:rPr>
        <w:t>oru</w:t>
      </w:r>
      <w:r w:rsidR="00655BFE">
        <w:rPr>
          <w:szCs w:val="22"/>
        </w:rPr>
        <w:t xml:space="preserve"> sjúkling</w:t>
      </w:r>
      <w:r w:rsidR="008D457A">
        <w:rPr>
          <w:szCs w:val="22"/>
        </w:rPr>
        <w:t>ar</w:t>
      </w:r>
      <w:r w:rsidR="00655BFE" w:rsidRPr="00202DFB">
        <w:rPr>
          <w:szCs w:val="22"/>
        </w:rPr>
        <w:t xml:space="preserve"> </w:t>
      </w:r>
      <w:r w:rsidR="00655BFE">
        <w:rPr>
          <w:szCs w:val="22"/>
        </w:rPr>
        <w:t>aftur lát</w:t>
      </w:r>
      <w:r w:rsidR="008D457A">
        <w:rPr>
          <w:szCs w:val="22"/>
        </w:rPr>
        <w:t>nir</w:t>
      </w:r>
      <w:r w:rsidR="00655BFE">
        <w:rPr>
          <w:szCs w:val="22"/>
        </w:rPr>
        <w:t xml:space="preserve"> fá</w:t>
      </w:r>
      <w:r w:rsidR="00655BFE" w:rsidRPr="00202DFB">
        <w:rPr>
          <w:szCs w:val="22"/>
        </w:rPr>
        <w:t xml:space="preserve"> prasugrel 5 </w:t>
      </w:r>
      <w:r w:rsidR="00655BFE">
        <w:rPr>
          <w:szCs w:val="22"/>
        </w:rPr>
        <w:t>eða</w:t>
      </w:r>
      <w:r w:rsidR="00655BFE" w:rsidRPr="00202DFB">
        <w:rPr>
          <w:szCs w:val="22"/>
        </w:rPr>
        <w:t xml:space="preserve"> 10 mg</w:t>
      </w:r>
      <w:r w:rsidR="00655BFE">
        <w:rPr>
          <w:szCs w:val="22"/>
        </w:rPr>
        <w:t>/sólarhring í</w:t>
      </w:r>
      <w:r w:rsidR="00655BFE" w:rsidRPr="00202DFB">
        <w:rPr>
          <w:szCs w:val="22"/>
        </w:rPr>
        <w:t xml:space="preserve"> 11</w:t>
      </w:r>
      <w:r w:rsidR="00655BFE">
        <w:rPr>
          <w:szCs w:val="22"/>
        </w:rPr>
        <w:t>,</w:t>
      </w:r>
      <w:r w:rsidR="00655BFE" w:rsidRPr="00202DFB">
        <w:rPr>
          <w:szCs w:val="22"/>
        </w:rPr>
        <w:t>5 m</w:t>
      </w:r>
      <w:r w:rsidR="00655BFE">
        <w:rPr>
          <w:szCs w:val="22"/>
        </w:rPr>
        <w:t>ánuði</w:t>
      </w:r>
      <w:r w:rsidR="00655BFE" w:rsidRPr="00202DFB">
        <w:rPr>
          <w:szCs w:val="22"/>
        </w:rPr>
        <w:t xml:space="preserve">; </w:t>
      </w:r>
      <w:r w:rsidR="00655BFE">
        <w:rPr>
          <w:szCs w:val="22"/>
        </w:rPr>
        <w:t>e</w:t>
      </w:r>
      <w:r w:rsidR="00655BFE" w:rsidRPr="00202DFB">
        <w:rPr>
          <w:szCs w:val="22"/>
        </w:rPr>
        <w:t>f HPR</w:t>
      </w:r>
      <w:r w:rsidR="00655BFE">
        <w:rPr>
          <w:szCs w:val="22"/>
        </w:rPr>
        <w:t xml:space="preserve"> var</w:t>
      </w:r>
      <w:r w:rsidR="00606377">
        <w:rPr>
          <w:szCs w:val="22"/>
        </w:rPr>
        <w:t xml:space="preserve"> </w:t>
      </w:r>
      <w:r w:rsidR="00655BFE" w:rsidRPr="00202DFB">
        <w:rPr>
          <w:szCs w:val="22"/>
        </w:rPr>
        <w:t xml:space="preserve">&lt;46 </w:t>
      </w:r>
      <w:r w:rsidR="00655BFE">
        <w:rPr>
          <w:szCs w:val="22"/>
        </w:rPr>
        <w:t>einingar hél</w:t>
      </w:r>
      <w:r w:rsidR="008D457A">
        <w:rPr>
          <w:szCs w:val="22"/>
        </w:rPr>
        <w:t>du</w:t>
      </w:r>
      <w:r w:rsidR="00655BFE">
        <w:rPr>
          <w:szCs w:val="22"/>
        </w:rPr>
        <w:t xml:space="preserve"> sjúkling</w:t>
      </w:r>
      <w:r w:rsidR="008D457A">
        <w:rPr>
          <w:szCs w:val="22"/>
        </w:rPr>
        <w:t>ar</w:t>
      </w:r>
      <w:r w:rsidR="00655BFE">
        <w:rPr>
          <w:szCs w:val="22"/>
        </w:rPr>
        <w:t xml:space="preserve"> áfram</w:t>
      </w:r>
      <w:r w:rsidR="008D457A">
        <w:rPr>
          <w:szCs w:val="22"/>
        </w:rPr>
        <w:t xml:space="preserve"> að</w:t>
      </w:r>
      <w:r w:rsidR="00655BFE">
        <w:rPr>
          <w:szCs w:val="22"/>
        </w:rPr>
        <w:t xml:space="preserve"> </w:t>
      </w:r>
      <w:r w:rsidR="008D457A">
        <w:rPr>
          <w:szCs w:val="22"/>
        </w:rPr>
        <w:t>f</w:t>
      </w:r>
      <w:r w:rsidR="00655BFE">
        <w:rPr>
          <w:szCs w:val="22"/>
        </w:rPr>
        <w:t>á</w:t>
      </w:r>
      <w:r w:rsidR="00655BFE" w:rsidRPr="00202DFB">
        <w:rPr>
          <w:szCs w:val="22"/>
        </w:rPr>
        <w:t xml:space="preserve"> </w:t>
      </w:r>
      <w:r w:rsidR="00655BFE">
        <w:rPr>
          <w:szCs w:val="22"/>
        </w:rPr>
        <w:t>klópídógrel</w:t>
      </w:r>
      <w:r w:rsidR="00655BFE" w:rsidRPr="00202DFB">
        <w:rPr>
          <w:szCs w:val="22"/>
        </w:rPr>
        <w:t xml:space="preserve"> 75</w:t>
      </w:r>
      <w:r w:rsidR="000C517F">
        <w:rPr>
          <w:szCs w:val="22"/>
        </w:rPr>
        <w:t> </w:t>
      </w:r>
      <w:r w:rsidR="00655BFE" w:rsidRPr="00202DFB">
        <w:rPr>
          <w:szCs w:val="22"/>
        </w:rPr>
        <w:t>mg</w:t>
      </w:r>
      <w:r w:rsidR="00655BFE">
        <w:rPr>
          <w:szCs w:val="22"/>
        </w:rPr>
        <w:t>/sólarhring í</w:t>
      </w:r>
      <w:r w:rsidR="00655BFE" w:rsidRPr="00202DFB">
        <w:rPr>
          <w:szCs w:val="22"/>
        </w:rPr>
        <w:t xml:space="preserve"> 11</w:t>
      </w:r>
      <w:r w:rsidR="00655BFE">
        <w:rPr>
          <w:szCs w:val="22"/>
        </w:rPr>
        <w:t>,</w:t>
      </w:r>
      <w:r w:rsidR="00655BFE" w:rsidRPr="00202DFB">
        <w:rPr>
          <w:szCs w:val="22"/>
        </w:rPr>
        <w:t>5 m</w:t>
      </w:r>
      <w:r w:rsidR="00655BFE">
        <w:rPr>
          <w:szCs w:val="22"/>
        </w:rPr>
        <w:t>ánuði</w:t>
      </w:r>
      <w:r w:rsidR="00655BFE" w:rsidRPr="00202DFB">
        <w:rPr>
          <w:szCs w:val="22"/>
        </w:rPr>
        <w:t xml:space="preserve">. </w:t>
      </w:r>
      <w:r w:rsidR="00655BFE">
        <w:rPr>
          <w:szCs w:val="22"/>
        </w:rPr>
        <w:t>Í</w:t>
      </w:r>
      <w:r w:rsidR="00655BFE" w:rsidRPr="00202DFB">
        <w:rPr>
          <w:szCs w:val="22"/>
        </w:rPr>
        <w:t xml:space="preserve"> </w:t>
      </w:r>
      <w:r w:rsidR="00655BFE">
        <w:rPr>
          <w:szCs w:val="22"/>
        </w:rPr>
        <w:t>hópnum sem fékk minna öflugan hemil og fylgst var með voru því sjúklingar annaðhvort á</w:t>
      </w:r>
      <w:r w:rsidR="00655BFE" w:rsidRPr="00202DFB">
        <w:rPr>
          <w:szCs w:val="22"/>
        </w:rPr>
        <w:t xml:space="preserve"> prasugrel</w:t>
      </w:r>
      <w:r w:rsidR="00655BFE">
        <w:rPr>
          <w:szCs w:val="22"/>
        </w:rPr>
        <w:t>i</w:t>
      </w:r>
      <w:r w:rsidR="00655BFE" w:rsidRPr="00202DFB">
        <w:rPr>
          <w:szCs w:val="22"/>
        </w:rPr>
        <w:t xml:space="preserve"> (40%) </w:t>
      </w:r>
      <w:r w:rsidR="00655BFE">
        <w:rPr>
          <w:szCs w:val="22"/>
        </w:rPr>
        <w:t>eða klópídógreli</w:t>
      </w:r>
      <w:r w:rsidR="00655BFE" w:rsidRPr="00202DFB">
        <w:rPr>
          <w:szCs w:val="22"/>
        </w:rPr>
        <w:t xml:space="preserve"> (60%). </w:t>
      </w:r>
      <w:r w:rsidR="00655BFE">
        <w:rPr>
          <w:szCs w:val="22"/>
        </w:rPr>
        <w:t>Allir sjúklingarnir héldu áfram að fá aspirín og var fylgt eftir í eitt ár</w:t>
      </w:r>
      <w:r w:rsidR="00655BFE" w:rsidRPr="00202DFB">
        <w:rPr>
          <w:szCs w:val="22"/>
        </w:rPr>
        <w:t xml:space="preserve">. </w:t>
      </w:r>
    </w:p>
    <w:p w:rsidR="00655BFE" w:rsidRPr="00202DFB" w:rsidRDefault="00655BFE" w:rsidP="00655BFE">
      <w:pPr>
        <w:rPr>
          <w:szCs w:val="22"/>
        </w:rPr>
      </w:pPr>
    </w:p>
    <w:p w:rsidR="00655BFE" w:rsidRDefault="00655BFE" w:rsidP="00655BFE">
      <w:pPr>
        <w:rPr>
          <w:szCs w:val="22"/>
        </w:rPr>
      </w:pPr>
      <w:r>
        <w:rPr>
          <w:szCs w:val="22"/>
        </w:rPr>
        <w:t>Aðalendapunktinum</w:t>
      </w:r>
      <w:r w:rsidRPr="00202DFB">
        <w:rPr>
          <w:szCs w:val="22"/>
        </w:rPr>
        <w:t xml:space="preserve"> </w:t>
      </w:r>
      <w:r>
        <w:rPr>
          <w:szCs w:val="22"/>
        </w:rPr>
        <w:t>(sameinuð tíðni dauðsfalla af völdum hjarta- og æðasjúkdóma</w:t>
      </w:r>
      <w:r w:rsidRPr="00202DFB">
        <w:rPr>
          <w:szCs w:val="22"/>
        </w:rPr>
        <w:t xml:space="preserve">, </w:t>
      </w:r>
      <w:r>
        <w:rPr>
          <w:szCs w:val="22"/>
        </w:rPr>
        <w:t>hjartadreps, slags</w:t>
      </w:r>
      <w:r w:rsidRPr="00202DFB">
        <w:rPr>
          <w:szCs w:val="22"/>
        </w:rPr>
        <w:t xml:space="preserve"> </w:t>
      </w:r>
      <w:r>
        <w:rPr>
          <w:szCs w:val="22"/>
        </w:rPr>
        <w:t>og</w:t>
      </w:r>
      <w:r w:rsidRPr="00202DFB">
        <w:rPr>
          <w:szCs w:val="22"/>
        </w:rPr>
        <w:t xml:space="preserve"> BARC bl</w:t>
      </w:r>
      <w:r>
        <w:rPr>
          <w:szCs w:val="22"/>
        </w:rPr>
        <w:t>æðinga stig</w:t>
      </w:r>
      <w:r w:rsidRPr="00202DFB">
        <w:rPr>
          <w:szCs w:val="22"/>
        </w:rPr>
        <w:t xml:space="preserve"> ≥2 </w:t>
      </w:r>
      <w:r>
        <w:rPr>
          <w:szCs w:val="22"/>
        </w:rPr>
        <w:t xml:space="preserve">eftir </w:t>
      </w:r>
      <w:r w:rsidRPr="00202DFB">
        <w:rPr>
          <w:szCs w:val="22"/>
        </w:rPr>
        <w:t>12 m</w:t>
      </w:r>
      <w:r>
        <w:rPr>
          <w:szCs w:val="22"/>
        </w:rPr>
        <w:t>ánuði) var náð og sýndi að áhrifin voru ekki lakari. Tilvik komu fram hjá 95 sjúklingum</w:t>
      </w:r>
      <w:r w:rsidRPr="00202DFB">
        <w:rPr>
          <w:szCs w:val="22"/>
        </w:rPr>
        <w:t xml:space="preserve"> (7%) </w:t>
      </w:r>
      <w:r>
        <w:rPr>
          <w:szCs w:val="22"/>
        </w:rPr>
        <w:t>í</w:t>
      </w:r>
      <w:r w:rsidRPr="00202DFB">
        <w:rPr>
          <w:szCs w:val="22"/>
        </w:rPr>
        <w:t xml:space="preserve"> </w:t>
      </w:r>
      <w:r>
        <w:rPr>
          <w:szCs w:val="22"/>
        </w:rPr>
        <w:t>hópnum sem fékk minna öflugan hemil</w:t>
      </w:r>
      <w:r w:rsidRPr="00202DFB">
        <w:rPr>
          <w:szCs w:val="22"/>
        </w:rPr>
        <w:t xml:space="preserve"> </w:t>
      </w:r>
      <w:r>
        <w:rPr>
          <w:szCs w:val="22"/>
        </w:rPr>
        <w:t>og</w:t>
      </w:r>
      <w:r w:rsidRPr="00202DFB">
        <w:rPr>
          <w:szCs w:val="22"/>
        </w:rPr>
        <w:t xml:space="preserve"> 118 </w:t>
      </w:r>
      <w:r>
        <w:rPr>
          <w:szCs w:val="22"/>
        </w:rPr>
        <w:t xml:space="preserve">sjúklingum </w:t>
      </w:r>
      <w:r w:rsidRPr="00202DFB">
        <w:rPr>
          <w:szCs w:val="22"/>
        </w:rPr>
        <w:t xml:space="preserve">(9%) </w:t>
      </w:r>
      <w:r>
        <w:rPr>
          <w:szCs w:val="22"/>
        </w:rPr>
        <w:t>í viðmiðunarhópnum</w:t>
      </w:r>
      <w:r w:rsidRPr="00202DFB">
        <w:rPr>
          <w:szCs w:val="22"/>
        </w:rPr>
        <w:t xml:space="preserve"> (p </w:t>
      </w:r>
      <w:r>
        <w:rPr>
          <w:szCs w:val="22"/>
        </w:rPr>
        <w:t>ekki lakara</w:t>
      </w:r>
      <w:r w:rsidRPr="00202DFB">
        <w:rPr>
          <w:szCs w:val="22"/>
        </w:rPr>
        <w:t>=0</w:t>
      </w:r>
      <w:r>
        <w:rPr>
          <w:szCs w:val="22"/>
        </w:rPr>
        <w:t>,</w:t>
      </w:r>
      <w:r w:rsidRPr="00202DFB">
        <w:rPr>
          <w:szCs w:val="22"/>
        </w:rPr>
        <w:t xml:space="preserve">0004). </w:t>
      </w:r>
      <w:r>
        <w:rPr>
          <w:szCs w:val="22"/>
        </w:rPr>
        <w:t>Hjá þeim sem fengu minna öflugan hemil varð ekki aukning á sameinaðri hættu á blóðþurrðartilvikum</w:t>
      </w:r>
      <w:r w:rsidRPr="00202DFB">
        <w:rPr>
          <w:szCs w:val="22"/>
        </w:rPr>
        <w:t xml:space="preserve"> (2</w:t>
      </w:r>
      <w:r>
        <w:rPr>
          <w:szCs w:val="22"/>
        </w:rPr>
        <w:t>,</w:t>
      </w:r>
      <w:r w:rsidRPr="00202DFB">
        <w:rPr>
          <w:szCs w:val="22"/>
        </w:rPr>
        <w:t xml:space="preserve">5% </w:t>
      </w:r>
      <w:r>
        <w:rPr>
          <w:szCs w:val="22"/>
        </w:rPr>
        <w:t xml:space="preserve">hjá þeim sem fengu minna öflugan hemil á móti </w:t>
      </w:r>
      <w:r w:rsidRPr="00202DFB">
        <w:rPr>
          <w:szCs w:val="22"/>
        </w:rPr>
        <w:t>3</w:t>
      </w:r>
      <w:r>
        <w:rPr>
          <w:szCs w:val="22"/>
        </w:rPr>
        <w:t>,</w:t>
      </w:r>
      <w:r w:rsidRPr="00202DFB">
        <w:rPr>
          <w:szCs w:val="22"/>
        </w:rPr>
        <w:t xml:space="preserve">2% </w:t>
      </w:r>
      <w:r>
        <w:rPr>
          <w:szCs w:val="22"/>
        </w:rPr>
        <w:t>í viðmiðunarhópnum</w:t>
      </w:r>
      <w:r w:rsidRPr="00202DFB">
        <w:rPr>
          <w:szCs w:val="22"/>
        </w:rPr>
        <w:t xml:space="preserve">; p </w:t>
      </w:r>
      <w:r>
        <w:rPr>
          <w:szCs w:val="22"/>
        </w:rPr>
        <w:t xml:space="preserve">ekki lakara </w:t>
      </w:r>
      <w:r w:rsidRPr="00202DFB">
        <w:rPr>
          <w:szCs w:val="22"/>
        </w:rPr>
        <w:t>=0</w:t>
      </w:r>
      <w:r>
        <w:rPr>
          <w:szCs w:val="22"/>
        </w:rPr>
        <w:t>,</w:t>
      </w:r>
      <w:r w:rsidRPr="00202DFB">
        <w:rPr>
          <w:szCs w:val="22"/>
        </w:rPr>
        <w:t>0115)</w:t>
      </w:r>
      <w:r>
        <w:rPr>
          <w:szCs w:val="22"/>
        </w:rPr>
        <w:t xml:space="preserve"> og ekki heldur varðandi </w:t>
      </w:r>
      <w:r w:rsidRPr="00760CB1">
        <w:t>lykilaukaenda</w:t>
      </w:r>
      <w:r>
        <w:softHyphen/>
      </w:r>
      <w:r w:rsidRPr="00760CB1">
        <w:t>punktinn</w:t>
      </w:r>
      <w:r>
        <w:rPr>
          <w:szCs w:val="22"/>
        </w:rPr>
        <w:t xml:space="preserve"> fyrir </w:t>
      </w:r>
      <w:r w:rsidRPr="00202DFB">
        <w:rPr>
          <w:szCs w:val="22"/>
        </w:rPr>
        <w:t>BARC bl</w:t>
      </w:r>
      <w:r>
        <w:rPr>
          <w:szCs w:val="22"/>
        </w:rPr>
        <w:t>æðingu</w:t>
      </w:r>
      <w:r w:rsidRPr="00202DFB">
        <w:rPr>
          <w:szCs w:val="22"/>
        </w:rPr>
        <w:t xml:space="preserve"> ≥2 </w:t>
      </w:r>
      <w:r>
        <w:rPr>
          <w:szCs w:val="22"/>
        </w:rPr>
        <w:t>(</w:t>
      </w:r>
      <w:r w:rsidRPr="00202DFB">
        <w:rPr>
          <w:szCs w:val="22"/>
        </w:rPr>
        <w:t xml:space="preserve">(5%) </w:t>
      </w:r>
      <w:r>
        <w:rPr>
          <w:szCs w:val="22"/>
        </w:rPr>
        <w:t>hjá</w:t>
      </w:r>
      <w:r w:rsidRPr="00202DFB">
        <w:rPr>
          <w:szCs w:val="22"/>
        </w:rPr>
        <w:t xml:space="preserve"> </w:t>
      </w:r>
      <w:r>
        <w:rPr>
          <w:szCs w:val="22"/>
        </w:rPr>
        <w:t xml:space="preserve">þeim sem fengu minna öflugan hemil á móti </w:t>
      </w:r>
      <w:r w:rsidRPr="00202DFB">
        <w:rPr>
          <w:szCs w:val="22"/>
        </w:rPr>
        <w:t xml:space="preserve">6% </w:t>
      </w:r>
      <w:r>
        <w:rPr>
          <w:szCs w:val="22"/>
        </w:rPr>
        <w:t>hjá viðmiðunarhópnum</w:t>
      </w:r>
      <w:r w:rsidRPr="00202DFB">
        <w:rPr>
          <w:szCs w:val="22"/>
        </w:rPr>
        <w:t xml:space="preserve"> (p=0</w:t>
      </w:r>
      <w:r>
        <w:rPr>
          <w:szCs w:val="22"/>
        </w:rPr>
        <w:t>,23)). Heildartíðni allra blæðingartilvika</w:t>
      </w:r>
      <w:r w:rsidRPr="00202DFB">
        <w:rPr>
          <w:rFonts w:hint="eastAsia"/>
          <w:szCs w:val="22"/>
        </w:rPr>
        <w:t xml:space="preserve"> (BARC </w:t>
      </w:r>
      <w:r>
        <w:rPr>
          <w:szCs w:val="22"/>
        </w:rPr>
        <w:t>flokkur</w:t>
      </w:r>
      <w:r w:rsidRPr="00202DFB">
        <w:rPr>
          <w:rFonts w:hint="eastAsia"/>
          <w:szCs w:val="22"/>
        </w:rPr>
        <w:t xml:space="preserve"> 1 t</w:t>
      </w:r>
      <w:r>
        <w:rPr>
          <w:szCs w:val="22"/>
        </w:rPr>
        <w:t>il</w:t>
      </w:r>
      <w:r w:rsidRPr="00202DFB">
        <w:rPr>
          <w:rFonts w:hint="eastAsia"/>
          <w:szCs w:val="22"/>
        </w:rPr>
        <w:t xml:space="preserve"> 5) </w:t>
      </w:r>
      <w:r>
        <w:rPr>
          <w:szCs w:val="22"/>
        </w:rPr>
        <w:t>var</w:t>
      </w:r>
      <w:r w:rsidRPr="00202DFB">
        <w:rPr>
          <w:rFonts w:hint="eastAsia"/>
          <w:szCs w:val="22"/>
        </w:rPr>
        <w:t xml:space="preserve"> 9% (114 </w:t>
      </w:r>
      <w:r>
        <w:rPr>
          <w:szCs w:val="22"/>
        </w:rPr>
        <w:t>tilvik</w:t>
      </w:r>
      <w:r w:rsidRPr="00202DFB">
        <w:rPr>
          <w:rFonts w:hint="eastAsia"/>
          <w:szCs w:val="22"/>
        </w:rPr>
        <w:t xml:space="preserve">) </w:t>
      </w:r>
      <w:r>
        <w:rPr>
          <w:szCs w:val="22"/>
        </w:rPr>
        <w:t>hjá hópnum sem fékk minna öflugan hemil á móti</w:t>
      </w:r>
      <w:r w:rsidRPr="00202DFB">
        <w:rPr>
          <w:rFonts w:hint="eastAsia"/>
          <w:szCs w:val="22"/>
        </w:rPr>
        <w:t xml:space="preserve"> 11% (137 </w:t>
      </w:r>
      <w:r>
        <w:rPr>
          <w:szCs w:val="22"/>
        </w:rPr>
        <w:t>tilvik</w:t>
      </w:r>
      <w:r w:rsidRPr="00202DFB">
        <w:rPr>
          <w:rFonts w:hint="eastAsia"/>
          <w:szCs w:val="22"/>
        </w:rPr>
        <w:t xml:space="preserve">) </w:t>
      </w:r>
      <w:r>
        <w:rPr>
          <w:szCs w:val="22"/>
        </w:rPr>
        <w:t>í viðmiðunarhópnum</w:t>
      </w:r>
      <w:r w:rsidRPr="00202DFB">
        <w:rPr>
          <w:szCs w:val="22"/>
        </w:rPr>
        <w:t xml:space="preserve"> </w:t>
      </w:r>
      <w:r w:rsidRPr="00202DFB">
        <w:rPr>
          <w:rFonts w:hint="eastAsia"/>
          <w:szCs w:val="22"/>
        </w:rPr>
        <w:t>(p=0</w:t>
      </w:r>
      <w:r>
        <w:rPr>
          <w:szCs w:val="22"/>
        </w:rPr>
        <w:t>,</w:t>
      </w:r>
      <w:r w:rsidRPr="00202DFB">
        <w:rPr>
          <w:rFonts w:hint="eastAsia"/>
          <w:szCs w:val="22"/>
        </w:rPr>
        <w:t>14)</w:t>
      </w:r>
      <w:r w:rsidRPr="00202DFB">
        <w:rPr>
          <w:szCs w:val="22"/>
        </w:rPr>
        <w:t>.</w:t>
      </w:r>
    </w:p>
    <w:p w:rsidR="00822D20" w:rsidRPr="00202DFB" w:rsidRDefault="00822D20" w:rsidP="00655BFE">
      <w:pPr>
        <w:rPr>
          <w:szCs w:val="22"/>
        </w:rPr>
      </w:pPr>
    </w:p>
    <w:p w:rsidR="00822D20" w:rsidRPr="00DE737A" w:rsidRDefault="00C54E59" w:rsidP="00DA580B">
      <w:pPr>
        <w:ind w:right="-28"/>
        <w:rPr>
          <w:bCs/>
          <w:szCs w:val="22"/>
          <w:u w:val="single"/>
        </w:rPr>
      </w:pPr>
      <w:bookmarkStart w:id="8" w:name="_Hlk25225192"/>
      <w:r w:rsidRPr="00DE737A">
        <w:rPr>
          <w:bCs/>
          <w:szCs w:val="22"/>
          <w:u w:val="single"/>
        </w:rPr>
        <w:t>DAPT</w:t>
      </w:r>
      <w:r w:rsidR="004F3E31">
        <w:rPr>
          <w:bCs/>
          <w:szCs w:val="22"/>
          <w:u w:val="single"/>
        </w:rPr>
        <w:t xml:space="preserve"> </w:t>
      </w:r>
      <w:r w:rsidR="00400AB8">
        <w:rPr>
          <w:bCs/>
          <w:szCs w:val="22"/>
          <w:u w:val="single"/>
        </w:rPr>
        <w:t>við</w:t>
      </w:r>
      <w:r w:rsidR="00822D20" w:rsidRPr="00DE737A">
        <w:rPr>
          <w:bCs/>
          <w:szCs w:val="22"/>
          <w:u w:val="single"/>
        </w:rPr>
        <w:t xml:space="preserve"> </w:t>
      </w:r>
      <w:r w:rsidR="00400AB8">
        <w:rPr>
          <w:bCs/>
          <w:szCs w:val="22"/>
          <w:u w:val="single"/>
        </w:rPr>
        <w:t>bráðri minniháttar heilablóðþurrð</w:t>
      </w:r>
      <w:r w:rsidR="00822D20" w:rsidRPr="00DE737A">
        <w:rPr>
          <w:bCs/>
          <w:szCs w:val="22"/>
          <w:u w:val="single"/>
        </w:rPr>
        <w:t xml:space="preserve"> </w:t>
      </w:r>
      <w:r w:rsidR="00400AB8">
        <w:rPr>
          <w:bCs/>
          <w:szCs w:val="22"/>
          <w:u w:val="single"/>
        </w:rPr>
        <w:t>eða miðlungsmikilli</w:t>
      </w:r>
      <w:r>
        <w:rPr>
          <w:bCs/>
          <w:szCs w:val="22"/>
          <w:u w:val="single"/>
        </w:rPr>
        <w:t>/</w:t>
      </w:r>
      <w:r w:rsidR="00400AB8">
        <w:rPr>
          <w:bCs/>
          <w:szCs w:val="22"/>
          <w:u w:val="single"/>
        </w:rPr>
        <w:t>mikill</w:t>
      </w:r>
      <w:r w:rsidR="008E1C13">
        <w:rPr>
          <w:bCs/>
          <w:szCs w:val="22"/>
          <w:u w:val="single"/>
        </w:rPr>
        <w:t>i</w:t>
      </w:r>
      <w:r w:rsidR="00400AB8">
        <w:rPr>
          <w:bCs/>
          <w:szCs w:val="22"/>
          <w:u w:val="single"/>
        </w:rPr>
        <w:t xml:space="preserve"> hættu á skammvinnu blóðþurrðarkasti í heila</w:t>
      </w:r>
    </w:p>
    <w:p w:rsidR="00822D20" w:rsidRPr="00A141BB" w:rsidRDefault="00822D20" w:rsidP="00822D20">
      <w:pPr>
        <w:ind w:right="-29"/>
        <w:rPr>
          <w:bCs/>
          <w:szCs w:val="22"/>
        </w:rPr>
      </w:pPr>
    </w:p>
    <w:p w:rsidR="00822D20" w:rsidRDefault="00295873" w:rsidP="00822D20">
      <w:pPr>
        <w:ind w:right="-29"/>
        <w:rPr>
          <w:bCs/>
          <w:szCs w:val="22"/>
        </w:rPr>
      </w:pPr>
      <w:r>
        <w:rPr>
          <w:bCs/>
          <w:szCs w:val="22"/>
        </w:rPr>
        <w:t>DAPT ásamt</w:t>
      </w:r>
      <w:r w:rsidR="00822D20" w:rsidRPr="00CC028D">
        <w:rPr>
          <w:bCs/>
          <w:szCs w:val="22"/>
        </w:rPr>
        <w:t xml:space="preserve"> </w:t>
      </w:r>
      <w:r w:rsidR="0073183F" w:rsidRPr="00CC028D">
        <w:rPr>
          <w:bCs/>
          <w:szCs w:val="22"/>
        </w:rPr>
        <w:t xml:space="preserve">klópídógreli </w:t>
      </w:r>
      <w:r>
        <w:rPr>
          <w:bCs/>
          <w:szCs w:val="22"/>
        </w:rPr>
        <w:t>og</w:t>
      </w:r>
      <w:r w:rsidR="0073183F" w:rsidRPr="00CC028D">
        <w:rPr>
          <w:bCs/>
          <w:szCs w:val="22"/>
        </w:rPr>
        <w:t xml:space="preserve"> </w:t>
      </w:r>
      <w:r w:rsidR="0073183F" w:rsidRPr="00CC028D">
        <w:rPr>
          <w:szCs w:val="22"/>
        </w:rPr>
        <w:t>ac</w:t>
      </w:r>
      <w:r w:rsidR="0073183F" w:rsidRPr="003006FD">
        <w:rPr>
          <w:szCs w:val="22"/>
        </w:rPr>
        <w:t>etýlsalicýlsýru</w:t>
      </w:r>
      <w:r w:rsidR="00822D20" w:rsidRPr="00DC6E08">
        <w:rPr>
          <w:bCs/>
          <w:szCs w:val="22"/>
        </w:rPr>
        <w:t xml:space="preserve"> </w:t>
      </w:r>
      <w:r w:rsidR="0073183F" w:rsidRPr="00DC6E08">
        <w:rPr>
          <w:bCs/>
          <w:szCs w:val="22"/>
        </w:rPr>
        <w:t>sem fyrirbyggjandi meðferð við heilaslagi</w:t>
      </w:r>
      <w:r w:rsidR="00822D20" w:rsidRPr="00DC6E08">
        <w:rPr>
          <w:bCs/>
          <w:szCs w:val="22"/>
        </w:rPr>
        <w:t xml:space="preserve"> </w:t>
      </w:r>
      <w:r w:rsidR="0073183F" w:rsidRPr="00DC6E08">
        <w:rPr>
          <w:bCs/>
          <w:szCs w:val="22"/>
        </w:rPr>
        <w:t>í kjölfarið á bráðri minniháttar heilablóðþurrð</w:t>
      </w:r>
      <w:r w:rsidR="00822D20" w:rsidRPr="00DC6E08">
        <w:rPr>
          <w:bCs/>
          <w:szCs w:val="22"/>
        </w:rPr>
        <w:t xml:space="preserve"> </w:t>
      </w:r>
      <w:r w:rsidR="0073183F" w:rsidRPr="00F02C1B">
        <w:rPr>
          <w:bCs/>
          <w:szCs w:val="22"/>
        </w:rPr>
        <w:t>eða miðlungsmikilli</w:t>
      </w:r>
      <w:r w:rsidR="00C54E59">
        <w:rPr>
          <w:bCs/>
          <w:szCs w:val="22"/>
        </w:rPr>
        <w:t>/</w:t>
      </w:r>
      <w:r w:rsidR="0073183F" w:rsidRPr="00F02C1B">
        <w:rPr>
          <w:bCs/>
          <w:szCs w:val="22"/>
        </w:rPr>
        <w:t>mikill</w:t>
      </w:r>
      <w:r w:rsidR="00C54E59">
        <w:rPr>
          <w:bCs/>
          <w:szCs w:val="22"/>
        </w:rPr>
        <w:t>i</w:t>
      </w:r>
      <w:r w:rsidR="0073183F" w:rsidRPr="00F02C1B">
        <w:rPr>
          <w:bCs/>
          <w:szCs w:val="22"/>
        </w:rPr>
        <w:t xml:space="preserve"> hættu á skammvinnu blóðþurrðarkasti í heila</w:t>
      </w:r>
      <w:r w:rsidR="00822D20" w:rsidRPr="00CC028D">
        <w:rPr>
          <w:bCs/>
          <w:szCs w:val="22"/>
        </w:rPr>
        <w:t xml:space="preserve"> </w:t>
      </w:r>
      <w:r w:rsidR="002913A5" w:rsidRPr="00CC028D">
        <w:rPr>
          <w:bCs/>
          <w:szCs w:val="22"/>
        </w:rPr>
        <w:t>hefur</w:t>
      </w:r>
      <w:r w:rsidR="002913A5">
        <w:rPr>
          <w:bCs/>
          <w:szCs w:val="22"/>
        </w:rPr>
        <w:t xml:space="preserve"> verið metin í tveimur</w:t>
      </w:r>
      <w:r w:rsidR="00822D20" w:rsidRPr="00A141BB">
        <w:rPr>
          <w:bCs/>
          <w:szCs w:val="22"/>
        </w:rPr>
        <w:t xml:space="preserve"> </w:t>
      </w:r>
      <w:r w:rsidR="002913A5">
        <w:rPr>
          <w:bCs/>
          <w:szCs w:val="22"/>
        </w:rPr>
        <w:t>slembuðum</w:t>
      </w:r>
      <w:r w:rsidR="00822D20" w:rsidRPr="00A141BB">
        <w:rPr>
          <w:bCs/>
          <w:szCs w:val="22"/>
        </w:rPr>
        <w:t xml:space="preserve"> </w:t>
      </w:r>
      <w:r w:rsidR="002913A5">
        <w:rPr>
          <w:bCs/>
          <w:szCs w:val="22"/>
        </w:rPr>
        <w:t>rannsóknum styrktum af rannsakanda</w:t>
      </w:r>
      <w:r w:rsidR="00822D20" w:rsidRPr="00A141BB">
        <w:rPr>
          <w:bCs/>
          <w:szCs w:val="22"/>
        </w:rPr>
        <w:t xml:space="preserve"> – CHANCE </w:t>
      </w:r>
      <w:r w:rsidR="002913A5">
        <w:rPr>
          <w:bCs/>
          <w:szCs w:val="22"/>
        </w:rPr>
        <w:t>og</w:t>
      </w:r>
      <w:r w:rsidR="00822D20" w:rsidRPr="00A141BB">
        <w:rPr>
          <w:bCs/>
          <w:szCs w:val="22"/>
        </w:rPr>
        <w:t xml:space="preserve"> POINT – </w:t>
      </w:r>
      <w:r w:rsidR="002913A5">
        <w:rPr>
          <w:bCs/>
          <w:szCs w:val="22"/>
        </w:rPr>
        <w:t>ásamt klínískum niðurstöðum um öryggi og verkun</w:t>
      </w:r>
      <w:r w:rsidR="00822D20">
        <w:rPr>
          <w:bCs/>
          <w:szCs w:val="22"/>
        </w:rPr>
        <w:t>.</w:t>
      </w:r>
    </w:p>
    <w:p w:rsidR="00822D20" w:rsidRDefault="00822D20" w:rsidP="00822D20">
      <w:pPr>
        <w:ind w:right="-29"/>
        <w:rPr>
          <w:bCs/>
          <w:szCs w:val="22"/>
        </w:rPr>
      </w:pPr>
    </w:p>
    <w:p w:rsidR="00822D20" w:rsidRPr="00A141BB" w:rsidRDefault="00822D20" w:rsidP="00822D20">
      <w:pPr>
        <w:ind w:right="-29"/>
        <w:rPr>
          <w:bCs/>
          <w:szCs w:val="22"/>
        </w:rPr>
      </w:pPr>
      <w:r w:rsidRPr="00333DB9">
        <w:rPr>
          <w:b/>
          <w:bCs/>
          <w:szCs w:val="22"/>
        </w:rPr>
        <w:t>CHANCE</w:t>
      </w:r>
      <w:r w:rsidRPr="00A141BB">
        <w:rPr>
          <w:bCs/>
          <w:szCs w:val="22"/>
        </w:rPr>
        <w:t xml:space="preserve"> </w:t>
      </w:r>
      <w:bookmarkStart w:id="9" w:name="_Hlk25224553"/>
      <w:r w:rsidRPr="00A141BB">
        <w:rPr>
          <w:bCs/>
          <w:szCs w:val="22"/>
        </w:rPr>
        <w:t>(</w:t>
      </w:r>
      <w:r w:rsidRPr="00333DB9">
        <w:rPr>
          <w:bCs/>
          <w:i/>
          <w:szCs w:val="22"/>
        </w:rPr>
        <w:t>Clopidogrel in High-risk patients with Acute Non-disabling Cerebrovascular Events</w:t>
      </w:r>
      <w:r w:rsidRPr="00A141BB">
        <w:rPr>
          <w:bCs/>
          <w:szCs w:val="22"/>
        </w:rPr>
        <w:t>)</w:t>
      </w:r>
    </w:p>
    <w:bookmarkEnd w:id="9"/>
    <w:p w:rsidR="00822D20" w:rsidRDefault="00D969AF" w:rsidP="00822D20">
      <w:pPr>
        <w:ind w:right="-29"/>
        <w:rPr>
          <w:bCs/>
          <w:szCs w:val="22"/>
        </w:rPr>
      </w:pPr>
      <w:r>
        <w:rPr>
          <w:bCs/>
          <w:szCs w:val="22"/>
        </w:rPr>
        <w:t>Þessi slembaða</w:t>
      </w:r>
      <w:r w:rsidR="00822D20" w:rsidRPr="00A141BB">
        <w:rPr>
          <w:bCs/>
          <w:szCs w:val="22"/>
        </w:rPr>
        <w:t xml:space="preserve">, </w:t>
      </w:r>
      <w:r>
        <w:rPr>
          <w:bCs/>
          <w:szCs w:val="22"/>
        </w:rPr>
        <w:t>tvíblinda</w:t>
      </w:r>
      <w:r w:rsidR="00822D20" w:rsidRPr="00A141BB">
        <w:rPr>
          <w:bCs/>
          <w:szCs w:val="22"/>
        </w:rPr>
        <w:t xml:space="preserve">, </w:t>
      </w:r>
      <w:r>
        <w:rPr>
          <w:bCs/>
          <w:szCs w:val="22"/>
        </w:rPr>
        <w:t>fjölsetra klíníska samanburðarrannsókn með lyfleysu</w:t>
      </w:r>
      <w:r w:rsidR="00822D20" w:rsidRPr="00A141BB">
        <w:rPr>
          <w:bCs/>
          <w:szCs w:val="22"/>
        </w:rPr>
        <w:t xml:space="preserve"> </w:t>
      </w:r>
      <w:r>
        <w:rPr>
          <w:bCs/>
          <w:szCs w:val="22"/>
        </w:rPr>
        <w:t>tók til</w:t>
      </w:r>
      <w:r w:rsidR="00822D20" w:rsidRPr="00A141BB">
        <w:rPr>
          <w:bCs/>
          <w:szCs w:val="22"/>
        </w:rPr>
        <w:t xml:space="preserve"> 5</w:t>
      </w:r>
      <w:r>
        <w:rPr>
          <w:bCs/>
          <w:szCs w:val="22"/>
        </w:rPr>
        <w:t>.</w:t>
      </w:r>
      <w:r w:rsidR="00822D20" w:rsidRPr="00A141BB">
        <w:rPr>
          <w:bCs/>
          <w:szCs w:val="22"/>
        </w:rPr>
        <w:t>170</w:t>
      </w:r>
      <w:r w:rsidR="009852C4">
        <w:rPr>
          <w:bCs/>
          <w:szCs w:val="22"/>
        </w:rPr>
        <w:t> </w:t>
      </w:r>
      <w:r>
        <w:rPr>
          <w:bCs/>
          <w:szCs w:val="22"/>
        </w:rPr>
        <w:t>kínverskra sjúklinga með brátt</w:t>
      </w:r>
      <w:r w:rsidR="00822D20" w:rsidRPr="00A141BB">
        <w:rPr>
          <w:bCs/>
          <w:szCs w:val="22"/>
        </w:rPr>
        <w:t xml:space="preserve"> </w:t>
      </w:r>
      <w:r>
        <w:rPr>
          <w:bCs/>
          <w:szCs w:val="22"/>
        </w:rPr>
        <w:t>skammvinnt blóðþurrðarkast í heila</w:t>
      </w:r>
      <w:r w:rsidR="00822D20" w:rsidRPr="00A141BB">
        <w:rPr>
          <w:bCs/>
          <w:szCs w:val="22"/>
        </w:rPr>
        <w:t xml:space="preserve"> (</w:t>
      </w:r>
      <w:r w:rsidRPr="00F02C1B">
        <w:rPr>
          <w:szCs w:val="22"/>
        </w:rPr>
        <w:t xml:space="preserve">ABCD2 </w:t>
      </w:r>
      <w:r w:rsidR="00004CA3" w:rsidRPr="00A141BB">
        <w:rPr>
          <w:bCs/>
          <w:szCs w:val="22"/>
        </w:rPr>
        <w:t>≥4</w:t>
      </w:r>
      <w:r w:rsidR="00DE0D7B">
        <w:rPr>
          <w:bCs/>
          <w:szCs w:val="22"/>
        </w:rPr>
        <w:t> stig</w:t>
      </w:r>
      <w:r w:rsidR="00822D20" w:rsidRPr="00A141BB">
        <w:rPr>
          <w:bCs/>
          <w:szCs w:val="22"/>
        </w:rPr>
        <w:t xml:space="preserve">) </w:t>
      </w:r>
      <w:r>
        <w:rPr>
          <w:bCs/>
          <w:szCs w:val="22"/>
        </w:rPr>
        <w:t>eða brátt minniháttar heilaslag</w:t>
      </w:r>
      <w:r w:rsidR="00822D20" w:rsidRPr="00A141BB">
        <w:rPr>
          <w:bCs/>
          <w:szCs w:val="22"/>
        </w:rPr>
        <w:t xml:space="preserve"> </w:t>
      </w:r>
      <w:r w:rsidR="00004CA3">
        <w:rPr>
          <w:bCs/>
          <w:szCs w:val="22"/>
        </w:rPr>
        <w:t>(</w:t>
      </w:r>
      <w:r w:rsidR="00822D20" w:rsidRPr="00A141BB">
        <w:rPr>
          <w:bCs/>
          <w:szCs w:val="22"/>
        </w:rPr>
        <w:t>NIHSS</w:t>
      </w:r>
      <w:r w:rsidR="000A4D6A">
        <w:rPr>
          <w:bCs/>
          <w:szCs w:val="22"/>
        </w:rPr>
        <w:t xml:space="preserve"> </w:t>
      </w:r>
      <w:r w:rsidR="00004CA3" w:rsidRPr="00A141BB">
        <w:rPr>
          <w:bCs/>
          <w:szCs w:val="22"/>
        </w:rPr>
        <w:t>≤3</w:t>
      </w:r>
      <w:r w:rsidR="00DE0D7B">
        <w:rPr>
          <w:bCs/>
          <w:szCs w:val="22"/>
        </w:rPr>
        <w:t> stig</w:t>
      </w:r>
      <w:r w:rsidR="00822D20" w:rsidRPr="00A141BB">
        <w:rPr>
          <w:bCs/>
          <w:szCs w:val="22"/>
        </w:rPr>
        <w:t xml:space="preserve">). </w:t>
      </w:r>
      <w:r w:rsidR="0066036C">
        <w:rPr>
          <w:bCs/>
          <w:szCs w:val="22"/>
        </w:rPr>
        <w:t>Sjúklingar í báðum hópum fengu</w:t>
      </w:r>
      <w:r w:rsidR="00822D20" w:rsidRPr="00A141BB">
        <w:rPr>
          <w:bCs/>
          <w:szCs w:val="22"/>
        </w:rPr>
        <w:t xml:space="preserve"> </w:t>
      </w:r>
      <w:r w:rsidR="004320A4">
        <w:rPr>
          <w:bCs/>
          <w:szCs w:val="22"/>
        </w:rPr>
        <w:t>acetýlsalicýlsýru</w:t>
      </w:r>
      <w:r w:rsidR="00001DD8">
        <w:rPr>
          <w:bCs/>
          <w:szCs w:val="22"/>
        </w:rPr>
        <w:t xml:space="preserve"> opið (open-label)</w:t>
      </w:r>
      <w:r w:rsidR="00822D20">
        <w:rPr>
          <w:bCs/>
          <w:szCs w:val="22"/>
        </w:rPr>
        <w:t xml:space="preserve"> </w:t>
      </w:r>
      <w:r w:rsidR="0066036C">
        <w:rPr>
          <w:bCs/>
          <w:szCs w:val="22"/>
        </w:rPr>
        <w:t>á degi </w:t>
      </w:r>
      <w:r w:rsidR="00822D20" w:rsidRPr="00A141BB">
        <w:rPr>
          <w:bCs/>
          <w:szCs w:val="22"/>
        </w:rPr>
        <w:t>1</w:t>
      </w:r>
      <w:r w:rsidR="00822D20">
        <w:rPr>
          <w:bCs/>
          <w:szCs w:val="22"/>
        </w:rPr>
        <w:t xml:space="preserve"> (</w:t>
      </w:r>
      <w:r w:rsidR="0066036C">
        <w:rPr>
          <w:bCs/>
          <w:szCs w:val="22"/>
        </w:rPr>
        <w:t>þar sem skammtar voru á bilinu</w:t>
      </w:r>
      <w:r w:rsidR="00822D20" w:rsidRPr="00A141BB">
        <w:rPr>
          <w:bCs/>
          <w:szCs w:val="22"/>
        </w:rPr>
        <w:t xml:space="preserve"> 75 t</w:t>
      </w:r>
      <w:r w:rsidR="0066036C">
        <w:rPr>
          <w:bCs/>
          <w:szCs w:val="22"/>
        </w:rPr>
        <w:t>il</w:t>
      </w:r>
      <w:r w:rsidR="00822D20" w:rsidRPr="00A141BB">
        <w:rPr>
          <w:bCs/>
          <w:szCs w:val="22"/>
        </w:rPr>
        <w:t xml:space="preserve"> 300</w:t>
      </w:r>
      <w:r w:rsidR="0066036C">
        <w:rPr>
          <w:bCs/>
          <w:szCs w:val="22"/>
        </w:rPr>
        <w:t> </w:t>
      </w:r>
      <w:r w:rsidR="00822D20" w:rsidRPr="00A141BB">
        <w:rPr>
          <w:bCs/>
          <w:szCs w:val="22"/>
        </w:rPr>
        <w:t>mg</w:t>
      </w:r>
      <w:r w:rsidR="0066036C">
        <w:rPr>
          <w:bCs/>
          <w:szCs w:val="22"/>
        </w:rPr>
        <w:t xml:space="preserve"> samkvæmt ákvörðun læknis sem sá um meðferðina</w:t>
      </w:r>
      <w:r w:rsidR="00822D20">
        <w:rPr>
          <w:bCs/>
          <w:szCs w:val="22"/>
        </w:rPr>
        <w:t>)</w:t>
      </w:r>
      <w:r w:rsidR="00822D20" w:rsidRPr="00A141BB">
        <w:rPr>
          <w:bCs/>
          <w:szCs w:val="22"/>
        </w:rPr>
        <w:t xml:space="preserve">. </w:t>
      </w:r>
      <w:r w:rsidR="00DA07D5">
        <w:rPr>
          <w:bCs/>
          <w:szCs w:val="22"/>
        </w:rPr>
        <w:t>Sjúklingum sem var slembiraðað í klópídógrel</w:t>
      </w:r>
      <w:r w:rsidR="00822D20" w:rsidRPr="00A141BB">
        <w:rPr>
          <w:bCs/>
          <w:szCs w:val="22"/>
        </w:rPr>
        <w:t>–</w:t>
      </w:r>
      <w:r w:rsidR="00DA07D5">
        <w:rPr>
          <w:bCs/>
          <w:szCs w:val="22"/>
        </w:rPr>
        <w:t>acetýlsalicýlsýru</w:t>
      </w:r>
      <w:r w:rsidR="00822D20">
        <w:rPr>
          <w:bCs/>
          <w:szCs w:val="22"/>
        </w:rPr>
        <w:t xml:space="preserve"> </w:t>
      </w:r>
      <w:r w:rsidR="00DA07D5">
        <w:rPr>
          <w:bCs/>
          <w:szCs w:val="22"/>
        </w:rPr>
        <w:t>hópinn fengu</w:t>
      </w:r>
      <w:r w:rsidR="00822D20" w:rsidRPr="00A141BB">
        <w:rPr>
          <w:bCs/>
          <w:szCs w:val="22"/>
        </w:rPr>
        <w:t xml:space="preserve"> 300</w:t>
      </w:r>
      <w:r w:rsidR="00DA07D5">
        <w:rPr>
          <w:bCs/>
          <w:szCs w:val="22"/>
        </w:rPr>
        <w:t> </w:t>
      </w:r>
      <w:r w:rsidR="00822D20" w:rsidRPr="00A141BB">
        <w:rPr>
          <w:bCs/>
          <w:szCs w:val="22"/>
        </w:rPr>
        <w:t>mg</w:t>
      </w:r>
      <w:r w:rsidR="00DA07D5">
        <w:rPr>
          <w:bCs/>
          <w:szCs w:val="22"/>
        </w:rPr>
        <w:t xml:space="preserve"> hleðsluskammt af</w:t>
      </w:r>
      <w:r w:rsidR="00822D20" w:rsidRPr="00A141BB">
        <w:rPr>
          <w:bCs/>
          <w:szCs w:val="22"/>
        </w:rPr>
        <w:t xml:space="preserve"> </w:t>
      </w:r>
      <w:r w:rsidR="00DA07D5">
        <w:rPr>
          <w:bCs/>
          <w:szCs w:val="22"/>
        </w:rPr>
        <w:t>k</w:t>
      </w:r>
      <w:r w:rsidR="00822D20" w:rsidRPr="00A141BB">
        <w:rPr>
          <w:bCs/>
          <w:szCs w:val="22"/>
        </w:rPr>
        <w:t>l</w:t>
      </w:r>
      <w:r w:rsidR="00DA07D5">
        <w:rPr>
          <w:bCs/>
          <w:szCs w:val="22"/>
        </w:rPr>
        <w:t>ó</w:t>
      </w:r>
      <w:r w:rsidR="00822D20" w:rsidRPr="00A141BB">
        <w:rPr>
          <w:bCs/>
          <w:szCs w:val="22"/>
        </w:rPr>
        <w:t>p</w:t>
      </w:r>
      <w:r w:rsidR="009852C4">
        <w:rPr>
          <w:bCs/>
          <w:szCs w:val="22"/>
        </w:rPr>
        <w:t>í</w:t>
      </w:r>
      <w:r w:rsidR="00822D20" w:rsidRPr="00A141BB">
        <w:rPr>
          <w:bCs/>
          <w:szCs w:val="22"/>
        </w:rPr>
        <w:t>d</w:t>
      </w:r>
      <w:r w:rsidR="00DA07D5">
        <w:rPr>
          <w:bCs/>
          <w:szCs w:val="22"/>
        </w:rPr>
        <w:t>ó</w:t>
      </w:r>
      <w:r w:rsidR="00822D20" w:rsidRPr="00A141BB">
        <w:rPr>
          <w:bCs/>
          <w:szCs w:val="22"/>
        </w:rPr>
        <w:t>grel</w:t>
      </w:r>
      <w:r w:rsidR="00DA07D5">
        <w:rPr>
          <w:bCs/>
          <w:szCs w:val="22"/>
        </w:rPr>
        <w:t>i</w:t>
      </w:r>
      <w:r w:rsidR="00822D20" w:rsidRPr="00A141BB">
        <w:rPr>
          <w:bCs/>
          <w:szCs w:val="22"/>
        </w:rPr>
        <w:t xml:space="preserve"> </w:t>
      </w:r>
      <w:r w:rsidR="00DA07D5">
        <w:rPr>
          <w:bCs/>
          <w:szCs w:val="22"/>
        </w:rPr>
        <w:t>á degi </w:t>
      </w:r>
      <w:r w:rsidR="00822D20" w:rsidRPr="00A141BB">
        <w:rPr>
          <w:bCs/>
          <w:szCs w:val="22"/>
        </w:rPr>
        <w:t xml:space="preserve">1, </w:t>
      </w:r>
      <w:r w:rsidR="00DA07D5">
        <w:rPr>
          <w:bCs/>
          <w:szCs w:val="22"/>
        </w:rPr>
        <w:t>fylgt eftir með</w:t>
      </w:r>
      <w:r w:rsidR="00822D20" w:rsidRPr="00A141BB">
        <w:rPr>
          <w:bCs/>
          <w:szCs w:val="22"/>
        </w:rPr>
        <w:t xml:space="preserve"> 75</w:t>
      </w:r>
      <w:r w:rsidR="00DA07D5">
        <w:rPr>
          <w:bCs/>
          <w:szCs w:val="22"/>
        </w:rPr>
        <w:t> </w:t>
      </w:r>
      <w:r w:rsidR="00822D20" w:rsidRPr="00A141BB">
        <w:rPr>
          <w:bCs/>
          <w:szCs w:val="22"/>
        </w:rPr>
        <w:t>mg</w:t>
      </w:r>
      <w:r w:rsidR="00DA07D5">
        <w:rPr>
          <w:bCs/>
          <w:szCs w:val="22"/>
        </w:rPr>
        <w:t xml:space="preserve"> skammti</w:t>
      </w:r>
      <w:r w:rsidR="00822D20">
        <w:rPr>
          <w:bCs/>
          <w:szCs w:val="22"/>
        </w:rPr>
        <w:t xml:space="preserve"> </w:t>
      </w:r>
      <w:r w:rsidR="00DA07D5">
        <w:rPr>
          <w:bCs/>
          <w:szCs w:val="22"/>
        </w:rPr>
        <w:t>a</w:t>
      </w:r>
      <w:r w:rsidR="00822D20">
        <w:rPr>
          <w:bCs/>
          <w:szCs w:val="22"/>
        </w:rPr>
        <w:t xml:space="preserve">f </w:t>
      </w:r>
      <w:r w:rsidR="00DA07D5">
        <w:rPr>
          <w:bCs/>
          <w:szCs w:val="22"/>
        </w:rPr>
        <w:t>k</w:t>
      </w:r>
      <w:r w:rsidR="00822D20">
        <w:rPr>
          <w:bCs/>
          <w:szCs w:val="22"/>
        </w:rPr>
        <w:t>l</w:t>
      </w:r>
      <w:r w:rsidR="00DA07D5">
        <w:rPr>
          <w:bCs/>
          <w:szCs w:val="22"/>
        </w:rPr>
        <w:t>ó</w:t>
      </w:r>
      <w:r w:rsidR="00822D20">
        <w:rPr>
          <w:bCs/>
          <w:szCs w:val="22"/>
        </w:rPr>
        <w:t>p</w:t>
      </w:r>
      <w:r w:rsidR="00DA07D5">
        <w:rPr>
          <w:bCs/>
          <w:szCs w:val="22"/>
        </w:rPr>
        <w:t>í</w:t>
      </w:r>
      <w:r w:rsidR="00822D20">
        <w:rPr>
          <w:bCs/>
          <w:szCs w:val="22"/>
        </w:rPr>
        <w:t>d</w:t>
      </w:r>
      <w:r w:rsidR="00DA07D5">
        <w:rPr>
          <w:bCs/>
          <w:szCs w:val="22"/>
        </w:rPr>
        <w:t>ó</w:t>
      </w:r>
      <w:r w:rsidR="00822D20">
        <w:rPr>
          <w:bCs/>
          <w:szCs w:val="22"/>
        </w:rPr>
        <w:t>grel</w:t>
      </w:r>
      <w:r w:rsidR="00DA07D5">
        <w:rPr>
          <w:bCs/>
          <w:szCs w:val="22"/>
        </w:rPr>
        <w:t>i</w:t>
      </w:r>
      <w:r w:rsidR="00822D20" w:rsidRPr="00A141BB">
        <w:rPr>
          <w:bCs/>
          <w:szCs w:val="22"/>
        </w:rPr>
        <w:t xml:space="preserve"> </w:t>
      </w:r>
      <w:r w:rsidR="00DA07D5">
        <w:rPr>
          <w:bCs/>
          <w:szCs w:val="22"/>
        </w:rPr>
        <w:t>á dag</w:t>
      </w:r>
      <w:r w:rsidR="00822D20" w:rsidRPr="00A141BB">
        <w:rPr>
          <w:bCs/>
          <w:szCs w:val="22"/>
        </w:rPr>
        <w:t xml:space="preserve"> </w:t>
      </w:r>
      <w:r w:rsidR="00001DD8">
        <w:rPr>
          <w:bCs/>
          <w:szCs w:val="22"/>
        </w:rPr>
        <w:t xml:space="preserve">á </w:t>
      </w:r>
      <w:r w:rsidR="00DA07D5">
        <w:rPr>
          <w:bCs/>
          <w:szCs w:val="22"/>
        </w:rPr>
        <w:t>degi </w:t>
      </w:r>
      <w:r w:rsidR="00822D20" w:rsidRPr="00A141BB">
        <w:rPr>
          <w:bCs/>
          <w:szCs w:val="22"/>
        </w:rPr>
        <w:t xml:space="preserve">2 </w:t>
      </w:r>
      <w:r w:rsidR="00DA07D5">
        <w:rPr>
          <w:bCs/>
          <w:szCs w:val="22"/>
        </w:rPr>
        <w:t>til</w:t>
      </w:r>
      <w:r w:rsidR="00822D20" w:rsidRPr="00A141BB">
        <w:rPr>
          <w:bCs/>
          <w:szCs w:val="22"/>
        </w:rPr>
        <w:t xml:space="preserve"> 90 </w:t>
      </w:r>
      <w:r w:rsidR="00DA07D5">
        <w:rPr>
          <w:bCs/>
          <w:szCs w:val="22"/>
        </w:rPr>
        <w:t>og</w:t>
      </w:r>
      <w:r w:rsidR="00822D20">
        <w:rPr>
          <w:bCs/>
          <w:szCs w:val="22"/>
        </w:rPr>
        <w:t xml:space="preserve"> </w:t>
      </w:r>
      <w:r w:rsidR="00822D20" w:rsidRPr="00A141BB">
        <w:rPr>
          <w:bCs/>
          <w:szCs w:val="22"/>
        </w:rPr>
        <w:t>75</w:t>
      </w:r>
      <w:r w:rsidR="00D33372">
        <w:rPr>
          <w:bCs/>
          <w:szCs w:val="22"/>
        </w:rPr>
        <w:t> </w:t>
      </w:r>
      <w:r w:rsidR="00822D20" w:rsidRPr="00A141BB">
        <w:rPr>
          <w:bCs/>
          <w:szCs w:val="22"/>
        </w:rPr>
        <w:t>mg</w:t>
      </w:r>
      <w:r w:rsidR="00DA07D5">
        <w:rPr>
          <w:bCs/>
          <w:szCs w:val="22"/>
        </w:rPr>
        <w:t xml:space="preserve"> skammt af acetýlsalicýlsýru</w:t>
      </w:r>
      <w:r w:rsidR="00822D20" w:rsidRPr="00A141BB">
        <w:rPr>
          <w:bCs/>
          <w:szCs w:val="22"/>
        </w:rPr>
        <w:t xml:space="preserve"> </w:t>
      </w:r>
      <w:r w:rsidR="00DA07D5">
        <w:rPr>
          <w:bCs/>
          <w:szCs w:val="22"/>
        </w:rPr>
        <w:t>á dag</w:t>
      </w:r>
      <w:r w:rsidR="00822D20" w:rsidRPr="00A141BB">
        <w:rPr>
          <w:bCs/>
          <w:szCs w:val="22"/>
        </w:rPr>
        <w:t xml:space="preserve"> </w:t>
      </w:r>
      <w:r w:rsidR="00001DD8">
        <w:rPr>
          <w:bCs/>
          <w:szCs w:val="22"/>
        </w:rPr>
        <w:t>á</w:t>
      </w:r>
      <w:r w:rsidR="00DA07D5">
        <w:rPr>
          <w:bCs/>
          <w:szCs w:val="22"/>
        </w:rPr>
        <w:t xml:space="preserve"> degi </w:t>
      </w:r>
      <w:r w:rsidR="00822D20" w:rsidRPr="00A141BB">
        <w:rPr>
          <w:bCs/>
          <w:szCs w:val="22"/>
        </w:rPr>
        <w:t xml:space="preserve">2 </w:t>
      </w:r>
      <w:r w:rsidR="00DA07D5">
        <w:rPr>
          <w:bCs/>
          <w:szCs w:val="22"/>
        </w:rPr>
        <w:t>til</w:t>
      </w:r>
      <w:r w:rsidR="00822D20" w:rsidRPr="00A141BB">
        <w:rPr>
          <w:bCs/>
          <w:szCs w:val="22"/>
        </w:rPr>
        <w:t xml:space="preserve"> 21. </w:t>
      </w:r>
      <w:r w:rsidR="00DA07D5">
        <w:rPr>
          <w:bCs/>
          <w:szCs w:val="22"/>
        </w:rPr>
        <w:t xml:space="preserve">Sjúklingum sem </w:t>
      </w:r>
      <w:r w:rsidR="00D33372">
        <w:rPr>
          <w:bCs/>
          <w:szCs w:val="22"/>
        </w:rPr>
        <w:t xml:space="preserve">var </w:t>
      </w:r>
      <w:r w:rsidR="00DA07D5">
        <w:rPr>
          <w:bCs/>
          <w:szCs w:val="22"/>
        </w:rPr>
        <w:t>slembiraðað í</w:t>
      </w:r>
      <w:r w:rsidR="00822D20" w:rsidRPr="00A141BB">
        <w:rPr>
          <w:bCs/>
          <w:szCs w:val="22"/>
        </w:rPr>
        <w:t xml:space="preserve"> </w:t>
      </w:r>
      <w:r w:rsidR="00DA07D5">
        <w:rPr>
          <w:bCs/>
          <w:szCs w:val="22"/>
        </w:rPr>
        <w:t>acetýlsalicýlsýru</w:t>
      </w:r>
      <w:r w:rsidR="00DA07D5" w:rsidRPr="00A141BB">
        <w:rPr>
          <w:bCs/>
          <w:szCs w:val="22"/>
        </w:rPr>
        <w:t xml:space="preserve"> </w:t>
      </w:r>
      <w:r w:rsidR="00DA07D5">
        <w:rPr>
          <w:bCs/>
          <w:szCs w:val="22"/>
        </w:rPr>
        <w:t>hópinn</w:t>
      </w:r>
      <w:r w:rsidR="00822D20" w:rsidRPr="00A141BB">
        <w:rPr>
          <w:bCs/>
          <w:szCs w:val="22"/>
        </w:rPr>
        <w:t xml:space="preserve"> </w:t>
      </w:r>
      <w:r w:rsidR="00DA07D5">
        <w:rPr>
          <w:bCs/>
          <w:szCs w:val="22"/>
        </w:rPr>
        <w:t>fengu lyfleysuútgáfu</w:t>
      </w:r>
      <w:r w:rsidR="00822D20" w:rsidRPr="00A141BB">
        <w:rPr>
          <w:bCs/>
          <w:szCs w:val="22"/>
        </w:rPr>
        <w:t xml:space="preserve"> </w:t>
      </w:r>
      <w:r w:rsidR="00DA07D5">
        <w:rPr>
          <w:bCs/>
          <w:szCs w:val="22"/>
        </w:rPr>
        <w:t>af</w:t>
      </w:r>
      <w:r w:rsidR="00822D20" w:rsidRPr="00A141BB">
        <w:rPr>
          <w:bCs/>
          <w:szCs w:val="22"/>
        </w:rPr>
        <w:t xml:space="preserve"> </w:t>
      </w:r>
      <w:r w:rsidR="00DA07D5">
        <w:rPr>
          <w:bCs/>
          <w:szCs w:val="22"/>
        </w:rPr>
        <w:t>k</w:t>
      </w:r>
      <w:r w:rsidR="00822D20" w:rsidRPr="00A141BB">
        <w:rPr>
          <w:bCs/>
          <w:szCs w:val="22"/>
        </w:rPr>
        <w:t>l</w:t>
      </w:r>
      <w:r w:rsidR="00DA07D5">
        <w:rPr>
          <w:bCs/>
          <w:szCs w:val="22"/>
        </w:rPr>
        <w:t>ó</w:t>
      </w:r>
      <w:r w:rsidR="00822D20" w:rsidRPr="00A141BB">
        <w:rPr>
          <w:bCs/>
          <w:szCs w:val="22"/>
        </w:rPr>
        <w:t>p</w:t>
      </w:r>
      <w:r w:rsidR="00DA07D5">
        <w:rPr>
          <w:bCs/>
          <w:szCs w:val="22"/>
        </w:rPr>
        <w:t>í</w:t>
      </w:r>
      <w:r w:rsidR="00822D20" w:rsidRPr="00A141BB">
        <w:rPr>
          <w:bCs/>
          <w:szCs w:val="22"/>
        </w:rPr>
        <w:t>d</w:t>
      </w:r>
      <w:r w:rsidR="00DA07D5">
        <w:rPr>
          <w:bCs/>
          <w:szCs w:val="22"/>
        </w:rPr>
        <w:t>ó</w:t>
      </w:r>
      <w:r w:rsidR="00822D20" w:rsidRPr="00A141BB">
        <w:rPr>
          <w:bCs/>
          <w:szCs w:val="22"/>
        </w:rPr>
        <w:t>grel</w:t>
      </w:r>
      <w:r w:rsidR="00DA07D5">
        <w:rPr>
          <w:bCs/>
          <w:szCs w:val="22"/>
        </w:rPr>
        <w:t>i</w:t>
      </w:r>
      <w:r w:rsidR="00822D20" w:rsidRPr="00A141BB">
        <w:rPr>
          <w:bCs/>
          <w:szCs w:val="22"/>
        </w:rPr>
        <w:t xml:space="preserve"> </w:t>
      </w:r>
      <w:r w:rsidR="00DA07D5">
        <w:rPr>
          <w:bCs/>
          <w:szCs w:val="22"/>
        </w:rPr>
        <w:t>á</w:t>
      </w:r>
      <w:r w:rsidR="00822D20" w:rsidRPr="00A141BB">
        <w:rPr>
          <w:bCs/>
          <w:szCs w:val="22"/>
        </w:rPr>
        <w:t xml:space="preserve"> </w:t>
      </w:r>
      <w:r w:rsidR="00DA07D5">
        <w:rPr>
          <w:bCs/>
          <w:szCs w:val="22"/>
        </w:rPr>
        <w:t>degi </w:t>
      </w:r>
      <w:r w:rsidR="00822D20" w:rsidRPr="00A141BB">
        <w:rPr>
          <w:bCs/>
          <w:szCs w:val="22"/>
        </w:rPr>
        <w:t xml:space="preserve">1 </w:t>
      </w:r>
      <w:r w:rsidR="00DA07D5">
        <w:rPr>
          <w:bCs/>
          <w:szCs w:val="22"/>
        </w:rPr>
        <w:t>til</w:t>
      </w:r>
      <w:r w:rsidR="00822D20" w:rsidRPr="00A141BB">
        <w:rPr>
          <w:bCs/>
          <w:szCs w:val="22"/>
        </w:rPr>
        <w:t xml:space="preserve"> 90 </w:t>
      </w:r>
      <w:r w:rsidR="00DA07D5">
        <w:rPr>
          <w:bCs/>
          <w:szCs w:val="22"/>
        </w:rPr>
        <w:t>og</w:t>
      </w:r>
      <w:r w:rsidR="00822D20" w:rsidRPr="00A141BB">
        <w:rPr>
          <w:bCs/>
          <w:szCs w:val="22"/>
        </w:rPr>
        <w:t xml:space="preserve"> </w:t>
      </w:r>
      <w:r w:rsidR="00DA07D5">
        <w:rPr>
          <w:bCs/>
          <w:szCs w:val="22"/>
        </w:rPr>
        <w:t>75 mg skammt af acetýlsalicýlsýru</w:t>
      </w:r>
      <w:r w:rsidR="00822D20">
        <w:rPr>
          <w:bCs/>
          <w:szCs w:val="22"/>
        </w:rPr>
        <w:t xml:space="preserve"> </w:t>
      </w:r>
      <w:r w:rsidR="00DA07D5">
        <w:rPr>
          <w:bCs/>
          <w:szCs w:val="22"/>
        </w:rPr>
        <w:t>á dag</w:t>
      </w:r>
      <w:r w:rsidR="00822D20" w:rsidRPr="00A141BB">
        <w:rPr>
          <w:bCs/>
          <w:szCs w:val="22"/>
        </w:rPr>
        <w:t xml:space="preserve"> </w:t>
      </w:r>
      <w:r w:rsidR="00001DD8">
        <w:rPr>
          <w:bCs/>
          <w:szCs w:val="22"/>
        </w:rPr>
        <w:t>á</w:t>
      </w:r>
      <w:r w:rsidR="00822D20" w:rsidRPr="00A141BB">
        <w:rPr>
          <w:bCs/>
          <w:szCs w:val="22"/>
        </w:rPr>
        <w:t xml:space="preserve"> d</w:t>
      </w:r>
      <w:r w:rsidR="00DA07D5">
        <w:rPr>
          <w:bCs/>
          <w:szCs w:val="22"/>
        </w:rPr>
        <w:t>egi </w:t>
      </w:r>
      <w:r w:rsidR="00822D20" w:rsidRPr="00A141BB">
        <w:rPr>
          <w:bCs/>
          <w:szCs w:val="22"/>
        </w:rPr>
        <w:t>2 t</w:t>
      </w:r>
      <w:r w:rsidR="00DA07D5">
        <w:rPr>
          <w:bCs/>
          <w:szCs w:val="22"/>
        </w:rPr>
        <w:t>il</w:t>
      </w:r>
      <w:r w:rsidR="00822D20" w:rsidRPr="00A141BB">
        <w:rPr>
          <w:bCs/>
          <w:szCs w:val="22"/>
        </w:rPr>
        <w:t xml:space="preserve"> 90.</w:t>
      </w:r>
    </w:p>
    <w:p w:rsidR="00822D20" w:rsidRDefault="00822D20" w:rsidP="00822D20">
      <w:pPr>
        <w:ind w:right="-29"/>
        <w:rPr>
          <w:bCs/>
          <w:szCs w:val="22"/>
        </w:rPr>
      </w:pPr>
    </w:p>
    <w:p w:rsidR="00822D20" w:rsidRPr="009C2881" w:rsidRDefault="00CC5487" w:rsidP="00822D20">
      <w:pPr>
        <w:ind w:right="-29"/>
        <w:rPr>
          <w:bCs/>
          <w:szCs w:val="22"/>
        </w:rPr>
      </w:pPr>
      <w:r>
        <w:rPr>
          <w:bCs/>
          <w:szCs w:val="22"/>
        </w:rPr>
        <w:t xml:space="preserve">Meginniðurstaða </w:t>
      </w:r>
      <w:r w:rsidR="00004CA3">
        <w:rPr>
          <w:bCs/>
          <w:szCs w:val="22"/>
        </w:rPr>
        <w:t>verkunar</w:t>
      </w:r>
      <w:r w:rsidR="00822D20" w:rsidRPr="0094373A">
        <w:rPr>
          <w:bCs/>
          <w:szCs w:val="22"/>
        </w:rPr>
        <w:t xml:space="preserve"> </w:t>
      </w:r>
      <w:r w:rsidR="002E13FD">
        <w:rPr>
          <w:bCs/>
          <w:szCs w:val="22"/>
        </w:rPr>
        <w:t>v</w:t>
      </w:r>
      <w:r w:rsidR="00DE0D7B">
        <w:rPr>
          <w:bCs/>
          <w:szCs w:val="22"/>
        </w:rPr>
        <w:t xml:space="preserve">oru </w:t>
      </w:r>
      <w:r w:rsidR="002E13FD">
        <w:rPr>
          <w:bCs/>
          <w:szCs w:val="22"/>
        </w:rPr>
        <w:t>öll ný tilfelli heilaslags</w:t>
      </w:r>
      <w:r w:rsidR="00822D20" w:rsidRPr="009C2881">
        <w:rPr>
          <w:bCs/>
          <w:szCs w:val="22"/>
        </w:rPr>
        <w:t xml:space="preserve"> (</w:t>
      </w:r>
      <w:r w:rsidR="002E13FD">
        <w:rPr>
          <w:bCs/>
          <w:szCs w:val="22"/>
        </w:rPr>
        <w:t>blóðþurrðar</w:t>
      </w:r>
      <w:r w:rsidR="00510F78">
        <w:rPr>
          <w:bCs/>
          <w:szCs w:val="22"/>
        </w:rPr>
        <w:t>-</w:t>
      </w:r>
      <w:r w:rsidR="00822D20" w:rsidRPr="009C2881">
        <w:rPr>
          <w:bCs/>
          <w:szCs w:val="22"/>
        </w:rPr>
        <w:t xml:space="preserve"> </w:t>
      </w:r>
      <w:r w:rsidR="002E13FD">
        <w:rPr>
          <w:bCs/>
          <w:szCs w:val="22"/>
        </w:rPr>
        <w:t>og</w:t>
      </w:r>
      <w:r w:rsidR="00822D20" w:rsidRPr="009C2881">
        <w:rPr>
          <w:bCs/>
          <w:szCs w:val="22"/>
        </w:rPr>
        <w:t xml:space="preserve"> </w:t>
      </w:r>
      <w:r w:rsidR="002E13FD">
        <w:rPr>
          <w:bCs/>
          <w:szCs w:val="22"/>
        </w:rPr>
        <w:t>blæðinga</w:t>
      </w:r>
      <w:r w:rsidR="00510F78">
        <w:rPr>
          <w:bCs/>
          <w:szCs w:val="22"/>
        </w:rPr>
        <w:t>slag</w:t>
      </w:r>
      <w:r w:rsidR="00822D20" w:rsidRPr="009C2881">
        <w:rPr>
          <w:bCs/>
          <w:szCs w:val="22"/>
        </w:rPr>
        <w:t xml:space="preserve">) </w:t>
      </w:r>
      <w:r w:rsidR="002E13FD">
        <w:rPr>
          <w:bCs/>
          <w:szCs w:val="22"/>
        </w:rPr>
        <w:t>fyrstu</w:t>
      </w:r>
      <w:r w:rsidR="00822D20" w:rsidRPr="009C2881">
        <w:rPr>
          <w:bCs/>
          <w:szCs w:val="22"/>
        </w:rPr>
        <w:t xml:space="preserve"> 90</w:t>
      </w:r>
      <w:r w:rsidR="00AB2994">
        <w:rPr>
          <w:bCs/>
          <w:szCs w:val="22"/>
        </w:rPr>
        <w:t> </w:t>
      </w:r>
      <w:r w:rsidR="00822D20" w:rsidRPr="009C2881">
        <w:rPr>
          <w:bCs/>
          <w:szCs w:val="22"/>
        </w:rPr>
        <w:t>d</w:t>
      </w:r>
      <w:r w:rsidR="000A4D6A">
        <w:rPr>
          <w:bCs/>
          <w:szCs w:val="22"/>
        </w:rPr>
        <w:t>agana</w:t>
      </w:r>
      <w:r w:rsidR="00822D20" w:rsidRPr="009C2881">
        <w:rPr>
          <w:bCs/>
          <w:szCs w:val="22"/>
        </w:rPr>
        <w:t xml:space="preserve"> </w:t>
      </w:r>
      <w:r w:rsidR="002E13FD">
        <w:rPr>
          <w:bCs/>
          <w:szCs w:val="22"/>
        </w:rPr>
        <w:t>eftir</w:t>
      </w:r>
      <w:r w:rsidR="00822D20" w:rsidRPr="009C2881">
        <w:rPr>
          <w:bCs/>
          <w:szCs w:val="22"/>
        </w:rPr>
        <w:t xml:space="preserve"> </w:t>
      </w:r>
      <w:r w:rsidR="002E13FD">
        <w:rPr>
          <w:bCs/>
          <w:szCs w:val="22"/>
        </w:rPr>
        <w:t>bráða minniháttar heilablóðþurrð</w:t>
      </w:r>
      <w:r w:rsidR="00822D20" w:rsidRPr="009C2881">
        <w:rPr>
          <w:bCs/>
          <w:szCs w:val="22"/>
        </w:rPr>
        <w:t xml:space="preserve"> </w:t>
      </w:r>
      <w:r w:rsidR="002E13FD">
        <w:rPr>
          <w:bCs/>
          <w:szCs w:val="22"/>
        </w:rPr>
        <w:t>eða</w:t>
      </w:r>
      <w:r w:rsidR="00822D20" w:rsidRPr="009C2881">
        <w:rPr>
          <w:bCs/>
          <w:szCs w:val="22"/>
        </w:rPr>
        <w:t xml:space="preserve"> </w:t>
      </w:r>
      <w:r w:rsidR="002E13FD">
        <w:rPr>
          <w:bCs/>
          <w:szCs w:val="22"/>
        </w:rPr>
        <w:t>mikla hættu á skammvinnu blóðþu</w:t>
      </w:r>
      <w:r w:rsidR="002E13FD" w:rsidRPr="00EA2A91">
        <w:rPr>
          <w:bCs/>
          <w:szCs w:val="22"/>
        </w:rPr>
        <w:t>rrðarkast</w:t>
      </w:r>
      <w:r w:rsidR="000A4D6A" w:rsidRPr="00B14958">
        <w:rPr>
          <w:bCs/>
          <w:szCs w:val="22"/>
        </w:rPr>
        <w:t>i</w:t>
      </w:r>
      <w:r w:rsidR="0047050A">
        <w:rPr>
          <w:bCs/>
          <w:szCs w:val="22"/>
        </w:rPr>
        <w:t xml:space="preserve"> </w:t>
      </w:r>
      <w:r w:rsidR="002E13FD" w:rsidRPr="00DC4BF0">
        <w:rPr>
          <w:bCs/>
          <w:szCs w:val="22"/>
        </w:rPr>
        <w:t>í</w:t>
      </w:r>
      <w:r w:rsidR="002E13FD">
        <w:rPr>
          <w:bCs/>
          <w:szCs w:val="22"/>
        </w:rPr>
        <w:t xml:space="preserve"> heila</w:t>
      </w:r>
      <w:r w:rsidR="00822D20">
        <w:rPr>
          <w:bCs/>
          <w:szCs w:val="22"/>
        </w:rPr>
        <w:t xml:space="preserve">. </w:t>
      </w:r>
      <w:r w:rsidR="00322B22">
        <w:rPr>
          <w:bCs/>
          <w:szCs w:val="22"/>
        </w:rPr>
        <w:t>Þetta kom fyrir hjá</w:t>
      </w:r>
      <w:r w:rsidR="00822D20" w:rsidRPr="009C2881">
        <w:rPr>
          <w:bCs/>
          <w:szCs w:val="22"/>
        </w:rPr>
        <w:t xml:space="preserve"> 212</w:t>
      </w:r>
      <w:r w:rsidR="00322B22">
        <w:rPr>
          <w:bCs/>
          <w:szCs w:val="22"/>
        </w:rPr>
        <w:t> sjúklingum</w:t>
      </w:r>
      <w:r w:rsidR="00822D20" w:rsidRPr="009C2881">
        <w:rPr>
          <w:bCs/>
          <w:szCs w:val="22"/>
        </w:rPr>
        <w:t xml:space="preserve"> (8</w:t>
      </w:r>
      <w:r w:rsidR="00322B22">
        <w:rPr>
          <w:bCs/>
          <w:szCs w:val="22"/>
        </w:rPr>
        <w:t>,</w:t>
      </w:r>
      <w:r w:rsidR="00822D20" w:rsidRPr="009C2881">
        <w:rPr>
          <w:bCs/>
          <w:szCs w:val="22"/>
        </w:rPr>
        <w:t xml:space="preserve">2%) </w:t>
      </w:r>
      <w:r w:rsidR="00322B22">
        <w:rPr>
          <w:bCs/>
          <w:szCs w:val="22"/>
        </w:rPr>
        <w:t>í</w:t>
      </w:r>
      <w:r w:rsidR="00822D20" w:rsidRPr="009C2881">
        <w:rPr>
          <w:bCs/>
          <w:szCs w:val="22"/>
        </w:rPr>
        <w:t xml:space="preserve"> </w:t>
      </w:r>
      <w:r w:rsidR="00322B22">
        <w:rPr>
          <w:bCs/>
          <w:szCs w:val="22"/>
        </w:rPr>
        <w:t>klópídógrel</w:t>
      </w:r>
      <w:r w:rsidR="00322B22" w:rsidRPr="00A141BB">
        <w:rPr>
          <w:bCs/>
          <w:szCs w:val="22"/>
        </w:rPr>
        <w:t>–</w:t>
      </w:r>
      <w:r w:rsidR="00322B22">
        <w:rPr>
          <w:bCs/>
          <w:szCs w:val="22"/>
        </w:rPr>
        <w:t>acetýlsalicýlsýru hópnum</w:t>
      </w:r>
      <w:r w:rsidR="00822D20">
        <w:rPr>
          <w:bCs/>
          <w:szCs w:val="22"/>
        </w:rPr>
        <w:t xml:space="preserve"> </w:t>
      </w:r>
      <w:r w:rsidR="00322B22">
        <w:rPr>
          <w:bCs/>
          <w:szCs w:val="22"/>
        </w:rPr>
        <w:t>samanborið</w:t>
      </w:r>
      <w:r w:rsidR="00822D20">
        <w:rPr>
          <w:bCs/>
          <w:szCs w:val="22"/>
        </w:rPr>
        <w:t xml:space="preserve"> </w:t>
      </w:r>
      <w:r w:rsidR="00322B22">
        <w:rPr>
          <w:bCs/>
          <w:szCs w:val="22"/>
        </w:rPr>
        <w:t>við</w:t>
      </w:r>
      <w:r w:rsidR="00822D20" w:rsidRPr="009C2881">
        <w:rPr>
          <w:bCs/>
          <w:szCs w:val="22"/>
        </w:rPr>
        <w:t xml:space="preserve"> 303</w:t>
      </w:r>
      <w:r w:rsidR="00322B22">
        <w:rPr>
          <w:bCs/>
          <w:szCs w:val="22"/>
        </w:rPr>
        <w:t> sjúklinga</w:t>
      </w:r>
      <w:r w:rsidR="00822D20" w:rsidRPr="009C2881">
        <w:rPr>
          <w:bCs/>
          <w:szCs w:val="22"/>
        </w:rPr>
        <w:t xml:space="preserve"> (11</w:t>
      </w:r>
      <w:r w:rsidR="00322B22">
        <w:rPr>
          <w:bCs/>
          <w:szCs w:val="22"/>
        </w:rPr>
        <w:t>,</w:t>
      </w:r>
      <w:r w:rsidR="00822D20" w:rsidRPr="009C2881">
        <w:rPr>
          <w:bCs/>
          <w:szCs w:val="22"/>
        </w:rPr>
        <w:t xml:space="preserve">7%) </w:t>
      </w:r>
      <w:r w:rsidR="00322B22">
        <w:rPr>
          <w:bCs/>
          <w:szCs w:val="22"/>
        </w:rPr>
        <w:t>í</w:t>
      </w:r>
      <w:r w:rsidR="00822D20" w:rsidRPr="009C2881">
        <w:rPr>
          <w:bCs/>
          <w:szCs w:val="22"/>
        </w:rPr>
        <w:t xml:space="preserve"> </w:t>
      </w:r>
      <w:r w:rsidR="00322B22">
        <w:rPr>
          <w:bCs/>
          <w:szCs w:val="22"/>
        </w:rPr>
        <w:t>hópnum sem fékk acetýlsalicýlsýru</w:t>
      </w:r>
      <w:r w:rsidR="00822D20" w:rsidRPr="009C2881">
        <w:rPr>
          <w:bCs/>
          <w:szCs w:val="22"/>
        </w:rPr>
        <w:t xml:space="preserve"> (</w:t>
      </w:r>
      <w:r w:rsidR="008E49AE">
        <w:rPr>
          <w:bCs/>
          <w:szCs w:val="22"/>
        </w:rPr>
        <w:t xml:space="preserve">áhættuhlutfall, </w:t>
      </w:r>
      <w:r w:rsidR="00822D20" w:rsidRPr="009C2881">
        <w:rPr>
          <w:bCs/>
          <w:szCs w:val="22"/>
        </w:rPr>
        <w:t>0</w:t>
      </w:r>
      <w:r w:rsidR="008E49AE">
        <w:rPr>
          <w:bCs/>
          <w:szCs w:val="22"/>
        </w:rPr>
        <w:t>,</w:t>
      </w:r>
      <w:r w:rsidR="00822D20" w:rsidRPr="009C2881">
        <w:rPr>
          <w:bCs/>
          <w:szCs w:val="22"/>
        </w:rPr>
        <w:t xml:space="preserve">68; 95% </w:t>
      </w:r>
      <w:r w:rsidR="008E49AE">
        <w:rPr>
          <w:bCs/>
          <w:szCs w:val="22"/>
        </w:rPr>
        <w:t>öryggisbil</w:t>
      </w:r>
      <w:r w:rsidR="00822D20" w:rsidRPr="009C2881">
        <w:rPr>
          <w:bCs/>
          <w:szCs w:val="22"/>
        </w:rPr>
        <w:t xml:space="preserve"> [CI], 0</w:t>
      </w:r>
      <w:r w:rsidR="008E49AE">
        <w:rPr>
          <w:bCs/>
          <w:szCs w:val="22"/>
        </w:rPr>
        <w:t>,</w:t>
      </w:r>
      <w:r w:rsidR="00822D20" w:rsidRPr="009C2881">
        <w:rPr>
          <w:bCs/>
          <w:szCs w:val="22"/>
        </w:rPr>
        <w:t>57 t</w:t>
      </w:r>
      <w:r w:rsidR="008E49AE">
        <w:rPr>
          <w:bCs/>
          <w:szCs w:val="22"/>
        </w:rPr>
        <w:t>il</w:t>
      </w:r>
      <w:r w:rsidR="00822D20" w:rsidRPr="009C2881">
        <w:rPr>
          <w:bCs/>
          <w:szCs w:val="22"/>
        </w:rPr>
        <w:t xml:space="preserve"> 0</w:t>
      </w:r>
      <w:r w:rsidR="008E49AE">
        <w:rPr>
          <w:bCs/>
          <w:szCs w:val="22"/>
        </w:rPr>
        <w:t>,</w:t>
      </w:r>
      <w:r w:rsidR="00822D20" w:rsidRPr="009C2881">
        <w:rPr>
          <w:bCs/>
          <w:szCs w:val="22"/>
        </w:rPr>
        <w:t>81; P&lt;0</w:t>
      </w:r>
      <w:r w:rsidR="008E49AE">
        <w:rPr>
          <w:bCs/>
          <w:szCs w:val="22"/>
        </w:rPr>
        <w:t>,</w:t>
      </w:r>
      <w:r w:rsidR="00822D20" w:rsidRPr="009C2881">
        <w:rPr>
          <w:bCs/>
          <w:szCs w:val="22"/>
        </w:rPr>
        <w:t xml:space="preserve">001). </w:t>
      </w:r>
      <w:r w:rsidR="008E49AE">
        <w:rPr>
          <w:bCs/>
          <w:szCs w:val="22"/>
        </w:rPr>
        <w:t>Heilablóðþurrð</w:t>
      </w:r>
      <w:r w:rsidR="00822D20" w:rsidRPr="009C2881">
        <w:rPr>
          <w:bCs/>
          <w:szCs w:val="22"/>
        </w:rPr>
        <w:t xml:space="preserve"> </w:t>
      </w:r>
      <w:r w:rsidR="008E49AE">
        <w:rPr>
          <w:bCs/>
          <w:szCs w:val="22"/>
        </w:rPr>
        <w:t>kom fram hjá</w:t>
      </w:r>
      <w:r w:rsidR="00822D20" w:rsidRPr="009C2881">
        <w:rPr>
          <w:bCs/>
          <w:szCs w:val="22"/>
        </w:rPr>
        <w:t xml:space="preserve"> 204</w:t>
      </w:r>
      <w:r w:rsidR="008E49AE">
        <w:rPr>
          <w:bCs/>
          <w:szCs w:val="22"/>
        </w:rPr>
        <w:t> sjúklingum</w:t>
      </w:r>
      <w:r w:rsidR="00822D20" w:rsidRPr="009C2881">
        <w:rPr>
          <w:bCs/>
          <w:szCs w:val="22"/>
        </w:rPr>
        <w:t xml:space="preserve"> (7</w:t>
      </w:r>
      <w:r w:rsidR="008E49AE">
        <w:rPr>
          <w:bCs/>
          <w:szCs w:val="22"/>
        </w:rPr>
        <w:t>,</w:t>
      </w:r>
      <w:r w:rsidR="00822D20" w:rsidRPr="009C2881">
        <w:rPr>
          <w:bCs/>
          <w:szCs w:val="22"/>
        </w:rPr>
        <w:t xml:space="preserve">9%) </w:t>
      </w:r>
      <w:r w:rsidR="00D33372">
        <w:rPr>
          <w:bCs/>
          <w:szCs w:val="22"/>
        </w:rPr>
        <w:t>í</w:t>
      </w:r>
      <w:r w:rsidR="008E49AE" w:rsidRPr="009C2881">
        <w:rPr>
          <w:bCs/>
          <w:szCs w:val="22"/>
        </w:rPr>
        <w:t xml:space="preserve"> </w:t>
      </w:r>
      <w:r w:rsidR="008E49AE">
        <w:rPr>
          <w:bCs/>
          <w:szCs w:val="22"/>
        </w:rPr>
        <w:t>klópídógrel</w:t>
      </w:r>
      <w:r w:rsidR="008E49AE" w:rsidRPr="00A141BB">
        <w:rPr>
          <w:bCs/>
          <w:szCs w:val="22"/>
        </w:rPr>
        <w:t>–</w:t>
      </w:r>
      <w:r w:rsidR="008E49AE">
        <w:rPr>
          <w:bCs/>
          <w:szCs w:val="22"/>
        </w:rPr>
        <w:t>acetýlsalicýlsýru hópnum samanborið við</w:t>
      </w:r>
      <w:r w:rsidR="00822D20">
        <w:rPr>
          <w:bCs/>
          <w:szCs w:val="22"/>
        </w:rPr>
        <w:t xml:space="preserve"> </w:t>
      </w:r>
      <w:r w:rsidR="00822D20" w:rsidRPr="009C2881">
        <w:rPr>
          <w:bCs/>
          <w:szCs w:val="22"/>
        </w:rPr>
        <w:t>295 (11</w:t>
      </w:r>
      <w:r w:rsidR="008E49AE">
        <w:rPr>
          <w:bCs/>
          <w:szCs w:val="22"/>
        </w:rPr>
        <w:t>,</w:t>
      </w:r>
      <w:r w:rsidR="00822D20" w:rsidRPr="009C2881">
        <w:rPr>
          <w:bCs/>
          <w:szCs w:val="22"/>
        </w:rPr>
        <w:t xml:space="preserve">4%) </w:t>
      </w:r>
      <w:r w:rsidR="000E2EEF">
        <w:rPr>
          <w:bCs/>
          <w:szCs w:val="22"/>
        </w:rPr>
        <w:t>í</w:t>
      </w:r>
      <w:r w:rsidR="008E49AE">
        <w:rPr>
          <w:bCs/>
          <w:szCs w:val="22"/>
        </w:rPr>
        <w:t xml:space="preserve"> hópnum sem fékk acetýlsalicýlsýru</w:t>
      </w:r>
      <w:r w:rsidR="008E49AE" w:rsidRPr="009C2881">
        <w:rPr>
          <w:bCs/>
          <w:szCs w:val="22"/>
        </w:rPr>
        <w:t xml:space="preserve"> </w:t>
      </w:r>
      <w:r w:rsidR="00822D20" w:rsidRPr="009C2881">
        <w:rPr>
          <w:bCs/>
          <w:szCs w:val="22"/>
        </w:rPr>
        <w:t>(</w:t>
      </w:r>
      <w:r w:rsidR="000A4D6A">
        <w:rPr>
          <w:bCs/>
          <w:szCs w:val="22"/>
        </w:rPr>
        <w:t>áhættuhlutfall</w:t>
      </w:r>
      <w:r w:rsidR="00822D20" w:rsidRPr="009C2881">
        <w:rPr>
          <w:bCs/>
          <w:szCs w:val="22"/>
        </w:rPr>
        <w:t>, 0</w:t>
      </w:r>
      <w:r w:rsidR="008E49AE">
        <w:rPr>
          <w:bCs/>
          <w:szCs w:val="22"/>
        </w:rPr>
        <w:t>,</w:t>
      </w:r>
      <w:r w:rsidR="00822D20" w:rsidRPr="009C2881">
        <w:rPr>
          <w:bCs/>
          <w:szCs w:val="22"/>
        </w:rPr>
        <w:t xml:space="preserve">67; 95% </w:t>
      </w:r>
      <w:r w:rsidR="008E49AE">
        <w:rPr>
          <w:bCs/>
          <w:szCs w:val="22"/>
        </w:rPr>
        <w:t>öryggisbil</w:t>
      </w:r>
      <w:r w:rsidR="00822D20" w:rsidRPr="009C2881">
        <w:rPr>
          <w:bCs/>
          <w:szCs w:val="22"/>
        </w:rPr>
        <w:t>, 0</w:t>
      </w:r>
      <w:r w:rsidR="008E49AE">
        <w:rPr>
          <w:bCs/>
          <w:szCs w:val="22"/>
        </w:rPr>
        <w:t>,</w:t>
      </w:r>
      <w:r w:rsidR="00822D20" w:rsidRPr="009C2881">
        <w:rPr>
          <w:bCs/>
          <w:szCs w:val="22"/>
        </w:rPr>
        <w:t>56 t</w:t>
      </w:r>
      <w:r w:rsidR="008E49AE">
        <w:rPr>
          <w:bCs/>
          <w:szCs w:val="22"/>
        </w:rPr>
        <w:t>il</w:t>
      </w:r>
      <w:r w:rsidR="00822D20" w:rsidRPr="009C2881">
        <w:rPr>
          <w:bCs/>
          <w:szCs w:val="22"/>
        </w:rPr>
        <w:t xml:space="preserve"> 0</w:t>
      </w:r>
      <w:r w:rsidR="008E49AE">
        <w:rPr>
          <w:bCs/>
          <w:szCs w:val="22"/>
        </w:rPr>
        <w:t>,</w:t>
      </w:r>
      <w:r w:rsidR="00822D20" w:rsidRPr="009C2881">
        <w:rPr>
          <w:bCs/>
          <w:szCs w:val="22"/>
        </w:rPr>
        <w:t>81; P&lt;0</w:t>
      </w:r>
      <w:r w:rsidR="008E49AE">
        <w:rPr>
          <w:bCs/>
          <w:szCs w:val="22"/>
        </w:rPr>
        <w:t>,</w:t>
      </w:r>
      <w:r w:rsidR="00822D20" w:rsidRPr="009C2881">
        <w:rPr>
          <w:bCs/>
          <w:szCs w:val="22"/>
        </w:rPr>
        <w:t xml:space="preserve">001). </w:t>
      </w:r>
      <w:r w:rsidR="008E49AE">
        <w:rPr>
          <w:bCs/>
          <w:szCs w:val="22"/>
        </w:rPr>
        <w:t>Blæðingarslag</w:t>
      </w:r>
      <w:r w:rsidR="00822D20" w:rsidRPr="009C2881">
        <w:rPr>
          <w:bCs/>
          <w:szCs w:val="22"/>
        </w:rPr>
        <w:t xml:space="preserve"> </w:t>
      </w:r>
      <w:r w:rsidR="008E49AE">
        <w:rPr>
          <w:bCs/>
          <w:szCs w:val="22"/>
        </w:rPr>
        <w:t>kom fram hjá</w:t>
      </w:r>
      <w:r w:rsidR="00822D20" w:rsidRPr="009C2881">
        <w:rPr>
          <w:bCs/>
          <w:szCs w:val="22"/>
        </w:rPr>
        <w:t xml:space="preserve"> 8</w:t>
      </w:r>
      <w:r w:rsidR="008E49AE">
        <w:rPr>
          <w:bCs/>
          <w:szCs w:val="22"/>
        </w:rPr>
        <w:t> sjúklingum</w:t>
      </w:r>
      <w:r w:rsidR="00822D20" w:rsidRPr="009C2881">
        <w:rPr>
          <w:bCs/>
          <w:szCs w:val="22"/>
        </w:rPr>
        <w:t xml:space="preserve"> </w:t>
      </w:r>
      <w:r w:rsidR="008E49AE">
        <w:rPr>
          <w:bCs/>
          <w:szCs w:val="22"/>
        </w:rPr>
        <w:t>í hvorum rannsóknarhóp fyrir sig</w:t>
      </w:r>
      <w:r w:rsidR="00822D20" w:rsidRPr="009C2881">
        <w:rPr>
          <w:bCs/>
          <w:szCs w:val="22"/>
        </w:rPr>
        <w:t xml:space="preserve"> (0</w:t>
      </w:r>
      <w:r w:rsidR="008E49AE">
        <w:rPr>
          <w:bCs/>
          <w:szCs w:val="22"/>
        </w:rPr>
        <w:t>,</w:t>
      </w:r>
      <w:r w:rsidR="00822D20" w:rsidRPr="009C2881">
        <w:rPr>
          <w:bCs/>
          <w:szCs w:val="22"/>
        </w:rPr>
        <w:t xml:space="preserve">3% </w:t>
      </w:r>
      <w:r w:rsidR="008E49AE">
        <w:rPr>
          <w:bCs/>
          <w:szCs w:val="22"/>
        </w:rPr>
        <w:t>í hvorum hópi</w:t>
      </w:r>
      <w:r w:rsidR="00822D20" w:rsidRPr="009C2881">
        <w:rPr>
          <w:bCs/>
          <w:szCs w:val="22"/>
        </w:rPr>
        <w:t xml:space="preserve">). </w:t>
      </w:r>
      <w:r w:rsidR="008E49AE">
        <w:rPr>
          <w:bCs/>
          <w:szCs w:val="22"/>
        </w:rPr>
        <w:t>Miðlungsmikil til alvarleg</w:t>
      </w:r>
      <w:r w:rsidR="00822D20" w:rsidRPr="009C2881">
        <w:rPr>
          <w:bCs/>
          <w:szCs w:val="22"/>
        </w:rPr>
        <w:t xml:space="preserve"> </w:t>
      </w:r>
      <w:r w:rsidR="008E49AE">
        <w:rPr>
          <w:bCs/>
          <w:szCs w:val="22"/>
        </w:rPr>
        <w:t>blæðing</w:t>
      </w:r>
      <w:r w:rsidR="00822D20" w:rsidRPr="009C2881">
        <w:rPr>
          <w:bCs/>
          <w:szCs w:val="22"/>
        </w:rPr>
        <w:t xml:space="preserve"> </w:t>
      </w:r>
      <w:r w:rsidR="008E49AE">
        <w:rPr>
          <w:bCs/>
          <w:szCs w:val="22"/>
        </w:rPr>
        <w:t>kom fram hjá</w:t>
      </w:r>
      <w:r w:rsidR="00822D20" w:rsidRPr="009C2881">
        <w:rPr>
          <w:bCs/>
          <w:szCs w:val="22"/>
        </w:rPr>
        <w:t xml:space="preserve"> </w:t>
      </w:r>
      <w:r w:rsidR="008E49AE">
        <w:rPr>
          <w:bCs/>
          <w:szCs w:val="22"/>
        </w:rPr>
        <w:t>sjö sjúklingum</w:t>
      </w:r>
      <w:r w:rsidR="00822D20" w:rsidRPr="009C2881">
        <w:rPr>
          <w:bCs/>
          <w:szCs w:val="22"/>
        </w:rPr>
        <w:t xml:space="preserve"> (0</w:t>
      </w:r>
      <w:r w:rsidR="008E49AE">
        <w:rPr>
          <w:bCs/>
          <w:szCs w:val="22"/>
        </w:rPr>
        <w:t>,</w:t>
      </w:r>
      <w:r w:rsidR="00822D20" w:rsidRPr="009C2881">
        <w:rPr>
          <w:bCs/>
          <w:szCs w:val="22"/>
        </w:rPr>
        <w:t xml:space="preserve">3%) </w:t>
      </w:r>
      <w:r w:rsidR="008E49AE">
        <w:rPr>
          <w:bCs/>
          <w:szCs w:val="22"/>
        </w:rPr>
        <w:t>í</w:t>
      </w:r>
      <w:r w:rsidR="008E49AE" w:rsidRPr="009C2881">
        <w:rPr>
          <w:bCs/>
          <w:szCs w:val="22"/>
        </w:rPr>
        <w:t xml:space="preserve"> </w:t>
      </w:r>
      <w:r w:rsidR="008E49AE">
        <w:rPr>
          <w:bCs/>
          <w:szCs w:val="22"/>
        </w:rPr>
        <w:t>klópídógrel</w:t>
      </w:r>
      <w:r w:rsidR="008E49AE" w:rsidRPr="00A141BB">
        <w:rPr>
          <w:bCs/>
          <w:szCs w:val="22"/>
        </w:rPr>
        <w:t>–</w:t>
      </w:r>
      <w:r w:rsidR="008E49AE">
        <w:rPr>
          <w:bCs/>
          <w:szCs w:val="22"/>
        </w:rPr>
        <w:t>acetýlsalicýlsýru hópnum og</w:t>
      </w:r>
      <w:r w:rsidR="00822D20" w:rsidRPr="009C2881">
        <w:rPr>
          <w:bCs/>
          <w:szCs w:val="22"/>
        </w:rPr>
        <w:t xml:space="preserve"> </w:t>
      </w:r>
      <w:r w:rsidR="008E49AE">
        <w:rPr>
          <w:bCs/>
          <w:szCs w:val="22"/>
        </w:rPr>
        <w:t>hjá átta</w:t>
      </w:r>
      <w:r w:rsidR="00822D20" w:rsidRPr="009C2881">
        <w:rPr>
          <w:bCs/>
          <w:szCs w:val="22"/>
        </w:rPr>
        <w:t xml:space="preserve"> (0</w:t>
      </w:r>
      <w:r w:rsidR="008E49AE">
        <w:rPr>
          <w:bCs/>
          <w:szCs w:val="22"/>
        </w:rPr>
        <w:t>,</w:t>
      </w:r>
      <w:r w:rsidR="00822D20" w:rsidRPr="009C2881">
        <w:rPr>
          <w:bCs/>
          <w:szCs w:val="22"/>
        </w:rPr>
        <w:t xml:space="preserve">3%) </w:t>
      </w:r>
      <w:r w:rsidR="008E49AE">
        <w:rPr>
          <w:bCs/>
          <w:szCs w:val="22"/>
        </w:rPr>
        <w:t>í hópnum sem fékk acetýlsalicýlsýru</w:t>
      </w:r>
      <w:r w:rsidR="008E49AE" w:rsidRPr="009C2881">
        <w:rPr>
          <w:bCs/>
          <w:szCs w:val="22"/>
        </w:rPr>
        <w:t xml:space="preserve"> </w:t>
      </w:r>
      <w:r w:rsidR="00822D20" w:rsidRPr="009C2881">
        <w:rPr>
          <w:bCs/>
          <w:szCs w:val="22"/>
        </w:rPr>
        <w:t>(P = 0</w:t>
      </w:r>
      <w:r w:rsidR="008E49AE">
        <w:rPr>
          <w:bCs/>
          <w:szCs w:val="22"/>
        </w:rPr>
        <w:t>,</w:t>
      </w:r>
      <w:r w:rsidR="00822D20" w:rsidRPr="009C2881">
        <w:rPr>
          <w:bCs/>
          <w:szCs w:val="22"/>
        </w:rPr>
        <w:t xml:space="preserve">73). </w:t>
      </w:r>
      <w:r w:rsidR="000A4D6A">
        <w:rPr>
          <w:bCs/>
          <w:szCs w:val="22"/>
        </w:rPr>
        <w:t>T</w:t>
      </w:r>
      <w:r w:rsidR="008E49AE">
        <w:rPr>
          <w:bCs/>
          <w:szCs w:val="22"/>
        </w:rPr>
        <w:t xml:space="preserve">íðni </w:t>
      </w:r>
      <w:r w:rsidR="000A4D6A">
        <w:rPr>
          <w:bCs/>
          <w:szCs w:val="22"/>
        </w:rPr>
        <w:t xml:space="preserve">allra </w:t>
      </w:r>
      <w:r w:rsidR="008E49AE">
        <w:rPr>
          <w:bCs/>
          <w:szCs w:val="22"/>
        </w:rPr>
        <w:t>blæðinga</w:t>
      </w:r>
      <w:r w:rsidR="00822D20" w:rsidRPr="009C2881">
        <w:rPr>
          <w:bCs/>
          <w:szCs w:val="22"/>
        </w:rPr>
        <w:t xml:space="preserve"> </w:t>
      </w:r>
      <w:r w:rsidR="008E49AE">
        <w:rPr>
          <w:bCs/>
          <w:szCs w:val="22"/>
        </w:rPr>
        <w:t>var</w:t>
      </w:r>
      <w:r w:rsidR="00822D20" w:rsidRPr="009C2881">
        <w:rPr>
          <w:bCs/>
          <w:szCs w:val="22"/>
        </w:rPr>
        <w:t xml:space="preserve"> 2</w:t>
      </w:r>
      <w:r w:rsidR="008E49AE">
        <w:rPr>
          <w:bCs/>
          <w:szCs w:val="22"/>
        </w:rPr>
        <w:t>,</w:t>
      </w:r>
      <w:r w:rsidR="00822D20" w:rsidRPr="009C2881">
        <w:rPr>
          <w:bCs/>
          <w:szCs w:val="22"/>
        </w:rPr>
        <w:t xml:space="preserve">3% </w:t>
      </w:r>
      <w:r w:rsidR="008E49AE">
        <w:rPr>
          <w:bCs/>
          <w:szCs w:val="22"/>
        </w:rPr>
        <w:t>í</w:t>
      </w:r>
      <w:r w:rsidR="008E49AE" w:rsidRPr="009C2881">
        <w:rPr>
          <w:bCs/>
          <w:szCs w:val="22"/>
        </w:rPr>
        <w:t xml:space="preserve"> </w:t>
      </w:r>
      <w:r w:rsidR="008E49AE">
        <w:rPr>
          <w:bCs/>
          <w:szCs w:val="22"/>
        </w:rPr>
        <w:t>klópídógrel</w:t>
      </w:r>
      <w:r w:rsidR="008E49AE" w:rsidRPr="00A141BB">
        <w:rPr>
          <w:bCs/>
          <w:szCs w:val="22"/>
        </w:rPr>
        <w:t>–</w:t>
      </w:r>
      <w:r w:rsidR="008E49AE">
        <w:rPr>
          <w:bCs/>
          <w:szCs w:val="22"/>
        </w:rPr>
        <w:t>acetýlsalicýlsýru hópnum samanborið við</w:t>
      </w:r>
      <w:r w:rsidR="00822D20" w:rsidRPr="009C2881">
        <w:rPr>
          <w:bCs/>
          <w:szCs w:val="22"/>
        </w:rPr>
        <w:t xml:space="preserve"> 1</w:t>
      </w:r>
      <w:r w:rsidR="008E49AE">
        <w:rPr>
          <w:bCs/>
          <w:szCs w:val="22"/>
        </w:rPr>
        <w:t>,</w:t>
      </w:r>
      <w:r w:rsidR="00822D20" w:rsidRPr="009C2881">
        <w:rPr>
          <w:bCs/>
          <w:szCs w:val="22"/>
        </w:rPr>
        <w:t>6%</w:t>
      </w:r>
      <w:r w:rsidR="008E49AE" w:rsidRPr="008E49AE">
        <w:rPr>
          <w:bCs/>
          <w:szCs w:val="22"/>
        </w:rPr>
        <w:t xml:space="preserve"> </w:t>
      </w:r>
      <w:r w:rsidR="008E49AE">
        <w:rPr>
          <w:bCs/>
          <w:szCs w:val="22"/>
        </w:rPr>
        <w:t>í hópnum sem fékk acetýlsalicýlsýru</w:t>
      </w:r>
      <w:r w:rsidR="008E49AE" w:rsidRPr="009C2881">
        <w:rPr>
          <w:bCs/>
          <w:szCs w:val="22"/>
        </w:rPr>
        <w:t xml:space="preserve"> </w:t>
      </w:r>
      <w:r w:rsidR="00822D20" w:rsidRPr="009C2881">
        <w:rPr>
          <w:bCs/>
          <w:szCs w:val="22"/>
        </w:rPr>
        <w:t>(</w:t>
      </w:r>
      <w:r w:rsidR="00006812">
        <w:rPr>
          <w:bCs/>
          <w:szCs w:val="22"/>
        </w:rPr>
        <w:t>áhættuhlutfall</w:t>
      </w:r>
      <w:r w:rsidR="00822D20" w:rsidRPr="009C2881">
        <w:rPr>
          <w:bCs/>
          <w:szCs w:val="22"/>
        </w:rPr>
        <w:t>, 1</w:t>
      </w:r>
      <w:r w:rsidR="00006812">
        <w:rPr>
          <w:bCs/>
          <w:szCs w:val="22"/>
        </w:rPr>
        <w:t>,</w:t>
      </w:r>
      <w:r w:rsidR="00822D20" w:rsidRPr="009C2881">
        <w:rPr>
          <w:bCs/>
          <w:szCs w:val="22"/>
        </w:rPr>
        <w:t xml:space="preserve">41; 95% </w:t>
      </w:r>
      <w:r w:rsidR="00006812">
        <w:rPr>
          <w:bCs/>
          <w:szCs w:val="22"/>
        </w:rPr>
        <w:t>öryggisbil</w:t>
      </w:r>
      <w:r w:rsidR="00822D20" w:rsidRPr="009C2881">
        <w:rPr>
          <w:bCs/>
          <w:szCs w:val="22"/>
        </w:rPr>
        <w:t>, 0</w:t>
      </w:r>
      <w:r w:rsidR="00006812">
        <w:rPr>
          <w:bCs/>
          <w:szCs w:val="22"/>
        </w:rPr>
        <w:t>,</w:t>
      </w:r>
      <w:r w:rsidR="00822D20" w:rsidRPr="009C2881">
        <w:rPr>
          <w:bCs/>
          <w:szCs w:val="22"/>
        </w:rPr>
        <w:t>95 t</w:t>
      </w:r>
      <w:r w:rsidR="00006812">
        <w:rPr>
          <w:bCs/>
          <w:szCs w:val="22"/>
        </w:rPr>
        <w:t>il</w:t>
      </w:r>
      <w:r w:rsidR="00822D20" w:rsidRPr="009C2881">
        <w:rPr>
          <w:bCs/>
          <w:szCs w:val="22"/>
        </w:rPr>
        <w:t xml:space="preserve"> 2</w:t>
      </w:r>
      <w:r w:rsidR="00006812">
        <w:rPr>
          <w:bCs/>
          <w:szCs w:val="22"/>
        </w:rPr>
        <w:t>,</w:t>
      </w:r>
      <w:r w:rsidR="00822D20" w:rsidRPr="009C2881">
        <w:rPr>
          <w:bCs/>
          <w:szCs w:val="22"/>
        </w:rPr>
        <w:t>10; P</w:t>
      </w:r>
      <w:r w:rsidR="00822D20">
        <w:rPr>
          <w:bCs/>
          <w:szCs w:val="22"/>
        </w:rPr>
        <w:t> </w:t>
      </w:r>
      <w:r w:rsidR="00822D20" w:rsidRPr="009C2881">
        <w:rPr>
          <w:bCs/>
          <w:szCs w:val="22"/>
        </w:rPr>
        <w:t>= 0</w:t>
      </w:r>
      <w:r w:rsidR="00006812">
        <w:rPr>
          <w:bCs/>
          <w:szCs w:val="22"/>
        </w:rPr>
        <w:t>,</w:t>
      </w:r>
      <w:r w:rsidR="00822D20" w:rsidRPr="009C2881">
        <w:rPr>
          <w:bCs/>
          <w:szCs w:val="22"/>
        </w:rPr>
        <w:t>09).</w:t>
      </w:r>
      <w:r w:rsidR="00822D20">
        <w:rPr>
          <w:bCs/>
          <w:szCs w:val="22"/>
        </w:rPr>
        <w:t xml:space="preserve"> </w:t>
      </w:r>
    </w:p>
    <w:bookmarkEnd w:id="8"/>
    <w:p w:rsidR="00822D20" w:rsidRPr="009C2881" w:rsidRDefault="00822D20" w:rsidP="00822D20">
      <w:pPr>
        <w:ind w:right="-29"/>
        <w:rPr>
          <w:bCs/>
          <w:szCs w:val="22"/>
        </w:rPr>
      </w:pPr>
    </w:p>
    <w:p w:rsidR="00822D20" w:rsidRPr="00B14958" w:rsidRDefault="00822D20" w:rsidP="00822D20">
      <w:pPr>
        <w:ind w:right="-29"/>
        <w:rPr>
          <w:bCs/>
          <w:szCs w:val="22"/>
        </w:rPr>
      </w:pPr>
      <w:bookmarkStart w:id="10" w:name="_Hlk25225210"/>
      <w:r w:rsidRPr="00EA2A91">
        <w:rPr>
          <w:b/>
          <w:bCs/>
          <w:szCs w:val="22"/>
        </w:rPr>
        <w:t>POINT</w:t>
      </w:r>
      <w:r w:rsidRPr="00EA2A91">
        <w:rPr>
          <w:bCs/>
          <w:szCs w:val="22"/>
        </w:rPr>
        <w:t xml:space="preserve"> </w:t>
      </w:r>
      <w:bookmarkStart w:id="11" w:name="_Hlk25224579"/>
      <w:r w:rsidRPr="00EA2A91">
        <w:rPr>
          <w:bCs/>
          <w:szCs w:val="22"/>
        </w:rPr>
        <w:t>(</w:t>
      </w:r>
      <w:r w:rsidRPr="00EA2A91">
        <w:rPr>
          <w:bCs/>
          <w:i/>
          <w:szCs w:val="22"/>
        </w:rPr>
        <w:t>Platelet-Oriented Inhibition in New TIA and Minor Ischemic Stroke</w:t>
      </w:r>
      <w:r w:rsidRPr="00B14958">
        <w:rPr>
          <w:bCs/>
          <w:szCs w:val="22"/>
        </w:rPr>
        <w:t>)</w:t>
      </w:r>
    </w:p>
    <w:bookmarkEnd w:id="11"/>
    <w:p w:rsidR="00822D20" w:rsidRPr="009C2881" w:rsidRDefault="00D33372" w:rsidP="00822D20">
      <w:pPr>
        <w:ind w:right="-29"/>
        <w:rPr>
          <w:bCs/>
          <w:szCs w:val="22"/>
        </w:rPr>
      </w:pPr>
      <w:r w:rsidRPr="00DC4BF0">
        <w:rPr>
          <w:bCs/>
          <w:szCs w:val="22"/>
        </w:rPr>
        <w:t>Þessi slembaða, tvíblinda, fjölsetra klíníska samanburðarrannsókn með lyfl</w:t>
      </w:r>
      <w:r w:rsidRPr="00203C34">
        <w:rPr>
          <w:bCs/>
          <w:szCs w:val="22"/>
        </w:rPr>
        <w:t xml:space="preserve">eysu tók til </w:t>
      </w:r>
      <w:r w:rsidR="00822D20" w:rsidRPr="00203C34">
        <w:rPr>
          <w:bCs/>
          <w:szCs w:val="22"/>
        </w:rPr>
        <w:t>4</w:t>
      </w:r>
      <w:r w:rsidRPr="00D149C9">
        <w:rPr>
          <w:bCs/>
          <w:szCs w:val="22"/>
        </w:rPr>
        <w:t>.</w:t>
      </w:r>
      <w:r w:rsidR="00822D20" w:rsidRPr="00D149C9">
        <w:rPr>
          <w:bCs/>
          <w:szCs w:val="22"/>
        </w:rPr>
        <w:t>881</w:t>
      </w:r>
      <w:r w:rsidRPr="00D149C9">
        <w:rPr>
          <w:bCs/>
          <w:szCs w:val="22"/>
        </w:rPr>
        <w:t> alþjóðleg</w:t>
      </w:r>
      <w:r w:rsidR="000E2EEF" w:rsidRPr="00D149C9">
        <w:rPr>
          <w:bCs/>
          <w:szCs w:val="22"/>
        </w:rPr>
        <w:t xml:space="preserve">s </w:t>
      </w:r>
      <w:r w:rsidRPr="0095614E">
        <w:rPr>
          <w:bCs/>
          <w:szCs w:val="22"/>
        </w:rPr>
        <w:t>sj</w:t>
      </w:r>
      <w:r w:rsidRPr="00F02C1B">
        <w:rPr>
          <w:bCs/>
          <w:szCs w:val="22"/>
        </w:rPr>
        <w:t>úkling</w:t>
      </w:r>
      <w:r w:rsidR="000E2EEF" w:rsidRPr="00F02C1B">
        <w:rPr>
          <w:bCs/>
          <w:szCs w:val="22"/>
        </w:rPr>
        <w:t>s</w:t>
      </w:r>
      <w:r w:rsidR="000A4D6A" w:rsidRPr="00F02C1B">
        <w:rPr>
          <w:bCs/>
          <w:szCs w:val="22"/>
        </w:rPr>
        <w:t xml:space="preserve"> </w:t>
      </w:r>
      <w:r w:rsidRPr="00F02C1B">
        <w:rPr>
          <w:bCs/>
          <w:szCs w:val="22"/>
        </w:rPr>
        <w:t>með</w:t>
      </w:r>
      <w:r w:rsidR="00822D20" w:rsidRPr="00F02C1B">
        <w:rPr>
          <w:bCs/>
          <w:szCs w:val="22"/>
        </w:rPr>
        <w:t xml:space="preserve"> </w:t>
      </w:r>
      <w:r w:rsidRPr="00F02C1B">
        <w:rPr>
          <w:bCs/>
          <w:szCs w:val="22"/>
        </w:rPr>
        <w:t>brátt skammvinnt blóðþurrðarkast</w:t>
      </w:r>
      <w:r w:rsidR="00DC6C3C">
        <w:rPr>
          <w:bCs/>
          <w:szCs w:val="22"/>
        </w:rPr>
        <w:t xml:space="preserve"> í heila</w:t>
      </w:r>
      <w:r w:rsidR="00822D20" w:rsidRPr="00F02C1B">
        <w:rPr>
          <w:bCs/>
          <w:szCs w:val="22"/>
        </w:rPr>
        <w:t xml:space="preserve"> (</w:t>
      </w:r>
      <w:r w:rsidR="000A4D6A" w:rsidRPr="0047050A">
        <w:rPr>
          <w:bCs/>
          <w:szCs w:val="22"/>
        </w:rPr>
        <w:t xml:space="preserve">ABCD2 </w:t>
      </w:r>
      <w:r w:rsidR="00822D20" w:rsidRPr="0047050A">
        <w:rPr>
          <w:bCs/>
          <w:szCs w:val="22"/>
        </w:rPr>
        <w:t>≥4</w:t>
      </w:r>
      <w:r w:rsidRPr="0047050A">
        <w:rPr>
          <w:bCs/>
          <w:szCs w:val="22"/>
        </w:rPr>
        <w:t> stig</w:t>
      </w:r>
      <w:r w:rsidR="00822D20" w:rsidRPr="0047050A">
        <w:rPr>
          <w:bCs/>
          <w:szCs w:val="22"/>
        </w:rPr>
        <w:t xml:space="preserve">) </w:t>
      </w:r>
      <w:r w:rsidRPr="0047050A">
        <w:rPr>
          <w:bCs/>
          <w:szCs w:val="22"/>
        </w:rPr>
        <w:t>eða minniháttar heilaslag</w:t>
      </w:r>
      <w:r w:rsidR="00822D20" w:rsidRPr="0047050A">
        <w:rPr>
          <w:bCs/>
          <w:szCs w:val="22"/>
        </w:rPr>
        <w:t xml:space="preserve"> (</w:t>
      </w:r>
      <w:r w:rsidR="00E7074B" w:rsidRPr="00DC6C3C">
        <w:rPr>
          <w:bCs/>
          <w:szCs w:val="22"/>
        </w:rPr>
        <w:t xml:space="preserve">NIHSS </w:t>
      </w:r>
      <w:r w:rsidRPr="00DC6C3C">
        <w:rPr>
          <w:bCs/>
          <w:szCs w:val="22"/>
        </w:rPr>
        <w:t>≤3 stig</w:t>
      </w:r>
      <w:r w:rsidR="00822D20" w:rsidRPr="00DC6C3C">
        <w:rPr>
          <w:bCs/>
          <w:szCs w:val="22"/>
        </w:rPr>
        <w:t>).</w:t>
      </w:r>
      <w:r w:rsidR="007C047C" w:rsidRPr="00DC6C3C">
        <w:rPr>
          <w:bCs/>
          <w:szCs w:val="22"/>
        </w:rPr>
        <w:t xml:space="preserve"> Allir sjúklingar í báðum hópum</w:t>
      </w:r>
      <w:r w:rsidR="007C047C">
        <w:rPr>
          <w:bCs/>
          <w:szCs w:val="22"/>
        </w:rPr>
        <w:t xml:space="preserve"> fengu</w:t>
      </w:r>
      <w:r w:rsidR="00822D20" w:rsidRPr="009C2881">
        <w:rPr>
          <w:bCs/>
          <w:szCs w:val="22"/>
        </w:rPr>
        <w:t xml:space="preserve"> </w:t>
      </w:r>
      <w:r w:rsidR="004320A4">
        <w:rPr>
          <w:bCs/>
          <w:szCs w:val="22"/>
        </w:rPr>
        <w:t>acetýlsalicýlsýru</w:t>
      </w:r>
      <w:r w:rsidR="00001DD8">
        <w:rPr>
          <w:bCs/>
          <w:szCs w:val="22"/>
        </w:rPr>
        <w:t xml:space="preserve"> opið</w:t>
      </w:r>
      <w:r w:rsidR="00822D20" w:rsidRPr="009C2881">
        <w:rPr>
          <w:bCs/>
          <w:szCs w:val="22"/>
        </w:rPr>
        <w:t xml:space="preserve"> </w:t>
      </w:r>
      <w:r w:rsidR="00001DD8">
        <w:rPr>
          <w:bCs/>
          <w:szCs w:val="22"/>
        </w:rPr>
        <w:t>á</w:t>
      </w:r>
      <w:r w:rsidR="00822D20" w:rsidRPr="009C2881">
        <w:rPr>
          <w:bCs/>
          <w:szCs w:val="22"/>
        </w:rPr>
        <w:t xml:space="preserve"> d</w:t>
      </w:r>
      <w:r w:rsidR="007C047C">
        <w:rPr>
          <w:bCs/>
          <w:szCs w:val="22"/>
        </w:rPr>
        <w:t>egi </w:t>
      </w:r>
      <w:r w:rsidR="00822D20" w:rsidRPr="009C2881">
        <w:rPr>
          <w:bCs/>
          <w:szCs w:val="22"/>
        </w:rPr>
        <w:t>1 t</w:t>
      </w:r>
      <w:r w:rsidR="007C047C">
        <w:rPr>
          <w:bCs/>
          <w:szCs w:val="22"/>
        </w:rPr>
        <w:t>il</w:t>
      </w:r>
      <w:r w:rsidR="00822D20" w:rsidRPr="009C2881">
        <w:rPr>
          <w:bCs/>
          <w:szCs w:val="22"/>
        </w:rPr>
        <w:t xml:space="preserve"> 90 (50-325</w:t>
      </w:r>
      <w:r w:rsidR="007C047C">
        <w:rPr>
          <w:bCs/>
          <w:szCs w:val="22"/>
        </w:rPr>
        <w:t> </w:t>
      </w:r>
      <w:r w:rsidR="00822D20" w:rsidRPr="009C2881">
        <w:rPr>
          <w:bCs/>
          <w:szCs w:val="22"/>
        </w:rPr>
        <w:t xml:space="preserve">mg </w:t>
      </w:r>
      <w:r w:rsidR="007C047C">
        <w:rPr>
          <w:bCs/>
          <w:szCs w:val="22"/>
        </w:rPr>
        <w:t>samkvæmt ákvörðun læknis sem sá um meðferðina</w:t>
      </w:r>
      <w:r w:rsidR="00822D20" w:rsidRPr="009C2881">
        <w:rPr>
          <w:bCs/>
          <w:szCs w:val="22"/>
        </w:rPr>
        <w:t xml:space="preserve">). </w:t>
      </w:r>
      <w:r w:rsidR="007C047C">
        <w:rPr>
          <w:bCs/>
          <w:szCs w:val="22"/>
        </w:rPr>
        <w:t>Sjúklingum sem var slembiraðað í k</w:t>
      </w:r>
      <w:r w:rsidR="00822D20" w:rsidRPr="009C2881">
        <w:rPr>
          <w:bCs/>
          <w:szCs w:val="22"/>
        </w:rPr>
        <w:t>l</w:t>
      </w:r>
      <w:r w:rsidR="007C047C">
        <w:rPr>
          <w:bCs/>
          <w:szCs w:val="22"/>
        </w:rPr>
        <w:t>ópí</w:t>
      </w:r>
      <w:r w:rsidR="00822D20" w:rsidRPr="009C2881">
        <w:rPr>
          <w:bCs/>
          <w:szCs w:val="22"/>
        </w:rPr>
        <w:t>d</w:t>
      </w:r>
      <w:r w:rsidR="007C047C">
        <w:rPr>
          <w:bCs/>
          <w:szCs w:val="22"/>
        </w:rPr>
        <w:t>ó</w:t>
      </w:r>
      <w:r w:rsidR="00822D20" w:rsidRPr="009C2881">
        <w:rPr>
          <w:bCs/>
          <w:szCs w:val="22"/>
        </w:rPr>
        <w:t xml:space="preserve">grel </w:t>
      </w:r>
      <w:r w:rsidR="007C047C">
        <w:rPr>
          <w:bCs/>
          <w:szCs w:val="22"/>
        </w:rPr>
        <w:t>hópinn fengu</w:t>
      </w:r>
      <w:r w:rsidR="00822D20" w:rsidRPr="009C2881">
        <w:rPr>
          <w:bCs/>
          <w:szCs w:val="22"/>
        </w:rPr>
        <w:t xml:space="preserve"> 600</w:t>
      </w:r>
      <w:r w:rsidR="007C047C">
        <w:rPr>
          <w:bCs/>
          <w:szCs w:val="22"/>
        </w:rPr>
        <w:t> </w:t>
      </w:r>
      <w:r w:rsidR="00822D20" w:rsidRPr="009C2881">
        <w:rPr>
          <w:bCs/>
          <w:szCs w:val="22"/>
        </w:rPr>
        <w:t>mg</w:t>
      </w:r>
      <w:r w:rsidR="007C047C">
        <w:rPr>
          <w:bCs/>
          <w:szCs w:val="22"/>
        </w:rPr>
        <w:t xml:space="preserve"> hleðsluskammt</w:t>
      </w:r>
      <w:r w:rsidR="00822D20" w:rsidRPr="009C2881">
        <w:rPr>
          <w:bCs/>
          <w:szCs w:val="22"/>
        </w:rPr>
        <w:t xml:space="preserve"> </w:t>
      </w:r>
      <w:r w:rsidR="007C047C">
        <w:rPr>
          <w:bCs/>
          <w:szCs w:val="22"/>
        </w:rPr>
        <w:t>a</w:t>
      </w:r>
      <w:r w:rsidR="00822D20" w:rsidRPr="009C2881">
        <w:rPr>
          <w:bCs/>
          <w:szCs w:val="22"/>
        </w:rPr>
        <w:t xml:space="preserve">f </w:t>
      </w:r>
      <w:r w:rsidR="007C047C">
        <w:rPr>
          <w:bCs/>
          <w:szCs w:val="22"/>
        </w:rPr>
        <w:t>k</w:t>
      </w:r>
      <w:r w:rsidR="00822D20" w:rsidRPr="009C2881">
        <w:rPr>
          <w:bCs/>
          <w:szCs w:val="22"/>
        </w:rPr>
        <w:t>l</w:t>
      </w:r>
      <w:r w:rsidR="007C047C">
        <w:rPr>
          <w:bCs/>
          <w:szCs w:val="22"/>
        </w:rPr>
        <w:t>ó</w:t>
      </w:r>
      <w:r w:rsidR="00822D20" w:rsidRPr="009C2881">
        <w:rPr>
          <w:bCs/>
          <w:szCs w:val="22"/>
        </w:rPr>
        <w:t>p</w:t>
      </w:r>
      <w:r w:rsidR="007C047C">
        <w:rPr>
          <w:bCs/>
          <w:szCs w:val="22"/>
        </w:rPr>
        <w:t>í</w:t>
      </w:r>
      <w:r w:rsidR="00822D20" w:rsidRPr="009C2881">
        <w:rPr>
          <w:bCs/>
          <w:szCs w:val="22"/>
        </w:rPr>
        <w:t>d</w:t>
      </w:r>
      <w:r w:rsidR="007C047C">
        <w:rPr>
          <w:bCs/>
          <w:szCs w:val="22"/>
        </w:rPr>
        <w:t>ó</w:t>
      </w:r>
      <w:r w:rsidR="00822D20" w:rsidRPr="009C2881">
        <w:rPr>
          <w:bCs/>
          <w:szCs w:val="22"/>
        </w:rPr>
        <w:t>grel</w:t>
      </w:r>
      <w:r w:rsidR="007C047C">
        <w:rPr>
          <w:bCs/>
          <w:szCs w:val="22"/>
        </w:rPr>
        <w:t>i</w:t>
      </w:r>
      <w:r w:rsidR="00822D20" w:rsidRPr="009C2881">
        <w:rPr>
          <w:bCs/>
          <w:szCs w:val="22"/>
        </w:rPr>
        <w:t xml:space="preserve"> </w:t>
      </w:r>
      <w:r w:rsidR="00001DD8">
        <w:rPr>
          <w:bCs/>
          <w:szCs w:val="22"/>
        </w:rPr>
        <w:t>á</w:t>
      </w:r>
      <w:r w:rsidR="007C047C">
        <w:rPr>
          <w:bCs/>
          <w:szCs w:val="22"/>
        </w:rPr>
        <w:t xml:space="preserve"> degi </w:t>
      </w:r>
      <w:r w:rsidR="00822D20" w:rsidRPr="009C2881">
        <w:rPr>
          <w:bCs/>
          <w:szCs w:val="22"/>
        </w:rPr>
        <w:t xml:space="preserve">1, </w:t>
      </w:r>
      <w:r w:rsidR="007C047C">
        <w:rPr>
          <w:bCs/>
          <w:szCs w:val="22"/>
        </w:rPr>
        <w:t>fylgt eftir með</w:t>
      </w:r>
      <w:r w:rsidR="00822D20" w:rsidRPr="009C2881">
        <w:rPr>
          <w:bCs/>
          <w:szCs w:val="22"/>
        </w:rPr>
        <w:t xml:space="preserve"> 75</w:t>
      </w:r>
      <w:r w:rsidR="007C047C">
        <w:rPr>
          <w:bCs/>
          <w:szCs w:val="22"/>
        </w:rPr>
        <w:t> </w:t>
      </w:r>
      <w:r w:rsidR="00822D20" w:rsidRPr="009C2881">
        <w:rPr>
          <w:bCs/>
          <w:szCs w:val="22"/>
        </w:rPr>
        <w:t>mg</w:t>
      </w:r>
      <w:r w:rsidR="007C047C">
        <w:rPr>
          <w:bCs/>
          <w:szCs w:val="22"/>
        </w:rPr>
        <w:t xml:space="preserve"> skammti</w:t>
      </w:r>
      <w:r w:rsidR="00822D20" w:rsidRPr="009C2881">
        <w:rPr>
          <w:bCs/>
          <w:szCs w:val="22"/>
        </w:rPr>
        <w:t xml:space="preserve"> </w:t>
      </w:r>
      <w:r w:rsidR="007C047C">
        <w:rPr>
          <w:bCs/>
          <w:szCs w:val="22"/>
        </w:rPr>
        <w:t>a</w:t>
      </w:r>
      <w:r w:rsidR="00822D20" w:rsidRPr="009C2881">
        <w:rPr>
          <w:bCs/>
          <w:szCs w:val="22"/>
        </w:rPr>
        <w:t xml:space="preserve">f </w:t>
      </w:r>
      <w:r w:rsidR="007C047C">
        <w:rPr>
          <w:bCs/>
          <w:szCs w:val="22"/>
        </w:rPr>
        <w:t>k</w:t>
      </w:r>
      <w:r w:rsidR="00822D20" w:rsidRPr="009C2881">
        <w:rPr>
          <w:bCs/>
          <w:szCs w:val="22"/>
        </w:rPr>
        <w:t>l</w:t>
      </w:r>
      <w:r w:rsidR="007C047C">
        <w:rPr>
          <w:bCs/>
          <w:szCs w:val="22"/>
        </w:rPr>
        <w:t>ó</w:t>
      </w:r>
      <w:r w:rsidR="00822D20" w:rsidRPr="009C2881">
        <w:rPr>
          <w:bCs/>
          <w:szCs w:val="22"/>
        </w:rPr>
        <w:t>p</w:t>
      </w:r>
      <w:r w:rsidR="007C047C">
        <w:rPr>
          <w:bCs/>
          <w:szCs w:val="22"/>
        </w:rPr>
        <w:t>í</w:t>
      </w:r>
      <w:r w:rsidR="00822D20" w:rsidRPr="009C2881">
        <w:rPr>
          <w:bCs/>
          <w:szCs w:val="22"/>
        </w:rPr>
        <w:t>d</w:t>
      </w:r>
      <w:r w:rsidR="007C047C">
        <w:rPr>
          <w:bCs/>
          <w:szCs w:val="22"/>
        </w:rPr>
        <w:t>ó</w:t>
      </w:r>
      <w:r w:rsidR="00822D20" w:rsidRPr="009C2881">
        <w:rPr>
          <w:bCs/>
          <w:szCs w:val="22"/>
        </w:rPr>
        <w:t>grel</w:t>
      </w:r>
      <w:r w:rsidR="007C047C">
        <w:rPr>
          <w:bCs/>
          <w:szCs w:val="22"/>
        </w:rPr>
        <w:t>i</w:t>
      </w:r>
      <w:r w:rsidR="00822D20" w:rsidRPr="009C2881">
        <w:rPr>
          <w:bCs/>
          <w:szCs w:val="22"/>
        </w:rPr>
        <w:t xml:space="preserve"> </w:t>
      </w:r>
      <w:r w:rsidR="007C047C">
        <w:rPr>
          <w:bCs/>
          <w:szCs w:val="22"/>
        </w:rPr>
        <w:t xml:space="preserve">á dag </w:t>
      </w:r>
      <w:r w:rsidR="00001DD8">
        <w:rPr>
          <w:bCs/>
          <w:szCs w:val="22"/>
        </w:rPr>
        <w:t>á</w:t>
      </w:r>
      <w:r w:rsidR="00822D20" w:rsidRPr="009C2881">
        <w:rPr>
          <w:bCs/>
          <w:szCs w:val="22"/>
        </w:rPr>
        <w:t xml:space="preserve"> d</w:t>
      </w:r>
      <w:r w:rsidR="007C047C">
        <w:rPr>
          <w:bCs/>
          <w:szCs w:val="22"/>
        </w:rPr>
        <w:t>egi </w:t>
      </w:r>
      <w:r w:rsidR="00822D20" w:rsidRPr="009C2881">
        <w:rPr>
          <w:bCs/>
          <w:szCs w:val="22"/>
        </w:rPr>
        <w:t xml:space="preserve">2 </w:t>
      </w:r>
      <w:r w:rsidR="007C047C">
        <w:rPr>
          <w:bCs/>
          <w:szCs w:val="22"/>
        </w:rPr>
        <w:t>til</w:t>
      </w:r>
      <w:r w:rsidR="00822D20" w:rsidRPr="009C2881">
        <w:rPr>
          <w:bCs/>
          <w:szCs w:val="22"/>
        </w:rPr>
        <w:t xml:space="preserve"> 90. </w:t>
      </w:r>
      <w:r w:rsidR="007C047C">
        <w:rPr>
          <w:bCs/>
          <w:szCs w:val="22"/>
        </w:rPr>
        <w:t>Sjúklingum sem var slembiraðað í lyfleysuhópin fengu</w:t>
      </w:r>
      <w:r w:rsidR="00822D20" w:rsidRPr="009C2881">
        <w:rPr>
          <w:bCs/>
          <w:szCs w:val="22"/>
        </w:rPr>
        <w:t xml:space="preserve"> </w:t>
      </w:r>
      <w:r w:rsidR="007C047C">
        <w:rPr>
          <w:bCs/>
          <w:szCs w:val="22"/>
        </w:rPr>
        <w:t>lyfleysuútgáfu af k</w:t>
      </w:r>
      <w:r w:rsidR="00822D20" w:rsidRPr="009C2881">
        <w:rPr>
          <w:bCs/>
          <w:szCs w:val="22"/>
        </w:rPr>
        <w:t>l</w:t>
      </w:r>
      <w:r w:rsidR="007C047C">
        <w:rPr>
          <w:bCs/>
          <w:szCs w:val="22"/>
        </w:rPr>
        <w:t>ó</w:t>
      </w:r>
      <w:r w:rsidR="00822D20" w:rsidRPr="009C2881">
        <w:rPr>
          <w:bCs/>
          <w:szCs w:val="22"/>
        </w:rPr>
        <w:t>pid</w:t>
      </w:r>
      <w:r w:rsidR="007C047C">
        <w:rPr>
          <w:bCs/>
          <w:szCs w:val="22"/>
        </w:rPr>
        <w:t>ó</w:t>
      </w:r>
      <w:r w:rsidR="00822D20" w:rsidRPr="009C2881">
        <w:rPr>
          <w:bCs/>
          <w:szCs w:val="22"/>
        </w:rPr>
        <w:t>grel</w:t>
      </w:r>
      <w:r w:rsidR="007C047C">
        <w:rPr>
          <w:bCs/>
          <w:szCs w:val="22"/>
        </w:rPr>
        <w:t>i</w:t>
      </w:r>
      <w:r w:rsidR="00822D20" w:rsidRPr="009C2881">
        <w:rPr>
          <w:bCs/>
          <w:szCs w:val="22"/>
        </w:rPr>
        <w:t xml:space="preserve"> </w:t>
      </w:r>
      <w:r w:rsidR="00001DD8">
        <w:rPr>
          <w:bCs/>
          <w:szCs w:val="22"/>
        </w:rPr>
        <w:t>á</w:t>
      </w:r>
      <w:r w:rsidR="007C047C">
        <w:rPr>
          <w:bCs/>
          <w:szCs w:val="22"/>
        </w:rPr>
        <w:t xml:space="preserve"> degi </w:t>
      </w:r>
      <w:r w:rsidR="00822D20" w:rsidRPr="009C2881">
        <w:rPr>
          <w:bCs/>
          <w:szCs w:val="22"/>
        </w:rPr>
        <w:t>1 t</w:t>
      </w:r>
      <w:r w:rsidR="007C047C">
        <w:rPr>
          <w:bCs/>
          <w:szCs w:val="22"/>
        </w:rPr>
        <w:t>il</w:t>
      </w:r>
      <w:r w:rsidR="00822D20" w:rsidRPr="009C2881">
        <w:rPr>
          <w:bCs/>
          <w:szCs w:val="22"/>
        </w:rPr>
        <w:t xml:space="preserve"> 90.</w:t>
      </w:r>
    </w:p>
    <w:p w:rsidR="00822D20" w:rsidRPr="009C2881" w:rsidRDefault="00822D20" w:rsidP="00822D20">
      <w:pPr>
        <w:ind w:right="-29"/>
        <w:rPr>
          <w:bCs/>
          <w:szCs w:val="22"/>
        </w:rPr>
      </w:pPr>
    </w:p>
    <w:p w:rsidR="00822D20" w:rsidRDefault="007C047C" w:rsidP="00822D20">
      <w:pPr>
        <w:ind w:right="-29"/>
        <w:rPr>
          <w:bCs/>
          <w:szCs w:val="22"/>
        </w:rPr>
      </w:pPr>
      <w:r>
        <w:rPr>
          <w:bCs/>
          <w:szCs w:val="22"/>
        </w:rPr>
        <w:t xml:space="preserve">Meginniðurstaða </w:t>
      </w:r>
      <w:r w:rsidR="00004CA3">
        <w:rPr>
          <w:bCs/>
          <w:szCs w:val="22"/>
        </w:rPr>
        <w:t>verkunar</w:t>
      </w:r>
      <w:r w:rsidRPr="0094373A">
        <w:rPr>
          <w:bCs/>
          <w:szCs w:val="22"/>
        </w:rPr>
        <w:t xml:space="preserve"> </w:t>
      </w:r>
      <w:r>
        <w:rPr>
          <w:bCs/>
          <w:szCs w:val="22"/>
        </w:rPr>
        <w:t>v</w:t>
      </w:r>
      <w:r w:rsidR="00510F78">
        <w:rPr>
          <w:bCs/>
          <w:szCs w:val="22"/>
        </w:rPr>
        <w:t>oru</w:t>
      </w:r>
      <w:r>
        <w:rPr>
          <w:bCs/>
          <w:szCs w:val="22"/>
        </w:rPr>
        <w:t xml:space="preserve"> samset</w:t>
      </w:r>
      <w:r w:rsidR="00E7074B">
        <w:rPr>
          <w:bCs/>
          <w:szCs w:val="22"/>
        </w:rPr>
        <w:t xml:space="preserve">tir þættir </w:t>
      </w:r>
      <w:r w:rsidR="004320A4">
        <w:rPr>
          <w:bCs/>
          <w:szCs w:val="22"/>
        </w:rPr>
        <w:t>alvarlegra</w:t>
      </w:r>
      <w:r>
        <w:rPr>
          <w:bCs/>
          <w:szCs w:val="22"/>
        </w:rPr>
        <w:t xml:space="preserve"> blóðþurrðartilvika</w:t>
      </w:r>
      <w:r w:rsidR="00822D20" w:rsidRPr="006C6540">
        <w:rPr>
          <w:bCs/>
          <w:szCs w:val="22"/>
        </w:rPr>
        <w:t xml:space="preserve"> (</w:t>
      </w:r>
      <w:r w:rsidR="00E7074B">
        <w:rPr>
          <w:bCs/>
          <w:szCs w:val="22"/>
        </w:rPr>
        <w:t>heila</w:t>
      </w:r>
      <w:r>
        <w:rPr>
          <w:bCs/>
          <w:szCs w:val="22"/>
        </w:rPr>
        <w:t>blóðþurrð</w:t>
      </w:r>
      <w:r w:rsidR="00822D20" w:rsidRPr="006C6540">
        <w:rPr>
          <w:bCs/>
          <w:szCs w:val="22"/>
        </w:rPr>
        <w:t xml:space="preserve">, </w:t>
      </w:r>
      <w:r w:rsidR="004320A4">
        <w:rPr>
          <w:bCs/>
          <w:szCs w:val="22"/>
        </w:rPr>
        <w:t>hjartadrep eða dauð</w:t>
      </w:r>
      <w:r w:rsidR="00F831E9">
        <w:rPr>
          <w:bCs/>
          <w:szCs w:val="22"/>
        </w:rPr>
        <w:t>sfall</w:t>
      </w:r>
      <w:r w:rsidR="004320A4">
        <w:rPr>
          <w:bCs/>
          <w:szCs w:val="22"/>
        </w:rPr>
        <w:t xml:space="preserve"> </w:t>
      </w:r>
      <w:r w:rsidR="00E7074B">
        <w:rPr>
          <w:bCs/>
          <w:szCs w:val="22"/>
        </w:rPr>
        <w:t>vegna</w:t>
      </w:r>
      <w:r w:rsidR="004320A4">
        <w:rPr>
          <w:bCs/>
          <w:szCs w:val="22"/>
        </w:rPr>
        <w:t xml:space="preserve"> </w:t>
      </w:r>
      <w:r w:rsidR="00510F78">
        <w:rPr>
          <w:bCs/>
          <w:szCs w:val="22"/>
        </w:rPr>
        <w:t>æða</w:t>
      </w:r>
      <w:r w:rsidR="004320A4" w:rsidRPr="00203C34">
        <w:rPr>
          <w:bCs/>
          <w:szCs w:val="22"/>
        </w:rPr>
        <w:t>blóðþurrðar</w:t>
      </w:r>
      <w:r w:rsidR="00822D20" w:rsidRPr="006C6540">
        <w:rPr>
          <w:bCs/>
          <w:szCs w:val="22"/>
        </w:rPr>
        <w:t xml:space="preserve">) </w:t>
      </w:r>
      <w:r w:rsidR="004320A4">
        <w:rPr>
          <w:bCs/>
          <w:szCs w:val="22"/>
        </w:rPr>
        <w:t>á degi </w:t>
      </w:r>
      <w:r w:rsidR="00822D20" w:rsidRPr="006C6540">
        <w:rPr>
          <w:bCs/>
          <w:szCs w:val="22"/>
        </w:rPr>
        <w:t xml:space="preserve">90. </w:t>
      </w:r>
      <w:r w:rsidR="004320A4">
        <w:rPr>
          <w:bCs/>
          <w:szCs w:val="22"/>
        </w:rPr>
        <w:t>Þetta kom fram hjá</w:t>
      </w:r>
      <w:r w:rsidR="00822D20" w:rsidRPr="006C6540">
        <w:rPr>
          <w:bCs/>
          <w:szCs w:val="22"/>
        </w:rPr>
        <w:t xml:space="preserve"> 121</w:t>
      </w:r>
      <w:r w:rsidR="004320A4">
        <w:rPr>
          <w:bCs/>
          <w:szCs w:val="22"/>
        </w:rPr>
        <w:t> sjúklingi</w:t>
      </w:r>
      <w:r w:rsidR="00822D20" w:rsidRPr="006C6540">
        <w:rPr>
          <w:bCs/>
          <w:szCs w:val="22"/>
        </w:rPr>
        <w:t xml:space="preserve"> (5</w:t>
      </w:r>
      <w:r w:rsidR="004320A4">
        <w:rPr>
          <w:bCs/>
          <w:szCs w:val="22"/>
        </w:rPr>
        <w:t>,</w:t>
      </w:r>
      <w:r w:rsidR="00822D20" w:rsidRPr="006C6540">
        <w:rPr>
          <w:bCs/>
          <w:szCs w:val="22"/>
        </w:rPr>
        <w:t xml:space="preserve">0%) </w:t>
      </w:r>
      <w:r w:rsidR="004320A4">
        <w:rPr>
          <w:bCs/>
          <w:szCs w:val="22"/>
        </w:rPr>
        <w:t>sem fengu</w:t>
      </w:r>
      <w:r w:rsidR="00822D20" w:rsidRPr="006C6540">
        <w:rPr>
          <w:bCs/>
          <w:szCs w:val="22"/>
        </w:rPr>
        <w:t xml:space="preserve"> </w:t>
      </w:r>
      <w:r w:rsidR="004320A4">
        <w:rPr>
          <w:bCs/>
          <w:szCs w:val="22"/>
        </w:rPr>
        <w:t>k</w:t>
      </w:r>
      <w:r w:rsidR="00822D20" w:rsidRPr="006C6540">
        <w:rPr>
          <w:bCs/>
          <w:szCs w:val="22"/>
        </w:rPr>
        <w:t>l</w:t>
      </w:r>
      <w:r w:rsidR="004320A4">
        <w:rPr>
          <w:bCs/>
          <w:szCs w:val="22"/>
        </w:rPr>
        <w:t>ó</w:t>
      </w:r>
      <w:r w:rsidR="00822D20" w:rsidRPr="006C6540">
        <w:rPr>
          <w:bCs/>
          <w:szCs w:val="22"/>
        </w:rPr>
        <w:t>p</w:t>
      </w:r>
      <w:r w:rsidR="004320A4">
        <w:rPr>
          <w:bCs/>
          <w:szCs w:val="22"/>
        </w:rPr>
        <w:t>í</w:t>
      </w:r>
      <w:r w:rsidR="00822D20" w:rsidRPr="006C6540">
        <w:rPr>
          <w:bCs/>
          <w:szCs w:val="22"/>
        </w:rPr>
        <w:t>d</w:t>
      </w:r>
      <w:r w:rsidR="004320A4">
        <w:rPr>
          <w:bCs/>
          <w:szCs w:val="22"/>
        </w:rPr>
        <w:t>ó</w:t>
      </w:r>
      <w:r w:rsidR="00822D20" w:rsidRPr="006C6540">
        <w:rPr>
          <w:bCs/>
          <w:szCs w:val="22"/>
        </w:rPr>
        <w:t xml:space="preserve">grel </w:t>
      </w:r>
      <w:r w:rsidR="004320A4">
        <w:rPr>
          <w:bCs/>
          <w:szCs w:val="22"/>
        </w:rPr>
        <w:t>ásamt</w:t>
      </w:r>
      <w:r w:rsidR="00822D20" w:rsidRPr="006C6540">
        <w:rPr>
          <w:bCs/>
          <w:szCs w:val="22"/>
        </w:rPr>
        <w:t xml:space="preserve"> </w:t>
      </w:r>
      <w:r w:rsidR="004320A4">
        <w:rPr>
          <w:bCs/>
          <w:szCs w:val="22"/>
        </w:rPr>
        <w:t xml:space="preserve">acetýlsalicýlsýru samanborið við </w:t>
      </w:r>
      <w:r w:rsidR="00822D20" w:rsidRPr="006C6540">
        <w:rPr>
          <w:bCs/>
          <w:szCs w:val="22"/>
        </w:rPr>
        <w:t>160</w:t>
      </w:r>
      <w:r w:rsidR="004320A4">
        <w:rPr>
          <w:bCs/>
          <w:szCs w:val="22"/>
        </w:rPr>
        <w:t> sjúklinga</w:t>
      </w:r>
      <w:r w:rsidR="00822D20" w:rsidRPr="006C6540">
        <w:rPr>
          <w:bCs/>
          <w:szCs w:val="22"/>
        </w:rPr>
        <w:t xml:space="preserve"> (6</w:t>
      </w:r>
      <w:r w:rsidR="004320A4">
        <w:rPr>
          <w:bCs/>
          <w:szCs w:val="22"/>
        </w:rPr>
        <w:t>,</w:t>
      </w:r>
      <w:r w:rsidR="00822D20" w:rsidRPr="006C6540">
        <w:rPr>
          <w:bCs/>
          <w:szCs w:val="22"/>
        </w:rPr>
        <w:t xml:space="preserve">5%) </w:t>
      </w:r>
      <w:r w:rsidR="004320A4">
        <w:rPr>
          <w:bCs/>
          <w:szCs w:val="22"/>
        </w:rPr>
        <w:t>sem fengu</w:t>
      </w:r>
      <w:r w:rsidR="00822D20" w:rsidRPr="006C6540">
        <w:rPr>
          <w:bCs/>
          <w:szCs w:val="22"/>
        </w:rPr>
        <w:t xml:space="preserve"> </w:t>
      </w:r>
      <w:r w:rsidR="004320A4">
        <w:rPr>
          <w:bCs/>
          <w:szCs w:val="22"/>
        </w:rPr>
        <w:t>eingöngu acetýlsalicýlsýru</w:t>
      </w:r>
      <w:r w:rsidR="004320A4" w:rsidRPr="006C6540">
        <w:rPr>
          <w:bCs/>
          <w:szCs w:val="22"/>
        </w:rPr>
        <w:t xml:space="preserve"> </w:t>
      </w:r>
      <w:r w:rsidR="00822D20" w:rsidRPr="006C6540">
        <w:rPr>
          <w:bCs/>
          <w:szCs w:val="22"/>
        </w:rPr>
        <w:t>(</w:t>
      </w:r>
      <w:r w:rsidR="004320A4">
        <w:rPr>
          <w:bCs/>
          <w:szCs w:val="22"/>
        </w:rPr>
        <w:t>áhættuhlutfall</w:t>
      </w:r>
      <w:r w:rsidR="00822D20" w:rsidRPr="006C6540">
        <w:rPr>
          <w:bCs/>
          <w:szCs w:val="22"/>
        </w:rPr>
        <w:t>, 0</w:t>
      </w:r>
      <w:r w:rsidR="004320A4">
        <w:rPr>
          <w:bCs/>
          <w:szCs w:val="22"/>
        </w:rPr>
        <w:t>,</w:t>
      </w:r>
      <w:r w:rsidR="00822D20" w:rsidRPr="006C6540">
        <w:rPr>
          <w:bCs/>
          <w:szCs w:val="22"/>
        </w:rPr>
        <w:t xml:space="preserve">75; 95% </w:t>
      </w:r>
      <w:r w:rsidR="004320A4">
        <w:rPr>
          <w:bCs/>
          <w:szCs w:val="22"/>
        </w:rPr>
        <w:t>öryggisbil</w:t>
      </w:r>
      <w:r w:rsidR="00822D20" w:rsidRPr="006C6540">
        <w:rPr>
          <w:bCs/>
          <w:szCs w:val="22"/>
        </w:rPr>
        <w:t>, 0</w:t>
      </w:r>
      <w:r w:rsidR="004320A4">
        <w:rPr>
          <w:bCs/>
          <w:szCs w:val="22"/>
        </w:rPr>
        <w:t>,</w:t>
      </w:r>
      <w:r w:rsidR="00822D20" w:rsidRPr="006C6540">
        <w:rPr>
          <w:bCs/>
          <w:szCs w:val="22"/>
        </w:rPr>
        <w:t>59 t</w:t>
      </w:r>
      <w:r w:rsidR="004320A4">
        <w:rPr>
          <w:bCs/>
          <w:szCs w:val="22"/>
        </w:rPr>
        <w:t>il</w:t>
      </w:r>
      <w:r w:rsidR="00822D20" w:rsidRPr="006C6540">
        <w:rPr>
          <w:bCs/>
          <w:szCs w:val="22"/>
        </w:rPr>
        <w:t xml:space="preserve"> 0</w:t>
      </w:r>
      <w:r w:rsidR="004320A4">
        <w:rPr>
          <w:bCs/>
          <w:szCs w:val="22"/>
        </w:rPr>
        <w:t>,</w:t>
      </w:r>
      <w:r w:rsidR="00822D20" w:rsidRPr="006C6540">
        <w:rPr>
          <w:bCs/>
          <w:szCs w:val="22"/>
        </w:rPr>
        <w:t>95; P</w:t>
      </w:r>
      <w:r w:rsidR="00822D20">
        <w:rPr>
          <w:bCs/>
          <w:szCs w:val="22"/>
        </w:rPr>
        <w:t> </w:t>
      </w:r>
      <w:r w:rsidR="00822D20" w:rsidRPr="006C6540">
        <w:rPr>
          <w:bCs/>
          <w:szCs w:val="22"/>
        </w:rPr>
        <w:t>=</w:t>
      </w:r>
      <w:r w:rsidR="00822D20">
        <w:rPr>
          <w:bCs/>
          <w:szCs w:val="22"/>
        </w:rPr>
        <w:t> </w:t>
      </w:r>
      <w:r w:rsidR="00822D20" w:rsidRPr="006C6540">
        <w:rPr>
          <w:bCs/>
          <w:szCs w:val="22"/>
        </w:rPr>
        <w:t>0</w:t>
      </w:r>
      <w:r w:rsidR="004320A4">
        <w:rPr>
          <w:bCs/>
          <w:szCs w:val="22"/>
        </w:rPr>
        <w:t>,</w:t>
      </w:r>
      <w:r w:rsidR="00822D20" w:rsidRPr="006C6540">
        <w:rPr>
          <w:bCs/>
          <w:szCs w:val="22"/>
        </w:rPr>
        <w:t xml:space="preserve">02). </w:t>
      </w:r>
      <w:r w:rsidR="00230E52">
        <w:rPr>
          <w:bCs/>
          <w:szCs w:val="22"/>
        </w:rPr>
        <w:t xml:space="preserve">Aukaniðurstaða </w:t>
      </w:r>
      <w:r w:rsidR="00510F78">
        <w:rPr>
          <w:bCs/>
          <w:szCs w:val="22"/>
        </w:rPr>
        <w:t>með tilliti til</w:t>
      </w:r>
      <w:r w:rsidR="00822D20" w:rsidRPr="006C6540">
        <w:rPr>
          <w:bCs/>
          <w:szCs w:val="22"/>
        </w:rPr>
        <w:t xml:space="preserve"> </w:t>
      </w:r>
      <w:r w:rsidR="00E50B81">
        <w:rPr>
          <w:bCs/>
          <w:szCs w:val="22"/>
        </w:rPr>
        <w:t>heilablóðþurrðar</w:t>
      </w:r>
      <w:r w:rsidR="00822D20" w:rsidRPr="006C6540">
        <w:rPr>
          <w:bCs/>
          <w:szCs w:val="22"/>
        </w:rPr>
        <w:t xml:space="preserve"> </w:t>
      </w:r>
      <w:r w:rsidR="00230E52">
        <w:rPr>
          <w:bCs/>
          <w:szCs w:val="22"/>
        </w:rPr>
        <w:t>kom fram hjá</w:t>
      </w:r>
      <w:r w:rsidR="00822D20" w:rsidRPr="006C6540">
        <w:rPr>
          <w:bCs/>
          <w:szCs w:val="22"/>
        </w:rPr>
        <w:t xml:space="preserve"> 112</w:t>
      </w:r>
      <w:r w:rsidR="00230E52">
        <w:rPr>
          <w:bCs/>
          <w:szCs w:val="22"/>
        </w:rPr>
        <w:t> sjúklingum</w:t>
      </w:r>
      <w:r w:rsidR="00822D20" w:rsidRPr="006C6540">
        <w:rPr>
          <w:bCs/>
          <w:szCs w:val="22"/>
        </w:rPr>
        <w:t xml:space="preserve"> (4</w:t>
      </w:r>
      <w:r w:rsidR="00230E52">
        <w:rPr>
          <w:bCs/>
          <w:szCs w:val="22"/>
        </w:rPr>
        <w:t>,</w:t>
      </w:r>
      <w:r w:rsidR="00822D20" w:rsidRPr="006C6540">
        <w:rPr>
          <w:bCs/>
          <w:szCs w:val="22"/>
        </w:rPr>
        <w:t xml:space="preserve">6%) </w:t>
      </w:r>
      <w:r w:rsidR="00230E52">
        <w:rPr>
          <w:bCs/>
          <w:szCs w:val="22"/>
        </w:rPr>
        <w:t>sem fengu</w:t>
      </w:r>
      <w:r w:rsidR="00822D20" w:rsidRPr="006C6540">
        <w:rPr>
          <w:bCs/>
          <w:szCs w:val="22"/>
        </w:rPr>
        <w:t xml:space="preserve"> </w:t>
      </w:r>
      <w:r w:rsidR="00230E52">
        <w:rPr>
          <w:bCs/>
          <w:szCs w:val="22"/>
        </w:rPr>
        <w:t>k</w:t>
      </w:r>
      <w:r w:rsidR="00822D20" w:rsidRPr="006C6540">
        <w:rPr>
          <w:bCs/>
          <w:szCs w:val="22"/>
        </w:rPr>
        <w:t>l</w:t>
      </w:r>
      <w:r w:rsidR="00230E52">
        <w:rPr>
          <w:bCs/>
          <w:szCs w:val="22"/>
        </w:rPr>
        <w:t>ó</w:t>
      </w:r>
      <w:r w:rsidR="00822D20" w:rsidRPr="006C6540">
        <w:rPr>
          <w:bCs/>
          <w:szCs w:val="22"/>
        </w:rPr>
        <w:t>p</w:t>
      </w:r>
      <w:r w:rsidR="00230E52">
        <w:rPr>
          <w:bCs/>
          <w:szCs w:val="22"/>
        </w:rPr>
        <w:t>í</w:t>
      </w:r>
      <w:r w:rsidR="00822D20" w:rsidRPr="006C6540">
        <w:rPr>
          <w:bCs/>
          <w:szCs w:val="22"/>
        </w:rPr>
        <w:t>d</w:t>
      </w:r>
      <w:r w:rsidR="00230E52">
        <w:rPr>
          <w:bCs/>
          <w:szCs w:val="22"/>
        </w:rPr>
        <w:t>ó</w:t>
      </w:r>
      <w:r w:rsidR="00822D20" w:rsidRPr="006C6540">
        <w:rPr>
          <w:bCs/>
          <w:szCs w:val="22"/>
        </w:rPr>
        <w:t xml:space="preserve">grel </w:t>
      </w:r>
      <w:r w:rsidR="00230E52">
        <w:rPr>
          <w:bCs/>
          <w:szCs w:val="22"/>
        </w:rPr>
        <w:t>ásamt</w:t>
      </w:r>
      <w:r w:rsidR="00822D20" w:rsidRPr="006C6540">
        <w:rPr>
          <w:bCs/>
          <w:szCs w:val="22"/>
        </w:rPr>
        <w:t xml:space="preserve"> </w:t>
      </w:r>
      <w:r w:rsidR="00230E52">
        <w:rPr>
          <w:bCs/>
          <w:szCs w:val="22"/>
        </w:rPr>
        <w:t>acetýlsalicýlsýru</w:t>
      </w:r>
      <w:r w:rsidR="00822D20" w:rsidRPr="006C6540">
        <w:rPr>
          <w:bCs/>
          <w:szCs w:val="22"/>
        </w:rPr>
        <w:t xml:space="preserve"> </w:t>
      </w:r>
      <w:r w:rsidR="00230E52">
        <w:rPr>
          <w:bCs/>
          <w:szCs w:val="22"/>
        </w:rPr>
        <w:t>samanborið við</w:t>
      </w:r>
      <w:r w:rsidR="00822D20" w:rsidRPr="00692F71">
        <w:rPr>
          <w:bCs/>
          <w:szCs w:val="22"/>
        </w:rPr>
        <w:t xml:space="preserve"> 155</w:t>
      </w:r>
      <w:r w:rsidR="00230E52">
        <w:rPr>
          <w:bCs/>
          <w:szCs w:val="22"/>
        </w:rPr>
        <w:t> sjúklinga</w:t>
      </w:r>
      <w:r w:rsidR="00822D20" w:rsidRPr="00692F71">
        <w:rPr>
          <w:bCs/>
          <w:szCs w:val="22"/>
        </w:rPr>
        <w:t xml:space="preserve"> (6</w:t>
      </w:r>
      <w:r w:rsidR="00230E52">
        <w:rPr>
          <w:bCs/>
          <w:szCs w:val="22"/>
        </w:rPr>
        <w:t>,</w:t>
      </w:r>
      <w:r w:rsidR="00822D20" w:rsidRPr="00692F71">
        <w:rPr>
          <w:bCs/>
          <w:szCs w:val="22"/>
        </w:rPr>
        <w:t xml:space="preserve">3%) </w:t>
      </w:r>
      <w:r w:rsidR="00230E52">
        <w:rPr>
          <w:bCs/>
          <w:szCs w:val="22"/>
        </w:rPr>
        <w:t>sem fengu</w:t>
      </w:r>
      <w:r w:rsidR="00822D20" w:rsidRPr="00692F71">
        <w:rPr>
          <w:bCs/>
          <w:szCs w:val="22"/>
        </w:rPr>
        <w:t xml:space="preserve"> </w:t>
      </w:r>
      <w:r w:rsidR="00230E52">
        <w:rPr>
          <w:bCs/>
          <w:szCs w:val="22"/>
        </w:rPr>
        <w:t>acetýlsalicýlsýru</w:t>
      </w:r>
      <w:r w:rsidR="00230E52" w:rsidRPr="00692F71">
        <w:rPr>
          <w:bCs/>
          <w:szCs w:val="22"/>
        </w:rPr>
        <w:t xml:space="preserve"> </w:t>
      </w:r>
      <w:r w:rsidR="00230E52">
        <w:rPr>
          <w:bCs/>
          <w:szCs w:val="22"/>
        </w:rPr>
        <w:t>eingöngu</w:t>
      </w:r>
      <w:r w:rsidR="00822D20" w:rsidRPr="00692F71">
        <w:rPr>
          <w:bCs/>
          <w:szCs w:val="22"/>
        </w:rPr>
        <w:t xml:space="preserve"> (</w:t>
      </w:r>
      <w:r w:rsidR="00E50B81">
        <w:rPr>
          <w:bCs/>
          <w:szCs w:val="22"/>
        </w:rPr>
        <w:t>á</w:t>
      </w:r>
      <w:r w:rsidR="00230E52">
        <w:rPr>
          <w:bCs/>
          <w:szCs w:val="22"/>
        </w:rPr>
        <w:t>hættuhlutfall</w:t>
      </w:r>
      <w:r w:rsidR="00822D20" w:rsidRPr="00692F71">
        <w:rPr>
          <w:bCs/>
          <w:szCs w:val="22"/>
        </w:rPr>
        <w:t>, 0</w:t>
      </w:r>
      <w:r w:rsidR="00230E52">
        <w:rPr>
          <w:bCs/>
          <w:szCs w:val="22"/>
        </w:rPr>
        <w:t>,</w:t>
      </w:r>
      <w:r w:rsidR="00822D20" w:rsidRPr="00692F71">
        <w:rPr>
          <w:bCs/>
          <w:szCs w:val="22"/>
        </w:rPr>
        <w:t xml:space="preserve">72; 95% </w:t>
      </w:r>
      <w:r w:rsidR="00230E52">
        <w:rPr>
          <w:bCs/>
          <w:szCs w:val="22"/>
        </w:rPr>
        <w:t>öryggisbil</w:t>
      </w:r>
      <w:r w:rsidR="00822D20" w:rsidRPr="00692F71">
        <w:rPr>
          <w:bCs/>
          <w:szCs w:val="22"/>
        </w:rPr>
        <w:t>, 0</w:t>
      </w:r>
      <w:r w:rsidR="00230E52">
        <w:rPr>
          <w:bCs/>
          <w:szCs w:val="22"/>
        </w:rPr>
        <w:t>,</w:t>
      </w:r>
      <w:r w:rsidR="00822D20" w:rsidRPr="00692F71">
        <w:rPr>
          <w:bCs/>
          <w:szCs w:val="22"/>
        </w:rPr>
        <w:t>56 t</w:t>
      </w:r>
      <w:r w:rsidR="00230E52">
        <w:rPr>
          <w:bCs/>
          <w:szCs w:val="22"/>
        </w:rPr>
        <w:t>il</w:t>
      </w:r>
      <w:r w:rsidR="00822D20" w:rsidRPr="00692F71">
        <w:rPr>
          <w:bCs/>
          <w:szCs w:val="22"/>
        </w:rPr>
        <w:t xml:space="preserve"> 0</w:t>
      </w:r>
      <w:r w:rsidR="00230E52">
        <w:rPr>
          <w:bCs/>
          <w:szCs w:val="22"/>
        </w:rPr>
        <w:t>,</w:t>
      </w:r>
      <w:r w:rsidR="00822D20" w:rsidRPr="00692F71">
        <w:rPr>
          <w:bCs/>
          <w:szCs w:val="22"/>
        </w:rPr>
        <w:t>92; P</w:t>
      </w:r>
      <w:r w:rsidR="00822D20">
        <w:rPr>
          <w:bCs/>
          <w:szCs w:val="22"/>
        </w:rPr>
        <w:t> </w:t>
      </w:r>
      <w:r w:rsidR="00822D20" w:rsidRPr="00692F71">
        <w:rPr>
          <w:bCs/>
          <w:szCs w:val="22"/>
        </w:rPr>
        <w:t>=</w:t>
      </w:r>
      <w:r w:rsidR="00822D20">
        <w:rPr>
          <w:bCs/>
          <w:szCs w:val="22"/>
        </w:rPr>
        <w:t> </w:t>
      </w:r>
      <w:r w:rsidR="00822D20" w:rsidRPr="00692F71">
        <w:rPr>
          <w:bCs/>
          <w:szCs w:val="22"/>
        </w:rPr>
        <w:t>0</w:t>
      </w:r>
      <w:r w:rsidR="00230E52">
        <w:rPr>
          <w:bCs/>
          <w:szCs w:val="22"/>
        </w:rPr>
        <w:t>,</w:t>
      </w:r>
      <w:r w:rsidR="00822D20" w:rsidRPr="00692F71">
        <w:rPr>
          <w:bCs/>
          <w:szCs w:val="22"/>
        </w:rPr>
        <w:t xml:space="preserve">01). </w:t>
      </w:r>
      <w:r w:rsidR="00D06C71">
        <w:rPr>
          <w:bCs/>
          <w:szCs w:val="22"/>
        </w:rPr>
        <w:t>Meginniðurstaða varðandi öryggi</w:t>
      </w:r>
      <w:r w:rsidR="00822D20" w:rsidRPr="00692F71">
        <w:rPr>
          <w:bCs/>
          <w:szCs w:val="22"/>
        </w:rPr>
        <w:t xml:space="preserve"> </w:t>
      </w:r>
      <w:r w:rsidR="00D06C71">
        <w:rPr>
          <w:bCs/>
          <w:szCs w:val="22"/>
        </w:rPr>
        <w:t>vegna</w:t>
      </w:r>
      <w:r w:rsidR="00822D20" w:rsidRPr="00692F71">
        <w:rPr>
          <w:bCs/>
          <w:szCs w:val="22"/>
        </w:rPr>
        <w:t xml:space="preserve"> </w:t>
      </w:r>
      <w:r w:rsidR="00D06C71">
        <w:rPr>
          <w:bCs/>
          <w:szCs w:val="22"/>
        </w:rPr>
        <w:t>alvarlegrar blæðingar</w:t>
      </w:r>
      <w:r w:rsidR="00822D20" w:rsidRPr="00692F71">
        <w:rPr>
          <w:bCs/>
          <w:szCs w:val="22"/>
        </w:rPr>
        <w:t xml:space="preserve"> </w:t>
      </w:r>
      <w:r w:rsidR="00D06C71">
        <w:rPr>
          <w:bCs/>
          <w:szCs w:val="22"/>
        </w:rPr>
        <w:t>kom fram hjá</w:t>
      </w:r>
      <w:r w:rsidR="00822D20" w:rsidRPr="00692F71">
        <w:rPr>
          <w:bCs/>
          <w:szCs w:val="22"/>
        </w:rPr>
        <w:t xml:space="preserve"> 23 </w:t>
      </w:r>
      <w:r w:rsidR="00D06C71">
        <w:rPr>
          <w:bCs/>
          <w:szCs w:val="22"/>
        </w:rPr>
        <w:t>a</w:t>
      </w:r>
      <w:r w:rsidR="00822D20" w:rsidRPr="00692F71">
        <w:rPr>
          <w:bCs/>
          <w:szCs w:val="22"/>
        </w:rPr>
        <w:t>f 2</w:t>
      </w:r>
      <w:r w:rsidR="00D06C71">
        <w:rPr>
          <w:bCs/>
          <w:szCs w:val="22"/>
        </w:rPr>
        <w:t>.</w:t>
      </w:r>
      <w:r w:rsidR="00822D20" w:rsidRPr="00692F71">
        <w:rPr>
          <w:bCs/>
          <w:szCs w:val="22"/>
        </w:rPr>
        <w:t>432</w:t>
      </w:r>
      <w:r w:rsidR="00D06C71">
        <w:rPr>
          <w:bCs/>
          <w:szCs w:val="22"/>
        </w:rPr>
        <w:t> sjúkling</w:t>
      </w:r>
      <w:r w:rsidR="00E50B81">
        <w:rPr>
          <w:bCs/>
          <w:szCs w:val="22"/>
        </w:rPr>
        <w:t>um</w:t>
      </w:r>
      <w:r w:rsidR="00822D20" w:rsidRPr="00692F71">
        <w:rPr>
          <w:bCs/>
          <w:szCs w:val="22"/>
        </w:rPr>
        <w:t xml:space="preserve"> (0</w:t>
      </w:r>
      <w:r w:rsidR="00D06C71">
        <w:rPr>
          <w:bCs/>
          <w:szCs w:val="22"/>
        </w:rPr>
        <w:t>,</w:t>
      </w:r>
      <w:r w:rsidR="00822D20" w:rsidRPr="00692F71">
        <w:rPr>
          <w:bCs/>
          <w:szCs w:val="22"/>
        </w:rPr>
        <w:t xml:space="preserve">9%) </w:t>
      </w:r>
      <w:r w:rsidR="00D06C71">
        <w:rPr>
          <w:bCs/>
          <w:szCs w:val="22"/>
        </w:rPr>
        <w:t>sem fengu</w:t>
      </w:r>
      <w:r w:rsidR="00822D20" w:rsidRPr="00692F71">
        <w:rPr>
          <w:bCs/>
          <w:szCs w:val="22"/>
        </w:rPr>
        <w:t xml:space="preserve"> </w:t>
      </w:r>
      <w:r w:rsidR="00D06C71">
        <w:rPr>
          <w:bCs/>
          <w:szCs w:val="22"/>
        </w:rPr>
        <w:t>k</w:t>
      </w:r>
      <w:r w:rsidR="00822D20" w:rsidRPr="00692F71">
        <w:rPr>
          <w:bCs/>
          <w:szCs w:val="22"/>
        </w:rPr>
        <w:t>l</w:t>
      </w:r>
      <w:r w:rsidR="00D06C71">
        <w:rPr>
          <w:bCs/>
          <w:szCs w:val="22"/>
        </w:rPr>
        <w:t>ó</w:t>
      </w:r>
      <w:r w:rsidR="00822D20" w:rsidRPr="00692F71">
        <w:rPr>
          <w:bCs/>
          <w:szCs w:val="22"/>
        </w:rPr>
        <w:t>p</w:t>
      </w:r>
      <w:r w:rsidR="00D06C71">
        <w:rPr>
          <w:bCs/>
          <w:szCs w:val="22"/>
        </w:rPr>
        <w:t>í</w:t>
      </w:r>
      <w:r w:rsidR="00822D20" w:rsidRPr="00692F71">
        <w:rPr>
          <w:bCs/>
          <w:szCs w:val="22"/>
        </w:rPr>
        <w:t>d</w:t>
      </w:r>
      <w:r w:rsidR="00D06C71">
        <w:rPr>
          <w:bCs/>
          <w:szCs w:val="22"/>
        </w:rPr>
        <w:t>ó</w:t>
      </w:r>
      <w:r w:rsidR="00822D20" w:rsidRPr="00692F71">
        <w:rPr>
          <w:bCs/>
          <w:szCs w:val="22"/>
        </w:rPr>
        <w:t xml:space="preserve">grel </w:t>
      </w:r>
      <w:r w:rsidR="00D06C71">
        <w:rPr>
          <w:bCs/>
          <w:szCs w:val="22"/>
        </w:rPr>
        <w:t>ásamt</w:t>
      </w:r>
      <w:r w:rsidR="00822D20" w:rsidRPr="00692F71">
        <w:rPr>
          <w:bCs/>
          <w:szCs w:val="22"/>
        </w:rPr>
        <w:t xml:space="preserve"> </w:t>
      </w:r>
      <w:r w:rsidR="00D06C71">
        <w:rPr>
          <w:bCs/>
          <w:szCs w:val="22"/>
        </w:rPr>
        <w:t>acetýlsalicýlsýru</w:t>
      </w:r>
      <w:r w:rsidR="00822D20" w:rsidRPr="00692F71">
        <w:rPr>
          <w:bCs/>
          <w:szCs w:val="22"/>
        </w:rPr>
        <w:t xml:space="preserve"> </w:t>
      </w:r>
      <w:r w:rsidR="00D06C71">
        <w:rPr>
          <w:bCs/>
          <w:szCs w:val="22"/>
        </w:rPr>
        <w:t>og</w:t>
      </w:r>
      <w:r w:rsidR="00822D20" w:rsidRPr="00692F71">
        <w:rPr>
          <w:bCs/>
          <w:szCs w:val="22"/>
        </w:rPr>
        <w:t xml:space="preserve"> </w:t>
      </w:r>
      <w:r w:rsidR="00D06C71">
        <w:rPr>
          <w:bCs/>
          <w:szCs w:val="22"/>
        </w:rPr>
        <w:t>hjá</w:t>
      </w:r>
      <w:r w:rsidR="00822D20" w:rsidRPr="00692F71">
        <w:rPr>
          <w:bCs/>
          <w:szCs w:val="22"/>
        </w:rPr>
        <w:t xml:space="preserve"> 10 </w:t>
      </w:r>
      <w:r w:rsidR="00D06C71">
        <w:rPr>
          <w:bCs/>
          <w:szCs w:val="22"/>
        </w:rPr>
        <w:t>a</w:t>
      </w:r>
      <w:r w:rsidR="00822D20" w:rsidRPr="00692F71">
        <w:rPr>
          <w:bCs/>
          <w:szCs w:val="22"/>
        </w:rPr>
        <w:t>f 2</w:t>
      </w:r>
      <w:r w:rsidR="00D06C71">
        <w:rPr>
          <w:bCs/>
          <w:szCs w:val="22"/>
        </w:rPr>
        <w:t>.</w:t>
      </w:r>
      <w:r w:rsidR="00822D20" w:rsidRPr="00692F71">
        <w:rPr>
          <w:bCs/>
          <w:szCs w:val="22"/>
        </w:rPr>
        <w:t>449</w:t>
      </w:r>
      <w:r w:rsidR="00D06C71">
        <w:rPr>
          <w:bCs/>
          <w:szCs w:val="22"/>
        </w:rPr>
        <w:t> sjúkling</w:t>
      </w:r>
      <w:r w:rsidR="00E50B81">
        <w:rPr>
          <w:bCs/>
          <w:szCs w:val="22"/>
        </w:rPr>
        <w:t>um</w:t>
      </w:r>
      <w:r w:rsidR="00822D20" w:rsidRPr="00692F71">
        <w:rPr>
          <w:bCs/>
          <w:szCs w:val="22"/>
        </w:rPr>
        <w:t xml:space="preserve"> (0</w:t>
      </w:r>
      <w:r w:rsidR="00D06C71">
        <w:rPr>
          <w:bCs/>
          <w:szCs w:val="22"/>
        </w:rPr>
        <w:t>,</w:t>
      </w:r>
      <w:r w:rsidR="00822D20" w:rsidRPr="00692F71">
        <w:rPr>
          <w:bCs/>
          <w:szCs w:val="22"/>
        </w:rPr>
        <w:t xml:space="preserve">4%) </w:t>
      </w:r>
      <w:r w:rsidR="00D06C71">
        <w:rPr>
          <w:bCs/>
          <w:szCs w:val="22"/>
        </w:rPr>
        <w:t>sem fengu</w:t>
      </w:r>
      <w:r w:rsidR="00822D20" w:rsidRPr="00692F71">
        <w:rPr>
          <w:bCs/>
          <w:szCs w:val="22"/>
        </w:rPr>
        <w:t xml:space="preserve"> </w:t>
      </w:r>
      <w:r w:rsidR="00D06C71">
        <w:rPr>
          <w:bCs/>
          <w:szCs w:val="22"/>
        </w:rPr>
        <w:t>eingöngu acetýlsalicýlsýru</w:t>
      </w:r>
      <w:r w:rsidR="00822D20" w:rsidRPr="00692F71">
        <w:rPr>
          <w:bCs/>
          <w:szCs w:val="22"/>
        </w:rPr>
        <w:t xml:space="preserve"> (</w:t>
      </w:r>
      <w:r w:rsidR="00D06C71">
        <w:rPr>
          <w:bCs/>
          <w:szCs w:val="22"/>
        </w:rPr>
        <w:t>áhættuhlutfall</w:t>
      </w:r>
      <w:r w:rsidR="00822D20" w:rsidRPr="00692F71">
        <w:rPr>
          <w:bCs/>
          <w:szCs w:val="22"/>
        </w:rPr>
        <w:t>, 2</w:t>
      </w:r>
      <w:r w:rsidR="00D06C71">
        <w:rPr>
          <w:bCs/>
          <w:szCs w:val="22"/>
        </w:rPr>
        <w:t>,</w:t>
      </w:r>
      <w:r w:rsidR="00822D20" w:rsidRPr="00692F71">
        <w:rPr>
          <w:bCs/>
          <w:szCs w:val="22"/>
        </w:rPr>
        <w:t xml:space="preserve">32; 95% </w:t>
      </w:r>
      <w:r w:rsidR="00D06C71">
        <w:rPr>
          <w:bCs/>
          <w:szCs w:val="22"/>
        </w:rPr>
        <w:t>öryggisbil</w:t>
      </w:r>
      <w:r w:rsidR="00822D20" w:rsidRPr="00692F71">
        <w:rPr>
          <w:bCs/>
          <w:szCs w:val="22"/>
        </w:rPr>
        <w:t>, 1</w:t>
      </w:r>
      <w:r w:rsidR="00D06C71">
        <w:rPr>
          <w:bCs/>
          <w:szCs w:val="22"/>
        </w:rPr>
        <w:t>,</w:t>
      </w:r>
      <w:r w:rsidR="00822D20" w:rsidRPr="00692F71">
        <w:rPr>
          <w:bCs/>
          <w:szCs w:val="22"/>
        </w:rPr>
        <w:t>10 t</w:t>
      </w:r>
      <w:r w:rsidR="00D06C71">
        <w:rPr>
          <w:bCs/>
          <w:szCs w:val="22"/>
        </w:rPr>
        <w:t>il</w:t>
      </w:r>
      <w:r w:rsidR="00822D20" w:rsidRPr="00692F71">
        <w:rPr>
          <w:bCs/>
          <w:szCs w:val="22"/>
        </w:rPr>
        <w:t xml:space="preserve"> 4</w:t>
      </w:r>
      <w:r w:rsidR="00D06C71">
        <w:rPr>
          <w:bCs/>
          <w:szCs w:val="22"/>
        </w:rPr>
        <w:t>,</w:t>
      </w:r>
      <w:r w:rsidR="00822D20" w:rsidRPr="00692F71">
        <w:rPr>
          <w:bCs/>
          <w:szCs w:val="22"/>
        </w:rPr>
        <w:t>87; P = 0</w:t>
      </w:r>
      <w:r w:rsidR="00D06C71">
        <w:rPr>
          <w:bCs/>
          <w:szCs w:val="22"/>
        </w:rPr>
        <w:t>,</w:t>
      </w:r>
      <w:r w:rsidR="00822D20" w:rsidRPr="00692F71">
        <w:rPr>
          <w:bCs/>
          <w:szCs w:val="22"/>
        </w:rPr>
        <w:t>02).</w:t>
      </w:r>
      <w:r w:rsidR="00822D20" w:rsidRPr="009C2881">
        <w:rPr>
          <w:bCs/>
          <w:szCs w:val="22"/>
        </w:rPr>
        <w:t xml:space="preserve"> </w:t>
      </w:r>
      <w:r w:rsidR="00D06C71">
        <w:rPr>
          <w:bCs/>
          <w:szCs w:val="22"/>
        </w:rPr>
        <w:t>Væg blæðing</w:t>
      </w:r>
      <w:r w:rsidR="00822D20" w:rsidRPr="004B4AA1">
        <w:rPr>
          <w:bCs/>
          <w:szCs w:val="22"/>
        </w:rPr>
        <w:t xml:space="preserve"> </w:t>
      </w:r>
      <w:r w:rsidR="00D06C71">
        <w:rPr>
          <w:bCs/>
          <w:szCs w:val="22"/>
        </w:rPr>
        <w:t>kom fram hjá</w:t>
      </w:r>
      <w:r w:rsidR="00822D20" w:rsidRPr="004B4AA1">
        <w:rPr>
          <w:bCs/>
          <w:szCs w:val="22"/>
        </w:rPr>
        <w:t xml:space="preserve"> 40</w:t>
      </w:r>
      <w:r w:rsidR="00D06C71">
        <w:rPr>
          <w:bCs/>
          <w:szCs w:val="22"/>
        </w:rPr>
        <w:t> sjúklingum</w:t>
      </w:r>
      <w:r w:rsidR="00822D20" w:rsidRPr="004B4AA1">
        <w:rPr>
          <w:bCs/>
          <w:szCs w:val="22"/>
        </w:rPr>
        <w:t xml:space="preserve"> (1</w:t>
      </w:r>
      <w:r w:rsidR="00D06C71">
        <w:rPr>
          <w:bCs/>
          <w:szCs w:val="22"/>
        </w:rPr>
        <w:t>,</w:t>
      </w:r>
      <w:r w:rsidR="00822D20" w:rsidRPr="004B4AA1">
        <w:rPr>
          <w:bCs/>
          <w:szCs w:val="22"/>
        </w:rPr>
        <w:t>6%)</w:t>
      </w:r>
      <w:r w:rsidR="00D06C71">
        <w:rPr>
          <w:bCs/>
          <w:szCs w:val="22"/>
        </w:rPr>
        <w:t xml:space="preserve"> sem fengu</w:t>
      </w:r>
      <w:r w:rsidR="00822D20" w:rsidRPr="004B4AA1">
        <w:rPr>
          <w:bCs/>
          <w:szCs w:val="22"/>
        </w:rPr>
        <w:t xml:space="preserve"> </w:t>
      </w:r>
      <w:r w:rsidR="00D06C71">
        <w:rPr>
          <w:bCs/>
          <w:szCs w:val="22"/>
        </w:rPr>
        <w:t>k</w:t>
      </w:r>
      <w:r w:rsidR="00822D20" w:rsidRPr="004B4AA1">
        <w:rPr>
          <w:bCs/>
          <w:szCs w:val="22"/>
        </w:rPr>
        <w:t>l</w:t>
      </w:r>
      <w:r w:rsidR="00D06C71">
        <w:rPr>
          <w:bCs/>
          <w:szCs w:val="22"/>
        </w:rPr>
        <w:t>ó</w:t>
      </w:r>
      <w:r w:rsidR="00822D20" w:rsidRPr="004B4AA1">
        <w:rPr>
          <w:bCs/>
          <w:szCs w:val="22"/>
        </w:rPr>
        <w:t>p</w:t>
      </w:r>
      <w:r w:rsidR="00D06C71">
        <w:rPr>
          <w:bCs/>
          <w:szCs w:val="22"/>
        </w:rPr>
        <w:t>í</w:t>
      </w:r>
      <w:r w:rsidR="00822D20" w:rsidRPr="004B4AA1">
        <w:rPr>
          <w:bCs/>
          <w:szCs w:val="22"/>
        </w:rPr>
        <w:t>d</w:t>
      </w:r>
      <w:r w:rsidR="00D06C71">
        <w:rPr>
          <w:bCs/>
          <w:szCs w:val="22"/>
        </w:rPr>
        <w:t>ó</w:t>
      </w:r>
      <w:r w:rsidR="00822D20" w:rsidRPr="004B4AA1">
        <w:rPr>
          <w:bCs/>
          <w:szCs w:val="22"/>
        </w:rPr>
        <w:t xml:space="preserve">grel </w:t>
      </w:r>
      <w:r w:rsidR="00D06C71">
        <w:rPr>
          <w:bCs/>
          <w:szCs w:val="22"/>
        </w:rPr>
        <w:t>ásamt</w:t>
      </w:r>
      <w:r w:rsidR="00822D20" w:rsidRPr="004B4AA1">
        <w:rPr>
          <w:bCs/>
          <w:szCs w:val="22"/>
        </w:rPr>
        <w:t xml:space="preserve"> </w:t>
      </w:r>
      <w:r w:rsidR="00D06C71">
        <w:rPr>
          <w:bCs/>
          <w:szCs w:val="22"/>
        </w:rPr>
        <w:t>acetýlsalicýlsýru</w:t>
      </w:r>
      <w:r w:rsidR="00822D20">
        <w:rPr>
          <w:bCs/>
          <w:szCs w:val="22"/>
        </w:rPr>
        <w:t xml:space="preserve"> </w:t>
      </w:r>
      <w:r w:rsidR="00D06C71">
        <w:rPr>
          <w:bCs/>
          <w:szCs w:val="22"/>
        </w:rPr>
        <w:t>og hjá</w:t>
      </w:r>
      <w:r w:rsidR="00822D20" w:rsidRPr="004B4AA1">
        <w:rPr>
          <w:bCs/>
          <w:szCs w:val="22"/>
        </w:rPr>
        <w:t xml:space="preserve"> 13 (0</w:t>
      </w:r>
      <w:r w:rsidR="00D06C71">
        <w:rPr>
          <w:bCs/>
          <w:szCs w:val="22"/>
        </w:rPr>
        <w:t>,</w:t>
      </w:r>
      <w:r w:rsidR="00822D20" w:rsidRPr="004B4AA1">
        <w:rPr>
          <w:bCs/>
          <w:szCs w:val="22"/>
        </w:rPr>
        <w:t xml:space="preserve">5%) </w:t>
      </w:r>
      <w:r w:rsidR="00D06C71">
        <w:rPr>
          <w:bCs/>
          <w:szCs w:val="22"/>
        </w:rPr>
        <w:t>sem fengu</w:t>
      </w:r>
      <w:r w:rsidR="00822D20" w:rsidRPr="004B4AA1">
        <w:rPr>
          <w:bCs/>
          <w:szCs w:val="22"/>
        </w:rPr>
        <w:t xml:space="preserve"> </w:t>
      </w:r>
      <w:r w:rsidR="00D06C71">
        <w:rPr>
          <w:bCs/>
          <w:szCs w:val="22"/>
        </w:rPr>
        <w:t>eingöngu acetýlsalicýlsýru</w:t>
      </w:r>
      <w:r w:rsidR="00822D20">
        <w:rPr>
          <w:bCs/>
          <w:szCs w:val="22"/>
        </w:rPr>
        <w:t xml:space="preserve"> </w:t>
      </w:r>
      <w:r w:rsidR="00822D20" w:rsidRPr="004B4AA1">
        <w:rPr>
          <w:bCs/>
          <w:szCs w:val="22"/>
        </w:rPr>
        <w:t>(</w:t>
      </w:r>
      <w:r w:rsidR="00D06C71">
        <w:rPr>
          <w:bCs/>
          <w:szCs w:val="22"/>
        </w:rPr>
        <w:t>áhættuhlutfall</w:t>
      </w:r>
      <w:r w:rsidR="00822D20" w:rsidRPr="004B4AA1">
        <w:rPr>
          <w:bCs/>
          <w:szCs w:val="22"/>
        </w:rPr>
        <w:t>, 3</w:t>
      </w:r>
      <w:r w:rsidR="00D06C71">
        <w:rPr>
          <w:bCs/>
          <w:szCs w:val="22"/>
        </w:rPr>
        <w:t>,</w:t>
      </w:r>
      <w:r w:rsidR="00822D20" w:rsidRPr="004B4AA1">
        <w:rPr>
          <w:bCs/>
          <w:szCs w:val="22"/>
        </w:rPr>
        <w:t xml:space="preserve">12; 95% </w:t>
      </w:r>
      <w:r w:rsidR="00D06C71">
        <w:rPr>
          <w:bCs/>
          <w:szCs w:val="22"/>
        </w:rPr>
        <w:t>öryggisbil</w:t>
      </w:r>
      <w:r w:rsidR="00822D20" w:rsidRPr="004B4AA1">
        <w:rPr>
          <w:bCs/>
          <w:szCs w:val="22"/>
        </w:rPr>
        <w:t>, 1</w:t>
      </w:r>
      <w:r w:rsidR="00D06C71">
        <w:rPr>
          <w:bCs/>
          <w:szCs w:val="22"/>
        </w:rPr>
        <w:t>,</w:t>
      </w:r>
      <w:r w:rsidR="00822D20" w:rsidRPr="004B4AA1">
        <w:rPr>
          <w:bCs/>
          <w:szCs w:val="22"/>
        </w:rPr>
        <w:t>67 t</w:t>
      </w:r>
      <w:r w:rsidR="00D06C71">
        <w:rPr>
          <w:bCs/>
          <w:szCs w:val="22"/>
        </w:rPr>
        <w:t>il</w:t>
      </w:r>
      <w:r w:rsidR="00822D20" w:rsidRPr="004B4AA1">
        <w:rPr>
          <w:bCs/>
          <w:szCs w:val="22"/>
        </w:rPr>
        <w:t xml:space="preserve"> 5</w:t>
      </w:r>
      <w:r w:rsidR="00D06C71">
        <w:rPr>
          <w:bCs/>
          <w:szCs w:val="22"/>
        </w:rPr>
        <w:t>,</w:t>
      </w:r>
      <w:r w:rsidR="00822D20" w:rsidRPr="004B4AA1">
        <w:rPr>
          <w:bCs/>
          <w:szCs w:val="22"/>
        </w:rPr>
        <w:t>83; P</w:t>
      </w:r>
      <w:r w:rsidR="00822D20">
        <w:rPr>
          <w:bCs/>
          <w:szCs w:val="22"/>
        </w:rPr>
        <w:t> </w:t>
      </w:r>
      <w:r w:rsidR="00822D20" w:rsidRPr="004B4AA1">
        <w:rPr>
          <w:bCs/>
          <w:szCs w:val="22"/>
        </w:rPr>
        <w:t>=</w:t>
      </w:r>
      <w:r w:rsidR="00822D20">
        <w:rPr>
          <w:bCs/>
          <w:szCs w:val="22"/>
        </w:rPr>
        <w:t> </w:t>
      </w:r>
      <w:r w:rsidR="00822D20" w:rsidRPr="004B4AA1">
        <w:rPr>
          <w:bCs/>
          <w:szCs w:val="22"/>
        </w:rPr>
        <w:t>0</w:t>
      </w:r>
      <w:r w:rsidR="00D06C71">
        <w:rPr>
          <w:bCs/>
          <w:szCs w:val="22"/>
        </w:rPr>
        <w:t>,</w:t>
      </w:r>
      <w:r w:rsidR="00822D20" w:rsidRPr="004B4AA1">
        <w:rPr>
          <w:bCs/>
          <w:szCs w:val="22"/>
        </w:rPr>
        <w:t>00</w:t>
      </w:r>
      <w:r w:rsidR="00822D20">
        <w:rPr>
          <w:bCs/>
          <w:szCs w:val="22"/>
        </w:rPr>
        <w:t>1</w:t>
      </w:r>
      <w:r w:rsidR="00822D20" w:rsidRPr="004B4AA1">
        <w:rPr>
          <w:bCs/>
          <w:szCs w:val="22"/>
        </w:rPr>
        <w:t>).</w:t>
      </w:r>
    </w:p>
    <w:p w:rsidR="00822D20" w:rsidRDefault="00822D20" w:rsidP="00822D20">
      <w:pPr>
        <w:ind w:right="-29"/>
        <w:rPr>
          <w:bCs/>
          <w:szCs w:val="22"/>
        </w:rPr>
      </w:pPr>
    </w:p>
    <w:p w:rsidR="00822D20" w:rsidRDefault="00822D20" w:rsidP="00822D20">
      <w:pPr>
        <w:ind w:right="-29"/>
        <w:rPr>
          <w:bCs/>
          <w:szCs w:val="22"/>
        </w:rPr>
      </w:pPr>
      <w:r w:rsidRPr="00AE0C8F">
        <w:rPr>
          <w:bCs/>
          <w:szCs w:val="22"/>
        </w:rPr>
        <w:t xml:space="preserve">CHANCE </w:t>
      </w:r>
      <w:r w:rsidR="00335EB1">
        <w:rPr>
          <w:bCs/>
          <w:szCs w:val="22"/>
        </w:rPr>
        <w:t>og</w:t>
      </w:r>
      <w:r w:rsidRPr="00AE0C8F">
        <w:rPr>
          <w:bCs/>
          <w:szCs w:val="22"/>
        </w:rPr>
        <w:t xml:space="preserve"> POINT </w:t>
      </w:r>
      <w:r w:rsidR="00335EB1">
        <w:rPr>
          <w:bCs/>
          <w:szCs w:val="22"/>
        </w:rPr>
        <w:t xml:space="preserve">greining </w:t>
      </w:r>
      <w:r w:rsidR="00EA2A91">
        <w:rPr>
          <w:bCs/>
          <w:szCs w:val="22"/>
        </w:rPr>
        <w:t>með tilliti til tíma</w:t>
      </w:r>
      <w:r w:rsidRPr="00AE0C8F">
        <w:rPr>
          <w:bCs/>
          <w:szCs w:val="22"/>
        </w:rPr>
        <w:br/>
      </w:r>
      <w:r w:rsidR="00335EB1">
        <w:rPr>
          <w:bCs/>
          <w:szCs w:val="22"/>
        </w:rPr>
        <w:t xml:space="preserve">Enginn ávinningur </w:t>
      </w:r>
      <w:r w:rsidR="00EA2A91">
        <w:rPr>
          <w:bCs/>
          <w:szCs w:val="22"/>
        </w:rPr>
        <w:t xml:space="preserve">með tilliti til verkunar </w:t>
      </w:r>
      <w:r w:rsidR="00335EB1">
        <w:rPr>
          <w:bCs/>
          <w:szCs w:val="22"/>
        </w:rPr>
        <w:t>var af því að halda</w:t>
      </w:r>
      <w:r w:rsidRPr="00AE0C8F">
        <w:rPr>
          <w:bCs/>
          <w:szCs w:val="22"/>
        </w:rPr>
        <w:t xml:space="preserve"> DAPT </w:t>
      </w:r>
      <w:r w:rsidR="00335EB1">
        <w:rPr>
          <w:bCs/>
          <w:szCs w:val="22"/>
        </w:rPr>
        <w:t xml:space="preserve">áfram lengur en </w:t>
      </w:r>
      <w:r w:rsidRPr="00AE0C8F">
        <w:rPr>
          <w:bCs/>
          <w:szCs w:val="22"/>
        </w:rPr>
        <w:t>21</w:t>
      </w:r>
      <w:r w:rsidR="00335EB1">
        <w:rPr>
          <w:bCs/>
          <w:szCs w:val="22"/>
        </w:rPr>
        <w:t> </w:t>
      </w:r>
      <w:r w:rsidRPr="00AE0C8F">
        <w:rPr>
          <w:bCs/>
          <w:szCs w:val="22"/>
        </w:rPr>
        <w:t>d</w:t>
      </w:r>
      <w:r w:rsidR="00335EB1">
        <w:rPr>
          <w:bCs/>
          <w:szCs w:val="22"/>
        </w:rPr>
        <w:t>ag</w:t>
      </w:r>
      <w:r w:rsidRPr="00AE0C8F">
        <w:rPr>
          <w:bCs/>
          <w:szCs w:val="22"/>
        </w:rPr>
        <w:t>.</w:t>
      </w:r>
      <w:r w:rsidRPr="00CC10AC">
        <w:rPr>
          <w:bCs/>
          <w:szCs w:val="22"/>
        </w:rPr>
        <w:t xml:space="preserve"> </w:t>
      </w:r>
      <w:bookmarkStart w:id="12" w:name="_Hlk25225223"/>
      <w:bookmarkEnd w:id="10"/>
      <w:r w:rsidR="002A34FB">
        <w:rPr>
          <w:bCs/>
          <w:szCs w:val="22"/>
        </w:rPr>
        <w:t xml:space="preserve">Greining </w:t>
      </w:r>
      <w:r w:rsidR="00EA2A91">
        <w:rPr>
          <w:bCs/>
          <w:szCs w:val="22"/>
        </w:rPr>
        <w:t xml:space="preserve">með tilliti til tíma </w:t>
      </w:r>
      <w:r w:rsidR="002A34FB">
        <w:rPr>
          <w:bCs/>
          <w:szCs w:val="22"/>
        </w:rPr>
        <w:t>var gerð á d</w:t>
      </w:r>
      <w:r w:rsidR="007A2237">
        <w:rPr>
          <w:bCs/>
          <w:szCs w:val="22"/>
        </w:rPr>
        <w:t>reifing</w:t>
      </w:r>
      <w:r w:rsidR="002A34FB">
        <w:rPr>
          <w:bCs/>
          <w:szCs w:val="22"/>
        </w:rPr>
        <w:t>u</w:t>
      </w:r>
      <w:r w:rsidR="007A2237">
        <w:rPr>
          <w:bCs/>
          <w:szCs w:val="22"/>
        </w:rPr>
        <w:t xml:space="preserve"> </w:t>
      </w:r>
      <w:r w:rsidR="00335EB1">
        <w:rPr>
          <w:bCs/>
          <w:szCs w:val="22"/>
        </w:rPr>
        <w:t>alvarlegra</w:t>
      </w:r>
      <w:r w:rsidRPr="004B4AA1">
        <w:rPr>
          <w:bCs/>
          <w:szCs w:val="22"/>
        </w:rPr>
        <w:t xml:space="preserve"> </w:t>
      </w:r>
      <w:r w:rsidR="007A2237">
        <w:rPr>
          <w:bCs/>
          <w:szCs w:val="22"/>
        </w:rPr>
        <w:t>blóðþurrðartilvika</w:t>
      </w:r>
      <w:r w:rsidRPr="004B4AA1">
        <w:rPr>
          <w:bCs/>
          <w:szCs w:val="22"/>
        </w:rPr>
        <w:t xml:space="preserve"> </w:t>
      </w:r>
      <w:r w:rsidR="007A2237">
        <w:rPr>
          <w:bCs/>
          <w:szCs w:val="22"/>
        </w:rPr>
        <w:t>og</w:t>
      </w:r>
      <w:r w:rsidRPr="004B4AA1">
        <w:rPr>
          <w:bCs/>
          <w:szCs w:val="22"/>
        </w:rPr>
        <w:t xml:space="preserve"> </w:t>
      </w:r>
      <w:r w:rsidR="007A2237">
        <w:rPr>
          <w:bCs/>
          <w:szCs w:val="22"/>
        </w:rPr>
        <w:t>alvarlegra</w:t>
      </w:r>
      <w:r w:rsidRPr="004B4AA1">
        <w:rPr>
          <w:bCs/>
          <w:szCs w:val="22"/>
        </w:rPr>
        <w:t xml:space="preserve"> </w:t>
      </w:r>
      <w:r w:rsidR="007A2237">
        <w:rPr>
          <w:bCs/>
          <w:szCs w:val="22"/>
        </w:rPr>
        <w:t>blæðinga</w:t>
      </w:r>
      <w:r w:rsidRPr="004B4AA1">
        <w:rPr>
          <w:bCs/>
          <w:szCs w:val="22"/>
        </w:rPr>
        <w:t xml:space="preserve"> </w:t>
      </w:r>
      <w:r w:rsidR="007A2237">
        <w:rPr>
          <w:bCs/>
          <w:szCs w:val="22"/>
        </w:rPr>
        <w:t>samkvæmt</w:t>
      </w:r>
      <w:r w:rsidRPr="004B4AA1">
        <w:rPr>
          <w:bCs/>
          <w:szCs w:val="22"/>
        </w:rPr>
        <w:t xml:space="preserve"> </w:t>
      </w:r>
      <w:r w:rsidR="007A2237">
        <w:rPr>
          <w:bCs/>
          <w:szCs w:val="22"/>
        </w:rPr>
        <w:t>úthlutaðri meðferð</w:t>
      </w:r>
      <w:r w:rsidRPr="004B4AA1">
        <w:rPr>
          <w:bCs/>
          <w:szCs w:val="22"/>
        </w:rPr>
        <w:t xml:space="preserve"> </w:t>
      </w:r>
      <w:r w:rsidR="002A34FB">
        <w:rPr>
          <w:bCs/>
          <w:szCs w:val="22"/>
        </w:rPr>
        <w:t>til að kanna skammtímanotkun</w:t>
      </w:r>
      <w:r w:rsidR="007A2237">
        <w:rPr>
          <w:bCs/>
          <w:szCs w:val="22"/>
        </w:rPr>
        <w:t xml:space="preserve"> </w:t>
      </w:r>
      <w:r>
        <w:rPr>
          <w:bCs/>
          <w:szCs w:val="22"/>
        </w:rPr>
        <w:t>DAPT.</w:t>
      </w:r>
    </w:p>
    <w:p w:rsidR="00822D20" w:rsidRDefault="00822D20" w:rsidP="00822D20">
      <w:pPr>
        <w:ind w:right="-29"/>
        <w:rPr>
          <w:bCs/>
          <w:szCs w:val="22"/>
        </w:rPr>
      </w:pPr>
    </w:p>
    <w:p w:rsidR="00822D20" w:rsidRPr="00530F55" w:rsidRDefault="00822D20" w:rsidP="00822D20">
      <w:pPr>
        <w:tabs>
          <w:tab w:val="left" w:pos="2832"/>
        </w:tabs>
        <w:spacing w:line="276" w:lineRule="auto"/>
        <w:jc w:val="center"/>
        <w:rPr>
          <w:b/>
          <w:bCs/>
          <w:szCs w:val="22"/>
        </w:rPr>
      </w:pPr>
      <w:r>
        <w:rPr>
          <w:b/>
          <w:bCs/>
          <w:szCs w:val="22"/>
        </w:rPr>
        <w:t>Ta</w:t>
      </w:r>
      <w:r w:rsidR="007A2237">
        <w:rPr>
          <w:b/>
          <w:bCs/>
          <w:szCs w:val="22"/>
        </w:rPr>
        <w:t>fla </w:t>
      </w:r>
      <w:r>
        <w:rPr>
          <w:b/>
          <w:bCs/>
          <w:szCs w:val="22"/>
        </w:rPr>
        <w:t xml:space="preserve">1- </w:t>
      </w:r>
      <w:r w:rsidR="007A2237">
        <w:rPr>
          <w:b/>
          <w:bCs/>
          <w:szCs w:val="22"/>
        </w:rPr>
        <w:t>Dreifing alvarlegra blóðþurrðartilvika</w:t>
      </w:r>
      <w:r w:rsidRPr="00530F55">
        <w:rPr>
          <w:b/>
          <w:bCs/>
          <w:szCs w:val="22"/>
        </w:rPr>
        <w:t xml:space="preserve"> </w:t>
      </w:r>
      <w:r w:rsidR="007A2237">
        <w:rPr>
          <w:b/>
          <w:bCs/>
          <w:szCs w:val="22"/>
        </w:rPr>
        <w:t>og alvarlegra</w:t>
      </w:r>
      <w:r w:rsidRPr="00530F55">
        <w:rPr>
          <w:b/>
          <w:bCs/>
          <w:szCs w:val="22"/>
        </w:rPr>
        <w:t xml:space="preserve"> </w:t>
      </w:r>
      <w:r w:rsidR="007A2237">
        <w:rPr>
          <w:b/>
          <w:bCs/>
          <w:szCs w:val="22"/>
        </w:rPr>
        <w:t>blæðinga</w:t>
      </w:r>
      <w:r w:rsidRPr="00530F55">
        <w:rPr>
          <w:b/>
          <w:bCs/>
          <w:szCs w:val="22"/>
        </w:rPr>
        <w:t xml:space="preserve"> </w:t>
      </w:r>
      <w:r w:rsidR="002A34FB">
        <w:rPr>
          <w:b/>
          <w:bCs/>
          <w:szCs w:val="22"/>
        </w:rPr>
        <w:t xml:space="preserve">með </w:t>
      </w:r>
      <w:r w:rsidR="00EA2A91">
        <w:rPr>
          <w:b/>
          <w:bCs/>
          <w:szCs w:val="22"/>
        </w:rPr>
        <w:t xml:space="preserve">tilliti til </w:t>
      </w:r>
      <w:r w:rsidR="002A34FB">
        <w:rPr>
          <w:b/>
          <w:bCs/>
          <w:szCs w:val="22"/>
        </w:rPr>
        <w:t xml:space="preserve">tíma </w:t>
      </w:r>
      <w:r w:rsidR="007A2237">
        <w:rPr>
          <w:b/>
          <w:bCs/>
          <w:szCs w:val="22"/>
        </w:rPr>
        <w:t>samkvæmt</w:t>
      </w:r>
      <w:r w:rsidRPr="00530F55">
        <w:rPr>
          <w:b/>
          <w:bCs/>
          <w:szCs w:val="22"/>
        </w:rPr>
        <w:t xml:space="preserve"> </w:t>
      </w:r>
      <w:r w:rsidR="007A2237">
        <w:rPr>
          <w:b/>
          <w:bCs/>
          <w:szCs w:val="22"/>
        </w:rPr>
        <w:t>úthlutaðri meðferð í</w:t>
      </w:r>
      <w:r>
        <w:rPr>
          <w:b/>
          <w:bCs/>
          <w:szCs w:val="22"/>
        </w:rPr>
        <w:t xml:space="preserve"> CHANCE </w:t>
      </w:r>
      <w:r w:rsidR="007A2237">
        <w:rPr>
          <w:b/>
          <w:bCs/>
          <w:szCs w:val="22"/>
        </w:rPr>
        <w:t>og</w:t>
      </w:r>
      <w:r>
        <w:rPr>
          <w:b/>
          <w:bCs/>
          <w:szCs w:val="22"/>
        </w:rPr>
        <w:t xml:space="preserve"> POINT</w:t>
      </w:r>
    </w:p>
    <w:p w:rsidR="00822D20" w:rsidRDefault="00822D20" w:rsidP="00822D20">
      <w:pPr>
        <w:ind w:right="-29"/>
        <w:rPr>
          <w:bCs/>
          <w:szCs w:val="22"/>
        </w:rPr>
      </w:pPr>
    </w:p>
    <w:bookmarkEnd w:id="12"/>
    <w:p w:rsidR="00822D20" w:rsidRDefault="00822D20" w:rsidP="00822D20">
      <w:pPr>
        <w:ind w:right="-29"/>
        <w:rPr>
          <w:bCs/>
          <w:szCs w:val="22"/>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822D20" w:rsidRPr="004B4AA1" w:rsidTr="00A12846">
        <w:trPr>
          <w:trHeight w:val="422"/>
          <w:jc w:val="center"/>
        </w:trPr>
        <w:tc>
          <w:tcPr>
            <w:tcW w:w="1572" w:type="dxa"/>
            <w:tcBorders>
              <w:top w:val="single" w:sz="4" w:space="0" w:color="auto"/>
              <w:bottom w:val="single" w:sz="4" w:space="0" w:color="auto"/>
            </w:tcBorders>
          </w:tcPr>
          <w:p w:rsidR="00822D20" w:rsidRPr="00F92C86" w:rsidRDefault="00822D20" w:rsidP="00A12846">
            <w:pPr>
              <w:ind w:right="-29"/>
              <w:rPr>
                <w:rFonts w:ascii="Arial Narrow" w:hAnsi="Arial Narrow"/>
                <w:bCs/>
                <w:sz w:val="18"/>
                <w:szCs w:val="18"/>
              </w:rPr>
            </w:pPr>
            <w:bookmarkStart w:id="13" w:name="_Hlk25225287"/>
          </w:p>
        </w:tc>
        <w:tc>
          <w:tcPr>
            <w:tcW w:w="1614" w:type="dxa"/>
            <w:tcBorders>
              <w:top w:val="single" w:sz="4" w:space="0" w:color="auto"/>
              <w:bottom w:val="single" w:sz="4" w:space="0" w:color="auto"/>
            </w:tcBorders>
            <w:shd w:val="clear" w:color="auto" w:fill="auto"/>
            <w:noWrap/>
            <w:vAlign w:val="center"/>
            <w:hideMark/>
          </w:tcPr>
          <w:p w:rsidR="00822D20" w:rsidRPr="00F92C86" w:rsidRDefault="00822D20" w:rsidP="00A12846">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rsidR="00822D20" w:rsidRPr="00F92C86" w:rsidRDefault="007A2237" w:rsidP="00A12846">
            <w:pPr>
              <w:ind w:right="-143"/>
              <w:rPr>
                <w:rFonts w:ascii="Arial Narrow" w:hAnsi="Arial Narrow"/>
                <w:bCs/>
                <w:sz w:val="18"/>
                <w:szCs w:val="18"/>
              </w:rPr>
            </w:pPr>
            <w:r>
              <w:rPr>
                <w:rFonts w:ascii="Arial Narrow" w:hAnsi="Arial Narrow"/>
                <w:bCs/>
                <w:sz w:val="18"/>
                <w:szCs w:val="18"/>
              </w:rPr>
              <w:t>Fjöldi tilvika</w:t>
            </w:r>
          </w:p>
        </w:tc>
        <w:tc>
          <w:tcPr>
            <w:tcW w:w="940" w:type="dxa"/>
            <w:tcBorders>
              <w:top w:val="single" w:sz="4" w:space="0" w:color="auto"/>
              <w:bottom w:val="single" w:sz="4" w:space="0" w:color="auto"/>
            </w:tcBorders>
            <w:shd w:val="clear" w:color="auto" w:fill="auto"/>
            <w:noWrap/>
            <w:vAlign w:val="center"/>
            <w:hideMark/>
          </w:tcPr>
          <w:p w:rsidR="00822D20" w:rsidRPr="00F92C86" w:rsidRDefault="00822D20" w:rsidP="00A12846">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822D20" w:rsidRPr="00F92C86" w:rsidRDefault="00822D20" w:rsidP="00A12846">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822D20" w:rsidRPr="00F92C86" w:rsidRDefault="00822D20" w:rsidP="00A1284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822D20" w:rsidRPr="00F92C86" w:rsidRDefault="00822D20" w:rsidP="00A1284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822D20" w:rsidRPr="00F92C86" w:rsidRDefault="00822D20" w:rsidP="00A1284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822D20" w:rsidRPr="00F92C86" w:rsidRDefault="00822D20" w:rsidP="00A12846">
            <w:pPr>
              <w:ind w:right="-29"/>
              <w:rPr>
                <w:rFonts w:ascii="Arial Narrow" w:hAnsi="Arial Narrow"/>
                <w:bCs/>
                <w:sz w:val="18"/>
                <w:szCs w:val="18"/>
              </w:rPr>
            </w:pPr>
          </w:p>
        </w:tc>
      </w:tr>
      <w:tr w:rsidR="00822D20" w:rsidRPr="004B4AA1" w:rsidTr="00A12846">
        <w:trPr>
          <w:trHeight w:val="236"/>
          <w:jc w:val="center"/>
        </w:trPr>
        <w:tc>
          <w:tcPr>
            <w:tcW w:w="1572" w:type="dxa"/>
            <w:tcBorders>
              <w:top w:val="single" w:sz="4" w:space="0" w:color="auto"/>
              <w:bottom w:val="single" w:sz="4" w:space="0" w:color="auto"/>
            </w:tcBorders>
          </w:tcPr>
          <w:p w:rsidR="00822D20" w:rsidRPr="009D1E46" w:rsidRDefault="007A2237" w:rsidP="00A12846">
            <w:pPr>
              <w:ind w:right="-29"/>
              <w:rPr>
                <w:rFonts w:ascii="Arial Narrow" w:hAnsi="Arial Narrow"/>
                <w:bCs/>
                <w:sz w:val="18"/>
                <w:szCs w:val="18"/>
              </w:rPr>
            </w:pPr>
            <w:r>
              <w:rPr>
                <w:rFonts w:ascii="Arial Narrow" w:hAnsi="Arial Narrow"/>
                <w:bCs/>
                <w:sz w:val="18"/>
                <w:szCs w:val="18"/>
              </w:rPr>
              <w:t>Niðurstöður úr</w:t>
            </w:r>
            <w:r w:rsidR="00822D20" w:rsidRPr="00F92C86">
              <w:rPr>
                <w:rFonts w:ascii="Arial Narrow" w:hAnsi="Arial Narrow"/>
                <w:bCs/>
                <w:sz w:val="18"/>
                <w:szCs w:val="18"/>
              </w:rPr>
              <w:t xml:space="preserve"> </w:t>
            </w:r>
            <w:r w:rsidR="00822D20">
              <w:rPr>
                <w:rFonts w:ascii="Arial Narrow" w:hAnsi="Arial Narrow"/>
                <w:bCs/>
                <w:sz w:val="18"/>
                <w:szCs w:val="18"/>
              </w:rPr>
              <w:br/>
            </w:r>
            <w:r w:rsidR="00822D20" w:rsidRPr="009D1E46">
              <w:rPr>
                <w:rFonts w:ascii="Arial Narrow" w:hAnsi="Arial Narrow"/>
                <w:bCs/>
                <w:sz w:val="18"/>
                <w:szCs w:val="18"/>
              </w:rPr>
              <w:t xml:space="preserve">CHANCE </w:t>
            </w:r>
            <w:r>
              <w:rPr>
                <w:rFonts w:ascii="Arial Narrow" w:hAnsi="Arial Narrow"/>
                <w:bCs/>
                <w:sz w:val="18"/>
                <w:szCs w:val="18"/>
              </w:rPr>
              <w:t>og</w:t>
            </w:r>
            <w:r w:rsidR="00822D20" w:rsidRPr="009D1E46">
              <w:rPr>
                <w:rFonts w:ascii="Arial Narrow" w:hAnsi="Arial Narrow"/>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rsidR="00822D20" w:rsidRPr="009D1E46" w:rsidRDefault="007A2237" w:rsidP="00A12846">
            <w:pPr>
              <w:ind w:right="-29"/>
              <w:rPr>
                <w:rFonts w:ascii="Arial Narrow" w:hAnsi="Arial Narrow"/>
                <w:bCs/>
                <w:sz w:val="18"/>
                <w:szCs w:val="18"/>
              </w:rPr>
            </w:pPr>
            <w:r>
              <w:rPr>
                <w:rFonts w:ascii="Arial Narrow" w:hAnsi="Arial Narrow"/>
                <w:bCs/>
                <w:sz w:val="18"/>
                <w:szCs w:val="18"/>
              </w:rPr>
              <w:t>Úthlutuð meðferð</w:t>
            </w:r>
          </w:p>
        </w:tc>
        <w:tc>
          <w:tcPr>
            <w:tcW w:w="1012" w:type="dxa"/>
            <w:tcBorders>
              <w:top w:val="single" w:sz="4" w:space="0" w:color="auto"/>
              <w:bottom w:val="single" w:sz="4" w:space="0" w:color="auto"/>
            </w:tcBorders>
            <w:shd w:val="clear" w:color="auto" w:fill="auto"/>
            <w:noWrap/>
            <w:vAlign w:val="center"/>
            <w:hideMark/>
          </w:tcPr>
          <w:p w:rsidR="00822D20" w:rsidRPr="009D1E46" w:rsidRDefault="007A2237" w:rsidP="00A12846">
            <w:pPr>
              <w:ind w:right="-29"/>
              <w:rPr>
                <w:rFonts w:ascii="Arial Narrow" w:hAnsi="Arial Narrow"/>
                <w:bCs/>
                <w:sz w:val="18"/>
                <w:szCs w:val="18"/>
              </w:rPr>
            </w:pPr>
            <w:r>
              <w:rPr>
                <w:rFonts w:ascii="Arial Narrow" w:hAnsi="Arial Narrow"/>
                <w:bCs/>
                <w:sz w:val="18"/>
                <w:szCs w:val="18"/>
              </w:rPr>
              <w:t>Samtals</w:t>
            </w:r>
          </w:p>
        </w:tc>
        <w:tc>
          <w:tcPr>
            <w:tcW w:w="940" w:type="dxa"/>
            <w:tcBorders>
              <w:top w:val="single" w:sz="4" w:space="0" w:color="auto"/>
              <w:bottom w:val="single" w:sz="4" w:space="0" w:color="auto"/>
            </w:tcBorders>
            <w:shd w:val="clear" w:color="auto" w:fill="auto"/>
            <w:noWrap/>
            <w:vAlign w:val="center"/>
            <w:hideMark/>
          </w:tcPr>
          <w:p w:rsidR="00822D20" w:rsidRPr="009D1E46" w:rsidRDefault="007A2237" w:rsidP="00A12846">
            <w:pPr>
              <w:ind w:right="-29"/>
              <w:rPr>
                <w:rFonts w:ascii="Arial Narrow" w:hAnsi="Arial Narrow"/>
                <w:bCs/>
                <w:sz w:val="18"/>
                <w:szCs w:val="18"/>
              </w:rPr>
            </w:pPr>
            <w:r>
              <w:rPr>
                <w:rFonts w:ascii="Arial Narrow" w:hAnsi="Arial Narrow"/>
                <w:bCs/>
                <w:sz w:val="18"/>
                <w:szCs w:val="18"/>
              </w:rPr>
              <w:t>Vika 1</w:t>
            </w:r>
          </w:p>
        </w:tc>
        <w:tc>
          <w:tcPr>
            <w:tcW w:w="940" w:type="dxa"/>
            <w:tcBorders>
              <w:top w:val="single" w:sz="4" w:space="0" w:color="auto"/>
              <w:bottom w:val="single" w:sz="4" w:space="0" w:color="auto"/>
            </w:tcBorders>
            <w:shd w:val="clear" w:color="auto" w:fill="auto"/>
            <w:noWrap/>
            <w:vAlign w:val="center"/>
            <w:hideMark/>
          </w:tcPr>
          <w:p w:rsidR="00822D20" w:rsidRPr="009D1E46" w:rsidRDefault="007A2237" w:rsidP="00A12846">
            <w:pPr>
              <w:ind w:right="-29"/>
              <w:rPr>
                <w:rFonts w:ascii="Arial Narrow" w:hAnsi="Arial Narrow"/>
                <w:bCs/>
                <w:sz w:val="18"/>
                <w:szCs w:val="18"/>
              </w:rPr>
            </w:pPr>
            <w:r>
              <w:rPr>
                <w:rFonts w:ascii="Arial Narrow" w:hAnsi="Arial Narrow"/>
                <w:bCs/>
                <w:sz w:val="18"/>
                <w:szCs w:val="18"/>
              </w:rPr>
              <w:t>Vika 2</w:t>
            </w:r>
          </w:p>
        </w:tc>
        <w:tc>
          <w:tcPr>
            <w:tcW w:w="762" w:type="dxa"/>
            <w:tcBorders>
              <w:top w:val="single" w:sz="4" w:space="0" w:color="auto"/>
              <w:bottom w:val="single" w:sz="4" w:space="0" w:color="auto"/>
            </w:tcBorders>
            <w:shd w:val="clear" w:color="auto" w:fill="auto"/>
            <w:noWrap/>
            <w:vAlign w:val="center"/>
            <w:hideMark/>
          </w:tcPr>
          <w:p w:rsidR="00822D20" w:rsidRPr="009D1E46" w:rsidRDefault="007A2237" w:rsidP="00A12846">
            <w:pPr>
              <w:ind w:right="-29"/>
              <w:rPr>
                <w:rFonts w:ascii="Arial Narrow" w:hAnsi="Arial Narrow"/>
                <w:bCs/>
                <w:sz w:val="18"/>
                <w:szCs w:val="18"/>
              </w:rPr>
            </w:pPr>
            <w:r>
              <w:rPr>
                <w:rFonts w:ascii="Arial Narrow" w:hAnsi="Arial Narrow"/>
                <w:bCs/>
                <w:sz w:val="18"/>
                <w:szCs w:val="18"/>
              </w:rPr>
              <w:t>Vika 3</w:t>
            </w:r>
          </w:p>
        </w:tc>
        <w:tc>
          <w:tcPr>
            <w:tcW w:w="250" w:type="dxa"/>
            <w:tcBorders>
              <w:top w:val="single" w:sz="4" w:space="0" w:color="auto"/>
              <w:bottom w:val="single" w:sz="4" w:space="0" w:color="auto"/>
            </w:tcBorders>
            <w:shd w:val="clear" w:color="auto" w:fill="auto"/>
            <w:noWrap/>
            <w:vAlign w:val="center"/>
          </w:tcPr>
          <w:p w:rsidR="00822D20" w:rsidRPr="009D1E46" w:rsidRDefault="00822D20" w:rsidP="00A1284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822D20" w:rsidRPr="009D1E46" w:rsidRDefault="00822D20" w:rsidP="00A1284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822D20" w:rsidRPr="009D1E46" w:rsidRDefault="00822D20" w:rsidP="00A12846">
            <w:pPr>
              <w:ind w:right="-29"/>
              <w:rPr>
                <w:rFonts w:ascii="Arial Narrow" w:hAnsi="Arial Narrow"/>
                <w:bCs/>
                <w:sz w:val="18"/>
                <w:szCs w:val="18"/>
              </w:rPr>
            </w:pPr>
          </w:p>
        </w:tc>
      </w:tr>
      <w:tr w:rsidR="00822D20" w:rsidRPr="004B4AA1" w:rsidTr="00A12846">
        <w:trPr>
          <w:trHeight w:val="236"/>
          <w:jc w:val="center"/>
        </w:trPr>
        <w:tc>
          <w:tcPr>
            <w:tcW w:w="1572" w:type="dxa"/>
            <w:tcBorders>
              <w:top w:val="single" w:sz="4" w:space="0" w:color="auto"/>
            </w:tcBorders>
          </w:tcPr>
          <w:p w:rsidR="00822D20" w:rsidRPr="00F80435" w:rsidRDefault="007A2237" w:rsidP="00A12846">
            <w:pPr>
              <w:ind w:right="-29"/>
              <w:rPr>
                <w:rFonts w:ascii="Arial Narrow" w:hAnsi="Arial Narrow"/>
                <w:bCs/>
                <w:sz w:val="18"/>
                <w:szCs w:val="18"/>
              </w:rPr>
            </w:pPr>
            <w:r>
              <w:rPr>
                <w:rFonts w:ascii="Arial Narrow" w:hAnsi="Arial Narrow"/>
                <w:bCs/>
                <w:sz w:val="18"/>
                <w:szCs w:val="18"/>
              </w:rPr>
              <w:t>Alvarleg blóðþurrðartilvik</w:t>
            </w:r>
          </w:p>
        </w:tc>
        <w:tc>
          <w:tcPr>
            <w:tcW w:w="1614" w:type="dxa"/>
            <w:tcBorders>
              <w:top w:val="single" w:sz="4" w:space="0" w:color="auto"/>
            </w:tcBorders>
            <w:shd w:val="clear" w:color="auto" w:fill="auto"/>
            <w:noWrap/>
            <w:hideMark/>
          </w:tcPr>
          <w:p w:rsidR="00822D20" w:rsidRPr="00F80435" w:rsidRDefault="00396111" w:rsidP="00A12846">
            <w:pPr>
              <w:ind w:right="-29"/>
              <w:rPr>
                <w:rFonts w:ascii="Arial Narrow" w:hAnsi="Arial Narrow"/>
                <w:bCs/>
                <w:sz w:val="18"/>
                <w:szCs w:val="18"/>
              </w:rPr>
            </w:pPr>
            <w:r>
              <w:rPr>
                <w:rFonts w:ascii="Arial Narrow" w:hAnsi="Arial Narrow"/>
                <w:bCs/>
                <w:sz w:val="18"/>
                <w:szCs w:val="18"/>
              </w:rPr>
              <w:t>a</w:t>
            </w:r>
            <w:r w:rsidR="007A2237" w:rsidRPr="007A2237">
              <w:rPr>
                <w:rFonts w:ascii="Arial Narrow" w:hAnsi="Arial Narrow"/>
                <w:bCs/>
                <w:sz w:val="18"/>
                <w:szCs w:val="18"/>
              </w:rPr>
              <w:t>cetýlsalicýlsýr</w:t>
            </w:r>
            <w:r w:rsidR="007A2237">
              <w:rPr>
                <w:rFonts w:ascii="Arial Narrow" w:hAnsi="Arial Narrow"/>
                <w:bCs/>
                <w:sz w:val="18"/>
                <w:szCs w:val="18"/>
              </w:rPr>
              <w:t>a</w:t>
            </w:r>
            <w:r w:rsidR="00822D20" w:rsidRPr="00F80435">
              <w:rPr>
                <w:rFonts w:ascii="Arial Narrow" w:hAnsi="Arial Narrow"/>
                <w:bCs/>
                <w:sz w:val="18"/>
                <w:szCs w:val="18"/>
              </w:rPr>
              <w:t xml:space="preserve"> (n=5</w:t>
            </w:r>
            <w:r w:rsidR="00EA2A91">
              <w:rPr>
                <w:rFonts w:ascii="Arial Narrow" w:hAnsi="Arial Narrow"/>
                <w:bCs/>
                <w:sz w:val="18"/>
                <w:szCs w:val="18"/>
              </w:rPr>
              <w:t>.</w:t>
            </w:r>
            <w:r w:rsidR="00822D20" w:rsidRPr="00F80435">
              <w:rPr>
                <w:rFonts w:ascii="Arial Narrow" w:hAnsi="Arial Narrow"/>
                <w:bCs/>
                <w:sz w:val="18"/>
                <w:szCs w:val="18"/>
              </w:rPr>
              <w:t>035)</w:t>
            </w:r>
          </w:p>
        </w:tc>
        <w:tc>
          <w:tcPr>
            <w:tcW w:w="1012" w:type="dxa"/>
            <w:tcBorders>
              <w:top w:val="single" w:sz="4" w:space="0" w:color="auto"/>
            </w:tcBorders>
            <w:shd w:val="clear" w:color="auto" w:fill="auto"/>
            <w:noWrap/>
          </w:tcPr>
          <w:p w:rsidR="00822D20" w:rsidRPr="00F80435" w:rsidRDefault="00822D20" w:rsidP="00A12846">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822D20" w:rsidRPr="00F80435" w:rsidRDefault="00822D20" w:rsidP="00A12846">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822D20" w:rsidRPr="00F80435" w:rsidRDefault="00822D20" w:rsidP="00A12846">
            <w:pPr>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822D20" w:rsidRPr="00F80435" w:rsidRDefault="00822D20" w:rsidP="00A12846">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822D20" w:rsidRPr="00F80435" w:rsidRDefault="00822D20" w:rsidP="00A12846">
            <w:pPr>
              <w:ind w:right="-29"/>
              <w:rPr>
                <w:rFonts w:ascii="Arial Narrow" w:hAnsi="Arial Narrow"/>
                <w:bCs/>
                <w:sz w:val="18"/>
                <w:szCs w:val="18"/>
              </w:rPr>
            </w:pPr>
          </w:p>
        </w:tc>
        <w:tc>
          <w:tcPr>
            <w:tcW w:w="250" w:type="dxa"/>
            <w:tcBorders>
              <w:top w:val="single" w:sz="4" w:space="0" w:color="auto"/>
            </w:tcBorders>
            <w:shd w:val="clear" w:color="auto" w:fill="auto"/>
            <w:noWrap/>
          </w:tcPr>
          <w:p w:rsidR="00822D20" w:rsidRPr="009D1E46" w:rsidRDefault="00822D20" w:rsidP="00A12846">
            <w:pPr>
              <w:ind w:right="-29"/>
              <w:rPr>
                <w:rFonts w:ascii="Arial Narrow" w:hAnsi="Arial Narrow"/>
                <w:bCs/>
                <w:sz w:val="18"/>
                <w:szCs w:val="18"/>
              </w:rPr>
            </w:pPr>
          </w:p>
        </w:tc>
        <w:tc>
          <w:tcPr>
            <w:tcW w:w="250" w:type="dxa"/>
            <w:tcBorders>
              <w:top w:val="single" w:sz="4" w:space="0" w:color="auto"/>
            </w:tcBorders>
            <w:shd w:val="clear" w:color="auto" w:fill="auto"/>
            <w:noWrap/>
          </w:tcPr>
          <w:p w:rsidR="00822D20" w:rsidRPr="009D1E46" w:rsidRDefault="00822D20" w:rsidP="00A12846">
            <w:pPr>
              <w:ind w:right="-29"/>
              <w:rPr>
                <w:rFonts w:ascii="Arial Narrow" w:hAnsi="Arial Narrow"/>
                <w:bCs/>
                <w:sz w:val="18"/>
                <w:szCs w:val="18"/>
              </w:rPr>
            </w:pPr>
          </w:p>
        </w:tc>
      </w:tr>
      <w:tr w:rsidR="00822D20" w:rsidRPr="004B4AA1" w:rsidTr="00A12846">
        <w:trPr>
          <w:trHeight w:val="236"/>
          <w:jc w:val="center"/>
        </w:trPr>
        <w:tc>
          <w:tcPr>
            <w:tcW w:w="1572" w:type="dxa"/>
          </w:tcPr>
          <w:p w:rsidR="00822D20" w:rsidRPr="009D1E46" w:rsidRDefault="00822D20" w:rsidP="00A12846">
            <w:pPr>
              <w:ind w:right="-29"/>
              <w:rPr>
                <w:rFonts w:ascii="Arial Narrow" w:hAnsi="Arial Narrow"/>
                <w:bCs/>
                <w:sz w:val="18"/>
                <w:szCs w:val="18"/>
              </w:rPr>
            </w:pPr>
          </w:p>
        </w:tc>
        <w:tc>
          <w:tcPr>
            <w:tcW w:w="1614" w:type="dxa"/>
            <w:shd w:val="clear" w:color="auto" w:fill="auto"/>
            <w:noWrap/>
            <w:hideMark/>
          </w:tcPr>
          <w:p w:rsidR="00822D20" w:rsidRPr="009D1E46" w:rsidRDefault="007A2237" w:rsidP="00A12846">
            <w:pPr>
              <w:ind w:right="-29"/>
              <w:rPr>
                <w:rFonts w:ascii="Arial Narrow" w:hAnsi="Arial Narrow"/>
                <w:bCs/>
                <w:sz w:val="18"/>
                <w:szCs w:val="18"/>
              </w:rPr>
            </w:pPr>
            <w:r>
              <w:rPr>
                <w:rFonts w:ascii="Arial Narrow" w:hAnsi="Arial Narrow"/>
                <w:bCs/>
                <w:sz w:val="18"/>
                <w:szCs w:val="18"/>
              </w:rPr>
              <w:t>klópídrógel</w:t>
            </w:r>
            <w:r w:rsidR="00822D20" w:rsidRPr="009D1E46">
              <w:rPr>
                <w:rFonts w:ascii="Arial Narrow" w:hAnsi="Arial Narrow"/>
                <w:bCs/>
                <w:sz w:val="18"/>
                <w:szCs w:val="18"/>
              </w:rPr>
              <w:t>+</w:t>
            </w:r>
            <w:r w:rsidRPr="007A2237">
              <w:rPr>
                <w:rFonts w:ascii="Arial Narrow" w:hAnsi="Arial Narrow"/>
                <w:bCs/>
                <w:sz w:val="18"/>
                <w:szCs w:val="18"/>
              </w:rPr>
              <w:t xml:space="preserve"> acetýlsalicýlsýr</w:t>
            </w:r>
            <w:r>
              <w:rPr>
                <w:rFonts w:ascii="Arial Narrow" w:hAnsi="Arial Narrow"/>
                <w:bCs/>
                <w:sz w:val="18"/>
                <w:szCs w:val="18"/>
              </w:rPr>
              <w:t>a</w:t>
            </w:r>
            <w:r w:rsidRPr="009D1E46">
              <w:rPr>
                <w:rFonts w:ascii="Arial Narrow" w:hAnsi="Arial Narrow"/>
                <w:bCs/>
                <w:sz w:val="18"/>
                <w:szCs w:val="18"/>
              </w:rPr>
              <w:t xml:space="preserve"> </w:t>
            </w:r>
            <w:r w:rsidR="00822D20" w:rsidRPr="009D1E46">
              <w:rPr>
                <w:rFonts w:ascii="Arial Narrow" w:hAnsi="Arial Narrow"/>
                <w:bCs/>
                <w:sz w:val="18"/>
                <w:szCs w:val="18"/>
              </w:rPr>
              <w:t>(n=5</w:t>
            </w:r>
            <w:r w:rsidR="00EA2A91">
              <w:rPr>
                <w:rFonts w:ascii="Arial Narrow" w:hAnsi="Arial Narrow"/>
                <w:bCs/>
                <w:sz w:val="18"/>
                <w:szCs w:val="18"/>
              </w:rPr>
              <w:t>.</w:t>
            </w:r>
            <w:r w:rsidR="00822D20" w:rsidRPr="009D1E46">
              <w:rPr>
                <w:rFonts w:ascii="Arial Narrow" w:hAnsi="Arial Narrow"/>
                <w:bCs/>
                <w:sz w:val="18"/>
                <w:szCs w:val="18"/>
              </w:rPr>
              <w:t>016)</w:t>
            </w:r>
          </w:p>
        </w:tc>
        <w:tc>
          <w:tcPr>
            <w:tcW w:w="1012" w:type="dxa"/>
            <w:shd w:val="clear" w:color="auto" w:fill="auto"/>
            <w:noWrap/>
          </w:tcPr>
          <w:p w:rsidR="00822D20" w:rsidRPr="009D1E46" w:rsidRDefault="00822D20" w:rsidP="00A12846">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822D20" w:rsidRPr="009D1E46" w:rsidRDefault="00822D20" w:rsidP="00A12846">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822D20" w:rsidRPr="009D1E46" w:rsidRDefault="00822D20" w:rsidP="00A12846">
            <w:pPr>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822D20" w:rsidRPr="009D1E46" w:rsidRDefault="00822D20" w:rsidP="00A12846">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822D20" w:rsidRPr="009D1E46" w:rsidRDefault="00822D20" w:rsidP="00A12846">
            <w:pPr>
              <w:ind w:right="-29"/>
              <w:rPr>
                <w:rFonts w:ascii="Arial Narrow" w:hAnsi="Arial Narrow"/>
                <w:bCs/>
                <w:sz w:val="18"/>
                <w:szCs w:val="18"/>
              </w:rPr>
            </w:pPr>
          </w:p>
        </w:tc>
        <w:tc>
          <w:tcPr>
            <w:tcW w:w="250" w:type="dxa"/>
            <w:shd w:val="clear" w:color="auto" w:fill="auto"/>
            <w:noWrap/>
          </w:tcPr>
          <w:p w:rsidR="00822D20" w:rsidRPr="009D1E46" w:rsidRDefault="00822D20" w:rsidP="00A12846">
            <w:pPr>
              <w:ind w:right="-29"/>
              <w:rPr>
                <w:rFonts w:ascii="Arial Narrow" w:hAnsi="Arial Narrow"/>
                <w:bCs/>
                <w:sz w:val="18"/>
                <w:szCs w:val="18"/>
              </w:rPr>
            </w:pPr>
          </w:p>
        </w:tc>
        <w:tc>
          <w:tcPr>
            <w:tcW w:w="250" w:type="dxa"/>
            <w:shd w:val="clear" w:color="auto" w:fill="auto"/>
            <w:noWrap/>
          </w:tcPr>
          <w:p w:rsidR="00822D20" w:rsidRPr="009D1E46" w:rsidRDefault="00822D20" w:rsidP="00A12846">
            <w:pPr>
              <w:ind w:right="-29"/>
              <w:rPr>
                <w:rFonts w:ascii="Arial Narrow" w:hAnsi="Arial Narrow"/>
                <w:bCs/>
                <w:sz w:val="18"/>
                <w:szCs w:val="18"/>
              </w:rPr>
            </w:pPr>
          </w:p>
        </w:tc>
      </w:tr>
      <w:tr w:rsidR="00822D20" w:rsidRPr="004B4AA1" w:rsidTr="00A12846">
        <w:trPr>
          <w:trHeight w:val="236"/>
          <w:jc w:val="center"/>
        </w:trPr>
        <w:tc>
          <w:tcPr>
            <w:tcW w:w="1572" w:type="dxa"/>
          </w:tcPr>
          <w:p w:rsidR="00822D20" w:rsidRPr="009D1E46" w:rsidRDefault="00822D20" w:rsidP="00A12846">
            <w:pPr>
              <w:ind w:right="-29"/>
              <w:rPr>
                <w:rFonts w:ascii="Arial Narrow" w:hAnsi="Arial Narrow"/>
                <w:bCs/>
                <w:sz w:val="18"/>
                <w:szCs w:val="18"/>
              </w:rPr>
            </w:pPr>
          </w:p>
        </w:tc>
        <w:tc>
          <w:tcPr>
            <w:tcW w:w="1614" w:type="dxa"/>
            <w:shd w:val="clear" w:color="auto" w:fill="auto"/>
            <w:noWrap/>
          </w:tcPr>
          <w:p w:rsidR="00822D20" w:rsidRPr="009D1E46" w:rsidRDefault="007A2237" w:rsidP="00A12846">
            <w:pPr>
              <w:ind w:right="-29"/>
              <w:rPr>
                <w:rFonts w:ascii="Arial Narrow" w:hAnsi="Arial Narrow"/>
                <w:bCs/>
                <w:sz w:val="18"/>
                <w:szCs w:val="18"/>
              </w:rPr>
            </w:pPr>
            <w:r>
              <w:rPr>
                <w:rFonts w:ascii="Arial Narrow" w:hAnsi="Arial Narrow"/>
                <w:bCs/>
                <w:sz w:val="18"/>
                <w:szCs w:val="18"/>
              </w:rPr>
              <w:t>Mismunur</w:t>
            </w:r>
          </w:p>
        </w:tc>
        <w:tc>
          <w:tcPr>
            <w:tcW w:w="1012" w:type="dxa"/>
            <w:shd w:val="clear" w:color="auto" w:fill="auto"/>
            <w:noWrap/>
            <w:vAlign w:val="center"/>
          </w:tcPr>
          <w:p w:rsidR="00822D20" w:rsidRPr="009D1E46" w:rsidRDefault="00822D20" w:rsidP="00A12846">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822D20" w:rsidRPr="009D1E46" w:rsidRDefault="00822D20" w:rsidP="00A12846">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822D20" w:rsidRPr="009D1E46" w:rsidRDefault="00822D20" w:rsidP="00A1284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rsidR="00822D20" w:rsidRPr="009D1E46" w:rsidRDefault="00822D20" w:rsidP="00A1284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rsidR="00822D20" w:rsidRPr="009D1E46" w:rsidRDefault="00822D20" w:rsidP="00A12846">
            <w:pPr>
              <w:ind w:right="-29"/>
              <w:rPr>
                <w:rFonts w:ascii="Arial Narrow" w:hAnsi="Arial Narrow"/>
                <w:bCs/>
                <w:sz w:val="18"/>
                <w:szCs w:val="18"/>
              </w:rPr>
            </w:pPr>
          </w:p>
        </w:tc>
        <w:tc>
          <w:tcPr>
            <w:tcW w:w="250" w:type="dxa"/>
            <w:shd w:val="clear" w:color="auto" w:fill="auto"/>
            <w:noWrap/>
            <w:vAlign w:val="center"/>
          </w:tcPr>
          <w:p w:rsidR="00822D20" w:rsidRPr="009D1E46" w:rsidRDefault="00822D20" w:rsidP="00A12846">
            <w:pPr>
              <w:ind w:right="-29"/>
              <w:rPr>
                <w:rFonts w:ascii="Arial Narrow" w:hAnsi="Arial Narrow"/>
                <w:bCs/>
                <w:sz w:val="18"/>
                <w:szCs w:val="18"/>
              </w:rPr>
            </w:pPr>
          </w:p>
        </w:tc>
        <w:tc>
          <w:tcPr>
            <w:tcW w:w="250" w:type="dxa"/>
            <w:shd w:val="clear" w:color="auto" w:fill="auto"/>
            <w:noWrap/>
            <w:vAlign w:val="center"/>
          </w:tcPr>
          <w:p w:rsidR="00822D20" w:rsidRPr="009D1E46" w:rsidRDefault="00822D20" w:rsidP="00A12846">
            <w:pPr>
              <w:ind w:right="-29"/>
              <w:rPr>
                <w:rFonts w:ascii="Arial Narrow" w:hAnsi="Arial Narrow"/>
                <w:bCs/>
                <w:sz w:val="18"/>
                <w:szCs w:val="18"/>
              </w:rPr>
            </w:pPr>
          </w:p>
        </w:tc>
      </w:tr>
      <w:tr w:rsidR="00822D20" w:rsidRPr="004B4AA1" w:rsidTr="00A12846">
        <w:trPr>
          <w:trHeight w:val="236"/>
          <w:jc w:val="center"/>
        </w:trPr>
        <w:tc>
          <w:tcPr>
            <w:tcW w:w="1572" w:type="dxa"/>
          </w:tcPr>
          <w:p w:rsidR="00822D20" w:rsidRPr="009D1E46" w:rsidRDefault="007A2237" w:rsidP="00A12846">
            <w:pPr>
              <w:ind w:right="-29"/>
              <w:rPr>
                <w:rFonts w:ascii="Arial Narrow" w:hAnsi="Arial Narrow"/>
                <w:bCs/>
                <w:sz w:val="18"/>
                <w:szCs w:val="18"/>
              </w:rPr>
            </w:pPr>
            <w:r>
              <w:rPr>
                <w:rFonts w:ascii="Arial Narrow" w:hAnsi="Arial Narrow"/>
                <w:bCs/>
                <w:sz w:val="18"/>
                <w:szCs w:val="18"/>
              </w:rPr>
              <w:t>Alvarleg blæðing</w:t>
            </w:r>
          </w:p>
        </w:tc>
        <w:tc>
          <w:tcPr>
            <w:tcW w:w="1614" w:type="dxa"/>
            <w:shd w:val="clear" w:color="auto" w:fill="auto"/>
            <w:noWrap/>
            <w:hideMark/>
          </w:tcPr>
          <w:p w:rsidR="00822D20" w:rsidRPr="009D1E46" w:rsidRDefault="007A2237" w:rsidP="00A12846">
            <w:pPr>
              <w:ind w:right="-29"/>
              <w:rPr>
                <w:rFonts w:ascii="Arial Narrow" w:hAnsi="Arial Narrow"/>
                <w:bCs/>
                <w:sz w:val="18"/>
                <w:szCs w:val="18"/>
              </w:rPr>
            </w:pPr>
            <w:r w:rsidRPr="007A2237">
              <w:rPr>
                <w:rFonts w:ascii="Arial Narrow" w:hAnsi="Arial Narrow"/>
                <w:bCs/>
                <w:sz w:val="18"/>
                <w:szCs w:val="18"/>
              </w:rPr>
              <w:t>acetýlsalicýlsýr</w:t>
            </w:r>
            <w:r>
              <w:rPr>
                <w:rFonts w:ascii="Arial Narrow" w:hAnsi="Arial Narrow"/>
                <w:bCs/>
                <w:sz w:val="18"/>
                <w:szCs w:val="18"/>
              </w:rPr>
              <w:t>a</w:t>
            </w:r>
            <w:r w:rsidR="00822D20" w:rsidRPr="009D1E46">
              <w:rPr>
                <w:rFonts w:ascii="Arial Narrow" w:hAnsi="Arial Narrow"/>
                <w:bCs/>
                <w:sz w:val="18"/>
                <w:szCs w:val="18"/>
              </w:rPr>
              <w:t xml:space="preserve"> (n=5</w:t>
            </w:r>
            <w:r w:rsidR="00EA2A91">
              <w:rPr>
                <w:rFonts w:ascii="Arial Narrow" w:hAnsi="Arial Narrow"/>
                <w:bCs/>
                <w:sz w:val="18"/>
                <w:szCs w:val="18"/>
              </w:rPr>
              <w:t>.</w:t>
            </w:r>
            <w:r w:rsidR="00822D20" w:rsidRPr="009D1E46">
              <w:rPr>
                <w:rFonts w:ascii="Arial Narrow" w:hAnsi="Arial Narrow"/>
                <w:bCs/>
                <w:sz w:val="18"/>
                <w:szCs w:val="18"/>
              </w:rPr>
              <w:t>035)</w:t>
            </w:r>
          </w:p>
        </w:tc>
        <w:tc>
          <w:tcPr>
            <w:tcW w:w="1012" w:type="dxa"/>
            <w:shd w:val="clear" w:color="auto" w:fill="auto"/>
            <w:noWrap/>
          </w:tcPr>
          <w:p w:rsidR="00822D20" w:rsidRPr="009D1E46" w:rsidRDefault="00822D20" w:rsidP="00A1284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822D20" w:rsidRPr="009D1E46" w:rsidRDefault="00822D20" w:rsidP="00A1284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822D20" w:rsidRPr="009D1E46" w:rsidRDefault="00822D20" w:rsidP="00A1284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rsidR="00822D20" w:rsidRPr="009D1E46" w:rsidRDefault="00822D20" w:rsidP="00A1284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rsidR="00822D20" w:rsidRPr="009D1E46" w:rsidRDefault="00822D20" w:rsidP="00A12846">
            <w:pPr>
              <w:ind w:right="-29"/>
              <w:rPr>
                <w:rFonts w:ascii="Arial Narrow" w:hAnsi="Arial Narrow"/>
                <w:bCs/>
                <w:sz w:val="18"/>
                <w:szCs w:val="18"/>
              </w:rPr>
            </w:pPr>
          </w:p>
        </w:tc>
        <w:tc>
          <w:tcPr>
            <w:tcW w:w="250" w:type="dxa"/>
            <w:shd w:val="clear" w:color="auto" w:fill="auto"/>
            <w:noWrap/>
          </w:tcPr>
          <w:p w:rsidR="00822D20" w:rsidRPr="00F92C86" w:rsidRDefault="00822D20" w:rsidP="00A12846">
            <w:pPr>
              <w:ind w:right="-29"/>
              <w:rPr>
                <w:rFonts w:ascii="Arial Narrow" w:hAnsi="Arial Narrow"/>
                <w:bCs/>
                <w:sz w:val="18"/>
                <w:szCs w:val="18"/>
              </w:rPr>
            </w:pPr>
          </w:p>
        </w:tc>
        <w:tc>
          <w:tcPr>
            <w:tcW w:w="250" w:type="dxa"/>
            <w:shd w:val="clear" w:color="auto" w:fill="auto"/>
            <w:noWrap/>
          </w:tcPr>
          <w:p w:rsidR="00822D20" w:rsidRPr="00F92C86" w:rsidRDefault="00822D20" w:rsidP="00A12846">
            <w:pPr>
              <w:ind w:right="-29"/>
              <w:rPr>
                <w:rFonts w:ascii="Arial Narrow" w:hAnsi="Arial Narrow"/>
                <w:bCs/>
                <w:sz w:val="18"/>
                <w:szCs w:val="18"/>
              </w:rPr>
            </w:pPr>
          </w:p>
        </w:tc>
      </w:tr>
      <w:tr w:rsidR="00822D20" w:rsidRPr="004B4AA1" w:rsidTr="00A12846">
        <w:trPr>
          <w:trHeight w:val="236"/>
          <w:jc w:val="center"/>
        </w:trPr>
        <w:tc>
          <w:tcPr>
            <w:tcW w:w="1572" w:type="dxa"/>
          </w:tcPr>
          <w:p w:rsidR="00822D20" w:rsidRPr="009D1E46" w:rsidRDefault="00822D20" w:rsidP="00A12846">
            <w:pPr>
              <w:ind w:right="-29"/>
              <w:rPr>
                <w:rFonts w:ascii="Arial Narrow" w:hAnsi="Arial Narrow"/>
                <w:bCs/>
                <w:sz w:val="18"/>
                <w:szCs w:val="18"/>
              </w:rPr>
            </w:pPr>
          </w:p>
        </w:tc>
        <w:tc>
          <w:tcPr>
            <w:tcW w:w="1614" w:type="dxa"/>
            <w:shd w:val="clear" w:color="auto" w:fill="auto"/>
            <w:noWrap/>
          </w:tcPr>
          <w:p w:rsidR="00822D20" w:rsidRPr="009D1E46" w:rsidRDefault="00396111" w:rsidP="00A12846">
            <w:pPr>
              <w:ind w:right="-29"/>
              <w:rPr>
                <w:rFonts w:ascii="Arial Narrow" w:hAnsi="Arial Narrow"/>
                <w:bCs/>
                <w:sz w:val="18"/>
                <w:szCs w:val="18"/>
              </w:rPr>
            </w:pPr>
            <w:r>
              <w:rPr>
                <w:rFonts w:ascii="Arial Narrow" w:hAnsi="Arial Narrow"/>
                <w:bCs/>
                <w:sz w:val="18"/>
                <w:szCs w:val="18"/>
              </w:rPr>
              <w:t>klópídrógel</w:t>
            </w:r>
            <w:r w:rsidRPr="009D1E46">
              <w:rPr>
                <w:rFonts w:ascii="Arial Narrow" w:hAnsi="Arial Narrow"/>
                <w:bCs/>
                <w:sz w:val="18"/>
                <w:szCs w:val="18"/>
              </w:rPr>
              <w:t>+</w:t>
            </w:r>
            <w:r w:rsidRPr="007A2237">
              <w:rPr>
                <w:rFonts w:ascii="Arial Narrow" w:hAnsi="Arial Narrow"/>
                <w:bCs/>
                <w:sz w:val="18"/>
                <w:szCs w:val="18"/>
              </w:rPr>
              <w:t xml:space="preserve"> acetýlsalicýlsýr</w:t>
            </w:r>
            <w:r>
              <w:rPr>
                <w:rFonts w:ascii="Arial Narrow" w:hAnsi="Arial Narrow"/>
                <w:bCs/>
                <w:sz w:val="18"/>
                <w:szCs w:val="18"/>
              </w:rPr>
              <w:t>a</w:t>
            </w:r>
            <w:r w:rsidRPr="009D1E46">
              <w:rPr>
                <w:rFonts w:ascii="Arial Narrow" w:hAnsi="Arial Narrow"/>
                <w:bCs/>
                <w:sz w:val="18"/>
                <w:szCs w:val="18"/>
              </w:rPr>
              <w:t xml:space="preserve"> </w:t>
            </w:r>
            <w:r w:rsidR="00822D20" w:rsidRPr="009D1E46">
              <w:rPr>
                <w:rFonts w:ascii="Arial Narrow" w:hAnsi="Arial Narrow"/>
                <w:bCs/>
                <w:sz w:val="18"/>
                <w:szCs w:val="18"/>
              </w:rPr>
              <w:t>(n=5</w:t>
            </w:r>
            <w:r w:rsidR="00EA2A91">
              <w:rPr>
                <w:rFonts w:ascii="Arial Narrow" w:hAnsi="Arial Narrow"/>
                <w:bCs/>
                <w:sz w:val="18"/>
                <w:szCs w:val="18"/>
              </w:rPr>
              <w:t>.</w:t>
            </w:r>
            <w:r w:rsidR="00822D20" w:rsidRPr="009D1E46">
              <w:rPr>
                <w:rFonts w:ascii="Arial Narrow" w:hAnsi="Arial Narrow"/>
                <w:bCs/>
                <w:sz w:val="18"/>
                <w:szCs w:val="18"/>
              </w:rPr>
              <w:t>016)</w:t>
            </w:r>
          </w:p>
        </w:tc>
        <w:tc>
          <w:tcPr>
            <w:tcW w:w="1012" w:type="dxa"/>
            <w:shd w:val="clear" w:color="auto" w:fill="auto"/>
            <w:noWrap/>
          </w:tcPr>
          <w:p w:rsidR="00822D20" w:rsidRPr="00F92C86" w:rsidRDefault="00822D20" w:rsidP="00A12846">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822D20" w:rsidRPr="00F92C86" w:rsidRDefault="00822D20" w:rsidP="00A12846">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822D20" w:rsidRPr="00F92C86" w:rsidRDefault="00822D20" w:rsidP="00A12846">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rsidR="00822D20" w:rsidRPr="00F92C86" w:rsidRDefault="00822D20" w:rsidP="00A12846">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rsidR="00822D20" w:rsidRPr="00F92C86" w:rsidRDefault="00822D20" w:rsidP="00A12846">
            <w:pPr>
              <w:ind w:right="-29"/>
              <w:rPr>
                <w:rFonts w:ascii="Arial Narrow" w:hAnsi="Arial Narrow"/>
                <w:bCs/>
                <w:sz w:val="18"/>
                <w:szCs w:val="18"/>
              </w:rPr>
            </w:pPr>
          </w:p>
        </w:tc>
        <w:tc>
          <w:tcPr>
            <w:tcW w:w="250" w:type="dxa"/>
            <w:shd w:val="clear" w:color="auto" w:fill="auto"/>
            <w:noWrap/>
          </w:tcPr>
          <w:p w:rsidR="00822D20" w:rsidRPr="00F92C86" w:rsidRDefault="00822D20" w:rsidP="00A12846">
            <w:pPr>
              <w:ind w:right="-29"/>
              <w:rPr>
                <w:rFonts w:ascii="Arial Narrow" w:hAnsi="Arial Narrow"/>
                <w:bCs/>
                <w:sz w:val="18"/>
                <w:szCs w:val="18"/>
              </w:rPr>
            </w:pPr>
          </w:p>
        </w:tc>
        <w:tc>
          <w:tcPr>
            <w:tcW w:w="250" w:type="dxa"/>
            <w:shd w:val="clear" w:color="auto" w:fill="auto"/>
            <w:noWrap/>
          </w:tcPr>
          <w:p w:rsidR="00822D20" w:rsidRPr="00F92C86" w:rsidRDefault="00822D20" w:rsidP="00A12846">
            <w:pPr>
              <w:ind w:right="-29"/>
              <w:rPr>
                <w:rFonts w:ascii="Arial Narrow" w:hAnsi="Arial Narrow"/>
                <w:bCs/>
                <w:sz w:val="18"/>
                <w:szCs w:val="18"/>
              </w:rPr>
            </w:pPr>
          </w:p>
        </w:tc>
      </w:tr>
      <w:tr w:rsidR="00822D20" w:rsidRPr="004B4AA1" w:rsidTr="00A12846">
        <w:trPr>
          <w:trHeight w:val="236"/>
          <w:jc w:val="center"/>
        </w:trPr>
        <w:tc>
          <w:tcPr>
            <w:tcW w:w="1572" w:type="dxa"/>
            <w:tcBorders>
              <w:bottom w:val="single" w:sz="4" w:space="0" w:color="auto"/>
            </w:tcBorders>
          </w:tcPr>
          <w:p w:rsidR="00822D20" w:rsidRPr="00F92C86" w:rsidRDefault="00822D20" w:rsidP="00A12846">
            <w:pPr>
              <w:ind w:right="-29"/>
              <w:rPr>
                <w:rFonts w:ascii="Arial Narrow" w:hAnsi="Arial Narrow"/>
                <w:bCs/>
                <w:sz w:val="18"/>
                <w:szCs w:val="18"/>
              </w:rPr>
            </w:pPr>
          </w:p>
        </w:tc>
        <w:tc>
          <w:tcPr>
            <w:tcW w:w="1614" w:type="dxa"/>
            <w:tcBorders>
              <w:bottom w:val="single" w:sz="4" w:space="0" w:color="auto"/>
            </w:tcBorders>
            <w:shd w:val="clear" w:color="auto" w:fill="auto"/>
            <w:noWrap/>
          </w:tcPr>
          <w:p w:rsidR="00822D20" w:rsidRPr="00F92C86" w:rsidRDefault="00396111" w:rsidP="00A12846">
            <w:pPr>
              <w:ind w:right="-29"/>
              <w:rPr>
                <w:rFonts w:ascii="Arial Narrow" w:hAnsi="Arial Narrow"/>
                <w:bCs/>
                <w:sz w:val="18"/>
                <w:szCs w:val="18"/>
              </w:rPr>
            </w:pPr>
            <w:r>
              <w:rPr>
                <w:rFonts w:ascii="Arial Narrow" w:hAnsi="Arial Narrow"/>
                <w:bCs/>
                <w:sz w:val="18"/>
                <w:szCs w:val="18"/>
              </w:rPr>
              <w:t>Mismunur</w:t>
            </w:r>
          </w:p>
        </w:tc>
        <w:tc>
          <w:tcPr>
            <w:tcW w:w="1012" w:type="dxa"/>
            <w:tcBorders>
              <w:bottom w:val="single" w:sz="4" w:space="0" w:color="auto"/>
            </w:tcBorders>
            <w:shd w:val="clear" w:color="auto" w:fill="auto"/>
            <w:noWrap/>
            <w:vAlign w:val="center"/>
          </w:tcPr>
          <w:p w:rsidR="00822D20" w:rsidRPr="00F92C86" w:rsidRDefault="00822D20" w:rsidP="00A12846">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822D20" w:rsidRPr="00F92C86" w:rsidRDefault="00822D20" w:rsidP="00A12846">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822D20" w:rsidRPr="00F92C86" w:rsidRDefault="00822D20" w:rsidP="00A12846">
            <w:pPr>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822D20" w:rsidRPr="00F92C86" w:rsidRDefault="00822D20" w:rsidP="00A12846">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822D20" w:rsidRPr="00F92C86" w:rsidRDefault="00822D20" w:rsidP="00A12846">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822D20" w:rsidRPr="00F92C86" w:rsidRDefault="00822D20" w:rsidP="00A12846">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822D20" w:rsidRPr="00F92C86" w:rsidRDefault="00822D20" w:rsidP="00A12846">
            <w:pPr>
              <w:ind w:right="-29"/>
              <w:rPr>
                <w:rFonts w:ascii="Arial Narrow" w:hAnsi="Arial Narrow"/>
                <w:bCs/>
                <w:sz w:val="18"/>
                <w:szCs w:val="18"/>
              </w:rPr>
            </w:pPr>
          </w:p>
        </w:tc>
      </w:tr>
      <w:bookmarkEnd w:id="13"/>
    </w:tbl>
    <w:p w:rsidR="00655BFE" w:rsidRDefault="00655BFE"/>
    <w:p w:rsidR="001B7383" w:rsidRPr="0070100F" w:rsidRDefault="001B7383" w:rsidP="0070100F">
      <w:pPr>
        <w:keepNext/>
        <w:rPr>
          <w:i/>
        </w:rPr>
      </w:pPr>
      <w:r w:rsidRPr="0070100F">
        <w:rPr>
          <w:i/>
        </w:rPr>
        <w:t>Gáttatif</w:t>
      </w:r>
    </w:p>
    <w:p w:rsidR="001B7383" w:rsidRDefault="001B7383" w:rsidP="0070100F">
      <w:pPr>
        <w:keepNext/>
      </w:pPr>
    </w:p>
    <w:p w:rsidR="001B7383" w:rsidRDefault="001B7383" w:rsidP="001B7383">
      <w:r>
        <w:t xml:space="preserve">Sjúklingar sem voru með gáttatif og með a.m.k. einn áhættuþátt fyrir æðasjúkdómum tóku þátt í </w:t>
      </w:r>
      <w:r w:rsidRPr="005E7C28">
        <w:t>ACTIVE</w:t>
      </w:r>
      <w:r>
        <w:noBreakHyphen/>
      </w:r>
      <w:r w:rsidRPr="005E7C28">
        <w:t>W og ACTIVE</w:t>
      </w:r>
      <w:r>
        <w:noBreakHyphen/>
      </w:r>
      <w:r w:rsidRPr="005E7C28">
        <w:t>A rannsóknum sem eru aðskildar rannsóknir í ACTIVE</w:t>
      </w:r>
      <w:r w:rsidRPr="001C314B">
        <w:t xml:space="preserve"> </w:t>
      </w:r>
      <w:r w:rsidRPr="00360891">
        <w:t>rannsóknar</w:t>
      </w:r>
      <w:r w:rsidR="00DD4D7E">
        <w:softHyphen/>
      </w:r>
      <w:r w:rsidRPr="00360891">
        <w:t>áætluninni</w:t>
      </w:r>
      <w:r>
        <w:t xml:space="preserve">. Samkvæmt </w:t>
      </w:r>
      <w:r w:rsidR="00FB29AA">
        <w:t xml:space="preserve">inntökuviðmiðum </w:t>
      </w:r>
      <w:r>
        <w:t>voru sjúklingar skráðir í ACTIVE</w:t>
      </w:r>
      <w:r>
        <w:noBreakHyphen/>
        <w:t>W ef meðferð með K</w:t>
      </w:r>
      <w:r>
        <w:noBreakHyphen/>
        <w:t>vítamín hemlum (VKA) (eins og warfarín)</w:t>
      </w:r>
      <w:r w:rsidR="00DD4D7E">
        <w:t xml:space="preserve"> kom til greina</w:t>
      </w:r>
      <w:r>
        <w:t>. Í ACTIVE</w:t>
      </w:r>
      <w:r>
        <w:noBreakHyphen/>
        <w:t xml:space="preserve">A rannsóknina voru skráðir sjúklingar sem ekki var hægt að gefa K-vítamín hemla vegna þess að </w:t>
      </w:r>
      <w:r w:rsidR="00FB29AA">
        <w:t xml:space="preserve">meðferðin hentaði þeim ekki </w:t>
      </w:r>
      <w:r>
        <w:t xml:space="preserve">eða </w:t>
      </w:r>
      <w:r w:rsidR="00FB29AA">
        <w:t>þeir afþökkuðu</w:t>
      </w:r>
      <w:r>
        <w:t xml:space="preserve"> meðferð.</w:t>
      </w:r>
    </w:p>
    <w:p w:rsidR="001B7383" w:rsidRDefault="001B7383" w:rsidP="001B7383"/>
    <w:p w:rsidR="001B7383" w:rsidRDefault="001B7383" w:rsidP="001B7383">
      <w:r>
        <w:t>ACTIVE</w:t>
      </w:r>
      <w:r>
        <w:noBreakHyphen/>
        <w:t xml:space="preserve">W rannsóknin </w:t>
      </w:r>
      <w:r w:rsidR="00135B63">
        <w:t>sýndi fram á</w:t>
      </w:r>
      <w:r>
        <w:t xml:space="preserve"> að meðferð með K</w:t>
      </w:r>
      <w:r>
        <w:noBreakHyphen/>
        <w:t xml:space="preserve">vítamín hemli væri áhrifaríkari en </w:t>
      </w:r>
      <w:r w:rsidR="003656E4">
        <w:t xml:space="preserve">meðferð með </w:t>
      </w:r>
      <w:r>
        <w:t>klópídógrel</w:t>
      </w:r>
      <w:r w:rsidR="003656E4">
        <w:t>i</w:t>
      </w:r>
      <w:r>
        <w:t xml:space="preserve"> og acetýlsalicýlsýr</w:t>
      </w:r>
      <w:r w:rsidR="003656E4">
        <w:t>u</w:t>
      </w:r>
      <w:r>
        <w:t>.</w:t>
      </w:r>
    </w:p>
    <w:p w:rsidR="001B7383" w:rsidRDefault="001B7383" w:rsidP="001B7383"/>
    <w:p w:rsidR="001B7383" w:rsidRDefault="001B7383" w:rsidP="001B7383">
      <w:r>
        <w:t>Í ACTIVE</w:t>
      </w:r>
      <w:r>
        <w:noBreakHyphen/>
        <w:t>A rannsókn</w:t>
      </w:r>
      <w:r w:rsidR="00870895">
        <w:t>inni</w:t>
      </w:r>
      <w:r>
        <w:t xml:space="preserve"> (N=7.554)</w:t>
      </w:r>
      <w:r w:rsidR="00135B63">
        <w:t>,</w:t>
      </w:r>
      <w:r>
        <w:t xml:space="preserve"> sem var fjölsetra, slembiröðuð, tvíblind samanburðarrannsókn</w:t>
      </w:r>
      <w:r w:rsidR="00135B63">
        <w:t>,</w:t>
      </w:r>
      <w:r>
        <w:t xml:space="preserve"> </w:t>
      </w:r>
      <w:r w:rsidR="00DD4D7E">
        <w:t>var borin</w:t>
      </w:r>
      <w:r>
        <w:t xml:space="preserve"> saman</w:t>
      </w:r>
      <w:r w:rsidR="00DD4D7E">
        <w:t xml:space="preserve"> meðferð með</w:t>
      </w:r>
      <w:r>
        <w:t xml:space="preserve"> klópídógrel</w:t>
      </w:r>
      <w:r w:rsidR="00DD4D7E">
        <w:t>i</w:t>
      </w:r>
      <w:r>
        <w:t xml:space="preserve"> 75 mg/</w:t>
      </w:r>
      <w:r w:rsidR="00A72DAD">
        <w:t>sólarhring</w:t>
      </w:r>
      <w:r>
        <w:t xml:space="preserve"> </w:t>
      </w:r>
      <w:r w:rsidR="00A72DAD">
        <w:t xml:space="preserve">ásamt </w:t>
      </w:r>
      <w:r>
        <w:t>acetýlsalicýlsýr</w:t>
      </w:r>
      <w:r w:rsidR="00DD4D7E">
        <w:t>u</w:t>
      </w:r>
      <w:r>
        <w:t xml:space="preserve"> (N=3</w:t>
      </w:r>
      <w:r w:rsidR="00870895">
        <w:t>.</w:t>
      </w:r>
      <w:r>
        <w:t xml:space="preserve">772) </w:t>
      </w:r>
      <w:r w:rsidR="00135B63">
        <w:t>og</w:t>
      </w:r>
      <w:r w:rsidR="00DD4D7E">
        <w:t xml:space="preserve"> meðferð með </w:t>
      </w:r>
      <w:r>
        <w:t xml:space="preserve">lyfleysu </w:t>
      </w:r>
      <w:r w:rsidR="00A72DAD">
        <w:t xml:space="preserve">ásamt </w:t>
      </w:r>
      <w:r>
        <w:t>acetýlsalicýlsýru (N=3</w:t>
      </w:r>
      <w:r w:rsidR="00870895">
        <w:t>.</w:t>
      </w:r>
      <w:r>
        <w:t>782). Ráðlagður dagsskammtur acetýlsalicýlsýru var 75 til 100 </w:t>
      </w:r>
      <w:r w:rsidR="00D9745C">
        <w:t>mg/sólarhring</w:t>
      </w:r>
      <w:r>
        <w:t>. Sjúklingar</w:t>
      </w:r>
      <w:r w:rsidR="000A26A1">
        <w:t>nir</w:t>
      </w:r>
      <w:r>
        <w:t xml:space="preserve"> voru meðhöndlaðir í allt að 5 ár.</w:t>
      </w:r>
    </w:p>
    <w:p w:rsidR="001B7383" w:rsidRDefault="001B7383" w:rsidP="001B7383"/>
    <w:p w:rsidR="001B7383" w:rsidRDefault="001B7383" w:rsidP="001B7383">
      <w:pPr>
        <w:rPr>
          <w:szCs w:val="22"/>
        </w:rPr>
      </w:pPr>
      <w:r>
        <w:t>Sjúkling</w:t>
      </w:r>
      <w:r w:rsidR="000A26A1">
        <w:t>arnir, sem voru slembivaldir</w:t>
      </w:r>
      <w:r>
        <w:t xml:space="preserve"> í ACTIVE </w:t>
      </w:r>
      <w:r w:rsidR="000A26A1">
        <w:t>rannsóknina,</w:t>
      </w:r>
      <w:r>
        <w:t xml:space="preserve"> voru með </w:t>
      </w:r>
      <w:r w:rsidR="00D9745C">
        <w:t xml:space="preserve">staðfest </w:t>
      </w:r>
      <w:r>
        <w:t>gáttatif, þ.e., annaðhvort langvinnt gáttatif eða höfðu fengið gáttatif</w:t>
      </w:r>
      <w:r w:rsidRPr="00073EDE">
        <w:t xml:space="preserve"> </w:t>
      </w:r>
      <w:r>
        <w:t xml:space="preserve">a.m.k. </w:t>
      </w:r>
      <w:r w:rsidR="00870895">
        <w:t>tvi</w:t>
      </w:r>
      <w:r>
        <w:t xml:space="preserve">svar á síðustu 6 mánuðum og voru a.m.k. </w:t>
      </w:r>
      <w:r w:rsidR="00D9745C">
        <w:t xml:space="preserve">með </w:t>
      </w:r>
      <w:r>
        <w:t xml:space="preserve">einn af eftirfarandi áhættuþáttum: </w:t>
      </w:r>
      <w:r w:rsidRPr="009E2AAF">
        <w:rPr>
          <w:szCs w:val="22"/>
        </w:rPr>
        <w:sym w:font="Symbol" w:char="F0B3"/>
      </w:r>
      <w:r>
        <w:rPr>
          <w:szCs w:val="22"/>
        </w:rPr>
        <w:t xml:space="preserve">75 ára eða 55 til 75 ára og annaðhvort með sykursýki </w:t>
      </w:r>
      <w:r w:rsidR="000A26A1">
        <w:rPr>
          <w:szCs w:val="22"/>
        </w:rPr>
        <w:t>sem krafðist</w:t>
      </w:r>
      <w:r>
        <w:rPr>
          <w:szCs w:val="22"/>
        </w:rPr>
        <w:t xml:space="preserve"> lyfjameðferð</w:t>
      </w:r>
      <w:r w:rsidR="000A26A1">
        <w:rPr>
          <w:szCs w:val="22"/>
        </w:rPr>
        <w:t>ar</w:t>
      </w:r>
      <w:r>
        <w:rPr>
          <w:szCs w:val="22"/>
        </w:rPr>
        <w:t xml:space="preserve"> eða </w:t>
      </w:r>
      <w:r w:rsidR="00D9745C">
        <w:rPr>
          <w:szCs w:val="22"/>
        </w:rPr>
        <w:t>staðfe</w:t>
      </w:r>
      <w:r w:rsidR="000A26A1">
        <w:rPr>
          <w:szCs w:val="22"/>
        </w:rPr>
        <w:t>s</w:t>
      </w:r>
      <w:r w:rsidR="00D9745C">
        <w:rPr>
          <w:szCs w:val="22"/>
        </w:rPr>
        <w:t xml:space="preserve">ta sögu um </w:t>
      </w:r>
      <w:r>
        <w:rPr>
          <w:szCs w:val="22"/>
        </w:rPr>
        <w:t xml:space="preserve">hjartadrep eða </w:t>
      </w:r>
      <w:r w:rsidR="00FD7C0C">
        <w:rPr>
          <w:szCs w:val="22"/>
        </w:rPr>
        <w:t xml:space="preserve">staðfestan </w:t>
      </w:r>
      <w:r>
        <w:rPr>
          <w:szCs w:val="22"/>
        </w:rPr>
        <w:t xml:space="preserve">kransæðasjúkdóm; voru á meðferð við háþrýstingi; höfðu áður fengið </w:t>
      </w:r>
      <w:r w:rsidR="00FD7C0C">
        <w:rPr>
          <w:szCs w:val="22"/>
        </w:rPr>
        <w:t>heilablóðfall</w:t>
      </w:r>
      <w:r>
        <w:rPr>
          <w:szCs w:val="22"/>
        </w:rPr>
        <w:t xml:space="preserve">; skammvinnt blóðþurrðarkast (TIA) eða </w:t>
      </w:r>
      <w:r w:rsidR="00922685">
        <w:rPr>
          <w:szCs w:val="22"/>
        </w:rPr>
        <w:t xml:space="preserve">blóðtappa í slagæð </w:t>
      </w:r>
      <w:r w:rsidRPr="007F6CFF">
        <w:rPr>
          <w:szCs w:val="22"/>
        </w:rPr>
        <w:t>utan miðtaugakerfis</w:t>
      </w:r>
      <w:r>
        <w:rPr>
          <w:szCs w:val="22"/>
        </w:rPr>
        <w:t xml:space="preserve">, vanstarfsemi vinstri slegils með útfalli vinstra slegils &lt;45% eða </w:t>
      </w:r>
      <w:r w:rsidR="00FD7C0C">
        <w:rPr>
          <w:szCs w:val="22"/>
        </w:rPr>
        <w:t xml:space="preserve">staðfestan </w:t>
      </w:r>
      <w:r w:rsidR="00A76283">
        <w:rPr>
          <w:szCs w:val="22"/>
        </w:rPr>
        <w:t>útlægan æðasjúkdóm</w:t>
      </w:r>
      <w:r>
        <w:rPr>
          <w:szCs w:val="22"/>
        </w:rPr>
        <w:t xml:space="preserve">. Meðalskor </w:t>
      </w:r>
      <w:r w:rsidR="002219F6">
        <w:rPr>
          <w:szCs w:val="22"/>
        </w:rPr>
        <w:t xml:space="preserve">á mælikvarða á áhættu fyrir heilablóðfalli, </w:t>
      </w:r>
      <w:r>
        <w:rPr>
          <w:szCs w:val="22"/>
        </w:rPr>
        <w:t>CHADS</w:t>
      </w:r>
      <w:r>
        <w:rPr>
          <w:szCs w:val="22"/>
          <w:vertAlign w:val="subscript"/>
        </w:rPr>
        <w:t>2</w:t>
      </w:r>
      <w:r w:rsidR="002219F6">
        <w:rPr>
          <w:szCs w:val="22"/>
          <w:vertAlign w:val="subscript"/>
        </w:rPr>
        <w:t>,</w:t>
      </w:r>
      <w:r>
        <w:rPr>
          <w:szCs w:val="22"/>
        </w:rPr>
        <w:t xml:space="preserve"> var 2,0 (á </w:t>
      </w:r>
      <w:r w:rsidR="00565963">
        <w:rPr>
          <w:szCs w:val="22"/>
        </w:rPr>
        <w:t>bilinu</w:t>
      </w:r>
      <w:r>
        <w:rPr>
          <w:szCs w:val="22"/>
        </w:rPr>
        <w:t xml:space="preserve"> 0</w:t>
      </w:r>
      <w:r>
        <w:rPr>
          <w:szCs w:val="22"/>
        </w:rPr>
        <w:noBreakHyphen/>
        <w:t>6).</w:t>
      </w:r>
    </w:p>
    <w:p w:rsidR="001B7383" w:rsidRDefault="001B7383" w:rsidP="001B7383">
      <w:pPr>
        <w:rPr>
          <w:szCs w:val="22"/>
        </w:rPr>
      </w:pPr>
    </w:p>
    <w:p w:rsidR="00D9745C" w:rsidRPr="006E2338" w:rsidRDefault="002219F6" w:rsidP="00D9745C">
      <w:pPr>
        <w:rPr>
          <w:szCs w:val="22"/>
        </w:rPr>
      </w:pPr>
      <w:r>
        <w:rPr>
          <w:szCs w:val="22"/>
        </w:rPr>
        <w:t>Aðalskilyrði fyrir útilok</w:t>
      </w:r>
      <w:r w:rsidR="009C11F4">
        <w:rPr>
          <w:szCs w:val="22"/>
        </w:rPr>
        <w:t>u</w:t>
      </w:r>
      <w:r>
        <w:rPr>
          <w:szCs w:val="22"/>
        </w:rPr>
        <w:t>n á þát</w:t>
      </w:r>
      <w:r w:rsidR="003E375D">
        <w:rPr>
          <w:szCs w:val="22"/>
        </w:rPr>
        <w:t>t</w:t>
      </w:r>
      <w:r>
        <w:rPr>
          <w:szCs w:val="22"/>
        </w:rPr>
        <w:t xml:space="preserve">töku í rannsókninni </w:t>
      </w:r>
      <w:r w:rsidR="009C11F4">
        <w:rPr>
          <w:szCs w:val="22"/>
        </w:rPr>
        <w:t xml:space="preserve">voru </w:t>
      </w:r>
      <w:r w:rsidR="00D9745C">
        <w:rPr>
          <w:szCs w:val="22"/>
        </w:rPr>
        <w:t>staðfest greining á magasári á síðustu 6 mánuðum</w:t>
      </w:r>
      <w:r w:rsidR="00565963">
        <w:rPr>
          <w:szCs w:val="22"/>
        </w:rPr>
        <w:t>;</w:t>
      </w:r>
      <w:r w:rsidR="00D9745C">
        <w:rPr>
          <w:szCs w:val="22"/>
        </w:rPr>
        <w:t xml:space="preserve"> </w:t>
      </w:r>
      <w:r>
        <w:rPr>
          <w:szCs w:val="22"/>
        </w:rPr>
        <w:t xml:space="preserve">saga um </w:t>
      </w:r>
      <w:r w:rsidR="009C11F4">
        <w:rPr>
          <w:szCs w:val="22"/>
        </w:rPr>
        <w:t>blæðingu</w:t>
      </w:r>
      <w:r w:rsidR="00D9745C">
        <w:rPr>
          <w:szCs w:val="22"/>
        </w:rPr>
        <w:t xml:space="preserve"> innan höfuðkúpu</w:t>
      </w:r>
      <w:r w:rsidR="00D9745C" w:rsidRPr="006E2338">
        <w:rPr>
          <w:szCs w:val="22"/>
        </w:rPr>
        <w:t xml:space="preserve">; </w:t>
      </w:r>
      <w:r>
        <w:rPr>
          <w:szCs w:val="22"/>
        </w:rPr>
        <w:t>veruleg</w:t>
      </w:r>
      <w:r w:rsidR="00D9745C">
        <w:rPr>
          <w:szCs w:val="22"/>
        </w:rPr>
        <w:t xml:space="preserve"> blóðflagnafæð </w:t>
      </w:r>
      <w:r w:rsidR="00D9745C" w:rsidRPr="006E2338">
        <w:rPr>
          <w:szCs w:val="22"/>
        </w:rPr>
        <w:t>(</w:t>
      </w:r>
      <w:r w:rsidR="00D9745C">
        <w:rPr>
          <w:szCs w:val="22"/>
        </w:rPr>
        <w:t>blóðflag</w:t>
      </w:r>
      <w:r>
        <w:rPr>
          <w:szCs w:val="22"/>
        </w:rPr>
        <w:t>fjöldi</w:t>
      </w:r>
      <w:r w:rsidR="00D9745C">
        <w:rPr>
          <w:szCs w:val="22"/>
        </w:rPr>
        <w:t xml:space="preserve"> </w:t>
      </w:r>
      <w:r w:rsidR="00D9745C" w:rsidRPr="006E2338">
        <w:rPr>
          <w:szCs w:val="22"/>
        </w:rPr>
        <w:t>&lt;</w:t>
      </w:r>
      <w:r w:rsidR="00565963">
        <w:rPr>
          <w:szCs w:val="22"/>
        </w:rPr>
        <w:t> </w:t>
      </w:r>
      <w:r w:rsidR="00D9745C" w:rsidRPr="006E2338">
        <w:rPr>
          <w:szCs w:val="22"/>
        </w:rPr>
        <w:t>50</w:t>
      </w:r>
      <w:r w:rsidR="00565963">
        <w:rPr>
          <w:szCs w:val="22"/>
        </w:rPr>
        <w:t> </w:t>
      </w:r>
      <w:r w:rsidR="00D9745C" w:rsidRPr="006E2338">
        <w:rPr>
          <w:szCs w:val="22"/>
        </w:rPr>
        <w:t>x</w:t>
      </w:r>
      <w:r w:rsidR="00565963">
        <w:rPr>
          <w:szCs w:val="22"/>
        </w:rPr>
        <w:t> </w:t>
      </w:r>
      <w:r w:rsidR="00D9745C" w:rsidRPr="006E2338">
        <w:rPr>
          <w:szCs w:val="22"/>
        </w:rPr>
        <w:t>10</w:t>
      </w:r>
      <w:r w:rsidR="00D9745C" w:rsidRPr="006E2338">
        <w:rPr>
          <w:szCs w:val="22"/>
          <w:vertAlign w:val="superscript"/>
        </w:rPr>
        <w:t>9</w:t>
      </w:r>
      <w:r w:rsidR="00D9745C" w:rsidRPr="006E2338">
        <w:rPr>
          <w:szCs w:val="22"/>
        </w:rPr>
        <w:t xml:space="preserve">/l); </w:t>
      </w:r>
      <w:r w:rsidR="00D9745C">
        <w:rPr>
          <w:szCs w:val="22"/>
        </w:rPr>
        <w:t xml:space="preserve">þörf fyrir klópídógrel eða </w:t>
      </w:r>
      <w:r w:rsidR="00F07F6A">
        <w:rPr>
          <w:szCs w:val="22"/>
        </w:rPr>
        <w:t>segavarnarlyf til inntöku (</w:t>
      </w:r>
      <w:r w:rsidR="00D9745C" w:rsidRPr="006E2338">
        <w:rPr>
          <w:szCs w:val="22"/>
        </w:rPr>
        <w:t>oral anticoagulants (OAC)</w:t>
      </w:r>
      <w:r w:rsidR="00F07F6A">
        <w:rPr>
          <w:szCs w:val="22"/>
        </w:rPr>
        <w:t>)</w:t>
      </w:r>
      <w:r w:rsidR="00D9745C" w:rsidRPr="006E2338">
        <w:rPr>
          <w:szCs w:val="22"/>
        </w:rPr>
        <w:t>;</w:t>
      </w:r>
      <w:r w:rsidR="00F07F6A">
        <w:rPr>
          <w:szCs w:val="22"/>
        </w:rPr>
        <w:t xml:space="preserve">eða óþol fyrir </w:t>
      </w:r>
      <w:r w:rsidR="00565963">
        <w:rPr>
          <w:szCs w:val="22"/>
        </w:rPr>
        <w:t xml:space="preserve">öðru hvoru </w:t>
      </w:r>
      <w:r w:rsidR="00F07F6A">
        <w:rPr>
          <w:szCs w:val="22"/>
        </w:rPr>
        <w:t>þessara tveggja efna</w:t>
      </w:r>
      <w:r w:rsidR="00D9745C" w:rsidRPr="006E2338">
        <w:rPr>
          <w:szCs w:val="22"/>
        </w:rPr>
        <w:t>.</w:t>
      </w:r>
    </w:p>
    <w:p w:rsidR="00D9745C" w:rsidRDefault="00D9745C" w:rsidP="001B7383">
      <w:pPr>
        <w:rPr>
          <w:szCs w:val="22"/>
        </w:rPr>
      </w:pPr>
    </w:p>
    <w:p w:rsidR="001B7383" w:rsidRDefault="001B7383" w:rsidP="001B7383">
      <w:pPr>
        <w:rPr>
          <w:szCs w:val="22"/>
        </w:rPr>
      </w:pPr>
      <w:r>
        <w:rPr>
          <w:szCs w:val="22"/>
        </w:rPr>
        <w:t>Sjötíu og þrjú prósent (73%) sjúklinga sem skráðir voru í ACTIVE</w:t>
      </w:r>
      <w:r>
        <w:rPr>
          <w:szCs w:val="22"/>
        </w:rPr>
        <w:noBreakHyphen/>
        <w:t>A rannsóknina gátu ekki fengið K</w:t>
      </w:r>
      <w:r>
        <w:rPr>
          <w:szCs w:val="22"/>
        </w:rPr>
        <w:noBreakHyphen/>
        <w:t xml:space="preserve">vítamín hemla að mati læknis, </w:t>
      </w:r>
      <w:r w:rsidR="002219F6">
        <w:rPr>
          <w:szCs w:val="22"/>
        </w:rPr>
        <w:t>voru ekki færir um að</w:t>
      </w:r>
      <w:r w:rsidR="00B412CC">
        <w:rPr>
          <w:szCs w:val="22"/>
        </w:rPr>
        <w:t xml:space="preserve"> fylgja eftirlitsáætlun með INR (international normalised ratio)</w:t>
      </w:r>
      <w:r w:rsidR="009C11F4">
        <w:rPr>
          <w:szCs w:val="22"/>
        </w:rPr>
        <w:t xml:space="preserve"> </w:t>
      </w:r>
      <w:r>
        <w:rPr>
          <w:szCs w:val="22"/>
        </w:rPr>
        <w:t xml:space="preserve">höfðu tilhneigingu til </w:t>
      </w:r>
      <w:r w:rsidR="00F07F6A">
        <w:rPr>
          <w:szCs w:val="22"/>
        </w:rPr>
        <w:t xml:space="preserve">dettni </w:t>
      </w:r>
      <w:r>
        <w:rPr>
          <w:szCs w:val="22"/>
        </w:rPr>
        <w:t xml:space="preserve">eða höfuðáverka eða voru í </w:t>
      </w:r>
      <w:r w:rsidR="00B412CC">
        <w:rPr>
          <w:szCs w:val="22"/>
        </w:rPr>
        <w:t>sérstaklega mikilli blæðingarhættu</w:t>
      </w:r>
      <w:r>
        <w:rPr>
          <w:szCs w:val="22"/>
        </w:rPr>
        <w:t>; hjá 26% sjúklinga var ákvörðun læknis byggð á því að sjúklingur vildi ekki taka K</w:t>
      </w:r>
      <w:r>
        <w:rPr>
          <w:szCs w:val="22"/>
        </w:rPr>
        <w:noBreakHyphen/>
        <w:t>vítamín hemla.</w:t>
      </w:r>
    </w:p>
    <w:p w:rsidR="001B7383" w:rsidRDefault="001B7383" w:rsidP="001B7383">
      <w:pPr>
        <w:rPr>
          <w:szCs w:val="22"/>
        </w:rPr>
      </w:pPr>
    </w:p>
    <w:p w:rsidR="001B7383" w:rsidRPr="00B86251" w:rsidRDefault="001B7383" w:rsidP="001B7383">
      <w:r>
        <w:t xml:space="preserve">Konur voru 41,8% af þýði sjúklinga. Meðalaldur var 71 ár, 41,6% sjúklinga voru </w:t>
      </w:r>
      <w:r>
        <w:rPr>
          <w:szCs w:val="22"/>
        </w:rPr>
        <w:t xml:space="preserve">≥ 75 ára. Alls </w:t>
      </w:r>
      <w:r w:rsidR="00210BA0">
        <w:rPr>
          <w:szCs w:val="22"/>
        </w:rPr>
        <w:t>voru</w:t>
      </w:r>
      <w:r>
        <w:rPr>
          <w:szCs w:val="22"/>
        </w:rPr>
        <w:t xml:space="preserve"> 23,0% sjúklinganna </w:t>
      </w:r>
      <w:r w:rsidR="00210BA0">
        <w:rPr>
          <w:szCs w:val="22"/>
        </w:rPr>
        <w:t xml:space="preserve">á </w:t>
      </w:r>
      <w:r>
        <w:rPr>
          <w:szCs w:val="22"/>
        </w:rPr>
        <w:t>lyf</w:t>
      </w:r>
      <w:r w:rsidR="00210BA0">
        <w:rPr>
          <w:szCs w:val="22"/>
        </w:rPr>
        <w:t>i</w:t>
      </w:r>
      <w:r>
        <w:rPr>
          <w:szCs w:val="22"/>
        </w:rPr>
        <w:t xml:space="preserve"> við hjartsláttartruflunum, 52,1% </w:t>
      </w:r>
      <w:r w:rsidR="00210BA0">
        <w:rPr>
          <w:szCs w:val="22"/>
        </w:rPr>
        <w:t xml:space="preserve">á </w:t>
      </w:r>
      <w:r w:rsidR="009C11F4">
        <w:rPr>
          <w:szCs w:val="22"/>
        </w:rPr>
        <w:t>beta</w:t>
      </w:r>
      <w:r w:rsidR="009C11F4">
        <w:rPr>
          <w:szCs w:val="22"/>
        </w:rPr>
        <w:noBreakHyphen/>
      </w:r>
      <w:r>
        <w:rPr>
          <w:szCs w:val="22"/>
        </w:rPr>
        <w:t xml:space="preserve">blokka, 54,6% </w:t>
      </w:r>
      <w:r w:rsidR="00210BA0">
        <w:rPr>
          <w:szCs w:val="22"/>
        </w:rPr>
        <w:t xml:space="preserve">á </w:t>
      </w:r>
      <w:r>
        <w:rPr>
          <w:szCs w:val="22"/>
        </w:rPr>
        <w:t>ACE heml</w:t>
      </w:r>
      <w:r w:rsidR="00210BA0">
        <w:rPr>
          <w:szCs w:val="22"/>
        </w:rPr>
        <w:t>i</w:t>
      </w:r>
      <w:r>
        <w:rPr>
          <w:szCs w:val="22"/>
        </w:rPr>
        <w:t xml:space="preserve"> og 25,4% </w:t>
      </w:r>
      <w:r w:rsidR="00210BA0">
        <w:rPr>
          <w:szCs w:val="22"/>
        </w:rPr>
        <w:t xml:space="preserve">á </w:t>
      </w:r>
      <w:r w:rsidR="00F07F6A">
        <w:rPr>
          <w:szCs w:val="22"/>
        </w:rPr>
        <w:t>blóðfitulækkandi lyf</w:t>
      </w:r>
      <w:r w:rsidR="00210BA0">
        <w:rPr>
          <w:szCs w:val="22"/>
        </w:rPr>
        <w:t>i</w:t>
      </w:r>
      <w:r w:rsidR="00F07F6A">
        <w:rPr>
          <w:szCs w:val="22"/>
        </w:rPr>
        <w:t xml:space="preserve"> (</w:t>
      </w:r>
      <w:r>
        <w:rPr>
          <w:szCs w:val="22"/>
        </w:rPr>
        <w:t>stat</w:t>
      </w:r>
      <w:r w:rsidR="00210BA0">
        <w:rPr>
          <w:szCs w:val="22"/>
        </w:rPr>
        <w:t>í</w:t>
      </w:r>
      <w:r>
        <w:rPr>
          <w:szCs w:val="22"/>
        </w:rPr>
        <w:t>n</w:t>
      </w:r>
      <w:r w:rsidR="009C11F4">
        <w:rPr>
          <w:szCs w:val="22"/>
        </w:rPr>
        <w:t>i</w:t>
      </w:r>
      <w:r w:rsidR="00F07F6A">
        <w:rPr>
          <w:szCs w:val="22"/>
        </w:rPr>
        <w:t>)</w:t>
      </w:r>
      <w:r>
        <w:rPr>
          <w:szCs w:val="22"/>
        </w:rPr>
        <w:t>.</w:t>
      </w:r>
    </w:p>
    <w:p w:rsidR="001B7383" w:rsidRDefault="001B7383" w:rsidP="001B7383"/>
    <w:p w:rsidR="00F07F6A" w:rsidRPr="006E2338" w:rsidRDefault="001B7383" w:rsidP="00F07F6A">
      <w:pPr>
        <w:rPr>
          <w:szCs w:val="22"/>
        </w:rPr>
      </w:pPr>
      <w:r>
        <w:t xml:space="preserve">Fjöldi sjúklinga sem náðu </w:t>
      </w:r>
      <w:r w:rsidRPr="005926B2">
        <w:t>fyrsta endapunkt</w:t>
      </w:r>
      <w:r w:rsidR="00F07F6A">
        <w:t>i</w:t>
      </w:r>
      <w:r>
        <w:t xml:space="preserve"> (tími fram að </w:t>
      </w:r>
      <w:r w:rsidR="007E4D7B">
        <w:t xml:space="preserve">fyrsta </w:t>
      </w:r>
      <w:r w:rsidR="00210BA0">
        <w:t>heilablóðfalli</w:t>
      </w:r>
      <w:r>
        <w:rPr>
          <w:szCs w:val="22"/>
        </w:rPr>
        <w:t>, hjartadrep</w:t>
      </w:r>
      <w:r w:rsidR="00210BA0">
        <w:rPr>
          <w:szCs w:val="22"/>
        </w:rPr>
        <w:t>i</w:t>
      </w:r>
      <w:r>
        <w:rPr>
          <w:szCs w:val="22"/>
        </w:rPr>
        <w:t xml:space="preserve">, </w:t>
      </w:r>
      <w:r w:rsidR="00922685">
        <w:rPr>
          <w:szCs w:val="22"/>
        </w:rPr>
        <w:t xml:space="preserve">blóðtappa í slagæð </w:t>
      </w:r>
      <w:r w:rsidRPr="007F6CFF">
        <w:rPr>
          <w:szCs w:val="22"/>
        </w:rPr>
        <w:t>utan miðtaugakerfis eða</w:t>
      </w:r>
      <w:r>
        <w:rPr>
          <w:szCs w:val="22"/>
        </w:rPr>
        <w:t xml:space="preserve"> dauð</w:t>
      </w:r>
      <w:r w:rsidR="00210BA0">
        <w:rPr>
          <w:szCs w:val="22"/>
        </w:rPr>
        <w:t>a</w:t>
      </w:r>
      <w:r>
        <w:rPr>
          <w:szCs w:val="22"/>
        </w:rPr>
        <w:t xml:space="preserve"> af völdum æðasjúkdóma</w:t>
      </w:r>
      <w:r>
        <w:t xml:space="preserve">) var 832 (22,1%) </w:t>
      </w:r>
      <w:r w:rsidR="005A13E9">
        <w:t>í hópnum</w:t>
      </w:r>
      <w:r>
        <w:t xml:space="preserve"> sem </w:t>
      </w:r>
      <w:r w:rsidR="005A13E9">
        <w:t>fékk</w:t>
      </w:r>
      <w:r>
        <w:t xml:space="preserve"> klópídógrel </w:t>
      </w:r>
      <w:r w:rsidR="007E4D7B">
        <w:t>ásamt</w:t>
      </w:r>
      <w:r w:rsidR="00F07F6A">
        <w:t xml:space="preserve"> </w:t>
      </w:r>
      <w:r>
        <w:t xml:space="preserve">acetýlsalicýlsýru og 924 (24,4%) </w:t>
      </w:r>
      <w:r w:rsidR="005A13E9">
        <w:t>í hópnum</w:t>
      </w:r>
      <w:r>
        <w:t xml:space="preserve"> sem </w:t>
      </w:r>
      <w:r w:rsidR="005A13E9">
        <w:t>fékk</w:t>
      </w:r>
      <w:r>
        <w:t xml:space="preserve"> lyfleysu </w:t>
      </w:r>
      <w:r w:rsidR="007E4D7B">
        <w:t>ásamt</w:t>
      </w:r>
      <w:r>
        <w:t xml:space="preserve"> acetýlsalicýlsýru (hlutfallsleg </w:t>
      </w:r>
      <w:r w:rsidR="0061216E">
        <w:t>áhættuminnkun</w:t>
      </w:r>
      <w:r>
        <w:t xml:space="preserve"> var 11,1%; 95% CI </w:t>
      </w:r>
      <w:r w:rsidR="00F07F6A">
        <w:t xml:space="preserve">af </w:t>
      </w:r>
      <w:r>
        <w:t>2,4 til 19,1%; p=0,013)</w:t>
      </w:r>
      <w:r w:rsidR="00F07F6A">
        <w:t xml:space="preserve">, aðallega vegna mikillar lækkunar á tíðni </w:t>
      </w:r>
      <w:r w:rsidR="00C50D4A">
        <w:t>heilablóðfalls</w:t>
      </w:r>
      <w:r w:rsidR="00F07F6A" w:rsidRPr="006E2338">
        <w:rPr>
          <w:szCs w:val="22"/>
        </w:rPr>
        <w:t xml:space="preserve">. </w:t>
      </w:r>
      <w:r w:rsidR="00C50D4A">
        <w:rPr>
          <w:szCs w:val="22"/>
        </w:rPr>
        <w:t>Heilablóðfall</w:t>
      </w:r>
      <w:r w:rsidR="00F07F6A">
        <w:rPr>
          <w:szCs w:val="22"/>
        </w:rPr>
        <w:t xml:space="preserve"> kom fyrir hjá </w:t>
      </w:r>
      <w:r w:rsidR="00F07F6A" w:rsidRPr="006E2338">
        <w:rPr>
          <w:szCs w:val="22"/>
        </w:rPr>
        <w:t xml:space="preserve">296 (7.8%) </w:t>
      </w:r>
      <w:r w:rsidR="00F07F6A">
        <w:rPr>
          <w:szCs w:val="22"/>
        </w:rPr>
        <w:t xml:space="preserve">sjúklingum sem fengu klópídógrel </w:t>
      </w:r>
      <w:r w:rsidR="0096700A">
        <w:rPr>
          <w:szCs w:val="22"/>
        </w:rPr>
        <w:t>ásamt</w:t>
      </w:r>
      <w:r w:rsidR="00F07F6A">
        <w:rPr>
          <w:szCs w:val="22"/>
        </w:rPr>
        <w:t xml:space="preserve"> acetýlsalicýlsýru og </w:t>
      </w:r>
      <w:r w:rsidR="00F07F6A" w:rsidRPr="006E2338">
        <w:rPr>
          <w:szCs w:val="22"/>
        </w:rPr>
        <w:t>408 (10</w:t>
      </w:r>
      <w:r w:rsidR="0061216E">
        <w:rPr>
          <w:szCs w:val="22"/>
        </w:rPr>
        <w:t>,</w:t>
      </w:r>
      <w:r w:rsidR="00F07F6A" w:rsidRPr="006E2338">
        <w:rPr>
          <w:szCs w:val="22"/>
        </w:rPr>
        <w:t xml:space="preserve">8%) </w:t>
      </w:r>
      <w:r w:rsidR="00F07F6A">
        <w:rPr>
          <w:szCs w:val="22"/>
        </w:rPr>
        <w:t xml:space="preserve">sjúklingum sem fengu lyfleysu </w:t>
      </w:r>
      <w:r w:rsidR="0096700A">
        <w:rPr>
          <w:szCs w:val="22"/>
        </w:rPr>
        <w:t>ásamt</w:t>
      </w:r>
      <w:r w:rsidR="00F07F6A">
        <w:rPr>
          <w:szCs w:val="22"/>
        </w:rPr>
        <w:t xml:space="preserve"> acetýlsalicýlsýru</w:t>
      </w:r>
      <w:r w:rsidR="00F07F6A" w:rsidRPr="006E2338">
        <w:rPr>
          <w:szCs w:val="22"/>
        </w:rPr>
        <w:t xml:space="preserve"> (</w:t>
      </w:r>
      <w:r w:rsidR="0061216E">
        <w:rPr>
          <w:szCs w:val="22"/>
        </w:rPr>
        <w:t>hlutfallsleg áhættuminnkun</w:t>
      </w:r>
      <w:r w:rsidR="00F07F6A" w:rsidRPr="006E2338">
        <w:rPr>
          <w:szCs w:val="22"/>
        </w:rPr>
        <w:t xml:space="preserve">, 28.4%; 95% CI, 16.8% </w:t>
      </w:r>
      <w:r w:rsidR="002A52CA">
        <w:rPr>
          <w:szCs w:val="22"/>
        </w:rPr>
        <w:t xml:space="preserve">til </w:t>
      </w:r>
      <w:r w:rsidR="00F07F6A" w:rsidRPr="006E2338">
        <w:rPr>
          <w:szCs w:val="22"/>
        </w:rPr>
        <w:t>38</w:t>
      </w:r>
      <w:r w:rsidR="0024320F">
        <w:rPr>
          <w:szCs w:val="22"/>
        </w:rPr>
        <w:t>,</w:t>
      </w:r>
      <w:r w:rsidR="00F07F6A" w:rsidRPr="006E2338">
        <w:rPr>
          <w:szCs w:val="22"/>
        </w:rPr>
        <w:t>3%; p=0</w:t>
      </w:r>
      <w:r w:rsidR="0061216E">
        <w:rPr>
          <w:szCs w:val="22"/>
        </w:rPr>
        <w:t>,</w:t>
      </w:r>
      <w:r w:rsidR="00F07F6A" w:rsidRPr="006E2338">
        <w:rPr>
          <w:szCs w:val="22"/>
        </w:rPr>
        <w:t>00001).</w:t>
      </w:r>
      <w:r w:rsidR="00F07F6A" w:rsidRPr="006E2338" w:rsidDel="00144A53">
        <w:rPr>
          <w:szCs w:val="22"/>
        </w:rPr>
        <w:t xml:space="preserve"> </w:t>
      </w:r>
    </w:p>
    <w:p w:rsidR="00016C3C" w:rsidRDefault="00016C3C"/>
    <w:p w:rsidR="00456A16" w:rsidRDefault="00456A16">
      <w:pPr>
        <w:rPr>
          <w:i/>
        </w:rPr>
      </w:pPr>
      <w:r w:rsidRPr="00343F7D">
        <w:rPr>
          <w:i/>
        </w:rPr>
        <w:t>Börn</w:t>
      </w:r>
    </w:p>
    <w:p w:rsidR="000F17B6" w:rsidRDefault="00674D6D" w:rsidP="00674D6D">
      <w:pPr>
        <w:ind w:right="-29"/>
        <w:outlineLvl w:val="0"/>
        <w:rPr>
          <w:szCs w:val="22"/>
        </w:rPr>
      </w:pPr>
      <w:bookmarkStart w:id="14" w:name="OLE_LINK12"/>
      <w:bookmarkStart w:id="15" w:name="OLE_LINK27"/>
      <w:r>
        <w:rPr>
          <w:szCs w:val="22"/>
        </w:rPr>
        <w:t>Í rannsókn</w:t>
      </w:r>
      <w:r w:rsidR="0039345E">
        <w:rPr>
          <w:szCs w:val="22"/>
        </w:rPr>
        <w:t xml:space="preserve"> </w:t>
      </w:r>
      <w:r w:rsidR="008C4C58">
        <w:rPr>
          <w:szCs w:val="22"/>
        </w:rPr>
        <w:t>á</w:t>
      </w:r>
      <w:r w:rsidR="0039345E">
        <w:rPr>
          <w:szCs w:val="22"/>
        </w:rPr>
        <w:t xml:space="preserve"> stigvaxandi skömmtum</w:t>
      </w:r>
      <w:r w:rsidR="00D94377">
        <w:rPr>
          <w:szCs w:val="22"/>
        </w:rPr>
        <w:t xml:space="preserve"> hj</w:t>
      </w:r>
      <w:r>
        <w:rPr>
          <w:szCs w:val="22"/>
        </w:rPr>
        <w:t xml:space="preserve">á 86 nýburum eða ungbörnum </w:t>
      </w:r>
      <w:r w:rsidR="0039345E">
        <w:rPr>
          <w:szCs w:val="22"/>
        </w:rPr>
        <w:t xml:space="preserve">allt </w:t>
      </w:r>
      <w:r w:rsidR="00D94377">
        <w:rPr>
          <w:szCs w:val="22"/>
        </w:rPr>
        <w:t xml:space="preserve">að </w:t>
      </w:r>
      <w:r>
        <w:rPr>
          <w:szCs w:val="22"/>
        </w:rPr>
        <w:t>24</w:t>
      </w:r>
      <w:r w:rsidR="0039345E">
        <w:rPr>
          <w:szCs w:val="22"/>
        </w:rPr>
        <w:t> </w:t>
      </w:r>
      <w:r>
        <w:rPr>
          <w:szCs w:val="22"/>
        </w:rPr>
        <w:t>mánaða</w:t>
      </w:r>
      <w:r w:rsidR="00D94377">
        <w:rPr>
          <w:szCs w:val="22"/>
        </w:rPr>
        <w:t xml:space="preserve"> aldri</w:t>
      </w:r>
      <w:r w:rsidR="0039345E">
        <w:rPr>
          <w:szCs w:val="22"/>
        </w:rPr>
        <w:t>, sem voru í</w:t>
      </w:r>
      <w:r>
        <w:rPr>
          <w:szCs w:val="22"/>
        </w:rPr>
        <w:t xml:space="preserve"> hættu á segamyndun (PICOLO)</w:t>
      </w:r>
      <w:r w:rsidR="003B240C">
        <w:rPr>
          <w:szCs w:val="22"/>
        </w:rPr>
        <w:t>,</w:t>
      </w:r>
      <w:r>
        <w:rPr>
          <w:szCs w:val="22"/>
        </w:rPr>
        <w:t xml:space="preserve"> </w:t>
      </w:r>
      <w:r w:rsidR="00D94377">
        <w:rPr>
          <w:szCs w:val="22"/>
        </w:rPr>
        <w:t xml:space="preserve">var </w:t>
      </w:r>
      <w:r w:rsidR="00F9173E">
        <w:rPr>
          <w:noProof/>
        </w:rPr>
        <w:t>k</w:t>
      </w:r>
      <w:r w:rsidR="00F9173E">
        <w:t>lópídógrel</w:t>
      </w:r>
      <w:r w:rsidR="00D94377">
        <w:rPr>
          <w:szCs w:val="22"/>
        </w:rPr>
        <w:t xml:space="preserve"> </w:t>
      </w:r>
      <w:r>
        <w:rPr>
          <w:szCs w:val="22"/>
        </w:rPr>
        <w:t xml:space="preserve">metið í </w:t>
      </w:r>
      <w:r w:rsidRPr="0058241B">
        <w:rPr>
          <w:szCs w:val="22"/>
        </w:rPr>
        <w:t>vaxandi</w:t>
      </w:r>
      <w:r>
        <w:rPr>
          <w:szCs w:val="22"/>
        </w:rPr>
        <w:t xml:space="preserve"> skömmtum 0,01</w:t>
      </w:r>
      <w:r w:rsidR="009529DD">
        <w:rPr>
          <w:szCs w:val="22"/>
        </w:rPr>
        <w:t>;</w:t>
      </w:r>
      <w:r w:rsidR="00C03136">
        <w:rPr>
          <w:szCs w:val="22"/>
        </w:rPr>
        <w:t> </w:t>
      </w:r>
      <w:r>
        <w:rPr>
          <w:szCs w:val="22"/>
        </w:rPr>
        <w:t>0,1</w:t>
      </w:r>
      <w:r w:rsidR="00C03136">
        <w:rPr>
          <w:szCs w:val="22"/>
        </w:rPr>
        <w:t> </w:t>
      </w:r>
      <w:r>
        <w:rPr>
          <w:szCs w:val="22"/>
        </w:rPr>
        <w:t>og</w:t>
      </w:r>
      <w:r w:rsidR="00C03136">
        <w:rPr>
          <w:szCs w:val="22"/>
        </w:rPr>
        <w:t> </w:t>
      </w:r>
      <w:r>
        <w:rPr>
          <w:szCs w:val="22"/>
        </w:rPr>
        <w:t>0,2</w:t>
      </w:r>
      <w:r w:rsidR="00C03136">
        <w:rPr>
          <w:szCs w:val="22"/>
        </w:rPr>
        <w:t> </w:t>
      </w:r>
      <w:r>
        <w:rPr>
          <w:szCs w:val="22"/>
        </w:rPr>
        <w:t>mg/kg hjá nýburum og ungbörnum og 0,15</w:t>
      </w:r>
      <w:r w:rsidR="00C03136">
        <w:rPr>
          <w:szCs w:val="22"/>
        </w:rPr>
        <w:t> </w:t>
      </w:r>
      <w:r>
        <w:rPr>
          <w:szCs w:val="22"/>
        </w:rPr>
        <w:t>mg/kg eingöngu hjá nýb</w:t>
      </w:r>
      <w:r w:rsidR="00D94377">
        <w:rPr>
          <w:szCs w:val="22"/>
        </w:rPr>
        <w:t xml:space="preserve">urum. </w:t>
      </w:r>
      <w:r w:rsidR="00A80860">
        <w:rPr>
          <w:szCs w:val="22"/>
        </w:rPr>
        <w:t xml:space="preserve">Meðalhömlun </w:t>
      </w:r>
      <w:r w:rsidR="007A3C18">
        <w:rPr>
          <w:szCs w:val="22"/>
        </w:rPr>
        <w:t xml:space="preserve">við </w:t>
      </w:r>
      <w:r w:rsidR="00A80860">
        <w:rPr>
          <w:szCs w:val="22"/>
        </w:rPr>
        <w:t>0,2</w:t>
      </w:r>
      <w:r w:rsidR="00383156">
        <w:rPr>
          <w:szCs w:val="22"/>
        </w:rPr>
        <w:t> </w:t>
      </w:r>
      <w:r w:rsidR="00A80860">
        <w:rPr>
          <w:szCs w:val="22"/>
        </w:rPr>
        <w:t>mg/kg skammt</w:t>
      </w:r>
      <w:r w:rsidR="007A3C18">
        <w:rPr>
          <w:szCs w:val="22"/>
        </w:rPr>
        <w:t xml:space="preserve"> </w:t>
      </w:r>
      <w:r w:rsidR="00A80860">
        <w:rPr>
          <w:szCs w:val="22"/>
        </w:rPr>
        <w:t>var</w:t>
      </w:r>
      <w:r w:rsidR="00D94377">
        <w:rPr>
          <w:szCs w:val="22"/>
        </w:rPr>
        <w:t xml:space="preserve"> 49,3 </w:t>
      </w:r>
      <w:r w:rsidR="00DF64C2">
        <w:rPr>
          <w:szCs w:val="22"/>
        </w:rPr>
        <w:t>% (5µM ADP-</w:t>
      </w:r>
      <w:r w:rsidR="00FD785A">
        <w:rPr>
          <w:szCs w:val="22"/>
        </w:rPr>
        <w:t xml:space="preserve">virkjuð </w:t>
      </w:r>
      <w:r w:rsidR="00DF64C2">
        <w:rPr>
          <w:szCs w:val="22"/>
        </w:rPr>
        <w:t>samloðun blóðflagna) sem var sambærileg</w:t>
      </w:r>
      <w:r w:rsidR="00D26AA3">
        <w:rPr>
          <w:szCs w:val="22"/>
        </w:rPr>
        <w:t>t</w:t>
      </w:r>
      <w:r w:rsidR="00DF64C2">
        <w:rPr>
          <w:szCs w:val="22"/>
        </w:rPr>
        <w:t xml:space="preserve"> </w:t>
      </w:r>
      <w:r w:rsidR="00D26AA3">
        <w:rPr>
          <w:szCs w:val="22"/>
        </w:rPr>
        <w:t>við</w:t>
      </w:r>
      <w:r w:rsidR="00DF64C2">
        <w:rPr>
          <w:szCs w:val="22"/>
        </w:rPr>
        <w:t xml:space="preserve"> </w:t>
      </w:r>
      <w:r w:rsidR="005045CD">
        <w:rPr>
          <w:szCs w:val="22"/>
        </w:rPr>
        <w:t>töku</w:t>
      </w:r>
      <w:r w:rsidR="00DF64C2">
        <w:rPr>
          <w:szCs w:val="22"/>
        </w:rPr>
        <w:t xml:space="preserve"> fullorð</w:t>
      </w:r>
      <w:r w:rsidR="005045CD">
        <w:rPr>
          <w:szCs w:val="22"/>
        </w:rPr>
        <w:t>inna á</w:t>
      </w:r>
      <w:r w:rsidR="00DF64C2">
        <w:rPr>
          <w:szCs w:val="22"/>
        </w:rPr>
        <w:t xml:space="preserve"> Plavix 75</w:t>
      </w:r>
      <w:r w:rsidR="003B240C">
        <w:rPr>
          <w:szCs w:val="22"/>
        </w:rPr>
        <w:t> </w:t>
      </w:r>
      <w:r w:rsidR="00DF64C2">
        <w:rPr>
          <w:szCs w:val="22"/>
        </w:rPr>
        <w:t>mg/sólarhring.</w:t>
      </w:r>
    </w:p>
    <w:p w:rsidR="000F17B6" w:rsidRDefault="000F17B6" w:rsidP="00674D6D">
      <w:pPr>
        <w:ind w:right="-29"/>
        <w:outlineLvl w:val="0"/>
        <w:rPr>
          <w:szCs w:val="22"/>
        </w:rPr>
      </w:pPr>
    </w:p>
    <w:p w:rsidR="001D3EC3" w:rsidRDefault="000F17B6" w:rsidP="00674D6D">
      <w:pPr>
        <w:ind w:right="-29"/>
        <w:outlineLvl w:val="0"/>
        <w:rPr>
          <w:szCs w:val="22"/>
        </w:rPr>
      </w:pPr>
      <w:r>
        <w:rPr>
          <w:szCs w:val="22"/>
        </w:rPr>
        <w:t xml:space="preserve">Í slembaðri, tvíblindri rannsókn </w:t>
      </w:r>
      <w:r w:rsidR="00D26AA3">
        <w:rPr>
          <w:szCs w:val="22"/>
        </w:rPr>
        <w:t xml:space="preserve">með samhliða hópum </w:t>
      </w:r>
      <w:r w:rsidR="007A3C18">
        <w:rPr>
          <w:szCs w:val="22"/>
        </w:rPr>
        <w:t xml:space="preserve">(CLARINET) </w:t>
      </w:r>
      <w:r w:rsidR="005045CD">
        <w:rPr>
          <w:szCs w:val="22"/>
        </w:rPr>
        <w:t xml:space="preserve">tóku </w:t>
      </w:r>
      <w:r>
        <w:rPr>
          <w:szCs w:val="22"/>
        </w:rPr>
        <w:t>906</w:t>
      </w:r>
      <w:r w:rsidR="00D26AA3">
        <w:rPr>
          <w:szCs w:val="22"/>
        </w:rPr>
        <w:t> </w:t>
      </w:r>
      <w:r>
        <w:rPr>
          <w:szCs w:val="22"/>
        </w:rPr>
        <w:t>börn</w:t>
      </w:r>
      <w:r w:rsidR="005045CD">
        <w:rPr>
          <w:szCs w:val="22"/>
        </w:rPr>
        <w:t xml:space="preserve"> þátt</w:t>
      </w:r>
      <w:r w:rsidR="007A3C18">
        <w:rPr>
          <w:szCs w:val="22"/>
        </w:rPr>
        <w:t xml:space="preserve"> (nýbur</w:t>
      </w:r>
      <w:r w:rsidR="00C82F62">
        <w:rPr>
          <w:szCs w:val="22"/>
        </w:rPr>
        <w:t>ar</w:t>
      </w:r>
      <w:r w:rsidR="007A3C18">
        <w:rPr>
          <w:szCs w:val="22"/>
        </w:rPr>
        <w:t xml:space="preserve"> </w:t>
      </w:r>
      <w:r>
        <w:rPr>
          <w:szCs w:val="22"/>
        </w:rPr>
        <w:t xml:space="preserve">og ungbörn) með </w:t>
      </w:r>
      <w:r w:rsidR="00320F6A">
        <w:rPr>
          <w:szCs w:val="22"/>
        </w:rPr>
        <w:t xml:space="preserve">bláma </w:t>
      </w:r>
      <w:r w:rsidR="00C03136">
        <w:rPr>
          <w:szCs w:val="22"/>
        </w:rPr>
        <w:t xml:space="preserve">vegna meðfædds </w:t>
      </w:r>
      <w:r w:rsidR="00320F6A">
        <w:rPr>
          <w:szCs w:val="22"/>
        </w:rPr>
        <w:t>hjartasjúkdóm</w:t>
      </w:r>
      <w:r w:rsidR="007A3C18">
        <w:rPr>
          <w:szCs w:val="22"/>
        </w:rPr>
        <w:t>s</w:t>
      </w:r>
      <w:r w:rsidR="00C82F62">
        <w:rPr>
          <w:szCs w:val="22"/>
        </w:rPr>
        <w:t>,</w:t>
      </w:r>
      <w:r w:rsidR="007A3C18">
        <w:rPr>
          <w:szCs w:val="22"/>
        </w:rPr>
        <w:t xml:space="preserve"> </w:t>
      </w:r>
      <w:r w:rsidR="00D26AA3">
        <w:rPr>
          <w:szCs w:val="22"/>
        </w:rPr>
        <w:t xml:space="preserve">sem höfðu </w:t>
      </w:r>
      <w:r w:rsidR="00B160B6">
        <w:rPr>
          <w:szCs w:val="22"/>
        </w:rPr>
        <w:t xml:space="preserve">gengist undir </w:t>
      </w:r>
      <w:r w:rsidR="007A3C18">
        <w:rPr>
          <w:szCs w:val="22"/>
        </w:rPr>
        <w:t>hjáveitu</w:t>
      </w:r>
      <w:r w:rsidR="00DA4F20">
        <w:rPr>
          <w:szCs w:val="22"/>
        </w:rPr>
        <w:t>aðgerð</w:t>
      </w:r>
      <w:r w:rsidR="007A3C18">
        <w:rPr>
          <w:szCs w:val="22"/>
        </w:rPr>
        <w:t xml:space="preserve"> milli útæðablóðrásar og lungnablóðrásar</w:t>
      </w:r>
      <w:r w:rsidR="00DA4F20">
        <w:rPr>
          <w:szCs w:val="22"/>
        </w:rPr>
        <w:t xml:space="preserve"> til að draga úr einkennum (palliative surgery)</w:t>
      </w:r>
      <w:r w:rsidR="00C95042">
        <w:rPr>
          <w:szCs w:val="22"/>
        </w:rPr>
        <w:t>.</w:t>
      </w:r>
      <w:r w:rsidR="00320F6A">
        <w:rPr>
          <w:szCs w:val="22"/>
        </w:rPr>
        <w:t xml:space="preserve"> </w:t>
      </w:r>
      <w:r w:rsidR="00C95042">
        <w:rPr>
          <w:szCs w:val="22"/>
        </w:rPr>
        <w:t>Börnunum var slembiraðað</w:t>
      </w:r>
      <w:r w:rsidR="00B160B6">
        <w:rPr>
          <w:szCs w:val="22"/>
        </w:rPr>
        <w:t xml:space="preserve"> til að fá </w:t>
      </w:r>
      <w:r w:rsidR="00320F6A">
        <w:rPr>
          <w:szCs w:val="22"/>
        </w:rPr>
        <w:t>0,2</w:t>
      </w:r>
      <w:r w:rsidR="00383156">
        <w:rPr>
          <w:szCs w:val="22"/>
        </w:rPr>
        <w:t> </w:t>
      </w:r>
      <w:r w:rsidR="00320F6A">
        <w:rPr>
          <w:szCs w:val="22"/>
        </w:rPr>
        <w:t xml:space="preserve">mg/kg </w:t>
      </w:r>
      <w:r w:rsidR="00A92ED7">
        <w:rPr>
          <w:noProof/>
        </w:rPr>
        <w:t>k</w:t>
      </w:r>
      <w:r w:rsidR="00A92ED7">
        <w:t>lópídógrel</w:t>
      </w:r>
      <w:r w:rsidR="00320F6A">
        <w:rPr>
          <w:szCs w:val="22"/>
        </w:rPr>
        <w:t xml:space="preserve"> (n=467) </w:t>
      </w:r>
      <w:r w:rsidR="005045CD">
        <w:rPr>
          <w:szCs w:val="22"/>
        </w:rPr>
        <w:t>eða</w:t>
      </w:r>
      <w:r w:rsidR="00B160B6">
        <w:rPr>
          <w:szCs w:val="22"/>
        </w:rPr>
        <w:t xml:space="preserve"> lyfleysu </w:t>
      </w:r>
      <w:r w:rsidR="00320F6A">
        <w:rPr>
          <w:szCs w:val="22"/>
        </w:rPr>
        <w:t xml:space="preserve">(n=439) </w:t>
      </w:r>
      <w:r w:rsidR="00B160B6">
        <w:rPr>
          <w:szCs w:val="22"/>
        </w:rPr>
        <w:t>til viðbótar við þá grunnmeðferð sem þau voru á</w:t>
      </w:r>
      <w:r w:rsidR="00AD4A6E">
        <w:rPr>
          <w:szCs w:val="22"/>
        </w:rPr>
        <w:t>,</w:t>
      </w:r>
      <w:r w:rsidR="00B160B6">
        <w:rPr>
          <w:szCs w:val="22"/>
        </w:rPr>
        <w:t xml:space="preserve"> þangað til framhaldsaðgerð</w:t>
      </w:r>
      <w:r w:rsidR="00AD4A6E">
        <w:rPr>
          <w:szCs w:val="22"/>
        </w:rPr>
        <w:t xml:space="preserve"> (second stage surgery)</w:t>
      </w:r>
      <w:r w:rsidR="00B160B6">
        <w:rPr>
          <w:szCs w:val="22"/>
        </w:rPr>
        <w:t xml:space="preserve"> var gerð</w:t>
      </w:r>
      <w:r w:rsidR="00C82F62">
        <w:rPr>
          <w:szCs w:val="22"/>
        </w:rPr>
        <w:t>.</w:t>
      </w:r>
      <w:r w:rsidR="00320F6A">
        <w:rPr>
          <w:szCs w:val="22"/>
        </w:rPr>
        <w:t xml:space="preserve"> Meðaltími </w:t>
      </w:r>
      <w:r w:rsidR="002E2F78">
        <w:rPr>
          <w:szCs w:val="22"/>
        </w:rPr>
        <w:t xml:space="preserve">frá </w:t>
      </w:r>
      <w:r w:rsidR="00C82F62">
        <w:rPr>
          <w:szCs w:val="22"/>
        </w:rPr>
        <w:t>hjáv</w:t>
      </w:r>
      <w:r w:rsidR="002E2F78">
        <w:rPr>
          <w:szCs w:val="22"/>
        </w:rPr>
        <w:t>eituaðgerð</w:t>
      </w:r>
      <w:r w:rsidR="00320F6A">
        <w:rPr>
          <w:szCs w:val="22"/>
        </w:rPr>
        <w:t xml:space="preserve"> </w:t>
      </w:r>
      <w:r w:rsidR="002E2F78">
        <w:rPr>
          <w:szCs w:val="22"/>
        </w:rPr>
        <w:t>að fyrstu gjöf rannsóknarlyfsins</w:t>
      </w:r>
      <w:r w:rsidR="00320F6A">
        <w:rPr>
          <w:szCs w:val="22"/>
        </w:rPr>
        <w:t xml:space="preserve"> var 20</w:t>
      </w:r>
      <w:r w:rsidR="00DA4F20">
        <w:rPr>
          <w:szCs w:val="22"/>
        </w:rPr>
        <w:t> </w:t>
      </w:r>
      <w:r w:rsidR="00320F6A">
        <w:rPr>
          <w:szCs w:val="22"/>
        </w:rPr>
        <w:t xml:space="preserve">dagar. </w:t>
      </w:r>
      <w:r w:rsidR="00DA4F20">
        <w:rPr>
          <w:szCs w:val="22"/>
        </w:rPr>
        <w:t>Um það bil</w:t>
      </w:r>
      <w:r w:rsidR="00320F6A">
        <w:rPr>
          <w:szCs w:val="22"/>
        </w:rPr>
        <w:t xml:space="preserve"> 88%</w:t>
      </w:r>
      <w:r w:rsidR="00820466">
        <w:rPr>
          <w:szCs w:val="22"/>
        </w:rPr>
        <w:t> </w:t>
      </w:r>
      <w:r w:rsidR="00320F6A">
        <w:rPr>
          <w:szCs w:val="22"/>
        </w:rPr>
        <w:t>sjúklinga</w:t>
      </w:r>
      <w:r w:rsidR="00DA4F20">
        <w:rPr>
          <w:szCs w:val="22"/>
        </w:rPr>
        <w:t>nna</w:t>
      </w:r>
      <w:r w:rsidR="00320F6A">
        <w:rPr>
          <w:szCs w:val="22"/>
        </w:rPr>
        <w:t xml:space="preserve"> fengu </w:t>
      </w:r>
      <w:r w:rsidR="00C82F62">
        <w:rPr>
          <w:noProof/>
        </w:rPr>
        <w:t>acetýlsalicýlsýru</w:t>
      </w:r>
      <w:r w:rsidR="00715512">
        <w:rPr>
          <w:szCs w:val="22"/>
        </w:rPr>
        <w:t xml:space="preserve"> samhliða (á bilinu 1 til 23 </w:t>
      </w:r>
      <w:r w:rsidR="00320F6A">
        <w:rPr>
          <w:szCs w:val="22"/>
        </w:rPr>
        <w:t>mg/kg/sólarhring).</w:t>
      </w:r>
      <w:r w:rsidR="00715512">
        <w:rPr>
          <w:szCs w:val="22"/>
        </w:rPr>
        <w:t xml:space="preserve"> Enginn marktækur munur var milli hópa</w:t>
      </w:r>
      <w:r w:rsidR="00DA4F20">
        <w:rPr>
          <w:szCs w:val="22"/>
        </w:rPr>
        <w:t>nna með tilliti til samsetta aðalendapunktsins</w:t>
      </w:r>
      <w:r w:rsidR="00141FE3">
        <w:rPr>
          <w:szCs w:val="22"/>
        </w:rPr>
        <w:t xml:space="preserve"> sem var</w:t>
      </w:r>
      <w:r w:rsidR="00DA4F20">
        <w:rPr>
          <w:szCs w:val="22"/>
        </w:rPr>
        <w:t xml:space="preserve"> andlát</w:t>
      </w:r>
      <w:r w:rsidR="00E35F39">
        <w:rPr>
          <w:szCs w:val="22"/>
        </w:rPr>
        <w:t xml:space="preserve">, </w:t>
      </w:r>
      <w:r w:rsidR="00DA4F20">
        <w:rPr>
          <w:szCs w:val="22"/>
        </w:rPr>
        <w:t xml:space="preserve">blóðsegamyndun í hjáveitu </w:t>
      </w:r>
      <w:r w:rsidR="00E35F39">
        <w:rPr>
          <w:szCs w:val="22"/>
        </w:rPr>
        <w:t xml:space="preserve">eða </w:t>
      </w:r>
      <w:r w:rsidR="00DA4F20">
        <w:rPr>
          <w:szCs w:val="22"/>
        </w:rPr>
        <w:t>inngrip sem tengdist hjarta</w:t>
      </w:r>
      <w:r w:rsidR="00283562">
        <w:rPr>
          <w:szCs w:val="22"/>
        </w:rPr>
        <w:t xml:space="preserve"> </w:t>
      </w:r>
      <w:r w:rsidR="005045CD">
        <w:rPr>
          <w:szCs w:val="22"/>
        </w:rPr>
        <w:t xml:space="preserve">áður en börnin náðu </w:t>
      </w:r>
      <w:r w:rsidR="00141FE3">
        <w:rPr>
          <w:szCs w:val="22"/>
        </w:rPr>
        <w:t>120 </w:t>
      </w:r>
      <w:r w:rsidR="008C4C58">
        <w:rPr>
          <w:szCs w:val="22"/>
        </w:rPr>
        <w:t>daga ald</w:t>
      </w:r>
      <w:r w:rsidR="005045CD">
        <w:rPr>
          <w:szCs w:val="22"/>
        </w:rPr>
        <w:t>ri</w:t>
      </w:r>
      <w:r w:rsidR="008C4C58">
        <w:rPr>
          <w:szCs w:val="22"/>
        </w:rPr>
        <w:t xml:space="preserve"> eftir </w:t>
      </w:r>
      <w:r w:rsidR="00141FE3">
        <w:rPr>
          <w:szCs w:val="22"/>
        </w:rPr>
        <w:t>at</w:t>
      </w:r>
      <w:r w:rsidR="008C4C58">
        <w:rPr>
          <w:szCs w:val="22"/>
        </w:rPr>
        <w:t xml:space="preserve">vik sem </w:t>
      </w:r>
      <w:r w:rsidR="00141FE3">
        <w:rPr>
          <w:szCs w:val="22"/>
        </w:rPr>
        <w:t>greint var sem</w:t>
      </w:r>
      <w:r w:rsidR="008C4C58">
        <w:rPr>
          <w:szCs w:val="22"/>
        </w:rPr>
        <w:t xml:space="preserve"> segamyndun </w:t>
      </w:r>
      <w:r w:rsidR="00E446C3">
        <w:rPr>
          <w:szCs w:val="22"/>
        </w:rPr>
        <w:t>(89 </w:t>
      </w:r>
      <w:r w:rsidR="008C4C58">
        <w:rPr>
          <w:szCs w:val="22"/>
        </w:rPr>
        <w:t>[19,</w:t>
      </w:r>
      <w:r w:rsidR="003B1F2A" w:rsidRPr="00C61ADA">
        <w:rPr>
          <w:szCs w:val="22"/>
        </w:rPr>
        <w:t xml:space="preserve">1%] </w:t>
      </w:r>
      <w:r w:rsidR="003B1F2A">
        <w:rPr>
          <w:szCs w:val="22"/>
        </w:rPr>
        <w:t>í hópnum sem fékk klópídógrel og</w:t>
      </w:r>
      <w:r w:rsidR="00E446C3">
        <w:rPr>
          <w:szCs w:val="22"/>
        </w:rPr>
        <w:t xml:space="preserve"> 90 </w:t>
      </w:r>
      <w:r w:rsidR="008C4C58">
        <w:rPr>
          <w:szCs w:val="22"/>
        </w:rPr>
        <w:t>[20,</w:t>
      </w:r>
      <w:r w:rsidR="003B1F2A" w:rsidRPr="00C61ADA">
        <w:rPr>
          <w:szCs w:val="22"/>
        </w:rPr>
        <w:t xml:space="preserve">5%] </w:t>
      </w:r>
      <w:r w:rsidR="003B1F2A">
        <w:rPr>
          <w:szCs w:val="22"/>
        </w:rPr>
        <w:t>í lyfleysuhópnum</w:t>
      </w:r>
      <w:r w:rsidR="003B1F2A" w:rsidRPr="00C61ADA">
        <w:rPr>
          <w:szCs w:val="22"/>
        </w:rPr>
        <w:t>)</w:t>
      </w:r>
      <w:r w:rsidR="003B1F2A">
        <w:rPr>
          <w:szCs w:val="22"/>
        </w:rPr>
        <w:t xml:space="preserve"> </w:t>
      </w:r>
      <w:r w:rsidR="00283562">
        <w:rPr>
          <w:szCs w:val="22"/>
        </w:rPr>
        <w:t>(sjá kafla</w:t>
      </w:r>
      <w:r w:rsidR="00383156">
        <w:rPr>
          <w:szCs w:val="22"/>
        </w:rPr>
        <w:t> </w:t>
      </w:r>
      <w:r w:rsidR="00283562">
        <w:rPr>
          <w:szCs w:val="22"/>
        </w:rPr>
        <w:t xml:space="preserve">4.2). </w:t>
      </w:r>
      <w:r w:rsidR="00715512">
        <w:rPr>
          <w:szCs w:val="22"/>
        </w:rPr>
        <w:t>Blæðing var algengasta aukaverkunin sem greint var frá</w:t>
      </w:r>
      <w:r w:rsidR="00DA4F20">
        <w:rPr>
          <w:szCs w:val="22"/>
        </w:rPr>
        <w:t>,</w:t>
      </w:r>
      <w:r w:rsidR="00715512">
        <w:rPr>
          <w:szCs w:val="22"/>
        </w:rPr>
        <w:t xml:space="preserve"> bæði </w:t>
      </w:r>
      <w:r w:rsidR="00DA4F20">
        <w:rPr>
          <w:szCs w:val="22"/>
        </w:rPr>
        <w:t>í</w:t>
      </w:r>
      <w:r w:rsidR="00715512">
        <w:rPr>
          <w:szCs w:val="22"/>
        </w:rPr>
        <w:t xml:space="preserve"> hópnum sem fékk </w:t>
      </w:r>
      <w:r w:rsidR="00F9173E">
        <w:rPr>
          <w:noProof/>
        </w:rPr>
        <w:t>k</w:t>
      </w:r>
      <w:r w:rsidR="00F9173E">
        <w:t>lópídógrel</w:t>
      </w:r>
      <w:r w:rsidR="00715512">
        <w:rPr>
          <w:szCs w:val="22"/>
        </w:rPr>
        <w:t xml:space="preserve"> og lyfleysuhópnum</w:t>
      </w:r>
      <w:r w:rsidR="008C4C58">
        <w:rPr>
          <w:szCs w:val="22"/>
        </w:rPr>
        <w:t>, hinsvegar</w:t>
      </w:r>
      <w:r w:rsidR="004E65FE">
        <w:rPr>
          <w:szCs w:val="22"/>
        </w:rPr>
        <w:t xml:space="preserve"> </w:t>
      </w:r>
      <w:r w:rsidR="00C97BC5">
        <w:rPr>
          <w:szCs w:val="22"/>
        </w:rPr>
        <w:t xml:space="preserve">var </w:t>
      </w:r>
      <w:r w:rsidR="00383156">
        <w:rPr>
          <w:szCs w:val="22"/>
        </w:rPr>
        <w:t xml:space="preserve">ekki </w:t>
      </w:r>
      <w:r w:rsidR="004E65FE">
        <w:rPr>
          <w:szCs w:val="22"/>
        </w:rPr>
        <w:t xml:space="preserve">marktækur munur </w:t>
      </w:r>
      <w:r w:rsidR="00383156">
        <w:rPr>
          <w:szCs w:val="22"/>
        </w:rPr>
        <w:t>á tíðni</w:t>
      </w:r>
      <w:r w:rsidR="00E446C3">
        <w:rPr>
          <w:szCs w:val="22"/>
        </w:rPr>
        <w:t xml:space="preserve"> blæðinga </w:t>
      </w:r>
      <w:r w:rsidR="004E65FE">
        <w:rPr>
          <w:szCs w:val="22"/>
        </w:rPr>
        <w:t xml:space="preserve">milli hópanna. </w:t>
      </w:r>
      <w:r w:rsidR="00C97BC5">
        <w:rPr>
          <w:szCs w:val="22"/>
        </w:rPr>
        <w:t xml:space="preserve">Í </w:t>
      </w:r>
      <w:r w:rsidR="00AD4A6E">
        <w:rPr>
          <w:szCs w:val="22"/>
        </w:rPr>
        <w:t xml:space="preserve">langtíma </w:t>
      </w:r>
      <w:r w:rsidR="00383156">
        <w:rPr>
          <w:szCs w:val="22"/>
        </w:rPr>
        <w:t>öryggis</w:t>
      </w:r>
      <w:r w:rsidR="00B748CF">
        <w:rPr>
          <w:szCs w:val="22"/>
        </w:rPr>
        <w:t>eftirfylgni</w:t>
      </w:r>
      <w:r w:rsidR="00C97BC5">
        <w:rPr>
          <w:szCs w:val="22"/>
        </w:rPr>
        <w:t xml:space="preserve"> </w:t>
      </w:r>
      <w:r w:rsidR="00383156">
        <w:rPr>
          <w:szCs w:val="22"/>
        </w:rPr>
        <w:t>rannsóknarinnar</w:t>
      </w:r>
      <w:r w:rsidR="00C97BC5">
        <w:rPr>
          <w:szCs w:val="22"/>
        </w:rPr>
        <w:t xml:space="preserve"> </w:t>
      </w:r>
      <w:r w:rsidR="00945504">
        <w:rPr>
          <w:szCs w:val="22"/>
        </w:rPr>
        <w:t xml:space="preserve">fengu </w:t>
      </w:r>
      <w:r w:rsidR="004E65FE">
        <w:rPr>
          <w:szCs w:val="22"/>
        </w:rPr>
        <w:t>26</w:t>
      </w:r>
      <w:r w:rsidR="00977AB5">
        <w:rPr>
          <w:szCs w:val="22"/>
        </w:rPr>
        <w:t> </w:t>
      </w:r>
      <w:r w:rsidR="004E65FE">
        <w:rPr>
          <w:szCs w:val="22"/>
        </w:rPr>
        <w:t>sjúklingar</w:t>
      </w:r>
      <w:r w:rsidR="00B748CF">
        <w:rPr>
          <w:szCs w:val="22"/>
        </w:rPr>
        <w:t>,</w:t>
      </w:r>
      <w:r w:rsidR="004E65FE">
        <w:rPr>
          <w:szCs w:val="22"/>
        </w:rPr>
        <w:t xml:space="preserve"> </w:t>
      </w:r>
      <w:r w:rsidR="00B748CF">
        <w:rPr>
          <w:szCs w:val="22"/>
        </w:rPr>
        <w:t xml:space="preserve">sem </w:t>
      </w:r>
      <w:r w:rsidR="00945504">
        <w:rPr>
          <w:szCs w:val="22"/>
        </w:rPr>
        <w:t xml:space="preserve">ennþá </w:t>
      </w:r>
      <w:r w:rsidR="00B748CF">
        <w:rPr>
          <w:szCs w:val="22"/>
        </w:rPr>
        <w:t>höfðu</w:t>
      </w:r>
      <w:r w:rsidR="004E65FE">
        <w:rPr>
          <w:szCs w:val="22"/>
        </w:rPr>
        <w:t xml:space="preserve"> </w:t>
      </w:r>
      <w:r w:rsidR="00945504">
        <w:rPr>
          <w:szCs w:val="22"/>
        </w:rPr>
        <w:t xml:space="preserve">hjáveitu </w:t>
      </w:r>
      <w:r w:rsidR="004E65FE">
        <w:rPr>
          <w:szCs w:val="22"/>
        </w:rPr>
        <w:t>við eins árs aldur</w:t>
      </w:r>
      <w:r w:rsidR="00B748CF">
        <w:rPr>
          <w:szCs w:val="22"/>
        </w:rPr>
        <w:t xml:space="preserve">, </w:t>
      </w:r>
      <w:r w:rsidR="00F9173E">
        <w:rPr>
          <w:noProof/>
        </w:rPr>
        <w:t>k</w:t>
      </w:r>
      <w:r w:rsidR="00F9173E">
        <w:t>lópídógrel</w:t>
      </w:r>
      <w:r w:rsidR="004E65FE">
        <w:rPr>
          <w:szCs w:val="22"/>
        </w:rPr>
        <w:t xml:space="preserve"> </w:t>
      </w:r>
      <w:r w:rsidR="00837A86">
        <w:rPr>
          <w:szCs w:val="22"/>
        </w:rPr>
        <w:t>allt að</w:t>
      </w:r>
      <w:r w:rsidR="004E65FE">
        <w:rPr>
          <w:szCs w:val="22"/>
        </w:rPr>
        <w:t xml:space="preserve"> 18</w:t>
      </w:r>
      <w:r w:rsidR="00744600">
        <w:rPr>
          <w:szCs w:val="22"/>
        </w:rPr>
        <w:t> </w:t>
      </w:r>
      <w:r w:rsidR="004E65FE">
        <w:rPr>
          <w:szCs w:val="22"/>
        </w:rPr>
        <w:t xml:space="preserve">mánaða aldri. </w:t>
      </w:r>
      <w:r w:rsidR="00B748CF">
        <w:rPr>
          <w:szCs w:val="22"/>
        </w:rPr>
        <w:t xml:space="preserve">Ekkert nýtt kom fram varðandi öryggi meðan á </w:t>
      </w:r>
      <w:r w:rsidR="00837A86">
        <w:rPr>
          <w:szCs w:val="22"/>
        </w:rPr>
        <w:t>þessari langtíma eftirfylgni</w:t>
      </w:r>
      <w:r w:rsidR="00B748CF">
        <w:rPr>
          <w:szCs w:val="22"/>
        </w:rPr>
        <w:t xml:space="preserve"> stóð.</w:t>
      </w:r>
    </w:p>
    <w:p w:rsidR="00B748CF" w:rsidRDefault="00B748CF" w:rsidP="00674D6D">
      <w:pPr>
        <w:ind w:right="-29"/>
        <w:outlineLvl w:val="0"/>
        <w:rPr>
          <w:szCs w:val="22"/>
        </w:rPr>
      </w:pPr>
    </w:p>
    <w:p w:rsidR="00B748CF" w:rsidRDefault="00B748CF" w:rsidP="00674D6D">
      <w:pPr>
        <w:ind w:right="-29"/>
        <w:outlineLvl w:val="0"/>
        <w:rPr>
          <w:szCs w:val="22"/>
        </w:rPr>
      </w:pPr>
      <w:r>
        <w:rPr>
          <w:szCs w:val="22"/>
        </w:rPr>
        <w:t xml:space="preserve">Í CLARINET og PICOLO rannsóknunum </w:t>
      </w:r>
      <w:r w:rsidR="00B50839">
        <w:rPr>
          <w:szCs w:val="22"/>
        </w:rPr>
        <w:t xml:space="preserve">var </w:t>
      </w:r>
      <w:r w:rsidR="003B240C">
        <w:rPr>
          <w:szCs w:val="22"/>
        </w:rPr>
        <w:t xml:space="preserve">notuð </w:t>
      </w:r>
      <w:r w:rsidR="00C95042">
        <w:rPr>
          <w:szCs w:val="22"/>
        </w:rPr>
        <w:t>sérútbúin</w:t>
      </w:r>
      <w:r w:rsidR="003B240C">
        <w:rPr>
          <w:szCs w:val="22"/>
        </w:rPr>
        <w:t xml:space="preserve"> </w:t>
      </w:r>
      <w:r w:rsidR="00F9173E">
        <w:rPr>
          <w:noProof/>
        </w:rPr>
        <w:t>k</w:t>
      </w:r>
      <w:r w:rsidR="00F9173E">
        <w:t>lópídógrel</w:t>
      </w:r>
      <w:r w:rsidR="00E67387">
        <w:t xml:space="preserve"> </w:t>
      </w:r>
      <w:r w:rsidR="003B240C">
        <w:rPr>
          <w:szCs w:val="22"/>
        </w:rPr>
        <w:t>lausn</w:t>
      </w:r>
      <w:r>
        <w:rPr>
          <w:szCs w:val="22"/>
        </w:rPr>
        <w:t>.</w:t>
      </w:r>
      <w:r w:rsidR="0028128E">
        <w:rPr>
          <w:szCs w:val="22"/>
        </w:rPr>
        <w:t xml:space="preserve"> Í </w:t>
      </w:r>
      <w:r w:rsidR="00C95042">
        <w:rPr>
          <w:szCs w:val="22"/>
        </w:rPr>
        <w:t>aðgengis</w:t>
      </w:r>
      <w:r w:rsidR="0028128E">
        <w:rPr>
          <w:szCs w:val="22"/>
        </w:rPr>
        <w:t>rannsókn</w:t>
      </w:r>
      <w:r w:rsidR="00C95042">
        <w:rPr>
          <w:szCs w:val="22"/>
        </w:rPr>
        <w:t xml:space="preserve"> </w:t>
      </w:r>
      <w:r w:rsidR="0028128E">
        <w:rPr>
          <w:szCs w:val="22"/>
        </w:rPr>
        <w:t xml:space="preserve">hjá fullorðnum </w:t>
      </w:r>
      <w:r w:rsidR="00844191">
        <w:rPr>
          <w:szCs w:val="22"/>
        </w:rPr>
        <w:t xml:space="preserve">var frásog </w:t>
      </w:r>
      <w:r w:rsidR="00C95042">
        <w:rPr>
          <w:szCs w:val="22"/>
        </w:rPr>
        <w:t xml:space="preserve">helsta </w:t>
      </w:r>
      <w:r w:rsidR="00B97387">
        <w:rPr>
          <w:szCs w:val="22"/>
        </w:rPr>
        <w:t>umbrotsefni</w:t>
      </w:r>
      <w:r w:rsidR="00CE0E86">
        <w:rPr>
          <w:szCs w:val="22"/>
        </w:rPr>
        <w:t>sins</w:t>
      </w:r>
      <w:r w:rsidR="00820466">
        <w:rPr>
          <w:szCs w:val="22"/>
        </w:rPr>
        <w:t xml:space="preserve"> í blóðrás</w:t>
      </w:r>
      <w:r w:rsidR="00CE0E86">
        <w:rPr>
          <w:szCs w:val="22"/>
        </w:rPr>
        <w:t xml:space="preserve"> </w:t>
      </w:r>
      <w:r w:rsidR="00C95042">
        <w:rPr>
          <w:szCs w:val="22"/>
        </w:rPr>
        <w:t>(óvirkt)</w:t>
      </w:r>
      <w:r w:rsidR="00821142">
        <w:rPr>
          <w:szCs w:val="22"/>
        </w:rPr>
        <w:t xml:space="preserve"> álíka mikið </w:t>
      </w:r>
      <w:r w:rsidR="00C95042">
        <w:rPr>
          <w:szCs w:val="22"/>
        </w:rPr>
        <w:t>og aðeins</w:t>
      </w:r>
      <w:r w:rsidR="00CE0E86">
        <w:rPr>
          <w:szCs w:val="22"/>
        </w:rPr>
        <w:t xml:space="preserve"> hraðara</w:t>
      </w:r>
      <w:r w:rsidR="00C95042">
        <w:rPr>
          <w:szCs w:val="22"/>
        </w:rPr>
        <w:t xml:space="preserve"> </w:t>
      </w:r>
      <w:r w:rsidR="00821142">
        <w:rPr>
          <w:szCs w:val="22"/>
        </w:rPr>
        <w:t xml:space="preserve">fyrir sérútbúnu klópídógrel lausnina </w:t>
      </w:r>
      <w:r w:rsidR="00C95042">
        <w:rPr>
          <w:szCs w:val="22"/>
        </w:rPr>
        <w:t>en fyrir skráðu</w:t>
      </w:r>
      <w:r w:rsidR="00B97387">
        <w:rPr>
          <w:szCs w:val="22"/>
        </w:rPr>
        <w:t xml:space="preserve"> töfluna.</w:t>
      </w:r>
    </w:p>
    <w:bookmarkEnd w:id="14"/>
    <w:bookmarkEnd w:id="15"/>
    <w:p w:rsidR="007A430E" w:rsidRPr="00D53A4C" w:rsidRDefault="007A430E"/>
    <w:p w:rsidR="00016C3C" w:rsidRPr="00D53A4C" w:rsidRDefault="00016C3C" w:rsidP="00020B71">
      <w:pPr>
        <w:keepNext/>
        <w:ind w:left="567" w:hanging="567"/>
        <w:outlineLvl w:val="0"/>
        <w:rPr>
          <w:b/>
        </w:rPr>
      </w:pPr>
      <w:r w:rsidRPr="00D53A4C">
        <w:rPr>
          <w:b/>
        </w:rPr>
        <w:t>5.2</w:t>
      </w:r>
      <w:r w:rsidRPr="00D53A4C">
        <w:rPr>
          <w:b/>
        </w:rPr>
        <w:tab/>
        <w:t>Lyfjahvörf</w:t>
      </w:r>
    </w:p>
    <w:p w:rsidR="00016C3C" w:rsidRPr="00D53A4C" w:rsidRDefault="00016C3C" w:rsidP="00020B71">
      <w:pPr>
        <w:keepNext/>
      </w:pPr>
    </w:p>
    <w:p w:rsidR="000368B3" w:rsidRPr="00684FDA" w:rsidRDefault="00734A45" w:rsidP="00020B71">
      <w:pPr>
        <w:keepNext/>
        <w:rPr>
          <w:i/>
          <w:iCs/>
        </w:rPr>
      </w:pPr>
      <w:r w:rsidRPr="00684FDA">
        <w:rPr>
          <w:i/>
          <w:iCs/>
        </w:rPr>
        <w:t>Frásog</w:t>
      </w:r>
    </w:p>
    <w:p w:rsidR="00016C3C" w:rsidRPr="00D53A4C" w:rsidRDefault="00016C3C" w:rsidP="00020B71">
      <w:pPr>
        <w:keepNext/>
      </w:pPr>
      <w:r w:rsidRPr="00D53A4C">
        <w:t xml:space="preserve">Eftir </w:t>
      </w:r>
      <w:r w:rsidR="000368B3" w:rsidRPr="00D53A4C">
        <w:t xml:space="preserve">staka og </w:t>
      </w:r>
      <w:r w:rsidRPr="00D53A4C">
        <w:t xml:space="preserve">endurtekna 75 mg skammta á </w:t>
      </w:r>
      <w:r w:rsidR="006A413D">
        <w:t>sólarhring,</w:t>
      </w:r>
      <w:r w:rsidR="006A413D" w:rsidRPr="00D53A4C">
        <w:t xml:space="preserve"> </w:t>
      </w:r>
      <w:r w:rsidRPr="00D53A4C">
        <w:t>til inntöku</w:t>
      </w:r>
      <w:r w:rsidR="006A413D">
        <w:t>,</w:t>
      </w:r>
      <w:r w:rsidRPr="00D53A4C">
        <w:t xml:space="preserve"> frásogast klópídógrel hratt.</w:t>
      </w:r>
      <w:r w:rsidR="00980041" w:rsidRPr="00D53A4C">
        <w:t xml:space="preserve"> Meðalhámarks</w:t>
      </w:r>
      <w:r w:rsidRPr="00D53A4C">
        <w:t xml:space="preserve">þéttni </w:t>
      </w:r>
      <w:r w:rsidR="00980041" w:rsidRPr="00D53A4C">
        <w:t>óbrey</w:t>
      </w:r>
      <w:r w:rsidR="00253BB7">
        <w:t>t</w:t>
      </w:r>
      <w:r w:rsidR="00980041" w:rsidRPr="00D53A4C">
        <w:t>ts klópí</w:t>
      </w:r>
      <w:r w:rsidR="002E1222">
        <w:t>d</w:t>
      </w:r>
      <w:r w:rsidR="00980041" w:rsidRPr="00D53A4C">
        <w:t xml:space="preserve">ógrels </w:t>
      </w:r>
      <w:r w:rsidR="006A413D">
        <w:t xml:space="preserve">í plasma </w:t>
      </w:r>
      <w:r w:rsidR="00980041" w:rsidRPr="00D53A4C">
        <w:t>(u.þ.b. 2,2</w:t>
      </w:r>
      <w:r w:rsidR="00980041" w:rsidRPr="00D53A4C">
        <w:noBreakHyphen/>
        <w:t>2,5 ng/ml eftir stakan 75 mg skammt til inntöku) næst u.þ.b. 45 mínútum eftir inntöku</w:t>
      </w:r>
      <w:r w:rsidRPr="00D53A4C">
        <w:t>. Frásog er a.m.k. 50% miðað við útskilnað umbrotsefna klópídógrels í þvagi.</w:t>
      </w:r>
    </w:p>
    <w:p w:rsidR="00016C3C" w:rsidRPr="00D53A4C" w:rsidRDefault="00016C3C"/>
    <w:p w:rsidR="00980041" w:rsidRPr="00684FDA" w:rsidRDefault="00734A45">
      <w:pPr>
        <w:rPr>
          <w:i/>
          <w:iCs/>
        </w:rPr>
      </w:pPr>
      <w:r w:rsidRPr="00684FDA">
        <w:rPr>
          <w:i/>
          <w:iCs/>
        </w:rPr>
        <w:t>Dreifing</w:t>
      </w:r>
    </w:p>
    <w:p w:rsidR="00016C3C" w:rsidRPr="00D53A4C" w:rsidRDefault="00016C3C">
      <w:r w:rsidRPr="00D53A4C">
        <w:t xml:space="preserve">Klópídógrel og </w:t>
      </w:r>
      <w:r w:rsidR="00253BB7">
        <w:t xml:space="preserve">(óvirkt) </w:t>
      </w:r>
      <w:r w:rsidRPr="00D53A4C">
        <w:t xml:space="preserve">aðalumbrotsefni þess bindast plasmapróteinum manna </w:t>
      </w:r>
      <w:r w:rsidRPr="00D53A4C">
        <w:rPr>
          <w:i/>
        </w:rPr>
        <w:t>in vitro</w:t>
      </w:r>
      <w:r w:rsidRPr="00D53A4C">
        <w:t xml:space="preserve"> á afturkræfan hátt (98% og 94% hvort um sig). Bindingin er ómettanleg </w:t>
      </w:r>
      <w:r w:rsidRPr="00D53A4C">
        <w:rPr>
          <w:i/>
        </w:rPr>
        <w:t>in vitro</w:t>
      </w:r>
      <w:r w:rsidRPr="00D53A4C">
        <w:t xml:space="preserve"> á breiðu þéttnibili.</w:t>
      </w:r>
    </w:p>
    <w:p w:rsidR="00016C3C" w:rsidRPr="00D53A4C" w:rsidRDefault="00016C3C"/>
    <w:p w:rsidR="005F5D32" w:rsidRPr="00684FDA" w:rsidRDefault="00734A45">
      <w:pPr>
        <w:keepNext/>
        <w:rPr>
          <w:i/>
          <w:iCs/>
        </w:rPr>
      </w:pPr>
      <w:r w:rsidRPr="00684FDA">
        <w:rPr>
          <w:i/>
          <w:iCs/>
        </w:rPr>
        <w:t>Umbrot</w:t>
      </w:r>
    </w:p>
    <w:p w:rsidR="00E70178" w:rsidRPr="00D53A4C" w:rsidRDefault="00E70178" w:rsidP="00E70178">
      <w:pPr>
        <w:rPr>
          <w:iCs/>
        </w:rPr>
      </w:pPr>
      <w:r w:rsidRPr="00D53A4C">
        <w:t>Klópídógrel umbrotnar að mestu leyti í lifrinni</w:t>
      </w:r>
      <w:r w:rsidRPr="00D53A4C">
        <w:rPr>
          <w:szCs w:val="22"/>
        </w:rPr>
        <w:t xml:space="preserve">. </w:t>
      </w:r>
      <w:r w:rsidRPr="00D53A4C">
        <w:rPr>
          <w:i/>
          <w:szCs w:val="22"/>
        </w:rPr>
        <w:t>In vitro</w:t>
      </w:r>
      <w:r w:rsidRPr="00D53A4C">
        <w:rPr>
          <w:szCs w:val="22"/>
        </w:rPr>
        <w:t xml:space="preserve"> og </w:t>
      </w:r>
      <w:r w:rsidRPr="00D53A4C">
        <w:rPr>
          <w:i/>
          <w:szCs w:val="22"/>
        </w:rPr>
        <w:t xml:space="preserve">in vivo </w:t>
      </w:r>
      <w:r w:rsidR="000C0B76">
        <w:rPr>
          <w:iCs/>
          <w:szCs w:val="22"/>
        </w:rPr>
        <w:t>umbrotnar</w:t>
      </w:r>
      <w:r w:rsidRPr="00D53A4C">
        <w:rPr>
          <w:iCs/>
          <w:szCs w:val="22"/>
        </w:rPr>
        <w:t xml:space="preserve"> klópídógrel eftir tveim meginumbrotsferlum: Anna</w:t>
      </w:r>
      <w:r w:rsidR="00253BB7">
        <w:rPr>
          <w:iCs/>
          <w:szCs w:val="22"/>
        </w:rPr>
        <w:t>ð</w:t>
      </w:r>
      <w:r w:rsidRPr="00D53A4C">
        <w:rPr>
          <w:iCs/>
          <w:szCs w:val="22"/>
        </w:rPr>
        <w:t xml:space="preserve"> </w:t>
      </w:r>
      <w:r w:rsidR="000C0B76">
        <w:rPr>
          <w:iCs/>
          <w:szCs w:val="22"/>
        </w:rPr>
        <w:t xml:space="preserve">ferlið er </w:t>
      </w:r>
      <w:r w:rsidRPr="00D53A4C">
        <w:rPr>
          <w:iCs/>
          <w:szCs w:val="22"/>
        </w:rPr>
        <w:t>hvatað af esterösum</w:t>
      </w:r>
      <w:r w:rsidR="000C0B76">
        <w:rPr>
          <w:iCs/>
          <w:szCs w:val="22"/>
        </w:rPr>
        <w:t>,</w:t>
      </w:r>
      <w:r w:rsidRPr="00D53A4C">
        <w:rPr>
          <w:iCs/>
          <w:szCs w:val="22"/>
        </w:rPr>
        <w:t xml:space="preserve"> </w:t>
      </w:r>
      <w:r w:rsidR="000C0B76">
        <w:rPr>
          <w:iCs/>
          <w:szCs w:val="22"/>
        </w:rPr>
        <w:t>en það</w:t>
      </w:r>
      <w:r w:rsidRPr="00D53A4C">
        <w:rPr>
          <w:iCs/>
          <w:szCs w:val="22"/>
        </w:rPr>
        <w:t xml:space="preserve"> leiðir til hýd</w:t>
      </w:r>
      <w:r w:rsidR="00AB7678">
        <w:rPr>
          <w:iCs/>
          <w:szCs w:val="22"/>
        </w:rPr>
        <w:t>r</w:t>
      </w:r>
      <w:r w:rsidRPr="00D53A4C">
        <w:rPr>
          <w:iCs/>
          <w:szCs w:val="22"/>
        </w:rPr>
        <w:t xml:space="preserve">ólýsu </w:t>
      </w:r>
      <w:r w:rsidR="000C0B76">
        <w:rPr>
          <w:iCs/>
          <w:szCs w:val="22"/>
        </w:rPr>
        <w:t xml:space="preserve">yfir </w:t>
      </w:r>
      <w:r w:rsidRPr="00D53A4C">
        <w:rPr>
          <w:iCs/>
          <w:szCs w:val="22"/>
        </w:rPr>
        <w:t xml:space="preserve">í óvirka karboxýlsýruafleiðu (85% af </w:t>
      </w:r>
      <w:r w:rsidR="00253BB7">
        <w:rPr>
          <w:iCs/>
          <w:szCs w:val="22"/>
        </w:rPr>
        <w:t>umbrotsefnum</w:t>
      </w:r>
      <w:r w:rsidRPr="00D53A4C">
        <w:rPr>
          <w:iCs/>
          <w:szCs w:val="22"/>
        </w:rPr>
        <w:t xml:space="preserve"> í blóði) og hi</w:t>
      </w:r>
      <w:r w:rsidR="00253BB7">
        <w:rPr>
          <w:iCs/>
          <w:szCs w:val="22"/>
        </w:rPr>
        <w:t>tt</w:t>
      </w:r>
      <w:r w:rsidRPr="00D53A4C">
        <w:rPr>
          <w:iCs/>
          <w:szCs w:val="22"/>
        </w:rPr>
        <w:t xml:space="preserve"> </w:t>
      </w:r>
      <w:r w:rsidR="000C0B76">
        <w:rPr>
          <w:iCs/>
          <w:szCs w:val="22"/>
        </w:rPr>
        <w:t xml:space="preserve">er </w:t>
      </w:r>
      <w:r w:rsidRPr="00D53A4C">
        <w:rPr>
          <w:iCs/>
          <w:szCs w:val="22"/>
        </w:rPr>
        <w:t>hvatað af mörgum cýtókróm P450</w:t>
      </w:r>
      <w:r w:rsidR="000C0B76">
        <w:rPr>
          <w:iCs/>
          <w:szCs w:val="22"/>
        </w:rPr>
        <w:t xml:space="preserve"> ensímum</w:t>
      </w:r>
      <w:r w:rsidRPr="00D53A4C">
        <w:rPr>
          <w:iCs/>
          <w:szCs w:val="22"/>
        </w:rPr>
        <w:t>. Klópídógrel umbrot</w:t>
      </w:r>
      <w:r w:rsidR="000C0B76">
        <w:rPr>
          <w:iCs/>
          <w:szCs w:val="22"/>
        </w:rPr>
        <w:t>nar</w:t>
      </w:r>
      <w:r w:rsidRPr="00D53A4C">
        <w:rPr>
          <w:iCs/>
          <w:szCs w:val="22"/>
        </w:rPr>
        <w:t xml:space="preserve"> </w:t>
      </w:r>
      <w:r w:rsidR="000C0B76" w:rsidRPr="00D53A4C">
        <w:rPr>
          <w:iCs/>
          <w:szCs w:val="22"/>
        </w:rPr>
        <w:t xml:space="preserve">fyrst </w:t>
      </w:r>
      <w:r w:rsidRPr="00D53A4C">
        <w:rPr>
          <w:iCs/>
          <w:szCs w:val="22"/>
        </w:rPr>
        <w:t xml:space="preserve">í </w:t>
      </w:r>
      <w:r w:rsidRPr="00D53A4C">
        <w:t>2</w:t>
      </w:r>
      <w:r w:rsidR="000C0B76">
        <w:noBreakHyphen/>
      </w:r>
      <w:r w:rsidRPr="00D53A4C">
        <w:t>oxó</w:t>
      </w:r>
      <w:r w:rsidR="000C0B76">
        <w:noBreakHyphen/>
      </w:r>
      <w:r w:rsidRPr="00D53A4C">
        <w:t xml:space="preserve">klópídógrel millistigsumbrotsefni. </w:t>
      </w:r>
      <w:r w:rsidR="00CD4204">
        <w:t>Áframhaldandi</w:t>
      </w:r>
      <w:r w:rsidRPr="00D53A4C">
        <w:t xml:space="preserve"> umbrot 2</w:t>
      </w:r>
      <w:r w:rsidR="00CD4204">
        <w:noBreakHyphen/>
      </w:r>
      <w:r w:rsidRPr="00D53A4C">
        <w:t>oxó</w:t>
      </w:r>
      <w:r w:rsidR="00CD4204">
        <w:noBreakHyphen/>
      </w:r>
      <w:r w:rsidRPr="00D53A4C">
        <w:t>klópídógrel millistigsumbrotsefni</w:t>
      </w:r>
      <w:r w:rsidR="00CD4204">
        <w:t>sins</w:t>
      </w:r>
      <w:r w:rsidRPr="00D53A4C">
        <w:t xml:space="preserve"> leiðir til myndunar virka umbrotsefnisins</w:t>
      </w:r>
      <w:r w:rsidR="00CD4204">
        <w:t xml:space="preserve"> sem er</w:t>
      </w:r>
      <w:r w:rsidRPr="00D53A4C">
        <w:t xml:space="preserve"> tíól</w:t>
      </w:r>
      <w:r w:rsidR="00CD4204">
        <w:noBreakHyphen/>
      </w:r>
      <w:r w:rsidRPr="00D53A4C">
        <w:t>afleið</w:t>
      </w:r>
      <w:r w:rsidR="00CD4204">
        <w:t>a</w:t>
      </w:r>
      <w:r w:rsidRPr="00D53A4C">
        <w:t xml:space="preserve"> af klópídógreli. </w:t>
      </w:r>
      <w:r w:rsidR="006B7E95">
        <w:t xml:space="preserve">Virka umbrotsefnið er aðallega myndað af CYP2C19 með hjálp nokkurra annarra CYP ensíma, þar </w:t>
      </w:r>
      <w:r w:rsidR="00616B7A">
        <w:t>á meðal</w:t>
      </w:r>
      <w:r w:rsidRPr="00D53A4C">
        <w:rPr>
          <w:szCs w:val="22"/>
        </w:rPr>
        <w:t xml:space="preserve"> CYP1A2</w:t>
      </w:r>
      <w:r w:rsidR="006B7E95">
        <w:rPr>
          <w:szCs w:val="22"/>
        </w:rPr>
        <w:t>,</w:t>
      </w:r>
      <w:r w:rsidRPr="00D53A4C">
        <w:rPr>
          <w:szCs w:val="22"/>
        </w:rPr>
        <w:t xml:space="preserve"> CYP2B6</w:t>
      </w:r>
      <w:r w:rsidR="006B7E95">
        <w:rPr>
          <w:szCs w:val="22"/>
        </w:rPr>
        <w:t xml:space="preserve"> og CYP3A4</w:t>
      </w:r>
      <w:r w:rsidRPr="00D53A4C">
        <w:rPr>
          <w:szCs w:val="22"/>
        </w:rPr>
        <w:t xml:space="preserve">. </w:t>
      </w:r>
      <w:r w:rsidR="00CD4204">
        <w:rPr>
          <w:szCs w:val="22"/>
        </w:rPr>
        <w:t>V</w:t>
      </w:r>
      <w:r w:rsidRPr="00D53A4C">
        <w:rPr>
          <w:szCs w:val="22"/>
        </w:rPr>
        <w:t>irka tíól</w:t>
      </w:r>
      <w:r w:rsidR="00CD4204">
        <w:rPr>
          <w:szCs w:val="22"/>
        </w:rPr>
        <w:noBreakHyphen/>
      </w:r>
      <w:r w:rsidRPr="00D53A4C">
        <w:rPr>
          <w:szCs w:val="22"/>
        </w:rPr>
        <w:t>umbrotsefni</w:t>
      </w:r>
      <w:r w:rsidR="00CD4204">
        <w:rPr>
          <w:szCs w:val="22"/>
        </w:rPr>
        <w:t>ð</w:t>
      </w:r>
      <w:r w:rsidRPr="00D53A4C">
        <w:rPr>
          <w:szCs w:val="22"/>
        </w:rPr>
        <w:t xml:space="preserve">, sem hefur verið einangrað </w:t>
      </w:r>
      <w:r w:rsidRPr="00D53A4C">
        <w:rPr>
          <w:i/>
          <w:iCs/>
          <w:szCs w:val="22"/>
        </w:rPr>
        <w:t>in vitro</w:t>
      </w:r>
      <w:r w:rsidRPr="00D53A4C">
        <w:rPr>
          <w:szCs w:val="22"/>
        </w:rPr>
        <w:t xml:space="preserve">, binst hratt og óafturkræft við </w:t>
      </w:r>
      <w:r w:rsidR="00CD4204" w:rsidRPr="00D53A4C">
        <w:rPr>
          <w:szCs w:val="22"/>
        </w:rPr>
        <w:t xml:space="preserve">viðtaka </w:t>
      </w:r>
      <w:r w:rsidR="00CD4204">
        <w:rPr>
          <w:szCs w:val="22"/>
        </w:rPr>
        <w:t xml:space="preserve">blóðflagna </w:t>
      </w:r>
      <w:r w:rsidRPr="00D53A4C">
        <w:rPr>
          <w:szCs w:val="22"/>
        </w:rPr>
        <w:t>og h</w:t>
      </w:r>
      <w:r w:rsidR="00CD4204">
        <w:rPr>
          <w:szCs w:val="22"/>
        </w:rPr>
        <w:t>a</w:t>
      </w:r>
      <w:r w:rsidRPr="00D53A4C">
        <w:rPr>
          <w:szCs w:val="22"/>
        </w:rPr>
        <w:t xml:space="preserve">mlar því </w:t>
      </w:r>
      <w:r w:rsidR="002E1222">
        <w:rPr>
          <w:szCs w:val="22"/>
        </w:rPr>
        <w:t>samloðun</w:t>
      </w:r>
      <w:r w:rsidR="00CD4204" w:rsidRPr="00CD4204">
        <w:rPr>
          <w:szCs w:val="22"/>
        </w:rPr>
        <w:t xml:space="preserve"> </w:t>
      </w:r>
      <w:r w:rsidR="00CD4204" w:rsidRPr="00D53A4C">
        <w:rPr>
          <w:szCs w:val="22"/>
        </w:rPr>
        <w:t>blóð</w:t>
      </w:r>
      <w:r w:rsidR="00CD4204">
        <w:rPr>
          <w:szCs w:val="22"/>
        </w:rPr>
        <w:t>flagna</w:t>
      </w:r>
      <w:r w:rsidRPr="00D53A4C">
        <w:rPr>
          <w:szCs w:val="22"/>
        </w:rPr>
        <w:t>.</w:t>
      </w:r>
    </w:p>
    <w:p w:rsidR="001E7DD1" w:rsidRDefault="001E7DD1" w:rsidP="001E7DD1">
      <w:pPr>
        <w:ind w:right="-29"/>
        <w:rPr>
          <w:szCs w:val="22"/>
        </w:rPr>
      </w:pPr>
    </w:p>
    <w:p w:rsidR="001E7DD1" w:rsidRPr="00944B0D" w:rsidRDefault="001E7DD1" w:rsidP="001E7DD1">
      <w:pPr>
        <w:ind w:right="-29"/>
        <w:rPr>
          <w:szCs w:val="22"/>
        </w:rPr>
      </w:pPr>
      <w:r>
        <w:rPr>
          <w:szCs w:val="22"/>
        </w:rPr>
        <w:t>Hámarksþéttni</w:t>
      </w:r>
      <w:r w:rsidRPr="00944B0D">
        <w:rPr>
          <w:szCs w:val="22"/>
        </w:rPr>
        <w:t xml:space="preserve"> </w:t>
      </w:r>
      <w:r>
        <w:rPr>
          <w:szCs w:val="22"/>
        </w:rPr>
        <w:t>(</w:t>
      </w:r>
      <w:r w:rsidRPr="00944B0D">
        <w:rPr>
          <w:szCs w:val="22"/>
        </w:rPr>
        <w:t>C</w:t>
      </w:r>
      <w:r w:rsidRPr="00944B0D">
        <w:rPr>
          <w:szCs w:val="22"/>
          <w:vertAlign w:val="subscript"/>
        </w:rPr>
        <w:t>max</w:t>
      </w:r>
      <w:r>
        <w:rPr>
          <w:szCs w:val="22"/>
        </w:rPr>
        <w:t xml:space="preserve">) </w:t>
      </w:r>
      <w:r w:rsidRPr="00D53A4C">
        <w:t>virka umbrotsefnisins</w:t>
      </w:r>
      <w:r>
        <w:t xml:space="preserve"> er tvöfalt hærri eftir gjöf staks </w:t>
      </w:r>
      <w:r w:rsidR="00D331B2" w:rsidRPr="00944B0D">
        <w:rPr>
          <w:szCs w:val="22"/>
        </w:rPr>
        <w:t>300</w:t>
      </w:r>
      <w:r w:rsidR="00D331B2">
        <w:rPr>
          <w:szCs w:val="22"/>
        </w:rPr>
        <w:t> </w:t>
      </w:r>
      <w:r w:rsidR="00D331B2" w:rsidRPr="00944B0D">
        <w:rPr>
          <w:szCs w:val="22"/>
        </w:rPr>
        <w:t xml:space="preserve">mg </w:t>
      </w:r>
      <w:r>
        <w:t xml:space="preserve">hleðsluskammts </w:t>
      </w:r>
      <w:r>
        <w:rPr>
          <w:szCs w:val="22"/>
        </w:rPr>
        <w:t xml:space="preserve">af </w:t>
      </w:r>
      <w:r>
        <w:t>klópídógreli</w:t>
      </w:r>
      <w:r w:rsidRPr="00944B0D">
        <w:rPr>
          <w:szCs w:val="22"/>
        </w:rPr>
        <w:t xml:space="preserve"> </w:t>
      </w:r>
      <w:r>
        <w:rPr>
          <w:szCs w:val="22"/>
        </w:rPr>
        <w:t xml:space="preserve">en eftir gjöf </w:t>
      </w:r>
      <w:r w:rsidRPr="00944B0D">
        <w:rPr>
          <w:szCs w:val="22"/>
        </w:rPr>
        <w:t>75</w:t>
      </w:r>
      <w:r w:rsidR="00D331B2">
        <w:rPr>
          <w:szCs w:val="22"/>
        </w:rPr>
        <w:t> </w:t>
      </w:r>
      <w:r w:rsidRPr="00944B0D">
        <w:rPr>
          <w:szCs w:val="22"/>
        </w:rPr>
        <w:t xml:space="preserve">mg </w:t>
      </w:r>
      <w:r>
        <w:rPr>
          <w:szCs w:val="22"/>
        </w:rPr>
        <w:t>viðhaldsskammts í 4 sólarhringa</w:t>
      </w:r>
      <w:r w:rsidRPr="00944B0D">
        <w:rPr>
          <w:szCs w:val="22"/>
        </w:rPr>
        <w:t xml:space="preserve">. </w:t>
      </w:r>
      <w:r>
        <w:rPr>
          <w:szCs w:val="22"/>
        </w:rPr>
        <w:t>Hámarksþéttni (</w:t>
      </w:r>
      <w:r w:rsidRPr="00944B0D">
        <w:rPr>
          <w:szCs w:val="22"/>
        </w:rPr>
        <w:t>C</w:t>
      </w:r>
      <w:r w:rsidRPr="00944B0D">
        <w:rPr>
          <w:szCs w:val="22"/>
          <w:vertAlign w:val="subscript"/>
        </w:rPr>
        <w:t>max</w:t>
      </w:r>
      <w:r>
        <w:rPr>
          <w:szCs w:val="22"/>
        </w:rPr>
        <w:t xml:space="preserve">) næst um það bil </w:t>
      </w:r>
      <w:r w:rsidRPr="00944B0D">
        <w:rPr>
          <w:szCs w:val="22"/>
        </w:rPr>
        <w:t xml:space="preserve">30 </w:t>
      </w:r>
      <w:r>
        <w:rPr>
          <w:szCs w:val="22"/>
        </w:rPr>
        <w:t>til</w:t>
      </w:r>
      <w:r w:rsidRPr="00944B0D">
        <w:rPr>
          <w:szCs w:val="22"/>
        </w:rPr>
        <w:t xml:space="preserve"> 60 m</w:t>
      </w:r>
      <w:r>
        <w:rPr>
          <w:szCs w:val="22"/>
        </w:rPr>
        <w:t xml:space="preserve">ínútur eftir </w:t>
      </w:r>
      <w:r w:rsidR="00D331B2">
        <w:rPr>
          <w:szCs w:val="22"/>
        </w:rPr>
        <w:t>inntöku</w:t>
      </w:r>
      <w:r w:rsidRPr="00944B0D">
        <w:rPr>
          <w:szCs w:val="22"/>
        </w:rPr>
        <w:t xml:space="preserve">. </w:t>
      </w:r>
    </w:p>
    <w:p w:rsidR="00FB689F" w:rsidRPr="00D53A4C" w:rsidRDefault="00FB689F"/>
    <w:p w:rsidR="00FB689F" w:rsidRPr="00D53A4C" w:rsidRDefault="00F95B56" w:rsidP="006C59DC">
      <w:pPr>
        <w:keepNext/>
        <w:rPr>
          <w:i/>
          <w:iCs/>
        </w:rPr>
      </w:pPr>
      <w:r w:rsidRPr="00F45F9D">
        <w:rPr>
          <w:i/>
          <w:iCs/>
          <w:u w:val="single"/>
        </w:rPr>
        <w:t>Brotthvarf</w:t>
      </w:r>
    </w:p>
    <w:p w:rsidR="00016C3C" w:rsidRPr="00D53A4C" w:rsidRDefault="00016C3C">
      <w:r w:rsidRPr="00D53A4C">
        <w:t xml:space="preserve">Eftir inntöku á </w:t>
      </w:r>
      <w:r w:rsidRPr="00D53A4C">
        <w:rPr>
          <w:vertAlign w:val="superscript"/>
        </w:rPr>
        <w:t>14</w:t>
      </w:r>
      <w:r w:rsidRPr="00D53A4C">
        <w:t xml:space="preserve">C-merktu klópídógreli hjá mönnum voru u.þ.b. 50% skilin út í þvagi og u.þ.b. 46% í saur 120 klukkustundum eftir inntöku. </w:t>
      </w:r>
      <w:r w:rsidR="00E70178" w:rsidRPr="00D53A4C">
        <w:t>Eftir stakan 75 mg skammt til inntöku hefur</w:t>
      </w:r>
      <w:r w:rsidR="00AA41A4" w:rsidRPr="00D53A4C">
        <w:t xml:space="preserve"> klópídógrel helmingunartíma </w:t>
      </w:r>
      <w:r w:rsidR="00204ECA">
        <w:t>sem er</w:t>
      </w:r>
      <w:r w:rsidR="00AA41A4" w:rsidRPr="00D53A4C">
        <w:t xml:space="preserve"> u.þ.b. 6 klukkustundir.</w:t>
      </w:r>
      <w:r w:rsidR="00E70178" w:rsidRPr="00D53A4C">
        <w:t xml:space="preserve"> </w:t>
      </w:r>
      <w:r w:rsidR="00204ECA">
        <w:t>H</w:t>
      </w:r>
      <w:r w:rsidRPr="00D53A4C">
        <w:t xml:space="preserve">elmingunartími </w:t>
      </w:r>
      <w:r w:rsidR="00204ECA">
        <w:t xml:space="preserve">brotthvarfs </w:t>
      </w:r>
      <w:r w:rsidRPr="00D53A4C">
        <w:t>aðal</w:t>
      </w:r>
      <w:r w:rsidR="00204ECA" w:rsidRPr="00D53A4C">
        <w:t xml:space="preserve">umbrotsefnisins </w:t>
      </w:r>
      <w:r w:rsidR="00253BB7">
        <w:t>(</w:t>
      </w:r>
      <w:r w:rsidR="00AA41A4" w:rsidRPr="00D53A4C">
        <w:t>óvirka</w:t>
      </w:r>
      <w:r w:rsidR="00253BB7">
        <w:t>)</w:t>
      </w:r>
      <w:r w:rsidR="00AA41A4" w:rsidRPr="00D53A4C">
        <w:t xml:space="preserve"> </w:t>
      </w:r>
      <w:r w:rsidRPr="00D53A4C">
        <w:t>var 8 klukkustundir eftir einn skammt og einnig eftir endurtekna skammta.</w:t>
      </w:r>
    </w:p>
    <w:p w:rsidR="00AA41A4" w:rsidRPr="00D53A4C" w:rsidRDefault="00AA41A4"/>
    <w:p w:rsidR="00AA41A4" w:rsidRPr="00684FDA" w:rsidRDefault="00734A45">
      <w:pPr>
        <w:rPr>
          <w:i/>
          <w:iCs/>
        </w:rPr>
      </w:pPr>
      <w:r w:rsidRPr="00684FDA">
        <w:rPr>
          <w:i/>
          <w:iCs/>
        </w:rPr>
        <w:t>Lyfjaerfðafræði</w:t>
      </w:r>
    </w:p>
    <w:p w:rsidR="002A52CA" w:rsidRDefault="00AA41A4" w:rsidP="00EE7E5D">
      <w:r w:rsidRPr="00D53A4C">
        <w:t>CYP2C19</w:t>
      </w:r>
      <w:r w:rsidR="000373E7" w:rsidRPr="00D53A4C">
        <w:t xml:space="preserve"> stuðlar að myndun bæði virka umbrotsefnisins og millistigsumbrotsefni</w:t>
      </w:r>
      <w:r w:rsidR="00FC0D0F">
        <w:t>si</w:t>
      </w:r>
      <w:r w:rsidR="002E1222">
        <w:t>ns</w:t>
      </w:r>
      <w:r w:rsidR="000373E7" w:rsidRPr="00D53A4C">
        <w:t xml:space="preserve"> 2</w:t>
      </w:r>
      <w:r w:rsidR="00750F03">
        <w:noBreakHyphen/>
      </w:r>
      <w:r w:rsidR="000373E7" w:rsidRPr="00D53A4C">
        <w:t>oxó</w:t>
      </w:r>
      <w:r w:rsidR="00750F03">
        <w:noBreakHyphen/>
      </w:r>
      <w:r w:rsidR="000373E7" w:rsidRPr="00D53A4C">
        <w:t>klópídógrel</w:t>
      </w:r>
      <w:r w:rsidR="002E1222">
        <w:t>s</w:t>
      </w:r>
      <w:r w:rsidR="000373E7" w:rsidRPr="00D53A4C">
        <w:t>. Lyfhrif virk</w:t>
      </w:r>
      <w:r w:rsidR="00750F03">
        <w:t>s</w:t>
      </w:r>
      <w:r w:rsidR="000373E7" w:rsidRPr="00D53A4C">
        <w:t xml:space="preserve"> umbrotsefni</w:t>
      </w:r>
      <w:r w:rsidR="00750F03">
        <w:t>s</w:t>
      </w:r>
      <w:r w:rsidR="000373E7" w:rsidRPr="00D53A4C">
        <w:t xml:space="preserve"> klópídógrels </w:t>
      </w:r>
      <w:r w:rsidR="00FE2C31">
        <w:t>sem og hamlandi áhrif þess á blóðflögur, skv.</w:t>
      </w:r>
      <w:r w:rsidR="000373E7" w:rsidRPr="00D53A4C">
        <w:t xml:space="preserve"> </w:t>
      </w:r>
      <w:r w:rsidR="00734A45" w:rsidRPr="00734A45">
        <w:rPr>
          <w:i/>
          <w:szCs w:val="22"/>
        </w:rPr>
        <w:t>ex vivo</w:t>
      </w:r>
      <w:r w:rsidR="00734A45" w:rsidRPr="00734A45">
        <w:rPr>
          <w:iCs/>
          <w:szCs w:val="22"/>
        </w:rPr>
        <w:t xml:space="preserve"> blóðsegaprófi er</w:t>
      </w:r>
      <w:r w:rsidR="00FE2C31">
        <w:rPr>
          <w:iCs/>
          <w:szCs w:val="22"/>
        </w:rPr>
        <w:t>u</w:t>
      </w:r>
      <w:r w:rsidR="00734A45" w:rsidRPr="00734A45">
        <w:rPr>
          <w:iCs/>
          <w:szCs w:val="22"/>
        </w:rPr>
        <w:t xml:space="preserve"> breytileg eftir CYP2C19 arfgerð. </w:t>
      </w:r>
    </w:p>
    <w:p w:rsidR="00EE7E5D" w:rsidRDefault="00D53A4C" w:rsidP="00EE7E5D">
      <w:pPr>
        <w:rPr>
          <w:szCs w:val="22"/>
        </w:rPr>
      </w:pPr>
      <w:r w:rsidRPr="00D53A4C">
        <w:t>CYP2C19</w:t>
      </w:r>
      <w:r w:rsidR="00734A45" w:rsidRPr="00734A45">
        <w:rPr>
          <w:szCs w:val="22"/>
        </w:rPr>
        <w:t xml:space="preserve">*1 </w:t>
      </w:r>
      <w:r w:rsidR="00734A45" w:rsidRPr="00647607">
        <w:rPr>
          <w:szCs w:val="22"/>
        </w:rPr>
        <w:t>samsætan</w:t>
      </w:r>
      <w:r w:rsidR="00734A45" w:rsidRPr="00734A45">
        <w:rPr>
          <w:szCs w:val="22"/>
        </w:rPr>
        <w:t xml:space="preserve"> </w:t>
      </w:r>
      <w:r w:rsidR="005C3ADA" w:rsidRPr="000B6101">
        <w:rPr>
          <w:szCs w:val="22"/>
        </w:rPr>
        <w:t xml:space="preserve">svarar til </w:t>
      </w:r>
      <w:r w:rsidR="00734A45" w:rsidRPr="000B6101">
        <w:rPr>
          <w:szCs w:val="22"/>
        </w:rPr>
        <w:t xml:space="preserve">fullkomlega </w:t>
      </w:r>
      <w:r w:rsidR="005C3ADA" w:rsidRPr="000B6101">
        <w:rPr>
          <w:szCs w:val="22"/>
        </w:rPr>
        <w:t>virks umbrots</w:t>
      </w:r>
      <w:r w:rsidR="00734A45" w:rsidRPr="00734A45">
        <w:rPr>
          <w:szCs w:val="22"/>
        </w:rPr>
        <w:t xml:space="preserve">, </w:t>
      </w:r>
      <w:r w:rsidR="0012610D">
        <w:rPr>
          <w:szCs w:val="22"/>
        </w:rPr>
        <w:t xml:space="preserve">á meðan </w:t>
      </w:r>
      <w:r w:rsidR="00734A45" w:rsidRPr="00734A45">
        <w:rPr>
          <w:szCs w:val="22"/>
        </w:rPr>
        <w:t>CYP2C19*2 og CYP2C19*3 samsætu</w:t>
      </w:r>
      <w:r w:rsidR="00253BB7">
        <w:rPr>
          <w:szCs w:val="22"/>
        </w:rPr>
        <w:t>r</w:t>
      </w:r>
      <w:r w:rsidR="00734A45" w:rsidRPr="00734A45">
        <w:rPr>
          <w:szCs w:val="22"/>
        </w:rPr>
        <w:t>nar</w:t>
      </w:r>
      <w:r w:rsidR="0012610D">
        <w:rPr>
          <w:szCs w:val="22"/>
        </w:rPr>
        <w:t xml:space="preserve"> hafa ekki áhrif</w:t>
      </w:r>
      <w:r w:rsidR="00734A45" w:rsidRPr="00734A45">
        <w:rPr>
          <w:szCs w:val="22"/>
        </w:rPr>
        <w:t>. CYP2C19*2 og CYP2C19*3 samsætu</w:t>
      </w:r>
      <w:r w:rsidR="00253BB7">
        <w:rPr>
          <w:szCs w:val="22"/>
        </w:rPr>
        <w:t>r</w:t>
      </w:r>
      <w:r w:rsidR="00734A45" w:rsidRPr="00734A45">
        <w:rPr>
          <w:szCs w:val="22"/>
        </w:rPr>
        <w:t>nar</w:t>
      </w:r>
      <w:r>
        <w:rPr>
          <w:szCs w:val="22"/>
        </w:rPr>
        <w:t xml:space="preserve"> eru </w:t>
      </w:r>
      <w:r w:rsidR="003D5805">
        <w:rPr>
          <w:szCs w:val="22"/>
        </w:rPr>
        <w:t>meginuppistaðan</w:t>
      </w:r>
      <w:r>
        <w:rPr>
          <w:szCs w:val="22"/>
        </w:rPr>
        <w:t xml:space="preserve"> </w:t>
      </w:r>
      <w:r w:rsidR="00253BB7">
        <w:rPr>
          <w:szCs w:val="22"/>
        </w:rPr>
        <w:t xml:space="preserve">af </w:t>
      </w:r>
      <w:r>
        <w:rPr>
          <w:szCs w:val="22"/>
        </w:rPr>
        <w:t xml:space="preserve">samsætum með skerta virkni </w:t>
      </w:r>
      <w:r w:rsidR="002E1222">
        <w:rPr>
          <w:szCs w:val="22"/>
        </w:rPr>
        <w:t xml:space="preserve">hjá </w:t>
      </w:r>
      <w:r w:rsidR="00D331B2">
        <w:rPr>
          <w:szCs w:val="22"/>
        </w:rPr>
        <w:t xml:space="preserve">einstaklingum </w:t>
      </w:r>
      <w:r w:rsidR="003D5805">
        <w:rPr>
          <w:szCs w:val="22"/>
        </w:rPr>
        <w:t>af hvítum kynstofni (85%)</w:t>
      </w:r>
      <w:r>
        <w:rPr>
          <w:szCs w:val="22"/>
        </w:rPr>
        <w:t xml:space="preserve"> og hjá Asíubú</w:t>
      </w:r>
      <w:r w:rsidR="00FE2C31">
        <w:rPr>
          <w:szCs w:val="22"/>
        </w:rPr>
        <w:t>u</w:t>
      </w:r>
      <w:r>
        <w:rPr>
          <w:szCs w:val="22"/>
        </w:rPr>
        <w:t>m</w:t>
      </w:r>
      <w:r w:rsidR="003D5805">
        <w:rPr>
          <w:szCs w:val="22"/>
        </w:rPr>
        <w:t xml:space="preserve"> (99%)</w:t>
      </w:r>
      <w:r w:rsidR="000A3364">
        <w:rPr>
          <w:szCs w:val="22"/>
        </w:rPr>
        <w:t xml:space="preserve"> </w:t>
      </w:r>
      <w:r w:rsidR="004C2375">
        <w:rPr>
          <w:szCs w:val="22"/>
        </w:rPr>
        <w:t>með</w:t>
      </w:r>
      <w:r w:rsidR="00D331B2">
        <w:rPr>
          <w:szCs w:val="22"/>
        </w:rPr>
        <w:t xml:space="preserve"> </w:t>
      </w:r>
      <w:r w:rsidR="005C3ADA">
        <w:rPr>
          <w:szCs w:val="22"/>
        </w:rPr>
        <w:t>lélegt</w:t>
      </w:r>
      <w:r w:rsidR="000A3364">
        <w:rPr>
          <w:szCs w:val="22"/>
        </w:rPr>
        <w:t xml:space="preserve"> umbrot</w:t>
      </w:r>
      <w:r>
        <w:rPr>
          <w:szCs w:val="22"/>
        </w:rPr>
        <w:t xml:space="preserve">. Aðrar samsætur </w:t>
      </w:r>
      <w:r w:rsidR="002A52CA">
        <w:rPr>
          <w:szCs w:val="22"/>
        </w:rPr>
        <w:t>ten</w:t>
      </w:r>
      <w:r w:rsidR="0096700A">
        <w:rPr>
          <w:szCs w:val="22"/>
        </w:rPr>
        <w:t>g</w:t>
      </w:r>
      <w:r w:rsidR="002A52CA">
        <w:rPr>
          <w:szCs w:val="22"/>
        </w:rPr>
        <w:t xml:space="preserve">dar </w:t>
      </w:r>
      <w:r>
        <w:rPr>
          <w:szCs w:val="22"/>
        </w:rPr>
        <w:t xml:space="preserve">skertu </w:t>
      </w:r>
      <w:r w:rsidR="000A3364">
        <w:rPr>
          <w:szCs w:val="22"/>
        </w:rPr>
        <w:t xml:space="preserve">eða engu </w:t>
      </w:r>
      <w:r>
        <w:rPr>
          <w:szCs w:val="22"/>
        </w:rPr>
        <w:t>umbrot</w:t>
      </w:r>
      <w:r w:rsidR="00FE2C31">
        <w:rPr>
          <w:szCs w:val="22"/>
        </w:rPr>
        <w:t>i</w:t>
      </w:r>
      <w:r>
        <w:rPr>
          <w:szCs w:val="22"/>
        </w:rPr>
        <w:t xml:space="preserve"> eru</w:t>
      </w:r>
      <w:r w:rsidR="000A3364">
        <w:rPr>
          <w:szCs w:val="22"/>
        </w:rPr>
        <w:t xml:space="preserve"> sjaldgæfari</w:t>
      </w:r>
      <w:r>
        <w:rPr>
          <w:szCs w:val="22"/>
        </w:rPr>
        <w:t xml:space="preserve"> m.a.</w:t>
      </w:r>
      <w:r w:rsidRPr="00647607">
        <w:rPr>
          <w:szCs w:val="22"/>
        </w:rPr>
        <w:t xml:space="preserve"> CYP2C19*4, *5, *6, *7, og *8</w:t>
      </w:r>
      <w:r w:rsidR="00BC2F1C">
        <w:rPr>
          <w:szCs w:val="22"/>
        </w:rPr>
        <w:t>.</w:t>
      </w:r>
      <w:r w:rsidR="000A3364">
        <w:rPr>
          <w:szCs w:val="22"/>
        </w:rPr>
        <w:t xml:space="preserve"> </w:t>
      </w:r>
      <w:r w:rsidR="00587609">
        <w:rPr>
          <w:szCs w:val="22"/>
        </w:rPr>
        <w:t xml:space="preserve">Hjá sjúklingi með </w:t>
      </w:r>
      <w:r w:rsidR="005C3ADA">
        <w:rPr>
          <w:szCs w:val="22"/>
        </w:rPr>
        <w:t>lélegt</w:t>
      </w:r>
      <w:r w:rsidR="00EE7E5D">
        <w:rPr>
          <w:szCs w:val="22"/>
        </w:rPr>
        <w:t xml:space="preserve"> umbrot </w:t>
      </w:r>
      <w:r w:rsidR="00587609">
        <w:rPr>
          <w:szCs w:val="22"/>
        </w:rPr>
        <w:t>eru</w:t>
      </w:r>
      <w:r w:rsidR="00EE7E5D">
        <w:rPr>
          <w:szCs w:val="22"/>
        </w:rPr>
        <w:t xml:space="preserve"> </w:t>
      </w:r>
      <w:r w:rsidR="00587609">
        <w:rPr>
          <w:szCs w:val="22"/>
        </w:rPr>
        <w:t xml:space="preserve">tvær samsætur </w:t>
      </w:r>
      <w:r w:rsidR="00EE7E5D">
        <w:rPr>
          <w:szCs w:val="22"/>
        </w:rPr>
        <w:t xml:space="preserve">óvirkar </w:t>
      </w:r>
      <w:r w:rsidR="000A3364">
        <w:rPr>
          <w:szCs w:val="22"/>
        </w:rPr>
        <w:t>samkvæmt skilgreiningunni hér að ofan.</w:t>
      </w:r>
      <w:r w:rsidR="00BC2F1C">
        <w:rPr>
          <w:szCs w:val="22"/>
        </w:rPr>
        <w:t xml:space="preserve"> </w:t>
      </w:r>
      <w:r w:rsidR="000B6101">
        <w:rPr>
          <w:szCs w:val="22"/>
        </w:rPr>
        <w:t xml:space="preserve">Birtar </w:t>
      </w:r>
      <w:r w:rsidR="00EE7E5D" w:rsidRPr="000B6101">
        <w:rPr>
          <w:szCs w:val="22"/>
        </w:rPr>
        <w:t>tíðnitölur</w:t>
      </w:r>
      <w:r w:rsidR="00EE7E5D">
        <w:rPr>
          <w:szCs w:val="22"/>
        </w:rPr>
        <w:t xml:space="preserve"> fyrir CYP2C19 arfgerðir sem </w:t>
      </w:r>
      <w:r w:rsidR="004C2375">
        <w:rPr>
          <w:szCs w:val="22"/>
        </w:rPr>
        <w:t>eru með</w:t>
      </w:r>
      <w:r w:rsidR="00EE7E5D">
        <w:rPr>
          <w:szCs w:val="22"/>
        </w:rPr>
        <w:t xml:space="preserve"> </w:t>
      </w:r>
      <w:r w:rsidR="005C3ADA">
        <w:rPr>
          <w:szCs w:val="22"/>
        </w:rPr>
        <w:t>lélegt</w:t>
      </w:r>
      <w:r w:rsidR="00EE7E5D">
        <w:rPr>
          <w:szCs w:val="22"/>
        </w:rPr>
        <w:t xml:space="preserve"> umbrot eru um það bil 2% fyrir</w:t>
      </w:r>
      <w:r w:rsidR="0012610D">
        <w:rPr>
          <w:szCs w:val="22"/>
        </w:rPr>
        <w:t xml:space="preserve"> einstaklinga af</w:t>
      </w:r>
      <w:r w:rsidR="00EE7E5D">
        <w:rPr>
          <w:szCs w:val="22"/>
        </w:rPr>
        <w:t xml:space="preserve"> hvít</w:t>
      </w:r>
      <w:r w:rsidR="0012610D">
        <w:rPr>
          <w:szCs w:val="22"/>
        </w:rPr>
        <w:t>um kynstofni</w:t>
      </w:r>
      <w:r w:rsidR="00EE7E5D">
        <w:rPr>
          <w:szCs w:val="22"/>
        </w:rPr>
        <w:t xml:space="preserve">, 4% fyrir </w:t>
      </w:r>
      <w:r w:rsidR="00316A5B">
        <w:rPr>
          <w:szCs w:val="22"/>
        </w:rPr>
        <w:t>þeldökka</w:t>
      </w:r>
      <w:r w:rsidR="00EE7E5D">
        <w:rPr>
          <w:szCs w:val="22"/>
        </w:rPr>
        <w:t xml:space="preserve"> og 14% fyrir Kínverja. Fá</w:t>
      </w:r>
      <w:r w:rsidR="0012610D">
        <w:rPr>
          <w:szCs w:val="22"/>
        </w:rPr>
        <w:t>a</w:t>
      </w:r>
      <w:r w:rsidR="00EE7E5D">
        <w:rPr>
          <w:szCs w:val="22"/>
        </w:rPr>
        <w:t xml:space="preserve">nleg eru próf sem ákvarða CYP2C19 arfgerð sjúklings. </w:t>
      </w:r>
    </w:p>
    <w:p w:rsidR="00F923C6" w:rsidRPr="00294092" w:rsidRDefault="00F923C6" w:rsidP="00BC2F1C">
      <w:pPr>
        <w:ind w:right="-29"/>
        <w:rPr>
          <w:szCs w:val="22"/>
        </w:rPr>
      </w:pPr>
    </w:p>
    <w:p w:rsidR="007D4258" w:rsidRPr="005C3ADA" w:rsidRDefault="004C2375" w:rsidP="00D331B2">
      <w:r>
        <w:rPr>
          <w:szCs w:val="22"/>
        </w:rPr>
        <w:t xml:space="preserve">Í víxlrannsókn hjá 40 heilbrigðum sjálfboðaliðum, sem skipt var í fjóra </w:t>
      </w:r>
      <w:r w:rsidR="003B70B2">
        <w:rPr>
          <w:szCs w:val="22"/>
        </w:rPr>
        <w:t xml:space="preserve">10 manna </w:t>
      </w:r>
      <w:r>
        <w:rPr>
          <w:szCs w:val="22"/>
        </w:rPr>
        <w:t xml:space="preserve">hópa eftir </w:t>
      </w:r>
      <w:r w:rsidR="003B70B2">
        <w:rPr>
          <w:szCs w:val="22"/>
        </w:rPr>
        <w:t>virkni</w:t>
      </w:r>
      <w:r>
        <w:rPr>
          <w:szCs w:val="22"/>
        </w:rPr>
        <w:t xml:space="preserve"> CYP2C19 umbrot</w:t>
      </w:r>
      <w:r w:rsidR="003B70B2">
        <w:rPr>
          <w:szCs w:val="22"/>
        </w:rPr>
        <w:t>s</w:t>
      </w:r>
      <w:r>
        <w:rPr>
          <w:szCs w:val="22"/>
        </w:rPr>
        <w:t xml:space="preserve"> (</w:t>
      </w:r>
      <w:r w:rsidRPr="005C3ADA">
        <w:t xml:space="preserve">ofurhratt, </w:t>
      </w:r>
      <w:r w:rsidR="003B70B2">
        <w:t>verulegt</w:t>
      </w:r>
      <w:r w:rsidRPr="005C3ADA">
        <w:t xml:space="preserve">, í meðallagi og </w:t>
      </w:r>
      <w:r>
        <w:t>lélegt</w:t>
      </w:r>
      <w:r w:rsidR="003B70B2">
        <w:t>),</w:t>
      </w:r>
      <w:r>
        <w:rPr>
          <w:szCs w:val="22"/>
        </w:rPr>
        <w:t xml:space="preserve"> var lagt mat á l</w:t>
      </w:r>
      <w:r w:rsidR="00D331B2" w:rsidRPr="005C3ADA">
        <w:rPr>
          <w:szCs w:val="22"/>
        </w:rPr>
        <w:t xml:space="preserve">yfjahvörf </w:t>
      </w:r>
      <w:r w:rsidR="00EA0E78">
        <w:rPr>
          <w:szCs w:val="22"/>
        </w:rPr>
        <w:t xml:space="preserve">og </w:t>
      </w:r>
      <w:r w:rsidR="00EA0E78">
        <w:t>blóðflagna</w:t>
      </w:r>
      <w:r w:rsidR="0048396E">
        <w:softHyphen/>
      </w:r>
      <w:r w:rsidR="00EA0E78">
        <w:t>svörun</w:t>
      </w:r>
      <w:r w:rsidR="00316A5B" w:rsidRPr="005C3ADA">
        <w:rPr>
          <w:szCs w:val="22"/>
        </w:rPr>
        <w:t xml:space="preserve"> </w:t>
      </w:r>
      <w:r>
        <w:rPr>
          <w:szCs w:val="22"/>
        </w:rPr>
        <w:t>við</w:t>
      </w:r>
      <w:r w:rsidR="00D331B2" w:rsidRPr="005C3ADA">
        <w:rPr>
          <w:szCs w:val="22"/>
        </w:rPr>
        <w:t xml:space="preserve"> meðferð með 300 mg af klópídógreli </w:t>
      </w:r>
      <w:r w:rsidR="00EA0E78">
        <w:rPr>
          <w:szCs w:val="22"/>
        </w:rPr>
        <w:t xml:space="preserve">sem fylgt var eftir með </w:t>
      </w:r>
      <w:r w:rsidR="00D331B2" w:rsidRPr="005C3ADA">
        <w:rPr>
          <w:szCs w:val="22"/>
        </w:rPr>
        <w:t xml:space="preserve">75 mg/sólarhring og meðferð með 600 mg </w:t>
      </w:r>
      <w:r w:rsidR="00EA0E78">
        <w:rPr>
          <w:szCs w:val="22"/>
        </w:rPr>
        <w:t xml:space="preserve">sem fylgt var eftir með </w:t>
      </w:r>
      <w:r w:rsidR="00D331B2" w:rsidRPr="005C3ADA">
        <w:rPr>
          <w:szCs w:val="22"/>
        </w:rPr>
        <w:t>150</w:t>
      </w:r>
      <w:r w:rsidR="007D4258" w:rsidRPr="005C3ADA">
        <w:rPr>
          <w:szCs w:val="22"/>
        </w:rPr>
        <w:t> </w:t>
      </w:r>
      <w:r w:rsidR="00D331B2" w:rsidRPr="005C3ADA">
        <w:rPr>
          <w:szCs w:val="22"/>
        </w:rPr>
        <w:t>mg/sólarhring</w:t>
      </w:r>
      <w:r w:rsidR="003B70B2">
        <w:rPr>
          <w:szCs w:val="22"/>
        </w:rPr>
        <w:t>,</w:t>
      </w:r>
      <w:r w:rsidR="00D331B2" w:rsidRPr="005C3ADA">
        <w:rPr>
          <w:szCs w:val="22"/>
        </w:rPr>
        <w:t xml:space="preserve"> í 5 </w:t>
      </w:r>
      <w:r w:rsidR="00D331B2" w:rsidRPr="005C3ADA">
        <w:t xml:space="preserve">daga </w:t>
      </w:r>
      <w:r w:rsidR="001C444C">
        <w:t>(við jafnvægi)</w:t>
      </w:r>
      <w:r w:rsidR="003B70B2">
        <w:t xml:space="preserve"> hjá öllum þátttakendum.</w:t>
      </w:r>
      <w:r w:rsidR="001C444C">
        <w:t xml:space="preserve"> </w:t>
      </w:r>
    </w:p>
    <w:p w:rsidR="00D331B2" w:rsidRPr="005C3ADA" w:rsidRDefault="007D4258" w:rsidP="00463202">
      <w:pPr>
        <w:ind w:right="-29"/>
      </w:pPr>
      <w:r w:rsidRPr="005C3ADA">
        <w:rPr>
          <w:szCs w:val="22"/>
        </w:rPr>
        <w:t xml:space="preserve">Enginn verulegur munur </w:t>
      </w:r>
      <w:r w:rsidR="008972EC" w:rsidRPr="005C3ADA">
        <w:rPr>
          <w:szCs w:val="22"/>
        </w:rPr>
        <w:t xml:space="preserve">kom fram </w:t>
      </w:r>
      <w:r w:rsidRPr="005C3ADA">
        <w:rPr>
          <w:szCs w:val="22"/>
        </w:rPr>
        <w:t>á útsetningu fyrir virka umbrot</w:t>
      </w:r>
      <w:r w:rsidR="00EA0E78">
        <w:rPr>
          <w:szCs w:val="22"/>
        </w:rPr>
        <w:t>s</w:t>
      </w:r>
      <w:r w:rsidRPr="005C3ADA">
        <w:rPr>
          <w:szCs w:val="22"/>
        </w:rPr>
        <w:t xml:space="preserve">efninu og </w:t>
      </w:r>
      <w:r w:rsidR="008972EC" w:rsidRPr="005C3ADA">
        <w:rPr>
          <w:szCs w:val="22"/>
        </w:rPr>
        <w:t>m</w:t>
      </w:r>
      <w:r w:rsidR="008972EC" w:rsidRPr="005C3ADA">
        <w:t>eðalhömlun á samloðun blóðflagna (IPA)</w:t>
      </w:r>
      <w:r w:rsidRPr="005C3ADA">
        <w:rPr>
          <w:szCs w:val="22"/>
        </w:rPr>
        <w:t xml:space="preserve"> </w:t>
      </w:r>
      <w:r w:rsidR="008972EC" w:rsidRPr="005C3ADA">
        <w:rPr>
          <w:szCs w:val="22"/>
        </w:rPr>
        <w:t xml:space="preserve">hjá mismunandi hópum einstaklinga með </w:t>
      </w:r>
      <w:r w:rsidR="008972EC" w:rsidRPr="005C3ADA">
        <w:t xml:space="preserve">ofurhratt, </w:t>
      </w:r>
      <w:r w:rsidR="008D17CF">
        <w:t>verulegt</w:t>
      </w:r>
      <w:r w:rsidR="008972EC" w:rsidRPr="005C3ADA">
        <w:t xml:space="preserve">, í meðallagi og </w:t>
      </w:r>
      <w:r w:rsidR="005C3ADA">
        <w:t>lélegt</w:t>
      </w:r>
      <w:r w:rsidR="008972EC" w:rsidRPr="005C3ADA">
        <w:rPr>
          <w:szCs w:val="22"/>
        </w:rPr>
        <w:t xml:space="preserve"> </w:t>
      </w:r>
      <w:r w:rsidR="005E5421" w:rsidRPr="005C3ADA">
        <w:rPr>
          <w:szCs w:val="22"/>
        </w:rPr>
        <w:t>CYP2C19</w:t>
      </w:r>
      <w:r w:rsidR="005E5421">
        <w:rPr>
          <w:szCs w:val="22"/>
        </w:rPr>
        <w:t xml:space="preserve"> </w:t>
      </w:r>
      <w:r w:rsidR="008972EC" w:rsidRPr="005C3ADA">
        <w:rPr>
          <w:szCs w:val="22"/>
        </w:rPr>
        <w:t xml:space="preserve">umbrot. </w:t>
      </w:r>
      <w:r w:rsidR="00626275">
        <w:rPr>
          <w:szCs w:val="22"/>
        </w:rPr>
        <w:t>Hjá þeim</w:t>
      </w:r>
      <w:r w:rsidR="00D331B2" w:rsidRPr="005C3ADA">
        <w:t xml:space="preserve"> sem </w:t>
      </w:r>
      <w:r w:rsidR="008D17CF">
        <w:t>voru með</w:t>
      </w:r>
      <w:r w:rsidR="00D331B2" w:rsidRPr="005C3ADA">
        <w:t xml:space="preserve"> </w:t>
      </w:r>
      <w:r w:rsidR="005C3ADA">
        <w:t>lélegt</w:t>
      </w:r>
      <w:r w:rsidR="00D331B2" w:rsidRPr="005C3ADA">
        <w:t xml:space="preserve"> umbrot </w:t>
      </w:r>
      <w:r w:rsidR="00626275">
        <w:t xml:space="preserve">minnkaði </w:t>
      </w:r>
      <w:r w:rsidR="00D331B2" w:rsidRPr="005C3ADA">
        <w:t xml:space="preserve">útsetning fyrir virka umbrotsefninu </w:t>
      </w:r>
      <w:r w:rsidR="008972EC" w:rsidRPr="005C3ADA">
        <w:t xml:space="preserve">um </w:t>
      </w:r>
      <w:r w:rsidR="00D331B2" w:rsidRPr="005C3ADA">
        <w:t xml:space="preserve">63% </w:t>
      </w:r>
      <w:r w:rsidR="00D331B2" w:rsidRPr="005C3ADA">
        <w:noBreakHyphen/>
        <w:t xml:space="preserve">71% </w:t>
      </w:r>
      <w:r w:rsidR="008972EC" w:rsidRPr="005C3ADA">
        <w:t xml:space="preserve">samanborið við einstaklinga með </w:t>
      </w:r>
      <w:r w:rsidR="008D17CF">
        <w:t>verulegt</w:t>
      </w:r>
      <w:r w:rsidR="008972EC" w:rsidRPr="005C3ADA">
        <w:t xml:space="preserve"> umbrot. Eftir meðferð</w:t>
      </w:r>
      <w:r w:rsidR="00EA0E78">
        <w:t>ina</w:t>
      </w:r>
      <w:r w:rsidR="008972EC" w:rsidRPr="005C3ADA">
        <w:t xml:space="preserve"> </w:t>
      </w:r>
      <w:r w:rsidR="00626275">
        <w:t xml:space="preserve">með </w:t>
      </w:r>
      <w:r w:rsidR="008972EC" w:rsidRPr="005C3ADA">
        <w:t>300 mg/75 mg sk</w:t>
      </w:r>
      <w:r w:rsidR="00EA0E78">
        <w:t>ö</w:t>
      </w:r>
      <w:r w:rsidR="008972EC" w:rsidRPr="005C3ADA">
        <w:t>mmt</w:t>
      </w:r>
      <w:r w:rsidR="00EA0E78">
        <w:t>unum</w:t>
      </w:r>
      <w:r w:rsidR="008972EC" w:rsidRPr="005C3ADA">
        <w:t xml:space="preserve"> minnkaði </w:t>
      </w:r>
      <w:r w:rsidR="00EA0E78">
        <w:t>blóðflöguhemjandi svar</w:t>
      </w:r>
      <w:r w:rsidR="008972EC" w:rsidRPr="005C3ADA">
        <w:t xml:space="preserve"> hjá einstaklingum með lélegt u</w:t>
      </w:r>
      <w:r w:rsidR="009F32EF" w:rsidRPr="005C3ADA">
        <w:t>m</w:t>
      </w:r>
      <w:r w:rsidR="008972EC" w:rsidRPr="005C3ADA">
        <w:t>brot</w:t>
      </w:r>
      <w:r w:rsidR="009F32EF" w:rsidRPr="005C3ADA">
        <w:t xml:space="preserve"> með</w:t>
      </w:r>
      <w:r w:rsidR="008972EC" w:rsidRPr="005C3ADA">
        <w:t xml:space="preserve"> </w:t>
      </w:r>
      <w:r w:rsidR="00D331B2" w:rsidRPr="005C3ADA">
        <w:t xml:space="preserve">meðalhömlun á </w:t>
      </w:r>
      <w:r w:rsidR="009F32EF" w:rsidRPr="005C3ADA">
        <w:t>samloðun blóðflagna (IPA 5 míkróM ADP) um 24% (24 klst.) og 37% (á degi 5)</w:t>
      </w:r>
      <w:r w:rsidR="00D331B2" w:rsidRPr="005C3ADA">
        <w:t xml:space="preserve"> </w:t>
      </w:r>
      <w:r w:rsidR="009F32EF" w:rsidRPr="005C3ADA">
        <w:t xml:space="preserve">samanborið við </w:t>
      </w:r>
      <w:r w:rsidR="00E8402B">
        <w:t>einstaklinga með</w:t>
      </w:r>
      <w:r w:rsidR="00D331B2" w:rsidRPr="005C3ADA">
        <w:t xml:space="preserve"> </w:t>
      </w:r>
      <w:r w:rsidR="00E8402B">
        <w:t>verulegt</w:t>
      </w:r>
      <w:r w:rsidR="00D331B2" w:rsidRPr="005C3ADA">
        <w:t xml:space="preserve"> umbrot</w:t>
      </w:r>
      <w:r w:rsidR="005E5421">
        <w:t>,</w:t>
      </w:r>
      <w:r w:rsidR="009F32EF" w:rsidRPr="005C3ADA">
        <w:t xml:space="preserve"> um 39% (24 klst.) og 58% (á degi 5) og 37% (24 klst.) og 60% (á degi 5) hjá einstaklingum með í meðallagi mikið umbrot.</w:t>
      </w:r>
      <w:r w:rsidR="00D331B2" w:rsidRPr="005C3ADA">
        <w:t xml:space="preserve"> </w:t>
      </w:r>
      <w:r w:rsidR="009F32EF" w:rsidRPr="005C3ADA">
        <w:t xml:space="preserve">Eftir meðferð hjá einstaklingum með lélegt umbrot sem fengu </w:t>
      </w:r>
      <w:r w:rsidR="009F32EF" w:rsidRPr="005C3ADA">
        <w:rPr>
          <w:szCs w:val="22"/>
        </w:rPr>
        <w:t>600 mg/150 mg skammt</w:t>
      </w:r>
      <w:r w:rsidR="005E5421">
        <w:rPr>
          <w:szCs w:val="22"/>
        </w:rPr>
        <w:t>inn</w:t>
      </w:r>
      <w:r w:rsidR="009F32EF" w:rsidRPr="005C3ADA">
        <w:rPr>
          <w:szCs w:val="22"/>
        </w:rPr>
        <w:t xml:space="preserve"> var útsetning fyrir virka umbrot</w:t>
      </w:r>
      <w:r w:rsidR="005E5421">
        <w:rPr>
          <w:szCs w:val="22"/>
        </w:rPr>
        <w:t>s</w:t>
      </w:r>
      <w:r w:rsidR="009F32EF" w:rsidRPr="005C3ADA">
        <w:rPr>
          <w:szCs w:val="22"/>
        </w:rPr>
        <w:t>efninu meiri en eftir</w:t>
      </w:r>
      <w:r w:rsidR="00095A77" w:rsidRPr="005C3ADA">
        <w:rPr>
          <w:szCs w:val="22"/>
        </w:rPr>
        <w:t xml:space="preserve"> meðferð með</w:t>
      </w:r>
      <w:r w:rsidR="009F32EF" w:rsidRPr="005C3ADA">
        <w:rPr>
          <w:szCs w:val="22"/>
        </w:rPr>
        <w:t xml:space="preserve"> 300 mg/75 mg</w:t>
      </w:r>
      <w:r w:rsidR="00095A77" w:rsidRPr="005C3ADA">
        <w:rPr>
          <w:szCs w:val="22"/>
        </w:rPr>
        <w:t xml:space="preserve"> skammt</w:t>
      </w:r>
      <w:r w:rsidR="005E5421">
        <w:rPr>
          <w:szCs w:val="22"/>
        </w:rPr>
        <w:t>inn</w:t>
      </w:r>
      <w:r w:rsidR="00095A77" w:rsidRPr="005C3ADA">
        <w:rPr>
          <w:szCs w:val="22"/>
        </w:rPr>
        <w:t xml:space="preserve">. Auk þess mældist </w:t>
      </w:r>
      <w:r w:rsidR="00095A77" w:rsidRPr="005C3ADA">
        <w:t xml:space="preserve">hömlun á samloðun blóðflagna (IPA) </w:t>
      </w:r>
      <w:r w:rsidR="00095A77" w:rsidRPr="005C3ADA">
        <w:rPr>
          <w:szCs w:val="22"/>
        </w:rPr>
        <w:t>32% (24 klst.) og 61% (á degi 5), sem var hærra en hjá einstaklin</w:t>
      </w:r>
      <w:r w:rsidR="005E5421">
        <w:rPr>
          <w:szCs w:val="22"/>
        </w:rPr>
        <w:t>g</w:t>
      </w:r>
      <w:r w:rsidR="00095A77" w:rsidRPr="005C3ADA">
        <w:rPr>
          <w:szCs w:val="22"/>
        </w:rPr>
        <w:t>um með lélegt umbrot sem fengu meðferð með 300 mg/75 mg skömmtu</w:t>
      </w:r>
      <w:r w:rsidR="005E5421">
        <w:rPr>
          <w:szCs w:val="22"/>
        </w:rPr>
        <w:t>num</w:t>
      </w:r>
      <w:r w:rsidR="00095A77" w:rsidRPr="005C3ADA">
        <w:rPr>
          <w:szCs w:val="22"/>
        </w:rPr>
        <w:t xml:space="preserve">, og reyndist svipuð og hjá </w:t>
      </w:r>
      <w:r w:rsidR="00E8402B">
        <w:rPr>
          <w:szCs w:val="22"/>
        </w:rPr>
        <w:t>hinum</w:t>
      </w:r>
      <w:r w:rsidR="00095A77" w:rsidRPr="005C3ADA">
        <w:rPr>
          <w:szCs w:val="22"/>
        </w:rPr>
        <w:t xml:space="preserve"> </w:t>
      </w:r>
      <w:r w:rsidR="00463202" w:rsidRPr="005C3ADA">
        <w:rPr>
          <w:szCs w:val="22"/>
        </w:rPr>
        <w:t xml:space="preserve">CYP2C19 </w:t>
      </w:r>
      <w:r w:rsidR="00E8402B">
        <w:rPr>
          <w:szCs w:val="22"/>
        </w:rPr>
        <w:t>umbrotahópunum</w:t>
      </w:r>
      <w:r w:rsidR="00463202" w:rsidRPr="005C3ADA">
        <w:rPr>
          <w:szCs w:val="22"/>
        </w:rPr>
        <w:t xml:space="preserve">, sem fengu meðferð með </w:t>
      </w:r>
      <w:r w:rsidR="00095A77" w:rsidRPr="005C3ADA">
        <w:rPr>
          <w:szCs w:val="22"/>
        </w:rPr>
        <w:t>300 mg/75 mg</w:t>
      </w:r>
      <w:r w:rsidR="00463202" w:rsidRPr="005C3ADA">
        <w:rPr>
          <w:szCs w:val="22"/>
        </w:rPr>
        <w:t xml:space="preserve"> skömmtu</w:t>
      </w:r>
      <w:r w:rsidR="005E5421">
        <w:rPr>
          <w:szCs w:val="22"/>
        </w:rPr>
        <w:t>num</w:t>
      </w:r>
      <w:r w:rsidR="00095A77" w:rsidRPr="005C3ADA">
        <w:rPr>
          <w:szCs w:val="22"/>
        </w:rPr>
        <w:t>.</w:t>
      </w:r>
      <w:r w:rsidR="00463202" w:rsidRPr="005C3ADA">
        <w:rPr>
          <w:szCs w:val="22"/>
        </w:rPr>
        <w:t xml:space="preserve"> </w:t>
      </w:r>
      <w:r w:rsidR="00D331B2" w:rsidRPr="005C3ADA">
        <w:t>Viðeigandi skammta</w:t>
      </w:r>
      <w:r w:rsidR="00E8402B">
        <w:t>áætlun</w:t>
      </w:r>
      <w:r w:rsidR="00D331B2" w:rsidRPr="005C3ADA">
        <w:t xml:space="preserve"> </w:t>
      </w:r>
      <w:r w:rsidR="00E8402B">
        <w:t>fyrir</w:t>
      </w:r>
      <w:r w:rsidR="00D331B2" w:rsidRPr="005C3ADA">
        <w:t xml:space="preserve"> þ</w:t>
      </w:r>
      <w:r w:rsidR="00E8402B">
        <w:t>ennan</w:t>
      </w:r>
      <w:r w:rsidR="00D331B2" w:rsidRPr="005C3ADA">
        <w:t xml:space="preserve"> sjúklingahóp hefur ekki verið ákvörðuð í klínískum rannsóknum.</w:t>
      </w:r>
    </w:p>
    <w:p w:rsidR="00D331B2" w:rsidRPr="005C3ADA" w:rsidRDefault="00D331B2" w:rsidP="00D331B2"/>
    <w:p w:rsidR="00D331B2" w:rsidRPr="005C3ADA" w:rsidRDefault="00D331B2" w:rsidP="00D331B2">
      <w:pPr>
        <w:rPr>
          <w:szCs w:val="22"/>
        </w:rPr>
      </w:pPr>
      <w:r w:rsidRPr="005C3ADA">
        <w:t xml:space="preserve">Í samræmi við niðurstöðurnar hér að ofan sýndi safngreining </w:t>
      </w:r>
      <w:r w:rsidR="001B013C">
        <w:t xml:space="preserve">sem tók til </w:t>
      </w:r>
      <w:r w:rsidRPr="005C3ADA">
        <w:t>sex rannsókn</w:t>
      </w:r>
      <w:r w:rsidR="001B013C">
        <w:t>a með</w:t>
      </w:r>
      <w:r w:rsidRPr="005C3ADA">
        <w:t xml:space="preserve"> 335 einstakling</w:t>
      </w:r>
      <w:r w:rsidR="001B013C">
        <w:t xml:space="preserve">um </w:t>
      </w:r>
      <w:r w:rsidR="00C8552B">
        <w:t xml:space="preserve">sem </w:t>
      </w:r>
      <w:r w:rsidR="005E5421">
        <w:t xml:space="preserve">voru </w:t>
      </w:r>
      <w:r w:rsidRPr="005C3ADA">
        <w:t>meðhöndlaðir með klópídógrel</w:t>
      </w:r>
      <w:r w:rsidR="001B013C">
        <w:t xml:space="preserve"> við jafnvægi</w:t>
      </w:r>
      <w:r w:rsidRPr="005C3ADA">
        <w:t xml:space="preserve">, að útsetning fyrir virka umbrotsefninu minnkaði um 28% hjá þeim sem </w:t>
      </w:r>
      <w:r w:rsidR="001B013C">
        <w:t>voru með í meðallagi mikið umbrot</w:t>
      </w:r>
      <w:r w:rsidRPr="005C3ADA">
        <w:t xml:space="preserve"> og um 72% hjá þeim sem </w:t>
      </w:r>
      <w:r w:rsidR="001B013C">
        <w:t>voru með</w:t>
      </w:r>
      <w:r w:rsidRPr="005C3ADA">
        <w:t xml:space="preserve"> </w:t>
      </w:r>
      <w:r w:rsidR="005C3ADA">
        <w:t>lélegt</w:t>
      </w:r>
      <w:r w:rsidRPr="005C3ADA">
        <w:t xml:space="preserve"> umbrot</w:t>
      </w:r>
      <w:r w:rsidR="001B013C">
        <w:t>.</w:t>
      </w:r>
      <w:r w:rsidR="00C8552B">
        <w:t xml:space="preserve"> </w:t>
      </w:r>
      <w:r w:rsidR="001B013C">
        <w:t>Hins vegar minnkuðu</w:t>
      </w:r>
      <w:r w:rsidRPr="005C3ADA">
        <w:t xml:space="preserve"> hamlandi áhrif á blóðflögur (5 </w:t>
      </w:r>
      <w:r w:rsidR="00463202" w:rsidRPr="005C3ADA">
        <w:t>míkró</w:t>
      </w:r>
      <w:r w:rsidRPr="005C3ADA">
        <w:rPr>
          <w:szCs w:val="22"/>
        </w:rPr>
        <w:t xml:space="preserve">M ADP) </w:t>
      </w:r>
      <w:r w:rsidR="001B013C">
        <w:rPr>
          <w:szCs w:val="22"/>
        </w:rPr>
        <w:t xml:space="preserve">og mismunur </w:t>
      </w:r>
      <w:r w:rsidRPr="005C3ADA">
        <w:rPr>
          <w:szCs w:val="22"/>
        </w:rPr>
        <w:t xml:space="preserve">á IPA </w:t>
      </w:r>
      <w:r w:rsidR="001B013C">
        <w:rPr>
          <w:szCs w:val="22"/>
        </w:rPr>
        <w:t>var</w:t>
      </w:r>
      <w:r w:rsidRPr="005C3ADA">
        <w:rPr>
          <w:szCs w:val="22"/>
        </w:rPr>
        <w:t xml:space="preserve"> 5,9% og 21,4%</w:t>
      </w:r>
      <w:r w:rsidR="00C63725">
        <w:rPr>
          <w:szCs w:val="22"/>
        </w:rPr>
        <w:t>,</w:t>
      </w:r>
      <w:r w:rsidR="00076297">
        <w:rPr>
          <w:szCs w:val="22"/>
        </w:rPr>
        <w:t xml:space="preserve"> talið í sömu röð</w:t>
      </w:r>
      <w:r w:rsidRPr="005C3ADA">
        <w:rPr>
          <w:szCs w:val="22"/>
        </w:rPr>
        <w:t xml:space="preserve">, samanborið við </w:t>
      </w:r>
      <w:r w:rsidR="00A9578A">
        <w:rPr>
          <w:szCs w:val="22"/>
        </w:rPr>
        <w:t>einstaklinga með</w:t>
      </w:r>
      <w:r w:rsidR="001B013C">
        <w:rPr>
          <w:szCs w:val="22"/>
        </w:rPr>
        <w:t xml:space="preserve"> verulegt</w:t>
      </w:r>
      <w:r w:rsidRPr="005C3ADA">
        <w:rPr>
          <w:szCs w:val="22"/>
        </w:rPr>
        <w:t xml:space="preserve"> umbrot. </w:t>
      </w:r>
    </w:p>
    <w:p w:rsidR="00D331B2" w:rsidRPr="005C3ADA" w:rsidRDefault="00D331B2" w:rsidP="00D331B2">
      <w:pPr>
        <w:rPr>
          <w:szCs w:val="22"/>
        </w:rPr>
      </w:pPr>
    </w:p>
    <w:p w:rsidR="00463202" w:rsidRPr="005C3ADA" w:rsidRDefault="00D331B2" w:rsidP="00463202">
      <w:pPr>
        <w:spacing w:line="120" w:lineRule="atLeast"/>
        <w:rPr>
          <w:szCs w:val="22"/>
        </w:rPr>
      </w:pPr>
      <w:r w:rsidRPr="005C3ADA">
        <w:rPr>
          <w:szCs w:val="22"/>
        </w:rPr>
        <w:t xml:space="preserve">Áhrif CYP2C19 arfgerðar á klínískar útkomur hjá sjúklingum sem meðhöndlaðir eru með klópídógreli hafa ekki verið metin í framsýnum, slembiröðuðum samanburðarrannsóknum. </w:t>
      </w:r>
      <w:r w:rsidR="00E46FBA">
        <w:rPr>
          <w:szCs w:val="22"/>
        </w:rPr>
        <w:t>Nokkrar a</w:t>
      </w:r>
      <w:r w:rsidRPr="005C3ADA">
        <w:rPr>
          <w:szCs w:val="22"/>
        </w:rPr>
        <w:t xml:space="preserve">fturvirkar greiningar </w:t>
      </w:r>
      <w:r w:rsidR="00463202" w:rsidRPr="005C3ADA">
        <w:rPr>
          <w:szCs w:val="22"/>
        </w:rPr>
        <w:t>hafa verið gerðar til þess að meta áhrif</w:t>
      </w:r>
      <w:r w:rsidR="00761904">
        <w:rPr>
          <w:szCs w:val="22"/>
        </w:rPr>
        <w:t>in</w:t>
      </w:r>
      <w:r w:rsidR="00463202" w:rsidRPr="005C3ADA">
        <w:rPr>
          <w:szCs w:val="22"/>
        </w:rPr>
        <w:t xml:space="preserve"> hjá sjúklingum</w:t>
      </w:r>
      <w:r w:rsidR="00C8552B">
        <w:rPr>
          <w:szCs w:val="22"/>
        </w:rPr>
        <w:t xml:space="preserve"> </w:t>
      </w:r>
      <w:r w:rsidR="00E46FBA">
        <w:rPr>
          <w:szCs w:val="22"/>
        </w:rPr>
        <w:t>með þekkta arfgerð,</w:t>
      </w:r>
      <w:r w:rsidR="00463202" w:rsidRPr="005C3ADA">
        <w:rPr>
          <w:szCs w:val="22"/>
        </w:rPr>
        <w:t xml:space="preserve"> sem voru meðhöndlaðir með klópídógreli</w:t>
      </w:r>
      <w:r w:rsidR="007F3BE0" w:rsidRPr="005C3ADA">
        <w:rPr>
          <w:szCs w:val="22"/>
        </w:rPr>
        <w:t>:</w:t>
      </w:r>
      <w:r w:rsidR="00463202" w:rsidRPr="005C3ADA">
        <w:rPr>
          <w:szCs w:val="22"/>
        </w:rPr>
        <w:t xml:space="preserve"> CURE (n=2721), CHARISMA (n=2428), CLARITY</w:t>
      </w:r>
      <w:r w:rsidR="00463202" w:rsidRPr="005C3ADA">
        <w:rPr>
          <w:szCs w:val="22"/>
        </w:rPr>
        <w:noBreakHyphen/>
        <w:t>TIMI 28 (n=227), TRITON</w:t>
      </w:r>
      <w:r w:rsidR="00463202" w:rsidRPr="005C3ADA">
        <w:rPr>
          <w:szCs w:val="22"/>
        </w:rPr>
        <w:noBreakHyphen/>
        <w:t xml:space="preserve">TIMI 38 (n=1477), </w:t>
      </w:r>
      <w:r w:rsidR="007F3BE0" w:rsidRPr="005C3ADA">
        <w:rPr>
          <w:szCs w:val="22"/>
        </w:rPr>
        <w:t xml:space="preserve">og </w:t>
      </w:r>
      <w:r w:rsidR="00463202" w:rsidRPr="005C3ADA">
        <w:rPr>
          <w:szCs w:val="22"/>
        </w:rPr>
        <w:t>ACTIVE</w:t>
      </w:r>
      <w:r w:rsidR="00463202" w:rsidRPr="005C3ADA">
        <w:rPr>
          <w:szCs w:val="22"/>
        </w:rPr>
        <w:noBreakHyphen/>
        <w:t>A (n=601),</w:t>
      </w:r>
      <w:r w:rsidR="007F3BE0" w:rsidRPr="005C3ADA">
        <w:rPr>
          <w:szCs w:val="22"/>
        </w:rPr>
        <w:t xml:space="preserve"> </w:t>
      </w:r>
      <w:r w:rsidR="00E46FBA">
        <w:rPr>
          <w:szCs w:val="22"/>
        </w:rPr>
        <w:t>og jafnframt á nokkrum birtum hóprannsóknum</w:t>
      </w:r>
      <w:r w:rsidR="00C8552B">
        <w:rPr>
          <w:szCs w:val="22"/>
        </w:rPr>
        <w:t>.</w:t>
      </w:r>
    </w:p>
    <w:p w:rsidR="00D331B2" w:rsidRPr="005C3ADA" w:rsidRDefault="00D331B2" w:rsidP="00BC2F1C">
      <w:pPr>
        <w:ind w:right="-29"/>
        <w:rPr>
          <w:szCs w:val="22"/>
        </w:rPr>
      </w:pPr>
    </w:p>
    <w:p w:rsidR="007F3BE0" w:rsidRPr="005C3ADA" w:rsidRDefault="007F3BE0" w:rsidP="007F3BE0">
      <w:pPr>
        <w:spacing w:line="120" w:lineRule="atLeast"/>
        <w:rPr>
          <w:szCs w:val="22"/>
        </w:rPr>
      </w:pPr>
      <w:r w:rsidRPr="005C3ADA">
        <w:rPr>
          <w:szCs w:val="22"/>
        </w:rPr>
        <w:t>Í TRITON</w:t>
      </w:r>
      <w:r w:rsidRPr="005C3ADA">
        <w:rPr>
          <w:szCs w:val="22"/>
        </w:rPr>
        <w:noBreakHyphen/>
        <w:t xml:space="preserve">TIMI 38 og þremur af </w:t>
      </w:r>
      <w:r w:rsidR="00017FF5">
        <w:rPr>
          <w:szCs w:val="22"/>
        </w:rPr>
        <w:t>hóprannsóknunum</w:t>
      </w:r>
      <w:r w:rsidR="000D7804" w:rsidRPr="005C3ADA">
        <w:rPr>
          <w:szCs w:val="22"/>
        </w:rPr>
        <w:t xml:space="preserve"> (</w:t>
      </w:r>
      <w:r w:rsidRPr="005C3ADA">
        <w:rPr>
          <w:szCs w:val="22"/>
        </w:rPr>
        <w:t xml:space="preserve">Collet, Sibbing, Giusti) </w:t>
      </w:r>
      <w:r w:rsidR="002E1F7D">
        <w:rPr>
          <w:szCs w:val="22"/>
        </w:rPr>
        <w:t>var</w:t>
      </w:r>
      <w:r w:rsidRPr="005C3ADA">
        <w:rPr>
          <w:szCs w:val="22"/>
        </w:rPr>
        <w:t xml:space="preserve"> rannsóknarþýði</w:t>
      </w:r>
      <w:r w:rsidR="002E1F7D">
        <w:rPr>
          <w:szCs w:val="22"/>
        </w:rPr>
        <w:t>ð</w:t>
      </w:r>
      <w:r w:rsidRPr="005C3ADA">
        <w:rPr>
          <w:szCs w:val="22"/>
        </w:rPr>
        <w:t xml:space="preserve"> sem </w:t>
      </w:r>
      <w:r w:rsidR="002E1F7D">
        <w:rPr>
          <w:szCs w:val="22"/>
        </w:rPr>
        <w:t>var</w:t>
      </w:r>
      <w:r w:rsidRPr="005C3ADA">
        <w:rPr>
          <w:szCs w:val="22"/>
        </w:rPr>
        <w:t xml:space="preserve"> annaðhvort með í meðallagi mikið umbrot eða lélegt umbrot, með hærri tíðni hjarta- og æðatilfella (dauði, hjartadrep og heila</w:t>
      </w:r>
      <w:r w:rsidR="002E1F7D">
        <w:rPr>
          <w:szCs w:val="22"/>
        </w:rPr>
        <w:t>blóðfall</w:t>
      </w:r>
      <w:r w:rsidRPr="005C3ADA">
        <w:rPr>
          <w:szCs w:val="22"/>
        </w:rPr>
        <w:t>) eða segamyndunar í stoðneti</w:t>
      </w:r>
      <w:r w:rsidR="00767C59">
        <w:rPr>
          <w:szCs w:val="22"/>
        </w:rPr>
        <w:t xml:space="preserve"> heldur </w:t>
      </w:r>
      <w:r w:rsidRPr="005C3ADA">
        <w:rPr>
          <w:szCs w:val="22"/>
        </w:rPr>
        <w:t xml:space="preserve">en sjúklingar með </w:t>
      </w:r>
      <w:r w:rsidR="002E1F7D">
        <w:rPr>
          <w:szCs w:val="22"/>
        </w:rPr>
        <w:t>verulegt</w:t>
      </w:r>
      <w:r w:rsidRPr="005C3ADA">
        <w:rPr>
          <w:szCs w:val="22"/>
        </w:rPr>
        <w:t xml:space="preserve"> umbrot.</w:t>
      </w:r>
    </w:p>
    <w:p w:rsidR="007F3BE0" w:rsidRPr="005C3ADA" w:rsidRDefault="007F3BE0" w:rsidP="007F3BE0">
      <w:pPr>
        <w:spacing w:line="120" w:lineRule="atLeast"/>
        <w:rPr>
          <w:szCs w:val="22"/>
        </w:rPr>
      </w:pPr>
    </w:p>
    <w:p w:rsidR="007F3BE0" w:rsidRPr="005C3ADA" w:rsidRDefault="000D7804" w:rsidP="007F3BE0">
      <w:pPr>
        <w:spacing w:line="120" w:lineRule="atLeast"/>
        <w:rPr>
          <w:szCs w:val="22"/>
        </w:rPr>
      </w:pPr>
      <w:r w:rsidRPr="005C3ADA">
        <w:rPr>
          <w:szCs w:val="22"/>
        </w:rPr>
        <w:t xml:space="preserve">Í </w:t>
      </w:r>
      <w:r w:rsidR="007F3BE0" w:rsidRPr="005C3ADA">
        <w:rPr>
          <w:szCs w:val="22"/>
        </w:rPr>
        <w:t xml:space="preserve">CHARISMA </w:t>
      </w:r>
      <w:r w:rsidRPr="005C3ADA">
        <w:rPr>
          <w:szCs w:val="22"/>
        </w:rPr>
        <w:t xml:space="preserve">og einni </w:t>
      </w:r>
      <w:r w:rsidR="002E1F7D">
        <w:rPr>
          <w:szCs w:val="22"/>
        </w:rPr>
        <w:t>hóprannsókn</w:t>
      </w:r>
      <w:r w:rsidRPr="005C3ADA">
        <w:rPr>
          <w:szCs w:val="22"/>
        </w:rPr>
        <w:t xml:space="preserve"> </w:t>
      </w:r>
      <w:r w:rsidR="007F3BE0" w:rsidRPr="005C3ADA">
        <w:rPr>
          <w:szCs w:val="22"/>
        </w:rPr>
        <w:t xml:space="preserve">(Simon) </w:t>
      </w:r>
      <w:r w:rsidRPr="005C3ADA">
        <w:rPr>
          <w:szCs w:val="22"/>
        </w:rPr>
        <w:t xml:space="preserve">sást </w:t>
      </w:r>
      <w:r w:rsidR="002E1F7D">
        <w:rPr>
          <w:szCs w:val="22"/>
        </w:rPr>
        <w:t xml:space="preserve">einungis </w:t>
      </w:r>
      <w:r w:rsidRPr="005C3ADA">
        <w:rPr>
          <w:szCs w:val="22"/>
        </w:rPr>
        <w:t xml:space="preserve">hærri tíðni hjá einstaklingum með </w:t>
      </w:r>
      <w:r w:rsidR="005C3ADA">
        <w:rPr>
          <w:szCs w:val="22"/>
        </w:rPr>
        <w:t>lélegt</w:t>
      </w:r>
      <w:r w:rsidRPr="005C3ADA">
        <w:rPr>
          <w:szCs w:val="22"/>
        </w:rPr>
        <w:t xml:space="preserve"> umbrot </w:t>
      </w:r>
      <w:r w:rsidR="002E1F7D">
        <w:rPr>
          <w:szCs w:val="22"/>
        </w:rPr>
        <w:t>samanborið við</w:t>
      </w:r>
      <w:r w:rsidRPr="005C3ADA">
        <w:rPr>
          <w:szCs w:val="22"/>
        </w:rPr>
        <w:t xml:space="preserve"> </w:t>
      </w:r>
      <w:r w:rsidR="002E1F7D">
        <w:rPr>
          <w:szCs w:val="22"/>
        </w:rPr>
        <w:t>sjúklinga</w:t>
      </w:r>
      <w:r w:rsidRPr="005C3ADA">
        <w:rPr>
          <w:szCs w:val="22"/>
        </w:rPr>
        <w:t xml:space="preserve"> með </w:t>
      </w:r>
      <w:r w:rsidR="002E1F7D">
        <w:rPr>
          <w:szCs w:val="22"/>
        </w:rPr>
        <w:t>verulegt</w:t>
      </w:r>
      <w:r w:rsidRPr="005C3ADA">
        <w:rPr>
          <w:szCs w:val="22"/>
        </w:rPr>
        <w:t xml:space="preserve"> umbrot</w:t>
      </w:r>
      <w:r w:rsidR="007F3BE0" w:rsidRPr="005C3ADA">
        <w:rPr>
          <w:szCs w:val="22"/>
        </w:rPr>
        <w:t>.</w:t>
      </w:r>
    </w:p>
    <w:p w:rsidR="007F3BE0" w:rsidRPr="005C3ADA" w:rsidRDefault="007F3BE0" w:rsidP="007F3BE0">
      <w:pPr>
        <w:spacing w:line="120" w:lineRule="atLeast"/>
        <w:rPr>
          <w:szCs w:val="22"/>
        </w:rPr>
      </w:pPr>
    </w:p>
    <w:p w:rsidR="007F3BE0" w:rsidRPr="005C3ADA" w:rsidRDefault="000D7804" w:rsidP="007F3BE0">
      <w:pPr>
        <w:spacing w:line="120" w:lineRule="atLeast"/>
        <w:rPr>
          <w:szCs w:val="22"/>
        </w:rPr>
      </w:pPr>
      <w:r w:rsidRPr="005C3ADA">
        <w:rPr>
          <w:szCs w:val="22"/>
        </w:rPr>
        <w:t>Í</w:t>
      </w:r>
      <w:r w:rsidR="007F3BE0" w:rsidRPr="005C3ADA">
        <w:rPr>
          <w:szCs w:val="22"/>
        </w:rPr>
        <w:t xml:space="preserve"> CURE, CLARITY, ACTIVE</w:t>
      </w:r>
      <w:r w:rsidR="007F3BE0" w:rsidRPr="005C3ADA">
        <w:rPr>
          <w:szCs w:val="22"/>
        </w:rPr>
        <w:noBreakHyphen/>
        <w:t xml:space="preserve">A </w:t>
      </w:r>
      <w:r w:rsidRPr="005C3ADA">
        <w:rPr>
          <w:szCs w:val="22"/>
        </w:rPr>
        <w:t xml:space="preserve">rannsóknunum og í einni </w:t>
      </w:r>
      <w:r w:rsidR="002E1F7D">
        <w:rPr>
          <w:szCs w:val="22"/>
        </w:rPr>
        <w:t>hóprannsóknanna</w:t>
      </w:r>
      <w:r w:rsidRPr="005C3ADA">
        <w:rPr>
          <w:szCs w:val="22"/>
        </w:rPr>
        <w:t xml:space="preserve"> </w:t>
      </w:r>
      <w:r w:rsidR="007F3BE0" w:rsidRPr="005C3ADA">
        <w:rPr>
          <w:szCs w:val="22"/>
        </w:rPr>
        <w:t xml:space="preserve">(Trenk), </w:t>
      </w:r>
      <w:r w:rsidR="00E66714">
        <w:rPr>
          <w:szCs w:val="22"/>
        </w:rPr>
        <w:t xml:space="preserve">var tíðni tilvika </w:t>
      </w:r>
      <w:r w:rsidR="002E1F7D">
        <w:rPr>
          <w:szCs w:val="22"/>
        </w:rPr>
        <w:t xml:space="preserve">ekki aukin </w:t>
      </w:r>
      <w:r w:rsidR="00E66714">
        <w:rPr>
          <w:szCs w:val="22"/>
        </w:rPr>
        <w:t xml:space="preserve">miðað við </w:t>
      </w:r>
      <w:r w:rsidR="002E1F7D">
        <w:rPr>
          <w:szCs w:val="22"/>
        </w:rPr>
        <w:t>umbrotsvirkni</w:t>
      </w:r>
      <w:r w:rsidR="00E66714">
        <w:rPr>
          <w:szCs w:val="22"/>
        </w:rPr>
        <w:t>.</w:t>
      </w:r>
      <w:r w:rsidR="00E66714" w:rsidRPr="005C3ADA" w:rsidDel="00E66714">
        <w:rPr>
          <w:szCs w:val="22"/>
        </w:rPr>
        <w:t xml:space="preserve"> </w:t>
      </w:r>
    </w:p>
    <w:p w:rsidR="005C3ADA" w:rsidRDefault="005C3ADA" w:rsidP="007F3BE0">
      <w:pPr>
        <w:spacing w:line="120" w:lineRule="atLeast"/>
        <w:rPr>
          <w:szCs w:val="22"/>
        </w:rPr>
      </w:pPr>
      <w:r w:rsidRPr="005C3ADA">
        <w:rPr>
          <w:szCs w:val="22"/>
        </w:rPr>
        <w:t xml:space="preserve">Engin þessara greininga var nægilega stór til að hægt væri að greina </w:t>
      </w:r>
      <w:r w:rsidR="00DA5F7D">
        <w:rPr>
          <w:szCs w:val="22"/>
        </w:rPr>
        <w:t>mismun</w:t>
      </w:r>
      <w:r w:rsidRPr="005C3ADA">
        <w:rPr>
          <w:szCs w:val="22"/>
        </w:rPr>
        <w:t xml:space="preserve"> </w:t>
      </w:r>
      <w:r w:rsidR="00DA5F7D">
        <w:rPr>
          <w:szCs w:val="22"/>
        </w:rPr>
        <w:t>á niðurstöðum</w:t>
      </w:r>
      <w:r w:rsidRPr="005C3ADA">
        <w:rPr>
          <w:szCs w:val="22"/>
        </w:rPr>
        <w:t xml:space="preserve"> </w:t>
      </w:r>
      <w:r w:rsidR="00DA5F7D">
        <w:rPr>
          <w:szCs w:val="22"/>
        </w:rPr>
        <w:t>varðandi</w:t>
      </w:r>
      <w:r w:rsidRPr="005C3ADA">
        <w:rPr>
          <w:szCs w:val="22"/>
        </w:rPr>
        <w:t xml:space="preserve"> einstaklinga með lélegt umbrot.</w:t>
      </w:r>
      <w:r>
        <w:rPr>
          <w:szCs w:val="22"/>
        </w:rPr>
        <w:t xml:space="preserve"> </w:t>
      </w:r>
    </w:p>
    <w:p w:rsidR="007F3BE0" w:rsidRPr="00F80B05" w:rsidRDefault="007F3BE0" w:rsidP="007F3BE0">
      <w:pPr>
        <w:spacing w:line="120" w:lineRule="atLeast"/>
        <w:rPr>
          <w:szCs w:val="22"/>
        </w:rPr>
      </w:pPr>
    </w:p>
    <w:p w:rsidR="001763BF" w:rsidRPr="004C0F60" w:rsidRDefault="001763BF" w:rsidP="00020B71">
      <w:pPr>
        <w:keepNext/>
        <w:rPr>
          <w:szCs w:val="22"/>
          <w:u w:val="single"/>
        </w:rPr>
      </w:pPr>
      <w:r w:rsidRPr="004C0F60">
        <w:rPr>
          <w:szCs w:val="22"/>
          <w:u w:val="single"/>
        </w:rPr>
        <w:t>Sérstakir hópar</w:t>
      </w:r>
    </w:p>
    <w:p w:rsidR="001763BF" w:rsidRPr="002F4D0B" w:rsidRDefault="001763BF" w:rsidP="00020B71">
      <w:pPr>
        <w:keepNext/>
        <w:rPr>
          <w:szCs w:val="22"/>
        </w:rPr>
      </w:pPr>
    </w:p>
    <w:p w:rsidR="001763BF" w:rsidRPr="002F4D0B" w:rsidRDefault="001763BF" w:rsidP="00020B71">
      <w:pPr>
        <w:keepNext/>
        <w:rPr>
          <w:szCs w:val="22"/>
        </w:rPr>
      </w:pPr>
      <w:r w:rsidRPr="002F4D0B">
        <w:rPr>
          <w:szCs w:val="22"/>
        </w:rPr>
        <w:t>Lyf</w:t>
      </w:r>
      <w:r w:rsidR="00907EDF">
        <w:rPr>
          <w:szCs w:val="22"/>
        </w:rPr>
        <w:t>jahvörf</w:t>
      </w:r>
      <w:r w:rsidRPr="002F4D0B">
        <w:rPr>
          <w:szCs w:val="22"/>
        </w:rPr>
        <w:t xml:space="preserve"> virk</w:t>
      </w:r>
      <w:r w:rsidR="00907EDF">
        <w:rPr>
          <w:szCs w:val="22"/>
        </w:rPr>
        <w:t>s</w:t>
      </w:r>
      <w:r w:rsidRPr="002F4D0B">
        <w:rPr>
          <w:szCs w:val="22"/>
        </w:rPr>
        <w:t xml:space="preserve"> umbrotsefnis klópídógrels eru ekki þekkt í </w:t>
      </w:r>
      <w:r w:rsidR="00907EDF">
        <w:rPr>
          <w:szCs w:val="22"/>
        </w:rPr>
        <w:t>eftirfarandi</w:t>
      </w:r>
      <w:r w:rsidRPr="002F4D0B">
        <w:rPr>
          <w:szCs w:val="22"/>
        </w:rPr>
        <w:t xml:space="preserve"> sérstöku</w:t>
      </w:r>
      <w:r w:rsidR="00907EDF">
        <w:rPr>
          <w:szCs w:val="22"/>
        </w:rPr>
        <w:t>m</w:t>
      </w:r>
      <w:r w:rsidRPr="002F4D0B">
        <w:rPr>
          <w:szCs w:val="22"/>
        </w:rPr>
        <w:t xml:space="preserve"> hópum.</w:t>
      </w:r>
    </w:p>
    <w:p w:rsidR="00BC2F1C" w:rsidRPr="00294092" w:rsidRDefault="00BC2F1C">
      <w:pPr>
        <w:rPr>
          <w:szCs w:val="22"/>
        </w:rPr>
      </w:pPr>
    </w:p>
    <w:p w:rsidR="00D53A4C" w:rsidRPr="001763BF" w:rsidRDefault="00734A45">
      <w:pPr>
        <w:rPr>
          <w:i/>
        </w:rPr>
      </w:pPr>
      <w:r w:rsidRPr="00734A45">
        <w:rPr>
          <w:i/>
        </w:rPr>
        <w:t>Skert nýrnastarfsemi</w:t>
      </w:r>
    </w:p>
    <w:p w:rsidR="00016C3C" w:rsidRPr="00D53A4C" w:rsidRDefault="00016C3C">
      <w:r w:rsidRPr="00BC2F1C">
        <w:t>Eftir endurtekna</w:t>
      </w:r>
      <w:r w:rsidRPr="00D53A4C">
        <w:t xml:space="preserve"> 75 mg skammta af klópídógreli </w:t>
      </w:r>
      <w:r w:rsidR="00907EDF">
        <w:t>á sólarhring</w:t>
      </w:r>
      <w:r w:rsidR="00907EDF" w:rsidRPr="00D53A4C">
        <w:t xml:space="preserve"> </w:t>
      </w:r>
      <w:r w:rsidRPr="00D53A4C">
        <w:t>hjá einstaklingum með verulega nýrnasjúkdóma (kreatínín úthreinsun frá 5 til 15 ml/mín</w:t>
      </w:r>
      <w:r w:rsidR="001F14ED">
        <w:t xml:space="preserve">), </w:t>
      </w:r>
      <w:r w:rsidR="00907EDF">
        <w:t xml:space="preserve">var </w:t>
      </w:r>
      <w:r w:rsidRPr="00D53A4C">
        <w:t>hömlun á ADP-</w:t>
      </w:r>
      <w:r w:rsidR="001A355E">
        <w:t>virkjaðri</w:t>
      </w:r>
      <w:r w:rsidR="001A355E" w:rsidRPr="00D53A4C">
        <w:t xml:space="preserve"> </w:t>
      </w:r>
      <w:r w:rsidRPr="00D53A4C">
        <w:t xml:space="preserve">samloðun blóðflagna minni (25%) en hjá heilbrigðum einstaklingum, </w:t>
      </w:r>
      <w:r w:rsidR="00907EDF">
        <w:t>hins vegar</w:t>
      </w:r>
      <w:r w:rsidR="00BC09D4">
        <w:t xml:space="preserve"> </w:t>
      </w:r>
      <w:r w:rsidRPr="00D53A4C">
        <w:t>var lenging blæðingartímans svipuð og hjá heilbrigðum einstaklingum sem fengu 75 mg af klópídógreli á dag. Auk þess var klínískt þol gott hjá öllum sjúklingum.</w:t>
      </w:r>
    </w:p>
    <w:p w:rsidR="00016C3C" w:rsidRDefault="00016C3C"/>
    <w:p w:rsidR="00BC09D4" w:rsidRPr="002E1222" w:rsidRDefault="00734A45">
      <w:pPr>
        <w:rPr>
          <w:i/>
          <w:iCs/>
        </w:rPr>
      </w:pPr>
      <w:r w:rsidRPr="00734A45">
        <w:rPr>
          <w:i/>
          <w:iCs/>
        </w:rPr>
        <w:t>Skert lifrarstarfsemi</w:t>
      </w:r>
    </w:p>
    <w:p w:rsidR="00BC09D4" w:rsidRDefault="00BC09D4">
      <w:r>
        <w:t xml:space="preserve">Eftir endurtekna 75 mg skammta </w:t>
      </w:r>
      <w:r w:rsidR="002E1222">
        <w:t>á sólarhring</w:t>
      </w:r>
      <w:r>
        <w:t xml:space="preserve"> í 10</w:t>
      </w:r>
      <w:r w:rsidR="00907EDF">
        <w:t> </w:t>
      </w:r>
      <w:r>
        <w:t>daga hjá sjúklingum með verulega skerta lifrarstarfsemi</w:t>
      </w:r>
      <w:r w:rsidR="00DE33B0" w:rsidRPr="00DE33B0">
        <w:t xml:space="preserve"> </w:t>
      </w:r>
      <w:r w:rsidR="00DE33B0">
        <w:t xml:space="preserve">var </w:t>
      </w:r>
      <w:r w:rsidR="00DE33B0" w:rsidRPr="00D53A4C">
        <w:t>hömlun á ADP-</w:t>
      </w:r>
      <w:r w:rsidR="001A355E">
        <w:t>virkjaðri</w:t>
      </w:r>
      <w:r w:rsidR="001A355E" w:rsidRPr="00D53A4C">
        <w:t xml:space="preserve"> </w:t>
      </w:r>
      <w:r w:rsidR="00DE33B0" w:rsidRPr="00D53A4C">
        <w:t>samloðun blóðflagna</w:t>
      </w:r>
      <w:r w:rsidR="00DE33B0">
        <w:t xml:space="preserve"> svipuð og hjá heilbrigðum einstaklingum. Meðal</w:t>
      </w:r>
      <w:r w:rsidR="002E1222">
        <w:t>lenging</w:t>
      </w:r>
      <w:r w:rsidR="00DE33B0">
        <w:t xml:space="preserve"> blæðingartíma var einnig svipuð í h</w:t>
      </w:r>
      <w:r w:rsidR="002E1222">
        <w:t>ópunum tveimur</w:t>
      </w:r>
      <w:r w:rsidR="00DE33B0">
        <w:t>.</w:t>
      </w:r>
    </w:p>
    <w:p w:rsidR="00DE33B0" w:rsidRDefault="00DE33B0"/>
    <w:p w:rsidR="00DE33B0" w:rsidRPr="00035B46" w:rsidRDefault="00734A45" w:rsidP="004C0F60">
      <w:pPr>
        <w:keepNext/>
        <w:rPr>
          <w:i/>
        </w:rPr>
      </w:pPr>
      <w:r w:rsidRPr="00734A45">
        <w:rPr>
          <w:i/>
        </w:rPr>
        <w:t>Kynþáttur</w:t>
      </w:r>
    </w:p>
    <w:p w:rsidR="00DE33B0" w:rsidRDefault="00907EDF" w:rsidP="004C0F60">
      <w:pPr>
        <w:keepNext/>
      </w:pPr>
      <w:r>
        <w:t>Algengi</w:t>
      </w:r>
      <w:r w:rsidR="00DE33B0">
        <w:t xml:space="preserve"> CYP2C19 samsætna sem </w:t>
      </w:r>
      <w:r>
        <w:t>leiða til</w:t>
      </w:r>
      <w:r w:rsidR="00DE33B0">
        <w:t xml:space="preserve"> </w:t>
      </w:r>
      <w:r>
        <w:t>í meðallagi</w:t>
      </w:r>
      <w:r w:rsidR="00DE33B0">
        <w:t xml:space="preserve"> </w:t>
      </w:r>
      <w:r>
        <w:t xml:space="preserve">mikils </w:t>
      </w:r>
      <w:r w:rsidR="00DE33B0">
        <w:t xml:space="preserve">eða </w:t>
      </w:r>
      <w:r>
        <w:t>lítils</w:t>
      </w:r>
      <w:r w:rsidR="00DE33B0">
        <w:t xml:space="preserve"> CYP2C19 umbrot</w:t>
      </w:r>
      <w:r>
        <w:t>s</w:t>
      </w:r>
      <w:r w:rsidR="00DE33B0">
        <w:t xml:space="preserve"> er </w:t>
      </w:r>
      <w:r>
        <w:t>mismunandi</w:t>
      </w:r>
      <w:r w:rsidR="00DE33B0">
        <w:t xml:space="preserve"> eftir kynþætti/þjó</w:t>
      </w:r>
      <w:r w:rsidR="002E1222">
        <w:t>ð</w:t>
      </w:r>
      <w:r w:rsidR="00DE33B0">
        <w:t xml:space="preserve">erni (sjá </w:t>
      </w:r>
      <w:r>
        <w:t>L</w:t>
      </w:r>
      <w:r w:rsidR="00DE33B0">
        <w:t xml:space="preserve">yfjaerfðafræði). </w:t>
      </w:r>
      <w:r w:rsidR="00C3032A">
        <w:t>T</w:t>
      </w:r>
      <w:r w:rsidR="00DE33B0">
        <w:t>akm</w:t>
      </w:r>
      <w:r w:rsidR="00C3032A">
        <w:t>a</w:t>
      </w:r>
      <w:r w:rsidR="00DE33B0">
        <w:t>rk</w:t>
      </w:r>
      <w:r w:rsidR="00C3032A">
        <w:t xml:space="preserve">aðar upplýsingar um Asíubúa eru til í </w:t>
      </w:r>
      <w:r>
        <w:t>birtum</w:t>
      </w:r>
      <w:r w:rsidR="00C3032A">
        <w:t xml:space="preserve"> heimildum</w:t>
      </w:r>
      <w:r w:rsidR="00DE33B0">
        <w:t xml:space="preserve"> </w:t>
      </w:r>
      <w:r w:rsidR="00C3032A">
        <w:t>ti</w:t>
      </w:r>
      <w:r w:rsidR="00056705">
        <w:t>l að meta klínísk</w:t>
      </w:r>
      <w:r w:rsidR="00D701BC">
        <w:t>t</w:t>
      </w:r>
      <w:r w:rsidR="00056705">
        <w:t xml:space="preserve"> </w:t>
      </w:r>
      <w:r w:rsidR="00D701BC">
        <w:t>mikilvægi</w:t>
      </w:r>
      <w:r w:rsidR="00056705">
        <w:t xml:space="preserve"> breytilegra arfgerða þessa</w:t>
      </w:r>
      <w:r w:rsidR="002E1222">
        <w:t>ra</w:t>
      </w:r>
      <w:r w:rsidR="00056705">
        <w:t xml:space="preserve"> CYP á klíníska</w:t>
      </w:r>
      <w:r w:rsidR="00D701BC">
        <w:t>n</w:t>
      </w:r>
      <w:r w:rsidR="00056705">
        <w:t xml:space="preserve"> </w:t>
      </w:r>
      <w:r w:rsidR="00D701BC">
        <w:t>árangur</w:t>
      </w:r>
      <w:r w:rsidR="00056705">
        <w:t>.</w:t>
      </w:r>
    </w:p>
    <w:p w:rsidR="00016C3C" w:rsidRDefault="00016C3C"/>
    <w:p w:rsidR="00016C3C" w:rsidRDefault="00016C3C" w:rsidP="00FC58A4">
      <w:pPr>
        <w:keepNext/>
        <w:ind w:left="567" w:hanging="567"/>
        <w:outlineLvl w:val="0"/>
        <w:rPr>
          <w:b/>
        </w:rPr>
      </w:pPr>
      <w:r>
        <w:rPr>
          <w:b/>
        </w:rPr>
        <w:t>5.3</w:t>
      </w:r>
      <w:r>
        <w:rPr>
          <w:b/>
        </w:rPr>
        <w:tab/>
        <w:t>Forklínískar upplýsingar</w:t>
      </w:r>
    </w:p>
    <w:p w:rsidR="00016C3C" w:rsidRDefault="00016C3C" w:rsidP="00FC58A4">
      <w:pPr>
        <w:keepNext/>
      </w:pPr>
    </w:p>
    <w:p w:rsidR="00016C3C" w:rsidRDefault="00016C3C">
      <w:r>
        <w:t>Við aðrar rannsóknir en klínískar hjá rottum og bavíönum voru algengustu áhrifin sem fram komu breytingar á lifur. Þessi áhrif komu fram við skammta sem voru a.m.k. 25 föld sú þéttni sem kemur fram hjá mönnum sem fá klíníska skammtinn 75 mg/dag og voru afleiðing áhrifa á umbrotsensím í lifur. Engin áhrif á umbrotsensím í lifur komu fram hjá mönnum sem fengu klópídógrel í lækningalegum skömmtum.</w:t>
      </w:r>
    </w:p>
    <w:p w:rsidR="00016C3C" w:rsidRDefault="00016C3C"/>
    <w:p w:rsidR="00016C3C" w:rsidRDefault="00016C3C">
      <w:r>
        <w:t>Einnig var greint frá því að rottur og bavíanar þoldu mjög stóra skammta af klópídógreli illa í maga (magabólga, fleiður í maga og/eða uppköst).</w:t>
      </w:r>
    </w:p>
    <w:p w:rsidR="00016C3C" w:rsidRDefault="00016C3C"/>
    <w:p w:rsidR="00016C3C" w:rsidRDefault="00016C3C">
      <w:r>
        <w:t>Þegar klópídógrel var gefið músum í 78 vikur og rottum í 104 vikur greindust engin merki um krabbameinsvaldandi áhrif við skammta allt að 77 mg/kg á dag (sem er a.m.k. 25 föld sú þéttni sem fram kemur hjá mönnum sem fá klíníska skammtinn 75 mg/dag).</w:t>
      </w:r>
    </w:p>
    <w:p w:rsidR="00016C3C" w:rsidRDefault="00016C3C"/>
    <w:p w:rsidR="00016C3C" w:rsidRDefault="00016C3C">
      <w:r>
        <w:t xml:space="preserve">Klópídógrel hefur verið prófað í margvíslegum </w:t>
      </w:r>
      <w:r>
        <w:rPr>
          <w:i/>
        </w:rPr>
        <w:t>in vitro</w:t>
      </w:r>
      <w:r>
        <w:t xml:space="preserve"> og </w:t>
      </w:r>
      <w:r>
        <w:rPr>
          <w:i/>
        </w:rPr>
        <w:t>in vivo</w:t>
      </w:r>
      <w:r>
        <w:t xml:space="preserve"> rannsóknum á eituráhrifum á erfðaefni og sýndi engin eituráhrif.</w:t>
      </w:r>
    </w:p>
    <w:p w:rsidR="00016C3C" w:rsidRDefault="00016C3C"/>
    <w:p w:rsidR="00016C3C" w:rsidRDefault="00016C3C">
      <w:r>
        <w:t xml:space="preserve">Klópídógrel hafði engin áhrif á frjósemi hjá karl- eða kvenkyns rottum og olli </w:t>
      </w:r>
      <w:r w:rsidR="008D457A">
        <w:t>hvorki</w:t>
      </w:r>
      <w:r>
        <w:t xml:space="preserve"> vansköpun hjá rottum né kanínum. Þegar klópídógrel var gefið mjólkandi rottum olli það vægri seinkun á þroska afkvæmisins. Sértækar lyfjahvarfarannsóknir framkvæmdar með geislamerktu klópídógreli hafa sýnt að upphafsefnið eða umbrotsefni þess eru skilin út í mjólk. Því er ekki hægt að útiloka bein áhrif (væg eitrun) eða óbein áhrif (vont bragð af mjólkinni).</w:t>
      </w:r>
    </w:p>
    <w:p w:rsidR="00016C3C" w:rsidRDefault="00016C3C"/>
    <w:p w:rsidR="00016C3C" w:rsidRDefault="00016C3C">
      <w:pPr>
        <w:ind w:left="567" w:hanging="567"/>
        <w:outlineLvl w:val="0"/>
        <w:rPr>
          <w:b/>
        </w:rPr>
      </w:pPr>
    </w:p>
    <w:p w:rsidR="00016C3C" w:rsidRDefault="00016C3C" w:rsidP="00020B71">
      <w:pPr>
        <w:keepNext/>
        <w:ind w:left="567" w:hanging="567"/>
        <w:outlineLvl w:val="0"/>
        <w:rPr>
          <w:b/>
        </w:rPr>
      </w:pPr>
      <w:r>
        <w:rPr>
          <w:b/>
        </w:rPr>
        <w:t>6.</w:t>
      </w:r>
      <w:r>
        <w:rPr>
          <w:b/>
        </w:rPr>
        <w:tab/>
        <w:t>LYFJAGERÐARFRÆÐILEGAR UPPLÝSINGAR</w:t>
      </w:r>
    </w:p>
    <w:p w:rsidR="00016C3C" w:rsidRDefault="00016C3C" w:rsidP="00020B71">
      <w:pPr>
        <w:keepNext/>
      </w:pPr>
    </w:p>
    <w:p w:rsidR="00016C3C" w:rsidRDefault="00016C3C" w:rsidP="00020B71">
      <w:pPr>
        <w:keepNext/>
        <w:ind w:left="567" w:hanging="567"/>
        <w:outlineLvl w:val="0"/>
        <w:rPr>
          <w:b/>
        </w:rPr>
      </w:pPr>
      <w:r>
        <w:rPr>
          <w:b/>
        </w:rPr>
        <w:t>6.1</w:t>
      </w:r>
      <w:r>
        <w:rPr>
          <w:b/>
        </w:rPr>
        <w:tab/>
        <w:t>Hjálparefni</w:t>
      </w:r>
    </w:p>
    <w:p w:rsidR="00016C3C" w:rsidRDefault="00016C3C" w:rsidP="00020B71">
      <w:pPr>
        <w:keepNext/>
      </w:pPr>
    </w:p>
    <w:p w:rsidR="00016C3C" w:rsidRPr="00492B9C" w:rsidRDefault="00016C3C" w:rsidP="00020B71">
      <w:pPr>
        <w:keepNext/>
        <w:rPr>
          <w:i/>
        </w:rPr>
      </w:pPr>
      <w:r w:rsidRPr="00492B9C">
        <w:rPr>
          <w:i/>
        </w:rPr>
        <w:t>Kjarni:</w:t>
      </w:r>
    </w:p>
    <w:p w:rsidR="00016C3C" w:rsidRDefault="00016C3C" w:rsidP="00020B71">
      <w:pPr>
        <w:keepNext/>
        <w:ind w:left="567"/>
      </w:pPr>
      <w:r>
        <w:t>Mannitól (E421)</w:t>
      </w:r>
    </w:p>
    <w:p w:rsidR="00016C3C" w:rsidRDefault="00016C3C" w:rsidP="00020B71">
      <w:pPr>
        <w:keepNext/>
        <w:ind w:left="567"/>
      </w:pPr>
      <w:r>
        <w:t>Makrógól 6000</w:t>
      </w:r>
    </w:p>
    <w:p w:rsidR="00016C3C" w:rsidRDefault="00016C3C" w:rsidP="00020B71">
      <w:pPr>
        <w:keepNext/>
        <w:ind w:left="567"/>
      </w:pPr>
      <w:r>
        <w:t>Örkristallaður sellulósi</w:t>
      </w:r>
    </w:p>
    <w:p w:rsidR="00016C3C" w:rsidRDefault="00016C3C" w:rsidP="00020B71">
      <w:pPr>
        <w:keepNext/>
        <w:ind w:left="567"/>
      </w:pPr>
      <w:r>
        <w:t>Hert laxerolía</w:t>
      </w:r>
    </w:p>
    <w:p w:rsidR="00016C3C" w:rsidRDefault="00016C3C" w:rsidP="00020B71">
      <w:pPr>
        <w:keepNext/>
        <w:ind w:left="567"/>
      </w:pPr>
      <w:r>
        <w:t>Lítið útskiptur hýdroxýprópýlsellulósi</w:t>
      </w:r>
    </w:p>
    <w:p w:rsidR="00016C3C" w:rsidRDefault="00016C3C" w:rsidP="00020B71">
      <w:pPr>
        <w:keepNext/>
      </w:pPr>
    </w:p>
    <w:p w:rsidR="00016C3C" w:rsidRPr="00492B9C" w:rsidRDefault="00016C3C" w:rsidP="00492B9C">
      <w:pPr>
        <w:keepLines/>
        <w:rPr>
          <w:i/>
        </w:rPr>
      </w:pPr>
      <w:r w:rsidRPr="00492B9C">
        <w:rPr>
          <w:i/>
        </w:rPr>
        <w:t>Húðun:</w:t>
      </w:r>
    </w:p>
    <w:p w:rsidR="00016C3C" w:rsidRDefault="00016C3C" w:rsidP="00035B46">
      <w:pPr>
        <w:keepLines/>
        <w:ind w:left="567"/>
      </w:pPr>
      <w:r>
        <w:t>Hýprómellósi (E464)</w:t>
      </w:r>
    </w:p>
    <w:p w:rsidR="00016C3C" w:rsidRDefault="00016C3C" w:rsidP="00035B46">
      <w:pPr>
        <w:keepLines/>
        <w:ind w:left="567"/>
      </w:pPr>
      <w:r>
        <w:t>Laktós</w:t>
      </w:r>
      <w:r w:rsidR="00626275">
        <w:t>aeinhýdrat</w:t>
      </w:r>
    </w:p>
    <w:p w:rsidR="00016C3C" w:rsidRDefault="00016C3C" w:rsidP="00035B46">
      <w:pPr>
        <w:keepLines/>
        <w:ind w:left="567"/>
      </w:pPr>
      <w:r>
        <w:t>Tríacetín (E1518)</w:t>
      </w:r>
    </w:p>
    <w:p w:rsidR="00016C3C" w:rsidRDefault="00016C3C" w:rsidP="00035B46">
      <w:pPr>
        <w:keepLines/>
        <w:ind w:left="567"/>
      </w:pPr>
      <w:r w:rsidRPr="004F710F">
        <w:t>Títan tvíoxíð (E171)</w:t>
      </w:r>
    </w:p>
    <w:p w:rsidR="00016C3C" w:rsidRDefault="00016C3C" w:rsidP="00035B46">
      <w:pPr>
        <w:keepLines/>
        <w:ind w:left="567"/>
      </w:pPr>
      <w:r>
        <w:t>Rautt járnoxíð (E172)</w:t>
      </w:r>
    </w:p>
    <w:p w:rsidR="0005262F" w:rsidRDefault="0005262F" w:rsidP="00492B9C">
      <w:pPr>
        <w:keepLines/>
      </w:pPr>
    </w:p>
    <w:p w:rsidR="0005262F" w:rsidRPr="00560B03" w:rsidRDefault="0005262F" w:rsidP="00492B9C">
      <w:pPr>
        <w:keepLines/>
        <w:rPr>
          <w:i/>
        </w:rPr>
      </w:pPr>
      <w:r w:rsidRPr="00560B03">
        <w:rPr>
          <w:i/>
        </w:rPr>
        <w:t>Gljái</w:t>
      </w:r>
      <w:r w:rsidR="00503D62">
        <w:rPr>
          <w:i/>
        </w:rPr>
        <w:t>:</w:t>
      </w:r>
    </w:p>
    <w:p w:rsidR="005F5D32" w:rsidRDefault="00016C3C">
      <w:pPr>
        <w:keepLines/>
        <w:ind w:left="567"/>
      </w:pPr>
      <w:r>
        <w:t>Karnauba vax</w:t>
      </w:r>
    </w:p>
    <w:p w:rsidR="00016C3C" w:rsidRDefault="00016C3C"/>
    <w:p w:rsidR="00016C3C" w:rsidRDefault="00016C3C" w:rsidP="00626275">
      <w:pPr>
        <w:keepNext/>
        <w:ind w:left="567" w:hanging="567"/>
        <w:outlineLvl w:val="0"/>
        <w:rPr>
          <w:b/>
        </w:rPr>
      </w:pPr>
      <w:r>
        <w:rPr>
          <w:b/>
        </w:rPr>
        <w:t>6.2</w:t>
      </w:r>
      <w:r>
        <w:rPr>
          <w:b/>
        </w:rPr>
        <w:tab/>
        <w:t>Ósamrýmanleiki</w:t>
      </w:r>
    </w:p>
    <w:p w:rsidR="00016C3C" w:rsidRDefault="00016C3C"/>
    <w:p w:rsidR="00016C3C" w:rsidRDefault="00016C3C">
      <w:r>
        <w:t>Á ekki við.</w:t>
      </w:r>
    </w:p>
    <w:p w:rsidR="00016C3C" w:rsidRDefault="00016C3C"/>
    <w:p w:rsidR="00016C3C" w:rsidRDefault="00016C3C" w:rsidP="004C0F60">
      <w:pPr>
        <w:keepNext/>
        <w:ind w:left="567" w:hanging="567"/>
        <w:outlineLvl w:val="0"/>
        <w:rPr>
          <w:b/>
        </w:rPr>
      </w:pPr>
      <w:r>
        <w:rPr>
          <w:b/>
        </w:rPr>
        <w:t>6.3</w:t>
      </w:r>
      <w:r>
        <w:rPr>
          <w:b/>
        </w:rPr>
        <w:tab/>
        <w:t>Geymsluþol</w:t>
      </w:r>
    </w:p>
    <w:p w:rsidR="00016C3C" w:rsidRDefault="00016C3C" w:rsidP="004C0F60">
      <w:pPr>
        <w:keepNext/>
      </w:pPr>
    </w:p>
    <w:p w:rsidR="00016C3C" w:rsidRDefault="00016C3C" w:rsidP="004C0F60">
      <w:pPr>
        <w:keepNext/>
      </w:pPr>
      <w:r>
        <w:t>3 ár.</w:t>
      </w:r>
    </w:p>
    <w:p w:rsidR="00016C3C" w:rsidRDefault="00016C3C"/>
    <w:p w:rsidR="00016C3C" w:rsidRDefault="00016C3C" w:rsidP="00231619">
      <w:pPr>
        <w:keepNext/>
        <w:ind w:left="567" w:hanging="567"/>
        <w:outlineLvl w:val="0"/>
        <w:rPr>
          <w:b/>
        </w:rPr>
      </w:pPr>
      <w:r>
        <w:rPr>
          <w:b/>
        </w:rPr>
        <w:t>6.4</w:t>
      </w:r>
      <w:r>
        <w:rPr>
          <w:b/>
        </w:rPr>
        <w:tab/>
        <w:t>Sérstakar varúðarreglur við geymslu</w:t>
      </w:r>
    </w:p>
    <w:p w:rsidR="00016C3C" w:rsidRDefault="00016C3C" w:rsidP="00231619">
      <w:pPr>
        <w:keepNext/>
      </w:pPr>
    </w:p>
    <w:p w:rsidR="001F3F16" w:rsidRDefault="00D27538">
      <w:pPr>
        <w:rPr>
          <w:szCs w:val="22"/>
        </w:rPr>
      </w:pPr>
      <w:r>
        <w:t>Í PVC/PVDC/ál</w:t>
      </w:r>
      <w:r w:rsidR="001F3F16">
        <w:t xml:space="preserve">þynnupakkningum, geymið við lægri hita en </w:t>
      </w:r>
      <w:r w:rsidR="001F3F16" w:rsidRPr="000E1A1B">
        <w:rPr>
          <w:szCs w:val="22"/>
        </w:rPr>
        <w:t>30°C</w:t>
      </w:r>
      <w:r w:rsidR="001F3F16">
        <w:rPr>
          <w:szCs w:val="22"/>
        </w:rPr>
        <w:t>.</w:t>
      </w:r>
    </w:p>
    <w:p w:rsidR="00016C3C" w:rsidRDefault="001F3F16">
      <w:r>
        <w:t>Í álþynnupakkningum, e</w:t>
      </w:r>
      <w:r w:rsidR="00016C3C">
        <w:t>ngin sérstök fyrirmæli eru um geymsluaðstæður lyfsins.</w:t>
      </w:r>
    </w:p>
    <w:p w:rsidR="00016C3C" w:rsidRDefault="00016C3C"/>
    <w:p w:rsidR="00016C3C" w:rsidRDefault="00016C3C" w:rsidP="00231619">
      <w:pPr>
        <w:keepNext/>
        <w:ind w:left="567" w:hanging="567"/>
        <w:outlineLvl w:val="0"/>
        <w:rPr>
          <w:b/>
        </w:rPr>
      </w:pPr>
      <w:r>
        <w:rPr>
          <w:b/>
        </w:rPr>
        <w:t>6.5</w:t>
      </w:r>
      <w:r>
        <w:rPr>
          <w:b/>
        </w:rPr>
        <w:tab/>
        <w:t>Gerð íláts og innihald</w:t>
      </w:r>
    </w:p>
    <w:p w:rsidR="00CE18DF" w:rsidRDefault="00CE18DF" w:rsidP="00CE18DF">
      <w:pPr>
        <w:rPr>
          <w:u w:val="single"/>
        </w:rPr>
      </w:pPr>
    </w:p>
    <w:p w:rsidR="00CE18DF" w:rsidRPr="009357E2" w:rsidRDefault="00CE18DF" w:rsidP="00CE18DF">
      <w:pPr>
        <w:rPr>
          <w:u w:val="single"/>
        </w:rPr>
      </w:pPr>
      <w:r w:rsidRPr="009357E2">
        <w:rPr>
          <w:u w:val="single"/>
        </w:rPr>
        <w:t>P</w:t>
      </w:r>
      <w:r w:rsidR="00664694" w:rsidRPr="00664694">
        <w:rPr>
          <w:u w:val="single"/>
        </w:rPr>
        <w:t>lavix 75 mg filmuhúðaðar töflur</w:t>
      </w:r>
    </w:p>
    <w:p w:rsidR="00016C3C" w:rsidRDefault="00492B9C">
      <w:r>
        <w:t xml:space="preserve">7, </w:t>
      </w:r>
      <w:r w:rsidR="00016C3C">
        <w:t>14, 28, 30, 84, 90 og 100 filmuhúðaðar töflur pakkað í PVC/PVDC/ál þynnupakkningar eða í álþynnupakkningar í pappaöskjum.</w:t>
      </w:r>
    </w:p>
    <w:p w:rsidR="00016C3C" w:rsidRDefault="00016C3C"/>
    <w:p w:rsidR="00016C3C" w:rsidRDefault="00016C3C">
      <w:r w:rsidRPr="004F710F">
        <w:rPr>
          <w:szCs w:val="22"/>
        </w:rPr>
        <w:t xml:space="preserve">50 x 1 </w:t>
      </w:r>
      <w:r w:rsidRPr="004F710F">
        <w:t>filmuhúðuð tafla pökkuð í stakskammta PVC/PVDC/ál</w:t>
      </w:r>
      <w:r w:rsidR="00135541" w:rsidRPr="004F710F">
        <w:t>- eða</w:t>
      </w:r>
      <w:r w:rsidRPr="004F710F">
        <w:t xml:space="preserve"> </w:t>
      </w:r>
      <w:r w:rsidR="00AD2317">
        <w:t>á</w:t>
      </w:r>
      <w:r w:rsidR="00135541" w:rsidRPr="004F710F">
        <w:t>l</w:t>
      </w:r>
      <w:r w:rsidRPr="004F710F">
        <w:t>þynnupakkningar í</w:t>
      </w:r>
      <w:r>
        <w:t xml:space="preserve"> pappaöskjum.</w:t>
      </w:r>
    </w:p>
    <w:p w:rsidR="00CE18DF" w:rsidRDefault="00CE18DF"/>
    <w:p w:rsidR="00CE18DF" w:rsidRPr="009357E2" w:rsidRDefault="00CE18DF" w:rsidP="00CE18DF">
      <w:pPr>
        <w:rPr>
          <w:noProof/>
          <w:u w:val="single"/>
        </w:rPr>
      </w:pPr>
      <w:r w:rsidRPr="009357E2">
        <w:rPr>
          <w:noProof/>
          <w:u w:val="single"/>
        </w:rPr>
        <w:t>Pl</w:t>
      </w:r>
      <w:r w:rsidR="00664694" w:rsidRPr="00664694">
        <w:rPr>
          <w:noProof/>
          <w:u w:val="single"/>
        </w:rPr>
        <w:t>avix 300 mg filmuhúðaðar töflur</w:t>
      </w:r>
    </w:p>
    <w:p w:rsidR="00CE18DF" w:rsidRDefault="00960F3A" w:rsidP="00CE18DF">
      <w:pPr>
        <w:rPr>
          <w:noProof/>
        </w:rPr>
      </w:pPr>
      <w:r>
        <w:rPr>
          <w:noProof/>
        </w:rPr>
        <w:t>S</w:t>
      </w:r>
      <w:r w:rsidR="00CE18DF">
        <w:rPr>
          <w:noProof/>
        </w:rPr>
        <w:t>takskammta álþynnupakkningar í pappaöskjum með 4 x 1, 10 x 1, 30 x 1 og 100 x 1 filmuhúðaðri töflu.</w:t>
      </w:r>
    </w:p>
    <w:p w:rsidR="00016C3C" w:rsidRDefault="00016C3C"/>
    <w:p w:rsidR="00016C3C" w:rsidRDefault="00016C3C">
      <w:r>
        <w:t>Ekki er víst að allar pakkningastærðir séu markaðssettar.</w:t>
      </w:r>
    </w:p>
    <w:p w:rsidR="00016C3C" w:rsidRDefault="00016C3C">
      <w:pPr>
        <w:pStyle w:val="spc"/>
        <w:widowControl/>
        <w:rPr>
          <w:szCs w:val="24"/>
        </w:rPr>
      </w:pPr>
    </w:p>
    <w:p w:rsidR="00016C3C" w:rsidRDefault="00016C3C" w:rsidP="00136D5C">
      <w:pPr>
        <w:keepNext/>
        <w:ind w:left="567" w:hanging="567"/>
        <w:outlineLvl w:val="0"/>
        <w:rPr>
          <w:b/>
        </w:rPr>
      </w:pPr>
      <w:r>
        <w:rPr>
          <w:b/>
        </w:rPr>
        <w:t>6.6</w:t>
      </w:r>
      <w:r>
        <w:rPr>
          <w:b/>
        </w:rPr>
        <w:tab/>
        <w:t>Sérstakar varúðarráðstafanir við förgun</w:t>
      </w:r>
    </w:p>
    <w:p w:rsidR="00016C3C" w:rsidRDefault="00016C3C" w:rsidP="00136D5C">
      <w:pPr>
        <w:keepNext/>
      </w:pPr>
    </w:p>
    <w:p w:rsidR="00016C3C" w:rsidRDefault="00016C3C">
      <w:r>
        <w:t>Farga skal öllum lyfjaleifum og/eða úrgangi í samræmi við gildandi reglur.</w:t>
      </w:r>
    </w:p>
    <w:p w:rsidR="00016C3C" w:rsidRDefault="00016C3C"/>
    <w:p w:rsidR="00016C3C" w:rsidRDefault="00016C3C"/>
    <w:p w:rsidR="00016C3C" w:rsidRDefault="00016C3C" w:rsidP="00492B9C">
      <w:pPr>
        <w:keepNext/>
        <w:ind w:left="567" w:hanging="567"/>
        <w:outlineLvl w:val="0"/>
        <w:rPr>
          <w:b/>
        </w:rPr>
      </w:pPr>
      <w:r>
        <w:rPr>
          <w:b/>
        </w:rPr>
        <w:t>7.</w:t>
      </w:r>
      <w:r>
        <w:rPr>
          <w:b/>
        </w:rPr>
        <w:tab/>
        <w:t>MARKAÐSLEYFISHAFI</w:t>
      </w:r>
    </w:p>
    <w:p w:rsidR="00016C3C" w:rsidRDefault="00016C3C" w:rsidP="00492B9C">
      <w:pPr>
        <w:keepNext/>
      </w:pPr>
    </w:p>
    <w:p w:rsidR="00887485" w:rsidRPr="00AB0FA3" w:rsidRDefault="00330860" w:rsidP="00343F7D">
      <w:pPr>
        <w:keepNext/>
        <w:ind w:right="-28"/>
        <w:rPr>
          <w:szCs w:val="22"/>
        </w:rPr>
      </w:pPr>
      <w:r>
        <w:rPr>
          <w:szCs w:val="22"/>
        </w:rPr>
        <w:t>sanofi-aventis groupe</w:t>
      </w:r>
    </w:p>
    <w:p w:rsidR="00343F7D" w:rsidRPr="004359C7" w:rsidRDefault="00343F7D" w:rsidP="00343F7D">
      <w:pPr>
        <w:keepNext/>
        <w:ind w:right="-28"/>
        <w:rPr>
          <w:szCs w:val="22"/>
          <w:lang w:val="fr-FR"/>
        </w:rPr>
      </w:pPr>
      <w:r>
        <w:rPr>
          <w:szCs w:val="22"/>
          <w:lang w:val="fr-FR"/>
        </w:rPr>
        <w:t>54, rue La Boétie</w:t>
      </w:r>
    </w:p>
    <w:p w:rsidR="00FF3543" w:rsidRDefault="00343F7D" w:rsidP="00492B9C">
      <w:pPr>
        <w:keepNext/>
      </w:pPr>
      <w:r>
        <w:rPr>
          <w:szCs w:val="22"/>
          <w:lang w:val="fr-FR"/>
        </w:rPr>
        <w:t xml:space="preserve">F-75008 </w:t>
      </w:r>
    </w:p>
    <w:p w:rsidR="00016C3C" w:rsidRDefault="00016C3C" w:rsidP="00492B9C">
      <w:pPr>
        <w:keepNext/>
      </w:pPr>
      <w:r>
        <w:t>Frakkland</w:t>
      </w:r>
      <w:r w:rsidR="004C0F60">
        <w:t>.</w:t>
      </w:r>
    </w:p>
    <w:p w:rsidR="00016C3C" w:rsidRDefault="00016C3C">
      <w:pPr>
        <w:ind w:left="567" w:hanging="567"/>
        <w:outlineLvl w:val="0"/>
        <w:rPr>
          <w:b/>
        </w:rPr>
      </w:pPr>
    </w:p>
    <w:p w:rsidR="00016C3C" w:rsidRDefault="00016C3C">
      <w:pPr>
        <w:ind w:left="567" w:hanging="567"/>
        <w:outlineLvl w:val="0"/>
        <w:rPr>
          <w:b/>
        </w:rPr>
      </w:pPr>
    </w:p>
    <w:p w:rsidR="00016C3C" w:rsidRDefault="00016C3C">
      <w:pPr>
        <w:keepNext/>
        <w:keepLines/>
        <w:ind w:left="567" w:hanging="567"/>
        <w:outlineLvl w:val="0"/>
        <w:rPr>
          <w:b/>
        </w:rPr>
      </w:pPr>
      <w:r>
        <w:rPr>
          <w:b/>
        </w:rPr>
        <w:t>8.</w:t>
      </w:r>
      <w:r>
        <w:rPr>
          <w:b/>
        </w:rPr>
        <w:tab/>
        <w:t>MARKAÐSLEYFISNÚMER</w:t>
      </w:r>
    </w:p>
    <w:p w:rsidR="00016C3C" w:rsidRDefault="00016C3C">
      <w:pPr>
        <w:keepNext/>
        <w:keepLines/>
        <w:rPr>
          <w:b/>
        </w:rPr>
      </w:pPr>
    </w:p>
    <w:p w:rsidR="007A4F02" w:rsidRPr="00E8313D" w:rsidRDefault="007A4F02" w:rsidP="007A4F02">
      <w:pPr>
        <w:rPr>
          <w:u w:val="single"/>
        </w:rPr>
      </w:pPr>
      <w:r w:rsidRPr="00E8313D">
        <w:rPr>
          <w:u w:val="single"/>
        </w:rPr>
        <w:t>P</w:t>
      </w:r>
      <w:r w:rsidR="00664694">
        <w:rPr>
          <w:u w:val="single"/>
        </w:rPr>
        <w:t>lavix 75 mg filmuhúðaðar töflur</w:t>
      </w:r>
    </w:p>
    <w:p w:rsidR="00016C3C" w:rsidRDefault="00016C3C">
      <w:pPr>
        <w:keepNext/>
        <w:keepLines/>
        <w:tabs>
          <w:tab w:val="left" w:pos="567"/>
        </w:tabs>
        <w:ind w:right="-29"/>
        <w:outlineLvl w:val="0"/>
      </w:pPr>
      <w:r>
        <w:t xml:space="preserve">EU/1/98/069/001 - Öskjur með 28 filmuhúðuðum töflum í PVC/PVDC/ál þynnupakkningu </w:t>
      </w:r>
    </w:p>
    <w:p w:rsidR="00016C3C" w:rsidRDefault="00016C3C" w:rsidP="00B46B89">
      <w:pPr>
        <w:keepNext/>
        <w:keepLines/>
        <w:tabs>
          <w:tab w:val="left" w:pos="567"/>
        </w:tabs>
        <w:ind w:right="-29"/>
      </w:pPr>
      <w:r>
        <w:t>EU/1/98/069/002 - Öskjur með 50x1 filmuhúð</w:t>
      </w:r>
      <w:r w:rsidR="00DE1631">
        <w:t>aðri</w:t>
      </w:r>
      <w:r>
        <w:t xml:space="preserve"> töflu í PVC/PVDC/ál þynnupakkningu </w:t>
      </w:r>
    </w:p>
    <w:p w:rsidR="00016C3C" w:rsidRDefault="00016C3C" w:rsidP="00507C3A">
      <w:pPr>
        <w:keepNext/>
        <w:keepLines/>
        <w:tabs>
          <w:tab w:val="left" w:pos="567"/>
        </w:tabs>
        <w:ind w:right="-29"/>
      </w:pPr>
      <w:r>
        <w:t>EU/1/98/069/003 - Öskjur með 84 filmuhúðuðum töflum í PVC/PVDC/ál þynnupakkningu</w:t>
      </w:r>
    </w:p>
    <w:p w:rsidR="00016C3C" w:rsidRDefault="00016C3C">
      <w:pPr>
        <w:keepNext/>
        <w:keepLines/>
        <w:tabs>
          <w:tab w:val="left" w:pos="567"/>
        </w:tabs>
        <w:ind w:right="-29"/>
      </w:pPr>
      <w:r>
        <w:t>EU/1/98/069/004 - Öskjur með 100 filmuhúðuðum töflum í PVC/PVDC/ál þynnupakkningu</w:t>
      </w:r>
    </w:p>
    <w:p w:rsidR="00016C3C" w:rsidRDefault="00016C3C">
      <w:pPr>
        <w:keepNext/>
        <w:keepLines/>
        <w:tabs>
          <w:tab w:val="left" w:pos="567"/>
        </w:tabs>
        <w:ind w:right="-29"/>
        <w:outlineLvl w:val="0"/>
      </w:pPr>
      <w:r>
        <w:t>EU/1/98/069/005 - Öskjur með 30 filmuhúðuðum töflum í PVC/PVDC/ál þynnupakkningu</w:t>
      </w:r>
    </w:p>
    <w:p w:rsidR="00016C3C" w:rsidRDefault="00016C3C">
      <w:pPr>
        <w:keepNext/>
        <w:keepLines/>
        <w:tabs>
          <w:tab w:val="left" w:pos="567"/>
        </w:tabs>
        <w:ind w:right="-29"/>
      </w:pPr>
      <w:r>
        <w:t>EU/1/98/069/006 - Öskjur með 90 filmuhúðuðum töflum í PVC/PVDC/ál þynnupakkningu</w:t>
      </w:r>
    </w:p>
    <w:p w:rsidR="00016C3C" w:rsidRDefault="00016C3C" w:rsidP="00FC6B48">
      <w:pPr>
        <w:keepNext/>
        <w:keepLines/>
        <w:tabs>
          <w:tab w:val="left" w:pos="567"/>
        </w:tabs>
        <w:ind w:right="-29"/>
      </w:pPr>
      <w:r>
        <w:t>EU/1/98/069/007 - Öskjur með 14 filmuhúðuðum töflum í PVC/PVDC/ál þynnupakkningu</w:t>
      </w:r>
    </w:p>
    <w:p w:rsidR="00492B9C" w:rsidRPr="004359C7" w:rsidRDefault="00492B9C" w:rsidP="00507C3A">
      <w:pPr>
        <w:keepNext/>
        <w:keepLines/>
        <w:tabs>
          <w:tab w:val="left" w:pos="567"/>
        </w:tabs>
        <w:ind w:right="-29"/>
        <w:rPr>
          <w:szCs w:val="22"/>
        </w:rPr>
      </w:pPr>
      <w:r w:rsidRPr="004359C7">
        <w:rPr>
          <w:szCs w:val="22"/>
        </w:rPr>
        <w:t>EU/1/98/069/0</w:t>
      </w:r>
      <w:r>
        <w:rPr>
          <w:szCs w:val="22"/>
        </w:rPr>
        <w:t>11</w:t>
      </w:r>
      <w:r w:rsidR="00982279">
        <w:rPr>
          <w:szCs w:val="22"/>
        </w:rPr>
        <w:t xml:space="preserve"> </w:t>
      </w:r>
      <w:r w:rsidRPr="004359C7">
        <w:rPr>
          <w:szCs w:val="22"/>
        </w:rPr>
        <w:t xml:space="preserve">- </w:t>
      </w:r>
      <w:r>
        <w:t xml:space="preserve">Öskjur með </w:t>
      </w:r>
      <w:r>
        <w:rPr>
          <w:szCs w:val="22"/>
        </w:rPr>
        <w:t>7</w:t>
      </w:r>
      <w:r w:rsidRPr="004359C7">
        <w:rPr>
          <w:szCs w:val="22"/>
        </w:rPr>
        <w:t xml:space="preserve"> </w:t>
      </w:r>
      <w:r>
        <w:t>filmuhúðuðum töflum í PVC/PVDC/ál þynnupakkningu</w:t>
      </w:r>
    </w:p>
    <w:p w:rsidR="00982279" w:rsidRDefault="00982279" w:rsidP="00B46B89">
      <w:pPr>
        <w:ind w:right="-29"/>
        <w:rPr>
          <w:szCs w:val="22"/>
        </w:rPr>
      </w:pPr>
    </w:p>
    <w:p w:rsidR="00B46B89" w:rsidRPr="00507C3A" w:rsidRDefault="00B46B89" w:rsidP="00B46B89">
      <w:pPr>
        <w:ind w:right="-29"/>
        <w:rPr>
          <w:szCs w:val="22"/>
        </w:rPr>
      </w:pPr>
      <w:r w:rsidRPr="00A550C0">
        <w:rPr>
          <w:szCs w:val="22"/>
        </w:rPr>
        <w:t>EU/1/98/069/01</w:t>
      </w:r>
      <w:r>
        <w:rPr>
          <w:szCs w:val="22"/>
        </w:rPr>
        <w:t>3</w:t>
      </w:r>
      <w:r w:rsidRPr="00A550C0">
        <w:rPr>
          <w:szCs w:val="22"/>
        </w:rPr>
        <w:t xml:space="preserve"> - </w:t>
      </w:r>
      <w:r>
        <w:rPr>
          <w:szCs w:val="22"/>
        </w:rPr>
        <w:t>Öskjur</w:t>
      </w:r>
      <w:r w:rsidRPr="00A550C0">
        <w:rPr>
          <w:szCs w:val="22"/>
        </w:rPr>
        <w:t xml:space="preserve"> </w:t>
      </w:r>
      <w:r>
        <w:rPr>
          <w:szCs w:val="22"/>
        </w:rPr>
        <w:t>með</w:t>
      </w:r>
      <w:r w:rsidRPr="00A550C0">
        <w:rPr>
          <w:szCs w:val="22"/>
        </w:rPr>
        <w:t xml:space="preserve"> </w:t>
      </w:r>
      <w:r>
        <w:rPr>
          <w:szCs w:val="22"/>
        </w:rPr>
        <w:t>28</w:t>
      </w:r>
      <w:r w:rsidRPr="00A550C0">
        <w:rPr>
          <w:szCs w:val="22"/>
        </w:rPr>
        <w:t xml:space="preserve"> </w:t>
      </w:r>
      <w:r>
        <w:rPr>
          <w:szCs w:val="22"/>
        </w:rPr>
        <w:t>filmuhúðuðum töflum í álþynnupakkningu</w:t>
      </w:r>
    </w:p>
    <w:p w:rsidR="00B46B89" w:rsidRPr="00507C3A" w:rsidRDefault="00B46B89" w:rsidP="00B46B89">
      <w:pPr>
        <w:ind w:right="-29"/>
        <w:rPr>
          <w:szCs w:val="22"/>
        </w:rPr>
      </w:pPr>
      <w:r w:rsidRPr="00507C3A">
        <w:rPr>
          <w:szCs w:val="22"/>
        </w:rPr>
        <w:t xml:space="preserve">EU/1/98/069/014 - Öskjur </w:t>
      </w:r>
      <w:r>
        <w:rPr>
          <w:szCs w:val="22"/>
        </w:rPr>
        <w:t>með</w:t>
      </w:r>
      <w:r w:rsidRPr="00507C3A">
        <w:rPr>
          <w:szCs w:val="22"/>
        </w:rPr>
        <w:t xml:space="preserve"> 50</w:t>
      </w:r>
      <w:r w:rsidR="0052791A">
        <w:rPr>
          <w:szCs w:val="22"/>
        </w:rPr>
        <w:t>x1</w:t>
      </w:r>
      <w:r w:rsidRPr="00507C3A">
        <w:rPr>
          <w:szCs w:val="22"/>
        </w:rPr>
        <w:t xml:space="preserve"> filmuhúð</w:t>
      </w:r>
      <w:r w:rsidR="0052791A">
        <w:rPr>
          <w:szCs w:val="22"/>
        </w:rPr>
        <w:t>aðri</w:t>
      </w:r>
      <w:r w:rsidRPr="00507C3A">
        <w:rPr>
          <w:szCs w:val="22"/>
        </w:rPr>
        <w:t xml:space="preserve"> töflu í álþynnupakkningu</w:t>
      </w:r>
    </w:p>
    <w:p w:rsidR="00B46B89" w:rsidRPr="00507C3A" w:rsidRDefault="00B46B89" w:rsidP="00B46B89">
      <w:pPr>
        <w:ind w:right="-29"/>
        <w:rPr>
          <w:szCs w:val="22"/>
        </w:rPr>
      </w:pPr>
      <w:r w:rsidRPr="00507C3A">
        <w:rPr>
          <w:szCs w:val="22"/>
        </w:rPr>
        <w:t xml:space="preserve">EU/1/98/069/015 - Öskjur </w:t>
      </w:r>
      <w:r>
        <w:rPr>
          <w:szCs w:val="22"/>
        </w:rPr>
        <w:t>með</w:t>
      </w:r>
      <w:r w:rsidRPr="00507C3A">
        <w:rPr>
          <w:szCs w:val="22"/>
        </w:rPr>
        <w:t xml:space="preserve"> 84 filmuhúðuðum töflum í álþynnupakkningu</w:t>
      </w:r>
    </w:p>
    <w:p w:rsidR="00B46B89" w:rsidRPr="00507C3A" w:rsidRDefault="00B46B89" w:rsidP="00B46B89">
      <w:pPr>
        <w:ind w:right="-29"/>
        <w:rPr>
          <w:szCs w:val="22"/>
        </w:rPr>
      </w:pPr>
      <w:r w:rsidRPr="00507C3A">
        <w:rPr>
          <w:szCs w:val="22"/>
        </w:rPr>
        <w:t xml:space="preserve">EU/1/98/069/016 - Öskjur með 100 </w:t>
      </w:r>
      <w:r w:rsidR="00982279" w:rsidRPr="004F0068">
        <w:rPr>
          <w:szCs w:val="22"/>
        </w:rPr>
        <w:t>filmuhúðuðum töflum í álþynnupakkningu</w:t>
      </w:r>
    </w:p>
    <w:p w:rsidR="00B46B89" w:rsidRPr="00507C3A" w:rsidRDefault="00B46B89" w:rsidP="00B46B89">
      <w:pPr>
        <w:ind w:right="-29"/>
        <w:rPr>
          <w:szCs w:val="22"/>
        </w:rPr>
      </w:pPr>
      <w:r w:rsidRPr="00507C3A">
        <w:rPr>
          <w:szCs w:val="22"/>
        </w:rPr>
        <w:t>EU/1/98/069/017 - Öskjur með 30 filmuhúðuðum töflum í álþynnupakkningu</w:t>
      </w:r>
    </w:p>
    <w:p w:rsidR="00B46B89" w:rsidRPr="00507C3A" w:rsidRDefault="00B46B89" w:rsidP="00B46B89">
      <w:pPr>
        <w:ind w:right="-29"/>
        <w:rPr>
          <w:szCs w:val="22"/>
        </w:rPr>
      </w:pPr>
      <w:r w:rsidRPr="00507C3A">
        <w:rPr>
          <w:szCs w:val="22"/>
        </w:rPr>
        <w:t>EU/1/98/069/018 - Öskjur með 90 filmuhúðuðum töflum í álþynnupakkningu</w:t>
      </w:r>
    </w:p>
    <w:p w:rsidR="00B46B89" w:rsidRPr="00507C3A" w:rsidRDefault="00B46B89" w:rsidP="00B46B89">
      <w:pPr>
        <w:ind w:right="-29"/>
        <w:rPr>
          <w:szCs w:val="22"/>
        </w:rPr>
      </w:pPr>
      <w:r w:rsidRPr="00507C3A">
        <w:rPr>
          <w:szCs w:val="22"/>
        </w:rPr>
        <w:t>EU/1/98/069/019 - Öskjur með 14 filmuhúðuðum töflum í álþynnupakkningu</w:t>
      </w:r>
    </w:p>
    <w:p w:rsidR="00B46B89" w:rsidRPr="00507C3A" w:rsidRDefault="00B46B89" w:rsidP="00B46B89">
      <w:pPr>
        <w:ind w:right="-29"/>
        <w:rPr>
          <w:szCs w:val="22"/>
        </w:rPr>
      </w:pPr>
      <w:r w:rsidRPr="00507C3A">
        <w:rPr>
          <w:szCs w:val="22"/>
        </w:rPr>
        <w:t>EU/1/98/069/020 - Öskjur með 7 filmuhúðuðum töflum í álþynnupakkningu.</w:t>
      </w:r>
    </w:p>
    <w:p w:rsidR="00016C3C" w:rsidRPr="00FC6B48" w:rsidRDefault="00016C3C"/>
    <w:p w:rsidR="00924EF6" w:rsidRPr="00E8313D" w:rsidRDefault="00924EF6" w:rsidP="00924EF6">
      <w:pPr>
        <w:rPr>
          <w:noProof/>
          <w:u w:val="single"/>
        </w:rPr>
      </w:pPr>
      <w:r w:rsidRPr="00E8313D">
        <w:rPr>
          <w:noProof/>
          <w:u w:val="single"/>
        </w:rPr>
        <w:t xml:space="preserve">Plavix 300 mg filmuhúðaðar töflur </w:t>
      </w:r>
    </w:p>
    <w:p w:rsidR="00924EF6" w:rsidRPr="004F710F" w:rsidRDefault="00924EF6" w:rsidP="00924EF6">
      <w:pPr>
        <w:keepNext/>
        <w:keepLines/>
        <w:tabs>
          <w:tab w:val="left" w:pos="567"/>
        </w:tabs>
        <w:ind w:right="-29"/>
        <w:outlineLvl w:val="0"/>
        <w:rPr>
          <w:noProof/>
        </w:rPr>
      </w:pPr>
      <w:r w:rsidRPr="004F710F">
        <w:rPr>
          <w:noProof/>
        </w:rPr>
        <w:t>EU/1/98/069/008 - Öskjur með</w:t>
      </w:r>
      <w:r>
        <w:rPr>
          <w:noProof/>
        </w:rPr>
        <w:t xml:space="preserve"> </w:t>
      </w:r>
      <w:r w:rsidRPr="004F710F">
        <w:rPr>
          <w:noProof/>
        </w:rPr>
        <w:t>4x1 filmuhúðaðri töflu í stakskammta álþynnu.</w:t>
      </w:r>
    </w:p>
    <w:p w:rsidR="00924EF6" w:rsidRPr="004F710F" w:rsidRDefault="00924EF6" w:rsidP="00924EF6">
      <w:pPr>
        <w:keepNext/>
        <w:keepLines/>
        <w:tabs>
          <w:tab w:val="left" w:pos="567"/>
        </w:tabs>
        <w:ind w:right="-29"/>
        <w:outlineLvl w:val="0"/>
        <w:rPr>
          <w:noProof/>
        </w:rPr>
      </w:pPr>
      <w:r w:rsidRPr="004F710F">
        <w:rPr>
          <w:noProof/>
        </w:rPr>
        <w:t>EU/1/98/069/009 - Öskjur með 30x1 filmuhúðaðri töflu í stakskammta álþynnu.</w:t>
      </w:r>
    </w:p>
    <w:p w:rsidR="00924EF6" w:rsidRDefault="00924EF6" w:rsidP="00924EF6">
      <w:pPr>
        <w:keepNext/>
        <w:keepLines/>
        <w:tabs>
          <w:tab w:val="left" w:pos="567"/>
        </w:tabs>
        <w:ind w:right="-29"/>
        <w:outlineLvl w:val="0"/>
        <w:rPr>
          <w:noProof/>
        </w:rPr>
      </w:pPr>
      <w:r w:rsidRPr="004F710F">
        <w:rPr>
          <w:noProof/>
        </w:rPr>
        <w:t>EU/1/98/069/010 - Öskjur með 100x1 filmuhúðaðri töflu í stakskammta álþynnu.</w:t>
      </w:r>
    </w:p>
    <w:p w:rsidR="00924EF6" w:rsidRDefault="00924EF6" w:rsidP="00924EF6">
      <w:pPr>
        <w:tabs>
          <w:tab w:val="left" w:pos="567"/>
        </w:tabs>
        <w:ind w:right="-28"/>
        <w:outlineLvl w:val="0"/>
        <w:rPr>
          <w:noProof/>
        </w:rPr>
      </w:pPr>
      <w:r w:rsidRPr="004F710F">
        <w:rPr>
          <w:noProof/>
        </w:rPr>
        <w:t>EU/1/98/069/01</w:t>
      </w:r>
      <w:r>
        <w:rPr>
          <w:noProof/>
        </w:rPr>
        <w:t>2 - Öskjur með 1</w:t>
      </w:r>
      <w:r w:rsidRPr="004F710F">
        <w:rPr>
          <w:noProof/>
        </w:rPr>
        <w:t>0x1 filmuhúðaðri töflu í stakskammta álþynnu.</w:t>
      </w:r>
    </w:p>
    <w:p w:rsidR="00016C3C" w:rsidRDefault="00016C3C"/>
    <w:p w:rsidR="00B46B89" w:rsidRDefault="00B46B89"/>
    <w:p w:rsidR="00016C3C" w:rsidRDefault="00016C3C" w:rsidP="004F710F">
      <w:pPr>
        <w:keepNext/>
        <w:keepLines/>
        <w:ind w:left="567" w:hanging="567"/>
        <w:outlineLvl w:val="0"/>
        <w:rPr>
          <w:b/>
        </w:rPr>
      </w:pPr>
      <w:r>
        <w:rPr>
          <w:b/>
        </w:rPr>
        <w:t>9.</w:t>
      </w:r>
      <w:r>
        <w:rPr>
          <w:b/>
        </w:rPr>
        <w:tab/>
        <w:t>DAGSETNING FYRSTU ÚTGÁFU MARKAÐSLEYFIS/ENDURNÝJUNAR MARKAÐSLEYFIS</w:t>
      </w:r>
    </w:p>
    <w:p w:rsidR="00016C3C" w:rsidRDefault="00016C3C" w:rsidP="004F710F">
      <w:pPr>
        <w:keepNext/>
        <w:keepLines/>
      </w:pPr>
    </w:p>
    <w:p w:rsidR="00016C3C" w:rsidRDefault="00016C3C" w:rsidP="004F710F">
      <w:pPr>
        <w:keepNext/>
        <w:keepLines/>
        <w:rPr>
          <w:color w:val="000000"/>
          <w:szCs w:val="20"/>
        </w:rPr>
      </w:pPr>
      <w:r>
        <w:rPr>
          <w:color w:val="000000"/>
          <w:szCs w:val="20"/>
        </w:rPr>
        <w:t>Dagsetning fyrstu útgáfu markaðsleyfis: 15. júlí 1998</w:t>
      </w:r>
    </w:p>
    <w:p w:rsidR="00016C3C" w:rsidRDefault="00F95B56" w:rsidP="004F710F">
      <w:pPr>
        <w:keepNext/>
        <w:keepLines/>
        <w:rPr>
          <w:b/>
        </w:rPr>
      </w:pPr>
      <w:r>
        <w:rPr>
          <w:color w:val="000000"/>
          <w:szCs w:val="20"/>
        </w:rPr>
        <w:t>Nýjasta d</w:t>
      </w:r>
      <w:r w:rsidR="00016C3C">
        <w:rPr>
          <w:color w:val="000000"/>
          <w:szCs w:val="20"/>
        </w:rPr>
        <w:t xml:space="preserve">agsetning endurnýjunar markaðsleyfis: </w:t>
      </w:r>
      <w:r w:rsidR="00B9450C">
        <w:rPr>
          <w:color w:val="000000"/>
          <w:szCs w:val="20"/>
        </w:rPr>
        <w:t>19</w:t>
      </w:r>
      <w:r w:rsidR="00016C3C">
        <w:rPr>
          <w:color w:val="000000"/>
          <w:szCs w:val="20"/>
        </w:rPr>
        <w:t>. jú</w:t>
      </w:r>
      <w:r w:rsidR="00B9450C">
        <w:rPr>
          <w:color w:val="000000"/>
          <w:szCs w:val="20"/>
        </w:rPr>
        <w:t>n</w:t>
      </w:r>
      <w:r w:rsidR="00016C3C">
        <w:rPr>
          <w:color w:val="000000"/>
          <w:szCs w:val="20"/>
        </w:rPr>
        <w:t>í 200</w:t>
      </w:r>
      <w:r w:rsidR="007F0122">
        <w:rPr>
          <w:color w:val="000000"/>
          <w:szCs w:val="20"/>
        </w:rPr>
        <w:t>8</w:t>
      </w:r>
    </w:p>
    <w:p w:rsidR="00016C3C" w:rsidRDefault="00016C3C">
      <w:pPr>
        <w:rPr>
          <w:b/>
        </w:rPr>
      </w:pPr>
    </w:p>
    <w:p w:rsidR="00016C3C" w:rsidRDefault="00016C3C"/>
    <w:p w:rsidR="00016C3C" w:rsidRDefault="00016C3C" w:rsidP="00FC58A4">
      <w:pPr>
        <w:keepNext/>
        <w:ind w:left="567" w:hanging="567"/>
        <w:outlineLvl w:val="0"/>
        <w:rPr>
          <w:b/>
        </w:rPr>
      </w:pPr>
      <w:r>
        <w:rPr>
          <w:b/>
        </w:rPr>
        <w:t>10.</w:t>
      </w:r>
      <w:r>
        <w:rPr>
          <w:b/>
        </w:rPr>
        <w:tab/>
        <w:t>DAGSETNING ENDURSKOÐUNAR TEXTANS</w:t>
      </w:r>
    </w:p>
    <w:p w:rsidR="00016C3C" w:rsidRDefault="00016C3C" w:rsidP="00FC58A4">
      <w:pPr>
        <w:keepNext/>
      </w:pPr>
    </w:p>
    <w:p w:rsidR="00F95B56" w:rsidRDefault="00F95B56" w:rsidP="00FC58A4">
      <w:pPr>
        <w:keepNext/>
        <w:rPr>
          <w:bCs/>
          <w:noProof/>
          <w:szCs w:val="22"/>
        </w:rPr>
      </w:pPr>
      <w:r w:rsidRPr="00FB5225">
        <w:rPr>
          <w:bCs/>
          <w:noProof/>
          <w:szCs w:val="22"/>
        </w:rPr>
        <w:t>DD. mánuður ÁÁÁÁ</w:t>
      </w:r>
    </w:p>
    <w:p w:rsidR="00F95B56" w:rsidRDefault="00F95B56" w:rsidP="00FC58A4">
      <w:pPr>
        <w:keepNext/>
      </w:pPr>
    </w:p>
    <w:p w:rsidR="00016C3C" w:rsidRDefault="00016C3C">
      <w:pPr>
        <w:rPr>
          <w:noProof/>
        </w:rPr>
      </w:pPr>
      <w:r>
        <w:rPr>
          <w:noProof/>
        </w:rPr>
        <w:t>Ítarlegar upplýsingar um lyf</w:t>
      </w:r>
      <w:r w:rsidR="00C32423">
        <w:rPr>
          <w:noProof/>
        </w:rPr>
        <w:t>ið</w:t>
      </w:r>
      <w:r>
        <w:rPr>
          <w:noProof/>
        </w:rPr>
        <w:t xml:space="preserve"> eru birtar á </w:t>
      </w:r>
      <w:r w:rsidR="00C32423">
        <w:rPr>
          <w:noProof/>
        </w:rPr>
        <w:t xml:space="preserve">vef </w:t>
      </w:r>
      <w:r w:rsidR="007F0122">
        <w:rPr>
          <w:noProof/>
        </w:rPr>
        <w:t xml:space="preserve">Lyfjastofnunar Evrópu </w:t>
      </w:r>
      <w:hyperlink r:id="rId15" w:history="1">
        <w:r w:rsidR="00A31091" w:rsidRPr="001E6D34">
          <w:rPr>
            <w:rStyle w:val="Hyperlink"/>
            <w:noProof/>
          </w:rPr>
          <w:t>http://www.ema.europa.eu/</w:t>
        </w:r>
      </w:hyperlink>
      <w:r w:rsidR="00A31091">
        <w:rPr>
          <w:noProof/>
        </w:rPr>
        <w:t xml:space="preserve"> </w:t>
      </w:r>
    </w:p>
    <w:p w:rsidR="004C0F60" w:rsidRDefault="004C0F60">
      <w:pPr>
        <w:rPr>
          <w:noProof/>
        </w:rPr>
      </w:pPr>
    </w:p>
    <w:p w:rsidR="00016C3C" w:rsidRDefault="00016C3C">
      <w:r>
        <w:rPr>
          <w:noProof/>
        </w:rPr>
        <w:t xml:space="preserve">Upplýsingar á íslensku eru á </w:t>
      </w:r>
      <w:hyperlink r:id="rId16" w:history="1">
        <w:r w:rsidR="00A31091" w:rsidRPr="001E6D34">
          <w:rPr>
            <w:rStyle w:val="Hyperlink"/>
            <w:noProof/>
          </w:rPr>
          <w:t>http://www.serlyfjaskra.is</w:t>
        </w:r>
      </w:hyperlink>
      <w:r w:rsidR="00A31091">
        <w:rPr>
          <w:noProof/>
        </w:rPr>
        <w:t xml:space="preserve"> </w:t>
      </w:r>
    </w:p>
    <w:p w:rsidR="00016C3C" w:rsidRDefault="00016C3C">
      <w:pPr>
        <w:jc w:val="center"/>
      </w:pPr>
      <w:r>
        <w:br w:type="page"/>
      </w: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pPr>
    </w:p>
    <w:p w:rsidR="00016C3C" w:rsidRDefault="00016C3C">
      <w:pPr>
        <w:jc w:val="center"/>
        <w:rPr>
          <w:b/>
        </w:rPr>
      </w:pPr>
      <w:r>
        <w:rPr>
          <w:b/>
        </w:rPr>
        <w:t>VIÐAUKI II</w:t>
      </w:r>
    </w:p>
    <w:p w:rsidR="00016C3C" w:rsidRDefault="00016C3C">
      <w:pPr>
        <w:ind w:left="1701" w:right="1416" w:hanging="567"/>
      </w:pPr>
    </w:p>
    <w:p w:rsidR="00016C3C" w:rsidRDefault="00016C3C">
      <w:pPr>
        <w:tabs>
          <w:tab w:val="left" w:pos="1701"/>
        </w:tabs>
        <w:ind w:left="1701" w:right="1416" w:hanging="567"/>
        <w:rPr>
          <w:b/>
        </w:rPr>
      </w:pPr>
      <w:r>
        <w:rPr>
          <w:b/>
        </w:rPr>
        <w:t>A.</w:t>
      </w:r>
      <w:r>
        <w:rPr>
          <w:b/>
        </w:rPr>
        <w:tab/>
      </w:r>
      <w:r>
        <w:rPr>
          <w:b/>
          <w:bCs/>
          <w:color w:val="000000"/>
          <w:szCs w:val="20"/>
        </w:rPr>
        <w:t>FRAMLEIÐENDUR SEM ERU ÁBYRGIR FYRIR LOKASAMÞYKKT</w:t>
      </w:r>
    </w:p>
    <w:p w:rsidR="00016C3C" w:rsidRDefault="00016C3C">
      <w:pPr>
        <w:ind w:right="1416"/>
        <w:rPr>
          <w:b/>
        </w:rPr>
      </w:pPr>
    </w:p>
    <w:p w:rsidR="00016C3C" w:rsidRDefault="00016C3C" w:rsidP="00F45F9D">
      <w:pPr>
        <w:tabs>
          <w:tab w:val="left" w:pos="1701"/>
        </w:tabs>
        <w:ind w:left="1701" w:right="1416" w:hanging="567"/>
        <w:rPr>
          <w:b/>
          <w:noProof/>
          <w:szCs w:val="22"/>
        </w:rPr>
      </w:pPr>
      <w:r>
        <w:rPr>
          <w:b/>
        </w:rPr>
        <w:t>B.</w:t>
      </w:r>
      <w:r>
        <w:rPr>
          <w:b/>
        </w:rPr>
        <w:tab/>
        <w:t xml:space="preserve">FORSENDUR </w:t>
      </w:r>
      <w:r w:rsidR="00BE36CE" w:rsidRPr="00FB5225">
        <w:rPr>
          <w:b/>
          <w:noProof/>
          <w:szCs w:val="22"/>
        </w:rPr>
        <w:t>FYRIR, EÐA TAKMARKANIR Á, AFGREIÐSLU OG NOTKUN</w:t>
      </w:r>
    </w:p>
    <w:p w:rsidR="00BE36CE" w:rsidRDefault="00BE36CE">
      <w:pPr>
        <w:tabs>
          <w:tab w:val="left" w:pos="1701"/>
        </w:tabs>
        <w:ind w:left="1134" w:right="1416"/>
        <w:rPr>
          <w:b/>
          <w:noProof/>
          <w:szCs w:val="22"/>
        </w:rPr>
      </w:pPr>
    </w:p>
    <w:p w:rsidR="00BE36CE" w:rsidRPr="00FB5225" w:rsidRDefault="00BE36CE" w:rsidP="00BE36CE">
      <w:pPr>
        <w:ind w:left="1689" w:right="567" w:hanging="555"/>
        <w:rPr>
          <w:b/>
          <w:noProof/>
          <w:szCs w:val="22"/>
        </w:rPr>
      </w:pPr>
      <w:r w:rsidRPr="00FB5225">
        <w:rPr>
          <w:b/>
          <w:noProof/>
          <w:szCs w:val="22"/>
        </w:rPr>
        <w:t>C.</w:t>
      </w:r>
      <w:r w:rsidRPr="00FB5225">
        <w:rPr>
          <w:b/>
          <w:noProof/>
          <w:szCs w:val="22"/>
        </w:rPr>
        <w:tab/>
        <w:t>AÐRAR FORSENDUR OG SKILYRÐI MARKAÐSLEYFIS</w:t>
      </w:r>
    </w:p>
    <w:p w:rsidR="00BE36CE" w:rsidRPr="00FB5225" w:rsidRDefault="00BE36CE" w:rsidP="00BE36CE">
      <w:pPr>
        <w:ind w:right="567"/>
        <w:rPr>
          <w:noProof/>
          <w:szCs w:val="22"/>
        </w:rPr>
      </w:pPr>
    </w:p>
    <w:p w:rsidR="00BE36CE" w:rsidRPr="00FB5225" w:rsidRDefault="00BE36CE" w:rsidP="00BE36CE">
      <w:pPr>
        <w:ind w:left="1689" w:right="567" w:hanging="555"/>
        <w:rPr>
          <w:b/>
          <w:noProof/>
          <w:szCs w:val="22"/>
        </w:rPr>
      </w:pPr>
      <w:r>
        <w:rPr>
          <w:b/>
          <w:noProof/>
          <w:szCs w:val="22"/>
        </w:rPr>
        <w:t>D</w:t>
      </w:r>
      <w:r w:rsidRPr="00FB5225">
        <w:rPr>
          <w:b/>
          <w:noProof/>
          <w:szCs w:val="22"/>
        </w:rPr>
        <w:t>.</w:t>
      </w:r>
      <w:r w:rsidRPr="00FB5225">
        <w:rPr>
          <w:b/>
          <w:noProof/>
          <w:szCs w:val="22"/>
        </w:rPr>
        <w:tab/>
        <w:t xml:space="preserve">FORSENDUR EÐA TAKMARKANIR </w:t>
      </w:r>
      <w:r>
        <w:rPr>
          <w:b/>
          <w:noProof/>
          <w:szCs w:val="22"/>
        </w:rPr>
        <w:t xml:space="preserve">ER VARÐA ÖRYGGI OG VERKUN VIÐ </w:t>
      </w:r>
      <w:r w:rsidRPr="00FB5225">
        <w:rPr>
          <w:b/>
          <w:noProof/>
          <w:szCs w:val="22"/>
        </w:rPr>
        <w:t>NOTKUN</w:t>
      </w:r>
      <w:r>
        <w:rPr>
          <w:b/>
          <w:noProof/>
          <w:szCs w:val="22"/>
        </w:rPr>
        <w:t xml:space="preserve"> LYFSINS</w:t>
      </w:r>
    </w:p>
    <w:p w:rsidR="00BE36CE" w:rsidRDefault="00BE36CE">
      <w:pPr>
        <w:tabs>
          <w:tab w:val="left" w:pos="1701"/>
        </w:tabs>
        <w:ind w:left="1134" w:right="1416"/>
        <w:rPr>
          <w:b/>
        </w:rPr>
      </w:pPr>
    </w:p>
    <w:p w:rsidR="00016C3C" w:rsidRDefault="00016C3C">
      <w:pPr>
        <w:ind w:right="1416"/>
        <w:rPr>
          <w:b/>
        </w:rPr>
      </w:pPr>
    </w:p>
    <w:p w:rsidR="00016C3C" w:rsidRDefault="00016C3C" w:rsidP="00647607">
      <w:pPr>
        <w:pStyle w:val="EMEA2"/>
      </w:pPr>
      <w:r>
        <w:br w:type="page"/>
        <w:t>A.</w:t>
      </w:r>
      <w:r>
        <w:tab/>
        <w:t>FRAMLEIÐENDUR SEM ERU ÁBYRGIR FYRIR LOKASAMÞYKKT</w:t>
      </w:r>
    </w:p>
    <w:p w:rsidR="00016C3C" w:rsidRDefault="00016C3C">
      <w:pPr>
        <w:autoSpaceDE w:val="0"/>
        <w:autoSpaceDN w:val="0"/>
        <w:adjustRightInd w:val="0"/>
        <w:spacing w:line="240" w:lineRule="atLeast"/>
        <w:rPr>
          <w:color w:val="000000"/>
          <w:szCs w:val="20"/>
        </w:rPr>
      </w:pPr>
    </w:p>
    <w:p w:rsidR="00016C3C" w:rsidRDefault="00016C3C">
      <w:pPr>
        <w:pStyle w:val="Heading5"/>
        <w:rPr>
          <w:rFonts w:ascii="Times New Roman" w:hAnsi="Times New Roman"/>
          <w:sz w:val="22"/>
        </w:rPr>
      </w:pPr>
      <w:r>
        <w:rPr>
          <w:rFonts w:ascii="Times New Roman" w:hAnsi="Times New Roman"/>
          <w:sz w:val="22"/>
        </w:rPr>
        <w:t>Heiti og heimilisföng framleiðenda sem eru ábyrgir fyrir lokasamþykkt</w:t>
      </w:r>
    </w:p>
    <w:p w:rsidR="00016C3C" w:rsidRDefault="00016C3C">
      <w:pPr>
        <w:pStyle w:val="spc"/>
        <w:widowControl/>
        <w:rPr>
          <w:szCs w:val="24"/>
        </w:rPr>
      </w:pPr>
    </w:p>
    <w:p w:rsidR="00016C3C" w:rsidRDefault="00016C3C">
      <w:pPr>
        <w:tabs>
          <w:tab w:val="left" w:pos="540"/>
        </w:tabs>
      </w:pPr>
      <w:r>
        <w:t>-</w:t>
      </w:r>
      <w:r>
        <w:tab/>
        <w:t xml:space="preserve">Plavix 75 mg filmuhúðaðar töflur </w:t>
      </w:r>
    </w:p>
    <w:p w:rsidR="00016C3C" w:rsidRDefault="00016C3C">
      <w:pPr>
        <w:pStyle w:val="spc"/>
        <w:widowControl/>
        <w:rPr>
          <w:szCs w:val="24"/>
        </w:rPr>
      </w:pPr>
    </w:p>
    <w:p w:rsidR="00016C3C" w:rsidRDefault="00016C3C">
      <w:pPr>
        <w:tabs>
          <w:tab w:val="left" w:pos="720"/>
        </w:tabs>
        <w:jc w:val="both"/>
      </w:pPr>
      <w:r>
        <w:t>Sanofi Winthrop Industrie</w:t>
      </w:r>
    </w:p>
    <w:p w:rsidR="00016C3C" w:rsidRDefault="00016C3C">
      <w:pPr>
        <w:tabs>
          <w:tab w:val="left" w:pos="720"/>
        </w:tabs>
        <w:jc w:val="both"/>
      </w:pPr>
      <w:r>
        <w:t xml:space="preserve">1, rue de la Vierge </w:t>
      </w:r>
    </w:p>
    <w:p w:rsidR="00016C3C" w:rsidRDefault="00016C3C">
      <w:pPr>
        <w:tabs>
          <w:tab w:val="left" w:pos="720"/>
        </w:tabs>
        <w:jc w:val="both"/>
        <w:rPr>
          <w:noProof/>
        </w:rPr>
      </w:pPr>
      <w:r>
        <w:rPr>
          <w:noProof/>
        </w:rPr>
        <w:t>Ambarès &amp; Lagrave</w:t>
      </w:r>
    </w:p>
    <w:p w:rsidR="00016C3C" w:rsidRDefault="00016C3C">
      <w:pPr>
        <w:tabs>
          <w:tab w:val="left" w:pos="720"/>
        </w:tabs>
        <w:jc w:val="both"/>
      </w:pPr>
      <w:r>
        <w:rPr>
          <w:noProof/>
        </w:rPr>
        <w:t>F-</w:t>
      </w:r>
      <w:r>
        <w:rPr>
          <w:color w:val="000000"/>
          <w:szCs w:val="20"/>
        </w:rPr>
        <w:t>33565 Carbon Blanc cedex</w:t>
      </w:r>
    </w:p>
    <w:p w:rsidR="00016C3C" w:rsidRDefault="00016C3C">
      <w:pPr>
        <w:numPr>
          <w:ilvl w:val="12"/>
          <w:numId w:val="0"/>
        </w:numPr>
      </w:pPr>
      <w:r>
        <w:rPr>
          <w:szCs w:val="22"/>
        </w:rPr>
        <w:t>Frakkland</w:t>
      </w:r>
    </w:p>
    <w:p w:rsidR="00016C3C" w:rsidRDefault="00016C3C">
      <w:pPr>
        <w:numPr>
          <w:ilvl w:val="12"/>
          <w:numId w:val="0"/>
        </w:numPr>
      </w:pPr>
    </w:p>
    <w:p w:rsidR="00016C3C" w:rsidRDefault="00B0389E">
      <w:pPr>
        <w:tabs>
          <w:tab w:val="left" w:pos="720"/>
        </w:tabs>
        <w:jc w:val="both"/>
      </w:pPr>
      <w:r>
        <w:t>Delpharm Dijon</w:t>
      </w:r>
    </w:p>
    <w:p w:rsidR="00016C3C" w:rsidRDefault="00016C3C">
      <w:pPr>
        <w:numPr>
          <w:ilvl w:val="12"/>
          <w:numId w:val="0"/>
        </w:numPr>
      </w:pPr>
      <w:r>
        <w:t>6, Boulevard de l’Europe</w:t>
      </w:r>
    </w:p>
    <w:p w:rsidR="00016C3C" w:rsidRDefault="00016C3C">
      <w:pPr>
        <w:numPr>
          <w:ilvl w:val="12"/>
          <w:numId w:val="0"/>
        </w:numPr>
      </w:pPr>
      <w:r>
        <w:t>F-21800 Qu</w:t>
      </w:r>
      <w:r>
        <w:rPr>
          <w:noProof/>
        </w:rPr>
        <w:t xml:space="preserve">étigny </w:t>
      </w:r>
    </w:p>
    <w:p w:rsidR="00016C3C" w:rsidRDefault="00016C3C">
      <w:pPr>
        <w:numPr>
          <w:ilvl w:val="12"/>
          <w:numId w:val="0"/>
        </w:numPr>
      </w:pPr>
      <w:r>
        <w:rPr>
          <w:szCs w:val="22"/>
        </w:rPr>
        <w:t>Frakkland</w:t>
      </w:r>
    </w:p>
    <w:p w:rsidR="00016C3C" w:rsidRDefault="00016C3C">
      <w:pPr>
        <w:numPr>
          <w:ilvl w:val="12"/>
          <w:numId w:val="0"/>
        </w:numPr>
      </w:pPr>
    </w:p>
    <w:p w:rsidR="00270EEB" w:rsidRPr="00AE4A97" w:rsidRDefault="00270EEB" w:rsidP="00270EEB">
      <w:pPr>
        <w:tabs>
          <w:tab w:val="left" w:pos="720"/>
        </w:tabs>
        <w:jc w:val="both"/>
        <w:rPr>
          <w:szCs w:val="22"/>
        </w:rPr>
      </w:pPr>
      <w:r w:rsidRPr="00AE4A97">
        <w:rPr>
          <w:szCs w:val="22"/>
        </w:rPr>
        <w:t>Sanofi S.</w:t>
      </w:r>
      <w:r w:rsidR="009557A4">
        <w:rPr>
          <w:szCs w:val="22"/>
        </w:rPr>
        <w:t>r.l.</w:t>
      </w:r>
    </w:p>
    <w:p w:rsidR="00270EEB" w:rsidRPr="00AE4A97" w:rsidRDefault="00270EEB" w:rsidP="00270EEB">
      <w:pPr>
        <w:tabs>
          <w:tab w:val="left" w:pos="720"/>
        </w:tabs>
        <w:jc w:val="both"/>
        <w:rPr>
          <w:szCs w:val="22"/>
        </w:rPr>
      </w:pPr>
      <w:r w:rsidRPr="00AE4A97">
        <w:rPr>
          <w:szCs w:val="22"/>
        </w:rPr>
        <w:t>Strada Statale 17, Km 22</w:t>
      </w:r>
    </w:p>
    <w:p w:rsidR="00517183" w:rsidRDefault="00270EEB" w:rsidP="00270EEB">
      <w:pPr>
        <w:tabs>
          <w:tab w:val="left" w:pos="720"/>
        </w:tabs>
        <w:jc w:val="both"/>
        <w:rPr>
          <w:szCs w:val="22"/>
        </w:rPr>
      </w:pPr>
      <w:r w:rsidRPr="00AE4A97">
        <w:rPr>
          <w:szCs w:val="22"/>
        </w:rPr>
        <w:t>67019 Scoppito (AQ)</w:t>
      </w:r>
    </w:p>
    <w:p w:rsidR="00270EEB" w:rsidRDefault="00270EEB" w:rsidP="00270EEB">
      <w:pPr>
        <w:tabs>
          <w:tab w:val="left" w:pos="720"/>
        </w:tabs>
        <w:jc w:val="both"/>
        <w:rPr>
          <w:szCs w:val="22"/>
        </w:rPr>
      </w:pPr>
      <w:r>
        <w:rPr>
          <w:szCs w:val="22"/>
        </w:rPr>
        <w:t>Ítalía</w:t>
      </w:r>
    </w:p>
    <w:p w:rsidR="00AB0FA3" w:rsidRDefault="00AB0FA3" w:rsidP="00270EEB">
      <w:pPr>
        <w:tabs>
          <w:tab w:val="left" w:pos="720"/>
        </w:tabs>
        <w:jc w:val="both"/>
        <w:rPr>
          <w:szCs w:val="22"/>
        </w:rPr>
      </w:pPr>
    </w:p>
    <w:p w:rsidR="00AB0FA3" w:rsidRPr="00152FFA" w:rsidRDefault="00AB0FA3" w:rsidP="00AB0FA3">
      <w:pPr>
        <w:tabs>
          <w:tab w:val="left" w:pos="720"/>
        </w:tabs>
        <w:jc w:val="both"/>
        <w:rPr>
          <w:szCs w:val="22"/>
        </w:rPr>
      </w:pPr>
      <w:r w:rsidRPr="00152FFA">
        <w:rPr>
          <w:szCs w:val="22"/>
        </w:rPr>
        <w:t>Sanofi Winthrop Industrie</w:t>
      </w:r>
    </w:p>
    <w:p w:rsidR="00AB0FA3" w:rsidRPr="00152FFA" w:rsidRDefault="00AB0FA3" w:rsidP="00AB0FA3">
      <w:pPr>
        <w:tabs>
          <w:tab w:val="left" w:pos="720"/>
        </w:tabs>
        <w:jc w:val="both"/>
        <w:rPr>
          <w:szCs w:val="22"/>
        </w:rPr>
      </w:pPr>
      <w:r w:rsidRPr="00152FFA">
        <w:rPr>
          <w:szCs w:val="22"/>
        </w:rPr>
        <w:t>30-36 avenue Gustave Eiffel</w:t>
      </w:r>
    </w:p>
    <w:p w:rsidR="00AB0FA3" w:rsidRPr="00152FFA" w:rsidRDefault="00AB0FA3" w:rsidP="00AB0FA3">
      <w:pPr>
        <w:tabs>
          <w:tab w:val="left" w:pos="720"/>
        </w:tabs>
        <w:jc w:val="both"/>
        <w:rPr>
          <w:szCs w:val="22"/>
        </w:rPr>
      </w:pPr>
      <w:r w:rsidRPr="00152FFA">
        <w:rPr>
          <w:szCs w:val="22"/>
        </w:rPr>
        <w:t>37100 Tours</w:t>
      </w:r>
    </w:p>
    <w:p w:rsidR="00AB0FA3" w:rsidRDefault="00AB0FA3" w:rsidP="00270EEB">
      <w:pPr>
        <w:tabs>
          <w:tab w:val="left" w:pos="720"/>
        </w:tabs>
        <w:jc w:val="both"/>
        <w:rPr>
          <w:szCs w:val="22"/>
        </w:rPr>
      </w:pPr>
      <w:r>
        <w:rPr>
          <w:szCs w:val="22"/>
        </w:rPr>
        <w:t>Frakkland</w:t>
      </w:r>
    </w:p>
    <w:p w:rsidR="0041363F" w:rsidRDefault="0041363F"/>
    <w:p w:rsidR="00016C3C" w:rsidRDefault="00016C3C">
      <w:pPr>
        <w:tabs>
          <w:tab w:val="left" w:pos="540"/>
        </w:tabs>
      </w:pPr>
      <w:r>
        <w:t>-</w:t>
      </w:r>
      <w:r>
        <w:tab/>
        <w:t xml:space="preserve">Plavix 300 mg filmuhúðaðar töflur </w:t>
      </w:r>
    </w:p>
    <w:p w:rsidR="00016C3C" w:rsidRDefault="00016C3C"/>
    <w:p w:rsidR="00016C3C" w:rsidRDefault="00016C3C">
      <w:pPr>
        <w:tabs>
          <w:tab w:val="left" w:pos="720"/>
        </w:tabs>
        <w:jc w:val="both"/>
      </w:pPr>
      <w:r>
        <w:t>Sanofi Winthrop Industrie</w:t>
      </w:r>
    </w:p>
    <w:p w:rsidR="00016C3C" w:rsidRDefault="00016C3C">
      <w:pPr>
        <w:tabs>
          <w:tab w:val="left" w:pos="720"/>
        </w:tabs>
        <w:jc w:val="both"/>
      </w:pPr>
      <w:r>
        <w:t xml:space="preserve">1, rue de la Vierge </w:t>
      </w:r>
    </w:p>
    <w:p w:rsidR="00016C3C" w:rsidRDefault="00016C3C">
      <w:pPr>
        <w:tabs>
          <w:tab w:val="left" w:pos="720"/>
        </w:tabs>
        <w:jc w:val="both"/>
        <w:rPr>
          <w:noProof/>
        </w:rPr>
      </w:pPr>
      <w:r>
        <w:rPr>
          <w:noProof/>
        </w:rPr>
        <w:t>Ambarès &amp; Lagrave</w:t>
      </w:r>
    </w:p>
    <w:p w:rsidR="00016C3C" w:rsidRDefault="00016C3C">
      <w:pPr>
        <w:tabs>
          <w:tab w:val="left" w:pos="720"/>
        </w:tabs>
        <w:jc w:val="both"/>
      </w:pPr>
      <w:r>
        <w:rPr>
          <w:noProof/>
        </w:rPr>
        <w:t>F-</w:t>
      </w:r>
      <w:r>
        <w:rPr>
          <w:color w:val="000000"/>
          <w:szCs w:val="20"/>
        </w:rPr>
        <w:t>33565 Carbon Blanc cedex</w:t>
      </w:r>
    </w:p>
    <w:p w:rsidR="00016C3C" w:rsidRDefault="00016C3C">
      <w:pPr>
        <w:rPr>
          <w:szCs w:val="22"/>
        </w:rPr>
      </w:pPr>
      <w:r>
        <w:rPr>
          <w:szCs w:val="22"/>
        </w:rPr>
        <w:t>Frakkland</w:t>
      </w:r>
      <w:r w:rsidR="00B7315D">
        <w:rPr>
          <w:szCs w:val="22"/>
        </w:rPr>
        <w:t>.</w:t>
      </w:r>
    </w:p>
    <w:p w:rsidR="00016C3C" w:rsidRDefault="00016C3C">
      <w:pPr>
        <w:rPr>
          <w:szCs w:val="22"/>
        </w:rPr>
      </w:pPr>
    </w:p>
    <w:p w:rsidR="002C0CF3" w:rsidRDefault="002C0CF3" w:rsidP="002C0CF3">
      <w:r>
        <w:t>Heiti og heimilisfang framleiðanda sem ábyrgur er fyrir lokasamþykkt viðkomandi lotu skal koma fram í útprentuðum fylgiseðli.</w:t>
      </w:r>
    </w:p>
    <w:p w:rsidR="00016C3C" w:rsidRDefault="00016C3C"/>
    <w:p w:rsidR="009A7A31" w:rsidRDefault="009A7A31"/>
    <w:p w:rsidR="00016C3C" w:rsidRDefault="00016C3C" w:rsidP="00647607">
      <w:pPr>
        <w:pStyle w:val="EMEA2"/>
      </w:pPr>
      <w:r>
        <w:t>B.</w:t>
      </w:r>
      <w:r>
        <w:tab/>
        <w:t xml:space="preserve">FORSENDUR </w:t>
      </w:r>
      <w:r w:rsidR="00BE36CE" w:rsidRPr="00F45F9D">
        <w:rPr>
          <w:noProof/>
          <w:szCs w:val="22"/>
        </w:rPr>
        <w:t>FYRIR, EÐA TAKMARKANIR Á, AFGREIÐSLU OG NOTKUN</w:t>
      </w:r>
      <w:r w:rsidR="00BE36CE" w:rsidDel="00BE36CE">
        <w:t xml:space="preserve"> </w:t>
      </w:r>
    </w:p>
    <w:p w:rsidR="00016C3C" w:rsidRDefault="00016C3C"/>
    <w:p w:rsidR="00016C3C" w:rsidRDefault="00016C3C">
      <w:pPr>
        <w:numPr>
          <w:ilvl w:val="12"/>
          <w:numId w:val="0"/>
        </w:numPr>
      </w:pPr>
      <w:r>
        <w:t>Lyfið er lyfseðilsskylt.</w:t>
      </w:r>
    </w:p>
    <w:p w:rsidR="00BE36CE" w:rsidRDefault="00BE36CE" w:rsidP="00BE36CE">
      <w:pPr>
        <w:numPr>
          <w:ilvl w:val="12"/>
          <w:numId w:val="0"/>
        </w:numPr>
        <w:rPr>
          <w:noProof/>
          <w:szCs w:val="22"/>
        </w:rPr>
      </w:pPr>
    </w:p>
    <w:p w:rsidR="00BE36CE" w:rsidRPr="00FB5225" w:rsidRDefault="00BE36CE" w:rsidP="00BE36CE">
      <w:pPr>
        <w:numPr>
          <w:ilvl w:val="12"/>
          <w:numId w:val="0"/>
        </w:numPr>
        <w:rPr>
          <w:noProof/>
          <w:szCs w:val="22"/>
        </w:rPr>
      </w:pPr>
    </w:p>
    <w:p w:rsidR="00BE36CE" w:rsidRPr="00FB5225" w:rsidRDefault="00BE36CE" w:rsidP="00BE36CE">
      <w:pPr>
        <w:ind w:left="567" w:hanging="567"/>
        <w:rPr>
          <w:b/>
          <w:noProof/>
          <w:szCs w:val="22"/>
        </w:rPr>
      </w:pPr>
      <w:r w:rsidRPr="00FB5225">
        <w:rPr>
          <w:b/>
          <w:noProof/>
          <w:szCs w:val="22"/>
        </w:rPr>
        <w:t>C</w:t>
      </w:r>
      <w:r>
        <w:rPr>
          <w:b/>
          <w:noProof/>
          <w:szCs w:val="22"/>
        </w:rPr>
        <w:t>.</w:t>
      </w:r>
      <w:r w:rsidRPr="00FB5225">
        <w:rPr>
          <w:b/>
          <w:noProof/>
          <w:szCs w:val="22"/>
        </w:rPr>
        <w:tab/>
        <w:t>AÐRAR FORSENDUR OG SKILYRÐI MARKAÐSLEYFIS</w:t>
      </w:r>
    </w:p>
    <w:p w:rsidR="00BE36CE" w:rsidRPr="00FB5225" w:rsidRDefault="00BE36CE" w:rsidP="00BE36CE">
      <w:pPr>
        <w:pStyle w:val="Header"/>
        <w:tabs>
          <w:tab w:val="clear" w:pos="4153"/>
          <w:tab w:val="clear" w:pos="8306"/>
        </w:tabs>
        <w:rPr>
          <w:noProof/>
          <w:szCs w:val="22"/>
        </w:rPr>
      </w:pPr>
    </w:p>
    <w:p w:rsidR="00BE36CE" w:rsidRPr="00FB5225" w:rsidRDefault="00BE36CE" w:rsidP="00BE36CE">
      <w:pPr>
        <w:numPr>
          <w:ilvl w:val="12"/>
          <w:numId w:val="0"/>
        </w:numPr>
        <w:rPr>
          <w:noProof/>
          <w:szCs w:val="22"/>
        </w:rPr>
      </w:pPr>
      <w:r w:rsidRPr="00FB5225">
        <w:rPr>
          <w:b/>
          <w:noProof/>
          <w:szCs w:val="22"/>
        </w:rPr>
        <w:t>•</w:t>
      </w:r>
      <w:r w:rsidRPr="00FB5225">
        <w:rPr>
          <w:b/>
          <w:noProof/>
          <w:szCs w:val="22"/>
        </w:rPr>
        <w:tab/>
      </w:r>
      <w:r>
        <w:rPr>
          <w:b/>
          <w:noProof/>
          <w:szCs w:val="22"/>
        </w:rPr>
        <w:t>Samantektir um öryggi lyfsins (PSUR)</w:t>
      </w:r>
    </w:p>
    <w:p w:rsidR="00016C3C" w:rsidRDefault="00016C3C">
      <w:pPr>
        <w:ind w:right="567"/>
      </w:pPr>
    </w:p>
    <w:p w:rsidR="00BE36CE" w:rsidRDefault="00BE36CE">
      <w:pPr>
        <w:ind w:right="567"/>
        <w:rPr>
          <w:szCs w:val="22"/>
        </w:rPr>
      </w:pPr>
      <w:r w:rsidRPr="004F43F6">
        <w:rPr>
          <w:szCs w:val="22"/>
        </w:rPr>
        <w:t>Markaðsleyfishafi skal leggja fram samantektir um öryggi lyfsins í samræmi við skilyrði sem koma fram í lista yfir viðmiðunardagsetningar Evrópusambandsins (EURD lista) sem gerð er krafa um í grein 107c(7) í tilskipun 2001/83 og er birtur í vefgátt fyrir evrópsk lyf.</w:t>
      </w:r>
    </w:p>
    <w:p w:rsidR="00BE36CE" w:rsidRDefault="00BE36CE" w:rsidP="00F45F9D">
      <w:pPr>
        <w:ind w:right="567"/>
        <w:rPr>
          <w:szCs w:val="22"/>
        </w:rPr>
      </w:pPr>
    </w:p>
    <w:p w:rsidR="00BE36CE" w:rsidRDefault="00BE36CE">
      <w:pPr>
        <w:ind w:right="567"/>
        <w:rPr>
          <w:szCs w:val="22"/>
        </w:rPr>
      </w:pPr>
    </w:p>
    <w:p w:rsidR="00016C3C" w:rsidRDefault="00BE36CE" w:rsidP="00CD44B8">
      <w:pPr>
        <w:keepNext/>
        <w:ind w:left="567" w:right="567" w:hanging="567"/>
      </w:pPr>
      <w:r>
        <w:rPr>
          <w:b/>
          <w:noProof/>
          <w:szCs w:val="22"/>
        </w:rPr>
        <w:t>D.</w:t>
      </w:r>
      <w:r w:rsidRPr="00FB5225">
        <w:rPr>
          <w:b/>
          <w:noProof/>
          <w:szCs w:val="22"/>
        </w:rPr>
        <w:tab/>
        <w:t>FORSENDUR</w:t>
      </w:r>
      <w:r w:rsidR="00016C3C">
        <w:rPr>
          <w:b/>
        </w:rPr>
        <w:t xml:space="preserve"> </w:t>
      </w:r>
      <w:r w:rsidR="00C97599">
        <w:rPr>
          <w:b/>
        </w:rPr>
        <w:t xml:space="preserve">EÐA </w:t>
      </w:r>
      <w:r w:rsidR="00016C3C">
        <w:rPr>
          <w:b/>
        </w:rPr>
        <w:t>TAKMARKANIR ER VARÐA ÖRYGGI OG VERKUN VIÐ NOTKUN LYFSINS</w:t>
      </w:r>
    </w:p>
    <w:p w:rsidR="00BE36CE" w:rsidRPr="00FB5225" w:rsidRDefault="00BE36CE" w:rsidP="00CD44B8">
      <w:pPr>
        <w:keepNext/>
        <w:rPr>
          <w:noProof/>
          <w:szCs w:val="22"/>
        </w:rPr>
      </w:pPr>
    </w:p>
    <w:p w:rsidR="00BE36CE" w:rsidRDefault="00BE36CE" w:rsidP="00CD44B8">
      <w:pPr>
        <w:keepNext/>
        <w:numPr>
          <w:ilvl w:val="12"/>
          <w:numId w:val="0"/>
        </w:numPr>
        <w:rPr>
          <w:b/>
          <w:noProof/>
          <w:szCs w:val="22"/>
        </w:rPr>
      </w:pPr>
      <w:r w:rsidRPr="00FB5225">
        <w:rPr>
          <w:b/>
          <w:noProof/>
          <w:szCs w:val="22"/>
        </w:rPr>
        <w:t>•</w:t>
      </w:r>
      <w:r w:rsidRPr="00FB5225">
        <w:rPr>
          <w:b/>
          <w:noProof/>
          <w:szCs w:val="22"/>
        </w:rPr>
        <w:tab/>
      </w:r>
      <w:r>
        <w:rPr>
          <w:b/>
          <w:noProof/>
          <w:szCs w:val="22"/>
        </w:rPr>
        <w:t>Áætlun um áhættustjórnun</w:t>
      </w:r>
    </w:p>
    <w:p w:rsidR="00BE36CE" w:rsidRPr="00FB5225" w:rsidRDefault="00BE36CE" w:rsidP="00CD44B8">
      <w:pPr>
        <w:keepNext/>
        <w:numPr>
          <w:ilvl w:val="12"/>
          <w:numId w:val="0"/>
        </w:numPr>
        <w:rPr>
          <w:noProof/>
          <w:szCs w:val="22"/>
        </w:rPr>
      </w:pPr>
    </w:p>
    <w:p w:rsidR="00016C3C" w:rsidRDefault="00016C3C" w:rsidP="00CD44B8">
      <w:pPr>
        <w:keepNext/>
        <w:ind w:right="567"/>
      </w:pPr>
      <w:r>
        <w:t>Á ekki við.</w:t>
      </w:r>
    </w:p>
    <w:p w:rsidR="00016C3C" w:rsidRDefault="00016C3C" w:rsidP="00F45F9D">
      <w:pPr>
        <w:ind w:right="-1"/>
      </w:pPr>
    </w:p>
    <w:p w:rsidR="00016C3C" w:rsidRDefault="00016C3C">
      <w:r>
        <w:rPr>
          <w:b/>
        </w:rPr>
        <w:br w:type="page"/>
      </w:r>
    </w:p>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Pr>
        <w:jc w:val="center"/>
        <w:rPr>
          <w:b/>
        </w:rPr>
      </w:pPr>
      <w:r>
        <w:rPr>
          <w:b/>
        </w:rPr>
        <w:t>VIÐAUKI III</w:t>
      </w:r>
    </w:p>
    <w:p w:rsidR="00016C3C" w:rsidRDefault="00016C3C">
      <w:pPr>
        <w:jc w:val="center"/>
      </w:pPr>
    </w:p>
    <w:p w:rsidR="00016C3C" w:rsidRDefault="00016C3C">
      <w:pPr>
        <w:jc w:val="center"/>
        <w:rPr>
          <w:b/>
        </w:rPr>
      </w:pPr>
      <w:r>
        <w:rPr>
          <w:b/>
        </w:rPr>
        <w:t>ÁLETRANIR OG FYLGISEÐILL</w:t>
      </w:r>
    </w:p>
    <w:p w:rsidR="00016C3C" w:rsidRDefault="00016C3C">
      <w:r>
        <w:br w:type="page"/>
      </w:r>
    </w:p>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p w:rsidR="00016C3C" w:rsidRDefault="00016C3C" w:rsidP="00647607">
      <w:pPr>
        <w:pStyle w:val="EMEA1"/>
      </w:pPr>
      <w:r>
        <w:t>A. ÁLETRANIR</w:t>
      </w:r>
    </w:p>
    <w:p w:rsidR="00016C3C" w:rsidRDefault="00016C3C">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rPr>
          <w:trHeight w:val="1040"/>
        </w:trPr>
        <w:tc>
          <w:tcPr>
            <w:tcW w:w="9287" w:type="dxa"/>
            <w:tcBorders>
              <w:bottom w:val="single" w:sz="4" w:space="0" w:color="auto"/>
            </w:tcBorders>
          </w:tcPr>
          <w:p w:rsidR="00016C3C" w:rsidRDefault="00016C3C">
            <w:pPr>
              <w:rPr>
                <w:b/>
              </w:rPr>
            </w:pPr>
            <w:r>
              <w:rPr>
                <w:b/>
              </w:rPr>
              <w:t>UPPLÝSINGAR SEM EIGA AÐ KOMA FRAM Á YTRI UMBÚÐUM</w:t>
            </w:r>
          </w:p>
          <w:p w:rsidR="00016C3C" w:rsidRDefault="00016C3C">
            <w:pPr>
              <w:rPr>
                <w:b/>
              </w:rPr>
            </w:pPr>
          </w:p>
          <w:p w:rsidR="00016C3C" w:rsidRPr="00DF6D25" w:rsidRDefault="00734A45" w:rsidP="00DF6D25">
            <w:pPr>
              <w:rPr>
                <w:b/>
                <w:caps/>
              </w:rPr>
            </w:pPr>
            <w:r w:rsidRPr="00734A45">
              <w:rPr>
                <w:b/>
                <w:caps/>
              </w:rPr>
              <w:t>ytri askja</w:t>
            </w:r>
          </w:p>
        </w:tc>
      </w:tr>
    </w:tbl>
    <w:p w:rsidR="00016C3C" w:rsidRDefault="00016C3C">
      <w:pPr>
        <w:pStyle w:val="spc"/>
        <w:widowControl/>
        <w:rPr>
          <w:szCs w:val="24"/>
        </w:rPr>
      </w:pPr>
    </w:p>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1.</w:t>
            </w:r>
            <w:r>
              <w:rPr>
                <w:b/>
              </w:rPr>
              <w:tab/>
              <w:t>HEITI LYFS</w:t>
            </w:r>
          </w:p>
        </w:tc>
      </w:tr>
    </w:tbl>
    <w:p w:rsidR="00016C3C" w:rsidRDefault="00016C3C"/>
    <w:p w:rsidR="00016C3C" w:rsidRPr="004F710F" w:rsidRDefault="00016C3C">
      <w:r w:rsidRPr="004F710F">
        <w:t>Plavix 75 mg filmuhúð</w:t>
      </w:r>
      <w:r w:rsidR="00565D22" w:rsidRPr="004F710F">
        <w:t>aðar töflur</w:t>
      </w:r>
    </w:p>
    <w:p w:rsidR="00016C3C" w:rsidRPr="004F710F" w:rsidRDefault="00451D2A">
      <w:r>
        <w:t>klópídógrel</w:t>
      </w:r>
    </w:p>
    <w:p w:rsidR="00016C3C" w:rsidRPr="004F710F" w:rsidRDefault="00016C3C"/>
    <w:p w:rsidR="00016C3C" w:rsidRPr="004F710F"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rsidRPr="004F710F">
        <w:tc>
          <w:tcPr>
            <w:tcW w:w="9287" w:type="dxa"/>
          </w:tcPr>
          <w:p w:rsidR="00016C3C" w:rsidRPr="004F710F" w:rsidRDefault="00016C3C">
            <w:pPr>
              <w:ind w:left="567" w:hanging="567"/>
              <w:rPr>
                <w:b/>
              </w:rPr>
            </w:pPr>
            <w:r w:rsidRPr="004F710F">
              <w:rPr>
                <w:b/>
              </w:rPr>
              <w:t>2.</w:t>
            </w:r>
            <w:r w:rsidRPr="004F710F">
              <w:rPr>
                <w:b/>
              </w:rPr>
              <w:tab/>
              <w:t>VIRK(T) EFNI</w:t>
            </w:r>
          </w:p>
        </w:tc>
      </w:tr>
    </w:tbl>
    <w:p w:rsidR="00016C3C" w:rsidRPr="004F710F" w:rsidRDefault="00016C3C"/>
    <w:p w:rsidR="00016C3C" w:rsidRDefault="00016C3C">
      <w:r w:rsidRPr="004F710F">
        <w:t>Hver tafla inniheldur:</w:t>
      </w:r>
      <w:r w:rsidR="007F0122">
        <w:t xml:space="preserve"> </w:t>
      </w:r>
      <w:r w:rsidRPr="004F710F">
        <w:t xml:space="preserve">75 mg </w:t>
      </w:r>
      <w:r w:rsidR="007F0122">
        <w:t xml:space="preserve">af klópídógreli </w:t>
      </w:r>
      <w:r w:rsidRPr="004F710F">
        <w:t>(sem hýdrógensúlfat).</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3.</w:t>
            </w:r>
            <w:r>
              <w:rPr>
                <w:b/>
              </w:rPr>
              <w:tab/>
              <w:t>HJÁLPAREFNI</w:t>
            </w:r>
          </w:p>
        </w:tc>
      </w:tr>
    </w:tbl>
    <w:p w:rsidR="00016C3C" w:rsidRDefault="00016C3C"/>
    <w:p w:rsidR="00016C3C" w:rsidRDefault="00016C3C">
      <w:r>
        <w:t>Inniheldur einnig</w:t>
      </w:r>
      <w:r w:rsidR="00451D2A">
        <w:t>:</w:t>
      </w:r>
      <w:r>
        <w:t xml:space="preserve"> </w:t>
      </w:r>
      <w:r w:rsidR="00451D2A">
        <w:t xml:space="preserve">herta laxerolíu og </w:t>
      </w:r>
      <w:r>
        <w:t>mjólkursykur. Sjá nánari upplýsingar í fylgiseðli.</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4.</w:t>
            </w:r>
            <w:r>
              <w:rPr>
                <w:b/>
              </w:rPr>
              <w:tab/>
              <w:t>LYFJAFORM OG INNIHALD</w:t>
            </w:r>
          </w:p>
        </w:tc>
      </w:tr>
    </w:tbl>
    <w:p w:rsidR="00016C3C" w:rsidRDefault="00016C3C"/>
    <w:p w:rsidR="00016C3C" w:rsidRDefault="00016C3C">
      <w:r>
        <w:t>28</w:t>
      </w:r>
      <w:r w:rsidR="005D1FF8">
        <w:t> </w:t>
      </w:r>
      <w:r>
        <w:t>filmuhúðaðar töflur</w:t>
      </w:r>
    </w:p>
    <w:p w:rsidR="00016C3C" w:rsidRDefault="00016C3C">
      <w:pPr>
        <w:rPr>
          <w:highlight w:val="lightGray"/>
        </w:rPr>
      </w:pPr>
      <w:r>
        <w:rPr>
          <w:highlight w:val="lightGray"/>
        </w:rPr>
        <w:t>30</w:t>
      </w:r>
      <w:r w:rsidR="005D1FF8">
        <w:rPr>
          <w:highlight w:val="lightGray"/>
        </w:rPr>
        <w:t> </w:t>
      </w:r>
      <w:r>
        <w:rPr>
          <w:highlight w:val="lightGray"/>
        </w:rPr>
        <w:t>filmuhúðaðar töflur</w:t>
      </w:r>
    </w:p>
    <w:p w:rsidR="00016C3C" w:rsidRDefault="00016C3C">
      <w:pPr>
        <w:rPr>
          <w:highlight w:val="lightGray"/>
        </w:rPr>
      </w:pPr>
      <w:r>
        <w:rPr>
          <w:highlight w:val="lightGray"/>
        </w:rPr>
        <w:t>50x1</w:t>
      </w:r>
      <w:r w:rsidR="005D1FF8">
        <w:rPr>
          <w:highlight w:val="lightGray"/>
        </w:rPr>
        <w:t> </w:t>
      </w:r>
      <w:r>
        <w:rPr>
          <w:highlight w:val="lightGray"/>
        </w:rPr>
        <w:t>filmuhúðaðar töflur</w:t>
      </w:r>
    </w:p>
    <w:p w:rsidR="00016C3C" w:rsidRDefault="00016C3C">
      <w:pPr>
        <w:rPr>
          <w:highlight w:val="lightGray"/>
        </w:rPr>
      </w:pPr>
      <w:r>
        <w:rPr>
          <w:highlight w:val="lightGray"/>
        </w:rPr>
        <w:t>84</w:t>
      </w:r>
      <w:r w:rsidR="005D1FF8">
        <w:rPr>
          <w:highlight w:val="lightGray"/>
        </w:rPr>
        <w:t> </w:t>
      </w:r>
      <w:r>
        <w:rPr>
          <w:highlight w:val="lightGray"/>
        </w:rPr>
        <w:t>filmuhúðaðar töflur</w:t>
      </w:r>
    </w:p>
    <w:p w:rsidR="00016C3C" w:rsidRDefault="00016C3C">
      <w:pPr>
        <w:rPr>
          <w:highlight w:val="lightGray"/>
        </w:rPr>
      </w:pPr>
      <w:r>
        <w:rPr>
          <w:highlight w:val="lightGray"/>
        </w:rPr>
        <w:t>100</w:t>
      </w:r>
      <w:r w:rsidR="005D1FF8">
        <w:rPr>
          <w:highlight w:val="lightGray"/>
        </w:rPr>
        <w:t> </w:t>
      </w:r>
      <w:r>
        <w:rPr>
          <w:highlight w:val="lightGray"/>
        </w:rPr>
        <w:t>filmuhúðaðar töflur</w:t>
      </w:r>
    </w:p>
    <w:p w:rsidR="00016C3C" w:rsidRDefault="00016C3C">
      <w:pPr>
        <w:rPr>
          <w:highlight w:val="lightGray"/>
        </w:rPr>
      </w:pPr>
      <w:r>
        <w:rPr>
          <w:highlight w:val="lightGray"/>
        </w:rPr>
        <w:t>90</w:t>
      </w:r>
      <w:r w:rsidR="005D1FF8">
        <w:rPr>
          <w:highlight w:val="lightGray"/>
        </w:rPr>
        <w:t> </w:t>
      </w:r>
      <w:r>
        <w:rPr>
          <w:highlight w:val="lightGray"/>
        </w:rPr>
        <w:t>filmuhúðaðar töflur</w:t>
      </w:r>
    </w:p>
    <w:p w:rsidR="00016C3C" w:rsidRDefault="00016C3C">
      <w:r>
        <w:rPr>
          <w:highlight w:val="lightGray"/>
        </w:rPr>
        <w:t>14</w:t>
      </w:r>
      <w:r w:rsidR="005D1FF8">
        <w:rPr>
          <w:highlight w:val="lightGray"/>
        </w:rPr>
        <w:t> </w:t>
      </w:r>
      <w:r>
        <w:rPr>
          <w:highlight w:val="lightGray"/>
        </w:rPr>
        <w:t>filmuhúðaðar töflur</w:t>
      </w:r>
    </w:p>
    <w:p w:rsidR="00492B9C" w:rsidRPr="004359C7" w:rsidRDefault="00492B9C" w:rsidP="00492B9C">
      <w:pPr>
        <w:rPr>
          <w:szCs w:val="22"/>
        </w:rPr>
      </w:pPr>
      <w:r w:rsidRPr="004359C7">
        <w:rPr>
          <w:szCs w:val="22"/>
          <w:highlight w:val="lightGray"/>
        </w:rPr>
        <w:t>7</w:t>
      </w:r>
      <w:r w:rsidR="005D1FF8">
        <w:rPr>
          <w:szCs w:val="22"/>
          <w:highlight w:val="lightGray"/>
        </w:rPr>
        <w:t> </w:t>
      </w:r>
      <w:r>
        <w:rPr>
          <w:highlight w:val="lightGray"/>
        </w:rPr>
        <w:t>filmuhúðaðar töflur</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5.</w:t>
            </w:r>
            <w:r>
              <w:rPr>
                <w:b/>
              </w:rPr>
              <w:tab/>
              <w:t>AÐFERÐ VIÐ LYFJAGJÖF OG ÍKOMULEIÐ(IR)</w:t>
            </w:r>
          </w:p>
        </w:tc>
      </w:tr>
    </w:tbl>
    <w:p w:rsidR="00016C3C" w:rsidRDefault="00016C3C"/>
    <w:p w:rsidR="00016C3C" w:rsidRDefault="00016C3C">
      <w:r>
        <w:t>Lesið fylgiseðilinn fyrir notkun.</w:t>
      </w:r>
    </w:p>
    <w:p w:rsidR="00384778" w:rsidRDefault="00384778" w:rsidP="00384778">
      <w:r>
        <w:t>Til inntöku.</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6.</w:t>
            </w:r>
            <w:r>
              <w:rPr>
                <w:b/>
              </w:rPr>
              <w:tab/>
              <w:t>SÉRSTÖK VARNAÐARORÐ UM AÐ LYFIÐ SKULI GEYMT ÞAR SEM BÖRN HVORKI NÁ TIL NÉ SJÁ</w:t>
            </w:r>
          </w:p>
        </w:tc>
      </w:tr>
    </w:tbl>
    <w:p w:rsidR="00016C3C" w:rsidRDefault="00016C3C"/>
    <w:p w:rsidR="00016C3C" w:rsidRDefault="00016C3C">
      <w:r>
        <w:t>Geymið þar sem börn hvorki ná til né sjá.</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7.</w:t>
            </w:r>
            <w:r>
              <w:rPr>
                <w:b/>
              </w:rPr>
              <w:tab/>
              <w:t>ÖNNUR SÉRSTÖK VARNAÐARORÐ, EF MEÐ ÞARF</w:t>
            </w:r>
          </w:p>
        </w:tc>
      </w:tr>
    </w:tbl>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8.</w:t>
            </w:r>
            <w:r>
              <w:rPr>
                <w:b/>
              </w:rPr>
              <w:tab/>
              <w:t>FYRNINGARDAGSETNING</w:t>
            </w:r>
          </w:p>
        </w:tc>
      </w:tr>
    </w:tbl>
    <w:p w:rsidR="00016C3C" w:rsidRDefault="00016C3C"/>
    <w:p w:rsidR="00016C3C" w:rsidRDefault="00016C3C">
      <w:r>
        <w:t>Fyrnist {MM/ÁÁÁÁ}</w:t>
      </w:r>
    </w:p>
    <w:p w:rsidR="00016C3C" w:rsidRDefault="00016C3C"/>
    <w:p w:rsidR="00183562" w:rsidRDefault="001835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rsidP="009557A4">
            <w:pPr>
              <w:keepNext/>
              <w:ind w:left="567" w:hanging="567"/>
              <w:rPr>
                <w:b/>
              </w:rPr>
            </w:pPr>
            <w:r>
              <w:rPr>
                <w:b/>
              </w:rPr>
              <w:t>9.</w:t>
            </w:r>
            <w:r>
              <w:rPr>
                <w:b/>
              </w:rPr>
              <w:tab/>
              <w:t>SÉRSTÖK GEYMSLUSKILYRÐI</w:t>
            </w:r>
          </w:p>
        </w:tc>
      </w:tr>
    </w:tbl>
    <w:p w:rsidR="00016C3C" w:rsidRDefault="00016C3C" w:rsidP="009557A4">
      <w:pPr>
        <w:keepNext/>
      </w:pPr>
    </w:p>
    <w:p w:rsidR="001F3F16" w:rsidRDefault="001F3F16" w:rsidP="001F3F16">
      <w:pPr>
        <w:rPr>
          <w:szCs w:val="22"/>
        </w:rPr>
      </w:pPr>
      <w:r>
        <w:rPr>
          <w:szCs w:val="22"/>
        </w:rPr>
        <w:t xml:space="preserve">Geymið við lægri hita en </w:t>
      </w:r>
      <w:r w:rsidRPr="00A05262">
        <w:rPr>
          <w:szCs w:val="22"/>
        </w:rPr>
        <w:t>30</w:t>
      </w:r>
      <w:r>
        <w:rPr>
          <w:szCs w:val="22"/>
        </w:rPr>
        <w:t>°</w:t>
      </w:r>
      <w:r w:rsidRPr="00A05262">
        <w:rPr>
          <w:szCs w:val="22"/>
        </w:rPr>
        <w:t xml:space="preserve">C </w:t>
      </w:r>
      <w:r w:rsidRPr="005B7B15">
        <w:rPr>
          <w:szCs w:val="22"/>
          <w:highlight w:val="lightGray"/>
        </w:rPr>
        <w:t>(</w:t>
      </w:r>
      <w:r>
        <w:rPr>
          <w:szCs w:val="22"/>
          <w:highlight w:val="lightGray"/>
        </w:rPr>
        <w:t>á við PVC/PVDC/álþynnupakkningar</w:t>
      </w:r>
      <w:r w:rsidRPr="005B7B15">
        <w:rPr>
          <w:szCs w:val="22"/>
          <w:highlight w:val="lightGray"/>
        </w:rPr>
        <w:t>)</w:t>
      </w:r>
    </w:p>
    <w:p w:rsidR="001F3F16" w:rsidRDefault="00C6262F" w:rsidP="001F3F16">
      <w:pPr>
        <w:rPr>
          <w:szCs w:val="22"/>
        </w:rPr>
      </w:pPr>
      <w:r>
        <w:rPr>
          <w:szCs w:val="22"/>
          <w:highlight w:val="lightGray"/>
        </w:rPr>
        <w:t>Eða</w:t>
      </w:r>
      <w:r w:rsidR="001F3F16">
        <w:rPr>
          <w:szCs w:val="22"/>
        </w:rPr>
        <w:t xml:space="preserve"> </w:t>
      </w:r>
      <w:r>
        <w:rPr>
          <w:szCs w:val="22"/>
        </w:rPr>
        <w:t>E</w:t>
      </w:r>
      <w:r w:rsidR="001F3F16">
        <w:t>ngin sérstök fyrirmæli eru um geymsluaðstæður lyfsins</w:t>
      </w:r>
      <w:r w:rsidR="001F3F16" w:rsidRPr="00A05262">
        <w:rPr>
          <w:szCs w:val="22"/>
          <w:highlight w:val="lightGray"/>
        </w:rPr>
        <w:t xml:space="preserve"> (</w:t>
      </w:r>
      <w:r w:rsidR="001D56B3">
        <w:rPr>
          <w:szCs w:val="22"/>
          <w:highlight w:val="lightGray"/>
        </w:rPr>
        <w:t>á við</w:t>
      </w:r>
      <w:r w:rsidR="001F3F16">
        <w:rPr>
          <w:szCs w:val="22"/>
          <w:highlight w:val="lightGray"/>
        </w:rPr>
        <w:t xml:space="preserve"> álþynnupakkningar</w:t>
      </w:r>
      <w:r w:rsidR="001F3F16" w:rsidRPr="00A05262">
        <w:rPr>
          <w:szCs w:val="22"/>
          <w:highlight w:val="lightGray"/>
        </w:rPr>
        <w:t>)</w:t>
      </w:r>
    </w:p>
    <w:p w:rsidR="001F3F16" w:rsidRDefault="001F3F16"/>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10.</w:t>
            </w:r>
            <w:r>
              <w:rPr>
                <w:b/>
              </w:rPr>
              <w:tab/>
              <w:t>SÉRSTAKAR VARÚÐARRÁÐSTAFANIR VIÐ FÖRGUN LYFJALEIFA EÐA ÚRGANGS VEGNA LYFSINS ÞAR SEM VIÐ Á</w:t>
            </w:r>
          </w:p>
        </w:tc>
      </w:tr>
    </w:tbl>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11.</w:t>
            </w:r>
            <w:r>
              <w:rPr>
                <w:b/>
              </w:rPr>
              <w:tab/>
              <w:t>NAFN OG HEIMILISFANG MARKAÐSLEYFISHAFA</w:t>
            </w:r>
          </w:p>
        </w:tc>
      </w:tr>
    </w:tbl>
    <w:p w:rsidR="00016C3C" w:rsidRDefault="00016C3C"/>
    <w:p w:rsidR="00654BFB" w:rsidRDefault="00330860" w:rsidP="00CD44B8">
      <w:pPr>
        <w:keepNext/>
        <w:ind w:right="-28"/>
      </w:pPr>
      <w:r>
        <w:rPr>
          <w:szCs w:val="22"/>
        </w:rPr>
        <w:t>sanofi-aventis groupe</w:t>
      </w:r>
    </w:p>
    <w:p w:rsidR="00DF6D25" w:rsidRDefault="00343F7D">
      <w:r>
        <w:rPr>
          <w:szCs w:val="22"/>
          <w:lang w:val="fr-FR"/>
        </w:rPr>
        <w:t>54, rue La Boétie</w:t>
      </w:r>
      <w:r w:rsidRPr="004359C7">
        <w:rPr>
          <w:szCs w:val="22"/>
          <w:lang w:val="fr-FR"/>
        </w:rPr>
        <w:t xml:space="preserve"> – </w:t>
      </w:r>
      <w:r>
        <w:rPr>
          <w:szCs w:val="22"/>
          <w:lang w:val="fr-FR"/>
        </w:rPr>
        <w:t>F-75008</w:t>
      </w:r>
      <w:r w:rsidRPr="004359C7">
        <w:rPr>
          <w:szCs w:val="22"/>
          <w:lang w:val="fr-FR"/>
        </w:rPr>
        <w:t xml:space="preserve"> </w:t>
      </w:r>
      <w:r w:rsidR="00016C3C">
        <w:t>París</w:t>
      </w:r>
    </w:p>
    <w:p w:rsidR="00016C3C" w:rsidRDefault="00016C3C">
      <w:r>
        <w:t>Frakkland</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12.</w:t>
            </w:r>
            <w:r>
              <w:rPr>
                <w:b/>
              </w:rPr>
              <w:tab/>
              <w:t>MARKAÐSLEYFISNÚMER</w:t>
            </w:r>
          </w:p>
        </w:tc>
      </w:tr>
    </w:tbl>
    <w:p w:rsidR="00016C3C" w:rsidRDefault="00016C3C"/>
    <w:p w:rsidR="00982279" w:rsidRDefault="00982279" w:rsidP="00982279">
      <w:pPr>
        <w:keepNext/>
        <w:keepLines/>
        <w:tabs>
          <w:tab w:val="left" w:pos="567"/>
        </w:tabs>
        <w:ind w:right="-29"/>
        <w:outlineLvl w:val="0"/>
      </w:pPr>
      <w:r>
        <w:t xml:space="preserve">EU/1/98/069/001 - </w:t>
      </w:r>
      <w:r w:rsidRPr="003C1488">
        <w:rPr>
          <w:szCs w:val="22"/>
          <w:highlight w:val="lightGray"/>
        </w:rPr>
        <w:t>28 filmuhúð</w:t>
      </w:r>
      <w:r w:rsidR="00031950" w:rsidRPr="003C1488">
        <w:rPr>
          <w:szCs w:val="22"/>
          <w:highlight w:val="lightGray"/>
        </w:rPr>
        <w:t>aðar</w:t>
      </w:r>
      <w:r w:rsidRPr="003C1488">
        <w:rPr>
          <w:szCs w:val="22"/>
          <w:highlight w:val="lightGray"/>
        </w:rPr>
        <w:t xml:space="preserve"> töflu</w:t>
      </w:r>
      <w:r w:rsidR="00031950" w:rsidRPr="003C1488">
        <w:rPr>
          <w:szCs w:val="22"/>
          <w:highlight w:val="lightGray"/>
        </w:rPr>
        <w:t>r</w:t>
      </w:r>
      <w:r w:rsidRPr="003C1488">
        <w:rPr>
          <w:szCs w:val="22"/>
          <w:highlight w:val="lightGray"/>
        </w:rPr>
        <w:t xml:space="preserve"> í PVC/PVDC/ál þynnupakkningu </w:t>
      </w:r>
    </w:p>
    <w:p w:rsidR="00982279" w:rsidRPr="003C1488" w:rsidRDefault="00982279" w:rsidP="00507C3A">
      <w:pPr>
        <w:ind w:right="-29"/>
        <w:rPr>
          <w:szCs w:val="22"/>
          <w:highlight w:val="lightGray"/>
        </w:rPr>
      </w:pPr>
      <w:r w:rsidRPr="003C1488">
        <w:rPr>
          <w:szCs w:val="22"/>
          <w:highlight w:val="lightGray"/>
        </w:rPr>
        <w:t>EU/1/98/069/002 - 50x1 filmuhúð</w:t>
      </w:r>
      <w:r w:rsidR="00031950" w:rsidRPr="003C1488">
        <w:rPr>
          <w:szCs w:val="22"/>
          <w:highlight w:val="lightGray"/>
        </w:rPr>
        <w:t>uð</w:t>
      </w:r>
      <w:r w:rsidRPr="003C1488">
        <w:rPr>
          <w:szCs w:val="22"/>
          <w:highlight w:val="lightGray"/>
        </w:rPr>
        <w:t xml:space="preserve"> t</w:t>
      </w:r>
      <w:r w:rsidR="00031950" w:rsidRPr="003C1488">
        <w:rPr>
          <w:szCs w:val="22"/>
          <w:highlight w:val="lightGray"/>
        </w:rPr>
        <w:t>a</w:t>
      </w:r>
      <w:r w:rsidRPr="003C1488">
        <w:rPr>
          <w:szCs w:val="22"/>
          <w:highlight w:val="lightGray"/>
        </w:rPr>
        <w:t>fl</w:t>
      </w:r>
      <w:r w:rsidR="00031950" w:rsidRPr="003C1488">
        <w:rPr>
          <w:szCs w:val="22"/>
          <w:highlight w:val="lightGray"/>
        </w:rPr>
        <w:t>a</w:t>
      </w:r>
      <w:r w:rsidRPr="003C1488">
        <w:rPr>
          <w:szCs w:val="22"/>
          <w:highlight w:val="lightGray"/>
        </w:rPr>
        <w:t xml:space="preserve"> í PVC/PVDC/ál þynnupakkningu </w:t>
      </w:r>
    </w:p>
    <w:p w:rsidR="00982279" w:rsidRPr="003C1488" w:rsidRDefault="00982279" w:rsidP="00507C3A">
      <w:pPr>
        <w:ind w:right="-29"/>
        <w:rPr>
          <w:szCs w:val="22"/>
          <w:highlight w:val="lightGray"/>
        </w:rPr>
      </w:pPr>
      <w:r w:rsidRPr="003C1488">
        <w:rPr>
          <w:szCs w:val="22"/>
          <w:highlight w:val="lightGray"/>
        </w:rPr>
        <w:t>EU/1/98/069/003 - 84 filmuhúð</w:t>
      </w:r>
      <w:r w:rsidR="00031950" w:rsidRPr="003C1488">
        <w:rPr>
          <w:szCs w:val="22"/>
          <w:highlight w:val="lightGray"/>
        </w:rPr>
        <w:t>aðar</w:t>
      </w:r>
      <w:r w:rsidRPr="003C1488">
        <w:rPr>
          <w:szCs w:val="22"/>
          <w:highlight w:val="lightGray"/>
        </w:rPr>
        <w:t xml:space="preserve"> töflu</w:t>
      </w:r>
      <w:r w:rsidR="00031950" w:rsidRPr="003C1488">
        <w:rPr>
          <w:szCs w:val="22"/>
          <w:highlight w:val="lightGray"/>
        </w:rPr>
        <w:t>r</w:t>
      </w:r>
      <w:r w:rsidRPr="003C1488">
        <w:rPr>
          <w:szCs w:val="22"/>
          <w:highlight w:val="lightGray"/>
        </w:rPr>
        <w:t xml:space="preserve"> í PVC/PVDC/ál þynnupakkningu</w:t>
      </w:r>
    </w:p>
    <w:p w:rsidR="00982279" w:rsidRPr="003C1488" w:rsidRDefault="00982279" w:rsidP="00507C3A">
      <w:pPr>
        <w:ind w:right="-29"/>
        <w:rPr>
          <w:szCs w:val="22"/>
          <w:highlight w:val="lightGray"/>
        </w:rPr>
      </w:pPr>
      <w:r w:rsidRPr="003C1488">
        <w:rPr>
          <w:szCs w:val="22"/>
          <w:highlight w:val="lightGray"/>
        </w:rPr>
        <w:t>EU/1/98/069/004 - 100 filmuhúð</w:t>
      </w:r>
      <w:r w:rsidR="00031950" w:rsidRPr="003C1488">
        <w:rPr>
          <w:szCs w:val="22"/>
          <w:highlight w:val="lightGray"/>
        </w:rPr>
        <w:t>aðar</w:t>
      </w:r>
      <w:r w:rsidRPr="003C1488">
        <w:rPr>
          <w:szCs w:val="22"/>
          <w:highlight w:val="lightGray"/>
        </w:rPr>
        <w:t xml:space="preserve"> töflu</w:t>
      </w:r>
      <w:r w:rsidR="00031950" w:rsidRPr="003C1488">
        <w:rPr>
          <w:szCs w:val="22"/>
          <w:highlight w:val="lightGray"/>
        </w:rPr>
        <w:t>r</w:t>
      </w:r>
      <w:r w:rsidRPr="003C1488">
        <w:rPr>
          <w:szCs w:val="22"/>
          <w:highlight w:val="lightGray"/>
        </w:rPr>
        <w:t xml:space="preserve"> í PVC/PVDC/ál þynnupakkningu</w:t>
      </w:r>
    </w:p>
    <w:p w:rsidR="00982279" w:rsidRPr="003C1488" w:rsidRDefault="00982279" w:rsidP="00507C3A">
      <w:pPr>
        <w:ind w:right="-29"/>
        <w:rPr>
          <w:szCs w:val="22"/>
          <w:highlight w:val="lightGray"/>
        </w:rPr>
      </w:pPr>
      <w:r w:rsidRPr="003C1488">
        <w:rPr>
          <w:szCs w:val="22"/>
          <w:highlight w:val="lightGray"/>
        </w:rPr>
        <w:t>EU/1/98/069/005 - 30 filmuhúð</w:t>
      </w:r>
      <w:r w:rsidR="00031950" w:rsidRPr="003C1488">
        <w:rPr>
          <w:szCs w:val="22"/>
          <w:highlight w:val="lightGray"/>
        </w:rPr>
        <w:t>aðar</w:t>
      </w:r>
      <w:r w:rsidRPr="003C1488">
        <w:rPr>
          <w:szCs w:val="22"/>
          <w:highlight w:val="lightGray"/>
        </w:rPr>
        <w:t xml:space="preserve"> töflu</w:t>
      </w:r>
      <w:r w:rsidR="00031950" w:rsidRPr="003C1488">
        <w:rPr>
          <w:szCs w:val="22"/>
          <w:highlight w:val="lightGray"/>
        </w:rPr>
        <w:t>r</w:t>
      </w:r>
      <w:r w:rsidRPr="003C1488">
        <w:rPr>
          <w:szCs w:val="22"/>
          <w:highlight w:val="lightGray"/>
        </w:rPr>
        <w:t xml:space="preserve"> í PVC/PVDC/ál þynnupakkningu</w:t>
      </w:r>
    </w:p>
    <w:p w:rsidR="00982279" w:rsidRPr="003C1488" w:rsidRDefault="00982279" w:rsidP="00507C3A">
      <w:pPr>
        <w:ind w:right="-29"/>
        <w:rPr>
          <w:szCs w:val="22"/>
          <w:highlight w:val="lightGray"/>
        </w:rPr>
      </w:pPr>
      <w:r w:rsidRPr="003C1488">
        <w:rPr>
          <w:szCs w:val="22"/>
          <w:highlight w:val="lightGray"/>
        </w:rPr>
        <w:t>EU/1/98/069/006 - 90 filmuhúð</w:t>
      </w:r>
      <w:r w:rsidR="00031950" w:rsidRPr="003C1488">
        <w:rPr>
          <w:szCs w:val="22"/>
          <w:highlight w:val="lightGray"/>
        </w:rPr>
        <w:t>aðar</w:t>
      </w:r>
      <w:r w:rsidRPr="003C1488">
        <w:rPr>
          <w:szCs w:val="22"/>
          <w:highlight w:val="lightGray"/>
        </w:rPr>
        <w:t xml:space="preserve"> töflu</w:t>
      </w:r>
      <w:r w:rsidR="00031950" w:rsidRPr="003C1488">
        <w:rPr>
          <w:szCs w:val="22"/>
          <w:highlight w:val="lightGray"/>
        </w:rPr>
        <w:t>r</w:t>
      </w:r>
      <w:r w:rsidRPr="003C1488">
        <w:rPr>
          <w:szCs w:val="22"/>
          <w:highlight w:val="lightGray"/>
        </w:rPr>
        <w:t xml:space="preserve"> í PVC/PVDC/ál þynnupakkningu</w:t>
      </w:r>
    </w:p>
    <w:p w:rsidR="00982279" w:rsidRPr="003C1488" w:rsidRDefault="00982279" w:rsidP="00507C3A">
      <w:pPr>
        <w:ind w:right="-29"/>
        <w:rPr>
          <w:szCs w:val="22"/>
          <w:highlight w:val="lightGray"/>
        </w:rPr>
      </w:pPr>
      <w:r w:rsidRPr="003C1488">
        <w:rPr>
          <w:szCs w:val="22"/>
          <w:highlight w:val="lightGray"/>
        </w:rPr>
        <w:t>EU/1/98/069/007 - 14 filmuhúð</w:t>
      </w:r>
      <w:r w:rsidR="00031950" w:rsidRPr="003C1488">
        <w:rPr>
          <w:szCs w:val="22"/>
          <w:highlight w:val="lightGray"/>
        </w:rPr>
        <w:t>aðar</w:t>
      </w:r>
      <w:r w:rsidRPr="003C1488">
        <w:rPr>
          <w:szCs w:val="22"/>
          <w:highlight w:val="lightGray"/>
        </w:rPr>
        <w:t xml:space="preserve"> töflu</w:t>
      </w:r>
      <w:r w:rsidR="00031950" w:rsidRPr="003C1488">
        <w:rPr>
          <w:szCs w:val="22"/>
          <w:highlight w:val="lightGray"/>
        </w:rPr>
        <w:t>r</w:t>
      </w:r>
      <w:r w:rsidRPr="003C1488">
        <w:rPr>
          <w:szCs w:val="22"/>
          <w:highlight w:val="lightGray"/>
        </w:rPr>
        <w:t xml:space="preserve"> í PVC/PVDC/ál þynnupakkningu</w:t>
      </w:r>
    </w:p>
    <w:p w:rsidR="00982279" w:rsidRPr="003C1488" w:rsidRDefault="00982279" w:rsidP="00507C3A">
      <w:pPr>
        <w:ind w:right="-29"/>
        <w:rPr>
          <w:szCs w:val="22"/>
          <w:highlight w:val="lightGray"/>
        </w:rPr>
      </w:pPr>
      <w:r w:rsidRPr="003C1488">
        <w:rPr>
          <w:szCs w:val="22"/>
          <w:highlight w:val="lightGray"/>
        </w:rPr>
        <w:t>EU/1/98/069/011 - 7 filmuhúð</w:t>
      </w:r>
      <w:r w:rsidR="00031950" w:rsidRPr="003C1488">
        <w:rPr>
          <w:szCs w:val="22"/>
          <w:highlight w:val="lightGray"/>
        </w:rPr>
        <w:t>aðar</w:t>
      </w:r>
      <w:r w:rsidRPr="003C1488">
        <w:rPr>
          <w:szCs w:val="22"/>
          <w:highlight w:val="lightGray"/>
        </w:rPr>
        <w:t xml:space="preserve"> töflu</w:t>
      </w:r>
      <w:r w:rsidR="00031950" w:rsidRPr="003C1488">
        <w:rPr>
          <w:szCs w:val="22"/>
          <w:highlight w:val="lightGray"/>
        </w:rPr>
        <w:t>r</w:t>
      </w:r>
      <w:r w:rsidRPr="003C1488">
        <w:rPr>
          <w:szCs w:val="22"/>
          <w:highlight w:val="lightGray"/>
        </w:rPr>
        <w:t xml:space="preserve"> í PVC/PVDC/ál þynnupakkningu</w:t>
      </w:r>
    </w:p>
    <w:p w:rsidR="00982279" w:rsidRPr="003C1488" w:rsidRDefault="00982279" w:rsidP="00982279">
      <w:pPr>
        <w:ind w:right="-29"/>
        <w:rPr>
          <w:szCs w:val="22"/>
          <w:highlight w:val="lightGray"/>
        </w:rPr>
      </w:pPr>
      <w:r w:rsidRPr="003C1488">
        <w:rPr>
          <w:szCs w:val="22"/>
          <w:highlight w:val="lightGray"/>
        </w:rPr>
        <w:t>EU/1/98/069/013 - 28 filmuhúð</w:t>
      </w:r>
      <w:r w:rsidR="00031950" w:rsidRPr="003C1488">
        <w:rPr>
          <w:szCs w:val="22"/>
          <w:highlight w:val="lightGray"/>
        </w:rPr>
        <w:t>aðar</w:t>
      </w:r>
      <w:r w:rsidRPr="003C1488">
        <w:rPr>
          <w:szCs w:val="22"/>
          <w:highlight w:val="lightGray"/>
        </w:rPr>
        <w:t xml:space="preserve"> töflu</w:t>
      </w:r>
      <w:r w:rsidR="00031950" w:rsidRPr="003C1488">
        <w:rPr>
          <w:szCs w:val="22"/>
          <w:highlight w:val="lightGray"/>
        </w:rPr>
        <w:t>r</w:t>
      </w:r>
      <w:r w:rsidRPr="003C1488">
        <w:rPr>
          <w:szCs w:val="22"/>
          <w:highlight w:val="lightGray"/>
        </w:rPr>
        <w:t xml:space="preserve"> í álþynnupakkningu</w:t>
      </w:r>
    </w:p>
    <w:p w:rsidR="00982279" w:rsidRPr="003C1488" w:rsidRDefault="00982279" w:rsidP="00982279">
      <w:pPr>
        <w:ind w:right="-29"/>
        <w:rPr>
          <w:szCs w:val="22"/>
          <w:highlight w:val="lightGray"/>
        </w:rPr>
      </w:pPr>
      <w:r w:rsidRPr="003C1488">
        <w:rPr>
          <w:szCs w:val="22"/>
          <w:highlight w:val="lightGray"/>
        </w:rPr>
        <w:t xml:space="preserve">EU/1/98/069/014 </w:t>
      </w:r>
      <w:r w:rsidR="00FD2B29" w:rsidRPr="003C1488">
        <w:rPr>
          <w:szCs w:val="22"/>
          <w:highlight w:val="lightGray"/>
        </w:rPr>
        <w:t>–</w:t>
      </w:r>
      <w:r w:rsidRPr="003C1488">
        <w:rPr>
          <w:szCs w:val="22"/>
          <w:highlight w:val="lightGray"/>
        </w:rPr>
        <w:t xml:space="preserve"> 50</w:t>
      </w:r>
      <w:r w:rsidR="00FD2B29" w:rsidRPr="003C1488">
        <w:rPr>
          <w:szCs w:val="22"/>
          <w:highlight w:val="lightGray"/>
        </w:rPr>
        <w:t>x1</w:t>
      </w:r>
      <w:r w:rsidRPr="003C1488">
        <w:rPr>
          <w:szCs w:val="22"/>
          <w:highlight w:val="lightGray"/>
        </w:rPr>
        <w:t xml:space="preserve"> filmuhúð</w:t>
      </w:r>
      <w:r w:rsidR="00FD2B29" w:rsidRPr="003C1488">
        <w:rPr>
          <w:szCs w:val="22"/>
          <w:highlight w:val="lightGray"/>
        </w:rPr>
        <w:t>u</w:t>
      </w:r>
      <w:r w:rsidR="001616A3" w:rsidRPr="003C1488">
        <w:rPr>
          <w:szCs w:val="22"/>
          <w:highlight w:val="lightGray"/>
        </w:rPr>
        <w:t>ð</w:t>
      </w:r>
      <w:r w:rsidRPr="003C1488">
        <w:rPr>
          <w:szCs w:val="22"/>
          <w:highlight w:val="lightGray"/>
        </w:rPr>
        <w:t xml:space="preserve"> t</w:t>
      </w:r>
      <w:r w:rsidR="00FD2B29" w:rsidRPr="003C1488">
        <w:rPr>
          <w:szCs w:val="22"/>
          <w:highlight w:val="lightGray"/>
        </w:rPr>
        <w:t>a</w:t>
      </w:r>
      <w:r w:rsidRPr="003C1488">
        <w:rPr>
          <w:szCs w:val="22"/>
          <w:highlight w:val="lightGray"/>
        </w:rPr>
        <w:t>fl</w:t>
      </w:r>
      <w:r w:rsidR="00FD2B29" w:rsidRPr="003C1488">
        <w:rPr>
          <w:szCs w:val="22"/>
          <w:highlight w:val="lightGray"/>
        </w:rPr>
        <w:t>a</w:t>
      </w:r>
      <w:r w:rsidRPr="003C1488">
        <w:rPr>
          <w:szCs w:val="22"/>
          <w:highlight w:val="lightGray"/>
        </w:rPr>
        <w:t xml:space="preserve"> í álþynnupakkningu</w:t>
      </w:r>
    </w:p>
    <w:p w:rsidR="00982279" w:rsidRPr="003C1488" w:rsidRDefault="00982279" w:rsidP="00982279">
      <w:pPr>
        <w:ind w:right="-29"/>
        <w:rPr>
          <w:szCs w:val="22"/>
          <w:highlight w:val="lightGray"/>
        </w:rPr>
      </w:pPr>
      <w:r w:rsidRPr="003C1488">
        <w:rPr>
          <w:szCs w:val="22"/>
          <w:highlight w:val="lightGray"/>
        </w:rPr>
        <w:t>EU/1/98/069/015 - 84 filmuhúð</w:t>
      </w:r>
      <w:r w:rsidR="00FD2B29" w:rsidRPr="003C1488">
        <w:rPr>
          <w:szCs w:val="22"/>
          <w:highlight w:val="lightGray"/>
        </w:rPr>
        <w:t>aðar</w:t>
      </w:r>
      <w:r w:rsidRPr="003C1488">
        <w:rPr>
          <w:szCs w:val="22"/>
          <w:highlight w:val="lightGray"/>
        </w:rPr>
        <w:t xml:space="preserve"> töflu</w:t>
      </w:r>
      <w:r w:rsidR="00FD2B29" w:rsidRPr="003C1488">
        <w:rPr>
          <w:szCs w:val="22"/>
          <w:highlight w:val="lightGray"/>
        </w:rPr>
        <w:t>r</w:t>
      </w:r>
      <w:r w:rsidRPr="003C1488">
        <w:rPr>
          <w:szCs w:val="22"/>
          <w:highlight w:val="lightGray"/>
        </w:rPr>
        <w:t xml:space="preserve"> í álþynnupakkningu</w:t>
      </w:r>
    </w:p>
    <w:p w:rsidR="00982279" w:rsidRPr="003C1488" w:rsidRDefault="00982279" w:rsidP="00982279">
      <w:pPr>
        <w:ind w:right="-29"/>
        <w:rPr>
          <w:szCs w:val="22"/>
          <w:highlight w:val="lightGray"/>
        </w:rPr>
      </w:pPr>
      <w:r w:rsidRPr="003C1488">
        <w:rPr>
          <w:szCs w:val="22"/>
          <w:highlight w:val="lightGray"/>
        </w:rPr>
        <w:t>EU/1/98/069/016 - 100 filmuhúð</w:t>
      </w:r>
      <w:r w:rsidR="00FD2B29" w:rsidRPr="003C1488">
        <w:rPr>
          <w:szCs w:val="22"/>
          <w:highlight w:val="lightGray"/>
        </w:rPr>
        <w:t>aðar</w:t>
      </w:r>
      <w:r w:rsidRPr="003C1488">
        <w:rPr>
          <w:szCs w:val="22"/>
          <w:highlight w:val="lightGray"/>
        </w:rPr>
        <w:t xml:space="preserve"> töflu</w:t>
      </w:r>
      <w:r w:rsidR="00FD2B29" w:rsidRPr="003C1488">
        <w:rPr>
          <w:szCs w:val="22"/>
          <w:highlight w:val="lightGray"/>
        </w:rPr>
        <w:t>r</w:t>
      </w:r>
      <w:r w:rsidRPr="003C1488">
        <w:rPr>
          <w:szCs w:val="22"/>
          <w:highlight w:val="lightGray"/>
        </w:rPr>
        <w:t xml:space="preserve"> í álþynnupakkningu</w:t>
      </w:r>
    </w:p>
    <w:p w:rsidR="00982279" w:rsidRPr="003C1488" w:rsidRDefault="00982279" w:rsidP="00982279">
      <w:pPr>
        <w:ind w:right="-29"/>
        <w:rPr>
          <w:szCs w:val="22"/>
          <w:highlight w:val="lightGray"/>
        </w:rPr>
      </w:pPr>
      <w:r w:rsidRPr="003C1488">
        <w:rPr>
          <w:szCs w:val="22"/>
          <w:highlight w:val="lightGray"/>
        </w:rPr>
        <w:t>EU/1/98/069/017 - 30 filmuhúð</w:t>
      </w:r>
      <w:r w:rsidR="00FD2B29" w:rsidRPr="003C1488">
        <w:rPr>
          <w:szCs w:val="22"/>
          <w:highlight w:val="lightGray"/>
        </w:rPr>
        <w:t>aðar</w:t>
      </w:r>
      <w:r w:rsidRPr="003C1488">
        <w:rPr>
          <w:szCs w:val="22"/>
          <w:highlight w:val="lightGray"/>
        </w:rPr>
        <w:t xml:space="preserve"> töflu</w:t>
      </w:r>
      <w:r w:rsidR="00FD2B29" w:rsidRPr="003C1488">
        <w:rPr>
          <w:szCs w:val="22"/>
          <w:highlight w:val="lightGray"/>
        </w:rPr>
        <w:t>r</w:t>
      </w:r>
      <w:r w:rsidRPr="003C1488">
        <w:rPr>
          <w:szCs w:val="22"/>
          <w:highlight w:val="lightGray"/>
        </w:rPr>
        <w:t xml:space="preserve"> í álþynnupakkningu</w:t>
      </w:r>
    </w:p>
    <w:p w:rsidR="00982279" w:rsidRPr="003C1488" w:rsidRDefault="00982279" w:rsidP="00982279">
      <w:pPr>
        <w:ind w:right="-29"/>
        <w:rPr>
          <w:szCs w:val="22"/>
          <w:highlight w:val="lightGray"/>
        </w:rPr>
      </w:pPr>
      <w:r w:rsidRPr="003C1488">
        <w:rPr>
          <w:szCs w:val="22"/>
          <w:highlight w:val="lightGray"/>
        </w:rPr>
        <w:t>EU/1/98/069/018 - 90 filmuhúð</w:t>
      </w:r>
      <w:r w:rsidR="00FD2B29" w:rsidRPr="003C1488">
        <w:rPr>
          <w:szCs w:val="22"/>
          <w:highlight w:val="lightGray"/>
        </w:rPr>
        <w:t>aðar</w:t>
      </w:r>
      <w:r w:rsidRPr="003C1488">
        <w:rPr>
          <w:szCs w:val="22"/>
          <w:highlight w:val="lightGray"/>
        </w:rPr>
        <w:t xml:space="preserve"> töflu</w:t>
      </w:r>
      <w:r w:rsidR="00FD2B29" w:rsidRPr="003C1488">
        <w:rPr>
          <w:szCs w:val="22"/>
          <w:highlight w:val="lightGray"/>
        </w:rPr>
        <w:t>r</w:t>
      </w:r>
      <w:r w:rsidRPr="003C1488">
        <w:rPr>
          <w:szCs w:val="22"/>
          <w:highlight w:val="lightGray"/>
        </w:rPr>
        <w:t xml:space="preserve"> í álþynnupakkningu</w:t>
      </w:r>
    </w:p>
    <w:p w:rsidR="00982279" w:rsidRPr="003C1488" w:rsidRDefault="00982279" w:rsidP="00982279">
      <w:pPr>
        <w:ind w:right="-29"/>
        <w:rPr>
          <w:szCs w:val="22"/>
          <w:highlight w:val="lightGray"/>
        </w:rPr>
      </w:pPr>
      <w:r w:rsidRPr="003C1488">
        <w:rPr>
          <w:szCs w:val="22"/>
          <w:highlight w:val="lightGray"/>
        </w:rPr>
        <w:t>EU/1/98/069/019 - 14 filmuhúð</w:t>
      </w:r>
      <w:r w:rsidR="00FD2B29" w:rsidRPr="003C1488">
        <w:rPr>
          <w:szCs w:val="22"/>
          <w:highlight w:val="lightGray"/>
        </w:rPr>
        <w:t>aðar</w:t>
      </w:r>
      <w:r w:rsidRPr="003C1488">
        <w:rPr>
          <w:szCs w:val="22"/>
          <w:highlight w:val="lightGray"/>
        </w:rPr>
        <w:t xml:space="preserve"> töflu</w:t>
      </w:r>
      <w:r w:rsidR="00FD2B29" w:rsidRPr="003C1488">
        <w:rPr>
          <w:szCs w:val="22"/>
          <w:highlight w:val="lightGray"/>
        </w:rPr>
        <w:t>r</w:t>
      </w:r>
      <w:r w:rsidRPr="003C1488">
        <w:rPr>
          <w:szCs w:val="22"/>
          <w:highlight w:val="lightGray"/>
        </w:rPr>
        <w:t xml:space="preserve"> í álþynnupakkningu</w:t>
      </w:r>
    </w:p>
    <w:p w:rsidR="001E30BA" w:rsidRPr="003C1488" w:rsidRDefault="00982279" w:rsidP="00507C3A">
      <w:pPr>
        <w:ind w:right="-29"/>
        <w:rPr>
          <w:szCs w:val="22"/>
          <w:highlight w:val="lightGray"/>
        </w:rPr>
      </w:pPr>
      <w:r w:rsidRPr="003C1488">
        <w:rPr>
          <w:szCs w:val="22"/>
          <w:highlight w:val="lightGray"/>
        </w:rPr>
        <w:t>EU/1/98/069/020 - 7 filmuhúð</w:t>
      </w:r>
      <w:r w:rsidR="00FD2B29" w:rsidRPr="003C1488">
        <w:rPr>
          <w:szCs w:val="22"/>
          <w:highlight w:val="lightGray"/>
        </w:rPr>
        <w:t xml:space="preserve">aðar </w:t>
      </w:r>
      <w:r w:rsidRPr="003C1488">
        <w:rPr>
          <w:szCs w:val="22"/>
          <w:highlight w:val="lightGray"/>
        </w:rPr>
        <w:t>töflu</w:t>
      </w:r>
      <w:r w:rsidR="00FD2B29" w:rsidRPr="003C1488">
        <w:rPr>
          <w:szCs w:val="22"/>
          <w:highlight w:val="lightGray"/>
        </w:rPr>
        <w:t>r</w:t>
      </w:r>
      <w:r w:rsidRPr="003C1488">
        <w:rPr>
          <w:szCs w:val="22"/>
          <w:highlight w:val="lightGray"/>
        </w:rPr>
        <w:t xml:space="preserve"> í álþynnupakkningu</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13.</w:t>
            </w:r>
            <w:r>
              <w:rPr>
                <w:b/>
              </w:rPr>
              <w:tab/>
              <w:t>LOTUNÚMER</w:t>
            </w:r>
          </w:p>
        </w:tc>
      </w:tr>
    </w:tbl>
    <w:p w:rsidR="00016C3C" w:rsidRDefault="00016C3C"/>
    <w:p w:rsidR="00016C3C" w:rsidRDefault="00016C3C">
      <w:r>
        <w:t>Lot:</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14.</w:t>
            </w:r>
            <w:r>
              <w:rPr>
                <w:b/>
              </w:rPr>
              <w:tab/>
              <w:t>AFGREIÐSLUTILHÖGUN</w:t>
            </w:r>
          </w:p>
        </w:tc>
      </w:tr>
    </w:tbl>
    <w:p w:rsidR="00016C3C" w:rsidRDefault="00016C3C"/>
    <w:p w:rsidR="00016C3C" w:rsidRDefault="007F0122">
      <w:r>
        <w:t>L</w:t>
      </w:r>
      <w:r w:rsidR="00016C3C">
        <w:t>yfseðilsskylt</w:t>
      </w:r>
      <w:r>
        <w:t xml:space="preserve"> lyf</w:t>
      </w:r>
      <w:r w:rsidR="00016C3C">
        <w:t>.</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15.</w:t>
            </w:r>
            <w:r>
              <w:rPr>
                <w:b/>
              </w:rPr>
              <w:tab/>
              <w:t>NOTKUNARLEIÐBEININGAR</w:t>
            </w:r>
          </w:p>
        </w:tc>
      </w:tr>
    </w:tbl>
    <w:p w:rsidR="00016C3C" w:rsidRDefault="00016C3C"/>
    <w:p w:rsidR="00016C3C" w:rsidRDefault="00016C3C">
      <w:pPr>
        <w:rPr>
          <w:b/>
          <w:noProof/>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Borders>
              <w:top w:val="single" w:sz="4" w:space="0" w:color="auto"/>
              <w:left w:val="single" w:sz="4" w:space="0" w:color="auto"/>
              <w:bottom w:val="single" w:sz="4" w:space="0" w:color="auto"/>
              <w:right w:val="single" w:sz="4" w:space="0" w:color="auto"/>
            </w:tcBorders>
          </w:tcPr>
          <w:p w:rsidR="00016C3C" w:rsidRDefault="00016C3C">
            <w:pPr>
              <w:ind w:left="567" w:hanging="567"/>
              <w:rPr>
                <w:b/>
                <w:noProof/>
              </w:rPr>
            </w:pPr>
            <w:r>
              <w:rPr>
                <w:b/>
                <w:noProof/>
              </w:rPr>
              <w:t>16. UPPLÝSINGAR MEÐ BLINDRALETRI</w:t>
            </w:r>
          </w:p>
        </w:tc>
      </w:tr>
    </w:tbl>
    <w:p w:rsidR="00016C3C" w:rsidRDefault="00016C3C"/>
    <w:p w:rsidR="00016C3C" w:rsidRDefault="00016C3C">
      <w:r>
        <w:t>Plavix 75 mg</w:t>
      </w:r>
    </w:p>
    <w:p w:rsidR="00FA25F7" w:rsidRDefault="00FA25F7" w:rsidP="00FA25F7">
      <w:pPr>
        <w:rPr>
          <w:szCs w:val="22"/>
        </w:rPr>
      </w:pPr>
    </w:p>
    <w:p w:rsidR="00E24741" w:rsidRPr="00235976" w:rsidRDefault="00E24741" w:rsidP="00FA25F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A25F7" w:rsidRPr="009357E2" w:rsidTr="003C6DC7">
        <w:tc>
          <w:tcPr>
            <w:tcW w:w="9287" w:type="dxa"/>
          </w:tcPr>
          <w:p w:rsidR="00FA25F7" w:rsidRPr="009357E2" w:rsidRDefault="00FA25F7" w:rsidP="00CD44B8">
            <w:pPr>
              <w:keepNext/>
              <w:ind w:left="567" w:hanging="567"/>
              <w:rPr>
                <w:b/>
              </w:rPr>
            </w:pPr>
            <w:r w:rsidRPr="009357E2">
              <w:rPr>
                <w:b/>
              </w:rPr>
              <w:t>17.</w:t>
            </w:r>
            <w:r w:rsidRPr="009357E2">
              <w:rPr>
                <w:b/>
              </w:rPr>
              <w:tab/>
              <w:t>EINKVÆMT AUÐKENNI – TVÍVÍTT STRIKAMERKI</w:t>
            </w:r>
          </w:p>
        </w:tc>
      </w:tr>
    </w:tbl>
    <w:p w:rsidR="00FA25F7" w:rsidRDefault="00FA25F7" w:rsidP="00CD44B8">
      <w:pPr>
        <w:keepNext/>
        <w:rPr>
          <w:noProof/>
          <w:szCs w:val="22"/>
        </w:rPr>
      </w:pPr>
    </w:p>
    <w:p w:rsidR="00270EEB" w:rsidRDefault="00270EEB" w:rsidP="00CD44B8">
      <w:pPr>
        <w:keepNext/>
        <w:rPr>
          <w:szCs w:val="22"/>
        </w:rPr>
      </w:pPr>
      <w:r w:rsidRPr="000C5805">
        <w:rPr>
          <w:szCs w:val="22"/>
          <w:highlight w:val="lightGray"/>
        </w:rPr>
        <w:t>Á pakkningunni er tvívítt strikamerki með einkvæmu auðkenni.</w:t>
      </w:r>
    </w:p>
    <w:p w:rsidR="00270EEB" w:rsidRPr="000C5805" w:rsidRDefault="00270EEB" w:rsidP="00FA25F7">
      <w:pPr>
        <w:rPr>
          <w:noProof/>
          <w:szCs w:val="22"/>
        </w:rPr>
      </w:pPr>
    </w:p>
    <w:p w:rsidR="00FA25F7" w:rsidRPr="000C5805" w:rsidRDefault="00FA25F7" w:rsidP="00FA25F7">
      <w:pPr>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A25F7" w:rsidRPr="009357E2" w:rsidTr="003C6DC7">
        <w:tc>
          <w:tcPr>
            <w:tcW w:w="9287" w:type="dxa"/>
          </w:tcPr>
          <w:p w:rsidR="00FA25F7" w:rsidRPr="009357E2" w:rsidRDefault="00FA25F7" w:rsidP="009357E2">
            <w:pPr>
              <w:ind w:left="567" w:hanging="567"/>
              <w:rPr>
                <w:b/>
              </w:rPr>
            </w:pPr>
            <w:r w:rsidRPr="009357E2">
              <w:rPr>
                <w:b/>
              </w:rPr>
              <w:t>18.</w:t>
            </w:r>
            <w:r w:rsidRPr="009357E2">
              <w:rPr>
                <w:b/>
              </w:rPr>
              <w:tab/>
              <w:t>EINKVÆMT AUÐKENNI – UPPLÝSINGAR SEM FÓLK GETUR LESIÐ</w:t>
            </w:r>
          </w:p>
        </w:tc>
      </w:tr>
    </w:tbl>
    <w:p w:rsidR="00FA25F7" w:rsidRDefault="00FA25F7"/>
    <w:p w:rsidR="00270EEB" w:rsidRPr="00345F79" w:rsidRDefault="00270EEB" w:rsidP="00270EEB">
      <w:pPr>
        <w:rPr>
          <w:color w:val="008000"/>
          <w:szCs w:val="22"/>
        </w:rPr>
      </w:pPr>
      <w:r w:rsidRPr="00C937E7">
        <w:rPr>
          <w:szCs w:val="22"/>
        </w:rPr>
        <w:t>PC:</w:t>
      </w:r>
      <w:r>
        <w:rPr>
          <w:szCs w:val="22"/>
        </w:rPr>
        <w:t xml:space="preserve"> </w:t>
      </w:r>
    </w:p>
    <w:p w:rsidR="00270EEB" w:rsidRPr="00C937E7" w:rsidRDefault="00270EEB" w:rsidP="00270EEB">
      <w:pPr>
        <w:rPr>
          <w:szCs w:val="22"/>
        </w:rPr>
      </w:pPr>
      <w:r w:rsidRPr="00C937E7">
        <w:rPr>
          <w:szCs w:val="22"/>
        </w:rPr>
        <w:t xml:space="preserve">SN: </w:t>
      </w:r>
    </w:p>
    <w:p w:rsidR="00270EEB" w:rsidRPr="00C937E7" w:rsidRDefault="00270EEB" w:rsidP="00270EEB">
      <w:pPr>
        <w:rPr>
          <w:szCs w:val="22"/>
        </w:rPr>
      </w:pPr>
      <w:r w:rsidRPr="00C51DEE">
        <w:rPr>
          <w:szCs w:val="22"/>
        </w:rPr>
        <w:t xml:space="preserve">NN: </w:t>
      </w:r>
    </w:p>
    <w:p w:rsidR="00270EEB" w:rsidRDefault="00270EEB"/>
    <w:p w:rsidR="00016C3C" w:rsidRDefault="00016C3C">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9A7A31" w:rsidRDefault="00016C3C" w:rsidP="00384778">
            <w:pPr>
              <w:rPr>
                <w:b/>
              </w:rPr>
            </w:pPr>
            <w:r>
              <w:rPr>
                <w:b/>
              </w:rPr>
              <w:t xml:space="preserve">LÁGMARKS UPPLÝSINGAR SEM SKULU KOMA FRAM Á ÞYNNUM EÐA STRIMLUM </w:t>
            </w:r>
          </w:p>
          <w:p w:rsidR="009A7A31" w:rsidRDefault="009A7A31" w:rsidP="00384778">
            <w:pPr>
              <w:rPr>
                <w:b/>
              </w:rPr>
            </w:pPr>
          </w:p>
          <w:p w:rsidR="00016C3C" w:rsidRDefault="00384778" w:rsidP="00384778">
            <w:pPr>
              <w:rPr>
                <w:b/>
              </w:rPr>
            </w:pPr>
            <w:r>
              <w:rPr>
                <w:b/>
              </w:rPr>
              <w:t>ÞYNNUR</w:t>
            </w:r>
            <w:r w:rsidR="006167C9">
              <w:rPr>
                <w:b/>
              </w:rPr>
              <w:t xml:space="preserve"> </w:t>
            </w:r>
            <w:r>
              <w:rPr>
                <w:b/>
              </w:rPr>
              <w:t xml:space="preserve">/ </w:t>
            </w:r>
            <w:r w:rsidR="001E30BA">
              <w:rPr>
                <w:b/>
              </w:rPr>
              <w:t xml:space="preserve">7, </w:t>
            </w:r>
            <w:r w:rsidR="00016C3C">
              <w:rPr>
                <w:b/>
              </w:rPr>
              <w:t xml:space="preserve">14, 28 eða 84 </w:t>
            </w:r>
            <w:r>
              <w:rPr>
                <w:b/>
              </w:rPr>
              <w:t>töflur</w:t>
            </w:r>
          </w:p>
        </w:tc>
      </w:tr>
    </w:tbl>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1.</w:t>
            </w:r>
            <w:r>
              <w:rPr>
                <w:b/>
              </w:rPr>
              <w:tab/>
              <w:t>HEITI LYFS</w:t>
            </w:r>
          </w:p>
        </w:tc>
      </w:tr>
    </w:tbl>
    <w:p w:rsidR="00016C3C" w:rsidRDefault="00016C3C"/>
    <w:p w:rsidR="00016C3C" w:rsidRDefault="00016C3C">
      <w:r>
        <w:t>Plavix 75 mg filmuhúðaðar töflur</w:t>
      </w:r>
    </w:p>
    <w:p w:rsidR="00016C3C" w:rsidRDefault="00451D2A">
      <w:r>
        <w:t>klópídógrel</w:t>
      </w:r>
    </w:p>
    <w:p w:rsidR="00451D2A" w:rsidRDefault="00451D2A"/>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2.</w:t>
            </w:r>
            <w:r>
              <w:rPr>
                <w:b/>
              </w:rPr>
              <w:tab/>
              <w:t>NAFN MARKAÐSLEYFISHAFA</w:t>
            </w:r>
          </w:p>
        </w:tc>
      </w:tr>
    </w:tbl>
    <w:p w:rsidR="00016C3C" w:rsidRDefault="00016C3C"/>
    <w:p w:rsidR="00654BFB" w:rsidRDefault="00330860" w:rsidP="00654BFB">
      <w:r>
        <w:rPr>
          <w:szCs w:val="22"/>
        </w:rPr>
        <w:t>sanofi-aventis groupe</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3.</w:t>
            </w:r>
            <w:r>
              <w:rPr>
                <w:b/>
              </w:rPr>
              <w:tab/>
              <w:t>FYRNINGARDAGSETNING</w:t>
            </w:r>
          </w:p>
        </w:tc>
      </w:tr>
    </w:tbl>
    <w:p w:rsidR="00016C3C" w:rsidRDefault="00016C3C"/>
    <w:p w:rsidR="00016C3C" w:rsidRDefault="00016C3C">
      <w:r>
        <w:t>Fyrnist {MM/ÁÁÁÁ}</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4.</w:t>
            </w:r>
            <w:r>
              <w:rPr>
                <w:b/>
              </w:rPr>
              <w:tab/>
              <w:t>LOTUNÚMER</w:t>
            </w:r>
          </w:p>
        </w:tc>
      </w:tr>
    </w:tbl>
    <w:p w:rsidR="00016C3C" w:rsidRDefault="00016C3C"/>
    <w:p w:rsidR="00016C3C" w:rsidRDefault="00016C3C">
      <w:r>
        <w:t>Lot:</w:t>
      </w: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Borders>
              <w:top w:val="single" w:sz="4" w:space="0" w:color="auto"/>
              <w:left w:val="single" w:sz="4" w:space="0" w:color="auto"/>
              <w:bottom w:val="single" w:sz="4" w:space="0" w:color="auto"/>
              <w:right w:val="single" w:sz="4" w:space="0" w:color="auto"/>
            </w:tcBorders>
          </w:tcPr>
          <w:p w:rsidR="00016C3C" w:rsidRDefault="00016C3C">
            <w:pPr>
              <w:ind w:left="567" w:hanging="567"/>
              <w:rPr>
                <w:b/>
                <w:noProof/>
              </w:rPr>
            </w:pPr>
            <w:r>
              <w:rPr>
                <w:b/>
                <w:noProof/>
              </w:rPr>
              <w:t xml:space="preserve">5. </w:t>
            </w:r>
            <w:r>
              <w:rPr>
                <w:b/>
                <w:noProof/>
              </w:rPr>
              <w:tab/>
              <w:t>ANNAÐ</w:t>
            </w:r>
          </w:p>
        </w:tc>
      </w:tr>
    </w:tbl>
    <w:p w:rsidR="00016C3C" w:rsidRDefault="00016C3C">
      <w:pPr>
        <w:rPr>
          <w:b/>
          <w:noProof/>
        </w:rPr>
      </w:pPr>
    </w:p>
    <w:p w:rsidR="00016C3C" w:rsidRDefault="00016C3C">
      <w:r>
        <w:rPr>
          <w:highlight w:val="lightGray"/>
        </w:rPr>
        <w:t>Vikudagar</w:t>
      </w:r>
    </w:p>
    <w:p w:rsidR="00016C3C" w:rsidRDefault="00016C3C">
      <w:r>
        <w:t>Mán</w:t>
      </w:r>
    </w:p>
    <w:p w:rsidR="00016C3C" w:rsidRDefault="00016C3C">
      <w:r>
        <w:t>Þri</w:t>
      </w:r>
    </w:p>
    <w:p w:rsidR="00016C3C" w:rsidRDefault="00016C3C">
      <w:r>
        <w:t>Mið</w:t>
      </w:r>
    </w:p>
    <w:p w:rsidR="00016C3C" w:rsidRDefault="00016C3C">
      <w:r>
        <w:t>Fim</w:t>
      </w:r>
    </w:p>
    <w:p w:rsidR="00016C3C" w:rsidRDefault="00016C3C">
      <w:r>
        <w:t>Fös</w:t>
      </w:r>
    </w:p>
    <w:p w:rsidR="00016C3C" w:rsidRDefault="00016C3C">
      <w:r>
        <w:t>Lau</w:t>
      </w:r>
    </w:p>
    <w:p w:rsidR="00016C3C" w:rsidRDefault="00016C3C">
      <w:r>
        <w:t>Sun</w:t>
      </w:r>
    </w:p>
    <w:p w:rsidR="00016C3C" w:rsidRDefault="00016C3C"/>
    <w:p w:rsidR="00016C3C" w:rsidRDefault="00734A45">
      <w:r w:rsidRPr="00734A45">
        <w:rPr>
          <w:highlight w:val="lightGray"/>
        </w:rPr>
        <w:t>Vika 1</w:t>
      </w:r>
    </w:p>
    <w:p w:rsidR="001E30BA" w:rsidRPr="004359C7" w:rsidRDefault="001E30BA" w:rsidP="001E30BA">
      <w:pPr>
        <w:rPr>
          <w:szCs w:val="22"/>
        </w:rPr>
      </w:pPr>
      <w:r w:rsidRPr="004F710F">
        <w:rPr>
          <w:highlight w:val="lightGray"/>
        </w:rPr>
        <w:t>Vika</w:t>
      </w:r>
      <w:r w:rsidRPr="004359C7">
        <w:rPr>
          <w:szCs w:val="22"/>
          <w:highlight w:val="lightGray"/>
        </w:rPr>
        <w:t xml:space="preserve"> 2 (</w:t>
      </w:r>
      <w:r w:rsidRPr="004F710F">
        <w:rPr>
          <w:highlight w:val="lightGray"/>
        </w:rPr>
        <w:t xml:space="preserve">Aðeins fyrir öskjur með </w:t>
      </w:r>
      <w:r w:rsidRPr="004359C7">
        <w:rPr>
          <w:szCs w:val="22"/>
          <w:highlight w:val="lightGray"/>
        </w:rPr>
        <w:t xml:space="preserve">14, 28 </w:t>
      </w:r>
      <w:r w:rsidR="00B0145A">
        <w:rPr>
          <w:szCs w:val="22"/>
          <w:highlight w:val="lightGray"/>
        </w:rPr>
        <w:t xml:space="preserve">og </w:t>
      </w:r>
      <w:r w:rsidRPr="004359C7">
        <w:rPr>
          <w:szCs w:val="22"/>
          <w:highlight w:val="lightGray"/>
        </w:rPr>
        <w:t xml:space="preserve">84 </w:t>
      </w:r>
      <w:r w:rsidRPr="004F710F">
        <w:rPr>
          <w:highlight w:val="lightGray"/>
        </w:rPr>
        <w:t>töflum</w:t>
      </w:r>
      <w:r w:rsidRPr="004359C7">
        <w:rPr>
          <w:szCs w:val="22"/>
          <w:highlight w:val="lightGray"/>
        </w:rPr>
        <w:t>)</w:t>
      </w:r>
    </w:p>
    <w:p w:rsidR="00016C3C" w:rsidRPr="004F710F" w:rsidRDefault="00016C3C">
      <w:pPr>
        <w:rPr>
          <w:highlight w:val="lightGray"/>
        </w:rPr>
      </w:pPr>
      <w:r w:rsidRPr="004F710F">
        <w:rPr>
          <w:highlight w:val="lightGray"/>
        </w:rPr>
        <w:t xml:space="preserve">Vika 3 </w:t>
      </w:r>
      <w:r w:rsidR="001E30BA">
        <w:rPr>
          <w:highlight w:val="lightGray"/>
        </w:rPr>
        <w:t>(</w:t>
      </w:r>
      <w:r w:rsidRPr="004F710F">
        <w:rPr>
          <w:highlight w:val="lightGray"/>
        </w:rPr>
        <w:t>Aðeins fyrir öskjur með 28</w:t>
      </w:r>
      <w:r w:rsidR="00565D22" w:rsidRPr="004F710F">
        <w:rPr>
          <w:highlight w:val="lightGray"/>
        </w:rPr>
        <w:t xml:space="preserve"> og</w:t>
      </w:r>
      <w:r w:rsidRPr="004F710F">
        <w:rPr>
          <w:highlight w:val="lightGray"/>
        </w:rPr>
        <w:t xml:space="preserve"> 84 töflum</w:t>
      </w:r>
      <w:r w:rsidR="001E30BA">
        <w:rPr>
          <w:highlight w:val="lightGray"/>
        </w:rPr>
        <w:t>)</w:t>
      </w:r>
    </w:p>
    <w:p w:rsidR="00016C3C" w:rsidRDefault="00016C3C">
      <w:r w:rsidRPr="004F710F">
        <w:rPr>
          <w:highlight w:val="lightGray"/>
        </w:rPr>
        <w:t xml:space="preserve">Vika 4 </w:t>
      </w:r>
      <w:r w:rsidR="001E30BA">
        <w:rPr>
          <w:highlight w:val="lightGray"/>
        </w:rPr>
        <w:t>(</w:t>
      </w:r>
      <w:r w:rsidRPr="004F710F">
        <w:rPr>
          <w:highlight w:val="lightGray"/>
        </w:rPr>
        <w:t>Aðeins fyrir öskjur með 28</w:t>
      </w:r>
      <w:r w:rsidR="00565D22" w:rsidRPr="004F710F">
        <w:rPr>
          <w:highlight w:val="lightGray"/>
        </w:rPr>
        <w:t xml:space="preserve"> og</w:t>
      </w:r>
      <w:r w:rsidRPr="004F710F">
        <w:rPr>
          <w:highlight w:val="lightGray"/>
        </w:rPr>
        <w:t xml:space="preserve"> 84 töflum</w:t>
      </w:r>
      <w:r w:rsidR="001E30BA">
        <w:t>)</w:t>
      </w:r>
    </w:p>
    <w:p w:rsidR="00016C3C" w:rsidRDefault="00016C3C"/>
    <w:p w:rsidR="00016C3C" w:rsidRDefault="00016C3C">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DF6D25" w:rsidRDefault="00016C3C" w:rsidP="00DF6D25">
            <w:pPr>
              <w:rPr>
                <w:b/>
              </w:rPr>
            </w:pPr>
            <w:r>
              <w:rPr>
                <w:b/>
              </w:rPr>
              <w:t>LÁGMARKS UPPLÝSINGAR SEM SKULU KOMA FRAM Á ÞYNNUM EÐA STRIMLUM</w:t>
            </w:r>
          </w:p>
          <w:p w:rsidR="00DF6D25" w:rsidRDefault="00DF6D25" w:rsidP="00DF6D25">
            <w:pPr>
              <w:rPr>
                <w:b/>
              </w:rPr>
            </w:pPr>
          </w:p>
          <w:p w:rsidR="00016C3C" w:rsidRDefault="00DF6D25" w:rsidP="00384778">
            <w:pPr>
              <w:rPr>
                <w:b/>
              </w:rPr>
            </w:pPr>
            <w:r>
              <w:rPr>
                <w:b/>
              </w:rPr>
              <w:t>ÞYNNUR</w:t>
            </w:r>
            <w:r w:rsidR="006167C9">
              <w:rPr>
                <w:b/>
              </w:rPr>
              <w:t xml:space="preserve"> </w:t>
            </w:r>
            <w:r>
              <w:rPr>
                <w:b/>
              </w:rPr>
              <w:t>/</w:t>
            </w:r>
            <w:r w:rsidR="00016C3C">
              <w:rPr>
                <w:b/>
              </w:rPr>
              <w:t xml:space="preserve"> 30, 50x1, 90 eða 100 </w:t>
            </w:r>
            <w:r w:rsidR="00384778">
              <w:rPr>
                <w:b/>
              </w:rPr>
              <w:t>töflur</w:t>
            </w:r>
          </w:p>
        </w:tc>
      </w:tr>
    </w:tbl>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1.</w:t>
            </w:r>
            <w:r>
              <w:rPr>
                <w:b/>
              </w:rPr>
              <w:tab/>
              <w:t>HEITI LYFS</w:t>
            </w:r>
          </w:p>
        </w:tc>
      </w:tr>
    </w:tbl>
    <w:p w:rsidR="00016C3C" w:rsidRDefault="00016C3C"/>
    <w:p w:rsidR="00016C3C" w:rsidRDefault="00016C3C">
      <w:r>
        <w:t>Plavix 75 mg filmuhúðaðar töflur</w:t>
      </w:r>
    </w:p>
    <w:p w:rsidR="00016C3C" w:rsidRDefault="00451D2A">
      <w:r>
        <w:t>klópídógrel</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2.</w:t>
            </w:r>
            <w:r>
              <w:rPr>
                <w:b/>
              </w:rPr>
              <w:tab/>
              <w:t>NAFN MARKAÐSLEYFISHAFA</w:t>
            </w:r>
          </w:p>
        </w:tc>
      </w:tr>
    </w:tbl>
    <w:p w:rsidR="00016C3C" w:rsidRDefault="00016C3C"/>
    <w:p w:rsidR="00933CEA" w:rsidRDefault="00330860" w:rsidP="00933CEA">
      <w:r>
        <w:rPr>
          <w:szCs w:val="22"/>
        </w:rPr>
        <w:t>sanofi-aventis groupe</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3.</w:t>
            </w:r>
            <w:r>
              <w:rPr>
                <w:b/>
              </w:rPr>
              <w:tab/>
              <w:t>FYRNINGARDAGSETNING</w:t>
            </w:r>
          </w:p>
        </w:tc>
      </w:tr>
    </w:tbl>
    <w:p w:rsidR="00016C3C" w:rsidRDefault="00016C3C"/>
    <w:p w:rsidR="00016C3C" w:rsidRDefault="00016C3C">
      <w:r>
        <w:t>Fyrnist {MM/ÁÁÁÁ}</w:t>
      </w:r>
    </w:p>
    <w:p w:rsidR="00016C3C" w:rsidRDefault="00016C3C"/>
    <w:p w:rsidR="00016C3C" w:rsidRDefault="00016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rPr>
            </w:pPr>
            <w:r>
              <w:rPr>
                <w:b/>
              </w:rPr>
              <w:t>4.</w:t>
            </w:r>
            <w:r>
              <w:rPr>
                <w:b/>
              </w:rPr>
              <w:tab/>
              <w:t>LOTUNÚMER</w:t>
            </w:r>
          </w:p>
        </w:tc>
      </w:tr>
    </w:tbl>
    <w:p w:rsidR="00016C3C" w:rsidRDefault="00016C3C"/>
    <w:p w:rsidR="00016C3C" w:rsidRDefault="00016C3C">
      <w:r>
        <w:t>Lot:</w:t>
      </w:r>
    </w:p>
    <w:p w:rsidR="00016C3C" w:rsidRDefault="00016C3C"/>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Borders>
              <w:top w:val="single" w:sz="4" w:space="0" w:color="auto"/>
              <w:left w:val="single" w:sz="4" w:space="0" w:color="auto"/>
              <w:bottom w:val="single" w:sz="4" w:space="0" w:color="auto"/>
              <w:right w:val="single" w:sz="4" w:space="0" w:color="auto"/>
            </w:tcBorders>
          </w:tcPr>
          <w:p w:rsidR="00016C3C" w:rsidRDefault="00016C3C">
            <w:pPr>
              <w:ind w:left="567" w:hanging="567"/>
              <w:rPr>
                <w:b/>
                <w:noProof/>
              </w:rPr>
            </w:pPr>
            <w:r>
              <w:rPr>
                <w:b/>
                <w:noProof/>
              </w:rPr>
              <w:t xml:space="preserve">5. </w:t>
            </w:r>
            <w:r>
              <w:rPr>
                <w:b/>
                <w:noProof/>
              </w:rPr>
              <w:tab/>
              <w:t>ANNAÐ</w:t>
            </w:r>
          </w:p>
        </w:tc>
      </w:tr>
    </w:tbl>
    <w:p w:rsidR="00016C3C" w:rsidRDefault="00016C3C"/>
    <w:p w:rsidR="00016C3C" w:rsidRDefault="00016C3C">
      <w:pPr>
        <w:rPr>
          <w:noProof/>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rPr>
          <w:trHeight w:val="1040"/>
        </w:trPr>
        <w:tc>
          <w:tcPr>
            <w:tcW w:w="9287" w:type="dxa"/>
            <w:tcBorders>
              <w:bottom w:val="single" w:sz="4" w:space="0" w:color="auto"/>
            </w:tcBorders>
          </w:tcPr>
          <w:p w:rsidR="00016C3C" w:rsidRDefault="00016C3C">
            <w:pPr>
              <w:rPr>
                <w:b/>
                <w:noProof/>
              </w:rPr>
            </w:pPr>
            <w:r>
              <w:rPr>
                <w:b/>
                <w:noProof/>
              </w:rPr>
              <w:t>UPPLÝSINGAR SEM EIGA AÐ KOMA FRAM Á YTRI UMBÚÐUM</w:t>
            </w:r>
          </w:p>
          <w:p w:rsidR="00016C3C" w:rsidRDefault="00016C3C">
            <w:pPr>
              <w:rPr>
                <w:b/>
                <w:noProof/>
              </w:rPr>
            </w:pPr>
          </w:p>
          <w:p w:rsidR="00016C3C" w:rsidRDefault="00016C3C" w:rsidP="00DF6D25">
            <w:pPr>
              <w:rPr>
                <w:b/>
                <w:noProof/>
              </w:rPr>
            </w:pPr>
            <w:r>
              <w:rPr>
                <w:b/>
                <w:noProof/>
              </w:rPr>
              <w:t xml:space="preserve">YTRI </w:t>
            </w:r>
            <w:r w:rsidR="00734A45" w:rsidRPr="00734A45">
              <w:rPr>
                <w:b/>
                <w:caps/>
                <w:noProof/>
              </w:rPr>
              <w:t>Askja</w:t>
            </w:r>
          </w:p>
        </w:tc>
      </w:tr>
    </w:tbl>
    <w:p w:rsidR="00016C3C" w:rsidRDefault="00016C3C">
      <w:pPr>
        <w:pStyle w:val="spc"/>
        <w:widowControl/>
        <w:rPr>
          <w:noProof/>
          <w:szCs w:val="24"/>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1.</w:t>
            </w:r>
            <w:r>
              <w:rPr>
                <w:b/>
                <w:noProof/>
              </w:rPr>
              <w:tab/>
              <w:t>HEITI LYFS</w:t>
            </w:r>
          </w:p>
        </w:tc>
      </w:tr>
    </w:tbl>
    <w:p w:rsidR="00016C3C" w:rsidRDefault="00016C3C">
      <w:pPr>
        <w:rPr>
          <w:noProof/>
        </w:rPr>
      </w:pPr>
    </w:p>
    <w:p w:rsidR="00016C3C" w:rsidRDefault="00016C3C">
      <w:pPr>
        <w:rPr>
          <w:noProof/>
        </w:rPr>
      </w:pPr>
      <w:r>
        <w:rPr>
          <w:noProof/>
        </w:rPr>
        <w:t>Plavix 300 mg filmuhúðuð tafla</w:t>
      </w:r>
    </w:p>
    <w:p w:rsidR="00016C3C" w:rsidRDefault="00016C3C">
      <w:pPr>
        <w:rPr>
          <w:noProof/>
        </w:rPr>
      </w:pPr>
      <w:r>
        <w:rPr>
          <w:noProof/>
        </w:rPr>
        <w:t>klópídógrel</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2.</w:t>
            </w:r>
            <w:r>
              <w:rPr>
                <w:b/>
                <w:noProof/>
              </w:rPr>
              <w:tab/>
              <w:t>VIRK(T) EFNI</w:t>
            </w:r>
          </w:p>
        </w:tc>
      </w:tr>
    </w:tbl>
    <w:p w:rsidR="00016C3C" w:rsidRDefault="00016C3C">
      <w:pPr>
        <w:rPr>
          <w:noProof/>
        </w:rPr>
      </w:pPr>
    </w:p>
    <w:p w:rsidR="00016C3C" w:rsidRDefault="00016C3C">
      <w:pPr>
        <w:rPr>
          <w:noProof/>
        </w:rPr>
      </w:pPr>
      <w:r w:rsidRPr="004F710F">
        <w:rPr>
          <w:noProof/>
        </w:rPr>
        <w:t>Hver tafla inniheldur: 300 mg af klópídógreli (sem hýdrógensúlfat)</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3.</w:t>
            </w:r>
            <w:r>
              <w:rPr>
                <w:b/>
                <w:noProof/>
              </w:rPr>
              <w:tab/>
              <w:t>HJÁLPAREFNI</w:t>
            </w:r>
          </w:p>
        </w:tc>
      </w:tr>
    </w:tbl>
    <w:p w:rsidR="00016C3C" w:rsidRDefault="00016C3C">
      <w:pPr>
        <w:rPr>
          <w:noProof/>
        </w:rPr>
      </w:pPr>
    </w:p>
    <w:p w:rsidR="00016C3C" w:rsidRDefault="00016C3C">
      <w:pPr>
        <w:rPr>
          <w:noProof/>
        </w:rPr>
      </w:pPr>
      <w:r>
        <w:rPr>
          <w:noProof/>
        </w:rPr>
        <w:t>Inniheldur einnig</w:t>
      </w:r>
      <w:r w:rsidR="00451D2A">
        <w:rPr>
          <w:noProof/>
        </w:rPr>
        <w:t>: herta laxerolíu og</w:t>
      </w:r>
      <w:r>
        <w:rPr>
          <w:noProof/>
        </w:rPr>
        <w:t xml:space="preserve"> mjólkursykur. Sjá nánari upplýsingar í fylgiseðli.</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4.</w:t>
            </w:r>
            <w:r>
              <w:rPr>
                <w:b/>
                <w:noProof/>
              </w:rPr>
              <w:tab/>
              <w:t>LYFJAFORM OG INNIHALD</w:t>
            </w:r>
          </w:p>
        </w:tc>
      </w:tr>
    </w:tbl>
    <w:p w:rsidR="00016C3C" w:rsidRDefault="00016C3C">
      <w:pPr>
        <w:rPr>
          <w:noProof/>
        </w:rPr>
      </w:pPr>
    </w:p>
    <w:p w:rsidR="00016C3C" w:rsidRDefault="00016C3C">
      <w:pPr>
        <w:rPr>
          <w:noProof/>
        </w:rPr>
      </w:pPr>
      <w:r>
        <w:rPr>
          <w:noProof/>
        </w:rPr>
        <w:t>4x1</w:t>
      </w:r>
      <w:r w:rsidR="005D1FF8">
        <w:rPr>
          <w:noProof/>
        </w:rPr>
        <w:t> </w:t>
      </w:r>
      <w:r>
        <w:rPr>
          <w:noProof/>
        </w:rPr>
        <w:t>filmuhúðuð tafla</w:t>
      </w:r>
    </w:p>
    <w:p w:rsidR="00016C3C" w:rsidRDefault="00016C3C">
      <w:pPr>
        <w:rPr>
          <w:noProof/>
          <w:highlight w:val="lightGray"/>
        </w:rPr>
      </w:pPr>
      <w:r>
        <w:rPr>
          <w:noProof/>
          <w:highlight w:val="lightGray"/>
        </w:rPr>
        <w:t>30x1</w:t>
      </w:r>
      <w:r w:rsidR="005D1FF8">
        <w:rPr>
          <w:noProof/>
          <w:highlight w:val="lightGray"/>
        </w:rPr>
        <w:t> </w:t>
      </w:r>
      <w:r>
        <w:rPr>
          <w:noProof/>
          <w:highlight w:val="lightGray"/>
        </w:rPr>
        <w:t>filmuhúðuð tafla</w:t>
      </w:r>
    </w:p>
    <w:p w:rsidR="00016C3C" w:rsidRDefault="00016C3C">
      <w:pPr>
        <w:rPr>
          <w:noProof/>
          <w:highlight w:val="lightGray"/>
        </w:rPr>
      </w:pPr>
      <w:r>
        <w:rPr>
          <w:noProof/>
          <w:highlight w:val="lightGray"/>
        </w:rPr>
        <w:t>100x1</w:t>
      </w:r>
      <w:r w:rsidR="005D1FF8">
        <w:rPr>
          <w:noProof/>
          <w:highlight w:val="lightGray"/>
        </w:rPr>
        <w:t> </w:t>
      </w:r>
      <w:r>
        <w:rPr>
          <w:noProof/>
          <w:highlight w:val="lightGray"/>
        </w:rPr>
        <w:t>filmuhúðuð tafla</w:t>
      </w:r>
    </w:p>
    <w:p w:rsidR="00647607" w:rsidRDefault="00647607" w:rsidP="00647607">
      <w:pPr>
        <w:rPr>
          <w:noProof/>
          <w:highlight w:val="lightGray"/>
        </w:rPr>
      </w:pPr>
      <w:r>
        <w:rPr>
          <w:noProof/>
          <w:highlight w:val="lightGray"/>
        </w:rPr>
        <w:t>10x1</w:t>
      </w:r>
      <w:r w:rsidR="005D1FF8">
        <w:rPr>
          <w:noProof/>
          <w:highlight w:val="lightGray"/>
        </w:rPr>
        <w:t> </w:t>
      </w:r>
      <w:r>
        <w:rPr>
          <w:noProof/>
          <w:highlight w:val="lightGray"/>
        </w:rPr>
        <w:t>filmuhúðuð tafla</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5.</w:t>
            </w:r>
            <w:r>
              <w:rPr>
                <w:b/>
                <w:noProof/>
              </w:rPr>
              <w:tab/>
              <w:t>AÐFERÐ VIÐ LYFJAGJÖF OG ÍKOMULEIÐ(IR)</w:t>
            </w:r>
          </w:p>
        </w:tc>
      </w:tr>
    </w:tbl>
    <w:p w:rsidR="00016C3C" w:rsidRDefault="00016C3C">
      <w:pPr>
        <w:rPr>
          <w:noProof/>
        </w:rPr>
      </w:pPr>
    </w:p>
    <w:p w:rsidR="00016C3C" w:rsidRDefault="00016C3C">
      <w:pPr>
        <w:rPr>
          <w:noProof/>
        </w:rPr>
      </w:pPr>
      <w:r>
        <w:rPr>
          <w:noProof/>
        </w:rPr>
        <w:t>Lesið fylgiseðilinn fyrir notkun.</w:t>
      </w:r>
    </w:p>
    <w:p w:rsidR="00384778" w:rsidRDefault="00384778" w:rsidP="00384778">
      <w:pPr>
        <w:rPr>
          <w:noProof/>
        </w:rPr>
      </w:pPr>
      <w:r>
        <w:rPr>
          <w:noProof/>
        </w:rPr>
        <w:t>Til inntöku.</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6.</w:t>
            </w:r>
            <w:r>
              <w:rPr>
                <w:b/>
                <w:noProof/>
              </w:rPr>
              <w:tab/>
              <w:t>SÉRSTÖK VARNAÐARORÐ UM AÐ LYFIÐ SKULI GEYMT ÞAR SEM BÖRN HVORKI NÁ TIL NÉ SJÁ</w:t>
            </w:r>
          </w:p>
        </w:tc>
      </w:tr>
    </w:tbl>
    <w:p w:rsidR="00016C3C" w:rsidRDefault="00016C3C">
      <w:pPr>
        <w:rPr>
          <w:noProof/>
        </w:rPr>
      </w:pPr>
    </w:p>
    <w:p w:rsidR="00016C3C" w:rsidRDefault="00016C3C">
      <w:pPr>
        <w:rPr>
          <w:noProof/>
        </w:rPr>
      </w:pPr>
      <w:r>
        <w:rPr>
          <w:noProof/>
        </w:rPr>
        <w:t>Geymið þar sem börn hvorki ná til né sjá.</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7.</w:t>
            </w:r>
            <w:r>
              <w:rPr>
                <w:b/>
                <w:noProof/>
              </w:rPr>
              <w:tab/>
              <w:t>ÖNNUR SÉRSTÖK VARNAÐARORÐ, EF MEÐ ÞARF</w:t>
            </w:r>
          </w:p>
        </w:tc>
      </w:tr>
    </w:tbl>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8.</w:t>
            </w:r>
            <w:r>
              <w:rPr>
                <w:b/>
                <w:noProof/>
              </w:rPr>
              <w:tab/>
              <w:t>FYRNINGARDAGSETNING</w:t>
            </w:r>
          </w:p>
        </w:tc>
      </w:tr>
    </w:tbl>
    <w:p w:rsidR="00016C3C" w:rsidRDefault="00016C3C">
      <w:pPr>
        <w:rPr>
          <w:noProof/>
        </w:rPr>
      </w:pPr>
    </w:p>
    <w:p w:rsidR="00016C3C" w:rsidRDefault="00016C3C">
      <w:pPr>
        <w:rPr>
          <w:noProof/>
        </w:rPr>
      </w:pPr>
      <w:r>
        <w:rPr>
          <w:noProof/>
        </w:rPr>
        <w:t>EXP</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9.</w:t>
            </w:r>
            <w:r>
              <w:rPr>
                <w:b/>
                <w:noProof/>
              </w:rPr>
              <w:tab/>
              <w:t>SÉRSTÖK GEYMSLUSKILYRÐI</w:t>
            </w:r>
          </w:p>
        </w:tc>
      </w:tr>
    </w:tbl>
    <w:p w:rsidR="00016C3C" w:rsidRDefault="00016C3C">
      <w:pPr>
        <w:rPr>
          <w:noProof/>
        </w:rPr>
      </w:pP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rsidP="00136D5C">
            <w:pPr>
              <w:keepNext/>
              <w:ind w:left="567" w:hanging="567"/>
              <w:rPr>
                <w:b/>
                <w:noProof/>
              </w:rPr>
            </w:pPr>
            <w:r>
              <w:rPr>
                <w:b/>
                <w:noProof/>
              </w:rPr>
              <w:t>10.</w:t>
            </w:r>
            <w:r>
              <w:rPr>
                <w:b/>
                <w:noProof/>
              </w:rPr>
              <w:tab/>
              <w:t>SÉRSTAKAR VARÚÐARRÁÐSTAFANIR VIÐ FÖRGUN LYFJALEIFA EÐA ÚRGANGS VEGNA LYFSINS ÞAR SEM VIÐ Á</w:t>
            </w:r>
          </w:p>
        </w:tc>
      </w:tr>
    </w:tbl>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11.</w:t>
            </w:r>
            <w:r>
              <w:rPr>
                <w:b/>
                <w:noProof/>
              </w:rPr>
              <w:tab/>
              <w:t>NAFN OG HEIMILISFANG MARKAÐSLEYFISHAFA</w:t>
            </w:r>
          </w:p>
        </w:tc>
      </w:tr>
    </w:tbl>
    <w:p w:rsidR="00016C3C" w:rsidRDefault="00016C3C">
      <w:pPr>
        <w:rPr>
          <w:noProof/>
        </w:rPr>
      </w:pPr>
    </w:p>
    <w:p w:rsidR="00933CEA" w:rsidRDefault="00330860" w:rsidP="00933CEA">
      <w:pPr>
        <w:rPr>
          <w:noProof/>
        </w:rPr>
      </w:pPr>
      <w:r>
        <w:rPr>
          <w:szCs w:val="22"/>
        </w:rPr>
        <w:t>sanofi-aventis groupe</w:t>
      </w:r>
    </w:p>
    <w:p w:rsidR="00016C3C" w:rsidRDefault="00343F7D">
      <w:pPr>
        <w:rPr>
          <w:noProof/>
        </w:rPr>
      </w:pPr>
      <w:r>
        <w:rPr>
          <w:szCs w:val="22"/>
          <w:lang w:val="fr-FR"/>
        </w:rPr>
        <w:t>54, rue La Boétie</w:t>
      </w:r>
      <w:r w:rsidRPr="004359C7">
        <w:rPr>
          <w:szCs w:val="22"/>
          <w:lang w:val="fr-FR"/>
        </w:rPr>
        <w:t xml:space="preserve"> – </w:t>
      </w:r>
      <w:r>
        <w:rPr>
          <w:szCs w:val="22"/>
          <w:lang w:val="fr-FR"/>
        </w:rPr>
        <w:t>F-75008</w:t>
      </w:r>
      <w:r w:rsidRPr="004359C7">
        <w:rPr>
          <w:szCs w:val="22"/>
          <w:lang w:val="fr-FR"/>
        </w:rPr>
        <w:t xml:space="preserve"> </w:t>
      </w:r>
      <w:r w:rsidR="00016C3C">
        <w:rPr>
          <w:noProof/>
        </w:rPr>
        <w:t>París - Frakkland</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12.</w:t>
            </w:r>
            <w:r>
              <w:rPr>
                <w:b/>
                <w:noProof/>
              </w:rPr>
              <w:tab/>
              <w:t>MARKAÐSLEYFISNÚMER</w:t>
            </w:r>
          </w:p>
        </w:tc>
      </w:tr>
    </w:tbl>
    <w:p w:rsidR="00016C3C" w:rsidRDefault="00016C3C">
      <w:pPr>
        <w:rPr>
          <w:noProof/>
        </w:rPr>
      </w:pPr>
    </w:p>
    <w:p w:rsidR="00016C3C" w:rsidRPr="00507C3A" w:rsidRDefault="00016C3C">
      <w:pPr>
        <w:rPr>
          <w:noProof/>
          <w:highlight w:val="lightGray"/>
        </w:rPr>
      </w:pPr>
      <w:r>
        <w:rPr>
          <w:noProof/>
        </w:rPr>
        <w:t xml:space="preserve">EU/1/98/069/008 </w:t>
      </w:r>
      <w:r>
        <w:rPr>
          <w:noProof/>
          <w:highlight w:val="lightGray"/>
        </w:rPr>
        <w:t>4x1</w:t>
      </w:r>
      <w:r w:rsidR="005D1FF8">
        <w:rPr>
          <w:noProof/>
          <w:highlight w:val="lightGray"/>
        </w:rPr>
        <w:t> </w:t>
      </w:r>
      <w:r>
        <w:rPr>
          <w:noProof/>
          <w:highlight w:val="lightGray"/>
        </w:rPr>
        <w:t xml:space="preserve">filmuhúðuð </w:t>
      </w:r>
      <w:r w:rsidRPr="00655BFE">
        <w:rPr>
          <w:noProof/>
          <w:highlight w:val="lightGray"/>
        </w:rPr>
        <w:t>tafla</w:t>
      </w:r>
      <w:r w:rsidR="000B12FC" w:rsidRPr="00507C3A">
        <w:rPr>
          <w:noProof/>
          <w:highlight w:val="lightGray"/>
        </w:rPr>
        <w:t xml:space="preserve"> </w:t>
      </w:r>
      <w:r w:rsidR="000B12FC" w:rsidRPr="00507C3A">
        <w:rPr>
          <w:szCs w:val="22"/>
          <w:highlight w:val="lightGray"/>
        </w:rPr>
        <w:t>í stakskammta álþynnupakkningum</w:t>
      </w:r>
    </w:p>
    <w:p w:rsidR="00016C3C" w:rsidRPr="00655BFE" w:rsidRDefault="00016C3C">
      <w:pPr>
        <w:rPr>
          <w:noProof/>
          <w:highlight w:val="lightGray"/>
        </w:rPr>
      </w:pPr>
      <w:r w:rsidRPr="00655BFE">
        <w:rPr>
          <w:noProof/>
          <w:highlight w:val="lightGray"/>
        </w:rPr>
        <w:t>EU/1/98/069/009 30x1</w:t>
      </w:r>
      <w:r w:rsidR="005D1FF8" w:rsidRPr="00655BFE">
        <w:rPr>
          <w:noProof/>
          <w:highlight w:val="lightGray"/>
        </w:rPr>
        <w:t> </w:t>
      </w:r>
      <w:r w:rsidRPr="0039501C">
        <w:rPr>
          <w:noProof/>
          <w:highlight w:val="lightGray"/>
        </w:rPr>
        <w:t>filmuhúðuð tafla</w:t>
      </w:r>
      <w:r w:rsidR="000B12FC" w:rsidRPr="005C630B">
        <w:rPr>
          <w:noProof/>
          <w:highlight w:val="lightGray"/>
        </w:rPr>
        <w:t xml:space="preserve"> </w:t>
      </w:r>
      <w:bookmarkStart w:id="16" w:name="_Hlk524785634"/>
      <w:r w:rsidR="000B12FC" w:rsidRPr="00507C3A">
        <w:rPr>
          <w:noProof/>
          <w:highlight w:val="lightGray"/>
        </w:rPr>
        <w:t>í stakskammta álþynnupakkningum</w:t>
      </w:r>
      <w:bookmarkEnd w:id="16"/>
    </w:p>
    <w:p w:rsidR="00016C3C" w:rsidRPr="00655BFE" w:rsidRDefault="00016C3C">
      <w:pPr>
        <w:rPr>
          <w:noProof/>
          <w:highlight w:val="lightGray"/>
        </w:rPr>
      </w:pPr>
      <w:r w:rsidRPr="00655BFE">
        <w:rPr>
          <w:noProof/>
          <w:highlight w:val="lightGray"/>
        </w:rPr>
        <w:t>EU/1/98/069/010 100x1</w:t>
      </w:r>
      <w:r w:rsidR="005D1FF8" w:rsidRPr="0039501C">
        <w:rPr>
          <w:noProof/>
          <w:highlight w:val="lightGray"/>
        </w:rPr>
        <w:t> </w:t>
      </w:r>
      <w:r w:rsidRPr="005C630B">
        <w:rPr>
          <w:noProof/>
          <w:highlight w:val="lightGray"/>
        </w:rPr>
        <w:t>filmuhúðuð tafla</w:t>
      </w:r>
      <w:r w:rsidR="000B12FC" w:rsidRPr="00507C3A">
        <w:rPr>
          <w:highlight w:val="lightGray"/>
        </w:rPr>
        <w:t xml:space="preserve"> </w:t>
      </w:r>
      <w:r w:rsidR="000B12FC" w:rsidRPr="00507C3A">
        <w:rPr>
          <w:noProof/>
          <w:highlight w:val="lightGray"/>
        </w:rPr>
        <w:t>í stakskammta álþynnupakkningum</w:t>
      </w:r>
    </w:p>
    <w:p w:rsidR="00647607" w:rsidRPr="00655BFE" w:rsidRDefault="00647607" w:rsidP="00647607">
      <w:pPr>
        <w:rPr>
          <w:noProof/>
          <w:highlight w:val="lightGray"/>
        </w:rPr>
      </w:pPr>
      <w:r w:rsidRPr="00655BFE">
        <w:rPr>
          <w:noProof/>
          <w:highlight w:val="lightGray"/>
        </w:rPr>
        <w:t>EU/1/98/069/012 10x1</w:t>
      </w:r>
      <w:r w:rsidR="005D1FF8" w:rsidRPr="0039501C">
        <w:rPr>
          <w:noProof/>
          <w:highlight w:val="lightGray"/>
        </w:rPr>
        <w:t> </w:t>
      </w:r>
      <w:r w:rsidRPr="005C630B">
        <w:rPr>
          <w:noProof/>
          <w:highlight w:val="lightGray"/>
        </w:rPr>
        <w:t>filmuhúðuð tafla</w:t>
      </w:r>
      <w:r w:rsidR="000B12FC" w:rsidRPr="00507C3A">
        <w:rPr>
          <w:highlight w:val="lightGray"/>
        </w:rPr>
        <w:t xml:space="preserve"> </w:t>
      </w:r>
      <w:r w:rsidR="000B12FC" w:rsidRPr="00507C3A">
        <w:rPr>
          <w:noProof/>
          <w:highlight w:val="lightGray"/>
        </w:rPr>
        <w:t>í stakskammta álþynnupakkningum</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13.</w:t>
            </w:r>
            <w:r>
              <w:rPr>
                <w:b/>
                <w:noProof/>
              </w:rPr>
              <w:tab/>
              <w:t>LOTUNÚMER</w:t>
            </w:r>
          </w:p>
        </w:tc>
      </w:tr>
    </w:tbl>
    <w:p w:rsidR="00016C3C" w:rsidRDefault="00016C3C">
      <w:pPr>
        <w:rPr>
          <w:noProof/>
        </w:rPr>
      </w:pPr>
    </w:p>
    <w:p w:rsidR="00016C3C" w:rsidRDefault="00016C3C">
      <w:pPr>
        <w:rPr>
          <w:noProof/>
        </w:rPr>
      </w:pPr>
      <w:r>
        <w:rPr>
          <w:noProof/>
        </w:rPr>
        <w:t>Lot:</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14.</w:t>
            </w:r>
            <w:r>
              <w:rPr>
                <w:b/>
                <w:noProof/>
              </w:rPr>
              <w:tab/>
              <w:t>AFGREIÐSLUTILHÖGUN</w:t>
            </w:r>
          </w:p>
        </w:tc>
      </w:tr>
    </w:tbl>
    <w:p w:rsidR="00016C3C" w:rsidRDefault="00016C3C">
      <w:pPr>
        <w:rPr>
          <w:noProof/>
        </w:rPr>
      </w:pPr>
    </w:p>
    <w:p w:rsidR="00016C3C" w:rsidRDefault="007F0122">
      <w:pPr>
        <w:rPr>
          <w:noProof/>
        </w:rPr>
      </w:pPr>
      <w:r>
        <w:rPr>
          <w:noProof/>
        </w:rPr>
        <w:t>L</w:t>
      </w:r>
      <w:r w:rsidR="00016C3C">
        <w:rPr>
          <w:noProof/>
        </w:rPr>
        <w:t>yfseðilsskylt</w:t>
      </w:r>
      <w:r>
        <w:rPr>
          <w:noProof/>
        </w:rPr>
        <w:t xml:space="preserve"> lyf</w:t>
      </w:r>
      <w:r w:rsidR="00016C3C">
        <w:rPr>
          <w:noProof/>
        </w:rPr>
        <w:t>.</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15.</w:t>
            </w:r>
            <w:r>
              <w:rPr>
                <w:b/>
                <w:noProof/>
              </w:rPr>
              <w:tab/>
              <w:t>NOTKUNARLEIÐBEININGAR</w:t>
            </w:r>
          </w:p>
        </w:tc>
      </w:tr>
    </w:tbl>
    <w:p w:rsidR="00016C3C" w:rsidRDefault="00016C3C">
      <w:pPr>
        <w:rPr>
          <w:noProof/>
        </w:rPr>
      </w:pPr>
    </w:p>
    <w:p w:rsidR="00016C3C" w:rsidRDefault="00016C3C">
      <w:pPr>
        <w:rPr>
          <w:noProof/>
        </w:rPr>
      </w:pPr>
    </w:p>
    <w:p w:rsidR="00016C3C" w:rsidRDefault="00016C3C">
      <w:pPr>
        <w:pBdr>
          <w:top w:val="single" w:sz="4" w:space="1" w:color="auto"/>
          <w:left w:val="single" w:sz="4" w:space="4" w:color="auto"/>
          <w:bottom w:val="single" w:sz="4" w:space="1" w:color="auto"/>
          <w:right w:val="single" w:sz="4" w:space="4" w:color="auto"/>
        </w:pBdr>
        <w:tabs>
          <w:tab w:val="left" w:pos="540"/>
        </w:tabs>
        <w:outlineLvl w:val="0"/>
        <w:rPr>
          <w:noProof/>
        </w:rPr>
      </w:pPr>
      <w:r>
        <w:rPr>
          <w:b/>
          <w:noProof/>
        </w:rPr>
        <w:t>16.</w:t>
      </w:r>
      <w:r>
        <w:rPr>
          <w:b/>
          <w:noProof/>
        </w:rPr>
        <w:tab/>
        <w:t>UPPLÝSINGAR MEÐ BLINDRALETRI</w:t>
      </w:r>
    </w:p>
    <w:p w:rsidR="00016C3C" w:rsidRDefault="00016C3C">
      <w:pPr>
        <w:rPr>
          <w:noProof/>
        </w:rPr>
      </w:pPr>
    </w:p>
    <w:p w:rsidR="00016C3C" w:rsidRDefault="00016C3C">
      <w:pPr>
        <w:rPr>
          <w:noProof/>
        </w:rPr>
      </w:pPr>
      <w:r>
        <w:rPr>
          <w:noProof/>
        </w:rPr>
        <w:t>Plavix 300 mg</w:t>
      </w:r>
    </w:p>
    <w:p w:rsidR="00C71722" w:rsidRDefault="00C71722" w:rsidP="00C71722">
      <w:pPr>
        <w:rPr>
          <w:szCs w:val="22"/>
        </w:rPr>
      </w:pPr>
    </w:p>
    <w:p w:rsidR="00E24741" w:rsidRPr="00235976" w:rsidRDefault="00E24741" w:rsidP="00C71722">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71722" w:rsidRPr="00E8313D" w:rsidTr="003C6DC7">
        <w:tc>
          <w:tcPr>
            <w:tcW w:w="9287" w:type="dxa"/>
          </w:tcPr>
          <w:p w:rsidR="00C71722" w:rsidRPr="00E8313D" w:rsidRDefault="00C71722" w:rsidP="003C6DC7">
            <w:pPr>
              <w:ind w:left="567" w:hanging="567"/>
              <w:rPr>
                <w:b/>
              </w:rPr>
            </w:pPr>
            <w:r w:rsidRPr="00E8313D">
              <w:rPr>
                <w:b/>
              </w:rPr>
              <w:t>17.</w:t>
            </w:r>
            <w:r w:rsidRPr="00E8313D">
              <w:rPr>
                <w:b/>
              </w:rPr>
              <w:tab/>
              <w:t>EINKVÆMT AUÐKENNI – TVÍVÍTT STRIKAMERKI</w:t>
            </w:r>
          </w:p>
        </w:tc>
      </w:tr>
    </w:tbl>
    <w:p w:rsidR="00C71722" w:rsidRPr="000C5805" w:rsidRDefault="00C71722" w:rsidP="00C71722">
      <w:pPr>
        <w:rPr>
          <w:noProof/>
          <w:szCs w:val="22"/>
        </w:rPr>
      </w:pPr>
    </w:p>
    <w:p w:rsidR="00C71722" w:rsidRDefault="00270EEB" w:rsidP="00C71722">
      <w:pPr>
        <w:rPr>
          <w:szCs w:val="22"/>
        </w:rPr>
      </w:pPr>
      <w:r w:rsidRPr="000C5805">
        <w:rPr>
          <w:szCs w:val="22"/>
          <w:highlight w:val="lightGray"/>
        </w:rPr>
        <w:t>Á pakkningunni er tvívítt strikamerki með einkvæmu auðkenni.</w:t>
      </w:r>
    </w:p>
    <w:p w:rsidR="00270EEB" w:rsidRDefault="00270EEB" w:rsidP="00C71722">
      <w:pPr>
        <w:rPr>
          <w:szCs w:val="22"/>
        </w:rPr>
      </w:pPr>
    </w:p>
    <w:p w:rsidR="00270EEB" w:rsidRPr="000C5805" w:rsidRDefault="00270EEB" w:rsidP="00C71722">
      <w:pPr>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71722" w:rsidRPr="00E8313D" w:rsidTr="003C6DC7">
        <w:tc>
          <w:tcPr>
            <w:tcW w:w="9287" w:type="dxa"/>
          </w:tcPr>
          <w:p w:rsidR="00C71722" w:rsidRPr="00E8313D" w:rsidRDefault="00C71722" w:rsidP="003C6DC7">
            <w:pPr>
              <w:ind w:left="567" w:hanging="567"/>
              <w:rPr>
                <w:b/>
              </w:rPr>
            </w:pPr>
            <w:r w:rsidRPr="00E8313D">
              <w:rPr>
                <w:b/>
              </w:rPr>
              <w:t>18.</w:t>
            </w:r>
            <w:r w:rsidRPr="00E8313D">
              <w:rPr>
                <w:b/>
              </w:rPr>
              <w:tab/>
              <w:t>EINKVÆMT AUÐKENNI – UPPLÝSINGAR SEM FÓLK GETUR LESIÐ</w:t>
            </w:r>
          </w:p>
        </w:tc>
      </w:tr>
    </w:tbl>
    <w:p w:rsidR="00C71722" w:rsidRDefault="00C71722" w:rsidP="00C71722"/>
    <w:p w:rsidR="00270EEB" w:rsidRPr="00345F79" w:rsidRDefault="00270EEB" w:rsidP="00270EEB">
      <w:pPr>
        <w:rPr>
          <w:color w:val="008000"/>
          <w:szCs w:val="22"/>
        </w:rPr>
      </w:pPr>
      <w:r w:rsidRPr="00C937E7">
        <w:rPr>
          <w:szCs w:val="22"/>
        </w:rPr>
        <w:t>PC:</w:t>
      </w:r>
      <w:r>
        <w:rPr>
          <w:szCs w:val="22"/>
        </w:rPr>
        <w:t xml:space="preserve"> </w:t>
      </w:r>
    </w:p>
    <w:p w:rsidR="00270EEB" w:rsidRPr="00C937E7" w:rsidRDefault="00270EEB" w:rsidP="00270EEB">
      <w:pPr>
        <w:rPr>
          <w:szCs w:val="22"/>
        </w:rPr>
      </w:pPr>
      <w:r w:rsidRPr="00C937E7">
        <w:rPr>
          <w:szCs w:val="22"/>
        </w:rPr>
        <w:t xml:space="preserve">SN: </w:t>
      </w:r>
    </w:p>
    <w:p w:rsidR="00270EEB" w:rsidRPr="00C937E7" w:rsidRDefault="00270EEB" w:rsidP="00270EEB">
      <w:pPr>
        <w:rPr>
          <w:szCs w:val="22"/>
        </w:rPr>
      </w:pPr>
      <w:r w:rsidRPr="00C51DEE">
        <w:rPr>
          <w:szCs w:val="22"/>
        </w:rPr>
        <w:t xml:space="preserve">NN: </w:t>
      </w:r>
    </w:p>
    <w:p w:rsidR="00270EEB" w:rsidRDefault="00270EEB" w:rsidP="00C71722"/>
    <w:p w:rsidR="00016C3C" w:rsidRDefault="00016C3C">
      <w:pPr>
        <w:tabs>
          <w:tab w:val="left" w:pos="540"/>
        </w:tabs>
        <w:rPr>
          <w:noProof/>
        </w:rPr>
      </w:pPr>
      <w:r>
        <w:rPr>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rsidP="00384778">
            <w:pPr>
              <w:rPr>
                <w:b/>
                <w:noProof/>
              </w:rPr>
            </w:pPr>
            <w:r>
              <w:rPr>
                <w:b/>
                <w:noProof/>
              </w:rPr>
              <w:t xml:space="preserve">LÁGMARKS UPPLÝSINGAR SEM SKULU KOMA FRAM Á ÞYNNUM EÐA STRIMLUM ÞYNNUR </w:t>
            </w:r>
            <w:r w:rsidRPr="00647607">
              <w:rPr>
                <w:b/>
                <w:noProof/>
              </w:rPr>
              <w:t xml:space="preserve">4 x 1, </w:t>
            </w:r>
            <w:r w:rsidR="00647607" w:rsidRPr="00647607">
              <w:rPr>
                <w:b/>
                <w:noProof/>
                <w:szCs w:val="22"/>
              </w:rPr>
              <w:t xml:space="preserve">10 x 1, </w:t>
            </w:r>
            <w:r w:rsidRPr="00647607">
              <w:rPr>
                <w:b/>
                <w:noProof/>
              </w:rPr>
              <w:t>30 x 1 eða 100</w:t>
            </w:r>
            <w:r>
              <w:rPr>
                <w:b/>
                <w:noProof/>
              </w:rPr>
              <w:t xml:space="preserve"> x 1 </w:t>
            </w:r>
            <w:r w:rsidR="00384778">
              <w:rPr>
                <w:b/>
                <w:noProof/>
              </w:rPr>
              <w:t>tafla</w:t>
            </w:r>
          </w:p>
        </w:tc>
      </w:tr>
    </w:tbl>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1.</w:t>
            </w:r>
            <w:r>
              <w:rPr>
                <w:b/>
                <w:noProof/>
              </w:rPr>
              <w:tab/>
              <w:t>HEITI LYFS</w:t>
            </w:r>
          </w:p>
        </w:tc>
      </w:tr>
    </w:tbl>
    <w:p w:rsidR="00016C3C" w:rsidRDefault="00016C3C">
      <w:pPr>
        <w:rPr>
          <w:noProof/>
        </w:rPr>
      </w:pPr>
    </w:p>
    <w:p w:rsidR="00016C3C" w:rsidRDefault="00016C3C">
      <w:pPr>
        <w:rPr>
          <w:noProof/>
        </w:rPr>
      </w:pPr>
      <w:r>
        <w:rPr>
          <w:noProof/>
        </w:rPr>
        <w:t>Plavix 300 mg filmuhúðaðar töflur</w:t>
      </w:r>
    </w:p>
    <w:p w:rsidR="00016C3C" w:rsidRDefault="00016C3C">
      <w:pPr>
        <w:rPr>
          <w:noProof/>
        </w:rPr>
      </w:pPr>
      <w:r>
        <w:rPr>
          <w:noProof/>
        </w:rPr>
        <w:t>klópídógrel</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2.</w:t>
            </w:r>
            <w:r>
              <w:rPr>
                <w:b/>
                <w:noProof/>
              </w:rPr>
              <w:tab/>
              <w:t>NAFN MARKAÐSLEYFISHAFA</w:t>
            </w:r>
          </w:p>
        </w:tc>
      </w:tr>
    </w:tbl>
    <w:p w:rsidR="00016C3C" w:rsidRDefault="00016C3C">
      <w:pPr>
        <w:rPr>
          <w:noProof/>
        </w:rPr>
      </w:pPr>
    </w:p>
    <w:p w:rsidR="00933CEA" w:rsidRDefault="00330860" w:rsidP="00933CEA">
      <w:pPr>
        <w:rPr>
          <w:noProof/>
        </w:rPr>
      </w:pPr>
      <w:r>
        <w:rPr>
          <w:szCs w:val="22"/>
        </w:rPr>
        <w:t>sanofi-aventis groupe</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3.</w:t>
            </w:r>
            <w:r>
              <w:rPr>
                <w:b/>
                <w:noProof/>
              </w:rPr>
              <w:tab/>
              <w:t>FYRNINGARDAGSETNING</w:t>
            </w:r>
          </w:p>
        </w:tc>
      </w:tr>
    </w:tbl>
    <w:p w:rsidR="00016C3C" w:rsidRDefault="00016C3C">
      <w:pPr>
        <w:rPr>
          <w:noProof/>
        </w:rPr>
      </w:pPr>
    </w:p>
    <w:p w:rsidR="00016C3C" w:rsidRDefault="00016C3C">
      <w:pPr>
        <w:rPr>
          <w:noProof/>
        </w:rPr>
      </w:pPr>
      <w:r>
        <w:rPr>
          <w:noProof/>
        </w:rPr>
        <w:t>EXP</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Pr>
          <w:p w:rsidR="00016C3C" w:rsidRDefault="00016C3C">
            <w:pPr>
              <w:ind w:left="567" w:hanging="567"/>
              <w:rPr>
                <w:b/>
                <w:noProof/>
              </w:rPr>
            </w:pPr>
            <w:r>
              <w:rPr>
                <w:b/>
                <w:noProof/>
              </w:rPr>
              <w:t>4.</w:t>
            </w:r>
            <w:r>
              <w:rPr>
                <w:b/>
                <w:noProof/>
              </w:rPr>
              <w:tab/>
              <w:t>LOTUNÚMER</w:t>
            </w:r>
          </w:p>
        </w:tc>
      </w:tr>
    </w:tbl>
    <w:p w:rsidR="00016C3C" w:rsidRDefault="00016C3C">
      <w:pPr>
        <w:rPr>
          <w:noProof/>
        </w:rPr>
      </w:pPr>
    </w:p>
    <w:p w:rsidR="00016C3C" w:rsidRDefault="00016C3C">
      <w:pPr>
        <w:rPr>
          <w:noProof/>
        </w:rPr>
      </w:pPr>
      <w:r>
        <w:rPr>
          <w:noProof/>
        </w:rPr>
        <w:t>Lot:</w:t>
      </w:r>
    </w:p>
    <w:p w:rsidR="00016C3C" w:rsidRDefault="00016C3C">
      <w:pPr>
        <w:rPr>
          <w:noProof/>
        </w:rPr>
      </w:pPr>
    </w:p>
    <w:p w:rsidR="00016C3C" w:rsidRDefault="00016C3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16C3C">
        <w:tc>
          <w:tcPr>
            <w:tcW w:w="9287" w:type="dxa"/>
            <w:tcBorders>
              <w:top w:val="single" w:sz="4" w:space="0" w:color="auto"/>
              <w:left w:val="single" w:sz="4" w:space="0" w:color="auto"/>
              <w:bottom w:val="single" w:sz="4" w:space="0" w:color="auto"/>
              <w:right w:val="single" w:sz="4" w:space="0" w:color="auto"/>
            </w:tcBorders>
          </w:tcPr>
          <w:p w:rsidR="00016C3C" w:rsidRDefault="00016C3C">
            <w:pPr>
              <w:ind w:left="567" w:hanging="567"/>
              <w:rPr>
                <w:b/>
                <w:noProof/>
              </w:rPr>
            </w:pPr>
            <w:r>
              <w:rPr>
                <w:b/>
                <w:noProof/>
              </w:rPr>
              <w:t xml:space="preserve">5. </w:t>
            </w:r>
            <w:r>
              <w:rPr>
                <w:b/>
                <w:noProof/>
              </w:rPr>
              <w:tab/>
              <w:t>ANNAÐ</w:t>
            </w:r>
          </w:p>
        </w:tc>
      </w:tr>
    </w:tbl>
    <w:p w:rsidR="00016C3C" w:rsidRDefault="00016C3C">
      <w:pPr>
        <w:rPr>
          <w:b/>
          <w:noProof/>
        </w:rPr>
      </w:pPr>
    </w:p>
    <w:p w:rsidR="00016C3C" w:rsidRDefault="00016C3C">
      <w:pPr>
        <w:rPr>
          <w:noProof/>
        </w:rPr>
      </w:pPr>
    </w:p>
    <w:p w:rsidR="00016C3C" w:rsidRDefault="00016C3C">
      <w:pPr>
        <w:rPr>
          <w:szCs w:val="22"/>
        </w:rPr>
      </w:pPr>
      <w:r>
        <w:rPr>
          <w:noProof/>
        </w:rPr>
        <w:br w:type="page"/>
      </w: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Default="00016C3C">
      <w:pPr>
        <w:rPr>
          <w:szCs w:val="22"/>
        </w:rPr>
      </w:pPr>
    </w:p>
    <w:p w:rsidR="00016C3C" w:rsidRPr="00A436FD" w:rsidRDefault="00016C3C">
      <w:pPr>
        <w:rPr>
          <w:szCs w:val="22"/>
        </w:rPr>
      </w:pPr>
    </w:p>
    <w:p w:rsidR="00016C3C" w:rsidRPr="00A436FD" w:rsidRDefault="00016C3C">
      <w:pPr>
        <w:rPr>
          <w:szCs w:val="22"/>
        </w:rPr>
      </w:pPr>
    </w:p>
    <w:p w:rsidR="00016C3C" w:rsidRPr="00A436FD" w:rsidRDefault="00016C3C">
      <w:pPr>
        <w:rPr>
          <w:szCs w:val="22"/>
        </w:rPr>
      </w:pPr>
    </w:p>
    <w:p w:rsidR="00016C3C" w:rsidRPr="00A436FD" w:rsidRDefault="00016C3C">
      <w:pPr>
        <w:rPr>
          <w:szCs w:val="22"/>
        </w:rPr>
      </w:pPr>
    </w:p>
    <w:p w:rsidR="00016C3C" w:rsidRPr="00A436FD" w:rsidRDefault="00016C3C">
      <w:pPr>
        <w:rPr>
          <w:szCs w:val="22"/>
        </w:rPr>
      </w:pPr>
    </w:p>
    <w:p w:rsidR="00016C3C" w:rsidRPr="00A436FD" w:rsidRDefault="00016C3C">
      <w:pPr>
        <w:rPr>
          <w:szCs w:val="22"/>
        </w:rPr>
      </w:pPr>
    </w:p>
    <w:p w:rsidR="00016C3C" w:rsidRPr="00A436FD" w:rsidRDefault="00016C3C">
      <w:pPr>
        <w:rPr>
          <w:szCs w:val="22"/>
        </w:rPr>
      </w:pPr>
    </w:p>
    <w:p w:rsidR="00016C3C" w:rsidRPr="00A436FD" w:rsidRDefault="00016C3C">
      <w:pPr>
        <w:rPr>
          <w:szCs w:val="22"/>
        </w:rPr>
      </w:pPr>
    </w:p>
    <w:p w:rsidR="00016C3C" w:rsidRDefault="00016C3C" w:rsidP="00241037">
      <w:pPr>
        <w:pStyle w:val="Heading2"/>
        <w:keepNext w:val="0"/>
        <w:jc w:val="center"/>
        <w:rPr>
          <w:rFonts w:ascii="Times New Roman" w:hAnsi="Times New Roman"/>
          <w:b/>
          <w:sz w:val="22"/>
          <w:szCs w:val="22"/>
          <w:lang w:val="is-IS"/>
        </w:rPr>
      </w:pPr>
      <w:r w:rsidRPr="00647607">
        <w:rPr>
          <w:rStyle w:val="EMEA1Car"/>
          <w:rFonts w:ascii="Times New Roman" w:hAnsi="Times New Roman"/>
        </w:rPr>
        <w:t>B. FYLGISEÐILL</w:t>
      </w:r>
      <w:r w:rsidRPr="00935A05">
        <w:rPr>
          <w:rFonts w:ascii="Times New Roman" w:hAnsi="Times New Roman"/>
          <w:sz w:val="22"/>
          <w:szCs w:val="22"/>
          <w:lang w:val="is-IS"/>
        </w:rPr>
        <w:t xml:space="preserve"> </w:t>
      </w:r>
      <w:r w:rsidRPr="00935A05">
        <w:rPr>
          <w:rFonts w:ascii="Times New Roman" w:hAnsi="Times New Roman"/>
          <w:sz w:val="22"/>
          <w:szCs w:val="22"/>
          <w:lang w:val="is-IS"/>
        </w:rPr>
        <w:br w:type="page"/>
      </w:r>
      <w:bookmarkStart w:id="17" w:name="_Hlk57013535"/>
      <w:r w:rsidRPr="004F710F">
        <w:rPr>
          <w:rFonts w:ascii="Times New Roman" w:hAnsi="Times New Roman"/>
          <w:b/>
          <w:sz w:val="22"/>
          <w:szCs w:val="22"/>
          <w:lang w:val="is-IS"/>
        </w:rPr>
        <w:t>F</w:t>
      </w:r>
      <w:r w:rsidR="00907056" w:rsidRPr="004F710F">
        <w:rPr>
          <w:rFonts w:ascii="Times New Roman" w:hAnsi="Times New Roman"/>
          <w:b/>
          <w:sz w:val="22"/>
          <w:szCs w:val="22"/>
          <w:lang w:val="is-IS"/>
        </w:rPr>
        <w:t>ylgiseðill</w:t>
      </w:r>
      <w:r w:rsidRPr="004F710F">
        <w:rPr>
          <w:rFonts w:ascii="Times New Roman" w:hAnsi="Times New Roman"/>
          <w:b/>
          <w:sz w:val="22"/>
          <w:szCs w:val="22"/>
          <w:lang w:val="is-IS"/>
        </w:rPr>
        <w:t>: U</w:t>
      </w:r>
      <w:r w:rsidR="00907056" w:rsidRPr="004F710F">
        <w:rPr>
          <w:rFonts w:ascii="Times New Roman" w:hAnsi="Times New Roman"/>
          <w:b/>
          <w:sz w:val="22"/>
          <w:szCs w:val="22"/>
          <w:lang w:val="is-IS"/>
        </w:rPr>
        <w:t>pplýsingar fyrir notanda lyfsins</w:t>
      </w:r>
    </w:p>
    <w:p w:rsidR="001E30BA" w:rsidRPr="001E30BA" w:rsidRDefault="001E30BA" w:rsidP="001E30BA"/>
    <w:p w:rsidR="00016C3C" w:rsidRDefault="00016C3C">
      <w:pPr>
        <w:pStyle w:val="Heading2"/>
        <w:jc w:val="center"/>
        <w:rPr>
          <w:rFonts w:ascii="Times New Roman" w:hAnsi="Times New Roman"/>
          <w:sz w:val="22"/>
          <w:lang w:val="is-IS"/>
        </w:rPr>
      </w:pPr>
      <w:r>
        <w:rPr>
          <w:rFonts w:ascii="Times New Roman" w:hAnsi="Times New Roman"/>
          <w:b/>
          <w:sz w:val="22"/>
          <w:szCs w:val="22"/>
          <w:lang w:val="is-IS"/>
        </w:rPr>
        <w:t>Plavix 75 mg filmuhúðaðar töflur</w:t>
      </w:r>
    </w:p>
    <w:p w:rsidR="00016C3C" w:rsidRDefault="00016C3C">
      <w:pPr>
        <w:jc w:val="center"/>
        <w:rPr>
          <w:b/>
          <w:caps/>
        </w:rPr>
      </w:pPr>
      <w:r>
        <w:rPr>
          <w:szCs w:val="22"/>
        </w:rPr>
        <w:t>klópídógrel</w:t>
      </w:r>
    </w:p>
    <w:p w:rsidR="00016C3C" w:rsidRDefault="00016C3C">
      <w:pPr>
        <w:jc w:val="both"/>
        <w:rPr>
          <w:szCs w:val="22"/>
        </w:rPr>
      </w:pPr>
    </w:p>
    <w:p w:rsidR="00016C3C" w:rsidRDefault="00016C3C">
      <w:pPr>
        <w:ind w:right="-2"/>
        <w:jc w:val="both"/>
        <w:rPr>
          <w:b/>
          <w:szCs w:val="22"/>
        </w:rPr>
      </w:pPr>
      <w:r>
        <w:rPr>
          <w:b/>
          <w:szCs w:val="22"/>
        </w:rPr>
        <w:t>Lesið allan fylgiseðilinn vandlega áður en byrjað er að taka lyfið.</w:t>
      </w:r>
      <w:r w:rsidR="00907056">
        <w:rPr>
          <w:b/>
          <w:szCs w:val="22"/>
        </w:rPr>
        <w:t xml:space="preserve"> </w:t>
      </w:r>
      <w:r w:rsidR="00907056" w:rsidRPr="00FB5225">
        <w:rPr>
          <w:b/>
          <w:noProof/>
          <w:szCs w:val="22"/>
        </w:rPr>
        <w:t>Í honum eru mikilvægar upplýsingar.</w:t>
      </w:r>
    </w:p>
    <w:p w:rsidR="00016C3C" w:rsidRDefault="00016C3C">
      <w:pPr>
        <w:numPr>
          <w:ilvl w:val="12"/>
          <w:numId w:val="0"/>
        </w:numPr>
        <w:ind w:left="567" w:right="-29" w:hanging="567"/>
        <w:jc w:val="both"/>
        <w:rPr>
          <w:szCs w:val="22"/>
        </w:rPr>
      </w:pPr>
      <w:r>
        <w:rPr>
          <w:szCs w:val="22"/>
        </w:rPr>
        <w:t>-</w:t>
      </w:r>
      <w:r>
        <w:rPr>
          <w:szCs w:val="22"/>
        </w:rPr>
        <w:tab/>
        <w:t>Geymið fylgiseðilinn. Nauðsynlegt getur verið að lesa hann síðar.</w:t>
      </w:r>
    </w:p>
    <w:p w:rsidR="00016C3C" w:rsidRDefault="00016C3C">
      <w:pPr>
        <w:numPr>
          <w:ilvl w:val="12"/>
          <w:numId w:val="0"/>
        </w:numPr>
        <w:ind w:left="567" w:right="-29" w:hanging="567"/>
        <w:jc w:val="both"/>
        <w:rPr>
          <w:szCs w:val="22"/>
        </w:rPr>
      </w:pPr>
      <w:r>
        <w:rPr>
          <w:szCs w:val="22"/>
        </w:rPr>
        <w:t>-</w:t>
      </w:r>
      <w:r>
        <w:rPr>
          <w:szCs w:val="22"/>
        </w:rPr>
        <w:tab/>
        <w:t>Leitið til læknisins eða lyfjafræðings ef þörf er á frekari upplýsingum.</w:t>
      </w:r>
    </w:p>
    <w:p w:rsidR="00016C3C" w:rsidRDefault="00016C3C" w:rsidP="00AA178A">
      <w:pPr>
        <w:numPr>
          <w:ilvl w:val="12"/>
          <w:numId w:val="0"/>
        </w:numPr>
        <w:ind w:left="567" w:right="-29" w:hanging="567"/>
        <w:jc w:val="both"/>
        <w:rPr>
          <w:szCs w:val="22"/>
        </w:rPr>
      </w:pPr>
      <w:r>
        <w:rPr>
          <w:szCs w:val="22"/>
        </w:rPr>
        <w:t>-</w:t>
      </w:r>
      <w:r>
        <w:rPr>
          <w:szCs w:val="22"/>
        </w:rPr>
        <w:tab/>
        <w:t>Þessu lyfi hefur verið ávísað til persónulegra nota. Ekki má gefa það öðrum.</w:t>
      </w:r>
      <w:r w:rsidR="00AA178A">
        <w:rPr>
          <w:szCs w:val="22"/>
        </w:rPr>
        <w:t xml:space="preserve"> </w:t>
      </w:r>
      <w:r>
        <w:rPr>
          <w:szCs w:val="22"/>
        </w:rPr>
        <w:t>Það getur valdið þeim skaða, jafnvel þótt um sömu sjúkdómseinkenni sé að ræða.</w:t>
      </w:r>
    </w:p>
    <w:p w:rsidR="00016C3C" w:rsidRDefault="00016C3C">
      <w:pPr>
        <w:ind w:left="540" w:hanging="513"/>
        <w:rPr>
          <w:szCs w:val="22"/>
        </w:rPr>
      </w:pPr>
      <w:r>
        <w:rPr>
          <w:szCs w:val="22"/>
        </w:rPr>
        <w:t>-</w:t>
      </w:r>
      <w:r>
        <w:rPr>
          <w:szCs w:val="22"/>
        </w:rPr>
        <w:tab/>
        <w:t xml:space="preserve">Látið lækninn eða lyfjafræðing vita </w:t>
      </w:r>
      <w:r w:rsidR="00907056">
        <w:rPr>
          <w:szCs w:val="22"/>
        </w:rPr>
        <w:t>um allar</w:t>
      </w:r>
      <w:r>
        <w:rPr>
          <w:szCs w:val="22"/>
        </w:rPr>
        <w:t xml:space="preserve"> aukaverkan</w:t>
      </w:r>
      <w:r w:rsidR="00907056">
        <w:rPr>
          <w:szCs w:val="22"/>
        </w:rPr>
        <w:t>ir. Þetta gildir einnig um aukaverkanir</w:t>
      </w:r>
      <w:r>
        <w:rPr>
          <w:szCs w:val="22"/>
        </w:rPr>
        <w:t xml:space="preserve"> sem ekki er minnst á í þessum fylgiseðli</w:t>
      </w:r>
      <w:r w:rsidR="00907056">
        <w:rPr>
          <w:szCs w:val="22"/>
        </w:rPr>
        <w:t>. Sjá kafla 4.</w:t>
      </w:r>
    </w:p>
    <w:p w:rsidR="00016C3C" w:rsidRDefault="00016C3C">
      <w:pPr>
        <w:rPr>
          <w:szCs w:val="22"/>
          <w:u w:val="single"/>
        </w:rPr>
      </w:pPr>
    </w:p>
    <w:p w:rsidR="00016C3C" w:rsidRPr="00F23B89" w:rsidRDefault="00016C3C">
      <w:pPr>
        <w:numPr>
          <w:ilvl w:val="12"/>
          <w:numId w:val="0"/>
        </w:numPr>
        <w:ind w:right="-2"/>
        <w:jc w:val="both"/>
        <w:rPr>
          <w:szCs w:val="22"/>
        </w:rPr>
      </w:pPr>
      <w:r w:rsidRPr="00F45F9D">
        <w:rPr>
          <w:b/>
          <w:szCs w:val="22"/>
        </w:rPr>
        <w:t>Í fylgiseðlinum</w:t>
      </w:r>
      <w:r w:rsidR="00907056" w:rsidRPr="00F45F9D">
        <w:rPr>
          <w:b/>
          <w:szCs w:val="22"/>
        </w:rPr>
        <w:t xml:space="preserve"> eru eftirfarandi kaflar</w:t>
      </w:r>
      <w:r w:rsidRPr="00F23B89">
        <w:rPr>
          <w:szCs w:val="22"/>
        </w:rPr>
        <w:t>:</w:t>
      </w:r>
    </w:p>
    <w:p w:rsidR="00016C3C" w:rsidRDefault="00016C3C">
      <w:pPr>
        <w:numPr>
          <w:ilvl w:val="12"/>
          <w:numId w:val="0"/>
        </w:numPr>
        <w:ind w:left="567" w:right="-29" w:hanging="567"/>
        <w:jc w:val="both"/>
        <w:rPr>
          <w:szCs w:val="22"/>
        </w:rPr>
      </w:pPr>
      <w:r>
        <w:rPr>
          <w:szCs w:val="22"/>
        </w:rPr>
        <w:t>1.</w:t>
      </w:r>
      <w:r>
        <w:rPr>
          <w:szCs w:val="22"/>
        </w:rPr>
        <w:tab/>
      </w:r>
      <w:r w:rsidR="007F0122">
        <w:rPr>
          <w:szCs w:val="22"/>
        </w:rPr>
        <w:t xml:space="preserve">Upplýsingar um </w:t>
      </w:r>
      <w:r>
        <w:rPr>
          <w:szCs w:val="22"/>
        </w:rPr>
        <w:t xml:space="preserve">Plavix og við hverju það </w:t>
      </w:r>
      <w:r w:rsidR="007F0122">
        <w:rPr>
          <w:szCs w:val="22"/>
        </w:rPr>
        <w:t xml:space="preserve">er </w:t>
      </w:r>
      <w:r>
        <w:rPr>
          <w:szCs w:val="22"/>
        </w:rPr>
        <w:t>notað</w:t>
      </w:r>
    </w:p>
    <w:p w:rsidR="00016C3C" w:rsidRDefault="00016C3C">
      <w:pPr>
        <w:numPr>
          <w:ilvl w:val="12"/>
          <w:numId w:val="0"/>
        </w:numPr>
        <w:ind w:left="567" w:right="-29" w:hanging="567"/>
        <w:jc w:val="both"/>
        <w:rPr>
          <w:szCs w:val="22"/>
        </w:rPr>
      </w:pPr>
      <w:r>
        <w:rPr>
          <w:szCs w:val="22"/>
        </w:rPr>
        <w:t>2.</w:t>
      </w:r>
      <w:r>
        <w:rPr>
          <w:szCs w:val="22"/>
        </w:rPr>
        <w:tab/>
        <w:t xml:space="preserve">Áður en byrjað er að </w:t>
      </w:r>
      <w:r w:rsidR="00907056">
        <w:rPr>
          <w:szCs w:val="22"/>
        </w:rPr>
        <w:t xml:space="preserve">nota </w:t>
      </w:r>
      <w:r>
        <w:rPr>
          <w:szCs w:val="22"/>
        </w:rPr>
        <w:t>Plavix</w:t>
      </w:r>
    </w:p>
    <w:p w:rsidR="00016C3C" w:rsidRDefault="00016C3C">
      <w:pPr>
        <w:numPr>
          <w:ilvl w:val="12"/>
          <w:numId w:val="0"/>
        </w:numPr>
        <w:ind w:left="567" w:right="-29" w:hanging="567"/>
        <w:jc w:val="both"/>
        <w:rPr>
          <w:szCs w:val="22"/>
        </w:rPr>
      </w:pPr>
      <w:r>
        <w:rPr>
          <w:szCs w:val="22"/>
        </w:rPr>
        <w:t>3.</w:t>
      </w:r>
      <w:r>
        <w:rPr>
          <w:szCs w:val="22"/>
        </w:rPr>
        <w:tab/>
        <w:t xml:space="preserve">Hvernig </w:t>
      </w:r>
      <w:r w:rsidR="00907056">
        <w:rPr>
          <w:szCs w:val="22"/>
        </w:rPr>
        <w:t xml:space="preserve">nota </w:t>
      </w:r>
      <w:r w:rsidR="007F0122">
        <w:rPr>
          <w:szCs w:val="22"/>
        </w:rPr>
        <w:t xml:space="preserve">á </w:t>
      </w:r>
      <w:r>
        <w:rPr>
          <w:szCs w:val="22"/>
        </w:rPr>
        <w:t>Plavix</w:t>
      </w:r>
    </w:p>
    <w:p w:rsidR="00016C3C" w:rsidRDefault="00016C3C">
      <w:pPr>
        <w:numPr>
          <w:ilvl w:val="12"/>
          <w:numId w:val="0"/>
        </w:numPr>
        <w:ind w:left="567" w:right="-29" w:hanging="567"/>
        <w:jc w:val="both"/>
        <w:rPr>
          <w:szCs w:val="22"/>
        </w:rPr>
      </w:pPr>
      <w:r>
        <w:rPr>
          <w:szCs w:val="22"/>
        </w:rPr>
        <w:t>4.</w:t>
      </w:r>
      <w:r>
        <w:rPr>
          <w:szCs w:val="22"/>
        </w:rPr>
        <w:tab/>
        <w:t>Hugsanlegar aukaverkanir</w:t>
      </w:r>
    </w:p>
    <w:p w:rsidR="00016C3C" w:rsidRDefault="00016C3C">
      <w:pPr>
        <w:numPr>
          <w:ilvl w:val="12"/>
          <w:numId w:val="0"/>
        </w:numPr>
        <w:ind w:left="567" w:right="-29" w:hanging="567"/>
        <w:jc w:val="both"/>
        <w:rPr>
          <w:szCs w:val="22"/>
        </w:rPr>
      </w:pPr>
      <w:r>
        <w:rPr>
          <w:szCs w:val="22"/>
        </w:rPr>
        <w:t>5.</w:t>
      </w:r>
      <w:r>
        <w:rPr>
          <w:szCs w:val="22"/>
        </w:rPr>
        <w:tab/>
        <w:t xml:space="preserve">Hvernig geyma </w:t>
      </w:r>
      <w:r w:rsidR="007F0122">
        <w:rPr>
          <w:szCs w:val="22"/>
        </w:rPr>
        <w:t xml:space="preserve">á </w:t>
      </w:r>
      <w:r>
        <w:rPr>
          <w:szCs w:val="22"/>
        </w:rPr>
        <w:t>Plavix</w:t>
      </w:r>
    </w:p>
    <w:p w:rsidR="00016C3C" w:rsidRDefault="00016C3C">
      <w:pPr>
        <w:numPr>
          <w:ilvl w:val="12"/>
          <w:numId w:val="0"/>
        </w:numPr>
        <w:ind w:left="567" w:right="-29" w:hanging="567"/>
        <w:jc w:val="both"/>
        <w:rPr>
          <w:szCs w:val="22"/>
        </w:rPr>
      </w:pPr>
      <w:r>
        <w:rPr>
          <w:szCs w:val="22"/>
        </w:rPr>
        <w:t>6.</w:t>
      </w:r>
      <w:r>
        <w:rPr>
          <w:szCs w:val="22"/>
        </w:rPr>
        <w:tab/>
      </w:r>
      <w:r w:rsidR="00907056">
        <w:rPr>
          <w:szCs w:val="22"/>
        </w:rPr>
        <w:t>Pakkningar og a</w:t>
      </w:r>
      <w:r>
        <w:rPr>
          <w:szCs w:val="22"/>
        </w:rPr>
        <w:t>ðrar upplýsingar</w:t>
      </w:r>
    </w:p>
    <w:p w:rsidR="00016C3C" w:rsidRDefault="00016C3C">
      <w:pPr>
        <w:rPr>
          <w:szCs w:val="22"/>
        </w:rPr>
      </w:pPr>
    </w:p>
    <w:p w:rsidR="00016C3C" w:rsidRDefault="00016C3C">
      <w:pPr>
        <w:rPr>
          <w:szCs w:val="22"/>
        </w:rPr>
      </w:pPr>
    </w:p>
    <w:p w:rsidR="00016C3C" w:rsidRDefault="00016C3C">
      <w:pPr>
        <w:tabs>
          <w:tab w:val="left" w:pos="540"/>
        </w:tabs>
        <w:rPr>
          <w:szCs w:val="22"/>
        </w:rPr>
      </w:pPr>
      <w:r>
        <w:rPr>
          <w:b/>
          <w:szCs w:val="22"/>
        </w:rPr>
        <w:t>1.</w:t>
      </w:r>
      <w:r>
        <w:rPr>
          <w:b/>
          <w:szCs w:val="22"/>
        </w:rPr>
        <w:tab/>
      </w:r>
      <w:r w:rsidR="007F0122">
        <w:rPr>
          <w:b/>
          <w:szCs w:val="22"/>
        </w:rPr>
        <w:t>U</w:t>
      </w:r>
      <w:r w:rsidR="00907056">
        <w:rPr>
          <w:b/>
          <w:szCs w:val="22"/>
        </w:rPr>
        <w:t>pplýsingar um Plavix og við hverju það er notað</w:t>
      </w:r>
    </w:p>
    <w:p w:rsidR="00016C3C" w:rsidRDefault="00016C3C">
      <w:pPr>
        <w:rPr>
          <w:szCs w:val="22"/>
        </w:rPr>
      </w:pPr>
    </w:p>
    <w:p w:rsidR="00016C3C" w:rsidRDefault="00016C3C">
      <w:pPr>
        <w:rPr>
          <w:szCs w:val="22"/>
        </w:rPr>
      </w:pPr>
      <w:r>
        <w:rPr>
          <w:szCs w:val="22"/>
        </w:rPr>
        <w:t xml:space="preserve">Plavix </w:t>
      </w:r>
      <w:r w:rsidR="00907056">
        <w:rPr>
          <w:szCs w:val="22"/>
        </w:rPr>
        <w:t xml:space="preserve">inniheldur </w:t>
      </w:r>
      <w:bookmarkStart w:id="18" w:name="_Hlk10812489"/>
      <w:r w:rsidR="00907056">
        <w:rPr>
          <w:szCs w:val="22"/>
        </w:rPr>
        <w:t xml:space="preserve">klópídógrel </w:t>
      </w:r>
      <w:bookmarkEnd w:id="18"/>
      <w:r w:rsidR="00907056">
        <w:rPr>
          <w:szCs w:val="22"/>
        </w:rPr>
        <w:t xml:space="preserve">og </w:t>
      </w:r>
      <w:r>
        <w:rPr>
          <w:szCs w:val="22"/>
        </w:rPr>
        <w:t>tilheyrir flokki lyfja sem hindra samloðun blóðflagna. Blóðflögur eru mjög smáar agnir í blóðinu</w:t>
      </w:r>
      <w:r w:rsidR="00737E12">
        <w:rPr>
          <w:szCs w:val="22"/>
        </w:rPr>
        <w:t>,</w:t>
      </w:r>
      <w:r w:rsidR="00AB2182">
        <w:rPr>
          <w:szCs w:val="22"/>
        </w:rPr>
        <w:t xml:space="preserve"> sem</w:t>
      </w:r>
      <w:r>
        <w:rPr>
          <w:szCs w:val="22"/>
        </w:rPr>
        <w:t xml:space="preserve"> festast saman við blóðstorknun. Lyf sem hindra samloðun blóðflagna minnka hættuna á myndun blóðkekkja (ferli sem nefnist segamyndun) með því að koma í veg fyrir þessa samloðun.</w:t>
      </w:r>
    </w:p>
    <w:p w:rsidR="00016C3C" w:rsidRDefault="00016C3C">
      <w:pPr>
        <w:rPr>
          <w:szCs w:val="22"/>
        </w:rPr>
      </w:pPr>
    </w:p>
    <w:p w:rsidR="00016C3C" w:rsidRDefault="00016C3C">
      <w:pPr>
        <w:rPr>
          <w:szCs w:val="22"/>
        </w:rPr>
      </w:pPr>
      <w:r>
        <w:rPr>
          <w:szCs w:val="22"/>
        </w:rPr>
        <w:t xml:space="preserve">Plavix er tekið </w:t>
      </w:r>
      <w:r w:rsidR="00AA50EA">
        <w:rPr>
          <w:szCs w:val="22"/>
        </w:rPr>
        <w:t xml:space="preserve">af fullorðnum </w:t>
      </w:r>
      <w:r>
        <w:rPr>
          <w:szCs w:val="22"/>
        </w:rPr>
        <w:t>til þess að koma í veg fyrir að blóðkökkur (blóðsegi) myndist í kölkuðum æðum (slagæðum), en það ferli er þekkt sem segamyndun vegna æðakölkunar og getur leitt til áfalla af völdum æðakölkunar (svo sem heilablóðfalls, hjartaáfalls eða dauða).</w:t>
      </w:r>
    </w:p>
    <w:p w:rsidR="00016C3C" w:rsidRDefault="00016C3C">
      <w:pPr>
        <w:rPr>
          <w:szCs w:val="22"/>
        </w:rPr>
      </w:pPr>
    </w:p>
    <w:p w:rsidR="00016C3C" w:rsidRDefault="00016C3C">
      <w:pPr>
        <w:rPr>
          <w:szCs w:val="22"/>
        </w:rPr>
      </w:pPr>
      <w:r>
        <w:rPr>
          <w:szCs w:val="22"/>
        </w:rPr>
        <w:t>Þér hefur verið ávísað Plavix til þess að fyrirbyggja myndun blóðkekkja og draga úr hættunni á alvarlegum áföllum vegna þess að:</w:t>
      </w:r>
    </w:p>
    <w:p w:rsidR="00016C3C" w:rsidRDefault="00016C3C">
      <w:pPr>
        <w:numPr>
          <w:ilvl w:val="0"/>
          <w:numId w:val="3"/>
        </w:numPr>
        <w:tabs>
          <w:tab w:val="num" w:pos="540"/>
        </w:tabs>
        <w:ind w:left="540" w:hanging="540"/>
        <w:rPr>
          <w:szCs w:val="22"/>
        </w:rPr>
      </w:pPr>
      <w:r>
        <w:rPr>
          <w:szCs w:val="22"/>
        </w:rPr>
        <w:t>þú ert með ástand sem nefnist slagæðakölkun (einnig þekkt sem segamyndun vegna æðakölkunar) og</w:t>
      </w:r>
    </w:p>
    <w:p w:rsidR="00016C3C" w:rsidRDefault="00016C3C">
      <w:pPr>
        <w:numPr>
          <w:ilvl w:val="0"/>
          <w:numId w:val="3"/>
        </w:numPr>
        <w:tabs>
          <w:tab w:val="num" w:pos="540"/>
        </w:tabs>
        <w:ind w:left="540" w:hanging="540"/>
        <w:rPr>
          <w:szCs w:val="22"/>
        </w:rPr>
      </w:pPr>
      <w:r>
        <w:rPr>
          <w:szCs w:val="22"/>
        </w:rPr>
        <w:t>þú hefur áður fengið hjartaáfall, heilablóðfall eða þjáist af ástandi þekktu sem útlægur slagæðasjúkdómur eða</w:t>
      </w:r>
    </w:p>
    <w:p w:rsidR="00016C3C" w:rsidRDefault="00016C3C">
      <w:pPr>
        <w:numPr>
          <w:ilvl w:val="0"/>
          <w:numId w:val="3"/>
        </w:numPr>
        <w:tabs>
          <w:tab w:val="num" w:pos="540"/>
        </w:tabs>
        <w:ind w:left="540" w:hanging="540"/>
        <w:rPr>
          <w:szCs w:val="22"/>
        </w:rPr>
      </w:pPr>
      <w:r>
        <w:rPr>
          <w:szCs w:val="22"/>
        </w:rPr>
        <w:t xml:space="preserve">þú hefur fengið alvarlega tegund af brjóstverkjum þekkta sem „hvikula hjartaöng“ eða „hjartadrep“ (hjartaáfall). Til að meðhöndla slíkt gæti læknirinn hafa sett stoðnet í þrengdu eða lokuðu æðina til að koma aftur á eðlilegu blóðflæði. Læknirinn </w:t>
      </w:r>
      <w:r w:rsidR="00E55AAA">
        <w:rPr>
          <w:szCs w:val="22"/>
        </w:rPr>
        <w:t xml:space="preserve">gæti </w:t>
      </w:r>
      <w:r>
        <w:rPr>
          <w:szCs w:val="22"/>
        </w:rPr>
        <w:t>einnig gef</w:t>
      </w:r>
      <w:r w:rsidR="00E55AAA">
        <w:rPr>
          <w:szCs w:val="22"/>
        </w:rPr>
        <w:t>ið</w:t>
      </w:r>
      <w:r>
        <w:rPr>
          <w:szCs w:val="22"/>
        </w:rPr>
        <w:t xml:space="preserve"> þér acetýlsalicýlsýru (efni sem er í mörgum lyfjum sem notuð eru til verkjastillingar og lækkunar sótthita og er einnig notað til að hindra blóðstorknun)</w:t>
      </w:r>
    </w:p>
    <w:p w:rsidR="00EA2A91" w:rsidRDefault="00396111">
      <w:pPr>
        <w:numPr>
          <w:ilvl w:val="0"/>
          <w:numId w:val="3"/>
        </w:numPr>
        <w:tabs>
          <w:tab w:val="num" w:pos="540"/>
        </w:tabs>
        <w:ind w:left="540" w:hanging="540"/>
        <w:rPr>
          <w:szCs w:val="22"/>
        </w:rPr>
      </w:pPr>
      <w:bookmarkStart w:id="19" w:name="_Hlk25225885"/>
      <w:r>
        <w:rPr>
          <w:szCs w:val="22"/>
        </w:rPr>
        <w:t>þú hefur fengið einkenni</w:t>
      </w:r>
      <w:r w:rsidR="00822D20" w:rsidRPr="00627287">
        <w:rPr>
          <w:szCs w:val="22"/>
        </w:rPr>
        <w:t xml:space="preserve"> </w:t>
      </w:r>
      <w:r w:rsidR="00E55AAA">
        <w:rPr>
          <w:szCs w:val="22"/>
        </w:rPr>
        <w:t>heilablóðfalls</w:t>
      </w:r>
      <w:r w:rsidR="00822D20" w:rsidRPr="00627287">
        <w:rPr>
          <w:szCs w:val="22"/>
        </w:rPr>
        <w:t xml:space="preserve"> </w:t>
      </w:r>
      <w:r w:rsidR="00E55AAA">
        <w:rPr>
          <w:szCs w:val="22"/>
        </w:rPr>
        <w:t xml:space="preserve">sem hverfa </w:t>
      </w:r>
      <w:r w:rsidR="002A34FB">
        <w:rPr>
          <w:szCs w:val="22"/>
        </w:rPr>
        <w:t>á skömmum</w:t>
      </w:r>
      <w:r w:rsidR="00E55AAA">
        <w:rPr>
          <w:szCs w:val="22"/>
        </w:rPr>
        <w:t xml:space="preserve"> tíma</w:t>
      </w:r>
      <w:r w:rsidR="00822D20" w:rsidRPr="00627287">
        <w:rPr>
          <w:szCs w:val="22"/>
        </w:rPr>
        <w:t xml:space="preserve"> (</w:t>
      </w:r>
      <w:r w:rsidR="00E55AAA">
        <w:rPr>
          <w:szCs w:val="22"/>
        </w:rPr>
        <w:t>einnig þekkt sem</w:t>
      </w:r>
      <w:r w:rsidR="00822D20" w:rsidRPr="00627287">
        <w:rPr>
          <w:szCs w:val="22"/>
        </w:rPr>
        <w:t xml:space="preserve"> </w:t>
      </w:r>
      <w:r w:rsidR="00E55AAA">
        <w:rPr>
          <w:szCs w:val="22"/>
        </w:rPr>
        <w:t>skammvinnt blóðþurrðarkast</w:t>
      </w:r>
      <w:r w:rsidR="00822D20" w:rsidRPr="00627287">
        <w:rPr>
          <w:szCs w:val="22"/>
        </w:rPr>
        <w:t xml:space="preserve">) </w:t>
      </w:r>
      <w:r w:rsidR="00E55AAA">
        <w:rPr>
          <w:szCs w:val="22"/>
        </w:rPr>
        <w:t>eða</w:t>
      </w:r>
      <w:r w:rsidR="00822D20" w:rsidRPr="00627287">
        <w:rPr>
          <w:szCs w:val="22"/>
        </w:rPr>
        <w:t xml:space="preserve"> </w:t>
      </w:r>
      <w:r w:rsidR="00E55AAA">
        <w:rPr>
          <w:szCs w:val="22"/>
        </w:rPr>
        <w:t>vægt heilablóðfall</w:t>
      </w:r>
      <w:r w:rsidR="00822D20" w:rsidRPr="00627287">
        <w:rPr>
          <w:szCs w:val="22"/>
        </w:rPr>
        <w:t xml:space="preserve">. </w:t>
      </w:r>
      <w:r w:rsidR="00E55AAA">
        <w:rPr>
          <w:szCs w:val="22"/>
        </w:rPr>
        <w:t xml:space="preserve">Læknirinn gæti einnig </w:t>
      </w:r>
      <w:r w:rsidR="008E625F">
        <w:rPr>
          <w:szCs w:val="22"/>
        </w:rPr>
        <w:t>gefið þér</w:t>
      </w:r>
      <w:r w:rsidR="00E55AAA">
        <w:rPr>
          <w:szCs w:val="22"/>
        </w:rPr>
        <w:t xml:space="preserve"> </w:t>
      </w:r>
      <w:r w:rsidR="00E55AAA" w:rsidRPr="00203C34">
        <w:rPr>
          <w:szCs w:val="22"/>
        </w:rPr>
        <w:t>acetýlsalicýlsýru</w:t>
      </w:r>
      <w:r w:rsidR="00F04B80" w:rsidRPr="00203C34">
        <w:rPr>
          <w:szCs w:val="22"/>
        </w:rPr>
        <w:t xml:space="preserve"> fyrstu </w:t>
      </w:r>
      <w:r w:rsidR="00822D20" w:rsidRPr="00D149C9">
        <w:rPr>
          <w:szCs w:val="22"/>
        </w:rPr>
        <w:t>24</w:t>
      </w:r>
      <w:r w:rsidR="00F04B80" w:rsidRPr="00D149C9">
        <w:rPr>
          <w:szCs w:val="22"/>
        </w:rPr>
        <w:t> klukkustund</w:t>
      </w:r>
      <w:r w:rsidR="008E625F" w:rsidRPr="00DA580B">
        <w:rPr>
          <w:szCs w:val="22"/>
        </w:rPr>
        <w:t>irnar</w:t>
      </w:r>
      <w:r w:rsidR="00822D20" w:rsidRPr="00203C34">
        <w:rPr>
          <w:szCs w:val="22"/>
        </w:rPr>
        <w:t>.</w:t>
      </w:r>
      <w:bookmarkEnd w:id="19"/>
    </w:p>
    <w:p w:rsidR="001B7383" w:rsidRPr="001B7383" w:rsidRDefault="001B7383" w:rsidP="00F45F9D">
      <w:pPr>
        <w:numPr>
          <w:ilvl w:val="0"/>
          <w:numId w:val="3"/>
        </w:numPr>
        <w:tabs>
          <w:tab w:val="clear" w:pos="1440"/>
          <w:tab w:val="num" w:pos="567"/>
        </w:tabs>
        <w:ind w:left="567" w:hanging="567"/>
        <w:rPr>
          <w:szCs w:val="22"/>
        </w:rPr>
      </w:pPr>
      <w:bookmarkStart w:id="20" w:name="OLE_LINK30"/>
      <w:bookmarkStart w:id="21" w:name="OLE_LINK31"/>
      <w:r>
        <w:rPr>
          <w:szCs w:val="22"/>
        </w:rPr>
        <w:t>þú ert með óreglulegan hjartslátt, ástand sem nefnist gáttatif og þú getur ekki tekið blóðþynningarlyf (K</w:t>
      </w:r>
      <w:r>
        <w:rPr>
          <w:szCs w:val="22"/>
        </w:rPr>
        <w:noBreakHyphen/>
        <w:t>vítamín hemla) sem hindrar myndun blóðtappa og kemur í veg fyrir að blóðtappar</w:t>
      </w:r>
      <w:r w:rsidR="00384778">
        <w:rPr>
          <w:szCs w:val="22"/>
        </w:rPr>
        <w:t>,</w:t>
      </w:r>
      <w:r>
        <w:rPr>
          <w:szCs w:val="22"/>
        </w:rPr>
        <w:t xml:space="preserve"> sem þegar eru til staðar</w:t>
      </w:r>
      <w:r w:rsidR="00384778">
        <w:rPr>
          <w:szCs w:val="22"/>
        </w:rPr>
        <w:t>, stækki</w:t>
      </w:r>
      <w:r>
        <w:rPr>
          <w:szCs w:val="22"/>
        </w:rPr>
        <w:t xml:space="preserve">. Þér á að hafa verið sagt að blóðþynningarlyf séu áhrifaríkari en </w:t>
      </w:r>
      <w:bookmarkStart w:id="22" w:name="OLE_LINK29"/>
      <w:r>
        <w:rPr>
          <w:szCs w:val="22"/>
        </w:rPr>
        <w:t>acetýlsalicýlsýra eða samsett meðferð með Plavix og acetýlsalicýlsýru</w:t>
      </w:r>
      <w:bookmarkEnd w:id="22"/>
      <w:r>
        <w:rPr>
          <w:szCs w:val="22"/>
        </w:rPr>
        <w:t xml:space="preserve"> við þessu ástandi</w:t>
      </w:r>
      <w:r w:rsidRPr="00D000F2">
        <w:rPr>
          <w:szCs w:val="22"/>
        </w:rPr>
        <w:t xml:space="preserve">. </w:t>
      </w:r>
      <w:r>
        <w:rPr>
          <w:szCs w:val="22"/>
        </w:rPr>
        <w:t xml:space="preserve">Læknirinn ætti að </w:t>
      </w:r>
      <w:r w:rsidR="00DB6AB8">
        <w:rPr>
          <w:szCs w:val="22"/>
        </w:rPr>
        <w:t xml:space="preserve">hafa </w:t>
      </w:r>
      <w:r>
        <w:rPr>
          <w:szCs w:val="22"/>
        </w:rPr>
        <w:t>ávísa</w:t>
      </w:r>
      <w:r w:rsidR="00DB6AB8">
        <w:rPr>
          <w:szCs w:val="22"/>
        </w:rPr>
        <w:t>ð</w:t>
      </w:r>
      <w:r>
        <w:rPr>
          <w:szCs w:val="22"/>
        </w:rPr>
        <w:t xml:space="preserve"> þér Plavix og acetýlsalicýlsýru ef þú getur ekki tekið blóðþynningarlyf</w:t>
      </w:r>
      <w:r w:rsidR="00DB6AB8">
        <w:rPr>
          <w:szCs w:val="22"/>
        </w:rPr>
        <w:t xml:space="preserve"> og ef þú ert ekki í hættu á að fá miklar blæðingar</w:t>
      </w:r>
      <w:r>
        <w:rPr>
          <w:szCs w:val="22"/>
        </w:rPr>
        <w:t xml:space="preserve">. </w:t>
      </w:r>
      <w:bookmarkEnd w:id="20"/>
      <w:bookmarkEnd w:id="21"/>
    </w:p>
    <w:p w:rsidR="00016C3C" w:rsidRDefault="00016C3C" w:rsidP="00183562">
      <w:pPr>
        <w:rPr>
          <w:szCs w:val="22"/>
        </w:rPr>
      </w:pPr>
    </w:p>
    <w:p w:rsidR="00016C3C" w:rsidRDefault="00016C3C">
      <w:pPr>
        <w:rPr>
          <w:szCs w:val="22"/>
        </w:rPr>
      </w:pPr>
    </w:p>
    <w:p w:rsidR="00016C3C" w:rsidRDefault="00016C3C" w:rsidP="001B7383">
      <w:pPr>
        <w:keepNext/>
        <w:tabs>
          <w:tab w:val="left" w:pos="540"/>
        </w:tabs>
        <w:rPr>
          <w:b/>
          <w:szCs w:val="22"/>
        </w:rPr>
      </w:pPr>
      <w:r>
        <w:rPr>
          <w:b/>
          <w:szCs w:val="22"/>
        </w:rPr>
        <w:t>2.</w:t>
      </w:r>
      <w:r>
        <w:rPr>
          <w:b/>
          <w:szCs w:val="22"/>
        </w:rPr>
        <w:tab/>
        <w:t>Á</w:t>
      </w:r>
      <w:r w:rsidR="00AA50EA">
        <w:rPr>
          <w:b/>
          <w:szCs w:val="22"/>
        </w:rPr>
        <w:t>ður en byrjað er að nota Plavix</w:t>
      </w:r>
    </w:p>
    <w:p w:rsidR="00016C3C" w:rsidRDefault="00016C3C" w:rsidP="001B7383">
      <w:pPr>
        <w:keepNext/>
        <w:rPr>
          <w:szCs w:val="22"/>
        </w:rPr>
      </w:pPr>
    </w:p>
    <w:p w:rsidR="00016C3C" w:rsidRDefault="00016C3C" w:rsidP="001B7383">
      <w:pPr>
        <w:keepNext/>
        <w:rPr>
          <w:szCs w:val="22"/>
        </w:rPr>
      </w:pPr>
      <w:r>
        <w:rPr>
          <w:b/>
          <w:szCs w:val="22"/>
        </w:rPr>
        <w:t xml:space="preserve">Ekki má </w:t>
      </w:r>
      <w:r w:rsidR="00AA50EA">
        <w:rPr>
          <w:b/>
          <w:szCs w:val="22"/>
        </w:rPr>
        <w:t>nota</w:t>
      </w:r>
      <w:r>
        <w:rPr>
          <w:b/>
          <w:szCs w:val="22"/>
        </w:rPr>
        <w:t xml:space="preserve"> Plavix:</w:t>
      </w:r>
    </w:p>
    <w:p w:rsidR="00016C3C" w:rsidRDefault="00016C3C">
      <w:pPr>
        <w:numPr>
          <w:ilvl w:val="0"/>
          <w:numId w:val="1"/>
        </w:numPr>
        <w:ind w:left="540" w:hanging="540"/>
        <w:rPr>
          <w:b/>
          <w:szCs w:val="22"/>
        </w:rPr>
      </w:pPr>
      <w:r>
        <w:rPr>
          <w:szCs w:val="22"/>
        </w:rPr>
        <w:t xml:space="preserve">ef </w:t>
      </w:r>
      <w:r w:rsidR="00AA50EA">
        <w:rPr>
          <w:szCs w:val="22"/>
        </w:rPr>
        <w:t>um er að ræða</w:t>
      </w:r>
      <w:r>
        <w:rPr>
          <w:szCs w:val="22"/>
        </w:rPr>
        <w:t xml:space="preserve"> ofnæmi fyrir klópídógreli eða einhverju öðru innihaldsefni </w:t>
      </w:r>
      <w:r w:rsidR="00AA50EA">
        <w:rPr>
          <w:szCs w:val="22"/>
        </w:rPr>
        <w:t xml:space="preserve">lyfsins (talin upp í kafla 6). </w:t>
      </w:r>
    </w:p>
    <w:p w:rsidR="00016C3C" w:rsidRDefault="00016C3C">
      <w:pPr>
        <w:numPr>
          <w:ilvl w:val="0"/>
          <w:numId w:val="1"/>
        </w:numPr>
        <w:ind w:left="540" w:hanging="540"/>
        <w:rPr>
          <w:b/>
          <w:szCs w:val="22"/>
        </w:rPr>
      </w:pPr>
      <w:r>
        <w:rPr>
          <w:szCs w:val="22"/>
        </w:rPr>
        <w:t>ef þú ert með virka blæðingu</w:t>
      </w:r>
      <w:r w:rsidR="00CA290B">
        <w:rPr>
          <w:szCs w:val="22"/>
        </w:rPr>
        <w:t>,</w:t>
      </w:r>
      <w:r>
        <w:rPr>
          <w:szCs w:val="22"/>
        </w:rPr>
        <w:t xml:space="preserve"> svo sem frá magasári</w:t>
      </w:r>
      <w:r w:rsidR="00CA290B">
        <w:rPr>
          <w:szCs w:val="22"/>
        </w:rPr>
        <w:t>,</w:t>
      </w:r>
      <w:r>
        <w:rPr>
          <w:szCs w:val="22"/>
        </w:rPr>
        <w:t xml:space="preserve"> </w:t>
      </w:r>
      <w:r>
        <w:rPr>
          <w:noProof/>
          <w:szCs w:val="22"/>
        </w:rPr>
        <w:t>eða blæðingu í heila</w:t>
      </w:r>
    </w:p>
    <w:p w:rsidR="00016C3C" w:rsidRPr="004F710F" w:rsidRDefault="00016C3C">
      <w:pPr>
        <w:numPr>
          <w:ilvl w:val="0"/>
          <w:numId w:val="1"/>
        </w:numPr>
        <w:ind w:left="540" w:hanging="540"/>
        <w:rPr>
          <w:b/>
          <w:szCs w:val="22"/>
        </w:rPr>
      </w:pPr>
      <w:r w:rsidRPr="004F710F">
        <w:rPr>
          <w:szCs w:val="22"/>
        </w:rPr>
        <w:t>ef þú ert með verulega</w:t>
      </w:r>
      <w:r w:rsidR="00565D22" w:rsidRPr="004F710F">
        <w:rPr>
          <w:szCs w:val="22"/>
        </w:rPr>
        <w:t xml:space="preserve"> skerta lifrarstarfsemi</w:t>
      </w:r>
      <w:r w:rsidR="00AB2182">
        <w:rPr>
          <w:szCs w:val="22"/>
        </w:rPr>
        <w:t>.</w:t>
      </w:r>
    </w:p>
    <w:p w:rsidR="00016C3C" w:rsidRDefault="00016C3C">
      <w:pPr>
        <w:rPr>
          <w:szCs w:val="22"/>
        </w:rPr>
      </w:pPr>
    </w:p>
    <w:p w:rsidR="00016C3C" w:rsidRDefault="00016C3C">
      <w:pPr>
        <w:rPr>
          <w:szCs w:val="22"/>
        </w:rPr>
      </w:pPr>
      <w:r>
        <w:rPr>
          <w:szCs w:val="22"/>
        </w:rPr>
        <w:t>Ef þetta á við um þig eða ef þú ert í einhverjum vafa skaltu ráðfæra þig við lækninn áður en þú tekur Plavix.</w:t>
      </w:r>
    </w:p>
    <w:p w:rsidR="00016C3C" w:rsidRDefault="00016C3C">
      <w:pPr>
        <w:rPr>
          <w:szCs w:val="22"/>
        </w:rPr>
      </w:pPr>
    </w:p>
    <w:p w:rsidR="00016C3C" w:rsidRPr="004F710F" w:rsidRDefault="00AA50EA" w:rsidP="004F710F">
      <w:pPr>
        <w:keepNext/>
        <w:keepLines/>
        <w:rPr>
          <w:szCs w:val="22"/>
        </w:rPr>
      </w:pPr>
      <w:r>
        <w:rPr>
          <w:b/>
          <w:szCs w:val="22"/>
        </w:rPr>
        <w:t xml:space="preserve">Varnaðarorð og </w:t>
      </w:r>
      <w:r w:rsidR="00016C3C" w:rsidRPr="004F710F">
        <w:rPr>
          <w:b/>
          <w:szCs w:val="22"/>
        </w:rPr>
        <w:t>varúðar</w:t>
      </w:r>
      <w:r>
        <w:rPr>
          <w:b/>
          <w:szCs w:val="22"/>
        </w:rPr>
        <w:t>reglur</w:t>
      </w:r>
    </w:p>
    <w:p w:rsidR="00016C3C" w:rsidRPr="004F710F" w:rsidRDefault="00016C3C" w:rsidP="004F710F">
      <w:pPr>
        <w:keepNext/>
        <w:keepLines/>
        <w:rPr>
          <w:szCs w:val="22"/>
        </w:rPr>
      </w:pPr>
      <w:r w:rsidRPr="004F710F">
        <w:rPr>
          <w:szCs w:val="22"/>
        </w:rPr>
        <w:t xml:space="preserve">Ef </w:t>
      </w:r>
      <w:r w:rsidR="0097581A">
        <w:rPr>
          <w:szCs w:val="22"/>
        </w:rPr>
        <w:t>ein</w:t>
      </w:r>
      <w:r w:rsidR="00CA290B">
        <w:rPr>
          <w:szCs w:val="22"/>
        </w:rPr>
        <w:t>hverjar</w:t>
      </w:r>
      <w:r w:rsidRPr="004F710F">
        <w:rPr>
          <w:szCs w:val="22"/>
        </w:rPr>
        <w:t xml:space="preserve"> af eftirfarandi </w:t>
      </w:r>
      <w:r w:rsidR="00CA290B">
        <w:rPr>
          <w:szCs w:val="22"/>
        </w:rPr>
        <w:t>ástæðu</w:t>
      </w:r>
      <w:r w:rsidR="0097581A">
        <w:rPr>
          <w:szCs w:val="22"/>
        </w:rPr>
        <w:t>m</w:t>
      </w:r>
      <w:r w:rsidR="00CA290B">
        <w:rPr>
          <w:szCs w:val="22"/>
        </w:rPr>
        <w:t xml:space="preserve"> eiga </w:t>
      </w:r>
      <w:r w:rsidRPr="004F710F">
        <w:rPr>
          <w:szCs w:val="22"/>
        </w:rPr>
        <w:t>við um þig skaltu segja lækninum frá því áður en þú ferð að taka Plavix:</w:t>
      </w:r>
    </w:p>
    <w:p w:rsidR="00016C3C" w:rsidRPr="004F710F" w:rsidRDefault="00016C3C" w:rsidP="004F710F">
      <w:pPr>
        <w:keepNext/>
        <w:keepLines/>
        <w:numPr>
          <w:ilvl w:val="0"/>
          <w:numId w:val="4"/>
        </w:numPr>
        <w:tabs>
          <w:tab w:val="clear" w:pos="360"/>
          <w:tab w:val="num" w:pos="540"/>
          <w:tab w:val="num" w:pos="1080"/>
        </w:tabs>
        <w:ind w:left="540" w:hanging="540"/>
        <w:rPr>
          <w:szCs w:val="22"/>
        </w:rPr>
      </w:pPr>
      <w:r w:rsidRPr="004F710F">
        <w:rPr>
          <w:szCs w:val="22"/>
        </w:rPr>
        <w:t>ef hætta er á blæðingu vegna:</w:t>
      </w:r>
    </w:p>
    <w:p w:rsidR="00016C3C" w:rsidRPr="004F710F" w:rsidRDefault="00016C3C" w:rsidP="004F710F">
      <w:pPr>
        <w:keepNext/>
        <w:keepLines/>
        <w:ind w:left="540" w:hanging="360"/>
        <w:rPr>
          <w:szCs w:val="22"/>
        </w:rPr>
      </w:pPr>
      <w:r w:rsidRPr="004F710F">
        <w:rPr>
          <w:szCs w:val="22"/>
        </w:rPr>
        <w:t>-</w:t>
      </w:r>
      <w:r w:rsidRPr="004F710F">
        <w:rPr>
          <w:szCs w:val="22"/>
        </w:rPr>
        <w:tab/>
        <w:t>sjúkdómsástands með hættu á innvortis blæðingu (svo sem magasár</w:t>
      </w:r>
      <w:r w:rsidR="00143414">
        <w:rPr>
          <w:szCs w:val="22"/>
        </w:rPr>
        <w:t>i</w:t>
      </w:r>
      <w:r w:rsidRPr="004F710F">
        <w:rPr>
          <w:szCs w:val="22"/>
        </w:rPr>
        <w:t>)</w:t>
      </w:r>
    </w:p>
    <w:p w:rsidR="00016C3C" w:rsidRPr="004F710F" w:rsidRDefault="00016C3C" w:rsidP="004F710F">
      <w:pPr>
        <w:keepNext/>
        <w:keepLines/>
        <w:ind w:left="540" w:hanging="360"/>
        <w:rPr>
          <w:szCs w:val="22"/>
        </w:rPr>
      </w:pPr>
      <w:r w:rsidRPr="004F710F">
        <w:rPr>
          <w:szCs w:val="22"/>
        </w:rPr>
        <w:t>-</w:t>
      </w:r>
      <w:r w:rsidRPr="004F710F">
        <w:rPr>
          <w:szCs w:val="22"/>
        </w:rPr>
        <w:tab/>
        <w:t>blóðsjúkdóms sem eykur tilhneigingu til innvortis blæðingar (blæðingar inni í vefjum, líffærum eða liðum)</w:t>
      </w:r>
    </w:p>
    <w:p w:rsidR="00016C3C" w:rsidRPr="004F710F" w:rsidRDefault="00016C3C" w:rsidP="004F710F">
      <w:pPr>
        <w:keepNext/>
        <w:keepLines/>
        <w:ind w:left="540" w:hanging="357"/>
        <w:rPr>
          <w:szCs w:val="22"/>
        </w:rPr>
      </w:pPr>
      <w:r w:rsidRPr="004F710F">
        <w:rPr>
          <w:szCs w:val="22"/>
        </w:rPr>
        <w:t>-</w:t>
      </w:r>
      <w:r w:rsidRPr="004F710F">
        <w:rPr>
          <w:szCs w:val="22"/>
        </w:rPr>
        <w:tab/>
        <w:t>nýlegs, alvarlegs áverka</w:t>
      </w:r>
    </w:p>
    <w:p w:rsidR="00016C3C" w:rsidRPr="004F710F" w:rsidRDefault="00016C3C" w:rsidP="004F710F">
      <w:pPr>
        <w:keepNext/>
        <w:keepLines/>
        <w:ind w:left="540" w:hanging="360"/>
        <w:rPr>
          <w:szCs w:val="22"/>
        </w:rPr>
      </w:pPr>
      <w:r w:rsidRPr="004F710F">
        <w:rPr>
          <w:szCs w:val="22"/>
        </w:rPr>
        <w:t>-</w:t>
      </w:r>
      <w:r w:rsidRPr="004F710F">
        <w:rPr>
          <w:szCs w:val="22"/>
        </w:rPr>
        <w:tab/>
        <w:t>nýlegrar skurðaðgerðar (þar með talið tannaðgerðar)</w:t>
      </w:r>
    </w:p>
    <w:p w:rsidR="00016C3C" w:rsidRPr="004F710F" w:rsidRDefault="00016C3C" w:rsidP="004F710F">
      <w:pPr>
        <w:keepNext/>
        <w:keepLines/>
        <w:ind w:left="540" w:hanging="357"/>
        <w:rPr>
          <w:szCs w:val="22"/>
        </w:rPr>
      </w:pPr>
      <w:r w:rsidRPr="004F710F">
        <w:rPr>
          <w:szCs w:val="22"/>
        </w:rPr>
        <w:t>-</w:t>
      </w:r>
      <w:r w:rsidRPr="004F710F">
        <w:rPr>
          <w:szCs w:val="22"/>
        </w:rPr>
        <w:tab/>
        <w:t>áætlaðrar skurðaðgerðar (þar með talið tannaðgerðar) næstu vikuna</w:t>
      </w:r>
    </w:p>
    <w:p w:rsidR="00016C3C" w:rsidRPr="004F710F" w:rsidRDefault="00016C3C" w:rsidP="004F710F">
      <w:pPr>
        <w:keepNext/>
        <w:keepLines/>
        <w:numPr>
          <w:ilvl w:val="0"/>
          <w:numId w:val="1"/>
        </w:numPr>
        <w:ind w:left="540" w:hanging="540"/>
        <w:rPr>
          <w:szCs w:val="22"/>
        </w:rPr>
      </w:pPr>
      <w:r w:rsidRPr="004F710F">
        <w:rPr>
          <w:noProof/>
          <w:szCs w:val="22"/>
        </w:rPr>
        <w:t xml:space="preserve">ef þú hefur fengið blóðtappa í </w:t>
      </w:r>
      <w:r w:rsidR="00565D22" w:rsidRPr="004F710F">
        <w:rPr>
          <w:noProof/>
          <w:szCs w:val="22"/>
        </w:rPr>
        <w:t>heila</w:t>
      </w:r>
      <w:r w:rsidRPr="004F710F">
        <w:rPr>
          <w:noProof/>
          <w:szCs w:val="22"/>
        </w:rPr>
        <w:t xml:space="preserve">slagæð (blóðþurrð) á </w:t>
      </w:r>
      <w:r w:rsidR="00AB2182">
        <w:rPr>
          <w:noProof/>
          <w:szCs w:val="22"/>
        </w:rPr>
        <w:t xml:space="preserve">undangengnum </w:t>
      </w:r>
      <w:r w:rsidRPr="004F710F">
        <w:rPr>
          <w:noProof/>
          <w:szCs w:val="22"/>
        </w:rPr>
        <w:t>sjö dögum</w:t>
      </w:r>
      <w:r w:rsidRPr="004F710F">
        <w:rPr>
          <w:szCs w:val="22"/>
        </w:rPr>
        <w:t xml:space="preserve"> </w:t>
      </w:r>
    </w:p>
    <w:p w:rsidR="00016C3C" w:rsidRPr="00F45F9D" w:rsidRDefault="00016C3C" w:rsidP="004F710F">
      <w:pPr>
        <w:keepNext/>
        <w:keepLines/>
        <w:numPr>
          <w:ilvl w:val="0"/>
          <w:numId w:val="1"/>
        </w:numPr>
        <w:ind w:left="540" w:hanging="540"/>
        <w:rPr>
          <w:b/>
          <w:szCs w:val="22"/>
        </w:rPr>
      </w:pPr>
      <w:r w:rsidRPr="004F710F">
        <w:rPr>
          <w:szCs w:val="22"/>
        </w:rPr>
        <w:t xml:space="preserve">ef þú ert með nýrna- eða lifrarsjúkdóm </w:t>
      </w:r>
    </w:p>
    <w:p w:rsidR="00AA50EA" w:rsidRPr="00DA580B" w:rsidRDefault="00AA50EA" w:rsidP="004F710F">
      <w:pPr>
        <w:keepNext/>
        <w:keepLines/>
        <w:numPr>
          <w:ilvl w:val="0"/>
          <w:numId w:val="1"/>
        </w:numPr>
        <w:ind w:left="540" w:hanging="540"/>
        <w:rPr>
          <w:b/>
          <w:szCs w:val="22"/>
        </w:rPr>
      </w:pPr>
      <w:r>
        <w:rPr>
          <w:szCs w:val="22"/>
        </w:rPr>
        <w:t>ef þú hefur fengið ofnæmi eða ofnæmisviðbrögð við einhverju lyfi við sjúkdómnum</w:t>
      </w:r>
    </w:p>
    <w:p w:rsidR="00822D20" w:rsidRPr="004F710F" w:rsidRDefault="00F04B80" w:rsidP="004F710F">
      <w:pPr>
        <w:keepNext/>
        <w:keepLines/>
        <w:numPr>
          <w:ilvl w:val="0"/>
          <w:numId w:val="1"/>
        </w:numPr>
        <w:ind w:left="540" w:hanging="540"/>
        <w:rPr>
          <w:b/>
          <w:szCs w:val="22"/>
        </w:rPr>
      </w:pPr>
      <w:r w:rsidRPr="00DA580B">
        <w:rPr>
          <w:szCs w:val="22"/>
        </w:rPr>
        <w:t>ef þú ert með sögu um</w:t>
      </w:r>
      <w:r w:rsidR="00822D20" w:rsidRPr="00DA580B">
        <w:rPr>
          <w:szCs w:val="22"/>
        </w:rPr>
        <w:t xml:space="preserve"> </w:t>
      </w:r>
      <w:r w:rsidRPr="00DA580B">
        <w:rPr>
          <w:szCs w:val="22"/>
        </w:rPr>
        <w:t xml:space="preserve">heilablæðingu án </w:t>
      </w:r>
      <w:r w:rsidR="006E111E" w:rsidRPr="00DA580B">
        <w:rPr>
          <w:szCs w:val="22"/>
        </w:rPr>
        <w:t>höfuð</w:t>
      </w:r>
      <w:r w:rsidRPr="00DA580B">
        <w:rPr>
          <w:szCs w:val="22"/>
        </w:rPr>
        <w:t>áverka</w:t>
      </w:r>
      <w:r w:rsidR="00822D20" w:rsidRPr="00DA580B">
        <w:rPr>
          <w:szCs w:val="22"/>
        </w:rPr>
        <w:t>.</w:t>
      </w:r>
    </w:p>
    <w:p w:rsidR="00016C3C" w:rsidRDefault="00016C3C">
      <w:pPr>
        <w:rPr>
          <w:szCs w:val="22"/>
        </w:rPr>
      </w:pPr>
    </w:p>
    <w:p w:rsidR="00016C3C" w:rsidRDefault="00016C3C">
      <w:pPr>
        <w:rPr>
          <w:noProof/>
          <w:szCs w:val="22"/>
        </w:rPr>
      </w:pPr>
      <w:r>
        <w:rPr>
          <w:noProof/>
          <w:szCs w:val="22"/>
        </w:rPr>
        <w:t>Meðan á Plavix meðferð stendur:</w:t>
      </w:r>
    </w:p>
    <w:p w:rsidR="00016C3C" w:rsidRDefault="00016C3C">
      <w:pPr>
        <w:numPr>
          <w:ilvl w:val="0"/>
          <w:numId w:val="13"/>
        </w:numPr>
        <w:tabs>
          <w:tab w:val="clear" w:pos="720"/>
          <w:tab w:val="num" w:pos="540"/>
        </w:tabs>
        <w:ind w:hanging="720"/>
        <w:rPr>
          <w:noProof/>
          <w:szCs w:val="22"/>
        </w:rPr>
      </w:pPr>
      <w:r>
        <w:rPr>
          <w:noProof/>
          <w:szCs w:val="22"/>
        </w:rPr>
        <w:t>Láttu lækninn vita ef áformað er að þú farir í skurðagerð (þ.m.t. tannaðgerð).</w:t>
      </w:r>
    </w:p>
    <w:p w:rsidR="00016C3C" w:rsidRDefault="00016C3C">
      <w:pPr>
        <w:numPr>
          <w:ilvl w:val="0"/>
          <w:numId w:val="13"/>
        </w:numPr>
        <w:tabs>
          <w:tab w:val="clear" w:pos="720"/>
          <w:tab w:val="num" w:pos="540"/>
        </w:tabs>
        <w:ind w:left="540" w:hanging="540"/>
        <w:rPr>
          <w:noProof/>
          <w:szCs w:val="22"/>
        </w:rPr>
      </w:pPr>
      <w:r>
        <w:rPr>
          <w:noProof/>
          <w:szCs w:val="22"/>
        </w:rPr>
        <w:t xml:space="preserve">Láttu lækninn vita um leið og vart verður við sjúkdómseinkenni </w:t>
      </w:r>
      <w:r w:rsidR="005D1FF8">
        <w:rPr>
          <w:noProof/>
          <w:szCs w:val="22"/>
        </w:rPr>
        <w:t xml:space="preserve">(einnig þekkt sem </w:t>
      </w:r>
      <w:r w:rsidR="008A37D7">
        <w:rPr>
          <w:noProof/>
          <w:szCs w:val="22"/>
        </w:rPr>
        <w:t>blóðflagnafæðar</w:t>
      </w:r>
      <w:r w:rsidR="005D1FF8">
        <w:rPr>
          <w:noProof/>
          <w:szCs w:val="22"/>
        </w:rPr>
        <w:t>p</w:t>
      </w:r>
      <w:r w:rsidR="005D1FF8">
        <w:t>urpuri</w:t>
      </w:r>
      <w:r w:rsidR="005D1FF8" w:rsidRPr="00D91A87">
        <w:t xml:space="preserve"> með segamyndun (TTP)</w:t>
      </w:r>
      <w:r w:rsidR="005D1FF8">
        <w:t>)</w:t>
      </w:r>
      <w:r w:rsidR="005D1FF8">
        <w:rPr>
          <w:noProof/>
          <w:szCs w:val="22"/>
        </w:rPr>
        <w:t xml:space="preserve"> </w:t>
      </w:r>
      <w:r>
        <w:rPr>
          <w:noProof/>
          <w:szCs w:val="22"/>
        </w:rPr>
        <w:t>sem fela í sér hita og marbletti eða blettablæðingu undir húð sem getur litið út eins og rauðar doppur á stærð við títuprjónsodd, með eða án óútskýrðrar feikilegrar þreytu, ringlunar, gulnunar húðar eða augna (gulu) (sjá kafla</w:t>
      </w:r>
      <w:r w:rsidR="00DF6D25">
        <w:rPr>
          <w:noProof/>
          <w:szCs w:val="22"/>
        </w:rPr>
        <w:t> 4</w:t>
      </w:r>
      <w:r w:rsidR="00CA290B">
        <w:rPr>
          <w:noProof/>
          <w:szCs w:val="22"/>
        </w:rPr>
        <w:t>,</w:t>
      </w:r>
      <w:r>
        <w:rPr>
          <w:noProof/>
          <w:szCs w:val="22"/>
        </w:rPr>
        <w:t xml:space="preserve"> </w:t>
      </w:r>
      <w:r w:rsidR="00063705">
        <w:rPr>
          <w:noProof/>
          <w:szCs w:val="22"/>
        </w:rPr>
        <w:t>„</w:t>
      </w:r>
      <w:r>
        <w:rPr>
          <w:noProof/>
          <w:szCs w:val="22"/>
        </w:rPr>
        <w:t>H</w:t>
      </w:r>
      <w:r w:rsidR="00AA50EA">
        <w:rPr>
          <w:noProof/>
          <w:szCs w:val="22"/>
        </w:rPr>
        <w:t>ugsanlegar aukaverkanir</w:t>
      </w:r>
      <w:r w:rsidR="00063705">
        <w:rPr>
          <w:noProof/>
          <w:szCs w:val="22"/>
        </w:rPr>
        <w:t>“</w:t>
      </w:r>
      <w:r>
        <w:rPr>
          <w:noProof/>
          <w:szCs w:val="22"/>
        </w:rPr>
        <w:t>).</w:t>
      </w:r>
    </w:p>
    <w:p w:rsidR="00016C3C" w:rsidRDefault="00016C3C">
      <w:pPr>
        <w:numPr>
          <w:ilvl w:val="0"/>
          <w:numId w:val="13"/>
        </w:numPr>
        <w:tabs>
          <w:tab w:val="clear" w:pos="720"/>
          <w:tab w:val="num" w:pos="540"/>
        </w:tabs>
        <w:ind w:left="540" w:hanging="540"/>
        <w:rPr>
          <w:noProof/>
          <w:szCs w:val="22"/>
        </w:rPr>
      </w:pPr>
      <w:r>
        <w:rPr>
          <w:noProof/>
          <w:szCs w:val="22"/>
        </w:rPr>
        <w:t xml:space="preserve">Ef þú skerð þig eða meiðir getur verið að blæðingin </w:t>
      </w:r>
      <w:r w:rsidR="00AB2182">
        <w:rPr>
          <w:noProof/>
          <w:szCs w:val="22"/>
        </w:rPr>
        <w:t xml:space="preserve">verði </w:t>
      </w:r>
      <w:r>
        <w:rPr>
          <w:noProof/>
          <w:szCs w:val="22"/>
        </w:rPr>
        <w:t xml:space="preserve">lengur en venjulega að stöðvast. Þetta tengist því hvernig lyfið verkar þar sem það hindrar myndun blóðkekkja. </w:t>
      </w:r>
      <w:r>
        <w:rPr>
          <w:szCs w:val="22"/>
        </w:rPr>
        <w:t>Venjulega þarf ekki að hafa áhyggjur af þessu ef um</w:t>
      </w:r>
      <w:r>
        <w:rPr>
          <w:noProof/>
          <w:szCs w:val="22"/>
        </w:rPr>
        <w:t xml:space="preserve"> minni</w:t>
      </w:r>
      <w:r w:rsidR="00AB2182">
        <w:rPr>
          <w:noProof/>
          <w:szCs w:val="22"/>
        </w:rPr>
        <w:t xml:space="preserve"> </w:t>
      </w:r>
      <w:r>
        <w:rPr>
          <w:noProof/>
          <w:szCs w:val="22"/>
        </w:rPr>
        <w:t xml:space="preserve">háttar skurði eða meiðsl </w:t>
      </w:r>
      <w:r w:rsidR="00110547">
        <w:rPr>
          <w:noProof/>
          <w:szCs w:val="22"/>
        </w:rPr>
        <w:t xml:space="preserve">er að ræða </w:t>
      </w:r>
      <w:r>
        <w:rPr>
          <w:noProof/>
          <w:szCs w:val="22"/>
        </w:rPr>
        <w:t xml:space="preserve">eins og t.d. þegar þú skerð þig við rakstur. Hafðu þó strax samband við lækninn ef þú </w:t>
      </w:r>
      <w:r>
        <w:rPr>
          <w:szCs w:val="22"/>
        </w:rPr>
        <w:t>hefur áhyggjur af blæðingu</w:t>
      </w:r>
      <w:r w:rsidR="00AB2182">
        <w:rPr>
          <w:szCs w:val="22"/>
        </w:rPr>
        <w:t>nu</w:t>
      </w:r>
      <w:r>
        <w:rPr>
          <w:szCs w:val="22"/>
        </w:rPr>
        <w:t xml:space="preserve">m </w:t>
      </w:r>
      <w:r>
        <w:rPr>
          <w:noProof/>
          <w:szCs w:val="22"/>
        </w:rPr>
        <w:t>(sjá kafla</w:t>
      </w:r>
      <w:r w:rsidR="00DF6D25">
        <w:rPr>
          <w:noProof/>
          <w:szCs w:val="22"/>
        </w:rPr>
        <w:t> 4</w:t>
      </w:r>
      <w:r w:rsidR="00CA290B">
        <w:rPr>
          <w:noProof/>
          <w:szCs w:val="22"/>
        </w:rPr>
        <w:t>,</w:t>
      </w:r>
      <w:r>
        <w:rPr>
          <w:noProof/>
          <w:szCs w:val="22"/>
        </w:rPr>
        <w:t xml:space="preserve"> </w:t>
      </w:r>
      <w:r w:rsidR="00063705">
        <w:rPr>
          <w:noProof/>
          <w:szCs w:val="22"/>
        </w:rPr>
        <w:t>„</w:t>
      </w:r>
      <w:r w:rsidR="00AA50EA">
        <w:rPr>
          <w:noProof/>
          <w:szCs w:val="22"/>
        </w:rPr>
        <w:t>Hugsanlegar aukaverkanir</w:t>
      </w:r>
      <w:r w:rsidR="00063705">
        <w:rPr>
          <w:noProof/>
          <w:szCs w:val="22"/>
        </w:rPr>
        <w:t>“</w:t>
      </w:r>
      <w:r>
        <w:rPr>
          <w:noProof/>
          <w:szCs w:val="22"/>
        </w:rPr>
        <w:t>).</w:t>
      </w:r>
    </w:p>
    <w:p w:rsidR="00016C3C" w:rsidRDefault="00016C3C">
      <w:pPr>
        <w:numPr>
          <w:ilvl w:val="0"/>
          <w:numId w:val="13"/>
        </w:numPr>
        <w:tabs>
          <w:tab w:val="clear" w:pos="720"/>
          <w:tab w:val="num" w:pos="540"/>
        </w:tabs>
        <w:ind w:left="540" w:hanging="540"/>
        <w:rPr>
          <w:noProof/>
          <w:szCs w:val="22"/>
        </w:rPr>
      </w:pPr>
      <w:r>
        <w:rPr>
          <w:noProof/>
          <w:szCs w:val="22"/>
        </w:rPr>
        <w:t>Læknirinn gæti sent þig í blóðrannsókn.</w:t>
      </w:r>
    </w:p>
    <w:p w:rsidR="00016C3C" w:rsidRDefault="00016C3C">
      <w:pPr>
        <w:rPr>
          <w:b/>
          <w:szCs w:val="22"/>
        </w:rPr>
      </w:pPr>
    </w:p>
    <w:p w:rsidR="00AA50EA" w:rsidRDefault="00AA50EA" w:rsidP="00020B71">
      <w:pPr>
        <w:keepNext/>
        <w:rPr>
          <w:b/>
          <w:szCs w:val="22"/>
        </w:rPr>
      </w:pPr>
      <w:r>
        <w:rPr>
          <w:b/>
          <w:szCs w:val="22"/>
        </w:rPr>
        <w:t>Börn og unglingar</w:t>
      </w:r>
    </w:p>
    <w:p w:rsidR="00B01182" w:rsidRDefault="00B01182" w:rsidP="00B01182">
      <w:pPr>
        <w:keepNext/>
        <w:rPr>
          <w:szCs w:val="22"/>
        </w:rPr>
      </w:pPr>
      <w:r>
        <w:rPr>
          <w:szCs w:val="22"/>
        </w:rPr>
        <w:t>Gefið börnum ekki þetta lyf vegna þess að það verkar ekki.</w:t>
      </w:r>
    </w:p>
    <w:p w:rsidR="00AA50EA" w:rsidRDefault="00AA50EA" w:rsidP="00020B71">
      <w:pPr>
        <w:keepNext/>
        <w:rPr>
          <w:szCs w:val="22"/>
        </w:rPr>
      </w:pPr>
    </w:p>
    <w:p w:rsidR="00016C3C" w:rsidRDefault="00AA50EA" w:rsidP="00020B71">
      <w:pPr>
        <w:keepNext/>
        <w:rPr>
          <w:b/>
          <w:szCs w:val="22"/>
        </w:rPr>
      </w:pPr>
      <w:r>
        <w:rPr>
          <w:b/>
          <w:szCs w:val="22"/>
        </w:rPr>
        <w:t xml:space="preserve">Notkun </w:t>
      </w:r>
      <w:r w:rsidR="00016C3C">
        <w:rPr>
          <w:b/>
          <w:szCs w:val="22"/>
        </w:rPr>
        <w:t>annarra lyfja</w:t>
      </w:r>
      <w:r>
        <w:rPr>
          <w:b/>
          <w:szCs w:val="22"/>
        </w:rPr>
        <w:t xml:space="preserve"> samhliða Plavix</w:t>
      </w:r>
    </w:p>
    <w:p w:rsidR="00016C3C" w:rsidRDefault="00016C3C" w:rsidP="00020B71">
      <w:pPr>
        <w:keepNext/>
        <w:rPr>
          <w:szCs w:val="22"/>
        </w:rPr>
      </w:pPr>
      <w:r>
        <w:rPr>
          <w:szCs w:val="22"/>
        </w:rPr>
        <w:t xml:space="preserve">Látið lækninn eða lyfjafræðing vita um </w:t>
      </w:r>
      <w:r w:rsidR="00AA50EA">
        <w:rPr>
          <w:szCs w:val="22"/>
        </w:rPr>
        <w:t xml:space="preserve">öll </w:t>
      </w:r>
      <w:r>
        <w:rPr>
          <w:szCs w:val="22"/>
        </w:rPr>
        <w:t>önnur lyf sem eru notuð</w:t>
      </w:r>
      <w:r w:rsidR="00AA50EA">
        <w:rPr>
          <w:szCs w:val="22"/>
        </w:rPr>
        <w:t>,</w:t>
      </w:r>
      <w:r>
        <w:rPr>
          <w:szCs w:val="22"/>
        </w:rPr>
        <w:t xml:space="preserve"> hafa nýlega verið notuð</w:t>
      </w:r>
      <w:r w:rsidR="00AA50EA">
        <w:rPr>
          <w:szCs w:val="22"/>
        </w:rPr>
        <w:t xml:space="preserve"> eða kynnu að verða notuð.</w:t>
      </w:r>
    </w:p>
    <w:p w:rsidR="005D1FF8" w:rsidRDefault="005D1FF8" w:rsidP="00020B71">
      <w:pPr>
        <w:keepNext/>
        <w:rPr>
          <w:szCs w:val="22"/>
        </w:rPr>
      </w:pPr>
      <w:r>
        <w:rPr>
          <w:szCs w:val="22"/>
        </w:rPr>
        <w:t>Sum önnur lyf geta haft áhrif á notkun Plavix og öfugt.</w:t>
      </w:r>
    </w:p>
    <w:p w:rsidR="00016C3C" w:rsidRDefault="00016C3C">
      <w:pPr>
        <w:rPr>
          <w:szCs w:val="22"/>
        </w:rPr>
      </w:pPr>
    </w:p>
    <w:p w:rsidR="005D1FF8" w:rsidRDefault="00016C3C">
      <w:pPr>
        <w:rPr>
          <w:szCs w:val="22"/>
        </w:rPr>
      </w:pPr>
      <w:r>
        <w:rPr>
          <w:szCs w:val="22"/>
        </w:rPr>
        <w:t xml:space="preserve">Þú skalt sérstaklega segja lækninum </w:t>
      </w:r>
      <w:r w:rsidR="00AB2182">
        <w:rPr>
          <w:szCs w:val="22"/>
        </w:rPr>
        <w:t xml:space="preserve">frá því </w:t>
      </w:r>
      <w:r>
        <w:rPr>
          <w:szCs w:val="22"/>
        </w:rPr>
        <w:t>ef þú tekur</w:t>
      </w:r>
      <w:r w:rsidR="005D1FF8">
        <w:rPr>
          <w:szCs w:val="22"/>
        </w:rPr>
        <w:t>:</w:t>
      </w:r>
    </w:p>
    <w:p w:rsidR="00EE7351" w:rsidRDefault="00EE7351" w:rsidP="00EE7351">
      <w:pPr>
        <w:ind w:left="567" w:hanging="567"/>
        <w:rPr>
          <w:szCs w:val="22"/>
        </w:rPr>
      </w:pPr>
      <w:r>
        <w:rPr>
          <w:szCs w:val="22"/>
        </w:rPr>
        <w:t>-</w:t>
      </w:r>
      <w:r>
        <w:rPr>
          <w:szCs w:val="22"/>
        </w:rPr>
        <w:tab/>
        <w:t>lyf sem auka blæðingarhættu, svo sem:</w:t>
      </w:r>
    </w:p>
    <w:p w:rsidR="00E75016" w:rsidRDefault="00E75016" w:rsidP="005D3774">
      <w:pPr>
        <w:numPr>
          <w:ilvl w:val="1"/>
          <w:numId w:val="3"/>
        </w:numPr>
        <w:tabs>
          <w:tab w:val="clear" w:pos="1800"/>
        </w:tabs>
        <w:ind w:left="1134" w:hanging="425"/>
        <w:rPr>
          <w:szCs w:val="22"/>
        </w:rPr>
      </w:pPr>
      <w:r>
        <w:rPr>
          <w:szCs w:val="22"/>
        </w:rPr>
        <w:t>segavarnarlyf til inntöku, lyf sem notuð eru til þess að minnka blóðstorknun</w:t>
      </w:r>
      <w:r w:rsidR="005F251C">
        <w:rPr>
          <w:szCs w:val="22"/>
        </w:rPr>
        <w:t>,</w:t>
      </w:r>
    </w:p>
    <w:p w:rsidR="005D1FF8" w:rsidRDefault="00016C3C" w:rsidP="005D3774">
      <w:pPr>
        <w:numPr>
          <w:ilvl w:val="1"/>
          <w:numId w:val="3"/>
        </w:numPr>
        <w:tabs>
          <w:tab w:val="clear" w:pos="1800"/>
        </w:tabs>
        <w:ind w:left="1134" w:hanging="425"/>
        <w:rPr>
          <w:szCs w:val="22"/>
        </w:rPr>
      </w:pPr>
      <w:r>
        <w:rPr>
          <w:szCs w:val="22"/>
        </w:rPr>
        <w:t>bólgueyðandi verkjalyf</w:t>
      </w:r>
      <w:r w:rsidR="005D1FF8" w:rsidRPr="005D1FF8">
        <w:rPr>
          <w:szCs w:val="22"/>
        </w:rPr>
        <w:t xml:space="preserve"> </w:t>
      </w:r>
      <w:r w:rsidR="005D1FF8">
        <w:rPr>
          <w:szCs w:val="22"/>
        </w:rPr>
        <w:t>sem ekki eru sterar</w:t>
      </w:r>
      <w:r>
        <w:rPr>
          <w:szCs w:val="22"/>
        </w:rPr>
        <w:t>, venjulega notuð til þess að meðhöndla sársauka og/eða bólgusjúkdóma í vöðvum og liðum</w:t>
      </w:r>
      <w:r w:rsidR="005F251C">
        <w:rPr>
          <w:szCs w:val="22"/>
        </w:rPr>
        <w:t>,</w:t>
      </w:r>
      <w:r>
        <w:rPr>
          <w:szCs w:val="22"/>
        </w:rPr>
        <w:t xml:space="preserve"> </w:t>
      </w:r>
    </w:p>
    <w:p w:rsidR="005F251C" w:rsidRDefault="00016C3C" w:rsidP="005D3774">
      <w:pPr>
        <w:numPr>
          <w:ilvl w:val="1"/>
          <w:numId w:val="3"/>
        </w:numPr>
        <w:tabs>
          <w:tab w:val="clear" w:pos="1800"/>
        </w:tabs>
        <w:ind w:left="1134" w:hanging="425"/>
        <w:rPr>
          <w:szCs w:val="22"/>
        </w:rPr>
      </w:pPr>
      <w:r>
        <w:rPr>
          <w:szCs w:val="22"/>
        </w:rPr>
        <w:t xml:space="preserve">heparín eða önnur </w:t>
      </w:r>
      <w:r w:rsidR="00384778">
        <w:rPr>
          <w:szCs w:val="22"/>
        </w:rPr>
        <w:t>stungu</w:t>
      </w:r>
      <w:r>
        <w:rPr>
          <w:szCs w:val="22"/>
        </w:rPr>
        <w:t>lyf sem eru notuð til þess að draga úr blóðstorknun</w:t>
      </w:r>
      <w:r w:rsidR="005F251C">
        <w:rPr>
          <w:szCs w:val="22"/>
        </w:rPr>
        <w:t>,</w:t>
      </w:r>
      <w:r w:rsidR="00DF6D25">
        <w:rPr>
          <w:szCs w:val="22"/>
        </w:rPr>
        <w:t xml:space="preserve"> </w:t>
      </w:r>
    </w:p>
    <w:p w:rsidR="005F251C" w:rsidRDefault="005F251C" w:rsidP="005D3774">
      <w:pPr>
        <w:numPr>
          <w:ilvl w:val="1"/>
          <w:numId w:val="3"/>
        </w:numPr>
        <w:tabs>
          <w:tab w:val="clear" w:pos="1800"/>
        </w:tabs>
        <w:ind w:left="1134" w:hanging="425"/>
        <w:rPr>
          <w:szCs w:val="22"/>
        </w:rPr>
      </w:pPr>
      <w:r w:rsidRPr="008F0900">
        <w:rPr>
          <w:szCs w:val="22"/>
        </w:rPr>
        <w:t>ticlopidin, annað lyf sem hindrar samloðun blóðflagna</w:t>
      </w:r>
      <w:r>
        <w:rPr>
          <w:szCs w:val="22"/>
        </w:rPr>
        <w:t>,</w:t>
      </w:r>
    </w:p>
    <w:p w:rsidR="005F251C" w:rsidRDefault="005F251C" w:rsidP="005D3774">
      <w:pPr>
        <w:numPr>
          <w:ilvl w:val="1"/>
          <w:numId w:val="3"/>
        </w:numPr>
        <w:tabs>
          <w:tab w:val="clear" w:pos="1800"/>
        </w:tabs>
        <w:ind w:left="1134" w:hanging="425"/>
        <w:rPr>
          <w:szCs w:val="22"/>
        </w:rPr>
      </w:pPr>
      <w:r w:rsidRPr="008F0900">
        <w:rPr>
          <w:szCs w:val="22"/>
        </w:rPr>
        <w:t>sér</w:t>
      </w:r>
      <w:r w:rsidR="004C592A">
        <w:rPr>
          <w:szCs w:val="22"/>
        </w:rPr>
        <w:t>tækan</w:t>
      </w:r>
      <w:r w:rsidRPr="008F0900">
        <w:rPr>
          <w:szCs w:val="22"/>
        </w:rPr>
        <w:t xml:space="preserve"> serótónín</w:t>
      </w:r>
      <w:r w:rsidR="00B0200C">
        <w:rPr>
          <w:szCs w:val="22"/>
        </w:rPr>
        <w:t>-</w:t>
      </w:r>
      <w:r w:rsidRPr="00CA05CF">
        <w:rPr>
          <w:szCs w:val="22"/>
        </w:rPr>
        <w:t>endurupptökuhem</w:t>
      </w:r>
      <w:r w:rsidR="004C592A">
        <w:rPr>
          <w:szCs w:val="22"/>
        </w:rPr>
        <w:t>i</w:t>
      </w:r>
      <w:r w:rsidRPr="00CA05CF">
        <w:rPr>
          <w:szCs w:val="22"/>
        </w:rPr>
        <w:t xml:space="preserve">l (SSRI) (þar á meðal, en ekki einskorðað við, fluoxetin og fluvoxamin), lyf </w:t>
      </w:r>
      <w:r w:rsidR="00724CEE">
        <w:rPr>
          <w:szCs w:val="22"/>
        </w:rPr>
        <w:t xml:space="preserve">sem </w:t>
      </w:r>
      <w:r w:rsidR="003A0EC5">
        <w:rPr>
          <w:szCs w:val="22"/>
        </w:rPr>
        <w:t xml:space="preserve">eru </w:t>
      </w:r>
      <w:r w:rsidRPr="00CA05CF">
        <w:rPr>
          <w:szCs w:val="22"/>
        </w:rPr>
        <w:t>vanalega notuð við þunglyndi,</w:t>
      </w:r>
    </w:p>
    <w:p w:rsidR="009A7A31" w:rsidRPr="00724CEE" w:rsidRDefault="009A7A31" w:rsidP="005D3774">
      <w:pPr>
        <w:numPr>
          <w:ilvl w:val="1"/>
          <w:numId w:val="3"/>
        </w:numPr>
        <w:tabs>
          <w:tab w:val="clear" w:pos="1800"/>
        </w:tabs>
        <w:ind w:left="1134" w:hanging="425"/>
        <w:rPr>
          <w:szCs w:val="22"/>
        </w:rPr>
      </w:pPr>
      <w:r>
        <w:rPr>
          <w:szCs w:val="22"/>
        </w:rPr>
        <w:t>rífampicín (notað við alvarlegum sýkingum)</w:t>
      </w:r>
    </w:p>
    <w:p w:rsidR="00016C3C" w:rsidRPr="008F0900" w:rsidRDefault="00DF6D25" w:rsidP="005D3774">
      <w:pPr>
        <w:pStyle w:val="ListBullet2"/>
        <w:keepNext w:val="0"/>
        <w:widowControl/>
        <w:numPr>
          <w:ilvl w:val="0"/>
          <w:numId w:val="3"/>
        </w:numPr>
        <w:tabs>
          <w:tab w:val="clear" w:pos="1440"/>
          <w:tab w:val="left" w:pos="567"/>
        </w:tabs>
        <w:ind w:left="567" w:hanging="567"/>
        <w:jc w:val="left"/>
      </w:pPr>
      <w:r w:rsidRPr="001C3760">
        <w:t>omeprazol</w:t>
      </w:r>
      <w:r w:rsidR="00E30E58" w:rsidRPr="001C3760">
        <w:t xml:space="preserve"> eða</w:t>
      </w:r>
      <w:r w:rsidR="00384778" w:rsidRPr="001C3760">
        <w:t xml:space="preserve"> esomeprazol, lyf við óþægindum í maga</w:t>
      </w:r>
      <w:r w:rsidR="005F251C">
        <w:t>,</w:t>
      </w:r>
    </w:p>
    <w:p w:rsidR="005D1FF8" w:rsidRPr="008272E4" w:rsidRDefault="005D1FF8" w:rsidP="005D1FF8">
      <w:pPr>
        <w:pStyle w:val="ListBullet2"/>
        <w:keepNext w:val="0"/>
        <w:widowControl/>
        <w:numPr>
          <w:ilvl w:val="0"/>
          <w:numId w:val="3"/>
        </w:numPr>
        <w:tabs>
          <w:tab w:val="clear" w:pos="1440"/>
          <w:tab w:val="left" w:pos="567"/>
        </w:tabs>
        <w:ind w:left="567" w:hanging="567"/>
        <w:jc w:val="left"/>
        <w:rPr>
          <w:sz w:val="24"/>
        </w:rPr>
      </w:pPr>
      <w:r w:rsidRPr="008B2ADA">
        <w:t>fluconazol</w:t>
      </w:r>
      <w:r w:rsidR="00E30E58">
        <w:t xml:space="preserve"> eða</w:t>
      </w:r>
      <w:r w:rsidRPr="008B2ADA">
        <w:t xml:space="preserve"> voriconazol, </w:t>
      </w:r>
      <w:r>
        <w:t>lyf við sveppasýkingum</w:t>
      </w:r>
      <w:r w:rsidR="005F251C">
        <w:t>,</w:t>
      </w:r>
    </w:p>
    <w:p w:rsidR="00E30E58" w:rsidRPr="008B2ADA" w:rsidRDefault="00E30E58" w:rsidP="005D1FF8">
      <w:pPr>
        <w:pStyle w:val="ListBullet2"/>
        <w:keepNext w:val="0"/>
        <w:widowControl/>
        <w:numPr>
          <w:ilvl w:val="0"/>
          <w:numId w:val="3"/>
        </w:numPr>
        <w:tabs>
          <w:tab w:val="clear" w:pos="1440"/>
          <w:tab w:val="left" w:pos="567"/>
        </w:tabs>
        <w:ind w:left="567" w:hanging="567"/>
        <w:jc w:val="left"/>
        <w:rPr>
          <w:sz w:val="24"/>
        </w:rPr>
      </w:pPr>
      <w:r>
        <w:t>efavirenz</w:t>
      </w:r>
      <w:r w:rsidR="005F162D">
        <w:t xml:space="preserve"> eða önnur andretróveiru</w:t>
      </w:r>
      <w:r>
        <w:t xml:space="preserve">lyf </w:t>
      </w:r>
      <w:r w:rsidR="00240552">
        <w:t>(notuð til meðferðar á</w:t>
      </w:r>
      <w:r>
        <w:t xml:space="preserve"> HIV</w:t>
      </w:r>
      <w:r w:rsidR="00240552">
        <w:t> </w:t>
      </w:r>
      <w:r>
        <w:t>sýkingu</w:t>
      </w:r>
      <w:r w:rsidR="00240552">
        <w:t>)</w:t>
      </w:r>
      <w:r w:rsidR="005F251C">
        <w:t>,</w:t>
      </w:r>
    </w:p>
    <w:p w:rsidR="005D1FF8" w:rsidRDefault="005D1FF8" w:rsidP="00CA05CF">
      <w:pPr>
        <w:pStyle w:val="ListBullet2"/>
        <w:keepNext w:val="0"/>
        <w:widowControl/>
        <w:numPr>
          <w:ilvl w:val="0"/>
          <w:numId w:val="3"/>
        </w:numPr>
        <w:tabs>
          <w:tab w:val="clear" w:pos="1440"/>
          <w:tab w:val="left" w:pos="567"/>
        </w:tabs>
        <w:ind w:left="567" w:hanging="567"/>
        <w:jc w:val="left"/>
      </w:pPr>
      <w:r w:rsidRPr="008B2ADA">
        <w:t xml:space="preserve">carbamazepin, </w:t>
      </w:r>
      <w:r>
        <w:t>lyf við sumum tegundum flogaveiki</w:t>
      </w:r>
      <w:r w:rsidR="005F251C">
        <w:t>,</w:t>
      </w:r>
    </w:p>
    <w:p w:rsidR="005F251C" w:rsidRDefault="00484007" w:rsidP="00484007">
      <w:pPr>
        <w:pStyle w:val="ListBullet2"/>
        <w:keepNext w:val="0"/>
        <w:widowControl/>
        <w:numPr>
          <w:ilvl w:val="0"/>
          <w:numId w:val="3"/>
        </w:numPr>
        <w:tabs>
          <w:tab w:val="clear" w:pos="1440"/>
          <w:tab w:val="left" w:pos="567"/>
        </w:tabs>
        <w:ind w:left="567" w:hanging="567"/>
        <w:jc w:val="left"/>
      </w:pPr>
      <w:r w:rsidRPr="008B2ADA">
        <w:t xml:space="preserve">moclobemid, </w:t>
      </w:r>
      <w:r>
        <w:t>lyf við þunglyndi</w:t>
      </w:r>
      <w:r w:rsidR="005F251C">
        <w:t>,</w:t>
      </w:r>
    </w:p>
    <w:p w:rsidR="00920FBB" w:rsidRDefault="00920FBB" w:rsidP="00484007">
      <w:pPr>
        <w:pStyle w:val="ListBullet2"/>
        <w:keepNext w:val="0"/>
        <w:widowControl/>
        <w:numPr>
          <w:ilvl w:val="0"/>
          <w:numId w:val="3"/>
        </w:numPr>
        <w:tabs>
          <w:tab w:val="clear" w:pos="1440"/>
          <w:tab w:val="left" w:pos="567"/>
        </w:tabs>
        <w:ind w:left="567" w:hanging="567"/>
        <w:jc w:val="left"/>
      </w:pPr>
      <w:r>
        <w:t>repagl</w:t>
      </w:r>
      <w:r w:rsidR="004C592A">
        <w:t>íníð</w:t>
      </w:r>
      <w:r>
        <w:t>, lyf við sykursýki,</w:t>
      </w:r>
    </w:p>
    <w:p w:rsidR="00AF3CC6" w:rsidRDefault="00920FBB" w:rsidP="00484007">
      <w:pPr>
        <w:pStyle w:val="ListBullet2"/>
        <w:keepNext w:val="0"/>
        <w:widowControl/>
        <w:numPr>
          <w:ilvl w:val="0"/>
          <w:numId w:val="3"/>
        </w:numPr>
        <w:tabs>
          <w:tab w:val="clear" w:pos="1440"/>
          <w:tab w:val="left" w:pos="567"/>
        </w:tabs>
        <w:ind w:left="567" w:hanging="567"/>
        <w:jc w:val="left"/>
      </w:pPr>
      <w:r>
        <w:t>paclitaxel, lyf við krabbameini</w:t>
      </w:r>
      <w:r w:rsidR="00AF3CC6">
        <w:t>,</w:t>
      </w:r>
    </w:p>
    <w:p w:rsidR="00AF3CC6" w:rsidRDefault="00AF3CC6" w:rsidP="00484007">
      <w:pPr>
        <w:pStyle w:val="ListBullet2"/>
        <w:keepNext w:val="0"/>
        <w:widowControl/>
        <w:numPr>
          <w:ilvl w:val="0"/>
          <w:numId w:val="3"/>
        </w:numPr>
        <w:tabs>
          <w:tab w:val="clear" w:pos="1440"/>
          <w:tab w:val="left" w:pos="567"/>
        </w:tabs>
        <w:ind w:left="567" w:hanging="567"/>
        <w:jc w:val="left"/>
      </w:pPr>
      <w:r>
        <w:t>ópíóíða þegar þú ert á meðferð með</w:t>
      </w:r>
      <w:r w:rsidRPr="004E1FF9">
        <w:t xml:space="preserve"> </w:t>
      </w:r>
      <w:r w:rsidRPr="00AF3CC6">
        <w:t>klópídógrel</w:t>
      </w:r>
      <w:r>
        <w:t>i. Þú skalt láta lækninn vita áður en ópíóíðum er ávísað</w:t>
      </w:r>
      <w:r w:rsidR="006E6B41">
        <w:t xml:space="preserve"> (notað við verulegum verkjum)</w:t>
      </w:r>
      <w:r>
        <w:t>.</w:t>
      </w:r>
    </w:p>
    <w:p w:rsidR="00016C3C" w:rsidRDefault="00BF1C2E" w:rsidP="003C1488">
      <w:pPr>
        <w:pStyle w:val="ListBullet2"/>
        <w:keepNext w:val="0"/>
        <w:widowControl/>
        <w:numPr>
          <w:ilvl w:val="0"/>
          <w:numId w:val="0"/>
        </w:numPr>
        <w:tabs>
          <w:tab w:val="left" w:pos="567"/>
        </w:tabs>
        <w:ind w:left="643" w:hanging="360"/>
        <w:jc w:val="left"/>
        <w:rPr>
          <w:szCs w:val="22"/>
        </w:rPr>
      </w:pPr>
      <w:r>
        <w:tab/>
      </w:r>
      <w:r>
        <w:tab/>
      </w:r>
    </w:p>
    <w:p w:rsidR="00016C3C" w:rsidRDefault="00016C3C">
      <w:pPr>
        <w:rPr>
          <w:szCs w:val="22"/>
        </w:rPr>
      </w:pPr>
      <w:r>
        <w:rPr>
          <w:szCs w:val="22"/>
        </w:rPr>
        <w:t>Ef þú hefur fundið fyrir verulegum verk fyrir brjósti (hvikul hjartaöng eða hjartaáfall)</w:t>
      </w:r>
      <w:r w:rsidR="00822D20">
        <w:rPr>
          <w:szCs w:val="22"/>
        </w:rPr>
        <w:t xml:space="preserve">, </w:t>
      </w:r>
      <w:r w:rsidR="00B9450C">
        <w:rPr>
          <w:szCs w:val="22"/>
        </w:rPr>
        <w:t xml:space="preserve">fengið </w:t>
      </w:r>
      <w:r w:rsidR="00F04B80">
        <w:rPr>
          <w:szCs w:val="22"/>
        </w:rPr>
        <w:t>skammvinnt blóðþurrðarkast</w:t>
      </w:r>
      <w:r w:rsidR="00822D20" w:rsidRPr="00627287">
        <w:rPr>
          <w:szCs w:val="22"/>
        </w:rPr>
        <w:t xml:space="preserve"> </w:t>
      </w:r>
      <w:r w:rsidR="00F04B80">
        <w:rPr>
          <w:szCs w:val="22"/>
        </w:rPr>
        <w:t>eða</w:t>
      </w:r>
      <w:r w:rsidR="00822D20" w:rsidRPr="00627287">
        <w:rPr>
          <w:szCs w:val="22"/>
        </w:rPr>
        <w:t xml:space="preserve"> </w:t>
      </w:r>
      <w:r w:rsidR="00F04B80">
        <w:rPr>
          <w:szCs w:val="22"/>
        </w:rPr>
        <w:t>vægt heilablóðfall</w:t>
      </w:r>
      <w:r w:rsidR="00822D20" w:rsidRPr="00627287">
        <w:rPr>
          <w:szCs w:val="22"/>
        </w:rPr>
        <w:t>,</w:t>
      </w:r>
      <w:r>
        <w:rPr>
          <w:szCs w:val="22"/>
        </w:rPr>
        <w:t xml:space="preserve"> gætir þú fengið ávísað Plavix ásamt acetýlsalicýlsýru, efni sem er í mörgum lyfjum til þess að stilla verki og lækka hita. Notkun acetýlsalicýlsýru öðru hverju (ekki meira en 1.000 mg á sólarhring) ætti almennt ekki að valda vandræðum en langvarandi notkun við aðrar aðstæður á að ræða við lækninn.</w:t>
      </w:r>
    </w:p>
    <w:p w:rsidR="00016C3C" w:rsidRDefault="00016C3C">
      <w:pPr>
        <w:rPr>
          <w:szCs w:val="22"/>
        </w:rPr>
      </w:pPr>
    </w:p>
    <w:p w:rsidR="00016C3C" w:rsidRDefault="00AA50EA" w:rsidP="00020B71">
      <w:pPr>
        <w:keepNext/>
        <w:rPr>
          <w:b/>
          <w:szCs w:val="22"/>
        </w:rPr>
      </w:pPr>
      <w:r>
        <w:rPr>
          <w:b/>
          <w:szCs w:val="22"/>
        </w:rPr>
        <w:t xml:space="preserve">Notkun </w:t>
      </w:r>
      <w:r w:rsidR="00016C3C">
        <w:rPr>
          <w:b/>
          <w:szCs w:val="22"/>
        </w:rPr>
        <w:t>Plavix með mat eða drykk</w:t>
      </w:r>
    </w:p>
    <w:p w:rsidR="00016C3C" w:rsidRDefault="00016C3C" w:rsidP="00020B71">
      <w:pPr>
        <w:keepNext/>
        <w:rPr>
          <w:szCs w:val="22"/>
        </w:rPr>
      </w:pPr>
      <w:r>
        <w:rPr>
          <w:szCs w:val="22"/>
        </w:rPr>
        <w:t>Plavix má taka með eða án matar.</w:t>
      </w:r>
    </w:p>
    <w:p w:rsidR="00016C3C" w:rsidRDefault="00016C3C" w:rsidP="001B7383">
      <w:pPr>
        <w:rPr>
          <w:szCs w:val="22"/>
        </w:rPr>
      </w:pPr>
    </w:p>
    <w:p w:rsidR="001B7383" w:rsidRDefault="001B7383" w:rsidP="001B7383">
      <w:pPr>
        <w:keepNext/>
        <w:rPr>
          <w:szCs w:val="22"/>
        </w:rPr>
      </w:pPr>
      <w:r>
        <w:rPr>
          <w:b/>
          <w:szCs w:val="22"/>
        </w:rPr>
        <w:t>Meðganga og brjóstagjöf</w:t>
      </w:r>
    </w:p>
    <w:p w:rsidR="001B7383" w:rsidRDefault="001B7383" w:rsidP="001B7383">
      <w:pPr>
        <w:keepNext/>
        <w:rPr>
          <w:szCs w:val="22"/>
        </w:rPr>
      </w:pPr>
      <w:r w:rsidRPr="004F710F">
        <w:rPr>
          <w:szCs w:val="22"/>
        </w:rPr>
        <w:t xml:space="preserve">Helst ætti ekki að </w:t>
      </w:r>
      <w:r>
        <w:rPr>
          <w:szCs w:val="22"/>
        </w:rPr>
        <w:t xml:space="preserve">taka </w:t>
      </w:r>
      <w:r w:rsidRPr="004F710F">
        <w:rPr>
          <w:szCs w:val="22"/>
        </w:rPr>
        <w:t>þetta lyf á meðgöngu.</w:t>
      </w:r>
    </w:p>
    <w:p w:rsidR="001B7383" w:rsidRDefault="001B7383" w:rsidP="001B7383">
      <w:pPr>
        <w:rPr>
          <w:szCs w:val="22"/>
        </w:rPr>
      </w:pPr>
    </w:p>
    <w:p w:rsidR="001B7383" w:rsidRDefault="001B7383" w:rsidP="001B7383">
      <w:pPr>
        <w:rPr>
          <w:szCs w:val="22"/>
        </w:rPr>
      </w:pPr>
      <w:r>
        <w:rPr>
          <w:szCs w:val="22"/>
        </w:rPr>
        <w:t>Ef þú ert barnshafandi eða grunar að þú sért barnshafandi skaltu láta lækninn eða lyfjafræðing vita áður en þú tekur Plavix. Ef þú verður barnshafandi á meðan þú tekur Plavix skaltu tafarlaust ráðfæra þig við lækninn, því það er ekki ráðlegt að taka inn klópídógrel á meðgöngu.</w:t>
      </w:r>
    </w:p>
    <w:p w:rsidR="001B7383" w:rsidRDefault="001B7383" w:rsidP="001B7383">
      <w:pPr>
        <w:rPr>
          <w:b/>
          <w:szCs w:val="22"/>
        </w:rPr>
      </w:pPr>
    </w:p>
    <w:p w:rsidR="001B7383" w:rsidRDefault="003D4345" w:rsidP="001B7383">
      <w:pPr>
        <w:rPr>
          <w:szCs w:val="22"/>
        </w:rPr>
      </w:pPr>
      <w:r>
        <w:rPr>
          <w:szCs w:val="22"/>
        </w:rPr>
        <w:t>Konur sem hafa barn á brjósti mega ekki nota lyfið</w:t>
      </w:r>
      <w:r w:rsidR="001B7383">
        <w:rPr>
          <w:szCs w:val="22"/>
        </w:rPr>
        <w:t>.</w:t>
      </w:r>
    </w:p>
    <w:p w:rsidR="001B7383" w:rsidRDefault="001B7383" w:rsidP="001B7383">
      <w:pPr>
        <w:rPr>
          <w:szCs w:val="22"/>
        </w:rPr>
      </w:pPr>
      <w:r>
        <w:rPr>
          <w:szCs w:val="22"/>
        </w:rPr>
        <w:t xml:space="preserve">Ef þú ert með barn á brjósti eða áformar að </w:t>
      </w:r>
      <w:r w:rsidR="00EB38B9">
        <w:rPr>
          <w:szCs w:val="22"/>
        </w:rPr>
        <w:t>hafa barn á</w:t>
      </w:r>
      <w:r>
        <w:rPr>
          <w:szCs w:val="22"/>
        </w:rPr>
        <w:t xml:space="preserve"> brjóst</w:t>
      </w:r>
      <w:r w:rsidR="00EB38B9">
        <w:rPr>
          <w:szCs w:val="22"/>
        </w:rPr>
        <w:t>i</w:t>
      </w:r>
      <w:r>
        <w:rPr>
          <w:szCs w:val="22"/>
        </w:rPr>
        <w:t xml:space="preserve"> skaltu ræða við lækninn áður en þú </w:t>
      </w:r>
      <w:r w:rsidR="00EB38B9">
        <w:rPr>
          <w:szCs w:val="22"/>
        </w:rPr>
        <w:t>byrjar að nota lyfið</w:t>
      </w:r>
      <w:r>
        <w:rPr>
          <w:szCs w:val="22"/>
        </w:rPr>
        <w:t>.</w:t>
      </w:r>
    </w:p>
    <w:p w:rsidR="00016C3C" w:rsidRDefault="00016C3C">
      <w:pPr>
        <w:rPr>
          <w:szCs w:val="22"/>
        </w:rPr>
      </w:pPr>
    </w:p>
    <w:p w:rsidR="00016C3C" w:rsidRDefault="00016C3C">
      <w:pPr>
        <w:rPr>
          <w:szCs w:val="22"/>
        </w:rPr>
      </w:pPr>
      <w:r>
        <w:rPr>
          <w:szCs w:val="22"/>
        </w:rPr>
        <w:t>Leitið ráða hjá lækninum eða lyfjafræðingi áður en lyf eru notuð.</w:t>
      </w:r>
    </w:p>
    <w:p w:rsidR="00016C3C" w:rsidRDefault="00016C3C">
      <w:pPr>
        <w:rPr>
          <w:b/>
          <w:szCs w:val="22"/>
        </w:rPr>
      </w:pPr>
    </w:p>
    <w:p w:rsidR="00016C3C" w:rsidRDefault="00016C3C">
      <w:pPr>
        <w:rPr>
          <w:b/>
          <w:szCs w:val="22"/>
        </w:rPr>
      </w:pPr>
      <w:r>
        <w:rPr>
          <w:b/>
          <w:szCs w:val="22"/>
        </w:rPr>
        <w:t>Akstur og notkun véla</w:t>
      </w:r>
    </w:p>
    <w:p w:rsidR="00016C3C" w:rsidRDefault="00016C3C">
      <w:pPr>
        <w:rPr>
          <w:szCs w:val="22"/>
        </w:rPr>
      </w:pPr>
      <w:r>
        <w:rPr>
          <w:szCs w:val="22"/>
        </w:rPr>
        <w:t>Ólíklegt er að Plavix hafi áhrif á hæfni þína til þess að aka bifreið eða stjórna vélknúnum tækjum.</w:t>
      </w:r>
    </w:p>
    <w:p w:rsidR="00016C3C" w:rsidRDefault="00016C3C">
      <w:pPr>
        <w:rPr>
          <w:b/>
          <w:szCs w:val="22"/>
        </w:rPr>
      </w:pPr>
    </w:p>
    <w:p w:rsidR="00AA50EA" w:rsidRDefault="00016C3C">
      <w:pPr>
        <w:rPr>
          <w:szCs w:val="22"/>
        </w:rPr>
      </w:pPr>
      <w:r>
        <w:rPr>
          <w:b/>
          <w:szCs w:val="22"/>
        </w:rPr>
        <w:t>Plavix</w:t>
      </w:r>
      <w:r w:rsidR="00AA50EA">
        <w:rPr>
          <w:b/>
          <w:szCs w:val="22"/>
        </w:rPr>
        <w:t xml:space="preserve"> </w:t>
      </w:r>
      <w:r w:rsidRPr="00F45F9D">
        <w:rPr>
          <w:b/>
          <w:szCs w:val="22"/>
        </w:rPr>
        <w:t>inniheldur mjólkursykur</w:t>
      </w:r>
    </w:p>
    <w:p w:rsidR="00016C3C" w:rsidRDefault="00016C3C">
      <w:pPr>
        <w:rPr>
          <w:szCs w:val="22"/>
        </w:rPr>
      </w:pPr>
      <w:r>
        <w:rPr>
          <w:szCs w:val="22"/>
        </w:rPr>
        <w:t>Ef óþol fyrir sykrum</w:t>
      </w:r>
      <w:r w:rsidR="0094382B">
        <w:rPr>
          <w:szCs w:val="22"/>
        </w:rPr>
        <w:t xml:space="preserve"> (t.d. </w:t>
      </w:r>
      <w:r w:rsidR="00136965">
        <w:rPr>
          <w:szCs w:val="22"/>
        </w:rPr>
        <w:t>mjólku</w:t>
      </w:r>
      <w:r w:rsidR="00D25F45">
        <w:rPr>
          <w:szCs w:val="22"/>
        </w:rPr>
        <w:t>r</w:t>
      </w:r>
      <w:r w:rsidR="00136965">
        <w:rPr>
          <w:szCs w:val="22"/>
        </w:rPr>
        <w:t>sykr</w:t>
      </w:r>
      <w:r w:rsidR="00F520B1">
        <w:rPr>
          <w:szCs w:val="22"/>
        </w:rPr>
        <w:t>i</w:t>
      </w:r>
      <w:r w:rsidR="0094382B">
        <w:rPr>
          <w:szCs w:val="22"/>
        </w:rPr>
        <w:t>)</w:t>
      </w:r>
      <w:r>
        <w:rPr>
          <w:szCs w:val="22"/>
        </w:rPr>
        <w:t xml:space="preserve"> hefur verið staðfest skal hafa samband við lækni áður en lyfið er tekið inn.</w:t>
      </w:r>
    </w:p>
    <w:p w:rsidR="00016C3C" w:rsidRDefault="00016C3C">
      <w:pPr>
        <w:rPr>
          <w:szCs w:val="22"/>
        </w:rPr>
      </w:pPr>
    </w:p>
    <w:p w:rsidR="00AA50EA" w:rsidRPr="00F45F9D" w:rsidRDefault="0094382B">
      <w:pPr>
        <w:rPr>
          <w:b/>
          <w:szCs w:val="22"/>
        </w:rPr>
      </w:pPr>
      <w:r w:rsidRPr="00F45F9D">
        <w:rPr>
          <w:b/>
          <w:szCs w:val="22"/>
        </w:rPr>
        <w:t>Plavix inniheldur h</w:t>
      </w:r>
      <w:r w:rsidR="00016C3C" w:rsidRPr="00F45F9D">
        <w:rPr>
          <w:b/>
          <w:szCs w:val="22"/>
        </w:rPr>
        <w:t>ert</w:t>
      </w:r>
      <w:r w:rsidRPr="00F45F9D">
        <w:rPr>
          <w:b/>
          <w:szCs w:val="22"/>
        </w:rPr>
        <w:t>a</w:t>
      </w:r>
      <w:r w:rsidR="00016C3C" w:rsidRPr="00F45F9D">
        <w:rPr>
          <w:b/>
          <w:szCs w:val="22"/>
        </w:rPr>
        <w:t xml:space="preserve"> laxerolí</w:t>
      </w:r>
      <w:r w:rsidRPr="00F45F9D">
        <w:rPr>
          <w:b/>
          <w:szCs w:val="22"/>
        </w:rPr>
        <w:t>u</w:t>
      </w:r>
    </w:p>
    <w:p w:rsidR="00016C3C" w:rsidRDefault="00AA50EA">
      <w:pPr>
        <w:rPr>
          <w:szCs w:val="22"/>
        </w:rPr>
      </w:pPr>
      <w:r>
        <w:rPr>
          <w:szCs w:val="22"/>
        </w:rPr>
        <w:t xml:space="preserve">Þetta </w:t>
      </w:r>
      <w:r w:rsidR="00016C3C">
        <w:rPr>
          <w:szCs w:val="22"/>
        </w:rPr>
        <w:t>getur valdið óþægindum í maga eða niðurgangi.</w:t>
      </w:r>
    </w:p>
    <w:p w:rsidR="00016C3C" w:rsidRDefault="00016C3C">
      <w:pPr>
        <w:rPr>
          <w:szCs w:val="22"/>
        </w:rPr>
      </w:pPr>
    </w:p>
    <w:p w:rsidR="00016C3C" w:rsidRDefault="00016C3C">
      <w:pPr>
        <w:rPr>
          <w:b/>
          <w:szCs w:val="22"/>
        </w:rPr>
      </w:pPr>
    </w:p>
    <w:p w:rsidR="00016C3C" w:rsidRDefault="00016C3C" w:rsidP="0070100F">
      <w:pPr>
        <w:keepNext/>
        <w:ind w:left="567" w:hanging="567"/>
        <w:jc w:val="both"/>
        <w:rPr>
          <w:szCs w:val="22"/>
        </w:rPr>
      </w:pPr>
      <w:r>
        <w:rPr>
          <w:b/>
          <w:szCs w:val="22"/>
        </w:rPr>
        <w:t>3.</w:t>
      </w:r>
      <w:r>
        <w:rPr>
          <w:b/>
          <w:szCs w:val="22"/>
        </w:rPr>
        <w:tab/>
        <w:t>H</w:t>
      </w:r>
      <w:r w:rsidR="00AA50EA">
        <w:rPr>
          <w:b/>
          <w:szCs w:val="22"/>
        </w:rPr>
        <w:t>vernig nota á Plavix</w:t>
      </w:r>
    </w:p>
    <w:p w:rsidR="00016C3C" w:rsidRDefault="00016C3C" w:rsidP="0070100F">
      <w:pPr>
        <w:keepNext/>
        <w:jc w:val="both"/>
        <w:rPr>
          <w:szCs w:val="22"/>
        </w:rPr>
      </w:pPr>
    </w:p>
    <w:p w:rsidR="00016C3C" w:rsidRDefault="00A77B2E">
      <w:pPr>
        <w:rPr>
          <w:szCs w:val="22"/>
        </w:rPr>
      </w:pPr>
      <w:r>
        <w:rPr>
          <w:szCs w:val="22"/>
        </w:rPr>
        <w:t xml:space="preserve">Notið </w:t>
      </w:r>
      <w:r>
        <w:rPr>
          <w:noProof/>
          <w:szCs w:val="22"/>
        </w:rPr>
        <w:t>lyfið</w:t>
      </w:r>
      <w:r w:rsidR="00016C3C">
        <w:rPr>
          <w:szCs w:val="22"/>
        </w:rPr>
        <w:t xml:space="preserve"> alltaf eins og læknirinn </w:t>
      </w:r>
      <w:r>
        <w:rPr>
          <w:szCs w:val="22"/>
        </w:rPr>
        <w:t xml:space="preserve">eða lyfjafræðingur </w:t>
      </w:r>
      <w:r w:rsidR="00016C3C">
        <w:rPr>
          <w:szCs w:val="22"/>
        </w:rPr>
        <w:t xml:space="preserve">hefur sagt til um. Ef ekki </w:t>
      </w:r>
      <w:r>
        <w:rPr>
          <w:szCs w:val="22"/>
        </w:rPr>
        <w:t>er ljóst</w:t>
      </w:r>
      <w:r w:rsidR="00016C3C">
        <w:rPr>
          <w:szCs w:val="22"/>
        </w:rPr>
        <w:t xml:space="preserve"> hvernig nota </w:t>
      </w:r>
      <w:r>
        <w:rPr>
          <w:szCs w:val="22"/>
        </w:rPr>
        <w:t xml:space="preserve">á </w:t>
      </w:r>
      <w:r w:rsidR="00016C3C">
        <w:rPr>
          <w:szCs w:val="22"/>
        </w:rPr>
        <w:t xml:space="preserve">lyfið </w:t>
      </w:r>
      <w:r>
        <w:rPr>
          <w:szCs w:val="22"/>
        </w:rPr>
        <w:t xml:space="preserve">skal </w:t>
      </w:r>
      <w:r w:rsidR="00016C3C">
        <w:rPr>
          <w:szCs w:val="22"/>
        </w:rPr>
        <w:t>leita upplýsinga hjá lækninum eða lyfjafræðingi.</w:t>
      </w:r>
    </w:p>
    <w:p w:rsidR="00846EFB" w:rsidRDefault="00846EFB" w:rsidP="00846EFB">
      <w:pPr>
        <w:rPr>
          <w:szCs w:val="22"/>
        </w:rPr>
      </w:pPr>
    </w:p>
    <w:p w:rsidR="00846EFB" w:rsidRDefault="00846EFB" w:rsidP="00846EFB">
      <w:pPr>
        <w:rPr>
          <w:szCs w:val="22"/>
        </w:rPr>
      </w:pPr>
      <w:r w:rsidRPr="0049407C">
        <w:rPr>
          <w:noProof/>
          <w:szCs w:val="22"/>
        </w:rPr>
        <w:t>Ráðlagður</w:t>
      </w:r>
      <w:r>
        <w:rPr>
          <w:szCs w:val="22"/>
        </w:rPr>
        <w:t xml:space="preserve"> skammtur, einnig fyrir </w:t>
      </w:r>
      <w:r>
        <w:t>sjúklinga</w:t>
      </w:r>
      <w:r w:rsidRPr="00942C5D">
        <w:t xml:space="preserve"> með gáttatif</w:t>
      </w:r>
      <w:r>
        <w:rPr>
          <w:szCs w:val="22"/>
        </w:rPr>
        <w:t xml:space="preserve"> (óreglulegur hjartsláttur), er ein 75 mg tafla af Plavix á sólarhring, til inntöku með eða án matar, á sama tíma dag hvern.</w:t>
      </w:r>
    </w:p>
    <w:p w:rsidR="00016C3C" w:rsidRDefault="00016C3C">
      <w:pPr>
        <w:rPr>
          <w:szCs w:val="22"/>
        </w:rPr>
      </w:pPr>
    </w:p>
    <w:p w:rsidR="00016C3C" w:rsidRDefault="00016C3C">
      <w:pPr>
        <w:rPr>
          <w:szCs w:val="22"/>
        </w:rPr>
      </w:pPr>
      <w:r>
        <w:rPr>
          <w:szCs w:val="22"/>
        </w:rPr>
        <w:t xml:space="preserve">Ef þú hefur fundið fyrir verulegum verk fyrir brjósti (hvikul hjartaöng eða hjartaáfall) getur verið að læknirinn gefi þér 300 mg af Plavix (eina </w:t>
      </w:r>
      <w:r>
        <w:t>300 mg töflu eða fjórar</w:t>
      </w:r>
      <w:r>
        <w:rPr>
          <w:szCs w:val="22"/>
        </w:rPr>
        <w:t xml:space="preserve"> 75 mg töflur) í eitt skipti við upphaf meðferðar. Eftir það er </w:t>
      </w:r>
      <w:r w:rsidR="0048487A">
        <w:rPr>
          <w:szCs w:val="22"/>
        </w:rPr>
        <w:t xml:space="preserve">ráðlagður </w:t>
      </w:r>
      <w:r>
        <w:rPr>
          <w:szCs w:val="22"/>
        </w:rPr>
        <w:t>skammtur ein 75 mg tafla af Plavix á sólarhring</w:t>
      </w:r>
      <w:r w:rsidR="00B006DF">
        <w:rPr>
          <w:szCs w:val="22"/>
        </w:rPr>
        <w:t xml:space="preserve"> </w:t>
      </w:r>
      <w:r w:rsidR="0067073E">
        <w:rPr>
          <w:szCs w:val="22"/>
        </w:rPr>
        <w:t>eins og lýst er hér að framan.</w:t>
      </w:r>
    </w:p>
    <w:p w:rsidR="00016C3C" w:rsidRDefault="00016C3C">
      <w:pPr>
        <w:rPr>
          <w:szCs w:val="22"/>
        </w:rPr>
      </w:pPr>
    </w:p>
    <w:p w:rsidR="00822D20" w:rsidRPr="004359C7" w:rsidRDefault="00F04B80" w:rsidP="00822D20">
      <w:pPr>
        <w:rPr>
          <w:szCs w:val="22"/>
        </w:rPr>
      </w:pPr>
      <w:bookmarkStart w:id="23" w:name="_Hlk25226188"/>
      <w:bookmarkStart w:id="24" w:name="_Hlk27467847"/>
      <w:r>
        <w:rPr>
          <w:szCs w:val="22"/>
        </w:rPr>
        <w:t>Ef þú hefur fengið einkenni</w:t>
      </w:r>
      <w:r w:rsidRPr="00627287">
        <w:rPr>
          <w:szCs w:val="22"/>
        </w:rPr>
        <w:t xml:space="preserve"> </w:t>
      </w:r>
      <w:r>
        <w:rPr>
          <w:szCs w:val="22"/>
        </w:rPr>
        <w:t>heilablóðfalls</w:t>
      </w:r>
      <w:r w:rsidRPr="00627287">
        <w:rPr>
          <w:szCs w:val="22"/>
        </w:rPr>
        <w:t xml:space="preserve"> </w:t>
      </w:r>
      <w:r>
        <w:rPr>
          <w:szCs w:val="22"/>
        </w:rPr>
        <w:t>sem hverfa</w:t>
      </w:r>
      <w:r w:rsidR="000F7950">
        <w:rPr>
          <w:szCs w:val="22"/>
        </w:rPr>
        <w:t xml:space="preserve"> </w:t>
      </w:r>
      <w:r w:rsidR="008E625F">
        <w:rPr>
          <w:szCs w:val="22"/>
        </w:rPr>
        <w:t xml:space="preserve">á skömmum </w:t>
      </w:r>
      <w:r>
        <w:rPr>
          <w:szCs w:val="22"/>
        </w:rPr>
        <w:t>tíma</w:t>
      </w:r>
      <w:r w:rsidRPr="00627287">
        <w:rPr>
          <w:szCs w:val="22"/>
        </w:rPr>
        <w:t xml:space="preserve"> (</w:t>
      </w:r>
      <w:r>
        <w:rPr>
          <w:szCs w:val="22"/>
        </w:rPr>
        <w:t>einnig þekkt sem</w:t>
      </w:r>
      <w:r w:rsidRPr="00627287">
        <w:rPr>
          <w:szCs w:val="22"/>
        </w:rPr>
        <w:t xml:space="preserve"> </w:t>
      </w:r>
      <w:r>
        <w:rPr>
          <w:szCs w:val="22"/>
        </w:rPr>
        <w:t>skammvinnt blóðþurrðarkast</w:t>
      </w:r>
      <w:r w:rsidRPr="00627287">
        <w:rPr>
          <w:szCs w:val="22"/>
        </w:rPr>
        <w:t xml:space="preserve">) </w:t>
      </w:r>
      <w:r>
        <w:rPr>
          <w:szCs w:val="22"/>
        </w:rPr>
        <w:t>eða</w:t>
      </w:r>
      <w:r w:rsidRPr="00627287">
        <w:rPr>
          <w:szCs w:val="22"/>
        </w:rPr>
        <w:t xml:space="preserve"> </w:t>
      </w:r>
      <w:r>
        <w:rPr>
          <w:szCs w:val="22"/>
        </w:rPr>
        <w:t>vægt heilablóðfall</w:t>
      </w:r>
      <w:r w:rsidR="00822D20">
        <w:rPr>
          <w:szCs w:val="22"/>
        </w:rPr>
        <w:t xml:space="preserve">, </w:t>
      </w:r>
      <w:r>
        <w:rPr>
          <w:szCs w:val="22"/>
        </w:rPr>
        <w:t>gæti læknirinn gefið þér</w:t>
      </w:r>
      <w:r w:rsidR="00822D20" w:rsidRPr="00627287">
        <w:rPr>
          <w:szCs w:val="22"/>
        </w:rPr>
        <w:t xml:space="preserve"> 300</w:t>
      </w:r>
      <w:r>
        <w:rPr>
          <w:szCs w:val="22"/>
        </w:rPr>
        <w:t> </w:t>
      </w:r>
      <w:r w:rsidR="00822D20" w:rsidRPr="00627287">
        <w:rPr>
          <w:szCs w:val="22"/>
        </w:rPr>
        <w:t xml:space="preserve">mg </w:t>
      </w:r>
      <w:r>
        <w:rPr>
          <w:szCs w:val="22"/>
        </w:rPr>
        <w:t>a</w:t>
      </w:r>
      <w:r w:rsidR="00822D20" w:rsidRPr="00627287">
        <w:rPr>
          <w:szCs w:val="22"/>
        </w:rPr>
        <w:t>f Plavix (</w:t>
      </w:r>
      <w:r>
        <w:rPr>
          <w:szCs w:val="22"/>
        </w:rPr>
        <w:t xml:space="preserve">eina </w:t>
      </w:r>
      <w:r w:rsidR="00822D20" w:rsidRPr="00627287">
        <w:rPr>
          <w:szCs w:val="22"/>
        </w:rPr>
        <w:t>300</w:t>
      </w:r>
      <w:r>
        <w:rPr>
          <w:szCs w:val="22"/>
        </w:rPr>
        <w:t> </w:t>
      </w:r>
      <w:r w:rsidR="00822D20" w:rsidRPr="00627287">
        <w:rPr>
          <w:szCs w:val="22"/>
        </w:rPr>
        <w:t>mg</w:t>
      </w:r>
      <w:r>
        <w:rPr>
          <w:szCs w:val="22"/>
        </w:rPr>
        <w:t xml:space="preserve"> töflu</w:t>
      </w:r>
      <w:r w:rsidR="00822D20" w:rsidRPr="00627287">
        <w:rPr>
          <w:szCs w:val="22"/>
        </w:rPr>
        <w:t xml:space="preserve"> </w:t>
      </w:r>
      <w:r>
        <w:rPr>
          <w:szCs w:val="22"/>
        </w:rPr>
        <w:t>eða</w:t>
      </w:r>
      <w:r w:rsidR="00822D20" w:rsidRPr="00627287">
        <w:rPr>
          <w:szCs w:val="22"/>
        </w:rPr>
        <w:t xml:space="preserve"> </w:t>
      </w:r>
      <w:r w:rsidR="00CC3F8B">
        <w:rPr>
          <w:szCs w:val="22"/>
        </w:rPr>
        <w:t>fjórar</w:t>
      </w:r>
      <w:r w:rsidR="00822D20" w:rsidRPr="00627287">
        <w:rPr>
          <w:szCs w:val="22"/>
        </w:rPr>
        <w:t xml:space="preserve"> 75</w:t>
      </w:r>
      <w:r w:rsidR="00CC3F8B">
        <w:rPr>
          <w:szCs w:val="22"/>
        </w:rPr>
        <w:t> </w:t>
      </w:r>
      <w:r w:rsidR="00822D20" w:rsidRPr="00627287">
        <w:rPr>
          <w:szCs w:val="22"/>
        </w:rPr>
        <w:t>mg</w:t>
      </w:r>
      <w:r w:rsidR="00CC3F8B">
        <w:rPr>
          <w:szCs w:val="22"/>
        </w:rPr>
        <w:t xml:space="preserve"> töflur</w:t>
      </w:r>
      <w:r w:rsidR="00822D20" w:rsidRPr="00627287">
        <w:rPr>
          <w:szCs w:val="22"/>
        </w:rPr>
        <w:t xml:space="preserve">) </w:t>
      </w:r>
      <w:bookmarkEnd w:id="24"/>
      <w:r w:rsidR="00CC3F8B">
        <w:rPr>
          <w:szCs w:val="22"/>
        </w:rPr>
        <w:t>einu sinni í byrjun meðferðar</w:t>
      </w:r>
      <w:r w:rsidR="00822D20" w:rsidRPr="00627287">
        <w:rPr>
          <w:szCs w:val="22"/>
        </w:rPr>
        <w:t xml:space="preserve">. </w:t>
      </w:r>
      <w:r w:rsidR="00CC3F8B">
        <w:rPr>
          <w:szCs w:val="22"/>
        </w:rPr>
        <w:t>Eftir það er ráðlagður skammtur</w:t>
      </w:r>
      <w:r w:rsidR="00822D20" w:rsidRPr="00627287">
        <w:rPr>
          <w:szCs w:val="22"/>
        </w:rPr>
        <w:t xml:space="preserve"> </w:t>
      </w:r>
      <w:r w:rsidR="00CC3F8B">
        <w:rPr>
          <w:szCs w:val="22"/>
        </w:rPr>
        <w:t>ein</w:t>
      </w:r>
      <w:r w:rsidR="00822D20" w:rsidRPr="00627287">
        <w:rPr>
          <w:szCs w:val="22"/>
        </w:rPr>
        <w:t xml:space="preserve"> 75</w:t>
      </w:r>
      <w:r w:rsidR="00CC3F8B">
        <w:rPr>
          <w:szCs w:val="22"/>
        </w:rPr>
        <w:t> </w:t>
      </w:r>
      <w:r w:rsidR="00822D20" w:rsidRPr="00627287">
        <w:rPr>
          <w:szCs w:val="22"/>
        </w:rPr>
        <w:t>mg t</w:t>
      </w:r>
      <w:r w:rsidR="00CC3F8B">
        <w:rPr>
          <w:szCs w:val="22"/>
        </w:rPr>
        <w:t>afla</w:t>
      </w:r>
      <w:r w:rsidR="00822D20" w:rsidRPr="00627287">
        <w:rPr>
          <w:szCs w:val="22"/>
        </w:rPr>
        <w:t xml:space="preserve"> </w:t>
      </w:r>
      <w:r w:rsidR="00CC3F8B">
        <w:rPr>
          <w:szCs w:val="22"/>
        </w:rPr>
        <w:t>a</w:t>
      </w:r>
      <w:r w:rsidR="00822D20" w:rsidRPr="00627287">
        <w:rPr>
          <w:szCs w:val="22"/>
        </w:rPr>
        <w:t xml:space="preserve">f Plavix </w:t>
      </w:r>
      <w:r w:rsidR="00CC3F8B">
        <w:rPr>
          <w:szCs w:val="22"/>
        </w:rPr>
        <w:t>á dag</w:t>
      </w:r>
      <w:r w:rsidR="00822D20" w:rsidRPr="00627287">
        <w:rPr>
          <w:szCs w:val="22"/>
        </w:rPr>
        <w:t xml:space="preserve"> </w:t>
      </w:r>
      <w:r w:rsidR="00CC3F8B">
        <w:rPr>
          <w:szCs w:val="22"/>
        </w:rPr>
        <w:t xml:space="preserve">eins og lýst er hér </w:t>
      </w:r>
      <w:r w:rsidR="00D232C4">
        <w:rPr>
          <w:szCs w:val="22"/>
        </w:rPr>
        <w:t>fyrir</w:t>
      </w:r>
      <w:r w:rsidR="00CC3F8B">
        <w:rPr>
          <w:szCs w:val="22"/>
        </w:rPr>
        <w:t xml:space="preserve"> ofan</w:t>
      </w:r>
      <w:r w:rsidR="00822D20" w:rsidRPr="00627287">
        <w:rPr>
          <w:szCs w:val="22"/>
        </w:rPr>
        <w:t xml:space="preserve"> </w:t>
      </w:r>
      <w:r w:rsidR="00CC3F8B">
        <w:rPr>
          <w:szCs w:val="22"/>
        </w:rPr>
        <w:t>ásamt</w:t>
      </w:r>
      <w:r w:rsidR="00822D20" w:rsidRPr="00627287">
        <w:rPr>
          <w:szCs w:val="22"/>
        </w:rPr>
        <w:t xml:space="preserve"> </w:t>
      </w:r>
      <w:r w:rsidR="00CC3F8B">
        <w:rPr>
          <w:szCs w:val="22"/>
        </w:rPr>
        <w:t>acetýlsalicýlsýru</w:t>
      </w:r>
      <w:r w:rsidR="00CC3F8B" w:rsidRPr="00627287">
        <w:rPr>
          <w:szCs w:val="22"/>
        </w:rPr>
        <w:t xml:space="preserve"> </w:t>
      </w:r>
      <w:r w:rsidR="00CC3F8B">
        <w:rPr>
          <w:szCs w:val="22"/>
        </w:rPr>
        <w:t>í</w:t>
      </w:r>
      <w:r w:rsidR="00822D20" w:rsidRPr="00627287">
        <w:rPr>
          <w:szCs w:val="22"/>
        </w:rPr>
        <w:t xml:space="preserve"> 3</w:t>
      </w:r>
      <w:r w:rsidR="00CC3F8B">
        <w:rPr>
          <w:szCs w:val="22"/>
        </w:rPr>
        <w:t> vikur</w:t>
      </w:r>
      <w:r w:rsidR="00822D20" w:rsidRPr="00627287">
        <w:rPr>
          <w:szCs w:val="22"/>
        </w:rPr>
        <w:t xml:space="preserve">. </w:t>
      </w:r>
      <w:r w:rsidR="00CC3F8B">
        <w:rPr>
          <w:szCs w:val="22"/>
        </w:rPr>
        <w:t>Eftir það ávísar læknirinn annaðhvort</w:t>
      </w:r>
      <w:r w:rsidR="00822D20" w:rsidRPr="00627287">
        <w:rPr>
          <w:szCs w:val="22"/>
        </w:rPr>
        <w:t xml:space="preserve"> Plavix </w:t>
      </w:r>
      <w:r w:rsidR="00CC3F8B">
        <w:rPr>
          <w:szCs w:val="22"/>
        </w:rPr>
        <w:t>eingöngu</w:t>
      </w:r>
      <w:r w:rsidR="00822D20" w:rsidRPr="00627287">
        <w:rPr>
          <w:szCs w:val="22"/>
        </w:rPr>
        <w:t xml:space="preserve"> </w:t>
      </w:r>
      <w:r w:rsidR="00CC3F8B">
        <w:rPr>
          <w:szCs w:val="22"/>
        </w:rPr>
        <w:t>eða</w:t>
      </w:r>
      <w:r w:rsidR="00822D20" w:rsidRPr="00627287">
        <w:rPr>
          <w:szCs w:val="22"/>
        </w:rPr>
        <w:t xml:space="preserve"> </w:t>
      </w:r>
      <w:r w:rsidR="00CC3F8B">
        <w:rPr>
          <w:szCs w:val="22"/>
        </w:rPr>
        <w:t>acetýlsalicýlsýru</w:t>
      </w:r>
      <w:r w:rsidR="00822D20" w:rsidRPr="00627287">
        <w:rPr>
          <w:szCs w:val="22"/>
        </w:rPr>
        <w:t xml:space="preserve"> </w:t>
      </w:r>
      <w:r w:rsidR="00CC3F8B">
        <w:rPr>
          <w:szCs w:val="22"/>
        </w:rPr>
        <w:t>eingöngu</w:t>
      </w:r>
      <w:r w:rsidR="00822D20" w:rsidRPr="00627287">
        <w:rPr>
          <w:szCs w:val="22"/>
        </w:rPr>
        <w:t>.</w:t>
      </w:r>
    </w:p>
    <w:bookmarkEnd w:id="23"/>
    <w:p w:rsidR="00822D20" w:rsidRDefault="00822D20">
      <w:pPr>
        <w:rPr>
          <w:szCs w:val="22"/>
        </w:rPr>
      </w:pPr>
    </w:p>
    <w:p w:rsidR="00016C3C" w:rsidRDefault="00016C3C">
      <w:pPr>
        <w:rPr>
          <w:szCs w:val="22"/>
        </w:rPr>
      </w:pPr>
      <w:r>
        <w:rPr>
          <w:szCs w:val="22"/>
        </w:rPr>
        <w:t xml:space="preserve">Þú skalt taka Plavix meðan læknirinn heldur áfram að ávísa því. </w:t>
      </w:r>
    </w:p>
    <w:p w:rsidR="00016C3C" w:rsidRDefault="00016C3C">
      <w:pPr>
        <w:rPr>
          <w:szCs w:val="22"/>
        </w:rPr>
      </w:pPr>
    </w:p>
    <w:p w:rsidR="00016C3C" w:rsidRDefault="00016C3C">
      <w:pPr>
        <w:rPr>
          <w:szCs w:val="22"/>
        </w:rPr>
      </w:pPr>
      <w:r>
        <w:rPr>
          <w:b/>
          <w:szCs w:val="22"/>
        </w:rPr>
        <w:t xml:space="preserve">Ef </w:t>
      </w:r>
      <w:r w:rsidR="0048487A">
        <w:rPr>
          <w:b/>
          <w:szCs w:val="22"/>
        </w:rPr>
        <w:t xml:space="preserve">tekinn er </w:t>
      </w:r>
      <w:r>
        <w:rPr>
          <w:b/>
          <w:szCs w:val="22"/>
        </w:rPr>
        <w:t>stærri skammtur en mælt er fyrir um</w:t>
      </w:r>
    </w:p>
    <w:p w:rsidR="00016C3C" w:rsidRDefault="005619AD">
      <w:pPr>
        <w:rPr>
          <w:szCs w:val="22"/>
        </w:rPr>
      </w:pPr>
      <w:r>
        <w:rPr>
          <w:szCs w:val="22"/>
        </w:rPr>
        <w:t xml:space="preserve">Hafðu samband við lækninn eða næsta sjúkrahús </w:t>
      </w:r>
      <w:r w:rsidR="00016C3C">
        <w:rPr>
          <w:szCs w:val="22"/>
        </w:rPr>
        <w:t>vegna aukinnar blæðingarhættu.</w:t>
      </w:r>
    </w:p>
    <w:p w:rsidR="00016C3C" w:rsidRDefault="00016C3C">
      <w:pPr>
        <w:rPr>
          <w:szCs w:val="22"/>
        </w:rPr>
      </w:pPr>
    </w:p>
    <w:p w:rsidR="00016C3C" w:rsidRDefault="00016C3C" w:rsidP="008272E4">
      <w:pPr>
        <w:keepNext/>
        <w:rPr>
          <w:szCs w:val="22"/>
        </w:rPr>
      </w:pPr>
      <w:r>
        <w:rPr>
          <w:b/>
          <w:szCs w:val="22"/>
        </w:rPr>
        <w:t>Ef gleymist að taka Plavix</w:t>
      </w:r>
    </w:p>
    <w:p w:rsidR="00016C3C" w:rsidRDefault="00016C3C">
      <w:pPr>
        <w:rPr>
          <w:szCs w:val="22"/>
        </w:rPr>
      </w:pPr>
      <w:r>
        <w:rPr>
          <w:szCs w:val="22"/>
        </w:rPr>
        <w:t>Ef þú gleymir að taka Plavix skammt</w:t>
      </w:r>
      <w:r w:rsidR="00CA290B">
        <w:rPr>
          <w:szCs w:val="22"/>
        </w:rPr>
        <w:t>,</w:t>
      </w:r>
      <w:r>
        <w:rPr>
          <w:szCs w:val="22"/>
        </w:rPr>
        <w:t xml:space="preserve"> en manst eftir því innan 12 klst. frá venjulegum inntökutíma</w:t>
      </w:r>
      <w:r w:rsidR="00CA290B">
        <w:rPr>
          <w:szCs w:val="22"/>
        </w:rPr>
        <w:t>,</w:t>
      </w:r>
      <w:r>
        <w:rPr>
          <w:szCs w:val="22"/>
        </w:rPr>
        <w:t xml:space="preserve"> skaltu taka töfluna strax og síðan næstu töflu á venjulegum tíma. </w:t>
      </w:r>
    </w:p>
    <w:p w:rsidR="00016C3C" w:rsidRDefault="00016C3C">
      <w:pPr>
        <w:rPr>
          <w:szCs w:val="22"/>
        </w:rPr>
      </w:pPr>
    </w:p>
    <w:p w:rsidR="00016C3C" w:rsidRDefault="00016C3C">
      <w:pPr>
        <w:rPr>
          <w:szCs w:val="22"/>
        </w:rPr>
      </w:pPr>
      <w:r>
        <w:rPr>
          <w:szCs w:val="22"/>
        </w:rPr>
        <w:t xml:space="preserve">Ef þú gleymir töflunni lengur en í 12 klst. skaltu taka næsta skammt á venjulegum tíma. Ekki á að tvöfalda skammt til að bæta upp </w:t>
      </w:r>
      <w:r w:rsidR="0048487A">
        <w:rPr>
          <w:szCs w:val="22"/>
        </w:rPr>
        <w:t xml:space="preserve">töflu </w:t>
      </w:r>
      <w:r>
        <w:rPr>
          <w:szCs w:val="22"/>
        </w:rPr>
        <w:t xml:space="preserve">sem gleymst hefur að taka. </w:t>
      </w:r>
    </w:p>
    <w:p w:rsidR="00016C3C" w:rsidRDefault="00016C3C">
      <w:pPr>
        <w:rPr>
          <w:szCs w:val="22"/>
        </w:rPr>
      </w:pPr>
    </w:p>
    <w:p w:rsidR="00016C3C" w:rsidRDefault="00016C3C">
      <w:pPr>
        <w:rPr>
          <w:szCs w:val="22"/>
        </w:rPr>
      </w:pPr>
      <w:r>
        <w:rPr>
          <w:szCs w:val="22"/>
        </w:rPr>
        <w:t xml:space="preserve">Ef þú notar pakka með </w:t>
      </w:r>
      <w:r w:rsidR="001E30BA">
        <w:rPr>
          <w:szCs w:val="22"/>
        </w:rPr>
        <w:t xml:space="preserve">7, </w:t>
      </w:r>
      <w:r>
        <w:rPr>
          <w:szCs w:val="22"/>
        </w:rPr>
        <w:t>14, 28 eða 84 töflum getur þú athugað hvaða dag þú tókst síðast Plavix töflu með því að skoða dagatalið sem er prentað á þynnupakkninguna.</w:t>
      </w:r>
    </w:p>
    <w:p w:rsidR="00016C3C" w:rsidRDefault="00016C3C">
      <w:pPr>
        <w:rPr>
          <w:szCs w:val="22"/>
        </w:rPr>
      </w:pPr>
    </w:p>
    <w:p w:rsidR="00016C3C" w:rsidRDefault="00016C3C" w:rsidP="00DE1154">
      <w:pPr>
        <w:keepNext/>
        <w:jc w:val="both"/>
        <w:rPr>
          <w:szCs w:val="22"/>
        </w:rPr>
      </w:pPr>
      <w:r>
        <w:rPr>
          <w:b/>
          <w:szCs w:val="22"/>
        </w:rPr>
        <w:t xml:space="preserve">Ef hætt er að </w:t>
      </w:r>
      <w:r w:rsidR="0048487A">
        <w:rPr>
          <w:b/>
          <w:szCs w:val="22"/>
        </w:rPr>
        <w:t xml:space="preserve">nota </w:t>
      </w:r>
      <w:r>
        <w:rPr>
          <w:b/>
          <w:szCs w:val="22"/>
        </w:rPr>
        <w:t>Plavix</w:t>
      </w:r>
    </w:p>
    <w:p w:rsidR="00016C3C" w:rsidRDefault="00016C3C" w:rsidP="00DE1154">
      <w:pPr>
        <w:keepNext/>
        <w:rPr>
          <w:szCs w:val="22"/>
        </w:rPr>
      </w:pPr>
      <w:r w:rsidRPr="00216C69">
        <w:rPr>
          <w:b/>
          <w:szCs w:val="22"/>
        </w:rPr>
        <w:t>Stöðvaðu ekki meðferðina</w:t>
      </w:r>
      <w:r w:rsidR="00216C69" w:rsidRPr="00216C69">
        <w:rPr>
          <w:b/>
          <w:szCs w:val="22"/>
        </w:rPr>
        <w:t xml:space="preserve"> nema læknirinn segi þér að gera það</w:t>
      </w:r>
      <w:r>
        <w:rPr>
          <w:szCs w:val="22"/>
        </w:rPr>
        <w:t>. Hafðu samband við lækninn eða lyfjafræðing áður</w:t>
      </w:r>
      <w:r w:rsidR="00216C69">
        <w:rPr>
          <w:szCs w:val="22"/>
        </w:rPr>
        <w:t xml:space="preserve"> en þú hættir</w:t>
      </w:r>
      <w:r w:rsidR="00EB38B9">
        <w:rPr>
          <w:szCs w:val="22"/>
        </w:rPr>
        <w:t xml:space="preserve"> að nota lyfið</w:t>
      </w:r>
      <w:r>
        <w:rPr>
          <w:szCs w:val="22"/>
        </w:rPr>
        <w:t>.</w:t>
      </w:r>
    </w:p>
    <w:p w:rsidR="00016C3C" w:rsidRDefault="00016C3C">
      <w:pPr>
        <w:rPr>
          <w:szCs w:val="22"/>
        </w:rPr>
      </w:pPr>
    </w:p>
    <w:p w:rsidR="00016C3C" w:rsidRDefault="00016C3C">
      <w:pPr>
        <w:rPr>
          <w:szCs w:val="22"/>
        </w:rPr>
      </w:pPr>
      <w:r>
        <w:rPr>
          <w:szCs w:val="22"/>
        </w:rPr>
        <w:t>Leitið til læknisins eða lyfjafræðings ef þörf er á frekari upplýsingum um notkun lyfsins.</w:t>
      </w:r>
    </w:p>
    <w:p w:rsidR="00016C3C" w:rsidRDefault="00016C3C">
      <w:pPr>
        <w:rPr>
          <w:szCs w:val="22"/>
        </w:rPr>
      </w:pPr>
    </w:p>
    <w:p w:rsidR="00016C3C" w:rsidRDefault="00016C3C">
      <w:pPr>
        <w:rPr>
          <w:szCs w:val="22"/>
        </w:rPr>
      </w:pPr>
    </w:p>
    <w:p w:rsidR="00016C3C" w:rsidRDefault="00016C3C" w:rsidP="00020B71">
      <w:pPr>
        <w:keepNext/>
        <w:keepLines/>
        <w:rPr>
          <w:szCs w:val="22"/>
        </w:rPr>
      </w:pPr>
      <w:r>
        <w:rPr>
          <w:b/>
          <w:szCs w:val="22"/>
        </w:rPr>
        <w:t>4.</w:t>
      </w:r>
      <w:r>
        <w:rPr>
          <w:b/>
          <w:szCs w:val="22"/>
        </w:rPr>
        <w:tab/>
        <w:t>H</w:t>
      </w:r>
      <w:r w:rsidR="00D843B1">
        <w:rPr>
          <w:b/>
          <w:szCs w:val="22"/>
        </w:rPr>
        <w:t>ugsanlegar aukaverkanir</w:t>
      </w:r>
    </w:p>
    <w:p w:rsidR="00016C3C" w:rsidRDefault="00016C3C" w:rsidP="00020B71">
      <w:pPr>
        <w:keepNext/>
        <w:keepLines/>
        <w:rPr>
          <w:szCs w:val="22"/>
        </w:rPr>
      </w:pPr>
    </w:p>
    <w:p w:rsidR="00016C3C" w:rsidRDefault="00016C3C" w:rsidP="000910CB">
      <w:pPr>
        <w:ind w:right="-29"/>
        <w:jc w:val="both"/>
        <w:rPr>
          <w:szCs w:val="22"/>
        </w:rPr>
      </w:pPr>
      <w:r>
        <w:rPr>
          <w:szCs w:val="22"/>
        </w:rPr>
        <w:t xml:space="preserve">Eins og við á um öll lyf getur </w:t>
      </w:r>
      <w:r w:rsidR="00D843B1">
        <w:rPr>
          <w:szCs w:val="22"/>
        </w:rPr>
        <w:t xml:space="preserve">þetta lyf </w:t>
      </w:r>
      <w:r>
        <w:rPr>
          <w:szCs w:val="22"/>
        </w:rPr>
        <w:t>valdið aukaverkunum</w:t>
      </w:r>
      <w:r w:rsidR="007F0122">
        <w:rPr>
          <w:szCs w:val="22"/>
        </w:rPr>
        <w:t xml:space="preserve"> en</w:t>
      </w:r>
      <w:r>
        <w:rPr>
          <w:szCs w:val="22"/>
        </w:rPr>
        <w:t xml:space="preserve"> það gerist þó ekki hjá öllum.</w:t>
      </w:r>
    </w:p>
    <w:p w:rsidR="00216C69" w:rsidRDefault="00216C69" w:rsidP="000910CB">
      <w:pPr>
        <w:widowControl w:val="0"/>
        <w:rPr>
          <w:szCs w:val="22"/>
        </w:rPr>
      </w:pPr>
    </w:p>
    <w:p w:rsidR="00016C3C" w:rsidRDefault="00016C3C" w:rsidP="00E7528E">
      <w:pPr>
        <w:keepLines/>
        <w:widowControl w:val="0"/>
        <w:rPr>
          <w:b/>
          <w:szCs w:val="22"/>
        </w:rPr>
      </w:pPr>
      <w:r>
        <w:rPr>
          <w:b/>
          <w:szCs w:val="22"/>
        </w:rPr>
        <w:t>Hafðu tafarlaust samband við lækninn:</w:t>
      </w:r>
    </w:p>
    <w:p w:rsidR="00016C3C" w:rsidRDefault="00016C3C" w:rsidP="00AB2182">
      <w:pPr>
        <w:keepLines/>
        <w:widowControl w:val="0"/>
        <w:ind w:left="714" w:hanging="534"/>
        <w:rPr>
          <w:noProof/>
          <w:szCs w:val="22"/>
        </w:rPr>
      </w:pPr>
      <w:r>
        <w:rPr>
          <w:noProof/>
          <w:szCs w:val="22"/>
        </w:rPr>
        <w:t>-</w:t>
      </w:r>
      <w:r>
        <w:rPr>
          <w:noProof/>
          <w:szCs w:val="22"/>
        </w:rPr>
        <w:tab/>
        <w:t xml:space="preserve">ef þú færð hita, merki um sýkingu eða verður mjög þróttlaus. Þetta gæti verið vegna þess að einstaka sinnum fækkar sumum </w:t>
      </w:r>
      <w:r w:rsidR="00A132C5">
        <w:rPr>
          <w:noProof/>
          <w:szCs w:val="22"/>
        </w:rPr>
        <w:t>gerðum blóðkorna</w:t>
      </w:r>
    </w:p>
    <w:p w:rsidR="001D56B3" w:rsidRDefault="00016C3C" w:rsidP="00020B71">
      <w:pPr>
        <w:widowControl w:val="0"/>
        <w:ind w:left="714" w:hanging="533"/>
        <w:rPr>
          <w:b/>
          <w:noProof/>
          <w:szCs w:val="22"/>
        </w:rPr>
      </w:pPr>
      <w:r>
        <w:rPr>
          <w:noProof/>
          <w:szCs w:val="22"/>
        </w:rPr>
        <w:t>-</w:t>
      </w:r>
      <w:r>
        <w:rPr>
          <w:noProof/>
          <w:szCs w:val="22"/>
        </w:rPr>
        <w:tab/>
        <w:t>ef þú færð einkenni lifrarkvilla</w:t>
      </w:r>
      <w:r w:rsidR="00CA290B">
        <w:rPr>
          <w:noProof/>
          <w:szCs w:val="22"/>
        </w:rPr>
        <w:t>,</w:t>
      </w:r>
      <w:r>
        <w:rPr>
          <w:noProof/>
          <w:szCs w:val="22"/>
        </w:rPr>
        <w:t xml:space="preserve"> svo sem ef húð og/eða augu gulna (gula), hvort sem það tengist blæðingu sem kemur fram undir húð sem rauðar doppur á stærð við títuprjónsodd og/eða ringlun eða ekki (sjá kafla</w:t>
      </w:r>
      <w:r w:rsidR="0094382B">
        <w:rPr>
          <w:noProof/>
          <w:szCs w:val="22"/>
        </w:rPr>
        <w:t> 2</w:t>
      </w:r>
      <w:r w:rsidR="00CA290B">
        <w:rPr>
          <w:noProof/>
          <w:szCs w:val="22"/>
        </w:rPr>
        <w:t>,</w:t>
      </w:r>
      <w:r>
        <w:rPr>
          <w:noProof/>
          <w:szCs w:val="22"/>
        </w:rPr>
        <w:t xml:space="preserve"> </w:t>
      </w:r>
      <w:r w:rsidR="00FE5758" w:rsidRPr="00FA3181">
        <w:rPr>
          <w:szCs w:val="22"/>
        </w:rPr>
        <w:t>„</w:t>
      </w:r>
      <w:r w:rsidR="00D843B1">
        <w:rPr>
          <w:noProof/>
          <w:szCs w:val="22"/>
        </w:rPr>
        <w:t>Varnaðarorð og varúðarreglur</w:t>
      </w:r>
      <w:r w:rsidR="00FE5758">
        <w:rPr>
          <w:noProof/>
          <w:szCs w:val="22"/>
        </w:rPr>
        <w:t>“</w:t>
      </w:r>
      <w:r>
        <w:rPr>
          <w:b/>
          <w:noProof/>
          <w:szCs w:val="22"/>
        </w:rPr>
        <w:t>)</w:t>
      </w:r>
    </w:p>
    <w:p w:rsidR="00016C3C" w:rsidRDefault="001D56B3" w:rsidP="00020B71">
      <w:pPr>
        <w:widowControl w:val="0"/>
        <w:ind w:left="714" w:hanging="533"/>
        <w:rPr>
          <w:szCs w:val="22"/>
        </w:rPr>
      </w:pPr>
      <w:r>
        <w:rPr>
          <w:b/>
          <w:noProof/>
          <w:szCs w:val="22"/>
        </w:rPr>
        <w:t>-</w:t>
      </w:r>
      <w:r>
        <w:rPr>
          <w:b/>
          <w:noProof/>
          <w:szCs w:val="22"/>
        </w:rPr>
        <w:tab/>
      </w:r>
      <w:r w:rsidR="00AB2182">
        <w:rPr>
          <w:szCs w:val="22"/>
        </w:rPr>
        <w:t>e</w:t>
      </w:r>
      <w:r w:rsidR="00016C3C">
        <w:rPr>
          <w:szCs w:val="22"/>
        </w:rPr>
        <w:t>f þú færð m</w:t>
      </w:r>
      <w:r w:rsidR="00016C3C">
        <w:t>unnþrota</w:t>
      </w:r>
      <w:r w:rsidR="00016C3C">
        <w:rPr>
          <w:szCs w:val="22"/>
        </w:rPr>
        <w:t xml:space="preserve"> eða einkenni frá húð</w:t>
      </w:r>
      <w:r w:rsidR="00CA290B">
        <w:rPr>
          <w:szCs w:val="22"/>
        </w:rPr>
        <w:t>,</w:t>
      </w:r>
      <w:r w:rsidR="00016C3C">
        <w:rPr>
          <w:szCs w:val="22"/>
        </w:rPr>
        <w:t xml:space="preserve"> svo sem útbrot og kláða eða blöðrur. Þetta geta verið merki um ofnæmisviðbrögð.</w:t>
      </w:r>
    </w:p>
    <w:p w:rsidR="00016C3C" w:rsidRDefault="00016C3C" w:rsidP="00AB2182">
      <w:pPr>
        <w:ind w:left="714" w:right="-29" w:hanging="714"/>
        <w:jc w:val="both"/>
        <w:rPr>
          <w:szCs w:val="22"/>
        </w:rPr>
      </w:pPr>
    </w:p>
    <w:p w:rsidR="00016C3C" w:rsidRDefault="00016C3C" w:rsidP="00020B71">
      <w:pPr>
        <w:keepNext/>
        <w:ind w:right="-28"/>
        <w:rPr>
          <w:b/>
          <w:szCs w:val="22"/>
        </w:rPr>
      </w:pPr>
      <w:r w:rsidRPr="004F710F">
        <w:rPr>
          <w:b/>
          <w:szCs w:val="22"/>
        </w:rPr>
        <w:t>Algengasta aukaverkunin</w:t>
      </w:r>
      <w:r w:rsidRPr="004F710F">
        <w:rPr>
          <w:szCs w:val="22"/>
        </w:rPr>
        <w:t xml:space="preserve"> </w:t>
      </w:r>
      <w:r w:rsidRPr="004F710F">
        <w:rPr>
          <w:b/>
          <w:szCs w:val="22"/>
        </w:rPr>
        <w:t>sem tilkynnt hefur</w:t>
      </w:r>
      <w:r>
        <w:rPr>
          <w:b/>
          <w:szCs w:val="22"/>
        </w:rPr>
        <w:t xml:space="preserve"> verið um vegna Plavix er blæðingar.</w:t>
      </w:r>
    </w:p>
    <w:p w:rsidR="00016C3C" w:rsidRDefault="00016C3C" w:rsidP="00020B71">
      <w:pPr>
        <w:keepNext/>
        <w:ind w:right="-28"/>
        <w:rPr>
          <w:szCs w:val="22"/>
        </w:rPr>
      </w:pPr>
      <w:r>
        <w:rPr>
          <w:szCs w:val="22"/>
        </w:rPr>
        <w:t>Blæðingar geta komið fyrir sem blæðing í maga eða þörmum, mar, margúlar (óvenjulegar blæðingar eða marblettir undir húðinni), blóðnasir, blóð í þvagi. Í stöku tilvikum hefur einnig verið tilkynnt um blæðingu í auga, höfði, í lungum eða liðum.</w:t>
      </w:r>
    </w:p>
    <w:p w:rsidR="00016C3C" w:rsidRDefault="00016C3C">
      <w:pPr>
        <w:widowControl w:val="0"/>
        <w:rPr>
          <w:b/>
          <w:szCs w:val="22"/>
        </w:rPr>
      </w:pPr>
    </w:p>
    <w:p w:rsidR="00016C3C" w:rsidRDefault="00016C3C" w:rsidP="00DE1154">
      <w:pPr>
        <w:keepNext/>
        <w:widowControl w:val="0"/>
        <w:rPr>
          <w:b/>
          <w:szCs w:val="22"/>
        </w:rPr>
      </w:pPr>
      <w:r>
        <w:rPr>
          <w:b/>
          <w:szCs w:val="22"/>
        </w:rPr>
        <w:t>Ef blæðing heldur áfram þegar þú tekur Plavix</w:t>
      </w:r>
    </w:p>
    <w:p w:rsidR="00016C3C" w:rsidRDefault="00016C3C">
      <w:pPr>
        <w:widowControl w:val="0"/>
        <w:rPr>
          <w:szCs w:val="22"/>
        </w:rPr>
      </w:pPr>
      <w:r>
        <w:rPr>
          <w:szCs w:val="22"/>
        </w:rPr>
        <w:t>Ef þú skerð þig eða meiðir getur verið að blæðingin sé lengur en venjulega að stöðvast. Þetta tengist því hvernig lyfið verkar þar sem það hindrar myndun blóðkekkja. Venjulega þarf ekki að hafa áhyggjur af þessu ef um minni háttar skurði eða meiðsl er að ræða, t.d. þegar þú skerð þig eða við rakstur. Hafðu þó strax samband við lækninn ef þú hefur áhyggjur af blæðingu</w:t>
      </w:r>
      <w:r w:rsidR="00AB2182">
        <w:rPr>
          <w:szCs w:val="22"/>
        </w:rPr>
        <w:t>nu</w:t>
      </w:r>
      <w:r>
        <w:rPr>
          <w:szCs w:val="22"/>
        </w:rPr>
        <w:t>m (sjá</w:t>
      </w:r>
      <w:r>
        <w:rPr>
          <w:b/>
          <w:szCs w:val="22"/>
        </w:rPr>
        <w:t xml:space="preserve"> </w:t>
      </w:r>
      <w:r>
        <w:rPr>
          <w:szCs w:val="22"/>
        </w:rPr>
        <w:t>kafla</w:t>
      </w:r>
      <w:r w:rsidR="0094382B">
        <w:rPr>
          <w:szCs w:val="22"/>
        </w:rPr>
        <w:t> 2</w:t>
      </w:r>
      <w:r w:rsidR="00CA290B">
        <w:rPr>
          <w:szCs w:val="22"/>
        </w:rPr>
        <w:t>,</w:t>
      </w:r>
      <w:r>
        <w:rPr>
          <w:b/>
          <w:szCs w:val="22"/>
        </w:rPr>
        <w:t xml:space="preserve"> </w:t>
      </w:r>
      <w:r w:rsidR="00FE5758" w:rsidRPr="00FA3181">
        <w:rPr>
          <w:szCs w:val="22"/>
        </w:rPr>
        <w:t>„</w:t>
      </w:r>
      <w:r w:rsidR="00D843B1">
        <w:rPr>
          <w:szCs w:val="22"/>
        </w:rPr>
        <w:t>Varnaðarorð og varúðarreglur</w:t>
      </w:r>
      <w:r w:rsidR="00FE5758">
        <w:rPr>
          <w:szCs w:val="22"/>
        </w:rPr>
        <w:t>“</w:t>
      </w:r>
      <w:r>
        <w:rPr>
          <w:szCs w:val="22"/>
        </w:rPr>
        <w:t>).</w:t>
      </w:r>
    </w:p>
    <w:p w:rsidR="00016C3C" w:rsidRDefault="00016C3C">
      <w:pPr>
        <w:ind w:right="-29"/>
        <w:rPr>
          <w:szCs w:val="22"/>
        </w:rPr>
      </w:pPr>
    </w:p>
    <w:p w:rsidR="00016C3C" w:rsidRDefault="00016C3C" w:rsidP="00020B71">
      <w:pPr>
        <w:keepNext/>
        <w:widowControl w:val="0"/>
        <w:rPr>
          <w:b/>
          <w:szCs w:val="22"/>
        </w:rPr>
      </w:pPr>
      <w:r>
        <w:rPr>
          <w:b/>
          <w:szCs w:val="22"/>
        </w:rPr>
        <w:t xml:space="preserve">Aðrar aukaverkanir </w:t>
      </w:r>
    </w:p>
    <w:p w:rsidR="00CA28D2" w:rsidRDefault="00016C3C" w:rsidP="00020B71">
      <w:pPr>
        <w:keepNext/>
        <w:widowControl w:val="0"/>
      </w:pPr>
      <w:r w:rsidRPr="004F710F">
        <w:rPr>
          <w:szCs w:val="22"/>
        </w:rPr>
        <w:t>Algengar aukaverkanir</w:t>
      </w:r>
      <w:r w:rsidR="00D843B1">
        <w:rPr>
          <w:szCs w:val="22"/>
        </w:rPr>
        <w:t xml:space="preserve"> (geta komið fyrir hjá allt að </w:t>
      </w:r>
      <w:r w:rsidR="00684FDA">
        <w:rPr>
          <w:szCs w:val="22"/>
        </w:rPr>
        <w:t>1</w:t>
      </w:r>
      <w:r w:rsidR="00D843B1">
        <w:rPr>
          <w:szCs w:val="22"/>
        </w:rPr>
        <w:t xml:space="preserve"> af hverjum 10 </w:t>
      </w:r>
      <w:r w:rsidR="00FE5758">
        <w:rPr>
          <w:szCs w:val="22"/>
        </w:rPr>
        <w:t>einstaklingum</w:t>
      </w:r>
      <w:r w:rsidR="00D843B1">
        <w:rPr>
          <w:szCs w:val="22"/>
        </w:rPr>
        <w:t>)</w:t>
      </w:r>
      <w:r w:rsidRPr="004F710F">
        <w:t>:</w:t>
      </w:r>
    </w:p>
    <w:p w:rsidR="00016C3C" w:rsidRPr="004F710F" w:rsidRDefault="00016C3C" w:rsidP="00020B71">
      <w:pPr>
        <w:keepNext/>
        <w:widowControl w:val="0"/>
      </w:pPr>
      <w:r w:rsidRPr="004F710F">
        <w:t>Niðurgangur, kviðverkir, meltingartruflanir eða brjóstsviði.</w:t>
      </w:r>
    </w:p>
    <w:p w:rsidR="00016C3C" w:rsidRPr="004F710F" w:rsidRDefault="00016C3C" w:rsidP="00020B71">
      <w:pPr>
        <w:keepNext/>
        <w:widowControl w:val="0"/>
      </w:pPr>
    </w:p>
    <w:p w:rsidR="00CA28D2" w:rsidRDefault="00016C3C">
      <w:pPr>
        <w:widowControl w:val="0"/>
        <w:rPr>
          <w:b/>
        </w:rPr>
      </w:pPr>
      <w:r w:rsidRPr="004F710F">
        <w:t>Sjaldgæfar aukaverkanir</w:t>
      </w:r>
      <w:r w:rsidR="00CA28D2">
        <w:t xml:space="preserve"> (geta komið fyrir hjá allt að </w:t>
      </w:r>
      <w:r w:rsidR="00684FDA">
        <w:t>1</w:t>
      </w:r>
      <w:r w:rsidR="00CA28D2">
        <w:t xml:space="preserve"> af hverjum 100 </w:t>
      </w:r>
      <w:r w:rsidR="00FE5758">
        <w:t>einstaklingum</w:t>
      </w:r>
      <w:r w:rsidR="00CA28D2">
        <w:t>)</w:t>
      </w:r>
      <w:r w:rsidRPr="004F710F">
        <w:t>:</w:t>
      </w:r>
    </w:p>
    <w:p w:rsidR="00016C3C" w:rsidRPr="00F45F9D" w:rsidRDefault="00016C3C">
      <w:pPr>
        <w:widowControl w:val="0"/>
        <w:rPr>
          <w:b/>
        </w:rPr>
      </w:pPr>
      <w:r w:rsidRPr="004F710F">
        <w:t xml:space="preserve">Höfuðverkur, magasár, uppköst, ógleði, hægðatregða, </w:t>
      </w:r>
      <w:r w:rsidR="00F520B1">
        <w:t>aukin loftmyndun í maga eða þörmum</w:t>
      </w:r>
      <w:r w:rsidRPr="004F710F">
        <w:t xml:space="preserve">, útbrot, kláði, sundl, </w:t>
      </w:r>
      <w:r w:rsidR="0094382B">
        <w:t>náladofi</w:t>
      </w:r>
      <w:r w:rsidRPr="004F710F">
        <w:t>.</w:t>
      </w:r>
    </w:p>
    <w:p w:rsidR="00016C3C" w:rsidRPr="004F710F" w:rsidRDefault="00016C3C">
      <w:pPr>
        <w:widowControl w:val="0"/>
      </w:pPr>
    </w:p>
    <w:p w:rsidR="00CA28D2" w:rsidRDefault="00016C3C">
      <w:pPr>
        <w:widowControl w:val="0"/>
      </w:pPr>
      <w:r w:rsidRPr="004F710F">
        <w:t>Mjög sjaldgæf aukaverkun</w:t>
      </w:r>
      <w:r w:rsidR="00CA28D2">
        <w:t xml:space="preserve"> (getur komið fyrir hjá allt að </w:t>
      </w:r>
      <w:r w:rsidR="00684FDA">
        <w:t>1</w:t>
      </w:r>
      <w:r w:rsidR="00CA28D2">
        <w:t xml:space="preserve"> af hverjum 1.000 </w:t>
      </w:r>
      <w:r w:rsidR="00FE5758">
        <w:t>einstaklingum</w:t>
      </w:r>
      <w:r w:rsidR="00CA28D2">
        <w:t>)</w:t>
      </w:r>
      <w:r w:rsidRPr="004F710F">
        <w:t xml:space="preserve">: </w:t>
      </w:r>
    </w:p>
    <w:p w:rsidR="00016C3C" w:rsidRPr="004F710F" w:rsidRDefault="00016C3C">
      <w:pPr>
        <w:widowControl w:val="0"/>
      </w:pPr>
      <w:r w:rsidRPr="004F710F">
        <w:t>Svimi</w:t>
      </w:r>
      <w:r w:rsidR="0067073E">
        <w:t>, brjóstastækkun hjá körlum</w:t>
      </w:r>
      <w:r w:rsidRPr="004F710F">
        <w:t>.</w:t>
      </w:r>
    </w:p>
    <w:p w:rsidR="00016C3C" w:rsidRPr="004F710F" w:rsidRDefault="00016C3C">
      <w:pPr>
        <w:widowControl w:val="0"/>
      </w:pPr>
    </w:p>
    <w:p w:rsidR="00CA28D2" w:rsidRDefault="000D2814">
      <w:pPr>
        <w:pStyle w:val="ListBullet2"/>
        <w:keepNext w:val="0"/>
        <w:numPr>
          <w:ilvl w:val="0"/>
          <w:numId w:val="0"/>
        </w:numPr>
        <w:jc w:val="left"/>
        <w:rPr>
          <w:noProof/>
        </w:rPr>
      </w:pPr>
      <w:r>
        <w:rPr>
          <w:noProof/>
        </w:rPr>
        <w:t>Aukaverkanir sem k</w:t>
      </w:r>
      <w:r w:rsidR="00016C3C" w:rsidRPr="004F710F">
        <w:rPr>
          <w:noProof/>
        </w:rPr>
        <w:t>oma örsjaldan fyrir</w:t>
      </w:r>
      <w:r w:rsidR="00CA28D2">
        <w:rPr>
          <w:noProof/>
        </w:rPr>
        <w:t xml:space="preserve"> </w:t>
      </w:r>
      <w:r w:rsidR="00CA28D2">
        <w:t xml:space="preserve">(geta komið fyrir hjá allt að </w:t>
      </w:r>
      <w:r w:rsidR="00684FDA">
        <w:t>1</w:t>
      </w:r>
      <w:r w:rsidR="00CA28D2">
        <w:t xml:space="preserve"> af hverjum 10.000 </w:t>
      </w:r>
      <w:r w:rsidR="00FE5758">
        <w:t>einstaklingum</w:t>
      </w:r>
      <w:r w:rsidR="00CA28D2">
        <w:t>)</w:t>
      </w:r>
      <w:r w:rsidR="00016C3C" w:rsidRPr="004F710F">
        <w:rPr>
          <w:noProof/>
        </w:rPr>
        <w:t xml:space="preserve">: </w:t>
      </w:r>
    </w:p>
    <w:p w:rsidR="00016C3C" w:rsidRDefault="00016C3C">
      <w:pPr>
        <w:pStyle w:val="ListBullet2"/>
        <w:keepNext w:val="0"/>
        <w:numPr>
          <w:ilvl w:val="0"/>
          <w:numId w:val="0"/>
        </w:numPr>
        <w:jc w:val="left"/>
        <w:rPr>
          <w:noProof/>
        </w:rPr>
      </w:pPr>
      <w:r w:rsidRPr="004F710F">
        <w:rPr>
          <w:noProof/>
        </w:rPr>
        <w:t>Gula, verulegur</w:t>
      </w:r>
      <w:r>
        <w:rPr>
          <w:noProof/>
        </w:rPr>
        <w:t xml:space="preserve"> kviðverkur, með eða án bakverks; hiti, öndunarörðugleikar, stundum með hósta; </w:t>
      </w:r>
      <w:r w:rsidR="00DA2E14">
        <w:rPr>
          <w:noProof/>
        </w:rPr>
        <w:t xml:space="preserve">útbreidd </w:t>
      </w:r>
      <w:r>
        <w:rPr>
          <w:noProof/>
        </w:rPr>
        <w:t>ofnæmisviðbrögð</w:t>
      </w:r>
      <w:r w:rsidR="00FF76A9">
        <w:rPr>
          <w:noProof/>
        </w:rPr>
        <w:t xml:space="preserve"> </w:t>
      </w:r>
      <w:r w:rsidR="00FF76A9" w:rsidRPr="00F45F9D">
        <w:t>(t.d. almenn hitatilfinning sem fylgir skyndileg almenn vanlíðan sem endar með yfirliði)</w:t>
      </w:r>
      <w:r>
        <w:rPr>
          <w:noProof/>
        </w:rPr>
        <w:t xml:space="preserve">, þroti í munni, blöðrur á húð, húðofnæmi, </w:t>
      </w:r>
      <w:r w:rsidR="000D2814">
        <w:rPr>
          <w:noProof/>
        </w:rPr>
        <w:t>særindi í munni</w:t>
      </w:r>
      <w:r>
        <w:rPr>
          <w:noProof/>
        </w:rPr>
        <w:t xml:space="preserve"> (munnbólga) lækkun blóðþrýstings, ringlun, ofskynjanir, liðverkir, vöðvaverkir</w:t>
      </w:r>
      <w:r w:rsidR="0070414A">
        <w:rPr>
          <w:noProof/>
        </w:rPr>
        <w:t>,</w:t>
      </w:r>
      <w:r>
        <w:rPr>
          <w:noProof/>
        </w:rPr>
        <w:t xml:space="preserve"> </w:t>
      </w:r>
      <w:r w:rsidR="0094382B">
        <w:rPr>
          <w:noProof/>
        </w:rPr>
        <w:t xml:space="preserve">breytt </w:t>
      </w:r>
      <w:r>
        <w:rPr>
          <w:noProof/>
        </w:rPr>
        <w:t>bragðskyn</w:t>
      </w:r>
      <w:r w:rsidR="0070414A">
        <w:rPr>
          <w:noProof/>
        </w:rPr>
        <w:t xml:space="preserve"> eða bragðleysi</w:t>
      </w:r>
      <w:r>
        <w:rPr>
          <w:noProof/>
        </w:rPr>
        <w:t>.</w:t>
      </w:r>
    </w:p>
    <w:p w:rsidR="00CD6495" w:rsidRDefault="00CD6495" w:rsidP="00CD6495">
      <w:pPr>
        <w:widowControl w:val="0"/>
        <w:rPr>
          <w:noProof/>
          <w:szCs w:val="22"/>
        </w:rPr>
      </w:pPr>
    </w:p>
    <w:p w:rsidR="00CD6495" w:rsidRDefault="00CD6495" w:rsidP="00CD6495">
      <w:pPr>
        <w:widowControl w:val="0"/>
        <w:rPr>
          <w:noProof/>
          <w:szCs w:val="22"/>
        </w:rPr>
      </w:pPr>
      <w:r>
        <w:rPr>
          <w:noProof/>
          <w:szCs w:val="22"/>
        </w:rPr>
        <w:t>Aukaverkanir þar sem tíðni er ekki þekkt (ekki hægt að áætla tíðni út frá fyrirliggjandi gögnum):</w:t>
      </w:r>
      <w:r w:rsidR="00552853">
        <w:rPr>
          <w:noProof/>
          <w:szCs w:val="22"/>
        </w:rPr>
        <w:t xml:space="preserve"> </w:t>
      </w:r>
      <w:r>
        <w:rPr>
          <w:noProof/>
          <w:szCs w:val="22"/>
        </w:rPr>
        <w:t>Ofnæmisviðbrögð með brjóst- eða kviðverkjum</w:t>
      </w:r>
      <w:r w:rsidR="00003EB5">
        <w:rPr>
          <w:noProof/>
          <w:szCs w:val="22"/>
        </w:rPr>
        <w:t xml:space="preserve">, </w:t>
      </w:r>
      <w:bookmarkStart w:id="25" w:name="_Hlk524601869"/>
      <w:r w:rsidR="00003EB5">
        <w:rPr>
          <w:noProof/>
          <w:szCs w:val="22"/>
        </w:rPr>
        <w:t>þrálát einkenni lágs blóðsykurs</w:t>
      </w:r>
      <w:bookmarkEnd w:id="25"/>
      <w:r>
        <w:rPr>
          <w:noProof/>
          <w:szCs w:val="22"/>
        </w:rPr>
        <w:t>.</w:t>
      </w:r>
    </w:p>
    <w:p w:rsidR="00016C3C" w:rsidRDefault="00016C3C">
      <w:pPr>
        <w:widowControl w:val="0"/>
        <w:rPr>
          <w:noProof/>
          <w:szCs w:val="22"/>
        </w:rPr>
      </w:pPr>
    </w:p>
    <w:p w:rsidR="00016C3C" w:rsidRDefault="00016C3C">
      <w:pPr>
        <w:widowControl w:val="0"/>
        <w:rPr>
          <w:noProof/>
          <w:szCs w:val="22"/>
        </w:rPr>
      </w:pPr>
      <w:r>
        <w:rPr>
          <w:noProof/>
          <w:szCs w:val="22"/>
        </w:rPr>
        <w:t>Þessu til viðbótar getur verið að læknirinn greini breytingar á þvag- og blóðprufum.</w:t>
      </w:r>
    </w:p>
    <w:p w:rsidR="00016C3C" w:rsidRDefault="00016C3C">
      <w:pPr>
        <w:widowControl w:val="0"/>
        <w:rPr>
          <w:szCs w:val="22"/>
        </w:rPr>
      </w:pPr>
    </w:p>
    <w:p w:rsidR="008670D0" w:rsidRPr="003D398F" w:rsidRDefault="008670D0" w:rsidP="008670D0">
      <w:pPr>
        <w:rPr>
          <w:b/>
          <w:noProof/>
          <w:szCs w:val="22"/>
        </w:rPr>
      </w:pPr>
      <w:r w:rsidRPr="003D398F">
        <w:rPr>
          <w:b/>
          <w:noProof/>
          <w:szCs w:val="22"/>
        </w:rPr>
        <w:t>Tilkynning aukaverkana</w:t>
      </w:r>
    </w:p>
    <w:p w:rsidR="008670D0" w:rsidRDefault="008670D0">
      <w:pPr>
        <w:widowControl w:val="0"/>
        <w:rPr>
          <w:noProof/>
          <w:szCs w:val="22"/>
        </w:rPr>
      </w:pPr>
      <w:r>
        <w:rPr>
          <w:noProof/>
          <w:szCs w:val="22"/>
        </w:rPr>
        <w:t xml:space="preserve">Látið </w:t>
      </w:r>
      <w:r w:rsidRPr="00FB5225">
        <w:rPr>
          <w:noProof/>
          <w:szCs w:val="22"/>
        </w:rPr>
        <w:t>lækninn</w:t>
      </w:r>
      <w:r>
        <w:rPr>
          <w:noProof/>
          <w:szCs w:val="22"/>
        </w:rPr>
        <w:t xml:space="preserve"> eða </w:t>
      </w:r>
      <w:r w:rsidRPr="00FB5225">
        <w:rPr>
          <w:noProof/>
          <w:szCs w:val="22"/>
        </w:rPr>
        <w:t>lyfjafræðing</w:t>
      </w:r>
      <w:r>
        <w:rPr>
          <w:noProof/>
          <w:szCs w:val="22"/>
        </w:rPr>
        <w:t xml:space="preserve"> </w:t>
      </w:r>
      <w:r w:rsidRPr="00FB5225">
        <w:rPr>
          <w:noProof/>
          <w:szCs w:val="22"/>
        </w:rPr>
        <w:t>vita um allar aukaverkanir. Þetta gildir einnig um aukaverkanir sem ekki er minnst á í þessum fylgiseðli.</w:t>
      </w:r>
      <w:r>
        <w:rPr>
          <w:noProof/>
          <w:szCs w:val="22"/>
        </w:rPr>
        <w:t xml:space="preserve"> Einnig er hægt að tilkynna aukaverkanir beint </w:t>
      </w:r>
      <w:r w:rsidRPr="00421B24">
        <w:rPr>
          <w:szCs w:val="22"/>
          <w:highlight w:val="lightGray"/>
        </w:rPr>
        <w:t xml:space="preserve">samkvæmt fyrirkomulagi sem gildir í hverju landi fyrir sig, sjá </w:t>
      </w:r>
      <w:hyperlink r:id="rId17" w:history="1">
        <w:r w:rsidRPr="00421B24">
          <w:rPr>
            <w:rStyle w:val="Hyperlink"/>
            <w:szCs w:val="22"/>
            <w:highlight w:val="lightGray"/>
          </w:rPr>
          <w:t>Appendix V</w:t>
        </w:r>
      </w:hyperlink>
      <w:r>
        <w:rPr>
          <w:noProof/>
          <w:szCs w:val="22"/>
        </w:rPr>
        <w:t>. Með því að tilkynna aukaverkanir er hægt að hjálpa til við að auka upplýsingar um öryggi lyfsins.</w:t>
      </w:r>
    </w:p>
    <w:p w:rsidR="00016C3C" w:rsidRDefault="00016C3C">
      <w:pPr>
        <w:widowControl w:val="0"/>
        <w:rPr>
          <w:szCs w:val="22"/>
        </w:rPr>
      </w:pPr>
    </w:p>
    <w:p w:rsidR="000D2814" w:rsidRDefault="000D2814" w:rsidP="000D2814">
      <w:pPr>
        <w:keepNext/>
        <w:widowControl w:val="0"/>
        <w:ind w:left="567" w:right="-2" w:hanging="567"/>
        <w:rPr>
          <w:noProof/>
          <w:szCs w:val="22"/>
        </w:rPr>
      </w:pPr>
      <w:r>
        <w:rPr>
          <w:b/>
          <w:noProof/>
          <w:szCs w:val="22"/>
        </w:rPr>
        <w:t>5.</w:t>
      </w:r>
      <w:r>
        <w:rPr>
          <w:b/>
          <w:noProof/>
          <w:szCs w:val="22"/>
        </w:rPr>
        <w:tab/>
      </w:r>
      <w:r>
        <w:rPr>
          <w:b/>
          <w:szCs w:val="22"/>
        </w:rPr>
        <w:t>Hvernig geyma á Plavix</w:t>
      </w:r>
    </w:p>
    <w:p w:rsidR="000D2814" w:rsidRDefault="000D2814" w:rsidP="000D2814">
      <w:pPr>
        <w:keepNext/>
        <w:widowControl w:val="0"/>
        <w:rPr>
          <w:noProof/>
          <w:szCs w:val="22"/>
        </w:rPr>
      </w:pPr>
    </w:p>
    <w:p w:rsidR="000D2814" w:rsidRDefault="000D2814" w:rsidP="000D2814">
      <w:pPr>
        <w:widowControl w:val="0"/>
        <w:rPr>
          <w:szCs w:val="22"/>
        </w:rPr>
      </w:pPr>
      <w:r>
        <w:rPr>
          <w:szCs w:val="22"/>
        </w:rPr>
        <w:t xml:space="preserve">Geymið lyfið þar sem börn hvorki ná til né sjá. </w:t>
      </w:r>
    </w:p>
    <w:p w:rsidR="00C46C25" w:rsidRDefault="00C46C25" w:rsidP="000D2814">
      <w:pPr>
        <w:widowControl w:val="0"/>
        <w:rPr>
          <w:szCs w:val="22"/>
        </w:rPr>
      </w:pPr>
    </w:p>
    <w:p w:rsidR="000D2814" w:rsidRDefault="000D2814" w:rsidP="000D2814">
      <w:pPr>
        <w:widowControl w:val="0"/>
        <w:rPr>
          <w:szCs w:val="22"/>
        </w:rPr>
      </w:pPr>
      <w:r>
        <w:rPr>
          <w:szCs w:val="22"/>
        </w:rPr>
        <w:t>Ekki skal nota lyfið eftir fyrningardagsetningu sem tilgreind er á öskjunni og þynnuspjaldinu á eftir EXP. Fyrningardagsetning er síðasti dagur mánaðarins sem þar kemur fram.</w:t>
      </w:r>
    </w:p>
    <w:p w:rsidR="00110547" w:rsidRDefault="00110547">
      <w:pPr>
        <w:rPr>
          <w:szCs w:val="22"/>
        </w:rPr>
      </w:pPr>
    </w:p>
    <w:p w:rsidR="00110547" w:rsidRDefault="00110547">
      <w:pPr>
        <w:rPr>
          <w:szCs w:val="22"/>
        </w:rPr>
      </w:pPr>
      <w:r>
        <w:rPr>
          <w:szCs w:val="22"/>
        </w:rPr>
        <w:t xml:space="preserve">Vísað er í geymsluskilyrði sem tilgreind eru á öskjunni. </w:t>
      </w:r>
    </w:p>
    <w:p w:rsidR="00110547" w:rsidRDefault="00110547">
      <w:pPr>
        <w:rPr>
          <w:szCs w:val="22"/>
        </w:rPr>
      </w:pPr>
      <w:r>
        <w:rPr>
          <w:szCs w:val="22"/>
        </w:rPr>
        <w:t>Ef Plavix er í PVC/PVDC/álpynnupakkningu á að geyma lyfið við lægri hita en 30°C.</w:t>
      </w:r>
    </w:p>
    <w:p w:rsidR="00016C3C" w:rsidRDefault="00110547">
      <w:pPr>
        <w:rPr>
          <w:szCs w:val="22"/>
        </w:rPr>
      </w:pPr>
      <w:r>
        <w:rPr>
          <w:szCs w:val="22"/>
        </w:rPr>
        <w:t>Ef Plavix er í álþynnupakkningu eru e</w:t>
      </w:r>
      <w:r w:rsidR="00016C3C">
        <w:rPr>
          <w:szCs w:val="22"/>
        </w:rPr>
        <w:t>ngin sérstök fyrirmæli um geymsluaðstæður lyfsins.</w:t>
      </w:r>
    </w:p>
    <w:p w:rsidR="00684FDA" w:rsidRDefault="00684FDA" w:rsidP="000D2814">
      <w:pPr>
        <w:rPr>
          <w:szCs w:val="22"/>
        </w:rPr>
      </w:pPr>
    </w:p>
    <w:p w:rsidR="000D2814" w:rsidRDefault="000D2814" w:rsidP="000D2814">
      <w:pPr>
        <w:rPr>
          <w:szCs w:val="22"/>
        </w:rPr>
      </w:pPr>
      <w:r>
        <w:rPr>
          <w:szCs w:val="22"/>
        </w:rPr>
        <w:t xml:space="preserve">Notið ekki lyfið ef einhver </w:t>
      </w:r>
      <w:r w:rsidR="009660D5">
        <w:rPr>
          <w:szCs w:val="22"/>
        </w:rPr>
        <w:t>um</w:t>
      </w:r>
      <w:r>
        <w:rPr>
          <w:szCs w:val="22"/>
        </w:rPr>
        <w:t>merki um skemmdir eru sjáanleg.</w:t>
      </w:r>
    </w:p>
    <w:p w:rsidR="00016C3C" w:rsidRDefault="00016C3C">
      <w:pPr>
        <w:rPr>
          <w:szCs w:val="22"/>
        </w:rPr>
      </w:pPr>
    </w:p>
    <w:p w:rsidR="000D2814" w:rsidRDefault="000D2814" w:rsidP="000D2814">
      <w:pPr>
        <w:widowControl w:val="0"/>
        <w:rPr>
          <w:szCs w:val="22"/>
        </w:rPr>
      </w:pPr>
      <w:r>
        <w:rPr>
          <w:szCs w:val="22"/>
        </w:rPr>
        <w:t>Ekki má skola lyfjum niður í frárennslislagnir eða fleygja þeim með heimilissorpi. Leitið ráða í apóteki um hvernig heppilegast er að farga lyfjum sem hætt er að nota. Markmiðið er að vernda umhverfið.</w:t>
      </w:r>
    </w:p>
    <w:p w:rsidR="00016C3C" w:rsidRDefault="00016C3C">
      <w:pPr>
        <w:widowControl w:val="0"/>
        <w:tabs>
          <w:tab w:val="left" w:pos="570"/>
        </w:tabs>
        <w:ind w:right="-2"/>
        <w:rPr>
          <w:b/>
          <w:szCs w:val="22"/>
        </w:rPr>
      </w:pPr>
    </w:p>
    <w:p w:rsidR="00016C3C" w:rsidRDefault="00016C3C">
      <w:pPr>
        <w:widowControl w:val="0"/>
        <w:tabs>
          <w:tab w:val="left" w:pos="570"/>
        </w:tabs>
        <w:ind w:right="-2"/>
        <w:rPr>
          <w:b/>
          <w:szCs w:val="22"/>
        </w:rPr>
      </w:pPr>
    </w:p>
    <w:p w:rsidR="00016C3C" w:rsidRDefault="000D2814" w:rsidP="004F710F">
      <w:pPr>
        <w:keepNext/>
        <w:keepLines/>
        <w:widowControl w:val="0"/>
        <w:numPr>
          <w:ilvl w:val="0"/>
          <w:numId w:val="5"/>
        </w:numPr>
        <w:tabs>
          <w:tab w:val="left" w:pos="570"/>
        </w:tabs>
        <w:ind w:right="-2" w:hanging="1080"/>
        <w:rPr>
          <w:b/>
        </w:rPr>
      </w:pPr>
      <w:r>
        <w:rPr>
          <w:b/>
        </w:rPr>
        <w:t xml:space="preserve">Pakkningar og aðrar upplýsingar </w:t>
      </w:r>
    </w:p>
    <w:p w:rsidR="00016C3C" w:rsidRDefault="00016C3C" w:rsidP="004F710F">
      <w:pPr>
        <w:pStyle w:val="spc"/>
        <w:keepNext/>
        <w:keepLines/>
        <w:rPr>
          <w:szCs w:val="22"/>
        </w:rPr>
      </w:pPr>
    </w:p>
    <w:p w:rsidR="00016C3C" w:rsidRDefault="00291FF9" w:rsidP="004F710F">
      <w:pPr>
        <w:keepNext/>
        <w:keepLines/>
        <w:ind w:left="567" w:right="-2" w:hanging="567"/>
        <w:rPr>
          <w:b/>
          <w:noProof/>
        </w:rPr>
      </w:pPr>
      <w:r>
        <w:rPr>
          <w:b/>
          <w:noProof/>
        </w:rPr>
        <w:t xml:space="preserve">Plavix </w:t>
      </w:r>
      <w:r w:rsidR="00016C3C">
        <w:rPr>
          <w:b/>
          <w:noProof/>
        </w:rPr>
        <w:t>inniheldur</w:t>
      </w:r>
    </w:p>
    <w:p w:rsidR="00016C3C" w:rsidRDefault="00016C3C" w:rsidP="004F710F">
      <w:pPr>
        <w:keepNext/>
        <w:keepLines/>
        <w:ind w:right="-2"/>
        <w:rPr>
          <w:bCs/>
          <w:noProof/>
        </w:rPr>
      </w:pPr>
      <w:r>
        <w:rPr>
          <w:bCs/>
          <w:noProof/>
        </w:rPr>
        <w:t xml:space="preserve">Virka innihaldsefnið er klópídógrel. Hver tafla inniheldur 75 mg af klópídógreli (sem </w:t>
      </w:r>
      <w:r>
        <w:t>hýdrógensúlfat</w:t>
      </w:r>
      <w:r>
        <w:rPr>
          <w:bCs/>
          <w:noProof/>
        </w:rPr>
        <w:t>).</w:t>
      </w:r>
    </w:p>
    <w:p w:rsidR="00016C3C" w:rsidRDefault="00016C3C" w:rsidP="004F710F">
      <w:pPr>
        <w:keepNext/>
        <w:keepLines/>
        <w:ind w:left="567" w:right="-2" w:hanging="567"/>
        <w:rPr>
          <w:bCs/>
          <w:noProof/>
        </w:rPr>
      </w:pPr>
    </w:p>
    <w:p w:rsidR="00216C69" w:rsidRDefault="00016C3C" w:rsidP="004F710F">
      <w:pPr>
        <w:keepNext/>
        <w:keepLines/>
        <w:ind w:right="-2" w:hanging="27"/>
        <w:rPr>
          <w:bCs/>
          <w:noProof/>
        </w:rPr>
      </w:pPr>
      <w:r>
        <w:rPr>
          <w:bCs/>
          <w:noProof/>
        </w:rPr>
        <w:t>Önnur innihaldsefni eru</w:t>
      </w:r>
      <w:r w:rsidR="000D2814">
        <w:rPr>
          <w:bCs/>
          <w:noProof/>
        </w:rPr>
        <w:t xml:space="preserve"> (sjá kafla 2</w:t>
      </w:r>
      <w:r w:rsidR="003F1498">
        <w:rPr>
          <w:bCs/>
          <w:noProof/>
        </w:rPr>
        <w:t xml:space="preserve">, </w:t>
      </w:r>
      <w:r w:rsidR="000D2814">
        <w:rPr>
          <w:bCs/>
          <w:noProof/>
        </w:rPr>
        <w:t>Plavix inniheldur mjólkursykur</w:t>
      </w:r>
      <w:r w:rsidR="003F1498">
        <w:rPr>
          <w:bCs/>
          <w:noProof/>
        </w:rPr>
        <w:t xml:space="preserve"> </w:t>
      </w:r>
      <w:r w:rsidR="000D2814">
        <w:rPr>
          <w:bCs/>
          <w:noProof/>
        </w:rPr>
        <w:t>og Plavix inniheldur herta laxerolíu)</w:t>
      </w:r>
      <w:r w:rsidR="00216C69">
        <w:rPr>
          <w:bCs/>
          <w:noProof/>
        </w:rPr>
        <w:t>:</w:t>
      </w:r>
    </w:p>
    <w:p w:rsidR="005D6991" w:rsidRDefault="00216C69" w:rsidP="005D29CE">
      <w:pPr>
        <w:keepNext/>
        <w:keepLines/>
        <w:numPr>
          <w:ilvl w:val="0"/>
          <w:numId w:val="3"/>
        </w:numPr>
        <w:tabs>
          <w:tab w:val="clear" w:pos="1440"/>
          <w:tab w:val="num" w:pos="1134"/>
        </w:tabs>
        <w:ind w:left="1134" w:right="-2" w:hanging="850"/>
        <w:rPr>
          <w:bCs/>
          <w:noProof/>
        </w:rPr>
      </w:pPr>
      <w:r>
        <w:rPr>
          <w:bCs/>
          <w:noProof/>
        </w:rPr>
        <w:t>Töflukjarni:</w:t>
      </w:r>
      <w:r w:rsidR="00016C3C">
        <w:rPr>
          <w:bCs/>
          <w:noProof/>
        </w:rPr>
        <w:t xml:space="preserve"> mannitól (E421), hýdrógeneruð laxerolía, örkristallaður sellulósi, makrógól</w:t>
      </w:r>
      <w:r w:rsidR="008A37D7">
        <w:rPr>
          <w:bCs/>
          <w:noProof/>
        </w:rPr>
        <w:t> </w:t>
      </w:r>
      <w:r w:rsidR="00016C3C">
        <w:rPr>
          <w:bCs/>
          <w:noProof/>
        </w:rPr>
        <w:t>6000 og lítið útskiptur hýdroxýprópýlsellulósi</w:t>
      </w:r>
      <w:r w:rsidR="005D6991">
        <w:rPr>
          <w:bCs/>
          <w:noProof/>
        </w:rPr>
        <w:t>,</w:t>
      </w:r>
    </w:p>
    <w:p w:rsidR="005D6991" w:rsidRDefault="005D6991" w:rsidP="005D6991">
      <w:pPr>
        <w:keepNext/>
        <w:keepLines/>
        <w:numPr>
          <w:ilvl w:val="0"/>
          <w:numId w:val="3"/>
        </w:numPr>
        <w:tabs>
          <w:tab w:val="clear" w:pos="1440"/>
          <w:tab w:val="num" w:pos="1134"/>
        </w:tabs>
        <w:ind w:left="1134" w:right="-2" w:hanging="850"/>
        <w:rPr>
          <w:bCs/>
          <w:noProof/>
        </w:rPr>
      </w:pPr>
      <w:r>
        <w:rPr>
          <w:bCs/>
          <w:noProof/>
        </w:rPr>
        <w:t>Töfluhúð: laktósaeinhýdrat (m</w:t>
      </w:r>
      <w:r w:rsidR="00016C3C">
        <w:rPr>
          <w:bCs/>
          <w:noProof/>
        </w:rPr>
        <w:t>jólkursykur), hýprómellósi (E464), tríacetín (E1518), rautt járnoxíð (E172)</w:t>
      </w:r>
      <w:r w:rsidR="000113AD">
        <w:rPr>
          <w:bCs/>
          <w:noProof/>
        </w:rPr>
        <w:t xml:space="preserve"> </w:t>
      </w:r>
      <w:r>
        <w:rPr>
          <w:bCs/>
          <w:noProof/>
        </w:rPr>
        <w:t>og</w:t>
      </w:r>
      <w:r w:rsidR="00016C3C">
        <w:rPr>
          <w:bCs/>
          <w:noProof/>
        </w:rPr>
        <w:t xml:space="preserve"> títantvíoxíð (E171) </w:t>
      </w:r>
    </w:p>
    <w:p w:rsidR="00016C3C" w:rsidRDefault="005D6991" w:rsidP="005D6991">
      <w:pPr>
        <w:keepNext/>
        <w:keepLines/>
        <w:numPr>
          <w:ilvl w:val="0"/>
          <w:numId w:val="3"/>
        </w:numPr>
        <w:tabs>
          <w:tab w:val="clear" w:pos="1440"/>
          <w:tab w:val="num" w:pos="1134"/>
        </w:tabs>
        <w:ind w:left="1134" w:right="-2" w:hanging="850"/>
        <w:rPr>
          <w:bCs/>
          <w:noProof/>
        </w:rPr>
      </w:pPr>
      <w:r>
        <w:rPr>
          <w:bCs/>
          <w:noProof/>
        </w:rPr>
        <w:t>Gljá</w:t>
      </w:r>
      <w:r w:rsidR="00367AA2">
        <w:rPr>
          <w:bCs/>
          <w:noProof/>
        </w:rPr>
        <w:t>efn</w:t>
      </w:r>
      <w:r>
        <w:rPr>
          <w:bCs/>
          <w:noProof/>
        </w:rPr>
        <w:t xml:space="preserve">i: </w:t>
      </w:r>
      <w:r w:rsidR="00016C3C">
        <w:rPr>
          <w:bCs/>
          <w:noProof/>
        </w:rPr>
        <w:t>karnaubavax.</w:t>
      </w:r>
    </w:p>
    <w:p w:rsidR="00016C3C" w:rsidRDefault="00016C3C">
      <w:pPr>
        <w:ind w:left="567" w:right="-2" w:hanging="567"/>
        <w:rPr>
          <w:bCs/>
          <w:noProof/>
        </w:rPr>
      </w:pPr>
    </w:p>
    <w:p w:rsidR="000D2814" w:rsidRDefault="000D2814" w:rsidP="000D2814">
      <w:pPr>
        <w:ind w:left="567" w:right="-2" w:hanging="567"/>
        <w:rPr>
          <w:b/>
          <w:noProof/>
        </w:rPr>
      </w:pPr>
      <w:r>
        <w:rPr>
          <w:b/>
          <w:noProof/>
        </w:rPr>
        <w:t>Lýsing á útliti Plavix og pakkningastærðir</w:t>
      </w:r>
    </w:p>
    <w:p w:rsidR="00016C3C" w:rsidRDefault="00016C3C">
      <w:pPr>
        <w:ind w:left="567" w:right="-2" w:hanging="567"/>
        <w:rPr>
          <w:b/>
          <w:noProof/>
        </w:rPr>
      </w:pPr>
    </w:p>
    <w:p w:rsidR="005D6991" w:rsidRDefault="00016C3C">
      <w:pPr>
        <w:rPr>
          <w:szCs w:val="22"/>
        </w:rPr>
      </w:pPr>
      <w:r>
        <w:rPr>
          <w:szCs w:val="22"/>
        </w:rPr>
        <w:t>Plavix 75</w:t>
      </w:r>
      <w:r w:rsidR="00AB2182">
        <w:rPr>
          <w:szCs w:val="22"/>
        </w:rPr>
        <w:t> </w:t>
      </w:r>
      <w:r>
        <w:rPr>
          <w:szCs w:val="22"/>
        </w:rPr>
        <w:t xml:space="preserve">mg </w:t>
      </w:r>
      <w:r w:rsidR="0094382B">
        <w:rPr>
          <w:szCs w:val="22"/>
        </w:rPr>
        <w:t xml:space="preserve">filmuhúðaðar </w:t>
      </w:r>
      <w:r>
        <w:rPr>
          <w:szCs w:val="22"/>
        </w:rPr>
        <w:t xml:space="preserve">töflur eru kringlóttar, tvíkúptar, bleikar, áletraðar með tölunni „75“ á annarri hliðinni og tölunni „1171“ á hinni. </w:t>
      </w:r>
      <w:r w:rsidR="0094382B">
        <w:rPr>
          <w:szCs w:val="22"/>
        </w:rPr>
        <w:t>Plavix</w:t>
      </w:r>
      <w:r>
        <w:rPr>
          <w:szCs w:val="22"/>
        </w:rPr>
        <w:t xml:space="preserve"> </w:t>
      </w:r>
      <w:r w:rsidR="00143414">
        <w:rPr>
          <w:szCs w:val="22"/>
        </w:rPr>
        <w:t>fæst</w:t>
      </w:r>
      <w:r>
        <w:rPr>
          <w:szCs w:val="22"/>
        </w:rPr>
        <w:t xml:space="preserve"> í pappaöskjum sem innihalda</w:t>
      </w:r>
      <w:r w:rsidR="005D6991">
        <w:rPr>
          <w:szCs w:val="22"/>
        </w:rPr>
        <w:t>:</w:t>
      </w:r>
    </w:p>
    <w:p w:rsidR="005D6991" w:rsidRDefault="00016C3C" w:rsidP="00DE1154">
      <w:pPr>
        <w:numPr>
          <w:ilvl w:val="0"/>
          <w:numId w:val="3"/>
        </w:numPr>
        <w:tabs>
          <w:tab w:val="clear" w:pos="1440"/>
          <w:tab w:val="num" w:pos="567"/>
        </w:tabs>
        <w:ind w:left="567" w:hanging="567"/>
        <w:rPr>
          <w:szCs w:val="22"/>
        </w:rPr>
      </w:pPr>
      <w:r>
        <w:rPr>
          <w:szCs w:val="22"/>
        </w:rPr>
        <w:t xml:space="preserve"> </w:t>
      </w:r>
      <w:r w:rsidR="001E30BA">
        <w:rPr>
          <w:szCs w:val="22"/>
        </w:rPr>
        <w:t xml:space="preserve">7, </w:t>
      </w:r>
      <w:r>
        <w:rPr>
          <w:szCs w:val="22"/>
        </w:rPr>
        <w:t xml:space="preserve">14, 28, 30, 84, 90 og </w:t>
      </w:r>
      <w:r w:rsidRPr="004F710F">
        <w:rPr>
          <w:szCs w:val="22"/>
        </w:rPr>
        <w:t>100 töflur í PVC/PVDC</w:t>
      </w:r>
      <w:r w:rsidRPr="004F710F">
        <w:t>/ál</w:t>
      </w:r>
      <w:r w:rsidRPr="004F710F">
        <w:rPr>
          <w:szCs w:val="22"/>
        </w:rPr>
        <w:t xml:space="preserve">þynnupakkningum eða í álþynnupakkningum </w:t>
      </w:r>
    </w:p>
    <w:p w:rsidR="004000BB" w:rsidRDefault="00016C3C" w:rsidP="00DE1154">
      <w:pPr>
        <w:numPr>
          <w:ilvl w:val="0"/>
          <w:numId w:val="3"/>
        </w:numPr>
        <w:tabs>
          <w:tab w:val="clear" w:pos="1440"/>
          <w:tab w:val="num" w:pos="567"/>
        </w:tabs>
        <w:ind w:left="567" w:hanging="567"/>
        <w:rPr>
          <w:szCs w:val="22"/>
        </w:rPr>
      </w:pPr>
      <w:r w:rsidRPr="004F710F">
        <w:rPr>
          <w:szCs w:val="22"/>
        </w:rPr>
        <w:t>50x1 t</w:t>
      </w:r>
      <w:r w:rsidR="00FB140F" w:rsidRPr="004F710F">
        <w:rPr>
          <w:szCs w:val="22"/>
        </w:rPr>
        <w:t>öflu</w:t>
      </w:r>
      <w:r w:rsidRPr="004F710F">
        <w:rPr>
          <w:szCs w:val="22"/>
        </w:rPr>
        <w:t xml:space="preserve"> í </w:t>
      </w:r>
      <w:r w:rsidR="00FB140F" w:rsidRPr="004F710F">
        <w:rPr>
          <w:szCs w:val="22"/>
        </w:rPr>
        <w:t xml:space="preserve">stakskammta </w:t>
      </w:r>
      <w:r w:rsidRPr="004F710F">
        <w:rPr>
          <w:szCs w:val="22"/>
        </w:rPr>
        <w:t>PVC/PVDC/ál</w:t>
      </w:r>
      <w:r w:rsidR="00FB140F" w:rsidRPr="004F710F">
        <w:rPr>
          <w:szCs w:val="22"/>
        </w:rPr>
        <w:t>-</w:t>
      </w:r>
      <w:r w:rsidRPr="004F710F">
        <w:rPr>
          <w:szCs w:val="22"/>
        </w:rPr>
        <w:t xml:space="preserve"> eða álþynnupakkningum. </w:t>
      </w:r>
    </w:p>
    <w:p w:rsidR="004000BB" w:rsidRDefault="004000BB" w:rsidP="009357E2">
      <w:pPr>
        <w:rPr>
          <w:szCs w:val="22"/>
        </w:rPr>
      </w:pPr>
    </w:p>
    <w:p w:rsidR="00016C3C" w:rsidRPr="004000BB" w:rsidRDefault="00016C3C" w:rsidP="009357E2">
      <w:pPr>
        <w:rPr>
          <w:szCs w:val="22"/>
        </w:rPr>
      </w:pPr>
      <w:r w:rsidRPr="004000BB">
        <w:rPr>
          <w:szCs w:val="22"/>
        </w:rPr>
        <w:t>Ekki er víst að allar pakkningastærðir séu</w:t>
      </w:r>
      <w:r w:rsidR="002C2EC5" w:rsidRPr="004000BB">
        <w:rPr>
          <w:szCs w:val="22"/>
        </w:rPr>
        <w:t xml:space="preserve"> </w:t>
      </w:r>
      <w:r w:rsidR="0097581A" w:rsidRPr="004000BB">
        <w:rPr>
          <w:szCs w:val="22"/>
        </w:rPr>
        <w:t>markaðssettar</w:t>
      </w:r>
      <w:r w:rsidRPr="004000BB">
        <w:rPr>
          <w:szCs w:val="22"/>
        </w:rPr>
        <w:t>.</w:t>
      </w:r>
    </w:p>
    <w:p w:rsidR="00016C3C" w:rsidRDefault="00016C3C" w:rsidP="00DE1154">
      <w:pPr>
        <w:tabs>
          <w:tab w:val="num" w:pos="567"/>
        </w:tabs>
        <w:ind w:left="567" w:right="-2" w:hanging="567"/>
        <w:rPr>
          <w:noProof/>
        </w:rPr>
      </w:pPr>
    </w:p>
    <w:p w:rsidR="00016C3C" w:rsidRDefault="00016C3C" w:rsidP="000910CB">
      <w:pPr>
        <w:keepNext/>
        <w:ind w:left="567" w:hanging="567"/>
        <w:rPr>
          <w:b/>
          <w:noProof/>
        </w:rPr>
      </w:pPr>
      <w:r>
        <w:rPr>
          <w:b/>
          <w:noProof/>
        </w:rPr>
        <w:t>Markaðsleyfishafi og framleið</w:t>
      </w:r>
      <w:r w:rsidR="00636F62">
        <w:rPr>
          <w:b/>
          <w:noProof/>
        </w:rPr>
        <w:t>endur</w:t>
      </w:r>
    </w:p>
    <w:p w:rsidR="00016C3C" w:rsidRDefault="00016C3C" w:rsidP="000910CB">
      <w:pPr>
        <w:keepNext/>
        <w:ind w:left="567" w:hanging="567"/>
        <w:rPr>
          <w:b/>
          <w:noProof/>
        </w:rPr>
      </w:pPr>
    </w:p>
    <w:p w:rsidR="00016C3C" w:rsidRDefault="00016C3C">
      <w:pPr>
        <w:ind w:left="567" w:right="-2" w:hanging="567"/>
        <w:rPr>
          <w:bCs/>
          <w:noProof/>
        </w:rPr>
      </w:pPr>
      <w:r>
        <w:rPr>
          <w:bCs/>
          <w:noProof/>
        </w:rPr>
        <w:t xml:space="preserve">Markaðsleyfishafi: </w:t>
      </w:r>
      <w:r w:rsidR="00330860">
        <w:rPr>
          <w:szCs w:val="22"/>
        </w:rPr>
        <w:t>sanofi-aventis groupe</w:t>
      </w:r>
    </w:p>
    <w:p w:rsidR="00016C3C" w:rsidRDefault="00343F7D">
      <w:pPr>
        <w:ind w:left="567" w:right="-2" w:hanging="567"/>
        <w:rPr>
          <w:bCs/>
          <w:noProof/>
        </w:rPr>
      </w:pPr>
      <w:r>
        <w:rPr>
          <w:szCs w:val="22"/>
          <w:lang w:val="fr-FR"/>
        </w:rPr>
        <w:t>54, rue La Boétie</w:t>
      </w:r>
      <w:r w:rsidRPr="004359C7">
        <w:rPr>
          <w:szCs w:val="22"/>
          <w:lang w:val="fr-FR"/>
        </w:rPr>
        <w:t xml:space="preserve"> - </w:t>
      </w:r>
      <w:r>
        <w:rPr>
          <w:szCs w:val="22"/>
          <w:lang w:val="fr-FR"/>
        </w:rPr>
        <w:t>F-75008</w:t>
      </w:r>
      <w:r w:rsidR="00016C3C">
        <w:rPr>
          <w:bCs/>
          <w:noProof/>
        </w:rPr>
        <w:t xml:space="preserve"> Paris, Frakkland</w:t>
      </w:r>
      <w:r w:rsidR="004F3DB7">
        <w:rPr>
          <w:bCs/>
          <w:noProof/>
        </w:rPr>
        <w:t>.</w:t>
      </w:r>
    </w:p>
    <w:p w:rsidR="00016C3C" w:rsidRDefault="00016C3C">
      <w:pPr>
        <w:ind w:left="567" w:right="-2" w:hanging="567"/>
        <w:rPr>
          <w:bCs/>
          <w:noProof/>
        </w:rPr>
      </w:pPr>
    </w:p>
    <w:p w:rsidR="00016C3C" w:rsidRDefault="00016C3C">
      <w:pPr>
        <w:ind w:left="567" w:right="-2" w:hanging="567"/>
        <w:rPr>
          <w:bCs/>
          <w:noProof/>
        </w:rPr>
      </w:pPr>
      <w:r>
        <w:rPr>
          <w:bCs/>
          <w:noProof/>
        </w:rPr>
        <w:t>Framleiðendur:</w:t>
      </w:r>
    </w:p>
    <w:p w:rsidR="00016C3C" w:rsidRDefault="00016C3C">
      <w:r>
        <w:t>Sanofi Winthrop Industrie</w:t>
      </w:r>
    </w:p>
    <w:p w:rsidR="00016C3C" w:rsidRDefault="00016C3C">
      <w:r>
        <w:t xml:space="preserve">1, rue de la Vierge, </w:t>
      </w:r>
      <w:r>
        <w:rPr>
          <w:noProof/>
        </w:rPr>
        <w:t>Ambarès &amp; Lagrave</w:t>
      </w:r>
      <w:r>
        <w:t>, F-</w:t>
      </w:r>
      <w:r>
        <w:rPr>
          <w:color w:val="000000"/>
          <w:szCs w:val="20"/>
        </w:rPr>
        <w:t xml:space="preserve">33565 Carbon Blanc cedex, </w:t>
      </w:r>
      <w:r>
        <w:t>Frakkland</w:t>
      </w:r>
    </w:p>
    <w:p w:rsidR="00016C3C" w:rsidRDefault="00016C3C">
      <w:pPr>
        <w:pStyle w:val="BodyText3"/>
        <w:rPr>
          <w:lang w:val="is-IS"/>
        </w:rPr>
      </w:pPr>
      <w:r>
        <w:rPr>
          <w:lang w:val="is-IS"/>
        </w:rPr>
        <w:t>eða</w:t>
      </w:r>
    </w:p>
    <w:p w:rsidR="00016C3C" w:rsidRDefault="00AA4477">
      <w:r>
        <w:t>Delpharm Dijon</w:t>
      </w:r>
      <w:r w:rsidR="00016C3C">
        <w:br/>
        <w:t>6, boulevard de l'Europe, F-21800 Quétigny, Frakkland</w:t>
      </w:r>
      <w:r w:rsidR="00AB2182">
        <w:t>.</w:t>
      </w:r>
    </w:p>
    <w:p w:rsidR="00406388" w:rsidRDefault="00406388">
      <w:r>
        <w:t>eða</w:t>
      </w:r>
    </w:p>
    <w:p w:rsidR="00406388" w:rsidRPr="00AE4A97" w:rsidRDefault="00406388" w:rsidP="00406388">
      <w:pPr>
        <w:tabs>
          <w:tab w:val="left" w:pos="720"/>
        </w:tabs>
        <w:jc w:val="both"/>
        <w:rPr>
          <w:szCs w:val="22"/>
        </w:rPr>
      </w:pPr>
      <w:r w:rsidRPr="00AE4A97">
        <w:rPr>
          <w:szCs w:val="22"/>
        </w:rPr>
        <w:t>Sanofi S.</w:t>
      </w:r>
      <w:r w:rsidR="009557A4">
        <w:rPr>
          <w:szCs w:val="22"/>
        </w:rPr>
        <w:t>r.l.</w:t>
      </w:r>
    </w:p>
    <w:p w:rsidR="00406388" w:rsidRPr="00AE4A97" w:rsidRDefault="00406388" w:rsidP="00406388">
      <w:pPr>
        <w:tabs>
          <w:tab w:val="left" w:pos="720"/>
        </w:tabs>
        <w:jc w:val="both"/>
        <w:rPr>
          <w:szCs w:val="22"/>
        </w:rPr>
      </w:pPr>
      <w:r w:rsidRPr="00AE4A97">
        <w:rPr>
          <w:szCs w:val="22"/>
        </w:rPr>
        <w:t>Strada Statale 17, Km 22</w:t>
      </w:r>
    </w:p>
    <w:p w:rsidR="00406388" w:rsidRDefault="00406388" w:rsidP="00406388">
      <w:pPr>
        <w:tabs>
          <w:tab w:val="left" w:pos="720"/>
        </w:tabs>
        <w:jc w:val="both"/>
        <w:rPr>
          <w:szCs w:val="22"/>
        </w:rPr>
      </w:pPr>
      <w:r w:rsidRPr="00AE4A97">
        <w:rPr>
          <w:szCs w:val="22"/>
        </w:rPr>
        <w:t xml:space="preserve">67019 Scoppito (AQ) </w:t>
      </w:r>
      <w:r>
        <w:rPr>
          <w:szCs w:val="22"/>
        </w:rPr>
        <w:t>– Ítalía</w:t>
      </w:r>
    </w:p>
    <w:p w:rsidR="00AB0FA3" w:rsidRDefault="00AB0FA3" w:rsidP="00AB0FA3">
      <w:r>
        <w:t>eða</w:t>
      </w:r>
    </w:p>
    <w:p w:rsidR="00AB0FA3" w:rsidRPr="00152FFA" w:rsidRDefault="00AB0FA3" w:rsidP="00AB0FA3">
      <w:pPr>
        <w:tabs>
          <w:tab w:val="left" w:pos="720"/>
        </w:tabs>
        <w:jc w:val="both"/>
        <w:rPr>
          <w:szCs w:val="22"/>
        </w:rPr>
      </w:pPr>
      <w:r w:rsidRPr="00152FFA">
        <w:rPr>
          <w:szCs w:val="22"/>
        </w:rPr>
        <w:t>Sanofi Winthrop Industrie</w:t>
      </w:r>
    </w:p>
    <w:p w:rsidR="00AB0FA3" w:rsidRPr="00152FFA" w:rsidRDefault="00AB0FA3" w:rsidP="00AB0FA3">
      <w:pPr>
        <w:tabs>
          <w:tab w:val="left" w:pos="720"/>
        </w:tabs>
        <w:jc w:val="both"/>
        <w:rPr>
          <w:szCs w:val="22"/>
        </w:rPr>
      </w:pPr>
      <w:r w:rsidRPr="00152FFA">
        <w:rPr>
          <w:szCs w:val="22"/>
        </w:rPr>
        <w:t>30-36 avenue Gustave Eiffel</w:t>
      </w:r>
    </w:p>
    <w:p w:rsidR="00AB0FA3" w:rsidRPr="00152FFA" w:rsidRDefault="00AB0FA3" w:rsidP="00AB0FA3">
      <w:pPr>
        <w:tabs>
          <w:tab w:val="left" w:pos="720"/>
        </w:tabs>
        <w:jc w:val="both"/>
        <w:rPr>
          <w:szCs w:val="22"/>
        </w:rPr>
      </w:pPr>
      <w:r w:rsidRPr="00152FFA">
        <w:rPr>
          <w:szCs w:val="22"/>
        </w:rPr>
        <w:t>37100 Tours</w:t>
      </w:r>
    </w:p>
    <w:p w:rsidR="00AB0FA3" w:rsidRDefault="00AB0FA3" w:rsidP="00406388">
      <w:pPr>
        <w:tabs>
          <w:tab w:val="left" w:pos="720"/>
        </w:tabs>
        <w:jc w:val="both"/>
        <w:rPr>
          <w:szCs w:val="22"/>
        </w:rPr>
      </w:pPr>
      <w:r>
        <w:rPr>
          <w:szCs w:val="22"/>
        </w:rPr>
        <w:t>Frakkland</w:t>
      </w:r>
    </w:p>
    <w:p w:rsidR="00406388" w:rsidRDefault="00406388"/>
    <w:p w:rsidR="00524CAF" w:rsidRDefault="00524CAF"/>
    <w:p w:rsidR="000D2814" w:rsidRDefault="000D2814" w:rsidP="000D2814">
      <w:pPr>
        <w:widowControl w:val="0"/>
        <w:rPr>
          <w:szCs w:val="22"/>
        </w:rPr>
      </w:pPr>
      <w:r>
        <w:rPr>
          <w:szCs w:val="22"/>
        </w:rPr>
        <w:t xml:space="preserve">Hafið samband við fulltrúa markaðsleyfishafa á hverjum stað ef óskað er upplýsinga um lyfið: </w:t>
      </w:r>
    </w:p>
    <w:p w:rsidR="00016C3C" w:rsidRDefault="00016C3C">
      <w:pPr>
        <w:widowControl w:val="0"/>
        <w:rPr>
          <w:szCs w:val="22"/>
        </w:rPr>
      </w:pPr>
    </w:p>
    <w:tbl>
      <w:tblPr>
        <w:tblW w:w="9080" w:type="dxa"/>
        <w:tblLayout w:type="fixed"/>
        <w:tblCellMar>
          <w:left w:w="0" w:type="dxa"/>
          <w:right w:w="0" w:type="dxa"/>
        </w:tblCellMar>
        <w:tblLook w:val="0000" w:firstRow="0" w:lastRow="0" w:firstColumn="0" w:lastColumn="0" w:noHBand="0" w:noVBand="0"/>
      </w:tblPr>
      <w:tblGrid>
        <w:gridCol w:w="4536"/>
        <w:gridCol w:w="4536"/>
        <w:gridCol w:w="8"/>
        <w:tblGridChange w:id="26">
          <w:tblGrid>
            <w:gridCol w:w="4536"/>
            <w:gridCol w:w="4536"/>
            <w:gridCol w:w="8"/>
          </w:tblGrid>
        </w:tblGridChange>
      </w:tblGrid>
      <w:tr w:rsidR="00485D27" w:rsidTr="00D35367">
        <w:trPr>
          <w:trHeight w:val="892"/>
        </w:trPr>
        <w:tc>
          <w:tcPr>
            <w:tcW w:w="4536" w:type="dxa"/>
          </w:tcPr>
          <w:p w:rsidR="00485D27" w:rsidRDefault="00485D27" w:rsidP="00D35367">
            <w:pPr>
              <w:rPr>
                <w:b/>
                <w:bCs/>
                <w:noProof/>
                <w:szCs w:val="22"/>
              </w:rPr>
            </w:pPr>
            <w:r>
              <w:rPr>
                <w:b/>
                <w:bCs/>
                <w:noProof/>
                <w:szCs w:val="22"/>
              </w:rPr>
              <w:t>België/Belgique/Belgien</w:t>
            </w:r>
          </w:p>
          <w:p w:rsidR="00485D27" w:rsidRDefault="00485D27" w:rsidP="00D35367">
            <w:pPr>
              <w:rPr>
                <w:noProof/>
                <w:szCs w:val="22"/>
              </w:rPr>
            </w:pPr>
            <w:r>
              <w:rPr>
                <w:noProof/>
                <w:snapToGrid w:val="0"/>
                <w:szCs w:val="22"/>
              </w:rPr>
              <w:t>Sanofi Belgium</w:t>
            </w:r>
          </w:p>
          <w:p w:rsidR="00485D27" w:rsidRDefault="00485D27" w:rsidP="00D35367">
            <w:pPr>
              <w:rPr>
                <w:noProof/>
                <w:snapToGrid w:val="0"/>
                <w:szCs w:val="22"/>
              </w:rPr>
            </w:pPr>
            <w:r>
              <w:rPr>
                <w:noProof/>
                <w:szCs w:val="22"/>
              </w:rPr>
              <w:t xml:space="preserve">Tél/Tel: </w:t>
            </w:r>
            <w:r>
              <w:rPr>
                <w:noProof/>
                <w:snapToGrid w:val="0"/>
                <w:szCs w:val="22"/>
              </w:rPr>
              <w:t>+32 (0)2 710 54 00</w:t>
            </w:r>
          </w:p>
          <w:p w:rsidR="00485D27" w:rsidRDefault="00485D27" w:rsidP="00D35367">
            <w:pPr>
              <w:rPr>
                <w:noProof/>
                <w:szCs w:val="22"/>
              </w:rPr>
            </w:pPr>
          </w:p>
        </w:tc>
        <w:tc>
          <w:tcPr>
            <w:tcW w:w="4544" w:type="dxa"/>
            <w:gridSpan w:val="2"/>
          </w:tcPr>
          <w:p w:rsidR="00485D27" w:rsidRDefault="00485D27" w:rsidP="00D35367">
            <w:pPr>
              <w:rPr>
                <w:b/>
                <w:bCs/>
                <w:noProof/>
                <w:szCs w:val="22"/>
              </w:rPr>
            </w:pPr>
            <w:r>
              <w:rPr>
                <w:b/>
                <w:bCs/>
                <w:noProof/>
                <w:szCs w:val="22"/>
              </w:rPr>
              <w:t>Lietuva</w:t>
            </w:r>
          </w:p>
          <w:p w:rsidR="00485D27" w:rsidRDefault="00485D27" w:rsidP="00D35367">
            <w:pPr>
              <w:rPr>
                <w:noProof/>
                <w:szCs w:val="22"/>
              </w:rPr>
            </w:pPr>
            <w:r>
              <w:rPr>
                <w:noProof/>
                <w:szCs w:val="22"/>
              </w:rPr>
              <w:t xml:space="preserve">UAB </w:t>
            </w:r>
            <w:r w:rsidR="00DB7EF4" w:rsidRPr="009557A4">
              <w:rPr>
                <w:snapToGrid w:val="0"/>
                <w:szCs w:val="22"/>
                <w:lang w:val="fi-FI"/>
              </w:rPr>
              <w:t>«SANOFI-AVENTIS LIETUVA»</w:t>
            </w:r>
          </w:p>
          <w:p w:rsidR="00485D27" w:rsidRDefault="00485D27" w:rsidP="00D35367">
            <w:pPr>
              <w:rPr>
                <w:noProof/>
                <w:szCs w:val="22"/>
              </w:rPr>
            </w:pPr>
            <w:r>
              <w:rPr>
                <w:noProof/>
                <w:szCs w:val="22"/>
              </w:rPr>
              <w:t>Tel: +370 5 2755224</w:t>
            </w:r>
          </w:p>
          <w:p w:rsidR="00485D27" w:rsidRDefault="00485D27" w:rsidP="00D35367">
            <w:pPr>
              <w:rPr>
                <w:noProof/>
                <w:szCs w:val="22"/>
              </w:rPr>
            </w:pPr>
          </w:p>
        </w:tc>
      </w:tr>
      <w:tr w:rsidR="00485D27" w:rsidTr="00D35367">
        <w:trPr>
          <w:trHeight w:val="1000"/>
        </w:trPr>
        <w:tc>
          <w:tcPr>
            <w:tcW w:w="4536" w:type="dxa"/>
          </w:tcPr>
          <w:p w:rsidR="00485D27" w:rsidRDefault="00485D27" w:rsidP="00D35367">
            <w:pPr>
              <w:rPr>
                <w:b/>
                <w:bCs/>
                <w:noProof/>
                <w:szCs w:val="22"/>
              </w:rPr>
            </w:pPr>
            <w:r>
              <w:rPr>
                <w:b/>
                <w:bCs/>
                <w:noProof/>
                <w:szCs w:val="22"/>
              </w:rPr>
              <w:t>България</w:t>
            </w:r>
          </w:p>
          <w:p w:rsidR="00485D27" w:rsidRDefault="00DB7EF4" w:rsidP="00D35367">
            <w:pPr>
              <w:rPr>
                <w:noProof/>
                <w:szCs w:val="22"/>
              </w:rPr>
            </w:pPr>
            <w:r w:rsidRPr="009557A4">
              <w:rPr>
                <w:noProof/>
                <w:szCs w:val="22"/>
              </w:rPr>
              <w:t>SANOFI BULGARIA</w:t>
            </w:r>
            <w:r w:rsidR="00485D27">
              <w:rPr>
                <w:noProof/>
                <w:szCs w:val="22"/>
              </w:rPr>
              <w:t xml:space="preserve"> EOOD</w:t>
            </w:r>
          </w:p>
          <w:p w:rsidR="00485D27" w:rsidRDefault="00485D27" w:rsidP="00D35367">
            <w:pPr>
              <w:rPr>
                <w:rFonts w:cs="Arial"/>
                <w:noProof/>
                <w:szCs w:val="22"/>
              </w:rPr>
            </w:pPr>
            <w:r>
              <w:rPr>
                <w:bCs/>
                <w:noProof/>
                <w:szCs w:val="22"/>
              </w:rPr>
              <w:t>Тел.: +359 (0)2</w:t>
            </w:r>
            <w:r>
              <w:rPr>
                <w:rFonts w:cs="Arial"/>
                <w:noProof/>
                <w:szCs w:val="22"/>
              </w:rPr>
              <w:t xml:space="preserve"> 970 53 00</w:t>
            </w:r>
          </w:p>
          <w:p w:rsidR="00485D27" w:rsidRDefault="00485D27" w:rsidP="00D35367">
            <w:pPr>
              <w:rPr>
                <w:noProof/>
                <w:szCs w:val="22"/>
              </w:rPr>
            </w:pPr>
          </w:p>
        </w:tc>
        <w:tc>
          <w:tcPr>
            <w:tcW w:w="4544" w:type="dxa"/>
            <w:gridSpan w:val="2"/>
          </w:tcPr>
          <w:p w:rsidR="00485D27" w:rsidRDefault="00485D27" w:rsidP="00D35367">
            <w:pPr>
              <w:rPr>
                <w:b/>
                <w:bCs/>
                <w:noProof/>
                <w:szCs w:val="22"/>
              </w:rPr>
            </w:pPr>
            <w:r>
              <w:rPr>
                <w:b/>
                <w:bCs/>
                <w:noProof/>
                <w:szCs w:val="22"/>
              </w:rPr>
              <w:t>Luxembourg/Luxemburg</w:t>
            </w:r>
          </w:p>
          <w:p w:rsidR="00485D27" w:rsidRDefault="00485D27" w:rsidP="00D35367">
            <w:pPr>
              <w:rPr>
                <w:noProof/>
                <w:snapToGrid w:val="0"/>
                <w:szCs w:val="22"/>
              </w:rPr>
            </w:pPr>
            <w:r>
              <w:rPr>
                <w:noProof/>
                <w:snapToGrid w:val="0"/>
                <w:szCs w:val="22"/>
              </w:rPr>
              <w:t xml:space="preserve">Sanofi Belgium </w:t>
            </w:r>
          </w:p>
          <w:p w:rsidR="00485D27" w:rsidRDefault="00485D27" w:rsidP="00D35367">
            <w:pPr>
              <w:rPr>
                <w:noProof/>
                <w:szCs w:val="22"/>
              </w:rPr>
            </w:pPr>
            <w:r>
              <w:rPr>
                <w:noProof/>
                <w:szCs w:val="22"/>
              </w:rPr>
              <w:t xml:space="preserve">Tél/Tel: </w:t>
            </w:r>
            <w:r>
              <w:rPr>
                <w:noProof/>
                <w:snapToGrid w:val="0"/>
                <w:szCs w:val="22"/>
              </w:rPr>
              <w:t>+32 (0)2 710 54 00 (</w:t>
            </w:r>
            <w:r>
              <w:rPr>
                <w:noProof/>
                <w:szCs w:val="22"/>
              </w:rPr>
              <w:t>Belgique/Belgien)</w:t>
            </w:r>
          </w:p>
          <w:p w:rsidR="00485D27" w:rsidRDefault="00485D27" w:rsidP="00D35367">
            <w:pPr>
              <w:rPr>
                <w:noProof/>
                <w:szCs w:val="22"/>
              </w:rPr>
            </w:pPr>
          </w:p>
        </w:tc>
      </w:tr>
      <w:tr w:rsidR="00485D27" w:rsidTr="00D35367">
        <w:trPr>
          <w:trHeight w:val="892"/>
        </w:trPr>
        <w:tc>
          <w:tcPr>
            <w:tcW w:w="4536" w:type="dxa"/>
          </w:tcPr>
          <w:p w:rsidR="00485D27" w:rsidRDefault="00485D27" w:rsidP="00D35367">
            <w:pPr>
              <w:rPr>
                <w:b/>
                <w:bCs/>
                <w:noProof/>
                <w:szCs w:val="22"/>
              </w:rPr>
            </w:pPr>
            <w:r>
              <w:rPr>
                <w:b/>
                <w:bCs/>
                <w:noProof/>
                <w:szCs w:val="22"/>
              </w:rPr>
              <w:t>Česká republika</w:t>
            </w:r>
          </w:p>
          <w:p w:rsidR="00485D27" w:rsidRDefault="00485D27" w:rsidP="00D35367">
            <w:pPr>
              <w:rPr>
                <w:noProof/>
                <w:szCs w:val="22"/>
              </w:rPr>
            </w:pPr>
            <w:r>
              <w:rPr>
                <w:noProof/>
                <w:szCs w:val="22"/>
              </w:rPr>
              <w:t>sanofi-aventis, s.r.o.</w:t>
            </w:r>
          </w:p>
          <w:p w:rsidR="00485D27" w:rsidRDefault="00485D27" w:rsidP="00D35367">
            <w:pPr>
              <w:rPr>
                <w:noProof/>
                <w:szCs w:val="22"/>
              </w:rPr>
            </w:pPr>
            <w:r>
              <w:rPr>
                <w:noProof/>
                <w:szCs w:val="22"/>
              </w:rPr>
              <w:t>Tel: +420 233 086 111</w:t>
            </w:r>
          </w:p>
        </w:tc>
        <w:tc>
          <w:tcPr>
            <w:tcW w:w="4544" w:type="dxa"/>
            <w:gridSpan w:val="2"/>
          </w:tcPr>
          <w:p w:rsidR="00485D27" w:rsidRDefault="00485D27" w:rsidP="00D35367">
            <w:pPr>
              <w:rPr>
                <w:b/>
                <w:bCs/>
                <w:noProof/>
                <w:szCs w:val="22"/>
              </w:rPr>
            </w:pPr>
            <w:r>
              <w:rPr>
                <w:b/>
                <w:bCs/>
                <w:noProof/>
                <w:szCs w:val="22"/>
              </w:rPr>
              <w:t>Magyarország</w:t>
            </w:r>
          </w:p>
          <w:p w:rsidR="00485D27" w:rsidRDefault="00DB7EF4" w:rsidP="00D35367">
            <w:pPr>
              <w:rPr>
                <w:noProof/>
                <w:szCs w:val="22"/>
              </w:rPr>
            </w:pPr>
            <w:r w:rsidRPr="009557A4">
              <w:rPr>
                <w:szCs w:val="22"/>
              </w:rPr>
              <w:t>SANOFI-AVENTIS Zrt.</w:t>
            </w:r>
          </w:p>
          <w:p w:rsidR="00485D27" w:rsidRDefault="00485D27" w:rsidP="00D35367">
            <w:pPr>
              <w:rPr>
                <w:noProof/>
                <w:szCs w:val="22"/>
              </w:rPr>
            </w:pPr>
            <w:r>
              <w:rPr>
                <w:noProof/>
                <w:szCs w:val="22"/>
              </w:rPr>
              <w:t>Tel.: +36 1 505 0050</w:t>
            </w:r>
          </w:p>
        </w:tc>
      </w:tr>
      <w:tr w:rsidR="00485D27" w:rsidTr="00D35367">
        <w:trPr>
          <w:trHeight w:val="772"/>
        </w:trPr>
        <w:tc>
          <w:tcPr>
            <w:tcW w:w="4536" w:type="dxa"/>
          </w:tcPr>
          <w:p w:rsidR="00AF3CC6" w:rsidRPr="003C1488" w:rsidRDefault="00AF3CC6" w:rsidP="00AF3CC6">
            <w:pPr>
              <w:rPr>
                <w:b/>
                <w:lang w:val="cs-CZ"/>
              </w:rPr>
            </w:pPr>
            <w:r w:rsidRPr="003C1488">
              <w:rPr>
                <w:b/>
                <w:lang w:val="cs-CZ"/>
              </w:rPr>
              <w:t>Danmark</w:t>
            </w:r>
          </w:p>
          <w:p w:rsidR="00AF3CC6" w:rsidRPr="003C1488" w:rsidRDefault="00AF3CC6" w:rsidP="00AF3CC6">
            <w:pPr>
              <w:rPr>
                <w:lang w:val="cs-CZ"/>
              </w:rPr>
            </w:pPr>
            <w:r>
              <w:rPr>
                <w:szCs w:val="22"/>
                <w:lang w:val="cs-CZ"/>
              </w:rPr>
              <w:t>S</w:t>
            </w:r>
            <w:r w:rsidRPr="004359C7">
              <w:rPr>
                <w:szCs w:val="22"/>
                <w:lang w:val="cs-CZ"/>
              </w:rPr>
              <w:t>anofi</w:t>
            </w:r>
            <w:r w:rsidRPr="003C1488">
              <w:rPr>
                <w:lang w:val="cs-CZ"/>
              </w:rPr>
              <w:t xml:space="preserve"> A/S</w:t>
            </w:r>
          </w:p>
          <w:p w:rsidR="00485D27" w:rsidRDefault="00AF3CC6" w:rsidP="00AF3CC6">
            <w:pPr>
              <w:rPr>
                <w:noProof/>
                <w:szCs w:val="22"/>
              </w:rPr>
            </w:pPr>
            <w:r w:rsidRPr="003C1488">
              <w:rPr>
                <w:lang w:val="cs-CZ"/>
              </w:rPr>
              <w:t>Tlf: +45 45 16 70 00</w:t>
            </w:r>
          </w:p>
          <w:p w:rsidR="00485D27" w:rsidRDefault="00485D27" w:rsidP="00D35367">
            <w:pPr>
              <w:rPr>
                <w:noProof/>
                <w:szCs w:val="22"/>
              </w:rPr>
            </w:pPr>
          </w:p>
        </w:tc>
        <w:tc>
          <w:tcPr>
            <w:tcW w:w="4544" w:type="dxa"/>
            <w:gridSpan w:val="2"/>
          </w:tcPr>
          <w:p w:rsidR="00485D27" w:rsidRDefault="00485D27" w:rsidP="00D35367">
            <w:pPr>
              <w:rPr>
                <w:b/>
                <w:bCs/>
                <w:noProof/>
                <w:szCs w:val="22"/>
              </w:rPr>
            </w:pPr>
            <w:r>
              <w:rPr>
                <w:b/>
                <w:bCs/>
                <w:noProof/>
                <w:szCs w:val="22"/>
              </w:rPr>
              <w:t>Malta</w:t>
            </w:r>
          </w:p>
          <w:p w:rsidR="00E735DD" w:rsidRDefault="00E735DD" w:rsidP="00E735DD">
            <w:pPr>
              <w:autoSpaceDE w:val="0"/>
              <w:autoSpaceDN w:val="0"/>
              <w:adjustRightInd w:val="0"/>
              <w:rPr>
                <w:rFonts w:ascii="TimesNewRomanPSMT" w:eastAsia="MS Mincho" w:hAnsi="TimesNewRomanPSMT" w:cs="TimesNewRomanPSMT"/>
                <w:szCs w:val="22"/>
                <w:lang w:eastAsia="nl-NL"/>
              </w:rPr>
            </w:pPr>
            <w:r>
              <w:rPr>
                <w:rFonts w:ascii="TimesNewRomanPSMT" w:eastAsia="MS Mincho" w:hAnsi="TimesNewRomanPSMT" w:cs="TimesNewRomanPSMT"/>
                <w:szCs w:val="22"/>
                <w:lang w:eastAsia="nl-NL"/>
              </w:rPr>
              <w:t xml:space="preserve">Sanofi </w:t>
            </w:r>
            <w:r w:rsidR="009A7A31">
              <w:rPr>
                <w:rFonts w:ascii="TimesNewRomanPSMT" w:eastAsia="MS Mincho" w:hAnsi="TimesNewRomanPSMT" w:cs="TimesNewRomanPSMT"/>
                <w:szCs w:val="22"/>
                <w:lang w:eastAsia="nl-NL"/>
              </w:rPr>
              <w:t>S.r.l.</w:t>
            </w:r>
          </w:p>
          <w:p w:rsidR="00E735DD" w:rsidRDefault="00E735DD" w:rsidP="00E735DD">
            <w:pPr>
              <w:rPr>
                <w:szCs w:val="22"/>
              </w:rPr>
            </w:pPr>
            <w:r>
              <w:rPr>
                <w:rFonts w:ascii="TimesNewRomanPSMT" w:eastAsia="MS Mincho" w:hAnsi="TimesNewRomanPSMT" w:cs="TimesNewRomanPSMT"/>
                <w:szCs w:val="22"/>
                <w:lang w:eastAsia="nl-NL"/>
              </w:rPr>
              <w:t>Tel: +39 02 39394275</w:t>
            </w:r>
          </w:p>
          <w:p w:rsidR="00485D27" w:rsidRDefault="00485D27" w:rsidP="00D35367">
            <w:pPr>
              <w:rPr>
                <w:noProof/>
                <w:szCs w:val="22"/>
              </w:rPr>
            </w:pPr>
          </w:p>
        </w:tc>
      </w:tr>
      <w:tr w:rsidR="00485D27" w:rsidTr="00D35367">
        <w:trPr>
          <w:trHeight w:val="1264"/>
        </w:trPr>
        <w:tc>
          <w:tcPr>
            <w:tcW w:w="4536" w:type="dxa"/>
          </w:tcPr>
          <w:p w:rsidR="00485D27" w:rsidRDefault="00485D27" w:rsidP="00D35367">
            <w:pPr>
              <w:rPr>
                <w:b/>
                <w:bCs/>
                <w:noProof/>
                <w:szCs w:val="22"/>
              </w:rPr>
            </w:pPr>
            <w:r>
              <w:rPr>
                <w:b/>
                <w:bCs/>
                <w:noProof/>
                <w:szCs w:val="22"/>
              </w:rPr>
              <w:t>Deutschland</w:t>
            </w:r>
          </w:p>
          <w:p w:rsidR="00485D27" w:rsidRDefault="00485D27" w:rsidP="00D35367">
            <w:pPr>
              <w:rPr>
                <w:noProof/>
                <w:szCs w:val="22"/>
              </w:rPr>
            </w:pPr>
            <w:r>
              <w:rPr>
                <w:noProof/>
                <w:szCs w:val="22"/>
              </w:rPr>
              <w:t>Sanofi-Aventis Deutschland GmbH</w:t>
            </w:r>
          </w:p>
          <w:p w:rsidR="0070414A" w:rsidRDefault="0070414A" w:rsidP="0070414A">
            <w:pPr>
              <w:rPr>
                <w:szCs w:val="22"/>
                <w:lang w:val="cs-CZ"/>
              </w:rPr>
            </w:pPr>
            <w:r>
              <w:rPr>
                <w:szCs w:val="22"/>
                <w:lang w:val="cs-CZ"/>
              </w:rPr>
              <w:t>Tel.: 0800 52 52 010</w:t>
            </w:r>
          </w:p>
          <w:p w:rsidR="0070414A" w:rsidRDefault="0070414A" w:rsidP="0070414A">
            <w:pPr>
              <w:rPr>
                <w:szCs w:val="22"/>
                <w:lang w:val="cs-CZ"/>
              </w:rPr>
            </w:pPr>
            <w:r>
              <w:rPr>
                <w:szCs w:val="22"/>
                <w:lang w:val="cs-CZ"/>
              </w:rPr>
              <w:t>Tel. aus dem Ausland: +49 69 305 21 131</w:t>
            </w:r>
          </w:p>
          <w:p w:rsidR="00485D27" w:rsidRDefault="00485D27" w:rsidP="00D35367">
            <w:pPr>
              <w:rPr>
                <w:noProof/>
                <w:szCs w:val="22"/>
              </w:rPr>
            </w:pPr>
          </w:p>
        </w:tc>
        <w:tc>
          <w:tcPr>
            <w:tcW w:w="4544" w:type="dxa"/>
            <w:gridSpan w:val="2"/>
          </w:tcPr>
          <w:p w:rsidR="00AF3CC6" w:rsidRPr="003C1488" w:rsidRDefault="00AF3CC6" w:rsidP="00AF3CC6">
            <w:pPr>
              <w:rPr>
                <w:b/>
                <w:lang w:val="cs-CZ"/>
              </w:rPr>
            </w:pPr>
            <w:r w:rsidRPr="003C1488">
              <w:rPr>
                <w:b/>
                <w:lang w:val="cs-CZ"/>
              </w:rPr>
              <w:t>Nederland</w:t>
            </w:r>
          </w:p>
          <w:p w:rsidR="00AF3CC6" w:rsidRPr="003C1488" w:rsidRDefault="00822D20" w:rsidP="00AF3CC6">
            <w:pPr>
              <w:rPr>
                <w:lang w:val="cs-CZ"/>
              </w:rPr>
            </w:pPr>
            <w:r w:rsidRPr="00DA580B">
              <w:rPr>
                <w:szCs w:val="22"/>
              </w:rPr>
              <w:t>Genzyme Europe</w:t>
            </w:r>
            <w:r w:rsidR="00AF3CC6" w:rsidRPr="003C1488">
              <w:rPr>
                <w:lang w:val="cs-CZ"/>
              </w:rPr>
              <w:t xml:space="preserve"> B.V.</w:t>
            </w:r>
          </w:p>
          <w:p w:rsidR="00485D27" w:rsidRDefault="00AF3CC6" w:rsidP="00AF3CC6">
            <w:pPr>
              <w:rPr>
                <w:noProof/>
                <w:szCs w:val="22"/>
              </w:rPr>
            </w:pPr>
            <w:r w:rsidRPr="003C1488">
              <w:rPr>
                <w:lang w:val="cs-CZ"/>
              </w:rPr>
              <w:t xml:space="preserve">Tel: +31 </w:t>
            </w:r>
            <w:r>
              <w:rPr>
                <w:szCs w:val="22"/>
                <w:lang w:val="cs-CZ"/>
              </w:rPr>
              <w:t>20 245 4000</w:t>
            </w:r>
          </w:p>
          <w:p w:rsidR="00485D27" w:rsidRDefault="00485D27" w:rsidP="00D35367">
            <w:pPr>
              <w:rPr>
                <w:noProof/>
                <w:szCs w:val="22"/>
              </w:rPr>
            </w:pPr>
          </w:p>
        </w:tc>
      </w:tr>
      <w:tr w:rsidR="00485D27" w:rsidTr="009557A4">
        <w:trPr>
          <w:trHeight w:val="972"/>
        </w:trPr>
        <w:tc>
          <w:tcPr>
            <w:tcW w:w="4536" w:type="dxa"/>
          </w:tcPr>
          <w:p w:rsidR="00485D27" w:rsidRDefault="00485D27" w:rsidP="00D35367">
            <w:pPr>
              <w:rPr>
                <w:b/>
                <w:bCs/>
                <w:noProof/>
                <w:szCs w:val="22"/>
              </w:rPr>
            </w:pPr>
            <w:r>
              <w:rPr>
                <w:b/>
                <w:bCs/>
                <w:noProof/>
                <w:szCs w:val="22"/>
              </w:rPr>
              <w:t>Eesti</w:t>
            </w:r>
          </w:p>
          <w:p w:rsidR="00485D27" w:rsidRDefault="00485D27" w:rsidP="00D35367">
            <w:pPr>
              <w:rPr>
                <w:noProof/>
                <w:szCs w:val="22"/>
              </w:rPr>
            </w:pPr>
            <w:r>
              <w:rPr>
                <w:noProof/>
                <w:szCs w:val="22"/>
              </w:rPr>
              <w:t>sanofi-aventis Estonia OÜ</w:t>
            </w:r>
          </w:p>
          <w:p w:rsidR="00485D27" w:rsidRDefault="00485D27" w:rsidP="00D35367">
            <w:pPr>
              <w:rPr>
                <w:noProof/>
                <w:szCs w:val="22"/>
              </w:rPr>
            </w:pPr>
            <w:r>
              <w:rPr>
                <w:noProof/>
                <w:szCs w:val="22"/>
              </w:rPr>
              <w:t>Tel: +372 627 34 88</w:t>
            </w:r>
          </w:p>
          <w:p w:rsidR="00485D27" w:rsidRDefault="00485D27" w:rsidP="00D35367">
            <w:pPr>
              <w:rPr>
                <w:noProof/>
                <w:szCs w:val="22"/>
              </w:rPr>
            </w:pPr>
          </w:p>
        </w:tc>
        <w:tc>
          <w:tcPr>
            <w:tcW w:w="4544" w:type="dxa"/>
            <w:gridSpan w:val="2"/>
          </w:tcPr>
          <w:p w:rsidR="00485D27" w:rsidRDefault="00485D27" w:rsidP="00D35367">
            <w:pPr>
              <w:rPr>
                <w:b/>
                <w:bCs/>
                <w:noProof/>
                <w:szCs w:val="22"/>
              </w:rPr>
            </w:pPr>
            <w:r>
              <w:rPr>
                <w:b/>
                <w:bCs/>
                <w:noProof/>
                <w:szCs w:val="22"/>
              </w:rPr>
              <w:t>Norge</w:t>
            </w:r>
          </w:p>
          <w:p w:rsidR="00485D27" w:rsidRDefault="00485D27" w:rsidP="00D35367">
            <w:pPr>
              <w:rPr>
                <w:noProof/>
                <w:szCs w:val="22"/>
              </w:rPr>
            </w:pPr>
            <w:r>
              <w:rPr>
                <w:noProof/>
                <w:szCs w:val="22"/>
              </w:rPr>
              <w:t>sanofi-aventis Norge AS</w:t>
            </w:r>
          </w:p>
          <w:p w:rsidR="00485D27" w:rsidRDefault="00485D27" w:rsidP="00D35367">
            <w:pPr>
              <w:rPr>
                <w:noProof/>
                <w:szCs w:val="22"/>
              </w:rPr>
            </w:pPr>
            <w:r>
              <w:rPr>
                <w:noProof/>
                <w:szCs w:val="22"/>
              </w:rPr>
              <w:t>Tlf: +47 67 10 71 00</w:t>
            </w:r>
          </w:p>
          <w:p w:rsidR="00485D27" w:rsidRDefault="00485D27" w:rsidP="00D35367">
            <w:pPr>
              <w:rPr>
                <w:noProof/>
                <w:szCs w:val="22"/>
              </w:rPr>
            </w:pPr>
          </w:p>
        </w:tc>
      </w:tr>
      <w:tr w:rsidR="00485D27" w:rsidTr="00D35367">
        <w:trPr>
          <w:trHeight w:val="1264"/>
        </w:trPr>
        <w:tc>
          <w:tcPr>
            <w:tcW w:w="4536" w:type="dxa"/>
          </w:tcPr>
          <w:p w:rsidR="00485D27" w:rsidRDefault="00485D27" w:rsidP="00D35367">
            <w:pPr>
              <w:rPr>
                <w:b/>
                <w:bCs/>
                <w:noProof/>
                <w:szCs w:val="22"/>
              </w:rPr>
            </w:pPr>
            <w:r>
              <w:rPr>
                <w:b/>
                <w:bCs/>
                <w:noProof/>
                <w:szCs w:val="22"/>
              </w:rPr>
              <w:t>Ελλάδα</w:t>
            </w:r>
          </w:p>
          <w:p w:rsidR="00485D27" w:rsidRDefault="00485D27" w:rsidP="00D35367">
            <w:pPr>
              <w:rPr>
                <w:noProof/>
                <w:szCs w:val="22"/>
              </w:rPr>
            </w:pPr>
            <w:r>
              <w:rPr>
                <w:noProof/>
                <w:szCs w:val="22"/>
              </w:rPr>
              <w:t>sanofi-aventis AEBE</w:t>
            </w:r>
          </w:p>
          <w:p w:rsidR="00485D27" w:rsidRDefault="00485D27" w:rsidP="00D35367">
            <w:pPr>
              <w:rPr>
                <w:noProof/>
                <w:szCs w:val="22"/>
              </w:rPr>
            </w:pPr>
            <w:r>
              <w:rPr>
                <w:noProof/>
                <w:szCs w:val="22"/>
              </w:rPr>
              <w:t>Τηλ: +30 210 900 16 00</w:t>
            </w:r>
          </w:p>
          <w:p w:rsidR="00485D27" w:rsidRDefault="00485D27" w:rsidP="00D35367">
            <w:pPr>
              <w:rPr>
                <w:noProof/>
                <w:szCs w:val="22"/>
              </w:rPr>
            </w:pPr>
          </w:p>
        </w:tc>
        <w:tc>
          <w:tcPr>
            <w:tcW w:w="4544" w:type="dxa"/>
            <w:gridSpan w:val="2"/>
          </w:tcPr>
          <w:p w:rsidR="00485D27" w:rsidRDefault="00485D27" w:rsidP="00D35367">
            <w:pPr>
              <w:rPr>
                <w:b/>
                <w:bCs/>
                <w:noProof/>
                <w:szCs w:val="22"/>
              </w:rPr>
            </w:pPr>
            <w:r>
              <w:rPr>
                <w:b/>
                <w:bCs/>
                <w:noProof/>
                <w:szCs w:val="22"/>
              </w:rPr>
              <w:t>Österreich</w:t>
            </w:r>
          </w:p>
          <w:p w:rsidR="00485D27" w:rsidRDefault="00485D27" w:rsidP="00D35367">
            <w:pPr>
              <w:rPr>
                <w:noProof/>
                <w:szCs w:val="22"/>
              </w:rPr>
            </w:pPr>
            <w:r>
              <w:rPr>
                <w:noProof/>
                <w:szCs w:val="22"/>
              </w:rPr>
              <w:t>sanofi-aventis GmbH</w:t>
            </w:r>
          </w:p>
          <w:p w:rsidR="00485D27" w:rsidRDefault="00485D27" w:rsidP="00D35367">
            <w:pPr>
              <w:rPr>
                <w:noProof/>
                <w:szCs w:val="22"/>
              </w:rPr>
            </w:pPr>
            <w:r>
              <w:rPr>
                <w:noProof/>
                <w:szCs w:val="22"/>
              </w:rPr>
              <w:t>Tel: +43 1 80 185 – 0</w:t>
            </w:r>
          </w:p>
          <w:p w:rsidR="00485D27" w:rsidRDefault="00485D27" w:rsidP="00D35367">
            <w:pPr>
              <w:rPr>
                <w:noProof/>
                <w:szCs w:val="22"/>
              </w:rPr>
            </w:pPr>
          </w:p>
        </w:tc>
      </w:tr>
      <w:tr w:rsidR="00485D27" w:rsidTr="009557A4">
        <w:tblPrEx>
          <w:tblCellMar>
            <w:left w:w="108" w:type="dxa"/>
            <w:right w:w="108" w:type="dxa"/>
          </w:tblCellMar>
        </w:tblPrEx>
        <w:trPr>
          <w:gridAfter w:val="1"/>
          <w:wAfter w:w="8" w:type="dxa"/>
          <w:cantSplit/>
          <w:trHeight w:val="850"/>
        </w:trPr>
        <w:tc>
          <w:tcPr>
            <w:tcW w:w="4536" w:type="dxa"/>
          </w:tcPr>
          <w:p w:rsidR="00485D27" w:rsidRDefault="00485D27" w:rsidP="00D35367">
            <w:pPr>
              <w:rPr>
                <w:b/>
                <w:bCs/>
                <w:noProof/>
                <w:szCs w:val="22"/>
              </w:rPr>
            </w:pPr>
            <w:r>
              <w:rPr>
                <w:b/>
                <w:bCs/>
                <w:noProof/>
                <w:szCs w:val="22"/>
              </w:rPr>
              <w:t>España</w:t>
            </w:r>
          </w:p>
          <w:p w:rsidR="00485D27" w:rsidRDefault="00485D27" w:rsidP="00D35367">
            <w:pPr>
              <w:rPr>
                <w:smallCaps/>
                <w:noProof/>
                <w:szCs w:val="22"/>
              </w:rPr>
            </w:pPr>
            <w:r>
              <w:rPr>
                <w:noProof/>
                <w:szCs w:val="22"/>
              </w:rPr>
              <w:t>sanofi-aventis, S.A.</w:t>
            </w:r>
          </w:p>
          <w:p w:rsidR="00485D27" w:rsidRDefault="00485D27" w:rsidP="00D35367">
            <w:pPr>
              <w:rPr>
                <w:noProof/>
                <w:szCs w:val="22"/>
              </w:rPr>
            </w:pPr>
            <w:r>
              <w:rPr>
                <w:noProof/>
                <w:szCs w:val="22"/>
              </w:rPr>
              <w:t>Tel: +34 93 485 94 00</w:t>
            </w:r>
          </w:p>
          <w:p w:rsidR="00485D27" w:rsidRDefault="00485D27" w:rsidP="00D35367">
            <w:pPr>
              <w:rPr>
                <w:noProof/>
                <w:szCs w:val="22"/>
              </w:rPr>
            </w:pPr>
          </w:p>
        </w:tc>
        <w:tc>
          <w:tcPr>
            <w:tcW w:w="4536" w:type="dxa"/>
          </w:tcPr>
          <w:p w:rsidR="00485D27" w:rsidRDefault="00485D27" w:rsidP="00D35367">
            <w:pPr>
              <w:rPr>
                <w:b/>
                <w:bCs/>
                <w:noProof/>
                <w:szCs w:val="22"/>
              </w:rPr>
            </w:pPr>
            <w:r>
              <w:rPr>
                <w:b/>
                <w:bCs/>
                <w:noProof/>
                <w:szCs w:val="22"/>
              </w:rPr>
              <w:t>Polska</w:t>
            </w:r>
          </w:p>
          <w:p w:rsidR="00485D27" w:rsidRDefault="00485D27" w:rsidP="00D35367">
            <w:pPr>
              <w:rPr>
                <w:noProof/>
                <w:szCs w:val="22"/>
              </w:rPr>
            </w:pPr>
            <w:r>
              <w:rPr>
                <w:noProof/>
                <w:szCs w:val="22"/>
              </w:rPr>
              <w:t>sanofi-aventis Sp. z o.o.</w:t>
            </w:r>
          </w:p>
          <w:p w:rsidR="00485D27" w:rsidRDefault="00485D27" w:rsidP="00D35367">
            <w:pPr>
              <w:rPr>
                <w:noProof/>
                <w:szCs w:val="22"/>
              </w:rPr>
            </w:pPr>
            <w:r>
              <w:rPr>
                <w:noProof/>
                <w:szCs w:val="22"/>
              </w:rPr>
              <w:t>Tel.: +48 22 280 00 00</w:t>
            </w:r>
          </w:p>
          <w:p w:rsidR="00485D27" w:rsidRDefault="00485D27" w:rsidP="00D35367">
            <w:pPr>
              <w:rPr>
                <w:noProof/>
                <w:szCs w:val="22"/>
              </w:rPr>
            </w:pPr>
          </w:p>
        </w:tc>
      </w:tr>
      <w:tr w:rsidR="00485D27" w:rsidTr="00D35367">
        <w:tblPrEx>
          <w:tblCellMar>
            <w:left w:w="108" w:type="dxa"/>
            <w:right w:w="108" w:type="dxa"/>
          </w:tblCellMar>
        </w:tblPrEx>
        <w:trPr>
          <w:gridAfter w:val="1"/>
          <w:wAfter w:w="8" w:type="dxa"/>
          <w:cantSplit/>
        </w:trPr>
        <w:tc>
          <w:tcPr>
            <w:tcW w:w="4536" w:type="dxa"/>
          </w:tcPr>
          <w:p w:rsidR="00485D27" w:rsidRDefault="00485D27" w:rsidP="00D35367">
            <w:pPr>
              <w:rPr>
                <w:b/>
                <w:bCs/>
                <w:noProof/>
                <w:szCs w:val="22"/>
              </w:rPr>
            </w:pPr>
            <w:r>
              <w:rPr>
                <w:b/>
                <w:bCs/>
                <w:noProof/>
                <w:szCs w:val="22"/>
              </w:rPr>
              <w:t>France</w:t>
            </w:r>
          </w:p>
          <w:p w:rsidR="00485D27" w:rsidRDefault="00485D27" w:rsidP="00D35367">
            <w:pPr>
              <w:rPr>
                <w:noProof/>
                <w:szCs w:val="22"/>
              </w:rPr>
            </w:pPr>
            <w:r>
              <w:rPr>
                <w:noProof/>
                <w:szCs w:val="22"/>
              </w:rPr>
              <w:t>sanofi-aventis France</w:t>
            </w:r>
          </w:p>
          <w:p w:rsidR="00485D27" w:rsidRDefault="00485D27" w:rsidP="00D35367">
            <w:pPr>
              <w:rPr>
                <w:noProof/>
                <w:szCs w:val="22"/>
              </w:rPr>
            </w:pPr>
            <w:r>
              <w:rPr>
                <w:noProof/>
                <w:szCs w:val="22"/>
              </w:rPr>
              <w:t>Tél: 0 800 222 555</w:t>
            </w:r>
          </w:p>
          <w:p w:rsidR="00485D27" w:rsidRDefault="00485D27" w:rsidP="00D35367">
            <w:pPr>
              <w:rPr>
                <w:noProof/>
                <w:szCs w:val="22"/>
              </w:rPr>
            </w:pPr>
            <w:r>
              <w:rPr>
                <w:noProof/>
                <w:szCs w:val="22"/>
              </w:rPr>
              <w:t>Appel depuis l’étranger : +33 1 57 63 23 23</w:t>
            </w:r>
          </w:p>
          <w:p w:rsidR="00485D27" w:rsidRDefault="00485D27" w:rsidP="00D35367">
            <w:pPr>
              <w:rPr>
                <w:noProof/>
                <w:szCs w:val="22"/>
              </w:rPr>
            </w:pPr>
          </w:p>
        </w:tc>
        <w:tc>
          <w:tcPr>
            <w:tcW w:w="4536" w:type="dxa"/>
          </w:tcPr>
          <w:p w:rsidR="00485D27" w:rsidRDefault="00485D27" w:rsidP="00D35367">
            <w:pPr>
              <w:rPr>
                <w:b/>
                <w:bCs/>
                <w:noProof/>
                <w:szCs w:val="22"/>
              </w:rPr>
            </w:pPr>
            <w:r>
              <w:rPr>
                <w:b/>
                <w:bCs/>
                <w:noProof/>
                <w:szCs w:val="22"/>
              </w:rPr>
              <w:t>Portugal</w:t>
            </w:r>
          </w:p>
          <w:p w:rsidR="00485D27" w:rsidRDefault="00485D27" w:rsidP="00D35367">
            <w:pPr>
              <w:rPr>
                <w:szCs w:val="22"/>
              </w:rPr>
            </w:pPr>
            <w:r>
              <w:rPr>
                <w:szCs w:val="22"/>
              </w:rPr>
              <w:t>Sanofi - Produtos Farmacêuticos, Lda.</w:t>
            </w:r>
          </w:p>
          <w:p w:rsidR="00485D27" w:rsidRDefault="00485D27" w:rsidP="00D35367">
            <w:pPr>
              <w:rPr>
                <w:noProof/>
                <w:szCs w:val="22"/>
              </w:rPr>
            </w:pPr>
            <w:r>
              <w:rPr>
                <w:noProof/>
                <w:szCs w:val="22"/>
              </w:rPr>
              <w:t>Tel: +351 21 35 89 400</w:t>
            </w:r>
          </w:p>
          <w:p w:rsidR="00485D27" w:rsidRDefault="00485D27" w:rsidP="00D35367">
            <w:pPr>
              <w:rPr>
                <w:noProof/>
                <w:szCs w:val="22"/>
              </w:rPr>
            </w:pPr>
          </w:p>
        </w:tc>
      </w:tr>
      <w:tr w:rsidR="00485D27" w:rsidTr="00D35367">
        <w:tblPrEx>
          <w:tblCellMar>
            <w:left w:w="108" w:type="dxa"/>
            <w:right w:w="108" w:type="dxa"/>
          </w:tblCellMar>
        </w:tblPrEx>
        <w:trPr>
          <w:gridAfter w:val="1"/>
          <w:wAfter w:w="8" w:type="dxa"/>
          <w:cantSplit/>
        </w:trPr>
        <w:tc>
          <w:tcPr>
            <w:tcW w:w="4536" w:type="dxa"/>
          </w:tcPr>
          <w:p w:rsidR="00485D27" w:rsidRPr="009557A4" w:rsidRDefault="00485D27" w:rsidP="00D35367">
            <w:pPr>
              <w:keepNext/>
              <w:rPr>
                <w:rFonts w:eastAsia="SimSun"/>
                <w:b/>
                <w:bCs/>
                <w:szCs w:val="22"/>
                <w:lang w:val="fi-FI" w:eastAsia="zh-CN"/>
              </w:rPr>
            </w:pPr>
            <w:r w:rsidRPr="009557A4">
              <w:rPr>
                <w:rFonts w:eastAsia="SimSun"/>
                <w:b/>
                <w:bCs/>
                <w:szCs w:val="22"/>
                <w:lang w:val="fi-FI" w:eastAsia="zh-CN"/>
              </w:rPr>
              <w:t>Hrvatska</w:t>
            </w:r>
          </w:p>
          <w:p w:rsidR="00485D27" w:rsidRPr="009557A4" w:rsidRDefault="00485D27" w:rsidP="00D35367">
            <w:pPr>
              <w:rPr>
                <w:rFonts w:eastAsia="SimSun"/>
                <w:szCs w:val="22"/>
                <w:lang w:val="fi-FI" w:eastAsia="zh-CN"/>
              </w:rPr>
            </w:pPr>
            <w:r w:rsidRPr="009557A4">
              <w:rPr>
                <w:rFonts w:eastAsia="SimSun"/>
                <w:szCs w:val="22"/>
                <w:lang w:val="fi-FI" w:eastAsia="zh-CN"/>
              </w:rPr>
              <w:t>sanofi-aventis Croatia d.o.o.</w:t>
            </w:r>
          </w:p>
          <w:p w:rsidR="00485D27" w:rsidRDefault="00485D27" w:rsidP="00D35367">
            <w:pPr>
              <w:rPr>
                <w:rFonts w:eastAsia="SimSun"/>
                <w:szCs w:val="22"/>
                <w:lang w:val="fr-FR" w:eastAsia="zh-CN"/>
              </w:rPr>
            </w:pPr>
            <w:r w:rsidRPr="0044758C">
              <w:rPr>
                <w:rFonts w:eastAsia="SimSun"/>
                <w:szCs w:val="22"/>
                <w:lang w:val="fr-FR" w:eastAsia="zh-CN"/>
              </w:rPr>
              <w:t>Tel: +385 1 600 34 00</w:t>
            </w:r>
          </w:p>
          <w:p w:rsidR="00485D27" w:rsidRDefault="00485D27" w:rsidP="00D35367">
            <w:pPr>
              <w:rPr>
                <w:b/>
                <w:bCs/>
                <w:noProof/>
                <w:szCs w:val="22"/>
              </w:rPr>
            </w:pPr>
          </w:p>
        </w:tc>
        <w:tc>
          <w:tcPr>
            <w:tcW w:w="4536" w:type="dxa"/>
          </w:tcPr>
          <w:p w:rsidR="00485D27" w:rsidRDefault="00485D27" w:rsidP="00D35367">
            <w:pPr>
              <w:tabs>
                <w:tab w:val="left" w:pos="-720"/>
                <w:tab w:val="left" w:pos="4536"/>
              </w:tabs>
              <w:suppressAutoHyphens/>
              <w:rPr>
                <w:b/>
                <w:noProof/>
                <w:szCs w:val="22"/>
              </w:rPr>
            </w:pPr>
            <w:r>
              <w:rPr>
                <w:b/>
                <w:noProof/>
                <w:szCs w:val="22"/>
              </w:rPr>
              <w:t>România</w:t>
            </w:r>
          </w:p>
          <w:p w:rsidR="00485D27" w:rsidRDefault="008F0900" w:rsidP="00D35367">
            <w:pPr>
              <w:tabs>
                <w:tab w:val="left" w:pos="-720"/>
                <w:tab w:val="left" w:pos="4536"/>
              </w:tabs>
              <w:suppressAutoHyphens/>
              <w:rPr>
                <w:noProof/>
                <w:szCs w:val="22"/>
              </w:rPr>
            </w:pPr>
            <w:r>
              <w:rPr>
                <w:bCs/>
                <w:noProof/>
                <w:szCs w:val="22"/>
              </w:rPr>
              <w:t>S</w:t>
            </w:r>
            <w:r w:rsidR="00485D27">
              <w:rPr>
                <w:bCs/>
                <w:noProof/>
                <w:szCs w:val="22"/>
              </w:rPr>
              <w:t>anofi Rom</w:t>
            </w:r>
            <w:r>
              <w:rPr>
                <w:bCs/>
                <w:noProof/>
                <w:szCs w:val="22"/>
              </w:rPr>
              <w:t>a</w:t>
            </w:r>
            <w:r w:rsidR="00485D27">
              <w:rPr>
                <w:bCs/>
                <w:noProof/>
                <w:szCs w:val="22"/>
              </w:rPr>
              <w:t>nia SRL</w:t>
            </w:r>
          </w:p>
          <w:p w:rsidR="00485D27" w:rsidRDefault="00485D27" w:rsidP="00D35367">
            <w:pPr>
              <w:rPr>
                <w:noProof/>
                <w:szCs w:val="22"/>
              </w:rPr>
            </w:pPr>
            <w:r>
              <w:rPr>
                <w:noProof/>
                <w:szCs w:val="22"/>
              </w:rPr>
              <w:t>Tel: +40 (0) 21 317 31 36</w:t>
            </w:r>
          </w:p>
          <w:p w:rsidR="00485D27" w:rsidRDefault="00485D27" w:rsidP="00D35367">
            <w:pPr>
              <w:tabs>
                <w:tab w:val="left" w:pos="-720"/>
                <w:tab w:val="left" w:pos="4536"/>
              </w:tabs>
              <w:suppressAutoHyphens/>
              <w:rPr>
                <w:b/>
                <w:noProof/>
                <w:szCs w:val="22"/>
              </w:rPr>
            </w:pPr>
          </w:p>
        </w:tc>
      </w:tr>
      <w:tr w:rsidR="00485D27" w:rsidTr="00D35367">
        <w:tblPrEx>
          <w:tblCellMar>
            <w:left w:w="108" w:type="dxa"/>
            <w:right w:w="108" w:type="dxa"/>
          </w:tblCellMar>
        </w:tblPrEx>
        <w:trPr>
          <w:gridAfter w:val="1"/>
          <w:wAfter w:w="8" w:type="dxa"/>
          <w:cantSplit/>
        </w:trPr>
        <w:tc>
          <w:tcPr>
            <w:tcW w:w="4536" w:type="dxa"/>
          </w:tcPr>
          <w:p w:rsidR="00485D27" w:rsidRDefault="00485D27" w:rsidP="00D35367">
            <w:pPr>
              <w:rPr>
                <w:b/>
                <w:bCs/>
                <w:noProof/>
                <w:szCs w:val="22"/>
              </w:rPr>
            </w:pPr>
            <w:r>
              <w:rPr>
                <w:b/>
                <w:bCs/>
                <w:noProof/>
                <w:szCs w:val="22"/>
              </w:rPr>
              <w:t>Ireland</w:t>
            </w:r>
          </w:p>
          <w:p w:rsidR="00485D27" w:rsidRDefault="00485D27" w:rsidP="00D35367">
            <w:pPr>
              <w:rPr>
                <w:noProof/>
                <w:szCs w:val="22"/>
              </w:rPr>
            </w:pPr>
            <w:r>
              <w:rPr>
                <w:noProof/>
                <w:szCs w:val="22"/>
              </w:rPr>
              <w:t xml:space="preserve">sanofi-aventis Ireland Ltd. </w:t>
            </w:r>
            <w:r>
              <w:rPr>
                <w:szCs w:val="22"/>
              </w:rPr>
              <w:t>T/A SANOFI</w:t>
            </w:r>
          </w:p>
          <w:p w:rsidR="00485D27" w:rsidRDefault="00485D27" w:rsidP="00D35367">
            <w:pPr>
              <w:rPr>
                <w:noProof/>
                <w:szCs w:val="22"/>
              </w:rPr>
            </w:pPr>
            <w:r>
              <w:rPr>
                <w:noProof/>
                <w:szCs w:val="22"/>
              </w:rPr>
              <w:t>Tel: +353 (0) 1 403 56 00</w:t>
            </w:r>
          </w:p>
          <w:p w:rsidR="00485D27" w:rsidRDefault="00485D27" w:rsidP="00D35367">
            <w:pPr>
              <w:rPr>
                <w:noProof/>
                <w:szCs w:val="22"/>
              </w:rPr>
            </w:pPr>
          </w:p>
        </w:tc>
        <w:tc>
          <w:tcPr>
            <w:tcW w:w="4536" w:type="dxa"/>
          </w:tcPr>
          <w:p w:rsidR="00485D27" w:rsidRDefault="00485D27" w:rsidP="00D35367">
            <w:pPr>
              <w:rPr>
                <w:b/>
                <w:bCs/>
                <w:noProof/>
                <w:szCs w:val="22"/>
              </w:rPr>
            </w:pPr>
            <w:r>
              <w:rPr>
                <w:b/>
                <w:bCs/>
                <w:noProof/>
                <w:szCs w:val="22"/>
              </w:rPr>
              <w:t>Slovenija</w:t>
            </w:r>
          </w:p>
          <w:p w:rsidR="00485D27" w:rsidRDefault="00485D27" w:rsidP="00D35367">
            <w:pPr>
              <w:rPr>
                <w:noProof/>
                <w:szCs w:val="22"/>
              </w:rPr>
            </w:pPr>
            <w:r>
              <w:rPr>
                <w:noProof/>
                <w:szCs w:val="22"/>
              </w:rPr>
              <w:t>sanofi-aventis d.o.o.</w:t>
            </w:r>
          </w:p>
          <w:p w:rsidR="00485D27" w:rsidRDefault="00485D27" w:rsidP="00D35367">
            <w:pPr>
              <w:rPr>
                <w:noProof/>
                <w:szCs w:val="22"/>
              </w:rPr>
            </w:pPr>
            <w:r>
              <w:rPr>
                <w:noProof/>
                <w:szCs w:val="22"/>
              </w:rPr>
              <w:t>Tel: +386 1 560 48 00</w:t>
            </w:r>
          </w:p>
          <w:p w:rsidR="00485D27" w:rsidRDefault="00485D27" w:rsidP="00D35367">
            <w:pPr>
              <w:rPr>
                <w:noProof/>
                <w:szCs w:val="22"/>
              </w:rPr>
            </w:pPr>
          </w:p>
        </w:tc>
      </w:tr>
      <w:tr w:rsidR="00485D27" w:rsidTr="00D35367">
        <w:tblPrEx>
          <w:tblCellMar>
            <w:left w:w="108" w:type="dxa"/>
            <w:right w:w="108" w:type="dxa"/>
          </w:tblCellMar>
        </w:tblPrEx>
        <w:trPr>
          <w:gridAfter w:val="1"/>
          <w:wAfter w:w="8" w:type="dxa"/>
          <w:cantSplit/>
        </w:trPr>
        <w:tc>
          <w:tcPr>
            <w:tcW w:w="4536" w:type="dxa"/>
          </w:tcPr>
          <w:p w:rsidR="00485D27" w:rsidRDefault="00485D27" w:rsidP="00D35367">
            <w:pPr>
              <w:rPr>
                <w:b/>
                <w:bCs/>
                <w:noProof/>
                <w:szCs w:val="22"/>
              </w:rPr>
            </w:pPr>
            <w:r>
              <w:rPr>
                <w:b/>
                <w:bCs/>
                <w:noProof/>
                <w:szCs w:val="22"/>
              </w:rPr>
              <w:t>Ísland</w:t>
            </w:r>
          </w:p>
          <w:p w:rsidR="00485D27" w:rsidRDefault="00485D27" w:rsidP="00D35367">
            <w:pPr>
              <w:rPr>
                <w:noProof/>
                <w:szCs w:val="22"/>
              </w:rPr>
            </w:pPr>
            <w:r>
              <w:rPr>
                <w:noProof/>
                <w:szCs w:val="22"/>
              </w:rPr>
              <w:t>Vistor hf.</w:t>
            </w:r>
          </w:p>
          <w:p w:rsidR="00485D27" w:rsidRDefault="00485D27" w:rsidP="00D35367">
            <w:pPr>
              <w:rPr>
                <w:noProof/>
                <w:szCs w:val="22"/>
              </w:rPr>
            </w:pPr>
            <w:r>
              <w:rPr>
                <w:noProof/>
                <w:szCs w:val="22"/>
              </w:rPr>
              <w:t>Sími: +354 535 7000</w:t>
            </w:r>
          </w:p>
          <w:p w:rsidR="00485D27" w:rsidRDefault="00485D27" w:rsidP="00D35367">
            <w:pPr>
              <w:rPr>
                <w:noProof/>
                <w:szCs w:val="22"/>
              </w:rPr>
            </w:pPr>
          </w:p>
        </w:tc>
        <w:tc>
          <w:tcPr>
            <w:tcW w:w="4536" w:type="dxa"/>
          </w:tcPr>
          <w:p w:rsidR="00485D27" w:rsidRDefault="00485D27" w:rsidP="00D35367">
            <w:pPr>
              <w:rPr>
                <w:b/>
                <w:bCs/>
                <w:noProof/>
                <w:szCs w:val="22"/>
              </w:rPr>
            </w:pPr>
            <w:r>
              <w:rPr>
                <w:b/>
                <w:bCs/>
                <w:noProof/>
                <w:szCs w:val="22"/>
              </w:rPr>
              <w:t>Slovenská republika</w:t>
            </w:r>
          </w:p>
          <w:p w:rsidR="00485D27" w:rsidRDefault="00485D27" w:rsidP="00D35367">
            <w:pPr>
              <w:rPr>
                <w:noProof/>
                <w:szCs w:val="22"/>
              </w:rPr>
            </w:pPr>
            <w:r>
              <w:rPr>
                <w:noProof/>
                <w:szCs w:val="22"/>
              </w:rPr>
              <w:t>sanofi-aventis Slovakia s.r.o.</w:t>
            </w:r>
          </w:p>
          <w:p w:rsidR="00485D27" w:rsidRDefault="00485D27" w:rsidP="00D35367">
            <w:pPr>
              <w:rPr>
                <w:noProof/>
                <w:szCs w:val="22"/>
              </w:rPr>
            </w:pPr>
            <w:r>
              <w:rPr>
                <w:noProof/>
                <w:szCs w:val="22"/>
              </w:rPr>
              <w:t xml:space="preserve">Tel: +421 2 </w:t>
            </w:r>
            <w:r>
              <w:rPr>
                <w:szCs w:val="22"/>
              </w:rPr>
              <w:t>33 100 100</w:t>
            </w:r>
          </w:p>
          <w:p w:rsidR="00485D27" w:rsidRDefault="00485D27" w:rsidP="00D35367">
            <w:pPr>
              <w:rPr>
                <w:noProof/>
                <w:szCs w:val="22"/>
              </w:rPr>
            </w:pPr>
          </w:p>
        </w:tc>
      </w:tr>
      <w:tr w:rsidR="00485D27" w:rsidTr="00D35367">
        <w:tblPrEx>
          <w:tblCellMar>
            <w:left w:w="108" w:type="dxa"/>
            <w:right w:w="108" w:type="dxa"/>
          </w:tblCellMar>
        </w:tblPrEx>
        <w:trPr>
          <w:gridAfter w:val="1"/>
          <w:wAfter w:w="8" w:type="dxa"/>
          <w:cantSplit/>
        </w:trPr>
        <w:tc>
          <w:tcPr>
            <w:tcW w:w="4536" w:type="dxa"/>
          </w:tcPr>
          <w:p w:rsidR="00485D27" w:rsidRDefault="00485D27" w:rsidP="00D35367">
            <w:pPr>
              <w:rPr>
                <w:b/>
                <w:bCs/>
                <w:noProof/>
                <w:szCs w:val="22"/>
              </w:rPr>
            </w:pPr>
            <w:r>
              <w:rPr>
                <w:b/>
                <w:bCs/>
                <w:noProof/>
                <w:szCs w:val="22"/>
              </w:rPr>
              <w:t>Italia</w:t>
            </w:r>
          </w:p>
          <w:p w:rsidR="00485D27" w:rsidRDefault="00D33016" w:rsidP="00D35367">
            <w:pPr>
              <w:rPr>
                <w:noProof/>
                <w:szCs w:val="22"/>
              </w:rPr>
            </w:pPr>
            <w:r>
              <w:rPr>
                <w:noProof/>
                <w:szCs w:val="22"/>
              </w:rPr>
              <w:t>S</w:t>
            </w:r>
            <w:r w:rsidR="00485D27">
              <w:rPr>
                <w:noProof/>
                <w:szCs w:val="22"/>
              </w:rPr>
              <w:t xml:space="preserve">anofi </w:t>
            </w:r>
            <w:r w:rsidR="009A7A31">
              <w:rPr>
                <w:noProof/>
                <w:szCs w:val="22"/>
              </w:rPr>
              <w:t>S.r.l.</w:t>
            </w:r>
          </w:p>
          <w:p w:rsidR="00485D27" w:rsidRDefault="00485D27" w:rsidP="00D35367">
            <w:pPr>
              <w:rPr>
                <w:noProof/>
                <w:szCs w:val="22"/>
              </w:rPr>
            </w:pPr>
            <w:r>
              <w:rPr>
                <w:noProof/>
                <w:szCs w:val="22"/>
              </w:rPr>
              <w:t xml:space="preserve">Tel: </w:t>
            </w:r>
            <w:r w:rsidR="00335A50">
              <w:rPr>
                <w:noProof/>
                <w:szCs w:val="22"/>
              </w:rPr>
              <w:t>800</w:t>
            </w:r>
            <w:r w:rsidR="00B17C38">
              <w:rPr>
                <w:noProof/>
                <w:szCs w:val="22"/>
              </w:rPr>
              <w:t xml:space="preserve"> </w:t>
            </w:r>
            <w:r w:rsidR="00335A50">
              <w:rPr>
                <w:noProof/>
                <w:szCs w:val="22"/>
              </w:rPr>
              <w:t>536389</w:t>
            </w:r>
          </w:p>
          <w:p w:rsidR="00485D27" w:rsidRDefault="00485D27" w:rsidP="00D35367">
            <w:pPr>
              <w:rPr>
                <w:noProof/>
                <w:szCs w:val="22"/>
              </w:rPr>
            </w:pPr>
          </w:p>
        </w:tc>
        <w:tc>
          <w:tcPr>
            <w:tcW w:w="4536" w:type="dxa"/>
          </w:tcPr>
          <w:p w:rsidR="00485D27" w:rsidRDefault="00485D27" w:rsidP="00D35367">
            <w:pPr>
              <w:rPr>
                <w:b/>
                <w:bCs/>
                <w:noProof/>
                <w:szCs w:val="22"/>
              </w:rPr>
            </w:pPr>
            <w:r>
              <w:rPr>
                <w:b/>
                <w:bCs/>
                <w:noProof/>
                <w:szCs w:val="22"/>
              </w:rPr>
              <w:t>Suomi/Finland</w:t>
            </w:r>
          </w:p>
          <w:p w:rsidR="00485D27" w:rsidRDefault="00A06DA8" w:rsidP="00D35367">
            <w:pPr>
              <w:rPr>
                <w:noProof/>
                <w:szCs w:val="22"/>
              </w:rPr>
            </w:pPr>
            <w:r>
              <w:rPr>
                <w:noProof/>
                <w:szCs w:val="22"/>
              </w:rPr>
              <w:t>S</w:t>
            </w:r>
            <w:r w:rsidR="00485D27">
              <w:rPr>
                <w:noProof/>
                <w:szCs w:val="22"/>
              </w:rPr>
              <w:t>anofi Oy</w:t>
            </w:r>
          </w:p>
          <w:p w:rsidR="00485D27" w:rsidRDefault="00485D27" w:rsidP="00D35367">
            <w:pPr>
              <w:rPr>
                <w:noProof/>
                <w:szCs w:val="22"/>
              </w:rPr>
            </w:pPr>
            <w:r>
              <w:rPr>
                <w:noProof/>
                <w:szCs w:val="22"/>
              </w:rPr>
              <w:t>Puh/Tel: +358 (0) 201 200 300</w:t>
            </w:r>
          </w:p>
          <w:p w:rsidR="00485D27" w:rsidRDefault="00485D27" w:rsidP="00D35367">
            <w:pPr>
              <w:rPr>
                <w:noProof/>
                <w:szCs w:val="22"/>
              </w:rPr>
            </w:pPr>
          </w:p>
        </w:tc>
      </w:tr>
      <w:tr w:rsidR="00485D27" w:rsidTr="00D35367">
        <w:tblPrEx>
          <w:tblCellMar>
            <w:left w:w="108" w:type="dxa"/>
            <w:right w:w="108" w:type="dxa"/>
          </w:tblCellMar>
        </w:tblPrEx>
        <w:trPr>
          <w:gridAfter w:val="1"/>
          <w:wAfter w:w="8" w:type="dxa"/>
          <w:cantSplit/>
        </w:trPr>
        <w:tc>
          <w:tcPr>
            <w:tcW w:w="4536" w:type="dxa"/>
          </w:tcPr>
          <w:p w:rsidR="00485D27" w:rsidRDefault="00485D27" w:rsidP="00D35367">
            <w:pPr>
              <w:rPr>
                <w:b/>
                <w:bCs/>
                <w:noProof/>
                <w:szCs w:val="22"/>
              </w:rPr>
            </w:pPr>
            <w:r>
              <w:rPr>
                <w:b/>
                <w:bCs/>
                <w:noProof/>
                <w:szCs w:val="22"/>
              </w:rPr>
              <w:t>Κύπρος</w:t>
            </w:r>
          </w:p>
          <w:p w:rsidR="00485D27" w:rsidRDefault="00485D27" w:rsidP="00D35367">
            <w:pPr>
              <w:rPr>
                <w:noProof/>
                <w:szCs w:val="22"/>
              </w:rPr>
            </w:pPr>
            <w:r>
              <w:rPr>
                <w:noProof/>
                <w:szCs w:val="22"/>
              </w:rPr>
              <w:t>sanofi-aventis Cyprus Ltd.</w:t>
            </w:r>
          </w:p>
          <w:p w:rsidR="00485D27" w:rsidRDefault="00485D27" w:rsidP="00D35367">
            <w:pPr>
              <w:rPr>
                <w:noProof/>
                <w:szCs w:val="22"/>
              </w:rPr>
            </w:pPr>
            <w:r>
              <w:rPr>
                <w:noProof/>
                <w:szCs w:val="22"/>
              </w:rPr>
              <w:t>Τηλ: +357 22 871600</w:t>
            </w:r>
          </w:p>
          <w:p w:rsidR="00485D27" w:rsidRDefault="00485D27" w:rsidP="00D35367">
            <w:pPr>
              <w:rPr>
                <w:noProof/>
                <w:szCs w:val="22"/>
              </w:rPr>
            </w:pPr>
          </w:p>
        </w:tc>
        <w:tc>
          <w:tcPr>
            <w:tcW w:w="4536" w:type="dxa"/>
          </w:tcPr>
          <w:p w:rsidR="00485D27" w:rsidRDefault="00485D27" w:rsidP="00D35367">
            <w:pPr>
              <w:rPr>
                <w:b/>
                <w:bCs/>
                <w:noProof/>
                <w:szCs w:val="22"/>
              </w:rPr>
            </w:pPr>
            <w:r>
              <w:rPr>
                <w:b/>
                <w:bCs/>
                <w:noProof/>
                <w:szCs w:val="22"/>
              </w:rPr>
              <w:t>Sverige</w:t>
            </w:r>
          </w:p>
          <w:p w:rsidR="00485D27" w:rsidRDefault="00A06DA8" w:rsidP="00D35367">
            <w:pPr>
              <w:rPr>
                <w:noProof/>
                <w:szCs w:val="22"/>
              </w:rPr>
            </w:pPr>
            <w:r>
              <w:rPr>
                <w:noProof/>
                <w:szCs w:val="22"/>
              </w:rPr>
              <w:t>S</w:t>
            </w:r>
            <w:r w:rsidR="00485D27">
              <w:rPr>
                <w:noProof/>
                <w:szCs w:val="22"/>
              </w:rPr>
              <w:t>anofi AB</w:t>
            </w:r>
          </w:p>
          <w:p w:rsidR="00485D27" w:rsidRDefault="00485D27" w:rsidP="00D35367">
            <w:pPr>
              <w:rPr>
                <w:noProof/>
                <w:szCs w:val="22"/>
              </w:rPr>
            </w:pPr>
            <w:r>
              <w:rPr>
                <w:noProof/>
                <w:szCs w:val="22"/>
              </w:rPr>
              <w:t>Tel: +46 (0)8 634 50 00</w:t>
            </w:r>
          </w:p>
          <w:p w:rsidR="00485D27" w:rsidRDefault="00485D27" w:rsidP="00D35367">
            <w:pPr>
              <w:rPr>
                <w:noProof/>
                <w:szCs w:val="22"/>
              </w:rPr>
            </w:pPr>
          </w:p>
        </w:tc>
      </w:tr>
      <w:tr w:rsidR="00485D27" w:rsidTr="00D35367">
        <w:tblPrEx>
          <w:tblCellMar>
            <w:left w:w="108" w:type="dxa"/>
            <w:right w:w="108" w:type="dxa"/>
          </w:tblCellMar>
        </w:tblPrEx>
        <w:trPr>
          <w:gridAfter w:val="1"/>
          <w:wAfter w:w="8" w:type="dxa"/>
          <w:cantSplit/>
        </w:trPr>
        <w:tc>
          <w:tcPr>
            <w:tcW w:w="4536" w:type="dxa"/>
          </w:tcPr>
          <w:p w:rsidR="00485D27" w:rsidRDefault="00485D27" w:rsidP="00D35367">
            <w:pPr>
              <w:rPr>
                <w:b/>
                <w:bCs/>
                <w:noProof/>
                <w:szCs w:val="22"/>
              </w:rPr>
            </w:pPr>
            <w:r>
              <w:rPr>
                <w:b/>
                <w:bCs/>
                <w:noProof/>
                <w:szCs w:val="22"/>
              </w:rPr>
              <w:t>Latvija</w:t>
            </w:r>
          </w:p>
          <w:p w:rsidR="00485D27" w:rsidRDefault="00485D27" w:rsidP="00D35367">
            <w:pPr>
              <w:rPr>
                <w:noProof/>
                <w:szCs w:val="22"/>
              </w:rPr>
            </w:pPr>
            <w:r>
              <w:rPr>
                <w:noProof/>
                <w:szCs w:val="22"/>
              </w:rPr>
              <w:t>sanofi-aventis Latvia SIA</w:t>
            </w:r>
          </w:p>
          <w:p w:rsidR="00485D27" w:rsidRDefault="00485D27" w:rsidP="00D35367">
            <w:pPr>
              <w:rPr>
                <w:noProof/>
                <w:szCs w:val="22"/>
              </w:rPr>
            </w:pPr>
            <w:r>
              <w:rPr>
                <w:noProof/>
                <w:szCs w:val="22"/>
              </w:rPr>
              <w:t>Tel: +371 67 33 24 51</w:t>
            </w:r>
          </w:p>
          <w:p w:rsidR="00485D27" w:rsidRDefault="00485D27" w:rsidP="00D35367">
            <w:pPr>
              <w:rPr>
                <w:noProof/>
                <w:szCs w:val="22"/>
              </w:rPr>
            </w:pPr>
          </w:p>
        </w:tc>
        <w:tc>
          <w:tcPr>
            <w:tcW w:w="4536" w:type="dxa"/>
          </w:tcPr>
          <w:p w:rsidR="00485D27" w:rsidRDefault="00485D27" w:rsidP="00D35367">
            <w:pPr>
              <w:rPr>
                <w:b/>
                <w:bCs/>
                <w:noProof/>
                <w:szCs w:val="22"/>
              </w:rPr>
            </w:pPr>
            <w:r>
              <w:rPr>
                <w:b/>
                <w:bCs/>
                <w:noProof/>
                <w:szCs w:val="22"/>
              </w:rPr>
              <w:t>United Kingdom</w:t>
            </w:r>
          </w:p>
          <w:p w:rsidR="00485D27" w:rsidRDefault="00485D27" w:rsidP="00D35367">
            <w:pPr>
              <w:rPr>
                <w:szCs w:val="22"/>
              </w:rPr>
            </w:pPr>
            <w:r>
              <w:rPr>
                <w:szCs w:val="22"/>
              </w:rPr>
              <w:t>Sanofi</w:t>
            </w:r>
          </w:p>
          <w:p w:rsidR="00485D27" w:rsidRDefault="00485D27" w:rsidP="00D35367">
            <w:pPr>
              <w:rPr>
                <w:noProof/>
                <w:szCs w:val="22"/>
              </w:rPr>
            </w:pPr>
            <w:r>
              <w:rPr>
                <w:noProof/>
                <w:szCs w:val="22"/>
              </w:rPr>
              <w:t xml:space="preserve">Tel: +44 (0) </w:t>
            </w:r>
            <w:r w:rsidR="00A06DA8" w:rsidRPr="009E6D0B">
              <w:rPr>
                <w:szCs w:val="22"/>
                <w:lang w:val="sv-SE"/>
              </w:rPr>
              <w:t>845 372 7101</w:t>
            </w:r>
          </w:p>
          <w:p w:rsidR="00485D27" w:rsidRDefault="00485D27" w:rsidP="00D35367">
            <w:pPr>
              <w:rPr>
                <w:noProof/>
                <w:szCs w:val="22"/>
              </w:rPr>
            </w:pPr>
          </w:p>
        </w:tc>
      </w:tr>
    </w:tbl>
    <w:p w:rsidR="00016C3C" w:rsidRDefault="00016C3C">
      <w:pPr>
        <w:rPr>
          <w:b/>
          <w:szCs w:val="22"/>
        </w:rPr>
      </w:pPr>
    </w:p>
    <w:p w:rsidR="00EE30C8" w:rsidRDefault="00EE30C8" w:rsidP="00EE30C8">
      <w:pPr>
        <w:rPr>
          <w:b/>
          <w:szCs w:val="22"/>
        </w:rPr>
      </w:pPr>
      <w:r>
        <w:rPr>
          <w:b/>
          <w:szCs w:val="22"/>
        </w:rPr>
        <w:t>Þessi fylgiseðill var síðast uppfærður í &lt;</w:t>
      </w:r>
      <w:r w:rsidRPr="00FB5225">
        <w:rPr>
          <w:b/>
          <w:noProof/>
          <w:szCs w:val="22"/>
        </w:rPr>
        <w:t>mánuður ÁÁÁÁ</w:t>
      </w:r>
      <w:r>
        <w:rPr>
          <w:b/>
          <w:noProof/>
          <w:szCs w:val="22"/>
        </w:rPr>
        <w:t>&gt;</w:t>
      </w:r>
    </w:p>
    <w:p w:rsidR="00EE30C8" w:rsidRDefault="00EE30C8" w:rsidP="00EE30C8">
      <w:pPr>
        <w:rPr>
          <w:b/>
          <w:szCs w:val="22"/>
        </w:rPr>
      </w:pPr>
    </w:p>
    <w:p w:rsidR="00EE30C8" w:rsidRDefault="00EE30C8" w:rsidP="00EE30C8">
      <w:pPr>
        <w:rPr>
          <w:noProof/>
        </w:rPr>
      </w:pPr>
      <w:r>
        <w:rPr>
          <w:noProof/>
        </w:rPr>
        <w:t xml:space="preserve">Ítarlegar upplýsingar um lyfið eru birtar á vef Lyfjastofnunar Evrópu </w:t>
      </w:r>
      <w:hyperlink r:id="rId18" w:history="1">
        <w:r w:rsidRPr="001E6D34">
          <w:rPr>
            <w:rStyle w:val="Hyperlink"/>
            <w:noProof/>
          </w:rPr>
          <w:t>http://www.ema.europa.eu</w:t>
        </w:r>
      </w:hyperlink>
      <w:r>
        <w:rPr>
          <w:noProof/>
        </w:rPr>
        <w:t xml:space="preserve"> </w:t>
      </w:r>
    </w:p>
    <w:p w:rsidR="00EE30C8" w:rsidRDefault="00EE30C8" w:rsidP="00EE30C8">
      <w:pPr>
        <w:rPr>
          <w:noProof/>
        </w:rPr>
      </w:pPr>
    </w:p>
    <w:p w:rsidR="00EE30C8" w:rsidRDefault="00EE30C8" w:rsidP="00EE30C8">
      <w:pPr>
        <w:rPr>
          <w:noProof/>
        </w:rPr>
      </w:pPr>
      <w:r>
        <w:rPr>
          <w:noProof/>
        </w:rPr>
        <w:t xml:space="preserve">Upplýsingar á íslensku eru á </w:t>
      </w:r>
      <w:hyperlink r:id="rId19" w:history="1">
        <w:r w:rsidRPr="001E6D34">
          <w:rPr>
            <w:rStyle w:val="Hyperlink"/>
            <w:noProof/>
          </w:rPr>
          <w:t>http://www.serlyfjaskra.is</w:t>
        </w:r>
      </w:hyperlink>
      <w:r>
        <w:rPr>
          <w:noProof/>
        </w:rPr>
        <w:t xml:space="preserve"> </w:t>
      </w:r>
    </w:p>
    <w:p w:rsidR="00016C3C" w:rsidRDefault="00016C3C">
      <w:pPr>
        <w:jc w:val="center"/>
        <w:rPr>
          <w:b/>
          <w:noProof/>
        </w:rPr>
      </w:pPr>
      <w:r>
        <w:rPr>
          <w:b/>
          <w:szCs w:val="22"/>
        </w:rPr>
        <w:br w:type="page"/>
      </w:r>
      <w:bookmarkEnd w:id="17"/>
      <w:r w:rsidR="00EE6A66" w:rsidRPr="004F710F">
        <w:rPr>
          <w:b/>
          <w:szCs w:val="22"/>
        </w:rPr>
        <w:t>Fylgiseðill: Upplýsingar fyrir notanda lyfsins</w:t>
      </w:r>
    </w:p>
    <w:p w:rsidR="00016C3C" w:rsidRDefault="00016C3C">
      <w:pPr>
        <w:pStyle w:val="Heading2"/>
        <w:jc w:val="center"/>
        <w:rPr>
          <w:rFonts w:ascii="Times New Roman" w:hAnsi="Times New Roman"/>
          <w:b/>
          <w:noProof/>
          <w:sz w:val="22"/>
          <w:szCs w:val="22"/>
          <w:lang w:val="is-IS"/>
        </w:rPr>
      </w:pPr>
    </w:p>
    <w:p w:rsidR="00016C3C" w:rsidRDefault="00016C3C">
      <w:pPr>
        <w:pStyle w:val="Heading2"/>
        <w:jc w:val="center"/>
        <w:rPr>
          <w:rFonts w:ascii="Times New Roman" w:hAnsi="Times New Roman"/>
          <w:noProof/>
          <w:sz w:val="22"/>
          <w:lang w:val="is-IS"/>
        </w:rPr>
      </w:pPr>
      <w:r>
        <w:rPr>
          <w:rFonts w:ascii="Times New Roman" w:hAnsi="Times New Roman"/>
          <w:b/>
          <w:noProof/>
          <w:sz w:val="22"/>
          <w:szCs w:val="22"/>
          <w:lang w:val="is-IS"/>
        </w:rPr>
        <w:t>Plavix 300 mg filmuhúðaðar töflur</w:t>
      </w:r>
    </w:p>
    <w:p w:rsidR="00016C3C" w:rsidRDefault="00016C3C">
      <w:pPr>
        <w:jc w:val="center"/>
        <w:rPr>
          <w:b/>
          <w:caps/>
          <w:noProof/>
        </w:rPr>
      </w:pPr>
      <w:r>
        <w:rPr>
          <w:noProof/>
          <w:szCs w:val="22"/>
        </w:rPr>
        <w:t>klópídógrel</w:t>
      </w:r>
    </w:p>
    <w:p w:rsidR="00016C3C" w:rsidRDefault="00016C3C">
      <w:pPr>
        <w:jc w:val="both"/>
        <w:rPr>
          <w:noProof/>
          <w:szCs w:val="22"/>
        </w:rPr>
      </w:pPr>
    </w:p>
    <w:p w:rsidR="00D04C30" w:rsidRDefault="00D04C30" w:rsidP="00D04C30">
      <w:pPr>
        <w:ind w:right="-2"/>
        <w:jc w:val="both"/>
        <w:rPr>
          <w:b/>
          <w:szCs w:val="22"/>
        </w:rPr>
      </w:pPr>
      <w:r>
        <w:rPr>
          <w:b/>
          <w:szCs w:val="22"/>
        </w:rPr>
        <w:t xml:space="preserve">Lesið allan fylgiseðilinn vandlega áður en byrjað er að taka lyfið. </w:t>
      </w:r>
      <w:r w:rsidRPr="00FB5225">
        <w:rPr>
          <w:b/>
          <w:noProof/>
          <w:szCs w:val="22"/>
        </w:rPr>
        <w:t>Í honum eru mikilvægar upplýsingar.</w:t>
      </w:r>
    </w:p>
    <w:p w:rsidR="00D04C30" w:rsidRDefault="00D04C30" w:rsidP="00D04C30">
      <w:pPr>
        <w:numPr>
          <w:ilvl w:val="12"/>
          <w:numId w:val="0"/>
        </w:numPr>
        <w:ind w:left="567" w:right="-29" w:hanging="567"/>
        <w:jc w:val="both"/>
        <w:rPr>
          <w:szCs w:val="22"/>
        </w:rPr>
      </w:pPr>
      <w:r>
        <w:rPr>
          <w:szCs w:val="22"/>
        </w:rPr>
        <w:t>-</w:t>
      </w:r>
      <w:r>
        <w:rPr>
          <w:szCs w:val="22"/>
        </w:rPr>
        <w:tab/>
        <w:t>Geymið fylgiseðilinn. Nauðsynlegt getur verið að lesa hann síðar.</w:t>
      </w:r>
    </w:p>
    <w:p w:rsidR="00D04C30" w:rsidRDefault="00D04C30" w:rsidP="00D04C30">
      <w:pPr>
        <w:numPr>
          <w:ilvl w:val="12"/>
          <w:numId w:val="0"/>
        </w:numPr>
        <w:ind w:left="567" w:right="-29" w:hanging="567"/>
        <w:jc w:val="both"/>
        <w:rPr>
          <w:szCs w:val="22"/>
        </w:rPr>
      </w:pPr>
      <w:r>
        <w:rPr>
          <w:szCs w:val="22"/>
        </w:rPr>
        <w:t>-</w:t>
      </w:r>
      <w:r>
        <w:rPr>
          <w:szCs w:val="22"/>
        </w:rPr>
        <w:tab/>
        <w:t>Leitið til læknisins eða lyfjafræðings ef þörf er á frekari upplýsingum.</w:t>
      </w:r>
    </w:p>
    <w:p w:rsidR="00D04C30" w:rsidRDefault="00D04C30" w:rsidP="00D04C30">
      <w:pPr>
        <w:numPr>
          <w:ilvl w:val="12"/>
          <w:numId w:val="0"/>
        </w:numPr>
        <w:ind w:left="567" w:right="-29" w:hanging="567"/>
        <w:jc w:val="both"/>
        <w:rPr>
          <w:szCs w:val="22"/>
        </w:rPr>
      </w:pPr>
      <w:r>
        <w:rPr>
          <w:szCs w:val="22"/>
        </w:rPr>
        <w:t>-</w:t>
      </w:r>
      <w:r>
        <w:rPr>
          <w:szCs w:val="22"/>
        </w:rPr>
        <w:tab/>
        <w:t>Þessu lyfi hefur verið ávísað til persónulegra nota. Ekki má gefa það öðrum. Það getur valdið þeim skaða, jafnvel þótt um sömu sjúkdómseinkenni sé að ræða.</w:t>
      </w:r>
    </w:p>
    <w:p w:rsidR="00016C3C" w:rsidRDefault="00D04C30" w:rsidP="00D04C30">
      <w:pPr>
        <w:ind w:left="540" w:hanging="513"/>
        <w:rPr>
          <w:szCs w:val="22"/>
        </w:rPr>
      </w:pPr>
      <w:r>
        <w:rPr>
          <w:szCs w:val="22"/>
        </w:rPr>
        <w:t>-</w:t>
      </w:r>
      <w:r>
        <w:rPr>
          <w:szCs w:val="22"/>
        </w:rPr>
        <w:tab/>
        <w:t>Látið lækninn eða lyfjafræðing vita um allar aukaverkanir. Þetta gildir einnig um aukaverkanir sem ekki er minnst á í þessum fylgiseðli. Sjá kafla 4.</w:t>
      </w:r>
    </w:p>
    <w:p w:rsidR="00D04C30" w:rsidRDefault="00D04C30" w:rsidP="00D04C30">
      <w:pPr>
        <w:rPr>
          <w:szCs w:val="22"/>
          <w:u w:val="single"/>
        </w:rPr>
      </w:pPr>
    </w:p>
    <w:p w:rsidR="00D04C30" w:rsidRPr="00F23B89" w:rsidRDefault="00D04C30" w:rsidP="00D04C30">
      <w:pPr>
        <w:numPr>
          <w:ilvl w:val="12"/>
          <w:numId w:val="0"/>
        </w:numPr>
        <w:ind w:right="-2"/>
        <w:jc w:val="both"/>
        <w:rPr>
          <w:szCs w:val="22"/>
        </w:rPr>
      </w:pPr>
      <w:r w:rsidRPr="00F45F9D">
        <w:rPr>
          <w:b/>
          <w:szCs w:val="22"/>
        </w:rPr>
        <w:t>Í fylgiseðlinum eru eftirfarandi kaflar</w:t>
      </w:r>
      <w:r w:rsidRPr="00F23B89">
        <w:rPr>
          <w:szCs w:val="22"/>
        </w:rPr>
        <w:t>:</w:t>
      </w:r>
    </w:p>
    <w:p w:rsidR="00D04C30" w:rsidRDefault="00D04C30" w:rsidP="00D04C30">
      <w:pPr>
        <w:numPr>
          <w:ilvl w:val="12"/>
          <w:numId w:val="0"/>
        </w:numPr>
        <w:ind w:left="567" w:right="-29" w:hanging="567"/>
        <w:jc w:val="both"/>
        <w:rPr>
          <w:szCs w:val="22"/>
        </w:rPr>
      </w:pPr>
      <w:r>
        <w:rPr>
          <w:szCs w:val="22"/>
        </w:rPr>
        <w:t>1.</w:t>
      </w:r>
      <w:r>
        <w:rPr>
          <w:szCs w:val="22"/>
        </w:rPr>
        <w:tab/>
        <w:t>Upplýsingar um Plavix og við hverju það er notað</w:t>
      </w:r>
    </w:p>
    <w:p w:rsidR="00D04C30" w:rsidRDefault="00D04C30" w:rsidP="00D04C30">
      <w:pPr>
        <w:numPr>
          <w:ilvl w:val="12"/>
          <w:numId w:val="0"/>
        </w:numPr>
        <w:ind w:left="567" w:right="-29" w:hanging="567"/>
        <w:jc w:val="both"/>
        <w:rPr>
          <w:szCs w:val="22"/>
        </w:rPr>
      </w:pPr>
      <w:r>
        <w:rPr>
          <w:szCs w:val="22"/>
        </w:rPr>
        <w:t>2.</w:t>
      </w:r>
      <w:r>
        <w:rPr>
          <w:szCs w:val="22"/>
        </w:rPr>
        <w:tab/>
        <w:t>Áður en byrjað er að nota Plavix</w:t>
      </w:r>
    </w:p>
    <w:p w:rsidR="00D04C30" w:rsidRDefault="00D04C30" w:rsidP="00D04C30">
      <w:pPr>
        <w:numPr>
          <w:ilvl w:val="12"/>
          <w:numId w:val="0"/>
        </w:numPr>
        <w:ind w:left="567" w:right="-29" w:hanging="567"/>
        <w:jc w:val="both"/>
        <w:rPr>
          <w:szCs w:val="22"/>
        </w:rPr>
      </w:pPr>
      <w:r>
        <w:rPr>
          <w:szCs w:val="22"/>
        </w:rPr>
        <w:t>3.</w:t>
      </w:r>
      <w:r>
        <w:rPr>
          <w:szCs w:val="22"/>
        </w:rPr>
        <w:tab/>
        <w:t>Hvernig nota á Plavix</w:t>
      </w:r>
    </w:p>
    <w:p w:rsidR="00D04C30" w:rsidRDefault="00D04C30" w:rsidP="00D04C30">
      <w:pPr>
        <w:numPr>
          <w:ilvl w:val="12"/>
          <w:numId w:val="0"/>
        </w:numPr>
        <w:ind w:left="567" w:right="-29" w:hanging="567"/>
        <w:jc w:val="both"/>
        <w:rPr>
          <w:szCs w:val="22"/>
        </w:rPr>
      </w:pPr>
      <w:r>
        <w:rPr>
          <w:szCs w:val="22"/>
        </w:rPr>
        <w:t>4.</w:t>
      </w:r>
      <w:r>
        <w:rPr>
          <w:szCs w:val="22"/>
        </w:rPr>
        <w:tab/>
        <w:t>Hugsanlegar aukaverkanir</w:t>
      </w:r>
    </w:p>
    <w:p w:rsidR="00D04C30" w:rsidRDefault="00D04C30" w:rsidP="00D04C30">
      <w:pPr>
        <w:numPr>
          <w:ilvl w:val="12"/>
          <w:numId w:val="0"/>
        </w:numPr>
        <w:ind w:left="567" w:right="-29" w:hanging="567"/>
        <w:jc w:val="both"/>
        <w:rPr>
          <w:szCs w:val="22"/>
        </w:rPr>
      </w:pPr>
      <w:r>
        <w:rPr>
          <w:szCs w:val="22"/>
        </w:rPr>
        <w:t>5.</w:t>
      </w:r>
      <w:r>
        <w:rPr>
          <w:szCs w:val="22"/>
        </w:rPr>
        <w:tab/>
        <w:t>Hvernig geyma á Plavix</w:t>
      </w:r>
    </w:p>
    <w:p w:rsidR="00D04C30" w:rsidRDefault="00D04C30" w:rsidP="00D04C30">
      <w:pPr>
        <w:numPr>
          <w:ilvl w:val="12"/>
          <w:numId w:val="0"/>
        </w:numPr>
        <w:ind w:left="567" w:right="-29" w:hanging="567"/>
        <w:jc w:val="both"/>
        <w:rPr>
          <w:szCs w:val="22"/>
        </w:rPr>
      </w:pPr>
      <w:r>
        <w:rPr>
          <w:szCs w:val="22"/>
        </w:rPr>
        <w:t>6.</w:t>
      </w:r>
      <w:r>
        <w:rPr>
          <w:szCs w:val="22"/>
        </w:rPr>
        <w:tab/>
        <w:t>Pakkningar og aðrar upplýsingar</w:t>
      </w:r>
    </w:p>
    <w:p w:rsidR="00016C3C" w:rsidRDefault="00016C3C">
      <w:pPr>
        <w:rPr>
          <w:noProof/>
          <w:szCs w:val="22"/>
        </w:rPr>
      </w:pPr>
    </w:p>
    <w:p w:rsidR="00016C3C" w:rsidRDefault="00016C3C">
      <w:pPr>
        <w:rPr>
          <w:noProof/>
          <w:szCs w:val="22"/>
        </w:rPr>
      </w:pPr>
    </w:p>
    <w:p w:rsidR="00D04C30" w:rsidRDefault="00D04C30" w:rsidP="00D04C30">
      <w:pPr>
        <w:tabs>
          <w:tab w:val="left" w:pos="540"/>
        </w:tabs>
        <w:rPr>
          <w:szCs w:val="22"/>
        </w:rPr>
      </w:pPr>
      <w:r>
        <w:rPr>
          <w:b/>
          <w:szCs w:val="22"/>
        </w:rPr>
        <w:t>1.</w:t>
      </w:r>
      <w:r>
        <w:rPr>
          <w:b/>
          <w:szCs w:val="22"/>
        </w:rPr>
        <w:tab/>
        <w:t>Upplýsingar um Plavix og við hverju það er notað</w:t>
      </w:r>
    </w:p>
    <w:p w:rsidR="00016C3C" w:rsidRDefault="00016C3C" w:rsidP="000910CB">
      <w:pPr>
        <w:keepNext/>
        <w:rPr>
          <w:noProof/>
          <w:szCs w:val="22"/>
        </w:rPr>
      </w:pPr>
    </w:p>
    <w:p w:rsidR="00016C3C" w:rsidRDefault="00016C3C">
      <w:pPr>
        <w:rPr>
          <w:noProof/>
          <w:szCs w:val="22"/>
        </w:rPr>
      </w:pPr>
      <w:r>
        <w:rPr>
          <w:noProof/>
          <w:szCs w:val="22"/>
        </w:rPr>
        <w:t xml:space="preserve">Plavix </w:t>
      </w:r>
      <w:r w:rsidR="00D04C30">
        <w:rPr>
          <w:noProof/>
          <w:szCs w:val="22"/>
        </w:rPr>
        <w:t xml:space="preserve">inniheldur klópídógrel og </w:t>
      </w:r>
      <w:r>
        <w:rPr>
          <w:noProof/>
          <w:szCs w:val="22"/>
        </w:rPr>
        <w:t>tilheyrir flokki lyfja sem hindra samloðun blóðflagna. Blóðflögur eru mjög smáar agnir í blóðinu</w:t>
      </w:r>
      <w:r w:rsidR="00A84115">
        <w:rPr>
          <w:noProof/>
          <w:szCs w:val="22"/>
        </w:rPr>
        <w:t>,</w:t>
      </w:r>
      <w:r>
        <w:rPr>
          <w:noProof/>
          <w:szCs w:val="22"/>
        </w:rPr>
        <w:t xml:space="preserve"> </w:t>
      </w:r>
      <w:r w:rsidR="00821600">
        <w:rPr>
          <w:noProof/>
          <w:szCs w:val="22"/>
        </w:rPr>
        <w:t xml:space="preserve">sem </w:t>
      </w:r>
      <w:r>
        <w:rPr>
          <w:noProof/>
          <w:szCs w:val="22"/>
        </w:rPr>
        <w:t>festast saman við blóðstorknun. Lyf sem hindra samloðun blóðflagna minnka hættuna á myndun blóðkekkja (ferli sem nefnist segamyndun) með því að koma í veg fyrir þessa samloðun.</w:t>
      </w:r>
    </w:p>
    <w:p w:rsidR="00016C3C" w:rsidRDefault="00016C3C">
      <w:pPr>
        <w:rPr>
          <w:noProof/>
          <w:szCs w:val="22"/>
        </w:rPr>
      </w:pPr>
    </w:p>
    <w:p w:rsidR="00016C3C" w:rsidRDefault="00016C3C">
      <w:pPr>
        <w:rPr>
          <w:noProof/>
          <w:szCs w:val="22"/>
        </w:rPr>
      </w:pPr>
      <w:r>
        <w:rPr>
          <w:noProof/>
          <w:szCs w:val="22"/>
        </w:rPr>
        <w:t xml:space="preserve">Plavix er tekið </w:t>
      </w:r>
      <w:r w:rsidR="00D04C30">
        <w:rPr>
          <w:szCs w:val="22"/>
        </w:rPr>
        <w:t>af fullorðnum</w:t>
      </w:r>
      <w:r w:rsidR="00D04C30">
        <w:rPr>
          <w:noProof/>
          <w:szCs w:val="22"/>
        </w:rPr>
        <w:t xml:space="preserve"> </w:t>
      </w:r>
      <w:r>
        <w:rPr>
          <w:noProof/>
          <w:szCs w:val="22"/>
        </w:rPr>
        <w:t>til þess að koma í veg fyrir að blóðkökkur (blóðsegi) myndist í kölkuðum æðum (slagæðum), en það ferli er þekkt sem segamyndun vegna æðakölkunar og getur leitt til áfalla af völdum æðakölkunar (svo sem heilablóðfalls, hjartaáfalls eða dauða).</w:t>
      </w:r>
    </w:p>
    <w:p w:rsidR="00016C3C" w:rsidRDefault="00016C3C">
      <w:pPr>
        <w:rPr>
          <w:noProof/>
          <w:szCs w:val="22"/>
        </w:rPr>
      </w:pPr>
    </w:p>
    <w:p w:rsidR="00016C3C" w:rsidRDefault="00016C3C">
      <w:pPr>
        <w:jc w:val="both"/>
        <w:rPr>
          <w:noProof/>
          <w:szCs w:val="22"/>
        </w:rPr>
      </w:pPr>
      <w:r>
        <w:rPr>
          <w:noProof/>
          <w:szCs w:val="22"/>
        </w:rPr>
        <w:t>Þér hefur verið ávísað Plavix til þess að fyrirbyggja myndun blóðkekkja og draga úr hættunni á alvarlegum áföllum vegna þess að:</w:t>
      </w:r>
    </w:p>
    <w:p w:rsidR="00016C3C" w:rsidRDefault="00821600">
      <w:pPr>
        <w:numPr>
          <w:ilvl w:val="0"/>
          <w:numId w:val="3"/>
        </w:numPr>
        <w:tabs>
          <w:tab w:val="num" w:pos="540"/>
        </w:tabs>
        <w:ind w:left="540" w:hanging="540"/>
        <w:rPr>
          <w:noProof/>
          <w:szCs w:val="22"/>
        </w:rPr>
      </w:pPr>
      <w:r>
        <w:rPr>
          <w:noProof/>
          <w:szCs w:val="22"/>
        </w:rPr>
        <w:t>þ</w:t>
      </w:r>
      <w:r w:rsidR="00016C3C">
        <w:rPr>
          <w:noProof/>
          <w:szCs w:val="22"/>
        </w:rPr>
        <w:t>ú ert með ástand sem nefnist slagæðakölkun (einnig þekkt sem segamyndun vegna æðakölkunar) og</w:t>
      </w:r>
    </w:p>
    <w:p w:rsidR="00016C3C" w:rsidRDefault="00821600">
      <w:pPr>
        <w:numPr>
          <w:ilvl w:val="0"/>
          <w:numId w:val="3"/>
        </w:numPr>
        <w:tabs>
          <w:tab w:val="num" w:pos="540"/>
        </w:tabs>
        <w:ind w:left="540" w:hanging="540"/>
        <w:rPr>
          <w:noProof/>
          <w:szCs w:val="22"/>
        </w:rPr>
      </w:pPr>
      <w:r>
        <w:rPr>
          <w:noProof/>
          <w:szCs w:val="22"/>
        </w:rPr>
        <w:t>þ</w:t>
      </w:r>
      <w:r w:rsidR="00016C3C">
        <w:rPr>
          <w:noProof/>
          <w:szCs w:val="22"/>
        </w:rPr>
        <w:t>ú hefur áður fengið hjartaáfall, heilablóðfall eða þjáist af ástandi þekktu sem útlægur slagæðasjúkdómur eða</w:t>
      </w:r>
    </w:p>
    <w:p w:rsidR="000C4E16" w:rsidRDefault="00821600" w:rsidP="00F45F9D">
      <w:pPr>
        <w:numPr>
          <w:ilvl w:val="0"/>
          <w:numId w:val="3"/>
        </w:numPr>
        <w:tabs>
          <w:tab w:val="num" w:pos="540"/>
        </w:tabs>
        <w:ind w:left="540" w:hanging="540"/>
        <w:rPr>
          <w:noProof/>
          <w:szCs w:val="22"/>
        </w:rPr>
      </w:pPr>
      <w:r>
        <w:rPr>
          <w:noProof/>
          <w:szCs w:val="22"/>
        </w:rPr>
        <w:t>þ</w:t>
      </w:r>
      <w:r w:rsidR="00016C3C">
        <w:rPr>
          <w:noProof/>
          <w:szCs w:val="22"/>
        </w:rPr>
        <w:t xml:space="preserve">ú hefur fengið alvarlega tegund af brjóstverkjum þekkta sem „hvikula hjartaöng“ eða „hjartadrep“ (hjartaáfall). Til að meðhöndla slíkt gæti læknirinn hafa sett stoðnet í þrengdu eða lokuðu æðina til að koma aftur á eðlilegu blóðflæði. Læknirinn </w:t>
      </w:r>
      <w:r w:rsidR="00E76092">
        <w:rPr>
          <w:noProof/>
          <w:szCs w:val="22"/>
        </w:rPr>
        <w:t>gæti</w:t>
      </w:r>
      <w:r w:rsidR="00016C3C">
        <w:rPr>
          <w:noProof/>
          <w:szCs w:val="22"/>
        </w:rPr>
        <w:t xml:space="preserve"> einnig gef</w:t>
      </w:r>
      <w:r w:rsidR="00E76092">
        <w:rPr>
          <w:noProof/>
          <w:szCs w:val="22"/>
        </w:rPr>
        <w:t>ið</w:t>
      </w:r>
      <w:r w:rsidR="00016C3C">
        <w:rPr>
          <w:noProof/>
          <w:szCs w:val="22"/>
        </w:rPr>
        <w:t xml:space="preserve"> þér acetýlsalicýlsýru (efni sem er í mörgum lyfjum sem notuð eru til verkjastillingar og lækkunar sótthita og er einnig notað til að hindra blóðstorknun)</w:t>
      </w:r>
    </w:p>
    <w:p w:rsidR="003E33A3" w:rsidRDefault="003E33A3" w:rsidP="00F45F9D">
      <w:pPr>
        <w:numPr>
          <w:ilvl w:val="0"/>
          <w:numId w:val="3"/>
        </w:numPr>
        <w:tabs>
          <w:tab w:val="num" w:pos="540"/>
        </w:tabs>
        <w:ind w:left="540" w:hanging="540"/>
        <w:rPr>
          <w:noProof/>
          <w:szCs w:val="22"/>
        </w:rPr>
      </w:pPr>
      <w:r>
        <w:rPr>
          <w:szCs w:val="22"/>
        </w:rPr>
        <w:t>þú hefur fengið einkenni</w:t>
      </w:r>
      <w:r w:rsidRPr="00627287">
        <w:rPr>
          <w:szCs w:val="22"/>
        </w:rPr>
        <w:t xml:space="preserve"> </w:t>
      </w:r>
      <w:r>
        <w:rPr>
          <w:szCs w:val="22"/>
        </w:rPr>
        <w:t>heilablóðfalls</w:t>
      </w:r>
      <w:r w:rsidRPr="00627287">
        <w:rPr>
          <w:szCs w:val="22"/>
        </w:rPr>
        <w:t xml:space="preserve"> </w:t>
      </w:r>
      <w:r>
        <w:rPr>
          <w:szCs w:val="22"/>
        </w:rPr>
        <w:t>sem hverfa á skömmum tíma</w:t>
      </w:r>
      <w:r w:rsidRPr="00627287">
        <w:rPr>
          <w:szCs w:val="22"/>
        </w:rPr>
        <w:t xml:space="preserve"> (</w:t>
      </w:r>
      <w:r>
        <w:rPr>
          <w:szCs w:val="22"/>
        </w:rPr>
        <w:t>einnig þekkt sem</w:t>
      </w:r>
      <w:r w:rsidRPr="00627287">
        <w:rPr>
          <w:szCs w:val="22"/>
        </w:rPr>
        <w:t xml:space="preserve"> </w:t>
      </w:r>
      <w:r>
        <w:rPr>
          <w:szCs w:val="22"/>
        </w:rPr>
        <w:t>skammvinnt blóðþurrðarkast</w:t>
      </w:r>
      <w:r w:rsidRPr="00627287">
        <w:rPr>
          <w:szCs w:val="22"/>
        </w:rPr>
        <w:t xml:space="preserve">) </w:t>
      </w:r>
      <w:r>
        <w:rPr>
          <w:szCs w:val="22"/>
        </w:rPr>
        <w:t>eða</w:t>
      </w:r>
      <w:r w:rsidRPr="00627287">
        <w:rPr>
          <w:szCs w:val="22"/>
        </w:rPr>
        <w:t xml:space="preserve"> </w:t>
      </w:r>
      <w:r>
        <w:rPr>
          <w:szCs w:val="22"/>
        </w:rPr>
        <w:t>vægt heilablóðfall</w:t>
      </w:r>
      <w:r w:rsidRPr="00627287">
        <w:rPr>
          <w:szCs w:val="22"/>
        </w:rPr>
        <w:t xml:space="preserve">. </w:t>
      </w:r>
      <w:r>
        <w:rPr>
          <w:szCs w:val="22"/>
        </w:rPr>
        <w:t xml:space="preserve">Læknirinn gæti einnig gefið þér </w:t>
      </w:r>
      <w:r w:rsidRPr="00203C34">
        <w:rPr>
          <w:szCs w:val="22"/>
        </w:rPr>
        <w:t xml:space="preserve">acetýlsalicýlsýru fyrstu </w:t>
      </w:r>
      <w:r w:rsidRPr="00D149C9">
        <w:rPr>
          <w:szCs w:val="22"/>
        </w:rPr>
        <w:t>24 klukkustu</w:t>
      </w:r>
      <w:r w:rsidRPr="00F02C1B">
        <w:rPr>
          <w:szCs w:val="22"/>
        </w:rPr>
        <w:t>nd</w:t>
      </w:r>
      <w:r w:rsidRPr="00DA580B">
        <w:rPr>
          <w:szCs w:val="22"/>
        </w:rPr>
        <w:t>irnar</w:t>
      </w:r>
      <w:r w:rsidRPr="00203C34">
        <w:rPr>
          <w:szCs w:val="22"/>
        </w:rPr>
        <w:t>.</w:t>
      </w:r>
    </w:p>
    <w:p w:rsidR="00016C3C" w:rsidRPr="00C32A01" w:rsidRDefault="00367AA2" w:rsidP="00F45F9D">
      <w:pPr>
        <w:numPr>
          <w:ilvl w:val="0"/>
          <w:numId w:val="3"/>
        </w:numPr>
        <w:tabs>
          <w:tab w:val="num" w:pos="540"/>
        </w:tabs>
        <w:ind w:left="540" w:hanging="540"/>
        <w:rPr>
          <w:noProof/>
          <w:szCs w:val="22"/>
        </w:rPr>
      </w:pPr>
      <w:r w:rsidRPr="00BD0B5A">
        <w:rPr>
          <w:szCs w:val="22"/>
        </w:rPr>
        <w:t>þú ert með óreglulegan hjartslátt, ástand sem nefnist gáttatif og þú getur ekki tekið blóðþynningarlyf (K</w:t>
      </w:r>
      <w:r w:rsidRPr="00BD0B5A">
        <w:rPr>
          <w:szCs w:val="22"/>
        </w:rPr>
        <w:noBreakHyphen/>
        <w:t>vítamín hemla) sem hindrar nýmyndun blóðtappa og kemur í veg fyrir að blóðtappar, sem þegar eru til staðar, stækki. Þér á að hafa</w:t>
      </w:r>
      <w:r w:rsidRPr="00F629F7">
        <w:rPr>
          <w:szCs w:val="22"/>
        </w:rPr>
        <w:t xml:space="preserve"> verið sagt að blóðþynningarlyf séu áhrifaríkari en acetýlsalicýlsýra eða samsett meðferð með Plavix og acetýlsalicýlsýru við þessu ástandi. Læknirinn ætti að hafa ávísað þér Plavix og acetýlsalicýlsýru ef þú getur ekki tekið blóðþynningarlyf og ef þú ert </w:t>
      </w:r>
      <w:r w:rsidRPr="003E1F46">
        <w:rPr>
          <w:szCs w:val="22"/>
        </w:rPr>
        <w:t xml:space="preserve">ekki í hættu á að fá miklar blæðingar. </w:t>
      </w:r>
    </w:p>
    <w:p w:rsidR="00016C3C" w:rsidRDefault="00016C3C">
      <w:pPr>
        <w:rPr>
          <w:noProof/>
          <w:szCs w:val="22"/>
        </w:rPr>
      </w:pPr>
    </w:p>
    <w:p w:rsidR="00D04C30" w:rsidRDefault="00D04C30" w:rsidP="00D04C30">
      <w:pPr>
        <w:keepNext/>
        <w:tabs>
          <w:tab w:val="left" w:pos="540"/>
        </w:tabs>
        <w:rPr>
          <w:b/>
          <w:szCs w:val="22"/>
        </w:rPr>
      </w:pPr>
      <w:r>
        <w:rPr>
          <w:b/>
          <w:szCs w:val="22"/>
        </w:rPr>
        <w:t>2.</w:t>
      </w:r>
      <w:r>
        <w:rPr>
          <w:b/>
          <w:szCs w:val="22"/>
        </w:rPr>
        <w:tab/>
        <w:t>Áður en byrjað er að nota Plavix</w:t>
      </w:r>
    </w:p>
    <w:p w:rsidR="00016C3C" w:rsidRDefault="00016C3C" w:rsidP="00AC6721">
      <w:pPr>
        <w:keepNext/>
        <w:rPr>
          <w:noProof/>
          <w:szCs w:val="22"/>
        </w:rPr>
      </w:pPr>
    </w:p>
    <w:p w:rsidR="00D04C30" w:rsidRDefault="00D04C30" w:rsidP="00D04C30">
      <w:pPr>
        <w:keepNext/>
        <w:rPr>
          <w:szCs w:val="22"/>
        </w:rPr>
      </w:pPr>
      <w:r>
        <w:rPr>
          <w:b/>
          <w:szCs w:val="22"/>
        </w:rPr>
        <w:t>Ekki má nota Plavix:</w:t>
      </w:r>
    </w:p>
    <w:p w:rsidR="00D04C30" w:rsidRDefault="00D04C30" w:rsidP="00D04C30">
      <w:pPr>
        <w:numPr>
          <w:ilvl w:val="0"/>
          <w:numId w:val="1"/>
        </w:numPr>
        <w:ind w:left="540" w:hanging="540"/>
        <w:rPr>
          <w:b/>
          <w:szCs w:val="22"/>
        </w:rPr>
      </w:pPr>
      <w:r>
        <w:rPr>
          <w:szCs w:val="22"/>
        </w:rPr>
        <w:t xml:space="preserve">ef um er að ræða ofnæmi fyrir klópídógreli eða einhverju öðru innihaldsefni lyfsins (talin upp í kafla 6). </w:t>
      </w:r>
    </w:p>
    <w:p w:rsidR="00016C3C" w:rsidRDefault="00016C3C">
      <w:pPr>
        <w:numPr>
          <w:ilvl w:val="0"/>
          <w:numId w:val="1"/>
        </w:numPr>
        <w:ind w:left="540" w:hanging="540"/>
        <w:rPr>
          <w:b/>
          <w:noProof/>
          <w:szCs w:val="22"/>
        </w:rPr>
      </w:pPr>
      <w:r>
        <w:rPr>
          <w:noProof/>
          <w:szCs w:val="22"/>
        </w:rPr>
        <w:t>ef þú ert með virka blæðingu</w:t>
      </w:r>
      <w:r w:rsidR="0097581A">
        <w:rPr>
          <w:noProof/>
          <w:szCs w:val="22"/>
        </w:rPr>
        <w:t>,</w:t>
      </w:r>
      <w:r>
        <w:rPr>
          <w:noProof/>
          <w:szCs w:val="22"/>
        </w:rPr>
        <w:t xml:space="preserve"> svo sem frá magasári</w:t>
      </w:r>
      <w:r w:rsidR="0097581A">
        <w:rPr>
          <w:noProof/>
          <w:szCs w:val="22"/>
        </w:rPr>
        <w:t>,</w:t>
      </w:r>
      <w:r>
        <w:rPr>
          <w:noProof/>
          <w:szCs w:val="22"/>
        </w:rPr>
        <w:t xml:space="preserve"> eða blæðingu í heila</w:t>
      </w:r>
    </w:p>
    <w:p w:rsidR="00016C3C" w:rsidRPr="004F710F" w:rsidRDefault="00016C3C">
      <w:pPr>
        <w:numPr>
          <w:ilvl w:val="0"/>
          <w:numId w:val="1"/>
        </w:numPr>
        <w:ind w:left="540" w:hanging="540"/>
        <w:rPr>
          <w:b/>
          <w:noProof/>
          <w:szCs w:val="22"/>
        </w:rPr>
      </w:pPr>
      <w:r w:rsidRPr="004F710F">
        <w:rPr>
          <w:noProof/>
          <w:szCs w:val="22"/>
        </w:rPr>
        <w:t>ef þú ert með verulega</w:t>
      </w:r>
      <w:r w:rsidR="00FB140F" w:rsidRPr="004F710F">
        <w:rPr>
          <w:noProof/>
          <w:szCs w:val="22"/>
        </w:rPr>
        <w:t xml:space="preserve"> skerta lifrarstarfsemi</w:t>
      </w:r>
      <w:r w:rsidR="00821600">
        <w:rPr>
          <w:noProof/>
          <w:szCs w:val="22"/>
        </w:rPr>
        <w:t>.</w:t>
      </w:r>
    </w:p>
    <w:p w:rsidR="00016C3C" w:rsidRDefault="00016C3C">
      <w:pPr>
        <w:rPr>
          <w:noProof/>
          <w:szCs w:val="22"/>
        </w:rPr>
      </w:pPr>
    </w:p>
    <w:p w:rsidR="00016C3C" w:rsidRDefault="00016C3C">
      <w:pPr>
        <w:rPr>
          <w:noProof/>
          <w:szCs w:val="22"/>
        </w:rPr>
      </w:pPr>
      <w:r>
        <w:rPr>
          <w:noProof/>
          <w:szCs w:val="22"/>
        </w:rPr>
        <w:t>Ef þetta á við um þig eða ef þú ert í einhverjum vafa skaltu ráðfæra þig við lækninn áður en þú tekur Plavix.</w:t>
      </w:r>
    </w:p>
    <w:p w:rsidR="00016C3C" w:rsidRDefault="00016C3C">
      <w:pPr>
        <w:rPr>
          <w:noProof/>
          <w:szCs w:val="22"/>
        </w:rPr>
      </w:pPr>
    </w:p>
    <w:p w:rsidR="00D04C30" w:rsidRPr="004F710F" w:rsidRDefault="00D04C30" w:rsidP="00D04C30">
      <w:pPr>
        <w:keepNext/>
        <w:keepLines/>
        <w:rPr>
          <w:szCs w:val="22"/>
        </w:rPr>
      </w:pPr>
      <w:r>
        <w:rPr>
          <w:b/>
          <w:szCs w:val="22"/>
        </w:rPr>
        <w:t xml:space="preserve">Varnaðarorð og </w:t>
      </w:r>
      <w:r w:rsidRPr="004F710F">
        <w:rPr>
          <w:b/>
          <w:szCs w:val="22"/>
        </w:rPr>
        <w:t>varúðar</w:t>
      </w:r>
      <w:r>
        <w:rPr>
          <w:b/>
          <w:szCs w:val="22"/>
        </w:rPr>
        <w:t>reglur</w:t>
      </w:r>
    </w:p>
    <w:p w:rsidR="00016C3C" w:rsidRDefault="0097581A" w:rsidP="00020B71">
      <w:pPr>
        <w:keepNext/>
        <w:keepLines/>
        <w:rPr>
          <w:szCs w:val="22"/>
        </w:rPr>
      </w:pPr>
      <w:r w:rsidRPr="004F710F">
        <w:rPr>
          <w:szCs w:val="22"/>
        </w:rPr>
        <w:t xml:space="preserve">Ef </w:t>
      </w:r>
      <w:r>
        <w:rPr>
          <w:szCs w:val="22"/>
        </w:rPr>
        <w:t>einhverjar</w:t>
      </w:r>
      <w:r w:rsidRPr="004F710F">
        <w:rPr>
          <w:szCs w:val="22"/>
        </w:rPr>
        <w:t xml:space="preserve"> af eftirfarandi </w:t>
      </w:r>
      <w:r>
        <w:rPr>
          <w:szCs w:val="22"/>
        </w:rPr>
        <w:t xml:space="preserve">ástæðum eiga </w:t>
      </w:r>
      <w:r w:rsidRPr="004F710F">
        <w:rPr>
          <w:szCs w:val="22"/>
        </w:rPr>
        <w:t xml:space="preserve">við um þig skaltu segja lækninum frá því </w:t>
      </w:r>
      <w:r>
        <w:rPr>
          <w:szCs w:val="22"/>
        </w:rPr>
        <w:t>áður en þú ferð að taka Plavix:</w:t>
      </w:r>
    </w:p>
    <w:p w:rsidR="00016C3C" w:rsidRDefault="00016C3C">
      <w:pPr>
        <w:numPr>
          <w:ilvl w:val="0"/>
          <w:numId w:val="13"/>
        </w:numPr>
        <w:tabs>
          <w:tab w:val="clear" w:pos="720"/>
          <w:tab w:val="num" w:pos="540"/>
        </w:tabs>
        <w:ind w:hanging="720"/>
        <w:rPr>
          <w:noProof/>
          <w:szCs w:val="22"/>
        </w:rPr>
      </w:pPr>
      <w:r>
        <w:rPr>
          <w:noProof/>
          <w:szCs w:val="22"/>
        </w:rPr>
        <w:t>ef hætta er á blæðingu vegna:</w:t>
      </w:r>
    </w:p>
    <w:p w:rsidR="00016C3C" w:rsidRDefault="00016C3C">
      <w:pPr>
        <w:ind w:left="714" w:hanging="357"/>
        <w:rPr>
          <w:noProof/>
          <w:szCs w:val="22"/>
        </w:rPr>
      </w:pPr>
      <w:r>
        <w:rPr>
          <w:noProof/>
          <w:szCs w:val="22"/>
        </w:rPr>
        <w:t>-</w:t>
      </w:r>
      <w:r>
        <w:rPr>
          <w:noProof/>
          <w:szCs w:val="22"/>
        </w:rPr>
        <w:tab/>
        <w:t>sjúkdómsástands með hættu á innvortis blæðingu (svo sem magasár</w:t>
      </w:r>
      <w:r w:rsidR="00143414">
        <w:rPr>
          <w:noProof/>
          <w:szCs w:val="22"/>
        </w:rPr>
        <w:t>i</w:t>
      </w:r>
      <w:r>
        <w:rPr>
          <w:noProof/>
          <w:szCs w:val="22"/>
        </w:rPr>
        <w:t>)</w:t>
      </w:r>
    </w:p>
    <w:p w:rsidR="00016C3C" w:rsidRDefault="00016C3C">
      <w:pPr>
        <w:ind w:left="714" w:hanging="357"/>
        <w:rPr>
          <w:noProof/>
          <w:szCs w:val="22"/>
        </w:rPr>
      </w:pPr>
      <w:r>
        <w:rPr>
          <w:noProof/>
          <w:szCs w:val="22"/>
        </w:rPr>
        <w:t>-</w:t>
      </w:r>
      <w:r>
        <w:rPr>
          <w:noProof/>
          <w:szCs w:val="22"/>
        </w:rPr>
        <w:tab/>
        <w:t>blóðsjúkdóms sem eykur tilhneigingu til innvortis blæðingar (blæðinga inni í vefjum, líffærum eða liðum)</w:t>
      </w:r>
    </w:p>
    <w:p w:rsidR="00016C3C" w:rsidRDefault="00016C3C">
      <w:pPr>
        <w:ind w:left="714" w:hanging="357"/>
        <w:rPr>
          <w:noProof/>
          <w:szCs w:val="22"/>
        </w:rPr>
      </w:pPr>
      <w:r>
        <w:rPr>
          <w:noProof/>
          <w:szCs w:val="22"/>
        </w:rPr>
        <w:t>-</w:t>
      </w:r>
      <w:r>
        <w:rPr>
          <w:noProof/>
          <w:szCs w:val="22"/>
        </w:rPr>
        <w:tab/>
        <w:t>nýlegs, alvarlegs áverka</w:t>
      </w:r>
    </w:p>
    <w:p w:rsidR="00016C3C" w:rsidRDefault="00016C3C">
      <w:pPr>
        <w:ind w:left="714" w:hanging="357"/>
        <w:rPr>
          <w:noProof/>
          <w:szCs w:val="22"/>
        </w:rPr>
      </w:pPr>
      <w:r>
        <w:rPr>
          <w:noProof/>
          <w:szCs w:val="22"/>
        </w:rPr>
        <w:t>-</w:t>
      </w:r>
      <w:r>
        <w:rPr>
          <w:noProof/>
          <w:szCs w:val="22"/>
        </w:rPr>
        <w:tab/>
        <w:t>nýlegrar skurðaðgerðar (þar með talið tannaðgerðar)</w:t>
      </w:r>
    </w:p>
    <w:p w:rsidR="00016C3C" w:rsidRDefault="00016C3C">
      <w:pPr>
        <w:ind w:left="714" w:hanging="357"/>
        <w:rPr>
          <w:noProof/>
          <w:szCs w:val="22"/>
        </w:rPr>
      </w:pPr>
      <w:r>
        <w:rPr>
          <w:noProof/>
          <w:szCs w:val="22"/>
        </w:rPr>
        <w:t>-</w:t>
      </w:r>
      <w:r>
        <w:rPr>
          <w:noProof/>
          <w:szCs w:val="22"/>
        </w:rPr>
        <w:tab/>
        <w:t>áætlaðrar skurðaðgerðar (þar með talið tannaðgerðar) næstu vikuna</w:t>
      </w:r>
    </w:p>
    <w:p w:rsidR="00016C3C" w:rsidRPr="004F710F" w:rsidRDefault="00016C3C">
      <w:pPr>
        <w:numPr>
          <w:ilvl w:val="0"/>
          <w:numId w:val="13"/>
        </w:numPr>
        <w:tabs>
          <w:tab w:val="clear" w:pos="720"/>
          <w:tab w:val="num" w:pos="540"/>
        </w:tabs>
        <w:ind w:hanging="720"/>
        <w:rPr>
          <w:b/>
          <w:noProof/>
          <w:szCs w:val="22"/>
        </w:rPr>
      </w:pPr>
      <w:r w:rsidRPr="004F710F">
        <w:rPr>
          <w:noProof/>
          <w:szCs w:val="22"/>
        </w:rPr>
        <w:t xml:space="preserve">ef þú hefur fengið blóðtappa í </w:t>
      </w:r>
      <w:r w:rsidR="00FB140F" w:rsidRPr="004F710F">
        <w:rPr>
          <w:noProof/>
          <w:szCs w:val="22"/>
        </w:rPr>
        <w:t>heila</w:t>
      </w:r>
      <w:r w:rsidRPr="004F710F">
        <w:rPr>
          <w:noProof/>
          <w:szCs w:val="22"/>
        </w:rPr>
        <w:t xml:space="preserve">slagæð (blóðþurrð) á </w:t>
      </w:r>
      <w:r w:rsidR="00821600">
        <w:rPr>
          <w:noProof/>
          <w:szCs w:val="22"/>
        </w:rPr>
        <w:t xml:space="preserve">undangengnum </w:t>
      </w:r>
      <w:r w:rsidRPr="004F710F">
        <w:rPr>
          <w:noProof/>
          <w:szCs w:val="22"/>
        </w:rPr>
        <w:t xml:space="preserve">sjö dögum </w:t>
      </w:r>
    </w:p>
    <w:p w:rsidR="00016C3C" w:rsidRPr="00D04C30" w:rsidRDefault="00016C3C">
      <w:pPr>
        <w:numPr>
          <w:ilvl w:val="0"/>
          <w:numId w:val="13"/>
        </w:numPr>
        <w:tabs>
          <w:tab w:val="clear" w:pos="720"/>
          <w:tab w:val="num" w:pos="540"/>
        </w:tabs>
        <w:ind w:hanging="720"/>
        <w:rPr>
          <w:b/>
          <w:noProof/>
          <w:szCs w:val="22"/>
        </w:rPr>
      </w:pPr>
      <w:r>
        <w:rPr>
          <w:noProof/>
          <w:szCs w:val="22"/>
        </w:rPr>
        <w:t xml:space="preserve">ef þú ert með nýrna- eða lifrarsjúkdóm </w:t>
      </w:r>
    </w:p>
    <w:p w:rsidR="00D04C30" w:rsidRPr="00DA580B" w:rsidRDefault="00D04C30">
      <w:pPr>
        <w:numPr>
          <w:ilvl w:val="0"/>
          <w:numId w:val="13"/>
        </w:numPr>
        <w:tabs>
          <w:tab w:val="clear" w:pos="720"/>
          <w:tab w:val="num" w:pos="540"/>
        </w:tabs>
        <w:ind w:hanging="720"/>
        <w:rPr>
          <w:b/>
          <w:noProof/>
          <w:szCs w:val="22"/>
        </w:rPr>
      </w:pPr>
      <w:r>
        <w:rPr>
          <w:szCs w:val="22"/>
        </w:rPr>
        <w:t>ef þú hefur fengið ofnæmi eða ofnæmisviðbrögð við einhverju lyfi við sjúkdómnum</w:t>
      </w:r>
    </w:p>
    <w:p w:rsidR="003E33A3" w:rsidRPr="00DA580B" w:rsidRDefault="003E33A3">
      <w:pPr>
        <w:numPr>
          <w:ilvl w:val="0"/>
          <w:numId w:val="13"/>
        </w:numPr>
        <w:tabs>
          <w:tab w:val="clear" w:pos="720"/>
          <w:tab w:val="num" w:pos="540"/>
        </w:tabs>
        <w:ind w:hanging="720"/>
        <w:rPr>
          <w:bCs/>
          <w:noProof/>
          <w:szCs w:val="22"/>
        </w:rPr>
      </w:pPr>
      <w:r w:rsidRPr="00DA580B">
        <w:rPr>
          <w:bCs/>
          <w:noProof/>
          <w:szCs w:val="22"/>
        </w:rPr>
        <w:t>ef þú ert með sögu um heilablæðingu án höfuðáverka.</w:t>
      </w:r>
    </w:p>
    <w:p w:rsidR="00016C3C" w:rsidRDefault="00016C3C">
      <w:pPr>
        <w:rPr>
          <w:noProof/>
          <w:szCs w:val="22"/>
        </w:rPr>
      </w:pPr>
    </w:p>
    <w:p w:rsidR="00016C3C" w:rsidRDefault="00016C3C">
      <w:pPr>
        <w:rPr>
          <w:noProof/>
          <w:szCs w:val="22"/>
        </w:rPr>
      </w:pPr>
      <w:r>
        <w:rPr>
          <w:noProof/>
          <w:szCs w:val="22"/>
        </w:rPr>
        <w:t>Meðan á Plavix meðferð stendur:</w:t>
      </w:r>
    </w:p>
    <w:p w:rsidR="00016C3C" w:rsidRDefault="00016C3C">
      <w:pPr>
        <w:numPr>
          <w:ilvl w:val="0"/>
          <w:numId w:val="13"/>
        </w:numPr>
        <w:tabs>
          <w:tab w:val="clear" w:pos="720"/>
          <w:tab w:val="num" w:pos="540"/>
        </w:tabs>
        <w:ind w:hanging="720"/>
        <w:rPr>
          <w:noProof/>
          <w:szCs w:val="22"/>
        </w:rPr>
      </w:pPr>
      <w:r>
        <w:rPr>
          <w:noProof/>
          <w:szCs w:val="22"/>
        </w:rPr>
        <w:t>Lát</w:t>
      </w:r>
      <w:r w:rsidR="0097581A">
        <w:rPr>
          <w:noProof/>
          <w:szCs w:val="22"/>
        </w:rPr>
        <w:t>tu</w:t>
      </w:r>
      <w:r>
        <w:rPr>
          <w:noProof/>
          <w:szCs w:val="22"/>
        </w:rPr>
        <w:t xml:space="preserve"> lækninn vita ef áformað er að þú farir í skurðagerð (þ.m.t. tannaðgerð).</w:t>
      </w:r>
    </w:p>
    <w:p w:rsidR="00016C3C" w:rsidRDefault="00016C3C">
      <w:pPr>
        <w:numPr>
          <w:ilvl w:val="0"/>
          <w:numId w:val="13"/>
        </w:numPr>
        <w:tabs>
          <w:tab w:val="clear" w:pos="720"/>
          <w:tab w:val="num" w:pos="540"/>
        </w:tabs>
        <w:ind w:left="540" w:hanging="540"/>
        <w:rPr>
          <w:noProof/>
          <w:szCs w:val="22"/>
        </w:rPr>
      </w:pPr>
      <w:r>
        <w:rPr>
          <w:noProof/>
          <w:szCs w:val="22"/>
        </w:rPr>
        <w:t>Lát</w:t>
      </w:r>
      <w:r w:rsidR="0097581A">
        <w:rPr>
          <w:noProof/>
          <w:szCs w:val="22"/>
        </w:rPr>
        <w:t>tu</w:t>
      </w:r>
      <w:r>
        <w:rPr>
          <w:noProof/>
          <w:szCs w:val="22"/>
        </w:rPr>
        <w:t xml:space="preserve"> lækninn vita um leið og vart verður við sjúkdómseinkenni </w:t>
      </w:r>
      <w:r w:rsidR="009008FA">
        <w:rPr>
          <w:noProof/>
          <w:szCs w:val="22"/>
        </w:rPr>
        <w:t xml:space="preserve">(einnig þekkt sem </w:t>
      </w:r>
      <w:r w:rsidR="008A37D7">
        <w:rPr>
          <w:noProof/>
          <w:szCs w:val="22"/>
        </w:rPr>
        <w:t>blóðflagnafæðar</w:t>
      </w:r>
      <w:r w:rsidR="009008FA">
        <w:rPr>
          <w:noProof/>
          <w:szCs w:val="22"/>
        </w:rPr>
        <w:t>p</w:t>
      </w:r>
      <w:r w:rsidR="009008FA">
        <w:t>urpuri</w:t>
      </w:r>
      <w:r w:rsidR="009008FA" w:rsidRPr="00D91A87">
        <w:t xml:space="preserve"> með segamyndun (TTP)</w:t>
      </w:r>
      <w:r w:rsidR="009008FA">
        <w:t xml:space="preserve">) </w:t>
      </w:r>
      <w:r>
        <w:rPr>
          <w:noProof/>
          <w:szCs w:val="22"/>
        </w:rPr>
        <w:t>sem fela í sér hita og marbletti eða blettablæðingu undir húð sem getur litið út eins og rauðar doppur á stærð við títuprjónsodd, með eða án óútskýrðrar feikilegrar þreytu, ringlun</w:t>
      </w:r>
      <w:r w:rsidR="0097581A">
        <w:rPr>
          <w:noProof/>
          <w:szCs w:val="22"/>
        </w:rPr>
        <w:t>ar</w:t>
      </w:r>
      <w:r>
        <w:rPr>
          <w:noProof/>
          <w:szCs w:val="22"/>
        </w:rPr>
        <w:t>, gulnun</w:t>
      </w:r>
      <w:r w:rsidR="0097581A">
        <w:rPr>
          <w:noProof/>
          <w:szCs w:val="22"/>
        </w:rPr>
        <w:t>ar</w:t>
      </w:r>
      <w:r>
        <w:rPr>
          <w:noProof/>
          <w:szCs w:val="22"/>
        </w:rPr>
        <w:t xml:space="preserve"> húðar eða augna (gulu) (sjá </w:t>
      </w:r>
      <w:r w:rsidR="0094382B">
        <w:rPr>
          <w:noProof/>
          <w:szCs w:val="22"/>
        </w:rPr>
        <w:t>kafla 4</w:t>
      </w:r>
      <w:r w:rsidR="0097581A">
        <w:rPr>
          <w:noProof/>
          <w:szCs w:val="22"/>
        </w:rPr>
        <w:t>,</w:t>
      </w:r>
      <w:r w:rsidR="0094382B">
        <w:rPr>
          <w:noProof/>
          <w:szCs w:val="22"/>
        </w:rPr>
        <w:t xml:space="preserve"> </w:t>
      </w:r>
      <w:r w:rsidR="00E30D13">
        <w:rPr>
          <w:noProof/>
          <w:szCs w:val="22"/>
        </w:rPr>
        <w:t>„</w:t>
      </w:r>
      <w:r w:rsidR="00D04C30">
        <w:rPr>
          <w:noProof/>
          <w:szCs w:val="22"/>
        </w:rPr>
        <w:t>Hugsanlegar aukaverkanir</w:t>
      </w:r>
      <w:r w:rsidR="00E30D13">
        <w:rPr>
          <w:noProof/>
          <w:szCs w:val="22"/>
        </w:rPr>
        <w:t>“</w:t>
      </w:r>
      <w:r w:rsidR="00D04C30">
        <w:rPr>
          <w:noProof/>
          <w:szCs w:val="22"/>
        </w:rPr>
        <w:t>).</w:t>
      </w:r>
    </w:p>
    <w:p w:rsidR="00016C3C" w:rsidRDefault="00016C3C">
      <w:pPr>
        <w:numPr>
          <w:ilvl w:val="0"/>
          <w:numId w:val="13"/>
        </w:numPr>
        <w:tabs>
          <w:tab w:val="clear" w:pos="720"/>
          <w:tab w:val="num" w:pos="540"/>
        </w:tabs>
        <w:ind w:left="540" w:hanging="540"/>
        <w:rPr>
          <w:noProof/>
          <w:szCs w:val="22"/>
        </w:rPr>
      </w:pPr>
      <w:r>
        <w:rPr>
          <w:noProof/>
          <w:szCs w:val="22"/>
        </w:rPr>
        <w:t xml:space="preserve">Ef þú skerð þig eða meiðir getur verið að blæðingin </w:t>
      </w:r>
      <w:r w:rsidR="00821600">
        <w:rPr>
          <w:noProof/>
          <w:szCs w:val="22"/>
        </w:rPr>
        <w:t xml:space="preserve">verði </w:t>
      </w:r>
      <w:r>
        <w:rPr>
          <w:noProof/>
          <w:szCs w:val="22"/>
        </w:rPr>
        <w:t xml:space="preserve">lengur en venjulega að stöðvast. Þetta tengist því hvernig lyfið verkar þar sem það hindrar myndun blóðkekkja. </w:t>
      </w:r>
      <w:r>
        <w:rPr>
          <w:szCs w:val="22"/>
        </w:rPr>
        <w:t>Venjulega þarf ekki að hafa áhyggjur af þessu ef um</w:t>
      </w:r>
      <w:r>
        <w:rPr>
          <w:noProof/>
          <w:szCs w:val="22"/>
        </w:rPr>
        <w:t xml:space="preserve"> minni</w:t>
      </w:r>
      <w:r w:rsidR="00821600">
        <w:rPr>
          <w:noProof/>
          <w:szCs w:val="22"/>
        </w:rPr>
        <w:t xml:space="preserve"> </w:t>
      </w:r>
      <w:r>
        <w:rPr>
          <w:noProof/>
          <w:szCs w:val="22"/>
        </w:rPr>
        <w:t xml:space="preserve">háttar skurði eða meiðsl </w:t>
      </w:r>
      <w:r w:rsidR="00110547">
        <w:rPr>
          <w:noProof/>
          <w:szCs w:val="22"/>
        </w:rPr>
        <w:t xml:space="preserve">er að ræða </w:t>
      </w:r>
      <w:r>
        <w:rPr>
          <w:noProof/>
          <w:szCs w:val="22"/>
        </w:rPr>
        <w:t xml:space="preserve">eins og t.d. þegar þú skerð þig við rakstur. Hafðu þó strax samband við lækninn ef þú </w:t>
      </w:r>
      <w:r>
        <w:rPr>
          <w:szCs w:val="22"/>
        </w:rPr>
        <w:t>hefur áhyggjur af blæðingu</w:t>
      </w:r>
      <w:r w:rsidR="00821600">
        <w:rPr>
          <w:szCs w:val="22"/>
        </w:rPr>
        <w:t>nu</w:t>
      </w:r>
      <w:r>
        <w:rPr>
          <w:szCs w:val="22"/>
        </w:rPr>
        <w:t xml:space="preserve">m </w:t>
      </w:r>
      <w:r>
        <w:rPr>
          <w:noProof/>
          <w:szCs w:val="22"/>
        </w:rPr>
        <w:t>(sjá</w:t>
      </w:r>
      <w:r w:rsidR="0094382B">
        <w:rPr>
          <w:noProof/>
          <w:szCs w:val="22"/>
        </w:rPr>
        <w:t xml:space="preserve"> kafla 4</w:t>
      </w:r>
      <w:r w:rsidR="0097581A">
        <w:rPr>
          <w:noProof/>
          <w:szCs w:val="22"/>
        </w:rPr>
        <w:t>,</w:t>
      </w:r>
      <w:r>
        <w:rPr>
          <w:noProof/>
          <w:szCs w:val="22"/>
        </w:rPr>
        <w:t xml:space="preserve"> </w:t>
      </w:r>
      <w:r w:rsidR="00C35D73">
        <w:rPr>
          <w:noProof/>
          <w:szCs w:val="22"/>
        </w:rPr>
        <w:t>„</w:t>
      </w:r>
      <w:r w:rsidR="00D04C30">
        <w:rPr>
          <w:noProof/>
          <w:szCs w:val="22"/>
        </w:rPr>
        <w:t>Hugsanlegar aukaverkanir</w:t>
      </w:r>
      <w:r w:rsidR="00C35D73">
        <w:rPr>
          <w:noProof/>
          <w:szCs w:val="22"/>
        </w:rPr>
        <w:t>“</w:t>
      </w:r>
      <w:r w:rsidR="00D04C30">
        <w:rPr>
          <w:noProof/>
          <w:szCs w:val="22"/>
        </w:rPr>
        <w:t>).</w:t>
      </w:r>
    </w:p>
    <w:p w:rsidR="00016C3C" w:rsidRDefault="00016C3C">
      <w:pPr>
        <w:numPr>
          <w:ilvl w:val="0"/>
          <w:numId w:val="13"/>
        </w:numPr>
        <w:tabs>
          <w:tab w:val="clear" w:pos="720"/>
          <w:tab w:val="num" w:pos="540"/>
        </w:tabs>
        <w:ind w:left="540" w:hanging="540"/>
        <w:rPr>
          <w:noProof/>
          <w:szCs w:val="22"/>
        </w:rPr>
      </w:pPr>
      <w:r>
        <w:rPr>
          <w:noProof/>
          <w:szCs w:val="22"/>
        </w:rPr>
        <w:t>Læknirinn gæti sent þig í blóðrannsókn.</w:t>
      </w:r>
    </w:p>
    <w:p w:rsidR="00016C3C" w:rsidRDefault="00016C3C">
      <w:pPr>
        <w:rPr>
          <w:b/>
          <w:noProof/>
          <w:szCs w:val="22"/>
        </w:rPr>
      </w:pPr>
    </w:p>
    <w:p w:rsidR="00D04C30" w:rsidRDefault="00D04C30" w:rsidP="00D04C30">
      <w:pPr>
        <w:keepNext/>
        <w:rPr>
          <w:b/>
          <w:szCs w:val="22"/>
        </w:rPr>
      </w:pPr>
      <w:r>
        <w:rPr>
          <w:b/>
          <w:szCs w:val="22"/>
        </w:rPr>
        <w:t>Börn og unglingar</w:t>
      </w:r>
    </w:p>
    <w:p w:rsidR="00D04C30" w:rsidRDefault="00B01182" w:rsidP="00D04C30">
      <w:pPr>
        <w:keepNext/>
        <w:rPr>
          <w:szCs w:val="22"/>
        </w:rPr>
      </w:pPr>
      <w:r>
        <w:rPr>
          <w:szCs w:val="22"/>
        </w:rPr>
        <w:t>Gefið börnum ekki þ</w:t>
      </w:r>
      <w:r w:rsidR="00D04C30">
        <w:rPr>
          <w:szCs w:val="22"/>
        </w:rPr>
        <w:t>et</w:t>
      </w:r>
      <w:r>
        <w:rPr>
          <w:szCs w:val="22"/>
        </w:rPr>
        <w:t>ta lyf vegna þess að það verkar</w:t>
      </w:r>
      <w:r w:rsidR="00D04C30">
        <w:rPr>
          <w:szCs w:val="22"/>
        </w:rPr>
        <w:t xml:space="preserve"> ekki.</w:t>
      </w:r>
    </w:p>
    <w:p w:rsidR="00D04C30" w:rsidRDefault="00D04C30" w:rsidP="00D04C30">
      <w:pPr>
        <w:keepNext/>
        <w:rPr>
          <w:szCs w:val="22"/>
        </w:rPr>
      </w:pPr>
    </w:p>
    <w:p w:rsidR="00D04C30" w:rsidRDefault="00D04C30" w:rsidP="00D04C30">
      <w:pPr>
        <w:keepNext/>
        <w:rPr>
          <w:b/>
          <w:szCs w:val="22"/>
        </w:rPr>
      </w:pPr>
      <w:r>
        <w:rPr>
          <w:b/>
          <w:szCs w:val="22"/>
        </w:rPr>
        <w:t>Notkun annarra lyfja samhliða Plavix</w:t>
      </w:r>
    </w:p>
    <w:p w:rsidR="00D04C30" w:rsidRDefault="00D04C30" w:rsidP="00D04C30">
      <w:pPr>
        <w:keepNext/>
        <w:rPr>
          <w:szCs w:val="22"/>
        </w:rPr>
      </w:pPr>
      <w:r>
        <w:rPr>
          <w:szCs w:val="22"/>
        </w:rPr>
        <w:t>Látið lækninn eða lyfjafræðing vita um öll önnur lyf sem eru notuð, hafa nýlega verið notuð eða kynnu að verða notuð.</w:t>
      </w:r>
    </w:p>
    <w:p w:rsidR="00D04C30" w:rsidRDefault="00D04C30" w:rsidP="00D04C30">
      <w:pPr>
        <w:keepNext/>
        <w:rPr>
          <w:szCs w:val="22"/>
        </w:rPr>
      </w:pPr>
      <w:r>
        <w:rPr>
          <w:szCs w:val="22"/>
        </w:rPr>
        <w:t>Sum önnur lyf geta haft áhrif á notkun Plavix og öfugt.</w:t>
      </w:r>
    </w:p>
    <w:p w:rsidR="00016C3C" w:rsidRDefault="00016C3C">
      <w:pPr>
        <w:rPr>
          <w:noProof/>
          <w:szCs w:val="22"/>
        </w:rPr>
      </w:pPr>
    </w:p>
    <w:p w:rsidR="009008FA" w:rsidRDefault="00016C3C">
      <w:pPr>
        <w:rPr>
          <w:noProof/>
          <w:szCs w:val="22"/>
        </w:rPr>
      </w:pPr>
      <w:r>
        <w:rPr>
          <w:noProof/>
          <w:szCs w:val="22"/>
        </w:rPr>
        <w:t xml:space="preserve">Þú skalt sérstaklega segja lækninum </w:t>
      </w:r>
      <w:r w:rsidR="00821600">
        <w:rPr>
          <w:noProof/>
          <w:szCs w:val="22"/>
        </w:rPr>
        <w:t xml:space="preserve">frá því </w:t>
      </w:r>
      <w:r>
        <w:rPr>
          <w:noProof/>
          <w:szCs w:val="22"/>
        </w:rPr>
        <w:t>ef þú tekur</w:t>
      </w:r>
      <w:r w:rsidR="009008FA">
        <w:rPr>
          <w:noProof/>
          <w:szCs w:val="22"/>
        </w:rPr>
        <w:t>:</w:t>
      </w:r>
    </w:p>
    <w:p w:rsidR="00606034" w:rsidRDefault="00606034" w:rsidP="00606034">
      <w:pPr>
        <w:ind w:left="567" w:hanging="567"/>
        <w:rPr>
          <w:noProof/>
          <w:szCs w:val="22"/>
        </w:rPr>
      </w:pPr>
      <w:r>
        <w:rPr>
          <w:szCs w:val="22"/>
        </w:rPr>
        <w:t>-</w:t>
      </w:r>
      <w:r>
        <w:rPr>
          <w:szCs w:val="22"/>
        </w:rPr>
        <w:tab/>
        <w:t>lyf sem auka blæðingarhættu, svo sem:</w:t>
      </w:r>
    </w:p>
    <w:p w:rsidR="009008FA" w:rsidRDefault="009008FA" w:rsidP="005D3774">
      <w:pPr>
        <w:numPr>
          <w:ilvl w:val="1"/>
          <w:numId w:val="3"/>
        </w:numPr>
        <w:tabs>
          <w:tab w:val="clear" w:pos="1800"/>
        </w:tabs>
        <w:ind w:hanging="1091"/>
        <w:rPr>
          <w:szCs w:val="22"/>
        </w:rPr>
      </w:pPr>
      <w:r>
        <w:rPr>
          <w:szCs w:val="22"/>
        </w:rPr>
        <w:t xml:space="preserve">segavarnarlyf til inntöku, lyf sem </w:t>
      </w:r>
      <w:r w:rsidR="00E75016">
        <w:rPr>
          <w:szCs w:val="22"/>
        </w:rPr>
        <w:t>notuð eru til þess að minnka</w:t>
      </w:r>
      <w:r>
        <w:rPr>
          <w:szCs w:val="22"/>
        </w:rPr>
        <w:t xml:space="preserve"> blóðstorknun</w:t>
      </w:r>
    </w:p>
    <w:p w:rsidR="009008FA" w:rsidRDefault="00016C3C" w:rsidP="005D3774">
      <w:pPr>
        <w:numPr>
          <w:ilvl w:val="1"/>
          <w:numId w:val="3"/>
        </w:numPr>
        <w:tabs>
          <w:tab w:val="clear" w:pos="1800"/>
        </w:tabs>
        <w:ind w:left="1418" w:hanging="709"/>
        <w:rPr>
          <w:noProof/>
          <w:szCs w:val="22"/>
        </w:rPr>
      </w:pPr>
      <w:r>
        <w:rPr>
          <w:noProof/>
          <w:szCs w:val="22"/>
        </w:rPr>
        <w:t>bólgueyðandi verkjalyf</w:t>
      </w:r>
      <w:r w:rsidR="009008FA">
        <w:rPr>
          <w:noProof/>
          <w:szCs w:val="22"/>
        </w:rPr>
        <w:t xml:space="preserve"> sem ekki eru sterar</w:t>
      </w:r>
      <w:r>
        <w:rPr>
          <w:noProof/>
          <w:szCs w:val="22"/>
        </w:rPr>
        <w:t>, venjulega notuð til þess að meðhöndla sársauka og/eða bólgusjúkdóma í vöðvum og liðum</w:t>
      </w:r>
    </w:p>
    <w:p w:rsidR="00606034" w:rsidRDefault="005D29CE" w:rsidP="005D3774">
      <w:pPr>
        <w:numPr>
          <w:ilvl w:val="1"/>
          <w:numId w:val="3"/>
        </w:numPr>
        <w:tabs>
          <w:tab w:val="clear" w:pos="1800"/>
        </w:tabs>
        <w:ind w:hanging="1091"/>
        <w:rPr>
          <w:szCs w:val="22"/>
        </w:rPr>
      </w:pPr>
      <w:r>
        <w:rPr>
          <w:szCs w:val="22"/>
        </w:rPr>
        <w:t>heparín eða önnur stungulyf sem eru notuð til þess að draga úr blóðstorknun</w:t>
      </w:r>
    </w:p>
    <w:p w:rsidR="00606034" w:rsidRDefault="00606034" w:rsidP="00606034">
      <w:pPr>
        <w:numPr>
          <w:ilvl w:val="1"/>
          <w:numId w:val="3"/>
        </w:numPr>
        <w:tabs>
          <w:tab w:val="clear" w:pos="1800"/>
        </w:tabs>
        <w:ind w:left="1418" w:hanging="709"/>
        <w:rPr>
          <w:szCs w:val="22"/>
        </w:rPr>
      </w:pPr>
      <w:r w:rsidRPr="008F0900">
        <w:rPr>
          <w:szCs w:val="22"/>
        </w:rPr>
        <w:t>ticlopidin, annað lyf sem hindrar samloðun blóðflagna</w:t>
      </w:r>
      <w:r>
        <w:rPr>
          <w:szCs w:val="22"/>
        </w:rPr>
        <w:t>,</w:t>
      </w:r>
    </w:p>
    <w:p w:rsidR="005D29CE" w:rsidRDefault="00606034" w:rsidP="005D3774">
      <w:pPr>
        <w:numPr>
          <w:ilvl w:val="1"/>
          <w:numId w:val="3"/>
        </w:numPr>
        <w:tabs>
          <w:tab w:val="clear" w:pos="1800"/>
        </w:tabs>
        <w:ind w:left="1418" w:hanging="709"/>
        <w:rPr>
          <w:szCs w:val="22"/>
        </w:rPr>
      </w:pPr>
      <w:r w:rsidRPr="00606034">
        <w:rPr>
          <w:szCs w:val="22"/>
        </w:rPr>
        <w:t>sér</w:t>
      </w:r>
      <w:r w:rsidR="004C592A">
        <w:rPr>
          <w:szCs w:val="22"/>
        </w:rPr>
        <w:t>t</w:t>
      </w:r>
      <w:r w:rsidR="00B0200C">
        <w:rPr>
          <w:szCs w:val="22"/>
        </w:rPr>
        <w:t>æk</w:t>
      </w:r>
      <w:r w:rsidR="004C592A">
        <w:rPr>
          <w:szCs w:val="22"/>
        </w:rPr>
        <w:t>a</w:t>
      </w:r>
      <w:r w:rsidR="00B0200C">
        <w:rPr>
          <w:szCs w:val="22"/>
        </w:rPr>
        <w:t>n</w:t>
      </w:r>
      <w:r w:rsidRPr="00606034">
        <w:rPr>
          <w:szCs w:val="22"/>
        </w:rPr>
        <w:t xml:space="preserve"> serótónín</w:t>
      </w:r>
      <w:r w:rsidR="004C592A">
        <w:rPr>
          <w:szCs w:val="22"/>
        </w:rPr>
        <w:t>-</w:t>
      </w:r>
      <w:r w:rsidRPr="00606034">
        <w:rPr>
          <w:szCs w:val="22"/>
        </w:rPr>
        <w:t>endurupptökuhem</w:t>
      </w:r>
      <w:r w:rsidR="004C592A">
        <w:rPr>
          <w:szCs w:val="22"/>
        </w:rPr>
        <w:t>il</w:t>
      </w:r>
      <w:r w:rsidRPr="00606034">
        <w:rPr>
          <w:szCs w:val="22"/>
        </w:rPr>
        <w:t xml:space="preserve"> (SSRI) (þar á meðal, en ekki einskorðað við, fluoxetin og fluvoxamin), lyf sem </w:t>
      </w:r>
      <w:r w:rsidR="003A0EC5">
        <w:rPr>
          <w:szCs w:val="22"/>
        </w:rPr>
        <w:t xml:space="preserve">eru </w:t>
      </w:r>
      <w:r w:rsidRPr="00606034">
        <w:rPr>
          <w:szCs w:val="22"/>
        </w:rPr>
        <w:t>vanalega</w:t>
      </w:r>
      <w:r w:rsidR="001C3760">
        <w:rPr>
          <w:szCs w:val="22"/>
        </w:rPr>
        <w:t xml:space="preserve"> </w:t>
      </w:r>
      <w:r w:rsidRPr="00606034">
        <w:rPr>
          <w:szCs w:val="22"/>
        </w:rPr>
        <w:t>notuð við þunglyndi,</w:t>
      </w:r>
    </w:p>
    <w:p w:rsidR="009A7A31" w:rsidRPr="00606034" w:rsidRDefault="009A7A31" w:rsidP="005D3774">
      <w:pPr>
        <w:numPr>
          <w:ilvl w:val="1"/>
          <w:numId w:val="3"/>
        </w:numPr>
        <w:tabs>
          <w:tab w:val="clear" w:pos="1800"/>
        </w:tabs>
        <w:ind w:left="1418" w:hanging="709"/>
        <w:rPr>
          <w:szCs w:val="22"/>
        </w:rPr>
      </w:pPr>
      <w:r>
        <w:rPr>
          <w:szCs w:val="22"/>
        </w:rPr>
        <w:t>rífampicín (notað við alvarlegum sýkingum)</w:t>
      </w:r>
    </w:p>
    <w:p w:rsidR="005D29CE" w:rsidRDefault="005D29CE" w:rsidP="005D29CE">
      <w:pPr>
        <w:numPr>
          <w:ilvl w:val="0"/>
          <w:numId w:val="3"/>
        </w:numPr>
        <w:tabs>
          <w:tab w:val="clear" w:pos="1440"/>
          <w:tab w:val="num" w:pos="567"/>
        </w:tabs>
        <w:ind w:left="1134" w:hanging="1134"/>
        <w:rPr>
          <w:szCs w:val="22"/>
        </w:rPr>
      </w:pPr>
      <w:r>
        <w:rPr>
          <w:szCs w:val="22"/>
        </w:rPr>
        <w:t>omeprazol</w:t>
      </w:r>
      <w:r w:rsidR="005C5ED9">
        <w:rPr>
          <w:szCs w:val="22"/>
        </w:rPr>
        <w:t xml:space="preserve"> eða</w:t>
      </w:r>
      <w:r>
        <w:rPr>
          <w:szCs w:val="22"/>
        </w:rPr>
        <w:t xml:space="preserve"> esomeprazol, lyf við óþægindum í maga</w:t>
      </w:r>
    </w:p>
    <w:p w:rsidR="005D29CE" w:rsidRPr="008272E4" w:rsidRDefault="005D29CE" w:rsidP="005D29CE">
      <w:pPr>
        <w:pStyle w:val="ListBullet2"/>
        <w:keepNext w:val="0"/>
        <w:widowControl/>
        <w:numPr>
          <w:ilvl w:val="0"/>
          <w:numId w:val="3"/>
        </w:numPr>
        <w:tabs>
          <w:tab w:val="clear" w:pos="1440"/>
          <w:tab w:val="left" w:pos="567"/>
        </w:tabs>
        <w:ind w:left="567" w:hanging="567"/>
        <w:jc w:val="left"/>
        <w:rPr>
          <w:sz w:val="24"/>
        </w:rPr>
      </w:pPr>
      <w:r w:rsidRPr="008B2ADA">
        <w:t>fluconazol</w:t>
      </w:r>
      <w:r w:rsidR="005C5ED9">
        <w:t xml:space="preserve"> eða</w:t>
      </w:r>
      <w:r w:rsidRPr="008B2ADA">
        <w:t xml:space="preserve"> voriconazol, </w:t>
      </w:r>
      <w:r>
        <w:t>lyf við sveppasýkingum</w:t>
      </w:r>
    </w:p>
    <w:p w:rsidR="005C5ED9" w:rsidRPr="008B2ADA" w:rsidRDefault="005C5ED9" w:rsidP="005D29CE">
      <w:pPr>
        <w:pStyle w:val="ListBullet2"/>
        <w:keepNext w:val="0"/>
        <w:widowControl/>
        <w:numPr>
          <w:ilvl w:val="0"/>
          <w:numId w:val="3"/>
        </w:numPr>
        <w:tabs>
          <w:tab w:val="clear" w:pos="1440"/>
          <w:tab w:val="left" w:pos="567"/>
        </w:tabs>
        <w:ind w:left="567" w:hanging="567"/>
        <w:jc w:val="left"/>
        <w:rPr>
          <w:sz w:val="24"/>
        </w:rPr>
      </w:pPr>
      <w:r>
        <w:t>efavirenz</w:t>
      </w:r>
      <w:r w:rsidR="00240552">
        <w:t xml:space="preserve"> eða önnur andretróveiru</w:t>
      </w:r>
      <w:r>
        <w:t xml:space="preserve">lyf </w:t>
      </w:r>
      <w:r w:rsidR="00240552">
        <w:t>(notuð til meðferðar á</w:t>
      </w:r>
      <w:r>
        <w:t xml:space="preserve"> HIV</w:t>
      </w:r>
      <w:r w:rsidR="00565C72">
        <w:t> </w:t>
      </w:r>
      <w:r>
        <w:t>sýkingu</w:t>
      </w:r>
      <w:r w:rsidR="00240552">
        <w:t>),</w:t>
      </w:r>
    </w:p>
    <w:p w:rsidR="009008FA" w:rsidRPr="008B2ADA" w:rsidRDefault="009008FA" w:rsidP="009008FA">
      <w:pPr>
        <w:pStyle w:val="ListBullet2"/>
        <w:keepNext w:val="0"/>
        <w:widowControl/>
        <w:numPr>
          <w:ilvl w:val="0"/>
          <w:numId w:val="3"/>
        </w:numPr>
        <w:tabs>
          <w:tab w:val="clear" w:pos="1440"/>
          <w:tab w:val="num" w:pos="567"/>
        </w:tabs>
        <w:ind w:left="567" w:hanging="567"/>
        <w:jc w:val="left"/>
      </w:pPr>
      <w:r w:rsidRPr="008B2ADA">
        <w:t xml:space="preserve">carbamazepin, </w:t>
      </w:r>
      <w:r>
        <w:t>lyf við sumum tegundum flogaveiki</w:t>
      </w:r>
      <w:r w:rsidR="00240552">
        <w:t>,</w:t>
      </w:r>
    </w:p>
    <w:p w:rsidR="00606034" w:rsidRDefault="00D21456" w:rsidP="00D21456">
      <w:pPr>
        <w:pStyle w:val="ListBullet2"/>
        <w:keepNext w:val="0"/>
        <w:widowControl/>
        <w:numPr>
          <w:ilvl w:val="0"/>
          <w:numId w:val="3"/>
        </w:numPr>
        <w:tabs>
          <w:tab w:val="clear" w:pos="1440"/>
          <w:tab w:val="left" w:pos="567"/>
        </w:tabs>
        <w:ind w:left="567" w:hanging="567"/>
        <w:jc w:val="left"/>
      </w:pPr>
      <w:r w:rsidRPr="008B2ADA">
        <w:t xml:space="preserve">moclobemid, </w:t>
      </w:r>
      <w:r>
        <w:t>lyf við þunglyndi</w:t>
      </w:r>
      <w:r w:rsidR="00606034">
        <w:t>,</w:t>
      </w:r>
    </w:p>
    <w:p w:rsidR="00606034" w:rsidRDefault="00606034" w:rsidP="00606034">
      <w:pPr>
        <w:pStyle w:val="ListBullet2"/>
        <w:keepNext w:val="0"/>
        <w:widowControl/>
        <w:numPr>
          <w:ilvl w:val="0"/>
          <w:numId w:val="3"/>
        </w:numPr>
        <w:tabs>
          <w:tab w:val="clear" w:pos="1440"/>
          <w:tab w:val="left" w:pos="567"/>
        </w:tabs>
        <w:ind w:left="567" w:hanging="567"/>
        <w:jc w:val="left"/>
      </w:pPr>
      <w:r>
        <w:t>repagl</w:t>
      </w:r>
      <w:r w:rsidR="00B0200C">
        <w:t>íníð,</w:t>
      </w:r>
      <w:r>
        <w:t xml:space="preserve"> lyf við sykursýki,</w:t>
      </w:r>
    </w:p>
    <w:p w:rsidR="00606034" w:rsidRPr="008B2ADA" w:rsidRDefault="00606034" w:rsidP="00606034">
      <w:pPr>
        <w:pStyle w:val="ListBullet2"/>
        <w:keepNext w:val="0"/>
        <w:widowControl/>
        <w:numPr>
          <w:ilvl w:val="0"/>
          <w:numId w:val="3"/>
        </w:numPr>
        <w:tabs>
          <w:tab w:val="clear" w:pos="1440"/>
          <w:tab w:val="left" w:pos="567"/>
        </w:tabs>
        <w:ind w:left="567" w:hanging="567"/>
        <w:jc w:val="left"/>
      </w:pPr>
      <w:r>
        <w:t>paclitaxel, lyf við krabbameini</w:t>
      </w:r>
      <w:r w:rsidR="00240552">
        <w:t>,</w:t>
      </w:r>
    </w:p>
    <w:p w:rsidR="00153BD4" w:rsidRDefault="00153BD4" w:rsidP="00153BD4">
      <w:pPr>
        <w:pStyle w:val="ListBullet2"/>
        <w:keepNext w:val="0"/>
        <w:widowControl/>
        <w:numPr>
          <w:ilvl w:val="0"/>
          <w:numId w:val="3"/>
        </w:numPr>
        <w:tabs>
          <w:tab w:val="clear" w:pos="1440"/>
          <w:tab w:val="left" w:pos="567"/>
        </w:tabs>
        <w:ind w:left="567" w:hanging="567"/>
        <w:jc w:val="left"/>
      </w:pPr>
      <w:r>
        <w:t>ópíóíða þegar þú ert á meðferð með</w:t>
      </w:r>
      <w:r w:rsidRPr="004E1FF9">
        <w:t xml:space="preserve"> </w:t>
      </w:r>
      <w:r w:rsidRPr="00AF3CC6">
        <w:t>klópídógrel</w:t>
      </w:r>
      <w:r>
        <w:t>i. Þú skalt láta lækninn vita áður en ópíóíðum er ávísað</w:t>
      </w:r>
      <w:r w:rsidR="006E6B41">
        <w:t xml:space="preserve"> (notað við verulegum verkjum)</w:t>
      </w:r>
      <w:r>
        <w:t>.</w:t>
      </w:r>
    </w:p>
    <w:p w:rsidR="00016C3C" w:rsidRDefault="00016C3C">
      <w:pPr>
        <w:rPr>
          <w:noProof/>
          <w:szCs w:val="22"/>
        </w:rPr>
      </w:pPr>
    </w:p>
    <w:p w:rsidR="00016C3C" w:rsidRDefault="00016C3C">
      <w:pPr>
        <w:rPr>
          <w:noProof/>
          <w:szCs w:val="22"/>
        </w:rPr>
      </w:pPr>
      <w:r>
        <w:rPr>
          <w:noProof/>
          <w:szCs w:val="22"/>
        </w:rPr>
        <w:t>Ef þú hefur fundið fyrir verulegum verk fyrir brjósti (hvikul hjartaöng eða hjartaáfall)</w:t>
      </w:r>
      <w:r w:rsidR="003E33A3">
        <w:rPr>
          <w:szCs w:val="22"/>
        </w:rPr>
        <w:t>, fengið skammvinnt blóðþurrðarkast</w:t>
      </w:r>
      <w:r w:rsidR="003E33A3" w:rsidRPr="00627287">
        <w:rPr>
          <w:szCs w:val="22"/>
        </w:rPr>
        <w:t xml:space="preserve"> </w:t>
      </w:r>
      <w:r w:rsidR="003E33A3">
        <w:rPr>
          <w:szCs w:val="22"/>
        </w:rPr>
        <w:t>eða</w:t>
      </w:r>
      <w:r w:rsidR="003E33A3" w:rsidRPr="00627287">
        <w:rPr>
          <w:szCs w:val="22"/>
        </w:rPr>
        <w:t xml:space="preserve"> </w:t>
      </w:r>
      <w:r w:rsidR="003E33A3">
        <w:rPr>
          <w:szCs w:val="22"/>
        </w:rPr>
        <w:t>vægt heilablóðfall</w:t>
      </w:r>
      <w:r w:rsidR="003E33A3" w:rsidRPr="00627287">
        <w:rPr>
          <w:szCs w:val="22"/>
        </w:rPr>
        <w:t>,</w:t>
      </w:r>
      <w:r>
        <w:rPr>
          <w:noProof/>
          <w:szCs w:val="22"/>
        </w:rPr>
        <w:t xml:space="preserve"> gætir þú fengið ávísað Plavix ásamt acetýlsalicýlsýru, efni sem er í mörgum lyfjum til þess að stilla verki og lækka hita. Notkun acetýlsalicýlsýru öðru hverju (ekki meira en 1.000 mg á sólarhring) ætti almennt ekki að valda vandræðum en langvarandi notkun við aðrar aðstæður á að ræða við lækninn.</w:t>
      </w:r>
    </w:p>
    <w:p w:rsidR="00016C3C" w:rsidRDefault="00016C3C">
      <w:pPr>
        <w:rPr>
          <w:noProof/>
          <w:szCs w:val="22"/>
        </w:rPr>
      </w:pPr>
    </w:p>
    <w:p w:rsidR="00D04C30" w:rsidRDefault="00D04C30" w:rsidP="00D04C30">
      <w:pPr>
        <w:keepNext/>
        <w:rPr>
          <w:b/>
          <w:szCs w:val="22"/>
        </w:rPr>
      </w:pPr>
      <w:r>
        <w:rPr>
          <w:b/>
          <w:szCs w:val="22"/>
        </w:rPr>
        <w:t>Notkun Plavix með mat eða drykk</w:t>
      </w:r>
    </w:p>
    <w:p w:rsidR="00016C3C" w:rsidRDefault="00016C3C" w:rsidP="00020B71">
      <w:pPr>
        <w:keepNext/>
        <w:rPr>
          <w:noProof/>
          <w:szCs w:val="22"/>
        </w:rPr>
      </w:pPr>
      <w:r>
        <w:rPr>
          <w:noProof/>
          <w:szCs w:val="22"/>
        </w:rPr>
        <w:t>Plavix má taka með eða án matar.</w:t>
      </w:r>
    </w:p>
    <w:p w:rsidR="00016C3C" w:rsidRDefault="00016C3C">
      <w:pPr>
        <w:rPr>
          <w:noProof/>
          <w:szCs w:val="22"/>
        </w:rPr>
      </w:pPr>
    </w:p>
    <w:p w:rsidR="000910CB" w:rsidRDefault="000910CB" w:rsidP="000910CB">
      <w:pPr>
        <w:keepNext/>
        <w:rPr>
          <w:noProof/>
          <w:szCs w:val="22"/>
        </w:rPr>
      </w:pPr>
      <w:r>
        <w:rPr>
          <w:b/>
          <w:noProof/>
          <w:szCs w:val="22"/>
        </w:rPr>
        <w:t>Meðganga og brjóstagjöf</w:t>
      </w:r>
    </w:p>
    <w:p w:rsidR="005D29CE" w:rsidRDefault="005D29CE" w:rsidP="005D29CE">
      <w:pPr>
        <w:keepNext/>
        <w:rPr>
          <w:szCs w:val="22"/>
        </w:rPr>
      </w:pPr>
      <w:r w:rsidRPr="004F710F">
        <w:rPr>
          <w:szCs w:val="22"/>
        </w:rPr>
        <w:t xml:space="preserve">Helst ætti ekki að </w:t>
      </w:r>
      <w:r>
        <w:rPr>
          <w:szCs w:val="22"/>
        </w:rPr>
        <w:t xml:space="preserve">taka </w:t>
      </w:r>
      <w:r w:rsidRPr="004F710F">
        <w:rPr>
          <w:szCs w:val="22"/>
        </w:rPr>
        <w:t>þetta lyf á meðgöngu.</w:t>
      </w:r>
    </w:p>
    <w:p w:rsidR="005D29CE" w:rsidRDefault="005D29CE" w:rsidP="005D29CE">
      <w:pPr>
        <w:rPr>
          <w:szCs w:val="22"/>
        </w:rPr>
      </w:pPr>
    </w:p>
    <w:p w:rsidR="005D29CE" w:rsidRDefault="005D29CE" w:rsidP="005D29CE">
      <w:pPr>
        <w:rPr>
          <w:szCs w:val="22"/>
        </w:rPr>
      </w:pPr>
      <w:r>
        <w:rPr>
          <w:szCs w:val="22"/>
        </w:rPr>
        <w:t>Ef þú ert barnshafandi eða grunar að þú sért barnshafandi skaltu láta lækninn eða lyfjafræðing vita áður en þú tekur Plavix. Ef þú verður barnshafandi á meðan þú tekur Plavix skaltu tafarlaust ráðfæra þig við lækninn, því það er ekki ráðlegt að taka inn klópídógrel á meðgöngu.</w:t>
      </w:r>
    </w:p>
    <w:p w:rsidR="005D29CE" w:rsidRDefault="005D29CE" w:rsidP="005D29CE">
      <w:pPr>
        <w:rPr>
          <w:b/>
          <w:szCs w:val="22"/>
        </w:rPr>
      </w:pPr>
    </w:p>
    <w:p w:rsidR="004F3DB7" w:rsidRDefault="004F3DB7" w:rsidP="004F3DB7">
      <w:pPr>
        <w:rPr>
          <w:szCs w:val="22"/>
        </w:rPr>
      </w:pPr>
      <w:r>
        <w:rPr>
          <w:szCs w:val="22"/>
        </w:rPr>
        <w:t>Konur sem hafa barn á brjósti mega ekki nota lyfið.</w:t>
      </w:r>
    </w:p>
    <w:p w:rsidR="005D29CE" w:rsidRDefault="004F3DB7" w:rsidP="005D29CE">
      <w:pPr>
        <w:rPr>
          <w:szCs w:val="22"/>
        </w:rPr>
      </w:pPr>
      <w:r>
        <w:rPr>
          <w:szCs w:val="22"/>
        </w:rPr>
        <w:t>Ef þú ert með barn á brjósti eða áformar að hafa barn á brjósti skaltu ræða við lækninn áður en þú byrjar að nota lyfið.</w:t>
      </w:r>
    </w:p>
    <w:p w:rsidR="00016C3C" w:rsidRDefault="00016C3C">
      <w:pPr>
        <w:rPr>
          <w:noProof/>
          <w:szCs w:val="22"/>
        </w:rPr>
      </w:pPr>
    </w:p>
    <w:p w:rsidR="00016C3C" w:rsidRDefault="00016C3C">
      <w:pPr>
        <w:rPr>
          <w:noProof/>
          <w:szCs w:val="22"/>
        </w:rPr>
      </w:pPr>
      <w:r>
        <w:rPr>
          <w:noProof/>
          <w:szCs w:val="22"/>
        </w:rPr>
        <w:t>Leitið ráða hjá lækninum eða lyfjafræðingi áður en lyf eru notuð.</w:t>
      </w:r>
    </w:p>
    <w:p w:rsidR="00016C3C" w:rsidRDefault="00016C3C">
      <w:pPr>
        <w:rPr>
          <w:b/>
          <w:noProof/>
          <w:szCs w:val="22"/>
        </w:rPr>
      </w:pPr>
    </w:p>
    <w:p w:rsidR="00016C3C" w:rsidRDefault="00016C3C" w:rsidP="00020B71">
      <w:pPr>
        <w:keepNext/>
        <w:rPr>
          <w:b/>
          <w:noProof/>
          <w:szCs w:val="22"/>
        </w:rPr>
      </w:pPr>
      <w:r>
        <w:rPr>
          <w:b/>
          <w:noProof/>
          <w:szCs w:val="22"/>
        </w:rPr>
        <w:t>Akstur og notkun véla</w:t>
      </w:r>
    </w:p>
    <w:p w:rsidR="00016C3C" w:rsidRDefault="00016C3C" w:rsidP="00020B71">
      <w:pPr>
        <w:keepNext/>
        <w:rPr>
          <w:noProof/>
          <w:szCs w:val="22"/>
        </w:rPr>
      </w:pPr>
      <w:r>
        <w:rPr>
          <w:noProof/>
          <w:szCs w:val="22"/>
        </w:rPr>
        <w:t>Ólíklegt er að Plavix hafi áhrif á hæfni þína til þess að aka bifreið eða stjórna vélknúnum tækjum.</w:t>
      </w:r>
    </w:p>
    <w:p w:rsidR="00016C3C" w:rsidRDefault="00016C3C">
      <w:pPr>
        <w:rPr>
          <w:b/>
          <w:noProof/>
          <w:szCs w:val="22"/>
        </w:rPr>
      </w:pPr>
    </w:p>
    <w:p w:rsidR="00D04C30" w:rsidRDefault="00D04C30" w:rsidP="00D04C30">
      <w:pPr>
        <w:rPr>
          <w:szCs w:val="22"/>
        </w:rPr>
      </w:pPr>
      <w:r>
        <w:rPr>
          <w:b/>
          <w:szCs w:val="22"/>
        </w:rPr>
        <w:t xml:space="preserve">Plavix </w:t>
      </w:r>
      <w:r w:rsidRPr="00F45F9D">
        <w:rPr>
          <w:b/>
          <w:szCs w:val="22"/>
        </w:rPr>
        <w:t>inniheldur mjólkursykur</w:t>
      </w:r>
    </w:p>
    <w:p w:rsidR="00D04C30" w:rsidRDefault="00D04C30" w:rsidP="00D04C30">
      <w:pPr>
        <w:rPr>
          <w:szCs w:val="22"/>
        </w:rPr>
      </w:pPr>
      <w:r>
        <w:rPr>
          <w:szCs w:val="22"/>
        </w:rPr>
        <w:t>Ef óþol fyrir sykrum (t.d. mjólku</w:t>
      </w:r>
      <w:r w:rsidR="00D25F45">
        <w:rPr>
          <w:szCs w:val="22"/>
        </w:rPr>
        <w:t>r</w:t>
      </w:r>
      <w:r>
        <w:rPr>
          <w:szCs w:val="22"/>
        </w:rPr>
        <w:t>sykr</w:t>
      </w:r>
      <w:r w:rsidR="00F520B1">
        <w:rPr>
          <w:szCs w:val="22"/>
        </w:rPr>
        <w:t>i</w:t>
      </w:r>
      <w:r>
        <w:rPr>
          <w:szCs w:val="22"/>
        </w:rPr>
        <w:t>) hefur verið staðfest skal hafa samband við lækni áður en lyfið er tekið inn.</w:t>
      </w:r>
    </w:p>
    <w:p w:rsidR="00D04C30" w:rsidRDefault="00D04C30" w:rsidP="00D04C30">
      <w:pPr>
        <w:rPr>
          <w:szCs w:val="22"/>
        </w:rPr>
      </w:pPr>
    </w:p>
    <w:p w:rsidR="00D04C30" w:rsidRPr="00F45F9D" w:rsidRDefault="00D04C30" w:rsidP="00D04C30">
      <w:pPr>
        <w:rPr>
          <w:b/>
          <w:szCs w:val="22"/>
        </w:rPr>
      </w:pPr>
      <w:r w:rsidRPr="00F45F9D">
        <w:rPr>
          <w:b/>
          <w:szCs w:val="22"/>
        </w:rPr>
        <w:t>Plavix inniheldur herta laxerolíu</w:t>
      </w:r>
    </w:p>
    <w:p w:rsidR="00D04C30" w:rsidRDefault="00D04C30" w:rsidP="00D04C30">
      <w:pPr>
        <w:rPr>
          <w:szCs w:val="22"/>
        </w:rPr>
      </w:pPr>
      <w:r>
        <w:rPr>
          <w:szCs w:val="22"/>
        </w:rPr>
        <w:t>Þetta getur valdið óþægindum í maga eða niðurgangi.</w:t>
      </w:r>
    </w:p>
    <w:p w:rsidR="00016C3C" w:rsidRDefault="00016C3C">
      <w:pPr>
        <w:ind w:left="567" w:right="-2" w:hanging="567"/>
        <w:jc w:val="both"/>
        <w:rPr>
          <w:noProof/>
          <w:szCs w:val="22"/>
        </w:rPr>
      </w:pPr>
    </w:p>
    <w:p w:rsidR="00016C3C" w:rsidRDefault="00016C3C">
      <w:pPr>
        <w:ind w:left="567" w:right="-2" w:hanging="567"/>
        <w:jc w:val="both"/>
        <w:rPr>
          <w:noProof/>
          <w:szCs w:val="22"/>
        </w:rPr>
      </w:pPr>
    </w:p>
    <w:p w:rsidR="00013EF0" w:rsidRDefault="00013EF0" w:rsidP="00013EF0">
      <w:pPr>
        <w:keepNext/>
        <w:ind w:left="567" w:hanging="567"/>
        <w:jc w:val="both"/>
        <w:rPr>
          <w:szCs w:val="22"/>
        </w:rPr>
      </w:pPr>
      <w:r>
        <w:rPr>
          <w:b/>
          <w:szCs w:val="22"/>
        </w:rPr>
        <w:t>3.</w:t>
      </w:r>
      <w:r>
        <w:rPr>
          <w:b/>
          <w:szCs w:val="22"/>
        </w:rPr>
        <w:tab/>
        <w:t>Hvernig nota á Plavix</w:t>
      </w:r>
    </w:p>
    <w:p w:rsidR="00013EF0" w:rsidRDefault="00013EF0" w:rsidP="00013EF0">
      <w:pPr>
        <w:keepNext/>
        <w:jc w:val="both"/>
        <w:rPr>
          <w:szCs w:val="22"/>
        </w:rPr>
      </w:pPr>
    </w:p>
    <w:p w:rsidR="00013EF0" w:rsidRDefault="00013EF0" w:rsidP="00013EF0">
      <w:pPr>
        <w:rPr>
          <w:szCs w:val="22"/>
        </w:rPr>
      </w:pPr>
      <w:r>
        <w:rPr>
          <w:szCs w:val="22"/>
        </w:rPr>
        <w:t xml:space="preserve">Notið </w:t>
      </w:r>
      <w:r>
        <w:rPr>
          <w:noProof/>
          <w:szCs w:val="22"/>
        </w:rPr>
        <w:t>lyfið</w:t>
      </w:r>
      <w:r>
        <w:rPr>
          <w:szCs w:val="22"/>
        </w:rPr>
        <w:t xml:space="preserve"> alltaf eins og læknirinn eða lyfjafræðingur hefur sagt til um. Ef ekki er ljóst hvernig nota á lyfið skal leita upplýsinga hjá lækninum eða lyfjafræðingi.</w:t>
      </w:r>
    </w:p>
    <w:p w:rsidR="002C0148" w:rsidRDefault="002C0148" w:rsidP="002C0148">
      <w:pPr>
        <w:rPr>
          <w:szCs w:val="22"/>
        </w:rPr>
      </w:pPr>
    </w:p>
    <w:p w:rsidR="002C0148" w:rsidRDefault="002C0148" w:rsidP="002C0148">
      <w:pPr>
        <w:rPr>
          <w:szCs w:val="22"/>
        </w:rPr>
      </w:pPr>
      <w:r w:rsidRPr="0049407C">
        <w:rPr>
          <w:noProof/>
          <w:szCs w:val="22"/>
        </w:rPr>
        <w:t>Ráðlagður</w:t>
      </w:r>
      <w:r>
        <w:rPr>
          <w:szCs w:val="22"/>
        </w:rPr>
        <w:t xml:space="preserve"> skammtur, einnig fyrir </w:t>
      </w:r>
      <w:r>
        <w:t>sjúklinga</w:t>
      </w:r>
      <w:r w:rsidRPr="00942C5D">
        <w:t xml:space="preserve"> með gáttatif</w:t>
      </w:r>
      <w:r>
        <w:rPr>
          <w:szCs w:val="22"/>
        </w:rPr>
        <w:t xml:space="preserve"> (óreglulegur hjartsláttur), er ein 75 mg tafla af Plavix á sólarhring, til inntöku með eða án matar, á sama tíma dag hvern.</w:t>
      </w:r>
    </w:p>
    <w:p w:rsidR="00016C3C" w:rsidRDefault="00016C3C">
      <w:pPr>
        <w:rPr>
          <w:noProof/>
          <w:szCs w:val="22"/>
        </w:rPr>
      </w:pPr>
    </w:p>
    <w:p w:rsidR="00016C3C" w:rsidRDefault="00016C3C">
      <w:pPr>
        <w:rPr>
          <w:noProof/>
          <w:szCs w:val="22"/>
        </w:rPr>
      </w:pPr>
      <w:r>
        <w:rPr>
          <w:noProof/>
          <w:szCs w:val="22"/>
        </w:rPr>
        <w:t xml:space="preserve">Ef þú hefur fundið fyrir verulegum verki fyrir brjósti </w:t>
      </w:r>
      <w:r>
        <w:rPr>
          <w:szCs w:val="22"/>
        </w:rPr>
        <w:t xml:space="preserve">(hvikul hjartaöng eða hjartaáfall) </w:t>
      </w:r>
      <w:r>
        <w:rPr>
          <w:noProof/>
          <w:szCs w:val="22"/>
        </w:rPr>
        <w:t xml:space="preserve">getur verið að læknirinn gefi þér 300 mg af Plavix (eina 300 mg töflu eða fjórar 75 mg töflur) í eitt skipti við upphaf meðferðar. Eftir það er </w:t>
      </w:r>
      <w:r w:rsidR="00944886">
        <w:rPr>
          <w:szCs w:val="22"/>
        </w:rPr>
        <w:t>ráðlagður</w:t>
      </w:r>
      <w:r>
        <w:rPr>
          <w:noProof/>
          <w:szCs w:val="22"/>
        </w:rPr>
        <w:t xml:space="preserve"> skammtur ein 75 mg tafla af Plavix á sólarhring </w:t>
      </w:r>
      <w:r w:rsidR="002C0148">
        <w:rPr>
          <w:szCs w:val="22"/>
        </w:rPr>
        <w:t>eins og lýst er hér að framan.</w:t>
      </w:r>
    </w:p>
    <w:p w:rsidR="00016C3C" w:rsidRDefault="00016C3C">
      <w:pPr>
        <w:rPr>
          <w:noProof/>
          <w:szCs w:val="22"/>
        </w:rPr>
      </w:pPr>
    </w:p>
    <w:p w:rsidR="003E33A3" w:rsidRPr="004359C7" w:rsidRDefault="003E33A3" w:rsidP="003E33A3">
      <w:pPr>
        <w:rPr>
          <w:szCs w:val="22"/>
        </w:rPr>
      </w:pPr>
      <w:r>
        <w:rPr>
          <w:szCs w:val="22"/>
        </w:rPr>
        <w:t>Ef þú hefur fengið einkenni</w:t>
      </w:r>
      <w:r w:rsidRPr="00627287">
        <w:rPr>
          <w:szCs w:val="22"/>
        </w:rPr>
        <w:t xml:space="preserve"> </w:t>
      </w:r>
      <w:r>
        <w:rPr>
          <w:szCs w:val="22"/>
        </w:rPr>
        <w:t>heilablóðfalls</w:t>
      </w:r>
      <w:r w:rsidRPr="00627287">
        <w:rPr>
          <w:szCs w:val="22"/>
        </w:rPr>
        <w:t xml:space="preserve"> </w:t>
      </w:r>
      <w:r>
        <w:rPr>
          <w:szCs w:val="22"/>
        </w:rPr>
        <w:t>sem hverfa á skömmum tíma</w:t>
      </w:r>
      <w:r w:rsidRPr="00627287">
        <w:rPr>
          <w:szCs w:val="22"/>
        </w:rPr>
        <w:t xml:space="preserve"> (</w:t>
      </w:r>
      <w:r>
        <w:rPr>
          <w:szCs w:val="22"/>
        </w:rPr>
        <w:t>einnig þekkt sem</w:t>
      </w:r>
      <w:r w:rsidRPr="00627287">
        <w:rPr>
          <w:szCs w:val="22"/>
        </w:rPr>
        <w:t xml:space="preserve"> </w:t>
      </w:r>
      <w:r>
        <w:rPr>
          <w:szCs w:val="22"/>
        </w:rPr>
        <w:t>skammvinnt blóðþurrðarkast</w:t>
      </w:r>
      <w:r w:rsidRPr="00627287">
        <w:rPr>
          <w:szCs w:val="22"/>
        </w:rPr>
        <w:t xml:space="preserve">) </w:t>
      </w:r>
      <w:r>
        <w:rPr>
          <w:szCs w:val="22"/>
        </w:rPr>
        <w:t>eða</w:t>
      </w:r>
      <w:r w:rsidRPr="00627287">
        <w:rPr>
          <w:szCs w:val="22"/>
        </w:rPr>
        <w:t xml:space="preserve"> </w:t>
      </w:r>
      <w:r>
        <w:rPr>
          <w:szCs w:val="22"/>
        </w:rPr>
        <w:t>vægt heilablóðfall, gæti læknirinn gefið þér</w:t>
      </w:r>
      <w:r w:rsidRPr="00627287">
        <w:rPr>
          <w:szCs w:val="22"/>
        </w:rPr>
        <w:t xml:space="preserve"> 300</w:t>
      </w:r>
      <w:r>
        <w:rPr>
          <w:szCs w:val="22"/>
        </w:rPr>
        <w:t> </w:t>
      </w:r>
      <w:r w:rsidRPr="00627287">
        <w:rPr>
          <w:szCs w:val="22"/>
        </w:rPr>
        <w:t xml:space="preserve">mg </w:t>
      </w:r>
      <w:r>
        <w:rPr>
          <w:szCs w:val="22"/>
        </w:rPr>
        <w:t>a</w:t>
      </w:r>
      <w:r w:rsidRPr="00627287">
        <w:rPr>
          <w:szCs w:val="22"/>
        </w:rPr>
        <w:t>f Plavix (</w:t>
      </w:r>
      <w:r>
        <w:rPr>
          <w:szCs w:val="22"/>
        </w:rPr>
        <w:t xml:space="preserve">eina </w:t>
      </w:r>
      <w:r w:rsidRPr="00627287">
        <w:rPr>
          <w:szCs w:val="22"/>
        </w:rPr>
        <w:t>300</w:t>
      </w:r>
      <w:r>
        <w:rPr>
          <w:szCs w:val="22"/>
        </w:rPr>
        <w:t> </w:t>
      </w:r>
      <w:r w:rsidRPr="00627287">
        <w:rPr>
          <w:szCs w:val="22"/>
        </w:rPr>
        <w:t>mg</w:t>
      </w:r>
      <w:r>
        <w:rPr>
          <w:szCs w:val="22"/>
        </w:rPr>
        <w:t xml:space="preserve"> töflu</w:t>
      </w:r>
      <w:r w:rsidRPr="00627287">
        <w:rPr>
          <w:szCs w:val="22"/>
        </w:rPr>
        <w:t xml:space="preserve"> </w:t>
      </w:r>
      <w:r>
        <w:rPr>
          <w:szCs w:val="22"/>
        </w:rPr>
        <w:t>eða</w:t>
      </w:r>
      <w:r w:rsidRPr="00627287">
        <w:rPr>
          <w:szCs w:val="22"/>
        </w:rPr>
        <w:t xml:space="preserve"> </w:t>
      </w:r>
      <w:r>
        <w:rPr>
          <w:szCs w:val="22"/>
        </w:rPr>
        <w:t>fjórar</w:t>
      </w:r>
      <w:r w:rsidRPr="00627287">
        <w:rPr>
          <w:szCs w:val="22"/>
        </w:rPr>
        <w:t xml:space="preserve"> 75</w:t>
      </w:r>
      <w:r>
        <w:rPr>
          <w:szCs w:val="22"/>
        </w:rPr>
        <w:t> </w:t>
      </w:r>
      <w:r w:rsidRPr="00627287">
        <w:rPr>
          <w:szCs w:val="22"/>
        </w:rPr>
        <w:t>mg</w:t>
      </w:r>
      <w:r>
        <w:rPr>
          <w:szCs w:val="22"/>
        </w:rPr>
        <w:t xml:space="preserve"> töflur</w:t>
      </w:r>
      <w:r w:rsidRPr="00627287">
        <w:rPr>
          <w:szCs w:val="22"/>
        </w:rPr>
        <w:t xml:space="preserve">) </w:t>
      </w:r>
      <w:r>
        <w:rPr>
          <w:szCs w:val="22"/>
        </w:rPr>
        <w:t>einu sinni í byrjun meðferðar</w:t>
      </w:r>
      <w:r w:rsidRPr="00627287">
        <w:rPr>
          <w:szCs w:val="22"/>
        </w:rPr>
        <w:t xml:space="preserve">. </w:t>
      </w:r>
      <w:r>
        <w:rPr>
          <w:szCs w:val="22"/>
        </w:rPr>
        <w:t>Eftir það er ráðlagður skammtur</w:t>
      </w:r>
      <w:r w:rsidRPr="00627287">
        <w:rPr>
          <w:szCs w:val="22"/>
        </w:rPr>
        <w:t xml:space="preserve"> </w:t>
      </w:r>
      <w:r>
        <w:rPr>
          <w:szCs w:val="22"/>
        </w:rPr>
        <w:t>ein</w:t>
      </w:r>
      <w:r w:rsidRPr="00627287">
        <w:rPr>
          <w:szCs w:val="22"/>
        </w:rPr>
        <w:t xml:space="preserve"> 75</w:t>
      </w:r>
      <w:r>
        <w:rPr>
          <w:szCs w:val="22"/>
        </w:rPr>
        <w:t> </w:t>
      </w:r>
      <w:r w:rsidRPr="00627287">
        <w:rPr>
          <w:szCs w:val="22"/>
        </w:rPr>
        <w:t>mg t</w:t>
      </w:r>
      <w:r>
        <w:rPr>
          <w:szCs w:val="22"/>
        </w:rPr>
        <w:t>afla</w:t>
      </w:r>
      <w:r w:rsidRPr="00627287">
        <w:rPr>
          <w:szCs w:val="22"/>
        </w:rPr>
        <w:t xml:space="preserve"> </w:t>
      </w:r>
      <w:r>
        <w:rPr>
          <w:szCs w:val="22"/>
        </w:rPr>
        <w:t>a</w:t>
      </w:r>
      <w:r w:rsidRPr="00627287">
        <w:rPr>
          <w:szCs w:val="22"/>
        </w:rPr>
        <w:t xml:space="preserve">f Plavix </w:t>
      </w:r>
      <w:r>
        <w:rPr>
          <w:szCs w:val="22"/>
        </w:rPr>
        <w:t>á dag</w:t>
      </w:r>
      <w:r w:rsidRPr="00627287">
        <w:rPr>
          <w:szCs w:val="22"/>
        </w:rPr>
        <w:t xml:space="preserve"> </w:t>
      </w:r>
      <w:r>
        <w:rPr>
          <w:szCs w:val="22"/>
        </w:rPr>
        <w:t xml:space="preserve">eins og lýst er hér </w:t>
      </w:r>
      <w:r w:rsidR="0011095E">
        <w:rPr>
          <w:szCs w:val="22"/>
        </w:rPr>
        <w:t>fyrir</w:t>
      </w:r>
      <w:r>
        <w:rPr>
          <w:szCs w:val="22"/>
        </w:rPr>
        <w:t xml:space="preserve"> ofan</w:t>
      </w:r>
      <w:r w:rsidRPr="00627287">
        <w:rPr>
          <w:szCs w:val="22"/>
        </w:rPr>
        <w:t xml:space="preserve"> </w:t>
      </w:r>
      <w:r>
        <w:rPr>
          <w:szCs w:val="22"/>
        </w:rPr>
        <w:t>ásamt</w:t>
      </w:r>
      <w:r w:rsidRPr="00627287">
        <w:rPr>
          <w:szCs w:val="22"/>
        </w:rPr>
        <w:t xml:space="preserve"> </w:t>
      </w:r>
      <w:r>
        <w:rPr>
          <w:szCs w:val="22"/>
        </w:rPr>
        <w:t>acetýlsalicýlsýru</w:t>
      </w:r>
      <w:r w:rsidRPr="00627287">
        <w:rPr>
          <w:szCs w:val="22"/>
        </w:rPr>
        <w:t xml:space="preserve"> </w:t>
      </w:r>
      <w:r>
        <w:rPr>
          <w:szCs w:val="22"/>
        </w:rPr>
        <w:t>í</w:t>
      </w:r>
      <w:r w:rsidRPr="00627287">
        <w:rPr>
          <w:szCs w:val="22"/>
        </w:rPr>
        <w:t xml:space="preserve"> 3</w:t>
      </w:r>
      <w:r>
        <w:rPr>
          <w:szCs w:val="22"/>
        </w:rPr>
        <w:t> vikur</w:t>
      </w:r>
      <w:r w:rsidRPr="00627287">
        <w:rPr>
          <w:szCs w:val="22"/>
        </w:rPr>
        <w:t xml:space="preserve">. </w:t>
      </w:r>
      <w:r>
        <w:rPr>
          <w:szCs w:val="22"/>
        </w:rPr>
        <w:t>Eftir það ávísar læknirinn annaðhvort</w:t>
      </w:r>
      <w:r w:rsidRPr="00627287">
        <w:rPr>
          <w:szCs w:val="22"/>
        </w:rPr>
        <w:t xml:space="preserve"> Plavix </w:t>
      </w:r>
      <w:r>
        <w:rPr>
          <w:szCs w:val="22"/>
        </w:rPr>
        <w:t>eingöngu</w:t>
      </w:r>
      <w:r w:rsidRPr="00627287">
        <w:rPr>
          <w:szCs w:val="22"/>
        </w:rPr>
        <w:t xml:space="preserve"> </w:t>
      </w:r>
      <w:r>
        <w:rPr>
          <w:szCs w:val="22"/>
        </w:rPr>
        <w:t>eða</w:t>
      </w:r>
      <w:r w:rsidRPr="00627287">
        <w:rPr>
          <w:szCs w:val="22"/>
        </w:rPr>
        <w:t xml:space="preserve"> </w:t>
      </w:r>
      <w:r>
        <w:rPr>
          <w:szCs w:val="22"/>
        </w:rPr>
        <w:t>acetýlsalicýlsýru</w:t>
      </w:r>
      <w:r w:rsidRPr="00627287">
        <w:rPr>
          <w:szCs w:val="22"/>
        </w:rPr>
        <w:t xml:space="preserve"> </w:t>
      </w:r>
      <w:r>
        <w:rPr>
          <w:szCs w:val="22"/>
        </w:rPr>
        <w:t>eingöngu</w:t>
      </w:r>
      <w:r w:rsidRPr="00627287">
        <w:rPr>
          <w:szCs w:val="22"/>
        </w:rPr>
        <w:t>.</w:t>
      </w:r>
    </w:p>
    <w:p w:rsidR="003E33A3" w:rsidRDefault="003E33A3">
      <w:pPr>
        <w:rPr>
          <w:noProof/>
          <w:szCs w:val="22"/>
        </w:rPr>
      </w:pPr>
    </w:p>
    <w:p w:rsidR="00016C3C" w:rsidRDefault="00016C3C">
      <w:pPr>
        <w:rPr>
          <w:noProof/>
          <w:szCs w:val="22"/>
        </w:rPr>
      </w:pPr>
      <w:r>
        <w:rPr>
          <w:noProof/>
          <w:szCs w:val="22"/>
        </w:rPr>
        <w:t>Þú skalt taka Plavix meðan læknirinn heldur áfram að ávísa því.</w:t>
      </w:r>
    </w:p>
    <w:p w:rsidR="00016C3C" w:rsidRDefault="00016C3C">
      <w:pPr>
        <w:rPr>
          <w:noProof/>
          <w:szCs w:val="22"/>
        </w:rPr>
      </w:pPr>
    </w:p>
    <w:p w:rsidR="00944886" w:rsidRDefault="00944886" w:rsidP="00944886">
      <w:pPr>
        <w:rPr>
          <w:szCs w:val="22"/>
        </w:rPr>
      </w:pPr>
      <w:r>
        <w:rPr>
          <w:b/>
          <w:szCs w:val="22"/>
        </w:rPr>
        <w:t>Ef tekinn er stærri skammtur en mælt er fyrir um</w:t>
      </w:r>
    </w:p>
    <w:p w:rsidR="00016C3C" w:rsidRDefault="005619AD">
      <w:pPr>
        <w:rPr>
          <w:noProof/>
          <w:szCs w:val="22"/>
        </w:rPr>
      </w:pPr>
      <w:r>
        <w:rPr>
          <w:szCs w:val="22"/>
        </w:rPr>
        <w:t xml:space="preserve">Hafðu samband við lækninn eða næsta sjúkrahús </w:t>
      </w:r>
      <w:r w:rsidR="00016C3C">
        <w:rPr>
          <w:noProof/>
          <w:szCs w:val="22"/>
        </w:rPr>
        <w:t>vegna aukinnar blæðingarhættu.</w:t>
      </w:r>
    </w:p>
    <w:p w:rsidR="00016C3C" w:rsidRDefault="00016C3C">
      <w:pPr>
        <w:rPr>
          <w:noProof/>
          <w:szCs w:val="22"/>
        </w:rPr>
      </w:pPr>
    </w:p>
    <w:p w:rsidR="00016C3C" w:rsidRDefault="00016C3C">
      <w:pPr>
        <w:rPr>
          <w:noProof/>
          <w:szCs w:val="22"/>
        </w:rPr>
      </w:pPr>
      <w:r>
        <w:rPr>
          <w:noProof/>
          <w:szCs w:val="22"/>
        </w:rPr>
        <w:t>Leitið til læknisins eða lyfjafræðings ef þörf er á frekari upplýsingum um notkun lyfsins.</w:t>
      </w:r>
    </w:p>
    <w:p w:rsidR="00016C3C" w:rsidRDefault="00016C3C">
      <w:pPr>
        <w:rPr>
          <w:noProof/>
          <w:szCs w:val="22"/>
        </w:rPr>
      </w:pPr>
    </w:p>
    <w:p w:rsidR="00016C3C" w:rsidRDefault="00016C3C">
      <w:pPr>
        <w:rPr>
          <w:noProof/>
          <w:szCs w:val="22"/>
        </w:rPr>
      </w:pPr>
    </w:p>
    <w:p w:rsidR="00016C3C" w:rsidRDefault="00016C3C" w:rsidP="00AC6721">
      <w:pPr>
        <w:keepNext/>
        <w:rPr>
          <w:noProof/>
          <w:szCs w:val="22"/>
        </w:rPr>
      </w:pPr>
      <w:r>
        <w:rPr>
          <w:b/>
          <w:noProof/>
          <w:szCs w:val="22"/>
        </w:rPr>
        <w:t>4.</w:t>
      </w:r>
      <w:r>
        <w:rPr>
          <w:b/>
          <w:noProof/>
          <w:szCs w:val="22"/>
        </w:rPr>
        <w:tab/>
      </w:r>
      <w:r w:rsidR="00944886">
        <w:rPr>
          <w:b/>
          <w:szCs w:val="22"/>
        </w:rPr>
        <w:t>Hugsanlegar aukaverkanir</w:t>
      </w:r>
    </w:p>
    <w:p w:rsidR="00016C3C" w:rsidRDefault="00016C3C" w:rsidP="00AC6721">
      <w:pPr>
        <w:keepNext/>
        <w:rPr>
          <w:noProof/>
          <w:szCs w:val="22"/>
        </w:rPr>
      </w:pPr>
    </w:p>
    <w:p w:rsidR="00016C3C" w:rsidRDefault="00016C3C">
      <w:pPr>
        <w:ind w:right="-29"/>
        <w:jc w:val="both"/>
        <w:rPr>
          <w:noProof/>
          <w:szCs w:val="22"/>
        </w:rPr>
      </w:pPr>
      <w:r>
        <w:rPr>
          <w:noProof/>
          <w:szCs w:val="22"/>
        </w:rPr>
        <w:t xml:space="preserve">Eins og við á um öll lyf getur </w:t>
      </w:r>
      <w:r w:rsidR="00944886">
        <w:rPr>
          <w:szCs w:val="22"/>
        </w:rPr>
        <w:t xml:space="preserve">þetta lyf </w:t>
      </w:r>
      <w:r>
        <w:rPr>
          <w:noProof/>
          <w:szCs w:val="22"/>
        </w:rPr>
        <w:t>valdið aukaverkunum</w:t>
      </w:r>
      <w:r w:rsidR="00DB277F">
        <w:rPr>
          <w:noProof/>
          <w:szCs w:val="22"/>
        </w:rPr>
        <w:t xml:space="preserve"> en</w:t>
      </w:r>
      <w:r>
        <w:rPr>
          <w:noProof/>
          <w:szCs w:val="22"/>
        </w:rPr>
        <w:t xml:space="preserve"> það gerist þó ekki hjá öllum.</w:t>
      </w:r>
    </w:p>
    <w:p w:rsidR="005D29CE" w:rsidRDefault="005D29CE">
      <w:pPr>
        <w:widowControl w:val="0"/>
        <w:rPr>
          <w:b/>
          <w:szCs w:val="22"/>
        </w:rPr>
      </w:pPr>
    </w:p>
    <w:p w:rsidR="00016C3C" w:rsidRDefault="00016C3C" w:rsidP="0070100F">
      <w:pPr>
        <w:keepNext/>
        <w:widowControl w:val="0"/>
        <w:rPr>
          <w:b/>
          <w:szCs w:val="22"/>
        </w:rPr>
      </w:pPr>
      <w:r>
        <w:rPr>
          <w:b/>
          <w:szCs w:val="22"/>
        </w:rPr>
        <w:t>Hafðu tafarlaust samband við lækninn:</w:t>
      </w:r>
    </w:p>
    <w:p w:rsidR="00016C3C" w:rsidRDefault="00016C3C" w:rsidP="00DE1154">
      <w:pPr>
        <w:widowControl w:val="0"/>
        <w:ind w:left="567" w:hanging="534"/>
        <w:rPr>
          <w:noProof/>
          <w:szCs w:val="22"/>
        </w:rPr>
      </w:pPr>
      <w:r>
        <w:rPr>
          <w:noProof/>
          <w:szCs w:val="22"/>
        </w:rPr>
        <w:t>-</w:t>
      </w:r>
      <w:r>
        <w:rPr>
          <w:noProof/>
          <w:szCs w:val="22"/>
        </w:rPr>
        <w:tab/>
        <w:t xml:space="preserve">ef þú færð hita, merki um sýkingu eða verður mjög þróttlaus. Þetta gæti verið vegna þess að einstaka sinnum fækkar sumum </w:t>
      </w:r>
      <w:r w:rsidR="00A132C5">
        <w:rPr>
          <w:noProof/>
          <w:szCs w:val="22"/>
        </w:rPr>
        <w:t>gerðum blóðkorna</w:t>
      </w:r>
    </w:p>
    <w:p w:rsidR="00016C3C" w:rsidRDefault="00016C3C" w:rsidP="00DE1154">
      <w:pPr>
        <w:widowControl w:val="0"/>
        <w:ind w:left="567" w:hanging="534"/>
        <w:rPr>
          <w:noProof/>
          <w:szCs w:val="22"/>
        </w:rPr>
      </w:pPr>
      <w:r>
        <w:rPr>
          <w:noProof/>
          <w:szCs w:val="22"/>
        </w:rPr>
        <w:t>-</w:t>
      </w:r>
      <w:r>
        <w:rPr>
          <w:noProof/>
          <w:szCs w:val="22"/>
        </w:rPr>
        <w:tab/>
        <w:t>ef þú færð einkenni lifrarkvilla</w:t>
      </w:r>
      <w:r w:rsidR="0097581A">
        <w:rPr>
          <w:noProof/>
          <w:szCs w:val="22"/>
        </w:rPr>
        <w:t>,</w:t>
      </w:r>
      <w:r>
        <w:rPr>
          <w:noProof/>
          <w:szCs w:val="22"/>
        </w:rPr>
        <w:t xml:space="preserve"> svo sem ef húð og/eða augu gulna (gula), hvort sem það tengist blæðingu sem kemur fram undir húð sem rauðar doppur á stærð við títuprjónsodd og/eða ringlun eða ekki (sjá kafla</w:t>
      </w:r>
      <w:r w:rsidR="00FF3543">
        <w:rPr>
          <w:noProof/>
          <w:szCs w:val="22"/>
        </w:rPr>
        <w:t> 2</w:t>
      </w:r>
      <w:r w:rsidR="0097581A">
        <w:rPr>
          <w:noProof/>
          <w:szCs w:val="22"/>
        </w:rPr>
        <w:t>,</w:t>
      </w:r>
      <w:r>
        <w:rPr>
          <w:noProof/>
          <w:szCs w:val="22"/>
        </w:rPr>
        <w:t xml:space="preserve"> </w:t>
      </w:r>
      <w:r w:rsidR="002A5BC1" w:rsidRPr="00FA3181">
        <w:rPr>
          <w:szCs w:val="22"/>
        </w:rPr>
        <w:t>„</w:t>
      </w:r>
      <w:r w:rsidR="00944886">
        <w:rPr>
          <w:noProof/>
          <w:szCs w:val="22"/>
        </w:rPr>
        <w:t>Varnaðarorð og varúðarreglur</w:t>
      </w:r>
      <w:r w:rsidR="002A5BC1">
        <w:rPr>
          <w:noProof/>
          <w:szCs w:val="22"/>
        </w:rPr>
        <w:t>“</w:t>
      </w:r>
      <w:r w:rsidR="00944886">
        <w:rPr>
          <w:b/>
          <w:noProof/>
          <w:szCs w:val="22"/>
        </w:rPr>
        <w:t>)</w:t>
      </w:r>
    </w:p>
    <w:p w:rsidR="00016C3C" w:rsidRDefault="00821600" w:rsidP="00DE1154">
      <w:pPr>
        <w:widowControl w:val="0"/>
        <w:ind w:left="567" w:hanging="540"/>
        <w:rPr>
          <w:szCs w:val="22"/>
        </w:rPr>
      </w:pPr>
      <w:r>
        <w:rPr>
          <w:szCs w:val="22"/>
        </w:rPr>
        <w:t>-</w:t>
      </w:r>
      <w:r w:rsidR="00016C3C">
        <w:rPr>
          <w:szCs w:val="22"/>
        </w:rPr>
        <w:tab/>
      </w:r>
      <w:r>
        <w:rPr>
          <w:szCs w:val="22"/>
        </w:rPr>
        <w:t>e</w:t>
      </w:r>
      <w:r w:rsidR="00016C3C">
        <w:rPr>
          <w:szCs w:val="22"/>
        </w:rPr>
        <w:t>f þú færð m</w:t>
      </w:r>
      <w:r w:rsidR="00016C3C">
        <w:t>unnþrota</w:t>
      </w:r>
      <w:r w:rsidR="00016C3C">
        <w:rPr>
          <w:szCs w:val="22"/>
        </w:rPr>
        <w:t xml:space="preserve"> eða einkenni frá húð</w:t>
      </w:r>
      <w:r w:rsidR="00275C6D">
        <w:rPr>
          <w:szCs w:val="22"/>
        </w:rPr>
        <w:t>,</w:t>
      </w:r>
      <w:r w:rsidR="00016C3C">
        <w:rPr>
          <w:szCs w:val="22"/>
        </w:rPr>
        <w:t xml:space="preserve"> svo sem útbrot og kláða eða blöðrur. Þetta geta verið merki um ofnæmisviðbrögð.</w:t>
      </w:r>
    </w:p>
    <w:p w:rsidR="00016C3C" w:rsidRDefault="00016C3C">
      <w:pPr>
        <w:ind w:right="-29"/>
        <w:jc w:val="both"/>
        <w:rPr>
          <w:szCs w:val="22"/>
        </w:rPr>
      </w:pPr>
    </w:p>
    <w:p w:rsidR="00016C3C" w:rsidRDefault="00016C3C" w:rsidP="00020B71">
      <w:pPr>
        <w:keepNext/>
        <w:ind w:right="-28"/>
        <w:rPr>
          <w:b/>
          <w:szCs w:val="22"/>
        </w:rPr>
      </w:pPr>
      <w:r w:rsidRPr="004F710F">
        <w:rPr>
          <w:b/>
          <w:szCs w:val="22"/>
        </w:rPr>
        <w:t>Algengasta aukaverkunin</w:t>
      </w:r>
      <w:r w:rsidRPr="004F710F">
        <w:rPr>
          <w:szCs w:val="22"/>
        </w:rPr>
        <w:t xml:space="preserve"> </w:t>
      </w:r>
      <w:r w:rsidRPr="004F710F">
        <w:rPr>
          <w:b/>
          <w:szCs w:val="22"/>
        </w:rPr>
        <w:t>sem tilkynnt hefur</w:t>
      </w:r>
      <w:r>
        <w:rPr>
          <w:b/>
          <w:szCs w:val="22"/>
        </w:rPr>
        <w:t xml:space="preserve"> verið um vegna Plavix er blæðingar.</w:t>
      </w:r>
    </w:p>
    <w:p w:rsidR="00016C3C" w:rsidRDefault="00016C3C" w:rsidP="00020B71">
      <w:pPr>
        <w:keepNext/>
        <w:ind w:right="-28"/>
        <w:rPr>
          <w:szCs w:val="22"/>
        </w:rPr>
      </w:pPr>
      <w:r>
        <w:rPr>
          <w:szCs w:val="22"/>
        </w:rPr>
        <w:t>Blæðingar geta komið fyrir sem blæðing í maga eða þörmum, mar, margúlar (óvenjulegar blæðingar eða marblettir undir húðinni), blóðnasir, blóð í þvagi. Í stöku tilvikum hefur einnig verið tilkynnt um blæðingu í auga, höfði, í lungum eða liðum.</w:t>
      </w:r>
    </w:p>
    <w:p w:rsidR="00016C3C" w:rsidRDefault="00016C3C">
      <w:pPr>
        <w:widowControl w:val="0"/>
        <w:rPr>
          <w:b/>
          <w:szCs w:val="22"/>
        </w:rPr>
      </w:pPr>
    </w:p>
    <w:p w:rsidR="00016C3C" w:rsidRDefault="00016C3C">
      <w:pPr>
        <w:widowControl w:val="0"/>
        <w:rPr>
          <w:b/>
          <w:szCs w:val="22"/>
        </w:rPr>
      </w:pPr>
      <w:r>
        <w:rPr>
          <w:b/>
          <w:szCs w:val="22"/>
        </w:rPr>
        <w:t>Ef blæðing heldur áfram þegar þú tekur Plavix</w:t>
      </w:r>
    </w:p>
    <w:p w:rsidR="00016C3C" w:rsidRPr="004F710F" w:rsidRDefault="00016C3C">
      <w:pPr>
        <w:widowControl w:val="0"/>
        <w:rPr>
          <w:szCs w:val="22"/>
        </w:rPr>
      </w:pPr>
      <w:r>
        <w:rPr>
          <w:szCs w:val="22"/>
        </w:rPr>
        <w:t xml:space="preserve">Ef þú skerð þig eða meiðir getur verið að blæðingin sé lengur en venjulega að stöðvast. Þetta tengist því hvernig lyfið verkar þar sem það hindrar myndun blóðkekkja. Venjulega þarf ekki að hafa </w:t>
      </w:r>
      <w:r w:rsidRPr="004F710F">
        <w:rPr>
          <w:szCs w:val="22"/>
        </w:rPr>
        <w:t>áhyggjur af þessu ef um minni háttar skurði eða meiðsl er að ræða, t.d. þegar þú skerð þig við rakstur. Hafðu þó strax samband við lækninn ef þú hefur áhyggjur af blæðingu</w:t>
      </w:r>
      <w:r w:rsidR="00821600">
        <w:rPr>
          <w:szCs w:val="22"/>
        </w:rPr>
        <w:t>nu</w:t>
      </w:r>
      <w:r w:rsidRPr="004F710F">
        <w:rPr>
          <w:szCs w:val="22"/>
        </w:rPr>
        <w:t>m (sjá</w:t>
      </w:r>
      <w:r w:rsidRPr="004F710F">
        <w:rPr>
          <w:b/>
          <w:szCs w:val="22"/>
        </w:rPr>
        <w:t xml:space="preserve"> </w:t>
      </w:r>
      <w:r w:rsidRPr="004F710F">
        <w:rPr>
          <w:szCs w:val="22"/>
        </w:rPr>
        <w:t>kafla</w:t>
      </w:r>
      <w:r w:rsidR="00FF3543">
        <w:rPr>
          <w:szCs w:val="22"/>
        </w:rPr>
        <w:t> 2</w:t>
      </w:r>
      <w:r w:rsidR="00275C6D">
        <w:rPr>
          <w:szCs w:val="22"/>
        </w:rPr>
        <w:t>,</w:t>
      </w:r>
      <w:r w:rsidRPr="004F710F">
        <w:rPr>
          <w:b/>
          <w:szCs w:val="22"/>
        </w:rPr>
        <w:t xml:space="preserve"> </w:t>
      </w:r>
      <w:r w:rsidR="002A5BC1" w:rsidRPr="00FA3181">
        <w:rPr>
          <w:szCs w:val="22"/>
        </w:rPr>
        <w:t>„</w:t>
      </w:r>
      <w:r w:rsidR="00944886">
        <w:rPr>
          <w:szCs w:val="22"/>
        </w:rPr>
        <w:t>Varnaðarorð og varúðarreglur</w:t>
      </w:r>
      <w:r w:rsidR="002A5BC1">
        <w:rPr>
          <w:szCs w:val="22"/>
        </w:rPr>
        <w:t>“</w:t>
      </w:r>
      <w:r w:rsidR="00944886">
        <w:rPr>
          <w:szCs w:val="22"/>
        </w:rPr>
        <w:t>).</w:t>
      </w:r>
    </w:p>
    <w:p w:rsidR="00016C3C" w:rsidRPr="004F710F" w:rsidRDefault="00016C3C">
      <w:pPr>
        <w:ind w:right="-29"/>
        <w:rPr>
          <w:szCs w:val="22"/>
        </w:rPr>
      </w:pPr>
    </w:p>
    <w:p w:rsidR="00A319A6" w:rsidRDefault="00A319A6" w:rsidP="00A319A6">
      <w:pPr>
        <w:keepNext/>
        <w:widowControl w:val="0"/>
        <w:rPr>
          <w:b/>
          <w:szCs w:val="22"/>
        </w:rPr>
      </w:pPr>
      <w:r>
        <w:rPr>
          <w:b/>
          <w:szCs w:val="22"/>
        </w:rPr>
        <w:t xml:space="preserve">Aðrar aukaverkanir </w:t>
      </w:r>
    </w:p>
    <w:p w:rsidR="00A319A6" w:rsidRDefault="00A319A6" w:rsidP="00A319A6">
      <w:pPr>
        <w:keepNext/>
        <w:widowControl w:val="0"/>
      </w:pPr>
      <w:r w:rsidRPr="004F710F">
        <w:rPr>
          <w:szCs w:val="22"/>
        </w:rPr>
        <w:t>Algengar aukaverkanir</w:t>
      </w:r>
      <w:r>
        <w:rPr>
          <w:szCs w:val="22"/>
        </w:rPr>
        <w:t xml:space="preserve"> (geta komið fyrir hjá allt að </w:t>
      </w:r>
      <w:r w:rsidR="0061088C">
        <w:rPr>
          <w:szCs w:val="22"/>
        </w:rPr>
        <w:t>1</w:t>
      </w:r>
      <w:r>
        <w:rPr>
          <w:szCs w:val="22"/>
        </w:rPr>
        <w:t xml:space="preserve"> af hverjum 10 </w:t>
      </w:r>
      <w:r w:rsidR="002A5BC1">
        <w:rPr>
          <w:szCs w:val="22"/>
        </w:rPr>
        <w:t>einstaklingum</w:t>
      </w:r>
      <w:r>
        <w:rPr>
          <w:szCs w:val="22"/>
        </w:rPr>
        <w:t>)</w:t>
      </w:r>
      <w:r w:rsidRPr="004F710F">
        <w:t>:</w:t>
      </w:r>
    </w:p>
    <w:p w:rsidR="00A319A6" w:rsidRPr="004F710F" w:rsidRDefault="00A319A6" w:rsidP="00A319A6">
      <w:pPr>
        <w:keepNext/>
        <w:widowControl w:val="0"/>
      </w:pPr>
      <w:r w:rsidRPr="004F710F">
        <w:t>Niðurgangur, kviðverkir, meltingartruflanir eða brjóstsviði.</w:t>
      </w:r>
    </w:p>
    <w:p w:rsidR="00A319A6" w:rsidRPr="004F710F" w:rsidRDefault="00A319A6" w:rsidP="00A319A6">
      <w:pPr>
        <w:keepNext/>
        <w:widowControl w:val="0"/>
      </w:pPr>
    </w:p>
    <w:p w:rsidR="00A319A6" w:rsidRDefault="00A319A6" w:rsidP="00A319A6">
      <w:pPr>
        <w:widowControl w:val="0"/>
        <w:rPr>
          <w:b/>
        </w:rPr>
      </w:pPr>
      <w:r w:rsidRPr="004F710F">
        <w:t>Sjaldgæfar aukaverkanir</w:t>
      </w:r>
      <w:r>
        <w:t xml:space="preserve"> (geta komið fyrir hjá allt að </w:t>
      </w:r>
      <w:r w:rsidR="0061088C">
        <w:t>1</w:t>
      </w:r>
      <w:r>
        <w:t xml:space="preserve"> af hverjum 100 </w:t>
      </w:r>
      <w:r w:rsidR="002A5BC1">
        <w:t>einstaklingum</w:t>
      </w:r>
      <w:r>
        <w:t>)</w:t>
      </w:r>
      <w:r w:rsidRPr="004F710F">
        <w:t>:</w:t>
      </w:r>
    </w:p>
    <w:p w:rsidR="00A319A6" w:rsidRPr="00F45F9D" w:rsidRDefault="00A319A6" w:rsidP="00A319A6">
      <w:pPr>
        <w:widowControl w:val="0"/>
        <w:rPr>
          <w:b/>
        </w:rPr>
      </w:pPr>
      <w:r w:rsidRPr="004F710F">
        <w:t xml:space="preserve">Höfuðverkur, magasár, uppköst, ógleði, hægðatregða, </w:t>
      </w:r>
      <w:r w:rsidR="00214A07">
        <w:t>aukin loftmyndun í maga eða þörmum</w:t>
      </w:r>
      <w:r w:rsidRPr="004F710F">
        <w:t xml:space="preserve">, útbrot, kláði, sundl, </w:t>
      </w:r>
      <w:r>
        <w:t>náladofi</w:t>
      </w:r>
      <w:r w:rsidRPr="004F710F">
        <w:t>.</w:t>
      </w:r>
    </w:p>
    <w:p w:rsidR="00A319A6" w:rsidRPr="004F710F" w:rsidRDefault="00A319A6" w:rsidP="00A319A6">
      <w:pPr>
        <w:widowControl w:val="0"/>
      </w:pPr>
    </w:p>
    <w:p w:rsidR="00A319A6" w:rsidRDefault="00A319A6" w:rsidP="00A319A6">
      <w:pPr>
        <w:widowControl w:val="0"/>
      </w:pPr>
      <w:r w:rsidRPr="004F710F">
        <w:t>Mjög sjaldgæf aukaverkun</w:t>
      </w:r>
      <w:r>
        <w:t xml:space="preserve"> (getur komið fyrir hjá allt að </w:t>
      </w:r>
      <w:r w:rsidR="0061088C">
        <w:t>1</w:t>
      </w:r>
      <w:r>
        <w:t xml:space="preserve"> af hverjum 1.000 </w:t>
      </w:r>
      <w:r w:rsidR="002A5BC1">
        <w:t>einstaklingum</w:t>
      </w:r>
      <w:r>
        <w:t>)</w:t>
      </w:r>
      <w:r w:rsidRPr="004F710F">
        <w:t xml:space="preserve">: </w:t>
      </w:r>
    </w:p>
    <w:p w:rsidR="00A319A6" w:rsidRPr="004F710F" w:rsidRDefault="00A319A6" w:rsidP="00A319A6">
      <w:pPr>
        <w:widowControl w:val="0"/>
      </w:pPr>
      <w:r w:rsidRPr="004F710F">
        <w:t>Svimi</w:t>
      </w:r>
      <w:r w:rsidR="00C86666">
        <w:t>, brjóstastækkun hjá körlum</w:t>
      </w:r>
      <w:r w:rsidRPr="004F710F">
        <w:t>.</w:t>
      </w:r>
    </w:p>
    <w:p w:rsidR="00016C3C" w:rsidRDefault="00016C3C">
      <w:pPr>
        <w:pStyle w:val="ListBullet2"/>
        <w:keepNext w:val="0"/>
        <w:numPr>
          <w:ilvl w:val="0"/>
          <w:numId w:val="0"/>
        </w:numPr>
        <w:jc w:val="left"/>
        <w:rPr>
          <w:noProof/>
        </w:rPr>
      </w:pPr>
    </w:p>
    <w:p w:rsidR="00A319A6" w:rsidRDefault="00A319A6" w:rsidP="00A319A6">
      <w:pPr>
        <w:pStyle w:val="ListBullet2"/>
        <w:keepNext w:val="0"/>
        <w:numPr>
          <w:ilvl w:val="0"/>
          <w:numId w:val="0"/>
        </w:numPr>
        <w:jc w:val="left"/>
        <w:rPr>
          <w:noProof/>
        </w:rPr>
      </w:pPr>
      <w:r>
        <w:rPr>
          <w:noProof/>
        </w:rPr>
        <w:t>Aukaverkanir sem k</w:t>
      </w:r>
      <w:r w:rsidRPr="004F710F">
        <w:rPr>
          <w:noProof/>
        </w:rPr>
        <w:t>oma örsjaldan fyrir</w:t>
      </w:r>
      <w:r>
        <w:rPr>
          <w:noProof/>
        </w:rPr>
        <w:t xml:space="preserve"> </w:t>
      </w:r>
      <w:r>
        <w:t xml:space="preserve">(geta komið fyrir hjá allt að </w:t>
      </w:r>
      <w:r w:rsidR="0061088C">
        <w:t>1</w:t>
      </w:r>
      <w:r>
        <w:t xml:space="preserve"> af hverjum 10.000 </w:t>
      </w:r>
      <w:r w:rsidR="002A5BC1">
        <w:t>einstaklingum</w:t>
      </w:r>
      <w:r>
        <w:t>)</w:t>
      </w:r>
      <w:r w:rsidRPr="004F710F">
        <w:rPr>
          <w:noProof/>
        </w:rPr>
        <w:t xml:space="preserve">: </w:t>
      </w:r>
    </w:p>
    <w:p w:rsidR="00016C3C" w:rsidRDefault="00016C3C">
      <w:pPr>
        <w:pStyle w:val="ListBullet2"/>
        <w:keepNext w:val="0"/>
        <w:numPr>
          <w:ilvl w:val="0"/>
          <w:numId w:val="0"/>
        </w:numPr>
        <w:jc w:val="left"/>
        <w:rPr>
          <w:noProof/>
        </w:rPr>
      </w:pPr>
      <w:r>
        <w:rPr>
          <w:noProof/>
        </w:rPr>
        <w:t xml:space="preserve">Gula, verulegur kviðverkur með eða án bakverks, hiti, öndunarörðugleikar stundum með hósta, </w:t>
      </w:r>
      <w:r w:rsidR="00A319A6">
        <w:rPr>
          <w:noProof/>
        </w:rPr>
        <w:t xml:space="preserve">útbreidd </w:t>
      </w:r>
      <w:r>
        <w:rPr>
          <w:noProof/>
        </w:rPr>
        <w:t>ofnæmisviðbrögð</w:t>
      </w:r>
      <w:r w:rsidR="00FF76A9">
        <w:rPr>
          <w:noProof/>
        </w:rPr>
        <w:t xml:space="preserve"> </w:t>
      </w:r>
      <w:r w:rsidR="00FF76A9" w:rsidRPr="00F45F9D">
        <w:t>(t.d. almenn hitatilfinning sem fylgir skyndileg almenn vanlíðan sem endar með yfirliði)</w:t>
      </w:r>
      <w:r>
        <w:rPr>
          <w:noProof/>
        </w:rPr>
        <w:t xml:space="preserve">, þroti í munni, blöðrur á húð, húðofnæmi, </w:t>
      </w:r>
      <w:r w:rsidR="00A319A6">
        <w:rPr>
          <w:noProof/>
        </w:rPr>
        <w:t xml:space="preserve">særindi í munni </w:t>
      </w:r>
      <w:r>
        <w:rPr>
          <w:noProof/>
        </w:rPr>
        <w:t>(munnbólga) lækkun blóðþrýstings, ringlun, ofskynjanir, liðverkir, vöðvaverkir</w:t>
      </w:r>
      <w:r w:rsidR="0070414A">
        <w:rPr>
          <w:noProof/>
        </w:rPr>
        <w:t>,</w:t>
      </w:r>
      <w:r>
        <w:rPr>
          <w:noProof/>
        </w:rPr>
        <w:t xml:space="preserve"> </w:t>
      </w:r>
      <w:r w:rsidR="00FF3543">
        <w:rPr>
          <w:noProof/>
        </w:rPr>
        <w:t xml:space="preserve">breytingar á </w:t>
      </w:r>
      <w:r>
        <w:rPr>
          <w:noProof/>
        </w:rPr>
        <w:t>bragðskyn</w:t>
      </w:r>
      <w:r w:rsidR="00FF3543">
        <w:rPr>
          <w:noProof/>
        </w:rPr>
        <w:t>i</w:t>
      </w:r>
      <w:r w:rsidR="0070414A">
        <w:rPr>
          <w:noProof/>
        </w:rPr>
        <w:t xml:space="preserve"> eða bragðleysi</w:t>
      </w:r>
      <w:r>
        <w:rPr>
          <w:noProof/>
        </w:rPr>
        <w:t>.</w:t>
      </w:r>
    </w:p>
    <w:p w:rsidR="00016C3C" w:rsidRDefault="00016C3C">
      <w:pPr>
        <w:widowControl w:val="0"/>
        <w:rPr>
          <w:noProof/>
          <w:szCs w:val="22"/>
        </w:rPr>
      </w:pPr>
    </w:p>
    <w:p w:rsidR="00016C3C" w:rsidRDefault="00016C3C">
      <w:pPr>
        <w:widowControl w:val="0"/>
        <w:rPr>
          <w:noProof/>
          <w:szCs w:val="22"/>
        </w:rPr>
      </w:pPr>
      <w:r>
        <w:rPr>
          <w:noProof/>
          <w:szCs w:val="22"/>
        </w:rPr>
        <w:t>Þessu til viðbótar getur verið að læknirinn greini breytingar á þvag- og blóðprufum.</w:t>
      </w:r>
    </w:p>
    <w:p w:rsidR="00016C3C" w:rsidRDefault="00016C3C">
      <w:pPr>
        <w:widowControl w:val="0"/>
        <w:rPr>
          <w:noProof/>
          <w:szCs w:val="22"/>
        </w:rPr>
      </w:pPr>
    </w:p>
    <w:p w:rsidR="00CD6495" w:rsidRDefault="00CD6495">
      <w:pPr>
        <w:widowControl w:val="0"/>
        <w:rPr>
          <w:noProof/>
          <w:szCs w:val="22"/>
        </w:rPr>
      </w:pPr>
      <w:r>
        <w:rPr>
          <w:noProof/>
          <w:szCs w:val="22"/>
        </w:rPr>
        <w:t>Aukaverkanir þar sem tíðni er ekki þekkt (ekki hægt að áætla tíðni út frá fyrirliggjandi gögnum):</w:t>
      </w:r>
      <w:r w:rsidR="00E24741">
        <w:rPr>
          <w:noProof/>
          <w:szCs w:val="22"/>
        </w:rPr>
        <w:t xml:space="preserve"> </w:t>
      </w:r>
      <w:r>
        <w:rPr>
          <w:noProof/>
          <w:szCs w:val="22"/>
        </w:rPr>
        <w:t>Ofnæmisviðbrögð með brjóst- eða kviðverkjum</w:t>
      </w:r>
      <w:r w:rsidR="00DE1631">
        <w:rPr>
          <w:noProof/>
          <w:szCs w:val="22"/>
        </w:rPr>
        <w:t xml:space="preserve">, </w:t>
      </w:r>
      <w:r w:rsidR="00DE1631" w:rsidRPr="00DE1631">
        <w:rPr>
          <w:noProof/>
          <w:szCs w:val="22"/>
        </w:rPr>
        <w:t>þrálát einkenni lágs blóðsykurs</w:t>
      </w:r>
      <w:r w:rsidR="00DE1631">
        <w:rPr>
          <w:noProof/>
          <w:szCs w:val="22"/>
        </w:rPr>
        <w:t>.</w:t>
      </w:r>
    </w:p>
    <w:p w:rsidR="00035045" w:rsidRDefault="00035045" w:rsidP="00035045">
      <w:pPr>
        <w:widowControl w:val="0"/>
        <w:rPr>
          <w:szCs w:val="22"/>
        </w:rPr>
      </w:pPr>
    </w:p>
    <w:p w:rsidR="00035045" w:rsidRPr="003D398F" w:rsidRDefault="00035045" w:rsidP="00035045">
      <w:pPr>
        <w:rPr>
          <w:b/>
          <w:noProof/>
          <w:szCs w:val="22"/>
        </w:rPr>
      </w:pPr>
      <w:r w:rsidRPr="003D398F">
        <w:rPr>
          <w:b/>
          <w:noProof/>
          <w:szCs w:val="22"/>
        </w:rPr>
        <w:t>Tilkynning aukaverkana</w:t>
      </w:r>
    </w:p>
    <w:p w:rsidR="00035045" w:rsidRDefault="00035045" w:rsidP="00035045">
      <w:pPr>
        <w:widowControl w:val="0"/>
        <w:rPr>
          <w:noProof/>
          <w:szCs w:val="22"/>
        </w:rPr>
      </w:pPr>
      <w:r>
        <w:rPr>
          <w:noProof/>
          <w:szCs w:val="22"/>
        </w:rPr>
        <w:t xml:space="preserve">Látið </w:t>
      </w:r>
      <w:r w:rsidRPr="00FB5225">
        <w:rPr>
          <w:noProof/>
          <w:szCs w:val="22"/>
        </w:rPr>
        <w:t>lækninn</w:t>
      </w:r>
      <w:r>
        <w:rPr>
          <w:noProof/>
          <w:szCs w:val="22"/>
        </w:rPr>
        <w:t xml:space="preserve"> eða </w:t>
      </w:r>
      <w:r w:rsidRPr="00FB5225">
        <w:rPr>
          <w:noProof/>
          <w:szCs w:val="22"/>
        </w:rPr>
        <w:t>lyfjafræðing</w:t>
      </w:r>
      <w:r>
        <w:rPr>
          <w:noProof/>
          <w:szCs w:val="22"/>
        </w:rPr>
        <w:t xml:space="preserve"> </w:t>
      </w:r>
      <w:r w:rsidRPr="00FB5225">
        <w:rPr>
          <w:noProof/>
          <w:szCs w:val="22"/>
        </w:rPr>
        <w:t>vita um allar aukaverkanir. Þetta gildir einnig um aukaverkanir sem ekki er minnst á í þessum fylgiseðli.</w:t>
      </w:r>
      <w:r>
        <w:rPr>
          <w:noProof/>
          <w:szCs w:val="22"/>
        </w:rPr>
        <w:t xml:space="preserve"> Einnig er hægt að tilkynna aukaverkanir beint </w:t>
      </w:r>
      <w:r w:rsidRPr="00421B24">
        <w:rPr>
          <w:szCs w:val="22"/>
          <w:highlight w:val="lightGray"/>
        </w:rPr>
        <w:t xml:space="preserve">samkvæmt fyrirkomulagi sem gildir í hverju landi fyrir sig, sjá </w:t>
      </w:r>
      <w:hyperlink r:id="rId20" w:history="1">
        <w:r w:rsidRPr="00421B24">
          <w:rPr>
            <w:rStyle w:val="Hyperlink"/>
            <w:szCs w:val="22"/>
            <w:highlight w:val="lightGray"/>
          </w:rPr>
          <w:t>Appendix V</w:t>
        </w:r>
      </w:hyperlink>
      <w:r>
        <w:rPr>
          <w:noProof/>
          <w:szCs w:val="22"/>
        </w:rPr>
        <w:t>. Með því að tilkynna aukaverkanir er hægt að hjálpa til við að auka upplýsingar um öryggi lyfsins.</w:t>
      </w:r>
    </w:p>
    <w:p w:rsidR="00016C3C" w:rsidRDefault="00016C3C">
      <w:pPr>
        <w:widowControl w:val="0"/>
        <w:rPr>
          <w:noProof/>
          <w:szCs w:val="22"/>
        </w:rPr>
      </w:pPr>
    </w:p>
    <w:p w:rsidR="00016C3C" w:rsidRDefault="00016C3C" w:rsidP="000910CB">
      <w:pPr>
        <w:keepNext/>
        <w:widowControl w:val="0"/>
        <w:ind w:left="567" w:right="-2" w:hanging="567"/>
        <w:rPr>
          <w:noProof/>
          <w:szCs w:val="22"/>
        </w:rPr>
      </w:pPr>
      <w:r>
        <w:rPr>
          <w:b/>
          <w:noProof/>
          <w:szCs w:val="22"/>
        </w:rPr>
        <w:t>5.</w:t>
      </w:r>
      <w:r>
        <w:rPr>
          <w:b/>
          <w:noProof/>
          <w:szCs w:val="22"/>
        </w:rPr>
        <w:tab/>
      </w:r>
      <w:r w:rsidR="00A319A6">
        <w:rPr>
          <w:b/>
          <w:szCs w:val="22"/>
        </w:rPr>
        <w:t>Hvernig geyma á Plavix</w:t>
      </w:r>
    </w:p>
    <w:p w:rsidR="00016C3C" w:rsidRDefault="00016C3C" w:rsidP="000910CB">
      <w:pPr>
        <w:keepNext/>
        <w:widowControl w:val="0"/>
        <w:rPr>
          <w:noProof/>
          <w:szCs w:val="22"/>
        </w:rPr>
      </w:pPr>
    </w:p>
    <w:p w:rsidR="00A319A6" w:rsidRDefault="00A319A6" w:rsidP="00A319A6">
      <w:pPr>
        <w:widowControl w:val="0"/>
        <w:rPr>
          <w:szCs w:val="22"/>
        </w:rPr>
      </w:pPr>
      <w:r>
        <w:rPr>
          <w:szCs w:val="22"/>
        </w:rPr>
        <w:t xml:space="preserve">Geymið lyfið þar sem börn hvorki ná til né sjá. </w:t>
      </w:r>
    </w:p>
    <w:p w:rsidR="00016C3C" w:rsidRDefault="00016C3C">
      <w:pPr>
        <w:widowControl w:val="0"/>
        <w:rPr>
          <w:noProof/>
          <w:szCs w:val="22"/>
        </w:rPr>
      </w:pPr>
      <w:r>
        <w:rPr>
          <w:noProof/>
          <w:szCs w:val="22"/>
        </w:rPr>
        <w:t xml:space="preserve"> </w:t>
      </w:r>
    </w:p>
    <w:p w:rsidR="00A319A6" w:rsidRDefault="00A319A6" w:rsidP="00A319A6">
      <w:pPr>
        <w:widowControl w:val="0"/>
        <w:rPr>
          <w:szCs w:val="22"/>
        </w:rPr>
      </w:pPr>
      <w:r>
        <w:rPr>
          <w:szCs w:val="22"/>
        </w:rPr>
        <w:t>Ekki skal nota lyfið eftir fyrningardagsetningu sem tilgreind er á öskjunni og þynnuspjaldinu á eftir EXP. Fyrningardagsetning er síðasti dagur mánaðarins sem þar kemur fram.</w:t>
      </w:r>
    </w:p>
    <w:p w:rsidR="00A319A6" w:rsidRDefault="00A319A6">
      <w:pPr>
        <w:rPr>
          <w:noProof/>
          <w:szCs w:val="22"/>
        </w:rPr>
      </w:pPr>
    </w:p>
    <w:p w:rsidR="00016C3C" w:rsidRDefault="00016C3C">
      <w:pPr>
        <w:rPr>
          <w:noProof/>
          <w:szCs w:val="22"/>
        </w:rPr>
      </w:pPr>
      <w:r>
        <w:rPr>
          <w:noProof/>
          <w:szCs w:val="22"/>
        </w:rPr>
        <w:t>Engin sérstök fyrirmæli eru um geymsluaðstæður lyfsins.</w:t>
      </w:r>
    </w:p>
    <w:p w:rsidR="00016C3C" w:rsidRDefault="00016C3C">
      <w:pPr>
        <w:rPr>
          <w:noProof/>
          <w:szCs w:val="22"/>
        </w:rPr>
      </w:pPr>
    </w:p>
    <w:p w:rsidR="00016C3C" w:rsidRDefault="00016C3C">
      <w:pPr>
        <w:rPr>
          <w:noProof/>
          <w:szCs w:val="22"/>
        </w:rPr>
      </w:pPr>
      <w:r>
        <w:rPr>
          <w:noProof/>
          <w:szCs w:val="22"/>
        </w:rPr>
        <w:t xml:space="preserve">Ekki skal nota </w:t>
      </w:r>
      <w:r w:rsidR="00A319A6">
        <w:rPr>
          <w:noProof/>
          <w:szCs w:val="22"/>
        </w:rPr>
        <w:t xml:space="preserve">lyfið </w:t>
      </w:r>
      <w:r>
        <w:rPr>
          <w:noProof/>
          <w:szCs w:val="22"/>
        </w:rPr>
        <w:t xml:space="preserve">ef </w:t>
      </w:r>
      <w:r w:rsidR="00A319A6">
        <w:rPr>
          <w:noProof/>
          <w:szCs w:val="22"/>
        </w:rPr>
        <w:t xml:space="preserve">einhver </w:t>
      </w:r>
      <w:r w:rsidR="009660D5">
        <w:rPr>
          <w:noProof/>
          <w:szCs w:val="22"/>
        </w:rPr>
        <w:t>um</w:t>
      </w:r>
      <w:r w:rsidR="00A319A6">
        <w:rPr>
          <w:noProof/>
          <w:szCs w:val="22"/>
        </w:rPr>
        <w:t xml:space="preserve">merki </w:t>
      </w:r>
      <w:r>
        <w:rPr>
          <w:noProof/>
          <w:szCs w:val="22"/>
        </w:rPr>
        <w:t>um skemmdir</w:t>
      </w:r>
      <w:r w:rsidR="00A319A6">
        <w:rPr>
          <w:noProof/>
          <w:szCs w:val="22"/>
        </w:rPr>
        <w:t xml:space="preserve"> eru sjáanleg</w:t>
      </w:r>
      <w:r>
        <w:rPr>
          <w:noProof/>
          <w:szCs w:val="22"/>
        </w:rPr>
        <w:t>.</w:t>
      </w:r>
    </w:p>
    <w:p w:rsidR="00016C3C" w:rsidRDefault="00016C3C">
      <w:pPr>
        <w:rPr>
          <w:noProof/>
          <w:szCs w:val="22"/>
        </w:rPr>
      </w:pPr>
    </w:p>
    <w:p w:rsidR="00016C3C" w:rsidRDefault="00A319A6">
      <w:pPr>
        <w:widowControl w:val="0"/>
        <w:rPr>
          <w:noProof/>
          <w:szCs w:val="22"/>
        </w:rPr>
      </w:pPr>
      <w:r>
        <w:rPr>
          <w:szCs w:val="22"/>
        </w:rPr>
        <w:t>Ekki má skola lyfjum niður í frárennslislagnir eða fleygja þeim með heimilissorpi. Leitið ráða í apóteki um hvernig heppilegast er að farga lyfjum sem hætt er að nota. Markmiðið er að vernda umhverfið.</w:t>
      </w:r>
    </w:p>
    <w:p w:rsidR="00016C3C" w:rsidRDefault="00016C3C">
      <w:pPr>
        <w:widowControl w:val="0"/>
        <w:tabs>
          <w:tab w:val="left" w:pos="570"/>
        </w:tabs>
        <w:ind w:right="-2"/>
        <w:rPr>
          <w:b/>
          <w:noProof/>
          <w:szCs w:val="22"/>
        </w:rPr>
      </w:pPr>
    </w:p>
    <w:p w:rsidR="00016C3C" w:rsidRDefault="00016C3C">
      <w:pPr>
        <w:widowControl w:val="0"/>
        <w:tabs>
          <w:tab w:val="left" w:pos="570"/>
        </w:tabs>
        <w:ind w:right="-2"/>
        <w:rPr>
          <w:b/>
          <w:noProof/>
          <w:szCs w:val="22"/>
        </w:rPr>
      </w:pPr>
    </w:p>
    <w:p w:rsidR="00016C3C" w:rsidRDefault="00016C3C" w:rsidP="00020B71">
      <w:pPr>
        <w:keepNext/>
        <w:widowControl w:val="0"/>
        <w:tabs>
          <w:tab w:val="left" w:pos="570"/>
        </w:tabs>
        <w:ind w:left="720" w:right="-2" w:hanging="720"/>
        <w:rPr>
          <w:b/>
          <w:noProof/>
        </w:rPr>
      </w:pPr>
      <w:r>
        <w:rPr>
          <w:b/>
          <w:noProof/>
        </w:rPr>
        <w:t>6.</w:t>
      </w:r>
      <w:r>
        <w:rPr>
          <w:b/>
          <w:noProof/>
        </w:rPr>
        <w:tab/>
      </w:r>
      <w:r w:rsidR="00A319A6">
        <w:rPr>
          <w:b/>
        </w:rPr>
        <w:t>Pakkningar og aðrar upplýsingar</w:t>
      </w:r>
    </w:p>
    <w:p w:rsidR="00016C3C" w:rsidRDefault="00016C3C" w:rsidP="00020B71">
      <w:pPr>
        <w:pStyle w:val="spc"/>
        <w:keepNext/>
        <w:rPr>
          <w:noProof/>
          <w:szCs w:val="22"/>
        </w:rPr>
      </w:pPr>
    </w:p>
    <w:p w:rsidR="00A319A6" w:rsidRDefault="00A319A6" w:rsidP="00A319A6">
      <w:pPr>
        <w:keepNext/>
        <w:keepLines/>
        <w:ind w:left="567" w:right="-2" w:hanging="567"/>
        <w:rPr>
          <w:b/>
          <w:noProof/>
        </w:rPr>
      </w:pPr>
      <w:r>
        <w:rPr>
          <w:b/>
          <w:noProof/>
        </w:rPr>
        <w:t>Plavix inniheldur</w:t>
      </w:r>
    </w:p>
    <w:p w:rsidR="00016C3C" w:rsidRDefault="00016C3C" w:rsidP="00020B71">
      <w:pPr>
        <w:keepNext/>
        <w:rPr>
          <w:bCs/>
          <w:noProof/>
        </w:rPr>
      </w:pPr>
      <w:r>
        <w:rPr>
          <w:bCs/>
          <w:noProof/>
        </w:rPr>
        <w:t xml:space="preserve">Virka innihaldsefnið er klópídógrel. Hver tafla inniheldur 300 mg af klópídógreli </w:t>
      </w:r>
      <w:r>
        <w:rPr>
          <w:noProof/>
        </w:rPr>
        <w:t>(sem hýdrógen súlfat)</w:t>
      </w:r>
      <w:r>
        <w:rPr>
          <w:bCs/>
          <w:noProof/>
        </w:rPr>
        <w:t>.</w:t>
      </w:r>
    </w:p>
    <w:p w:rsidR="00016C3C" w:rsidRDefault="00016C3C">
      <w:pPr>
        <w:ind w:left="567" w:right="-2" w:hanging="567"/>
        <w:rPr>
          <w:bCs/>
          <w:noProof/>
        </w:rPr>
      </w:pPr>
    </w:p>
    <w:p w:rsidR="00B4274B" w:rsidRDefault="00B4274B" w:rsidP="00B4274B">
      <w:pPr>
        <w:keepNext/>
        <w:keepLines/>
        <w:ind w:right="-2"/>
        <w:rPr>
          <w:bCs/>
          <w:noProof/>
        </w:rPr>
      </w:pPr>
      <w:r>
        <w:rPr>
          <w:bCs/>
          <w:noProof/>
        </w:rPr>
        <w:t>Önnur innihaldsefni eru (sjá kafla 2, Plavix inniheldur mjólkursykur og Plavix inniheldur herta laxerolíu):</w:t>
      </w:r>
    </w:p>
    <w:p w:rsidR="005D29CE" w:rsidRDefault="005D29CE" w:rsidP="005D29CE">
      <w:pPr>
        <w:numPr>
          <w:ilvl w:val="0"/>
          <w:numId w:val="27"/>
        </w:numPr>
        <w:ind w:left="709" w:hanging="567"/>
        <w:rPr>
          <w:bCs/>
          <w:noProof/>
        </w:rPr>
      </w:pPr>
      <w:r>
        <w:rPr>
          <w:bCs/>
          <w:noProof/>
        </w:rPr>
        <w:t xml:space="preserve">Töflukjarni: </w:t>
      </w:r>
      <w:r w:rsidR="00016C3C">
        <w:rPr>
          <w:bCs/>
          <w:noProof/>
        </w:rPr>
        <w:t>mannitól (E421), hýdrógeneruð laxerolía, örkristallaður sellulósi, makrógól 6000 og lítið útskiptur hýdroxýprópýlsellulósi</w:t>
      </w:r>
      <w:r w:rsidR="00275C6D">
        <w:rPr>
          <w:bCs/>
          <w:noProof/>
        </w:rPr>
        <w:t>.</w:t>
      </w:r>
      <w:r w:rsidR="00016C3C">
        <w:rPr>
          <w:bCs/>
          <w:noProof/>
        </w:rPr>
        <w:t xml:space="preserve"> </w:t>
      </w:r>
    </w:p>
    <w:p w:rsidR="005D29CE" w:rsidRDefault="005D29CE" w:rsidP="005D29CE">
      <w:pPr>
        <w:numPr>
          <w:ilvl w:val="0"/>
          <w:numId w:val="27"/>
        </w:numPr>
        <w:ind w:left="709" w:hanging="567"/>
        <w:rPr>
          <w:bCs/>
          <w:noProof/>
        </w:rPr>
      </w:pPr>
      <w:r>
        <w:rPr>
          <w:bCs/>
          <w:noProof/>
        </w:rPr>
        <w:t>Töfluhúð: laktósaeinhýdrat (m</w:t>
      </w:r>
      <w:r w:rsidR="00016C3C">
        <w:rPr>
          <w:bCs/>
          <w:noProof/>
        </w:rPr>
        <w:t>jólkursykur), hýprómellósi (E464), tríacetín (E1518), rautt járnoxíð (E172)</w:t>
      </w:r>
      <w:r>
        <w:rPr>
          <w:bCs/>
          <w:noProof/>
        </w:rPr>
        <w:t xml:space="preserve"> og</w:t>
      </w:r>
      <w:r w:rsidR="00016C3C">
        <w:rPr>
          <w:bCs/>
          <w:noProof/>
        </w:rPr>
        <w:t xml:space="preserve"> títantvíoxíð (E171) </w:t>
      </w:r>
    </w:p>
    <w:p w:rsidR="00016C3C" w:rsidRDefault="005D29CE" w:rsidP="005D29CE">
      <w:pPr>
        <w:numPr>
          <w:ilvl w:val="0"/>
          <w:numId w:val="27"/>
        </w:numPr>
        <w:ind w:left="709" w:hanging="567"/>
        <w:rPr>
          <w:bCs/>
          <w:noProof/>
        </w:rPr>
      </w:pPr>
      <w:r>
        <w:rPr>
          <w:bCs/>
          <w:noProof/>
        </w:rPr>
        <w:t>Gljá</w:t>
      </w:r>
      <w:r w:rsidR="00367AA2">
        <w:rPr>
          <w:bCs/>
          <w:noProof/>
        </w:rPr>
        <w:t>efn</w:t>
      </w:r>
      <w:r>
        <w:rPr>
          <w:bCs/>
          <w:noProof/>
        </w:rPr>
        <w:t xml:space="preserve">i: </w:t>
      </w:r>
      <w:r w:rsidR="00016C3C">
        <w:rPr>
          <w:bCs/>
          <w:noProof/>
        </w:rPr>
        <w:t>karnaubavax.</w:t>
      </w:r>
    </w:p>
    <w:p w:rsidR="00016C3C" w:rsidRDefault="00016C3C">
      <w:pPr>
        <w:ind w:left="567" w:right="-2" w:hanging="567"/>
        <w:rPr>
          <w:bCs/>
          <w:noProof/>
        </w:rPr>
      </w:pPr>
    </w:p>
    <w:p w:rsidR="00016C3C" w:rsidRDefault="00B4274B" w:rsidP="00095FD1">
      <w:pPr>
        <w:ind w:left="567" w:right="-2" w:hanging="567"/>
        <w:rPr>
          <w:b/>
          <w:noProof/>
        </w:rPr>
      </w:pPr>
      <w:r>
        <w:rPr>
          <w:b/>
          <w:noProof/>
        </w:rPr>
        <w:t>Lýsing á útliti Plavix og pakkningastærðir</w:t>
      </w:r>
    </w:p>
    <w:p w:rsidR="00016C3C" w:rsidRDefault="00016C3C" w:rsidP="0083263F">
      <w:pPr>
        <w:keepNext/>
        <w:keepLines/>
        <w:ind w:left="567" w:right="-2" w:hanging="567"/>
        <w:rPr>
          <w:b/>
          <w:noProof/>
        </w:rPr>
      </w:pPr>
    </w:p>
    <w:p w:rsidR="00016C3C" w:rsidRDefault="00016C3C" w:rsidP="0083263F">
      <w:pPr>
        <w:keepNext/>
        <w:keepLines/>
        <w:rPr>
          <w:noProof/>
          <w:szCs w:val="22"/>
        </w:rPr>
      </w:pPr>
      <w:r>
        <w:rPr>
          <w:noProof/>
          <w:szCs w:val="22"/>
        </w:rPr>
        <w:t xml:space="preserve">Plavix 300 mg </w:t>
      </w:r>
      <w:r w:rsidR="00FF3543">
        <w:rPr>
          <w:noProof/>
          <w:szCs w:val="22"/>
        </w:rPr>
        <w:t xml:space="preserve">filmuhúðaðar </w:t>
      </w:r>
      <w:r>
        <w:rPr>
          <w:noProof/>
          <w:szCs w:val="22"/>
        </w:rPr>
        <w:t xml:space="preserve">töflur eru ílangar, bleikar, áletraðar með tölunni „300“ á annarri hliðinni og tölunni „1332“ á hinni. </w:t>
      </w:r>
      <w:r w:rsidR="00FF3543">
        <w:rPr>
          <w:noProof/>
          <w:szCs w:val="22"/>
        </w:rPr>
        <w:t xml:space="preserve">Plavix </w:t>
      </w:r>
      <w:r w:rsidR="00143414">
        <w:rPr>
          <w:noProof/>
          <w:szCs w:val="22"/>
        </w:rPr>
        <w:t>fæst</w:t>
      </w:r>
      <w:r>
        <w:rPr>
          <w:noProof/>
          <w:szCs w:val="22"/>
        </w:rPr>
        <w:t xml:space="preserve"> í pappaöskjum sem innihalda 4 x 1, </w:t>
      </w:r>
      <w:r w:rsidR="00647607">
        <w:rPr>
          <w:noProof/>
          <w:szCs w:val="22"/>
        </w:rPr>
        <w:t xml:space="preserve">10 x 1, </w:t>
      </w:r>
      <w:r>
        <w:rPr>
          <w:noProof/>
          <w:szCs w:val="22"/>
        </w:rPr>
        <w:t xml:space="preserve">30 x 1 og 100 x 1 töflu í </w:t>
      </w:r>
      <w:bookmarkStart w:id="27" w:name="_Hlk524785606"/>
      <w:r w:rsidR="00FB140F">
        <w:rPr>
          <w:noProof/>
          <w:szCs w:val="22"/>
        </w:rPr>
        <w:t xml:space="preserve">stakskammta </w:t>
      </w:r>
      <w:r>
        <w:rPr>
          <w:noProof/>
          <w:szCs w:val="22"/>
        </w:rPr>
        <w:t>álþynnupakkningum</w:t>
      </w:r>
      <w:bookmarkEnd w:id="27"/>
      <w:r>
        <w:rPr>
          <w:noProof/>
          <w:szCs w:val="22"/>
        </w:rPr>
        <w:t>. Ekki er víst að allar pakkningastærðir séu markaðssettar.</w:t>
      </w:r>
    </w:p>
    <w:p w:rsidR="00016C3C" w:rsidRDefault="00016C3C">
      <w:pPr>
        <w:ind w:left="567" w:right="-2" w:hanging="567"/>
        <w:rPr>
          <w:noProof/>
        </w:rPr>
      </w:pPr>
    </w:p>
    <w:p w:rsidR="00016C3C" w:rsidRDefault="00016C3C" w:rsidP="000910CB">
      <w:pPr>
        <w:keepNext/>
        <w:ind w:left="567" w:hanging="567"/>
        <w:rPr>
          <w:b/>
          <w:noProof/>
        </w:rPr>
      </w:pPr>
      <w:r>
        <w:rPr>
          <w:b/>
          <w:noProof/>
        </w:rPr>
        <w:t>Markaðsleyfishafi og framleiðandi</w:t>
      </w:r>
    </w:p>
    <w:p w:rsidR="00016C3C" w:rsidRDefault="00016C3C" w:rsidP="000910CB">
      <w:pPr>
        <w:keepNext/>
        <w:ind w:left="567" w:hanging="567"/>
        <w:rPr>
          <w:b/>
          <w:noProof/>
        </w:rPr>
      </w:pPr>
    </w:p>
    <w:p w:rsidR="00016C3C" w:rsidRDefault="00016C3C">
      <w:pPr>
        <w:ind w:left="567" w:right="-2" w:hanging="567"/>
        <w:rPr>
          <w:bCs/>
          <w:noProof/>
        </w:rPr>
      </w:pPr>
      <w:r>
        <w:rPr>
          <w:bCs/>
          <w:noProof/>
        </w:rPr>
        <w:t xml:space="preserve">Markaðsleyfishafi: </w:t>
      </w:r>
    </w:p>
    <w:p w:rsidR="00933CEA" w:rsidRDefault="00330860" w:rsidP="00933CEA">
      <w:pPr>
        <w:ind w:left="567" w:right="-2" w:hanging="567"/>
        <w:rPr>
          <w:bCs/>
          <w:noProof/>
        </w:rPr>
      </w:pPr>
      <w:r>
        <w:rPr>
          <w:szCs w:val="22"/>
        </w:rPr>
        <w:t>sanofi-aventis groupe</w:t>
      </w:r>
    </w:p>
    <w:p w:rsidR="00016C3C" w:rsidRDefault="00343F7D">
      <w:pPr>
        <w:ind w:left="567" w:right="-2" w:hanging="567"/>
        <w:rPr>
          <w:bCs/>
          <w:noProof/>
        </w:rPr>
      </w:pPr>
      <w:r>
        <w:rPr>
          <w:szCs w:val="22"/>
          <w:lang w:val="fr-FR"/>
        </w:rPr>
        <w:t>54, rue La Boétie</w:t>
      </w:r>
      <w:r w:rsidRPr="004359C7">
        <w:rPr>
          <w:szCs w:val="22"/>
          <w:lang w:val="fr-FR"/>
        </w:rPr>
        <w:t xml:space="preserve"> - </w:t>
      </w:r>
      <w:r>
        <w:rPr>
          <w:szCs w:val="22"/>
          <w:lang w:val="fr-FR"/>
        </w:rPr>
        <w:t>F-75008</w:t>
      </w:r>
      <w:r w:rsidRPr="004359C7">
        <w:rPr>
          <w:szCs w:val="22"/>
          <w:lang w:val="fr-FR"/>
        </w:rPr>
        <w:t xml:space="preserve"> </w:t>
      </w:r>
      <w:r w:rsidR="00016C3C">
        <w:rPr>
          <w:bCs/>
          <w:noProof/>
        </w:rPr>
        <w:t>Paris – Frakkland</w:t>
      </w:r>
      <w:r w:rsidR="00821600">
        <w:rPr>
          <w:bCs/>
          <w:noProof/>
        </w:rPr>
        <w:t>.</w:t>
      </w:r>
    </w:p>
    <w:p w:rsidR="00016C3C" w:rsidRDefault="00016C3C">
      <w:pPr>
        <w:ind w:left="567" w:right="-2" w:hanging="567"/>
        <w:rPr>
          <w:bCs/>
          <w:noProof/>
        </w:rPr>
      </w:pPr>
    </w:p>
    <w:p w:rsidR="00016C3C" w:rsidRDefault="00016C3C" w:rsidP="00DA580B">
      <w:pPr>
        <w:keepNext/>
        <w:ind w:left="567" w:right="-2" w:hanging="567"/>
        <w:rPr>
          <w:bCs/>
          <w:noProof/>
        </w:rPr>
      </w:pPr>
      <w:r>
        <w:rPr>
          <w:bCs/>
          <w:noProof/>
        </w:rPr>
        <w:t>Framleiðandi:</w:t>
      </w:r>
    </w:p>
    <w:p w:rsidR="00016C3C" w:rsidRDefault="00016C3C" w:rsidP="00DA580B">
      <w:pPr>
        <w:keepNext/>
        <w:rPr>
          <w:noProof/>
        </w:rPr>
      </w:pPr>
      <w:r>
        <w:rPr>
          <w:noProof/>
        </w:rPr>
        <w:t>Sanofi Winthrop Industrie</w:t>
      </w:r>
    </w:p>
    <w:p w:rsidR="00016C3C" w:rsidRDefault="00016C3C">
      <w:pPr>
        <w:rPr>
          <w:noProof/>
        </w:rPr>
      </w:pPr>
      <w:r>
        <w:rPr>
          <w:noProof/>
        </w:rPr>
        <w:t>1, rue de la Vierge, Ambarès &amp; Lagrave, F-</w:t>
      </w:r>
      <w:r>
        <w:rPr>
          <w:noProof/>
          <w:color w:val="000000"/>
          <w:szCs w:val="20"/>
        </w:rPr>
        <w:t xml:space="preserve">33565 Carbon Blanc cedex, </w:t>
      </w:r>
      <w:r>
        <w:rPr>
          <w:noProof/>
        </w:rPr>
        <w:t>Frakkland</w:t>
      </w:r>
      <w:r w:rsidR="00821600">
        <w:rPr>
          <w:noProof/>
        </w:rPr>
        <w:t>.</w:t>
      </w:r>
    </w:p>
    <w:p w:rsidR="00095FD1" w:rsidRDefault="00095FD1" w:rsidP="00095FD1"/>
    <w:p w:rsidR="00095FD1" w:rsidRDefault="00095FD1" w:rsidP="00095FD1">
      <w:pPr>
        <w:widowControl w:val="0"/>
        <w:rPr>
          <w:szCs w:val="22"/>
        </w:rPr>
      </w:pPr>
      <w:r>
        <w:rPr>
          <w:szCs w:val="22"/>
        </w:rPr>
        <w:t xml:space="preserve">Hafið samband við fulltrúa markaðsleyfishafa á hverjum stað ef óskað er upplýsinga um lyfið: </w:t>
      </w:r>
    </w:p>
    <w:p w:rsidR="00016C3C" w:rsidRDefault="00016C3C">
      <w:pPr>
        <w:widowControl w:val="0"/>
        <w:rPr>
          <w:noProof/>
          <w:szCs w:val="22"/>
        </w:rPr>
      </w:pPr>
    </w:p>
    <w:tbl>
      <w:tblPr>
        <w:tblW w:w="9080" w:type="dxa"/>
        <w:tblLayout w:type="fixed"/>
        <w:tblCellMar>
          <w:left w:w="0" w:type="dxa"/>
          <w:right w:w="0" w:type="dxa"/>
        </w:tblCellMar>
        <w:tblLook w:val="0000" w:firstRow="0" w:lastRow="0" w:firstColumn="0" w:lastColumn="0" w:noHBand="0" w:noVBand="0"/>
      </w:tblPr>
      <w:tblGrid>
        <w:gridCol w:w="4536"/>
        <w:gridCol w:w="4536"/>
        <w:gridCol w:w="8"/>
        <w:tblGridChange w:id="28">
          <w:tblGrid>
            <w:gridCol w:w="4536"/>
            <w:gridCol w:w="4536"/>
            <w:gridCol w:w="8"/>
          </w:tblGrid>
        </w:tblGridChange>
      </w:tblGrid>
      <w:tr w:rsidR="00485D27" w:rsidTr="00D35367">
        <w:trPr>
          <w:trHeight w:val="892"/>
        </w:trPr>
        <w:tc>
          <w:tcPr>
            <w:tcW w:w="4536" w:type="dxa"/>
          </w:tcPr>
          <w:p w:rsidR="00485D27" w:rsidRDefault="00485D27" w:rsidP="00D35367">
            <w:pPr>
              <w:rPr>
                <w:b/>
                <w:bCs/>
                <w:noProof/>
                <w:szCs w:val="22"/>
              </w:rPr>
            </w:pPr>
            <w:r>
              <w:rPr>
                <w:b/>
                <w:bCs/>
                <w:noProof/>
                <w:szCs w:val="22"/>
              </w:rPr>
              <w:t>België/Belgique/Belgien</w:t>
            </w:r>
          </w:p>
          <w:p w:rsidR="00485D27" w:rsidRDefault="00485D27" w:rsidP="00D35367">
            <w:pPr>
              <w:rPr>
                <w:noProof/>
                <w:szCs w:val="22"/>
              </w:rPr>
            </w:pPr>
            <w:r>
              <w:rPr>
                <w:noProof/>
                <w:snapToGrid w:val="0"/>
                <w:szCs w:val="22"/>
              </w:rPr>
              <w:t>Sanofi Belgium</w:t>
            </w:r>
          </w:p>
          <w:p w:rsidR="00485D27" w:rsidRDefault="00485D27" w:rsidP="00D35367">
            <w:pPr>
              <w:rPr>
                <w:noProof/>
                <w:snapToGrid w:val="0"/>
                <w:szCs w:val="22"/>
              </w:rPr>
            </w:pPr>
            <w:r>
              <w:rPr>
                <w:noProof/>
                <w:szCs w:val="22"/>
              </w:rPr>
              <w:t xml:space="preserve">Tél/Tel: </w:t>
            </w:r>
            <w:r>
              <w:rPr>
                <w:noProof/>
                <w:snapToGrid w:val="0"/>
                <w:szCs w:val="22"/>
              </w:rPr>
              <w:t>+32 (0)2 710 54 00</w:t>
            </w:r>
          </w:p>
          <w:p w:rsidR="00485D27" w:rsidRDefault="00485D27" w:rsidP="00D35367">
            <w:pPr>
              <w:rPr>
                <w:noProof/>
                <w:szCs w:val="22"/>
              </w:rPr>
            </w:pPr>
          </w:p>
        </w:tc>
        <w:tc>
          <w:tcPr>
            <w:tcW w:w="4544" w:type="dxa"/>
            <w:gridSpan w:val="2"/>
          </w:tcPr>
          <w:p w:rsidR="00485D27" w:rsidRDefault="00485D27" w:rsidP="00D35367">
            <w:pPr>
              <w:rPr>
                <w:b/>
                <w:bCs/>
                <w:noProof/>
                <w:szCs w:val="22"/>
              </w:rPr>
            </w:pPr>
            <w:r>
              <w:rPr>
                <w:b/>
                <w:bCs/>
                <w:noProof/>
                <w:szCs w:val="22"/>
              </w:rPr>
              <w:t>Lietuva</w:t>
            </w:r>
          </w:p>
          <w:p w:rsidR="00485D27" w:rsidRDefault="00485D27" w:rsidP="00D35367">
            <w:pPr>
              <w:rPr>
                <w:noProof/>
                <w:szCs w:val="22"/>
              </w:rPr>
            </w:pPr>
            <w:r>
              <w:rPr>
                <w:noProof/>
                <w:szCs w:val="22"/>
              </w:rPr>
              <w:t xml:space="preserve">UAB </w:t>
            </w:r>
            <w:r w:rsidR="00B17C38" w:rsidRPr="009557A4">
              <w:rPr>
                <w:snapToGrid w:val="0"/>
                <w:szCs w:val="22"/>
                <w:lang w:val="fi-FI"/>
              </w:rPr>
              <w:t>«SANOFI-AVENTIS LIETUVA»</w:t>
            </w:r>
          </w:p>
          <w:p w:rsidR="00485D27" w:rsidRDefault="00485D27" w:rsidP="00D35367">
            <w:pPr>
              <w:rPr>
                <w:noProof/>
                <w:szCs w:val="22"/>
              </w:rPr>
            </w:pPr>
            <w:r>
              <w:rPr>
                <w:noProof/>
                <w:szCs w:val="22"/>
              </w:rPr>
              <w:t>Tel: +370 5 2755224</w:t>
            </w:r>
          </w:p>
          <w:p w:rsidR="00485D27" w:rsidRDefault="00485D27" w:rsidP="00D35367">
            <w:pPr>
              <w:rPr>
                <w:noProof/>
                <w:szCs w:val="22"/>
              </w:rPr>
            </w:pPr>
          </w:p>
        </w:tc>
      </w:tr>
      <w:tr w:rsidR="00485D27" w:rsidTr="00D35367">
        <w:trPr>
          <w:trHeight w:val="1000"/>
        </w:trPr>
        <w:tc>
          <w:tcPr>
            <w:tcW w:w="4536" w:type="dxa"/>
          </w:tcPr>
          <w:p w:rsidR="00485D27" w:rsidRDefault="00485D27" w:rsidP="00D35367">
            <w:pPr>
              <w:rPr>
                <w:b/>
                <w:bCs/>
                <w:noProof/>
                <w:szCs w:val="22"/>
              </w:rPr>
            </w:pPr>
            <w:r>
              <w:rPr>
                <w:b/>
                <w:bCs/>
                <w:noProof/>
                <w:szCs w:val="22"/>
              </w:rPr>
              <w:t>България</w:t>
            </w:r>
          </w:p>
          <w:p w:rsidR="00485D27" w:rsidRDefault="00B17C38" w:rsidP="00D35367">
            <w:pPr>
              <w:rPr>
                <w:noProof/>
                <w:szCs w:val="22"/>
              </w:rPr>
            </w:pPr>
            <w:r w:rsidRPr="009557A4">
              <w:rPr>
                <w:noProof/>
                <w:szCs w:val="22"/>
              </w:rPr>
              <w:t>SANOFI BULGARIA</w:t>
            </w:r>
            <w:r w:rsidR="00485D27">
              <w:rPr>
                <w:noProof/>
                <w:szCs w:val="22"/>
              </w:rPr>
              <w:t xml:space="preserve"> EOOD</w:t>
            </w:r>
          </w:p>
          <w:p w:rsidR="00485D27" w:rsidRDefault="00485D27" w:rsidP="00D35367">
            <w:pPr>
              <w:rPr>
                <w:rFonts w:cs="Arial"/>
                <w:noProof/>
                <w:szCs w:val="22"/>
              </w:rPr>
            </w:pPr>
            <w:r>
              <w:rPr>
                <w:bCs/>
                <w:noProof/>
                <w:szCs w:val="22"/>
              </w:rPr>
              <w:t>Тел.: +359 (0)2</w:t>
            </w:r>
            <w:r>
              <w:rPr>
                <w:rFonts w:cs="Arial"/>
                <w:noProof/>
                <w:szCs w:val="22"/>
              </w:rPr>
              <w:t xml:space="preserve"> 970 53 00</w:t>
            </w:r>
          </w:p>
          <w:p w:rsidR="00485D27" w:rsidRDefault="00485D27" w:rsidP="00D35367">
            <w:pPr>
              <w:rPr>
                <w:noProof/>
                <w:szCs w:val="22"/>
              </w:rPr>
            </w:pPr>
          </w:p>
        </w:tc>
        <w:tc>
          <w:tcPr>
            <w:tcW w:w="4544" w:type="dxa"/>
            <w:gridSpan w:val="2"/>
          </w:tcPr>
          <w:p w:rsidR="00485D27" w:rsidRDefault="00485D27" w:rsidP="00D35367">
            <w:pPr>
              <w:rPr>
                <w:b/>
                <w:bCs/>
                <w:noProof/>
                <w:szCs w:val="22"/>
              </w:rPr>
            </w:pPr>
            <w:r>
              <w:rPr>
                <w:b/>
                <w:bCs/>
                <w:noProof/>
                <w:szCs w:val="22"/>
              </w:rPr>
              <w:t>Luxembourg/Luxemburg</w:t>
            </w:r>
          </w:p>
          <w:p w:rsidR="00485D27" w:rsidRDefault="00485D27" w:rsidP="00D35367">
            <w:pPr>
              <w:rPr>
                <w:noProof/>
                <w:snapToGrid w:val="0"/>
                <w:szCs w:val="22"/>
              </w:rPr>
            </w:pPr>
            <w:r>
              <w:rPr>
                <w:noProof/>
                <w:snapToGrid w:val="0"/>
                <w:szCs w:val="22"/>
              </w:rPr>
              <w:t xml:space="preserve">Sanofi Belgium </w:t>
            </w:r>
          </w:p>
          <w:p w:rsidR="00485D27" w:rsidRDefault="00485D27" w:rsidP="00D35367">
            <w:pPr>
              <w:rPr>
                <w:noProof/>
                <w:szCs w:val="22"/>
              </w:rPr>
            </w:pPr>
            <w:r>
              <w:rPr>
                <w:noProof/>
                <w:szCs w:val="22"/>
              </w:rPr>
              <w:t xml:space="preserve">Tél/Tel: </w:t>
            </w:r>
            <w:r>
              <w:rPr>
                <w:noProof/>
                <w:snapToGrid w:val="0"/>
                <w:szCs w:val="22"/>
              </w:rPr>
              <w:t>+32 (0)2 710 54 00 (</w:t>
            </w:r>
            <w:r>
              <w:rPr>
                <w:noProof/>
                <w:szCs w:val="22"/>
              </w:rPr>
              <w:t>Belgique/Belgien)</w:t>
            </w:r>
          </w:p>
          <w:p w:rsidR="00485D27" w:rsidRDefault="00485D27" w:rsidP="00D35367">
            <w:pPr>
              <w:rPr>
                <w:noProof/>
                <w:szCs w:val="22"/>
              </w:rPr>
            </w:pPr>
          </w:p>
        </w:tc>
      </w:tr>
      <w:tr w:rsidR="00485D27" w:rsidTr="00D35367">
        <w:trPr>
          <w:trHeight w:val="892"/>
        </w:trPr>
        <w:tc>
          <w:tcPr>
            <w:tcW w:w="4536" w:type="dxa"/>
          </w:tcPr>
          <w:p w:rsidR="00485D27" w:rsidRDefault="00485D27" w:rsidP="00D35367">
            <w:pPr>
              <w:rPr>
                <w:b/>
                <w:bCs/>
                <w:noProof/>
                <w:szCs w:val="22"/>
              </w:rPr>
            </w:pPr>
            <w:r>
              <w:rPr>
                <w:b/>
                <w:bCs/>
                <w:noProof/>
                <w:szCs w:val="22"/>
              </w:rPr>
              <w:t>Česká republika</w:t>
            </w:r>
          </w:p>
          <w:p w:rsidR="00485D27" w:rsidRDefault="00485D27" w:rsidP="00D35367">
            <w:pPr>
              <w:rPr>
                <w:noProof/>
                <w:szCs w:val="22"/>
              </w:rPr>
            </w:pPr>
            <w:r>
              <w:rPr>
                <w:noProof/>
                <w:szCs w:val="22"/>
              </w:rPr>
              <w:t>sanofi-aventis, s.r.o.</w:t>
            </w:r>
          </w:p>
          <w:p w:rsidR="00485D27" w:rsidRDefault="00485D27" w:rsidP="00D35367">
            <w:pPr>
              <w:rPr>
                <w:noProof/>
                <w:szCs w:val="22"/>
              </w:rPr>
            </w:pPr>
            <w:r>
              <w:rPr>
                <w:noProof/>
                <w:szCs w:val="22"/>
              </w:rPr>
              <w:t>Tel: +420 233 086 111</w:t>
            </w:r>
          </w:p>
          <w:p w:rsidR="00485D27" w:rsidRDefault="00485D27" w:rsidP="00D35367">
            <w:pPr>
              <w:rPr>
                <w:noProof/>
                <w:szCs w:val="22"/>
              </w:rPr>
            </w:pPr>
          </w:p>
        </w:tc>
        <w:tc>
          <w:tcPr>
            <w:tcW w:w="4544" w:type="dxa"/>
            <w:gridSpan w:val="2"/>
          </w:tcPr>
          <w:p w:rsidR="00485D27" w:rsidRDefault="00485D27" w:rsidP="00D35367">
            <w:pPr>
              <w:rPr>
                <w:b/>
                <w:bCs/>
                <w:noProof/>
                <w:szCs w:val="22"/>
              </w:rPr>
            </w:pPr>
            <w:r>
              <w:rPr>
                <w:b/>
                <w:bCs/>
                <w:noProof/>
                <w:szCs w:val="22"/>
              </w:rPr>
              <w:t>Magyarország</w:t>
            </w:r>
          </w:p>
          <w:p w:rsidR="00485D27" w:rsidRDefault="00B17C38" w:rsidP="00D35367">
            <w:pPr>
              <w:rPr>
                <w:noProof/>
                <w:szCs w:val="22"/>
              </w:rPr>
            </w:pPr>
            <w:r w:rsidRPr="009557A4">
              <w:rPr>
                <w:szCs w:val="22"/>
              </w:rPr>
              <w:t>SANOFI-AVENTIS Zrt.</w:t>
            </w:r>
          </w:p>
          <w:p w:rsidR="00485D27" w:rsidRDefault="00485D27" w:rsidP="00D35367">
            <w:pPr>
              <w:rPr>
                <w:noProof/>
                <w:szCs w:val="22"/>
              </w:rPr>
            </w:pPr>
            <w:r>
              <w:rPr>
                <w:noProof/>
                <w:szCs w:val="22"/>
              </w:rPr>
              <w:t>Tel.: +36 1 505 0050</w:t>
            </w:r>
          </w:p>
          <w:p w:rsidR="00485D27" w:rsidRDefault="00485D27" w:rsidP="00D35367">
            <w:pPr>
              <w:rPr>
                <w:noProof/>
                <w:szCs w:val="22"/>
              </w:rPr>
            </w:pPr>
          </w:p>
        </w:tc>
      </w:tr>
      <w:tr w:rsidR="00485D27" w:rsidTr="00D35367">
        <w:trPr>
          <w:trHeight w:val="772"/>
        </w:trPr>
        <w:tc>
          <w:tcPr>
            <w:tcW w:w="4536" w:type="dxa"/>
          </w:tcPr>
          <w:p w:rsidR="00BF1C2E" w:rsidRPr="004359C7" w:rsidRDefault="00BF1C2E" w:rsidP="00BF1C2E">
            <w:pPr>
              <w:rPr>
                <w:b/>
                <w:bCs/>
                <w:szCs w:val="22"/>
              </w:rPr>
            </w:pPr>
            <w:r w:rsidRPr="004359C7">
              <w:rPr>
                <w:b/>
                <w:bCs/>
                <w:szCs w:val="22"/>
              </w:rPr>
              <w:t>Danmark</w:t>
            </w:r>
          </w:p>
          <w:p w:rsidR="00BF1C2E" w:rsidRPr="004359C7" w:rsidRDefault="00BF1C2E" w:rsidP="00BF1C2E">
            <w:pPr>
              <w:rPr>
                <w:szCs w:val="22"/>
              </w:rPr>
            </w:pPr>
            <w:r>
              <w:rPr>
                <w:szCs w:val="22"/>
              </w:rPr>
              <w:t>S</w:t>
            </w:r>
            <w:r w:rsidRPr="004359C7">
              <w:rPr>
                <w:szCs w:val="22"/>
              </w:rPr>
              <w:t>anofi</w:t>
            </w:r>
            <w:r>
              <w:rPr>
                <w:szCs w:val="22"/>
              </w:rPr>
              <w:t xml:space="preserve"> </w:t>
            </w:r>
            <w:r w:rsidRPr="004359C7">
              <w:rPr>
                <w:szCs w:val="22"/>
              </w:rPr>
              <w:t>A/S</w:t>
            </w:r>
          </w:p>
          <w:p w:rsidR="00485D27" w:rsidRDefault="00BF1C2E" w:rsidP="00BF1C2E">
            <w:pPr>
              <w:rPr>
                <w:noProof/>
                <w:szCs w:val="22"/>
              </w:rPr>
            </w:pPr>
            <w:r w:rsidRPr="004359C7">
              <w:rPr>
                <w:szCs w:val="22"/>
              </w:rPr>
              <w:t>Tlf: +45 45 16 70 00</w:t>
            </w:r>
          </w:p>
          <w:p w:rsidR="00485D27" w:rsidRDefault="00485D27" w:rsidP="00D35367">
            <w:pPr>
              <w:rPr>
                <w:noProof/>
                <w:szCs w:val="22"/>
              </w:rPr>
            </w:pPr>
          </w:p>
        </w:tc>
        <w:tc>
          <w:tcPr>
            <w:tcW w:w="4544" w:type="dxa"/>
            <w:gridSpan w:val="2"/>
          </w:tcPr>
          <w:p w:rsidR="00485D27" w:rsidRDefault="00485D27" w:rsidP="00D35367">
            <w:pPr>
              <w:rPr>
                <w:b/>
                <w:bCs/>
                <w:noProof/>
                <w:szCs w:val="22"/>
              </w:rPr>
            </w:pPr>
            <w:r>
              <w:rPr>
                <w:b/>
                <w:bCs/>
                <w:noProof/>
                <w:szCs w:val="22"/>
              </w:rPr>
              <w:t>Malta</w:t>
            </w:r>
          </w:p>
          <w:p w:rsidR="00E735DD" w:rsidRDefault="00E735DD" w:rsidP="00E735DD">
            <w:pPr>
              <w:autoSpaceDE w:val="0"/>
              <w:autoSpaceDN w:val="0"/>
              <w:adjustRightInd w:val="0"/>
              <w:rPr>
                <w:rFonts w:ascii="TimesNewRomanPSMT" w:eastAsia="MS Mincho" w:hAnsi="TimesNewRomanPSMT" w:cs="TimesNewRomanPSMT"/>
                <w:szCs w:val="22"/>
                <w:lang w:eastAsia="nl-NL"/>
              </w:rPr>
            </w:pPr>
            <w:r>
              <w:rPr>
                <w:rFonts w:ascii="TimesNewRomanPSMT" w:eastAsia="MS Mincho" w:hAnsi="TimesNewRomanPSMT" w:cs="TimesNewRomanPSMT"/>
                <w:szCs w:val="22"/>
                <w:lang w:eastAsia="nl-NL"/>
              </w:rPr>
              <w:t xml:space="preserve">Sanofi </w:t>
            </w:r>
            <w:r w:rsidR="009A7A31">
              <w:rPr>
                <w:rFonts w:ascii="TimesNewRomanPSMT" w:eastAsia="MS Mincho" w:hAnsi="TimesNewRomanPSMT" w:cs="TimesNewRomanPSMT"/>
                <w:szCs w:val="22"/>
                <w:lang w:eastAsia="nl-NL"/>
              </w:rPr>
              <w:t>S.r.l.</w:t>
            </w:r>
          </w:p>
          <w:p w:rsidR="00E735DD" w:rsidRDefault="00E735DD" w:rsidP="00E735DD">
            <w:pPr>
              <w:rPr>
                <w:szCs w:val="22"/>
              </w:rPr>
            </w:pPr>
            <w:r>
              <w:rPr>
                <w:rFonts w:ascii="TimesNewRomanPSMT" w:eastAsia="MS Mincho" w:hAnsi="TimesNewRomanPSMT" w:cs="TimesNewRomanPSMT"/>
                <w:szCs w:val="22"/>
                <w:lang w:eastAsia="nl-NL"/>
              </w:rPr>
              <w:t>Tel: +39 02 39394275</w:t>
            </w:r>
          </w:p>
          <w:p w:rsidR="00485D27" w:rsidRDefault="00485D27" w:rsidP="00D35367">
            <w:pPr>
              <w:rPr>
                <w:noProof/>
                <w:szCs w:val="22"/>
              </w:rPr>
            </w:pPr>
          </w:p>
        </w:tc>
      </w:tr>
      <w:tr w:rsidR="00BF1C2E" w:rsidTr="00D35367">
        <w:trPr>
          <w:trHeight w:val="1264"/>
        </w:trPr>
        <w:tc>
          <w:tcPr>
            <w:tcW w:w="4536" w:type="dxa"/>
          </w:tcPr>
          <w:p w:rsidR="00BF1C2E" w:rsidRDefault="00BF1C2E" w:rsidP="00BF1C2E">
            <w:pPr>
              <w:rPr>
                <w:b/>
                <w:bCs/>
                <w:noProof/>
                <w:szCs w:val="22"/>
              </w:rPr>
            </w:pPr>
            <w:r>
              <w:rPr>
                <w:b/>
                <w:bCs/>
                <w:noProof/>
                <w:szCs w:val="22"/>
              </w:rPr>
              <w:t>Deutschland</w:t>
            </w:r>
          </w:p>
          <w:p w:rsidR="00BF1C2E" w:rsidRDefault="00BF1C2E" w:rsidP="00BF1C2E">
            <w:pPr>
              <w:rPr>
                <w:noProof/>
                <w:szCs w:val="22"/>
              </w:rPr>
            </w:pPr>
            <w:r>
              <w:rPr>
                <w:noProof/>
                <w:szCs w:val="22"/>
              </w:rPr>
              <w:t>Sanofi-Aventis Deutschland GmbH</w:t>
            </w:r>
          </w:p>
          <w:p w:rsidR="00BF1C2E" w:rsidRDefault="00BF1C2E" w:rsidP="00BF1C2E">
            <w:pPr>
              <w:rPr>
                <w:szCs w:val="22"/>
                <w:lang w:val="de-DE"/>
              </w:rPr>
            </w:pPr>
            <w:r>
              <w:rPr>
                <w:szCs w:val="22"/>
                <w:lang w:val="de-DE"/>
              </w:rPr>
              <w:t>Tel.: 0800 52 52 010</w:t>
            </w:r>
          </w:p>
          <w:p w:rsidR="00BF1C2E" w:rsidRDefault="00BF1C2E" w:rsidP="00BF1C2E">
            <w:pPr>
              <w:rPr>
                <w:szCs w:val="22"/>
                <w:lang w:val="de-DE"/>
              </w:rPr>
            </w:pPr>
            <w:r>
              <w:rPr>
                <w:szCs w:val="22"/>
                <w:lang w:val="de-DE"/>
              </w:rPr>
              <w:t>Tel. aus dem Ausland: +49 69 305 21 131</w:t>
            </w:r>
          </w:p>
          <w:p w:rsidR="00BF1C2E" w:rsidRDefault="00BF1C2E" w:rsidP="00BF1C2E">
            <w:pPr>
              <w:rPr>
                <w:noProof/>
                <w:szCs w:val="22"/>
              </w:rPr>
            </w:pPr>
          </w:p>
        </w:tc>
        <w:tc>
          <w:tcPr>
            <w:tcW w:w="4544" w:type="dxa"/>
            <w:gridSpan w:val="2"/>
          </w:tcPr>
          <w:p w:rsidR="00BF1C2E" w:rsidRPr="003C1488" w:rsidRDefault="00BF1C2E" w:rsidP="00BF1C2E">
            <w:pPr>
              <w:rPr>
                <w:b/>
                <w:lang w:val="nl-NL"/>
              </w:rPr>
            </w:pPr>
            <w:r w:rsidRPr="003C1488">
              <w:rPr>
                <w:b/>
                <w:lang w:val="nl-NL"/>
              </w:rPr>
              <w:t>Nederland</w:t>
            </w:r>
          </w:p>
          <w:p w:rsidR="00BF1C2E" w:rsidRPr="003C1488" w:rsidRDefault="003E33A3" w:rsidP="00BF1C2E">
            <w:pPr>
              <w:rPr>
                <w:lang w:val="nl-NL"/>
              </w:rPr>
            </w:pPr>
            <w:r w:rsidRPr="00DA580B">
              <w:rPr>
                <w:szCs w:val="22"/>
              </w:rPr>
              <w:t>Genzyme Europe</w:t>
            </w:r>
            <w:r w:rsidR="00BF1C2E" w:rsidRPr="003C1488">
              <w:rPr>
                <w:lang w:val="fr-FR"/>
              </w:rPr>
              <w:t xml:space="preserve"> B.V.</w:t>
            </w:r>
          </w:p>
          <w:p w:rsidR="00BF1C2E" w:rsidRPr="004359C7" w:rsidRDefault="00BF1C2E" w:rsidP="00BF1C2E">
            <w:pPr>
              <w:rPr>
                <w:szCs w:val="22"/>
              </w:rPr>
            </w:pPr>
            <w:r w:rsidRPr="004359C7">
              <w:rPr>
                <w:szCs w:val="22"/>
              </w:rPr>
              <w:t xml:space="preserve">Tel: +31 </w:t>
            </w:r>
            <w:r>
              <w:rPr>
                <w:szCs w:val="22"/>
              </w:rPr>
              <w:t>20 245 4000</w:t>
            </w:r>
          </w:p>
          <w:p w:rsidR="00BF1C2E" w:rsidRPr="004359C7" w:rsidRDefault="00BF1C2E" w:rsidP="00BF1C2E">
            <w:pPr>
              <w:rPr>
                <w:szCs w:val="22"/>
              </w:rPr>
            </w:pPr>
          </w:p>
        </w:tc>
      </w:tr>
      <w:tr w:rsidR="00BF1C2E" w:rsidTr="009557A4">
        <w:trPr>
          <w:trHeight w:val="980"/>
        </w:trPr>
        <w:tc>
          <w:tcPr>
            <w:tcW w:w="4536" w:type="dxa"/>
          </w:tcPr>
          <w:p w:rsidR="00BF1C2E" w:rsidRDefault="00BF1C2E" w:rsidP="00BF1C2E">
            <w:pPr>
              <w:rPr>
                <w:b/>
                <w:bCs/>
                <w:noProof/>
                <w:szCs w:val="22"/>
              </w:rPr>
            </w:pPr>
            <w:r>
              <w:rPr>
                <w:b/>
                <w:bCs/>
                <w:noProof/>
                <w:szCs w:val="22"/>
              </w:rPr>
              <w:t>Eesti</w:t>
            </w:r>
          </w:p>
          <w:p w:rsidR="00BF1C2E" w:rsidRDefault="00BF1C2E" w:rsidP="00BF1C2E">
            <w:pPr>
              <w:rPr>
                <w:noProof/>
                <w:szCs w:val="22"/>
              </w:rPr>
            </w:pPr>
            <w:r>
              <w:rPr>
                <w:noProof/>
                <w:szCs w:val="22"/>
              </w:rPr>
              <w:t>sanofi-aventis Estonia OÜ</w:t>
            </w:r>
          </w:p>
          <w:p w:rsidR="00BF1C2E" w:rsidRDefault="00BF1C2E" w:rsidP="00BF1C2E">
            <w:pPr>
              <w:rPr>
                <w:noProof/>
                <w:szCs w:val="22"/>
              </w:rPr>
            </w:pPr>
            <w:r>
              <w:rPr>
                <w:noProof/>
                <w:szCs w:val="22"/>
              </w:rPr>
              <w:t>Tel: +372 627 3488</w:t>
            </w:r>
          </w:p>
          <w:p w:rsidR="00BF1C2E" w:rsidRDefault="00BF1C2E" w:rsidP="00BF1C2E">
            <w:pPr>
              <w:rPr>
                <w:noProof/>
                <w:szCs w:val="22"/>
              </w:rPr>
            </w:pPr>
          </w:p>
        </w:tc>
        <w:tc>
          <w:tcPr>
            <w:tcW w:w="4544" w:type="dxa"/>
            <w:gridSpan w:val="2"/>
          </w:tcPr>
          <w:p w:rsidR="00BF1C2E" w:rsidRDefault="00BF1C2E" w:rsidP="00BF1C2E">
            <w:pPr>
              <w:rPr>
                <w:b/>
                <w:bCs/>
                <w:noProof/>
                <w:szCs w:val="22"/>
              </w:rPr>
            </w:pPr>
            <w:r>
              <w:rPr>
                <w:b/>
                <w:bCs/>
                <w:noProof/>
                <w:szCs w:val="22"/>
              </w:rPr>
              <w:t>Norge</w:t>
            </w:r>
          </w:p>
          <w:p w:rsidR="00BF1C2E" w:rsidRDefault="00BF1C2E" w:rsidP="00BF1C2E">
            <w:pPr>
              <w:rPr>
                <w:noProof/>
                <w:szCs w:val="22"/>
              </w:rPr>
            </w:pPr>
            <w:r>
              <w:rPr>
                <w:noProof/>
                <w:szCs w:val="22"/>
              </w:rPr>
              <w:t>sanofi-aventis Norge AS</w:t>
            </w:r>
          </w:p>
          <w:p w:rsidR="00BF1C2E" w:rsidRDefault="00BF1C2E" w:rsidP="00BF1C2E">
            <w:pPr>
              <w:rPr>
                <w:noProof/>
                <w:szCs w:val="22"/>
              </w:rPr>
            </w:pPr>
            <w:r>
              <w:rPr>
                <w:noProof/>
                <w:szCs w:val="22"/>
              </w:rPr>
              <w:t>Tlf: +47 67 10 71 00</w:t>
            </w:r>
          </w:p>
          <w:p w:rsidR="00BF1C2E" w:rsidRDefault="00BF1C2E" w:rsidP="00BF1C2E">
            <w:pPr>
              <w:rPr>
                <w:noProof/>
                <w:szCs w:val="22"/>
              </w:rPr>
            </w:pPr>
          </w:p>
        </w:tc>
      </w:tr>
      <w:tr w:rsidR="00BF1C2E" w:rsidTr="009557A4">
        <w:trPr>
          <w:trHeight w:val="985"/>
        </w:trPr>
        <w:tc>
          <w:tcPr>
            <w:tcW w:w="4536" w:type="dxa"/>
          </w:tcPr>
          <w:p w:rsidR="00BF1C2E" w:rsidRDefault="00BF1C2E" w:rsidP="00BF1C2E">
            <w:pPr>
              <w:rPr>
                <w:b/>
                <w:bCs/>
                <w:noProof/>
                <w:szCs w:val="22"/>
              </w:rPr>
            </w:pPr>
            <w:r>
              <w:rPr>
                <w:b/>
                <w:bCs/>
                <w:noProof/>
                <w:szCs w:val="22"/>
              </w:rPr>
              <w:t>Ελλάδα</w:t>
            </w:r>
          </w:p>
          <w:p w:rsidR="00BF1C2E" w:rsidRDefault="00BF1C2E" w:rsidP="00BF1C2E">
            <w:pPr>
              <w:rPr>
                <w:noProof/>
                <w:szCs w:val="22"/>
              </w:rPr>
            </w:pPr>
            <w:r>
              <w:rPr>
                <w:noProof/>
                <w:szCs w:val="22"/>
              </w:rPr>
              <w:t>sanofi-aventis AEBE</w:t>
            </w:r>
          </w:p>
          <w:p w:rsidR="00BF1C2E" w:rsidRDefault="00BF1C2E" w:rsidP="00783B70">
            <w:pPr>
              <w:rPr>
                <w:noProof/>
                <w:szCs w:val="22"/>
              </w:rPr>
            </w:pPr>
            <w:r>
              <w:rPr>
                <w:noProof/>
                <w:szCs w:val="22"/>
              </w:rPr>
              <w:t>Τηλ: +30 210 900 16 00</w:t>
            </w:r>
          </w:p>
        </w:tc>
        <w:tc>
          <w:tcPr>
            <w:tcW w:w="4544" w:type="dxa"/>
            <w:gridSpan w:val="2"/>
          </w:tcPr>
          <w:p w:rsidR="00BF1C2E" w:rsidRDefault="00BF1C2E" w:rsidP="00BF1C2E">
            <w:pPr>
              <w:rPr>
                <w:b/>
                <w:bCs/>
                <w:noProof/>
                <w:szCs w:val="22"/>
              </w:rPr>
            </w:pPr>
            <w:r>
              <w:rPr>
                <w:b/>
                <w:bCs/>
                <w:noProof/>
                <w:szCs w:val="22"/>
              </w:rPr>
              <w:t>Österreich</w:t>
            </w:r>
          </w:p>
          <w:p w:rsidR="00BF1C2E" w:rsidRDefault="00BF1C2E" w:rsidP="00BF1C2E">
            <w:pPr>
              <w:rPr>
                <w:noProof/>
                <w:szCs w:val="22"/>
              </w:rPr>
            </w:pPr>
            <w:r>
              <w:rPr>
                <w:noProof/>
                <w:szCs w:val="22"/>
              </w:rPr>
              <w:t>sanofi-aventis GmbH</w:t>
            </w:r>
          </w:p>
          <w:p w:rsidR="00BF1C2E" w:rsidRDefault="00BF1C2E" w:rsidP="00783B70">
            <w:pPr>
              <w:rPr>
                <w:noProof/>
                <w:szCs w:val="22"/>
              </w:rPr>
            </w:pPr>
            <w:r>
              <w:rPr>
                <w:noProof/>
                <w:szCs w:val="22"/>
              </w:rPr>
              <w:t>Tel: +43 1 80 185 – 0</w:t>
            </w:r>
          </w:p>
        </w:tc>
      </w:tr>
      <w:tr w:rsidR="00BF1C2E" w:rsidTr="00D35367">
        <w:tblPrEx>
          <w:tblCellMar>
            <w:left w:w="108" w:type="dxa"/>
            <w:right w:w="108" w:type="dxa"/>
          </w:tblCellMar>
        </w:tblPrEx>
        <w:trPr>
          <w:gridAfter w:val="1"/>
          <w:wAfter w:w="8" w:type="dxa"/>
          <w:cantSplit/>
        </w:trPr>
        <w:tc>
          <w:tcPr>
            <w:tcW w:w="4536" w:type="dxa"/>
          </w:tcPr>
          <w:p w:rsidR="00BF1C2E" w:rsidRDefault="00BF1C2E" w:rsidP="00BF1C2E">
            <w:pPr>
              <w:rPr>
                <w:b/>
                <w:bCs/>
                <w:noProof/>
                <w:szCs w:val="22"/>
              </w:rPr>
            </w:pPr>
            <w:r>
              <w:rPr>
                <w:b/>
                <w:bCs/>
                <w:noProof/>
                <w:szCs w:val="22"/>
              </w:rPr>
              <w:t>España</w:t>
            </w:r>
          </w:p>
          <w:p w:rsidR="00BF1C2E" w:rsidRDefault="00BF1C2E" w:rsidP="00BF1C2E">
            <w:pPr>
              <w:rPr>
                <w:smallCaps/>
                <w:noProof/>
                <w:szCs w:val="22"/>
              </w:rPr>
            </w:pPr>
            <w:r>
              <w:rPr>
                <w:noProof/>
                <w:szCs w:val="22"/>
              </w:rPr>
              <w:t>sanofi-aventis, S.A.</w:t>
            </w:r>
          </w:p>
          <w:p w:rsidR="00BF1C2E" w:rsidRDefault="00BF1C2E" w:rsidP="00BF1C2E">
            <w:pPr>
              <w:rPr>
                <w:noProof/>
                <w:szCs w:val="22"/>
              </w:rPr>
            </w:pPr>
            <w:r>
              <w:rPr>
                <w:noProof/>
                <w:szCs w:val="22"/>
              </w:rPr>
              <w:t>Tel: +34 93 485 94 00</w:t>
            </w:r>
          </w:p>
          <w:p w:rsidR="00BF1C2E" w:rsidRDefault="00BF1C2E" w:rsidP="00BF1C2E">
            <w:pPr>
              <w:rPr>
                <w:noProof/>
                <w:szCs w:val="22"/>
              </w:rPr>
            </w:pPr>
          </w:p>
        </w:tc>
        <w:tc>
          <w:tcPr>
            <w:tcW w:w="4536" w:type="dxa"/>
          </w:tcPr>
          <w:p w:rsidR="00BF1C2E" w:rsidRDefault="00BF1C2E" w:rsidP="00BF1C2E">
            <w:pPr>
              <w:rPr>
                <w:b/>
                <w:bCs/>
                <w:noProof/>
                <w:szCs w:val="22"/>
              </w:rPr>
            </w:pPr>
            <w:r>
              <w:rPr>
                <w:b/>
                <w:bCs/>
                <w:noProof/>
                <w:szCs w:val="22"/>
              </w:rPr>
              <w:t>Polska</w:t>
            </w:r>
          </w:p>
          <w:p w:rsidR="00BF1C2E" w:rsidRDefault="00BF1C2E" w:rsidP="00BF1C2E">
            <w:pPr>
              <w:rPr>
                <w:noProof/>
                <w:szCs w:val="22"/>
              </w:rPr>
            </w:pPr>
            <w:r>
              <w:rPr>
                <w:noProof/>
                <w:szCs w:val="22"/>
              </w:rPr>
              <w:t>sanofi-aventis Sp. z o.o.</w:t>
            </w:r>
          </w:p>
          <w:p w:rsidR="00BF1C2E" w:rsidRDefault="00BF1C2E" w:rsidP="00BF1C2E">
            <w:pPr>
              <w:rPr>
                <w:noProof/>
                <w:szCs w:val="22"/>
              </w:rPr>
            </w:pPr>
            <w:r>
              <w:rPr>
                <w:noProof/>
                <w:szCs w:val="22"/>
              </w:rPr>
              <w:t>Tel.: +48 22 280 00 00</w:t>
            </w:r>
          </w:p>
          <w:p w:rsidR="00BF1C2E" w:rsidRDefault="00BF1C2E" w:rsidP="00BF1C2E">
            <w:pPr>
              <w:rPr>
                <w:noProof/>
                <w:szCs w:val="22"/>
              </w:rPr>
            </w:pPr>
          </w:p>
        </w:tc>
      </w:tr>
      <w:tr w:rsidR="00BF1C2E" w:rsidTr="00D35367">
        <w:tblPrEx>
          <w:tblCellMar>
            <w:left w:w="108" w:type="dxa"/>
            <w:right w:w="108" w:type="dxa"/>
          </w:tblCellMar>
        </w:tblPrEx>
        <w:trPr>
          <w:gridAfter w:val="1"/>
          <w:wAfter w:w="8" w:type="dxa"/>
          <w:cantSplit/>
        </w:trPr>
        <w:tc>
          <w:tcPr>
            <w:tcW w:w="4536" w:type="dxa"/>
          </w:tcPr>
          <w:p w:rsidR="00BF1C2E" w:rsidRDefault="00BF1C2E" w:rsidP="00BF1C2E">
            <w:pPr>
              <w:rPr>
                <w:b/>
                <w:bCs/>
                <w:noProof/>
                <w:szCs w:val="22"/>
              </w:rPr>
            </w:pPr>
            <w:r>
              <w:rPr>
                <w:b/>
                <w:bCs/>
                <w:noProof/>
                <w:szCs w:val="22"/>
              </w:rPr>
              <w:t>France</w:t>
            </w:r>
          </w:p>
          <w:p w:rsidR="00BF1C2E" w:rsidRDefault="00BF1C2E" w:rsidP="00BF1C2E">
            <w:pPr>
              <w:rPr>
                <w:noProof/>
                <w:szCs w:val="22"/>
              </w:rPr>
            </w:pPr>
            <w:r>
              <w:rPr>
                <w:noProof/>
                <w:szCs w:val="22"/>
              </w:rPr>
              <w:t>sanofi-aventis France</w:t>
            </w:r>
          </w:p>
          <w:p w:rsidR="00BF1C2E" w:rsidRDefault="00BF1C2E" w:rsidP="00BF1C2E">
            <w:pPr>
              <w:rPr>
                <w:noProof/>
                <w:szCs w:val="22"/>
              </w:rPr>
            </w:pPr>
            <w:r>
              <w:rPr>
                <w:noProof/>
                <w:szCs w:val="22"/>
              </w:rPr>
              <w:t>Tél: 0 800 222 555</w:t>
            </w:r>
          </w:p>
          <w:p w:rsidR="00BF1C2E" w:rsidRDefault="00BF1C2E" w:rsidP="00BF1C2E">
            <w:pPr>
              <w:rPr>
                <w:noProof/>
                <w:szCs w:val="22"/>
              </w:rPr>
            </w:pPr>
            <w:r>
              <w:rPr>
                <w:noProof/>
                <w:szCs w:val="22"/>
              </w:rPr>
              <w:t>Appel depuis l’étranger : +33 1 57 63 23 23</w:t>
            </w:r>
          </w:p>
          <w:p w:rsidR="00BF1C2E" w:rsidRDefault="00BF1C2E" w:rsidP="00BF1C2E">
            <w:pPr>
              <w:rPr>
                <w:noProof/>
                <w:szCs w:val="22"/>
              </w:rPr>
            </w:pPr>
          </w:p>
        </w:tc>
        <w:tc>
          <w:tcPr>
            <w:tcW w:w="4536" w:type="dxa"/>
          </w:tcPr>
          <w:p w:rsidR="00BF1C2E" w:rsidRDefault="00BF1C2E" w:rsidP="00BF1C2E">
            <w:pPr>
              <w:rPr>
                <w:b/>
                <w:bCs/>
                <w:noProof/>
                <w:szCs w:val="22"/>
              </w:rPr>
            </w:pPr>
            <w:r>
              <w:rPr>
                <w:b/>
                <w:bCs/>
                <w:noProof/>
                <w:szCs w:val="22"/>
              </w:rPr>
              <w:t>Portugal</w:t>
            </w:r>
          </w:p>
          <w:p w:rsidR="00BF1C2E" w:rsidRDefault="00BF1C2E" w:rsidP="00BF1C2E">
            <w:pPr>
              <w:rPr>
                <w:szCs w:val="22"/>
              </w:rPr>
            </w:pPr>
            <w:r>
              <w:rPr>
                <w:szCs w:val="22"/>
              </w:rPr>
              <w:t>Sanofi - Produtos Farmacêuticos, Lda.</w:t>
            </w:r>
          </w:p>
          <w:p w:rsidR="00BF1C2E" w:rsidRDefault="00BF1C2E" w:rsidP="00BF1C2E">
            <w:pPr>
              <w:rPr>
                <w:noProof/>
                <w:szCs w:val="22"/>
              </w:rPr>
            </w:pPr>
            <w:r>
              <w:rPr>
                <w:noProof/>
                <w:szCs w:val="22"/>
              </w:rPr>
              <w:t>Tel: +351 21 35 89 400</w:t>
            </w:r>
          </w:p>
          <w:p w:rsidR="00BF1C2E" w:rsidRDefault="00BF1C2E" w:rsidP="00BF1C2E">
            <w:pPr>
              <w:rPr>
                <w:noProof/>
                <w:szCs w:val="22"/>
              </w:rPr>
            </w:pPr>
          </w:p>
        </w:tc>
      </w:tr>
      <w:tr w:rsidR="00BF1C2E" w:rsidTr="00D35367">
        <w:tblPrEx>
          <w:tblCellMar>
            <w:left w:w="108" w:type="dxa"/>
            <w:right w:w="108" w:type="dxa"/>
          </w:tblCellMar>
        </w:tblPrEx>
        <w:trPr>
          <w:gridAfter w:val="1"/>
          <w:wAfter w:w="8" w:type="dxa"/>
          <w:cantSplit/>
        </w:trPr>
        <w:tc>
          <w:tcPr>
            <w:tcW w:w="4536" w:type="dxa"/>
          </w:tcPr>
          <w:p w:rsidR="00BF1C2E" w:rsidRPr="009557A4" w:rsidRDefault="00BF1C2E" w:rsidP="00BF1C2E">
            <w:pPr>
              <w:keepNext/>
              <w:rPr>
                <w:rFonts w:eastAsia="SimSun"/>
                <w:b/>
                <w:bCs/>
                <w:szCs w:val="22"/>
                <w:lang w:val="fi-FI" w:eastAsia="zh-CN"/>
              </w:rPr>
            </w:pPr>
            <w:r w:rsidRPr="009557A4">
              <w:rPr>
                <w:rFonts w:eastAsia="SimSun"/>
                <w:b/>
                <w:bCs/>
                <w:szCs w:val="22"/>
                <w:lang w:val="fi-FI" w:eastAsia="zh-CN"/>
              </w:rPr>
              <w:t>Hrvatska</w:t>
            </w:r>
          </w:p>
          <w:p w:rsidR="00BF1C2E" w:rsidRPr="009557A4" w:rsidRDefault="00BF1C2E" w:rsidP="00BF1C2E">
            <w:pPr>
              <w:rPr>
                <w:rFonts w:eastAsia="SimSun"/>
                <w:szCs w:val="22"/>
                <w:lang w:val="fi-FI" w:eastAsia="zh-CN"/>
              </w:rPr>
            </w:pPr>
            <w:r w:rsidRPr="009557A4">
              <w:rPr>
                <w:rFonts w:eastAsia="SimSun"/>
                <w:szCs w:val="22"/>
                <w:lang w:val="fi-FI" w:eastAsia="zh-CN"/>
              </w:rPr>
              <w:t>sanofi-aventis Croatia d.o.o.</w:t>
            </w:r>
          </w:p>
          <w:p w:rsidR="00BF1C2E" w:rsidRDefault="00BF1C2E" w:rsidP="00BF1C2E">
            <w:pPr>
              <w:rPr>
                <w:rFonts w:eastAsia="SimSun"/>
                <w:szCs w:val="22"/>
                <w:lang w:val="fr-FR" w:eastAsia="zh-CN"/>
              </w:rPr>
            </w:pPr>
            <w:r w:rsidRPr="0044758C">
              <w:rPr>
                <w:rFonts w:eastAsia="SimSun"/>
                <w:szCs w:val="22"/>
                <w:lang w:val="fr-FR" w:eastAsia="zh-CN"/>
              </w:rPr>
              <w:t>Tel: +385 1 600 34 00</w:t>
            </w:r>
          </w:p>
          <w:p w:rsidR="00BF1C2E" w:rsidRDefault="00BF1C2E" w:rsidP="00BF1C2E">
            <w:pPr>
              <w:rPr>
                <w:b/>
                <w:bCs/>
                <w:noProof/>
                <w:szCs w:val="22"/>
              </w:rPr>
            </w:pPr>
          </w:p>
        </w:tc>
        <w:tc>
          <w:tcPr>
            <w:tcW w:w="4536" w:type="dxa"/>
          </w:tcPr>
          <w:p w:rsidR="00BF1C2E" w:rsidRDefault="00BF1C2E" w:rsidP="00BF1C2E">
            <w:pPr>
              <w:tabs>
                <w:tab w:val="left" w:pos="-720"/>
                <w:tab w:val="left" w:pos="4536"/>
              </w:tabs>
              <w:suppressAutoHyphens/>
              <w:rPr>
                <w:b/>
                <w:noProof/>
                <w:szCs w:val="22"/>
              </w:rPr>
            </w:pPr>
            <w:r>
              <w:rPr>
                <w:b/>
                <w:noProof/>
                <w:szCs w:val="22"/>
              </w:rPr>
              <w:t>România</w:t>
            </w:r>
          </w:p>
          <w:p w:rsidR="00BF1C2E" w:rsidRDefault="00BF1C2E" w:rsidP="00BF1C2E">
            <w:pPr>
              <w:tabs>
                <w:tab w:val="left" w:pos="-720"/>
                <w:tab w:val="left" w:pos="4536"/>
              </w:tabs>
              <w:suppressAutoHyphens/>
              <w:rPr>
                <w:noProof/>
                <w:szCs w:val="22"/>
              </w:rPr>
            </w:pPr>
            <w:r>
              <w:rPr>
                <w:bCs/>
                <w:noProof/>
                <w:szCs w:val="22"/>
              </w:rPr>
              <w:t>Sanofi Romania SRL</w:t>
            </w:r>
          </w:p>
          <w:p w:rsidR="00BF1C2E" w:rsidRDefault="00BF1C2E" w:rsidP="00BF1C2E">
            <w:pPr>
              <w:rPr>
                <w:noProof/>
                <w:szCs w:val="22"/>
              </w:rPr>
            </w:pPr>
            <w:r>
              <w:rPr>
                <w:noProof/>
                <w:szCs w:val="22"/>
              </w:rPr>
              <w:t>Tel: +40 (0) 21 317 31 36</w:t>
            </w:r>
          </w:p>
          <w:p w:rsidR="00BF1C2E" w:rsidRDefault="00BF1C2E" w:rsidP="00BF1C2E">
            <w:pPr>
              <w:tabs>
                <w:tab w:val="left" w:pos="-720"/>
                <w:tab w:val="left" w:pos="4536"/>
              </w:tabs>
              <w:suppressAutoHyphens/>
              <w:rPr>
                <w:b/>
                <w:noProof/>
                <w:szCs w:val="22"/>
              </w:rPr>
            </w:pPr>
          </w:p>
        </w:tc>
      </w:tr>
      <w:tr w:rsidR="00BF1C2E" w:rsidTr="00D35367">
        <w:tblPrEx>
          <w:tblCellMar>
            <w:left w:w="108" w:type="dxa"/>
            <w:right w:w="108" w:type="dxa"/>
          </w:tblCellMar>
        </w:tblPrEx>
        <w:trPr>
          <w:gridAfter w:val="1"/>
          <w:wAfter w:w="8" w:type="dxa"/>
          <w:cantSplit/>
        </w:trPr>
        <w:tc>
          <w:tcPr>
            <w:tcW w:w="4536" w:type="dxa"/>
          </w:tcPr>
          <w:p w:rsidR="00BF1C2E" w:rsidRDefault="00BF1C2E" w:rsidP="00BF1C2E">
            <w:pPr>
              <w:rPr>
                <w:b/>
                <w:bCs/>
                <w:noProof/>
                <w:szCs w:val="22"/>
              </w:rPr>
            </w:pPr>
            <w:r>
              <w:rPr>
                <w:b/>
                <w:bCs/>
                <w:noProof/>
                <w:szCs w:val="22"/>
              </w:rPr>
              <w:t>Ireland</w:t>
            </w:r>
          </w:p>
          <w:p w:rsidR="00BF1C2E" w:rsidRDefault="00BF1C2E" w:rsidP="00BF1C2E">
            <w:pPr>
              <w:rPr>
                <w:noProof/>
                <w:szCs w:val="22"/>
              </w:rPr>
            </w:pPr>
            <w:r>
              <w:rPr>
                <w:noProof/>
                <w:szCs w:val="22"/>
              </w:rPr>
              <w:t xml:space="preserve">sanofi-aventis Ireland Ltd. </w:t>
            </w:r>
            <w:r>
              <w:rPr>
                <w:szCs w:val="22"/>
              </w:rPr>
              <w:t>T/A SANOFI</w:t>
            </w:r>
          </w:p>
          <w:p w:rsidR="00BF1C2E" w:rsidRDefault="00BF1C2E" w:rsidP="00BF1C2E">
            <w:pPr>
              <w:rPr>
                <w:noProof/>
                <w:szCs w:val="22"/>
              </w:rPr>
            </w:pPr>
            <w:r>
              <w:rPr>
                <w:noProof/>
                <w:szCs w:val="22"/>
              </w:rPr>
              <w:t>Tel: +353 (0) 1 403 56 00</w:t>
            </w:r>
          </w:p>
          <w:p w:rsidR="00BF1C2E" w:rsidRDefault="00BF1C2E" w:rsidP="00BF1C2E">
            <w:pPr>
              <w:rPr>
                <w:noProof/>
                <w:szCs w:val="22"/>
              </w:rPr>
            </w:pPr>
          </w:p>
        </w:tc>
        <w:tc>
          <w:tcPr>
            <w:tcW w:w="4536" w:type="dxa"/>
          </w:tcPr>
          <w:p w:rsidR="00BF1C2E" w:rsidRDefault="00BF1C2E" w:rsidP="00BF1C2E">
            <w:pPr>
              <w:rPr>
                <w:b/>
                <w:bCs/>
                <w:noProof/>
                <w:szCs w:val="22"/>
              </w:rPr>
            </w:pPr>
            <w:r>
              <w:rPr>
                <w:b/>
                <w:bCs/>
                <w:noProof/>
                <w:szCs w:val="22"/>
              </w:rPr>
              <w:t>Slovenija</w:t>
            </w:r>
          </w:p>
          <w:p w:rsidR="00BF1C2E" w:rsidRDefault="00BF1C2E" w:rsidP="00BF1C2E">
            <w:pPr>
              <w:rPr>
                <w:noProof/>
                <w:szCs w:val="22"/>
              </w:rPr>
            </w:pPr>
            <w:r>
              <w:rPr>
                <w:noProof/>
                <w:szCs w:val="22"/>
              </w:rPr>
              <w:t>sanofi-aventis d.o.o.</w:t>
            </w:r>
          </w:p>
          <w:p w:rsidR="00BF1C2E" w:rsidRDefault="00BF1C2E" w:rsidP="00BF1C2E">
            <w:pPr>
              <w:rPr>
                <w:noProof/>
                <w:szCs w:val="22"/>
              </w:rPr>
            </w:pPr>
            <w:r>
              <w:rPr>
                <w:noProof/>
                <w:szCs w:val="22"/>
              </w:rPr>
              <w:t>Tel: +386 1 560 48 00</w:t>
            </w:r>
          </w:p>
          <w:p w:rsidR="00BF1C2E" w:rsidRDefault="00BF1C2E" w:rsidP="00BF1C2E">
            <w:pPr>
              <w:rPr>
                <w:noProof/>
                <w:szCs w:val="22"/>
              </w:rPr>
            </w:pPr>
          </w:p>
        </w:tc>
      </w:tr>
      <w:tr w:rsidR="00BF1C2E" w:rsidTr="00D35367">
        <w:tblPrEx>
          <w:tblCellMar>
            <w:left w:w="108" w:type="dxa"/>
            <w:right w:w="108" w:type="dxa"/>
          </w:tblCellMar>
        </w:tblPrEx>
        <w:trPr>
          <w:gridAfter w:val="1"/>
          <w:wAfter w:w="8" w:type="dxa"/>
          <w:cantSplit/>
        </w:trPr>
        <w:tc>
          <w:tcPr>
            <w:tcW w:w="4536" w:type="dxa"/>
          </w:tcPr>
          <w:p w:rsidR="00BF1C2E" w:rsidRDefault="00BF1C2E" w:rsidP="00BF1C2E">
            <w:pPr>
              <w:rPr>
                <w:b/>
                <w:bCs/>
                <w:noProof/>
                <w:szCs w:val="22"/>
              </w:rPr>
            </w:pPr>
            <w:r>
              <w:rPr>
                <w:b/>
                <w:bCs/>
                <w:noProof/>
                <w:szCs w:val="22"/>
              </w:rPr>
              <w:t>Ísland</w:t>
            </w:r>
          </w:p>
          <w:p w:rsidR="00BF1C2E" w:rsidRDefault="00BF1C2E" w:rsidP="00BF1C2E">
            <w:pPr>
              <w:rPr>
                <w:noProof/>
                <w:szCs w:val="22"/>
              </w:rPr>
            </w:pPr>
            <w:r>
              <w:rPr>
                <w:noProof/>
                <w:szCs w:val="22"/>
              </w:rPr>
              <w:t>Vistor hf.</w:t>
            </w:r>
          </w:p>
          <w:p w:rsidR="00BF1C2E" w:rsidRDefault="00BF1C2E" w:rsidP="00BF1C2E">
            <w:pPr>
              <w:rPr>
                <w:noProof/>
                <w:szCs w:val="22"/>
              </w:rPr>
            </w:pPr>
            <w:r>
              <w:rPr>
                <w:noProof/>
                <w:szCs w:val="22"/>
              </w:rPr>
              <w:t>Sími: +354 535 7000</w:t>
            </w:r>
          </w:p>
          <w:p w:rsidR="00BF1C2E" w:rsidRDefault="00BF1C2E" w:rsidP="00BF1C2E">
            <w:pPr>
              <w:rPr>
                <w:noProof/>
                <w:szCs w:val="22"/>
              </w:rPr>
            </w:pPr>
          </w:p>
        </w:tc>
        <w:tc>
          <w:tcPr>
            <w:tcW w:w="4536" w:type="dxa"/>
          </w:tcPr>
          <w:p w:rsidR="00BF1C2E" w:rsidRDefault="00BF1C2E" w:rsidP="00BF1C2E">
            <w:pPr>
              <w:rPr>
                <w:b/>
                <w:bCs/>
                <w:noProof/>
                <w:szCs w:val="22"/>
              </w:rPr>
            </w:pPr>
            <w:r>
              <w:rPr>
                <w:b/>
                <w:bCs/>
                <w:noProof/>
                <w:szCs w:val="22"/>
              </w:rPr>
              <w:t>Slovenská republika</w:t>
            </w:r>
          </w:p>
          <w:p w:rsidR="00BF1C2E" w:rsidRDefault="00BF1C2E" w:rsidP="00BF1C2E">
            <w:pPr>
              <w:rPr>
                <w:noProof/>
                <w:szCs w:val="22"/>
              </w:rPr>
            </w:pPr>
            <w:r>
              <w:rPr>
                <w:noProof/>
                <w:szCs w:val="22"/>
              </w:rPr>
              <w:t>sanofi-aventis Slovakia s.r.o.</w:t>
            </w:r>
          </w:p>
          <w:p w:rsidR="00BF1C2E" w:rsidRDefault="00BF1C2E" w:rsidP="00BF1C2E">
            <w:pPr>
              <w:rPr>
                <w:noProof/>
                <w:szCs w:val="22"/>
              </w:rPr>
            </w:pPr>
            <w:r>
              <w:rPr>
                <w:noProof/>
                <w:szCs w:val="22"/>
              </w:rPr>
              <w:t xml:space="preserve">Tel: +421 2 </w:t>
            </w:r>
            <w:r>
              <w:rPr>
                <w:szCs w:val="22"/>
              </w:rPr>
              <w:t>33 100 100</w:t>
            </w:r>
          </w:p>
          <w:p w:rsidR="00BF1C2E" w:rsidRDefault="00BF1C2E" w:rsidP="00BF1C2E">
            <w:pPr>
              <w:rPr>
                <w:noProof/>
                <w:szCs w:val="22"/>
              </w:rPr>
            </w:pPr>
          </w:p>
        </w:tc>
      </w:tr>
      <w:tr w:rsidR="00BF1C2E" w:rsidTr="00D35367">
        <w:tblPrEx>
          <w:tblCellMar>
            <w:left w:w="108" w:type="dxa"/>
            <w:right w:w="108" w:type="dxa"/>
          </w:tblCellMar>
        </w:tblPrEx>
        <w:trPr>
          <w:gridAfter w:val="1"/>
          <w:wAfter w:w="8" w:type="dxa"/>
          <w:cantSplit/>
        </w:trPr>
        <w:tc>
          <w:tcPr>
            <w:tcW w:w="4536" w:type="dxa"/>
          </w:tcPr>
          <w:p w:rsidR="00BF1C2E" w:rsidRDefault="00BF1C2E" w:rsidP="00BF1C2E">
            <w:pPr>
              <w:rPr>
                <w:b/>
                <w:bCs/>
                <w:noProof/>
                <w:szCs w:val="22"/>
              </w:rPr>
            </w:pPr>
            <w:r>
              <w:rPr>
                <w:b/>
                <w:bCs/>
                <w:noProof/>
                <w:szCs w:val="22"/>
              </w:rPr>
              <w:t>Italia</w:t>
            </w:r>
          </w:p>
          <w:p w:rsidR="00BF1C2E" w:rsidRDefault="00BF1C2E" w:rsidP="00BF1C2E">
            <w:pPr>
              <w:rPr>
                <w:noProof/>
                <w:szCs w:val="22"/>
              </w:rPr>
            </w:pPr>
            <w:r>
              <w:rPr>
                <w:noProof/>
                <w:szCs w:val="22"/>
              </w:rPr>
              <w:t xml:space="preserve">Sanofi </w:t>
            </w:r>
            <w:r w:rsidR="009A7A31">
              <w:rPr>
                <w:noProof/>
                <w:szCs w:val="22"/>
              </w:rPr>
              <w:t>S.r.l.</w:t>
            </w:r>
          </w:p>
          <w:p w:rsidR="00BF1C2E" w:rsidRDefault="00BF1C2E" w:rsidP="00BF1C2E">
            <w:pPr>
              <w:rPr>
                <w:noProof/>
                <w:szCs w:val="22"/>
              </w:rPr>
            </w:pPr>
            <w:r>
              <w:rPr>
                <w:noProof/>
                <w:szCs w:val="22"/>
              </w:rPr>
              <w:t>Tel: 800 536389</w:t>
            </w:r>
          </w:p>
          <w:p w:rsidR="00BF1C2E" w:rsidRDefault="00BF1C2E" w:rsidP="00BF1C2E">
            <w:pPr>
              <w:rPr>
                <w:noProof/>
                <w:szCs w:val="22"/>
              </w:rPr>
            </w:pPr>
          </w:p>
        </w:tc>
        <w:tc>
          <w:tcPr>
            <w:tcW w:w="4536" w:type="dxa"/>
          </w:tcPr>
          <w:p w:rsidR="00BF1C2E" w:rsidRDefault="00BF1C2E" w:rsidP="00BF1C2E">
            <w:pPr>
              <w:rPr>
                <w:b/>
                <w:bCs/>
                <w:noProof/>
                <w:szCs w:val="22"/>
              </w:rPr>
            </w:pPr>
            <w:r>
              <w:rPr>
                <w:b/>
                <w:bCs/>
                <w:noProof/>
                <w:szCs w:val="22"/>
              </w:rPr>
              <w:t>Suomi/Finland</w:t>
            </w:r>
          </w:p>
          <w:p w:rsidR="00BF1C2E" w:rsidRDefault="00BF1C2E" w:rsidP="00BF1C2E">
            <w:pPr>
              <w:rPr>
                <w:noProof/>
                <w:szCs w:val="22"/>
              </w:rPr>
            </w:pPr>
            <w:r>
              <w:rPr>
                <w:noProof/>
                <w:szCs w:val="22"/>
              </w:rPr>
              <w:t>Sanofi Oy</w:t>
            </w:r>
          </w:p>
          <w:p w:rsidR="00BF1C2E" w:rsidRDefault="00BF1C2E" w:rsidP="00BF1C2E">
            <w:pPr>
              <w:rPr>
                <w:noProof/>
                <w:szCs w:val="22"/>
              </w:rPr>
            </w:pPr>
            <w:r>
              <w:rPr>
                <w:noProof/>
                <w:szCs w:val="22"/>
              </w:rPr>
              <w:t>Puh/Tel: +358 (0) 201 200 300</w:t>
            </w:r>
          </w:p>
          <w:p w:rsidR="00BF1C2E" w:rsidRDefault="00BF1C2E" w:rsidP="00BF1C2E">
            <w:pPr>
              <w:rPr>
                <w:noProof/>
                <w:szCs w:val="22"/>
              </w:rPr>
            </w:pPr>
          </w:p>
        </w:tc>
      </w:tr>
      <w:tr w:rsidR="00BF1C2E" w:rsidTr="00D35367">
        <w:tblPrEx>
          <w:tblCellMar>
            <w:left w:w="108" w:type="dxa"/>
            <w:right w:w="108" w:type="dxa"/>
          </w:tblCellMar>
        </w:tblPrEx>
        <w:trPr>
          <w:gridAfter w:val="1"/>
          <w:wAfter w:w="8" w:type="dxa"/>
          <w:cantSplit/>
        </w:trPr>
        <w:tc>
          <w:tcPr>
            <w:tcW w:w="4536" w:type="dxa"/>
          </w:tcPr>
          <w:p w:rsidR="00BF1C2E" w:rsidRDefault="00BF1C2E" w:rsidP="00BF1C2E">
            <w:pPr>
              <w:rPr>
                <w:b/>
                <w:bCs/>
                <w:noProof/>
                <w:szCs w:val="22"/>
              </w:rPr>
            </w:pPr>
            <w:r>
              <w:rPr>
                <w:b/>
                <w:bCs/>
                <w:noProof/>
                <w:szCs w:val="22"/>
              </w:rPr>
              <w:t>Κύπρος</w:t>
            </w:r>
          </w:p>
          <w:p w:rsidR="00BF1C2E" w:rsidRDefault="00BF1C2E" w:rsidP="00BF1C2E">
            <w:pPr>
              <w:rPr>
                <w:noProof/>
                <w:szCs w:val="22"/>
              </w:rPr>
            </w:pPr>
            <w:r>
              <w:rPr>
                <w:noProof/>
                <w:szCs w:val="22"/>
              </w:rPr>
              <w:t>sanofi-aventis Cyprus Ltd.</w:t>
            </w:r>
          </w:p>
          <w:p w:rsidR="00BF1C2E" w:rsidRDefault="00BF1C2E" w:rsidP="00BF1C2E">
            <w:pPr>
              <w:rPr>
                <w:noProof/>
                <w:szCs w:val="22"/>
              </w:rPr>
            </w:pPr>
            <w:r>
              <w:rPr>
                <w:noProof/>
                <w:szCs w:val="22"/>
              </w:rPr>
              <w:t>Τηλ: +357 22 871600</w:t>
            </w:r>
          </w:p>
          <w:p w:rsidR="00BF1C2E" w:rsidRDefault="00BF1C2E" w:rsidP="00BF1C2E">
            <w:pPr>
              <w:rPr>
                <w:noProof/>
                <w:szCs w:val="22"/>
              </w:rPr>
            </w:pPr>
          </w:p>
        </w:tc>
        <w:tc>
          <w:tcPr>
            <w:tcW w:w="4536" w:type="dxa"/>
          </w:tcPr>
          <w:p w:rsidR="00BF1C2E" w:rsidRDefault="00BF1C2E" w:rsidP="00BF1C2E">
            <w:pPr>
              <w:rPr>
                <w:b/>
                <w:bCs/>
                <w:noProof/>
                <w:szCs w:val="22"/>
              </w:rPr>
            </w:pPr>
            <w:r>
              <w:rPr>
                <w:b/>
                <w:bCs/>
                <w:noProof/>
                <w:szCs w:val="22"/>
              </w:rPr>
              <w:t>Sverige</w:t>
            </w:r>
          </w:p>
          <w:p w:rsidR="00BF1C2E" w:rsidRDefault="00BF1C2E" w:rsidP="00BF1C2E">
            <w:pPr>
              <w:rPr>
                <w:noProof/>
                <w:szCs w:val="22"/>
              </w:rPr>
            </w:pPr>
            <w:r>
              <w:rPr>
                <w:noProof/>
                <w:szCs w:val="22"/>
              </w:rPr>
              <w:t>Sanofi AB</w:t>
            </w:r>
          </w:p>
          <w:p w:rsidR="00BF1C2E" w:rsidRDefault="00BF1C2E" w:rsidP="00BF1C2E">
            <w:pPr>
              <w:rPr>
                <w:noProof/>
                <w:szCs w:val="22"/>
              </w:rPr>
            </w:pPr>
            <w:r>
              <w:rPr>
                <w:noProof/>
                <w:szCs w:val="22"/>
              </w:rPr>
              <w:t>Tel: +46 (0)8 634 50 00</w:t>
            </w:r>
          </w:p>
          <w:p w:rsidR="00BF1C2E" w:rsidRDefault="00BF1C2E" w:rsidP="00BF1C2E">
            <w:pPr>
              <w:rPr>
                <w:noProof/>
                <w:szCs w:val="22"/>
              </w:rPr>
            </w:pPr>
          </w:p>
        </w:tc>
      </w:tr>
      <w:tr w:rsidR="00BF1C2E" w:rsidTr="00D35367">
        <w:tblPrEx>
          <w:tblCellMar>
            <w:left w:w="108" w:type="dxa"/>
            <w:right w:w="108" w:type="dxa"/>
          </w:tblCellMar>
        </w:tblPrEx>
        <w:trPr>
          <w:gridAfter w:val="1"/>
          <w:wAfter w:w="8" w:type="dxa"/>
          <w:cantSplit/>
        </w:trPr>
        <w:tc>
          <w:tcPr>
            <w:tcW w:w="4536" w:type="dxa"/>
          </w:tcPr>
          <w:p w:rsidR="00BF1C2E" w:rsidRDefault="00BF1C2E" w:rsidP="00BF1C2E">
            <w:pPr>
              <w:rPr>
                <w:b/>
                <w:bCs/>
                <w:noProof/>
                <w:szCs w:val="22"/>
              </w:rPr>
            </w:pPr>
            <w:r>
              <w:rPr>
                <w:b/>
                <w:bCs/>
                <w:noProof/>
                <w:szCs w:val="22"/>
              </w:rPr>
              <w:t>Latvija</w:t>
            </w:r>
          </w:p>
          <w:p w:rsidR="00BF1C2E" w:rsidRDefault="00BF1C2E" w:rsidP="00BF1C2E">
            <w:pPr>
              <w:rPr>
                <w:noProof/>
                <w:szCs w:val="22"/>
              </w:rPr>
            </w:pPr>
            <w:r>
              <w:rPr>
                <w:noProof/>
                <w:szCs w:val="22"/>
              </w:rPr>
              <w:t>sanofi-aventis Latvia SIA</w:t>
            </w:r>
          </w:p>
          <w:p w:rsidR="00BF1C2E" w:rsidRDefault="00BF1C2E" w:rsidP="00BF1C2E">
            <w:pPr>
              <w:rPr>
                <w:noProof/>
                <w:szCs w:val="22"/>
              </w:rPr>
            </w:pPr>
            <w:r>
              <w:rPr>
                <w:noProof/>
                <w:szCs w:val="22"/>
              </w:rPr>
              <w:t>Tel: +371 67 33 24 51</w:t>
            </w:r>
          </w:p>
          <w:p w:rsidR="00BF1C2E" w:rsidRDefault="00BF1C2E" w:rsidP="00BF1C2E">
            <w:pPr>
              <w:rPr>
                <w:noProof/>
                <w:szCs w:val="22"/>
              </w:rPr>
            </w:pPr>
          </w:p>
        </w:tc>
        <w:tc>
          <w:tcPr>
            <w:tcW w:w="4536" w:type="dxa"/>
          </w:tcPr>
          <w:p w:rsidR="00BF1C2E" w:rsidRDefault="00BF1C2E" w:rsidP="00BF1C2E">
            <w:pPr>
              <w:rPr>
                <w:b/>
                <w:bCs/>
                <w:noProof/>
                <w:szCs w:val="22"/>
              </w:rPr>
            </w:pPr>
            <w:r>
              <w:rPr>
                <w:b/>
                <w:bCs/>
                <w:noProof/>
                <w:szCs w:val="22"/>
              </w:rPr>
              <w:t>United Kingdom</w:t>
            </w:r>
          </w:p>
          <w:p w:rsidR="00BF1C2E" w:rsidRDefault="00BF1C2E" w:rsidP="00BF1C2E">
            <w:pPr>
              <w:rPr>
                <w:szCs w:val="22"/>
              </w:rPr>
            </w:pPr>
            <w:r>
              <w:rPr>
                <w:szCs w:val="22"/>
              </w:rPr>
              <w:t>Sanofi</w:t>
            </w:r>
          </w:p>
          <w:p w:rsidR="00BF1C2E" w:rsidRDefault="00BF1C2E" w:rsidP="00BF1C2E">
            <w:pPr>
              <w:rPr>
                <w:noProof/>
                <w:szCs w:val="22"/>
              </w:rPr>
            </w:pPr>
            <w:r>
              <w:rPr>
                <w:noProof/>
                <w:szCs w:val="22"/>
              </w:rPr>
              <w:t xml:space="preserve">Tel: +44 (0) </w:t>
            </w:r>
            <w:r w:rsidRPr="009E6D0B">
              <w:rPr>
                <w:szCs w:val="22"/>
                <w:lang w:val="sv-SE"/>
              </w:rPr>
              <w:t>845 372 7101</w:t>
            </w:r>
          </w:p>
          <w:p w:rsidR="00BF1C2E" w:rsidRDefault="00BF1C2E" w:rsidP="00BF1C2E">
            <w:pPr>
              <w:rPr>
                <w:noProof/>
                <w:szCs w:val="22"/>
              </w:rPr>
            </w:pPr>
          </w:p>
        </w:tc>
      </w:tr>
    </w:tbl>
    <w:p w:rsidR="00016C3C" w:rsidRDefault="00016C3C">
      <w:pPr>
        <w:rPr>
          <w:b/>
          <w:noProof/>
          <w:szCs w:val="22"/>
        </w:rPr>
      </w:pPr>
    </w:p>
    <w:p w:rsidR="00095FD1" w:rsidRDefault="00095FD1" w:rsidP="00095FD1">
      <w:pPr>
        <w:rPr>
          <w:b/>
          <w:szCs w:val="22"/>
        </w:rPr>
      </w:pPr>
      <w:r>
        <w:rPr>
          <w:b/>
          <w:szCs w:val="22"/>
        </w:rPr>
        <w:t>Þessi fylgiseðill var síðast uppfærður í &lt;</w:t>
      </w:r>
      <w:r w:rsidRPr="00FB5225">
        <w:rPr>
          <w:b/>
          <w:noProof/>
          <w:szCs w:val="22"/>
        </w:rPr>
        <w:t>mánuður ÁÁÁÁ</w:t>
      </w:r>
      <w:r>
        <w:rPr>
          <w:b/>
          <w:noProof/>
          <w:szCs w:val="22"/>
        </w:rPr>
        <w:t>&gt;</w:t>
      </w:r>
    </w:p>
    <w:p w:rsidR="00095FD1" w:rsidRDefault="00095FD1" w:rsidP="00095FD1">
      <w:pPr>
        <w:rPr>
          <w:b/>
          <w:szCs w:val="22"/>
        </w:rPr>
      </w:pPr>
    </w:p>
    <w:p w:rsidR="00095FD1" w:rsidRDefault="00095FD1" w:rsidP="00095FD1">
      <w:pPr>
        <w:rPr>
          <w:noProof/>
        </w:rPr>
      </w:pPr>
      <w:r>
        <w:rPr>
          <w:noProof/>
        </w:rPr>
        <w:t xml:space="preserve">Ítarlegar upplýsingar um lyfið eru birtar á vef Lyfjastofnunar Evrópu </w:t>
      </w:r>
      <w:hyperlink r:id="rId21" w:history="1">
        <w:r w:rsidRPr="001E6D34">
          <w:rPr>
            <w:rStyle w:val="Hyperlink"/>
            <w:noProof/>
          </w:rPr>
          <w:t>http://www.ema.europa.eu</w:t>
        </w:r>
      </w:hyperlink>
      <w:r>
        <w:rPr>
          <w:noProof/>
        </w:rPr>
        <w:t xml:space="preserve"> </w:t>
      </w:r>
    </w:p>
    <w:p w:rsidR="00095FD1" w:rsidRDefault="00095FD1" w:rsidP="00095FD1">
      <w:pPr>
        <w:rPr>
          <w:noProof/>
        </w:rPr>
      </w:pPr>
    </w:p>
    <w:p w:rsidR="00095FD1" w:rsidRDefault="00095FD1" w:rsidP="00095FD1">
      <w:pPr>
        <w:rPr>
          <w:noProof/>
        </w:rPr>
      </w:pPr>
      <w:r>
        <w:rPr>
          <w:noProof/>
        </w:rPr>
        <w:t xml:space="preserve">Upplýsingar á íslensku eru á </w:t>
      </w:r>
      <w:hyperlink r:id="rId22" w:history="1">
        <w:r w:rsidRPr="001E6D34">
          <w:rPr>
            <w:rStyle w:val="Hyperlink"/>
            <w:noProof/>
          </w:rPr>
          <w:t>http://www.serlyfjaskra.is</w:t>
        </w:r>
      </w:hyperlink>
      <w:r>
        <w:rPr>
          <w:noProof/>
        </w:rPr>
        <w:t xml:space="preserve"> </w:t>
      </w:r>
    </w:p>
    <w:p w:rsidR="00016C3C" w:rsidRDefault="00016C3C">
      <w:pPr>
        <w:rPr>
          <w:b/>
          <w:noProof/>
          <w:szCs w:val="22"/>
        </w:rPr>
      </w:pPr>
    </w:p>
    <w:p w:rsidR="00016C3C" w:rsidRDefault="00016C3C" w:rsidP="00020B71"/>
    <w:sectPr w:rsidR="00016C3C" w:rsidSect="00734A45">
      <w:headerReference w:type="default" r:id="rId23"/>
      <w:footerReference w:type="even" r:id="rId24"/>
      <w:footerReference w:type="default" r:id="rId25"/>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43E" w:rsidRDefault="008D243E">
      <w:r>
        <w:separator/>
      </w:r>
    </w:p>
  </w:endnote>
  <w:endnote w:type="continuationSeparator" w:id="0">
    <w:p w:rsidR="008D243E" w:rsidRDefault="008D243E">
      <w:r>
        <w:continuationSeparator/>
      </w:r>
    </w:p>
  </w:endnote>
  <w:endnote w:type="continuationNotice" w:id="1">
    <w:p w:rsidR="008D243E" w:rsidRDefault="008D2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HellasTimes">
    <w:altName w:val="Times New Roman"/>
    <w:charset w:val="00"/>
    <w:family w:val="roman"/>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200" w:rsidRDefault="002F4200">
    <w:pPr>
      <w:framePr w:wrap="around" w:vAnchor="text" w:hAnchor="margin" w:xAlign="center" w:y="1"/>
    </w:pPr>
    <w:r>
      <w:fldChar w:fldCharType="begin"/>
    </w:r>
    <w:r>
      <w:instrText xml:space="preserve">PAGE  </w:instrText>
    </w:r>
    <w:r>
      <w:fldChar w:fldCharType="separate"/>
    </w:r>
    <w:r>
      <w:rPr>
        <w:noProof/>
      </w:rPr>
      <w:t>29</w:t>
    </w:r>
    <w:r>
      <w:fldChar w:fldCharType="end"/>
    </w:r>
  </w:p>
  <w:p w:rsidR="002F4200" w:rsidRDefault="002F42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200" w:rsidRDefault="002F4200">
    <w:pPr>
      <w:framePr w:wrap="around" w:vAnchor="text" w:hAnchor="margin" w:xAlign="center" w:y="1"/>
      <w:rPr>
        <w:rFonts w:ascii="Arial" w:hAnsi="Arial"/>
        <w:sz w:val="16"/>
      </w:rPr>
    </w:pPr>
    <w:r>
      <w:rPr>
        <w:rFonts w:ascii="Arial" w:hAnsi="Arial"/>
        <w:sz w:val="16"/>
      </w:rPr>
      <w:fldChar w:fldCharType="begin"/>
    </w:r>
    <w:r>
      <w:rPr>
        <w:rFonts w:ascii="Arial" w:hAnsi="Arial"/>
        <w:sz w:val="16"/>
      </w:rPr>
      <w:instrText xml:space="preserve">PAGE  </w:instrText>
    </w:r>
    <w:r>
      <w:rPr>
        <w:rFonts w:ascii="Arial" w:hAnsi="Arial"/>
        <w:sz w:val="16"/>
      </w:rPr>
      <w:fldChar w:fldCharType="separate"/>
    </w:r>
    <w:r w:rsidR="0011095E">
      <w:rPr>
        <w:rFonts w:ascii="Arial" w:hAnsi="Arial"/>
        <w:noProof/>
        <w:sz w:val="16"/>
      </w:rPr>
      <w:t>41</w:t>
    </w:r>
    <w:r>
      <w:rPr>
        <w:rFonts w:ascii="Arial" w:hAnsi="Arial"/>
        <w:sz w:val="16"/>
      </w:rPr>
      <w:fldChar w:fldCharType="end"/>
    </w:r>
  </w:p>
  <w:p w:rsidR="002F4200" w:rsidRDefault="002F42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43E" w:rsidRDefault="008D243E">
      <w:r>
        <w:separator/>
      </w:r>
    </w:p>
  </w:footnote>
  <w:footnote w:type="continuationSeparator" w:id="0">
    <w:p w:rsidR="008D243E" w:rsidRDefault="008D243E">
      <w:r>
        <w:continuationSeparator/>
      </w:r>
    </w:p>
  </w:footnote>
  <w:footnote w:type="continuationNotice" w:id="1">
    <w:p w:rsidR="008D243E" w:rsidRDefault="008D243E"/>
  </w:footnote>
  <w:footnote w:id="2">
    <w:p w:rsidR="002F4200" w:rsidRPr="002426AF" w:rsidRDefault="002F4200" w:rsidP="002F4200">
      <w:pPr>
        <w:pStyle w:val="FootnoteText"/>
        <w:rPr>
          <w:lang w:val="is-IS"/>
        </w:rPr>
      </w:pPr>
      <w:r w:rsidRPr="002426AF">
        <w:rPr>
          <w:rStyle w:val="FootnoteReference"/>
          <w:lang w:val="is-IS"/>
        </w:rPr>
        <w:footnoteRef/>
      </w:r>
      <w:r w:rsidRPr="002426AF">
        <w:rPr>
          <w:lang w:val="is-IS"/>
        </w:rPr>
        <w:t xml:space="preserve"> </w:t>
      </w:r>
      <w:r w:rsidR="00CB728E">
        <w:t>Age, Blood pressure, Clinical features, Duration, and Diabetes mellitus diagnosis</w:t>
      </w:r>
    </w:p>
  </w:footnote>
  <w:footnote w:id="3">
    <w:p w:rsidR="002F4200" w:rsidRDefault="00CB728E" w:rsidP="002F4200">
      <w:pPr>
        <w:pStyle w:val="FootnoteText"/>
      </w:pPr>
      <w:r>
        <w:rPr>
          <w:rStyle w:val="FootnoteReference"/>
          <w:lang w:val="is-IS"/>
        </w:rPr>
        <w:t>2</w:t>
      </w:r>
      <w:r w:rsidR="002F4200" w:rsidRPr="002426AF">
        <w:rPr>
          <w:lang w:val="is-IS"/>
        </w:rPr>
        <w:t xml:space="preserve"> National Institutes of Health Stroke Scale,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200" w:rsidRDefault="002F4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598397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EA2A08"/>
    <w:multiLevelType w:val="hybridMultilevel"/>
    <w:tmpl w:val="679ADFDC"/>
    <w:lvl w:ilvl="0" w:tplc="8E3028B6">
      <w:start w:val="1"/>
      <w:numFmt w:val="bullet"/>
      <w:pStyle w:val="ListBullet2"/>
      <w:lvlText w:val=""/>
      <w:lvlJc w:val="left"/>
      <w:pPr>
        <w:tabs>
          <w:tab w:val="num" w:pos="643"/>
        </w:tabs>
        <w:ind w:left="64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41341"/>
    <w:multiLevelType w:val="hybridMultilevel"/>
    <w:tmpl w:val="976A64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C740A3"/>
    <w:multiLevelType w:val="hybridMultilevel"/>
    <w:tmpl w:val="C85CE7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41577F"/>
    <w:multiLevelType w:val="hybridMultilevel"/>
    <w:tmpl w:val="E45AD010"/>
    <w:lvl w:ilvl="0" w:tplc="24DEC4D0">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B3246"/>
    <w:multiLevelType w:val="hybridMultilevel"/>
    <w:tmpl w:val="AE7AFA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E40AF2"/>
    <w:multiLevelType w:val="singleLevel"/>
    <w:tmpl w:val="FFFFFFFF"/>
    <w:lvl w:ilvl="0">
      <w:start w:val="3"/>
      <w:numFmt w:val="bullet"/>
      <w:lvlText w:val="-"/>
      <w:lvlJc w:val="left"/>
      <w:pPr>
        <w:ind w:left="720" w:hanging="360"/>
      </w:pPr>
    </w:lvl>
  </w:abstractNum>
  <w:abstractNum w:abstractNumId="9" w15:restartNumberingAfterBreak="0">
    <w:nsid w:val="293C14BA"/>
    <w:multiLevelType w:val="multilevel"/>
    <w:tmpl w:val="985A438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0E1E2B"/>
    <w:multiLevelType w:val="hybridMultilevel"/>
    <w:tmpl w:val="9640BD56"/>
    <w:lvl w:ilvl="0" w:tplc="71843646">
      <w:start w:val="5"/>
      <w:numFmt w:val="bullet"/>
      <w:lvlText w:val="-"/>
      <w:lvlJc w:val="left"/>
      <w:pPr>
        <w:tabs>
          <w:tab w:val="num" w:pos="1440"/>
        </w:tabs>
        <w:ind w:left="1440" w:hanging="72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F6F6D16"/>
    <w:multiLevelType w:val="hybridMultilevel"/>
    <w:tmpl w:val="83EC9A9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E50CC2"/>
    <w:multiLevelType w:val="hybridMultilevel"/>
    <w:tmpl w:val="FAA64F30"/>
    <w:lvl w:ilvl="0" w:tplc="040F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F0005" w:tentative="1">
      <w:start w:val="1"/>
      <w:numFmt w:val="bullet"/>
      <w:lvlText w:val=""/>
      <w:lvlJc w:val="left"/>
      <w:pPr>
        <w:tabs>
          <w:tab w:val="num" w:pos="1800"/>
        </w:tabs>
        <w:ind w:left="1800" w:hanging="360"/>
      </w:pPr>
      <w:rPr>
        <w:rFonts w:ascii="Wingdings" w:hAnsi="Wingdings" w:hint="default"/>
      </w:rPr>
    </w:lvl>
    <w:lvl w:ilvl="3" w:tplc="040F0001" w:tentative="1">
      <w:start w:val="1"/>
      <w:numFmt w:val="bullet"/>
      <w:lvlText w:val=""/>
      <w:lvlJc w:val="left"/>
      <w:pPr>
        <w:tabs>
          <w:tab w:val="num" w:pos="2520"/>
        </w:tabs>
        <w:ind w:left="2520" w:hanging="360"/>
      </w:pPr>
      <w:rPr>
        <w:rFonts w:ascii="Symbol" w:hAnsi="Symbol" w:hint="default"/>
      </w:rPr>
    </w:lvl>
    <w:lvl w:ilvl="4" w:tplc="040F0003" w:tentative="1">
      <w:start w:val="1"/>
      <w:numFmt w:val="bullet"/>
      <w:lvlText w:val="o"/>
      <w:lvlJc w:val="left"/>
      <w:pPr>
        <w:tabs>
          <w:tab w:val="num" w:pos="3240"/>
        </w:tabs>
        <w:ind w:left="3240" w:hanging="360"/>
      </w:pPr>
      <w:rPr>
        <w:rFonts w:ascii="Courier New" w:hAnsi="Courier New" w:cs="Courier New" w:hint="default"/>
      </w:rPr>
    </w:lvl>
    <w:lvl w:ilvl="5" w:tplc="040F0005" w:tentative="1">
      <w:start w:val="1"/>
      <w:numFmt w:val="bullet"/>
      <w:lvlText w:val=""/>
      <w:lvlJc w:val="left"/>
      <w:pPr>
        <w:tabs>
          <w:tab w:val="num" w:pos="3960"/>
        </w:tabs>
        <w:ind w:left="3960" w:hanging="360"/>
      </w:pPr>
      <w:rPr>
        <w:rFonts w:ascii="Wingdings" w:hAnsi="Wingdings" w:hint="default"/>
      </w:rPr>
    </w:lvl>
    <w:lvl w:ilvl="6" w:tplc="040F0001" w:tentative="1">
      <w:start w:val="1"/>
      <w:numFmt w:val="bullet"/>
      <w:lvlText w:val=""/>
      <w:lvlJc w:val="left"/>
      <w:pPr>
        <w:tabs>
          <w:tab w:val="num" w:pos="4680"/>
        </w:tabs>
        <w:ind w:left="4680" w:hanging="360"/>
      </w:pPr>
      <w:rPr>
        <w:rFonts w:ascii="Symbol" w:hAnsi="Symbol" w:hint="default"/>
      </w:rPr>
    </w:lvl>
    <w:lvl w:ilvl="7" w:tplc="040F0003" w:tentative="1">
      <w:start w:val="1"/>
      <w:numFmt w:val="bullet"/>
      <w:lvlText w:val="o"/>
      <w:lvlJc w:val="left"/>
      <w:pPr>
        <w:tabs>
          <w:tab w:val="num" w:pos="5400"/>
        </w:tabs>
        <w:ind w:left="5400" w:hanging="360"/>
      </w:pPr>
      <w:rPr>
        <w:rFonts w:ascii="Courier New" w:hAnsi="Courier New" w:cs="Courier New" w:hint="default"/>
      </w:rPr>
    </w:lvl>
    <w:lvl w:ilvl="8" w:tplc="040F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4B52F55"/>
    <w:multiLevelType w:val="hybridMultilevel"/>
    <w:tmpl w:val="4728313E"/>
    <w:lvl w:ilvl="0" w:tplc="71843646">
      <w:start w:val="5"/>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15:restartNumberingAfterBreak="0">
    <w:nsid w:val="38D2105F"/>
    <w:multiLevelType w:val="hybridMultilevel"/>
    <w:tmpl w:val="F5266642"/>
    <w:lvl w:ilvl="0" w:tplc="20BC52E8">
      <w:numFmt w:val="bullet"/>
      <w:lvlText w:val="-"/>
      <w:lvlJc w:val="left"/>
      <w:pPr>
        <w:tabs>
          <w:tab w:val="num" w:pos="720"/>
        </w:tabs>
        <w:ind w:left="720" w:hanging="360"/>
      </w:pPr>
      <w:rPr>
        <w:rFonts w:ascii="TimesNewRoman" w:eastAsia="MS Mincho" w:hAnsi="TimesNewRoman" w:cs="TimesNew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D344A"/>
    <w:multiLevelType w:val="hybridMultilevel"/>
    <w:tmpl w:val="060A1A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30372"/>
    <w:multiLevelType w:val="hybridMultilevel"/>
    <w:tmpl w:val="ADC29C9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7" w15:restartNumberingAfterBreak="0">
    <w:nsid w:val="46987FFA"/>
    <w:multiLevelType w:val="hybridMultilevel"/>
    <w:tmpl w:val="C986C308"/>
    <w:lvl w:ilvl="0" w:tplc="02B8C116">
      <w:start w:val="1"/>
      <w:numFmt w:val="bullet"/>
      <w:lvlText w:val=""/>
      <w:lvlJc w:val="left"/>
      <w:pPr>
        <w:tabs>
          <w:tab w:val="num" w:pos="624"/>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F77264"/>
    <w:multiLevelType w:val="hybridMultilevel"/>
    <w:tmpl w:val="8828CAAE"/>
    <w:lvl w:ilvl="0" w:tplc="02B8C116">
      <w:start w:val="1"/>
      <w:numFmt w:val="bullet"/>
      <w:lvlText w:val=""/>
      <w:lvlJc w:val="left"/>
      <w:pPr>
        <w:tabs>
          <w:tab w:val="num" w:pos="624"/>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3E1B92"/>
    <w:multiLevelType w:val="hybridMultilevel"/>
    <w:tmpl w:val="D00AD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366B33"/>
    <w:multiLevelType w:val="hybridMultilevel"/>
    <w:tmpl w:val="5046EF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040220"/>
    <w:multiLevelType w:val="hybridMultilevel"/>
    <w:tmpl w:val="56C2AF64"/>
    <w:lvl w:ilvl="0" w:tplc="BFD25DC6">
      <w:start w:val="2"/>
      <w:numFmt w:val="bullet"/>
      <w:lvlText w:val="-"/>
      <w:lvlJc w:val="left"/>
      <w:pPr>
        <w:tabs>
          <w:tab w:val="num" w:pos="900"/>
        </w:tabs>
        <w:ind w:left="900" w:hanging="540"/>
      </w:pPr>
      <w:rPr>
        <w:rFonts w:ascii="Times New Roman" w:eastAsia="Times New Roman" w:hAnsi="Times New Roman" w:cs="Times New Roman"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D96C8F"/>
    <w:multiLevelType w:val="hybridMultilevel"/>
    <w:tmpl w:val="D980AC46"/>
    <w:lvl w:ilvl="0" w:tplc="DB04DCBA">
      <w:start w:val="1"/>
      <w:numFmt w:val="bullet"/>
      <w:lvlText w:val=""/>
      <w:lvlJc w:val="left"/>
      <w:pPr>
        <w:tabs>
          <w:tab w:val="num" w:pos="644"/>
        </w:tabs>
        <w:ind w:left="644" w:hanging="6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49503F"/>
    <w:multiLevelType w:val="hybridMultilevel"/>
    <w:tmpl w:val="A49A481E"/>
    <w:lvl w:ilvl="0" w:tplc="FFFFFFFF">
      <w:start w:val="3"/>
      <w:numFmt w:val="bullet"/>
      <w:lvlText w:val="-"/>
      <w:lvlJc w:val="left"/>
      <w:pPr>
        <w:ind w:left="693" w:hanging="360"/>
      </w:pPr>
    </w:lvl>
    <w:lvl w:ilvl="1" w:tplc="040F0003" w:tentative="1">
      <w:start w:val="1"/>
      <w:numFmt w:val="bullet"/>
      <w:lvlText w:val="o"/>
      <w:lvlJc w:val="left"/>
      <w:pPr>
        <w:ind w:left="1413" w:hanging="360"/>
      </w:pPr>
      <w:rPr>
        <w:rFonts w:ascii="Courier New" w:hAnsi="Courier New" w:cs="Courier New" w:hint="default"/>
      </w:rPr>
    </w:lvl>
    <w:lvl w:ilvl="2" w:tplc="040F0005" w:tentative="1">
      <w:start w:val="1"/>
      <w:numFmt w:val="bullet"/>
      <w:lvlText w:val=""/>
      <w:lvlJc w:val="left"/>
      <w:pPr>
        <w:ind w:left="2133" w:hanging="360"/>
      </w:pPr>
      <w:rPr>
        <w:rFonts w:ascii="Wingdings" w:hAnsi="Wingdings" w:hint="default"/>
      </w:rPr>
    </w:lvl>
    <w:lvl w:ilvl="3" w:tplc="040F0001" w:tentative="1">
      <w:start w:val="1"/>
      <w:numFmt w:val="bullet"/>
      <w:lvlText w:val=""/>
      <w:lvlJc w:val="left"/>
      <w:pPr>
        <w:ind w:left="2853" w:hanging="360"/>
      </w:pPr>
      <w:rPr>
        <w:rFonts w:ascii="Symbol" w:hAnsi="Symbol" w:hint="default"/>
      </w:rPr>
    </w:lvl>
    <w:lvl w:ilvl="4" w:tplc="040F0003" w:tentative="1">
      <w:start w:val="1"/>
      <w:numFmt w:val="bullet"/>
      <w:lvlText w:val="o"/>
      <w:lvlJc w:val="left"/>
      <w:pPr>
        <w:ind w:left="3573" w:hanging="360"/>
      </w:pPr>
      <w:rPr>
        <w:rFonts w:ascii="Courier New" w:hAnsi="Courier New" w:cs="Courier New" w:hint="default"/>
      </w:rPr>
    </w:lvl>
    <w:lvl w:ilvl="5" w:tplc="040F0005" w:tentative="1">
      <w:start w:val="1"/>
      <w:numFmt w:val="bullet"/>
      <w:lvlText w:val=""/>
      <w:lvlJc w:val="left"/>
      <w:pPr>
        <w:ind w:left="4293" w:hanging="360"/>
      </w:pPr>
      <w:rPr>
        <w:rFonts w:ascii="Wingdings" w:hAnsi="Wingdings" w:hint="default"/>
      </w:rPr>
    </w:lvl>
    <w:lvl w:ilvl="6" w:tplc="040F0001" w:tentative="1">
      <w:start w:val="1"/>
      <w:numFmt w:val="bullet"/>
      <w:lvlText w:val=""/>
      <w:lvlJc w:val="left"/>
      <w:pPr>
        <w:ind w:left="5013" w:hanging="360"/>
      </w:pPr>
      <w:rPr>
        <w:rFonts w:ascii="Symbol" w:hAnsi="Symbol" w:hint="default"/>
      </w:rPr>
    </w:lvl>
    <w:lvl w:ilvl="7" w:tplc="040F0003" w:tentative="1">
      <w:start w:val="1"/>
      <w:numFmt w:val="bullet"/>
      <w:lvlText w:val="o"/>
      <w:lvlJc w:val="left"/>
      <w:pPr>
        <w:ind w:left="5733" w:hanging="360"/>
      </w:pPr>
      <w:rPr>
        <w:rFonts w:ascii="Courier New" w:hAnsi="Courier New" w:cs="Courier New" w:hint="default"/>
      </w:rPr>
    </w:lvl>
    <w:lvl w:ilvl="8" w:tplc="040F0005" w:tentative="1">
      <w:start w:val="1"/>
      <w:numFmt w:val="bullet"/>
      <w:lvlText w:val=""/>
      <w:lvlJc w:val="left"/>
      <w:pPr>
        <w:ind w:left="6453" w:hanging="360"/>
      </w:pPr>
      <w:rPr>
        <w:rFonts w:ascii="Wingdings" w:hAnsi="Wingdings" w:hint="default"/>
      </w:rPr>
    </w:lvl>
  </w:abstractNum>
  <w:abstractNum w:abstractNumId="24" w15:restartNumberingAfterBreak="0">
    <w:nsid w:val="634F16B5"/>
    <w:multiLevelType w:val="hybridMultilevel"/>
    <w:tmpl w:val="985A4382"/>
    <w:lvl w:ilvl="0" w:tplc="61D6AA90">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7F185D"/>
    <w:multiLevelType w:val="hybridMultilevel"/>
    <w:tmpl w:val="BC98C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CD1A86"/>
    <w:multiLevelType w:val="multilevel"/>
    <w:tmpl w:val="D980AC46"/>
    <w:lvl w:ilvl="0">
      <w:start w:val="1"/>
      <w:numFmt w:val="bullet"/>
      <w:lvlText w:val=""/>
      <w:lvlJc w:val="left"/>
      <w:pPr>
        <w:tabs>
          <w:tab w:val="num" w:pos="644"/>
        </w:tabs>
        <w:ind w:left="644" w:hanging="6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0A1590"/>
    <w:multiLevelType w:val="hybridMultilevel"/>
    <w:tmpl w:val="4488A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5"/>
  </w:num>
  <w:num w:numId="3">
    <w:abstractNumId w:val="10"/>
  </w:num>
  <w:num w:numId="4">
    <w:abstractNumId w:val="12"/>
  </w:num>
  <w:num w:numId="5">
    <w:abstractNumId w:val="5"/>
  </w:num>
  <w:num w:numId="6">
    <w:abstractNumId w:val="2"/>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21"/>
  </w:num>
  <w:num w:numId="9">
    <w:abstractNumId w:val="20"/>
  </w:num>
  <w:num w:numId="10">
    <w:abstractNumId w:val="7"/>
  </w:num>
  <w:num w:numId="11">
    <w:abstractNumId w:val="3"/>
  </w:num>
  <w:num w:numId="12">
    <w:abstractNumId w:val="27"/>
  </w:num>
  <w:num w:numId="13">
    <w:abstractNumId w:val="15"/>
  </w:num>
  <w:num w:numId="14">
    <w:abstractNumId w:val="0"/>
  </w:num>
  <w:num w:numId="15">
    <w:abstractNumId w:val="19"/>
  </w:num>
  <w:num w:numId="16">
    <w:abstractNumId w:val="4"/>
  </w:num>
  <w:num w:numId="17">
    <w:abstractNumId w:val="24"/>
  </w:num>
  <w:num w:numId="18">
    <w:abstractNumId w:val="9"/>
  </w:num>
  <w:num w:numId="19">
    <w:abstractNumId w:val="22"/>
  </w:num>
  <w:num w:numId="20">
    <w:abstractNumId w:val="26"/>
  </w:num>
  <w:num w:numId="21">
    <w:abstractNumId w:val="17"/>
  </w:num>
  <w:num w:numId="22">
    <w:abstractNumId w:val="18"/>
  </w:num>
  <w:num w:numId="23">
    <w:abstractNumId w:val="11"/>
  </w:num>
  <w:num w:numId="24">
    <w:abstractNumId w:val="13"/>
  </w:num>
  <w:num w:numId="25">
    <w:abstractNumId w:val="14"/>
  </w:num>
  <w:num w:numId="26">
    <w:abstractNumId w:val="16"/>
  </w:num>
  <w:num w:numId="27">
    <w:abstractNumId w:val="23"/>
  </w:num>
  <w:num w:numId="28">
    <w:abstractNumId w:val="2"/>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FC1C5D"/>
    <w:rsid w:val="00001DD8"/>
    <w:rsid w:val="00003EB5"/>
    <w:rsid w:val="00004CA3"/>
    <w:rsid w:val="00006812"/>
    <w:rsid w:val="0000731D"/>
    <w:rsid w:val="000113AD"/>
    <w:rsid w:val="00013EF0"/>
    <w:rsid w:val="00016C3C"/>
    <w:rsid w:val="00017FF5"/>
    <w:rsid w:val="00020B71"/>
    <w:rsid w:val="00025D2D"/>
    <w:rsid w:val="00026713"/>
    <w:rsid w:val="00026F0D"/>
    <w:rsid w:val="000275E4"/>
    <w:rsid w:val="00030BF9"/>
    <w:rsid w:val="00031950"/>
    <w:rsid w:val="00035045"/>
    <w:rsid w:val="00035B46"/>
    <w:rsid w:val="000368B3"/>
    <w:rsid w:val="000373E7"/>
    <w:rsid w:val="00050CAF"/>
    <w:rsid w:val="0005262F"/>
    <w:rsid w:val="00056705"/>
    <w:rsid w:val="00063705"/>
    <w:rsid w:val="000655AF"/>
    <w:rsid w:val="00076297"/>
    <w:rsid w:val="0008206A"/>
    <w:rsid w:val="000910CB"/>
    <w:rsid w:val="000910D0"/>
    <w:rsid w:val="00094BF5"/>
    <w:rsid w:val="00095A77"/>
    <w:rsid w:val="00095D15"/>
    <w:rsid w:val="00095FD1"/>
    <w:rsid w:val="0009773D"/>
    <w:rsid w:val="000A26A1"/>
    <w:rsid w:val="000A2D4F"/>
    <w:rsid w:val="000A3364"/>
    <w:rsid w:val="000A4D6A"/>
    <w:rsid w:val="000A5C33"/>
    <w:rsid w:val="000A7732"/>
    <w:rsid w:val="000B12FC"/>
    <w:rsid w:val="000B6101"/>
    <w:rsid w:val="000C0B76"/>
    <w:rsid w:val="000C32EC"/>
    <w:rsid w:val="000C4E16"/>
    <w:rsid w:val="000C517F"/>
    <w:rsid w:val="000C5D95"/>
    <w:rsid w:val="000C713F"/>
    <w:rsid w:val="000C72E2"/>
    <w:rsid w:val="000D26E4"/>
    <w:rsid w:val="000D2814"/>
    <w:rsid w:val="000D5B3B"/>
    <w:rsid w:val="000D70E3"/>
    <w:rsid w:val="000D7166"/>
    <w:rsid w:val="000D7804"/>
    <w:rsid w:val="000E2402"/>
    <w:rsid w:val="000E254B"/>
    <w:rsid w:val="000E2EEF"/>
    <w:rsid w:val="000F17B6"/>
    <w:rsid w:val="000F2F93"/>
    <w:rsid w:val="000F44F4"/>
    <w:rsid w:val="000F48D1"/>
    <w:rsid w:val="000F7006"/>
    <w:rsid w:val="000F7950"/>
    <w:rsid w:val="00110547"/>
    <w:rsid w:val="0011095E"/>
    <w:rsid w:val="00111DC8"/>
    <w:rsid w:val="00112B34"/>
    <w:rsid w:val="00116212"/>
    <w:rsid w:val="00120DA0"/>
    <w:rsid w:val="00122FA9"/>
    <w:rsid w:val="00123BE7"/>
    <w:rsid w:val="00124FC6"/>
    <w:rsid w:val="0012610D"/>
    <w:rsid w:val="001301A2"/>
    <w:rsid w:val="00133EC0"/>
    <w:rsid w:val="00135517"/>
    <w:rsid w:val="00135541"/>
    <w:rsid w:val="00135B63"/>
    <w:rsid w:val="00136965"/>
    <w:rsid w:val="00136D5C"/>
    <w:rsid w:val="0013767A"/>
    <w:rsid w:val="00141FE3"/>
    <w:rsid w:val="00142779"/>
    <w:rsid w:val="00143414"/>
    <w:rsid w:val="001463EA"/>
    <w:rsid w:val="0014687C"/>
    <w:rsid w:val="0015033E"/>
    <w:rsid w:val="00153BD4"/>
    <w:rsid w:val="00153C9A"/>
    <w:rsid w:val="00154708"/>
    <w:rsid w:val="001550A5"/>
    <w:rsid w:val="0015624F"/>
    <w:rsid w:val="00160726"/>
    <w:rsid w:val="001616A3"/>
    <w:rsid w:val="00165627"/>
    <w:rsid w:val="00167035"/>
    <w:rsid w:val="00167D3C"/>
    <w:rsid w:val="00173F0D"/>
    <w:rsid w:val="001758EB"/>
    <w:rsid w:val="001763BF"/>
    <w:rsid w:val="00182389"/>
    <w:rsid w:val="00183562"/>
    <w:rsid w:val="00185386"/>
    <w:rsid w:val="0018594B"/>
    <w:rsid w:val="001861D7"/>
    <w:rsid w:val="001870A7"/>
    <w:rsid w:val="0019513A"/>
    <w:rsid w:val="0019553E"/>
    <w:rsid w:val="001A355E"/>
    <w:rsid w:val="001A53DA"/>
    <w:rsid w:val="001B013C"/>
    <w:rsid w:val="001B7383"/>
    <w:rsid w:val="001C3760"/>
    <w:rsid w:val="001C3AB3"/>
    <w:rsid w:val="001C444C"/>
    <w:rsid w:val="001D3D15"/>
    <w:rsid w:val="001D3EC3"/>
    <w:rsid w:val="001D56B3"/>
    <w:rsid w:val="001E0E3D"/>
    <w:rsid w:val="001E30BA"/>
    <w:rsid w:val="001E446E"/>
    <w:rsid w:val="001E7DD1"/>
    <w:rsid w:val="001F14ED"/>
    <w:rsid w:val="001F2726"/>
    <w:rsid w:val="001F3B1C"/>
    <w:rsid w:val="001F3F16"/>
    <w:rsid w:val="001F4E75"/>
    <w:rsid w:val="001F6774"/>
    <w:rsid w:val="001F71BA"/>
    <w:rsid w:val="001F75FB"/>
    <w:rsid w:val="001F7714"/>
    <w:rsid w:val="00203C34"/>
    <w:rsid w:val="00204ECA"/>
    <w:rsid w:val="00206B7E"/>
    <w:rsid w:val="00210BA0"/>
    <w:rsid w:val="00211B4B"/>
    <w:rsid w:val="00214A07"/>
    <w:rsid w:val="00216C69"/>
    <w:rsid w:val="002219F6"/>
    <w:rsid w:val="00223333"/>
    <w:rsid w:val="00226EF1"/>
    <w:rsid w:val="00230E52"/>
    <w:rsid w:val="00231619"/>
    <w:rsid w:val="002321D3"/>
    <w:rsid w:val="00233065"/>
    <w:rsid w:val="00237360"/>
    <w:rsid w:val="00240552"/>
    <w:rsid w:val="00240814"/>
    <w:rsid w:val="002409FB"/>
    <w:rsid w:val="00241037"/>
    <w:rsid w:val="0024320F"/>
    <w:rsid w:val="0024379A"/>
    <w:rsid w:val="00244BC8"/>
    <w:rsid w:val="00253BB7"/>
    <w:rsid w:val="0026332C"/>
    <w:rsid w:val="002656F8"/>
    <w:rsid w:val="002658F5"/>
    <w:rsid w:val="00267BCA"/>
    <w:rsid w:val="00270C60"/>
    <w:rsid w:val="00270EEB"/>
    <w:rsid w:val="00271AF6"/>
    <w:rsid w:val="00275C6D"/>
    <w:rsid w:val="0028128E"/>
    <w:rsid w:val="00283562"/>
    <w:rsid w:val="00284F73"/>
    <w:rsid w:val="0028556F"/>
    <w:rsid w:val="002913A5"/>
    <w:rsid w:val="00291FF9"/>
    <w:rsid w:val="00294092"/>
    <w:rsid w:val="00294C4B"/>
    <w:rsid w:val="00295873"/>
    <w:rsid w:val="002A1164"/>
    <w:rsid w:val="002A2232"/>
    <w:rsid w:val="002A34FB"/>
    <w:rsid w:val="002A3E69"/>
    <w:rsid w:val="002A4522"/>
    <w:rsid w:val="002A52CA"/>
    <w:rsid w:val="002A5BC1"/>
    <w:rsid w:val="002A6BED"/>
    <w:rsid w:val="002A73FE"/>
    <w:rsid w:val="002B3CEA"/>
    <w:rsid w:val="002C0148"/>
    <w:rsid w:val="002C0CF3"/>
    <w:rsid w:val="002C210D"/>
    <w:rsid w:val="002C2EC5"/>
    <w:rsid w:val="002C3099"/>
    <w:rsid w:val="002C4214"/>
    <w:rsid w:val="002C5801"/>
    <w:rsid w:val="002D059E"/>
    <w:rsid w:val="002D5D42"/>
    <w:rsid w:val="002D6D6F"/>
    <w:rsid w:val="002D797E"/>
    <w:rsid w:val="002E04F6"/>
    <w:rsid w:val="002E1222"/>
    <w:rsid w:val="002E13FD"/>
    <w:rsid w:val="002E1878"/>
    <w:rsid w:val="002E1F7D"/>
    <w:rsid w:val="002E2AC9"/>
    <w:rsid w:val="002E2F78"/>
    <w:rsid w:val="002F16D3"/>
    <w:rsid w:val="002F4200"/>
    <w:rsid w:val="002F48CB"/>
    <w:rsid w:val="002F4D0B"/>
    <w:rsid w:val="002F55D3"/>
    <w:rsid w:val="003006FD"/>
    <w:rsid w:val="0030578A"/>
    <w:rsid w:val="00307E1F"/>
    <w:rsid w:val="00310753"/>
    <w:rsid w:val="00316A5B"/>
    <w:rsid w:val="00320F6A"/>
    <w:rsid w:val="00321970"/>
    <w:rsid w:val="00322B22"/>
    <w:rsid w:val="00330860"/>
    <w:rsid w:val="00335A50"/>
    <w:rsid w:val="00335EB1"/>
    <w:rsid w:val="00336618"/>
    <w:rsid w:val="00343F7D"/>
    <w:rsid w:val="00352803"/>
    <w:rsid w:val="003532B3"/>
    <w:rsid w:val="00354DD6"/>
    <w:rsid w:val="003646C2"/>
    <w:rsid w:val="003656E4"/>
    <w:rsid w:val="003670BC"/>
    <w:rsid w:val="00367AA2"/>
    <w:rsid w:val="00371349"/>
    <w:rsid w:val="003721E4"/>
    <w:rsid w:val="00383156"/>
    <w:rsid w:val="00384778"/>
    <w:rsid w:val="003904CD"/>
    <w:rsid w:val="0039345E"/>
    <w:rsid w:val="0039501C"/>
    <w:rsid w:val="00396111"/>
    <w:rsid w:val="003A0EC5"/>
    <w:rsid w:val="003A6932"/>
    <w:rsid w:val="003B1F2A"/>
    <w:rsid w:val="003B240C"/>
    <w:rsid w:val="003B2577"/>
    <w:rsid w:val="003B6561"/>
    <w:rsid w:val="003B70B2"/>
    <w:rsid w:val="003B71E8"/>
    <w:rsid w:val="003C1488"/>
    <w:rsid w:val="003C5496"/>
    <w:rsid w:val="003C5FF4"/>
    <w:rsid w:val="003C6DC7"/>
    <w:rsid w:val="003C7A2A"/>
    <w:rsid w:val="003D4345"/>
    <w:rsid w:val="003D5805"/>
    <w:rsid w:val="003E1E73"/>
    <w:rsid w:val="003E1F46"/>
    <w:rsid w:val="003E33A3"/>
    <w:rsid w:val="003E375D"/>
    <w:rsid w:val="003E45C0"/>
    <w:rsid w:val="003E50ED"/>
    <w:rsid w:val="003F1498"/>
    <w:rsid w:val="003F2CD7"/>
    <w:rsid w:val="003F7AAB"/>
    <w:rsid w:val="004000BB"/>
    <w:rsid w:val="00400AB8"/>
    <w:rsid w:val="00406085"/>
    <w:rsid w:val="00406139"/>
    <w:rsid w:val="00406388"/>
    <w:rsid w:val="004113E3"/>
    <w:rsid w:val="0041363F"/>
    <w:rsid w:val="00416114"/>
    <w:rsid w:val="004201D4"/>
    <w:rsid w:val="0042235E"/>
    <w:rsid w:val="00424F1A"/>
    <w:rsid w:val="004320A4"/>
    <w:rsid w:val="00436176"/>
    <w:rsid w:val="004407C4"/>
    <w:rsid w:val="00444AA5"/>
    <w:rsid w:val="004502EB"/>
    <w:rsid w:val="004515A0"/>
    <w:rsid w:val="00451D2A"/>
    <w:rsid w:val="004541CE"/>
    <w:rsid w:val="00454A55"/>
    <w:rsid w:val="00455268"/>
    <w:rsid w:val="00456A16"/>
    <w:rsid w:val="00457AC1"/>
    <w:rsid w:val="00460EC4"/>
    <w:rsid w:val="00463202"/>
    <w:rsid w:val="00464C93"/>
    <w:rsid w:val="0046632C"/>
    <w:rsid w:val="0047050A"/>
    <w:rsid w:val="00471BCA"/>
    <w:rsid w:val="00477364"/>
    <w:rsid w:val="00482635"/>
    <w:rsid w:val="004836C8"/>
    <w:rsid w:val="00483834"/>
    <w:rsid w:val="0048396E"/>
    <w:rsid w:val="004839C5"/>
    <w:rsid w:val="00484007"/>
    <w:rsid w:val="0048487A"/>
    <w:rsid w:val="00485D27"/>
    <w:rsid w:val="00486913"/>
    <w:rsid w:val="00486E5C"/>
    <w:rsid w:val="00487DEC"/>
    <w:rsid w:val="00491288"/>
    <w:rsid w:val="00491836"/>
    <w:rsid w:val="00492B9C"/>
    <w:rsid w:val="0049439A"/>
    <w:rsid w:val="004A3A86"/>
    <w:rsid w:val="004A44ED"/>
    <w:rsid w:val="004A7A35"/>
    <w:rsid w:val="004B17F0"/>
    <w:rsid w:val="004B3C08"/>
    <w:rsid w:val="004B3F18"/>
    <w:rsid w:val="004B3F52"/>
    <w:rsid w:val="004B46F6"/>
    <w:rsid w:val="004C0F60"/>
    <w:rsid w:val="004C2375"/>
    <w:rsid w:val="004C592A"/>
    <w:rsid w:val="004C7192"/>
    <w:rsid w:val="004C7E98"/>
    <w:rsid w:val="004D3BDD"/>
    <w:rsid w:val="004E1B5C"/>
    <w:rsid w:val="004E2401"/>
    <w:rsid w:val="004E588E"/>
    <w:rsid w:val="004E6546"/>
    <w:rsid w:val="004E65FE"/>
    <w:rsid w:val="004E7C3D"/>
    <w:rsid w:val="004F0CB5"/>
    <w:rsid w:val="004F1AD7"/>
    <w:rsid w:val="004F3DB7"/>
    <w:rsid w:val="004F3E31"/>
    <w:rsid w:val="004F710F"/>
    <w:rsid w:val="005001B3"/>
    <w:rsid w:val="00503D62"/>
    <w:rsid w:val="00503E7B"/>
    <w:rsid w:val="005045CD"/>
    <w:rsid w:val="005053D1"/>
    <w:rsid w:val="00505493"/>
    <w:rsid w:val="00505CE5"/>
    <w:rsid w:val="00507627"/>
    <w:rsid w:val="00507C3A"/>
    <w:rsid w:val="005107ED"/>
    <w:rsid w:val="00510F78"/>
    <w:rsid w:val="005135FE"/>
    <w:rsid w:val="00513998"/>
    <w:rsid w:val="00515405"/>
    <w:rsid w:val="00517183"/>
    <w:rsid w:val="00517480"/>
    <w:rsid w:val="00517BF9"/>
    <w:rsid w:val="00520498"/>
    <w:rsid w:val="005214F6"/>
    <w:rsid w:val="00524CAF"/>
    <w:rsid w:val="0052791A"/>
    <w:rsid w:val="00530DF5"/>
    <w:rsid w:val="00534F1A"/>
    <w:rsid w:val="005373F4"/>
    <w:rsid w:val="0054516B"/>
    <w:rsid w:val="005464AB"/>
    <w:rsid w:val="00546842"/>
    <w:rsid w:val="00546B4B"/>
    <w:rsid w:val="00547563"/>
    <w:rsid w:val="00552853"/>
    <w:rsid w:val="00560B03"/>
    <w:rsid w:val="005619AD"/>
    <w:rsid w:val="00561BC6"/>
    <w:rsid w:val="00563BF7"/>
    <w:rsid w:val="00565963"/>
    <w:rsid w:val="00565C72"/>
    <w:rsid w:val="00565D22"/>
    <w:rsid w:val="00567FF9"/>
    <w:rsid w:val="00570318"/>
    <w:rsid w:val="00570E4B"/>
    <w:rsid w:val="0057128A"/>
    <w:rsid w:val="0058241B"/>
    <w:rsid w:val="00582C64"/>
    <w:rsid w:val="00587399"/>
    <w:rsid w:val="00587609"/>
    <w:rsid w:val="00587DD5"/>
    <w:rsid w:val="00592FA6"/>
    <w:rsid w:val="00596E12"/>
    <w:rsid w:val="005A01C6"/>
    <w:rsid w:val="005A0C0D"/>
    <w:rsid w:val="005A13E9"/>
    <w:rsid w:val="005A21F1"/>
    <w:rsid w:val="005B4044"/>
    <w:rsid w:val="005B70D0"/>
    <w:rsid w:val="005C01A6"/>
    <w:rsid w:val="005C2F94"/>
    <w:rsid w:val="005C3ADA"/>
    <w:rsid w:val="005C4C1A"/>
    <w:rsid w:val="005C5ED9"/>
    <w:rsid w:val="005C630B"/>
    <w:rsid w:val="005C6782"/>
    <w:rsid w:val="005D1FF8"/>
    <w:rsid w:val="005D29CE"/>
    <w:rsid w:val="005D31B5"/>
    <w:rsid w:val="005D3774"/>
    <w:rsid w:val="005D6991"/>
    <w:rsid w:val="005D7E84"/>
    <w:rsid w:val="005E1A93"/>
    <w:rsid w:val="005E4416"/>
    <w:rsid w:val="005E48A9"/>
    <w:rsid w:val="005E5421"/>
    <w:rsid w:val="005F0DB8"/>
    <w:rsid w:val="005F115F"/>
    <w:rsid w:val="005F162D"/>
    <w:rsid w:val="005F251C"/>
    <w:rsid w:val="005F2847"/>
    <w:rsid w:val="005F2CE1"/>
    <w:rsid w:val="005F5D32"/>
    <w:rsid w:val="006007F9"/>
    <w:rsid w:val="00602837"/>
    <w:rsid w:val="00606034"/>
    <w:rsid w:val="00606377"/>
    <w:rsid w:val="00610797"/>
    <w:rsid w:val="0061088C"/>
    <w:rsid w:val="0061216E"/>
    <w:rsid w:val="006155AC"/>
    <w:rsid w:val="006167C9"/>
    <w:rsid w:val="00616B7A"/>
    <w:rsid w:val="006179B0"/>
    <w:rsid w:val="00622D04"/>
    <w:rsid w:val="00626102"/>
    <w:rsid w:val="00626275"/>
    <w:rsid w:val="00630223"/>
    <w:rsid w:val="00636F62"/>
    <w:rsid w:val="006379E5"/>
    <w:rsid w:val="0064725F"/>
    <w:rsid w:val="00647607"/>
    <w:rsid w:val="00654BFB"/>
    <w:rsid w:val="00655BFE"/>
    <w:rsid w:val="0066036C"/>
    <w:rsid w:val="00664694"/>
    <w:rsid w:val="00664901"/>
    <w:rsid w:val="00670410"/>
    <w:rsid w:val="0067073E"/>
    <w:rsid w:val="00672754"/>
    <w:rsid w:val="00672F9A"/>
    <w:rsid w:val="00673E0A"/>
    <w:rsid w:val="00674D6D"/>
    <w:rsid w:val="00680836"/>
    <w:rsid w:val="00681828"/>
    <w:rsid w:val="006835DE"/>
    <w:rsid w:val="00683989"/>
    <w:rsid w:val="00684FDA"/>
    <w:rsid w:val="00693B01"/>
    <w:rsid w:val="006947D1"/>
    <w:rsid w:val="00696ABA"/>
    <w:rsid w:val="00697EFB"/>
    <w:rsid w:val="006A30BD"/>
    <w:rsid w:val="006A39A9"/>
    <w:rsid w:val="006A413D"/>
    <w:rsid w:val="006A43C5"/>
    <w:rsid w:val="006A4481"/>
    <w:rsid w:val="006A794F"/>
    <w:rsid w:val="006B495E"/>
    <w:rsid w:val="006B66E0"/>
    <w:rsid w:val="006B7E95"/>
    <w:rsid w:val="006C42C7"/>
    <w:rsid w:val="006C59DC"/>
    <w:rsid w:val="006D1A31"/>
    <w:rsid w:val="006D31EF"/>
    <w:rsid w:val="006D75E9"/>
    <w:rsid w:val="006E111E"/>
    <w:rsid w:val="006E1921"/>
    <w:rsid w:val="006E3533"/>
    <w:rsid w:val="006E6B41"/>
    <w:rsid w:val="006F0879"/>
    <w:rsid w:val="006F09F3"/>
    <w:rsid w:val="006F1298"/>
    <w:rsid w:val="006F3850"/>
    <w:rsid w:val="006F5520"/>
    <w:rsid w:val="006F648D"/>
    <w:rsid w:val="0070100F"/>
    <w:rsid w:val="00703194"/>
    <w:rsid w:val="0070414A"/>
    <w:rsid w:val="00704E8D"/>
    <w:rsid w:val="00710A00"/>
    <w:rsid w:val="0071515E"/>
    <w:rsid w:val="0071537A"/>
    <w:rsid w:val="00715512"/>
    <w:rsid w:val="00717496"/>
    <w:rsid w:val="007176FA"/>
    <w:rsid w:val="007204F2"/>
    <w:rsid w:val="00724174"/>
    <w:rsid w:val="00724CEE"/>
    <w:rsid w:val="0073183F"/>
    <w:rsid w:val="00734A45"/>
    <w:rsid w:val="007351B8"/>
    <w:rsid w:val="0073799E"/>
    <w:rsid w:val="00737E12"/>
    <w:rsid w:val="00744600"/>
    <w:rsid w:val="0074633E"/>
    <w:rsid w:val="00746B0F"/>
    <w:rsid w:val="007507F8"/>
    <w:rsid w:val="00750F03"/>
    <w:rsid w:val="00756DEC"/>
    <w:rsid w:val="00761904"/>
    <w:rsid w:val="007631C0"/>
    <w:rsid w:val="007644C2"/>
    <w:rsid w:val="00767B20"/>
    <w:rsid w:val="00767C59"/>
    <w:rsid w:val="00767E10"/>
    <w:rsid w:val="007752A3"/>
    <w:rsid w:val="007753B8"/>
    <w:rsid w:val="0077565B"/>
    <w:rsid w:val="00777769"/>
    <w:rsid w:val="00777EB1"/>
    <w:rsid w:val="00783B70"/>
    <w:rsid w:val="00784D8E"/>
    <w:rsid w:val="00785337"/>
    <w:rsid w:val="0078754D"/>
    <w:rsid w:val="00792E6C"/>
    <w:rsid w:val="007931DC"/>
    <w:rsid w:val="00795954"/>
    <w:rsid w:val="00797611"/>
    <w:rsid w:val="007A2237"/>
    <w:rsid w:val="007A3C18"/>
    <w:rsid w:val="007A430E"/>
    <w:rsid w:val="007A4663"/>
    <w:rsid w:val="007A4F02"/>
    <w:rsid w:val="007B52DE"/>
    <w:rsid w:val="007C047C"/>
    <w:rsid w:val="007C2FA9"/>
    <w:rsid w:val="007C32F5"/>
    <w:rsid w:val="007C33D8"/>
    <w:rsid w:val="007C3457"/>
    <w:rsid w:val="007D1B92"/>
    <w:rsid w:val="007D2DA3"/>
    <w:rsid w:val="007D2F2F"/>
    <w:rsid w:val="007D4258"/>
    <w:rsid w:val="007D4A1E"/>
    <w:rsid w:val="007D66F1"/>
    <w:rsid w:val="007D6E0B"/>
    <w:rsid w:val="007E2923"/>
    <w:rsid w:val="007E4D7B"/>
    <w:rsid w:val="007E7C43"/>
    <w:rsid w:val="007F0025"/>
    <w:rsid w:val="007F0122"/>
    <w:rsid w:val="007F131C"/>
    <w:rsid w:val="007F1633"/>
    <w:rsid w:val="007F3BE0"/>
    <w:rsid w:val="0080491C"/>
    <w:rsid w:val="0081256D"/>
    <w:rsid w:val="0081542C"/>
    <w:rsid w:val="00820466"/>
    <w:rsid w:val="00820F4E"/>
    <w:rsid w:val="00821142"/>
    <w:rsid w:val="00821600"/>
    <w:rsid w:val="00822D20"/>
    <w:rsid w:val="008272E4"/>
    <w:rsid w:val="008307D9"/>
    <w:rsid w:val="00831CCF"/>
    <w:rsid w:val="0083263F"/>
    <w:rsid w:val="00832A73"/>
    <w:rsid w:val="00836B77"/>
    <w:rsid w:val="00836C0F"/>
    <w:rsid w:val="00837A86"/>
    <w:rsid w:val="00837ED8"/>
    <w:rsid w:val="008438CD"/>
    <w:rsid w:val="00844191"/>
    <w:rsid w:val="00846EFB"/>
    <w:rsid w:val="008472BE"/>
    <w:rsid w:val="00850B70"/>
    <w:rsid w:val="00851E86"/>
    <w:rsid w:val="008549AE"/>
    <w:rsid w:val="00856AFA"/>
    <w:rsid w:val="008576B6"/>
    <w:rsid w:val="008620C2"/>
    <w:rsid w:val="008631FF"/>
    <w:rsid w:val="008643BB"/>
    <w:rsid w:val="008670D0"/>
    <w:rsid w:val="00870895"/>
    <w:rsid w:val="008756A0"/>
    <w:rsid w:val="008774F9"/>
    <w:rsid w:val="00882FA6"/>
    <w:rsid w:val="008848B9"/>
    <w:rsid w:val="0088563E"/>
    <w:rsid w:val="00887485"/>
    <w:rsid w:val="00892B84"/>
    <w:rsid w:val="00893A30"/>
    <w:rsid w:val="008972EC"/>
    <w:rsid w:val="008A14EB"/>
    <w:rsid w:val="008A3651"/>
    <w:rsid w:val="008A37D7"/>
    <w:rsid w:val="008A4227"/>
    <w:rsid w:val="008B2573"/>
    <w:rsid w:val="008B281C"/>
    <w:rsid w:val="008B7E2B"/>
    <w:rsid w:val="008C3F26"/>
    <w:rsid w:val="008C4C58"/>
    <w:rsid w:val="008C6F7A"/>
    <w:rsid w:val="008D17CF"/>
    <w:rsid w:val="008D243E"/>
    <w:rsid w:val="008D374C"/>
    <w:rsid w:val="008D457A"/>
    <w:rsid w:val="008D5F26"/>
    <w:rsid w:val="008D752B"/>
    <w:rsid w:val="008D78EC"/>
    <w:rsid w:val="008E176C"/>
    <w:rsid w:val="008E1C13"/>
    <w:rsid w:val="008E47B2"/>
    <w:rsid w:val="008E49AE"/>
    <w:rsid w:val="008E625F"/>
    <w:rsid w:val="008E7CFD"/>
    <w:rsid w:val="008F0313"/>
    <w:rsid w:val="008F0900"/>
    <w:rsid w:val="008F09A8"/>
    <w:rsid w:val="009008FA"/>
    <w:rsid w:val="00902951"/>
    <w:rsid w:val="0090414E"/>
    <w:rsid w:val="00904D18"/>
    <w:rsid w:val="00907056"/>
    <w:rsid w:val="00907EDF"/>
    <w:rsid w:val="00914D8E"/>
    <w:rsid w:val="00915EB8"/>
    <w:rsid w:val="00915F66"/>
    <w:rsid w:val="009178A2"/>
    <w:rsid w:val="00920FBB"/>
    <w:rsid w:val="00922685"/>
    <w:rsid w:val="00924EF6"/>
    <w:rsid w:val="009259E2"/>
    <w:rsid w:val="00931753"/>
    <w:rsid w:val="00933CEA"/>
    <w:rsid w:val="009357E2"/>
    <w:rsid w:val="00935A05"/>
    <w:rsid w:val="0094382B"/>
    <w:rsid w:val="00944886"/>
    <w:rsid w:val="00945504"/>
    <w:rsid w:val="00950366"/>
    <w:rsid w:val="009529DD"/>
    <w:rsid w:val="00954CE2"/>
    <w:rsid w:val="009557A4"/>
    <w:rsid w:val="0095614E"/>
    <w:rsid w:val="00960F3A"/>
    <w:rsid w:val="009660D5"/>
    <w:rsid w:val="00966A61"/>
    <w:rsid w:val="0096700A"/>
    <w:rsid w:val="0097074D"/>
    <w:rsid w:val="0097240D"/>
    <w:rsid w:val="0097316E"/>
    <w:rsid w:val="00975303"/>
    <w:rsid w:val="0097581A"/>
    <w:rsid w:val="009775DB"/>
    <w:rsid w:val="00977AB5"/>
    <w:rsid w:val="00980041"/>
    <w:rsid w:val="00982279"/>
    <w:rsid w:val="00983608"/>
    <w:rsid w:val="0098430D"/>
    <w:rsid w:val="009852C4"/>
    <w:rsid w:val="00996C0A"/>
    <w:rsid w:val="00997246"/>
    <w:rsid w:val="009A62F4"/>
    <w:rsid w:val="009A6ABE"/>
    <w:rsid w:val="009A7A31"/>
    <w:rsid w:val="009A7C43"/>
    <w:rsid w:val="009B69C5"/>
    <w:rsid w:val="009C1161"/>
    <w:rsid w:val="009C11F4"/>
    <w:rsid w:val="009C6A5F"/>
    <w:rsid w:val="009C75B8"/>
    <w:rsid w:val="009D0F1C"/>
    <w:rsid w:val="009D1E40"/>
    <w:rsid w:val="009D389A"/>
    <w:rsid w:val="009D3EF4"/>
    <w:rsid w:val="009D6271"/>
    <w:rsid w:val="009E376F"/>
    <w:rsid w:val="009F32EF"/>
    <w:rsid w:val="009F60B6"/>
    <w:rsid w:val="00A02D04"/>
    <w:rsid w:val="00A0354D"/>
    <w:rsid w:val="00A03BF8"/>
    <w:rsid w:val="00A04271"/>
    <w:rsid w:val="00A061D8"/>
    <w:rsid w:val="00A06DA8"/>
    <w:rsid w:val="00A11DD2"/>
    <w:rsid w:val="00A12846"/>
    <w:rsid w:val="00A132C5"/>
    <w:rsid w:val="00A13714"/>
    <w:rsid w:val="00A149B6"/>
    <w:rsid w:val="00A1529E"/>
    <w:rsid w:val="00A17E64"/>
    <w:rsid w:val="00A22D07"/>
    <w:rsid w:val="00A23241"/>
    <w:rsid w:val="00A31091"/>
    <w:rsid w:val="00A319A6"/>
    <w:rsid w:val="00A365C5"/>
    <w:rsid w:val="00A42950"/>
    <w:rsid w:val="00A436FD"/>
    <w:rsid w:val="00A457B2"/>
    <w:rsid w:val="00A46DE2"/>
    <w:rsid w:val="00A4788A"/>
    <w:rsid w:val="00A51F84"/>
    <w:rsid w:val="00A5478D"/>
    <w:rsid w:val="00A63B5B"/>
    <w:rsid w:val="00A703E2"/>
    <w:rsid w:val="00A70A7A"/>
    <w:rsid w:val="00A71E0A"/>
    <w:rsid w:val="00A72DAD"/>
    <w:rsid w:val="00A73E94"/>
    <w:rsid w:val="00A750E0"/>
    <w:rsid w:val="00A76283"/>
    <w:rsid w:val="00A77B2E"/>
    <w:rsid w:val="00A80860"/>
    <w:rsid w:val="00A809C5"/>
    <w:rsid w:val="00A823E2"/>
    <w:rsid w:val="00A84115"/>
    <w:rsid w:val="00A860B5"/>
    <w:rsid w:val="00A92ED7"/>
    <w:rsid w:val="00A956F5"/>
    <w:rsid w:val="00A9578A"/>
    <w:rsid w:val="00A97C48"/>
    <w:rsid w:val="00AA0E57"/>
    <w:rsid w:val="00AA1093"/>
    <w:rsid w:val="00AA178A"/>
    <w:rsid w:val="00AA31C3"/>
    <w:rsid w:val="00AA41A4"/>
    <w:rsid w:val="00AA4477"/>
    <w:rsid w:val="00AA50EA"/>
    <w:rsid w:val="00AB06ED"/>
    <w:rsid w:val="00AB0FA3"/>
    <w:rsid w:val="00AB2182"/>
    <w:rsid w:val="00AB2994"/>
    <w:rsid w:val="00AB4999"/>
    <w:rsid w:val="00AB7678"/>
    <w:rsid w:val="00AC0C23"/>
    <w:rsid w:val="00AC1A27"/>
    <w:rsid w:val="00AC3686"/>
    <w:rsid w:val="00AC48E3"/>
    <w:rsid w:val="00AC5170"/>
    <w:rsid w:val="00AC6721"/>
    <w:rsid w:val="00AD2317"/>
    <w:rsid w:val="00AD371E"/>
    <w:rsid w:val="00AD4415"/>
    <w:rsid w:val="00AD4A6E"/>
    <w:rsid w:val="00AD5F4D"/>
    <w:rsid w:val="00AE0359"/>
    <w:rsid w:val="00AE1FEB"/>
    <w:rsid w:val="00AF130A"/>
    <w:rsid w:val="00AF31DF"/>
    <w:rsid w:val="00AF3CC6"/>
    <w:rsid w:val="00AF679E"/>
    <w:rsid w:val="00AF69A1"/>
    <w:rsid w:val="00B006DF"/>
    <w:rsid w:val="00B00C34"/>
    <w:rsid w:val="00B01182"/>
    <w:rsid w:val="00B0145A"/>
    <w:rsid w:val="00B0200C"/>
    <w:rsid w:val="00B026C2"/>
    <w:rsid w:val="00B02DF1"/>
    <w:rsid w:val="00B0389E"/>
    <w:rsid w:val="00B04542"/>
    <w:rsid w:val="00B13754"/>
    <w:rsid w:val="00B14958"/>
    <w:rsid w:val="00B15234"/>
    <w:rsid w:val="00B160B6"/>
    <w:rsid w:val="00B17C38"/>
    <w:rsid w:val="00B20DB4"/>
    <w:rsid w:val="00B222C4"/>
    <w:rsid w:val="00B22D1B"/>
    <w:rsid w:val="00B2568F"/>
    <w:rsid w:val="00B264BB"/>
    <w:rsid w:val="00B3034F"/>
    <w:rsid w:val="00B412CC"/>
    <w:rsid w:val="00B4274B"/>
    <w:rsid w:val="00B46B89"/>
    <w:rsid w:val="00B46C2D"/>
    <w:rsid w:val="00B50839"/>
    <w:rsid w:val="00B53ED6"/>
    <w:rsid w:val="00B55ACA"/>
    <w:rsid w:val="00B6211F"/>
    <w:rsid w:val="00B626F3"/>
    <w:rsid w:val="00B62C94"/>
    <w:rsid w:val="00B63EB0"/>
    <w:rsid w:val="00B65A90"/>
    <w:rsid w:val="00B7315D"/>
    <w:rsid w:val="00B748CF"/>
    <w:rsid w:val="00B74917"/>
    <w:rsid w:val="00B74AE6"/>
    <w:rsid w:val="00B75510"/>
    <w:rsid w:val="00B805DC"/>
    <w:rsid w:val="00B80F4B"/>
    <w:rsid w:val="00B81EB4"/>
    <w:rsid w:val="00B851C3"/>
    <w:rsid w:val="00B85872"/>
    <w:rsid w:val="00B9103F"/>
    <w:rsid w:val="00B91927"/>
    <w:rsid w:val="00B91F12"/>
    <w:rsid w:val="00B92F40"/>
    <w:rsid w:val="00B939CB"/>
    <w:rsid w:val="00B940A1"/>
    <w:rsid w:val="00B9450C"/>
    <w:rsid w:val="00B97387"/>
    <w:rsid w:val="00BA08DE"/>
    <w:rsid w:val="00BA218D"/>
    <w:rsid w:val="00BA37C5"/>
    <w:rsid w:val="00BB3B91"/>
    <w:rsid w:val="00BB6224"/>
    <w:rsid w:val="00BB6C06"/>
    <w:rsid w:val="00BC054F"/>
    <w:rsid w:val="00BC09D4"/>
    <w:rsid w:val="00BC2F1C"/>
    <w:rsid w:val="00BC51E7"/>
    <w:rsid w:val="00BD0B5A"/>
    <w:rsid w:val="00BD112E"/>
    <w:rsid w:val="00BD1DBE"/>
    <w:rsid w:val="00BD632A"/>
    <w:rsid w:val="00BD7035"/>
    <w:rsid w:val="00BE36CE"/>
    <w:rsid w:val="00BF1C2E"/>
    <w:rsid w:val="00BF52EE"/>
    <w:rsid w:val="00C03136"/>
    <w:rsid w:val="00C12349"/>
    <w:rsid w:val="00C27153"/>
    <w:rsid w:val="00C3032A"/>
    <w:rsid w:val="00C31AEE"/>
    <w:rsid w:val="00C32423"/>
    <w:rsid w:val="00C32A01"/>
    <w:rsid w:val="00C34B52"/>
    <w:rsid w:val="00C35D73"/>
    <w:rsid w:val="00C419A6"/>
    <w:rsid w:val="00C4354A"/>
    <w:rsid w:val="00C43C1E"/>
    <w:rsid w:val="00C43FF3"/>
    <w:rsid w:val="00C4543D"/>
    <w:rsid w:val="00C46C25"/>
    <w:rsid w:val="00C46E37"/>
    <w:rsid w:val="00C46F8A"/>
    <w:rsid w:val="00C50D4A"/>
    <w:rsid w:val="00C53392"/>
    <w:rsid w:val="00C536D1"/>
    <w:rsid w:val="00C54E59"/>
    <w:rsid w:val="00C567AC"/>
    <w:rsid w:val="00C6262F"/>
    <w:rsid w:val="00C63725"/>
    <w:rsid w:val="00C63FDA"/>
    <w:rsid w:val="00C6432E"/>
    <w:rsid w:val="00C71722"/>
    <w:rsid w:val="00C77BE6"/>
    <w:rsid w:val="00C82557"/>
    <w:rsid w:val="00C82F62"/>
    <w:rsid w:val="00C8552B"/>
    <w:rsid w:val="00C86666"/>
    <w:rsid w:val="00C873B4"/>
    <w:rsid w:val="00C92EC9"/>
    <w:rsid w:val="00C95042"/>
    <w:rsid w:val="00C96738"/>
    <w:rsid w:val="00C9701B"/>
    <w:rsid w:val="00C97599"/>
    <w:rsid w:val="00C97BC5"/>
    <w:rsid w:val="00C97C72"/>
    <w:rsid w:val="00CA05CF"/>
    <w:rsid w:val="00CA28D2"/>
    <w:rsid w:val="00CA290B"/>
    <w:rsid w:val="00CA2AEE"/>
    <w:rsid w:val="00CB1DA8"/>
    <w:rsid w:val="00CB2A7D"/>
    <w:rsid w:val="00CB728E"/>
    <w:rsid w:val="00CC0169"/>
    <w:rsid w:val="00CC028D"/>
    <w:rsid w:val="00CC0CBE"/>
    <w:rsid w:val="00CC2519"/>
    <w:rsid w:val="00CC3055"/>
    <w:rsid w:val="00CC3F8B"/>
    <w:rsid w:val="00CC5487"/>
    <w:rsid w:val="00CD0FB2"/>
    <w:rsid w:val="00CD2B70"/>
    <w:rsid w:val="00CD34C8"/>
    <w:rsid w:val="00CD3F3D"/>
    <w:rsid w:val="00CD4204"/>
    <w:rsid w:val="00CD44B8"/>
    <w:rsid w:val="00CD50BC"/>
    <w:rsid w:val="00CD51DB"/>
    <w:rsid w:val="00CD564A"/>
    <w:rsid w:val="00CD6495"/>
    <w:rsid w:val="00CE0CF7"/>
    <w:rsid w:val="00CE0E86"/>
    <w:rsid w:val="00CE1828"/>
    <w:rsid w:val="00CE18DF"/>
    <w:rsid w:val="00CE27D6"/>
    <w:rsid w:val="00CE7765"/>
    <w:rsid w:val="00CF0A52"/>
    <w:rsid w:val="00CF705F"/>
    <w:rsid w:val="00D014A9"/>
    <w:rsid w:val="00D04C30"/>
    <w:rsid w:val="00D050CA"/>
    <w:rsid w:val="00D06C71"/>
    <w:rsid w:val="00D120A6"/>
    <w:rsid w:val="00D149C9"/>
    <w:rsid w:val="00D15A83"/>
    <w:rsid w:val="00D21456"/>
    <w:rsid w:val="00D232C4"/>
    <w:rsid w:val="00D2529E"/>
    <w:rsid w:val="00D25F45"/>
    <w:rsid w:val="00D26AA3"/>
    <w:rsid w:val="00D27538"/>
    <w:rsid w:val="00D276F4"/>
    <w:rsid w:val="00D303A2"/>
    <w:rsid w:val="00D33016"/>
    <w:rsid w:val="00D331B2"/>
    <w:rsid w:val="00D33372"/>
    <w:rsid w:val="00D35367"/>
    <w:rsid w:val="00D365A2"/>
    <w:rsid w:val="00D36D05"/>
    <w:rsid w:val="00D4128B"/>
    <w:rsid w:val="00D41CA4"/>
    <w:rsid w:val="00D472FC"/>
    <w:rsid w:val="00D50DF3"/>
    <w:rsid w:val="00D52CE6"/>
    <w:rsid w:val="00D53A4C"/>
    <w:rsid w:val="00D5503D"/>
    <w:rsid w:val="00D55424"/>
    <w:rsid w:val="00D5686F"/>
    <w:rsid w:val="00D60235"/>
    <w:rsid w:val="00D6040D"/>
    <w:rsid w:val="00D61AF1"/>
    <w:rsid w:val="00D64E39"/>
    <w:rsid w:val="00D701BC"/>
    <w:rsid w:val="00D7184D"/>
    <w:rsid w:val="00D72209"/>
    <w:rsid w:val="00D773C1"/>
    <w:rsid w:val="00D843B1"/>
    <w:rsid w:val="00D861B1"/>
    <w:rsid w:val="00D9172C"/>
    <w:rsid w:val="00D91946"/>
    <w:rsid w:val="00D94377"/>
    <w:rsid w:val="00D954C0"/>
    <w:rsid w:val="00D969AF"/>
    <w:rsid w:val="00D9745C"/>
    <w:rsid w:val="00DA07D5"/>
    <w:rsid w:val="00DA0AA7"/>
    <w:rsid w:val="00DA0F73"/>
    <w:rsid w:val="00DA1AAB"/>
    <w:rsid w:val="00DA2E14"/>
    <w:rsid w:val="00DA4F20"/>
    <w:rsid w:val="00DA580B"/>
    <w:rsid w:val="00DA5F7D"/>
    <w:rsid w:val="00DA62E1"/>
    <w:rsid w:val="00DA722F"/>
    <w:rsid w:val="00DA7AF8"/>
    <w:rsid w:val="00DB277F"/>
    <w:rsid w:val="00DB35CF"/>
    <w:rsid w:val="00DB41E1"/>
    <w:rsid w:val="00DB6AB8"/>
    <w:rsid w:val="00DB7EF4"/>
    <w:rsid w:val="00DC0733"/>
    <w:rsid w:val="00DC4BF0"/>
    <w:rsid w:val="00DC54B6"/>
    <w:rsid w:val="00DC6C3C"/>
    <w:rsid w:val="00DC6E08"/>
    <w:rsid w:val="00DC7A9F"/>
    <w:rsid w:val="00DD4D7E"/>
    <w:rsid w:val="00DD5E4C"/>
    <w:rsid w:val="00DE09C8"/>
    <w:rsid w:val="00DE0D7B"/>
    <w:rsid w:val="00DE1154"/>
    <w:rsid w:val="00DE1631"/>
    <w:rsid w:val="00DE33B0"/>
    <w:rsid w:val="00DE423C"/>
    <w:rsid w:val="00DE52CB"/>
    <w:rsid w:val="00DF64C2"/>
    <w:rsid w:val="00DF6D25"/>
    <w:rsid w:val="00E02C94"/>
    <w:rsid w:val="00E065DC"/>
    <w:rsid w:val="00E06B5C"/>
    <w:rsid w:val="00E1063D"/>
    <w:rsid w:val="00E165B7"/>
    <w:rsid w:val="00E16F70"/>
    <w:rsid w:val="00E2007D"/>
    <w:rsid w:val="00E216EC"/>
    <w:rsid w:val="00E24741"/>
    <w:rsid w:val="00E30A2C"/>
    <w:rsid w:val="00E30D13"/>
    <w:rsid w:val="00E30E58"/>
    <w:rsid w:val="00E35F39"/>
    <w:rsid w:val="00E37F61"/>
    <w:rsid w:val="00E40551"/>
    <w:rsid w:val="00E41E3A"/>
    <w:rsid w:val="00E43C1E"/>
    <w:rsid w:val="00E446C3"/>
    <w:rsid w:val="00E46FBA"/>
    <w:rsid w:val="00E50A77"/>
    <w:rsid w:val="00E50B81"/>
    <w:rsid w:val="00E50DE0"/>
    <w:rsid w:val="00E51F01"/>
    <w:rsid w:val="00E52245"/>
    <w:rsid w:val="00E538F0"/>
    <w:rsid w:val="00E55AAA"/>
    <w:rsid w:val="00E60D80"/>
    <w:rsid w:val="00E62E96"/>
    <w:rsid w:val="00E66714"/>
    <w:rsid w:val="00E67387"/>
    <w:rsid w:val="00E70178"/>
    <w:rsid w:val="00E7074B"/>
    <w:rsid w:val="00E735DD"/>
    <w:rsid w:val="00E75016"/>
    <w:rsid w:val="00E7528E"/>
    <w:rsid w:val="00E76092"/>
    <w:rsid w:val="00E80058"/>
    <w:rsid w:val="00E8402B"/>
    <w:rsid w:val="00E86F9A"/>
    <w:rsid w:val="00E97A38"/>
    <w:rsid w:val="00EA0E78"/>
    <w:rsid w:val="00EA2A91"/>
    <w:rsid w:val="00EA2BD0"/>
    <w:rsid w:val="00EA53D0"/>
    <w:rsid w:val="00EA6896"/>
    <w:rsid w:val="00EB2A59"/>
    <w:rsid w:val="00EB38B9"/>
    <w:rsid w:val="00EB6878"/>
    <w:rsid w:val="00EC0011"/>
    <w:rsid w:val="00EC1E09"/>
    <w:rsid w:val="00ED2AFC"/>
    <w:rsid w:val="00ED4695"/>
    <w:rsid w:val="00ED6956"/>
    <w:rsid w:val="00EE1072"/>
    <w:rsid w:val="00EE30C8"/>
    <w:rsid w:val="00EE557B"/>
    <w:rsid w:val="00EE57CA"/>
    <w:rsid w:val="00EE6A66"/>
    <w:rsid w:val="00EE7351"/>
    <w:rsid w:val="00EE7E5D"/>
    <w:rsid w:val="00EF1D7D"/>
    <w:rsid w:val="00EF31D3"/>
    <w:rsid w:val="00EF7EFE"/>
    <w:rsid w:val="00F0274B"/>
    <w:rsid w:val="00F02C1B"/>
    <w:rsid w:val="00F04B80"/>
    <w:rsid w:val="00F06E46"/>
    <w:rsid w:val="00F07F6A"/>
    <w:rsid w:val="00F119D4"/>
    <w:rsid w:val="00F14828"/>
    <w:rsid w:val="00F14993"/>
    <w:rsid w:val="00F15432"/>
    <w:rsid w:val="00F155C2"/>
    <w:rsid w:val="00F207BC"/>
    <w:rsid w:val="00F20CA0"/>
    <w:rsid w:val="00F21711"/>
    <w:rsid w:val="00F22463"/>
    <w:rsid w:val="00F23B89"/>
    <w:rsid w:val="00F23E1C"/>
    <w:rsid w:val="00F25BA5"/>
    <w:rsid w:val="00F31BB9"/>
    <w:rsid w:val="00F3584E"/>
    <w:rsid w:val="00F446FC"/>
    <w:rsid w:val="00F45AFB"/>
    <w:rsid w:val="00F45F9D"/>
    <w:rsid w:val="00F46A63"/>
    <w:rsid w:val="00F520B1"/>
    <w:rsid w:val="00F54273"/>
    <w:rsid w:val="00F56C87"/>
    <w:rsid w:val="00F602B9"/>
    <w:rsid w:val="00F6275A"/>
    <w:rsid w:val="00F629F7"/>
    <w:rsid w:val="00F63BE2"/>
    <w:rsid w:val="00F65435"/>
    <w:rsid w:val="00F6596E"/>
    <w:rsid w:val="00F65E82"/>
    <w:rsid w:val="00F676C4"/>
    <w:rsid w:val="00F76619"/>
    <w:rsid w:val="00F80CAD"/>
    <w:rsid w:val="00F831E9"/>
    <w:rsid w:val="00F9173E"/>
    <w:rsid w:val="00F923C6"/>
    <w:rsid w:val="00F95B56"/>
    <w:rsid w:val="00F96FEC"/>
    <w:rsid w:val="00FA25F7"/>
    <w:rsid w:val="00FA6946"/>
    <w:rsid w:val="00FA752D"/>
    <w:rsid w:val="00FB11A4"/>
    <w:rsid w:val="00FB140F"/>
    <w:rsid w:val="00FB29AA"/>
    <w:rsid w:val="00FB3994"/>
    <w:rsid w:val="00FB689F"/>
    <w:rsid w:val="00FB7E2E"/>
    <w:rsid w:val="00FC0D0F"/>
    <w:rsid w:val="00FC1C5D"/>
    <w:rsid w:val="00FC5362"/>
    <w:rsid w:val="00FC58A4"/>
    <w:rsid w:val="00FC5A1E"/>
    <w:rsid w:val="00FC6B48"/>
    <w:rsid w:val="00FC73BA"/>
    <w:rsid w:val="00FD21A5"/>
    <w:rsid w:val="00FD2B29"/>
    <w:rsid w:val="00FD785A"/>
    <w:rsid w:val="00FD7C0C"/>
    <w:rsid w:val="00FE2C31"/>
    <w:rsid w:val="00FE2DD2"/>
    <w:rsid w:val="00FE4401"/>
    <w:rsid w:val="00FE5381"/>
    <w:rsid w:val="00FE5758"/>
    <w:rsid w:val="00FE6022"/>
    <w:rsid w:val="00FF1966"/>
    <w:rsid w:val="00FF3543"/>
    <w:rsid w:val="00FF731F"/>
    <w:rsid w:val="00FF7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A92DFE9-AB7B-4A6B-A84B-A694013F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4A45"/>
    <w:rPr>
      <w:sz w:val="22"/>
      <w:szCs w:val="24"/>
      <w:lang w:val="is-IS" w:eastAsia="en-US"/>
    </w:rPr>
  </w:style>
  <w:style w:type="paragraph" w:styleId="Heading1">
    <w:name w:val="heading 1"/>
    <w:basedOn w:val="Normal"/>
    <w:next w:val="Normal"/>
    <w:link w:val="Heading1Char"/>
    <w:uiPriority w:val="9"/>
    <w:qFormat/>
    <w:rsid w:val="00734A45"/>
    <w:pPr>
      <w:keepNext/>
      <w:outlineLvl w:val="0"/>
    </w:pPr>
    <w:rPr>
      <w:b/>
      <w:bCs/>
      <w:u w:val="single"/>
      <w:lang w:val="sv-SE"/>
    </w:rPr>
  </w:style>
  <w:style w:type="paragraph" w:styleId="Heading2">
    <w:name w:val="heading 2"/>
    <w:basedOn w:val="Normal"/>
    <w:next w:val="Normal"/>
    <w:qFormat/>
    <w:rsid w:val="00734A45"/>
    <w:pPr>
      <w:keepNext/>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outlineLvl w:val="1"/>
    </w:pPr>
    <w:rPr>
      <w:rFonts w:ascii="Arial" w:hAnsi="Arial"/>
      <w:sz w:val="24"/>
      <w:szCs w:val="20"/>
      <w:lang w:val="nb-NO"/>
    </w:rPr>
  </w:style>
  <w:style w:type="paragraph" w:styleId="Heading3">
    <w:name w:val="heading 3"/>
    <w:basedOn w:val="Normal"/>
    <w:next w:val="Normal"/>
    <w:qFormat/>
    <w:rsid w:val="00734A45"/>
    <w:pPr>
      <w:keepNext/>
      <w:jc w:val="both"/>
      <w:outlineLvl w:val="2"/>
    </w:pPr>
    <w:rPr>
      <w:b/>
      <w:bCs/>
      <w:szCs w:val="22"/>
      <w:lang w:val="sv-SE"/>
    </w:rPr>
  </w:style>
  <w:style w:type="paragraph" w:styleId="Heading4">
    <w:name w:val="heading 4"/>
    <w:basedOn w:val="Normal"/>
    <w:next w:val="Normal"/>
    <w:qFormat/>
    <w:rsid w:val="00734A45"/>
    <w:pPr>
      <w:keepNext/>
      <w:outlineLvl w:val="3"/>
    </w:pPr>
    <w:rPr>
      <w:b/>
      <w:bCs/>
      <w:szCs w:val="22"/>
      <w:lang w:val="sv-SE"/>
    </w:rPr>
  </w:style>
  <w:style w:type="paragraph" w:styleId="Heading5">
    <w:name w:val="heading 5"/>
    <w:basedOn w:val="Normal"/>
    <w:next w:val="Normal"/>
    <w:qFormat/>
    <w:rsid w:val="00734A45"/>
    <w:pPr>
      <w:keepNext/>
      <w:outlineLvl w:val="4"/>
    </w:pPr>
    <w:rPr>
      <w:rFonts w:ascii="Helv" w:hAnsi="Helv"/>
      <w:color w:val="000000"/>
      <w:sz w:val="20"/>
      <w:szCs w:val="20"/>
      <w:u w:val="single"/>
    </w:rPr>
  </w:style>
  <w:style w:type="paragraph" w:styleId="Heading6">
    <w:name w:val="heading 6"/>
    <w:basedOn w:val="Normal"/>
    <w:next w:val="Normal"/>
    <w:qFormat/>
    <w:rsid w:val="00734A45"/>
    <w:pPr>
      <w:keepNext/>
      <w:tabs>
        <w:tab w:val="left" w:pos="-720"/>
        <w:tab w:val="left" w:pos="567"/>
        <w:tab w:val="left" w:pos="4536"/>
      </w:tabs>
      <w:suppressAutoHyphens/>
      <w:spacing w:line="260" w:lineRule="exact"/>
      <w:outlineLvl w:val="5"/>
    </w:pPr>
    <w:rPr>
      <w:i/>
      <w:szCs w:val="20"/>
    </w:rPr>
  </w:style>
  <w:style w:type="paragraph" w:styleId="Heading7">
    <w:name w:val="heading 7"/>
    <w:basedOn w:val="Normal"/>
    <w:next w:val="Normal"/>
    <w:qFormat/>
    <w:rsid w:val="00734A45"/>
    <w:pPr>
      <w:keepNext/>
      <w:tabs>
        <w:tab w:val="left" w:pos="-720"/>
        <w:tab w:val="left" w:pos="567"/>
        <w:tab w:val="left" w:pos="4536"/>
      </w:tabs>
      <w:suppressAutoHyphens/>
      <w:spacing w:line="260" w:lineRule="exact"/>
      <w:jc w:val="both"/>
      <w:outlineLvl w:val="6"/>
    </w:pPr>
    <w:rPr>
      <w:i/>
      <w:szCs w:val="20"/>
    </w:rPr>
  </w:style>
  <w:style w:type="paragraph" w:styleId="Heading8">
    <w:name w:val="heading 8"/>
    <w:basedOn w:val="Normal"/>
    <w:next w:val="Normal"/>
    <w:qFormat/>
    <w:rsid w:val="00734A45"/>
    <w:pPr>
      <w:keepNext/>
      <w:tabs>
        <w:tab w:val="left" w:pos="567"/>
      </w:tabs>
      <w:spacing w:line="260" w:lineRule="exact"/>
      <w:ind w:left="567" w:hanging="567"/>
      <w:jc w:val="both"/>
      <w:outlineLvl w:val="7"/>
    </w:pPr>
    <w:rPr>
      <w:b/>
      <w:i/>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c">
    <w:name w:val="spc"/>
    <w:rsid w:val="00734A45"/>
    <w:pPr>
      <w:widowControl w:val="0"/>
    </w:pPr>
    <w:rPr>
      <w:sz w:val="22"/>
      <w:lang w:val="is-IS" w:eastAsia="en-US"/>
    </w:rPr>
  </w:style>
  <w:style w:type="paragraph" w:customStyle="1" w:styleId="spcFyrirsgn">
    <w:name w:val="spcFyrirsögn"/>
    <w:basedOn w:val="Normal"/>
    <w:rsid w:val="00734A45"/>
    <w:pPr>
      <w:outlineLvl w:val="0"/>
    </w:pPr>
    <w:rPr>
      <w:szCs w:val="20"/>
    </w:rPr>
  </w:style>
  <w:style w:type="paragraph" w:customStyle="1" w:styleId="spcUndirFyrirsgn">
    <w:name w:val="spcUndirFyrirsögn"/>
    <w:basedOn w:val="spcFyrirsgn"/>
    <w:rsid w:val="00734A45"/>
    <w:pPr>
      <w:outlineLvl w:val="1"/>
    </w:pPr>
  </w:style>
  <w:style w:type="paragraph" w:styleId="BodyText2">
    <w:name w:val="Body Text 2"/>
    <w:basedOn w:val="Normal"/>
    <w:rsid w:val="00734A45"/>
    <w:pPr>
      <w:jc w:val="both"/>
    </w:pPr>
    <w:rPr>
      <w:sz w:val="24"/>
      <w:szCs w:val="20"/>
      <w:u w:val="single"/>
    </w:rPr>
  </w:style>
  <w:style w:type="paragraph" w:customStyle="1" w:styleId="EMEAEnTableLeft">
    <w:name w:val="EMEA En Table Left"/>
    <w:basedOn w:val="Normal"/>
    <w:rsid w:val="00734A45"/>
    <w:pPr>
      <w:keepNext/>
      <w:keepLines/>
    </w:pPr>
    <w:rPr>
      <w:sz w:val="20"/>
      <w:szCs w:val="20"/>
      <w:lang w:val="fr-FR" w:eastAsia="fr-FR"/>
    </w:rPr>
  </w:style>
  <w:style w:type="paragraph" w:styleId="NormalIndent">
    <w:name w:val="Normal Indent"/>
    <w:basedOn w:val="Normal"/>
    <w:rsid w:val="00734A45"/>
    <w:pPr>
      <w:jc w:val="both"/>
    </w:pPr>
    <w:rPr>
      <w:rFonts w:ascii="Arial" w:hAnsi="Arial"/>
      <w:sz w:val="20"/>
      <w:szCs w:val="20"/>
      <w:lang w:val="de-DE" w:eastAsia="fr-FR"/>
    </w:rPr>
  </w:style>
  <w:style w:type="paragraph" w:styleId="EndnoteText">
    <w:name w:val="endnote text"/>
    <w:basedOn w:val="Normal"/>
    <w:semiHidden/>
    <w:rsid w:val="00734A45"/>
    <w:pPr>
      <w:tabs>
        <w:tab w:val="left" w:pos="567"/>
      </w:tabs>
    </w:pPr>
    <w:rPr>
      <w:szCs w:val="20"/>
    </w:rPr>
  </w:style>
  <w:style w:type="paragraph" w:customStyle="1" w:styleId="EMEAElTableLeft">
    <w:name w:val="EMEA El Table Left"/>
    <w:basedOn w:val="Normal"/>
    <w:rsid w:val="00734A45"/>
    <w:pPr>
      <w:keepNext/>
      <w:keepLines/>
    </w:pPr>
    <w:rPr>
      <w:rFonts w:ascii="HellasTimes" w:hAnsi="HellasTimes"/>
      <w:sz w:val="20"/>
      <w:szCs w:val="20"/>
      <w:lang w:val="fr-FR"/>
    </w:rPr>
  </w:style>
  <w:style w:type="paragraph" w:styleId="BodyText">
    <w:name w:val="Body Text"/>
    <w:basedOn w:val="Normal"/>
    <w:rsid w:val="00734A45"/>
    <w:rPr>
      <w:szCs w:val="20"/>
    </w:rPr>
  </w:style>
  <w:style w:type="paragraph" w:styleId="ListBullet">
    <w:name w:val="List Bullet"/>
    <w:basedOn w:val="Normal"/>
    <w:next w:val="Normal"/>
    <w:autoRedefine/>
    <w:rsid w:val="00734A45"/>
    <w:pPr>
      <w:keepNext/>
      <w:keepLines/>
      <w:spacing w:before="120" w:after="120"/>
      <w:ind w:left="567" w:hanging="567"/>
    </w:pPr>
    <w:rPr>
      <w:sz w:val="20"/>
      <w:szCs w:val="20"/>
      <w:lang w:val="fr-FR"/>
    </w:rPr>
  </w:style>
  <w:style w:type="paragraph" w:customStyle="1" w:styleId="EMEATableLeft">
    <w:name w:val="EMEA Table Left"/>
    <w:basedOn w:val="Normal"/>
    <w:rsid w:val="00734A45"/>
    <w:pPr>
      <w:keepNext/>
      <w:keepLines/>
    </w:pPr>
    <w:rPr>
      <w:szCs w:val="20"/>
      <w:lang w:val="en-US" w:eastAsia="fr-FR"/>
    </w:rPr>
  </w:style>
  <w:style w:type="paragraph" w:styleId="Header">
    <w:name w:val="header"/>
    <w:basedOn w:val="Normal"/>
    <w:link w:val="HeaderChar"/>
    <w:uiPriority w:val="99"/>
    <w:rsid w:val="00734A45"/>
    <w:pPr>
      <w:widowControl w:val="0"/>
      <w:tabs>
        <w:tab w:val="center" w:pos="4153"/>
        <w:tab w:val="right" w:pos="8306"/>
      </w:tabs>
    </w:pPr>
    <w:rPr>
      <w:sz w:val="24"/>
      <w:szCs w:val="20"/>
    </w:rPr>
  </w:style>
  <w:style w:type="paragraph" w:styleId="BalloonText">
    <w:name w:val="Balloon Text"/>
    <w:basedOn w:val="Normal"/>
    <w:semiHidden/>
    <w:rsid w:val="00734A45"/>
    <w:rPr>
      <w:rFonts w:ascii="Tahoma" w:hAnsi="Tahoma" w:cs="Tahoma"/>
      <w:sz w:val="16"/>
      <w:szCs w:val="16"/>
    </w:rPr>
  </w:style>
  <w:style w:type="paragraph" w:styleId="ListBullet2">
    <w:name w:val="List Bullet 2"/>
    <w:basedOn w:val="Normal"/>
    <w:autoRedefine/>
    <w:rsid w:val="00734A45"/>
    <w:pPr>
      <w:keepNext/>
      <w:widowControl w:val="0"/>
      <w:numPr>
        <w:numId w:val="6"/>
      </w:numPr>
      <w:jc w:val="both"/>
    </w:pPr>
  </w:style>
  <w:style w:type="paragraph" w:styleId="BodyText3">
    <w:name w:val="Body Text 3"/>
    <w:basedOn w:val="Normal"/>
    <w:rsid w:val="00734A45"/>
    <w:pPr>
      <w:jc w:val="both"/>
    </w:pPr>
    <w:rPr>
      <w:szCs w:val="22"/>
      <w:lang w:val="sv-SE"/>
    </w:rPr>
  </w:style>
  <w:style w:type="paragraph" w:styleId="Footer">
    <w:name w:val="footer"/>
    <w:basedOn w:val="Normal"/>
    <w:rsid w:val="00734A45"/>
    <w:pPr>
      <w:tabs>
        <w:tab w:val="center" w:pos="4153"/>
        <w:tab w:val="right" w:pos="8306"/>
      </w:tabs>
    </w:pPr>
  </w:style>
  <w:style w:type="paragraph" w:styleId="BlockText">
    <w:name w:val="Block Text"/>
    <w:basedOn w:val="Normal"/>
    <w:rsid w:val="00734A45"/>
    <w:pPr>
      <w:widowControl w:val="0"/>
      <w:tabs>
        <w:tab w:val="left" w:pos="567"/>
        <w:tab w:val="left" w:pos="2400"/>
        <w:tab w:val="left" w:pos="7280"/>
      </w:tabs>
      <w:ind w:left="426" w:right="-29"/>
    </w:pPr>
    <w:rPr>
      <w:szCs w:val="20"/>
      <w:lang w:val="en-US"/>
    </w:rPr>
  </w:style>
  <w:style w:type="character" w:styleId="Hyperlink">
    <w:name w:val="Hyperlink"/>
    <w:rsid w:val="00734A45"/>
    <w:rPr>
      <w:color w:val="0000FF"/>
      <w:u w:val="single"/>
    </w:rPr>
  </w:style>
  <w:style w:type="character" w:styleId="CommentReference">
    <w:name w:val="annotation reference"/>
    <w:semiHidden/>
    <w:rsid w:val="00734A45"/>
    <w:rPr>
      <w:sz w:val="16"/>
      <w:szCs w:val="16"/>
    </w:rPr>
  </w:style>
  <w:style w:type="paragraph" w:styleId="CommentText">
    <w:name w:val="annotation text"/>
    <w:basedOn w:val="Normal"/>
    <w:semiHidden/>
    <w:rsid w:val="00734A45"/>
    <w:rPr>
      <w:sz w:val="20"/>
      <w:szCs w:val="20"/>
    </w:rPr>
  </w:style>
  <w:style w:type="character" w:styleId="FollowedHyperlink">
    <w:name w:val="FollowedHyperlink"/>
    <w:rsid w:val="00734A45"/>
    <w:rPr>
      <w:color w:val="800080"/>
      <w:u w:val="single"/>
    </w:rPr>
  </w:style>
  <w:style w:type="paragraph" w:styleId="BodyTextIndent">
    <w:name w:val="Body Text Indent"/>
    <w:basedOn w:val="Normal"/>
    <w:rsid w:val="00734A45"/>
    <w:pPr>
      <w:tabs>
        <w:tab w:val="left" w:pos="540"/>
      </w:tabs>
      <w:ind w:left="540" w:hanging="540"/>
    </w:pPr>
  </w:style>
  <w:style w:type="paragraph" w:styleId="CommentSubject">
    <w:name w:val="annotation subject"/>
    <w:basedOn w:val="CommentText"/>
    <w:next w:val="CommentText"/>
    <w:semiHidden/>
    <w:rsid w:val="00734A45"/>
    <w:rPr>
      <w:b/>
      <w:bCs/>
    </w:rPr>
  </w:style>
  <w:style w:type="paragraph" w:styleId="Revision">
    <w:name w:val="Revision"/>
    <w:hidden/>
    <w:uiPriority w:val="99"/>
    <w:semiHidden/>
    <w:rsid w:val="001D56B3"/>
    <w:rPr>
      <w:sz w:val="22"/>
      <w:szCs w:val="24"/>
      <w:lang w:val="is-IS" w:eastAsia="en-US"/>
    </w:rPr>
  </w:style>
  <w:style w:type="paragraph" w:customStyle="1" w:styleId="TableHeading">
    <w:name w:val="Table Heading"/>
    <w:basedOn w:val="Heading1"/>
    <w:rsid w:val="00BC2F1C"/>
    <w:pPr>
      <w:tabs>
        <w:tab w:val="left" w:pos="360"/>
      </w:tabs>
      <w:autoSpaceDE w:val="0"/>
      <w:autoSpaceDN w:val="0"/>
      <w:adjustRightInd w:val="0"/>
      <w:spacing w:after="120"/>
    </w:pPr>
    <w:rPr>
      <w:rFonts w:ascii="Arial" w:eastAsia="MS Mincho" w:hAnsi="Arial" w:cs="Arial"/>
      <w:sz w:val="24"/>
      <w:szCs w:val="16"/>
      <w:u w:val="none"/>
      <w:lang w:val="en-US"/>
    </w:rPr>
  </w:style>
  <w:style w:type="paragraph" w:customStyle="1" w:styleId="TblTextCenter">
    <w:name w:val="Tbl Text Center"/>
    <w:basedOn w:val="Normal"/>
    <w:rsid w:val="00BC2F1C"/>
    <w:pPr>
      <w:spacing w:before="60" w:after="60"/>
      <w:jc w:val="center"/>
    </w:pPr>
    <w:rPr>
      <w:rFonts w:ascii="Arial Narrow" w:hAnsi="Arial Narrow"/>
      <w:sz w:val="20"/>
      <w:szCs w:val="20"/>
      <w:lang w:val="en-US"/>
    </w:rPr>
  </w:style>
  <w:style w:type="paragraph" w:customStyle="1" w:styleId="TblHeadingCenter">
    <w:name w:val="Tbl Heading Center"/>
    <w:basedOn w:val="Normal"/>
    <w:rsid w:val="00BC2F1C"/>
    <w:pPr>
      <w:spacing w:before="60" w:after="60"/>
      <w:jc w:val="center"/>
    </w:pPr>
    <w:rPr>
      <w:rFonts w:ascii="Arial" w:hAnsi="Arial"/>
      <w:b/>
      <w:sz w:val="20"/>
      <w:szCs w:val="20"/>
      <w:lang w:val="en-US"/>
    </w:rPr>
  </w:style>
  <w:style w:type="paragraph" w:customStyle="1" w:styleId="EMEA1">
    <w:name w:val="EMEA 1"/>
    <w:basedOn w:val="Normal"/>
    <w:link w:val="EMEA1Car"/>
    <w:rsid w:val="00647607"/>
    <w:pPr>
      <w:jc w:val="center"/>
    </w:pPr>
    <w:rPr>
      <w:b/>
    </w:rPr>
  </w:style>
  <w:style w:type="character" w:customStyle="1" w:styleId="EMEA1Car">
    <w:name w:val="EMEA 1 Car"/>
    <w:link w:val="EMEA1"/>
    <w:rsid w:val="00647607"/>
    <w:rPr>
      <w:b/>
      <w:sz w:val="22"/>
      <w:szCs w:val="24"/>
      <w:lang w:val="is-IS" w:eastAsia="en-US" w:bidi="ar-SA"/>
    </w:rPr>
  </w:style>
  <w:style w:type="paragraph" w:customStyle="1" w:styleId="EMEA2">
    <w:name w:val="EMEA 2"/>
    <w:basedOn w:val="Normal"/>
    <w:rsid w:val="00647607"/>
    <w:pPr>
      <w:ind w:left="567" w:hanging="567"/>
    </w:pPr>
    <w:rPr>
      <w:b/>
    </w:rPr>
  </w:style>
  <w:style w:type="character" w:customStyle="1" w:styleId="HeaderChar">
    <w:name w:val="Header Char"/>
    <w:link w:val="Header"/>
    <w:uiPriority w:val="99"/>
    <w:rsid w:val="00BE36CE"/>
    <w:rPr>
      <w:sz w:val="24"/>
      <w:lang w:val="is-IS"/>
    </w:rPr>
  </w:style>
  <w:style w:type="character" w:customStyle="1" w:styleId="st1">
    <w:name w:val="st1"/>
    <w:rsid w:val="00A457B2"/>
  </w:style>
  <w:style w:type="character" w:styleId="Emphasis">
    <w:name w:val="Emphasis"/>
    <w:uiPriority w:val="20"/>
    <w:qFormat/>
    <w:rsid w:val="00A457B2"/>
    <w:rPr>
      <w:b/>
      <w:bCs/>
      <w:i w:val="0"/>
      <w:iCs w:val="0"/>
    </w:rPr>
  </w:style>
  <w:style w:type="paragraph" w:customStyle="1" w:styleId="Default">
    <w:name w:val="Default"/>
    <w:rsid w:val="00284F73"/>
    <w:pPr>
      <w:autoSpaceDE w:val="0"/>
      <w:autoSpaceDN w:val="0"/>
      <w:adjustRightInd w:val="0"/>
    </w:pPr>
    <w:rPr>
      <w:color w:val="000000"/>
      <w:sz w:val="24"/>
      <w:szCs w:val="24"/>
      <w:lang w:val="is-IS" w:eastAsia="is-IS"/>
    </w:rPr>
  </w:style>
  <w:style w:type="paragraph" w:styleId="FootnoteText">
    <w:name w:val="footnote text"/>
    <w:basedOn w:val="Normal"/>
    <w:link w:val="FootnoteTextChar"/>
    <w:rsid w:val="0018594B"/>
    <w:rPr>
      <w:sz w:val="20"/>
      <w:szCs w:val="20"/>
      <w:lang w:val="en-US"/>
    </w:rPr>
  </w:style>
  <w:style w:type="character" w:customStyle="1" w:styleId="FootnoteTextChar">
    <w:name w:val="Footnote Text Char"/>
    <w:link w:val="FootnoteText"/>
    <w:rsid w:val="0018594B"/>
    <w:rPr>
      <w:lang w:val="en-US" w:eastAsia="en-US"/>
    </w:rPr>
  </w:style>
  <w:style w:type="character" w:styleId="FootnoteReference">
    <w:name w:val="footnote reference"/>
    <w:rsid w:val="0018594B"/>
    <w:rPr>
      <w:vertAlign w:val="superscript"/>
    </w:rPr>
  </w:style>
  <w:style w:type="paragraph" w:styleId="ListParagraph">
    <w:name w:val="List Paragraph"/>
    <w:basedOn w:val="Normal"/>
    <w:uiPriority w:val="34"/>
    <w:qFormat/>
    <w:rsid w:val="0080491C"/>
    <w:pPr>
      <w:ind w:left="720"/>
      <w:contextualSpacing/>
    </w:pPr>
    <w:rPr>
      <w:sz w:val="24"/>
      <w:lang w:val="en-US"/>
    </w:rPr>
  </w:style>
  <w:style w:type="character" w:customStyle="1" w:styleId="Heading1Char">
    <w:name w:val="Heading 1 Char"/>
    <w:link w:val="Heading1"/>
    <w:uiPriority w:val="9"/>
    <w:rsid w:val="001870A7"/>
    <w:rPr>
      <w:b/>
      <w:bCs/>
      <w:sz w:val="22"/>
      <w:szCs w:val="24"/>
      <w:u w:val="single"/>
      <w:lang w:val="sv-S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45357">
      <w:bodyDiv w:val="1"/>
      <w:marLeft w:val="0"/>
      <w:marRight w:val="0"/>
      <w:marTop w:val="0"/>
      <w:marBottom w:val="0"/>
      <w:divBdr>
        <w:top w:val="none" w:sz="0" w:space="0" w:color="auto"/>
        <w:left w:val="none" w:sz="0" w:space="0" w:color="auto"/>
        <w:bottom w:val="none" w:sz="0" w:space="0" w:color="auto"/>
        <w:right w:val="none" w:sz="0" w:space="0" w:color="auto"/>
      </w:divBdr>
    </w:div>
    <w:div w:id="208108732">
      <w:bodyDiv w:val="1"/>
      <w:marLeft w:val="0"/>
      <w:marRight w:val="0"/>
      <w:marTop w:val="0"/>
      <w:marBottom w:val="0"/>
      <w:divBdr>
        <w:top w:val="none" w:sz="0" w:space="0" w:color="auto"/>
        <w:left w:val="none" w:sz="0" w:space="0" w:color="auto"/>
        <w:bottom w:val="none" w:sz="0" w:space="0" w:color="auto"/>
        <w:right w:val="none" w:sz="0" w:space="0" w:color="auto"/>
      </w:divBdr>
    </w:div>
    <w:div w:id="714887898">
      <w:bodyDiv w:val="1"/>
      <w:marLeft w:val="0"/>
      <w:marRight w:val="0"/>
      <w:marTop w:val="0"/>
      <w:marBottom w:val="0"/>
      <w:divBdr>
        <w:top w:val="none" w:sz="0" w:space="0" w:color="auto"/>
        <w:left w:val="none" w:sz="0" w:space="0" w:color="auto"/>
        <w:bottom w:val="none" w:sz="0" w:space="0" w:color="auto"/>
        <w:right w:val="none" w:sz="0" w:space="0" w:color="auto"/>
      </w:divBdr>
    </w:div>
    <w:div w:id="808016780">
      <w:bodyDiv w:val="1"/>
      <w:marLeft w:val="0"/>
      <w:marRight w:val="0"/>
      <w:marTop w:val="0"/>
      <w:marBottom w:val="0"/>
      <w:divBdr>
        <w:top w:val="none" w:sz="0" w:space="0" w:color="auto"/>
        <w:left w:val="none" w:sz="0" w:space="0" w:color="auto"/>
        <w:bottom w:val="none" w:sz="0" w:space="0" w:color="auto"/>
        <w:right w:val="none" w:sz="0" w:space="0" w:color="auto"/>
      </w:divBdr>
    </w:div>
    <w:div w:id="171593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ema.europa.e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serlyfjaskra.is"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www.ema.europa.eu/" TargetMode="External"/><Relationship Id="rId23"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www.serlyfjaskra.is"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serlyfjaskra.i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Lyfjastofnun\S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D082591364549A23542C1CF8DEDE9" ma:contentTypeVersion="2" ma:contentTypeDescription="Create a new document." ma:contentTypeScope="" ma:versionID="8705f3bc3bb0bfcce960a20a7f2a6a78">
  <xsd:schema xmlns:xsd="http://www.w3.org/2001/XMLSchema" xmlns:xs="http://www.w3.org/2001/XMLSchema" xmlns:p="http://schemas.microsoft.com/office/2006/metadata/properties" xmlns:ns2="6bbf4f66-723c-4c94-8dd7-e2822a8ac6dc" xmlns:ns3="4eed7fcf-ec6a-4255-a698-162aa98efb81" targetNamespace="http://schemas.microsoft.com/office/2006/metadata/properties" ma:root="true" ma:fieldsID="8d540cfe325db81f308645eff37ae6cf" ns2:_="" ns3:_="">
    <xsd:import namespace="6bbf4f66-723c-4c94-8dd7-e2822a8ac6dc"/>
    <xsd:import namespace="4eed7fcf-ec6a-4255-a698-162aa98efb81"/>
    <xsd:element name="properties">
      <xsd:complexType>
        <xsd:sequence>
          <xsd:element name="documentManagement">
            <xsd:complexType>
              <xsd:all>
                <xsd:element ref="ns2:SharedWithUser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4f66-723c-4c94-8dd7-e2822a8ac6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ed7fcf-ec6a-4255-a698-162aa98efb81"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ED082591364549A23542C1CF8DEDE9" ma:contentTypeVersion="2" ma:contentTypeDescription="Create a new document." ma:contentTypeScope="" ma:versionID="8705f3bc3bb0bfcce960a20a7f2a6a78">
  <xsd:schema xmlns:xsd="http://www.w3.org/2001/XMLSchema" xmlns:xs="http://www.w3.org/2001/XMLSchema" xmlns:p="http://schemas.microsoft.com/office/2006/metadata/properties" xmlns:ns2="6bbf4f66-723c-4c94-8dd7-e2822a8ac6dc" xmlns:ns3="4eed7fcf-ec6a-4255-a698-162aa98efb81" targetNamespace="http://schemas.microsoft.com/office/2006/metadata/properties" ma:root="true" ma:fieldsID="8d540cfe325db81f308645eff37ae6cf" ns2:_="" ns3:_="">
    <xsd:import namespace="6bbf4f66-723c-4c94-8dd7-e2822a8ac6dc"/>
    <xsd:import namespace="4eed7fcf-ec6a-4255-a698-162aa98efb81"/>
    <xsd:element name="properties">
      <xsd:complexType>
        <xsd:sequence>
          <xsd:element name="documentManagement">
            <xsd:complexType>
              <xsd:all>
                <xsd:element ref="ns2:SharedWithUser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4f66-723c-4c94-8dd7-e2822a8ac6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ed7fcf-ec6a-4255-a698-162aa98efb81"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Comments xmlns="4eed7fcf-ec6a-4255-a698-162aa98efb81" xsi:nil="true"/>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C9669-4E79-4A17-9962-4842960D59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4f66-723c-4c94-8dd7-e2822a8ac6dc"/>
    <ds:schemaRef ds:uri="4eed7fcf-ec6a-4255-a698-162aa98ef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98202-0F79-4F44-9702-F85CE7FE7C08}">
  <ds:schemaRefs>
    <ds:schemaRef ds:uri="http://schemas.microsoft.com/office/2006/metadata/longProperties"/>
  </ds:schemaRefs>
</ds:datastoreItem>
</file>

<file path=customXml/itemProps3.xml><?xml version="1.0" encoding="utf-8"?>
<ds:datastoreItem xmlns:ds="http://schemas.openxmlformats.org/officeDocument/2006/customXml" ds:itemID="{0DE4CD31-0AE4-4D0C-B0C7-349D5ED9D5F2}">
  <ds:schemaRefs>
    <ds:schemaRef ds:uri="http://schemas.microsoft.com/sharepoint/v3/contenttype/forms"/>
  </ds:schemaRefs>
</ds:datastoreItem>
</file>

<file path=customXml/itemProps4.xml><?xml version="1.0" encoding="utf-8"?>
<ds:datastoreItem xmlns:ds="http://schemas.openxmlformats.org/officeDocument/2006/customXml" ds:itemID="{2EED0031-0E5E-42A7-A72A-B76DE5FA1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4f66-723c-4c94-8dd7-e2822a8ac6dc"/>
    <ds:schemaRef ds:uri="4eed7fcf-ec6a-4255-a698-162aa98ef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93CB44-5B75-4771-B6F9-0E7A08E890D6}">
  <ds:schemaRefs>
    <ds:schemaRef ds:uri="http://schemas.microsoft.com/sharepoint/v3/contenttype/forms"/>
  </ds:schemaRefs>
</ds:datastoreItem>
</file>

<file path=customXml/itemProps6.xml><?xml version="1.0" encoding="utf-8"?>
<ds:datastoreItem xmlns:ds="http://schemas.openxmlformats.org/officeDocument/2006/customXml" ds:itemID="{98D3FEB4-4E84-4AFC-ACC4-7FDB347DCED8}">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33599370-EC22-4C20-B22A-623346F5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SPC.dot</Template>
  <TotalTime>0</TotalTime>
  <Pages>3</Pages>
  <Words>16241</Words>
  <Characters>92574</Characters>
  <Application>Microsoft Office Word</Application>
  <DocSecurity>0</DocSecurity>
  <Lines>771</Lines>
  <Paragraphs>217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Plavix</vt:lpstr>
      <vt:lpstr>VIÐAUKI I</vt:lpstr>
    </vt:vector>
  </TitlesOfParts>
  <Manager>Anna Ullerstig</Manager>
  <Company>Sanofi-Synthelabo AB</Company>
  <LinksUpToDate>false</LinksUpToDate>
  <CharactersWithSpaces>108598</CharactersWithSpaces>
  <SharedDoc>false</SharedDoc>
  <HLinks>
    <vt:vector size="54" baseType="variant">
      <vt:variant>
        <vt:i4>6619197</vt:i4>
      </vt:variant>
      <vt:variant>
        <vt:i4>39</vt:i4>
      </vt:variant>
      <vt:variant>
        <vt:i4>0</vt:i4>
      </vt:variant>
      <vt:variant>
        <vt:i4>5</vt:i4>
      </vt:variant>
      <vt:variant>
        <vt:lpwstr>http://www.serlyfjaskra.is/</vt:lpwstr>
      </vt:variant>
      <vt:variant>
        <vt:lpwstr/>
      </vt: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6619197</vt:i4>
      </vt:variant>
      <vt:variant>
        <vt:i4>30</vt:i4>
      </vt:variant>
      <vt:variant>
        <vt:i4>0</vt:i4>
      </vt:variant>
      <vt:variant>
        <vt:i4>5</vt:i4>
      </vt:variant>
      <vt:variant>
        <vt:lpwstr>http://www.serlyfjaskra.is/</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6619197</vt:i4>
      </vt:variant>
      <vt:variant>
        <vt:i4>21</vt:i4>
      </vt:variant>
      <vt:variant>
        <vt:i4>0</vt:i4>
      </vt:variant>
      <vt:variant>
        <vt:i4>5</vt:i4>
      </vt:variant>
      <vt:variant>
        <vt:lpwstr>http://www.serlyfjaskra.is/</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dc:title>
  <dc:subject/>
  <dc:creator>Birna Vigdís Sigurðardóttir</dc:creator>
  <cp:keywords/>
  <cp:lastModifiedBy>Voutsas Achilleas</cp:lastModifiedBy>
  <cp:revision>2</cp:revision>
  <cp:lastPrinted>2018-04-26T12:22:00Z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itiSkjals">
    <vt:lpwstr>C:\Temp\Plavix - SPC - ný ábending_SPC.doc</vt:lpwstr>
  </property>
  <property fmtid="{D5CDD505-2E9C-101B-9397-08002B2CF9AE}" pid="3" name="EMEADocClassificationText">
    <vt:lpwstr>Confidential</vt:lpwstr>
  </property>
  <property fmtid="{D5CDD505-2E9C-101B-9397-08002B2CF9AE}" pid="4" name="EMEADocClassificationCode">
    <vt:lpwstr>C</vt:lpwstr>
  </property>
  <property fmtid="{D5CDD505-2E9C-101B-9397-08002B2CF9AE}" pid="5" name="EMEADocClassificationHidden">
    <vt:lpwstr>C</vt:lpwstr>
  </property>
  <property fmtid="{D5CDD505-2E9C-101B-9397-08002B2CF9AE}" pid="6" name="EMEADocTypeCode">
    <vt:lpwstr>opnh</vt:lpwstr>
  </property>
  <property fmtid="{D5CDD505-2E9C-101B-9397-08002B2CF9AE}" pid="7" name="EMEADocRefFull">
    <vt:lpwstr>EMEA/CPMP/2470/03/is</vt:lpwstr>
  </property>
  <property fmtid="{D5CDD505-2E9C-101B-9397-08002B2CF9AE}" pid="8" name="EMEADocRefPart0">
    <vt:lpwstr>EMEA</vt:lpwstr>
  </property>
  <property fmtid="{D5CDD505-2E9C-101B-9397-08002B2CF9AE}" pid="9" name="EMEADocRefPart1">
    <vt:lpwstr>CPMP</vt:lpwstr>
  </property>
  <property fmtid="{D5CDD505-2E9C-101B-9397-08002B2CF9AE}" pid="10" name="EMEADocRefPart2">
    <vt:lpwstr/>
  </property>
  <property fmtid="{D5CDD505-2E9C-101B-9397-08002B2CF9AE}" pid="11" name="EMEADocRefPart3">
    <vt:lpwstr/>
  </property>
  <property fmtid="{D5CDD505-2E9C-101B-9397-08002B2CF9AE}" pid="12" name="EMEADocRefNum">
    <vt:lpwstr>2470</vt:lpwstr>
  </property>
  <property fmtid="{D5CDD505-2E9C-101B-9397-08002B2CF9AE}" pid="13" name="EMEADocRefYear">
    <vt:lpwstr>03</vt:lpwstr>
  </property>
  <property fmtid="{D5CDD505-2E9C-101B-9397-08002B2CF9AE}" pid="14" name="EMEADocRefRoot">
    <vt:lpwstr>EMEA/CPMP/2470/03</vt:lpwstr>
  </property>
  <property fmtid="{D5CDD505-2E9C-101B-9397-08002B2CF9AE}" pid="15" name="EMEADocVersion">
    <vt:lpwstr/>
  </property>
  <property fmtid="{D5CDD505-2E9C-101B-9397-08002B2CF9AE}" pid="16" name="EMEADocLanguage">
    <vt:lpwstr>is</vt:lpwstr>
  </property>
  <property fmtid="{D5CDD505-2E9C-101B-9397-08002B2CF9AE}" pid="17" name="EMEADocRefPartFreeText">
    <vt:lpwstr/>
  </property>
  <property fmtid="{D5CDD505-2E9C-101B-9397-08002B2CF9AE}" pid="18" name="EMEADocStatus">
    <vt:lpwstr/>
  </property>
  <property fmtid="{D5CDD505-2E9C-101B-9397-08002B2CF9AE}" pid="19" name="EMEADocDateDay">
    <vt:lpwstr>25</vt:lpwstr>
  </property>
  <property fmtid="{D5CDD505-2E9C-101B-9397-08002B2CF9AE}" pid="20" name="EMEADocDateMonth">
    <vt:lpwstr>June</vt:lpwstr>
  </property>
  <property fmtid="{D5CDD505-2E9C-101B-9397-08002B2CF9AE}" pid="21" name="EMEADocDateYear">
    <vt:lpwstr>2003</vt:lpwstr>
  </property>
  <property fmtid="{D5CDD505-2E9C-101B-9397-08002B2CF9AE}" pid="22" name="EMEADocDate">
    <vt:lpwstr>20030625</vt:lpwstr>
  </property>
  <property fmtid="{D5CDD505-2E9C-101B-9397-08002B2CF9AE}" pid="23" name="EMEADocTitle">
    <vt:lpwstr>Plavix R-35</vt:lpwstr>
  </property>
  <property fmtid="{D5CDD505-2E9C-101B-9397-08002B2CF9AE}" pid="24" name="EMEADocExtCatTitle">
    <vt:lpwstr>CPMP Opinion dated</vt:lpwstr>
  </property>
  <property fmtid="{D5CDD505-2E9C-101B-9397-08002B2CF9AE}" pid="25" name="DM_Status">
    <vt:lpwstr/>
  </property>
  <property fmtid="{D5CDD505-2E9C-101B-9397-08002B2CF9AE}" pid="26" name="DM_Authors">
    <vt:lpwstr/>
  </property>
  <property fmtid="{D5CDD505-2E9C-101B-9397-08002B2CF9AE}" pid="27" name="DM_Keywords">
    <vt:lpwstr/>
  </property>
  <property fmtid="{D5CDD505-2E9C-101B-9397-08002B2CF9AE}" pid="28" name="DM_Subject">
    <vt:lpwstr>Product Information-EMEA/207813/2006</vt:lpwstr>
  </property>
  <property fmtid="{D5CDD505-2E9C-101B-9397-08002B2CF9AE}" pid="29" name="DM_Title">
    <vt:lpwstr/>
  </property>
  <property fmtid="{D5CDD505-2E9C-101B-9397-08002B2CF9AE}" pid="30" name="DM_Language">
    <vt:lpwstr/>
  </property>
  <property fmtid="{D5CDD505-2E9C-101B-9397-08002B2CF9AE}" pid="31" name="DM_Name">
    <vt:lpwstr>Plavix-H-C-174-II-53-PI-is</vt:lpwstr>
  </property>
  <property fmtid="{D5CDD505-2E9C-101B-9397-08002B2CF9AE}" pid="32" name="DM_Owner">
    <vt:lpwstr>Flaunoe Lise</vt:lpwstr>
  </property>
  <property fmtid="{D5CDD505-2E9C-101B-9397-08002B2CF9AE}" pid="33" name="DM_Creation_Date">
    <vt:lpwstr>02/06/2006 15:09:57</vt:lpwstr>
  </property>
  <property fmtid="{D5CDD505-2E9C-101B-9397-08002B2CF9AE}" pid="34" name="DM_Creator_Name">
    <vt:lpwstr>Flaunoe Lise</vt:lpwstr>
  </property>
  <property fmtid="{D5CDD505-2E9C-101B-9397-08002B2CF9AE}" pid="35" name="DM_Modifer_Name">
    <vt:lpwstr>Flaunoe Lise</vt:lpwstr>
  </property>
  <property fmtid="{D5CDD505-2E9C-101B-9397-08002B2CF9AE}" pid="36" name="DM_Modified_Date">
    <vt:lpwstr>05/06/2006 15:03:44</vt:lpwstr>
  </property>
  <property fmtid="{D5CDD505-2E9C-101B-9397-08002B2CF9AE}" pid="37" name="DM_Type">
    <vt:lpwstr>emea_product_document</vt:lpwstr>
  </property>
  <property fmtid="{D5CDD505-2E9C-101B-9397-08002B2CF9AE}" pid="38" name="DM_Version">
    <vt:lpwstr>0.1, CURRENT</vt:lpwstr>
  </property>
  <property fmtid="{D5CDD505-2E9C-101B-9397-08002B2CF9AE}" pid="39" name="DM_emea_doc_ref_id">
    <vt:lpwstr>EMEA/207813/2006</vt:lpwstr>
  </property>
  <property fmtid="{D5CDD505-2E9C-101B-9397-08002B2CF9AE}" pid="40" name="DM_emea_cc">
    <vt:lpwstr/>
  </property>
  <property fmtid="{D5CDD505-2E9C-101B-9397-08002B2CF9AE}" pid="41" name="DM_emea_message_subject">
    <vt:lpwstr/>
  </property>
  <property fmtid="{D5CDD505-2E9C-101B-9397-08002B2CF9AE}" pid="42" name="DM_emea_doc_number">
    <vt:lpwstr>207813</vt:lpwstr>
  </property>
  <property fmtid="{D5CDD505-2E9C-101B-9397-08002B2CF9AE}" pid="43" name="DM_emea_received_date">
    <vt:lpwstr>nulldate</vt:lpwstr>
  </property>
  <property fmtid="{D5CDD505-2E9C-101B-9397-08002B2CF9AE}" pid="44" name="DM_emea_resp_body">
    <vt:lpwstr/>
  </property>
  <property fmtid="{D5CDD505-2E9C-101B-9397-08002B2CF9AE}" pid="45" name="DM_emea_revision_label">
    <vt:lpwstr/>
  </property>
  <property fmtid="{D5CDD505-2E9C-101B-9397-08002B2CF9AE}" pid="46" name="DM_emea_to">
    <vt:lpwstr/>
  </property>
  <property fmtid="{D5CDD505-2E9C-101B-9397-08002B2CF9AE}" pid="47" name="DM_emea_bcc">
    <vt:lpwstr/>
  </property>
  <property fmtid="{D5CDD505-2E9C-101B-9397-08002B2CF9AE}" pid="48" name="DM_emea_doc_category">
    <vt:lpwstr>Product Information</vt:lpwstr>
  </property>
  <property fmtid="{D5CDD505-2E9C-101B-9397-08002B2CF9AE}" pid="49" name="DM_emea_from">
    <vt:lpwstr/>
  </property>
  <property fmtid="{D5CDD505-2E9C-101B-9397-08002B2CF9AE}" pid="50" name="DM_emea_internal_label">
    <vt:lpwstr>EMEA</vt:lpwstr>
  </property>
  <property fmtid="{D5CDD505-2E9C-101B-9397-08002B2CF9AE}" pid="51" name="DM_emea_legal_date">
    <vt:lpwstr>nulldate</vt:lpwstr>
  </property>
  <property fmtid="{D5CDD505-2E9C-101B-9397-08002B2CF9AE}" pid="52" name="DM_emea_year">
    <vt:lpwstr>2006</vt:lpwstr>
  </property>
  <property fmtid="{D5CDD505-2E9C-101B-9397-08002B2CF9AE}" pid="53" name="DM_emea_sent_date">
    <vt:lpwstr>nulldate</vt:lpwstr>
  </property>
  <property fmtid="{D5CDD505-2E9C-101B-9397-08002B2CF9AE}" pid="54" name="DM_emea_doc_lang">
    <vt:lpwstr/>
  </property>
  <property fmtid="{D5CDD505-2E9C-101B-9397-08002B2CF9AE}" pid="55" name="DM_emea_module">
    <vt:lpwstr/>
  </property>
  <property fmtid="{D5CDD505-2E9C-101B-9397-08002B2CF9AE}" pid="56" name="DM_emea_procedure_ref">
    <vt:lpwstr>H/C/000174</vt:lpwstr>
  </property>
  <property fmtid="{D5CDD505-2E9C-101B-9397-08002B2CF9AE}" pid="57" name="DM_emea_domain">
    <vt:lpwstr>H</vt:lpwstr>
  </property>
  <property fmtid="{D5CDD505-2E9C-101B-9397-08002B2CF9AE}" pid="58" name="DM_emea_procedure">
    <vt:lpwstr>C</vt:lpwstr>
  </property>
  <property fmtid="{D5CDD505-2E9C-101B-9397-08002B2CF9AE}" pid="59" name="DM_emea_procedure_type">
    <vt:lpwstr/>
  </property>
  <property fmtid="{D5CDD505-2E9C-101B-9397-08002B2CF9AE}" pid="60" name="DM_emea_procedure_number">
    <vt:lpwstr/>
  </property>
  <property fmtid="{D5CDD505-2E9C-101B-9397-08002B2CF9AE}" pid="61" name="DM_emea_product_number">
    <vt:lpwstr>000174</vt:lpwstr>
  </property>
  <property fmtid="{D5CDD505-2E9C-101B-9397-08002B2CF9AE}" pid="62" name="DM_emea_product_substance">
    <vt:lpwstr>Plavix</vt:lpwstr>
  </property>
  <property fmtid="{D5CDD505-2E9C-101B-9397-08002B2CF9AE}" pid="63" name="DM_emea_par_dist">
    <vt:lpwstr/>
  </property>
  <property fmtid="{D5CDD505-2E9C-101B-9397-08002B2CF9AE}" pid="64" name="_NewReviewCycle">
    <vt:lpwstr/>
  </property>
  <property fmtid="{D5CDD505-2E9C-101B-9397-08002B2CF9AE}" pid="65" name="_dlc_DocId">
    <vt:lpwstr>UQKNWKQ5SPWF-296778426-10219</vt:lpwstr>
  </property>
  <property fmtid="{D5CDD505-2E9C-101B-9397-08002B2CF9AE}" pid="66" name="_dlc_DocIdItemGuid">
    <vt:lpwstr>ad3fc19b-e985-4beb-a50d-34e3af2b451a</vt:lpwstr>
  </property>
  <property fmtid="{D5CDD505-2E9C-101B-9397-08002B2CF9AE}" pid="67" name="_dlc_DocIdUrl">
    <vt:lpwstr>https://veggurinn.veritas.is/sites/IVS/Vistor/skraningardeild/_layouts/15/DocIdRedir.aspx?ID=UQKNWKQ5SPWF-296778426-10219, UQKNWKQ5SPWF-296778426-10219</vt:lpwstr>
  </property>
  <property fmtid="{D5CDD505-2E9C-101B-9397-08002B2CF9AE}" pid="68" name="MSIP_Label_0eea11ca-d417-4147-80ed-01a58412c458_Enabled">
    <vt:lpwstr>true</vt:lpwstr>
  </property>
  <property fmtid="{D5CDD505-2E9C-101B-9397-08002B2CF9AE}" pid="69" name="MSIP_Label_0eea11ca-d417-4147-80ed-01a58412c458_SetDate">
    <vt:lpwstr>2021-06-03T23:49:39Z</vt:lpwstr>
  </property>
  <property fmtid="{D5CDD505-2E9C-101B-9397-08002B2CF9AE}" pid="70" name="MSIP_Label_0eea11ca-d417-4147-80ed-01a58412c458_Method">
    <vt:lpwstr>Standard</vt:lpwstr>
  </property>
  <property fmtid="{D5CDD505-2E9C-101B-9397-08002B2CF9AE}" pid="71" name="MSIP_Label_0eea11ca-d417-4147-80ed-01a58412c458_Name">
    <vt:lpwstr>0eea11ca-d417-4147-80ed-01a58412c458</vt:lpwstr>
  </property>
  <property fmtid="{D5CDD505-2E9C-101B-9397-08002B2CF9AE}" pid="72" name="MSIP_Label_0eea11ca-d417-4147-80ed-01a58412c458_SiteId">
    <vt:lpwstr>bc9dc15c-61bc-4f03-b60b-e5b6d8922839</vt:lpwstr>
  </property>
  <property fmtid="{D5CDD505-2E9C-101B-9397-08002B2CF9AE}" pid="73" name="MSIP_Label_0eea11ca-d417-4147-80ed-01a58412c458_ActionId">
    <vt:lpwstr>5c4d78e7-8ad9-47ce-a239-a9231d9c8d11</vt:lpwstr>
  </property>
  <property fmtid="{D5CDD505-2E9C-101B-9397-08002B2CF9AE}" pid="74" name="MSIP_Label_0eea11ca-d417-4147-80ed-01a58412c458_ContentBits">
    <vt:lpwstr>2</vt:lpwstr>
  </property>
</Properties>
</file>