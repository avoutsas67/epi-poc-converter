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B2BB0"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bookmarkStart w:id="0" w:name="_GoBack"/>
      <w:bookmarkEnd w:id="0"/>
    </w:p>
    <w:p w14:paraId="1C37C200"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221A4348"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6493ED5B"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1A05B1D9"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678499FC"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651455AD"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5827B4B9"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064D061C"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53F01F09"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3DE38552"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5C7E6797"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7858ECA9"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067C0350"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5E97C789"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7FCECACD"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3B471A3A"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31C5F15F"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11C99C3C"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7E7B71A6"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60C3F4EC"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5897F93E"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5941B4DC"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764BAF0B" w14:textId="77777777" w:rsidR="00D94262" w:rsidRPr="00143138" w:rsidRDefault="00D94262" w:rsidP="00252234">
      <w:pPr>
        <w:widowControl w:val="0"/>
        <w:autoSpaceDE w:val="0"/>
        <w:autoSpaceDN w:val="0"/>
        <w:adjustRightInd w:val="0"/>
        <w:spacing w:after="0" w:line="240" w:lineRule="auto"/>
        <w:ind w:right="62"/>
        <w:jc w:val="center"/>
        <w:rPr>
          <w:rFonts w:ascii="Times New Roman" w:hAnsi="Times New Roman"/>
        </w:rPr>
      </w:pPr>
      <w:r w:rsidRPr="00143138">
        <w:rPr>
          <w:rFonts w:ascii="Times New Roman" w:hAnsi="Times New Roman"/>
          <w:b/>
          <w:bCs/>
        </w:rPr>
        <w:t>ANNEX I</w:t>
      </w:r>
    </w:p>
    <w:p w14:paraId="508726C4"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6BE70B16" w14:textId="77777777" w:rsidR="00D94262" w:rsidRPr="00143138" w:rsidRDefault="00D94262" w:rsidP="00252234">
      <w:pPr>
        <w:widowControl w:val="0"/>
        <w:autoSpaceDE w:val="0"/>
        <w:autoSpaceDN w:val="0"/>
        <w:adjustRightInd w:val="0"/>
        <w:spacing w:after="0" w:line="240" w:lineRule="auto"/>
        <w:ind w:right="62"/>
        <w:jc w:val="center"/>
        <w:rPr>
          <w:rFonts w:ascii="Times New Roman" w:hAnsi="Times New Roman"/>
        </w:rPr>
      </w:pPr>
      <w:r w:rsidRPr="00143138">
        <w:rPr>
          <w:rFonts w:ascii="Times New Roman" w:hAnsi="Times New Roman"/>
          <w:b/>
          <w:bCs/>
        </w:rPr>
        <w:t>SUMMARY OF PRODUCT CHARACTERISTICS</w:t>
      </w:r>
    </w:p>
    <w:p w14:paraId="19A13BB0" w14:textId="77777777" w:rsidR="00D94262" w:rsidRPr="00143138" w:rsidRDefault="00D94262" w:rsidP="00252234">
      <w:pPr>
        <w:widowControl w:val="0"/>
        <w:autoSpaceDE w:val="0"/>
        <w:autoSpaceDN w:val="0"/>
        <w:adjustRightInd w:val="0"/>
        <w:spacing w:after="0" w:line="240" w:lineRule="auto"/>
        <w:ind w:right="62"/>
        <w:jc w:val="center"/>
        <w:rPr>
          <w:rFonts w:ascii="Times New Roman" w:hAnsi="Times New Roman"/>
        </w:rPr>
        <w:sectPr w:rsidR="00D94262" w:rsidRPr="00143138">
          <w:headerReference w:type="even" r:id="rId8"/>
          <w:headerReference w:type="default" r:id="rId9"/>
          <w:footerReference w:type="even" r:id="rId10"/>
          <w:footerReference w:type="default" r:id="rId11"/>
          <w:headerReference w:type="first" r:id="rId12"/>
          <w:footerReference w:type="first" r:id="rId13"/>
          <w:pgSz w:w="11920" w:h="16860"/>
          <w:pgMar w:top="1580" w:right="1680" w:bottom="740" w:left="1680" w:header="0" w:footer="547" w:gutter="0"/>
          <w:pgNumType w:start="1"/>
          <w:cols w:space="720"/>
          <w:noEndnote/>
        </w:sectPr>
      </w:pPr>
    </w:p>
    <w:p w14:paraId="597B899B" w14:textId="77777777" w:rsidR="00D94262" w:rsidRPr="00143138" w:rsidRDefault="00D94262" w:rsidP="00252234">
      <w:pPr>
        <w:pStyle w:val="Heading1"/>
        <w:ind w:right="62"/>
        <w:rPr>
          <w:kern w:val="0"/>
          <w:szCs w:val="22"/>
        </w:rPr>
      </w:pPr>
      <w:r w:rsidRPr="00143138">
        <w:rPr>
          <w:kern w:val="0"/>
          <w:szCs w:val="22"/>
        </w:rPr>
        <w:lastRenderedPageBreak/>
        <w:t>1.</w:t>
      </w:r>
      <w:r w:rsidRPr="00143138">
        <w:rPr>
          <w:kern w:val="0"/>
          <w:szCs w:val="22"/>
        </w:rPr>
        <w:tab/>
        <w:t>NAME OF THE MEDICINAL PRODUCT</w:t>
      </w:r>
    </w:p>
    <w:p w14:paraId="735AE1C3" w14:textId="77777777" w:rsidR="00D94262" w:rsidRPr="00143138" w:rsidRDefault="00D94262" w:rsidP="00252234">
      <w:pPr>
        <w:pStyle w:val="Heading1"/>
        <w:ind w:right="62"/>
        <w:rPr>
          <w:kern w:val="0"/>
          <w:szCs w:val="22"/>
        </w:rPr>
      </w:pPr>
    </w:p>
    <w:p w14:paraId="0093E99C" w14:textId="77777777" w:rsidR="00D94262" w:rsidRPr="00143138" w:rsidRDefault="005E64BC"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 xml:space="preserve">Febuxostat Mylan </w:t>
      </w:r>
      <w:r w:rsidR="00D94262" w:rsidRPr="00143138">
        <w:rPr>
          <w:rFonts w:ascii="Times New Roman" w:hAnsi="Times New Roman"/>
        </w:rPr>
        <w:t>80</w:t>
      </w:r>
      <w:r w:rsidR="0075286D" w:rsidRPr="00143138">
        <w:rPr>
          <w:rFonts w:ascii="Times New Roman" w:hAnsi="Times New Roman"/>
        </w:rPr>
        <w:t> mg</w:t>
      </w:r>
      <w:r w:rsidR="00D94262" w:rsidRPr="00143138">
        <w:rPr>
          <w:rFonts w:ascii="Times New Roman" w:hAnsi="Times New Roman"/>
        </w:rPr>
        <w:t xml:space="preserve"> film-coated tablets</w:t>
      </w:r>
    </w:p>
    <w:p w14:paraId="4575AB36"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4E361088"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0B251584" w14:textId="77777777" w:rsidR="00D94262" w:rsidRPr="00143138" w:rsidRDefault="00D94262" w:rsidP="00252234">
      <w:pPr>
        <w:pStyle w:val="Heading1"/>
        <w:ind w:right="62"/>
        <w:rPr>
          <w:kern w:val="0"/>
          <w:szCs w:val="22"/>
        </w:rPr>
      </w:pPr>
      <w:r w:rsidRPr="00143138">
        <w:rPr>
          <w:kern w:val="0"/>
          <w:szCs w:val="22"/>
        </w:rPr>
        <w:t>2.</w:t>
      </w:r>
      <w:r w:rsidRPr="00143138">
        <w:rPr>
          <w:kern w:val="0"/>
          <w:szCs w:val="22"/>
        </w:rPr>
        <w:tab/>
        <w:t>QUALITATIVE AND QUANTITATIVE COMPOSITION</w:t>
      </w:r>
    </w:p>
    <w:p w14:paraId="28B70FD8" w14:textId="77777777" w:rsidR="00252234" w:rsidRPr="00143138" w:rsidRDefault="00252234" w:rsidP="00252234">
      <w:pPr>
        <w:widowControl w:val="0"/>
        <w:autoSpaceDE w:val="0"/>
        <w:autoSpaceDN w:val="0"/>
        <w:adjustRightInd w:val="0"/>
        <w:spacing w:after="0" w:line="240" w:lineRule="auto"/>
        <w:ind w:right="62"/>
        <w:rPr>
          <w:rFonts w:ascii="Times New Roman" w:hAnsi="Times New Roman"/>
        </w:rPr>
      </w:pPr>
    </w:p>
    <w:p w14:paraId="11E78F5D" w14:textId="77777777" w:rsidR="00252234"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Each tablet contains 80</w:t>
      </w:r>
      <w:r w:rsidR="0075286D" w:rsidRPr="00143138">
        <w:rPr>
          <w:rFonts w:ascii="Times New Roman" w:hAnsi="Times New Roman"/>
        </w:rPr>
        <w:t> mg</w:t>
      </w:r>
      <w:r w:rsidRPr="00143138">
        <w:rPr>
          <w:rFonts w:ascii="Times New Roman" w:hAnsi="Times New Roman"/>
        </w:rPr>
        <w:t xml:space="preserve"> of febuxostat. </w:t>
      </w:r>
    </w:p>
    <w:p w14:paraId="7B73979B" w14:textId="77777777" w:rsidR="00252234" w:rsidRPr="00143138" w:rsidRDefault="00252234" w:rsidP="00252234">
      <w:pPr>
        <w:widowControl w:val="0"/>
        <w:autoSpaceDE w:val="0"/>
        <w:autoSpaceDN w:val="0"/>
        <w:adjustRightInd w:val="0"/>
        <w:spacing w:after="0" w:line="240" w:lineRule="auto"/>
        <w:ind w:right="62"/>
        <w:rPr>
          <w:rFonts w:ascii="Times New Roman" w:hAnsi="Times New Roman"/>
        </w:rPr>
      </w:pPr>
    </w:p>
    <w:p w14:paraId="1C8C17B0" w14:textId="59606864"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u w:val="single"/>
        </w:rPr>
        <w:t>Excipient with known effect</w:t>
      </w:r>
    </w:p>
    <w:p w14:paraId="45757083" w14:textId="64FF1E25"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 xml:space="preserve">Each tablet contains </w:t>
      </w:r>
      <w:r w:rsidR="00C40561" w:rsidRPr="00143138">
        <w:rPr>
          <w:rFonts w:ascii="Times New Roman" w:hAnsi="Times New Roman"/>
        </w:rPr>
        <w:t>236.0</w:t>
      </w:r>
      <w:r w:rsidR="0075286D" w:rsidRPr="00143138">
        <w:rPr>
          <w:rFonts w:ascii="Times New Roman" w:hAnsi="Times New Roman"/>
        </w:rPr>
        <w:t> mg</w:t>
      </w:r>
      <w:r w:rsidRPr="00143138">
        <w:rPr>
          <w:rFonts w:ascii="Times New Roman" w:hAnsi="Times New Roman"/>
        </w:rPr>
        <w:t xml:space="preserve"> of lactose</w:t>
      </w:r>
      <w:r w:rsidR="00167F09" w:rsidRPr="00143138">
        <w:rPr>
          <w:rFonts w:ascii="Times New Roman" w:eastAsia="Meiryo" w:hAnsi="Times New Roman"/>
        </w:rPr>
        <w:t>.</w:t>
      </w:r>
    </w:p>
    <w:p w14:paraId="456A268F"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1456150B"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For the full list of excipients, see section 6.1.</w:t>
      </w:r>
    </w:p>
    <w:p w14:paraId="4571F959"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4077A792"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49645684" w14:textId="77777777" w:rsidR="00D94262" w:rsidRPr="00143138" w:rsidRDefault="00D94262" w:rsidP="00252234">
      <w:pPr>
        <w:pStyle w:val="Heading1"/>
        <w:ind w:right="62"/>
        <w:rPr>
          <w:kern w:val="0"/>
          <w:szCs w:val="22"/>
        </w:rPr>
      </w:pPr>
      <w:r w:rsidRPr="00143138">
        <w:rPr>
          <w:kern w:val="0"/>
          <w:szCs w:val="22"/>
        </w:rPr>
        <w:t>3.</w:t>
      </w:r>
      <w:r w:rsidRPr="00143138">
        <w:rPr>
          <w:kern w:val="0"/>
          <w:szCs w:val="22"/>
        </w:rPr>
        <w:tab/>
        <w:t>PHARMACEUTICAL FORM</w:t>
      </w:r>
    </w:p>
    <w:p w14:paraId="2957F4EC"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2E5BDBF3" w14:textId="62919C24" w:rsidR="003313A7"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Film-coated tablet.</w:t>
      </w:r>
    </w:p>
    <w:p w14:paraId="1511C76E" w14:textId="77777777" w:rsidR="003313A7" w:rsidRPr="00143138" w:rsidRDefault="003313A7" w:rsidP="00252234">
      <w:pPr>
        <w:widowControl w:val="0"/>
        <w:autoSpaceDE w:val="0"/>
        <w:autoSpaceDN w:val="0"/>
        <w:adjustRightInd w:val="0"/>
        <w:spacing w:after="0" w:line="240" w:lineRule="auto"/>
        <w:ind w:right="62"/>
        <w:rPr>
          <w:rFonts w:ascii="Times New Roman" w:hAnsi="Times New Roman"/>
        </w:rPr>
      </w:pPr>
    </w:p>
    <w:p w14:paraId="661C8BBE" w14:textId="1A06FD32" w:rsidR="00D94262" w:rsidRPr="00143138" w:rsidRDefault="00C40561"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A yellow, capsule shaped, biconvex tablet</w:t>
      </w:r>
      <w:r w:rsidR="00971D96" w:rsidRPr="00143138">
        <w:rPr>
          <w:rFonts w:ascii="Times New Roman" w:hAnsi="Times New Roman"/>
        </w:rPr>
        <w:t xml:space="preserve"> approximately 16 x 7</w:t>
      </w:r>
      <w:r w:rsidR="008776AC">
        <w:rPr>
          <w:rFonts w:ascii="Times New Roman" w:hAnsi="Times New Roman"/>
        </w:rPr>
        <w:t> </w:t>
      </w:r>
      <w:r w:rsidR="00971D96" w:rsidRPr="00143138">
        <w:rPr>
          <w:rFonts w:ascii="Times New Roman" w:hAnsi="Times New Roman"/>
        </w:rPr>
        <w:t>mm</w:t>
      </w:r>
      <w:r w:rsidRPr="00143138">
        <w:rPr>
          <w:rFonts w:ascii="Times New Roman" w:hAnsi="Times New Roman"/>
        </w:rPr>
        <w:t>, debossed with M on one si</w:t>
      </w:r>
      <w:r w:rsidR="003313A7" w:rsidRPr="00143138">
        <w:rPr>
          <w:rFonts w:ascii="Times New Roman" w:hAnsi="Times New Roman"/>
        </w:rPr>
        <w:t>de of the tablet and FX3 on the</w:t>
      </w:r>
      <w:r w:rsidR="00252234" w:rsidRPr="00143138">
        <w:rPr>
          <w:rFonts w:ascii="Times New Roman" w:hAnsi="Times New Roman"/>
        </w:rPr>
        <w:t xml:space="preserve"> </w:t>
      </w:r>
      <w:r w:rsidRPr="00143138">
        <w:rPr>
          <w:rFonts w:ascii="Times New Roman" w:hAnsi="Times New Roman"/>
        </w:rPr>
        <w:t>other side.</w:t>
      </w:r>
    </w:p>
    <w:p w14:paraId="7029EE7C"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13AEEB8F" w14:textId="77777777" w:rsidR="00252234" w:rsidRPr="00143138" w:rsidRDefault="00252234" w:rsidP="00252234">
      <w:pPr>
        <w:widowControl w:val="0"/>
        <w:autoSpaceDE w:val="0"/>
        <w:autoSpaceDN w:val="0"/>
        <w:adjustRightInd w:val="0"/>
        <w:spacing w:after="0" w:line="240" w:lineRule="auto"/>
        <w:ind w:right="62"/>
        <w:rPr>
          <w:rFonts w:ascii="Times New Roman" w:hAnsi="Times New Roman"/>
        </w:rPr>
      </w:pPr>
    </w:p>
    <w:p w14:paraId="388F7EA1" w14:textId="77777777" w:rsidR="00D94262" w:rsidRPr="00143138" w:rsidRDefault="00D94262" w:rsidP="00252234">
      <w:pPr>
        <w:pStyle w:val="Heading1"/>
        <w:ind w:right="62"/>
        <w:rPr>
          <w:kern w:val="0"/>
          <w:szCs w:val="22"/>
        </w:rPr>
      </w:pPr>
      <w:r w:rsidRPr="00143138">
        <w:rPr>
          <w:kern w:val="0"/>
          <w:szCs w:val="22"/>
        </w:rPr>
        <w:t>4.</w:t>
      </w:r>
      <w:r w:rsidRPr="00143138">
        <w:rPr>
          <w:kern w:val="0"/>
          <w:szCs w:val="22"/>
        </w:rPr>
        <w:tab/>
        <w:t>CLINICAL PARTICULARS</w:t>
      </w:r>
    </w:p>
    <w:p w14:paraId="73F9AA5F"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4C09EE14" w14:textId="77777777" w:rsidR="00D94262" w:rsidRPr="00143138" w:rsidRDefault="00D94262" w:rsidP="00252234">
      <w:pPr>
        <w:pStyle w:val="Heading1"/>
        <w:ind w:right="62"/>
        <w:rPr>
          <w:kern w:val="0"/>
          <w:szCs w:val="22"/>
        </w:rPr>
      </w:pPr>
      <w:r w:rsidRPr="00143138">
        <w:rPr>
          <w:kern w:val="0"/>
          <w:szCs w:val="22"/>
        </w:rPr>
        <w:t>4.1</w:t>
      </w:r>
      <w:r w:rsidRPr="00143138">
        <w:rPr>
          <w:kern w:val="0"/>
          <w:szCs w:val="22"/>
        </w:rPr>
        <w:tab/>
        <w:t>Therapeutic indications</w:t>
      </w:r>
    </w:p>
    <w:p w14:paraId="33FF60F0"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6736B1B3"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Treatment of chronic hyperuricaemia in conditions where urate deposition has already occurred</w:t>
      </w:r>
      <w:r w:rsidR="00252234" w:rsidRPr="00143138">
        <w:rPr>
          <w:rFonts w:ascii="Times New Roman" w:hAnsi="Times New Roman"/>
        </w:rPr>
        <w:t xml:space="preserve"> </w:t>
      </w:r>
      <w:r w:rsidRPr="00143138">
        <w:rPr>
          <w:rFonts w:ascii="Times New Roman" w:hAnsi="Times New Roman"/>
        </w:rPr>
        <w:t xml:space="preserve">(including a history, or presence of, tophus and/or gouty arthritis). </w:t>
      </w:r>
      <w:r w:rsidR="00062821" w:rsidRPr="00143138">
        <w:rPr>
          <w:rFonts w:ascii="Times New Roman" w:hAnsi="Times New Roman"/>
        </w:rPr>
        <w:t>Febuxostat Mylan</w:t>
      </w:r>
      <w:r w:rsidRPr="00143138">
        <w:rPr>
          <w:rFonts w:ascii="Times New Roman" w:hAnsi="Times New Roman"/>
        </w:rPr>
        <w:t xml:space="preserve"> is indicated in adults.</w:t>
      </w:r>
    </w:p>
    <w:p w14:paraId="384C0A0D" w14:textId="77777777" w:rsidR="00252234" w:rsidRPr="00143138" w:rsidRDefault="00252234" w:rsidP="00252234">
      <w:pPr>
        <w:widowControl w:val="0"/>
        <w:autoSpaceDE w:val="0"/>
        <w:autoSpaceDN w:val="0"/>
        <w:adjustRightInd w:val="0"/>
        <w:spacing w:after="0" w:line="240" w:lineRule="auto"/>
        <w:ind w:right="62"/>
        <w:rPr>
          <w:rFonts w:ascii="Times New Roman" w:hAnsi="Times New Roman"/>
        </w:rPr>
      </w:pPr>
    </w:p>
    <w:p w14:paraId="582A6F62" w14:textId="77777777" w:rsidR="00D94262" w:rsidRPr="00143138" w:rsidRDefault="00D94262" w:rsidP="00252234">
      <w:pPr>
        <w:pStyle w:val="Heading1"/>
        <w:ind w:right="62"/>
        <w:rPr>
          <w:kern w:val="0"/>
          <w:szCs w:val="22"/>
        </w:rPr>
      </w:pPr>
      <w:r w:rsidRPr="00143138">
        <w:rPr>
          <w:kern w:val="0"/>
          <w:szCs w:val="22"/>
        </w:rPr>
        <w:t>4.2</w:t>
      </w:r>
      <w:r w:rsidRPr="00143138">
        <w:rPr>
          <w:kern w:val="0"/>
          <w:szCs w:val="22"/>
        </w:rPr>
        <w:tab/>
        <w:t>Posology and method of administration</w:t>
      </w:r>
    </w:p>
    <w:p w14:paraId="6EFFFA8F"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6D3C38BB" w14:textId="77777777" w:rsidR="00D94262" w:rsidRDefault="00D94262" w:rsidP="00252234">
      <w:pPr>
        <w:widowControl w:val="0"/>
        <w:autoSpaceDE w:val="0"/>
        <w:autoSpaceDN w:val="0"/>
        <w:adjustRightInd w:val="0"/>
        <w:spacing w:after="0" w:line="240" w:lineRule="auto"/>
        <w:ind w:right="62"/>
        <w:rPr>
          <w:rFonts w:ascii="Times New Roman" w:hAnsi="Times New Roman"/>
          <w:u w:val="single"/>
        </w:rPr>
      </w:pPr>
      <w:r w:rsidRPr="00143138">
        <w:rPr>
          <w:rFonts w:ascii="Times New Roman" w:hAnsi="Times New Roman"/>
          <w:u w:val="single"/>
        </w:rPr>
        <w:t>Posology</w:t>
      </w:r>
    </w:p>
    <w:p w14:paraId="7B90F96E" w14:textId="77777777" w:rsidR="007C7CDE" w:rsidRPr="00143138" w:rsidRDefault="007C7CDE" w:rsidP="00252234">
      <w:pPr>
        <w:widowControl w:val="0"/>
        <w:autoSpaceDE w:val="0"/>
        <w:autoSpaceDN w:val="0"/>
        <w:adjustRightInd w:val="0"/>
        <w:spacing w:after="0" w:line="240" w:lineRule="auto"/>
        <w:ind w:right="62"/>
        <w:rPr>
          <w:rFonts w:ascii="Times New Roman" w:hAnsi="Times New Roman"/>
        </w:rPr>
      </w:pPr>
    </w:p>
    <w:p w14:paraId="3A5956A5"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 xml:space="preserve">The recommended oral dose of </w:t>
      </w:r>
      <w:r w:rsidR="00062821" w:rsidRPr="00143138">
        <w:rPr>
          <w:rFonts w:ascii="Times New Roman" w:hAnsi="Times New Roman"/>
        </w:rPr>
        <w:t>Febuxostat Mylan</w:t>
      </w:r>
      <w:r w:rsidRPr="00143138">
        <w:rPr>
          <w:rFonts w:ascii="Times New Roman" w:hAnsi="Times New Roman"/>
        </w:rPr>
        <w:t xml:space="preserve"> is 80</w:t>
      </w:r>
      <w:r w:rsidR="0075286D" w:rsidRPr="00143138">
        <w:rPr>
          <w:rFonts w:ascii="Times New Roman" w:hAnsi="Times New Roman"/>
        </w:rPr>
        <w:t> mg</w:t>
      </w:r>
      <w:r w:rsidRPr="00143138">
        <w:rPr>
          <w:rFonts w:ascii="Times New Roman" w:hAnsi="Times New Roman"/>
        </w:rPr>
        <w:t xml:space="preserve"> once daily without regard to food. If serum uric acid is &gt; 6</w:t>
      </w:r>
      <w:r w:rsidR="0075286D" w:rsidRPr="00143138">
        <w:rPr>
          <w:rFonts w:ascii="Times New Roman" w:hAnsi="Times New Roman"/>
        </w:rPr>
        <w:t> mg</w:t>
      </w:r>
      <w:r w:rsidRPr="00143138">
        <w:rPr>
          <w:rFonts w:ascii="Times New Roman" w:hAnsi="Times New Roman"/>
        </w:rPr>
        <w:t>/dL (357</w:t>
      </w:r>
      <w:r w:rsidR="00252234" w:rsidRPr="00143138">
        <w:rPr>
          <w:rFonts w:ascii="Times New Roman" w:hAnsi="Times New Roman"/>
        </w:rPr>
        <w:t> </w:t>
      </w:r>
      <w:r w:rsidRPr="00143138">
        <w:rPr>
          <w:rFonts w:ascii="Times New Roman" w:hAnsi="Times New Roman"/>
        </w:rPr>
        <w:t>µmol/L) after 2-4</w:t>
      </w:r>
      <w:r w:rsidR="00252234" w:rsidRPr="00143138">
        <w:rPr>
          <w:rFonts w:ascii="Times New Roman" w:hAnsi="Times New Roman"/>
        </w:rPr>
        <w:t> </w:t>
      </w:r>
      <w:r w:rsidRPr="00143138">
        <w:rPr>
          <w:rFonts w:ascii="Times New Roman" w:hAnsi="Times New Roman"/>
        </w:rPr>
        <w:t xml:space="preserve">weeks, </w:t>
      </w:r>
      <w:r w:rsidR="002247BC" w:rsidRPr="00143138">
        <w:rPr>
          <w:rFonts w:ascii="Times New Roman" w:hAnsi="Times New Roman"/>
        </w:rPr>
        <w:t xml:space="preserve">Febuxostat Mylan </w:t>
      </w:r>
      <w:r w:rsidRPr="00143138">
        <w:rPr>
          <w:rFonts w:ascii="Times New Roman" w:hAnsi="Times New Roman"/>
        </w:rPr>
        <w:t>120</w:t>
      </w:r>
      <w:r w:rsidR="0075286D" w:rsidRPr="00143138">
        <w:rPr>
          <w:rFonts w:ascii="Times New Roman" w:hAnsi="Times New Roman"/>
        </w:rPr>
        <w:t> mg</w:t>
      </w:r>
      <w:r w:rsidRPr="00143138">
        <w:rPr>
          <w:rFonts w:ascii="Times New Roman" w:hAnsi="Times New Roman"/>
        </w:rPr>
        <w:t xml:space="preserve"> once daily may be considered.</w:t>
      </w:r>
    </w:p>
    <w:p w14:paraId="105DC366"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781DD028" w14:textId="77777777" w:rsidR="00D94262" w:rsidRPr="00143138" w:rsidRDefault="002247BC"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Febuxostat Mylan</w:t>
      </w:r>
      <w:r w:rsidR="00D94262" w:rsidRPr="00143138">
        <w:rPr>
          <w:rFonts w:ascii="Times New Roman" w:hAnsi="Times New Roman"/>
        </w:rPr>
        <w:t xml:space="preserve"> works sufficiently quickly to allow retesting of the serum uric acid after 2 weeks. The therapeutic target is to decrease and maintain serum uric acid below 6</w:t>
      </w:r>
      <w:r w:rsidR="0075286D" w:rsidRPr="00143138">
        <w:rPr>
          <w:rFonts w:ascii="Times New Roman" w:hAnsi="Times New Roman"/>
        </w:rPr>
        <w:t> mg</w:t>
      </w:r>
      <w:r w:rsidR="00D94262" w:rsidRPr="00143138">
        <w:rPr>
          <w:rFonts w:ascii="Times New Roman" w:hAnsi="Times New Roman"/>
        </w:rPr>
        <w:t>/dL (357</w:t>
      </w:r>
      <w:r w:rsidR="00252234" w:rsidRPr="00143138">
        <w:rPr>
          <w:rFonts w:ascii="Times New Roman" w:hAnsi="Times New Roman"/>
        </w:rPr>
        <w:t> </w:t>
      </w:r>
      <w:r w:rsidR="00D94262" w:rsidRPr="00143138">
        <w:rPr>
          <w:rFonts w:ascii="Times New Roman" w:hAnsi="Times New Roman"/>
        </w:rPr>
        <w:t>μmol/L).</w:t>
      </w:r>
    </w:p>
    <w:p w14:paraId="2AC77FE6"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42826DA6"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Gout flare prophylaxis of at least 6 months is recommended (see section 4.4).</w:t>
      </w:r>
    </w:p>
    <w:p w14:paraId="20B56401"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69CA4703" w14:textId="77777777" w:rsidR="00D94262" w:rsidRPr="00143138" w:rsidRDefault="001377B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i/>
          <w:iCs/>
        </w:rPr>
        <w:t>Elderly</w:t>
      </w:r>
    </w:p>
    <w:p w14:paraId="10133754"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No dose adjustment is required in the elderly (see section 5.2).</w:t>
      </w:r>
    </w:p>
    <w:p w14:paraId="4C3E40F2"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0B4E5CEF"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i/>
        </w:rPr>
      </w:pPr>
      <w:r w:rsidRPr="00143138">
        <w:rPr>
          <w:rFonts w:ascii="Times New Roman" w:hAnsi="Times New Roman"/>
          <w:i/>
          <w:iCs/>
        </w:rPr>
        <w:t xml:space="preserve">Renal </w:t>
      </w:r>
      <w:r w:rsidRPr="00143138">
        <w:rPr>
          <w:rFonts w:ascii="Times New Roman" w:hAnsi="Times New Roman"/>
          <w:i/>
        </w:rPr>
        <w:t>impairment</w:t>
      </w:r>
    </w:p>
    <w:p w14:paraId="584FE835"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The efficacy and safety have not been fully evaluated in patients with severe renal impairment</w:t>
      </w:r>
      <w:r w:rsidR="00252234" w:rsidRPr="00143138">
        <w:rPr>
          <w:rFonts w:ascii="Times New Roman" w:hAnsi="Times New Roman"/>
        </w:rPr>
        <w:t xml:space="preserve"> </w:t>
      </w:r>
      <w:r w:rsidRPr="00143138">
        <w:rPr>
          <w:rFonts w:ascii="Times New Roman" w:hAnsi="Times New Roman"/>
        </w:rPr>
        <w:t>(creatinine clearance &lt;30 mL/min, see section 5.2).</w:t>
      </w:r>
    </w:p>
    <w:p w14:paraId="0C8C199D" w14:textId="77777777" w:rsidR="00252234" w:rsidRPr="00143138" w:rsidRDefault="00252234" w:rsidP="00252234">
      <w:pPr>
        <w:widowControl w:val="0"/>
        <w:autoSpaceDE w:val="0"/>
        <w:autoSpaceDN w:val="0"/>
        <w:adjustRightInd w:val="0"/>
        <w:spacing w:after="0" w:line="240" w:lineRule="auto"/>
        <w:ind w:right="62"/>
        <w:rPr>
          <w:rFonts w:ascii="Times New Roman" w:hAnsi="Times New Roman"/>
        </w:rPr>
      </w:pPr>
    </w:p>
    <w:p w14:paraId="75BF6623"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No dose adjustment is necessary in patients with mild or moderate renal impairment.</w:t>
      </w:r>
    </w:p>
    <w:p w14:paraId="4ABE3F34"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7F8B9CB5" w14:textId="77777777" w:rsidR="00D94262" w:rsidRPr="00143138" w:rsidRDefault="00D94262" w:rsidP="00A27F02">
      <w:pPr>
        <w:keepNext/>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i/>
          <w:iCs/>
        </w:rPr>
        <w:lastRenderedPageBreak/>
        <w:t>Hepatic impairment</w:t>
      </w:r>
    </w:p>
    <w:p w14:paraId="2A07BE65" w14:textId="77777777" w:rsidR="00D94262" w:rsidRPr="00143138" w:rsidRDefault="00D94262" w:rsidP="00A27F02">
      <w:pPr>
        <w:keepNext/>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The efficacy and safety of febuxostat has not been studied in patients with severe hepatic impairment</w:t>
      </w:r>
      <w:r w:rsidR="00252234" w:rsidRPr="00143138">
        <w:rPr>
          <w:rFonts w:ascii="Times New Roman" w:hAnsi="Times New Roman"/>
        </w:rPr>
        <w:t xml:space="preserve"> </w:t>
      </w:r>
      <w:r w:rsidRPr="00143138">
        <w:rPr>
          <w:rFonts w:ascii="Times New Roman" w:hAnsi="Times New Roman"/>
        </w:rPr>
        <w:t>(Child Pugh Class C).</w:t>
      </w:r>
    </w:p>
    <w:p w14:paraId="061FFF3D"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The recommended dose in patients with mild hepatic impairment is 80</w:t>
      </w:r>
      <w:r w:rsidR="0075286D" w:rsidRPr="00143138">
        <w:rPr>
          <w:rFonts w:ascii="Times New Roman" w:hAnsi="Times New Roman"/>
        </w:rPr>
        <w:t> mg</w:t>
      </w:r>
      <w:r w:rsidRPr="00143138">
        <w:rPr>
          <w:rFonts w:ascii="Times New Roman" w:hAnsi="Times New Roman"/>
        </w:rPr>
        <w:t>. Limited information is available in patients with moderate hepatic impairment.</w:t>
      </w:r>
    </w:p>
    <w:p w14:paraId="148F72C5" w14:textId="77777777" w:rsidR="00252234" w:rsidRPr="00143138" w:rsidRDefault="00252234" w:rsidP="00252234">
      <w:pPr>
        <w:widowControl w:val="0"/>
        <w:autoSpaceDE w:val="0"/>
        <w:autoSpaceDN w:val="0"/>
        <w:adjustRightInd w:val="0"/>
        <w:spacing w:after="0" w:line="240" w:lineRule="auto"/>
        <w:ind w:right="62"/>
        <w:rPr>
          <w:rFonts w:ascii="Times New Roman" w:hAnsi="Times New Roman"/>
        </w:rPr>
      </w:pPr>
    </w:p>
    <w:p w14:paraId="5E32BE77"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i/>
          <w:iCs/>
        </w:rPr>
        <w:t>Paediatric population</w:t>
      </w:r>
    </w:p>
    <w:p w14:paraId="5BC1BF55"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 xml:space="preserve">The safety and the efficacy of </w:t>
      </w:r>
      <w:r w:rsidR="008B1324" w:rsidRPr="00143138">
        <w:rPr>
          <w:rFonts w:ascii="Times New Roman" w:hAnsi="Times New Roman"/>
        </w:rPr>
        <w:t>f</w:t>
      </w:r>
      <w:r w:rsidR="002247BC" w:rsidRPr="00143138">
        <w:rPr>
          <w:rFonts w:ascii="Times New Roman" w:hAnsi="Times New Roman"/>
        </w:rPr>
        <w:t xml:space="preserve">ebuxostat </w:t>
      </w:r>
      <w:r w:rsidRPr="00143138">
        <w:rPr>
          <w:rFonts w:ascii="Times New Roman" w:hAnsi="Times New Roman"/>
        </w:rPr>
        <w:t>in children aged below the age of 18</w:t>
      </w:r>
      <w:r w:rsidR="00252234" w:rsidRPr="00143138">
        <w:rPr>
          <w:rFonts w:ascii="Times New Roman" w:hAnsi="Times New Roman"/>
        </w:rPr>
        <w:t> </w:t>
      </w:r>
      <w:r w:rsidRPr="00143138">
        <w:rPr>
          <w:rFonts w:ascii="Times New Roman" w:hAnsi="Times New Roman"/>
        </w:rPr>
        <w:t>years have not been established. No data are available.</w:t>
      </w:r>
    </w:p>
    <w:p w14:paraId="32D6137F"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59B6AD07"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u w:val="single"/>
        </w:rPr>
        <w:t>Method of administration</w:t>
      </w:r>
    </w:p>
    <w:p w14:paraId="5018C0BB" w14:textId="77777777" w:rsidR="00252234" w:rsidRPr="00143138" w:rsidRDefault="00252234" w:rsidP="00252234">
      <w:pPr>
        <w:widowControl w:val="0"/>
        <w:autoSpaceDE w:val="0"/>
        <w:autoSpaceDN w:val="0"/>
        <w:adjustRightInd w:val="0"/>
        <w:spacing w:after="0" w:line="240" w:lineRule="auto"/>
        <w:ind w:right="62"/>
        <w:rPr>
          <w:rFonts w:ascii="Times New Roman" w:hAnsi="Times New Roman"/>
        </w:rPr>
      </w:pPr>
    </w:p>
    <w:p w14:paraId="60A6A1F2"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Oral use</w:t>
      </w:r>
      <w:r w:rsidR="002247BC" w:rsidRPr="00143138">
        <w:rPr>
          <w:rFonts w:ascii="Times New Roman" w:hAnsi="Times New Roman"/>
        </w:rPr>
        <w:t>.</w:t>
      </w:r>
    </w:p>
    <w:p w14:paraId="739F9CD9" w14:textId="77777777" w:rsidR="002247BC" w:rsidRPr="00143138" w:rsidRDefault="002247BC" w:rsidP="00252234">
      <w:pPr>
        <w:widowControl w:val="0"/>
        <w:autoSpaceDE w:val="0"/>
        <w:autoSpaceDN w:val="0"/>
        <w:adjustRightInd w:val="0"/>
        <w:spacing w:after="0" w:line="240" w:lineRule="auto"/>
        <w:ind w:right="62"/>
        <w:rPr>
          <w:rFonts w:ascii="Times New Roman" w:hAnsi="Times New Roman"/>
        </w:rPr>
      </w:pPr>
    </w:p>
    <w:p w14:paraId="4D512C2A" w14:textId="77777777" w:rsidR="00D94262" w:rsidRPr="00143138" w:rsidRDefault="002247BC"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 xml:space="preserve">Febuxostat Mylan </w:t>
      </w:r>
      <w:r w:rsidR="00D94262" w:rsidRPr="00143138">
        <w:rPr>
          <w:rFonts w:ascii="Times New Roman" w:hAnsi="Times New Roman"/>
        </w:rPr>
        <w:t>should be taken by mouth and can be taken with or without food.</w:t>
      </w:r>
    </w:p>
    <w:p w14:paraId="3E18207F"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3EA38ECA" w14:textId="77777777" w:rsidR="00D94262" w:rsidRPr="00143138" w:rsidRDefault="00D94262" w:rsidP="00252234">
      <w:pPr>
        <w:pStyle w:val="Heading1"/>
        <w:ind w:right="62"/>
        <w:rPr>
          <w:kern w:val="0"/>
          <w:szCs w:val="22"/>
        </w:rPr>
      </w:pPr>
      <w:r w:rsidRPr="00143138">
        <w:rPr>
          <w:kern w:val="0"/>
          <w:szCs w:val="22"/>
        </w:rPr>
        <w:t>4.3</w:t>
      </w:r>
      <w:r w:rsidRPr="00143138">
        <w:rPr>
          <w:kern w:val="0"/>
          <w:szCs w:val="22"/>
        </w:rPr>
        <w:tab/>
        <w:t>Contraindications</w:t>
      </w:r>
    </w:p>
    <w:p w14:paraId="23A9AF61"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3FB9E777"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Hypersensitivity to the active substance or to any of the excipients listed in section 6.1 (see also section 4.8).</w:t>
      </w:r>
    </w:p>
    <w:p w14:paraId="59F1A828"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26CCDDE6" w14:textId="77777777" w:rsidR="00D94262" w:rsidRPr="00143138" w:rsidRDefault="00D94262" w:rsidP="00252234">
      <w:pPr>
        <w:pStyle w:val="Heading1"/>
        <w:ind w:right="62"/>
        <w:rPr>
          <w:kern w:val="0"/>
          <w:szCs w:val="22"/>
        </w:rPr>
      </w:pPr>
      <w:r w:rsidRPr="00143138">
        <w:rPr>
          <w:kern w:val="0"/>
          <w:szCs w:val="22"/>
        </w:rPr>
        <w:t>4.4</w:t>
      </w:r>
      <w:r w:rsidRPr="00143138">
        <w:rPr>
          <w:kern w:val="0"/>
          <w:szCs w:val="22"/>
        </w:rPr>
        <w:tab/>
        <w:t>Special warnings and precautions for use</w:t>
      </w:r>
    </w:p>
    <w:p w14:paraId="1C699274"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19243413"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Cardio-vascular disorders</w:t>
      </w:r>
    </w:p>
    <w:p w14:paraId="7EA66472"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1CEE7EC4"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Treatment with febuxostat in patients with ischaemic heart disease or congestive heart failure is not recommended.</w:t>
      </w:r>
    </w:p>
    <w:p w14:paraId="0481F215" w14:textId="77777777" w:rsidR="002247BC" w:rsidRPr="00143138" w:rsidRDefault="002247BC" w:rsidP="00252234">
      <w:pPr>
        <w:widowControl w:val="0"/>
        <w:autoSpaceDE w:val="0"/>
        <w:autoSpaceDN w:val="0"/>
        <w:adjustRightInd w:val="0"/>
        <w:spacing w:after="0" w:line="240" w:lineRule="auto"/>
        <w:ind w:right="62"/>
        <w:rPr>
          <w:rFonts w:ascii="Times New Roman" w:hAnsi="Times New Roman"/>
        </w:rPr>
      </w:pPr>
    </w:p>
    <w:p w14:paraId="0830D10C"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A numerical greater incidence of investigator-reported cardiovascular APTC events (defined endpoints from the Anti-Platelet Trialists’ Collaboration (APTC) including cardiovascular death, non-fatal</w:t>
      </w:r>
      <w:r w:rsidR="00252234" w:rsidRPr="00143138">
        <w:rPr>
          <w:rFonts w:ascii="Times New Roman" w:hAnsi="Times New Roman"/>
        </w:rPr>
        <w:t xml:space="preserve"> </w:t>
      </w:r>
      <w:r w:rsidRPr="00143138">
        <w:rPr>
          <w:rFonts w:ascii="Times New Roman" w:hAnsi="Times New Roman"/>
        </w:rPr>
        <w:t>myocardial infarction, non-fatal stroke) was observed in the febuxostat total group compared to the allopurinol group in the APEX and FACT studies (1.3 vs. 0.3 events per 100 Patient Years (PYs)), but not in the CONFIRMS study (see section 5.1 for detailed characteristics of the studies). The incidence</w:t>
      </w:r>
      <w:r w:rsidR="00252234" w:rsidRPr="00143138">
        <w:rPr>
          <w:rFonts w:ascii="Times New Roman" w:hAnsi="Times New Roman"/>
        </w:rPr>
        <w:t xml:space="preserve"> </w:t>
      </w:r>
      <w:r w:rsidRPr="00143138">
        <w:rPr>
          <w:rFonts w:ascii="Times New Roman" w:hAnsi="Times New Roman"/>
        </w:rPr>
        <w:t>of investigator-reported cardiovascular APTC events in the combined Phase 3 studies (APEX, FACT</w:t>
      </w:r>
      <w:r w:rsidR="00252234" w:rsidRPr="00143138">
        <w:rPr>
          <w:rFonts w:ascii="Times New Roman" w:hAnsi="Times New Roman"/>
        </w:rPr>
        <w:t xml:space="preserve"> </w:t>
      </w:r>
      <w:r w:rsidRPr="00143138">
        <w:rPr>
          <w:rFonts w:ascii="Times New Roman" w:hAnsi="Times New Roman"/>
        </w:rPr>
        <w:t>and CONFIRMS studies) was 0.7 vs. 0.6 events per 100 PYs. In the long-term extension studies the incidences of investigator-reported APTC events were 1.2 and 0.6 events per 100 PYs for febuxostat</w:t>
      </w:r>
      <w:r w:rsidR="00252234" w:rsidRPr="00143138">
        <w:rPr>
          <w:rFonts w:ascii="Times New Roman" w:hAnsi="Times New Roman"/>
        </w:rPr>
        <w:t xml:space="preserve"> </w:t>
      </w:r>
      <w:r w:rsidRPr="00143138">
        <w:rPr>
          <w:rFonts w:ascii="Times New Roman" w:hAnsi="Times New Roman"/>
        </w:rPr>
        <w:t>and allopurinol, respectively. No statistically significant differences were found and no causal</w:t>
      </w:r>
      <w:r w:rsidR="00252234" w:rsidRPr="00143138">
        <w:rPr>
          <w:rFonts w:ascii="Times New Roman" w:hAnsi="Times New Roman"/>
        </w:rPr>
        <w:t xml:space="preserve"> </w:t>
      </w:r>
      <w:r w:rsidRPr="00143138">
        <w:rPr>
          <w:rFonts w:ascii="Times New Roman" w:hAnsi="Times New Roman"/>
        </w:rPr>
        <w:t>relationship with febuxostat was established. Identified risk factors among these patients were a medical history of atherosclerotic disease and/or myocardial infarction, or of congestive heart failure.</w:t>
      </w:r>
    </w:p>
    <w:p w14:paraId="53D05C6D"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7B769BBC"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Medicinal product allergy / hypersensitivity</w:t>
      </w:r>
    </w:p>
    <w:p w14:paraId="6CFDB697"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104168D8"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Rare reports of serious allergic/hypersensitivity reactions, including life-threatening Stevens-Johnson</w:t>
      </w:r>
      <w:r w:rsidR="00252234" w:rsidRPr="00143138">
        <w:rPr>
          <w:rFonts w:ascii="Times New Roman" w:hAnsi="Times New Roman"/>
        </w:rPr>
        <w:t xml:space="preserve"> </w:t>
      </w:r>
      <w:r w:rsidRPr="00143138">
        <w:rPr>
          <w:rFonts w:ascii="Times New Roman" w:hAnsi="Times New Roman"/>
        </w:rPr>
        <w:t>Syndrome, Toxic epidermal necrolysis and acute anaphylactic reaction/shock, have been collected in the post-marketing experience. In most cases, these reactions occurred during the first month of therapy with febuxostat. Some, but not all of these patients reported renal impairment and/or previous hypersensitivity to allopurinol. Severe hypersensitivity reactions, including Drug Reaction with Eosinophilia and Systemic Symptoms (DRESS) were associated with fever, haematological, renal or hepatic involvement in some cases.</w:t>
      </w:r>
    </w:p>
    <w:p w14:paraId="385FEF86" w14:textId="77777777" w:rsidR="002247BC" w:rsidRPr="00143138" w:rsidRDefault="002247BC" w:rsidP="00252234">
      <w:pPr>
        <w:widowControl w:val="0"/>
        <w:autoSpaceDE w:val="0"/>
        <w:autoSpaceDN w:val="0"/>
        <w:adjustRightInd w:val="0"/>
        <w:spacing w:after="0" w:line="240" w:lineRule="auto"/>
        <w:ind w:right="62"/>
        <w:rPr>
          <w:rFonts w:ascii="Times New Roman" w:hAnsi="Times New Roman"/>
        </w:rPr>
      </w:pPr>
    </w:p>
    <w:p w14:paraId="5374C557"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Patients should be advised of the signs and symptoms and monitored closely for symptoms of allergic/hypersensitivity reactions (see section 4.8). Febuxostat treatment should be immediately</w:t>
      </w:r>
      <w:r w:rsidR="00252234" w:rsidRPr="00143138">
        <w:rPr>
          <w:rFonts w:ascii="Times New Roman" w:hAnsi="Times New Roman"/>
        </w:rPr>
        <w:t xml:space="preserve"> </w:t>
      </w:r>
      <w:r w:rsidRPr="00143138">
        <w:rPr>
          <w:rFonts w:ascii="Times New Roman" w:hAnsi="Times New Roman"/>
        </w:rPr>
        <w:t>stopped if serious allergic/hypersensitivity reactions, including Stevens-Johnson Syndrome, occur since early withdrawal is associated with a better prognosis. If patient has developed</w:t>
      </w:r>
      <w:r w:rsidR="00252234" w:rsidRPr="00143138">
        <w:rPr>
          <w:rFonts w:ascii="Times New Roman" w:hAnsi="Times New Roman"/>
        </w:rPr>
        <w:t xml:space="preserve"> </w:t>
      </w:r>
      <w:r w:rsidRPr="00143138">
        <w:rPr>
          <w:rFonts w:ascii="Times New Roman" w:hAnsi="Times New Roman"/>
        </w:rPr>
        <w:lastRenderedPageBreak/>
        <w:t>allergic/hypersensitivity reactions including Stevens-Johnson Syndrome and acute anaphylactic reaction/shock, febuxostat must not be re-started in this patient at any time.</w:t>
      </w:r>
    </w:p>
    <w:p w14:paraId="41C37665"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02A1C7BA"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Acute gouty attacks (gout flare)</w:t>
      </w:r>
    </w:p>
    <w:p w14:paraId="76D5729E"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1377E58B"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Febuxostat treatment should not be started until an acute attack of gout has completely subsided. Gout flares may occur during initiation of treatment due to changing serum uric acid levels resulting in</w:t>
      </w:r>
      <w:r w:rsidR="00252234" w:rsidRPr="00143138">
        <w:rPr>
          <w:rFonts w:ascii="Times New Roman" w:hAnsi="Times New Roman"/>
        </w:rPr>
        <w:t xml:space="preserve"> </w:t>
      </w:r>
      <w:r w:rsidRPr="00143138">
        <w:rPr>
          <w:rFonts w:ascii="Times New Roman" w:hAnsi="Times New Roman"/>
        </w:rPr>
        <w:t>mobilization of urate from tissue deposits (see section 4.8 and 5.1). At treatment initiation with</w:t>
      </w:r>
      <w:r w:rsidR="00252234" w:rsidRPr="00143138">
        <w:rPr>
          <w:rFonts w:ascii="Times New Roman" w:hAnsi="Times New Roman"/>
        </w:rPr>
        <w:t xml:space="preserve"> </w:t>
      </w:r>
      <w:r w:rsidRPr="00143138">
        <w:rPr>
          <w:rFonts w:ascii="Times New Roman" w:hAnsi="Times New Roman"/>
        </w:rPr>
        <w:t>febuxostat flare prophylaxis for at least 6 months with an NSAID or colchicine is recommended (see section 4.2).</w:t>
      </w:r>
    </w:p>
    <w:p w14:paraId="79ADB719" w14:textId="77777777" w:rsidR="002247BC" w:rsidRPr="00143138" w:rsidRDefault="002247BC" w:rsidP="00252234">
      <w:pPr>
        <w:widowControl w:val="0"/>
        <w:autoSpaceDE w:val="0"/>
        <w:autoSpaceDN w:val="0"/>
        <w:adjustRightInd w:val="0"/>
        <w:spacing w:after="0" w:line="240" w:lineRule="auto"/>
        <w:ind w:right="62"/>
        <w:rPr>
          <w:rFonts w:ascii="Times New Roman" w:hAnsi="Times New Roman"/>
        </w:rPr>
      </w:pPr>
    </w:p>
    <w:p w14:paraId="1856345E"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If a gout flare occurs during febuxostat treatment, it should not be discontinued. The gout flare should</w:t>
      </w:r>
      <w:r w:rsidR="00252234" w:rsidRPr="00143138">
        <w:rPr>
          <w:rFonts w:ascii="Times New Roman" w:hAnsi="Times New Roman"/>
        </w:rPr>
        <w:t xml:space="preserve"> </w:t>
      </w:r>
      <w:r w:rsidRPr="00143138">
        <w:rPr>
          <w:rFonts w:ascii="Times New Roman" w:hAnsi="Times New Roman"/>
        </w:rPr>
        <w:t>be managed concurrently as appropriate for the individual patient. Continuous treatment with febuxostat decreases frequency and intensity of gout flares.</w:t>
      </w:r>
    </w:p>
    <w:p w14:paraId="3E23BE69" w14:textId="77777777" w:rsidR="00252234" w:rsidRPr="00143138" w:rsidRDefault="00252234" w:rsidP="00252234">
      <w:pPr>
        <w:widowControl w:val="0"/>
        <w:autoSpaceDE w:val="0"/>
        <w:autoSpaceDN w:val="0"/>
        <w:adjustRightInd w:val="0"/>
        <w:spacing w:after="0" w:line="240" w:lineRule="auto"/>
        <w:ind w:right="62"/>
        <w:rPr>
          <w:rFonts w:ascii="Times New Roman" w:hAnsi="Times New Roman"/>
        </w:rPr>
      </w:pPr>
    </w:p>
    <w:p w14:paraId="7C4C87D3"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Xanthine deposition</w:t>
      </w:r>
    </w:p>
    <w:p w14:paraId="094315E1"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1F03A702"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In patients in whom the rate of urate formation is greatly increased (e.g. malignant disease and its treatment, Lesch-Nyhan syndrome) the absolute concentration of xanthine in urine could, in rare cases, rise sufficiently to allow deposition in the urinary tract. As there has been no experience with febuxostat, its use in these populations is not recommended.</w:t>
      </w:r>
    </w:p>
    <w:p w14:paraId="6A2ACD38"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070FC0DA"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Mercaptopurine/azathioprine</w:t>
      </w:r>
    </w:p>
    <w:p w14:paraId="01F4CBFF"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7137E26A" w14:textId="77777777" w:rsidR="00E74DDF"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Febuxostat use is not recommended in patients concomitantly treated with</w:t>
      </w:r>
      <w:r w:rsidR="002247BC" w:rsidRPr="00143138">
        <w:rPr>
          <w:rFonts w:ascii="Times New Roman" w:hAnsi="Times New Roman"/>
        </w:rPr>
        <w:t xml:space="preserve"> </w:t>
      </w:r>
      <w:r w:rsidRPr="00143138">
        <w:rPr>
          <w:rFonts w:ascii="Times New Roman" w:hAnsi="Times New Roman"/>
        </w:rPr>
        <w:t>mercaptopurine/azathioprine</w:t>
      </w:r>
      <w:r w:rsidR="00E74DDF">
        <w:rPr>
          <w:rFonts w:ascii="Times New Roman" w:hAnsi="Times New Roman"/>
        </w:rPr>
        <w:t xml:space="preserve"> as </w:t>
      </w:r>
      <w:r w:rsidR="00E74DDF" w:rsidRPr="00E74DDF">
        <w:rPr>
          <w:rFonts w:ascii="Times New Roman" w:hAnsi="Times New Roman"/>
        </w:rPr>
        <w:t>inhibition of xanthine oxidase by febuxostat may cause i</w:t>
      </w:r>
      <w:r w:rsidR="00E74DDF">
        <w:rPr>
          <w:rFonts w:ascii="Times New Roman" w:hAnsi="Times New Roman"/>
        </w:rPr>
        <w:t xml:space="preserve">ncreased plasma concentrations </w:t>
      </w:r>
      <w:r w:rsidR="00E74DDF" w:rsidRPr="00E74DDF">
        <w:rPr>
          <w:rFonts w:ascii="Times New Roman" w:hAnsi="Times New Roman"/>
        </w:rPr>
        <w:t>of mercaptopurine/azathioprine that could result in severe toxicity. No interaction studies have been performed in humans</w:t>
      </w:r>
      <w:r w:rsidRPr="00143138">
        <w:rPr>
          <w:rFonts w:ascii="Times New Roman" w:hAnsi="Times New Roman"/>
        </w:rPr>
        <w:t xml:space="preserve">. </w:t>
      </w:r>
    </w:p>
    <w:p w14:paraId="02662711" w14:textId="6620FBD6" w:rsidR="00D94262"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Where the combination cannot be avoided</w:t>
      </w:r>
      <w:r w:rsidR="00E74DDF">
        <w:rPr>
          <w:rFonts w:ascii="Times New Roman" w:hAnsi="Times New Roman"/>
        </w:rPr>
        <w:t xml:space="preserve">, a </w:t>
      </w:r>
      <w:r w:rsidRPr="00143138">
        <w:rPr>
          <w:rFonts w:ascii="Times New Roman" w:hAnsi="Times New Roman"/>
        </w:rPr>
        <w:t>reduction of</w:t>
      </w:r>
      <w:r w:rsidR="00E74DDF">
        <w:rPr>
          <w:rFonts w:ascii="Times New Roman" w:hAnsi="Times New Roman"/>
        </w:rPr>
        <w:t xml:space="preserve"> the</w:t>
      </w:r>
      <w:r w:rsidRPr="00143138">
        <w:rPr>
          <w:rFonts w:ascii="Times New Roman" w:hAnsi="Times New Roman"/>
        </w:rPr>
        <w:t xml:space="preserve"> dose of mercaptopurine</w:t>
      </w:r>
      <w:r w:rsidR="00E74DDF">
        <w:rPr>
          <w:rFonts w:ascii="Times New Roman" w:hAnsi="Times New Roman"/>
        </w:rPr>
        <w:t>/</w:t>
      </w:r>
      <w:r w:rsidRPr="00143138">
        <w:rPr>
          <w:rFonts w:ascii="Times New Roman" w:hAnsi="Times New Roman"/>
        </w:rPr>
        <w:t>azathioprine is recommended</w:t>
      </w:r>
      <w:r w:rsidR="00E74DDF">
        <w:rPr>
          <w:rFonts w:ascii="Times New Roman" w:hAnsi="Times New Roman"/>
        </w:rPr>
        <w:t xml:space="preserve">. Based on modelling and simulation analysis of data from a pre-clinical study in rats, when coadministered with febuxostat, the dose </w:t>
      </w:r>
      <w:r w:rsidR="006D63D7">
        <w:rPr>
          <w:rFonts w:ascii="Times New Roman" w:hAnsi="Times New Roman"/>
        </w:rPr>
        <w:t xml:space="preserve">of </w:t>
      </w:r>
      <w:r w:rsidR="00E74DDF">
        <w:rPr>
          <w:rFonts w:ascii="Times New Roman" w:hAnsi="Times New Roman"/>
        </w:rPr>
        <w:t>mercaptopurine/azathioprine should be reduced to the 20 % or less of the previously prescribed dose</w:t>
      </w:r>
      <w:r w:rsidRPr="00143138">
        <w:rPr>
          <w:rFonts w:ascii="Times New Roman" w:hAnsi="Times New Roman"/>
        </w:rPr>
        <w:t xml:space="preserve"> in order to avoid</w:t>
      </w:r>
      <w:r w:rsidR="002247BC" w:rsidRPr="00143138">
        <w:rPr>
          <w:rFonts w:ascii="Times New Roman" w:hAnsi="Times New Roman"/>
        </w:rPr>
        <w:t xml:space="preserve"> </w:t>
      </w:r>
      <w:r w:rsidRPr="00143138">
        <w:rPr>
          <w:rFonts w:ascii="Times New Roman" w:hAnsi="Times New Roman"/>
        </w:rPr>
        <w:t>possible haematological effects (see section 4.5</w:t>
      </w:r>
      <w:r w:rsidR="00306BD8">
        <w:rPr>
          <w:rFonts w:ascii="Times New Roman" w:hAnsi="Times New Roman"/>
        </w:rPr>
        <w:t xml:space="preserve"> and 5.3</w:t>
      </w:r>
      <w:r w:rsidRPr="00143138">
        <w:rPr>
          <w:rFonts w:ascii="Times New Roman" w:hAnsi="Times New Roman"/>
        </w:rPr>
        <w:t>).</w:t>
      </w:r>
    </w:p>
    <w:p w14:paraId="5E2BCAB3" w14:textId="3CC63218" w:rsidR="00306BD8" w:rsidRDefault="00306BD8" w:rsidP="00252234">
      <w:pPr>
        <w:widowControl w:val="0"/>
        <w:autoSpaceDE w:val="0"/>
        <w:autoSpaceDN w:val="0"/>
        <w:adjustRightInd w:val="0"/>
        <w:spacing w:after="0" w:line="240" w:lineRule="auto"/>
        <w:ind w:right="62"/>
        <w:rPr>
          <w:rFonts w:ascii="Times New Roman" w:hAnsi="Times New Roman"/>
        </w:rPr>
      </w:pPr>
    </w:p>
    <w:p w14:paraId="1A7C9BE3" w14:textId="4CCD890C" w:rsidR="00306BD8" w:rsidRPr="00143138" w:rsidRDefault="00306BD8" w:rsidP="00252234">
      <w:pPr>
        <w:widowControl w:val="0"/>
        <w:autoSpaceDE w:val="0"/>
        <w:autoSpaceDN w:val="0"/>
        <w:adjustRightInd w:val="0"/>
        <w:spacing w:after="0" w:line="240" w:lineRule="auto"/>
        <w:ind w:right="62"/>
        <w:rPr>
          <w:rFonts w:ascii="Times New Roman" w:hAnsi="Times New Roman"/>
        </w:rPr>
      </w:pPr>
      <w:r w:rsidRPr="00306BD8">
        <w:rPr>
          <w:rFonts w:ascii="Times New Roman" w:hAnsi="Times New Roman"/>
        </w:rPr>
        <w:t>The patients should be closely monitored and the dose of mercaptopurine/azathioprine should be subsequently adjusted based on the evaluation of the therapeutic response and the onset of eventual toxic effects.</w:t>
      </w:r>
    </w:p>
    <w:p w14:paraId="23F56FAC"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19C9F1AE"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Organ transplant recipients</w:t>
      </w:r>
    </w:p>
    <w:p w14:paraId="33185D6B"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734962AB"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As there has been no experience in organ transplant recipients, the use of febuxostat in such patients is not recommended (see section 5.1).</w:t>
      </w:r>
    </w:p>
    <w:p w14:paraId="615B3EBE"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0482EC59"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Theophylline</w:t>
      </w:r>
    </w:p>
    <w:p w14:paraId="32B5A278"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2DB1C655"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Co-administration of febuxostat 80</w:t>
      </w:r>
      <w:r w:rsidR="00221D06" w:rsidRPr="00143138">
        <w:rPr>
          <w:rFonts w:ascii="Times New Roman" w:hAnsi="Times New Roman"/>
        </w:rPr>
        <w:t> </w:t>
      </w:r>
      <w:r w:rsidR="0075286D" w:rsidRPr="00143138">
        <w:rPr>
          <w:rFonts w:ascii="Times New Roman" w:hAnsi="Times New Roman"/>
        </w:rPr>
        <w:t>mg</w:t>
      </w:r>
      <w:r w:rsidRPr="00143138">
        <w:rPr>
          <w:rFonts w:ascii="Times New Roman" w:hAnsi="Times New Roman"/>
        </w:rPr>
        <w:t xml:space="preserve"> and theophylline 400</w:t>
      </w:r>
      <w:r w:rsidR="00221D06" w:rsidRPr="00143138">
        <w:rPr>
          <w:rFonts w:ascii="Times New Roman" w:hAnsi="Times New Roman"/>
        </w:rPr>
        <w:t> </w:t>
      </w:r>
      <w:r w:rsidRPr="00143138">
        <w:rPr>
          <w:rFonts w:ascii="Times New Roman" w:hAnsi="Times New Roman"/>
        </w:rPr>
        <w:t>mg single dose in healthy subjects</w:t>
      </w:r>
      <w:r w:rsidR="00252234" w:rsidRPr="00143138">
        <w:rPr>
          <w:rFonts w:ascii="Times New Roman" w:hAnsi="Times New Roman"/>
        </w:rPr>
        <w:t xml:space="preserve"> </w:t>
      </w:r>
      <w:r w:rsidRPr="00143138">
        <w:rPr>
          <w:rFonts w:ascii="Times New Roman" w:hAnsi="Times New Roman"/>
        </w:rPr>
        <w:t>showed absence of any pharmacokinetic interaction (see section 4.5). Febuxostat 80</w:t>
      </w:r>
      <w:r w:rsidR="0075286D" w:rsidRPr="00143138">
        <w:rPr>
          <w:rFonts w:ascii="Times New Roman" w:hAnsi="Times New Roman"/>
        </w:rPr>
        <w:t> mg</w:t>
      </w:r>
      <w:r w:rsidRPr="00143138">
        <w:rPr>
          <w:rFonts w:ascii="Times New Roman" w:hAnsi="Times New Roman"/>
        </w:rPr>
        <w:t xml:space="preserve"> can be used in patients concomitantly treated with theophylline without risk of increasing theophylline plasma levels. No data is available for febuxostat 120</w:t>
      </w:r>
      <w:r w:rsidR="0075286D" w:rsidRPr="00143138">
        <w:rPr>
          <w:rFonts w:ascii="Times New Roman" w:hAnsi="Times New Roman"/>
        </w:rPr>
        <w:t> mg</w:t>
      </w:r>
      <w:r w:rsidRPr="00143138">
        <w:rPr>
          <w:rFonts w:ascii="Times New Roman" w:hAnsi="Times New Roman"/>
        </w:rPr>
        <w:t>.</w:t>
      </w:r>
    </w:p>
    <w:p w14:paraId="181286F8"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19D094A3"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Liver disorders</w:t>
      </w:r>
    </w:p>
    <w:p w14:paraId="694E4A9C"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71E3020F"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 xml:space="preserve">During the combined phase 3 clinical studies, mild liver function test abnormalities were observed in patients treated with febuxostat (5.0%). Liver function test is recommended prior to the initiation of therapy with febuxostat and periodically thereafter based on clinical judgment </w:t>
      </w:r>
      <w:r w:rsidRPr="00143138">
        <w:rPr>
          <w:rFonts w:ascii="Times New Roman" w:hAnsi="Times New Roman"/>
        </w:rPr>
        <w:lastRenderedPageBreak/>
        <w:t>(see section 5.1).</w:t>
      </w:r>
    </w:p>
    <w:p w14:paraId="2CD2F947"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34B1EE23"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Thyroid disorders</w:t>
      </w:r>
    </w:p>
    <w:p w14:paraId="72EF64A0"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29098A49"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Increased TSH values (&gt;5.5</w:t>
      </w:r>
      <w:r w:rsidR="00252234" w:rsidRPr="00143138">
        <w:rPr>
          <w:rFonts w:ascii="Times New Roman" w:hAnsi="Times New Roman"/>
        </w:rPr>
        <w:t> </w:t>
      </w:r>
      <w:r w:rsidRPr="00143138">
        <w:rPr>
          <w:rFonts w:ascii="Times New Roman" w:hAnsi="Times New Roman"/>
        </w:rPr>
        <w:t>µIU/mL) were observed in patients on long-term treatment with</w:t>
      </w:r>
      <w:r w:rsidR="00252234" w:rsidRPr="00143138">
        <w:rPr>
          <w:rFonts w:ascii="Times New Roman" w:hAnsi="Times New Roman"/>
        </w:rPr>
        <w:t xml:space="preserve"> </w:t>
      </w:r>
      <w:r w:rsidRPr="00143138">
        <w:rPr>
          <w:rFonts w:ascii="Times New Roman" w:hAnsi="Times New Roman"/>
        </w:rPr>
        <w:t>febuxostat (5.5%) in the long term open label extension studies. Caution is required when febuxostat is used in patients with alteration of thyroid function (see section 5.1).</w:t>
      </w:r>
    </w:p>
    <w:p w14:paraId="6E0AD6A0"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30D8BC99"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Lactose</w:t>
      </w:r>
    </w:p>
    <w:p w14:paraId="47D32FF8"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05C818D2"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Febuxostat tablets contain lactose. Patients with rare hereditary problems of galactose intolerance, the</w:t>
      </w:r>
      <w:r w:rsidR="00252234" w:rsidRPr="00143138">
        <w:rPr>
          <w:rFonts w:ascii="Times New Roman" w:hAnsi="Times New Roman"/>
        </w:rPr>
        <w:t xml:space="preserve"> </w:t>
      </w:r>
      <w:r w:rsidRPr="00143138">
        <w:rPr>
          <w:rFonts w:ascii="Times New Roman" w:hAnsi="Times New Roman"/>
        </w:rPr>
        <w:t>Lapp lactase deficiency or glucose-galactose malabsorption should not take this medicine.</w:t>
      </w:r>
    </w:p>
    <w:p w14:paraId="686CDE98"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33A450CD" w14:textId="77777777" w:rsidR="00D94262" w:rsidRPr="00143138" w:rsidRDefault="00D94262" w:rsidP="00252234">
      <w:pPr>
        <w:pStyle w:val="Heading1"/>
        <w:ind w:right="62"/>
        <w:rPr>
          <w:kern w:val="0"/>
          <w:szCs w:val="22"/>
        </w:rPr>
      </w:pPr>
      <w:r w:rsidRPr="00143138">
        <w:rPr>
          <w:kern w:val="0"/>
          <w:szCs w:val="22"/>
        </w:rPr>
        <w:t>4.5</w:t>
      </w:r>
      <w:r w:rsidRPr="00143138">
        <w:rPr>
          <w:kern w:val="0"/>
          <w:szCs w:val="22"/>
        </w:rPr>
        <w:tab/>
        <w:t>Interaction with other medicinal products and other forms of interaction</w:t>
      </w:r>
    </w:p>
    <w:p w14:paraId="41BC8B4F"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7939306F"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Mercaptopurine/azathioprine</w:t>
      </w:r>
    </w:p>
    <w:p w14:paraId="3A16BB60"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22041141" w14:textId="0C13C0C0" w:rsidR="00D94262"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On the basis of the mechanism of action of febuxostat on XO inhibition concomitant use is not recommended. Inhibition of XO by febuxostat may cause increased plasma concentrations of these</w:t>
      </w:r>
      <w:r w:rsidR="00252234" w:rsidRPr="00143138">
        <w:rPr>
          <w:rFonts w:ascii="Times New Roman" w:hAnsi="Times New Roman"/>
        </w:rPr>
        <w:t xml:space="preserve"> </w:t>
      </w:r>
      <w:r w:rsidRPr="00143138">
        <w:rPr>
          <w:rFonts w:ascii="Times New Roman" w:hAnsi="Times New Roman"/>
        </w:rPr>
        <w:t>drugs leading to toxicity. Drug interaction studies of febuxostat with drugs</w:t>
      </w:r>
      <w:r w:rsidR="00306BD8">
        <w:rPr>
          <w:rFonts w:ascii="Times New Roman" w:hAnsi="Times New Roman"/>
        </w:rPr>
        <w:t xml:space="preserve"> (except theophylline)</w:t>
      </w:r>
      <w:r w:rsidRPr="00143138">
        <w:rPr>
          <w:rFonts w:ascii="Times New Roman" w:hAnsi="Times New Roman"/>
        </w:rPr>
        <w:t xml:space="preserve"> that are</w:t>
      </w:r>
      <w:r w:rsidR="00252234" w:rsidRPr="00143138">
        <w:rPr>
          <w:rFonts w:ascii="Times New Roman" w:hAnsi="Times New Roman"/>
        </w:rPr>
        <w:t xml:space="preserve"> </w:t>
      </w:r>
      <w:r w:rsidRPr="00143138">
        <w:rPr>
          <w:rFonts w:ascii="Times New Roman" w:hAnsi="Times New Roman"/>
        </w:rPr>
        <w:t>metabolized by XO have not been performed</w:t>
      </w:r>
      <w:r w:rsidR="00306BD8">
        <w:rPr>
          <w:rFonts w:ascii="Times New Roman" w:hAnsi="Times New Roman"/>
        </w:rPr>
        <w:t xml:space="preserve"> in humans</w:t>
      </w:r>
      <w:r w:rsidRPr="00143138">
        <w:rPr>
          <w:rFonts w:ascii="Times New Roman" w:hAnsi="Times New Roman"/>
        </w:rPr>
        <w:t>.</w:t>
      </w:r>
    </w:p>
    <w:p w14:paraId="53EE800B" w14:textId="1A36F26F" w:rsidR="00306BD8" w:rsidRPr="00143138" w:rsidRDefault="00306BD8" w:rsidP="00252234">
      <w:pPr>
        <w:widowControl w:val="0"/>
        <w:autoSpaceDE w:val="0"/>
        <w:autoSpaceDN w:val="0"/>
        <w:adjustRightInd w:val="0"/>
        <w:spacing w:after="0" w:line="240" w:lineRule="auto"/>
        <w:ind w:right="62"/>
        <w:rPr>
          <w:rFonts w:ascii="Times New Roman" w:hAnsi="Times New Roman"/>
        </w:rPr>
      </w:pPr>
      <w:r>
        <w:rPr>
          <w:rFonts w:ascii="Times New Roman" w:hAnsi="Times New Roman"/>
        </w:rPr>
        <w:t>Modelling and simulation analysis of data from a pre-clinical study in rats indicates that, in case of concomitant administration with febuxostat, the dose of mercaptopurine/azathioprine should be reduced to 20% or less of the previously prescribed dose (see section 4.4 and 5.3)</w:t>
      </w:r>
    </w:p>
    <w:p w14:paraId="1116B911"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2FC67B79" w14:textId="7E96CE1C"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 xml:space="preserve">Drug interaction studies of febuxostat with </w:t>
      </w:r>
      <w:r w:rsidR="00306BD8">
        <w:rPr>
          <w:rFonts w:ascii="Times New Roman" w:hAnsi="Times New Roman"/>
        </w:rPr>
        <w:t xml:space="preserve">other </w:t>
      </w:r>
      <w:r w:rsidRPr="00143138">
        <w:rPr>
          <w:rFonts w:ascii="Times New Roman" w:hAnsi="Times New Roman"/>
        </w:rPr>
        <w:t xml:space="preserve">cytotoxic chemotherapy have not been conducted. No data is available regarding the safety of febuxostat during </w:t>
      </w:r>
      <w:r w:rsidR="00306BD8">
        <w:rPr>
          <w:rFonts w:ascii="Times New Roman" w:hAnsi="Times New Roman"/>
        </w:rPr>
        <w:t xml:space="preserve">other </w:t>
      </w:r>
      <w:r w:rsidRPr="00143138">
        <w:rPr>
          <w:rFonts w:ascii="Times New Roman" w:hAnsi="Times New Roman"/>
        </w:rPr>
        <w:t>cytotoxic therapy.</w:t>
      </w:r>
    </w:p>
    <w:p w14:paraId="6C7B9092"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5B66130B"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Rosiglitazone/CYP2C8 substrates</w:t>
      </w:r>
    </w:p>
    <w:p w14:paraId="1D6E6CF1"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75F57D50"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 xml:space="preserve">Febuxostat was shown to be a weak inhibitor of CYP2C8 </w:t>
      </w:r>
      <w:r w:rsidRPr="00143138">
        <w:rPr>
          <w:rFonts w:ascii="Times New Roman" w:hAnsi="Times New Roman"/>
          <w:i/>
        </w:rPr>
        <w:t>in vitro</w:t>
      </w:r>
      <w:r w:rsidRPr="00143138">
        <w:rPr>
          <w:rFonts w:ascii="Times New Roman" w:hAnsi="Times New Roman"/>
        </w:rPr>
        <w:t>. In a study in healthy subjects, coadministration of 120</w:t>
      </w:r>
      <w:r w:rsidR="0075286D" w:rsidRPr="00143138">
        <w:rPr>
          <w:rFonts w:ascii="Times New Roman" w:hAnsi="Times New Roman"/>
        </w:rPr>
        <w:t> mg</w:t>
      </w:r>
      <w:r w:rsidRPr="00143138">
        <w:rPr>
          <w:rFonts w:ascii="Times New Roman" w:hAnsi="Times New Roman"/>
        </w:rPr>
        <w:t xml:space="preserve"> febuxostat QD with a single 4</w:t>
      </w:r>
      <w:r w:rsidR="0075286D" w:rsidRPr="00143138">
        <w:rPr>
          <w:rFonts w:ascii="Times New Roman" w:hAnsi="Times New Roman"/>
        </w:rPr>
        <w:t> mg</w:t>
      </w:r>
      <w:r w:rsidRPr="00143138">
        <w:rPr>
          <w:rFonts w:ascii="Times New Roman" w:hAnsi="Times New Roman"/>
        </w:rPr>
        <w:t xml:space="preserve"> oral dose of rosiglitazone had no effect</w:t>
      </w:r>
      <w:r w:rsidR="00252234" w:rsidRPr="00143138">
        <w:rPr>
          <w:rFonts w:ascii="Times New Roman" w:hAnsi="Times New Roman"/>
        </w:rPr>
        <w:t xml:space="preserve"> </w:t>
      </w:r>
      <w:r w:rsidRPr="00143138">
        <w:rPr>
          <w:rFonts w:ascii="Times New Roman" w:hAnsi="Times New Roman"/>
        </w:rPr>
        <w:t xml:space="preserve">on the pharmacokinetics of rosiglitazone and its metabolite N-desmethyl rosiglitazone, indicating that febuxostat is not a CYP2C8 enzyme inhibitor </w:t>
      </w:r>
      <w:r w:rsidRPr="00143138">
        <w:rPr>
          <w:rFonts w:ascii="Times New Roman" w:hAnsi="Times New Roman"/>
          <w:i/>
        </w:rPr>
        <w:t>in vivo</w:t>
      </w:r>
      <w:r w:rsidRPr="00143138">
        <w:rPr>
          <w:rFonts w:ascii="Times New Roman" w:hAnsi="Times New Roman"/>
        </w:rPr>
        <w:t>. Thus, co-administration of febuxostat with</w:t>
      </w:r>
      <w:r w:rsidR="00252234" w:rsidRPr="00143138">
        <w:rPr>
          <w:rFonts w:ascii="Times New Roman" w:hAnsi="Times New Roman"/>
        </w:rPr>
        <w:t xml:space="preserve"> </w:t>
      </w:r>
      <w:r w:rsidRPr="00143138">
        <w:rPr>
          <w:rFonts w:ascii="Times New Roman" w:hAnsi="Times New Roman"/>
        </w:rPr>
        <w:t>rosiglitazone or other CYP2C8 substrates is not expected to require any dose adjustment for those compounds.</w:t>
      </w:r>
    </w:p>
    <w:p w14:paraId="65D54A9D" w14:textId="77777777" w:rsidR="00252234" w:rsidRPr="00143138" w:rsidRDefault="00252234" w:rsidP="00252234">
      <w:pPr>
        <w:widowControl w:val="0"/>
        <w:autoSpaceDE w:val="0"/>
        <w:autoSpaceDN w:val="0"/>
        <w:adjustRightInd w:val="0"/>
        <w:spacing w:after="0" w:line="240" w:lineRule="auto"/>
        <w:ind w:right="62"/>
        <w:rPr>
          <w:rFonts w:ascii="Times New Roman" w:hAnsi="Times New Roman"/>
        </w:rPr>
      </w:pPr>
    </w:p>
    <w:p w14:paraId="429C603F" w14:textId="77777777" w:rsidR="00D94262" w:rsidRPr="00A27F02" w:rsidRDefault="00252234"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T</w:t>
      </w:r>
      <w:r w:rsidR="00D94262" w:rsidRPr="00A27F02">
        <w:rPr>
          <w:rFonts w:ascii="Times New Roman" w:hAnsi="Times New Roman"/>
          <w:iCs/>
          <w:u w:val="single"/>
        </w:rPr>
        <w:t>heophylline</w:t>
      </w:r>
    </w:p>
    <w:p w14:paraId="04AF50A0"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04252A5B"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An interaction study in healthy subjects has been performed with febuxostat to evaluate whether the inhibition of XO may cause an increase in the theophylline circulating levels as reported with other XO inhibitors. The results of the study showed that the co-administration of febuxostat 80</w:t>
      </w:r>
      <w:r w:rsidR="0075286D" w:rsidRPr="00143138">
        <w:rPr>
          <w:rFonts w:ascii="Times New Roman" w:hAnsi="Times New Roman"/>
        </w:rPr>
        <w:t> mg</w:t>
      </w:r>
      <w:r w:rsidRPr="00143138">
        <w:rPr>
          <w:rFonts w:ascii="Times New Roman" w:hAnsi="Times New Roman"/>
        </w:rPr>
        <w:t xml:space="preserve"> QD with theophylline 400</w:t>
      </w:r>
      <w:r w:rsidR="0075286D" w:rsidRPr="00143138">
        <w:rPr>
          <w:rFonts w:ascii="Times New Roman" w:hAnsi="Times New Roman"/>
        </w:rPr>
        <w:t> mg</w:t>
      </w:r>
      <w:r w:rsidRPr="00143138">
        <w:rPr>
          <w:rFonts w:ascii="Times New Roman" w:hAnsi="Times New Roman"/>
        </w:rPr>
        <w:t xml:space="preserve"> single dose has no effect on the pharmacokinetics or safety of theophylline. Therefore no special caution is advised when febuxostat 80</w:t>
      </w:r>
      <w:r w:rsidR="0075286D" w:rsidRPr="00143138">
        <w:rPr>
          <w:rFonts w:ascii="Times New Roman" w:hAnsi="Times New Roman"/>
        </w:rPr>
        <w:t> mg</w:t>
      </w:r>
      <w:r w:rsidRPr="00143138">
        <w:rPr>
          <w:rFonts w:ascii="Times New Roman" w:hAnsi="Times New Roman"/>
        </w:rPr>
        <w:t xml:space="preserve"> and theophylline are given concomitantly. No data is available for febuxostat 120</w:t>
      </w:r>
      <w:r w:rsidR="0075286D" w:rsidRPr="00143138">
        <w:rPr>
          <w:rFonts w:ascii="Times New Roman" w:hAnsi="Times New Roman"/>
        </w:rPr>
        <w:t> mg</w:t>
      </w:r>
      <w:r w:rsidRPr="00143138">
        <w:rPr>
          <w:rFonts w:ascii="Times New Roman" w:hAnsi="Times New Roman"/>
        </w:rPr>
        <w:t>.</w:t>
      </w:r>
    </w:p>
    <w:p w14:paraId="20D693E4"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62F45975"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Naproxen and other inhibitors of glucuronidation</w:t>
      </w:r>
    </w:p>
    <w:p w14:paraId="0950D3CF"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5318D038"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Febuxostat metabolism depends on Uridine Glucuronosyl Transferase (UGT) enzymes. Medicinal products that inhibit glucuronidation, such as NSAIDs and probenecid, could in theory affect the</w:t>
      </w:r>
      <w:r w:rsidR="00252234" w:rsidRPr="00143138">
        <w:rPr>
          <w:rFonts w:ascii="Times New Roman" w:hAnsi="Times New Roman"/>
        </w:rPr>
        <w:t xml:space="preserve"> </w:t>
      </w:r>
      <w:r w:rsidRPr="00143138">
        <w:rPr>
          <w:rFonts w:ascii="Times New Roman" w:hAnsi="Times New Roman"/>
        </w:rPr>
        <w:t>elimination of febuxostat. In healthy subjects concomitant use of febuxostat and naproxen 250</w:t>
      </w:r>
      <w:r w:rsidR="0075286D" w:rsidRPr="00143138">
        <w:rPr>
          <w:rFonts w:ascii="Times New Roman" w:hAnsi="Times New Roman"/>
        </w:rPr>
        <w:t> mg</w:t>
      </w:r>
      <w:r w:rsidR="00252234" w:rsidRPr="00143138">
        <w:rPr>
          <w:rFonts w:ascii="Times New Roman" w:hAnsi="Times New Roman"/>
        </w:rPr>
        <w:t xml:space="preserve"> </w:t>
      </w:r>
      <w:r w:rsidRPr="00143138">
        <w:rPr>
          <w:rFonts w:ascii="Times New Roman" w:hAnsi="Times New Roman"/>
        </w:rPr>
        <w:t>twice daily was associated with an increase in febuxostat exposure (C</w:t>
      </w:r>
      <w:r w:rsidRPr="00143138">
        <w:rPr>
          <w:rFonts w:ascii="Times New Roman" w:hAnsi="Times New Roman"/>
          <w:vertAlign w:val="subscript"/>
        </w:rPr>
        <w:t>max</w:t>
      </w:r>
      <w:r w:rsidRPr="00143138">
        <w:rPr>
          <w:rFonts w:ascii="Times New Roman" w:hAnsi="Times New Roman"/>
        </w:rPr>
        <w:t xml:space="preserve"> </w:t>
      </w:r>
      <w:r w:rsidRPr="00143138">
        <w:rPr>
          <w:rFonts w:ascii="Times New Roman" w:hAnsi="Times New Roman"/>
        </w:rPr>
        <w:lastRenderedPageBreak/>
        <w:t>28%, AUC 41% and t</w:t>
      </w:r>
      <w:r w:rsidRPr="00143138">
        <w:rPr>
          <w:rFonts w:ascii="Times New Roman" w:hAnsi="Times New Roman"/>
          <w:vertAlign w:val="subscript"/>
        </w:rPr>
        <w:t>1/2</w:t>
      </w:r>
      <w:r w:rsidR="00252234" w:rsidRPr="00143138">
        <w:rPr>
          <w:rFonts w:ascii="Times New Roman" w:hAnsi="Times New Roman"/>
          <w:vertAlign w:val="subscript"/>
        </w:rPr>
        <w:t xml:space="preserve"> </w:t>
      </w:r>
      <w:r w:rsidRPr="00143138">
        <w:rPr>
          <w:rFonts w:ascii="Times New Roman" w:hAnsi="Times New Roman"/>
        </w:rPr>
        <w:t>26%). In clinical studies the use of naproxen or other NSAIDs/Cox-2 inhibitors was not related to any</w:t>
      </w:r>
      <w:r w:rsidR="00252234" w:rsidRPr="00143138">
        <w:rPr>
          <w:rFonts w:ascii="Times New Roman" w:hAnsi="Times New Roman"/>
        </w:rPr>
        <w:t xml:space="preserve"> </w:t>
      </w:r>
      <w:r w:rsidRPr="00143138">
        <w:rPr>
          <w:rFonts w:ascii="Times New Roman" w:hAnsi="Times New Roman"/>
        </w:rPr>
        <w:t>clinically significant increase in adverse events.</w:t>
      </w:r>
    </w:p>
    <w:p w14:paraId="79F8D1B4"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5991CCAB"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Febuxostat can be co-administered with naproxen with no dose adjustment of febuxostat or naproxen being necessary.</w:t>
      </w:r>
    </w:p>
    <w:p w14:paraId="496593B6"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58E093EB"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Inducers of glucuronidation</w:t>
      </w:r>
    </w:p>
    <w:p w14:paraId="0B8344B6"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3A97804E"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Potent inducers of UGT enzymes might possibly lead to increased metabolism and decreased efficacy of febuxostat. Monitoring of serum uric acid is therefore recommended 1-2 weeks after start of treatment with a potent inducer of glucuronidation. Conversely, cessation of treatment of an inducer might lead to increased plasma levels of febuxostat.</w:t>
      </w:r>
    </w:p>
    <w:p w14:paraId="6121F352"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6E807976"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Colchicine/indometacin/hydrochlorothiazide/warfarin</w:t>
      </w:r>
    </w:p>
    <w:p w14:paraId="13F87E5B"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51C09A8E"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Febuxostat can be co-administered with colchicine or indomethacin with no dose adjustment of febuxostat or the co-administered active substance being necessary.</w:t>
      </w:r>
    </w:p>
    <w:p w14:paraId="64F608A2"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4DB620E4"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No dose adjustment is necessary for febuxostat when administered with hydrochlorothiazide.</w:t>
      </w:r>
    </w:p>
    <w:p w14:paraId="5F18B633"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5212A788"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No dose adjustment is necessary for warfarin when administered with febuxostat. Administration of febuxostat (80</w:t>
      </w:r>
      <w:r w:rsidR="0075286D" w:rsidRPr="00143138">
        <w:rPr>
          <w:rFonts w:ascii="Times New Roman" w:hAnsi="Times New Roman"/>
        </w:rPr>
        <w:t> mg</w:t>
      </w:r>
      <w:r w:rsidRPr="00143138">
        <w:rPr>
          <w:rFonts w:ascii="Times New Roman" w:hAnsi="Times New Roman"/>
        </w:rPr>
        <w:t xml:space="preserve"> or 120</w:t>
      </w:r>
      <w:r w:rsidR="0075286D" w:rsidRPr="00143138">
        <w:rPr>
          <w:rFonts w:ascii="Times New Roman" w:hAnsi="Times New Roman"/>
        </w:rPr>
        <w:t> mg</w:t>
      </w:r>
      <w:r w:rsidRPr="00143138">
        <w:rPr>
          <w:rFonts w:ascii="Times New Roman" w:hAnsi="Times New Roman"/>
        </w:rPr>
        <w:t xml:space="preserve"> once daily) with warfarin had no effect on the pharmacokinetics of warfarin in healthy subjects. INR and Factor VII activity were also not affected by the co- administration of febuxostat.</w:t>
      </w:r>
    </w:p>
    <w:p w14:paraId="30B1E08D"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33005A63"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Desipramine/CYP2D6 substrates</w:t>
      </w:r>
    </w:p>
    <w:p w14:paraId="6ECD4556"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2F9867A6"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 xml:space="preserve">Febuxostat was shown to be a weak inhibitor of CYP2D6 </w:t>
      </w:r>
      <w:r w:rsidRPr="00143138">
        <w:rPr>
          <w:rFonts w:ascii="Times New Roman" w:hAnsi="Times New Roman"/>
          <w:i/>
          <w:iCs/>
        </w:rPr>
        <w:t xml:space="preserve">in vitro. </w:t>
      </w:r>
      <w:r w:rsidRPr="00143138">
        <w:rPr>
          <w:rFonts w:ascii="Times New Roman" w:hAnsi="Times New Roman"/>
        </w:rPr>
        <w:t>In a study in healthy subjects,</w:t>
      </w:r>
      <w:r w:rsidR="00252234" w:rsidRPr="00143138">
        <w:rPr>
          <w:rFonts w:ascii="Times New Roman" w:hAnsi="Times New Roman"/>
        </w:rPr>
        <w:t xml:space="preserve"> </w:t>
      </w:r>
      <w:r w:rsidRPr="00143138">
        <w:rPr>
          <w:rFonts w:ascii="Times New Roman" w:hAnsi="Times New Roman"/>
        </w:rPr>
        <w:t>120</w:t>
      </w:r>
      <w:r w:rsidR="0075286D" w:rsidRPr="00143138">
        <w:rPr>
          <w:rFonts w:ascii="Times New Roman" w:hAnsi="Times New Roman"/>
        </w:rPr>
        <w:t> mg</w:t>
      </w:r>
      <w:r w:rsidRPr="00143138">
        <w:rPr>
          <w:rFonts w:ascii="Times New Roman" w:hAnsi="Times New Roman"/>
        </w:rPr>
        <w:t xml:space="preserve"> </w:t>
      </w:r>
      <w:r w:rsidR="00BE5482" w:rsidRPr="00143138">
        <w:rPr>
          <w:rFonts w:ascii="Times New Roman" w:hAnsi="Times New Roman"/>
        </w:rPr>
        <w:t>febuxostat</w:t>
      </w:r>
      <w:r w:rsidRPr="00143138">
        <w:rPr>
          <w:rFonts w:ascii="Times New Roman" w:hAnsi="Times New Roman"/>
        </w:rPr>
        <w:t xml:space="preserve"> QD resulted in a mean 22% increase in AUC of desipramine, a CYP2D6 substrate indicating a potential weak inhibitory effect of febuxostat on the CYP2D6 enzyme </w:t>
      </w:r>
      <w:r w:rsidRPr="00143138">
        <w:rPr>
          <w:rFonts w:ascii="Times New Roman" w:hAnsi="Times New Roman"/>
          <w:i/>
          <w:iCs/>
        </w:rPr>
        <w:t>in vivo</w:t>
      </w:r>
      <w:r w:rsidRPr="00143138">
        <w:rPr>
          <w:rFonts w:ascii="Times New Roman" w:hAnsi="Times New Roman"/>
        </w:rPr>
        <w:t>.</w:t>
      </w:r>
    </w:p>
    <w:p w14:paraId="04CD236D" w14:textId="77777777" w:rsidR="00252234" w:rsidRPr="00143138" w:rsidRDefault="00252234" w:rsidP="00252234">
      <w:pPr>
        <w:widowControl w:val="0"/>
        <w:autoSpaceDE w:val="0"/>
        <w:autoSpaceDN w:val="0"/>
        <w:adjustRightInd w:val="0"/>
        <w:spacing w:after="0" w:line="240" w:lineRule="auto"/>
        <w:ind w:right="62"/>
        <w:rPr>
          <w:rFonts w:ascii="Times New Roman" w:hAnsi="Times New Roman"/>
        </w:rPr>
      </w:pPr>
    </w:p>
    <w:p w14:paraId="4CD4B116"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Thus, co-administration of febuxostat with other CYP2D6 substrates is not expected to require any dose adjustment for those compounds.</w:t>
      </w:r>
    </w:p>
    <w:p w14:paraId="169A8471"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40D7A8A9"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Antacids</w:t>
      </w:r>
    </w:p>
    <w:p w14:paraId="5CE58C08"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2C6E2B6B"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Concomitant ingestion of an antacid containing magnesium hydroxide and aluminium hydroxide has been shown to delay absorption of febuxostat (approximately 1 hour) and to cause a 32% decrease in</w:t>
      </w:r>
      <w:r w:rsidR="00252234" w:rsidRPr="00143138">
        <w:rPr>
          <w:rFonts w:ascii="Times New Roman" w:hAnsi="Times New Roman"/>
        </w:rPr>
        <w:t xml:space="preserve"> </w:t>
      </w:r>
      <w:r w:rsidRPr="00143138">
        <w:rPr>
          <w:rFonts w:ascii="Times New Roman" w:hAnsi="Times New Roman"/>
        </w:rPr>
        <w:t>C</w:t>
      </w:r>
      <w:r w:rsidRPr="00143138">
        <w:rPr>
          <w:rFonts w:ascii="Times New Roman" w:hAnsi="Times New Roman"/>
          <w:vertAlign w:val="subscript"/>
        </w:rPr>
        <w:t>max</w:t>
      </w:r>
      <w:r w:rsidRPr="00143138">
        <w:rPr>
          <w:rFonts w:ascii="Times New Roman" w:hAnsi="Times New Roman"/>
        </w:rPr>
        <w:t>, but no significant change in AUC was observed. Therefore, febuxostat may be taken without regard to antacid use.</w:t>
      </w:r>
    </w:p>
    <w:p w14:paraId="1984816A"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0B65754F" w14:textId="77777777" w:rsidR="00D94262" w:rsidRPr="00143138" w:rsidRDefault="00D94262" w:rsidP="00252234">
      <w:pPr>
        <w:pStyle w:val="Heading1"/>
        <w:ind w:right="62"/>
        <w:rPr>
          <w:kern w:val="0"/>
          <w:szCs w:val="22"/>
        </w:rPr>
      </w:pPr>
      <w:r w:rsidRPr="00143138">
        <w:rPr>
          <w:kern w:val="0"/>
          <w:szCs w:val="22"/>
        </w:rPr>
        <w:t>4.6</w:t>
      </w:r>
      <w:r w:rsidRPr="00143138">
        <w:rPr>
          <w:kern w:val="0"/>
          <w:szCs w:val="22"/>
        </w:rPr>
        <w:tab/>
        <w:t>Fertility, pregnancy and lactation</w:t>
      </w:r>
    </w:p>
    <w:p w14:paraId="4E521B36"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3EEAB358"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Pregnancy</w:t>
      </w:r>
    </w:p>
    <w:p w14:paraId="0EE67995"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4CEF10CF"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Data on a very limited number of exposed pregnancies have not indicated any adverse effects of febuxostat on pregnancy or on the health of the foetus/new born child. Animal studies do not indicate direct or indirect harmful effects with respect to pregnancy, embryonal/foetal development or parturition (see section 5.3). The potential risk for human is unknown. Febuxostat should not be used during pregnancy.</w:t>
      </w:r>
    </w:p>
    <w:p w14:paraId="0A64A6E0" w14:textId="77777777" w:rsidR="00252234" w:rsidRPr="00143138" w:rsidRDefault="00252234" w:rsidP="00252234">
      <w:pPr>
        <w:widowControl w:val="0"/>
        <w:autoSpaceDE w:val="0"/>
        <w:autoSpaceDN w:val="0"/>
        <w:adjustRightInd w:val="0"/>
        <w:spacing w:after="0" w:line="240" w:lineRule="auto"/>
        <w:ind w:right="62"/>
        <w:rPr>
          <w:rFonts w:ascii="Times New Roman" w:hAnsi="Times New Roman"/>
        </w:rPr>
      </w:pPr>
    </w:p>
    <w:p w14:paraId="52629266"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Breast</w:t>
      </w:r>
      <w:r w:rsidR="00221D06" w:rsidRPr="00A27F02">
        <w:rPr>
          <w:rFonts w:ascii="Times New Roman" w:hAnsi="Times New Roman"/>
          <w:iCs/>
          <w:u w:val="single"/>
        </w:rPr>
        <w:t>-</w:t>
      </w:r>
      <w:r w:rsidRPr="00A27F02">
        <w:rPr>
          <w:rFonts w:ascii="Times New Roman" w:hAnsi="Times New Roman"/>
          <w:iCs/>
          <w:u w:val="single"/>
        </w:rPr>
        <w:t>feeding</w:t>
      </w:r>
    </w:p>
    <w:p w14:paraId="454E81DA"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2A9747A5"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It is unknown whether febuxostat is excreted in human breast milk. Animal studies have shown excretion of this active substance in breast milk and an impaired development of suckling pups. A risk</w:t>
      </w:r>
      <w:r w:rsidR="00252234" w:rsidRPr="00143138">
        <w:rPr>
          <w:rFonts w:ascii="Times New Roman" w:hAnsi="Times New Roman"/>
        </w:rPr>
        <w:t xml:space="preserve"> </w:t>
      </w:r>
      <w:r w:rsidRPr="00143138">
        <w:rPr>
          <w:rFonts w:ascii="Times New Roman" w:hAnsi="Times New Roman"/>
        </w:rPr>
        <w:t>to a suckling infant cannot be excluded. Febuxostat should not be used while breast</w:t>
      </w:r>
      <w:r w:rsidR="00221D06" w:rsidRPr="00143138">
        <w:rPr>
          <w:rFonts w:ascii="Times New Roman" w:hAnsi="Times New Roman"/>
        </w:rPr>
        <w:t>-</w:t>
      </w:r>
      <w:r w:rsidRPr="00143138">
        <w:rPr>
          <w:rFonts w:ascii="Times New Roman" w:hAnsi="Times New Roman"/>
        </w:rPr>
        <w:t>feeding.</w:t>
      </w:r>
    </w:p>
    <w:p w14:paraId="08A450B3"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22B888A5"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Fertility</w:t>
      </w:r>
    </w:p>
    <w:p w14:paraId="1120C148"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1C5EDC77"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In animals, reproduction studies up to 48</w:t>
      </w:r>
      <w:r w:rsidR="0075286D" w:rsidRPr="00143138">
        <w:rPr>
          <w:rFonts w:ascii="Times New Roman" w:hAnsi="Times New Roman"/>
        </w:rPr>
        <w:t> mg</w:t>
      </w:r>
      <w:r w:rsidRPr="00143138">
        <w:rPr>
          <w:rFonts w:ascii="Times New Roman" w:hAnsi="Times New Roman"/>
        </w:rPr>
        <w:t xml:space="preserve">/kg/day showed no dose-dependent adverse effects on fertility (see section 5.3). The effect of </w:t>
      </w:r>
      <w:r w:rsidR="002247BC" w:rsidRPr="00143138">
        <w:rPr>
          <w:rFonts w:ascii="Times New Roman" w:hAnsi="Times New Roman"/>
        </w:rPr>
        <w:t xml:space="preserve">febuxostat </w:t>
      </w:r>
      <w:r w:rsidRPr="00143138">
        <w:rPr>
          <w:rFonts w:ascii="Times New Roman" w:hAnsi="Times New Roman"/>
        </w:rPr>
        <w:t>on human fertility is unknown.</w:t>
      </w:r>
    </w:p>
    <w:p w14:paraId="7E3C6F62"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6F89FE9B" w14:textId="77777777" w:rsidR="00D94262" w:rsidRPr="00143138" w:rsidRDefault="00D94262" w:rsidP="00252234">
      <w:pPr>
        <w:pStyle w:val="Heading1"/>
        <w:ind w:right="62"/>
        <w:rPr>
          <w:kern w:val="0"/>
          <w:szCs w:val="22"/>
        </w:rPr>
      </w:pPr>
      <w:r w:rsidRPr="00143138">
        <w:rPr>
          <w:kern w:val="0"/>
          <w:szCs w:val="22"/>
        </w:rPr>
        <w:t>4.7</w:t>
      </w:r>
      <w:r w:rsidRPr="00143138">
        <w:rPr>
          <w:kern w:val="0"/>
          <w:szCs w:val="22"/>
        </w:rPr>
        <w:tab/>
        <w:t>Effects on ability to drive and use machines</w:t>
      </w:r>
    </w:p>
    <w:p w14:paraId="1BF971D4"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4B908CAF"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 xml:space="preserve">Somnolence, dizziness, paraesthesia and blurred vision have been reported with the use of </w:t>
      </w:r>
      <w:r w:rsidR="008B1324" w:rsidRPr="00143138">
        <w:rPr>
          <w:rFonts w:ascii="Times New Roman" w:hAnsi="Times New Roman"/>
        </w:rPr>
        <w:t>f</w:t>
      </w:r>
      <w:r w:rsidRPr="00143138">
        <w:rPr>
          <w:rFonts w:ascii="Times New Roman" w:hAnsi="Times New Roman"/>
        </w:rPr>
        <w:t xml:space="preserve">ebuxostat. Patients should exercise caution before driving, using machinery or participating in dangerous activities until they are reasonably certain that </w:t>
      </w:r>
      <w:r w:rsidR="008B1324" w:rsidRPr="00143138">
        <w:rPr>
          <w:rFonts w:ascii="Times New Roman" w:hAnsi="Times New Roman"/>
        </w:rPr>
        <w:t>f</w:t>
      </w:r>
      <w:r w:rsidR="00BE5482" w:rsidRPr="00143138">
        <w:rPr>
          <w:rFonts w:ascii="Times New Roman" w:hAnsi="Times New Roman"/>
        </w:rPr>
        <w:t>ebuxostat</w:t>
      </w:r>
      <w:r w:rsidRPr="00143138">
        <w:rPr>
          <w:rFonts w:ascii="Times New Roman" w:hAnsi="Times New Roman"/>
        </w:rPr>
        <w:t xml:space="preserve"> does not adversely affect performance.</w:t>
      </w:r>
    </w:p>
    <w:p w14:paraId="0371F809"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4645184F" w14:textId="77777777" w:rsidR="00D94262" w:rsidRPr="00143138" w:rsidRDefault="00D94262" w:rsidP="00252234">
      <w:pPr>
        <w:pStyle w:val="Heading1"/>
        <w:ind w:right="62"/>
        <w:rPr>
          <w:kern w:val="0"/>
          <w:szCs w:val="22"/>
        </w:rPr>
      </w:pPr>
      <w:r w:rsidRPr="00143138">
        <w:rPr>
          <w:kern w:val="0"/>
          <w:szCs w:val="22"/>
        </w:rPr>
        <w:t>4.8</w:t>
      </w:r>
      <w:r w:rsidRPr="00143138">
        <w:rPr>
          <w:kern w:val="0"/>
          <w:szCs w:val="22"/>
        </w:rPr>
        <w:tab/>
        <w:t>Undesirable effects</w:t>
      </w:r>
    </w:p>
    <w:p w14:paraId="63C25A86"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3217BFFD"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Summary of the safety profile</w:t>
      </w:r>
    </w:p>
    <w:p w14:paraId="3BFE919D"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542D29AC"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r w:rsidRPr="00143138">
        <w:rPr>
          <w:rFonts w:ascii="Times New Roman" w:hAnsi="Times New Roman"/>
        </w:rPr>
        <w:t>The most commonly reported adverse reactions in clinical trials (4,072 subjects treated at least with a dose from 10</w:t>
      </w:r>
      <w:r w:rsidR="0075286D" w:rsidRPr="00143138">
        <w:rPr>
          <w:rFonts w:ascii="Times New Roman" w:hAnsi="Times New Roman"/>
        </w:rPr>
        <w:t> mg</w:t>
      </w:r>
      <w:r w:rsidRPr="00143138">
        <w:rPr>
          <w:rFonts w:ascii="Times New Roman" w:hAnsi="Times New Roman"/>
        </w:rPr>
        <w:t xml:space="preserve"> to 300</w:t>
      </w:r>
      <w:r w:rsidR="0075286D" w:rsidRPr="00143138">
        <w:rPr>
          <w:rFonts w:ascii="Times New Roman" w:hAnsi="Times New Roman"/>
        </w:rPr>
        <w:t> mg</w:t>
      </w:r>
      <w:r w:rsidRPr="00143138">
        <w:rPr>
          <w:rFonts w:ascii="Times New Roman" w:hAnsi="Times New Roman"/>
        </w:rPr>
        <w:t>) and post-marketing experience are gout flares, liver function</w:t>
      </w:r>
      <w:r w:rsidR="00252234" w:rsidRPr="00143138">
        <w:rPr>
          <w:rFonts w:ascii="Times New Roman" w:hAnsi="Times New Roman"/>
        </w:rPr>
        <w:t xml:space="preserve"> </w:t>
      </w:r>
      <w:r w:rsidRPr="00143138">
        <w:rPr>
          <w:rFonts w:ascii="Times New Roman" w:hAnsi="Times New Roman"/>
        </w:rPr>
        <w:t>abnormalities, diarrhoea, nausea, headache, rash and oedema. These adverse reactions were mostly</w:t>
      </w:r>
      <w:r w:rsidR="00252234" w:rsidRPr="00143138">
        <w:rPr>
          <w:rFonts w:ascii="Times New Roman" w:hAnsi="Times New Roman"/>
        </w:rPr>
        <w:t xml:space="preserve"> </w:t>
      </w:r>
      <w:r w:rsidRPr="00143138">
        <w:rPr>
          <w:rFonts w:ascii="Times New Roman" w:hAnsi="Times New Roman"/>
        </w:rPr>
        <w:t>mild or moderate in severity. Rare serious hypersensitivity reactions to febuxostat, some of which were associated to systemic symptoms, have occurred in the post-marketing experience.</w:t>
      </w:r>
    </w:p>
    <w:p w14:paraId="63A48060" w14:textId="77777777" w:rsidR="00D94262" w:rsidRPr="00143138" w:rsidRDefault="00D94262" w:rsidP="00252234">
      <w:pPr>
        <w:widowControl w:val="0"/>
        <w:autoSpaceDE w:val="0"/>
        <w:autoSpaceDN w:val="0"/>
        <w:adjustRightInd w:val="0"/>
        <w:spacing w:after="0" w:line="240" w:lineRule="auto"/>
        <w:ind w:right="62"/>
        <w:rPr>
          <w:rFonts w:ascii="Times New Roman" w:hAnsi="Times New Roman"/>
        </w:rPr>
      </w:pPr>
    </w:p>
    <w:p w14:paraId="38DDDB5C" w14:textId="77777777" w:rsidR="00D94262" w:rsidRPr="00A27F02" w:rsidRDefault="00D94262" w:rsidP="00252234">
      <w:pPr>
        <w:widowControl w:val="0"/>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Tabulated list of adverse reactions</w:t>
      </w:r>
    </w:p>
    <w:p w14:paraId="16FF483E" w14:textId="77777777" w:rsidR="00887982" w:rsidRDefault="00887982" w:rsidP="00252234">
      <w:pPr>
        <w:widowControl w:val="0"/>
        <w:autoSpaceDE w:val="0"/>
        <w:autoSpaceDN w:val="0"/>
        <w:adjustRightInd w:val="0"/>
        <w:spacing w:after="0" w:line="240" w:lineRule="auto"/>
        <w:ind w:right="62"/>
        <w:rPr>
          <w:rFonts w:ascii="Times New Roman" w:hAnsi="Times New Roman"/>
        </w:rPr>
      </w:pPr>
    </w:p>
    <w:p w14:paraId="32353542" w14:textId="77777777" w:rsidR="00D94262" w:rsidRPr="00143138" w:rsidRDefault="00D94262" w:rsidP="00252234">
      <w:pPr>
        <w:widowControl w:val="0"/>
        <w:autoSpaceDE w:val="0"/>
        <w:autoSpaceDN w:val="0"/>
        <w:adjustRightInd w:val="0"/>
        <w:spacing w:after="0" w:line="240" w:lineRule="auto"/>
        <w:ind w:right="62"/>
        <w:rPr>
          <w:rFonts w:ascii="Times New Roman" w:eastAsia="Meiryo" w:hAnsi="Times New Roman"/>
        </w:rPr>
      </w:pPr>
      <w:r w:rsidRPr="00143138">
        <w:rPr>
          <w:rFonts w:ascii="Times New Roman" w:hAnsi="Times New Roman"/>
        </w:rPr>
        <w:t>Common (≥1/100 to &lt;1/10), uncommon (≥1/1,000 to &lt;1/100) and rare (</w:t>
      </w:r>
      <w:r w:rsidRPr="00143138">
        <w:rPr>
          <w:rFonts w:ascii="Times New Roman" w:eastAsia="Meiryo" w:hAnsi="Times New Roman"/>
        </w:rPr>
        <w:t>≥1/10,000 to &lt;1/1,000)</w:t>
      </w:r>
      <w:r w:rsidR="00252234" w:rsidRPr="00143138">
        <w:rPr>
          <w:rFonts w:ascii="Times New Roman" w:eastAsia="Meiryo" w:hAnsi="Times New Roman"/>
        </w:rPr>
        <w:t xml:space="preserve"> </w:t>
      </w:r>
      <w:r w:rsidRPr="00143138">
        <w:rPr>
          <w:rFonts w:ascii="Times New Roman" w:eastAsia="Meiryo" w:hAnsi="Times New Roman"/>
        </w:rPr>
        <w:t>adverse reactions occurring in patients treated with febuxostat are listed below.</w:t>
      </w:r>
    </w:p>
    <w:p w14:paraId="3E4900D7" w14:textId="77777777" w:rsidR="00D94262" w:rsidRPr="00143138" w:rsidRDefault="00D94262" w:rsidP="00252234">
      <w:pPr>
        <w:widowControl w:val="0"/>
        <w:autoSpaceDE w:val="0"/>
        <w:autoSpaceDN w:val="0"/>
        <w:adjustRightInd w:val="0"/>
        <w:spacing w:after="0" w:line="240" w:lineRule="auto"/>
        <w:ind w:right="62"/>
        <w:rPr>
          <w:rFonts w:ascii="Times New Roman" w:eastAsia="Meiryo" w:hAnsi="Times New Roman"/>
        </w:rPr>
      </w:pPr>
    </w:p>
    <w:p w14:paraId="11B2061C" w14:textId="77777777" w:rsidR="00D94262" w:rsidRPr="00143138" w:rsidRDefault="00D94262" w:rsidP="00252234">
      <w:pPr>
        <w:widowControl w:val="0"/>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Within each frequency grouping, adverse reactions are presented in order of decreasing seriousness.</w:t>
      </w:r>
    </w:p>
    <w:p w14:paraId="75A11704" w14:textId="77777777" w:rsidR="00D94262" w:rsidRPr="00143138" w:rsidRDefault="00D94262" w:rsidP="00252234">
      <w:pPr>
        <w:widowControl w:val="0"/>
        <w:autoSpaceDE w:val="0"/>
        <w:autoSpaceDN w:val="0"/>
        <w:adjustRightInd w:val="0"/>
        <w:spacing w:after="0" w:line="240" w:lineRule="auto"/>
        <w:ind w:right="62"/>
        <w:rPr>
          <w:rFonts w:ascii="Times New Roman" w:eastAsia="Meiryo" w:hAnsi="Times New Roman"/>
        </w:rPr>
      </w:pPr>
    </w:p>
    <w:p w14:paraId="3FFCF328" w14:textId="77777777" w:rsidR="00D94262" w:rsidRPr="00143138" w:rsidRDefault="00D94262" w:rsidP="00252234">
      <w:pPr>
        <w:widowControl w:val="0"/>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i/>
          <w:iCs/>
        </w:rPr>
        <w:t>Table 1: Adverse reactions in combined phase 3, long-term extension studies and post-marketing experience</w:t>
      </w:r>
    </w:p>
    <w:tbl>
      <w:tblPr>
        <w:tblW w:w="9321" w:type="dxa"/>
        <w:tblInd w:w="5" w:type="dxa"/>
        <w:tblLayout w:type="fixed"/>
        <w:tblCellMar>
          <w:left w:w="0" w:type="dxa"/>
          <w:right w:w="0" w:type="dxa"/>
        </w:tblCellMar>
        <w:tblLook w:val="0000" w:firstRow="0" w:lastRow="0" w:firstColumn="0" w:lastColumn="0" w:noHBand="0" w:noVBand="0"/>
      </w:tblPr>
      <w:tblGrid>
        <w:gridCol w:w="3228"/>
        <w:gridCol w:w="6093"/>
      </w:tblGrid>
      <w:tr w:rsidR="00143138" w:rsidRPr="00143138" w14:paraId="2F0971C7" w14:textId="77777777" w:rsidTr="00B16437">
        <w:tc>
          <w:tcPr>
            <w:tcW w:w="3228" w:type="dxa"/>
            <w:tcBorders>
              <w:top w:val="single" w:sz="4" w:space="0" w:color="000000"/>
              <w:left w:val="single" w:sz="4" w:space="0" w:color="000000"/>
              <w:bottom w:val="single" w:sz="4" w:space="0" w:color="000000"/>
              <w:right w:val="single" w:sz="4" w:space="0" w:color="000000"/>
            </w:tcBorders>
          </w:tcPr>
          <w:p w14:paraId="6609255D"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rPr>
            </w:pPr>
            <w:r w:rsidRPr="00143138">
              <w:rPr>
                <w:rFonts w:ascii="Times New Roman" w:hAnsi="Times New Roman"/>
              </w:rPr>
              <w:t>Blood and lymphatic system</w:t>
            </w:r>
          </w:p>
          <w:p w14:paraId="07EB46D7" w14:textId="77777777" w:rsidR="00D94262" w:rsidRPr="00143138" w:rsidRDefault="00D94262">
            <w:pPr>
              <w:widowControl w:val="0"/>
              <w:autoSpaceDE w:val="0"/>
              <w:autoSpaceDN w:val="0"/>
              <w:adjustRightInd w:val="0"/>
              <w:spacing w:after="0" w:line="252" w:lineRule="exact"/>
              <w:ind w:left="102" w:right="-20"/>
              <w:rPr>
                <w:rFonts w:ascii="Times New Roman" w:hAnsi="Times New Roman"/>
                <w:sz w:val="24"/>
                <w:szCs w:val="24"/>
              </w:rPr>
            </w:pPr>
            <w:r w:rsidRPr="00143138">
              <w:rPr>
                <w:rFonts w:ascii="Times New Roman" w:hAnsi="Times New Roman"/>
              </w:rPr>
              <w:t>disorders</w:t>
            </w:r>
          </w:p>
        </w:tc>
        <w:tc>
          <w:tcPr>
            <w:tcW w:w="6093" w:type="dxa"/>
            <w:tcBorders>
              <w:top w:val="single" w:sz="4" w:space="0" w:color="000000"/>
              <w:left w:val="single" w:sz="4" w:space="0" w:color="000000"/>
              <w:bottom w:val="single" w:sz="4" w:space="0" w:color="000000"/>
              <w:right w:val="single" w:sz="4" w:space="0" w:color="000000"/>
            </w:tcBorders>
          </w:tcPr>
          <w:p w14:paraId="680968B7"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Rare</w:t>
            </w:r>
          </w:p>
          <w:p w14:paraId="4C0320AD" w14:textId="77900AE4" w:rsidR="00D94262" w:rsidRPr="00143138" w:rsidRDefault="00D94262">
            <w:pPr>
              <w:widowControl w:val="0"/>
              <w:autoSpaceDE w:val="0"/>
              <w:autoSpaceDN w:val="0"/>
              <w:adjustRightInd w:val="0"/>
              <w:spacing w:after="0" w:line="252" w:lineRule="exact"/>
              <w:ind w:left="100" w:right="-20"/>
              <w:rPr>
                <w:rFonts w:ascii="Times New Roman" w:hAnsi="Times New Roman"/>
                <w:sz w:val="24"/>
                <w:szCs w:val="24"/>
              </w:rPr>
            </w:pPr>
            <w:r w:rsidRPr="00143138">
              <w:rPr>
                <w:rFonts w:ascii="Times New Roman" w:hAnsi="Times New Roman"/>
              </w:rPr>
              <w:t xml:space="preserve">Pancytopenia, </w:t>
            </w:r>
            <w:r w:rsidRPr="00754994">
              <w:rPr>
                <w:rFonts w:ascii="Times New Roman" w:hAnsi="Times New Roman"/>
                <w:color w:val="000000" w:themeColor="text1"/>
              </w:rPr>
              <w:t>thrombocytopenia</w:t>
            </w:r>
            <w:r w:rsidR="00754994" w:rsidRPr="00754994">
              <w:rPr>
                <w:rFonts w:ascii="Times New Roman" w:hAnsi="Times New Roman"/>
                <w:color w:val="000000" w:themeColor="text1"/>
              </w:rPr>
              <w:t>, agranulocytosis*</w:t>
            </w:r>
          </w:p>
        </w:tc>
      </w:tr>
      <w:tr w:rsidR="00143138" w:rsidRPr="00143138" w14:paraId="524E7700" w14:textId="77777777" w:rsidTr="00B16437">
        <w:tc>
          <w:tcPr>
            <w:tcW w:w="3228" w:type="dxa"/>
            <w:tcBorders>
              <w:top w:val="single" w:sz="4" w:space="0" w:color="000000"/>
              <w:left w:val="single" w:sz="4" w:space="0" w:color="000000"/>
              <w:bottom w:val="single" w:sz="4" w:space="0" w:color="000000"/>
              <w:right w:val="single" w:sz="4" w:space="0" w:color="000000"/>
            </w:tcBorders>
          </w:tcPr>
          <w:p w14:paraId="185EAC79"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sz w:val="24"/>
                <w:szCs w:val="24"/>
              </w:rPr>
            </w:pPr>
            <w:r w:rsidRPr="00143138">
              <w:rPr>
                <w:rFonts w:ascii="Times New Roman" w:hAnsi="Times New Roman"/>
              </w:rPr>
              <w:t>Immune system disorders</w:t>
            </w:r>
          </w:p>
        </w:tc>
        <w:tc>
          <w:tcPr>
            <w:tcW w:w="6093" w:type="dxa"/>
            <w:tcBorders>
              <w:top w:val="single" w:sz="4" w:space="0" w:color="000000"/>
              <w:left w:val="single" w:sz="4" w:space="0" w:color="000000"/>
              <w:bottom w:val="single" w:sz="4" w:space="0" w:color="000000"/>
              <w:right w:val="single" w:sz="4" w:space="0" w:color="000000"/>
            </w:tcBorders>
          </w:tcPr>
          <w:p w14:paraId="030B54E2"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Rare</w:t>
            </w:r>
          </w:p>
          <w:p w14:paraId="64C41B0C"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sz w:val="24"/>
                <w:szCs w:val="24"/>
              </w:rPr>
            </w:pPr>
            <w:r w:rsidRPr="00143138">
              <w:rPr>
                <w:rFonts w:ascii="Times New Roman" w:hAnsi="Times New Roman"/>
              </w:rPr>
              <w:t>Anaphylactic reaction*, drug hypersensitivity*</w:t>
            </w:r>
          </w:p>
        </w:tc>
      </w:tr>
      <w:tr w:rsidR="00143138" w:rsidRPr="00143138" w14:paraId="7F01E170" w14:textId="77777777" w:rsidTr="00B16437">
        <w:tc>
          <w:tcPr>
            <w:tcW w:w="3228" w:type="dxa"/>
            <w:tcBorders>
              <w:top w:val="single" w:sz="4" w:space="0" w:color="000000"/>
              <w:left w:val="single" w:sz="4" w:space="0" w:color="000000"/>
              <w:bottom w:val="single" w:sz="4" w:space="0" w:color="000000"/>
              <w:right w:val="single" w:sz="4" w:space="0" w:color="000000"/>
            </w:tcBorders>
          </w:tcPr>
          <w:p w14:paraId="27380B1A"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sz w:val="24"/>
                <w:szCs w:val="24"/>
              </w:rPr>
            </w:pPr>
            <w:r w:rsidRPr="00143138">
              <w:rPr>
                <w:rFonts w:ascii="Times New Roman" w:hAnsi="Times New Roman"/>
              </w:rPr>
              <w:t>Endocrine disorders</w:t>
            </w:r>
          </w:p>
        </w:tc>
        <w:tc>
          <w:tcPr>
            <w:tcW w:w="6093" w:type="dxa"/>
            <w:tcBorders>
              <w:top w:val="single" w:sz="4" w:space="0" w:color="000000"/>
              <w:left w:val="single" w:sz="4" w:space="0" w:color="000000"/>
              <w:bottom w:val="single" w:sz="4" w:space="0" w:color="000000"/>
              <w:right w:val="single" w:sz="4" w:space="0" w:color="000000"/>
            </w:tcBorders>
          </w:tcPr>
          <w:p w14:paraId="2C0E9E97"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Uncommon</w:t>
            </w:r>
          </w:p>
          <w:p w14:paraId="47E6DEE5"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sz w:val="24"/>
                <w:szCs w:val="24"/>
              </w:rPr>
            </w:pPr>
            <w:r w:rsidRPr="00143138">
              <w:rPr>
                <w:rFonts w:ascii="Times New Roman" w:hAnsi="Times New Roman"/>
              </w:rPr>
              <w:t>Blood thyroid stimulating hormone increased</w:t>
            </w:r>
          </w:p>
        </w:tc>
      </w:tr>
      <w:tr w:rsidR="00143138" w:rsidRPr="00143138" w14:paraId="0AC8D5EF" w14:textId="77777777" w:rsidTr="00B16437">
        <w:tc>
          <w:tcPr>
            <w:tcW w:w="3228" w:type="dxa"/>
            <w:tcBorders>
              <w:top w:val="single" w:sz="4" w:space="0" w:color="000000"/>
              <w:left w:val="single" w:sz="4" w:space="0" w:color="000000"/>
              <w:bottom w:val="single" w:sz="4" w:space="0" w:color="000000"/>
              <w:right w:val="single" w:sz="4" w:space="0" w:color="000000"/>
            </w:tcBorders>
          </w:tcPr>
          <w:p w14:paraId="06327542"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sz w:val="24"/>
                <w:szCs w:val="24"/>
              </w:rPr>
            </w:pPr>
            <w:r w:rsidRPr="00143138">
              <w:rPr>
                <w:rFonts w:ascii="Times New Roman" w:hAnsi="Times New Roman"/>
              </w:rPr>
              <w:t>Eye disorders</w:t>
            </w:r>
          </w:p>
        </w:tc>
        <w:tc>
          <w:tcPr>
            <w:tcW w:w="6093" w:type="dxa"/>
            <w:tcBorders>
              <w:top w:val="single" w:sz="4" w:space="0" w:color="000000"/>
              <w:left w:val="single" w:sz="4" w:space="0" w:color="000000"/>
              <w:bottom w:val="single" w:sz="4" w:space="0" w:color="000000"/>
              <w:right w:val="single" w:sz="4" w:space="0" w:color="000000"/>
            </w:tcBorders>
          </w:tcPr>
          <w:p w14:paraId="58C92A49"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Rare</w:t>
            </w:r>
          </w:p>
          <w:p w14:paraId="38680D09"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sz w:val="24"/>
                <w:szCs w:val="24"/>
              </w:rPr>
            </w:pPr>
            <w:r w:rsidRPr="00143138">
              <w:rPr>
                <w:rFonts w:ascii="Times New Roman" w:hAnsi="Times New Roman"/>
              </w:rPr>
              <w:t>Blurred vision</w:t>
            </w:r>
          </w:p>
        </w:tc>
      </w:tr>
      <w:tr w:rsidR="00143138" w:rsidRPr="00143138" w14:paraId="3E79D1B4" w14:textId="77777777" w:rsidTr="00B16437">
        <w:tc>
          <w:tcPr>
            <w:tcW w:w="3228" w:type="dxa"/>
            <w:tcBorders>
              <w:top w:val="single" w:sz="4" w:space="0" w:color="000000"/>
              <w:left w:val="single" w:sz="4" w:space="0" w:color="000000"/>
              <w:bottom w:val="single" w:sz="4" w:space="0" w:color="000000"/>
              <w:right w:val="single" w:sz="4" w:space="0" w:color="000000"/>
            </w:tcBorders>
          </w:tcPr>
          <w:p w14:paraId="55C3E620"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rPr>
            </w:pPr>
            <w:r w:rsidRPr="00143138">
              <w:rPr>
                <w:rFonts w:ascii="Times New Roman" w:hAnsi="Times New Roman"/>
              </w:rPr>
              <w:t>Metabolism and nutrition</w:t>
            </w:r>
          </w:p>
          <w:p w14:paraId="57602B39" w14:textId="77777777" w:rsidR="00D94262" w:rsidRPr="00143138" w:rsidRDefault="00D94262">
            <w:pPr>
              <w:widowControl w:val="0"/>
              <w:autoSpaceDE w:val="0"/>
              <w:autoSpaceDN w:val="0"/>
              <w:adjustRightInd w:val="0"/>
              <w:spacing w:after="0" w:line="252" w:lineRule="exact"/>
              <w:ind w:left="102" w:right="-20"/>
              <w:rPr>
                <w:rFonts w:ascii="Times New Roman" w:hAnsi="Times New Roman"/>
                <w:sz w:val="24"/>
                <w:szCs w:val="24"/>
              </w:rPr>
            </w:pPr>
            <w:r w:rsidRPr="00143138">
              <w:rPr>
                <w:rFonts w:ascii="Times New Roman" w:hAnsi="Times New Roman"/>
              </w:rPr>
              <w:t>disorders</w:t>
            </w:r>
          </w:p>
        </w:tc>
        <w:tc>
          <w:tcPr>
            <w:tcW w:w="6093" w:type="dxa"/>
            <w:tcBorders>
              <w:top w:val="single" w:sz="4" w:space="0" w:color="000000"/>
              <w:left w:val="single" w:sz="4" w:space="0" w:color="000000"/>
              <w:bottom w:val="single" w:sz="4" w:space="0" w:color="000000"/>
              <w:right w:val="single" w:sz="4" w:space="0" w:color="000000"/>
            </w:tcBorders>
          </w:tcPr>
          <w:p w14:paraId="1F66FC21"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Common***</w:t>
            </w:r>
          </w:p>
          <w:p w14:paraId="4CE35056"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rPr>
              <w:t>Gout flares</w:t>
            </w:r>
          </w:p>
          <w:p w14:paraId="478DBE9F"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rPr>
            </w:pPr>
            <w:r w:rsidRPr="00143138">
              <w:rPr>
                <w:rFonts w:ascii="Times New Roman" w:hAnsi="Times New Roman"/>
                <w:u w:val="single"/>
              </w:rPr>
              <w:t>Uncommon</w:t>
            </w:r>
          </w:p>
          <w:p w14:paraId="23D6A943" w14:textId="77777777" w:rsidR="00D94262" w:rsidRPr="00143138" w:rsidRDefault="00D94262">
            <w:pPr>
              <w:widowControl w:val="0"/>
              <w:autoSpaceDE w:val="0"/>
              <w:autoSpaceDN w:val="0"/>
              <w:adjustRightInd w:val="0"/>
              <w:spacing w:before="1" w:after="0" w:line="254" w:lineRule="exact"/>
              <w:ind w:left="100" w:right="620"/>
              <w:rPr>
                <w:rFonts w:ascii="Times New Roman" w:hAnsi="Times New Roman"/>
              </w:rPr>
            </w:pPr>
            <w:r w:rsidRPr="00143138">
              <w:rPr>
                <w:rFonts w:ascii="Times New Roman" w:hAnsi="Times New Roman"/>
              </w:rPr>
              <w:t>Diabetes mellitus, hyperlipidemia, decrease appetite, weight increase</w:t>
            </w:r>
          </w:p>
          <w:p w14:paraId="7D283E76" w14:textId="77777777" w:rsidR="00D94262" w:rsidRPr="00143138" w:rsidRDefault="00D94262">
            <w:pPr>
              <w:widowControl w:val="0"/>
              <w:autoSpaceDE w:val="0"/>
              <w:autoSpaceDN w:val="0"/>
              <w:adjustRightInd w:val="0"/>
              <w:spacing w:after="0" w:line="249" w:lineRule="exact"/>
              <w:ind w:left="100" w:right="-20"/>
              <w:rPr>
                <w:rFonts w:ascii="Times New Roman" w:hAnsi="Times New Roman"/>
              </w:rPr>
            </w:pPr>
            <w:r w:rsidRPr="00143138">
              <w:rPr>
                <w:rFonts w:ascii="Times New Roman" w:hAnsi="Times New Roman"/>
                <w:u w:val="single"/>
              </w:rPr>
              <w:t>Rare</w:t>
            </w:r>
          </w:p>
          <w:p w14:paraId="0BF12DE1"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sz w:val="24"/>
                <w:szCs w:val="24"/>
              </w:rPr>
            </w:pPr>
            <w:r w:rsidRPr="00143138">
              <w:rPr>
                <w:rFonts w:ascii="Times New Roman" w:hAnsi="Times New Roman"/>
              </w:rPr>
              <w:t>Weight decrease, increase appetite, anorexia</w:t>
            </w:r>
          </w:p>
        </w:tc>
      </w:tr>
      <w:tr w:rsidR="00143138" w:rsidRPr="00143138" w14:paraId="044DFD6C" w14:textId="77777777" w:rsidTr="00B16437">
        <w:tc>
          <w:tcPr>
            <w:tcW w:w="3228" w:type="dxa"/>
            <w:tcBorders>
              <w:top w:val="single" w:sz="4" w:space="0" w:color="000000"/>
              <w:left w:val="single" w:sz="4" w:space="0" w:color="000000"/>
              <w:bottom w:val="single" w:sz="4" w:space="0" w:color="000000"/>
              <w:right w:val="single" w:sz="4" w:space="0" w:color="000000"/>
            </w:tcBorders>
          </w:tcPr>
          <w:p w14:paraId="626EAC5F"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sz w:val="24"/>
                <w:szCs w:val="24"/>
              </w:rPr>
            </w:pPr>
            <w:r w:rsidRPr="00143138">
              <w:rPr>
                <w:rFonts w:ascii="Times New Roman" w:hAnsi="Times New Roman"/>
              </w:rPr>
              <w:t>Psychiatric disorders</w:t>
            </w:r>
          </w:p>
        </w:tc>
        <w:tc>
          <w:tcPr>
            <w:tcW w:w="6093" w:type="dxa"/>
            <w:tcBorders>
              <w:top w:val="single" w:sz="4" w:space="0" w:color="000000"/>
              <w:left w:val="single" w:sz="4" w:space="0" w:color="000000"/>
              <w:bottom w:val="single" w:sz="4" w:space="0" w:color="000000"/>
              <w:right w:val="single" w:sz="4" w:space="0" w:color="000000"/>
            </w:tcBorders>
          </w:tcPr>
          <w:p w14:paraId="4AD7AB60"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Uncommon</w:t>
            </w:r>
          </w:p>
          <w:p w14:paraId="4ED66D2C"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rPr>
              <w:t>Libido decreased, insomnia</w:t>
            </w:r>
          </w:p>
          <w:p w14:paraId="13270F06"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rPr>
            </w:pPr>
            <w:r w:rsidRPr="00143138">
              <w:rPr>
                <w:rFonts w:ascii="Times New Roman" w:hAnsi="Times New Roman"/>
                <w:u w:val="single"/>
              </w:rPr>
              <w:t>Rare</w:t>
            </w:r>
          </w:p>
          <w:p w14:paraId="5C780B15"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sz w:val="24"/>
                <w:szCs w:val="24"/>
              </w:rPr>
            </w:pPr>
            <w:r w:rsidRPr="00143138">
              <w:rPr>
                <w:rFonts w:ascii="Times New Roman" w:hAnsi="Times New Roman"/>
              </w:rPr>
              <w:t>Nervousness</w:t>
            </w:r>
          </w:p>
        </w:tc>
      </w:tr>
      <w:tr w:rsidR="00143138" w:rsidRPr="00143138" w14:paraId="6BF4B3BB" w14:textId="77777777" w:rsidTr="00B16437">
        <w:tc>
          <w:tcPr>
            <w:tcW w:w="3228" w:type="dxa"/>
            <w:tcBorders>
              <w:top w:val="single" w:sz="4" w:space="0" w:color="000000"/>
              <w:left w:val="single" w:sz="4" w:space="0" w:color="000000"/>
              <w:bottom w:val="single" w:sz="4" w:space="0" w:color="000000"/>
              <w:right w:val="single" w:sz="4" w:space="0" w:color="000000"/>
            </w:tcBorders>
          </w:tcPr>
          <w:p w14:paraId="3EFFD514"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sz w:val="24"/>
                <w:szCs w:val="24"/>
              </w:rPr>
            </w:pPr>
            <w:r w:rsidRPr="00143138">
              <w:rPr>
                <w:rFonts w:ascii="Times New Roman" w:hAnsi="Times New Roman"/>
              </w:rPr>
              <w:t>Nervous system disorders</w:t>
            </w:r>
          </w:p>
        </w:tc>
        <w:tc>
          <w:tcPr>
            <w:tcW w:w="6093" w:type="dxa"/>
            <w:tcBorders>
              <w:top w:val="single" w:sz="4" w:space="0" w:color="000000"/>
              <w:left w:val="single" w:sz="4" w:space="0" w:color="000000"/>
              <w:bottom w:val="single" w:sz="4" w:space="0" w:color="000000"/>
              <w:right w:val="single" w:sz="4" w:space="0" w:color="000000"/>
            </w:tcBorders>
          </w:tcPr>
          <w:p w14:paraId="779E269F"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Common</w:t>
            </w:r>
          </w:p>
          <w:p w14:paraId="093C911C"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rPr>
              <w:t>Headache</w:t>
            </w:r>
          </w:p>
          <w:p w14:paraId="73978FA6"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rPr>
            </w:pPr>
            <w:r w:rsidRPr="00143138">
              <w:rPr>
                <w:rFonts w:ascii="Times New Roman" w:hAnsi="Times New Roman"/>
                <w:u w:val="single"/>
              </w:rPr>
              <w:t>Uncommon</w:t>
            </w:r>
          </w:p>
          <w:p w14:paraId="186EC127" w14:textId="77777777" w:rsidR="00D94262" w:rsidRPr="00143138" w:rsidRDefault="00D94262">
            <w:pPr>
              <w:widowControl w:val="0"/>
              <w:autoSpaceDE w:val="0"/>
              <w:autoSpaceDN w:val="0"/>
              <w:adjustRightInd w:val="0"/>
              <w:spacing w:before="3" w:after="0" w:line="252" w:lineRule="exact"/>
              <w:ind w:left="100" w:right="336"/>
              <w:rPr>
                <w:rFonts w:ascii="Times New Roman" w:hAnsi="Times New Roman"/>
                <w:sz w:val="24"/>
                <w:szCs w:val="24"/>
              </w:rPr>
            </w:pPr>
            <w:r w:rsidRPr="00143138">
              <w:rPr>
                <w:rFonts w:ascii="Times New Roman" w:hAnsi="Times New Roman"/>
              </w:rPr>
              <w:t>Dizziness, paraesthesia, hemiparesis, somnolence, altered taste, hypoaesthesia, hyposmia</w:t>
            </w:r>
          </w:p>
        </w:tc>
      </w:tr>
      <w:tr w:rsidR="00143138" w:rsidRPr="00143138" w14:paraId="4395B6CC" w14:textId="77777777" w:rsidTr="00B16437">
        <w:tc>
          <w:tcPr>
            <w:tcW w:w="3228" w:type="dxa"/>
            <w:tcBorders>
              <w:top w:val="single" w:sz="4" w:space="0" w:color="000000"/>
              <w:left w:val="single" w:sz="4" w:space="0" w:color="000000"/>
              <w:bottom w:val="single" w:sz="4" w:space="0" w:color="000000"/>
              <w:right w:val="single" w:sz="4" w:space="0" w:color="000000"/>
            </w:tcBorders>
          </w:tcPr>
          <w:p w14:paraId="25A0007A" w14:textId="77777777" w:rsidR="00D94262" w:rsidRPr="00143138" w:rsidRDefault="00D94262">
            <w:pPr>
              <w:widowControl w:val="0"/>
              <w:autoSpaceDE w:val="0"/>
              <w:autoSpaceDN w:val="0"/>
              <w:adjustRightInd w:val="0"/>
              <w:spacing w:after="0" w:line="248" w:lineRule="exact"/>
              <w:ind w:left="102" w:right="-20"/>
              <w:rPr>
                <w:rFonts w:ascii="Times New Roman" w:hAnsi="Times New Roman"/>
                <w:sz w:val="24"/>
                <w:szCs w:val="24"/>
              </w:rPr>
            </w:pPr>
            <w:r w:rsidRPr="00143138">
              <w:rPr>
                <w:rFonts w:ascii="Times New Roman" w:hAnsi="Times New Roman"/>
              </w:rPr>
              <w:t>Ear and labyrinth disorders</w:t>
            </w:r>
          </w:p>
        </w:tc>
        <w:tc>
          <w:tcPr>
            <w:tcW w:w="6093" w:type="dxa"/>
            <w:tcBorders>
              <w:top w:val="single" w:sz="4" w:space="0" w:color="000000"/>
              <w:left w:val="single" w:sz="4" w:space="0" w:color="000000"/>
              <w:bottom w:val="single" w:sz="4" w:space="0" w:color="000000"/>
              <w:right w:val="single" w:sz="4" w:space="0" w:color="000000"/>
            </w:tcBorders>
          </w:tcPr>
          <w:p w14:paraId="063EFF65" w14:textId="77777777" w:rsidR="00D94262" w:rsidRPr="00143138" w:rsidRDefault="00D94262">
            <w:pPr>
              <w:widowControl w:val="0"/>
              <w:autoSpaceDE w:val="0"/>
              <w:autoSpaceDN w:val="0"/>
              <w:adjustRightInd w:val="0"/>
              <w:spacing w:after="0" w:line="248" w:lineRule="exact"/>
              <w:ind w:left="100" w:right="-20"/>
              <w:rPr>
                <w:rFonts w:ascii="Times New Roman" w:hAnsi="Times New Roman"/>
              </w:rPr>
            </w:pPr>
            <w:r w:rsidRPr="00143138">
              <w:rPr>
                <w:rFonts w:ascii="Times New Roman" w:hAnsi="Times New Roman"/>
                <w:u w:val="single"/>
              </w:rPr>
              <w:t>Rare</w:t>
            </w:r>
          </w:p>
          <w:p w14:paraId="39D88C93"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sz w:val="24"/>
                <w:szCs w:val="24"/>
              </w:rPr>
            </w:pPr>
            <w:r w:rsidRPr="00143138">
              <w:rPr>
                <w:rFonts w:ascii="Times New Roman" w:hAnsi="Times New Roman"/>
              </w:rPr>
              <w:t>Tinnitus</w:t>
            </w:r>
          </w:p>
        </w:tc>
      </w:tr>
      <w:tr w:rsidR="00143138" w:rsidRPr="00143138" w14:paraId="696F6694" w14:textId="77777777" w:rsidTr="00B16437">
        <w:tc>
          <w:tcPr>
            <w:tcW w:w="3228" w:type="dxa"/>
            <w:tcBorders>
              <w:top w:val="single" w:sz="4" w:space="0" w:color="000000"/>
              <w:left w:val="single" w:sz="4" w:space="0" w:color="000000"/>
              <w:bottom w:val="single" w:sz="4" w:space="0" w:color="000000"/>
              <w:right w:val="single" w:sz="4" w:space="0" w:color="000000"/>
            </w:tcBorders>
          </w:tcPr>
          <w:p w14:paraId="61929051" w14:textId="77777777" w:rsidR="00D94262" w:rsidRPr="00143138" w:rsidRDefault="00D94262">
            <w:pPr>
              <w:widowControl w:val="0"/>
              <w:autoSpaceDE w:val="0"/>
              <w:autoSpaceDN w:val="0"/>
              <w:adjustRightInd w:val="0"/>
              <w:spacing w:after="0" w:line="248" w:lineRule="exact"/>
              <w:ind w:left="102" w:right="-20"/>
              <w:rPr>
                <w:rFonts w:ascii="Times New Roman" w:hAnsi="Times New Roman"/>
                <w:sz w:val="24"/>
                <w:szCs w:val="24"/>
              </w:rPr>
            </w:pPr>
            <w:r w:rsidRPr="00143138">
              <w:rPr>
                <w:rFonts w:ascii="Times New Roman" w:hAnsi="Times New Roman"/>
              </w:rPr>
              <w:t>Cardiac disorders</w:t>
            </w:r>
          </w:p>
        </w:tc>
        <w:tc>
          <w:tcPr>
            <w:tcW w:w="6093" w:type="dxa"/>
            <w:tcBorders>
              <w:top w:val="single" w:sz="4" w:space="0" w:color="000000"/>
              <w:left w:val="single" w:sz="4" w:space="0" w:color="000000"/>
              <w:bottom w:val="single" w:sz="4" w:space="0" w:color="000000"/>
              <w:right w:val="single" w:sz="4" w:space="0" w:color="000000"/>
            </w:tcBorders>
          </w:tcPr>
          <w:p w14:paraId="4EB755F5" w14:textId="77777777" w:rsidR="00D94262" w:rsidRPr="00143138" w:rsidRDefault="00D94262">
            <w:pPr>
              <w:widowControl w:val="0"/>
              <w:autoSpaceDE w:val="0"/>
              <w:autoSpaceDN w:val="0"/>
              <w:adjustRightInd w:val="0"/>
              <w:spacing w:after="0" w:line="248" w:lineRule="exact"/>
              <w:ind w:left="100" w:right="-20"/>
              <w:rPr>
                <w:rFonts w:ascii="Times New Roman" w:hAnsi="Times New Roman"/>
              </w:rPr>
            </w:pPr>
            <w:r w:rsidRPr="00143138">
              <w:rPr>
                <w:rFonts w:ascii="Times New Roman" w:hAnsi="Times New Roman"/>
                <w:u w:val="single"/>
              </w:rPr>
              <w:t>Uncommon</w:t>
            </w:r>
          </w:p>
          <w:p w14:paraId="6A696C5F"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sz w:val="24"/>
                <w:szCs w:val="24"/>
              </w:rPr>
            </w:pPr>
            <w:r w:rsidRPr="00143138">
              <w:rPr>
                <w:rFonts w:ascii="Times New Roman" w:hAnsi="Times New Roman"/>
              </w:rPr>
              <w:t>Atrial fibrillation, palpitations, ECG abnormal</w:t>
            </w:r>
          </w:p>
        </w:tc>
      </w:tr>
      <w:tr w:rsidR="00143138" w:rsidRPr="00143138" w14:paraId="643EC5AC" w14:textId="77777777" w:rsidTr="00B16437">
        <w:tc>
          <w:tcPr>
            <w:tcW w:w="3228" w:type="dxa"/>
            <w:tcBorders>
              <w:top w:val="single" w:sz="4" w:space="0" w:color="000000"/>
              <w:left w:val="single" w:sz="4" w:space="0" w:color="000000"/>
              <w:bottom w:val="single" w:sz="4" w:space="0" w:color="000000"/>
              <w:right w:val="single" w:sz="4" w:space="0" w:color="000000"/>
            </w:tcBorders>
          </w:tcPr>
          <w:p w14:paraId="71BF3572" w14:textId="77777777" w:rsidR="00D94262" w:rsidRPr="00143138" w:rsidRDefault="00D94262">
            <w:pPr>
              <w:widowControl w:val="0"/>
              <w:autoSpaceDE w:val="0"/>
              <w:autoSpaceDN w:val="0"/>
              <w:adjustRightInd w:val="0"/>
              <w:spacing w:after="0" w:line="248" w:lineRule="exact"/>
              <w:ind w:left="102" w:right="-20"/>
              <w:rPr>
                <w:rFonts w:ascii="Times New Roman" w:hAnsi="Times New Roman"/>
                <w:sz w:val="24"/>
                <w:szCs w:val="24"/>
              </w:rPr>
            </w:pPr>
            <w:r w:rsidRPr="00143138">
              <w:rPr>
                <w:rFonts w:ascii="Times New Roman" w:hAnsi="Times New Roman"/>
              </w:rPr>
              <w:t>Vascular disorders</w:t>
            </w:r>
          </w:p>
        </w:tc>
        <w:tc>
          <w:tcPr>
            <w:tcW w:w="6093" w:type="dxa"/>
            <w:tcBorders>
              <w:top w:val="single" w:sz="4" w:space="0" w:color="000000"/>
              <w:left w:val="single" w:sz="4" w:space="0" w:color="000000"/>
              <w:bottom w:val="single" w:sz="4" w:space="0" w:color="000000"/>
              <w:right w:val="single" w:sz="4" w:space="0" w:color="000000"/>
            </w:tcBorders>
          </w:tcPr>
          <w:p w14:paraId="4F725604" w14:textId="77777777" w:rsidR="00D94262" w:rsidRPr="00143138" w:rsidRDefault="00D94262">
            <w:pPr>
              <w:widowControl w:val="0"/>
              <w:autoSpaceDE w:val="0"/>
              <w:autoSpaceDN w:val="0"/>
              <w:adjustRightInd w:val="0"/>
              <w:spacing w:after="0" w:line="248" w:lineRule="exact"/>
              <w:ind w:left="100" w:right="-20"/>
              <w:rPr>
                <w:rFonts w:ascii="Times New Roman" w:hAnsi="Times New Roman"/>
              </w:rPr>
            </w:pPr>
            <w:r w:rsidRPr="00143138">
              <w:rPr>
                <w:rFonts w:ascii="Times New Roman" w:hAnsi="Times New Roman"/>
                <w:u w:val="single"/>
              </w:rPr>
              <w:t>Uncommon</w:t>
            </w:r>
          </w:p>
          <w:p w14:paraId="705ABE2D"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sz w:val="24"/>
                <w:szCs w:val="24"/>
              </w:rPr>
            </w:pPr>
            <w:r w:rsidRPr="00143138">
              <w:rPr>
                <w:rFonts w:ascii="Times New Roman" w:hAnsi="Times New Roman"/>
              </w:rPr>
              <w:t>Hypertension, flushing, hot flush</w:t>
            </w:r>
          </w:p>
        </w:tc>
      </w:tr>
      <w:tr w:rsidR="00143138" w:rsidRPr="00143138" w14:paraId="32CCBFC1" w14:textId="77777777" w:rsidTr="00B16437">
        <w:tc>
          <w:tcPr>
            <w:tcW w:w="3228" w:type="dxa"/>
            <w:tcBorders>
              <w:top w:val="single" w:sz="4" w:space="0" w:color="000000"/>
              <w:left w:val="single" w:sz="4" w:space="0" w:color="000000"/>
              <w:bottom w:val="single" w:sz="4" w:space="0" w:color="000000"/>
              <w:right w:val="single" w:sz="4" w:space="0" w:color="000000"/>
            </w:tcBorders>
          </w:tcPr>
          <w:p w14:paraId="5732451A" w14:textId="77777777" w:rsidR="00D94262" w:rsidRPr="00143138" w:rsidRDefault="00D94262">
            <w:pPr>
              <w:widowControl w:val="0"/>
              <w:autoSpaceDE w:val="0"/>
              <w:autoSpaceDN w:val="0"/>
              <w:adjustRightInd w:val="0"/>
              <w:spacing w:after="0" w:line="248" w:lineRule="exact"/>
              <w:ind w:left="102" w:right="-20"/>
              <w:rPr>
                <w:rFonts w:ascii="Times New Roman" w:hAnsi="Times New Roman"/>
                <w:sz w:val="24"/>
                <w:szCs w:val="24"/>
              </w:rPr>
            </w:pPr>
            <w:r w:rsidRPr="00143138">
              <w:rPr>
                <w:rFonts w:ascii="Times New Roman" w:hAnsi="Times New Roman"/>
              </w:rPr>
              <w:t>Respiratory system disorders</w:t>
            </w:r>
          </w:p>
        </w:tc>
        <w:tc>
          <w:tcPr>
            <w:tcW w:w="6093" w:type="dxa"/>
            <w:tcBorders>
              <w:top w:val="single" w:sz="4" w:space="0" w:color="000000"/>
              <w:left w:val="single" w:sz="4" w:space="0" w:color="000000"/>
              <w:bottom w:val="single" w:sz="4" w:space="0" w:color="000000"/>
              <w:right w:val="single" w:sz="4" w:space="0" w:color="000000"/>
            </w:tcBorders>
          </w:tcPr>
          <w:p w14:paraId="3E91ECAF" w14:textId="77777777" w:rsidR="00D94262" w:rsidRPr="00143138" w:rsidRDefault="00D94262">
            <w:pPr>
              <w:widowControl w:val="0"/>
              <w:autoSpaceDE w:val="0"/>
              <w:autoSpaceDN w:val="0"/>
              <w:adjustRightInd w:val="0"/>
              <w:spacing w:after="0" w:line="248" w:lineRule="exact"/>
              <w:ind w:left="100" w:right="-20"/>
              <w:rPr>
                <w:rFonts w:ascii="Times New Roman" w:hAnsi="Times New Roman"/>
              </w:rPr>
            </w:pPr>
            <w:r w:rsidRPr="00143138">
              <w:rPr>
                <w:rFonts w:ascii="Times New Roman" w:hAnsi="Times New Roman"/>
                <w:u w:val="single"/>
              </w:rPr>
              <w:t>Uncommon</w:t>
            </w:r>
          </w:p>
          <w:p w14:paraId="7F31C12C"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sz w:val="24"/>
                <w:szCs w:val="24"/>
              </w:rPr>
            </w:pPr>
            <w:r w:rsidRPr="00143138">
              <w:rPr>
                <w:rFonts w:ascii="Times New Roman" w:hAnsi="Times New Roman"/>
              </w:rPr>
              <w:t>Dyspnoea, bronchitis, upper respiratory tract infection, cough</w:t>
            </w:r>
          </w:p>
        </w:tc>
      </w:tr>
      <w:tr w:rsidR="00143138" w:rsidRPr="00143138" w14:paraId="63504EEB" w14:textId="77777777" w:rsidTr="00B16437">
        <w:tc>
          <w:tcPr>
            <w:tcW w:w="3228" w:type="dxa"/>
            <w:tcBorders>
              <w:top w:val="single" w:sz="4" w:space="0" w:color="000000"/>
              <w:left w:val="single" w:sz="4" w:space="0" w:color="000000"/>
              <w:bottom w:val="single" w:sz="4" w:space="0" w:color="000000"/>
              <w:right w:val="single" w:sz="4" w:space="0" w:color="000000"/>
            </w:tcBorders>
          </w:tcPr>
          <w:p w14:paraId="73E511DF" w14:textId="77777777" w:rsidR="00D94262" w:rsidRPr="00143138" w:rsidRDefault="00D94262">
            <w:pPr>
              <w:widowControl w:val="0"/>
              <w:autoSpaceDE w:val="0"/>
              <w:autoSpaceDN w:val="0"/>
              <w:adjustRightInd w:val="0"/>
              <w:spacing w:after="0" w:line="248" w:lineRule="exact"/>
              <w:ind w:left="102" w:right="-20"/>
              <w:rPr>
                <w:rFonts w:ascii="Times New Roman" w:hAnsi="Times New Roman"/>
                <w:sz w:val="24"/>
                <w:szCs w:val="24"/>
              </w:rPr>
            </w:pPr>
            <w:r w:rsidRPr="00143138">
              <w:rPr>
                <w:rFonts w:ascii="Times New Roman" w:hAnsi="Times New Roman"/>
              </w:rPr>
              <w:t>Gastrointestinal disorders</w:t>
            </w:r>
          </w:p>
        </w:tc>
        <w:tc>
          <w:tcPr>
            <w:tcW w:w="6093" w:type="dxa"/>
            <w:tcBorders>
              <w:top w:val="single" w:sz="4" w:space="0" w:color="000000"/>
              <w:left w:val="single" w:sz="4" w:space="0" w:color="000000"/>
              <w:bottom w:val="single" w:sz="4" w:space="0" w:color="000000"/>
              <w:right w:val="single" w:sz="4" w:space="0" w:color="000000"/>
            </w:tcBorders>
          </w:tcPr>
          <w:p w14:paraId="35EB9225" w14:textId="77777777" w:rsidR="00D94262" w:rsidRPr="00143138" w:rsidRDefault="00D94262">
            <w:pPr>
              <w:widowControl w:val="0"/>
              <w:autoSpaceDE w:val="0"/>
              <w:autoSpaceDN w:val="0"/>
              <w:adjustRightInd w:val="0"/>
              <w:spacing w:after="0" w:line="248" w:lineRule="exact"/>
              <w:ind w:left="100" w:right="-20"/>
              <w:rPr>
                <w:rFonts w:ascii="Times New Roman" w:hAnsi="Times New Roman"/>
              </w:rPr>
            </w:pPr>
            <w:r w:rsidRPr="00143138">
              <w:rPr>
                <w:rFonts w:ascii="Times New Roman" w:hAnsi="Times New Roman"/>
                <w:u w:val="single"/>
              </w:rPr>
              <w:t>Common</w:t>
            </w:r>
          </w:p>
          <w:p w14:paraId="29527247"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rPr>
              <w:t>Diarrhoea**, nausea</w:t>
            </w:r>
          </w:p>
          <w:p w14:paraId="5AF6E9A7"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u w:val="single"/>
              </w:rPr>
              <w:t>Uncommon:</w:t>
            </w:r>
          </w:p>
          <w:p w14:paraId="4D6EA008" w14:textId="77777777" w:rsidR="00D94262" w:rsidRPr="00143138" w:rsidRDefault="00D94262">
            <w:pPr>
              <w:widowControl w:val="0"/>
              <w:autoSpaceDE w:val="0"/>
              <w:autoSpaceDN w:val="0"/>
              <w:adjustRightInd w:val="0"/>
              <w:spacing w:before="1" w:after="0" w:line="240" w:lineRule="auto"/>
              <w:ind w:left="100" w:right="123"/>
              <w:rPr>
                <w:rFonts w:ascii="Times New Roman" w:hAnsi="Times New Roman"/>
              </w:rPr>
            </w:pPr>
            <w:r w:rsidRPr="00143138">
              <w:rPr>
                <w:rFonts w:ascii="Times New Roman" w:hAnsi="Times New Roman"/>
              </w:rPr>
              <w:t>Abdominal pain, abdominal distension, gastro-oesophageal reflux disease, vomiting, dry mouth, dyspepsia, constipation, frequent stools, flatulence, gastrointestinal discomfort</w:t>
            </w:r>
          </w:p>
          <w:p w14:paraId="27FE301E"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u w:val="single"/>
              </w:rPr>
              <w:t>Rare</w:t>
            </w:r>
          </w:p>
          <w:p w14:paraId="5D88C73D"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sz w:val="24"/>
                <w:szCs w:val="24"/>
              </w:rPr>
            </w:pPr>
            <w:r w:rsidRPr="00143138">
              <w:rPr>
                <w:rFonts w:ascii="Times New Roman" w:hAnsi="Times New Roman"/>
              </w:rPr>
              <w:t>Pancreatitis, mouth ulceration</w:t>
            </w:r>
          </w:p>
        </w:tc>
      </w:tr>
      <w:tr w:rsidR="00143138" w:rsidRPr="00143138" w14:paraId="6FE38754" w14:textId="77777777" w:rsidTr="00B16437">
        <w:tc>
          <w:tcPr>
            <w:tcW w:w="3228" w:type="dxa"/>
            <w:tcBorders>
              <w:top w:val="single" w:sz="4" w:space="0" w:color="000000"/>
              <w:left w:val="single" w:sz="4" w:space="0" w:color="000000"/>
              <w:bottom w:val="single" w:sz="4" w:space="0" w:color="000000"/>
              <w:right w:val="single" w:sz="4" w:space="0" w:color="000000"/>
            </w:tcBorders>
          </w:tcPr>
          <w:p w14:paraId="1AF06C75"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sz w:val="24"/>
                <w:szCs w:val="24"/>
              </w:rPr>
            </w:pPr>
            <w:r w:rsidRPr="00143138">
              <w:rPr>
                <w:rFonts w:ascii="Times New Roman" w:hAnsi="Times New Roman"/>
              </w:rPr>
              <w:t>Hepato-biliary disorders</w:t>
            </w:r>
          </w:p>
        </w:tc>
        <w:tc>
          <w:tcPr>
            <w:tcW w:w="6093" w:type="dxa"/>
            <w:tcBorders>
              <w:top w:val="single" w:sz="4" w:space="0" w:color="000000"/>
              <w:left w:val="single" w:sz="4" w:space="0" w:color="000000"/>
              <w:bottom w:val="single" w:sz="4" w:space="0" w:color="000000"/>
              <w:right w:val="single" w:sz="4" w:space="0" w:color="000000"/>
            </w:tcBorders>
          </w:tcPr>
          <w:p w14:paraId="147D8B3D"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Common</w:t>
            </w:r>
          </w:p>
          <w:p w14:paraId="2F53689F" w14:textId="77777777" w:rsidR="00D94262" w:rsidRPr="00143138" w:rsidRDefault="00D94262">
            <w:pPr>
              <w:widowControl w:val="0"/>
              <w:autoSpaceDE w:val="0"/>
              <w:autoSpaceDN w:val="0"/>
              <w:adjustRightInd w:val="0"/>
              <w:spacing w:before="1" w:after="0" w:line="254" w:lineRule="exact"/>
              <w:ind w:left="100" w:right="3186"/>
              <w:rPr>
                <w:rFonts w:ascii="Times New Roman" w:hAnsi="Times New Roman"/>
              </w:rPr>
            </w:pPr>
            <w:r w:rsidRPr="00143138">
              <w:rPr>
                <w:rFonts w:ascii="Times New Roman" w:hAnsi="Times New Roman"/>
              </w:rPr>
              <w:t xml:space="preserve">Liver function abnormalities** </w:t>
            </w:r>
            <w:r w:rsidRPr="00143138">
              <w:rPr>
                <w:rFonts w:ascii="Times New Roman" w:hAnsi="Times New Roman"/>
                <w:u w:val="single"/>
              </w:rPr>
              <w:t>Uncommon</w:t>
            </w:r>
          </w:p>
          <w:p w14:paraId="2DE15DDA" w14:textId="77777777" w:rsidR="00D94262" w:rsidRPr="00143138" w:rsidRDefault="00D94262">
            <w:pPr>
              <w:widowControl w:val="0"/>
              <w:autoSpaceDE w:val="0"/>
              <w:autoSpaceDN w:val="0"/>
              <w:adjustRightInd w:val="0"/>
              <w:spacing w:after="0" w:line="249" w:lineRule="exact"/>
              <w:ind w:left="100" w:right="-20"/>
              <w:rPr>
                <w:rFonts w:ascii="Times New Roman" w:hAnsi="Times New Roman"/>
              </w:rPr>
            </w:pPr>
            <w:r w:rsidRPr="00143138">
              <w:rPr>
                <w:rFonts w:ascii="Times New Roman" w:hAnsi="Times New Roman"/>
              </w:rPr>
              <w:t>Cholelithiasis</w:t>
            </w:r>
          </w:p>
          <w:p w14:paraId="39DA2F9D"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rPr>
            </w:pPr>
            <w:r w:rsidRPr="00143138">
              <w:rPr>
                <w:rFonts w:ascii="Times New Roman" w:hAnsi="Times New Roman"/>
                <w:u w:val="single"/>
              </w:rPr>
              <w:t>Rare</w:t>
            </w:r>
          </w:p>
          <w:p w14:paraId="02617574"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sz w:val="24"/>
                <w:szCs w:val="24"/>
              </w:rPr>
            </w:pPr>
            <w:r w:rsidRPr="00143138">
              <w:rPr>
                <w:rFonts w:ascii="Times New Roman" w:hAnsi="Times New Roman"/>
              </w:rPr>
              <w:t>Hepatitis, jaundice*, liver injury*</w:t>
            </w:r>
          </w:p>
        </w:tc>
      </w:tr>
      <w:tr w:rsidR="00143138" w:rsidRPr="00143138" w14:paraId="27E767A2" w14:textId="77777777" w:rsidTr="00B16437">
        <w:tc>
          <w:tcPr>
            <w:tcW w:w="3228" w:type="dxa"/>
            <w:tcBorders>
              <w:top w:val="single" w:sz="4" w:space="0" w:color="000000"/>
              <w:left w:val="single" w:sz="4" w:space="0" w:color="000000"/>
              <w:bottom w:val="single" w:sz="4" w:space="0" w:color="000000"/>
              <w:right w:val="single" w:sz="4" w:space="0" w:color="000000"/>
            </w:tcBorders>
          </w:tcPr>
          <w:p w14:paraId="06CB9775" w14:textId="77777777" w:rsidR="00D94262" w:rsidRPr="00143138" w:rsidRDefault="00D94262">
            <w:pPr>
              <w:widowControl w:val="0"/>
              <w:autoSpaceDE w:val="0"/>
              <w:autoSpaceDN w:val="0"/>
              <w:adjustRightInd w:val="0"/>
              <w:spacing w:after="0" w:line="248" w:lineRule="exact"/>
              <w:ind w:left="102" w:right="-20"/>
              <w:rPr>
                <w:rFonts w:ascii="Times New Roman" w:hAnsi="Times New Roman"/>
              </w:rPr>
            </w:pPr>
            <w:r w:rsidRPr="00143138">
              <w:rPr>
                <w:rFonts w:ascii="Times New Roman" w:hAnsi="Times New Roman"/>
              </w:rPr>
              <w:t>Skin and subcutaneous tissue</w:t>
            </w:r>
          </w:p>
          <w:p w14:paraId="4B7E2A50" w14:textId="77777777" w:rsidR="00D94262" w:rsidRPr="00143138" w:rsidRDefault="00D94262">
            <w:pPr>
              <w:widowControl w:val="0"/>
              <w:autoSpaceDE w:val="0"/>
              <w:autoSpaceDN w:val="0"/>
              <w:adjustRightInd w:val="0"/>
              <w:spacing w:after="0" w:line="252" w:lineRule="exact"/>
              <w:ind w:left="102" w:right="-20"/>
              <w:rPr>
                <w:rFonts w:ascii="Times New Roman" w:hAnsi="Times New Roman"/>
                <w:sz w:val="24"/>
                <w:szCs w:val="24"/>
              </w:rPr>
            </w:pPr>
            <w:r w:rsidRPr="00143138">
              <w:rPr>
                <w:rFonts w:ascii="Times New Roman" w:hAnsi="Times New Roman"/>
              </w:rPr>
              <w:t>disorders</w:t>
            </w:r>
          </w:p>
        </w:tc>
        <w:tc>
          <w:tcPr>
            <w:tcW w:w="6093" w:type="dxa"/>
            <w:tcBorders>
              <w:top w:val="single" w:sz="4" w:space="0" w:color="000000"/>
              <w:left w:val="single" w:sz="4" w:space="0" w:color="000000"/>
              <w:bottom w:val="single" w:sz="4" w:space="0" w:color="000000"/>
              <w:right w:val="single" w:sz="4" w:space="0" w:color="000000"/>
            </w:tcBorders>
          </w:tcPr>
          <w:p w14:paraId="422A0B7D" w14:textId="77777777" w:rsidR="00D94262" w:rsidRPr="00143138" w:rsidRDefault="00D94262">
            <w:pPr>
              <w:widowControl w:val="0"/>
              <w:autoSpaceDE w:val="0"/>
              <w:autoSpaceDN w:val="0"/>
              <w:adjustRightInd w:val="0"/>
              <w:spacing w:after="0" w:line="248" w:lineRule="exact"/>
              <w:ind w:left="100" w:right="-20"/>
              <w:rPr>
                <w:rFonts w:ascii="Times New Roman" w:hAnsi="Times New Roman"/>
              </w:rPr>
            </w:pPr>
            <w:r w:rsidRPr="00143138">
              <w:rPr>
                <w:rFonts w:ascii="Times New Roman" w:hAnsi="Times New Roman"/>
                <w:u w:val="single"/>
              </w:rPr>
              <w:t>Common</w:t>
            </w:r>
          </w:p>
          <w:p w14:paraId="62079EBD" w14:textId="77777777" w:rsidR="00D94262" w:rsidRPr="00143138" w:rsidRDefault="00D94262">
            <w:pPr>
              <w:widowControl w:val="0"/>
              <w:autoSpaceDE w:val="0"/>
              <w:autoSpaceDN w:val="0"/>
              <w:adjustRightInd w:val="0"/>
              <w:spacing w:before="3" w:after="0" w:line="252" w:lineRule="exact"/>
              <w:ind w:left="100" w:right="852"/>
              <w:rPr>
                <w:rFonts w:ascii="Times New Roman" w:hAnsi="Times New Roman"/>
              </w:rPr>
            </w:pPr>
            <w:r w:rsidRPr="00143138">
              <w:rPr>
                <w:rFonts w:ascii="Times New Roman" w:hAnsi="Times New Roman"/>
              </w:rPr>
              <w:t>Rash (including various types of rash reported with lower frequencies, see below)</w:t>
            </w:r>
          </w:p>
          <w:p w14:paraId="59619AD1"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u w:val="single"/>
              </w:rPr>
              <w:t>Uncommon</w:t>
            </w:r>
          </w:p>
          <w:p w14:paraId="107D1BD2" w14:textId="77777777" w:rsidR="00D94262" w:rsidRPr="00143138" w:rsidRDefault="00D94262">
            <w:pPr>
              <w:widowControl w:val="0"/>
              <w:autoSpaceDE w:val="0"/>
              <w:autoSpaceDN w:val="0"/>
              <w:adjustRightInd w:val="0"/>
              <w:spacing w:before="1" w:after="0" w:line="254" w:lineRule="exact"/>
              <w:ind w:left="100" w:right="452"/>
              <w:rPr>
                <w:rFonts w:ascii="Times New Roman" w:hAnsi="Times New Roman"/>
              </w:rPr>
            </w:pPr>
            <w:r w:rsidRPr="00143138">
              <w:rPr>
                <w:rFonts w:ascii="Times New Roman" w:hAnsi="Times New Roman"/>
              </w:rPr>
              <w:t>Dermatitis, urticaria, pruritus, skin discolouration, skin lesion, petechiae, rash macular, rash maculopapular, rash papular</w:t>
            </w:r>
          </w:p>
          <w:p w14:paraId="2AA0FD3D" w14:textId="77777777" w:rsidR="00D94262" w:rsidRPr="00143138" w:rsidRDefault="00D94262">
            <w:pPr>
              <w:widowControl w:val="0"/>
              <w:autoSpaceDE w:val="0"/>
              <w:autoSpaceDN w:val="0"/>
              <w:adjustRightInd w:val="0"/>
              <w:spacing w:after="0" w:line="249" w:lineRule="exact"/>
              <w:ind w:left="100" w:right="-20"/>
              <w:rPr>
                <w:rFonts w:ascii="Times New Roman" w:hAnsi="Times New Roman"/>
              </w:rPr>
            </w:pPr>
            <w:r w:rsidRPr="00143138">
              <w:rPr>
                <w:rFonts w:ascii="Times New Roman" w:hAnsi="Times New Roman"/>
                <w:u w:val="single"/>
              </w:rPr>
              <w:t>Rare</w:t>
            </w:r>
          </w:p>
          <w:p w14:paraId="7D1FDE9B" w14:textId="77777777" w:rsidR="00D94262" w:rsidRPr="00143138" w:rsidRDefault="00D94262">
            <w:pPr>
              <w:widowControl w:val="0"/>
              <w:autoSpaceDE w:val="0"/>
              <w:autoSpaceDN w:val="0"/>
              <w:adjustRightInd w:val="0"/>
              <w:spacing w:before="1" w:after="0" w:line="254" w:lineRule="exact"/>
              <w:ind w:left="100" w:right="702"/>
              <w:rPr>
                <w:rFonts w:ascii="Times New Roman" w:hAnsi="Times New Roman"/>
              </w:rPr>
            </w:pPr>
            <w:r w:rsidRPr="00143138">
              <w:rPr>
                <w:rFonts w:ascii="Times New Roman" w:hAnsi="Times New Roman"/>
              </w:rPr>
              <w:t>Toxic epidermal necrolysis*, Stevens-Johnson Syndrome*, angioedema*, drug reaction with eosinophilia and systemic</w:t>
            </w:r>
          </w:p>
          <w:p w14:paraId="4AABCB28" w14:textId="77777777" w:rsidR="00D94262" w:rsidRPr="00143138" w:rsidRDefault="00D94262">
            <w:pPr>
              <w:widowControl w:val="0"/>
              <w:autoSpaceDE w:val="0"/>
              <w:autoSpaceDN w:val="0"/>
              <w:adjustRightInd w:val="0"/>
              <w:spacing w:after="0" w:line="249" w:lineRule="exact"/>
              <w:ind w:left="100" w:right="-20"/>
              <w:rPr>
                <w:rFonts w:ascii="Times New Roman" w:hAnsi="Times New Roman"/>
              </w:rPr>
            </w:pPr>
            <w:r w:rsidRPr="00143138">
              <w:rPr>
                <w:rFonts w:ascii="Times New Roman" w:hAnsi="Times New Roman"/>
              </w:rPr>
              <w:t>symptoms*, generalized rash (serious)*, erythema, exfoliative</w:t>
            </w:r>
          </w:p>
          <w:p w14:paraId="3B9D9845" w14:textId="77777777" w:rsidR="00D94262" w:rsidRPr="00143138" w:rsidRDefault="00D94262">
            <w:pPr>
              <w:widowControl w:val="0"/>
              <w:autoSpaceDE w:val="0"/>
              <w:autoSpaceDN w:val="0"/>
              <w:adjustRightInd w:val="0"/>
              <w:spacing w:before="5" w:after="0" w:line="252" w:lineRule="exact"/>
              <w:ind w:left="100" w:right="306"/>
              <w:rPr>
                <w:rFonts w:ascii="Times New Roman" w:hAnsi="Times New Roman"/>
                <w:sz w:val="24"/>
                <w:szCs w:val="24"/>
              </w:rPr>
            </w:pPr>
            <w:r w:rsidRPr="00143138">
              <w:rPr>
                <w:rFonts w:ascii="Times New Roman" w:hAnsi="Times New Roman"/>
              </w:rPr>
              <w:t>rash, rash follicular, rash vesicular, rash pustular, rash pruritic*, rash erythematous, rash morbillifom, alopecia, hyperhidrosis</w:t>
            </w:r>
          </w:p>
        </w:tc>
      </w:tr>
      <w:tr w:rsidR="00143138" w:rsidRPr="00143138" w14:paraId="2C8D34F3" w14:textId="77777777" w:rsidTr="00B16437">
        <w:tc>
          <w:tcPr>
            <w:tcW w:w="3228" w:type="dxa"/>
            <w:tcBorders>
              <w:top w:val="single" w:sz="4" w:space="0" w:color="000000"/>
              <w:left w:val="single" w:sz="4" w:space="0" w:color="000000"/>
              <w:bottom w:val="single" w:sz="4" w:space="0" w:color="000000"/>
              <w:right w:val="single" w:sz="4" w:space="0" w:color="000000"/>
            </w:tcBorders>
          </w:tcPr>
          <w:p w14:paraId="737F8026"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rPr>
            </w:pPr>
            <w:r w:rsidRPr="00143138">
              <w:rPr>
                <w:rFonts w:ascii="Times New Roman" w:hAnsi="Times New Roman"/>
              </w:rPr>
              <w:t>Musculoskeletal and connective</w:t>
            </w:r>
          </w:p>
          <w:p w14:paraId="7D642AE3" w14:textId="77777777" w:rsidR="00D94262" w:rsidRPr="00143138" w:rsidRDefault="00D94262">
            <w:pPr>
              <w:widowControl w:val="0"/>
              <w:autoSpaceDE w:val="0"/>
              <w:autoSpaceDN w:val="0"/>
              <w:adjustRightInd w:val="0"/>
              <w:spacing w:after="0" w:line="252" w:lineRule="exact"/>
              <w:ind w:left="102" w:right="-20"/>
              <w:rPr>
                <w:rFonts w:ascii="Times New Roman" w:hAnsi="Times New Roman"/>
                <w:sz w:val="24"/>
                <w:szCs w:val="24"/>
              </w:rPr>
            </w:pPr>
            <w:r w:rsidRPr="00143138">
              <w:rPr>
                <w:rFonts w:ascii="Times New Roman" w:hAnsi="Times New Roman"/>
              </w:rPr>
              <w:t>tissue disorders</w:t>
            </w:r>
          </w:p>
        </w:tc>
        <w:tc>
          <w:tcPr>
            <w:tcW w:w="6093" w:type="dxa"/>
            <w:tcBorders>
              <w:top w:val="single" w:sz="4" w:space="0" w:color="000000"/>
              <w:left w:val="single" w:sz="4" w:space="0" w:color="000000"/>
              <w:bottom w:val="single" w:sz="4" w:space="0" w:color="000000"/>
              <w:right w:val="single" w:sz="4" w:space="0" w:color="000000"/>
            </w:tcBorders>
          </w:tcPr>
          <w:p w14:paraId="06CE34B0"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Uncommon</w:t>
            </w:r>
          </w:p>
          <w:p w14:paraId="2FC7FEE8" w14:textId="77777777" w:rsidR="00D94262" w:rsidRPr="00143138" w:rsidRDefault="00D94262">
            <w:pPr>
              <w:widowControl w:val="0"/>
              <w:autoSpaceDE w:val="0"/>
              <w:autoSpaceDN w:val="0"/>
              <w:adjustRightInd w:val="0"/>
              <w:spacing w:before="1" w:after="0" w:line="254" w:lineRule="exact"/>
              <w:ind w:left="100" w:right="707"/>
              <w:rPr>
                <w:rFonts w:ascii="Times New Roman" w:hAnsi="Times New Roman"/>
              </w:rPr>
            </w:pPr>
            <w:r w:rsidRPr="00143138">
              <w:rPr>
                <w:rFonts w:ascii="Times New Roman" w:hAnsi="Times New Roman"/>
              </w:rPr>
              <w:t>Arthralgia, arthritis, myalgia, musculoskeletal pain, muscle weakness, muscle spasm, muscle tightness, bursitis</w:t>
            </w:r>
          </w:p>
          <w:p w14:paraId="268AE240" w14:textId="77777777" w:rsidR="00D94262" w:rsidRPr="00143138" w:rsidRDefault="00D94262">
            <w:pPr>
              <w:widowControl w:val="0"/>
              <w:autoSpaceDE w:val="0"/>
              <w:autoSpaceDN w:val="0"/>
              <w:adjustRightInd w:val="0"/>
              <w:spacing w:after="0" w:line="249" w:lineRule="exact"/>
              <w:ind w:left="100" w:right="-20"/>
              <w:rPr>
                <w:rFonts w:ascii="Times New Roman" w:hAnsi="Times New Roman"/>
              </w:rPr>
            </w:pPr>
            <w:r w:rsidRPr="00143138">
              <w:rPr>
                <w:rFonts w:ascii="Times New Roman" w:hAnsi="Times New Roman"/>
                <w:u w:val="single"/>
              </w:rPr>
              <w:t>Rare</w:t>
            </w:r>
          </w:p>
          <w:p w14:paraId="39166E2B"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sz w:val="24"/>
                <w:szCs w:val="24"/>
              </w:rPr>
            </w:pPr>
            <w:r w:rsidRPr="00143138">
              <w:rPr>
                <w:rFonts w:ascii="Times New Roman" w:hAnsi="Times New Roman"/>
              </w:rPr>
              <w:t>Rhabdomyolysis*, joint stiffness, musculoskeletal stiffness</w:t>
            </w:r>
          </w:p>
        </w:tc>
      </w:tr>
      <w:tr w:rsidR="00143138" w:rsidRPr="00143138" w14:paraId="0A92F30E" w14:textId="77777777" w:rsidTr="00B16437">
        <w:tc>
          <w:tcPr>
            <w:tcW w:w="3228" w:type="dxa"/>
            <w:tcBorders>
              <w:top w:val="single" w:sz="4" w:space="0" w:color="000000"/>
              <w:left w:val="single" w:sz="4" w:space="0" w:color="000000"/>
              <w:bottom w:val="single" w:sz="4" w:space="0" w:color="000000"/>
              <w:right w:val="single" w:sz="4" w:space="0" w:color="000000"/>
            </w:tcBorders>
          </w:tcPr>
          <w:p w14:paraId="40351323"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sz w:val="24"/>
                <w:szCs w:val="24"/>
              </w:rPr>
            </w:pPr>
            <w:r w:rsidRPr="00143138">
              <w:rPr>
                <w:rFonts w:ascii="Times New Roman" w:hAnsi="Times New Roman"/>
              </w:rPr>
              <w:t>Renal and urinary disorders</w:t>
            </w:r>
          </w:p>
        </w:tc>
        <w:tc>
          <w:tcPr>
            <w:tcW w:w="6093" w:type="dxa"/>
            <w:tcBorders>
              <w:top w:val="single" w:sz="4" w:space="0" w:color="000000"/>
              <w:left w:val="single" w:sz="4" w:space="0" w:color="000000"/>
              <w:bottom w:val="single" w:sz="4" w:space="0" w:color="000000"/>
              <w:right w:val="single" w:sz="4" w:space="0" w:color="000000"/>
            </w:tcBorders>
          </w:tcPr>
          <w:p w14:paraId="4F2BFCC8"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Uncommon</w:t>
            </w:r>
          </w:p>
          <w:p w14:paraId="658D610A"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rPr>
              <w:t>Renal failure, nephrolithiasis, haematuria, pollakiuria, proteinuria</w:t>
            </w:r>
          </w:p>
          <w:p w14:paraId="7BD0BB68"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rPr>
            </w:pPr>
            <w:r w:rsidRPr="00143138">
              <w:rPr>
                <w:rFonts w:ascii="Times New Roman" w:hAnsi="Times New Roman"/>
                <w:u w:val="single"/>
              </w:rPr>
              <w:t>Rare</w:t>
            </w:r>
          </w:p>
          <w:p w14:paraId="11B291E0"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sz w:val="24"/>
                <w:szCs w:val="24"/>
              </w:rPr>
            </w:pPr>
            <w:r w:rsidRPr="00143138">
              <w:rPr>
                <w:rFonts w:ascii="Times New Roman" w:hAnsi="Times New Roman"/>
              </w:rPr>
              <w:t>Tubulointerstitial nephritis*, micturition urgency</w:t>
            </w:r>
          </w:p>
        </w:tc>
      </w:tr>
      <w:tr w:rsidR="00143138" w:rsidRPr="00143138" w14:paraId="53922254" w14:textId="77777777" w:rsidTr="00B16437">
        <w:tc>
          <w:tcPr>
            <w:tcW w:w="3228" w:type="dxa"/>
            <w:tcBorders>
              <w:top w:val="single" w:sz="4" w:space="0" w:color="000000"/>
              <w:left w:val="single" w:sz="4" w:space="0" w:color="000000"/>
              <w:bottom w:val="single" w:sz="4" w:space="0" w:color="000000"/>
              <w:right w:val="single" w:sz="4" w:space="0" w:color="000000"/>
            </w:tcBorders>
          </w:tcPr>
          <w:p w14:paraId="428307CC"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rPr>
            </w:pPr>
            <w:r w:rsidRPr="00143138">
              <w:rPr>
                <w:rFonts w:ascii="Times New Roman" w:hAnsi="Times New Roman"/>
              </w:rPr>
              <w:t>Reproductive system and breast</w:t>
            </w:r>
          </w:p>
          <w:p w14:paraId="37CF014A" w14:textId="77777777" w:rsidR="00D94262" w:rsidRPr="00143138" w:rsidRDefault="00D94262">
            <w:pPr>
              <w:widowControl w:val="0"/>
              <w:autoSpaceDE w:val="0"/>
              <w:autoSpaceDN w:val="0"/>
              <w:adjustRightInd w:val="0"/>
              <w:spacing w:after="0" w:line="252" w:lineRule="exact"/>
              <w:ind w:left="102" w:right="-20"/>
              <w:rPr>
                <w:rFonts w:ascii="Times New Roman" w:hAnsi="Times New Roman"/>
                <w:sz w:val="24"/>
                <w:szCs w:val="24"/>
              </w:rPr>
            </w:pPr>
            <w:r w:rsidRPr="00143138">
              <w:rPr>
                <w:rFonts w:ascii="Times New Roman" w:hAnsi="Times New Roman"/>
              </w:rPr>
              <w:t>disorder</w:t>
            </w:r>
          </w:p>
        </w:tc>
        <w:tc>
          <w:tcPr>
            <w:tcW w:w="6093" w:type="dxa"/>
            <w:tcBorders>
              <w:top w:val="single" w:sz="4" w:space="0" w:color="000000"/>
              <w:left w:val="single" w:sz="4" w:space="0" w:color="000000"/>
              <w:bottom w:val="single" w:sz="4" w:space="0" w:color="000000"/>
              <w:right w:val="single" w:sz="4" w:space="0" w:color="000000"/>
            </w:tcBorders>
          </w:tcPr>
          <w:p w14:paraId="1B71481B"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Uncommon</w:t>
            </w:r>
          </w:p>
          <w:p w14:paraId="63E7ED94"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sz w:val="24"/>
                <w:szCs w:val="24"/>
              </w:rPr>
            </w:pPr>
            <w:r w:rsidRPr="00143138">
              <w:rPr>
                <w:rFonts w:ascii="Times New Roman" w:hAnsi="Times New Roman"/>
              </w:rPr>
              <w:t>Erectile dysfunction</w:t>
            </w:r>
          </w:p>
        </w:tc>
      </w:tr>
      <w:tr w:rsidR="00143138" w:rsidRPr="00143138" w14:paraId="567CA74B" w14:textId="77777777" w:rsidTr="00B16437">
        <w:tc>
          <w:tcPr>
            <w:tcW w:w="3228" w:type="dxa"/>
            <w:tcBorders>
              <w:top w:val="single" w:sz="4" w:space="0" w:color="000000"/>
              <w:left w:val="single" w:sz="4" w:space="0" w:color="000000"/>
              <w:bottom w:val="single" w:sz="4" w:space="0" w:color="000000"/>
              <w:right w:val="single" w:sz="4" w:space="0" w:color="000000"/>
            </w:tcBorders>
          </w:tcPr>
          <w:p w14:paraId="283BC902"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rPr>
            </w:pPr>
            <w:r w:rsidRPr="00143138">
              <w:rPr>
                <w:rFonts w:ascii="Times New Roman" w:hAnsi="Times New Roman"/>
              </w:rPr>
              <w:t>General disorders and</w:t>
            </w:r>
          </w:p>
          <w:p w14:paraId="189B1910" w14:textId="77777777" w:rsidR="00D94262" w:rsidRPr="00143138" w:rsidRDefault="00D94262">
            <w:pPr>
              <w:widowControl w:val="0"/>
              <w:autoSpaceDE w:val="0"/>
              <w:autoSpaceDN w:val="0"/>
              <w:adjustRightInd w:val="0"/>
              <w:spacing w:after="0" w:line="252" w:lineRule="exact"/>
              <w:ind w:left="102" w:right="-20"/>
              <w:rPr>
                <w:rFonts w:ascii="Times New Roman" w:hAnsi="Times New Roman"/>
                <w:sz w:val="24"/>
                <w:szCs w:val="24"/>
              </w:rPr>
            </w:pPr>
            <w:r w:rsidRPr="00143138">
              <w:rPr>
                <w:rFonts w:ascii="Times New Roman" w:hAnsi="Times New Roman"/>
              </w:rPr>
              <w:t>administration site conditions</w:t>
            </w:r>
          </w:p>
        </w:tc>
        <w:tc>
          <w:tcPr>
            <w:tcW w:w="6093" w:type="dxa"/>
            <w:tcBorders>
              <w:top w:val="single" w:sz="4" w:space="0" w:color="000000"/>
              <w:left w:val="single" w:sz="4" w:space="0" w:color="000000"/>
              <w:bottom w:val="single" w:sz="4" w:space="0" w:color="000000"/>
              <w:right w:val="single" w:sz="4" w:space="0" w:color="000000"/>
            </w:tcBorders>
          </w:tcPr>
          <w:p w14:paraId="111D2B4B"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Common</w:t>
            </w:r>
          </w:p>
          <w:p w14:paraId="2712A3BB"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rPr>
              <w:t>Oedema</w:t>
            </w:r>
          </w:p>
          <w:p w14:paraId="111FFB5A"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u w:val="single"/>
              </w:rPr>
              <w:t>Uncommon</w:t>
            </w:r>
          </w:p>
          <w:p w14:paraId="12FA6AF0"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rPr>
            </w:pPr>
            <w:r w:rsidRPr="00143138">
              <w:rPr>
                <w:rFonts w:ascii="Times New Roman" w:hAnsi="Times New Roman"/>
              </w:rPr>
              <w:t>Fatigue, chest pain, chest discomfort</w:t>
            </w:r>
          </w:p>
          <w:p w14:paraId="2BE5385B"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u w:val="single"/>
              </w:rPr>
              <w:t>Rare</w:t>
            </w:r>
          </w:p>
          <w:p w14:paraId="13AFB342"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sz w:val="24"/>
                <w:szCs w:val="24"/>
              </w:rPr>
            </w:pPr>
            <w:r w:rsidRPr="00143138">
              <w:rPr>
                <w:rFonts w:ascii="Times New Roman" w:hAnsi="Times New Roman"/>
              </w:rPr>
              <w:t>Thirst</w:t>
            </w:r>
          </w:p>
        </w:tc>
      </w:tr>
      <w:tr w:rsidR="00143138" w:rsidRPr="00143138" w14:paraId="3C8F17BD" w14:textId="77777777" w:rsidTr="00B16437">
        <w:tc>
          <w:tcPr>
            <w:tcW w:w="3228" w:type="dxa"/>
            <w:tcBorders>
              <w:top w:val="single" w:sz="4" w:space="0" w:color="000000"/>
              <w:left w:val="single" w:sz="4" w:space="0" w:color="000000"/>
              <w:bottom w:val="single" w:sz="4" w:space="0" w:color="000000"/>
              <w:right w:val="single" w:sz="4" w:space="0" w:color="000000"/>
            </w:tcBorders>
          </w:tcPr>
          <w:p w14:paraId="072ACA8E"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sz w:val="24"/>
                <w:szCs w:val="24"/>
              </w:rPr>
            </w:pPr>
            <w:r w:rsidRPr="00143138">
              <w:rPr>
                <w:rFonts w:ascii="Times New Roman" w:hAnsi="Times New Roman"/>
              </w:rPr>
              <w:t>Investigations</w:t>
            </w:r>
          </w:p>
        </w:tc>
        <w:tc>
          <w:tcPr>
            <w:tcW w:w="6093" w:type="dxa"/>
            <w:tcBorders>
              <w:top w:val="single" w:sz="4" w:space="0" w:color="000000"/>
              <w:left w:val="single" w:sz="4" w:space="0" w:color="000000"/>
              <w:bottom w:val="single" w:sz="4" w:space="0" w:color="000000"/>
              <w:right w:val="single" w:sz="4" w:space="0" w:color="000000"/>
            </w:tcBorders>
          </w:tcPr>
          <w:p w14:paraId="0FA9690E"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Uncommon</w:t>
            </w:r>
          </w:p>
          <w:p w14:paraId="712FEBCA" w14:textId="77777777" w:rsidR="00B16437" w:rsidRPr="00143138" w:rsidRDefault="00D94262" w:rsidP="00B16437">
            <w:pPr>
              <w:widowControl w:val="0"/>
              <w:autoSpaceDE w:val="0"/>
              <w:autoSpaceDN w:val="0"/>
              <w:adjustRightInd w:val="0"/>
              <w:spacing w:before="1" w:after="0" w:line="240" w:lineRule="auto"/>
              <w:ind w:left="100" w:right="-20"/>
              <w:rPr>
                <w:rFonts w:ascii="Times New Roman" w:hAnsi="Times New Roman"/>
              </w:rPr>
            </w:pPr>
            <w:r w:rsidRPr="00143138">
              <w:rPr>
                <w:rFonts w:ascii="Times New Roman" w:hAnsi="Times New Roman"/>
              </w:rPr>
              <w:t>Blood amylase increase, platelet count decrease, WBC decrease, lymphocyte count decrease, blood creatine increase, blood creatinine increase, haemoglobin decrease, blood urea increase, blood triglycerides increase, blood cholesterol increase, haematocritic decrease, blood lactate dehydrogenase increased,</w:t>
            </w:r>
            <w:r w:rsidR="00B16437" w:rsidRPr="00143138">
              <w:rPr>
                <w:rFonts w:ascii="Times New Roman" w:hAnsi="Times New Roman"/>
              </w:rPr>
              <w:t xml:space="preserve"> blood potassium increase</w:t>
            </w:r>
          </w:p>
          <w:p w14:paraId="56759CF1" w14:textId="77777777" w:rsidR="00B16437" w:rsidRPr="00143138" w:rsidRDefault="00B16437" w:rsidP="00B16437">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Rare</w:t>
            </w:r>
          </w:p>
          <w:p w14:paraId="7912AD6D" w14:textId="5408DA85" w:rsidR="00B16437" w:rsidRPr="00143138" w:rsidRDefault="00B16437" w:rsidP="00B16437">
            <w:pPr>
              <w:widowControl w:val="0"/>
              <w:autoSpaceDE w:val="0"/>
              <w:autoSpaceDN w:val="0"/>
              <w:adjustRightInd w:val="0"/>
              <w:spacing w:before="1" w:after="0" w:line="240" w:lineRule="auto"/>
              <w:ind w:left="100" w:right="-20"/>
              <w:rPr>
                <w:rFonts w:ascii="Times New Roman" w:hAnsi="Times New Roman"/>
              </w:rPr>
            </w:pPr>
            <w:r w:rsidRPr="00143138">
              <w:rPr>
                <w:rFonts w:ascii="Times New Roman" w:hAnsi="Times New Roman"/>
              </w:rPr>
              <w:t>Blood glucose increase, activated partial thromboplastin time prolonged, red blood cell count decrease, blood alkaline phosphatase increase</w:t>
            </w:r>
            <w:r w:rsidR="009167DD" w:rsidRPr="00143138">
              <w:rPr>
                <w:rFonts w:ascii="Times New Roman" w:hAnsi="Times New Roman"/>
              </w:rPr>
              <w:t>, blood creatine phosphokinase increase*</w:t>
            </w:r>
          </w:p>
          <w:p w14:paraId="5C9433AB" w14:textId="77777777" w:rsidR="00D94262" w:rsidRPr="00143138" w:rsidRDefault="00D94262">
            <w:pPr>
              <w:widowControl w:val="0"/>
              <w:autoSpaceDE w:val="0"/>
              <w:autoSpaceDN w:val="0"/>
              <w:adjustRightInd w:val="0"/>
              <w:spacing w:before="1" w:after="0" w:line="239" w:lineRule="auto"/>
              <w:ind w:left="100" w:right="239"/>
              <w:rPr>
                <w:rFonts w:ascii="Times New Roman" w:hAnsi="Times New Roman"/>
                <w:sz w:val="24"/>
                <w:szCs w:val="24"/>
              </w:rPr>
            </w:pPr>
          </w:p>
        </w:tc>
      </w:tr>
    </w:tbl>
    <w:p w14:paraId="588E87B9" w14:textId="77777777" w:rsidR="00D94262" w:rsidRPr="00143138" w:rsidRDefault="00B16437" w:rsidP="00B16437">
      <w:pPr>
        <w:widowControl w:val="0"/>
        <w:autoSpaceDE w:val="0"/>
        <w:autoSpaceDN w:val="0"/>
        <w:adjustRightInd w:val="0"/>
        <w:spacing w:after="0" w:line="240" w:lineRule="auto"/>
        <w:ind w:left="426" w:right="66" w:hanging="426"/>
        <w:rPr>
          <w:rFonts w:ascii="Times New Roman" w:hAnsi="Times New Roman"/>
        </w:rPr>
      </w:pPr>
      <w:r w:rsidRPr="00143138">
        <w:rPr>
          <w:rFonts w:ascii="Times New Roman" w:hAnsi="Times New Roman"/>
          <w:iCs/>
        </w:rPr>
        <w:t>*</w:t>
      </w:r>
      <w:r w:rsidRPr="00143138">
        <w:rPr>
          <w:rFonts w:ascii="Times New Roman" w:hAnsi="Times New Roman"/>
        </w:rPr>
        <w:tab/>
      </w:r>
      <w:r w:rsidR="00D94262" w:rsidRPr="00143138">
        <w:rPr>
          <w:rFonts w:ascii="Times New Roman" w:hAnsi="Times New Roman"/>
        </w:rPr>
        <w:t>Adverse reactions coming from post-marketing experience</w:t>
      </w:r>
    </w:p>
    <w:p w14:paraId="6EF9AAC8" w14:textId="77777777" w:rsidR="00D94262" w:rsidRPr="00143138" w:rsidRDefault="00B16437" w:rsidP="00B16437">
      <w:pPr>
        <w:widowControl w:val="0"/>
        <w:autoSpaceDE w:val="0"/>
        <w:autoSpaceDN w:val="0"/>
        <w:adjustRightInd w:val="0"/>
        <w:spacing w:after="0" w:line="240" w:lineRule="auto"/>
        <w:ind w:left="426" w:right="66" w:hanging="426"/>
        <w:rPr>
          <w:rFonts w:ascii="Times New Roman" w:hAnsi="Times New Roman"/>
        </w:rPr>
      </w:pPr>
      <w:r w:rsidRPr="00143138">
        <w:rPr>
          <w:rFonts w:ascii="Times New Roman" w:hAnsi="Times New Roman"/>
        </w:rPr>
        <w:t>**</w:t>
      </w:r>
      <w:r w:rsidRPr="00143138">
        <w:rPr>
          <w:rFonts w:ascii="Times New Roman" w:hAnsi="Times New Roman"/>
        </w:rPr>
        <w:tab/>
      </w:r>
      <w:r w:rsidR="00D94262" w:rsidRPr="00143138">
        <w:rPr>
          <w:rFonts w:ascii="Times New Roman" w:hAnsi="Times New Roman"/>
        </w:rPr>
        <w:t>Treatment-emergent non-infective diarrhoea and abnormal liver function tests in the combined Phase 3 studies are more frequent in patients concomitantly treated with colchicine.</w:t>
      </w:r>
    </w:p>
    <w:p w14:paraId="7B19AE0B" w14:textId="77777777" w:rsidR="00D94262" w:rsidRPr="00143138" w:rsidRDefault="00B16437" w:rsidP="00B16437">
      <w:pPr>
        <w:widowControl w:val="0"/>
        <w:autoSpaceDE w:val="0"/>
        <w:autoSpaceDN w:val="0"/>
        <w:adjustRightInd w:val="0"/>
        <w:spacing w:after="0" w:line="240" w:lineRule="auto"/>
        <w:ind w:left="426" w:right="66" w:hanging="426"/>
        <w:rPr>
          <w:rFonts w:ascii="Times New Roman" w:hAnsi="Times New Roman"/>
        </w:rPr>
      </w:pPr>
      <w:r w:rsidRPr="00143138">
        <w:rPr>
          <w:rFonts w:ascii="Times New Roman" w:hAnsi="Times New Roman"/>
        </w:rPr>
        <w:t>***</w:t>
      </w:r>
      <w:r w:rsidRPr="00143138">
        <w:rPr>
          <w:rFonts w:ascii="Times New Roman" w:hAnsi="Times New Roman"/>
        </w:rPr>
        <w:tab/>
      </w:r>
      <w:r w:rsidR="00D94262" w:rsidRPr="00143138">
        <w:rPr>
          <w:rFonts w:ascii="Times New Roman" w:hAnsi="Times New Roman"/>
        </w:rPr>
        <w:t>See section 5.1 for incidences of gout flares in the individual Phase 3 randomized</w:t>
      </w:r>
      <w:r w:rsidRPr="00143138">
        <w:rPr>
          <w:rFonts w:ascii="Times New Roman" w:hAnsi="Times New Roman"/>
        </w:rPr>
        <w:t xml:space="preserve"> </w:t>
      </w:r>
      <w:r w:rsidR="00D94262" w:rsidRPr="00143138">
        <w:rPr>
          <w:rFonts w:ascii="Times New Roman" w:hAnsi="Times New Roman"/>
        </w:rPr>
        <w:t>controlled studies.</w:t>
      </w:r>
    </w:p>
    <w:p w14:paraId="2336D1B6" w14:textId="77777777" w:rsidR="00D94262" w:rsidRPr="00143138" w:rsidRDefault="00D94262" w:rsidP="00B16437">
      <w:pPr>
        <w:widowControl w:val="0"/>
        <w:autoSpaceDE w:val="0"/>
        <w:autoSpaceDN w:val="0"/>
        <w:adjustRightInd w:val="0"/>
        <w:spacing w:after="0" w:line="240" w:lineRule="auto"/>
        <w:ind w:right="66"/>
        <w:rPr>
          <w:rFonts w:ascii="Times New Roman" w:hAnsi="Times New Roman"/>
        </w:rPr>
      </w:pPr>
    </w:p>
    <w:p w14:paraId="0917F462" w14:textId="77777777" w:rsidR="00D94262" w:rsidRPr="00A27F02" w:rsidRDefault="00D94262" w:rsidP="00B16437">
      <w:pPr>
        <w:widowControl w:val="0"/>
        <w:autoSpaceDE w:val="0"/>
        <w:autoSpaceDN w:val="0"/>
        <w:adjustRightInd w:val="0"/>
        <w:spacing w:after="0" w:line="240" w:lineRule="auto"/>
        <w:ind w:right="66"/>
        <w:rPr>
          <w:rFonts w:ascii="Times New Roman" w:hAnsi="Times New Roman"/>
          <w:u w:val="single"/>
        </w:rPr>
      </w:pPr>
      <w:r w:rsidRPr="00A27F02">
        <w:rPr>
          <w:rFonts w:ascii="Times New Roman" w:hAnsi="Times New Roman"/>
          <w:iCs/>
          <w:u w:val="single"/>
        </w:rPr>
        <w:t>Description of selected adverse reactions</w:t>
      </w:r>
    </w:p>
    <w:p w14:paraId="7F498290" w14:textId="77777777" w:rsidR="00887982" w:rsidRDefault="00887982" w:rsidP="00B16437">
      <w:pPr>
        <w:widowControl w:val="0"/>
        <w:autoSpaceDE w:val="0"/>
        <w:autoSpaceDN w:val="0"/>
        <w:adjustRightInd w:val="0"/>
        <w:spacing w:after="0" w:line="240" w:lineRule="auto"/>
        <w:ind w:right="66"/>
        <w:rPr>
          <w:rFonts w:ascii="Times New Roman" w:hAnsi="Times New Roman"/>
        </w:rPr>
      </w:pPr>
    </w:p>
    <w:p w14:paraId="77070F17" w14:textId="77777777" w:rsidR="00D94262" w:rsidRPr="00143138" w:rsidRDefault="00D94262" w:rsidP="00B16437">
      <w:pPr>
        <w:widowControl w:val="0"/>
        <w:autoSpaceDE w:val="0"/>
        <w:autoSpaceDN w:val="0"/>
        <w:adjustRightInd w:val="0"/>
        <w:spacing w:after="0" w:line="240" w:lineRule="auto"/>
        <w:ind w:right="66"/>
        <w:rPr>
          <w:rFonts w:ascii="Times New Roman" w:hAnsi="Times New Roman"/>
        </w:rPr>
      </w:pPr>
      <w:r w:rsidRPr="00143138">
        <w:rPr>
          <w:rFonts w:ascii="Times New Roman" w:hAnsi="Times New Roman"/>
        </w:rPr>
        <w:t>Rare serious hypersensitivity reactions to febuxostat, including Stevens-Johnson Syndrome, Toxic epidermal necrolysis and anaphylactic reaction/shock, have occurred in the post-marketing experience. Stevens-Johnson Syndrome and Toxic epidermal necrolysis are characterised by progressive skin rashes associated with blisters or mucosal lesions and eye irritation. Hypersensitivity reactions to febuxostat can be associated to the following symptoms: skin reactions characterised by infiltrated maculopapular eruption, generalised or exfoliative rashes, but also skin lesions, facial oedema, fever, haematologic abnormalities such as thrombocytopenia and eosinophilia, and single or multiple organ involvement (liver and kidney including tubulointerstitial nephritis) (see section 4.4).</w:t>
      </w:r>
    </w:p>
    <w:p w14:paraId="64DAEE19" w14:textId="77777777" w:rsidR="00D94262" w:rsidRPr="00143138" w:rsidRDefault="00D94262" w:rsidP="00B16437">
      <w:pPr>
        <w:widowControl w:val="0"/>
        <w:autoSpaceDE w:val="0"/>
        <w:autoSpaceDN w:val="0"/>
        <w:adjustRightInd w:val="0"/>
        <w:spacing w:after="0" w:line="240" w:lineRule="auto"/>
        <w:ind w:right="66"/>
        <w:rPr>
          <w:rFonts w:ascii="Times New Roman" w:hAnsi="Times New Roman"/>
        </w:rPr>
      </w:pPr>
    </w:p>
    <w:p w14:paraId="3DED21F4" w14:textId="77777777" w:rsidR="00D94262" w:rsidRPr="00143138" w:rsidRDefault="00D94262" w:rsidP="00B16437">
      <w:pPr>
        <w:widowControl w:val="0"/>
        <w:autoSpaceDE w:val="0"/>
        <w:autoSpaceDN w:val="0"/>
        <w:adjustRightInd w:val="0"/>
        <w:spacing w:after="0" w:line="240" w:lineRule="auto"/>
        <w:ind w:right="66"/>
        <w:rPr>
          <w:rFonts w:ascii="Times New Roman" w:hAnsi="Times New Roman"/>
        </w:rPr>
      </w:pPr>
      <w:r w:rsidRPr="00143138">
        <w:rPr>
          <w:rFonts w:ascii="Times New Roman" w:hAnsi="Times New Roman"/>
        </w:rPr>
        <w:t>Gout flares were commonly observed soon after the start of treatment and during the first months. Thereafter, the frequency of gout flare decreases in a time-dependent manner. Gout flare prophylaxis is recommended (see section 4.2 and 4.4).</w:t>
      </w:r>
    </w:p>
    <w:p w14:paraId="4D3C648F" w14:textId="77777777" w:rsidR="00D94262" w:rsidRPr="00143138" w:rsidRDefault="00D94262" w:rsidP="00B16437">
      <w:pPr>
        <w:widowControl w:val="0"/>
        <w:autoSpaceDE w:val="0"/>
        <w:autoSpaceDN w:val="0"/>
        <w:adjustRightInd w:val="0"/>
        <w:spacing w:after="0" w:line="240" w:lineRule="auto"/>
        <w:ind w:right="66"/>
        <w:rPr>
          <w:rFonts w:ascii="Times New Roman" w:hAnsi="Times New Roman"/>
        </w:rPr>
      </w:pPr>
    </w:p>
    <w:p w14:paraId="20EA9067" w14:textId="77777777" w:rsidR="00D94262" w:rsidRPr="00143138" w:rsidRDefault="00D94262" w:rsidP="00B16437">
      <w:pPr>
        <w:widowControl w:val="0"/>
        <w:autoSpaceDE w:val="0"/>
        <w:autoSpaceDN w:val="0"/>
        <w:adjustRightInd w:val="0"/>
        <w:spacing w:after="0" w:line="240" w:lineRule="auto"/>
        <w:ind w:right="66"/>
        <w:rPr>
          <w:rFonts w:ascii="Times New Roman" w:hAnsi="Times New Roman"/>
        </w:rPr>
      </w:pPr>
      <w:r w:rsidRPr="00143138">
        <w:rPr>
          <w:rFonts w:ascii="Times New Roman" w:hAnsi="Times New Roman"/>
          <w:u w:val="single"/>
        </w:rPr>
        <w:t>Reporting of suspected adverse reactions</w:t>
      </w:r>
    </w:p>
    <w:p w14:paraId="49805FEA" w14:textId="77777777" w:rsidR="00887982" w:rsidRDefault="00887982" w:rsidP="00B16437">
      <w:pPr>
        <w:widowControl w:val="0"/>
        <w:autoSpaceDE w:val="0"/>
        <w:autoSpaceDN w:val="0"/>
        <w:adjustRightInd w:val="0"/>
        <w:spacing w:after="0" w:line="240" w:lineRule="auto"/>
        <w:ind w:right="66"/>
        <w:rPr>
          <w:rFonts w:ascii="Times New Roman" w:hAnsi="Times New Roman"/>
        </w:rPr>
      </w:pPr>
    </w:p>
    <w:p w14:paraId="61B279B6" w14:textId="77777777" w:rsidR="00D94262" w:rsidRPr="00143138" w:rsidRDefault="00D94262" w:rsidP="00B16437">
      <w:pPr>
        <w:widowControl w:val="0"/>
        <w:autoSpaceDE w:val="0"/>
        <w:autoSpaceDN w:val="0"/>
        <w:adjustRightInd w:val="0"/>
        <w:spacing w:after="0" w:line="240" w:lineRule="auto"/>
        <w:ind w:right="66"/>
        <w:rPr>
          <w:rFonts w:ascii="Times New Roman" w:hAnsi="Times New Roman"/>
        </w:rPr>
      </w:pPr>
      <w:r w:rsidRPr="00143138">
        <w:rPr>
          <w:rFonts w:ascii="Times New Roman" w:hAnsi="Times New Roman"/>
        </w:rPr>
        <w:t>Reporting suspected adverse reactions after authorisation of the medicinal product is important. It allows continued monitoring of the benefit/risk balance of the medicinal product. Healthcare</w:t>
      </w:r>
      <w:r w:rsidR="003D260D" w:rsidRPr="00143138">
        <w:rPr>
          <w:rFonts w:ascii="Times New Roman" w:hAnsi="Times New Roman"/>
        </w:rPr>
        <w:t xml:space="preserve"> </w:t>
      </w:r>
      <w:r w:rsidRPr="00143138">
        <w:rPr>
          <w:rFonts w:ascii="Times New Roman" w:hAnsi="Times New Roman"/>
        </w:rPr>
        <w:t>professionals are asked to report any suspected adverse reactions via the national reporting system</w:t>
      </w:r>
      <w:r w:rsidR="003D260D" w:rsidRPr="00143138">
        <w:rPr>
          <w:rFonts w:ascii="Times New Roman" w:hAnsi="Times New Roman"/>
        </w:rPr>
        <w:t xml:space="preserve"> </w:t>
      </w:r>
      <w:r w:rsidRPr="00143138">
        <w:rPr>
          <w:rFonts w:ascii="Times New Roman" w:hAnsi="Times New Roman"/>
        </w:rPr>
        <w:t xml:space="preserve">listed in </w:t>
      </w:r>
      <w:hyperlink r:id="rId14" w:history="1">
        <w:r w:rsidRPr="00143138">
          <w:rPr>
            <w:rFonts w:ascii="Times New Roman" w:hAnsi="Times New Roman"/>
            <w:u w:val="single"/>
          </w:rPr>
          <w:t>Appendix V.</w:t>
        </w:r>
      </w:hyperlink>
    </w:p>
    <w:p w14:paraId="16F42119" w14:textId="77777777" w:rsidR="00D94262" w:rsidRPr="00143138" w:rsidRDefault="00D94262" w:rsidP="00B16437">
      <w:pPr>
        <w:widowControl w:val="0"/>
        <w:autoSpaceDE w:val="0"/>
        <w:autoSpaceDN w:val="0"/>
        <w:adjustRightInd w:val="0"/>
        <w:spacing w:after="0" w:line="240" w:lineRule="auto"/>
        <w:ind w:right="66"/>
        <w:rPr>
          <w:rFonts w:ascii="Times New Roman" w:hAnsi="Times New Roman"/>
        </w:rPr>
      </w:pPr>
    </w:p>
    <w:p w14:paraId="2EA677BA" w14:textId="77777777" w:rsidR="00D94262" w:rsidRPr="00143138" w:rsidRDefault="00D94262" w:rsidP="00B16437">
      <w:pPr>
        <w:pStyle w:val="Heading1"/>
        <w:ind w:right="66"/>
        <w:rPr>
          <w:kern w:val="0"/>
          <w:szCs w:val="22"/>
        </w:rPr>
      </w:pPr>
      <w:r w:rsidRPr="00143138">
        <w:rPr>
          <w:kern w:val="0"/>
          <w:szCs w:val="22"/>
        </w:rPr>
        <w:t>4.9</w:t>
      </w:r>
      <w:r w:rsidRPr="00143138">
        <w:rPr>
          <w:kern w:val="0"/>
          <w:szCs w:val="22"/>
        </w:rPr>
        <w:tab/>
        <w:t>Overdose</w:t>
      </w:r>
    </w:p>
    <w:p w14:paraId="434BE486" w14:textId="77777777" w:rsidR="00D94262" w:rsidRPr="00143138" w:rsidRDefault="00D94262" w:rsidP="00B16437">
      <w:pPr>
        <w:widowControl w:val="0"/>
        <w:autoSpaceDE w:val="0"/>
        <w:autoSpaceDN w:val="0"/>
        <w:adjustRightInd w:val="0"/>
        <w:spacing w:after="0" w:line="240" w:lineRule="auto"/>
        <w:ind w:right="66"/>
        <w:rPr>
          <w:rFonts w:ascii="Times New Roman" w:hAnsi="Times New Roman"/>
        </w:rPr>
      </w:pPr>
    </w:p>
    <w:p w14:paraId="518ACD3C" w14:textId="77777777" w:rsidR="00D94262" w:rsidRPr="00143138" w:rsidRDefault="00D94262" w:rsidP="00B16437">
      <w:pPr>
        <w:widowControl w:val="0"/>
        <w:autoSpaceDE w:val="0"/>
        <w:autoSpaceDN w:val="0"/>
        <w:adjustRightInd w:val="0"/>
        <w:spacing w:after="0" w:line="240" w:lineRule="auto"/>
        <w:ind w:right="66"/>
        <w:rPr>
          <w:rFonts w:ascii="Times New Roman" w:hAnsi="Times New Roman"/>
        </w:rPr>
      </w:pPr>
      <w:r w:rsidRPr="00143138">
        <w:rPr>
          <w:rFonts w:ascii="Times New Roman" w:hAnsi="Times New Roman"/>
        </w:rPr>
        <w:t>Patients with an overdose should be managed by symptomatic and supportive care.</w:t>
      </w:r>
    </w:p>
    <w:p w14:paraId="54F0477E" w14:textId="77777777" w:rsidR="00D94262" w:rsidRPr="00143138" w:rsidRDefault="00D94262" w:rsidP="00B16437">
      <w:pPr>
        <w:widowControl w:val="0"/>
        <w:autoSpaceDE w:val="0"/>
        <w:autoSpaceDN w:val="0"/>
        <w:adjustRightInd w:val="0"/>
        <w:spacing w:after="0" w:line="240" w:lineRule="auto"/>
        <w:ind w:right="66"/>
        <w:rPr>
          <w:rFonts w:ascii="Times New Roman" w:hAnsi="Times New Roman"/>
        </w:rPr>
      </w:pPr>
    </w:p>
    <w:p w14:paraId="20F39EAB" w14:textId="77777777" w:rsidR="00D94262" w:rsidRPr="00143138" w:rsidRDefault="00D94262" w:rsidP="00B16437">
      <w:pPr>
        <w:widowControl w:val="0"/>
        <w:autoSpaceDE w:val="0"/>
        <w:autoSpaceDN w:val="0"/>
        <w:adjustRightInd w:val="0"/>
        <w:spacing w:after="0" w:line="240" w:lineRule="auto"/>
        <w:ind w:right="66"/>
        <w:rPr>
          <w:rFonts w:ascii="Times New Roman" w:hAnsi="Times New Roman"/>
        </w:rPr>
      </w:pPr>
    </w:p>
    <w:p w14:paraId="3D1ABD32" w14:textId="77777777" w:rsidR="00D94262" w:rsidRPr="00143138" w:rsidRDefault="00D94262" w:rsidP="00B16437">
      <w:pPr>
        <w:pStyle w:val="Heading1"/>
        <w:ind w:right="66"/>
        <w:rPr>
          <w:kern w:val="0"/>
          <w:szCs w:val="22"/>
        </w:rPr>
      </w:pPr>
      <w:r w:rsidRPr="00143138">
        <w:rPr>
          <w:kern w:val="0"/>
          <w:szCs w:val="22"/>
        </w:rPr>
        <w:t>5.</w:t>
      </w:r>
      <w:r w:rsidRPr="00143138">
        <w:rPr>
          <w:kern w:val="0"/>
          <w:szCs w:val="22"/>
        </w:rPr>
        <w:tab/>
        <w:t>PHARMACOLOGICAL PROPERTIES</w:t>
      </w:r>
    </w:p>
    <w:p w14:paraId="45D8EE0C" w14:textId="77777777" w:rsidR="00D94262" w:rsidRPr="00143138" w:rsidRDefault="00D94262" w:rsidP="00B16437">
      <w:pPr>
        <w:pStyle w:val="Heading1"/>
        <w:ind w:right="66"/>
        <w:rPr>
          <w:kern w:val="0"/>
          <w:szCs w:val="22"/>
        </w:rPr>
      </w:pPr>
    </w:p>
    <w:p w14:paraId="2E3115C2" w14:textId="77777777" w:rsidR="00D94262" w:rsidRPr="00143138" w:rsidRDefault="00D94262" w:rsidP="00B16437">
      <w:pPr>
        <w:pStyle w:val="Heading1"/>
        <w:ind w:right="66"/>
        <w:rPr>
          <w:kern w:val="0"/>
          <w:szCs w:val="22"/>
        </w:rPr>
      </w:pPr>
      <w:r w:rsidRPr="00143138">
        <w:rPr>
          <w:kern w:val="0"/>
          <w:szCs w:val="22"/>
        </w:rPr>
        <w:t>5.1</w:t>
      </w:r>
      <w:r w:rsidRPr="00143138">
        <w:rPr>
          <w:kern w:val="0"/>
          <w:szCs w:val="22"/>
        </w:rPr>
        <w:tab/>
        <w:t>Pharmacodynamic properties</w:t>
      </w:r>
    </w:p>
    <w:p w14:paraId="2C1C6D53" w14:textId="77777777" w:rsidR="00D94262" w:rsidRPr="00143138" w:rsidRDefault="00D94262" w:rsidP="00B16437">
      <w:pPr>
        <w:widowControl w:val="0"/>
        <w:autoSpaceDE w:val="0"/>
        <w:autoSpaceDN w:val="0"/>
        <w:adjustRightInd w:val="0"/>
        <w:spacing w:after="0" w:line="240" w:lineRule="auto"/>
        <w:ind w:right="66"/>
        <w:rPr>
          <w:rFonts w:ascii="Times New Roman" w:hAnsi="Times New Roman"/>
        </w:rPr>
      </w:pPr>
    </w:p>
    <w:p w14:paraId="599AC552" w14:textId="77777777" w:rsidR="00D94262" w:rsidRPr="00143138" w:rsidRDefault="00D94262" w:rsidP="00B16437">
      <w:pPr>
        <w:widowControl w:val="0"/>
        <w:autoSpaceDE w:val="0"/>
        <w:autoSpaceDN w:val="0"/>
        <w:adjustRightInd w:val="0"/>
        <w:spacing w:after="0" w:line="240" w:lineRule="auto"/>
        <w:ind w:right="66"/>
        <w:rPr>
          <w:rFonts w:ascii="Times New Roman" w:hAnsi="Times New Roman"/>
        </w:rPr>
      </w:pPr>
      <w:r w:rsidRPr="00143138">
        <w:rPr>
          <w:rFonts w:ascii="Times New Roman" w:hAnsi="Times New Roman"/>
        </w:rPr>
        <w:t>Pharmacotherapeutic group: Antigout preparation, preparations inhibiting uric acid production, ATC</w:t>
      </w:r>
      <w:r w:rsidR="003D260D" w:rsidRPr="00143138">
        <w:rPr>
          <w:rFonts w:ascii="Times New Roman" w:hAnsi="Times New Roman"/>
        </w:rPr>
        <w:t xml:space="preserve"> </w:t>
      </w:r>
      <w:r w:rsidRPr="00143138">
        <w:rPr>
          <w:rFonts w:ascii="Times New Roman" w:hAnsi="Times New Roman"/>
        </w:rPr>
        <w:t>code: M04AA03</w:t>
      </w:r>
    </w:p>
    <w:p w14:paraId="2190AF29" w14:textId="77777777" w:rsidR="00D94262" w:rsidRPr="00143138" w:rsidRDefault="00D94262" w:rsidP="00B16437">
      <w:pPr>
        <w:widowControl w:val="0"/>
        <w:autoSpaceDE w:val="0"/>
        <w:autoSpaceDN w:val="0"/>
        <w:adjustRightInd w:val="0"/>
        <w:spacing w:after="0" w:line="240" w:lineRule="auto"/>
        <w:ind w:right="66"/>
        <w:rPr>
          <w:rFonts w:ascii="Times New Roman" w:hAnsi="Times New Roman"/>
        </w:rPr>
      </w:pPr>
    </w:p>
    <w:p w14:paraId="469C7F9A" w14:textId="77777777" w:rsidR="00D94262" w:rsidRPr="00143138" w:rsidRDefault="00D94262" w:rsidP="00B16437">
      <w:pPr>
        <w:widowControl w:val="0"/>
        <w:autoSpaceDE w:val="0"/>
        <w:autoSpaceDN w:val="0"/>
        <w:adjustRightInd w:val="0"/>
        <w:spacing w:after="0" w:line="240" w:lineRule="auto"/>
        <w:ind w:right="66"/>
        <w:rPr>
          <w:rFonts w:ascii="Times New Roman" w:hAnsi="Times New Roman"/>
        </w:rPr>
      </w:pPr>
      <w:r w:rsidRPr="00143138">
        <w:rPr>
          <w:rFonts w:ascii="Times New Roman" w:hAnsi="Times New Roman"/>
          <w:u w:val="single"/>
        </w:rPr>
        <w:t>Mechanism of action</w:t>
      </w:r>
    </w:p>
    <w:p w14:paraId="7CD80A43" w14:textId="77777777" w:rsidR="00D94262" w:rsidRPr="00143138" w:rsidRDefault="00D94262" w:rsidP="00B16437">
      <w:pPr>
        <w:widowControl w:val="0"/>
        <w:autoSpaceDE w:val="0"/>
        <w:autoSpaceDN w:val="0"/>
        <w:adjustRightInd w:val="0"/>
        <w:spacing w:after="0" w:line="240" w:lineRule="auto"/>
        <w:ind w:right="66"/>
        <w:rPr>
          <w:rFonts w:ascii="Times New Roman" w:hAnsi="Times New Roman"/>
        </w:rPr>
      </w:pPr>
    </w:p>
    <w:p w14:paraId="58E72347" w14:textId="77777777" w:rsidR="00D94262" w:rsidRPr="00143138" w:rsidRDefault="00D94262" w:rsidP="00B16437">
      <w:pPr>
        <w:widowControl w:val="0"/>
        <w:autoSpaceDE w:val="0"/>
        <w:autoSpaceDN w:val="0"/>
        <w:adjustRightInd w:val="0"/>
        <w:spacing w:after="0" w:line="240" w:lineRule="auto"/>
        <w:ind w:right="66"/>
        <w:rPr>
          <w:rFonts w:ascii="Times New Roman" w:hAnsi="Times New Roman"/>
        </w:rPr>
      </w:pPr>
      <w:r w:rsidRPr="00143138">
        <w:rPr>
          <w:rFonts w:ascii="Times New Roman" w:hAnsi="Times New Roman"/>
        </w:rPr>
        <w:t>Uric acid is the end product of purine metabolism in humans and is generated in the cascade of hypoxanthine → xanthine → uric acid. Both steps in the above transformations are catalyzed by</w:t>
      </w:r>
      <w:r w:rsidR="003D260D" w:rsidRPr="00143138">
        <w:rPr>
          <w:rFonts w:ascii="Times New Roman" w:hAnsi="Times New Roman"/>
        </w:rPr>
        <w:t xml:space="preserve"> </w:t>
      </w:r>
      <w:r w:rsidRPr="00143138">
        <w:rPr>
          <w:rFonts w:ascii="Times New Roman" w:hAnsi="Times New Roman"/>
        </w:rPr>
        <w:t xml:space="preserve">xanthine oxidase (XO). Febuxostat is a 2-arylthiazole derivative that achieves its therapeutic effect of decreasing serum uric acid by selectively inhibiting XO. Febuxostat is a potent, non-purine selective inhibitor of XO (NP-SIXO) with an </w:t>
      </w:r>
      <w:r w:rsidRPr="00143138">
        <w:rPr>
          <w:rFonts w:ascii="Times New Roman" w:hAnsi="Times New Roman"/>
          <w:i/>
        </w:rPr>
        <w:t>in vitro</w:t>
      </w:r>
      <w:r w:rsidRPr="00143138">
        <w:rPr>
          <w:rFonts w:ascii="Times New Roman" w:hAnsi="Times New Roman"/>
        </w:rPr>
        <w:t xml:space="preserve"> inhibition Ki value less than one nanomolar. Febuxostat has been shown to potently inhibit both the oxidized and reduced forms of XO. At therapeutic concentrations febuxostat does not inhibit other enzymes involved in purine or pyrimidine metabolism, namely, guanine deaminase, hypoxanthine guanine phosphoribosyltransferase, orotate phosphoribosyltransferase, orotidine monophosphate decarboxylase or purine nucleoside phosphorylase.</w:t>
      </w:r>
    </w:p>
    <w:p w14:paraId="364135C2" w14:textId="77777777" w:rsidR="003D260D" w:rsidRPr="00143138" w:rsidRDefault="003D260D" w:rsidP="00B16437">
      <w:pPr>
        <w:widowControl w:val="0"/>
        <w:autoSpaceDE w:val="0"/>
        <w:autoSpaceDN w:val="0"/>
        <w:adjustRightInd w:val="0"/>
        <w:spacing w:after="0" w:line="240" w:lineRule="auto"/>
        <w:ind w:right="66"/>
        <w:rPr>
          <w:rFonts w:ascii="Times New Roman" w:hAnsi="Times New Roman"/>
        </w:rPr>
      </w:pPr>
    </w:p>
    <w:p w14:paraId="7EB81A94" w14:textId="77777777" w:rsidR="00D94262" w:rsidRPr="00143138" w:rsidRDefault="00D94262" w:rsidP="00B16437">
      <w:pPr>
        <w:widowControl w:val="0"/>
        <w:autoSpaceDE w:val="0"/>
        <w:autoSpaceDN w:val="0"/>
        <w:adjustRightInd w:val="0"/>
        <w:spacing w:after="0" w:line="240" w:lineRule="auto"/>
        <w:ind w:right="66"/>
        <w:rPr>
          <w:rFonts w:ascii="Times New Roman" w:eastAsia="Meiryo" w:hAnsi="Times New Roman"/>
        </w:rPr>
      </w:pPr>
      <w:r w:rsidRPr="00143138">
        <w:rPr>
          <w:rFonts w:ascii="Times New Roman" w:eastAsia="Meiryo" w:hAnsi="Times New Roman"/>
          <w:u w:val="single"/>
        </w:rPr>
        <w:t>Clinical efficacy and safety</w:t>
      </w:r>
    </w:p>
    <w:p w14:paraId="77E0AE6D" w14:textId="77777777" w:rsidR="00D94262" w:rsidRPr="00143138" w:rsidRDefault="00D94262" w:rsidP="00B16437">
      <w:pPr>
        <w:widowControl w:val="0"/>
        <w:autoSpaceDE w:val="0"/>
        <w:autoSpaceDN w:val="0"/>
        <w:adjustRightInd w:val="0"/>
        <w:spacing w:after="0" w:line="240" w:lineRule="auto"/>
        <w:ind w:right="66"/>
        <w:rPr>
          <w:rFonts w:ascii="Times New Roman" w:eastAsia="Meiryo" w:hAnsi="Times New Roman"/>
        </w:rPr>
      </w:pPr>
    </w:p>
    <w:p w14:paraId="019085CF" w14:textId="77777777" w:rsidR="00D94262" w:rsidRPr="00143138" w:rsidRDefault="00D94262" w:rsidP="00B16437">
      <w:pPr>
        <w:widowControl w:val="0"/>
        <w:autoSpaceDE w:val="0"/>
        <w:autoSpaceDN w:val="0"/>
        <w:adjustRightInd w:val="0"/>
        <w:spacing w:after="0" w:line="240" w:lineRule="auto"/>
        <w:ind w:right="66"/>
        <w:rPr>
          <w:rFonts w:ascii="Times New Roman" w:eastAsia="Meiryo" w:hAnsi="Times New Roman"/>
        </w:rPr>
      </w:pPr>
      <w:r w:rsidRPr="00143138">
        <w:rPr>
          <w:rFonts w:ascii="Times New Roman" w:eastAsia="Meiryo" w:hAnsi="Times New Roman"/>
        </w:rPr>
        <w:t xml:space="preserve">The efficacy of </w:t>
      </w:r>
      <w:r w:rsidRPr="00143138">
        <w:rPr>
          <w:rFonts w:ascii="Times New Roman" w:hAnsi="Times New Roman"/>
        </w:rPr>
        <w:t>febuxostat</w:t>
      </w:r>
      <w:r w:rsidRPr="00143138">
        <w:rPr>
          <w:rFonts w:ascii="Times New Roman" w:eastAsia="Meiryo" w:hAnsi="Times New Roman"/>
        </w:rPr>
        <w:t xml:space="preserve"> was demonstrated in three Phase 3 pivotal studies (the two pivotal APEX</w:t>
      </w:r>
      <w:r w:rsidR="003D260D" w:rsidRPr="00143138">
        <w:rPr>
          <w:rFonts w:ascii="Times New Roman" w:eastAsia="Meiryo" w:hAnsi="Times New Roman"/>
        </w:rPr>
        <w:t xml:space="preserve"> </w:t>
      </w:r>
      <w:r w:rsidRPr="00143138">
        <w:rPr>
          <w:rFonts w:ascii="Times New Roman" w:eastAsia="Meiryo" w:hAnsi="Times New Roman"/>
        </w:rPr>
        <w:t>and FACT studies, and the additional CONFIRMS study described below) that were conducted in</w:t>
      </w:r>
      <w:r w:rsidR="003D260D" w:rsidRPr="00143138">
        <w:rPr>
          <w:rFonts w:ascii="Times New Roman" w:eastAsia="Meiryo" w:hAnsi="Times New Roman"/>
        </w:rPr>
        <w:t xml:space="preserve"> </w:t>
      </w:r>
      <w:r w:rsidRPr="00143138">
        <w:rPr>
          <w:rFonts w:ascii="Times New Roman" w:eastAsia="Meiryo" w:hAnsi="Times New Roman"/>
        </w:rPr>
        <w:t xml:space="preserve">4101 patients with hyperuricaemia and gout. In each phase 3 pivotal study, </w:t>
      </w:r>
      <w:r w:rsidR="00BE5482" w:rsidRPr="00143138">
        <w:rPr>
          <w:rFonts w:ascii="Times New Roman" w:eastAsia="Meiryo" w:hAnsi="Times New Roman"/>
        </w:rPr>
        <w:t>febuxostat</w:t>
      </w:r>
      <w:r w:rsidRPr="00143138">
        <w:rPr>
          <w:rFonts w:ascii="Times New Roman" w:eastAsia="Meiryo" w:hAnsi="Times New Roman"/>
        </w:rPr>
        <w:t xml:space="preserve"> demonstrated superior ability to lower and maintain serum uric acid levels compared to allopurinol. The primary</w:t>
      </w:r>
      <w:r w:rsidR="003D260D" w:rsidRPr="00143138">
        <w:rPr>
          <w:rFonts w:ascii="Times New Roman" w:eastAsia="Meiryo" w:hAnsi="Times New Roman"/>
        </w:rPr>
        <w:t xml:space="preserve"> </w:t>
      </w:r>
      <w:r w:rsidRPr="00143138">
        <w:rPr>
          <w:rFonts w:ascii="Times New Roman" w:eastAsia="Meiryo" w:hAnsi="Times New Roman"/>
        </w:rPr>
        <w:t>efficacy endpoint in the APEX and FACT studies was the proportion of patients whose last 3 monthly</w:t>
      </w:r>
      <w:r w:rsidR="003D260D" w:rsidRPr="00143138">
        <w:rPr>
          <w:rFonts w:ascii="Times New Roman" w:eastAsia="Meiryo" w:hAnsi="Times New Roman"/>
        </w:rPr>
        <w:t xml:space="preserve"> </w:t>
      </w:r>
      <w:r w:rsidRPr="00143138">
        <w:rPr>
          <w:rFonts w:ascii="Times New Roman" w:eastAsia="Meiryo" w:hAnsi="Times New Roman"/>
        </w:rPr>
        <w:t>serum uric acid levels were &lt; 6.0</w:t>
      </w:r>
      <w:r w:rsidR="0075286D" w:rsidRPr="00143138">
        <w:rPr>
          <w:rFonts w:ascii="Times New Roman" w:eastAsia="Meiryo" w:hAnsi="Times New Roman"/>
        </w:rPr>
        <w:t> mg</w:t>
      </w:r>
      <w:r w:rsidRPr="00143138">
        <w:rPr>
          <w:rFonts w:ascii="Times New Roman" w:eastAsia="Meiryo" w:hAnsi="Times New Roman"/>
        </w:rPr>
        <w:t>/dL (357</w:t>
      </w:r>
      <w:r w:rsidR="004A4A54" w:rsidRPr="00143138">
        <w:rPr>
          <w:rFonts w:ascii="Times New Roman" w:eastAsia="Meiryo" w:hAnsi="Times New Roman"/>
        </w:rPr>
        <w:t> </w:t>
      </w:r>
      <w:r w:rsidRPr="00143138">
        <w:rPr>
          <w:rFonts w:ascii="Times New Roman" w:eastAsia="Meiryo" w:hAnsi="Times New Roman"/>
        </w:rPr>
        <w:t xml:space="preserve">µmol/L). In the additional phase 3 CONFIRMS study, for which results became available after the marketing authorisation for </w:t>
      </w:r>
      <w:r w:rsidR="00BE5482" w:rsidRPr="00143138">
        <w:rPr>
          <w:rFonts w:ascii="Times New Roman" w:eastAsia="Meiryo" w:hAnsi="Times New Roman"/>
        </w:rPr>
        <w:t>febuxostat</w:t>
      </w:r>
      <w:r w:rsidRPr="00143138">
        <w:rPr>
          <w:rFonts w:ascii="Times New Roman" w:eastAsia="Meiryo" w:hAnsi="Times New Roman"/>
        </w:rPr>
        <w:t xml:space="preserve"> was first issued,</w:t>
      </w:r>
      <w:r w:rsidR="003D260D" w:rsidRPr="00143138">
        <w:rPr>
          <w:rFonts w:ascii="Times New Roman" w:eastAsia="Meiryo" w:hAnsi="Times New Roman"/>
        </w:rPr>
        <w:t xml:space="preserve"> </w:t>
      </w:r>
      <w:r w:rsidRPr="00143138">
        <w:rPr>
          <w:rFonts w:ascii="Times New Roman" w:eastAsia="Meiryo" w:hAnsi="Times New Roman"/>
        </w:rPr>
        <w:t>the primary efficacy endpoint was the proportion of patients whose serum urate level was &lt; 6.0</w:t>
      </w:r>
      <w:r w:rsidR="0075286D" w:rsidRPr="00143138">
        <w:rPr>
          <w:rFonts w:ascii="Times New Roman" w:eastAsia="Meiryo" w:hAnsi="Times New Roman"/>
        </w:rPr>
        <w:t> mg</w:t>
      </w:r>
      <w:r w:rsidRPr="00143138">
        <w:rPr>
          <w:rFonts w:ascii="Times New Roman" w:eastAsia="Meiryo" w:hAnsi="Times New Roman"/>
        </w:rPr>
        <w:t>/dL</w:t>
      </w:r>
      <w:r w:rsidR="003D260D" w:rsidRPr="00143138">
        <w:rPr>
          <w:rFonts w:ascii="Times New Roman" w:eastAsia="Meiryo" w:hAnsi="Times New Roman"/>
        </w:rPr>
        <w:t xml:space="preserve"> </w:t>
      </w:r>
      <w:r w:rsidRPr="00143138">
        <w:rPr>
          <w:rFonts w:ascii="Times New Roman" w:eastAsia="Meiryo" w:hAnsi="Times New Roman"/>
        </w:rPr>
        <w:t>at the final visit. No patients with organ transplant have been included in these studies (see section</w:t>
      </w:r>
      <w:r w:rsidR="003D260D" w:rsidRPr="00143138">
        <w:rPr>
          <w:rFonts w:ascii="Times New Roman" w:eastAsia="Meiryo" w:hAnsi="Times New Roman"/>
        </w:rPr>
        <w:t xml:space="preserve"> </w:t>
      </w:r>
      <w:r w:rsidRPr="00143138">
        <w:rPr>
          <w:rFonts w:ascii="Times New Roman" w:eastAsia="Meiryo" w:hAnsi="Times New Roman"/>
        </w:rPr>
        <w:t>4.2).</w:t>
      </w:r>
    </w:p>
    <w:p w14:paraId="206A1391" w14:textId="77777777" w:rsidR="00D94262" w:rsidRPr="00143138" w:rsidRDefault="00D94262" w:rsidP="00B16437">
      <w:pPr>
        <w:widowControl w:val="0"/>
        <w:autoSpaceDE w:val="0"/>
        <w:autoSpaceDN w:val="0"/>
        <w:adjustRightInd w:val="0"/>
        <w:spacing w:after="0" w:line="240" w:lineRule="auto"/>
        <w:ind w:right="66"/>
        <w:rPr>
          <w:rFonts w:ascii="Times New Roman" w:eastAsia="Meiryo" w:hAnsi="Times New Roman"/>
        </w:rPr>
      </w:pPr>
    </w:p>
    <w:p w14:paraId="207D7274" w14:textId="77777777" w:rsidR="00D94262" w:rsidRPr="00143138" w:rsidRDefault="00D94262" w:rsidP="00B16437">
      <w:pPr>
        <w:widowControl w:val="0"/>
        <w:autoSpaceDE w:val="0"/>
        <w:autoSpaceDN w:val="0"/>
        <w:adjustRightInd w:val="0"/>
        <w:spacing w:after="0" w:line="240" w:lineRule="auto"/>
        <w:ind w:right="66"/>
        <w:rPr>
          <w:rFonts w:ascii="Times New Roman" w:eastAsia="Meiryo" w:hAnsi="Times New Roman"/>
        </w:rPr>
      </w:pPr>
      <w:r w:rsidRPr="00143138">
        <w:rPr>
          <w:rFonts w:ascii="Times New Roman" w:eastAsia="Meiryo" w:hAnsi="Times New Roman"/>
          <w:i/>
          <w:iCs/>
        </w:rPr>
        <w:t>APEX Study</w:t>
      </w:r>
      <w:r w:rsidRPr="00143138">
        <w:rPr>
          <w:rFonts w:ascii="Times New Roman" w:eastAsia="Meiryo" w:hAnsi="Times New Roman"/>
        </w:rPr>
        <w:t xml:space="preserve">: The Allopurinol and Placebo-Controlled Efficacy Study of Febuxostat (APEX) was a Phase 3, randomized, double-blind, multicenter, 28-week study. One thousand and seventy-two (1072) patients were randomized: placebo (n=134), </w:t>
      </w:r>
      <w:r w:rsidRPr="00143138">
        <w:rPr>
          <w:rFonts w:ascii="Times New Roman" w:hAnsi="Times New Roman"/>
        </w:rPr>
        <w:t>febuxostat</w:t>
      </w:r>
      <w:r w:rsidRPr="00143138">
        <w:rPr>
          <w:rFonts w:ascii="Times New Roman" w:eastAsia="Meiryo" w:hAnsi="Times New Roman"/>
        </w:rPr>
        <w:t xml:space="preserve"> 80</w:t>
      </w:r>
      <w:r w:rsidR="0075286D" w:rsidRPr="00143138">
        <w:rPr>
          <w:rFonts w:ascii="Times New Roman" w:eastAsia="Meiryo" w:hAnsi="Times New Roman"/>
        </w:rPr>
        <w:t> mg</w:t>
      </w:r>
      <w:r w:rsidRPr="00143138">
        <w:rPr>
          <w:rFonts w:ascii="Times New Roman" w:eastAsia="Meiryo" w:hAnsi="Times New Roman"/>
        </w:rPr>
        <w:t xml:space="preserve"> QD (n=267), </w:t>
      </w:r>
      <w:r w:rsidRPr="00143138">
        <w:rPr>
          <w:rFonts w:ascii="Times New Roman" w:hAnsi="Times New Roman"/>
        </w:rPr>
        <w:t>febuxostat</w:t>
      </w:r>
      <w:r w:rsidRPr="00143138">
        <w:rPr>
          <w:rFonts w:ascii="Times New Roman" w:eastAsia="Meiryo" w:hAnsi="Times New Roman"/>
        </w:rPr>
        <w:t xml:space="preserve"> 120</w:t>
      </w:r>
      <w:r w:rsidR="0075286D" w:rsidRPr="00143138">
        <w:rPr>
          <w:rFonts w:ascii="Times New Roman" w:eastAsia="Meiryo" w:hAnsi="Times New Roman"/>
        </w:rPr>
        <w:t> mg</w:t>
      </w:r>
      <w:r w:rsidRPr="00143138">
        <w:rPr>
          <w:rFonts w:ascii="Times New Roman" w:eastAsia="Meiryo" w:hAnsi="Times New Roman"/>
        </w:rPr>
        <w:t xml:space="preserve"> QD (n=269), </w:t>
      </w:r>
      <w:r w:rsidRPr="00143138">
        <w:rPr>
          <w:rFonts w:ascii="Times New Roman" w:hAnsi="Times New Roman"/>
        </w:rPr>
        <w:t>febuxostat</w:t>
      </w:r>
      <w:r w:rsidRPr="00143138">
        <w:rPr>
          <w:rFonts w:ascii="Times New Roman" w:eastAsia="Meiryo" w:hAnsi="Times New Roman"/>
        </w:rPr>
        <w:t xml:space="preserve"> 240</w:t>
      </w:r>
      <w:r w:rsidR="0075286D" w:rsidRPr="00143138">
        <w:rPr>
          <w:rFonts w:ascii="Times New Roman" w:eastAsia="Meiryo" w:hAnsi="Times New Roman"/>
        </w:rPr>
        <w:t> mg</w:t>
      </w:r>
      <w:r w:rsidRPr="00143138">
        <w:rPr>
          <w:rFonts w:ascii="Times New Roman" w:eastAsia="Meiryo" w:hAnsi="Times New Roman"/>
        </w:rPr>
        <w:t xml:space="preserve"> QD (n=134) or allopurinol (300</w:t>
      </w:r>
      <w:r w:rsidR="0075286D" w:rsidRPr="00143138">
        <w:rPr>
          <w:rFonts w:ascii="Times New Roman" w:eastAsia="Meiryo" w:hAnsi="Times New Roman"/>
        </w:rPr>
        <w:t> mg</w:t>
      </w:r>
      <w:r w:rsidRPr="00143138">
        <w:rPr>
          <w:rFonts w:ascii="Times New Roman" w:eastAsia="Meiryo" w:hAnsi="Times New Roman"/>
        </w:rPr>
        <w:t xml:space="preserve"> QD [n=258] for patients with a</w:t>
      </w:r>
      <w:r w:rsidR="003D260D" w:rsidRPr="00143138">
        <w:rPr>
          <w:rFonts w:ascii="Times New Roman" w:eastAsia="Meiryo" w:hAnsi="Times New Roman"/>
        </w:rPr>
        <w:t xml:space="preserve"> </w:t>
      </w:r>
      <w:r w:rsidRPr="00143138">
        <w:rPr>
          <w:rFonts w:ascii="Times New Roman" w:eastAsia="Meiryo" w:hAnsi="Times New Roman"/>
        </w:rPr>
        <w:t>baseline serum creatinine ≤1.5</w:t>
      </w:r>
      <w:r w:rsidR="0075286D" w:rsidRPr="00143138">
        <w:rPr>
          <w:rFonts w:ascii="Times New Roman" w:eastAsia="Meiryo" w:hAnsi="Times New Roman"/>
        </w:rPr>
        <w:t> mg</w:t>
      </w:r>
      <w:r w:rsidRPr="00143138">
        <w:rPr>
          <w:rFonts w:ascii="Times New Roman" w:eastAsia="Meiryo" w:hAnsi="Times New Roman"/>
        </w:rPr>
        <w:t>/dL or 100</w:t>
      </w:r>
      <w:r w:rsidR="0075286D" w:rsidRPr="00143138">
        <w:rPr>
          <w:rFonts w:ascii="Times New Roman" w:eastAsia="Meiryo" w:hAnsi="Times New Roman"/>
        </w:rPr>
        <w:t> mg</w:t>
      </w:r>
      <w:r w:rsidRPr="00143138">
        <w:rPr>
          <w:rFonts w:ascii="Times New Roman" w:eastAsia="Meiryo" w:hAnsi="Times New Roman"/>
        </w:rPr>
        <w:t xml:space="preserve"> QD [n=10] for patients with a baseline serum creatinine &gt;1.5</w:t>
      </w:r>
      <w:r w:rsidR="0075286D" w:rsidRPr="00143138">
        <w:rPr>
          <w:rFonts w:ascii="Times New Roman" w:eastAsia="Meiryo" w:hAnsi="Times New Roman"/>
        </w:rPr>
        <w:t> mg</w:t>
      </w:r>
      <w:r w:rsidRPr="00143138">
        <w:rPr>
          <w:rFonts w:ascii="Times New Roman" w:eastAsia="Meiryo" w:hAnsi="Times New Roman"/>
        </w:rPr>
        <w:t>/dL and ≤2.0</w:t>
      </w:r>
      <w:r w:rsidR="0075286D" w:rsidRPr="00143138">
        <w:rPr>
          <w:rFonts w:ascii="Times New Roman" w:eastAsia="Meiryo" w:hAnsi="Times New Roman"/>
        </w:rPr>
        <w:t> mg</w:t>
      </w:r>
      <w:r w:rsidRPr="00143138">
        <w:rPr>
          <w:rFonts w:ascii="Times New Roman" w:eastAsia="Meiryo" w:hAnsi="Times New Roman"/>
        </w:rPr>
        <w:t>/dL). Two hundred and forty</w:t>
      </w:r>
      <w:r w:rsidR="0075286D" w:rsidRPr="00143138">
        <w:rPr>
          <w:rFonts w:ascii="Times New Roman" w:eastAsia="Meiryo" w:hAnsi="Times New Roman"/>
        </w:rPr>
        <w:t> mg</w:t>
      </w:r>
      <w:r w:rsidRPr="00143138">
        <w:rPr>
          <w:rFonts w:ascii="Times New Roman" w:eastAsia="Meiryo" w:hAnsi="Times New Roman"/>
        </w:rPr>
        <w:t xml:space="preserve"> febuxostat (2 times the</w:t>
      </w:r>
      <w:r w:rsidR="003D260D" w:rsidRPr="00143138">
        <w:rPr>
          <w:rFonts w:ascii="Times New Roman" w:eastAsia="Meiryo" w:hAnsi="Times New Roman"/>
        </w:rPr>
        <w:t xml:space="preserve"> </w:t>
      </w:r>
      <w:r w:rsidRPr="00143138">
        <w:rPr>
          <w:rFonts w:ascii="Times New Roman" w:eastAsia="Meiryo" w:hAnsi="Times New Roman"/>
        </w:rPr>
        <w:t>recommended highest dose) was used as a safety evaluation dose.</w:t>
      </w:r>
    </w:p>
    <w:p w14:paraId="079C83C7" w14:textId="77777777" w:rsidR="00D94262" w:rsidRPr="00143138" w:rsidRDefault="00D94262" w:rsidP="00B16437">
      <w:pPr>
        <w:widowControl w:val="0"/>
        <w:autoSpaceDE w:val="0"/>
        <w:autoSpaceDN w:val="0"/>
        <w:adjustRightInd w:val="0"/>
        <w:spacing w:after="0" w:line="240" w:lineRule="auto"/>
        <w:ind w:right="66"/>
        <w:rPr>
          <w:rFonts w:ascii="Times New Roman" w:eastAsia="Meiryo" w:hAnsi="Times New Roman"/>
        </w:rPr>
      </w:pPr>
    </w:p>
    <w:p w14:paraId="1A782AE5" w14:textId="77777777" w:rsidR="00D94262" w:rsidRPr="00143138" w:rsidRDefault="00D94262" w:rsidP="00B16437">
      <w:pPr>
        <w:widowControl w:val="0"/>
        <w:autoSpaceDE w:val="0"/>
        <w:autoSpaceDN w:val="0"/>
        <w:adjustRightInd w:val="0"/>
        <w:spacing w:after="0" w:line="240" w:lineRule="auto"/>
        <w:ind w:right="66"/>
        <w:rPr>
          <w:rFonts w:ascii="Times New Roman" w:eastAsia="Meiryo" w:hAnsi="Times New Roman"/>
        </w:rPr>
      </w:pPr>
      <w:r w:rsidRPr="00143138">
        <w:rPr>
          <w:rFonts w:ascii="Times New Roman" w:eastAsia="Meiryo" w:hAnsi="Times New Roman"/>
        </w:rPr>
        <w:t xml:space="preserve">The APEX study showed statistically significant superiority of both the </w:t>
      </w:r>
      <w:r w:rsidRPr="00143138">
        <w:rPr>
          <w:rFonts w:ascii="Times New Roman" w:hAnsi="Times New Roman"/>
        </w:rPr>
        <w:t>febuxostat</w:t>
      </w:r>
      <w:r w:rsidRPr="00143138">
        <w:rPr>
          <w:rFonts w:ascii="Times New Roman" w:eastAsia="Meiryo" w:hAnsi="Times New Roman"/>
        </w:rPr>
        <w:t xml:space="preserve"> 80</w:t>
      </w:r>
      <w:r w:rsidR="0075286D" w:rsidRPr="00143138">
        <w:rPr>
          <w:rFonts w:ascii="Times New Roman" w:eastAsia="Meiryo" w:hAnsi="Times New Roman"/>
        </w:rPr>
        <w:t> mg</w:t>
      </w:r>
      <w:r w:rsidRPr="00143138">
        <w:rPr>
          <w:rFonts w:ascii="Times New Roman" w:eastAsia="Meiryo" w:hAnsi="Times New Roman"/>
        </w:rPr>
        <w:t xml:space="preserve"> QD and the </w:t>
      </w:r>
      <w:r w:rsidRPr="00143138">
        <w:rPr>
          <w:rFonts w:ascii="Times New Roman" w:hAnsi="Times New Roman"/>
        </w:rPr>
        <w:t>febuxostat</w:t>
      </w:r>
      <w:r w:rsidRPr="00143138">
        <w:rPr>
          <w:rFonts w:ascii="Times New Roman" w:eastAsia="Meiryo" w:hAnsi="Times New Roman"/>
        </w:rPr>
        <w:t xml:space="preserve"> 120</w:t>
      </w:r>
      <w:r w:rsidR="0075286D" w:rsidRPr="00143138">
        <w:rPr>
          <w:rFonts w:ascii="Times New Roman" w:eastAsia="Meiryo" w:hAnsi="Times New Roman"/>
        </w:rPr>
        <w:t> mg</w:t>
      </w:r>
      <w:r w:rsidRPr="00143138">
        <w:rPr>
          <w:rFonts w:ascii="Times New Roman" w:eastAsia="Meiryo" w:hAnsi="Times New Roman"/>
        </w:rPr>
        <w:t xml:space="preserve"> QD treatment arms </w:t>
      </w:r>
      <w:r w:rsidRPr="00143138">
        <w:rPr>
          <w:rFonts w:ascii="Times New Roman" w:eastAsia="Meiryo" w:hAnsi="Times New Roman"/>
          <w:i/>
          <w:iCs/>
        </w:rPr>
        <w:t xml:space="preserve">versus </w:t>
      </w:r>
      <w:r w:rsidRPr="00143138">
        <w:rPr>
          <w:rFonts w:ascii="Times New Roman" w:eastAsia="Meiryo" w:hAnsi="Times New Roman"/>
        </w:rPr>
        <w:t>the conventionally used doses of allopurinol</w:t>
      </w:r>
      <w:r w:rsidR="003D260D" w:rsidRPr="00143138">
        <w:rPr>
          <w:rFonts w:ascii="Times New Roman" w:eastAsia="Meiryo" w:hAnsi="Times New Roman"/>
        </w:rPr>
        <w:t xml:space="preserve"> </w:t>
      </w:r>
      <w:r w:rsidRPr="00143138">
        <w:rPr>
          <w:rFonts w:ascii="Times New Roman" w:eastAsia="Meiryo" w:hAnsi="Times New Roman"/>
        </w:rPr>
        <w:t>300</w:t>
      </w:r>
      <w:r w:rsidR="0075286D" w:rsidRPr="00143138">
        <w:rPr>
          <w:rFonts w:ascii="Times New Roman" w:eastAsia="Meiryo" w:hAnsi="Times New Roman"/>
        </w:rPr>
        <w:t> mg</w:t>
      </w:r>
      <w:r w:rsidRPr="00143138">
        <w:rPr>
          <w:rFonts w:ascii="Times New Roman" w:eastAsia="Meiryo" w:hAnsi="Times New Roman"/>
        </w:rPr>
        <w:t xml:space="preserve"> (n = 258) /100</w:t>
      </w:r>
      <w:r w:rsidR="0075286D" w:rsidRPr="00143138">
        <w:rPr>
          <w:rFonts w:ascii="Times New Roman" w:eastAsia="Meiryo" w:hAnsi="Times New Roman"/>
        </w:rPr>
        <w:t> mg</w:t>
      </w:r>
      <w:r w:rsidRPr="00143138">
        <w:rPr>
          <w:rFonts w:ascii="Times New Roman" w:eastAsia="Meiryo" w:hAnsi="Times New Roman"/>
        </w:rPr>
        <w:t xml:space="preserve"> (n = 10) treatment arm in reducing the sUA below 6</w:t>
      </w:r>
      <w:r w:rsidR="0075286D" w:rsidRPr="00143138">
        <w:rPr>
          <w:rFonts w:ascii="Times New Roman" w:eastAsia="Meiryo" w:hAnsi="Times New Roman"/>
        </w:rPr>
        <w:t> mg</w:t>
      </w:r>
      <w:r w:rsidRPr="00143138">
        <w:rPr>
          <w:rFonts w:ascii="Times New Roman" w:eastAsia="Meiryo" w:hAnsi="Times New Roman"/>
        </w:rPr>
        <w:t>/dL (357</w:t>
      </w:r>
      <w:r w:rsidR="004A4A54" w:rsidRPr="00143138">
        <w:rPr>
          <w:rFonts w:ascii="Times New Roman" w:eastAsia="Meiryo" w:hAnsi="Times New Roman"/>
        </w:rPr>
        <w:t> </w:t>
      </w:r>
      <w:r w:rsidRPr="00143138">
        <w:rPr>
          <w:rFonts w:ascii="Times New Roman" w:eastAsia="Meiryo" w:hAnsi="Times New Roman"/>
        </w:rPr>
        <w:t>µmol/L) (see Table 2 and Figure 1).</w:t>
      </w:r>
    </w:p>
    <w:p w14:paraId="0F125ADD" w14:textId="77777777" w:rsidR="00D94262" w:rsidRPr="00143138" w:rsidRDefault="00D94262" w:rsidP="00B16437">
      <w:pPr>
        <w:widowControl w:val="0"/>
        <w:autoSpaceDE w:val="0"/>
        <w:autoSpaceDN w:val="0"/>
        <w:adjustRightInd w:val="0"/>
        <w:spacing w:after="0" w:line="240" w:lineRule="auto"/>
        <w:ind w:right="66"/>
        <w:rPr>
          <w:rFonts w:ascii="Times New Roman" w:eastAsia="Meiryo" w:hAnsi="Times New Roman"/>
        </w:rPr>
      </w:pPr>
    </w:p>
    <w:p w14:paraId="4E348CF0" w14:textId="77777777" w:rsidR="00D94262" w:rsidRPr="00143138" w:rsidRDefault="00D94262" w:rsidP="00B16437">
      <w:pPr>
        <w:widowControl w:val="0"/>
        <w:autoSpaceDE w:val="0"/>
        <w:autoSpaceDN w:val="0"/>
        <w:adjustRightInd w:val="0"/>
        <w:spacing w:after="0" w:line="240" w:lineRule="auto"/>
        <w:ind w:right="66"/>
        <w:rPr>
          <w:rFonts w:ascii="Times New Roman" w:eastAsia="Meiryo" w:hAnsi="Times New Roman"/>
        </w:rPr>
      </w:pPr>
      <w:r w:rsidRPr="00143138">
        <w:rPr>
          <w:rFonts w:ascii="Times New Roman" w:eastAsia="Meiryo" w:hAnsi="Times New Roman"/>
          <w:i/>
          <w:iCs/>
        </w:rPr>
        <w:t>FACT Study</w:t>
      </w:r>
      <w:r w:rsidRPr="00143138">
        <w:rPr>
          <w:rFonts w:ascii="Times New Roman" w:eastAsia="Meiryo" w:hAnsi="Times New Roman"/>
        </w:rPr>
        <w:t xml:space="preserve">: The Febuxostat Allopurinol Controlled Trial (FACT) Study was a Phase 3, randomized, double-blind, multicenter, 52-week study. Seven hundred sixty (760) patients were randomized: </w:t>
      </w:r>
      <w:r w:rsidR="00BE5482" w:rsidRPr="00143138">
        <w:rPr>
          <w:rFonts w:ascii="Times New Roman" w:eastAsia="Meiryo" w:hAnsi="Times New Roman"/>
        </w:rPr>
        <w:t>febuxostat</w:t>
      </w:r>
      <w:r w:rsidRPr="00143138">
        <w:rPr>
          <w:rFonts w:ascii="Times New Roman" w:eastAsia="Meiryo" w:hAnsi="Times New Roman"/>
        </w:rPr>
        <w:t xml:space="preserve"> 80</w:t>
      </w:r>
      <w:r w:rsidR="0075286D" w:rsidRPr="00143138">
        <w:rPr>
          <w:rFonts w:ascii="Times New Roman" w:eastAsia="Meiryo" w:hAnsi="Times New Roman"/>
        </w:rPr>
        <w:t> mg</w:t>
      </w:r>
      <w:r w:rsidRPr="00143138">
        <w:rPr>
          <w:rFonts w:ascii="Times New Roman" w:eastAsia="Meiryo" w:hAnsi="Times New Roman"/>
        </w:rPr>
        <w:t xml:space="preserve"> QD (n=256), </w:t>
      </w:r>
      <w:r w:rsidR="00BE5482" w:rsidRPr="00143138">
        <w:rPr>
          <w:rFonts w:ascii="Times New Roman" w:eastAsia="Meiryo" w:hAnsi="Times New Roman"/>
        </w:rPr>
        <w:t xml:space="preserve">febuxostat </w:t>
      </w:r>
      <w:r w:rsidRPr="00143138">
        <w:rPr>
          <w:rFonts w:ascii="Times New Roman" w:eastAsia="Meiryo" w:hAnsi="Times New Roman"/>
        </w:rPr>
        <w:t>C 120</w:t>
      </w:r>
      <w:r w:rsidR="0075286D" w:rsidRPr="00143138">
        <w:rPr>
          <w:rFonts w:ascii="Times New Roman" w:eastAsia="Meiryo" w:hAnsi="Times New Roman"/>
        </w:rPr>
        <w:t> mg</w:t>
      </w:r>
      <w:r w:rsidRPr="00143138">
        <w:rPr>
          <w:rFonts w:ascii="Times New Roman" w:eastAsia="Meiryo" w:hAnsi="Times New Roman"/>
        </w:rPr>
        <w:t xml:space="preserve"> QD (n=251), or allopurinol 300</w:t>
      </w:r>
      <w:r w:rsidR="0075286D" w:rsidRPr="00143138">
        <w:rPr>
          <w:rFonts w:ascii="Times New Roman" w:eastAsia="Meiryo" w:hAnsi="Times New Roman"/>
        </w:rPr>
        <w:t> mg</w:t>
      </w:r>
      <w:r w:rsidRPr="00143138">
        <w:rPr>
          <w:rFonts w:ascii="Times New Roman" w:eastAsia="Meiryo" w:hAnsi="Times New Roman"/>
        </w:rPr>
        <w:t xml:space="preserve"> QD (n=253).</w:t>
      </w:r>
    </w:p>
    <w:p w14:paraId="510FC1AB" w14:textId="77777777" w:rsidR="00D94262" w:rsidRPr="00143138" w:rsidRDefault="00D94262" w:rsidP="00B16437">
      <w:pPr>
        <w:widowControl w:val="0"/>
        <w:autoSpaceDE w:val="0"/>
        <w:autoSpaceDN w:val="0"/>
        <w:adjustRightInd w:val="0"/>
        <w:spacing w:after="0" w:line="240" w:lineRule="auto"/>
        <w:ind w:right="66"/>
        <w:rPr>
          <w:rFonts w:ascii="Times New Roman" w:eastAsia="Meiryo" w:hAnsi="Times New Roman"/>
        </w:rPr>
      </w:pPr>
    </w:p>
    <w:p w14:paraId="6485A39F" w14:textId="77777777" w:rsidR="00D94262" w:rsidRPr="00143138" w:rsidRDefault="00D94262" w:rsidP="00B16437">
      <w:pPr>
        <w:widowControl w:val="0"/>
        <w:autoSpaceDE w:val="0"/>
        <w:autoSpaceDN w:val="0"/>
        <w:adjustRightInd w:val="0"/>
        <w:spacing w:after="0" w:line="240" w:lineRule="auto"/>
        <w:ind w:right="66"/>
        <w:rPr>
          <w:rFonts w:ascii="Times New Roman" w:eastAsia="Meiryo" w:hAnsi="Times New Roman"/>
        </w:rPr>
      </w:pPr>
      <w:r w:rsidRPr="00143138">
        <w:rPr>
          <w:rFonts w:ascii="Times New Roman" w:eastAsia="Meiryo" w:hAnsi="Times New Roman"/>
        </w:rPr>
        <w:t xml:space="preserve">The FACT study showed the statistically significant superiority of both </w:t>
      </w:r>
      <w:r w:rsidRPr="00143138">
        <w:rPr>
          <w:rFonts w:ascii="Times New Roman" w:hAnsi="Times New Roman"/>
        </w:rPr>
        <w:t>febuxostat</w:t>
      </w:r>
      <w:r w:rsidRPr="00143138">
        <w:rPr>
          <w:rFonts w:ascii="Times New Roman" w:eastAsia="Meiryo" w:hAnsi="Times New Roman"/>
        </w:rPr>
        <w:t xml:space="preserve"> 80</w:t>
      </w:r>
      <w:r w:rsidR="0075286D" w:rsidRPr="00143138">
        <w:rPr>
          <w:rFonts w:ascii="Times New Roman" w:eastAsia="Meiryo" w:hAnsi="Times New Roman"/>
        </w:rPr>
        <w:t> mg</w:t>
      </w:r>
      <w:r w:rsidRPr="00143138">
        <w:rPr>
          <w:rFonts w:ascii="Times New Roman" w:eastAsia="Meiryo" w:hAnsi="Times New Roman"/>
        </w:rPr>
        <w:t xml:space="preserve"> and </w:t>
      </w:r>
      <w:r w:rsidRPr="00143138">
        <w:rPr>
          <w:rFonts w:ascii="Times New Roman" w:hAnsi="Times New Roman"/>
        </w:rPr>
        <w:t>febuxostat</w:t>
      </w:r>
      <w:r w:rsidRPr="00143138">
        <w:rPr>
          <w:rFonts w:ascii="Times New Roman" w:eastAsia="Meiryo" w:hAnsi="Times New Roman"/>
        </w:rPr>
        <w:t xml:space="preserve"> 120</w:t>
      </w:r>
      <w:r w:rsidR="0075286D" w:rsidRPr="00143138">
        <w:rPr>
          <w:rFonts w:ascii="Times New Roman" w:eastAsia="Meiryo" w:hAnsi="Times New Roman"/>
        </w:rPr>
        <w:t> mg</w:t>
      </w:r>
      <w:r w:rsidRPr="00143138">
        <w:rPr>
          <w:rFonts w:ascii="Times New Roman" w:eastAsia="Meiryo" w:hAnsi="Times New Roman"/>
        </w:rPr>
        <w:t xml:space="preserve"> QD treatment arms </w:t>
      </w:r>
      <w:r w:rsidRPr="00143138">
        <w:rPr>
          <w:rFonts w:ascii="Times New Roman" w:eastAsia="Meiryo" w:hAnsi="Times New Roman"/>
          <w:i/>
          <w:iCs/>
        </w:rPr>
        <w:t xml:space="preserve">versus </w:t>
      </w:r>
      <w:r w:rsidRPr="00143138">
        <w:rPr>
          <w:rFonts w:ascii="Times New Roman" w:eastAsia="Meiryo" w:hAnsi="Times New Roman"/>
        </w:rPr>
        <w:t>the conventionally used dose of allopurinol 300</w:t>
      </w:r>
      <w:r w:rsidR="0075286D" w:rsidRPr="00143138">
        <w:rPr>
          <w:rFonts w:ascii="Times New Roman" w:eastAsia="Meiryo" w:hAnsi="Times New Roman"/>
        </w:rPr>
        <w:t> mg</w:t>
      </w:r>
      <w:r w:rsidRPr="00143138">
        <w:rPr>
          <w:rFonts w:ascii="Times New Roman" w:eastAsia="Meiryo" w:hAnsi="Times New Roman"/>
        </w:rPr>
        <w:t xml:space="preserve"> treatment arm in reducing and maintaining sUA below 6</w:t>
      </w:r>
      <w:r w:rsidR="0075286D" w:rsidRPr="00143138">
        <w:rPr>
          <w:rFonts w:ascii="Times New Roman" w:eastAsia="Meiryo" w:hAnsi="Times New Roman"/>
        </w:rPr>
        <w:t> mg</w:t>
      </w:r>
      <w:r w:rsidRPr="00143138">
        <w:rPr>
          <w:rFonts w:ascii="Times New Roman" w:eastAsia="Meiryo" w:hAnsi="Times New Roman"/>
        </w:rPr>
        <w:t>/dL (357</w:t>
      </w:r>
      <w:r w:rsidR="004A4A54" w:rsidRPr="00143138">
        <w:rPr>
          <w:rFonts w:ascii="Times New Roman" w:eastAsia="Meiryo" w:hAnsi="Times New Roman"/>
        </w:rPr>
        <w:t> </w:t>
      </w:r>
      <w:r w:rsidRPr="00143138">
        <w:rPr>
          <w:rFonts w:ascii="Times New Roman" w:eastAsia="Meiryo" w:hAnsi="Times New Roman"/>
        </w:rPr>
        <w:t>µmol/L).</w:t>
      </w:r>
    </w:p>
    <w:p w14:paraId="75E2F72E" w14:textId="77777777" w:rsidR="00D94262" w:rsidRPr="00143138" w:rsidRDefault="00D94262" w:rsidP="00B16437">
      <w:pPr>
        <w:widowControl w:val="0"/>
        <w:autoSpaceDE w:val="0"/>
        <w:autoSpaceDN w:val="0"/>
        <w:adjustRightInd w:val="0"/>
        <w:spacing w:after="0" w:line="240" w:lineRule="auto"/>
        <w:ind w:right="66"/>
        <w:rPr>
          <w:rFonts w:ascii="Times New Roman" w:eastAsia="Meiryo" w:hAnsi="Times New Roman"/>
        </w:rPr>
      </w:pPr>
    </w:p>
    <w:p w14:paraId="1F31998C" w14:textId="77777777" w:rsidR="00D94262" w:rsidRPr="00143138" w:rsidRDefault="00D94262" w:rsidP="00B16437">
      <w:pPr>
        <w:widowControl w:val="0"/>
        <w:autoSpaceDE w:val="0"/>
        <w:autoSpaceDN w:val="0"/>
        <w:adjustRightInd w:val="0"/>
        <w:spacing w:after="0" w:line="240" w:lineRule="auto"/>
        <w:ind w:right="66"/>
        <w:rPr>
          <w:rFonts w:ascii="Times New Roman" w:eastAsia="Meiryo" w:hAnsi="Times New Roman"/>
        </w:rPr>
      </w:pPr>
      <w:r w:rsidRPr="00143138">
        <w:rPr>
          <w:rFonts w:ascii="Times New Roman" w:eastAsia="Meiryo" w:hAnsi="Times New Roman"/>
        </w:rPr>
        <w:t>Table 2 summarises the primary efficacy endpoint results:</w:t>
      </w:r>
    </w:p>
    <w:p w14:paraId="4CDC50D2" w14:textId="77777777" w:rsidR="00D94262" w:rsidRPr="00143138" w:rsidRDefault="00D94262" w:rsidP="00B16437">
      <w:pPr>
        <w:widowControl w:val="0"/>
        <w:autoSpaceDE w:val="0"/>
        <w:autoSpaceDN w:val="0"/>
        <w:adjustRightInd w:val="0"/>
        <w:spacing w:after="0" w:line="240" w:lineRule="auto"/>
        <w:ind w:right="66"/>
        <w:rPr>
          <w:rFonts w:ascii="Times New Roman" w:eastAsia="Meiryo" w:hAnsi="Times New Roman"/>
        </w:rPr>
      </w:pPr>
    </w:p>
    <w:p w14:paraId="3B1574A3" w14:textId="77777777" w:rsidR="00D94262" w:rsidRPr="00143138" w:rsidRDefault="00D94262" w:rsidP="003D260D">
      <w:pPr>
        <w:widowControl w:val="0"/>
        <w:autoSpaceDE w:val="0"/>
        <w:autoSpaceDN w:val="0"/>
        <w:adjustRightInd w:val="0"/>
        <w:spacing w:after="0" w:line="240" w:lineRule="auto"/>
        <w:ind w:right="68"/>
        <w:rPr>
          <w:rFonts w:ascii="Times New Roman" w:eastAsia="Meiryo" w:hAnsi="Times New Roman"/>
        </w:rPr>
      </w:pPr>
      <w:r w:rsidRPr="00143138">
        <w:rPr>
          <w:rFonts w:ascii="Times New Roman" w:eastAsia="Meiryo" w:hAnsi="Times New Roman"/>
          <w:b/>
          <w:bCs/>
        </w:rPr>
        <w:t>Table 2</w:t>
      </w:r>
    </w:p>
    <w:p w14:paraId="41285DB8" w14:textId="77777777" w:rsidR="00D94262" w:rsidRPr="00143138" w:rsidRDefault="00D94262" w:rsidP="003D260D">
      <w:pPr>
        <w:widowControl w:val="0"/>
        <w:autoSpaceDE w:val="0"/>
        <w:autoSpaceDN w:val="0"/>
        <w:adjustRightInd w:val="0"/>
        <w:spacing w:after="0" w:line="240" w:lineRule="auto"/>
        <w:ind w:right="68"/>
        <w:rPr>
          <w:rFonts w:ascii="Times New Roman" w:eastAsia="Meiryo" w:hAnsi="Times New Roman"/>
        </w:rPr>
      </w:pPr>
      <w:r w:rsidRPr="00143138">
        <w:rPr>
          <w:rFonts w:ascii="Times New Roman" w:eastAsia="Meiryo" w:hAnsi="Times New Roman"/>
          <w:b/>
          <w:bCs/>
        </w:rPr>
        <w:t>Proportion of Patients with Serum Uric Acid Levels &lt;6.0</w:t>
      </w:r>
      <w:r w:rsidR="0075286D" w:rsidRPr="00143138">
        <w:rPr>
          <w:rFonts w:ascii="Times New Roman" w:eastAsia="Meiryo" w:hAnsi="Times New Roman"/>
          <w:b/>
          <w:bCs/>
        </w:rPr>
        <w:t> mg</w:t>
      </w:r>
      <w:r w:rsidRPr="00143138">
        <w:rPr>
          <w:rFonts w:ascii="Times New Roman" w:eastAsia="Meiryo" w:hAnsi="Times New Roman"/>
          <w:b/>
          <w:bCs/>
        </w:rPr>
        <w:t>/dL (357</w:t>
      </w:r>
      <w:r w:rsidR="004A4A54" w:rsidRPr="00143138">
        <w:rPr>
          <w:rFonts w:ascii="Times New Roman" w:eastAsia="Meiryo" w:hAnsi="Times New Roman"/>
          <w:b/>
          <w:bCs/>
        </w:rPr>
        <w:t> </w:t>
      </w:r>
      <w:r w:rsidRPr="00143138">
        <w:rPr>
          <w:rFonts w:ascii="Times New Roman" w:eastAsia="Meiryo" w:hAnsi="Times New Roman"/>
          <w:b/>
          <w:bCs/>
        </w:rPr>
        <w:t>µmol/L) Last Three Monthly Visits</w:t>
      </w:r>
    </w:p>
    <w:tbl>
      <w:tblPr>
        <w:tblW w:w="0" w:type="auto"/>
        <w:tblInd w:w="1142" w:type="dxa"/>
        <w:tblLayout w:type="fixed"/>
        <w:tblCellMar>
          <w:left w:w="0" w:type="dxa"/>
          <w:right w:w="0" w:type="dxa"/>
        </w:tblCellMar>
        <w:tblLook w:val="0000" w:firstRow="0" w:lastRow="0" w:firstColumn="0" w:lastColumn="0" w:noHBand="0" w:noVBand="0"/>
      </w:tblPr>
      <w:tblGrid>
        <w:gridCol w:w="1752"/>
        <w:gridCol w:w="1815"/>
        <w:gridCol w:w="1531"/>
        <w:gridCol w:w="1915"/>
      </w:tblGrid>
      <w:tr w:rsidR="00143138" w:rsidRPr="00143138" w14:paraId="55406BE6" w14:textId="77777777" w:rsidTr="000A702F">
        <w:tc>
          <w:tcPr>
            <w:tcW w:w="1752" w:type="dxa"/>
            <w:tcBorders>
              <w:top w:val="single" w:sz="4" w:space="0" w:color="000000"/>
              <w:left w:val="single" w:sz="4" w:space="0" w:color="000000"/>
              <w:bottom w:val="single" w:sz="4" w:space="0" w:color="000000"/>
              <w:right w:val="single" w:sz="4" w:space="0" w:color="000000"/>
            </w:tcBorders>
          </w:tcPr>
          <w:p w14:paraId="44A020C7" w14:textId="77777777" w:rsidR="00D94262" w:rsidRPr="00143138" w:rsidRDefault="00D94262" w:rsidP="000A702F">
            <w:pPr>
              <w:autoSpaceDE w:val="0"/>
              <w:autoSpaceDN w:val="0"/>
              <w:adjustRightInd w:val="0"/>
              <w:spacing w:after="0" w:line="240" w:lineRule="auto"/>
              <w:rPr>
                <w:rFonts w:ascii="Times New Roman" w:hAnsi="Times New Roman"/>
              </w:rPr>
            </w:pPr>
          </w:p>
          <w:p w14:paraId="4E165054" w14:textId="77777777" w:rsidR="00D94262" w:rsidRPr="00143138" w:rsidRDefault="00D94262" w:rsidP="000A702F">
            <w:pPr>
              <w:autoSpaceDE w:val="0"/>
              <w:autoSpaceDN w:val="0"/>
              <w:adjustRightInd w:val="0"/>
              <w:spacing w:after="0" w:line="240" w:lineRule="auto"/>
              <w:ind w:left="577" w:right="554"/>
              <w:jc w:val="center"/>
              <w:rPr>
                <w:rFonts w:ascii="Times New Roman" w:hAnsi="Times New Roman"/>
              </w:rPr>
            </w:pPr>
            <w:r w:rsidRPr="00143138">
              <w:rPr>
                <w:rFonts w:ascii="Times New Roman" w:hAnsi="Times New Roman"/>
              </w:rPr>
              <w:t>Study</w:t>
            </w:r>
          </w:p>
        </w:tc>
        <w:tc>
          <w:tcPr>
            <w:tcW w:w="1815" w:type="dxa"/>
            <w:tcBorders>
              <w:top w:val="single" w:sz="4" w:space="0" w:color="000000"/>
              <w:left w:val="single" w:sz="4" w:space="0" w:color="000000"/>
              <w:bottom w:val="single" w:sz="4" w:space="0" w:color="000000"/>
              <w:right w:val="single" w:sz="4" w:space="0" w:color="000000"/>
            </w:tcBorders>
          </w:tcPr>
          <w:p w14:paraId="49147EC8" w14:textId="77777777" w:rsidR="00D94262" w:rsidRPr="00143138" w:rsidRDefault="00D94262">
            <w:pPr>
              <w:widowControl w:val="0"/>
              <w:autoSpaceDE w:val="0"/>
              <w:autoSpaceDN w:val="0"/>
              <w:adjustRightInd w:val="0"/>
              <w:spacing w:before="5" w:after="0" w:line="240" w:lineRule="exact"/>
              <w:rPr>
                <w:rFonts w:ascii="Times New Roman" w:hAnsi="Times New Roman"/>
                <w:sz w:val="24"/>
                <w:szCs w:val="24"/>
              </w:rPr>
            </w:pPr>
          </w:p>
          <w:p w14:paraId="32509773" w14:textId="77777777" w:rsidR="00D94262" w:rsidRPr="00143138" w:rsidRDefault="00D94262">
            <w:pPr>
              <w:widowControl w:val="0"/>
              <w:autoSpaceDE w:val="0"/>
              <w:autoSpaceDN w:val="0"/>
              <w:adjustRightInd w:val="0"/>
              <w:spacing w:before="1" w:after="0" w:line="240" w:lineRule="auto"/>
              <w:ind w:left="399" w:right="383"/>
              <w:jc w:val="center"/>
              <w:rPr>
                <w:rFonts w:ascii="Times New Roman" w:hAnsi="Times New Roman"/>
                <w:sz w:val="24"/>
                <w:szCs w:val="24"/>
              </w:rPr>
            </w:pPr>
            <w:r w:rsidRPr="00143138">
              <w:rPr>
                <w:rFonts w:ascii="Times New Roman" w:hAnsi="Times New Roman"/>
              </w:rPr>
              <w:t>Febuxostat</w:t>
            </w:r>
            <w:r w:rsidRPr="00143138" w:rsidDel="00D94262">
              <w:rPr>
                <w:rFonts w:ascii="Times New Roman" w:hAnsi="Times New Roman"/>
              </w:rPr>
              <w:t xml:space="preserve"> </w:t>
            </w:r>
            <w:r w:rsidRPr="00143138">
              <w:rPr>
                <w:rFonts w:ascii="Times New Roman" w:hAnsi="Times New Roman"/>
              </w:rPr>
              <w:t>80</w:t>
            </w:r>
            <w:r w:rsidR="0075286D" w:rsidRPr="00143138">
              <w:rPr>
                <w:rFonts w:ascii="Times New Roman" w:hAnsi="Times New Roman"/>
              </w:rPr>
              <w:t> mg</w:t>
            </w:r>
            <w:r w:rsidRPr="00143138">
              <w:rPr>
                <w:rFonts w:ascii="Times New Roman" w:hAnsi="Times New Roman"/>
              </w:rPr>
              <w:t xml:space="preserve"> QD</w:t>
            </w:r>
          </w:p>
        </w:tc>
        <w:tc>
          <w:tcPr>
            <w:tcW w:w="1531" w:type="dxa"/>
            <w:tcBorders>
              <w:top w:val="single" w:sz="4" w:space="0" w:color="000000"/>
              <w:left w:val="single" w:sz="4" w:space="0" w:color="000000"/>
              <w:bottom w:val="single" w:sz="4" w:space="0" w:color="000000"/>
              <w:right w:val="single" w:sz="4" w:space="0" w:color="000000"/>
            </w:tcBorders>
          </w:tcPr>
          <w:p w14:paraId="58CED39E" w14:textId="77777777" w:rsidR="00D94262" w:rsidRPr="00143138" w:rsidRDefault="00D94262">
            <w:pPr>
              <w:widowControl w:val="0"/>
              <w:autoSpaceDE w:val="0"/>
              <w:autoSpaceDN w:val="0"/>
              <w:adjustRightInd w:val="0"/>
              <w:spacing w:before="5" w:after="0" w:line="240" w:lineRule="exact"/>
              <w:rPr>
                <w:rFonts w:ascii="Times New Roman" w:hAnsi="Times New Roman"/>
                <w:sz w:val="24"/>
                <w:szCs w:val="24"/>
              </w:rPr>
            </w:pPr>
          </w:p>
          <w:p w14:paraId="1199411F" w14:textId="77777777" w:rsidR="00D94262" w:rsidRPr="00143138" w:rsidRDefault="00D94262">
            <w:pPr>
              <w:widowControl w:val="0"/>
              <w:autoSpaceDE w:val="0"/>
              <w:autoSpaceDN w:val="0"/>
              <w:adjustRightInd w:val="0"/>
              <w:spacing w:before="1" w:after="0" w:line="240" w:lineRule="auto"/>
              <w:ind w:left="239" w:right="-20"/>
              <w:rPr>
                <w:rFonts w:ascii="Times New Roman" w:hAnsi="Times New Roman"/>
              </w:rPr>
            </w:pPr>
            <w:r w:rsidRPr="00143138">
              <w:rPr>
                <w:rFonts w:ascii="Times New Roman" w:hAnsi="Times New Roman"/>
              </w:rPr>
              <w:t>Febuxostat</w:t>
            </w:r>
          </w:p>
          <w:p w14:paraId="3F640B3E" w14:textId="77777777" w:rsidR="00D94262" w:rsidRPr="00143138" w:rsidRDefault="00D94262">
            <w:pPr>
              <w:widowControl w:val="0"/>
              <w:autoSpaceDE w:val="0"/>
              <w:autoSpaceDN w:val="0"/>
              <w:adjustRightInd w:val="0"/>
              <w:spacing w:before="1" w:after="0" w:line="240" w:lineRule="auto"/>
              <w:ind w:left="239" w:right="-20"/>
              <w:rPr>
                <w:rFonts w:ascii="Times New Roman" w:hAnsi="Times New Roman"/>
                <w:sz w:val="24"/>
                <w:szCs w:val="24"/>
              </w:rPr>
            </w:pPr>
            <w:r w:rsidRPr="00143138" w:rsidDel="00D94262">
              <w:rPr>
                <w:rFonts w:ascii="Times New Roman" w:hAnsi="Times New Roman"/>
              </w:rPr>
              <w:t xml:space="preserve"> </w:t>
            </w:r>
            <w:r w:rsidRPr="00143138">
              <w:rPr>
                <w:rFonts w:ascii="Times New Roman" w:hAnsi="Times New Roman"/>
              </w:rPr>
              <w:t>120</w:t>
            </w:r>
            <w:r w:rsidR="0075286D" w:rsidRPr="00143138">
              <w:rPr>
                <w:rFonts w:ascii="Times New Roman" w:hAnsi="Times New Roman"/>
              </w:rPr>
              <w:t> mg</w:t>
            </w:r>
            <w:r w:rsidRPr="00143138">
              <w:rPr>
                <w:rFonts w:ascii="Times New Roman" w:hAnsi="Times New Roman"/>
              </w:rPr>
              <w:t xml:space="preserve"> QD</w:t>
            </w:r>
          </w:p>
        </w:tc>
        <w:tc>
          <w:tcPr>
            <w:tcW w:w="1915" w:type="dxa"/>
            <w:tcBorders>
              <w:top w:val="single" w:sz="4" w:space="0" w:color="000000"/>
              <w:left w:val="single" w:sz="4" w:space="0" w:color="000000"/>
              <w:bottom w:val="single" w:sz="4" w:space="0" w:color="000000"/>
              <w:right w:val="single" w:sz="4" w:space="0" w:color="000000"/>
            </w:tcBorders>
          </w:tcPr>
          <w:p w14:paraId="7C102036" w14:textId="77777777" w:rsidR="00D94262" w:rsidRPr="00143138" w:rsidRDefault="00D94262">
            <w:pPr>
              <w:widowControl w:val="0"/>
              <w:autoSpaceDE w:val="0"/>
              <w:autoSpaceDN w:val="0"/>
              <w:adjustRightInd w:val="0"/>
              <w:spacing w:after="0" w:line="246" w:lineRule="exact"/>
              <w:ind w:left="399" w:right="383"/>
              <w:jc w:val="center"/>
              <w:rPr>
                <w:rFonts w:ascii="Times New Roman" w:hAnsi="Times New Roman"/>
              </w:rPr>
            </w:pPr>
            <w:r w:rsidRPr="00143138">
              <w:rPr>
                <w:rFonts w:ascii="Times New Roman" w:hAnsi="Times New Roman"/>
              </w:rPr>
              <w:t>Allopurinol</w:t>
            </w:r>
          </w:p>
          <w:p w14:paraId="11B0BDE4" w14:textId="77777777" w:rsidR="00D94262" w:rsidRPr="00143138" w:rsidRDefault="00D94262">
            <w:pPr>
              <w:widowControl w:val="0"/>
              <w:autoSpaceDE w:val="0"/>
              <w:autoSpaceDN w:val="0"/>
              <w:adjustRightInd w:val="0"/>
              <w:spacing w:after="0" w:line="249" w:lineRule="exact"/>
              <w:ind w:left="690" w:right="673"/>
              <w:jc w:val="center"/>
              <w:rPr>
                <w:rFonts w:ascii="Times New Roman" w:hAnsi="Times New Roman"/>
              </w:rPr>
            </w:pPr>
            <w:r w:rsidRPr="00143138">
              <w:rPr>
                <w:rFonts w:ascii="Times New Roman" w:hAnsi="Times New Roman"/>
              </w:rPr>
              <w:t>300 /</w:t>
            </w:r>
          </w:p>
          <w:p w14:paraId="44719A7C" w14:textId="77777777" w:rsidR="00D94262" w:rsidRPr="00143138" w:rsidRDefault="00D94262">
            <w:pPr>
              <w:widowControl w:val="0"/>
              <w:autoSpaceDE w:val="0"/>
              <w:autoSpaceDN w:val="0"/>
              <w:adjustRightInd w:val="0"/>
              <w:spacing w:after="0" w:line="257" w:lineRule="exact"/>
              <w:ind w:left="356" w:right="343"/>
              <w:jc w:val="center"/>
              <w:rPr>
                <w:rFonts w:ascii="Times New Roman" w:hAnsi="Times New Roman"/>
                <w:sz w:val="24"/>
                <w:szCs w:val="24"/>
              </w:rPr>
            </w:pPr>
            <w:r w:rsidRPr="00143138">
              <w:rPr>
                <w:rFonts w:ascii="Times New Roman" w:hAnsi="Times New Roman"/>
              </w:rPr>
              <w:t>100</w:t>
            </w:r>
            <w:r w:rsidR="0075286D" w:rsidRPr="00143138">
              <w:rPr>
                <w:rFonts w:ascii="Times New Roman" w:hAnsi="Times New Roman"/>
              </w:rPr>
              <w:t> mg</w:t>
            </w:r>
            <w:r w:rsidRPr="00143138">
              <w:rPr>
                <w:rFonts w:ascii="Times New Roman" w:hAnsi="Times New Roman"/>
              </w:rPr>
              <w:t xml:space="preserve"> QD</w:t>
            </w:r>
            <w:r w:rsidRPr="00143138">
              <w:rPr>
                <w:rFonts w:ascii="Times New Roman" w:hAnsi="Times New Roman"/>
                <w:szCs w:val="14"/>
                <w:vertAlign w:val="superscript"/>
              </w:rPr>
              <w:t>1</w:t>
            </w:r>
          </w:p>
        </w:tc>
      </w:tr>
      <w:tr w:rsidR="00143138" w:rsidRPr="00143138" w14:paraId="7E4BD566" w14:textId="77777777" w:rsidTr="000A702F">
        <w:tc>
          <w:tcPr>
            <w:tcW w:w="1752" w:type="dxa"/>
            <w:tcBorders>
              <w:top w:val="single" w:sz="4" w:space="0" w:color="000000"/>
              <w:left w:val="single" w:sz="4" w:space="0" w:color="000000"/>
              <w:bottom w:val="single" w:sz="4" w:space="0" w:color="000000"/>
              <w:right w:val="single" w:sz="4" w:space="0" w:color="000000"/>
            </w:tcBorders>
          </w:tcPr>
          <w:p w14:paraId="23784321" w14:textId="77777777" w:rsidR="00D94262" w:rsidRPr="00143138" w:rsidRDefault="00D94262" w:rsidP="000A702F">
            <w:pPr>
              <w:autoSpaceDE w:val="0"/>
              <w:autoSpaceDN w:val="0"/>
              <w:adjustRightInd w:val="0"/>
              <w:spacing w:after="0" w:line="240" w:lineRule="auto"/>
              <w:ind w:left="546" w:right="527"/>
              <w:jc w:val="center"/>
              <w:rPr>
                <w:rFonts w:ascii="Times New Roman" w:hAnsi="Times New Roman"/>
              </w:rPr>
            </w:pPr>
            <w:r w:rsidRPr="00143138">
              <w:rPr>
                <w:rFonts w:ascii="Times New Roman" w:hAnsi="Times New Roman"/>
              </w:rPr>
              <w:t>APEX</w:t>
            </w:r>
          </w:p>
          <w:p w14:paraId="57B40408" w14:textId="77777777" w:rsidR="00D94262" w:rsidRPr="00143138" w:rsidRDefault="00D94262" w:rsidP="000A702F">
            <w:pPr>
              <w:autoSpaceDE w:val="0"/>
              <w:autoSpaceDN w:val="0"/>
              <w:adjustRightInd w:val="0"/>
              <w:spacing w:after="0" w:line="240" w:lineRule="auto"/>
              <w:ind w:left="346" w:right="327"/>
              <w:jc w:val="center"/>
              <w:rPr>
                <w:rFonts w:ascii="Times New Roman" w:hAnsi="Times New Roman"/>
              </w:rPr>
            </w:pPr>
            <w:r w:rsidRPr="00143138">
              <w:rPr>
                <w:rFonts w:ascii="Times New Roman" w:hAnsi="Times New Roman"/>
              </w:rPr>
              <w:t>(28 weeks)</w:t>
            </w:r>
          </w:p>
        </w:tc>
        <w:tc>
          <w:tcPr>
            <w:tcW w:w="1815" w:type="dxa"/>
            <w:tcBorders>
              <w:top w:val="single" w:sz="4" w:space="0" w:color="000000"/>
              <w:left w:val="single" w:sz="4" w:space="0" w:color="000000"/>
              <w:bottom w:val="single" w:sz="4" w:space="0" w:color="000000"/>
              <w:right w:val="single" w:sz="4" w:space="0" w:color="000000"/>
            </w:tcBorders>
          </w:tcPr>
          <w:p w14:paraId="300B85D7" w14:textId="77777777" w:rsidR="00D94262" w:rsidRPr="00143138" w:rsidRDefault="00D94262">
            <w:pPr>
              <w:widowControl w:val="0"/>
              <w:autoSpaceDE w:val="0"/>
              <w:autoSpaceDN w:val="0"/>
              <w:adjustRightInd w:val="0"/>
              <w:spacing w:after="0" w:line="246" w:lineRule="exact"/>
              <w:ind w:left="608" w:right="585"/>
              <w:jc w:val="center"/>
              <w:rPr>
                <w:rFonts w:ascii="Times New Roman" w:hAnsi="Times New Roman"/>
                <w:sz w:val="14"/>
                <w:szCs w:val="14"/>
              </w:rPr>
            </w:pPr>
            <w:r w:rsidRPr="00143138">
              <w:rPr>
                <w:rFonts w:ascii="Times New Roman" w:hAnsi="Times New Roman"/>
              </w:rPr>
              <w:t>48%</w:t>
            </w:r>
            <w:r w:rsidRPr="00143138">
              <w:rPr>
                <w:rFonts w:ascii="Times New Roman" w:hAnsi="Times New Roman"/>
                <w:szCs w:val="14"/>
              </w:rPr>
              <w:t>*</w:t>
            </w:r>
          </w:p>
          <w:p w14:paraId="451A6844" w14:textId="77777777" w:rsidR="00D94262" w:rsidRPr="00143138" w:rsidRDefault="00D94262">
            <w:pPr>
              <w:widowControl w:val="0"/>
              <w:autoSpaceDE w:val="0"/>
              <w:autoSpaceDN w:val="0"/>
              <w:adjustRightInd w:val="0"/>
              <w:spacing w:before="1" w:after="0" w:line="240" w:lineRule="auto"/>
              <w:ind w:left="510" w:right="488"/>
              <w:jc w:val="center"/>
              <w:rPr>
                <w:rFonts w:ascii="Times New Roman" w:hAnsi="Times New Roman"/>
                <w:sz w:val="24"/>
                <w:szCs w:val="24"/>
              </w:rPr>
            </w:pPr>
            <w:r w:rsidRPr="00143138">
              <w:rPr>
                <w:rFonts w:ascii="Times New Roman" w:hAnsi="Times New Roman"/>
              </w:rPr>
              <w:t>(n=262)</w:t>
            </w:r>
          </w:p>
        </w:tc>
        <w:tc>
          <w:tcPr>
            <w:tcW w:w="1531" w:type="dxa"/>
            <w:tcBorders>
              <w:top w:val="single" w:sz="4" w:space="0" w:color="000000"/>
              <w:left w:val="single" w:sz="4" w:space="0" w:color="000000"/>
              <w:bottom w:val="single" w:sz="4" w:space="0" w:color="000000"/>
              <w:right w:val="single" w:sz="4" w:space="0" w:color="000000"/>
            </w:tcBorders>
          </w:tcPr>
          <w:p w14:paraId="211EC668" w14:textId="77777777" w:rsidR="00D94262" w:rsidRPr="00143138" w:rsidRDefault="00D94262">
            <w:pPr>
              <w:widowControl w:val="0"/>
              <w:autoSpaceDE w:val="0"/>
              <w:autoSpaceDN w:val="0"/>
              <w:adjustRightInd w:val="0"/>
              <w:spacing w:after="0" w:line="245" w:lineRule="exact"/>
              <w:ind w:left="433" w:right="-20"/>
              <w:rPr>
                <w:rFonts w:ascii="Times New Roman" w:hAnsi="Times New Roman"/>
                <w:sz w:val="14"/>
                <w:szCs w:val="14"/>
              </w:rPr>
            </w:pPr>
            <w:r w:rsidRPr="00143138">
              <w:rPr>
                <w:rFonts w:ascii="Times New Roman" w:hAnsi="Times New Roman"/>
              </w:rPr>
              <w:t>65%</w:t>
            </w:r>
            <w:r w:rsidRPr="00143138">
              <w:rPr>
                <w:rFonts w:ascii="Times New Roman" w:hAnsi="Times New Roman"/>
                <w:szCs w:val="14"/>
              </w:rPr>
              <w:t>*</w:t>
            </w:r>
            <w:r w:rsidRPr="00143138">
              <w:rPr>
                <w:rFonts w:ascii="Times New Roman" w:hAnsi="Times New Roman"/>
                <w:szCs w:val="14"/>
                <w:vertAlign w:val="superscript"/>
              </w:rPr>
              <w:t>, #</w:t>
            </w:r>
          </w:p>
          <w:p w14:paraId="34AE451F" w14:textId="77777777" w:rsidR="00D94262" w:rsidRPr="00143138" w:rsidRDefault="00D94262">
            <w:pPr>
              <w:widowControl w:val="0"/>
              <w:autoSpaceDE w:val="0"/>
              <w:autoSpaceDN w:val="0"/>
              <w:adjustRightInd w:val="0"/>
              <w:spacing w:before="2" w:after="0" w:line="240" w:lineRule="auto"/>
              <w:ind w:left="402" w:right="-20"/>
              <w:rPr>
                <w:rFonts w:ascii="Times New Roman" w:hAnsi="Times New Roman"/>
                <w:sz w:val="24"/>
                <w:szCs w:val="24"/>
              </w:rPr>
            </w:pPr>
            <w:r w:rsidRPr="00143138">
              <w:rPr>
                <w:rFonts w:ascii="Times New Roman" w:hAnsi="Times New Roman"/>
              </w:rPr>
              <w:t>(n=269)</w:t>
            </w:r>
          </w:p>
        </w:tc>
        <w:tc>
          <w:tcPr>
            <w:tcW w:w="1915" w:type="dxa"/>
            <w:tcBorders>
              <w:top w:val="single" w:sz="4" w:space="0" w:color="000000"/>
              <w:left w:val="single" w:sz="4" w:space="0" w:color="000000"/>
              <w:bottom w:val="single" w:sz="4" w:space="0" w:color="000000"/>
              <w:right w:val="single" w:sz="4" w:space="0" w:color="000000"/>
            </w:tcBorders>
          </w:tcPr>
          <w:p w14:paraId="1C9E78BA" w14:textId="77777777" w:rsidR="00D94262" w:rsidRPr="00143138" w:rsidRDefault="00D94262">
            <w:pPr>
              <w:widowControl w:val="0"/>
              <w:autoSpaceDE w:val="0"/>
              <w:autoSpaceDN w:val="0"/>
              <w:adjustRightInd w:val="0"/>
              <w:spacing w:after="0" w:line="246" w:lineRule="exact"/>
              <w:ind w:left="706" w:right="694"/>
              <w:jc w:val="center"/>
              <w:rPr>
                <w:rFonts w:ascii="Times New Roman" w:hAnsi="Times New Roman"/>
              </w:rPr>
            </w:pPr>
            <w:r w:rsidRPr="00143138">
              <w:rPr>
                <w:rFonts w:ascii="Times New Roman" w:hAnsi="Times New Roman"/>
              </w:rPr>
              <w:t>22%</w:t>
            </w:r>
          </w:p>
          <w:p w14:paraId="068A2F78" w14:textId="77777777" w:rsidR="00D94262" w:rsidRPr="00143138" w:rsidRDefault="00D94262">
            <w:pPr>
              <w:widowControl w:val="0"/>
              <w:autoSpaceDE w:val="0"/>
              <w:autoSpaceDN w:val="0"/>
              <w:adjustRightInd w:val="0"/>
              <w:spacing w:before="1" w:after="0" w:line="240" w:lineRule="auto"/>
              <w:ind w:left="558" w:right="541"/>
              <w:jc w:val="center"/>
              <w:rPr>
                <w:rFonts w:ascii="Times New Roman" w:hAnsi="Times New Roman"/>
                <w:sz w:val="24"/>
                <w:szCs w:val="24"/>
              </w:rPr>
            </w:pPr>
            <w:r w:rsidRPr="00143138">
              <w:rPr>
                <w:rFonts w:ascii="Times New Roman" w:hAnsi="Times New Roman"/>
              </w:rPr>
              <w:t>(n=268)</w:t>
            </w:r>
          </w:p>
        </w:tc>
      </w:tr>
      <w:tr w:rsidR="00143138" w:rsidRPr="00143138" w14:paraId="5E20DA1F" w14:textId="77777777" w:rsidTr="000A702F">
        <w:tc>
          <w:tcPr>
            <w:tcW w:w="1752" w:type="dxa"/>
            <w:tcBorders>
              <w:top w:val="single" w:sz="4" w:space="0" w:color="000000"/>
              <w:left w:val="single" w:sz="4" w:space="0" w:color="000000"/>
              <w:bottom w:val="single" w:sz="4" w:space="0" w:color="000000"/>
              <w:right w:val="single" w:sz="4" w:space="0" w:color="000000"/>
            </w:tcBorders>
          </w:tcPr>
          <w:p w14:paraId="3E469CD8" w14:textId="77777777" w:rsidR="00D94262" w:rsidRPr="00143138" w:rsidRDefault="00D94262" w:rsidP="000A702F">
            <w:pPr>
              <w:autoSpaceDE w:val="0"/>
              <w:autoSpaceDN w:val="0"/>
              <w:adjustRightInd w:val="0"/>
              <w:spacing w:after="0" w:line="240" w:lineRule="auto"/>
              <w:ind w:left="550" w:right="535"/>
              <w:jc w:val="center"/>
              <w:rPr>
                <w:rFonts w:ascii="Times New Roman" w:hAnsi="Times New Roman"/>
              </w:rPr>
            </w:pPr>
            <w:r w:rsidRPr="00143138">
              <w:rPr>
                <w:rFonts w:ascii="Times New Roman" w:hAnsi="Times New Roman"/>
              </w:rPr>
              <w:t>FACT</w:t>
            </w:r>
          </w:p>
          <w:p w14:paraId="35FBEECC" w14:textId="77777777" w:rsidR="00D94262" w:rsidRPr="00143138" w:rsidRDefault="00D94262" w:rsidP="000A702F">
            <w:pPr>
              <w:autoSpaceDE w:val="0"/>
              <w:autoSpaceDN w:val="0"/>
              <w:adjustRightInd w:val="0"/>
              <w:spacing w:after="0" w:line="240" w:lineRule="auto"/>
              <w:ind w:left="346" w:right="327"/>
              <w:jc w:val="center"/>
              <w:rPr>
                <w:rFonts w:ascii="Times New Roman" w:hAnsi="Times New Roman"/>
              </w:rPr>
            </w:pPr>
            <w:r w:rsidRPr="00143138">
              <w:rPr>
                <w:rFonts w:ascii="Times New Roman" w:hAnsi="Times New Roman"/>
              </w:rPr>
              <w:t>(52 weeks)</w:t>
            </w:r>
          </w:p>
        </w:tc>
        <w:tc>
          <w:tcPr>
            <w:tcW w:w="1815" w:type="dxa"/>
            <w:tcBorders>
              <w:top w:val="single" w:sz="4" w:space="0" w:color="000000"/>
              <w:left w:val="single" w:sz="4" w:space="0" w:color="000000"/>
              <w:bottom w:val="single" w:sz="4" w:space="0" w:color="000000"/>
              <w:right w:val="single" w:sz="4" w:space="0" w:color="000000"/>
            </w:tcBorders>
          </w:tcPr>
          <w:p w14:paraId="1D04EA45" w14:textId="77777777" w:rsidR="00D94262" w:rsidRPr="00143138" w:rsidRDefault="00D94262">
            <w:pPr>
              <w:widowControl w:val="0"/>
              <w:autoSpaceDE w:val="0"/>
              <w:autoSpaceDN w:val="0"/>
              <w:adjustRightInd w:val="0"/>
              <w:spacing w:after="0" w:line="246" w:lineRule="exact"/>
              <w:ind w:left="627" w:right="602"/>
              <w:jc w:val="center"/>
              <w:rPr>
                <w:rFonts w:ascii="Times New Roman" w:hAnsi="Times New Roman"/>
                <w:sz w:val="14"/>
                <w:szCs w:val="14"/>
              </w:rPr>
            </w:pPr>
            <w:r w:rsidRPr="00143138">
              <w:rPr>
                <w:rFonts w:ascii="Times New Roman" w:hAnsi="Times New Roman"/>
              </w:rPr>
              <w:t>53%</w:t>
            </w:r>
            <w:r w:rsidRPr="00143138">
              <w:rPr>
                <w:rFonts w:ascii="Times New Roman" w:hAnsi="Times New Roman"/>
                <w:szCs w:val="14"/>
              </w:rPr>
              <w:t>*</w:t>
            </w:r>
          </w:p>
          <w:p w14:paraId="609C0A98" w14:textId="77777777" w:rsidR="00D94262" w:rsidRPr="00143138" w:rsidRDefault="00D94262">
            <w:pPr>
              <w:widowControl w:val="0"/>
              <w:autoSpaceDE w:val="0"/>
              <w:autoSpaceDN w:val="0"/>
              <w:adjustRightInd w:val="0"/>
              <w:spacing w:before="1" w:after="0" w:line="240" w:lineRule="auto"/>
              <w:ind w:left="510" w:right="488"/>
              <w:jc w:val="center"/>
              <w:rPr>
                <w:rFonts w:ascii="Times New Roman" w:hAnsi="Times New Roman"/>
                <w:sz w:val="24"/>
                <w:szCs w:val="24"/>
              </w:rPr>
            </w:pPr>
            <w:r w:rsidRPr="00143138">
              <w:rPr>
                <w:rFonts w:ascii="Times New Roman" w:hAnsi="Times New Roman"/>
              </w:rPr>
              <w:t>(n=255)</w:t>
            </w:r>
          </w:p>
        </w:tc>
        <w:tc>
          <w:tcPr>
            <w:tcW w:w="1531" w:type="dxa"/>
            <w:tcBorders>
              <w:top w:val="single" w:sz="4" w:space="0" w:color="000000"/>
              <w:left w:val="single" w:sz="4" w:space="0" w:color="000000"/>
              <w:bottom w:val="single" w:sz="4" w:space="0" w:color="000000"/>
              <w:right w:val="single" w:sz="4" w:space="0" w:color="000000"/>
            </w:tcBorders>
          </w:tcPr>
          <w:p w14:paraId="5D4F4587" w14:textId="77777777" w:rsidR="00D94262" w:rsidRPr="00143138" w:rsidRDefault="00D94262">
            <w:pPr>
              <w:widowControl w:val="0"/>
              <w:autoSpaceDE w:val="0"/>
              <w:autoSpaceDN w:val="0"/>
              <w:adjustRightInd w:val="0"/>
              <w:spacing w:after="0" w:line="246" w:lineRule="exact"/>
              <w:ind w:left="483" w:right="463"/>
              <w:jc w:val="center"/>
              <w:rPr>
                <w:rFonts w:ascii="Times New Roman" w:hAnsi="Times New Roman"/>
                <w:sz w:val="14"/>
                <w:szCs w:val="14"/>
              </w:rPr>
            </w:pPr>
            <w:r w:rsidRPr="00143138">
              <w:rPr>
                <w:rFonts w:ascii="Times New Roman" w:hAnsi="Times New Roman"/>
              </w:rPr>
              <w:t>62%</w:t>
            </w:r>
            <w:r w:rsidRPr="00143138">
              <w:rPr>
                <w:rFonts w:ascii="Times New Roman" w:hAnsi="Times New Roman"/>
                <w:szCs w:val="14"/>
              </w:rPr>
              <w:t>*</w:t>
            </w:r>
          </w:p>
          <w:p w14:paraId="452B43DA" w14:textId="77777777" w:rsidR="00D94262" w:rsidRPr="00143138" w:rsidRDefault="00D94262">
            <w:pPr>
              <w:widowControl w:val="0"/>
              <w:autoSpaceDE w:val="0"/>
              <w:autoSpaceDN w:val="0"/>
              <w:adjustRightInd w:val="0"/>
              <w:spacing w:before="1" w:after="0" w:line="240" w:lineRule="auto"/>
              <w:ind w:left="366" w:right="349"/>
              <w:jc w:val="center"/>
              <w:rPr>
                <w:rFonts w:ascii="Times New Roman" w:hAnsi="Times New Roman"/>
                <w:sz w:val="24"/>
                <w:szCs w:val="24"/>
              </w:rPr>
            </w:pPr>
            <w:r w:rsidRPr="00143138">
              <w:rPr>
                <w:rFonts w:ascii="Times New Roman" w:hAnsi="Times New Roman"/>
              </w:rPr>
              <w:t>(n=250)</w:t>
            </w:r>
          </w:p>
        </w:tc>
        <w:tc>
          <w:tcPr>
            <w:tcW w:w="1915" w:type="dxa"/>
            <w:tcBorders>
              <w:top w:val="single" w:sz="4" w:space="0" w:color="000000"/>
              <w:left w:val="single" w:sz="4" w:space="0" w:color="000000"/>
              <w:bottom w:val="single" w:sz="4" w:space="0" w:color="000000"/>
              <w:right w:val="single" w:sz="4" w:space="0" w:color="000000"/>
            </w:tcBorders>
          </w:tcPr>
          <w:p w14:paraId="27D6ED0B" w14:textId="77777777" w:rsidR="00D94262" w:rsidRPr="00143138" w:rsidRDefault="00D94262">
            <w:pPr>
              <w:widowControl w:val="0"/>
              <w:autoSpaceDE w:val="0"/>
              <w:autoSpaceDN w:val="0"/>
              <w:adjustRightInd w:val="0"/>
              <w:spacing w:after="0" w:line="246" w:lineRule="exact"/>
              <w:ind w:left="706" w:right="694"/>
              <w:jc w:val="center"/>
              <w:rPr>
                <w:rFonts w:ascii="Times New Roman" w:hAnsi="Times New Roman"/>
              </w:rPr>
            </w:pPr>
            <w:r w:rsidRPr="00143138">
              <w:rPr>
                <w:rFonts w:ascii="Times New Roman" w:hAnsi="Times New Roman"/>
              </w:rPr>
              <w:t>21%</w:t>
            </w:r>
          </w:p>
          <w:p w14:paraId="7B509995" w14:textId="77777777" w:rsidR="00D94262" w:rsidRPr="00143138" w:rsidRDefault="00D94262">
            <w:pPr>
              <w:widowControl w:val="0"/>
              <w:autoSpaceDE w:val="0"/>
              <w:autoSpaceDN w:val="0"/>
              <w:adjustRightInd w:val="0"/>
              <w:spacing w:before="1" w:after="0" w:line="240" w:lineRule="auto"/>
              <w:ind w:left="558" w:right="541"/>
              <w:jc w:val="center"/>
              <w:rPr>
                <w:rFonts w:ascii="Times New Roman" w:hAnsi="Times New Roman"/>
                <w:sz w:val="24"/>
                <w:szCs w:val="24"/>
              </w:rPr>
            </w:pPr>
            <w:r w:rsidRPr="00143138">
              <w:rPr>
                <w:rFonts w:ascii="Times New Roman" w:hAnsi="Times New Roman"/>
              </w:rPr>
              <w:t>(n=251)</w:t>
            </w:r>
          </w:p>
        </w:tc>
      </w:tr>
      <w:tr w:rsidR="00143138" w:rsidRPr="00143138" w14:paraId="0F664A67" w14:textId="77777777" w:rsidTr="000A702F">
        <w:tc>
          <w:tcPr>
            <w:tcW w:w="1752" w:type="dxa"/>
            <w:tcBorders>
              <w:top w:val="single" w:sz="4" w:space="0" w:color="000000"/>
              <w:left w:val="single" w:sz="4" w:space="0" w:color="000000"/>
              <w:bottom w:val="single" w:sz="4" w:space="0" w:color="000000"/>
              <w:right w:val="single" w:sz="4" w:space="0" w:color="000000"/>
            </w:tcBorders>
          </w:tcPr>
          <w:p w14:paraId="2D5CADCE" w14:textId="77777777" w:rsidR="00D94262" w:rsidRPr="00143138" w:rsidRDefault="00D94262" w:rsidP="000A702F">
            <w:pPr>
              <w:autoSpaceDE w:val="0"/>
              <w:autoSpaceDN w:val="0"/>
              <w:adjustRightInd w:val="0"/>
              <w:spacing w:after="0" w:line="240" w:lineRule="auto"/>
              <w:ind w:left="375" w:right="355"/>
              <w:jc w:val="center"/>
              <w:rPr>
                <w:rFonts w:ascii="Times New Roman" w:hAnsi="Times New Roman"/>
              </w:rPr>
            </w:pPr>
            <w:r w:rsidRPr="00143138">
              <w:rPr>
                <w:rFonts w:ascii="Times New Roman" w:hAnsi="Times New Roman"/>
              </w:rPr>
              <w:t>Combined</w:t>
            </w:r>
          </w:p>
          <w:p w14:paraId="578489CE" w14:textId="77777777" w:rsidR="00D94262" w:rsidRPr="00143138" w:rsidRDefault="00D94262" w:rsidP="000A702F">
            <w:pPr>
              <w:autoSpaceDE w:val="0"/>
              <w:autoSpaceDN w:val="0"/>
              <w:adjustRightInd w:val="0"/>
              <w:spacing w:after="0" w:line="240" w:lineRule="auto"/>
              <w:ind w:left="510" w:right="488"/>
              <w:jc w:val="center"/>
              <w:rPr>
                <w:rFonts w:ascii="Times New Roman" w:hAnsi="Times New Roman"/>
              </w:rPr>
            </w:pPr>
            <w:r w:rsidRPr="00143138">
              <w:rPr>
                <w:rFonts w:ascii="Times New Roman" w:hAnsi="Times New Roman"/>
              </w:rPr>
              <w:t>Results</w:t>
            </w:r>
          </w:p>
        </w:tc>
        <w:tc>
          <w:tcPr>
            <w:tcW w:w="1815" w:type="dxa"/>
            <w:tcBorders>
              <w:top w:val="single" w:sz="4" w:space="0" w:color="000000"/>
              <w:left w:val="single" w:sz="4" w:space="0" w:color="000000"/>
              <w:bottom w:val="single" w:sz="4" w:space="0" w:color="000000"/>
              <w:right w:val="single" w:sz="4" w:space="0" w:color="000000"/>
            </w:tcBorders>
          </w:tcPr>
          <w:p w14:paraId="12A7991A" w14:textId="77777777" w:rsidR="00D94262" w:rsidRPr="00143138" w:rsidRDefault="00D94262">
            <w:pPr>
              <w:widowControl w:val="0"/>
              <w:autoSpaceDE w:val="0"/>
              <w:autoSpaceDN w:val="0"/>
              <w:adjustRightInd w:val="0"/>
              <w:spacing w:after="0" w:line="246" w:lineRule="exact"/>
              <w:ind w:left="625" w:right="605"/>
              <w:jc w:val="center"/>
              <w:rPr>
                <w:rFonts w:ascii="Times New Roman" w:hAnsi="Times New Roman"/>
                <w:sz w:val="14"/>
                <w:szCs w:val="14"/>
              </w:rPr>
            </w:pPr>
            <w:r w:rsidRPr="00143138">
              <w:rPr>
                <w:rFonts w:ascii="Times New Roman" w:hAnsi="Times New Roman"/>
              </w:rPr>
              <w:t>51%</w:t>
            </w:r>
            <w:r w:rsidRPr="00143138">
              <w:rPr>
                <w:rFonts w:ascii="Times New Roman" w:hAnsi="Times New Roman"/>
                <w:szCs w:val="14"/>
              </w:rPr>
              <w:t>*</w:t>
            </w:r>
          </w:p>
          <w:p w14:paraId="42A93830" w14:textId="77777777" w:rsidR="00D94262" w:rsidRPr="00143138" w:rsidRDefault="00D94262">
            <w:pPr>
              <w:widowControl w:val="0"/>
              <w:autoSpaceDE w:val="0"/>
              <w:autoSpaceDN w:val="0"/>
              <w:adjustRightInd w:val="0"/>
              <w:spacing w:before="1" w:after="0" w:line="240" w:lineRule="auto"/>
              <w:ind w:left="510" w:right="488"/>
              <w:jc w:val="center"/>
              <w:rPr>
                <w:rFonts w:ascii="Times New Roman" w:hAnsi="Times New Roman"/>
                <w:sz w:val="24"/>
                <w:szCs w:val="24"/>
              </w:rPr>
            </w:pPr>
            <w:r w:rsidRPr="00143138">
              <w:rPr>
                <w:rFonts w:ascii="Times New Roman" w:hAnsi="Times New Roman"/>
              </w:rPr>
              <w:t>(n=517)</w:t>
            </w:r>
          </w:p>
        </w:tc>
        <w:tc>
          <w:tcPr>
            <w:tcW w:w="1531" w:type="dxa"/>
            <w:tcBorders>
              <w:top w:val="single" w:sz="4" w:space="0" w:color="000000"/>
              <w:left w:val="single" w:sz="4" w:space="0" w:color="000000"/>
              <w:bottom w:val="single" w:sz="4" w:space="0" w:color="000000"/>
              <w:right w:val="single" w:sz="4" w:space="0" w:color="000000"/>
            </w:tcBorders>
          </w:tcPr>
          <w:p w14:paraId="70DD56B0" w14:textId="77777777" w:rsidR="00D94262" w:rsidRPr="00143138" w:rsidRDefault="00D94262">
            <w:pPr>
              <w:widowControl w:val="0"/>
              <w:autoSpaceDE w:val="0"/>
              <w:autoSpaceDN w:val="0"/>
              <w:adjustRightInd w:val="0"/>
              <w:spacing w:after="0" w:line="245" w:lineRule="exact"/>
              <w:ind w:left="450" w:right="-20"/>
              <w:rPr>
                <w:rFonts w:ascii="Times New Roman" w:hAnsi="Times New Roman"/>
                <w:sz w:val="14"/>
                <w:szCs w:val="14"/>
              </w:rPr>
            </w:pPr>
            <w:r w:rsidRPr="00143138">
              <w:rPr>
                <w:rFonts w:ascii="Times New Roman" w:hAnsi="Times New Roman"/>
              </w:rPr>
              <w:t>63%</w:t>
            </w:r>
            <w:r w:rsidRPr="00143138">
              <w:rPr>
                <w:rFonts w:ascii="Times New Roman" w:hAnsi="Times New Roman"/>
                <w:szCs w:val="14"/>
              </w:rPr>
              <w:t>*</w:t>
            </w:r>
            <w:r w:rsidRPr="00143138">
              <w:rPr>
                <w:rFonts w:ascii="Times New Roman" w:hAnsi="Times New Roman"/>
                <w:szCs w:val="14"/>
                <w:vertAlign w:val="superscript"/>
              </w:rPr>
              <w:t>, #</w:t>
            </w:r>
          </w:p>
          <w:p w14:paraId="76538230" w14:textId="77777777" w:rsidR="00D94262" w:rsidRPr="00143138" w:rsidRDefault="00D94262">
            <w:pPr>
              <w:widowControl w:val="0"/>
              <w:autoSpaceDE w:val="0"/>
              <w:autoSpaceDN w:val="0"/>
              <w:adjustRightInd w:val="0"/>
              <w:spacing w:before="2" w:after="0" w:line="240" w:lineRule="auto"/>
              <w:ind w:left="402" w:right="-20"/>
              <w:rPr>
                <w:rFonts w:ascii="Times New Roman" w:hAnsi="Times New Roman"/>
                <w:sz w:val="24"/>
                <w:szCs w:val="24"/>
              </w:rPr>
            </w:pPr>
            <w:r w:rsidRPr="00143138">
              <w:rPr>
                <w:rFonts w:ascii="Times New Roman" w:hAnsi="Times New Roman"/>
              </w:rPr>
              <w:t>(n=519)</w:t>
            </w:r>
          </w:p>
        </w:tc>
        <w:tc>
          <w:tcPr>
            <w:tcW w:w="1915" w:type="dxa"/>
            <w:tcBorders>
              <w:top w:val="single" w:sz="4" w:space="0" w:color="000000"/>
              <w:left w:val="single" w:sz="4" w:space="0" w:color="000000"/>
              <w:bottom w:val="single" w:sz="4" w:space="0" w:color="000000"/>
              <w:right w:val="single" w:sz="4" w:space="0" w:color="000000"/>
            </w:tcBorders>
          </w:tcPr>
          <w:p w14:paraId="7CB66D23" w14:textId="77777777" w:rsidR="00D94262" w:rsidRPr="00143138" w:rsidRDefault="00D94262">
            <w:pPr>
              <w:widowControl w:val="0"/>
              <w:autoSpaceDE w:val="0"/>
              <w:autoSpaceDN w:val="0"/>
              <w:adjustRightInd w:val="0"/>
              <w:spacing w:after="0" w:line="246" w:lineRule="exact"/>
              <w:ind w:left="709" w:right="692"/>
              <w:jc w:val="center"/>
              <w:rPr>
                <w:rFonts w:ascii="Times New Roman" w:hAnsi="Times New Roman"/>
              </w:rPr>
            </w:pPr>
            <w:r w:rsidRPr="00143138">
              <w:rPr>
                <w:rFonts w:ascii="Times New Roman" w:hAnsi="Times New Roman"/>
              </w:rPr>
              <w:t>22%</w:t>
            </w:r>
          </w:p>
          <w:p w14:paraId="7D85C1BC" w14:textId="77777777" w:rsidR="00D94262" w:rsidRPr="00143138" w:rsidRDefault="00D94262">
            <w:pPr>
              <w:widowControl w:val="0"/>
              <w:autoSpaceDE w:val="0"/>
              <w:autoSpaceDN w:val="0"/>
              <w:adjustRightInd w:val="0"/>
              <w:spacing w:before="1" w:after="0" w:line="240" w:lineRule="auto"/>
              <w:ind w:left="558" w:right="541"/>
              <w:jc w:val="center"/>
              <w:rPr>
                <w:rFonts w:ascii="Times New Roman" w:hAnsi="Times New Roman"/>
                <w:sz w:val="24"/>
                <w:szCs w:val="24"/>
              </w:rPr>
            </w:pPr>
            <w:r w:rsidRPr="00143138">
              <w:rPr>
                <w:rFonts w:ascii="Times New Roman" w:hAnsi="Times New Roman"/>
              </w:rPr>
              <w:t>(n=519)</w:t>
            </w:r>
          </w:p>
        </w:tc>
      </w:tr>
      <w:tr w:rsidR="00D94262" w:rsidRPr="00143138" w14:paraId="36F2D76D" w14:textId="77777777" w:rsidTr="000A702F">
        <w:tc>
          <w:tcPr>
            <w:tcW w:w="7013" w:type="dxa"/>
            <w:gridSpan w:val="4"/>
            <w:tcBorders>
              <w:top w:val="single" w:sz="4" w:space="0" w:color="000000"/>
              <w:left w:val="single" w:sz="4" w:space="0" w:color="000000"/>
              <w:bottom w:val="single" w:sz="4" w:space="0" w:color="000000"/>
              <w:right w:val="single" w:sz="4" w:space="0" w:color="000000"/>
            </w:tcBorders>
          </w:tcPr>
          <w:p w14:paraId="624103B1" w14:textId="77777777" w:rsidR="00D94262" w:rsidRPr="00143138" w:rsidRDefault="00D94262" w:rsidP="000A702F">
            <w:pPr>
              <w:autoSpaceDE w:val="0"/>
              <w:autoSpaceDN w:val="0"/>
              <w:adjustRightInd w:val="0"/>
              <w:spacing w:after="0" w:line="240" w:lineRule="auto"/>
              <w:ind w:left="102" w:right="126"/>
              <w:rPr>
                <w:rFonts w:ascii="Times New Roman" w:hAnsi="Times New Roman"/>
              </w:rPr>
            </w:pPr>
            <w:r w:rsidRPr="00143138">
              <w:rPr>
                <w:rFonts w:ascii="Times New Roman" w:hAnsi="Times New Roman"/>
                <w:vertAlign w:val="superscript"/>
              </w:rPr>
              <w:t>1</w:t>
            </w:r>
            <w:r w:rsidRPr="00143138">
              <w:rPr>
                <w:rFonts w:ascii="Times New Roman" w:hAnsi="Times New Roman"/>
              </w:rPr>
              <w:t xml:space="preserve"> results from subjects receiving either 100</w:t>
            </w:r>
            <w:r w:rsidR="0075286D" w:rsidRPr="00143138">
              <w:rPr>
                <w:rFonts w:ascii="Times New Roman" w:hAnsi="Times New Roman"/>
              </w:rPr>
              <w:t> mg</w:t>
            </w:r>
            <w:r w:rsidRPr="00143138">
              <w:rPr>
                <w:rFonts w:ascii="Times New Roman" w:hAnsi="Times New Roman"/>
              </w:rPr>
              <w:t xml:space="preserve"> QD (n=10: patients with serum creatinine &gt;1.5 and </w:t>
            </w:r>
            <w:r w:rsidRPr="00143138">
              <w:rPr>
                <w:rFonts w:ascii="Times New Roman" w:eastAsia="Meiryo" w:hAnsi="Times New Roman"/>
              </w:rPr>
              <w:t>≤2.0</w:t>
            </w:r>
            <w:r w:rsidR="0075286D" w:rsidRPr="00143138">
              <w:rPr>
                <w:rFonts w:ascii="Times New Roman" w:eastAsia="Meiryo" w:hAnsi="Times New Roman"/>
              </w:rPr>
              <w:t> mg</w:t>
            </w:r>
            <w:r w:rsidRPr="00143138">
              <w:rPr>
                <w:rFonts w:ascii="Times New Roman" w:eastAsia="Meiryo" w:hAnsi="Times New Roman"/>
              </w:rPr>
              <w:t>/dL) or 300</w:t>
            </w:r>
            <w:r w:rsidR="0075286D" w:rsidRPr="00143138">
              <w:rPr>
                <w:rFonts w:ascii="Times New Roman" w:eastAsia="Meiryo" w:hAnsi="Times New Roman"/>
              </w:rPr>
              <w:t> mg</w:t>
            </w:r>
            <w:r w:rsidRPr="00143138">
              <w:rPr>
                <w:rFonts w:ascii="Times New Roman" w:eastAsia="Meiryo" w:hAnsi="Times New Roman"/>
              </w:rPr>
              <w:t xml:space="preserve"> QD (n=509) were pooled</w:t>
            </w:r>
            <w:r w:rsidR="000A702F" w:rsidRPr="00143138">
              <w:rPr>
                <w:rFonts w:ascii="Times New Roman" w:eastAsia="Meiryo" w:hAnsi="Times New Roman"/>
              </w:rPr>
              <w:t xml:space="preserve"> </w:t>
            </w:r>
            <w:r w:rsidRPr="00143138">
              <w:rPr>
                <w:rFonts w:ascii="Times New Roman" w:hAnsi="Times New Roman"/>
              </w:rPr>
              <w:t>for analyses.</w:t>
            </w:r>
          </w:p>
          <w:p w14:paraId="733798EE" w14:textId="77777777" w:rsidR="00D94262" w:rsidRPr="00143138" w:rsidRDefault="00D94262" w:rsidP="000A702F">
            <w:pPr>
              <w:autoSpaceDE w:val="0"/>
              <w:autoSpaceDN w:val="0"/>
              <w:adjustRightInd w:val="0"/>
              <w:spacing w:after="0" w:line="240" w:lineRule="auto"/>
              <w:ind w:left="102" w:right="-20"/>
              <w:rPr>
                <w:rFonts w:ascii="Times New Roman" w:hAnsi="Times New Roman"/>
              </w:rPr>
            </w:pPr>
            <w:r w:rsidRPr="00143138">
              <w:rPr>
                <w:rFonts w:ascii="Times New Roman" w:hAnsi="Times New Roman"/>
              </w:rPr>
              <w:t>* p &lt; 0.001 vs allopurinol, # p &lt; 0.001 vs 80</w:t>
            </w:r>
            <w:r w:rsidR="0075286D" w:rsidRPr="00143138">
              <w:rPr>
                <w:rFonts w:ascii="Times New Roman" w:hAnsi="Times New Roman"/>
              </w:rPr>
              <w:t> mg</w:t>
            </w:r>
          </w:p>
        </w:tc>
      </w:tr>
    </w:tbl>
    <w:p w14:paraId="1D3F38E8" w14:textId="77777777" w:rsidR="00D94262" w:rsidRPr="00143138" w:rsidRDefault="00D94262" w:rsidP="003D260D">
      <w:pPr>
        <w:widowControl w:val="0"/>
        <w:autoSpaceDE w:val="0"/>
        <w:autoSpaceDN w:val="0"/>
        <w:adjustRightInd w:val="0"/>
        <w:spacing w:after="0" w:line="240" w:lineRule="auto"/>
        <w:ind w:right="68"/>
        <w:rPr>
          <w:rFonts w:ascii="Times New Roman" w:hAnsi="Times New Roman"/>
        </w:rPr>
      </w:pPr>
    </w:p>
    <w:p w14:paraId="1D76DAA0" w14:textId="77777777" w:rsidR="00D94262" w:rsidRPr="00143138" w:rsidRDefault="00D94262" w:rsidP="003D260D">
      <w:pPr>
        <w:widowControl w:val="0"/>
        <w:autoSpaceDE w:val="0"/>
        <w:autoSpaceDN w:val="0"/>
        <w:adjustRightInd w:val="0"/>
        <w:spacing w:after="0" w:line="240" w:lineRule="auto"/>
        <w:ind w:right="68"/>
        <w:rPr>
          <w:rFonts w:ascii="Times New Roman" w:hAnsi="Times New Roman"/>
        </w:rPr>
      </w:pPr>
      <w:r w:rsidRPr="00143138">
        <w:rPr>
          <w:rFonts w:ascii="Times New Roman" w:hAnsi="Times New Roman"/>
        </w:rPr>
        <w:t>The ability of febuxostat to lower serum uric acid levels was prompt and persistent. Reduction in</w:t>
      </w:r>
      <w:r w:rsidR="003D260D" w:rsidRPr="00143138">
        <w:rPr>
          <w:rFonts w:ascii="Times New Roman" w:hAnsi="Times New Roman"/>
        </w:rPr>
        <w:t xml:space="preserve"> </w:t>
      </w:r>
      <w:r w:rsidRPr="00143138">
        <w:rPr>
          <w:rFonts w:ascii="Times New Roman" w:hAnsi="Times New Roman"/>
        </w:rPr>
        <w:t>serum uric acid level to &lt;6.0</w:t>
      </w:r>
      <w:r w:rsidR="0075286D" w:rsidRPr="00143138">
        <w:rPr>
          <w:rFonts w:ascii="Times New Roman" w:hAnsi="Times New Roman"/>
        </w:rPr>
        <w:t> mg</w:t>
      </w:r>
      <w:r w:rsidRPr="00143138">
        <w:rPr>
          <w:rFonts w:ascii="Times New Roman" w:hAnsi="Times New Roman"/>
        </w:rPr>
        <w:t>/dL (357</w:t>
      </w:r>
      <w:r w:rsidR="004A4A54" w:rsidRPr="00143138">
        <w:rPr>
          <w:rFonts w:ascii="Times New Roman" w:hAnsi="Times New Roman"/>
        </w:rPr>
        <w:t> </w:t>
      </w:r>
      <w:r w:rsidRPr="00143138">
        <w:rPr>
          <w:rFonts w:ascii="Times New Roman" w:hAnsi="Times New Roman"/>
        </w:rPr>
        <w:t>µmol/L) was noted by the Week 2 visit and was maintained throughout treatment. The mean serum uric acid levels over time for each treatment group from the</w:t>
      </w:r>
      <w:r w:rsidR="003D260D" w:rsidRPr="00143138">
        <w:rPr>
          <w:rFonts w:ascii="Times New Roman" w:hAnsi="Times New Roman"/>
        </w:rPr>
        <w:t xml:space="preserve"> </w:t>
      </w:r>
      <w:r w:rsidRPr="00143138">
        <w:rPr>
          <w:rFonts w:ascii="Times New Roman" w:hAnsi="Times New Roman"/>
        </w:rPr>
        <w:t>two pivotal Phase 3 studies are shown in Figure 1.</w:t>
      </w:r>
    </w:p>
    <w:p w14:paraId="73ADE465" w14:textId="77777777" w:rsidR="00280DB5" w:rsidRPr="00143138" w:rsidRDefault="00280DB5" w:rsidP="003D260D">
      <w:pPr>
        <w:widowControl w:val="0"/>
        <w:autoSpaceDE w:val="0"/>
        <w:autoSpaceDN w:val="0"/>
        <w:adjustRightInd w:val="0"/>
        <w:spacing w:after="0" w:line="240" w:lineRule="auto"/>
        <w:ind w:right="68"/>
        <w:rPr>
          <w:rFonts w:ascii="Times New Roman" w:hAnsi="Times New Roman"/>
          <w:b/>
          <w:bCs/>
        </w:rPr>
      </w:pPr>
    </w:p>
    <w:p w14:paraId="711FE056" w14:textId="77777777" w:rsidR="00D94262" w:rsidRPr="00143138" w:rsidRDefault="00D94262" w:rsidP="000A702F">
      <w:pPr>
        <w:keepNext/>
        <w:widowControl w:val="0"/>
        <w:autoSpaceDE w:val="0"/>
        <w:autoSpaceDN w:val="0"/>
        <w:adjustRightInd w:val="0"/>
        <w:spacing w:after="0" w:line="240" w:lineRule="auto"/>
        <w:ind w:right="68"/>
        <w:rPr>
          <w:rFonts w:ascii="Times New Roman" w:hAnsi="Times New Roman"/>
        </w:rPr>
      </w:pPr>
      <w:r w:rsidRPr="00143138">
        <w:rPr>
          <w:rFonts w:ascii="Times New Roman" w:hAnsi="Times New Roman"/>
          <w:b/>
          <w:bCs/>
        </w:rPr>
        <w:t>Figure 1 Mean Serum Uric Acid Levels in Combined Pivotal Phase 3 Studies</w:t>
      </w:r>
    </w:p>
    <w:p w14:paraId="6EEE47F0" w14:textId="77777777" w:rsidR="00D94262" w:rsidRPr="00143138" w:rsidRDefault="00D94262" w:rsidP="000A702F">
      <w:pPr>
        <w:keepNext/>
        <w:keepLines/>
        <w:autoSpaceDE w:val="0"/>
        <w:autoSpaceDN w:val="0"/>
        <w:adjustRightInd w:val="0"/>
        <w:spacing w:after="0" w:line="240" w:lineRule="auto"/>
        <w:ind w:right="68"/>
        <w:rPr>
          <w:rFonts w:ascii="Times New Roman" w:hAnsi="Times New Roman"/>
          <w:sz w:val="24"/>
          <w:szCs w:val="24"/>
        </w:rPr>
      </w:pPr>
    </w:p>
    <w:p w14:paraId="464AB667" w14:textId="2EDFF60A" w:rsidR="00D94262" w:rsidRPr="00143138" w:rsidRDefault="00873572" w:rsidP="000A702F">
      <w:pPr>
        <w:keepNext/>
        <w:keepLines/>
        <w:autoSpaceDE w:val="0"/>
        <w:autoSpaceDN w:val="0"/>
        <w:adjustRightInd w:val="0"/>
        <w:spacing w:after="0" w:line="240" w:lineRule="auto"/>
        <w:ind w:left="1975" w:right="-20"/>
        <w:rPr>
          <w:rFonts w:ascii="Times New Roman" w:hAnsi="Times New Roman"/>
          <w:sz w:val="16"/>
          <w:szCs w:val="16"/>
        </w:rPr>
      </w:pPr>
      <w:r w:rsidRPr="00143138">
        <w:rPr>
          <w:noProof/>
        </w:rPr>
        <mc:AlternateContent>
          <mc:Choice Requires="wpg">
            <w:drawing>
              <wp:anchor distT="0" distB="0" distL="114300" distR="114300" simplePos="0" relativeHeight="251654656" behindDoc="1" locked="0" layoutInCell="0" allowOverlap="1" wp14:anchorId="638CF845" wp14:editId="291F3FD1">
                <wp:simplePos x="0" y="0"/>
                <wp:positionH relativeFrom="page">
                  <wp:posOffset>2230755</wp:posOffset>
                </wp:positionH>
                <wp:positionV relativeFrom="paragraph">
                  <wp:posOffset>78105</wp:posOffset>
                </wp:positionV>
                <wp:extent cx="3273425" cy="2493645"/>
                <wp:effectExtent l="0" t="0" r="0" b="0"/>
                <wp:wrapNone/>
                <wp:docPr id="43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3425" cy="2493645"/>
                          <a:chOff x="3513" y="123"/>
                          <a:chExt cx="5155" cy="3927"/>
                        </a:xfrm>
                      </wpg:grpSpPr>
                      <wps:wsp>
                        <wps:cNvPr id="438" name="Freeform 10"/>
                        <wps:cNvSpPr>
                          <a:spLocks/>
                        </wps:cNvSpPr>
                        <wps:spPr bwMode="auto">
                          <a:xfrm>
                            <a:off x="3568" y="133"/>
                            <a:ext cx="20" cy="3907"/>
                          </a:xfrm>
                          <a:custGeom>
                            <a:avLst/>
                            <a:gdLst>
                              <a:gd name="T0" fmla="*/ 0 w 20"/>
                              <a:gd name="T1" fmla="*/ 0 h 3907"/>
                              <a:gd name="T2" fmla="*/ 0 w 20"/>
                              <a:gd name="T3" fmla="*/ 3907 h 3907"/>
                            </a:gdLst>
                            <a:ahLst/>
                            <a:cxnLst>
                              <a:cxn ang="0">
                                <a:pos x="T0" y="T1"/>
                              </a:cxn>
                              <a:cxn ang="0">
                                <a:pos x="T2" y="T3"/>
                              </a:cxn>
                            </a:cxnLst>
                            <a:rect l="0" t="0" r="r" b="b"/>
                            <a:pathLst>
                              <a:path w="20" h="3907">
                                <a:moveTo>
                                  <a:pt x="0" y="0"/>
                                </a:moveTo>
                                <a:lnTo>
                                  <a:pt x="0" y="3907"/>
                                </a:lnTo>
                              </a:path>
                            </a:pathLst>
                          </a:custGeom>
                          <a:noFill/>
                          <a:ln w="1219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9" name="Freeform 11"/>
                        <wps:cNvSpPr>
                          <a:spLocks/>
                        </wps:cNvSpPr>
                        <wps:spPr bwMode="auto">
                          <a:xfrm>
                            <a:off x="3523" y="3992"/>
                            <a:ext cx="5136" cy="20"/>
                          </a:xfrm>
                          <a:custGeom>
                            <a:avLst/>
                            <a:gdLst>
                              <a:gd name="T0" fmla="*/ 0 w 5136"/>
                              <a:gd name="T1" fmla="*/ 0 h 20"/>
                              <a:gd name="T2" fmla="*/ 5136 w 5136"/>
                              <a:gd name="T3" fmla="*/ 0 h 20"/>
                            </a:gdLst>
                            <a:ahLst/>
                            <a:cxnLst>
                              <a:cxn ang="0">
                                <a:pos x="T0" y="T1"/>
                              </a:cxn>
                              <a:cxn ang="0">
                                <a:pos x="T2" y="T3"/>
                              </a:cxn>
                            </a:cxnLst>
                            <a:rect l="0" t="0" r="r" b="b"/>
                            <a:pathLst>
                              <a:path w="5136" h="20">
                                <a:moveTo>
                                  <a:pt x="0" y="0"/>
                                </a:moveTo>
                                <a:lnTo>
                                  <a:pt x="5136"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Freeform 12"/>
                        <wps:cNvSpPr>
                          <a:spLocks/>
                        </wps:cNvSpPr>
                        <wps:spPr bwMode="auto">
                          <a:xfrm>
                            <a:off x="3523" y="3562"/>
                            <a:ext cx="45" cy="20"/>
                          </a:xfrm>
                          <a:custGeom>
                            <a:avLst/>
                            <a:gdLst>
                              <a:gd name="T0" fmla="*/ 0 w 45"/>
                              <a:gd name="T1" fmla="*/ 0 h 20"/>
                              <a:gd name="T2" fmla="*/ 45 w 45"/>
                              <a:gd name="T3" fmla="*/ 0 h 20"/>
                            </a:gdLst>
                            <a:ahLst/>
                            <a:cxnLst>
                              <a:cxn ang="0">
                                <a:pos x="T0" y="T1"/>
                              </a:cxn>
                              <a:cxn ang="0">
                                <a:pos x="T2" y="T3"/>
                              </a:cxn>
                            </a:cxnLst>
                            <a:rect l="0" t="0" r="r" b="b"/>
                            <a:pathLst>
                              <a:path w="45" h="20">
                                <a:moveTo>
                                  <a:pt x="0" y="0"/>
                                </a:moveTo>
                                <a:lnTo>
                                  <a:pt x="45"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1" name="Freeform 13"/>
                        <wps:cNvSpPr>
                          <a:spLocks/>
                        </wps:cNvSpPr>
                        <wps:spPr bwMode="auto">
                          <a:xfrm>
                            <a:off x="3523" y="3135"/>
                            <a:ext cx="45" cy="20"/>
                          </a:xfrm>
                          <a:custGeom>
                            <a:avLst/>
                            <a:gdLst>
                              <a:gd name="T0" fmla="*/ 0 w 45"/>
                              <a:gd name="T1" fmla="*/ 0 h 20"/>
                              <a:gd name="T2" fmla="*/ 45 w 45"/>
                              <a:gd name="T3" fmla="*/ 0 h 20"/>
                            </a:gdLst>
                            <a:ahLst/>
                            <a:cxnLst>
                              <a:cxn ang="0">
                                <a:pos x="T0" y="T1"/>
                              </a:cxn>
                              <a:cxn ang="0">
                                <a:pos x="T2" y="T3"/>
                              </a:cxn>
                            </a:cxnLst>
                            <a:rect l="0" t="0" r="r" b="b"/>
                            <a:pathLst>
                              <a:path w="45" h="20">
                                <a:moveTo>
                                  <a:pt x="0" y="0"/>
                                </a:moveTo>
                                <a:lnTo>
                                  <a:pt x="45"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2" name="Freeform 14"/>
                        <wps:cNvSpPr>
                          <a:spLocks/>
                        </wps:cNvSpPr>
                        <wps:spPr bwMode="auto">
                          <a:xfrm>
                            <a:off x="3523" y="2706"/>
                            <a:ext cx="45" cy="20"/>
                          </a:xfrm>
                          <a:custGeom>
                            <a:avLst/>
                            <a:gdLst>
                              <a:gd name="T0" fmla="*/ 0 w 45"/>
                              <a:gd name="T1" fmla="*/ 0 h 20"/>
                              <a:gd name="T2" fmla="*/ 45 w 45"/>
                              <a:gd name="T3" fmla="*/ 0 h 20"/>
                            </a:gdLst>
                            <a:ahLst/>
                            <a:cxnLst>
                              <a:cxn ang="0">
                                <a:pos x="T0" y="T1"/>
                              </a:cxn>
                              <a:cxn ang="0">
                                <a:pos x="T2" y="T3"/>
                              </a:cxn>
                            </a:cxnLst>
                            <a:rect l="0" t="0" r="r" b="b"/>
                            <a:pathLst>
                              <a:path w="45" h="20">
                                <a:moveTo>
                                  <a:pt x="0" y="0"/>
                                </a:moveTo>
                                <a:lnTo>
                                  <a:pt x="45"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3" name="Freeform 15"/>
                        <wps:cNvSpPr>
                          <a:spLocks/>
                        </wps:cNvSpPr>
                        <wps:spPr bwMode="auto">
                          <a:xfrm>
                            <a:off x="3523" y="2278"/>
                            <a:ext cx="45" cy="20"/>
                          </a:xfrm>
                          <a:custGeom>
                            <a:avLst/>
                            <a:gdLst>
                              <a:gd name="T0" fmla="*/ 0 w 45"/>
                              <a:gd name="T1" fmla="*/ 0 h 20"/>
                              <a:gd name="T2" fmla="*/ 45 w 45"/>
                              <a:gd name="T3" fmla="*/ 0 h 20"/>
                            </a:gdLst>
                            <a:ahLst/>
                            <a:cxnLst>
                              <a:cxn ang="0">
                                <a:pos x="T0" y="T1"/>
                              </a:cxn>
                              <a:cxn ang="0">
                                <a:pos x="T2" y="T3"/>
                              </a:cxn>
                            </a:cxnLst>
                            <a:rect l="0" t="0" r="r" b="b"/>
                            <a:pathLst>
                              <a:path w="45" h="20">
                                <a:moveTo>
                                  <a:pt x="0" y="0"/>
                                </a:moveTo>
                                <a:lnTo>
                                  <a:pt x="45"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4" name="Freeform 16"/>
                        <wps:cNvSpPr>
                          <a:spLocks/>
                        </wps:cNvSpPr>
                        <wps:spPr bwMode="auto">
                          <a:xfrm>
                            <a:off x="3523" y="1849"/>
                            <a:ext cx="45" cy="20"/>
                          </a:xfrm>
                          <a:custGeom>
                            <a:avLst/>
                            <a:gdLst>
                              <a:gd name="T0" fmla="*/ 0 w 45"/>
                              <a:gd name="T1" fmla="*/ 0 h 20"/>
                              <a:gd name="T2" fmla="*/ 45 w 45"/>
                              <a:gd name="T3" fmla="*/ 0 h 20"/>
                            </a:gdLst>
                            <a:ahLst/>
                            <a:cxnLst>
                              <a:cxn ang="0">
                                <a:pos x="T0" y="T1"/>
                              </a:cxn>
                              <a:cxn ang="0">
                                <a:pos x="T2" y="T3"/>
                              </a:cxn>
                            </a:cxnLst>
                            <a:rect l="0" t="0" r="r" b="b"/>
                            <a:pathLst>
                              <a:path w="45" h="20">
                                <a:moveTo>
                                  <a:pt x="0" y="0"/>
                                </a:moveTo>
                                <a:lnTo>
                                  <a:pt x="45"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5" name="Freeform 17"/>
                        <wps:cNvSpPr>
                          <a:spLocks/>
                        </wps:cNvSpPr>
                        <wps:spPr bwMode="auto">
                          <a:xfrm>
                            <a:off x="3523" y="1419"/>
                            <a:ext cx="45" cy="20"/>
                          </a:xfrm>
                          <a:custGeom>
                            <a:avLst/>
                            <a:gdLst>
                              <a:gd name="T0" fmla="*/ 0 w 45"/>
                              <a:gd name="T1" fmla="*/ 0 h 20"/>
                              <a:gd name="T2" fmla="*/ 45 w 45"/>
                              <a:gd name="T3" fmla="*/ 0 h 20"/>
                            </a:gdLst>
                            <a:ahLst/>
                            <a:cxnLst>
                              <a:cxn ang="0">
                                <a:pos x="T0" y="T1"/>
                              </a:cxn>
                              <a:cxn ang="0">
                                <a:pos x="T2" y="T3"/>
                              </a:cxn>
                            </a:cxnLst>
                            <a:rect l="0" t="0" r="r" b="b"/>
                            <a:pathLst>
                              <a:path w="45" h="20">
                                <a:moveTo>
                                  <a:pt x="0" y="0"/>
                                </a:moveTo>
                                <a:lnTo>
                                  <a:pt x="45"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 name="Freeform 18"/>
                        <wps:cNvSpPr>
                          <a:spLocks/>
                        </wps:cNvSpPr>
                        <wps:spPr bwMode="auto">
                          <a:xfrm>
                            <a:off x="3523" y="992"/>
                            <a:ext cx="45" cy="20"/>
                          </a:xfrm>
                          <a:custGeom>
                            <a:avLst/>
                            <a:gdLst>
                              <a:gd name="T0" fmla="*/ 0 w 45"/>
                              <a:gd name="T1" fmla="*/ 0 h 20"/>
                              <a:gd name="T2" fmla="*/ 45 w 45"/>
                              <a:gd name="T3" fmla="*/ 0 h 20"/>
                            </a:gdLst>
                            <a:ahLst/>
                            <a:cxnLst>
                              <a:cxn ang="0">
                                <a:pos x="T0" y="T1"/>
                              </a:cxn>
                              <a:cxn ang="0">
                                <a:pos x="T2" y="T3"/>
                              </a:cxn>
                            </a:cxnLst>
                            <a:rect l="0" t="0" r="r" b="b"/>
                            <a:pathLst>
                              <a:path w="45" h="20">
                                <a:moveTo>
                                  <a:pt x="0" y="0"/>
                                </a:moveTo>
                                <a:lnTo>
                                  <a:pt x="45"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7" name="Freeform 19"/>
                        <wps:cNvSpPr>
                          <a:spLocks/>
                        </wps:cNvSpPr>
                        <wps:spPr bwMode="auto">
                          <a:xfrm>
                            <a:off x="3523" y="562"/>
                            <a:ext cx="45" cy="20"/>
                          </a:xfrm>
                          <a:custGeom>
                            <a:avLst/>
                            <a:gdLst>
                              <a:gd name="T0" fmla="*/ 0 w 45"/>
                              <a:gd name="T1" fmla="*/ 0 h 20"/>
                              <a:gd name="T2" fmla="*/ 45 w 45"/>
                              <a:gd name="T3" fmla="*/ 0 h 20"/>
                            </a:gdLst>
                            <a:ahLst/>
                            <a:cxnLst>
                              <a:cxn ang="0">
                                <a:pos x="T0" y="T1"/>
                              </a:cxn>
                              <a:cxn ang="0">
                                <a:pos x="T2" y="T3"/>
                              </a:cxn>
                            </a:cxnLst>
                            <a:rect l="0" t="0" r="r" b="b"/>
                            <a:pathLst>
                              <a:path w="45" h="20">
                                <a:moveTo>
                                  <a:pt x="0" y="0"/>
                                </a:moveTo>
                                <a:lnTo>
                                  <a:pt x="45"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 name="Freeform 20"/>
                        <wps:cNvSpPr>
                          <a:spLocks/>
                        </wps:cNvSpPr>
                        <wps:spPr bwMode="auto">
                          <a:xfrm>
                            <a:off x="3523" y="133"/>
                            <a:ext cx="45" cy="20"/>
                          </a:xfrm>
                          <a:custGeom>
                            <a:avLst/>
                            <a:gdLst>
                              <a:gd name="T0" fmla="*/ 0 w 45"/>
                              <a:gd name="T1" fmla="*/ 0 h 20"/>
                              <a:gd name="T2" fmla="*/ 45 w 45"/>
                              <a:gd name="T3" fmla="*/ 0 h 20"/>
                            </a:gdLst>
                            <a:ahLst/>
                            <a:cxnLst>
                              <a:cxn ang="0">
                                <a:pos x="T0" y="T1"/>
                              </a:cxn>
                              <a:cxn ang="0">
                                <a:pos x="T2" y="T3"/>
                              </a:cxn>
                            </a:cxnLst>
                            <a:rect l="0" t="0" r="r" b="b"/>
                            <a:pathLst>
                              <a:path w="45" h="20">
                                <a:moveTo>
                                  <a:pt x="0" y="0"/>
                                </a:moveTo>
                                <a:lnTo>
                                  <a:pt x="45"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9" name="Freeform 21"/>
                        <wps:cNvSpPr>
                          <a:spLocks/>
                        </wps:cNvSpPr>
                        <wps:spPr bwMode="auto">
                          <a:xfrm>
                            <a:off x="3868" y="3992"/>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 name="Freeform 22"/>
                        <wps:cNvSpPr>
                          <a:spLocks/>
                        </wps:cNvSpPr>
                        <wps:spPr bwMode="auto">
                          <a:xfrm>
                            <a:off x="4168" y="3992"/>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1" name="Freeform 23"/>
                        <wps:cNvSpPr>
                          <a:spLocks/>
                        </wps:cNvSpPr>
                        <wps:spPr bwMode="auto">
                          <a:xfrm>
                            <a:off x="4466" y="3992"/>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 name="Freeform 24"/>
                        <wps:cNvSpPr>
                          <a:spLocks/>
                        </wps:cNvSpPr>
                        <wps:spPr bwMode="auto">
                          <a:xfrm>
                            <a:off x="4766" y="3992"/>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3" name="Freeform 25"/>
                        <wps:cNvSpPr>
                          <a:spLocks/>
                        </wps:cNvSpPr>
                        <wps:spPr bwMode="auto">
                          <a:xfrm>
                            <a:off x="5066" y="3992"/>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 name="Freeform 26"/>
                        <wps:cNvSpPr>
                          <a:spLocks/>
                        </wps:cNvSpPr>
                        <wps:spPr bwMode="auto">
                          <a:xfrm>
                            <a:off x="5366" y="3992"/>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5" name="Freeform 27"/>
                        <wps:cNvSpPr>
                          <a:spLocks/>
                        </wps:cNvSpPr>
                        <wps:spPr bwMode="auto">
                          <a:xfrm>
                            <a:off x="5663" y="3992"/>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 name="Freeform 28"/>
                        <wps:cNvSpPr>
                          <a:spLocks/>
                        </wps:cNvSpPr>
                        <wps:spPr bwMode="auto">
                          <a:xfrm>
                            <a:off x="5963" y="3992"/>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7" name="Freeform 29"/>
                        <wps:cNvSpPr>
                          <a:spLocks/>
                        </wps:cNvSpPr>
                        <wps:spPr bwMode="auto">
                          <a:xfrm>
                            <a:off x="6263" y="3992"/>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 name="Freeform 30"/>
                        <wps:cNvSpPr>
                          <a:spLocks/>
                        </wps:cNvSpPr>
                        <wps:spPr bwMode="auto">
                          <a:xfrm>
                            <a:off x="6563" y="3992"/>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 name="Freeform 31"/>
                        <wps:cNvSpPr>
                          <a:spLocks/>
                        </wps:cNvSpPr>
                        <wps:spPr bwMode="auto">
                          <a:xfrm>
                            <a:off x="6861" y="3992"/>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 name="Freeform 32"/>
                        <wps:cNvSpPr>
                          <a:spLocks/>
                        </wps:cNvSpPr>
                        <wps:spPr bwMode="auto">
                          <a:xfrm>
                            <a:off x="7161" y="3992"/>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1" name="Freeform 33"/>
                        <wps:cNvSpPr>
                          <a:spLocks/>
                        </wps:cNvSpPr>
                        <wps:spPr bwMode="auto">
                          <a:xfrm>
                            <a:off x="7461" y="3992"/>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 name="Freeform 34"/>
                        <wps:cNvSpPr>
                          <a:spLocks/>
                        </wps:cNvSpPr>
                        <wps:spPr bwMode="auto">
                          <a:xfrm>
                            <a:off x="7759" y="3992"/>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3" name="Freeform 35"/>
                        <wps:cNvSpPr>
                          <a:spLocks/>
                        </wps:cNvSpPr>
                        <wps:spPr bwMode="auto">
                          <a:xfrm>
                            <a:off x="8059" y="3992"/>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 name="Freeform 36"/>
                        <wps:cNvSpPr>
                          <a:spLocks/>
                        </wps:cNvSpPr>
                        <wps:spPr bwMode="auto">
                          <a:xfrm>
                            <a:off x="8359" y="3992"/>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5" name="Freeform 37"/>
                        <wps:cNvSpPr>
                          <a:spLocks/>
                        </wps:cNvSpPr>
                        <wps:spPr bwMode="auto">
                          <a:xfrm>
                            <a:off x="8659" y="3992"/>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9C52D4" id="Group 9" o:spid="_x0000_s1026" style="position:absolute;margin-left:175.65pt;margin-top:6.15pt;width:257.75pt;height:196.35pt;z-index:-251661824;mso-position-horizontal-relative:page" coordorigin="3513,123" coordsize="5155,3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" o:allowincell="f">
                <v:shape id="Freeform 10" o:spid="_x0000_s1027" style="position:absolute;left:3568;top:133;width:20;height:3907;visibility:visible;mso-wrap-style:square;v-text-anchor:top" coordsize="20,39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vr8EA&#10;AADcAAAADwAAAGRycy9kb3ducmV2LnhtbERPXWvCMBR9H/gfwh34pul0yFpNi4iCCBub0/dLc21K&#10;m5vaRO3+/fIw2OPhfK+KwbbiTr2vHSt4mSYgiEuna64UnL53kzcQPiBrbB2Tgh/yUOSjpxVm2j34&#10;i+7HUIkYwj5DBSaELpPSl4Ys+qnriCN3cb3FEGFfSd3jI4bbVs6SZCEt1hwbDHa0MVQ2x5tVMDsk&#10;/lN+XKtdmW5Nc27S9D2kSo2fh/USRKAh/Iv/3Hut4HUe18Yz8QjI/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AL6/BAAAA3AAAAA8AAAAAAAAAAAAAAAAAmAIAAGRycy9kb3du&#10;cmV2LnhtbFBLBQYAAAAABAAEAPUAAACGAwAAAAA=&#10;" path="m,l,3907e" filled="f" strokeweight=".33864mm">
                  <v:path arrowok="t" o:connecttype="custom" o:connectlocs="0,0;0,3907" o:connectangles="0,0"/>
                </v:shape>
                <v:shape id="Freeform 11" o:spid="_x0000_s1028" style="position:absolute;left:3523;top:3992;width:5136;height:20;visibility:visible;mso-wrap-style:square;v-text-anchor:top" coordsize="513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8w/MYA&#10;AADcAAAADwAAAGRycy9kb3ducmV2LnhtbESPUWvCQBCE3wX/w7GFvoheWkVs6imlRW2LD5rmB2xz&#10;21wwtxdyp8Z/3xMEH4fZ+WZnvuxsLU7U+sqxgqdRAoK4cLriUkH+sxrOQPiArLF2TAou5GG56Pfm&#10;mGp35j2dslCKCGGfogITQpNK6QtDFv3INcTR+3OtxRBlW0rd4jnCbS2fk2QqLVYcGww29G6oOGRH&#10;G9/YbccyfBy/TIbF7yb39tsO1ko9PnRvryACdeF+fEt/agWT8Qtcx0QC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8w/MYAAADcAAAADwAAAAAAAAAAAAAAAACYAgAAZHJz&#10;L2Rvd25yZXYueG1sUEsFBgAAAAAEAAQA9QAAAIsDAAAAAA==&#10;" path="m,l5136,e" filled="f" strokeweight=".96pt">
                  <v:path arrowok="t" o:connecttype="custom" o:connectlocs="0,0;5136,0" o:connectangles="0,0"/>
                </v:shape>
                <v:shape id="Freeform 12" o:spid="_x0000_s1029" style="position:absolute;left:3523;top:3562;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xxsIA&#10;AADcAAAADwAAAGRycy9kb3ducmV2LnhtbERPy2rCQBTdC/7DcAvu6qRiS42OEgJCTe2iVlxfMtck&#10;mLmTZiaP/n1nIbg8nPdmN5pa9NS6yrKCl3kEgji3uuJCwfln//wOwnlkjbVlUvBHDnbb6WSDsbYD&#10;f1N/8oUIIexiVFB638RSurwkg25uG+LAXW1r0AfYFlK3OIRwU8tFFL1JgxWHhhIbSkvKb6fOKKg/&#10;j+d9l2TpdeCvHi8H//qbrZSaPY3JGoSn0T/Ed/eHVrBchvnhTDgC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z7HGwgAAANwAAAAPAAAAAAAAAAAAAAAAAJgCAABkcnMvZG93&#10;bnJldi54bWxQSwUGAAAAAAQABAD1AAAAhwMAAAAA&#10;" path="m,l45,e" filled="f" strokeweight=".96pt">
                  <v:path arrowok="t" o:connecttype="custom" o:connectlocs="0,0;45,0" o:connectangles="0,0"/>
                </v:shape>
                <v:shape id="Freeform 13" o:spid="_x0000_s1030" style="position:absolute;left:3523;top:3135;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MUXcYA&#10;AADcAAAADwAAAGRycy9kb3ducmV2LnhtbESPT2vCQBTE7wW/w/IEb3UTscVG1yCCYNP2UJWeH9ln&#10;Esy+jdnNn377bqHQ4zAzv2E26Whq0VPrKssK4nkEgji3uuJCweV8eFyBcB5ZY22ZFHyTg3Q7edhg&#10;ou3An9SffCEChF2CCkrvm0RKl5dk0M1tQxy8q20N+iDbQuoWhwA3tVxE0bM0WHFYKLGhfUn57dQZ&#10;BfXb++XQ7bL9deCPHr9e/dM9e1FqNh13axCeRv8f/msftYLlMobfM+EI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4MUXcYAAADcAAAADwAAAAAAAAAAAAAAAACYAgAAZHJz&#10;L2Rvd25yZXYueG1sUEsFBgAAAAAEAAQA9QAAAIsDAAAAAA==&#10;" path="m,l45,e" filled="f" strokeweight=".96pt">
                  <v:path arrowok="t" o:connecttype="custom" o:connectlocs="0,0;45,0" o:connectangles="0,0"/>
                </v:shape>
                <v:shape id="Freeform 14" o:spid="_x0000_s1031" style="position:absolute;left:3523;top:2706;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GKKsQA&#10;AADcAAAADwAAAGRycy9kb3ducmV2LnhtbESPT4vCMBTE78J+h/AWvGm64spajSKC4PrnoCueH82z&#10;LTYv3Sa29dsbQfA4zMxvmOm8NYWoqXK5ZQVf/QgEcWJ1zqmC09+q9wPCeWSNhWVScCcH89lHZ4qx&#10;tg0fqD76VAQIuxgVZN6XsZQuycig69uSOHgXWxn0QVap1BU2AW4KOYiikTSYc1jIsKRlRsn1eDMK&#10;iu3utLotNstLw/saz7/++38zVqr72S4mIDy1/h1+tddawXA4g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RiirEAAAA3AAAAA8AAAAAAAAAAAAAAAAAmAIAAGRycy9k&#10;b3ducmV2LnhtbFBLBQYAAAAABAAEAPUAAACJAwAAAAA=&#10;" path="m,l45,e" filled="f" strokeweight=".96pt">
                  <v:path arrowok="t" o:connecttype="custom" o:connectlocs="0,0;45,0" o:connectangles="0,0"/>
                </v:shape>
                <v:shape id="Freeform 15" o:spid="_x0000_s1032" style="position:absolute;left:3523;top:2278;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0vscUA&#10;AADcAAAADwAAAGRycy9kb3ducmV2LnhtbESPT2vCQBTE7wW/w/IEb3WjValpVhFBsFYPWvH8yL78&#10;odm3aXZN0m/fFQo9DjPzGyZZ96YSLTWutKxgMo5AEKdWl5wruH7unl9BOI+ssbJMCn7IwXo1eEow&#10;1rbjM7UXn4sAYRejgsL7OpbSpQUZdGNbEwcvs41BH2STS91gF+CmktMoWkiDJYeFAmvaFpR+Xe5G&#10;QfVxvO7um8M26/jU4u3dz78PS6VGw37zBsJT7//Df+29VjCbvcDj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S+xxQAAANwAAAAPAAAAAAAAAAAAAAAAAJgCAABkcnMv&#10;ZG93bnJldi54bWxQSwUGAAAAAAQABAD1AAAAigMAAAAA&#10;" path="m,l45,e" filled="f" strokeweight=".96pt">
                  <v:path arrowok="t" o:connecttype="custom" o:connectlocs="0,0;45,0" o:connectangles="0,0"/>
                </v:shape>
                <v:shape id="Freeform 16" o:spid="_x0000_s1033" style="position:absolute;left:3523;top:1849;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xcUA&#10;AADcAAAADwAAAGRycy9kb3ducmV2LnhtbESPT2vCQBTE7wW/w/IEb7pRUmlTVxFBsP451ErPj+wz&#10;CWbfxuyaxG/vCkKPw8z8hpktOlOKhmpXWFYwHkUgiFOrC84UnH7Xww8QziNrLC2Tgjs5WMx7bzNM&#10;tG35h5qjz0SAsEtQQe59lUjp0pwMupGtiIN3trVBH2SdSV1jG+CmlJMomkqDBYeFHCta5ZRejjej&#10;oNztT+vbcrs6t3xo8O/bv1+3n0oN+t3yC4Snzv+HX+2NVhDHMTzP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9LfFxQAAANwAAAAPAAAAAAAAAAAAAAAAAJgCAABkcnMv&#10;ZG93bnJldi54bWxQSwUGAAAAAAQABAD1AAAAigMAAAAA&#10;" path="m,l45,e" filled="f" strokeweight=".96pt">
                  <v:path arrowok="t" o:connecttype="custom" o:connectlocs="0,0;45,0" o:connectangles="0,0"/>
                </v:shape>
                <v:shape id="Freeform 17" o:spid="_x0000_s1034" style="position:absolute;left:3523;top:1419;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gSXsYA&#10;AADcAAAADwAAAGRycy9kb3ducmV2LnhtbESPT2vCQBTE7wW/w/IEb3WjxGKjawiCUG17qErPj+wz&#10;CWbfptnNn377bqHQ4zAzv2G26Whq0VPrKssKFvMIBHFudcWFguvl8LgG4TyyxtoyKfgmB+lu8rDF&#10;RNuBP6g/+0IECLsEFZTeN4mULi/JoJvbhjh4N9sa9EG2hdQtDgFuarmMoidpsOKwUGJD+5Ly+7kz&#10;CurXt+uhy07728DvPX4e/err9KzUbDpmGxCeRv8f/mu/aAVxvILfM+EIyN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gSXsYAAADcAAAADwAAAAAAAAAAAAAAAACYAgAAZHJz&#10;L2Rvd25yZXYueG1sUEsFBgAAAAAEAAQA9QAAAIsDAAAAAA==&#10;" path="m,l45,e" filled="f" strokeweight=".96pt">
                  <v:path arrowok="t" o:connecttype="custom" o:connectlocs="0,0;45,0" o:connectangles="0,0"/>
                </v:shape>
                <v:shape id="Freeform 18" o:spid="_x0000_s1035" style="position:absolute;left:3523;top:992;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MKcYA&#10;AADcAAAADwAAAGRycy9kb3ducmV2LnhtbESPT2vCQBTE7wW/w/IK3uqmEsVG1xAEodr2UJWeH9ln&#10;Esy+TbObP377bqHQ4zAzv2E26Whq0VPrKssKnmcRCOLc6ooLBZfz/mkFwnlkjbVlUnAnB+l28rDB&#10;RNuBP6k/+UIECLsEFZTeN4mULi/JoJvZhjh4V9sa9EG2hdQtDgFuajmPoqU0WHFYKLGhXUn57dQZ&#10;BfXb+2XfZcfddeCPHr8OfvF9fFFq+jhmaxCeRv8f/mu/agVxvITfM+EI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qMKcYAAADcAAAADwAAAAAAAAAAAAAAAACYAgAAZHJz&#10;L2Rvd25yZXYueG1sUEsFBgAAAAAEAAQA9QAAAIsDAAAAAA==&#10;" path="m,l45,e" filled="f" strokeweight=".96pt">
                  <v:path arrowok="t" o:connecttype="custom" o:connectlocs="0,0;45,0" o:connectangles="0,0"/>
                </v:shape>
                <v:shape id="Freeform 19" o:spid="_x0000_s1036" style="position:absolute;left:3523;top:562;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YpssYA&#10;AADcAAAADwAAAGRycy9kb3ducmV2LnhtbESPT2vCQBTE74V+h+UVvDWbFms1ZhURhNbqoSqeH9mX&#10;P5h9G7Nrkn77rlDocZiZ3zDpcjC16Kh1lWUFL1EMgjizuuJCwem4eZ6CcB5ZY22ZFPyQg+Xi8SHF&#10;RNuev6k7+EIECLsEFZTeN4mULivJoItsQxy83LYGfZBtIXWLfYCbWr7G8UQarDgslNjQuqTscrgZ&#10;BfXX7rS5rbbrvOd9h+dP/3bdzpQaPQ2rOQhPg/8P/7U/tILx+B3uZ8IR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YpssYAAADcAAAADwAAAAAAAAAAAAAAAACYAgAAZHJz&#10;L2Rvd25yZXYueG1sUEsFBgAAAAAEAAQA9QAAAIsDAAAAAA==&#10;" path="m,l45,e" filled="f" strokeweight=".96pt">
                  <v:path arrowok="t" o:connecttype="custom" o:connectlocs="0,0;45,0" o:connectangles="0,0"/>
                </v:shape>
                <v:shape id="Freeform 20" o:spid="_x0000_s1037" style="position:absolute;left:3523;top:133;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m9wMIA&#10;AADcAAAADwAAAGRycy9kb3ducmV2LnhtbERPy2rCQBTdC/7DcAvu6qRiS42OEgJCTe2iVlxfMtck&#10;mLmTZiaP/n1nIbg8nPdmN5pa9NS6yrKCl3kEgji3uuJCwfln//wOwnlkjbVlUvBHDnbb6WSDsbYD&#10;f1N/8oUIIexiVFB638RSurwkg25uG+LAXW1r0AfYFlK3OIRwU8tFFL1JgxWHhhIbSkvKb6fOKKg/&#10;j+d9l2TpdeCvHi8H//qbrZSaPY3JGoSn0T/Ed/eHVrBchrXhTDgCc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ub3AwgAAANwAAAAPAAAAAAAAAAAAAAAAAJgCAABkcnMvZG93&#10;bnJldi54bWxQSwUGAAAAAAQABAD1AAAAhwMAAAAA&#10;" path="m,l45,e" filled="f" strokeweight=".96pt">
                  <v:path arrowok="t" o:connecttype="custom" o:connectlocs="0,0;45,0" o:connectangles="0,0"/>
                </v:shape>
                <v:shape id="Freeform 21" o:spid="_x0000_s1038" style="position:absolute;left:3868;top:3992;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o+sQA&#10;AADcAAAADwAAAGRycy9kb3ducmV2LnhtbESPQWsCMRSE7wX/Q3gFL6VmFanr1igiCB6ruwePj+R1&#10;s7h5WTZRV399Uyj0OMzMN8xqM7hW3KgPjWcF00kGglh703CtoCr37zmIEJENtp5JwYMCbNajlxUW&#10;xt/5SLdTrEWCcChQgY2xK6QM2pLDMPEdcfK+fe8wJtnX0vR4T3DXylmWfUiHDacFix3tLOnL6eoU&#10;LBel1c+we9N5ftCPc1VVx6+LUuPXYfsJItIQ/8N/7YNRMJ8v4f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hKPrEAAAA3AAAAA8AAAAAAAAAAAAAAAAAmAIAAGRycy9k&#10;b3ducmV2LnhtbFBLBQYAAAAABAAEAPUAAACJAwAAAAA=&#10;" path="m,l,48e" filled="f" strokeweight=".96pt">
                  <v:path arrowok="t" o:connecttype="custom" o:connectlocs="0,0;0,48" o:connectangles="0,0"/>
                </v:shape>
                <v:shape id="Freeform 22" o:spid="_x0000_s1039" style="position:absolute;left:4168;top:3992;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IXusIA&#10;AADcAAAADwAAAGRycy9kb3ducmV2LnhtbERPy4rCMBTdD/gP4QpuBk2VmbFWowyC4NJHF7O8JNem&#10;2NyUJqPVr58shFkeznu16V0jbtSF2rOC6SQDQay9qblSUJ534xxEiMgGG8+k4EEBNuvB2woL4+98&#10;pNspViKFcChQgY2xLaQM2pLDMPEtceIuvnMYE+wqaTq8p3DXyFmWfUmHNacGiy1tLenr6dcpWMzP&#10;Vj/D9l3n+V4/fsqyPB6uSo2G/fcSRKQ+/otf7r1R8PGZ5qcz6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Ahe6wgAAANwAAAAPAAAAAAAAAAAAAAAAAJgCAABkcnMvZG93&#10;bnJldi54bWxQSwUGAAAAAAQABAD1AAAAhwMAAAAA&#10;" path="m,l,48e" filled="f" strokeweight=".96pt">
                  <v:path arrowok="t" o:connecttype="custom" o:connectlocs="0,0;0,48" o:connectangles="0,0"/>
                </v:shape>
                <v:shape id="Freeform 23" o:spid="_x0000_s1040" style="position:absolute;left:4466;top:3992;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6yIcUA&#10;AADcAAAADwAAAGRycy9kb3ducmV2LnhtbESPQWvCQBSE70L/w/IKXqRuLK1N02ykCILHqjl4fOy+&#10;ZoPZtyG71eivdwuFHoeZ+YYpV6PrxJmG0HpWsJhnIIi1Ny03CurD5ikHESKywc4zKbhSgFX1MCmx&#10;MP7COzrvYyMShEOBCmyMfSFl0JYchrnviZP37QeHMcmhkWbAS4K7Tj5n2VI6bDktWOxpbUmf9j9O&#10;wfvbwepbWM90nm/19VjX9e7rpNT0cfz8ABFpjP/hv/bWKHh5XcDvmXQEZH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TrIhxQAAANwAAAAPAAAAAAAAAAAAAAAAAJgCAABkcnMv&#10;ZG93bnJldi54bWxQSwUGAAAAAAQABAD1AAAAigMAAAAA&#10;" path="m,l,48e" filled="f" strokeweight=".96pt">
                  <v:path arrowok="t" o:connecttype="custom" o:connectlocs="0,0;0,48" o:connectangles="0,0"/>
                </v:shape>
                <v:shape id="Freeform 24" o:spid="_x0000_s1041" style="position:absolute;left:4766;top:3992;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wsVsQA&#10;AADcAAAADwAAAGRycy9kb3ducmV2LnhtbESPQWsCMRSE7wX/Q3iCl6JZpa3rapQiCB6r7qHHR/Lc&#10;LG5elk2qq7/eFAo9DjPzDbPa9K4RV+pC7VnBdJKBINbe1FwpKE+7cQ4iRGSDjWdScKcAm/XgZYWF&#10;8Tc+0PUYK5EgHApUYGNsCymDtuQwTHxLnLyz7xzGJLtKmg5vCe4aOcuyD+mw5rRgsaWtJX05/jgF&#10;i/nJ6kfYvuo83+v7d1mWh6+LUqNh/7kEEamP/+G/9t4oeHufwe+ZdATk+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cLFbEAAAA3AAAAA8AAAAAAAAAAAAAAAAAmAIAAGRycy9k&#10;b3ducmV2LnhtbFBLBQYAAAAABAAEAPUAAACJAwAAAAA=&#10;" path="m,l,48e" filled="f" strokeweight=".96pt">
                  <v:path arrowok="t" o:connecttype="custom" o:connectlocs="0,0;0,48" o:connectangles="0,0"/>
                </v:shape>
                <v:shape id="Freeform 25" o:spid="_x0000_s1042" style="position:absolute;left:5066;top:3992;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CJzcUA&#10;AADcAAAADwAAAGRycy9kb3ducmV2LnhtbESPT2sCMRTE74V+h/AEL6Vma/+4rkYRoeCxrnvw+Eie&#10;m8XNy7KJuvbTN4VCj8PM/IZZrgfXiiv1ofGs4GWSgSDW3jRcK6gOn885iBCRDbaeScGdAqxXjw9L&#10;LIy/8Z6uZaxFgnAoUIGNsSukDNqSwzDxHXHyTr53GJPsa2l6vCW4a+U0yz6kw4bTgsWOtpb0ubw4&#10;BfPZwervsH3Seb7T92NVVfuvs1Lj0bBZgIg0xP/wX3tnFLy9v8LvmXQ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0InNxQAAANwAAAAPAAAAAAAAAAAAAAAAAJgCAABkcnMv&#10;ZG93bnJldi54bWxQSwUGAAAAAAQABAD1AAAAigMAAAAA&#10;" path="m,l,48e" filled="f" strokeweight=".96pt">
                  <v:path arrowok="t" o:connecttype="custom" o:connectlocs="0,0;0,48" o:connectangles="0,0"/>
                </v:shape>
                <v:shape id="Freeform 26" o:spid="_x0000_s1043" style="position:absolute;left:5366;top:3992;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kRucUA&#10;AADcAAAADwAAAGRycy9kb3ducmV2LnhtbESPQWvCQBSE7wX/w/IKXkrdKNqmaTZShILHqjn0+Nh9&#10;zQazb0N2q7G/3hUKHoeZ+YYp16PrxImG0HpWMJ9lIIi1Ny03CurD53MOIkRkg51nUnChAOtq8lBi&#10;YfyZd3Tax0YkCIcCFdgY+0LKoC05DDPfEyfvxw8OY5JDI82A5wR3nVxk2Yt02HJasNjTxpI+7n+d&#10;grfXg9V/YfOk83yrL991Xe++jkpNH8ePdxCRxngP/7e3RsFytYTbmXQEZH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ORG5xQAAANwAAAAPAAAAAAAAAAAAAAAAAJgCAABkcnMv&#10;ZG93bnJldi54bWxQSwUGAAAAAAQABAD1AAAAigMAAAAA&#10;" path="m,l,48e" filled="f" strokeweight=".96pt">
                  <v:path arrowok="t" o:connecttype="custom" o:connectlocs="0,0;0,48" o:connectangles="0,0"/>
                </v:shape>
                <v:shape id="Freeform 27" o:spid="_x0000_s1044" style="position:absolute;left:5663;top:3992;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W0IsUA&#10;AADcAAAADwAAAGRycy9kb3ducmV2LnhtbESPQWvCQBSE7wX/w/IKXkrdKNqmaTYiQsFj1Rx6fOy+&#10;ZoPZtyG7auyvdwuFHoeZ+YYp16PrxIWG0HpWMJ9lIIi1Ny03Curjx3MOIkRkg51nUnCjAOtq8lBi&#10;YfyV93Q5xEYkCIcCFdgY+0LKoC05DDPfEyfv2w8OY5JDI82A1wR3nVxk2Yt02HJasNjT1pI+Hc5O&#10;wdvr0eqfsH3Seb7Tt6+6rvefJ6Wmj+PmHUSkMf6H/9o7o2C5WsHvmXQEZH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dbQixQAAANwAAAAPAAAAAAAAAAAAAAAAAJgCAABkcnMv&#10;ZG93bnJldi54bWxQSwUGAAAAAAQABAD1AAAAigMAAAAA&#10;" path="m,l,48e" filled="f" strokeweight=".96pt">
                  <v:path arrowok="t" o:connecttype="custom" o:connectlocs="0,0;0,48" o:connectangles="0,0"/>
                </v:shape>
                <v:shape id="Freeform 28" o:spid="_x0000_s1045" style="position:absolute;left:5963;top:3992;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cqVcQA&#10;AADcAAAADwAAAGRycy9kb3ducmV2LnhtbESPQWsCMRSE74L/ITzBi9RspdXtahQRBI9V9+DxkTw3&#10;i5uXZZPq2l/fFAo9DjPzDbPa9K4Rd+pC7VnB6zQDQay9qblSUJ73LzmIEJENNp5JwZMCbNbDwQoL&#10;4x98pPspViJBOBSowMbYFlIGbclhmPqWOHlX3zmMSXaVNB0+Etw1cpZlc+mw5rRgsaWdJX07fTkF&#10;H4uz1d9hN9F5ftDPS1mWx8+bUuNRv12CiNTH//Bf+2AUvL3P4f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nKlXEAAAA3AAAAA8AAAAAAAAAAAAAAAAAmAIAAGRycy9k&#10;b3ducmV2LnhtbFBLBQYAAAAABAAEAPUAAACJAwAAAAA=&#10;" path="m,l,48e" filled="f" strokeweight=".96pt">
                  <v:path arrowok="t" o:connecttype="custom" o:connectlocs="0,0;0,48" o:connectangles="0,0"/>
                </v:shape>
                <v:shape id="Freeform 29" o:spid="_x0000_s1046" style="position:absolute;left:6263;top:3992;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uPzsQA&#10;AADcAAAADwAAAGRycy9kb3ducmV2LnhtbESPQWsCMRSE7wX/Q3iCl6JZi63r1ihFEDxW3UOPj+R1&#10;s7h5WTZRV3+9EQo9DjPzDbNc964RF+pC7VnBdJKBINbe1FwpKI/bcQ4iRGSDjWdScKMA69XgZYmF&#10;8Vfe0+UQK5EgHApUYGNsCymDtuQwTHxLnLxf3zmMSXaVNB1eE9w18i3LPqTDmtOCxZY2lvTpcHYK&#10;FvOj1fewedV5vtO3n7Is998npUbD/usTRKQ+/of/2jujYPY+h+eZd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rj87EAAAA3AAAAA8AAAAAAAAAAAAAAAAAmAIAAGRycy9k&#10;b3ducmV2LnhtbFBLBQYAAAAABAAEAPUAAACJAwAAAAA=&#10;" path="m,l,48e" filled="f" strokeweight=".96pt">
                  <v:path arrowok="t" o:connecttype="custom" o:connectlocs="0,0;0,48" o:connectangles="0,0"/>
                </v:shape>
                <v:shape id="Freeform 30" o:spid="_x0000_s1047" style="position:absolute;left:6563;top:3992;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QbvMIA&#10;AADcAAAADwAAAGRycy9kb3ducmV2LnhtbERPy4rCMBTdD/gP4QpuBk2VmbFWowyC4NJHF7O8JNem&#10;2NyUJqPVr58shFkeznu16V0jbtSF2rOC6SQDQay9qblSUJ534xxEiMgGG8+k4EEBNuvB2woL4+98&#10;pNspViKFcChQgY2xLaQM2pLDMPEtceIuvnMYE+wqaTq8p3DXyFmWfUmHNacGiy1tLenr6dcpWMzP&#10;Vj/D9l3n+V4/fsqyPB6uSo2G/fcSRKQ+/otf7r1R8PGZ1qYz6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dBu8wgAAANwAAAAPAAAAAAAAAAAAAAAAAJgCAABkcnMvZG93&#10;bnJldi54bWxQSwUGAAAAAAQABAD1AAAAhwMAAAAA&#10;" path="m,l,48e" filled="f" strokeweight=".96pt">
                  <v:path arrowok="t" o:connecttype="custom" o:connectlocs="0,0;0,48" o:connectangles="0,0"/>
                </v:shape>
                <v:shape id="Freeform 31" o:spid="_x0000_s1048" style="position:absolute;left:6861;top:3992;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i+J8QA&#10;AADcAAAADwAAAGRycy9kb3ducmV2LnhtbESPQWsCMRSE74L/ITzBi9RspbXrahQRBI9V9+DxkTw3&#10;i5uXZZPq2l/fFAo9DjPzDbPa9K4Rd+pC7VnB6zQDQay9qblSUJ73LzmIEJENNp5JwZMCbNbDwQoL&#10;4x98pPspViJBOBSowMbYFlIGbclhmPqWOHlX3zmMSXaVNB0+Etw1cpZlc+mw5rRgsaWdJX07fTkF&#10;i4+z1d9hN9F5ftDPS1mWx8+bUuNRv12CiNTH//Bf+2AUvL0v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4vifEAAAA3AAAAA8AAAAAAAAAAAAAAAAAmAIAAGRycy9k&#10;b3ducmV2LnhtbFBLBQYAAAAABAAEAPUAAACJAwAAAAA=&#10;" path="m,l,48e" filled="f" strokeweight=".96pt">
                  <v:path arrowok="t" o:connecttype="custom" o:connectlocs="0,0;0,48" o:connectangles="0,0"/>
                </v:shape>
                <v:shape id="Freeform 32" o:spid="_x0000_s1049" style="position:absolute;left:7161;top:3992;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dB8EA&#10;AADcAAAADwAAAGRycy9kb3ducmV2LnhtbERPy4rCMBTdC/MP4Q64kTFVRDvVKCIMuPTRhctLcm2K&#10;zU1pMlrn6ycLweXhvFeb3jXiTl2oPSuYjDMQxNqbmisF5fnnKwcRIrLBxjMpeFKAzfpjsMLC+Acf&#10;6X6KlUghHApUYGNsCymDtuQwjH1LnLir7xzGBLtKmg4fKdw1cpplc+mw5tRgsaWdJX07/ToF34uz&#10;1X9hN9J5vtfPS1mWx8NNqeFnv12CiNTHt/jl3hsFs3man86k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u3QfBAAAA3AAAAA8AAAAAAAAAAAAAAAAAmAIAAGRycy9kb3du&#10;cmV2LnhtbFBLBQYAAAAABAAEAPUAAACGAwAAAAA=&#10;" path="m,l,48e" filled="f" strokeweight=".96pt">
                  <v:path arrowok="t" o:connecttype="custom" o:connectlocs="0,0;0,48" o:connectangles="0,0"/>
                </v:shape>
                <v:shape id="Freeform 33" o:spid="_x0000_s1050" style="position:absolute;left:7461;top:3992;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J4nMQA&#10;AADcAAAADwAAAGRycy9kb3ducmV2LnhtbESPQWsCMRSE70L/Q3iFXkSzFrHrahQRCh6r7qHHR/Lc&#10;LG5elk3Utb++EQSPw8x8wyzXvWvElbpQe1YwGWcgiLU3NVcKyuP3KAcRIrLBxjMpuFOA9eptsMTC&#10;+Bvv6XqIlUgQDgUqsDG2hZRBW3IYxr4lTt7Jdw5jkl0lTYe3BHeN/MyymXRYc1qw2NLWkj4fLk7B&#10;/Oto9V/YDnWe7/T9tyzL/c9ZqY/3frMAEamPr/CzvTMKprMJPM6kI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ieJzEAAAA3AAAAA8AAAAAAAAAAAAAAAAAmAIAAGRycy9k&#10;b3ducmV2LnhtbFBLBQYAAAAABAAEAPUAAACJAwAAAAA=&#10;" path="m,l,48e" filled="f" strokeweight=".96pt">
                  <v:path arrowok="t" o:connecttype="custom" o:connectlocs="0,0;0,48" o:connectangles="0,0"/>
                </v:shape>
                <v:shape id="Freeform 34" o:spid="_x0000_s1051" style="position:absolute;left:7759;top:3992;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m68QA&#10;AADcAAAADwAAAGRycy9kb3ducmV2LnhtbESPT2sCMRTE70K/Q3iFXkSzith1NYoIBY/+2UOPj+S5&#10;Wdy8LJtU1356IxR6HGbmN8xq07tG3KgLtWcFk3EGglh7U3OloDx/jXIQISIbbDyTggcF2KzfBiss&#10;jL/zkW6nWIkE4VCgAhtjW0gZtCWHYexb4uRdfOcwJtlV0nR4T3DXyGmWzaXDmtOCxZZ2lvT19OMU&#10;LD7PVv+G3VDn+V4/vsuyPB6uSn2899sliEh9/A//tfdGwWw+hdeZdATk+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w5uvEAAAA3AAAAA8AAAAAAAAAAAAAAAAAmAIAAGRycy9k&#10;b3ducmV2LnhtbFBLBQYAAAAABAAEAPUAAACJAwAAAAA=&#10;" path="m,l,48e" filled="f" strokeweight=".96pt">
                  <v:path arrowok="t" o:connecttype="custom" o:connectlocs="0,0;0,48" o:connectangles="0,0"/>
                </v:shape>
                <v:shape id="Freeform 35" o:spid="_x0000_s1052" style="position:absolute;left:8059;top:3992;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xDcMQA&#10;AADcAAAADwAAAGRycy9kb3ducmV2LnhtbESPQWsCMRSE74L/ITzBi9RsbdHtahQRBI9V9+DxkTw3&#10;i5uXZZPq2l/fFAo9DjPzDbPa9K4Rd+pC7VnB6zQDQay9qblSUJ73LzmIEJENNp5JwZMCbNbDwQoL&#10;4x98pPspViJBOBSowMbYFlIGbclhmPqWOHlX3zmMSXaVNB0+Etw1cpZlc+mw5rRgsaWdJX07fTkF&#10;H4uz1d9hN9F5ftDPS1mWx8+bUuNRv12CiNTH//Bf+2AUvM/f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8Q3DEAAAA3AAAAA8AAAAAAAAAAAAAAAAAmAIAAGRycy9k&#10;b3ducmV2LnhtbFBLBQYAAAAABAAEAPUAAACJAwAAAAA=&#10;" path="m,l,48e" filled="f" strokeweight=".96pt">
                  <v:path arrowok="t" o:connecttype="custom" o:connectlocs="0,0;0,48" o:connectangles="0,0"/>
                </v:shape>
                <v:shape id="Freeform 36" o:spid="_x0000_s1053" style="position:absolute;left:8359;top:3992;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XbBMQA&#10;AADcAAAADwAAAGRycy9kb3ducmV2LnhtbESPT2sCMRTE70K/Q3iFXqRmLWK3q1FEEDz6Zw89PpLn&#10;ZnHzsmyirn56IxR6HGbmN8x82btGXKkLtWcF41EGglh7U3OloDxuPnMQISIbbDyTgjsFWC7eBnMs&#10;jL/xnq6HWIkE4VCgAhtjW0gZtCWHYeRb4uSdfOcwJtlV0nR4S3DXyK8sm0qHNacFiy2tLenz4eIU&#10;/HwfrX6E9VDn+Vbff8uy3O/OSn2896sZiEh9/A//tbdGwWQ6gdeZdAT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V2wTEAAAA3AAAAA8AAAAAAAAAAAAAAAAAmAIAAGRycy9k&#10;b3ducmV2LnhtbFBLBQYAAAAABAAEAPUAAACJAwAAAAA=&#10;" path="m,l,48e" filled="f" strokeweight=".96pt">
                  <v:path arrowok="t" o:connecttype="custom" o:connectlocs="0,0;0,48" o:connectangles="0,0"/>
                </v:shape>
                <v:shape id="Freeform 37" o:spid="_x0000_s1054" style="position:absolute;left:8659;top:3992;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n8QA&#10;AADcAAAADwAAAGRycy9kb3ducmV2LnhtbESPQWsCMRSE74L/ITzBi9RspdXtahQRBI9V9+DxkTw3&#10;i5uXZZPq2l/fFAo9DjPzDbPa9K4Rd+pC7VnB6zQDQay9qblSUJ73LzmIEJENNp5JwZMCbNbDwQoL&#10;4x98pPspViJBOBSowMbYFlIGbclhmPqWOHlX3zmMSXaVNB0+Etw1cpZlc+mw5rRgsaWdJX07fTkF&#10;H4uz1d9hN9F5ftDPS1mWx8+bUuNRv12CiNTH//Bf+2AUvM3f4f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Zfp/EAAAA3AAAAA8AAAAAAAAAAAAAAAAAmAIAAGRycy9k&#10;b3ducmV2LnhtbFBLBQYAAAAABAAEAPUAAACJAwAAAAA=&#10;" path="m,l,48e" filled="f" strokeweight=".96pt">
                  <v:path arrowok="t" o:connecttype="custom" o:connectlocs="0,0;0,48" o:connectangles="0,0"/>
                </v:shape>
                <w10:wrap anchorx="page"/>
              </v:group>
            </w:pict>
          </mc:Fallback>
        </mc:AlternateContent>
      </w:r>
      <w:r w:rsidR="00D94262" w:rsidRPr="00143138">
        <w:rPr>
          <w:rFonts w:ascii="Times New Roman" w:hAnsi="Times New Roman"/>
          <w:sz w:val="16"/>
          <w:szCs w:val="16"/>
        </w:rPr>
        <w:t>11</w:t>
      </w:r>
    </w:p>
    <w:p w14:paraId="3B445CC5" w14:textId="77777777" w:rsidR="00D94262" w:rsidRPr="00143138" w:rsidRDefault="00D94262" w:rsidP="000A702F">
      <w:pPr>
        <w:keepNext/>
        <w:keepLines/>
        <w:autoSpaceDE w:val="0"/>
        <w:autoSpaceDN w:val="0"/>
        <w:adjustRightInd w:val="0"/>
        <w:spacing w:after="0" w:line="240" w:lineRule="auto"/>
        <w:rPr>
          <w:rFonts w:ascii="Times New Roman" w:hAnsi="Times New Roman"/>
          <w:sz w:val="20"/>
          <w:szCs w:val="20"/>
        </w:rPr>
      </w:pPr>
    </w:p>
    <w:p w14:paraId="48A7B2C1" w14:textId="30EC1953" w:rsidR="00D94262" w:rsidRPr="00143138" w:rsidRDefault="00873572" w:rsidP="000A702F">
      <w:pPr>
        <w:keepNext/>
        <w:keepLines/>
        <w:tabs>
          <w:tab w:val="left" w:pos="5360"/>
        </w:tabs>
        <w:autoSpaceDE w:val="0"/>
        <w:autoSpaceDN w:val="0"/>
        <w:adjustRightInd w:val="0"/>
        <w:spacing w:after="0" w:line="240" w:lineRule="auto"/>
        <w:ind w:left="1975" w:right="-20"/>
        <w:rPr>
          <w:rFonts w:ascii="Times New Roman" w:hAnsi="Times New Roman"/>
          <w:sz w:val="12"/>
          <w:szCs w:val="12"/>
        </w:rPr>
      </w:pPr>
      <w:r w:rsidRPr="00143138">
        <w:rPr>
          <w:noProof/>
        </w:rPr>
        <mc:AlternateContent>
          <mc:Choice Requires="wpg">
            <w:drawing>
              <wp:anchor distT="0" distB="0" distL="114300" distR="114300" simplePos="0" relativeHeight="251655680" behindDoc="1" locked="0" layoutInCell="0" allowOverlap="1" wp14:anchorId="321D51C0" wp14:editId="3C0F458D">
                <wp:simplePos x="0" y="0"/>
                <wp:positionH relativeFrom="page">
                  <wp:posOffset>2416810</wp:posOffset>
                </wp:positionH>
                <wp:positionV relativeFrom="paragraph">
                  <wp:posOffset>50800</wp:posOffset>
                </wp:positionV>
                <wp:extent cx="2926080" cy="1985645"/>
                <wp:effectExtent l="0" t="0" r="0" b="0"/>
                <wp:wrapNone/>
                <wp:docPr id="235"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6080" cy="1985645"/>
                          <a:chOff x="3806" y="80"/>
                          <a:chExt cx="4608" cy="3127"/>
                        </a:xfrm>
                      </wpg:grpSpPr>
                      <wps:wsp>
                        <wps:cNvPr id="236" name="Freeform 39"/>
                        <wps:cNvSpPr>
                          <a:spLocks/>
                        </wps:cNvSpPr>
                        <wps:spPr bwMode="auto">
                          <a:xfrm>
                            <a:off x="3869" y="170"/>
                            <a:ext cx="20" cy="101"/>
                          </a:xfrm>
                          <a:custGeom>
                            <a:avLst/>
                            <a:gdLst>
                              <a:gd name="T0" fmla="*/ 0 w 20"/>
                              <a:gd name="T1" fmla="*/ 0 h 101"/>
                              <a:gd name="T2" fmla="*/ 0 w 20"/>
                              <a:gd name="T3" fmla="*/ 101 h 101"/>
                            </a:gdLst>
                            <a:ahLst/>
                            <a:cxnLst>
                              <a:cxn ang="0">
                                <a:pos x="T0" y="T1"/>
                              </a:cxn>
                              <a:cxn ang="0">
                                <a:pos x="T2" y="T3"/>
                              </a:cxn>
                            </a:cxnLst>
                            <a:rect l="0" t="0" r="r" b="b"/>
                            <a:pathLst>
                              <a:path w="20" h="101">
                                <a:moveTo>
                                  <a:pt x="0" y="0"/>
                                </a:moveTo>
                                <a:lnTo>
                                  <a:pt x="0" y="101"/>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Rectangle 40"/>
                        <wps:cNvSpPr>
                          <a:spLocks/>
                        </wps:cNvSpPr>
                        <wps:spPr bwMode="auto">
                          <a:xfrm>
                            <a:off x="3824" y="250"/>
                            <a:ext cx="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8" name="Rectangle 41"/>
                        <wps:cNvSpPr>
                          <a:spLocks/>
                        </wps:cNvSpPr>
                        <wps:spPr bwMode="auto">
                          <a:xfrm>
                            <a:off x="3824" y="152"/>
                            <a:ext cx="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Freeform 42"/>
                        <wps:cNvSpPr>
                          <a:spLocks/>
                        </wps:cNvSpPr>
                        <wps:spPr bwMode="auto">
                          <a:xfrm>
                            <a:off x="3859" y="186"/>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10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Rectangle 43"/>
                        <wps:cNvSpPr>
                          <a:spLocks/>
                        </wps:cNvSpPr>
                        <wps:spPr bwMode="auto">
                          <a:xfrm>
                            <a:off x="3824" y="200"/>
                            <a:ext cx="90"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Freeform 44"/>
                        <wps:cNvSpPr>
                          <a:spLocks/>
                        </wps:cNvSpPr>
                        <wps:spPr bwMode="auto">
                          <a:xfrm>
                            <a:off x="3859" y="195"/>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299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Freeform 45"/>
                        <wps:cNvSpPr>
                          <a:spLocks/>
                        </wps:cNvSpPr>
                        <wps:spPr bwMode="auto">
                          <a:xfrm>
                            <a:off x="3859" y="203"/>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29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Rectangle 46"/>
                        <wps:cNvSpPr>
                          <a:spLocks/>
                        </wps:cNvSpPr>
                        <wps:spPr bwMode="auto">
                          <a:xfrm>
                            <a:off x="3824" y="170"/>
                            <a:ext cx="90"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Freeform 47"/>
                        <wps:cNvSpPr>
                          <a:spLocks/>
                        </wps:cNvSpPr>
                        <wps:spPr bwMode="auto">
                          <a:xfrm>
                            <a:off x="4168" y="90"/>
                            <a:ext cx="20" cy="132"/>
                          </a:xfrm>
                          <a:custGeom>
                            <a:avLst/>
                            <a:gdLst>
                              <a:gd name="T0" fmla="*/ 0 w 20"/>
                              <a:gd name="T1" fmla="*/ 132 h 132"/>
                              <a:gd name="T2" fmla="*/ 0 w 20"/>
                              <a:gd name="T3" fmla="*/ 66 h 132"/>
                              <a:gd name="T4" fmla="*/ 0 w 20"/>
                              <a:gd name="T5" fmla="*/ 0 h 132"/>
                            </a:gdLst>
                            <a:ahLst/>
                            <a:cxnLst>
                              <a:cxn ang="0">
                                <a:pos x="T0" y="T1"/>
                              </a:cxn>
                              <a:cxn ang="0">
                                <a:pos x="T2" y="T3"/>
                              </a:cxn>
                              <a:cxn ang="0">
                                <a:pos x="T4" y="T5"/>
                              </a:cxn>
                            </a:cxnLst>
                            <a:rect l="0" t="0" r="r" b="b"/>
                            <a:pathLst>
                              <a:path w="20" h="132">
                                <a:moveTo>
                                  <a:pt x="0" y="132"/>
                                </a:moveTo>
                                <a:lnTo>
                                  <a:pt x="0" y="66"/>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Freeform 48"/>
                        <wps:cNvSpPr>
                          <a:spLocks/>
                        </wps:cNvSpPr>
                        <wps:spPr bwMode="auto">
                          <a:xfrm>
                            <a:off x="4123" y="22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Freeform 49"/>
                        <wps:cNvSpPr>
                          <a:spLocks/>
                        </wps:cNvSpPr>
                        <wps:spPr bwMode="auto">
                          <a:xfrm>
                            <a:off x="4123" y="90"/>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7" name="Freeform 50"/>
                        <wps:cNvSpPr>
                          <a:spLocks/>
                        </wps:cNvSpPr>
                        <wps:spPr bwMode="auto">
                          <a:xfrm>
                            <a:off x="4468" y="92"/>
                            <a:ext cx="20" cy="137"/>
                          </a:xfrm>
                          <a:custGeom>
                            <a:avLst/>
                            <a:gdLst>
                              <a:gd name="T0" fmla="*/ 0 w 20"/>
                              <a:gd name="T1" fmla="*/ 137 h 137"/>
                              <a:gd name="T2" fmla="*/ 0 w 20"/>
                              <a:gd name="T3" fmla="*/ 68 h 137"/>
                              <a:gd name="T4" fmla="*/ 0 w 20"/>
                              <a:gd name="T5" fmla="*/ 0 h 137"/>
                            </a:gdLst>
                            <a:ahLst/>
                            <a:cxnLst>
                              <a:cxn ang="0">
                                <a:pos x="T0" y="T1"/>
                              </a:cxn>
                              <a:cxn ang="0">
                                <a:pos x="T2" y="T3"/>
                              </a:cxn>
                              <a:cxn ang="0">
                                <a:pos x="T4" y="T5"/>
                              </a:cxn>
                            </a:cxnLst>
                            <a:rect l="0" t="0" r="r" b="b"/>
                            <a:pathLst>
                              <a:path w="20" h="137">
                                <a:moveTo>
                                  <a:pt x="0" y="137"/>
                                </a:moveTo>
                                <a:lnTo>
                                  <a:pt x="0" y="68"/>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Freeform 51"/>
                        <wps:cNvSpPr>
                          <a:spLocks/>
                        </wps:cNvSpPr>
                        <wps:spPr bwMode="auto">
                          <a:xfrm>
                            <a:off x="4423" y="22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Freeform 52"/>
                        <wps:cNvSpPr>
                          <a:spLocks/>
                        </wps:cNvSpPr>
                        <wps:spPr bwMode="auto">
                          <a:xfrm>
                            <a:off x="4423" y="9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Freeform 53"/>
                        <wps:cNvSpPr>
                          <a:spLocks/>
                        </wps:cNvSpPr>
                        <wps:spPr bwMode="auto">
                          <a:xfrm>
                            <a:off x="4767" y="145"/>
                            <a:ext cx="20" cy="142"/>
                          </a:xfrm>
                          <a:custGeom>
                            <a:avLst/>
                            <a:gdLst>
                              <a:gd name="T0" fmla="*/ 0 w 20"/>
                              <a:gd name="T1" fmla="*/ 141 h 142"/>
                              <a:gd name="T2" fmla="*/ 0 w 20"/>
                              <a:gd name="T3" fmla="*/ 70 h 142"/>
                              <a:gd name="T4" fmla="*/ 0 w 20"/>
                              <a:gd name="T5" fmla="*/ 0 h 142"/>
                            </a:gdLst>
                            <a:ahLst/>
                            <a:cxnLst>
                              <a:cxn ang="0">
                                <a:pos x="T0" y="T1"/>
                              </a:cxn>
                              <a:cxn ang="0">
                                <a:pos x="T2" y="T3"/>
                              </a:cxn>
                              <a:cxn ang="0">
                                <a:pos x="T4" y="T5"/>
                              </a:cxn>
                            </a:cxnLst>
                            <a:rect l="0" t="0" r="r" b="b"/>
                            <a:pathLst>
                              <a:path w="20" h="142">
                                <a:moveTo>
                                  <a:pt x="0" y="141"/>
                                </a:moveTo>
                                <a:lnTo>
                                  <a:pt x="0" y="70"/>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Freeform 54"/>
                        <wps:cNvSpPr>
                          <a:spLocks/>
                        </wps:cNvSpPr>
                        <wps:spPr bwMode="auto">
                          <a:xfrm>
                            <a:off x="4722" y="28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Freeform 55"/>
                        <wps:cNvSpPr>
                          <a:spLocks/>
                        </wps:cNvSpPr>
                        <wps:spPr bwMode="auto">
                          <a:xfrm>
                            <a:off x="4722" y="145"/>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Freeform 56"/>
                        <wps:cNvSpPr>
                          <a:spLocks/>
                        </wps:cNvSpPr>
                        <wps:spPr bwMode="auto">
                          <a:xfrm>
                            <a:off x="5066" y="204"/>
                            <a:ext cx="20" cy="144"/>
                          </a:xfrm>
                          <a:custGeom>
                            <a:avLst/>
                            <a:gdLst>
                              <a:gd name="T0" fmla="*/ 0 w 20"/>
                              <a:gd name="T1" fmla="*/ 144 h 144"/>
                              <a:gd name="T2" fmla="*/ 0 w 20"/>
                              <a:gd name="T3" fmla="*/ 72 h 144"/>
                              <a:gd name="T4" fmla="*/ 0 w 20"/>
                              <a:gd name="T5" fmla="*/ 0 h 144"/>
                            </a:gdLst>
                            <a:ahLst/>
                            <a:cxnLst>
                              <a:cxn ang="0">
                                <a:pos x="T0" y="T1"/>
                              </a:cxn>
                              <a:cxn ang="0">
                                <a:pos x="T2" y="T3"/>
                              </a:cxn>
                              <a:cxn ang="0">
                                <a:pos x="T4" y="T5"/>
                              </a:cxn>
                            </a:cxnLst>
                            <a:rect l="0" t="0" r="r" b="b"/>
                            <a:pathLst>
                              <a:path w="20" h="144">
                                <a:moveTo>
                                  <a:pt x="0" y="144"/>
                                </a:moveTo>
                                <a:lnTo>
                                  <a:pt x="0" y="72"/>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Freeform 57"/>
                        <wps:cNvSpPr>
                          <a:spLocks/>
                        </wps:cNvSpPr>
                        <wps:spPr bwMode="auto">
                          <a:xfrm>
                            <a:off x="5021" y="34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Freeform 58"/>
                        <wps:cNvSpPr>
                          <a:spLocks/>
                        </wps:cNvSpPr>
                        <wps:spPr bwMode="auto">
                          <a:xfrm>
                            <a:off x="5021" y="20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Freeform 59"/>
                        <wps:cNvSpPr>
                          <a:spLocks/>
                        </wps:cNvSpPr>
                        <wps:spPr bwMode="auto">
                          <a:xfrm>
                            <a:off x="5366" y="243"/>
                            <a:ext cx="20" cy="135"/>
                          </a:xfrm>
                          <a:custGeom>
                            <a:avLst/>
                            <a:gdLst>
                              <a:gd name="T0" fmla="*/ 0 w 20"/>
                              <a:gd name="T1" fmla="*/ 135 h 135"/>
                              <a:gd name="T2" fmla="*/ 0 w 20"/>
                              <a:gd name="T3" fmla="*/ 67 h 135"/>
                              <a:gd name="T4" fmla="*/ 0 w 20"/>
                              <a:gd name="T5" fmla="*/ 0 h 135"/>
                            </a:gdLst>
                            <a:ahLst/>
                            <a:cxnLst>
                              <a:cxn ang="0">
                                <a:pos x="T0" y="T1"/>
                              </a:cxn>
                              <a:cxn ang="0">
                                <a:pos x="T2" y="T3"/>
                              </a:cxn>
                              <a:cxn ang="0">
                                <a:pos x="T4" y="T5"/>
                              </a:cxn>
                            </a:cxnLst>
                            <a:rect l="0" t="0" r="r" b="b"/>
                            <a:pathLst>
                              <a:path w="20" h="135">
                                <a:moveTo>
                                  <a:pt x="0" y="135"/>
                                </a:moveTo>
                                <a:lnTo>
                                  <a:pt x="0" y="67"/>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Freeform 60"/>
                        <wps:cNvSpPr>
                          <a:spLocks/>
                        </wps:cNvSpPr>
                        <wps:spPr bwMode="auto">
                          <a:xfrm>
                            <a:off x="5321" y="37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Freeform 61"/>
                        <wps:cNvSpPr>
                          <a:spLocks/>
                        </wps:cNvSpPr>
                        <wps:spPr bwMode="auto">
                          <a:xfrm>
                            <a:off x="5321" y="24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Freeform 62"/>
                        <wps:cNvSpPr>
                          <a:spLocks/>
                        </wps:cNvSpPr>
                        <wps:spPr bwMode="auto">
                          <a:xfrm>
                            <a:off x="5665" y="342"/>
                            <a:ext cx="20" cy="117"/>
                          </a:xfrm>
                          <a:custGeom>
                            <a:avLst/>
                            <a:gdLst>
                              <a:gd name="T0" fmla="*/ 0 w 20"/>
                              <a:gd name="T1" fmla="*/ 116 h 117"/>
                              <a:gd name="T2" fmla="*/ 0 w 20"/>
                              <a:gd name="T3" fmla="*/ 58 h 117"/>
                              <a:gd name="T4" fmla="*/ 0 w 20"/>
                              <a:gd name="T5" fmla="*/ 0 h 117"/>
                            </a:gdLst>
                            <a:ahLst/>
                            <a:cxnLst>
                              <a:cxn ang="0">
                                <a:pos x="T0" y="T1"/>
                              </a:cxn>
                              <a:cxn ang="0">
                                <a:pos x="T2" y="T3"/>
                              </a:cxn>
                              <a:cxn ang="0">
                                <a:pos x="T4" y="T5"/>
                              </a:cxn>
                            </a:cxnLst>
                            <a:rect l="0" t="0" r="r" b="b"/>
                            <a:pathLst>
                              <a:path w="20" h="117">
                                <a:moveTo>
                                  <a:pt x="0" y="116"/>
                                </a:moveTo>
                                <a:lnTo>
                                  <a:pt x="0" y="58"/>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Freeform 63"/>
                        <wps:cNvSpPr>
                          <a:spLocks/>
                        </wps:cNvSpPr>
                        <wps:spPr bwMode="auto">
                          <a:xfrm>
                            <a:off x="5620" y="45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Freeform 64"/>
                        <wps:cNvSpPr>
                          <a:spLocks/>
                        </wps:cNvSpPr>
                        <wps:spPr bwMode="auto">
                          <a:xfrm>
                            <a:off x="5620" y="34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Freeform 65"/>
                        <wps:cNvSpPr>
                          <a:spLocks/>
                        </wps:cNvSpPr>
                        <wps:spPr bwMode="auto">
                          <a:xfrm>
                            <a:off x="5964" y="371"/>
                            <a:ext cx="20" cy="118"/>
                          </a:xfrm>
                          <a:custGeom>
                            <a:avLst/>
                            <a:gdLst>
                              <a:gd name="T0" fmla="*/ 0 w 20"/>
                              <a:gd name="T1" fmla="*/ 118 h 118"/>
                              <a:gd name="T2" fmla="*/ 0 w 20"/>
                              <a:gd name="T3" fmla="*/ 59 h 118"/>
                              <a:gd name="T4" fmla="*/ 0 w 20"/>
                              <a:gd name="T5" fmla="*/ 0 h 118"/>
                            </a:gdLst>
                            <a:ahLst/>
                            <a:cxnLst>
                              <a:cxn ang="0">
                                <a:pos x="T0" y="T1"/>
                              </a:cxn>
                              <a:cxn ang="0">
                                <a:pos x="T2" y="T3"/>
                              </a:cxn>
                              <a:cxn ang="0">
                                <a:pos x="T4" y="T5"/>
                              </a:cxn>
                            </a:cxnLst>
                            <a:rect l="0" t="0" r="r" b="b"/>
                            <a:pathLst>
                              <a:path w="20" h="118">
                                <a:moveTo>
                                  <a:pt x="0" y="118"/>
                                </a:moveTo>
                                <a:lnTo>
                                  <a:pt x="0" y="59"/>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Freeform 66"/>
                        <wps:cNvSpPr>
                          <a:spLocks/>
                        </wps:cNvSpPr>
                        <wps:spPr bwMode="auto">
                          <a:xfrm>
                            <a:off x="5919" y="48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Freeform 67"/>
                        <wps:cNvSpPr>
                          <a:spLocks/>
                        </wps:cNvSpPr>
                        <wps:spPr bwMode="auto">
                          <a:xfrm>
                            <a:off x="5919" y="371"/>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Freeform 68"/>
                        <wps:cNvSpPr>
                          <a:spLocks/>
                        </wps:cNvSpPr>
                        <wps:spPr bwMode="auto">
                          <a:xfrm>
                            <a:off x="6264" y="396"/>
                            <a:ext cx="20" cy="120"/>
                          </a:xfrm>
                          <a:custGeom>
                            <a:avLst/>
                            <a:gdLst>
                              <a:gd name="T0" fmla="*/ 0 w 20"/>
                              <a:gd name="T1" fmla="*/ 120 h 120"/>
                              <a:gd name="T2" fmla="*/ 0 w 20"/>
                              <a:gd name="T3" fmla="*/ 60 h 120"/>
                              <a:gd name="T4" fmla="*/ 0 w 20"/>
                              <a:gd name="T5" fmla="*/ 0 h 120"/>
                            </a:gdLst>
                            <a:ahLst/>
                            <a:cxnLst>
                              <a:cxn ang="0">
                                <a:pos x="T0" y="T1"/>
                              </a:cxn>
                              <a:cxn ang="0">
                                <a:pos x="T2" y="T3"/>
                              </a:cxn>
                              <a:cxn ang="0">
                                <a:pos x="T4" y="T5"/>
                              </a:cxn>
                            </a:cxnLst>
                            <a:rect l="0" t="0" r="r" b="b"/>
                            <a:pathLst>
                              <a:path w="20" h="120">
                                <a:moveTo>
                                  <a:pt x="0" y="120"/>
                                </a:moveTo>
                                <a:lnTo>
                                  <a:pt x="0" y="60"/>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Freeform 69"/>
                        <wps:cNvSpPr>
                          <a:spLocks/>
                        </wps:cNvSpPr>
                        <wps:spPr bwMode="auto">
                          <a:xfrm>
                            <a:off x="6219" y="516"/>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Freeform 70"/>
                        <wps:cNvSpPr>
                          <a:spLocks/>
                        </wps:cNvSpPr>
                        <wps:spPr bwMode="auto">
                          <a:xfrm>
                            <a:off x="6219" y="396"/>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Freeform 71"/>
                        <wps:cNvSpPr>
                          <a:spLocks/>
                        </wps:cNvSpPr>
                        <wps:spPr bwMode="auto">
                          <a:xfrm>
                            <a:off x="6563" y="390"/>
                            <a:ext cx="20" cy="133"/>
                          </a:xfrm>
                          <a:custGeom>
                            <a:avLst/>
                            <a:gdLst>
                              <a:gd name="T0" fmla="*/ 0 w 20"/>
                              <a:gd name="T1" fmla="*/ 132 h 133"/>
                              <a:gd name="T2" fmla="*/ 0 w 20"/>
                              <a:gd name="T3" fmla="*/ 66 h 133"/>
                              <a:gd name="T4" fmla="*/ 0 w 20"/>
                              <a:gd name="T5" fmla="*/ 0 h 133"/>
                            </a:gdLst>
                            <a:ahLst/>
                            <a:cxnLst>
                              <a:cxn ang="0">
                                <a:pos x="T0" y="T1"/>
                              </a:cxn>
                              <a:cxn ang="0">
                                <a:pos x="T2" y="T3"/>
                              </a:cxn>
                              <a:cxn ang="0">
                                <a:pos x="T4" y="T5"/>
                              </a:cxn>
                            </a:cxnLst>
                            <a:rect l="0" t="0" r="r" b="b"/>
                            <a:pathLst>
                              <a:path w="20" h="133">
                                <a:moveTo>
                                  <a:pt x="0" y="132"/>
                                </a:moveTo>
                                <a:lnTo>
                                  <a:pt x="0" y="66"/>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Freeform 72"/>
                        <wps:cNvSpPr>
                          <a:spLocks/>
                        </wps:cNvSpPr>
                        <wps:spPr bwMode="auto">
                          <a:xfrm>
                            <a:off x="6518" y="52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Freeform 73"/>
                        <wps:cNvSpPr>
                          <a:spLocks/>
                        </wps:cNvSpPr>
                        <wps:spPr bwMode="auto">
                          <a:xfrm>
                            <a:off x="6518" y="390"/>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Freeform 74"/>
                        <wps:cNvSpPr>
                          <a:spLocks/>
                        </wps:cNvSpPr>
                        <wps:spPr bwMode="auto">
                          <a:xfrm>
                            <a:off x="3868" y="155"/>
                            <a:ext cx="2695" cy="300"/>
                          </a:xfrm>
                          <a:custGeom>
                            <a:avLst/>
                            <a:gdLst>
                              <a:gd name="T0" fmla="*/ 0 w 2695"/>
                              <a:gd name="T1" fmla="*/ 64 h 300"/>
                              <a:gd name="T2" fmla="*/ 300 w 2695"/>
                              <a:gd name="T3" fmla="*/ 0 h 300"/>
                              <a:gd name="T4" fmla="*/ 597 w 2695"/>
                              <a:gd name="T5" fmla="*/ 4 h 300"/>
                              <a:gd name="T6" fmla="*/ 897 w 2695"/>
                              <a:gd name="T7" fmla="*/ 60 h 300"/>
                              <a:gd name="T8" fmla="*/ 1197 w 2695"/>
                              <a:gd name="T9" fmla="*/ 120 h 300"/>
                              <a:gd name="T10" fmla="*/ 1497 w 2695"/>
                              <a:gd name="T11" fmla="*/ 153 h 300"/>
                              <a:gd name="T12" fmla="*/ 1795 w 2695"/>
                              <a:gd name="T13" fmla="*/ 244 h 300"/>
                              <a:gd name="T14" fmla="*/ 2095 w 2695"/>
                              <a:gd name="T15" fmla="*/ 273 h 300"/>
                              <a:gd name="T16" fmla="*/ 2395 w 2695"/>
                              <a:gd name="T17" fmla="*/ 300 h 300"/>
                              <a:gd name="T18" fmla="*/ 2695 w 2695"/>
                              <a:gd name="T19" fmla="*/ 30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95" h="300">
                                <a:moveTo>
                                  <a:pt x="0" y="64"/>
                                </a:moveTo>
                                <a:lnTo>
                                  <a:pt x="300" y="0"/>
                                </a:lnTo>
                                <a:lnTo>
                                  <a:pt x="597" y="4"/>
                                </a:lnTo>
                                <a:lnTo>
                                  <a:pt x="897" y="60"/>
                                </a:lnTo>
                                <a:lnTo>
                                  <a:pt x="1197" y="120"/>
                                </a:lnTo>
                                <a:lnTo>
                                  <a:pt x="1497" y="153"/>
                                </a:lnTo>
                                <a:lnTo>
                                  <a:pt x="1795" y="244"/>
                                </a:lnTo>
                                <a:lnTo>
                                  <a:pt x="2095" y="273"/>
                                </a:lnTo>
                                <a:lnTo>
                                  <a:pt x="2395" y="300"/>
                                </a:lnTo>
                                <a:lnTo>
                                  <a:pt x="2695" y="30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Freeform 75"/>
                        <wps:cNvSpPr>
                          <a:spLocks/>
                        </wps:cNvSpPr>
                        <wps:spPr bwMode="auto">
                          <a:xfrm>
                            <a:off x="4158" y="2265"/>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64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Freeform 76"/>
                        <wps:cNvSpPr>
                          <a:spLocks/>
                        </wps:cNvSpPr>
                        <wps:spPr bwMode="auto">
                          <a:xfrm>
                            <a:off x="4123" y="229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4" name="Freeform 77"/>
                        <wps:cNvSpPr>
                          <a:spLocks/>
                        </wps:cNvSpPr>
                        <wps:spPr bwMode="auto">
                          <a:xfrm>
                            <a:off x="4123" y="223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Freeform 78"/>
                        <wps:cNvSpPr>
                          <a:spLocks/>
                        </wps:cNvSpPr>
                        <wps:spPr bwMode="auto">
                          <a:xfrm>
                            <a:off x="4458" y="2214"/>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81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6" name="Freeform 79"/>
                        <wps:cNvSpPr>
                          <a:spLocks/>
                        </wps:cNvSpPr>
                        <wps:spPr bwMode="auto">
                          <a:xfrm>
                            <a:off x="4423" y="224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7" name="Freeform 80"/>
                        <wps:cNvSpPr>
                          <a:spLocks/>
                        </wps:cNvSpPr>
                        <wps:spPr bwMode="auto">
                          <a:xfrm>
                            <a:off x="4423" y="218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 name="Freeform 81"/>
                        <wps:cNvSpPr>
                          <a:spLocks/>
                        </wps:cNvSpPr>
                        <wps:spPr bwMode="auto">
                          <a:xfrm>
                            <a:off x="4767" y="2112"/>
                            <a:ext cx="20" cy="101"/>
                          </a:xfrm>
                          <a:custGeom>
                            <a:avLst/>
                            <a:gdLst>
                              <a:gd name="T0" fmla="*/ 0 w 20"/>
                              <a:gd name="T1" fmla="*/ 100 h 101"/>
                              <a:gd name="T2" fmla="*/ 0 w 20"/>
                              <a:gd name="T3" fmla="*/ 50 h 101"/>
                              <a:gd name="T4" fmla="*/ 0 w 20"/>
                              <a:gd name="T5" fmla="*/ 0 h 101"/>
                            </a:gdLst>
                            <a:ahLst/>
                            <a:cxnLst>
                              <a:cxn ang="0">
                                <a:pos x="T0" y="T1"/>
                              </a:cxn>
                              <a:cxn ang="0">
                                <a:pos x="T2" y="T3"/>
                              </a:cxn>
                              <a:cxn ang="0">
                                <a:pos x="T4" y="T5"/>
                              </a:cxn>
                            </a:cxnLst>
                            <a:rect l="0" t="0" r="r" b="b"/>
                            <a:pathLst>
                              <a:path w="20" h="101">
                                <a:moveTo>
                                  <a:pt x="0" y="100"/>
                                </a:moveTo>
                                <a:lnTo>
                                  <a:pt x="0" y="50"/>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9" name="Freeform 82"/>
                        <wps:cNvSpPr>
                          <a:spLocks/>
                        </wps:cNvSpPr>
                        <wps:spPr bwMode="auto">
                          <a:xfrm>
                            <a:off x="4722" y="221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Freeform 83"/>
                        <wps:cNvSpPr>
                          <a:spLocks/>
                        </wps:cNvSpPr>
                        <wps:spPr bwMode="auto">
                          <a:xfrm>
                            <a:off x="4722" y="211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Freeform 84"/>
                        <wps:cNvSpPr>
                          <a:spLocks/>
                        </wps:cNvSpPr>
                        <wps:spPr bwMode="auto">
                          <a:xfrm>
                            <a:off x="5056" y="2184"/>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19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2" name="Freeform 85"/>
                        <wps:cNvSpPr>
                          <a:spLocks/>
                        </wps:cNvSpPr>
                        <wps:spPr bwMode="auto">
                          <a:xfrm>
                            <a:off x="5021" y="221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Freeform 86"/>
                        <wps:cNvSpPr>
                          <a:spLocks/>
                        </wps:cNvSpPr>
                        <wps:spPr bwMode="auto">
                          <a:xfrm>
                            <a:off x="5021" y="2151"/>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Freeform 87"/>
                        <wps:cNvSpPr>
                          <a:spLocks/>
                        </wps:cNvSpPr>
                        <wps:spPr bwMode="auto">
                          <a:xfrm>
                            <a:off x="5356" y="2175"/>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35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Freeform 88"/>
                        <wps:cNvSpPr>
                          <a:spLocks/>
                        </wps:cNvSpPr>
                        <wps:spPr bwMode="auto">
                          <a:xfrm>
                            <a:off x="5321" y="2210"/>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Freeform 89"/>
                        <wps:cNvSpPr>
                          <a:spLocks/>
                        </wps:cNvSpPr>
                        <wps:spPr bwMode="auto">
                          <a:xfrm>
                            <a:off x="5321" y="2141"/>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Freeform 90"/>
                        <wps:cNvSpPr>
                          <a:spLocks/>
                        </wps:cNvSpPr>
                        <wps:spPr bwMode="auto">
                          <a:xfrm>
                            <a:off x="5655" y="2154"/>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79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Freeform 91"/>
                        <wps:cNvSpPr>
                          <a:spLocks/>
                        </wps:cNvSpPr>
                        <wps:spPr bwMode="auto">
                          <a:xfrm>
                            <a:off x="5620" y="219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Freeform 92"/>
                        <wps:cNvSpPr>
                          <a:spLocks/>
                        </wps:cNvSpPr>
                        <wps:spPr bwMode="auto">
                          <a:xfrm>
                            <a:off x="5620" y="2116"/>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Freeform 93"/>
                        <wps:cNvSpPr>
                          <a:spLocks/>
                        </wps:cNvSpPr>
                        <wps:spPr bwMode="auto">
                          <a:xfrm>
                            <a:off x="5954" y="2162"/>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73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 name="Freeform 94"/>
                        <wps:cNvSpPr>
                          <a:spLocks/>
                        </wps:cNvSpPr>
                        <wps:spPr bwMode="auto">
                          <a:xfrm>
                            <a:off x="5919" y="2200"/>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Freeform 95"/>
                        <wps:cNvSpPr>
                          <a:spLocks/>
                        </wps:cNvSpPr>
                        <wps:spPr bwMode="auto">
                          <a:xfrm>
                            <a:off x="5919" y="2125"/>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Freeform 96"/>
                        <wps:cNvSpPr>
                          <a:spLocks/>
                        </wps:cNvSpPr>
                        <wps:spPr bwMode="auto">
                          <a:xfrm>
                            <a:off x="6254" y="2171"/>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846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Freeform 97"/>
                        <wps:cNvSpPr>
                          <a:spLocks/>
                        </wps:cNvSpPr>
                        <wps:spPr bwMode="auto">
                          <a:xfrm>
                            <a:off x="6219" y="220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Freeform 98"/>
                        <wps:cNvSpPr>
                          <a:spLocks/>
                        </wps:cNvSpPr>
                        <wps:spPr bwMode="auto">
                          <a:xfrm>
                            <a:off x="6219" y="213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Freeform 99"/>
                        <wps:cNvSpPr>
                          <a:spLocks/>
                        </wps:cNvSpPr>
                        <wps:spPr bwMode="auto">
                          <a:xfrm>
                            <a:off x="6553" y="2192"/>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79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 name="Freeform 100"/>
                        <wps:cNvSpPr>
                          <a:spLocks/>
                        </wps:cNvSpPr>
                        <wps:spPr bwMode="auto">
                          <a:xfrm>
                            <a:off x="6518" y="2230"/>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Freeform 101"/>
                        <wps:cNvSpPr>
                          <a:spLocks/>
                        </wps:cNvSpPr>
                        <wps:spPr bwMode="auto">
                          <a:xfrm>
                            <a:off x="6518" y="2155"/>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9" name="Freeform 102"/>
                        <wps:cNvSpPr>
                          <a:spLocks/>
                        </wps:cNvSpPr>
                        <wps:spPr bwMode="auto">
                          <a:xfrm>
                            <a:off x="6862" y="2077"/>
                            <a:ext cx="20" cy="111"/>
                          </a:xfrm>
                          <a:custGeom>
                            <a:avLst/>
                            <a:gdLst>
                              <a:gd name="T0" fmla="*/ 0 w 20"/>
                              <a:gd name="T1" fmla="*/ 110 h 111"/>
                              <a:gd name="T2" fmla="*/ 0 w 20"/>
                              <a:gd name="T3" fmla="*/ 55 h 111"/>
                              <a:gd name="T4" fmla="*/ 0 w 20"/>
                              <a:gd name="T5" fmla="*/ 0 h 111"/>
                            </a:gdLst>
                            <a:ahLst/>
                            <a:cxnLst>
                              <a:cxn ang="0">
                                <a:pos x="T0" y="T1"/>
                              </a:cxn>
                              <a:cxn ang="0">
                                <a:pos x="T2" y="T3"/>
                              </a:cxn>
                              <a:cxn ang="0">
                                <a:pos x="T4" y="T5"/>
                              </a:cxn>
                            </a:cxnLst>
                            <a:rect l="0" t="0" r="r" b="b"/>
                            <a:pathLst>
                              <a:path w="20" h="111">
                                <a:moveTo>
                                  <a:pt x="0" y="110"/>
                                </a:moveTo>
                                <a:lnTo>
                                  <a:pt x="0" y="55"/>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Freeform 103"/>
                        <wps:cNvSpPr>
                          <a:spLocks/>
                        </wps:cNvSpPr>
                        <wps:spPr bwMode="auto">
                          <a:xfrm>
                            <a:off x="6817" y="218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Freeform 104"/>
                        <wps:cNvSpPr>
                          <a:spLocks/>
                        </wps:cNvSpPr>
                        <wps:spPr bwMode="auto">
                          <a:xfrm>
                            <a:off x="6817" y="207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Freeform 105"/>
                        <wps:cNvSpPr>
                          <a:spLocks/>
                        </wps:cNvSpPr>
                        <wps:spPr bwMode="auto">
                          <a:xfrm>
                            <a:off x="7162" y="2106"/>
                            <a:ext cx="20" cy="113"/>
                          </a:xfrm>
                          <a:custGeom>
                            <a:avLst/>
                            <a:gdLst>
                              <a:gd name="T0" fmla="*/ 0 w 20"/>
                              <a:gd name="T1" fmla="*/ 112 h 113"/>
                              <a:gd name="T2" fmla="*/ 0 w 20"/>
                              <a:gd name="T3" fmla="*/ 56 h 113"/>
                              <a:gd name="T4" fmla="*/ 0 w 20"/>
                              <a:gd name="T5" fmla="*/ 0 h 113"/>
                            </a:gdLst>
                            <a:ahLst/>
                            <a:cxnLst>
                              <a:cxn ang="0">
                                <a:pos x="T0" y="T1"/>
                              </a:cxn>
                              <a:cxn ang="0">
                                <a:pos x="T2" y="T3"/>
                              </a:cxn>
                              <a:cxn ang="0">
                                <a:pos x="T4" y="T5"/>
                              </a:cxn>
                            </a:cxnLst>
                            <a:rect l="0" t="0" r="r" b="b"/>
                            <a:pathLst>
                              <a:path w="20" h="113">
                                <a:moveTo>
                                  <a:pt x="0" y="112"/>
                                </a:moveTo>
                                <a:lnTo>
                                  <a:pt x="0" y="56"/>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Freeform 106"/>
                        <wps:cNvSpPr>
                          <a:spLocks/>
                        </wps:cNvSpPr>
                        <wps:spPr bwMode="auto">
                          <a:xfrm>
                            <a:off x="7117" y="221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Freeform 107"/>
                        <wps:cNvSpPr>
                          <a:spLocks/>
                        </wps:cNvSpPr>
                        <wps:spPr bwMode="auto">
                          <a:xfrm>
                            <a:off x="7117" y="2106"/>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Freeform 108"/>
                        <wps:cNvSpPr>
                          <a:spLocks/>
                        </wps:cNvSpPr>
                        <wps:spPr bwMode="auto">
                          <a:xfrm>
                            <a:off x="7461" y="2095"/>
                            <a:ext cx="20" cy="118"/>
                          </a:xfrm>
                          <a:custGeom>
                            <a:avLst/>
                            <a:gdLst>
                              <a:gd name="T0" fmla="*/ 0 w 20"/>
                              <a:gd name="T1" fmla="*/ 117 h 118"/>
                              <a:gd name="T2" fmla="*/ 0 w 20"/>
                              <a:gd name="T3" fmla="*/ 58 h 118"/>
                              <a:gd name="T4" fmla="*/ 0 w 20"/>
                              <a:gd name="T5" fmla="*/ 0 h 118"/>
                            </a:gdLst>
                            <a:ahLst/>
                            <a:cxnLst>
                              <a:cxn ang="0">
                                <a:pos x="T0" y="T1"/>
                              </a:cxn>
                              <a:cxn ang="0">
                                <a:pos x="T2" y="T3"/>
                              </a:cxn>
                              <a:cxn ang="0">
                                <a:pos x="T4" y="T5"/>
                              </a:cxn>
                            </a:cxnLst>
                            <a:rect l="0" t="0" r="r" b="b"/>
                            <a:pathLst>
                              <a:path w="20" h="118">
                                <a:moveTo>
                                  <a:pt x="0" y="117"/>
                                </a:moveTo>
                                <a:lnTo>
                                  <a:pt x="0" y="58"/>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Freeform 109"/>
                        <wps:cNvSpPr>
                          <a:spLocks/>
                        </wps:cNvSpPr>
                        <wps:spPr bwMode="auto">
                          <a:xfrm>
                            <a:off x="7416" y="221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Freeform 110"/>
                        <wps:cNvSpPr>
                          <a:spLocks/>
                        </wps:cNvSpPr>
                        <wps:spPr bwMode="auto">
                          <a:xfrm>
                            <a:off x="7416" y="2095"/>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Freeform 111"/>
                        <wps:cNvSpPr>
                          <a:spLocks/>
                        </wps:cNvSpPr>
                        <wps:spPr bwMode="auto">
                          <a:xfrm>
                            <a:off x="7760" y="2102"/>
                            <a:ext cx="20" cy="112"/>
                          </a:xfrm>
                          <a:custGeom>
                            <a:avLst/>
                            <a:gdLst>
                              <a:gd name="T0" fmla="*/ 0 w 20"/>
                              <a:gd name="T1" fmla="*/ 111 h 112"/>
                              <a:gd name="T2" fmla="*/ 0 w 20"/>
                              <a:gd name="T3" fmla="*/ 55 h 112"/>
                              <a:gd name="T4" fmla="*/ 0 w 20"/>
                              <a:gd name="T5" fmla="*/ 0 h 112"/>
                            </a:gdLst>
                            <a:ahLst/>
                            <a:cxnLst>
                              <a:cxn ang="0">
                                <a:pos x="T0" y="T1"/>
                              </a:cxn>
                              <a:cxn ang="0">
                                <a:pos x="T2" y="T3"/>
                              </a:cxn>
                              <a:cxn ang="0">
                                <a:pos x="T4" y="T5"/>
                              </a:cxn>
                            </a:cxnLst>
                            <a:rect l="0" t="0" r="r" b="b"/>
                            <a:pathLst>
                              <a:path w="20" h="112">
                                <a:moveTo>
                                  <a:pt x="0" y="111"/>
                                </a:moveTo>
                                <a:lnTo>
                                  <a:pt x="0" y="55"/>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Freeform 112"/>
                        <wps:cNvSpPr>
                          <a:spLocks/>
                        </wps:cNvSpPr>
                        <wps:spPr bwMode="auto">
                          <a:xfrm>
                            <a:off x="7715" y="221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Freeform 113"/>
                        <wps:cNvSpPr>
                          <a:spLocks/>
                        </wps:cNvSpPr>
                        <wps:spPr bwMode="auto">
                          <a:xfrm>
                            <a:off x="7715" y="210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Freeform 114"/>
                        <wps:cNvSpPr>
                          <a:spLocks/>
                        </wps:cNvSpPr>
                        <wps:spPr bwMode="auto">
                          <a:xfrm>
                            <a:off x="8060" y="2187"/>
                            <a:ext cx="20" cy="105"/>
                          </a:xfrm>
                          <a:custGeom>
                            <a:avLst/>
                            <a:gdLst>
                              <a:gd name="T0" fmla="*/ 0 w 20"/>
                              <a:gd name="T1" fmla="*/ 105 h 105"/>
                              <a:gd name="T2" fmla="*/ 0 w 20"/>
                              <a:gd name="T3" fmla="*/ 52 h 105"/>
                              <a:gd name="T4" fmla="*/ 0 w 20"/>
                              <a:gd name="T5" fmla="*/ 0 h 105"/>
                            </a:gdLst>
                            <a:ahLst/>
                            <a:cxnLst>
                              <a:cxn ang="0">
                                <a:pos x="T0" y="T1"/>
                              </a:cxn>
                              <a:cxn ang="0">
                                <a:pos x="T2" y="T3"/>
                              </a:cxn>
                              <a:cxn ang="0">
                                <a:pos x="T4" y="T5"/>
                              </a:cxn>
                            </a:cxnLst>
                            <a:rect l="0" t="0" r="r" b="b"/>
                            <a:pathLst>
                              <a:path w="20" h="105">
                                <a:moveTo>
                                  <a:pt x="0" y="105"/>
                                </a:moveTo>
                                <a:lnTo>
                                  <a:pt x="0" y="52"/>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Freeform 115"/>
                        <wps:cNvSpPr>
                          <a:spLocks/>
                        </wps:cNvSpPr>
                        <wps:spPr bwMode="auto">
                          <a:xfrm>
                            <a:off x="8015" y="229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Freeform 116"/>
                        <wps:cNvSpPr>
                          <a:spLocks/>
                        </wps:cNvSpPr>
                        <wps:spPr bwMode="auto">
                          <a:xfrm>
                            <a:off x="8015" y="218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Freeform 117"/>
                        <wps:cNvSpPr>
                          <a:spLocks/>
                        </wps:cNvSpPr>
                        <wps:spPr bwMode="auto">
                          <a:xfrm>
                            <a:off x="8060" y="2350"/>
                            <a:ext cx="20" cy="140"/>
                          </a:xfrm>
                          <a:custGeom>
                            <a:avLst/>
                            <a:gdLst>
                              <a:gd name="T0" fmla="*/ 0 w 20"/>
                              <a:gd name="T1" fmla="*/ 139 h 140"/>
                              <a:gd name="T2" fmla="*/ 0 w 20"/>
                              <a:gd name="T3" fmla="*/ 69 h 140"/>
                              <a:gd name="T4" fmla="*/ 0 w 20"/>
                              <a:gd name="T5" fmla="*/ 0 h 140"/>
                            </a:gdLst>
                            <a:ahLst/>
                            <a:cxnLst>
                              <a:cxn ang="0">
                                <a:pos x="T0" y="T1"/>
                              </a:cxn>
                              <a:cxn ang="0">
                                <a:pos x="T2" y="T3"/>
                              </a:cxn>
                              <a:cxn ang="0">
                                <a:pos x="T4" y="T5"/>
                              </a:cxn>
                            </a:cxnLst>
                            <a:rect l="0" t="0" r="r" b="b"/>
                            <a:pathLst>
                              <a:path w="20" h="140">
                                <a:moveTo>
                                  <a:pt x="0" y="139"/>
                                </a:moveTo>
                                <a:lnTo>
                                  <a:pt x="0" y="69"/>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5" name="Freeform 118"/>
                        <wps:cNvSpPr>
                          <a:spLocks/>
                        </wps:cNvSpPr>
                        <wps:spPr bwMode="auto">
                          <a:xfrm>
                            <a:off x="8015" y="2490"/>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Freeform 119"/>
                        <wps:cNvSpPr>
                          <a:spLocks/>
                        </wps:cNvSpPr>
                        <wps:spPr bwMode="auto">
                          <a:xfrm>
                            <a:off x="8015" y="2350"/>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Freeform 120"/>
                        <wps:cNvSpPr>
                          <a:spLocks/>
                        </wps:cNvSpPr>
                        <wps:spPr bwMode="auto">
                          <a:xfrm>
                            <a:off x="8359" y="2191"/>
                            <a:ext cx="20" cy="114"/>
                          </a:xfrm>
                          <a:custGeom>
                            <a:avLst/>
                            <a:gdLst>
                              <a:gd name="T0" fmla="*/ 0 w 20"/>
                              <a:gd name="T1" fmla="*/ 114 h 114"/>
                              <a:gd name="T2" fmla="*/ 0 w 20"/>
                              <a:gd name="T3" fmla="*/ 57 h 114"/>
                              <a:gd name="T4" fmla="*/ 0 w 20"/>
                              <a:gd name="T5" fmla="*/ 0 h 114"/>
                            </a:gdLst>
                            <a:ahLst/>
                            <a:cxnLst>
                              <a:cxn ang="0">
                                <a:pos x="T0" y="T1"/>
                              </a:cxn>
                              <a:cxn ang="0">
                                <a:pos x="T2" y="T3"/>
                              </a:cxn>
                              <a:cxn ang="0">
                                <a:pos x="T4" y="T5"/>
                              </a:cxn>
                            </a:cxnLst>
                            <a:rect l="0" t="0" r="r" b="b"/>
                            <a:pathLst>
                              <a:path w="20" h="114">
                                <a:moveTo>
                                  <a:pt x="0" y="114"/>
                                </a:moveTo>
                                <a:lnTo>
                                  <a:pt x="0" y="57"/>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Freeform 121"/>
                        <wps:cNvSpPr>
                          <a:spLocks/>
                        </wps:cNvSpPr>
                        <wps:spPr bwMode="auto">
                          <a:xfrm>
                            <a:off x="8314" y="2305"/>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 name="Freeform 122"/>
                        <wps:cNvSpPr>
                          <a:spLocks/>
                        </wps:cNvSpPr>
                        <wps:spPr bwMode="auto">
                          <a:xfrm>
                            <a:off x="8314" y="2191"/>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Freeform 123"/>
                        <wps:cNvSpPr>
                          <a:spLocks/>
                        </wps:cNvSpPr>
                        <wps:spPr bwMode="auto">
                          <a:xfrm>
                            <a:off x="8359" y="2358"/>
                            <a:ext cx="20" cy="149"/>
                          </a:xfrm>
                          <a:custGeom>
                            <a:avLst/>
                            <a:gdLst>
                              <a:gd name="T0" fmla="*/ 0 w 20"/>
                              <a:gd name="T1" fmla="*/ 149 h 149"/>
                              <a:gd name="T2" fmla="*/ 0 w 20"/>
                              <a:gd name="T3" fmla="*/ 74 h 149"/>
                              <a:gd name="T4" fmla="*/ 0 w 20"/>
                              <a:gd name="T5" fmla="*/ 0 h 149"/>
                            </a:gdLst>
                            <a:ahLst/>
                            <a:cxnLst>
                              <a:cxn ang="0">
                                <a:pos x="T0" y="T1"/>
                              </a:cxn>
                              <a:cxn ang="0">
                                <a:pos x="T2" y="T3"/>
                              </a:cxn>
                              <a:cxn ang="0">
                                <a:pos x="T4" y="T5"/>
                              </a:cxn>
                            </a:cxnLst>
                            <a:rect l="0" t="0" r="r" b="b"/>
                            <a:pathLst>
                              <a:path w="20" h="149">
                                <a:moveTo>
                                  <a:pt x="0" y="149"/>
                                </a:moveTo>
                                <a:lnTo>
                                  <a:pt x="0" y="74"/>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Freeform 124"/>
                        <wps:cNvSpPr>
                          <a:spLocks/>
                        </wps:cNvSpPr>
                        <wps:spPr bwMode="auto">
                          <a:xfrm>
                            <a:off x="8314" y="250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Freeform 125"/>
                        <wps:cNvSpPr>
                          <a:spLocks/>
                        </wps:cNvSpPr>
                        <wps:spPr bwMode="auto">
                          <a:xfrm>
                            <a:off x="8314" y="235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Freeform 126"/>
                        <wps:cNvSpPr>
                          <a:spLocks/>
                        </wps:cNvSpPr>
                        <wps:spPr bwMode="auto">
                          <a:xfrm>
                            <a:off x="7760" y="2303"/>
                            <a:ext cx="20" cy="148"/>
                          </a:xfrm>
                          <a:custGeom>
                            <a:avLst/>
                            <a:gdLst>
                              <a:gd name="T0" fmla="*/ 0 w 20"/>
                              <a:gd name="T1" fmla="*/ 148 h 148"/>
                              <a:gd name="T2" fmla="*/ 0 w 20"/>
                              <a:gd name="T3" fmla="*/ 74 h 148"/>
                              <a:gd name="T4" fmla="*/ 0 w 20"/>
                              <a:gd name="T5" fmla="*/ 0 h 148"/>
                            </a:gdLst>
                            <a:ahLst/>
                            <a:cxnLst>
                              <a:cxn ang="0">
                                <a:pos x="T0" y="T1"/>
                              </a:cxn>
                              <a:cxn ang="0">
                                <a:pos x="T2" y="T3"/>
                              </a:cxn>
                              <a:cxn ang="0">
                                <a:pos x="T4" y="T5"/>
                              </a:cxn>
                            </a:cxnLst>
                            <a:rect l="0" t="0" r="r" b="b"/>
                            <a:pathLst>
                              <a:path w="20" h="148">
                                <a:moveTo>
                                  <a:pt x="0" y="148"/>
                                </a:moveTo>
                                <a:lnTo>
                                  <a:pt x="0" y="74"/>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Freeform 127"/>
                        <wps:cNvSpPr>
                          <a:spLocks/>
                        </wps:cNvSpPr>
                        <wps:spPr bwMode="auto">
                          <a:xfrm>
                            <a:off x="7715" y="2451"/>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Freeform 128"/>
                        <wps:cNvSpPr>
                          <a:spLocks/>
                        </wps:cNvSpPr>
                        <wps:spPr bwMode="auto">
                          <a:xfrm>
                            <a:off x="7715" y="230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 name="Freeform 129"/>
                        <wps:cNvSpPr>
                          <a:spLocks/>
                        </wps:cNvSpPr>
                        <wps:spPr bwMode="auto">
                          <a:xfrm>
                            <a:off x="4158" y="1699"/>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299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Rectangle 130"/>
                        <wps:cNvSpPr>
                          <a:spLocks/>
                        </wps:cNvSpPr>
                        <wps:spPr bwMode="auto">
                          <a:xfrm>
                            <a:off x="4123" y="1713"/>
                            <a:ext cx="90"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 name="Rectangle 131"/>
                        <wps:cNvSpPr>
                          <a:spLocks/>
                        </wps:cNvSpPr>
                        <wps:spPr bwMode="auto">
                          <a:xfrm>
                            <a:off x="4123" y="1666"/>
                            <a:ext cx="90"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9" name="Freeform 132"/>
                        <wps:cNvSpPr>
                          <a:spLocks/>
                        </wps:cNvSpPr>
                        <wps:spPr bwMode="auto">
                          <a:xfrm>
                            <a:off x="4458" y="1682"/>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48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 name="Freeform 133"/>
                        <wps:cNvSpPr>
                          <a:spLocks/>
                        </wps:cNvSpPr>
                        <wps:spPr bwMode="auto">
                          <a:xfrm>
                            <a:off x="4423" y="1710"/>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Freeform 134"/>
                        <wps:cNvSpPr>
                          <a:spLocks/>
                        </wps:cNvSpPr>
                        <wps:spPr bwMode="auto">
                          <a:xfrm>
                            <a:off x="4423" y="1655"/>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Freeform 135"/>
                        <wps:cNvSpPr>
                          <a:spLocks/>
                        </wps:cNvSpPr>
                        <wps:spPr bwMode="auto">
                          <a:xfrm>
                            <a:off x="4767" y="1597"/>
                            <a:ext cx="20" cy="85"/>
                          </a:xfrm>
                          <a:custGeom>
                            <a:avLst/>
                            <a:gdLst>
                              <a:gd name="T0" fmla="*/ 0 w 20"/>
                              <a:gd name="T1" fmla="*/ 85 h 85"/>
                              <a:gd name="T2" fmla="*/ 0 w 20"/>
                              <a:gd name="T3" fmla="*/ 42 h 85"/>
                              <a:gd name="T4" fmla="*/ 0 w 20"/>
                              <a:gd name="T5" fmla="*/ 0 h 85"/>
                            </a:gdLst>
                            <a:ahLst/>
                            <a:cxnLst>
                              <a:cxn ang="0">
                                <a:pos x="T0" y="T1"/>
                              </a:cxn>
                              <a:cxn ang="0">
                                <a:pos x="T2" y="T3"/>
                              </a:cxn>
                              <a:cxn ang="0">
                                <a:pos x="T4" y="T5"/>
                              </a:cxn>
                            </a:cxnLst>
                            <a:rect l="0" t="0" r="r" b="b"/>
                            <a:pathLst>
                              <a:path w="20" h="85">
                                <a:moveTo>
                                  <a:pt x="0" y="85"/>
                                </a:moveTo>
                                <a:lnTo>
                                  <a:pt x="0" y="42"/>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 name="Freeform 136"/>
                        <wps:cNvSpPr>
                          <a:spLocks/>
                        </wps:cNvSpPr>
                        <wps:spPr bwMode="auto">
                          <a:xfrm>
                            <a:off x="4722" y="168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Freeform 137"/>
                        <wps:cNvSpPr>
                          <a:spLocks/>
                        </wps:cNvSpPr>
                        <wps:spPr bwMode="auto">
                          <a:xfrm>
                            <a:off x="4722" y="159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 name="Freeform 138"/>
                        <wps:cNvSpPr>
                          <a:spLocks/>
                        </wps:cNvSpPr>
                        <wps:spPr bwMode="auto">
                          <a:xfrm>
                            <a:off x="5056" y="1665"/>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48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Freeform 139"/>
                        <wps:cNvSpPr>
                          <a:spLocks/>
                        </wps:cNvSpPr>
                        <wps:spPr bwMode="auto">
                          <a:xfrm>
                            <a:off x="5021" y="169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 name="Freeform 140"/>
                        <wps:cNvSpPr>
                          <a:spLocks/>
                        </wps:cNvSpPr>
                        <wps:spPr bwMode="auto">
                          <a:xfrm>
                            <a:off x="5021" y="163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Freeform 141"/>
                        <wps:cNvSpPr>
                          <a:spLocks/>
                        </wps:cNvSpPr>
                        <wps:spPr bwMode="auto">
                          <a:xfrm>
                            <a:off x="5356" y="1691"/>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64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Freeform 142"/>
                        <wps:cNvSpPr>
                          <a:spLocks/>
                        </wps:cNvSpPr>
                        <wps:spPr bwMode="auto">
                          <a:xfrm>
                            <a:off x="5321" y="1720"/>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Freeform 143"/>
                        <wps:cNvSpPr>
                          <a:spLocks/>
                        </wps:cNvSpPr>
                        <wps:spPr bwMode="auto">
                          <a:xfrm>
                            <a:off x="5321" y="166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Freeform 144"/>
                        <wps:cNvSpPr>
                          <a:spLocks/>
                        </wps:cNvSpPr>
                        <wps:spPr bwMode="auto">
                          <a:xfrm>
                            <a:off x="5655" y="1678"/>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64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Freeform 145"/>
                        <wps:cNvSpPr>
                          <a:spLocks/>
                        </wps:cNvSpPr>
                        <wps:spPr bwMode="auto">
                          <a:xfrm>
                            <a:off x="5620" y="170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 name="Freeform 146"/>
                        <wps:cNvSpPr>
                          <a:spLocks/>
                        </wps:cNvSpPr>
                        <wps:spPr bwMode="auto">
                          <a:xfrm>
                            <a:off x="5620" y="164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Freeform 147"/>
                        <wps:cNvSpPr>
                          <a:spLocks/>
                        </wps:cNvSpPr>
                        <wps:spPr bwMode="auto">
                          <a:xfrm>
                            <a:off x="5954" y="1674"/>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86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 name="Freeform 148"/>
                        <wps:cNvSpPr>
                          <a:spLocks/>
                        </wps:cNvSpPr>
                        <wps:spPr bwMode="auto">
                          <a:xfrm>
                            <a:off x="5919" y="170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Freeform 149"/>
                        <wps:cNvSpPr>
                          <a:spLocks/>
                        </wps:cNvSpPr>
                        <wps:spPr bwMode="auto">
                          <a:xfrm>
                            <a:off x="5919" y="164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Freeform 150"/>
                        <wps:cNvSpPr>
                          <a:spLocks/>
                        </wps:cNvSpPr>
                        <wps:spPr bwMode="auto">
                          <a:xfrm>
                            <a:off x="6254" y="1691"/>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81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Freeform 151"/>
                        <wps:cNvSpPr>
                          <a:spLocks/>
                        </wps:cNvSpPr>
                        <wps:spPr bwMode="auto">
                          <a:xfrm>
                            <a:off x="6219" y="1721"/>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 name="Freeform 152"/>
                        <wps:cNvSpPr>
                          <a:spLocks/>
                        </wps:cNvSpPr>
                        <wps:spPr bwMode="auto">
                          <a:xfrm>
                            <a:off x="6219" y="1661"/>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Freeform 153"/>
                        <wps:cNvSpPr>
                          <a:spLocks/>
                        </wps:cNvSpPr>
                        <wps:spPr bwMode="auto">
                          <a:xfrm>
                            <a:off x="6553" y="1691"/>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86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 name="Freeform 154"/>
                        <wps:cNvSpPr>
                          <a:spLocks/>
                        </wps:cNvSpPr>
                        <wps:spPr bwMode="auto">
                          <a:xfrm>
                            <a:off x="6518" y="1721"/>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Freeform 155"/>
                        <wps:cNvSpPr>
                          <a:spLocks/>
                        </wps:cNvSpPr>
                        <wps:spPr bwMode="auto">
                          <a:xfrm>
                            <a:off x="6518" y="1660"/>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 name="Freeform 156"/>
                        <wps:cNvSpPr>
                          <a:spLocks/>
                        </wps:cNvSpPr>
                        <wps:spPr bwMode="auto">
                          <a:xfrm>
                            <a:off x="6862" y="1637"/>
                            <a:ext cx="20" cy="91"/>
                          </a:xfrm>
                          <a:custGeom>
                            <a:avLst/>
                            <a:gdLst>
                              <a:gd name="T0" fmla="*/ 0 w 20"/>
                              <a:gd name="T1" fmla="*/ 90 h 91"/>
                              <a:gd name="T2" fmla="*/ 0 w 20"/>
                              <a:gd name="T3" fmla="*/ 45 h 91"/>
                              <a:gd name="T4" fmla="*/ 0 w 20"/>
                              <a:gd name="T5" fmla="*/ 0 h 91"/>
                            </a:gdLst>
                            <a:ahLst/>
                            <a:cxnLst>
                              <a:cxn ang="0">
                                <a:pos x="T0" y="T1"/>
                              </a:cxn>
                              <a:cxn ang="0">
                                <a:pos x="T2" y="T3"/>
                              </a:cxn>
                              <a:cxn ang="0">
                                <a:pos x="T4" y="T5"/>
                              </a:cxn>
                            </a:cxnLst>
                            <a:rect l="0" t="0" r="r" b="b"/>
                            <a:pathLst>
                              <a:path w="20" h="91">
                                <a:moveTo>
                                  <a:pt x="0" y="90"/>
                                </a:moveTo>
                                <a:lnTo>
                                  <a:pt x="0" y="45"/>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 name="Freeform 157"/>
                        <wps:cNvSpPr>
                          <a:spLocks/>
                        </wps:cNvSpPr>
                        <wps:spPr bwMode="auto">
                          <a:xfrm>
                            <a:off x="6817" y="172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5" name="Freeform 158"/>
                        <wps:cNvSpPr>
                          <a:spLocks/>
                        </wps:cNvSpPr>
                        <wps:spPr bwMode="auto">
                          <a:xfrm>
                            <a:off x="6817" y="163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Freeform 159"/>
                        <wps:cNvSpPr>
                          <a:spLocks/>
                        </wps:cNvSpPr>
                        <wps:spPr bwMode="auto">
                          <a:xfrm>
                            <a:off x="7162" y="1601"/>
                            <a:ext cx="20" cy="94"/>
                          </a:xfrm>
                          <a:custGeom>
                            <a:avLst/>
                            <a:gdLst>
                              <a:gd name="T0" fmla="*/ 0 w 20"/>
                              <a:gd name="T1" fmla="*/ 93 h 94"/>
                              <a:gd name="T2" fmla="*/ 0 w 20"/>
                              <a:gd name="T3" fmla="*/ 46 h 94"/>
                              <a:gd name="T4" fmla="*/ 0 w 20"/>
                              <a:gd name="T5" fmla="*/ 0 h 94"/>
                            </a:gdLst>
                            <a:ahLst/>
                            <a:cxnLst>
                              <a:cxn ang="0">
                                <a:pos x="T0" y="T1"/>
                              </a:cxn>
                              <a:cxn ang="0">
                                <a:pos x="T2" y="T3"/>
                              </a:cxn>
                              <a:cxn ang="0">
                                <a:pos x="T4" y="T5"/>
                              </a:cxn>
                            </a:cxnLst>
                            <a:rect l="0" t="0" r="r" b="b"/>
                            <a:pathLst>
                              <a:path w="20" h="94">
                                <a:moveTo>
                                  <a:pt x="0" y="93"/>
                                </a:moveTo>
                                <a:lnTo>
                                  <a:pt x="0" y="46"/>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Freeform 160"/>
                        <wps:cNvSpPr>
                          <a:spLocks/>
                        </wps:cNvSpPr>
                        <wps:spPr bwMode="auto">
                          <a:xfrm>
                            <a:off x="7117" y="1695"/>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Freeform 161"/>
                        <wps:cNvSpPr>
                          <a:spLocks/>
                        </wps:cNvSpPr>
                        <wps:spPr bwMode="auto">
                          <a:xfrm>
                            <a:off x="7117" y="1601"/>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Freeform 162"/>
                        <wps:cNvSpPr>
                          <a:spLocks/>
                        </wps:cNvSpPr>
                        <wps:spPr bwMode="auto">
                          <a:xfrm>
                            <a:off x="7461" y="1625"/>
                            <a:ext cx="20" cy="97"/>
                          </a:xfrm>
                          <a:custGeom>
                            <a:avLst/>
                            <a:gdLst>
                              <a:gd name="T0" fmla="*/ 0 w 20"/>
                              <a:gd name="T1" fmla="*/ 96 h 97"/>
                              <a:gd name="T2" fmla="*/ 0 w 20"/>
                              <a:gd name="T3" fmla="*/ 48 h 97"/>
                              <a:gd name="T4" fmla="*/ 0 w 20"/>
                              <a:gd name="T5" fmla="*/ 0 h 97"/>
                            </a:gdLst>
                            <a:ahLst/>
                            <a:cxnLst>
                              <a:cxn ang="0">
                                <a:pos x="T0" y="T1"/>
                              </a:cxn>
                              <a:cxn ang="0">
                                <a:pos x="T2" y="T3"/>
                              </a:cxn>
                              <a:cxn ang="0">
                                <a:pos x="T4" y="T5"/>
                              </a:cxn>
                            </a:cxnLst>
                            <a:rect l="0" t="0" r="r" b="b"/>
                            <a:pathLst>
                              <a:path w="20" h="97">
                                <a:moveTo>
                                  <a:pt x="0" y="96"/>
                                </a:moveTo>
                                <a:lnTo>
                                  <a:pt x="0" y="48"/>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 name="Freeform 163"/>
                        <wps:cNvSpPr>
                          <a:spLocks/>
                        </wps:cNvSpPr>
                        <wps:spPr bwMode="auto">
                          <a:xfrm>
                            <a:off x="7416" y="172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 name="Freeform 164"/>
                        <wps:cNvSpPr>
                          <a:spLocks/>
                        </wps:cNvSpPr>
                        <wps:spPr bwMode="auto">
                          <a:xfrm>
                            <a:off x="7416" y="1625"/>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Freeform 165"/>
                        <wps:cNvSpPr>
                          <a:spLocks/>
                        </wps:cNvSpPr>
                        <wps:spPr bwMode="auto">
                          <a:xfrm>
                            <a:off x="7760" y="1645"/>
                            <a:ext cx="20" cy="92"/>
                          </a:xfrm>
                          <a:custGeom>
                            <a:avLst/>
                            <a:gdLst>
                              <a:gd name="T0" fmla="*/ 0 w 20"/>
                              <a:gd name="T1" fmla="*/ 91 h 92"/>
                              <a:gd name="T2" fmla="*/ 0 w 20"/>
                              <a:gd name="T3" fmla="*/ 45 h 92"/>
                              <a:gd name="T4" fmla="*/ 0 w 20"/>
                              <a:gd name="T5" fmla="*/ 0 h 92"/>
                            </a:gdLst>
                            <a:ahLst/>
                            <a:cxnLst>
                              <a:cxn ang="0">
                                <a:pos x="T0" y="T1"/>
                              </a:cxn>
                              <a:cxn ang="0">
                                <a:pos x="T2" y="T3"/>
                              </a:cxn>
                              <a:cxn ang="0">
                                <a:pos x="T4" y="T5"/>
                              </a:cxn>
                            </a:cxnLst>
                            <a:rect l="0" t="0" r="r" b="b"/>
                            <a:pathLst>
                              <a:path w="20" h="92">
                                <a:moveTo>
                                  <a:pt x="0" y="91"/>
                                </a:moveTo>
                                <a:lnTo>
                                  <a:pt x="0" y="45"/>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 name="Freeform 166"/>
                        <wps:cNvSpPr>
                          <a:spLocks/>
                        </wps:cNvSpPr>
                        <wps:spPr bwMode="auto">
                          <a:xfrm>
                            <a:off x="7715" y="173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Freeform 167"/>
                        <wps:cNvSpPr>
                          <a:spLocks/>
                        </wps:cNvSpPr>
                        <wps:spPr bwMode="auto">
                          <a:xfrm>
                            <a:off x="7715" y="1645"/>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Freeform 168"/>
                        <wps:cNvSpPr>
                          <a:spLocks/>
                        </wps:cNvSpPr>
                        <wps:spPr bwMode="auto">
                          <a:xfrm>
                            <a:off x="8060" y="1674"/>
                            <a:ext cx="20" cy="94"/>
                          </a:xfrm>
                          <a:custGeom>
                            <a:avLst/>
                            <a:gdLst>
                              <a:gd name="T0" fmla="*/ 0 w 20"/>
                              <a:gd name="T1" fmla="*/ 94 h 94"/>
                              <a:gd name="T2" fmla="*/ 0 w 20"/>
                              <a:gd name="T3" fmla="*/ 47 h 94"/>
                              <a:gd name="T4" fmla="*/ 0 w 20"/>
                              <a:gd name="T5" fmla="*/ 0 h 94"/>
                            </a:gdLst>
                            <a:ahLst/>
                            <a:cxnLst>
                              <a:cxn ang="0">
                                <a:pos x="T0" y="T1"/>
                              </a:cxn>
                              <a:cxn ang="0">
                                <a:pos x="T2" y="T3"/>
                              </a:cxn>
                              <a:cxn ang="0">
                                <a:pos x="T4" y="T5"/>
                              </a:cxn>
                            </a:cxnLst>
                            <a:rect l="0" t="0" r="r" b="b"/>
                            <a:pathLst>
                              <a:path w="20" h="94">
                                <a:moveTo>
                                  <a:pt x="0" y="94"/>
                                </a:moveTo>
                                <a:lnTo>
                                  <a:pt x="0" y="47"/>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Freeform 169"/>
                        <wps:cNvSpPr>
                          <a:spLocks/>
                        </wps:cNvSpPr>
                        <wps:spPr bwMode="auto">
                          <a:xfrm>
                            <a:off x="8015" y="176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Freeform 170"/>
                        <wps:cNvSpPr>
                          <a:spLocks/>
                        </wps:cNvSpPr>
                        <wps:spPr bwMode="auto">
                          <a:xfrm>
                            <a:off x="8015" y="167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Freeform 171"/>
                        <wps:cNvSpPr>
                          <a:spLocks/>
                        </wps:cNvSpPr>
                        <wps:spPr bwMode="auto">
                          <a:xfrm>
                            <a:off x="8359" y="1644"/>
                            <a:ext cx="20" cy="94"/>
                          </a:xfrm>
                          <a:custGeom>
                            <a:avLst/>
                            <a:gdLst>
                              <a:gd name="T0" fmla="*/ 0 w 20"/>
                              <a:gd name="T1" fmla="*/ 93 h 94"/>
                              <a:gd name="T2" fmla="*/ 0 w 20"/>
                              <a:gd name="T3" fmla="*/ 46 h 94"/>
                              <a:gd name="T4" fmla="*/ 0 w 20"/>
                              <a:gd name="T5" fmla="*/ 0 h 94"/>
                            </a:gdLst>
                            <a:ahLst/>
                            <a:cxnLst>
                              <a:cxn ang="0">
                                <a:pos x="T0" y="T1"/>
                              </a:cxn>
                              <a:cxn ang="0">
                                <a:pos x="T2" y="T3"/>
                              </a:cxn>
                              <a:cxn ang="0">
                                <a:pos x="T4" y="T5"/>
                              </a:cxn>
                            </a:cxnLst>
                            <a:rect l="0" t="0" r="r" b="b"/>
                            <a:pathLst>
                              <a:path w="20" h="94">
                                <a:moveTo>
                                  <a:pt x="0" y="93"/>
                                </a:moveTo>
                                <a:lnTo>
                                  <a:pt x="0" y="46"/>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 name="Freeform 172"/>
                        <wps:cNvSpPr>
                          <a:spLocks/>
                        </wps:cNvSpPr>
                        <wps:spPr bwMode="auto">
                          <a:xfrm>
                            <a:off x="8314" y="173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Freeform 173"/>
                        <wps:cNvSpPr>
                          <a:spLocks/>
                        </wps:cNvSpPr>
                        <wps:spPr bwMode="auto">
                          <a:xfrm>
                            <a:off x="8314" y="164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 name="Freeform 174"/>
                        <wps:cNvSpPr>
                          <a:spLocks/>
                        </wps:cNvSpPr>
                        <wps:spPr bwMode="auto">
                          <a:xfrm>
                            <a:off x="3868" y="184"/>
                            <a:ext cx="4491" cy="2081"/>
                          </a:xfrm>
                          <a:custGeom>
                            <a:avLst/>
                            <a:gdLst>
                              <a:gd name="T0" fmla="*/ 0 w 4491"/>
                              <a:gd name="T1" fmla="*/ 0 h 2081"/>
                              <a:gd name="T2" fmla="*/ 300 w 4491"/>
                              <a:gd name="T3" fmla="*/ 2080 h 2081"/>
                              <a:gd name="T4" fmla="*/ 597 w 4491"/>
                              <a:gd name="T5" fmla="*/ 2028 h 2081"/>
                              <a:gd name="T6" fmla="*/ 897 w 4491"/>
                              <a:gd name="T7" fmla="*/ 1977 h 2081"/>
                              <a:gd name="T8" fmla="*/ 1197 w 4491"/>
                              <a:gd name="T9" fmla="*/ 1999 h 2081"/>
                              <a:gd name="T10" fmla="*/ 1497 w 4491"/>
                              <a:gd name="T11" fmla="*/ 1989 h 2081"/>
                              <a:gd name="T12" fmla="*/ 1795 w 4491"/>
                              <a:gd name="T13" fmla="*/ 1968 h 2081"/>
                              <a:gd name="T14" fmla="*/ 2095 w 4491"/>
                              <a:gd name="T15" fmla="*/ 1977 h 2081"/>
                              <a:gd name="T16" fmla="*/ 2395 w 4491"/>
                              <a:gd name="T17" fmla="*/ 1987 h 2081"/>
                              <a:gd name="T18" fmla="*/ 2695 w 4491"/>
                              <a:gd name="T19" fmla="*/ 2006 h 2081"/>
                              <a:gd name="T20" fmla="*/ 2992 w 4491"/>
                              <a:gd name="T21" fmla="*/ 1946 h 2081"/>
                              <a:gd name="T22" fmla="*/ 3292 w 4491"/>
                              <a:gd name="T23" fmla="*/ 1977 h 2081"/>
                              <a:gd name="T24" fmla="*/ 3592 w 4491"/>
                              <a:gd name="T25" fmla="*/ 1968 h 2081"/>
                              <a:gd name="T26" fmla="*/ 3890 w 4491"/>
                              <a:gd name="T27" fmla="*/ 1972 h 2081"/>
                              <a:gd name="T28" fmla="*/ 4190 w 4491"/>
                              <a:gd name="T29" fmla="*/ 2054 h 2081"/>
                              <a:gd name="T30" fmla="*/ 4490 w 4491"/>
                              <a:gd name="T31" fmla="*/ 2064 h 20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491" h="2081">
                                <a:moveTo>
                                  <a:pt x="0" y="0"/>
                                </a:moveTo>
                                <a:lnTo>
                                  <a:pt x="300" y="2080"/>
                                </a:lnTo>
                                <a:lnTo>
                                  <a:pt x="597" y="2028"/>
                                </a:lnTo>
                                <a:lnTo>
                                  <a:pt x="897" y="1977"/>
                                </a:lnTo>
                                <a:lnTo>
                                  <a:pt x="1197" y="1999"/>
                                </a:lnTo>
                                <a:lnTo>
                                  <a:pt x="1497" y="1989"/>
                                </a:lnTo>
                                <a:lnTo>
                                  <a:pt x="1795" y="1968"/>
                                </a:lnTo>
                                <a:lnTo>
                                  <a:pt x="2095" y="1977"/>
                                </a:lnTo>
                                <a:lnTo>
                                  <a:pt x="2395" y="1987"/>
                                </a:lnTo>
                                <a:lnTo>
                                  <a:pt x="2695" y="2006"/>
                                </a:lnTo>
                                <a:lnTo>
                                  <a:pt x="2992" y="1946"/>
                                </a:lnTo>
                                <a:lnTo>
                                  <a:pt x="3292" y="1977"/>
                                </a:lnTo>
                                <a:lnTo>
                                  <a:pt x="3592" y="1968"/>
                                </a:lnTo>
                                <a:lnTo>
                                  <a:pt x="3890" y="1972"/>
                                </a:lnTo>
                                <a:lnTo>
                                  <a:pt x="4190" y="2054"/>
                                </a:lnTo>
                                <a:lnTo>
                                  <a:pt x="4490" y="2064"/>
                                </a:lnTo>
                              </a:path>
                            </a:pathLst>
                          </a:custGeom>
                          <a:noFill/>
                          <a:ln w="1219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Freeform 175"/>
                        <wps:cNvSpPr>
                          <a:spLocks/>
                        </wps:cNvSpPr>
                        <wps:spPr bwMode="auto">
                          <a:xfrm>
                            <a:off x="4158" y="2570"/>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48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 name="Freeform 176"/>
                        <wps:cNvSpPr>
                          <a:spLocks/>
                        </wps:cNvSpPr>
                        <wps:spPr bwMode="auto">
                          <a:xfrm>
                            <a:off x="4123" y="259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Freeform 177"/>
                        <wps:cNvSpPr>
                          <a:spLocks/>
                        </wps:cNvSpPr>
                        <wps:spPr bwMode="auto">
                          <a:xfrm>
                            <a:off x="4123" y="254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 name="Freeform 178"/>
                        <wps:cNvSpPr>
                          <a:spLocks/>
                        </wps:cNvSpPr>
                        <wps:spPr bwMode="auto">
                          <a:xfrm>
                            <a:off x="4458" y="2488"/>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35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 name="Freeform 179"/>
                        <wps:cNvSpPr>
                          <a:spLocks/>
                        </wps:cNvSpPr>
                        <wps:spPr bwMode="auto">
                          <a:xfrm>
                            <a:off x="4423" y="252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Freeform 180"/>
                        <wps:cNvSpPr>
                          <a:spLocks/>
                        </wps:cNvSpPr>
                        <wps:spPr bwMode="auto">
                          <a:xfrm>
                            <a:off x="4423" y="245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 name="Freeform 181"/>
                        <wps:cNvSpPr>
                          <a:spLocks/>
                        </wps:cNvSpPr>
                        <wps:spPr bwMode="auto">
                          <a:xfrm>
                            <a:off x="4767" y="2439"/>
                            <a:ext cx="20" cy="99"/>
                          </a:xfrm>
                          <a:custGeom>
                            <a:avLst/>
                            <a:gdLst>
                              <a:gd name="T0" fmla="*/ 0 w 20"/>
                              <a:gd name="T1" fmla="*/ 99 h 99"/>
                              <a:gd name="T2" fmla="*/ 0 w 20"/>
                              <a:gd name="T3" fmla="*/ 49 h 99"/>
                              <a:gd name="T4" fmla="*/ 0 w 20"/>
                              <a:gd name="T5" fmla="*/ 0 h 99"/>
                            </a:gdLst>
                            <a:ahLst/>
                            <a:cxnLst>
                              <a:cxn ang="0">
                                <a:pos x="T0" y="T1"/>
                              </a:cxn>
                              <a:cxn ang="0">
                                <a:pos x="T2" y="T3"/>
                              </a:cxn>
                              <a:cxn ang="0">
                                <a:pos x="T4" y="T5"/>
                              </a:cxn>
                            </a:cxnLst>
                            <a:rect l="0" t="0" r="r" b="b"/>
                            <a:pathLst>
                              <a:path w="20" h="99">
                                <a:moveTo>
                                  <a:pt x="0" y="99"/>
                                </a:moveTo>
                                <a:lnTo>
                                  <a:pt x="0" y="49"/>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 name="Freeform 182"/>
                        <wps:cNvSpPr>
                          <a:spLocks/>
                        </wps:cNvSpPr>
                        <wps:spPr bwMode="auto">
                          <a:xfrm>
                            <a:off x="4722" y="253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Freeform 183"/>
                        <wps:cNvSpPr>
                          <a:spLocks/>
                        </wps:cNvSpPr>
                        <wps:spPr bwMode="auto">
                          <a:xfrm>
                            <a:off x="4722" y="243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 name="Freeform 184"/>
                        <wps:cNvSpPr>
                          <a:spLocks/>
                        </wps:cNvSpPr>
                        <wps:spPr bwMode="auto">
                          <a:xfrm>
                            <a:off x="5056" y="2548"/>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30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Freeform 185"/>
                        <wps:cNvSpPr>
                          <a:spLocks/>
                        </wps:cNvSpPr>
                        <wps:spPr bwMode="auto">
                          <a:xfrm>
                            <a:off x="5021" y="258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3" name="Freeform 186"/>
                        <wps:cNvSpPr>
                          <a:spLocks/>
                        </wps:cNvSpPr>
                        <wps:spPr bwMode="auto">
                          <a:xfrm>
                            <a:off x="5021" y="251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 name="Freeform 187"/>
                        <wps:cNvSpPr>
                          <a:spLocks/>
                        </wps:cNvSpPr>
                        <wps:spPr bwMode="auto">
                          <a:xfrm>
                            <a:off x="5356" y="2514"/>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41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5" name="Freeform 188"/>
                        <wps:cNvSpPr>
                          <a:spLocks/>
                        </wps:cNvSpPr>
                        <wps:spPr bwMode="auto">
                          <a:xfrm>
                            <a:off x="5321" y="254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 name="Freeform 189"/>
                        <wps:cNvSpPr>
                          <a:spLocks/>
                        </wps:cNvSpPr>
                        <wps:spPr bwMode="auto">
                          <a:xfrm>
                            <a:off x="5321" y="247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7" name="Freeform 190"/>
                        <wps:cNvSpPr>
                          <a:spLocks/>
                        </wps:cNvSpPr>
                        <wps:spPr bwMode="auto">
                          <a:xfrm>
                            <a:off x="5655" y="2535"/>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19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 name="Freeform 191"/>
                        <wps:cNvSpPr>
                          <a:spLocks/>
                        </wps:cNvSpPr>
                        <wps:spPr bwMode="auto">
                          <a:xfrm>
                            <a:off x="5620" y="256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9" name="Freeform 192"/>
                        <wps:cNvSpPr>
                          <a:spLocks/>
                        </wps:cNvSpPr>
                        <wps:spPr bwMode="auto">
                          <a:xfrm>
                            <a:off x="5620" y="250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Freeform 193"/>
                        <wps:cNvSpPr>
                          <a:spLocks/>
                        </wps:cNvSpPr>
                        <wps:spPr bwMode="auto">
                          <a:xfrm>
                            <a:off x="5954" y="2484"/>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846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1" name="Freeform 194"/>
                        <wps:cNvSpPr>
                          <a:spLocks/>
                        </wps:cNvSpPr>
                        <wps:spPr bwMode="auto">
                          <a:xfrm>
                            <a:off x="5919" y="252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Freeform 195"/>
                        <wps:cNvSpPr>
                          <a:spLocks/>
                        </wps:cNvSpPr>
                        <wps:spPr bwMode="auto">
                          <a:xfrm>
                            <a:off x="5919" y="2446"/>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Freeform 196"/>
                        <wps:cNvSpPr>
                          <a:spLocks/>
                        </wps:cNvSpPr>
                        <wps:spPr bwMode="auto">
                          <a:xfrm>
                            <a:off x="6254" y="2488"/>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500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Freeform 197"/>
                        <wps:cNvSpPr>
                          <a:spLocks/>
                        </wps:cNvSpPr>
                        <wps:spPr bwMode="auto">
                          <a:xfrm>
                            <a:off x="6219" y="252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5" name="Freeform 198"/>
                        <wps:cNvSpPr>
                          <a:spLocks/>
                        </wps:cNvSpPr>
                        <wps:spPr bwMode="auto">
                          <a:xfrm>
                            <a:off x="6219" y="244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 name="Freeform 199"/>
                        <wps:cNvSpPr>
                          <a:spLocks/>
                        </wps:cNvSpPr>
                        <wps:spPr bwMode="auto">
                          <a:xfrm>
                            <a:off x="6553" y="2505"/>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79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7" name="Freeform 200"/>
                        <wps:cNvSpPr>
                          <a:spLocks/>
                        </wps:cNvSpPr>
                        <wps:spPr bwMode="auto">
                          <a:xfrm>
                            <a:off x="6518" y="254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8" name="Freeform 201"/>
                        <wps:cNvSpPr>
                          <a:spLocks/>
                        </wps:cNvSpPr>
                        <wps:spPr bwMode="auto">
                          <a:xfrm>
                            <a:off x="6518" y="246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9" name="Freeform 202"/>
                        <wps:cNvSpPr>
                          <a:spLocks/>
                        </wps:cNvSpPr>
                        <wps:spPr bwMode="auto">
                          <a:xfrm>
                            <a:off x="6862" y="2358"/>
                            <a:ext cx="20" cy="140"/>
                          </a:xfrm>
                          <a:custGeom>
                            <a:avLst/>
                            <a:gdLst>
                              <a:gd name="T0" fmla="*/ 0 w 20"/>
                              <a:gd name="T1" fmla="*/ 139 h 140"/>
                              <a:gd name="T2" fmla="*/ 0 w 20"/>
                              <a:gd name="T3" fmla="*/ 69 h 140"/>
                              <a:gd name="T4" fmla="*/ 0 w 20"/>
                              <a:gd name="T5" fmla="*/ 0 h 140"/>
                            </a:gdLst>
                            <a:ahLst/>
                            <a:cxnLst>
                              <a:cxn ang="0">
                                <a:pos x="T0" y="T1"/>
                              </a:cxn>
                              <a:cxn ang="0">
                                <a:pos x="T2" y="T3"/>
                              </a:cxn>
                              <a:cxn ang="0">
                                <a:pos x="T4" y="T5"/>
                              </a:cxn>
                            </a:cxnLst>
                            <a:rect l="0" t="0" r="r" b="b"/>
                            <a:pathLst>
                              <a:path w="20" h="140">
                                <a:moveTo>
                                  <a:pt x="0" y="139"/>
                                </a:moveTo>
                                <a:lnTo>
                                  <a:pt x="0" y="69"/>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0" name="Freeform 203"/>
                        <wps:cNvSpPr>
                          <a:spLocks/>
                        </wps:cNvSpPr>
                        <wps:spPr bwMode="auto">
                          <a:xfrm>
                            <a:off x="6817" y="249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1" name="Freeform 204"/>
                        <wps:cNvSpPr>
                          <a:spLocks/>
                        </wps:cNvSpPr>
                        <wps:spPr bwMode="auto">
                          <a:xfrm>
                            <a:off x="6817" y="235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2" name="Freeform 205"/>
                        <wps:cNvSpPr>
                          <a:spLocks/>
                        </wps:cNvSpPr>
                        <wps:spPr bwMode="auto">
                          <a:xfrm>
                            <a:off x="7162" y="2332"/>
                            <a:ext cx="20" cy="141"/>
                          </a:xfrm>
                          <a:custGeom>
                            <a:avLst/>
                            <a:gdLst>
                              <a:gd name="T0" fmla="*/ 0 w 20"/>
                              <a:gd name="T1" fmla="*/ 141 h 141"/>
                              <a:gd name="T2" fmla="*/ 0 w 20"/>
                              <a:gd name="T3" fmla="*/ 70 h 141"/>
                              <a:gd name="T4" fmla="*/ 0 w 20"/>
                              <a:gd name="T5" fmla="*/ 0 h 141"/>
                            </a:gdLst>
                            <a:ahLst/>
                            <a:cxnLst>
                              <a:cxn ang="0">
                                <a:pos x="T0" y="T1"/>
                              </a:cxn>
                              <a:cxn ang="0">
                                <a:pos x="T2" y="T3"/>
                              </a:cxn>
                              <a:cxn ang="0">
                                <a:pos x="T4" y="T5"/>
                              </a:cxn>
                            </a:cxnLst>
                            <a:rect l="0" t="0" r="r" b="b"/>
                            <a:pathLst>
                              <a:path w="20" h="141">
                                <a:moveTo>
                                  <a:pt x="0" y="141"/>
                                </a:moveTo>
                                <a:lnTo>
                                  <a:pt x="0" y="70"/>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3" name="Freeform 206"/>
                        <wps:cNvSpPr>
                          <a:spLocks/>
                        </wps:cNvSpPr>
                        <wps:spPr bwMode="auto">
                          <a:xfrm>
                            <a:off x="7117" y="247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 name="Freeform 207"/>
                        <wps:cNvSpPr>
                          <a:spLocks/>
                        </wps:cNvSpPr>
                        <wps:spPr bwMode="auto">
                          <a:xfrm>
                            <a:off x="7117" y="233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5" name="Freeform 208"/>
                        <wps:cNvSpPr>
                          <a:spLocks/>
                        </wps:cNvSpPr>
                        <wps:spPr bwMode="auto">
                          <a:xfrm>
                            <a:off x="7461" y="2375"/>
                            <a:ext cx="20" cy="132"/>
                          </a:xfrm>
                          <a:custGeom>
                            <a:avLst/>
                            <a:gdLst>
                              <a:gd name="T0" fmla="*/ 0 w 20"/>
                              <a:gd name="T1" fmla="*/ 132 h 132"/>
                              <a:gd name="T2" fmla="*/ 0 w 20"/>
                              <a:gd name="T3" fmla="*/ 66 h 132"/>
                              <a:gd name="T4" fmla="*/ 0 w 20"/>
                              <a:gd name="T5" fmla="*/ 0 h 132"/>
                            </a:gdLst>
                            <a:ahLst/>
                            <a:cxnLst>
                              <a:cxn ang="0">
                                <a:pos x="T0" y="T1"/>
                              </a:cxn>
                              <a:cxn ang="0">
                                <a:pos x="T2" y="T3"/>
                              </a:cxn>
                              <a:cxn ang="0">
                                <a:pos x="T4" y="T5"/>
                              </a:cxn>
                            </a:cxnLst>
                            <a:rect l="0" t="0" r="r" b="b"/>
                            <a:pathLst>
                              <a:path w="20" h="132">
                                <a:moveTo>
                                  <a:pt x="0" y="132"/>
                                </a:moveTo>
                                <a:lnTo>
                                  <a:pt x="0" y="66"/>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6" name="Freeform 209"/>
                        <wps:cNvSpPr>
                          <a:spLocks/>
                        </wps:cNvSpPr>
                        <wps:spPr bwMode="auto">
                          <a:xfrm>
                            <a:off x="7416" y="250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7" name="Freeform 210"/>
                        <wps:cNvSpPr>
                          <a:spLocks/>
                        </wps:cNvSpPr>
                        <wps:spPr bwMode="auto">
                          <a:xfrm>
                            <a:off x="7416" y="2375"/>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 name="Freeform 211"/>
                        <wps:cNvSpPr>
                          <a:spLocks/>
                        </wps:cNvSpPr>
                        <wps:spPr bwMode="auto">
                          <a:xfrm>
                            <a:off x="3868" y="194"/>
                            <a:ext cx="4491" cy="2376"/>
                          </a:xfrm>
                          <a:custGeom>
                            <a:avLst/>
                            <a:gdLst>
                              <a:gd name="T0" fmla="*/ 0 w 4491"/>
                              <a:gd name="T1" fmla="*/ 0 h 2376"/>
                              <a:gd name="T2" fmla="*/ 300 w 4491"/>
                              <a:gd name="T3" fmla="*/ 2376 h 2376"/>
                              <a:gd name="T4" fmla="*/ 597 w 4491"/>
                              <a:gd name="T5" fmla="*/ 2294 h 2376"/>
                              <a:gd name="T6" fmla="*/ 897 w 4491"/>
                              <a:gd name="T7" fmla="*/ 2294 h 2376"/>
                              <a:gd name="T8" fmla="*/ 1197 w 4491"/>
                              <a:gd name="T9" fmla="*/ 2354 h 2376"/>
                              <a:gd name="T10" fmla="*/ 1497 w 4491"/>
                              <a:gd name="T11" fmla="*/ 2318 h 2376"/>
                              <a:gd name="T12" fmla="*/ 1795 w 4491"/>
                              <a:gd name="T13" fmla="*/ 2340 h 2376"/>
                              <a:gd name="T14" fmla="*/ 2095 w 4491"/>
                              <a:gd name="T15" fmla="*/ 2289 h 2376"/>
                              <a:gd name="T16" fmla="*/ 2395 w 4491"/>
                              <a:gd name="T17" fmla="*/ 2294 h 2376"/>
                              <a:gd name="T18" fmla="*/ 2695 w 4491"/>
                              <a:gd name="T19" fmla="*/ 2311 h 2376"/>
                              <a:gd name="T20" fmla="*/ 2992 w 4491"/>
                              <a:gd name="T21" fmla="*/ 2234 h 2376"/>
                              <a:gd name="T22" fmla="*/ 3292 w 4491"/>
                              <a:gd name="T23" fmla="*/ 2208 h 2376"/>
                              <a:gd name="T24" fmla="*/ 3592 w 4491"/>
                              <a:gd name="T25" fmla="*/ 2246 h 2376"/>
                              <a:gd name="T26" fmla="*/ 3890 w 4491"/>
                              <a:gd name="T27" fmla="*/ 2181 h 2376"/>
                              <a:gd name="T28" fmla="*/ 4190 w 4491"/>
                              <a:gd name="T29" fmla="*/ 2224 h 2376"/>
                              <a:gd name="T30" fmla="*/ 4490 w 4491"/>
                              <a:gd name="T31" fmla="*/ 2239 h 2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491" h="2376">
                                <a:moveTo>
                                  <a:pt x="0" y="0"/>
                                </a:moveTo>
                                <a:lnTo>
                                  <a:pt x="300" y="2376"/>
                                </a:lnTo>
                                <a:lnTo>
                                  <a:pt x="597" y="2294"/>
                                </a:lnTo>
                                <a:lnTo>
                                  <a:pt x="897" y="2294"/>
                                </a:lnTo>
                                <a:lnTo>
                                  <a:pt x="1197" y="2354"/>
                                </a:lnTo>
                                <a:lnTo>
                                  <a:pt x="1497" y="2318"/>
                                </a:lnTo>
                                <a:lnTo>
                                  <a:pt x="1795" y="2340"/>
                                </a:lnTo>
                                <a:lnTo>
                                  <a:pt x="2095" y="2289"/>
                                </a:lnTo>
                                <a:lnTo>
                                  <a:pt x="2395" y="2294"/>
                                </a:lnTo>
                                <a:lnTo>
                                  <a:pt x="2695" y="2311"/>
                                </a:lnTo>
                                <a:lnTo>
                                  <a:pt x="2992" y="2234"/>
                                </a:lnTo>
                                <a:lnTo>
                                  <a:pt x="3292" y="2208"/>
                                </a:lnTo>
                                <a:lnTo>
                                  <a:pt x="3592" y="2246"/>
                                </a:lnTo>
                                <a:lnTo>
                                  <a:pt x="3890" y="2181"/>
                                </a:lnTo>
                                <a:lnTo>
                                  <a:pt x="4190" y="2224"/>
                                </a:lnTo>
                                <a:lnTo>
                                  <a:pt x="4490" y="2239"/>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9" name="Freeform 212"/>
                        <wps:cNvSpPr>
                          <a:spLocks/>
                        </wps:cNvSpPr>
                        <wps:spPr bwMode="auto">
                          <a:xfrm>
                            <a:off x="4168" y="3086"/>
                            <a:ext cx="20" cy="99"/>
                          </a:xfrm>
                          <a:custGeom>
                            <a:avLst/>
                            <a:gdLst>
                              <a:gd name="T0" fmla="*/ 0 w 20"/>
                              <a:gd name="T1" fmla="*/ 98 h 99"/>
                              <a:gd name="T2" fmla="*/ 0 w 20"/>
                              <a:gd name="T3" fmla="*/ 49 h 99"/>
                              <a:gd name="T4" fmla="*/ 0 w 20"/>
                              <a:gd name="T5" fmla="*/ 0 h 99"/>
                            </a:gdLst>
                            <a:ahLst/>
                            <a:cxnLst>
                              <a:cxn ang="0">
                                <a:pos x="T0" y="T1"/>
                              </a:cxn>
                              <a:cxn ang="0">
                                <a:pos x="T2" y="T3"/>
                              </a:cxn>
                              <a:cxn ang="0">
                                <a:pos x="T4" y="T5"/>
                              </a:cxn>
                            </a:cxnLst>
                            <a:rect l="0" t="0" r="r" b="b"/>
                            <a:pathLst>
                              <a:path w="20" h="99">
                                <a:moveTo>
                                  <a:pt x="0" y="98"/>
                                </a:moveTo>
                                <a:lnTo>
                                  <a:pt x="0" y="49"/>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 name="Freeform 213"/>
                        <wps:cNvSpPr>
                          <a:spLocks/>
                        </wps:cNvSpPr>
                        <wps:spPr bwMode="auto">
                          <a:xfrm>
                            <a:off x="4123" y="3086"/>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1" name="Freeform 214"/>
                        <wps:cNvSpPr>
                          <a:spLocks/>
                        </wps:cNvSpPr>
                        <wps:spPr bwMode="auto">
                          <a:xfrm>
                            <a:off x="4468" y="2997"/>
                            <a:ext cx="20" cy="131"/>
                          </a:xfrm>
                          <a:custGeom>
                            <a:avLst/>
                            <a:gdLst>
                              <a:gd name="T0" fmla="*/ 0 w 20"/>
                              <a:gd name="T1" fmla="*/ 131 h 131"/>
                              <a:gd name="T2" fmla="*/ 0 w 20"/>
                              <a:gd name="T3" fmla="*/ 65 h 131"/>
                              <a:gd name="T4" fmla="*/ 0 w 20"/>
                              <a:gd name="T5" fmla="*/ 0 h 131"/>
                            </a:gdLst>
                            <a:ahLst/>
                            <a:cxnLst>
                              <a:cxn ang="0">
                                <a:pos x="T0" y="T1"/>
                              </a:cxn>
                              <a:cxn ang="0">
                                <a:pos x="T2" y="T3"/>
                              </a:cxn>
                              <a:cxn ang="0">
                                <a:pos x="T4" y="T5"/>
                              </a:cxn>
                            </a:cxnLst>
                            <a:rect l="0" t="0" r="r" b="b"/>
                            <a:pathLst>
                              <a:path w="20" h="131">
                                <a:moveTo>
                                  <a:pt x="0" y="131"/>
                                </a:moveTo>
                                <a:lnTo>
                                  <a:pt x="0" y="65"/>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2" name="Freeform 215"/>
                        <wps:cNvSpPr>
                          <a:spLocks/>
                        </wps:cNvSpPr>
                        <wps:spPr bwMode="auto">
                          <a:xfrm>
                            <a:off x="4423" y="312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3" name="Freeform 216"/>
                        <wps:cNvSpPr>
                          <a:spLocks/>
                        </wps:cNvSpPr>
                        <wps:spPr bwMode="auto">
                          <a:xfrm>
                            <a:off x="4423" y="299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4" name="Freeform 217"/>
                        <wps:cNvSpPr>
                          <a:spLocks/>
                        </wps:cNvSpPr>
                        <wps:spPr bwMode="auto">
                          <a:xfrm>
                            <a:off x="4767" y="3083"/>
                            <a:ext cx="20" cy="114"/>
                          </a:xfrm>
                          <a:custGeom>
                            <a:avLst/>
                            <a:gdLst>
                              <a:gd name="T0" fmla="*/ 0 w 20"/>
                              <a:gd name="T1" fmla="*/ 114 h 114"/>
                              <a:gd name="T2" fmla="*/ 0 w 20"/>
                              <a:gd name="T3" fmla="*/ 57 h 114"/>
                              <a:gd name="T4" fmla="*/ 0 w 20"/>
                              <a:gd name="T5" fmla="*/ 0 h 114"/>
                            </a:gdLst>
                            <a:ahLst/>
                            <a:cxnLst>
                              <a:cxn ang="0">
                                <a:pos x="T0" y="T1"/>
                              </a:cxn>
                              <a:cxn ang="0">
                                <a:pos x="T2" y="T3"/>
                              </a:cxn>
                              <a:cxn ang="0">
                                <a:pos x="T4" y="T5"/>
                              </a:cxn>
                            </a:cxnLst>
                            <a:rect l="0" t="0" r="r" b="b"/>
                            <a:pathLst>
                              <a:path w="20" h="114">
                                <a:moveTo>
                                  <a:pt x="0" y="114"/>
                                </a:moveTo>
                                <a:lnTo>
                                  <a:pt x="0" y="57"/>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5" name="Freeform 218"/>
                        <wps:cNvSpPr>
                          <a:spLocks/>
                        </wps:cNvSpPr>
                        <wps:spPr bwMode="auto">
                          <a:xfrm>
                            <a:off x="4722" y="319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 name="Freeform 219"/>
                        <wps:cNvSpPr>
                          <a:spLocks/>
                        </wps:cNvSpPr>
                        <wps:spPr bwMode="auto">
                          <a:xfrm>
                            <a:off x="4722" y="308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 name="Freeform 220"/>
                        <wps:cNvSpPr>
                          <a:spLocks/>
                        </wps:cNvSpPr>
                        <wps:spPr bwMode="auto">
                          <a:xfrm>
                            <a:off x="5066" y="2994"/>
                            <a:ext cx="20" cy="155"/>
                          </a:xfrm>
                          <a:custGeom>
                            <a:avLst/>
                            <a:gdLst>
                              <a:gd name="T0" fmla="*/ 0 w 20"/>
                              <a:gd name="T1" fmla="*/ 155 h 155"/>
                              <a:gd name="T2" fmla="*/ 0 w 20"/>
                              <a:gd name="T3" fmla="*/ 77 h 155"/>
                              <a:gd name="T4" fmla="*/ 0 w 20"/>
                              <a:gd name="T5" fmla="*/ 0 h 155"/>
                            </a:gdLst>
                            <a:ahLst/>
                            <a:cxnLst>
                              <a:cxn ang="0">
                                <a:pos x="T0" y="T1"/>
                              </a:cxn>
                              <a:cxn ang="0">
                                <a:pos x="T2" y="T3"/>
                              </a:cxn>
                              <a:cxn ang="0">
                                <a:pos x="T4" y="T5"/>
                              </a:cxn>
                            </a:cxnLst>
                            <a:rect l="0" t="0" r="r" b="b"/>
                            <a:pathLst>
                              <a:path w="20" h="155">
                                <a:moveTo>
                                  <a:pt x="0" y="155"/>
                                </a:moveTo>
                                <a:lnTo>
                                  <a:pt x="0" y="77"/>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8" name="Freeform 221"/>
                        <wps:cNvSpPr>
                          <a:spLocks/>
                        </wps:cNvSpPr>
                        <wps:spPr bwMode="auto">
                          <a:xfrm>
                            <a:off x="5021" y="314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 name="Freeform 222"/>
                        <wps:cNvSpPr>
                          <a:spLocks/>
                        </wps:cNvSpPr>
                        <wps:spPr bwMode="auto">
                          <a:xfrm>
                            <a:off x="5021" y="299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 name="Freeform 223"/>
                        <wps:cNvSpPr>
                          <a:spLocks/>
                        </wps:cNvSpPr>
                        <wps:spPr bwMode="auto">
                          <a:xfrm>
                            <a:off x="5366" y="2844"/>
                            <a:ext cx="20" cy="189"/>
                          </a:xfrm>
                          <a:custGeom>
                            <a:avLst/>
                            <a:gdLst>
                              <a:gd name="T0" fmla="*/ 0 w 20"/>
                              <a:gd name="T1" fmla="*/ 188 h 189"/>
                              <a:gd name="T2" fmla="*/ 0 w 20"/>
                              <a:gd name="T3" fmla="*/ 94 h 189"/>
                              <a:gd name="T4" fmla="*/ 0 w 20"/>
                              <a:gd name="T5" fmla="*/ 0 h 189"/>
                            </a:gdLst>
                            <a:ahLst/>
                            <a:cxnLst>
                              <a:cxn ang="0">
                                <a:pos x="T0" y="T1"/>
                              </a:cxn>
                              <a:cxn ang="0">
                                <a:pos x="T2" y="T3"/>
                              </a:cxn>
                              <a:cxn ang="0">
                                <a:pos x="T4" y="T5"/>
                              </a:cxn>
                            </a:cxnLst>
                            <a:rect l="0" t="0" r="r" b="b"/>
                            <a:pathLst>
                              <a:path w="20" h="189">
                                <a:moveTo>
                                  <a:pt x="0" y="188"/>
                                </a:moveTo>
                                <a:lnTo>
                                  <a:pt x="0" y="94"/>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Freeform 224"/>
                        <wps:cNvSpPr>
                          <a:spLocks/>
                        </wps:cNvSpPr>
                        <wps:spPr bwMode="auto">
                          <a:xfrm>
                            <a:off x="5321" y="303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Freeform 225"/>
                        <wps:cNvSpPr>
                          <a:spLocks/>
                        </wps:cNvSpPr>
                        <wps:spPr bwMode="auto">
                          <a:xfrm>
                            <a:off x="5321" y="284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 name="Freeform 226"/>
                        <wps:cNvSpPr>
                          <a:spLocks/>
                        </wps:cNvSpPr>
                        <wps:spPr bwMode="auto">
                          <a:xfrm>
                            <a:off x="5665" y="2961"/>
                            <a:ext cx="20" cy="178"/>
                          </a:xfrm>
                          <a:custGeom>
                            <a:avLst/>
                            <a:gdLst>
                              <a:gd name="T0" fmla="*/ 0 w 20"/>
                              <a:gd name="T1" fmla="*/ 177 h 178"/>
                              <a:gd name="T2" fmla="*/ 0 w 20"/>
                              <a:gd name="T3" fmla="*/ 88 h 178"/>
                              <a:gd name="T4" fmla="*/ 0 w 20"/>
                              <a:gd name="T5" fmla="*/ 0 h 178"/>
                            </a:gdLst>
                            <a:ahLst/>
                            <a:cxnLst>
                              <a:cxn ang="0">
                                <a:pos x="T0" y="T1"/>
                              </a:cxn>
                              <a:cxn ang="0">
                                <a:pos x="T2" y="T3"/>
                              </a:cxn>
                              <a:cxn ang="0">
                                <a:pos x="T4" y="T5"/>
                              </a:cxn>
                            </a:cxnLst>
                            <a:rect l="0" t="0" r="r" b="b"/>
                            <a:pathLst>
                              <a:path w="20" h="178">
                                <a:moveTo>
                                  <a:pt x="0" y="177"/>
                                </a:moveTo>
                                <a:lnTo>
                                  <a:pt x="0" y="88"/>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 name="Freeform 227"/>
                        <wps:cNvSpPr>
                          <a:spLocks/>
                        </wps:cNvSpPr>
                        <wps:spPr bwMode="auto">
                          <a:xfrm>
                            <a:off x="5620" y="313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5" name="Freeform 228"/>
                        <wps:cNvSpPr>
                          <a:spLocks/>
                        </wps:cNvSpPr>
                        <wps:spPr bwMode="auto">
                          <a:xfrm>
                            <a:off x="5620" y="2961"/>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 name="Freeform 229"/>
                        <wps:cNvSpPr>
                          <a:spLocks/>
                        </wps:cNvSpPr>
                        <wps:spPr bwMode="auto">
                          <a:xfrm>
                            <a:off x="5964" y="3042"/>
                            <a:ext cx="20" cy="145"/>
                          </a:xfrm>
                          <a:custGeom>
                            <a:avLst/>
                            <a:gdLst>
                              <a:gd name="T0" fmla="*/ 0 w 20"/>
                              <a:gd name="T1" fmla="*/ 144 h 145"/>
                              <a:gd name="T2" fmla="*/ 0 w 20"/>
                              <a:gd name="T3" fmla="*/ 72 h 145"/>
                              <a:gd name="T4" fmla="*/ 0 w 20"/>
                              <a:gd name="T5" fmla="*/ 0 h 145"/>
                            </a:gdLst>
                            <a:ahLst/>
                            <a:cxnLst>
                              <a:cxn ang="0">
                                <a:pos x="T0" y="T1"/>
                              </a:cxn>
                              <a:cxn ang="0">
                                <a:pos x="T2" y="T3"/>
                              </a:cxn>
                              <a:cxn ang="0">
                                <a:pos x="T4" y="T5"/>
                              </a:cxn>
                            </a:cxnLst>
                            <a:rect l="0" t="0" r="r" b="b"/>
                            <a:pathLst>
                              <a:path w="20" h="145">
                                <a:moveTo>
                                  <a:pt x="0" y="144"/>
                                </a:moveTo>
                                <a:lnTo>
                                  <a:pt x="0" y="72"/>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7" name="Freeform 230"/>
                        <wps:cNvSpPr>
                          <a:spLocks/>
                        </wps:cNvSpPr>
                        <wps:spPr bwMode="auto">
                          <a:xfrm>
                            <a:off x="5919" y="318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8" name="Freeform 231"/>
                        <wps:cNvSpPr>
                          <a:spLocks/>
                        </wps:cNvSpPr>
                        <wps:spPr bwMode="auto">
                          <a:xfrm>
                            <a:off x="5919" y="304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9" name="Freeform 232"/>
                        <wps:cNvSpPr>
                          <a:spLocks/>
                        </wps:cNvSpPr>
                        <wps:spPr bwMode="auto">
                          <a:xfrm>
                            <a:off x="6264" y="2854"/>
                            <a:ext cx="20" cy="178"/>
                          </a:xfrm>
                          <a:custGeom>
                            <a:avLst/>
                            <a:gdLst>
                              <a:gd name="T0" fmla="*/ 0 w 20"/>
                              <a:gd name="T1" fmla="*/ 177 h 178"/>
                              <a:gd name="T2" fmla="*/ 0 w 20"/>
                              <a:gd name="T3" fmla="*/ 88 h 178"/>
                              <a:gd name="T4" fmla="*/ 0 w 20"/>
                              <a:gd name="T5" fmla="*/ 0 h 178"/>
                            </a:gdLst>
                            <a:ahLst/>
                            <a:cxnLst>
                              <a:cxn ang="0">
                                <a:pos x="T0" y="T1"/>
                              </a:cxn>
                              <a:cxn ang="0">
                                <a:pos x="T2" y="T3"/>
                              </a:cxn>
                              <a:cxn ang="0">
                                <a:pos x="T4" y="T5"/>
                              </a:cxn>
                            </a:cxnLst>
                            <a:rect l="0" t="0" r="r" b="b"/>
                            <a:pathLst>
                              <a:path w="20" h="178">
                                <a:moveTo>
                                  <a:pt x="0" y="177"/>
                                </a:moveTo>
                                <a:lnTo>
                                  <a:pt x="0" y="88"/>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Freeform 233"/>
                        <wps:cNvSpPr>
                          <a:spLocks/>
                        </wps:cNvSpPr>
                        <wps:spPr bwMode="auto">
                          <a:xfrm>
                            <a:off x="6219" y="303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 name="Freeform 234"/>
                        <wps:cNvSpPr>
                          <a:spLocks/>
                        </wps:cNvSpPr>
                        <wps:spPr bwMode="auto">
                          <a:xfrm>
                            <a:off x="6219" y="285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2" name="Freeform 235"/>
                        <wps:cNvSpPr>
                          <a:spLocks/>
                        </wps:cNvSpPr>
                        <wps:spPr bwMode="auto">
                          <a:xfrm>
                            <a:off x="6563" y="2969"/>
                            <a:ext cx="20" cy="179"/>
                          </a:xfrm>
                          <a:custGeom>
                            <a:avLst/>
                            <a:gdLst>
                              <a:gd name="T0" fmla="*/ 0 w 20"/>
                              <a:gd name="T1" fmla="*/ 178 h 179"/>
                              <a:gd name="T2" fmla="*/ 0 w 20"/>
                              <a:gd name="T3" fmla="*/ 89 h 179"/>
                              <a:gd name="T4" fmla="*/ 0 w 20"/>
                              <a:gd name="T5" fmla="*/ 0 h 179"/>
                            </a:gdLst>
                            <a:ahLst/>
                            <a:cxnLst>
                              <a:cxn ang="0">
                                <a:pos x="T0" y="T1"/>
                              </a:cxn>
                              <a:cxn ang="0">
                                <a:pos x="T2" y="T3"/>
                              </a:cxn>
                              <a:cxn ang="0">
                                <a:pos x="T4" y="T5"/>
                              </a:cxn>
                            </a:cxnLst>
                            <a:rect l="0" t="0" r="r" b="b"/>
                            <a:pathLst>
                              <a:path w="20" h="179">
                                <a:moveTo>
                                  <a:pt x="0" y="178"/>
                                </a:moveTo>
                                <a:lnTo>
                                  <a:pt x="0" y="89"/>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3" name="Freeform 236"/>
                        <wps:cNvSpPr>
                          <a:spLocks/>
                        </wps:cNvSpPr>
                        <wps:spPr bwMode="auto">
                          <a:xfrm>
                            <a:off x="6518" y="314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4" name="Freeform 237"/>
                        <wps:cNvSpPr>
                          <a:spLocks/>
                        </wps:cNvSpPr>
                        <wps:spPr bwMode="auto">
                          <a:xfrm>
                            <a:off x="6518" y="296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5" name="Freeform 238"/>
                        <wps:cNvSpPr>
                          <a:spLocks/>
                        </wps:cNvSpPr>
                        <wps:spPr bwMode="auto">
                          <a:xfrm>
                            <a:off x="3868" y="215"/>
                            <a:ext cx="2695" cy="2924"/>
                          </a:xfrm>
                          <a:custGeom>
                            <a:avLst/>
                            <a:gdLst>
                              <a:gd name="T0" fmla="*/ 0 w 2695"/>
                              <a:gd name="T1" fmla="*/ 0 h 2924"/>
                              <a:gd name="T2" fmla="*/ 300 w 2695"/>
                              <a:gd name="T3" fmla="*/ 2918 h 2924"/>
                              <a:gd name="T4" fmla="*/ 597 w 2695"/>
                              <a:gd name="T5" fmla="*/ 2846 h 2924"/>
                              <a:gd name="T6" fmla="*/ 897 w 2695"/>
                              <a:gd name="T7" fmla="*/ 2923 h 2924"/>
                              <a:gd name="T8" fmla="*/ 1197 w 2695"/>
                              <a:gd name="T9" fmla="*/ 2856 h 2924"/>
                              <a:gd name="T10" fmla="*/ 1497 w 2695"/>
                              <a:gd name="T11" fmla="*/ 2721 h 2924"/>
                              <a:gd name="T12" fmla="*/ 1795 w 2695"/>
                              <a:gd name="T13" fmla="*/ 2834 h 2924"/>
                              <a:gd name="T14" fmla="*/ 2095 w 2695"/>
                              <a:gd name="T15" fmla="*/ 2899 h 2924"/>
                              <a:gd name="T16" fmla="*/ 2395 w 2695"/>
                              <a:gd name="T17" fmla="*/ 2726 h 2924"/>
                              <a:gd name="T18" fmla="*/ 2695 w 2695"/>
                              <a:gd name="T19" fmla="*/ 2841 h 29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95" h="2924">
                                <a:moveTo>
                                  <a:pt x="0" y="0"/>
                                </a:moveTo>
                                <a:lnTo>
                                  <a:pt x="300" y="2918"/>
                                </a:lnTo>
                                <a:lnTo>
                                  <a:pt x="597" y="2846"/>
                                </a:lnTo>
                                <a:lnTo>
                                  <a:pt x="897" y="2923"/>
                                </a:lnTo>
                                <a:lnTo>
                                  <a:pt x="1197" y="2856"/>
                                </a:lnTo>
                                <a:lnTo>
                                  <a:pt x="1497" y="2721"/>
                                </a:lnTo>
                                <a:lnTo>
                                  <a:pt x="1795" y="2834"/>
                                </a:lnTo>
                                <a:lnTo>
                                  <a:pt x="2095" y="2899"/>
                                </a:lnTo>
                                <a:lnTo>
                                  <a:pt x="2395" y="2726"/>
                                </a:lnTo>
                                <a:lnTo>
                                  <a:pt x="2695" y="2841"/>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6" name="Freeform 239"/>
                        <wps:cNvSpPr>
                          <a:spLocks/>
                        </wps:cNvSpPr>
                        <wps:spPr bwMode="auto">
                          <a:xfrm>
                            <a:off x="3868" y="203"/>
                            <a:ext cx="4491" cy="1517"/>
                          </a:xfrm>
                          <a:custGeom>
                            <a:avLst/>
                            <a:gdLst>
                              <a:gd name="T0" fmla="*/ 0 w 4491"/>
                              <a:gd name="T1" fmla="*/ 0 h 1517"/>
                              <a:gd name="T2" fmla="*/ 300 w 4491"/>
                              <a:gd name="T3" fmla="*/ 1495 h 1517"/>
                              <a:gd name="T4" fmla="*/ 597 w 4491"/>
                              <a:gd name="T5" fmla="*/ 1478 h 1517"/>
                              <a:gd name="T6" fmla="*/ 897 w 4491"/>
                              <a:gd name="T7" fmla="*/ 1435 h 1517"/>
                              <a:gd name="T8" fmla="*/ 1197 w 4491"/>
                              <a:gd name="T9" fmla="*/ 1461 h 1517"/>
                              <a:gd name="T10" fmla="*/ 1497 w 4491"/>
                              <a:gd name="T11" fmla="*/ 1485 h 1517"/>
                              <a:gd name="T12" fmla="*/ 1795 w 4491"/>
                              <a:gd name="T13" fmla="*/ 1473 h 1517"/>
                              <a:gd name="T14" fmla="*/ 2095 w 4491"/>
                              <a:gd name="T15" fmla="*/ 1468 h 1517"/>
                              <a:gd name="T16" fmla="*/ 2395 w 4491"/>
                              <a:gd name="T17" fmla="*/ 1485 h 1517"/>
                              <a:gd name="T18" fmla="*/ 2695 w 4491"/>
                              <a:gd name="T19" fmla="*/ 1485 h 1517"/>
                              <a:gd name="T20" fmla="*/ 2992 w 4491"/>
                              <a:gd name="T21" fmla="*/ 1478 h 1517"/>
                              <a:gd name="T22" fmla="*/ 3292 w 4491"/>
                              <a:gd name="T23" fmla="*/ 1444 h 1517"/>
                              <a:gd name="T24" fmla="*/ 3592 w 4491"/>
                              <a:gd name="T25" fmla="*/ 1468 h 1517"/>
                              <a:gd name="T26" fmla="*/ 3890 w 4491"/>
                              <a:gd name="T27" fmla="*/ 1485 h 1517"/>
                              <a:gd name="T28" fmla="*/ 4190 w 4491"/>
                              <a:gd name="T29" fmla="*/ 1516 h 1517"/>
                              <a:gd name="T30" fmla="*/ 4490 w 4491"/>
                              <a:gd name="T31" fmla="*/ 1485 h 15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491" h="1517">
                                <a:moveTo>
                                  <a:pt x="0" y="0"/>
                                </a:moveTo>
                                <a:lnTo>
                                  <a:pt x="300" y="1495"/>
                                </a:lnTo>
                                <a:lnTo>
                                  <a:pt x="597" y="1478"/>
                                </a:lnTo>
                                <a:lnTo>
                                  <a:pt x="897" y="1435"/>
                                </a:lnTo>
                                <a:lnTo>
                                  <a:pt x="1197" y="1461"/>
                                </a:lnTo>
                                <a:lnTo>
                                  <a:pt x="1497" y="1485"/>
                                </a:lnTo>
                                <a:lnTo>
                                  <a:pt x="1795" y="1473"/>
                                </a:lnTo>
                                <a:lnTo>
                                  <a:pt x="2095" y="1468"/>
                                </a:lnTo>
                                <a:lnTo>
                                  <a:pt x="2395" y="1485"/>
                                </a:lnTo>
                                <a:lnTo>
                                  <a:pt x="2695" y="1485"/>
                                </a:lnTo>
                                <a:lnTo>
                                  <a:pt x="2992" y="1478"/>
                                </a:lnTo>
                                <a:lnTo>
                                  <a:pt x="3292" y="1444"/>
                                </a:lnTo>
                                <a:lnTo>
                                  <a:pt x="3592" y="1468"/>
                                </a:lnTo>
                                <a:lnTo>
                                  <a:pt x="3890" y="1485"/>
                                </a:lnTo>
                                <a:lnTo>
                                  <a:pt x="4190" y="1516"/>
                                </a:lnTo>
                                <a:lnTo>
                                  <a:pt x="4490" y="1485"/>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96BF27" id="Group 38" o:spid="_x0000_s1026" style="position:absolute;margin-left:190.3pt;margin-top:4pt;width:230.4pt;height:156.35pt;z-index:-251660800;mso-position-horizontal-relative:page" coordorigin="3806,80" coordsize="4608,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" o:allowincell="f">
                <v:shape id="Freeform 39" o:spid="_x0000_s1027" style="position:absolute;left:3869;top:170;width:20;height:101;visibility:visible;mso-wrap-style:square;v-text-anchor:top" coordsize="20,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G1g8UA&#10;AADcAAAADwAAAGRycy9kb3ducmV2LnhtbESPQWvCQBSE74L/YXlCL6IbUxpqdBVRCr300Oilt0f2&#10;mUSzb5fsauK/dwuFHoeZ+YZZbwfTijt1vrGsYDFPQBCXVjdcKTgdP2bvIHxA1thaJgUP8rDdjEdr&#10;zLXt+ZvuRahEhLDPUUEdgsul9GVNBv3cOuLonW1nMETZVVJ32Ee4aWWaJJk02HBcqNHRvqbyWtyM&#10;Avfje7dPL4f0og/Toh+++PS2VOplMuxWIAIN4T/81/7UCtLXDH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bWDxQAAANwAAAAPAAAAAAAAAAAAAAAAAJgCAABkcnMv&#10;ZG93bnJldi54bWxQSwUGAAAAAAQABAD1AAAAigMAAAAA&#10;" path="m,l,101e" filled="f" strokeweight=".35136mm">
                  <v:path arrowok="t" o:connecttype="custom" o:connectlocs="0,0;0,101" o:connectangles="0,0"/>
                </v:shape>
                <v:rect id="Rectangle 40" o:spid="_x0000_s1028" style="position:absolute;left:3824;top:250;width:9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2RwMQA&#10;AADcAAAADwAAAGRycy9kb3ducmV2LnhtbESPQWvCQBSE70L/w/IKvZmNFmpJXUUKLTnUg1p6fsk+&#10;k5js27C7TdJ/7xYEj8PMfMOst5PpxEDON5YVLJIUBHFpdcOVgu/Tx/wVhA/IGjvLpOCPPGw3D7M1&#10;ZtqOfKDhGCoRIewzVFCH0GdS+rImgz6xPXH0ztYZDFG6SmqHY4SbTi7T9EUabDgu1NjTe01le/w1&#10;Ctqz5LHNd19j8Vlof9n/uLY0Sj09Trs3EIGmcA/f2rlWsHxewf+ZeAT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tkcDEAAAA3AAAAA8AAAAAAAAAAAAAAAAAmAIAAGRycy9k&#10;b3ducmV2LnhtbFBLBQYAAAAABAAEAPUAAACJAwAAAAA=&#10;" fillcolor="black" stroked="f">
                  <v:path arrowok="t"/>
                </v:rect>
                <v:rect id="Rectangle 41" o:spid="_x0000_s1029" style="position:absolute;left:3824;top:152;width:9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FssEA&#10;AADcAAAADwAAAGRycy9kb3ducmV2LnhtbERPu2rDMBTdC/kHcQPZajkphOBGCaGQ4qEd8qDztXVj&#10;u7aujKTazt9XQyDj4by3+8l0YiDnG8sKlkkKgri0uuFKwfVyfN2A8AFZY2eZFNzJw343e9lipu3I&#10;JxrOoRIxhH2GCuoQ+kxKX9Zk0Ce2J47czTqDIUJXSe1wjOGmk6s0XUuDDceGGnv6qKlsz39GQXuT&#10;PLb54WssPgvtf79/XFsapRbz6fAOItAUnuKHO9cKVm9xbTwTj4D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yBbLBAAAA3AAAAA8AAAAAAAAAAAAAAAAAmAIAAGRycy9kb3du&#10;cmV2LnhtbFBLBQYAAAAABAAEAPUAAACGAwAAAAA=&#10;" fillcolor="black" stroked="f">
                  <v:path arrowok="t"/>
                </v:rect>
                <v:shape id="Freeform 42" o:spid="_x0000_s1030" style="position:absolute;left:3859;top:186;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6et8QA&#10;AADcAAAADwAAAGRycy9kb3ducmV2LnhtbESPT4vCMBTE78J+h/AWvGm6VmStRlkExZt/VsHjo3nb&#10;lG1eahO1fnsjCB6HmfkNM523thJXanzpWMFXPwFBnDtdcqHg8LvsfYPwAVlj5ZgU3MnDfPbRmWKm&#10;3Y13dN2HQkQI+wwVmBDqTEqfG7Lo+64mjt6fayyGKJtC6gZvEW4rOUiSkbRYclwwWNPCUP6/v1gF&#10;i+1x7TfDkynSJE15e16dj8uVUt3P9mcCIlAb3uFXe60VDNIx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enrfEAAAA3AAAAA8AAAAAAAAAAAAAAAAAmAIAAGRycy9k&#10;b3ducmV2LnhtbFBLBQYAAAAABAAEAPUAAACJAwAAAAA=&#10;" path="m,l19,e" filled="f" strokeweight=".86217mm">
                  <v:path arrowok="t" o:connecttype="custom" o:connectlocs="0,0;19,0" o:connectangles="0,0"/>
                </v:shape>
                <v:rect id="Rectangle 43" o:spid="_x0000_s1031" style="position:absolute;left:3824;top:200;width:90;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J6ycEA&#10;AADcAAAADwAAAGRycy9kb3ducmV2LnhtbERPu2rDMBTdC/kHcQPZajmhhOBGCaGQ4qEd8qDztXVj&#10;u7aujKTazt9XQyDj4by3+8l0YiDnG8sKlkkKgri0uuFKwfVyfN2A8AFZY2eZFNzJw343e9lipu3I&#10;JxrOoRIxhH2GCuoQ+kxKX9Zk0Ce2J47czTqDIUJXSe1wjOGmk6s0XUuDDceGGnv6qKlsz39GQXuT&#10;PLb54WssPgvtf79/XFsapRbz6fAOItAUnuKHO9cKVm9xfjwTj4D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CesnBAAAA3AAAAA8AAAAAAAAAAAAAAAAAmAIAAGRycy9kb3du&#10;cmV2LnhtbFBLBQYAAAAABAAEAPUAAACGAwAAAAA=&#10;" fillcolor="black" stroked="f">
                  <v:path arrowok="t"/>
                </v:rect>
                <v:shape id="Freeform 44" o:spid="_x0000_s1032" style="position:absolute;left:3859;top:195;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MMUA&#10;AADcAAAADwAAAGRycy9kb3ducmV2LnhtbESPT2vCQBTE74LfYXlCb7pJKLZEV1FLoSdLY6H19sg+&#10;k2D2bcxu8+fbdwsFj8PM/IZZbwdTi45aV1lWEC8iEMS51RUXCj5Pr/NnEM4ja6wtk4KRHGw308ka&#10;U217/qAu84UIEHYpKii9b1IpXV6SQbewDXHwLrY16INsC6lb7APc1DKJoqU0WHFYKLGhQ0n5Nfsx&#10;Cp4ujF1zxJfz+fb+He2/qnHoMqUeZsNuBcLT4O/h//abVpA8xvB3Jhw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PEEwxQAAANwAAAAPAAAAAAAAAAAAAAAAAJgCAABkcnMv&#10;ZG93bnJldi54bWxQSwUGAAAAAAQABAD1AAAAigMAAAAA&#10;" path="m,l19,e" filled="f" strokeweight=".83183mm">
                  <v:path arrowok="t" o:connecttype="custom" o:connectlocs="0,0;19,0" o:connectangles="0,0"/>
                </v:shape>
                <v:shape id="Freeform 45" o:spid="_x0000_s1033" style="position:absolute;left:3859;top:203;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mTI8IA&#10;AADcAAAADwAAAGRycy9kb3ducmV2LnhtbESP3YrCMBSE74V9h3AWvNPUsoh0jaK7rnrp3wMcmmNT&#10;tjkpTbTVpzeC4OUwM98w03lnK3GlxpeOFYyGCQji3OmSCwWn499gAsIHZI2VY1JwIw/z2Udvipl2&#10;Le/pegiFiBD2GSowIdSZlD43ZNEPXU0cvbNrLIYom0LqBtsIt5VMk2QsLZYcFwzW9GMo/z9crIL1&#10;jgyeV/lv7Ta4bHlx3yX7o1L9z27xDSJQF97hV3urFaRfKTzPxCM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MjwgAAANwAAAAPAAAAAAAAAAAAAAAAAJgCAABkcnMvZG93&#10;bnJldi54bWxQSwUGAAAAAAQABAD1AAAAhwMAAAAA&#10;" path="m,l19,e" filled="f" strokeweight=".81667mm">
                  <v:path arrowok="t" o:connecttype="custom" o:connectlocs="0,0;19,0" o:connectangles="0,0"/>
                </v:shape>
                <v:rect id="Rectangle 46" o:spid="_x0000_s1034" style="position:absolute;left:3824;top:170;width:90;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DkvsQA&#10;AADcAAAADwAAAGRycy9kb3ducmV2LnhtbESPQWvCQBSE70L/w/IKvZmNtkhJXUUKLTnUg1p6fsk+&#10;k5js27C7TdJ/7xYEj8PMfMOst5PpxEDON5YVLJIUBHFpdcOVgu/Tx/wVhA/IGjvLpOCPPGw3D7M1&#10;ZtqOfKDhGCoRIewzVFCH0GdS+rImgz6xPXH0ztYZDFG6SmqHY4SbTi7TdCUNNhwXauzpvaayPf4a&#10;Be1Z8tjmu6+x+Cy0v+x/XFsapZ4ep90biEBTuIdv7VwrWL48w/+ZeAT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Q5L7EAAAA3AAAAA8AAAAAAAAAAAAAAAAAmAIAAGRycy9k&#10;b3ducmV2LnhtbFBLBQYAAAAABAAEAPUAAACJAwAAAAA=&#10;" fillcolor="black" stroked="f">
                  <v:path arrowok="t"/>
                </v:rect>
                <v:shape id="Freeform 47" o:spid="_x0000_s1035" style="position:absolute;left:4168;top:90;width:20;height:132;visibility:visible;mso-wrap-style:square;v-text-anchor:top" coordsize="20,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XMtb8A&#10;AADcAAAADwAAAGRycy9kb3ducmV2LnhtbESPwQrCMBBE74L/EFbwpqkiItUoRRBEUVB78Lg0a1ts&#10;NqWJWv/eCILHYWbeMItVayrxpMaVlhWMhhEI4szqknMF6WUzmIFwHlljZZkUvMnBatntLDDW9sUn&#10;ep59LgKEXYwKCu/rWEqXFWTQDW1NHLybbQz6IJtc6gZfAW4qOY6iqTRYclgosKZ1Qdn9/DAKHB2T&#10;pDzuD29dURbtDpimV1Sq32uTOQhPrf+Hf+2tVjCeTOB7JhwB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pcy1vwAAANwAAAAPAAAAAAAAAAAAAAAAAJgCAABkcnMvZG93bnJl&#10;di54bWxQSwUGAAAAAAQABAD1AAAAhAMAAAAA&#10;" path="m,132l,66,,e" filled="f" strokeweight=".35136mm">
                  <v:path arrowok="t" o:connecttype="custom" o:connectlocs="0,132;0,66;0,0" o:connectangles="0,0,0"/>
                </v:shape>
                <v:shape id="Freeform 48" o:spid="_x0000_s1036" style="position:absolute;left:4123;top:22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pXpsMA&#10;AADcAAAADwAAAGRycy9kb3ducmV2LnhtbESP0WoCMRRE3wv+Q7hC32pWqUW2RhFF8UEoVT/gsrnd&#10;rCY3S5LVtV/fFAp9HGbmDDNf9s6KG4XYeFYwHhUgiCuvG64VnE/blxmImJA1Ws+k4EERlovB0xxL&#10;7e/8SbdjqkWGcCxRgUmpLaWMlSGHceRb4ux9+eAwZRlqqQPeM9xZOSmKN+mw4bxgsKW1oep67JyC&#10;b0vJojkcutNuOrvsNvQR1p1Sz8N+9Q4iUZ/+w3/tvVYweZ3C75l8BO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pXpsMAAADcAAAADwAAAAAAAAAAAAAAAACYAgAAZHJzL2Rv&#10;d25yZXYueG1sUEsFBgAAAAAEAAQA9QAAAIgDAAAAAA==&#10;" path="m,l90,e" filled="f" strokeweight=".35136mm">
                  <v:path arrowok="t" o:connecttype="custom" o:connectlocs="0,0;90,0" o:connectangles="0,0"/>
                </v:shape>
                <v:shape id="Freeform 49" o:spid="_x0000_s1037" style="position:absolute;left:4123;top:90;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J0cMA&#10;AADcAAAADwAAAGRycy9kb3ducmV2LnhtbESP0WoCMRRE3wv9h3ALvtVsRUVWoxRLpQ+CVP2Ay+a6&#10;WU1uliSr2359Iwh9HGbmDLNY9c6KK4XYeFbwNixAEFdeN1wrOB4+X2cgYkLWaD2Tgh+KsFo+Py2w&#10;1P7G33Tdp1pkCMcSFZiU2lLKWBlyGIe+Jc7eyQeHKctQSx3wluHOylFRTKXDhvOCwZbWhqrLvnMK&#10;fi0li2a77Q6byey8+aBdWHdKDV769zmIRH36Dz/aX1rBaDyF+5l8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J0cMAAADcAAAADwAAAAAAAAAAAAAAAACYAgAAZHJzL2Rv&#10;d25yZXYueG1sUEsFBgAAAAAEAAQA9QAAAIgDAAAAAA==&#10;" path="m,l90,e" filled="f" strokeweight=".35136mm">
                  <v:path arrowok="t" o:connecttype="custom" o:connectlocs="0,0;90,0" o:connectangles="0,0"/>
                </v:shape>
                <v:shape id="Freeform 50" o:spid="_x0000_s1038" style="position:absolute;left:4468;top:92;width:20;height:137;visibility:visible;mso-wrap-style:square;v-text-anchor:top" coordsize="20,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bOm8UA&#10;AADcAAAADwAAAGRycy9kb3ducmV2LnhtbESPT2vCQBTE74LfYXmCN90YJNo0GxGhYPHU9A85PrLP&#10;JJh9G7LbmH57t1DocZiZ3zDZYTKdGGlwrWUFm3UEgriyuuVawcf7y2oPwnlkjZ1lUvBDDg75fJZh&#10;qu2d32gsfC0ChF2KChrv+1RKVzVk0K1tTxy8qx0M+iCHWuoB7wFuOhlHUSINthwWGuzp1FB1K76N&#10;AtsWr2P8tHNf++hyLT/LMimSs1LLxXR8BuFp8v/hv/ZZK4i3O/g9E46Az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Bs6bxQAAANwAAAAPAAAAAAAAAAAAAAAAAJgCAABkcnMv&#10;ZG93bnJldi54bWxQSwUGAAAAAAQABAD1AAAAigMAAAAA&#10;" path="m,137l,68,,e" filled="f" strokeweight=".35136mm">
                  <v:path arrowok="t" o:connecttype="custom" o:connectlocs="0,137;0,68;0,0" o:connectangles="0,0,0"/>
                </v:shape>
                <v:shape id="Freeform 51" o:spid="_x0000_s1039" style="position:absolute;left:4423;top:22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4OMAA&#10;AADcAAAADwAAAGRycy9kb3ducmV2LnhtbERPzWoCMRC+F3yHMIK3mlW0yNYooig9CFL1AYbNdLNt&#10;MlmSrG779M1B8Pjx/S/XvbPiRiE2nhVMxgUI4srrhmsF18v+dQEiJmSN1jMp+KUI69XgZYml9nf+&#10;pNs51SKHcCxRgUmpLaWMlSGHcexb4sx9+eAwZRhqqQPec7izcloUb9Jhw7nBYEtbQ9XPuXMK/iwl&#10;i+Z47C6H+eL7sKNT2HZKjYb95h1Eoj49xQ/3h1YwneW1+Uw+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v4OMAAAADcAAAADwAAAAAAAAAAAAAAAACYAgAAZHJzL2Rvd25y&#10;ZXYueG1sUEsFBgAAAAAEAAQA9QAAAIUDAAAAAA==&#10;" path="m,l90,e" filled="f" strokeweight=".35136mm">
                  <v:path arrowok="t" o:connecttype="custom" o:connectlocs="0,0;90,0" o:connectangles="0,0"/>
                </v:shape>
                <v:shape id="Freeform 52" o:spid="_x0000_s1040" style="position:absolute;left:4423;top:9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do8QA&#10;AADcAAAADwAAAGRycy9kb3ducmV2LnhtbESP3WoCMRSE7wt9h3AK3tVspRa7NUqxVHohFH8e4LA5&#10;btYmJ0uS1bVPbwTBy2FmvmGm895ZcaQQG88KXoYFCOLK64ZrBbvt9/MEREzIGq1nUnCmCPPZ48MU&#10;S+1PvKbjJtUiQziWqMCk1JZSxsqQwzj0LXH29j44TFmGWuqApwx3Vo6K4k06bDgvGGxpYaj623RO&#10;wb+lZNGsVt12OZ4cll/0GxadUoOn/vMDRKI+3cO39o9WMHp9h+uZfATk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XXaPEAAAA3AAAAA8AAAAAAAAAAAAAAAAAmAIAAGRycy9k&#10;b3ducmV2LnhtbFBLBQYAAAAABAAEAPUAAACJAwAAAAA=&#10;" path="m,l90,e" filled="f" strokeweight=".35136mm">
                  <v:path arrowok="t" o:connecttype="custom" o:connectlocs="0,0;90,0" o:connectangles="0,0"/>
                </v:shape>
                <v:shape id="Freeform 53" o:spid="_x0000_s1041" style="position:absolute;left:4767;top:145;width:20;height:142;visibility:visible;mso-wrap-style:square;v-text-anchor:top" coordsize="20,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8xmMEA&#10;AADcAAAADwAAAGRycy9kb3ducmV2LnhtbERPzYrCMBC+C75DGGFvmiqru1sbRQRBFBTrPsDQjG1p&#10;MylNtN19enMQPH58/8m6N7V4UOtKywqmkwgEcWZ1ybmC3+tu/A3CeWSNtWVS8EcO1qvhIMFY244v&#10;9Eh9LkIIuxgVFN43sZQuK8igm9iGOHA32xr0Aba51C12IdzUchZFC2mw5NBQYEPbgrIqvRsFP4fr&#10;sbJ0/zpFKf/P9Wl/7uynUh+jfrME4an3b/HLvdcKZvMwP5wJR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4/MZjBAAAA3AAAAA8AAAAAAAAAAAAAAAAAmAIAAGRycy9kb3du&#10;cmV2LnhtbFBLBQYAAAAABAAEAPUAAACGAwAAAAA=&#10;" path="m,141l,70,,e" filled="f" strokeweight=".35136mm">
                  <v:path arrowok="t" o:connecttype="custom" o:connectlocs="0,141;0,70;0,0" o:connectangles="0,0,0"/>
                </v:shape>
                <v:shape id="Freeform 54" o:spid="_x0000_s1042" style="position:absolute;left:4722;top:28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jHeMMA&#10;AADcAAAADwAAAGRycy9kb3ducmV2LnhtbESP0WoCMRRE3wv+Q7gF32pWwSJboxSl0gehVP2Ay+Z2&#10;s5rcLElWV7/eCEIfh5k5w8yXvbPiTCE2nhWMRwUI4srrhmsFh/3X2wxETMgarWdScKUIy8XgZY6l&#10;9hf+pfMu1SJDOJaowKTUllLGypDDOPItcfb+fHCYsgy11AEvGe6snBTFu3TYcF4w2NLKUHXadU7B&#10;zVKyaLbbbr+Zzo6bNf2EVafU8LX//ACRqE//4Wf7WyuYTMfwOJOP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jHeMMAAADcAAAADwAAAAAAAAAAAAAAAACYAgAAZHJzL2Rv&#10;d25yZXYueG1sUEsFBgAAAAAEAAQA9QAAAIgDAAAAAA==&#10;" path="m,l90,e" filled="f" strokeweight=".35136mm">
                  <v:path arrowok="t" o:connecttype="custom" o:connectlocs="0,0;90,0" o:connectangles="0,0"/>
                </v:shape>
                <v:shape id="Freeform 55" o:spid="_x0000_s1043" style="position:absolute;left:4722;top:145;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ZD8MA&#10;AADcAAAADwAAAGRycy9kb3ducmV2LnhtbESP0WoCMRRE34X+Q7gF3zTbBUW2RhFLpQ+CVPsBl83t&#10;ZmtysyRZXfv1jSD0cZiZM8xyPTgrLhRi61nBy7QAQVx73XKj4Ov0PlmAiAlZo/VMCm4UYb16Gi2x&#10;0v7Kn3Q5pkZkCMcKFZiUukrKWBtyGKe+I87etw8OU5ahkTrgNcOdlWVRzKXDlvOCwY62hurzsXcK&#10;fi0li2a/70+72eJn90aHsO2VGj8Pm1cQiYb0H360P7SCclbC/Uw+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pZD8MAAADcAAAADwAAAAAAAAAAAAAAAACYAgAAZHJzL2Rv&#10;d25yZXYueG1sUEsFBgAAAAAEAAQA9QAAAIgDAAAAAA==&#10;" path="m,l90,e" filled="f" strokeweight=".35136mm">
                  <v:path arrowok="t" o:connecttype="custom" o:connectlocs="0,0;90,0" o:connectangles="0,0"/>
                </v:shape>
                <v:shape id="Freeform 56" o:spid="_x0000_s1044" style="position:absolute;left:5066;top:204;width:20;height:144;visibility:visible;mso-wrap-style:square;v-text-anchor:top" coordsize="20,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W33MYA&#10;AADcAAAADwAAAGRycy9kb3ducmV2LnhtbESPQWvCQBSE74L/YXmCN91oWwlpNqItlkLBoi2It0f2&#10;NYlm36bZVeO/dwtCj8PMfMOk887U4kytqywrmIwjEMS51RUXCr6/VqMYhPPIGmvLpOBKDuZZv5di&#10;ou2FN3Te+kIECLsEFZTeN4mULi/JoBvbhjh4P7Y16INsC6lbvAS4qeU0imbSYMVhocSGXkrKj9uT&#10;UeBePw5xZHb7X7OY4fUxX36u3zZKDQfd4hmEp87/h+/td61g+vQAf2fCEZD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HW33MYAAADcAAAADwAAAAAAAAAAAAAAAACYAgAAZHJz&#10;L2Rvd25yZXYueG1sUEsFBgAAAAAEAAQA9QAAAIsDAAAAAA==&#10;" path="m,144l,72,,e" filled="f" strokeweight=".35136mm">
                  <v:path arrowok="t" o:connecttype="custom" o:connectlocs="0,144;0,72;0,0" o:connectangles="0,0,0"/>
                </v:shape>
                <v:shape id="Freeform 57" o:spid="_x0000_s1045" style="position:absolute;left:5021;top:34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9k4MMA&#10;AADcAAAADwAAAGRycy9kb3ducmV2LnhtbESP0WoCMRRE3wv+Q7hC32pWqUW2RhFF8UEoVT/gsrnd&#10;rCY3S5LVtV/fFAp9HGbmDDNf9s6KG4XYeFYwHhUgiCuvG64VnE/blxmImJA1Ws+k4EERlovB0xxL&#10;7e/8SbdjqkWGcCxRgUmpLaWMlSGHceRb4ux9+eAwZRlqqQPeM9xZOSmKN+mw4bxgsKW1oep67JyC&#10;b0vJojkcutNuOrvsNvQR1p1Sz8N+9Q4iUZ/+w3/tvVYwmb7C75l8BO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9k4MMAAADcAAAADwAAAAAAAAAAAAAAAACYAgAAZHJzL2Rv&#10;d25yZXYueG1sUEsFBgAAAAAEAAQA9QAAAIgDAAAAAA==&#10;" path="m,l90,e" filled="f" strokeweight=".35136mm">
                  <v:path arrowok="t" o:connecttype="custom" o:connectlocs="0,0;90,0" o:connectangles="0,0"/>
                </v:shape>
                <v:shape id="Freeform 58" o:spid="_x0000_s1046" style="position:absolute;left:5021;top:20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Be8MA&#10;AADcAAAADwAAAGRycy9kb3ducmV2LnhtbESP0WoCMRRE34X+Q7gF3zRbYUW2RhFLpQ+CVPsBl83t&#10;ZmtysyRZXf16Uyj0cZiZM8xyPTgrLhRi61nBy7QAQVx73XKj4Ov0PlmAiAlZo/VMCm4UYb16Gi2x&#10;0v7Kn3Q5pkZkCMcKFZiUukrKWBtyGKe+I87etw8OU5ahkTrgNcOdlbOimEuHLecFgx1tDdXnY+8U&#10;3C0li2a/70+7cvGze6ND2PZKjZ+HzSuIREP6D/+1P7SCWVnC75l8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PBe8MAAADcAAAADwAAAAAAAAAAAAAAAACYAgAAZHJzL2Rv&#10;d25yZXYueG1sUEsFBgAAAAAEAAQA9QAAAIgDAAAAAA==&#10;" path="m,l90,e" filled="f" strokeweight=".35136mm">
                  <v:path arrowok="t" o:connecttype="custom" o:connectlocs="0,0;90,0" o:connectangles="0,0"/>
                </v:shape>
                <v:shape id="Freeform 59" o:spid="_x0000_s1047" style="position:absolute;left:5366;top:243;width:20;height:135;visibility:visible;mso-wrap-style:square;v-text-anchor:top" coordsize="2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ylccQA&#10;AADcAAAADwAAAGRycy9kb3ducmV2LnhtbESPQWvCQBSE74L/YXlCb7pRMMboKlIo6E2tFI+P7DMb&#10;zL4N2TWm/vpuodDjMDPfMOttb2vRUesrxwqmkwQEceF0xaWCy+fHOAPhA7LG2jEp+CYP281wsMZc&#10;uyefqDuHUkQI+xwVmBCaXEpfGLLoJ64hjt7NtRZDlG0pdYvPCLe1nCVJKi1WHBcMNvRuqLifH1ZB&#10;ellcH1+LpV6+si5k5nTUB31U6m3U71YgAvXhP/zX3msFs3kK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cpXHEAAAA3AAAAA8AAAAAAAAAAAAAAAAAmAIAAGRycy9k&#10;b3ducmV2LnhtbFBLBQYAAAAABAAEAPUAAACJAwAAAAA=&#10;" path="m,135l,67,,e" filled="f" strokeweight=".35136mm">
                  <v:path arrowok="t" o:connecttype="custom" o:connectlocs="0,135;0,67;0,0" o:connectangles="0,0,0"/>
                </v:shape>
                <v:shape id="Freeform 60" o:spid="_x0000_s1048" style="position:absolute;left:5321;top:37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36l8MA&#10;AADcAAAADwAAAGRycy9kb3ducmV2LnhtbESP0WoCMRRE3wv9h3ALvtVsBa2sRimWSh8EqfoBl811&#10;s5rcLElW1369EQp9HGbmDDNf9s6KC4XYeFbwNixAEFdeN1wrOOy/XqcgYkLWaD2TghtFWC6en+ZY&#10;an/lH7rsUi0yhGOJCkxKbSllrAw5jEPfEmfv6IPDlGWopQ54zXBn5agoJtJhw3nBYEsrQ9V51zkF&#10;v5aSRbPZdPv1eHpaf9I2rDqlBi/9xwxEoj79h//a31rBaPwOjzP5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36l8MAAADcAAAADwAAAAAAAAAAAAAAAACYAgAAZHJzL2Rv&#10;d25yZXYueG1sUEsFBgAAAAAEAAQA9QAAAIgDAAAAAA==&#10;" path="m,l90,e" filled="f" strokeweight=".35136mm">
                  <v:path arrowok="t" o:connecttype="custom" o:connectlocs="0,0;90,0" o:connectangles="0,0"/>
                </v:shape>
                <v:shape id="Freeform 61" o:spid="_x0000_s1049" style="position:absolute;left:5321;top:24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Ju5cAA&#10;AADcAAAADwAAAGRycy9kb3ducmV2LnhtbERPy2oCMRTdF/oP4Ra6qxkFi4xGEUXpQhAfH3CZXCfT&#10;JjdDktHRrzeLgsvDec8WvbPiSiE2nhUMBwUI4srrhmsF59PmawIiJmSN1jMpuFOExfz9bYal9jc+&#10;0PWYapFDOJaowKTUllLGypDDOPAtceYuPjhMGYZa6oC3HO6sHBXFt3TYcG4w2NLKUPV37JyCh6Vk&#10;0ex23Wk7nvxu17QPq06pz49+OQWRqE8v8b/7RysYjfPafCYfAT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8Ju5cAAAADcAAAADwAAAAAAAAAAAAAAAACYAgAAZHJzL2Rvd25y&#10;ZXYueG1sUEsFBgAAAAAEAAQA9QAAAIUDAAAAAA==&#10;" path="m,l90,e" filled="f" strokeweight=".35136mm">
                  <v:path arrowok="t" o:connecttype="custom" o:connectlocs="0,0;90,0" o:connectangles="0,0"/>
                </v:shape>
                <v:shape id="Freeform 62" o:spid="_x0000_s1050" style="position:absolute;left:5665;top:342;width:20;height:117;visibility:visible;mso-wrap-style:square;v-text-anchor:top" coordsize="20,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sMIr8A&#10;AADcAAAADwAAAGRycy9kb3ducmV2LnhtbESPzQrCMBCE74LvEFbwpqmCotUoIogePPh/Xpq1LTab&#10;2kStb28EweMwM98w03ltCvGkyuWWFfS6EQjixOqcUwWn46ozAuE8ssbCMil4k4P5rNmYYqzti/f0&#10;PPhUBAi7GBVk3pexlC7JyKDr2pI4eFdbGfRBVqnUFb4C3BSyH0VDaTDnsJBhScuMktvhYRRE+nHJ&#10;h+64OtPtXu/XuD3t7FapdqteTEB4qv0//GtvtIL+YAzfM+EIyN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CwwivwAAANwAAAAPAAAAAAAAAAAAAAAAAJgCAABkcnMvZG93bnJl&#10;di54bWxQSwUGAAAAAAQABAD1AAAAhAMAAAAA&#10;" path="m,116l,58,,e" filled="f" strokeweight=".35136mm">
                  <v:path arrowok="t" o:connecttype="custom" o:connectlocs="0,116;0,58;0,0" o:connectangles="0,0,0"/>
                </v:shape>
                <v:shape id="Freeform 63" o:spid="_x0000_s1051" style="position:absolute;left:5620;top:45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ioXsEA&#10;AADcAAAADwAAAGRycy9kb3ducmV2LnhtbERP3WrCMBS+H/gO4Qi7m+kERappGY6JF8KY+gCH5thU&#10;k5OSpNrt6ZeLwS4/vv9NPTor7hRi51nB66wAQdx43XGr4Hz6eFmBiAlZo/VMCr4pQl1NnjZYav/g&#10;L7ofUytyCMcSFZiU+lLK2BhyGGe+J87cxQeHKcPQSh3wkcOdlfOiWEqHHecGgz1tDTW34+AU/FhK&#10;Fs3hMJx2i9V1906fYTso9Twd39YgEo3pX/zn3msF82Wen8/kIy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YqF7BAAAA3AAAAA8AAAAAAAAAAAAAAAAAmAIAAGRycy9kb3du&#10;cmV2LnhtbFBLBQYAAAAABAAEAPUAAACGAwAAAAA=&#10;" path="m,l90,e" filled="f" strokeweight=".35136mm">
                  <v:path arrowok="t" o:connecttype="custom" o:connectlocs="0,0;90,0" o:connectangles="0,0"/>
                </v:shape>
                <v:shape id="Freeform 64" o:spid="_x0000_s1052" style="position:absolute;left:5620;top:34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QNxcMA&#10;AADcAAAADwAAAGRycy9kb3ducmV2LnhtbESP0WoCMRRE34X+Q7gF3zSroMjWKMWi+CBI1Q+4bG43&#10;2yY3S5LVbb/eCEIfh5k5wyzXvbPiSiE2nhVMxgUI4srrhmsFl/N2tAARE7JG65kU/FKE9eplsMRS&#10;+xt/0vWUapEhHEtUYFJqSyljZchhHPuWOHtfPjhMWYZa6oC3DHdWTotiLh02nBcMtrQxVP2cOqfg&#10;z1KyaA6H7rybLb53H3QMm06p4Wv//gYiUZ/+w8/2XiuYzifwOJOP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QNxcMAAADcAAAADwAAAAAAAAAAAAAAAACYAgAAZHJzL2Rv&#10;d25yZXYueG1sUEsFBgAAAAAEAAQA9QAAAIgDAAAAAA==&#10;" path="m,l90,e" filled="f" strokeweight=".35136mm">
                  <v:path arrowok="t" o:connecttype="custom" o:connectlocs="0,0;90,0" o:connectangles="0,0"/>
                </v:shape>
                <v:shape id="Freeform 65" o:spid="_x0000_s1053" style="position:absolute;left:5964;top:371;width:20;height:118;visibility:visible;mso-wrap-style:square;v-text-anchor:top" coordsize="20,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Ee4sUA&#10;AADcAAAADwAAAGRycy9kb3ducmV2LnhtbESPQUsDMRSE74L/ITzBm826yFrWpkWUgngQd9tLb4/k&#10;md1287Ikabv9940geBxm5htmsZrcIE4UYu9ZweOsAEGsvenZKthu1g9zEDEhGxw8k4ILRVgtb28W&#10;WBt/5oZObbIiQzjWqKBLaayljLojh3HmR+Ls/fjgMGUZrDQBzxnuBlkWRSUd9pwXOhzprSN9aI9O&#10;wd5+vzfhOdrYzNe7z7bSX8cnrdT93fT6AiLRlP7Df+0Po6CsSvg9k4+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R7ixQAAANwAAAAPAAAAAAAAAAAAAAAAAJgCAABkcnMv&#10;ZG93bnJldi54bWxQSwUGAAAAAAQABAD1AAAAigMAAAAA&#10;" path="m,118l,59,,e" filled="f" strokeweight=".35136mm">
                  <v:path arrowok="t" o:connecttype="custom" o:connectlocs="0,118;0,59;0,0" o:connectangles="0,0,0"/>
                </v:shape>
                <v:shape id="Freeform 66" o:spid="_x0000_s1054" style="position:absolute;left:5919;top:48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o2KcMA&#10;AADcAAAADwAAAGRycy9kb3ducmV2LnhtbESP0WoCMRRE3wv9h3ALvtVsFUVWoxRLpQ+CVP2Ay+a6&#10;WU1uliSr2359Iwh9HGbmDLNY9c6KK4XYeFbwNixAEFdeN1wrOB4+X2cgYkLWaD2Tgh+KsFo+Py2w&#10;1P7G33Tdp1pkCMcSFZiU2lLKWBlyGIe+Jc7eyQeHKctQSx3wluHOylFRTKXDhvOCwZbWhqrLvnMK&#10;fi0li2a77Q6byey8+aBdWHdKDV769zmIRH36Dz/aX1rBaDqG+5l8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o2KcMAAADcAAAADwAAAAAAAAAAAAAAAACYAgAAZHJzL2Rv&#10;d25yZXYueG1sUEsFBgAAAAAEAAQA9QAAAIgDAAAAAA==&#10;" path="m,l90,e" filled="f" strokeweight=".35136mm">
                  <v:path arrowok="t" o:connecttype="custom" o:connectlocs="0,0;90,0" o:connectangles="0,0"/>
                </v:shape>
                <v:shape id="Freeform 67" o:spid="_x0000_s1055" style="position:absolute;left:5919;top:371;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uXcMA&#10;AADcAAAADwAAAGRycy9kb3ducmV2LnhtbESP0WoCMRRE3wv9h3ALvtVsRUVWoxRLpQ+CVP2Ay+a6&#10;WU1uliSr2359Iwh9HGbmDLNY9c6KK4XYeFbwNixAEFdeN1wrOB4+X2cgYkLWaD2Tgh+KsFo+Py2w&#10;1P7G33Tdp1pkCMcSFZiU2lLKWBlyGIe+Jc7eyQeHKctQSx3wluHOylFRTKXDhvOCwZbWhqrLvnMK&#10;fi0li2a77Q6byey8+aBdWHdKDV769zmIRH36Dz/aX1rBaDqG+5l8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OuXcMAAADcAAAADwAAAAAAAAAAAAAAAACYAgAAZHJzL2Rv&#10;d25yZXYueG1sUEsFBgAAAAAEAAQA9QAAAIgDAAAAAA==&#10;" path="m,l90,e" filled="f" strokeweight=".35136mm">
                  <v:path arrowok="t" o:connecttype="custom" o:connectlocs="0,0;90,0" o:connectangles="0,0"/>
                </v:shape>
                <v:shape id="Freeform 68" o:spid="_x0000_s1056" style="position:absolute;left:6264;top:396;width:20;height:120;visibility:visible;mso-wrap-style:square;v-text-anchor:top" coordsize="2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TFcUA&#10;AADcAAAADwAAAGRycy9kb3ducmV2LnhtbESPT2sCMRTE7wW/Q3hCL6VmXVBkNSsiCKVQpeqlt+fm&#10;df9085JuUl2/vREKHoeZ+Q2zWPamFWfqfG1ZwXiUgCAurK65VHA8bF5nIHxA1thaJgVX8rDMB08L&#10;zLS98Ced96EUEcI+QwVVCC6T0hcVGfQj64ij9207gyHKrpS6w0uEm1amSTKVBmuOCxU6WldU/Oz/&#10;TKQc8bdJXtxX87Hr0xO7bfl+3Sr1POxXcxCB+vAI/7fftIJ0OoH7mXgE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99MVxQAAANwAAAAPAAAAAAAAAAAAAAAAAJgCAABkcnMv&#10;ZG93bnJldi54bWxQSwUGAAAAAAQABAD1AAAAigMAAAAA&#10;" path="m,120l,60,,e" filled="f" strokeweight=".35136mm">
                  <v:path arrowok="t" o:connecttype="custom" o:connectlocs="0,120;0,60;0,0" o:connectangles="0,0,0"/>
                </v:shape>
                <v:shape id="Freeform 69" o:spid="_x0000_s1057" style="position:absolute;left:6219;top:516;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2VscMA&#10;AADcAAAADwAAAGRycy9kb3ducmV2LnhtbESP0WoCMRRE3wv9h3ALvtVsBRfZGkUslT4IRe0HXDa3&#10;m63JzZJkdfXrG0HwcZiZM8x8OTgrThRi61nB27gAQVx73XKj4Ofw+ToDEROyRuuZFFwownLx/DTH&#10;Svsz7+i0T43IEI4VKjApdZWUsTbkMI59R5y9Xx8cpixDI3XAc4Y7KydFUUqHLecFgx2tDdXHfe8U&#10;XC0li2a77Q+b6exv80HfYd0rNXoZVu8gEg3pEb63v7SCSVnC7Uw+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32VscMAAADcAAAADwAAAAAAAAAAAAAAAACYAgAAZHJzL2Rv&#10;d25yZXYueG1sUEsFBgAAAAAEAAQA9QAAAIgDAAAAAA==&#10;" path="m,l90,e" filled="f" strokeweight=".35136mm">
                  <v:path arrowok="t" o:connecttype="custom" o:connectlocs="0,0;90,0" o:connectangles="0,0"/>
                </v:shape>
                <v:shape id="Freeform 70" o:spid="_x0000_s1058" style="position:absolute;left:6219;top:396;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EwKsMA&#10;AADcAAAADwAAAGRycy9kb3ducmV2LnhtbESP0WoCMRRE3wv+Q7hC32pWoVa2RhFF8UEoVT/gsrnd&#10;rCY3S5LVtV/fFAp9HGbmDDNf9s6KG4XYeFYwHhUgiCuvG64VnE/blxmImJA1Ws+k4EERlovB0xxL&#10;7e/8SbdjqkWGcCxRgUmpLaWMlSGHceRb4ux9+eAwZRlqqQPeM9xZOSmKqXTYcF4w2NLaUHU9dk7B&#10;t6Vk0RwO3Wn3OrvsNvQR1p1Sz8N+9Q4iUZ/+w3/tvVYwmb7B75l8BO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EwKsMAAADcAAAADwAAAAAAAAAAAAAAAACYAgAAZHJzL2Rv&#10;d25yZXYueG1sUEsFBgAAAAAEAAQA9QAAAIgDAAAAAA==&#10;" path="m,l90,e" filled="f" strokeweight=".35136mm">
                  <v:path arrowok="t" o:connecttype="custom" o:connectlocs="0,0;90,0" o:connectangles="0,0"/>
                </v:shape>
                <v:shape id="Freeform 71" o:spid="_x0000_s1059" style="position:absolute;left:6563;top:390;width:20;height:133;visibility:visible;mso-wrap-style:square;v-text-anchor:top" coordsize="20,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7LHMEA&#10;AADcAAAADwAAAGRycy9kb3ducmV2LnhtbERPTYvCMBC9C/sfwizsTVM9yFqNIsouQlnQqgdvQzK2&#10;1WZSmqjdf28OgsfH+54tOluLO7W+cqxgOEhAEGtnKi4UHPY//W8QPiAbrB2Tgn/ysJh/9GaYGvfg&#10;Hd3zUIgYwj5FBWUITSql1yVZ9APXEEfu7FqLIcK2kKbFRwy3tRwlyVharDg2lNjQqiR9zW9WQXXZ&#10;2kNGk197yors+Leu9VoPlfr67JZTEIG68Ba/3BujYDSOa+OZeAT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yxzBAAAA3AAAAA8AAAAAAAAAAAAAAAAAmAIAAGRycy9kb3du&#10;cmV2LnhtbFBLBQYAAAAABAAEAPUAAACGAwAAAAA=&#10;" path="m,132l,66,,e" filled="f" strokeweight=".35136mm">
                  <v:path arrowok="t" o:connecttype="custom" o:connectlocs="0,132;0,66;0,0" o:connectangles="0,0,0"/>
                </v:shape>
                <v:shape id="Freeform 72" o:spid="_x0000_s1060" style="position:absolute;left:6518;top:52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IBw8MA&#10;AADcAAAADwAAAGRycy9kb3ducmV2LnhtbESP0WoCMRRE34X+Q7hC3zSroOjWKGJR+iCUaj/gsrlu&#10;VpObJcnqtl/fFAp9HGbmDLPa9M6KO4XYeFYwGRcgiCuvG64VfJ73owWImJA1Ws+k4IsibNZPgxWW&#10;2j/4g+6nVIsM4ViiApNSW0oZK0MO49i3xNm7+OAwZRlqqQM+MtxZOS2KuXTYcF4w2NLOUHU7dU7B&#10;t6Vk0RyP3fkwW1wPr/Qedp1Sz8N++wIiUZ/+w3/tN61gOl/C75l8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IBw8MAAADcAAAADwAAAAAAAAAAAAAAAACYAgAAZHJzL2Rv&#10;d25yZXYueG1sUEsFBgAAAAAEAAQA9QAAAIgDAAAAAA==&#10;" path="m,l90,e" filled="f" strokeweight=".35136mm">
                  <v:path arrowok="t" o:connecttype="custom" o:connectlocs="0,0;90,0" o:connectangles="0,0"/>
                </v:shape>
                <v:shape id="Freeform 73" o:spid="_x0000_s1061" style="position:absolute;left:6518;top:390;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E+g8AA&#10;AADcAAAADwAAAGRycy9kb3ducmV2LnhtbERPzWoCMRC+F3yHMIK3mlXQytYooig9CFL1AYbNdLNt&#10;MlmSrG779M1B8Pjx/S/XvbPiRiE2nhVMxgUI4srrhmsF18v+dQEiJmSN1jMp+KUI69XgZYml9nf+&#10;pNs51SKHcCxRgUmpLaWMlSGHcexb4sx9+eAwZRhqqQPec7izcloUc+mw4dxgsKWtoern3DkFf5aS&#10;RXM8dpfDbPF92NEpbDulRsN+8w4iUZ+e4of7QyuYvuX5+Uw+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gE+g8AAAADcAAAADwAAAAAAAAAAAAAAAACYAgAAZHJzL2Rvd25y&#10;ZXYueG1sUEsFBgAAAAAEAAQA9QAAAIUDAAAAAA==&#10;" path="m,l90,e" filled="f" strokeweight=".35136mm">
                  <v:path arrowok="t" o:connecttype="custom" o:connectlocs="0,0;90,0" o:connectangles="0,0"/>
                </v:shape>
                <v:shape id="Freeform 74" o:spid="_x0000_s1062" style="position:absolute;left:3868;top:155;width:2695;height:300;visibility:visible;mso-wrap-style:square;v-text-anchor:top" coordsize="26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rUucUA&#10;AADcAAAADwAAAGRycy9kb3ducmV2LnhtbESPQWsCMRSE74X+h/AK3mpWD1q2RrHCQj0odttLb4/N&#10;cxPdvCybqKu/3hQKHoeZ+YaZLXrXiDN1wXpWMBpmIIgrry3XCn6+i9c3ECEia2w8k4IrBVjMn59m&#10;mGt/4S86l7EWCcIhRwUmxjaXMlSGHIahb4mTt/edw5hkV0vd4SXBXSPHWTaRDi2nBYMtrQxVx/Lk&#10;FHzslpvf1ba83or1weyLkzVTskoNXvrlO4hIfXyE/9ufWsF4OoK/M+k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etS5xQAAANwAAAAPAAAAAAAAAAAAAAAAAJgCAABkcnMv&#10;ZG93bnJldi54bWxQSwUGAAAAAAQABAD1AAAAigMAAAAA&#10;" path="m,64l300,,597,4,897,60r300,60l1497,153r298,91l2095,273r300,27l2695,300e" filled="f" strokeweight=".96pt">
                  <v:path arrowok="t" o:connecttype="custom" o:connectlocs="0,64;300,0;597,4;897,60;1197,120;1497,153;1795,244;2095,273;2395,300;2695,300" o:connectangles="0,0,0,0,0,0,0,0,0,0"/>
                </v:shape>
                <v:shape id="Freeform 75" o:spid="_x0000_s1063" style="position:absolute;left:4158;top:2265;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TUN8UA&#10;AADcAAAADwAAAGRycy9kb3ducmV2LnhtbESPS4vCQBCE7wv+h6EFb+vEHHQ3OgbxAaIgrI+DtybT&#10;JiGZnpAZNf77nQVhj0VVfUXN0s7U4kGtKy0rGA0jEMSZ1SXnCs6nzecXCOeRNdaWScGLHKTz3scM&#10;E22f/EOPo89FgLBLUEHhfZNI6bKCDLqhbYiDd7OtQR9km0vd4jPATS3jKBpLgyWHhQIbWhaUVce7&#10;UbB67b93GvfLGK+209WoPqz1RalBv1tMQXjq/H/43d5qBfEkhr8z4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JNQ3xQAAANwAAAAPAAAAAAAAAAAAAAAAAJgCAABkcnMv&#10;ZG93bnJldi54bWxQSwUGAAAAAAQABAD1AAAAigMAAAAA&#10;" path="m,l19,e" filled="f" strokeweight="1.0135mm">
                  <v:path arrowok="t" o:connecttype="custom" o:connectlocs="0,0;19,0" o:connectangles="0,0"/>
                </v:shape>
                <v:shape id="Freeform 76" o:spid="_x0000_s1064" style="position:absolute;left:4123;top:229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Og9MQA&#10;AADcAAAADwAAAGRycy9kb3ducmV2LnhtbESP0WoCMRRE3wv9h3CFvmlWS62sRimWSh+EovYDLpvr&#10;ZjW5WZKsbvv1Rij0cZiZM8xi1TsrLhRi41nBeFSAIK68brhW8H34GM5AxISs0XomBT8UYbV8fFhg&#10;qf2Vd3TZp1pkCMcSFZiU2lLKWBlyGEe+Jc7e0QeHKctQSx3wmuHOyklRTKXDhvOCwZbWhqrzvnMK&#10;fi0li2a77Q6bl9lp805fYd0p9TTo3+YgEvXpP/zX/tQKJq/PcD+Tj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ToPTEAAAA3AAAAA8AAAAAAAAAAAAAAAAAmAIAAGRycy9k&#10;b3ducmV2LnhtbFBLBQYAAAAABAAEAPUAAACJAwAAAAA=&#10;" path="m,l90,e" filled="f" strokeweight=".35136mm">
                  <v:path arrowok="t" o:connecttype="custom" o:connectlocs="0,0;90,0" o:connectangles="0,0"/>
                </v:shape>
                <v:shape id="Freeform 77" o:spid="_x0000_s1065" style="position:absolute;left:4123;top:223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o4gMQA&#10;AADcAAAADwAAAGRycy9kb3ducmV2LnhtbESP0WoCMRRE3wv9h3CFvmlWaa2sRimWSh+EovYDLpvr&#10;ZjW5WZKsbvv1Rij0cZiZM8xi1TsrLhRi41nBeFSAIK68brhW8H34GM5AxISs0XomBT8UYbV8fFhg&#10;qf2Vd3TZp1pkCMcSFZiU2lLKWBlyGEe+Jc7e0QeHKctQSx3wmuHOyklRTKXDhvOCwZbWhqrzvnMK&#10;fi0li2a77Q6bl9lp805fYd0p9TTo3+YgEvXpP/zX/tQKJq/PcD+Tj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6OIDEAAAA3AAAAA8AAAAAAAAAAAAAAAAAmAIAAGRycy9k&#10;b3ducmV2LnhtbFBLBQYAAAAABAAEAPUAAACJAwAAAAA=&#10;" path="m,l90,e" filled="f" strokeweight=".35136mm">
                  <v:path arrowok="t" o:connecttype="custom" o:connectlocs="0,0;90,0" o:connectangles="0,0"/>
                </v:shape>
                <v:shape id="Freeform 78" o:spid="_x0000_s1066" style="position:absolute;left:4458;top:2214;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2JmMYA&#10;AADcAAAADwAAAGRycy9kb3ducmV2LnhtbESPS2/CMBCE75X4D9Yi9VYcqMojYFBKVamqOPC6cFvi&#10;JQ7E6yh2If33dSUkjqOZ+UYzW7S2EldqfOlYQb+XgCDOnS65ULDffb6MQfiArLFyTAp+ycNi3nma&#10;YardjTd03YZCRAj7FBWYEOpUSp8bsuh7riaO3sk1FkOUTSF1g7cIt5UcJMlQWiw5LhisaWkov2x/&#10;bKR8fJv38fGYTc6vy0zv1oeRXx2Ueu622RREoDY8wvf2l1YwGL3B/5l4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2JmMYAAADcAAAADwAAAAAAAAAAAAAAAACYAgAAZHJz&#10;L2Rvd25yZXYueG1sUEsFBgAAAAAEAAQA9QAAAIsDAAAAAA==&#10;" path="m,l19,e" filled="f" strokeweight="1.0587mm">
                  <v:path arrowok="t" o:connecttype="custom" o:connectlocs="0,0;19,0" o:connectangles="0,0"/>
                </v:shape>
                <v:shape id="Freeform 79" o:spid="_x0000_s1067" style="position:absolute;left:4423;top:224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QDbMMA&#10;AADcAAAADwAAAGRycy9kb3ducmV2LnhtbESP0WoCMRRE3wv+Q7hC32pWoVa2RhFF8UEoVT/gsrnd&#10;rCY3S5LVtV/fFAp9HGbmDDNf9s6KG4XYeFYwHhUgiCuvG64VnE/blxmImJA1Ws+k4EERlovB0xxL&#10;7e/8SbdjqkWGcCxRgUmpLaWMlSGHceRb4ux9+eAwZRlqqQPeM9xZOSmKqXTYcF4w2NLaUHU9dk7B&#10;t6Vk0RwO3Wn3OrvsNvQR1p1Sz8N+9Q4iUZ/+w3/tvVYweZvC75l8BO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QDbMMAAADcAAAADwAAAAAAAAAAAAAAAACYAgAAZHJzL2Rv&#10;d25yZXYueG1sUEsFBgAAAAAEAAQA9QAAAIgDAAAAAA==&#10;" path="m,l90,e" filled="f" strokeweight=".35136mm">
                  <v:path arrowok="t" o:connecttype="custom" o:connectlocs="0,0;90,0" o:connectangles="0,0"/>
                </v:shape>
                <v:shape id="Freeform 80" o:spid="_x0000_s1068" style="position:absolute;left:4423;top:218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im98QA&#10;AADcAAAADwAAAGRycy9kb3ducmV2LnhtbESP3WoCMRSE7wt9h3AK3tVsBX9YjVIslV4IUvUBDpvj&#10;ZjU5WZKsbvv0jSD0cpiZb5jFqndWXCnExrOCt2EBgrjyuuFawfHw+ToDEROyRuuZFPxQhNXy+WmB&#10;pfY3/qbrPtUiQziWqMCk1JZSxsqQwzj0LXH2Tj44TFmGWuqAtwx3Vo6KYiIdNpwXDLa0NlRd9p1T&#10;8GspWTTbbXfYjGfnzQftwrpTavDSv89BJOrTf/jR/tIKRtMp3M/k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opvfEAAAA3AAAAA8AAAAAAAAAAAAAAAAAmAIAAGRycy9k&#10;b3ducmV2LnhtbFBLBQYAAAAABAAEAPUAAACJAwAAAAA=&#10;" path="m,l90,e" filled="f" strokeweight=".35136mm">
                  <v:path arrowok="t" o:connecttype="custom" o:connectlocs="0,0;90,0" o:connectangles="0,0"/>
                </v:shape>
                <v:shape id="Freeform 81" o:spid="_x0000_s1069" style="position:absolute;left:4767;top:2112;width:20;height:101;visibility:visible;mso-wrap-style:square;v-text-anchor:top" coordsize="20,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g9qsEA&#10;AADcAAAADwAAAGRycy9kb3ducmV2LnhtbERPTYvCMBC9C/6HMMJeRFMLu2o1iijCXjxs9eJtaMa2&#10;2kxCk7X1328OCx4f73u97U0jntT62rKC2TQBQVxYXXOp4HI+ThYgfEDW2FgmBS/ysN0MB2vMtO34&#10;h555KEUMYZ+hgioEl0npi4oM+ql1xJG72dZgiLAtpW6xi+GmkWmSfEmDNceGCh3tKyoe+a9R4K6+&#10;c/v0fkjv+jDOu/7El8+lUh+jfrcCEagPb/G/+1srSOdxbTwTj4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4ParBAAAA3AAAAA8AAAAAAAAAAAAAAAAAmAIAAGRycy9kb3du&#10;cmV2LnhtbFBLBQYAAAAABAAEAPUAAACGAwAAAAA=&#10;" path="m,100l,50,,e" filled="f" strokeweight=".35136mm">
                  <v:path arrowok="t" o:connecttype="custom" o:connectlocs="0,100;0,50;0,0" o:connectangles="0,0,0"/>
                </v:shape>
                <v:shape id="Freeform 82" o:spid="_x0000_s1070" style="position:absolute;left:4722;top:221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uXHsQA&#10;AADcAAAADwAAAGRycy9kb3ducmV2LnhtbESP3WoCMRSE7wt9h3AK3tVshVq7NUqxVHohFH8e4LA5&#10;btYmJ0uS1bVPbwTBy2FmvmGm895ZcaQQG88KXoYFCOLK64ZrBbvt9/MEREzIGq1nUnCmCPPZ48MU&#10;S+1PvKbjJtUiQziWqMCk1JZSxsqQwzj0LXH29j44TFmGWuqApwx3Vo6KYiwdNpwXDLa0MFT9bTqn&#10;4N9SsmhWq267fJ0cll/0GxadUoOn/vMDRKI+3cO39o9WMHp7h+uZfATk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7lx7EAAAA3AAAAA8AAAAAAAAAAAAAAAAAmAIAAGRycy9k&#10;b3ducmV2LnhtbFBLBQYAAAAABAAEAPUAAACJAwAAAAA=&#10;" path="m,l90,e" filled="f" strokeweight=".35136mm">
                  <v:path arrowok="t" o:connecttype="custom" o:connectlocs="0,0;90,0" o:connectangles="0,0"/>
                </v:shape>
                <v:shape id="Freeform 83" o:spid="_x0000_s1071" style="position:absolute;left:4722;top:211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ROpMEA&#10;AADcAAAADwAAAGRycy9kb3ducmV2LnhtbERP3WrCMBS+F3yHcITdaaqwUTpjGRXFC2FM9wCH5qzp&#10;lpyUJNVuT79cDHb58f1v68lZcaMQe88K1qsCBHHrdc+dgvfrYVmCiAlZo/VMCr4pQr2bz7ZYaX/n&#10;N7pdUidyCMcKFZiUhkrK2BpyGFd+IM7chw8OU4ahkzrgPYc7KzdF8SQd9pwbDA7UGGq/LqNT8GMp&#10;WTTn83g9Ppafxz29hmZU6mExvTyDSDSlf/Gf+6QVbMo8P5/JR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UTqTBAAAA3AAAAA8AAAAAAAAAAAAAAAAAmAIAAGRycy9kb3du&#10;cmV2LnhtbFBLBQYAAAAABAAEAPUAAACGAwAAAAA=&#10;" path="m,l90,e" filled="f" strokeweight=".35136mm">
                  <v:path arrowok="t" o:connecttype="custom" o:connectlocs="0,0;90,0" o:connectangles="0,0"/>
                </v:shape>
                <v:shape id="Freeform 84" o:spid="_x0000_s1072" style="position:absolute;left:5056;top:2184;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e0MMA&#10;AADcAAAADwAAAGRycy9kb3ducmV2LnhtbESPQWvCQBSE70L/w/IKvekmHopEVwmFqs3NVOv1kX0m&#10;obtvQ3Y16b93BaHHYWa+YVab0Rpxo963jhWkswQEceV0y7WC4/fndAHCB2SNxjEp+CMPm/XLZIWZ&#10;dgMf6FaGWkQI+wwVNCF0mZS+asiin7mOOHoX11sMUfa11D0OEW6NnCfJu7TYclxosKOPhqrf8moV&#10;7OT2y3bmrMe8vJS14eLndC6Uensd8yWIQGP4Dz/be61gvkjhcSYe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ge0MMAAADcAAAADwAAAAAAAAAAAAAAAACYAgAAZHJzL2Rv&#10;d25yZXYueG1sUEsFBgAAAAAEAAQA9QAAAIgDAAAAAA==&#10;" path="m,l19,e" filled="f" strokeweight="1.1645mm">
                  <v:path arrowok="t" o:connecttype="custom" o:connectlocs="0,0;19,0" o:connectangles="0,0"/>
                </v:shape>
                <v:shape id="Freeform 85" o:spid="_x0000_s1073" style="position:absolute;left:5021;top:221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p1SMQA&#10;AADcAAAADwAAAGRycy9kb3ducmV2LnhtbESPzWrDMBCE74G+g9hCbolcQ4txo4SS0tBDoOTnARZr&#10;a7mVVkaSE6dPXwUCOQ4z8w2zWI3OihOF2HlW8DQvQBA3XnfcKjgePmYViJiQNVrPpOBCEVbLh8kC&#10;a+3PvKPTPrUiQzjWqMCk1NdSxsaQwzj3PXH2vn1wmLIMrdQBzxnurCyL4kU67DgvGOxpbaj53Q9O&#10;wZ+lZNFst8Nh81z9bN7pK6wHpaaP49sriERjuodv7U+toKxKuJ7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KdUjEAAAA3AAAAA8AAAAAAAAAAAAAAAAAmAIAAGRycy9k&#10;b3ducmV2LnhtbFBLBQYAAAAABAAEAPUAAACJAwAAAAA=&#10;" path="m,l90,e" filled="f" strokeweight=".35136mm">
                  <v:path arrowok="t" o:connecttype="custom" o:connectlocs="0,0;90,0" o:connectangles="0,0"/>
                </v:shape>
                <v:shape id="Freeform 86" o:spid="_x0000_s1074" style="position:absolute;left:5021;top:2151;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Q08QA&#10;AADcAAAADwAAAGRycy9kb3ducmV2LnhtbESP0WoCMRRE3wv9h3ALfavZWizLahSxVHwQpOoHXDa3&#10;m63JzZJkdevXG6HQx2FmzjCzxeCsOFOIrWcFr6MCBHHtdcuNguPh86UEEROyRuuZFPxShMX88WGG&#10;lfYX/qLzPjUiQzhWqMCk1FVSxtqQwzjyHXH2vn1wmLIMjdQBLxnurBwXxbt02HJeMNjRylB92vdO&#10;wdVSsmi22/6wnpQ/6w/ahVWv1PPTsJyCSDSk//Bfe6MVjMs3uJ/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G0NPEAAAA3AAAAA8AAAAAAAAAAAAAAAAAmAIAAGRycy9k&#10;b3ducmV2LnhtbFBLBQYAAAAABAAEAPUAAACJAwAAAAA=&#10;" path="m,l90,e" filled="f" strokeweight=".35136mm">
                  <v:path arrowok="t" o:connecttype="custom" o:connectlocs="0,0;90,0" o:connectangles="0,0"/>
                </v:shape>
                <v:shape id="Freeform 87" o:spid="_x0000_s1075" style="position:absolute;left:5356;top:2175;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m2ZL8A&#10;AADcAAAADwAAAGRycy9kb3ducmV2LnhtbESPwQrCMBBE74L/EFbwpqmiRapRRBS9qr14W5q1LTab&#10;2kStf28EweMwM2+Yxao1lXhS40rLCkbDCARxZnXJuYL0vBvMQDiPrLGyTAre5GC17HYWmGj74iM9&#10;Tz4XAcIuQQWF93UipcsKMuiGtiYO3tU2Bn2QTS51g68AN5UcR1EsDZYcFgqsaVNQdjs9jIJ4e9Ny&#10;Yy/pI2qnu8uZ43hv7kr1e+16DsJT6//hX/ugFYxnE/ieCUd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ebZkvwAAANwAAAAPAAAAAAAAAAAAAAAAAJgCAABkcnMvZG93bnJl&#10;di54bWxQSwUGAAAAAAQABAD1AAAAhAMAAAAA&#10;" path="m,l19,e" filled="f" strokeweight="1.21mm">
                  <v:path arrowok="t" o:connecttype="custom" o:connectlocs="0,0;19,0" o:connectangles="0,0"/>
                </v:shape>
                <v:shape id="Freeform 88" o:spid="_x0000_s1076" style="position:absolute;left:5321;top:2210;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PtPMMA&#10;AADcAAAADwAAAGRycy9kb3ducmV2LnhtbESP0WoCMRRE3wv9h3ALvtVsBWXZGkUslT4IovYDLpvb&#10;zdbkZkmyuvbrG0HwcZiZM8x8OTgrzhRi61nB27gAQVx73XKj4Pv4+VqCiAlZo/VMCq4UYbl4fppj&#10;pf2F93Q+pEZkCMcKFZiUukrKWBtyGMe+I87ejw8OU5ahkTrgJcOdlZOimEmHLecFgx2tDdWnQ+8U&#10;/FlKFs122x830/J380G7sO6VGr0Mq3cQiYb0CN/bX1rBpJzC7Uw+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PtPMMAAADcAAAADwAAAAAAAAAAAAAAAACYAgAAZHJzL2Rv&#10;d25yZXYueG1sUEsFBgAAAAAEAAQA9QAAAIgDAAAAAA==&#10;" path="m,l90,e" filled="f" strokeweight=".35136mm">
                  <v:path arrowok="t" o:connecttype="custom" o:connectlocs="0,0;90,0" o:connectangles="0,0"/>
                </v:shape>
                <v:shape id="Freeform 89" o:spid="_x0000_s1077" style="position:absolute;left:5321;top:2141;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FzS8QA&#10;AADcAAAADwAAAGRycy9kb3ducmV2LnhtbESP0WoCMRRE34X+Q7iFvmm2QmVZjSKWSh8EqesHXDa3&#10;m63JzZJkdduvN4VCH4eZOcOsNqOz4kohdp4VPM8KEMSN1x23Cs7127QEEROyRuuZFHxThM36YbLC&#10;Svsbf9D1lFqRIRwrVGBS6ispY2PIYZz5njh7nz44TFmGVuqAtwx3Vs6LYiEddpwXDPa0M9RcToNT&#10;8GMpWTSHw1DvX8qv/Ssdw25Q6ulx3C5BJBrTf/iv/a4VzMsF/J7JR0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xc0vEAAAA3AAAAA8AAAAAAAAAAAAAAAAAmAIAAGRycy9k&#10;b3ducmV2LnhtbFBLBQYAAAAABAAEAPUAAACJAwAAAAA=&#10;" path="m,l90,e" filled="f" strokeweight=".35136mm">
                  <v:path arrowok="t" o:connecttype="custom" o:connectlocs="0,0;90,0" o:connectangles="0,0"/>
                </v:shape>
                <v:shape id="Freeform 90" o:spid="_x0000_s1078" style="position:absolute;left:5655;top:2154;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VH8IA&#10;AADcAAAADwAAAGRycy9kb3ducmV2LnhtbESP0YrCMBRE3xf8h3AF39bUFlSqUUQQxJfFuh9wae42&#10;1eamNFGrX28WBB+HmTnDLNe9bcSNOl87VjAZJyCIS6drrhT8nnbfcxA+IGtsHJOCB3lYrwZfS8y1&#10;u/ORbkWoRISwz1GBCaHNpfSlIYt+7Fri6P25zmKIsquk7vAe4baRaZJMpcWa44LBlraGyktxtQqy&#10;0vXBXzfnnyJtD9PZJTPnZ6bUaNhvFiAC9eETfrf3WkE6n8H/mXg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CxUfwgAAANwAAAAPAAAAAAAAAAAAAAAAAJgCAABkcnMvZG93&#10;bnJldi54bWxQSwUGAAAAAAQABAD1AAAAhwMAAAAA&#10;" path="m,l19,e" filled="f" strokeweight="1.331mm">
                  <v:path arrowok="t" o:connecttype="custom" o:connectlocs="0,0;19,0" o:connectangles="0,0"/>
                </v:shape>
                <v:shape id="Freeform 91" o:spid="_x0000_s1079" style="position:absolute;left:5620;top:219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JCosEA&#10;AADcAAAADwAAAGRycy9kb3ducmV2LnhtbERP3WrCMBS+F3yHcITdaaqwUTpjGRXFC2FM9wCH5qzp&#10;lpyUJNVuT79cDHb58f1v68lZcaMQe88K1qsCBHHrdc+dgvfrYVmCiAlZo/VMCr4pQr2bz7ZYaX/n&#10;N7pdUidyCMcKFZiUhkrK2BpyGFd+IM7chw8OU4ahkzrgPYc7KzdF8SQd9pwbDA7UGGq/LqNT8GMp&#10;WTTn83g9Ppafxz29hmZU6mExvTyDSDSlf/Gf+6QVbMq8Np/JR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iQqLBAAAA3AAAAA8AAAAAAAAAAAAAAAAAmAIAAGRycy9kb3du&#10;cmV2LnhtbFBLBQYAAAAABAAEAPUAAACGAwAAAAA=&#10;" path="m,l90,e" filled="f" strokeweight=".35136mm">
                  <v:path arrowok="t" o:connecttype="custom" o:connectlocs="0,0;90,0" o:connectangles="0,0"/>
                </v:shape>
                <v:shape id="Freeform 92" o:spid="_x0000_s1080" style="position:absolute;left:5620;top:2116;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7nOcQA&#10;AADcAAAADwAAAGRycy9kb3ducmV2LnhtbESP0WoCMRRE3wv+Q7hC32pWoWW7NYooig9CqfYDLpvb&#10;zWpysyRZXfv1TaHQx2FmzjDz5eCsuFKIrWcF00kBgrj2uuVGwedp+1SCiAlZo/VMCu4UYbkYPcyx&#10;0v7GH3Q9pkZkCMcKFZiUukrKWBtyGCe+I87elw8OU5ahkTrgLcOdlbOieJEOW84LBjtaG6ovx94p&#10;+LaULJrDoT/tnsvzbkPvYd0r9TgeVm8gEg3pP/zX3msFs/IVfs/kIy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u5znEAAAA3AAAAA8AAAAAAAAAAAAAAAAAmAIAAGRycy9k&#10;b3ducmV2LnhtbFBLBQYAAAAABAAEAPUAAACJAwAAAAA=&#10;" path="m,l90,e" filled="f" strokeweight=".35136mm">
                  <v:path arrowok="t" o:connecttype="custom" o:connectlocs="0,0;90,0" o:connectangles="0,0"/>
                </v:shape>
                <v:shape id="Freeform 93" o:spid="_x0000_s1081" style="position:absolute;left:5954;top:2162;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Xonb8A&#10;AADcAAAADwAAAGRycy9kb3ducmV2LnhtbERPzYrCMBC+C75DGMGbpnoQtxpFRMU9bvUBhmZsq82k&#10;NqO2b785LOzx4/tfbztXqze1ofJsYDZNQBHn3lZcGLhejpMlqCDIFmvPZKCnANvNcLDG1PoP/9A7&#10;k0LFEA4pGihFmlTrkJfkMEx9Qxy5m28dSoRtoW2Lnxjuaj1PkoV2WHFsKLGhfUn5I3s5A5d8thTJ&#10;muT1fb/1h9Ou989FZcx41O1WoIQ6+Rf/uc/WwPwrzo9n4hHQm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9eidvwAAANwAAAAPAAAAAAAAAAAAAAAAAJgCAABkcnMvZG93bnJl&#10;di54bWxQSwUGAAAAAAQABAD1AAAAhAMAAAAA&#10;" path="m,l19,e" filled="f" strokeweight="3.73pt">
                  <v:path arrowok="t" o:connecttype="custom" o:connectlocs="0,0;19,0" o:connectangles="0,0"/>
                </v:shape>
                <v:shape id="Freeform 94" o:spid="_x0000_s1082" style="position:absolute;left:5919;top:2200;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F94sMA&#10;AADcAAAADwAAAGRycy9kb3ducmV2LnhtbESP0WoCMRRE3wv+Q7hC32pWoaJbo4il0gdBqv2Ay+a6&#10;WU1uliSr2359Iwh9HGbmDLNY9c6KK4XYeFYwHhUgiCuvG64VfB8/XmYgYkLWaD2Tgh+KsFoOnhZY&#10;an/jL7oeUi0yhGOJCkxKbSllrAw5jCPfEmfv5IPDlGWopQ54y3Bn5aQoptJhw3nBYEsbQ9Xl0DkF&#10;v5aSRbPbdcft6+y8fad92HRKPQ/79RuIRH36Dz/an1rBZD6G+5l8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F94sMAAADcAAAADwAAAAAAAAAAAAAAAACYAgAAZHJzL2Rv&#10;d25yZXYueG1sUEsFBgAAAAAEAAQA9QAAAIgDAAAAAA==&#10;" path="m,l90,e" filled="f" strokeweight=".35136mm">
                  <v:path arrowok="t" o:connecttype="custom" o:connectlocs="0,0;90,0" o:connectangles="0,0"/>
                </v:shape>
                <v:shape id="Freeform 95" o:spid="_x0000_s1083" style="position:absolute;left:5919;top:2125;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jlcQA&#10;AADcAAAADwAAAGRycy9kb3ducmV2LnhtbESP3WoCMRSE74W+QziF3mm2Cy26NUqxVHohFH8e4LA5&#10;3awmJ0uS1a1PbwoFL4eZ+YaZLwdnxZlCbD0reJ4UIIhrr1tuFBz2n+MpiJiQNVrPpOCXIiwXD6M5&#10;VtpfeEvnXWpEhnCsUIFJqaukjLUhh3HiO+Ls/fjgMGUZGqkDXjLcWVkWxat02HJeMNjRylB92vVO&#10;wdVSsmg2m36/fpke1x/0HVa9Uk+Pw/sbiERDuof/219aQTkr4e9MPg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T45XEAAAA3AAAAA8AAAAAAAAAAAAAAAAAmAIAAGRycy9k&#10;b3ducmV2LnhtbFBLBQYAAAAABAAEAPUAAACJAwAAAAA=&#10;" path="m,l90,e" filled="f" strokeweight=".35136mm">
                  <v:path arrowok="t" o:connecttype="custom" o:connectlocs="0,0;90,0" o:connectangles="0,0"/>
                </v:shape>
                <v:shape id="Freeform 96" o:spid="_x0000_s1084" style="position:absolute;left:6254;top:2171;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eARMQA&#10;AADcAAAADwAAAGRycy9kb3ducmV2LnhtbESPQWvCQBSE74X+h+UJvQTd1EKp0VUkIPSaKFhvj+wz&#10;G8y+jdk1xn/fLRQ8DjPzDbPajLYVA/W+cazgfZaCIK6cbrhWcNjvpl8gfEDW2DomBQ/ysFm/vqww&#10;0+7OBQ1lqEWEsM9QgQmhy6T0lSGLfuY64uidXW8xRNnXUvd4j3DbynmafkqLDccFgx3lhqpLebMK&#10;fkyRHK5Jkj/K09Fdt6e8GGSj1Ntk3C5BBBrDM/zf/tYK5osP+DsTj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3gETEAAAA3AAAAA8AAAAAAAAAAAAAAAAAmAIAAGRycy9k&#10;b3ducmV2LnhtbFBLBQYAAAAABAAEAPUAAACJAwAAAAA=&#10;" path="m,l19,e" filled="f" strokeweight="1.3462mm">
                  <v:path arrowok="t" o:connecttype="custom" o:connectlocs="0,0;19,0" o:connectangles="0,0"/>
                </v:shape>
                <v:shape id="Freeform 97" o:spid="_x0000_s1085" style="position:absolute;left:6219;top:220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beesQA&#10;AADcAAAADwAAAGRycy9kb3ducmV2LnhtbESP3WoCMRSE7wt9h3AK3tVspRa7NUqxVHohFH8e4LA5&#10;btYmJ0uS1bVPbwTBy2FmvmGm895ZcaQQG88KXoYFCOLK64ZrBbvt9/MEREzIGq1nUnCmCPPZ48MU&#10;S+1PvKbjJtUiQziWqMCk1JZSxsqQwzj0LXH29j44TFmGWuqApwx3Vo6K4k06bDgvGGxpYaj623RO&#10;wb+lZNGsVt12OZ4cll/0GxadUoOn/vMDRKI+3cO39o9WMHp/heuZfATk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23nrEAAAA3AAAAA8AAAAAAAAAAAAAAAAAmAIAAGRycy9k&#10;b3ducmV2LnhtbFBLBQYAAAAABAAEAPUAAACJAwAAAAA=&#10;" path="m,l90,e" filled="f" strokeweight=".35136mm">
                  <v:path arrowok="t" o:connecttype="custom" o:connectlocs="0,0;90,0" o:connectangles="0,0"/>
                </v:shape>
                <v:shape id="Freeform 98" o:spid="_x0000_s1086" style="position:absolute;left:6219;top:213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74cMA&#10;AADcAAAADwAAAGRycy9kb3ducmV2LnhtbESP0WoCMRRE3wv9h3ALvtVsBUW3RikWxQdBqv2Ay+a6&#10;WZvcLElW1359Iwh9HGbmDDNf9s6KC4XYeFbwNixAEFdeN1wr+D6uX6cgYkLWaD2TghtFWC6en+ZY&#10;an/lL7ocUi0yhGOJCkxKbSllrAw5jEPfEmfv5IPDlGWopQ54zXBn5agoJtJhw3nBYEsrQ9XPoXMK&#10;fi0li2a3646b8fS8+aR9WHVKDV76j3cQifr0H360t1rBaDaG+5l8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p74cMAAADcAAAADwAAAAAAAAAAAAAAAACYAgAAZHJzL2Rv&#10;d25yZXYueG1sUEsFBgAAAAAEAAQA9QAAAIgDAAAAAA==&#10;" path="m,l90,e" filled="f" strokeweight=".35136mm">
                  <v:path arrowok="t" o:connecttype="custom" o:connectlocs="0,0;90,0" o:connectangles="0,0"/>
                </v:shape>
                <v:shape id="Freeform 99" o:spid="_x0000_s1087" style="position:absolute;left:6553;top:2192;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4mWcQA&#10;AADcAAAADwAAAGRycy9kb3ducmV2LnhtbESP0WrCQBRE3wv+w3IF3+rGBFKNriKCIH0pjX7AJXvN&#10;RrN3Q3bV6Nd3C4U+DjNzhlltBtuKO/W+caxgNk1AEFdON1wrOB3373MQPiBrbB2Tgid52KxHbyss&#10;tHvwN93LUIsIYV+gAhNCV0jpK0MW/dR1xNE7u95iiLKvpe7xEeG2lWmS5NJiw3HBYEc7Q9W1vFkF&#10;WeWG4G/by1eZdp/5xzUzl1em1GQ8bJcgAg3hP/zXPmgF6SKH3zPxCM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eJlnEAAAA3AAAAA8AAAAAAAAAAAAAAAAAmAIAAGRycy9k&#10;b3ducmV2LnhtbFBLBQYAAAAABAAEAPUAAACJAwAAAAA=&#10;" path="m,l19,e" filled="f" strokeweight="1.331mm">
                  <v:path arrowok="t" o:connecttype="custom" o:connectlocs="0,0;19,0" o:connectangles="0,0"/>
                </v:shape>
                <v:shape id="Freeform 100" o:spid="_x0000_s1088" style="position:absolute;left:6518;top:2230;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RADcQA&#10;AADcAAAADwAAAGRycy9kb3ducmV2LnhtbESP3WoCMRSE7wt9h3AK3tVshVq7NUqxVHohFH8e4LA5&#10;btYmJ0uS1bVPbwTBy2FmvmGm895ZcaQQG88KXoYFCOLK64ZrBbvt9/MEREzIGq1nUnCmCPPZ48MU&#10;S+1PvKbjJtUiQziWqMCk1JZSxsqQwzj0LXH29j44TFmGWuqApwx3Vo6KYiwdNpwXDLa0MFT9bTqn&#10;4N9SsmhWq267fJ0cll/0GxadUoOn/vMDRKI+3cO39o9WMHp/g+uZfATk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kQA3EAAAA3AAAAA8AAAAAAAAAAAAAAAAAmAIAAGRycy9k&#10;b3ducmV2LnhtbFBLBQYAAAAABAAEAPUAAACJAwAAAAA=&#10;" path="m,l90,e" filled="f" strokeweight=".35136mm">
                  <v:path arrowok="t" o:connecttype="custom" o:connectlocs="0,0;90,0" o:connectangles="0,0"/>
                </v:shape>
                <v:shape id="Freeform 101" o:spid="_x0000_s1089" style="position:absolute;left:6518;top:2155;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vUf8AA&#10;AADcAAAADwAAAGRycy9kb3ducmV2LnhtbERPzWoCMRC+F3yHMIK3mlVQdDVKUZQehFL1AYbNdLNt&#10;MlmSrK59enMo9Pjx/a+3vbPiRiE2nhVMxgUI4srrhmsF18vhdQEiJmSN1jMpeFCE7WbwssZS+zt/&#10;0u2capFDOJaowKTUllLGypDDOPYtcea+fHCYMgy11AHvOdxZOS2KuXTYcG4w2NLOUPVz7pyCX0vJ&#10;ojmdustxtvg+7ukj7DqlRsP+bQUiUZ/+xX/ud61gusxr85l8BOTm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vUf8AAAADcAAAADwAAAAAAAAAAAAAAAACYAgAAZHJzL2Rvd25y&#10;ZXYueG1sUEsFBgAAAAAEAAQA9QAAAIUDAAAAAA==&#10;" path="m,l90,e" filled="f" strokeweight=".35136mm">
                  <v:path arrowok="t" o:connecttype="custom" o:connectlocs="0,0;90,0" o:connectangles="0,0"/>
                </v:shape>
                <v:shape id="Freeform 102" o:spid="_x0000_s1090" style="position:absolute;left:6862;top:2077;width:20;height:111;visibility:visible;mso-wrap-style:square;v-text-anchor:top" coordsize="20,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Jtt8QA&#10;AADcAAAADwAAAGRycy9kb3ducmV2LnhtbESP3WoCMRSE7wXfIRzBO83qhdTVKCpYW1oKqz7AcXP2&#10;Bzcn202q8e1NodDLYWa+YZbrYBpxo87VlhVMxgkI4tzqmksF59N+9ALCeWSNjWVS8CAH61W/t8RU&#10;2ztndDv6UkQIuxQVVN63qZQur8igG9uWOHqF7Qz6KLtS6g7vEW4aOU2SmTRYc1yosKVdRfn1+GMU&#10;zC4JFu3h9bMIZvPx9b3bvocsU2o4CJsFCE/B/4f/2m9awXQ+h98z8QjI1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ibbfEAAAA3AAAAA8AAAAAAAAAAAAAAAAAmAIAAGRycy9k&#10;b3ducmV2LnhtbFBLBQYAAAAABAAEAPUAAACJAwAAAAA=&#10;" path="m,110l,55,,e" filled="f" strokeweight=".35136mm">
                  <v:path arrowok="t" o:connecttype="custom" o:connectlocs="0,110;0,55;0,0" o:connectangles="0,0,0"/>
                </v:shape>
                <v:shape id="Freeform 103" o:spid="_x0000_s1091" style="position:absolute;left:6817;top:218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ZCY8AA&#10;AADcAAAADwAAAGRycy9kb3ducmV2LnhtbERPzWoCMRC+F3yHMIK3mrXSIlujiFLxIEi1DzBsxs1q&#10;MlmSrK59+uZQ8Pjx/c+XvbPiRiE2nhVMxgUI4srrhmsFP6ev1xmImJA1Ws+k4EERlovByxxL7e/8&#10;TbdjqkUO4ViiApNSW0oZK0MO49i3xJk7++AwZRhqqQPec7iz8q0oPqTDhnODwZbWhqrrsXMKfi0l&#10;i2a/707b99llu6FDWHdKjYb96hNEoj49xf/unVYwLfL8fCYfAbn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ZCY8AAAADcAAAADwAAAAAAAAAAAAAAAACYAgAAZHJzL2Rvd25y&#10;ZXYueG1sUEsFBgAAAAAEAAQA9QAAAIUDAAAAAA==&#10;" path="m,l90,e" filled="f" strokeweight=".35136mm">
                  <v:path arrowok="t" o:connecttype="custom" o:connectlocs="0,0;90,0" o:connectangles="0,0"/>
                </v:shape>
                <v:shape id="Freeform 104" o:spid="_x0000_s1092" style="position:absolute;left:6817;top:207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rn+MMA&#10;AADcAAAADwAAAGRycy9kb3ducmV2LnhtbESP0WoCMRRE3wv+Q7iCbzWrYpGtUYqi9EGQaj/gsrnd&#10;bJvcLElW1369EQp9HGbmDLNc986KC4XYeFYwGRcgiCuvG64VfJ53zwsQMSFrtJ5JwY0irFeDpyWW&#10;2l/5gy6nVIsM4ViiApNSW0oZK0MO49i3xNn78sFhyjLUUge8ZrizcloUL9Jhw3nBYEsbQ9XPqXMK&#10;fi0li+Zw6M77+eJ7v6Vj2HRKjYb92yuIRH36D/+137WCWTGBx5l8BO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rn+MMAAADcAAAADwAAAAAAAAAAAAAAAACYAgAAZHJzL2Rv&#10;d25yZXYueG1sUEsFBgAAAAAEAAQA9QAAAIgDAAAAAA==&#10;" path="m,l90,e" filled="f" strokeweight=".35136mm">
                  <v:path arrowok="t" o:connecttype="custom" o:connectlocs="0,0;90,0" o:connectangles="0,0"/>
                </v:shape>
                <v:shape id="Freeform 105" o:spid="_x0000_s1093" style="position:absolute;left:7162;top:2106;width:20;height:113;visibility:visible;mso-wrap-style:square;v-text-anchor:top" coordsize="20,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7t8UA&#10;AADcAAAADwAAAGRycy9kb3ducmV2LnhtbESPQWsCMRSE7wX/Q3hCL0tNulKR1SgiCFK8dCuCt0fy&#10;3F3cvCybVNd/bwqFHoeZ+YZZrgfXihv1ofGs4X2iQBAbbxuuNBy/d29zECEiW2w9k4YHBVivRi9L&#10;LKy/8xfdyliJBOFQoIY6xq6QMpiaHIaJ74iTd/G9w5hkX0nb4z3BXStzpWbSYcNpocaOtjWZa/nj&#10;NBi1yU58yGbhcf603fHjcM5Pc61fx8NmASLSEP/Df+291TBVOfyeSUdAr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bu3xQAAANwAAAAPAAAAAAAAAAAAAAAAAJgCAABkcnMv&#10;ZG93bnJldi54bWxQSwUGAAAAAAQABAD1AAAAigMAAAAA&#10;" path="m,112l,56,,e" filled="f" strokeweight=".35136mm">
                  <v:path arrowok="t" o:connecttype="custom" o:connectlocs="0,112;0,56;0,0" o:connectangles="0,0,0"/>
                </v:shape>
                <v:shape id="Freeform 106" o:spid="_x0000_s1094" style="position:absolute;left:7117;top:221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cFMMA&#10;AADcAAAADwAAAGRycy9kb3ducmV2LnhtbESP0WoCMRRE3wv+Q7iCbzVrxSJboxSl4oNQqv2Ay+Z2&#10;s21ysyRZXf16UxB8HGbmDLNY9c6KE4XYeFYwGRcgiCuvG64VfB8/nucgYkLWaD2TggtFWC0HTwss&#10;tT/zF50OqRYZwrFEBSaltpQyVoYcxrFvibP344PDlGWopQ54znBn5UtRvEqHDecFgy2tDVV/h84p&#10;uFpKFs1+3x23s/nvdkOfYd0pNRr2728gEvXpEb63d1rBtJjC/5l8BO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TcFMMAAADcAAAADwAAAAAAAAAAAAAAAACYAgAAZHJzL2Rv&#10;d25yZXYueG1sUEsFBgAAAAAEAAQA9QAAAIgDAAAAAA==&#10;" path="m,l90,e" filled="f" strokeweight=".35136mm">
                  <v:path arrowok="t" o:connecttype="custom" o:connectlocs="0,0;90,0" o:connectangles="0,0"/>
                </v:shape>
                <v:shape id="Freeform 107" o:spid="_x0000_s1095" style="position:absolute;left:7117;top:2106;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1EYMQA&#10;AADcAAAADwAAAGRycy9kb3ducmV2LnhtbESP0WoCMRRE3wv9h3ALfdOstopsjSKK0gehqP2Ay+Z2&#10;szW5WZKsbvv1Rij0cZiZM8x82TsrLhRi41nBaFiAIK68brhW8HnaDmYgYkLWaD2Tgh+KsFw8Psyx&#10;1P7KB7ocUy0yhGOJCkxKbSllrAw5jEPfEmfvyweHKctQSx3wmuHOynFRTKXDhvOCwZbWhqrzsXMK&#10;fi0li2a/7067yex7t6GPsO6Uen7qV28gEvXpP/zXftcKXopX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dRGDEAAAA3AAAAA8AAAAAAAAAAAAAAAAAmAIAAGRycy9k&#10;b3ducmV2LnhtbFBLBQYAAAAABAAEAPUAAACJAwAAAAA=&#10;" path="m,l90,e" filled="f" strokeweight=".35136mm">
                  <v:path arrowok="t" o:connecttype="custom" o:connectlocs="0,0;90,0" o:connectangles="0,0"/>
                </v:shape>
                <v:shape id="Freeform 108" o:spid="_x0000_s1096" style="position:absolute;left:7461;top:2095;width:20;height:118;visibility:visible;mso-wrap-style:square;v-text-anchor:top" coordsize="20,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Zsq8YA&#10;AADcAAAADwAAAGRycy9kb3ducmV2LnhtbESPQUsDMRSE70L/Q3iCN5vV2lrWpqVYCuJB3LWX3h7J&#10;M7vt5mVJ0nb990YoeBxm5htmsRpcJ84UYutZwcO4AEGsvWnZKth9be/nIGJCNth5JgU/FGG1HN0s&#10;sDT+whWd62RFhnAsUUGTUl9KGXVDDuPY98TZ+/bBYcoyWGkCXjLcdfKxKGbSYct5ocGeXhvSx/rk&#10;FBzs56YKz9HGar7dv9cz/XF60krd3Q7rFxCJhvQfvrbfjIJJMYW/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Zsq8YAAADcAAAADwAAAAAAAAAAAAAAAACYAgAAZHJz&#10;L2Rvd25yZXYueG1sUEsFBgAAAAAEAAQA9QAAAIsDAAAAAA==&#10;" path="m,117l,58,,e" filled="f" strokeweight=".35136mm">
                  <v:path arrowok="t" o:connecttype="custom" o:connectlocs="0,117;0,58;0,0" o:connectangles="0,0,0"/>
                </v:shape>
                <v:shape id="Freeform 109" o:spid="_x0000_s1097" style="position:absolute;left:7416;top:221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N/jMQA&#10;AADcAAAADwAAAGRycy9kb3ducmV2LnhtbESP0WoCMRRE3wX/IVyhb5rVUpHVKEVR+iCUrn7AZXO7&#10;2Ta5WZKsbvv1TaHQx2FmzjCb3eCsuFGIrWcF81kBgrj2uuVGwfVynK5AxISs0XomBV8UYbcdjzZY&#10;an/nN7pVqREZwrFEBSalrpQy1oYcxpnviLP37oPDlGVopA54z3Bn5aIoltJhy3nBYEd7Q/Vn1TsF&#10;35aSRXM+95fT0+rjdKDXsO+VepgMz2sQiYb0H/5rv2gFj8USfs/kI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Df4zEAAAA3AAAAA8AAAAAAAAAAAAAAAAAmAIAAGRycy9k&#10;b3ducmV2LnhtbFBLBQYAAAAABAAEAPUAAACJAwAAAAA=&#10;" path="m,l90,e" filled="f" strokeweight=".35136mm">
                  <v:path arrowok="t" o:connecttype="custom" o:connectlocs="0,0;90,0" o:connectangles="0,0"/>
                </v:shape>
                <v:shape id="Freeform 110" o:spid="_x0000_s1098" style="position:absolute;left:7416;top:2095;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F8QA&#10;AADcAAAADwAAAGRycy9kb3ducmV2LnhtbESP0WoCMRRE3wv9h3ALfdOslqpsjSKK0gehqP2Ay+Z2&#10;szW5WZKsbvv1Rij0cZiZM8x82TsrLhRi41nBaFiAIK68brhW8HnaDmYgYkLWaD2Tgh+KsFw8Psyx&#10;1P7KB7ocUy0yhGOJCkxKbSllrAw5jEPfEmfvyweHKctQSx3wmuHOynFRTKTDhvOCwZbWhqrzsXMK&#10;fi0li2a/706719n3bkMfYd0p9fzUr95AJOrTf/iv/a4VvBRT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P2hfEAAAA3AAAAA8AAAAAAAAAAAAAAAAAmAIAAGRycy9k&#10;b3ducmV2LnhtbFBLBQYAAAAABAAEAPUAAACJAwAAAAA=&#10;" path="m,l90,e" filled="f" strokeweight=".35136mm">
                  <v:path arrowok="t" o:connecttype="custom" o:connectlocs="0,0;90,0" o:connectangles="0,0"/>
                </v:shape>
                <v:shape id="Freeform 111" o:spid="_x0000_s1099" style="position:absolute;left:7760;top:2102;width:20;height:112;visibility:visible;mso-wrap-style:square;v-text-anchor:top" coordsize="20,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9Q88MA&#10;AADcAAAADwAAAGRycy9kb3ducmV2LnhtbERPy2rCQBTdF/yH4Qru6kTFIqmjiCI+KIq2ELq7ZK5J&#10;MHMnZMYk/r2zKHR5OO/5sjOlaKh2hWUFo2EEgji1uuBMwc/39n0GwnlkjaVlUvAkB8tF722OsbYt&#10;X6i5+kyEEHYxKsi9r2IpXZqTQTe0FXHgbrY26AOsM6lrbEO4KeU4ij6kwYJDQ44VrXNK79eHUbBu&#10;dtPp6qv9PSRJdranTXJMt4lSg363+gThqfP/4j/3XiuYRGFtOBOO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89Q88MAAADcAAAADwAAAAAAAAAAAAAAAACYAgAAZHJzL2Rv&#10;d25yZXYueG1sUEsFBgAAAAAEAAQA9QAAAIgDAAAAAA==&#10;" path="m,111l,55,,e" filled="f" strokeweight=".35136mm">
                  <v:path arrowok="t" o:connecttype="custom" o:connectlocs="0,111;0,55;0,0" o:connectangles="0,0,0"/>
                </v:shape>
                <v:shape id="Freeform 112" o:spid="_x0000_s1100" style="position:absolute;left:7715;top:221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zr/sQA&#10;AADcAAAADwAAAGRycy9kb3ducmV2LnhtbESP0WoCMRRE3wv+Q7hC32rWikW3RhGL0gehVP2Ay+Z2&#10;s21ysyRZ3fbrjSD0cZiZM8xi1TsrzhRi41nBeFSAIK68brhWcDpun2YgYkLWaD2Tgl+KsFoOHhZY&#10;an/hTzofUi0yhGOJCkxKbSllrAw5jCPfEmfvyweHKctQSx3wkuHOyueieJEOG84LBlvaGKp+Dp1T&#10;8GcpWTT7fXfcTWffuzf6CJtOqcdhv34FkahP/+F7+10rmBRzuJ3JR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c6/7EAAAA3AAAAA8AAAAAAAAAAAAAAAAAmAIAAGRycy9k&#10;b3ducmV2LnhtbFBLBQYAAAAABAAEAPUAAACJAwAAAAA=&#10;" path="m,l90,e" filled="f" strokeweight=".35136mm">
                  <v:path arrowok="t" o:connecttype="custom" o:connectlocs="0,0;90,0" o:connectangles="0,0"/>
                </v:shape>
                <v:shape id="Freeform 113" o:spid="_x0000_s1101" style="position:absolute;left:7715;top:210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vsAA&#10;AADcAAAADwAAAGRycy9kb3ducmV2LnhtbERPzWoCMRC+C75DmII3zVppkdUoRal4EErVBxg242bb&#10;ZLIkWV19enMo9Pjx/S/XvbPiSiE2nhVMJwUI4srrhmsF59PneA4iJmSN1jMpuFOE9Wo4WGKp/Y2/&#10;6XpMtcghHEtUYFJqSyljZchhnPiWOHMXHxymDEMtdcBbDndWvhbFu3TYcG4w2NLGUPV77JyCh6Vk&#10;0RwO3Wn3Nv/ZbekrbDqlRi/9xwJEoj79i//ce61gNs3z85l8BO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UvsAAAADcAAAADwAAAAAAAAAAAAAAAACYAgAAZHJzL2Rvd25y&#10;ZXYueG1sUEsFBgAAAAAEAAQA9QAAAIUDAAAAAA==&#10;" path="m,l90,e" filled="f" strokeweight=".35136mm">
                  <v:path arrowok="t" o:connecttype="custom" o:connectlocs="0,0;90,0" o:connectangles="0,0"/>
                </v:shape>
                <v:shape id="Freeform 114" o:spid="_x0000_s1102" style="position:absolute;left:8060;top:2187;width:20;height:105;visibility:visible;mso-wrap-style:square;v-text-anchor:top" coordsize="20,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TPysYA&#10;AADcAAAADwAAAGRycy9kb3ducmV2LnhtbESPQWsCMRSE74X+h/AK3mp2axFZjVIKgoggrh7s7XXz&#10;3CxuXrZJ1G1/fSMUehxm5htmtuhtK67kQ+NYQT7MQBBXTjdcKzjsl88TECEia2wdk4JvCrCYPz7M&#10;sNDuxju6lrEWCcKhQAUmxq6QMlSGLIah64iTd3LeYkzS11J7vCW4beVLlo2lxYbTgsGO3g1V5/Ji&#10;FXBpXs/Hz/Vx8zFZ+tXXz7Yab7ZKDZ76tymISH38D/+1V1rBKM/hfiYd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GTPysYAAADcAAAADwAAAAAAAAAAAAAAAACYAgAAZHJz&#10;L2Rvd25yZXYueG1sUEsFBgAAAAAEAAQA9QAAAIsDAAAAAA==&#10;" path="m,105l,52,,e" filled="f" strokeweight=".35136mm">
                  <v:path arrowok="t" o:connecttype="custom" o:connectlocs="0,105;0,52;0,0" o:connectangles="0,0,0"/>
                </v:shape>
                <v:shape id="Freeform 115" o:spid="_x0000_s1103" style="position:absolute;left:8015;top:229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HvUsQA&#10;AADcAAAADwAAAGRycy9kb3ducmV2LnhtbESP0WoCMRRE3wv9h3ALfatZFYtsjVIsSh+E0tUPuGxu&#10;N6vJzZJkdduvNwXBx2FmzjCL1eCsOFOIrWcF41EBgrj2uuVGwWG/eZmDiAlZo/VMCn4pwmr5+LDA&#10;UvsLf9O5So3IEI4lKjApdaWUsTbkMI58R5y9Hx8cpixDI3XAS4Y7KydF8SodtpwXDHa0NlSfqt4p&#10;+LOULJrdrt9vZ/Pj9oO+wrpX6vlpeH8DkWhI9/Ct/akVTMcT+D+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h71LEAAAA3AAAAA8AAAAAAAAAAAAAAAAAmAIAAGRycy9k&#10;b3ducmV2LnhtbFBLBQYAAAAABAAEAPUAAACJAwAAAAA=&#10;" path="m,l90,e" filled="f" strokeweight=".35136mm">
                  <v:path arrowok="t" o:connecttype="custom" o:connectlocs="0,0;90,0" o:connectangles="0,0"/>
                </v:shape>
                <v:shape id="Freeform 116" o:spid="_x0000_s1104" style="position:absolute;left:8015;top:218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1KycMA&#10;AADcAAAADwAAAGRycy9kb3ducmV2LnhtbESP0WoCMRRE3wv9h3ALvtWsFYtsjVIslT4IUvUDLpvb&#10;zWpysyRZXfv1RhB8HGbmDDNb9M6KE4XYeFYwGhYgiCuvG64V7Hffr1MQMSFrtJ5JwYUiLObPTzMs&#10;tT/zL522qRYZwrFEBSaltpQyVoYcxqFvibP354PDlGWopQ54znBn5VtRvEuHDecFgy0tDVXHbecU&#10;/FtKFs163e1Wk+lh9UWbsOyUGrz0nx8gEvXpEb63f7SC8WgMtzP5CM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1KycMAAADcAAAADwAAAAAAAAAAAAAAAACYAgAAZHJzL2Rv&#10;d25yZXYueG1sUEsFBgAAAAAEAAQA9QAAAIgDAAAAAA==&#10;" path="m,l90,e" filled="f" strokeweight=".35136mm">
                  <v:path arrowok="t" o:connecttype="custom" o:connectlocs="0,0;90,0" o:connectangles="0,0"/>
                </v:shape>
                <v:shape id="Freeform 117" o:spid="_x0000_s1105" style="position:absolute;left:8060;top:2350;width:20;height:140;visibility:visible;mso-wrap-style:square;v-text-anchor:top" coordsize="20,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0bfcYA&#10;AADcAAAADwAAAGRycy9kb3ducmV2LnhtbESP3WoCMRSE74W+QzgF7zSrFimrUUr9QQpF6gri3WFz&#10;zC5uTtZN1O3bNwXBy2FmvmGm89ZW4kaNLx0rGPQTEMS50yUbBfts1XsH4QOyxsoxKfglD/PZS2eK&#10;qXZ3/qHbLhgRIexTVFCEUKdS+rwgi77vauLonVxjMUTZGKkbvEe4reQwScbSYslxocCaPgvKz7ur&#10;VRAO38fl6bAdZV9mfVmacp0teKhU97X9mIAI1IZn+NHeaAWjwRv8n4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0bfcYAAADcAAAADwAAAAAAAAAAAAAAAACYAgAAZHJz&#10;L2Rvd25yZXYueG1sUEsFBgAAAAAEAAQA9QAAAIsDAAAAAA==&#10;" path="m,139l,69,,e" filled="f" strokeweight=".35136mm">
                  <v:path arrowok="t" o:connecttype="custom" o:connectlocs="0,139;0,69;0,0" o:connectangles="0,0,0"/>
                </v:shape>
                <v:shape id="Freeform 118" o:spid="_x0000_s1106" style="position:absolute;left:8015;top:2490;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h3JsMA&#10;AADcAAAADwAAAGRycy9kb3ducmV2LnhtbESP0WoCMRRE3wv9h3ALvtWsFYtsjVIslT4IUvUDLpvb&#10;zWpysyRZ3fr1RhB8HGbmDDNb9M6KE4XYeFYwGhYgiCuvG64V7Hffr1MQMSFrtJ5JwT9FWMyfn2ZY&#10;an/mXzptUy0yhGOJCkxKbSllrAw5jEPfEmfvzweHKctQSx3wnOHOyreieJcOG84LBltaGqqO284p&#10;uFhKFs163e1Wk+lh9UWbsOyUGrz0nx8gEvXpEb63f7SC8WgCtzP5CM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Uh3JsMAAADcAAAADwAAAAAAAAAAAAAAAACYAgAAZHJzL2Rv&#10;d25yZXYueG1sUEsFBgAAAAAEAAQA9QAAAIgDAAAAAA==&#10;" path="m,l90,e" filled="f" strokeweight=".35136mm">
                  <v:path arrowok="t" o:connecttype="custom" o:connectlocs="0,0;90,0" o:connectangles="0,0"/>
                </v:shape>
                <v:shape id="Freeform 119" o:spid="_x0000_s1107" style="position:absolute;left:8015;top:2350;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rpUcQA&#10;AADcAAAADwAAAGRycy9kb3ducmV2LnhtbESP0WoCMRRE34X+Q7iFvmnWlopsjVIslT4IxdUPuGxu&#10;N6vJzZJkdevXm0LBx2FmzjCL1eCsOFOIrWcF00kBgrj2uuVGwWH/OZ6DiAlZo/VMCn4pwmr5MFpg&#10;qf2Fd3SuUiMyhGOJCkxKXSllrA05jBPfEWfvxweHKcvQSB3wkuHOyueimEmHLecFgx2tDdWnqncK&#10;rpaSRbPd9vvN6/y4+aDvsO6Venoc3t9AJBrSPfzf/tIKXqYz+DuTj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a6VHEAAAA3AAAAA8AAAAAAAAAAAAAAAAAmAIAAGRycy9k&#10;b3ducmV2LnhtbFBLBQYAAAAABAAEAPUAAACJAwAAAAA=&#10;" path="m,l90,e" filled="f" strokeweight=".35136mm">
                  <v:path arrowok="t" o:connecttype="custom" o:connectlocs="0,0;90,0" o:connectangles="0,0"/>
                </v:shape>
                <v:shape id="Freeform 120" o:spid="_x0000_s1108" style="position:absolute;left:8359;top:2191;width:20;height:114;visibility:visible;mso-wrap-style:square;v-text-anchor:top" coordsize="20,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SQKsQA&#10;AADcAAAADwAAAGRycy9kb3ducmV2LnhtbESPzWrDMBCE74W+g9hCbo3khPzgRDEmUNKrk1J6XKyt&#10;bWKtjKXaTp6+KhRyHGbmG2afTbYVA/W+cawhmSsQxKUzDVcaPi5vr1sQPiAbbB2Thht5yA7PT3tM&#10;jRu5oOEcKhEh7FPUUIfQpVL6siaLfu464uh9u95iiLKvpOlxjHDbyoVSa2mx4bhQY0fHmsrr+cdq&#10;WKn7Vq3WmxN3+RctuS2Gz2LSevYy5TsQgabwCP+3342GZbKBvzPxCM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kkCrEAAAA3AAAAA8AAAAAAAAAAAAAAAAAmAIAAGRycy9k&#10;b3ducmV2LnhtbFBLBQYAAAAABAAEAPUAAACJAwAAAAA=&#10;" path="m,114l,57,,e" filled="f" strokeweight=".35136mm">
                  <v:path arrowok="t" o:connecttype="custom" o:connectlocs="0,114;0,57;0,0" o:connectangles="0,0,0"/>
                </v:shape>
                <v:shape id="Freeform 121" o:spid="_x0000_s1109" style="position:absolute;left:8314;top:2305;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YuMAA&#10;AADcAAAADwAAAGRycy9kb3ducmV2LnhtbERPzWoCMRC+C75DmII3zVppkdUoRal4EErVBxg242bb&#10;ZLIkWV19enMo9Pjx/S/XvbPiSiE2nhVMJwUI4srrhmsF59PneA4iJmSN1jMpuFOE9Wo4WGKp/Y2/&#10;6XpMtcghHEtUYFJqSyljZchhnPiWOHMXHxymDEMtdcBbDndWvhbFu3TYcG4w2NLGUPV77JyCh6Vk&#10;0RwO3Wn3Nv/ZbekrbDqlRi/9xwJEoj79i//ce61gNs1r85l8BO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nYuMAAAADcAAAADwAAAAAAAAAAAAAAAACYAgAAZHJzL2Rvd25y&#10;ZXYueG1sUEsFBgAAAAAEAAQA9QAAAIUDAAAAAA==&#10;" path="m,l90,e" filled="f" strokeweight=".35136mm">
                  <v:path arrowok="t" o:connecttype="custom" o:connectlocs="0,0;90,0" o:connectangles="0,0"/>
                </v:shape>
                <v:shape id="Freeform 122" o:spid="_x0000_s1110" style="position:absolute;left:8314;top:2191;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V9I8QA&#10;AADcAAAADwAAAGRycy9kb3ducmV2LnhtbESP0WoCMRRE34X+Q7iCb5q1pUVXoxRLpQ9CqfYDLpvr&#10;ZjW5WZKsrv36plDwcZiZM8xy3TsrLhRi41nBdFKAIK68brhW8H14H89AxISs0XomBTeKsF49DJZY&#10;an/lL7rsUy0yhGOJCkxKbSllrAw5jBPfEmfv6IPDlGWopQ54zXBn5WNRvEiHDecFgy1tDFXnfecU&#10;/FhKFs1u1x22z7PT9o0+w6ZTajTsXxcgEvXpHv5vf2gFT9M5/J3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FfSPEAAAA3AAAAA8AAAAAAAAAAAAAAAAAmAIAAGRycy9k&#10;b3ducmV2LnhtbFBLBQYAAAAABAAEAPUAAACJAwAAAAA=&#10;" path="m,l90,e" filled="f" strokeweight=".35136mm">
                  <v:path arrowok="t" o:connecttype="custom" o:connectlocs="0,0;90,0" o:connectangles="0,0"/>
                </v:shape>
                <v:shape id="Freeform 123" o:spid="_x0000_s1111" style="position:absolute;left:8359;top:2358;width:20;height:149;visibility:visible;mso-wrap-style:square;v-text-anchor:top" coordsize="20,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oTCsAA&#10;AADcAAAADwAAAGRycy9kb3ducmV2LnhtbERPTYvCMBC9L/gfwgje1nQV16VrFBEEwYtWBY9DM7Zl&#10;m0lNom3/vTkIe3y878WqM7V4kvOVZQVf4wQEcW51xYWC82n7+QPCB2SNtWVS0JOH1XLwscBU25aP&#10;9MxCIWII+xQVlCE0qZQ+L8mgH9uGOHI36wyGCF0htcM2hptaTpLkWxqsODaU2NCmpPwvexgFeNhk&#10;YX6539z9us5ne91S3x+UGg279S+IQF34F7/dO61gOonz45l4BO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oTCsAAAADcAAAADwAAAAAAAAAAAAAAAACYAgAAZHJzL2Rvd25y&#10;ZXYueG1sUEsFBgAAAAAEAAQA9QAAAIUDAAAAAA==&#10;" path="m,149l,74,,e" filled="f" strokeweight=".35136mm">
                  <v:path arrowok="t" o:connecttype="custom" o:connectlocs="0,149;0,74;0,0" o:connectangles="0,0,0"/>
                </v:shape>
                <v:shape id="Freeform 124" o:spid="_x0000_s1112" style="position:absolute;left:8314;top:250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7mMQA&#10;AADcAAAADwAAAGRycy9kb3ducmV2LnhtbESP0WoCMRRE3wv9h3ALfatZFYtsjVIsSh+E0tUPuGxu&#10;N6vJzZJkdduvNwXBx2FmzjCL1eCsOFOIrWcF41EBgrj2uuVGwWG/eZmDiAlZo/VMCn4pwmr5+LDA&#10;UvsLf9O5So3IEI4lKjApdaWUsTbkMI58R5y9Hx8cpixDI3XAS4Y7KydF8SodtpwXDHa0NlSfqt4p&#10;+LOULJrdrt9vZ/Pj9oO+wrpX6vlpeH8DkWhI9/Ct/akVTCdj+D+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fu5jEAAAA3AAAAA8AAAAAAAAAAAAAAAAAmAIAAGRycy9k&#10;b3ducmV2LnhtbFBLBQYAAAAABAAEAPUAAACJAwAAAAA=&#10;" path="m,l90,e" filled="f" strokeweight=".35136mm">
                  <v:path arrowok="t" o:connecttype="custom" o:connectlocs="0,0;90,0" o:connectangles="0,0"/>
                </v:shape>
                <v:shape id="Freeform 125" o:spid="_x0000_s1113" style="position:absolute;left:8314;top:235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0l78QA&#10;AADcAAAADwAAAGRycy9kb3ducmV2LnhtbESP0WoCMRRE3wv9h3ALfavZbrHIahSxVHwQpOoHXDa3&#10;m63JzZJkdevXG6HQx2FmzjCzxeCsOFOIrWcFr6MCBHHtdcuNguPh82UCIiZkjdYzKfilCIv548MM&#10;K+0v/EXnfWpEhnCsUIFJqaukjLUhh3HkO+LsffvgMGUZGqkDXjLcWVkWxbt02HJeMNjRylB92vdO&#10;wdVSsmi22/6wHk9+1h+0C6teqeenYTkFkWhI/+G/9kYreCtLuJ/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NJe/EAAAA3AAAAA8AAAAAAAAAAAAAAAAAmAIAAGRycy9k&#10;b3ducmV2LnhtbFBLBQYAAAAABAAEAPUAAACJAwAAAAA=&#10;" path="m,l90,e" filled="f" strokeweight=".35136mm">
                  <v:path arrowok="t" o:connecttype="custom" o:connectlocs="0,0;90,0" o:connectangles="0,0"/>
                </v:shape>
                <v:shape id="Freeform 126" o:spid="_x0000_s1114" style="position:absolute;left:7760;top:2303;width:20;height:148;visibility:visible;mso-wrap-style:square;v-text-anchor:top" coordsize="20,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K1scA&#10;AADcAAAADwAAAGRycy9kb3ducmV2LnhtbESPQWvCQBSE7wX/w/IEb3VTU0uJriKCRfGisQW9PbOv&#10;SUj2bZpdNf77bkHocZiZb5jpvDO1uFLrSssKXoYRCOLM6pJzBZ+H1fM7COeRNdaWScGdHMxnvacp&#10;JtreeE/X1OciQNglqKDwvkmkdFlBBt3QNsTB+7atQR9km0vd4i3ATS1HUfQmDZYcFgpsaFlQVqUX&#10;o+D4s/8ab1bbj90uPrymVby9n6qzUoN+t5iA8NT5//CjvdYK4lEMf2fCEZ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yytbHAAAA3AAAAA8AAAAAAAAAAAAAAAAAmAIAAGRy&#10;cy9kb3ducmV2LnhtbFBLBQYAAAAABAAEAPUAAACMAwAAAAA=&#10;" path="m,148l,74,,e" filled="f" strokeweight=".35136mm">
                  <v:path arrowok="t" o:connecttype="custom" o:connectlocs="0,148;0,74;0,0" o:connectangles="0,0,0"/>
                </v:shape>
                <v:shape id="Freeform 127" o:spid="_x0000_s1115" style="position:absolute;left:7715;top:2451;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gYAMQA&#10;AADcAAAADwAAAGRycy9kb3ducmV2LnhtbESP0WoCMRRE3wv9h3CFvmlWW4usRimWSh+EovYDLpvr&#10;ZjW5WZKsbvv1Rij0cZiZM8xi1TsrLhRi41nBeFSAIK68brhW8H34GM5AxISs0XomBT8UYbV8fFhg&#10;qf2Vd3TZp1pkCMcSFZiU2lLKWBlyGEe+Jc7e0QeHKctQSx3wmuHOyklRvEqHDecFgy2tDVXnfecU&#10;/FpKFs122x0209lp805fYd0p9TTo3+YgEvXpP/zX/tQKnicvcD+Tj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oGADEAAAA3AAAAA8AAAAAAAAAAAAAAAAAmAIAAGRycy9k&#10;b3ducmV2LnhtbFBLBQYAAAAABAAEAPUAAACJAwAAAAA=&#10;" path="m,l90,e" filled="f" strokeweight=".35136mm">
                  <v:path arrowok="t" o:connecttype="custom" o:connectlocs="0,0;90,0" o:connectangles="0,0"/>
                </v:shape>
                <v:shape id="Freeform 128" o:spid="_x0000_s1116" style="position:absolute;left:7715;top:230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S9m8MA&#10;AADcAAAADwAAAGRycy9kb3ducmV2LnhtbESP0WoCMRRE3wv+Q7hC32pWi0W2RhFF8UEoVT/gsrnd&#10;rCY3S5LVtV/fFAp9HGbmDDNf9s6KG4XYeFYwHhUgiCuvG64VnE/blxmImJA1Ws+k4EERlovB0xxL&#10;7e/8SbdjqkWGcCxRgUmpLaWMlSGHceRb4ux9+eAwZRlqqQPeM9xZOSmKN+mw4bxgsKW1oep67JyC&#10;b0vJojkcutNuOrvsNvQR1p1Sz8N+9Q4iUZ/+w3/tvVbwOpnC75l8BO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S9m8MAAADcAAAADwAAAAAAAAAAAAAAAACYAgAAZHJzL2Rv&#10;d25yZXYueG1sUEsFBgAAAAAEAAQA9QAAAIgDAAAAAA==&#10;" path="m,l90,e" filled="f" strokeweight=".35136mm">
                  <v:path arrowok="t" o:connecttype="custom" o:connectlocs="0,0;90,0" o:connectangles="0,0"/>
                </v:shape>
                <v:shape id="Freeform 129" o:spid="_x0000_s1117" style="position:absolute;left:4158;top:1699;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szecUA&#10;AADcAAAADwAAAGRycy9kb3ducmV2LnhtbESPT2vCQBTE7wW/w/KE3urGCKlEV1GL0FNLU0G9PbLP&#10;JJh9m2a3+fPtu4VCj8PM/IZZbwdTi45aV1lWMJ9FIIhzqysuFJw+j09LEM4ja6wtk4KRHGw3k4c1&#10;ptr2/EFd5gsRIOxSVFB636RSurwkg25mG+Lg3Wxr0AfZFlK32Ae4qWUcRYk0WHFYKLGhQ0n5Pfs2&#10;Cp5vjF3zhi/X69f7Jdqfq3HoMqUep8NuBcLT4P/Df+1XrWARJ/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6zN5xQAAANwAAAAPAAAAAAAAAAAAAAAAAJgCAABkcnMv&#10;ZG93bnJldi54bWxQSwUGAAAAAAQABAD1AAAAigMAAAAA&#10;" path="m,l19,e" filled="f" strokeweight=".83183mm">
                  <v:path arrowok="t" o:connecttype="custom" o:connectlocs="0,0;19,0" o:connectangles="0,0"/>
                </v:shape>
                <v:rect id="Rectangle 130" o:spid="_x0000_s1118" style="position:absolute;left:4123;top:1713;width:90;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UIgMQA&#10;AADcAAAADwAAAGRycy9kb3ducmV2LnhtbESPQWvCQBSE70L/w/IKvZmNFmpJXUUKLTnUg1p6fsk+&#10;k5js27C7TdJ/7xYEj8PMfMOst5PpxEDON5YVLJIUBHFpdcOVgu/Tx/wVhA/IGjvLpOCPPGw3D7M1&#10;ZtqOfKDhGCoRIewzVFCH0GdS+rImgz6xPXH0ztYZDFG6SmqHY4SbTi7T9EUabDgu1NjTe01le/w1&#10;Ctqz5LHNd19j8Vlof9n/uLY0Sj09Trs3EIGmcA/f2rlW8Lxcwf+ZeAT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VCIDEAAAA3AAAAA8AAAAAAAAAAAAAAAAAmAIAAGRycy9k&#10;b3ducmV2LnhtbFBLBQYAAAAABAAEAPUAAACJAwAAAAA=&#10;" fillcolor="black" stroked="f">
                  <v:path arrowok="t"/>
                </v:rect>
                <v:rect id="Rectangle 131" o:spid="_x0000_s1119" style="position:absolute;left:4123;top:1666;width:90;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qc8sEA&#10;AADcAAAADwAAAGRycy9kb3ducmV2LnhtbERPu2rDMBTdC/kHcQPZajkphOBGCaGQ4qEd8qDztXVj&#10;u7aujKTazt9XQyDj4by3+8l0YiDnG8sKlkkKgri0uuFKwfVyfN2A8AFZY2eZFNzJw343e9lipu3I&#10;JxrOoRIxhH2GCuoQ+kxKX9Zk0Ce2J47czTqDIUJXSe1wjOGmk6s0XUuDDceGGnv6qKlsz39GQXuT&#10;PLb54WssPgvtf79/XFsapRbz6fAOItAUnuKHO9cK3lZxbTwTj4D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nPLBAAAA3AAAAA8AAAAAAAAAAAAAAAAAmAIAAGRycy9kb3du&#10;cmV2LnhtbFBLBQYAAAAABAAEAPUAAACGAwAAAAA=&#10;" fillcolor="black" stroked="f">
                  <v:path arrowok="t"/>
                </v:rect>
                <v:shape id="Freeform 132" o:spid="_x0000_s1120" style="position:absolute;left:4458;top:1682;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97ccA&#10;AADcAAAADwAAAGRycy9kb3ducmV2LnhtbESPQWsCMRSE7wX/Q3iCF6mJCmK3RikVqZRiqVro8bF5&#10;3d1287IkqW7315uC0OMwM98wi1Vra3EiHyrHGsYjBYI4d6biQsPxsLmdgwgR2WDtmDT8UoDVsnez&#10;wMy4M7/RaR8LkSAcMtRQxthkUoa8JIth5Bri5H06bzEm6QtpPJ4T3NZyotRMWqw4LZTY0GNJ+ff+&#10;x2pY0647Tl+G6vD+NH/tVNv5j+cvrQf99uEeRKQ2/oev7a3RMJ3cwd+ZdATk8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Xve3HAAAA3AAAAA8AAAAAAAAAAAAAAAAAmAIAAGRy&#10;cy9kb3ducmV2LnhtbFBLBQYAAAAABAAEAPUAAACMAwAAAAA=&#10;" path="m,l19,e" filled="f" strokeweight=".968mm">
                  <v:path arrowok="t" o:connecttype="custom" o:connectlocs="0,0;19,0" o:connectangles="0,0"/>
                </v:shape>
                <v:shape id="Freeform 133" o:spid="_x0000_s1121" style="position:absolute;left:4423;top:1710;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qI3sAA&#10;AADcAAAADwAAAGRycy9kb3ducmV2LnhtbERPzWoCMRC+F3yHMIK3mlWxyNYooigehFL1AYbNdLNt&#10;MlmSrK59+uYg9Pjx/S/XvbPiRiE2nhVMxgUI4srrhmsF18v+dQEiJmSN1jMpeFCE9WrwssRS+zt/&#10;0u2capFDOJaowKTUllLGypDDOPYtcea+fHCYMgy11AHvOdxZOS2KN+mw4dxgsKWtoern3DkFv5aS&#10;RXM6dZfDfPF92NFH2HZKjYb95h1Eoj79i5/uo1Ywm+X5+Uw+An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oqI3sAAAADcAAAADwAAAAAAAAAAAAAAAACYAgAAZHJzL2Rvd25y&#10;ZXYueG1sUEsFBgAAAAAEAAQA9QAAAIUDAAAAAA==&#10;" path="m,l90,e" filled="f" strokeweight=".35136mm">
                  <v:path arrowok="t" o:connecttype="custom" o:connectlocs="0,0;90,0" o:connectangles="0,0"/>
                </v:shape>
                <v:shape id="Freeform 134" o:spid="_x0000_s1122" style="position:absolute;left:4423;top:1655;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YtRcMA&#10;AADcAAAADwAAAGRycy9kb3ducmV2LnhtbESP0WoCMRRE3wv9h3ALvtWsFYtsjVIslT4IUvUDLpvb&#10;zWpysyRZXfv1RhB8HGbmDDNb9M6KE4XYeFYwGhYgiCuvG64V7Hffr1MQMSFrtJ5JwYUiLObPTzMs&#10;tT/zL522qRYZwrFEBSaltpQyVoYcxqFvibP354PDlGWopQ54znBn5VtRvEuHDecFgy0tDVXHbecU&#10;/FtKFs163e1Wk+lh9UWbsOyUGrz0nx8gEvXpEb63f7SC8XgEtzP5CM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YtRcMAAADcAAAADwAAAAAAAAAAAAAAAACYAgAAZHJzL2Rv&#10;d25yZXYueG1sUEsFBgAAAAAEAAQA9QAAAIgDAAAAAA==&#10;" path="m,l90,e" filled="f" strokeweight=".35136mm">
                  <v:path arrowok="t" o:connecttype="custom" o:connectlocs="0,0;90,0" o:connectangles="0,0"/>
                </v:shape>
                <v:shape id="Freeform 135" o:spid="_x0000_s1123" style="position:absolute;left:4767;top:1597;width:20;height:85;visibility:visible;mso-wrap-style:square;v-text-anchor:top" coordsize="2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74b8YA&#10;AADcAAAADwAAAGRycy9kb3ducmV2LnhtbESPQWvCQBSE70L/w/IK3upGpSppNqItQitaqHrx9rr7&#10;moRm34bsVuO/d4WCx2FmvmGyeWdrcaLWV44VDAcJCGLtTMWFgsN+9TQD4QOywdoxKbiQh3n+0Msw&#10;Ne7MX3TahUJECPsUFZQhNKmUXpdk0Q9cQxy9H9daDFG2hTQtniPc1nKUJBNpseK4UGJDryXp392f&#10;VfA2q+h5vZ8ueS2/P4vh9rjR+kOp/mO3eAERqAv38H/73SgYj0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774b8YAAADcAAAADwAAAAAAAAAAAAAAAACYAgAAZHJz&#10;L2Rvd25yZXYueG1sUEsFBgAAAAAEAAQA9QAAAIsDAAAAAA==&#10;" path="m,85l,42,,e" filled="f" strokeweight=".35136mm">
                  <v:path arrowok="t" o:connecttype="custom" o:connectlocs="0,85;0,42;0,0" o:connectangles="0,0,0"/>
                </v:shape>
                <v:shape id="Freeform 136" o:spid="_x0000_s1124" style="position:absolute;left:4722;top:168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gWqcQA&#10;AADcAAAADwAAAGRycy9kb3ducmV2LnhtbESP0WoCMRRE3wv9h3CFvtWsXSyyNYpYKn0QpNoPuGyu&#10;m9XkZkmyuu3XG6HQx2FmzjDz5eCsuFCIrWcFk3EBgrj2uuVGwffh43kGIiZkjdYzKfihCMvF48Mc&#10;K+2v/EWXfWpEhnCsUIFJqaukjLUhh3HsO+LsHX1wmLIMjdQBrxnurHwpilfpsOW8YLCjtaH6vO+d&#10;gl9LyaLZbvvDZjo7bd5pF9a9Uk+jYfUGItGQ/sN/7U+toCxL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YFqnEAAAA3AAAAA8AAAAAAAAAAAAAAAAAmAIAAGRycy9k&#10;b3ducmV2LnhtbFBLBQYAAAAABAAEAPUAAACJAwAAAAA=&#10;" path="m,l90,e" filled="f" strokeweight=".35136mm">
                  <v:path arrowok="t" o:connecttype="custom" o:connectlocs="0,0;90,0" o:connectangles="0,0"/>
                </v:shape>
                <v:shape id="Freeform 137" o:spid="_x0000_s1125" style="position:absolute;left:4722;top:159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O3cQA&#10;AADcAAAADwAAAGRycy9kb3ducmV2LnhtbESP0WoCMRRE3wv9h3CFvmnWWousRimWSh+EovYDLpvr&#10;ZjW5WZKsbvv1Rij0cZiZM8xi1TsrLhRi41nBeFSAIK68brhW8H34GM5AxISs0XomBT8UYbV8fFhg&#10;qf2Vd3TZp1pkCMcSFZiU2lLKWBlyGEe+Jc7e0QeHKctQSx3wmuHOyueieJUOG84LBltaG6rO+84p&#10;+LWULJrttjtsprPT5p2+wrpT6mnQv81BJOrTf/iv/akVTCYvcD+Tj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xjt3EAAAA3AAAAA8AAAAAAAAAAAAAAAAAmAIAAGRycy9k&#10;b3ducmV2LnhtbFBLBQYAAAAABAAEAPUAAACJAwAAAAA=&#10;" path="m,l90,e" filled="f" strokeweight=".35136mm">
                  <v:path arrowok="t" o:connecttype="custom" o:connectlocs="0,0;90,0" o:connectangles="0,0"/>
                </v:shape>
                <v:shape id="Freeform 138" o:spid="_x0000_s1126" style="position:absolute;left:5056;top:1665;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hNccA&#10;AADcAAAADwAAAGRycy9kb3ducmV2LnhtbESP3UoDMRSE7wu+QzhCb0qb2EUp26ZFFFFEKv2DXh42&#10;x93VzcmSxHbdpzeC0MthZr5hFqvONuJEPtSONdxMFAjiwpmaSw373dN4BiJEZIONY9LwQwFWy6vB&#10;AnPjzryh0zaWIkE45KihirHNpQxFRRbDxLXEyftw3mJM0pfSeDwnuG3kVKk7abHmtFBhSw8VFV/b&#10;b6vhkdb9Pnsbqd3hefbeq673x9dPrYfX3f0cRKQuXsL/7RejIctu4e9MOg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ITXHAAAA3AAAAA8AAAAAAAAAAAAAAAAAmAIAAGRy&#10;cy9kb3ducmV2LnhtbFBLBQYAAAAABAAEAPUAAACMAwAAAAA=&#10;" path="m,l19,e" filled="f" strokeweight=".968mm">
                  <v:path arrowok="t" o:connecttype="custom" o:connectlocs="0,0;19,0" o:connectangles="0,0"/>
                </v:shape>
                <v:shape id="Freeform 139" o:spid="_x0000_s1127" style="position:absolute;left:5021;top:169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1McQA&#10;AADcAAAADwAAAGRycy9kb3ducmV2LnhtbESP0WoCMRRE3wv9h3ALvtVsKxVZjVIsSh+E0tUPuGyu&#10;m9XkZkmyuvXrTaHQx2FmzjCL1eCsuFCIrWcFL+MCBHHtdcuNgsN+8zwDEROyRuuZFPxQhNXy8WGB&#10;pfZX/qZLlRqRIRxLVGBS6kopY23IYRz7jjh7Rx8cpixDI3XAa4Y7K1+LYiodtpwXDHa0NlSfq94p&#10;uFlKFs1u1++3b7PT9oO+wrpXavQ0vM9BJBrSf/iv/akVTCZT+D2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vtTHEAAAA3AAAAA8AAAAAAAAAAAAAAAAAmAIAAGRycy9k&#10;b3ducmV2LnhtbFBLBQYAAAAABAAEAPUAAACJAwAAAAA=&#10;" path="m,l90,e" filled="f" strokeweight=".35136mm">
                  <v:path arrowok="t" o:connecttype="custom" o:connectlocs="0,0;90,0" o:connectangles="0,0"/>
                </v:shape>
                <v:shape id="Freeform 140" o:spid="_x0000_s1128" style="position:absolute;left:5021;top:163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MQqsQA&#10;AADcAAAADwAAAGRycy9kb3ducmV2LnhtbESP0WoCMRRE3wv9h3CFvmnWSq2sRimWSh+EovYDLpvr&#10;ZjW5WZKsbvv1Rij0cZiZM8xi1TsrLhRi41nBeFSAIK68brhW8H34GM5AxISs0XomBT8UYbV8fFhg&#10;qf2Vd3TZp1pkCMcSFZiU2lLKWBlyGEe+Jc7e0QeHKctQSx3wmuHOyueimEqHDecFgy2tDVXnfecU&#10;/FpKFs122x02L7PT5p2+wrpT6mnQv81BJOrTf/iv/akVTCavcD+Tj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jEKrEAAAA3AAAAA8AAAAAAAAAAAAAAAAAmAIAAGRycy9k&#10;b3ducmV2LnhtbFBLBQYAAAAABAAEAPUAAACJAwAAAAA=&#10;" path="m,l90,e" filled="f" strokeweight=".35136mm">
                  <v:path arrowok="t" o:connecttype="custom" o:connectlocs="0,0;90,0" o:connectangles="0,0"/>
                </v:shape>
                <v:shape id="Freeform 141" o:spid="_x0000_s1129" style="position:absolute;left:5356;top:1691;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dVgL4A&#10;AADcAAAADwAAAGRycy9kb3ducmV2LnhtbERPyQrCMBC9C/5DGMGbpiqIVqOIC4iC4HbwNjRjW2wm&#10;pYla/94cBI+Pt0/ntSnEiyqXW1bQ60YgiBOrc04VXM6bzgiE88gaC8uk4EMO5rNmY4qxtm8+0uvk&#10;UxFC2MWoIPO+jKV0SUYGXdeWxIG728qgD7BKpa7wHcJNIftRNJQGcw4NGZa0zCh5nJ5GweqzH+80&#10;7pd9vNlaP3rFYa2vSrVb9WICwlPt/+Kfe6sVDAZhbTgTjoCcf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NHVYC+AAAA3AAAAA8AAAAAAAAAAAAAAAAAmAIAAGRycy9kb3ducmV2&#10;LnhtbFBLBQYAAAAABAAEAPUAAACDAwAAAAA=&#10;" path="m,l19,e" filled="f" strokeweight="1.0135mm">
                  <v:path arrowok="t" o:connecttype="custom" o:connectlocs="0,0;19,0" o:connectangles="0,0"/>
                </v:shape>
                <v:shape id="Freeform 142" o:spid="_x0000_s1130" style="position:absolute;left:5321;top:1720;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AhQ8QA&#10;AADcAAAADwAAAGRycy9kb3ducmV2LnhtbESP0WoCMRRE34X+Q7gF3zTbisVujVIUpQ9CqfYDLpvr&#10;Zm1ysyRZXfv1plDwcZiZM8x82TsrzhRi41nB07gAQVx53XCt4PuwGc1AxISs0XomBVeKsFw8DOZY&#10;an/hLzrvUy0yhGOJCkxKbSllrAw5jGPfEmfv6IPDlGWopQ54yXBn5XNRvEiHDecFgy2tDFU/+84p&#10;+LWULJrdrjtsp7PTdk2fYdUpNXzs399AJOrTPfzf/tAKJpNX+Du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wIUPEAAAA3AAAAA8AAAAAAAAAAAAAAAAAmAIAAGRycy9k&#10;b3ducmV2LnhtbFBLBQYAAAAABAAEAPUAAACJAwAAAAA=&#10;" path="m,l90,e" filled="f" strokeweight=".35136mm">
                  <v:path arrowok="t" o:connecttype="custom" o:connectlocs="0,0;90,0" o:connectangles="0,0"/>
                </v:shape>
                <v:shape id="Freeform 143" o:spid="_x0000_s1131" style="position:absolute;left:5321;top:166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z7o8EA&#10;AADcAAAADwAAAGRycy9kb3ducmV2LnhtbERPy2oCMRTdF/yHcAV3NWNtRaZGEYviQig+PuAyuZ1M&#10;m9wMSUZHv75ZFLo8nPdi1TsrrhRi41nBZFyAIK68brhWcDlvn+cgYkLWaD2TgjtFWC0HTwsstb/x&#10;ka6nVIscwrFEBSaltpQyVoYcxrFviTP35YPDlGGopQ54y+HOypeimEmHDecGgy1tDFU/p84peFhK&#10;Fs3h0J13b/Pv3Qd9hk2n1GjYr99BJOrTv/jPvdcKpq95fj6Tj4B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M+6PBAAAA3AAAAA8AAAAAAAAAAAAAAAAAmAIAAGRycy9kb3du&#10;cmV2LnhtbFBLBQYAAAAABAAEAPUAAACGAwAAAAA=&#10;" path="m,l90,e" filled="f" strokeweight=".35136mm">
                  <v:path arrowok="t" o:connecttype="custom" o:connectlocs="0,0;90,0" o:connectangles="0,0"/>
                </v:shape>
                <v:shape id="Freeform 144" o:spid="_x0000_s1132" style="position:absolute;left:5655;top:1678;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uPYMMA&#10;AADcAAAADwAAAGRycy9kb3ducmV2LnhtbESPT4vCMBTE74LfIbwFb5pWRbQaRdwVZAXBfwdvj+Zt&#10;W2xeShO1fvuNIHgcZuY3zGzRmFLcqXaFZQVxLwJBnFpdcKbgdFx3xyCcR9ZYWiYFT3KwmLdbM0y0&#10;ffCe7gefiQBhl6CC3PsqkdKlORl0PVsRB+/P1gZ9kHUmdY2PADel7EfRSBosOCzkWNEqp/R6uBkF&#10;38/t5FfjdtXHi230NS53P/qsVOerWU5BeGr8J/xub7SCwTCG15lw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uPYMMAAADcAAAADwAAAAAAAAAAAAAAAACYAgAAZHJzL2Rv&#10;d25yZXYueG1sUEsFBgAAAAAEAAQA9QAAAIgDAAAAAA==&#10;" path="m,l19,e" filled="f" strokeweight="1.0135mm">
                  <v:path arrowok="t" o:connecttype="custom" o:connectlocs="0,0;19,0" o:connectangles="0,0"/>
                </v:shape>
                <v:shape id="Freeform 145" o:spid="_x0000_s1133" style="position:absolute;left:5620;top:170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LAT8QA&#10;AADcAAAADwAAAGRycy9kb3ducmV2LnhtbESP0WoCMRRE3wv9h3CFvmlWW4usRimWSh+EovYDLpvr&#10;ZjW5WZKsbvv1Rij0cZiZM8xi1TsrLhRi41nBeFSAIK68brhW8H34GM5AxISs0XomBT8UYbV8fFhg&#10;qf2Vd3TZp1pkCMcSFZiU2lLKWBlyGEe+Jc7e0QeHKctQSx3wmuHOyklRvEqHDecFgy2tDVXnfecU&#10;/FpKFs122x0209lp805fYd0p9TTo3+YgEvXpP/zX/tQKnl8mcD+Tj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SwE/EAAAA3AAAAA8AAAAAAAAAAAAAAAAAmAIAAGRycy9k&#10;b3ducmV2LnhtbFBLBQYAAAAABAAEAPUAAACJAwAAAAA=&#10;" path="m,l90,e" filled="f" strokeweight=".35136mm">
                  <v:path arrowok="t" o:connecttype="custom" o:connectlocs="0,0;90,0" o:connectangles="0,0"/>
                </v:shape>
                <v:shape id="Freeform 146" o:spid="_x0000_s1134" style="position:absolute;left:5620;top:164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5l1MQA&#10;AADcAAAADwAAAGRycy9kb3ducmV2LnhtbESP0WoCMRRE3wv9h3CFvmnWWousRimWSh+EovYDLpvr&#10;ZjW5WZKsbvv1Rij0cZiZM8xi1TsrLhRi41nBeFSAIK68brhW8H34GM5AxISs0XomBT8UYbV8fFhg&#10;qf2Vd3TZp1pkCMcSFZiU2lLKWBlyGEe+Jc7e0QeHKctQSx3wmuHOyueieJUOG84LBltaG6rO+84p&#10;+LWULJrttjtsprPT5p2+wrpT6mnQv81BJOrTf/iv/akVTF4mcD+Tj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eZdTEAAAA3AAAAA8AAAAAAAAAAAAAAAAAmAIAAGRycy9k&#10;b3ducmV2LnhtbFBLBQYAAAAABAAEAPUAAACJAwAAAAA=&#10;" path="m,l90,e" filled="f" strokeweight=".35136mm">
                  <v:path arrowok="t" o:connecttype="custom" o:connectlocs="0,0;90,0" o:connectangles="0,0"/>
                </v:shape>
                <v:shape id="Freeform 147" o:spid="_x0000_s1135" style="position:absolute;left:5954;top:1674;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Gbw8UA&#10;AADcAAAADwAAAGRycy9kb3ducmV2LnhtbESP3WoCMRSE7wu+QziCdzVb/2i3RqlCi9qbuu0DnG6O&#10;2aWbkyWJur69EYReDjPzDTNfdrYRJ/KhdqzgaZiBIC6drtko+Pl+f3wGESKyxsYxKbhQgOWi9zDH&#10;XLsz7+lURCMShEOOCqoY21zKUFZkMQxdS5y8g/MWY5LeSO3xnOC2kaMsm0mLNaeFCltaV1T+FUer&#10;oPky0+Jz9LJls535D3NY7Y6/e6UG/e7tFUSkLv6H7+2NVjCeTOB2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EZvDxQAAANwAAAAPAAAAAAAAAAAAAAAAAJgCAABkcnMv&#10;ZG93bnJldi54bWxQSwUGAAAAAAQABAD1AAAAigMAAAAA&#10;" path="m,l19,e" filled="f" strokeweight="1.0738mm">
                  <v:path arrowok="t" o:connecttype="custom" o:connectlocs="0,0;19,0" o:connectangles="0,0"/>
                </v:shape>
                <v:shape id="Freeform 148" o:spid="_x0000_s1136" style="position:absolute;left:5919;top:170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tYO8QA&#10;AADcAAAADwAAAGRycy9kb3ducmV2LnhtbESP0WoCMRRE34X+Q7hC32rWthZZjVIslT4IRe0HXDbX&#10;zWpysyRZ3fbrG0HwcZiZM8x82TsrzhRi41nBeFSAIK68brhW8LP/fJqCiAlZo/VMCn4pwnLxMJhj&#10;qf2Ft3TepVpkCMcSFZiU2lLKWBlyGEe+Jc7ewQeHKctQSx3wkuHOyueieJMOG84LBltaGapOu84p&#10;+LOULJrNptuvJ9Pj+oO+w6pT6nHYv89AJOrTPXxrf2kFL68TuJ7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7WDvEAAAA3AAAAA8AAAAAAAAAAAAAAAAAmAIAAGRycy9k&#10;b3ducmV2LnhtbFBLBQYAAAAABAAEAPUAAACJAwAAAAA=&#10;" path="m,l90,e" filled="f" strokeweight=".35136mm">
                  <v:path arrowok="t" o:connecttype="custom" o:connectlocs="0,0;90,0" o:connectangles="0,0"/>
                </v:shape>
                <v:shape id="Freeform 149" o:spid="_x0000_s1137" style="position:absolute;left:5919;top:164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GTMQA&#10;AADcAAAADwAAAGRycy9kb3ducmV2LnhtbESP3WoCMRSE74W+QziCd5q1PyKrUYql0guhVPsAh81x&#10;s5qcLElW1z59Uyh4OczMN8xy3TsrLhRi41nBdFKAIK68brhW8H14H89BxISs0XomBTeKsF49DJZY&#10;an/lL7rsUy0yhGOJCkxKbSllrAw5jBPfEmfv6IPDlGWopQ54zXBn5WNRzKTDhvOCwZY2hqrzvnMK&#10;fiwli2a36w7bl/lp+0afYdMpNRr2rwsQifp0D/+3P7SCp+cZ/J3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pxkzEAAAA3AAAAA8AAAAAAAAAAAAAAAAAmAIAAGRycy9k&#10;b3ducmV2LnhtbFBLBQYAAAAABAAEAPUAAACJAwAAAAA=&#10;" path="m,l90,e" filled="f" strokeweight=".35136mm">
                  <v:path arrowok="t" o:connecttype="custom" o:connectlocs="0,0;90,0" o:connectangles="0,0"/>
                </v:shape>
                <v:shape id="Freeform 150" o:spid="_x0000_s1138" style="position:absolute;left:6254;top:1691;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53VMYA&#10;AADcAAAADwAAAGRycy9kb3ducmV2LnhtbESPT2sCMRTE7wW/Q3iCt5q1lqqrUbZKoRQP/rt4e26e&#10;m9XNy7JJdfvtm0LB4zAzv2Fmi9ZW4kaNLx0rGPQTEMS50yUXCg77j+cxCB+QNVaOScEPeVjMO08z&#10;TLW785Zuu1CICGGfogITQp1K6XNDFn3f1cTRO7vGYoiyKaRu8B7htpIvSfImLZYcFwzWtDSUX3ff&#10;NlJWX+Z9fDplk8twmen95jjy66NSvW6bTUEEasMj/N/+1AqGryP4OxOP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E53VMYAAADcAAAADwAAAAAAAAAAAAAAAACYAgAAZHJz&#10;L2Rvd25yZXYueG1sUEsFBgAAAAAEAAQA9QAAAIsDAAAAAA==&#10;" path="m,l19,e" filled="f" strokeweight="1.0587mm">
                  <v:path arrowok="t" o:connecttype="custom" o:connectlocs="0,0;19,0" o:connectangles="0,0"/>
                </v:shape>
                <v:shape id="Freeform 151" o:spid="_x0000_s1139" style="position:absolute;left:6219;top:1721;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r3pcEA&#10;AADcAAAADwAAAGRycy9kb3ducmV2LnhtbERPy2oCMRTdF/yHcAV3NWNtRaZGEYviQig+PuAyuZ1M&#10;m9wMSUZHv75ZFLo8nPdi1TsrrhRi41nBZFyAIK68brhWcDlvn+cgYkLWaD2TgjtFWC0HTwsstb/x&#10;ka6nVIscwrFEBSaltpQyVoYcxrFviTP35YPDlGGopQ54y+HOypeimEmHDecGgy1tDFU/p84peFhK&#10;Fs3h0J13b/Pv3Qd9hk2n1GjYr99BJOrTv/jPvdcKpq95bT6Tj4B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696XBAAAA3AAAAA8AAAAAAAAAAAAAAAAAmAIAAGRycy9kb3du&#10;cmV2LnhtbFBLBQYAAAAABAAEAPUAAACGAwAAAAA=&#10;" path="m,l90,e" filled="f" strokeweight=".35136mm">
                  <v:path arrowok="t" o:connecttype="custom" o:connectlocs="0,0;90,0" o:connectangles="0,0"/>
                </v:shape>
                <v:shape id="Freeform 152" o:spid="_x0000_s1140" style="position:absolute;left:6219;top:1661;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SPsQA&#10;AADcAAAADwAAAGRycy9kb3ducmV2LnhtbESP0WoCMRRE3wv9h3AF32rW2hZdjVIslT4IUvUDLpvr&#10;ZjW5WZKsbvv1TaHQx2FmzjCLVe+suFKIjWcF41EBgrjyuuFawfHw/jAFEROyRuuZFHxRhNXy/m6B&#10;pfY3/qTrPtUiQziWqMCk1JZSxsqQwzjyLXH2Tj44TFmGWuqAtwx3Vj4WxYt02HBeMNjS2lB12XdO&#10;wbelZNFst91h8zw9b95oF9adUsNB/zoHkahP/+G/9odWMHmawe+Zf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2Uj7EAAAA3AAAAA8AAAAAAAAAAAAAAAAAmAIAAGRycy9k&#10;b3ducmV2LnhtbFBLBQYAAAAABAAEAPUAAACJAwAAAAA=&#10;" path="m,l90,e" filled="f" strokeweight=".35136mm">
                  <v:path arrowok="t" o:connecttype="custom" o:connectlocs="0,0;90,0" o:connectangles="0,0"/>
                </v:shape>
                <v:shape id="Freeform 153" o:spid="_x0000_s1141" style="position:absolute;left:6553;top:1691;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MLHcEA&#10;AADcAAAADwAAAGRycy9kb3ducmV2LnhtbERPzWoCMRC+C32HMAVvNVuLYlejtIWK1otufYBxM2YX&#10;N5Mlibq+vTkIHj++/9mis424kA+1YwXvgwwEcel0zUbB/v/3bQIiRGSNjWNScKMAi/lLb4a5dlfe&#10;0aWIRqQQDjkqqGJscylDWZHFMHAtceKOzluMCXojtcdrCreNHGbZWFqsOTVU2NJPReWpOFsFzdaM&#10;is3wc81mPfZLc/z+Ox92SvVfu68piEhdfIof7pVW8DFK89OZdAT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zCx3BAAAA3AAAAA8AAAAAAAAAAAAAAAAAmAIAAGRycy9kb3du&#10;cmV2LnhtbFBLBQYAAAAABAAEAPUAAACGAwAAAAA=&#10;" path="m,l19,e" filled="f" strokeweight="1.0738mm">
                  <v:path arrowok="t" o:connecttype="custom" o:connectlocs="0,0;19,0" o:connectangles="0,0"/>
                </v:shape>
                <v:shape id="Freeform 154" o:spid="_x0000_s1142" style="position:absolute;left:6518;top:1721;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I5cMA&#10;AADcAAAADwAAAGRycy9kb3ducmV2LnhtbESP0WoCMRRE3wv9h3ALvtWsFYtsjVIslT4IUvUDLpvb&#10;zWpysyRZ3fr1RhB8HGbmDDNb9M6KE4XYeFYwGhYgiCuvG64V7Hffr1MQMSFrtJ5JwT9FWMyfn2ZY&#10;an/mXzptUy0yhGOJCkxKbSllrAw5jEPfEmfvzweHKctQSx3wnOHOyreieJcOG84LBltaGqqO284p&#10;uFhKFs163e1Wk+lh9UWbsOyUGrz0nx8gEvXpEb63f7SC8WQEtzP5CM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nI5cMAAADcAAAADwAAAAAAAAAAAAAAAACYAgAAZHJzL2Rv&#10;d25yZXYueG1sUEsFBgAAAAAEAAQA9QAAAIgDAAAAAA==&#10;" path="m,l90,e" filled="f" strokeweight=".35136mm">
                  <v:path arrowok="t" o:connecttype="custom" o:connectlocs="0,0;90,0" o:connectangles="0,0"/>
                </v:shape>
                <v:shape id="Freeform 155" o:spid="_x0000_s1143" style="position:absolute;left:6518;top:1660;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tWksMA&#10;AADcAAAADwAAAGRycy9kb3ducmV2LnhtbESP0WoCMRRE3wv+Q7hC32pWi0W2RhFF8UEoVT/gsrnd&#10;rCY3S5LVtV/fFAp9HGbmDDNf9s6KG4XYeFYwHhUgiCuvG64VnE/blxmImJA1Ws+k4EERlovB0xxL&#10;7e/8SbdjqkWGcCxRgUmpLaWMlSGHceRb4ux9+eAwZRlqqQPeM9xZOSmKN+mw4bxgsKW1oep67JyC&#10;b0vJojkcutNuOrvsNvQR1p1Sz8N+9Q4iUZ/+w3/tvVbwOp3A75l8BO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tWksMAAADcAAAADwAAAAAAAAAAAAAAAACYAgAAZHJzL2Rv&#10;d25yZXYueG1sUEsFBgAAAAAEAAQA9QAAAIgDAAAAAA==&#10;" path="m,l90,e" filled="f" strokeweight=".35136mm">
                  <v:path arrowok="t" o:connecttype="custom" o:connectlocs="0,0;90,0" o:connectangles="0,0"/>
                </v:shape>
                <v:shape id="Freeform 156" o:spid="_x0000_s1144" style="position:absolute;left:6862;top:1637;width:20;height:91;visibility:visible;mso-wrap-style:square;v-text-anchor:top" coordsize="2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hR2MgA&#10;AADcAAAADwAAAGRycy9kb3ducmV2LnhtbESPQUvDQBSE7wX/w/IEb2Zjq7bEbkpRQy2VQqsHj4/s&#10;SzaYfRuz2zb6611B6HGYmW+Y+WKwrThS7xvHCm6SFARx6XTDtYL3t+J6BsIHZI2tY1LwTR4W+cVo&#10;jpl2J97RcR9qESHsM1RgQugyKX1pyKJPXEccvcr1FkOUfS11j6cIt60cp+m9tNhwXDDY0aOh8nN/&#10;sApum9XU2uef1WH9tdma17SoPp4Kpa4uh+UDiEBDOIf/2y9aweRuAn9n4hGQ+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DyFHYyAAAANwAAAAPAAAAAAAAAAAAAAAAAJgCAABk&#10;cnMvZG93bnJldi54bWxQSwUGAAAAAAQABAD1AAAAjQMAAAAA&#10;" path="m,90l,45,,e" filled="f" strokeweight=".35136mm">
                  <v:path arrowok="t" o:connecttype="custom" o:connectlocs="0,90;0,45;0,0" o:connectangles="0,0,0"/>
                </v:shape>
                <v:shape id="Freeform 157" o:spid="_x0000_s1145" style="position:absolute;left:6817;top:172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5rfcQA&#10;AADcAAAADwAAAGRycy9kb3ducmV2LnhtbESP0WoCMRRE34X+Q7hC32rWthZZjVIslT4IRe0HXDbX&#10;zWpysyRZ3fbrG0HwcZiZM8x82TsrzhRi41nBeFSAIK68brhW8LP/fJqCiAlZo/VMCn4pwnLxMJhj&#10;qf2Ft3TepVpkCMcSFZiU2lLKWBlyGEe+Jc7ewQeHKctQSx3wkuHOyueieJMOG84LBltaGapOu84p&#10;+LOULJrNptuvJ9Pj+oO+w6pT6nHYv89AJOrTPXxrf2kFL5NXuJ7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ua33EAAAA3AAAAA8AAAAAAAAAAAAAAAAAmAIAAGRycy9k&#10;b3ducmV2LnhtbFBLBQYAAAAABAAEAPUAAACJAwAAAAA=&#10;" path="m,l90,e" filled="f" strokeweight=".35136mm">
                  <v:path arrowok="t" o:connecttype="custom" o:connectlocs="0,0;90,0" o:connectangles="0,0"/>
                </v:shape>
                <v:shape id="Freeform 158" o:spid="_x0000_s1146" style="position:absolute;left:6817;top:163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LO5sQA&#10;AADcAAAADwAAAGRycy9kb3ducmV2LnhtbESP0WoCMRRE3wv9h3CFvtWsLVtkaxSxVPogSLUfcNlc&#10;N6vJzZJkdduvbwTBx2FmzjCzxeCsOFOIrWcFk3EBgrj2uuVGwc/+83kKIiZkjdYzKfilCIv548MM&#10;K+0v/E3nXWpEhnCsUIFJqaukjLUhh3HsO+LsHXxwmLIMjdQBLxnurHwpijfpsOW8YLCjlaH6tOud&#10;gj9LyaLZbPr9upwe1x+0DateqafRsHwHkWhI9/Ct/aUVvJYlXM/kI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izubEAAAA3AAAAA8AAAAAAAAAAAAAAAAAmAIAAGRycy9k&#10;b3ducmV2LnhtbFBLBQYAAAAABAAEAPUAAACJAwAAAAA=&#10;" path="m,l90,e" filled="f" strokeweight=".35136mm">
                  <v:path arrowok="t" o:connecttype="custom" o:connectlocs="0,0;90,0" o:connectangles="0,0"/>
                </v:shape>
                <v:shape id="Freeform 159" o:spid="_x0000_s1147" style="position:absolute;left:7162;top:1601;width:20;height:94;visibility:visible;mso-wrap-style:square;v-text-anchor:top" coordsize="2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m68YA&#10;AADcAAAADwAAAGRycy9kb3ducmV2LnhtbESPT2vCQBTE70K/w/IK3nTTSq2krqFY//QkNM2lt8fu&#10;axKSfRuyq8Z+ercgeBxm5jfMMhtsK07U+9qxgqdpAoJYO1NzqaD43k4WIHxANtg6JgUX8pCtHkZL&#10;TI078xed8lCKCGGfooIqhC6V0uuKLPqp64ij9+t6iyHKvpSmx3OE21Y+J8lcWqw5LlTY0boi3eRH&#10;q2CX/7zaRvOmWHSX9Uex93+HVis1fhze30AEGsI9fGt/GgWzlzn8n4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fJm68YAAADcAAAADwAAAAAAAAAAAAAAAACYAgAAZHJz&#10;L2Rvd25yZXYueG1sUEsFBgAAAAAEAAQA9QAAAIsDAAAAAA==&#10;" path="m,93l,46,,e" filled="f" strokeweight=".35136mm">
                  <v:path arrowok="t" o:connecttype="custom" o:connectlocs="0,93;0,46;0,0" o:connectangles="0,0,0"/>
                </v:shape>
                <v:shape id="Freeform 160" o:spid="_x0000_s1148" style="position:absolute;left:7117;top:1695;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1CsQA&#10;AADcAAAADwAAAGRycy9kb3ducmV2LnhtbESP0WoCMRRE3wv9h3AF32rWFltZjVIslT4IRe0HXDbX&#10;zWpysyRZXfv1Rij0cZiZM8x82TsrzhRi41nBeFSAIK68brhW8LP/fJqCiAlZo/VMCq4UYbl4fJhj&#10;qf2Ft3TepVpkCMcSFZiU2lLKWBlyGEe+Jc7ewQeHKctQSx3wkuHOyueieJUOG84LBltaGapOu84p&#10;+LWULJrNptuvJ9Pj+oO+w6pTajjo32cgEvXpP/zX/tIKXiZvcD+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89QrEAAAA3AAAAA8AAAAAAAAAAAAAAAAAmAIAAGRycy9k&#10;b3ducmV2LnhtbFBLBQYAAAAABAAEAPUAAACJAwAAAAA=&#10;" path="m,l90,e" filled="f" strokeweight=".35136mm">
                  <v:path arrowok="t" o:connecttype="custom" o:connectlocs="0,0;90,0" o:connectangles="0,0"/>
                </v:shape>
                <v:shape id="Freeform 161" o:spid="_x0000_s1149" style="position:absolute;left:7117;top:1601;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NheMAA&#10;AADcAAAADwAAAGRycy9kb3ducmV2LnhtbERPzWoCMRC+F3yHMIK3mlWxyNYooigehFL1AYbNdLNt&#10;MlmSrK4+fXMo9Pjx/S/XvbPiRiE2nhVMxgUI4srrhmsF18v+dQEiJmSN1jMpeFCE9WrwssRS+zt/&#10;0u2capFDOJaowKTUllLGypDDOPYtcea+fHCYMgy11AHvOdxZOS2KN+mw4dxgsKWtoern3DkFT0vJ&#10;ojmdusthvvg+7OgjbDulRsN+8w4iUZ/+xX/uo1Ywm+e1+Uw+An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NheMAAAADcAAAADwAAAAAAAAAAAAAAAACYAgAAZHJzL2Rvd25y&#10;ZXYueG1sUEsFBgAAAAAEAAQA9QAAAIUDAAAAAA==&#10;" path="m,l90,e" filled="f" strokeweight=".35136mm">
                  <v:path arrowok="t" o:connecttype="custom" o:connectlocs="0,0;90,0" o:connectangles="0,0"/>
                </v:shape>
                <v:shape id="Freeform 162" o:spid="_x0000_s1150" style="position:absolute;left:7461;top:1625;width:20;height:97;visibility:visible;mso-wrap-style:square;v-text-anchor:top" coordsize="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MVccA&#10;AADcAAAADwAAAGRycy9kb3ducmV2LnhtbESPUUvDMBSF3wX/Q7jCXoZL120y67IhiiBYBs7BXq/N&#10;tSlrbkqSrd2/N8LAx8M55zuc1WawrTiTD41jBdNJBoK4crrhWsH+6+1+CSJEZI2tY1JwoQCb9e3N&#10;Cgvtev6k8y7WIkE4FKjAxNgVUobKkMUwcR1x8n6ctxiT9LXUHvsEt63Ms+xBWmw4LRjs6MVQddyd&#10;rILS7/PXgzn2+TJ+zMffZThMt6VSo7vh+QlEpCH+h6/td61gtniEvzPpCM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rfzFXHAAAA3AAAAA8AAAAAAAAAAAAAAAAAmAIAAGRy&#10;cy9kb3ducmV2LnhtbFBLBQYAAAAABAAEAPUAAACMAwAAAAA=&#10;" path="m,96l,48,,e" filled="f" strokeweight=".35136mm">
                  <v:path arrowok="t" o:connecttype="custom" o:connectlocs="0,96;0,48;0,0" o:connectangles="0,0,0"/>
                </v:shape>
                <v:shape id="Freeform 163" o:spid="_x0000_s1151" style="position:absolute;left:7416;top:172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mnw8AA&#10;AADcAAAADwAAAGRycy9kb3ducmV2LnhtbERPzWoCMRC+F3yHMIK3mlWpyNYooigehFL1AYbNdLNt&#10;MlmSrK4+fXMo9Pjx/S/XvbPiRiE2nhVMxgUI4srrhmsF18v+dQEiJmSN1jMpeFCE9WrwssRS+zt/&#10;0u2capFDOJaowKTUllLGypDDOPYtcea+fHCYMgy11AHvOdxZOS2KuXTYcG4w2NLWUPVz7pyCp6Vk&#10;0ZxO3eXwtvg+7OgjbDulRsN+8w4iUZ/+xX/uo1Ywm+f5+Uw+An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mnw8AAAADcAAAADwAAAAAAAAAAAAAAAACYAgAAZHJzL2Rvd25y&#10;ZXYueG1sUEsFBgAAAAAEAAQA9QAAAIUDAAAAAA==&#10;" path="m,l90,e" filled="f" strokeweight=".35136mm">
                  <v:path arrowok="t" o:connecttype="custom" o:connectlocs="0,0;90,0" o:connectangles="0,0"/>
                </v:shape>
                <v:shape id="Freeform 164" o:spid="_x0000_s1152" style="position:absolute;left:7416;top:1625;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CWMQA&#10;AADcAAAADwAAAGRycy9kb3ducmV2LnhtbESP0WoCMRRE34X+Q7iFvmnWlopsjVIslT4IxdUPuGxu&#10;N6vJzZJkdevXm0LBx2FmzjCL1eCsOFOIrWcF00kBgrj2uuVGwWH/OZ6DiAlZo/VMCn4pwmr5MFpg&#10;qf2Fd3SuUiMyhGOJCkxKXSllrA05jBPfEWfvxweHKcvQSB3wkuHOyueimEmHLecFgx2tDdWnqncK&#10;rpaSRbPd9vvN6/y4+aDvsO6Venoc3t9AJBrSPfzf/tIKXmZT+DuTj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1AljEAAAA3AAAAA8AAAAAAAAAAAAAAAAAmAIAAGRycy9k&#10;b3ducmV2LnhtbFBLBQYAAAAABAAEAPUAAACJAwAAAAA=&#10;" path="m,l90,e" filled="f" strokeweight=".35136mm">
                  <v:path arrowok="t" o:connecttype="custom" o:connectlocs="0,0;90,0" o:connectangles="0,0"/>
                </v:shape>
                <v:shape id="Freeform 165" o:spid="_x0000_s1153" style="position:absolute;left:7760;top:1645;width:20;height:92;visibility:visible;mso-wrap-style:square;v-text-anchor:top" coordsize="2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leg8UA&#10;AADcAAAADwAAAGRycy9kb3ducmV2LnhtbESPQWsCMRSE70L/Q3hCb5pVQWQ1ShFaLLQVV0F7e2xe&#10;s0s3L0uSrtt/3xQEj8PMfMOsNr1tREc+1I4VTMYZCOLS6ZqNgtPxebQAESKyxsYxKfilAJv1w2CF&#10;uXZXPlBXRCMShEOOCqoY21zKUFZkMYxdS5y8L+ctxiS9kdrjNcFtI6dZNpcWa04LFba0raj8Ln6s&#10;gm62D5fJx+ItnI0/vbzH10+za5V6HPZPSxCR+ngP39o7rWA2n8L/mX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mV6DxQAAANwAAAAPAAAAAAAAAAAAAAAAAJgCAABkcnMv&#10;ZG93bnJldi54bWxQSwUGAAAAAAQABAD1AAAAigMAAAAA&#10;" path="m,91l,45,,e" filled="f" strokeweight=".35136mm">
                  <v:path arrowok="t" o:connecttype="custom" o:connectlocs="0,91;0,45;0,0" o:connectangles="0,0,0"/>
                </v:shape>
                <v:shape id="Freeform 166" o:spid="_x0000_s1154" style="position:absolute;left:7715;top:173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s5tMQA&#10;AADcAAAADwAAAGRycy9kb3ducmV2LnhtbESP0WoCMRRE3wv9h3ALvtVsKxVZjVIsSh+E0tUPuGyu&#10;m9XkZkmyuvXrTaHQx2FmzjCL1eCsuFCIrWcFL+MCBHHtdcuNgsN+8zwDEROyRuuZFPxQhNXy8WGB&#10;pfZX/qZLlRqRIRxLVGBS6kopY23IYRz7jjh7Rx8cpixDI3XAa4Y7K1+LYiodtpwXDHa0NlSfq94p&#10;uFlKFs1u1++3b7PT9oO+wrpXavQ0vM9BJBrSf/iv/akVTKYT+D2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rObTEAAAA3AAAAA8AAAAAAAAAAAAAAAAAmAIAAGRycy9k&#10;b3ducmV2LnhtbFBLBQYAAAAABAAEAPUAAACJAwAAAAA=&#10;" path="m,l90,e" filled="f" strokeweight=".35136mm">
                  <v:path arrowok="t" o:connecttype="custom" o:connectlocs="0,0;90,0" o:connectangles="0,0"/>
                </v:shape>
                <v:shape id="Freeform 167" o:spid="_x0000_s1155" style="position:absolute;left:7715;top:1645;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KhwMQA&#10;AADcAAAADwAAAGRycy9kb3ducmV2LnhtbESP3WoCMRSE74W+QziCd5q1PyKrUYql0guhVPsAh81x&#10;s5qcLElW1z59Uyh4OczMN8xy3TsrLhRi41nBdFKAIK68brhW8H14H89BxISs0XomBTeKsF49DJZY&#10;an/lL7rsUy0yhGOJCkxKbSllrAw5jBPfEmfv6IPDlGWopQ54zXBn5WNRzKTDhvOCwZY2hqrzvnMK&#10;fiwli2a36w7bl/lp+0afYdMpNRr2rwsQifp0D/+3P7SCp9kz/J3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CocDEAAAA3AAAAA8AAAAAAAAAAAAAAAAAmAIAAGRycy9k&#10;b3ducmV2LnhtbFBLBQYAAAAABAAEAPUAAACJAwAAAAA=&#10;" path="m,l90,e" filled="f" strokeweight=".35136mm">
                  <v:path arrowok="t" o:connecttype="custom" o:connectlocs="0,0;90,0" o:connectangles="0,0"/>
                </v:shape>
                <v:shape id="Freeform 168" o:spid="_x0000_s1156" style="position:absolute;left:8060;top:1674;width:20;height:94;visibility:visible;mso-wrap-style:square;v-text-anchor:top" coordsize="2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wyIcYA&#10;AADcAAAADwAAAGRycy9kb3ducmV2LnhtbESPT2vCQBTE70K/w/IK3nTTSq2krqFY//QkNM2lt8fu&#10;axKSfRuyq8Z+ercgeBxm5jfMMhtsK07U+9qxgqdpAoJYO1NzqaD43k4WIHxANtg6JgUX8pCtHkZL&#10;TI078xed8lCKCGGfooIqhC6V0uuKLPqp64ij9+t6iyHKvpSmx3OE21Y+J8lcWqw5LlTY0boi3eRH&#10;q2CX/7zaRvOmWHSX9Uex93+HVis1fhze30AEGsI9fGt/GgWz+Qv8n4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wyIcYAAADcAAAADwAAAAAAAAAAAAAAAACYAgAAZHJz&#10;L2Rvd25yZXYueG1sUEsFBgAAAAAEAAQA9QAAAIsDAAAAAA==&#10;" path="m,94l,47,,e" filled="f" strokeweight=".35136mm">
                  <v:path arrowok="t" o:connecttype="custom" o:connectlocs="0,94;0,47;0,0" o:connectangles="0,0,0"/>
                </v:shape>
                <v:shape id="Freeform 169" o:spid="_x0000_s1157" style="position:absolute;left:8015;top:176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aLMQA&#10;AADcAAAADwAAAGRycy9kb3ducmV2LnhtbESP0WoCMRRE3wv9h3ALvtVsKy6yGkUslT4IUvUDLpvb&#10;zdbkZkmyuu3XN4LQx2FmzjCL1eCsuFCIrWcFL+MCBHHtdcuNgtPx/XkGIiZkjdYzKfihCKvl48MC&#10;K+2v/EmXQ2pEhnCsUIFJqaukjLUhh3HsO+LsffngMGUZGqkDXjPcWflaFKV02HJeMNjRxlB9PvRO&#10;wa+lZNHsdv1xO519b99oHza9UqOnYT0HkWhI/+F7+0MrmJQl3M7k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cmizEAAAA3AAAAA8AAAAAAAAAAAAAAAAAmAIAAGRycy9k&#10;b3ducmV2LnhtbFBLBQYAAAAABAAEAPUAAACJAwAAAAA=&#10;" path="m,l90,e" filled="f" strokeweight=".35136mm">
                  <v:path arrowok="t" o:connecttype="custom" o:connectlocs="0,0;90,0" o:connectangles="0,0"/>
                </v:shape>
                <v:shape id="Freeform 170" o:spid="_x0000_s1158" style="position:absolute;left:8015;top:167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A/t8QA&#10;AADcAAAADwAAAGRycy9kb3ducmV2LnhtbESP0WoCMRRE34X+Q7hC32rWllpZjVIslT4IRe0HXDbX&#10;zWpysyRZ3fbrG0HwcZiZM8x82TsrzhRi41nBeFSAIK68brhW8LP/fJqCiAlZo/VMCn4pwnLxMJhj&#10;qf2Ft3TepVpkCMcSFZiU2lLKWBlyGEe+Jc7ewQeHKctQSx3wkuHOyueimEiHDecFgy2tDFWnXecU&#10;/FlKFs1m0+3Xr9Pj+oO+w6pT6nHYv89AJOrTPXxrf2kFL5M3uJ7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QP7fEAAAA3AAAAA8AAAAAAAAAAAAAAAAAmAIAAGRycy9k&#10;b3ducmV2LnhtbFBLBQYAAAAABAAEAPUAAACJAwAAAAA=&#10;" path="m,l90,e" filled="f" strokeweight=".35136mm">
                  <v:path arrowok="t" o:connecttype="custom" o:connectlocs="0,0;90,0" o:connectangles="0,0"/>
                </v:shape>
                <v:shape id="Freeform 171" o:spid="_x0000_s1159" style="position:absolute;left:8359;top:1644;width:20;height:94;visibility:visible;mso-wrap-style:square;v-text-anchor:top" coordsize="2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2dv8EA&#10;AADcAAAADwAAAGRycy9kb3ducmV2LnhtbERPTYvCMBC9C/6HMII3TXVBpRpFdFc9CXZ72duQjG2x&#10;mZQmq9Vfbw4Le3y879Wms7W4U+srxwom4wQEsXam4kJB/v01WoDwAdlg7ZgUPMnDZt3vrTA17sEX&#10;umehEDGEfYoKyhCaVEqvS7Lox64hjtzVtRZDhG0hTYuPGG5rOU2SmbRYcWwosaFdSfqW/VoFh+xn&#10;bm+aP/NF89zt86N/nWut1HDQbZcgAnXhX/znPhkFH7O4Np6JR0C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nb/BAAAA3AAAAA8AAAAAAAAAAAAAAAAAmAIAAGRycy9kb3du&#10;cmV2LnhtbFBLBQYAAAAABAAEAPUAAACGAwAAAAA=&#10;" path="m,93l,46,,e" filled="f" strokeweight=".35136mm">
                  <v:path arrowok="t" o:connecttype="custom" o:connectlocs="0,93;0,46;0,0" o:connectangles="0,0,0"/>
                </v:shape>
                <v:shape id="Freeform 172" o:spid="_x0000_s1160" style="position:absolute;left:8314;top:173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MOXsQA&#10;AADcAAAADwAAAGRycy9kb3ducmV2LnhtbESP3WoCMRSE7wu+QziCdzXbSsVujVIslV4IxZ8HOGyO&#10;m7XJyZJkdfXpm0LBy2FmvmHmy95ZcaYQG88KnsYFCOLK64ZrBYf95+MMREzIGq1nUnClCMvF4GGO&#10;pfYX3tJ5l2qRIRxLVGBSakspY2XIYRz7ljh7Rx8cpixDLXXAS4Y7K5+LYiodNpwXDLa0MlT97Dqn&#10;4GYpWTSbTbdfv8xO6w/6DqtOqdGwf38DkahP9/B/+0srmExf4e9MP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DDl7EAAAA3AAAAA8AAAAAAAAAAAAAAAAAmAIAAGRycy9k&#10;b3ducmV2LnhtbFBLBQYAAAAABAAEAPUAAACJAwAAAAA=&#10;" path="m,l90,e" filled="f" strokeweight=".35136mm">
                  <v:path arrowok="t" o:connecttype="custom" o:connectlocs="0,0;90,0" o:connectangles="0,0"/>
                </v:shape>
                <v:shape id="Freeform 173" o:spid="_x0000_s1161" style="position:absolute;left:8314;top:164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AxHsEA&#10;AADcAAAADwAAAGRycy9kb3ducmV2LnhtbERPy2oCMRTdF/yHcAV3NWOlVaZGEYviQig+PuAyuZ1M&#10;m9wMSUZHv75ZFLo8nPdi1TsrrhRi41nBZFyAIK68brhWcDlvn+cgYkLWaD2TgjtFWC0HTwsstb/x&#10;ka6nVIscwrFEBSaltpQyVoYcxrFviTP35YPDlGGopQ54y+HOypeieJMOG84NBlvaGKp+Tp1T8LCU&#10;LJrDoTvvXuffuw/6DJtOqdGwX7+DSNSnf/Gfe68VTGd5fj6Tj4B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gMR7BAAAA3AAAAA8AAAAAAAAAAAAAAAAAmAIAAGRycy9kb3du&#10;cmV2LnhtbFBLBQYAAAAABAAEAPUAAACGAwAAAAA=&#10;" path="m,l90,e" filled="f" strokeweight=".35136mm">
                  <v:path arrowok="t" o:connecttype="custom" o:connectlocs="0,0;90,0" o:connectangles="0,0"/>
                </v:shape>
                <v:shape id="Freeform 174" o:spid="_x0000_s1162" style="position:absolute;left:3868;top:184;width:4491;height:2081;visibility:visible;mso-wrap-style:square;v-text-anchor:top" coordsize="4491,2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ywZcUA&#10;AADcAAAADwAAAGRycy9kb3ducmV2LnhtbESPQUvDQBSE74L/YXlCb3bTKlrSbosGhLZ40NreX7PP&#10;TTDvbZrdNvHfu4LgcZiZb5jFauBGXagLtRcDk3EGiqT0thZnYP/xcjsDFSKKxcYLGfimAKvl9dUC&#10;c+t7eafLLjqVIBJyNFDF2OZah7IixjD2LUnyPn3HGJPsnLYd9gnOjZ5m2YNmrCUtVNhSUVH5tTuz&#10;AXbPzG+vp+OhD6dNURy39266NWZ0MzzNQUUa4n/4r722Bu4eJ/B7Jh0Bv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LBlxQAAANwAAAAPAAAAAAAAAAAAAAAAAJgCAABkcnMv&#10;ZG93bnJldi54bWxQSwUGAAAAAAQABAD1AAAAigMAAAAA&#10;" path="m,l300,2080r297,-52l897,1977r300,22l1497,1989r298,-21l2095,1977r300,10l2695,2006r297,-60l3292,1977r300,-9l3890,1972r300,82l4490,2064e" filled="f" strokeweight=".33864mm">
                  <v:path arrowok="t" o:connecttype="custom" o:connectlocs="0,0;300,2080;597,2028;897,1977;1197,1999;1497,1989;1795,1968;2095,1977;2395,1987;2695,2006;2992,1946;3292,1977;3592,1968;3890,1972;4190,2054;4490,2064" o:connectangles="0,0,0,0,0,0,0,0,0,0,0,0,0,0,0,0"/>
                </v:shape>
                <v:shape id="Freeform 175" o:spid="_x0000_s1163" style="position:absolute;left:4158;top:2570;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AAgccA&#10;AADcAAAADwAAAGRycy9kb3ducmV2LnhtbESPQWsCMRSE74L/ITzBi9REhVa2RikVqZSiVC30+Ni8&#10;7m67eVmSVLf7602h0OMwM98wi1Vra3EmHyrHGiZjBYI4d6biQsPpuLmZgwgR2WDtmDT8UIDVst9b&#10;YGbchV/pfIiFSBAOGWooY2wyKUNeksUwdg1x8j6ctxiT9IU0Hi8Jbms5VepWWqw4LZTY0GNJ+dfh&#10;22pY0647zV5G6vj2NN93qu38+/On1sNB+3APIlIb/8N/7a3RMLubwu+ZdATk8g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AAIHHAAAA3AAAAA8AAAAAAAAAAAAAAAAAmAIAAGRy&#10;cy9kb3ducmV2LnhtbFBLBQYAAAAABAAEAPUAAACMAwAAAAA=&#10;" path="m,l19,e" filled="f" strokeweight=".968mm">
                  <v:path arrowok="t" o:connecttype="custom" o:connectlocs="0,0;19,0" o:connectangles="0,0"/>
                </v:shape>
                <v:shape id="Freeform 176" o:spid="_x0000_s1164" style="position:absolute;left:4123;top:259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KvacQA&#10;AADcAAAADwAAAGRycy9kb3ducmV2LnhtbESP0WoCMRRE3wv9h3CFvmnWSq2sRimWSh+EovYDLpvr&#10;ZjW5WZKsbvv1Rij0cZiZM8xi1TsrLhRi41nBeFSAIK68brhW8H34GM5AxISs0XomBT8UYbV8fFhg&#10;qf2Vd3TZp1pkCMcSFZiU2lLKWBlyGEe+Jc7e0QeHKctQSx3wmuHOyueimEqHDecFgy2tDVXnfecU&#10;/FpKFs122x02L7PT5p2+wrpT6mnQv81BJOrTf/iv/akVTF4ncD+Tj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yr2nEAAAA3AAAAA8AAAAAAAAAAAAAAAAAmAIAAGRycy9k&#10;b3ducmV2LnhtbFBLBQYAAAAABAAEAPUAAACJAwAAAAA=&#10;" path="m,l90,e" filled="f" strokeweight=".35136mm">
                  <v:path arrowok="t" o:connecttype="custom" o:connectlocs="0,0;90,0" o:connectangles="0,0"/>
                </v:shape>
                <v:shape id="Freeform 177" o:spid="_x0000_s1165" style="position:absolute;left:4123;top:254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s3HcQA&#10;AADcAAAADwAAAGRycy9kb3ducmV2LnhtbESP0WoCMRRE3wv9h3AF32rW2lZZjVIslT4IUvUDLpvr&#10;ZjW5WZKsbvv1TaHQx2FmzjCLVe+suFKIjWcF41EBgrjyuuFawfHw/jADEROyRuuZFHxRhNXy/m6B&#10;pfY3/qTrPtUiQziWqMCk1JZSxsqQwzjyLXH2Tj44TFmGWuqAtwx3Vj4WxYt02HBeMNjS2lB12XdO&#10;wbelZNFst91h8zw7b95oF9adUsNB/zoHkahP/+G/9odWMJk+we+Zf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bNx3EAAAA3AAAAA8AAAAAAAAAAAAAAAAAmAIAAGRycy9k&#10;b3ducmV2LnhtbFBLBQYAAAAABAAEAPUAAACJAwAAAAA=&#10;" path="m,l90,e" filled="f" strokeweight=".35136mm">
                  <v:path arrowok="t" o:connecttype="custom" o:connectlocs="0,0;90,0" o:connectangles="0,0"/>
                </v:shape>
                <v:shape id="Freeform 178" o:spid="_x0000_s1166" style="position:absolute;left:4458;top:2488;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FsRb8A&#10;AADcAAAADwAAAGRycy9kb3ducmV2LnhtbESPzQrCMBCE74LvEFbwpqmKVapRRBS9+nPxtjRrW2w2&#10;tYla394IgsdhZr5h5svGlOJJtSssKxj0IxDEqdUFZwrOp21vCsJ5ZI2lZVLwJgfLRbs1x0TbFx/o&#10;efSZCBB2CSrIva8SKV2ak0HXtxVx8K62NuiDrDOpa3wFuCnlMIpiabDgsJBjReuc0tvxYRTEm5uW&#10;a3s5P6JmvL2cOI535q5Ut9OsZiA8Nf4f/rX3WsFoMobv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AWxFvwAAANwAAAAPAAAAAAAAAAAAAAAAAJgCAABkcnMvZG93bnJl&#10;di54bWxQSwUGAAAAAAQABAD1AAAAhAMAAAAA&#10;" path="m,l19,e" filled="f" strokeweight="1.21mm">
                  <v:path arrowok="t" o:connecttype="custom" o:connectlocs="0,0;19,0" o:connectangles="0,0"/>
                </v:shape>
                <v:shape id="Freeform 179" o:spid="_x0000_s1167" style="position:absolute;left:4423;top:252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UM8cQA&#10;AADcAAAADwAAAGRycy9kb3ducmV2LnhtbESP0WoCMRRE34X+Q7hC32rWllpZjVIslT4IRe0HXDbX&#10;zWpysyRZ3fbrG0HwcZiZM8x82TsrzhRi41nBeFSAIK68brhW8LP/fJqCiAlZo/VMCn4pwnLxMJhj&#10;qf2Ft3TepVpkCMcSFZiU2lLKWBlyGEe+Jc7ewQeHKctQSx3wkuHOyueimEiHDecFgy2tDFWnXecU&#10;/FlKFs1m0+3Xr9Pj+oO+w6pT6nHYv89AJOrTPXxrf2kFL28TuJ7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FDPHEAAAA3AAAAA8AAAAAAAAAAAAAAAAAmAIAAGRycy9k&#10;b3ducmV2LnhtbFBLBQYAAAAABAAEAPUAAACJAwAAAAA=&#10;" path="m,l90,e" filled="f" strokeweight=".35136mm">
                  <v:path arrowok="t" o:connecttype="custom" o:connectlocs="0,0;90,0" o:connectangles="0,0"/>
                </v:shape>
                <v:shape id="Freeform 180" o:spid="_x0000_s1168" style="position:absolute;left:4423;top:245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mpasQA&#10;AADcAAAADwAAAGRycy9kb3ducmV2LnhtbESP0WoCMRRE34X+Q7iCb5q1pVVWoxRLpQ9CqfYDLpvr&#10;ZjW5WZKsrv36plDwcZiZM8xy3TsrLhRi41nBdFKAIK68brhW8H14H89BxISs0XomBTeKsF49DJZY&#10;an/lL7rsUy0yhGOJCkxKbSllrAw5jBPfEmfv6IPDlGWopQ54zXBn5WNRvEiHDecFgy1tDFXnfecU&#10;/FhKFs1u1x22z/PT9o0+w6ZTajTsXxcgEvXpHv5vf2gFT7MZ/J3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JqWrEAAAA3AAAAA8AAAAAAAAAAAAAAAAAmAIAAGRycy9k&#10;b3ducmV2LnhtbFBLBQYAAAAABAAEAPUAAACJAwAAAAA=&#10;" path="m,l90,e" filled="f" strokeweight=".35136mm">
                  <v:path arrowok="t" o:connecttype="custom" o:connectlocs="0,0;90,0" o:connectangles="0,0"/>
                </v:shape>
                <v:shape id="Freeform 181" o:spid="_x0000_s1169" style="position:absolute;left:4767;top:2439;width:20;height:99;visibility:visible;mso-wrap-style:square;v-text-anchor:top" coordsize="2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TVn8IA&#10;AADcAAAADwAAAGRycy9kb3ducmV2LnhtbERPz2vCMBS+D/wfwht4m6kKU6pRRLF421q7w26P5tmU&#10;NS+liVr31y+HgceP7/d6O9hW3Kj3jWMF00kCgrhyuuFaQXk+vi1B+ICssXVMCh7kYbsZvawx1e7O&#10;Od2KUIsYwj5FBSaELpXSV4Ys+onriCN3cb3FEGFfS93jPYbbVs6S5F1abDg2GOxob6j6Ka5WQU4+&#10;L7+n+4/fr0O7y/K5/dRZptT4dditQAQawlP87z5pBfNFXBv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NWfwgAAANwAAAAPAAAAAAAAAAAAAAAAAJgCAABkcnMvZG93&#10;bnJldi54bWxQSwUGAAAAAAQABAD1AAAAhwMAAAAA&#10;" path="m,99l,49,,e" filled="f" strokeweight=".35136mm">
                  <v:path arrowok="t" o:connecttype="custom" o:connectlocs="0,99;0,49;0,0" o:connectangles="0,0,0"/>
                </v:shape>
                <v:shape id="Freeform 182" o:spid="_x0000_s1170" style="position:absolute;left:4722;top:253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Yg8QA&#10;AADcAAAADwAAAGRycy9kb3ducmV2LnhtbESP0WoCMRRE3wv9h3AF32rWSltdjVIslT4IUvUDLpvr&#10;ZjW5WZKsbvv1TaHQx2FmzjCLVe+suFKIjWcF41EBgrjyuuFawfHw/jAFEROyRuuZFHxRhNXy/m6B&#10;pfY3/qTrPtUiQziWqMCk1JZSxsqQwzjyLXH2Tj44TFmGWuqAtwx3Vj4WxbN02HBeMNjS2lB12XdO&#10;wbelZNFst91h8zQ9b95oF9adUsNB/zoHkahP/+G/9odWMHmZwe+Zf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amIPEAAAA3AAAAA8AAAAAAAAAAAAAAAAAmAIAAGRycy9k&#10;b3ducmV2LnhtbFBLBQYAAAAABAAEAPUAAACJAwAAAAA=&#10;" path="m,l90,e" filled="f" strokeweight=".35136mm">
                  <v:path arrowok="t" o:connecttype="custom" o:connectlocs="0,0;90,0" o:connectangles="0,0"/>
                </v:shape>
                <v:shape id="Freeform 183" o:spid="_x0000_s1171" style="position:absolute;left:4722;top:243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VBOcEA&#10;AADcAAAADwAAAGRycy9kb3ducmV2LnhtbERPzWoCMRC+F3yHMEJvNWuLZVmNUpRKD4JUfYBhM91s&#10;m0yWJKtbn94cBI8f3/9iNTgrzhRi61nBdFKAIK69brlRcDp+vpQgYkLWaD2Tgn+KsFqOnhZYaX/h&#10;bzofUiNyCMcKFZiUukrKWBtyGCe+I87cjw8OU4ahkTrgJYc7K1+L4l06bDk3GOxobaj+O/ROwdVS&#10;smh2u/64nZW/2w3tw7pX6nk8fMxBJBrSQ3x3f2kFb2Wen8/kIy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1QTnBAAAA3AAAAA8AAAAAAAAAAAAAAAAAmAIAAGRycy9kb3du&#10;cmV2LnhtbFBLBQYAAAAABAAEAPUAAACGAwAAAAA=&#10;" path="m,l90,e" filled="f" strokeweight=".35136mm">
                  <v:path arrowok="t" o:connecttype="custom" o:connectlocs="0,0;90,0" o:connectangles="0,0"/>
                </v:shape>
                <v:shape id="Freeform 184" o:spid="_x0000_s1172" style="position:absolute;left:5056;top:2548;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c/jcUA&#10;AADcAAAADwAAAGRycy9kb3ducmV2LnhtbESPzWrDMBCE74W8g9hAL6GR09IQ3MgmhBjcQ6F28gCL&#10;tbVNrZWx5J+8fVUo9DjMzDfMMV1MJyYaXGtZwW4bgSCurG65VnC7Zk8HEM4ja+wsk4I7OUiT1cMR&#10;Y21nLmgqfS0ChF2MChrv+1hKVzVk0G1tTxy8LzsY9EEOtdQDzgFuOvkcRXtpsOWw0GBP54aq73I0&#10;Cui1yvLN5iO6dcWYn98/77q9lEo9rpfTGwhPi/8P/7VzreDlsIPfM+EIyO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lz+NxQAAANwAAAAPAAAAAAAAAAAAAAAAAJgCAABkcnMv&#10;ZG93bnJldi54bWxQSwUGAAAAAAQABAD1AAAAigMAAAAA&#10;" path="m,l19,e" filled="f" strokeweight="1.1948mm">
                  <v:path arrowok="t" o:connecttype="custom" o:connectlocs="0,0;19,0" o:connectangles="0,0"/>
                </v:shape>
                <v:shape id="Freeform 185" o:spid="_x0000_s1173" style="position:absolute;left:5021;top:258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t61cQA&#10;AADcAAAADwAAAGRycy9kb3ducmV2LnhtbESP0WoCMRRE3wv9h3ALfavZWizLahSxVHwQpOoHXDa3&#10;m63JzZJkdevXG6HQx2FmzjCzxeCsOFOIrWcFr6MCBHHtdcuNguPh86UEEROyRuuZFPxShMX88WGG&#10;lfYX/qLzPjUiQzhWqMCk1FVSxtqQwzjyHXH2vn1wmLIMjdQBLxnurBwXxbt02HJeMNjRylB92vdO&#10;wdVSsmi22/6wnpQ/6w/ahVWv1PPTsJyCSDSk//Bfe6MVvJVjuJ/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retXEAAAA3AAAAA8AAAAAAAAAAAAAAAAAmAIAAGRycy9k&#10;b3ducmV2LnhtbFBLBQYAAAAABAAEAPUAAACJAwAAAAA=&#10;" path="m,l90,e" filled="f" strokeweight=".35136mm">
                  <v:path arrowok="t" o:connecttype="custom" o:connectlocs="0,0;90,0" o:connectangles="0,0"/>
                </v:shape>
                <v:shape id="Freeform 186" o:spid="_x0000_s1174" style="position:absolute;left:5021;top:251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ffTsQA&#10;AADcAAAADwAAAGRycy9kb3ducmV2LnhtbESP0WoCMRRE3wv9h3CFvtWsFcuyNYpYKn0QpNoPuGyu&#10;m9XkZkmyuu3XG6HQx2FmzjDz5eCsuFCIrWcFk3EBgrj2uuVGwffh47kEEROyRuuZFPxQhOXi8WGO&#10;lfZX/qLLPjUiQzhWqMCk1FVSxtqQwzj2HXH2jj44TFmGRuqA1wx3Vr4Uxat02HJeMNjR2lB93vdO&#10;wa+lZNFst/1hMytPm3fahXWv1NNoWL2BSDSk//Bf+1MrmJZT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n307EAAAA3AAAAA8AAAAAAAAAAAAAAAAAmAIAAGRycy9k&#10;b3ducmV2LnhtbFBLBQYAAAAABAAEAPUAAACJAwAAAAA=&#10;" path="m,l90,e" filled="f" strokeweight=".35136mm">
                  <v:path arrowok="t" o:connecttype="custom" o:connectlocs="0,0;90,0" o:connectangles="0,0"/>
                </v:shape>
                <v:shape id="Freeform 187" o:spid="_x0000_s1175" style="position:absolute;left:5356;top:2514;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ZDasUA&#10;AADcAAAADwAAAGRycy9kb3ducmV2LnhtbESPT2vCQBTE70K/w/KEXkQ3NSqSuooVAh681P67PrKv&#10;STD7Nuxuk9RP7xaEHoeZ+Q2z2Q2mER05X1tW8DRLQBAXVtdcKnh/y6drED4ga2wsk4Jf8rDbPow2&#10;mGnb8yt151CKCGGfoYIqhDaT0hcVGfQz2xJH79s6gyFKV0rtsI9w08h5kqykwZrjQoUtHSoqLucf&#10;o6Bzk3x5zffpZ28/lo6bIT19vSj1OB72zyACDeE/fG8ftYJ0vYC/M/EIyO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BkNqxQAAANwAAAAPAAAAAAAAAAAAAAAAAJgCAABkcnMv&#10;ZG93bnJldi54bWxQSwUGAAAAAAQABAD1AAAAigMAAAAA&#10;" path="m,l19,e" filled="f" strokeweight="1.2252mm">
                  <v:path arrowok="t" o:connecttype="custom" o:connectlocs="0,0;19,0" o:connectangles="0,0"/>
                </v:shape>
                <v:shape id="Freeform 188" o:spid="_x0000_s1176" style="position:absolute;left:5321;top:254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iocQA&#10;AADcAAAADwAAAGRycy9kb3ducmV2LnhtbESP0WoCMRRE3wv9h3CFvtWsLZZlaxSxVPogSLUfcNlc&#10;N6vJzZJkdevXG6HQx2FmzjCzxeCsOFOIrWcFk3EBgrj2uuVGwc/+87kEEROyRuuZFPxShMX88WGG&#10;lfYX/qbzLjUiQzhWqMCk1FVSxtqQwzj2HXH2Dj44TFmGRuqAlwx3Vr4UxZt02HJeMNjRylB92vVO&#10;wdVSsmg2m36/npbH9Qdtw6pX6mk0LN9BJBrSf/iv/aUVvJZTuJ/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C4qHEAAAA3AAAAA8AAAAAAAAAAAAAAAAAmAIAAGRycy9k&#10;b3ducmV2LnhtbFBLBQYAAAAABAAEAPUAAACJAwAAAAA=&#10;" path="m,l90,e" filled="f" strokeweight=".35136mm">
                  <v:path arrowok="t" o:connecttype="custom" o:connectlocs="0,0;90,0" o:connectangles="0,0"/>
                </v:shape>
                <v:shape id="Freeform 189" o:spid="_x0000_s1177" style="position:absolute;left:5321;top:247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B81sQA&#10;AADcAAAADwAAAGRycy9kb3ducmV2LnhtbESP0WoCMRRE3wv9h3ALvtVsFWXZGkUsSh8EqfYDLpvb&#10;zdbkZkmyuu3XN4LQx2FmzjCL1eCsuFCIrWcFL+MCBHHtdcuNgs/T9rkEEROyRuuZFPxQhNXy8WGB&#10;lfZX/qDLMTUiQzhWqMCk1FVSxtqQwzj2HXH2vnxwmLIMjdQBrxnurJwUxVw6bDkvGOxoY6g+H3un&#10;4NdSsmj2+/60m5Xfuzc6hE2v1OhpWL+CSDSk//C9/a4VTMs53M7k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QfNbEAAAA3AAAAA8AAAAAAAAAAAAAAAAAmAIAAGRycy9k&#10;b3ducmV2LnhtbFBLBQYAAAAABAAEAPUAAACJAwAAAAA=&#10;" path="m,l90,e" filled="f" strokeweight=".35136mm">
                  <v:path arrowok="t" o:connecttype="custom" o:connectlocs="0,0;90,0" o:connectangles="0,0"/>
                </v:shape>
                <v:shape id="Freeform 190" o:spid="_x0000_s1178" style="position:absolute;left:5655;top:2535;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sosIA&#10;AADcAAAADwAAAGRycy9kb3ducmV2LnhtbESPT4vCMBTE7wt+h/CEva2pCq5Uo4jgunrb+u/6aJ5t&#10;MXkpTVbrtzeC4HGYmd8w03lrjbhS4yvHCvq9BARx7nTFhYL9bvU1BuEDskbjmBTcycN81vmYYqrd&#10;jf/omoVCRAj7FBWUIdSplD4vyaLvuZo4emfXWAxRNoXUDd4i3Bo5SJKRtFhxXCixpmVJ+SX7twrW&#10;8mdja3PS7SI7Z4Xh7fFw2ir12W0XExCB2vAOv9q/WsFw/A3PM/EI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PCyiwgAAANwAAAAPAAAAAAAAAAAAAAAAAJgCAABkcnMvZG93&#10;bnJldi54bWxQSwUGAAAAAAQABAD1AAAAhwMAAAAA&#10;" path="m,l19,e" filled="f" strokeweight="1.1645mm">
                  <v:path arrowok="t" o:connecttype="custom" o:connectlocs="0,0;19,0" o:connectangles="0,0"/>
                </v:shape>
                <v:shape id="Freeform 191" o:spid="_x0000_s1179" style="position:absolute;left:5620;top:256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NNP8EA&#10;AADcAAAADwAAAGRycy9kb3ducmV2LnhtbERPzWoCMRC+F3yHMEJvNWuLZVmNUpRKD4JUfYBhM91s&#10;m0yWJKtbn94cBI8f3/9iNTgrzhRi61nBdFKAIK69brlRcDp+vpQgYkLWaD2Tgn+KsFqOnhZYaX/h&#10;bzofUiNyCMcKFZiUukrKWBtyGCe+I87cjw8OU4ahkTrgJYc7K1+L4l06bDk3GOxobaj+O/ROwdVS&#10;smh2u/64nZW/2w3tw7pX6nk8fMxBJBrSQ3x3f2kFb2Vem8/kIy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DTT/BAAAA3AAAAA8AAAAAAAAAAAAAAAAAmAIAAGRycy9kb3du&#10;cmV2LnhtbFBLBQYAAAAABAAEAPUAAACGAwAAAAA=&#10;" path="m,l90,e" filled="f" strokeweight=".35136mm">
                  <v:path arrowok="t" o:connecttype="custom" o:connectlocs="0,0;90,0" o:connectangles="0,0"/>
                </v:shape>
                <v:shape id="Freeform 192" o:spid="_x0000_s1180" style="position:absolute;left:5620;top:250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opMUA&#10;AADcAAAADwAAAGRycy9kb3ducmV2LnhtbESP0UoDMRRE3wv+Q7iCb21WxbJumxapWHwolG79gMvm&#10;drOa3CxJtl39eiMIfRxm5gyzXI/OijOF2HlWcD8rQBA3XnfcKvg4vk1LEDEha7SeScE3RVivbiZL&#10;rLS/8IHOdWpFhnCsUIFJqa+kjI0hh3Hme+LsnXxwmLIMrdQBLxnurHwoirl02HFeMNjTxlDzVQ9O&#10;wY+lZNHsdsNx+1R+bl9pHzaDUne348sCRKIxXcP/7Xet4LF8hr8z+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ikxQAAANwAAAAPAAAAAAAAAAAAAAAAAJgCAABkcnMv&#10;ZG93bnJldi54bWxQSwUGAAAAAAQABAD1AAAAigMAAAAA&#10;" path="m,l90,e" filled="f" strokeweight=".35136mm">
                  <v:path arrowok="t" o:connecttype="custom" o:connectlocs="0,0;90,0" o:connectangles="0,0"/>
                </v:shape>
                <v:shape id="Freeform 193" o:spid="_x0000_s1181" style="position:absolute;left:5954;top:2484;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QRrsEA&#10;AADcAAAADwAAAGRycy9kb3ducmV2LnhtbERPz2vCMBS+D/wfwhvsUjTVwdDOKFIQvLYK6u3RvDVl&#10;zUttYq3//XIYePz4fq+3o23FQL1vHCuYz1IQxJXTDdcKTsf9dAnCB2SNrWNS8CQP283kbY2Zdg8u&#10;aChDLWII+wwVmBC6TEpfGbLoZ64jjtyP6y2GCPta6h4fMdy2cpGmX9Jiw7HBYEe5oeq3vFsFF1Mk&#10;p1uS5M/yena33TUvBtko9fE+7r5BBBrDS/zvPmgFn6s4P56JR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EEa7BAAAA3AAAAA8AAAAAAAAAAAAAAAAAmAIAAGRycy9kb3du&#10;cmV2LnhtbFBLBQYAAAAABAAEAPUAAACGAwAAAAA=&#10;" path="m,l19,e" filled="f" strokeweight="1.3462mm">
                  <v:path arrowok="t" o:connecttype="custom" o:connectlocs="0,0;19,0" o:connectangles="0,0"/>
                </v:shape>
                <v:shape id="Freeform 194" o:spid="_x0000_s1182" style="position:absolute;left:5919;top:252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yf8QA&#10;AADcAAAADwAAAGRycy9kb3ducmV2LnhtbESP0WoCMRRE34X+Q7iCb5q1pUVXoxRLpQ9CqfYDLpvr&#10;ZjW5WZKsrv36plDwcZiZM8xy3TsrLhRi41nBdFKAIK68brhW8H14H89AxISs0XomBTeKsF49DJZY&#10;an/lL7rsUy0yhGOJCkxKbSllrAw5jBPfEmfv6IPDlGWopQ54zXBn5WNRvEiHDecFgy1tDFXnfecU&#10;/FhKFs1u1x22z7PT9o0+w6ZTajTsXxcgEvXpHv5vf2gFT/Mp/J3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gcn/EAAAA3AAAAA8AAAAAAAAAAAAAAAAAmAIAAGRycy9k&#10;b3ducmV2LnhtbFBLBQYAAAAABAAEAPUAAACJAwAAAAA=&#10;" path="m,l90,e" filled="f" strokeweight=".35136mm">
                  <v:path arrowok="t" o:connecttype="custom" o:connectlocs="0,0;90,0" o:connectangles="0,0"/>
                </v:shape>
                <v:shape id="Freeform 195" o:spid="_x0000_s1183" style="position:absolute;left:5919;top:2446;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LsCMQA&#10;AADcAAAADwAAAGRycy9kb3ducmV2LnhtbESP3WoCMRSE7wt9h3AK3tVsLRa7NUqxVHohFH8e4LA5&#10;btYmJ0uS1bVPbwTBy2FmvmGm895ZcaQQG88KXoYFCOLK64ZrBbvt9/MEREzIGq1nUnCmCPPZ48MU&#10;S+1PvKbjJtUiQziWqMCk1JZSxsqQwzj0LXH29j44TFmGWuqApwx3Vo6K4k06bDgvGGxpYaj623RO&#10;wb+lZNGsVt12OZ4cll/0GxadUoOn/vMDRKI+3cO39o9W8Po+guuZfATk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y7AjEAAAA3AAAAA8AAAAAAAAAAAAAAAAAmAIAAGRycy9k&#10;b3ducmV2LnhtbFBLBQYAAAAABAAEAPUAAACJAwAAAAA=&#10;" path="m,l90,e" filled="f" strokeweight=".35136mm">
                  <v:path arrowok="t" o:connecttype="custom" o:connectlocs="0,0;90,0" o:connectangles="0,0"/>
                </v:shape>
                <v:shape id="Freeform 196" o:spid="_x0000_s1184" style="position:absolute;left:6254;top:2488;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HWcQA&#10;AADcAAAADwAAAGRycy9kb3ducmV2LnhtbESPT2sCMRTE7wW/Q3iCt5pVwepqFBEEpVCoetDbY/Pc&#10;Xdy8LEn2j9++KRR6HGbmN8x625tKtOR8aVnBZJyAIM6sLjlXcL0c3hcgfEDWWFkmBS/ysN0M3taY&#10;atvxN7XnkIsIYZ+igiKEOpXSZwUZ9GNbE0fvYZ3BEKXLpXbYRbip5DRJ5tJgyXGhwJr2BWXPc2MU&#10;nBbU8LR7Vs3XrcW9vbv55fNDqdGw361ABOrDf/ivfdQKZssZ/J6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2x1nEAAAA3AAAAA8AAAAAAAAAAAAAAAAAmAIAAGRycy9k&#10;b3ducmV2LnhtbFBLBQYAAAAABAAEAPUAAACJAwAAAAA=&#10;" path="m,l19,e" filled="f" strokeweight="1.39133mm">
                  <v:path arrowok="t" o:connecttype="custom" o:connectlocs="0,0;19,0" o:connectangles="0,0"/>
                </v:shape>
                <v:shape id="Freeform 197" o:spid="_x0000_s1185" style="position:absolute;left:6219;top:252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fR58QA&#10;AADcAAAADwAAAGRycy9kb3ducmV2LnhtbESP0WoCMRRE3wv9h3AF32rW2hZdjVIslT4IUvUDLpvr&#10;ZjW5WZKsbvv1TaHQx2FmzjCLVe+suFKIjWcF41EBgrjyuuFawfHw/jAFEROyRuuZFHxRhNXy/m6B&#10;pfY3/qTrPtUiQziWqMCk1JZSxsqQwzjyLXH2Tj44TFmGWuqAtwx3Vj4WxYt02HBeMNjS2lB12XdO&#10;wbelZNFst91h8zw9b95oF9adUsNB/zoHkahP/+G/9odWMJk9we+Zf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X0efEAAAA3AAAAA8AAAAAAAAAAAAAAAAAmAIAAGRycy9k&#10;b3ducmV2LnhtbFBLBQYAAAAABAAEAPUAAACJAwAAAAA=&#10;" path="m,l90,e" filled="f" strokeweight=".35136mm">
                  <v:path arrowok="t" o:connecttype="custom" o:connectlocs="0,0;90,0" o:connectangles="0,0"/>
                </v:shape>
                <v:shape id="Freeform 198" o:spid="_x0000_s1186" style="position:absolute;left:6219;top:244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t0fMQA&#10;AADcAAAADwAAAGRycy9kb3ducmV2LnhtbESP0WoCMRRE3wv+Q7iCbzXbisVujVIUpQ9CqfYDLpvr&#10;Zm1ysyRZ3fbrG0HwcZiZM8x82TsrzhRi41nB07gAQVx53XCt4PuweZyBiAlZo/VMCn4pwnIxeJhj&#10;qf2Fv+i8T7XIEI4lKjAptaWUsTLkMI59S5y9ow8OU5ahljrgJcOdlc9F8SIdNpwXDLa0MlT97Dun&#10;4M9Ssmh2u+6wnc5O2zV9hlWn1GjYv7+BSNSne/jW/tAKJq9TuJ7JR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bdHzEAAAA3AAAAA8AAAAAAAAAAAAAAAAAmAIAAGRycy9k&#10;b3ducmV2LnhtbFBLBQYAAAAABAAEAPUAAACJAwAAAAA=&#10;" path="m,l90,e" filled="f" strokeweight=".35136mm">
                  <v:path arrowok="t" o:connecttype="custom" o:connectlocs="0,0;90,0" o:connectangles="0,0"/>
                </v:shape>
                <v:shape id="Freeform 199" o:spid="_x0000_s1187" style="position:absolute;left:6553;top:2505;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8pxMMA&#10;AADcAAAADwAAAGRycy9kb3ducmV2LnhtbESP0YrCMBRE3wX/IVzBN03XQnW7RhFBEF9kqx9wae42&#10;1eamNFG7+/VGWPBxmDkzzHLd20bcqfO1YwUf0wQEcel0zZWC82k3WYDwAVlj45gU/JKH9Wo4WGKu&#10;3YO/6V6ESsQS9jkqMCG0uZS+NGTRT11LHL0f11kMUXaV1B0+Yrlt5CxJMmmx5rhgsKWtofJa3KyC&#10;tHR98LfN5VjM2kM2v6bm8pcqNR71my8QgfrwDv/Tex25zwxe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8pxMMAAADcAAAADwAAAAAAAAAAAAAAAACYAgAAZHJzL2Rv&#10;d25yZXYueG1sUEsFBgAAAAAEAAQA9QAAAIgDAAAAAA==&#10;" path="m,l19,e" filled="f" strokeweight="1.331mm">
                  <v:path arrowok="t" o:connecttype="custom" o:connectlocs="0,0;19,0" o:connectangles="0,0"/>
                </v:shape>
                <v:shape id="Freeform 200" o:spid="_x0000_s1188" style="position:absolute;left:6518;top:254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VPkMQA&#10;AADcAAAADwAAAGRycy9kb3ducmV2LnhtbESP0WoCMRRE3wv9h3AF32rWSltdjVIslT4IUvUDLpvr&#10;ZjW5WZKsbvv1TaHQx2FmzjCLVe+suFKIjWcF41EBgrjyuuFawfHw/jAFEROyRuuZFHxRhNXy/m6B&#10;pfY3/qTrPtUiQziWqMCk1JZSxsqQwzjyLXH2Tj44TFmGWuqAtwx3Vj4WxbN02HBeMNjS2lB12XdO&#10;wbelZNFst91h8zQ9b95oF9adUsNB/zoHkahP/+G/9odWMJm9wO+Zf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FT5DEAAAA3AAAAA8AAAAAAAAAAAAAAAAAmAIAAGRycy9k&#10;b3ducmV2LnhtbFBLBQYAAAAABAAEAPUAAACJAwAAAAA=&#10;" path="m,l90,e" filled="f" strokeweight=".35136mm">
                  <v:path arrowok="t" o:connecttype="custom" o:connectlocs="0,0;90,0" o:connectangles="0,0"/>
                </v:shape>
                <v:shape id="Freeform 201" o:spid="_x0000_s1189" style="position:absolute;left:6518;top:246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rb4sEA&#10;AADcAAAADwAAAGRycy9kb3ducmV2LnhtbERPy2oCMRTdF/yHcAV3NWOlRadGEYviQig+PuAyuZ1M&#10;m9wMSUZHv75ZFLo8nPdi1TsrrhRi41nBZFyAIK68brhWcDlvn2cgYkLWaD2TgjtFWC0HTwsstb/x&#10;ka6nVIscwrFEBSaltpQyVoYcxrFviTP35YPDlGGopQ54y+HOypeieJMOG84NBlvaGKp+Tp1T8LCU&#10;LJrDoTvvXmffuw/6DJtOqdGwX7+DSNSnf/Gfe68VTOd5bT6Tj4B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a2+LBAAAA3AAAAA8AAAAAAAAAAAAAAAAAmAIAAGRycy9kb3du&#10;cmV2LnhtbFBLBQYAAAAABAAEAPUAAACGAwAAAAA=&#10;" path="m,l90,e" filled="f" strokeweight=".35136mm">
                  <v:path arrowok="t" o:connecttype="custom" o:connectlocs="0,0;90,0" o:connectangles="0,0"/>
                </v:shape>
                <v:shape id="Freeform 202" o:spid="_x0000_s1190" style="position:absolute;left:6862;top:2358;width:20;height:140;visibility:visible;mso-wrap-style:square;v-text-anchor:top" coordsize="20,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3ucYA&#10;AADcAAAADwAAAGRycy9kb3ducmV2LnhtbESPQWvCQBSE70L/w/IK3nRTBampGymtihREagrS2yP7&#10;sgnNvk2zq8Z/3xUKHoeZ+YZZLHvbiDN1vnas4GmcgCAunK7ZKPjK16NnED4ga2wck4IreVhmD4MF&#10;ptpd+JPOh2BEhLBPUUEVQptK6YuKLPqxa4mjV7rOYoiyM1J3eIlw28hJksykxZrjQoUtvVVU/BxO&#10;VkE47r5X5XE/zT/M5ndl6k3+zhOlho/96wuIQH24h//bW61gOp/D7Uw8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3ucYAAADcAAAADwAAAAAAAAAAAAAAAACYAgAAZHJz&#10;L2Rvd25yZXYueG1sUEsFBgAAAAAEAAQA9QAAAIsDAAAAAA==&#10;" path="m,139l,69,,e" filled="f" strokeweight=".35136mm">
                  <v:path arrowok="t" o:connecttype="custom" o:connectlocs="0,139;0,69;0,0" o:connectangles="0,0,0"/>
                </v:shape>
                <v:shape id="Freeform 203" o:spid="_x0000_s1191" style="position:absolute;left:6817;top:249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PBsAA&#10;AADcAAAADwAAAGRycy9kb3ducmV2LnhtbERPzWoCMRC+F3yHMIK3mrXYIlujiFLxIEi1DzBsxs1q&#10;MlmSrK59+uZQ8Pjx/c+XvbPiRiE2nhVMxgUI4srrhmsFP6ev1xmImJA1Ws+k4EERlovByxxL7e/8&#10;TbdjqkUO4ViiApNSW0oZK0MO49i3xJk7++AwZRhqqQPec7iz8q0oPqTDhnODwZbWhqrrsXMKfi0l&#10;i2a/707b99llu6FDWHdKjYb96hNEoj49xf/unVYwLfL8fCYfAbn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yPBsAAAADcAAAADwAAAAAAAAAAAAAAAACYAgAAZHJzL2Rvd25y&#10;ZXYueG1sUEsFBgAAAAAEAAQA9QAAAIUDAAAAAA==&#10;" path="m,l90,e" filled="f" strokeweight=".35136mm">
                  <v:path arrowok="t" o:connecttype="custom" o:connectlocs="0,0;90,0" o:connectangles="0,0"/>
                </v:shape>
                <v:shape id="Freeform 204" o:spid="_x0000_s1192" style="position:absolute;left:6817;top:235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AqncMA&#10;AADcAAAADwAAAGRycy9kb3ducmV2LnhtbESP0WoCMRRE3wv+Q7iCbzWraJGtUYqi9EGQaj/gsrnd&#10;bJvcLElW1369EQp9HGbmDLNc986KC4XYeFYwGRcgiCuvG64VfJ53zwsQMSFrtJ5JwY0irFeDpyWW&#10;2l/5gy6nVIsM4ViiApNSW0oZK0MO49i3xNn78sFhyjLUUge8ZrizcloUL9Jhw3nBYEsbQ9XPqXMK&#10;fi0li+Zw6M77+eJ7v6Vj2HRKjYb92yuIRH36D/+137WCWTGBx5l8BO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AqncMAAADcAAAADwAAAAAAAAAAAAAAAACYAgAAZHJzL2Rv&#10;d25yZXYueG1sUEsFBgAAAAAEAAQA9QAAAIgDAAAAAA==&#10;" path="m,l90,e" filled="f" strokeweight=".35136mm">
                  <v:path arrowok="t" o:connecttype="custom" o:connectlocs="0,0;90,0" o:connectangles="0,0"/>
                </v:shape>
                <v:shape id="Freeform 205" o:spid="_x0000_s1193" style="position:absolute;left:7162;top:2332;width:20;height:141;visibility:visible;mso-wrap-style:square;v-text-anchor:top" coordsize="20,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XMTMYA&#10;AADcAAAADwAAAGRycy9kb3ducmV2LnhtbESPQUsDMRSE70L/Q3iCN5tYpOi2aSmFSg8idCv1+ty8&#10;Zre7eVmT2K7/vhEEj8PMfMPMl4PrxJlCbDxreBgrEMSVNw1bDe/7zf0TiJiQDXaeScMPRVguRjdz&#10;LIy/8I7OZbIiQzgWqKFOqS+kjFVNDuPY98TZO/rgMGUZrDQBLxnuOjlRaiodNpwXauxpXVPVlt9O&#10;w2llw/Tt+WX7edjY9uPw2n4dS6X13e2wmoFINKT/8F97azQ8qgn8nslH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0XMTMYAAADcAAAADwAAAAAAAAAAAAAAAACYAgAAZHJz&#10;L2Rvd25yZXYueG1sUEsFBgAAAAAEAAQA9QAAAIsDAAAAAA==&#10;" path="m,141l,70,,e" filled="f" strokeweight=".35136mm">
                  <v:path arrowok="t" o:connecttype="custom" o:connectlocs="0,141;0,70;0,0" o:connectangles="0,0,0"/>
                </v:shape>
                <v:shape id="Freeform 206" o:spid="_x0000_s1194" style="position:absolute;left:7117;top:247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4RccQA&#10;AADcAAAADwAAAGRycy9kb3ducmV2LnhtbESP0WoCMRRE3wv9h3ALfdOstopsjSKK0gehqP2Ay+Z2&#10;szW5WZKsbvv1Rij0cZiZM8x82TsrLhRi41nBaFiAIK68brhW8HnaDmYgYkLWaD2Tgh+KsFw8Psyx&#10;1P7KB7ocUy0yhGOJCkxKbSllrAw5jEPfEmfvyweHKctQSx3wmuHOynFRTKXDhvOCwZbWhqrzsXMK&#10;fi0li2a/7067yex7t6GPsO6Uen7qV28gEvXpP/zXftcKXosX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eEXHEAAAA3AAAAA8AAAAAAAAAAAAAAAAAmAIAAGRycy9k&#10;b3ducmV2LnhtbFBLBQYAAAAABAAEAPUAAACJAwAAAAA=&#10;" path="m,l90,e" filled="f" strokeweight=".35136mm">
                  <v:path arrowok="t" o:connecttype="custom" o:connectlocs="0,0;90,0" o:connectangles="0,0"/>
                </v:shape>
                <v:shape id="Freeform 207" o:spid="_x0000_s1195" style="position:absolute;left:7117;top:233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eJBcMA&#10;AADcAAAADwAAAGRycy9kb3ducmV2LnhtbESP0WoCMRRE3wv+Q7iCbzVr0SJboxSl4oNQqv2Ay+Z2&#10;s21ysyRZXf16UxB8HGbmDLNY9c6KE4XYeFYwGRcgiCuvG64VfB8/nucgYkLWaD2TggtFWC0HTwss&#10;tT/zF50OqRYZwrFEBSaltpQyVoYcxrFvibP344PDlGWopQ54znBn5UtRvEqHDecFgy2tDVV/h84p&#10;uFpKFs1+3x23s/nvdkOfYd0pNRr2728gEvXpEb63d1rBtJjC/5l8BO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3eJBcMAAADcAAAADwAAAAAAAAAAAAAAAACYAgAAZHJzL2Rv&#10;d25yZXYueG1sUEsFBgAAAAAEAAQA9QAAAIgDAAAAAA==&#10;" path="m,l90,e" filled="f" strokeweight=".35136mm">
                  <v:path arrowok="t" o:connecttype="custom" o:connectlocs="0,0;90,0" o:connectangles="0,0"/>
                </v:shape>
                <v:shape id="Freeform 208" o:spid="_x0000_s1196" style="position:absolute;left:7461;top:2375;width:20;height:132;visibility:visible;mso-wrap-style:square;v-text-anchor:top" coordsize="20,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gSFsEA&#10;AADcAAAADwAAAGRycy9kb3ducmV2LnhtbESPQYvCMBSE7wv+h/AEb2uiuItUoxRBEEVhtQePj+bZ&#10;FpuX0kSt/94sCB6HmfmGmS87W4s7tb5yrGE0VCCIc2cqLjRkp/X3FIQPyAZrx6ThSR6Wi97XHBPj&#10;HvxH92MoRISwT1BDGUKTSOnzkiz6oWuIo3dxrcUQZVtI0+Ijwm0tx0r9SosVx4USG1qVlF+PN6vB&#10;0yFNq8Nu/zQ15Wq7xyw7o9aDfpfOQATqwif8bm+Mhon6gf8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IEhbBAAAA3AAAAA8AAAAAAAAAAAAAAAAAmAIAAGRycy9kb3du&#10;cmV2LnhtbFBLBQYAAAAABAAEAPUAAACGAwAAAAA=&#10;" path="m,132l,66,,e" filled="f" strokeweight=".35136mm">
                  <v:path arrowok="t" o:connecttype="custom" o:connectlocs="0,132;0,66;0,0" o:connectangles="0,0,0"/>
                </v:shape>
                <v:shape id="Freeform 209" o:spid="_x0000_s1197" style="position:absolute;left:7416;top:250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my6cQA&#10;AADcAAAADwAAAGRycy9kb3ducmV2LnhtbESP0WoCMRRE3wX/IVyhb5pVWpHVKEVR+iCUrn7AZXO7&#10;2Ta5WZKsbvv1TaHQx2FmzjCb3eCsuFGIrWcF81kBgrj2uuVGwfVynK5AxISs0XomBV8UYbcdjzZY&#10;an/nN7pVqREZwrFEBSalrpQy1oYcxpnviLP37oPDlGVopA54z3Bn5aIoltJhy3nBYEd7Q/Vn1TsF&#10;35aSRXM+95fT0+rjdKDXsO+VepgMz2sQiYb0H/5rv2gFj8USfs/kI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psunEAAAA3AAAAA8AAAAAAAAAAAAAAAAAmAIAAGRycy9k&#10;b3ducmV2LnhtbFBLBQYAAAAABAAEAPUAAACJAwAAAAA=&#10;" path="m,l90,e" filled="f" strokeweight=".35136mm">
                  <v:path arrowok="t" o:connecttype="custom" o:connectlocs="0,0;90,0" o:connectangles="0,0"/>
                </v:shape>
                <v:shape id="Freeform 210" o:spid="_x0000_s1198" style="position:absolute;left:7416;top:2375;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UXcsQA&#10;AADcAAAADwAAAGRycy9kb3ducmV2LnhtbESP0WoCMRRE3wv9h3ALfdOs0qpsjSKK0gehqP2Ay+Z2&#10;szW5WZKsbvv1Rij0cZiZM8x82TsrLhRi41nBaFiAIK68brhW8HnaDmYgYkLWaD2Tgh+KsFw8Psyx&#10;1P7KB7ocUy0yhGOJCkxKbSllrAw5jEPfEmfvyweHKctQSx3wmuHOynFRTKTDhvOCwZbWhqrzsXMK&#10;fi0li2a/706719n3bkMfYd0p9fzUr95AJOrTf/iv/a4VvBRT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lF3LEAAAA3AAAAA8AAAAAAAAAAAAAAAAAmAIAAGRycy9k&#10;b3ducmV2LnhtbFBLBQYAAAAABAAEAPUAAACJAwAAAAA=&#10;" path="m,l90,e" filled="f" strokeweight=".35136mm">
                  <v:path arrowok="t" o:connecttype="custom" o:connectlocs="0,0;90,0" o:connectangles="0,0"/>
                </v:shape>
                <v:shape id="Freeform 211" o:spid="_x0000_s1199" style="position:absolute;left:3868;top:194;width:4491;height:2376;visibility:visible;mso-wrap-style:square;v-text-anchor:top" coordsize="4491,2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Ye/MEA&#10;AADcAAAADwAAAGRycy9kb3ducmV2LnhtbERPy2oCMRTdF/oP4Ra6q4lSHRmNItKCu+ID3F4m18no&#10;5CZMok779c1CcHk47/myd624URcbzxqGAwWCuPKm4VrDYf/9MQURE7LB1jNp+KUIy8XryxxL4++8&#10;pdsu1SKHcCxRg00plFLGypLDOPCBOHMn3zlMGXa1NB3ec7hr5UipiXTYcG6wGGhtqbrsrk7DeHu+&#10;jP42x7APwVbXH/9VFIXS+v2tX81AJOrTU/xwb4yGT5XX5jP5CM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GHvzBAAAA3AAAAA8AAAAAAAAAAAAAAAAAmAIAAGRycy9kb3du&#10;cmV2LnhtbFBLBQYAAAAABAAEAPUAAACGAwAAAAA=&#10;" path="m,l300,2376r297,-82l897,2294r300,60l1497,2318r298,22l2095,2289r300,5l2695,2311r297,-77l3292,2208r300,38l3890,2181r300,43l4490,2239e" filled="f" strokeweight=".96pt">
                  <v:path arrowok="t" o:connecttype="custom" o:connectlocs="0,0;300,2376;597,2294;897,2294;1197,2354;1497,2318;1795,2340;2095,2289;2395,2294;2695,2311;2992,2234;3292,2208;3592,2246;3890,2181;4190,2224;4490,2239" o:connectangles="0,0,0,0,0,0,0,0,0,0,0,0,0,0,0,0"/>
                </v:shape>
                <v:shape id="Freeform 212" o:spid="_x0000_s1200" style="position:absolute;left:4168;top:3086;width:20;height:99;visibility:visible;mso-wrap-style:square;v-text-anchor:top" coordsize="2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TOHMUA&#10;AADcAAAADwAAAGRycy9kb3ducmV2LnhtbESPQWvCQBSE7wX/w/KE3ppNbBGbukpQDL21ifbQ2yP7&#10;TILZtyG7atpf3y0IHoeZ+YZZrkfTiQsNrrWsIIliEMSV1S3XCg773dMChPPIGjvLpOCHHKxXk4cl&#10;ptpeuaBL6WsRIOxSVNB436dSuqohgy6yPXHwjnYw6IMcaqkHvAa46eQsjufSYMthocGeNg1Vp/Js&#10;FBTkisN3svn4/dp2WV48m0+d50o9TsfsDYSn0d/Dt/a7VvASv8L/mXA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1M4cxQAAANwAAAAPAAAAAAAAAAAAAAAAAJgCAABkcnMv&#10;ZG93bnJldi54bWxQSwUGAAAAAAQABAD1AAAAigMAAAAA&#10;" path="m,98l,49,,e" filled="f" strokeweight=".35136mm">
                  <v:path arrowok="t" o:connecttype="custom" o:connectlocs="0,98;0,49;0,0" o:connectangles="0,0,0"/>
                </v:shape>
                <v:shape id="Freeform 213" o:spid="_x0000_s1201" style="position:absolute;left:4123;top:3086;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UZ28AA&#10;AADcAAAADwAAAGRycy9kb3ducmV2LnhtbERPzWoCMRC+C75DmII3zVpskdUoRal4EErVBxg242bb&#10;ZLIkWV19enMo9Pjx/S/XvbPiSiE2nhVMJwUI4srrhmsF59PneA4iJmSN1jMpuFOE9Wo4WGKp/Y2/&#10;6XpMtcghHEtUYFJqSyljZchhnPiWOHMXHxymDEMtdcBbDndWvhbFu3TYcG4w2NLGUPV77JyCh6Vk&#10;0RwO3Wn3Nv/ZbekrbDqlRi/9xwJEoj79i//ce61gNs3z85l8BO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UZ28AAAADcAAAADwAAAAAAAAAAAAAAAACYAgAAZHJzL2Rvd25y&#10;ZXYueG1sUEsFBgAAAAAEAAQA9QAAAIUDAAAAAA==&#10;" path="m,l90,e" filled="f" strokeweight=".35136mm">
                  <v:path arrowok="t" o:connecttype="custom" o:connectlocs="0,0;90,0" o:connectangles="0,0"/>
                </v:shape>
                <v:shape id="Freeform 214" o:spid="_x0000_s1202" style="position:absolute;left:4468;top:2997;width:20;height:131;visibility:visible;mso-wrap-style:square;v-text-anchor:top" coordsize="20,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WVCcMA&#10;AADcAAAADwAAAGRycy9kb3ducmV2LnhtbESPzWoCMRSF90LfIVyhO81MEStTozhFixsXVTfdXSbX&#10;meDkZpikZvr2jSC4PJyfj7NcD7YVN+q9cawgn2YgiCunDdcKzqfdZAHCB2SNrWNS8Ece1quX0RIL&#10;7SJ/0+0YapFG2BeooAmhK6T0VUMW/dR1xMm7uN5iSLKvpe4xpnHbyrcsm0uLhhOhwY4+G6qux1+b&#10;IKXJDu/bn2ii+dqXcb4rz5gr9ToeNh8gAg3hGX6091rBLM/hfiYd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WVCcMAAADcAAAADwAAAAAAAAAAAAAAAACYAgAAZHJzL2Rv&#10;d25yZXYueG1sUEsFBgAAAAAEAAQA9QAAAIgDAAAAAA==&#10;" path="m,131l,65,,e" filled="f" strokeweight=".35136mm">
                  <v:path arrowok="t" o:connecttype="custom" o:connectlocs="0,131;0,65;0,0" o:connectangles="0,0,0"/>
                </v:shape>
                <v:shape id="Freeform 215" o:spid="_x0000_s1203" style="position:absolute;left:4423;top:312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siN8QA&#10;AADcAAAADwAAAGRycy9kb3ducmV2LnhtbESP0WoCMRRE3wv9h3ALfatZRYtsjVIsSh+E0tUPuGxu&#10;N6vJzZJkdduvNwXBx2FmzjCL1eCsOFOIrWcF41EBgrj2uuVGwWG/eZmDiAlZo/VMCn4pwmr5+LDA&#10;UvsLf9O5So3IEI4lKjApdaWUsTbkMI58R5y9Hx8cpixDI3XAS4Y7KydF8SodtpwXDHa0NlSfqt4p&#10;+LOULJrdrt9vZ/Pj9oO+wrpX6vlpeH8DkWhI9/Ct/akVTMcT+D+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LIjfEAAAA3AAAAA8AAAAAAAAAAAAAAAAAmAIAAGRycy9k&#10;b3ducmV2LnhtbFBLBQYAAAAABAAEAPUAAACJAwAAAAA=&#10;" path="m,l90,e" filled="f" strokeweight=".35136mm">
                  <v:path arrowok="t" o:connecttype="custom" o:connectlocs="0,0;90,0" o:connectangles="0,0"/>
                </v:shape>
                <v:shape id="Freeform 216" o:spid="_x0000_s1204" style="position:absolute;left:4423;top:299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rMQA&#10;AADcAAAADwAAAGRycy9kb3ducmV2LnhtbESP0WoCMRRE34X+Q7iFvmnWVotsjVIsFR+EovYDLpvb&#10;zWpysyRZ3fbrjVDwcZiZM8x82TsrzhRi41nBeFSAIK68brhW8H34HM5AxISs0XomBb8UYbl4GMyx&#10;1P7COzrvUy0yhGOJCkxKbSllrAw5jCPfEmfvxweHKctQSx3wkuHOyueieJUOG84LBltaGapO+84p&#10;+LOULJrttjusp7Pj+oO+wqpT6umxf38DkahP9/B/e6MVTMYvcDuTj4B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Hh6zEAAAA3AAAAA8AAAAAAAAAAAAAAAAAmAIAAGRycy9k&#10;b3ducmV2LnhtbFBLBQYAAAAABAAEAPUAAACJAwAAAAA=&#10;" path="m,l90,e" filled="f" strokeweight=".35136mm">
                  <v:path arrowok="t" o:connecttype="custom" o:connectlocs="0,0;90,0" o:connectangles="0,0"/>
                </v:shape>
                <v:shape id="Freeform 217" o:spid="_x0000_s1205" style="position:absolute;left:4767;top:3083;width:20;height:114;visibility:visible;mso-wrap-style:square;v-text-anchor:top" coordsize="20,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zDOMQA&#10;AADcAAAADwAAAGRycy9kb3ducmV2LnhtbESPQWvCQBSE74L/YXlCb7qrNVZS1xAKxV6TFvH4yL4m&#10;odm3IbvG2F/fLRR6HGbmG+aQTbYTIw2+daxhvVIgiCtnWq41fLy/LvcgfEA22DkmDXfykB3nswOm&#10;xt24oLEMtYgQ9ilqaELoUyl91ZBFv3I9cfQ+3WAxRDnU0gx4i3DbyY1SO2mx5bjQYE8vDVVf5dVq&#10;SNT3XiW7pxP3+YUeuSvGczFp/bCY8mcQgabwH/5rvxkN2/UWfs/EIyC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cwzjEAAAA3AAAAA8AAAAAAAAAAAAAAAAAmAIAAGRycy9k&#10;b3ducmV2LnhtbFBLBQYAAAAABAAEAPUAAACJAwAAAAA=&#10;" path="m,114l,57,,e" filled="f" strokeweight=".35136mm">
                  <v:path arrowok="t" o:connecttype="custom" o:connectlocs="0,114;0,57;0,0" o:connectangles="0,0,0"/>
                </v:shape>
                <v:shape id="Freeform 218" o:spid="_x0000_s1206" style="position:absolute;left:4722;top:319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6Q8MA&#10;AADcAAAADwAAAGRycy9kb3ducmV2LnhtbESP0WoCMRRE3wv9h3ALvtWsRYtsjVIslT4IUvUDLpvb&#10;zWpysyRZ3fr1RhB8HGbmDDNb9M6KE4XYeFYwGhYgiCuvG64V7Hffr1MQMSFrtJ5JwT9FWMyfn2ZY&#10;an/mXzptUy0yhGOJCkxKbSllrAw5jEPfEmfvzweHKctQSx3wnOHOyreieJcOG84LBltaGqqO284p&#10;uFhKFs163e1Wk+lh9UWbsOyUGrz0nx8gEvXpEb63f7SC8WgCtzP5CM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K6Q8MAAADcAAAADwAAAAAAAAAAAAAAAACYAgAAZHJzL2Rv&#10;d25yZXYueG1sUEsFBgAAAAAEAAQA9QAAAIgDAAAAAA==&#10;" path="m,l90,e" filled="f" strokeweight=".35136mm">
                  <v:path arrowok="t" o:connecttype="custom" o:connectlocs="0,0;90,0" o:connectangles="0,0"/>
                </v:shape>
                <v:shape id="Freeform 219" o:spid="_x0000_s1207" style="position:absolute;left:4722;top:308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AkNMQA&#10;AADcAAAADwAAAGRycy9kb3ducmV2LnhtbESP0WoCMRRE34X+Q7iFvmnW0opsjVIslT4IxdUPuGxu&#10;N6vJzZJkdevXm0LBx2FmzjCL1eCsOFOIrWcF00kBgrj2uuVGwWH/OZ6DiAlZo/VMCn4pwmr5MFpg&#10;qf2Fd3SuUiMyhGOJCkxKXSllrA05jBPfEWfvxweHKcvQSB3wkuHOyueimEmHLecFgx2tDdWnqncK&#10;rpaSRbPd9vvN6/y4+aDvsO6Venoc3t9AJBrSPfzf/tIKXqYz+DuTj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wJDTEAAAA3AAAAA8AAAAAAAAAAAAAAAAAmAIAAGRycy9k&#10;b3ducmV2LnhtbFBLBQYAAAAABAAEAPUAAACJAwAAAAA=&#10;" path="m,l90,e" filled="f" strokeweight=".35136mm">
                  <v:path arrowok="t" o:connecttype="custom" o:connectlocs="0,0;90,0" o:connectangles="0,0"/>
                </v:shape>
                <v:shape id="Freeform 220" o:spid="_x0000_s1208" style="position:absolute;left:5066;top:2994;width:20;height:155;visibility:visible;mso-wrap-style:square;v-text-anchor:top" coordsize="20,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BDxMMA&#10;AADcAAAADwAAAGRycy9kb3ducmV2LnhtbESPwWrDMBBE74H8g9hAb4mcUBLXiWKCoZBbadz2vLG2&#10;kqm1MpYaO39fFQo9DjPzhjmUk+vEjYbQelawXmUgiBuvWzYK3urnZQ4iRGSNnWdScKcA5XE+O2Ch&#10;/civdLtEIxKEQ4EKbIx9IWVoLDkMK98TJ+/TDw5jkoOResAxwV0nN1m2lQ5bTgsWe6osNV+Xb6fg&#10;o95V7/cnP1496XOdW7N9aY1SD4vptAcRaYr/4b/2WSt4XO/g90w6Av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BDxMMAAADcAAAADwAAAAAAAAAAAAAAAACYAgAAZHJzL2Rv&#10;d25yZXYueG1sUEsFBgAAAAAEAAQA9QAAAIgDAAAAAA==&#10;" path="m,155l,77,,e" filled="f" strokeweight=".35136mm">
                  <v:path arrowok="t" o:connecttype="custom" o:connectlocs="0,155;0,77;0,0" o:connectangles="0,0,0"/>
                </v:shape>
                <v:shape id="Freeform 221" o:spid="_x0000_s1209" style="position:absolute;left:5021;top:314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V3cAA&#10;AADcAAAADwAAAGRycy9kb3ducmV2LnhtbERPzWoCMRC+C75DmII3zVpskdUoRal4EErVBxg242bb&#10;ZLIkWV19enMo9Pjx/S/XvbPiSiE2nhVMJwUI4srrhmsF59PneA4iJmSN1jMpuFOE9Wo4WGKp/Y2/&#10;6XpMtcghHEtUYFJqSyljZchhnPiWOHMXHxymDEMtdcBbDndWvhbFu3TYcG4w2NLGUPV77JyCh6Vk&#10;0RwO3Wn3Nv/ZbekrbDqlRi/9xwJEoj79i//ce61gNs1r85l8BO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V3cAAAADcAAAADwAAAAAAAAAAAAAAAACYAgAAZHJzL2Rvd25y&#10;ZXYueG1sUEsFBgAAAAAEAAQA9QAAAIUDAAAAAA==&#10;" path="m,l90,e" filled="f" strokeweight=".35136mm">
                  <v:path arrowok="t" o:connecttype="custom" o:connectlocs="0,0;90,0" o:connectangles="0,0"/>
                </v:shape>
                <v:shape id="Freeform 222" o:spid="_x0000_s1210" style="position:absolute;left:5021;top:299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RsQA&#10;AADcAAAADwAAAGRycy9kb3ducmV2LnhtbESP0WoCMRRE34X+Q7iCb5q1tEVXoxRLpQ9CqfYDLpvr&#10;ZjW5WZKsrv36plDwcZiZM8xy3TsrLhRi41nBdFKAIK68brhW8H14H89AxISs0XomBTeKsF49DJZY&#10;an/lL7rsUy0yhGOJCkxKbSllrAw5jBPfEmfv6IPDlGWopQ54zXBn5WNRvEiHDecFgy1tDFXnfecU&#10;/FhKFs1u1x22z7PT9o0+w6ZTajTsXxcgEvXpHv5vf2gFT9M5/J3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vsEbEAAAA3AAAAA8AAAAAAAAAAAAAAAAAmAIAAGRycy9k&#10;b3ducmV2LnhtbFBLBQYAAAAABAAEAPUAAACJAwAAAAA=&#10;" path="m,l90,e" filled="f" strokeweight=".35136mm">
                  <v:path arrowok="t" o:connecttype="custom" o:connectlocs="0,0;90,0" o:connectangles="0,0"/>
                </v:shape>
                <v:shape id="Freeform 223" o:spid="_x0000_s1211" style="position:absolute;left:5366;top:2844;width:20;height:189;visibility:visible;mso-wrap-style:square;v-text-anchor:top" coordsize="20,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GfV74A&#10;AADcAAAADwAAAGRycy9kb3ducmV2LnhtbERPuwrCMBTdBf8hXMHNphYpUo0iguggiI/B8dJc22pz&#10;U5qo9e/NIDgeznu+7EwtXtS6yrKCcRSDIM6trrhQcDlvRlMQziNrrC2Tgg85WC76vTlm2r75SK+T&#10;L0QIYZehgtL7JpPS5SUZdJFtiAN3s61BH2BbSN3iO4SbWiZxnEqDFYeGEhtal5Q/Tk+jIL0e0qLe&#10;fpJqt+Vjcl/t17f7VKnhoFvNQHjq/F/8c++0gkkS5ocz4QjIxR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PBn1e+AAAA3AAAAA8AAAAAAAAAAAAAAAAAmAIAAGRycy9kb3ducmV2&#10;LnhtbFBLBQYAAAAABAAEAPUAAACDAwAAAAA=&#10;" path="m,188l,94,,e" filled="f" strokeweight=".35136mm">
                  <v:path arrowok="t" o:connecttype="custom" o:connectlocs="0,188;0,94;0,0" o:connectangles="0,0,0"/>
                </v:shape>
                <v:shape id="Freeform 224" o:spid="_x0000_s1212" style="position:absolute;left:5321;top:303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2/cQA&#10;AADcAAAADwAAAGRycy9kb3ducmV2LnhtbESP0WoCMRRE3wv9h3ALfatZRYtsjVIsSh+E0tUPuGxu&#10;N6vJzZJkdduvNwXBx2FmzjCL1eCsOFOIrWcF41EBgrj2uuVGwWG/eZmDiAlZo/VMCn4pwmr5+LDA&#10;UvsLf9O5So3IEI4lKjApdaWUsTbkMI58R5y9Hx8cpixDI3XAS4Y7KydF8SodtpwXDHa0NlSfqt4p&#10;+LOULJrdrt9vZ/Pj9oO+wrpX6vlpeH8DkWhI9/Ct/akVTCdj+D+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1dv3EAAAA3AAAAA8AAAAAAAAAAAAAAAAAmAIAAGRycy9k&#10;b3ducmV2LnhtbFBLBQYAAAAABAAEAPUAAACJAwAAAAA=&#10;" path="m,l90,e" filled="f" strokeweight=".35136mm">
                  <v:path arrowok="t" o:connecttype="custom" o:connectlocs="0,0;90,0" o:connectangles="0,0"/>
                </v:shape>
                <v:shape id="Freeform 225" o:spid="_x0000_s1213" style="position:absolute;left:5321;top:284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foisQA&#10;AADcAAAADwAAAGRycy9kb3ducmV2LnhtbESP0WoCMRRE3wv9h3ALfavZLrXIahSxVHwQpOoHXDa3&#10;m63JzZJkdevXG6HQx2FmzjCzxeCsOFOIrWcFr6MCBHHtdcuNguPh82UCIiZkjdYzKfilCIv548MM&#10;K+0v/EXnfWpEhnCsUIFJqaukjLUhh3HkO+LsffvgMGUZGqkDXjLcWVkWxbt02HJeMNjRylB92vdO&#10;wdVSsmi22/6wHk9+1h+0C6teqeenYTkFkWhI/+G/9kYreCtLuJ/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n6IrEAAAA3AAAAA8AAAAAAAAAAAAAAAAAmAIAAGRycy9k&#10;b3ducmV2LnhtbFBLBQYAAAAABAAEAPUAAACJAwAAAAA=&#10;" path="m,l90,e" filled="f" strokeweight=".35136mm">
                  <v:path arrowok="t" o:connecttype="custom" o:connectlocs="0,0;90,0" o:connectangles="0,0"/>
                </v:shape>
                <v:shape id="Freeform 226" o:spid="_x0000_s1214" style="position:absolute;left:5665;top:2961;width:20;height:178;visibility:visible;mso-wrap-style:square;v-text-anchor:top" coordsize="20,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nXvMQA&#10;AADcAAAADwAAAGRycy9kb3ducmV2LnhtbESPQWvCQBSE7wX/w/IEb3WjlirRVaQ0kPZSmhTPj+wz&#10;G8y+DdnVxH/vFgo9DjPzDbM7jLYVN+p941jBYp6AIK6cbrhW8FNmzxsQPiBrbB2Tgjt5OOwnTztM&#10;tRv4m25FqEWEsE9RgQmhS6X0lSGLfu464uidXW8xRNnXUvc4RLht5TJJXqXFhuOCwY7eDFWX4moV&#10;nNdu/T4kF5N9Hr8sDdf841Q6pWbT8bgFEWgM/+G/dq4VvCxX8HsmHgG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J17zEAAAA3AAAAA8AAAAAAAAAAAAAAAAAmAIAAGRycy9k&#10;b3ducmV2LnhtbFBLBQYAAAAABAAEAPUAAACJAwAAAAA=&#10;" path="m,177l,88,,e" filled="f" strokeweight=".35136mm">
                  <v:path arrowok="t" o:connecttype="custom" o:connectlocs="0,177;0,88;0,0" o:connectangles="0,0,0"/>
                </v:shape>
                <v:shape id="Freeform 227" o:spid="_x0000_s1215" style="position:absolute;left:5620;top:313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VZcMA&#10;AADcAAAADwAAAGRycy9kb3ducmV2LnhtbESP0WoCMRRE3wv9h3ALvtVsRYusRimWSh8EqfoBl811&#10;s5rcLElW1369EQp9HGbmDDNf9s6KC4XYeFbwNixAEFdeN1wrOOy/XqcgYkLWaD2TghtFWC6en+ZY&#10;an/lH7rsUi0yhGOJCkxKbSllrAw5jEPfEmfv6IPDlGWopQ54zXBn5ago3qXDhvOCwZZWhqrzrnMK&#10;fi0li2az6fbryfS0/qRtWHVKDV76jxmIRH36D/+1v7WC8WgMjzP5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LVZcMAAADcAAAADwAAAAAAAAAAAAAAAACYAgAAZHJzL2Rv&#10;d25yZXYueG1sUEsFBgAAAAAEAAQA9QAAAIgDAAAAAA==&#10;" path="m,l90,e" filled="f" strokeweight=".35136mm">
                  <v:path arrowok="t" o:connecttype="custom" o:connectlocs="0,0;90,0" o:connectangles="0,0"/>
                </v:shape>
                <v:shape id="Freeform 228" o:spid="_x0000_s1216" style="position:absolute;left:5620;top:2961;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5w/sMA&#10;AADcAAAADwAAAGRycy9kb3ducmV2LnhtbESP0WoCMRRE3wv+Q7hC32pWqUW2RhFF8UEoVT/gsrnd&#10;rCY3S5LVtV/fFAp9HGbmDDNf9s6KG4XYeFYwHhUgiCuvG64VnE/blxmImJA1Ws+k4EERlovB0xxL&#10;7e/8SbdjqkWGcCxRgUmpLaWMlSGHceRb4ux9+eAwZRlqqQPeM9xZOSmKN+mw4bxgsKW1oep67JyC&#10;b0vJojkcutNuOrvsNvQR1p1Sz8N+9Q4iUZ/+w3/tvVbwOpnC75l8BO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5w/sMAAADcAAAADwAAAAAAAAAAAAAAAACYAgAAZHJzL2Rv&#10;d25yZXYueG1sUEsFBgAAAAAEAAQA9QAAAIgDAAAAAA==&#10;" path="m,l90,e" filled="f" strokeweight=".35136mm">
                  <v:path arrowok="t" o:connecttype="custom" o:connectlocs="0,0;90,0" o:connectangles="0,0"/>
                </v:shape>
                <v:shape id="Freeform 229" o:spid="_x0000_s1217" style="position:absolute;left:5964;top:3042;width:20;height:145;visibility:visible;mso-wrap-style:square;v-text-anchor:top" coordsize="20,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bV68UA&#10;AADcAAAADwAAAGRycy9kb3ducmV2LnhtbESPQWvCQBSE7wX/w/KE3upGEZHoKiIqjV5aFcHbM/tM&#10;gtm3IbtN0n/vFoQeh5n5hpkvO1OKhmpXWFYwHEQgiFOrC84UnE/bjykI55E1lpZJwS85WC56b3OM&#10;tW35m5qjz0SAsItRQe59FUvp0pwMuoGtiIN3t7VBH2SdSV1jG+CmlKMomkiDBYeFHCta55Q+jj9G&#10;wdU1m5se71t5W/v0cNknX7skUeq9361mIDx1/j/8an9qBePRBP7OhCMgF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JtXrxQAAANwAAAAPAAAAAAAAAAAAAAAAAJgCAABkcnMv&#10;ZG93bnJldi54bWxQSwUGAAAAAAQABAD1AAAAigMAAAAA&#10;" path="m,144l,72,,e" filled="f" strokeweight=".35136mm">
                  <v:path arrowok="t" o:connecttype="custom" o:connectlocs="0,144;0,72;0,0" o:connectangles="0,0,0"/>
                </v:shape>
                <v:shape id="Freeform 230" o:spid="_x0000_s1218" style="position:absolute;left:5919;top:318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BLEsQA&#10;AADcAAAADwAAAGRycy9kb3ducmV2LnhtbESP0WoCMRRE3wv9h3CFvmlWaa2sRimWSh+EovYDLpvr&#10;ZjW5WZKsbvv1Rij0cZiZM8xi1TsrLhRi41nBeFSAIK68brhW8H34GM5AxISs0XomBT8UYbV8fFhg&#10;qf2Vd3TZp1pkCMcSFZiU2lLKWBlyGEe+Jc7e0QeHKctQSx3wmuHOyklRTKXDhvOCwZbWhqrzvnMK&#10;fi0li2a77Q6bl9lp805fYd0p9TTo3+YgEvXpP/zX/tQKnievcD+Tj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QSxLEAAAA3AAAAA8AAAAAAAAAAAAAAAAAmAIAAGRycy9k&#10;b3ducmV2LnhtbFBLBQYAAAAABAAEAPUAAACJAwAAAAA=&#10;" path="m,l90,e" filled="f" strokeweight=".35136mm">
                  <v:path arrowok="t" o:connecttype="custom" o:connectlocs="0,0;90,0" o:connectangles="0,0"/>
                </v:shape>
                <v:shape id="Freeform 231" o:spid="_x0000_s1219" style="position:absolute;left:5919;top:304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YMAA&#10;AADcAAAADwAAAGRycy9kb3ducmV2LnhtbERPzWoCMRC+F3yHMIK3mlW0yNYooig9CFL1AYbNdLNt&#10;MlmSrG779M1B8Pjx/S/XvbPiRiE2nhVMxgUI4srrhmsF18v+dQEiJmSN1jMp+KUI69XgZYml9nf+&#10;pNs51SKHcCxRgUmpLaWMlSGHcexb4sx9+eAwZRhqqQPec7izcloUb9Jhw7nBYEtbQ9XPuXMK/iwl&#10;i+Z47C6H+eL7sKNT2HZKjYb95h1Eoj49xQ/3h1Ywm+a1+Uw+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fYMAAAADcAAAADwAAAAAAAAAAAAAAAACYAgAAZHJzL2Rvd25y&#10;ZXYueG1sUEsFBgAAAAAEAAQA9QAAAIUDAAAAAA==&#10;" path="m,l90,e" filled="f" strokeweight=".35136mm">
                  <v:path arrowok="t" o:connecttype="custom" o:connectlocs="0,0;90,0" o:connectangles="0,0"/>
                </v:shape>
                <v:shape id="Freeform 232" o:spid="_x0000_s1220" style="position:absolute;left:6264;top:2854;width:20;height:178;visibility:visible;mso-wrap-style:square;v-text-anchor:top" coordsize="20,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HgVsQA&#10;AADcAAAADwAAAGRycy9kb3ducmV2LnhtbESPQWvCQBSE70L/w/IKvZlNpVQbXUVKA7YXMSmeH9ln&#10;Nph9G7Jrkv77bqHgcZiZb5jNbrKtGKj3jWMFz0kKgrhyuuFawXeZz1cgfEDW2DomBT/kYbd9mG0w&#10;027kEw1FqEWEsM9QgQmhy6T0lSGLPnEdcfQurrcYouxrqXscI9y2cpGmr9Jiw3HBYEfvhqprcbMK&#10;Lku3/BjTq8m/9kdL4+3weS6dUk+P034NItAU7uH/9kEreFm8wd+ZeAT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h4FbEAAAA3AAAAA8AAAAAAAAAAAAAAAAAmAIAAGRycy9k&#10;b3ducmV2LnhtbFBLBQYAAAAABAAEAPUAAACJAwAAAAA=&#10;" path="m,177l,88,,e" filled="f" strokeweight=".35136mm">
                  <v:path arrowok="t" o:connecttype="custom" o:connectlocs="0,177;0,88;0,0" o:connectangles="0,0,0"/>
                </v:shape>
                <v:shape id="Freeform 233" o:spid="_x0000_s1221" style="position:absolute;left:6219;top:303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Fu8EA&#10;AADcAAAADwAAAGRycy9kb3ducmV2LnhtbERPy2oCMRTdF/yHcAV3NWNtRaZGEYviQig+PuAyuZ1M&#10;m9wMSUZHv75ZFLo8nPdi1TsrrhRi41nBZFyAIK68brhWcDlvn+cgYkLWaD2TgjtFWC0HTwsstb/x&#10;ka6nVIscwrFEBSaltpQyVoYcxrFviTP35YPDlGGopQ54y+HOypeimEmHDecGgy1tDFU/p84peFhK&#10;Fs3h0J13b/Pv3Qd9hk2n1GjYr99BJOrTv/jPvdcKXqd5fj6Tj4B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gRbvBAAAA3AAAAA8AAAAAAAAAAAAAAAAAmAIAAGRycy9kb3du&#10;cmV2LnhtbFBLBQYAAAAABAAEAPUAAACGAwAAAAA=&#10;" path="m,l90,e" filled="f" strokeweight=".35136mm">
                  <v:path arrowok="t" o:connecttype="custom" o:connectlocs="0,0;90,0" o:connectangles="0,0"/>
                </v:shape>
                <v:shape id="Freeform 234" o:spid="_x0000_s1222" style="position:absolute;left:6219;top:285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zgIMQA&#10;AADcAAAADwAAAGRycy9kb3ducmV2LnhtbESP0WoCMRRE34X+Q7iFvmnWVotsjVIsFR+EovYDLpvb&#10;zWpysyRZ3fbrjVDwcZiZM8x82TsrzhRi41nBeFSAIK68brhW8H34HM5AxISs0XomBb8UYbl4GMyx&#10;1P7COzrvUy0yhGOJCkxKbSllrAw5jCPfEmfvxweHKctQSx3wkuHOyueieJUOG84LBltaGapO+84p&#10;+LOULJrttjusp7Pj+oO+wqpT6umxf38DkahP9/B/e6MVTF7GcDuTj4B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s4CDEAAAA3AAAAA8AAAAAAAAAAAAAAAAAmAIAAGRycy9k&#10;b3ducmV2LnhtbFBLBQYAAAAABAAEAPUAAACJAwAAAAA=&#10;" path="m,l90,e" filled="f" strokeweight=".35136mm">
                  <v:path arrowok="t" o:connecttype="custom" o:connectlocs="0,0;90,0" o:connectangles="0,0"/>
                </v:shape>
                <v:shape id="Freeform 235" o:spid="_x0000_s1223" style="position:absolute;left:6563;top:2969;width:20;height:179;visibility:visible;mso-wrap-style:square;v-text-anchor:top" coordsize="20,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S0xsUA&#10;AADcAAAADwAAAGRycy9kb3ducmV2LnhtbESP0WrCQBRE34X+w3ILfSm6MRWV6CoitLT4IEY/4Jq9&#10;TUKzd8Puqolf3y0UfBxm5gyzXHemEVdyvrasYDxKQBAXVtdcKjgd34dzED4ga2wsk4KePKxXT4Ml&#10;Ztre+EDXPJQiQthnqKAKoc2k9EVFBv3ItsTR+7bOYIjSlVI7vEW4aWSaJFNpsOa4UGFL24qKn/xi&#10;FHB/30mXj7vX/Yzu/cfX2W/Ts1Ivz91mASJQFx7h//anVjB5S+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NLTGxQAAANwAAAAPAAAAAAAAAAAAAAAAAJgCAABkcnMv&#10;ZG93bnJldi54bWxQSwUGAAAAAAQABAD1AAAAigMAAAAA&#10;" path="m,178l,89,,e" filled="f" strokeweight=".35136mm">
                  <v:path arrowok="t" o:connecttype="custom" o:connectlocs="0,178;0,89;0,0" o:connectangles="0,0,0"/>
                </v:shape>
                <v:shape id="Freeform 236" o:spid="_x0000_s1224" style="position:absolute;left:6518;top:314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bzMQA&#10;AADcAAAADwAAAGRycy9kb3ducmV2LnhtbESP0WoCMRRE3wv9h3CFvmnWWousRimWSh+EovYDLpvr&#10;ZjW5WZKsbvv1Rij0cZiZM8xi1TsrLhRi41nBeFSAIK68brhW8H34GM5AxISs0XomBT8UYbV8fFhg&#10;qf2Vd3TZp1pkCMcSFZiU2lLKWBlyGEe+Jc7e0QeHKctQSx3wmuHOyueieJUOG84LBltaG6rO+84p&#10;+LWULJrttjtsprPT5p2+wrpT6mnQv81BJOrTf/iv/akVvEwmcD+Tj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y28zEAAAA3AAAAA8AAAAAAAAAAAAAAAAAmAIAAGRycy9k&#10;b3ducmV2LnhtbFBLBQYAAAAABAAEAPUAAACJAwAAAAA=&#10;" path="m,l90,e" filled="f" strokeweight=".35136mm">
                  <v:path arrowok="t" o:connecttype="custom" o:connectlocs="0,0;90,0" o:connectangles="0,0"/>
                </v:shape>
                <v:shape id="Freeform 237" o:spid="_x0000_s1225" style="position:absolute;left:6518;top:296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tDuMQA&#10;AADcAAAADwAAAGRycy9kb3ducmV2LnhtbESP0WoCMRRE3wv9h3AF32rW1hZZjVIslT4IRe0HXDbX&#10;zWpysyRZXfv1Rij0cZiZM8x82TsrzhRi41nBeFSAIK68brhW8LP/fJqCiAlZo/VMCq4UYbl4fJhj&#10;qf2Ft3TepVpkCMcSFZiU2lLKWBlyGEe+Jc7ewQeHKctQSx3wkuHOyueieJMOG84LBltaGapOu84p&#10;+LWULJrNptuvX6fH9Qd9h1Wn1HDQv89AJOrTf/iv/aUVTF4mcD+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bQ7jEAAAA3AAAAA8AAAAAAAAAAAAAAAAAmAIAAGRycy9k&#10;b3ducmV2LnhtbFBLBQYAAAAABAAEAPUAAACJAwAAAAA=&#10;" path="m,l90,e" filled="f" strokeweight=".35136mm">
                  <v:path arrowok="t" o:connecttype="custom" o:connectlocs="0,0;90,0" o:connectangles="0,0"/>
                </v:shape>
                <v:shape id="Freeform 238" o:spid="_x0000_s1226" style="position:absolute;left:3868;top:215;width:2695;height:2924;visibility:visible;mso-wrap-style:square;v-text-anchor:top" coordsize="2695,29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ShU8EA&#10;AADcAAAADwAAAGRycy9kb3ducmV2LnhtbESPS4vCMBSF9wP+h3AFd2Pqk6FjFBEEcaH4YraX5k5b&#10;bG5KEmv990YQXB7O4+PMFq2pREPOl5YVDPoJCOLM6pJzBefT+vsHhA/IGivLpOBBHhbzztcMU23v&#10;fKDmGHIRR9inqKAIoU6l9FlBBn3f1sTR+7fOYIjS5VI7vMdxU8lhkkylwZIjocCaVgVl1+PNRO4w&#10;27n9qHmE+rLd2eSykfmfVarXbZe/IAK14RN+tzdawXg0gdeZeAT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koVPBAAAA3AAAAA8AAAAAAAAAAAAAAAAAmAIAAGRycy9kb3du&#10;cmV2LnhtbFBLBQYAAAAABAAEAPUAAACGAwAAAAA=&#10;" path="m,l300,2918r297,-72l897,2923r300,-67l1497,2721r298,113l2095,2899r300,-173l2695,2841e" filled="f" strokeweight=".96pt">
                  <v:path arrowok="t" o:connecttype="custom" o:connectlocs="0,0;300,2918;597,2846;897,2923;1197,2856;1497,2721;1795,2834;2095,2899;2395,2726;2695,2841" o:connectangles="0,0,0,0,0,0,0,0,0,0"/>
                </v:shape>
                <v:shape id="Freeform 239" o:spid="_x0000_s1227" style="position:absolute;left:3868;top:203;width:4491;height:1517;visibility:visible;mso-wrap-style:square;v-text-anchor:top" coordsize="4491,1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fJMQA&#10;AADcAAAADwAAAGRycy9kb3ducmV2LnhtbESPzWrDMBCE74G+g9hCbonc/BjjRgmhEAglFyel58Xa&#10;WqbWykiq7bx9VCj0OMzMN8zuMNlODORD61jByzIDQVw73XKj4ON2WhQgQkTW2DkmBXcKcNg/zXZY&#10;ajdyRcM1NiJBOJSowMTYl1KG2pDFsHQ9cfK+nLcYk/SN1B7HBLedXGVZLi22nBYM9vRmqP6+/lgF&#10;ISuG7WU8FtWpoG2V+5V5P38qNX+ejq8gIk3xP/zXPmsFm3UOv2fSEZD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AnyTEAAAA3AAAAA8AAAAAAAAAAAAAAAAAmAIAAGRycy9k&#10;b3ducmV2LnhtbFBLBQYAAAAABAAEAPUAAACJAwAAAAA=&#10;" path="m,l300,1495r297,-17l897,1435r300,26l1497,1485r298,-12l2095,1468r300,17l2695,1485r297,-7l3292,1444r300,24l3890,1485r300,31l4490,1485e" filled="f" strokeweight=".96pt">
                  <v:path arrowok="t" o:connecttype="custom" o:connectlocs="0,0;300,1495;597,1478;897,1435;1197,1461;1497,1485;1795,1473;2095,1468;2395,1485;2695,1485;2992,1478;3292,1444;3592,1468;3890,1485;4190,1516;4490,1485" o:connectangles="0,0,0,0,0,0,0,0,0,0,0,0,0,0,0,0"/>
                </v:shape>
                <w10:wrap anchorx="page"/>
              </v:group>
            </w:pict>
          </mc:Fallback>
        </mc:AlternateContent>
      </w:r>
      <w:r w:rsidRPr="00143138">
        <w:rPr>
          <w:noProof/>
        </w:rPr>
        <mc:AlternateContent>
          <mc:Choice Requires="wps">
            <w:drawing>
              <wp:anchor distT="0" distB="0" distL="114300" distR="114300" simplePos="0" relativeHeight="251656704" behindDoc="1" locked="0" layoutInCell="0" allowOverlap="1" wp14:anchorId="29D5EEB2" wp14:editId="414B476B">
                <wp:simplePos x="0" y="0"/>
                <wp:positionH relativeFrom="page">
                  <wp:posOffset>1858645</wp:posOffset>
                </wp:positionH>
                <wp:positionV relativeFrom="paragraph">
                  <wp:posOffset>-4445</wp:posOffset>
                </wp:positionV>
                <wp:extent cx="125730" cy="1939925"/>
                <wp:effectExtent l="0" t="0" r="0" b="0"/>
                <wp:wrapNone/>
                <wp:docPr id="234"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93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11108" w14:textId="77777777" w:rsidR="00994C13" w:rsidRDefault="00994C13">
                            <w:pPr>
                              <w:widowControl w:val="0"/>
                              <w:autoSpaceDE w:val="0"/>
                              <w:autoSpaceDN w:val="0"/>
                              <w:adjustRightInd w:val="0"/>
                              <w:spacing w:after="0" w:line="182" w:lineRule="exact"/>
                              <w:ind w:left="20" w:right="-44"/>
                              <w:rPr>
                                <w:rFonts w:ascii="Times New Roman" w:hAnsi="Times New Roman"/>
                                <w:sz w:val="16"/>
                                <w:szCs w:val="16"/>
                              </w:rPr>
                            </w:pPr>
                            <w:r>
                              <w:rPr>
                                <w:rFonts w:ascii="Times New Roman" w:hAnsi="Times New Roman"/>
                                <w:spacing w:val="1"/>
                                <w:sz w:val="16"/>
                                <w:szCs w:val="16"/>
                              </w:rPr>
                              <w:t>M</w:t>
                            </w:r>
                            <w:r>
                              <w:rPr>
                                <w:rFonts w:ascii="Times New Roman" w:hAnsi="Times New Roman"/>
                                <w:spacing w:val="-1"/>
                                <w:sz w:val="16"/>
                                <w:szCs w:val="16"/>
                              </w:rPr>
                              <w:t>ea</w:t>
                            </w:r>
                            <w:r>
                              <w:rPr>
                                <w:rFonts w:ascii="Times New Roman" w:hAnsi="Times New Roman"/>
                                <w:sz w:val="16"/>
                                <w:szCs w:val="16"/>
                              </w:rPr>
                              <w:t>n</w:t>
                            </w:r>
                            <w:r>
                              <w:rPr>
                                <w:rFonts w:ascii="Times New Roman" w:hAnsi="Times New Roman"/>
                                <w:spacing w:val="-3"/>
                                <w:sz w:val="16"/>
                                <w:szCs w:val="16"/>
                              </w:rPr>
                              <w:t xml:space="preserve"> </w:t>
                            </w:r>
                            <w:r>
                              <w:rPr>
                                <w:rFonts w:ascii="Times New Roman" w:hAnsi="Times New Roman"/>
                                <w:sz w:val="16"/>
                                <w:szCs w:val="16"/>
                              </w:rPr>
                              <w:t>(</w:t>
                            </w:r>
                            <w:r>
                              <w:rPr>
                                <w:rFonts w:ascii="Times New Roman" w:hAnsi="Times New Roman"/>
                                <w:spacing w:val="-1"/>
                                <w:sz w:val="16"/>
                                <w:szCs w:val="16"/>
                              </w:rPr>
                              <w:t>±</w:t>
                            </w:r>
                            <w:r>
                              <w:rPr>
                                <w:rFonts w:ascii="Times New Roman" w:hAnsi="Times New Roman"/>
                                <w:spacing w:val="1"/>
                                <w:sz w:val="16"/>
                                <w:szCs w:val="16"/>
                              </w:rPr>
                              <w:t>S</w:t>
                            </w:r>
                            <w:r>
                              <w:rPr>
                                <w:rFonts w:ascii="Times New Roman" w:hAnsi="Times New Roman"/>
                                <w:spacing w:val="-1"/>
                                <w:sz w:val="16"/>
                                <w:szCs w:val="16"/>
                              </w:rPr>
                              <w:t>E</w:t>
                            </w:r>
                            <w:r>
                              <w:rPr>
                                <w:rFonts w:ascii="Times New Roman" w:hAnsi="Times New Roman"/>
                                <w:spacing w:val="1"/>
                                <w:sz w:val="16"/>
                                <w:szCs w:val="16"/>
                              </w:rPr>
                              <w:t>M</w:t>
                            </w:r>
                            <w:r>
                              <w:rPr>
                                <w:rFonts w:ascii="Times New Roman" w:hAnsi="Times New Roman"/>
                                <w:sz w:val="16"/>
                                <w:szCs w:val="16"/>
                              </w:rPr>
                              <w:t>)</w:t>
                            </w:r>
                            <w:r>
                              <w:rPr>
                                <w:rFonts w:ascii="Times New Roman" w:hAnsi="Times New Roman"/>
                                <w:spacing w:val="-2"/>
                                <w:sz w:val="16"/>
                                <w:szCs w:val="16"/>
                              </w:rPr>
                              <w:t xml:space="preserve"> </w:t>
                            </w:r>
                            <w:r>
                              <w:rPr>
                                <w:rFonts w:ascii="Times New Roman" w:hAnsi="Times New Roman"/>
                                <w:spacing w:val="1"/>
                                <w:sz w:val="16"/>
                                <w:szCs w:val="16"/>
                              </w:rPr>
                              <w:t>S</w:t>
                            </w:r>
                            <w:r>
                              <w:rPr>
                                <w:rFonts w:ascii="Times New Roman" w:hAnsi="Times New Roman"/>
                                <w:spacing w:val="-1"/>
                                <w:sz w:val="16"/>
                                <w:szCs w:val="16"/>
                              </w:rPr>
                              <w:t>e</w:t>
                            </w:r>
                            <w:r>
                              <w:rPr>
                                <w:rFonts w:ascii="Times New Roman" w:hAnsi="Times New Roman"/>
                                <w:sz w:val="16"/>
                                <w:szCs w:val="16"/>
                              </w:rPr>
                              <w:t>rum</w:t>
                            </w:r>
                            <w:r>
                              <w:rPr>
                                <w:rFonts w:ascii="Times New Roman" w:hAnsi="Times New Roman"/>
                                <w:spacing w:val="-2"/>
                                <w:sz w:val="16"/>
                                <w:szCs w:val="16"/>
                              </w:rPr>
                              <w:t xml:space="preserve"> </w:t>
                            </w:r>
                            <w:r>
                              <w:rPr>
                                <w:rFonts w:ascii="Times New Roman" w:hAnsi="Times New Roman"/>
                                <w:spacing w:val="1"/>
                                <w:sz w:val="16"/>
                                <w:szCs w:val="16"/>
                              </w:rPr>
                              <w:t>U</w:t>
                            </w:r>
                            <w:r>
                              <w:rPr>
                                <w:rFonts w:ascii="Times New Roman" w:hAnsi="Times New Roman"/>
                                <w:sz w:val="16"/>
                                <w:szCs w:val="16"/>
                              </w:rPr>
                              <w:t>r</w:t>
                            </w:r>
                            <w:r>
                              <w:rPr>
                                <w:rFonts w:ascii="Times New Roman" w:hAnsi="Times New Roman"/>
                                <w:spacing w:val="-1"/>
                                <w:sz w:val="16"/>
                                <w:szCs w:val="16"/>
                              </w:rPr>
                              <w:t>i</w:t>
                            </w:r>
                            <w:r>
                              <w:rPr>
                                <w:rFonts w:ascii="Times New Roman" w:hAnsi="Times New Roman"/>
                                <w:sz w:val="16"/>
                                <w:szCs w:val="16"/>
                              </w:rPr>
                              <w:t>c</w:t>
                            </w:r>
                            <w:r>
                              <w:rPr>
                                <w:rFonts w:ascii="Times New Roman" w:hAnsi="Times New Roman"/>
                                <w:spacing w:val="-3"/>
                                <w:sz w:val="16"/>
                                <w:szCs w:val="16"/>
                              </w:rPr>
                              <w:t xml:space="preserve"> </w:t>
                            </w:r>
                            <w:r>
                              <w:rPr>
                                <w:rFonts w:ascii="Times New Roman" w:hAnsi="Times New Roman"/>
                                <w:spacing w:val="-2"/>
                                <w:sz w:val="16"/>
                                <w:szCs w:val="16"/>
                              </w:rPr>
                              <w:t>A</w:t>
                            </w:r>
                            <w:r>
                              <w:rPr>
                                <w:rFonts w:ascii="Times New Roman" w:hAnsi="Times New Roman"/>
                                <w:spacing w:val="-1"/>
                                <w:sz w:val="16"/>
                                <w:szCs w:val="16"/>
                              </w:rPr>
                              <w:t>ci</w:t>
                            </w:r>
                            <w:r>
                              <w:rPr>
                                <w:rFonts w:ascii="Times New Roman" w:hAnsi="Times New Roman"/>
                                <w:sz w:val="16"/>
                                <w:szCs w:val="16"/>
                              </w:rPr>
                              <w:t>d</w:t>
                            </w:r>
                            <w:r>
                              <w:rPr>
                                <w:rFonts w:ascii="Times New Roman" w:hAnsi="Times New Roman"/>
                                <w:spacing w:val="3"/>
                                <w:sz w:val="16"/>
                                <w:szCs w:val="16"/>
                              </w:rPr>
                              <w:t xml:space="preserve"> </w:t>
                            </w:r>
                            <w:r>
                              <w:rPr>
                                <w:rFonts w:ascii="Times New Roman" w:hAnsi="Times New Roman"/>
                                <w:spacing w:val="-6"/>
                                <w:sz w:val="16"/>
                                <w:szCs w:val="16"/>
                              </w:rPr>
                              <w:t>L</w:t>
                            </w:r>
                            <w:r>
                              <w:rPr>
                                <w:rFonts w:ascii="Times New Roman" w:hAnsi="Times New Roman"/>
                                <w:spacing w:val="-1"/>
                                <w:sz w:val="16"/>
                                <w:szCs w:val="16"/>
                              </w:rPr>
                              <w:t>e</w:t>
                            </w:r>
                            <w:r>
                              <w:rPr>
                                <w:rFonts w:ascii="Times New Roman" w:hAnsi="Times New Roman"/>
                                <w:sz w:val="16"/>
                                <w:szCs w:val="16"/>
                              </w:rPr>
                              <w:t>v</w:t>
                            </w:r>
                            <w:r>
                              <w:rPr>
                                <w:rFonts w:ascii="Times New Roman" w:hAnsi="Times New Roman"/>
                                <w:spacing w:val="2"/>
                                <w:sz w:val="16"/>
                                <w:szCs w:val="16"/>
                              </w:rPr>
                              <w:t>e</w:t>
                            </w:r>
                            <w:r>
                              <w:rPr>
                                <w:rFonts w:ascii="Times New Roman" w:hAnsi="Times New Roman"/>
                                <w:sz w:val="16"/>
                                <w:szCs w:val="16"/>
                              </w:rPr>
                              <w:t>l</w:t>
                            </w:r>
                            <w:r>
                              <w:rPr>
                                <w:rFonts w:ascii="Times New Roman" w:hAnsi="Times New Roman"/>
                                <w:spacing w:val="3"/>
                                <w:sz w:val="16"/>
                                <w:szCs w:val="16"/>
                              </w:rPr>
                              <w:t xml:space="preserve"> </w:t>
                            </w:r>
                            <w:r>
                              <w:rPr>
                                <w:rFonts w:ascii="Times New Roman" w:hAnsi="Times New Roman"/>
                                <w:sz w:val="16"/>
                                <w:szCs w:val="16"/>
                              </w:rPr>
                              <w:t>(</w:t>
                            </w:r>
                            <w:r>
                              <w:rPr>
                                <w:rFonts w:ascii="Times New Roman" w:hAnsi="Times New Roman"/>
                                <w:spacing w:val="2"/>
                                <w:sz w:val="16"/>
                                <w:szCs w:val="16"/>
                              </w:rPr>
                              <w:t>m</w:t>
                            </w:r>
                            <w:r>
                              <w:rPr>
                                <w:rFonts w:ascii="Times New Roman" w:hAnsi="Times New Roman"/>
                                <w:spacing w:val="-2"/>
                                <w:sz w:val="16"/>
                                <w:szCs w:val="16"/>
                              </w:rPr>
                              <w:t>g</w:t>
                            </w:r>
                            <w:r>
                              <w:rPr>
                                <w:rFonts w:ascii="Times New Roman" w:hAnsi="Times New Roman"/>
                                <w:spacing w:val="-1"/>
                                <w:sz w:val="16"/>
                                <w:szCs w:val="16"/>
                              </w:rPr>
                              <w:t>/</w:t>
                            </w:r>
                            <w:r>
                              <w:rPr>
                                <w:rFonts w:ascii="Times New Roman" w:hAnsi="Times New Roman"/>
                                <w:sz w:val="16"/>
                                <w:szCs w:val="16"/>
                              </w:rPr>
                              <w:t>d</w:t>
                            </w:r>
                            <w:r>
                              <w:rPr>
                                <w:rFonts w:ascii="Times New Roman" w:hAnsi="Times New Roman"/>
                                <w:spacing w:val="-6"/>
                                <w:sz w:val="16"/>
                                <w:szCs w:val="16"/>
                              </w:rPr>
                              <w:t>L</w:t>
                            </w:r>
                            <w:r>
                              <w:rPr>
                                <w:rFonts w:ascii="Times New Roman" w:hAnsi="Times New Roman"/>
                                <w:sz w:val="16"/>
                                <w:szCs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D5EEB2" id="_x0000_t202" coordsize="21600,21600" o:spt="202" path="m,l,21600r21600,l21600,xe">
                <v:stroke joinstyle="miter"/>
                <v:path gradientshapeok="t" o:connecttype="rect"/>
              </v:shapetype>
              <v:shape id="Text Box 240" o:spid="_x0000_s1026" type="#_x0000_t202" style="position:absolute;left:0;text-align:left;margin-left:146.35pt;margin-top:-.35pt;width:9.9pt;height:152.7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" o:allowincell="f" filled="f" stroked="f">
                <v:textbox style="layout-flow:vertical;mso-layout-flow-alt:bottom-to-top" inset="0,0,0,0">
                  <w:txbxContent>
                    <w:p w14:paraId="69711108" w14:textId="77777777" w:rsidR="00994C13" w:rsidRDefault="00994C13">
                      <w:pPr>
                        <w:widowControl w:val="0"/>
                        <w:autoSpaceDE w:val="0"/>
                        <w:autoSpaceDN w:val="0"/>
                        <w:adjustRightInd w:val="0"/>
                        <w:spacing w:after="0" w:line="182" w:lineRule="exact"/>
                        <w:ind w:left="20" w:right="-44"/>
                        <w:rPr>
                          <w:rFonts w:ascii="Times New Roman" w:hAnsi="Times New Roman"/>
                          <w:sz w:val="16"/>
                          <w:szCs w:val="16"/>
                        </w:rPr>
                      </w:pPr>
                      <w:r>
                        <w:rPr>
                          <w:rFonts w:ascii="Times New Roman" w:hAnsi="Times New Roman"/>
                          <w:spacing w:val="1"/>
                          <w:sz w:val="16"/>
                          <w:szCs w:val="16"/>
                        </w:rPr>
                        <w:t>M</w:t>
                      </w:r>
                      <w:r>
                        <w:rPr>
                          <w:rFonts w:ascii="Times New Roman" w:hAnsi="Times New Roman"/>
                          <w:spacing w:val="-1"/>
                          <w:sz w:val="16"/>
                          <w:szCs w:val="16"/>
                        </w:rPr>
                        <w:t>ea</w:t>
                      </w:r>
                      <w:r>
                        <w:rPr>
                          <w:rFonts w:ascii="Times New Roman" w:hAnsi="Times New Roman"/>
                          <w:sz w:val="16"/>
                          <w:szCs w:val="16"/>
                        </w:rPr>
                        <w:t>n</w:t>
                      </w:r>
                      <w:r>
                        <w:rPr>
                          <w:rFonts w:ascii="Times New Roman" w:hAnsi="Times New Roman"/>
                          <w:spacing w:val="-3"/>
                          <w:sz w:val="16"/>
                          <w:szCs w:val="16"/>
                        </w:rPr>
                        <w:t xml:space="preserve"> </w:t>
                      </w:r>
                      <w:r>
                        <w:rPr>
                          <w:rFonts w:ascii="Times New Roman" w:hAnsi="Times New Roman"/>
                          <w:sz w:val="16"/>
                          <w:szCs w:val="16"/>
                        </w:rPr>
                        <w:t>(</w:t>
                      </w:r>
                      <w:r>
                        <w:rPr>
                          <w:rFonts w:ascii="Times New Roman" w:hAnsi="Times New Roman"/>
                          <w:spacing w:val="-1"/>
                          <w:sz w:val="16"/>
                          <w:szCs w:val="16"/>
                        </w:rPr>
                        <w:t>±</w:t>
                      </w:r>
                      <w:r>
                        <w:rPr>
                          <w:rFonts w:ascii="Times New Roman" w:hAnsi="Times New Roman"/>
                          <w:spacing w:val="1"/>
                          <w:sz w:val="16"/>
                          <w:szCs w:val="16"/>
                        </w:rPr>
                        <w:t>S</w:t>
                      </w:r>
                      <w:r>
                        <w:rPr>
                          <w:rFonts w:ascii="Times New Roman" w:hAnsi="Times New Roman"/>
                          <w:spacing w:val="-1"/>
                          <w:sz w:val="16"/>
                          <w:szCs w:val="16"/>
                        </w:rPr>
                        <w:t>E</w:t>
                      </w:r>
                      <w:r>
                        <w:rPr>
                          <w:rFonts w:ascii="Times New Roman" w:hAnsi="Times New Roman"/>
                          <w:spacing w:val="1"/>
                          <w:sz w:val="16"/>
                          <w:szCs w:val="16"/>
                        </w:rPr>
                        <w:t>M</w:t>
                      </w:r>
                      <w:r>
                        <w:rPr>
                          <w:rFonts w:ascii="Times New Roman" w:hAnsi="Times New Roman"/>
                          <w:sz w:val="16"/>
                          <w:szCs w:val="16"/>
                        </w:rPr>
                        <w:t>)</w:t>
                      </w:r>
                      <w:r>
                        <w:rPr>
                          <w:rFonts w:ascii="Times New Roman" w:hAnsi="Times New Roman"/>
                          <w:spacing w:val="-2"/>
                          <w:sz w:val="16"/>
                          <w:szCs w:val="16"/>
                        </w:rPr>
                        <w:t xml:space="preserve"> </w:t>
                      </w:r>
                      <w:r>
                        <w:rPr>
                          <w:rFonts w:ascii="Times New Roman" w:hAnsi="Times New Roman"/>
                          <w:spacing w:val="1"/>
                          <w:sz w:val="16"/>
                          <w:szCs w:val="16"/>
                        </w:rPr>
                        <w:t>S</w:t>
                      </w:r>
                      <w:r>
                        <w:rPr>
                          <w:rFonts w:ascii="Times New Roman" w:hAnsi="Times New Roman"/>
                          <w:spacing w:val="-1"/>
                          <w:sz w:val="16"/>
                          <w:szCs w:val="16"/>
                        </w:rPr>
                        <w:t>e</w:t>
                      </w:r>
                      <w:r>
                        <w:rPr>
                          <w:rFonts w:ascii="Times New Roman" w:hAnsi="Times New Roman"/>
                          <w:sz w:val="16"/>
                          <w:szCs w:val="16"/>
                        </w:rPr>
                        <w:t>rum</w:t>
                      </w:r>
                      <w:r>
                        <w:rPr>
                          <w:rFonts w:ascii="Times New Roman" w:hAnsi="Times New Roman"/>
                          <w:spacing w:val="-2"/>
                          <w:sz w:val="16"/>
                          <w:szCs w:val="16"/>
                        </w:rPr>
                        <w:t xml:space="preserve"> </w:t>
                      </w:r>
                      <w:r>
                        <w:rPr>
                          <w:rFonts w:ascii="Times New Roman" w:hAnsi="Times New Roman"/>
                          <w:spacing w:val="1"/>
                          <w:sz w:val="16"/>
                          <w:szCs w:val="16"/>
                        </w:rPr>
                        <w:t>U</w:t>
                      </w:r>
                      <w:r>
                        <w:rPr>
                          <w:rFonts w:ascii="Times New Roman" w:hAnsi="Times New Roman"/>
                          <w:sz w:val="16"/>
                          <w:szCs w:val="16"/>
                        </w:rPr>
                        <w:t>r</w:t>
                      </w:r>
                      <w:r>
                        <w:rPr>
                          <w:rFonts w:ascii="Times New Roman" w:hAnsi="Times New Roman"/>
                          <w:spacing w:val="-1"/>
                          <w:sz w:val="16"/>
                          <w:szCs w:val="16"/>
                        </w:rPr>
                        <w:t>i</w:t>
                      </w:r>
                      <w:r>
                        <w:rPr>
                          <w:rFonts w:ascii="Times New Roman" w:hAnsi="Times New Roman"/>
                          <w:sz w:val="16"/>
                          <w:szCs w:val="16"/>
                        </w:rPr>
                        <w:t>c</w:t>
                      </w:r>
                      <w:r>
                        <w:rPr>
                          <w:rFonts w:ascii="Times New Roman" w:hAnsi="Times New Roman"/>
                          <w:spacing w:val="-3"/>
                          <w:sz w:val="16"/>
                          <w:szCs w:val="16"/>
                        </w:rPr>
                        <w:t xml:space="preserve"> </w:t>
                      </w:r>
                      <w:r>
                        <w:rPr>
                          <w:rFonts w:ascii="Times New Roman" w:hAnsi="Times New Roman"/>
                          <w:spacing w:val="-2"/>
                          <w:sz w:val="16"/>
                          <w:szCs w:val="16"/>
                        </w:rPr>
                        <w:t>A</w:t>
                      </w:r>
                      <w:r>
                        <w:rPr>
                          <w:rFonts w:ascii="Times New Roman" w:hAnsi="Times New Roman"/>
                          <w:spacing w:val="-1"/>
                          <w:sz w:val="16"/>
                          <w:szCs w:val="16"/>
                        </w:rPr>
                        <w:t>ci</w:t>
                      </w:r>
                      <w:r>
                        <w:rPr>
                          <w:rFonts w:ascii="Times New Roman" w:hAnsi="Times New Roman"/>
                          <w:sz w:val="16"/>
                          <w:szCs w:val="16"/>
                        </w:rPr>
                        <w:t>d</w:t>
                      </w:r>
                      <w:r>
                        <w:rPr>
                          <w:rFonts w:ascii="Times New Roman" w:hAnsi="Times New Roman"/>
                          <w:spacing w:val="3"/>
                          <w:sz w:val="16"/>
                          <w:szCs w:val="16"/>
                        </w:rPr>
                        <w:t xml:space="preserve"> </w:t>
                      </w:r>
                      <w:r>
                        <w:rPr>
                          <w:rFonts w:ascii="Times New Roman" w:hAnsi="Times New Roman"/>
                          <w:spacing w:val="-6"/>
                          <w:sz w:val="16"/>
                          <w:szCs w:val="16"/>
                        </w:rPr>
                        <w:t>L</w:t>
                      </w:r>
                      <w:r>
                        <w:rPr>
                          <w:rFonts w:ascii="Times New Roman" w:hAnsi="Times New Roman"/>
                          <w:spacing w:val="-1"/>
                          <w:sz w:val="16"/>
                          <w:szCs w:val="16"/>
                        </w:rPr>
                        <w:t>e</w:t>
                      </w:r>
                      <w:r>
                        <w:rPr>
                          <w:rFonts w:ascii="Times New Roman" w:hAnsi="Times New Roman"/>
                          <w:sz w:val="16"/>
                          <w:szCs w:val="16"/>
                        </w:rPr>
                        <w:t>v</w:t>
                      </w:r>
                      <w:r>
                        <w:rPr>
                          <w:rFonts w:ascii="Times New Roman" w:hAnsi="Times New Roman"/>
                          <w:spacing w:val="2"/>
                          <w:sz w:val="16"/>
                          <w:szCs w:val="16"/>
                        </w:rPr>
                        <w:t>e</w:t>
                      </w:r>
                      <w:r>
                        <w:rPr>
                          <w:rFonts w:ascii="Times New Roman" w:hAnsi="Times New Roman"/>
                          <w:sz w:val="16"/>
                          <w:szCs w:val="16"/>
                        </w:rPr>
                        <w:t>l</w:t>
                      </w:r>
                      <w:r>
                        <w:rPr>
                          <w:rFonts w:ascii="Times New Roman" w:hAnsi="Times New Roman"/>
                          <w:spacing w:val="3"/>
                          <w:sz w:val="16"/>
                          <w:szCs w:val="16"/>
                        </w:rPr>
                        <w:t xml:space="preserve"> </w:t>
                      </w:r>
                      <w:r>
                        <w:rPr>
                          <w:rFonts w:ascii="Times New Roman" w:hAnsi="Times New Roman"/>
                          <w:sz w:val="16"/>
                          <w:szCs w:val="16"/>
                        </w:rPr>
                        <w:t>(</w:t>
                      </w:r>
                      <w:r>
                        <w:rPr>
                          <w:rFonts w:ascii="Times New Roman" w:hAnsi="Times New Roman"/>
                          <w:spacing w:val="2"/>
                          <w:sz w:val="16"/>
                          <w:szCs w:val="16"/>
                        </w:rPr>
                        <w:t>m</w:t>
                      </w:r>
                      <w:r>
                        <w:rPr>
                          <w:rFonts w:ascii="Times New Roman" w:hAnsi="Times New Roman"/>
                          <w:spacing w:val="-2"/>
                          <w:sz w:val="16"/>
                          <w:szCs w:val="16"/>
                        </w:rPr>
                        <w:t>g</w:t>
                      </w:r>
                      <w:r>
                        <w:rPr>
                          <w:rFonts w:ascii="Times New Roman" w:hAnsi="Times New Roman"/>
                          <w:spacing w:val="-1"/>
                          <w:sz w:val="16"/>
                          <w:szCs w:val="16"/>
                        </w:rPr>
                        <w:t>/</w:t>
                      </w:r>
                      <w:r>
                        <w:rPr>
                          <w:rFonts w:ascii="Times New Roman" w:hAnsi="Times New Roman"/>
                          <w:sz w:val="16"/>
                          <w:szCs w:val="16"/>
                        </w:rPr>
                        <w:t>d</w:t>
                      </w:r>
                      <w:r>
                        <w:rPr>
                          <w:rFonts w:ascii="Times New Roman" w:hAnsi="Times New Roman"/>
                          <w:spacing w:val="-6"/>
                          <w:sz w:val="16"/>
                          <w:szCs w:val="16"/>
                        </w:rPr>
                        <w:t>L</w:t>
                      </w:r>
                      <w:r>
                        <w:rPr>
                          <w:rFonts w:ascii="Times New Roman" w:hAnsi="Times New Roman"/>
                          <w:sz w:val="16"/>
                          <w:szCs w:val="16"/>
                        </w:rPr>
                        <w:t>)</w:t>
                      </w:r>
                    </w:p>
                  </w:txbxContent>
                </v:textbox>
                <w10:wrap anchorx="page"/>
              </v:shape>
            </w:pict>
          </mc:Fallback>
        </mc:AlternateContent>
      </w:r>
      <w:r w:rsidR="00D94262" w:rsidRPr="00143138">
        <w:rPr>
          <w:rFonts w:ascii="Times New Roman" w:hAnsi="Times New Roman"/>
          <w:sz w:val="16"/>
          <w:szCs w:val="16"/>
        </w:rPr>
        <w:t>10</w:t>
      </w:r>
      <w:r w:rsidR="00D94262" w:rsidRPr="00143138">
        <w:rPr>
          <w:rFonts w:ascii="Times New Roman" w:hAnsi="Times New Roman"/>
          <w:sz w:val="16"/>
          <w:szCs w:val="16"/>
        </w:rPr>
        <w:tab/>
      </w:r>
      <w:r w:rsidR="00D94262" w:rsidRPr="00143138">
        <w:rPr>
          <w:rFonts w:ascii="Times New Roman" w:hAnsi="Times New Roman"/>
          <w:sz w:val="12"/>
          <w:szCs w:val="12"/>
        </w:rPr>
        <w:t>Placebo</w:t>
      </w:r>
    </w:p>
    <w:p w14:paraId="64817100" w14:textId="77777777" w:rsidR="00D94262" w:rsidRPr="00143138" w:rsidRDefault="00D94262" w:rsidP="000A702F">
      <w:pPr>
        <w:keepNext/>
        <w:keepLines/>
        <w:autoSpaceDE w:val="0"/>
        <w:autoSpaceDN w:val="0"/>
        <w:adjustRightInd w:val="0"/>
        <w:spacing w:after="0" w:line="240" w:lineRule="auto"/>
        <w:rPr>
          <w:rFonts w:ascii="Times New Roman" w:hAnsi="Times New Roman"/>
          <w:sz w:val="17"/>
          <w:szCs w:val="17"/>
        </w:rPr>
      </w:pPr>
    </w:p>
    <w:p w14:paraId="54D8F380" w14:textId="77777777" w:rsidR="00D94262" w:rsidRPr="00143138" w:rsidRDefault="00D94262" w:rsidP="000A702F">
      <w:pPr>
        <w:keepNext/>
        <w:keepLines/>
        <w:autoSpaceDE w:val="0"/>
        <w:autoSpaceDN w:val="0"/>
        <w:adjustRightInd w:val="0"/>
        <w:spacing w:after="0" w:line="240" w:lineRule="auto"/>
        <w:ind w:left="2055" w:right="-20"/>
        <w:rPr>
          <w:rFonts w:ascii="Times New Roman" w:hAnsi="Times New Roman"/>
          <w:sz w:val="16"/>
          <w:szCs w:val="16"/>
        </w:rPr>
      </w:pPr>
      <w:r w:rsidRPr="00143138">
        <w:rPr>
          <w:rFonts w:ascii="Times New Roman" w:hAnsi="Times New Roman"/>
          <w:sz w:val="16"/>
          <w:szCs w:val="16"/>
        </w:rPr>
        <w:t>9</w:t>
      </w:r>
    </w:p>
    <w:p w14:paraId="220261EC" w14:textId="77777777" w:rsidR="00D94262" w:rsidRPr="00143138" w:rsidRDefault="00D94262" w:rsidP="000A702F">
      <w:pPr>
        <w:keepNext/>
        <w:keepLines/>
        <w:autoSpaceDE w:val="0"/>
        <w:autoSpaceDN w:val="0"/>
        <w:adjustRightInd w:val="0"/>
        <w:spacing w:after="0" w:line="240" w:lineRule="auto"/>
        <w:rPr>
          <w:rFonts w:ascii="Times New Roman" w:hAnsi="Times New Roman"/>
          <w:sz w:val="20"/>
          <w:szCs w:val="20"/>
        </w:rPr>
      </w:pPr>
    </w:p>
    <w:p w14:paraId="50736E34" w14:textId="77777777" w:rsidR="00D94262" w:rsidRPr="00143138" w:rsidRDefault="00D94262" w:rsidP="000A702F">
      <w:pPr>
        <w:keepNext/>
        <w:keepLines/>
        <w:autoSpaceDE w:val="0"/>
        <w:autoSpaceDN w:val="0"/>
        <w:adjustRightInd w:val="0"/>
        <w:spacing w:after="0" w:line="240" w:lineRule="auto"/>
        <w:ind w:left="2055" w:right="-20"/>
        <w:rPr>
          <w:rFonts w:ascii="Times New Roman" w:hAnsi="Times New Roman"/>
          <w:sz w:val="16"/>
          <w:szCs w:val="16"/>
        </w:rPr>
      </w:pPr>
      <w:r w:rsidRPr="00143138">
        <w:rPr>
          <w:rFonts w:ascii="Times New Roman" w:hAnsi="Times New Roman"/>
          <w:sz w:val="16"/>
          <w:szCs w:val="16"/>
        </w:rPr>
        <w:t>8</w:t>
      </w:r>
    </w:p>
    <w:p w14:paraId="7757A810" w14:textId="77777777" w:rsidR="00D94262" w:rsidRPr="00143138" w:rsidRDefault="00D94262" w:rsidP="000A702F">
      <w:pPr>
        <w:keepNext/>
        <w:keepLines/>
        <w:autoSpaceDE w:val="0"/>
        <w:autoSpaceDN w:val="0"/>
        <w:adjustRightInd w:val="0"/>
        <w:spacing w:after="0" w:line="240" w:lineRule="auto"/>
        <w:rPr>
          <w:rFonts w:ascii="Times New Roman" w:hAnsi="Times New Roman"/>
          <w:sz w:val="20"/>
          <w:szCs w:val="20"/>
        </w:rPr>
      </w:pPr>
    </w:p>
    <w:p w14:paraId="78D77295" w14:textId="77777777" w:rsidR="00D94262" w:rsidRPr="00143138" w:rsidRDefault="00D94262" w:rsidP="000A702F">
      <w:pPr>
        <w:keepNext/>
        <w:keepLines/>
        <w:tabs>
          <w:tab w:val="left" w:pos="5360"/>
        </w:tabs>
        <w:autoSpaceDE w:val="0"/>
        <w:autoSpaceDN w:val="0"/>
        <w:adjustRightInd w:val="0"/>
        <w:spacing w:after="0" w:line="240" w:lineRule="auto"/>
        <w:ind w:left="2055" w:right="-20"/>
        <w:rPr>
          <w:rFonts w:ascii="Times New Roman" w:hAnsi="Times New Roman"/>
          <w:sz w:val="12"/>
          <w:szCs w:val="12"/>
        </w:rPr>
      </w:pPr>
      <w:r w:rsidRPr="00143138">
        <w:rPr>
          <w:rFonts w:ascii="Times New Roman" w:hAnsi="Times New Roman"/>
          <w:sz w:val="16"/>
          <w:szCs w:val="16"/>
        </w:rPr>
        <w:t>7</w:t>
      </w:r>
      <w:r w:rsidRPr="00143138">
        <w:rPr>
          <w:rFonts w:ascii="Times New Roman" w:hAnsi="Times New Roman"/>
          <w:sz w:val="16"/>
          <w:szCs w:val="16"/>
        </w:rPr>
        <w:tab/>
      </w:r>
      <w:r w:rsidRPr="00143138">
        <w:rPr>
          <w:rFonts w:ascii="Times New Roman" w:hAnsi="Times New Roman"/>
          <w:sz w:val="12"/>
          <w:szCs w:val="12"/>
        </w:rPr>
        <w:t>Allopurinol</w:t>
      </w:r>
    </w:p>
    <w:p w14:paraId="7C53B93C" w14:textId="77777777" w:rsidR="00D94262" w:rsidRPr="00143138" w:rsidRDefault="00D94262" w:rsidP="000A702F">
      <w:pPr>
        <w:keepNext/>
        <w:keepLines/>
        <w:autoSpaceDE w:val="0"/>
        <w:autoSpaceDN w:val="0"/>
        <w:adjustRightInd w:val="0"/>
        <w:spacing w:after="0" w:line="240" w:lineRule="auto"/>
        <w:rPr>
          <w:rFonts w:ascii="Times New Roman" w:hAnsi="Times New Roman"/>
          <w:sz w:val="20"/>
          <w:szCs w:val="20"/>
        </w:rPr>
      </w:pPr>
    </w:p>
    <w:p w14:paraId="32F61D6C" w14:textId="77777777" w:rsidR="00D94262" w:rsidRPr="00143138" w:rsidRDefault="00D94262" w:rsidP="000A702F">
      <w:pPr>
        <w:keepNext/>
        <w:keepLines/>
        <w:autoSpaceDE w:val="0"/>
        <w:autoSpaceDN w:val="0"/>
        <w:adjustRightInd w:val="0"/>
        <w:spacing w:after="0" w:line="240" w:lineRule="auto"/>
        <w:ind w:left="2055" w:right="-20"/>
        <w:rPr>
          <w:rFonts w:ascii="Times New Roman" w:hAnsi="Times New Roman"/>
          <w:sz w:val="16"/>
          <w:szCs w:val="16"/>
        </w:rPr>
      </w:pPr>
      <w:r w:rsidRPr="00143138">
        <w:rPr>
          <w:rFonts w:ascii="Times New Roman" w:hAnsi="Times New Roman"/>
          <w:sz w:val="16"/>
          <w:szCs w:val="16"/>
        </w:rPr>
        <w:t>6</w:t>
      </w:r>
    </w:p>
    <w:p w14:paraId="26D37DFF" w14:textId="77777777" w:rsidR="00D94262" w:rsidRPr="00143138" w:rsidRDefault="00BE5482" w:rsidP="000A702F">
      <w:pPr>
        <w:keepNext/>
        <w:keepLines/>
        <w:autoSpaceDE w:val="0"/>
        <w:autoSpaceDN w:val="0"/>
        <w:adjustRightInd w:val="0"/>
        <w:spacing w:after="0" w:line="240" w:lineRule="auto"/>
        <w:ind w:left="5210" w:right="-20"/>
        <w:rPr>
          <w:rFonts w:ascii="Times New Roman" w:hAnsi="Times New Roman"/>
          <w:sz w:val="12"/>
          <w:szCs w:val="12"/>
        </w:rPr>
      </w:pPr>
      <w:r w:rsidRPr="00143138">
        <w:rPr>
          <w:rFonts w:ascii="Times New Roman" w:hAnsi="Times New Roman"/>
          <w:sz w:val="12"/>
          <w:szCs w:val="12"/>
        </w:rPr>
        <w:t>Febuxostat</w:t>
      </w:r>
      <w:r w:rsidR="00D94262" w:rsidRPr="00143138">
        <w:rPr>
          <w:rFonts w:ascii="Times New Roman" w:hAnsi="Times New Roman"/>
          <w:sz w:val="12"/>
          <w:szCs w:val="12"/>
        </w:rPr>
        <w:t xml:space="preserve"> 80</w:t>
      </w:r>
      <w:r w:rsidR="0075286D" w:rsidRPr="00143138">
        <w:rPr>
          <w:rFonts w:ascii="Times New Roman" w:hAnsi="Times New Roman"/>
          <w:sz w:val="12"/>
          <w:szCs w:val="12"/>
        </w:rPr>
        <w:t> mg</w:t>
      </w:r>
    </w:p>
    <w:p w14:paraId="1A95573C" w14:textId="77777777" w:rsidR="00D94262" w:rsidRPr="00143138" w:rsidRDefault="00D94262" w:rsidP="000A702F">
      <w:pPr>
        <w:keepNext/>
        <w:keepLines/>
        <w:autoSpaceDE w:val="0"/>
        <w:autoSpaceDN w:val="0"/>
        <w:adjustRightInd w:val="0"/>
        <w:spacing w:after="0" w:line="240" w:lineRule="auto"/>
        <w:rPr>
          <w:rFonts w:ascii="Times New Roman" w:hAnsi="Times New Roman"/>
          <w:sz w:val="10"/>
          <w:szCs w:val="10"/>
        </w:rPr>
      </w:pPr>
    </w:p>
    <w:p w14:paraId="6E406A17" w14:textId="77777777" w:rsidR="00D94262" w:rsidRPr="00143138" w:rsidRDefault="00D94262" w:rsidP="000A702F">
      <w:pPr>
        <w:keepNext/>
        <w:keepLines/>
        <w:autoSpaceDE w:val="0"/>
        <w:autoSpaceDN w:val="0"/>
        <w:adjustRightInd w:val="0"/>
        <w:spacing w:after="0" w:line="240" w:lineRule="auto"/>
        <w:ind w:left="2055" w:right="-20"/>
        <w:rPr>
          <w:rFonts w:ascii="Times New Roman" w:hAnsi="Times New Roman"/>
          <w:sz w:val="16"/>
          <w:szCs w:val="16"/>
        </w:rPr>
      </w:pPr>
      <w:r w:rsidRPr="00143138">
        <w:rPr>
          <w:rFonts w:ascii="Times New Roman" w:hAnsi="Times New Roman"/>
          <w:sz w:val="16"/>
          <w:szCs w:val="16"/>
        </w:rPr>
        <w:t>5</w:t>
      </w:r>
    </w:p>
    <w:p w14:paraId="3832F7A1" w14:textId="77777777" w:rsidR="00D94262" w:rsidRPr="00143138" w:rsidRDefault="00D94262" w:rsidP="000A702F">
      <w:pPr>
        <w:keepNext/>
        <w:keepLines/>
        <w:autoSpaceDE w:val="0"/>
        <w:autoSpaceDN w:val="0"/>
        <w:adjustRightInd w:val="0"/>
        <w:spacing w:after="0" w:line="240" w:lineRule="auto"/>
        <w:rPr>
          <w:rFonts w:ascii="Times New Roman" w:hAnsi="Times New Roman"/>
          <w:sz w:val="20"/>
          <w:szCs w:val="20"/>
        </w:rPr>
      </w:pPr>
    </w:p>
    <w:p w14:paraId="1652BE52" w14:textId="77777777" w:rsidR="00D94262" w:rsidRPr="00143138" w:rsidRDefault="00D94262" w:rsidP="000A702F">
      <w:pPr>
        <w:keepNext/>
        <w:keepLines/>
        <w:autoSpaceDE w:val="0"/>
        <w:autoSpaceDN w:val="0"/>
        <w:adjustRightInd w:val="0"/>
        <w:spacing w:after="0" w:line="240" w:lineRule="auto"/>
        <w:ind w:left="2055" w:right="-20"/>
        <w:rPr>
          <w:rFonts w:ascii="Times New Roman" w:hAnsi="Times New Roman"/>
          <w:sz w:val="16"/>
          <w:szCs w:val="16"/>
        </w:rPr>
      </w:pPr>
      <w:r w:rsidRPr="00143138">
        <w:rPr>
          <w:rFonts w:ascii="Times New Roman" w:hAnsi="Times New Roman"/>
          <w:sz w:val="16"/>
          <w:szCs w:val="16"/>
        </w:rPr>
        <w:t>4</w:t>
      </w:r>
    </w:p>
    <w:p w14:paraId="7F5C19AA" w14:textId="77777777" w:rsidR="00D94262" w:rsidRPr="00143138" w:rsidRDefault="00BE5482" w:rsidP="000A702F">
      <w:pPr>
        <w:keepNext/>
        <w:keepLines/>
        <w:autoSpaceDE w:val="0"/>
        <w:autoSpaceDN w:val="0"/>
        <w:adjustRightInd w:val="0"/>
        <w:spacing w:after="0" w:line="240" w:lineRule="auto"/>
        <w:ind w:left="5210" w:right="-20"/>
        <w:rPr>
          <w:rFonts w:ascii="Times New Roman" w:hAnsi="Times New Roman"/>
          <w:sz w:val="12"/>
          <w:szCs w:val="12"/>
        </w:rPr>
      </w:pPr>
      <w:r w:rsidRPr="00143138">
        <w:rPr>
          <w:rFonts w:ascii="Times New Roman" w:hAnsi="Times New Roman"/>
          <w:sz w:val="12"/>
          <w:szCs w:val="12"/>
        </w:rPr>
        <w:t>Febuxostat</w:t>
      </w:r>
      <w:r w:rsidR="00D94262" w:rsidRPr="00143138">
        <w:rPr>
          <w:rFonts w:ascii="Times New Roman" w:hAnsi="Times New Roman"/>
          <w:sz w:val="12"/>
          <w:szCs w:val="12"/>
        </w:rPr>
        <w:t xml:space="preserve"> 120</w:t>
      </w:r>
      <w:r w:rsidR="0075286D" w:rsidRPr="00143138">
        <w:rPr>
          <w:rFonts w:ascii="Times New Roman" w:hAnsi="Times New Roman"/>
          <w:sz w:val="12"/>
          <w:szCs w:val="12"/>
        </w:rPr>
        <w:t> mg</w:t>
      </w:r>
    </w:p>
    <w:p w14:paraId="0B5192B6" w14:textId="77777777" w:rsidR="00D94262" w:rsidRPr="00143138" w:rsidRDefault="00D94262" w:rsidP="000A702F">
      <w:pPr>
        <w:keepNext/>
        <w:keepLines/>
        <w:autoSpaceDE w:val="0"/>
        <w:autoSpaceDN w:val="0"/>
        <w:adjustRightInd w:val="0"/>
        <w:spacing w:after="0" w:line="240" w:lineRule="auto"/>
        <w:rPr>
          <w:rFonts w:ascii="Times New Roman" w:hAnsi="Times New Roman"/>
          <w:sz w:val="15"/>
          <w:szCs w:val="15"/>
        </w:rPr>
      </w:pPr>
    </w:p>
    <w:p w14:paraId="5375FEA6" w14:textId="77777777" w:rsidR="00D94262" w:rsidRPr="00143138" w:rsidRDefault="00D94262" w:rsidP="000A702F">
      <w:pPr>
        <w:keepNext/>
        <w:keepLines/>
        <w:tabs>
          <w:tab w:val="left" w:pos="2820"/>
        </w:tabs>
        <w:autoSpaceDE w:val="0"/>
        <w:autoSpaceDN w:val="0"/>
        <w:adjustRightInd w:val="0"/>
        <w:spacing w:after="0" w:line="240" w:lineRule="auto"/>
        <w:ind w:left="2055" w:right="-20"/>
        <w:rPr>
          <w:rFonts w:ascii="Times New Roman" w:hAnsi="Times New Roman"/>
          <w:sz w:val="16"/>
          <w:szCs w:val="16"/>
        </w:rPr>
      </w:pPr>
      <w:r w:rsidRPr="00143138">
        <w:rPr>
          <w:rFonts w:ascii="Times New Roman" w:hAnsi="Times New Roman"/>
          <w:sz w:val="16"/>
          <w:szCs w:val="16"/>
        </w:rPr>
        <w:t>3</w:t>
      </w:r>
      <w:r w:rsidRPr="00143138">
        <w:rPr>
          <w:rFonts w:ascii="Times New Roman" w:hAnsi="Times New Roman"/>
          <w:sz w:val="16"/>
          <w:szCs w:val="16"/>
        </w:rPr>
        <w:tab/>
      </w:r>
      <w:r w:rsidRPr="00143138">
        <w:rPr>
          <w:rFonts w:ascii="Times New Roman" w:hAnsi="Times New Roman"/>
          <w:sz w:val="16"/>
          <w:szCs w:val="16"/>
          <w:u w:val="single"/>
        </w:rPr>
        <w:t xml:space="preserve"> </w:t>
      </w:r>
      <w:r w:rsidRPr="00143138">
        <w:rPr>
          <w:rFonts w:ascii="Times New Roman" w:hAnsi="Times New Roman"/>
          <w:sz w:val="16"/>
          <w:szCs w:val="16"/>
          <w:u w:val="single"/>
        </w:rPr>
        <w:tab/>
      </w:r>
    </w:p>
    <w:p w14:paraId="70B6F86C" w14:textId="77777777" w:rsidR="00D94262" w:rsidRPr="00143138" w:rsidRDefault="00D94262" w:rsidP="000A702F">
      <w:pPr>
        <w:keepNext/>
        <w:keepLines/>
        <w:autoSpaceDE w:val="0"/>
        <w:autoSpaceDN w:val="0"/>
        <w:adjustRightInd w:val="0"/>
        <w:spacing w:after="0" w:line="240" w:lineRule="auto"/>
        <w:rPr>
          <w:rFonts w:ascii="Times New Roman" w:hAnsi="Times New Roman"/>
          <w:sz w:val="14"/>
          <w:szCs w:val="14"/>
        </w:rPr>
      </w:pPr>
    </w:p>
    <w:p w14:paraId="36654A6F" w14:textId="77777777" w:rsidR="00D94262" w:rsidRPr="00143138" w:rsidRDefault="00BE5482" w:rsidP="000A702F">
      <w:pPr>
        <w:keepNext/>
        <w:keepLines/>
        <w:autoSpaceDE w:val="0"/>
        <w:autoSpaceDN w:val="0"/>
        <w:adjustRightInd w:val="0"/>
        <w:spacing w:after="0" w:line="240" w:lineRule="auto"/>
        <w:ind w:left="5210" w:right="-20"/>
        <w:rPr>
          <w:rFonts w:ascii="Times New Roman" w:hAnsi="Times New Roman"/>
          <w:sz w:val="12"/>
          <w:szCs w:val="12"/>
        </w:rPr>
      </w:pPr>
      <w:r w:rsidRPr="00143138">
        <w:rPr>
          <w:rFonts w:ascii="Times New Roman" w:hAnsi="Times New Roman"/>
          <w:sz w:val="12"/>
          <w:szCs w:val="12"/>
        </w:rPr>
        <w:t>Febuxostat</w:t>
      </w:r>
      <w:r w:rsidR="00D94262" w:rsidRPr="00143138">
        <w:rPr>
          <w:rFonts w:ascii="Times New Roman" w:hAnsi="Times New Roman"/>
          <w:sz w:val="12"/>
          <w:szCs w:val="12"/>
        </w:rPr>
        <w:t xml:space="preserve"> 240</w:t>
      </w:r>
      <w:r w:rsidR="0075286D" w:rsidRPr="00143138">
        <w:rPr>
          <w:rFonts w:ascii="Times New Roman" w:hAnsi="Times New Roman"/>
          <w:sz w:val="12"/>
          <w:szCs w:val="12"/>
        </w:rPr>
        <w:t> mg</w:t>
      </w:r>
    </w:p>
    <w:p w14:paraId="66E56042" w14:textId="77777777" w:rsidR="00D94262" w:rsidRPr="00143138" w:rsidRDefault="00D94262" w:rsidP="000A702F">
      <w:pPr>
        <w:keepNext/>
        <w:keepLines/>
        <w:autoSpaceDE w:val="0"/>
        <w:autoSpaceDN w:val="0"/>
        <w:adjustRightInd w:val="0"/>
        <w:spacing w:after="0" w:line="240" w:lineRule="auto"/>
        <w:ind w:left="2055" w:right="-20"/>
        <w:rPr>
          <w:rFonts w:ascii="Times New Roman" w:hAnsi="Times New Roman"/>
          <w:sz w:val="16"/>
          <w:szCs w:val="16"/>
        </w:rPr>
      </w:pPr>
      <w:r w:rsidRPr="00143138">
        <w:rPr>
          <w:rFonts w:ascii="Times New Roman" w:hAnsi="Times New Roman"/>
          <w:sz w:val="16"/>
          <w:szCs w:val="16"/>
        </w:rPr>
        <w:t>2</w:t>
      </w:r>
    </w:p>
    <w:p w14:paraId="08AABF50" w14:textId="77777777" w:rsidR="00D94262" w:rsidRPr="00143138" w:rsidRDefault="00D94262" w:rsidP="000A702F">
      <w:pPr>
        <w:keepNext/>
        <w:keepLines/>
        <w:tabs>
          <w:tab w:val="left" w:pos="3120"/>
          <w:tab w:val="left" w:pos="3420"/>
          <w:tab w:val="left" w:pos="3720"/>
        </w:tabs>
        <w:autoSpaceDE w:val="0"/>
        <w:autoSpaceDN w:val="0"/>
        <w:adjustRightInd w:val="0"/>
        <w:spacing w:after="0" w:line="240" w:lineRule="auto"/>
        <w:ind w:left="2472" w:right="-20"/>
        <w:rPr>
          <w:rFonts w:ascii="Times New Roman" w:hAnsi="Times New Roman"/>
          <w:sz w:val="16"/>
          <w:szCs w:val="16"/>
        </w:rPr>
      </w:pPr>
      <w:r w:rsidRPr="00143138">
        <w:rPr>
          <w:rFonts w:ascii="Times New Roman" w:hAnsi="Times New Roman"/>
          <w:sz w:val="16"/>
          <w:szCs w:val="16"/>
        </w:rPr>
        <w:t>BL   2</w:t>
      </w:r>
      <w:r w:rsidRPr="00143138">
        <w:rPr>
          <w:rFonts w:ascii="Times New Roman" w:hAnsi="Times New Roman"/>
          <w:sz w:val="16"/>
          <w:szCs w:val="16"/>
        </w:rPr>
        <w:tab/>
        <w:t>4</w:t>
      </w:r>
      <w:r w:rsidRPr="00143138">
        <w:rPr>
          <w:rFonts w:ascii="Times New Roman" w:hAnsi="Times New Roman"/>
          <w:sz w:val="16"/>
          <w:szCs w:val="16"/>
        </w:rPr>
        <w:tab/>
        <w:t>6</w:t>
      </w:r>
      <w:r w:rsidRPr="00143138">
        <w:rPr>
          <w:rFonts w:ascii="Times New Roman" w:hAnsi="Times New Roman"/>
          <w:sz w:val="16"/>
          <w:szCs w:val="16"/>
        </w:rPr>
        <w:tab/>
        <w:t>8    12   16   20   24   28   32   36   40   44   48   52</w:t>
      </w:r>
    </w:p>
    <w:p w14:paraId="197A12CB" w14:textId="77777777" w:rsidR="00D94262" w:rsidRPr="00143138" w:rsidRDefault="00D94262" w:rsidP="000A702F">
      <w:pPr>
        <w:keepNext/>
        <w:keepLines/>
        <w:autoSpaceDE w:val="0"/>
        <w:autoSpaceDN w:val="0"/>
        <w:adjustRightInd w:val="0"/>
        <w:spacing w:after="0" w:line="240" w:lineRule="auto"/>
        <w:rPr>
          <w:rFonts w:ascii="Times New Roman" w:hAnsi="Times New Roman"/>
          <w:sz w:val="17"/>
          <w:szCs w:val="17"/>
        </w:rPr>
      </w:pPr>
    </w:p>
    <w:p w14:paraId="7B2FA818" w14:textId="77777777" w:rsidR="00D94262" w:rsidRPr="00143138" w:rsidRDefault="00D94262" w:rsidP="000A702F">
      <w:pPr>
        <w:keepNext/>
        <w:keepLines/>
        <w:autoSpaceDE w:val="0"/>
        <w:autoSpaceDN w:val="0"/>
        <w:adjustRightInd w:val="0"/>
        <w:spacing w:after="0" w:line="240" w:lineRule="auto"/>
        <w:ind w:left="4600" w:right="4216"/>
        <w:jc w:val="center"/>
        <w:rPr>
          <w:rFonts w:ascii="Times New Roman" w:hAnsi="Times New Roman"/>
          <w:sz w:val="16"/>
          <w:szCs w:val="16"/>
        </w:rPr>
      </w:pPr>
      <w:r w:rsidRPr="00143138">
        <w:rPr>
          <w:rFonts w:ascii="Times New Roman" w:hAnsi="Times New Roman"/>
          <w:sz w:val="16"/>
          <w:szCs w:val="16"/>
        </w:rPr>
        <w:t>Week</w:t>
      </w:r>
    </w:p>
    <w:p w14:paraId="6E50A351" w14:textId="77777777" w:rsidR="00D94262" w:rsidRPr="00143138" w:rsidRDefault="00D94262" w:rsidP="000A702F">
      <w:pPr>
        <w:keepNext/>
        <w:keepLines/>
        <w:autoSpaceDE w:val="0"/>
        <w:autoSpaceDN w:val="0"/>
        <w:adjustRightInd w:val="0"/>
        <w:spacing w:after="0" w:line="240" w:lineRule="auto"/>
        <w:rPr>
          <w:rFonts w:ascii="Times New Roman" w:hAnsi="Times New Roman"/>
          <w:sz w:val="12"/>
          <w:szCs w:val="12"/>
        </w:rPr>
      </w:pPr>
    </w:p>
    <w:p w14:paraId="26964B58" w14:textId="77777777" w:rsidR="00D94262" w:rsidRPr="00143138" w:rsidRDefault="00D94262" w:rsidP="000A702F">
      <w:pPr>
        <w:keepNext/>
        <w:keepLines/>
        <w:autoSpaceDE w:val="0"/>
        <w:autoSpaceDN w:val="0"/>
        <w:adjustRightInd w:val="0"/>
        <w:spacing w:after="0" w:line="240" w:lineRule="auto"/>
        <w:ind w:left="2288" w:right="-20"/>
        <w:rPr>
          <w:rFonts w:ascii="Times New Roman" w:hAnsi="Times New Roman"/>
          <w:sz w:val="12"/>
          <w:szCs w:val="12"/>
        </w:rPr>
      </w:pPr>
      <w:r w:rsidRPr="00143138">
        <w:rPr>
          <w:rFonts w:ascii="Times New Roman" w:hAnsi="Times New Roman"/>
          <w:sz w:val="12"/>
          <w:szCs w:val="12"/>
        </w:rPr>
        <w:t>BL=baseline       SEM=standard error of the mean</w:t>
      </w:r>
    </w:p>
    <w:p w14:paraId="6ED53E9D" w14:textId="77777777" w:rsidR="00D94262" w:rsidRPr="00143138" w:rsidRDefault="00D94262" w:rsidP="000A702F">
      <w:pPr>
        <w:widowControl w:val="0"/>
        <w:autoSpaceDE w:val="0"/>
        <w:autoSpaceDN w:val="0"/>
        <w:adjustRightInd w:val="0"/>
        <w:spacing w:after="0" w:line="240" w:lineRule="auto"/>
        <w:ind w:right="128"/>
        <w:rPr>
          <w:rFonts w:ascii="Times New Roman" w:hAnsi="Times New Roman"/>
        </w:rPr>
      </w:pPr>
    </w:p>
    <w:p w14:paraId="05D01077" w14:textId="5EC5A315" w:rsidR="00D94262" w:rsidRPr="00143138" w:rsidRDefault="00D94262" w:rsidP="003D260D">
      <w:pPr>
        <w:widowControl w:val="0"/>
        <w:autoSpaceDE w:val="0"/>
        <w:autoSpaceDN w:val="0"/>
        <w:adjustRightInd w:val="0"/>
        <w:spacing w:after="0" w:line="240" w:lineRule="auto"/>
        <w:ind w:right="128"/>
        <w:rPr>
          <w:rFonts w:ascii="Times New Roman" w:hAnsi="Times New Roman"/>
        </w:rPr>
      </w:pPr>
      <w:r w:rsidRPr="00143138">
        <w:rPr>
          <w:rFonts w:ascii="Times New Roman" w:hAnsi="Times New Roman"/>
        </w:rPr>
        <w:t>Note: 509 patients received allopurinol 300</w:t>
      </w:r>
      <w:r w:rsidR="0075286D" w:rsidRPr="00143138">
        <w:rPr>
          <w:rFonts w:ascii="Times New Roman" w:hAnsi="Times New Roman"/>
        </w:rPr>
        <w:t> mg</w:t>
      </w:r>
      <w:r w:rsidRPr="00143138">
        <w:rPr>
          <w:rFonts w:ascii="Times New Roman" w:hAnsi="Times New Roman"/>
        </w:rPr>
        <w:t xml:space="preserve"> QD; 10 patients with serum creatinine &gt;1.5 and </w:t>
      </w:r>
      <w:r w:rsidR="008225F3">
        <w:rPr>
          <w:rFonts w:ascii="Times New Roman" w:hAnsi="Times New Roman"/>
        </w:rPr>
        <w:t>≤</w:t>
      </w:r>
      <w:r w:rsidRPr="00143138">
        <w:rPr>
          <w:rFonts w:ascii="Times New Roman" w:hAnsi="Times New Roman"/>
        </w:rPr>
        <w:t>2.0</w:t>
      </w:r>
      <w:r w:rsidR="0075286D" w:rsidRPr="00143138">
        <w:rPr>
          <w:rFonts w:ascii="Times New Roman" w:hAnsi="Times New Roman"/>
        </w:rPr>
        <w:t> mg</w:t>
      </w:r>
      <w:r w:rsidRPr="00143138">
        <w:rPr>
          <w:rFonts w:ascii="Times New Roman" w:hAnsi="Times New Roman"/>
        </w:rPr>
        <w:t>/dL were dosed with 100</w:t>
      </w:r>
      <w:r w:rsidR="0075286D" w:rsidRPr="00143138">
        <w:rPr>
          <w:rFonts w:ascii="Times New Roman" w:hAnsi="Times New Roman"/>
        </w:rPr>
        <w:t> mg</w:t>
      </w:r>
      <w:r w:rsidRPr="00143138">
        <w:rPr>
          <w:rFonts w:ascii="Times New Roman" w:hAnsi="Times New Roman"/>
        </w:rPr>
        <w:t xml:space="preserve"> QD. (10 patients out of 268 in APEX study).</w:t>
      </w:r>
    </w:p>
    <w:p w14:paraId="1A14496C" w14:textId="77777777" w:rsidR="00D94262" w:rsidRPr="00143138" w:rsidRDefault="00D94262" w:rsidP="003D260D">
      <w:pPr>
        <w:widowControl w:val="0"/>
        <w:autoSpaceDE w:val="0"/>
        <w:autoSpaceDN w:val="0"/>
        <w:adjustRightInd w:val="0"/>
        <w:spacing w:after="0" w:line="240" w:lineRule="auto"/>
        <w:ind w:right="128"/>
        <w:rPr>
          <w:rFonts w:ascii="Times New Roman" w:hAnsi="Times New Roman"/>
        </w:rPr>
      </w:pPr>
      <w:r w:rsidRPr="00143138">
        <w:rPr>
          <w:rFonts w:ascii="Times New Roman" w:hAnsi="Times New Roman"/>
        </w:rPr>
        <w:t>240</w:t>
      </w:r>
      <w:r w:rsidR="0075286D" w:rsidRPr="00143138">
        <w:rPr>
          <w:rFonts w:ascii="Times New Roman" w:hAnsi="Times New Roman"/>
        </w:rPr>
        <w:t> mg</w:t>
      </w:r>
      <w:r w:rsidRPr="00143138">
        <w:rPr>
          <w:rFonts w:ascii="Times New Roman" w:hAnsi="Times New Roman"/>
        </w:rPr>
        <w:t xml:space="preserve"> febuxostat was used to evaluate the safety of febuxostat at twice the recommended highest dose.</w:t>
      </w:r>
    </w:p>
    <w:p w14:paraId="175183D0" w14:textId="77777777" w:rsidR="00D94262" w:rsidRPr="00143138" w:rsidRDefault="00D94262" w:rsidP="003D260D">
      <w:pPr>
        <w:widowControl w:val="0"/>
        <w:autoSpaceDE w:val="0"/>
        <w:autoSpaceDN w:val="0"/>
        <w:adjustRightInd w:val="0"/>
        <w:spacing w:after="0" w:line="240" w:lineRule="auto"/>
        <w:ind w:right="128"/>
        <w:rPr>
          <w:rFonts w:ascii="Times New Roman" w:hAnsi="Times New Roman"/>
        </w:rPr>
      </w:pPr>
    </w:p>
    <w:p w14:paraId="2D3A724B" w14:textId="77777777" w:rsidR="00D94262" w:rsidRPr="00143138" w:rsidRDefault="00D94262" w:rsidP="003D260D">
      <w:pPr>
        <w:widowControl w:val="0"/>
        <w:autoSpaceDE w:val="0"/>
        <w:autoSpaceDN w:val="0"/>
        <w:adjustRightInd w:val="0"/>
        <w:spacing w:after="0" w:line="240" w:lineRule="auto"/>
        <w:ind w:right="128"/>
        <w:rPr>
          <w:rFonts w:ascii="Times New Roman" w:hAnsi="Times New Roman"/>
        </w:rPr>
      </w:pPr>
      <w:r w:rsidRPr="00143138">
        <w:rPr>
          <w:rFonts w:ascii="Times New Roman" w:hAnsi="Times New Roman"/>
        </w:rPr>
        <w:t>CONFIRMS Study: The CONFIRMS study was a Phase 3, randomized, controlled, 26-week study to evaluate the safety and efficacy of febuxostat 40</w:t>
      </w:r>
      <w:r w:rsidR="0075286D" w:rsidRPr="00143138">
        <w:rPr>
          <w:rFonts w:ascii="Times New Roman" w:hAnsi="Times New Roman"/>
        </w:rPr>
        <w:t> mg</w:t>
      </w:r>
      <w:r w:rsidRPr="00143138">
        <w:rPr>
          <w:rFonts w:ascii="Times New Roman" w:hAnsi="Times New Roman"/>
        </w:rPr>
        <w:t xml:space="preserve"> and 80</w:t>
      </w:r>
      <w:r w:rsidR="0075286D" w:rsidRPr="00143138">
        <w:rPr>
          <w:rFonts w:ascii="Times New Roman" w:hAnsi="Times New Roman"/>
        </w:rPr>
        <w:t> mg</w:t>
      </w:r>
      <w:r w:rsidRPr="00143138">
        <w:rPr>
          <w:rFonts w:ascii="Times New Roman" w:hAnsi="Times New Roman"/>
        </w:rPr>
        <w:t>, in comparison with allopurinol</w:t>
      </w:r>
      <w:r w:rsidR="003D260D" w:rsidRPr="00143138">
        <w:rPr>
          <w:rFonts w:ascii="Times New Roman" w:hAnsi="Times New Roman"/>
        </w:rPr>
        <w:t xml:space="preserve"> </w:t>
      </w:r>
      <w:r w:rsidRPr="00143138">
        <w:rPr>
          <w:rFonts w:ascii="Times New Roman" w:hAnsi="Times New Roman"/>
        </w:rPr>
        <w:t>300</w:t>
      </w:r>
      <w:r w:rsidR="0075286D" w:rsidRPr="00143138">
        <w:rPr>
          <w:rFonts w:ascii="Times New Roman" w:hAnsi="Times New Roman"/>
        </w:rPr>
        <w:t> mg</w:t>
      </w:r>
      <w:r w:rsidRPr="00143138">
        <w:rPr>
          <w:rFonts w:ascii="Times New Roman" w:hAnsi="Times New Roman"/>
        </w:rPr>
        <w:t xml:space="preserve"> or 200</w:t>
      </w:r>
      <w:r w:rsidR="0075286D" w:rsidRPr="00143138">
        <w:rPr>
          <w:rFonts w:ascii="Times New Roman" w:hAnsi="Times New Roman"/>
        </w:rPr>
        <w:t> mg</w:t>
      </w:r>
      <w:r w:rsidRPr="00143138">
        <w:rPr>
          <w:rFonts w:ascii="Times New Roman" w:hAnsi="Times New Roman"/>
        </w:rPr>
        <w:t>, in patients with gout and hyperuricaemia. Two thousand and two hundred-sixty nine (2269) patients were randomized: febuxostat 40</w:t>
      </w:r>
      <w:r w:rsidR="0075286D" w:rsidRPr="00143138">
        <w:rPr>
          <w:rFonts w:ascii="Times New Roman" w:hAnsi="Times New Roman"/>
        </w:rPr>
        <w:t> mg</w:t>
      </w:r>
      <w:r w:rsidRPr="00143138">
        <w:rPr>
          <w:rFonts w:ascii="Times New Roman" w:hAnsi="Times New Roman"/>
        </w:rPr>
        <w:t xml:space="preserve"> QD (n=757), febuxostat 80</w:t>
      </w:r>
      <w:r w:rsidR="0075286D" w:rsidRPr="00143138">
        <w:rPr>
          <w:rFonts w:ascii="Times New Roman" w:hAnsi="Times New Roman"/>
        </w:rPr>
        <w:t> mg</w:t>
      </w:r>
      <w:r w:rsidRPr="00143138">
        <w:rPr>
          <w:rFonts w:ascii="Times New Roman" w:hAnsi="Times New Roman"/>
        </w:rPr>
        <w:t xml:space="preserve"> QD</w:t>
      </w:r>
      <w:r w:rsidR="003D260D" w:rsidRPr="00143138">
        <w:rPr>
          <w:rFonts w:ascii="Times New Roman" w:hAnsi="Times New Roman"/>
        </w:rPr>
        <w:t xml:space="preserve"> </w:t>
      </w:r>
      <w:r w:rsidRPr="00143138">
        <w:rPr>
          <w:rFonts w:ascii="Times New Roman" w:hAnsi="Times New Roman"/>
        </w:rPr>
        <w:t>(n=756), or allopurinol 300/200</w:t>
      </w:r>
      <w:r w:rsidR="0075286D" w:rsidRPr="00143138">
        <w:rPr>
          <w:rFonts w:ascii="Times New Roman" w:hAnsi="Times New Roman"/>
        </w:rPr>
        <w:t> mg</w:t>
      </w:r>
      <w:r w:rsidRPr="00143138">
        <w:rPr>
          <w:rFonts w:ascii="Times New Roman" w:hAnsi="Times New Roman"/>
        </w:rPr>
        <w:t xml:space="preserve"> QD (n=756). At least 65% of the patients had mild-moderate renal impairment (with creatinine clearance of 30-89</w:t>
      </w:r>
      <w:r w:rsidR="002E0E8A" w:rsidRPr="00143138">
        <w:rPr>
          <w:rFonts w:ascii="Times New Roman" w:hAnsi="Times New Roman"/>
        </w:rPr>
        <w:t> </w:t>
      </w:r>
      <w:r w:rsidRPr="00143138">
        <w:rPr>
          <w:rFonts w:ascii="Times New Roman" w:hAnsi="Times New Roman"/>
        </w:rPr>
        <w:t>mL/min). Prophylaxis against gout flares was</w:t>
      </w:r>
      <w:r w:rsidR="003D260D" w:rsidRPr="00143138">
        <w:rPr>
          <w:rFonts w:ascii="Times New Roman" w:hAnsi="Times New Roman"/>
        </w:rPr>
        <w:t xml:space="preserve"> </w:t>
      </w:r>
      <w:r w:rsidRPr="00143138">
        <w:rPr>
          <w:rFonts w:ascii="Times New Roman" w:hAnsi="Times New Roman"/>
        </w:rPr>
        <w:t>obligatory over the 26-week period.</w:t>
      </w:r>
    </w:p>
    <w:p w14:paraId="363F75C6" w14:textId="77777777" w:rsidR="00D94262" w:rsidRPr="00143138" w:rsidRDefault="00D94262" w:rsidP="003D260D">
      <w:pPr>
        <w:widowControl w:val="0"/>
        <w:autoSpaceDE w:val="0"/>
        <w:autoSpaceDN w:val="0"/>
        <w:adjustRightInd w:val="0"/>
        <w:spacing w:after="0" w:line="240" w:lineRule="auto"/>
        <w:ind w:right="128"/>
        <w:rPr>
          <w:rFonts w:ascii="Times New Roman" w:hAnsi="Times New Roman"/>
        </w:rPr>
      </w:pPr>
    </w:p>
    <w:p w14:paraId="3B95EE31" w14:textId="77777777" w:rsidR="00D94262" w:rsidRPr="00143138" w:rsidRDefault="00D94262" w:rsidP="003D260D">
      <w:pPr>
        <w:widowControl w:val="0"/>
        <w:autoSpaceDE w:val="0"/>
        <w:autoSpaceDN w:val="0"/>
        <w:adjustRightInd w:val="0"/>
        <w:spacing w:after="0" w:line="240" w:lineRule="auto"/>
        <w:ind w:right="128"/>
        <w:rPr>
          <w:rFonts w:ascii="Times New Roman" w:hAnsi="Times New Roman"/>
        </w:rPr>
      </w:pPr>
      <w:r w:rsidRPr="00143138">
        <w:rPr>
          <w:rFonts w:ascii="Times New Roman" w:hAnsi="Times New Roman"/>
        </w:rPr>
        <w:t>The proportion of patients with serum urate levels of &lt; 6.0</w:t>
      </w:r>
      <w:r w:rsidR="0075286D" w:rsidRPr="00143138">
        <w:rPr>
          <w:rFonts w:ascii="Times New Roman" w:hAnsi="Times New Roman"/>
        </w:rPr>
        <w:t> mg</w:t>
      </w:r>
      <w:r w:rsidRPr="00143138">
        <w:rPr>
          <w:rFonts w:ascii="Times New Roman" w:hAnsi="Times New Roman"/>
        </w:rPr>
        <w:t>/dL (357</w:t>
      </w:r>
      <w:r w:rsidR="002E0E8A" w:rsidRPr="00143138">
        <w:rPr>
          <w:rFonts w:ascii="Times New Roman" w:hAnsi="Times New Roman"/>
        </w:rPr>
        <w:t> </w:t>
      </w:r>
      <w:r w:rsidRPr="00143138">
        <w:rPr>
          <w:rFonts w:ascii="Times New Roman" w:hAnsi="Times New Roman"/>
        </w:rPr>
        <w:t>µmol/L) at the final visit, was</w:t>
      </w:r>
      <w:r w:rsidR="003D260D" w:rsidRPr="00143138">
        <w:rPr>
          <w:rFonts w:ascii="Times New Roman" w:hAnsi="Times New Roman"/>
        </w:rPr>
        <w:t xml:space="preserve"> </w:t>
      </w:r>
      <w:r w:rsidRPr="00143138">
        <w:rPr>
          <w:rFonts w:ascii="Times New Roman" w:hAnsi="Times New Roman"/>
        </w:rPr>
        <w:t>45% for 40</w:t>
      </w:r>
      <w:r w:rsidR="0075286D" w:rsidRPr="00143138">
        <w:rPr>
          <w:rFonts w:ascii="Times New Roman" w:hAnsi="Times New Roman"/>
        </w:rPr>
        <w:t> mg</w:t>
      </w:r>
      <w:r w:rsidRPr="00143138">
        <w:rPr>
          <w:rFonts w:ascii="Times New Roman" w:hAnsi="Times New Roman"/>
        </w:rPr>
        <w:t xml:space="preserve"> febuxostat, 67% for febuxostat 80</w:t>
      </w:r>
      <w:r w:rsidR="0075286D" w:rsidRPr="00143138">
        <w:rPr>
          <w:rFonts w:ascii="Times New Roman" w:hAnsi="Times New Roman"/>
        </w:rPr>
        <w:t> mg</w:t>
      </w:r>
      <w:r w:rsidRPr="00143138">
        <w:rPr>
          <w:rFonts w:ascii="Times New Roman" w:hAnsi="Times New Roman"/>
        </w:rPr>
        <w:t xml:space="preserve"> and 42% for allopurinol 300/200</w:t>
      </w:r>
      <w:r w:rsidR="0075286D" w:rsidRPr="00143138">
        <w:rPr>
          <w:rFonts w:ascii="Times New Roman" w:hAnsi="Times New Roman"/>
        </w:rPr>
        <w:t> mg</w:t>
      </w:r>
      <w:r w:rsidRPr="00143138">
        <w:rPr>
          <w:rFonts w:ascii="Times New Roman" w:hAnsi="Times New Roman"/>
        </w:rPr>
        <w:t>, respectively.</w:t>
      </w:r>
    </w:p>
    <w:p w14:paraId="01DFAFA9" w14:textId="77777777" w:rsidR="00D94262" w:rsidRPr="00143138" w:rsidRDefault="00D94262" w:rsidP="003D260D">
      <w:pPr>
        <w:widowControl w:val="0"/>
        <w:autoSpaceDE w:val="0"/>
        <w:autoSpaceDN w:val="0"/>
        <w:adjustRightInd w:val="0"/>
        <w:spacing w:after="0" w:line="240" w:lineRule="auto"/>
        <w:ind w:right="128"/>
        <w:rPr>
          <w:rFonts w:ascii="Times New Roman" w:hAnsi="Times New Roman"/>
        </w:rPr>
      </w:pPr>
    </w:p>
    <w:p w14:paraId="7D62A269" w14:textId="77777777" w:rsidR="00D94262" w:rsidRPr="00143138" w:rsidRDefault="00D94262" w:rsidP="003D260D">
      <w:pPr>
        <w:widowControl w:val="0"/>
        <w:autoSpaceDE w:val="0"/>
        <w:autoSpaceDN w:val="0"/>
        <w:adjustRightInd w:val="0"/>
        <w:spacing w:after="0" w:line="240" w:lineRule="auto"/>
        <w:ind w:right="128"/>
        <w:rPr>
          <w:rFonts w:ascii="Times New Roman" w:hAnsi="Times New Roman"/>
        </w:rPr>
      </w:pPr>
      <w:r w:rsidRPr="00143138">
        <w:rPr>
          <w:rFonts w:ascii="Times New Roman" w:hAnsi="Times New Roman"/>
          <w:i/>
          <w:iCs/>
        </w:rPr>
        <w:t>Primary endpoint in the sub-group of patients with renal impairment</w:t>
      </w:r>
    </w:p>
    <w:p w14:paraId="4BFD82F1" w14:textId="77777777" w:rsidR="00D94262" w:rsidRPr="00143138" w:rsidRDefault="00D94262" w:rsidP="003D260D">
      <w:pPr>
        <w:widowControl w:val="0"/>
        <w:autoSpaceDE w:val="0"/>
        <w:autoSpaceDN w:val="0"/>
        <w:adjustRightInd w:val="0"/>
        <w:spacing w:after="0" w:line="240" w:lineRule="auto"/>
        <w:ind w:right="128"/>
        <w:rPr>
          <w:rFonts w:ascii="Times New Roman" w:hAnsi="Times New Roman"/>
        </w:rPr>
      </w:pPr>
      <w:r w:rsidRPr="00143138">
        <w:rPr>
          <w:rFonts w:ascii="Times New Roman" w:hAnsi="Times New Roman"/>
        </w:rPr>
        <w:t>The APEX Study evaluated efficacy in 40 patients with renal impairment (i.e., baseline serum creatinine &gt; 1.5</w:t>
      </w:r>
      <w:r w:rsidR="0075286D" w:rsidRPr="00143138">
        <w:rPr>
          <w:rFonts w:ascii="Times New Roman" w:hAnsi="Times New Roman"/>
        </w:rPr>
        <w:t> mg</w:t>
      </w:r>
      <w:r w:rsidRPr="00143138">
        <w:rPr>
          <w:rFonts w:ascii="Times New Roman" w:hAnsi="Times New Roman"/>
        </w:rPr>
        <w:t>/dL and ≤2.0</w:t>
      </w:r>
      <w:r w:rsidR="0075286D" w:rsidRPr="00143138">
        <w:rPr>
          <w:rFonts w:ascii="Times New Roman" w:hAnsi="Times New Roman"/>
        </w:rPr>
        <w:t> mg</w:t>
      </w:r>
      <w:r w:rsidRPr="00143138">
        <w:rPr>
          <w:rFonts w:ascii="Times New Roman" w:hAnsi="Times New Roman"/>
        </w:rPr>
        <w:t>/dL). For renally impaired subjects who were randomized to</w:t>
      </w:r>
      <w:r w:rsidR="002E0E8A" w:rsidRPr="00143138">
        <w:rPr>
          <w:rFonts w:ascii="Times New Roman" w:hAnsi="Times New Roman"/>
        </w:rPr>
        <w:t xml:space="preserve"> </w:t>
      </w:r>
      <w:r w:rsidRPr="00143138">
        <w:rPr>
          <w:rFonts w:ascii="Times New Roman" w:hAnsi="Times New Roman"/>
        </w:rPr>
        <w:t>allopurinol, the dose was capped at 100</w:t>
      </w:r>
      <w:r w:rsidR="0075286D" w:rsidRPr="00143138">
        <w:rPr>
          <w:rFonts w:ascii="Times New Roman" w:hAnsi="Times New Roman"/>
        </w:rPr>
        <w:t> mg</w:t>
      </w:r>
      <w:r w:rsidRPr="00143138">
        <w:rPr>
          <w:rFonts w:ascii="Times New Roman" w:hAnsi="Times New Roman"/>
        </w:rPr>
        <w:t xml:space="preserve"> QD. Febuxostat achieved the primary efficacy endpoint</w:t>
      </w:r>
      <w:r w:rsidR="002E0E8A" w:rsidRPr="00143138">
        <w:rPr>
          <w:rFonts w:ascii="Times New Roman" w:hAnsi="Times New Roman"/>
        </w:rPr>
        <w:t xml:space="preserve"> </w:t>
      </w:r>
      <w:r w:rsidRPr="00143138">
        <w:rPr>
          <w:rFonts w:ascii="Times New Roman" w:hAnsi="Times New Roman"/>
        </w:rPr>
        <w:t>in 44% (80</w:t>
      </w:r>
      <w:r w:rsidR="0075286D" w:rsidRPr="00143138">
        <w:rPr>
          <w:rFonts w:ascii="Times New Roman" w:hAnsi="Times New Roman"/>
        </w:rPr>
        <w:t> mg</w:t>
      </w:r>
      <w:r w:rsidRPr="00143138">
        <w:rPr>
          <w:rFonts w:ascii="Times New Roman" w:hAnsi="Times New Roman"/>
        </w:rPr>
        <w:t xml:space="preserve"> QD), 45% (120</w:t>
      </w:r>
      <w:r w:rsidR="0075286D" w:rsidRPr="00143138">
        <w:rPr>
          <w:rFonts w:ascii="Times New Roman" w:hAnsi="Times New Roman"/>
        </w:rPr>
        <w:t> mg</w:t>
      </w:r>
      <w:r w:rsidRPr="00143138">
        <w:rPr>
          <w:rFonts w:ascii="Times New Roman" w:hAnsi="Times New Roman"/>
        </w:rPr>
        <w:t xml:space="preserve"> QD), and 60% (240</w:t>
      </w:r>
      <w:r w:rsidR="0075286D" w:rsidRPr="00143138">
        <w:rPr>
          <w:rFonts w:ascii="Times New Roman" w:hAnsi="Times New Roman"/>
        </w:rPr>
        <w:t> mg</w:t>
      </w:r>
      <w:r w:rsidRPr="00143138">
        <w:rPr>
          <w:rFonts w:ascii="Times New Roman" w:hAnsi="Times New Roman"/>
        </w:rPr>
        <w:t xml:space="preserve"> QD) of patients compared to 0% in the allopurinol 100</w:t>
      </w:r>
      <w:r w:rsidR="0075286D" w:rsidRPr="00143138">
        <w:rPr>
          <w:rFonts w:ascii="Times New Roman" w:hAnsi="Times New Roman"/>
        </w:rPr>
        <w:t> mg</w:t>
      </w:r>
      <w:r w:rsidRPr="00143138">
        <w:rPr>
          <w:rFonts w:ascii="Times New Roman" w:hAnsi="Times New Roman"/>
        </w:rPr>
        <w:t xml:space="preserve"> QD and placebo groups.</w:t>
      </w:r>
    </w:p>
    <w:p w14:paraId="57953E93"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138E843E"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There were no clinically significant differences in the percent decrease in serum uric acid concentration in healthy subjects irrespective of their renal function (58% in the normal renal function group and 55% in the severe renal dysfunction group).</w:t>
      </w:r>
    </w:p>
    <w:p w14:paraId="5D73F525"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4490763D"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An analysis in patients with gout and renal impairment was prospectively defined in the CONFIRMS</w:t>
      </w:r>
      <w:r w:rsidR="002E0E8A" w:rsidRPr="00143138">
        <w:rPr>
          <w:rFonts w:ascii="Times New Roman" w:eastAsia="Meiryo" w:hAnsi="Times New Roman"/>
        </w:rPr>
        <w:t xml:space="preserve"> </w:t>
      </w:r>
      <w:r w:rsidRPr="00143138">
        <w:rPr>
          <w:rFonts w:ascii="Times New Roman" w:eastAsia="Meiryo" w:hAnsi="Times New Roman"/>
        </w:rPr>
        <w:t>study, and showed that febuxostat was significantly more efficacious in lowering serum urate levels to</w:t>
      </w:r>
      <w:r w:rsidR="002E0E8A" w:rsidRPr="00143138">
        <w:rPr>
          <w:rFonts w:ascii="Times New Roman" w:eastAsia="Meiryo" w:hAnsi="Times New Roman"/>
        </w:rPr>
        <w:t xml:space="preserve"> </w:t>
      </w:r>
      <w:r w:rsidRPr="00143138">
        <w:rPr>
          <w:rFonts w:ascii="Times New Roman" w:eastAsia="Meiryo" w:hAnsi="Times New Roman"/>
        </w:rPr>
        <w:t>&lt; 6</w:t>
      </w:r>
      <w:r w:rsidR="0075286D" w:rsidRPr="00143138">
        <w:rPr>
          <w:rFonts w:ascii="Times New Roman" w:eastAsia="Meiryo" w:hAnsi="Times New Roman"/>
        </w:rPr>
        <w:t> mg</w:t>
      </w:r>
      <w:r w:rsidRPr="00143138">
        <w:rPr>
          <w:rFonts w:ascii="Times New Roman" w:eastAsia="Meiryo" w:hAnsi="Times New Roman"/>
        </w:rPr>
        <w:t>/dL compared to allopurinol 300</w:t>
      </w:r>
      <w:r w:rsidR="0075286D" w:rsidRPr="00143138">
        <w:rPr>
          <w:rFonts w:ascii="Times New Roman" w:eastAsia="Meiryo" w:hAnsi="Times New Roman"/>
        </w:rPr>
        <w:t> mg</w:t>
      </w:r>
      <w:r w:rsidRPr="00143138">
        <w:rPr>
          <w:rFonts w:ascii="Times New Roman" w:eastAsia="Meiryo" w:hAnsi="Times New Roman"/>
        </w:rPr>
        <w:t>/200</w:t>
      </w:r>
      <w:r w:rsidR="0075286D" w:rsidRPr="00143138">
        <w:rPr>
          <w:rFonts w:ascii="Times New Roman" w:eastAsia="Meiryo" w:hAnsi="Times New Roman"/>
        </w:rPr>
        <w:t> mg</w:t>
      </w:r>
      <w:r w:rsidRPr="00143138">
        <w:rPr>
          <w:rFonts w:ascii="Times New Roman" w:eastAsia="Meiryo" w:hAnsi="Times New Roman"/>
        </w:rPr>
        <w:t xml:space="preserve"> in patients who had gout with mild to moderate renal impairment (65% of patients studied).</w:t>
      </w:r>
    </w:p>
    <w:p w14:paraId="7514EE47" w14:textId="77777777" w:rsidR="003D260D" w:rsidRPr="00143138" w:rsidRDefault="003D260D" w:rsidP="003D260D">
      <w:pPr>
        <w:widowControl w:val="0"/>
        <w:autoSpaceDE w:val="0"/>
        <w:autoSpaceDN w:val="0"/>
        <w:adjustRightInd w:val="0"/>
        <w:spacing w:after="0" w:line="240" w:lineRule="auto"/>
        <w:ind w:right="128"/>
        <w:rPr>
          <w:rFonts w:ascii="Times New Roman" w:eastAsia="Meiryo" w:hAnsi="Times New Roman"/>
        </w:rPr>
      </w:pPr>
    </w:p>
    <w:p w14:paraId="3F061E1E"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i/>
          <w:iCs/>
        </w:rPr>
        <w:t>Primary endpoint in the sub group of patients with sUA ≥ 10</w:t>
      </w:r>
      <w:r w:rsidR="0075286D" w:rsidRPr="00143138">
        <w:rPr>
          <w:rFonts w:ascii="Times New Roman" w:eastAsia="Meiryo" w:hAnsi="Times New Roman"/>
          <w:i/>
          <w:iCs/>
        </w:rPr>
        <w:t> mg</w:t>
      </w:r>
      <w:r w:rsidRPr="00143138">
        <w:rPr>
          <w:rFonts w:ascii="Times New Roman" w:eastAsia="Meiryo" w:hAnsi="Times New Roman"/>
          <w:i/>
          <w:iCs/>
        </w:rPr>
        <w:t>/dL</w:t>
      </w:r>
    </w:p>
    <w:p w14:paraId="68BE3658"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Approximately 40% of patients (combined APEX and FACT) had a baseline sUA of ≥ 10</w:t>
      </w:r>
      <w:r w:rsidR="0075286D" w:rsidRPr="00143138">
        <w:rPr>
          <w:rFonts w:ascii="Times New Roman" w:eastAsia="Meiryo" w:hAnsi="Times New Roman"/>
        </w:rPr>
        <w:t> mg</w:t>
      </w:r>
      <w:r w:rsidRPr="00143138">
        <w:rPr>
          <w:rFonts w:ascii="Times New Roman" w:eastAsia="Meiryo" w:hAnsi="Times New Roman"/>
        </w:rPr>
        <w:t xml:space="preserve">/dL. In this subgroup </w:t>
      </w:r>
      <w:r w:rsidRPr="00143138">
        <w:rPr>
          <w:rFonts w:ascii="Times New Roman" w:hAnsi="Times New Roman"/>
        </w:rPr>
        <w:t>febuxostat</w:t>
      </w:r>
      <w:r w:rsidRPr="00143138">
        <w:rPr>
          <w:rFonts w:ascii="Times New Roman" w:eastAsia="Meiryo" w:hAnsi="Times New Roman"/>
        </w:rPr>
        <w:t xml:space="preserve"> achieved the primary efficacy endpoint (sUA &lt; 6.0</w:t>
      </w:r>
      <w:r w:rsidR="0075286D" w:rsidRPr="00143138">
        <w:rPr>
          <w:rFonts w:ascii="Times New Roman" w:eastAsia="Meiryo" w:hAnsi="Times New Roman"/>
        </w:rPr>
        <w:t> mg</w:t>
      </w:r>
      <w:r w:rsidRPr="00143138">
        <w:rPr>
          <w:rFonts w:ascii="Times New Roman" w:eastAsia="Meiryo" w:hAnsi="Times New Roman"/>
        </w:rPr>
        <w:t>/dL at the last 3 visits) in 41% (80</w:t>
      </w:r>
      <w:r w:rsidR="0075286D" w:rsidRPr="00143138">
        <w:rPr>
          <w:rFonts w:ascii="Times New Roman" w:eastAsia="Meiryo" w:hAnsi="Times New Roman"/>
        </w:rPr>
        <w:t> mg</w:t>
      </w:r>
      <w:r w:rsidRPr="00143138">
        <w:rPr>
          <w:rFonts w:ascii="Times New Roman" w:eastAsia="Meiryo" w:hAnsi="Times New Roman"/>
        </w:rPr>
        <w:t xml:space="preserve"> QD), 48% (120</w:t>
      </w:r>
      <w:r w:rsidR="0075286D" w:rsidRPr="00143138">
        <w:rPr>
          <w:rFonts w:ascii="Times New Roman" w:eastAsia="Meiryo" w:hAnsi="Times New Roman"/>
        </w:rPr>
        <w:t> mg</w:t>
      </w:r>
      <w:r w:rsidRPr="00143138">
        <w:rPr>
          <w:rFonts w:ascii="Times New Roman" w:eastAsia="Meiryo" w:hAnsi="Times New Roman"/>
        </w:rPr>
        <w:t xml:space="preserve"> QD), and 66% (240</w:t>
      </w:r>
      <w:r w:rsidR="0075286D" w:rsidRPr="00143138">
        <w:rPr>
          <w:rFonts w:ascii="Times New Roman" w:eastAsia="Meiryo" w:hAnsi="Times New Roman"/>
        </w:rPr>
        <w:t> mg</w:t>
      </w:r>
      <w:r w:rsidRPr="00143138">
        <w:rPr>
          <w:rFonts w:ascii="Times New Roman" w:eastAsia="Meiryo" w:hAnsi="Times New Roman"/>
        </w:rPr>
        <w:t xml:space="preserve"> QD) of patients compared to 9% in the allopurinol 300</w:t>
      </w:r>
      <w:r w:rsidR="0075286D" w:rsidRPr="00143138">
        <w:rPr>
          <w:rFonts w:ascii="Times New Roman" w:eastAsia="Meiryo" w:hAnsi="Times New Roman"/>
        </w:rPr>
        <w:t> mg</w:t>
      </w:r>
      <w:r w:rsidRPr="00143138">
        <w:rPr>
          <w:rFonts w:ascii="Times New Roman" w:eastAsia="Meiryo" w:hAnsi="Times New Roman"/>
        </w:rPr>
        <w:t>/100</w:t>
      </w:r>
      <w:r w:rsidR="0075286D" w:rsidRPr="00143138">
        <w:rPr>
          <w:rFonts w:ascii="Times New Roman" w:eastAsia="Meiryo" w:hAnsi="Times New Roman"/>
        </w:rPr>
        <w:t> mg</w:t>
      </w:r>
      <w:r w:rsidR="001532D6" w:rsidRPr="00143138">
        <w:rPr>
          <w:rFonts w:ascii="Times New Roman" w:eastAsia="Meiryo" w:hAnsi="Times New Roman"/>
        </w:rPr>
        <w:t xml:space="preserve"> QD and 0</w:t>
      </w:r>
      <w:r w:rsidRPr="00143138">
        <w:rPr>
          <w:rFonts w:ascii="Times New Roman" w:eastAsia="Meiryo" w:hAnsi="Times New Roman"/>
        </w:rPr>
        <w:t>% in the placebo groups.</w:t>
      </w:r>
    </w:p>
    <w:p w14:paraId="6437B8D1"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48BA0484"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In the CONFIRMS study, the proportion of patients achieving the primary efficacy endpoint (sUA &lt;6.0</w:t>
      </w:r>
      <w:r w:rsidR="0075286D" w:rsidRPr="00143138">
        <w:rPr>
          <w:rFonts w:ascii="Times New Roman" w:eastAsia="Meiryo" w:hAnsi="Times New Roman"/>
        </w:rPr>
        <w:t> mg</w:t>
      </w:r>
      <w:r w:rsidRPr="00143138">
        <w:rPr>
          <w:rFonts w:ascii="Times New Roman" w:eastAsia="Meiryo" w:hAnsi="Times New Roman"/>
        </w:rPr>
        <w:t>/dL at the final visit) for patients with a baseline serum urate level of ≥ 10</w:t>
      </w:r>
      <w:r w:rsidR="0075286D" w:rsidRPr="00143138">
        <w:rPr>
          <w:rFonts w:ascii="Times New Roman" w:eastAsia="Meiryo" w:hAnsi="Times New Roman"/>
        </w:rPr>
        <w:t> mg</w:t>
      </w:r>
      <w:r w:rsidRPr="00143138">
        <w:rPr>
          <w:rFonts w:ascii="Times New Roman" w:eastAsia="Meiryo" w:hAnsi="Times New Roman"/>
        </w:rPr>
        <w:t>/dL treated with febuxostat 40</w:t>
      </w:r>
      <w:r w:rsidR="0075286D" w:rsidRPr="00143138">
        <w:rPr>
          <w:rFonts w:ascii="Times New Roman" w:eastAsia="Meiryo" w:hAnsi="Times New Roman"/>
        </w:rPr>
        <w:t> mg</w:t>
      </w:r>
      <w:r w:rsidRPr="00143138">
        <w:rPr>
          <w:rFonts w:ascii="Times New Roman" w:eastAsia="Meiryo" w:hAnsi="Times New Roman"/>
        </w:rPr>
        <w:t xml:space="preserve"> QD was 27% (66/249), with febuxostat 80</w:t>
      </w:r>
      <w:r w:rsidR="0075286D" w:rsidRPr="00143138">
        <w:rPr>
          <w:rFonts w:ascii="Times New Roman" w:eastAsia="Meiryo" w:hAnsi="Times New Roman"/>
        </w:rPr>
        <w:t> mg</w:t>
      </w:r>
      <w:r w:rsidRPr="00143138">
        <w:rPr>
          <w:rFonts w:ascii="Times New Roman" w:eastAsia="Meiryo" w:hAnsi="Times New Roman"/>
        </w:rPr>
        <w:t xml:space="preserve"> QD 49% (125/254) and with</w:t>
      </w:r>
      <w:r w:rsidR="002E0E8A" w:rsidRPr="00143138">
        <w:rPr>
          <w:rFonts w:ascii="Times New Roman" w:eastAsia="Meiryo" w:hAnsi="Times New Roman"/>
        </w:rPr>
        <w:t xml:space="preserve"> </w:t>
      </w:r>
      <w:r w:rsidRPr="00143138">
        <w:rPr>
          <w:rFonts w:ascii="Times New Roman" w:eastAsia="Meiryo" w:hAnsi="Times New Roman"/>
        </w:rPr>
        <w:t>allopurinol 300</w:t>
      </w:r>
      <w:r w:rsidR="0075286D" w:rsidRPr="00143138">
        <w:rPr>
          <w:rFonts w:ascii="Times New Roman" w:eastAsia="Meiryo" w:hAnsi="Times New Roman"/>
        </w:rPr>
        <w:t> mg</w:t>
      </w:r>
      <w:r w:rsidRPr="00143138">
        <w:rPr>
          <w:rFonts w:ascii="Times New Roman" w:eastAsia="Meiryo" w:hAnsi="Times New Roman"/>
        </w:rPr>
        <w:t>/200</w:t>
      </w:r>
      <w:r w:rsidR="0075286D" w:rsidRPr="00143138">
        <w:rPr>
          <w:rFonts w:ascii="Times New Roman" w:eastAsia="Meiryo" w:hAnsi="Times New Roman"/>
        </w:rPr>
        <w:t> mg</w:t>
      </w:r>
      <w:r w:rsidRPr="00143138">
        <w:rPr>
          <w:rFonts w:ascii="Times New Roman" w:eastAsia="Meiryo" w:hAnsi="Times New Roman"/>
        </w:rPr>
        <w:t xml:space="preserve"> QD 31% (72/230), respectively.</w:t>
      </w:r>
    </w:p>
    <w:p w14:paraId="234C0695"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36A558AC"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i/>
          <w:iCs/>
        </w:rPr>
        <w:t>Clinical Outcomes: proportion of patients requiring treatment for a gout flare</w:t>
      </w:r>
    </w:p>
    <w:p w14:paraId="00479076"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APEX study: During the 8-week prophylaxis period, a greater proportion of subjects in the febuxostat</w:t>
      </w:r>
      <w:r w:rsidR="002E0E8A" w:rsidRPr="00143138">
        <w:rPr>
          <w:rFonts w:ascii="Times New Roman" w:eastAsia="Meiryo" w:hAnsi="Times New Roman"/>
        </w:rPr>
        <w:t xml:space="preserve"> </w:t>
      </w:r>
      <w:r w:rsidRPr="00143138">
        <w:rPr>
          <w:rFonts w:ascii="Times New Roman" w:eastAsia="Meiryo" w:hAnsi="Times New Roman"/>
        </w:rPr>
        <w:t>120</w:t>
      </w:r>
      <w:r w:rsidR="0075286D" w:rsidRPr="00143138">
        <w:rPr>
          <w:rFonts w:ascii="Times New Roman" w:eastAsia="Meiryo" w:hAnsi="Times New Roman"/>
        </w:rPr>
        <w:t> mg</w:t>
      </w:r>
      <w:r w:rsidRPr="00143138">
        <w:rPr>
          <w:rFonts w:ascii="Times New Roman" w:eastAsia="Meiryo" w:hAnsi="Times New Roman"/>
        </w:rPr>
        <w:t xml:space="preserve"> (36%) treatment group required treatment for gout flare compared to febuxostat 80</w:t>
      </w:r>
      <w:r w:rsidR="0075286D" w:rsidRPr="00143138">
        <w:rPr>
          <w:rFonts w:ascii="Times New Roman" w:eastAsia="Meiryo" w:hAnsi="Times New Roman"/>
        </w:rPr>
        <w:t> mg</w:t>
      </w:r>
      <w:r w:rsidRPr="00143138">
        <w:rPr>
          <w:rFonts w:ascii="Times New Roman" w:eastAsia="Meiryo" w:hAnsi="Times New Roman"/>
        </w:rPr>
        <w:t xml:space="preserve"> (28%), allopurinol 300</w:t>
      </w:r>
      <w:r w:rsidR="0075286D" w:rsidRPr="00143138">
        <w:rPr>
          <w:rFonts w:ascii="Times New Roman" w:eastAsia="Meiryo" w:hAnsi="Times New Roman"/>
        </w:rPr>
        <w:t> mg</w:t>
      </w:r>
      <w:r w:rsidRPr="00143138">
        <w:rPr>
          <w:rFonts w:ascii="Times New Roman" w:eastAsia="Meiryo" w:hAnsi="Times New Roman"/>
        </w:rPr>
        <w:t xml:space="preserve"> (23%) and placebo (20%). Flares increased following the prophylaxis period and gradually decreased over time. Between 46% and 55% of subjects received treatment for gout flares from Week 8 and Week 28. Gout flares during the last 4 weeks of the study (Weeks 24-28) were observed in 15% (febuxostat 80, 120</w:t>
      </w:r>
      <w:r w:rsidR="0075286D" w:rsidRPr="00143138">
        <w:rPr>
          <w:rFonts w:ascii="Times New Roman" w:eastAsia="Meiryo" w:hAnsi="Times New Roman"/>
        </w:rPr>
        <w:t> mg</w:t>
      </w:r>
      <w:r w:rsidRPr="00143138">
        <w:rPr>
          <w:rFonts w:ascii="Times New Roman" w:eastAsia="Meiryo" w:hAnsi="Times New Roman"/>
        </w:rPr>
        <w:t>), 14% (allopurinol 300</w:t>
      </w:r>
      <w:r w:rsidR="0075286D" w:rsidRPr="00143138">
        <w:rPr>
          <w:rFonts w:ascii="Times New Roman" w:eastAsia="Meiryo" w:hAnsi="Times New Roman"/>
        </w:rPr>
        <w:t> mg</w:t>
      </w:r>
      <w:r w:rsidRPr="00143138">
        <w:rPr>
          <w:rFonts w:ascii="Times New Roman" w:eastAsia="Meiryo" w:hAnsi="Times New Roman"/>
        </w:rPr>
        <w:t>) and 20% (placebo) of subjects.</w:t>
      </w:r>
    </w:p>
    <w:p w14:paraId="547DA767"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738BFE85"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FACT study: During the 8-week prophylaxis period, a greater proportion of subjects in the febuxostat</w:t>
      </w:r>
      <w:r w:rsidR="002E0E8A" w:rsidRPr="00143138">
        <w:rPr>
          <w:rFonts w:ascii="Times New Roman" w:eastAsia="Meiryo" w:hAnsi="Times New Roman"/>
        </w:rPr>
        <w:t xml:space="preserve"> </w:t>
      </w:r>
      <w:r w:rsidRPr="00143138">
        <w:rPr>
          <w:rFonts w:ascii="Times New Roman" w:eastAsia="Meiryo" w:hAnsi="Times New Roman"/>
        </w:rPr>
        <w:t>120</w:t>
      </w:r>
      <w:r w:rsidR="0075286D" w:rsidRPr="00143138">
        <w:rPr>
          <w:rFonts w:ascii="Times New Roman" w:eastAsia="Meiryo" w:hAnsi="Times New Roman"/>
        </w:rPr>
        <w:t> mg</w:t>
      </w:r>
      <w:r w:rsidRPr="00143138">
        <w:rPr>
          <w:rFonts w:ascii="Times New Roman" w:eastAsia="Meiryo" w:hAnsi="Times New Roman"/>
        </w:rPr>
        <w:t xml:space="preserve"> (36%) treatment group required treatment for a gout flare compared to both the febuxostat</w:t>
      </w:r>
      <w:r w:rsidR="002E0E8A" w:rsidRPr="00143138">
        <w:rPr>
          <w:rFonts w:ascii="Times New Roman" w:eastAsia="Meiryo" w:hAnsi="Times New Roman"/>
        </w:rPr>
        <w:t xml:space="preserve"> </w:t>
      </w:r>
      <w:r w:rsidRPr="00143138">
        <w:rPr>
          <w:rFonts w:ascii="Times New Roman" w:eastAsia="Meiryo" w:hAnsi="Times New Roman"/>
        </w:rPr>
        <w:t>80</w:t>
      </w:r>
      <w:r w:rsidR="0075286D" w:rsidRPr="00143138">
        <w:rPr>
          <w:rFonts w:ascii="Times New Roman" w:eastAsia="Meiryo" w:hAnsi="Times New Roman"/>
        </w:rPr>
        <w:t> mg</w:t>
      </w:r>
      <w:r w:rsidRPr="00143138">
        <w:rPr>
          <w:rFonts w:ascii="Times New Roman" w:eastAsia="Meiryo" w:hAnsi="Times New Roman"/>
        </w:rPr>
        <w:t xml:space="preserve"> (22%) and allopurinol 300</w:t>
      </w:r>
      <w:r w:rsidR="0075286D" w:rsidRPr="00143138">
        <w:rPr>
          <w:rFonts w:ascii="Times New Roman" w:eastAsia="Meiryo" w:hAnsi="Times New Roman"/>
        </w:rPr>
        <w:t> mg</w:t>
      </w:r>
      <w:r w:rsidRPr="00143138">
        <w:rPr>
          <w:rFonts w:ascii="Times New Roman" w:eastAsia="Meiryo" w:hAnsi="Times New Roman"/>
        </w:rPr>
        <w:t xml:space="preserve"> (21%) treatment groups. After the 8-week prophylaxis period, the incidences of flares increased and gradually decreased over time (64% and 70% of subjects</w:t>
      </w:r>
      <w:r w:rsidR="002E0E8A" w:rsidRPr="00143138">
        <w:rPr>
          <w:rFonts w:ascii="Times New Roman" w:eastAsia="Meiryo" w:hAnsi="Times New Roman"/>
        </w:rPr>
        <w:t xml:space="preserve"> </w:t>
      </w:r>
      <w:r w:rsidRPr="00143138">
        <w:rPr>
          <w:rFonts w:ascii="Times New Roman" w:eastAsia="Meiryo" w:hAnsi="Times New Roman"/>
        </w:rPr>
        <w:t>received treatment for gout flares from Week 8-52). Gout flares during the last 4 weeks of the study</w:t>
      </w:r>
      <w:r w:rsidR="002E0E8A" w:rsidRPr="00143138">
        <w:rPr>
          <w:rFonts w:ascii="Times New Roman" w:eastAsia="Meiryo" w:hAnsi="Times New Roman"/>
        </w:rPr>
        <w:t xml:space="preserve"> </w:t>
      </w:r>
      <w:r w:rsidRPr="00143138">
        <w:rPr>
          <w:rFonts w:ascii="Times New Roman" w:eastAsia="Meiryo" w:hAnsi="Times New Roman"/>
        </w:rPr>
        <w:t>(Weeks 49-52) were observed in 6-8% (febuxostat 80</w:t>
      </w:r>
      <w:r w:rsidR="0075286D" w:rsidRPr="00143138">
        <w:rPr>
          <w:rFonts w:ascii="Times New Roman" w:eastAsia="Meiryo" w:hAnsi="Times New Roman"/>
        </w:rPr>
        <w:t> mg</w:t>
      </w:r>
      <w:r w:rsidRPr="00143138">
        <w:rPr>
          <w:rFonts w:ascii="Times New Roman" w:eastAsia="Meiryo" w:hAnsi="Times New Roman"/>
        </w:rPr>
        <w:t>, 120</w:t>
      </w:r>
      <w:r w:rsidR="0075286D" w:rsidRPr="00143138">
        <w:rPr>
          <w:rFonts w:ascii="Times New Roman" w:eastAsia="Meiryo" w:hAnsi="Times New Roman"/>
        </w:rPr>
        <w:t> mg</w:t>
      </w:r>
      <w:r w:rsidRPr="00143138">
        <w:rPr>
          <w:rFonts w:ascii="Times New Roman" w:eastAsia="Meiryo" w:hAnsi="Times New Roman"/>
        </w:rPr>
        <w:t>) and 11% (allopurinol 300</w:t>
      </w:r>
      <w:r w:rsidR="0075286D" w:rsidRPr="00143138">
        <w:rPr>
          <w:rFonts w:ascii="Times New Roman" w:eastAsia="Meiryo" w:hAnsi="Times New Roman"/>
        </w:rPr>
        <w:t> mg</w:t>
      </w:r>
      <w:r w:rsidRPr="00143138">
        <w:rPr>
          <w:rFonts w:ascii="Times New Roman" w:eastAsia="Meiryo" w:hAnsi="Times New Roman"/>
        </w:rPr>
        <w:t>) of subjects.</w:t>
      </w:r>
    </w:p>
    <w:p w14:paraId="5CB03651"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6F20A0F5"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The proportion of subjects requiring treatment for a gout flare (APEX and FACT Study) was numerically lower in the groups that achieved an average post-baseline serum urate level &lt;6.0</w:t>
      </w:r>
      <w:r w:rsidR="0075286D" w:rsidRPr="00143138">
        <w:rPr>
          <w:rFonts w:ascii="Times New Roman" w:eastAsia="Meiryo" w:hAnsi="Times New Roman"/>
        </w:rPr>
        <w:t> mg</w:t>
      </w:r>
      <w:r w:rsidRPr="00143138">
        <w:rPr>
          <w:rFonts w:ascii="Times New Roman" w:eastAsia="Meiryo" w:hAnsi="Times New Roman"/>
        </w:rPr>
        <w:t>/dL,</w:t>
      </w:r>
      <w:r w:rsidR="002E0E8A" w:rsidRPr="00143138">
        <w:rPr>
          <w:rFonts w:ascii="Times New Roman" w:eastAsia="Meiryo" w:hAnsi="Times New Roman"/>
        </w:rPr>
        <w:t xml:space="preserve"> </w:t>
      </w:r>
      <w:r w:rsidRPr="00143138">
        <w:rPr>
          <w:rFonts w:ascii="Times New Roman" w:eastAsia="Meiryo" w:hAnsi="Times New Roman"/>
        </w:rPr>
        <w:t>&lt;5.0</w:t>
      </w:r>
      <w:r w:rsidR="0075286D" w:rsidRPr="00143138">
        <w:rPr>
          <w:rFonts w:ascii="Times New Roman" w:eastAsia="Meiryo" w:hAnsi="Times New Roman"/>
        </w:rPr>
        <w:t> mg</w:t>
      </w:r>
      <w:r w:rsidRPr="00143138">
        <w:rPr>
          <w:rFonts w:ascii="Times New Roman" w:eastAsia="Meiryo" w:hAnsi="Times New Roman"/>
        </w:rPr>
        <w:t>/dL, or &lt;4.0</w:t>
      </w:r>
      <w:r w:rsidR="0075286D" w:rsidRPr="00143138">
        <w:rPr>
          <w:rFonts w:ascii="Times New Roman" w:eastAsia="Meiryo" w:hAnsi="Times New Roman"/>
        </w:rPr>
        <w:t> mg</w:t>
      </w:r>
      <w:r w:rsidRPr="00143138">
        <w:rPr>
          <w:rFonts w:ascii="Times New Roman" w:eastAsia="Meiryo" w:hAnsi="Times New Roman"/>
        </w:rPr>
        <w:t>/dL compared to the group that achieved an average post-baseline serum urate</w:t>
      </w:r>
      <w:r w:rsidR="002E0E8A" w:rsidRPr="00143138">
        <w:rPr>
          <w:rFonts w:ascii="Times New Roman" w:eastAsia="Meiryo" w:hAnsi="Times New Roman"/>
        </w:rPr>
        <w:t xml:space="preserve"> </w:t>
      </w:r>
      <w:r w:rsidRPr="00143138">
        <w:rPr>
          <w:rFonts w:ascii="Times New Roman" w:eastAsia="Meiryo" w:hAnsi="Times New Roman"/>
        </w:rPr>
        <w:t>level ≥6.0</w:t>
      </w:r>
      <w:r w:rsidR="0075286D" w:rsidRPr="00143138">
        <w:rPr>
          <w:rFonts w:ascii="Times New Roman" w:eastAsia="Meiryo" w:hAnsi="Times New Roman"/>
        </w:rPr>
        <w:t> mg</w:t>
      </w:r>
      <w:r w:rsidRPr="00143138">
        <w:rPr>
          <w:rFonts w:ascii="Times New Roman" w:eastAsia="Meiryo" w:hAnsi="Times New Roman"/>
        </w:rPr>
        <w:t>/dL during the last 32 weeks of the treatment period (Week 20</w:t>
      </w:r>
      <w:r w:rsidR="002E0E8A" w:rsidRPr="00143138">
        <w:rPr>
          <w:rFonts w:ascii="Times New Roman" w:eastAsia="Meiryo" w:hAnsi="Times New Roman"/>
        </w:rPr>
        <w:t xml:space="preserve"> </w:t>
      </w:r>
      <w:r w:rsidRPr="00143138">
        <w:rPr>
          <w:rFonts w:ascii="Times New Roman" w:eastAsia="Meiryo" w:hAnsi="Times New Roman"/>
        </w:rPr>
        <w:t>-</w:t>
      </w:r>
      <w:r w:rsidR="002E0E8A" w:rsidRPr="00143138">
        <w:rPr>
          <w:rFonts w:ascii="Times New Roman" w:eastAsia="Meiryo" w:hAnsi="Times New Roman"/>
        </w:rPr>
        <w:t xml:space="preserve"> </w:t>
      </w:r>
      <w:r w:rsidRPr="00143138">
        <w:rPr>
          <w:rFonts w:ascii="Times New Roman" w:eastAsia="Meiryo" w:hAnsi="Times New Roman"/>
        </w:rPr>
        <w:t>Week 24 to Week 49 - 52 intervals).</w:t>
      </w:r>
    </w:p>
    <w:p w14:paraId="51CBC78C"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11B3191C"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During the CONFIRMS study, the percentages of patients who required treatment for gout flares (Day</w:t>
      </w:r>
      <w:r w:rsidR="002E0E8A" w:rsidRPr="00143138">
        <w:rPr>
          <w:rFonts w:ascii="Times New Roman" w:eastAsia="Meiryo" w:hAnsi="Times New Roman"/>
        </w:rPr>
        <w:t xml:space="preserve"> </w:t>
      </w:r>
      <w:r w:rsidRPr="00143138">
        <w:rPr>
          <w:rFonts w:ascii="Times New Roman" w:eastAsia="Meiryo" w:hAnsi="Times New Roman"/>
        </w:rPr>
        <w:t>1 through Month 6) were 31% and 25% for the febuxostat 80</w:t>
      </w:r>
      <w:r w:rsidR="0075286D" w:rsidRPr="00143138">
        <w:rPr>
          <w:rFonts w:ascii="Times New Roman" w:eastAsia="Meiryo" w:hAnsi="Times New Roman"/>
        </w:rPr>
        <w:t> mg</w:t>
      </w:r>
      <w:r w:rsidRPr="00143138">
        <w:rPr>
          <w:rFonts w:ascii="Times New Roman" w:eastAsia="Meiryo" w:hAnsi="Times New Roman"/>
        </w:rPr>
        <w:t xml:space="preserve"> and allopurinol groups, respectively. No difference in the proportion of patients requiring treatment for gout flares was observed between</w:t>
      </w:r>
      <w:r w:rsidR="002E0E8A" w:rsidRPr="00143138">
        <w:rPr>
          <w:rFonts w:ascii="Times New Roman" w:eastAsia="Meiryo" w:hAnsi="Times New Roman"/>
        </w:rPr>
        <w:t xml:space="preserve"> </w:t>
      </w:r>
      <w:r w:rsidRPr="00143138">
        <w:rPr>
          <w:rFonts w:ascii="Times New Roman" w:eastAsia="Meiryo" w:hAnsi="Times New Roman"/>
        </w:rPr>
        <w:t>the febuxostat 80</w:t>
      </w:r>
      <w:r w:rsidR="0075286D" w:rsidRPr="00143138">
        <w:rPr>
          <w:rFonts w:ascii="Times New Roman" w:eastAsia="Meiryo" w:hAnsi="Times New Roman"/>
        </w:rPr>
        <w:t> mg</w:t>
      </w:r>
      <w:r w:rsidRPr="00143138">
        <w:rPr>
          <w:rFonts w:ascii="Times New Roman" w:eastAsia="Meiryo" w:hAnsi="Times New Roman"/>
        </w:rPr>
        <w:t xml:space="preserve"> and 40</w:t>
      </w:r>
      <w:r w:rsidR="0075286D" w:rsidRPr="00143138">
        <w:rPr>
          <w:rFonts w:ascii="Times New Roman" w:eastAsia="Meiryo" w:hAnsi="Times New Roman"/>
        </w:rPr>
        <w:t> mg</w:t>
      </w:r>
      <w:r w:rsidRPr="00143138">
        <w:rPr>
          <w:rFonts w:ascii="Times New Roman" w:eastAsia="Meiryo" w:hAnsi="Times New Roman"/>
        </w:rPr>
        <w:t xml:space="preserve"> groups.</w:t>
      </w:r>
    </w:p>
    <w:p w14:paraId="1ED6F315"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3738310A"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i/>
          <w:iCs/>
        </w:rPr>
        <w:t>Long-term, open label extension Studies</w:t>
      </w:r>
    </w:p>
    <w:p w14:paraId="01BE2042"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EXCEL Study (C02-021): The Excel study was a three years Phase 3, open label, multicenter, randomised, allopurinol-controlled, safety extension study for patients who had completed the pivotal</w:t>
      </w:r>
      <w:r w:rsidR="002E0E8A" w:rsidRPr="00143138">
        <w:rPr>
          <w:rFonts w:ascii="Times New Roman" w:eastAsia="Meiryo" w:hAnsi="Times New Roman"/>
        </w:rPr>
        <w:t xml:space="preserve"> </w:t>
      </w:r>
      <w:r w:rsidRPr="00143138">
        <w:rPr>
          <w:rFonts w:ascii="Times New Roman" w:eastAsia="Meiryo" w:hAnsi="Times New Roman"/>
        </w:rPr>
        <w:t xml:space="preserve">Phase 3 studies (APEX or FACT).  A total of 1,086 patients were enrolled: </w:t>
      </w:r>
      <w:r w:rsidRPr="00143138">
        <w:rPr>
          <w:rFonts w:ascii="Times New Roman" w:hAnsi="Times New Roman"/>
        </w:rPr>
        <w:t>Febuxostat</w:t>
      </w:r>
      <w:r w:rsidRPr="00143138" w:rsidDel="00D94262">
        <w:rPr>
          <w:rFonts w:ascii="Times New Roman" w:eastAsia="Meiryo" w:hAnsi="Times New Roman"/>
        </w:rPr>
        <w:t xml:space="preserve"> </w:t>
      </w:r>
      <w:r w:rsidRPr="00143138">
        <w:rPr>
          <w:rFonts w:ascii="Times New Roman" w:eastAsia="Meiryo" w:hAnsi="Times New Roman"/>
        </w:rPr>
        <w:t>80</w:t>
      </w:r>
      <w:r w:rsidR="0075286D" w:rsidRPr="00143138">
        <w:rPr>
          <w:rFonts w:ascii="Times New Roman" w:eastAsia="Meiryo" w:hAnsi="Times New Roman"/>
        </w:rPr>
        <w:t> mg</w:t>
      </w:r>
      <w:r w:rsidRPr="00143138">
        <w:rPr>
          <w:rFonts w:ascii="Times New Roman" w:eastAsia="Meiryo" w:hAnsi="Times New Roman"/>
        </w:rPr>
        <w:t xml:space="preserve"> QD</w:t>
      </w:r>
      <w:r w:rsidR="002E0E8A" w:rsidRPr="00143138">
        <w:rPr>
          <w:rFonts w:ascii="Times New Roman" w:eastAsia="Meiryo" w:hAnsi="Times New Roman"/>
        </w:rPr>
        <w:t xml:space="preserve"> </w:t>
      </w:r>
      <w:r w:rsidRPr="00143138">
        <w:rPr>
          <w:rFonts w:ascii="Times New Roman" w:eastAsia="Meiryo" w:hAnsi="Times New Roman"/>
        </w:rPr>
        <w:t xml:space="preserve">(n=649), </w:t>
      </w:r>
      <w:r w:rsidRPr="00143138">
        <w:rPr>
          <w:rFonts w:ascii="Times New Roman" w:hAnsi="Times New Roman"/>
        </w:rPr>
        <w:t>febuxostat</w:t>
      </w:r>
      <w:r w:rsidRPr="00143138">
        <w:rPr>
          <w:rFonts w:ascii="Times New Roman" w:eastAsia="Meiryo" w:hAnsi="Times New Roman"/>
        </w:rPr>
        <w:t xml:space="preserve"> 120</w:t>
      </w:r>
      <w:r w:rsidR="0075286D" w:rsidRPr="00143138">
        <w:rPr>
          <w:rFonts w:ascii="Times New Roman" w:eastAsia="Meiryo" w:hAnsi="Times New Roman"/>
        </w:rPr>
        <w:t> mg</w:t>
      </w:r>
      <w:r w:rsidRPr="00143138">
        <w:rPr>
          <w:rFonts w:ascii="Times New Roman" w:eastAsia="Meiryo" w:hAnsi="Times New Roman"/>
        </w:rPr>
        <w:t xml:space="preserve"> QD (n=292) and allopurinol 300/100</w:t>
      </w:r>
      <w:r w:rsidR="0075286D" w:rsidRPr="00143138">
        <w:rPr>
          <w:rFonts w:ascii="Times New Roman" w:eastAsia="Meiryo" w:hAnsi="Times New Roman"/>
        </w:rPr>
        <w:t> mg</w:t>
      </w:r>
      <w:r w:rsidR="001532D6" w:rsidRPr="00143138">
        <w:rPr>
          <w:rFonts w:ascii="Times New Roman" w:eastAsia="Meiryo" w:hAnsi="Times New Roman"/>
        </w:rPr>
        <w:t xml:space="preserve"> QD (n=145). About 69</w:t>
      </w:r>
      <w:r w:rsidRPr="00143138">
        <w:rPr>
          <w:rFonts w:ascii="Times New Roman" w:eastAsia="Meiryo" w:hAnsi="Times New Roman"/>
        </w:rPr>
        <w:t>% of patients required no treatment change to achieve a final stable treatment. Patients who had 3 consecutive sUA levels &gt;6.0</w:t>
      </w:r>
      <w:r w:rsidR="0075286D" w:rsidRPr="00143138">
        <w:rPr>
          <w:rFonts w:ascii="Times New Roman" w:eastAsia="Meiryo" w:hAnsi="Times New Roman"/>
        </w:rPr>
        <w:t> mg</w:t>
      </w:r>
      <w:r w:rsidRPr="00143138">
        <w:rPr>
          <w:rFonts w:ascii="Times New Roman" w:eastAsia="Meiryo" w:hAnsi="Times New Roman"/>
        </w:rPr>
        <w:t>/dL were withdrawn.</w:t>
      </w:r>
    </w:p>
    <w:p w14:paraId="75E82C5C"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66FAC1F4"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Serum urate levels were maintained over time (i.e. 91% and 93% o</w:t>
      </w:r>
      <w:r w:rsidR="00381E14" w:rsidRPr="00143138">
        <w:rPr>
          <w:rFonts w:ascii="Times New Roman" w:eastAsia="Meiryo" w:hAnsi="Times New Roman"/>
        </w:rPr>
        <w:t>f patients on initial treatment</w:t>
      </w:r>
      <w:r w:rsidRPr="00143138">
        <w:rPr>
          <w:rFonts w:ascii="Times New Roman" w:eastAsia="Meiryo" w:hAnsi="Times New Roman"/>
        </w:rPr>
        <w:t xml:space="preserve"> with febuxostat 80</w:t>
      </w:r>
      <w:r w:rsidR="0075286D" w:rsidRPr="00143138">
        <w:rPr>
          <w:rFonts w:ascii="Times New Roman" w:eastAsia="Meiryo" w:hAnsi="Times New Roman"/>
        </w:rPr>
        <w:t> mg</w:t>
      </w:r>
      <w:r w:rsidRPr="00143138">
        <w:rPr>
          <w:rFonts w:ascii="Times New Roman" w:eastAsia="Meiryo" w:hAnsi="Times New Roman"/>
        </w:rPr>
        <w:t xml:space="preserve"> and 120</w:t>
      </w:r>
      <w:r w:rsidR="0075286D" w:rsidRPr="00143138">
        <w:rPr>
          <w:rFonts w:ascii="Times New Roman" w:eastAsia="Meiryo" w:hAnsi="Times New Roman"/>
        </w:rPr>
        <w:t> mg</w:t>
      </w:r>
      <w:r w:rsidRPr="00143138">
        <w:rPr>
          <w:rFonts w:ascii="Times New Roman" w:eastAsia="Meiryo" w:hAnsi="Times New Roman"/>
        </w:rPr>
        <w:t>, respectively, had sUA &lt;6</w:t>
      </w:r>
      <w:r w:rsidR="0075286D" w:rsidRPr="00143138">
        <w:rPr>
          <w:rFonts w:ascii="Times New Roman" w:eastAsia="Meiryo" w:hAnsi="Times New Roman"/>
        </w:rPr>
        <w:t> mg</w:t>
      </w:r>
      <w:r w:rsidRPr="00143138">
        <w:rPr>
          <w:rFonts w:ascii="Times New Roman" w:eastAsia="Meiryo" w:hAnsi="Times New Roman"/>
        </w:rPr>
        <w:t>/dL at Month 36).</w:t>
      </w:r>
    </w:p>
    <w:p w14:paraId="3CEF9A36"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4EFBEB06"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Three years data showed a decrease in the incidence of gout flares with less than 4% of patients requiring treatment for a flare (i.e. more than 96% of patients did not require treatment for a flare) at Month 16-24 and at Month 30-36.</w:t>
      </w:r>
    </w:p>
    <w:p w14:paraId="3174241D"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4F9A4BB2"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46% and 38%, of patients on final stable treatment of febuxostat 80 or 120</w:t>
      </w:r>
      <w:r w:rsidR="0075286D" w:rsidRPr="00143138">
        <w:rPr>
          <w:rFonts w:ascii="Times New Roman" w:eastAsia="Meiryo" w:hAnsi="Times New Roman"/>
        </w:rPr>
        <w:t> mg</w:t>
      </w:r>
      <w:r w:rsidRPr="00143138">
        <w:rPr>
          <w:rFonts w:ascii="Times New Roman" w:eastAsia="Meiryo" w:hAnsi="Times New Roman"/>
        </w:rPr>
        <w:t xml:space="preserve"> QD, respectively, had complete resolution of the primary palpable tophus from baseline to the Final Visit.</w:t>
      </w:r>
    </w:p>
    <w:p w14:paraId="6D56B95D"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33120C7D"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FOCUS Study (TMX-01-005) was a 5 years Phase 2, open-label, multicenter, safety extension study for patients who had completed the febuxostat 4 weeks of double blind dosing in study TMX-00-004.</w:t>
      </w:r>
    </w:p>
    <w:p w14:paraId="5675D9DF" w14:textId="77777777" w:rsidR="003D260D" w:rsidRPr="00143138" w:rsidRDefault="003D260D" w:rsidP="003D260D">
      <w:pPr>
        <w:widowControl w:val="0"/>
        <w:autoSpaceDE w:val="0"/>
        <w:autoSpaceDN w:val="0"/>
        <w:adjustRightInd w:val="0"/>
        <w:spacing w:after="0" w:line="240" w:lineRule="auto"/>
        <w:ind w:right="128"/>
        <w:rPr>
          <w:rFonts w:ascii="Times New Roman" w:eastAsia="Meiryo" w:hAnsi="Times New Roman"/>
        </w:rPr>
      </w:pPr>
    </w:p>
    <w:p w14:paraId="02341E47"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116 patients were enrolled and received initially febuxostat 80</w:t>
      </w:r>
      <w:r w:rsidR="0075286D" w:rsidRPr="00143138">
        <w:rPr>
          <w:rFonts w:ascii="Times New Roman" w:eastAsia="Meiryo" w:hAnsi="Times New Roman"/>
        </w:rPr>
        <w:t> mg</w:t>
      </w:r>
      <w:r w:rsidRPr="00143138">
        <w:rPr>
          <w:rFonts w:ascii="Times New Roman" w:eastAsia="Meiryo" w:hAnsi="Times New Roman"/>
        </w:rPr>
        <w:t xml:space="preserve"> QD. 62% of patients required no dose adjustment to maintain sUA &lt;6</w:t>
      </w:r>
      <w:r w:rsidR="0075286D" w:rsidRPr="00143138">
        <w:rPr>
          <w:rFonts w:ascii="Times New Roman" w:eastAsia="Meiryo" w:hAnsi="Times New Roman"/>
        </w:rPr>
        <w:t> mg</w:t>
      </w:r>
      <w:r w:rsidRPr="00143138">
        <w:rPr>
          <w:rFonts w:ascii="Times New Roman" w:eastAsia="Meiryo" w:hAnsi="Times New Roman"/>
        </w:rPr>
        <w:t>/dL and 38% of patients required a dose adjustment to achieve a final stable dose.</w:t>
      </w:r>
    </w:p>
    <w:p w14:paraId="247A2A3D"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7DB33296"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The proportion of patients with serum urate levels of &lt;6.0</w:t>
      </w:r>
      <w:r w:rsidR="0075286D" w:rsidRPr="00143138">
        <w:rPr>
          <w:rFonts w:ascii="Times New Roman" w:eastAsia="Meiryo" w:hAnsi="Times New Roman"/>
        </w:rPr>
        <w:t> mg</w:t>
      </w:r>
      <w:r w:rsidRPr="00143138">
        <w:rPr>
          <w:rFonts w:ascii="Times New Roman" w:eastAsia="Meiryo" w:hAnsi="Times New Roman"/>
        </w:rPr>
        <w:t>/dL (357</w:t>
      </w:r>
      <w:r w:rsidR="002E0E8A" w:rsidRPr="00143138">
        <w:rPr>
          <w:rFonts w:ascii="Times New Roman" w:eastAsia="Meiryo" w:hAnsi="Times New Roman"/>
        </w:rPr>
        <w:t> </w:t>
      </w:r>
      <w:r w:rsidRPr="00143138">
        <w:rPr>
          <w:rFonts w:ascii="Times New Roman" w:eastAsia="Meiryo" w:hAnsi="Times New Roman"/>
        </w:rPr>
        <w:t>µmol/L) at the final visit was greater than 80% (81-100%) at each febuxostat dose.</w:t>
      </w:r>
    </w:p>
    <w:p w14:paraId="5EA89FD3"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06083AE5"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During the phase 3 clinical studies, mild liver function test abnormalities were observed in patients treated with febuxostat (5.0%). These rates were similar to the rates reported on allopurinol (4.2%) (see section 4.4). Increased TSH values (&gt;5.5</w:t>
      </w:r>
      <w:r w:rsidR="002E0E8A" w:rsidRPr="00143138">
        <w:rPr>
          <w:rFonts w:ascii="Times New Roman" w:eastAsia="Meiryo" w:hAnsi="Times New Roman"/>
        </w:rPr>
        <w:t> </w:t>
      </w:r>
      <w:r w:rsidRPr="00143138">
        <w:rPr>
          <w:rFonts w:ascii="Times New Roman" w:eastAsia="Meiryo" w:hAnsi="Times New Roman"/>
        </w:rPr>
        <w:t>µIU/mL) were observed in patients on long-term treatment with febuxostat (5.5%) and patients with allopurinol (5.8%) in the long term open label extension studies (see section 4.4).</w:t>
      </w:r>
    </w:p>
    <w:p w14:paraId="04C8237C"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0D05F9AF" w14:textId="77777777" w:rsidR="00D94262" w:rsidRPr="00143138" w:rsidRDefault="00D94262" w:rsidP="003D260D">
      <w:pPr>
        <w:pStyle w:val="Heading1"/>
        <w:ind w:right="128"/>
        <w:rPr>
          <w:rFonts w:eastAsia="Meiryo"/>
          <w:kern w:val="0"/>
          <w:szCs w:val="22"/>
        </w:rPr>
      </w:pPr>
      <w:r w:rsidRPr="00143138">
        <w:rPr>
          <w:rFonts w:eastAsia="Meiryo"/>
          <w:kern w:val="0"/>
          <w:szCs w:val="22"/>
        </w:rPr>
        <w:t>5.2</w:t>
      </w:r>
      <w:r w:rsidRPr="00143138">
        <w:rPr>
          <w:rFonts w:eastAsia="Meiryo"/>
          <w:kern w:val="0"/>
          <w:szCs w:val="22"/>
        </w:rPr>
        <w:tab/>
        <w:t>Pharmacokinetic properties</w:t>
      </w:r>
    </w:p>
    <w:p w14:paraId="39485371"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26B5D79D"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In healthy subjects, maximum plasma concentrations (C</w:t>
      </w:r>
      <w:r w:rsidRPr="00143138">
        <w:rPr>
          <w:rFonts w:ascii="Times New Roman" w:eastAsia="Meiryo" w:hAnsi="Times New Roman"/>
          <w:vertAlign w:val="subscript"/>
        </w:rPr>
        <w:t>max</w:t>
      </w:r>
      <w:r w:rsidRPr="00143138">
        <w:rPr>
          <w:rFonts w:ascii="Times New Roman" w:eastAsia="Meiryo" w:hAnsi="Times New Roman"/>
        </w:rPr>
        <w:t>) and area under the plasma concentration time curve (AUC) of febuxostat increased in a dose proportional manner following single and multiple doses of 10</w:t>
      </w:r>
      <w:r w:rsidR="0075286D" w:rsidRPr="00143138">
        <w:rPr>
          <w:rFonts w:ascii="Times New Roman" w:eastAsia="Meiryo" w:hAnsi="Times New Roman"/>
        </w:rPr>
        <w:t> mg</w:t>
      </w:r>
      <w:r w:rsidRPr="00143138">
        <w:rPr>
          <w:rFonts w:ascii="Times New Roman" w:eastAsia="Meiryo" w:hAnsi="Times New Roman"/>
        </w:rPr>
        <w:t xml:space="preserve"> to 120</w:t>
      </w:r>
      <w:r w:rsidR="0075286D" w:rsidRPr="00143138">
        <w:rPr>
          <w:rFonts w:ascii="Times New Roman" w:eastAsia="Meiryo" w:hAnsi="Times New Roman"/>
        </w:rPr>
        <w:t> mg</w:t>
      </w:r>
      <w:r w:rsidRPr="00143138">
        <w:rPr>
          <w:rFonts w:ascii="Times New Roman" w:eastAsia="Meiryo" w:hAnsi="Times New Roman"/>
        </w:rPr>
        <w:t>. For doses between 120</w:t>
      </w:r>
      <w:r w:rsidR="0075286D" w:rsidRPr="00143138">
        <w:rPr>
          <w:rFonts w:ascii="Times New Roman" w:eastAsia="Meiryo" w:hAnsi="Times New Roman"/>
        </w:rPr>
        <w:t> mg</w:t>
      </w:r>
      <w:r w:rsidRPr="00143138">
        <w:rPr>
          <w:rFonts w:ascii="Times New Roman" w:eastAsia="Meiryo" w:hAnsi="Times New Roman"/>
        </w:rPr>
        <w:t xml:space="preserve"> and 300</w:t>
      </w:r>
      <w:r w:rsidR="0075286D" w:rsidRPr="00143138">
        <w:rPr>
          <w:rFonts w:ascii="Times New Roman" w:eastAsia="Meiryo" w:hAnsi="Times New Roman"/>
        </w:rPr>
        <w:t> mg</w:t>
      </w:r>
      <w:r w:rsidRPr="00143138">
        <w:rPr>
          <w:rFonts w:ascii="Times New Roman" w:eastAsia="Meiryo" w:hAnsi="Times New Roman"/>
        </w:rPr>
        <w:t>, a greater than dose proportional increase in AUC is observed for febuxostat. There is no appreciable accumulation when doses of</w:t>
      </w:r>
      <w:r w:rsidR="002E0E8A" w:rsidRPr="00143138">
        <w:rPr>
          <w:rFonts w:ascii="Times New Roman" w:eastAsia="Meiryo" w:hAnsi="Times New Roman"/>
        </w:rPr>
        <w:t xml:space="preserve"> </w:t>
      </w:r>
      <w:r w:rsidRPr="00143138">
        <w:rPr>
          <w:rFonts w:ascii="Times New Roman" w:eastAsia="Meiryo" w:hAnsi="Times New Roman"/>
        </w:rPr>
        <w:t>10</w:t>
      </w:r>
      <w:r w:rsidR="0075286D" w:rsidRPr="00143138">
        <w:rPr>
          <w:rFonts w:ascii="Times New Roman" w:eastAsia="Meiryo" w:hAnsi="Times New Roman"/>
        </w:rPr>
        <w:t> mg</w:t>
      </w:r>
      <w:r w:rsidRPr="00143138">
        <w:rPr>
          <w:rFonts w:ascii="Times New Roman" w:eastAsia="Meiryo" w:hAnsi="Times New Roman"/>
        </w:rPr>
        <w:t xml:space="preserve"> to 240</w:t>
      </w:r>
      <w:r w:rsidR="0075286D" w:rsidRPr="00143138">
        <w:rPr>
          <w:rFonts w:ascii="Times New Roman" w:eastAsia="Meiryo" w:hAnsi="Times New Roman"/>
        </w:rPr>
        <w:t> mg</w:t>
      </w:r>
      <w:r w:rsidRPr="00143138">
        <w:rPr>
          <w:rFonts w:ascii="Times New Roman" w:eastAsia="Meiryo" w:hAnsi="Times New Roman"/>
        </w:rPr>
        <w:t xml:space="preserve"> are administered every 24 hours. Febuxostat has an apparent mean terminal elimination half-life (t</w:t>
      </w:r>
      <w:r w:rsidRPr="00143138">
        <w:rPr>
          <w:rFonts w:ascii="Times New Roman" w:eastAsia="Meiryo" w:hAnsi="Times New Roman"/>
          <w:vertAlign w:val="subscript"/>
        </w:rPr>
        <w:t>1/2</w:t>
      </w:r>
      <w:r w:rsidRPr="00143138">
        <w:rPr>
          <w:rFonts w:ascii="Times New Roman" w:eastAsia="Meiryo" w:hAnsi="Times New Roman"/>
        </w:rPr>
        <w:t>) of approximately 5 to 8 hours.</w:t>
      </w:r>
    </w:p>
    <w:p w14:paraId="291D7967"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6AC73650"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 xml:space="preserve">Population pharmacokinetic/pharmacodynamic analyses were conducted in 211 patients with hyperuricaemia and gout, treated with </w:t>
      </w:r>
      <w:r w:rsidR="00BE5482" w:rsidRPr="00143138">
        <w:rPr>
          <w:rFonts w:ascii="Times New Roman" w:eastAsia="Meiryo" w:hAnsi="Times New Roman"/>
        </w:rPr>
        <w:t>febuxostat</w:t>
      </w:r>
      <w:r w:rsidRPr="00143138">
        <w:rPr>
          <w:rFonts w:ascii="Times New Roman" w:eastAsia="Meiryo" w:hAnsi="Times New Roman"/>
        </w:rPr>
        <w:t xml:space="preserve"> 40-240</w:t>
      </w:r>
      <w:r w:rsidR="0075286D" w:rsidRPr="00143138">
        <w:rPr>
          <w:rFonts w:ascii="Times New Roman" w:eastAsia="Meiryo" w:hAnsi="Times New Roman"/>
        </w:rPr>
        <w:t> mg</w:t>
      </w:r>
      <w:r w:rsidRPr="00143138">
        <w:rPr>
          <w:rFonts w:ascii="Times New Roman" w:eastAsia="Meiryo" w:hAnsi="Times New Roman"/>
        </w:rPr>
        <w:t xml:space="preserve"> QD. In general, febuxostat pharmacokinetic parameters estimated by these analyses are consistent with those obtained from healthy subjects, indicating that healthy subjects are representative for pharmacokinetic/pharmacodynamic assessment in the patient population with gout.</w:t>
      </w:r>
    </w:p>
    <w:p w14:paraId="777B895B"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59515048" w14:textId="77777777" w:rsidR="00D94262" w:rsidRPr="00A27F02" w:rsidRDefault="00D94262" w:rsidP="003D260D">
      <w:pPr>
        <w:widowControl w:val="0"/>
        <w:autoSpaceDE w:val="0"/>
        <w:autoSpaceDN w:val="0"/>
        <w:adjustRightInd w:val="0"/>
        <w:spacing w:after="0" w:line="240" w:lineRule="auto"/>
        <w:ind w:right="128"/>
        <w:rPr>
          <w:rFonts w:ascii="Times New Roman" w:eastAsia="Meiryo" w:hAnsi="Times New Roman"/>
          <w:u w:val="single"/>
        </w:rPr>
      </w:pPr>
      <w:r w:rsidRPr="00A27F02">
        <w:rPr>
          <w:rFonts w:ascii="Times New Roman" w:eastAsia="Meiryo" w:hAnsi="Times New Roman"/>
          <w:iCs/>
          <w:u w:val="single"/>
        </w:rPr>
        <w:t>Absorption</w:t>
      </w:r>
    </w:p>
    <w:p w14:paraId="5CF474D5" w14:textId="77777777" w:rsidR="00887982" w:rsidRDefault="00887982" w:rsidP="003D260D">
      <w:pPr>
        <w:widowControl w:val="0"/>
        <w:autoSpaceDE w:val="0"/>
        <w:autoSpaceDN w:val="0"/>
        <w:adjustRightInd w:val="0"/>
        <w:spacing w:after="0" w:line="240" w:lineRule="auto"/>
        <w:ind w:right="128"/>
        <w:rPr>
          <w:rFonts w:ascii="Times New Roman" w:eastAsia="Meiryo" w:hAnsi="Times New Roman"/>
        </w:rPr>
      </w:pPr>
    </w:p>
    <w:p w14:paraId="1F81CD79"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Febuxostat is rapidly (t</w:t>
      </w:r>
      <w:r w:rsidRPr="00143138">
        <w:rPr>
          <w:rFonts w:ascii="Times New Roman" w:eastAsia="Meiryo" w:hAnsi="Times New Roman"/>
          <w:vertAlign w:val="subscript"/>
        </w:rPr>
        <w:t>max</w:t>
      </w:r>
      <w:r w:rsidRPr="00143138">
        <w:rPr>
          <w:rFonts w:ascii="Times New Roman" w:eastAsia="Meiryo" w:hAnsi="Times New Roman"/>
        </w:rPr>
        <w:t xml:space="preserve"> of 1.0-1.5 h) and well absorbed (at least 84%). After single or multiple oral</w:t>
      </w:r>
      <w:r w:rsidR="002E0E8A" w:rsidRPr="00143138">
        <w:rPr>
          <w:rFonts w:ascii="Times New Roman" w:eastAsia="Meiryo" w:hAnsi="Times New Roman"/>
        </w:rPr>
        <w:t xml:space="preserve"> </w:t>
      </w:r>
      <w:r w:rsidRPr="00143138">
        <w:rPr>
          <w:rFonts w:ascii="Times New Roman" w:eastAsia="Meiryo" w:hAnsi="Times New Roman"/>
        </w:rPr>
        <w:t>80 and 120</w:t>
      </w:r>
      <w:r w:rsidR="0075286D" w:rsidRPr="00143138">
        <w:rPr>
          <w:rFonts w:ascii="Times New Roman" w:eastAsia="Meiryo" w:hAnsi="Times New Roman"/>
        </w:rPr>
        <w:t> mg</w:t>
      </w:r>
      <w:r w:rsidRPr="00143138">
        <w:rPr>
          <w:rFonts w:ascii="Times New Roman" w:eastAsia="Meiryo" w:hAnsi="Times New Roman"/>
        </w:rPr>
        <w:t xml:space="preserve"> once daily doses, C</w:t>
      </w:r>
      <w:r w:rsidRPr="00143138">
        <w:rPr>
          <w:rFonts w:ascii="Times New Roman" w:eastAsia="Meiryo" w:hAnsi="Times New Roman"/>
          <w:vertAlign w:val="subscript"/>
        </w:rPr>
        <w:t>max</w:t>
      </w:r>
      <w:r w:rsidRPr="00143138">
        <w:rPr>
          <w:rFonts w:ascii="Times New Roman" w:eastAsia="Meiryo" w:hAnsi="Times New Roman"/>
        </w:rPr>
        <w:t xml:space="preserve"> is approximately 2.8-3.2</w:t>
      </w:r>
      <w:r w:rsidR="002E0E8A" w:rsidRPr="00143138">
        <w:rPr>
          <w:rFonts w:ascii="Times New Roman" w:eastAsia="Meiryo" w:hAnsi="Times New Roman"/>
        </w:rPr>
        <w:t> </w:t>
      </w:r>
      <w:r w:rsidRPr="00143138">
        <w:rPr>
          <w:rFonts w:ascii="Times New Roman" w:eastAsia="Meiryo" w:hAnsi="Times New Roman"/>
        </w:rPr>
        <w:t>µg/mL, and 5.0-5.3</w:t>
      </w:r>
      <w:r w:rsidR="002E0E8A" w:rsidRPr="00143138">
        <w:rPr>
          <w:rFonts w:ascii="Times New Roman" w:eastAsia="Meiryo" w:hAnsi="Times New Roman"/>
        </w:rPr>
        <w:t> </w:t>
      </w:r>
      <w:r w:rsidRPr="00143138">
        <w:rPr>
          <w:rFonts w:ascii="Times New Roman" w:eastAsia="Meiryo" w:hAnsi="Times New Roman"/>
        </w:rPr>
        <w:t>µg/mL,</w:t>
      </w:r>
      <w:r w:rsidR="002E0E8A" w:rsidRPr="00143138">
        <w:rPr>
          <w:rFonts w:ascii="Times New Roman" w:eastAsia="Meiryo" w:hAnsi="Times New Roman"/>
        </w:rPr>
        <w:t xml:space="preserve"> </w:t>
      </w:r>
      <w:r w:rsidRPr="00143138">
        <w:rPr>
          <w:rFonts w:ascii="Times New Roman" w:eastAsia="Meiryo" w:hAnsi="Times New Roman"/>
        </w:rPr>
        <w:t>respectively. Absolute bioavailability of the febuxostat tablet formulation has not been studied.</w:t>
      </w:r>
    </w:p>
    <w:p w14:paraId="51B46356"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1053C5EB"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Following multiple oral 80</w:t>
      </w:r>
      <w:r w:rsidR="0075286D" w:rsidRPr="00143138">
        <w:rPr>
          <w:rFonts w:ascii="Times New Roman" w:eastAsia="Meiryo" w:hAnsi="Times New Roman"/>
        </w:rPr>
        <w:t> mg</w:t>
      </w:r>
      <w:r w:rsidRPr="00143138">
        <w:rPr>
          <w:rFonts w:ascii="Times New Roman" w:eastAsia="Meiryo" w:hAnsi="Times New Roman"/>
        </w:rPr>
        <w:t xml:space="preserve"> once daily doses or a single 120</w:t>
      </w:r>
      <w:r w:rsidR="0075286D" w:rsidRPr="00143138">
        <w:rPr>
          <w:rFonts w:ascii="Times New Roman" w:eastAsia="Meiryo" w:hAnsi="Times New Roman"/>
        </w:rPr>
        <w:t> mg</w:t>
      </w:r>
      <w:r w:rsidRPr="00143138">
        <w:rPr>
          <w:rFonts w:ascii="Times New Roman" w:eastAsia="Meiryo" w:hAnsi="Times New Roman"/>
        </w:rPr>
        <w:t xml:space="preserve"> dose with a high fat meal, there</w:t>
      </w:r>
      <w:r w:rsidR="002E0E8A" w:rsidRPr="00143138">
        <w:rPr>
          <w:rFonts w:ascii="Times New Roman" w:eastAsia="Meiryo" w:hAnsi="Times New Roman"/>
        </w:rPr>
        <w:t xml:space="preserve"> </w:t>
      </w:r>
      <w:r w:rsidRPr="00143138">
        <w:rPr>
          <w:rFonts w:ascii="Times New Roman" w:eastAsia="Meiryo" w:hAnsi="Times New Roman"/>
        </w:rPr>
        <w:t>was a 49% and 38% decrease in C</w:t>
      </w:r>
      <w:r w:rsidRPr="00143138">
        <w:rPr>
          <w:rFonts w:ascii="Times New Roman" w:eastAsia="Meiryo" w:hAnsi="Times New Roman"/>
          <w:vertAlign w:val="subscript"/>
        </w:rPr>
        <w:t>max</w:t>
      </w:r>
      <w:r w:rsidRPr="00143138">
        <w:rPr>
          <w:rFonts w:ascii="Times New Roman" w:eastAsia="Meiryo" w:hAnsi="Times New Roman"/>
        </w:rPr>
        <w:t xml:space="preserve"> and a</w:t>
      </w:r>
      <w:r w:rsidR="002E0E8A" w:rsidRPr="00143138">
        <w:rPr>
          <w:rFonts w:ascii="Times New Roman" w:eastAsia="Meiryo" w:hAnsi="Times New Roman"/>
        </w:rPr>
        <w:t>n</w:t>
      </w:r>
      <w:r w:rsidRPr="00143138">
        <w:rPr>
          <w:rFonts w:ascii="Times New Roman" w:eastAsia="Meiryo" w:hAnsi="Times New Roman"/>
        </w:rPr>
        <w:t xml:space="preserve"> 18% and 16% decrease in AUC, respectively. However, no clinically significant change in the percent decrease in serum uric acid concentration was observed where tested (80</w:t>
      </w:r>
      <w:r w:rsidR="0075286D" w:rsidRPr="00143138">
        <w:rPr>
          <w:rFonts w:ascii="Times New Roman" w:eastAsia="Meiryo" w:hAnsi="Times New Roman"/>
        </w:rPr>
        <w:t> mg</w:t>
      </w:r>
      <w:r w:rsidRPr="00143138">
        <w:rPr>
          <w:rFonts w:ascii="Times New Roman" w:eastAsia="Meiryo" w:hAnsi="Times New Roman"/>
        </w:rPr>
        <w:t xml:space="preserve"> multiple dose). Thus, </w:t>
      </w:r>
      <w:r w:rsidRPr="00143138">
        <w:rPr>
          <w:rFonts w:ascii="Times New Roman" w:hAnsi="Times New Roman"/>
        </w:rPr>
        <w:t>febuxostat</w:t>
      </w:r>
      <w:r w:rsidRPr="00143138">
        <w:rPr>
          <w:rFonts w:ascii="Times New Roman" w:eastAsia="Meiryo" w:hAnsi="Times New Roman"/>
        </w:rPr>
        <w:t xml:space="preserve"> may be taken without regard to food.</w:t>
      </w:r>
    </w:p>
    <w:p w14:paraId="78DC7C85"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3DA1E457" w14:textId="77777777" w:rsidR="00D94262" w:rsidRPr="00A27F02" w:rsidRDefault="00D94262" w:rsidP="003D260D">
      <w:pPr>
        <w:widowControl w:val="0"/>
        <w:autoSpaceDE w:val="0"/>
        <w:autoSpaceDN w:val="0"/>
        <w:adjustRightInd w:val="0"/>
        <w:spacing w:after="0" w:line="240" w:lineRule="auto"/>
        <w:ind w:right="128"/>
        <w:rPr>
          <w:rFonts w:ascii="Times New Roman" w:eastAsia="Meiryo" w:hAnsi="Times New Roman"/>
          <w:u w:val="single"/>
        </w:rPr>
      </w:pPr>
      <w:r w:rsidRPr="00A27F02">
        <w:rPr>
          <w:rFonts w:ascii="Times New Roman" w:eastAsia="Meiryo" w:hAnsi="Times New Roman"/>
          <w:iCs/>
          <w:u w:val="single"/>
        </w:rPr>
        <w:t>Distribution</w:t>
      </w:r>
    </w:p>
    <w:p w14:paraId="1E9FDF8F" w14:textId="77777777" w:rsidR="00887982" w:rsidRDefault="00887982" w:rsidP="003D260D">
      <w:pPr>
        <w:widowControl w:val="0"/>
        <w:autoSpaceDE w:val="0"/>
        <w:autoSpaceDN w:val="0"/>
        <w:adjustRightInd w:val="0"/>
        <w:spacing w:after="0" w:line="240" w:lineRule="auto"/>
        <w:ind w:right="128"/>
        <w:rPr>
          <w:rFonts w:ascii="Times New Roman" w:eastAsia="Meiryo" w:hAnsi="Times New Roman"/>
        </w:rPr>
      </w:pPr>
    </w:p>
    <w:p w14:paraId="06C1B859"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The apparent steady state volume of distribution (Vss/F) of febuxostat ranges from 29 to 75 L after oral doses of 10-300</w:t>
      </w:r>
      <w:r w:rsidR="0075286D" w:rsidRPr="00143138">
        <w:rPr>
          <w:rFonts w:ascii="Times New Roman" w:eastAsia="Meiryo" w:hAnsi="Times New Roman"/>
        </w:rPr>
        <w:t> mg</w:t>
      </w:r>
      <w:r w:rsidRPr="00143138">
        <w:rPr>
          <w:rFonts w:ascii="Times New Roman" w:eastAsia="Meiryo" w:hAnsi="Times New Roman"/>
        </w:rPr>
        <w:t>. The plasma protein binding of febuxostat is approximately 99.2%, (primarily to albumin), and is constant over the concentration range achieved with 80 and 120</w:t>
      </w:r>
      <w:r w:rsidR="0075286D" w:rsidRPr="00143138">
        <w:rPr>
          <w:rFonts w:ascii="Times New Roman" w:eastAsia="Meiryo" w:hAnsi="Times New Roman"/>
        </w:rPr>
        <w:t> mg</w:t>
      </w:r>
      <w:r w:rsidRPr="00143138">
        <w:rPr>
          <w:rFonts w:ascii="Times New Roman" w:eastAsia="Meiryo" w:hAnsi="Times New Roman"/>
        </w:rPr>
        <w:t xml:space="preserve"> doses. Plasma protein binding of the active metabolites ranges from about 82% to 91%.</w:t>
      </w:r>
    </w:p>
    <w:p w14:paraId="50C9E089"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6BB7B611" w14:textId="77777777" w:rsidR="00D94262" w:rsidRPr="00A27F02" w:rsidRDefault="00D94262" w:rsidP="003D260D">
      <w:pPr>
        <w:widowControl w:val="0"/>
        <w:autoSpaceDE w:val="0"/>
        <w:autoSpaceDN w:val="0"/>
        <w:adjustRightInd w:val="0"/>
        <w:spacing w:after="0" w:line="240" w:lineRule="auto"/>
        <w:ind w:right="128"/>
        <w:rPr>
          <w:rFonts w:ascii="Times New Roman" w:eastAsia="Meiryo" w:hAnsi="Times New Roman"/>
          <w:u w:val="single"/>
        </w:rPr>
      </w:pPr>
      <w:r w:rsidRPr="00A27F02">
        <w:rPr>
          <w:rFonts w:ascii="Times New Roman" w:eastAsia="Meiryo" w:hAnsi="Times New Roman"/>
          <w:iCs/>
          <w:u w:val="single"/>
        </w:rPr>
        <w:t>Biotransformation</w:t>
      </w:r>
    </w:p>
    <w:p w14:paraId="5C05D0EB" w14:textId="77777777" w:rsidR="00887982" w:rsidRDefault="00887982" w:rsidP="003D260D">
      <w:pPr>
        <w:widowControl w:val="0"/>
        <w:autoSpaceDE w:val="0"/>
        <w:autoSpaceDN w:val="0"/>
        <w:adjustRightInd w:val="0"/>
        <w:spacing w:after="0" w:line="240" w:lineRule="auto"/>
        <w:ind w:right="128"/>
        <w:rPr>
          <w:rFonts w:ascii="Times New Roman" w:eastAsia="Meiryo" w:hAnsi="Times New Roman"/>
        </w:rPr>
      </w:pPr>
    </w:p>
    <w:p w14:paraId="01D0A344"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 xml:space="preserve">Febuxostat is extensively metabolized by conjugation </w:t>
      </w:r>
      <w:r w:rsidRPr="00143138">
        <w:rPr>
          <w:rFonts w:ascii="Times New Roman" w:eastAsia="Meiryo" w:hAnsi="Times New Roman"/>
          <w:i/>
          <w:iCs/>
        </w:rPr>
        <w:t xml:space="preserve">via </w:t>
      </w:r>
      <w:r w:rsidRPr="00143138">
        <w:rPr>
          <w:rFonts w:ascii="Times New Roman" w:eastAsia="Meiryo" w:hAnsi="Times New Roman"/>
        </w:rPr>
        <w:t xml:space="preserve">uridine diphosphate glucuronosyltransferase (UDPGT) enzyme system and oxidation </w:t>
      </w:r>
      <w:r w:rsidRPr="00143138">
        <w:rPr>
          <w:rFonts w:ascii="Times New Roman" w:eastAsia="Meiryo" w:hAnsi="Times New Roman"/>
          <w:i/>
          <w:iCs/>
        </w:rPr>
        <w:t xml:space="preserve">via </w:t>
      </w:r>
      <w:r w:rsidRPr="00143138">
        <w:rPr>
          <w:rFonts w:ascii="Times New Roman" w:eastAsia="Meiryo" w:hAnsi="Times New Roman"/>
        </w:rPr>
        <w:t xml:space="preserve">the cytochrome P450 (CYP) system. Four pharmacologically active hydroxyl metabolites have been identified, of which three occur in plasma of humans. </w:t>
      </w:r>
      <w:r w:rsidRPr="00143138">
        <w:rPr>
          <w:rFonts w:ascii="Times New Roman" w:eastAsia="Meiryo" w:hAnsi="Times New Roman"/>
          <w:i/>
          <w:iCs/>
        </w:rPr>
        <w:t xml:space="preserve">In vitro </w:t>
      </w:r>
      <w:r w:rsidRPr="00143138">
        <w:rPr>
          <w:rFonts w:ascii="Times New Roman" w:eastAsia="Meiryo" w:hAnsi="Times New Roman"/>
        </w:rPr>
        <w:t>studies with human liver microsomes showed that those oxidative metabolites were formed primarily by CYP1A1, CYP1A2, CYP2C8 or CYP2C9 and febuxostat glucuronide was</w:t>
      </w:r>
      <w:r w:rsidR="002E0E8A" w:rsidRPr="00143138">
        <w:rPr>
          <w:rFonts w:ascii="Times New Roman" w:eastAsia="Meiryo" w:hAnsi="Times New Roman"/>
        </w:rPr>
        <w:t xml:space="preserve"> </w:t>
      </w:r>
      <w:r w:rsidRPr="00143138">
        <w:rPr>
          <w:rFonts w:ascii="Times New Roman" w:eastAsia="Meiryo" w:hAnsi="Times New Roman"/>
        </w:rPr>
        <w:t>formed mainly by UGT 1A1, 1A8, and 1A9.</w:t>
      </w:r>
    </w:p>
    <w:p w14:paraId="3C140932"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67B1A46C" w14:textId="77777777" w:rsidR="00D94262" w:rsidRPr="00A27F02" w:rsidRDefault="00D94262" w:rsidP="003D260D">
      <w:pPr>
        <w:widowControl w:val="0"/>
        <w:autoSpaceDE w:val="0"/>
        <w:autoSpaceDN w:val="0"/>
        <w:adjustRightInd w:val="0"/>
        <w:spacing w:after="0" w:line="240" w:lineRule="auto"/>
        <w:ind w:right="128"/>
        <w:rPr>
          <w:rFonts w:ascii="Times New Roman" w:eastAsia="Meiryo" w:hAnsi="Times New Roman"/>
          <w:u w:val="single"/>
        </w:rPr>
      </w:pPr>
      <w:r w:rsidRPr="00A27F02">
        <w:rPr>
          <w:rFonts w:ascii="Times New Roman" w:eastAsia="Meiryo" w:hAnsi="Times New Roman"/>
          <w:iCs/>
          <w:u w:val="single"/>
        </w:rPr>
        <w:t>Elimination</w:t>
      </w:r>
    </w:p>
    <w:p w14:paraId="68DCA5F3" w14:textId="77777777" w:rsidR="00887982" w:rsidRDefault="00887982" w:rsidP="003D260D">
      <w:pPr>
        <w:widowControl w:val="0"/>
        <w:autoSpaceDE w:val="0"/>
        <w:autoSpaceDN w:val="0"/>
        <w:adjustRightInd w:val="0"/>
        <w:spacing w:after="0" w:line="240" w:lineRule="auto"/>
        <w:ind w:right="128"/>
        <w:rPr>
          <w:rFonts w:ascii="Times New Roman" w:eastAsia="Meiryo" w:hAnsi="Times New Roman"/>
        </w:rPr>
      </w:pPr>
    </w:p>
    <w:p w14:paraId="24FDAB3D"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Febuxostat is eliminated by both hepatic and renal pathways. Following an 80</w:t>
      </w:r>
      <w:r w:rsidR="0075286D" w:rsidRPr="00143138">
        <w:rPr>
          <w:rFonts w:ascii="Times New Roman" w:eastAsia="Meiryo" w:hAnsi="Times New Roman"/>
        </w:rPr>
        <w:t> mg</w:t>
      </w:r>
      <w:r w:rsidRPr="00143138">
        <w:rPr>
          <w:rFonts w:ascii="Times New Roman" w:eastAsia="Meiryo" w:hAnsi="Times New Roman"/>
        </w:rPr>
        <w:t xml:space="preserve"> oral dose of </w:t>
      </w:r>
      <w:r w:rsidRPr="00143138">
        <w:rPr>
          <w:rFonts w:ascii="Times New Roman" w:eastAsia="Meiryo" w:hAnsi="Times New Roman"/>
          <w:vertAlign w:val="superscript"/>
        </w:rPr>
        <w:t>14</w:t>
      </w:r>
      <w:r w:rsidRPr="00143138">
        <w:rPr>
          <w:rFonts w:ascii="Times New Roman" w:eastAsia="Meiryo" w:hAnsi="Times New Roman"/>
        </w:rPr>
        <w:t>C</w:t>
      </w:r>
      <w:r w:rsidR="002E0E8A" w:rsidRPr="00143138">
        <w:rPr>
          <w:rFonts w:ascii="Times New Roman" w:eastAsia="Meiryo" w:hAnsi="Times New Roman"/>
        </w:rPr>
        <w:t>-</w:t>
      </w:r>
      <w:r w:rsidRPr="00143138">
        <w:rPr>
          <w:rFonts w:ascii="Times New Roman" w:eastAsia="Meiryo" w:hAnsi="Times New Roman"/>
        </w:rPr>
        <w:t>labeled febuxostat, approximately 49% of the dose was recovered in the urine as unchanged febuxostat</w:t>
      </w:r>
      <w:r w:rsidR="002E0E8A" w:rsidRPr="00143138">
        <w:rPr>
          <w:rFonts w:ascii="Times New Roman" w:eastAsia="Meiryo" w:hAnsi="Times New Roman"/>
        </w:rPr>
        <w:t xml:space="preserve"> </w:t>
      </w:r>
      <w:r w:rsidRPr="00143138">
        <w:rPr>
          <w:rFonts w:ascii="Times New Roman" w:eastAsia="Meiryo" w:hAnsi="Times New Roman"/>
        </w:rPr>
        <w:t>(3%), the acyl glucuronide of the active substance (30%), its known oxidative metabolites and their</w:t>
      </w:r>
      <w:r w:rsidR="002E0E8A" w:rsidRPr="00143138">
        <w:rPr>
          <w:rFonts w:ascii="Times New Roman" w:eastAsia="Meiryo" w:hAnsi="Times New Roman"/>
        </w:rPr>
        <w:t xml:space="preserve"> </w:t>
      </w:r>
      <w:r w:rsidRPr="00143138">
        <w:rPr>
          <w:rFonts w:ascii="Times New Roman" w:eastAsia="Meiryo" w:hAnsi="Times New Roman"/>
        </w:rPr>
        <w:t>conjugates (13%), and other unknown metabolites (3%). In addition to the urinary excretion,</w:t>
      </w:r>
      <w:r w:rsidR="003D260D" w:rsidRPr="00143138">
        <w:rPr>
          <w:rFonts w:ascii="Times New Roman" w:eastAsia="Meiryo" w:hAnsi="Times New Roman"/>
        </w:rPr>
        <w:t xml:space="preserve"> </w:t>
      </w:r>
      <w:r w:rsidRPr="00143138">
        <w:rPr>
          <w:rFonts w:ascii="Times New Roman" w:eastAsia="Meiryo" w:hAnsi="Times New Roman"/>
        </w:rPr>
        <w:t>approximately 45% of the dose was recovered in the faeces as the unchanged febuxostat (12%), the acyl glucuronide of the active substance (1%), its known oxidative metabolites and their conjugates (25%), and other unknown metabolites (7%).</w:t>
      </w:r>
    </w:p>
    <w:p w14:paraId="329EFB22"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18151521" w14:textId="77777777" w:rsidR="00D94262" w:rsidRPr="00A27F02" w:rsidRDefault="00D94262" w:rsidP="003D260D">
      <w:pPr>
        <w:widowControl w:val="0"/>
        <w:autoSpaceDE w:val="0"/>
        <w:autoSpaceDN w:val="0"/>
        <w:adjustRightInd w:val="0"/>
        <w:spacing w:after="0" w:line="240" w:lineRule="auto"/>
        <w:ind w:right="128"/>
        <w:rPr>
          <w:rFonts w:ascii="Times New Roman" w:eastAsia="Meiryo" w:hAnsi="Times New Roman"/>
          <w:u w:val="single"/>
        </w:rPr>
      </w:pPr>
      <w:r w:rsidRPr="00A27F02">
        <w:rPr>
          <w:rFonts w:ascii="Times New Roman" w:eastAsia="Meiryo" w:hAnsi="Times New Roman"/>
          <w:iCs/>
          <w:u w:val="single"/>
        </w:rPr>
        <w:t>Renal impairment</w:t>
      </w:r>
    </w:p>
    <w:p w14:paraId="41A10A04" w14:textId="77777777" w:rsidR="00887982" w:rsidRDefault="00887982" w:rsidP="003D260D">
      <w:pPr>
        <w:widowControl w:val="0"/>
        <w:autoSpaceDE w:val="0"/>
        <w:autoSpaceDN w:val="0"/>
        <w:adjustRightInd w:val="0"/>
        <w:spacing w:after="0" w:line="240" w:lineRule="auto"/>
        <w:ind w:right="128"/>
        <w:rPr>
          <w:rFonts w:ascii="Times New Roman" w:eastAsia="Meiryo" w:hAnsi="Times New Roman"/>
        </w:rPr>
      </w:pPr>
    </w:p>
    <w:p w14:paraId="7BD85B4A"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Following multiple doses of 80</w:t>
      </w:r>
      <w:r w:rsidR="0075286D" w:rsidRPr="00143138">
        <w:rPr>
          <w:rFonts w:ascii="Times New Roman" w:eastAsia="Meiryo" w:hAnsi="Times New Roman"/>
        </w:rPr>
        <w:t> mg</w:t>
      </w:r>
      <w:r w:rsidRPr="00143138">
        <w:rPr>
          <w:rFonts w:ascii="Times New Roman" w:eastAsia="Meiryo" w:hAnsi="Times New Roman"/>
        </w:rPr>
        <w:t xml:space="preserve"> of febuxostat in patients with mild, moderate or severe renal impairment, the C</w:t>
      </w:r>
      <w:r w:rsidRPr="00143138">
        <w:rPr>
          <w:rFonts w:ascii="Times New Roman" w:eastAsia="Meiryo" w:hAnsi="Times New Roman"/>
          <w:vertAlign w:val="subscript"/>
        </w:rPr>
        <w:t>max</w:t>
      </w:r>
      <w:r w:rsidRPr="00143138">
        <w:rPr>
          <w:rFonts w:ascii="Times New Roman" w:eastAsia="Meiryo" w:hAnsi="Times New Roman"/>
        </w:rPr>
        <w:t xml:space="preserve"> of febuxostat did not change, relative to subjects with normal renal function. The mean total AUC of febuxostat increased by approximately 1.8-fold from 7.5</w:t>
      </w:r>
      <w:r w:rsidR="004A4A54" w:rsidRPr="00143138">
        <w:rPr>
          <w:rFonts w:ascii="Times New Roman" w:eastAsia="Meiryo" w:hAnsi="Times New Roman"/>
        </w:rPr>
        <w:t> </w:t>
      </w:r>
      <w:r w:rsidRPr="00143138">
        <w:rPr>
          <w:rFonts w:ascii="Times New Roman" w:eastAsia="Meiryo" w:hAnsi="Times New Roman"/>
        </w:rPr>
        <w:t>µg</w:t>
      </w:r>
      <w:r w:rsidRPr="00143138">
        <w:rPr>
          <w:rFonts w:ascii="Cambria Math" w:eastAsia="Meiryo" w:hAnsi="Cambria Math" w:cs="Cambria Math"/>
        </w:rPr>
        <w:t>⋅</w:t>
      </w:r>
      <w:r w:rsidRPr="00143138">
        <w:rPr>
          <w:rFonts w:ascii="Times New Roman" w:eastAsia="Meiryo" w:hAnsi="Times New Roman"/>
        </w:rPr>
        <w:t>h/mL in the normal renal function group to 13.2</w:t>
      </w:r>
      <w:r w:rsidR="004A4A54" w:rsidRPr="00143138">
        <w:rPr>
          <w:rFonts w:ascii="Times New Roman" w:eastAsia="Meiryo" w:hAnsi="Times New Roman"/>
        </w:rPr>
        <w:t> </w:t>
      </w:r>
      <w:r w:rsidRPr="00143138">
        <w:rPr>
          <w:rFonts w:ascii="Times New Roman" w:eastAsia="Meiryo" w:hAnsi="Times New Roman"/>
        </w:rPr>
        <w:t>µg.h/mL in the severe renal dysfunction group. The C</w:t>
      </w:r>
      <w:r w:rsidRPr="00143138">
        <w:rPr>
          <w:rFonts w:ascii="Times New Roman" w:eastAsia="Meiryo" w:hAnsi="Times New Roman"/>
          <w:vertAlign w:val="subscript"/>
        </w:rPr>
        <w:t>max</w:t>
      </w:r>
      <w:r w:rsidRPr="00143138">
        <w:rPr>
          <w:rFonts w:ascii="Times New Roman" w:eastAsia="Meiryo" w:hAnsi="Times New Roman"/>
        </w:rPr>
        <w:t xml:space="preserve"> and AUC of active metabolites increased up to 2- and 4-fold, respectively. However, no dose adjustment is necessary in patients with mild or moderate renal impairment.</w:t>
      </w:r>
    </w:p>
    <w:p w14:paraId="363330F3"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64E9B8E9" w14:textId="77777777" w:rsidR="00D94262" w:rsidRPr="00A27F02" w:rsidRDefault="00D94262" w:rsidP="003D260D">
      <w:pPr>
        <w:widowControl w:val="0"/>
        <w:autoSpaceDE w:val="0"/>
        <w:autoSpaceDN w:val="0"/>
        <w:adjustRightInd w:val="0"/>
        <w:spacing w:after="0" w:line="240" w:lineRule="auto"/>
        <w:ind w:right="128"/>
        <w:rPr>
          <w:rFonts w:ascii="Times New Roman" w:eastAsia="Meiryo" w:hAnsi="Times New Roman"/>
          <w:u w:val="single"/>
        </w:rPr>
      </w:pPr>
      <w:r w:rsidRPr="00A27F02">
        <w:rPr>
          <w:rFonts w:ascii="Times New Roman" w:eastAsia="Meiryo" w:hAnsi="Times New Roman"/>
          <w:iCs/>
          <w:u w:val="single"/>
        </w:rPr>
        <w:t>Hepatic impairment</w:t>
      </w:r>
    </w:p>
    <w:p w14:paraId="302690AF" w14:textId="77777777" w:rsidR="00887982" w:rsidRDefault="00887982" w:rsidP="003D260D">
      <w:pPr>
        <w:widowControl w:val="0"/>
        <w:autoSpaceDE w:val="0"/>
        <w:autoSpaceDN w:val="0"/>
        <w:adjustRightInd w:val="0"/>
        <w:spacing w:after="0" w:line="240" w:lineRule="auto"/>
        <w:ind w:right="128"/>
        <w:rPr>
          <w:rFonts w:ascii="Times New Roman" w:eastAsia="Meiryo" w:hAnsi="Times New Roman"/>
        </w:rPr>
      </w:pPr>
    </w:p>
    <w:p w14:paraId="7567AC4A"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Following multiple doses of 80</w:t>
      </w:r>
      <w:r w:rsidR="0075286D" w:rsidRPr="00143138">
        <w:rPr>
          <w:rFonts w:ascii="Times New Roman" w:eastAsia="Meiryo" w:hAnsi="Times New Roman"/>
        </w:rPr>
        <w:t> mg</w:t>
      </w:r>
      <w:r w:rsidRPr="00143138">
        <w:rPr>
          <w:rFonts w:ascii="Times New Roman" w:eastAsia="Meiryo" w:hAnsi="Times New Roman"/>
        </w:rPr>
        <w:t xml:space="preserve"> of </w:t>
      </w:r>
      <w:r w:rsidRPr="00143138">
        <w:rPr>
          <w:rFonts w:ascii="Times New Roman" w:hAnsi="Times New Roman"/>
        </w:rPr>
        <w:t>febuxostat</w:t>
      </w:r>
      <w:r w:rsidRPr="00143138">
        <w:rPr>
          <w:rFonts w:ascii="Times New Roman" w:eastAsia="Meiryo" w:hAnsi="Times New Roman"/>
        </w:rPr>
        <w:t xml:space="preserve"> in patients with mild (Child-Pugh Class A) or moderate (Child-Pugh Class B) hepatic impairment, the C</w:t>
      </w:r>
      <w:r w:rsidRPr="00143138">
        <w:rPr>
          <w:rFonts w:ascii="Times New Roman" w:eastAsia="Meiryo" w:hAnsi="Times New Roman"/>
          <w:vertAlign w:val="subscript"/>
        </w:rPr>
        <w:t>max</w:t>
      </w:r>
      <w:r w:rsidRPr="00143138">
        <w:rPr>
          <w:rFonts w:ascii="Times New Roman" w:eastAsia="Meiryo" w:hAnsi="Times New Roman"/>
        </w:rPr>
        <w:t xml:space="preserve"> and AUC of febuxostat and its metabolites did not change significantly compared to subjects with normal hepatic function. No studies have been conducted in patients with severe hepatic impairment (Child-Pugh Class C).</w:t>
      </w:r>
    </w:p>
    <w:p w14:paraId="2549976F"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13433D3E" w14:textId="77777777" w:rsidR="00D94262" w:rsidRPr="00A27F02" w:rsidRDefault="00D94262" w:rsidP="003D260D">
      <w:pPr>
        <w:widowControl w:val="0"/>
        <w:autoSpaceDE w:val="0"/>
        <w:autoSpaceDN w:val="0"/>
        <w:adjustRightInd w:val="0"/>
        <w:spacing w:after="0" w:line="240" w:lineRule="auto"/>
        <w:ind w:right="128"/>
        <w:rPr>
          <w:rFonts w:ascii="Times New Roman" w:eastAsia="Meiryo" w:hAnsi="Times New Roman"/>
          <w:u w:val="single"/>
        </w:rPr>
      </w:pPr>
      <w:r w:rsidRPr="00A27F02">
        <w:rPr>
          <w:rFonts w:ascii="Times New Roman" w:eastAsia="Meiryo" w:hAnsi="Times New Roman"/>
          <w:iCs/>
          <w:u w:val="single"/>
        </w:rPr>
        <w:t>Age</w:t>
      </w:r>
    </w:p>
    <w:p w14:paraId="27CB7CB6" w14:textId="77777777" w:rsidR="00887982" w:rsidRDefault="00887982" w:rsidP="003D260D">
      <w:pPr>
        <w:widowControl w:val="0"/>
        <w:autoSpaceDE w:val="0"/>
        <w:autoSpaceDN w:val="0"/>
        <w:adjustRightInd w:val="0"/>
        <w:spacing w:after="0" w:line="240" w:lineRule="auto"/>
        <w:ind w:right="128"/>
        <w:rPr>
          <w:rFonts w:ascii="Times New Roman" w:eastAsia="Meiryo" w:hAnsi="Times New Roman"/>
        </w:rPr>
      </w:pPr>
    </w:p>
    <w:p w14:paraId="159124AE"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 xml:space="preserve">There were no significant changes observed in AUC of febuxostat or its metabolites following multiple oral doses of </w:t>
      </w:r>
      <w:r w:rsidR="00BE5482" w:rsidRPr="00143138">
        <w:rPr>
          <w:rFonts w:ascii="Times New Roman" w:eastAsia="Meiryo" w:hAnsi="Times New Roman"/>
        </w:rPr>
        <w:t xml:space="preserve">febuxostat </w:t>
      </w:r>
      <w:r w:rsidRPr="00143138">
        <w:rPr>
          <w:rFonts w:ascii="Times New Roman" w:eastAsia="Meiryo" w:hAnsi="Times New Roman"/>
        </w:rPr>
        <w:t>in elderly as compared to younger healthy subjects.</w:t>
      </w:r>
    </w:p>
    <w:p w14:paraId="7C38E0AD"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2D105944" w14:textId="77777777" w:rsidR="00D94262" w:rsidRPr="00A27F02" w:rsidRDefault="00D94262" w:rsidP="003D260D">
      <w:pPr>
        <w:widowControl w:val="0"/>
        <w:autoSpaceDE w:val="0"/>
        <w:autoSpaceDN w:val="0"/>
        <w:adjustRightInd w:val="0"/>
        <w:spacing w:after="0" w:line="240" w:lineRule="auto"/>
        <w:ind w:right="128"/>
        <w:rPr>
          <w:rFonts w:ascii="Times New Roman" w:eastAsia="Meiryo" w:hAnsi="Times New Roman"/>
          <w:u w:val="single"/>
        </w:rPr>
      </w:pPr>
      <w:r w:rsidRPr="00A27F02">
        <w:rPr>
          <w:rFonts w:ascii="Times New Roman" w:eastAsia="Meiryo" w:hAnsi="Times New Roman"/>
          <w:iCs/>
          <w:u w:val="single"/>
        </w:rPr>
        <w:t>Gender</w:t>
      </w:r>
    </w:p>
    <w:p w14:paraId="66D7289E" w14:textId="77777777" w:rsidR="00887982" w:rsidRDefault="00887982" w:rsidP="003D260D">
      <w:pPr>
        <w:widowControl w:val="0"/>
        <w:autoSpaceDE w:val="0"/>
        <w:autoSpaceDN w:val="0"/>
        <w:adjustRightInd w:val="0"/>
        <w:spacing w:after="0" w:line="240" w:lineRule="auto"/>
        <w:ind w:right="128"/>
        <w:rPr>
          <w:rFonts w:ascii="Times New Roman" w:eastAsia="Meiryo" w:hAnsi="Times New Roman"/>
        </w:rPr>
      </w:pPr>
    </w:p>
    <w:p w14:paraId="673D4876"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 xml:space="preserve">Following multiple oral doses of </w:t>
      </w:r>
      <w:r w:rsidRPr="00143138">
        <w:rPr>
          <w:rFonts w:ascii="Times New Roman" w:hAnsi="Times New Roman"/>
        </w:rPr>
        <w:t>febuxostat</w:t>
      </w:r>
      <w:r w:rsidRPr="00143138">
        <w:rPr>
          <w:rFonts w:ascii="Times New Roman" w:eastAsia="Meiryo" w:hAnsi="Times New Roman"/>
        </w:rPr>
        <w:t>, the C</w:t>
      </w:r>
      <w:r w:rsidRPr="00143138">
        <w:rPr>
          <w:rFonts w:ascii="Times New Roman" w:eastAsia="Meiryo" w:hAnsi="Times New Roman"/>
          <w:vertAlign w:val="subscript"/>
        </w:rPr>
        <w:t>max</w:t>
      </w:r>
      <w:r w:rsidRPr="00143138">
        <w:rPr>
          <w:rFonts w:ascii="Times New Roman" w:eastAsia="Meiryo" w:hAnsi="Times New Roman"/>
        </w:rPr>
        <w:t xml:space="preserve"> and AUC were 24% and 12% higher in females than in males, respectively. However, weight-corrected C</w:t>
      </w:r>
      <w:r w:rsidRPr="00143138">
        <w:rPr>
          <w:rFonts w:ascii="Times New Roman" w:eastAsia="Meiryo" w:hAnsi="Times New Roman"/>
          <w:vertAlign w:val="subscript"/>
        </w:rPr>
        <w:t>max</w:t>
      </w:r>
      <w:r w:rsidRPr="00143138">
        <w:rPr>
          <w:rFonts w:ascii="Times New Roman" w:eastAsia="Meiryo" w:hAnsi="Times New Roman"/>
        </w:rPr>
        <w:t xml:space="preserve"> and AUC were similar between the genders. No dose adjustment is needed based on gender.</w:t>
      </w:r>
    </w:p>
    <w:p w14:paraId="3511D100"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078BC9B1" w14:textId="77777777" w:rsidR="00D94262" w:rsidRPr="00143138" w:rsidRDefault="00D94262" w:rsidP="003D260D">
      <w:pPr>
        <w:pStyle w:val="Heading1"/>
        <w:ind w:right="128"/>
        <w:rPr>
          <w:rFonts w:eastAsia="Meiryo"/>
          <w:kern w:val="0"/>
          <w:szCs w:val="22"/>
        </w:rPr>
      </w:pPr>
      <w:r w:rsidRPr="00143138">
        <w:rPr>
          <w:rFonts w:eastAsia="Meiryo"/>
          <w:kern w:val="0"/>
          <w:szCs w:val="22"/>
        </w:rPr>
        <w:t>5.3</w:t>
      </w:r>
      <w:r w:rsidRPr="00143138">
        <w:rPr>
          <w:rFonts w:eastAsia="Meiryo"/>
          <w:kern w:val="0"/>
          <w:szCs w:val="22"/>
        </w:rPr>
        <w:tab/>
        <w:t>Preclinical safety data</w:t>
      </w:r>
    </w:p>
    <w:p w14:paraId="18C532DE"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603D1E87" w14:textId="4120BC6B" w:rsidR="00D94262"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Effects in non-clinical studies were generally observed at exposures in excess of the maximum human exposure.</w:t>
      </w:r>
    </w:p>
    <w:p w14:paraId="1FE926D8" w14:textId="4F780725" w:rsidR="00E921C3" w:rsidRDefault="00E921C3" w:rsidP="003D260D">
      <w:pPr>
        <w:widowControl w:val="0"/>
        <w:autoSpaceDE w:val="0"/>
        <w:autoSpaceDN w:val="0"/>
        <w:adjustRightInd w:val="0"/>
        <w:spacing w:after="0" w:line="240" w:lineRule="auto"/>
        <w:ind w:right="128"/>
        <w:rPr>
          <w:rFonts w:ascii="Times New Roman" w:eastAsia="Meiryo" w:hAnsi="Times New Roman"/>
        </w:rPr>
      </w:pPr>
    </w:p>
    <w:p w14:paraId="4AB6F274" w14:textId="08E00369" w:rsidR="00E921C3" w:rsidRPr="00143138" w:rsidRDefault="00E921C3" w:rsidP="003D260D">
      <w:pPr>
        <w:widowControl w:val="0"/>
        <w:autoSpaceDE w:val="0"/>
        <w:autoSpaceDN w:val="0"/>
        <w:adjustRightInd w:val="0"/>
        <w:spacing w:after="0" w:line="240" w:lineRule="auto"/>
        <w:ind w:right="128"/>
        <w:rPr>
          <w:rFonts w:ascii="Times New Roman" w:eastAsia="Meiryo" w:hAnsi="Times New Roman"/>
        </w:rPr>
      </w:pPr>
      <w:r w:rsidRPr="00E921C3">
        <w:rPr>
          <w:rFonts w:ascii="Times New Roman" w:eastAsia="Meiryo" w:hAnsi="Times New Roman"/>
        </w:rPr>
        <w:t>Pharmacokinetic modelling and simulation of rat data suggests that, when co-administered with febuxostat, the clinical dose of mercaptopurine/azathioprine should be reduced to 20% or less of the previously prescribed dose in order to avoid possible haematological effects (see section 4.4 and 4.5).</w:t>
      </w:r>
    </w:p>
    <w:p w14:paraId="23C8FD82"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70B21D3F" w14:textId="77777777" w:rsidR="00D94262" w:rsidRPr="00A27F02" w:rsidRDefault="00D94262" w:rsidP="003D260D">
      <w:pPr>
        <w:widowControl w:val="0"/>
        <w:autoSpaceDE w:val="0"/>
        <w:autoSpaceDN w:val="0"/>
        <w:adjustRightInd w:val="0"/>
        <w:spacing w:after="0" w:line="240" w:lineRule="auto"/>
        <w:ind w:right="128"/>
        <w:rPr>
          <w:rFonts w:ascii="Times New Roman" w:eastAsia="Meiryo" w:hAnsi="Times New Roman"/>
          <w:u w:val="single"/>
        </w:rPr>
      </w:pPr>
      <w:r w:rsidRPr="00A27F02">
        <w:rPr>
          <w:rFonts w:ascii="Times New Roman" w:eastAsia="Meiryo" w:hAnsi="Times New Roman"/>
          <w:iCs/>
          <w:u w:val="single"/>
        </w:rPr>
        <w:t>Carcinogenesis, mutagenesis, impairment of fertility</w:t>
      </w:r>
    </w:p>
    <w:p w14:paraId="2CD1A558" w14:textId="77777777" w:rsidR="00887982" w:rsidRDefault="00887982" w:rsidP="003D260D">
      <w:pPr>
        <w:widowControl w:val="0"/>
        <w:autoSpaceDE w:val="0"/>
        <w:autoSpaceDN w:val="0"/>
        <w:adjustRightInd w:val="0"/>
        <w:spacing w:after="0" w:line="240" w:lineRule="auto"/>
        <w:ind w:right="128"/>
        <w:rPr>
          <w:rFonts w:ascii="Times New Roman" w:eastAsia="Meiryo" w:hAnsi="Times New Roman"/>
        </w:rPr>
      </w:pPr>
    </w:p>
    <w:p w14:paraId="7C18DC7D"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In male rats, a statistically significant increase in urinary bladder tumours (transitional cell papilloma and carcinoma) was found only in association with xanthine calculi in the high dose group, at approximately 11 times human exposure. There was no significant increase in any other tumour type in either male or female mice or rats. These findings are considered a consequence of species specific purine metabolism and urine composition and of no relevance to clinical use.</w:t>
      </w:r>
    </w:p>
    <w:p w14:paraId="60CFA91C"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19978133"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A standard battery of test for genotoxicity did not reveal any biologically relevant genotoxic effects for febuxostat.</w:t>
      </w:r>
    </w:p>
    <w:p w14:paraId="644435D3"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27D1D79D"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Febuxostat at oral doses up to 48</w:t>
      </w:r>
      <w:r w:rsidR="0075286D" w:rsidRPr="00143138">
        <w:rPr>
          <w:rFonts w:ascii="Times New Roman" w:eastAsia="Meiryo" w:hAnsi="Times New Roman"/>
        </w:rPr>
        <w:t> mg</w:t>
      </w:r>
      <w:r w:rsidRPr="00143138">
        <w:rPr>
          <w:rFonts w:ascii="Times New Roman" w:eastAsia="Meiryo" w:hAnsi="Times New Roman"/>
        </w:rPr>
        <w:t>/kg/day was found to have no effect on fertility and reproductive performance of male and female rats.</w:t>
      </w:r>
    </w:p>
    <w:p w14:paraId="38497475"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75057ED9"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There was no evidence of impaired fertility, teratogenic effects, or harm to the foetus due to febuxostat. There was high dose maternal toxicity accompanied by a reduction in weaning index and reduced development of offspring in rats at approximately 4.3 times human exposure. Teratology studies, performed in pregnant rats at approximately 4.3 times and pregnant rabbits at approximately</w:t>
      </w:r>
    </w:p>
    <w:p w14:paraId="6EE03C92"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13 times human exposure did not reveal any teratogenic effects.</w:t>
      </w:r>
    </w:p>
    <w:p w14:paraId="2B80A30D" w14:textId="77777777" w:rsidR="003D260D" w:rsidRPr="00143138" w:rsidRDefault="003D260D" w:rsidP="003D260D">
      <w:pPr>
        <w:widowControl w:val="0"/>
        <w:autoSpaceDE w:val="0"/>
        <w:autoSpaceDN w:val="0"/>
        <w:adjustRightInd w:val="0"/>
        <w:spacing w:after="0" w:line="240" w:lineRule="auto"/>
        <w:ind w:right="128"/>
        <w:rPr>
          <w:rFonts w:ascii="Times New Roman" w:eastAsia="Meiryo" w:hAnsi="Times New Roman"/>
        </w:rPr>
      </w:pPr>
    </w:p>
    <w:p w14:paraId="00FC06DD" w14:textId="77777777" w:rsidR="003D260D" w:rsidRPr="00143138" w:rsidRDefault="003D260D" w:rsidP="003D260D">
      <w:pPr>
        <w:widowControl w:val="0"/>
        <w:autoSpaceDE w:val="0"/>
        <w:autoSpaceDN w:val="0"/>
        <w:adjustRightInd w:val="0"/>
        <w:spacing w:after="0" w:line="240" w:lineRule="auto"/>
        <w:ind w:right="128"/>
        <w:rPr>
          <w:rFonts w:ascii="Times New Roman" w:eastAsia="Meiryo" w:hAnsi="Times New Roman"/>
        </w:rPr>
      </w:pPr>
    </w:p>
    <w:p w14:paraId="5F9FF74B" w14:textId="77777777" w:rsidR="00D94262" w:rsidRPr="00143138" w:rsidRDefault="00D94262" w:rsidP="003D260D">
      <w:pPr>
        <w:pStyle w:val="Heading1"/>
        <w:ind w:right="128"/>
        <w:rPr>
          <w:rFonts w:eastAsia="Meiryo"/>
          <w:kern w:val="0"/>
          <w:szCs w:val="22"/>
        </w:rPr>
      </w:pPr>
      <w:r w:rsidRPr="00143138">
        <w:rPr>
          <w:rFonts w:eastAsia="Meiryo"/>
          <w:kern w:val="0"/>
          <w:szCs w:val="22"/>
        </w:rPr>
        <w:t>6.</w:t>
      </w:r>
      <w:r w:rsidRPr="00143138">
        <w:rPr>
          <w:rFonts w:eastAsia="Meiryo"/>
          <w:kern w:val="0"/>
          <w:szCs w:val="22"/>
        </w:rPr>
        <w:tab/>
        <w:t>PHARMACEUTICAL PARTICULARS</w:t>
      </w:r>
    </w:p>
    <w:p w14:paraId="16DEDC21"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7EAFA1CB" w14:textId="77777777" w:rsidR="00D94262" w:rsidRPr="00143138" w:rsidRDefault="00D94262" w:rsidP="003D260D">
      <w:pPr>
        <w:pStyle w:val="Heading1"/>
        <w:ind w:right="128"/>
        <w:rPr>
          <w:rFonts w:eastAsia="Meiryo"/>
          <w:kern w:val="0"/>
          <w:szCs w:val="22"/>
        </w:rPr>
      </w:pPr>
      <w:r w:rsidRPr="00143138">
        <w:rPr>
          <w:rFonts w:eastAsia="Meiryo"/>
          <w:kern w:val="0"/>
          <w:szCs w:val="22"/>
        </w:rPr>
        <w:t>6.1</w:t>
      </w:r>
      <w:r w:rsidRPr="00143138">
        <w:rPr>
          <w:rFonts w:eastAsia="Meiryo"/>
          <w:kern w:val="0"/>
          <w:szCs w:val="22"/>
        </w:rPr>
        <w:tab/>
        <w:t>List of excipients</w:t>
      </w:r>
    </w:p>
    <w:p w14:paraId="32DEF7B6"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2ED1CA79" w14:textId="77777777" w:rsidR="00D94262" w:rsidRPr="00A27F02" w:rsidRDefault="00D94262" w:rsidP="003D260D">
      <w:pPr>
        <w:widowControl w:val="0"/>
        <w:autoSpaceDE w:val="0"/>
        <w:autoSpaceDN w:val="0"/>
        <w:adjustRightInd w:val="0"/>
        <w:spacing w:after="0" w:line="240" w:lineRule="auto"/>
        <w:ind w:right="128"/>
        <w:rPr>
          <w:rFonts w:ascii="Times New Roman" w:eastAsia="Meiryo" w:hAnsi="Times New Roman"/>
          <w:u w:val="single"/>
        </w:rPr>
      </w:pPr>
      <w:r w:rsidRPr="00A27F02">
        <w:rPr>
          <w:rFonts w:ascii="Times New Roman" w:eastAsia="Meiryo" w:hAnsi="Times New Roman"/>
          <w:iCs/>
          <w:u w:val="single"/>
        </w:rPr>
        <w:t>Tablet core</w:t>
      </w:r>
    </w:p>
    <w:p w14:paraId="6E3C0809" w14:textId="77777777" w:rsidR="00887982" w:rsidRDefault="00887982" w:rsidP="003D260D">
      <w:pPr>
        <w:widowControl w:val="0"/>
        <w:autoSpaceDE w:val="0"/>
        <w:autoSpaceDN w:val="0"/>
        <w:adjustRightInd w:val="0"/>
        <w:spacing w:after="0" w:line="240" w:lineRule="auto"/>
        <w:ind w:right="128"/>
        <w:rPr>
          <w:rFonts w:ascii="Times New Roman" w:eastAsia="Meiryo" w:hAnsi="Times New Roman"/>
        </w:rPr>
      </w:pPr>
    </w:p>
    <w:p w14:paraId="41515721" w14:textId="3E9E12B5" w:rsidR="00E036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Lactose</w:t>
      </w:r>
    </w:p>
    <w:p w14:paraId="6888584A" w14:textId="77777777" w:rsidR="00E036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Microcrystalline cellul</w:t>
      </w:r>
      <w:r w:rsidR="00E03662" w:rsidRPr="00143138">
        <w:rPr>
          <w:rFonts w:ascii="Times New Roman" w:eastAsia="Meiryo" w:hAnsi="Times New Roman"/>
        </w:rPr>
        <w:t>ose</w:t>
      </w:r>
    </w:p>
    <w:p w14:paraId="51AFFDC7" w14:textId="77777777" w:rsidR="00E036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Magnesium stearat</w:t>
      </w:r>
      <w:r w:rsidR="00E03662" w:rsidRPr="00143138">
        <w:rPr>
          <w:rFonts w:ascii="Times New Roman" w:eastAsia="Meiryo" w:hAnsi="Times New Roman"/>
        </w:rPr>
        <w:t>e</w:t>
      </w:r>
    </w:p>
    <w:p w14:paraId="67A78E89" w14:textId="77777777" w:rsidR="00E036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Hydroxypropylcellulos</w:t>
      </w:r>
      <w:r w:rsidR="00E03662" w:rsidRPr="00143138">
        <w:rPr>
          <w:rFonts w:ascii="Times New Roman" w:eastAsia="Meiryo" w:hAnsi="Times New Roman"/>
        </w:rPr>
        <w:t>e</w:t>
      </w:r>
    </w:p>
    <w:p w14:paraId="22141668" w14:textId="77777777" w:rsidR="00E036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Croscarmellose sodi</w:t>
      </w:r>
      <w:r w:rsidR="00E03662" w:rsidRPr="00143138">
        <w:rPr>
          <w:rFonts w:ascii="Times New Roman" w:eastAsia="Meiryo" w:hAnsi="Times New Roman"/>
        </w:rPr>
        <w:t>um</w:t>
      </w:r>
    </w:p>
    <w:p w14:paraId="77AC5830" w14:textId="77777777" w:rsidR="00D94262" w:rsidRPr="00143138" w:rsidRDefault="00B702A3"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C</w:t>
      </w:r>
      <w:r w:rsidR="00D94262" w:rsidRPr="00143138">
        <w:rPr>
          <w:rFonts w:ascii="Times New Roman" w:eastAsia="Meiryo" w:hAnsi="Times New Roman"/>
        </w:rPr>
        <w:t>olloidal hydrated</w:t>
      </w:r>
      <w:r w:rsidRPr="00143138">
        <w:rPr>
          <w:rFonts w:ascii="Times New Roman" w:eastAsia="Meiryo" w:hAnsi="Times New Roman"/>
        </w:rPr>
        <w:t xml:space="preserve"> silica</w:t>
      </w:r>
    </w:p>
    <w:p w14:paraId="29C0236C" w14:textId="77777777" w:rsidR="003313A7" w:rsidRPr="00143138" w:rsidRDefault="00B702A3"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C</w:t>
      </w:r>
      <w:r w:rsidR="003313A7" w:rsidRPr="00143138">
        <w:rPr>
          <w:rFonts w:ascii="Times New Roman" w:eastAsia="Meiryo" w:hAnsi="Times New Roman"/>
        </w:rPr>
        <w:t>olloidal anhydrous</w:t>
      </w:r>
      <w:r w:rsidRPr="00143138">
        <w:rPr>
          <w:rFonts w:ascii="Times New Roman" w:eastAsia="Meiryo" w:hAnsi="Times New Roman"/>
        </w:rPr>
        <w:t xml:space="preserve"> silica</w:t>
      </w:r>
    </w:p>
    <w:p w14:paraId="4B1BB4FC" w14:textId="77777777" w:rsidR="003313A7" w:rsidRPr="00143138" w:rsidRDefault="003313A7"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Crospovidone</w:t>
      </w:r>
    </w:p>
    <w:p w14:paraId="00FAFDB8" w14:textId="77777777" w:rsidR="003313A7" w:rsidRPr="00143138" w:rsidRDefault="003313A7"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Talc</w:t>
      </w:r>
    </w:p>
    <w:p w14:paraId="37E42AF9"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475175F6" w14:textId="77777777" w:rsidR="00D94262" w:rsidRPr="00A27F02" w:rsidRDefault="00D94262" w:rsidP="003D260D">
      <w:pPr>
        <w:widowControl w:val="0"/>
        <w:autoSpaceDE w:val="0"/>
        <w:autoSpaceDN w:val="0"/>
        <w:adjustRightInd w:val="0"/>
        <w:spacing w:after="0" w:line="240" w:lineRule="auto"/>
        <w:ind w:right="128"/>
        <w:rPr>
          <w:rFonts w:ascii="Times New Roman" w:eastAsia="Meiryo" w:hAnsi="Times New Roman"/>
          <w:iCs/>
          <w:u w:val="single"/>
        </w:rPr>
      </w:pPr>
      <w:r w:rsidRPr="00A27F02">
        <w:rPr>
          <w:rFonts w:ascii="Times New Roman" w:eastAsia="Meiryo" w:hAnsi="Times New Roman"/>
          <w:iCs/>
          <w:u w:val="single"/>
        </w:rPr>
        <w:t>Tablet coating</w:t>
      </w:r>
    </w:p>
    <w:p w14:paraId="5A112229" w14:textId="77777777" w:rsidR="00887982" w:rsidRDefault="00887982" w:rsidP="003D260D">
      <w:pPr>
        <w:widowControl w:val="0"/>
        <w:autoSpaceDE w:val="0"/>
        <w:autoSpaceDN w:val="0"/>
        <w:adjustRightInd w:val="0"/>
        <w:spacing w:after="0" w:line="240" w:lineRule="auto"/>
        <w:ind w:right="128"/>
        <w:rPr>
          <w:rFonts w:ascii="Times New Roman" w:eastAsia="Meiryo" w:hAnsi="Times New Roman"/>
        </w:rPr>
      </w:pPr>
    </w:p>
    <w:p w14:paraId="3B88C25E" w14:textId="6B241D7C" w:rsidR="00D94262" w:rsidRPr="00143138" w:rsidRDefault="003313A7"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Hypromellose</w:t>
      </w:r>
    </w:p>
    <w:p w14:paraId="089575C1" w14:textId="77777777" w:rsidR="00971D96"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 xml:space="preserve">Titanium dioxide (E171) </w:t>
      </w:r>
    </w:p>
    <w:p w14:paraId="68D32C47" w14:textId="77777777" w:rsidR="00D94262" w:rsidRPr="00143138" w:rsidRDefault="003313A7"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Ethylcellulose</w:t>
      </w:r>
    </w:p>
    <w:p w14:paraId="08567E5B" w14:textId="77777777" w:rsidR="003313A7" w:rsidRPr="00143138" w:rsidRDefault="003313A7"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 xml:space="preserve">Iron oxide yellow </w:t>
      </w:r>
      <w:r w:rsidR="0075286D" w:rsidRPr="00143138">
        <w:rPr>
          <w:rFonts w:ascii="Times New Roman" w:eastAsia="Meiryo" w:hAnsi="Times New Roman"/>
        </w:rPr>
        <w:t>(E172)</w:t>
      </w:r>
    </w:p>
    <w:p w14:paraId="793A255F" w14:textId="77777777" w:rsidR="003313A7" w:rsidRPr="00143138" w:rsidRDefault="00461E4C"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Triacetin</w:t>
      </w:r>
    </w:p>
    <w:p w14:paraId="46B8B62E" w14:textId="638C078B" w:rsidR="003313A7" w:rsidRPr="00143138" w:rsidRDefault="00971D96"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 xml:space="preserve">Iron </w:t>
      </w:r>
      <w:r w:rsidR="003313A7" w:rsidRPr="00143138">
        <w:rPr>
          <w:rFonts w:ascii="Times New Roman" w:eastAsia="Meiryo" w:hAnsi="Times New Roman"/>
        </w:rPr>
        <w:t>oxide</w:t>
      </w:r>
      <w:r w:rsidRPr="00143138">
        <w:rPr>
          <w:rFonts w:ascii="Times New Roman" w:eastAsia="Meiryo" w:hAnsi="Times New Roman"/>
        </w:rPr>
        <w:t xml:space="preserve"> black</w:t>
      </w:r>
      <w:r w:rsidR="0075286D" w:rsidRPr="00143138">
        <w:rPr>
          <w:rFonts w:ascii="Times New Roman" w:eastAsia="Meiryo" w:hAnsi="Times New Roman"/>
        </w:rPr>
        <w:t xml:space="preserve"> (E172)</w:t>
      </w:r>
    </w:p>
    <w:p w14:paraId="3731E88A"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10B2CA35" w14:textId="77777777" w:rsidR="00D94262" w:rsidRPr="00143138" w:rsidRDefault="00D94262" w:rsidP="003D260D">
      <w:pPr>
        <w:pStyle w:val="Heading1"/>
        <w:ind w:right="128"/>
        <w:rPr>
          <w:rFonts w:eastAsia="Meiryo"/>
          <w:kern w:val="0"/>
          <w:szCs w:val="22"/>
        </w:rPr>
      </w:pPr>
      <w:r w:rsidRPr="00143138">
        <w:rPr>
          <w:rFonts w:eastAsia="Meiryo"/>
          <w:kern w:val="0"/>
          <w:szCs w:val="22"/>
        </w:rPr>
        <w:t>6.2</w:t>
      </w:r>
      <w:r w:rsidRPr="00143138">
        <w:rPr>
          <w:rFonts w:eastAsia="Meiryo"/>
          <w:kern w:val="0"/>
          <w:szCs w:val="22"/>
        </w:rPr>
        <w:tab/>
        <w:t>Incompatibilities</w:t>
      </w:r>
    </w:p>
    <w:p w14:paraId="3603FF17"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525DD2CC"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Not applicable.</w:t>
      </w:r>
    </w:p>
    <w:p w14:paraId="746CB3D9"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093C8093" w14:textId="77777777" w:rsidR="00D94262" w:rsidRPr="00143138" w:rsidRDefault="00D94262" w:rsidP="003D260D">
      <w:pPr>
        <w:pStyle w:val="Heading1"/>
        <w:ind w:right="128"/>
        <w:rPr>
          <w:rFonts w:eastAsia="Meiryo"/>
          <w:kern w:val="0"/>
          <w:szCs w:val="22"/>
        </w:rPr>
      </w:pPr>
      <w:r w:rsidRPr="00143138">
        <w:rPr>
          <w:rFonts w:eastAsia="Meiryo"/>
          <w:kern w:val="0"/>
          <w:szCs w:val="22"/>
        </w:rPr>
        <w:t>6.3</w:t>
      </w:r>
      <w:r w:rsidRPr="00143138">
        <w:rPr>
          <w:rFonts w:eastAsia="Meiryo"/>
          <w:kern w:val="0"/>
          <w:szCs w:val="22"/>
        </w:rPr>
        <w:tab/>
        <w:t>Shelf life</w:t>
      </w:r>
    </w:p>
    <w:p w14:paraId="711D3AE0"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09689B6A" w14:textId="7D5932E2" w:rsidR="00D94262" w:rsidRPr="00143138" w:rsidRDefault="003313A7"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2</w:t>
      </w:r>
      <w:r w:rsidR="00D94262" w:rsidRPr="00143138">
        <w:rPr>
          <w:rFonts w:ascii="Times New Roman" w:eastAsia="Meiryo" w:hAnsi="Times New Roman"/>
        </w:rPr>
        <w:t xml:space="preserve"> years.</w:t>
      </w:r>
    </w:p>
    <w:p w14:paraId="0D1EE4B0" w14:textId="77777777" w:rsidR="004F39AE" w:rsidRPr="00143138" w:rsidRDefault="004F39AE"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For bottles: After first opening use within 180 days</w:t>
      </w:r>
    </w:p>
    <w:p w14:paraId="7537E9BC"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7D0EBB2B" w14:textId="77777777" w:rsidR="00D94262" w:rsidRPr="00143138" w:rsidRDefault="00D94262" w:rsidP="003D260D">
      <w:pPr>
        <w:pStyle w:val="Heading1"/>
        <w:ind w:right="128"/>
        <w:rPr>
          <w:rFonts w:eastAsia="Meiryo"/>
          <w:kern w:val="0"/>
          <w:szCs w:val="22"/>
        </w:rPr>
      </w:pPr>
      <w:r w:rsidRPr="00143138">
        <w:rPr>
          <w:rFonts w:eastAsia="Meiryo"/>
          <w:kern w:val="0"/>
          <w:szCs w:val="22"/>
        </w:rPr>
        <w:t>6.4</w:t>
      </w:r>
      <w:r w:rsidRPr="00143138">
        <w:rPr>
          <w:rFonts w:eastAsia="Meiryo"/>
          <w:kern w:val="0"/>
          <w:szCs w:val="22"/>
        </w:rPr>
        <w:tab/>
        <w:t>Special precautions for storage</w:t>
      </w:r>
    </w:p>
    <w:p w14:paraId="392F53C9"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67AE26E6"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This medicinal product does not require any special storage conditions.</w:t>
      </w:r>
    </w:p>
    <w:p w14:paraId="1F174070"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5A0FDE54" w14:textId="77777777" w:rsidR="00D94262" w:rsidRPr="00143138" w:rsidRDefault="00D94262" w:rsidP="003D260D">
      <w:pPr>
        <w:pStyle w:val="Heading1"/>
        <w:ind w:right="128"/>
        <w:rPr>
          <w:rFonts w:eastAsia="Meiryo"/>
          <w:kern w:val="0"/>
          <w:szCs w:val="22"/>
        </w:rPr>
      </w:pPr>
      <w:r w:rsidRPr="00143138">
        <w:rPr>
          <w:rFonts w:eastAsia="Meiryo"/>
          <w:kern w:val="0"/>
          <w:szCs w:val="22"/>
        </w:rPr>
        <w:t>6.5</w:t>
      </w:r>
      <w:r w:rsidRPr="00143138">
        <w:rPr>
          <w:rFonts w:eastAsia="Meiryo"/>
          <w:kern w:val="0"/>
          <w:szCs w:val="22"/>
        </w:rPr>
        <w:tab/>
        <w:t>Nature and contents of container</w:t>
      </w:r>
    </w:p>
    <w:p w14:paraId="2DD12DF5"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4CDCE9FE" w14:textId="285FAE11" w:rsidR="00E22926" w:rsidRPr="00143138" w:rsidRDefault="00962434"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(PVC/oPA</w:t>
      </w:r>
      <w:r w:rsidR="003A7DEF" w:rsidRPr="00143138">
        <w:rPr>
          <w:rFonts w:ascii="Times New Roman" w:eastAsia="Meiryo" w:hAnsi="Times New Roman"/>
        </w:rPr>
        <w:t>/</w:t>
      </w:r>
      <w:r w:rsidRPr="00143138">
        <w:rPr>
          <w:rFonts w:ascii="Times New Roman" w:eastAsia="Meiryo" w:hAnsi="Times New Roman"/>
        </w:rPr>
        <w:t>Alu)/</w:t>
      </w:r>
      <w:r w:rsidR="00304B04" w:rsidRPr="00143138">
        <w:rPr>
          <w:rFonts w:ascii="Times New Roman" w:eastAsia="Meiryo" w:hAnsi="Times New Roman"/>
        </w:rPr>
        <w:t xml:space="preserve">Alu </w:t>
      </w:r>
      <w:r w:rsidR="003A7DEF" w:rsidRPr="00143138">
        <w:rPr>
          <w:rFonts w:ascii="Times New Roman" w:eastAsia="Meiryo" w:hAnsi="Times New Roman"/>
        </w:rPr>
        <w:t xml:space="preserve">(desiccant embedded) </w:t>
      </w:r>
      <w:r w:rsidRPr="00143138">
        <w:rPr>
          <w:rFonts w:ascii="Times New Roman" w:eastAsia="Meiryo" w:hAnsi="Times New Roman"/>
        </w:rPr>
        <w:t>blisters of 14, 28,</w:t>
      </w:r>
      <w:r w:rsidR="00E52339" w:rsidRPr="00143138">
        <w:rPr>
          <w:rFonts w:ascii="Times New Roman" w:eastAsia="Meiryo" w:hAnsi="Times New Roman"/>
        </w:rPr>
        <w:t xml:space="preserve"> </w:t>
      </w:r>
      <w:r w:rsidRPr="00143138">
        <w:rPr>
          <w:rFonts w:ascii="Times New Roman" w:eastAsia="Meiryo" w:hAnsi="Times New Roman"/>
        </w:rPr>
        <w:t>84 tablets</w:t>
      </w:r>
      <w:r w:rsidR="00E52339" w:rsidRPr="00143138">
        <w:rPr>
          <w:rFonts w:ascii="Times New Roman" w:eastAsia="Meiryo" w:hAnsi="Times New Roman"/>
        </w:rPr>
        <w:t xml:space="preserve">, calendar blisters of 28, 84 tablets </w:t>
      </w:r>
      <w:r w:rsidRPr="00143138">
        <w:rPr>
          <w:rFonts w:ascii="Times New Roman" w:eastAsia="Meiryo" w:hAnsi="Times New Roman"/>
        </w:rPr>
        <w:t xml:space="preserve">and perforated unit dose blisters </w:t>
      </w:r>
      <w:r w:rsidR="00E52339" w:rsidRPr="00143138">
        <w:rPr>
          <w:rFonts w:ascii="Times New Roman" w:eastAsia="Meiryo" w:hAnsi="Times New Roman"/>
        </w:rPr>
        <w:t xml:space="preserve">of </w:t>
      </w:r>
      <w:r w:rsidRPr="00143138">
        <w:rPr>
          <w:rFonts w:ascii="Times New Roman" w:eastAsia="Meiryo" w:hAnsi="Times New Roman"/>
        </w:rPr>
        <w:t xml:space="preserve">28 x 1 </w:t>
      </w:r>
      <w:r w:rsidR="00D94262" w:rsidRPr="00143138">
        <w:rPr>
          <w:rFonts w:ascii="Times New Roman" w:eastAsia="Meiryo" w:hAnsi="Times New Roman"/>
        </w:rPr>
        <w:t>tablets</w:t>
      </w:r>
      <w:r w:rsidR="00DD48DC" w:rsidRPr="00143138">
        <w:rPr>
          <w:rFonts w:ascii="Times New Roman" w:eastAsia="Meiryo" w:hAnsi="Times New Roman"/>
        </w:rPr>
        <w:t>.</w:t>
      </w:r>
    </w:p>
    <w:p w14:paraId="520994E2" w14:textId="38DE2D8F" w:rsidR="00DD48DC" w:rsidRDefault="00DD48DC" w:rsidP="003D260D">
      <w:pPr>
        <w:widowControl w:val="0"/>
        <w:autoSpaceDE w:val="0"/>
        <w:autoSpaceDN w:val="0"/>
        <w:adjustRightInd w:val="0"/>
        <w:spacing w:after="0" w:line="240" w:lineRule="auto"/>
        <w:ind w:right="128"/>
        <w:rPr>
          <w:rFonts w:ascii="Times New Roman" w:eastAsia="Meiryo" w:hAnsi="Times New Roman"/>
        </w:rPr>
      </w:pPr>
    </w:p>
    <w:p w14:paraId="3AA70374" w14:textId="63CEBFC6" w:rsidR="00DF2CB8" w:rsidRPr="00143138" w:rsidRDefault="00DF2CB8" w:rsidP="00DF2CB8">
      <w:pPr>
        <w:widowControl w:val="0"/>
        <w:autoSpaceDE w:val="0"/>
        <w:autoSpaceDN w:val="0"/>
        <w:adjustRightInd w:val="0"/>
        <w:spacing w:after="0" w:line="240" w:lineRule="auto"/>
        <w:ind w:right="128"/>
        <w:rPr>
          <w:rFonts w:ascii="Times New Roman" w:eastAsia="Meiryo" w:hAnsi="Times New Roman"/>
        </w:rPr>
      </w:pPr>
      <w:r>
        <w:rPr>
          <w:rFonts w:ascii="Times New Roman" w:eastAsia="Meiryo" w:hAnsi="Times New Roman"/>
        </w:rPr>
        <w:t xml:space="preserve">(PVC/oPA/Alu)/Alu blisters of 14, 28, </w:t>
      </w:r>
      <w:r w:rsidR="0093564D">
        <w:rPr>
          <w:rFonts w:ascii="Times New Roman" w:eastAsia="Meiryo" w:hAnsi="Times New Roman"/>
        </w:rPr>
        <w:t>42</w:t>
      </w:r>
      <w:r>
        <w:rPr>
          <w:rFonts w:ascii="Times New Roman" w:eastAsia="Meiryo" w:hAnsi="Times New Roman"/>
        </w:rPr>
        <w:t xml:space="preserve"> tablets, calendar blisters of 28</w:t>
      </w:r>
      <w:r w:rsidR="0093564D">
        <w:rPr>
          <w:rFonts w:ascii="Times New Roman" w:eastAsia="Meiryo" w:hAnsi="Times New Roman"/>
        </w:rPr>
        <w:t xml:space="preserve"> </w:t>
      </w:r>
      <w:r w:rsidR="00787114">
        <w:rPr>
          <w:rFonts w:ascii="Times New Roman" w:eastAsia="Meiryo" w:hAnsi="Times New Roman"/>
        </w:rPr>
        <w:t>tablets and perforated unit do</w:t>
      </w:r>
      <w:r>
        <w:rPr>
          <w:rFonts w:ascii="Times New Roman" w:eastAsia="Meiryo" w:hAnsi="Times New Roman"/>
        </w:rPr>
        <w:t>s</w:t>
      </w:r>
      <w:r w:rsidR="00787114">
        <w:rPr>
          <w:rFonts w:ascii="Times New Roman" w:eastAsia="Meiryo" w:hAnsi="Times New Roman"/>
        </w:rPr>
        <w:t>e</w:t>
      </w:r>
      <w:r>
        <w:rPr>
          <w:rFonts w:ascii="Times New Roman" w:eastAsia="Meiryo" w:hAnsi="Times New Roman"/>
        </w:rPr>
        <w:t xml:space="preserve"> blisters of 28 x 1 tablets and multipacks of 84 (2 packs of 42)</w:t>
      </w:r>
      <w:r w:rsidR="00236867">
        <w:rPr>
          <w:rFonts w:ascii="Times New Roman" w:eastAsia="Meiryo" w:hAnsi="Times New Roman"/>
        </w:rPr>
        <w:t xml:space="preserve"> tablets</w:t>
      </w:r>
      <w:r w:rsidRPr="00143138">
        <w:rPr>
          <w:rFonts w:ascii="Times New Roman" w:eastAsia="Meiryo" w:hAnsi="Times New Roman"/>
        </w:rPr>
        <w:t>.</w:t>
      </w:r>
    </w:p>
    <w:p w14:paraId="357F7D32" w14:textId="77777777" w:rsidR="00DF2CB8" w:rsidRPr="00143138" w:rsidRDefault="00DF2CB8" w:rsidP="003D260D">
      <w:pPr>
        <w:widowControl w:val="0"/>
        <w:autoSpaceDE w:val="0"/>
        <w:autoSpaceDN w:val="0"/>
        <w:adjustRightInd w:val="0"/>
        <w:spacing w:after="0" w:line="240" w:lineRule="auto"/>
        <w:ind w:right="128"/>
        <w:rPr>
          <w:rFonts w:ascii="Times New Roman" w:eastAsia="Meiryo" w:hAnsi="Times New Roman"/>
        </w:rPr>
      </w:pPr>
    </w:p>
    <w:p w14:paraId="54A1733F" w14:textId="5585D824" w:rsidR="00E52339" w:rsidRPr="00143138" w:rsidRDefault="00E52339"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HDPE bottle with polypropylene (PP) screw cap closure with desiccant containing 28 or 84 tablets.</w:t>
      </w:r>
    </w:p>
    <w:p w14:paraId="50CF2D39" w14:textId="77777777" w:rsidR="00E52339" w:rsidRPr="00143138" w:rsidRDefault="00E52339" w:rsidP="003D260D">
      <w:pPr>
        <w:widowControl w:val="0"/>
        <w:autoSpaceDE w:val="0"/>
        <w:autoSpaceDN w:val="0"/>
        <w:adjustRightInd w:val="0"/>
        <w:spacing w:after="0" w:line="240" w:lineRule="auto"/>
        <w:ind w:right="128"/>
        <w:rPr>
          <w:rFonts w:ascii="Times New Roman" w:eastAsia="Meiryo" w:hAnsi="Times New Roman"/>
        </w:rPr>
      </w:pPr>
    </w:p>
    <w:p w14:paraId="3706CEC8"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Not all pack sizes may be marketed.</w:t>
      </w:r>
    </w:p>
    <w:p w14:paraId="1B3797CA" w14:textId="77777777" w:rsidR="00E03662" w:rsidRPr="00143138" w:rsidRDefault="00E03662" w:rsidP="003D260D">
      <w:pPr>
        <w:widowControl w:val="0"/>
        <w:autoSpaceDE w:val="0"/>
        <w:autoSpaceDN w:val="0"/>
        <w:adjustRightInd w:val="0"/>
        <w:spacing w:after="0" w:line="240" w:lineRule="auto"/>
        <w:ind w:right="128"/>
        <w:rPr>
          <w:rFonts w:ascii="Times New Roman" w:eastAsia="Meiryo" w:hAnsi="Times New Roman"/>
        </w:rPr>
      </w:pPr>
    </w:p>
    <w:p w14:paraId="3EC6DEA6" w14:textId="77777777" w:rsidR="00D94262" w:rsidRPr="00143138" w:rsidRDefault="00D94262" w:rsidP="003D260D">
      <w:pPr>
        <w:pStyle w:val="Heading1"/>
        <w:ind w:right="128"/>
        <w:rPr>
          <w:rFonts w:eastAsia="Meiryo"/>
          <w:kern w:val="0"/>
          <w:szCs w:val="22"/>
        </w:rPr>
      </w:pPr>
      <w:r w:rsidRPr="00143138">
        <w:rPr>
          <w:rFonts w:eastAsia="Meiryo"/>
          <w:kern w:val="0"/>
          <w:szCs w:val="22"/>
        </w:rPr>
        <w:t>6.6</w:t>
      </w:r>
      <w:r w:rsidRPr="00143138">
        <w:rPr>
          <w:rFonts w:eastAsia="Meiryo"/>
          <w:kern w:val="0"/>
          <w:szCs w:val="22"/>
        </w:rPr>
        <w:tab/>
        <w:t>Special precautions for disposal</w:t>
      </w:r>
    </w:p>
    <w:p w14:paraId="6E585DF8"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4F19E0DD"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No special requirements.</w:t>
      </w:r>
    </w:p>
    <w:p w14:paraId="2ED45C2C"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23E0CE51" w14:textId="77777777" w:rsidR="00D94262" w:rsidRPr="00143138" w:rsidRDefault="00D94262" w:rsidP="003D260D">
      <w:pPr>
        <w:pStyle w:val="Heading1"/>
        <w:keepNext w:val="0"/>
        <w:ind w:right="130"/>
        <w:rPr>
          <w:rFonts w:eastAsia="Meiryo"/>
          <w:b w:val="0"/>
          <w:kern w:val="0"/>
          <w:szCs w:val="22"/>
        </w:rPr>
      </w:pPr>
    </w:p>
    <w:p w14:paraId="0257B419" w14:textId="77777777" w:rsidR="00D94262" w:rsidRPr="00143138" w:rsidRDefault="00D94262" w:rsidP="003D260D">
      <w:pPr>
        <w:pStyle w:val="Heading1"/>
        <w:ind w:right="128"/>
        <w:rPr>
          <w:rFonts w:eastAsia="Meiryo"/>
          <w:kern w:val="0"/>
          <w:szCs w:val="22"/>
        </w:rPr>
      </w:pPr>
      <w:r w:rsidRPr="00143138">
        <w:rPr>
          <w:rFonts w:eastAsia="Meiryo"/>
          <w:kern w:val="0"/>
          <w:szCs w:val="22"/>
        </w:rPr>
        <w:t>7.</w:t>
      </w:r>
      <w:r w:rsidRPr="00143138">
        <w:rPr>
          <w:rFonts w:eastAsia="Meiryo"/>
          <w:kern w:val="0"/>
          <w:szCs w:val="22"/>
        </w:rPr>
        <w:tab/>
        <w:t>MARKETING AUTHORISATION HOLDER</w:t>
      </w:r>
    </w:p>
    <w:p w14:paraId="79A4DF2C"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45128EC0" w14:textId="77777777" w:rsidR="008D327C" w:rsidRPr="00143138" w:rsidRDefault="008D327C" w:rsidP="003D260D">
      <w:pPr>
        <w:spacing w:after="0" w:line="240" w:lineRule="auto"/>
        <w:ind w:right="128"/>
        <w:rPr>
          <w:rFonts w:ascii="Times New Roman" w:hAnsi="Times New Roman"/>
        </w:rPr>
      </w:pPr>
      <w:r w:rsidRPr="00143138">
        <w:rPr>
          <w:rFonts w:ascii="Times New Roman" w:hAnsi="Times New Roman"/>
        </w:rPr>
        <w:t>Mylan S.A.S.</w:t>
      </w:r>
    </w:p>
    <w:p w14:paraId="73FB3E94" w14:textId="77777777" w:rsidR="008D327C" w:rsidRPr="00143138" w:rsidRDefault="008D327C" w:rsidP="003D260D">
      <w:pPr>
        <w:spacing w:after="0" w:line="240" w:lineRule="auto"/>
        <w:ind w:right="128"/>
        <w:rPr>
          <w:rFonts w:ascii="Times New Roman" w:hAnsi="Times New Roman"/>
        </w:rPr>
      </w:pPr>
      <w:r w:rsidRPr="00143138">
        <w:rPr>
          <w:rFonts w:ascii="Times New Roman" w:hAnsi="Times New Roman"/>
        </w:rPr>
        <w:t>117 Allee des Parcs</w:t>
      </w:r>
    </w:p>
    <w:p w14:paraId="089CA403" w14:textId="77777777" w:rsidR="008D327C" w:rsidRPr="00143138" w:rsidRDefault="008D327C" w:rsidP="003D260D">
      <w:pPr>
        <w:spacing w:after="0" w:line="240" w:lineRule="auto"/>
        <w:ind w:right="128"/>
        <w:rPr>
          <w:rFonts w:ascii="Times New Roman" w:hAnsi="Times New Roman"/>
        </w:rPr>
      </w:pPr>
      <w:r w:rsidRPr="00143138">
        <w:rPr>
          <w:rFonts w:ascii="Times New Roman" w:hAnsi="Times New Roman"/>
        </w:rPr>
        <w:t>69 800 Saint Priest</w:t>
      </w:r>
    </w:p>
    <w:p w14:paraId="7C4CBE75" w14:textId="77777777" w:rsidR="008D327C" w:rsidRPr="00143138" w:rsidRDefault="008D327C" w:rsidP="003D260D">
      <w:pPr>
        <w:spacing w:after="0" w:line="240" w:lineRule="auto"/>
        <w:ind w:right="128"/>
        <w:rPr>
          <w:rFonts w:ascii="Times New Roman" w:hAnsi="Times New Roman"/>
        </w:rPr>
      </w:pPr>
      <w:r w:rsidRPr="00143138">
        <w:rPr>
          <w:rFonts w:ascii="Times New Roman" w:hAnsi="Times New Roman"/>
        </w:rPr>
        <w:t>France</w:t>
      </w:r>
    </w:p>
    <w:p w14:paraId="273397A0"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014C9831"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727732B7" w14:textId="77777777" w:rsidR="00D94262" w:rsidRPr="00143138" w:rsidRDefault="00D94262" w:rsidP="003D260D">
      <w:pPr>
        <w:pStyle w:val="Heading1"/>
        <w:ind w:right="128"/>
        <w:rPr>
          <w:rFonts w:eastAsia="Meiryo"/>
          <w:kern w:val="0"/>
          <w:szCs w:val="22"/>
        </w:rPr>
      </w:pPr>
      <w:r w:rsidRPr="00143138">
        <w:rPr>
          <w:rFonts w:eastAsia="Meiryo"/>
          <w:kern w:val="0"/>
          <w:szCs w:val="22"/>
        </w:rPr>
        <w:t>8.</w:t>
      </w:r>
      <w:r w:rsidRPr="00143138">
        <w:rPr>
          <w:rFonts w:eastAsia="Meiryo"/>
          <w:kern w:val="0"/>
          <w:szCs w:val="22"/>
        </w:rPr>
        <w:tab/>
        <w:t>MARKETING AUTHORISATION NUMBER(S)</w:t>
      </w:r>
    </w:p>
    <w:p w14:paraId="61E1890C"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1B6E1831" w14:textId="77777777" w:rsidR="00AC115B" w:rsidRDefault="00AC115B" w:rsidP="003D260D">
      <w:pPr>
        <w:widowControl w:val="0"/>
        <w:autoSpaceDE w:val="0"/>
        <w:autoSpaceDN w:val="0"/>
        <w:adjustRightInd w:val="0"/>
        <w:spacing w:after="0" w:line="240" w:lineRule="auto"/>
        <w:ind w:right="128"/>
        <w:rPr>
          <w:rFonts w:ascii="Times New Roman" w:eastAsia="Meiryo" w:hAnsi="Times New Roman"/>
        </w:rPr>
      </w:pPr>
      <w:r w:rsidRPr="00AC115B">
        <w:rPr>
          <w:rFonts w:ascii="Times New Roman" w:eastAsia="Meiryo" w:hAnsi="Times New Roman"/>
        </w:rPr>
        <w:t>EU/1/17/1194/001</w:t>
      </w:r>
    </w:p>
    <w:p w14:paraId="24536C66" w14:textId="5FC305EA" w:rsidR="00D94262" w:rsidRPr="00143138" w:rsidRDefault="00AC115B" w:rsidP="003D260D">
      <w:pPr>
        <w:widowControl w:val="0"/>
        <w:autoSpaceDE w:val="0"/>
        <w:autoSpaceDN w:val="0"/>
        <w:adjustRightInd w:val="0"/>
        <w:spacing w:after="0" w:line="240" w:lineRule="auto"/>
        <w:ind w:right="128"/>
        <w:rPr>
          <w:rFonts w:ascii="Times New Roman" w:eastAsia="Meiryo" w:hAnsi="Times New Roman"/>
        </w:rPr>
      </w:pPr>
      <w:r>
        <w:rPr>
          <w:rFonts w:ascii="Times New Roman" w:eastAsia="Meiryo" w:hAnsi="Times New Roman"/>
        </w:rPr>
        <w:t>EU/1/17/1194/002</w:t>
      </w:r>
    </w:p>
    <w:p w14:paraId="7DBF8A3B" w14:textId="57C6C835" w:rsidR="00AC115B" w:rsidRPr="00143138" w:rsidRDefault="00AC115B" w:rsidP="003D260D">
      <w:pPr>
        <w:widowControl w:val="0"/>
        <w:autoSpaceDE w:val="0"/>
        <w:autoSpaceDN w:val="0"/>
        <w:adjustRightInd w:val="0"/>
        <w:spacing w:after="0" w:line="240" w:lineRule="auto"/>
        <w:ind w:right="128"/>
        <w:rPr>
          <w:rFonts w:ascii="Times New Roman" w:eastAsia="Meiryo" w:hAnsi="Times New Roman"/>
        </w:rPr>
      </w:pPr>
      <w:r w:rsidRPr="00AC115B">
        <w:rPr>
          <w:rFonts w:ascii="Times New Roman" w:eastAsia="Meiryo" w:hAnsi="Times New Roman"/>
        </w:rPr>
        <w:t>EU/1/17/1194/00</w:t>
      </w:r>
      <w:r>
        <w:rPr>
          <w:rFonts w:ascii="Times New Roman" w:eastAsia="Meiryo" w:hAnsi="Times New Roman"/>
        </w:rPr>
        <w:t>3</w:t>
      </w:r>
    </w:p>
    <w:p w14:paraId="4FEBFD2B" w14:textId="55705FF1" w:rsidR="00D94262" w:rsidRDefault="00AC115B" w:rsidP="003D260D">
      <w:pPr>
        <w:widowControl w:val="0"/>
        <w:autoSpaceDE w:val="0"/>
        <w:autoSpaceDN w:val="0"/>
        <w:adjustRightInd w:val="0"/>
        <w:spacing w:after="0" w:line="240" w:lineRule="auto"/>
        <w:ind w:right="128"/>
        <w:rPr>
          <w:rFonts w:ascii="Times New Roman" w:eastAsia="Meiryo" w:hAnsi="Times New Roman"/>
        </w:rPr>
      </w:pPr>
      <w:r w:rsidRPr="00AC115B">
        <w:rPr>
          <w:rFonts w:ascii="Times New Roman" w:eastAsia="Meiryo" w:hAnsi="Times New Roman"/>
        </w:rPr>
        <w:t>EU/1/17/1194/00</w:t>
      </w:r>
      <w:r>
        <w:rPr>
          <w:rFonts w:ascii="Times New Roman" w:eastAsia="Meiryo" w:hAnsi="Times New Roman"/>
        </w:rPr>
        <w:t>4</w:t>
      </w:r>
    </w:p>
    <w:p w14:paraId="62579808" w14:textId="5216AA93" w:rsidR="00AC115B" w:rsidRDefault="00AC115B" w:rsidP="003D260D">
      <w:pPr>
        <w:widowControl w:val="0"/>
        <w:autoSpaceDE w:val="0"/>
        <w:autoSpaceDN w:val="0"/>
        <w:adjustRightInd w:val="0"/>
        <w:spacing w:after="0" w:line="240" w:lineRule="auto"/>
        <w:ind w:right="128"/>
        <w:rPr>
          <w:rFonts w:ascii="Times New Roman" w:eastAsia="Meiryo" w:hAnsi="Times New Roman"/>
        </w:rPr>
      </w:pPr>
      <w:r w:rsidRPr="00AC115B">
        <w:rPr>
          <w:rFonts w:ascii="Times New Roman" w:eastAsia="Meiryo" w:hAnsi="Times New Roman"/>
        </w:rPr>
        <w:t>EU/1/17/1194/00</w:t>
      </w:r>
      <w:r>
        <w:rPr>
          <w:rFonts w:ascii="Times New Roman" w:eastAsia="Meiryo" w:hAnsi="Times New Roman"/>
        </w:rPr>
        <w:t>5</w:t>
      </w:r>
    </w:p>
    <w:p w14:paraId="01B684F0" w14:textId="5C0A45B0" w:rsidR="00AC115B" w:rsidRDefault="00AC115B" w:rsidP="003D260D">
      <w:pPr>
        <w:widowControl w:val="0"/>
        <w:autoSpaceDE w:val="0"/>
        <w:autoSpaceDN w:val="0"/>
        <w:adjustRightInd w:val="0"/>
        <w:spacing w:after="0" w:line="240" w:lineRule="auto"/>
        <w:ind w:right="128"/>
        <w:rPr>
          <w:rFonts w:ascii="Times New Roman" w:eastAsia="Meiryo" w:hAnsi="Times New Roman"/>
        </w:rPr>
      </w:pPr>
      <w:r>
        <w:rPr>
          <w:rFonts w:ascii="Times New Roman" w:eastAsia="Meiryo" w:hAnsi="Times New Roman"/>
        </w:rPr>
        <w:t>EU/1/17/1194/006</w:t>
      </w:r>
    </w:p>
    <w:p w14:paraId="66656CC2" w14:textId="4BC19879" w:rsidR="00AC115B" w:rsidRDefault="00AC115B" w:rsidP="003D260D">
      <w:pPr>
        <w:widowControl w:val="0"/>
        <w:autoSpaceDE w:val="0"/>
        <w:autoSpaceDN w:val="0"/>
        <w:adjustRightInd w:val="0"/>
        <w:spacing w:after="0" w:line="240" w:lineRule="auto"/>
        <w:ind w:right="128"/>
        <w:rPr>
          <w:rFonts w:ascii="Times New Roman" w:eastAsia="Meiryo" w:hAnsi="Times New Roman"/>
        </w:rPr>
      </w:pPr>
      <w:r>
        <w:rPr>
          <w:rFonts w:ascii="Times New Roman" w:eastAsia="Meiryo" w:hAnsi="Times New Roman"/>
        </w:rPr>
        <w:t>EU/1/17/1194/007</w:t>
      </w:r>
    </w:p>
    <w:p w14:paraId="1AB744E9" w14:textId="10D03697" w:rsidR="00AC115B" w:rsidRDefault="00AC115B" w:rsidP="003D260D">
      <w:pPr>
        <w:widowControl w:val="0"/>
        <w:autoSpaceDE w:val="0"/>
        <w:autoSpaceDN w:val="0"/>
        <w:adjustRightInd w:val="0"/>
        <w:spacing w:after="0" w:line="240" w:lineRule="auto"/>
        <w:ind w:right="128"/>
        <w:rPr>
          <w:rFonts w:ascii="Times New Roman" w:eastAsia="Meiryo" w:hAnsi="Times New Roman"/>
        </w:rPr>
      </w:pPr>
      <w:r>
        <w:rPr>
          <w:rFonts w:ascii="Times New Roman" w:eastAsia="Meiryo" w:hAnsi="Times New Roman"/>
        </w:rPr>
        <w:t>EU/1/17/1194/008</w:t>
      </w:r>
    </w:p>
    <w:p w14:paraId="26C23F20" w14:textId="77777777" w:rsidR="00A70B2C" w:rsidRDefault="00A70B2C" w:rsidP="00A70B2C">
      <w:pPr>
        <w:widowControl w:val="0"/>
        <w:autoSpaceDE w:val="0"/>
        <w:autoSpaceDN w:val="0"/>
        <w:adjustRightInd w:val="0"/>
        <w:spacing w:after="0" w:line="240" w:lineRule="auto"/>
        <w:ind w:right="128"/>
        <w:rPr>
          <w:rFonts w:ascii="Times New Roman" w:eastAsia="Meiryo" w:hAnsi="Times New Roman"/>
        </w:rPr>
      </w:pPr>
      <w:r w:rsidRPr="001F53F7">
        <w:rPr>
          <w:rFonts w:ascii="Times New Roman" w:eastAsia="Meiryo" w:hAnsi="Times New Roman"/>
        </w:rPr>
        <w:t>EU/1/17/1194/017</w:t>
      </w:r>
    </w:p>
    <w:p w14:paraId="04FC71EA" w14:textId="77777777" w:rsidR="00A70B2C" w:rsidRDefault="00A70B2C" w:rsidP="00A70B2C">
      <w:pPr>
        <w:widowControl w:val="0"/>
        <w:autoSpaceDE w:val="0"/>
        <w:autoSpaceDN w:val="0"/>
        <w:adjustRightInd w:val="0"/>
        <w:spacing w:after="0" w:line="240" w:lineRule="auto"/>
        <w:ind w:right="128"/>
        <w:rPr>
          <w:rFonts w:ascii="Times New Roman" w:eastAsia="Meiryo" w:hAnsi="Times New Roman"/>
        </w:rPr>
      </w:pPr>
      <w:r w:rsidRPr="001F53F7">
        <w:rPr>
          <w:rFonts w:ascii="Times New Roman" w:eastAsia="Meiryo" w:hAnsi="Times New Roman"/>
        </w:rPr>
        <w:t>EU/1/17/1194</w:t>
      </w:r>
      <w:r>
        <w:rPr>
          <w:rFonts w:ascii="Times New Roman" w:eastAsia="Meiryo" w:hAnsi="Times New Roman"/>
        </w:rPr>
        <w:t>/018</w:t>
      </w:r>
    </w:p>
    <w:p w14:paraId="63AAD5D4" w14:textId="77777777" w:rsidR="00A70B2C" w:rsidRDefault="00A70B2C" w:rsidP="00A70B2C">
      <w:pPr>
        <w:widowControl w:val="0"/>
        <w:autoSpaceDE w:val="0"/>
        <w:autoSpaceDN w:val="0"/>
        <w:adjustRightInd w:val="0"/>
        <w:spacing w:after="0" w:line="240" w:lineRule="auto"/>
        <w:ind w:right="128"/>
        <w:rPr>
          <w:rFonts w:ascii="Times New Roman" w:eastAsia="Meiryo" w:hAnsi="Times New Roman"/>
        </w:rPr>
      </w:pPr>
      <w:r w:rsidRPr="001F53F7">
        <w:rPr>
          <w:rFonts w:ascii="Times New Roman" w:eastAsia="Meiryo" w:hAnsi="Times New Roman"/>
        </w:rPr>
        <w:t>EU/1/17/1194/01</w:t>
      </w:r>
      <w:r>
        <w:rPr>
          <w:rFonts w:ascii="Times New Roman" w:eastAsia="Meiryo" w:hAnsi="Times New Roman"/>
        </w:rPr>
        <w:t>9</w:t>
      </w:r>
    </w:p>
    <w:p w14:paraId="2BDA0C38" w14:textId="77777777" w:rsidR="00A70B2C" w:rsidRDefault="00A70B2C" w:rsidP="00A70B2C">
      <w:pPr>
        <w:widowControl w:val="0"/>
        <w:autoSpaceDE w:val="0"/>
        <w:autoSpaceDN w:val="0"/>
        <w:adjustRightInd w:val="0"/>
        <w:spacing w:after="0" w:line="240" w:lineRule="auto"/>
        <w:ind w:right="128"/>
        <w:rPr>
          <w:rFonts w:ascii="Times New Roman" w:eastAsia="Meiryo" w:hAnsi="Times New Roman"/>
        </w:rPr>
      </w:pPr>
      <w:r>
        <w:rPr>
          <w:rFonts w:ascii="Times New Roman" w:eastAsia="Meiryo" w:hAnsi="Times New Roman"/>
        </w:rPr>
        <w:t>EU/1/17/1194/020</w:t>
      </w:r>
    </w:p>
    <w:p w14:paraId="671390E4" w14:textId="77777777" w:rsidR="00A70B2C" w:rsidRDefault="00A70B2C" w:rsidP="00A70B2C">
      <w:pPr>
        <w:widowControl w:val="0"/>
        <w:autoSpaceDE w:val="0"/>
        <w:autoSpaceDN w:val="0"/>
        <w:adjustRightInd w:val="0"/>
        <w:spacing w:after="0" w:line="240" w:lineRule="auto"/>
        <w:ind w:right="128"/>
        <w:rPr>
          <w:rFonts w:ascii="Times New Roman" w:eastAsia="Meiryo" w:hAnsi="Times New Roman"/>
        </w:rPr>
      </w:pPr>
      <w:r>
        <w:rPr>
          <w:rFonts w:ascii="Times New Roman" w:eastAsia="Meiryo" w:hAnsi="Times New Roman"/>
        </w:rPr>
        <w:t>EU/1/17/1194/021</w:t>
      </w:r>
    </w:p>
    <w:p w14:paraId="74AA5EC8" w14:textId="77777777" w:rsidR="00A70B2C" w:rsidRDefault="00A70B2C" w:rsidP="00A70B2C">
      <w:pPr>
        <w:widowControl w:val="0"/>
        <w:autoSpaceDE w:val="0"/>
        <w:autoSpaceDN w:val="0"/>
        <w:adjustRightInd w:val="0"/>
        <w:spacing w:after="0" w:line="240" w:lineRule="auto"/>
        <w:ind w:right="128"/>
        <w:rPr>
          <w:rFonts w:ascii="Times New Roman" w:eastAsia="Meiryo" w:hAnsi="Times New Roman"/>
        </w:rPr>
      </w:pPr>
      <w:r>
        <w:rPr>
          <w:rFonts w:ascii="Times New Roman" w:eastAsia="Meiryo" w:hAnsi="Times New Roman"/>
        </w:rPr>
        <w:t>EU/1/17/1194/022</w:t>
      </w:r>
    </w:p>
    <w:p w14:paraId="4A9ABCDE" w14:textId="77777777" w:rsidR="00AC115B" w:rsidRDefault="00AC115B" w:rsidP="003D260D">
      <w:pPr>
        <w:widowControl w:val="0"/>
        <w:autoSpaceDE w:val="0"/>
        <w:autoSpaceDN w:val="0"/>
        <w:adjustRightInd w:val="0"/>
        <w:spacing w:after="0" w:line="240" w:lineRule="auto"/>
        <w:ind w:right="128"/>
        <w:rPr>
          <w:rFonts w:ascii="Times New Roman" w:eastAsia="Meiryo" w:hAnsi="Times New Roman"/>
        </w:rPr>
      </w:pPr>
    </w:p>
    <w:p w14:paraId="2B5C2ED8"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0A7DCE3E" w14:textId="77777777" w:rsidR="00D94262" w:rsidRPr="00143138" w:rsidRDefault="00D94262" w:rsidP="003D260D">
      <w:pPr>
        <w:pStyle w:val="Heading1"/>
        <w:ind w:right="128"/>
        <w:rPr>
          <w:rFonts w:eastAsia="Meiryo"/>
          <w:kern w:val="0"/>
          <w:szCs w:val="22"/>
        </w:rPr>
      </w:pPr>
      <w:r w:rsidRPr="00143138">
        <w:rPr>
          <w:rFonts w:eastAsia="Meiryo"/>
          <w:kern w:val="0"/>
          <w:szCs w:val="22"/>
        </w:rPr>
        <w:t>9.</w:t>
      </w:r>
      <w:r w:rsidRPr="00143138">
        <w:rPr>
          <w:rFonts w:eastAsia="Meiryo"/>
          <w:kern w:val="0"/>
          <w:szCs w:val="22"/>
        </w:rPr>
        <w:tab/>
        <w:t>DATE OF FIRST AUTHORISATION/RENEWAL OF THE AUTHORISATION</w:t>
      </w:r>
    </w:p>
    <w:p w14:paraId="175DD5BA"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05DCF2B4"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 xml:space="preserve">Date of first authorisation: </w:t>
      </w:r>
    </w:p>
    <w:p w14:paraId="207D9444"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0CADBC30"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00193BDB" w14:textId="77777777" w:rsidR="00D94262" w:rsidRPr="00143138" w:rsidRDefault="00D94262" w:rsidP="003D260D">
      <w:pPr>
        <w:pStyle w:val="Heading1"/>
        <w:ind w:right="128"/>
        <w:rPr>
          <w:kern w:val="0"/>
          <w:szCs w:val="22"/>
        </w:rPr>
      </w:pPr>
      <w:r w:rsidRPr="00143138">
        <w:rPr>
          <w:kern w:val="0"/>
          <w:szCs w:val="22"/>
        </w:rPr>
        <w:t>10.</w:t>
      </w:r>
      <w:r w:rsidRPr="00143138">
        <w:rPr>
          <w:kern w:val="0"/>
          <w:szCs w:val="22"/>
        </w:rPr>
        <w:tab/>
        <w:t>DATE OF REVISION OF THE TEXT</w:t>
      </w:r>
    </w:p>
    <w:p w14:paraId="6319FFCC" w14:textId="77777777"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p>
    <w:p w14:paraId="2F45CB6A" w14:textId="70D67F36" w:rsidR="00D94262" w:rsidRPr="00143138" w:rsidRDefault="00D94262" w:rsidP="003D260D">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Detailed information on this medicinal product is available on the website of the European Medicines</w:t>
      </w:r>
      <w:r w:rsidR="008D1DD2">
        <w:rPr>
          <w:rFonts w:ascii="Times New Roman" w:eastAsia="Meiryo" w:hAnsi="Times New Roman"/>
        </w:rPr>
        <w:t xml:space="preserve"> </w:t>
      </w:r>
      <w:r w:rsidRPr="00143138">
        <w:rPr>
          <w:rFonts w:ascii="Times New Roman" w:eastAsia="Meiryo" w:hAnsi="Times New Roman"/>
        </w:rPr>
        <w:t xml:space="preserve">Agency </w:t>
      </w:r>
      <w:hyperlink r:id="rId15" w:history="1">
        <w:r w:rsidRPr="00143138">
          <w:rPr>
            <w:rFonts w:ascii="Times New Roman" w:eastAsia="Meiryo" w:hAnsi="Times New Roman"/>
            <w:u w:val="single"/>
          </w:rPr>
          <w:t>http://www.ema.europa.eu</w:t>
        </w:r>
      </w:hyperlink>
    </w:p>
    <w:p w14:paraId="23996013" w14:textId="77777777" w:rsidR="00CE3D14" w:rsidRPr="00143138" w:rsidRDefault="00CE3D14" w:rsidP="003D260D">
      <w:pPr>
        <w:widowControl w:val="0"/>
        <w:autoSpaceDE w:val="0"/>
        <w:autoSpaceDN w:val="0"/>
        <w:adjustRightInd w:val="0"/>
        <w:spacing w:after="0" w:line="240" w:lineRule="auto"/>
        <w:ind w:right="128"/>
        <w:rPr>
          <w:rFonts w:ascii="Times New Roman" w:eastAsia="Meiryo" w:hAnsi="Times New Roman"/>
        </w:rPr>
      </w:pPr>
    </w:p>
    <w:p w14:paraId="4E078614" w14:textId="77777777" w:rsidR="00D94262" w:rsidRPr="00143138" w:rsidRDefault="00D94262" w:rsidP="002911B7">
      <w:pPr>
        <w:pStyle w:val="Heading1"/>
        <w:pageBreakBefore/>
        <w:tabs>
          <w:tab w:val="clear" w:pos="567"/>
          <w:tab w:val="left" w:pos="0"/>
        </w:tabs>
        <w:ind w:right="62"/>
        <w:rPr>
          <w:kern w:val="0"/>
          <w:szCs w:val="22"/>
        </w:rPr>
      </w:pPr>
      <w:r w:rsidRPr="00143138">
        <w:rPr>
          <w:kern w:val="0"/>
          <w:szCs w:val="22"/>
        </w:rPr>
        <w:t>1</w:t>
      </w:r>
      <w:r w:rsidRPr="00143138">
        <w:rPr>
          <w:rStyle w:val="Heading1Char"/>
          <w:b/>
          <w:bCs/>
          <w:kern w:val="0"/>
          <w:sz w:val="22"/>
          <w:szCs w:val="22"/>
        </w:rPr>
        <w:t>.</w:t>
      </w:r>
      <w:r w:rsidRPr="00143138">
        <w:rPr>
          <w:rStyle w:val="Heading1Char"/>
          <w:b/>
          <w:bCs/>
          <w:kern w:val="0"/>
          <w:sz w:val="22"/>
          <w:szCs w:val="22"/>
        </w:rPr>
        <w:tab/>
        <w:t>NAME OF THE MEDICINAL PRODUCT</w:t>
      </w:r>
    </w:p>
    <w:p w14:paraId="11AF8A8E" w14:textId="77777777" w:rsidR="00D94262" w:rsidRPr="00143138" w:rsidRDefault="00D94262" w:rsidP="00E03662">
      <w:pPr>
        <w:pStyle w:val="Heading1"/>
        <w:tabs>
          <w:tab w:val="clear" w:pos="567"/>
          <w:tab w:val="left" w:pos="0"/>
        </w:tabs>
        <w:ind w:right="62"/>
        <w:rPr>
          <w:kern w:val="0"/>
          <w:szCs w:val="22"/>
        </w:rPr>
      </w:pPr>
    </w:p>
    <w:p w14:paraId="16632289" w14:textId="77777777" w:rsidR="00D94262" w:rsidRPr="00143138" w:rsidRDefault="005D7271"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 xml:space="preserve">Febuxostat Mylan </w:t>
      </w:r>
      <w:r w:rsidR="00D94262" w:rsidRPr="00143138">
        <w:rPr>
          <w:rFonts w:ascii="Times New Roman" w:eastAsia="Meiryo" w:hAnsi="Times New Roman"/>
        </w:rPr>
        <w:t>120</w:t>
      </w:r>
      <w:r w:rsidR="0075286D" w:rsidRPr="00143138">
        <w:rPr>
          <w:rFonts w:ascii="Times New Roman" w:eastAsia="Meiryo" w:hAnsi="Times New Roman"/>
        </w:rPr>
        <w:t> mg</w:t>
      </w:r>
      <w:r w:rsidR="00D94262" w:rsidRPr="00143138">
        <w:rPr>
          <w:rFonts w:ascii="Times New Roman" w:eastAsia="Meiryo" w:hAnsi="Times New Roman"/>
        </w:rPr>
        <w:t xml:space="preserve"> film-coated tablets</w:t>
      </w:r>
    </w:p>
    <w:p w14:paraId="7430970A"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071F6075"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59C42BDD" w14:textId="77777777" w:rsidR="00D94262" w:rsidRPr="00143138" w:rsidRDefault="00D94262" w:rsidP="00E03662">
      <w:pPr>
        <w:pStyle w:val="Heading1"/>
        <w:tabs>
          <w:tab w:val="clear" w:pos="567"/>
          <w:tab w:val="left" w:pos="0"/>
        </w:tabs>
        <w:ind w:right="62"/>
        <w:rPr>
          <w:rFonts w:eastAsia="Meiryo"/>
          <w:kern w:val="0"/>
          <w:szCs w:val="22"/>
        </w:rPr>
      </w:pPr>
      <w:r w:rsidRPr="00143138">
        <w:rPr>
          <w:rFonts w:eastAsia="Meiryo"/>
          <w:kern w:val="0"/>
          <w:szCs w:val="22"/>
        </w:rPr>
        <w:t>2.</w:t>
      </w:r>
      <w:r w:rsidRPr="00143138">
        <w:rPr>
          <w:rFonts w:eastAsia="Meiryo"/>
          <w:kern w:val="0"/>
          <w:szCs w:val="22"/>
        </w:rPr>
        <w:tab/>
        <w:t>QUALITATIVE AND QUANTITATIVE COMPOSITION</w:t>
      </w:r>
    </w:p>
    <w:p w14:paraId="55D3A270" w14:textId="77777777" w:rsidR="00E03662" w:rsidRPr="00143138" w:rsidRDefault="00E036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330B84C5" w14:textId="77777777" w:rsidR="00E036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Each tablet contains 120</w:t>
      </w:r>
      <w:r w:rsidR="0075286D" w:rsidRPr="00143138">
        <w:rPr>
          <w:rFonts w:ascii="Times New Roman" w:eastAsia="Meiryo" w:hAnsi="Times New Roman"/>
        </w:rPr>
        <w:t> mg</w:t>
      </w:r>
      <w:r w:rsidRPr="00143138">
        <w:rPr>
          <w:rFonts w:ascii="Times New Roman" w:eastAsia="Meiryo" w:hAnsi="Times New Roman"/>
        </w:rPr>
        <w:t xml:space="preserve"> of febuxostat.</w:t>
      </w:r>
    </w:p>
    <w:p w14:paraId="5BF14A7D" w14:textId="77777777" w:rsidR="00E03662" w:rsidRPr="00143138" w:rsidRDefault="00E036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52C37DD8" w14:textId="4478898F"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u w:val="single"/>
        </w:rPr>
        <w:t>Excipient with known effect</w:t>
      </w:r>
    </w:p>
    <w:p w14:paraId="30BF988B" w14:textId="4A36BCF5"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 xml:space="preserve">Each tablet contains </w:t>
      </w:r>
      <w:r w:rsidR="00E22926" w:rsidRPr="00143138">
        <w:rPr>
          <w:rFonts w:ascii="Times New Roman" w:eastAsia="Meiryo" w:hAnsi="Times New Roman"/>
        </w:rPr>
        <w:t>354.0</w:t>
      </w:r>
      <w:r w:rsidR="0075286D" w:rsidRPr="00143138">
        <w:rPr>
          <w:rFonts w:ascii="Times New Roman" w:eastAsia="Meiryo" w:hAnsi="Times New Roman"/>
        </w:rPr>
        <w:t> mg</w:t>
      </w:r>
      <w:r w:rsidRPr="00143138">
        <w:rPr>
          <w:rFonts w:ascii="Times New Roman" w:eastAsia="Meiryo" w:hAnsi="Times New Roman"/>
        </w:rPr>
        <w:t xml:space="preserve"> of lactose</w:t>
      </w:r>
    </w:p>
    <w:p w14:paraId="414BD481"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152421B2"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For the full list of excipients, see section 6.1.</w:t>
      </w:r>
    </w:p>
    <w:p w14:paraId="262D726C"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388B5B06"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552FBB16" w14:textId="77777777" w:rsidR="00D94262" w:rsidRPr="00143138" w:rsidRDefault="00D94262" w:rsidP="00E03662">
      <w:pPr>
        <w:pStyle w:val="Heading1"/>
        <w:tabs>
          <w:tab w:val="clear" w:pos="567"/>
          <w:tab w:val="left" w:pos="0"/>
        </w:tabs>
        <w:ind w:right="62"/>
        <w:rPr>
          <w:rFonts w:eastAsia="Meiryo"/>
          <w:kern w:val="0"/>
          <w:szCs w:val="22"/>
        </w:rPr>
      </w:pPr>
      <w:r w:rsidRPr="00143138">
        <w:rPr>
          <w:rFonts w:eastAsia="Meiryo"/>
          <w:kern w:val="0"/>
          <w:szCs w:val="22"/>
        </w:rPr>
        <w:t>3.</w:t>
      </w:r>
      <w:r w:rsidRPr="00143138">
        <w:rPr>
          <w:rFonts w:eastAsia="Meiryo"/>
          <w:kern w:val="0"/>
          <w:szCs w:val="22"/>
        </w:rPr>
        <w:tab/>
        <w:t>PHARMACEUTICAL FORM</w:t>
      </w:r>
    </w:p>
    <w:p w14:paraId="232926E4"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7CC5C1E1" w14:textId="77777777" w:rsidR="00EB744A"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Film-coated tablet.</w:t>
      </w:r>
    </w:p>
    <w:p w14:paraId="49ABD8C3" w14:textId="77777777" w:rsidR="00EB744A" w:rsidRPr="00143138" w:rsidRDefault="00EB744A"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60A78CC6" w14:textId="77777777" w:rsidR="00D94262" w:rsidRPr="00143138" w:rsidRDefault="00E22926"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 xml:space="preserve">A yellow, capsule shaped, biconvex tablet, </w:t>
      </w:r>
      <w:r w:rsidR="00131A18" w:rsidRPr="00143138">
        <w:rPr>
          <w:rFonts w:ascii="Times New Roman" w:eastAsia="Meiryo" w:hAnsi="Times New Roman"/>
        </w:rPr>
        <w:t xml:space="preserve">approximately 18 x 8 mm, </w:t>
      </w:r>
      <w:r w:rsidRPr="00143138">
        <w:rPr>
          <w:rFonts w:ascii="Times New Roman" w:eastAsia="Meiryo" w:hAnsi="Times New Roman"/>
        </w:rPr>
        <w:t>debossed with M on one side of the tablet an</w:t>
      </w:r>
      <w:r w:rsidR="00EB744A" w:rsidRPr="00143138">
        <w:rPr>
          <w:rFonts w:ascii="Times New Roman" w:eastAsia="Meiryo" w:hAnsi="Times New Roman"/>
        </w:rPr>
        <w:t xml:space="preserve">d FX4 on the </w:t>
      </w:r>
      <w:r w:rsidRPr="00143138">
        <w:rPr>
          <w:rFonts w:ascii="Times New Roman" w:eastAsia="Meiryo" w:hAnsi="Times New Roman"/>
        </w:rPr>
        <w:t>other side.</w:t>
      </w:r>
    </w:p>
    <w:p w14:paraId="16D08344"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58487A6E"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6F8DA6AC" w14:textId="77777777" w:rsidR="00D94262" w:rsidRPr="00143138" w:rsidRDefault="00D94262" w:rsidP="00E03662">
      <w:pPr>
        <w:pStyle w:val="Heading1"/>
        <w:tabs>
          <w:tab w:val="clear" w:pos="567"/>
          <w:tab w:val="left" w:pos="0"/>
        </w:tabs>
        <w:ind w:right="62"/>
        <w:rPr>
          <w:rFonts w:eastAsia="Meiryo"/>
          <w:kern w:val="0"/>
          <w:szCs w:val="22"/>
        </w:rPr>
      </w:pPr>
      <w:r w:rsidRPr="00143138">
        <w:rPr>
          <w:rFonts w:eastAsia="Meiryo"/>
          <w:kern w:val="0"/>
          <w:szCs w:val="22"/>
        </w:rPr>
        <w:t>4.</w:t>
      </w:r>
      <w:r w:rsidRPr="00143138">
        <w:rPr>
          <w:rFonts w:eastAsia="Meiryo"/>
          <w:kern w:val="0"/>
          <w:szCs w:val="22"/>
        </w:rPr>
        <w:tab/>
        <w:t>CLINICAL PARTICULARS</w:t>
      </w:r>
    </w:p>
    <w:p w14:paraId="28401716" w14:textId="77777777" w:rsidR="00D94262" w:rsidRPr="00143138" w:rsidRDefault="00D94262" w:rsidP="00E03662">
      <w:pPr>
        <w:pStyle w:val="Heading1"/>
        <w:tabs>
          <w:tab w:val="clear" w:pos="567"/>
          <w:tab w:val="left" w:pos="0"/>
        </w:tabs>
        <w:ind w:right="62"/>
        <w:rPr>
          <w:rFonts w:eastAsia="Meiryo"/>
          <w:kern w:val="0"/>
          <w:szCs w:val="22"/>
        </w:rPr>
      </w:pPr>
    </w:p>
    <w:p w14:paraId="3DC2718C" w14:textId="77777777" w:rsidR="00D94262" w:rsidRPr="00143138" w:rsidRDefault="00D94262" w:rsidP="00E03662">
      <w:pPr>
        <w:pStyle w:val="Heading1"/>
        <w:tabs>
          <w:tab w:val="clear" w:pos="567"/>
          <w:tab w:val="left" w:pos="0"/>
        </w:tabs>
        <w:ind w:right="62"/>
        <w:rPr>
          <w:rFonts w:eastAsia="Meiryo"/>
          <w:kern w:val="0"/>
          <w:szCs w:val="22"/>
        </w:rPr>
      </w:pPr>
      <w:r w:rsidRPr="00143138">
        <w:rPr>
          <w:rFonts w:eastAsia="Meiryo"/>
          <w:kern w:val="0"/>
          <w:szCs w:val="22"/>
        </w:rPr>
        <w:t>4.1</w:t>
      </w:r>
      <w:r w:rsidRPr="00143138">
        <w:rPr>
          <w:rFonts w:eastAsia="Meiryo"/>
          <w:kern w:val="0"/>
          <w:szCs w:val="22"/>
        </w:rPr>
        <w:tab/>
        <w:t>Therapeutic indications</w:t>
      </w:r>
    </w:p>
    <w:p w14:paraId="678AD76E"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5477936A" w14:textId="77777777" w:rsidR="00D94262" w:rsidRPr="00143138" w:rsidRDefault="00744E8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Febuxostat Mylan</w:t>
      </w:r>
      <w:r w:rsidR="00D94262" w:rsidRPr="00143138">
        <w:rPr>
          <w:rFonts w:ascii="Times New Roman" w:eastAsia="Meiryo" w:hAnsi="Times New Roman"/>
        </w:rPr>
        <w:t xml:space="preserve"> is indicated for the treatment of chronic hyperuricaemia in conditions where urate deposition has already occurred (including a history, or presence of, tophus and/or gouty arthritis).</w:t>
      </w:r>
    </w:p>
    <w:p w14:paraId="0A5F3E66"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02E99052" w14:textId="77777777" w:rsidR="00D94262" w:rsidRPr="00143138" w:rsidRDefault="00744E8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Febuxostat Mylan</w:t>
      </w:r>
      <w:r w:rsidR="00D94262" w:rsidRPr="00143138">
        <w:rPr>
          <w:rFonts w:ascii="Times New Roman" w:eastAsia="Meiryo" w:hAnsi="Times New Roman"/>
        </w:rPr>
        <w:t xml:space="preserve"> is indicated for the prevention and treatment of hyperuricaemia in adult patients undergoing chemotherapy for haematologic malignancies at intermediate to high risk of Tumor Lysis Syndrome (TLS).</w:t>
      </w:r>
    </w:p>
    <w:p w14:paraId="55525548"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529E8D8A" w14:textId="77777777" w:rsidR="00D94262" w:rsidRPr="00143138" w:rsidRDefault="00744E8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Febuxostat Mylan</w:t>
      </w:r>
      <w:r w:rsidR="00D94262" w:rsidRPr="00143138">
        <w:rPr>
          <w:rFonts w:ascii="Times New Roman" w:eastAsia="Meiryo" w:hAnsi="Times New Roman"/>
        </w:rPr>
        <w:t xml:space="preserve"> is indicated in adults.</w:t>
      </w:r>
    </w:p>
    <w:p w14:paraId="27A8C492"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1089DBED" w14:textId="77777777" w:rsidR="00D94262" w:rsidRPr="00143138" w:rsidRDefault="00D94262" w:rsidP="00E03662">
      <w:pPr>
        <w:pStyle w:val="Heading1"/>
        <w:tabs>
          <w:tab w:val="clear" w:pos="567"/>
          <w:tab w:val="left" w:pos="0"/>
        </w:tabs>
        <w:ind w:right="62"/>
        <w:rPr>
          <w:rFonts w:eastAsia="Meiryo"/>
          <w:kern w:val="0"/>
          <w:szCs w:val="22"/>
        </w:rPr>
      </w:pPr>
      <w:r w:rsidRPr="00143138">
        <w:rPr>
          <w:rFonts w:eastAsia="Meiryo"/>
          <w:kern w:val="0"/>
          <w:szCs w:val="22"/>
        </w:rPr>
        <w:t>4.2</w:t>
      </w:r>
      <w:r w:rsidRPr="00143138">
        <w:rPr>
          <w:rFonts w:eastAsia="Meiryo"/>
          <w:kern w:val="0"/>
          <w:szCs w:val="22"/>
        </w:rPr>
        <w:tab/>
        <w:t>Posology and method of administration</w:t>
      </w:r>
    </w:p>
    <w:p w14:paraId="13C6C022"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4AC59232"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u w:val="single"/>
        </w:rPr>
        <w:t>Posology</w:t>
      </w:r>
    </w:p>
    <w:p w14:paraId="18866AB3"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2BB0D3C0" w14:textId="5F420C30" w:rsidR="00B35D83"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i/>
          <w:iCs/>
        </w:rPr>
        <w:t>Gout</w:t>
      </w:r>
    </w:p>
    <w:p w14:paraId="77B80308" w14:textId="39B83548"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 xml:space="preserve">The recommended oral dose of </w:t>
      </w:r>
      <w:r w:rsidR="00744E82" w:rsidRPr="00143138">
        <w:rPr>
          <w:rFonts w:ascii="Times New Roman" w:eastAsia="Meiryo" w:hAnsi="Times New Roman"/>
        </w:rPr>
        <w:t>Febuxostat Mylan</w:t>
      </w:r>
      <w:r w:rsidRPr="00143138">
        <w:rPr>
          <w:rFonts w:ascii="Times New Roman" w:eastAsia="Meiryo" w:hAnsi="Times New Roman"/>
        </w:rPr>
        <w:t xml:space="preserve"> is 80</w:t>
      </w:r>
      <w:r w:rsidR="0075286D" w:rsidRPr="00143138">
        <w:rPr>
          <w:rFonts w:ascii="Times New Roman" w:eastAsia="Meiryo" w:hAnsi="Times New Roman"/>
        </w:rPr>
        <w:t> mg</w:t>
      </w:r>
      <w:r w:rsidRPr="00143138">
        <w:rPr>
          <w:rFonts w:ascii="Times New Roman" w:eastAsia="Meiryo" w:hAnsi="Times New Roman"/>
        </w:rPr>
        <w:t xml:space="preserve"> once daily without regard to food. If serum uric acid is &gt; 6</w:t>
      </w:r>
      <w:r w:rsidR="0075286D" w:rsidRPr="00143138">
        <w:rPr>
          <w:rFonts w:ascii="Times New Roman" w:eastAsia="Meiryo" w:hAnsi="Times New Roman"/>
        </w:rPr>
        <w:t> mg</w:t>
      </w:r>
      <w:r w:rsidRPr="00143138">
        <w:rPr>
          <w:rFonts w:ascii="Times New Roman" w:eastAsia="Meiryo" w:hAnsi="Times New Roman"/>
        </w:rPr>
        <w:t>/dL (357</w:t>
      </w:r>
      <w:r w:rsidR="00E03662" w:rsidRPr="00143138">
        <w:rPr>
          <w:rFonts w:ascii="Times New Roman" w:eastAsia="Meiryo" w:hAnsi="Times New Roman"/>
        </w:rPr>
        <w:t> </w:t>
      </w:r>
      <w:r w:rsidRPr="00143138">
        <w:rPr>
          <w:rFonts w:ascii="Times New Roman" w:eastAsia="Meiryo" w:hAnsi="Times New Roman"/>
        </w:rPr>
        <w:t xml:space="preserve">µmol/L) after 2-4 weeks, </w:t>
      </w:r>
      <w:r w:rsidR="00744E82" w:rsidRPr="00143138">
        <w:rPr>
          <w:rFonts w:ascii="Times New Roman" w:eastAsia="Meiryo" w:hAnsi="Times New Roman"/>
        </w:rPr>
        <w:t>Febuxostat Mylan</w:t>
      </w:r>
      <w:r w:rsidRPr="00143138">
        <w:rPr>
          <w:rFonts w:ascii="Times New Roman" w:eastAsia="Meiryo" w:hAnsi="Times New Roman"/>
        </w:rPr>
        <w:t xml:space="preserve"> 120</w:t>
      </w:r>
      <w:r w:rsidR="0075286D" w:rsidRPr="00143138">
        <w:rPr>
          <w:rFonts w:ascii="Times New Roman" w:eastAsia="Meiryo" w:hAnsi="Times New Roman"/>
        </w:rPr>
        <w:t> mg</w:t>
      </w:r>
      <w:r w:rsidRPr="00143138">
        <w:rPr>
          <w:rFonts w:ascii="Times New Roman" w:eastAsia="Meiryo" w:hAnsi="Times New Roman"/>
        </w:rPr>
        <w:t xml:space="preserve"> once daily may be considered.</w:t>
      </w:r>
    </w:p>
    <w:p w14:paraId="695937F9"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1EC54538" w14:textId="77777777" w:rsidR="00D94262" w:rsidRPr="00143138" w:rsidRDefault="00744E8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Febuxostat Mylan</w:t>
      </w:r>
      <w:r w:rsidR="00D94262" w:rsidRPr="00143138">
        <w:rPr>
          <w:rFonts w:ascii="Times New Roman" w:eastAsia="Meiryo" w:hAnsi="Times New Roman"/>
        </w:rPr>
        <w:t xml:space="preserve"> works sufficiently quickly to allow retesting of the serum uric acid after 2 weeks. The</w:t>
      </w:r>
      <w:r w:rsidRPr="00143138">
        <w:rPr>
          <w:rFonts w:ascii="Times New Roman" w:eastAsia="Meiryo" w:hAnsi="Times New Roman"/>
        </w:rPr>
        <w:t xml:space="preserve"> </w:t>
      </w:r>
      <w:r w:rsidR="00D94262" w:rsidRPr="00143138">
        <w:rPr>
          <w:rFonts w:ascii="Times New Roman" w:eastAsia="Meiryo" w:hAnsi="Times New Roman"/>
        </w:rPr>
        <w:t>therapeutic target is to decrease and maintain serum uric acid below 6</w:t>
      </w:r>
      <w:r w:rsidR="0075286D" w:rsidRPr="00143138">
        <w:rPr>
          <w:rFonts w:ascii="Times New Roman" w:eastAsia="Meiryo" w:hAnsi="Times New Roman"/>
        </w:rPr>
        <w:t> mg</w:t>
      </w:r>
      <w:r w:rsidR="00D94262" w:rsidRPr="00143138">
        <w:rPr>
          <w:rFonts w:ascii="Times New Roman" w:eastAsia="Meiryo" w:hAnsi="Times New Roman"/>
        </w:rPr>
        <w:t>/dL (357</w:t>
      </w:r>
      <w:r w:rsidR="004A4A54" w:rsidRPr="00143138">
        <w:rPr>
          <w:rFonts w:ascii="Times New Roman" w:eastAsia="Meiryo" w:hAnsi="Times New Roman"/>
        </w:rPr>
        <w:t> </w:t>
      </w:r>
      <w:r w:rsidR="00D94262" w:rsidRPr="00143138">
        <w:rPr>
          <w:rFonts w:ascii="Times New Roman" w:eastAsia="Meiryo" w:hAnsi="Times New Roman"/>
        </w:rPr>
        <w:t>μmol/L).</w:t>
      </w:r>
    </w:p>
    <w:p w14:paraId="10FD2F31"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5C0826F8"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Gout flare prophylaxis of at least 6 months is recommended (see section 4.4).</w:t>
      </w:r>
    </w:p>
    <w:p w14:paraId="3FCBCC77"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1EF6BBFB" w14:textId="03DA7418" w:rsidR="00B35D83"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i/>
          <w:iCs/>
        </w:rPr>
        <w:t>Tumor Lysis Syndrome</w:t>
      </w:r>
    </w:p>
    <w:p w14:paraId="086FB8F1" w14:textId="7A9652C3"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 xml:space="preserve">The recommended oral dose of </w:t>
      </w:r>
      <w:r w:rsidR="00744E82" w:rsidRPr="00143138">
        <w:rPr>
          <w:rFonts w:ascii="Times New Roman" w:eastAsia="Meiryo" w:hAnsi="Times New Roman"/>
        </w:rPr>
        <w:t>Febuxostat Mylan</w:t>
      </w:r>
      <w:r w:rsidRPr="00143138">
        <w:rPr>
          <w:rFonts w:ascii="Times New Roman" w:eastAsia="Meiryo" w:hAnsi="Times New Roman"/>
        </w:rPr>
        <w:t xml:space="preserve"> is 120</w:t>
      </w:r>
      <w:r w:rsidR="0075286D" w:rsidRPr="00143138">
        <w:rPr>
          <w:rFonts w:ascii="Times New Roman" w:eastAsia="Meiryo" w:hAnsi="Times New Roman"/>
        </w:rPr>
        <w:t> mg</w:t>
      </w:r>
      <w:r w:rsidRPr="00143138">
        <w:rPr>
          <w:rFonts w:ascii="Times New Roman" w:eastAsia="Meiryo" w:hAnsi="Times New Roman"/>
        </w:rPr>
        <w:t xml:space="preserve"> once daily without regard to food.</w:t>
      </w:r>
    </w:p>
    <w:p w14:paraId="4116A282" w14:textId="77777777" w:rsidR="00E03662" w:rsidRPr="00143138" w:rsidRDefault="00E036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1C652E78" w14:textId="77777777" w:rsidR="00D94262" w:rsidRPr="00143138" w:rsidRDefault="00744E8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Febuxostat Mylan</w:t>
      </w:r>
      <w:r w:rsidR="00D94262" w:rsidRPr="00143138">
        <w:rPr>
          <w:rFonts w:ascii="Times New Roman" w:eastAsia="Meiryo" w:hAnsi="Times New Roman"/>
        </w:rPr>
        <w:t xml:space="preserve"> should be started two days before the beginning of cytotoxic therapy and continued for a minimum of 7 days; however treatment may be prolonged up to 9 days according to chemotherapy</w:t>
      </w:r>
      <w:r w:rsidRPr="00143138">
        <w:rPr>
          <w:rFonts w:ascii="Times New Roman" w:eastAsia="Meiryo" w:hAnsi="Times New Roman"/>
        </w:rPr>
        <w:t xml:space="preserve"> </w:t>
      </w:r>
      <w:r w:rsidR="00D94262" w:rsidRPr="00143138">
        <w:rPr>
          <w:rFonts w:ascii="Times New Roman" w:eastAsia="Meiryo" w:hAnsi="Times New Roman"/>
        </w:rPr>
        <w:t>duration as per clinical judgment.</w:t>
      </w:r>
    </w:p>
    <w:p w14:paraId="70B471E1"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5581BF18" w14:textId="77777777" w:rsidR="00D94262" w:rsidRPr="00143138" w:rsidRDefault="008B1324"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i/>
          <w:iCs/>
        </w:rPr>
        <w:t>Elderly</w:t>
      </w:r>
    </w:p>
    <w:p w14:paraId="6D8CED62"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No dose adjustment is required in the elderly (see section 5.2).</w:t>
      </w:r>
    </w:p>
    <w:p w14:paraId="527BB77F" w14:textId="77777777" w:rsidR="00E03662" w:rsidRPr="00143138" w:rsidRDefault="00E03662" w:rsidP="00E03662">
      <w:pPr>
        <w:widowControl w:val="0"/>
        <w:tabs>
          <w:tab w:val="left" w:pos="0"/>
        </w:tabs>
        <w:autoSpaceDE w:val="0"/>
        <w:autoSpaceDN w:val="0"/>
        <w:adjustRightInd w:val="0"/>
        <w:spacing w:after="0" w:line="240" w:lineRule="auto"/>
        <w:ind w:right="62"/>
        <w:rPr>
          <w:rFonts w:ascii="Times New Roman" w:eastAsia="Meiryo" w:hAnsi="Times New Roman"/>
          <w:iCs/>
        </w:rPr>
      </w:pPr>
    </w:p>
    <w:p w14:paraId="6F3B5661"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i/>
          <w:iCs/>
        </w:rPr>
        <w:t>Renal impairment</w:t>
      </w:r>
    </w:p>
    <w:p w14:paraId="526DBFDF"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The efficacy and safety have not been fully evaluated in patients with severe renal impairment</w:t>
      </w:r>
      <w:r w:rsidR="00E03662" w:rsidRPr="00143138">
        <w:rPr>
          <w:rFonts w:ascii="Times New Roman" w:eastAsia="Meiryo" w:hAnsi="Times New Roman"/>
        </w:rPr>
        <w:t xml:space="preserve"> </w:t>
      </w:r>
      <w:r w:rsidRPr="00143138">
        <w:rPr>
          <w:rFonts w:ascii="Times New Roman" w:eastAsia="Meiryo" w:hAnsi="Times New Roman"/>
        </w:rPr>
        <w:t>(creatinine clearance &lt;30 mL/min, see section 5.2).</w:t>
      </w:r>
    </w:p>
    <w:p w14:paraId="5766B8EF" w14:textId="77777777" w:rsidR="00E03662" w:rsidRPr="00143138" w:rsidRDefault="00E036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1AD18A62"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No dose adjustment is necessary in patients with mild or moderate renal impairment.</w:t>
      </w:r>
    </w:p>
    <w:p w14:paraId="73B6981B"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3EF64117"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i/>
          <w:iCs/>
        </w:rPr>
        <w:t>Hepatic impairment</w:t>
      </w:r>
    </w:p>
    <w:p w14:paraId="082BDDCF"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The efficacy and safety of febuxostat has not been studied in patients with severe hepatic impairment</w:t>
      </w:r>
      <w:r w:rsidR="00E03662" w:rsidRPr="00143138">
        <w:rPr>
          <w:rFonts w:ascii="Times New Roman" w:eastAsia="Meiryo" w:hAnsi="Times New Roman"/>
        </w:rPr>
        <w:t xml:space="preserve"> </w:t>
      </w:r>
      <w:r w:rsidRPr="00143138">
        <w:rPr>
          <w:rFonts w:ascii="Times New Roman" w:eastAsia="Meiryo" w:hAnsi="Times New Roman"/>
        </w:rPr>
        <w:t>(Child Pugh Class C).</w:t>
      </w:r>
    </w:p>
    <w:p w14:paraId="15E9087F" w14:textId="77777777" w:rsidR="00E03662" w:rsidRPr="00143138" w:rsidRDefault="00E036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27F7AFC1"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Gout: The recommended dose in patients with mild hepatic impairment is 80</w:t>
      </w:r>
      <w:r w:rsidR="0075286D" w:rsidRPr="00143138">
        <w:rPr>
          <w:rFonts w:ascii="Times New Roman" w:eastAsia="Meiryo" w:hAnsi="Times New Roman"/>
        </w:rPr>
        <w:t> mg</w:t>
      </w:r>
      <w:r w:rsidRPr="00143138">
        <w:rPr>
          <w:rFonts w:ascii="Times New Roman" w:eastAsia="Meiryo" w:hAnsi="Times New Roman"/>
        </w:rPr>
        <w:t>. Limited information is available in patients with moderate hepatic impairment.</w:t>
      </w:r>
    </w:p>
    <w:p w14:paraId="641E3AC1"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76C0EE6E"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Tumour Lysis Syndrome: in the pivotal Phase III trial (FLORENCE) only subjects with severe hepatic insufficiency were excluded from trial participation. No dose adjustment was required for enrolled patients on the basis of hepatic function.</w:t>
      </w:r>
    </w:p>
    <w:p w14:paraId="6287D683"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103D56CE"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i/>
          <w:iCs/>
        </w:rPr>
        <w:t>Paediatric population</w:t>
      </w:r>
    </w:p>
    <w:p w14:paraId="1C37CFF1"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 xml:space="preserve">The safety and the efficacy of </w:t>
      </w:r>
      <w:r w:rsidR="008B1324" w:rsidRPr="00143138">
        <w:rPr>
          <w:rFonts w:ascii="Times New Roman" w:eastAsia="Meiryo" w:hAnsi="Times New Roman"/>
        </w:rPr>
        <w:t>f</w:t>
      </w:r>
      <w:r w:rsidR="00744E82" w:rsidRPr="00143138">
        <w:rPr>
          <w:rFonts w:ascii="Times New Roman" w:eastAsia="Meiryo" w:hAnsi="Times New Roman"/>
        </w:rPr>
        <w:t xml:space="preserve">ebuxostat </w:t>
      </w:r>
      <w:r w:rsidRPr="00143138">
        <w:rPr>
          <w:rFonts w:ascii="Times New Roman" w:eastAsia="Meiryo" w:hAnsi="Times New Roman"/>
        </w:rPr>
        <w:t>in children aged below the age of 18 years have not been established. No data are available.</w:t>
      </w:r>
    </w:p>
    <w:p w14:paraId="2430FF62"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06C21A3D" w14:textId="77777777" w:rsidR="00D94262" w:rsidRPr="00C62955"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A27F02">
        <w:rPr>
          <w:rFonts w:ascii="Times New Roman" w:eastAsia="Meiryo" w:hAnsi="Times New Roman"/>
          <w:iCs/>
          <w:u w:val="single"/>
        </w:rPr>
        <w:t>Method of administration</w:t>
      </w:r>
    </w:p>
    <w:p w14:paraId="1A9E1EB6" w14:textId="77777777" w:rsidR="00B35D83" w:rsidRDefault="00B35D83"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5F753C26"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Oral use</w:t>
      </w:r>
    </w:p>
    <w:p w14:paraId="2F915B2B" w14:textId="77777777" w:rsidR="000E3197" w:rsidRPr="00143138" w:rsidRDefault="000E3197"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76634088" w14:textId="77777777" w:rsidR="00D94262" w:rsidRPr="00143138" w:rsidRDefault="000E3197"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Febuxostat Mylan</w:t>
      </w:r>
      <w:r w:rsidR="00D94262" w:rsidRPr="00143138">
        <w:rPr>
          <w:rFonts w:ascii="Times New Roman" w:eastAsia="Meiryo" w:hAnsi="Times New Roman"/>
        </w:rPr>
        <w:t xml:space="preserve"> should be taken by mouth and can be taken with or without food.</w:t>
      </w:r>
    </w:p>
    <w:p w14:paraId="58AF9F49"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647E935A" w14:textId="77777777" w:rsidR="00D94262" w:rsidRPr="00143138" w:rsidRDefault="00D94262" w:rsidP="00E03662">
      <w:pPr>
        <w:pStyle w:val="Heading1"/>
        <w:tabs>
          <w:tab w:val="clear" w:pos="567"/>
          <w:tab w:val="left" w:pos="0"/>
        </w:tabs>
        <w:ind w:right="62"/>
        <w:rPr>
          <w:rFonts w:eastAsia="Meiryo"/>
          <w:kern w:val="0"/>
          <w:szCs w:val="22"/>
        </w:rPr>
      </w:pPr>
      <w:r w:rsidRPr="00143138">
        <w:rPr>
          <w:rFonts w:eastAsia="Meiryo"/>
          <w:kern w:val="0"/>
          <w:szCs w:val="22"/>
        </w:rPr>
        <w:t>4.3</w:t>
      </w:r>
      <w:r w:rsidRPr="00143138">
        <w:rPr>
          <w:rFonts w:eastAsia="Meiryo"/>
          <w:kern w:val="0"/>
          <w:szCs w:val="22"/>
        </w:rPr>
        <w:tab/>
        <w:t>Contraindications</w:t>
      </w:r>
    </w:p>
    <w:p w14:paraId="66E7C9BF"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65338D5C"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Hypersensitivity to the active substance or to any of the excipients listed in section 6.1 (see also section 4.8).</w:t>
      </w:r>
    </w:p>
    <w:p w14:paraId="05C2EE9F"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22490854" w14:textId="77777777" w:rsidR="00D94262" w:rsidRPr="00143138" w:rsidRDefault="00D94262" w:rsidP="00E03662">
      <w:pPr>
        <w:pStyle w:val="Heading1"/>
        <w:tabs>
          <w:tab w:val="clear" w:pos="567"/>
          <w:tab w:val="left" w:pos="0"/>
        </w:tabs>
        <w:ind w:right="62"/>
        <w:rPr>
          <w:rFonts w:eastAsia="Meiryo"/>
          <w:kern w:val="0"/>
          <w:szCs w:val="22"/>
        </w:rPr>
      </w:pPr>
      <w:r w:rsidRPr="00143138">
        <w:rPr>
          <w:rFonts w:eastAsia="Meiryo"/>
          <w:kern w:val="0"/>
          <w:szCs w:val="22"/>
        </w:rPr>
        <w:t>4.4</w:t>
      </w:r>
      <w:r w:rsidRPr="00143138">
        <w:rPr>
          <w:rFonts w:eastAsia="Meiryo"/>
          <w:kern w:val="0"/>
          <w:szCs w:val="22"/>
        </w:rPr>
        <w:tab/>
        <w:t>Special warnings and precautions for use</w:t>
      </w:r>
    </w:p>
    <w:p w14:paraId="66D14BB1"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0651A297"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Cardio-vascular disorders</w:t>
      </w:r>
    </w:p>
    <w:p w14:paraId="52A9EABF" w14:textId="77777777" w:rsidR="008D1DD2" w:rsidRDefault="008D1DD2" w:rsidP="00E03662">
      <w:pPr>
        <w:widowControl w:val="0"/>
        <w:tabs>
          <w:tab w:val="left" w:pos="0"/>
        </w:tabs>
        <w:autoSpaceDE w:val="0"/>
        <w:autoSpaceDN w:val="0"/>
        <w:adjustRightInd w:val="0"/>
        <w:spacing w:after="0" w:line="240" w:lineRule="auto"/>
        <w:ind w:right="62"/>
        <w:rPr>
          <w:rFonts w:ascii="Times New Roman" w:eastAsia="Meiryo" w:hAnsi="Times New Roman"/>
          <w:i/>
          <w:iCs/>
          <w:u w:val="single"/>
        </w:rPr>
      </w:pPr>
    </w:p>
    <w:p w14:paraId="04D733CE" w14:textId="77777777" w:rsidR="00D94262" w:rsidRPr="008D1DD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A27F02">
        <w:rPr>
          <w:rFonts w:ascii="Times New Roman" w:eastAsia="Meiryo" w:hAnsi="Times New Roman"/>
          <w:iCs/>
          <w:u w:val="single"/>
        </w:rPr>
        <w:t>Treatment of chronic hyperuricaemia</w:t>
      </w:r>
    </w:p>
    <w:p w14:paraId="5DF1F47B" w14:textId="77777777" w:rsidR="008D1DD2" w:rsidRDefault="008D1DD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4EEB1B1C"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Treatment with febuxostat in patients with ischaemic heart disease or congestive heart failure is not recommended. A numerical greater incidence of investigator-reported cardiovascular APTC events (defined endpoints from the Anti-Platelet Trialists’ Collaboration (APTC) including cardiovascular death, non-fatal myocardial infarction, non-fatal stroke) was observed in the febuxostat total group compared to the allopurinol group in the APEX and FACT studies (1.3 vs. 0.3 events per 100 Patient Years (PYs)), but not in the CONFIRMS study (see section 5.1 for detailed characteristics of the studies). The incidence of investigator-reported cardiovascular APTC events in the combined Phase 3 studies (APEX, FACT and CONFIRMS studies) was 0.7 vs. 0.6 events per 100 PYs. In the long-term extension studies the incidences of investigator-reported APTC events were 1.2 and 0.6 events per 100</w:t>
      </w:r>
      <w:r w:rsidR="00E03662" w:rsidRPr="00143138">
        <w:rPr>
          <w:rFonts w:ascii="Times New Roman" w:eastAsia="Meiryo" w:hAnsi="Times New Roman"/>
        </w:rPr>
        <w:t> </w:t>
      </w:r>
      <w:r w:rsidRPr="00143138">
        <w:rPr>
          <w:rFonts w:ascii="Times New Roman" w:eastAsia="Meiryo" w:hAnsi="Times New Roman"/>
        </w:rPr>
        <w:t>PYs for febuxostat and allopurinol, respectively. No statistically significant differences were found</w:t>
      </w:r>
      <w:r w:rsidR="00E03662" w:rsidRPr="00143138">
        <w:rPr>
          <w:rFonts w:ascii="Times New Roman" w:eastAsia="Meiryo" w:hAnsi="Times New Roman"/>
        </w:rPr>
        <w:t xml:space="preserve"> </w:t>
      </w:r>
      <w:r w:rsidRPr="00143138">
        <w:rPr>
          <w:rFonts w:ascii="Times New Roman" w:eastAsia="Meiryo" w:hAnsi="Times New Roman"/>
        </w:rPr>
        <w:t>and no causal relationship with febuxostat was established. Identified risk factors among these patients were a medical history of atherosclerotic disease and/or myocardial infarction, or of congestive heart failure.</w:t>
      </w:r>
    </w:p>
    <w:p w14:paraId="2C7BE0A2" w14:textId="77777777" w:rsidR="000E3197" w:rsidRPr="00143138" w:rsidRDefault="000E3197"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27656A10" w14:textId="77777777" w:rsidR="00D94262" w:rsidRPr="008D1DD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A27F02">
        <w:rPr>
          <w:rFonts w:ascii="Times New Roman" w:eastAsia="Meiryo" w:hAnsi="Times New Roman"/>
          <w:iCs/>
          <w:u w:val="single"/>
        </w:rPr>
        <w:t>Prevention and treatment of hyperuricaemia in patients at risk of TLS</w:t>
      </w:r>
    </w:p>
    <w:p w14:paraId="5D5947BC" w14:textId="77777777" w:rsidR="008D1DD2" w:rsidRDefault="008D1DD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78A2BF07"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Patients undergoing chemotherapy for haematologic malignancies at intermediate to high risk of</w:t>
      </w:r>
      <w:r w:rsidR="00E03662" w:rsidRPr="00143138">
        <w:rPr>
          <w:rFonts w:ascii="Times New Roman" w:eastAsia="Meiryo" w:hAnsi="Times New Roman"/>
        </w:rPr>
        <w:t xml:space="preserve"> </w:t>
      </w:r>
      <w:r w:rsidRPr="00143138">
        <w:rPr>
          <w:rFonts w:ascii="Times New Roman" w:eastAsia="Meiryo" w:hAnsi="Times New Roman"/>
        </w:rPr>
        <w:t xml:space="preserve">Tumor Lysis Syndrome treated with </w:t>
      </w:r>
      <w:r w:rsidR="000E3197" w:rsidRPr="00143138">
        <w:rPr>
          <w:rFonts w:ascii="Times New Roman" w:eastAsia="Meiryo" w:hAnsi="Times New Roman"/>
        </w:rPr>
        <w:t xml:space="preserve">febuxostat </w:t>
      </w:r>
      <w:r w:rsidRPr="00143138">
        <w:rPr>
          <w:rFonts w:ascii="Times New Roman" w:eastAsia="Meiryo" w:hAnsi="Times New Roman"/>
        </w:rPr>
        <w:t>should be under cardiac monitoring as clinically appropriate.</w:t>
      </w:r>
    </w:p>
    <w:p w14:paraId="168759DE"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618F69E5"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Medicinal product allergy / hypersensitivity</w:t>
      </w:r>
    </w:p>
    <w:p w14:paraId="73925EBD" w14:textId="77777777" w:rsidR="008D1DD2" w:rsidRDefault="008D1DD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55DE64A2"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Rare reports of serious allergic/hypersensitivity reactions, including life-threatening Stevens-Johnson</w:t>
      </w:r>
      <w:r w:rsidR="00E03662" w:rsidRPr="00143138">
        <w:rPr>
          <w:rFonts w:ascii="Times New Roman" w:eastAsia="Meiryo" w:hAnsi="Times New Roman"/>
        </w:rPr>
        <w:t xml:space="preserve"> </w:t>
      </w:r>
      <w:r w:rsidRPr="00143138">
        <w:rPr>
          <w:rFonts w:ascii="Times New Roman" w:eastAsia="Meiryo" w:hAnsi="Times New Roman"/>
        </w:rPr>
        <w:t>Syndrome, Toxic epidermal necrolysis and acute anaphylactic reaction/shock, have been collected in the post-marketing experience. In most cases, these reactions occurred during the first month of therapy with febuxostat. Some, but not all of these patients reported renal impairment and/or previous hypersensitivity to allopurinol. Severe hypersensitivity reactions, including Drug Reaction with</w:t>
      </w:r>
      <w:r w:rsidR="00E03662" w:rsidRPr="00143138">
        <w:rPr>
          <w:rFonts w:ascii="Times New Roman" w:eastAsia="Meiryo" w:hAnsi="Times New Roman"/>
        </w:rPr>
        <w:t xml:space="preserve"> </w:t>
      </w:r>
      <w:r w:rsidRPr="00143138">
        <w:rPr>
          <w:rFonts w:ascii="Times New Roman" w:eastAsia="Meiryo" w:hAnsi="Times New Roman"/>
        </w:rPr>
        <w:t>Eosinophilia and Systemic Symptoms (DRESS) were associated with fever, haematological, renal or hepatic involvement in some cases.</w:t>
      </w:r>
    </w:p>
    <w:p w14:paraId="4FC79103" w14:textId="77777777" w:rsidR="000E3197" w:rsidRPr="00143138" w:rsidRDefault="000E3197"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36130B17"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Patients should be advised of the signs and symptoms and monitored closely for symptoms of</w:t>
      </w:r>
      <w:r w:rsidR="00E03662" w:rsidRPr="00143138">
        <w:rPr>
          <w:rFonts w:ascii="Times New Roman" w:eastAsia="Meiryo" w:hAnsi="Times New Roman"/>
        </w:rPr>
        <w:t xml:space="preserve"> </w:t>
      </w:r>
      <w:r w:rsidRPr="00143138">
        <w:rPr>
          <w:rFonts w:ascii="Times New Roman" w:eastAsia="Meiryo" w:hAnsi="Times New Roman"/>
        </w:rPr>
        <w:t>allergic/hypersensitivity reactions (see section 4.8). Febuxostat treatment should be immediately stopped if serious allergic/hypersensitivity reactions, including Stevens-Johnson Syndrome, occur since early withdrawal is associated with a better prognosis. If patient has developed allergic/hypersensitivity reactions including Stevens-Johnson Syndrome and acute anaphylactic reaction/shock, febuxostat must not be re-started in this patient at any time.</w:t>
      </w:r>
    </w:p>
    <w:p w14:paraId="139D3385"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10CE37B5"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Acute gouty attacks (gout flare)</w:t>
      </w:r>
    </w:p>
    <w:p w14:paraId="50D76C2A" w14:textId="77777777" w:rsidR="008D1DD2" w:rsidRDefault="008D1DD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523BCBAE"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Febuxostat treatment should not be started until an acute attack of gout has completely subsided. Gout flares may occur during initiation of treatment due to changing serum uric acid levels resulting in mobilization of urate from tissue deposits (see sections 4.8 and 5.1). At treatment initiation with febuxostat flare prophylaxis for at least 6 months with an NSAID or colchicine is recommended (see section 4.2).</w:t>
      </w:r>
    </w:p>
    <w:p w14:paraId="5B01C380" w14:textId="77777777" w:rsidR="000E3197" w:rsidRPr="00143138" w:rsidRDefault="000E3197"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6DB5F7EA"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If a gout flare occurs during febuxostat treatment, it should not be discontinued. The gout flare should be managed concurrently as appropriate for the individual patient. Continuous treatment with febuxostat decreases frequency and intensity of gout flares.</w:t>
      </w:r>
    </w:p>
    <w:p w14:paraId="78F4B3DB"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5EA4CF78"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Xanthine deposition</w:t>
      </w:r>
    </w:p>
    <w:p w14:paraId="60870244" w14:textId="77777777" w:rsidR="008D1DD2" w:rsidRDefault="008D1DD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73B8129F"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 xml:space="preserve">In patients in whom the rate of urate formation is greatly increased (e.g. malignant disease and its treatment, Lesch-Nyhan syndrome) the absolute concentration of xanthine in urine could, in rare cases, rise sufficiently to allow deposition in the urinary tract. This has not been observed in the pivotal clinical study with </w:t>
      </w:r>
      <w:r w:rsidR="000E3197" w:rsidRPr="00143138">
        <w:rPr>
          <w:rFonts w:ascii="Times New Roman" w:eastAsia="Meiryo" w:hAnsi="Times New Roman"/>
        </w:rPr>
        <w:t>febuxostat</w:t>
      </w:r>
      <w:r w:rsidRPr="00143138">
        <w:rPr>
          <w:rFonts w:ascii="Times New Roman" w:eastAsia="Meiryo" w:hAnsi="Times New Roman"/>
        </w:rPr>
        <w:t xml:space="preserve"> in the Tumor Lysis Syndrome. As there has been no experience with febuxostat, its use in patients with Lesch-Nyhan Syndrome is not recommended.</w:t>
      </w:r>
    </w:p>
    <w:p w14:paraId="77AF4A68"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1AC6604F"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Mercaptopurine/azathioprine</w:t>
      </w:r>
    </w:p>
    <w:p w14:paraId="5E5457C5" w14:textId="77777777" w:rsidR="008D1DD2" w:rsidRDefault="008D1DD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53EB5F38" w14:textId="77777777" w:rsidR="00E921C3"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Febuxostat use is not recommended in patients concomitantly treated with mercaptopurine/azathioprine</w:t>
      </w:r>
      <w:r w:rsidR="00E921C3">
        <w:rPr>
          <w:rFonts w:ascii="Times New Roman" w:eastAsia="Meiryo" w:hAnsi="Times New Roman"/>
        </w:rPr>
        <w:t xml:space="preserve"> as </w:t>
      </w:r>
      <w:r w:rsidR="00E921C3" w:rsidRPr="00E921C3">
        <w:rPr>
          <w:rFonts w:ascii="Times New Roman" w:eastAsia="Meiryo" w:hAnsi="Times New Roman"/>
        </w:rPr>
        <w:t>inhibition of xanthine oxidase by febuxostat may cause increased plasma concentrations of mercaptopurine/azathioprine that could result in severe toxicity. No interaction studies have been performed in humans.</w:t>
      </w:r>
    </w:p>
    <w:p w14:paraId="47697929" w14:textId="11624BB5" w:rsidR="00D9426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Where the combination cannot be avoided</w:t>
      </w:r>
      <w:r w:rsidR="00E921C3">
        <w:rPr>
          <w:rFonts w:ascii="Times New Roman" w:eastAsia="Meiryo" w:hAnsi="Times New Roman"/>
        </w:rPr>
        <w:t>,</w:t>
      </w:r>
      <w:r w:rsidRPr="00143138">
        <w:rPr>
          <w:rFonts w:ascii="Times New Roman" w:eastAsia="Meiryo" w:hAnsi="Times New Roman"/>
        </w:rPr>
        <w:t xml:space="preserve"> </w:t>
      </w:r>
      <w:r w:rsidR="00E921C3">
        <w:rPr>
          <w:rFonts w:ascii="Times New Roman" w:eastAsia="Meiryo" w:hAnsi="Times New Roman"/>
        </w:rPr>
        <w:t xml:space="preserve">a </w:t>
      </w:r>
      <w:r w:rsidRPr="00143138">
        <w:rPr>
          <w:rFonts w:ascii="Times New Roman" w:eastAsia="Meiryo" w:hAnsi="Times New Roman"/>
        </w:rPr>
        <w:t xml:space="preserve">reduction of </w:t>
      </w:r>
      <w:r w:rsidR="00E921C3">
        <w:rPr>
          <w:rFonts w:ascii="Times New Roman" w:eastAsia="Meiryo" w:hAnsi="Times New Roman"/>
        </w:rPr>
        <w:t xml:space="preserve">the </w:t>
      </w:r>
      <w:r w:rsidRPr="00143138">
        <w:rPr>
          <w:rFonts w:ascii="Times New Roman" w:eastAsia="Meiryo" w:hAnsi="Times New Roman"/>
        </w:rPr>
        <w:t>dose of mercaptopurine</w:t>
      </w:r>
      <w:r w:rsidR="00E921C3">
        <w:rPr>
          <w:rFonts w:ascii="Times New Roman" w:eastAsia="Meiryo" w:hAnsi="Times New Roman"/>
        </w:rPr>
        <w:t>/</w:t>
      </w:r>
      <w:r w:rsidRPr="00143138">
        <w:rPr>
          <w:rFonts w:ascii="Times New Roman" w:eastAsia="Meiryo" w:hAnsi="Times New Roman"/>
        </w:rPr>
        <w:t>azathioprine is recommended</w:t>
      </w:r>
      <w:r w:rsidR="00E921C3">
        <w:rPr>
          <w:rFonts w:ascii="Times New Roman" w:eastAsia="Meiryo" w:hAnsi="Times New Roman"/>
        </w:rPr>
        <w:t>. Based on modelling and simulation analysis of data from a pre-clinical study in rats, when coadministered with febuxostat, the dose of mercaptopurine/azathioprine should be reduced to the 20% or less of the previously prescribed dose</w:t>
      </w:r>
      <w:r w:rsidRPr="00143138">
        <w:rPr>
          <w:rFonts w:ascii="Times New Roman" w:eastAsia="Meiryo" w:hAnsi="Times New Roman"/>
        </w:rPr>
        <w:t xml:space="preserve"> in order to avoid possible haematological effects (see section 4.5</w:t>
      </w:r>
      <w:r w:rsidR="00E921C3">
        <w:rPr>
          <w:rFonts w:ascii="Times New Roman" w:eastAsia="Meiryo" w:hAnsi="Times New Roman"/>
        </w:rPr>
        <w:t xml:space="preserve"> and 5.3</w:t>
      </w:r>
      <w:r w:rsidRPr="00143138">
        <w:rPr>
          <w:rFonts w:ascii="Times New Roman" w:eastAsia="Meiryo" w:hAnsi="Times New Roman"/>
        </w:rPr>
        <w:t>).</w:t>
      </w:r>
    </w:p>
    <w:p w14:paraId="15038737" w14:textId="21EED764" w:rsidR="00E921C3" w:rsidRDefault="00E921C3"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62C9DCC9" w14:textId="2C06A515" w:rsidR="00E921C3" w:rsidRPr="00143138" w:rsidRDefault="00E921C3"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E921C3">
        <w:rPr>
          <w:rFonts w:ascii="Times New Roman" w:eastAsia="Meiryo" w:hAnsi="Times New Roman"/>
        </w:rPr>
        <w:t>The patients should be closely monitored and the dose of mercaptopurine/azathioprine should be subsequently adjusted based on the evaluation of the therapeutic response and the onset of eventual toxic effects.</w:t>
      </w:r>
    </w:p>
    <w:p w14:paraId="3459F828"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7A91DD56"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Organ transplant recipients</w:t>
      </w:r>
    </w:p>
    <w:p w14:paraId="09913A70" w14:textId="77777777" w:rsidR="008D1DD2" w:rsidRDefault="008D1DD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48E51F08"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As there has been no experience in organ transplant recipients, the use of febuxostat in such patients is not recommended (see section 5.1).</w:t>
      </w:r>
    </w:p>
    <w:p w14:paraId="18E45A3D"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0B6691F5"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Theophylline</w:t>
      </w:r>
    </w:p>
    <w:p w14:paraId="470FB3A3" w14:textId="77777777" w:rsidR="008D1DD2" w:rsidRDefault="008D1DD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78FA1587"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Co-administration of febuxostat 80</w:t>
      </w:r>
      <w:r w:rsidR="0075286D" w:rsidRPr="00143138">
        <w:rPr>
          <w:rFonts w:ascii="Times New Roman" w:eastAsia="Meiryo" w:hAnsi="Times New Roman"/>
        </w:rPr>
        <w:t> mg</w:t>
      </w:r>
      <w:r w:rsidRPr="00143138">
        <w:rPr>
          <w:rFonts w:ascii="Times New Roman" w:eastAsia="Meiryo" w:hAnsi="Times New Roman"/>
        </w:rPr>
        <w:t xml:space="preserve"> and theophylline 400</w:t>
      </w:r>
      <w:r w:rsidR="004A4A54" w:rsidRPr="00143138">
        <w:rPr>
          <w:rFonts w:ascii="Times New Roman" w:eastAsia="Meiryo" w:hAnsi="Times New Roman"/>
        </w:rPr>
        <w:t> </w:t>
      </w:r>
      <w:r w:rsidRPr="00143138">
        <w:rPr>
          <w:rFonts w:ascii="Times New Roman" w:eastAsia="Meiryo" w:hAnsi="Times New Roman"/>
        </w:rPr>
        <w:t>mg single dose in healthy subjects</w:t>
      </w:r>
      <w:r w:rsidR="00E03662" w:rsidRPr="00143138">
        <w:rPr>
          <w:rFonts w:ascii="Times New Roman" w:eastAsia="Meiryo" w:hAnsi="Times New Roman"/>
        </w:rPr>
        <w:t xml:space="preserve"> </w:t>
      </w:r>
      <w:r w:rsidRPr="00143138">
        <w:rPr>
          <w:rFonts w:ascii="Times New Roman" w:eastAsia="Meiryo" w:hAnsi="Times New Roman"/>
        </w:rPr>
        <w:t>showed absence of any pharmacokinetic interaction (see section 4.5). Febuxostat 80</w:t>
      </w:r>
      <w:r w:rsidR="0075286D" w:rsidRPr="00143138">
        <w:rPr>
          <w:rFonts w:ascii="Times New Roman" w:eastAsia="Meiryo" w:hAnsi="Times New Roman"/>
        </w:rPr>
        <w:t> mg</w:t>
      </w:r>
      <w:r w:rsidRPr="00143138">
        <w:rPr>
          <w:rFonts w:ascii="Times New Roman" w:eastAsia="Meiryo" w:hAnsi="Times New Roman"/>
        </w:rPr>
        <w:t xml:space="preserve"> can be used in patients concomitantly treated with theophylline without risk of increasing theophylline plasma levels.</w:t>
      </w:r>
    </w:p>
    <w:p w14:paraId="2D18DEB8" w14:textId="77777777" w:rsidR="00E03662" w:rsidRPr="00143138" w:rsidRDefault="00E036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2E250A4B"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No data is available for febuxostat 120</w:t>
      </w:r>
      <w:r w:rsidR="0075286D" w:rsidRPr="00143138">
        <w:rPr>
          <w:rFonts w:ascii="Times New Roman" w:eastAsia="Meiryo" w:hAnsi="Times New Roman"/>
        </w:rPr>
        <w:t> mg</w:t>
      </w:r>
      <w:r w:rsidRPr="00143138">
        <w:rPr>
          <w:rFonts w:ascii="Times New Roman" w:eastAsia="Meiryo" w:hAnsi="Times New Roman"/>
        </w:rPr>
        <w:t>.</w:t>
      </w:r>
    </w:p>
    <w:p w14:paraId="5E08A3BB"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0C7E1786"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Liver disorders</w:t>
      </w:r>
    </w:p>
    <w:p w14:paraId="754FDA76" w14:textId="77777777" w:rsidR="008D1DD2" w:rsidRDefault="008D1DD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5C593A4F"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During the combined phase 3 clinical studies, mild liver function test abnormalities were observed in patients treated with febuxostat (5.0%). Liver function test is recommended prior to the initiation of</w:t>
      </w:r>
      <w:r w:rsidR="00E03662" w:rsidRPr="00143138">
        <w:rPr>
          <w:rFonts w:ascii="Times New Roman" w:eastAsia="Meiryo" w:hAnsi="Times New Roman"/>
        </w:rPr>
        <w:t xml:space="preserve"> </w:t>
      </w:r>
      <w:r w:rsidRPr="00143138">
        <w:rPr>
          <w:rFonts w:ascii="Times New Roman" w:eastAsia="Meiryo" w:hAnsi="Times New Roman"/>
        </w:rPr>
        <w:t>therapy with febuxostat and periodically thereafter based on clinical judgment (see section 5.1).</w:t>
      </w:r>
    </w:p>
    <w:p w14:paraId="661EBF3D"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449B7F7F"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Thyroid disorders</w:t>
      </w:r>
    </w:p>
    <w:p w14:paraId="3893F07A" w14:textId="77777777" w:rsidR="008D1DD2" w:rsidRDefault="008D1DD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1C76FA0A"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Increased TSH values (&gt;5.5</w:t>
      </w:r>
      <w:r w:rsidR="004A4A54" w:rsidRPr="00143138">
        <w:rPr>
          <w:rFonts w:ascii="Times New Roman" w:eastAsia="Meiryo" w:hAnsi="Times New Roman"/>
        </w:rPr>
        <w:t> </w:t>
      </w:r>
      <w:r w:rsidRPr="00143138">
        <w:rPr>
          <w:rFonts w:ascii="Times New Roman" w:eastAsia="Meiryo" w:hAnsi="Times New Roman"/>
        </w:rPr>
        <w:t>µIU/mL) were observed in patients on long-term treatment with</w:t>
      </w:r>
      <w:r w:rsidR="00E03662" w:rsidRPr="00143138">
        <w:rPr>
          <w:rFonts w:ascii="Times New Roman" w:eastAsia="Meiryo" w:hAnsi="Times New Roman"/>
        </w:rPr>
        <w:t xml:space="preserve"> </w:t>
      </w:r>
      <w:r w:rsidRPr="00143138">
        <w:rPr>
          <w:rFonts w:ascii="Times New Roman" w:eastAsia="Meiryo" w:hAnsi="Times New Roman"/>
        </w:rPr>
        <w:t>febuxostat (5.5%) in the long term open label extension studies. Caution is required when febuxostat is used in patients with alteration of thyroid function (see section 5.1).</w:t>
      </w:r>
    </w:p>
    <w:p w14:paraId="1B630F60"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4251A320"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Lactose</w:t>
      </w:r>
    </w:p>
    <w:p w14:paraId="358382CF" w14:textId="77777777" w:rsidR="008D1DD2" w:rsidRDefault="008D1DD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50EBE6E1"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Febuxostat tablets contain lactose. Patients with rare hereditary problems of galactose intolerance, the</w:t>
      </w:r>
      <w:r w:rsidR="00E03662" w:rsidRPr="00143138">
        <w:rPr>
          <w:rFonts w:ascii="Times New Roman" w:eastAsia="Meiryo" w:hAnsi="Times New Roman"/>
        </w:rPr>
        <w:t xml:space="preserve"> </w:t>
      </w:r>
      <w:r w:rsidRPr="00143138">
        <w:rPr>
          <w:rFonts w:ascii="Times New Roman" w:eastAsia="Meiryo" w:hAnsi="Times New Roman"/>
        </w:rPr>
        <w:t>Lapp lactase deficiency or glucose-galactose malabsorption should not take this medicine.</w:t>
      </w:r>
    </w:p>
    <w:p w14:paraId="050520EE" w14:textId="77777777" w:rsidR="00E03662" w:rsidRPr="00143138" w:rsidRDefault="00E036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30CD001C" w14:textId="77777777" w:rsidR="00D94262" w:rsidRPr="00143138" w:rsidRDefault="00D94262" w:rsidP="00E03662">
      <w:pPr>
        <w:pStyle w:val="Heading1"/>
        <w:tabs>
          <w:tab w:val="clear" w:pos="567"/>
          <w:tab w:val="left" w:pos="0"/>
        </w:tabs>
        <w:ind w:right="62"/>
        <w:rPr>
          <w:rFonts w:eastAsia="Meiryo"/>
          <w:kern w:val="0"/>
          <w:szCs w:val="22"/>
        </w:rPr>
      </w:pPr>
      <w:r w:rsidRPr="00143138">
        <w:rPr>
          <w:rFonts w:eastAsia="Meiryo"/>
          <w:kern w:val="0"/>
          <w:szCs w:val="22"/>
        </w:rPr>
        <w:t>4.5</w:t>
      </w:r>
      <w:r w:rsidRPr="00143138">
        <w:rPr>
          <w:rFonts w:eastAsia="Meiryo"/>
          <w:kern w:val="0"/>
          <w:szCs w:val="22"/>
        </w:rPr>
        <w:tab/>
        <w:t>Interaction with other medicinal products and other forms of interaction</w:t>
      </w:r>
    </w:p>
    <w:p w14:paraId="438A0E1C"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224C1D25"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Mercaptopurine/azathioprine</w:t>
      </w:r>
    </w:p>
    <w:p w14:paraId="21E8574E" w14:textId="77777777" w:rsidR="008D1DD2" w:rsidRDefault="008D1DD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5D06C72B" w14:textId="73CEA81A" w:rsidR="00D9426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On the basis of the mechanism of action of febuxostat on XO inhibition concomitant use is not recommended. Inhibition of XO by febuxostat may cause increased plasma concentrations of these</w:t>
      </w:r>
      <w:r w:rsidR="00E03662" w:rsidRPr="00143138">
        <w:rPr>
          <w:rFonts w:ascii="Times New Roman" w:eastAsia="Meiryo" w:hAnsi="Times New Roman"/>
        </w:rPr>
        <w:t xml:space="preserve"> </w:t>
      </w:r>
      <w:r w:rsidRPr="00143138">
        <w:rPr>
          <w:rFonts w:ascii="Times New Roman" w:eastAsia="Meiryo" w:hAnsi="Times New Roman"/>
        </w:rPr>
        <w:t>drugs leading to toxicity. Drug interaction studies of febuxostat with drugs</w:t>
      </w:r>
      <w:r w:rsidR="0083490B">
        <w:rPr>
          <w:rFonts w:ascii="Times New Roman" w:eastAsia="Meiryo" w:hAnsi="Times New Roman"/>
        </w:rPr>
        <w:t xml:space="preserve"> (except theophylline)</w:t>
      </w:r>
      <w:r w:rsidRPr="00143138">
        <w:rPr>
          <w:rFonts w:ascii="Times New Roman" w:eastAsia="Meiryo" w:hAnsi="Times New Roman"/>
        </w:rPr>
        <w:t xml:space="preserve"> that are</w:t>
      </w:r>
      <w:r w:rsidR="00E03662" w:rsidRPr="00143138">
        <w:rPr>
          <w:rFonts w:ascii="Times New Roman" w:eastAsia="Meiryo" w:hAnsi="Times New Roman"/>
        </w:rPr>
        <w:t xml:space="preserve"> </w:t>
      </w:r>
      <w:r w:rsidRPr="00143138">
        <w:rPr>
          <w:rFonts w:ascii="Times New Roman" w:eastAsia="Meiryo" w:hAnsi="Times New Roman"/>
        </w:rPr>
        <w:t>metabolized by XO have not been performed</w:t>
      </w:r>
      <w:r w:rsidR="0083490B">
        <w:rPr>
          <w:rFonts w:ascii="Times New Roman" w:eastAsia="Meiryo" w:hAnsi="Times New Roman"/>
        </w:rPr>
        <w:t xml:space="preserve"> in humans</w:t>
      </w:r>
      <w:r w:rsidRPr="00143138">
        <w:rPr>
          <w:rFonts w:ascii="Times New Roman" w:eastAsia="Meiryo" w:hAnsi="Times New Roman"/>
        </w:rPr>
        <w:t>.</w:t>
      </w:r>
    </w:p>
    <w:p w14:paraId="4D53E9F0" w14:textId="332D72EF" w:rsidR="0083490B" w:rsidRPr="00143138" w:rsidRDefault="0083490B"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83490B">
        <w:rPr>
          <w:rFonts w:ascii="Times New Roman" w:eastAsia="Meiryo" w:hAnsi="Times New Roman"/>
        </w:rPr>
        <w:t>Modelling and simulation analysis of data from a pre-clinical study in rats, indicates</w:t>
      </w:r>
      <w:r>
        <w:rPr>
          <w:rFonts w:ascii="Times New Roman" w:eastAsia="Meiryo" w:hAnsi="Times New Roman"/>
        </w:rPr>
        <w:t xml:space="preserve"> </w:t>
      </w:r>
      <w:r w:rsidRPr="0083490B">
        <w:rPr>
          <w:rFonts w:ascii="Times New Roman" w:eastAsia="Meiryo" w:hAnsi="Times New Roman"/>
        </w:rPr>
        <w:t>that, in case of concomitant administration with febuxostat, the dose of mercaptopurine/azathioprine should be reduced to the 20% or less of the previously prescribed dose (see section 4.4 and 5.3).</w:t>
      </w:r>
    </w:p>
    <w:p w14:paraId="68139556"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5254E07A" w14:textId="1540E98D"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 xml:space="preserve">Drug interaction studies of febuxostat with </w:t>
      </w:r>
      <w:r w:rsidR="00DB1043">
        <w:rPr>
          <w:rFonts w:ascii="Times New Roman" w:eastAsia="Meiryo" w:hAnsi="Times New Roman"/>
        </w:rPr>
        <w:t xml:space="preserve">other </w:t>
      </w:r>
      <w:r w:rsidRPr="00143138">
        <w:rPr>
          <w:rFonts w:ascii="Times New Roman" w:eastAsia="Meiryo" w:hAnsi="Times New Roman"/>
        </w:rPr>
        <w:t>cytotoxic chemotherapy have not been conducted.</w:t>
      </w:r>
      <w:r w:rsidR="00AD4AAF">
        <w:rPr>
          <w:rFonts w:ascii="Times New Roman" w:eastAsia="Meiryo" w:hAnsi="Times New Roman"/>
        </w:rPr>
        <w:t xml:space="preserve"> </w:t>
      </w:r>
    </w:p>
    <w:p w14:paraId="1D34992A" w14:textId="77777777" w:rsidR="00E03662" w:rsidRPr="00143138" w:rsidRDefault="00E036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05E4A8DE"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In the Tumor Lysis Syndrome pivotal trial febuxostat 120</w:t>
      </w:r>
      <w:r w:rsidR="0075286D" w:rsidRPr="00143138">
        <w:rPr>
          <w:rFonts w:ascii="Times New Roman" w:eastAsia="Meiryo" w:hAnsi="Times New Roman"/>
        </w:rPr>
        <w:t> mg</w:t>
      </w:r>
      <w:r w:rsidRPr="00143138">
        <w:rPr>
          <w:rFonts w:ascii="Times New Roman" w:eastAsia="Meiryo" w:hAnsi="Times New Roman"/>
        </w:rPr>
        <w:t xml:space="preserve"> daily was administered to patients undergoing several chemotherapy regimens, including monoclonal antibodies. However, drug-drug and drug-disease interactions were not explored during this study. Therefore, possible interactions with any concomitantly administered cytotoxic drug cannot be ruled out.</w:t>
      </w:r>
    </w:p>
    <w:p w14:paraId="302F0080"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1632FCA7"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Rosiglitazone/CYP2C8 substrates</w:t>
      </w:r>
    </w:p>
    <w:p w14:paraId="5B477344" w14:textId="77777777" w:rsidR="008D1DD2" w:rsidRDefault="008D1DD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3D135774"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 xml:space="preserve">Febuxostat was shown to be a weak inhibitor of CYP2C8 </w:t>
      </w:r>
      <w:r w:rsidRPr="00143138">
        <w:rPr>
          <w:rFonts w:ascii="Times New Roman" w:eastAsia="Meiryo" w:hAnsi="Times New Roman"/>
          <w:i/>
          <w:iCs/>
        </w:rPr>
        <w:t xml:space="preserve">in vitro. </w:t>
      </w:r>
      <w:r w:rsidRPr="00143138">
        <w:rPr>
          <w:rFonts w:ascii="Times New Roman" w:eastAsia="Meiryo" w:hAnsi="Times New Roman"/>
        </w:rPr>
        <w:t>In a study in healthy subjects, coadministration of 120</w:t>
      </w:r>
      <w:r w:rsidR="0075286D" w:rsidRPr="00143138">
        <w:rPr>
          <w:rFonts w:ascii="Times New Roman" w:eastAsia="Meiryo" w:hAnsi="Times New Roman"/>
        </w:rPr>
        <w:t> mg</w:t>
      </w:r>
      <w:r w:rsidRPr="00143138">
        <w:rPr>
          <w:rFonts w:ascii="Times New Roman" w:eastAsia="Meiryo" w:hAnsi="Times New Roman"/>
        </w:rPr>
        <w:t xml:space="preserve"> febuxostat QD with a single 4</w:t>
      </w:r>
      <w:r w:rsidR="0075286D" w:rsidRPr="00143138">
        <w:rPr>
          <w:rFonts w:ascii="Times New Roman" w:eastAsia="Meiryo" w:hAnsi="Times New Roman"/>
        </w:rPr>
        <w:t> mg</w:t>
      </w:r>
      <w:r w:rsidRPr="00143138">
        <w:rPr>
          <w:rFonts w:ascii="Times New Roman" w:eastAsia="Meiryo" w:hAnsi="Times New Roman"/>
        </w:rPr>
        <w:t xml:space="preserve"> oral dose of rosiglitazone had no effect</w:t>
      </w:r>
      <w:r w:rsidR="00E03662" w:rsidRPr="00143138">
        <w:rPr>
          <w:rFonts w:ascii="Times New Roman" w:eastAsia="Meiryo" w:hAnsi="Times New Roman"/>
        </w:rPr>
        <w:t xml:space="preserve"> </w:t>
      </w:r>
      <w:r w:rsidRPr="00143138">
        <w:rPr>
          <w:rFonts w:ascii="Times New Roman" w:eastAsia="Meiryo" w:hAnsi="Times New Roman"/>
        </w:rPr>
        <w:t xml:space="preserve">on the pharmacokinetics of rosiglitazone and its metabolite N-desmethyl rosiglitazone, indicating that febuxostat is not a CYP2C8 enzyme inhibitor </w:t>
      </w:r>
      <w:r w:rsidRPr="00143138">
        <w:rPr>
          <w:rFonts w:ascii="Times New Roman" w:eastAsia="Meiryo" w:hAnsi="Times New Roman"/>
          <w:i/>
          <w:iCs/>
        </w:rPr>
        <w:t>in vivo</w:t>
      </w:r>
      <w:r w:rsidRPr="00143138">
        <w:rPr>
          <w:rFonts w:ascii="Times New Roman" w:eastAsia="Meiryo" w:hAnsi="Times New Roman"/>
        </w:rPr>
        <w:t>. Thus, co-administration of febuxostat with</w:t>
      </w:r>
      <w:r w:rsidR="00E03662" w:rsidRPr="00143138">
        <w:rPr>
          <w:rFonts w:ascii="Times New Roman" w:eastAsia="Meiryo" w:hAnsi="Times New Roman"/>
        </w:rPr>
        <w:t xml:space="preserve"> </w:t>
      </w:r>
      <w:r w:rsidRPr="00143138">
        <w:rPr>
          <w:rFonts w:ascii="Times New Roman" w:eastAsia="Meiryo" w:hAnsi="Times New Roman"/>
        </w:rPr>
        <w:t>rosiglitazone or other CYP2C8 substrates is not expected to require any dose adjustment for those compounds.</w:t>
      </w:r>
    </w:p>
    <w:p w14:paraId="2A0ECD3E"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14E47DAC"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Theophylline</w:t>
      </w:r>
    </w:p>
    <w:p w14:paraId="42CD83A6" w14:textId="77777777" w:rsidR="008D1DD2" w:rsidRDefault="008D1DD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1CB5E12A"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An interaction study in healthy subjects has been performed with febuxostat to evaluate whether the inhibition of XO may cause an increase in the theophylline circulating levels as reported with other</w:t>
      </w:r>
      <w:r w:rsidR="00E03662" w:rsidRPr="00143138">
        <w:rPr>
          <w:rFonts w:ascii="Times New Roman" w:eastAsia="Meiryo" w:hAnsi="Times New Roman"/>
        </w:rPr>
        <w:t xml:space="preserve"> </w:t>
      </w:r>
      <w:r w:rsidRPr="00143138">
        <w:rPr>
          <w:rFonts w:ascii="Times New Roman" w:eastAsia="Meiryo" w:hAnsi="Times New Roman"/>
        </w:rPr>
        <w:t>XO inhibitors. The results of the study showed that the co-administration of febuxostat 80</w:t>
      </w:r>
      <w:r w:rsidR="0075286D" w:rsidRPr="00143138">
        <w:rPr>
          <w:rFonts w:ascii="Times New Roman" w:eastAsia="Meiryo" w:hAnsi="Times New Roman"/>
        </w:rPr>
        <w:t> mg</w:t>
      </w:r>
      <w:r w:rsidRPr="00143138">
        <w:rPr>
          <w:rFonts w:ascii="Times New Roman" w:eastAsia="Meiryo" w:hAnsi="Times New Roman"/>
        </w:rPr>
        <w:t xml:space="preserve"> QD</w:t>
      </w:r>
      <w:r w:rsidR="00E03662" w:rsidRPr="00143138">
        <w:rPr>
          <w:rFonts w:ascii="Times New Roman" w:eastAsia="Meiryo" w:hAnsi="Times New Roman"/>
        </w:rPr>
        <w:t xml:space="preserve"> </w:t>
      </w:r>
      <w:r w:rsidRPr="00143138">
        <w:rPr>
          <w:rFonts w:ascii="Times New Roman" w:eastAsia="Meiryo" w:hAnsi="Times New Roman"/>
        </w:rPr>
        <w:t>with theophylline 400</w:t>
      </w:r>
      <w:r w:rsidR="0075286D" w:rsidRPr="00143138">
        <w:rPr>
          <w:rFonts w:ascii="Times New Roman" w:eastAsia="Meiryo" w:hAnsi="Times New Roman"/>
        </w:rPr>
        <w:t> mg</w:t>
      </w:r>
      <w:r w:rsidRPr="00143138">
        <w:rPr>
          <w:rFonts w:ascii="Times New Roman" w:eastAsia="Meiryo" w:hAnsi="Times New Roman"/>
        </w:rPr>
        <w:t xml:space="preserve"> single dose has no effect on the pharmacokinetics or safety of theophylline. Therefore no special caution is advised when febuxostat 80</w:t>
      </w:r>
      <w:r w:rsidR="0075286D" w:rsidRPr="00143138">
        <w:rPr>
          <w:rFonts w:ascii="Times New Roman" w:eastAsia="Meiryo" w:hAnsi="Times New Roman"/>
        </w:rPr>
        <w:t> mg</w:t>
      </w:r>
      <w:r w:rsidRPr="00143138">
        <w:rPr>
          <w:rFonts w:ascii="Times New Roman" w:eastAsia="Meiryo" w:hAnsi="Times New Roman"/>
        </w:rPr>
        <w:t xml:space="preserve"> and theophylline are given concomitantly. No data is available for febuxostat 120</w:t>
      </w:r>
      <w:r w:rsidR="0075286D" w:rsidRPr="00143138">
        <w:rPr>
          <w:rFonts w:ascii="Times New Roman" w:eastAsia="Meiryo" w:hAnsi="Times New Roman"/>
        </w:rPr>
        <w:t> mg</w:t>
      </w:r>
      <w:r w:rsidRPr="00143138">
        <w:rPr>
          <w:rFonts w:ascii="Times New Roman" w:eastAsia="Meiryo" w:hAnsi="Times New Roman"/>
        </w:rPr>
        <w:t>.</w:t>
      </w:r>
    </w:p>
    <w:p w14:paraId="088BCC26"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762370A5"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Naproxen and other inhibitors of glucuronidation</w:t>
      </w:r>
    </w:p>
    <w:p w14:paraId="12E551A9" w14:textId="77777777" w:rsidR="008D1DD2" w:rsidRDefault="008D1DD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48A5558A"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Febuxostat metabolism depends on Uridine Glucuronosyl Transferase (UGT) enzymes. Medicinal products that inhibit glucuronidation, such as NSAIDs and probenecid, could in theory affect the elimination of febuxostat. In healthy subjects concomitant use of febuxostat and naproxen 250</w:t>
      </w:r>
      <w:r w:rsidR="004A4A54" w:rsidRPr="00143138">
        <w:rPr>
          <w:rFonts w:ascii="Times New Roman" w:eastAsia="Meiryo" w:hAnsi="Times New Roman"/>
        </w:rPr>
        <w:t> </w:t>
      </w:r>
      <w:r w:rsidRPr="00143138">
        <w:rPr>
          <w:rFonts w:ascii="Times New Roman" w:eastAsia="Meiryo" w:hAnsi="Times New Roman"/>
        </w:rPr>
        <w:t>mg twice daily was associated with an increase in febuxostat exposure (C</w:t>
      </w:r>
      <w:r w:rsidRPr="00143138">
        <w:rPr>
          <w:rFonts w:ascii="Times New Roman" w:eastAsia="Meiryo" w:hAnsi="Times New Roman"/>
          <w:vertAlign w:val="subscript"/>
        </w:rPr>
        <w:t>max</w:t>
      </w:r>
      <w:r w:rsidRPr="00143138">
        <w:rPr>
          <w:rFonts w:ascii="Times New Roman" w:eastAsia="Meiryo" w:hAnsi="Times New Roman"/>
        </w:rPr>
        <w:t xml:space="preserve"> 28%, AUC 41% and t</w:t>
      </w:r>
      <w:r w:rsidRPr="00143138">
        <w:rPr>
          <w:rFonts w:ascii="Times New Roman" w:eastAsia="Meiryo" w:hAnsi="Times New Roman"/>
          <w:vertAlign w:val="subscript"/>
        </w:rPr>
        <w:t>1/2</w:t>
      </w:r>
      <w:r w:rsidR="00E03662" w:rsidRPr="00143138">
        <w:rPr>
          <w:rFonts w:ascii="Times New Roman" w:eastAsia="Meiryo" w:hAnsi="Times New Roman"/>
        </w:rPr>
        <w:t xml:space="preserve"> </w:t>
      </w:r>
      <w:r w:rsidRPr="00143138">
        <w:rPr>
          <w:rFonts w:ascii="Times New Roman" w:eastAsia="Meiryo" w:hAnsi="Times New Roman"/>
        </w:rPr>
        <w:t>26%). In clinical studies the use of naproxen or other NSAIDs/Cox-2 inhibitors was not related to any</w:t>
      </w:r>
      <w:r w:rsidR="00E03662" w:rsidRPr="00143138">
        <w:rPr>
          <w:rFonts w:ascii="Times New Roman" w:eastAsia="Meiryo" w:hAnsi="Times New Roman"/>
        </w:rPr>
        <w:t xml:space="preserve"> </w:t>
      </w:r>
      <w:r w:rsidRPr="00143138">
        <w:rPr>
          <w:rFonts w:ascii="Times New Roman" w:eastAsia="Meiryo" w:hAnsi="Times New Roman"/>
        </w:rPr>
        <w:t>clinically significant increase in adverse events.</w:t>
      </w:r>
    </w:p>
    <w:p w14:paraId="09CF62AE"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740974FD"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Febuxostat can be co-administered with naproxen with no dose adjustment of febuxostat or naproxen being necessary.</w:t>
      </w:r>
    </w:p>
    <w:p w14:paraId="29DA0E90"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2D6D7F82"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Inducers of glucuronidation</w:t>
      </w:r>
    </w:p>
    <w:p w14:paraId="79D2C651" w14:textId="77777777" w:rsidR="008D1DD2" w:rsidRDefault="008D1DD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5CC165DB"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Potent inducers of UGT enzymes might possibly lead to increased metabolism and decreased efficacy of febuxostat. Monitoring of serum uric acid is therefore recommended 1-2 weeks after start of</w:t>
      </w:r>
      <w:r w:rsidR="00E03662" w:rsidRPr="00143138">
        <w:rPr>
          <w:rFonts w:ascii="Times New Roman" w:eastAsia="Meiryo" w:hAnsi="Times New Roman"/>
        </w:rPr>
        <w:t xml:space="preserve"> </w:t>
      </w:r>
      <w:r w:rsidRPr="00143138">
        <w:rPr>
          <w:rFonts w:ascii="Times New Roman" w:eastAsia="Meiryo" w:hAnsi="Times New Roman"/>
        </w:rPr>
        <w:t>treatment with a potent inducer of glucuronidation. Conversely, cessation of treatment of an inducer might lead to increased plasma levels of febuxostat.</w:t>
      </w:r>
    </w:p>
    <w:p w14:paraId="026D7547"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3C38DBCA"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Colchicine/indometacin/hydrochlorothiazide/warfarin</w:t>
      </w:r>
    </w:p>
    <w:p w14:paraId="2244F576" w14:textId="77777777" w:rsidR="00483BFC" w:rsidRDefault="00483BFC"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6C54BAA9"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Febuxostat can be co-administered with colchicine or indomethacin with no dose adjustment of febuxostat or the co-administered active substance being necessary.</w:t>
      </w:r>
    </w:p>
    <w:p w14:paraId="0989D3EB"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07938EDA"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No dose adjustment is necessary for febuxostat when administered with hydrochlorothiazide.</w:t>
      </w:r>
    </w:p>
    <w:p w14:paraId="42DC08AD"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0E45B9A1"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No dose adjustment is necessary for warfarin when administered with febuxostat. Administration of febuxostat (80</w:t>
      </w:r>
      <w:r w:rsidR="0075286D" w:rsidRPr="00143138">
        <w:rPr>
          <w:rFonts w:ascii="Times New Roman" w:eastAsia="Meiryo" w:hAnsi="Times New Roman"/>
        </w:rPr>
        <w:t> mg</w:t>
      </w:r>
      <w:r w:rsidRPr="00143138">
        <w:rPr>
          <w:rFonts w:ascii="Times New Roman" w:eastAsia="Meiryo" w:hAnsi="Times New Roman"/>
        </w:rPr>
        <w:t xml:space="preserve"> or 120</w:t>
      </w:r>
      <w:r w:rsidR="0075286D" w:rsidRPr="00143138">
        <w:rPr>
          <w:rFonts w:ascii="Times New Roman" w:eastAsia="Meiryo" w:hAnsi="Times New Roman"/>
        </w:rPr>
        <w:t> mg</w:t>
      </w:r>
      <w:r w:rsidRPr="00143138">
        <w:rPr>
          <w:rFonts w:ascii="Times New Roman" w:eastAsia="Meiryo" w:hAnsi="Times New Roman"/>
        </w:rPr>
        <w:t xml:space="preserve"> once daily) with warfarin had no effect on the pharmacokinetics of</w:t>
      </w:r>
      <w:r w:rsidR="00E03662" w:rsidRPr="00143138">
        <w:rPr>
          <w:rFonts w:ascii="Times New Roman" w:eastAsia="Meiryo" w:hAnsi="Times New Roman"/>
        </w:rPr>
        <w:t xml:space="preserve"> </w:t>
      </w:r>
      <w:r w:rsidRPr="00143138">
        <w:rPr>
          <w:rFonts w:ascii="Times New Roman" w:eastAsia="Meiryo" w:hAnsi="Times New Roman"/>
        </w:rPr>
        <w:t>warfarin in healthy subjects. INR and Factor VII activity were also not affected by the co</w:t>
      </w:r>
      <w:r w:rsidR="00E03662" w:rsidRPr="00143138">
        <w:rPr>
          <w:rFonts w:ascii="Times New Roman" w:eastAsia="Meiryo" w:hAnsi="Times New Roman"/>
        </w:rPr>
        <w:t>-</w:t>
      </w:r>
      <w:r w:rsidRPr="00143138">
        <w:rPr>
          <w:rFonts w:ascii="Times New Roman" w:eastAsia="Meiryo" w:hAnsi="Times New Roman"/>
        </w:rPr>
        <w:t>administration of febuxostat.</w:t>
      </w:r>
    </w:p>
    <w:p w14:paraId="23EF14BB"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25FB091A"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Desipramine/CYP2D6 substrates</w:t>
      </w:r>
    </w:p>
    <w:p w14:paraId="18BC339F" w14:textId="77777777" w:rsidR="00483BFC" w:rsidRDefault="00483BFC"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2A98E2A5"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 xml:space="preserve">Febuxostat was shown to be a weak inhibitor of CYP2D6 </w:t>
      </w:r>
      <w:r w:rsidRPr="00143138">
        <w:rPr>
          <w:rFonts w:ascii="Times New Roman" w:eastAsia="Meiryo" w:hAnsi="Times New Roman"/>
          <w:i/>
          <w:iCs/>
        </w:rPr>
        <w:t xml:space="preserve">in vitro. </w:t>
      </w:r>
      <w:r w:rsidRPr="00143138">
        <w:rPr>
          <w:rFonts w:ascii="Times New Roman" w:eastAsia="Meiryo" w:hAnsi="Times New Roman"/>
        </w:rPr>
        <w:t>In a study in healthy subjects,</w:t>
      </w:r>
      <w:r w:rsidR="00E03662" w:rsidRPr="00143138">
        <w:rPr>
          <w:rFonts w:ascii="Times New Roman" w:eastAsia="Meiryo" w:hAnsi="Times New Roman"/>
        </w:rPr>
        <w:t xml:space="preserve"> </w:t>
      </w:r>
      <w:r w:rsidRPr="00143138">
        <w:rPr>
          <w:rFonts w:ascii="Times New Roman" w:eastAsia="Meiryo" w:hAnsi="Times New Roman"/>
        </w:rPr>
        <w:t>120</w:t>
      </w:r>
      <w:r w:rsidR="0075286D" w:rsidRPr="00143138">
        <w:rPr>
          <w:rFonts w:ascii="Times New Roman" w:eastAsia="Meiryo" w:hAnsi="Times New Roman"/>
        </w:rPr>
        <w:t> mg</w:t>
      </w:r>
      <w:r w:rsidRPr="00143138">
        <w:rPr>
          <w:rFonts w:ascii="Times New Roman" w:eastAsia="Meiryo" w:hAnsi="Times New Roman"/>
        </w:rPr>
        <w:t xml:space="preserve"> </w:t>
      </w:r>
      <w:r w:rsidR="00BE5482" w:rsidRPr="00143138">
        <w:rPr>
          <w:rFonts w:ascii="Times New Roman" w:eastAsia="Meiryo" w:hAnsi="Times New Roman"/>
        </w:rPr>
        <w:t xml:space="preserve">febuxostat </w:t>
      </w:r>
      <w:r w:rsidRPr="00143138">
        <w:rPr>
          <w:rFonts w:ascii="Times New Roman" w:eastAsia="Meiryo" w:hAnsi="Times New Roman"/>
        </w:rPr>
        <w:t xml:space="preserve">QD resulted in a mean 22% increase in AUC of desipramine, a CYP2D6 substrate indicating a potential weak inhibitory effect of febuxostat on the CYP2D6 enzyme </w:t>
      </w:r>
      <w:r w:rsidRPr="00143138">
        <w:rPr>
          <w:rFonts w:ascii="Times New Roman" w:eastAsia="Meiryo" w:hAnsi="Times New Roman"/>
          <w:i/>
          <w:iCs/>
        </w:rPr>
        <w:t>in vivo</w:t>
      </w:r>
      <w:r w:rsidRPr="00143138">
        <w:rPr>
          <w:rFonts w:ascii="Times New Roman" w:eastAsia="Meiryo" w:hAnsi="Times New Roman"/>
        </w:rPr>
        <w:t>. Thus, co-administration of febuxostat with other CYP2D6 substrates is not expected to require any dose adjustment for those compounds.</w:t>
      </w:r>
    </w:p>
    <w:p w14:paraId="463B9042"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761A1648"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Antacids</w:t>
      </w:r>
    </w:p>
    <w:p w14:paraId="2F11CCDC" w14:textId="77777777" w:rsidR="00483BFC" w:rsidRDefault="00483BFC"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61D5ADFB"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Concomitant ingestion of an antacid containing magnesium hydroxide and aluminium hydroxide has been shown to delay absorption of febuxostat (approximately 1 hour) and to cause a 32% decrease in</w:t>
      </w:r>
      <w:r w:rsidR="00E03662" w:rsidRPr="00143138">
        <w:rPr>
          <w:rFonts w:ascii="Times New Roman" w:eastAsia="Meiryo" w:hAnsi="Times New Roman"/>
        </w:rPr>
        <w:t xml:space="preserve"> </w:t>
      </w:r>
      <w:r w:rsidRPr="00143138">
        <w:rPr>
          <w:rFonts w:ascii="Times New Roman" w:eastAsia="Meiryo" w:hAnsi="Times New Roman"/>
        </w:rPr>
        <w:t>C</w:t>
      </w:r>
      <w:r w:rsidRPr="00143138">
        <w:rPr>
          <w:rFonts w:ascii="Times New Roman" w:eastAsia="Meiryo" w:hAnsi="Times New Roman"/>
          <w:vertAlign w:val="subscript"/>
        </w:rPr>
        <w:t>max</w:t>
      </w:r>
      <w:r w:rsidRPr="00143138">
        <w:rPr>
          <w:rFonts w:ascii="Times New Roman" w:eastAsia="Meiryo" w:hAnsi="Times New Roman"/>
        </w:rPr>
        <w:t>, but no significant change in AUC was observed. Therefore, febuxostat may be taken without regard to antacid use.</w:t>
      </w:r>
    </w:p>
    <w:p w14:paraId="5D8070B1"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23700F78" w14:textId="77777777" w:rsidR="00D94262" w:rsidRPr="00143138" w:rsidRDefault="00D94262" w:rsidP="00E03662">
      <w:pPr>
        <w:pStyle w:val="Heading1"/>
        <w:tabs>
          <w:tab w:val="clear" w:pos="567"/>
          <w:tab w:val="left" w:pos="0"/>
        </w:tabs>
        <w:ind w:right="62"/>
        <w:rPr>
          <w:kern w:val="0"/>
          <w:szCs w:val="22"/>
        </w:rPr>
      </w:pPr>
      <w:r w:rsidRPr="00143138">
        <w:rPr>
          <w:kern w:val="0"/>
          <w:szCs w:val="22"/>
        </w:rPr>
        <w:t>4.6</w:t>
      </w:r>
      <w:r w:rsidRPr="00143138">
        <w:rPr>
          <w:kern w:val="0"/>
          <w:szCs w:val="22"/>
        </w:rPr>
        <w:tab/>
        <w:t>Fertility, pregnancy and lactation</w:t>
      </w:r>
    </w:p>
    <w:p w14:paraId="1D0E27EB"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431E1420"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Pregnancy</w:t>
      </w:r>
    </w:p>
    <w:p w14:paraId="13D8A67E" w14:textId="77777777" w:rsidR="00483BFC" w:rsidRDefault="00483BFC"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73F6DA7A"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Data on a very limited number of exposed pregnancies have not indicated any adverse effects of febuxostat on pregnancy or on the health of the foetus/new born child. Animal studies do not indicate</w:t>
      </w:r>
      <w:r w:rsidR="009D46BF" w:rsidRPr="00143138">
        <w:rPr>
          <w:rFonts w:ascii="Times New Roman" w:eastAsia="Meiryo" w:hAnsi="Times New Roman"/>
        </w:rPr>
        <w:t xml:space="preserve"> </w:t>
      </w:r>
      <w:r w:rsidRPr="00143138">
        <w:rPr>
          <w:rFonts w:ascii="Times New Roman" w:eastAsia="Meiryo" w:hAnsi="Times New Roman"/>
        </w:rPr>
        <w:t>direct or indirect harmful effects with respect to pregnancy, embryonal/foetal development or</w:t>
      </w:r>
      <w:r w:rsidR="009D46BF" w:rsidRPr="00143138">
        <w:rPr>
          <w:rFonts w:ascii="Times New Roman" w:eastAsia="Meiryo" w:hAnsi="Times New Roman"/>
        </w:rPr>
        <w:t xml:space="preserve"> </w:t>
      </w:r>
      <w:r w:rsidRPr="00143138">
        <w:rPr>
          <w:rFonts w:ascii="Times New Roman" w:eastAsia="Meiryo" w:hAnsi="Times New Roman"/>
        </w:rPr>
        <w:t>parturition (see section 5.3). The potential risk for human is unknown. Febuxostat should not be used during pregnancy.</w:t>
      </w:r>
    </w:p>
    <w:p w14:paraId="602865C4"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08D4FC54"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Breast</w:t>
      </w:r>
      <w:r w:rsidR="008B1324" w:rsidRPr="00A27F02">
        <w:rPr>
          <w:rFonts w:ascii="Times New Roman" w:eastAsia="Meiryo" w:hAnsi="Times New Roman"/>
          <w:iCs/>
          <w:u w:val="single"/>
        </w:rPr>
        <w:t>-</w:t>
      </w:r>
      <w:r w:rsidRPr="00A27F02">
        <w:rPr>
          <w:rFonts w:ascii="Times New Roman" w:eastAsia="Meiryo" w:hAnsi="Times New Roman"/>
          <w:iCs/>
          <w:u w:val="single"/>
        </w:rPr>
        <w:t>feeding</w:t>
      </w:r>
    </w:p>
    <w:p w14:paraId="6A87B635" w14:textId="77777777" w:rsidR="00483BFC" w:rsidRDefault="00483BFC"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6DE0DA1C"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It is unknown whether febuxostat is excreted in human breast milk. Animal studies have shown excretion of this active substance in breast milk and an impaired development of suckling pups. A risk</w:t>
      </w:r>
      <w:r w:rsidR="009D46BF" w:rsidRPr="00143138">
        <w:rPr>
          <w:rFonts w:ascii="Times New Roman" w:eastAsia="Meiryo" w:hAnsi="Times New Roman"/>
        </w:rPr>
        <w:t xml:space="preserve"> </w:t>
      </w:r>
      <w:r w:rsidRPr="00143138">
        <w:rPr>
          <w:rFonts w:ascii="Times New Roman" w:eastAsia="Meiryo" w:hAnsi="Times New Roman"/>
        </w:rPr>
        <w:t>to a suckling infant cannot be excluded. Febuxostat should not be used while breast</w:t>
      </w:r>
      <w:r w:rsidR="000623F6" w:rsidRPr="00143138">
        <w:rPr>
          <w:rFonts w:ascii="Times New Roman" w:eastAsia="Meiryo" w:hAnsi="Times New Roman"/>
        </w:rPr>
        <w:t>-</w:t>
      </w:r>
      <w:r w:rsidRPr="00143138">
        <w:rPr>
          <w:rFonts w:ascii="Times New Roman" w:eastAsia="Meiryo" w:hAnsi="Times New Roman"/>
        </w:rPr>
        <w:t>feeding.</w:t>
      </w:r>
    </w:p>
    <w:p w14:paraId="661C5BD5"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68FBD75D"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Fertility</w:t>
      </w:r>
    </w:p>
    <w:p w14:paraId="273BAB2C" w14:textId="77777777" w:rsidR="00483BFC" w:rsidRDefault="00483BFC"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2081F496"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In animals, reproduction studies up to 48</w:t>
      </w:r>
      <w:r w:rsidR="0075286D" w:rsidRPr="00143138">
        <w:rPr>
          <w:rFonts w:ascii="Times New Roman" w:eastAsia="Meiryo" w:hAnsi="Times New Roman"/>
        </w:rPr>
        <w:t> mg</w:t>
      </w:r>
      <w:r w:rsidRPr="00143138">
        <w:rPr>
          <w:rFonts w:ascii="Times New Roman" w:eastAsia="Meiryo" w:hAnsi="Times New Roman"/>
        </w:rPr>
        <w:t xml:space="preserve">/kg/day showed no dose-dependent adverse effects on fertility (see section 5.3). The effect of </w:t>
      </w:r>
      <w:r w:rsidR="00BE5482" w:rsidRPr="00143138">
        <w:rPr>
          <w:rFonts w:ascii="Times New Roman" w:eastAsia="Meiryo" w:hAnsi="Times New Roman"/>
        </w:rPr>
        <w:t>febuxostat</w:t>
      </w:r>
      <w:r w:rsidRPr="00143138">
        <w:rPr>
          <w:rFonts w:ascii="Times New Roman" w:eastAsia="Meiryo" w:hAnsi="Times New Roman"/>
        </w:rPr>
        <w:t xml:space="preserve"> on human fertility is unknown.</w:t>
      </w:r>
    </w:p>
    <w:p w14:paraId="3490E440"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35914936" w14:textId="77777777" w:rsidR="00D94262" w:rsidRPr="00143138" w:rsidRDefault="00D94262" w:rsidP="00E03662">
      <w:pPr>
        <w:pStyle w:val="Heading1"/>
        <w:tabs>
          <w:tab w:val="clear" w:pos="567"/>
          <w:tab w:val="left" w:pos="0"/>
        </w:tabs>
        <w:ind w:right="62"/>
        <w:rPr>
          <w:rFonts w:eastAsia="Meiryo"/>
          <w:kern w:val="0"/>
          <w:szCs w:val="22"/>
        </w:rPr>
      </w:pPr>
      <w:r w:rsidRPr="00143138">
        <w:rPr>
          <w:rFonts w:eastAsia="Meiryo"/>
          <w:kern w:val="0"/>
          <w:szCs w:val="22"/>
        </w:rPr>
        <w:t>4.7</w:t>
      </w:r>
      <w:r w:rsidRPr="00143138">
        <w:rPr>
          <w:rFonts w:eastAsia="Meiryo"/>
          <w:kern w:val="0"/>
          <w:szCs w:val="22"/>
        </w:rPr>
        <w:tab/>
        <w:t>Effects on ability to drive and use machines</w:t>
      </w:r>
    </w:p>
    <w:p w14:paraId="21B26DEB"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552F86EB"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 xml:space="preserve">Somnolence, dizziness, paraesthesia and blurred vision have been reported with the use of </w:t>
      </w:r>
      <w:r w:rsidR="008B1324" w:rsidRPr="00143138">
        <w:rPr>
          <w:rFonts w:ascii="Times New Roman" w:eastAsia="Meiryo" w:hAnsi="Times New Roman"/>
        </w:rPr>
        <w:t>f</w:t>
      </w:r>
      <w:r w:rsidRPr="00143138">
        <w:rPr>
          <w:rFonts w:ascii="Times New Roman" w:eastAsia="Meiryo" w:hAnsi="Times New Roman"/>
        </w:rPr>
        <w:t xml:space="preserve">ebuxostat. Patients should exercise caution before driving, using machinery or participating in dangerous activities until they are reasonably certain that </w:t>
      </w:r>
      <w:r w:rsidR="000E3197" w:rsidRPr="00143138">
        <w:rPr>
          <w:rFonts w:ascii="Times New Roman" w:eastAsia="Meiryo" w:hAnsi="Times New Roman"/>
        </w:rPr>
        <w:t>febuxostat</w:t>
      </w:r>
      <w:r w:rsidRPr="00143138">
        <w:rPr>
          <w:rFonts w:ascii="Times New Roman" w:eastAsia="Meiryo" w:hAnsi="Times New Roman"/>
        </w:rPr>
        <w:t xml:space="preserve"> does not adversely affect performance.</w:t>
      </w:r>
    </w:p>
    <w:p w14:paraId="1B57C834"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11A83CC6" w14:textId="77777777" w:rsidR="00D94262" w:rsidRPr="00143138" w:rsidRDefault="00D94262" w:rsidP="00E03662">
      <w:pPr>
        <w:pStyle w:val="Heading1"/>
        <w:tabs>
          <w:tab w:val="clear" w:pos="567"/>
          <w:tab w:val="left" w:pos="0"/>
        </w:tabs>
        <w:ind w:right="62"/>
        <w:rPr>
          <w:rFonts w:eastAsia="Meiryo"/>
          <w:kern w:val="0"/>
          <w:szCs w:val="22"/>
        </w:rPr>
      </w:pPr>
      <w:r w:rsidRPr="00143138">
        <w:rPr>
          <w:rFonts w:eastAsia="Meiryo"/>
          <w:kern w:val="0"/>
          <w:szCs w:val="22"/>
        </w:rPr>
        <w:t>4.8</w:t>
      </w:r>
      <w:r w:rsidRPr="00143138">
        <w:rPr>
          <w:rFonts w:eastAsia="Meiryo"/>
          <w:kern w:val="0"/>
          <w:szCs w:val="22"/>
        </w:rPr>
        <w:tab/>
        <w:t>Undesirable effects</w:t>
      </w:r>
    </w:p>
    <w:p w14:paraId="7E302F26"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198DBFFD"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Summary of the safety profile</w:t>
      </w:r>
    </w:p>
    <w:p w14:paraId="6665B3B8" w14:textId="77777777" w:rsidR="00483BFC" w:rsidRDefault="00483BFC"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6E0B1810"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The most commonly reported adverse reactions in clinical trials (4,072 subjects treated at least with a dose from 10</w:t>
      </w:r>
      <w:r w:rsidR="0075286D" w:rsidRPr="00143138">
        <w:rPr>
          <w:rFonts w:ascii="Times New Roman" w:eastAsia="Meiryo" w:hAnsi="Times New Roman"/>
        </w:rPr>
        <w:t> mg</w:t>
      </w:r>
      <w:r w:rsidRPr="00143138">
        <w:rPr>
          <w:rFonts w:ascii="Times New Roman" w:eastAsia="Meiryo" w:hAnsi="Times New Roman"/>
        </w:rPr>
        <w:t xml:space="preserve"> to 300</w:t>
      </w:r>
      <w:r w:rsidR="0075286D" w:rsidRPr="00143138">
        <w:rPr>
          <w:rFonts w:ascii="Times New Roman" w:eastAsia="Meiryo" w:hAnsi="Times New Roman"/>
        </w:rPr>
        <w:t> mg</w:t>
      </w:r>
      <w:r w:rsidRPr="00143138">
        <w:rPr>
          <w:rFonts w:ascii="Times New Roman" w:eastAsia="Meiryo" w:hAnsi="Times New Roman"/>
        </w:rPr>
        <w:t>) and post-marketing experience in gout patients are gout flares, liver</w:t>
      </w:r>
      <w:r w:rsidR="009D46BF" w:rsidRPr="00143138">
        <w:rPr>
          <w:rFonts w:ascii="Times New Roman" w:eastAsia="Meiryo" w:hAnsi="Times New Roman"/>
        </w:rPr>
        <w:t xml:space="preserve"> </w:t>
      </w:r>
      <w:r w:rsidRPr="00143138">
        <w:rPr>
          <w:rFonts w:ascii="Times New Roman" w:eastAsia="Meiryo" w:hAnsi="Times New Roman"/>
        </w:rPr>
        <w:t>function abnormalities, diarrhoea, nausea, headache, rash and oedema. These adverse reactions were mostly mild or moderate in severity. Rare serious hypersensitivity reactions to febuxostat, some of</w:t>
      </w:r>
      <w:r w:rsidR="009D46BF" w:rsidRPr="00143138">
        <w:rPr>
          <w:rFonts w:ascii="Times New Roman" w:eastAsia="Meiryo" w:hAnsi="Times New Roman"/>
        </w:rPr>
        <w:t xml:space="preserve"> </w:t>
      </w:r>
      <w:r w:rsidRPr="00143138">
        <w:rPr>
          <w:rFonts w:ascii="Times New Roman" w:eastAsia="Meiryo" w:hAnsi="Times New Roman"/>
        </w:rPr>
        <w:t>which were associated to systemic symptoms, have occurred in the post-marketing experience.</w:t>
      </w:r>
    </w:p>
    <w:p w14:paraId="3AA6FEC5"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3388A734" w14:textId="77777777" w:rsidR="00D94262" w:rsidRPr="00A27F02"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u w:val="single"/>
        </w:rPr>
      </w:pPr>
      <w:r w:rsidRPr="00A27F02">
        <w:rPr>
          <w:rFonts w:ascii="Times New Roman" w:eastAsia="Meiryo" w:hAnsi="Times New Roman"/>
          <w:iCs/>
          <w:u w:val="single"/>
        </w:rPr>
        <w:t>Tabulated list of adverse reactions</w:t>
      </w:r>
    </w:p>
    <w:p w14:paraId="6CE51268" w14:textId="77777777" w:rsidR="00483BFC" w:rsidRDefault="00483BFC"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1C83555A"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Common (≥1/100 to &lt;1/10), uncommon (≥1/1,000 to &lt;1/100) and rare (≥1/10,000 to &lt;1/1,000)</w:t>
      </w:r>
      <w:r w:rsidR="009D46BF" w:rsidRPr="00143138">
        <w:rPr>
          <w:rFonts w:ascii="Times New Roman" w:eastAsia="Meiryo" w:hAnsi="Times New Roman"/>
        </w:rPr>
        <w:t xml:space="preserve"> </w:t>
      </w:r>
      <w:r w:rsidRPr="00143138">
        <w:rPr>
          <w:rFonts w:ascii="Times New Roman" w:eastAsia="Meiryo" w:hAnsi="Times New Roman"/>
        </w:rPr>
        <w:t>adverse reactions occurring in patients treated with febuxostat are listed below.</w:t>
      </w:r>
    </w:p>
    <w:p w14:paraId="756E20E7"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The frequencies are based on studies and post-marketing experience in gout patients.</w:t>
      </w:r>
    </w:p>
    <w:p w14:paraId="1CF13B80"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6D846175" w14:textId="77777777" w:rsidR="00D94262" w:rsidRPr="00143138" w:rsidRDefault="00D94262" w:rsidP="00E03662">
      <w:pPr>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Within each frequency grouping, adverse reactions are presented in order of decreasing seriousness.</w:t>
      </w:r>
    </w:p>
    <w:p w14:paraId="0A9BBC0B" w14:textId="77777777" w:rsidR="009D46BF" w:rsidRPr="00143138" w:rsidRDefault="009D46BF" w:rsidP="00E03662">
      <w:pPr>
        <w:widowControl w:val="0"/>
        <w:tabs>
          <w:tab w:val="left" w:pos="0"/>
        </w:tabs>
        <w:autoSpaceDE w:val="0"/>
        <w:autoSpaceDN w:val="0"/>
        <w:adjustRightInd w:val="0"/>
        <w:spacing w:after="0" w:line="240" w:lineRule="auto"/>
        <w:ind w:right="62"/>
        <w:rPr>
          <w:rFonts w:ascii="Times New Roman" w:eastAsia="Meiryo" w:hAnsi="Times New Roman"/>
        </w:rPr>
      </w:pPr>
    </w:p>
    <w:p w14:paraId="1389B343" w14:textId="77777777" w:rsidR="00D94262" w:rsidRPr="00143138" w:rsidRDefault="00D94262" w:rsidP="00A27F02">
      <w:pPr>
        <w:keepNext/>
        <w:keepLines/>
        <w:widowControl w:val="0"/>
        <w:tabs>
          <w:tab w:val="left" w:pos="0"/>
        </w:tabs>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i/>
          <w:iCs/>
        </w:rPr>
        <w:t>Table 1: Adverse reactions in combined phase 3, long-term extension studies and post-marketing experience in gout patients.</w:t>
      </w:r>
    </w:p>
    <w:tbl>
      <w:tblPr>
        <w:tblW w:w="9356" w:type="dxa"/>
        <w:tblInd w:w="5" w:type="dxa"/>
        <w:tblLayout w:type="fixed"/>
        <w:tblCellMar>
          <w:left w:w="0" w:type="dxa"/>
          <w:right w:w="0" w:type="dxa"/>
        </w:tblCellMar>
        <w:tblLook w:val="0000" w:firstRow="0" w:lastRow="0" w:firstColumn="0" w:lastColumn="0" w:noHBand="0" w:noVBand="0"/>
      </w:tblPr>
      <w:tblGrid>
        <w:gridCol w:w="3261"/>
        <w:gridCol w:w="6095"/>
      </w:tblGrid>
      <w:tr w:rsidR="00143138" w:rsidRPr="00143138" w14:paraId="440D18CF" w14:textId="77777777" w:rsidTr="00131A18">
        <w:tc>
          <w:tcPr>
            <w:tcW w:w="3261" w:type="dxa"/>
            <w:tcBorders>
              <w:top w:val="single" w:sz="4" w:space="0" w:color="000000"/>
              <w:left w:val="single" w:sz="4" w:space="0" w:color="000000"/>
              <w:bottom w:val="single" w:sz="4" w:space="0" w:color="000000"/>
              <w:right w:val="single" w:sz="4" w:space="0" w:color="000000"/>
            </w:tcBorders>
          </w:tcPr>
          <w:p w14:paraId="24AECCD6" w14:textId="77777777" w:rsidR="00D94262" w:rsidRPr="00143138" w:rsidRDefault="00D94262" w:rsidP="00A27F02">
            <w:pPr>
              <w:keepNext/>
              <w:keepLines/>
              <w:widowControl w:val="0"/>
              <w:autoSpaceDE w:val="0"/>
              <w:autoSpaceDN w:val="0"/>
              <w:adjustRightInd w:val="0"/>
              <w:spacing w:after="0" w:line="246" w:lineRule="exact"/>
              <w:ind w:left="102" w:right="-20"/>
              <w:rPr>
                <w:rFonts w:ascii="Times New Roman" w:hAnsi="Times New Roman"/>
              </w:rPr>
            </w:pPr>
            <w:r w:rsidRPr="00143138">
              <w:rPr>
                <w:rFonts w:ascii="Times New Roman" w:hAnsi="Times New Roman"/>
              </w:rPr>
              <w:t>Blood and lymphatic system</w:t>
            </w:r>
          </w:p>
          <w:p w14:paraId="60F4E9C2" w14:textId="77777777" w:rsidR="00D94262" w:rsidRPr="00143138" w:rsidRDefault="00D94262" w:rsidP="00A27F02">
            <w:pPr>
              <w:keepNext/>
              <w:keepLines/>
              <w:widowControl w:val="0"/>
              <w:autoSpaceDE w:val="0"/>
              <w:autoSpaceDN w:val="0"/>
              <w:adjustRightInd w:val="0"/>
              <w:spacing w:before="1" w:after="0" w:line="240" w:lineRule="auto"/>
              <w:ind w:left="102" w:right="-20"/>
              <w:rPr>
                <w:rFonts w:ascii="Times New Roman" w:hAnsi="Times New Roman"/>
                <w:sz w:val="24"/>
                <w:szCs w:val="24"/>
              </w:rPr>
            </w:pPr>
            <w:r w:rsidRPr="00143138">
              <w:rPr>
                <w:rFonts w:ascii="Times New Roman" w:hAnsi="Times New Roman"/>
              </w:rPr>
              <w:t>disorders</w:t>
            </w:r>
          </w:p>
        </w:tc>
        <w:tc>
          <w:tcPr>
            <w:tcW w:w="6095" w:type="dxa"/>
            <w:tcBorders>
              <w:top w:val="single" w:sz="4" w:space="0" w:color="000000"/>
              <w:left w:val="single" w:sz="4" w:space="0" w:color="000000"/>
              <w:bottom w:val="single" w:sz="4" w:space="0" w:color="000000"/>
              <w:right w:val="single" w:sz="4" w:space="0" w:color="000000"/>
            </w:tcBorders>
          </w:tcPr>
          <w:p w14:paraId="2EB8A446" w14:textId="77777777" w:rsidR="00D94262" w:rsidRPr="00143138" w:rsidRDefault="00D94262" w:rsidP="00A27F02">
            <w:pPr>
              <w:keepNext/>
              <w:keepLines/>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Rare</w:t>
            </w:r>
          </w:p>
          <w:p w14:paraId="7C82E160" w14:textId="26F9B27A" w:rsidR="00D94262" w:rsidRPr="00143138" w:rsidRDefault="00D94262" w:rsidP="00A27F02">
            <w:pPr>
              <w:keepNext/>
              <w:keepLines/>
              <w:widowControl w:val="0"/>
              <w:autoSpaceDE w:val="0"/>
              <w:autoSpaceDN w:val="0"/>
              <w:adjustRightInd w:val="0"/>
              <w:spacing w:before="1" w:after="0" w:line="240" w:lineRule="auto"/>
              <w:ind w:left="100" w:right="-20"/>
              <w:rPr>
                <w:rFonts w:ascii="Times New Roman" w:hAnsi="Times New Roman"/>
                <w:sz w:val="24"/>
                <w:szCs w:val="24"/>
              </w:rPr>
            </w:pPr>
            <w:r w:rsidRPr="00143138">
              <w:rPr>
                <w:rFonts w:ascii="Times New Roman" w:hAnsi="Times New Roman"/>
              </w:rPr>
              <w:t xml:space="preserve">Pancytopenia, </w:t>
            </w:r>
            <w:r w:rsidRPr="00754994">
              <w:rPr>
                <w:rFonts w:ascii="Times New Roman" w:hAnsi="Times New Roman"/>
                <w:color w:val="000000" w:themeColor="text1"/>
              </w:rPr>
              <w:t>thrombocytopenia</w:t>
            </w:r>
            <w:r w:rsidR="00754994" w:rsidRPr="00754994">
              <w:rPr>
                <w:rFonts w:ascii="Times New Roman" w:hAnsi="Times New Roman"/>
                <w:color w:val="000000" w:themeColor="text1"/>
              </w:rPr>
              <w:t>, agranulocytosis*</w:t>
            </w:r>
          </w:p>
        </w:tc>
      </w:tr>
      <w:tr w:rsidR="00143138" w:rsidRPr="00143138" w14:paraId="671A90B6" w14:textId="77777777" w:rsidTr="00131A18">
        <w:tc>
          <w:tcPr>
            <w:tcW w:w="3261" w:type="dxa"/>
            <w:tcBorders>
              <w:top w:val="single" w:sz="4" w:space="0" w:color="000000"/>
              <w:left w:val="single" w:sz="4" w:space="0" w:color="000000"/>
              <w:bottom w:val="single" w:sz="4" w:space="0" w:color="000000"/>
              <w:right w:val="single" w:sz="4" w:space="0" w:color="000000"/>
            </w:tcBorders>
          </w:tcPr>
          <w:p w14:paraId="457D9DA2"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sz w:val="24"/>
                <w:szCs w:val="24"/>
              </w:rPr>
            </w:pPr>
            <w:r w:rsidRPr="00143138">
              <w:rPr>
                <w:rFonts w:ascii="Times New Roman" w:hAnsi="Times New Roman"/>
              </w:rPr>
              <w:t>Immune system disorders</w:t>
            </w:r>
          </w:p>
        </w:tc>
        <w:tc>
          <w:tcPr>
            <w:tcW w:w="6095" w:type="dxa"/>
            <w:tcBorders>
              <w:top w:val="single" w:sz="4" w:space="0" w:color="000000"/>
              <w:left w:val="single" w:sz="4" w:space="0" w:color="000000"/>
              <w:bottom w:val="single" w:sz="4" w:space="0" w:color="000000"/>
              <w:right w:val="single" w:sz="4" w:space="0" w:color="000000"/>
            </w:tcBorders>
          </w:tcPr>
          <w:p w14:paraId="7F1520EC"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Rare</w:t>
            </w:r>
          </w:p>
          <w:p w14:paraId="689CEC1A"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sz w:val="24"/>
                <w:szCs w:val="24"/>
              </w:rPr>
            </w:pPr>
            <w:r w:rsidRPr="00143138">
              <w:rPr>
                <w:rFonts w:ascii="Times New Roman" w:hAnsi="Times New Roman"/>
              </w:rPr>
              <w:t>Anaphylactic reaction*, drug hypersensitivity*</w:t>
            </w:r>
          </w:p>
        </w:tc>
      </w:tr>
      <w:tr w:rsidR="00143138" w:rsidRPr="00143138" w14:paraId="41DDFB5E" w14:textId="77777777" w:rsidTr="00131A18">
        <w:tc>
          <w:tcPr>
            <w:tcW w:w="3261" w:type="dxa"/>
            <w:tcBorders>
              <w:top w:val="single" w:sz="4" w:space="0" w:color="000000"/>
              <w:left w:val="single" w:sz="4" w:space="0" w:color="000000"/>
              <w:bottom w:val="single" w:sz="4" w:space="0" w:color="000000"/>
              <w:right w:val="single" w:sz="4" w:space="0" w:color="000000"/>
            </w:tcBorders>
          </w:tcPr>
          <w:p w14:paraId="012E8C35"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sz w:val="24"/>
                <w:szCs w:val="24"/>
              </w:rPr>
            </w:pPr>
            <w:r w:rsidRPr="00143138">
              <w:rPr>
                <w:rFonts w:ascii="Times New Roman" w:hAnsi="Times New Roman"/>
              </w:rPr>
              <w:t>Endocrine disorders</w:t>
            </w:r>
          </w:p>
        </w:tc>
        <w:tc>
          <w:tcPr>
            <w:tcW w:w="6095" w:type="dxa"/>
            <w:tcBorders>
              <w:top w:val="single" w:sz="4" w:space="0" w:color="000000"/>
              <w:left w:val="single" w:sz="4" w:space="0" w:color="000000"/>
              <w:bottom w:val="single" w:sz="4" w:space="0" w:color="000000"/>
              <w:right w:val="single" w:sz="4" w:space="0" w:color="000000"/>
            </w:tcBorders>
          </w:tcPr>
          <w:p w14:paraId="71C58AEB"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Uncommon</w:t>
            </w:r>
          </w:p>
          <w:p w14:paraId="426F4605"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sz w:val="24"/>
                <w:szCs w:val="24"/>
              </w:rPr>
            </w:pPr>
            <w:r w:rsidRPr="00143138">
              <w:rPr>
                <w:rFonts w:ascii="Times New Roman" w:hAnsi="Times New Roman"/>
              </w:rPr>
              <w:t>Blood thyroid stimulating hormone increased</w:t>
            </w:r>
          </w:p>
        </w:tc>
      </w:tr>
      <w:tr w:rsidR="00143138" w:rsidRPr="00143138" w14:paraId="05A60E37" w14:textId="77777777" w:rsidTr="00131A18">
        <w:tc>
          <w:tcPr>
            <w:tcW w:w="3261" w:type="dxa"/>
            <w:tcBorders>
              <w:top w:val="single" w:sz="4" w:space="0" w:color="000000"/>
              <w:left w:val="single" w:sz="4" w:space="0" w:color="000000"/>
              <w:bottom w:val="single" w:sz="4" w:space="0" w:color="000000"/>
              <w:right w:val="single" w:sz="4" w:space="0" w:color="000000"/>
            </w:tcBorders>
          </w:tcPr>
          <w:p w14:paraId="7C011EE9"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sz w:val="24"/>
                <w:szCs w:val="24"/>
              </w:rPr>
            </w:pPr>
            <w:r w:rsidRPr="00143138">
              <w:rPr>
                <w:rFonts w:ascii="Times New Roman" w:hAnsi="Times New Roman"/>
              </w:rPr>
              <w:t>Eye disorders</w:t>
            </w:r>
          </w:p>
        </w:tc>
        <w:tc>
          <w:tcPr>
            <w:tcW w:w="6095" w:type="dxa"/>
            <w:tcBorders>
              <w:top w:val="single" w:sz="4" w:space="0" w:color="000000"/>
              <w:left w:val="single" w:sz="4" w:space="0" w:color="000000"/>
              <w:bottom w:val="single" w:sz="4" w:space="0" w:color="000000"/>
              <w:right w:val="single" w:sz="4" w:space="0" w:color="000000"/>
            </w:tcBorders>
          </w:tcPr>
          <w:p w14:paraId="520BC1B6"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Rare</w:t>
            </w:r>
          </w:p>
          <w:p w14:paraId="281340B4"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sz w:val="24"/>
                <w:szCs w:val="24"/>
              </w:rPr>
            </w:pPr>
            <w:r w:rsidRPr="00143138">
              <w:rPr>
                <w:rFonts w:ascii="Times New Roman" w:hAnsi="Times New Roman"/>
              </w:rPr>
              <w:t>Blurred vision</w:t>
            </w:r>
          </w:p>
        </w:tc>
      </w:tr>
      <w:tr w:rsidR="00143138" w:rsidRPr="00143138" w14:paraId="0BE61C95" w14:textId="77777777" w:rsidTr="00131A18">
        <w:tc>
          <w:tcPr>
            <w:tcW w:w="3261" w:type="dxa"/>
            <w:tcBorders>
              <w:top w:val="single" w:sz="4" w:space="0" w:color="000000"/>
              <w:left w:val="single" w:sz="4" w:space="0" w:color="000000"/>
              <w:bottom w:val="single" w:sz="4" w:space="0" w:color="000000"/>
              <w:right w:val="single" w:sz="4" w:space="0" w:color="000000"/>
            </w:tcBorders>
          </w:tcPr>
          <w:p w14:paraId="4E7BF8C5"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rPr>
            </w:pPr>
            <w:r w:rsidRPr="00143138">
              <w:rPr>
                <w:rFonts w:ascii="Times New Roman" w:hAnsi="Times New Roman"/>
              </w:rPr>
              <w:t>Metabolism and nutrition</w:t>
            </w:r>
          </w:p>
          <w:p w14:paraId="05037E87" w14:textId="77777777" w:rsidR="00D94262" w:rsidRPr="00143138" w:rsidRDefault="00D94262">
            <w:pPr>
              <w:widowControl w:val="0"/>
              <w:autoSpaceDE w:val="0"/>
              <w:autoSpaceDN w:val="0"/>
              <w:adjustRightInd w:val="0"/>
              <w:spacing w:before="1" w:after="0" w:line="240" w:lineRule="auto"/>
              <w:ind w:left="102" w:right="-20"/>
              <w:rPr>
                <w:rFonts w:ascii="Times New Roman" w:hAnsi="Times New Roman"/>
                <w:sz w:val="24"/>
                <w:szCs w:val="24"/>
              </w:rPr>
            </w:pPr>
            <w:r w:rsidRPr="00143138">
              <w:rPr>
                <w:rFonts w:ascii="Times New Roman" w:hAnsi="Times New Roman"/>
              </w:rPr>
              <w:t>disorders</w:t>
            </w:r>
          </w:p>
        </w:tc>
        <w:tc>
          <w:tcPr>
            <w:tcW w:w="6095" w:type="dxa"/>
            <w:tcBorders>
              <w:top w:val="single" w:sz="4" w:space="0" w:color="000000"/>
              <w:left w:val="single" w:sz="4" w:space="0" w:color="000000"/>
              <w:bottom w:val="single" w:sz="4" w:space="0" w:color="000000"/>
              <w:right w:val="single" w:sz="4" w:space="0" w:color="000000"/>
            </w:tcBorders>
          </w:tcPr>
          <w:p w14:paraId="7219B62A"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Common***</w:t>
            </w:r>
          </w:p>
          <w:p w14:paraId="5F6E6124"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rPr>
            </w:pPr>
            <w:r w:rsidRPr="00143138">
              <w:rPr>
                <w:rFonts w:ascii="Times New Roman" w:hAnsi="Times New Roman"/>
              </w:rPr>
              <w:t>Gout flares</w:t>
            </w:r>
          </w:p>
          <w:p w14:paraId="289193E5"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u w:val="single"/>
              </w:rPr>
              <w:t>Uncommon</w:t>
            </w:r>
          </w:p>
          <w:p w14:paraId="73E38EA8" w14:textId="77777777" w:rsidR="00D94262" w:rsidRPr="00143138" w:rsidRDefault="00D94262">
            <w:pPr>
              <w:widowControl w:val="0"/>
              <w:autoSpaceDE w:val="0"/>
              <w:autoSpaceDN w:val="0"/>
              <w:adjustRightInd w:val="0"/>
              <w:spacing w:before="5" w:after="0" w:line="252" w:lineRule="exact"/>
              <w:ind w:left="100" w:right="620"/>
              <w:rPr>
                <w:rFonts w:ascii="Times New Roman" w:hAnsi="Times New Roman"/>
              </w:rPr>
            </w:pPr>
            <w:r w:rsidRPr="00143138">
              <w:rPr>
                <w:rFonts w:ascii="Times New Roman" w:hAnsi="Times New Roman"/>
              </w:rPr>
              <w:t>Diabetes mellitus, hyperlipidemia, decrease appetite, weight increase</w:t>
            </w:r>
          </w:p>
          <w:p w14:paraId="7BE4B465" w14:textId="77777777" w:rsidR="00D94262" w:rsidRPr="00143138" w:rsidRDefault="00D94262">
            <w:pPr>
              <w:widowControl w:val="0"/>
              <w:autoSpaceDE w:val="0"/>
              <w:autoSpaceDN w:val="0"/>
              <w:adjustRightInd w:val="0"/>
              <w:spacing w:after="0" w:line="249" w:lineRule="exact"/>
              <w:ind w:left="100" w:right="-20"/>
              <w:rPr>
                <w:rFonts w:ascii="Times New Roman" w:hAnsi="Times New Roman"/>
              </w:rPr>
            </w:pPr>
            <w:r w:rsidRPr="00143138">
              <w:rPr>
                <w:rFonts w:ascii="Times New Roman" w:hAnsi="Times New Roman"/>
                <w:u w:val="single"/>
              </w:rPr>
              <w:t>Rare</w:t>
            </w:r>
          </w:p>
          <w:p w14:paraId="0FE98027"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sz w:val="24"/>
                <w:szCs w:val="24"/>
              </w:rPr>
            </w:pPr>
            <w:r w:rsidRPr="00143138">
              <w:rPr>
                <w:rFonts w:ascii="Times New Roman" w:hAnsi="Times New Roman"/>
              </w:rPr>
              <w:t>Weight decrease, increase appetite, anorexia</w:t>
            </w:r>
          </w:p>
        </w:tc>
      </w:tr>
      <w:tr w:rsidR="00143138" w:rsidRPr="00143138" w14:paraId="6FCADE43" w14:textId="77777777" w:rsidTr="00131A18">
        <w:tc>
          <w:tcPr>
            <w:tcW w:w="3261" w:type="dxa"/>
            <w:tcBorders>
              <w:top w:val="single" w:sz="4" w:space="0" w:color="000000"/>
              <w:left w:val="single" w:sz="4" w:space="0" w:color="000000"/>
              <w:bottom w:val="single" w:sz="4" w:space="0" w:color="000000"/>
              <w:right w:val="single" w:sz="4" w:space="0" w:color="000000"/>
            </w:tcBorders>
          </w:tcPr>
          <w:p w14:paraId="15E32D63"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sz w:val="24"/>
                <w:szCs w:val="24"/>
              </w:rPr>
            </w:pPr>
            <w:r w:rsidRPr="00143138">
              <w:rPr>
                <w:rFonts w:ascii="Times New Roman" w:hAnsi="Times New Roman"/>
              </w:rPr>
              <w:t>Psychiatric disorders</w:t>
            </w:r>
          </w:p>
        </w:tc>
        <w:tc>
          <w:tcPr>
            <w:tcW w:w="6095" w:type="dxa"/>
            <w:tcBorders>
              <w:top w:val="single" w:sz="4" w:space="0" w:color="000000"/>
              <w:left w:val="single" w:sz="4" w:space="0" w:color="000000"/>
              <w:bottom w:val="single" w:sz="4" w:space="0" w:color="000000"/>
              <w:right w:val="single" w:sz="4" w:space="0" w:color="000000"/>
            </w:tcBorders>
          </w:tcPr>
          <w:p w14:paraId="4750FDB7"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Uncommon</w:t>
            </w:r>
          </w:p>
          <w:p w14:paraId="09222BA7"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rPr>
            </w:pPr>
            <w:r w:rsidRPr="00143138">
              <w:rPr>
                <w:rFonts w:ascii="Times New Roman" w:hAnsi="Times New Roman"/>
              </w:rPr>
              <w:t>Libido decreased, insomnia</w:t>
            </w:r>
          </w:p>
          <w:p w14:paraId="7EF154CB"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u w:val="single"/>
              </w:rPr>
              <w:t>Rare</w:t>
            </w:r>
          </w:p>
          <w:p w14:paraId="0B4EF99E"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sz w:val="24"/>
                <w:szCs w:val="24"/>
              </w:rPr>
            </w:pPr>
            <w:r w:rsidRPr="00143138">
              <w:rPr>
                <w:rFonts w:ascii="Times New Roman" w:hAnsi="Times New Roman"/>
              </w:rPr>
              <w:t>Nervousness</w:t>
            </w:r>
          </w:p>
        </w:tc>
      </w:tr>
      <w:tr w:rsidR="00143138" w:rsidRPr="00143138" w14:paraId="681DAB28" w14:textId="77777777" w:rsidTr="00131A18">
        <w:tc>
          <w:tcPr>
            <w:tcW w:w="3261" w:type="dxa"/>
            <w:tcBorders>
              <w:top w:val="single" w:sz="4" w:space="0" w:color="000000"/>
              <w:left w:val="single" w:sz="4" w:space="0" w:color="000000"/>
              <w:bottom w:val="single" w:sz="4" w:space="0" w:color="000000"/>
              <w:right w:val="single" w:sz="4" w:space="0" w:color="000000"/>
            </w:tcBorders>
          </w:tcPr>
          <w:p w14:paraId="54BDB590"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sz w:val="24"/>
                <w:szCs w:val="24"/>
              </w:rPr>
            </w:pPr>
            <w:r w:rsidRPr="00143138">
              <w:rPr>
                <w:rFonts w:ascii="Times New Roman" w:hAnsi="Times New Roman"/>
              </w:rPr>
              <w:t>Nervous system disorders</w:t>
            </w:r>
          </w:p>
        </w:tc>
        <w:tc>
          <w:tcPr>
            <w:tcW w:w="6095" w:type="dxa"/>
            <w:tcBorders>
              <w:top w:val="single" w:sz="4" w:space="0" w:color="000000"/>
              <w:left w:val="single" w:sz="4" w:space="0" w:color="000000"/>
              <w:bottom w:val="single" w:sz="4" w:space="0" w:color="000000"/>
              <w:right w:val="single" w:sz="4" w:space="0" w:color="000000"/>
            </w:tcBorders>
          </w:tcPr>
          <w:p w14:paraId="0CEB2DA8"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Common</w:t>
            </w:r>
          </w:p>
          <w:p w14:paraId="35433F6D"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rPr>
            </w:pPr>
            <w:r w:rsidRPr="00143138">
              <w:rPr>
                <w:rFonts w:ascii="Times New Roman" w:hAnsi="Times New Roman"/>
              </w:rPr>
              <w:t>Headache</w:t>
            </w:r>
          </w:p>
          <w:p w14:paraId="6FE517AE"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u w:val="single"/>
              </w:rPr>
              <w:t>Uncommon</w:t>
            </w:r>
          </w:p>
          <w:p w14:paraId="42CA5B4F" w14:textId="77777777" w:rsidR="00D94262" w:rsidRPr="00143138" w:rsidRDefault="00D94262">
            <w:pPr>
              <w:widowControl w:val="0"/>
              <w:autoSpaceDE w:val="0"/>
              <w:autoSpaceDN w:val="0"/>
              <w:adjustRightInd w:val="0"/>
              <w:spacing w:before="1" w:after="0" w:line="254" w:lineRule="exact"/>
              <w:ind w:left="100" w:right="336"/>
              <w:rPr>
                <w:rFonts w:ascii="Times New Roman" w:hAnsi="Times New Roman"/>
                <w:sz w:val="24"/>
                <w:szCs w:val="24"/>
              </w:rPr>
            </w:pPr>
            <w:r w:rsidRPr="00143138">
              <w:rPr>
                <w:rFonts w:ascii="Times New Roman" w:hAnsi="Times New Roman"/>
              </w:rPr>
              <w:t>Dizziness, paraesthesia, hemiparesis, somnolence, altered taste, hypoaesthesia, hyposmia</w:t>
            </w:r>
          </w:p>
        </w:tc>
      </w:tr>
      <w:tr w:rsidR="00143138" w:rsidRPr="00143138" w14:paraId="34095FFF" w14:textId="77777777" w:rsidTr="00131A18">
        <w:tc>
          <w:tcPr>
            <w:tcW w:w="3261" w:type="dxa"/>
            <w:tcBorders>
              <w:top w:val="single" w:sz="4" w:space="0" w:color="000000"/>
              <w:left w:val="single" w:sz="4" w:space="0" w:color="000000"/>
              <w:bottom w:val="single" w:sz="4" w:space="0" w:color="000000"/>
              <w:right w:val="single" w:sz="4" w:space="0" w:color="000000"/>
            </w:tcBorders>
          </w:tcPr>
          <w:p w14:paraId="553C05FB"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sz w:val="24"/>
                <w:szCs w:val="24"/>
              </w:rPr>
            </w:pPr>
            <w:r w:rsidRPr="00143138">
              <w:rPr>
                <w:rFonts w:ascii="Times New Roman" w:hAnsi="Times New Roman"/>
              </w:rPr>
              <w:t>Ear and labyrinth disorders</w:t>
            </w:r>
          </w:p>
        </w:tc>
        <w:tc>
          <w:tcPr>
            <w:tcW w:w="6095" w:type="dxa"/>
            <w:tcBorders>
              <w:top w:val="single" w:sz="4" w:space="0" w:color="000000"/>
              <w:left w:val="single" w:sz="4" w:space="0" w:color="000000"/>
              <w:bottom w:val="single" w:sz="4" w:space="0" w:color="000000"/>
              <w:right w:val="single" w:sz="4" w:space="0" w:color="000000"/>
            </w:tcBorders>
          </w:tcPr>
          <w:p w14:paraId="7ABE4FF6"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Rare</w:t>
            </w:r>
          </w:p>
          <w:p w14:paraId="720E9224"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sz w:val="24"/>
                <w:szCs w:val="24"/>
              </w:rPr>
            </w:pPr>
            <w:r w:rsidRPr="00143138">
              <w:rPr>
                <w:rFonts w:ascii="Times New Roman" w:hAnsi="Times New Roman"/>
              </w:rPr>
              <w:t>Tinnitus</w:t>
            </w:r>
          </w:p>
        </w:tc>
      </w:tr>
      <w:tr w:rsidR="00143138" w:rsidRPr="00143138" w14:paraId="6FEED167" w14:textId="77777777" w:rsidTr="00131A18">
        <w:tc>
          <w:tcPr>
            <w:tcW w:w="3261" w:type="dxa"/>
            <w:tcBorders>
              <w:top w:val="single" w:sz="4" w:space="0" w:color="000000"/>
              <w:left w:val="single" w:sz="4" w:space="0" w:color="000000"/>
              <w:bottom w:val="single" w:sz="4" w:space="0" w:color="000000"/>
              <w:right w:val="single" w:sz="4" w:space="0" w:color="000000"/>
            </w:tcBorders>
          </w:tcPr>
          <w:p w14:paraId="66B48949"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sz w:val="24"/>
                <w:szCs w:val="24"/>
              </w:rPr>
            </w:pPr>
            <w:r w:rsidRPr="00143138">
              <w:rPr>
                <w:rFonts w:ascii="Times New Roman" w:hAnsi="Times New Roman"/>
              </w:rPr>
              <w:t>Cardiac disorders</w:t>
            </w:r>
          </w:p>
        </w:tc>
        <w:tc>
          <w:tcPr>
            <w:tcW w:w="6095" w:type="dxa"/>
            <w:tcBorders>
              <w:top w:val="single" w:sz="4" w:space="0" w:color="000000"/>
              <w:left w:val="single" w:sz="4" w:space="0" w:color="000000"/>
              <w:bottom w:val="single" w:sz="4" w:space="0" w:color="000000"/>
              <w:right w:val="single" w:sz="4" w:space="0" w:color="000000"/>
            </w:tcBorders>
          </w:tcPr>
          <w:p w14:paraId="37039295" w14:textId="77777777" w:rsidR="00D94262" w:rsidRPr="00143138" w:rsidRDefault="00D94262">
            <w:pPr>
              <w:widowControl w:val="0"/>
              <w:autoSpaceDE w:val="0"/>
              <w:autoSpaceDN w:val="0"/>
              <w:adjustRightInd w:val="0"/>
              <w:spacing w:after="0" w:line="246" w:lineRule="exact"/>
              <w:ind w:left="100" w:right="4892"/>
              <w:jc w:val="both"/>
              <w:rPr>
                <w:rFonts w:ascii="Times New Roman" w:hAnsi="Times New Roman"/>
              </w:rPr>
            </w:pPr>
            <w:r w:rsidRPr="00143138">
              <w:rPr>
                <w:rFonts w:ascii="Times New Roman" w:hAnsi="Times New Roman"/>
                <w:u w:val="single"/>
              </w:rPr>
              <w:t>Uncommon</w:t>
            </w:r>
          </w:p>
          <w:p w14:paraId="1F1B2889" w14:textId="77777777" w:rsidR="00D94262" w:rsidRPr="00143138" w:rsidRDefault="00D94262">
            <w:pPr>
              <w:widowControl w:val="0"/>
              <w:autoSpaceDE w:val="0"/>
              <w:autoSpaceDN w:val="0"/>
              <w:adjustRightInd w:val="0"/>
              <w:spacing w:before="1" w:after="0" w:line="240" w:lineRule="auto"/>
              <w:ind w:left="100" w:right="88"/>
              <w:jc w:val="both"/>
              <w:rPr>
                <w:rFonts w:ascii="Times New Roman" w:hAnsi="Times New Roman"/>
                <w:sz w:val="24"/>
                <w:szCs w:val="24"/>
              </w:rPr>
            </w:pPr>
            <w:r w:rsidRPr="00143138">
              <w:rPr>
                <w:rFonts w:ascii="Times New Roman" w:hAnsi="Times New Roman"/>
              </w:rPr>
              <w:t>Atrial fibrillation, palpitations, ECG abnormal, left bundle branch block (see section Tumor Lysis Syndrome), sinus tachycardia (see section Tumor Lysis Syndrome)</w:t>
            </w:r>
          </w:p>
        </w:tc>
      </w:tr>
      <w:tr w:rsidR="00143138" w:rsidRPr="00143138" w14:paraId="553578C3" w14:textId="77777777" w:rsidTr="00131A18">
        <w:tc>
          <w:tcPr>
            <w:tcW w:w="3261" w:type="dxa"/>
            <w:tcBorders>
              <w:top w:val="single" w:sz="4" w:space="0" w:color="000000"/>
              <w:left w:val="single" w:sz="4" w:space="0" w:color="000000"/>
              <w:bottom w:val="single" w:sz="4" w:space="0" w:color="000000"/>
              <w:right w:val="single" w:sz="4" w:space="0" w:color="000000"/>
            </w:tcBorders>
          </w:tcPr>
          <w:p w14:paraId="37E4611E"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sz w:val="24"/>
                <w:szCs w:val="24"/>
              </w:rPr>
            </w:pPr>
            <w:r w:rsidRPr="00143138">
              <w:rPr>
                <w:rFonts w:ascii="Times New Roman" w:hAnsi="Times New Roman"/>
              </w:rPr>
              <w:t>Vascular disorders</w:t>
            </w:r>
          </w:p>
        </w:tc>
        <w:tc>
          <w:tcPr>
            <w:tcW w:w="6095" w:type="dxa"/>
            <w:tcBorders>
              <w:top w:val="single" w:sz="4" w:space="0" w:color="000000"/>
              <w:left w:val="single" w:sz="4" w:space="0" w:color="000000"/>
              <w:bottom w:val="single" w:sz="4" w:space="0" w:color="000000"/>
              <w:right w:val="single" w:sz="4" w:space="0" w:color="000000"/>
            </w:tcBorders>
          </w:tcPr>
          <w:p w14:paraId="4F6E89C0"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Uncommon</w:t>
            </w:r>
          </w:p>
          <w:p w14:paraId="5EA75A06" w14:textId="77777777" w:rsidR="00D94262" w:rsidRPr="00143138" w:rsidRDefault="00D94262" w:rsidP="00131A18">
            <w:pPr>
              <w:widowControl w:val="0"/>
              <w:autoSpaceDE w:val="0"/>
              <w:autoSpaceDN w:val="0"/>
              <w:adjustRightInd w:val="0"/>
              <w:spacing w:before="1" w:after="0" w:line="240" w:lineRule="auto"/>
              <w:ind w:left="100" w:right="-20"/>
              <w:rPr>
                <w:rFonts w:ascii="Times New Roman" w:hAnsi="Times New Roman"/>
                <w:sz w:val="24"/>
                <w:szCs w:val="24"/>
              </w:rPr>
            </w:pPr>
            <w:r w:rsidRPr="00143138">
              <w:rPr>
                <w:rFonts w:ascii="Times New Roman" w:hAnsi="Times New Roman"/>
              </w:rPr>
              <w:t>Hypertension, flushing, hot flush, haemorrhage (see section</w:t>
            </w:r>
            <w:r w:rsidR="00131A18" w:rsidRPr="00143138">
              <w:rPr>
                <w:rFonts w:ascii="Times New Roman" w:hAnsi="Times New Roman"/>
              </w:rPr>
              <w:t xml:space="preserve"> </w:t>
            </w:r>
            <w:r w:rsidRPr="00143138">
              <w:rPr>
                <w:rFonts w:ascii="Times New Roman" w:hAnsi="Times New Roman"/>
              </w:rPr>
              <w:t>Tumor Lysis Syndrome)</w:t>
            </w:r>
          </w:p>
        </w:tc>
      </w:tr>
      <w:tr w:rsidR="00143138" w:rsidRPr="00143138" w14:paraId="4184FEDC" w14:textId="77777777" w:rsidTr="00131A18">
        <w:tc>
          <w:tcPr>
            <w:tcW w:w="3261" w:type="dxa"/>
            <w:tcBorders>
              <w:top w:val="single" w:sz="4" w:space="0" w:color="000000"/>
              <w:left w:val="single" w:sz="4" w:space="0" w:color="000000"/>
              <w:bottom w:val="single" w:sz="4" w:space="0" w:color="000000"/>
              <w:right w:val="single" w:sz="4" w:space="0" w:color="000000"/>
            </w:tcBorders>
          </w:tcPr>
          <w:p w14:paraId="7F66AFD8" w14:textId="77777777" w:rsidR="00D94262" w:rsidRPr="00143138" w:rsidRDefault="00D94262">
            <w:pPr>
              <w:widowControl w:val="0"/>
              <w:autoSpaceDE w:val="0"/>
              <w:autoSpaceDN w:val="0"/>
              <w:adjustRightInd w:val="0"/>
              <w:spacing w:after="0" w:line="248" w:lineRule="exact"/>
              <w:ind w:left="102" w:right="-20"/>
              <w:rPr>
                <w:rFonts w:ascii="Times New Roman" w:hAnsi="Times New Roman"/>
                <w:sz w:val="24"/>
                <w:szCs w:val="24"/>
              </w:rPr>
            </w:pPr>
            <w:r w:rsidRPr="00143138">
              <w:rPr>
                <w:rFonts w:ascii="Times New Roman" w:hAnsi="Times New Roman"/>
              </w:rPr>
              <w:t>Respiratory system disorders</w:t>
            </w:r>
          </w:p>
        </w:tc>
        <w:tc>
          <w:tcPr>
            <w:tcW w:w="6095" w:type="dxa"/>
            <w:tcBorders>
              <w:top w:val="single" w:sz="4" w:space="0" w:color="000000"/>
              <w:left w:val="single" w:sz="4" w:space="0" w:color="000000"/>
              <w:bottom w:val="single" w:sz="4" w:space="0" w:color="000000"/>
              <w:right w:val="single" w:sz="4" w:space="0" w:color="000000"/>
            </w:tcBorders>
          </w:tcPr>
          <w:p w14:paraId="2174FDF6" w14:textId="77777777" w:rsidR="00D94262" w:rsidRPr="00143138" w:rsidRDefault="00D94262">
            <w:pPr>
              <w:widowControl w:val="0"/>
              <w:autoSpaceDE w:val="0"/>
              <w:autoSpaceDN w:val="0"/>
              <w:adjustRightInd w:val="0"/>
              <w:spacing w:after="0" w:line="248" w:lineRule="exact"/>
              <w:ind w:left="100" w:right="-20"/>
              <w:rPr>
                <w:rFonts w:ascii="Times New Roman" w:hAnsi="Times New Roman"/>
              </w:rPr>
            </w:pPr>
            <w:r w:rsidRPr="00143138">
              <w:rPr>
                <w:rFonts w:ascii="Times New Roman" w:hAnsi="Times New Roman"/>
                <w:u w:val="single"/>
              </w:rPr>
              <w:t>Uncommon</w:t>
            </w:r>
          </w:p>
          <w:p w14:paraId="203F9006"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sz w:val="24"/>
                <w:szCs w:val="24"/>
              </w:rPr>
            </w:pPr>
            <w:r w:rsidRPr="00143138">
              <w:rPr>
                <w:rFonts w:ascii="Times New Roman" w:hAnsi="Times New Roman"/>
              </w:rPr>
              <w:t>Dyspnoea, bronchitis, upper respiratory tract infection, cough</w:t>
            </w:r>
          </w:p>
        </w:tc>
      </w:tr>
      <w:tr w:rsidR="00143138" w:rsidRPr="00143138" w14:paraId="5082573C" w14:textId="77777777" w:rsidTr="00131A18">
        <w:tc>
          <w:tcPr>
            <w:tcW w:w="3261" w:type="dxa"/>
            <w:tcBorders>
              <w:top w:val="single" w:sz="4" w:space="0" w:color="000000"/>
              <w:left w:val="single" w:sz="4" w:space="0" w:color="000000"/>
              <w:bottom w:val="single" w:sz="4" w:space="0" w:color="000000"/>
              <w:right w:val="single" w:sz="4" w:space="0" w:color="000000"/>
            </w:tcBorders>
          </w:tcPr>
          <w:p w14:paraId="26321F1B" w14:textId="77777777" w:rsidR="00D94262" w:rsidRPr="00143138" w:rsidRDefault="00D94262">
            <w:pPr>
              <w:widowControl w:val="0"/>
              <w:autoSpaceDE w:val="0"/>
              <w:autoSpaceDN w:val="0"/>
              <w:adjustRightInd w:val="0"/>
              <w:spacing w:after="0" w:line="248" w:lineRule="exact"/>
              <w:ind w:left="102" w:right="-20"/>
              <w:rPr>
                <w:rFonts w:ascii="Times New Roman" w:hAnsi="Times New Roman"/>
                <w:sz w:val="24"/>
                <w:szCs w:val="24"/>
              </w:rPr>
            </w:pPr>
            <w:r w:rsidRPr="00143138">
              <w:rPr>
                <w:rFonts w:ascii="Times New Roman" w:hAnsi="Times New Roman"/>
              </w:rPr>
              <w:t>Gastrointestinal disorders</w:t>
            </w:r>
          </w:p>
        </w:tc>
        <w:tc>
          <w:tcPr>
            <w:tcW w:w="6095" w:type="dxa"/>
            <w:tcBorders>
              <w:top w:val="single" w:sz="4" w:space="0" w:color="000000"/>
              <w:left w:val="single" w:sz="4" w:space="0" w:color="000000"/>
              <w:bottom w:val="single" w:sz="4" w:space="0" w:color="000000"/>
              <w:right w:val="single" w:sz="4" w:space="0" w:color="000000"/>
            </w:tcBorders>
          </w:tcPr>
          <w:p w14:paraId="6BE018D6" w14:textId="77777777" w:rsidR="00D94262" w:rsidRPr="00143138" w:rsidRDefault="00D94262">
            <w:pPr>
              <w:widowControl w:val="0"/>
              <w:autoSpaceDE w:val="0"/>
              <w:autoSpaceDN w:val="0"/>
              <w:adjustRightInd w:val="0"/>
              <w:spacing w:after="0" w:line="248" w:lineRule="exact"/>
              <w:ind w:left="100" w:right="-20"/>
              <w:rPr>
                <w:rFonts w:ascii="Times New Roman" w:hAnsi="Times New Roman"/>
              </w:rPr>
            </w:pPr>
            <w:r w:rsidRPr="00143138">
              <w:rPr>
                <w:rFonts w:ascii="Times New Roman" w:hAnsi="Times New Roman"/>
                <w:u w:val="single"/>
              </w:rPr>
              <w:t>Common</w:t>
            </w:r>
          </w:p>
          <w:p w14:paraId="0F25B545"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rPr>
              <w:t>Diarrhoea**, nausea</w:t>
            </w:r>
          </w:p>
          <w:p w14:paraId="34A7BE5B"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u w:val="single"/>
              </w:rPr>
              <w:t>Uncommon:</w:t>
            </w:r>
          </w:p>
          <w:p w14:paraId="223E7BEE" w14:textId="77777777" w:rsidR="00D94262" w:rsidRPr="00143138" w:rsidRDefault="00D94262">
            <w:pPr>
              <w:widowControl w:val="0"/>
              <w:autoSpaceDE w:val="0"/>
              <w:autoSpaceDN w:val="0"/>
              <w:adjustRightInd w:val="0"/>
              <w:spacing w:before="1" w:after="0" w:line="240" w:lineRule="auto"/>
              <w:ind w:left="100" w:right="123"/>
              <w:rPr>
                <w:rFonts w:ascii="Times New Roman" w:hAnsi="Times New Roman"/>
              </w:rPr>
            </w:pPr>
            <w:r w:rsidRPr="00143138">
              <w:rPr>
                <w:rFonts w:ascii="Times New Roman" w:hAnsi="Times New Roman"/>
              </w:rPr>
              <w:t>Abdominal pain, abdominal distension, gastro-oesophageal reflux disease, vomiting, dry mouth, dyspepsia, constipation, frequent stools, flatulence, gastrointestinal discomfort</w:t>
            </w:r>
          </w:p>
          <w:p w14:paraId="52252F41"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u w:val="single"/>
              </w:rPr>
              <w:t>Rare</w:t>
            </w:r>
          </w:p>
          <w:p w14:paraId="7792A9A0"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sz w:val="24"/>
                <w:szCs w:val="24"/>
              </w:rPr>
            </w:pPr>
            <w:r w:rsidRPr="00143138">
              <w:rPr>
                <w:rFonts w:ascii="Times New Roman" w:hAnsi="Times New Roman"/>
              </w:rPr>
              <w:t>Pancreatitis, mouth ulceration</w:t>
            </w:r>
          </w:p>
        </w:tc>
      </w:tr>
      <w:tr w:rsidR="00143138" w:rsidRPr="00143138" w14:paraId="1E8797A1" w14:textId="77777777" w:rsidTr="00131A18">
        <w:tc>
          <w:tcPr>
            <w:tcW w:w="3261" w:type="dxa"/>
            <w:tcBorders>
              <w:top w:val="single" w:sz="4" w:space="0" w:color="000000"/>
              <w:left w:val="single" w:sz="4" w:space="0" w:color="000000"/>
              <w:bottom w:val="single" w:sz="4" w:space="0" w:color="000000"/>
              <w:right w:val="single" w:sz="4" w:space="0" w:color="000000"/>
            </w:tcBorders>
          </w:tcPr>
          <w:p w14:paraId="3359793B"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sz w:val="24"/>
                <w:szCs w:val="24"/>
              </w:rPr>
            </w:pPr>
            <w:r w:rsidRPr="00143138">
              <w:rPr>
                <w:rFonts w:ascii="Times New Roman" w:hAnsi="Times New Roman"/>
              </w:rPr>
              <w:t>Hepato-biliary disorders</w:t>
            </w:r>
          </w:p>
        </w:tc>
        <w:tc>
          <w:tcPr>
            <w:tcW w:w="6095" w:type="dxa"/>
            <w:tcBorders>
              <w:top w:val="single" w:sz="4" w:space="0" w:color="000000"/>
              <w:left w:val="single" w:sz="4" w:space="0" w:color="000000"/>
              <w:bottom w:val="single" w:sz="4" w:space="0" w:color="000000"/>
              <w:right w:val="single" w:sz="4" w:space="0" w:color="000000"/>
            </w:tcBorders>
          </w:tcPr>
          <w:p w14:paraId="0A8C9D82"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Common</w:t>
            </w:r>
          </w:p>
          <w:p w14:paraId="4F834C3B" w14:textId="77777777" w:rsidR="00D94262" w:rsidRPr="00143138" w:rsidRDefault="00D94262">
            <w:pPr>
              <w:widowControl w:val="0"/>
              <w:autoSpaceDE w:val="0"/>
              <w:autoSpaceDN w:val="0"/>
              <w:adjustRightInd w:val="0"/>
              <w:spacing w:before="1" w:after="0" w:line="254" w:lineRule="exact"/>
              <w:ind w:left="100" w:right="3186"/>
              <w:rPr>
                <w:rFonts w:ascii="Times New Roman" w:hAnsi="Times New Roman"/>
              </w:rPr>
            </w:pPr>
            <w:r w:rsidRPr="00143138">
              <w:rPr>
                <w:rFonts w:ascii="Times New Roman" w:hAnsi="Times New Roman"/>
              </w:rPr>
              <w:t xml:space="preserve">Liver function abnormalities** </w:t>
            </w:r>
            <w:r w:rsidRPr="00143138">
              <w:rPr>
                <w:rFonts w:ascii="Times New Roman" w:hAnsi="Times New Roman"/>
                <w:u w:val="single"/>
              </w:rPr>
              <w:t>Uncommon</w:t>
            </w:r>
          </w:p>
          <w:p w14:paraId="7B1062A0" w14:textId="77777777" w:rsidR="00D94262" w:rsidRPr="00143138" w:rsidRDefault="00D94262">
            <w:pPr>
              <w:widowControl w:val="0"/>
              <w:autoSpaceDE w:val="0"/>
              <w:autoSpaceDN w:val="0"/>
              <w:adjustRightInd w:val="0"/>
              <w:spacing w:after="0" w:line="249" w:lineRule="exact"/>
              <w:ind w:left="100" w:right="-20"/>
              <w:rPr>
                <w:rFonts w:ascii="Times New Roman" w:hAnsi="Times New Roman"/>
              </w:rPr>
            </w:pPr>
            <w:r w:rsidRPr="00143138">
              <w:rPr>
                <w:rFonts w:ascii="Times New Roman" w:hAnsi="Times New Roman"/>
              </w:rPr>
              <w:t>Cholelithiasis</w:t>
            </w:r>
          </w:p>
          <w:p w14:paraId="3EA4833E"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rPr>
            </w:pPr>
            <w:r w:rsidRPr="00143138">
              <w:rPr>
                <w:rFonts w:ascii="Times New Roman" w:hAnsi="Times New Roman"/>
                <w:u w:val="single"/>
              </w:rPr>
              <w:t>Rare</w:t>
            </w:r>
          </w:p>
          <w:p w14:paraId="484BC9C0"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sz w:val="24"/>
                <w:szCs w:val="24"/>
              </w:rPr>
            </w:pPr>
            <w:r w:rsidRPr="00143138">
              <w:rPr>
                <w:rFonts w:ascii="Times New Roman" w:hAnsi="Times New Roman"/>
              </w:rPr>
              <w:t>Hepatitis, jaundice*, liver injury*</w:t>
            </w:r>
          </w:p>
        </w:tc>
      </w:tr>
      <w:tr w:rsidR="00143138" w:rsidRPr="00143138" w14:paraId="07472C50" w14:textId="77777777" w:rsidTr="007A0E2F">
        <w:trPr>
          <w:trHeight w:val="3039"/>
        </w:trPr>
        <w:tc>
          <w:tcPr>
            <w:tcW w:w="3261" w:type="dxa"/>
            <w:tcBorders>
              <w:top w:val="single" w:sz="4" w:space="0" w:color="000000"/>
              <w:left w:val="single" w:sz="4" w:space="0" w:color="000000"/>
              <w:right w:val="single" w:sz="4" w:space="0" w:color="000000"/>
            </w:tcBorders>
          </w:tcPr>
          <w:p w14:paraId="52D0BCE6" w14:textId="77777777" w:rsidR="00131A18" w:rsidRPr="00143138" w:rsidRDefault="00131A18">
            <w:pPr>
              <w:widowControl w:val="0"/>
              <w:autoSpaceDE w:val="0"/>
              <w:autoSpaceDN w:val="0"/>
              <w:adjustRightInd w:val="0"/>
              <w:spacing w:after="0" w:line="248" w:lineRule="exact"/>
              <w:ind w:left="102" w:right="-20"/>
              <w:rPr>
                <w:rFonts w:ascii="Times New Roman" w:hAnsi="Times New Roman"/>
              </w:rPr>
            </w:pPr>
            <w:r w:rsidRPr="00143138">
              <w:rPr>
                <w:rFonts w:ascii="Times New Roman" w:hAnsi="Times New Roman"/>
              </w:rPr>
              <w:t>Skin and subcutaneous tissue</w:t>
            </w:r>
          </w:p>
          <w:p w14:paraId="2CEBB359" w14:textId="77777777" w:rsidR="00131A18" w:rsidRPr="00143138" w:rsidRDefault="00131A18">
            <w:pPr>
              <w:widowControl w:val="0"/>
              <w:autoSpaceDE w:val="0"/>
              <w:autoSpaceDN w:val="0"/>
              <w:adjustRightInd w:val="0"/>
              <w:spacing w:after="0" w:line="252" w:lineRule="exact"/>
              <w:ind w:left="102" w:right="-20"/>
              <w:rPr>
                <w:rFonts w:ascii="Times New Roman" w:hAnsi="Times New Roman"/>
                <w:sz w:val="24"/>
                <w:szCs w:val="24"/>
              </w:rPr>
            </w:pPr>
            <w:r w:rsidRPr="00143138">
              <w:rPr>
                <w:rFonts w:ascii="Times New Roman" w:hAnsi="Times New Roman"/>
              </w:rPr>
              <w:t>disorders</w:t>
            </w:r>
          </w:p>
        </w:tc>
        <w:tc>
          <w:tcPr>
            <w:tcW w:w="6095" w:type="dxa"/>
            <w:tcBorders>
              <w:top w:val="single" w:sz="4" w:space="0" w:color="000000"/>
              <w:left w:val="single" w:sz="4" w:space="0" w:color="000000"/>
              <w:right w:val="single" w:sz="4" w:space="0" w:color="000000"/>
            </w:tcBorders>
          </w:tcPr>
          <w:p w14:paraId="694C3778" w14:textId="77777777" w:rsidR="00131A18" w:rsidRPr="00143138" w:rsidRDefault="00131A18">
            <w:pPr>
              <w:widowControl w:val="0"/>
              <w:autoSpaceDE w:val="0"/>
              <w:autoSpaceDN w:val="0"/>
              <w:adjustRightInd w:val="0"/>
              <w:spacing w:after="0" w:line="248" w:lineRule="exact"/>
              <w:ind w:left="100" w:right="-20"/>
              <w:rPr>
                <w:rFonts w:ascii="Times New Roman" w:hAnsi="Times New Roman"/>
              </w:rPr>
            </w:pPr>
            <w:r w:rsidRPr="00143138">
              <w:rPr>
                <w:rFonts w:ascii="Times New Roman" w:hAnsi="Times New Roman"/>
                <w:u w:val="single"/>
              </w:rPr>
              <w:t>Common</w:t>
            </w:r>
          </w:p>
          <w:p w14:paraId="2BF8E424" w14:textId="77777777" w:rsidR="00131A18" w:rsidRPr="00143138" w:rsidRDefault="00131A18">
            <w:pPr>
              <w:widowControl w:val="0"/>
              <w:autoSpaceDE w:val="0"/>
              <w:autoSpaceDN w:val="0"/>
              <w:adjustRightInd w:val="0"/>
              <w:spacing w:before="3" w:after="0" w:line="252" w:lineRule="exact"/>
              <w:ind w:left="100" w:right="852"/>
              <w:rPr>
                <w:rFonts w:ascii="Times New Roman" w:hAnsi="Times New Roman"/>
              </w:rPr>
            </w:pPr>
            <w:r w:rsidRPr="00143138">
              <w:rPr>
                <w:rFonts w:ascii="Times New Roman" w:hAnsi="Times New Roman"/>
              </w:rPr>
              <w:t>Rash (including various types of rash reported with lower frequencies, see below)</w:t>
            </w:r>
          </w:p>
          <w:p w14:paraId="065501FD" w14:textId="77777777" w:rsidR="00131A18" w:rsidRPr="00143138" w:rsidRDefault="00131A18">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u w:val="single"/>
              </w:rPr>
              <w:t>Uncommon</w:t>
            </w:r>
          </w:p>
          <w:p w14:paraId="0639F046" w14:textId="77777777" w:rsidR="00131A18" w:rsidRPr="00143138" w:rsidRDefault="00131A18">
            <w:pPr>
              <w:widowControl w:val="0"/>
              <w:autoSpaceDE w:val="0"/>
              <w:autoSpaceDN w:val="0"/>
              <w:adjustRightInd w:val="0"/>
              <w:spacing w:before="1" w:after="0" w:line="254" w:lineRule="exact"/>
              <w:ind w:left="100" w:right="452"/>
              <w:rPr>
                <w:rFonts w:ascii="Times New Roman" w:hAnsi="Times New Roman"/>
                <w:sz w:val="24"/>
                <w:szCs w:val="24"/>
              </w:rPr>
            </w:pPr>
            <w:r w:rsidRPr="00143138">
              <w:rPr>
                <w:rFonts w:ascii="Times New Roman" w:hAnsi="Times New Roman"/>
              </w:rPr>
              <w:t>Dermatitis, urticaria, pruritus, skin discolouration, skin lesion, petechiae, rash macular, rash maculopapular, rash papular</w:t>
            </w:r>
          </w:p>
          <w:p w14:paraId="77C36B18" w14:textId="77777777" w:rsidR="00131A18" w:rsidRPr="00143138" w:rsidRDefault="00131A18">
            <w:pPr>
              <w:widowControl w:val="0"/>
              <w:autoSpaceDE w:val="0"/>
              <w:autoSpaceDN w:val="0"/>
              <w:adjustRightInd w:val="0"/>
              <w:spacing w:after="0" w:line="248" w:lineRule="exact"/>
              <w:ind w:left="100" w:right="-20"/>
              <w:rPr>
                <w:rFonts w:ascii="Times New Roman" w:hAnsi="Times New Roman"/>
              </w:rPr>
            </w:pPr>
            <w:r w:rsidRPr="00143138">
              <w:rPr>
                <w:rFonts w:ascii="Times New Roman" w:hAnsi="Times New Roman"/>
                <w:u w:val="single"/>
              </w:rPr>
              <w:t>Rare</w:t>
            </w:r>
          </w:p>
          <w:p w14:paraId="1EF0645E" w14:textId="77777777" w:rsidR="00131A18" w:rsidRPr="00143138" w:rsidRDefault="00131A18" w:rsidP="00131A18">
            <w:pPr>
              <w:widowControl w:val="0"/>
              <w:autoSpaceDE w:val="0"/>
              <w:autoSpaceDN w:val="0"/>
              <w:adjustRightInd w:val="0"/>
              <w:spacing w:before="3" w:after="0" w:line="252" w:lineRule="exact"/>
              <w:ind w:left="100" w:right="702"/>
              <w:rPr>
                <w:rFonts w:ascii="Times New Roman" w:hAnsi="Times New Roman"/>
                <w:sz w:val="24"/>
                <w:szCs w:val="24"/>
              </w:rPr>
            </w:pPr>
            <w:r w:rsidRPr="00143138">
              <w:rPr>
                <w:rFonts w:ascii="Times New Roman" w:hAnsi="Times New Roman"/>
              </w:rPr>
              <w:t>Toxic epidermal necrolysis*, Stevens-Johnson Syndrome*, angioedema*, drug reaction with eosinophilia and systemic symptoms*, generalized rash (serious)*, erythema, exfoliative rash, rash follicular, rash vesicular, rash pustular, rash pruritic*, rash erythematous, rash morbillifom, alopecia, hyperhidrosis</w:t>
            </w:r>
          </w:p>
        </w:tc>
      </w:tr>
      <w:tr w:rsidR="00143138" w:rsidRPr="00143138" w14:paraId="3B30CA5A" w14:textId="77777777" w:rsidTr="00131A18">
        <w:tc>
          <w:tcPr>
            <w:tcW w:w="3261" w:type="dxa"/>
            <w:tcBorders>
              <w:top w:val="single" w:sz="4" w:space="0" w:color="000000"/>
              <w:left w:val="single" w:sz="4" w:space="0" w:color="000000"/>
              <w:bottom w:val="single" w:sz="4" w:space="0" w:color="000000"/>
              <w:right w:val="single" w:sz="4" w:space="0" w:color="000000"/>
            </w:tcBorders>
          </w:tcPr>
          <w:p w14:paraId="507BBB73"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rPr>
            </w:pPr>
            <w:r w:rsidRPr="00143138">
              <w:rPr>
                <w:rFonts w:ascii="Times New Roman" w:hAnsi="Times New Roman"/>
              </w:rPr>
              <w:t>Musculoskeletal and connective</w:t>
            </w:r>
          </w:p>
          <w:p w14:paraId="35D30212" w14:textId="77777777" w:rsidR="00D94262" w:rsidRPr="00143138" w:rsidRDefault="00D94262">
            <w:pPr>
              <w:widowControl w:val="0"/>
              <w:autoSpaceDE w:val="0"/>
              <w:autoSpaceDN w:val="0"/>
              <w:adjustRightInd w:val="0"/>
              <w:spacing w:before="1" w:after="0" w:line="240" w:lineRule="auto"/>
              <w:ind w:left="102" w:right="-20"/>
              <w:rPr>
                <w:rFonts w:ascii="Times New Roman" w:hAnsi="Times New Roman"/>
                <w:sz w:val="24"/>
                <w:szCs w:val="24"/>
              </w:rPr>
            </w:pPr>
            <w:r w:rsidRPr="00143138">
              <w:rPr>
                <w:rFonts w:ascii="Times New Roman" w:hAnsi="Times New Roman"/>
              </w:rPr>
              <w:t>tissue disorders</w:t>
            </w:r>
          </w:p>
        </w:tc>
        <w:tc>
          <w:tcPr>
            <w:tcW w:w="6095" w:type="dxa"/>
            <w:tcBorders>
              <w:top w:val="single" w:sz="4" w:space="0" w:color="000000"/>
              <w:left w:val="single" w:sz="4" w:space="0" w:color="000000"/>
              <w:bottom w:val="single" w:sz="4" w:space="0" w:color="000000"/>
              <w:right w:val="single" w:sz="4" w:space="0" w:color="000000"/>
            </w:tcBorders>
          </w:tcPr>
          <w:p w14:paraId="7B033777"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Uncommon</w:t>
            </w:r>
          </w:p>
          <w:p w14:paraId="4573C2A5" w14:textId="77777777" w:rsidR="00D94262" w:rsidRPr="00143138" w:rsidRDefault="00D94262">
            <w:pPr>
              <w:widowControl w:val="0"/>
              <w:autoSpaceDE w:val="0"/>
              <w:autoSpaceDN w:val="0"/>
              <w:adjustRightInd w:val="0"/>
              <w:spacing w:before="5" w:after="0" w:line="252" w:lineRule="exact"/>
              <w:ind w:left="100" w:right="708"/>
              <w:rPr>
                <w:rFonts w:ascii="Times New Roman" w:hAnsi="Times New Roman"/>
              </w:rPr>
            </w:pPr>
            <w:r w:rsidRPr="00143138">
              <w:rPr>
                <w:rFonts w:ascii="Times New Roman" w:hAnsi="Times New Roman"/>
              </w:rPr>
              <w:t>Arthralgia, arthritis, myalgia, musculoskeletal pain, muscle weakness, muscle spasm, muscle tightness, bursitis</w:t>
            </w:r>
          </w:p>
          <w:p w14:paraId="04FF1BDF"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u w:val="single"/>
              </w:rPr>
              <w:t>Rare</w:t>
            </w:r>
          </w:p>
          <w:p w14:paraId="49DCEB04"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sz w:val="24"/>
                <w:szCs w:val="24"/>
              </w:rPr>
            </w:pPr>
            <w:r w:rsidRPr="00143138">
              <w:rPr>
                <w:rFonts w:ascii="Times New Roman" w:hAnsi="Times New Roman"/>
              </w:rPr>
              <w:t>Rhabdomyolysis*, joint stiffness, musculoskeletal stiffness</w:t>
            </w:r>
          </w:p>
        </w:tc>
      </w:tr>
      <w:tr w:rsidR="00143138" w:rsidRPr="00143138" w14:paraId="2CD3F133" w14:textId="77777777" w:rsidTr="00131A18">
        <w:tc>
          <w:tcPr>
            <w:tcW w:w="3261" w:type="dxa"/>
            <w:tcBorders>
              <w:top w:val="single" w:sz="4" w:space="0" w:color="000000"/>
              <w:left w:val="single" w:sz="4" w:space="0" w:color="000000"/>
              <w:bottom w:val="single" w:sz="4" w:space="0" w:color="000000"/>
              <w:right w:val="single" w:sz="4" w:space="0" w:color="000000"/>
            </w:tcBorders>
          </w:tcPr>
          <w:p w14:paraId="59CFA6A0"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sz w:val="24"/>
                <w:szCs w:val="24"/>
              </w:rPr>
            </w:pPr>
            <w:r w:rsidRPr="00143138">
              <w:rPr>
                <w:rFonts w:ascii="Times New Roman" w:hAnsi="Times New Roman"/>
              </w:rPr>
              <w:t>Renal and urinary disorders</w:t>
            </w:r>
          </w:p>
        </w:tc>
        <w:tc>
          <w:tcPr>
            <w:tcW w:w="6095" w:type="dxa"/>
            <w:tcBorders>
              <w:top w:val="single" w:sz="4" w:space="0" w:color="000000"/>
              <w:left w:val="single" w:sz="4" w:space="0" w:color="000000"/>
              <w:bottom w:val="single" w:sz="4" w:space="0" w:color="000000"/>
              <w:right w:val="single" w:sz="4" w:space="0" w:color="000000"/>
            </w:tcBorders>
          </w:tcPr>
          <w:p w14:paraId="0E38305B"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Uncommon</w:t>
            </w:r>
          </w:p>
          <w:p w14:paraId="1CA3B993"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rPr>
            </w:pPr>
            <w:r w:rsidRPr="00143138">
              <w:rPr>
                <w:rFonts w:ascii="Times New Roman" w:hAnsi="Times New Roman"/>
              </w:rPr>
              <w:t>Renal failure, nephrolithiasis, haematuria, pollakiuria, proteinuria</w:t>
            </w:r>
          </w:p>
          <w:p w14:paraId="5012FDD0"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u w:val="single"/>
              </w:rPr>
              <w:t>Rare</w:t>
            </w:r>
          </w:p>
          <w:p w14:paraId="03A0045C"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sz w:val="24"/>
                <w:szCs w:val="24"/>
              </w:rPr>
            </w:pPr>
            <w:r w:rsidRPr="00143138">
              <w:rPr>
                <w:rFonts w:ascii="Times New Roman" w:hAnsi="Times New Roman"/>
              </w:rPr>
              <w:t>Tubulointerstitial nephritis*, micturition urgency</w:t>
            </w:r>
          </w:p>
        </w:tc>
      </w:tr>
      <w:tr w:rsidR="00143138" w:rsidRPr="00143138" w14:paraId="4667ED8F" w14:textId="77777777" w:rsidTr="00131A18">
        <w:tc>
          <w:tcPr>
            <w:tcW w:w="3261" w:type="dxa"/>
            <w:tcBorders>
              <w:top w:val="single" w:sz="4" w:space="0" w:color="000000"/>
              <w:left w:val="single" w:sz="4" w:space="0" w:color="000000"/>
              <w:bottom w:val="single" w:sz="4" w:space="0" w:color="000000"/>
              <w:right w:val="single" w:sz="4" w:space="0" w:color="000000"/>
            </w:tcBorders>
          </w:tcPr>
          <w:p w14:paraId="59D8F8B5"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rPr>
            </w:pPr>
            <w:r w:rsidRPr="00143138">
              <w:rPr>
                <w:rFonts w:ascii="Times New Roman" w:hAnsi="Times New Roman"/>
              </w:rPr>
              <w:t>Reproductive system and breast</w:t>
            </w:r>
          </w:p>
          <w:p w14:paraId="73CA2705" w14:textId="77777777" w:rsidR="00D94262" w:rsidRPr="00143138" w:rsidRDefault="00D94262">
            <w:pPr>
              <w:widowControl w:val="0"/>
              <w:autoSpaceDE w:val="0"/>
              <w:autoSpaceDN w:val="0"/>
              <w:adjustRightInd w:val="0"/>
              <w:spacing w:before="1" w:after="0" w:line="240" w:lineRule="auto"/>
              <w:ind w:left="102" w:right="-20"/>
              <w:rPr>
                <w:rFonts w:ascii="Times New Roman" w:hAnsi="Times New Roman"/>
                <w:sz w:val="24"/>
                <w:szCs w:val="24"/>
              </w:rPr>
            </w:pPr>
            <w:r w:rsidRPr="00143138">
              <w:rPr>
                <w:rFonts w:ascii="Times New Roman" w:hAnsi="Times New Roman"/>
              </w:rPr>
              <w:t>disorder</w:t>
            </w:r>
          </w:p>
        </w:tc>
        <w:tc>
          <w:tcPr>
            <w:tcW w:w="6095" w:type="dxa"/>
            <w:tcBorders>
              <w:top w:val="single" w:sz="4" w:space="0" w:color="000000"/>
              <w:left w:val="single" w:sz="4" w:space="0" w:color="000000"/>
              <w:bottom w:val="single" w:sz="4" w:space="0" w:color="000000"/>
              <w:right w:val="single" w:sz="4" w:space="0" w:color="000000"/>
            </w:tcBorders>
          </w:tcPr>
          <w:p w14:paraId="2D47E0E8"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Uncommon</w:t>
            </w:r>
          </w:p>
          <w:p w14:paraId="398BE1F3"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sz w:val="24"/>
                <w:szCs w:val="24"/>
              </w:rPr>
            </w:pPr>
            <w:r w:rsidRPr="00143138">
              <w:rPr>
                <w:rFonts w:ascii="Times New Roman" w:hAnsi="Times New Roman"/>
              </w:rPr>
              <w:t>Erectile dysfunction</w:t>
            </w:r>
          </w:p>
        </w:tc>
      </w:tr>
      <w:tr w:rsidR="00143138" w:rsidRPr="00143138" w14:paraId="3B11BAE9" w14:textId="77777777" w:rsidTr="00131A18">
        <w:tc>
          <w:tcPr>
            <w:tcW w:w="3261" w:type="dxa"/>
            <w:tcBorders>
              <w:top w:val="single" w:sz="4" w:space="0" w:color="000000"/>
              <w:left w:val="single" w:sz="4" w:space="0" w:color="000000"/>
              <w:bottom w:val="single" w:sz="4" w:space="0" w:color="000000"/>
              <w:right w:val="single" w:sz="4" w:space="0" w:color="000000"/>
            </w:tcBorders>
          </w:tcPr>
          <w:p w14:paraId="1C116F54"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rPr>
            </w:pPr>
            <w:r w:rsidRPr="00143138">
              <w:rPr>
                <w:rFonts w:ascii="Times New Roman" w:hAnsi="Times New Roman"/>
              </w:rPr>
              <w:t>General disorders and</w:t>
            </w:r>
          </w:p>
          <w:p w14:paraId="63E89DF7" w14:textId="77777777" w:rsidR="00D94262" w:rsidRPr="00143138" w:rsidRDefault="00D94262">
            <w:pPr>
              <w:widowControl w:val="0"/>
              <w:autoSpaceDE w:val="0"/>
              <w:autoSpaceDN w:val="0"/>
              <w:adjustRightInd w:val="0"/>
              <w:spacing w:before="1" w:after="0" w:line="240" w:lineRule="auto"/>
              <w:ind w:left="102" w:right="-20"/>
              <w:rPr>
                <w:rFonts w:ascii="Times New Roman" w:hAnsi="Times New Roman"/>
                <w:sz w:val="24"/>
                <w:szCs w:val="24"/>
              </w:rPr>
            </w:pPr>
            <w:r w:rsidRPr="00143138">
              <w:rPr>
                <w:rFonts w:ascii="Times New Roman" w:hAnsi="Times New Roman"/>
              </w:rPr>
              <w:t>administration site conditions</w:t>
            </w:r>
          </w:p>
        </w:tc>
        <w:tc>
          <w:tcPr>
            <w:tcW w:w="6095" w:type="dxa"/>
            <w:tcBorders>
              <w:top w:val="single" w:sz="4" w:space="0" w:color="000000"/>
              <w:left w:val="single" w:sz="4" w:space="0" w:color="000000"/>
              <w:bottom w:val="single" w:sz="4" w:space="0" w:color="000000"/>
              <w:right w:val="single" w:sz="4" w:space="0" w:color="000000"/>
            </w:tcBorders>
          </w:tcPr>
          <w:p w14:paraId="6E00EC43"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Common</w:t>
            </w:r>
          </w:p>
          <w:p w14:paraId="3474B6E2"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rPr>
            </w:pPr>
            <w:r w:rsidRPr="00143138">
              <w:rPr>
                <w:rFonts w:ascii="Times New Roman" w:hAnsi="Times New Roman"/>
              </w:rPr>
              <w:t>Oedema</w:t>
            </w:r>
          </w:p>
          <w:p w14:paraId="7C98CF58"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u w:val="single"/>
              </w:rPr>
              <w:t>Uncommon</w:t>
            </w:r>
          </w:p>
          <w:p w14:paraId="0D575B9B"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rPr>
              <w:t>Fatigue, chest pain, chest discomfort</w:t>
            </w:r>
          </w:p>
          <w:p w14:paraId="6B620DDE" w14:textId="77777777" w:rsidR="00D94262" w:rsidRPr="00143138" w:rsidRDefault="00D94262">
            <w:pPr>
              <w:widowControl w:val="0"/>
              <w:autoSpaceDE w:val="0"/>
              <w:autoSpaceDN w:val="0"/>
              <w:adjustRightInd w:val="0"/>
              <w:spacing w:before="1" w:after="0" w:line="240" w:lineRule="auto"/>
              <w:ind w:left="100" w:right="-20"/>
              <w:rPr>
                <w:rFonts w:ascii="Times New Roman" w:hAnsi="Times New Roman"/>
              </w:rPr>
            </w:pPr>
            <w:r w:rsidRPr="00143138">
              <w:rPr>
                <w:rFonts w:ascii="Times New Roman" w:hAnsi="Times New Roman"/>
                <w:u w:val="single"/>
              </w:rPr>
              <w:t>Rare</w:t>
            </w:r>
          </w:p>
          <w:p w14:paraId="2BBADF35"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sz w:val="24"/>
                <w:szCs w:val="24"/>
              </w:rPr>
            </w:pPr>
            <w:r w:rsidRPr="00143138">
              <w:rPr>
                <w:rFonts w:ascii="Times New Roman" w:hAnsi="Times New Roman"/>
              </w:rPr>
              <w:t>Thirst</w:t>
            </w:r>
          </w:p>
        </w:tc>
      </w:tr>
      <w:tr w:rsidR="00143138" w:rsidRPr="00143138" w14:paraId="05BB8134" w14:textId="77777777" w:rsidTr="00131A18">
        <w:tc>
          <w:tcPr>
            <w:tcW w:w="3261" w:type="dxa"/>
            <w:tcBorders>
              <w:top w:val="single" w:sz="4" w:space="0" w:color="000000"/>
              <w:left w:val="single" w:sz="4" w:space="0" w:color="000000"/>
              <w:bottom w:val="single" w:sz="4" w:space="0" w:color="000000"/>
              <w:right w:val="single" w:sz="4" w:space="0" w:color="000000"/>
            </w:tcBorders>
          </w:tcPr>
          <w:p w14:paraId="323C6180" w14:textId="77777777" w:rsidR="00D94262" w:rsidRPr="00143138" w:rsidRDefault="00D94262">
            <w:pPr>
              <w:widowControl w:val="0"/>
              <w:autoSpaceDE w:val="0"/>
              <w:autoSpaceDN w:val="0"/>
              <w:adjustRightInd w:val="0"/>
              <w:spacing w:after="0" w:line="246" w:lineRule="exact"/>
              <w:ind w:left="102" w:right="-20"/>
              <w:rPr>
                <w:rFonts w:ascii="Times New Roman" w:hAnsi="Times New Roman"/>
                <w:sz w:val="24"/>
                <w:szCs w:val="24"/>
              </w:rPr>
            </w:pPr>
            <w:r w:rsidRPr="00143138">
              <w:rPr>
                <w:rFonts w:ascii="Times New Roman" w:hAnsi="Times New Roman"/>
              </w:rPr>
              <w:t>Investigations</w:t>
            </w:r>
          </w:p>
        </w:tc>
        <w:tc>
          <w:tcPr>
            <w:tcW w:w="6095" w:type="dxa"/>
            <w:tcBorders>
              <w:top w:val="single" w:sz="4" w:space="0" w:color="000000"/>
              <w:left w:val="single" w:sz="4" w:space="0" w:color="000000"/>
              <w:bottom w:val="single" w:sz="4" w:space="0" w:color="000000"/>
              <w:right w:val="single" w:sz="4" w:space="0" w:color="000000"/>
            </w:tcBorders>
          </w:tcPr>
          <w:p w14:paraId="517531B5" w14:textId="77777777" w:rsidR="00D94262" w:rsidRPr="00143138" w:rsidRDefault="00D94262">
            <w:pPr>
              <w:widowControl w:val="0"/>
              <w:autoSpaceDE w:val="0"/>
              <w:autoSpaceDN w:val="0"/>
              <w:adjustRightInd w:val="0"/>
              <w:spacing w:after="0" w:line="246" w:lineRule="exact"/>
              <w:ind w:left="100" w:right="-20"/>
              <w:rPr>
                <w:rFonts w:ascii="Times New Roman" w:hAnsi="Times New Roman"/>
              </w:rPr>
            </w:pPr>
            <w:r w:rsidRPr="00143138">
              <w:rPr>
                <w:rFonts w:ascii="Times New Roman" w:hAnsi="Times New Roman"/>
                <w:u w:val="single"/>
              </w:rPr>
              <w:t>Uncommon</w:t>
            </w:r>
          </w:p>
          <w:p w14:paraId="1800CE2A" w14:textId="77777777" w:rsidR="00D94262" w:rsidRPr="00143138" w:rsidRDefault="00D94262" w:rsidP="00131A18">
            <w:pPr>
              <w:widowControl w:val="0"/>
              <w:autoSpaceDE w:val="0"/>
              <w:autoSpaceDN w:val="0"/>
              <w:adjustRightInd w:val="0"/>
              <w:spacing w:before="1" w:after="0" w:line="254" w:lineRule="exact"/>
              <w:ind w:left="100" w:right="239"/>
              <w:rPr>
                <w:rFonts w:ascii="Times New Roman" w:hAnsi="Times New Roman"/>
              </w:rPr>
            </w:pPr>
            <w:r w:rsidRPr="00143138">
              <w:rPr>
                <w:rFonts w:ascii="Times New Roman" w:hAnsi="Times New Roman"/>
              </w:rPr>
              <w:t>Blood amylase increase, platelet count decrease, WBC decrease, lymphocyte count decrease, blood creatine increase, blood</w:t>
            </w:r>
            <w:r w:rsidR="00131A18" w:rsidRPr="00143138">
              <w:rPr>
                <w:rFonts w:ascii="Times New Roman" w:hAnsi="Times New Roman"/>
              </w:rPr>
              <w:t xml:space="preserve"> </w:t>
            </w:r>
            <w:r w:rsidRPr="00143138">
              <w:rPr>
                <w:rFonts w:ascii="Times New Roman" w:hAnsi="Times New Roman"/>
              </w:rPr>
              <w:t>creatinine increase, haemoglobin decrease, blood urea increase,</w:t>
            </w:r>
            <w:r w:rsidR="00131A18" w:rsidRPr="00143138">
              <w:rPr>
                <w:rFonts w:ascii="Times New Roman" w:hAnsi="Times New Roman"/>
              </w:rPr>
              <w:t xml:space="preserve"> </w:t>
            </w:r>
            <w:r w:rsidRPr="00143138">
              <w:rPr>
                <w:rFonts w:ascii="Times New Roman" w:hAnsi="Times New Roman"/>
              </w:rPr>
              <w:t>blood triglycerides increase, blood cholesterol increase, haematocritic decrease, blood lactate dehydrogenase increased, blood potassium increase</w:t>
            </w:r>
          </w:p>
          <w:p w14:paraId="71F1D9D3" w14:textId="77777777" w:rsidR="00D94262" w:rsidRPr="00143138" w:rsidRDefault="00D94262">
            <w:pPr>
              <w:widowControl w:val="0"/>
              <w:autoSpaceDE w:val="0"/>
              <w:autoSpaceDN w:val="0"/>
              <w:adjustRightInd w:val="0"/>
              <w:spacing w:after="0" w:line="252" w:lineRule="exact"/>
              <w:ind w:left="100" w:right="-20"/>
              <w:rPr>
                <w:rFonts w:ascii="Times New Roman" w:hAnsi="Times New Roman"/>
              </w:rPr>
            </w:pPr>
            <w:r w:rsidRPr="00143138">
              <w:rPr>
                <w:rFonts w:ascii="Times New Roman" w:hAnsi="Times New Roman"/>
                <w:u w:val="single"/>
              </w:rPr>
              <w:t>Rare</w:t>
            </w:r>
          </w:p>
          <w:p w14:paraId="663E792C" w14:textId="3F9C749C" w:rsidR="00D94262" w:rsidRPr="00143138" w:rsidRDefault="00D94262" w:rsidP="00131A18">
            <w:pPr>
              <w:widowControl w:val="0"/>
              <w:autoSpaceDE w:val="0"/>
              <w:autoSpaceDN w:val="0"/>
              <w:adjustRightInd w:val="0"/>
              <w:spacing w:before="1" w:after="0" w:line="254" w:lineRule="exact"/>
              <w:ind w:left="100" w:right="421"/>
              <w:rPr>
                <w:rFonts w:ascii="Times New Roman" w:hAnsi="Times New Roman"/>
                <w:sz w:val="24"/>
                <w:szCs w:val="24"/>
              </w:rPr>
            </w:pPr>
            <w:r w:rsidRPr="00143138">
              <w:rPr>
                <w:rFonts w:ascii="Times New Roman" w:hAnsi="Times New Roman"/>
              </w:rPr>
              <w:t>Blood glucose increased, activated partial thromboplastin time prolonged, red blood cell count decrease, blood alkaline</w:t>
            </w:r>
            <w:r w:rsidR="00131A18" w:rsidRPr="00143138">
              <w:rPr>
                <w:rFonts w:ascii="Times New Roman" w:hAnsi="Times New Roman"/>
              </w:rPr>
              <w:t xml:space="preserve"> </w:t>
            </w:r>
            <w:r w:rsidRPr="00143138">
              <w:rPr>
                <w:rFonts w:ascii="Times New Roman" w:hAnsi="Times New Roman"/>
              </w:rPr>
              <w:t>phosphatase increase</w:t>
            </w:r>
            <w:r w:rsidR="009167DD" w:rsidRPr="00143138">
              <w:rPr>
                <w:rFonts w:ascii="Times New Roman" w:hAnsi="Times New Roman"/>
              </w:rPr>
              <w:t>, blood creatine phosphokinase increase*</w:t>
            </w:r>
          </w:p>
        </w:tc>
      </w:tr>
    </w:tbl>
    <w:p w14:paraId="055850CE" w14:textId="77777777" w:rsidR="00D94262" w:rsidRPr="00143138" w:rsidRDefault="009D46BF" w:rsidP="009D46BF">
      <w:pPr>
        <w:widowControl w:val="0"/>
        <w:autoSpaceDE w:val="0"/>
        <w:autoSpaceDN w:val="0"/>
        <w:adjustRightInd w:val="0"/>
        <w:spacing w:after="0" w:line="240" w:lineRule="auto"/>
        <w:ind w:left="426" w:right="62" w:hanging="426"/>
        <w:rPr>
          <w:rFonts w:ascii="Times New Roman" w:hAnsi="Times New Roman"/>
        </w:rPr>
      </w:pPr>
      <w:r w:rsidRPr="00143138">
        <w:rPr>
          <w:rFonts w:ascii="Times New Roman" w:hAnsi="Times New Roman"/>
          <w:iCs/>
        </w:rPr>
        <w:t>*</w:t>
      </w:r>
      <w:r w:rsidRPr="00143138">
        <w:rPr>
          <w:rFonts w:ascii="Times New Roman" w:hAnsi="Times New Roman"/>
        </w:rPr>
        <w:tab/>
      </w:r>
      <w:r w:rsidR="00D94262" w:rsidRPr="00143138">
        <w:rPr>
          <w:rFonts w:ascii="Times New Roman" w:hAnsi="Times New Roman"/>
        </w:rPr>
        <w:t>Adverse reactions coming from post-marketing experience</w:t>
      </w:r>
    </w:p>
    <w:p w14:paraId="2820A90F" w14:textId="77777777" w:rsidR="00D94262" w:rsidRPr="00143138" w:rsidRDefault="009D46BF" w:rsidP="009D46BF">
      <w:pPr>
        <w:widowControl w:val="0"/>
        <w:autoSpaceDE w:val="0"/>
        <w:autoSpaceDN w:val="0"/>
        <w:adjustRightInd w:val="0"/>
        <w:spacing w:after="0" w:line="240" w:lineRule="auto"/>
        <w:ind w:left="426" w:right="62" w:hanging="426"/>
        <w:rPr>
          <w:rFonts w:ascii="Times New Roman" w:hAnsi="Times New Roman"/>
        </w:rPr>
      </w:pPr>
      <w:r w:rsidRPr="00143138">
        <w:rPr>
          <w:rFonts w:ascii="Times New Roman" w:hAnsi="Times New Roman"/>
        </w:rPr>
        <w:t>**</w:t>
      </w:r>
      <w:r w:rsidRPr="00143138">
        <w:rPr>
          <w:rFonts w:ascii="Times New Roman" w:hAnsi="Times New Roman"/>
        </w:rPr>
        <w:tab/>
      </w:r>
      <w:r w:rsidR="00D94262" w:rsidRPr="00143138">
        <w:rPr>
          <w:rFonts w:ascii="Times New Roman" w:hAnsi="Times New Roman"/>
        </w:rPr>
        <w:t>Treatment-emergent non-infective diarrhoea and abnormal liver function tests in the combined Phase 3 studies are more frequent in patients concomitantly treated with colchicine.</w:t>
      </w:r>
    </w:p>
    <w:p w14:paraId="08025D19" w14:textId="77777777" w:rsidR="00D94262" w:rsidRPr="00143138" w:rsidRDefault="009D46BF" w:rsidP="009D46BF">
      <w:pPr>
        <w:widowControl w:val="0"/>
        <w:autoSpaceDE w:val="0"/>
        <w:autoSpaceDN w:val="0"/>
        <w:adjustRightInd w:val="0"/>
        <w:spacing w:after="0" w:line="240" w:lineRule="auto"/>
        <w:ind w:left="426" w:right="62" w:hanging="426"/>
        <w:rPr>
          <w:rFonts w:ascii="Times New Roman" w:hAnsi="Times New Roman"/>
        </w:rPr>
      </w:pPr>
      <w:r w:rsidRPr="00143138">
        <w:rPr>
          <w:rFonts w:ascii="Times New Roman" w:hAnsi="Times New Roman"/>
        </w:rPr>
        <w:t>***</w:t>
      </w:r>
      <w:r w:rsidRPr="00143138">
        <w:rPr>
          <w:rFonts w:ascii="Times New Roman" w:hAnsi="Times New Roman"/>
        </w:rPr>
        <w:tab/>
      </w:r>
      <w:r w:rsidR="00D94262" w:rsidRPr="00143138">
        <w:rPr>
          <w:rFonts w:ascii="Times New Roman" w:hAnsi="Times New Roman"/>
        </w:rPr>
        <w:t>See section 5.1 for incidences of gout flares in the individual Phase 3 randomized controlled studies.</w:t>
      </w:r>
    </w:p>
    <w:p w14:paraId="5DBA47D8" w14:textId="77777777" w:rsidR="00D94262" w:rsidRPr="00143138" w:rsidRDefault="00D94262" w:rsidP="009D46BF">
      <w:pPr>
        <w:autoSpaceDE w:val="0"/>
        <w:autoSpaceDN w:val="0"/>
        <w:adjustRightInd w:val="0"/>
        <w:spacing w:after="0" w:line="240" w:lineRule="auto"/>
        <w:ind w:right="62"/>
        <w:rPr>
          <w:rFonts w:ascii="Times New Roman" w:hAnsi="Times New Roman"/>
        </w:rPr>
      </w:pPr>
    </w:p>
    <w:p w14:paraId="4E631969" w14:textId="77777777" w:rsidR="00D94262" w:rsidRPr="00A27F02" w:rsidRDefault="00D94262" w:rsidP="009D46BF">
      <w:pPr>
        <w:autoSpaceDE w:val="0"/>
        <w:autoSpaceDN w:val="0"/>
        <w:adjustRightInd w:val="0"/>
        <w:spacing w:after="0" w:line="240" w:lineRule="auto"/>
        <w:ind w:right="62"/>
        <w:rPr>
          <w:rFonts w:ascii="Times New Roman" w:hAnsi="Times New Roman"/>
          <w:u w:val="single"/>
        </w:rPr>
      </w:pPr>
      <w:r w:rsidRPr="00A27F02">
        <w:rPr>
          <w:rFonts w:ascii="Times New Roman" w:hAnsi="Times New Roman"/>
          <w:iCs/>
          <w:u w:val="single"/>
        </w:rPr>
        <w:t>Description of selected adverse reactions</w:t>
      </w:r>
    </w:p>
    <w:p w14:paraId="39EC3F07" w14:textId="77777777" w:rsidR="00483BFC" w:rsidRDefault="00483BFC" w:rsidP="009D46BF">
      <w:pPr>
        <w:autoSpaceDE w:val="0"/>
        <w:autoSpaceDN w:val="0"/>
        <w:adjustRightInd w:val="0"/>
        <w:spacing w:before="1" w:after="0" w:line="254" w:lineRule="exact"/>
        <w:ind w:right="62"/>
        <w:rPr>
          <w:rFonts w:ascii="Times New Roman" w:hAnsi="Times New Roman"/>
        </w:rPr>
      </w:pPr>
    </w:p>
    <w:p w14:paraId="4AD2B938" w14:textId="77777777" w:rsidR="00D94262" w:rsidRPr="00143138" w:rsidRDefault="00D94262" w:rsidP="009D46BF">
      <w:pPr>
        <w:autoSpaceDE w:val="0"/>
        <w:autoSpaceDN w:val="0"/>
        <w:adjustRightInd w:val="0"/>
        <w:spacing w:before="1" w:after="0" w:line="254" w:lineRule="exact"/>
        <w:ind w:right="62"/>
        <w:rPr>
          <w:rFonts w:ascii="Times New Roman" w:hAnsi="Times New Roman"/>
        </w:rPr>
      </w:pPr>
      <w:r w:rsidRPr="00143138">
        <w:rPr>
          <w:rFonts w:ascii="Times New Roman" w:hAnsi="Times New Roman"/>
        </w:rPr>
        <w:t>Rare serious hypersensitivity reactions to febuxostat, including Stevens-Johnson Syndrome, Toxic epidermal necrolysis and anaphylactic reaction/shock, have occurred in the post-marketing experience.</w:t>
      </w:r>
      <w:r w:rsidR="009D46BF" w:rsidRPr="00143138">
        <w:rPr>
          <w:rFonts w:ascii="Times New Roman" w:hAnsi="Times New Roman"/>
        </w:rPr>
        <w:t xml:space="preserve"> </w:t>
      </w:r>
      <w:r w:rsidRPr="00143138">
        <w:rPr>
          <w:rFonts w:ascii="Times New Roman" w:hAnsi="Times New Roman"/>
        </w:rPr>
        <w:t>Stevens-Johnson Syndrome and Toxic epidermal necrolysis are characterised by progressive skin</w:t>
      </w:r>
      <w:r w:rsidR="009D46BF" w:rsidRPr="00143138">
        <w:rPr>
          <w:rFonts w:ascii="Times New Roman" w:hAnsi="Times New Roman"/>
        </w:rPr>
        <w:t xml:space="preserve"> </w:t>
      </w:r>
      <w:r w:rsidRPr="00143138">
        <w:rPr>
          <w:rFonts w:ascii="Times New Roman" w:hAnsi="Times New Roman"/>
        </w:rPr>
        <w:t>rashes associated with blisters or mucosal lesions and eye irritation. Hypersensitivity reactions to febuxostat can be associated to the following symptoms: skin reactions characterised by infiltrated maculopapular eruption, generalised or exfoliative rashes, but also skin lesions, facial oedema, fever, haematologic abnormalities such as thrombocytopenia and eosinophilia, and single or multiple organ involvement (liver and kidney including tubulointerstitial nephritis) (see section 4.4).</w:t>
      </w:r>
    </w:p>
    <w:p w14:paraId="11187EA6" w14:textId="77777777" w:rsidR="00D94262" w:rsidRPr="00143138" w:rsidRDefault="00D94262" w:rsidP="009D46BF">
      <w:pPr>
        <w:autoSpaceDE w:val="0"/>
        <w:autoSpaceDN w:val="0"/>
        <w:adjustRightInd w:val="0"/>
        <w:spacing w:before="13" w:after="0" w:line="240" w:lineRule="exact"/>
        <w:ind w:right="62"/>
        <w:rPr>
          <w:rFonts w:ascii="Times New Roman" w:hAnsi="Times New Roman"/>
        </w:rPr>
      </w:pPr>
    </w:p>
    <w:p w14:paraId="73BF6FF5" w14:textId="77777777" w:rsidR="00D94262" w:rsidRPr="00143138" w:rsidRDefault="00D94262" w:rsidP="009D46BF">
      <w:pPr>
        <w:autoSpaceDE w:val="0"/>
        <w:autoSpaceDN w:val="0"/>
        <w:adjustRightInd w:val="0"/>
        <w:spacing w:after="0" w:line="240" w:lineRule="auto"/>
        <w:ind w:right="62"/>
        <w:rPr>
          <w:rFonts w:ascii="Times New Roman" w:hAnsi="Times New Roman"/>
        </w:rPr>
      </w:pPr>
      <w:r w:rsidRPr="00143138">
        <w:rPr>
          <w:rFonts w:ascii="Times New Roman" w:hAnsi="Times New Roman"/>
        </w:rPr>
        <w:t>Gout flares were commonly observed soon after the start of treatment and during the first months. Thereafter, the frequency of gout flare decreases in a time-dependent manner. Gout flare prophylaxis is recommended (see section 4.2 and 4.4).</w:t>
      </w:r>
    </w:p>
    <w:p w14:paraId="1236F90D" w14:textId="77777777" w:rsidR="009D46BF" w:rsidRPr="00143138" w:rsidRDefault="009D46BF" w:rsidP="00131A18">
      <w:pPr>
        <w:autoSpaceDE w:val="0"/>
        <w:autoSpaceDN w:val="0"/>
        <w:adjustRightInd w:val="0"/>
        <w:spacing w:after="0" w:line="240" w:lineRule="auto"/>
        <w:ind w:right="62"/>
        <w:rPr>
          <w:rFonts w:ascii="Times New Roman" w:hAnsi="Times New Roman"/>
        </w:rPr>
      </w:pPr>
    </w:p>
    <w:p w14:paraId="61FD22B1" w14:textId="77777777" w:rsidR="00D94262" w:rsidRPr="00143138" w:rsidRDefault="00D94262" w:rsidP="00131A18">
      <w:pPr>
        <w:autoSpaceDE w:val="0"/>
        <w:autoSpaceDN w:val="0"/>
        <w:adjustRightInd w:val="0"/>
        <w:spacing w:after="0" w:line="240" w:lineRule="auto"/>
        <w:ind w:right="62"/>
        <w:rPr>
          <w:rFonts w:ascii="Times New Roman" w:hAnsi="Times New Roman"/>
          <w:u w:val="single"/>
        </w:rPr>
      </w:pPr>
      <w:r w:rsidRPr="00143138">
        <w:rPr>
          <w:rFonts w:ascii="Times New Roman" w:hAnsi="Times New Roman"/>
          <w:u w:val="single"/>
        </w:rPr>
        <w:t>Tumor Lysis Syndrome</w:t>
      </w:r>
    </w:p>
    <w:p w14:paraId="4728B844" w14:textId="77777777" w:rsidR="009D46BF" w:rsidRPr="00143138" w:rsidRDefault="009D46BF" w:rsidP="00131A18">
      <w:pPr>
        <w:autoSpaceDE w:val="0"/>
        <w:autoSpaceDN w:val="0"/>
        <w:adjustRightInd w:val="0"/>
        <w:spacing w:after="0" w:line="240" w:lineRule="auto"/>
        <w:ind w:right="62"/>
        <w:rPr>
          <w:rFonts w:ascii="Times New Roman" w:hAnsi="Times New Roman"/>
        </w:rPr>
      </w:pPr>
    </w:p>
    <w:p w14:paraId="0031EBFD" w14:textId="77777777" w:rsidR="00D94262" w:rsidRPr="00A27F02" w:rsidRDefault="00D94262" w:rsidP="009D46BF">
      <w:pPr>
        <w:autoSpaceDE w:val="0"/>
        <w:autoSpaceDN w:val="0"/>
        <w:adjustRightInd w:val="0"/>
        <w:spacing w:before="1" w:after="0" w:line="240" w:lineRule="auto"/>
        <w:ind w:right="62"/>
        <w:rPr>
          <w:rFonts w:ascii="Times New Roman" w:hAnsi="Times New Roman"/>
          <w:u w:val="single"/>
        </w:rPr>
      </w:pPr>
      <w:r w:rsidRPr="00A27F02">
        <w:rPr>
          <w:rFonts w:ascii="Times New Roman" w:hAnsi="Times New Roman"/>
          <w:iCs/>
          <w:u w:val="single"/>
        </w:rPr>
        <w:t>Summary of the safety profile</w:t>
      </w:r>
    </w:p>
    <w:p w14:paraId="4BDE40F7" w14:textId="77777777" w:rsidR="00483BFC" w:rsidRDefault="00483BFC" w:rsidP="009D46BF">
      <w:pPr>
        <w:autoSpaceDE w:val="0"/>
        <w:autoSpaceDN w:val="0"/>
        <w:adjustRightInd w:val="0"/>
        <w:spacing w:before="1" w:after="0" w:line="254" w:lineRule="exact"/>
        <w:ind w:right="62"/>
        <w:rPr>
          <w:rFonts w:ascii="Times New Roman" w:hAnsi="Times New Roman"/>
        </w:rPr>
      </w:pPr>
    </w:p>
    <w:p w14:paraId="1636EFE0" w14:textId="77777777" w:rsidR="00D94262" w:rsidRPr="00143138" w:rsidRDefault="00D94262" w:rsidP="009D46BF">
      <w:pPr>
        <w:autoSpaceDE w:val="0"/>
        <w:autoSpaceDN w:val="0"/>
        <w:adjustRightInd w:val="0"/>
        <w:spacing w:before="1" w:after="0" w:line="254" w:lineRule="exact"/>
        <w:ind w:right="62"/>
        <w:rPr>
          <w:rFonts w:ascii="Times New Roman" w:hAnsi="Times New Roman"/>
        </w:rPr>
      </w:pPr>
      <w:r w:rsidRPr="00143138">
        <w:rPr>
          <w:rFonts w:ascii="Times New Roman" w:hAnsi="Times New Roman"/>
        </w:rPr>
        <w:t>In the randomized, double-blind, Phase 3 pivotal FLORENCE (FLO-01) study comparing febuxostat with allopurinol (346 patients undergoing chemotherapy for haematologic malignancies and at</w:t>
      </w:r>
      <w:r w:rsidR="009D46BF" w:rsidRPr="00143138">
        <w:rPr>
          <w:rFonts w:ascii="Times New Roman" w:hAnsi="Times New Roman"/>
        </w:rPr>
        <w:t xml:space="preserve"> </w:t>
      </w:r>
      <w:r w:rsidRPr="00143138">
        <w:rPr>
          <w:rFonts w:ascii="Times New Roman" w:hAnsi="Times New Roman"/>
        </w:rPr>
        <w:t>intermediate-to-high risk of TLS), only 22 (6.4%) patients overall experienced adverse reactions,</w:t>
      </w:r>
      <w:r w:rsidR="009D46BF" w:rsidRPr="00143138">
        <w:rPr>
          <w:rFonts w:ascii="Times New Roman" w:hAnsi="Times New Roman"/>
        </w:rPr>
        <w:t xml:space="preserve"> </w:t>
      </w:r>
      <w:r w:rsidRPr="00143138">
        <w:rPr>
          <w:rFonts w:ascii="Times New Roman" w:hAnsi="Times New Roman"/>
        </w:rPr>
        <w:t>namely 11 (6.4%) patients in each treatment group. The majority of adverse reactions were either mild or moderate.</w:t>
      </w:r>
    </w:p>
    <w:p w14:paraId="549D293C" w14:textId="77777777" w:rsidR="000E3197" w:rsidRPr="00143138" w:rsidRDefault="000E3197" w:rsidP="009D46BF">
      <w:pPr>
        <w:autoSpaceDE w:val="0"/>
        <w:autoSpaceDN w:val="0"/>
        <w:adjustRightInd w:val="0"/>
        <w:spacing w:before="5" w:after="0" w:line="252" w:lineRule="exact"/>
        <w:ind w:right="62"/>
        <w:rPr>
          <w:rFonts w:ascii="Times New Roman" w:hAnsi="Times New Roman"/>
        </w:rPr>
      </w:pPr>
    </w:p>
    <w:p w14:paraId="2C43C83C" w14:textId="77777777" w:rsidR="00D94262" w:rsidRPr="00143138" w:rsidRDefault="009D46BF" w:rsidP="009D46BF">
      <w:pPr>
        <w:autoSpaceDE w:val="0"/>
        <w:autoSpaceDN w:val="0"/>
        <w:adjustRightInd w:val="0"/>
        <w:spacing w:after="0" w:line="249" w:lineRule="exact"/>
        <w:ind w:right="62"/>
        <w:rPr>
          <w:rFonts w:ascii="Times New Roman" w:hAnsi="Times New Roman"/>
        </w:rPr>
      </w:pPr>
      <w:r w:rsidRPr="00143138">
        <w:rPr>
          <w:rFonts w:ascii="Times New Roman" w:hAnsi="Times New Roman"/>
        </w:rPr>
        <w:t>O</w:t>
      </w:r>
      <w:r w:rsidR="00D94262" w:rsidRPr="00143138">
        <w:rPr>
          <w:rFonts w:ascii="Times New Roman" w:hAnsi="Times New Roman"/>
        </w:rPr>
        <w:t>verall, the FLORENCE trial did not highlight any particular safety concern in addition to the</w:t>
      </w:r>
      <w:r w:rsidRPr="00143138">
        <w:rPr>
          <w:rFonts w:ascii="Times New Roman" w:hAnsi="Times New Roman"/>
        </w:rPr>
        <w:t xml:space="preserve"> </w:t>
      </w:r>
      <w:r w:rsidR="00D94262" w:rsidRPr="00143138">
        <w:rPr>
          <w:rFonts w:ascii="Times New Roman" w:hAnsi="Times New Roman"/>
        </w:rPr>
        <w:t xml:space="preserve">previous experience with </w:t>
      </w:r>
      <w:r w:rsidR="00BE5482" w:rsidRPr="00143138">
        <w:rPr>
          <w:rFonts w:ascii="Times New Roman" w:hAnsi="Times New Roman"/>
        </w:rPr>
        <w:t>febuxostat</w:t>
      </w:r>
      <w:r w:rsidR="00D94262" w:rsidRPr="00143138">
        <w:rPr>
          <w:rFonts w:ascii="Times New Roman" w:hAnsi="Times New Roman"/>
        </w:rPr>
        <w:t xml:space="preserve"> in gout, with the exception of the following three adverse reactions (listed above in table 1).</w:t>
      </w:r>
    </w:p>
    <w:p w14:paraId="3F655EE5" w14:textId="77777777" w:rsidR="00D94262" w:rsidRPr="00143138" w:rsidRDefault="00D94262" w:rsidP="009D46BF">
      <w:pPr>
        <w:autoSpaceDE w:val="0"/>
        <w:autoSpaceDN w:val="0"/>
        <w:adjustRightInd w:val="0"/>
        <w:spacing w:before="11" w:after="0" w:line="240" w:lineRule="exact"/>
        <w:ind w:right="62"/>
        <w:rPr>
          <w:rFonts w:ascii="Times New Roman" w:hAnsi="Times New Roman"/>
        </w:rPr>
      </w:pPr>
    </w:p>
    <w:p w14:paraId="2EF63A67" w14:textId="77777777" w:rsidR="00D94262" w:rsidRPr="00B35D83" w:rsidRDefault="00D94262" w:rsidP="009D46BF">
      <w:pPr>
        <w:autoSpaceDE w:val="0"/>
        <w:autoSpaceDN w:val="0"/>
        <w:adjustRightInd w:val="0"/>
        <w:spacing w:after="0" w:line="240" w:lineRule="auto"/>
        <w:ind w:right="62"/>
        <w:rPr>
          <w:rFonts w:ascii="Times New Roman" w:hAnsi="Times New Roman"/>
          <w:i/>
        </w:rPr>
      </w:pPr>
      <w:r w:rsidRPr="00B35D83">
        <w:rPr>
          <w:rFonts w:ascii="Times New Roman" w:hAnsi="Times New Roman"/>
          <w:i/>
        </w:rPr>
        <w:t>Cardiac disorders:</w:t>
      </w:r>
    </w:p>
    <w:p w14:paraId="372B58A3" w14:textId="24D9408C" w:rsidR="00D94262" w:rsidRPr="00143138" w:rsidRDefault="00D94262" w:rsidP="009D46BF">
      <w:pPr>
        <w:autoSpaceDE w:val="0"/>
        <w:autoSpaceDN w:val="0"/>
        <w:adjustRightInd w:val="0"/>
        <w:spacing w:after="0" w:line="252" w:lineRule="exact"/>
        <w:ind w:right="62"/>
        <w:rPr>
          <w:rFonts w:ascii="Times New Roman" w:hAnsi="Times New Roman"/>
        </w:rPr>
      </w:pPr>
      <w:r w:rsidRPr="00143138">
        <w:rPr>
          <w:rFonts w:ascii="Times New Roman" w:hAnsi="Times New Roman"/>
        </w:rPr>
        <w:t>Uncommon: Left bundle branch block, sinus tachycardia</w:t>
      </w:r>
    </w:p>
    <w:p w14:paraId="14F4292E" w14:textId="77777777" w:rsidR="00D94262" w:rsidRPr="00143138" w:rsidRDefault="00D94262" w:rsidP="009D46BF">
      <w:pPr>
        <w:autoSpaceDE w:val="0"/>
        <w:autoSpaceDN w:val="0"/>
        <w:adjustRightInd w:val="0"/>
        <w:spacing w:before="13" w:after="0" w:line="240" w:lineRule="exact"/>
        <w:ind w:right="62"/>
        <w:rPr>
          <w:rFonts w:ascii="Times New Roman" w:hAnsi="Times New Roman"/>
        </w:rPr>
      </w:pPr>
    </w:p>
    <w:p w14:paraId="75DC7385" w14:textId="77777777" w:rsidR="009D46BF" w:rsidRPr="00B35D83" w:rsidRDefault="00D94262" w:rsidP="009D46BF">
      <w:pPr>
        <w:autoSpaceDE w:val="0"/>
        <w:autoSpaceDN w:val="0"/>
        <w:adjustRightInd w:val="0"/>
        <w:spacing w:after="0" w:line="241" w:lineRule="auto"/>
        <w:ind w:right="62"/>
        <w:rPr>
          <w:rFonts w:ascii="Times New Roman" w:hAnsi="Times New Roman"/>
        </w:rPr>
      </w:pPr>
      <w:r w:rsidRPr="00B35D83">
        <w:rPr>
          <w:rFonts w:ascii="Times New Roman" w:hAnsi="Times New Roman"/>
          <w:i/>
        </w:rPr>
        <w:t>Vascular disorders:</w:t>
      </w:r>
      <w:r w:rsidRPr="00B35D83">
        <w:rPr>
          <w:rFonts w:ascii="Times New Roman" w:hAnsi="Times New Roman"/>
        </w:rPr>
        <w:t xml:space="preserve"> </w:t>
      </w:r>
    </w:p>
    <w:p w14:paraId="25489CCB" w14:textId="77777777" w:rsidR="00D94262" w:rsidRPr="00143138" w:rsidRDefault="00D94262" w:rsidP="009D46BF">
      <w:pPr>
        <w:autoSpaceDE w:val="0"/>
        <w:autoSpaceDN w:val="0"/>
        <w:adjustRightInd w:val="0"/>
        <w:spacing w:after="0" w:line="241" w:lineRule="auto"/>
        <w:ind w:right="62"/>
        <w:rPr>
          <w:rFonts w:ascii="Times New Roman" w:hAnsi="Times New Roman"/>
        </w:rPr>
      </w:pPr>
      <w:r w:rsidRPr="00143138">
        <w:rPr>
          <w:rFonts w:ascii="Times New Roman" w:hAnsi="Times New Roman"/>
        </w:rPr>
        <w:t>Uncommon: haemorrhage</w:t>
      </w:r>
    </w:p>
    <w:p w14:paraId="6DB3EBBD" w14:textId="77777777" w:rsidR="00D94262" w:rsidRPr="00143138" w:rsidRDefault="00D94262" w:rsidP="009D46BF">
      <w:pPr>
        <w:autoSpaceDE w:val="0"/>
        <w:autoSpaceDN w:val="0"/>
        <w:adjustRightInd w:val="0"/>
        <w:spacing w:before="11" w:after="0" w:line="240" w:lineRule="exact"/>
        <w:ind w:right="62"/>
        <w:rPr>
          <w:rFonts w:ascii="Times New Roman" w:hAnsi="Times New Roman"/>
        </w:rPr>
      </w:pPr>
    </w:p>
    <w:p w14:paraId="2A67A341" w14:textId="77777777" w:rsidR="00D94262" w:rsidRPr="00143138" w:rsidRDefault="00D94262" w:rsidP="009D46BF">
      <w:pPr>
        <w:autoSpaceDE w:val="0"/>
        <w:autoSpaceDN w:val="0"/>
        <w:adjustRightInd w:val="0"/>
        <w:spacing w:after="0" w:line="240" w:lineRule="auto"/>
        <w:ind w:right="62"/>
        <w:rPr>
          <w:rFonts w:ascii="Times New Roman" w:hAnsi="Times New Roman"/>
        </w:rPr>
      </w:pPr>
      <w:r w:rsidRPr="00143138">
        <w:rPr>
          <w:rFonts w:ascii="Times New Roman" w:hAnsi="Times New Roman"/>
          <w:u w:val="single"/>
        </w:rPr>
        <w:t>Reporting of suspected adverse reactions</w:t>
      </w:r>
    </w:p>
    <w:p w14:paraId="7ACA0361" w14:textId="77777777" w:rsidR="00B35D83" w:rsidRDefault="00B35D83" w:rsidP="009D46BF">
      <w:pPr>
        <w:autoSpaceDE w:val="0"/>
        <w:autoSpaceDN w:val="0"/>
        <w:adjustRightInd w:val="0"/>
        <w:spacing w:before="1" w:after="0" w:line="239" w:lineRule="auto"/>
        <w:ind w:right="62"/>
        <w:rPr>
          <w:rFonts w:ascii="Times New Roman" w:hAnsi="Times New Roman"/>
        </w:rPr>
      </w:pPr>
    </w:p>
    <w:p w14:paraId="64EEB62C" w14:textId="77777777" w:rsidR="00D94262" w:rsidRPr="00143138" w:rsidRDefault="00D94262" w:rsidP="009D46BF">
      <w:pPr>
        <w:autoSpaceDE w:val="0"/>
        <w:autoSpaceDN w:val="0"/>
        <w:adjustRightInd w:val="0"/>
        <w:spacing w:before="1" w:after="0" w:line="239" w:lineRule="auto"/>
        <w:ind w:right="62"/>
        <w:rPr>
          <w:rFonts w:ascii="Times New Roman" w:hAnsi="Times New Roman"/>
        </w:rPr>
      </w:pPr>
      <w:r w:rsidRPr="00143138">
        <w:rPr>
          <w:rFonts w:ascii="Times New Roman" w:hAnsi="Times New Roman"/>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the national reporting system listed in </w:t>
      </w:r>
      <w:hyperlink r:id="rId16" w:history="1">
        <w:r w:rsidRPr="00143138">
          <w:rPr>
            <w:rFonts w:ascii="Times New Roman" w:hAnsi="Times New Roman"/>
            <w:u w:val="single"/>
          </w:rPr>
          <w:t>Appendix V</w:t>
        </w:r>
        <w:r w:rsidRPr="00143138">
          <w:rPr>
            <w:rFonts w:ascii="Times New Roman" w:hAnsi="Times New Roman"/>
          </w:rPr>
          <w:t>.</w:t>
        </w:r>
      </w:hyperlink>
    </w:p>
    <w:p w14:paraId="34CFB3B7" w14:textId="77777777" w:rsidR="00D94262" w:rsidRPr="00143138" w:rsidRDefault="00D94262" w:rsidP="009D46BF">
      <w:pPr>
        <w:autoSpaceDE w:val="0"/>
        <w:autoSpaceDN w:val="0"/>
        <w:adjustRightInd w:val="0"/>
        <w:spacing w:before="18" w:after="0" w:line="240" w:lineRule="exact"/>
        <w:ind w:right="62"/>
        <w:rPr>
          <w:rFonts w:ascii="Times New Roman" w:hAnsi="Times New Roman"/>
        </w:rPr>
      </w:pPr>
    </w:p>
    <w:p w14:paraId="1F2E4561" w14:textId="77777777" w:rsidR="00D94262" w:rsidRPr="00143138" w:rsidRDefault="00D94262" w:rsidP="009D46BF">
      <w:pPr>
        <w:tabs>
          <w:tab w:val="left" w:pos="680"/>
        </w:tabs>
        <w:autoSpaceDE w:val="0"/>
        <w:autoSpaceDN w:val="0"/>
        <w:adjustRightInd w:val="0"/>
        <w:spacing w:after="0" w:line="240" w:lineRule="auto"/>
        <w:ind w:right="62"/>
        <w:rPr>
          <w:rFonts w:ascii="Times New Roman" w:hAnsi="Times New Roman"/>
        </w:rPr>
      </w:pPr>
      <w:r w:rsidRPr="00143138">
        <w:rPr>
          <w:rFonts w:ascii="Times New Roman" w:hAnsi="Times New Roman"/>
          <w:b/>
          <w:bCs/>
        </w:rPr>
        <w:t>4.9</w:t>
      </w:r>
      <w:r w:rsidRPr="00143138">
        <w:rPr>
          <w:rFonts w:ascii="Times New Roman" w:hAnsi="Times New Roman"/>
          <w:b/>
          <w:bCs/>
        </w:rPr>
        <w:tab/>
        <w:t>Overdose</w:t>
      </w:r>
    </w:p>
    <w:p w14:paraId="4D28622B" w14:textId="77777777" w:rsidR="00D94262" w:rsidRPr="00143138" w:rsidRDefault="00D94262" w:rsidP="009D46BF">
      <w:pPr>
        <w:autoSpaceDE w:val="0"/>
        <w:autoSpaceDN w:val="0"/>
        <w:adjustRightInd w:val="0"/>
        <w:spacing w:before="9" w:after="0" w:line="240" w:lineRule="exact"/>
        <w:ind w:right="62"/>
        <w:rPr>
          <w:rFonts w:ascii="Times New Roman" w:hAnsi="Times New Roman"/>
        </w:rPr>
      </w:pPr>
    </w:p>
    <w:p w14:paraId="214AF3D9" w14:textId="77777777" w:rsidR="00D94262" w:rsidRPr="00143138" w:rsidRDefault="00D94262" w:rsidP="009D46BF">
      <w:pPr>
        <w:autoSpaceDE w:val="0"/>
        <w:autoSpaceDN w:val="0"/>
        <w:adjustRightInd w:val="0"/>
        <w:spacing w:after="0" w:line="240" w:lineRule="auto"/>
        <w:ind w:right="62"/>
        <w:rPr>
          <w:rFonts w:ascii="Times New Roman" w:hAnsi="Times New Roman"/>
        </w:rPr>
      </w:pPr>
      <w:r w:rsidRPr="00143138">
        <w:rPr>
          <w:rFonts w:ascii="Times New Roman" w:hAnsi="Times New Roman"/>
        </w:rPr>
        <w:t>Patients with an overdose should be managed by symptomatic and supportive care.</w:t>
      </w:r>
    </w:p>
    <w:p w14:paraId="537998B5" w14:textId="77777777" w:rsidR="00D94262" w:rsidRPr="00143138" w:rsidRDefault="00D94262" w:rsidP="009D46BF">
      <w:pPr>
        <w:autoSpaceDE w:val="0"/>
        <w:autoSpaceDN w:val="0"/>
        <w:adjustRightInd w:val="0"/>
        <w:spacing w:after="0" w:line="200" w:lineRule="exact"/>
        <w:ind w:right="62"/>
        <w:rPr>
          <w:rFonts w:ascii="Times New Roman" w:hAnsi="Times New Roman"/>
        </w:rPr>
      </w:pPr>
    </w:p>
    <w:p w14:paraId="7AE43F87" w14:textId="77777777" w:rsidR="00D94262" w:rsidRPr="00143138" w:rsidRDefault="00D94262" w:rsidP="009D46BF">
      <w:pPr>
        <w:autoSpaceDE w:val="0"/>
        <w:autoSpaceDN w:val="0"/>
        <w:adjustRightInd w:val="0"/>
        <w:spacing w:after="0" w:line="200" w:lineRule="exact"/>
        <w:ind w:right="62"/>
        <w:rPr>
          <w:rFonts w:ascii="Times New Roman" w:hAnsi="Times New Roman"/>
        </w:rPr>
      </w:pPr>
    </w:p>
    <w:p w14:paraId="21660DD7" w14:textId="77777777" w:rsidR="00D94262" w:rsidRPr="00143138" w:rsidRDefault="00D94262" w:rsidP="009D46BF">
      <w:pPr>
        <w:tabs>
          <w:tab w:val="left" w:pos="680"/>
        </w:tabs>
        <w:autoSpaceDE w:val="0"/>
        <w:autoSpaceDN w:val="0"/>
        <w:adjustRightInd w:val="0"/>
        <w:spacing w:after="0" w:line="240" w:lineRule="auto"/>
        <w:ind w:right="62"/>
        <w:rPr>
          <w:rFonts w:ascii="Times New Roman" w:hAnsi="Times New Roman"/>
        </w:rPr>
      </w:pPr>
      <w:r w:rsidRPr="00143138">
        <w:rPr>
          <w:rFonts w:ascii="Times New Roman" w:hAnsi="Times New Roman"/>
          <w:b/>
          <w:bCs/>
        </w:rPr>
        <w:t>5.</w:t>
      </w:r>
      <w:r w:rsidRPr="00143138">
        <w:rPr>
          <w:rFonts w:ascii="Times New Roman" w:hAnsi="Times New Roman"/>
          <w:b/>
          <w:bCs/>
        </w:rPr>
        <w:tab/>
        <w:t>PHARMACOLOGICAL PROPERTIES</w:t>
      </w:r>
    </w:p>
    <w:p w14:paraId="632DA4E1" w14:textId="77777777" w:rsidR="00D94262" w:rsidRPr="00143138" w:rsidRDefault="00D94262" w:rsidP="009D46BF">
      <w:pPr>
        <w:autoSpaceDE w:val="0"/>
        <w:autoSpaceDN w:val="0"/>
        <w:adjustRightInd w:val="0"/>
        <w:spacing w:before="13" w:after="0" w:line="240" w:lineRule="exact"/>
        <w:ind w:right="62"/>
        <w:rPr>
          <w:rFonts w:ascii="Times New Roman" w:hAnsi="Times New Roman"/>
        </w:rPr>
      </w:pPr>
    </w:p>
    <w:p w14:paraId="691B3948" w14:textId="77777777" w:rsidR="00D94262" w:rsidRPr="00143138" w:rsidRDefault="00D94262" w:rsidP="009D46BF">
      <w:pPr>
        <w:tabs>
          <w:tab w:val="left" w:pos="680"/>
        </w:tabs>
        <w:autoSpaceDE w:val="0"/>
        <w:autoSpaceDN w:val="0"/>
        <w:adjustRightInd w:val="0"/>
        <w:spacing w:after="0" w:line="240" w:lineRule="auto"/>
        <w:ind w:right="62"/>
        <w:rPr>
          <w:rFonts w:ascii="Times New Roman" w:hAnsi="Times New Roman"/>
        </w:rPr>
      </w:pPr>
      <w:r w:rsidRPr="00143138">
        <w:rPr>
          <w:rFonts w:ascii="Times New Roman" w:hAnsi="Times New Roman"/>
          <w:b/>
          <w:bCs/>
        </w:rPr>
        <w:t>5.1</w:t>
      </w:r>
      <w:r w:rsidRPr="00143138">
        <w:rPr>
          <w:rFonts w:ascii="Times New Roman" w:hAnsi="Times New Roman"/>
          <w:b/>
          <w:bCs/>
        </w:rPr>
        <w:tab/>
        <w:t>Pharmacodynamic properties</w:t>
      </w:r>
    </w:p>
    <w:p w14:paraId="54716E6D" w14:textId="77777777" w:rsidR="00D94262" w:rsidRPr="00143138" w:rsidRDefault="00D94262" w:rsidP="009D46BF">
      <w:pPr>
        <w:autoSpaceDE w:val="0"/>
        <w:autoSpaceDN w:val="0"/>
        <w:adjustRightInd w:val="0"/>
        <w:spacing w:before="9" w:after="0" w:line="240" w:lineRule="exact"/>
        <w:ind w:right="62"/>
        <w:rPr>
          <w:rFonts w:ascii="Times New Roman" w:hAnsi="Times New Roman"/>
        </w:rPr>
      </w:pPr>
    </w:p>
    <w:p w14:paraId="1EA61B53" w14:textId="77777777" w:rsidR="00D94262" w:rsidRPr="00143138" w:rsidRDefault="00D94262" w:rsidP="009D46BF">
      <w:pPr>
        <w:autoSpaceDE w:val="0"/>
        <w:autoSpaceDN w:val="0"/>
        <w:adjustRightInd w:val="0"/>
        <w:spacing w:after="0" w:line="240" w:lineRule="auto"/>
        <w:ind w:right="62"/>
        <w:rPr>
          <w:rFonts w:ascii="Times New Roman" w:hAnsi="Times New Roman"/>
        </w:rPr>
      </w:pPr>
      <w:r w:rsidRPr="00143138">
        <w:rPr>
          <w:rFonts w:ascii="Times New Roman" w:hAnsi="Times New Roman"/>
        </w:rPr>
        <w:t>Pharmacotherapeutic group: Antigout preparation, preparations inhibiting uric acid production, ATC</w:t>
      </w:r>
      <w:r w:rsidR="009D46BF" w:rsidRPr="00143138">
        <w:rPr>
          <w:rFonts w:ascii="Times New Roman" w:hAnsi="Times New Roman"/>
        </w:rPr>
        <w:t xml:space="preserve"> </w:t>
      </w:r>
      <w:r w:rsidRPr="00143138">
        <w:rPr>
          <w:rFonts w:ascii="Times New Roman" w:hAnsi="Times New Roman"/>
        </w:rPr>
        <w:t>code: M04AA03</w:t>
      </w:r>
    </w:p>
    <w:p w14:paraId="6572FCD1" w14:textId="77777777" w:rsidR="00D94262" w:rsidRPr="00143138" w:rsidRDefault="00D94262" w:rsidP="009D46BF">
      <w:pPr>
        <w:autoSpaceDE w:val="0"/>
        <w:autoSpaceDN w:val="0"/>
        <w:adjustRightInd w:val="0"/>
        <w:spacing w:before="14" w:after="0" w:line="240" w:lineRule="exact"/>
        <w:ind w:right="62"/>
        <w:rPr>
          <w:rFonts w:ascii="Times New Roman" w:hAnsi="Times New Roman"/>
        </w:rPr>
      </w:pPr>
    </w:p>
    <w:p w14:paraId="0759CA93" w14:textId="77777777" w:rsidR="000E3197" w:rsidRPr="00143138" w:rsidRDefault="00D94262" w:rsidP="009D46BF">
      <w:pPr>
        <w:autoSpaceDE w:val="0"/>
        <w:autoSpaceDN w:val="0"/>
        <w:adjustRightInd w:val="0"/>
        <w:spacing w:after="0" w:line="249" w:lineRule="exact"/>
        <w:ind w:right="62"/>
        <w:rPr>
          <w:rFonts w:ascii="Times New Roman" w:hAnsi="Times New Roman"/>
        </w:rPr>
      </w:pPr>
      <w:r w:rsidRPr="00143138">
        <w:rPr>
          <w:rFonts w:ascii="Times New Roman" w:hAnsi="Times New Roman"/>
          <w:u w:val="single"/>
        </w:rPr>
        <w:t>Mechanism of action</w:t>
      </w:r>
    </w:p>
    <w:p w14:paraId="1ABD2B6B" w14:textId="77777777" w:rsidR="000E3197" w:rsidRPr="00143138" w:rsidRDefault="000E3197" w:rsidP="009D46BF">
      <w:pPr>
        <w:autoSpaceDE w:val="0"/>
        <w:autoSpaceDN w:val="0"/>
        <w:adjustRightInd w:val="0"/>
        <w:spacing w:after="0" w:line="249" w:lineRule="exact"/>
        <w:ind w:right="62"/>
        <w:rPr>
          <w:rFonts w:ascii="Times New Roman" w:hAnsi="Times New Roman"/>
        </w:rPr>
      </w:pPr>
    </w:p>
    <w:p w14:paraId="66375C52" w14:textId="77777777" w:rsidR="00D94262" w:rsidRPr="00143138" w:rsidRDefault="00D94262" w:rsidP="009D46BF">
      <w:pPr>
        <w:autoSpaceDE w:val="0"/>
        <w:autoSpaceDN w:val="0"/>
        <w:adjustRightInd w:val="0"/>
        <w:spacing w:after="0" w:line="249" w:lineRule="exact"/>
        <w:ind w:right="62"/>
        <w:rPr>
          <w:rFonts w:ascii="Times New Roman" w:hAnsi="Times New Roman"/>
        </w:rPr>
      </w:pPr>
      <w:r w:rsidRPr="00143138">
        <w:rPr>
          <w:rFonts w:ascii="Times New Roman" w:hAnsi="Times New Roman"/>
        </w:rPr>
        <w:t>Uric acid is the end product of purine metabolism in humans and is generated in the cascade of hypoxanthine → xanthine → uric acid. Both steps in the above transformations are catalyzed by</w:t>
      </w:r>
      <w:r w:rsidR="009D46BF" w:rsidRPr="00143138">
        <w:rPr>
          <w:rFonts w:ascii="Times New Roman" w:hAnsi="Times New Roman"/>
        </w:rPr>
        <w:t xml:space="preserve"> </w:t>
      </w:r>
      <w:r w:rsidRPr="00143138">
        <w:rPr>
          <w:rFonts w:ascii="Times New Roman" w:hAnsi="Times New Roman"/>
        </w:rPr>
        <w:t>xanthine oxidase (XO). Febuxostat is a 2-arylthiazole derivative that achieves its therapeutic effect of</w:t>
      </w:r>
      <w:r w:rsidR="009D46BF" w:rsidRPr="00143138">
        <w:rPr>
          <w:rFonts w:ascii="Times New Roman" w:hAnsi="Times New Roman"/>
        </w:rPr>
        <w:t xml:space="preserve"> </w:t>
      </w:r>
      <w:r w:rsidRPr="00143138">
        <w:rPr>
          <w:rFonts w:ascii="Times New Roman" w:hAnsi="Times New Roman"/>
        </w:rPr>
        <w:t xml:space="preserve">decreasing serum uric acid by selectively inhibiting XO. Febuxostat is a potent, non-purine selective inhibitor of XO (NP-SIXO) with an </w:t>
      </w:r>
      <w:r w:rsidRPr="00143138">
        <w:rPr>
          <w:rFonts w:ascii="Times New Roman" w:hAnsi="Times New Roman"/>
          <w:i/>
        </w:rPr>
        <w:t>in vitro</w:t>
      </w:r>
      <w:r w:rsidRPr="00143138">
        <w:rPr>
          <w:rFonts w:ascii="Times New Roman" w:hAnsi="Times New Roman"/>
        </w:rPr>
        <w:t xml:space="preserve"> inhibition Ki value less than one nanomolar. Febuxostat has been shown to potently inhibit both the oxidized and reduced forms of XO. At therapeutic concentrations febuxostat does not inhibit other enzymes involved in purine or pyrimidine metabolism, namely, guanine deaminase, hypoxanthine guanine phosphoribosyltransferase, orotate phosphoribosyltransferase, orotidine monophosphate decarboxylase or purine nucleoside phosphorylase.</w:t>
      </w:r>
    </w:p>
    <w:p w14:paraId="74DD9552" w14:textId="77777777" w:rsidR="00D94262" w:rsidRPr="00143138" w:rsidRDefault="00D94262" w:rsidP="009D46BF">
      <w:pPr>
        <w:autoSpaceDE w:val="0"/>
        <w:autoSpaceDN w:val="0"/>
        <w:adjustRightInd w:val="0"/>
        <w:spacing w:before="18" w:after="0" w:line="260" w:lineRule="exact"/>
        <w:ind w:right="62"/>
        <w:rPr>
          <w:rFonts w:ascii="Times New Roman" w:hAnsi="Times New Roman"/>
        </w:rPr>
      </w:pPr>
    </w:p>
    <w:p w14:paraId="73B65B54" w14:textId="77777777" w:rsidR="00D94262" w:rsidRPr="00143138" w:rsidRDefault="00D94262" w:rsidP="009D46BF">
      <w:pPr>
        <w:autoSpaceDE w:val="0"/>
        <w:autoSpaceDN w:val="0"/>
        <w:adjustRightInd w:val="0"/>
        <w:spacing w:after="0" w:line="249" w:lineRule="exact"/>
        <w:ind w:right="62"/>
        <w:rPr>
          <w:rFonts w:ascii="Times New Roman" w:eastAsia="Meiryo" w:hAnsi="Times New Roman"/>
        </w:rPr>
      </w:pPr>
      <w:r w:rsidRPr="00143138">
        <w:rPr>
          <w:rFonts w:ascii="Times New Roman" w:eastAsia="Meiryo" w:hAnsi="Times New Roman"/>
          <w:u w:val="single"/>
        </w:rPr>
        <w:t>Clinical efficacy and safety</w:t>
      </w:r>
    </w:p>
    <w:p w14:paraId="35DA9F20" w14:textId="77777777" w:rsidR="00D94262" w:rsidRPr="00143138" w:rsidRDefault="00D94262" w:rsidP="009D46BF">
      <w:pPr>
        <w:autoSpaceDE w:val="0"/>
        <w:autoSpaceDN w:val="0"/>
        <w:adjustRightInd w:val="0"/>
        <w:spacing w:before="3" w:after="0" w:line="220" w:lineRule="exact"/>
        <w:ind w:right="62"/>
        <w:rPr>
          <w:rFonts w:ascii="Times New Roman" w:eastAsia="Meiryo" w:hAnsi="Times New Roman"/>
        </w:rPr>
      </w:pPr>
    </w:p>
    <w:p w14:paraId="1F1760F9" w14:textId="77777777" w:rsidR="00D94262" w:rsidRPr="00143138" w:rsidRDefault="00D94262" w:rsidP="009D46BF">
      <w:pPr>
        <w:autoSpaceDE w:val="0"/>
        <w:autoSpaceDN w:val="0"/>
        <w:adjustRightInd w:val="0"/>
        <w:spacing w:before="32" w:after="0" w:line="249" w:lineRule="exact"/>
        <w:ind w:right="62"/>
        <w:rPr>
          <w:rFonts w:ascii="Times New Roman" w:eastAsia="Meiryo" w:hAnsi="Times New Roman"/>
        </w:rPr>
      </w:pPr>
      <w:r w:rsidRPr="00143138">
        <w:rPr>
          <w:rFonts w:ascii="Times New Roman" w:eastAsia="Meiryo" w:hAnsi="Times New Roman"/>
          <w:i/>
          <w:iCs/>
          <w:u w:val="single"/>
        </w:rPr>
        <w:t>Gout</w:t>
      </w:r>
    </w:p>
    <w:p w14:paraId="5EEFFBD5" w14:textId="77777777" w:rsidR="00D94262" w:rsidRPr="00143138" w:rsidRDefault="00D94262" w:rsidP="009D46BF">
      <w:pPr>
        <w:autoSpaceDE w:val="0"/>
        <w:autoSpaceDN w:val="0"/>
        <w:adjustRightInd w:val="0"/>
        <w:spacing w:before="6" w:after="0" w:line="220" w:lineRule="exact"/>
        <w:ind w:right="62"/>
        <w:rPr>
          <w:rFonts w:ascii="Times New Roman" w:eastAsia="Meiryo" w:hAnsi="Times New Roman"/>
        </w:rPr>
      </w:pPr>
    </w:p>
    <w:p w14:paraId="379D103E" w14:textId="77777777" w:rsidR="00D94262" w:rsidRPr="00143138" w:rsidRDefault="00D94262" w:rsidP="009D46BF">
      <w:pPr>
        <w:autoSpaceDE w:val="0"/>
        <w:autoSpaceDN w:val="0"/>
        <w:adjustRightInd w:val="0"/>
        <w:spacing w:before="32" w:after="0" w:line="240" w:lineRule="auto"/>
        <w:ind w:right="62"/>
        <w:rPr>
          <w:rFonts w:ascii="Times New Roman" w:eastAsia="Meiryo" w:hAnsi="Times New Roman"/>
        </w:rPr>
      </w:pPr>
      <w:r w:rsidRPr="00143138">
        <w:rPr>
          <w:rFonts w:ascii="Times New Roman" w:eastAsia="Meiryo" w:hAnsi="Times New Roman"/>
        </w:rPr>
        <w:t xml:space="preserve">The efficacy of </w:t>
      </w:r>
      <w:r w:rsidR="000E3197" w:rsidRPr="00143138">
        <w:rPr>
          <w:rFonts w:ascii="Times New Roman" w:eastAsia="Meiryo" w:hAnsi="Times New Roman"/>
        </w:rPr>
        <w:t>febuxostat</w:t>
      </w:r>
      <w:r w:rsidRPr="00143138">
        <w:rPr>
          <w:rFonts w:ascii="Times New Roman" w:eastAsia="Meiryo" w:hAnsi="Times New Roman"/>
        </w:rPr>
        <w:t xml:space="preserve"> was demonstrated in three Phase 3 pivotal studies (the two pivotal APEX</w:t>
      </w:r>
      <w:r w:rsidR="009D46BF" w:rsidRPr="00143138">
        <w:rPr>
          <w:rFonts w:ascii="Times New Roman" w:eastAsia="Meiryo" w:hAnsi="Times New Roman"/>
        </w:rPr>
        <w:t xml:space="preserve"> </w:t>
      </w:r>
      <w:r w:rsidRPr="00143138">
        <w:rPr>
          <w:rFonts w:ascii="Times New Roman" w:eastAsia="Meiryo" w:hAnsi="Times New Roman"/>
        </w:rPr>
        <w:t>and FACT studies, and the additional CONFIRMS study, described below) that were conducted in</w:t>
      </w:r>
      <w:r w:rsidR="009D46BF" w:rsidRPr="00143138">
        <w:rPr>
          <w:rFonts w:ascii="Times New Roman" w:eastAsia="Meiryo" w:hAnsi="Times New Roman"/>
        </w:rPr>
        <w:t xml:space="preserve"> </w:t>
      </w:r>
      <w:r w:rsidRPr="00143138">
        <w:rPr>
          <w:rFonts w:ascii="Times New Roman" w:eastAsia="Meiryo" w:hAnsi="Times New Roman"/>
        </w:rPr>
        <w:t xml:space="preserve">4101 patients with hyperuricaemia and gout. In each phase 3 pivotal study, </w:t>
      </w:r>
      <w:r w:rsidR="000E3197" w:rsidRPr="00143138">
        <w:rPr>
          <w:rFonts w:ascii="Times New Roman" w:eastAsia="Meiryo" w:hAnsi="Times New Roman"/>
        </w:rPr>
        <w:t>febuxostat</w:t>
      </w:r>
      <w:r w:rsidRPr="00143138">
        <w:rPr>
          <w:rFonts w:ascii="Times New Roman" w:eastAsia="Meiryo" w:hAnsi="Times New Roman"/>
        </w:rPr>
        <w:t xml:space="preserve"> demonstrated superior ability to lower and maintain serum uric acid levels compared to allopurinol. The primary</w:t>
      </w:r>
      <w:r w:rsidR="009D46BF" w:rsidRPr="00143138">
        <w:rPr>
          <w:rFonts w:ascii="Times New Roman" w:eastAsia="Meiryo" w:hAnsi="Times New Roman"/>
        </w:rPr>
        <w:t xml:space="preserve"> </w:t>
      </w:r>
      <w:r w:rsidRPr="00143138">
        <w:rPr>
          <w:rFonts w:ascii="Times New Roman" w:eastAsia="Meiryo" w:hAnsi="Times New Roman"/>
        </w:rPr>
        <w:t>efficacy endpoint in the APEX and FACT studies was the proportion of patients whose last 3 monthl</w:t>
      </w:r>
      <w:r w:rsidR="009D46BF" w:rsidRPr="00143138">
        <w:rPr>
          <w:rFonts w:ascii="Times New Roman" w:eastAsia="Meiryo" w:hAnsi="Times New Roman"/>
        </w:rPr>
        <w:t xml:space="preserve">y </w:t>
      </w:r>
      <w:r w:rsidRPr="00143138">
        <w:rPr>
          <w:rFonts w:ascii="Times New Roman" w:eastAsia="Meiryo" w:hAnsi="Times New Roman"/>
        </w:rPr>
        <w:t>serum uric acid levels were &lt; 6.0</w:t>
      </w:r>
      <w:r w:rsidR="0075286D" w:rsidRPr="00143138">
        <w:rPr>
          <w:rFonts w:ascii="Times New Roman" w:eastAsia="Meiryo" w:hAnsi="Times New Roman"/>
        </w:rPr>
        <w:t> mg</w:t>
      </w:r>
      <w:r w:rsidRPr="00143138">
        <w:rPr>
          <w:rFonts w:ascii="Times New Roman" w:eastAsia="Meiryo" w:hAnsi="Times New Roman"/>
        </w:rPr>
        <w:t>/dL (357</w:t>
      </w:r>
      <w:r w:rsidR="004A4A54" w:rsidRPr="00143138">
        <w:rPr>
          <w:rFonts w:ascii="Times New Roman" w:eastAsia="Meiryo" w:hAnsi="Times New Roman"/>
        </w:rPr>
        <w:t> </w:t>
      </w:r>
      <w:r w:rsidRPr="00143138">
        <w:rPr>
          <w:rFonts w:ascii="Times New Roman" w:eastAsia="Meiryo" w:hAnsi="Times New Roman"/>
        </w:rPr>
        <w:t xml:space="preserve">µmol/L). In the additional phase 3 CONFIRMS study, for which results became available after the marketing authorisation for </w:t>
      </w:r>
      <w:r w:rsidR="000E3197" w:rsidRPr="00143138">
        <w:rPr>
          <w:rFonts w:ascii="Times New Roman" w:eastAsia="Meiryo" w:hAnsi="Times New Roman"/>
        </w:rPr>
        <w:t>febuxostat</w:t>
      </w:r>
      <w:r w:rsidRPr="00143138">
        <w:rPr>
          <w:rFonts w:ascii="Times New Roman" w:eastAsia="Meiryo" w:hAnsi="Times New Roman"/>
        </w:rPr>
        <w:t xml:space="preserve"> was first issued, the primary efficacy endpoint was the proportion of patients whose serum urate level was &lt; 6.0</w:t>
      </w:r>
      <w:r w:rsidR="0075286D" w:rsidRPr="00143138">
        <w:rPr>
          <w:rFonts w:ascii="Times New Roman" w:eastAsia="Meiryo" w:hAnsi="Times New Roman"/>
        </w:rPr>
        <w:t> mg</w:t>
      </w:r>
      <w:r w:rsidRPr="00143138">
        <w:rPr>
          <w:rFonts w:ascii="Times New Roman" w:eastAsia="Meiryo" w:hAnsi="Times New Roman"/>
        </w:rPr>
        <w:t>/dL at the final visit. No patients with organ transplant have been included in these studies (see section</w:t>
      </w:r>
      <w:r w:rsidR="009D46BF" w:rsidRPr="00143138">
        <w:rPr>
          <w:rFonts w:ascii="Times New Roman" w:eastAsia="Meiryo" w:hAnsi="Times New Roman"/>
        </w:rPr>
        <w:t xml:space="preserve"> </w:t>
      </w:r>
      <w:r w:rsidRPr="00143138">
        <w:rPr>
          <w:rFonts w:ascii="Times New Roman" w:eastAsia="Meiryo" w:hAnsi="Times New Roman"/>
        </w:rPr>
        <w:t>4.2).</w:t>
      </w:r>
    </w:p>
    <w:p w14:paraId="1F84E9A6" w14:textId="77777777" w:rsidR="00D94262" w:rsidRPr="00143138" w:rsidRDefault="00D94262" w:rsidP="009D46BF">
      <w:pPr>
        <w:autoSpaceDE w:val="0"/>
        <w:autoSpaceDN w:val="0"/>
        <w:adjustRightInd w:val="0"/>
        <w:spacing w:before="14" w:after="0" w:line="240" w:lineRule="exact"/>
        <w:ind w:right="62"/>
        <w:rPr>
          <w:rFonts w:ascii="Times New Roman" w:eastAsia="Meiryo" w:hAnsi="Times New Roman"/>
        </w:rPr>
      </w:pPr>
    </w:p>
    <w:p w14:paraId="490457F3" w14:textId="77777777" w:rsidR="00D94262" w:rsidRPr="00143138" w:rsidRDefault="00D94262" w:rsidP="009D46BF">
      <w:pPr>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i/>
          <w:iCs/>
        </w:rPr>
        <w:t>APEX Study</w:t>
      </w:r>
      <w:r w:rsidRPr="00143138">
        <w:rPr>
          <w:rFonts w:ascii="Times New Roman" w:eastAsia="Meiryo" w:hAnsi="Times New Roman"/>
        </w:rPr>
        <w:t xml:space="preserve">: The Allopurinol and Placebo-Controlled Efficacy Study of Febuxostat (APEX) was a Phase 3, randomized, double-blind, multicenter, 28-week study. One thousand and seventy-two (1072) patients were randomized: placebo (n=134), </w:t>
      </w:r>
      <w:r w:rsidR="000E3197" w:rsidRPr="00143138">
        <w:rPr>
          <w:rFonts w:ascii="Times New Roman" w:eastAsia="Meiryo" w:hAnsi="Times New Roman"/>
        </w:rPr>
        <w:t>febuxostat</w:t>
      </w:r>
      <w:r w:rsidRPr="00143138">
        <w:rPr>
          <w:rFonts w:ascii="Times New Roman" w:eastAsia="Meiryo" w:hAnsi="Times New Roman"/>
        </w:rPr>
        <w:t xml:space="preserve"> 80</w:t>
      </w:r>
      <w:r w:rsidR="0075286D" w:rsidRPr="00143138">
        <w:rPr>
          <w:rFonts w:ascii="Times New Roman" w:eastAsia="Meiryo" w:hAnsi="Times New Roman"/>
        </w:rPr>
        <w:t> mg</w:t>
      </w:r>
      <w:r w:rsidRPr="00143138">
        <w:rPr>
          <w:rFonts w:ascii="Times New Roman" w:eastAsia="Meiryo" w:hAnsi="Times New Roman"/>
        </w:rPr>
        <w:t xml:space="preserve"> QD (n=267), </w:t>
      </w:r>
      <w:r w:rsidR="000E3197" w:rsidRPr="00143138">
        <w:rPr>
          <w:rFonts w:ascii="Times New Roman" w:eastAsia="Meiryo" w:hAnsi="Times New Roman"/>
        </w:rPr>
        <w:t>febuxostat</w:t>
      </w:r>
      <w:r w:rsidRPr="00143138">
        <w:rPr>
          <w:rFonts w:ascii="Times New Roman" w:eastAsia="Meiryo" w:hAnsi="Times New Roman"/>
        </w:rPr>
        <w:t xml:space="preserve"> 120</w:t>
      </w:r>
      <w:r w:rsidR="0075286D" w:rsidRPr="00143138">
        <w:rPr>
          <w:rFonts w:ascii="Times New Roman" w:eastAsia="Meiryo" w:hAnsi="Times New Roman"/>
        </w:rPr>
        <w:t> mg</w:t>
      </w:r>
      <w:r w:rsidRPr="00143138">
        <w:rPr>
          <w:rFonts w:ascii="Times New Roman" w:eastAsia="Meiryo" w:hAnsi="Times New Roman"/>
        </w:rPr>
        <w:t xml:space="preserve"> QD (n=269), </w:t>
      </w:r>
      <w:r w:rsidR="000E3197" w:rsidRPr="00143138">
        <w:rPr>
          <w:rFonts w:ascii="Times New Roman" w:eastAsia="Meiryo" w:hAnsi="Times New Roman"/>
        </w:rPr>
        <w:t>febuxostat</w:t>
      </w:r>
      <w:r w:rsidRPr="00143138">
        <w:rPr>
          <w:rFonts w:ascii="Times New Roman" w:eastAsia="Meiryo" w:hAnsi="Times New Roman"/>
        </w:rPr>
        <w:t xml:space="preserve"> 240</w:t>
      </w:r>
      <w:r w:rsidR="0075286D" w:rsidRPr="00143138">
        <w:rPr>
          <w:rFonts w:ascii="Times New Roman" w:eastAsia="Meiryo" w:hAnsi="Times New Roman"/>
        </w:rPr>
        <w:t> mg</w:t>
      </w:r>
      <w:r w:rsidRPr="00143138">
        <w:rPr>
          <w:rFonts w:ascii="Times New Roman" w:eastAsia="Meiryo" w:hAnsi="Times New Roman"/>
        </w:rPr>
        <w:t xml:space="preserve"> QD (n=134) or allopurinol (300</w:t>
      </w:r>
      <w:r w:rsidR="0075286D" w:rsidRPr="00143138">
        <w:rPr>
          <w:rFonts w:ascii="Times New Roman" w:eastAsia="Meiryo" w:hAnsi="Times New Roman"/>
        </w:rPr>
        <w:t> mg</w:t>
      </w:r>
      <w:r w:rsidRPr="00143138">
        <w:rPr>
          <w:rFonts w:ascii="Times New Roman" w:eastAsia="Meiryo" w:hAnsi="Times New Roman"/>
        </w:rPr>
        <w:t xml:space="preserve"> QD [n=258] for patients with a</w:t>
      </w:r>
      <w:r w:rsidR="009D46BF" w:rsidRPr="00143138">
        <w:rPr>
          <w:rFonts w:ascii="Times New Roman" w:eastAsia="Meiryo" w:hAnsi="Times New Roman"/>
        </w:rPr>
        <w:t xml:space="preserve"> </w:t>
      </w:r>
      <w:r w:rsidRPr="00143138">
        <w:rPr>
          <w:rFonts w:ascii="Times New Roman" w:eastAsia="Meiryo" w:hAnsi="Times New Roman"/>
        </w:rPr>
        <w:t>baseline serum creatinine ≤1.5</w:t>
      </w:r>
      <w:r w:rsidR="0075286D" w:rsidRPr="00143138">
        <w:rPr>
          <w:rFonts w:ascii="Times New Roman" w:eastAsia="Meiryo" w:hAnsi="Times New Roman"/>
        </w:rPr>
        <w:t> mg</w:t>
      </w:r>
      <w:r w:rsidRPr="00143138">
        <w:rPr>
          <w:rFonts w:ascii="Times New Roman" w:eastAsia="Meiryo" w:hAnsi="Times New Roman"/>
        </w:rPr>
        <w:t>/dL or 100</w:t>
      </w:r>
      <w:r w:rsidR="0075286D" w:rsidRPr="00143138">
        <w:rPr>
          <w:rFonts w:ascii="Times New Roman" w:eastAsia="Meiryo" w:hAnsi="Times New Roman"/>
        </w:rPr>
        <w:t> mg</w:t>
      </w:r>
      <w:r w:rsidRPr="00143138">
        <w:rPr>
          <w:rFonts w:ascii="Times New Roman" w:eastAsia="Meiryo" w:hAnsi="Times New Roman"/>
        </w:rPr>
        <w:t xml:space="preserve"> QD [n=10] for patients with a baseline serum creatinine &gt;1.5</w:t>
      </w:r>
      <w:r w:rsidR="0075286D" w:rsidRPr="00143138">
        <w:rPr>
          <w:rFonts w:ascii="Times New Roman" w:eastAsia="Meiryo" w:hAnsi="Times New Roman"/>
        </w:rPr>
        <w:t> mg</w:t>
      </w:r>
      <w:r w:rsidRPr="00143138">
        <w:rPr>
          <w:rFonts w:ascii="Times New Roman" w:eastAsia="Meiryo" w:hAnsi="Times New Roman"/>
        </w:rPr>
        <w:t>/dL and ≤2.0</w:t>
      </w:r>
      <w:r w:rsidR="0075286D" w:rsidRPr="00143138">
        <w:rPr>
          <w:rFonts w:ascii="Times New Roman" w:eastAsia="Meiryo" w:hAnsi="Times New Roman"/>
        </w:rPr>
        <w:t> mg</w:t>
      </w:r>
      <w:r w:rsidRPr="00143138">
        <w:rPr>
          <w:rFonts w:ascii="Times New Roman" w:eastAsia="Meiryo" w:hAnsi="Times New Roman"/>
        </w:rPr>
        <w:t>/dL). Two hundred and forty</w:t>
      </w:r>
      <w:r w:rsidR="0075286D" w:rsidRPr="00143138">
        <w:rPr>
          <w:rFonts w:ascii="Times New Roman" w:eastAsia="Meiryo" w:hAnsi="Times New Roman"/>
        </w:rPr>
        <w:t> mg</w:t>
      </w:r>
      <w:r w:rsidRPr="00143138">
        <w:rPr>
          <w:rFonts w:ascii="Times New Roman" w:eastAsia="Meiryo" w:hAnsi="Times New Roman"/>
        </w:rPr>
        <w:t xml:space="preserve"> febuxostat (2 times the</w:t>
      </w:r>
      <w:r w:rsidR="009D46BF" w:rsidRPr="00143138">
        <w:rPr>
          <w:rFonts w:ascii="Times New Roman" w:eastAsia="Meiryo" w:hAnsi="Times New Roman"/>
        </w:rPr>
        <w:t xml:space="preserve"> </w:t>
      </w:r>
      <w:r w:rsidRPr="00143138">
        <w:rPr>
          <w:rFonts w:ascii="Times New Roman" w:eastAsia="Meiryo" w:hAnsi="Times New Roman"/>
        </w:rPr>
        <w:t>recommended highest dose) was used as a safety evaluation dose.</w:t>
      </w:r>
    </w:p>
    <w:p w14:paraId="46AEEC87" w14:textId="77777777" w:rsidR="00D94262" w:rsidRPr="00143138" w:rsidRDefault="00D94262" w:rsidP="009D46BF">
      <w:pPr>
        <w:autoSpaceDE w:val="0"/>
        <w:autoSpaceDN w:val="0"/>
        <w:adjustRightInd w:val="0"/>
        <w:spacing w:before="17" w:after="0" w:line="240" w:lineRule="exact"/>
        <w:ind w:right="62"/>
        <w:rPr>
          <w:rFonts w:ascii="Times New Roman" w:eastAsia="Meiryo" w:hAnsi="Times New Roman"/>
        </w:rPr>
      </w:pPr>
    </w:p>
    <w:p w14:paraId="3FB4DC6C" w14:textId="77777777" w:rsidR="00D94262" w:rsidRPr="00143138" w:rsidRDefault="00D94262" w:rsidP="009D46BF">
      <w:pPr>
        <w:autoSpaceDE w:val="0"/>
        <w:autoSpaceDN w:val="0"/>
        <w:adjustRightInd w:val="0"/>
        <w:spacing w:after="0" w:line="252" w:lineRule="exact"/>
        <w:ind w:right="62"/>
        <w:rPr>
          <w:rFonts w:ascii="Times New Roman" w:eastAsia="Meiryo" w:hAnsi="Times New Roman"/>
        </w:rPr>
      </w:pPr>
      <w:r w:rsidRPr="00143138">
        <w:rPr>
          <w:rFonts w:ascii="Times New Roman" w:eastAsia="Meiryo" w:hAnsi="Times New Roman"/>
        </w:rPr>
        <w:t xml:space="preserve">The APEX study showed statistically significant superiority of both the </w:t>
      </w:r>
      <w:r w:rsidR="000E3197" w:rsidRPr="00143138">
        <w:rPr>
          <w:rFonts w:ascii="Times New Roman" w:eastAsia="Meiryo" w:hAnsi="Times New Roman"/>
        </w:rPr>
        <w:t>febuxostat</w:t>
      </w:r>
      <w:r w:rsidRPr="00143138">
        <w:rPr>
          <w:rFonts w:ascii="Times New Roman" w:eastAsia="Meiryo" w:hAnsi="Times New Roman"/>
        </w:rPr>
        <w:t xml:space="preserve"> 80</w:t>
      </w:r>
      <w:r w:rsidR="0075286D" w:rsidRPr="00143138">
        <w:rPr>
          <w:rFonts w:ascii="Times New Roman" w:eastAsia="Meiryo" w:hAnsi="Times New Roman"/>
        </w:rPr>
        <w:t> mg</w:t>
      </w:r>
      <w:r w:rsidRPr="00143138">
        <w:rPr>
          <w:rFonts w:ascii="Times New Roman" w:eastAsia="Meiryo" w:hAnsi="Times New Roman"/>
        </w:rPr>
        <w:t xml:space="preserve"> QD and the </w:t>
      </w:r>
      <w:r w:rsidR="000E3197" w:rsidRPr="00143138">
        <w:rPr>
          <w:rFonts w:ascii="Times New Roman" w:eastAsia="Meiryo" w:hAnsi="Times New Roman"/>
        </w:rPr>
        <w:t>febuxostat</w:t>
      </w:r>
      <w:r w:rsidRPr="00143138">
        <w:rPr>
          <w:rFonts w:ascii="Times New Roman" w:eastAsia="Meiryo" w:hAnsi="Times New Roman"/>
        </w:rPr>
        <w:t xml:space="preserve"> 120</w:t>
      </w:r>
      <w:r w:rsidR="0075286D" w:rsidRPr="00143138">
        <w:rPr>
          <w:rFonts w:ascii="Times New Roman" w:eastAsia="Meiryo" w:hAnsi="Times New Roman"/>
        </w:rPr>
        <w:t> mg</w:t>
      </w:r>
      <w:r w:rsidRPr="00143138">
        <w:rPr>
          <w:rFonts w:ascii="Times New Roman" w:eastAsia="Meiryo" w:hAnsi="Times New Roman"/>
        </w:rPr>
        <w:t xml:space="preserve"> QD treatment arms </w:t>
      </w:r>
      <w:r w:rsidRPr="00143138">
        <w:rPr>
          <w:rFonts w:ascii="Times New Roman" w:eastAsia="Meiryo" w:hAnsi="Times New Roman"/>
          <w:i/>
          <w:iCs/>
        </w:rPr>
        <w:t xml:space="preserve">versus </w:t>
      </w:r>
      <w:r w:rsidRPr="00143138">
        <w:rPr>
          <w:rFonts w:ascii="Times New Roman" w:eastAsia="Meiryo" w:hAnsi="Times New Roman"/>
        </w:rPr>
        <w:t>the conventionally used doses of allopurinol</w:t>
      </w:r>
      <w:r w:rsidR="009D46BF" w:rsidRPr="00143138">
        <w:rPr>
          <w:rFonts w:ascii="Times New Roman" w:eastAsia="Meiryo" w:hAnsi="Times New Roman"/>
        </w:rPr>
        <w:t xml:space="preserve"> </w:t>
      </w:r>
      <w:r w:rsidRPr="00143138">
        <w:rPr>
          <w:rFonts w:ascii="Times New Roman" w:eastAsia="Meiryo" w:hAnsi="Times New Roman"/>
        </w:rPr>
        <w:t>300</w:t>
      </w:r>
      <w:r w:rsidR="0075286D" w:rsidRPr="00143138">
        <w:rPr>
          <w:rFonts w:ascii="Times New Roman" w:eastAsia="Meiryo" w:hAnsi="Times New Roman"/>
        </w:rPr>
        <w:t> mg</w:t>
      </w:r>
      <w:r w:rsidRPr="00143138">
        <w:rPr>
          <w:rFonts w:ascii="Times New Roman" w:eastAsia="Meiryo" w:hAnsi="Times New Roman"/>
        </w:rPr>
        <w:t xml:space="preserve"> (</w:t>
      </w:r>
      <w:r w:rsidR="002911B7" w:rsidRPr="00143138">
        <w:rPr>
          <w:rFonts w:ascii="Times New Roman" w:eastAsia="Meiryo" w:hAnsi="Times New Roman"/>
        </w:rPr>
        <w:t>n=</w:t>
      </w:r>
      <w:r w:rsidRPr="00143138">
        <w:rPr>
          <w:rFonts w:ascii="Times New Roman" w:eastAsia="Meiryo" w:hAnsi="Times New Roman"/>
        </w:rPr>
        <w:t>258) /100</w:t>
      </w:r>
      <w:r w:rsidR="0075286D" w:rsidRPr="00143138">
        <w:rPr>
          <w:rFonts w:ascii="Times New Roman" w:eastAsia="Meiryo" w:hAnsi="Times New Roman"/>
        </w:rPr>
        <w:t> mg</w:t>
      </w:r>
      <w:r w:rsidRPr="00143138">
        <w:rPr>
          <w:rFonts w:ascii="Times New Roman" w:eastAsia="Meiryo" w:hAnsi="Times New Roman"/>
        </w:rPr>
        <w:t xml:space="preserve"> (n = 10) treatment arm in reducing the sUA below 6</w:t>
      </w:r>
      <w:r w:rsidR="0075286D" w:rsidRPr="00143138">
        <w:rPr>
          <w:rFonts w:ascii="Times New Roman" w:eastAsia="Meiryo" w:hAnsi="Times New Roman"/>
        </w:rPr>
        <w:t> mg</w:t>
      </w:r>
      <w:r w:rsidRPr="00143138">
        <w:rPr>
          <w:rFonts w:ascii="Times New Roman" w:eastAsia="Meiryo" w:hAnsi="Times New Roman"/>
        </w:rPr>
        <w:t>/dL (357</w:t>
      </w:r>
      <w:r w:rsidR="004A4A54" w:rsidRPr="00143138">
        <w:rPr>
          <w:rFonts w:ascii="Times New Roman" w:eastAsia="Meiryo" w:hAnsi="Times New Roman"/>
        </w:rPr>
        <w:t> </w:t>
      </w:r>
      <w:r w:rsidRPr="00143138">
        <w:rPr>
          <w:rFonts w:ascii="Times New Roman" w:eastAsia="Meiryo" w:hAnsi="Times New Roman"/>
        </w:rPr>
        <w:t>µmol/L) (see Table 2 and Figure 1).</w:t>
      </w:r>
    </w:p>
    <w:p w14:paraId="1878EBDC" w14:textId="77777777" w:rsidR="00D94262" w:rsidRPr="00143138" w:rsidRDefault="00D94262" w:rsidP="009D46BF">
      <w:pPr>
        <w:autoSpaceDE w:val="0"/>
        <w:autoSpaceDN w:val="0"/>
        <w:adjustRightInd w:val="0"/>
        <w:spacing w:before="11" w:after="0" w:line="240" w:lineRule="exact"/>
        <w:ind w:right="62"/>
        <w:rPr>
          <w:rFonts w:ascii="Times New Roman" w:eastAsia="Meiryo" w:hAnsi="Times New Roman"/>
        </w:rPr>
      </w:pPr>
    </w:p>
    <w:p w14:paraId="71FD1B7B" w14:textId="77777777" w:rsidR="00D94262" w:rsidRPr="00143138" w:rsidRDefault="00D94262" w:rsidP="009D46BF">
      <w:pPr>
        <w:autoSpaceDE w:val="0"/>
        <w:autoSpaceDN w:val="0"/>
        <w:adjustRightInd w:val="0"/>
        <w:spacing w:after="0" w:line="239" w:lineRule="auto"/>
        <w:ind w:right="62"/>
        <w:rPr>
          <w:rFonts w:ascii="Times New Roman" w:eastAsia="Meiryo" w:hAnsi="Times New Roman"/>
        </w:rPr>
      </w:pPr>
      <w:r w:rsidRPr="00143138">
        <w:rPr>
          <w:rFonts w:ascii="Times New Roman" w:eastAsia="Meiryo" w:hAnsi="Times New Roman"/>
          <w:i/>
          <w:iCs/>
        </w:rPr>
        <w:t>FACT Study</w:t>
      </w:r>
      <w:r w:rsidRPr="00143138">
        <w:rPr>
          <w:rFonts w:ascii="Times New Roman" w:eastAsia="Meiryo" w:hAnsi="Times New Roman"/>
        </w:rPr>
        <w:t xml:space="preserve">: The Febuxostat Allopurinol Controlled Trial (FACT) Study was a Phase 3, randomized, double-blind, multicenter, 52-week study. Seven hundred sixty (760) patients were randomized: </w:t>
      </w:r>
      <w:r w:rsidR="000E3197" w:rsidRPr="00143138">
        <w:rPr>
          <w:rFonts w:ascii="Times New Roman" w:eastAsia="Meiryo" w:hAnsi="Times New Roman"/>
        </w:rPr>
        <w:t>febuxostat</w:t>
      </w:r>
      <w:r w:rsidRPr="00143138">
        <w:rPr>
          <w:rFonts w:ascii="Times New Roman" w:eastAsia="Meiryo" w:hAnsi="Times New Roman"/>
        </w:rPr>
        <w:t xml:space="preserve"> 80</w:t>
      </w:r>
      <w:r w:rsidR="0075286D" w:rsidRPr="00143138">
        <w:rPr>
          <w:rFonts w:ascii="Times New Roman" w:eastAsia="Meiryo" w:hAnsi="Times New Roman"/>
        </w:rPr>
        <w:t> mg</w:t>
      </w:r>
      <w:r w:rsidRPr="00143138">
        <w:rPr>
          <w:rFonts w:ascii="Times New Roman" w:eastAsia="Meiryo" w:hAnsi="Times New Roman"/>
        </w:rPr>
        <w:t xml:space="preserve"> QD (n=256), </w:t>
      </w:r>
      <w:r w:rsidR="000E3197" w:rsidRPr="00143138">
        <w:rPr>
          <w:rFonts w:ascii="Times New Roman" w:eastAsia="Meiryo" w:hAnsi="Times New Roman"/>
        </w:rPr>
        <w:t>febuxostat</w:t>
      </w:r>
      <w:r w:rsidRPr="00143138">
        <w:rPr>
          <w:rFonts w:ascii="Times New Roman" w:eastAsia="Meiryo" w:hAnsi="Times New Roman"/>
        </w:rPr>
        <w:t xml:space="preserve"> 120</w:t>
      </w:r>
      <w:r w:rsidR="0075286D" w:rsidRPr="00143138">
        <w:rPr>
          <w:rFonts w:ascii="Times New Roman" w:eastAsia="Meiryo" w:hAnsi="Times New Roman"/>
        </w:rPr>
        <w:t> mg</w:t>
      </w:r>
      <w:r w:rsidRPr="00143138">
        <w:rPr>
          <w:rFonts w:ascii="Times New Roman" w:eastAsia="Meiryo" w:hAnsi="Times New Roman"/>
        </w:rPr>
        <w:t xml:space="preserve"> QD (n=251), or allopurinol 300</w:t>
      </w:r>
      <w:r w:rsidR="0075286D" w:rsidRPr="00143138">
        <w:rPr>
          <w:rFonts w:ascii="Times New Roman" w:eastAsia="Meiryo" w:hAnsi="Times New Roman"/>
        </w:rPr>
        <w:t> mg</w:t>
      </w:r>
      <w:r w:rsidRPr="00143138">
        <w:rPr>
          <w:rFonts w:ascii="Times New Roman" w:eastAsia="Meiryo" w:hAnsi="Times New Roman"/>
        </w:rPr>
        <w:t xml:space="preserve"> QD (n=253).</w:t>
      </w:r>
    </w:p>
    <w:p w14:paraId="16141F3E" w14:textId="77777777" w:rsidR="00D94262" w:rsidRPr="00143138" w:rsidRDefault="00D94262" w:rsidP="009D46BF">
      <w:pPr>
        <w:autoSpaceDE w:val="0"/>
        <w:autoSpaceDN w:val="0"/>
        <w:adjustRightInd w:val="0"/>
        <w:spacing w:before="13" w:after="0" w:line="240" w:lineRule="exact"/>
        <w:ind w:right="62"/>
        <w:rPr>
          <w:rFonts w:ascii="Times New Roman" w:eastAsia="Meiryo" w:hAnsi="Times New Roman"/>
        </w:rPr>
      </w:pPr>
    </w:p>
    <w:p w14:paraId="1CFF542F" w14:textId="77777777" w:rsidR="00D94262" w:rsidRPr="00143138" w:rsidRDefault="00D94262" w:rsidP="009D46BF">
      <w:pPr>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 xml:space="preserve">The FACT study showed the statistically significant superiority of both </w:t>
      </w:r>
      <w:r w:rsidR="000E3197" w:rsidRPr="00143138">
        <w:rPr>
          <w:rFonts w:ascii="Times New Roman" w:eastAsia="Meiryo" w:hAnsi="Times New Roman"/>
        </w:rPr>
        <w:t>febuxostat</w:t>
      </w:r>
      <w:r w:rsidRPr="00143138">
        <w:rPr>
          <w:rFonts w:ascii="Times New Roman" w:eastAsia="Meiryo" w:hAnsi="Times New Roman"/>
        </w:rPr>
        <w:t xml:space="preserve"> 80</w:t>
      </w:r>
      <w:r w:rsidR="0075286D" w:rsidRPr="00143138">
        <w:rPr>
          <w:rFonts w:ascii="Times New Roman" w:eastAsia="Meiryo" w:hAnsi="Times New Roman"/>
        </w:rPr>
        <w:t> mg</w:t>
      </w:r>
      <w:r w:rsidRPr="00143138">
        <w:rPr>
          <w:rFonts w:ascii="Times New Roman" w:eastAsia="Meiryo" w:hAnsi="Times New Roman"/>
        </w:rPr>
        <w:t xml:space="preserve"> and </w:t>
      </w:r>
      <w:r w:rsidR="000E3197" w:rsidRPr="00143138">
        <w:rPr>
          <w:rFonts w:ascii="Times New Roman" w:eastAsia="Meiryo" w:hAnsi="Times New Roman"/>
        </w:rPr>
        <w:t>febuxostat</w:t>
      </w:r>
      <w:r w:rsidRPr="00143138">
        <w:rPr>
          <w:rFonts w:ascii="Times New Roman" w:eastAsia="Meiryo" w:hAnsi="Times New Roman"/>
        </w:rPr>
        <w:t xml:space="preserve"> 120</w:t>
      </w:r>
      <w:r w:rsidR="0075286D" w:rsidRPr="00143138">
        <w:rPr>
          <w:rFonts w:ascii="Times New Roman" w:eastAsia="Meiryo" w:hAnsi="Times New Roman"/>
        </w:rPr>
        <w:t> mg</w:t>
      </w:r>
      <w:r w:rsidRPr="00143138">
        <w:rPr>
          <w:rFonts w:ascii="Times New Roman" w:eastAsia="Meiryo" w:hAnsi="Times New Roman"/>
        </w:rPr>
        <w:t xml:space="preserve"> QD treatment arms </w:t>
      </w:r>
      <w:r w:rsidRPr="00143138">
        <w:rPr>
          <w:rFonts w:ascii="Times New Roman" w:eastAsia="Meiryo" w:hAnsi="Times New Roman"/>
          <w:i/>
          <w:iCs/>
        </w:rPr>
        <w:t xml:space="preserve">versus </w:t>
      </w:r>
      <w:r w:rsidRPr="00143138">
        <w:rPr>
          <w:rFonts w:ascii="Times New Roman" w:eastAsia="Meiryo" w:hAnsi="Times New Roman"/>
        </w:rPr>
        <w:t>the conventionally used dose of allopurinol 300</w:t>
      </w:r>
      <w:r w:rsidR="0075286D" w:rsidRPr="00143138">
        <w:rPr>
          <w:rFonts w:ascii="Times New Roman" w:eastAsia="Meiryo" w:hAnsi="Times New Roman"/>
        </w:rPr>
        <w:t> mg</w:t>
      </w:r>
      <w:r w:rsidRPr="00143138">
        <w:rPr>
          <w:rFonts w:ascii="Times New Roman" w:eastAsia="Meiryo" w:hAnsi="Times New Roman"/>
        </w:rPr>
        <w:t xml:space="preserve"> treatment arm in reducing and maintaining sUA below 6</w:t>
      </w:r>
      <w:r w:rsidR="0075286D" w:rsidRPr="00143138">
        <w:rPr>
          <w:rFonts w:ascii="Times New Roman" w:eastAsia="Meiryo" w:hAnsi="Times New Roman"/>
        </w:rPr>
        <w:t> mg</w:t>
      </w:r>
      <w:r w:rsidRPr="00143138">
        <w:rPr>
          <w:rFonts w:ascii="Times New Roman" w:eastAsia="Meiryo" w:hAnsi="Times New Roman"/>
        </w:rPr>
        <w:t>/dL (357</w:t>
      </w:r>
      <w:r w:rsidR="002911B7" w:rsidRPr="00143138">
        <w:rPr>
          <w:rFonts w:ascii="Times New Roman" w:eastAsia="Meiryo" w:hAnsi="Times New Roman"/>
        </w:rPr>
        <w:t> </w:t>
      </w:r>
      <w:r w:rsidRPr="00143138">
        <w:rPr>
          <w:rFonts w:ascii="Times New Roman" w:eastAsia="Meiryo" w:hAnsi="Times New Roman"/>
        </w:rPr>
        <w:t>µmol/L).</w:t>
      </w:r>
    </w:p>
    <w:p w14:paraId="0A4D4D91" w14:textId="77777777" w:rsidR="00D94262" w:rsidRPr="00143138" w:rsidRDefault="00D94262" w:rsidP="009D46BF">
      <w:pPr>
        <w:autoSpaceDE w:val="0"/>
        <w:autoSpaceDN w:val="0"/>
        <w:adjustRightInd w:val="0"/>
        <w:spacing w:before="13" w:after="0" w:line="240" w:lineRule="exact"/>
        <w:ind w:right="62"/>
        <w:rPr>
          <w:rFonts w:ascii="Times New Roman" w:eastAsia="Meiryo" w:hAnsi="Times New Roman"/>
        </w:rPr>
      </w:pPr>
    </w:p>
    <w:p w14:paraId="52A579E2" w14:textId="77777777" w:rsidR="00D94262" w:rsidRPr="00143138" w:rsidRDefault="00D94262" w:rsidP="009D46BF">
      <w:pPr>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rPr>
        <w:t>Table 2 summarises the primary efficacy endpoint results:</w:t>
      </w:r>
    </w:p>
    <w:p w14:paraId="3141B482" w14:textId="77777777" w:rsidR="00D94262" w:rsidRPr="00143138" w:rsidRDefault="00D94262" w:rsidP="009D46BF">
      <w:pPr>
        <w:autoSpaceDE w:val="0"/>
        <w:autoSpaceDN w:val="0"/>
        <w:adjustRightInd w:val="0"/>
        <w:spacing w:before="18" w:after="0" w:line="240" w:lineRule="exact"/>
        <w:ind w:right="62"/>
        <w:rPr>
          <w:rFonts w:ascii="Times New Roman" w:eastAsia="Meiryo" w:hAnsi="Times New Roman"/>
        </w:rPr>
      </w:pPr>
    </w:p>
    <w:p w14:paraId="40B6BE29" w14:textId="77777777" w:rsidR="00D94262" w:rsidRPr="00143138" w:rsidRDefault="00D94262" w:rsidP="009D46BF">
      <w:pPr>
        <w:autoSpaceDE w:val="0"/>
        <w:autoSpaceDN w:val="0"/>
        <w:adjustRightInd w:val="0"/>
        <w:spacing w:after="0" w:line="240" w:lineRule="auto"/>
        <w:ind w:right="62"/>
        <w:rPr>
          <w:rFonts w:ascii="Times New Roman" w:eastAsia="Meiryo" w:hAnsi="Times New Roman"/>
        </w:rPr>
      </w:pPr>
      <w:r w:rsidRPr="00143138">
        <w:rPr>
          <w:rFonts w:ascii="Times New Roman" w:eastAsia="Meiryo" w:hAnsi="Times New Roman"/>
          <w:b/>
          <w:bCs/>
        </w:rPr>
        <w:t>Table 2</w:t>
      </w:r>
    </w:p>
    <w:p w14:paraId="3DAA0A0E" w14:textId="77777777" w:rsidR="00D94262" w:rsidRPr="00143138" w:rsidRDefault="00D94262" w:rsidP="009D46BF">
      <w:pPr>
        <w:autoSpaceDE w:val="0"/>
        <w:autoSpaceDN w:val="0"/>
        <w:adjustRightInd w:val="0"/>
        <w:spacing w:before="2" w:after="0" w:line="252" w:lineRule="exact"/>
        <w:ind w:right="62"/>
        <w:rPr>
          <w:rFonts w:ascii="Times New Roman" w:eastAsia="Meiryo" w:hAnsi="Times New Roman"/>
        </w:rPr>
      </w:pPr>
      <w:r w:rsidRPr="00143138">
        <w:rPr>
          <w:rFonts w:ascii="Times New Roman" w:eastAsia="Meiryo" w:hAnsi="Times New Roman"/>
          <w:b/>
          <w:bCs/>
        </w:rPr>
        <w:t>Proportion of Patients with Serum Uric Acid Levels &lt;6.0</w:t>
      </w:r>
      <w:r w:rsidR="0075286D" w:rsidRPr="00143138">
        <w:rPr>
          <w:rFonts w:ascii="Times New Roman" w:eastAsia="Meiryo" w:hAnsi="Times New Roman"/>
          <w:b/>
          <w:bCs/>
        </w:rPr>
        <w:t> mg</w:t>
      </w:r>
      <w:r w:rsidRPr="00143138">
        <w:rPr>
          <w:rFonts w:ascii="Times New Roman" w:eastAsia="Meiryo" w:hAnsi="Times New Roman"/>
          <w:b/>
          <w:bCs/>
        </w:rPr>
        <w:t>/dL (357</w:t>
      </w:r>
      <w:r w:rsidR="004A4A54" w:rsidRPr="00143138">
        <w:rPr>
          <w:rFonts w:ascii="Times New Roman" w:eastAsia="Meiryo" w:hAnsi="Times New Roman"/>
          <w:b/>
          <w:bCs/>
        </w:rPr>
        <w:t> </w:t>
      </w:r>
      <w:r w:rsidRPr="00143138">
        <w:rPr>
          <w:rFonts w:ascii="Times New Roman" w:eastAsia="Meiryo" w:hAnsi="Times New Roman"/>
          <w:b/>
          <w:bCs/>
        </w:rPr>
        <w:t>µmol/L) Last Three Monthly Visits</w:t>
      </w:r>
    </w:p>
    <w:tbl>
      <w:tblPr>
        <w:tblW w:w="0" w:type="auto"/>
        <w:tblInd w:w="1140" w:type="dxa"/>
        <w:tblLayout w:type="fixed"/>
        <w:tblCellMar>
          <w:left w:w="0" w:type="dxa"/>
          <w:right w:w="0" w:type="dxa"/>
        </w:tblCellMar>
        <w:tblLook w:val="0000" w:firstRow="0" w:lastRow="0" w:firstColumn="0" w:lastColumn="0" w:noHBand="0" w:noVBand="0"/>
      </w:tblPr>
      <w:tblGrid>
        <w:gridCol w:w="1798"/>
        <w:gridCol w:w="1814"/>
        <w:gridCol w:w="1529"/>
        <w:gridCol w:w="1804"/>
      </w:tblGrid>
      <w:tr w:rsidR="00143138" w:rsidRPr="00143138" w14:paraId="5170845B" w14:textId="77777777" w:rsidTr="002911B7">
        <w:tc>
          <w:tcPr>
            <w:tcW w:w="1798" w:type="dxa"/>
            <w:tcBorders>
              <w:top w:val="single" w:sz="4" w:space="0" w:color="000000"/>
              <w:left w:val="single" w:sz="4" w:space="0" w:color="000000"/>
              <w:bottom w:val="single" w:sz="4" w:space="0" w:color="000000"/>
              <w:right w:val="single" w:sz="4" w:space="0" w:color="000000"/>
            </w:tcBorders>
          </w:tcPr>
          <w:p w14:paraId="3F5088C9" w14:textId="77777777" w:rsidR="00D94262" w:rsidRPr="00143138" w:rsidRDefault="00D94262" w:rsidP="002911B7">
            <w:pPr>
              <w:widowControl w:val="0"/>
              <w:autoSpaceDE w:val="0"/>
              <w:autoSpaceDN w:val="0"/>
              <w:adjustRightInd w:val="0"/>
              <w:spacing w:after="0" w:line="240" w:lineRule="auto"/>
              <w:rPr>
                <w:rFonts w:ascii="Times New Roman" w:hAnsi="Times New Roman"/>
              </w:rPr>
            </w:pPr>
          </w:p>
          <w:p w14:paraId="0F9C6EB9" w14:textId="77777777" w:rsidR="00D94262" w:rsidRPr="00143138" w:rsidRDefault="00D94262" w:rsidP="002911B7">
            <w:pPr>
              <w:widowControl w:val="0"/>
              <w:autoSpaceDE w:val="0"/>
              <w:autoSpaceDN w:val="0"/>
              <w:adjustRightInd w:val="0"/>
              <w:spacing w:after="0" w:line="240" w:lineRule="auto"/>
              <w:ind w:left="598" w:right="578"/>
              <w:jc w:val="center"/>
              <w:rPr>
                <w:rFonts w:ascii="Times New Roman" w:hAnsi="Times New Roman"/>
              </w:rPr>
            </w:pPr>
            <w:r w:rsidRPr="00143138">
              <w:rPr>
                <w:rFonts w:ascii="Times New Roman" w:hAnsi="Times New Roman"/>
              </w:rPr>
              <w:t>Study</w:t>
            </w:r>
          </w:p>
        </w:tc>
        <w:tc>
          <w:tcPr>
            <w:tcW w:w="1814" w:type="dxa"/>
            <w:tcBorders>
              <w:top w:val="single" w:sz="4" w:space="0" w:color="000000"/>
              <w:left w:val="single" w:sz="4" w:space="0" w:color="000000"/>
              <w:bottom w:val="single" w:sz="4" w:space="0" w:color="000000"/>
              <w:right w:val="single" w:sz="4" w:space="0" w:color="000000"/>
            </w:tcBorders>
          </w:tcPr>
          <w:p w14:paraId="7F5071AA" w14:textId="77777777" w:rsidR="00D94262" w:rsidRPr="00143138" w:rsidRDefault="00D94262" w:rsidP="002911B7">
            <w:pPr>
              <w:widowControl w:val="0"/>
              <w:autoSpaceDE w:val="0"/>
              <w:autoSpaceDN w:val="0"/>
              <w:adjustRightInd w:val="0"/>
              <w:spacing w:after="0" w:line="240" w:lineRule="auto"/>
              <w:rPr>
                <w:rFonts w:ascii="Times New Roman" w:hAnsi="Times New Roman"/>
              </w:rPr>
            </w:pPr>
          </w:p>
          <w:p w14:paraId="4C258B61" w14:textId="77777777" w:rsidR="00D94262" w:rsidRPr="00143138" w:rsidRDefault="000E3197" w:rsidP="002911B7">
            <w:pPr>
              <w:widowControl w:val="0"/>
              <w:autoSpaceDE w:val="0"/>
              <w:autoSpaceDN w:val="0"/>
              <w:adjustRightInd w:val="0"/>
              <w:spacing w:after="0" w:line="240" w:lineRule="auto"/>
              <w:ind w:left="397" w:right="385"/>
              <w:jc w:val="center"/>
              <w:rPr>
                <w:rFonts w:ascii="Times New Roman" w:hAnsi="Times New Roman"/>
              </w:rPr>
            </w:pPr>
            <w:r w:rsidRPr="00143138">
              <w:rPr>
                <w:rFonts w:ascii="Times New Roman" w:eastAsia="Meiryo" w:hAnsi="Times New Roman"/>
              </w:rPr>
              <w:t xml:space="preserve">Febuxostat </w:t>
            </w:r>
            <w:r w:rsidR="00D94262" w:rsidRPr="00143138">
              <w:rPr>
                <w:rFonts w:ascii="Times New Roman" w:hAnsi="Times New Roman"/>
              </w:rPr>
              <w:t>80</w:t>
            </w:r>
            <w:r w:rsidR="0075286D" w:rsidRPr="00143138">
              <w:rPr>
                <w:rFonts w:ascii="Times New Roman" w:hAnsi="Times New Roman"/>
              </w:rPr>
              <w:t> mg</w:t>
            </w:r>
            <w:r w:rsidR="00D94262" w:rsidRPr="00143138">
              <w:rPr>
                <w:rFonts w:ascii="Times New Roman" w:hAnsi="Times New Roman"/>
              </w:rPr>
              <w:t xml:space="preserve"> QD</w:t>
            </w:r>
          </w:p>
        </w:tc>
        <w:tc>
          <w:tcPr>
            <w:tcW w:w="1529" w:type="dxa"/>
            <w:tcBorders>
              <w:top w:val="single" w:sz="4" w:space="0" w:color="000000"/>
              <w:left w:val="single" w:sz="4" w:space="0" w:color="000000"/>
              <w:bottom w:val="single" w:sz="4" w:space="0" w:color="000000"/>
              <w:right w:val="single" w:sz="4" w:space="0" w:color="000000"/>
            </w:tcBorders>
          </w:tcPr>
          <w:p w14:paraId="5760F58F" w14:textId="77777777" w:rsidR="00D94262" w:rsidRPr="00143138" w:rsidRDefault="00D94262" w:rsidP="002911B7">
            <w:pPr>
              <w:widowControl w:val="0"/>
              <w:autoSpaceDE w:val="0"/>
              <w:autoSpaceDN w:val="0"/>
              <w:adjustRightInd w:val="0"/>
              <w:spacing w:after="0" w:line="240" w:lineRule="auto"/>
              <w:rPr>
                <w:rFonts w:ascii="Times New Roman" w:hAnsi="Times New Roman"/>
              </w:rPr>
            </w:pPr>
          </w:p>
          <w:p w14:paraId="3DB94950" w14:textId="77777777" w:rsidR="00D94262" w:rsidRPr="00143138" w:rsidRDefault="000E3197" w:rsidP="002911B7">
            <w:pPr>
              <w:widowControl w:val="0"/>
              <w:autoSpaceDE w:val="0"/>
              <w:autoSpaceDN w:val="0"/>
              <w:adjustRightInd w:val="0"/>
              <w:spacing w:after="0" w:line="240" w:lineRule="auto"/>
              <w:ind w:left="191" w:right="-20"/>
              <w:rPr>
                <w:rFonts w:ascii="Times New Roman" w:hAnsi="Times New Roman"/>
              </w:rPr>
            </w:pPr>
            <w:r w:rsidRPr="00143138">
              <w:rPr>
                <w:rFonts w:ascii="Times New Roman" w:eastAsia="Meiryo" w:hAnsi="Times New Roman"/>
              </w:rPr>
              <w:t>Febuxostat</w:t>
            </w:r>
          </w:p>
          <w:p w14:paraId="083E5E27" w14:textId="77777777" w:rsidR="00D94262" w:rsidRPr="00143138" w:rsidRDefault="00D94262" w:rsidP="002911B7">
            <w:pPr>
              <w:widowControl w:val="0"/>
              <w:autoSpaceDE w:val="0"/>
              <w:autoSpaceDN w:val="0"/>
              <w:adjustRightInd w:val="0"/>
              <w:spacing w:after="0" w:line="240" w:lineRule="auto"/>
              <w:ind w:left="239" w:right="-20"/>
              <w:rPr>
                <w:rFonts w:ascii="Times New Roman" w:hAnsi="Times New Roman"/>
              </w:rPr>
            </w:pPr>
            <w:r w:rsidRPr="00143138">
              <w:rPr>
                <w:rFonts w:ascii="Times New Roman" w:hAnsi="Times New Roman"/>
              </w:rPr>
              <w:t>120</w:t>
            </w:r>
            <w:r w:rsidR="0075286D" w:rsidRPr="00143138">
              <w:rPr>
                <w:rFonts w:ascii="Times New Roman" w:hAnsi="Times New Roman"/>
              </w:rPr>
              <w:t> mg</w:t>
            </w:r>
            <w:r w:rsidRPr="00143138">
              <w:rPr>
                <w:rFonts w:ascii="Times New Roman" w:hAnsi="Times New Roman"/>
              </w:rPr>
              <w:t xml:space="preserve"> QD</w:t>
            </w:r>
          </w:p>
        </w:tc>
        <w:tc>
          <w:tcPr>
            <w:tcW w:w="1804" w:type="dxa"/>
            <w:tcBorders>
              <w:top w:val="single" w:sz="4" w:space="0" w:color="000000"/>
              <w:left w:val="single" w:sz="4" w:space="0" w:color="000000"/>
              <w:bottom w:val="single" w:sz="4" w:space="0" w:color="000000"/>
              <w:right w:val="single" w:sz="4" w:space="0" w:color="000000"/>
            </w:tcBorders>
          </w:tcPr>
          <w:p w14:paraId="5BAEBAB5" w14:textId="77777777" w:rsidR="00D94262" w:rsidRPr="00143138" w:rsidRDefault="00D94262" w:rsidP="002911B7">
            <w:pPr>
              <w:widowControl w:val="0"/>
              <w:autoSpaceDE w:val="0"/>
              <w:autoSpaceDN w:val="0"/>
              <w:adjustRightInd w:val="0"/>
              <w:spacing w:after="0" w:line="240" w:lineRule="auto"/>
              <w:ind w:left="380" w:right="361"/>
              <w:jc w:val="center"/>
              <w:rPr>
                <w:rFonts w:ascii="Times New Roman" w:hAnsi="Times New Roman"/>
              </w:rPr>
            </w:pPr>
            <w:r w:rsidRPr="00143138">
              <w:rPr>
                <w:rFonts w:ascii="Times New Roman" w:hAnsi="Times New Roman"/>
              </w:rPr>
              <w:t>Allopurinol</w:t>
            </w:r>
          </w:p>
          <w:p w14:paraId="593DA8F7" w14:textId="77777777" w:rsidR="00D94262" w:rsidRPr="00143138" w:rsidRDefault="00D94262" w:rsidP="002911B7">
            <w:pPr>
              <w:widowControl w:val="0"/>
              <w:autoSpaceDE w:val="0"/>
              <w:autoSpaceDN w:val="0"/>
              <w:adjustRightInd w:val="0"/>
              <w:spacing w:after="0" w:line="240" w:lineRule="auto"/>
              <w:ind w:left="670" w:right="651"/>
              <w:jc w:val="center"/>
              <w:rPr>
                <w:rFonts w:ascii="Times New Roman" w:hAnsi="Times New Roman"/>
              </w:rPr>
            </w:pPr>
            <w:r w:rsidRPr="00143138">
              <w:rPr>
                <w:rFonts w:ascii="Times New Roman" w:hAnsi="Times New Roman"/>
              </w:rPr>
              <w:t>300 /</w:t>
            </w:r>
          </w:p>
          <w:p w14:paraId="2D87E532" w14:textId="77777777" w:rsidR="00D94262" w:rsidRPr="00143138" w:rsidRDefault="00D94262" w:rsidP="002911B7">
            <w:pPr>
              <w:widowControl w:val="0"/>
              <w:autoSpaceDE w:val="0"/>
              <w:autoSpaceDN w:val="0"/>
              <w:adjustRightInd w:val="0"/>
              <w:spacing w:after="0" w:line="240" w:lineRule="auto"/>
              <w:ind w:left="337" w:right="321"/>
              <w:jc w:val="center"/>
              <w:rPr>
                <w:rFonts w:ascii="Times New Roman" w:hAnsi="Times New Roman"/>
              </w:rPr>
            </w:pPr>
            <w:r w:rsidRPr="00143138">
              <w:rPr>
                <w:rFonts w:ascii="Times New Roman" w:hAnsi="Times New Roman"/>
              </w:rPr>
              <w:t>100</w:t>
            </w:r>
            <w:r w:rsidR="0075286D" w:rsidRPr="00143138">
              <w:rPr>
                <w:rFonts w:ascii="Times New Roman" w:hAnsi="Times New Roman"/>
              </w:rPr>
              <w:t> mg</w:t>
            </w:r>
            <w:r w:rsidRPr="00143138">
              <w:rPr>
                <w:rFonts w:ascii="Times New Roman" w:hAnsi="Times New Roman"/>
              </w:rPr>
              <w:t xml:space="preserve"> QD</w:t>
            </w:r>
            <w:r w:rsidRPr="00143138">
              <w:rPr>
                <w:rFonts w:ascii="Times New Roman" w:hAnsi="Times New Roman"/>
                <w:vertAlign w:val="superscript"/>
              </w:rPr>
              <w:t>1</w:t>
            </w:r>
          </w:p>
        </w:tc>
      </w:tr>
      <w:tr w:rsidR="00143138" w:rsidRPr="00143138" w14:paraId="2F6A4920" w14:textId="77777777" w:rsidTr="002911B7">
        <w:tc>
          <w:tcPr>
            <w:tcW w:w="1798" w:type="dxa"/>
            <w:tcBorders>
              <w:top w:val="single" w:sz="4" w:space="0" w:color="000000"/>
              <w:left w:val="single" w:sz="4" w:space="0" w:color="000000"/>
              <w:bottom w:val="single" w:sz="4" w:space="0" w:color="000000"/>
              <w:right w:val="single" w:sz="4" w:space="0" w:color="000000"/>
            </w:tcBorders>
          </w:tcPr>
          <w:p w14:paraId="6492850D" w14:textId="77777777" w:rsidR="00D94262" w:rsidRPr="00143138" w:rsidRDefault="00D94262" w:rsidP="002911B7">
            <w:pPr>
              <w:widowControl w:val="0"/>
              <w:autoSpaceDE w:val="0"/>
              <w:autoSpaceDN w:val="0"/>
              <w:adjustRightInd w:val="0"/>
              <w:spacing w:after="0" w:line="240" w:lineRule="auto"/>
              <w:ind w:left="567" w:right="551"/>
              <w:jc w:val="center"/>
              <w:rPr>
                <w:rFonts w:ascii="Times New Roman" w:hAnsi="Times New Roman"/>
              </w:rPr>
            </w:pPr>
            <w:r w:rsidRPr="00143138">
              <w:rPr>
                <w:rFonts w:ascii="Times New Roman" w:hAnsi="Times New Roman"/>
              </w:rPr>
              <w:t>APEX</w:t>
            </w:r>
          </w:p>
          <w:p w14:paraId="64073670" w14:textId="77777777" w:rsidR="00D94262" w:rsidRPr="00143138" w:rsidRDefault="00D94262" w:rsidP="002911B7">
            <w:pPr>
              <w:widowControl w:val="0"/>
              <w:autoSpaceDE w:val="0"/>
              <w:autoSpaceDN w:val="0"/>
              <w:adjustRightInd w:val="0"/>
              <w:spacing w:after="0" w:line="240" w:lineRule="auto"/>
              <w:ind w:left="368" w:right="351"/>
              <w:jc w:val="center"/>
              <w:rPr>
                <w:rFonts w:ascii="Times New Roman" w:hAnsi="Times New Roman"/>
              </w:rPr>
            </w:pPr>
            <w:r w:rsidRPr="00143138">
              <w:rPr>
                <w:rFonts w:ascii="Times New Roman" w:hAnsi="Times New Roman"/>
              </w:rPr>
              <w:t>(28 weeks)</w:t>
            </w:r>
          </w:p>
        </w:tc>
        <w:tc>
          <w:tcPr>
            <w:tcW w:w="1814" w:type="dxa"/>
            <w:tcBorders>
              <w:top w:val="single" w:sz="4" w:space="0" w:color="000000"/>
              <w:left w:val="single" w:sz="4" w:space="0" w:color="000000"/>
              <w:bottom w:val="single" w:sz="4" w:space="0" w:color="000000"/>
              <w:right w:val="single" w:sz="4" w:space="0" w:color="000000"/>
            </w:tcBorders>
          </w:tcPr>
          <w:p w14:paraId="03C0440D" w14:textId="77777777" w:rsidR="00D94262" w:rsidRPr="00143138" w:rsidRDefault="00D94262" w:rsidP="002911B7">
            <w:pPr>
              <w:widowControl w:val="0"/>
              <w:autoSpaceDE w:val="0"/>
              <w:autoSpaceDN w:val="0"/>
              <w:adjustRightInd w:val="0"/>
              <w:spacing w:after="0" w:line="240" w:lineRule="auto"/>
              <w:ind w:left="605" w:right="588"/>
              <w:jc w:val="center"/>
              <w:rPr>
                <w:rFonts w:ascii="Times New Roman" w:hAnsi="Times New Roman"/>
              </w:rPr>
            </w:pPr>
            <w:r w:rsidRPr="00143138">
              <w:rPr>
                <w:rFonts w:ascii="Times New Roman" w:hAnsi="Times New Roman"/>
              </w:rPr>
              <w:t>48%*</w:t>
            </w:r>
          </w:p>
          <w:p w14:paraId="01FF66A4" w14:textId="77777777" w:rsidR="00D94262" w:rsidRPr="00143138" w:rsidRDefault="00D94262" w:rsidP="002911B7">
            <w:pPr>
              <w:widowControl w:val="0"/>
              <w:autoSpaceDE w:val="0"/>
              <w:autoSpaceDN w:val="0"/>
              <w:adjustRightInd w:val="0"/>
              <w:spacing w:after="0" w:line="240" w:lineRule="auto"/>
              <w:ind w:left="507" w:right="491"/>
              <w:jc w:val="center"/>
              <w:rPr>
                <w:rFonts w:ascii="Times New Roman" w:hAnsi="Times New Roman"/>
              </w:rPr>
            </w:pPr>
            <w:r w:rsidRPr="00143138">
              <w:rPr>
                <w:rFonts w:ascii="Times New Roman" w:hAnsi="Times New Roman"/>
              </w:rPr>
              <w:t>(n=262)</w:t>
            </w:r>
          </w:p>
        </w:tc>
        <w:tc>
          <w:tcPr>
            <w:tcW w:w="1529" w:type="dxa"/>
            <w:tcBorders>
              <w:top w:val="single" w:sz="4" w:space="0" w:color="000000"/>
              <w:left w:val="single" w:sz="4" w:space="0" w:color="000000"/>
              <w:bottom w:val="single" w:sz="4" w:space="0" w:color="000000"/>
              <w:right w:val="single" w:sz="4" w:space="0" w:color="000000"/>
            </w:tcBorders>
          </w:tcPr>
          <w:p w14:paraId="3E1152BB" w14:textId="77777777" w:rsidR="00D94262" w:rsidRPr="00143138" w:rsidRDefault="00D94262" w:rsidP="002911B7">
            <w:pPr>
              <w:widowControl w:val="0"/>
              <w:autoSpaceDE w:val="0"/>
              <w:autoSpaceDN w:val="0"/>
              <w:adjustRightInd w:val="0"/>
              <w:spacing w:after="0" w:line="240" w:lineRule="auto"/>
              <w:ind w:left="433" w:right="-20"/>
              <w:rPr>
                <w:rFonts w:ascii="Times New Roman" w:hAnsi="Times New Roman"/>
              </w:rPr>
            </w:pPr>
            <w:r w:rsidRPr="00143138">
              <w:rPr>
                <w:rFonts w:ascii="Times New Roman" w:hAnsi="Times New Roman"/>
              </w:rPr>
              <w:t>65%*</w:t>
            </w:r>
            <w:r w:rsidRPr="00143138">
              <w:rPr>
                <w:rFonts w:ascii="Times New Roman" w:hAnsi="Times New Roman"/>
                <w:vertAlign w:val="superscript"/>
              </w:rPr>
              <w:t>, #</w:t>
            </w:r>
          </w:p>
          <w:p w14:paraId="399FAFC5" w14:textId="77777777" w:rsidR="00D94262" w:rsidRPr="00143138" w:rsidRDefault="00D94262" w:rsidP="002911B7">
            <w:pPr>
              <w:widowControl w:val="0"/>
              <w:autoSpaceDE w:val="0"/>
              <w:autoSpaceDN w:val="0"/>
              <w:adjustRightInd w:val="0"/>
              <w:spacing w:after="0" w:line="240" w:lineRule="auto"/>
              <w:ind w:left="402" w:right="-20"/>
              <w:rPr>
                <w:rFonts w:ascii="Times New Roman" w:hAnsi="Times New Roman"/>
              </w:rPr>
            </w:pPr>
            <w:r w:rsidRPr="00143138">
              <w:rPr>
                <w:rFonts w:ascii="Times New Roman" w:hAnsi="Times New Roman"/>
              </w:rPr>
              <w:t>(n=269)</w:t>
            </w:r>
          </w:p>
        </w:tc>
        <w:tc>
          <w:tcPr>
            <w:tcW w:w="1804" w:type="dxa"/>
            <w:tcBorders>
              <w:top w:val="single" w:sz="4" w:space="0" w:color="000000"/>
              <w:left w:val="single" w:sz="4" w:space="0" w:color="000000"/>
              <w:bottom w:val="single" w:sz="4" w:space="0" w:color="000000"/>
              <w:right w:val="single" w:sz="4" w:space="0" w:color="000000"/>
            </w:tcBorders>
          </w:tcPr>
          <w:p w14:paraId="3E26EF42" w14:textId="77777777" w:rsidR="00D94262" w:rsidRPr="00143138" w:rsidRDefault="00D94262" w:rsidP="002911B7">
            <w:pPr>
              <w:widowControl w:val="0"/>
              <w:autoSpaceDE w:val="0"/>
              <w:autoSpaceDN w:val="0"/>
              <w:adjustRightInd w:val="0"/>
              <w:spacing w:after="0" w:line="240" w:lineRule="auto"/>
              <w:ind w:left="687" w:right="673"/>
              <w:jc w:val="center"/>
              <w:rPr>
                <w:rFonts w:ascii="Times New Roman" w:hAnsi="Times New Roman"/>
              </w:rPr>
            </w:pPr>
            <w:r w:rsidRPr="00143138">
              <w:rPr>
                <w:rFonts w:ascii="Times New Roman" w:hAnsi="Times New Roman"/>
              </w:rPr>
              <w:t>22%</w:t>
            </w:r>
          </w:p>
          <w:p w14:paraId="76B596E2" w14:textId="77777777" w:rsidR="00D94262" w:rsidRPr="00143138" w:rsidRDefault="00D94262" w:rsidP="002911B7">
            <w:pPr>
              <w:widowControl w:val="0"/>
              <w:autoSpaceDE w:val="0"/>
              <w:autoSpaceDN w:val="0"/>
              <w:adjustRightInd w:val="0"/>
              <w:spacing w:after="0" w:line="240" w:lineRule="auto"/>
              <w:ind w:left="538" w:right="519"/>
              <w:jc w:val="center"/>
              <w:rPr>
                <w:rFonts w:ascii="Times New Roman" w:hAnsi="Times New Roman"/>
              </w:rPr>
            </w:pPr>
            <w:r w:rsidRPr="00143138">
              <w:rPr>
                <w:rFonts w:ascii="Times New Roman" w:hAnsi="Times New Roman"/>
              </w:rPr>
              <w:t>(n=268)</w:t>
            </w:r>
          </w:p>
        </w:tc>
      </w:tr>
      <w:tr w:rsidR="00143138" w:rsidRPr="00143138" w14:paraId="484622DB" w14:textId="77777777" w:rsidTr="002911B7">
        <w:tc>
          <w:tcPr>
            <w:tcW w:w="1798" w:type="dxa"/>
            <w:tcBorders>
              <w:top w:val="single" w:sz="4" w:space="0" w:color="000000"/>
              <w:left w:val="single" w:sz="4" w:space="0" w:color="000000"/>
              <w:bottom w:val="single" w:sz="4" w:space="0" w:color="000000"/>
              <w:right w:val="single" w:sz="4" w:space="0" w:color="000000"/>
            </w:tcBorders>
          </w:tcPr>
          <w:p w14:paraId="1B840F31" w14:textId="77777777" w:rsidR="00D94262" w:rsidRPr="00143138" w:rsidRDefault="00D94262" w:rsidP="002911B7">
            <w:pPr>
              <w:widowControl w:val="0"/>
              <w:autoSpaceDE w:val="0"/>
              <w:autoSpaceDN w:val="0"/>
              <w:adjustRightInd w:val="0"/>
              <w:spacing w:after="0" w:line="240" w:lineRule="auto"/>
              <w:ind w:left="572" w:right="559"/>
              <w:jc w:val="center"/>
              <w:rPr>
                <w:rFonts w:ascii="Times New Roman" w:hAnsi="Times New Roman"/>
              </w:rPr>
            </w:pPr>
            <w:r w:rsidRPr="00143138">
              <w:rPr>
                <w:rFonts w:ascii="Times New Roman" w:hAnsi="Times New Roman"/>
              </w:rPr>
              <w:t>FACT</w:t>
            </w:r>
          </w:p>
          <w:p w14:paraId="344797FA" w14:textId="77777777" w:rsidR="00D94262" w:rsidRPr="00143138" w:rsidRDefault="00D94262" w:rsidP="002911B7">
            <w:pPr>
              <w:widowControl w:val="0"/>
              <w:autoSpaceDE w:val="0"/>
              <w:autoSpaceDN w:val="0"/>
              <w:adjustRightInd w:val="0"/>
              <w:spacing w:after="0" w:line="240" w:lineRule="auto"/>
              <w:ind w:left="368" w:right="351"/>
              <w:jc w:val="center"/>
              <w:rPr>
                <w:rFonts w:ascii="Times New Roman" w:hAnsi="Times New Roman"/>
              </w:rPr>
            </w:pPr>
            <w:r w:rsidRPr="00143138">
              <w:rPr>
                <w:rFonts w:ascii="Times New Roman" w:hAnsi="Times New Roman"/>
              </w:rPr>
              <w:t>(52 weeks)</w:t>
            </w:r>
          </w:p>
        </w:tc>
        <w:tc>
          <w:tcPr>
            <w:tcW w:w="1814" w:type="dxa"/>
            <w:tcBorders>
              <w:top w:val="single" w:sz="4" w:space="0" w:color="000000"/>
              <w:left w:val="single" w:sz="4" w:space="0" w:color="000000"/>
              <w:bottom w:val="single" w:sz="4" w:space="0" w:color="000000"/>
              <w:right w:val="single" w:sz="4" w:space="0" w:color="000000"/>
            </w:tcBorders>
          </w:tcPr>
          <w:p w14:paraId="399E2F1B" w14:textId="77777777" w:rsidR="00D94262" w:rsidRPr="00143138" w:rsidRDefault="00D94262" w:rsidP="002911B7">
            <w:pPr>
              <w:widowControl w:val="0"/>
              <w:autoSpaceDE w:val="0"/>
              <w:autoSpaceDN w:val="0"/>
              <w:adjustRightInd w:val="0"/>
              <w:spacing w:after="0" w:line="240" w:lineRule="auto"/>
              <w:ind w:left="625" w:right="605"/>
              <w:jc w:val="center"/>
              <w:rPr>
                <w:rFonts w:ascii="Times New Roman" w:hAnsi="Times New Roman"/>
              </w:rPr>
            </w:pPr>
            <w:r w:rsidRPr="00143138">
              <w:rPr>
                <w:rFonts w:ascii="Times New Roman" w:hAnsi="Times New Roman"/>
              </w:rPr>
              <w:t>53%*</w:t>
            </w:r>
          </w:p>
          <w:p w14:paraId="0481FE1F" w14:textId="77777777" w:rsidR="00D94262" w:rsidRPr="00143138" w:rsidRDefault="00D94262" w:rsidP="002911B7">
            <w:pPr>
              <w:widowControl w:val="0"/>
              <w:autoSpaceDE w:val="0"/>
              <w:autoSpaceDN w:val="0"/>
              <w:adjustRightInd w:val="0"/>
              <w:spacing w:after="0" w:line="240" w:lineRule="auto"/>
              <w:ind w:left="507" w:right="491"/>
              <w:jc w:val="center"/>
              <w:rPr>
                <w:rFonts w:ascii="Times New Roman" w:hAnsi="Times New Roman"/>
              </w:rPr>
            </w:pPr>
            <w:r w:rsidRPr="00143138">
              <w:rPr>
                <w:rFonts w:ascii="Times New Roman" w:hAnsi="Times New Roman"/>
              </w:rPr>
              <w:t>(n=255)</w:t>
            </w:r>
          </w:p>
        </w:tc>
        <w:tc>
          <w:tcPr>
            <w:tcW w:w="1529" w:type="dxa"/>
            <w:tcBorders>
              <w:top w:val="single" w:sz="4" w:space="0" w:color="000000"/>
              <w:left w:val="single" w:sz="4" w:space="0" w:color="000000"/>
              <w:bottom w:val="single" w:sz="4" w:space="0" w:color="000000"/>
              <w:right w:val="single" w:sz="4" w:space="0" w:color="000000"/>
            </w:tcBorders>
          </w:tcPr>
          <w:p w14:paraId="09FEA08A" w14:textId="77777777" w:rsidR="00D94262" w:rsidRPr="00143138" w:rsidRDefault="00D94262" w:rsidP="002911B7">
            <w:pPr>
              <w:widowControl w:val="0"/>
              <w:autoSpaceDE w:val="0"/>
              <w:autoSpaceDN w:val="0"/>
              <w:adjustRightInd w:val="0"/>
              <w:spacing w:after="0" w:line="240" w:lineRule="auto"/>
              <w:ind w:left="483" w:right="461"/>
              <w:jc w:val="center"/>
              <w:rPr>
                <w:rFonts w:ascii="Times New Roman" w:hAnsi="Times New Roman"/>
              </w:rPr>
            </w:pPr>
            <w:r w:rsidRPr="00143138">
              <w:rPr>
                <w:rFonts w:ascii="Times New Roman" w:hAnsi="Times New Roman"/>
              </w:rPr>
              <w:t>62%*</w:t>
            </w:r>
          </w:p>
          <w:p w14:paraId="0861873B" w14:textId="77777777" w:rsidR="00D94262" w:rsidRPr="00143138" w:rsidRDefault="00D94262" w:rsidP="002911B7">
            <w:pPr>
              <w:widowControl w:val="0"/>
              <w:autoSpaceDE w:val="0"/>
              <w:autoSpaceDN w:val="0"/>
              <w:adjustRightInd w:val="0"/>
              <w:spacing w:after="0" w:line="240" w:lineRule="auto"/>
              <w:ind w:left="366" w:right="347"/>
              <w:jc w:val="center"/>
              <w:rPr>
                <w:rFonts w:ascii="Times New Roman" w:hAnsi="Times New Roman"/>
              </w:rPr>
            </w:pPr>
            <w:r w:rsidRPr="00143138">
              <w:rPr>
                <w:rFonts w:ascii="Times New Roman" w:hAnsi="Times New Roman"/>
              </w:rPr>
              <w:t>(n=250)</w:t>
            </w:r>
          </w:p>
        </w:tc>
        <w:tc>
          <w:tcPr>
            <w:tcW w:w="1804" w:type="dxa"/>
            <w:tcBorders>
              <w:top w:val="single" w:sz="4" w:space="0" w:color="000000"/>
              <w:left w:val="single" w:sz="4" w:space="0" w:color="000000"/>
              <w:bottom w:val="single" w:sz="4" w:space="0" w:color="000000"/>
              <w:right w:val="single" w:sz="4" w:space="0" w:color="000000"/>
            </w:tcBorders>
          </w:tcPr>
          <w:p w14:paraId="208DA5A6" w14:textId="77777777" w:rsidR="00D94262" w:rsidRPr="00143138" w:rsidRDefault="00D94262" w:rsidP="002911B7">
            <w:pPr>
              <w:widowControl w:val="0"/>
              <w:autoSpaceDE w:val="0"/>
              <w:autoSpaceDN w:val="0"/>
              <w:adjustRightInd w:val="0"/>
              <w:spacing w:after="0" w:line="240" w:lineRule="auto"/>
              <w:ind w:left="687" w:right="673"/>
              <w:jc w:val="center"/>
              <w:rPr>
                <w:rFonts w:ascii="Times New Roman" w:hAnsi="Times New Roman"/>
              </w:rPr>
            </w:pPr>
            <w:r w:rsidRPr="00143138">
              <w:rPr>
                <w:rFonts w:ascii="Times New Roman" w:hAnsi="Times New Roman"/>
              </w:rPr>
              <w:t>21%</w:t>
            </w:r>
          </w:p>
          <w:p w14:paraId="75188228" w14:textId="77777777" w:rsidR="00D94262" w:rsidRPr="00143138" w:rsidRDefault="00D94262" w:rsidP="002911B7">
            <w:pPr>
              <w:widowControl w:val="0"/>
              <w:autoSpaceDE w:val="0"/>
              <w:autoSpaceDN w:val="0"/>
              <w:adjustRightInd w:val="0"/>
              <w:spacing w:after="0" w:line="240" w:lineRule="auto"/>
              <w:ind w:left="538" w:right="519"/>
              <w:jc w:val="center"/>
              <w:rPr>
                <w:rFonts w:ascii="Times New Roman" w:hAnsi="Times New Roman"/>
              </w:rPr>
            </w:pPr>
            <w:r w:rsidRPr="00143138">
              <w:rPr>
                <w:rFonts w:ascii="Times New Roman" w:hAnsi="Times New Roman"/>
              </w:rPr>
              <w:t>(n=251)</w:t>
            </w:r>
          </w:p>
        </w:tc>
      </w:tr>
      <w:tr w:rsidR="00143138" w:rsidRPr="00143138" w14:paraId="38256365" w14:textId="77777777" w:rsidTr="002911B7">
        <w:tc>
          <w:tcPr>
            <w:tcW w:w="1798" w:type="dxa"/>
            <w:tcBorders>
              <w:top w:val="single" w:sz="4" w:space="0" w:color="000000"/>
              <w:left w:val="single" w:sz="4" w:space="0" w:color="000000"/>
              <w:bottom w:val="single" w:sz="4" w:space="0" w:color="000000"/>
              <w:right w:val="single" w:sz="4" w:space="0" w:color="000000"/>
            </w:tcBorders>
          </w:tcPr>
          <w:p w14:paraId="45B3FBCF" w14:textId="77777777" w:rsidR="00D94262" w:rsidRPr="00143138" w:rsidRDefault="00D94262" w:rsidP="002911B7">
            <w:pPr>
              <w:widowControl w:val="0"/>
              <w:autoSpaceDE w:val="0"/>
              <w:autoSpaceDN w:val="0"/>
              <w:adjustRightInd w:val="0"/>
              <w:spacing w:after="0" w:line="240" w:lineRule="auto"/>
              <w:ind w:left="397" w:right="379"/>
              <w:jc w:val="center"/>
              <w:rPr>
                <w:rFonts w:ascii="Times New Roman" w:hAnsi="Times New Roman"/>
              </w:rPr>
            </w:pPr>
            <w:r w:rsidRPr="00143138">
              <w:rPr>
                <w:rFonts w:ascii="Times New Roman" w:hAnsi="Times New Roman"/>
              </w:rPr>
              <w:t>Combined</w:t>
            </w:r>
          </w:p>
          <w:p w14:paraId="24CFFC48" w14:textId="77777777" w:rsidR="00D94262" w:rsidRPr="00143138" w:rsidRDefault="00D94262" w:rsidP="002911B7">
            <w:pPr>
              <w:widowControl w:val="0"/>
              <w:autoSpaceDE w:val="0"/>
              <w:autoSpaceDN w:val="0"/>
              <w:adjustRightInd w:val="0"/>
              <w:spacing w:after="0" w:line="240" w:lineRule="auto"/>
              <w:ind w:left="531" w:right="512"/>
              <w:jc w:val="center"/>
              <w:rPr>
                <w:rFonts w:ascii="Times New Roman" w:hAnsi="Times New Roman"/>
              </w:rPr>
            </w:pPr>
            <w:r w:rsidRPr="00143138">
              <w:rPr>
                <w:rFonts w:ascii="Times New Roman" w:hAnsi="Times New Roman"/>
              </w:rPr>
              <w:t>Results</w:t>
            </w:r>
          </w:p>
        </w:tc>
        <w:tc>
          <w:tcPr>
            <w:tcW w:w="1814" w:type="dxa"/>
            <w:tcBorders>
              <w:top w:val="single" w:sz="4" w:space="0" w:color="000000"/>
              <w:left w:val="single" w:sz="4" w:space="0" w:color="000000"/>
              <w:bottom w:val="single" w:sz="4" w:space="0" w:color="000000"/>
              <w:right w:val="single" w:sz="4" w:space="0" w:color="000000"/>
            </w:tcBorders>
          </w:tcPr>
          <w:p w14:paraId="5A0E25F4" w14:textId="77777777" w:rsidR="00D94262" w:rsidRPr="00143138" w:rsidRDefault="00D94262" w:rsidP="002911B7">
            <w:pPr>
              <w:widowControl w:val="0"/>
              <w:autoSpaceDE w:val="0"/>
              <w:autoSpaceDN w:val="0"/>
              <w:adjustRightInd w:val="0"/>
              <w:spacing w:after="0" w:line="240" w:lineRule="auto"/>
              <w:ind w:left="622" w:right="607"/>
              <w:jc w:val="center"/>
              <w:rPr>
                <w:rFonts w:ascii="Times New Roman" w:hAnsi="Times New Roman"/>
              </w:rPr>
            </w:pPr>
            <w:r w:rsidRPr="00143138">
              <w:rPr>
                <w:rFonts w:ascii="Times New Roman" w:hAnsi="Times New Roman"/>
              </w:rPr>
              <w:t>51%*</w:t>
            </w:r>
          </w:p>
          <w:p w14:paraId="6BD2ECA3" w14:textId="77777777" w:rsidR="00D94262" w:rsidRPr="00143138" w:rsidRDefault="00D94262" w:rsidP="002911B7">
            <w:pPr>
              <w:widowControl w:val="0"/>
              <w:autoSpaceDE w:val="0"/>
              <w:autoSpaceDN w:val="0"/>
              <w:adjustRightInd w:val="0"/>
              <w:spacing w:after="0" w:line="240" w:lineRule="auto"/>
              <w:ind w:left="507" w:right="491"/>
              <w:jc w:val="center"/>
              <w:rPr>
                <w:rFonts w:ascii="Times New Roman" w:hAnsi="Times New Roman"/>
              </w:rPr>
            </w:pPr>
            <w:r w:rsidRPr="00143138">
              <w:rPr>
                <w:rFonts w:ascii="Times New Roman" w:hAnsi="Times New Roman"/>
              </w:rPr>
              <w:t>(n=517)</w:t>
            </w:r>
          </w:p>
        </w:tc>
        <w:tc>
          <w:tcPr>
            <w:tcW w:w="1529" w:type="dxa"/>
            <w:tcBorders>
              <w:top w:val="single" w:sz="4" w:space="0" w:color="000000"/>
              <w:left w:val="single" w:sz="4" w:space="0" w:color="000000"/>
              <w:bottom w:val="single" w:sz="4" w:space="0" w:color="000000"/>
              <w:right w:val="single" w:sz="4" w:space="0" w:color="000000"/>
            </w:tcBorders>
          </w:tcPr>
          <w:p w14:paraId="15CD11BE" w14:textId="77777777" w:rsidR="00D94262" w:rsidRPr="00143138" w:rsidRDefault="00D94262" w:rsidP="002911B7">
            <w:pPr>
              <w:widowControl w:val="0"/>
              <w:autoSpaceDE w:val="0"/>
              <w:autoSpaceDN w:val="0"/>
              <w:adjustRightInd w:val="0"/>
              <w:spacing w:after="0" w:line="240" w:lineRule="auto"/>
              <w:ind w:left="450" w:right="-20"/>
              <w:rPr>
                <w:rFonts w:ascii="Times New Roman" w:hAnsi="Times New Roman"/>
              </w:rPr>
            </w:pPr>
            <w:r w:rsidRPr="00143138">
              <w:rPr>
                <w:rFonts w:ascii="Times New Roman" w:hAnsi="Times New Roman"/>
              </w:rPr>
              <w:t>63%*</w:t>
            </w:r>
            <w:r w:rsidRPr="00143138">
              <w:rPr>
                <w:rFonts w:ascii="Times New Roman" w:hAnsi="Times New Roman"/>
                <w:vertAlign w:val="superscript"/>
              </w:rPr>
              <w:t>, #</w:t>
            </w:r>
          </w:p>
          <w:p w14:paraId="772E687B" w14:textId="77777777" w:rsidR="00D94262" w:rsidRPr="00143138" w:rsidRDefault="00D94262" w:rsidP="002911B7">
            <w:pPr>
              <w:widowControl w:val="0"/>
              <w:autoSpaceDE w:val="0"/>
              <w:autoSpaceDN w:val="0"/>
              <w:adjustRightInd w:val="0"/>
              <w:spacing w:after="0" w:line="240" w:lineRule="auto"/>
              <w:ind w:left="402" w:right="-20"/>
              <w:rPr>
                <w:rFonts w:ascii="Times New Roman" w:hAnsi="Times New Roman"/>
              </w:rPr>
            </w:pPr>
            <w:r w:rsidRPr="00143138">
              <w:rPr>
                <w:rFonts w:ascii="Times New Roman" w:hAnsi="Times New Roman"/>
              </w:rPr>
              <w:t>(n=519)</w:t>
            </w:r>
          </w:p>
        </w:tc>
        <w:tc>
          <w:tcPr>
            <w:tcW w:w="1804" w:type="dxa"/>
            <w:tcBorders>
              <w:top w:val="single" w:sz="4" w:space="0" w:color="000000"/>
              <w:left w:val="single" w:sz="4" w:space="0" w:color="000000"/>
              <w:bottom w:val="single" w:sz="4" w:space="0" w:color="000000"/>
              <w:right w:val="single" w:sz="4" w:space="0" w:color="000000"/>
            </w:tcBorders>
          </w:tcPr>
          <w:p w14:paraId="4A6B3B4E" w14:textId="77777777" w:rsidR="00D94262" w:rsidRPr="00143138" w:rsidRDefault="00D94262" w:rsidP="002911B7">
            <w:pPr>
              <w:widowControl w:val="0"/>
              <w:autoSpaceDE w:val="0"/>
              <w:autoSpaceDN w:val="0"/>
              <w:adjustRightInd w:val="0"/>
              <w:spacing w:after="0" w:line="240" w:lineRule="auto"/>
              <w:ind w:left="689" w:right="670"/>
              <w:jc w:val="center"/>
              <w:rPr>
                <w:rFonts w:ascii="Times New Roman" w:hAnsi="Times New Roman"/>
              </w:rPr>
            </w:pPr>
            <w:r w:rsidRPr="00143138">
              <w:rPr>
                <w:rFonts w:ascii="Times New Roman" w:hAnsi="Times New Roman"/>
              </w:rPr>
              <w:t>22%</w:t>
            </w:r>
          </w:p>
          <w:p w14:paraId="0ECF0CA9" w14:textId="77777777" w:rsidR="00D94262" w:rsidRPr="00143138" w:rsidRDefault="00D94262" w:rsidP="002911B7">
            <w:pPr>
              <w:widowControl w:val="0"/>
              <w:autoSpaceDE w:val="0"/>
              <w:autoSpaceDN w:val="0"/>
              <w:adjustRightInd w:val="0"/>
              <w:spacing w:after="0" w:line="240" w:lineRule="auto"/>
              <w:ind w:left="538" w:right="519"/>
              <w:jc w:val="center"/>
              <w:rPr>
                <w:rFonts w:ascii="Times New Roman" w:hAnsi="Times New Roman"/>
              </w:rPr>
            </w:pPr>
            <w:r w:rsidRPr="00143138">
              <w:rPr>
                <w:rFonts w:ascii="Times New Roman" w:hAnsi="Times New Roman"/>
              </w:rPr>
              <w:t>(n=519)</w:t>
            </w:r>
          </w:p>
        </w:tc>
      </w:tr>
      <w:tr w:rsidR="00D94262" w:rsidRPr="00143138" w14:paraId="2D099360" w14:textId="77777777" w:rsidTr="002911B7">
        <w:tc>
          <w:tcPr>
            <w:tcW w:w="6945" w:type="dxa"/>
            <w:gridSpan w:val="4"/>
            <w:tcBorders>
              <w:top w:val="single" w:sz="4" w:space="0" w:color="000000"/>
              <w:left w:val="single" w:sz="4" w:space="0" w:color="000000"/>
              <w:bottom w:val="single" w:sz="4" w:space="0" w:color="000000"/>
              <w:right w:val="single" w:sz="4" w:space="0" w:color="000000"/>
            </w:tcBorders>
          </w:tcPr>
          <w:p w14:paraId="0D62F5C8" w14:textId="77777777" w:rsidR="00D94262" w:rsidRPr="00143138" w:rsidRDefault="00D94262" w:rsidP="002911B7">
            <w:pPr>
              <w:widowControl w:val="0"/>
              <w:autoSpaceDE w:val="0"/>
              <w:autoSpaceDN w:val="0"/>
              <w:adjustRightInd w:val="0"/>
              <w:spacing w:after="0" w:line="240" w:lineRule="auto"/>
              <w:ind w:left="102" w:right="130"/>
              <w:rPr>
                <w:rFonts w:ascii="Times New Roman" w:hAnsi="Times New Roman"/>
              </w:rPr>
            </w:pPr>
            <w:r w:rsidRPr="00143138">
              <w:rPr>
                <w:rFonts w:ascii="Times New Roman" w:hAnsi="Times New Roman"/>
                <w:vertAlign w:val="superscript"/>
              </w:rPr>
              <w:t>1</w:t>
            </w:r>
            <w:r w:rsidRPr="00143138">
              <w:rPr>
                <w:rFonts w:ascii="Times New Roman" w:hAnsi="Times New Roman"/>
              </w:rPr>
              <w:t xml:space="preserve"> results from subjects receiving either 100</w:t>
            </w:r>
            <w:r w:rsidR="0075286D" w:rsidRPr="00143138">
              <w:rPr>
                <w:rFonts w:ascii="Times New Roman" w:hAnsi="Times New Roman"/>
              </w:rPr>
              <w:t> mg</w:t>
            </w:r>
            <w:r w:rsidRPr="00143138">
              <w:rPr>
                <w:rFonts w:ascii="Times New Roman" w:hAnsi="Times New Roman"/>
              </w:rPr>
              <w:t xml:space="preserve"> QD (n=10: patients with serum creatinine &gt;1.5 and </w:t>
            </w:r>
            <w:r w:rsidRPr="00143138">
              <w:rPr>
                <w:rFonts w:ascii="Times New Roman" w:eastAsia="Meiryo" w:hAnsi="Times New Roman"/>
              </w:rPr>
              <w:t>≤2.0</w:t>
            </w:r>
            <w:r w:rsidR="0075286D" w:rsidRPr="00143138">
              <w:rPr>
                <w:rFonts w:ascii="Times New Roman" w:eastAsia="Meiryo" w:hAnsi="Times New Roman"/>
              </w:rPr>
              <w:t> mg</w:t>
            </w:r>
            <w:r w:rsidRPr="00143138">
              <w:rPr>
                <w:rFonts w:ascii="Times New Roman" w:eastAsia="Meiryo" w:hAnsi="Times New Roman"/>
              </w:rPr>
              <w:t>/dL) or 300</w:t>
            </w:r>
            <w:r w:rsidR="0075286D" w:rsidRPr="00143138">
              <w:rPr>
                <w:rFonts w:ascii="Times New Roman" w:eastAsia="Meiryo" w:hAnsi="Times New Roman"/>
              </w:rPr>
              <w:t> mg</w:t>
            </w:r>
            <w:r w:rsidRPr="00143138">
              <w:rPr>
                <w:rFonts w:ascii="Times New Roman" w:eastAsia="Meiryo" w:hAnsi="Times New Roman"/>
              </w:rPr>
              <w:t xml:space="preserve"> QD (n=509) were pooled</w:t>
            </w:r>
            <w:r w:rsidR="002911B7" w:rsidRPr="00143138">
              <w:rPr>
                <w:rFonts w:ascii="Times New Roman" w:eastAsia="Meiryo" w:hAnsi="Times New Roman"/>
              </w:rPr>
              <w:t xml:space="preserve"> </w:t>
            </w:r>
            <w:r w:rsidRPr="00143138">
              <w:rPr>
                <w:rFonts w:ascii="Times New Roman" w:hAnsi="Times New Roman"/>
              </w:rPr>
              <w:t>for analyses.</w:t>
            </w:r>
          </w:p>
          <w:p w14:paraId="287BB633" w14:textId="77777777" w:rsidR="00D94262" w:rsidRPr="00143138" w:rsidRDefault="00D94262" w:rsidP="002911B7">
            <w:pPr>
              <w:widowControl w:val="0"/>
              <w:autoSpaceDE w:val="0"/>
              <w:autoSpaceDN w:val="0"/>
              <w:adjustRightInd w:val="0"/>
              <w:spacing w:after="0" w:line="240" w:lineRule="auto"/>
              <w:ind w:left="102" w:right="-20"/>
              <w:rPr>
                <w:rFonts w:ascii="Times New Roman" w:hAnsi="Times New Roman"/>
              </w:rPr>
            </w:pPr>
            <w:r w:rsidRPr="00143138">
              <w:rPr>
                <w:rFonts w:ascii="Times New Roman" w:hAnsi="Times New Roman"/>
              </w:rPr>
              <w:t>* p &lt; 0.001 vs allopurinol, # p &lt; 0.001 vs 80</w:t>
            </w:r>
            <w:r w:rsidR="0075286D" w:rsidRPr="00143138">
              <w:rPr>
                <w:rFonts w:ascii="Times New Roman" w:hAnsi="Times New Roman"/>
              </w:rPr>
              <w:t> mg</w:t>
            </w:r>
          </w:p>
        </w:tc>
      </w:tr>
    </w:tbl>
    <w:p w14:paraId="6367A356" w14:textId="77777777" w:rsidR="002911B7" w:rsidRPr="00143138" w:rsidRDefault="002911B7" w:rsidP="002911B7">
      <w:pPr>
        <w:widowControl w:val="0"/>
        <w:autoSpaceDE w:val="0"/>
        <w:autoSpaceDN w:val="0"/>
        <w:adjustRightInd w:val="0"/>
        <w:spacing w:after="0" w:line="246" w:lineRule="exact"/>
        <w:ind w:left="118" w:right="-20"/>
        <w:rPr>
          <w:rFonts w:ascii="Times New Roman" w:hAnsi="Times New Roman"/>
        </w:rPr>
      </w:pPr>
    </w:p>
    <w:p w14:paraId="19F215CD" w14:textId="77777777" w:rsidR="00D94262" w:rsidRPr="00143138" w:rsidRDefault="00D94262" w:rsidP="002911B7">
      <w:pPr>
        <w:widowControl w:val="0"/>
        <w:autoSpaceDE w:val="0"/>
        <w:autoSpaceDN w:val="0"/>
        <w:adjustRightInd w:val="0"/>
        <w:spacing w:after="0" w:line="246" w:lineRule="exact"/>
        <w:ind w:left="118" w:right="-20"/>
        <w:rPr>
          <w:rFonts w:ascii="Times New Roman" w:hAnsi="Times New Roman"/>
        </w:rPr>
      </w:pPr>
      <w:r w:rsidRPr="00143138">
        <w:rPr>
          <w:rFonts w:ascii="Times New Roman" w:hAnsi="Times New Roman"/>
        </w:rPr>
        <w:t xml:space="preserve">The ability of </w:t>
      </w:r>
      <w:r w:rsidR="000E3197" w:rsidRPr="00143138">
        <w:rPr>
          <w:rFonts w:ascii="Times New Roman" w:eastAsia="Meiryo" w:hAnsi="Times New Roman"/>
        </w:rPr>
        <w:t>febuxostat</w:t>
      </w:r>
      <w:r w:rsidRPr="00143138">
        <w:rPr>
          <w:rFonts w:ascii="Times New Roman" w:hAnsi="Times New Roman"/>
        </w:rPr>
        <w:t xml:space="preserve"> to lower serum uric acid levels was prompt and persistent. Reduction in</w:t>
      </w:r>
      <w:r w:rsidR="002911B7" w:rsidRPr="00143138">
        <w:rPr>
          <w:rFonts w:ascii="Times New Roman" w:hAnsi="Times New Roman"/>
        </w:rPr>
        <w:t xml:space="preserve"> </w:t>
      </w:r>
      <w:r w:rsidRPr="00143138">
        <w:rPr>
          <w:rFonts w:ascii="Times New Roman" w:hAnsi="Times New Roman"/>
        </w:rPr>
        <w:t>serum uric acid level to &lt;6.0</w:t>
      </w:r>
      <w:r w:rsidR="0075286D" w:rsidRPr="00143138">
        <w:rPr>
          <w:rFonts w:ascii="Times New Roman" w:hAnsi="Times New Roman"/>
        </w:rPr>
        <w:t> mg</w:t>
      </w:r>
      <w:r w:rsidRPr="00143138">
        <w:rPr>
          <w:rFonts w:ascii="Times New Roman" w:hAnsi="Times New Roman"/>
        </w:rPr>
        <w:t>/dL (357</w:t>
      </w:r>
      <w:r w:rsidR="002911B7" w:rsidRPr="00143138">
        <w:rPr>
          <w:rFonts w:ascii="Times New Roman" w:hAnsi="Times New Roman"/>
        </w:rPr>
        <w:t> </w:t>
      </w:r>
      <w:r w:rsidRPr="00143138">
        <w:rPr>
          <w:rFonts w:ascii="Times New Roman" w:hAnsi="Times New Roman"/>
        </w:rPr>
        <w:t>µmol/L) was noted by the Week 2 visit and was maintained throughout treatment. The mean serum uric acid levels over time for each treatment group from the</w:t>
      </w:r>
      <w:r w:rsidR="002911B7" w:rsidRPr="00143138">
        <w:rPr>
          <w:rFonts w:ascii="Times New Roman" w:hAnsi="Times New Roman"/>
        </w:rPr>
        <w:t xml:space="preserve"> </w:t>
      </w:r>
      <w:r w:rsidRPr="00143138">
        <w:rPr>
          <w:rFonts w:ascii="Times New Roman" w:hAnsi="Times New Roman"/>
        </w:rPr>
        <w:t>two pivotal Phase 3 studies are shown in Figure 1.</w:t>
      </w:r>
    </w:p>
    <w:p w14:paraId="773B211A" w14:textId="77777777" w:rsidR="009D46BF" w:rsidRPr="00143138" w:rsidRDefault="009D46BF">
      <w:pPr>
        <w:widowControl w:val="0"/>
        <w:autoSpaceDE w:val="0"/>
        <w:autoSpaceDN w:val="0"/>
        <w:adjustRightInd w:val="0"/>
        <w:spacing w:after="0" w:line="249" w:lineRule="exact"/>
        <w:ind w:left="118" w:right="-20"/>
        <w:rPr>
          <w:rFonts w:ascii="Times New Roman" w:hAnsi="Times New Roman"/>
        </w:rPr>
      </w:pPr>
    </w:p>
    <w:p w14:paraId="3271D529" w14:textId="77777777" w:rsidR="00D94262" w:rsidRPr="00143138" w:rsidRDefault="00D94262" w:rsidP="009D46BF">
      <w:pPr>
        <w:keepNext/>
        <w:keepLines/>
        <w:autoSpaceDE w:val="0"/>
        <w:autoSpaceDN w:val="0"/>
        <w:adjustRightInd w:val="0"/>
        <w:spacing w:before="70" w:after="0" w:line="249" w:lineRule="exact"/>
        <w:ind w:left="1066" w:right="-20"/>
        <w:rPr>
          <w:rFonts w:ascii="Times New Roman" w:hAnsi="Times New Roman"/>
        </w:rPr>
      </w:pPr>
      <w:r w:rsidRPr="00143138">
        <w:rPr>
          <w:rFonts w:ascii="Times New Roman" w:hAnsi="Times New Roman"/>
          <w:b/>
          <w:bCs/>
        </w:rPr>
        <w:t>Figure 1 Mean Serum Uric Acid Levels in Combined Pivotal Phase 3 Studies</w:t>
      </w:r>
    </w:p>
    <w:p w14:paraId="540B6354" w14:textId="77777777" w:rsidR="00D94262" w:rsidRPr="00143138" w:rsidRDefault="00D94262" w:rsidP="009D46BF">
      <w:pPr>
        <w:keepNext/>
        <w:keepLines/>
        <w:autoSpaceDE w:val="0"/>
        <w:autoSpaceDN w:val="0"/>
        <w:adjustRightInd w:val="0"/>
        <w:spacing w:before="2" w:after="0" w:line="240" w:lineRule="exact"/>
        <w:rPr>
          <w:rFonts w:ascii="Times New Roman" w:hAnsi="Times New Roman"/>
          <w:sz w:val="24"/>
          <w:szCs w:val="24"/>
        </w:rPr>
      </w:pPr>
    </w:p>
    <w:p w14:paraId="53EE7AC3" w14:textId="20D742BA" w:rsidR="00D94262" w:rsidRPr="00143138" w:rsidRDefault="00873572" w:rsidP="009D46BF">
      <w:pPr>
        <w:keepNext/>
        <w:keepLines/>
        <w:autoSpaceDE w:val="0"/>
        <w:autoSpaceDN w:val="0"/>
        <w:adjustRightInd w:val="0"/>
        <w:spacing w:before="38" w:after="0" w:line="180" w:lineRule="exact"/>
        <w:ind w:left="1975" w:right="-20"/>
        <w:rPr>
          <w:rFonts w:ascii="Times New Roman" w:hAnsi="Times New Roman"/>
          <w:sz w:val="16"/>
          <w:szCs w:val="16"/>
        </w:rPr>
      </w:pPr>
      <w:r w:rsidRPr="00143138">
        <w:rPr>
          <w:noProof/>
        </w:rPr>
        <mc:AlternateContent>
          <mc:Choice Requires="wpg">
            <w:drawing>
              <wp:anchor distT="0" distB="0" distL="114300" distR="114300" simplePos="0" relativeHeight="251657728" behindDoc="1" locked="0" layoutInCell="0" allowOverlap="1" wp14:anchorId="0F32E222" wp14:editId="1AFAC153">
                <wp:simplePos x="0" y="0"/>
                <wp:positionH relativeFrom="page">
                  <wp:posOffset>2230755</wp:posOffset>
                </wp:positionH>
                <wp:positionV relativeFrom="paragraph">
                  <wp:posOffset>78740</wp:posOffset>
                </wp:positionV>
                <wp:extent cx="3273425" cy="2493645"/>
                <wp:effectExtent l="0" t="0" r="0" b="0"/>
                <wp:wrapNone/>
                <wp:docPr id="206"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3425" cy="2493645"/>
                          <a:chOff x="3513" y="124"/>
                          <a:chExt cx="5155" cy="3927"/>
                        </a:xfrm>
                      </wpg:grpSpPr>
                      <wps:wsp>
                        <wps:cNvPr id="207" name="Freeform 242"/>
                        <wps:cNvSpPr>
                          <a:spLocks/>
                        </wps:cNvSpPr>
                        <wps:spPr bwMode="auto">
                          <a:xfrm>
                            <a:off x="3568" y="134"/>
                            <a:ext cx="20" cy="3907"/>
                          </a:xfrm>
                          <a:custGeom>
                            <a:avLst/>
                            <a:gdLst>
                              <a:gd name="T0" fmla="*/ 0 w 20"/>
                              <a:gd name="T1" fmla="*/ 0 h 3907"/>
                              <a:gd name="T2" fmla="*/ 0 w 20"/>
                              <a:gd name="T3" fmla="*/ 3907 h 3907"/>
                            </a:gdLst>
                            <a:ahLst/>
                            <a:cxnLst>
                              <a:cxn ang="0">
                                <a:pos x="T0" y="T1"/>
                              </a:cxn>
                              <a:cxn ang="0">
                                <a:pos x="T2" y="T3"/>
                              </a:cxn>
                            </a:cxnLst>
                            <a:rect l="0" t="0" r="r" b="b"/>
                            <a:pathLst>
                              <a:path w="20" h="3907">
                                <a:moveTo>
                                  <a:pt x="0" y="0"/>
                                </a:moveTo>
                                <a:lnTo>
                                  <a:pt x="0" y="3907"/>
                                </a:lnTo>
                              </a:path>
                            </a:pathLst>
                          </a:custGeom>
                          <a:noFill/>
                          <a:ln w="1219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Freeform 243"/>
                        <wps:cNvSpPr>
                          <a:spLocks/>
                        </wps:cNvSpPr>
                        <wps:spPr bwMode="auto">
                          <a:xfrm>
                            <a:off x="3523" y="3993"/>
                            <a:ext cx="5136" cy="20"/>
                          </a:xfrm>
                          <a:custGeom>
                            <a:avLst/>
                            <a:gdLst>
                              <a:gd name="T0" fmla="*/ 0 w 5136"/>
                              <a:gd name="T1" fmla="*/ 0 h 20"/>
                              <a:gd name="T2" fmla="*/ 5136 w 5136"/>
                              <a:gd name="T3" fmla="*/ 0 h 20"/>
                            </a:gdLst>
                            <a:ahLst/>
                            <a:cxnLst>
                              <a:cxn ang="0">
                                <a:pos x="T0" y="T1"/>
                              </a:cxn>
                              <a:cxn ang="0">
                                <a:pos x="T2" y="T3"/>
                              </a:cxn>
                            </a:cxnLst>
                            <a:rect l="0" t="0" r="r" b="b"/>
                            <a:pathLst>
                              <a:path w="5136" h="20">
                                <a:moveTo>
                                  <a:pt x="0" y="0"/>
                                </a:moveTo>
                                <a:lnTo>
                                  <a:pt x="5136"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Freeform 244"/>
                        <wps:cNvSpPr>
                          <a:spLocks/>
                        </wps:cNvSpPr>
                        <wps:spPr bwMode="auto">
                          <a:xfrm>
                            <a:off x="3523" y="3563"/>
                            <a:ext cx="45" cy="20"/>
                          </a:xfrm>
                          <a:custGeom>
                            <a:avLst/>
                            <a:gdLst>
                              <a:gd name="T0" fmla="*/ 0 w 45"/>
                              <a:gd name="T1" fmla="*/ 0 h 20"/>
                              <a:gd name="T2" fmla="*/ 45 w 45"/>
                              <a:gd name="T3" fmla="*/ 0 h 20"/>
                            </a:gdLst>
                            <a:ahLst/>
                            <a:cxnLst>
                              <a:cxn ang="0">
                                <a:pos x="T0" y="T1"/>
                              </a:cxn>
                              <a:cxn ang="0">
                                <a:pos x="T2" y="T3"/>
                              </a:cxn>
                            </a:cxnLst>
                            <a:rect l="0" t="0" r="r" b="b"/>
                            <a:pathLst>
                              <a:path w="45" h="20">
                                <a:moveTo>
                                  <a:pt x="0" y="0"/>
                                </a:moveTo>
                                <a:lnTo>
                                  <a:pt x="45"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Freeform 245"/>
                        <wps:cNvSpPr>
                          <a:spLocks/>
                        </wps:cNvSpPr>
                        <wps:spPr bwMode="auto">
                          <a:xfrm>
                            <a:off x="3523" y="3136"/>
                            <a:ext cx="45" cy="20"/>
                          </a:xfrm>
                          <a:custGeom>
                            <a:avLst/>
                            <a:gdLst>
                              <a:gd name="T0" fmla="*/ 0 w 45"/>
                              <a:gd name="T1" fmla="*/ 0 h 20"/>
                              <a:gd name="T2" fmla="*/ 45 w 45"/>
                              <a:gd name="T3" fmla="*/ 0 h 20"/>
                            </a:gdLst>
                            <a:ahLst/>
                            <a:cxnLst>
                              <a:cxn ang="0">
                                <a:pos x="T0" y="T1"/>
                              </a:cxn>
                              <a:cxn ang="0">
                                <a:pos x="T2" y="T3"/>
                              </a:cxn>
                            </a:cxnLst>
                            <a:rect l="0" t="0" r="r" b="b"/>
                            <a:pathLst>
                              <a:path w="45" h="20">
                                <a:moveTo>
                                  <a:pt x="0" y="0"/>
                                </a:moveTo>
                                <a:lnTo>
                                  <a:pt x="45"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Freeform 246"/>
                        <wps:cNvSpPr>
                          <a:spLocks/>
                        </wps:cNvSpPr>
                        <wps:spPr bwMode="auto">
                          <a:xfrm>
                            <a:off x="3523" y="2707"/>
                            <a:ext cx="45" cy="20"/>
                          </a:xfrm>
                          <a:custGeom>
                            <a:avLst/>
                            <a:gdLst>
                              <a:gd name="T0" fmla="*/ 0 w 45"/>
                              <a:gd name="T1" fmla="*/ 0 h 20"/>
                              <a:gd name="T2" fmla="*/ 45 w 45"/>
                              <a:gd name="T3" fmla="*/ 0 h 20"/>
                            </a:gdLst>
                            <a:ahLst/>
                            <a:cxnLst>
                              <a:cxn ang="0">
                                <a:pos x="T0" y="T1"/>
                              </a:cxn>
                              <a:cxn ang="0">
                                <a:pos x="T2" y="T3"/>
                              </a:cxn>
                            </a:cxnLst>
                            <a:rect l="0" t="0" r="r" b="b"/>
                            <a:pathLst>
                              <a:path w="45" h="20">
                                <a:moveTo>
                                  <a:pt x="0" y="0"/>
                                </a:moveTo>
                                <a:lnTo>
                                  <a:pt x="45"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Freeform 247"/>
                        <wps:cNvSpPr>
                          <a:spLocks/>
                        </wps:cNvSpPr>
                        <wps:spPr bwMode="auto">
                          <a:xfrm>
                            <a:off x="3523" y="2279"/>
                            <a:ext cx="45" cy="20"/>
                          </a:xfrm>
                          <a:custGeom>
                            <a:avLst/>
                            <a:gdLst>
                              <a:gd name="T0" fmla="*/ 0 w 45"/>
                              <a:gd name="T1" fmla="*/ 0 h 20"/>
                              <a:gd name="T2" fmla="*/ 45 w 45"/>
                              <a:gd name="T3" fmla="*/ 0 h 20"/>
                            </a:gdLst>
                            <a:ahLst/>
                            <a:cxnLst>
                              <a:cxn ang="0">
                                <a:pos x="T0" y="T1"/>
                              </a:cxn>
                              <a:cxn ang="0">
                                <a:pos x="T2" y="T3"/>
                              </a:cxn>
                            </a:cxnLst>
                            <a:rect l="0" t="0" r="r" b="b"/>
                            <a:pathLst>
                              <a:path w="45" h="20">
                                <a:moveTo>
                                  <a:pt x="0" y="0"/>
                                </a:moveTo>
                                <a:lnTo>
                                  <a:pt x="45"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Freeform 248"/>
                        <wps:cNvSpPr>
                          <a:spLocks/>
                        </wps:cNvSpPr>
                        <wps:spPr bwMode="auto">
                          <a:xfrm>
                            <a:off x="3523" y="1850"/>
                            <a:ext cx="45" cy="20"/>
                          </a:xfrm>
                          <a:custGeom>
                            <a:avLst/>
                            <a:gdLst>
                              <a:gd name="T0" fmla="*/ 0 w 45"/>
                              <a:gd name="T1" fmla="*/ 0 h 20"/>
                              <a:gd name="T2" fmla="*/ 45 w 45"/>
                              <a:gd name="T3" fmla="*/ 0 h 20"/>
                            </a:gdLst>
                            <a:ahLst/>
                            <a:cxnLst>
                              <a:cxn ang="0">
                                <a:pos x="T0" y="T1"/>
                              </a:cxn>
                              <a:cxn ang="0">
                                <a:pos x="T2" y="T3"/>
                              </a:cxn>
                            </a:cxnLst>
                            <a:rect l="0" t="0" r="r" b="b"/>
                            <a:pathLst>
                              <a:path w="45" h="20">
                                <a:moveTo>
                                  <a:pt x="0" y="0"/>
                                </a:moveTo>
                                <a:lnTo>
                                  <a:pt x="45"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Freeform 249"/>
                        <wps:cNvSpPr>
                          <a:spLocks/>
                        </wps:cNvSpPr>
                        <wps:spPr bwMode="auto">
                          <a:xfrm>
                            <a:off x="3523" y="1420"/>
                            <a:ext cx="45" cy="20"/>
                          </a:xfrm>
                          <a:custGeom>
                            <a:avLst/>
                            <a:gdLst>
                              <a:gd name="T0" fmla="*/ 0 w 45"/>
                              <a:gd name="T1" fmla="*/ 0 h 20"/>
                              <a:gd name="T2" fmla="*/ 45 w 45"/>
                              <a:gd name="T3" fmla="*/ 0 h 20"/>
                            </a:gdLst>
                            <a:ahLst/>
                            <a:cxnLst>
                              <a:cxn ang="0">
                                <a:pos x="T0" y="T1"/>
                              </a:cxn>
                              <a:cxn ang="0">
                                <a:pos x="T2" y="T3"/>
                              </a:cxn>
                            </a:cxnLst>
                            <a:rect l="0" t="0" r="r" b="b"/>
                            <a:pathLst>
                              <a:path w="45" h="20">
                                <a:moveTo>
                                  <a:pt x="0" y="0"/>
                                </a:moveTo>
                                <a:lnTo>
                                  <a:pt x="45"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Freeform 250"/>
                        <wps:cNvSpPr>
                          <a:spLocks/>
                        </wps:cNvSpPr>
                        <wps:spPr bwMode="auto">
                          <a:xfrm>
                            <a:off x="3523" y="993"/>
                            <a:ext cx="45" cy="20"/>
                          </a:xfrm>
                          <a:custGeom>
                            <a:avLst/>
                            <a:gdLst>
                              <a:gd name="T0" fmla="*/ 0 w 45"/>
                              <a:gd name="T1" fmla="*/ 0 h 20"/>
                              <a:gd name="T2" fmla="*/ 45 w 45"/>
                              <a:gd name="T3" fmla="*/ 0 h 20"/>
                            </a:gdLst>
                            <a:ahLst/>
                            <a:cxnLst>
                              <a:cxn ang="0">
                                <a:pos x="T0" y="T1"/>
                              </a:cxn>
                              <a:cxn ang="0">
                                <a:pos x="T2" y="T3"/>
                              </a:cxn>
                            </a:cxnLst>
                            <a:rect l="0" t="0" r="r" b="b"/>
                            <a:pathLst>
                              <a:path w="45" h="20">
                                <a:moveTo>
                                  <a:pt x="0" y="0"/>
                                </a:moveTo>
                                <a:lnTo>
                                  <a:pt x="45"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Freeform 251"/>
                        <wps:cNvSpPr>
                          <a:spLocks/>
                        </wps:cNvSpPr>
                        <wps:spPr bwMode="auto">
                          <a:xfrm>
                            <a:off x="3523" y="563"/>
                            <a:ext cx="45" cy="20"/>
                          </a:xfrm>
                          <a:custGeom>
                            <a:avLst/>
                            <a:gdLst>
                              <a:gd name="T0" fmla="*/ 0 w 45"/>
                              <a:gd name="T1" fmla="*/ 0 h 20"/>
                              <a:gd name="T2" fmla="*/ 45 w 45"/>
                              <a:gd name="T3" fmla="*/ 0 h 20"/>
                            </a:gdLst>
                            <a:ahLst/>
                            <a:cxnLst>
                              <a:cxn ang="0">
                                <a:pos x="T0" y="T1"/>
                              </a:cxn>
                              <a:cxn ang="0">
                                <a:pos x="T2" y="T3"/>
                              </a:cxn>
                            </a:cxnLst>
                            <a:rect l="0" t="0" r="r" b="b"/>
                            <a:pathLst>
                              <a:path w="45" h="20">
                                <a:moveTo>
                                  <a:pt x="0" y="0"/>
                                </a:moveTo>
                                <a:lnTo>
                                  <a:pt x="45"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Freeform 252"/>
                        <wps:cNvSpPr>
                          <a:spLocks/>
                        </wps:cNvSpPr>
                        <wps:spPr bwMode="auto">
                          <a:xfrm>
                            <a:off x="3523" y="134"/>
                            <a:ext cx="45" cy="20"/>
                          </a:xfrm>
                          <a:custGeom>
                            <a:avLst/>
                            <a:gdLst>
                              <a:gd name="T0" fmla="*/ 0 w 45"/>
                              <a:gd name="T1" fmla="*/ 0 h 20"/>
                              <a:gd name="T2" fmla="*/ 45 w 45"/>
                              <a:gd name="T3" fmla="*/ 0 h 20"/>
                            </a:gdLst>
                            <a:ahLst/>
                            <a:cxnLst>
                              <a:cxn ang="0">
                                <a:pos x="T0" y="T1"/>
                              </a:cxn>
                              <a:cxn ang="0">
                                <a:pos x="T2" y="T3"/>
                              </a:cxn>
                            </a:cxnLst>
                            <a:rect l="0" t="0" r="r" b="b"/>
                            <a:pathLst>
                              <a:path w="45" h="20">
                                <a:moveTo>
                                  <a:pt x="0" y="0"/>
                                </a:moveTo>
                                <a:lnTo>
                                  <a:pt x="45" y="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Freeform 253"/>
                        <wps:cNvSpPr>
                          <a:spLocks/>
                        </wps:cNvSpPr>
                        <wps:spPr bwMode="auto">
                          <a:xfrm>
                            <a:off x="3868" y="3993"/>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Freeform 254"/>
                        <wps:cNvSpPr>
                          <a:spLocks/>
                        </wps:cNvSpPr>
                        <wps:spPr bwMode="auto">
                          <a:xfrm>
                            <a:off x="4168" y="3993"/>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Freeform 255"/>
                        <wps:cNvSpPr>
                          <a:spLocks/>
                        </wps:cNvSpPr>
                        <wps:spPr bwMode="auto">
                          <a:xfrm>
                            <a:off x="4466" y="3993"/>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1" name="Freeform 256"/>
                        <wps:cNvSpPr>
                          <a:spLocks/>
                        </wps:cNvSpPr>
                        <wps:spPr bwMode="auto">
                          <a:xfrm>
                            <a:off x="4766" y="3993"/>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Freeform 257"/>
                        <wps:cNvSpPr>
                          <a:spLocks/>
                        </wps:cNvSpPr>
                        <wps:spPr bwMode="auto">
                          <a:xfrm>
                            <a:off x="5066" y="3993"/>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Freeform 258"/>
                        <wps:cNvSpPr>
                          <a:spLocks/>
                        </wps:cNvSpPr>
                        <wps:spPr bwMode="auto">
                          <a:xfrm>
                            <a:off x="5366" y="3993"/>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Freeform 259"/>
                        <wps:cNvSpPr>
                          <a:spLocks/>
                        </wps:cNvSpPr>
                        <wps:spPr bwMode="auto">
                          <a:xfrm>
                            <a:off x="5663" y="3993"/>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Freeform 260"/>
                        <wps:cNvSpPr>
                          <a:spLocks/>
                        </wps:cNvSpPr>
                        <wps:spPr bwMode="auto">
                          <a:xfrm>
                            <a:off x="5963" y="3993"/>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Freeform 261"/>
                        <wps:cNvSpPr>
                          <a:spLocks/>
                        </wps:cNvSpPr>
                        <wps:spPr bwMode="auto">
                          <a:xfrm>
                            <a:off x="6263" y="3993"/>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Freeform 262"/>
                        <wps:cNvSpPr>
                          <a:spLocks/>
                        </wps:cNvSpPr>
                        <wps:spPr bwMode="auto">
                          <a:xfrm>
                            <a:off x="6563" y="3993"/>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Freeform 263"/>
                        <wps:cNvSpPr>
                          <a:spLocks/>
                        </wps:cNvSpPr>
                        <wps:spPr bwMode="auto">
                          <a:xfrm>
                            <a:off x="6861" y="3993"/>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Freeform 264"/>
                        <wps:cNvSpPr>
                          <a:spLocks/>
                        </wps:cNvSpPr>
                        <wps:spPr bwMode="auto">
                          <a:xfrm>
                            <a:off x="7161" y="3993"/>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Freeform 265"/>
                        <wps:cNvSpPr>
                          <a:spLocks/>
                        </wps:cNvSpPr>
                        <wps:spPr bwMode="auto">
                          <a:xfrm>
                            <a:off x="7461" y="3993"/>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Freeform 266"/>
                        <wps:cNvSpPr>
                          <a:spLocks/>
                        </wps:cNvSpPr>
                        <wps:spPr bwMode="auto">
                          <a:xfrm>
                            <a:off x="7759" y="3993"/>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Freeform 267"/>
                        <wps:cNvSpPr>
                          <a:spLocks/>
                        </wps:cNvSpPr>
                        <wps:spPr bwMode="auto">
                          <a:xfrm>
                            <a:off x="8059" y="3993"/>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Freeform 268"/>
                        <wps:cNvSpPr>
                          <a:spLocks/>
                        </wps:cNvSpPr>
                        <wps:spPr bwMode="auto">
                          <a:xfrm>
                            <a:off x="8359" y="3993"/>
                            <a:ext cx="20" cy="48"/>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26A363" id="Group 241" o:spid="_x0000_s1026" style="position:absolute;margin-left:175.65pt;margin-top:6.2pt;width:257.75pt;height:196.35pt;z-index:-251658752;mso-position-horizontal-relative:page" coordorigin="3513,124" coordsize="5155,3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" o:allowincell="f">
                <v:shape id="Freeform 242" o:spid="_x0000_s1027" style="position:absolute;left:3568;top:134;width:20;height:3907;visibility:visible;mso-wrap-style:square;v-text-anchor:top" coordsize="20,39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izmMMA&#10;AADcAAAADwAAAGRycy9kb3ducmV2LnhtbESPQWsCMRSE74X+h/AKvdWkHmp3NYoUBRGU1tb7Y/Pc&#10;LLt5WTdR139vBKHHYeabYSaz3jXiTF2oPGt4HygQxIU3FZca/n6Xb58gQkQ22HgmDVcKMJs+P00w&#10;N/7CP3TexVKkEg45arAxtrmUobDkMAx8S5y8g+8cxiS7UpoOL6ncNXKo1Id0WHFasNjSl6Wi3p2c&#10;huFahW+5PZbLIlvYel9n2SZmWr++9PMxiEh9/A8/6JVJnBrB/Uw6AnJ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izmMMAAADcAAAADwAAAAAAAAAAAAAAAACYAgAAZHJzL2Rv&#10;d25yZXYueG1sUEsFBgAAAAAEAAQA9QAAAIgDAAAAAA==&#10;" path="m,l,3907e" filled="f" strokeweight=".33864mm">
                  <v:path arrowok="t" o:connecttype="custom" o:connectlocs="0,0;0,3907" o:connectangles="0,0"/>
                </v:shape>
                <v:shape id="Freeform 243" o:spid="_x0000_s1028" style="position:absolute;left:3523;top:3993;width:5136;height:20;visibility:visible;mso-wrap-style:square;v-text-anchor:top" coordsize="513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SdIsQA&#10;AADcAAAADwAAAGRycy9kb3ducmV2LnhtbESP3WrCQBBG7wu+wzJCb0Q3VZASXUVa+osXNfoAY3bM&#10;BrOzIbtqfPvORaGXwzffmTPLde8bdaUu1oENPE0yUMRlsDVXBg77t/EzqJiQLTaBycCdIqxXg4cl&#10;5jbceEfXIlVKIBxzNOBSanOtY+nIY5yElliyU+g8Jhm7StsObwL3jZ5m2Vx7rFkuOGzpxVF5Li5e&#10;NH62M51eL1+uwPL4cYj+24/ejXkc9psFqER9+l/+a39aA9NMbOUZIYB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EnSLEAAAA3AAAAA8AAAAAAAAAAAAAAAAAmAIAAGRycy9k&#10;b3ducmV2LnhtbFBLBQYAAAAABAAEAPUAAACJAwAAAAA=&#10;" path="m,l5136,e" filled="f" strokeweight=".96pt">
                  <v:path arrowok="t" o:connecttype="custom" o:connectlocs="0,0;5136,0" o:connectangles="0,0"/>
                </v:shape>
                <v:shape id="Freeform 244" o:spid="_x0000_s1029" style="position:absolute;left:3523;top:3563;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RjY8MA&#10;AADcAAAADwAAAGRycy9kb3ducmV2LnhtbESPT4vCMBTE7wt+h/AEb2uqsKLVKCIIrq4H/+D50Tzb&#10;YvNSm9jWb78RBI/DzPyGmS1aU4iaKpdbVjDoRyCIE6tzThWcT+vvMQjnkTUWlknBkxws5p2vGcba&#10;Nnyg+uhTESDsYlSQeV/GUrokI4Oub0vi4F1tZdAHWaVSV9gEuCnkMIpG0mDOYSHDklYZJbfjwygo&#10;dn/n9WO5XV0b3td4+fU/9+1EqV63XU5BeGr9J/xub7SCYTSB15lw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RjY8MAAADcAAAADwAAAAAAAAAAAAAAAACYAgAAZHJzL2Rv&#10;d25yZXYueG1sUEsFBgAAAAAEAAQA9QAAAIgDAAAAAA==&#10;" path="m,l45,e" filled="f" strokeweight=".96pt">
                  <v:path arrowok="t" o:connecttype="custom" o:connectlocs="0,0;45,0" o:connectangles="0,0"/>
                </v:shape>
                <v:shape id="Freeform 245" o:spid="_x0000_s1030" style="position:absolute;left:3523;top:3136;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dcI8EA&#10;AADcAAAADwAAAGRycy9kb3ducmV2LnhtbERPy4rCMBTdC/5DuII7TRUUp5qKCMKo42JUXF+a2wc2&#10;N50mtvXvJ4uBWR7Oe7PtTSVaalxpWcFsGoEgTq0uOVdwvx0mKxDOI2usLJOCNznYJsPBBmNtO/6m&#10;9upzEULYxaig8L6OpXRpQQbd1NbEgctsY9AH2ORSN9iFcFPJeRQtpcGSQ0OBNe0LSp/Xl1FQnb/u&#10;h9futM86vrT4OPrFz+lDqfGo361BeOr9v/jP/akVzGdhfjgTjoB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3XCPBAAAA3AAAAA8AAAAAAAAAAAAAAAAAmAIAAGRycy9kb3du&#10;cmV2LnhtbFBLBQYAAAAABAAEAPUAAACGAwAAAAA=&#10;" path="m,l45,e" filled="f" strokeweight=".96pt">
                  <v:path arrowok="t" o:connecttype="custom" o:connectlocs="0,0;45,0" o:connectangles="0,0"/>
                </v:shape>
                <v:shape id="Freeform 246" o:spid="_x0000_s1031" style="position:absolute;left:3523;top:2707;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v5uMUA&#10;AADcAAAADwAAAGRycy9kb3ducmV2LnhtbESPS2vDMBCE74X8B7GF3BrZhpTGjRKCwdAm7SEPel6s&#10;jW1qrRxLfuTfV4VCj8PMfMOst5NpxECdqy0riBcRCOLC6ppLBZdz/vQCwnlkjY1lUnAnB9vN7GGN&#10;qbYjH2k4+VIECLsUFVTet6mUrqjIoFvYljh4V9sZ9EF2pdQdjgFuGplE0bM0WHNYqLClrKLi+9Qb&#10;Bc3h45L3u312HflzwK93v7ztV0rNH6fdKwhPk/8P/7XftIIkjuH3TDg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e/m4xQAAANwAAAAPAAAAAAAAAAAAAAAAAJgCAABkcnMv&#10;ZG93bnJldi54bWxQSwUGAAAAAAQABAD1AAAAigMAAAAA&#10;" path="m,l45,e" filled="f" strokeweight=".96pt">
                  <v:path arrowok="t" o:connecttype="custom" o:connectlocs="0,0;45,0" o:connectangles="0,0"/>
                </v:shape>
                <v:shape id="Freeform 247" o:spid="_x0000_s1032" style="position:absolute;left:3523;top:2279;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lnz8QA&#10;AADcAAAADwAAAGRycy9kb3ducmV2LnhtbESPQYvCMBSE78L+h/CEvWlqYcWtRhFBUFcPuuL50Tzb&#10;YvPSbWLb/fdGEDwOM/MNM1t0phQN1a6wrGA0jEAQp1YXnCk4/64HExDOI2ssLZOCf3KwmH/0Zpho&#10;2/KRmpPPRICwS1BB7n2VSOnSnAy6oa2Ig3e1tUEfZJ1JXWMb4KaUcRSNpcGCw0KOFa1ySm+nu1FQ&#10;/uzP6/tyt7q2fGjwsvVff7tvpT773XIKwlPn3+FXe6MVxKMYnmfC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pZ8/EAAAA3AAAAA8AAAAAAAAAAAAAAAAAmAIAAGRycy9k&#10;b3ducmV2LnhtbFBLBQYAAAAABAAEAPUAAACJAwAAAAA=&#10;" path="m,l45,e" filled="f" strokeweight=".96pt">
                  <v:path arrowok="t" o:connecttype="custom" o:connectlocs="0,0;45,0" o:connectangles="0,0"/>
                </v:shape>
                <v:shape id="Freeform 248" o:spid="_x0000_s1033" style="position:absolute;left:3523;top:1850;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XCVMYA&#10;AADcAAAADwAAAGRycy9kb3ducmV2LnhtbESPT2vCQBTE7wW/w/KE3uomFouNrkEEQdP2UJWeH9ln&#10;Esy+jdnNn377bqHQ4zAzv2HW6Whq0VPrKssK4lkEgji3uuJCweW8f1qCcB5ZY22ZFHyTg3QzeVhj&#10;ou3An9SffCEChF2CCkrvm0RKl5dk0M1sQxy8q20N+iDbQuoWhwA3tZxH0Ys0WHFYKLGhXUn57dQZ&#10;BfXb+2XfbbPddeCPHr+OfnHPXpV6nI7bFQhPo/8P/7UPWsE8fob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XCVMYAAADcAAAADwAAAAAAAAAAAAAAAACYAgAAZHJz&#10;L2Rvd25yZXYueG1sUEsFBgAAAAAEAAQA9QAAAIsDAAAAAA==&#10;" path="m,l45,e" filled="f" strokeweight=".96pt">
                  <v:path arrowok="t" o:connecttype="custom" o:connectlocs="0,0;45,0" o:connectangles="0,0"/>
                </v:shape>
                <v:shape id="Freeform 249" o:spid="_x0000_s1034" style="position:absolute;left:3523;top:1420;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xaIMYA&#10;AADcAAAADwAAAGRycy9kb3ducmV2LnhtbESPT2vCQBTE7wW/w/KE3uomUouNrkEEQdP2UJWeH9ln&#10;Esy+jdnNn377bqHQ4zAzv2HW6Whq0VPrKssK4lkEgji3uuJCweW8f1qCcB5ZY22ZFHyTg3QzeVhj&#10;ou3An9SffCEChF2CCkrvm0RKl5dk0M1sQxy8q20N+iDbQuoWhwA3tZxH0Ys0WHFYKLGhXUn57dQZ&#10;BfXb+2XfbbPddeCPHr+OfnHPXpV6nI7bFQhPo/8P/7UPWsE8fob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xaIMYAAADcAAAADwAAAAAAAAAAAAAAAACYAgAAZHJz&#10;L2Rvd25yZXYueG1sUEsFBgAAAAAEAAQA9QAAAIsDAAAAAA==&#10;" path="m,l45,e" filled="f" strokeweight=".96pt">
                  <v:path arrowok="t" o:connecttype="custom" o:connectlocs="0,0;45,0" o:connectangles="0,0"/>
                </v:shape>
                <v:shape id="Freeform 250" o:spid="_x0000_s1035" style="position:absolute;left:3523;top:993;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D/u8UA&#10;AADcAAAADwAAAGRycy9kb3ducmV2LnhtbESPT2vCQBTE70K/w/IKvenGQIpNXUUEoY310FR6fmSf&#10;SWj2bZrd/PHbdwuCx2FmfsOst5NpxECdqy0rWC4iEMSF1TWXCs5fh/kKhPPIGhvLpOBKDrabh9ka&#10;U21H/qQh96UIEHYpKqi8b1MpXVGRQbewLXHwLrYz6IPsSqk7HAPcNDKOomdpsOawUGFL+4qKn7w3&#10;Cprjx/nQ77L9ZeTTgN/vPvnNXpR6epx2ryA8Tf4evrXftIJ4mcD/mXAE5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QP+7xQAAANwAAAAPAAAAAAAAAAAAAAAAAJgCAABkcnMv&#10;ZG93bnJldi54bWxQSwUGAAAAAAQABAD1AAAAigMAAAAA&#10;" path="m,l45,e" filled="f" strokeweight=".96pt">
                  <v:path arrowok="t" o:connecttype="custom" o:connectlocs="0,0;45,0" o:connectangles="0,0"/>
                </v:shape>
                <v:shape id="Freeform 251" o:spid="_x0000_s1036" style="position:absolute;left:3523;top:563;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hzMUA&#10;AADcAAAADwAAAGRycy9kb3ducmV2LnhtbESPT2vCQBTE70K/w/IKvdWNgYaauooIQhvrwVR6fmSf&#10;SWj2bZrd/Om3dwuCx2FmfsOsNpNpxECdqy0rWMwjEMSF1TWXCs5f++dXEM4ja2wsk4I/crBZP8xW&#10;mGo78omG3JciQNilqKDyvk2ldEVFBt3ctsTBu9jOoA+yK6XucAxw08g4ihJpsOawUGFLu4qKn7w3&#10;CprD53nfb7PdZeTjgN8f/uU3Wyr19Dht30B4mvw9fGu/awXxIoH/M+EIyP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kmHMxQAAANwAAAAPAAAAAAAAAAAAAAAAAJgCAABkcnMv&#10;ZG93bnJldi54bWxQSwUGAAAAAAQABAD1AAAAigMAAAAA&#10;" path="m,l45,e" filled="f" strokeweight=".96pt">
                  <v:path arrowok="t" o:connecttype="custom" o:connectlocs="0,0;45,0" o:connectangles="0,0"/>
                </v:shape>
                <v:shape id="Freeform 252" o:spid="_x0000_s1037" style="position:absolute;left:3523;top:134;width:45;height:20;visibility:visible;mso-wrap-style:square;v-text-anchor:top" coordsize="4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7EV8YA&#10;AADcAAAADwAAAGRycy9kb3ducmV2LnhtbESPT2vCQBTE7wW/w/KE3uomQq2NrkEEQdP2UJWeH9ln&#10;Esy+jdnNn377bqHQ4zAzv2HW6Whq0VPrKssK4lkEgji3uuJCweW8f1qCcB5ZY22ZFHyTg3QzeVhj&#10;ou3An9SffCEChF2CCkrvm0RKl5dk0M1sQxy8q20N+iDbQuoWhwA3tZxH0UIarDgslNjQrqT8duqM&#10;gvrt/bLvttnuOvBHj19H/3zPXpV6nI7bFQhPo/8P/7UPWsE8fo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7EV8YAAADcAAAADwAAAAAAAAAAAAAAAACYAgAAZHJz&#10;L2Rvd25yZXYueG1sUEsFBgAAAAAEAAQA9QAAAIsDAAAAAA==&#10;" path="m,l45,e" filled="f" strokeweight=".96pt">
                  <v:path arrowok="t" o:connecttype="custom" o:connectlocs="0,0;45,0" o:connectangles="0,0"/>
                </v:shape>
                <v:shape id="Freeform 253" o:spid="_x0000_s1038" style="position:absolute;left:3868;top:3993;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VghMAA&#10;AADcAAAADwAAAGRycy9kb3ducmV2LnhtbERPTYvCMBC9L/gfwgheFk31oLUaRYQFj6v24HFIxqbY&#10;TEqT1eqv3xwEj4/3vd72rhF36kLtWcF0koEg1t7UXCkozz/jHESIyAYbz6TgSQG2m8HXGgvjH3yk&#10;+ylWIoVwKFCBjbEtpAzaksMw8S1x4q6+cxgT7CppOnykcNfIWZbNpcOaU4PFlvaW9O305xQsF2er&#10;X2H/rfP8oJ+XsiyPvzelRsN+twIRqY8f8dt9MApm07Q2nUlH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VghMAAAADcAAAADwAAAAAAAAAAAAAAAACYAgAAZHJzL2Rvd25y&#10;ZXYueG1sUEsFBgAAAAAEAAQA9QAAAIUDAAAAAA==&#10;" path="m,l,48e" filled="f" strokeweight=".96pt">
                  <v:path arrowok="t" o:connecttype="custom" o:connectlocs="0,0;0,48" o:connectangles="0,0"/>
                </v:shape>
                <v:shape id="Freeform 254" o:spid="_x0000_s1039" style="position:absolute;left:4168;top:3993;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nFH8QA&#10;AADcAAAADwAAAGRycy9kb3ducmV2LnhtbESPT4vCMBTE7wv7HcJb8LJoqge3do0iguDRPz14fCRv&#10;m2LzUpqo1U9vBGGPw8z8hpkve9eIK3Wh9qxgPMpAEGtvaq4UlMfNMAcRIrLBxjMpuFOA5eLzY46F&#10;8Tfe0/UQK5EgHApUYGNsCymDtuQwjHxLnLw/3zmMSXaVNB3eEtw1cpJlU+mw5rRgsaW1JX0+XJyC&#10;2c/R6kdYf+s83+r7qSzL/e6s1OCrX/2CiNTH//C7vTUKJuMZvM6k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ZxR/EAAAA3AAAAA8AAAAAAAAAAAAAAAAAmAIAAGRycy9k&#10;b3ducmV2LnhtbFBLBQYAAAAABAAEAPUAAACJAwAAAAA=&#10;" path="m,l,48e" filled="f" strokeweight=".96pt">
                  <v:path arrowok="t" o:connecttype="custom" o:connectlocs="0,0;0,48" o:connectangles="0,0"/>
                </v:shape>
                <v:shape id="Freeform 255" o:spid="_x0000_s1040" style="position:absolute;left:4466;top:3993;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mP8AA&#10;AADcAAAADwAAAGRycy9kb3ducmV2LnhtbERPTYvCMBC9C/sfwix4EU23B61do4iw4HHVHjwOyWxT&#10;bCaliVr99ZuD4PHxvlebwbXiRn1oPCv4mmUgiLU3DdcKqtPPtAARIrLB1jMpeFCAzfpjtMLS+Dsf&#10;6HaMtUghHEpUYGPsSimDtuQwzHxHnLg/3zuMCfa1ND3eU7hrZZ5lc+mw4dRgsaOdJX05Xp2C5eJk&#10;9TPsJroo9vpxrqrq8HtRavw5bL9BRBriW/xy742CPE/z05l0BO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mP8AAAADcAAAADwAAAAAAAAAAAAAAAACYAgAAZHJzL2Rvd25y&#10;ZXYueG1sUEsFBgAAAAAEAAQA9QAAAIUDAAAAAA==&#10;" path="m,l,48e" filled="f" strokeweight=".96pt">
                  <v:path arrowok="t" o:connecttype="custom" o:connectlocs="0,0;0,48" o:connectangles="0,0"/>
                </v:shape>
                <v:shape id="Freeform 256" o:spid="_x0000_s1041" style="position:absolute;left:4766;top:3993;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MDpMUA&#10;AADcAAAADwAAAGRycy9kb3ducmV2LnhtbESPQWvCQBSE7wX/w/IEL6VuzMGmqRspguCxag4eH7uv&#10;2ZDs25Ddauyv7xaEHoeZ+YbZbCfXiyuNofWsYLXMQBBrb1puFNTn/UsBIkRkg71nUnCnANtq9rTB&#10;0vgbH+l6io1IEA4lKrAxDqWUQVtyGJZ+IE7elx8dxiTHRpoRbwnuepln2Vo6bDktWBxoZ0l3p2+n&#10;4O31bPVP2D3rojjo+6Wu6+Nnp9RiPn28g4g0xf/wo30wCvJ8BX9n0hGQ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AwOkxQAAANwAAAAPAAAAAAAAAAAAAAAAAJgCAABkcnMv&#10;ZG93bnJldi54bWxQSwUGAAAAAAQABAD1AAAAigMAAAAA&#10;" path="m,l,48e" filled="f" strokeweight=".96pt">
                  <v:path arrowok="t" o:connecttype="custom" o:connectlocs="0,0;0,48" o:connectangles="0,0"/>
                </v:shape>
                <v:shape id="Freeform 257" o:spid="_x0000_s1042" style="position:absolute;left:5066;top:3993;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Gd08QA&#10;AADcAAAADwAAAGRycy9kb3ducmV2LnhtbESPQYvCMBSE7wv7H8Jb8LJouj1o7RplEQSPq/bg8ZE8&#10;m2LzUpqsVn+9WRA8DjPzDbNYDa4VF+pD41nB1yQDQay9abhWUB024wJEiMgGW8+k4EYBVsv3twWW&#10;xl95R5d9rEWCcChRgY2xK6UM2pLDMPEdcfJOvncYk+xraXq8JrhrZZ5lU+mw4bRgsaO1JX3e/zkF&#10;89nB6ntYf+qi2Orbsaqq3e9ZqdHH8PMNItIQX+Fne2sU5HkO/2fS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RndPEAAAA3AAAAA8AAAAAAAAAAAAAAAAAmAIAAGRycy9k&#10;b3ducmV2LnhtbFBLBQYAAAAABAAEAPUAAACJAwAAAAA=&#10;" path="m,l,48e" filled="f" strokeweight=".96pt">
                  <v:path arrowok="t" o:connecttype="custom" o:connectlocs="0,0;0,48" o:connectangles="0,0"/>
                </v:shape>
                <v:shape id="Freeform 258" o:spid="_x0000_s1043" style="position:absolute;left:5366;top:3993;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04SMQA&#10;AADcAAAADwAAAGRycy9kb3ducmV2LnhtbESPQWsCMRSE7wX/Q3iCl6LZbqGuq1FEEDxW3YPHR/Lc&#10;LG5elk2qa399Uyj0OMzMN8xqM7hW3KkPjWcFb7MMBLH2puFaQXXeTwsQISIbbD2TgicF2KxHLyss&#10;jX/wke6nWIsE4VCiAhtjV0oZtCWHYeY74uRdfe8wJtnX0vT4SHDXyjzLPqTDhtOCxY52lvTt9OUU&#10;LOZnq7/D7lUXxUE/L1VVHT9vSk3Gw3YJItIQ/8N/7YNRkOfv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dOEjEAAAA3AAAAA8AAAAAAAAAAAAAAAAAmAIAAGRycy9k&#10;b3ducmV2LnhtbFBLBQYAAAAABAAEAPUAAACJAwAAAAA=&#10;" path="m,l,48e" filled="f" strokeweight=".96pt">
                  <v:path arrowok="t" o:connecttype="custom" o:connectlocs="0,0;0,48" o:connectangles="0,0"/>
                </v:shape>
                <v:shape id="Freeform 259" o:spid="_x0000_s1044" style="position:absolute;left:5663;top:3993;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SgPMQA&#10;AADcAAAADwAAAGRycy9kb3ducmV2LnhtbESPQWsCMRSE7wX/Q3iCl6LZLqWuq1FEEDxW3YPHR/Lc&#10;LG5elk2qa399Uyj0OMzMN8xqM7hW3KkPjWcFb7MMBLH2puFaQXXeTwsQISIbbD2TgicF2KxHLyss&#10;jX/wke6nWIsE4VCiAhtjV0oZtCWHYeY74uRdfe8wJtnX0vT4SHDXyjzLPqTDhtOCxY52lvTt9OUU&#10;LOZnq7/D7lUXxUE/L1VVHT9vSk3Gw3YJItIQ/8N/7YNRkOfv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0oDzEAAAA3AAAAA8AAAAAAAAAAAAAAAAAmAIAAGRycy9k&#10;b3ducmV2LnhtbFBLBQYAAAAABAAEAPUAAACJAwAAAAA=&#10;" path="m,l,48e" filled="f" strokeweight=".96pt">
                  <v:path arrowok="t" o:connecttype="custom" o:connectlocs="0,0;0,48" o:connectangles="0,0"/>
                </v:shape>
                <v:shape id="Freeform 260" o:spid="_x0000_s1045" style="position:absolute;left:5963;top:3993;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Fp8QA&#10;AADcAAAADwAAAGRycy9kb3ducmV2LnhtbESPQWsCMRSE7wX/Q3iCl6LZLrSuq1FEEDxW3YPHR/Lc&#10;LG5elk2qa399Uyj0OMzMN8xqM7hW3KkPjWcFb7MMBLH2puFaQXXeTwsQISIbbD2TgicF2KxHLyss&#10;jX/wke6nWIsE4VCiAhtjV0oZtCWHYeY74uRdfe8wJtnX0vT4SHDXyjzLPqTDhtOCxY52lvTt9OUU&#10;LOZnq7/D7lUXxUE/L1VVHT9vSk3Gw3YJItIQ/8N/7YNRkOfv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4BafEAAAA3AAAAA8AAAAAAAAAAAAAAAAAmAIAAGRycy9k&#10;b3ducmV2LnhtbFBLBQYAAAAABAAEAPUAAACJAwAAAAA=&#10;" path="m,l,48e" filled="f" strokeweight=".96pt">
                  <v:path arrowok="t" o:connecttype="custom" o:connectlocs="0,0;0,48" o:connectangles="0,0"/>
                </v:shape>
                <v:shape id="Freeform 261" o:spid="_x0000_s1046" style="position:absolute;left:6263;top:3993;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b0MUA&#10;AADcAAAADwAAAGRycy9kb3ducmV2LnhtbESPzWrDMBCE74G8g9hAL6GW60PqulFCCRRyzI8POS7S&#10;1jKxVsZSE6dPHwUCPQ4z8w2zXI+uExcaQutZwVuWgyDW3rTcKKiP368liBCRDXaeScGNAqxX08kS&#10;K+OvvKfLITYiQThUqMDG2FdSBm3JYch8T5y8Hz84jEkOjTQDXhPcdbLI84V02HJasNjTxpI+H36d&#10;go/3o9V/YTPXZbnVt1Nd1/vdWamX2fj1CSLSGP/Dz/bWKCiKBTzOp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6pvQxQAAANwAAAAPAAAAAAAAAAAAAAAAAJgCAABkcnMv&#10;ZG93bnJldi54bWxQSwUGAAAAAAQABAD1AAAAigMAAAAA&#10;" path="m,l,48e" filled="f" strokeweight=".96pt">
                  <v:path arrowok="t" o:connecttype="custom" o:connectlocs="0,0;0,48" o:connectangles="0,0"/>
                </v:shape>
                <v:shape id="Freeform 262" o:spid="_x0000_s1047" style="position:absolute;left:6563;top:3993;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Y+S8UA&#10;AADcAAAADwAAAGRycy9kb3ducmV2LnhtbESPzWrDMBCE74G8g9hAL6GW60PiulFCCRRyzI8POS7S&#10;1jKxVsZSE6dPHwUKPQ4z8w2z2oyuE1caQutZwVuWgyDW3rTcKKhPX68liBCRDXaeScGdAmzW08kK&#10;K+NvfKDrMTYiQThUqMDG2FdSBm3JYch8T5y8bz84jEkOjTQD3hLcdbLI84V02HJasNjT1pK+HH+c&#10;gvflyerfsJ3rstzp+7mu68P+otTLbPz8ABFpjP/hv/bOKCiKJTzPpCM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pj5LxQAAANwAAAAPAAAAAAAAAAAAAAAAAJgCAABkcnMv&#10;ZG93bnJldi54bWxQSwUGAAAAAAQABAD1AAAAigMAAAAA&#10;" path="m,l,48e" filled="f" strokeweight=".96pt">
                  <v:path arrowok="t" o:connecttype="custom" o:connectlocs="0,0;0,48" o:connectangles="0,0"/>
                </v:shape>
                <v:shape id="Freeform 263" o:spid="_x0000_s1048" style="position:absolute;left:6861;top:3993;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mqOcAA&#10;AADcAAAADwAAAGRycy9kb3ducmV2LnhtbERPTYvCMBC9C/sfwix4EU23B61do4iw4HHVHjwOyWxT&#10;bCaliVr99ZuD4PHxvlebwbXiRn1oPCv4mmUgiLU3DdcKqtPPtAARIrLB1jMpeFCAzfpjtMLS+Dsf&#10;6HaMtUghHEpUYGPsSimDtuQwzHxHnLg/3zuMCfa1ND3eU7hrZZ5lc+mw4dRgsaOdJX05Xp2C5eJk&#10;9TPsJroo9vpxrqrq8HtRavw5bL9BRBriW/xy742CPE9r05l0BO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mqOcAAAADcAAAADwAAAAAAAAAAAAAAAACYAgAAZHJzL2Rvd25y&#10;ZXYueG1sUEsFBgAAAAAEAAQA9QAAAIUDAAAAAA==&#10;" path="m,l,48e" filled="f" strokeweight=".96pt">
                  <v:path arrowok="t" o:connecttype="custom" o:connectlocs="0,0;0,48" o:connectangles="0,0"/>
                </v:shape>
                <v:shape id="Freeform 264" o:spid="_x0000_s1049" style="position:absolute;left:7161;top:3993;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UPosUA&#10;AADcAAAADwAAAGRycy9kb3ducmV2LnhtbESPzWrDMBCE74G+g9hAL6GR60PrOFZCCRRyzI8POS7S&#10;1jK2VsZSE6dPXwUKPQ4z8w1TbSfXiyuNofWs4HWZgSDW3rTcKKjPny8FiBCRDfaeScGdAmw3T7MK&#10;S+NvfKTrKTYiQTiUqMDGOJRSBm3JYVj6gTh5X350GJMcG2lGvCW462WeZW/SYctpweJAO0u6O307&#10;Bav3s9U/YbfQRbHX90td18dDp9TzfPpYg4g0xf/wX3tvFOT5Ch5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Q+ixQAAANwAAAAPAAAAAAAAAAAAAAAAAJgCAABkcnMv&#10;ZG93bnJldi54bWxQSwUGAAAAAAQABAD1AAAAigMAAAAA&#10;" path="m,l,48e" filled="f" strokeweight=".96pt">
                  <v:path arrowok="t" o:connecttype="custom" o:connectlocs="0,0;0,48" o:connectangles="0,0"/>
                </v:shape>
                <v:shape id="Freeform 265" o:spid="_x0000_s1050" style="position:absolute;left:7461;top:3993;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Yw4sEA&#10;AADcAAAADwAAAGRycy9kb3ducmV2LnhtbERPTYvCMBC9C/sfwizsRTTVBa3VKCIIHlftweOQjE2x&#10;mZQmat1fvzkseHy879Wmd414UBdqzwom4wwEsfam5kpBed6PchAhIhtsPJOCFwXYrD8GKyyMf/KR&#10;HqdYiRTCoUAFNsa2kDJoSw7D2LfEibv6zmFMsKuk6fCZwl0jp1k2kw5rTg0WW9pZ0rfT3SlYzM9W&#10;/4bdUOf5Qb8uZVkef25KfX322yWISH18i//dB6Ng+p3mpzPpCM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WMOLBAAAA3AAAAA8AAAAAAAAAAAAAAAAAmAIAAGRycy9kb3du&#10;cmV2LnhtbFBLBQYAAAAABAAEAPUAAACGAwAAAAA=&#10;" path="m,l,48e" filled="f" strokeweight=".96pt">
                  <v:path arrowok="t" o:connecttype="custom" o:connectlocs="0,0;0,48" o:connectangles="0,0"/>
                </v:shape>
                <v:shape id="Freeform 266" o:spid="_x0000_s1051" style="position:absolute;left:7759;top:3993;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qVecUA&#10;AADcAAAADwAAAGRycy9kb3ducmV2LnhtbESPwWrDMBBE74H+g9hCL6GRk0LrupZDCBRybGIfelyk&#10;rWVirYylJE6/vgoEehxm5g1TrifXizONofOsYLnIQBBrbzpuFTT153MOIkRkg71nUnClAOvqYVZi&#10;YfyF93Q+xFYkCIcCFdgYh0LKoC05DAs/ECfvx48OY5JjK82IlwR3vVxl2at02HFasDjQ1pI+Hk5O&#10;wftbbfVv2M51nu/09btpmv3XUamnx2nzASLSFP/D9/bOKFi9LOF2Jh0BW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2pV5xQAAANwAAAAPAAAAAAAAAAAAAAAAAJgCAABkcnMv&#10;ZG93bnJldi54bWxQSwUGAAAAAAQABAD1AAAAigMAAAAA&#10;" path="m,l,48e" filled="f" strokeweight=".96pt">
                  <v:path arrowok="t" o:connecttype="custom" o:connectlocs="0,0;0,48" o:connectangles="0,0"/>
                </v:shape>
                <v:shape id="Freeform 267" o:spid="_x0000_s1052" style="position:absolute;left:8059;top:3993;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LDsQA&#10;AADcAAAADwAAAGRycy9kb3ducmV2LnhtbESPQWsCMRSE7wX/Q3iCl6LZbqGuq1FEEDxW3YPHR/Lc&#10;LG5elk2qa399Uyj0OMzMN8xqM7hW3KkPjWcFb7MMBLH2puFaQXXeTwsQISIbbD2TgicF2KxHLyss&#10;jX/wke6nWIsE4VCiAhtjV0oZtCWHYeY74uRdfe8wJtnX0vT4SHDXyjzLPqTDhtOCxY52lvTt9OUU&#10;LOZnq7/D7lUXxUE/L1VVHT9vSk3Gw3YJItIQ/8N/7YNRkL/n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ICw7EAAAA3AAAAA8AAAAAAAAAAAAAAAAAmAIAAGRycy9k&#10;b3ducmV2LnhtbFBLBQYAAAAABAAEAPUAAACJAwAAAAA=&#10;" path="m,l,48e" filled="f" strokeweight=".96pt">
                  <v:path arrowok="t" o:connecttype="custom" o:connectlocs="0,0;0,48" o:connectangles="0,0"/>
                </v:shape>
                <v:shape id="Freeform 268" o:spid="_x0000_s1053" style="position:absolute;left:8359;top:3993;width:20;height:48;visibility:visible;mso-wrap-style:square;v-text-anchor:top" coordsize="20,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SulcQA&#10;AADcAAAADwAAAGRycy9kb3ducmV2LnhtbESPT2sCMRTE70K/Q3iFXkSzKrTrahQRCh79s4ceH8lz&#10;s7h5WTaprv30RhB6HGbmN8xy3btGXKkLtWcFk3EGglh7U3OloDx9j3IQISIbbDyTgjsFWK/eBkss&#10;jL/xga7HWIkE4VCgAhtjW0gZtCWHYexb4uSdfecwJtlV0nR4S3DXyGmWfUqHNacFiy1tLenL8dcp&#10;mH+drP4L26HO852+/5RledhflPp47zcLEJH6+B9+tXdGwXQ2g+eZd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ErpXEAAAA3AAAAA8AAAAAAAAAAAAAAAAAmAIAAGRycy9k&#10;b3ducmV2LnhtbFBLBQYAAAAABAAEAPUAAACJAwAAAAA=&#10;" path="m,l,48e" filled="f" strokeweight=".96pt">
                  <v:path arrowok="t" o:connecttype="custom" o:connectlocs="0,0;0,48" o:connectangles="0,0"/>
                </v:shape>
                <w10:wrap anchorx="page"/>
              </v:group>
            </w:pict>
          </mc:Fallback>
        </mc:AlternateContent>
      </w:r>
      <w:r w:rsidR="00D94262" w:rsidRPr="00143138">
        <w:rPr>
          <w:rFonts w:ascii="Times New Roman" w:hAnsi="Times New Roman"/>
          <w:sz w:val="16"/>
          <w:szCs w:val="16"/>
        </w:rPr>
        <w:t>11</w:t>
      </w:r>
    </w:p>
    <w:p w14:paraId="7EE85E3B" w14:textId="77777777" w:rsidR="00D94262" w:rsidRPr="00143138" w:rsidRDefault="00D94262" w:rsidP="009D46BF">
      <w:pPr>
        <w:keepNext/>
        <w:keepLines/>
        <w:autoSpaceDE w:val="0"/>
        <w:autoSpaceDN w:val="0"/>
        <w:adjustRightInd w:val="0"/>
        <w:spacing w:before="10" w:after="0" w:line="200" w:lineRule="exact"/>
        <w:rPr>
          <w:rFonts w:ascii="Times New Roman" w:hAnsi="Times New Roman"/>
          <w:sz w:val="20"/>
          <w:szCs w:val="20"/>
        </w:rPr>
      </w:pPr>
    </w:p>
    <w:p w14:paraId="33740402" w14:textId="61E920B5" w:rsidR="00D94262" w:rsidRPr="00143138" w:rsidRDefault="00873572" w:rsidP="009D46BF">
      <w:pPr>
        <w:keepNext/>
        <w:keepLines/>
        <w:tabs>
          <w:tab w:val="left" w:pos="5360"/>
        </w:tabs>
        <w:autoSpaceDE w:val="0"/>
        <w:autoSpaceDN w:val="0"/>
        <w:adjustRightInd w:val="0"/>
        <w:spacing w:before="35" w:after="0" w:line="224" w:lineRule="exact"/>
        <w:ind w:left="1975" w:right="-20"/>
        <w:rPr>
          <w:rFonts w:ascii="Times New Roman" w:hAnsi="Times New Roman"/>
          <w:sz w:val="12"/>
          <w:szCs w:val="12"/>
        </w:rPr>
      </w:pPr>
      <w:r w:rsidRPr="00143138">
        <w:rPr>
          <w:noProof/>
        </w:rPr>
        <mc:AlternateContent>
          <mc:Choice Requires="wpg">
            <w:drawing>
              <wp:anchor distT="0" distB="0" distL="114300" distR="114300" simplePos="0" relativeHeight="251659776" behindDoc="1" locked="0" layoutInCell="0" allowOverlap="1" wp14:anchorId="2E19E00F" wp14:editId="7652CF57">
                <wp:simplePos x="0" y="0"/>
                <wp:positionH relativeFrom="page">
                  <wp:posOffset>2416810</wp:posOffset>
                </wp:positionH>
                <wp:positionV relativeFrom="paragraph">
                  <wp:posOffset>50800</wp:posOffset>
                </wp:positionV>
                <wp:extent cx="2926080" cy="1985645"/>
                <wp:effectExtent l="0" t="0" r="0" b="0"/>
                <wp:wrapNone/>
                <wp:docPr id="4" name="Group 2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6080" cy="1985645"/>
                          <a:chOff x="3806" y="80"/>
                          <a:chExt cx="4608" cy="3127"/>
                        </a:xfrm>
                      </wpg:grpSpPr>
                      <wps:wsp>
                        <wps:cNvPr id="5" name="Freeform 270"/>
                        <wps:cNvSpPr>
                          <a:spLocks/>
                        </wps:cNvSpPr>
                        <wps:spPr bwMode="auto">
                          <a:xfrm>
                            <a:off x="3869" y="170"/>
                            <a:ext cx="20" cy="101"/>
                          </a:xfrm>
                          <a:custGeom>
                            <a:avLst/>
                            <a:gdLst>
                              <a:gd name="T0" fmla="*/ 0 w 20"/>
                              <a:gd name="T1" fmla="*/ 0 h 101"/>
                              <a:gd name="T2" fmla="*/ 0 w 20"/>
                              <a:gd name="T3" fmla="*/ 101 h 101"/>
                            </a:gdLst>
                            <a:ahLst/>
                            <a:cxnLst>
                              <a:cxn ang="0">
                                <a:pos x="T0" y="T1"/>
                              </a:cxn>
                              <a:cxn ang="0">
                                <a:pos x="T2" y="T3"/>
                              </a:cxn>
                            </a:cxnLst>
                            <a:rect l="0" t="0" r="r" b="b"/>
                            <a:pathLst>
                              <a:path w="20" h="101">
                                <a:moveTo>
                                  <a:pt x="0" y="0"/>
                                </a:moveTo>
                                <a:lnTo>
                                  <a:pt x="0" y="101"/>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271"/>
                        <wps:cNvSpPr>
                          <a:spLocks/>
                        </wps:cNvSpPr>
                        <wps:spPr bwMode="auto">
                          <a:xfrm>
                            <a:off x="3824" y="250"/>
                            <a:ext cx="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272"/>
                        <wps:cNvSpPr>
                          <a:spLocks/>
                        </wps:cNvSpPr>
                        <wps:spPr bwMode="auto">
                          <a:xfrm>
                            <a:off x="3824" y="152"/>
                            <a:ext cx="90"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Freeform 273"/>
                        <wps:cNvSpPr>
                          <a:spLocks/>
                        </wps:cNvSpPr>
                        <wps:spPr bwMode="auto">
                          <a:xfrm>
                            <a:off x="3859" y="186"/>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10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274"/>
                        <wps:cNvSpPr>
                          <a:spLocks/>
                        </wps:cNvSpPr>
                        <wps:spPr bwMode="auto">
                          <a:xfrm>
                            <a:off x="3824" y="200"/>
                            <a:ext cx="90" cy="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Freeform 275"/>
                        <wps:cNvSpPr>
                          <a:spLocks/>
                        </wps:cNvSpPr>
                        <wps:spPr bwMode="auto">
                          <a:xfrm>
                            <a:off x="3859" y="195"/>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299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276"/>
                        <wps:cNvSpPr>
                          <a:spLocks/>
                        </wps:cNvSpPr>
                        <wps:spPr bwMode="auto">
                          <a:xfrm>
                            <a:off x="3859" y="203"/>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29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277"/>
                        <wps:cNvSpPr>
                          <a:spLocks/>
                        </wps:cNvSpPr>
                        <wps:spPr bwMode="auto">
                          <a:xfrm>
                            <a:off x="3824" y="170"/>
                            <a:ext cx="90"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Freeform 278"/>
                        <wps:cNvSpPr>
                          <a:spLocks/>
                        </wps:cNvSpPr>
                        <wps:spPr bwMode="auto">
                          <a:xfrm>
                            <a:off x="4168" y="90"/>
                            <a:ext cx="20" cy="132"/>
                          </a:xfrm>
                          <a:custGeom>
                            <a:avLst/>
                            <a:gdLst>
                              <a:gd name="T0" fmla="*/ 0 w 20"/>
                              <a:gd name="T1" fmla="*/ 132 h 132"/>
                              <a:gd name="T2" fmla="*/ 0 w 20"/>
                              <a:gd name="T3" fmla="*/ 66 h 132"/>
                              <a:gd name="T4" fmla="*/ 0 w 20"/>
                              <a:gd name="T5" fmla="*/ 0 h 132"/>
                            </a:gdLst>
                            <a:ahLst/>
                            <a:cxnLst>
                              <a:cxn ang="0">
                                <a:pos x="T0" y="T1"/>
                              </a:cxn>
                              <a:cxn ang="0">
                                <a:pos x="T2" y="T3"/>
                              </a:cxn>
                              <a:cxn ang="0">
                                <a:pos x="T4" y="T5"/>
                              </a:cxn>
                            </a:cxnLst>
                            <a:rect l="0" t="0" r="r" b="b"/>
                            <a:pathLst>
                              <a:path w="20" h="132">
                                <a:moveTo>
                                  <a:pt x="0" y="132"/>
                                </a:moveTo>
                                <a:lnTo>
                                  <a:pt x="0" y="66"/>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279"/>
                        <wps:cNvSpPr>
                          <a:spLocks/>
                        </wps:cNvSpPr>
                        <wps:spPr bwMode="auto">
                          <a:xfrm>
                            <a:off x="4123" y="22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80"/>
                        <wps:cNvSpPr>
                          <a:spLocks/>
                        </wps:cNvSpPr>
                        <wps:spPr bwMode="auto">
                          <a:xfrm>
                            <a:off x="4123" y="90"/>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281"/>
                        <wps:cNvSpPr>
                          <a:spLocks/>
                        </wps:cNvSpPr>
                        <wps:spPr bwMode="auto">
                          <a:xfrm>
                            <a:off x="4468" y="92"/>
                            <a:ext cx="20" cy="137"/>
                          </a:xfrm>
                          <a:custGeom>
                            <a:avLst/>
                            <a:gdLst>
                              <a:gd name="T0" fmla="*/ 0 w 20"/>
                              <a:gd name="T1" fmla="*/ 137 h 137"/>
                              <a:gd name="T2" fmla="*/ 0 w 20"/>
                              <a:gd name="T3" fmla="*/ 68 h 137"/>
                              <a:gd name="T4" fmla="*/ 0 w 20"/>
                              <a:gd name="T5" fmla="*/ 0 h 137"/>
                            </a:gdLst>
                            <a:ahLst/>
                            <a:cxnLst>
                              <a:cxn ang="0">
                                <a:pos x="T0" y="T1"/>
                              </a:cxn>
                              <a:cxn ang="0">
                                <a:pos x="T2" y="T3"/>
                              </a:cxn>
                              <a:cxn ang="0">
                                <a:pos x="T4" y="T5"/>
                              </a:cxn>
                            </a:cxnLst>
                            <a:rect l="0" t="0" r="r" b="b"/>
                            <a:pathLst>
                              <a:path w="20" h="137">
                                <a:moveTo>
                                  <a:pt x="0" y="137"/>
                                </a:moveTo>
                                <a:lnTo>
                                  <a:pt x="0" y="68"/>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282"/>
                        <wps:cNvSpPr>
                          <a:spLocks/>
                        </wps:cNvSpPr>
                        <wps:spPr bwMode="auto">
                          <a:xfrm>
                            <a:off x="4423" y="22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83"/>
                        <wps:cNvSpPr>
                          <a:spLocks/>
                        </wps:cNvSpPr>
                        <wps:spPr bwMode="auto">
                          <a:xfrm>
                            <a:off x="4423" y="9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84"/>
                        <wps:cNvSpPr>
                          <a:spLocks/>
                        </wps:cNvSpPr>
                        <wps:spPr bwMode="auto">
                          <a:xfrm>
                            <a:off x="4767" y="145"/>
                            <a:ext cx="20" cy="142"/>
                          </a:xfrm>
                          <a:custGeom>
                            <a:avLst/>
                            <a:gdLst>
                              <a:gd name="T0" fmla="*/ 0 w 20"/>
                              <a:gd name="T1" fmla="*/ 141 h 142"/>
                              <a:gd name="T2" fmla="*/ 0 w 20"/>
                              <a:gd name="T3" fmla="*/ 70 h 142"/>
                              <a:gd name="T4" fmla="*/ 0 w 20"/>
                              <a:gd name="T5" fmla="*/ 0 h 142"/>
                            </a:gdLst>
                            <a:ahLst/>
                            <a:cxnLst>
                              <a:cxn ang="0">
                                <a:pos x="T0" y="T1"/>
                              </a:cxn>
                              <a:cxn ang="0">
                                <a:pos x="T2" y="T3"/>
                              </a:cxn>
                              <a:cxn ang="0">
                                <a:pos x="T4" y="T5"/>
                              </a:cxn>
                            </a:cxnLst>
                            <a:rect l="0" t="0" r="r" b="b"/>
                            <a:pathLst>
                              <a:path w="20" h="142">
                                <a:moveTo>
                                  <a:pt x="0" y="141"/>
                                </a:moveTo>
                                <a:lnTo>
                                  <a:pt x="0" y="70"/>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85"/>
                        <wps:cNvSpPr>
                          <a:spLocks/>
                        </wps:cNvSpPr>
                        <wps:spPr bwMode="auto">
                          <a:xfrm>
                            <a:off x="4722" y="28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86"/>
                        <wps:cNvSpPr>
                          <a:spLocks/>
                        </wps:cNvSpPr>
                        <wps:spPr bwMode="auto">
                          <a:xfrm>
                            <a:off x="4722" y="145"/>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87"/>
                        <wps:cNvSpPr>
                          <a:spLocks/>
                        </wps:cNvSpPr>
                        <wps:spPr bwMode="auto">
                          <a:xfrm>
                            <a:off x="5066" y="204"/>
                            <a:ext cx="20" cy="144"/>
                          </a:xfrm>
                          <a:custGeom>
                            <a:avLst/>
                            <a:gdLst>
                              <a:gd name="T0" fmla="*/ 0 w 20"/>
                              <a:gd name="T1" fmla="*/ 144 h 144"/>
                              <a:gd name="T2" fmla="*/ 0 w 20"/>
                              <a:gd name="T3" fmla="*/ 72 h 144"/>
                              <a:gd name="T4" fmla="*/ 0 w 20"/>
                              <a:gd name="T5" fmla="*/ 0 h 144"/>
                            </a:gdLst>
                            <a:ahLst/>
                            <a:cxnLst>
                              <a:cxn ang="0">
                                <a:pos x="T0" y="T1"/>
                              </a:cxn>
                              <a:cxn ang="0">
                                <a:pos x="T2" y="T3"/>
                              </a:cxn>
                              <a:cxn ang="0">
                                <a:pos x="T4" y="T5"/>
                              </a:cxn>
                            </a:cxnLst>
                            <a:rect l="0" t="0" r="r" b="b"/>
                            <a:pathLst>
                              <a:path w="20" h="144">
                                <a:moveTo>
                                  <a:pt x="0" y="144"/>
                                </a:moveTo>
                                <a:lnTo>
                                  <a:pt x="0" y="72"/>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88"/>
                        <wps:cNvSpPr>
                          <a:spLocks/>
                        </wps:cNvSpPr>
                        <wps:spPr bwMode="auto">
                          <a:xfrm>
                            <a:off x="5021" y="34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89"/>
                        <wps:cNvSpPr>
                          <a:spLocks/>
                        </wps:cNvSpPr>
                        <wps:spPr bwMode="auto">
                          <a:xfrm>
                            <a:off x="5021" y="20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90"/>
                        <wps:cNvSpPr>
                          <a:spLocks/>
                        </wps:cNvSpPr>
                        <wps:spPr bwMode="auto">
                          <a:xfrm>
                            <a:off x="5366" y="243"/>
                            <a:ext cx="20" cy="135"/>
                          </a:xfrm>
                          <a:custGeom>
                            <a:avLst/>
                            <a:gdLst>
                              <a:gd name="T0" fmla="*/ 0 w 20"/>
                              <a:gd name="T1" fmla="*/ 135 h 135"/>
                              <a:gd name="T2" fmla="*/ 0 w 20"/>
                              <a:gd name="T3" fmla="*/ 67 h 135"/>
                              <a:gd name="T4" fmla="*/ 0 w 20"/>
                              <a:gd name="T5" fmla="*/ 0 h 135"/>
                            </a:gdLst>
                            <a:ahLst/>
                            <a:cxnLst>
                              <a:cxn ang="0">
                                <a:pos x="T0" y="T1"/>
                              </a:cxn>
                              <a:cxn ang="0">
                                <a:pos x="T2" y="T3"/>
                              </a:cxn>
                              <a:cxn ang="0">
                                <a:pos x="T4" y="T5"/>
                              </a:cxn>
                            </a:cxnLst>
                            <a:rect l="0" t="0" r="r" b="b"/>
                            <a:pathLst>
                              <a:path w="20" h="135">
                                <a:moveTo>
                                  <a:pt x="0" y="135"/>
                                </a:moveTo>
                                <a:lnTo>
                                  <a:pt x="0" y="67"/>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91"/>
                        <wps:cNvSpPr>
                          <a:spLocks/>
                        </wps:cNvSpPr>
                        <wps:spPr bwMode="auto">
                          <a:xfrm>
                            <a:off x="5321" y="37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92"/>
                        <wps:cNvSpPr>
                          <a:spLocks/>
                        </wps:cNvSpPr>
                        <wps:spPr bwMode="auto">
                          <a:xfrm>
                            <a:off x="5321" y="24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93"/>
                        <wps:cNvSpPr>
                          <a:spLocks/>
                        </wps:cNvSpPr>
                        <wps:spPr bwMode="auto">
                          <a:xfrm>
                            <a:off x="5665" y="342"/>
                            <a:ext cx="20" cy="117"/>
                          </a:xfrm>
                          <a:custGeom>
                            <a:avLst/>
                            <a:gdLst>
                              <a:gd name="T0" fmla="*/ 0 w 20"/>
                              <a:gd name="T1" fmla="*/ 116 h 117"/>
                              <a:gd name="T2" fmla="*/ 0 w 20"/>
                              <a:gd name="T3" fmla="*/ 58 h 117"/>
                              <a:gd name="T4" fmla="*/ 0 w 20"/>
                              <a:gd name="T5" fmla="*/ 0 h 117"/>
                            </a:gdLst>
                            <a:ahLst/>
                            <a:cxnLst>
                              <a:cxn ang="0">
                                <a:pos x="T0" y="T1"/>
                              </a:cxn>
                              <a:cxn ang="0">
                                <a:pos x="T2" y="T3"/>
                              </a:cxn>
                              <a:cxn ang="0">
                                <a:pos x="T4" y="T5"/>
                              </a:cxn>
                            </a:cxnLst>
                            <a:rect l="0" t="0" r="r" b="b"/>
                            <a:pathLst>
                              <a:path w="20" h="117">
                                <a:moveTo>
                                  <a:pt x="0" y="116"/>
                                </a:moveTo>
                                <a:lnTo>
                                  <a:pt x="0" y="58"/>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94"/>
                        <wps:cNvSpPr>
                          <a:spLocks/>
                        </wps:cNvSpPr>
                        <wps:spPr bwMode="auto">
                          <a:xfrm>
                            <a:off x="5620" y="45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295"/>
                        <wps:cNvSpPr>
                          <a:spLocks/>
                        </wps:cNvSpPr>
                        <wps:spPr bwMode="auto">
                          <a:xfrm>
                            <a:off x="5620" y="34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296"/>
                        <wps:cNvSpPr>
                          <a:spLocks/>
                        </wps:cNvSpPr>
                        <wps:spPr bwMode="auto">
                          <a:xfrm>
                            <a:off x="5964" y="371"/>
                            <a:ext cx="20" cy="118"/>
                          </a:xfrm>
                          <a:custGeom>
                            <a:avLst/>
                            <a:gdLst>
                              <a:gd name="T0" fmla="*/ 0 w 20"/>
                              <a:gd name="T1" fmla="*/ 118 h 118"/>
                              <a:gd name="T2" fmla="*/ 0 w 20"/>
                              <a:gd name="T3" fmla="*/ 59 h 118"/>
                              <a:gd name="T4" fmla="*/ 0 w 20"/>
                              <a:gd name="T5" fmla="*/ 0 h 118"/>
                            </a:gdLst>
                            <a:ahLst/>
                            <a:cxnLst>
                              <a:cxn ang="0">
                                <a:pos x="T0" y="T1"/>
                              </a:cxn>
                              <a:cxn ang="0">
                                <a:pos x="T2" y="T3"/>
                              </a:cxn>
                              <a:cxn ang="0">
                                <a:pos x="T4" y="T5"/>
                              </a:cxn>
                            </a:cxnLst>
                            <a:rect l="0" t="0" r="r" b="b"/>
                            <a:pathLst>
                              <a:path w="20" h="118">
                                <a:moveTo>
                                  <a:pt x="0" y="118"/>
                                </a:moveTo>
                                <a:lnTo>
                                  <a:pt x="0" y="59"/>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297"/>
                        <wps:cNvSpPr>
                          <a:spLocks/>
                        </wps:cNvSpPr>
                        <wps:spPr bwMode="auto">
                          <a:xfrm>
                            <a:off x="5919" y="48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298"/>
                        <wps:cNvSpPr>
                          <a:spLocks/>
                        </wps:cNvSpPr>
                        <wps:spPr bwMode="auto">
                          <a:xfrm>
                            <a:off x="5919" y="371"/>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299"/>
                        <wps:cNvSpPr>
                          <a:spLocks/>
                        </wps:cNvSpPr>
                        <wps:spPr bwMode="auto">
                          <a:xfrm>
                            <a:off x="6264" y="396"/>
                            <a:ext cx="20" cy="120"/>
                          </a:xfrm>
                          <a:custGeom>
                            <a:avLst/>
                            <a:gdLst>
                              <a:gd name="T0" fmla="*/ 0 w 20"/>
                              <a:gd name="T1" fmla="*/ 120 h 120"/>
                              <a:gd name="T2" fmla="*/ 0 w 20"/>
                              <a:gd name="T3" fmla="*/ 60 h 120"/>
                              <a:gd name="T4" fmla="*/ 0 w 20"/>
                              <a:gd name="T5" fmla="*/ 0 h 120"/>
                            </a:gdLst>
                            <a:ahLst/>
                            <a:cxnLst>
                              <a:cxn ang="0">
                                <a:pos x="T0" y="T1"/>
                              </a:cxn>
                              <a:cxn ang="0">
                                <a:pos x="T2" y="T3"/>
                              </a:cxn>
                              <a:cxn ang="0">
                                <a:pos x="T4" y="T5"/>
                              </a:cxn>
                            </a:cxnLst>
                            <a:rect l="0" t="0" r="r" b="b"/>
                            <a:pathLst>
                              <a:path w="20" h="120">
                                <a:moveTo>
                                  <a:pt x="0" y="120"/>
                                </a:moveTo>
                                <a:lnTo>
                                  <a:pt x="0" y="60"/>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00"/>
                        <wps:cNvSpPr>
                          <a:spLocks/>
                        </wps:cNvSpPr>
                        <wps:spPr bwMode="auto">
                          <a:xfrm>
                            <a:off x="6219" y="516"/>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01"/>
                        <wps:cNvSpPr>
                          <a:spLocks/>
                        </wps:cNvSpPr>
                        <wps:spPr bwMode="auto">
                          <a:xfrm>
                            <a:off x="6219" y="396"/>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02"/>
                        <wps:cNvSpPr>
                          <a:spLocks/>
                        </wps:cNvSpPr>
                        <wps:spPr bwMode="auto">
                          <a:xfrm>
                            <a:off x="6563" y="390"/>
                            <a:ext cx="20" cy="133"/>
                          </a:xfrm>
                          <a:custGeom>
                            <a:avLst/>
                            <a:gdLst>
                              <a:gd name="T0" fmla="*/ 0 w 20"/>
                              <a:gd name="T1" fmla="*/ 132 h 133"/>
                              <a:gd name="T2" fmla="*/ 0 w 20"/>
                              <a:gd name="T3" fmla="*/ 66 h 133"/>
                              <a:gd name="T4" fmla="*/ 0 w 20"/>
                              <a:gd name="T5" fmla="*/ 0 h 133"/>
                            </a:gdLst>
                            <a:ahLst/>
                            <a:cxnLst>
                              <a:cxn ang="0">
                                <a:pos x="T0" y="T1"/>
                              </a:cxn>
                              <a:cxn ang="0">
                                <a:pos x="T2" y="T3"/>
                              </a:cxn>
                              <a:cxn ang="0">
                                <a:pos x="T4" y="T5"/>
                              </a:cxn>
                            </a:cxnLst>
                            <a:rect l="0" t="0" r="r" b="b"/>
                            <a:pathLst>
                              <a:path w="20" h="133">
                                <a:moveTo>
                                  <a:pt x="0" y="132"/>
                                </a:moveTo>
                                <a:lnTo>
                                  <a:pt x="0" y="66"/>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303"/>
                        <wps:cNvSpPr>
                          <a:spLocks/>
                        </wps:cNvSpPr>
                        <wps:spPr bwMode="auto">
                          <a:xfrm>
                            <a:off x="6518" y="52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04"/>
                        <wps:cNvSpPr>
                          <a:spLocks/>
                        </wps:cNvSpPr>
                        <wps:spPr bwMode="auto">
                          <a:xfrm>
                            <a:off x="6518" y="390"/>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305"/>
                        <wps:cNvSpPr>
                          <a:spLocks/>
                        </wps:cNvSpPr>
                        <wps:spPr bwMode="auto">
                          <a:xfrm>
                            <a:off x="3868" y="156"/>
                            <a:ext cx="2695" cy="300"/>
                          </a:xfrm>
                          <a:custGeom>
                            <a:avLst/>
                            <a:gdLst>
                              <a:gd name="T0" fmla="*/ 0 w 2695"/>
                              <a:gd name="T1" fmla="*/ 64 h 300"/>
                              <a:gd name="T2" fmla="*/ 300 w 2695"/>
                              <a:gd name="T3" fmla="*/ 0 h 300"/>
                              <a:gd name="T4" fmla="*/ 597 w 2695"/>
                              <a:gd name="T5" fmla="*/ 4 h 300"/>
                              <a:gd name="T6" fmla="*/ 897 w 2695"/>
                              <a:gd name="T7" fmla="*/ 60 h 300"/>
                              <a:gd name="T8" fmla="*/ 1197 w 2695"/>
                              <a:gd name="T9" fmla="*/ 120 h 300"/>
                              <a:gd name="T10" fmla="*/ 1497 w 2695"/>
                              <a:gd name="T11" fmla="*/ 153 h 300"/>
                              <a:gd name="T12" fmla="*/ 1795 w 2695"/>
                              <a:gd name="T13" fmla="*/ 244 h 300"/>
                              <a:gd name="T14" fmla="*/ 2095 w 2695"/>
                              <a:gd name="T15" fmla="*/ 273 h 300"/>
                              <a:gd name="T16" fmla="*/ 2395 w 2695"/>
                              <a:gd name="T17" fmla="*/ 300 h 300"/>
                              <a:gd name="T18" fmla="*/ 2695 w 2695"/>
                              <a:gd name="T19" fmla="*/ 300 h 3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95" h="300">
                                <a:moveTo>
                                  <a:pt x="0" y="64"/>
                                </a:moveTo>
                                <a:lnTo>
                                  <a:pt x="300" y="0"/>
                                </a:lnTo>
                                <a:lnTo>
                                  <a:pt x="597" y="4"/>
                                </a:lnTo>
                                <a:lnTo>
                                  <a:pt x="897" y="60"/>
                                </a:lnTo>
                                <a:lnTo>
                                  <a:pt x="1197" y="120"/>
                                </a:lnTo>
                                <a:lnTo>
                                  <a:pt x="1497" y="153"/>
                                </a:lnTo>
                                <a:lnTo>
                                  <a:pt x="1795" y="244"/>
                                </a:lnTo>
                                <a:lnTo>
                                  <a:pt x="2095" y="273"/>
                                </a:lnTo>
                                <a:lnTo>
                                  <a:pt x="2395" y="300"/>
                                </a:lnTo>
                                <a:lnTo>
                                  <a:pt x="2695" y="300"/>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306"/>
                        <wps:cNvSpPr>
                          <a:spLocks/>
                        </wps:cNvSpPr>
                        <wps:spPr bwMode="auto">
                          <a:xfrm>
                            <a:off x="4158" y="2265"/>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64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307"/>
                        <wps:cNvSpPr>
                          <a:spLocks/>
                        </wps:cNvSpPr>
                        <wps:spPr bwMode="auto">
                          <a:xfrm>
                            <a:off x="4123" y="229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308"/>
                        <wps:cNvSpPr>
                          <a:spLocks/>
                        </wps:cNvSpPr>
                        <wps:spPr bwMode="auto">
                          <a:xfrm>
                            <a:off x="4123" y="223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309"/>
                        <wps:cNvSpPr>
                          <a:spLocks/>
                        </wps:cNvSpPr>
                        <wps:spPr bwMode="auto">
                          <a:xfrm>
                            <a:off x="4458" y="2214"/>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81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310"/>
                        <wps:cNvSpPr>
                          <a:spLocks/>
                        </wps:cNvSpPr>
                        <wps:spPr bwMode="auto">
                          <a:xfrm>
                            <a:off x="4423" y="224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311"/>
                        <wps:cNvSpPr>
                          <a:spLocks/>
                        </wps:cNvSpPr>
                        <wps:spPr bwMode="auto">
                          <a:xfrm>
                            <a:off x="4423" y="218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312"/>
                        <wps:cNvSpPr>
                          <a:spLocks/>
                        </wps:cNvSpPr>
                        <wps:spPr bwMode="auto">
                          <a:xfrm>
                            <a:off x="4767" y="2112"/>
                            <a:ext cx="20" cy="101"/>
                          </a:xfrm>
                          <a:custGeom>
                            <a:avLst/>
                            <a:gdLst>
                              <a:gd name="T0" fmla="*/ 0 w 20"/>
                              <a:gd name="T1" fmla="*/ 100 h 101"/>
                              <a:gd name="T2" fmla="*/ 0 w 20"/>
                              <a:gd name="T3" fmla="*/ 50 h 101"/>
                              <a:gd name="T4" fmla="*/ 0 w 20"/>
                              <a:gd name="T5" fmla="*/ 0 h 101"/>
                            </a:gdLst>
                            <a:ahLst/>
                            <a:cxnLst>
                              <a:cxn ang="0">
                                <a:pos x="T0" y="T1"/>
                              </a:cxn>
                              <a:cxn ang="0">
                                <a:pos x="T2" y="T3"/>
                              </a:cxn>
                              <a:cxn ang="0">
                                <a:pos x="T4" y="T5"/>
                              </a:cxn>
                            </a:cxnLst>
                            <a:rect l="0" t="0" r="r" b="b"/>
                            <a:pathLst>
                              <a:path w="20" h="101">
                                <a:moveTo>
                                  <a:pt x="0" y="100"/>
                                </a:moveTo>
                                <a:lnTo>
                                  <a:pt x="0" y="50"/>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313"/>
                        <wps:cNvSpPr>
                          <a:spLocks/>
                        </wps:cNvSpPr>
                        <wps:spPr bwMode="auto">
                          <a:xfrm>
                            <a:off x="4722" y="221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314"/>
                        <wps:cNvSpPr>
                          <a:spLocks/>
                        </wps:cNvSpPr>
                        <wps:spPr bwMode="auto">
                          <a:xfrm>
                            <a:off x="4722" y="211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315"/>
                        <wps:cNvSpPr>
                          <a:spLocks/>
                        </wps:cNvSpPr>
                        <wps:spPr bwMode="auto">
                          <a:xfrm>
                            <a:off x="5056" y="2184"/>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19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316"/>
                        <wps:cNvSpPr>
                          <a:spLocks/>
                        </wps:cNvSpPr>
                        <wps:spPr bwMode="auto">
                          <a:xfrm>
                            <a:off x="5021" y="221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317"/>
                        <wps:cNvSpPr>
                          <a:spLocks/>
                        </wps:cNvSpPr>
                        <wps:spPr bwMode="auto">
                          <a:xfrm>
                            <a:off x="5021" y="2151"/>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318"/>
                        <wps:cNvSpPr>
                          <a:spLocks/>
                        </wps:cNvSpPr>
                        <wps:spPr bwMode="auto">
                          <a:xfrm>
                            <a:off x="5356" y="2175"/>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35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319"/>
                        <wps:cNvSpPr>
                          <a:spLocks/>
                        </wps:cNvSpPr>
                        <wps:spPr bwMode="auto">
                          <a:xfrm>
                            <a:off x="5321" y="2210"/>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320"/>
                        <wps:cNvSpPr>
                          <a:spLocks/>
                        </wps:cNvSpPr>
                        <wps:spPr bwMode="auto">
                          <a:xfrm>
                            <a:off x="5321" y="2141"/>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321"/>
                        <wps:cNvSpPr>
                          <a:spLocks/>
                        </wps:cNvSpPr>
                        <wps:spPr bwMode="auto">
                          <a:xfrm>
                            <a:off x="5655" y="2154"/>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79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322"/>
                        <wps:cNvSpPr>
                          <a:spLocks/>
                        </wps:cNvSpPr>
                        <wps:spPr bwMode="auto">
                          <a:xfrm>
                            <a:off x="5620" y="219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323"/>
                        <wps:cNvSpPr>
                          <a:spLocks/>
                        </wps:cNvSpPr>
                        <wps:spPr bwMode="auto">
                          <a:xfrm>
                            <a:off x="5620" y="2116"/>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324"/>
                        <wps:cNvSpPr>
                          <a:spLocks/>
                        </wps:cNvSpPr>
                        <wps:spPr bwMode="auto">
                          <a:xfrm>
                            <a:off x="5954" y="2162"/>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73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325"/>
                        <wps:cNvSpPr>
                          <a:spLocks/>
                        </wps:cNvSpPr>
                        <wps:spPr bwMode="auto">
                          <a:xfrm>
                            <a:off x="5919" y="2200"/>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326"/>
                        <wps:cNvSpPr>
                          <a:spLocks/>
                        </wps:cNvSpPr>
                        <wps:spPr bwMode="auto">
                          <a:xfrm>
                            <a:off x="5919" y="2125"/>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327"/>
                        <wps:cNvSpPr>
                          <a:spLocks/>
                        </wps:cNvSpPr>
                        <wps:spPr bwMode="auto">
                          <a:xfrm>
                            <a:off x="6254" y="2171"/>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846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328"/>
                        <wps:cNvSpPr>
                          <a:spLocks/>
                        </wps:cNvSpPr>
                        <wps:spPr bwMode="auto">
                          <a:xfrm>
                            <a:off x="6219" y="220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329"/>
                        <wps:cNvSpPr>
                          <a:spLocks/>
                        </wps:cNvSpPr>
                        <wps:spPr bwMode="auto">
                          <a:xfrm>
                            <a:off x="6219" y="213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330"/>
                        <wps:cNvSpPr>
                          <a:spLocks/>
                        </wps:cNvSpPr>
                        <wps:spPr bwMode="auto">
                          <a:xfrm>
                            <a:off x="6553" y="2192"/>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79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331"/>
                        <wps:cNvSpPr>
                          <a:spLocks/>
                        </wps:cNvSpPr>
                        <wps:spPr bwMode="auto">
                          <a:xfrm>
                            <a:off x="6518" y="2230"/>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332"/>
                        <wps:cNvSpPr>
                          <a:spLocks/>
                        </wps:cNvSpPr>
                        <wps:spPr bwMode="auto">
                          <a:xfrm>
                            <a:off x="6518" y="2155"/>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333"/>
                        <wps:cNvSpPr>
                          <a:spLocks/>
                        </wps:cNvSpPr>
                        <wps:spPr bwMode="auto">
                          <a:xfrm>
                            <a:off x="6862" y="2077"/>
                            <a:ext cx="20" cy="111"/>
                          </a:xfrm>
                          <a:custGeom>
                            <a:avLst/>
                            <a:gdLst>
                              <a:gd name="T0" fmla="*/ 0 w 20"/>
                              <a:gd name="T1" fmla="*/ 110 h 111"/>
                              <a:gd name="T2" fmla="*/ 0 w 20"/>
                              <a:gd name="T3" fmla="*/ 55 h 111"/>
                              <a:gd name="T4" fmla="*/ 0 w 20"/>
                              <a:gd name="T5" fmla="*/ 0 h 111"/>
                            </a:gdLst>
                            <a:ahLst/>
                            <a:cxnLst>
                              <a:cxn ang="0">
                                <a:pos x="T0" y="T1"/>
                              </a:cxn>
                              <a:cxn ang="0">
                                <a:pos x="T2" y="T3"/>
                              </a:cxn>
                              <a:cxn ang="0">
                                <a:pos x="T4" y="T5"/>
                              </a:cxn>
                            </a:cxnLst>
                            <a:rect l="0" t="0" r="r" b="b"/>
                            <a:pathLst>
                              <a:path w="20" h="111">
                                <a:moveTo>
                                  <a:pt x="0" y="110"/>
                                </a:moveTo>
                                <a:lnTo>
                                  <a:pt x="0" y="55"/>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334"/>
                        <wps:cNvSpPr>
                          <a:spLocks/>
                        </wps:cNvSpPr>
                        <wps:spPr bwMode="auto">
                          <a:xfrm>
                            <a:off x="6817" y="218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335"/>
                        <wps:cNvSpPr>
                          <a:spLocks/>
                        </wps:cNvSpPr>
                        <wps:spPr bwMode="auto">
                          <a:xfrm>
                            <a:off x="6817" y="207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Freeform 336"/>
                        <wps:cNvSpPr>
                          <a:spLocks/>
                        </wps:cNvSpPr>
                        <wps:spPr bwMode="auto">
                          <a:xfrm>
                            <a:off x="7162" y="2106"/>
                            <a:ext cx="20" cy="113"/>
                          </a:xfrm>
                          <a:custGeom>
                            <a:avLst/>
                            <a:gdLst>
                              <a:gd name="T0" fmla="*/ 0 w 20"/>
                              <a:gd name="T1" fmla="*/ 112 h 113"/>
                              <a:gd name="T2" fmla="*/ 0 w 20"/>
                              <a:gd name="T3" fmla="*/ 56 h 113"/>
                              <a:gd name="T4" fmla="*/ 0 w 20"/>
                              <a:gd name="T5" fmla="*/ 0 h 113"/>
                            </a:gdLst>
                            <a:ahLst/>
                            <a:cxnLst>
                              <a:cxn ang="0">
                                <a:pos x="T0" y="T1"/>
                              </a:cxn>
                              <a:cxn ang="0">
                                <a:pos x="T2" y="T3"/>
                              </a:cxn>
                              <a:cxn ang="0">
                                <a:pos x="T4" y="T5"/>
                              </a:cxn>
                            </a:cxnLst>
                            <a:rect l="0" t="0" r="r" b="b"/>
                            <a:pathLst>
                              <a:path w="20" h="113">
                                <a:moveTo>
                                  <a:pt x="0" y="112"/>
                                </a:moveTo>
                                <a:lnTo>
                                  <a:pt x="0" y="56"/>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337"/>
                        <wps:cNvSpPr>
                          <a:spLocks/>
                        </wps:cNvSpPr>
                        <wps:spPr bwMode="auto">
                          <a:xfrm>
                            <a:off x="7117" y="221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338"/>
                        <wps:cNvSpPr>
                          <a:spLocks/>
                        </wps:cNvSpPr>
                        <wps:spPr bwMode="auto">
                          <a:xfrm>
                            <a:off x="7117" y="2106"/>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339"/>
                        <wps:cNvSpPr>
                          <a:spLocks/>
                        </wps:cNvSpPr>
                        <wps:spPr bwMode="auto">
                          <a:xfrm>
                            <a:off x="7461" y="2095"/>
                            <a:ext cx="20" cy="118"/>
                          </a:xfrm>
                          <a:custGeom>
                            <a:avLst/>
                            <a:gdLst>
                              <a:gd name="T0" fmla="*/ 0 w 20"/>
                              <a:gd name="T1" fmla="*/ 117 h 118"/>
                              <a:gd name="T2" fmla="*/ 0 w 20"/>
                              <a:gd name="T3" fmla="*/ 58 h 118"/>
                              <a:gd name="T4" fmla="*/ 0 w 20"/>
                              <a:gd name="T5" fmla="*/ 0 h 118"/>
                            </a:gdLst>
                            <a:ahLst/>
                            <a:cxnLst>
                              <a:cxn ang="0">
                                <a:pos x="T0" y="T1"/>
                              </a:cxn>
                              <a:cxn ang="0">
                                <a:pos x="T2" y="T3"/>
                              </a:cxn>
                              <a:cxn ang="0">
                                <a:pos x="T4" y="T5"/>
                              </a:cxn>
                            </a:cxnLst>
                            <a:rect l="0" t="0" r="r" b="b"/>
                            <a:pathLst>
                              <a:path w="20" h="118">
                                <a:moveTo>
                                  <a:pt x="0" y="117"/>
                                </a:moveTo>
                                <a:lnTo>
                                  <a:pt x="0" y="58"/>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340"/>
                        <wps:cNvSpPr>
                          <a:spLocks/>
                        </wps:cNvSpPr>
                        <wps:spPr bwMode="auto">
                          <a:xfrm>
                            <a:off x="7416" y="221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341"/>
                        <wps:cNvSpPr>
                          <a:spLocks/>
                        </wps:cNvSpPr>
                        <wps:spPr bwMode="auto">
                          <a:xfrm>
                            <a:off x="7416" y="2095"/>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342"/>
                        <wps:cNvSpPr>
                          <a:spLocks/>
                        </wps:cNvSpPr>
                        <wps:spPr bwMode="auto">
                          <a:xfrm>
                            <a:off x="7760" y="2102"/>
                            <a:ext cx="20" cy="112"/>
                          </a:xfrm>
                          <a:custGeom>
                            <a:avLst/>
                            <a:gdLst>
                              <a:gd name="T0" fmla="*/ 0 w 20"/>
                              <a:gd name="T1" fmla="*/ 111 h 112"/>
                              <a:gd name="T2" fmla="*/ 0 w 20"/>
                              <a:gd name="T3" fmla="*/ 55 h 112"/>
                              <a:gd name="T4" fmla="*/ 0 w 20"/>
                              <a:gd name="T5" fmla="*/ 0 h 112"/>
                            </a:gdLst>
                            <a:ahLst/>
                            <a:cxnLst>
                              <a:cxn ang="0">
                                <a:pos x="T0" y="T1"/>
                              </a:cxn>
                              <a:cxn ang="0">
                                <a:pos x="T2" y="T3"/>
                              </a:cxn>
                              <a:cxn ang="0">
                                <a:pos x="T4" y="T5"/>
                              </a:cxn>
                            </a:cxnLst>
                            <a:rect l="0" t="0" r="r" b="b"/>
                            <a:pathLst>
                              <a:path w="20" h="112">
                                <a:moveTo>
                                  <a:pt x="0" y="111"/>
                                </a:moveTo>
                                <a:lnTo>
                                  <a:pt x="0" y="55"/>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343"/>
                        <wps:cNvSpPr>
                          <a:spLocks/>
                        </wps:cNvSpPr>
                        <wps:spPr bwMode="auto">
                          <a:xfrm>
                            <a:off x="7715" y="221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344"/>
                        <wps:cNvSpPr>
                          <a:spLocks/>
                        </wps:cNvSpPr>
                        <wps:spPr bwMode="auto">
                          <a:xfrm>
                            <a:off x="7715" y="210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345"/>
                        <wps:cNvSpPr>
                          <a:spLocks/>
                        </wps:cNvSpPr>
                        <wps:spPr bwMode="auto">
                          <a:xfrm>
                            <a:off x="8060" y="2187"/>
                            <a:ext cx="20" cy="105"/>
                          </a:xfrm>
                          <a:custGeom>
                            <a:avLst/>
                            <a:gdLst>
                              <a:gd name="T0" fmla="*/ 0 w 20"/>
                              <a:gd name="T1" fmla="*/ 105 h 105"/>
                              <a:gd name="T2" fmla="*/ 0 w 20"/>
                              <a:gd name="T3" fmla="*/ 52 h 105"/>
                              <a:gd name="T4" fmla="*/ 0 w 20"/>
                              <a:gd name="T5" fmla="*/ 0 h 105"/>
                            </a:gdLst>
                            <a:ahLst/>
                            <a:cxnLst>
                              <a:cxn ang="0">
                                <a:pos x="T0" y="T1"/>
                              </a:cxn>
                              <a:cxn ang="0">
                                <a:pos x="T2" y="T3"/>
                              </a:cxn>
                              <a:cxn ang="0">
                                <a:pos x="T4" y="T5"/>
                              </a:cxn>
                            </a:cxnLst>
                            <a:rect l="0" t="0" r="r" b="b"/>
                            <a:pathLst>
                              <a:path w="20" h="105">
                                <a:moveTo>
                                  <a:pt x="0" y="105"/>
                                </a:moveTo>
                                <a:lnTo>
                                  <a:pt x="0" y="52"/>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346"/>
                        <wps:cNvSpPr>
                          <a:spLocks/>
                        </wps:cNvSpPr>
                        <wps:spPr bwMode="auto">
                          <a:xfrm>
                            <a:off x="8015" y="229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347"/>
                        <wps:cNvSpPr>
                          <a:spLocks/>
                        </wps:cNvSpPr>
                        <wps:spPr bwMode="auto">
                          <a:xfrm>
                            <a:off x="8015" y="218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348"/>
                        <wps:cNvSpPr>
                          <a:spLocks/>
                        </wps:cNvSpPr>
                        <wps:spPr bwMode="auto">
                          <a:xfrm>
                            <a:off x="8060" y="2350"/>
                            <a:ext cx="20" cy="140"/>
                          </a:xfrm>
                          <a:custGeom>
                            <a:avLst/>
                            <a:gdLst>
                              <a:gd name="T0" fmla="*/ 0 w 20"/>
                              <a:gd name="T1" fmla="*/ 139 h 140"/>
                              <a:gd name="T2" fmla="*/ 0 w 20"/>
                              <a:gd name="T3" fmla="*/ 69 h 140"/>
                              <a:gd name="T4" fmla="*/ 0 w 20"/>
                              <a:gd name="T5" fmla="*/ 0 h 140"/>
                            </a:gdLst>
                            <a:ahLst/>
                            <a:cxnLst>
                              <a:cxn ang="0">
                                <a:pos x="T0" y="T1"/>
                              </a:cxn>
                              <a:cxn ang="0">
                                <a:pos x="T2" y="T3"/>
                              </a:cxn>
                              <a:cxn ang="0">
                                <a:pos x="T4" y="T5"/>
                              </a:cxn>
                            </a:cxnLst>
                            <a:rect l="0" t="0" r="r" b="b"/>
                            <a:pathLst>
                              <a:path w="20" h="140">
                                <a:moveTo>
                                  <a:pt x="0" y="139"/>
                                </a:moveTo>
                                <a:lnTo>
                                  <a:pt x="0" y="69"/>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349"/>
                        <wps:cNvSpPr>
                          <a:spLocks/>
                        </wps:cNvSpPr>
                        <wps:spPr bwMode="auto">
                          <a:xfrm>
                            <a:off x="8015" y="2490"/>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350"/>
                        <wps:cNvSpPr>
                          <a:spLocks/>
                        </wps:cNvSpPr>
                        <wps:spPr bwMode="auto">
                          <a:xfrm>
                            <a:off x="8015" y="2350"/>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351"/>
                        <wps:cNvSpPr>
                          <a:spLocks/>
                        </wps:cNvSpPr>
                        <wps:spPr bwMode="auto">
                          <a:xfrm>
                            <a:off x="8359" y="2191"/>
                            <a:ext cx="20" cy="114"/>
                          </a:xfrm>
                          <a:custGeom>
                            <a:avLst/>
                            <a:gdLst>
                              <a:gd name="T0" fmla="*/ 0 w 20"/>
                              <a:gd name="T1" fmla="*/ 114 h 114"/>
                              <a:gd name="T2" fmla="*/ 0 w 20"/>
                              <a:gd name="T3" fmla="*/ 57 h 114"/>
                              <a:gd name="T4" fmla="*/ 0 w 20"/>
                              <a:gd name="T5" fmla="*/ 0 h 114"/>
                            </a:gdLst>
                            <a:ahLst/>
                            <a:cxnLst>
                              <a:cxn ang="0">
                                <a:pos x="T0" y="T1"/>
                              </a:cxn>
                              <a:cxn ang="0">
                                <a:pos x="T2" y="T3"/>
                              </a:cxn>
                              <a:cxn ang="0">
                                <a:pos x="T4" y="T5"/>
                              </a:cxn>
                            </a:cxnLst>
                            <a:rect l="0" t="0" r="r" b="b"/>
                            <a:pathLst>
                              <a:path w="20" h="114">
                                <a:moveTo>
                                  <a:pt x="0" y="114"/>
                                </a:moveTo>
                                <a:lnTo>
                                  <a:pt x="0" y="57"/>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352"/>
                        <wps:cNvSpPr>
                          <a:spLocks/>
                        </wps:cNvSpPr>
                        <wps:spPr bwMode="auto">
                          <a:xfrm>
                            <a:off x="8314" y="2305"/>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353"/>
                        <wps:cNvSpPr>
                          <a:spLocks/>
                        </wps:cNvSpPr>
                        <wps:spPr bwMode="auto">
                          <a:xfrm>
                            <a:off x="8314" y="2191"/>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354"/>
                        <wps:cNvSpPr>
                          <a:spLocks/>
                        </wps:cNvSpPr>
                        <wps:spPr bwMode="auto">
                          <a:xfrm>
                            <a:off x="8359" y="2358"/>
                            <a:ext cx="20" cy="149"/>
                          </a:xfrm>
                          <a:custGeom>
                            <a:avLst/>
                            <a:gdLst>
                              <a:gd name="T0" fmla="*/ 0 w 20"/>
                              <a:gd name="T1" fmla="*/ 149 h 149"/>
                              <a:gd name="T2" fmla="*/ 0 w 20"/>
                              <a:gd name="T3" fmla="*/ 74 h 149"/>
                              <a:gd name="T4" fmla="*/ 0 w 20"/>
                              <a:gd name="T5" fmla="*/ 0 h 149"/>
                            </a:gdLst>
                            <a:ahLst/>
                            <a:cxnLst>
                              <a:cxn ang="0">
                                <a:pos x="T0" y="T1"/>
                              </a:cxn>
                              <a:cxn ang="0">
                                <a:pos x="T2" y="T3"/>
                              </a:cxn>
                              <a:cxn ang="0">
                                <a:pos x="T4" y="T5"/>
                              </a:cxn>
                            </a:cxnLst>
                            <a:rect l="0" t="0" r="r" b="b"/>
                            <a:pathLst>
                              <a:path w="20" h="149">
                                <a:moveTo>
                                  <a:pt x="0" y="149"/>
                                </a:moveTo>
                                <a:lnTo>
                                  <a:pt x="0" y="74"/>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355"/>
                        <wps:cNvSpPr>
                          <a:spLocks/>
                        </wps:cNvSpPr>
                        <wps:spPr bwMode="auto">
                          <a:xfrm>
                            <a:off x="8314" y="250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356"/>
                        <wps:cNvSpPr>
                          <a:spLocks/>
                        </wps:cNvSpPr>
                        <wps:spPr bwMode="auto">
                          <a:xfrm>
                            <a:off x="8314" y="235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357"/>
                        <wps:cNvSpPr>
                          <a:spLocks/>
                        </wps:cNvSpPr>
                        <wps:spPr bwMode="auto">
                          <a:xfrm>
                            <a:off x="7760" y="2303"/>
                            <a:ext cx="20" cy="148"/>
                          </a:xfrm>
                          <a:custGeom>
                            <a:avLst/>
                            <a:gdLst>
                              <a:gd name="T0" fmla="*/ 0 w 20"/>
                              <a:gd name="T1" fmla="*/ 148 h 148"/>
                              <a:gd name="T2" fmla="*/ 0 w 20"/>
                              <a:gd name="T3" fmla="*/ 74 h 148"/>
                              <a:gd name="T4" fmla="*/ 0 w 20"/>
                              <a:gd name="T5" fmla="*/ 0 h 148"/>
                            </a:gdLst>
                            <a:ahLst/>
                            <a:cxnLst>
                              <a:cxn ang="0">
                                <a:pos x="T0" y="T1"/>
                              </a:cxn>
                              <a:cxn ang="0">
                                <a:pos x="T2" y="T3"/>
                              </a:cxn>
                              <a:cxn ang="0">
                                <a:pos x="T4" y="T5"/>
                              </a:cxn>
                            </a:cxnLst>
                            <a:rect l="0" t="0" r="r" b="b"/>
                            <a:pathLst>
                              <a:path w="20" h="148">
                                <a:moveTo>
                                  <a:pt x="0" y="148"/>
                                </a:moveTo>
                                <a:lnTo>
                                  <a:pt x="0" y="74"/>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358"/>
                        <wps:cNvSpPr>
                          <a:spLocks/>
                        </wps:cNvSpPr>
                        <wps:spPr bwMode="auto">
                          <a:xfrm>
                            <a:off x="7715" y="2451"/>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359"/>
                        <wps:cNvSpPr>
                          <a:spLocks/>
                        </wps:cNvSpPr>
                        <wps:spPr bwMode="auto">
                          <a:xfrm>
                            <a:off x="7715" y="230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360"/>
                        <wps:cNvSpPr>
                          <a:spLocks/>
                        </wps:cNvSpPr>
                        <wps:spPr bwMode="auto">
                          <a:xfrm>
                            <a:off x="4158" y="1699"/>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299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Rectangle 361"/>
                        <wps:cNvSpPr>
                          <a:spLocks/>
                        </wps:cNvSpPr>
                        <wps:spPr bwMode="auto">
                          <a:xfrm>
                            <a:off x="4123" y="1713"/>
                            <a:ext cx="90"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362"/>
                        <wps:cNvSpPr>
                          <a:spLocks/>
                        </wps:cNvSpPr>
                        <wps:spPr bwMode="auto">
                          <a:xfrm>
                            <a:off x="4123" y="1666"/>
                            <a:ext cx="90"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Freeform 363"/>
                        <wps:cNvSpPr>
                          <a:spLocks/>
                        </wps:cNvSpPr>
                        <wps:spPr bwMode="auto">
                          <a:xfrm>
                            <a:off x="4458" y="1682"/>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48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364"/>
                        <wps:cNvSpPr>
                          <a:spLocks/>
                        </wps:cNvSpPr>
                        <wps:spPr bwMode="auto">
                          <a:xfrm>
                            <a:off x="4423" y="1710"/>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365"/>
                        <wps:cNvSpPr>
                          <a:spLocks/>
                        </wps:cNvSpPr>
                        <wps:spPr bwMode="auto">
                          <a:xfrm>
                            <a:off x="4423" y="1655"/>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Freeform 366"/>
                        <wps:cNvSpPr>
                          <a:spLocks/>
                        </wps:cNvSpPr>
                        <wps:spPr bwMode="auto">
                          <a:xfrm>
                            <a:off x="4767" y="1597"/>
                            <a:ext cx="20" cy="85"/>
                          </a:xfrm>
                          <a:custGeom>
                            <a:avLst/>
                            <a:gdLst>
                              <a:gd name="T0" fmla="*/ 0 w 20"/>
                              <a:gd name="T1" fmla="*/ 85 h 85"/>
                              <a:gd name="T2" fmla="*/ 0 w 20"/>
                              <a:gd name="T3" fmla="*/ 42 h 85"/>
                              <a:gd name="T4" fmla="*/ 0 w 20"/>
                              <a:gd name="T5" fmla="*/ 0 h 85"/>
                            </a:gdLst>
                            <a:ahLst/>
                            <a:cxnLst>
                              <a:cxn ang="0">
                                <a:pos x="T0" y="T1"/>
                              </a:cxn>
                              <a:cxn ang="0">
                                <a:pos x="T2" y="T3"/>
                              </a:cxn>
                              <a:cxn ang="0">
                                <a:pos x="T4" y="T5"/>
                              </a:cxn>
                            </a:cxnLst>
                            <a:rect l="0" t="0" r="r" b="b"/>
                            <a:pathLst>
                              <a:path w="20" h="85">
                                <a:moveTo>
                                  <a:pt x="0" y="85"/>
                                </a:moveTo>
                                <a:lnTo>
                                  <a:pt x="0" y="42"/>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367"/>
                        <wps:cNvSpPr>
                          <a:spLocks/>
                        </wps:cNvSpPr>
                        <wps:spPr bwMode="auto">
                          <a:xfrm>
                            <a:off x="4722" y="168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368"/>
                        <wps:cNvSpPr>
                          <a:spLocks/>
                        </wps:cNvSpPr>
                        <wps:spPr bwMode="auto">
                          <a:xfrm>
                            <a:off x="4722" y="159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369"/>
                        <wps:cNvSpPr>
                          <a:spLocks/>
                        </wps:cNvSpPr>
                        <wps:spPr bwMode="auto">
                          <a:xfrm>
                            <a:off x="5056" y="1665"/>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48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370"/>
                        <wps:cNvSpPr>
                          <a:spLocks/>
                        </wps:cNvSpPr>
                        <wps:spPr bwMode="auto">
                          <a:xfrm>
                            <a:off x="5021" y="169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371"/>
                        <wps:cNvSpPr>
                          <a:spLocks/>
                        </wps:cNvSpPr>
                        <wps:spPr bwMode="auto">
                          <a:xfrm>
                            <a:off x="5021" y="163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372"/>
                        <wps:cNvSpPr>
                          <a:spLocks/>
                        </wps:cNvSpPr>
                        <wps:spPr bwMode="auto">
                          <a:xfrm>
                            <a:off x="5356" y="1691"/>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64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373"/>
                        <wps:cNvSpPr>
                          <a:spLocks/>
                        </wps:cNvSpPr>
                        <wps:spPr bwMode="auto">
                          <a:xfrm>
                            <a:off x="5321" y="1720"/>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374"/>
                        <wps:cNvSpPr>
                          <a:spLocks/>
                        </wps:cNvSpPr>
                        <wps:spPr bwMode="auto">
                          <a:xfrm>
                            <a:off x="5321" y="166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375"/>
                        <wps:cNvSpPr>
                          <a:spLocks/>
                        </wps:cNvSpPr>
                        <wps:spPr bwMode="auto">
                          <a:xfrm>
                            <a:off x="5655" y="1678"/>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64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376"/>
                        <wps:cNvSpPr>
                          <a:spLocks/>
                        </wps:cNvSpPr>
                        <wps:spPr bwMode="auto">
                          <a:xfrm>
                            <a:off x="5620" y="170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377"/>
                        <wps:cNvSpPr>
                          <a:spLocks/>
                        </wps:cNvSpPr>
                        <wps:spPr bwMode="auto">
                          <a:xfrm>
                            <a:off x="5620" y="164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378"/>
                        <wps:cNvSpPr>
                          <a:spLocks/>
                        </wps:cNvSpPr>
                        <wps:spPr bwMode="auto">
                          <a:xfrm>
                            <a:off x="5954" y="1674"/>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86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379"/>
                        <wps:cNvSpPr>
                          <a:spLocks/>
                        </wps:cNvSpPr>
                        <wps:spPr bwMode="auto">
                          <a:xfrm>
                            <a:off x="5919" y="170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380"/>
                        <wps:cNvSpPr>
                          <a:spLocks/>
                        </wps:cNvSpPr>
                        <wps:spPr bwMode="auto">
                          <a:xfrm>
                            <a:off x="5919" y="164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381"/>
                        <wps:cNvSpPr>
                          <a:spLocks/>
                        </wps:cNvSpPr>
                        <wps:spPr bwMode="auto">
                          <a:xfrm>
                            <a:off x="6254" y="1691"/>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81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382"/>
                        <wps:cNvSpPr>
                          <a:spLocks/>
                        </wps:cNvSpPr>
                        <wps:spPr bwMode="auto">
                          <a:xfrm>
                            <a:off x="6219" y="1721"/>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383"/>
                        <wps:cNvSpPr>
                          <a:spLocks/>
                        </wps:cNvSpPr>
                        <wps:spPr bwMode="auto">
                          <a:xfrm>
                            <a:off x="6219" y="1661"/>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384"/>
                        <wps:cNvSpPr>
                          <a:spLocks/>
                        </wps:cNvSpPr>
                        <wps:spPr bwMode="auto">
                          <a:xfrm>
                            <a:off x="6553" y="1691"/>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86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385"/>
                        <wps:cNvSpPr>
                          <a:spLocks/>
                        </wps:cNvSpPr>
                        <wps:spPr bwMode="auto">
                          <a:xfrm>
                            <a:off x="6518" y="1721"/>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Freeform 386"/>
                        <wps:cNvSpPr>
                          <a:spLocks/>
                        </wps:cNvSpPr>
                        <wps:spPr bwMode="auto">
                          <a:xfrm>
                            <a:off x="6518" y="1660"/>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387"/>
                        <wps:cNvSpPr>
                          <a:spLocks/>
                        </wps:cNvSpPr>
                        <wps:spPr bwMode="auto">
                          <a:xfrm>
                            <a:off x="6862" y="1637"/>
                            <a:ext cx="20" cy="91"/>
                          </a:xfrm>
                          <a:custGeom>
                            <a:avLst/>
                            <a:gdLst>
                              <a:gd name="T0" fmla="*/ 0 w 20"/>
                              <a:gd name="T1" fmla="*/ 90 h 91"/>
                              <a:gd name="T2" fmla="*/ 0 w 20"/>
                              <a:gd name="T3" fmla="*/ 45 h 91"/>
                              <a:gd name="T4" fmla="*/ 0 w 20"/>
                              <a:gd name="T5" fmla="*/ 0 h 91"/>
                            </a:gdLst>
                            <a:ahLst/>
                            <a:cxnLst>
                              <a:cxn ang="0">
                                <a:pos x="T0" y="T1"/>
                              </a:cxn>
                              <a:cxn ang="0">
                                <a:pos x="T2" y="T3"/>
                              </a:cxn>
                              <a:cxn ang="0">
                                <a:pos x="T4" y="T5"/>
                              </a:cxn>
                            </a:cxnLst>
                            <a:rect l="0" t="0" r="r" b="b"/>
                            <a:pathLst>
                              <a:path w="20" h="91">
                                <a:moveTo>
                                  <a:pt x="0" y="90"/>
                                </a:moveTo>
                                <a:lnTo>
                                  <a:pt x="0" y="45"/>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388"/>
                        <wps:cNvSpPr>
                          <a:spLocks/>
                        </wps:cNvSpPr>
                        <wps:spPr bwMode="auto">
                          <a:xfrm>
                            <a:off x="6817" y="172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389"/>
                        <wps:cNvSpPr>
                          <a:spLocks/>
                        </wps:cNvSpPr>
                        <wps:spPr bwMode="auto">
                          <a:xfrm>
                            <a:off x="6817" y="163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390"/>
                        <wps:cNvSpPr>
                          <a:spLocks/>
                        </wps:cNvSpPr>
                        <wps:spPr bwMode="auto">
                          <a:xfrm>
                            <a:off x="7162" y="1601"/>
                            <a:ext cx="20" cy="94"/>
                          </a:xfrm>
                          <a:custGeom>
                            <a:avLst/>
                            <a:gdLst>
                              <a:gd name="T0" fmla="*/ 0 w 20"/>
                              <a:gd name="T1" fmla="*/ 93 h 94"/>
                              <a:gd name="T2" fmla="*/ 0 w 20"/>
                              <a:gd name="T3" fmla="*/ 46 h 94"/>
                              <a:gd name="T4" fmla="*/ 0 w 20"/>
                              <a:gd name="T5" fmla="*/ 0 h 94"/>
                            </a:gdLst>
                            <a:ahLst/>
                            <a:cxnLst>
                              <a:cxn ang="0">
                                <a:pos x="T0" y="T1"/>
                              </a:cxn>
                              <a:cxn ang="0">
                                <a:pos x="T2" y="T3"/>
                              </a:cxn>
                              <a:cxn ang="0">
                                <a:pos x="T4" y="T5"/>
                              </a:cxn>
                            </a:cxnLst>
                            <a:rect l="0" t="0" r="r" b="b"/>
                            <a:pathLst>
                              <a:path w="20" h="94">
                                <a:moveTo>
                                  <a:pt x="0" y="93"/>
                                </a:moveTo>
                                <a:lnTo>
                                  <a:pt x="0" y="46"/>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391"/>
                        <wps:cNvSpPr>
                          <a:spLocks/>
                        </wps:cNvSpPr>
                        <wps:spPr bwMode="auto">
                          <a:xfrm>
                            <a:off x="7117" y="1695"/>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392"/>
                        <wps:cNvSpPr>
                          <a:spLocks/>
                        </wps:cNvSpPr>
                        <wps:spPr bwMode="auto">
                          <a:xfrm>
                            <a:off x="7117" y="1601"/>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393"/>
                        <wps:cNvSpPr>
                          <a:spLocks/>
                        </wps:cNvSpPr>
                        <wps:spPr bwMode="auto">
                          <a:xfrm>
                            <a:off x="7461" y="1625"/>
                            <a:ext cx="20" cy="97"/>
                          </a:xfrm>
                          <a:custGeom>
                            <a:avLst/>
                            <a:gdLst>
                              <a:gd name="T0" fmla="*/ 0 w 20"/>
                              <a:gd name="T1" fmla="*/ 96 h 97"/>
                              <a:gd name="T2" fmla="*/ 0 w 20"/>
                              <a:gd name="T3" fmla="*/ 48 h 97"/>
                              <a:gd name="T4" fmla="*/ 0 w 20"/>
                              <a:gd name="T5" fmla="*/ 0 h 97"/>
                            </a:gdLst>
                            <a:ahLst/>
                            <a:cxnLst>
                              <a:cxn ang="0">
                                <a:pos x="T0" y="T1"/>
                              </a:cxn>
                              <a:cxn ang="0">
                                <a:pos x="T2" y="T3"/>
                              </a:cxn>
                              <a:cxn ang="0">
                                <a:pos x="T4" y="T5"/>
                              </a:cxn>
                            </a:cxnLst>
                            <a:rect l="0" t="0" r="r" b="b"/>
                            <a:pathLst>
                              <a:path w="20" h="97">
                                <a:moveTo>
                                  <a:pt x="0" y="96"/>
                                </a:moveTo>
                                <a:lnTo>
                                  <a:pt x="0" y="48"/>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394"/>
                        <wps:cNvSpPr>
                          <a:spLocks/>
                        </wps:cNvSpPr>
                        <wps:spPr bwMode="auto">
                          <a:xfrm>
                            <a:off x="7416" y="172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395"/>
                        <wps:cNvSpPr>
                          <a:spLocks/>
                        </wps:cNvSpPr>
                        <wps:spPr bwMode="auto">
                          <a:xfrm>
                            <a:off x="7416" y="1625"/>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396"/>
                        <wps:cNvSpPr>
                          <a:spLocks/>
                        </wps:cNvSpPr>
                        <wps:spPr bwMode="auto">
                          <a:xfrm>
                            <a:off x="7760" y="1645"/>
                            <a:ext cx="20" cy="92"/>
                          </a:xfrm>
                          <a:custGeom>
                            <a:avLst/>
                            <a:gdLst>
                              <a:gd name="T0" fmla="*/ 0 w 20"/>
                              <a:gd name="T1" fmla="*/ 91 h 92"/>
                              <a:gd name="T2" fmla="*/ 0 w 20"/>
                              <a:gd name="T3" fmla="*/ 45 h 92"/>
                              <a:gd name="T4" fmla="*/ 0 w 20"/>
                              <a:gd name="T5" fmla="*/ 0 h 92"/>
                            </a:gdLst>
                            <a:ahLst/>
                            <a:cxnLst>
                              <a:cxn ang="0">
                                <a:pos x="T0" y="T1"/>
                              </a:cxn>
                              <a:cxn ang="0">
                                <a:pos x="T2" y="T3"/>
                              </a:cxn>
                              <a:cxn ang="0">
                                <a:pos x="T4" y="T5"/>
                              </a:cxn>
                            </a:cxnLst>
                            <a:rect l="0" t="0" r="r" b="b"/>
                            <a:pathLst>
                              <a:path w="20" h="92">
                                <a:moveTo>
                                  <a:pt x="0" y="91"/>
                                </a:moveTo>
                                <a:lnTo>
                                  <a:pt x="0" y="45"/>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397"/>
                        <wps:cNvSpPr>
                          <a:spLocks/>
                        </wps:cNvSpPr>
                        <wps:spPr bwMode="auto">
                          <a:xfrm>
                            <a:off x="7715" y="173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398"/>
                        <wps:cNvSpPr>
                          <a:spLocks/>
                        </wps:cNvSpPr>
                        <wps:spPr bwMode="auto">
                          <a:xfrm>
                            <a:off x="7715" y="1645"/>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399"/>
                        <wps:cNvSpPr>
                          <a:spLocks/>
                        </wps:cNvSpPr>
                        <wps:spPr bwMode="auto">
                          <a:xfrm>
                            <a:off x="8060" y="1674"/>
                            <a:ext cx="20" cy="94"/>
                          </a:xfrm>
                          <a:custGeom>
                            <a:avLst/>
                            <a:gdLst>
                              <a:gd name="T0" fmla="*/ 0 w 20"/>
                              <a:gd name="T1" fmla="*/ 94 h 94"/>
                              <a:gd name="T2" fmla="*/ 0 w 20"/>
                              <a:gd name="T3" fmla="*/ 47 h 94"/>
                              <a:gd name="T4" fmla="*/ 0 w 20"/>
                              <a:gd name="T5" fmla="*/ 0 h 94"/>
                            </a:gdLst>
                            <a:ahLst/>
                            <a:cxnLst>
                              <a:cxn ang="0">
                                <a:pos x="T0" y="T1"/>
                              </a:cxn>
                              <a:cxn ang="0">
                                <a:pos x="T2" y="T3"/>
                              </a:cxn>
                              <a:cxn ang="0">
                                <a:pos x="T4" y="T5"/>
                              </a:cxn>
                            </a:cxnLst>
                            <a:rect l="0" t="0" r="r" b="b"/>
                            <a:pathLst>
                              <a:path w="20" h="94">
                                <a:moveTo>
                                  <a:pt x="0" y="94"/>
                                </a:moveTo>
                                <a:lnTo>
                                  <a:pt x="0" y="47"/>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400"/>
                        <wps:cNvSpPr>
                          <a:spLocks/>
                        </wps:cNvSpPr>
                        <wps:spPr bwMode="auto">
                          <a:xfrm>
                            <a:off x="8015" y="176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401"/>
                        <wps:cNvSpPr>
                          <a:spLocks/>
                        </wps:cNvSpPr>
                        <wps:spPr bwMode="auto">
                          <a:xfrm>
                            <a:off x="8015" y="167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402"/>
                        <wps:cNvSpPr>
                          <a:spLocks/>
                        </wps:cNvSpPr>
                        <wps:spPr bwMode="auto">
                          <a:xfrm>
                            <a:off x="8359" y="1644"/>
                            <a:ext cx="20" cy="94"/>
                          </a:xfrm>
                          <a:custGeom>
                            <a:avLst/>
                            <a:gdLst>
                              <a:gd name="T0" fmla="*/ 0 w 20"/>
                              <a:gd name="T1" fmla="*/ 93 h 94"/>
                              <a:gd name="T2" fmla="*/ 0 w 20"/>
                              <a:gd name="T3" fmla="*/ 46 h 94"/>
                              <a:gd name="T4" fmla="*/ 0 w 20"/>
                              <a:gd name="T5" fmla="*/ 0 h 94"/>
                            </a:gdLst>
                            <a:ahLst/>
                            <a:cxnLst>
                              <a:cxn ang="0">
                                <a:pos x="T0" y="T1"/>
                              </a:cxn>
                              <a:cxn ang="0">
                                <a:pos x="T2" y="T3"/>
                              </a:cxn>
                              <a:cxn ang="0">
                                <a:pos x="T4" y="T5"/>
                              </a:cxn>
                            </a:cxnLst>
                            <a:rect l="0" t="0" r="r" b="b"/>
                            <a:pathLst>
                              <a:path w="20" h="94">
                                <a:moveTo>
                                  <a:pt x="0" y="93"/>
                                </a:moveTo>
                                <a:lnTo>
                                  <a:pt x="0" y="46"/>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403"/>
                        <wps:cNvSpPr>
                          <a:spLocks/>
                        </wps:cNvSpPr>
                        <wps:spPr bwMode="auto">
                          <a:xfrm>
                            <a:off x="8314" y="173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404"/>
                        <wps:cNvSpPr>
                          <a:spLocks/>
                        </wps:cNvSpPr>
                        <wps:spPr bwMode="auto">
                          <a:xfrm>
                            <a:off x="8314" y="164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405"/>
                        <wps:cNvSpPr>
                          <a:spLocks/>
                        </wps:cNvSpPr>
                        <wps:spPr bwMode="auto">
                          <a:xfrm>
                            <a:off x="3868" y="185"/>
                            <a:ext cx="4491" cy="2081"/>
                          </a:xfrm>
                          <a:custGeom>
                            <a:avLst/>
                            <a:gdLst>
                              <a:gd name="T0" fmla="*/ 0 w 4491"/>
                              <a:gd name="T1" fmla="*/ 0 h 2081"/>
                              <a:gd name="T2" fmla="*/ 300 w 4491"/>
                              <a:gd name="T3" fmla="*/ 2080 h 2081"/>
                              <a:gd name="T4" fmla="*/ 597 w 4491"/>
                              <a:gd name="T5" fmla="*/ 2028 h 2081"/>
                              <a:gd name="T6" fmla="*/ 897 w 4491"/>
                              <a:gd name="T7" fmla="*/ 1977 h 2081"/>
                              <a:gd name="T8" fmla="*/ 1197 w 4491"/>
                              <a:gd name="T9" fmla="*/ 1999 h 2081"/>
                              <a:gd name="T10" fmla="*/ 1497 w 4491"/>
                              <a:gd name="T11" fmla="*/ 1989 h 2081"/>
                              <a:gd name="T12" fmla="*/ 1795 w 4491"/>
                              <a:gd name="T13" fmla="*/ 1968 h 2081"/>
                              <a:gd name="T14" fmla="*/ 2095 w 4491"/>
                              <a:gd name="T15" fmla="*/ 1977 h 2081"/>
                              <a:gd name="T16" fmla="*/ 2395 w 4491"/>
                              <a:gd name="T17" fmla="*/ 1987 h 2081"/>
                              <a:gd name="T18" fmla="*/ 2695 w 4491"/>
                              <a:gd name="T19" fmla="*/ 2006 h 2081"/>
                              <a:gd name="T20" fmla="*/ 2992 w 4491"/>
                              <a:gd name="T21" fmla="*/ 1946 h 2081"/>
                              <a:gd name="T22" fmla="*/ 3292 w 4491"/>
                              <a:gd name="T23" fmla="*/ 1977 h 2081"/>
                              <a:gd name="T24" fmla="*/ 3592 w 4491"/>
                              <a:gd name="T25" fmla="*/ 1968 h 2081"/>
                              <a:gd name="T26" fmla="*/ 3890 w 4491"/>
                              <a:gd name="T27" fmla="*/ 1972 h 2081"/>
                              <a:gd name="T28" fmla="*/ 4190 w 4491"/>
                              <a:gd name="T29" fmla="*/ 2054 h 2081"/>
                              <a:gd name="T30" fmla="*/ 4490 w 4491"/>
                              <a:gd name="T31" fmla="*/ 2064 h 20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491" h="2081">
                                <a:moveTo>
                                  <a:pt x="0" y="0"/>
                                </a:moveTo>
                                <a:lnTo>
                                  <a:pt x="300" y="2080"/>
                                </a:lnTo>
                                <a:lnTo>
                                  <a:pt x="597" y="2028"/>
                                </a:lnTo>
                                <a:lnTo>
                                  <a:pt x="897" y="1977"/>
                                </a:lnTo>
                                <a:lnTo>
                                  <a:pt x="1197" y="1999"/>
                                </a:lnTo>
                                <a:lnTo>
                                  <a:pt x="1497" y="1989"/>
                                </a:lnTo>
                                <a:lnTo>
                                  <a:pt x="1795" y="1968"/>
                                </a:lnTo>
                                <a:lnTo>
                                  <a:pt x="2095" y="1977"/>
                                </a:lnTo>
                                <a:lnTo>
                                  <a:pt x="2395" y="1987"/>
                                </a:lnTo>
                                <a:lnTo>
                                  <a:pt x="2695" y="2006"/>
                                </a:lnTo>
                                <a:lnTo>
                                  <a:pt x="2992" y="1946"/>
                                </a:lnTo>
                                <a:lnTo>
                                  <a:pt x="3292" y="1977"/>
                                </a:lnTo>
                                <a:lnTo>
                                  <a:pt x="3592" y="1968"/>
                                </a:lnTo>
                                <a:lnTo>
                                  <a:pt x="3890" y="1972"/>
                                </a:lnTo>
                                <a:lnTo>
                                  <a:pt x="4190" y="2054"/>
                                </a:lnTo>
                                <a:lnTo>
                                  <a:pt x="4490" y="2064"/>
                                </a:lnTo>
                              </a:path>
                            </a:pathLst>
                          </a:custGeom>
                          <a:noFill/>
                          <a:ln w="1219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406"/>
                        <wps:cNvSpPr>
                          <a:spLocks/>
                        </wps:cNvSpPr>
                        <wps:spPr bwMode="auto">
                          <a:xfrm>
                            <a:off x="4158" y="2570"/>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348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407"/>
                        <wps:cNvSpPr>
                          <a:spLocks/>
                        </wps:cNvSpPr>
                        <wps:spPr bwMode="auto">
                          <a:xfrm>
                            <a:off x="4123" y="259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408"/>
                        <wps:cNvSpPr>
                          <a:spLocks/>
                        </wps:cNvSpPr>
                        <wps:spPr bwMode="auto">
                          <a:xfrm>
                            <a:off x="4123" y="254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409"/>
                        <wps:cNvSpPr>
                          <a:spLocks/>
                        </wps:cNvSpPr>
                        <wps:spPr bwMode="auto">
                          <a:xfrm>
                            <a:off x="4458" y="2488"/>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356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410"/>
                        <wps:cNvSpPr>
                          <a:spLocks/>
                        </wps:cNvSpPr>
                        <wps:spPr bwMode="auto">
                          <a:xfrm>
                            <a:off x="4423" y="252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411"/>
                        <wps:cNvSpPr>
                          <a:spLocks/>
                        </wps:cNvSpPr>
                        <wps:spPr bwMode="auto">
                          <a:xfrm>
                            <a:off x="4423" y="245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412"/>
                        <wps:cNvSpPr>
                          <a:spLocks/>
                        </wps:cNvSpPr>
                        <wps:spPr bwMode="auto">
                          <a:xfrm>
                            <a:off x="4767" y="2439"/>
                            <a:ext cx="20" cy="99"/>
                          </a:xfrm>
                          <a:custGeom>
                            <a:avLst/>
                            <a:gdLst>
                              <a:gd name="T0" fmla="*/ 0 w 20"/>
                              <a:gd name="T1" fmla="*/ 99 h 99"/>
                              <a:gd name="T2" fmla="*/ 0 w 20"/>
                              <a:gd name="T3" fmla="*/ 49 h 99"/>
                              <a:gd name="T4" fmla="*/ 0 w 20"/>
                              <a:gd name="T5" fmla="*/ 0 h 99"/>
                            </a:gdLst>
                            <a:ahLst/>
                            <a:cxnLst>
                              <a:cxn ang="0">
                                <a:pos x="T0" y="T1"/>
                              </a:cxn>
                              <a:cxn ang="0">
                                <a:pos x="T2" y="T3"/>
                              </a:cxn>
                              <a:cxn ang="0">
                                <a:pos x="T4" y="T5"/>
                              </a:cxn>
                            </a:cxnLst>
                            <a:rect l="0" t="0" r="r" b="b"/>
                            <a:pathLst>
                              <a:path w="20" h="99">
                                <a:moveTo>
                                  <a:pt x="0" y="99"/>
                                </a:moveTo>
                                <a:lnTo>
                                  <a:pt x="0" y="49"/>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413"/>
                        <wps:cNvSpPr>
                          <a:spLocks/>
                        </wps:cNvSpPr>
                        <wps:spPr bwMode="auto">
                          <a:xfrm>
                            <a:off x="4722" y="253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414"/>
                        <wps:cNvSpPr>
                          <a:spLocks/>
                        </wps:cNvSpPr>
                        <wps:spPr bwMode="auto">
                          <a:xfrm>
                            <a:off x="4722" y="243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415"/>
                        <wps:cNvSpPr>
                          <a:spLocks/>
                        </wps:cNvSpPr>
                        <wps:spPr bwMode="auto">
                          <a:xfrm>
                            <a:off x="5056" y="2548"/>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30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416"/>
                        <wps:cNvSpPr>
                          <a:spLocks/>
                        </wps:cNvSpPr>
                        <wps:spPr bwMode="auto">
                          <a:xfrm>
                            <a:off x="5021" y="258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417"/>
                        <wps:cNvSpPr>
                          <a:spLocks/>
                        </wps:cNvSpPr>
                        <wps:spPr bwMode="auto">
                          <a:xfrm>
                            <a:off x="5021" y="251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418"/>
                        <wps:cNvSpPr>
                          <a:spLocks/>
                        </wps:cNvSpPr>
                        <wps:spPr bwMode="auto">
                          <a:xfrm>
                            <a:off x="5356" y="2514"/>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41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Freeform 419"/>
                        <wps:cNvSpPr>
                          <a:spLocks/>
                        </wps:cNvSpPr>
                        <wps:spPr bwMode="auto">
                          <a:xfrm>
                            <a:off x="5321" y="254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Freeform 420"/>
                        <wps:cNvSpPr>
                          <a:spLocks/>
                        </wps:cNvSpPr>
                        <wps:spPr bwMode="auto">
                          <a:xfrm>
                            <a:off x="5321" y="247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Freeform 421"/>
                        <wps:cNvSpPr>
                          <a:spLocks/>
                        </wps:cNvSpPr>
                        <wps:spPr bwMode="auto">
                          <a:xfrm>
                            <a:off x="5655" y="2535"/>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192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Freeform 422"/>
                        <wps:cNvSpPr>
                          <a:spLocks/>
                        </wps:cNvSpPr>
                        <wps:spPr bwMode="auto">
                          <a:xfrm>
                            <a:off x="5620" y="256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423"/>
                        <wps:cNvSpPr>
                          <a:spLocks/>
                        </wps:cNvSpPr>
                        <wps:spPr bwMode="auto">
                          <a:xfrm>
                            <a:off x="5620" y="250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Freeform 424"/>
                        <wps:cNvSpPr>
                          <a:spLocks/>
                        </wps:cNvSpPr>
                        <wps:spPr bwMode="auto">
                          <a:xfrm>
                            <a:off x="5954" y="2484"/>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846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Freeform 425"/>
                        <wps:cNvSpPr>
                          <a:spLocks/>
                        </wps:cNvSpPr>
                        <wps:spPr bwMode="auto">
                          <a:xfrm>
                            <a:off x="5919" y="252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Freeform 426"/>
                        <wps:cNvSpPr>
                          <a:spLocks/>
                        </wps:cNvSpPr>
                        <wps:spPr bwMode="auto">
                          <a:xfrm>
                            <a:off x="5919" y="2446"/>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427"/>
                        <wps:cNvSpPr>
                          <a:spLocks/>
                        </wps:cNvSpPr>
                        <wps:spPr bwMode="auto">
                          <a:xfrm>
                            <a:off x="6254" y="2488"/>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501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Freeform 428"/>
                        <wps:cNvSpPr>
                          <a:spLocks/>
                        </wps:cNvSpPr>
                        <wps:spPr bwMode="auto">
                          <a:xfrm>
                            <a:off x="6219" y="252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429"/>
                        <wps:cNvSpPr>
                          <a:spLocks/>
                        </wps:cNvSpPr>
                        <wps:spPr bwMode="auto">
                          <a:xfrm>
                            <a:off x="6219" y="244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Freeform 430"/>
                        <wps:cNvSpPr>
                          <a:spLocks/>
                        </wps:cNvSpPr>
                        <wps:spPr bwMode="auto">
                          <a:xfrm>
                            <a:off x="6553" y="2505"/>
                            <a:ext cx="20" cy="20"/>
                          </a:xfrm>
                          <a:custGeom>
                            <a:avLst/>
                            <a:gdLst>
                              <a:gd name="T0" fmla="*/ 0 w 20"/>
                              <a:gd name="T1" fmla="*/ 0 h 20"/>
                              <a:gd name="T2" fmla="*/ 19 w 20"/>
                              <a:gd name="T3" fmla="*/ 0 h 20"/>
                            </a:gdLst>
                            <a:ahLst/>
                            <a:cxnLst>
                              <a:cxn ang="0">
                                <a:pos x="T0" y="T1"/>
                              </a:cxn>
                              <a:cxn ang="0">
                                <a:pos x="T2" y="T3"/>
                              </a:cxn>
                            </a:cxnLst>
                            <a:rect l="0" t="0" r="r" b="b"/>
                            <a:pathLst>
                              <a:path w="20" h="20">
                                <a:moveTo>
                                  <a:pt x="0" y="0"/>
                                </a:moveTo>
                                <a:lnTo>
                                  <a:pt x="19" y="0"/>
                                </a:lnTo>
                              </a:path>
                            </a:pathLst>
                          </a:custGeom>
                          <a:noFill/>
                          <a:ln w="479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Freeform 431"/>
                        <wps:cNvSpPr>
                          <a:spLocks/>
                        </wps:cNvSpPr>
                        <wps:spPr bwMode="auto">
                          <a:xfrm>
                            <a:off x="6518" y="254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Freeform 432"/>
                        <wps:cNvSpPr>
                          <a:spLocks/>
                        </wps:cNvSpPr>
                        <wps:spPr bwMode="auto">
                          <a:xfrm>
                            <a:off x="6518" y="246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Freeform 433"/>
                        <wps:cNvSpPr>
                          <a:spLocks/>
                        </wps:cNvSpPr>
                        <wps:spPr bwMode="auto">
                          <a:xfrm>
                            <a:off x="6862" y="2358"/>
                            <a:ext cx="20" cy="140"/>
                          </a:xfrm>
                          <a:custGeom>
                            <a:avLst/>
                            <a:gdLst>
                              <a:gd name="T0" fmla="*/ 0 w 20"/>
                              <a:gd name="T1" fmla="*/ 139 h 140"/>
                              <a:gd name="T2" fmla="*/ 0 w 20"/>
                              <a:gd name="T3" fmla="*/ 69 h 140"/>
                              <a:gd name="T4" fmla="*/ 0 w 20"/>
                              <a:gd name="T5" fmla="*/ 0 h 140"/>
                            </a:gdLst>
                            <a:ahLst/>
                            <a:cxnLst>
                              <a:cxn ang="0">
                                <a:pos x="T0" y="T1"/>
                              </a:cxn>
                              <a:cxn ang="0">
                                <a:pos x="T2" y="T3"/>
                              </a:cxn>
                              <a:cxn ang="0">
                                <a:pos x="T4" y="T5"/>
                              </a:cxn>
                            </a:cxnLst>
                            <a:rect l="0" t="0" r="r" b="b"/>
                            <a:pathLst>
                              <a:path w="20" h="140">
                                <a:moveTo>
                                  <a:pt x="0" y="139"/>
                                </a:moveTo>
                                <a:lnTo>
                                  <a:pt x="0" y="69"/>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Freeform 434"/>
                        <wps:cNvSpPr>
                          <a:spLocks/>
                        </wps:cNvSpPr>
                        <wps:spPr bwMode="auto">
                          <a:xfrm>
                            <a:off x="6817" y="249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Freeform 435"/>
                        <wps:cNvSpPr>
                          <a:spLocks/>
                        </wps:cNvSpPr>
                        <wps:spPr bwMode="auto">
                          <a:xfrm>
                            <a:off x="6817" y="235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Freeform 436"/>
                        <wps:cNvSpPr>
                          <a:spLocks/>
                        </wps:cNvSpPr>
                        <wps:spPr bwMode="auto">
                          <a:xfrm>
                            <a:off x="7162" y="2332"/>
                            <a:ext cx="20" cy="141"/>
                          </a:xfrm>
                          <a:custGeom>
                            <a:avLst/>
                            <a:gdLst>
                              <a:gd name="T0" fmla="*/ 0 w 20"/>
                              <a:gd name="T1" fmla="*/ 141 h 141"/>
                              <a:gd name="T2" fmla="*/ 0 w 20"/>
                              <a:gd name="T3" fmla="*/ 70 h 141"/>
                              <a:gd name="T4" fmla="*/ 0 w 20"/>
                              <a:gd name="T5" fmla="*/ 0 h 141"/>
                            </a:gdLst>
                            <a:ahLst/>
                            <a:cxnLst>
                              <a:cxn ang="0">
                                <a:pos x="T0" y="T1"/>
                              </a:cxn>
                              <a:cxn ang="0">
                                <a:pos x="T2" y="T3"/>
                              </a:cxn>
                              <a:cxn ang="0">
                                <a:pos x="T4" y="T5"/>
                              </a:cxn>
                            </a:cxnLst>
                            <a:rect l="0" t="0" r="r" b="b"/>
                            <a:pathLst>
                              <a:path w="20" h="141">
                                <a:moveTo>
                                  <a:pt x="0" y="141"/>
                                </a:moveTo>
                                <a:lnTo>
                                  <a:pt x="0" y="70"/>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Freeform 437"/>
                        <wps:cNvSpPr>
                          <a:spLocks/>
                        </wps:cNvSpPr>
                        <wps:spPr bwMode="auto">
                          <a:xfrm>
                            <a:off x="7117" y="247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Freeform 438"/>
                        <wps:cNvSpPr>
                          <a:spLocks/>
                        </wps:cNvSpPr>
                        <wps:spPr bwMode="auto">
                          <a:xfrm>
                            <a:off x="7117" y="233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Freeform 439"/>
                        <wps:cNvSpPr>
                          <a:spLocks/>
                        </wps:cNvSpPr>
                        <wps:spPr bwMode="auto">
                          <a:xfrm>
                            <a:off x="7461" y="2375"/>
                            <a:ext cx="20" cy="132"/>
                          </a:xfrm>
                          <a:custGeom>
                            <a:avLst/>
                            <a:gdLst>
                              <a:gd name="T0" fmla="*/ 0 w 20"/>
                              <a:gd name="T1" fmla="*/ 132 h 132"/>
                              <a:gd name="T2" fmla="*/ 0 w 20"/>
                              <a:gd name="T3" fmla="*/ 66 h 132"/>
                              <a:gd name="T4" fmla="*/ 0 w 20"/>
                              <a:gd name="T5" fmla="*/ 0 h 132"/>
                            </a:gdLst>
                            <a:ahLst/>
                            <a:cxnLst>
                              <a:cxn ang="0">
                                <a:pos x="T0" y="T1"/>
                              </a:cxn>
                              <a:cxn ang="0">
                                <a:pos x="T2" y="T3"/>
                              </a:cxn>
                              <a:cxn ang="0">
                                <a:pos x="T4" y="T5"/>
                              </a:cxn>
                            </a:cxnLst>
                            <a:rect l="0" t="0" r="r" b="b"/>
                            <a:pathLst>
                              <a:path w="20" h="132">
                                <a:moveTo>
                                  <a:pt x="0" y="132"/>
                                </a:moveTo>
                                <a:lnTo>
                                  <a:pt x="0" y="66"/>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Freeform 440"/>
                        <wps:cNvSpPr>
                          <a:spLocks/>
                        </wps:cNvSpPr>
                        <wps:spPr bwMode="auto">
                          <a:xfrm>
                            <a:off x="7416" y="250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Freeform 441"/>
                        <wps:cNvSpPr>
                          <a:spLocks/>
                        </wps:cNvSpPr>
                        <wps:spPr bwMode="auto">
                          <a:xfrm>
                            <a:off x="7416" y="2375"/>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Freeform 442"/>
                        <wps:cNvSpPr>
                          <a:spLocks/>
                        </wps:cNvSpPr>
                        <wps:spPr bwMode="auto">
                          <a:xfrm>
                            <a:off x="3868" y="195"/>
                            <a:ext cx="4491" cy="2376"/>
                          </a:xfrm>
                          <a:custGeom>
                            <a:avLst/>
                            <a:gdLst>
                              <a:gd name="T0" fmla="*/ 0 w 4491"/>
                              <a:gd name="T1" fmla="*/ 0 h 2376"/>
                              <a:gd name="T2" fmla="*/ 300 w 4491"/>
                              <a:gd name="T3" fmla="*/ 2376 h 2376"/>
                              <a:gd name="T4" fmla="*/ 597 w 4491"/>
                              <a:gd name="T5" fmla="*/ 2294 h 2376"/>
                              <a:gd name="T6" fmla="*/ 897 w 4491"/>
                              <a:gd name="T7" fmla="*/ 2294 h 2376"/>
                              <a:gd name="T8" fmla="*/ 1197 w 4491"/>
                              <a:gd name="T9" fmla="*/ 2354 h 2376"/>
                              <a:gd name="T10" fmla="*/ 1497 w 4491"/>
                              <a:gd name="T11" fmla="*/ 2318 h 2376"/>
                              <a:gd name="T12" fmla="*/ 1795 w 4491"/>
                              <a:gd name="T13" fmla="*/ 2340 h 2376"/>
                              <a:gd name="T14" fmla="*/ 2095 w 4491"/>
                              <a:gd name="T15" fmla="*/ 2289 h 2376"/>
                              <a:gd name="T16" fmla="*/ 2395 w 4491"/>
                              <a:gd name="T17" fmla="*/ 2294 h 2376"/>
                              <a:gd name="T18" fmla="*/ 2695 w 4491"/>
                              <a:gd name="T19" fmla="*/ 2311 h 2376"/>
                              <a:gd name="T20" fmla="*/ 2992 w 4491"/>
                              <a:gd name="T21" fmla="*/ 2234 h 2376"/>
                              <a:gd name="T22" fmla="*/ 3292 w 4491"/>
                              <a:gd name="T23" fmla="*/ 2208 h 2376"/>
                              <a:gd name="T24" fmla="*/ 3592 w 4491"/>
                              <a:gd name="T25" fmla="*/ 2246 h 2376"/>
                              <a:gd name="T26" fmla="*/ 3890 w 4491"/>
                              <a:gd name="T27" fmla="*/ 2181 h 2376"/>
                              <a:gd name="T28" fmla="*/ 4190 w 4491"/>
                              <a:gd name="T29" fmla="*/ 2224 h 2376"/>
                              <a:gd name="T30" fmla="*/ 4490 w 4491"/>
                              <a:gd name="T31" fmla="*/ 2239 h 2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491" h="2376">
                                <a:moveTo>
                                  <a:pt x="0" y="0"/>
                                </a:moveTo>
                                <a:lnTo>
                                  <a:pt x="300" y="2376"/>
                                </a:lnTo>
                                <a:lnTo>
                                  <a:pt x="597" y="2294"/>
                                </a:lnTo>
                                <a:lnTo>
                                  <a:pt x="897" y="2294"/>
                                </a:lnTo>
                                <a:lnTo>
                                  <a:pt x="1197" y="2354"/>
                                </a:lnTo>
                                <a:lnTo>
                                  <a:pt x="1497" y="2318"/>
                                </a:lnTo>
                                <a:lnTo>
                                  <a:pt x="1795" y="2340"/>
                                </a:lnTo>
                                <a:lnTo>
                                  <a:pt x="2095" y="2289"/>
                                </a:lnTo>
                                <a:lnTo>
                                  <a:pt x="2395" y="2294"/>
                                </a:lnTo>
                                <a:lnTo>
                                  <a:pt x="2695" y="2311"/>
                                </a:lnTo>
                                <a:lnTo>
                                  <a:pt x="2992" y="2234"/>
                                </a:lnTo>
                                <a:lnTo>
                                  <a:pt x="3292" y="2208"/>
                                </a:lnTo>
                                <a:lnTo>
                                  <a:pt x="3592" y="2246"/>
                                </a:lnTo>
                                <a:lnTo>
                                  <a:pt x="3890" y="2181"/>
                                </a:lnTo>
                                <a:lnTo>
                                  <a:pt x="4190" y="2224"/>
                                </a:lnTo>
                                <a:lnTo>
                                  <a:pt x="4490" y="2239"/>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443"/>
                        <wps:cNvSpPr>
                          <a:spLocks/>
                        </wps:cNvSpPr>
                        <wps:spPr bwMode="auto">
                          <a:xfrm>
                            <a:off x="4168" y="3086"/>
                            <a:ext cx="20" cy="99"/>
                          </a:xfrm>
                          <a:custGeom>
                            <a:avLst/>
                            <a:gdLst>
                              <a:gd name="T0" fmla="*/ 0 w 20"/>
                              <a:gd name="T1" fmla="*/ 98 h 99"/>
                              <a:gd name="T2" fmla="*/ 0 w 20"/>
                              <a:gd name="T3" fmla="*/ 49 h 99"/>
                              <a:gd name="T4" fmla="*/ 0 w 20"/>
                              <a:gd name="T5" fmla="*/ 0 h 99"/>
                            </a:gdLst>
                            <a:ahLst/>
                            <a:cxnLst>
                              <a:cxn ang="0">
                                <a:pos x="T0" y="T1"/>
                              </a:cxn>
                              <a:cxn ang="0">
                                <a:pos x="T2" y="T3"/>
                              </a:cxn>
                              <a:cxn ang="0">
                                <a:pos x="T4" y="T5"/>
                              </a:cxn>
                            </a:cxnLst>
                            <a:rect l="0" t="0" r="r" b="b"/>
                            <a:pathLst>
                              <a:path w="20" h="99">
                                <a:moveTo>
                                  <a:pt x="0" y="98"/>
                                </a:moveTo>
                                <a:lnTo>
                                  <a:pt x="0" y="49"/>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444"/>
                        <wps:cNvSpPr>
                          <a:spLocks/>
                        </wps:cNvSpPr>
                        <wps:spPr bwMode="auto">
                          <a:xfrm>
                            <a:off x="4123" y="3086"/>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445"/>
                        <wps:cNvSpPr>
                          <a:spLocks/>
                        </wps:cNvSpPr>
                        <wps:spPr bwMode="auto">
                          <a:xfrm>
                            <a:off x="4468" y="2997"/>
                            <a:ext cx="20" cy="131"/>
                          </a:xfrm>
                          <a:custGeom>
                            <a:avLst/>
                            <a:gdLst>
                              <a:gd name="T0" fmla="*/ 0 w 20"/>
                              <a:gd name="T1" fmla="*/ 131 h 131"/>
                              <a:gd name="T2" fmla="*/ 0 w 20"/>
                              <a:gd name="T3" fmla="*/ 65 h 131"/>
                              <a:gd name="T4" fmla="*/ 0 w 20"/>
                              <a:gd name="T5" fmla="*/ 0 h 131"/>
                            </a:gdLst>
                            <a:ahLst/>
                            <a:cxnLst>
                              <a:cxn ang="0">
                                <a:pos x="T0" y="T1"/>
                              </a:cxn>
                              <a:cxn ang="0">
                                <a:pos x="T2" y="T3"/>
                              </a:cxn>
                              <a:cxn ang="0">
                                <a:pos x="T4" y="T5"/>
                              </a:cxn>
                            </a:cxnLst>
                            <a:rect l="0" t="0" r="r" b="b"/>
                            <a:pathLst>
                              <a:path w="20" h="131">
                                <a:moveTo>
                                  <a:pt x="0" y="131"/>
                                </a:moveTo>
                                <a:lnTo>
                                  <a:pt x="0" y="65"/>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Freeform 446"/>
                        <wps:cNvSpPr>
                          <a:spLocks/>
                        </wps:cNvSpPr>
                        <wps:spPr bwMode="auto">
                          <a:xfrm>
                            <a:off x="4423" y="312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447"/>
                        <wps:cNvSpPr>
                          <a:spLocks/>
                        </wps:cNvSpPr>
                        <wps:spPr bwMode="auto">
                          <a:xfrm>
                            <a:off x="4423" y="299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Freeform 448"/>
                        <wps:cNvSpPr>
                          <a:spLocks/>
                        </wps:cNvSpPr>
                        <wps:spPr bwMode="auto">
                          <a:xfrm>
                            <a:off x="4767" y="3083"/>
                            <a:ext cx="20" cy="114"/>
                          </a:xfrm>
                          <a:custGeom>
                            <a:avLst/>
                            <a:gdLst>
                              <a:gd name="T0" fmla="*/ 0 w 20"/>
                              <a:gd name="T1" fmla="*/ 114 h 114"/>
                              <a:gd name="T2" fmla="*/ 0 w 20"/>
                              <a:gd name="T3" fmla="*/ 57 h 114"/>
                              <a:gd name="T4" fmla="*/ 0 w 20"/>
                              <a:gd name="T5" fmla="*/ 0 h 114"/>
                            </a:gdLst>
                            <a:ahLst/>
                            <a:cxnLst>
                              <a:cxn ang="0">
                                <a:pos x="T0" y="T1"/>
                              </a:cxn>
                              <a:cxn ang="0">
                                <a:pos x="T2" y="T3"/>
                              </a:cxn>
                              <a:cxn ang="0">
                                <a:pos x="T4" y="T5"/>
                              </a:cxn>
                            </a:cxnLst>
                            <a:rect l="0" t="0" r="r" b="b"/>
                            <a:pathLst>
                              <a:path w="20" h="114">
                                <a:moveTo>
                                  <a:pt x="0" y="114"/>
                                </a:moveTo>
                                <a:lnTo>
                                  <a:pt x="0" y="57"/>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Freeform 449"/>
                        <wps:cNvSpPr>
                          <a:spLocks/>
                        </wps:cNvSpPr>
                        <wps:spPr bwMode="auto">
                          <a:xfrm>
                            <a:off x="4722" y="319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Freeform 450"/>
                        <wps:cNvSpPr>
                          <a:spLocks/>
                        </wps:cNvSpPr>
                        <wps:spPr bwMode="auto">
                          <a:xfrm>
                            <a:off x="4722" y="308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Freeform 451"/>
                        <wps:cNvSpPr>
                          <a:spLocks/>
                        </wps:cNvSpPr>
                        <wps:spPr bwMode="auto">
                          <a:xfrm>
                            <a:off x="5066" y="2994"/>
                            <a:ext cx="20" cy="155"/>
                          </a:xfrm>
                          <a:custGeom>
                            <a:avLst/>
                            <a:gdLst>
                              <a:gd name="T0" fmla="*/ 0 w 20"/>
                              <a:gd name="T1" fmla="*/ 155 h 155"/>
                              <a:gd name="T2" fmla="*/ 0 w 20"/>
                              <a:gd name="T3" fmla="*/ 77 h 155"/>
                              <a:gd name="T4" fmla="*/ 0 w 20"/>
                              <a:gd name="T5" fmla="*/ 0 h 155"/>
                            </a:gdLst>
                            <a:ahLst/>
                            <a:cxnLst>
                              <a:cxn ang="0">
                                <a:pos x="T0" y="T1"/>
                              </a:cxn>
                              <a:cxn ang="0">
                                <a:pos x="T2" y="T3"/>
                              </a:cxn>
                              <a:cxn ang="0">
                                <a:pos x="T4" y="T5"/>
                              </a:cxn>
                            </a:cxnLst>
                            <a:rect l="0" t="0" r="r" b="b"/>
                            <a:pathLst>
                              <a:path w="20" h="155">
                                <a:moveTo>
                                  <a:pt x="0" y="155"/>
                                </a:moveTo>
                                <a:lnTo>
                                  <a:pt x="0" y="77"/>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Freeform 452"/>
                        <wps:cNvSpPr>
                          <a:spLocks/>
                        </wps:cNvSpPr>
                        <wps:spPr bwMode="auto">
                          <a:xfrm>
                            <a:off x="5021" y="314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Freeform 453"/>
                        <wps:cNvSpPr>
                          <a:spLocks/>
                        </wps:cNvSpPr>
                        <wps:spPr bwMode="auto">
                          <a:xfrm>
                            <a:off x="5021" y="299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9" name="Freeform 454"/>
                        <wps:cNvSpPr>
                          <a:spLocks/>
                        </wps:cNvSpPr>
                        <wps:spPr bwMode="auto">
                          <a:xfrm>
                            <a:off x="5366" y="2844"/>
                            <a:ext cx="20" cy="189"/>
                          </a:xfrm>
                          <a:custGeom>
                            <a:avLst/>
                            <a:gdLst>
                              <a:gd name="T0" fmla="*/ 0 w 20"/>
                              <a:gd name="T1" fmla="*/ 188 h 189"/>
                              <a:gd name="T2" fmla="*/ 0 w 20"/>
                              <a:gd name="T3" fmla="*/ 94 h 189"/>
                              <a:gd name="T4" fmla="*/ 0 w 20"/>
                              <a:gd name="T5" fmla="*/ 0 h 189"/>
                            </a:gdLst>
                            <a:ahLst/>
                            <a:cxnLst>
                              <a:cxn ang="0">
                                <a:pos x="T0" y="T1"/>
                              </a:cxn>
                              <a:cxn ang="0">
                                <a:pos x="T2" y="T3"/>
                              </a:cxn>
                              <a:cxn ang="0">
                                <a:pos x="T4" y="T5"/>
                              </a:cxn>
                            </a:cxnLst>
                            <a:rect l="0" t="0" r="r" b="b"/>
                            <a:pathLst>
                              <a:path w="20" h="189">
                                <a:moveTo>
                                  <a:pt x="0" y="188"/>
                                </a:moveTo>
                                <a:lnTo>
                                  <a:pt x="0" y="94"/>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Freeform 455"/>
                        <wps:cNvSpPr>
                          <a:spLocks/>
                        </wps:cNvSpPr>
                        <wps:spPr bwMode="auto">
                          <a:xfrm>
                            <a:off x="5321" y="3033"/>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 name="Freeform 456"/>
                        <wps:cNvSpPr>
                          <a:spLocks/>
                        </wps:cNvSpPr>
                        <wps:spPr bwMode="auto">
                          <a:xfrm>
                            <a:off x="5321" y="284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Freeform 457"/>
                        <wps:cNvSpPr>
                          <a:spLocks/>
                        </wps:cNvSpPr>
                        <wps:spPr bwMode="auto">
                          <a:xfrm>
                            <a:off x="5665" y="2961"/>
                            <a:ext cx="20" cy="178"/>
                          </a:xfrm>
                          <a:custGeom>
                            <a:avLst/>
                            <a:gdLst>
                              <a:gd name="T0" fmla="*/ 0 w 20"/>
                              <a:gd name="T1" fmla="*/ 177 h 178"/>
                              <a:gd name="T2" fmla="*/ 0 w 20"/>
                              <a:gd name="T3" fmla="*/ 88 h 178"/>
                              <a:gd name="T4" fmla="*/ 0 w 20"/>
                              <a:gd name="T5" fmla="*/ 0 h 178"/>
                            </a:gdLst>
                            <a:ahLst/>
                            <a:cxnLst>
                              <a:cxn ang="0">
                                <a:pos x="T0" y="T1"/>
                              </a:cxn>
                              <a:cxn ang="0">
                                <a:pos x="T2" y="T3"/>
                              </a:cxn>
                              <a:cxn ang="0">
                                <a:pos x="T4" y="T5"/>
                              </a:cxn>
                            </a:cxnLst>
                            <a:rect l="0" t="0" r="r" b="b"/>
                            <a:pathLst>
                              <a:path w="20" h="178">
                                <a:moveTo>
                                  <a:pt x="0" y="177"/>
                                </a:moveTo>
                                <a:lnTo>
                                  <a:pt x="0" y="88"/>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Freeform 458"/>
                        <wps:cNvSpPr>
                          <a:spLocks/>
                        </wps:cNvSpPr>
                        <wps:spPr bwMode="auto">
                          <a:xfrm>
                            <a:off x="5620" y="313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Freeform 459"/>
                        <wps:cNvSpPr>
                          <a:spLocks/>
                        </wps:cNvSpPr>
                        <wps:spPr bwMode="auto">
                          <a:xfrm>
                            <a:off x="5620" y="2961"/>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Freeform 460"/>
                        <wps:cNvSpPr>
                          <a:spLocks/>
                        </wps:cNvSpPr>
                        <wps:spPr bwMode="auto">
                          <a:xfrm>
                            <a:off x="5964" y="3042"/>
                            <a:ext cx="20" cy="145"/>
                          </a:xfrm>
                          <a:custGeom>
                            <a:avLst/>
                            <a:gdLst>
                              <a:gd name="T0" fmla="*/ 0 w 20"/>
                              <a:gd name="T1" fmla="*/ 144 h 145"/>
                              <a:gd name="T2" fmla="*/ 0 w 20"/>
                              <a:gd name="T3" fmla="*/ 72 h 145"/>
                              <a:gd name="T4" fmla="*/ 0 w 20"/>
                              <a:gd name="T5" fmla="*/ 0 h 145"/>
                            </a:gdLst>
                            <a:ahLst/>
                            <a:cxnLst>
                              <a:cxn ang="0">
                                <a:pos x="T0" y="T1"/>
                              </a:cxn>
                              <a:cxn ang="0">
                                <a:pos x="T2" y="T3"/>
                              </a:cxn>
                              <a:cxn ang="0">
                                <a:pos x="T4" y="T5"/>
                              </a:cxn>
                            </a:cxnLst>
                            <a:rect l="0" t="0" r="r" b="b"/>
                            <a:pathLst>
                              <a:path w="20" h="145">
                                <a:moveTo>
                                  <a:pt x="0" y="144"/>
                                </a:moveTo>
                                <a:lnTo>
                                  <a:pt x="0" y="72"/>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Freeform 461"/>
                        <wps:cNvSpPr>
                          <a:spLocks/>
                        </wps:cNvSpPr>
                        <wps:spPr bwMode="auto">
                          <a:xfrm>
                            <a:off x="5919" y="3187"/>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Freeform 462"/>
                        <wps:cNvSpPr>
                          <a:spLocks/>
                        </wps:cNvSpPr>
                        <wps:spPr bwMode="auto">
                          <a:xfrm>
                            <a:off x="5919" y="304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Freeform 463"/>
                        <wps:cNvSpPr>
                          <a:spLocks/>
                        </wps:cNvSpPr>
                        <wps:spPr bwMode="auto">
                          <a:xfrm>
                            <a:off x="6264" y="2854"/>
                            <a:ext cx="20" cy="178"/>
                          </a:xfrm>
                          <a:custGeom>
                            <a:avLst/>
                            <a:gdLst>
                              <a:gd name="T0" fmla="*/ 0 w 20"/>
                              <a:gd name="T1" fmla="*/ 177 h 178"/>
                              <a:gd name="T2" fmla="*/ 0 w 20"/>
                              <a:gd name="T3" fmla="*/ 88 h 178"/>
                              <a:gd name="T4" fmla="*/ 0 w 20"/>
                              <a:gd name="T5" fmla="*/ 0 h 178"/>
                            </a:gdLst>
                            <a:ahLst/>
                            <a:cxnLst>
                              <a:cxn ang="0">
                                <a:pos x="T0" y="T1"/>
                              </a:cxn>
                              <a:cxn ang="0">
                                <a:pos x="T2" y="T3"/>
                              </a:cxn>
                              <a:cxn ang="0">
                                <a:pos x="T4" y="T5"/>
                              </a:cxn>
                            </a:cxnLst>
                            <a:rect l="0" t="0" r="r" b="b"/>
                            <a:pathLst>
                              <a:path w="20" h="178">
                                <a:moveTo>
                                  <a:pt x="0" y="177"/>
                                </a:moveTo>
                                <a:lnTo>
                                  <a:pt x="0" y="88"/>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Freeform 464"/>
                        <wps:cNvSpPr>
                          <a:spLocks/>
                        </wps:cNvSpPr>
                        <wps:spPr bwMode="auto">
                          <a:xfrm>
                            <a:off x="6219" y="3032"/>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Freeform 465"/>
                        <wps:cNvSpPr>
                          <a:spLocks/>
                        </wps:cNvSpPr>
                        <wps:spPr bwMode="auto">
                          <a:xfrm>
                            <a:off x="6219" y="2854"/>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1" name="Freeform 466"/>
                        <wps:cNvSpPr>
                          <a:spLocks/>
                        </wps:cNvSpPr>
                        <wps:spPr bwMode="auto">
                          <a:xfrm>
                            <a:off x="6563" y="2969"/>
                            <a:ext cx="20" cy="179"/>
                          </a:xfrm>
                          <a:custGeom>
                            <a:avLst/>
                            <a:gdLst>
                              <a:gd name="T0" fmla="*/ 0 w 20"/>
                              <a:gd name="T1" fmla="*/ 178 h 179"/>
                              <a:gd name="T2" fmla="*/ 0 w 20"/>
                              <a:gd name="T3" fmla="*/ 89 h 179"/>
                              <a:gd name="T4" fmla="*/ 0 w 20"/>
                              <a:gd name="T5" fmla="*/ 0 h 179"/>
                            </a:gdLst>
                            <a:ahLst/>
                            <a:cxnLst>
                              <a:cxn ang="0">
                                <a:pos x="T0" y="T1"/>
                              </a:cxn>
                              <a:cxn ang="0">
                                <a:pos x="T2" y="T3"/>
                              </a:cxn>
                              <a:cxn ang="0">
                                <a:pos x="T4" y="T5"/>
                              </a:cxn>
                            </a:cxnLst>
                            <a:rect l="0" t="0" r="r" b="b"/>
                            <a:pathLst>
                              <a:path w="20" h="179">
                                <a:moveTo>
                                  <a:pt x="0" y="178"/>
                                </a:moveTo>
                                <a:lnTo>
                                  <a:pt x="0" y="89"/>
                                </a:lnTo>
                                <a:lnTo>
                                  <a:pt x="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467"/>
                        <wps:cNvSpPr>
                          <a:spLocks/>
                        </wps:cNvSpPr>
                        <wps:spPr bwMode="auto">
                          <a:xfrm>
                            <a:off x="6518" y="3148"/>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Freeform 468"/>
                        <wps:cNvSpPr>
                          <a:spLocks/>
                        </wps:cNvSpPr>
                        <wps:spPr bwMode="auto">
                          <a:xfrm>
                            <a:off x="6518" y="2969"/>
                            <a:ext cx="90" cy="20"/>
                          </a:xfrm>
                          <a:custGeom>
                            <a:avLst/>
                            <a:gdLst>
                              <a:gd name="T0" fmla="*/ 0 w 90"/>
                              <a:gd name="T1" fmla="*/ 0 h 20"/>
                              <a:gd name="T2" fmla="*/ 90 w 90"/>
                              <a:gd name="T3" fmla="*/ 0 h 20"/>
                            </a:gdLst>
                            <a:ahLst/>
                            <a:cxnLst>
                              <a:cxn ang="0">
                                <a:pos x="T0" y="T1"/>
                              </a:cxn>
                              <a:cxn ang="0">
                                <a:pos x="T2" y="T3"/>
                              </a:cxn>
                            </a:cxnLst>
                            <a:rect l="0" t="0" r="r" b="b"/>
                            <a:pathLst>
                              <a:path w="90" h="20">
                                <a:moveTo>
                                  <a:pt x="0" y="0"/>
                                </a:moveTo>
                                <a:lnTo>
                                  <a:pt x="90" y="0"/>
                                </a:lnTo>
                              </a:path>
                            </a:pathLst>
                          </a:custGeom>
                          <a:noFill/>
                          <a:ln w="126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Freeform 469"/>
                        <wps:cNvSpPr>
                          <a:spLocks/>
                        </wps:cNvSpPr>
                        <wps:spPr bwMode="auto">
                          <a:xfrm>
                            <a:off x="3868" y="216"/>
                            <a:ext cx="2695" cy="2924"/>
                          </a:xfrm>
                          <a:custGeom>
                            <a:avLst/>
                            <a:gdLst>
                              <a:gd name="T0" fmla="*/ 0 w 2695"/>
                              <a:gd name="T1" fmla="*/ 0 h 2924"/>
                              <a:gd name="T2" fmla="*/ 300 w 2695"/>
                              <a:gd name="T3" fmla="*/ 2918 h 2924"/>
                              <a:gd name="T4" fmla="*/ 597 w 2695"/>
                              <a:gd name="T5" fmla="*/ 2846 h 2924"/>
                              <a:gd name="T6" fmla="*/ 897 w 2695"/>
                              <a:gd name="T7" fmla="*/ 2923 h 2924"/>
                              <a:gd name="T8" fmla="*/ 1197 w 2695"/>
                              <a:gd name="T9" fmla="*/ 2856 h 2924"/>
                              <a:gd name="T10" fmla="*/ 1497 w 2695"/>
                              <a:gd name="T11" fmla="*/ 2721 h 2924"/>
                              <a:gd name="T12" fmla="*/ 1795 w 2695"/>
                              <a:gd name="T13" fmla="*/ 2834 h 2924"/>
                              <a:gd name="T14" fmla="*/ 2095 w 2695"/>
                              <a:gd name="T15" fmla="*/ 2899 h 2924"/>
                              <a:gd name="T16" fmla="*/ 2395 w 2695"/>
                              <a:gd name="T17" fmla="*/ 2726 h 2924"/>
                              <a:gd name="T18" fmla="*/ 2695 w 2695"/>
                              <a:gd name="T19" fmla="*/ 2841 h 29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695" h="2924">
                                <a:moveTo>
                                  <a:pt x="0" y="0"/>
                                </a:moveTo>
                                <a:lnTo>
                                  <a:pt x="300" y="2918"/>
                                </a:lnTo>
                                <a:lnTo>
                                  <a:pt x="597" y="2846"/>
                                </a:lnTo>
                                <a:lnTo>
                                  <a:pt x="897" y="2923"/>
                                </a:lnTo>
                                <a:lnTo>
                                  <a:pt x="1197" y="2856"/>
                                </a:lnTo>
                                <a:lnTo>
                                  <a:pt x="1497" y="2721"/>
                                </a:lnTo>
                                <a:lnTo>
                                  <a:pt x="1795" y="2834"/>
                                </a:lnTo>
                                <a:lnTo>
                                  <a:pt x="2095" y="2899"/>
                                </a:lnTo>
                                <a:lnTo>
                                  <a:pt x="2395" y="2726"/>
                                </a:lnTo>
                                <a:lnTo>
                                  <a:pt x="2695" y="2841"/>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Freeform 470"/>
                        <wps:cNvSpPr>
                          <a:spLocks/>
                        </wps:cNvSpPr>
                        <wps:spPr bwMode="auto">
                          <a:xfrm>
                            <a:off x="3868" y="204"/>
                            <a:ext cx="4491" cy="1517"/>
                          </a:xfrm>
                          <a:custGeom>
                            <a:avLst/>
                            <a:gdLst>
                              <a:gd name="T0" fmla="*/ 0 w 4491"/>
                              <a:gd name="T1" fmla="*/ 0 h 1517"/>
                              <a:gd name="T2" fmla="*/ 300 w 4491"/>
                              <a:gd name="T3" fmla="*/ 1495 h 1517"/>
                              <a:gd name="T4" fmla="*/ 597 w 4491"/>
                              <a:gd name="T5" fmla="*/ 1478 h 1517"/>
                              <a:gd name="T6" fmla="*/ 897 w 4491"/>
                              <a:gd name="T7" fmla="*/ 1435 h 1517"/>
                              <a:gd name="T8" fmla="*/ 1197 w 4491"/>
                              <a:gd name="T9" fmla="*/ 1461 h 1517"/>
                              <a:gd name="T10" fmla="*/ 1497 w 4491"/>
                              <a:gd name="T11" fmla="*/ 1485 h 1517"/>
                              <a:gd name="T12" fmla="*/ 1795 w 4491"/>
                              <a:gd name="T13" fmla="*/ 1473 h 1517"/>
                              <a:gd name="T14" fmla="*/ 2095 w 4491"/>
                              <a:gd name="T15" fmla="*/ 1468 h 1517"/>
                              <a:gd name="T16" fmla="*/ 2395 w 4491"/>
                              <a:gd name="T17" fmla="*/ 1485 h 1517"/>
                              <a:gd name="T18" fmla="*/ 2695 w 4491"/>
                              <a:gd name="T19" fmla="*/ 1485 h 1517"/>
                              <a:gd name="T20" fmla="*/ 2992 w 4491"/>
                              <a:gd name="T21" fmla="*/ 1478 h 1517"/>
                              <a:gd name="T22" fmla="*/ 3292 w 4491"/>
                              <a:gd name="T23" fmla="*/ 1444 h 1517"/>
                              <a:gd name="T24" fmla="*/ 3592 w 4491"/>
                              <a:gd name="T25" fmla="*/ 1468 h 1517"/>
                              <a:gd name="T26" fmla="*/ 3890 w 4491"/>
                              <a:gd name="T27" fmla="*/ 1485 h 1517"/>
                              <a:gd name="T28" fmla="*/ 4190 w 4491"/>
                              <a:gd name="T29" fmla="*/ 1516 h 1517"/>
                              <a:gd name="T30" fmla="*/ 4490 w 4491"/>
                              <a:gd name="T31" fmla="*/ 1485 h 15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491" h="1517">
                                <a:moveTo>
                                  <a:pt x="0" y="0"/>
                                </a:moveTo>
                                <a:lnTo>
                                  <a:pt x="300" y="1495"/>
                                </a:lnTo>
                                <a:lnTo>
                                  <a:pt x="597" y="1478"/>
                                </a:lnTo>
                                <a:lnTo>
                                  <a:pt x="897" y="1435"/>
                                </a:lnTo>
                                <a:lnTo>
                                  <a:pt x="1197" y="1461"/>
                                </a:lnTo>
                                <a:lnTo>
                                  <a:pt x="1497" y="1485"/>
                                </a:lnTo>
                                <a:lnTo>
                                  <a:pt x="1795" y="1473"/>
                                </a:lnTo>
                                <a:lnTo>
                                  <a:pt x="2095" y="1468"/>
                                </a:lnTo>
                                <a:lnTo>
                                  <a:pt x="2395" y="1485"/>
                                </a:lnTo>
                                <a:lnTo>
                                  <a:pt x="2695" y="1485"/>
                                </a:lnTo>
                                <a:lnTo>
                                  <a:pt x="2992" y="1478"/>
                                </a:lnTo>
                                <a:lnTo>
                                  <a:pt x="3292" y="1444"/>
                                </a:lnTo>
                                <a:lnTo>
                                  <a:pt x="3592" y="1468"/>
                                </a:lnTo>
                                <a:lnTo>
                                  <a:pt x="3890" y="1485"/>
                                </a:lnTo>
                                <a:lnTo>
                                  <a:pt x="4190" y="1516"/>
                                </a:lnTo>
                                <a:lnTo>
                                  <a:pt x="4490" y="1485"/>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76B47" id="Group 269" o:spid="_x0000_s1026" style="position:absolute;margin-left:190.3pt;margin-top:4pt;width:230.4pt;height:156.35pt;z-index:-251656704;mso-position-horizontal-relative:page" coordorigin="3806,80" coordsize="4608,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" o:allowincell="f">
                <v:shape id="Freeform 270" o:spid="_x0000_s1027" style="position:absolute;left:3869;top:170;width:20;height:101;visibility:visible;mso-wrap-style:square;v-text-anchor:top" coordsize="20,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P+PsIA&#10;AADaAAAADwAAAGRycy9kb3ducmV2LnhtbESPQYvCMBSE78L+h/AW9iKabkFxq1EWRfDiweplb4/m&#10;2Vabl9BE2/33RhA8DjPzDbNY9aYRd2p9bVnB9zgBQVxYXXOp4HTcjmYgfEDW2FgmBf/kYbX8GCww&#10;07bjA93zUIoIYZ+hgioEl0npi4oM+rF1xNE729ZgiLItpW6xi3DTyDRJptJgzXGhQkfrioprfjMK&#10;3J/v3Dq9bNKL3gzzrt/zafKj1Ndn/zsHEagP7/CrvdMKJvC8Em+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4/4+wgAAANoAAAAPAAAAAAAAAAAAAAAAAJgCAABkcnMvZG93&#10;bnJldi54bWxQSwUGAAAAAAQABAD1AAAAhwMAAAAA&#10;" path="m,l,101e" filled="f" strokeweight=".35136mm">
                  <v:path arrowok="t" o:connecttype="custom" o:connectlocs="0,0;0,101" o:connectangles="0,0"/>
                </v:shape>
                <v:rect id="Rectangle 271" o:spid="_x0000_s1028" style="position:absolute;left:3824;top:250;width:9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oh0cEA&#10;AADaAAAADwAAAGRycy9kb3ducmV2LnhtbESPT4vCMBTE74LfIbyFvWm6HkSqaZGFFQ968A+en82z&#10;rW1eShJt99sbYWGPw8z8hlnlg2nFk5yvLSv4miYgiAuray4VnE8/kwUIH5A1tpZJwS95yLPxaIWp&#10;tj0f6HkMpYgQ9ikqqELoUil9UZFBP7UdcfRu1hkMUbpSaod9hJtWzpJkLg3WHBcq7Oi7oqI5PoyC&#10;5ia5b7brXX/dXLW/7y+uKYxSnx/Degki0BD+w3/trVYwh/eVeANk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qIdHBAAAA2gAAAA8AAAAAAAAAAAAAAAAAmAIAAGRycy9kb3du&#10;cmV2LnhtbFBLBQYAAAAABAAEAPUAAACGAwAAAAA=&#10;" fillcolor="black" stroked="f">
                  <v:path arrowok="t"/>
                </v:rect>
                <v:rect id="Rectangle 272" o:spid="_x0000_s1029" style="position:absolute;left:3824;top:152;width:90;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aESsEA&#10;AADaAAAADwAAAGRycy9kb3ducmV2LnhtbESPT4vCMBTE7wt+h/AEb2uqB1eqUURQPLgH/+D5tXm2&#10;tc1LSaLtfnuzsLDHYWZ+wyzXvWnEi5yvLCuYjBMQxLnVFRcKrpfd5xyED8gaG8uk4Ic8rFeDjyWm&#10;2nZ8otc5FCJC2KeooAyhTaX0eUkG/di2xNG7W2cwROkKqR12EW4aOU2SmTRYcVwosaVtSXl9fhoF&#10;9V1yVx82xy7bZ9o/vm+uzo1So2G/WYAI1If/8F/7oBV8we+VeAP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mhErBAAAA2gAAAA8AAAAAAAAAAAAAAAAAmAIAAGRycy9kb3du&#10;cmV2LnhtbFBLBQYAAAAABAAEAPUAAACGAwAAAAA=&#10;" fillcolor="black" stroked="f">
                  <v:path arrowok="t"/>
                </v:rect>
                <v:shape id="Freeform 273" o:spid="_x0000_s1030" style="position:absolute;left:3859;top:186;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W7SL4A&#10;AADaAAAADwAAAGRycy9kb3ducmV2LnhtbERPy4rCMBTdD/gP4QruxlQrItUoIijufMwILi/NtSk2&#10;N7WJWv/eLASXh/OeLVpbiQc1vnSsYNBPQBDnTpdcKPj/W/9OQPiArLFyTApe5GEx7/zMMNPuyQd6&#10;HEMhYgj7DBWYEOpMSp8bsuj7riaO3MU1FkOETSF1g88Ybis5TJKxtFhybDBY08pQfj3erYLV/rT1&#10;u9HZFGmSpry/bW6n9UapXrddTkEEasNX/HFvtYK4NV6JN0DO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alu0i+AAAA2gAAAA8AAAAAAAAAAAAAAAAAmAIAAGRycy9kb3ducmV2&#10;LnhtbFBLBQYAAAAABAAEAPUAAACDAwAAAAA=&#10;" path="m,l19,e" filled="f" strokeweight=".86217mm">
                  <v:path arrowok="t" o:connecttype="custom" o:connectlocs="0,0;19,0" o:connectangles="0,0"/>
                </v:shape>
                <v:rect id="Rectangle 274" o:spid="_x0000_s1031" style="position:absolute;left:3824;top:200;width:90;height: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1o8EA&#10;AADaAAAADwAAAGRycy9kb3ducmV2LnhtbESPT4vCMBTE7wt+h/AEb2uqB1mrUURQPLgH/+D5tXm2&#10;tc1LSaLtfnuzsLDHYWZ+wyzXvWnEi5yvLCuYjBMQxLnVFRcKrpfd5xcIH5A1NpZJwQ95WK8GH0tM&#10;te34RK9zKESEsE9RQRlCm0rp85IM+rFtiaN3t85giNIVUjvsItw0cpokM2mw4rhQYkvbkvL6/DQK&#10;6rvkrj5sjl22z7R/fN9cnRulRsN+swARqA//4b/2QSuYw++VeAP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1taPBAAAA2gAAAA8AAAAAAAAAAAAAAAAAmAIAAGRycy9kb3du&#10;cmV2LnhtbFBLBQYAAAAABAAEAPUAAACGAwAAAAA=&#10;" fillcolor="black" stroked="f">
                  <v:path arrowok="t"/>
                </v:rect>
                <v:shape id="Freeform 275" o:spid="_x0000_s1032" style="position:absolute;left:3859;top:195;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tuMMA&#10;AADbAAAADwAAAGRycy9kb3ducmV2LnhtbESPQWvCQBCF74L/YRmhN93YQyupq7RKwVOLUVBvQ3ZM&#10;QrOzMbvG+O87B8HbDO/Ne9/Ml72rVUdtqDwbmE4SUMS5txUXBva77/EMVIjIFmvPZOBOAZaL4WCO&#10;qfU33lKXxUJJCIcUDZQxNqnWIS/JYZj4hli0s28dRlnbQtsWbxLuav2aJG/aYcXSUGJDq5Lyv+zq&#10;DLyfGbvmB9en0+X3mHwdqnvfZca8jPrPD1CR+vg0P64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tuMMAAADbAAAADwAAAAAAAAAAAAAAAACYAgAAZHJzL2Rv&#10;d25yZXYueG1sUEsFBgAAAAAEAAQA9QAAAIgDAAAAAA==&#10;" path="m,l19,e" filled="f" strokeweight=".83183mm">
                  <v:path arrowok="t" o:connecttype="custom" o:connectlocs="0,0;19,0" o:connectangles="0,0"/>
                </v:shape>
                <v:shape id="Freeform 276" o:spid="_x0000_s1033" style="position:absolute;left:3859;top:203;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r3BL8A&#10;AADbAAAADwAAAGRycy9kb3ducmV2LnhtbERPyW7CMBC9I/EP1iD1Bg49IJTiIJZCObL0A0bxJI6I&#10;x1FsSNqvx0hI3ObprbNY9rYWd2p95VjBdJKAIM6drrhU8HvZjecgfEDWWDsmBX/kYZkNBwtMtev4&#10;RPdzKEUMYZ+iAhNCk0rpc0MW/cQ1xJErXGsxRNiWUrfYxXBby88kmUmLFccGgw1tDOXX880q2B/J&#10;YPGdbxv3g+uOV//H5HRR6mPUr75ABOrDW/xyH3ScP4XnL/EAmT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vcEvwAAANsAAAAPAAAAAAAAAAAAAAAAAJgCAABkcnMvZG93bnJl&#10;di54bWxQSwUGAAAAAAQABAD1AAAAhAMAAAAA&#10;" path="m,l19,e" filled="f" strokeweight=".81667mm">
                  <v:path arrowok="t" o:connecttype="custom" o:connectlocs="0,0;19,0" o:connectangles="0,0"/>
                </v:shape>
                <v:rect id="Rectangle 277" o:spid="_x0000_s1034" style="position:absolute;left:3824;top:170;width:90;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d5F78A&#10;AADbAAAADwAAAGRycy9kb3ducmV2LnhtbERPTYvCMBC9C/6HMAt703Q9iFTTIgsrHvSwKp7HZmxr&#10;m0lJou3++40geJvH+5xVPphWPMj52rKCr2kCgriwuuZSwen4M1mA8AFZY2uZFPyRhzwbj1aYatvz&#10;Lz0OoRQxhH2KCqoQulRKX1Rk0E9tRxy5q3UGQ4SulNphH8NNK2dJMpcGa44NFXb0XVHRHO5GQXOV&#10;3Dfb9a6/bC7a3/Zn1xRGqc+PYb0EEWgIb/HLvdVx/gyev8QDZP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B3kXvwAAANsAAAAPAAAAAAAAAAAAAAAAAJgCAABkcnMvZG93bnJl&#10;di54bWxQSwUGAAAAAAQABAD1AAAAhAMAAAAA&#10;" fillcolor="black" stroked="f">
                  <v:path arrowok="t"/>
                </v:rect>
                <v:shape id="Freeform 278" o:spid="_x0000_s1035" style="position:absolute;left:4168;top:90;width:20;height:132;visibility:visible;mso-wrap-style:square;v-text-anchor:top" coordsize="20,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CNVrwA&#10;AADbAAAADwAAAGRycy9kb3ducmV2LnhtbERPzQrCMAy+C75DieBNOxVEplWGIIiioO7gMaxxG67p&#10;WKvOt7eC4C0f328Wq9ZU4kmNKy0rGA0jEMSZ1SXnCtLLZjAD4TyyxsoyKXiTg9Wy21lgrO2LT/Q8&#10;+1yEEHYxKii8r2MpXVaQQTe0NXHgbrYx6ANscqkbfIVwU8lxFE2lwZJDQ4E1rQvK7ueHUeDomCTl&#10;cX9464qyaHfANL2iUv1em8xBeGr9X/xzb3WYP4HvL+EA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oMI1WvAAAANsAAAAPAAAAAAAAAAAAAAAAAJgCAABkcnMvZG93bnJldi54&#10;bWxQSwUGAAAAAAQABAD1AAAAgQMAAAAA&#10;" path="m,132l,66,,e" filled="f" strokeweight=".35136mm">
                  <v:path arrowok="t" o:connecttype="custom" o:connectlocs="0,132;0,66;0,0" o:connectangles="0,0,0"/>
                </v:shape>
                <v:shape id="Freeform 279" o:spid="_x0000_s1036" style="position:absolute;left:4123;top:22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m8FMAA&#10;AADbAAAADwAAAGRycy9kb3ducmV2LnhtbERPzWoCMRC+F3yHMIK3mlVska1RRFE8CKXqAwyb6Wbb&#10;ZLIkWV19+qZQ6G0+vt9ZrHpnxZVCbDwrmIwLEMSV1w3XCi7n3fMcREzIGq1nUnCnCKvl4GmBpfY3&#10;/qDrKdUih3AsUYFJqS2ljJUhh3HsW+LMffrgMGUYaqkD3nK4s3JaFK/SYcO5wWBLG0PV96lzCh6W&#10;kkVzPHbn/cv8a7+l97DplBoN+/UbiER9+hf/uQ86z5/B7y/5AL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2m8FMAAAADbAAAADwAAAAAAAAAAAAAAAACYAgAAZHJzL2Rvd25y&#10;ZXYueG1sUEsFBgAAAAAEAAQA9QAAAIUDAAAAAA==&#10;" path="m,l90,e" filled="f" strokeweight=".35136mm">
                  <v:path arrowok="t" o:connecttype="custom" o:connectlocs="0,0;90,0" o:connectangles="0,0"/>
                </v:shape>
                <v:shape id="Freeform 280" o:spid="_x0000_s1037" style="position:absolute;left:4123;top:90;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Zj8AA&#10;AADbAAAADwAAAGRycy9kb3ducmV2LnhtbERPzWoCMRC+F/oOYQreataCRVajiKL0IJSqDzBsxs22&#10;yWRJsrr69EYQepuP73dmi95ZcaYQG88KRsMCBHHldcO1guNh8z4BEROyRuuZFFwpwmL++jLDUvsL&#10;/9B5n2qRQziWqMCk1JZSxsqQwzj0LXHmTj44TBmGWuqAlxzurPwoik/psOHcYLCllaHqb985BTdL&#10;yaLZ7brDdjz53a7pO6w6pQZv/XIKIlGf/sVP95fO88fw+CUfIO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UZj8AAAADbAAAADwAAAAAAAAAAAAAAAACYAgAAZHJzL2Rvd25y&#10;ZXYueG1sUEsFBgAAAAAEAAQA9QAAAIUDAAAAAA==&#10;" path="m,l90,e" filled="f" strokeweight=".35136mm">
                  <v:path arrowok="t" o:connecttype="custom" o:connectlocs="0,0;90,0" o:connectangles="0,0"/>
                </v:shape>
                <v:shape id="Freeform 281" o:spid="_x0000_s1038" style="position:absolute;left:4468;top:92;width:20;height:137;visibility:visible;mso-wrap-style:square;v-text-anchor:top" coordsize="20,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ti4cAA&#10;AADbAAAADwAAAGRycy9kb3ducmV2LnhtbERPTYvCMBC9C/sfwizszaZ6qG41igiCiyerLj0OzdgW&#10;m0lpsrX7740geJvH+5zlejCN6KlztWUFkygGQVxYXXOp4HzajecgnEfW2FgmBf/kYL36GC0x1fbO&#10;R+ozX4oQwi5FBZX3bSqlKyoy6CLbEgfuajuDPsCulLrDewg3jZzGcSIN1hwaKmxpW1Fxy/6MAltn&#10;P/30e+Z+5/Hhml/yPMmSvVJfn8NmAcLT4N/il3uvw/wE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Oti4cAAAADbAAAADwAAAAAAAAAAAAAAAACYAgAAZHJzL2Rvd25y&#10;ZXYueG1sUEsFBgAAAAAEAAQA9QAAAIUDAAAAAA==&#10;" path="m,137l,68,,e" filled="f" strokeweight=".35136mm">
                  <v:path arrowok="t" o:connecttype="custom" o:connectlocs="0,137;0,68;0,0" o:connectangles="0,0,0"/>
                </v:shape>
                <v:shape id="Freeform 282" o:spid="_x0000_s1039" style="position:absolute;left:4423;top:22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siY8AA&#10;AADbAAAADwAAAGRycy9kb3ducmV2LnhtbERPzWoCMRC+F3yHMIK3mlWwla1RRFE8CKXqAwyb6Wbb&#10;ZLIkWV19+qZQ6G0+vt9ZrHpnxZVCbDwrmIwLEMSV1w3XCi7n3fMcREzIGq1nUnCnCKvl4GmBpfY3&#10;/qDrKdUih3AsUYFJqS2ljJUhh3HsW+LMffrgMGUYaqkD3nK4s3JaFC/SYcO5wWBLG0PV96lzCh6W&#10;kkVzPHbn/Wz+td/Se9h0So2G/foNRKI+/Yv/3Aed57/C7y/5AL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7siY8AAAADbAAAADwAAAAAAAAAAAAAAAACYAgAAZHJzL2Rvd25y&#10;ZXYueG1sUEsFBgAAAAAEAAQA9QAAAIUDAAAAAA==&#10;" path="m,l90,e" filled="f" strokeweight=".35136mm">
                  <v:path arrowok="t" o:connecttype="custom" o:connectlocs="0,0;90,0" o:connectangles="0,0"/>
                </v:shape>
                <v:shape id="Freeform 283" o:spid="_x0000_s1040" style="position:absolute;left:4423;top:9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2EcMA&#10;AADbAAAADwAAAGRycy9kb3ducmV2LnhtbESPQWsCMRCF74X+hzAFbzVrwSJbo4il0oNQqv6AYTPd&#10;rCaTJcnqtr++cyj0NsN78943y/UYvLpSyl1kA7NpBYq4ibbj1sDp+Pa4AJULskUfmQx8U4b16v5u&#10;ibWNN/6k66G0SkI412jAldLXWufGUcA8jT2xaF8xBSyyplbbhDcJD14/VdWzDtixNDjsaeuouRyG&#10;YODHU/Ho9vvhuJsvzrtX+kjbwZjJw7h5AVVoLP/mv+t3K/gCK7/IAH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2EcMAAADbAAAADwAAAAAAAAAAAAAAAACYAgAAZHJzL2Rv&#10;d25yZXYueG1sUEsFBgAAAAAEAAQA9QAAAIgDAAAAAA==&#10;" path="m,l90,e" filled="f" strokeweight=".35136mm">
                  <v:path arrowok="t" o:connecttype="custom" o:connectlocs="0,0;90,0" o:connectangles="0,0"/>
                </v:shape>
                <v:shape id="Freeform 284" o:spid="_x0000_s1041" style="position:absolute;left:4767;top:145;width:20;height:142;visibility:visible;mso-wrap-style:square;v-text-anchor:top" coordsize="20,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GzaMAA&#10;AADbAAAADwAAAGRycy9kb3ducmV2LnhtbERP24rCMBB9F/yHMIJva6q4q1ajyMKCrKDY+gFDM7bF&#10;ZlKaaLv79UYQfJvDuc5q05lK3KlxpWUF41EEgjizuuRcwTn9+ZiDcB5ZY2WZFPyRg82631thrG3L&#10;J7onPhchhF2MCgrv61hKlxVk0I1sTRy4i20M+gCbXOoG2xBuKjmJoi9psOTQUGBN3wVl1+RmFCx+&#10;0/3V0m12iBL+/9SH3bG1U6WGg267BOGp82/xy73TYf4Cnr+E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5GzaMAAAADbAAAADwAAAAAAAAAAAAAAAACYAgAAZHJzL2Rvd25y&#10;ZXYueG1sUEsFBgAAAAAEAAQA9QAAAIUDAAAAAA==&#10;" path="m,141l,70,,e" filled="f" strokeweight=".35136mm">
                  <v:path arrowok="t" o:connecttype="custom" o:connectlocs="0,141;0,70;0,0" o:connectangles="0,0,0"/>
                </v:shape>
                <v:shape id="Freeform 285" o:spid="_x0000_s1042" style="position:absolute;left:4722;top:28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5wqr8A&#10;AADbAAAADwAAAGRycy9kb3ducmV2LnhtbERPzWoCMRC+C75DmII3zVZQZGsUUSo9CFLtAwyb6WZr&#10;MlmSrK4+vTkIPX58/8t176y4UoiNZwXvkwIEceV1w7WCn/PneAEiJmSN1jMpuFOE9Wo4WGKp/Y2/&#10;6XpKtcghHEtUYFJqSyljZchhnPiWOHO/PjhMGYZa6oC3HO6snBbFXDpsODcYbGlrqLqcOqfgYSlZ&#10;NIdDd97PFn/7HR3DtlNq9NZvPkAk6tO/+OX+0gqmeX3+kn+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PnCqvwAAANsAAAAPAAAAAAAAAAAAAAAAAJgCAABkcnMvZG93bnJl&#10;di54bWxQSwUGAAAAAAQABAD1AAAAhAMAAAAA&#10;" path="m,l90,e" filled="f" strokeweight=".35136mm">
                  <v:path arrowok="t" o:connecttype="custom" o:connectlocs="0,0;90,0" o:connectangles="0,0"/>
                </v:shape>
                <v:shape id="Freeform 286" o:spid="_x0000_s1043" style="position:absolute;left:4722;top:145;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LVMcIA&#10;AADbAAAADwAAAGRycy9kb3ducmV2LnhtbESP0WoCMRRE3wX/IVzBN80qKLI1SlEUHwSp9gMum9vN&#10;tsnNkmR17dc3hUIfh5k5w6y3vbPiTiE2nhXMpgUI4srrhmsF77fDZAUiJmSN1jMpeFKE7WY4WGOp&#10;/YPf6H5NtcgQjiUqMCm1pZSxMuQwTn1LnL0PHxymLEMtdcBHhjsr50WxlA4bzgsGW9oZqr6unVPw&#10;bSlZNOdzdzsuVp/HPV3CrlNqPOpfX0Ak6tN/+K990grmM/j9kn+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ctUxwgAAANsAAAAPAAAAAAAAAAAAAAAAAJgCAABkcnMvZG93&#10;bnJldi54bWxQSwUGAAAAAAQABAD1AAAAhwMAAAAA&#10;" path="m,l90,e" filled="f" strokeweight=".35136mm">
                  <v:path arrowok="t" o:connecttype="custom" o:connectlocs="0,0;90,0" o:connectangles="0,0"/>
                </v:shape>
                <v:shape id="Freeform 287" o:spid="_x0000_s1044" style="position:absolute;left:5066;top:204;width:20;height:144;visibility:visible;mso-wrap-style:square;v-text-anchor:top" coordsize="20,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Zuv8UA&#10;AADbAAAADwAAAGRycy9kb3ducmV2LnhtbESPQWvCQBSE70L/w/IK3nRjKBKiq2hLiyBYooL09si+&#10;Jmmzb9PsGpN/3xUKPQ4z8w2zXPemFh21rrKsYDaNQBDnVldcKDifXicJCOeRNdaWScFADtarh9ES&#10;U21vnFF39IUIEHYpKii9b1IpXV6SQTe1DXHwPm1r0AfZFlK3eAtwU8s4iubSYMVhocSGnkvKv49X&#10;o8C97L+SyFw+fsxmjsNTvn0/vGVKjR/7zQKEp97/h//aO60gjuH+Jfw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1m6/xQAAANsAAAAPAAAAAAAAAAAAAAAAAJgCAABkcnMv&#10;ZG93bnJldi54bWxQSwUGAAAAAAQABAD1AAAAigMAAAAA&#10;" path="m,144l,72,,e" filled="f" strokeweight=".35136mm">
                  <v:path arrowok="t" o:connecttype="custom" o:connectlocs="0,144;0,72;0,0" o:connectangles="0,0,0"/>
                </v:shape>
                <v:shape id="Freeform 288" o:spid="_x0000_s1045" style="position:absolute;left:5021;top:34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zu3cMA&#10;AADbAAAADwAAAGRycy9kb3ducmV2LnhtbESP0WoCMRRE3wv+Q7iCbzWrpUVWoxSl4oMgVT/gsrnd&#10;bJvcLElWV7++EQp9HGbmDLNY9c6KC4XYeFYwGRcgiCuvG64VnE8fzzMQMSFrtJ5JwY0irJaDpwWW&#10;2l/5ky7HVIsM4ViiApNSW0oZK0MO49i3xNn78sFhyjLUUge8ZrizcloUb9Jhw3nBYEtrQ9XPsXMK&#10;7paSRbPfd6ft6+x7u6FDWHdKjYb9+xxEoj79h//aO61g+gKPL/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zu3cMAAADbAAAADwAAAAAAAAAAAAAAAACYAgAAZHJzL2Rv&#10;d25yZXYueG1sUEsFBgAAAAAEAAQA9QAAAIgDAAAAAA==&#10;" path="m,l90,e" filled="f" strokeweight=".35136mm">
                  <v:path arrowok="t" o:connecttype="custom" o:connectlocs="0,0;90,0" o:connectangles="0,0"/>
                </v:shape>
                <v:shape id="Freeform 289" o:spid="_x0000_s1046" style="position:absolute;left:5021;top:20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2qcMA&#10;AADbAAAADwAAAGRycy9kb3ducmV2LnhtbESP0WoCMRRE3wv+Q7iCbzWrtEVWoxSl4oMgVT/gsrnd&#10;bJvcLElWV7++EQp9HGbmDLNY9c6KC4XYeFYwGRcgiCuvG64VnE8fzzMQMSFrtJ5JwY0irJaDpwWW&#10;2l/5ky7HVIsM4ViiApNSW0oZK0MO49i3xNn78sFhyjLUUge8ZrizcloUb9Jhw3nBYEtrQ9XPsXMK&#10;7paSRbPfd6ft6+x7u6FDWHdKjYb9+xxEoj79h//aO61g+gKPL/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V2qcMAAADbAAAADwAAAAAAAAAAAAAAAACYAgAAZHJzL2Rv&#10;d25yZXYueG1sUEsFBgAAAAAEAAQA9QAAAIgDAAAAAA==&#10;" path="m,l90,e" filled="f" strokeweight=".35136mm">
                  <v:path arrowok="t" o:connecttype="custom" o:connectlocs="0,0;90,0" o:connectangles="0,0"/>
                </v:shape>
                <v:shape id="Freeform 290" o:spid="_x0000_s1047" style="position:absolute;left:5366;top:243;width:20;height:135;visibility:visible;mso-wrap-style:square;v-text-anchor:top" coordsize="2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Az8IA&#10;AADbAAAADwAAAGRycy9kb3ducmV2LnhtbESPQYvCMBSE74L/ITzBm6YKau0aRRYW9KauLHt8NG+b&#10;ss1LaWKt/nojCB6HmfmGWW06W4mWGl86VjAZJyCIc6dLLhScv79GKQgfkDVWjknBjTxs1v3eCjPt&#10;rnyk9hQKESHsM1RgQqgzKX1uyKIfu5o4en+usRiibAqpG7xGuK3kNEnm0mLJccFgTZ+G8v/TxSqY&#10;nxe/l5/FUi/vaRtSczzovT4oNRx02w8QgbrwDr/aO61gOoPnl/gD5P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xIDPwgAAANsAAAAPAAAAAAAAAAAAAAAAAJgCAABkcnMvZG93&#10;bnJldi54bWxQSwUGAAAAAAQABAD1AAAAhwMAAAAA&#10;" path="m,135l,67,,e" filled="f" strokeweight=".35136mm">
                  <v:path arrowok="t" o:connecttype="custom" o:connectlocs="0,135;0,67;0,0" o:connectangles="0,0,0"/>
                </v:shape>
                <v:shape id="Freeform 291" o:spid="_x0000_s1048" style="position:absolute;left:5321;top:37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tNRcIA&#10;AADbAAAADwAAAGRycy9kb3ducmV2LnhtbESP3WoCMRSE7wXfIRyhd5pVqMhqlKJUeiEUfx7gsDnd&#10;bJucLElWt336RhC8HGbmG2a16Z0VVwqx8axgOilAEFdeN1wruJzfxwsQMSFrtJ5JwS9F2KyHgxWW&#10;2t/4SNdTqkWGcCxRgUmpLaWMlSGHceJb4ux9+eAwZRlqqQPeMtxZOSuKuXTYcF4w2NLWUPVz6pyC&#10;P0vJojkcuvP+dfG939Fn2HZKvYz6tyWIRH16hh/tD61gNof7l/w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m01FwgAAANsAAAAPAAAAAAAAAAAAAAAAAJgCAABkcnMvZG93&#10;bnJldi54bWxQSwUGAAAAAAQABAD1AAAAhwMAAAAA&#10;" path="m,l90,e" filled="f" strokeweight=".35136mm">
                  <v:path arrowok="t" o:connecttype="custom" o:connectlocs="0,0;90,0" o:connectangles="0,0"/>
                </v:shape>
                <v:shape id="Freeform 292" o:spid="_x0000_s1049" style="position:absolute;left:5321;top:24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fo3sMA&#10;AADbAAAADwAAAGRycy9kb3ducmV2LnhtbESP0WoCMRRE3wv+Q7iCbzWr0FZWoxSl4oMgVT/gsrnd&#10;bJvcLElWV7++EQp9HGbmDLNY9c6KC4XYeFYwGRcgiCuvG64VnE8fzzMQMSFrtJ5JwY0irJaDpwWW&#10;2l/5ky7HVIsM4ViiApNSW0oZK0MO49i3xNn78sFhyjLUUge8ZrizcloUr9Jhw3nBYEtrQ9XPsXMK&#10;7paSRbPfd6fty+x7u6FDWHdKjYb9+xxEoj79h//aO61g+gaPL/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fo3sMAAADbAAAADwAAAAAAAAAAAAAAAACYAgAAZHJzL2Rv&#10;d25yZXYueG1sUEsFBgAAAAAEAAQA9QAAAIgDAAAAAA==&#10;" path="m,l90,e" filled="f" strokeweight=".35136mm">
                  <v:path arrowok="t" o:connecttype="custom" o:connectlocs="0,0;90,0" o:connectangles="0,0"/>
                </v:shape>
                <v:shape id="Freeform 293" o:spid="_x0000_s1050" style="position:absolute;left:5665;top:342;width:20;height:117;visibility:visible;mso-wrap-style:square;v-text-anchor:top" coordsize="20,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2T2LwA&#10;AADbAAAADwAAAGRycy9kb3ducmV2LnhtbERPuwrCMBTdBf8hXMHNpjqIVKOIUHRw8D1fmmtb2tzU&#10;Jmr9ezMIjofzXqw6U4sXta60rGAcxSCIM6tLzhVczuloBsJ5ZI21ZVLwIQerZb+3wETbNx/pdfK5&#10;CCHsElRQeN8kUrqsIIMusg1x4O62NegDbHOpW3yHcFPLSRxPpcGSQ0OBDW0KyqrT0yiI9fNWTt05&#10;vVL16I5b3F8Odq/UcNCt5yA8df4v/rl3WsEkjA1fwg+Qy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HZPYvAAAANsAAAAPAAAAAAAAAAAAAAAAAJgCAABkcnMvZG93bnJldi54&#10;bWxQSwUGAAAAAAQABAD1AAAAgQMAAAAA&#10;" path="m,116l,58,,e" filled="f" strokeweight=".35136mm">
                  <v:path arrowok="t" o:connecttype="custom" o:connectlocs="0,116;0,58;0,0" o:connectangles="0,0,0"/>
                </v:shape>
                <v:shape id="Freeform 294" o:spid="_x0000_s1051" style="position:absolute;left:5620;top:45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TZN8MA&#10;AADbAAAADwAAAGRycy9kb3ducmV2LnhtbESP0WoCMRRE34X+Q7gF3zRbwWK3RimWig+CqP2Ay+Z2&#10;s21ysyRZXf16UxB8HGbmDDNf9s6KE4XYeFbwMi5AEFdeN1wr+D5+jWYgYkLWaD2TggtFWC6eBnMs&#10;tT/znk6HVIsM4ViiApNSW0oZK0MO49i3xNn78cFhyjLUUgc8Z7izclIUr9Jhw3nBYEsrQ9XfoXMK&#10;rpaSRbPddsf1dPa7/qRdWHVKDZ/7j3cQifr0CN/bG61g8gb/X/IPk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TZN8MAAADbAAAADwAAAAAAAAAAAAAAAACYAgAAZHJzL2Rv&#10;d25yZXYueG1sUEsFBgAAAAAEAAQA9QAAAIgDAAAAAA==&#10;" path="m,l90,e" filled="f" strokeweight=".35136mm">
                  <v:path arrowok="t" o:connecttype="custom" o:connectlocs="0,0;90,0" o:connectangles="0,0"/>
                </v:shape>
                <v:shape id="Freeform 295" o:spid="_x0000_s1052" style="position:absolute;left:5620;top:34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d78A&#10;AADbAAAADwAAAGRycy9kb3ducmV2LnhtbERPzWoCMRC+F3yHMIK3mrXSIlujiFLxIEi1DzBsxs1q&#10;MlmSrK59+uZQ8Pjx/c+XvbPiRiE2nhVMxgUI4srrhmsFP6ev1xmImJA1Ws+k4EERlovByxxL7e/8&#10;TbdjqkUO4ViiApNSW0oZK0MO49i3xJk7++AwZRhqqQPec7iz8q0oPqTDhnODwZbWhqrrsXMKfi0l&#10;i2a/707b99llu6FDWHdKjYb96hNEoj49xf/unVYwzevzl/wD5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5+Z3vwAAANsAAAAPAAAAAAAAAAAAAAAAAJgCAABkcnMvZG93bnJl&#10;di54bWxQSwUGAAAAAAQABAD1AAAAhAMAAAAA&#10;" path="m,l90,e" filled="f" strokeweight=".35136mm">
                  <v:path arrowok="t" o:connecttype="custom" o:connectlocs="0,0;90,0" o:connectangles="0,0"/>
                </v:shape>
                <v:shape id="Freeform 296" o:spid="_x0000_s1053" style="position:absolute;left:5964;top:371;width:20;height:118;visibility:visible;mso-wrap-style:square;v-text-anchor:top" coordsize="20,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clZMQA&#10;AADbAAAADwAAAGRycy9kb3ducmV2LnhtbESPQWsCMRSE74X+h/AKvdWstlhZjVIsQulBuqsXb4/k&#10;mV27eVmSqNt/3wiFHoeZ+YZZrAbXiQuF2HpWMB4VIIi1Ny1bBfvd5mkGIiZkg51nUvBDEVbL+7sF&#10;lsZfuaJLnazIEI4lKmhS6kspo27IYRz5njh7Rx8cpiyDlSbgNcNdJydFMZUOW84LDfa0bkh/12en&#10;4GS/3qvwGm2sZpvDZz3V2/OLVurxYXibg0g0pP/wX/vDKHgew+1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HJWTEAAAA2wAAAA8AAAAAAAAAAAAAAAAAmAIAAGRycy9k&#10;b3ducmV2LnhtbFBLBQYAAAAABAAEAPUAAACJAwAAAAA=&#10;" path="m,118l,59,,e" filled="f" strokeweight=".35136mm">
                  <v:path arrowok="t" o:connecttype="custom" o:connectlocs="0,118;0,59;0,0" o:connectangles="0,0,0"/>
                </v:shape>
                <v:shape id="Freeform 297" o:spid="_x0000_s1054" style="position:absolute;left:5919;top:48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ndm8MA&#10;AADbAAAADwAAAGRycy9kb3ducmV2LnhtbESP0WoCMRRE3wv+Q7iCbzWrpUVWoxSl4oMgVT/gsrnd&#10;bJvcLElWV7++EQp9HGbmDLNY9c6KC4XYeFYwGRcgiCuvG64VnE8fzzMQMSFrtJ5JwY0irJaDpwWW&#10;2l/5ky7HVIsM4ViiApNSW0oZK0MO49i3xNn78sFhyjLUUge8ZrizcloUb9Jhw3nBYEtrQ9XPsXMK&#10;7paSRbPfd6ft6+x7u6FDWHdKjYb9+xxEoj79h//aO63gZQqPL/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ndm8MAAADbAAAADwAAAAAAAAAAAAAAAACYAgAAZHJzL2Rv&#10;d25yZXYueG1sUEsFBgAAAAAEAAQA9QAAAIgDAAAAAA==&#10;" path="m,l90,e" filled="f" strokeweight=".35136mm">
                  <v:path arrowok="t" o:connecttype="custom" o:connectlocs="0,0;90,0" o:connectangles="0,0"/>
                </v:shape>
                <v:shape id="Freeform 298" o:spid="_x0000_s1055" style="position:absolute;left:5919;top:371;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V4AMMA&#10;AADbAAAADwAAAGRycy9kb3ducmV2LnhtbESP0WoCMRRE3wv+Q7iCbzVrxSJboxSl4oNQqv2Ay+Z2&#10;s21ysyRZXf16UxB8HGbmDLNY9c6KE4XYeFYwGRcgiCuvG64VfB8/nucgYkLWaD2TggtFWC0HTwss&#10;tT/zF50OqRYZwrFEBSaltpQyVoYcxrFvibP344PDlGWopQ54znBn5UtRvEqHDecFgy2tDVV/h84p&#10;uFpKFs1+3x23s/nvdkOfYd0pNRr2728gEvXpEb63d1rBdAr/X/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V4AMMAAADbAAAADwAAAAAAAAAAAAAAAACYAgAAZHJzL2Rv&#10;d25yZXYueG1sUEsFBgAAAAAEAAQA9QAAAIgDAAAAAA==&#10;" path="m,l90,e" filled="f" strokeweight=".35136mm">
                  <v:path arrowok="t" o:connecttype="custom" o:connectlocs="0,0;90,0" o:connectangles="0,0"/>
                </v:shape>
                <v:shape id="Freeform 299" o:spid="_x0000_s1056" style="position:absolute;left:6264;top:396;width:20;height:120;visibility:visible;mso-wrap-style:square;v-text-anchor:top" coordsize="2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xMesUA&#10;AADbAAAADwAAAGRycy9kb3ducmV2LnhtbESPT2sCMRTE70K/Q3iFXqRmqyJla1ZEKBRBRbuX3l43&#10;r/unm5d0k+r67Y0geBxm5jfMfNGbVhyp87VlBS+jBARxYXXNpYL88/35FYQPyBpby6TgTB4W2cNg&#10;jqm2J97T8RBKESHsU1RQheBSKX1RkUE/so44ej+2Mxii7EqpOzxFuGnlOElm0mDNcaFCR6uKit/D&#10;v4mUHP+aZOi+ms2uH3+z25br81app8d++QYiUB/u4Vv7QyuYTOH6Jf4Am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3Ex6xQAAANsAAAAPAAAAAAAAAAAAAAAAAJgCAABkcnMv&#10;ZG93bnJldi54bWxQSwUGAAAAAAQABAD1AAAAigMAAAAA&#10;" path="m,120l,60,,e" filled="f" strokeweight=".35136mm">
                  <v:path arrowok="t" o:connecttype="custom" o:connectlocs="0,120;0,60;0,0" o:connectangles="0,0,0"/>
                </v:shape>
                <v:shape id="Freeform 300" o:spid="_x0000_s1057" style="position:absolute;left:6219;top:516;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BF78MA&#10;AADbAAAADwAAAGRycy9kb3ducmV2LnhtbESP0WoCMRRE3wv+Q7iCbzWrYpGtUYqi+CCUaj/gsrnd&#10;bJvcLElWV7/eFAp9HGbmDLNc986KC4XYeFYwGRcgiCuvG64VfJ53zwsQMSFrtJ5JwY0irFeDpyWW&#10;2l/5gy6nVIsM4ViiApNSW0oZK0MO49i3xNn78sFhyjLUUge8ZrizcloUL9Jhw3nBYEsbQ9XPqXMK&#10;7paSRXM8duf9fPG939J72HRKjYb92yuIRH36D/+1D1rBbA6/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BF78MAAADbAAAADwAAAAAAAAAAAAAAAACYAgAAZHJzL2Rv&#10;d25yZXYueG1sUEsFBgAAAAAEAAQA9QAAAIgDAAAAAA==&#10;" path="m,l90,e" filled="f" strokeweight=".35136mm">
                  <v:path arrowok="t" o:connecttype="custom" o:connectlocs="0,0;90,0" o:connectangles="0,0"/>
                </v:shape>
                <v:shape id="Freeform 301" o:spid="_x0000_s1058" style="position:absolute;left:6219;top:396;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LbmMMA&#10;AADbAAAADwAAAGRycy9kb3ducmV2LnhtbESP0WoCMRRE3wX/IVyhb5rVUpGtUYqi9EEoaj/gsrnd&#10;bJvcLElWt369KRR8HGbmDLNc986KC4XYeFYwnRQgiCuvG64VfJ534wWImJA1Ws+k4JcirFfDwRJL&#10;7a98pMsp1SJDOJaowKTUllLGypDDOPEtcfa+fHCYsgy11AGvGe6snBXFXDpsOC8YbGljqPo5dU7B&#10;zVKyaA6H7rx/WXzvt/QRNp1ST6P+7RVEoj49wv/td63geQ5/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LbmMMAAADbAAAADwAAAAAAAAAAAAAAAACYAgAAZHJzL2Rv&#10;d25yZXYueG1sUEsFBgAAAAAEAAQA9QAAAIgDAAAAAA==&#10;" path="m,l90,e" filled="f" strokeweight=".35136mm">
                  <v:path arrowok="t" o:connecttype="custom" o:connectlocs="0,0;90,0" o:connectangles="0,0"/>
                </v:shape>
                <v:shape id="Freeform 302" o:spid="_x0000_s1059" style="position:absolute;left:6563;top:390;width:20;height:133;visibility:visible;mso-wrap-style:square;v-text-anchor:top" coordsize="20,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4DaMUA&#10;AADbAAAADwAAAGRycy9kb3ducmV2LnhtbESPQWvCQBSE74L/YXlCb7rRgm1TN0GUihCE1tpDb4/d&#10;1yQ1+zZktxr/vVsQPA4z8w2zyHvbiBN1vnasYDpJQBBrZ2ouFRw+38bPIHxANtg4JgUX8pBnw8EC&#10;U+PO/EGnfShFhLBPUUEVQptK6XVFFv3EtcTR+3GdxRBlV0rT4TnCbSNnSTKXFmuOCxW2tKpIH/d/&#10;VkH9+24PBb1s7HdRFl+7daPXeqrUw6hfvoII1Id7+NbeGgWPT/D/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vgNoxQAAANsAAAAPAAAAAAAAAAAAAAAAAJgCAABkcnMv&#10;ZG93bnJldi54bWxQSwUGAAAAAAQABAD1AAAAigMAAAAA&#10;" path="m,132l,66,,e" filled="f" strokeweight=".35136mm">
                  <v:path arrowok="t" o:connecttype="custom" o:connectlocs="0,132;0,66;0,0" o:connectangles="0,0,0"/>
                </v:shape>
                <v:shape id="Freeform 303" o:spid="_x0000_s1060" style="position:absolute;left:6518;top:52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cb8A&#10;AADbAAAADwAAAGRycy9kb3ducmV2LnhtbERPzWoCMRC+F3yHMIK3mrXSIlujiFLxIEi1DzBsxs1q&#10;MlmSrK59+uZQ8Pjx/c+XvbPiRiE2nhVMxgUI4srrhmsFP6ev1xmImJA1Ws+k4EERlovByxxL7e/8&#10;TbdjqkUO4ViiApNSW0oZK0MO49i3xJk7++AwZRhqqQPec7iz8q0oPqTDhnODwZbWhqrrsXMKfi0l&#10;i2a/707b99llu6FDWHdKjYb96hNEoj49xf/unVYwzWPzl/wD5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kepxvwAAANsAAAAPAAAAAAAAAAAAAAAAAJgCAABkcnMvZG93bnJl&#10;di54bWxQSwUGAAAAAAQABAD1AAAAhAMAAAAA&#10;" path="m,l90,e" filled="f" strokeweight=".35136mm">
                  <v:path arrowok="t" o:connecttype="custom" o:connectlocs="0,0;90,0" o:connectangles="0,0"/>
                </v:shape>
                <v:shape id="Freeform 304" o:spid="_x0000_s1061" style="position:absolute;left:6518;top:390;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1P6sMA&#10;AADbAAAADwAAAGRycy9kb3ducmV2LnhtbESP0WoCMRRE3wv+Q7hC32rWikW3RhGL0gehVP2Ay+Z2&#10;s21ysyRZ3fbrjSD0cZiZM8xi1TsrzhRi41nBeFSAIK68brhWcDpun2YgYkLWaD2Tgl+KsFoOHhZY&#10;an/hTzofUi0yhGOJCkxKbSllrAw5jCPfEmfvyweHKctQSx3wkuHOyueieJEOG84LBlvaGKp+Dp1T&#10;8GcpWTT7fXfcTWffuzf6CJtOqcdhv34FkahP/+F7+10rmMzh9iX/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1P6sMAAADbAAAADwAAAAAAAAAAAAAAAACYAgAAZHJzL2Rv&#10;d25yZXYueG1sUEsFBgAAAAAEAAQA9QAAAIgDAAAAAA==&#10;" path="m,l90,e" filled="f" strokeweight=".35136mm">
                  <v:path arrowok="t" o:connecttype="custom" o:connectlocs="0,0;90,0" o:connectangles="0,0"/>
                </v:shape>
                <v:shape id="Freeform 305" o:spid="_x0000_s1062" style="position:absolute;left:3868;top:156;width:2695;height:300;visibility:visible;mso-wrap-style:square;v-text-anchor:top" coordsize="26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cxlMIA&#10;AADbAAAADwAAAGRycy9kb3ducmV2LnhtbERPz2vCMBS+D/wfwhO8zdQhblSjqFDYDhtb9eLt0Tyb&#10;aPNSmqjVv345DHb8+H4vVr1rxJW6YD0rmIwzEMSV15ZrBftd8fwGIkRkjY1nUnCnAKvl4GmBufY3&#10;/qFrGWuRQjjkqMDE2OZShsqQwzD2LXHijr5zGBPsaqk7vKVw18iXLJtJh5ZTg8GWtoaqc3lxCjbf&#10;68/D9qu8P4qPkzkWF2teySo1GvbrOYhIffwX/7nftYJpWp++p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hzGUwgAAANsAAAAPAAAAAAAAAAAAAAAAAJgCAABkcnMvZG93&#10;bnJldi54bWxQSwUGAAAAAAQABAD1AAAAhwMAAAAA&#10;" path="m,64l300,,597,4,897,60r300,60l1497,153r298,91l2095,273r300,27l2695,300e" filled="f" strokeweight=".96pt">
                  <v:path arrowok="t" o:connecttype="custom" o:connectlocs="0,64;300,0;597,4;897,60;1197,120;1497,153;1795,244;2095,273;2395,300;2695,300" o:connectangles="0,0,0,0,0,0,0,0,0,0"/>
                </v:shape>
                <v:shape id="Freeform 306" o:spid="_x0000_s1063" style="position:absolute;left:4158;top:2265;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HKMQA&#10;AADbAAAADwAAAGRycy9kb3ducmV2LnhtbESPW2vCQBSE3wv+h+UIvtVNREobXUW8gDRQqJcH3w7Z&#10;YxLMng27qyb/vlso9HGYmW+Y+bIzjXiQ87VlBek4AUFcWF1zqeB03L2+g/ABWWNjmRT05GG5GLzM&#10;MdP2yd/0OIRSRAj7DBVUIbSZlL6oyKAf25Y4elfrDIYoXSm1w2eEm0ZOkuRNGqw5LlTY0rqi4na4&#10;GwWbPv/41JivJ3ixnb6lzddWn5UaDbvVDESgLvyH/9p7rWCawu+X+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TxyjEAAAA2wAAAA8AAAAAAAAAAAAAAAAAmAIAAGRycy9k&#10;b3ducmV2LnhtbFBLBQYAAAAABAAEAPUAAACJAwAAAAA=&#10;" path="m,l19,e" filled="f" strokeweight="1.0135mm">
                  <v:path arrowok="t" o:connecttype="custom" o:connectlocs="0,0;19,0" o:connectangles="0,0"/>
                </v:shape>
                <v:shape id="Freeform 307" o:spid="_x0000_s1064" style="position:absolute;left:4123;top:229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u5sMA&#10;AADbAAAADwAAAGRycy9kb3ducmV2LnhtbESP0WoCMRRE3wv+Q7iCbzWrtEVWoxSl4oMgVT/gsrnd&#10;bJvcLElWV7++EQp9HGbmDLNY9c6KC4XYeFYwGRcgiCuvG64VnE8fzzMQMSFrtJ5JwY0irJaDpwWW&#10;2l/5ky7HVIsM4ViiApNSW0oZK0MO49i3xNn78sFhyjLUUge8ZrizcloUb9Jhw3nBYEtrQ9XPsXMK&#10;7paSRbPfd6ft6+x7u6FDWHdKjYb9+xxEoj79h//aO63gZQqPL/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u5sMAAADbAAAADwAAAAAAAAAAAAAAAACYAgAAZHJzL2Rv&#10;d25yZXYueG1sUEsFBgAAAAAEAAQA9QAAAIgDAAAAAA==&#10;" path="m,l90,e" filled="f" strokeweight=".35136mm">
                  <v:path arrowok="t" o:connecttype="custom" o:connectlocs="0,0;90,0" o:connectangles="0,0"/>
                </v:shape>
                <v:shape id="Freeform 308" o:spid="_x0000_s1065" style="position:absolute;left:4123;top:223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MLfcMA&#10;AADbAAAADwAAAGRycy9kb3ducmV2LnhtbESP0WoCMRRE3wv9h3ALfdOstopsjSKK0gehqP2Ay+Z2&#10;szW5WZKsbvv1Rij0cZiZM8x82TsrLhRi41nBaFiAIK68brhW8HnaDmYgYkLWaD2Tgh+KsFw8Psyx&#10;1P7KB7ocUy0yhGOJCkxKbSllrAw5jEPfEmfvyweHKctQSx3wmuHOynFRTKXDhvOCwZbWhqrzsXMK&#10;fi0li2a/7067yex7t6GPsO6Uen7qV28gEvXpP/zXftcKXl/g/iX/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MLfcMAAADbAAAADwAAAAAAAAAAAAAAAACYAgAAZHJzL2Rv&#10;d25yZXYueG1sUEsFBgAAAAAEAAQA9QAAAIgDAAAAAA==&#10;" path="m,l90,e" filled="f" strokeweight=".35136mm">
                  <v:path arrowok="t" o:connecttype="custom" o:connectlocs="0,0;90,0" o:connectangles="0,0"/>
                </v:shape>
                <v:shape id="Freeform 309" o:spid="_x0000_s1066" style="position:absolute;left:4458;top:2214;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g9zsUA&#10;AADbAAAADwAAAGRycy9kb3ducmV2LnhtbESPQWvCQBSE74L/YXlCb7qxFU1TV0ktBSk9VO3F2zP7&#10;mo3Nvg3ZrcZ/3xUEj8PMfMPMl52txYlaXzlWMB4lIIgLpysuFXzv3ocpCB+QNdaOScGFPCwX/d4c&#10;M+3OvKHTNpQiQthnqMCE0GRS+sKQRT9yDXH0flxrMUTZllK3eI5wW8vHJJlKixXHBYMNrQwVv9s/&#10;GylvH+Y1PRzy5+PTKte7r/3Mf+6Vehh0+QuIQF24h2/ttVYwmcD1S/wB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qD3OxQAAANsAAAAPAAAAAAAAAAAAAAAAAJgCAABkcnMv&#10;ZG93bnJldi54bWxQSwUGAAAAAAQABAD1AAAAigMAAAAA&#10;" path="m,l19,e" filled="f" strokeweight="1.0587mm">
                  <v:path arrowok="t" o:connecttype="custom" o:connectlocs="0,0;19,0" o:connectangles="0,0"/>
                </v:shape>
                <v:shape id="Freeform 310" o:spid="_x0000_s1067" style="position:absolute;left:4423;top:224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Y2ksMA&#10;AADbAAAADwAAAGRycy9kb3ducmV2LnhtbESP0WoCMRRE3wv+Q7iCbzWraJGtUYqi+CCUaj/gsrnd&#10;bJvcLElWV7/eFAp9HGbmDLNc986KC4XYeFYwGRcgiCuvG64VfJ53zwsQMSFrtJ5JwY0irFeDpyWW&#10;2l/5gy6nVIsM4ViiApNSW0oZK0MO49i3xNn78sFhyjLUUge8ZrizcloUL9Jhw3nBYEsbQ9XPqXMK&#10;7paSRXM8duf9fPG939J72HRKjYb92yuIRH36D/+1D1rBbA6/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Y2ksMAAADbAAAADwAAAAAAAAAAAAAAAACYAgAAZHJzL2Rv&#10;d25yZXYueG1sUEsFBgAAAAAEAAQA9QAAAIgDAAAAAA==&#10;" path="m,l90,e" filled="f" strokeweight=".35136mm">
                  <v:path arrowok="t" o:connecttype="custom" o:connectlocs="0,0;90,0" o:connectangles="0,0"/>
                </v:shape>
                <v:shape id="Freeform 311" o:spid="_x0000_s1068" style="position:absolute;left:4423;top:218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So5cMA&#10;AADbAAAADwAAAGRycy9kb3ducmV2LnhtbESP0WoCMRRE3wX/IVyhb5pVWpGtUYqi9EEoaj/gsrnd&#10;bJvcLElWt369KRR8HGbmDLNc986KC4XYeFYwnRQgiCuvG64VfJ534wWImJA1Ws+k4JcirFfDwRJL&#10;7a98pMsp1SJDOJaowKTUllLGypDDOPEtcfa+fHCYsgy11AGvGe6snBXFXDpsOC8YbGljqPo5dU7B&#10;zVKyaA6H7rx/WXzvt/QRNp1ST6P+7RVEoj49wv/td63geQ5/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So5cMAAADbAAAADwAAAAAAAAAAAAAAAACYAgAAZHJzL2Rv&#10;d25yZXYueG1sUEsFBgAAAAAEAAQA9QAAAIgDAAAAAA==&#10;" path="m,l90,e" filled="f" strokeweight=".35136mm">
                  <v:path arrowok="t" o:connecttype="custom" o:connectlocs="0,0;90,0" o:connectangles="0,0"/>
                </v:shape>
                <v:shape id="Freeform 312" o:spid="_x0000_s1069" style="position:absolute;left:4767;top:2112;width:20;height:101;visibility:visible;mso-wrap-style:square;v-text-anchor:top" coordsize="20,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6+HsUA&#10;AADbAAAADwAAAGRycy9kb3ducmV2LnhtbESPT2vCQBTE74LfYXlCL0U3hra2MauIUujFg6mX3h7Z&#10;1/wx+3bJbk367bsFweMwM79h8u1oOnGl3jeWFSwXCQji0uqGKwXnz/f5KwgfkDV2lknBL3nYbqaT&#10;HDNtBz7RtQiViBD2GSqoQ3CZlL6syaBfWEccvW/bGwxR9pXUPQ4RbjqZJsmLNNhwXKjR0b6m8lL8&#10;GAXuyw9un7aHtNWHx2IYj3x+flPqYTbu1iACjeEevrU/tIKnFfx/iT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r4exQAAANsAAAAPAAAAAAAAAAAAAAAAAJgCAABkcnMv&#10;ZG93bnJldi54bWxQSwUGAAAAAAQABAD1AAAAigMAAAAA&#10;" path="m,100l,50,,e" filled="f" strokeweight=".35136mm">
                  <v:path arrowok="t" o:connecttype="custom" o:connectlocs="0,100;0,50;0,0" o:connectangles="0,0,0"/>
                </v:shape>
                <v:shape id="Freeform 313" o:spid="_x0000_s1070" style="position:absolute;left:4722;top:221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eZDL8A&#10;AADbAAAADwAAAGRycy9kb3ducmV2LnhtbERPzWoCMRC+F3yHMIK3mrXYIlujiFLxIEi1DzBsxs1q&#10;MlmSrK59+uZQ8Pjx/c+XvbPiRiE2nhVMxgUI4srrhmsFP6ev1xmImJA1Ws+k4EERlovByxxL7e/8&#10;TbdjqkUO4ViiApNSW0oZK0MO49i3xJk7++AwZRhqqQPec7iz8q0oPqTDhnODwZbWhqrrsXMKfi0l&#10;i2a/707b99llu6FDWHdKjYb96hNEoj49xf/unVYwzWPzl/wD5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l5kMvwAAANsAAAAPAAAAAAAAAAAAAAAAAJgCAABkcnMvZG93bnJl&#10;di54bWxQSwUGAAAAAAQABAD1AAAAhAMAAAAA&#10;" path="m,l90,e" filled="f" strokeweight=".35136mm">
                  <v:path arrowok="t" o:connecttype="custom" o:connectlocs="0,0;90,0" o:connectangles="0,0"/>
                </v:shape>
                <v:shape id="Freeform 314" o:spid="_x0000_s1071" style="position:absolute;left:4722;top:211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8l8MA&#10;AADbAAAADwAAAGRycy9kb3ducmV2LnhtbESP0WoCMRRE3wv+Q7hC32rWokW3RhGL0gehVP2Ay+Z2&#10;s21ysyRZ3fbrjSD0cZiZM8xi1TsrzhRi41nBeFSAIK68brhWcDpun2YgYkLWaD2Tgl+KsFoOHhZY&#10;an/hTzofUi0yhGOJCkxKbSllrAw5jCPfEmfvyweHKctQSx3wkuHOyueieJEOG84LBlvaGKp+Dp1T&#10;8GcpWTT7fXfcTWffuzf6CJtOqcdhv34FkahP/+F7+10rmMzh9iX/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s8l8MAAADbAAAADwAAAAAAAAAAAAAAAACYAgAAZHJzL2Rv&#10;d25yZXYueG1sUEsFBgAAAAAEAAQA9QAAAIgDAAAAAA==&#10;" path="m,l90,e" filled="f" strokeweight=".35136mm">
                  <v:path arrowok="t" o:connecttype="custom" o:connectlocs="0,0;90,0" o:connectangles="0,0"/>
                </v:shape>
                <v:shape id="Freeform 315" o:spid="_x0000_s1072" style="position:absolute;left:5056;top:2184;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nz978A&#10;AADbAAAADwAAAGRycy9kb3ducmV2LnhtbERPy4rCMBTdC/5DuMLsNHVgRKppEUHHcTf1tb0017aY&#10;3JQmaufvzWLA5eG8l3lvjXhQ5xvHCqaTBARx6XTDlYLjYTOeg/ABWaNxTAr+yEOeDQdLTLV78i89&#10;ilCJGMI+RQV1CG0qpS9rsugnriWO3NV1FkOEXSV1h88Ybo38TJKZtNhwbKixpXVN5a24WwXfcvtj&#10;W3PR/aq4FpXh/fl02Sv1MepXCxCB+vAW/7t3WsFXXB+/xB8gs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GfP3vwAAANsAAAAPAAAAAAAAAAAAAAAAAJgCAABkcnMvZG93bnJl&#10;di54bWxQSwUGAAAAAAQABAD1AAAAhAMAAAAA&#10;" path="m,l19,e" filled="f" strokeweight="1.1645mm">
                  <v:path arrowok="t" o:connecttype="custom" o:connectlocs="0,0;19,0" o:connectangles="0,0"/>
                </v:shape>
                <v:shape id="Freeform 316" o:spid="_x0000_s1073" style="position:absolute;left:5021;top:221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mTMIA&#10;AADbAAAADwAAAGRycy9kb3ducmV2LnhtbESP0WoCMRRE3wv+Q7hC32pWwSJbo4il4oNQqv2Ay+a6&#10;WU1uliSrW7/eCEIfh5k5w8yXvbPiQiE2nhWMRwUI4srrhmsFv4evtxmImJA1Ws+k4I8iLBeDlzmW&#10;2l/5hy77VIsM4ViiApNSW0oZK0MO48i3xNk7+uAwZRlqqQNeM9xZOSmKd+mw4bxgsKW1oeq875yC&#10;m6Vk0ex23WEznZ02n/Qd1p1Sr8N+9QEiUZ/+w8/2ViuYjuHxJf8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dKZMwgAAANsAAAAPAAAAAAAAAAAAAAAAAJgCAABkcnMvZG93&#10;bnJldi54bWxQSwUGAAAAAAQABAD1AAAAhwMAAAAA&#10;" path="m,l90,e" filled="f" strokeweight=".35136mm">
                  <v:path arrowok="t" o:connecttype="custom" o:connectlocs="0,0;90,0" o:connectangles="0,0"/>
                </v:shape>
                <v:shape id="Freeform 317" o:spid="_x0000_s1074" style="position:absolute;left:5021;top:2151;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Y4O8MA&#10;AADbAAAADwAAAGRycy9kb3ducmV2LnhtbESP0WoCMRRE3wv9h3CFvtWsgkW2xqVsUXwQitoPuGxu&#10;N9smN0uS1a1fbwoFH4eZOcOsqtFZcaYQO88KZtMCBHHjdcetgs/T5nkJIiZkjdYzKfilCNX68WGF&#10;pfYXPtD5mFqRIRxLVGBS6kspY2PIYZz6njh7Xz44TFmGVuqAlwx3Vs6L4kU67DgvGOypNtT8HAen&#10;4GopWTT7/XDaLpbf23f6CPWg1NNkfHsFkWhM9/B/e6cVLObw9yX/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Y4O8MAAADbAAAADwAAAAAAAAAAAAAAAACYAgAAZHJzL2Rv&#10;d25yZXYueG1sUEsFBgAAAAAEAAQA9QAAAIgDAAAAAA==&#10;" path="m,l90,e" filled="f" strokeweight=".35136mm">
                  <v:path arrowok="t" o:connecttype="custom" o:connectlocs="0,0;90,0" o:connectangles="0,0"/>
                </v:shape>
                <v:shape id="Freeform 318" o:spid="_x0000_s1075" style="position:absolute;left:5356;top:2175;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mFUr4A&#10;AADbAAAADwAAAGRycy9kb3ducmV2LnhtbESPwQrCMBBE74L/EFbwpqmKRapRRBS9qr14W5q1LTab&#10;2kStf28EweMwM2+Yxao1lXhS40rLCkbDCARxZnXJuYL0vBvMQDiPrLGyTAre5GC17HYWmGj74iM9&#10;Tz4XAcIuQQWF93UipcsKMuiGtiYO3tU2Bn2QTS51g68AN5UcR1EsDZYcFgqsaVNQdjs9jIJ4e9Ny&#10;Yy/pI2qnu8uZ43hv7kr1e+16DsJT6//hX/ugFUwn8P0Sf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ZhVK+AAAA2wAAAA8AAAAAAAAAAAAAAAAAmAIAAGRycy9kb3ducmV2&#10;LnhtbFBLBQYAAAAABAAEAPUAAACDAwAAAAA=&#10;" path="m,l19,e" filled="f" strokeweight="1.21mm">
                  <v:path arrowok="t" o:connecttype="custom" o:connectlocs="0,0;19,0" o:connectangles="0,0"/>
                </v:shape>
                <v:shape id="Freeform 319" o:spid="_x0000_s1076" style="position:absolute;left:5321;top:2210;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MF1MMA&#10;AADbAAAADwAAAGRycy9kb3ducmV2LnhtbESP0WoCMRRE3wv+Q7iCbzWraJGtUYqi+CCUaj/gsrnd&#10;bJvcLElWV7/eFAp9HGbmDLNc986KC4XYeFYwGRcgiCuvG64VfJ53zwsQMSFrtJ5JwY0irFeDpyWW&#10;2l/5gy6nVIsM4ViiApNSW0oZK0MO49i3xNn78sFhyjLUUge8ZrizcloUL9Jhw3nBYEsbQ9XPqXMK&#10;7paSRXM8duf9fPG939J72HRKjYb92yuIRH36D/+1D1rBfAa/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MF1MMAAADbAAAADwAAAAAAAAAAAAAAAACYAgAAZHJzL2Rv&#10;d25yZXYueG1sUEsFBgAAAAAEAAQA9QAAAIgDAAAAAA==&#10;" path="m,l90,e" filled="f" strokeweight=".35136mm">
                  <v:path arrowok="t" o:connecttype="custom" o:connectlocs="0,0;90,0" o:connectangles="0,0"/>
                </v:shape>
                <v:shape id="Freeform 320" o:spid="_x0000_s1077" style="position:absolute;left:5321;top:2141;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gT8IA&#10;AADbAAAADwAAAGRycy9kb3ducmV2LnhtbESP0WoCMRRE34X+Q7iFvmm2wopsjVIUxQdBqn7AZXO7&#10;WU1uliSr2359Uyj0cZiZM8xiNTgr7hRi61nB66QAQVx73XKj4HLejucgYkLWaD2Tgi+KsFo+jRZY&#10;af/gD7qfUiMyhGOFCkxKXSVlrA05jBPfEWfv0weHKcvQSB3wkeHOymlRzKTDlvOCwY7WhurbqXcK&#10;vi0li+Zw6M+7cn7dbegY1r1SL8/D+xuIREP6D/+191pBWcLvl/wD5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T6BPwgAAANsAAAAPAAAAAAAAAAAAAAAAAJgCAABkcnMvZG93&#10;bnJldi54bWxQSwUGAAAAAAQABAD1AAAAhwMAAAAA&#10;" path="m,l90,e" filled="f" strokeweight=".35136mm">
                  <v:path arrowok="t" o:connecttype="custom" o:connectlocs="0,0;90,0" o:connectangles="0,0"/>
                </v:shape>
                <v:shape id="Freeform 321" o:spid="_x0000_s1078" style="position:absolute;left:5655;top:2154;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GdQcIA&#10;AADbAAAADwAAAGRycy9kb3ducmV2LnhtbESP0YrCMBRE34X9h3AXfNNUi92lGkUWFsQXse4HXJq7&#10;TbW5KU3U6tcbQfBxmJkzzGLV20ZcqPO1YwWTcQKCuHS65krB3+F39A3CB2SNjWNScCMPq+XHYIG5&#10;dlfe06UIlYgQ9jkqMCG0uZS+NGTRj11LHL1/11kMUXaV1B1eI9w2cpokmbRYc1ww2NKPofJUnK2C&#10;tHR98Of1cVdM2232dUrN8Z4qNfzs13MQgfrwDr/aG61glsH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4Z1BwgAAANsAAAAPAAAAAAAAAAAAAAAAAJgCAABkcnMvZG93&#10;bnJldi54bWxQSwUGAAAAAAQABAD1AAAAhwMAAAAA&#10;" path="m,l19,e" filled="f" strokeweight="1.331mm">
                  <v:path arrowok="t" o:connecttype="custom" o:connectlocs="0,0;19,0" o:connectangles="0,0"/>
                </v:shape>
                <v:shape id="Freeform 322" o:spid="_x0000_s1079" style="position:absolute;left:5620;top:219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Gbo8MA&#10;AADbAAAADwAAAGRycy9kb3ducmV2LnhtbESP0WoCMRRE3wv+Q7iCbzVrQStboxSl4oNQqv2Ay+Z2&#10;s21ysyRZXf16UxB8HGbmDLNY9c6KE4XYeFYwGRcgiCuvG64VfB8/nucgYkLWaD2TggtFWC0HTwss&#10;tT/zF50OqRYZwrFEBSaltpQyVoYcxrFvibP344PDlGWopQ54znBn5UtRzKTDhvOCwZbWhqq/Q+cU&#10;XC0li2a/747b6fx3u6HPsO6UGg379zcQifr0CN/bO61g+gr/X/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Gbo8MAAADbAAAADwAAAAAAAAAAAAAAAACYAgAAZHJzL2Rv&#10;d25yZXYueG1sUEsFBgAAAAAEAAQA9QAAAIgDAAAAAA==&#10;" path="m,l90,e" filled="f" strokeweight=".35136mm">
                  <v:path arrowok="t" o:connecttype="custom" o:connectlocs="0,0;90,0" o:connectangles="0,0"/>
                </v:shape>
                <v:shape id="Freeform 323" o:spid="_x0000_s1080" style="position:absolute;left:5620;top:2116;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4P0cAA&#10;AADbAAAADwAAAGRycy9kb3ducmV2LnhtbERP3WrCMBS+F3yHcAa703QDh3SmRZTJLgSZ7gEOzVnT&#10;mZyUJNXq05uLwS4/vv9VPTorLhRi51nBy7wAQdx43XGr4Pv0MVuCiAlZo/VMCm4Uoa6mkxWW2l/5&#10;iy7H1IocwrFEBSalvpQyNoYcxrnviTP344PDlGFopQ54zeHOyteieJMOO84NBnvaGGrOx8EpuFtK&#10;Fs1+P5x2i+XvbkuHsBmUen4a1+8gEo3pX/zn/tQKFnls/pJ/gKw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4P0cAAAADbAAAADwAAAAAAAAAAAAAAAACYAgAAZHJzL2Rvd25y&#10;ZXYueG1sUEsFBgAAAAAEAAQA9QAAAIUDAAAAAA==&#10;" path="m,l90,e" filled="f" strokeweight=".35136mm">
                  <v:path arrowok="t" o:connecttype="custom" o:connectlocs="0,0;90,0" o:connectangles="0,0"/>
                </v:shape>
                <v:shape id="Freeform 324" o:spid="_x0000_s1081" style="position:absolute;left:5954;top:2162;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OddMIA&#10;AADbAAAADwAAAGRycy9kb3ducmV2LnhtbESPUWvCQBCE3wv+h2MF3+pFQbHRU6RUsY/G/oAltybR&#10;3F7MrZr8+16h4OMwM98wq03navWgNlSeDUzGCSji3NuKCwM/p937AlQQZIu1ZzLQU4DNevC2wtT6&#10;Jx/pkUmhIoRDigZKkSbVOuQlOQxj3xBH7+xbhxJlW2jb4jPCXa2nSTLXDiuOCyU29FlSfs3uzsAp&#10;nyxEsia5f1/O/dd+2/vbvDJmNOy2S1BCnbzC/+2DNTD7gL8v8Qfo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Q510wgAAANsAAAAPAAAAAAAAAAAAAAAAAJgCAABkcnMvZG93&#10;bnJldi54bWxQSwUGAAAAAAQABAD1AAAAhwMAAAAA&#10;" path="m,l19,e" filled="f" strokeweight="3.73pt">
                  <v:path arrowok="t" o:connecttype="custom" o:connectlocs="0,0;19,0" o:connectangles="0,0"/>
                </v:shape>
                <v:shape id="Freeform 325" o:spid="_x0000_s1082" style="position:absolute;left:5919;top:2200;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TJar8A&#10;AADbAAAADwAAAGRycy9kb3ducmV2LnhtbERPzWoCMRC+C75DGKE3zVqoyNYoolR6EETtAwybcbOa&#10;TJYkq9s+fXMQPH58/4tV76y4U4iNZwXTSQGCuPK64VrBz/lrPAcRE7JG65kU/FKE1XI4WGCp/YOP&#10;dD+lWuQQjiUqMCm1pZSxMuQwTnxLnLmLDw5ThqGWOuAjhzsr34tiJh02nBsMtrQxVN1OnVPwZylZ&#10;NPt9d959zK+7LR3CplPqbdSvP0Ek6tNL/HR/awWzvD5/yT9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VMlqvwAAANsAAAAPAAAAAAAAAAAAAAAAAJgCAABkcnMvZG93bnJl&#10;di54bWxQSwUGAAAAAAQABAD1AAAAhAMAAAAA&#10;" path="m,l90,e" filled="f" strokeweight=".35136mm">
                  <v:path arrowok="t" o:connecttype="custom" o:connectlocs="0,0;90,0" o:connectangles="0,0"/>
                </v:shape>
                <v:shape id="Freeform 326" o:spid="_x0000_s1083" style="position:absolute;left:5919;top:2125;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hs8cIA&#10;AADbAAAADwAAAGRycy9kb3ducmV2LnhtbESP0WoCMRRE3wv+Q7iCbzWroMhqlKIoPgil6gdcNreb&#10;bZObJcnq6tc3hUIfh5k5w6w2vbPiRiE2nhVMxgUI4srrhmsF18v+dQEiJmSN1jMpeFCEzXrwssJS&#10;+zt/0O2capEhHEtUYFJqSyljZchhHPuWOHufPjhMWYZa6oD3DHdWTotiLh02nBcMtrQ1VH2fO6fg&#10;aSlZNKdTdznMFl+HHb2HbafUaNi/LUEk6tN/+K991ArmE/j9kn+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GGzxwgAAANsAAAAPAAAAAAAAAAAAAAAAAJgCAABkcnMvZG93&#10;bnJldi54bWxQSwUGAAAAAAQABAD1AAAAhwMAAAAA&#10;" path="m,l90,e" filled="f" strokeweight=".35136mm">
                  <v:path arrowok="t" o:connecttype="custom" o:connectlocs="0,0;90,0" o:connectangles="0,0"/>
                </v:shape>
                <v:shape id="Freeform 327" o:spid="_x0000_s1084" style="position:absolute;left:6254;top:2171;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n8IA&#10;AADbAAAADwAAAGRycy9kb3ducmV2LnhtbESPQYvCMBSE7wv7H8Jb8FLWVA+ydI0iBcFrq6DeHs3b&#10;pmzzUptY6783guBxmJlvmOV6tK0YqPeNYwWzaQqCuHK64VrBYb/9/gHhA7LG1jEpuJOH9erzY4mZ&#10;djcuaChDLSKEfYYKTAhdJqWvDFn0U9cRR+/P9RZDlH0tdY+3CLetnKfpQlpsOC4Y7Cg3VP2XV6vg&#10;ZIrkcEmS/F6ej+6yOefFIBulJl/j5hdEoDG8w6/2TitYzOH5Jf4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F/+fwgAAANsAAAAPAAAAAAAAAAAAAAAAAJgCAABkcnMvZG93&#10;bnJldi54bWxQSwUGAAAAAAQABAD1AAAAhwMAAAAA&#10;" path="m,l19,e" filled="f" strokeweight="1.3462mm">
                  <v:path arrowok="t" o:connecttype="custom" o:connectlocs="0,0;19,0" o:connectangles="0,0"/>
                </v:shape>
                <v:shape id="Freeform 328" o:spid="_x0000_s1085" style="position:absolute;left:6219;top:220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ZXHcMA&#10;AADbAAAADwAAAGRycy9kb3ducmV2LnhtbESP0WoCMRRE3wX/IVyhb5rVUpGtUYqi9EEoaj/gsrnd&#10;bJvcLElWt369KRR8HGbmDLNc986KC4XYeFYwnRQgiCuvG64VfJ534wWImJA1Ws+k4JcirFfDwRJL&#10;7a98pMsp1SJDOJaowKTUllLGypDDOPEtcfa+fHCYsgy11AGvGe6snBXFXDpsOC8YbGljqPo5dU7B&#10;zVKyaA6H7rx/WXzvt/QRNp1ST6P+7RVEoj49wv/td61g/gx/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ZXHcMAAADbAAAADwAAAAAAAAAAAAAAAACYAgAAZHJzL2Rv&#10;d25yZXYueG1sUEsFBgAAAAAEAAQA9QAAAIgDAAAAAA==&#10;" path="m,l90,e" filled="f" strokeweight=".35136mm">
                  <v:path arrowok="t" o:connecttype="custom" o:connectlocs="0,0;90,0" o:connectangles="0,0"/>
                </v:shape>
                <v:shape id="Freeform 329" o:spid="_x0000_s1086" style="position:absolute;left:6219;top:213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PacMA&#10;AADbAAAADwAAAGRycy9kb3ducmV2LnhtbESP0WoCMRRE3wX/IVyhb5pVWpGtUYqi9EEoaj/gsrnd&#10;bJvcLElWt369KRR8HGbmDLNc986KC4XYeFYwnRQgiCuvG64VfJ534wWImJA1Ws+k4JcirFfDwRJL&#10;7a98pMsp1SJDOJaowKTUllLGypDDOPEtcfa+fHCYsgy11AGvGe6snBXFXDpsOC8YbGljqPo5dU7B&#10;zVKyaA6H7rx/WXzvt/QRNp1ST6P+7RVEoj49wv/td61g/gx/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2/PacMAAADbAAAADwAAAAAAAAAAAAAAAACYAgAAZHJzL2Rv&#10;d25yZXYueG1sUEsFBgAAAAAEAAQA9QAAAIgDAAAAAA==&#10;" path="m,l90,e" filled="f" strokeweight=".35136mm">
                  <v:path arrowok="t" o:connecttype="custom" o:connectlocs="0,0;90,0" o:connectangles="0,0"/>
                </v:shape>
                <v:shape id="Freeform 330" o:spid="_x0000_s1087" style="position:absolute;left:6553;top:2192;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i8IA&#10;AADbAAAADwAAAGRycy9kb3ducmV2LnhtbESP0YrCMBRE34X9h3AXfNNUi92lGkUWFsQXse4HXJq7&#10;TbW5KU3U6tcbQfBxmJkzzGLV20ZcqPO1YwWTcQKCuHS65krB3+F39A3CB2SNjWNScCMPq+XHYIG5&#10;dlfe06UIlYgQ9jkqMCG0uZS+NGTRj11LHL1/11kMUXaV1B1eI9w2cpokmbRYc1ww2NKPofJUnK2C&#10;tHR98Of1cVdM2232dUrN8Z4qNfzs13MQgfrwDr/aG60gm8H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mLwgAAANsAAAAPAAAAAAAAAAAAAAAAAJgCAABkcnMvZG93&#10;bnJldi54bWxQSwUGAAAAAAQABAD1AAAAhwMAAAAA&#10;" path="m,l19,e" filled="f" strokeweight="1.331mm">
                  <v:path arrowok="t" o:connecttype="custom" o:connectlocs="0,0;19,0" o:connectangles="0,0"/>
                </v:shape>
                <v:shape id="Freeform 331" o:spid="_x0000_s1088" style="position:absolute;left:6518;top:2230;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H0hcMA&#10;AADbAAAADwAAAGRycy9kb3ducmV2LnhtbESP3WoCMRSE7wt9h3AKvavZCl1ka5SiKF4IxZ8HOGxO&#10;N6vJyZJkddunbwTBy2FmvmGm88FZcaEQW88K3kcFCOLa65YbBcfD6m0CIiZkjdYzKfilCPPZ89MU&#10;K+2vvKPLPjUiQzhWqMCk1FVSxtqQwzjyHXH2fnxwmLIMjdQBrxnurBwXRSkdtpwXDHa0MFSf971T&#10;8GcpWTTbbX9Yf0xO6yV9h0Wv1OvL8PUJItGQHuF7e6MVlCXcvu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H0hcMAAADbAAAADwAAAAAAAAAAAAAAAACYAgAAZHJzL2Rv&#10;d25yZXYueG1sUEsFBgAAAAAEAAQA9QAAAIgDAAAAAA==&#10;" path="m,l90,e" filled="f" strokeweight=".35136mm">
                  <v:path arrowok="t" o:connecttype="custom" o:connectlocs="0,0;90,0" o:connectangles="0,0"/>
                </v:shape>
                <v:shape id="Freeform 332" o:spid="_x0000_s1089" style="position:absolute;left:6518;top:2155;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1RHsMA&#10;AADbAAAADwAAAGRycy9kb3ducmV2LnhtbESP0WoCMRRE3wv+Q7iCbzWroJWtUYqi+CCUaj/gsrnd&#10;bJvcLElWV7/eFAp9HGbmDLNc986KC4XYeFYwGRcgiCuvG64VfJ53zwsQMSFrtJ5JwY0irFeDpyWW&#10;2l/5gy6nVIsM4ViiApNSW0oZK0MO49i3xNn78sFhyjLUUge8ZrizcloUc+mw4bxgsKWNoern1DkF&#10;d0vJojkeu/N+tvjeb+k9bDqlRsP+7RVEoj79h//aB61g/gK/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1RHsMAAADbAAAADwAAAAAAAAAAAAAAAACYAgAAZHJzL2Rv&#10;d25yZXYueG1sUEsFBgAAAAAEAAQA9QAAAIgDAAAAAA==&#10;" path="m,l90,e" filled="f" strokeweight=".35136mm">
                  <v:path arrowok="t" o:connecttype="custom" o:connectlocs="0,0;90,0" o:connectangles="0,0"/>
                </v:shape>
                <v:shape id="Freeform 333" o:spid="_x0000_s1090" style="position:absolute;left:6862;top:2077;width:20;height:111;visibility:visible;mso-wrap-style:square;v-text-anchor:top" coordsize="20,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1Dw8AA&#10;AADbAAAADwAAAGRycy9kb3ducmV2LnhtbERPzWoCMRC+F3yHMEJvNasHka1RrGC1VApr+wDTzewP&#10;3Uy2m6jp2zsHoceP73+5Tq5TFxpC69nAdJKBIi69bbk28PW5e1qAChHZYueZDPxRgPVq9LDE3Por&#10;F3Q5xVpJCIccDTQx9rnWoWzIYZj4nli4yg8Oo8Ch1nbAq4S7Ts+ybK4dtiwNDfa0baj8OZ2dgfl3&#10;hlW/fz1WyW3eP363L2+pKIx5HKfNM6hIKf6L7+6DFZ+MlS/yA/Tq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B1Dw8AAAADbAAAADwAAAAAAAAAAAAAAAACYAgAAZHJzL2Rvd25y&#10;ZXYueG1sUEsFBgAAAAAEAAQA9QAAAIUDAAAAAA==&#10;" path="m,110l,55,,e" filled="f" strokeweight=".35136mm">
                  <v:path arrowok="t" o:connecttype="custom" o:connectlocs="0,110;0,55;0,0" o:connectangles="0,0,0"/>
                </v:shape>
                <v:shape id="Freeform 334" o:spid="_x0000_s1091" style="position:absolute;left:6817;top:218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5g98MA&#10;AADbAAAADwAAAGRycy9kb3ducmV2LnhtbESP0WoCMRRE34X+Q7iFvmm2BUVXoxSL0gehVP2Ay+a6&#10;WU1uliSr2369EQp9HGbmDLNY9c6KK4XYeFbwOipAEFdeN1wrOB42wymImJA1Ws+k4IcirJZPgwWW&#10;2t/4m677VIsM4ViiApNSW0oZK0MO48i3xNk7+eAwZRlqqQPeMtxZ+VYUE+mw4bxgsKW1oeqy75yC&#10;X0vJotntusN2PD1vP+grrDulXp779zmIRH36D/+1P7WCyQweX/IP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W5g98MAAADbAAAADwAAAAAAAAAAAAAAAACYAgAAZHJzL2Rv&#10;d25yZXYueG1sUEsFBgAAAAAEAAQA9QAAAIgDAAAAAA==&#10;" path="m,l90,e" filled="f" strokeweight=".35136mm">
                  <v:path arrowok="t" o:connecttype="custom" o:connectlocs="0,0;90,0" o:connectangles="0,0"/>
                </v:shape>
                <v:shape id="Freeform 335" o:spid="_x0000_s1092" style="position:absolute;left:6817;top:207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1ft78A&#10;AADbAAAADwAAAGRycy9kb3ducmV2LnhtbERPzWoCMRC+F3yHMIK3mrVgK1ujiFLxIEi1DzBsxs1q&#10;MlmSrK59+uZQ8Pjx/c+XvbPiRiE2nhVMxgUI4srrhmsFP6ev1xmImJA1Ws+k4EERlovByxxL7e/8&#10;TbdjqkUO4ViiApNSW0oZK0MO49i3xJk7++AwZRhqqQPec7iz8q0o3qXDhnODwZbWhqrrsXMKfi0l&#10;i2a/707b6eyy3dAhrDulRsN+9QkiUZ+e4n/3Tiv4yOvzl/wD5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jV+3vwAAANsAAAAPAAAAAAAAAAAAAAAAAJgCAABkcnMvZG93bnJl&#10;di54bWxQSwUGAAAAAAQABAD1AAAAhAMAAAAA&#10;" path="m,l90,e" filled="f" strokeweight=".35136mm">
                  <v:path arrowok="t" o:connecttype="custom" o:connectlocs="0,0;90,0" o:connectangles="0,0"/>
                </v:shape>
                <v:shape id="Freeform 336" o:spid="_x0000_s1093" style="position:absolute;left:7162;top:2106;width:20;height:113;visibility:visible;mso-wrap-style:square;v-text-anchor:top" coordsize="20,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m5NsEA&#10;AADbAAAADwAAAGRycy9kb3ducmV2LnhtbESPzQrCMBCE74LvEFbwIpoq+EM1igiCiBe1CN6WZm2L&#10;zaY0UevbG0HwOMzMN8xi1ZhSPKl2hWUFw0EEgji1uuBMQXLe9mcgnEfWWFomBW9ysFq2WwuMtX3x&#10;kZ4nn4kAYRejgtz7KpbSpTkZdANbEQfvZmuDPsg6k7rGV4CbUo6iaCINFhwWcqxok1N6Pz2MgjRa&#10;9y586E3c+7rXVTI+XEeXmVLdTrOeg/DU+H/4195pBdMhfL+EHyCX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JuTbBAAAA2wAAAA8AAAAAAAAAAAAAAAAAmAIAAGRycy9kb3du&#10;cmV2LnhtbFBLBQYAAAAABAAEAPUAAACGAwAAAAA=&#10;" path="m,112l,56,,e" filled="f" strokeweight=".35136mm">
                  <v:path arrowok="t" o:connecttype="custom" o:connectlocs="0,112;0,56;0,0" o:connectangles="0,0,0"/>
                </v:shape>
                <v:shape id="Freeform 337" o:spid="_x0000_s1094" style="position:absolute;left:7117;top:221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NkW8MA&#10;AADbAAAADwAAAGRycy9kb3ducmV2LnhtbESP0WoCMRRE3wv+Q7iCbzWr0FZWoxSl4oMgVT/gsrnd&#10;bJvcLElWV7++EQp9HGbmDLNY9c6KC4XYeFYwGRcgiCuvG64VnE8fzzMQMSFrtJ5JwY0irJaDpwWW&#10;2l/5ky7HVIsM4ViiApNSW0oZK0MO49i3xNn78sFhyjLUUge8ZrizcloUr9Jhw3nBYEtrQ9XPsXMK&#10;7paSRbPfd6fty+x7u6FDWHdKjYb9+xxEoj79h//aO63gbQqPL/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NkW8MAAADbAAAADwAAAAAAAAAAAAAAAACYAgAAZHJzL2Rv&#10;d25yZXYueG1sUEsFBgAAAAAEAAQA9QAAAIgDAAAAAA==&#10;" path="m,l90,e" filled="f" strokeweight=".35136mm">
                  <v:path arrowok="t" o:connecttype="custom" o:connectlocs="0,0;90,0" o:connectangles="0,0"/>
                </v:shape>
                <v:shape id="Freeform 338" o:spid="_x0000_s1095" style="position:absolute;left:7117;top:2106;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BwMMA&#10;AADbAAAADwAAAGRycy9kb3ducmV2LnhtbESP0WoCMRRE3wv9h3ALfdOslqpsjSKK0gehqP2Ay+Z2&#10;szW5WZKsbvv1Rij0cZiZM8x82TsrLhRi41nBaFiAIK68brhW8HnaDmYgYkLWaD2Tgh+KsFw8Psyx&#10;1P7KB7ocUy0yhGOJCkxKbSllrAw5jEPfEmfvyweHKctQSx3wmuHOynFRTKTDhvOCwZbWhqrzsXMK&#10;fi0li2a/706719n3bkMfYd0p9fzUr95AJOrTf/iv/a4VTF/g/iX/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BwMMAAADbAAAADwAAAAAAAAAAAAAAAACYAgAAZHJzL2Rv&#10;d25yZXYueG1sUEsFBgAAAAAEAAQA9QAAAIgDAAAAAA==&#10;" path="m,l90,e" filled="f" strokeweight=".35136mm">
                  <v:path arrowok="t" o:connecttype="custom" o:connectlocs="0,0;90,0" o:connectangles="0,0"/>
                </v:shape>
                <v:shape id="Freeform 339" o:spid="_x0000_s1096" style="position:absolute;left:7461;top:2095;width:20;height:118;visibility:visible;mso-wrap-style:square;v-text-anchor:top" coordsize="20,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o/PMQA&#10;AADbAAAADwAAAGRycy9kb3ducmV2LnhtbESPQWsCMRSE74X+h/AKvdVsi6hsjSItQvFQuquX3h7J&#10;M7u6eVmSqOu/bwqCx2FmvmHmy8F14kwhtp4VvI4KEMTam5atgt12/TIDEROywc4zKbhShOXi8WGO&#10;pfEXruhcJysyhGOJCpqU+lLKqBtyGEe+J87e3geHKctgpQl4yXDXybeimEiHLeeFBnv6aEgf65NT&#10;cLA/n1WYRhur2fp3U0/092mslXp+GlbvIBIN6R6+tb+MgukY/r/k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aPzzEAAAA2wAAAA8AAAAAAAAAAAAAAAAAmAIAAGRycy9k&#10;b3ducmV2LnhtbFBLBQYAAAAABAAEAPUAAACJAwAAAAA=&#10;" path="m,117l,58,,e" filled="f" strokeweight=".35136mm">
                  <v:path arrowok="t" o:connecttype="custom" o:connectlocs="0,117;0,58;0,0" o:connectangles="0,0,0"/>
                </v:shape>
                <v:shape id="Freeform 340" o:spid="_x0000_s1097" style="position:absolute;left:7416;top:221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r8L8MA&#10;AADbAAAADwAAAGRycy9kb3ducmV2LnhtbESP0WoCMRRE3wv+Q7iCbzVrQStboxSl4oNQqv2Ay+Z2&#10;s21ysyRZXf16UxB8HGbmDLNY9c6KE4XYeFYwGRcgiCuvG64VfB8/nucgYkLWaD2TggtFWC0HTwss&#10;tT/zF50OqRYZwrFEBSaltpQyVoYcxrFvibP344PDlGWopQ54znBn5UtRzKTDhvOCwZbWhqq/Q+cU&#10;XC0li2a/747b6fx3u6HPsO6UGg379zcQifr0CN/bO63gdQr/X/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r8L8MAAADbAAAADwAAAAAAAAAAAAAAAACYAgAAZHJzL2Rv&#10;d25yZXYueG1sUEsFBgAAAAAEAAQA9QAAAIgDAAAAAA==&#10;" path="m,l90,e" filled="f" strokeweight=".35136mm">
                  <v:path arrowok="t" o:connecttype="custom" o:connectlocs="0,0;90,0" o:connectangles="0,0"/>
                </v:shape>
                <v:shape id="Freeform 341" o:spid="_x0000_s1098" style="position:absolute;left:7416;top:2095;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hiWMMA&#10;AADbAAAADwAAAGRycy9kb3ducmV2LnhtbESP0WoCMRRE3wv+Q7iCbzWroJWtUYqi+CCUaj/gsrnd&#10;bJvcLElWV7/eFAp9HGbmDLNc986KC4XYeFYwGRcgiCuvG64VfJ53zwsQMSFrtJ5JwY0irFeDpyWW&#10;2l/5gy6nVIsM4ViiApNSW0oZK0MO49i3xNn78sFhyjLUUge8ZrizcloUc+mw4bxgsKWNoern1DkF&#10;d0vJojkeu/N+tvjeb+k9bDqlRsP+7RVEoj79h//aB63gZQ6/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hiWMMAAADbAAAADwAAAAAAAAAAAAAAAACYAgAAZHJzL2Rv&#10;d25yZXYueG1sUEsFBgAAAAAEAAQA9QAAAIgDAAAAAA==&#10;" path="m,l90,e" filled="f" strokeweight=".35136mm">
                  <v:path arrowok="t" o:connecttype="custom" o:connectlocs="0,0;90,0" o:connectangles="0,0"/>
                </v:shape>
                <v:shape id="Freeform 342" o:spid="_x0000_s1099" style="position:absolute;left:7760;top:2102;width:20;height:112;visibility:visible;mso-wrap-style:square;v-text-anchor:top" coordsize="20,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cw1MUA&#10;AADbAAAADwAAAGRycy9kb3ducmV2LnhtbESP3WrCQBSE7wu+w3IE7+rGglWiq4gibaUo/kDw7pA9&#10;JsHs2ZBdk/Tt3UKhl8PMfMPMl50pRUO1KywrGA0jEMSp1QVnCi7n7esUhPPIGkvLpOCHHCwXvZc5&#10;xtq2fKTm5DMRIOxiVJB7X8VSujQng25oK+Lg3Wxt0AdZZ1LX2Aa4KeVbFL1LgwWHhRwrWueU3k8P&#10;o2DdfIzHq+/2+pUk2cHuN8ku3SZKDfrdagbCU+f/w3/tT61gMoHfL+EH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zDUxQAAANsAAAAPAAAAAAAAAAAAAAAAAJgCAABkcnMv&#10;ZG93bnJldi54bWxQSwUGAAAAAAQABAD1AAAAigMAAAAA&#10;" path="m,111l,55,,e" filled="f" strokeweight=".35136mm">
                  <v:path arrowok="t" o:connecttype="custom" o:connectlocs="0,111;0,55;0,0" o:connectangles="0,0,0"/>
                </v:shape>
                <v:shape id="Freeform 343" o:spid="_x0000_s1100" style="position:absolute;left:7715;top:221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Tsb8A&#10;AADbAAAADwAAAGRycy9kb3ducmV2LnhtbERPzWoCMRC+F3yHMIK3mrVgK1ujiFLxIEi1DzBsxs1q&#10;MlmSrK59+uZQ8Pjx/c+XvbPiRiE2nhVMxgUI4srrhmsFP6ev1xmImJA1Ws+k4EERlovByxxL7e/8&#10;TbdjqkUO4ViiApNSW0oZK0MO49i3xJk7++AwZRhqqQPec7iz8q0o3qXDhnODwZbWhqrrsXMKfi0l&#10;i2a/707b6eyy3dAhrDulRsN+9QkiUZ+e4n/3Tiv4yGPzl/wD5O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1OxvwAAANsAAAAPAAAAAAAAAAAAAAAAAJgCAABkcnMvZG93bnJl&#10;di54bWxQSwUGAAAAAAQABAD1AAAAhAMAAAAA&#10;" path="m,l90,e" filled="f" strokeweight=".35136mm">
                  <v:path arrowok="t" o:connecttype="custom" o:connectlocs="0,0;90,0" o:connectangles="0,0"/>
                </v:shape>
                <v:shape id="Freeform 344" o:spid="_x0000_s1101" style="position:absolute;left:7715;top:210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f2KsMA&#10;AADbAAAADwAAAGRycy9kb3ducmV2LnhtbESP0WoCMRRE3wv+Q7hC32rWgla3RhGL0gehVP2Ay+Z2&#10;s21ysyRZ3fbrjSD0cZiZM8xi1TsrzhRi41nBeFSAIK68brhWcDpun2YgYkLWaD2Tgl+KsFoOHhZY&#10;an/hTzofUi0yhGOJCkxKbSllrAw5jCPfEmfvyweHKctQSx3wkuHOyueimEqHDecFgy1tDFU/h84p&#10;+LOULJr9vjvuJrPv3Rt9hE2n1OOwX7+CSNSn//C9/a4VvMzh9iX/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f2KsMAAADbAAAADwAAAAAAAAAAAAAAAACYAgAAZHJzL2Rv&#10;d25yZXYueG1sUEsFBgAAAAAEAAQA9QAAAIgDAAAAAA==&#10;" path="m,l90,e" filled="f" strokeweight=".35136mm">
                  <v:path arrowok="t" o:connecttype="custom" o:connectlocs="0,0;90,0" o:connectangles="0,0"/>
                </v:shape>
                <v:shape id="Freeform 345" o:spid="_x0000_s1102" style="position:absolute;left:8060;top:2187;width:20;height:105;visibility:visible;mso-wrap-style:square;v-text-anchor:top" coordsize="20,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o+8IA&#10;AADbAAAADwAAAGRycy9kb3ducmV2LnhtbERPz2vCMBS+D/Y/hCfsNlPHkFKNRQRBhiDrPOjt2Tyb&#10;0ualSzLt9tcvh8GOH9/vZTnaXtzIh9axgtk0A0FcO91yo+D4sX3OQYSIrLF3TAq+KUC5enxYYqHd&#10;nd/pVsVGpBAOBSowMQ6FlKE2ZDFM3UCcuKvzFmOCvpHa4z2F216+ZNlcWmw5NRgcaGOo7qovq4Ar&#10;89qdLm+n/Tnf+t3nz6Ge7w9KPU3G9QJEpDH+i//cO60gT+vT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Cj7wgAAANsAAAAPAAAAAAAAAAAAAAAAAJgCAABkcnMvZG93&#10;bnJldi54bWxQSwUGAAAAAAQABAD1AAAAhwMAAAAA&#10;" path="m,105l,52,,e" filled="f" strokeweight=".35136mm">
                  <v:path arrowok="t" o:connecttype="custom" o:connectlocs="0,105;0,52;0,0" o:connectangles="0,0,0"/>
                </v:shape>
                <v:shape id="Freeform 346" o:spid="_x0000_s1103" style="position:absolute;left:8015;top:229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SKC8MA&#10;AADbAAAADwAAAGRycy9kb3ducmV2LnhtbESP3WoCMRSE7wt9h3AKvatZhcqyNUqxKL0QxJ8HOGxO&#10;N6vJyZJkdevTm0LBy2FmvmFmi8FZcaEQW88KxqMCBHHtdcuNguNh9VaCiAlZo/VMCn4pwmL+/DTD&#10;Svsr7+iyT43IEI4VKjApdZWUsTbkMI58R5y9Hx8cpixDI3XAa4Y7KydFMZUOW84LBjtaGqrP+94p&#10;uFlKFs1m0x/W7+Vp/UXbsOyVen0ZPj9AJBrSI/zf/tYKyjH8fck/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xSKC8MAAADbAAAADwAAAAAAAAAAAAAAAACYAgAAZHJzL2Rv&#10;d25yZXYueG1sUEsFBgAAAAAEAAQA9QAAAIgDAAAAAA==&#10;" path="m,l90,e" filled="f" strokeweight=".35136mm">
                  <v:path arrowok="t" o:connecttype="custom" o:connectlocs="0,0;90,0" o:connectangles="0,0"/>
                </v:shape>
                <v:shape id="Freeform 347" o:spid="_x0000_s1104" style="position:absolute;left:8015;top:218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YUfMMA&#10;AADbAAAADwAAAGRycy9kb3ducmV2LnhtbESP3WoCMRSE7wu+QzhC72q2QmVZjVIslV4I4s8DHDbH&#10;zWpysiRZ3fbpm0LBy2FmvmEWq8FZcaMQW88KXicFCOLa65YbBafj50sJIiZkjdYzKfimCKvl6GmB&#10;lfZ33tPtkBqRIRwrVGBS6iopY23IYZz4jjh7Zx8cpixDI3XAe4Y7K6dFMZMOW84LBjtaG6qvh94p&#10;+LGULJrttj9u3srL5oN2Yd0r9Twe3ucgEg3pEf5vf2kF5RT+vu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YUfMMAAADbAAAADwAAAAAAAAAAAAAAAACYAgAAZHJzL2Rv&#10;d25yZXYueG1sUEsFBgAAAAAEAAQA9QAAAIgDAAAAAA==&#10;" path="m,l90,e" filled="f" strokeweight=".35136mm">
                  <v:path arrowok="t" o:connecttype="custom" o:connectlocs="0,0;90,0" o:connectangles="0,0"/>
                </v:shape>
                <v:shape id="Freeform 348" o:spid="_x0000_s1105" style="position:absolute;left:8060;top:2350;width:20;height:140;visibility:visible;mso-wrap-style:square;v-text-anchor:top" coordsize="20,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ElMUA&#10;AADbAAAADwAAAGRycy9kb3ducmV2LnhtbESPQWvCQBSE74L/YXlCb7qpQpE0GynVSimI1BSkt0f2&#10;uQnNvo3ZrcZ/7wqCx2FmvmGyRW8bcaLO144VPE8SEMSl0zUbBT/Fx3gOwgdkjY1jUnAhD4t8OMgw&#10;1e7M33TaBSMihH2KCqoQ2lRKX1Zk0U9cSxy9g+sshig7I3WH5wi3jZwmyYu0WHNcqLCl94rKv92/&#10;VRD2m9/VYb+dFV9mfVyZel0searU06h/ewURqA+P8L39qRXMZ3D7En+Az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JYSUxQAAANsAAAAPAAAAAAAAAAAAAAAAAJgCAABkcnMv&#10;ZG93bnJldi54bWxQSwUGAAAAAAQABAD1AAAAigMAAAAA&#10;" path="m,139l,69,,e" filled="f" strokeweight=".35136mm">
                  <v:path arrowok="t" o:connecttype="custom" o:connectlocs="0,139;0,69;0,0" o:connectangles="0,0,0"/>
                </v:shape>
                <v:shape id="Freeform 349" o:spid="_x0000_s1106" style="position:absolute;left:8015;top:2490;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pk8MA&#10;AADbAAAADwAAAGRycy9kb3ducmV2LnhtbESP3WoCMRSE74W+QziF3mm2pZVla5RiqXghiD8PcNic&#10;blaTkyXJ6tanb4RCL4eZ+YaZLQZnxYVCbD0reJ4UIIhrr1tuFBwPX+MSREzIGq1nUvBDERbzh9EM&#10;K+2vvKPLPjUiQzhWqMCk1FVSxtqQwzjxHXH2vn1wmLIMjdQBrxnurHwpiql02HJeMNjR0lB93vdO&#10;wc1Ssmg2m/6weitPq0/ahmWv1NPj8PEOItGQ/sN/7bVWUL7C/Uv+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Mpk8MAAADbAAAADwAAAAAAAAAAAAAAAACYAgAAZHJzL2Rv&#10;d25yZXYueG1sUEsFBgAAAAAEAAQA9QAAAIgDAAAAAA==&#10;" path="m,l90,e" filled="f" strokeweight=".35136mm">
                  <v:path arrowok="t" o:connecttype="custom" o:connectlocs="0,0;90,0" o:connectangles="0,0"/>
                </v:shape>
                <v:shape id="Freeform 350" o:spid="_x0000_s1107" style="position:absolute;left:8015;top:2350;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CMMA&#10;AADbAAAADwAAAGRycy9kb3ducmV2LnhtbESP3WoCMRSE7wu+QzhC72q2BWVZjVIslV4I4s8DHDbH&#10;zWpysiRZ3fbpm0LBy2FmvmEWq8FZcaMQW88KXicFCOLa65YbBafj50sJIiZkjdYzKfimCKvl6GmB&#10;lfZ33tPtkBqRIRwrVGBS6iopY23IYZz4jjh7Zx8cpixDI3XAe4Y7K9+KYiYdtpwXDHa0NlRfD71T&#10;8GMpWTTbbX/cTMvL5oN2Yd0r9Twe3ucgEg3pEf5vf2kF5RT+vu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CMMAAADbAAAADwAAAAAAAAAAAAAAAACYAgAAZHJzL2Rv&#10;d25yZXYueG1sUEsFBgAAAAAEAAQA9QAAAIgDAAAAAA==&#10;" path="m,l90,e" filled="f" strokeweight=".35136mm">
                  <v:path arrowok="t" o:connecttype="custom" o:connectlocs="0,0;90,0" o:connectangles="0,0"/>
                </v:shape>
                <v:shape id="Freeform 351" o:spid="_x0000_s1108" style="position:absolute;left:8359;top:2191;width:20;height:114;visibility:visible;mso-wrap-style:square;v-text-anchor:top" coordsize="20,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JdsEA&#10;AADbAAAADwAAAGRycy9kb3ducmV2LnhtbESPQWvCQBSE7wX/w/IEb3XXijGkriKC2GtUxOMj+0xC&#10;s29DdhvT/vquIHgcZuYbZrUZbCN66nztWMNsqkAQF87UXGo4n/bvKQgfkA02jknDL3nYrEdvK8yM&#10;u3NO/TGUIkLYZ6ihCqHNpPRFRRb91LXE0bu5zmKIsiul6fAe4baRH0ol0mLNcaHClnYVFd/HH6th&#10;of5StUiWB263V5pzk/eXfNB6Mh62nyACDeEVfra/jIY0gceX+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yiXbBAAAA2wAAAA8AAAAAAAAAAAAAAAAAmAIAAGRycy9kb3du&#10;cmV2LnhtbFBLBQYAAAAABAAEAPUAAACGAwAAAAA=&#10;" path="m,114l,57,,e" filled="f" strokeweight=".35136mm">
                  <v:path arrowok="t" o:connecttype="custom" o:connectlocs="0,114;0,57;0,0" o:connectangles="0,0,0"/>
                </v:shape>
                <v:shape id="Freeform 352" o:spid="_x0000_s1109" style="position:absolute;left:8314;top:2305;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G35MMA&#10;AADbAAAADwAAAGRycy9kb3ducmV2LnhtbESP3WoCMRSE74W+QziF3mm2hdZla5RiqXghiD8PcNic&#10;blaTkyXJ6tanb4RCL4eZ+YaZLQZnxYVCbD0reJ4UIIhrr1tuFBwPX+MSREzIGq1nUvBDERbzh9EM&#10;K+2vvKPLPjUiQzhWqMCk1FVSxtqQwzjxHXH2vn1wmLIMjdQBrxnurHwpijfpsOW8YLCjpaH6vO+d&#10;gpulZNFsNv1h9VqeVp+0DcteqafH4eMdRKIh/Yf/2mutoJzC/Uv+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G35MMAAADbAAAADwAAAAAAAAAAAAAAAACYAgAAZHJzL2Rv&#10;d25yZXYueG1sUEsFBgAAAAAEAAQA9QAAAIgDAAAAAA==&#10;" path="m,l90,e" filled="f" strokeweight=".35136mm">
                  <v:path arrowok="t" o:connecttype="custom" o:connectlocs="0,0;90,0" o:connectangles="0,0"/>
                </v:shape>
                <v:shape id="Freeform 353" o:spid="_x0000_s1110" style="position:absolute;left:8314;top:2191;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4jlsAA&#10;AADbAAAADwAAAGRycy9kb3ducmV2LnhtbERP3WrCMBS+F3yHcITdabrBRumMZVSUXQgy9QEOzVnT&#10;LTkpSardnt5cDHb58f2v68lZcaUQe88KHlcFCOLW6547BZfzblmCiAlZo/VMCn4oQr2Zz9ZYaX/j&#10;D7qeUidyCMcKFZiUhkrK2BpyGFd+IM7cpw8OU4ahkzrgLYc7K5+K4kU67Dk3GByoMdR+n0an4NdS&#10;smgOh/G8fy6/9ls6hmZU6mExvb2CSDSlf/Gf+10rKPPY/CX/ALm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i4jlsAAAADbAAAADwAAAAAAAAAAAAAAAACYAgAAZHJzL2Rvd25y&#10;ZXYueG1sUEsFBgAAAAAEAAQA9QAAAIUDAAAAAA==&#10;" path="m,l90,e" filled="f" strokeweight=".35136mm">
                  <v:path arrowok="t" o:connecttype="custom" o:connectlocs="0,0;90,0" o:connectangles="0,0"/>
                </v:shape>
                <v:shape id="Freeform 354" o:spid="_x0000_s1111" style="position:absolute;left:8359;top:2358;width:20;height:149;visibility:visible;mso-wrap-style:square;v-text-anchor:top" coordsize="20,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WjtsQA&#10;AADbAAAADwAAAGRycy9kb3ducmV2LnhtbESPQWvCQBSE7wX/w/KE3upGoTVNsxERhIIXm7bQ4yP7&#10;TILZt3F3a5J/7xYKHoeZ+YbJN6PpxJWcby0rWC4SEMSV1S3XCr4+908pCB+QNXaWScFEHjbF7CHH&#10;TNuBP+hahlpECPsMFTQh9JmUvmrIoF/Ynjh6J+sMhihdLbXDIcJNJ1dJ8iINthwXGuxp11B1Ln+N&#10;AjzuyrD+vpzc5WdbPR/0QNN0VOpxPm7fQAQawz38337XCtJX+PsSf4As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Fo7bEAAAA2wAAAA8AAAAAAAAAAAAAAAAAmAIAAGRycy9k&#10;b3ducmV2LnhtbFBLBQYAAAAABAAEAPUAAACJAwAAAAA=&#10;" path="m,149l,74,,e" filled="f" strokeweight=".35136mm">
                  <v:path arrowok="t" o:connecttype="custom" o:connectlocs="0,149;0,74;0,0" o:connectangles="0,0,0"/>
                </v:shape>
                <v:shape id="Freeform 355" o:spid="_x0000_s1112" style="position:absolute;left:8314;top:250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G5Tb8A&#10;AADbAAAADwAAAGRycy9kb3ducmV2LnhtbERPzWoCMRC+F3yHMIK3mlWw2NUooig9CKXaBxg242Y1&#10;mSxJVtc+fXMo9Pjx/S/XvbPiTiE2nhVMxgUI4srrhmsF3+f96xxETMgarWdS8KQI69XgZYml9g/+&#10;ovsp1SKHcCxRgUmpLaWMlSGHcexb4sxdfHCYMgy11AEfOdxZOS2KN+mw4dxgsKWtoep26pyCH0vJ&#10;ojkeu/NhNr8edvQZtp1So2G/WYBI1Kd/8Z/7Qyt4z+vzl/wD5O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gblNvwAAANsAAAAPAAAAAAAAAAAAAAAAAJgCAABkcnMvZG93bnJl&#10;di54bWxQSwUGAAAAAAQABAD1AAAAhAMAAAAA&#10;" path="m,l90,e" filled="f" strokeweight=".35136mm">
                  <v:path arrowok="t" o:connecttype="custom" o:connectlocs="0,0;90,0" o:connectangles="0,0"/>
                </v:shape>
                <v:shape id="Freeform 356" o:spid="_x0000_s1113" style="position:absolute;left:8314;top:235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0c1sMA&#10;AADbAAAADwAAAGRycy9kb3ducmV2LnhtbESP0WoCMRRE34X+Q7hC3zSr0GK3RhGL4oNQ1H7AZXO7&#10;2Ta5WZKsrn69KRR8HGbmDDNf9s6KM4XYeFYwGRcgiCuvG64VfJ02oxmImJA1Ws+k4EoRlounwRxL&#10;7S98oPMx1SJDOJaowKTUllLGypDDOPYtcfa+fXCYsgy11AEvGe6snBbFq3TYcF4w2NLaUPV77JyC&#10;m6Vk0ez33Wn7MvvZftBnWHdKPQ/71TuIRH16hP/bO63gbQJ/X/IP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0c1sMAAADbAAAADwAAAAAAAAAAAAAAAACYAgAAZHJzL2Rv&#10;d25yZXYueG1sUEsFBgAAAAAEAAQA9QAAAIgDAAAAAA==&#10;" path="m,l90,e" filled="f" strokeweight=".35136mm">
                  <v:path arrowok="t" o:connecttype="custom" o:connectlocs="0,0;90,0" o:connectangles="0,0"/>
                </v:shape>
                <v:shape id="Freeform 357" o:spid="_x0000_s1114" style="position:absolute;left:7760;top:2303;width:20;height:148;visibility:visible;mso-wrap-style:square;v-text-anchor:top" coordsize="20,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hAjMYA&#10;AADbAAAADwAAAGRycy9kb3ducmV2LnhtbESPQWvCQBSE70L/w/IK3nRTbYtGVymC0uJFo4K9vWaf&#10;SUj2bcxuNf57t1DwOMzMN8x03ppKXKhxhWUFL/0IBHFqdcGZgv1u2RuBcB5ZY2WZFNzIwXz21Jli&#10;rO2Vt3RJfCYChF2MCnLv61hKl+Zk0PVtTRy8k20M+iCbTOoGrwFuKjmIondpsOCwkGNNi5zSMvk1&#10;Co7n7eHta7lebTbD3WtSDte37/JHqe5z+zEB4an1j/B/+1MrGA/g70v4AX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ZhAjMYAAADbAAAADwAAAAAAAAAAAAAAAACYAgAAZHJz&#10;L2Rvd25yZXYueG1sUEsFBgAAAAAEAAQA9QAAAIsDAAAAAA==&#10;" path="m,148l,74,,e" filled="f" strokeweight=".35136mm">
                  <v:path arrowok="t" o:connecttype="custom" o:connectlocs="0,148;0,74;0,0" o:connectangles="0,0,0"/>
                </v:shape>
                <v:shape id="Freeform 358" o:spid="_x0000_s1115" style="position:absolute;left:7715;top:2451;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nOsMA&#10;AADbAAAADwAAAGRycy9kb3ducmV2LnhtbESP0WoCMRRE3wv+Q7hC32rWikW3RhGL0gehVP2Ay+Z2&#10;s21ysyRZ3fbrjSD0cZiZM8xi1TsrzhRi41nBeFSAIK68brhWcDpun2YgYkLWaD2Tgl+KsFoOHhZY&#10;an/hTzofUi0yhGOJCkxKbSllrAw5jCPfEmfvyweHKctQSx3wkuHOyueieJEOG84LBlvaGKp+Dp1T&#10;8GcpWTT7fXfcTWffuzf6CJtOqcdhv34FkahP/+F7+10rmE/g9iX/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MnOsMAAADbAAAADwAAAAAAAAAAAAAAAACYAgAAZHJzL2Rv&#10;d25yZXYueG1sUEsFBgAAAAAEAAQA9QAAAIgDAAAAAA==&#10;" path="m,l90,e" filled="f" strokeweight=".35136mm">
                  <v:path arrowok="t" o:connecttype="custom" o:connectlocs="0,0;90,0" o:connectangles="0,0"/>
                </v:shape>
                <v:shape id="Freeform 359" o:spid="_x0000_s1116" style="position:absolute;left:7715;top:230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q/TsMA&#10;AADbAAAADwAAAGRycy9kb3ducmV2LnhtbESP0WoCMRRE3wv+Q7hC32rWokW3RhGL0gehVP2Ay+Z2&#10;s21ysyRZ3fbrjSD0cZiZM8xi1TsrzhRi41nBeFSAIK68brhWcDpun2YgYkLWaD2Tgl+KsFoOHhZY&#10;an/hTzofUi0yhGOJCkxKbSllrAw5jCPfEmfvyweHKctQSx3wkuHOyueieJEOG84LBlvaGKp+Dp1T&#10;8GcpWTT7fXfcTWffuzf6CJtOqcdhv34FkahP/+F7+10rmE/g9iX/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q/TsMAAADbAAAADwAAAAAAAAAAAAAAAACYAgAAZHJzL2Rv&#10;d25yZXYueG1sUEsFBgAAAAAEAAQA9QAAAIgDAAAAAA==&#10;" path="m,l90,e" filled="f" strokeweight=".35136mm">
                  <v:path arrowok="t" o:connecttype="custom" o:connectlocs="0,0;90,0" o:connectangles="0,0"/>
                </v:shape>
                <v:shape id="Freeform 360" o:spid="_x0000_s1117" style="position:absolute;left:4158;top:1699;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tNesQA&#10;AADbAAAADwAAAGRycy9kb3ducmV2LnhtbESPW2vCQBSE3wX/w3IE33SjYFujG+mFQp8sRkF9O2RP&#10;Lpg9G7PbGP+9Wyj0cZiZb5j1pje16Kh1lWUFs2kEgjizuuJCwWH/OXkB4TyyxtoyKbiTg00yHKwx&#10;1vbGO+pSX4gAYRejgtL7JpbSZSUZdFPbEAcvt61BH2RbSN3iLcBNLedR9CQNVhwWSmzovaTskv4Y&#10;Bc85Y9ds8eN8vn6fordjde+7VKnxqH9dgfDU+//wX/tLK1gu4PdL+AE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LTXrEAAAA2wAAAA8AAAAAAAAAAAAAAAAAmAIAAGRycy9k&#10;b3ducmV2LnhtbFBLBQYAAAAABAAEAPUAAACJAwAAAAA=&#10;" path="m,l19,e" filled="f" strokeweight=".83183mm">
                  <v:path arrowok="t" o:connecttype="custom" o:connectlocs="0,0;19,0" o:connectangles="0,0"/>
                </v:shape>
                <v:rect id="Rectangle 361" o:spid="_x0000_s1118" style="position:absolute;left:4123;top:1713;width:90;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98TsMA&#10;AADbAAAADwAAAGRycy9kb3ducmV2LnhtbESPQWvCQBSE74L/YXlCb7qxh9BGVxFByaE9NC09P7PP&#10;JCb7Nuxuk/TfdwuCx2FmvmG2+8l0YiDnG8sK1qsEBHFpdcOVgq/P0/IFhA/IGjvLpOCXPOx389kW&#10;M21H/qChCJWIEPYZKqhD6DMpfVmTQb+yPXH0rtYZDFG6SmqHY4SbTj4nSSoNNhwXauzpWFPZFj9G&#10;QXuVPLb54W28nC/a396/XVsapZ4W02EDItAUHuF7O9cKXlP4/xJ/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98TsMAAADbAAAADwAAAAAAAAAAAAAAAACYAgAAZHJzL2Rv&#10;d25yZXYueG1sUEsFBgAAAAAEAAQA9QAAAIgDAAAAAA==&#10;" fillcolor="black" stroked="f">
                  <v:path arrowok="t"/>
                </v:rect>
                <v:rect id="Rectangle 362" o:spid="_x0000_s1119" style="position:absolute;left:4123;top:1666;width:90;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PZ1cIA&#10;AADbAAAADwAAAGRycy9kb3ducmV2LnhtbESPT4vCMBTE74LfIbwFb5quB/90jSKC4mE96C6en82z&#10;7bZ5KUm03W9vBMHjMDO/YRarztTiTs6XlhV8jhIQxJnVJecKfn+2wxkIH5A11pZJwT95WC37vQWm&#10;2rZ8pPsp5CJC2KeooAihSaX0WUEG/cg2xNG7WmcwROlyqR22EW5qOU6SiTRYclwosKFNQVl1uhkF&#10;1VVyW+3X3+1ld9H+73B2VWaUGnx06y8QgbrwDr/ae61gPoXnl/gD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o9nVwgAAANsAAAAPAAAAAAAAAAAAAAAAAJgCAABkcnMvZG93&#10;bnJldi54bWxQSwUGAAAAAAQABAD1AAAAhwMAAAAA&#10;" fillcolor="black" stroked="f">
                  <v:path arrowok="t"/>
                </v:rect>
                <v:shape id="Freeform 363" o:spid="_x0000_s1120" style="position:absolute;left:4458;top:1682;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mdncQA&#10;AADbAAAADwAAAGRycy9kb3ducmV2LnhtbERPy2oCMRTdC/5DuIIb0aQWip0apVSkpRSlPqDLy+Q6&#10;M3ZyMySpTufrm0XB5eG858vW1uJCPlSONdxNFAji3JmKCw2H/Xo8AxEissHaMWn4pQDLRb83x8y4&#10;K3/SZRcLkUI4ZKihjLHJpAx5SRbDxDXEiTs5bzEm6AtpPF5TuK3lVKkHabHi1FBiQy8l5d+7H6th&#10;RZvucP8xUvvj62zbqbbzX+9nrYeD9vkJRKQ23sT/7jej4TGNTV/S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ZnZ3EAAAA2wAAAA8AAAAAAAAAAAAAAAAAmAIAAGRycy9k&#10;b3ducmV2LnhtbFBLBQYAAAAABAAEAPUAAACJAwAAAAA=&#10;" path="m,l19,e" filled="f" strokeweight=".968mm">
                  <v:path arrowok="t" o:connecttype="custom" o:connectlocs="0,0;19,0" o:connectangles="0,0"/>
                </v:shape>
                <v:shape id="Freeform 364" o:spid="_x0000_s1121" style="position:absolute;left:4423;top:1710;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Q0MMA&#10;AADbAAAADwAAAGRycy9kb3ducmV2LnhtbESP0WoCMRRE3wX/IVyhb5pVaNGtUYqi9EEoaj/gsrnd&#10;bJvcLElWt369KRR8HGbmDLNc986KC4XYeFYwnRQgiCuvG64VfJ534zmImJA1Ws+k4JcirFfDwRJL&#10;7a98pMsp1SJDOJaowKTUllLGypDDOPEtcfa+fHCYsgy11AGvGe6snBXFi3TYcF4w2NLGUPVz6pyC&#10;m6Vk0RwO3Xn/PP/eb+kjbDqlnkb92yuIRH16hP/b71rBYgF/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Q0MMAAADbAAAADwAAAAAAAAAAAAAAAACYAgAAZHJzL2Rv&#10;d25yZXYueG1sUEsFBgAAAAAEAAQA9QAAAIgDAAAAAA==&#10;" path="m,l90,e" filled="f" strokeweight=".35136mm">
                  <v:path arrowok="t" o:connecttype="custom" o:connectlocs="0,0;90,0" o:connectangles="0,0"/>
                </v:shape>
                <v:shape id="Freeform 365" o:spid="_x0000_s1122" style="position:absolute;left:4423;top:1655;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IsgsQA&#10;AADcAAAADwAAAGRycy9kb3ducmV2LnhtbESPQWsCMRCF74X+hzAFbzVrwSJbo4il0oNQqv6AYTPd&#10;rCaTJcnqtr++cyj0NsN78943y/UYvLpSyl1kA7NpBYq4ibbj1sDp+Pa4AJULskUfmQx8U4b16v5u&#10;ibWNN/6k66G0SkI412jAldLXWufGUcA8jT2xaF8xBSyyplbbhDcJD14/VdWzDtixNDjsaeuouRyG&#10;YODHU/Ho9vvhuJsvzrtX+kjbwZjJw7h5AVVoLP/mv+t3K/iV4MszMoF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iLILEAAAA3AAAAA8AAAAAAAAAAAAAAAAAmAIAAGRycy9k&#10;b3ducmV2LnhtbFBLBQYAAAAABAAEAPUAAACJAwAAAAA=&#10;" path="m,l90,e" filled="f" strokeweight=".35136mm">
                  <v:path arrowok="t" o:connecttype="custom" o:connectlocs="0,0;90,0" o:connectangles="0,0"/>
                </v:shape>
                <v:shape id="Freeform 366" o:spid="_x0000_s1123" style="position:absolute;left:4767;top:1597;width:20;height:85;visibility:visible;mso-wrap-style:square;v-text-anchor:top" coordsize="2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CRMMA&#10;AADcAAAADwAAAGRycy9kb3ducmV2LnhtbERPS2sCMRC+C/0PYQreNLuCD7ZG8YGg0gpqL71Nk3F3&#10;cTNZNlG3/74pCL3Nx/ec6by1lbhT40vHCtJ+AoJYO1NyruDzvOlNQPiAbLByTAp+yMN89tKZYmbc&#10;g490P4VcxBD2GSooQqgzKb0uyKLvu5o4chfXWAwRNrk0DT5iuK3kIElG0mLJsaHAmlYF6evpZhWs&#10;JyUN9+fxkvfy+5CnH1/vWu+U6r62izcQgdrwL366tybOT1L4eyZeIG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CRMMAAADcAAAADwAAAAAAAAAAAAAAAACYAgAAZHJzL2Rv&#10;d25yZXYueG1sUEsFBgAAAAAEAAQA9QAAAIgDAAAAAA==&#10;" path="m,85l,42,,e" filled="f" strokeweight=".35136mm">
                  <v:path arrowok="t" o:connecttype="custom" o:connectlocs="0,85;0,42;0,0" o:connectangles="0,0,0"/>
                </v:shape>
                <v:shape id="Freeform 367" o:spid="_x0000_s1124" style="position:absolute;left:4722;top:168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wXbsEA&#10;AADcAAAADwAAAGRycy9kb3ducmV2LnhtbERP22oCMRB9F/yHMELfNFtBka1RiqXigyBePmDYTDfb&#10;JpMlyerWrzeFgm9zONdZrntnxZVCbDwreJ0UIIgrrxuuFVzOn+MFiJiQNVrPpOCXIqxXw8ESS+1v&#10;fKTrKdUih3AsUYFJqS2ljJUhh3HiW+LMffngMGUYaqkD3nK4s3JaFHPpsOHcYLCljaHq59Q5BXdL&#10;yaLZ77vzdrb43n7QIWw6pV5G/fsbiER9eor/3Tud5xdT+HsmX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8F27BAAAA3AAAAA8AAAAAAAAAAAAAAAAAmAIAAGRycy9kb3du&#10;cmV2LnhtbFBLBQYAAAAABAAEAPUAAACGAwAAAAA=&#10;" path="m,l90,e" filled="f" strokeweight=".35136mm">
                  <v:path arrowok="t" o:connecttype="custom" o:connectlocs="0,0;90,0" o:connectangles="0,0"/>
                </v:shape>
                <v:shape id="Freeform 368" o:spid="_x0000_s1125" style="position:absolute;left:4722;top:159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Cy9cEA&#10;AADcAAAADwAAAGRycy9kb3ducmV2LnhtbERPzWoCMRC+F3yHMIK3mlVpka1RRFE8CKXqAwyb6Wbb&#10;ZLIkWV19+qZQ6G0+vt9ZrHpnxZVCbDwrmIwLEMSV1w3XCi7n3fMcREzIGq1nUnCnCKvl4GmBpfY3&#10;/qDrKdUih3AsUYFJqS2ljJUhh3HsW+LMffrgMGUYaqkD3nK4s3JaFK/SYcO5wWBLG0PV96lzCh6W&#10;kkVzPHbn/cv8a7+l97DplBoN+/UbiER9+hf/uQ86zy9m8PtMvkA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wsvXBAAAA3AAAAA8AAAAAAAAAAAAAAAAAmAIAAGRycy9kb3du&#10;cmV2LnhtbFBLBQYAAAAABAAEAPUAAACGAwAAAAA=&#10;" path="m,l90,e" filled="f" strokeweight=".35136mm">
                  <v:path arrowok="t" o:connecttype="custom" o:connectlocs="0,0;90,0" o:connectangles="0,0"/>
                </v:shape>
                <v:shape id="Freeform 369" o:spid="_x0000_s1126" style="position:absolute;left:5056;top:1665;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cg8sUA&#10;AADcAAAADwAAAGRycy9kb3ducmV2LnhtbERP22oCMRB9L/QfwhR8KTWpliJbo4hFLFJa6gV8HDbT&#10;3dXNZElSXffrTaHQtzmc64ynra3FiXyoHGt47CsQxLkzFRcatpvFwwhEiMgGa8ek4UIBppPbmzFm&#10;xp35i07rWIgUwiFDDWWMTSZlyEuyGPquIU7ct/MWY4K+kMbjOYXbWg6UepYWK04NJTY0Lyk/rn+s&#10;hlf66LbD93u12S1Hn51qO79fHbTu3bWzFxCR2vgv/nO/mTRfPcHvM+kCO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JyDyxQAAANwAAAAPAAAAAAAAAAAAAAAAAJgCAABkcnMv&#10;ZG93bnJldi54bWxQSwUGAAAAAAQABAD1AAAAigMAAAAA&#10;" path="m,l19,e" filled="f" strokeweight=".968mm">
                  <v:path arrowok="t" o:connecttype="custom" o:connectlocs="0,0;19,0" o:connectangles="0,0"/>
                </v:shape>
                <v:shape id="Freeform 370" o:spid="_x0000_s1127" style="position:absolute;left:5021;top:169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WPGsEA&#10;AADcAAAADwAAAGRycy9kb3ducmV2LnhtbERP22oCMRB9F/yHMELfNNuCRVajFEXpg1C8fMCwGTer&#10;yWRJsrrt1zeFgm9zONdZrHpnxZ1CbDwreJ0UIIgrrxuuFZxP2/EMREzIGq1nUvBNEVbL4WCBpfYP&#10;PtD9mGqRQziWqMCk1JZSxsqQwzjxLXHmLj44TBmGWuqAjxzurHwrinfpsOHcYLCltaHqduycgh9L&#10;yaLZ77vTbjq77jb0FdadUi+j/mMOIlGfnuJ/96fO84sp/D2TL5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VjxrBAAAA3AAAAA8AAAAAAAAAAAAAAAAAmAIAAGRycy9kb3du&#10;cmV2LnhtbFBLBQYAAAAABAAEAPUAAACGAwAAAAA=&#10;" path="m,l90,e" filled="f" strokeweight=".35136mm">
                  <v:path arrowok="t" o:connecttype="custom" o:connectlocs="0,0;90,0" o:connectangles="0,0"/>
                </v:shape>
                <v:shape id="Freeform 371" o:spid="_x0000_s1128" style="position:absolute;left:5021;top:163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cRbcAA&#10;AADcAAAADwAAAGRycy9kb3ducmV2LnhtbERPzWoCMRC+F3yHMIK3mlVQZGsUURQPQqn6AMNmutk2&#10;mSxJVrd9+kYQepuP73eW695ZcaMQG88KJuMCBHHldcO1gutl/7oAEROyRuuZFPxQhPVq8LLEUvs7&#10;f9DtnGqRQziWqMCk1JZSxsqQwzj2LXHmPn1wmDIMtdQB7zncWTktirl02HBuMNjS1lD1fe6cgl9L&#10;yaI5nbrLYbb4OuzoPWw7pUbDfvMGIlGf/sVP91Hn+cUcHs/kC+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cRbcAAAADcAAAADwAAAAAAAAAAAAAAAACYAgAAZHJzL2Rvd25y&#10;ZXYueG1sUEsFBgAAAAAEAAQA9QAAAIUDAAAAAA==&#10;" path="m,l90,e" filled="f" strokeweight=".35136mm">
                  <v:path arrowok="t" o:connecttype="custom" o:connectlocs="0,0;90,0" o:connectangles="0,0"/>
                </v:shape>
                <v:shape id="Freeform 372" o:spid="_x0000_s1129" style="position:absolute;left:5356;top:1691;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BlrsEA&#10;AADcAAAADwAAAGRycy9kb3ducmV2LnhtbERPS4vCMBC+L/gfwgje1lQPulbTIj5AFARfB29DM7bF&#10;ZlKaqPXfbxaEvc3H95xZ2ppKPKlxpWUFg34EgjizuuRcwfm0/v4B4TyyxsoyKXiTgzTpfM0w1vbF&#10;B3oefS5CCLsYFRTe17GULivIoOvbmjhwN9sY9AE2udQNvkK4qeQwikbSYMmhocCaFgVl9+PDKFi+&#10;d5Otxt1iiFfb6vug2q/0Ralet51PQXhq/b/4497oMD8aw98z4QK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wZa7BAAAA3AAAAA8AAAAAAAAAAAAAAAAAmAIAAGRycy9kb3du&#10;cmV2LnhtbFBLBQYAAAAABAAEAPUAAACGAwAAAAA=&#10;" path="m,l19,e" filled="f" strokeweight="1.0135mm">
                  <v:path arrowok="t" o:connecttype="custom" o:connectlocs="0,0;19,0" o:connectangles="0,0"/>
                </v:shape>
                <v:shape id="Freeform 373" o:spid="_x0000_s1130" style="position:absolute;left:5321;top:1720;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QghMQA&#10;AADcAAAADwAAAGRycy9kb3ducmV2LnhtbESPQWsCMRCF74X+hzAFbzVrwSJbo4il0oNQqv6AYTPd&#10;rCaTJcnqtr++cyj0NsN78943y/UYvLpSyl1kA7NpBYq4ibbj1sDp+Pa4AJULskUfmQx8U4b16v5u&#10;ibWNN/6k66G0SkI412jAldLXWufGUcA8jT2xaF8xBSyyplbbhDcJD14/VdWzDtixNDjsaeuouRyG&#10;YODHU/Ho9vvhuJsvzrtX+kjbwZjJw7h5AVVoLP/mv+t3K/iV0MozMoF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UIITEAAAA3AAAAA8AAAAAAAAAAAAAAAAAmAIAAGRycy9k&#10;b3ducmV2LnhtbFBLBQYAAAAABAAEAPUAAACJAwAAAAA=&#10;" path="m,l90,e" filled="f" strokeweight=".35136mm">
                  <v:path arrowok="t" o:connecttype="custom" o:connectlocs="0,0;90,0" o:connectangles="0,0"/>
                </v:shape>
                <v:shape id="Freeform 374" o:spid="_x0000_s1131" style="position:absolute;left:5321;top:166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FH8EA&#10;AADcAAAADwAAAGRycy9kb3ducmV2LnhtbERPzWoCMRC+F/oOYYTealahRVejiEXpQZCqDzBsxs1q&#10;MlmSrG779E1B6G0+vt+ZL3tnxY1CbDwrGA0LEMSV1w3XCk7HzesEREzIGq1nUvBNEZaL56c5ltrf&#10;+Ytuh1SLHMKxRAUmpbaUMlaGHMahb4kzd/bBYcow1FIHvOdwZ+W4KN6lw4Zzg8GW1oaq66FzCn4s&#10;JYtmt+uO27fJZftB+7DulHoZ9KsZiER9+hc/3J86zy+m8PdMvkA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YhR/BAAAA3AAAAA8AAAAAAAAAAAAAAAAAmAIAAGRycy9kb3du&#10;cmV2LnhtbFBLBQYAAAAABAAEAPUAAACGAwAAAAA=&#10;" path="m,l90,e" filled="f" strokeweight=".35136mm">
                  <v:path arrowok="t" o:connecttype="custom" o:connectlocs="0,0;90,0" o:connectangles="0,0"/>
                </v:shape>
                <v:shape id="Freeform 375" o:spid="_x0000_s1132" style="position:absolute;left:5655;top:1678;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rB8UA&#10;AADcAAAADwAAAGRycy9kb3ducmV2LnhtbESPQWvCQBCF7wX/wzJCb80mHkobXUW0hdKA0LQevA3Z&#10;MQlmZ0N2q8m/7xwK3mZ4b977ZrUZXaeuNITWs4EsSUERV962XBv4+X5/egEVIrLFzjMZmCjAZj17&#10;WGFu/Y2/6FrGWkkIhxwNNDH2udahashhSHxPLNrZDw6jrEOt7YA3CXedXqTps3bYsjQ02NOuoepS&#10;/joD+6l4/bRY7BZ48qO9ZN3hzR6NeZyP2yWoSGO8m/+vP6zgZ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GsHxQAAANwAAAAPAAAAAAAAAAAAAAAAAJgCAABkcnMv&#10;ZG93bnJldi54bWxQSwUGAAAAAAQABAD1AAAAigMAAAAA&#10;" path="m,l19,e" filled="f" strokeweight="1.0135mm">
                  <v:path arrowok="t" o:connecttype="custom" o:connectlocs="0,0;19,0" o:connectangles="0,0"/>
                </v:shape>
                <v:shape id="Freeform 376" o:spid="_x0000_s1133" style="position:absolute;left:5620;top:170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cfxMEA&#10;AADcAAAADwAAAGRycy9kb3ducmV2LnhtbERP22oCMRB9F/oPYQp90+wWKrI1SrFU+iCIlw8YNtPN&#10;ajJZkqxu/XpTKPg2h3Od+XJwVlwoxNazgnJSgCCuvW65UXA8fI1nIGJC1mg9k4JfirBcPI3mWGl/&#10;5R1d9qkROYRjhQpMSl0lZawNOYwT3xFn7scHhynD0Egd8JrDnZWvRTGVDlvODQY7Whmqz/veKbhZ&#10;ShbNZtMf1m+z0/qTtmHVK/XyPHy8g0g0pIf43/2t8/yyhL9n8gV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3H8TBAAAA3AAAAA8AAAAAAAAAAAAAAAAAmAIAAGRycy9kb3du&#10;cmV2LnhtbFBLBQYAAAAABAAEAPUAAACGAwAAAAA=&#10;" path="m,l90,e" filled="f" strokeweight=".35136mm">
                  <v:path arrowok="t" o:connecttype="custom" o:connectlocs="0,0;90,0" o:connectangles="0,0"/>
                </v:shape>
                <v:shape id="Freeform 377" o:spid="_x0000_s1134" style="position:absolute;left:5620;top:164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Bs8IA&#10;AADcAAAADwAAAGRycy9kb3ducmV2LnhtbERPS2rDMBDdF3IHMYHuGtmBlOBEMSWlIYtAyecAgzW1&#10;3EojI8mJ29NXhUJ283jfWdejs+JKIXaeFZSzAgRx43XHrYLL+e1pCSImZI3WMyn4pgj1ZvKwxkr7&#10;Gx/pekqtyCEcK1RgUuorKWNjyGGc+Z44cx8+OEwZhlbqgLcc7qycF8WzdNhxbjDY09ZQ83UanIIf&#10;S8miORyG826x/Ny90nvYDko9TseXFYhEY7qL/917neeXc/h7Jl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ZYGzwgAAANwAAAAPAAAAAAAAAAAAAAAAAJgCAABkcnMvZG93&#10;bnJldi54bWxQSwUGAAAAAAQABAD1AAAAhwMAAAAA&#10;" path="m,l90,e" filled="f" strokeweight=".35136mm">
                  <v:path arrowok="t" o:connecttype="custom" o:connectlocs="0,0;90,0" o:connectangles="0,0"/>
                </v:shape>
                <v:shape id="Freeform 378" o:spid="_x0000_s1135" style="position:absolute;left:5954;top:1674;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9CS8IA&#10;AADcAAAADwAAAGRycy9kb3ducmV2LnhtbERPzWoCMRC+C75DmIK3mtWi6GoUW6hovei2DzBuxuzS&#10;zWRJom7fvikUvM3H9zvLdWcbcSMfascKRsMMBHHpdM1Gwdfn+/MMRIjIGhvHpOCHAqxX/d4Sc+3u&#10;fKJbEY1IIRxyVFDF2OZShrIii2HoWuLEXZy3GBP0RmqP9xRuGznOsqm0WHNqqLClt4rK7+JqFTRH&#10;MykO4/mezX7qt+by+nE9n5QaPHWbBYhIXXyI/907neaPXuDvmXS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j0JLwgAAANwAAAAPAAAAAAAAAAAAAAAAAJgCAABkcnMvZG93&#10;bnJldi54bWxQSwUGAAAAAAQABAD1AAAAhwMAAAAA&#10;" path="m,l19,e" filled="f" strokeweight="1.0738mm">
                  <v:path arrowok="t" o:connecttype="custom" o:connectlocs="0,0;19,0" o:connectangles="0,0"/>
                </v:shape>
                <v:shape id="Freeform 379" o:spid="_x0000_s1136" style="position:absolute;left:5919;top:170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C8XMEA&#10;AADcAAAADwAAAGRycy9kb3ducmV2LnhtbERPzWoCMRC+F3yHMEJvNau0RVajiFLxIJSqDzBsxs1q&#10;MlmSrG59+qZQ6G0+vt+ZL3tnxY1CbDwrGI8KEMSV1w3XCk7Hj5cpiJiQNVrPpOCbIiwXg6c5ltrf&#10;+Ytuh1SLHMKxRAUmpbaUMlaGHMaRb4kzd/bBYcow1FIHvOdwZ+WkKN6lw4Zzg8GW1oaq66FzCh6W&#10;kkWz33fH7dv0st3QZ1h3Sj0P+9UMRKI+/Yv/3Dud549f4feZfIF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AvFzBAAAA3AAAAA8AAAAAAAAAAAAAAAAAmAIAAGRycy9kb3du&#10;cmV2LnhtbFBLBQYAAAAABAAEAPUAAACGAwAAAAA=&#10;" path="m,l90,e" filled="f" strokeweight=".35136mm">
                  <v:path arrowok="t" o:connecttype="custom" o:connectlocs="0,0;90,0" o:connectangles="0,0"/>
                </v:shape>
                <v:shape id="Freeform 380" o:spid="_x0000_s1137" style="position:absolute;left:5919;top:164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wZx8EA&#10;AADcAAAADwAAAGRycy9kb3ducmV2LnhtbERPzWoCMRC+F3yHMEJvNatgka1RxFLxIJRqH2DYjJvV&#10;ZLIkWd369EYQepuP73fmy95ZcaEQG88KxqMCBHHldcO1gt/D19sMREzIGq1nUvBHEZaLwcscS+2v&#10;/EOXfapFDuFYogKTUltKGStDDuPIt8SZO/rgMGUYaqkDXnO4s3JSFO/SYcO5wWBLa0PVed85BTdL&#10;yaLZ7brDZjo7bT7pO6w7pV6H/eoDRKI+/Yuf7q3O88dTeDyTL5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MGcfBAAAA3AAAAA8AAAAAAAAAAAAAAAAAmAIAAGRycy9kb3du&#10;cmV2LnhtbFBLBQYAAAAABAAEAPUAAACGAwAAAAA=&#10;" path="m,l90,e" filled="f" strokeweight=".35136mm">
                  <v:path arrowok="t" o:connecttype="custom" o:connectlocs="0,0;90,0" o:connectangles="0,0"/>
                </v:shape>
                <v:shape id="Freeform 381" o:spid="_x0000_s1138" style="position:absolute;left:6254;top:1691;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TM8cA&#10;AADcAAAADwAAAGRycy9kb3ducmV2LnhtbESPQWvCQBCF70L/wzKF3nSjBWtjVkkVoUgPrXrxNsmO&#10;2djsbMiumv57t1DobYb33jdvsmVvG3GlzteOFYxHCQji0umaKwWH/WY4A+EDssbGMSn4IQ/LxcMg&#10;w1S7G3/RdRcqESHsU1RgQmhTKX1pyKIfuZY4aifXWQxx7SqpO7xFuG3kJEmm0mLN8YLBllaGyu/d&#10;xUbKemveZkWRv56fV7nefx5f/MdRqafHPp+DCNSHf/Nf+l3H+uMp/D4TJ5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F1kzPHAAAA3AAAAA8AAAAAAAAAAAAAAAAAmAIAAGRy&#10;cy9kb3ducmV2LnhtbFBLBQYAAAAABAAEAPUAAACMAwAAAAA=&#10;" path="m,l19,e" filled="f" strokeweight="1.0587mm">
                  <v:path arrowok="t" o:connecttype="custom" o:connectlocs="0,0;19,0" o:connectangles="0,0"/>
                </v:shape>
                <v:shape id="Freeform 382" o:spid="_x0000_s1139" style="position:absolute;left:6219;top:1721;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IiK8EA&#10;AADcAAAADwAAAGRycy9kb3ducmV2LnhtbERPzWoCMRC+F3yHMEJvNavQVlajiFLxIJSqDzBsxs1q&#10;MlmSrG59+qZQ6G0+vt+ZL3tnxY1CbDwrGI8KEMSV1w3XCk7Hj5cpiJiQNVrPpOCbIiwXg6c5ltrf&#10;+Ytuh1SLHMKxRAUmpbaUMlaGHMaRb4kzd/bBYcow1FIHvOdwZ+WkKN6kw4Zzg8GW1oaq66FzCh6W&#10;kkWz33fH7ev0st3QZ1h3Sj0P+9UMRKI+/Yv/3Dud54/f4feZfIFc/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SIivBAAAA3AAAAA8AAAAAAAAAAAAAAAAAmAIAAGRycy9kb3du&#10;cmV2LnhtbFBLBQYAAAAABAAEAPUAAACGAwAAAAA=&#10;" path="m,l90,e" filled="f" strokeweight=".35136mm">
                  <v:path arrowok="t" o:connecttype="custom" o:connectlocs="0,0;90,0" o:connectangles="0,0"/>
                </v:shape>
                <v:shape id="Freeform 383" o:spid="_x0000_s1140" style="position:absolute;left:6219;top:1661;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22WcQA&#10;AADcAAAADwAAAGRycy9kb3ducmV2LnhtbESPQWsCMRCF7wX/Qxiht5q10CJbo4ii9CCUan/AsJlu&#10;tiaTJcnqtr++cyj0NsN78943y/UYvLpSyl1kA/NZBYq4ibbj1sDHef+wAJULskUfmQx8U4b1anK3&#10;xNrGG7/T9VRaJSGcazTgSulrrXPjKGCexZ5YtM+YAhZZU6ttwpuEB68fq+pZB+xYGhz2tHXUXE5D&#10;MPDjqXh0x+NwPjwtvg47ekvbwZj76bh5AVVoLP/mv+tXK/hzoZV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NtlnEAAAA3AAAAA8AAAAAAAAAAAAAAAAAmAIAAGRycy9k&#10;b3ducmV2LnhtbFBLBQYAAAAABAAEAPUAAACJAwAAAAA=&#10;" path="m,l90,e" filled="f" strokeweight=".35136mm">
                  <v:path arrowok="t" o:connecttype="custom" o:connectlocs="0,0;90,0" o:connectangles="0,0"/>
                </v:shape>
                <v:shape id="Freeform 384" o:spid="_x0000_s1141" style="position:absolute;left:6553;top:1691;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d1ocIA&#10;AADcAAAADwAAAGRycy9kb3ducmV2LnhtbERPzWoCMRC+F3yHMIK3mlVQ6moUFVq0vdTVBxg3Y3Zx&#10;M1mSqOvbN4VCb/Px/c5i1dlG3MmH2rGC0TADQVw6XbNRcDq+v76BCBFZY+OYFDwpwGrZe1lgrt2D&#10;D3QvohEphEOOCqoY21zKUFZkMQxdS5y4i/MWY4LeSO3xkcJtI8dZNpUWa04NFba0rai8FjeroPk2&#10;k+JrPNuz2U/9h7lsPm/ng1KDfreeg4jUxX/xn3un0/zRDH6fSRfI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Z3WhwgAAANwAAAAPAAAAAAAAAAAAAAAAAJgCAABkcnMvZG93&#10;bnJldi54bWxQSwUGAAAAAAQABAD1AAAAhwMAAAAA&#10;" path="m,l19,e" filled="f" strokeweight="1.0738mm">
                  <v:path arrowok="t" o:connecttype="custom" o:connectlocs="0,0;19,0" o:connectangles="0,0"/>
                </v:shape>
                <v:shape id="Freeform 385" o:spid="_x0000_s1142" style="position:absolute;left:6518;top:1721;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dw4sQA&#10;AADcAAAADwAAAGRycy9kb3ducmV2LnhtbESPQWsCMRCF7wX/Q5iCt5qtYJGtUUSp9CCUan/AsJlu&#10;tiaTJcnqtr++cyj0NsN78943q80YvLpSyl1kA4+zChRxE23HrYGP88vDElQuyBZ9ZDLwTRk268nd&#10;Cmsbb/xO11NplYRwrtGAK6Wvtc6No4B5Fnti0T5jClhkTa22CW8SHryeV9WTDtixNDjsaeeouZyG&#10;YODHU/HojsfhfFgsvw57eku7wZjp/bh9BlVoLP/mv+tXK/hzwZd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XcOLEAAAA3AAAAA8AAAAAAAAAAAAAAAAAmAIAAGRycy9k&#10;b3ducmV2LnhtbFBLBQYAAAAABAAEAPUAAACJAwAAAAA=&#10;" path="m,l90,e" filled="f" strokeweight=".35136mm">
                  <v:path arrowok="t" o:connecttype="custom" o:connectlocs="0,0;90,0" o:connectangles="0,0"/>
                </v:shape>
                <v:shape id="Freeform 386" o:spid="_x0000_s1143" style="position:absolute;left:6518;top:1660;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vVecIA&#10;AADcAAAADwAAAGRycy9kb3ducmV2LnhtbERPS2rDMBDdF3IHMYHuGtmBlOBEMSWlIYtAyecAgzW1&#10;3EojI8mJ29NXhUJ283jfWdejs+JKIXaeFZSzAgRx43XHrYLL+e1pCSImZI3WMyn4pgj1ZvKwxkr7&#10;Gx/pekqtyCEcK1RgUuorKWNjyGGc+Z44cx8+OEwZhlbqgLcc7qycF8WzdNhxbjDY09ZQ83UanIIf&#10;S8miORyG826x/Ny90nvYDko9TseXFYhEY7qL/917nefPS/h7Jl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29V5wgAAANwAAAAPAAAAAAAAAAAAAAAAAJgCAABkcnMvZG93&#10;bnJldi54bWxQSwUGAAAAAAQABAD1AAAAhwMAAAAA&#10;" path="m,l90,e" filled="f" strokeweight=".35136mm">
                  <v:path arrowok="t" o:connecttype="custom" o:connectlocs="0,0;90,0" o:connectangles="0,0"/>
                </v:shape>
                <v:shape id="Freeform 387" o:spid="_x0000_s1144" style="position:absolute;left:6862;top:1637;width:20;height:91;visibility:visible;mso-wrap-style:square;v-text-anchor:top" coordsize="20,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bp38QA&#10;AADcAAAADwAAAGRycy9kb3ducmV2LnhtbERPTWvCQBC9C/6HZYTedGMQLamrFGuwxVKo7aHHITtm&#10;Q7OzaXbV2F/vCoK3ebzPmS87W4sjtb5yrGA8SkAQF05XXCr4/sqHjyB8QNZYOyYFZ/KwXPR7c8y0&#10;O/EnHXehFDGEfYYKTAhNJqUvDFn0I9cQR27vWoshwraUusVTDLe1TJNkKi1WHBsMNrQyVPzuDlbB&#10;pNrMrF3/bw5vf9sP857k+5+XXKmHQff8BCJQF+7im/tVx/lpCtdn4gVy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G6d/EAAAA3AAAAA8AAAAAAAAAAAAAAAAAmAIAAGRycy9k&#10;b3ducmV2LnhtbFBLBQYAAAAABAAEAPUAAACJAwAAAAA=&#10;" path="m,90l,45,,e" filled="f" strokeweight=".35136mm">
                  <v:path arrowok="t" o:connecttype="custom" o:connectlocs="0,90;0,45;0,0" o:connectangles="0,0,0"/>
                </v:shape>
                <v:shape id="Freeform 388" o:spid="_x0000_s1145" style="position:absolute;left:6817;top:172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XulcEA&#10;AADcAAAADwAAAGRycy9kb3ducmV2LnhtbERPzWoCMRC+F3yHMIK3mtXSIqtRilLxIEjVBxg20822&#10;yWRJsrr69I1Q6G0+vt9ZrHpnxYVCbDwrmIwLEMSV1w3XCs6nj+cZiJiQNVrPpOBGEVbLwdMCS+2v&#10;/EmXY6pFDuFYogKTUltKGStDDuPYt8SZ+/LBYcow1FIHvOZwZ+W0KN6kw4Zzg8GW1oaqn2PnFNwt&#10;JYtmv+9O29fZ93ZDh7DulBoN+/c5iER9+hf/uXc6z5++wOOZfIF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F7pXBAAAA3AAAAA8AAAAAAAAAAAAAAAAAmAIAAGRycy9kb3du&#10;cmV2LnhtbFBLBQYAAAAABAAEAPUAAACGAwAAAAA=&#10;" path="m,l90,e" filled="f" strokeweight=".35136mm">
                  <v:path arrowok="t" o:connecttype="custom" o:connectlocs="0,0;90,0" o:connectangles="0,0"/>
                </v:shape>
                <v:shape id="Freeform 389" o:spid="_x0000_s1146" style="position:absolute;left:6817;top:163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x24cEA&#10;AADcAAAADwAAAGRycy9kb3ducmV2LnhtbERPzWoCMRC+F3yHMIK3mlXaIqtRilLxIEjVBxg20822&#10;yWRJsrr69I1Q6G0+vt9ZrHpnxYVCbDwrmIwLEMSV1w3XCs6nj+cZiJiQNVrPpOBGEVbLwdMCS+2v&#10;/EmXY6pFDuFYogKTUltKGStDDuPYt8SZ+/LBYcow1FIHvOZwZ+W0KN6kw4Zzg8GW1oaqn2PnFNwt&#10;JYtmv+9O29fZ93ZDh7DulBoN+/c5iER9+hf/uXc6z5++wOOZfIF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sduHBAAAA3AAAAA8AAAAAAAAAAAAAAAAAmAIAAGRycy9kb3du&#10;cmV2LnhtbFBLBQYAAAAABAAEAPUAAACGAwAAAAA=&#10;" path="m,l90,e" filled="f" strokeweight=".35136mm">
                  <v:path arrowok="t" o:connecttype="custom" o:connectlocs="0,0;90,0" o:connectangles="0,0"/>
                </v:shape>
                <v:shape id="Freeform 390" o:spid="_x0000_s1147" style="position:absolute;left:7162;top:1601;width:20;height:94;visibility:visible;mso-wrap-style:square;v-text-anchor:top" coordsize="2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LlAMIA&#10;AADcAAAADwAAAGRycy9kb3ducmV2LnhtbERPS2vCQBC+C/0PyxS86aaCVaJrKGofJ8E0l96G3TEJ&#10;yc6G7FZjf31XELzNx/ecdTbYVpyp97VjBS/TBASxdqbmUkHx/T5ZgvAB2WDrmBRcyUO2eRqtMTXu&#10;wkc656EUMYR9igqqELpUSq8rsuinriOO3Mn1FkOEfSlNj5cYbls5S5JXabHm2FBhR9uKdJP/WgUf&#10;+c/CNpr3xbK7bnfFp/87tFqp8fPwtgIRaAgP8d39ZeL82Rxuz8QL5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4uUAwgAAANwAAAAPAAAAAAAAAAAAAAAAAJgCAABkcnMvZG93&#10;bnJldi54bWxQSwUGAAAAAAQABAD1AAAAhwMAAAAA&#10;" path="m,93l,46,,e" filled="f" strokeweight=".35136mm">
                  <v:path arrowok="t" o:connecttype="custom" o:connectlocs="0,93;0,46;0,0" o:connectangles="0,0,0"/>
                </v:shape>
                <v:shape id="Freeform 391" o:spid="_x0000_s1148" style="position:absolute;left:7117;top:1695;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JNDcEA&#10;AADcAAAADwAAAGRycy9kb3ducmV2LnhtbERP22oCMRB9F/yHMELfNKtQkdUoRan0QShePmDYTDfb&#10;JpMlyeq2X98Igm9zONdZbXpnxZVCbDwrmE4KEMSV1w3XCi7n9/ECREzIGq1nUvBLETbr4WCFpfY3&#10;PtL1lGqRQziWqMCk1JZSxsqQwzjxLXHmvnxwmDIMtdQBbzncWTkrirl02HBuMNjS1lD1c+qcgj9L&#10;yaI5HLrz/nXxvd/RZ9h2Sr2M+rcliER9eoof7g+d58/mcH8mX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yTQ3BAAAA3AAAAA8AAAAAAAAAAAAAAAAAmAIAAGRycy9kb3du&#10;cmV2LnhtbFBLBQYAAAAABAAEAPUAAACGAwAAAAA=&#10;" path="m,l90,e" filled="f" strokeweight=".35136mm">
                  <v:path arrowok="t" o:connecttype="custom" o:connectlocs="0,0;90,0" o:connectangles="0,0"/>
                </v:shape>
                <v:shape id="Freeform 392" o:spid="_x0000_s1149" style="position:absolute;left:7117;top:1601;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7olsEA&#10;AADcAAAADwAAAGRycy9kb3ducmV2LnhtbERPzWoCMRC+F3yHMIK3mlVoK6tRilLxIEjVBxg20822&#10;yWRJsrr69I1Q6G0+vt9ZrHpnxYVCbDwrmIwLEMSV1w3XCs6nj+cZiJiQNVrPpOBGEVbLwdMCS+2v&#10;/EmXY6pFDuFYogKTUltKGStDDuPYt8SZ+/LBYcow1FIHvOZwZ+W0KF6lw4Zzg8GW1oaqn2PnFNwt&#10;JYtmv+9O25fZ93ZDh7DulBoN+/c5iER9+hf/uXc6z5++weOZfIF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6JbBAAAA3AAAAA8AAAAAAAAAAAAAAAAAmAIAAGRycy9kb3du&#10;cmV2LnhtbFBLBQYAAAAABAAEAPUAAACGAwAAAAA=&#10;" path="m,l90,e" filled="f" strokeweight=".35136mm">
                  <v:path arrowok="t" o:connecttype="custom" o:connectlocs="0,0;90,0" o:connectangles="0,0"/>
                </v:shape>
                <v:shape id="Freeform 393" o:spid="_x0000_s1150" style="position:absolute;left:7461;top:1625;width:20;height:97;visibility:visible;mso-wrap-style:square;v-text-anchor:top" coordsize="2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0UsYA&#10;AADcAAAADwAAAGRycy9kb3ducmV2LnhtbESPQUvDQBCF70L/wzKCF2k3DSIldlukIggGwbbQ6zQ7&#10;ZkOzs2F3beK/dw6Ctxnem/e+WW8n36srxdQFNrBcFKCIm2A7bg0cD6/zFaiUkS32gcnADyXYbmY3&#10;a6xsGPmTrvvcKgnhVKEBl/NQaZ0aRx7TIgzEon2F6DHLGlttI44S7ntdFsWj9tixNDgcaOeouey/&#10;vYE6HsuXk7uM5Sq/P9yf63RaftTG3N1Oz0+gMk353/x3/WYFvxRaeUYm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F0UsYAAADcAAAADwAAAAAAAAAAAAAAAACYAgAAZHJz&#10;L2Rvd25yZXYueG1sUEsFBgAAAAAEAAQA9QAAAIsDAAAAAA==&#10;" path="m,96l,48,,e" filled="f" strokeweight=".35136mm">
                  <v:path arrowok="t" o:connecttype="custom" o:connectlocs="0,96;0,48;0,0" o:connectangles="0,0,0"/>
                </v:shape>
                <v:shape id="Freeform 394" o:spid="_x0000_s1151" style="position:absolute;left:7416;top:172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3Zf8EA&#10;AADcAAAADwAAAGRycy9kb3ducmV2LnhtbERPzWoCMRC+C32HMAVvmq1gsVujFEvFgyBqH2DYTDfb&#10;JpMlyerq05uC4G0+vt+ZL3tnxYlCbDwreBkXIIgrrxuuFXwfv0YzEDEha7SeScGFIiwXT4M5ltqf&#10;eU+nQ6pFDuFYogKTUltKGStDDuPYt8SZ+/HBYcow1FIHPOdwZ+WkKF6lw4Zzg8GWVoaqv0PnFFwt&#10;JYtmu+2O6+nsd/1Ju7DqlBo+9x/vIBL16SG+uzc6z5+8wf8z+QK5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t2X/BAAAA3AAAAA8AAAAAAAAAAAAAAAAAmAIAAGRycy9kb3du&#10;cmV2LnhtbFBLBQYAAAAABAAEAPUAAACGAwAAAAA=&#10;" path="m,l90,e" filled="f" strokeweight=".35136mm">
                  <v:path arrowok="t" o:connecttype="custom" o:connectlocs="0,0;90,0" o:connectangles="0,0"/>
                </v:shape>
                <v:shape id="Freeform 395" o:spid="_x0000_s1152" style="position:absolute;left:7416;top:1625;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7mP8QA&#10;AADcAAAADwAAAGRycy9kb3ducmV2LnhtbESPQUsDMRCF70L/QxjBm82qKGVtWkqLpYeC2PoDhs24&#10;WZtMliTbbv31zkHwNsN789438+UYvDpTyl1kAw/TChRxE23HrYHP49v9DFQuyBZ9ZDJwpQzLxeRm&#10;jrWNF/6g86G0SkI412jAldLXWufGUcA8jT2xaF8xBSyyplbbhBcJD14/VtWLDtixNDjsae2oOR2G&#10;YODHU/Ho9vvhuH2efW839J7WgzF3t+PqFVShsfyb/653VvCfBF+ekQn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O5j/EAAAA3AAAAA8AAAAAAAAAAAAAAAAAmAIAAGRycy9k&#10;b3ducmV2LnhtbFBLBQYAAAAABAAEAPUAAACJAwAAAAA=&#10;" path="m,l90,e" filled="f" strokeweight=".35136mm">
                  <v:path arrowok="t" o:connecttype="custom" o:connectlocs="0,0;90,0" o:connectangles="0,0"/>
                </v:shape>
                <v:shape id="Freeform 396" o:spid="_x0000_s1153" style="position:absolute;left:7760;top:1645;width:20;height:92;visibility:visible;mso-wrap-style:square;v-text-anchor:top" coordsize="2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yBCMMA&#10;AADcAAAADwAAAGRycy9kb3ducmV2LnhtbERP32vCMBB+F/Y/hBN807QThlSjDGFDYXNMBd3b0dzS&#10;suZSkqzW/94Ig73dx/fzFqveNqIjH2rHCvJJBoK4dLpmo+B4eBnPQISIrLFxTAquFGC1fBgssNDu&#10;wp/U7aMRKYRDgQqqGNtCylBWZDFMXEucuG/nLcYEvZHa4yWF20Y+ZtmTtFhzaqiwpXVF5c/+1yro&#10;ph/hnO9mb+Fk/PH1PW6/zKZVajTsn+cgIvXxX/zn3ug0f5rD/Zl0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yBCMMAAADcAAAADwAAAAAAAAAAAAAAAACYAgAAZHJzL2Rv&#10;d25yZXYueG1sUEsFBgAAAAAEAAQA9QAAAIgDAAAAAA==&#10;" path="m,91l,45,,e" filled="f" strokeweight=".35136mm">
                  <v:path arrowok="t" o:connecttype="custom" o:connectlocs="0,91;0,45;0,0" o:connectangles="0,0,0"/>
                </v:shape>
                <v:shape id="Freeform 397" o:spid="_x0000_s1154" style="position:absolute;left:7715;top:173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Dd08EA&#10;AADcAAAADwAAAGRycy9kb3ducmV2LnhtbERPzWoCMRC+F3yHMIK3mtXSIqtRilLxIEjVBxg20822&#10;yWRJsrr69I1Q6G0+vt9ZrHpnxYVCbDwrmIwLEMSV1w3XCs6nj+cZiJiQNVrPpOBGEVbLwdMCS+2v&#10;/EmXY6pFDuFYogKTUltKGStDDuPYt8SZ+/LBYcow1FIHvOZwZ+W0KN6kw4Zzg8GW1oaqn2PnFNwt&#10;JYtmv+9O29fZ93ZDh7DulBoN+/c5iER9+hf/uXc6z3+ZwuOZfIF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Q3dPBAAAA3AAAAA8AAAAAAAAAAAAAAAAAmAIAAGRycy9kb3du&#10;cmV2LnhtbFBLBQYAAAAABAAEAPUAAACGAwAAAAA=&#10;" path="m,l90,e" filled="f" strokeweight=".35136mm">
                  <v:path arrowok="t" o:connecttype="custom" o:connectlocs="0,0;90,0" o:connectangles="0,0"/>
                </v:shape>
                <v:shape id="Freeform 398" o:spid="_x0000_s1155" style="position:absolute;left:7715;top:1645;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x4SMEA&#10;AADcAAAADwAAAGRycy9kb3ducmV2LnhtbERPzWoCMRC+F3yHMIK3mrVika1RilLxIJRqH2DYTDfb&#10;JpMlyerq05uC4G0+vt9ZrHpnxYlCbDwrmIwLEMSV1w3XCr6PH89zEDEha7SeScGFIqyWg6cFltqf&#10;+YtOh1SLHMKxRAUmpbaUMlaGHMaxb4kz9+ODw5RhqKUOeM7hzsqXoniVDhvODQZbWhuq/g6dU3C1&#10;lCya/b47bmfz3+2GPsO6U2o07N/fQCTq00N8d+90nj+dwv8z+QK5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eEjBAAAA3AAAAA8AAAAAAAAAAAAAAAAAmAIAAGRycy9kb3du&#10;cmV2LnhtbFBLBQYAAAAABAAEAPUAAACGAwAAAAA=&#10;" path="m,l90,e" filled="f" strokeweight=".35136mm">
                  <v:path arrowok="t" o:connecttype="custom" o:connectlocs="0,0;90,0" o:connectangles="0,0"/>
                </v:shape>
                <v:shape id="Freeform 399" o:spid="_x0000_s1156" style="position:absolute;left:8060;top:1674;width:20;height:94;visibility:visible;mso-wrap-style:square;v-text-anchor:top" coordsize="2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fWRsMA&#10;AADcAAAADwAAAGRycy9kb3ducmV2LnhtbERPTWvCQBC9C/0PyxR6041VrKTZSLFWPRWa5tLbsDsm&#10;wexsyG419td3BcHbPN7nZKvBtuJEvW8cK5hOEhDE2pmGKwXl98d4CcIHZIOtY1JwIQ+r/GGUYWrc&#10;mb/oVIRKxBD2KSqoQ+hSKb2uyaKfuI44cgfXWwwR9pU0PZ5juG3lc5IspMWGY0ONHa1r0sfi1yrY&#10;Fj8v9qh5Uy67y/q93Pm/z1Yr9fQ4vL2CCDSEu/jm3ps4fzaH6zPxAp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fWRsMAAADcAAAADwAAAAAAAAAAAAAAAACYAgAAZHJzL2Rv&#10;d25yZXYueG1sUEsFBgAAAAAEAAQA9QAAAIgDAAAAAA==&#10;" path="m,94l,47,,e" filled="f" strokeweight=".35136mm">
                  <v:path arrowok="t" o:connecttype="custom" o:connectlocs="0,94;0,47;0,0" o:connectangles="0,0,0"/>
                </v:shape>
                <v:shape id="Freeform 400" o:spid="_x0000_s1157" style="position:absolute;left:8015;top:176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lFp8EA&#10;AADcAAAADwAAAGRycy9kb3ducmV2LnhtbERPzWoCMRC+F3yHMIK3mlWxyNYoRVE8CKXaBxg20822&#10;yWRJsrr69KZQ6G0+vt9ZrntnxYVCbDwrmIwLEMSV1w3XCj7Pu+cFiJiQNVrPpOBGEdarwdMSS+2v&#10;/EGXU6pFDuFYogKTUltKGStDDuPYt8SZ+/LBYcow1FIHvOZwZ+W0KF6kw4Zzg8GWNoaqn1PnFNwt&#10;JYvmeOzO+/nie7+l97DplBoN+7dXEIn69C/+cx90nj+bw+8z+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5RafBAAAA3AAAAA8AAAAAAAAAAAAAAAAAmAIAAGRycy9kb3du&#10;cmV2LnhtbFBLBQYAAAAABAAEAPUAAACGAwAAAAA=&#10;" path="m,l90,e" filled="f" strokeweight=".35136mm">
                  <v:path arrowok="t" o:connecttype="custom" o:connectlocs="0,0;90,0" o:connectangles="0,0"/>
                </v:shape>
                <v:shape id="Freeform 401" o:spid="_x0000_s1158" style="position:absolute;left:8015;top:167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b0MEA&#10;AADcAAAADwAAAGRycy9kb3ducmV2LnhtbERPzWoCMRC+C75DGKE3zWqpyNYoRVF6EIraBxg20822&#10;yWRJsrr16U2h4G0+vt9ZrntnxYVCbDwrmE4KEMSV1w3XCj7Pu/ECREzIGq1nUvBLEdar4WCJpfZX&#10;PtLllGqRQziWqMCk1JZSxsqQwzjxLXHmvnxwmDIMtdQBrzncWTkrirl02HBuMNjSxlD1c+qcgpul&#10;ZNEcDt15/7L43m/pI2w6pZ5G/dsriER9eoj/3e86z3+ew98z+QK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29DBAAAA3AAAAA8AAAAAAAAAAAAAAAAAmAIAAGRycy9kb3du&#10;cmV2LnhtbFBLBQYAAAAABAAEAPUAAACGAwAAAAA=&#10;" path="m,l90,e" filled="f" strokeweight=".35136mm">
                  <v:path arrowok="t" o:connecttype="custom" o:connectlocs="0,0;90,0" o:connectangles="0,0"/>
                </v:shape>
                <v:shape id="Freeform 402" o:spid="_x0000_s1159" style="position:absolute;left:8359;top:1644;width:20;height:94;visibility:visible;mso-wrap-style:square;v-text-anchor:top" coordsize="2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VIMcIA&#10;AADcAAAADwAAAGRycy9kb3ducmV2LnhtbERPTYvCMBC9C/6HMII3Td0FlWoUcXfV08LWXrwNydgW&#10;m0lpslr99UZY2Ns83ucs152txZVaXzlWMBknIIi1MxUXCvLj12gOwgdkg7VjUnAnD+tVv7fE1Lgb&#10;/9A1C4WIIexTVFCG0KRSel2SRT92DXHkzq61GCJsC2lavMVwW8u3JJlKixXHhhIb2pakL9mvVbDL&#10;TjN70fyZz5v79iPf+8d3rZUaDrrNAkSgLvyL/9wHE+e/z+D1TLx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pUgxwgAAANwAAAAPAAAAAAAAAAAAAAAAAJgCAABkcnMvZG93&#10;bnJldi54bWxQSwUGAAAAAAQABAD1AAAAhwMAAAAA&#10;" path="m,93l,46,,e" filled="f" strokeweight=".35136mm">
                  <v:path arrowok="t" o:connecttype="custom" o:connectlocs="0,93;0,46;0,0" o:connectangles="0,0,0"/>
                </v:shape>
                <v:shape id="Freeform 403" o:spid="_x0000_s1160" style="position:absolute;left:8314;top:173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jqOcQA&#10;AADcAAAADwAAAGRycy9kb3ducmV2LnhtbESPQUsDMRCF70L/QxjBm82qKGVtWkqLpYeC2PoDhs24&#10;WZtMliTbbv31zkHwNsN789438+UYvDpTyl1kAw/TChRxE23HrYHP49v9DFQuyBZ9ZDJwpQzLxeRm&#10;jrWNF/6g86G0SkI412jAldLXWufGUcA8jT2xaF8xBSyyplbbhBcJD14/VtWLDtixNDjsae2oOR2G&#10;YODHU/Ho9vvhuH2efW839J7WgzF3t+PqFVShsfyb/653VvCfhFaekQn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46jnEAAAA3AAAAA8AAAAAAAAAAAAAAAAAmAIAAGRycy9k&#10;b3ducmV2LnhtbFBLBQYAAAAABAAEAPUAAACJAwAAAAA=&#10;" path="m,l90,e" filled="f" strokeweight=".35136mm">
                  <v:path arrowok="t" o:connecttype="custom" o:connectlocs="0,0;90,0" o:connectangles="0,0"/>
                </v:shape>
                <v:shape id="Freeform 404" o:spid="_x0000_s1161" style="position:absolute;left:8314;top:164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PosIA&#10;AADcAAAADwAAAGRycy9kb3ducmV2LnhtbERPzWoCMRC+F3yHMEJvNWvFolujiEXpQShVH2DYTDfb&#10;JpMlyeq2T28Eobf5+H5nseqdFWcKsfGsYDwqQBBXXjdcKzgdt08zEDEha7SeScEvRVgtBw8LLLW/&#10;8CedD6kWOYRjiQpMSm0pZawMOYwj3xJn7ssHhynDUEsd8JLDnZXPRfEiHTacGwy2tDFU/Rw6p+DP&#10;UrJo9vvuuJvOvndv9BE2nVKPw379CiJRn/7Fd/e7zvMnc7g9ky+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E+iwgAAANwAAAAPAAAAAAAAAAAAAAAAAJgCAABkcnMvZG93&#10;bnJldi54bWxQSwUGAAAAAAQABAD1AAAAhwMAAAAA&#10;" path="m,l90,e" filled="f" strokeweight=".35136mm">
                  <v:path arrowok="t" o:connecttype="custom" o:connectlocs="0,0;90,0" o:connectangles="0,0"/>
                </v:shape>
                <v:shape id="Freeform 405" o:spid="_x0000_s1162" style="position:absolute;left:3868;top:185;width:4491;height:2081;visibility:visible;mso-wrap-style:square;v-text-anchor:top" coordsize="4491,2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ixosQA&#10;AADcAAAADwAAAGRycy9kb3ducmV2LnhtbESPQUvDQBCF74L/YRnBm91YikjsttSAoMWDtnqfZsdN&#10;aGY2za5N/PfOQfA2w3vz3jfL9cSdOdOQ2igObmcFGJI6+laCg4/90809mJRRPHZRyMEPJVivLi+W&#10;WPo4yjuddzkYDZFUooMm5760NtUNMaZZ7ElU+4oDY9Z1CNYPOGo4d3ZeFHeWsRVtaLCnqqH6uPtm&#10;Bxwemd9eT4fPMZ1equqwXYT51rnrq2nzACbTlP/Nf9fPXvEXiq/P6AR2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4saLEAAAA3AAAAA8AAAAAAAAAAAAAAAAAmAIAAGRycy9k&#10;b3ducmV2LnhtbFBLBQYAAAAABAAEAPUAAACJAwAAAAA=&#10;" path="m,l300,2080r297,-52l897,1977r300,22l1497,1989r298,-21l2095,1977r300,10l2695,2006r297,-60l3292,1977r300,-9l3890,1972r300,82l4490,2064e" filled="f" strokeweight=".33864mm">
                  <v:path arrowok="t" o:connecttype="custom" o:connectlocs="0,0;300,2080;597,2028;897,1977;1197,1999;1497,1989;1795,1968;2095,1977;2395,1987;2695,2006;2992,1946;3292,1977;3592,1968;3890,1972;4190,2054;4490,2064" o:connectangles="0,0,0,0,0,0,0,0,0,0,0,0,0,0,0,0"/>
                </v:shape>
                <v:shape id="Freeform 406" o:spid="_x0000_s1163" style="position:absolute;left:4158;top:2570;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o6qsUA&#10;AADcAAAADwAAAGRycy9kb3ducmV2LnhtbERPTWsCMRC9C/6HMAUvUhNrKbI1SmkpFhFL1UKPw2a6&#10;u3YzWZJU1/31Rij0No/3ObNFa2txJB8qxxrGIwWCOHem4kLDfvd6OwURIrLB2jFpOFOAxbzfm2Fm&#10;3Ik/6LiNhUghHDLUUMbYZFKGvCSLYeQa4sR9O28xJugLaTyeUrit5Z1SD9JixamhxIaeS8p/tr9W&#10;wwttuv1kPVS7z+X0vVNt579WB60HN+3TI4hIbfwX/7nfTJp/P4brM+kC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OjqqxQAAANwAAAAPAAAAAAAAAAAAAAAAAJgCAABkcnMv&#10;ZG93bnJldi54bWxQSwUGAAAAAAQABAD1AAAAigMAAAAA&#10;" path="m,l19,e" filled="f" strokeweight=".968mm">
                  <v:path arrowok="t" o:connecttype="custom" o:connectlocs="0,0;19,0" o:connectangles="0,0"/>
                </v:shape>
                <v:shape id="Freeform 407" o:spid="_x0000_s1164" style="position:absolute;left:4123;top:259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aursEA&#10;AADcAAAADwAAAGRycy9kb3ducmV2LnhtbERPzWoCMRC+F3yHMIK3mlXaIqtRilLxIEjVBxg20822&#10;yWRJsrr69I1Q6G0+vt9ZrHpnxYVCbDwrmIwLEMSV1w3XCs6nj+cZiJiQNVrPpOBGEVbLwdMCS+2v&#10;/EmXY6pFDuFYogKTUltKGStDDuPYt8SZ+/LBYcow1FIHvOZwZ+W0KN6kw4Zzg8GW1oaqn2PnFNwt&#10;JYtmv+9O29fZ93ZDh7DulBoN+/c5iER9+hf/uXc6z3+ZwuOZfIF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Wrq7BAAAA3AAAAA8AAAAAAAAAAAAAAAAAmAIAAGRycy9kb3du&#10;cmV2LnhtbFBLBQYAAAAABAAEAPUAAACGAwAAAAA=&#10;" path="m,l90,e" filled="f" strokeweight=".35136mm">
                  <v:path arrowok="t" o:connecttype="custom" o:connectlocs="0,0;90,0" o:connectangles="0,0"/>
                </v:shape>
                <v:shape id="Freeform 408" o:spid="_x0000_s1165" style="position:absolute;left:4123;top:254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oLNcIA&#10;AADcAAAADwAAAGRycy9kb3ducmV2LnhtbERPzWoCMRC+F3yHMIK3mlXbIqtRxFLpQShVH2DYjJvV&#10;ZLIkWd326ZtCobf5+H5nue6dFTcKsfGsYDIuQBBXXjdcKzgd3x7nIGJC1mg9k4IvirBeDR6WWGp/&#10;50+6HVItcgjHEhWYlNpSylgZchjHviXO3NkHhynDUEsd8J7DnZXToniRDhvODQZb2hqqrofOKfi2&#10;lCya/b477p7nl90rfYRtp9Ro2G8WIBL16V/8537Xef7TDH6fyR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gs1wgAAANwAAAAPAAAAAAAAAAAAAAAAAJgCAABkcnMvZG93&#10;bnJldi54bWxQSwUGAAAAAAQABAD1AAAAhwMAAAAA&#10;" path="m,l90,e" filled="f" strokeweight=".35136mm">
                  <v:path arrowok="t" o:connecttype="custom" o:connectlocs="0,0;90,0" o:connectangles="0,0"/>
                </v:shape>
                <v:shape id="Freeform 409" o:spid="_x0000_s1166" style="position:absolute;left:4458;top:2488;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tgrwA&#10;AADcAAAADwAAAGRycy9kb3ducmV2LnhtbERPzQ7BQBC+S7zDZiRubAmNlCUihCt6cZt0R9vozlZ3&#10;UW9vJRK3+fL9zmLVmko8qXGlZQWjYQSCOLO65FxBet4NZiCcR9ZYWSYFb3KwWnY7C0y0ffGRnief&#10;ixDCLkEFhfd1IqXLCjLohrYmDtzVNgZ9gE0udYOvEG4qOY6iWBosOTQUWNOmoOx2ehgF8fam5cZe&#10;0kfUTneXM8fx3tyV6vfa9RyEp9b/xT/3QYf5kwl8nwkX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5W2CvAAAANwAAAAPAAAAAAAAAAAAAAAAAJgCAABkcnMvZG93bnJldi54&#10;bWxQSwUGAAAAAAQABAD1AAAAgQMAAAAA&#10;" path="m,l19,e" filled="f" strokeweight="1.21mm">
                  <v:path arrowok="t" o:connecttype="custom" o:connectlocs="0,0;19,0" o:connectangles="0,0"/>
                </v:shape>
                <v:shape id="Freeform 410" o:spid="_x0000_s1167" style="position:absolute;left:4423;top:252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822sEA&#10;AADcAAAADwAAAGRycy9kb3ducmV2LnhtbERPzWoCMRC+F3yHMIK3mlW0yNYoRVE8CKXaBxg20822&#10;yWRJsrr69KZQ6G0+vt9ZrntnxYVCbDwrmIwLEMSV1w3XCj7Pu+cFiJiQNVrPpOBGEdarwdMSS+2v&#10;/EGXU6pFDuFYogKTUltKGStDDuPYt8SZ+/LBYcow1FIHvOZwZ+W0KF6kw4Zzg8GWNoaqn1PnFNwt&#10;JYvmeOzO+/nie7+l97DplBoN+7dXEIn69C/+cx90nj+bw+8z+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NtrBAAAA3AAAAA8AAAAAAAAAAAAAAAAAmAIAAGRycy9kb3du&#10;cmV2LnhtbFBLBQYAAAAABAAEAPUAAACGAwAAAAA=&#10;" path="m,l90,e" filled="f" strokeweight=".35136mm">
                  <v:path arrowok="t" o:connecttype="custom" o:connectlocs="0,0;90,0" o:connectangles="0,0"/>
                </v:shape>
                <v:shape id="Freeform 411" o:spid="_x0000_s1168" style="position:absolute;left:4423;top:245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orcEA&#10;AADcAAAADwAAAGRycy9kb3ducmV2LnhtbERPzWoCMRC+C75DGKE3zSqtyNYoRVF6EIraBxg20822&#10;yWRJsrr16U2h4G0+vt9ZrntnxYVCbDwrmE4KEMSV1w3XCj7Pu/ECREzIGq1nUvBLEdar4WCJpfZX&#10;PtLllGqRQziWqMCk1JZSxsqQwzjxLXHmvnxwmDIMtdQBrzncWTkrirl02HBuMNjSxlD1c+qcgpul&#10;ZNEcDt15/7L43m/pI2w6pZ5G/dsriER9eoj/3e86z3+ew98z+QK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qK3BAAAA3AAAAA8AAAAAAAAAAAAAAAAAmAIAAGRycy9kb3du&#10;cmV2LnhtbFBLBQYAAAAABAAEAPUAAACGAwAAAAA=&#10;" path="m,l90,e" filled="f" strokeweight=".35136mm">
                  <v:path arrowok="t" o:connecttype="custom" o:connectlocs="0,0;90,0" o:connectangles="0,0"/>
                </v:shape>
                <v:shape id="Freeform 412" o:spid="_x0000_s1169" style="position:absolute;left:4767;top:2439;width:20;height:99;visibility:visible;mso-wrap-style:square;v-text-anchor:top" coordsize="2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lscMA&#10;AADcAAAADwAAAGRycy9kb3ducmV2LnhtbERPTWvCQBC9F/oflil4azZRqSV1laA0eLOJ9tDbkJ0m&#10;odnZkN1q9Ne7hYK3ebzPWa5H04kTDa61rCCJYhDEldUt1wqOh/fnVxDOI2vsLJOCCzlYrx4flphq&#10;e+aCTqWvRQhhl6KCxvs+ldJVDRl0ke2JA/dtB4M+wKGWesBzCDednMbxizTYcmhosKdNQ9VP+WsU&#10;FOSK41ey2V8/t12WFzPzofNcqcnTmL2B8DT6u/jfvdNh/nwBf8+EC+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PlscMAAADcAAAADwAAAAAAAAAAAAAAAACYAgAAZHJzL2Rv&#10;d25yZXYueG1sUEsFBgAAAAAEAAQA9QAAAIgDAAAAAA==&#10;" path="m,99l,49,,e" filled="f" strokeweight=".35136mm">
                  <v:path arrowok="t" o:connecttype="custom" o:connectlocs="0,99;0,49;0,0" o:connectangles="0,0,0"/>
                </v:shape>
                <v:shape id="Freeform 413" o:spid="_x0000_s1170" style="position:absolute;left:4722;top:253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ZRMQA&#10;AADcAAAADwAAAGRycy9kb3ducmV2LnhtbESPQUsDMRCF70L/QxjBm80qKmVtWkqLpYeC2PoDhs24&#10;WZtMliTbbv31zkHwNsN789438+UYvDpTyl1kAw/TChRxE23HrYHP49v9DFQuyBZ9ZDJwpQzLxeRm&#10;jrWNF/6g86G0SkI412jAldLXWufGUcA8jT2xaF8xBSyyplbbhBcJD14/VtWLDtixNDjsae2oOR2G&#10;YODHU/Ho9vvhuH2efW839J7WgzF3t+PqFVShsfyb/653VvCfhFaekQn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mUTEAAAA3AAAAA8AAAAAAAAAAAAAAAAAmAIAAGRycy9k&#10;b3ducmV2LnhtbFBLBQYAAAAABAAEAPUAAACJAwAAAAA=&#10;" path="m,l90,e" filled="f" strokeweight=".35136mm">
                  <v:path arrowok="t" o:connecttype="custom" o:connectlocs="0,0;90,0" o:connectangles="0,0"/>
                </v:shape>
                <v:shape id="Freeform 414" o:spid="_x0000_s1171" style="position:absolute;left:4722;top:243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I838IA&#10;AADcAAAADwAAAGRycy9kb3ducmV2LnhtbERPzWoCMRC+F3yHMEJvNWvRolujiEXpQShVH2DYTDfb&#10;JpMlyeq2T28Eobf5+H5nseqdFWcKsfGsYDwqQBBXXjdcKzgdt08zEDEha7SeScEvRVgtBw8LLLW/&#10;8CedD6kWOYRjiQpMSm0pZawMOYwj3xJn7ssHhynDUEsd8JLDnZXPRfEiHTacGwy2tDFU/Rw6p+DP&#10;UrJo9vvuuJvOvndv9BE2nVKPw379CiJRn/7Fd/e7zvMnc7g9ky+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cjzfwgAAANwAAAAPAAAAAAAAAAAAAAAAAJgCAABkcnMvZG93&#10;bnJldi54bWxQSwUGAAAAAAQABAD1AAAAhwMAAAAA&#10;" path="m,l90,e" filled="f" strokeweight=".35136mm">
                  <v:path arrowok="t" o:connecttype="custom" o:connectlocs="0,0;90,0" o:connectangles="0,0"/>
                </v:shape>
                <v:shape id="Freeform 415" o:spid="_x0000_s1172" style="position:absolute;left:5056;top:2548;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YsMMA&#10;AADcAAAADwAAAGRycy9kb3ducmV2LnhtbESPQYvCQAyF7wv+hyGCF9GpgotURxFR6B4WtPoDQie2&#10;xU6mdEat/35zWPCW8F7e+7Le9q5RT+pC7dnAbJqAIi68rbk0cL0cJ0tQISJbbDyTgTcF2G4GX2tM&#10;rX/xmZ55LJWEcEjRQBVjm2odioochqlviUW7+c5hlLUrte3wJeGu0fMk+dYOa5aGClvaV1Tc84cz&#10;QIvimI3Hv8m1OT+y/c/pbetDbsxo2O9WoCL18WP+v86s4C8EX56RCf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YsMMAAADcAAAADwAAAAAAAAAAAAAAAACYAgAAZHJzL2Rv&#10;d25yZXYueG1sUEsFBgAAAAAEAAQA9QAAAIgDAAAAAA==&#10;" path="m,l19,e" filled="f" strokeweight="1.1948mm">
                  <v:path arrowok="t" o:connecttype="custom" o:connectlocs="0,0;19,0" o:connectangles="0,0"/>
                </v:shape>
                <v:shape id="Freeform 416" o:spid="_x0000_s1173" style="position:absolute;left:5021;top:258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mBMEA&#10;AADcAAAADwAAAGRycy9kb3ducmV2LnhtbERPzWoCMRC+F3yHMEJvNatgka1RxFLxIJRqH2DYjJvV&#10;ZLIkWd369EYQepuP73fmy95ZcaEQG88KxqMCBHHldcO1gt/D19sMREzIGq1nUvBHEZaLwcscS+2v&#10;/EOXfapFDuFYogKTUltKGStDDuPIt8SZO/rgMGUYaqkDXnO4s3JSFO/SYcO5wWBLa0PVed85BTdL&#10;yaLZ7brDZjo7bT7pO6w7pV6H/eoDRKI+/Yuf7q3O86djeDyTL5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dpgTBAAAA3AAAAA8AAAAAAAAAAAAAAAAAmAIAAGRycy9kb3du&#10;cmV2LnhtbFBLBQYAAAAABAAEAPUAAACGAwAAAAA=&#10;" path="m,l90,e" filled="f" strokeweight=".35136mm">
                  <v:path arrowok="t" o:connecttype="custom" o:connectlocs="0,0;90,0" o:connectangles="0,0"/>
                </v:shape>
                <v:shape id="Freeform 417" o:spid="_x0000_s1174" style="position:absolute;left:5021;top:251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84c8IA&#10;AADcAAAADwAAAGRycy9kb3ducmV2LnhtbERPzWoCMRC+F/oOYYTealbBIlvjUrYoHoSi9gGGzXSz&#10;bTJZkqxufXpTKHibj+93VtXorDhTiJ1nBbNpAYK48brjVsHnafO8BBETskbrmRT8UoRq/fiwwlL7&#10;Cx/ofEytyCEcS1RgUupLKWNjyGGc+p44c18+OEwZhlbqgJcc7qycF8WLdNhxbjDYU22o+TkOTsHV&#10;UrJo9vvhtF0sv7fv9BHqQamnyfj2CiLRmO7if/dO5/mLOfw9ky+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zhzwgAAANwAAAAPAAAAAAAAAAAAAAAAAJgCAABkcnMvZG93&#10;bnJldi54bWxQSwUGAAAAAAQABAD1AAAAhwMAAAAA&#10;" path="m,l90,e" filled="f" strokeweight=".35136mm">
                  <v:path arrowok="t" o:connecttype="custom" o:connectlocs="0,0;90,0" o:connectangles="0,0"/>
                </v:shape>
                <v:shape id="Freeform 418" o:spid="_x0000_s1175" style="position:absolute;left:5356;top:2514;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ZuMMA&#10;AADcAAAADwAAAGRycy9kb3ducmV2LnhtbERPS2vCQBC+C/6HZQq9FN3UkFJSV9FCoAcvPlqvQ3aa&#10;hGZnw+6apP31rlDwNh/fc5br0bSiJ+cbywqe5wkI4tLqhisFp2MxewXhA7LG1jIp+CUP69V0ssRc&#10;24H31B9CJWII+xwV1CF0uZS+rMmgn9uOOHLf1hkMEbpKaodDDDetXCTJizTYcGyosaP3msqfw8Uo&#10;6N1Tkf0Vm/RrsJ+Z43ZMd+etUo8P4+YNRKAx3MX/7g8d52cp3J6JF8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ZuMMAAADcAAAADwAAAAAAAAAAAAAAAACYAgAAZHJzL2Rv&#10;d25yZXYueG1sUEsFBgAAAAAEAAQA9QAAAIgDAAAAAA==&#10;" path="m,l19,e" filled="f" strokeweight="1.2252mm">
                  <v:path arrowok="t" o:connecttype="custom" o:connectlocs="0,0;19,0" o:connectangles="0,0"/>
                </v:shape>
                <v:shape id="Freeform 419" o:spid="_x0000_s1176" style="position:absolute;left:5321;top:254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oFnMEA&#10;AADcAAAADwAAAGRycy9kb3ducmV2LnhtbERPzWoCMRC+F3yHMIK3mlW0yNYoRVE8CKXaBxg20822&#10;yWRJsrr69KZQ6G0+vt9ZrntnxYVCbDwrmIwLEMSV1w3XCj7Pu+cFiJiQNVrPpOBGEdarwdMSS+2v&#10;/EGXU6pFDuFYogKTUltKGStDDuPYt8SZ+/LBYcow1FIHvOZwZ+W0KF6kw4Zzg8GWNoaqn1PnFNwt&#10;JYvmeOzO+/nie7+l97DplBoN+7dXEIn69C/+cx90nj+fwe8z+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qBZzBAAAA3AAAAA8AAAAAAAAAAAAAAAAAmAIAAGRycy9kb3du&#10;cmV2LnhtbFBLBQYAAAAABAAEAPUAAACGAwAAAAA=&#10;" path="m,l90,e" filled="f" strokeweight=".35136mm">
                  <v:path arrowok="t" o:connecttype="custom" o:connectlocs="0,0;90,0" o:connectangles="0,0"/>
                </v:shape>
                <v:shape id="Freeform 420" o:spid="_x0000_s1177" style="position:absolute;left:5321;top:247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agB8EA&#10;AADcAAAADwAAAGRycy9kb3ducmV2LnhtbERPzWoCMRC+C32HMIXeNFthRbZGKYriQZCqDzBsppvV&#10;ZLIkWd326ZtCobf5+H5nsRqcFXcKsfWs4HVSgCCuvW65UXA5b8dzEDEha7SeScEXRVgtn0YLrLR/&#10;8AfdT6kROYRjhQpMSl0lZawNOYwT3xFn7tMHhynD0Egd8JHDnZXTophJhy3nBoMdrQ3Vt1PvFHxb&#10;ShbN4dCfd+X8utvQMax7pV6eh/c3EImG9C/+c+91nl+W8PtMvkA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oAfBAAAA3AAAAA8AAAAAAAAAAAAAAAAAmAIAAGRycy9kb3du&#10;cmV2LnhtbFBLBQYAAAAABAAEAPUAAACGAwAAAAA=&#10;" path="m,l90,e" filled="f" strokeweight=".35136mm">
                  <v:path arrowok="t" o:connecttype="custom" o:connectlocs="0,0;90,0" o:connectangles="0,0"/>
                </v:shape>
                <v:shape id="Freeform 421" o:spid="_x0000_s1178" style="position:absolute;left:5655;top:2535;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TLn8AA&#10;AADcAAAADwAAAGRycy9kb3ducmV2LnhtbERPTYvCMBC9C/6HMII3m66gSDWKLKirt63ueh2asS0m&#10;k9Jktf57Iyx4m8f7nMWqs0bcqPW1YwUfSQqCuHC65lLB6bgZzUD4gKzROCYFD/KwWvZ7C8y0u/M3&#10;3fJQihjCPkMFVQhNJqUvKrLoE9cQR+7iWoshwraUusV7DLdGjtN0Ki3WHBsqbOizouKa/1kFO7nd&#10;28acdbfOL3lp+PD7cz4oNRx06zmIQF14i//dXzrOn0zh9Uy8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dTLn8AAAADcAAAADwAAAAAAAAAAAAAAAACYAgAAZHJzL2Rvd25y&#10;ZXYueG1sUEsFBgAAAAAEAAQA9QAAAIUDAAAAAA==&#10;" path="m,l19,e" filled="f" strokeweight="1.1645mm">
                  <v:path arrowok="t" o:connecttype="custom" o:connectlocs="0,0;19,0" o:connectangles="0,0"/>
                </v:shape>
                <v:shape id="Freeform 422" o:spid="_x0000_s1179" style="position:absolute;left:5620;top:256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b68EA&#10;AADcAAAADwAAAGRycy9kb3ducmV2LnhtbERPzWoCMRC+F3yHMIK3mrWgla1RilLxIJRqH2DYTDfb&#10;JpMlyerq05uC4G0+vt9ZrHpnxYlCbDwrmIwLEMSV1w3XCr6PH89zEDEha7SeScGFIqyWg6cFltqf&#10;+YtOh1SLHMKxRAUmpbaUMlaGHMaxb4kz9+ODw5RhqKUOeM7hzsqXophJhw3nBoMtrQ1Vf4fOKbha&#10;ShbNft8dt9P573ZDn2HdKTUa9u9vIBL16SG+u3c6z5++wv8z+QK5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4m+vBAAAA3AAAAA8AAAAAAAAAAAAAAAAAmAIAAGRycy9kb3du&#10;cmV2LnhtbFBLBQYAAAAABAAEAPUAAACGAwAAAAA=&#10;" path="m,l90,e" filled="f" strokeweight=".35136mm">
                  <v:path arrowok="t" o:connecttype="custom" o:connectlocs="0,0;90,0" o:connectangles="0,0"/>
                </v:shape>
                <v:shape id="Freeform 423" o:spid="_x0000_s1180" style="position:absolute;left:5620;top:250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PmcQA&#10;AADcAAAADwAAAGRycy9kb3ducmV2LnhtbESPQWsCMRCF7wX/Q5hCbzXbgkW2RhGl0oNQqv0Bw2a6&#10;2ZpMliSrq7++cyj0NsN78943i9UYvDpTyl1kA0/TChRxE23HrYGv49vjHFQuyBZ9ZDJwpQyr5eRu&#10;gbWNF/6k86G0SkI412jAldLXWufGUcA8jT2xaN8xBSyyplbbhBcJD14/V9WLDtixNDjsaeOoOR2G&#10;YODmqXh0+/1w3M3mP7stfaTNYMzD/bh+BVVoLP/mv+t3K/gzoZVnZA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nD5nEAAAA3AAAAA8AAAAAAAAAAAAAAAAAmAIAAGRycy9k&#10;b3ducmV2LnhtbFBLBQYAAAAABAAEAPUAAACJAwAAAAA=&#10;" path="m,l90,e" filled="f" strokeweight=".35136mm">
                  <v:path arrowok="t" o:connecttype="custom" o:connectlocs="0,0;90,0" o:connectangles="0,0"/>
                </v:shape>
                <v:shape id="Freeform 424" o:spid="_x0000_s1181" style="position:absolute;left:5954;top:2484;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SMIA&#10;AADcAAAADwAAAGRycy9kb3ducmV2LnhtbERPTWvCQBC9F/oflil4CXWjYGlTV5GA4DWpoN6G7DQb&#10;mp2N2TXGf+8KQm/zeJ+zXI+2FQP1vnGsYDZNQRBXTjdcK9j/bN8/QfiArLF1TApu5GG9en1ZYqbd&#10;lQsaylCLGMI+QwUmhC6T0leGLPqp64gj9+t6iyHCvpa6x2sMt62cp+mHtNhwbDDYUW6o+isvVsHR&#10;FMn+nCT5rTwd3HlzyotBNkpN3sbNN4hAY/gXP907HecvvuDxTLx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2xIwgAAANwAAAAPAAAAAAAAAAAAAAAAAJgCAABkcnMvZG93&#10;bnJldi54bWxQSwUGAAAAAAQABAD1AAAAhwMAAAAA&#10;" path="m,l19,e" filled="f" strokeweight="1.3462mm">
                  <v:path arrowok="t" o:connecttype="custom" o:connectlocs="0,0;19,0" o:connectangles="0,0"/>
                </v:shape>
                <v:shape id="Freeform 425" o:spid="_x0000_s1182" style="position:absolute;left:5919;top:252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IsQA&#10;AADcAAAADwAAAGRycy9kb3ducmV2LnhtbESPQWsCMRCF7wX/Q5hCbzXbQkW2RhGl0oNQ1P6AYTPd&#10;bE0mS5LVbX9951DwNsN78943i9UYvLpQyl1kA0/TChRxE23HrYHP09vjHFQuyBZ9ZDLwQxlWy8nd&#10;Amsbr3ygy7G0SkI412jAldLXWufGUcA8jT2xaF8xBSyyplbbhFcJD14/V9VMB+xYGhz2tHHUnI9D&#10;MPDrqXh0+/1w2r3Mv3db+kibwZiH+3H9CqrQWG7m/+t3K/gzwZdnZAK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9ySLEAAAA3AAAAA8AAAAAAAAAAAAAAAAAmAIAAGRycy9k&#10;b3ducmV2LnhtbFBLBQYAAAAABAAEAPUAAACJAwAAAAA=&#10;" path="m,l90,e" filled="f" strokeweight=".35136mm">
                  <v:path arrowok="t" o:connecttype="custom" o:connectlocs="0,0;90,0" o:connectangles="0,0"/>
                </v:shape>
                <v:shape id="Freeform 426" o:spid="_x0000_s1183" style="position:absolute;left:5919;top:2446;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FsucIA&#10;AADcAAAADwAAAGRycy9kb3ducmV2LnhtbERPzWoCMRC+C75DGKE3za5Qka1xKZaKB6FU+wDDZrrZ&#10;NpksSVa3ffpGEHqbj+93NvXorLhQiJ1nBeWiAEHceN1xq+Dj/Dpfg4gJWaP1TAp+KEK9nU42WGl/&#10;5Xe6nFIrcgjHChWYlPpKytgYchgXvifO3KcPDlOGoZU64DWHOyuXRbGSDjvODQZ72hlqvk+DU/Br&#10;KVk0x+Nw3j+uv/Yv9BZ2g1IPs/H5CUSiMf2L7+6DzvNXJdyeyRf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Wy5wgAAANwAAAAPAAAAAAAAAAAAAAAAAJgCAABkcnMvZG93&#10;bnJldi54bWxQSwUGAAAAAAQABAD1AAAAhwMAAAAA&#10;" path="m,l90,e" filled="f" strokeweight=".35136mm">
                  <v:path arrowok="t" o:connecttype="custom" o:connectlocs="0,0;90,0" o:connectangles="0,0"/>
                </v:shape>
                <v:shape id="Freeform 427" o:spid="_x0000_s1184" style="position:absolute;left:6254;top:2488;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m3ccEA&#10;AADcAAAADwAAAGRycy9kb3ducmV2LnhtbERPTYvCMBC9C/6HMMLeNFW6ItVURFjwqK5IvQ3N2JY2&#10;k9pkbfffm4UFb/N4n7PZDqYRT+pcZVnBfBaBIM6trrhQcPn+mq5AOI+ssbFMCn7JwTYdjzaYaNvz&#10;iZ5nX4gQwi5BBaX3bSKly0sy6Ga2JQ7c3XYGfYBdIXWHfQg3jVxE0VIarDg0lNjSvqS8Pv8YBZ+R&#10;q69NHPcyf+hbZrP4uN9lSn1Mht0ahKfBv8X/7oMO85cL+HsmXC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Zt3HBAAAA3AAAAA8AAAAAAAAAAAAAAAAAmAIAAGRycy9kb3du&#10;cmV2LnhtbFBLBQYAAAAABAAEAPUAAACGAwAAAAA=&#10;" path="m,l19,e" filled="f" strokeweight="1.39169mm">
                  <v:path arrowok="t" o:connecttype="custom" o:connectlocs="0,0;19,0" o:connectangles="0,0"/>
                </v:shape>
                <v:shape id="Freeform 428" o:spid="_x0000_s1185" style="position:absolute;left:6219;top:252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9XVcEA&#10;AADcAAAADwAAAGRycy9kb3ducmV2LnhtbERPzWoCMRC+C75DGKE3zWqpyNYoRVF6EIraBxg20822&#10;yWRJsrr16U2h4G0+vt9ZrntnxYVCbDwrmE4KEMSV1w3XCj7Pu/ECREzIGq1nUvBLEdar4WCJpfZX&#10;PtLllGqRQziWqMCk1JZSxsqQwzjxLXHmvnxwmDIMtdQBrzncWTkrirl02HBuMNjSxlD1c+qcgpul&#10;ZNEcDt15/7L43m/pI2w6pZ5G/dsriER9eoj/3e86z58/w98z+QK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vV1XBAAAA3AAAAA8AAAAAAAAAAAAAAAAAmAIAAGRycy9kb3du&#10;cmV2LnhtbFBLBQYAAAAABAAEAPUAAACGAwAAAAA=&#10;" path="m,l90,e" filled="f" strokeweight=".35136mm">
                  <v:path arrowok="t" o:connecttype="custom" o:connectlocs="0,0;90,0" o:connectangles="0,0"/>
                </v:shape>
                <v:shape id="Freeform 429" o:spid="_x0000_s1186" style="position:absolute;left:6219;top:244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bPIcEA&#10;AADcAAAADwAAAGRycy9kb3ducmV2LnhtbERPzWoCMRC+C75DGKE3zSqtyNYoRVF6EIraBxg20822&#10;yWRJsrr16U2h4G0+vt9ZrntnxYVCbDwrmE4KEMSV1w3XCj7Pu/ECREzIGq1nUvBLEdar4WCJpfZX&#10;PtLllGqRQziWqMCk1JZSxsqQwzjxLXHmvnxwmDIMtdQBrzncWTkrirl02HBuMNjSxlD1c+qcgpul&#10;ZNEcDt15/7L43m/pI2w6pZ5G/dsriER9eoj/3e86z58/w98z+QK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GzyHBAAAA3AAAAA8AAAAAAAAAAAAAAAAAmAIAAGRycy9kb3du&#10;cmV2LnhtbFBLBQYAAAAABAAEAPUAAACGAwAAAAA=&#10;" path="m,l90,e" filled="f" strokeweight=".35136mm">
                  <v:path arrowok="t" o:connecttype="custom" o:connectlocs="0,0;90,0" o:connectangles="0,0"/>
                </v:shape>
                <v:shape id="Freeform 430" o:spid="_x0000_s1187" style="position:absolute;left:6553;top:2505;width:20;height:20;visibility:visible;mso-wrap-style:square;v-text-anchor:top" coordsize="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ypdcIA&#10;AADcAAAADwAAAGRycy9kb3ducmV2LnhtbERPS2rDMBDdF3IHMYHuarkxdYJrJYRAoHRT6uQAgzWx&#10;nFgjY8mO29NXhUJ383jfKXez7cREg28dK3hOUhDEtdMtNwrOp+PTBoQPyBo7x6TgizzstouHEgvt&#10;7vxJUxUaEUPYF6jAhNAXUvrakEWfuJ44chc3WAwRDo3UA95juO3kKk1zabHl2GCwp4Oh+laNVkFW&#10;uzn4cX/9qFb9e76+Zeb6nSn1uJz3ryACzeFf/Od+03F+/gK/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Kl1wgAAANwAAAAPAAAAAAAAAAAAAAAAAJgCAABkcnMvZG93&#10;bnJldi54bWxQSwUGAAAAAAQABAD1AAAAhwMAAAAA&#10;" path="m,l19,e" filled="f" strokeweight="1.331mm">
                  <v:path arrowok="t" o:connecttype="custom" o:connectlocs="0,0;19,0" o:connectangles="0,0"/>
                </v:shape>
                <v:shape id="Freeform 431" o:spid="_x0000_s1188" style="position:absolute;left:6518;top:254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j0zcEA&#10;AADcAAAADwAAAGRycy9kb3ducmV2LnhtbERP22oCMRB9L/QfwhT6VrMVusjWKEVRfBCKlw8YNtPN&#10;ajJZkqxu+/WNIPg2h3Od6XxwVlwoxNazgvdRAYK49rrlRsHxsHqbgIgJWaP1TAp+KcJ89vw0xUr7&#10;K+/osk+NyCEcK1RgUuoqKWNtyGEc+Y44cz8+OEwZhkbqgNcc7qwcF0UpHbacGwx2tDBUn/e9U/Bn&#10;KVk0221/WH9MTuslfYdFr9Try/D1CSLRkB7iu3uj8/yyhNsz+QI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9M3BAAAA3AAAAA8AAAAAAAAAAAAAAAAAmAIAAGRycy9kb3du&#10;cmV2LnhtbFBLBQYAAAAABAAEAPUAAACGAwAAAAA=&#10;" path="m,l90,e" filled="f" strokeweight=".35136mm">
                  <v:path arrowok="t" o:connecttype="custom" o:connectlocs="0,0;90,0" o:connectangles="0,0"/>
                </v:shape>
                <v:shape id="Freeform 432" o:spid="_x0000_s1189" style="position:absolute;left:6518;top:246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RVsEA&#10;AADcAAAADwAAAGRycy9kb3ducmV2LnhtbERPzWoCMRC+F3yHMIK3mlXQytYoRVE8CKXaBxg20822&#10;yWRJsrr69KZQ6G0+vt9ZrntnxYVCbDwrmIwLEMSV1w3XCj7Pu+cFiJiQNVrPpOBGEdarwdMSS+2v&#10;/EGXU6pFDuFYogKTUltKGStDDuPYt8SZ+/LBYcow1FIHvOZwZ+W0KObSYcO5wWBLG0PVz6lzCu6W&#10;kkVzPHbn/Wzxvd/Se9h0So2G/dsriER9+hf/uQ86z5+/wO8z+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UUVbBAAAA3AAAAA8AAAAAAAAAAAAAAAAAmAIAAGRycy9kb3du&#10;cmV2LnhtbFBLBQYAAAAABAAEAPUAAACGAwAAAAA=&#10;" path="m,l90,e" filled="f" strokeweight=".35136mm">
                  <v:path arrowok="t" o:connecttype="custom" o:connectlocs="0,0;90,0" o:connectangles="0,0"/>
                </v:shape>
                <v:shape id="Freeform 433" o:spid="_x0000_s1190" style="position:absolute;left:6862;top:2358;width:20;height:140;visibility:visible;mso-wrap-style:square;v-text-anchor:top" coordsize="20,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M5MYA&#10;AADcAAAADwAAAGRycy9kb3ducmV2LnhtbESPQWvCQBCF74X+h2UKvdVNLUiJriKtlVKQohHE25Ad&#10;N8HsbJrdavz3zkHwNsN78943k1nvG3WiLtaBDbwOMlDEZbA1OwPb4uvlHVRMyBabwGTgQhFm08eH&#10;CeY2nHlNp01ySkI45migSqnNtY5lRR7jILTEoh1C5zHJ2jltOzxLuG/0MMtG2mPN0lBhSx8VlcfN&#10;vzeQdqv94rD7fSt+3PJv4epl8clDY56f+vkYVKI+3c23628r+COhlWdkAj2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NIM5MYAAADcAAAADwAAAAAAAAAAAAAAAACYAgAAZHJz&#10;L2Rvd25yZXYueG1sUEsFBgAAAAAEAAQA9QAAAIsDAAAAAA==&#10;" path="m,139l,69,,e" filled="f" strokeweight=".35136mm">
                  <v:path arrowok="t" o:connecttype="custom" o:connectlocs="0,139;0,69;0,0" o:connectangles="0,0,0"/>
                </v:shape>
                <v:shape id="Freeform 434" o:spid="_x0000_s1191" style="position:absolute;left:6817;top:249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dgv8EA&#10;AADcAAAADwAAAGRycy9kb3ducmV2LnhtbERPzWoCMRC+C32HMIXeNNuCoqtRikXpQShVH2DYjJvV&#10;ZLIkWd326Y1Q6G0+vt9ZrHpnxZVCbDwreB0VIIgrrxuuFRwPm+EUREzIGq1nUvBDEVbLp8ECS+1v&#10;/E3XfapFDuFYogKTUltKGStDDuPIt8SZO/ngMGUYaqkD3nK4s/KtKCbSYcO5wWBLa0PVZd85Bb+W&#10;kkWz23WH7Xh63n7QV1h3Sr089+9zEIn69C/+c3/qPH8yg8cz+QK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HYL/BAAAA3AAAAA8AAAAAAAAAAAAAAAAAmAIAAGRycy9kb3du&#10;cmV2LnhtbFBLBQYAAAAABAAEAPUAAACGAwAAAAA=&#10;" path="m,l90,e" filled="f" strokeweight=".35136mm">
                  <v:path arrowok="t" o:connecttype="custom" o:connectlocs="0,0;90,0" o:connectangles="0,0"/>
                </v:shape>
                <v:shape id="Freeform 435" o:spid="_x0000_s1192" style="position:absolute;left:6817;top:235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f/8QA&#10;AADcAAAADwAAAGRycy9kb3ducmV2LnhtbESPQUsDMRCF70L/QxjBm80qqGVtWkqLpYeC2PoDhs24&#10;WZtMliTbbv31zkHwNsN789438+UYvDpTyl1kAw/TChRxE23HrYHP49v9DFQuyBZ9ZDJwpQzLxeRm&#10;jrWNF/6g86G0SkI412jAldLXWufGUcA8jT2xaF8xBSyyplbbhBcJD14/VtWzDtixNDjsae2oOR2G&#10;YODHU/Ho9vvhuH2afW839J7WgzF3t+PqFVShsfyb/653VvBfBF+ekQn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kX//EAAAA3AAAAA8AAAAAAAAAAAAAAAAAmAIAAGRycy9k&#10;b3ducmV2LnhtbFBLBQYAAAAABAAEAPUAAACJAwAAAAA=&#10;" path="m,l90,e" filled="f" strokeweight=".35136mm">
                  <v:path arrowok="t" o:connecttype="custom" o:connectlocs="0,0;90,0" o:connectangles="0,0"/>
                </v:shape>
                <v:shape id="Freeform 436" o:spid="_x0000_s1193" style="position:absolute;left:7162;top:2332;width:20;height:141;visibility:visible;mso-wrap-style:square;v-text-anchor:top" coordsize="20,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CwsQA&#10;AADcAAAADwAAAGRycy9kb3ducmV2LnhtbERPTWsCMRC9F/ofwhR606w92LoaRQqKh1JwFXudbsbs&#10;upvJmqS6/femIPQ2j/c5s0VvW3EhH2rHCkbDDARx6XTNRsF+txq8gQgRWWPrmBT8UoDF/PFhhrl2&#10;V97SpYhGpBAOOSqoYuxyKUNZkcUwdB1x4o7OW4wJeiO1x2sKt618ybKxtFhzaqiwo/eKyqb4sQpO&#10;S+PHn5P15vuwMs3X4aM5H4tMqeenfjkFEamP/+K7e6PT/NcR/D2TLp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sLEAAAA3AAAAA8AAAAAAAAAAAAAAAAAmAIAAGRycy9k&#10;b3ducmV2LnhtbFBLBQYAAAAABAAEAPUAAACJAwAAAAA=&#10;" path="m,141l,70,,e" filled="f" strokeweight=".35136mm">
                  <v:path arrowok="t" o:connecttype="custom" o:connectlocs="0,141;0,70;0,0" o:connectangles="0,0,0"/>
                </v:shape>
                <v:shape id="Freeform 437" o:spid="_x0000_s1194" style="position:absolute;left:7117;top:247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pkE8EA&#10;AADcAAAADwAAAGRycy9kb3ducmV2LnhtbERPzWoCMRC+F3yHMIK3mlVoK6tRilLxIEjVBxg20822&#10;yWRJsrr69I1Q6G0+vt9ZrHpnxYVCbDwrmIwLEMSV1w3XCs6nj+cZiJiQNVrPpOBGEVbLwdMCS+2v&#10;/EmXY6pFDuFYogKTUltKGStDDuPYt8SZ+/LBYcow1FIHvOZwZ+W0KF6lw4Zzg8GW1oaqn2PnFNwt&#10;JYtmv+9O25fZ93ZDh7DulBoN+/c5iER9+hf/uXc6z3+bwuOZfIF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6ZBPBAAAA3AAAAA8AAAAAAAAAAAAAAAAAmAIAAGRycy9kb3du&#10;cmV2LnhtbFBLBQYAAAAABAAEAPUAAACGAwAAAAA=&#10;" path="m,l90,e" filled="f" strokeweight=".35136mm">
                  <v:path arrowok="t" o:connecttype="custom" o:connectlocs="0,0;90,0" o:connectangles="0,0"/>
                </v:shape>
                <v:shape id="Freeform 438" o:spid="_x0000_s1195" style="position:absolute;left:7117;top:233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BiMIA&#10;AADcAAAADwAAAGRycy9kb3ducmV2LnhtbERPzWoCMRC+F3yHMIK3mlVpK6tRxFLpQShVH2DYjJvV&#10;ZLIkWd326ZtCobf5+H5nue6dFTcKsfGsYDIuQBBXXjdcKzgd3x7nIGJC1mg9k4IvirBeDR6WWGp/&#10;50+6HVItcgjHEhWYlNpSylgZchjHviXO3NkHhynDUEsd8J7DnZXToniWDhvODQZb2hqqrofOKfi2&#10;lCya/b477p7ml90rfYRtp9Ro2G8WIBL16V/8537Xef7LDH6fyRfI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9sGIwgAAANwAAAAPAAAAAAAAAAAAAAAAAJgCAABkcnMvZG93&#10;bnJldi54bWxQSwUGAAAAAAQABAD1AAAAhwMAAAAA&#10;" path="m,l90,e" filled="f" strokeweight=".35136mm">
                  <v:path arrowok="t" o:connecttype="custom" o:connectlocs="0,0;90,0" o:connectangles="0,0"/>
                </v:shape>
                <v:shape id="Freeform 439" o:spid="_x0000_s1196" style="position:absolute;left:7461;top:2375;width:20;height:132;visibility:visible;mso-wrap-style:square;v-text-anchor:top" coordsize="20,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ndMAA&#10;AADcAAAADwAAAGRycy9kb3ducmV2LnhtbERPTYvCMBC9L/gfwgje1nRFXOkapQiCKApbe/A4NLNt&#10;2WZSmtjWf28Ewds83uesNoOpRUetqywr+JpGIIhzqysuFGSX3ecShPPIGmvLpOBODjbr0ccKY217&#10;/qUu9YUIIexiVFB638RSurwkg25qG+LA/dnWoA+wLaRusQ/hppazKFpIgxWHhhIb2paU/6c3o8DR&#10;OUmq8/F01zXl0eGEWXZFpSbjIfkB4Wnwb/HLvddh/vccns+EC+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xndMAAAADcAAAADwAAAAAAAAAAAAAAAACYAgAAZHJzL2Rvd25y&#10;ZXYueG1sUEsFBgAAAAAEAAQA9QAAAIUDAAAAAA==&#10;" path="m,132l,66,,e" filled="f" strokeweight=".35136mm">
                  <v:path arrowok="t" o:connecttype="custom" o:connectlocs="0,132;0,66;0,0" o:connectangles="0,0,0"/>
                </v:shape>
                <v:shape id="Freeform 440" o:spid="_x0000_s1197" style="position:absolute;left:7416;top:250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8Z8EA&#10;AADcAAAADwAAAGRycy9kb3ducmV2LnhtbERPzWoCMRC+F3yHMIK3mrWgla1RilLxIJRqH2DYTDfb&#10;JpMlyerq05uC4G0+vt9ZrHpnxYlCbDwrmIwLEMSV1w3XCr6PH89zEDEha7SeScGFIqyWg6cFltqf&#10;+YtOh1SLHMKxRAUmpbaUMlaGHMaxb4kz9+ODw5RhqKUOeM7hzsqXophJhw3nBoMtrQ1Vf4fOKbha&#10;ShbNft8dt9P573ZDn2HdKTUa9u9vIBL16SG+u3c6z3+dwv8z+QK5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T/GfBAAAA3AAAAA8AAAAAAAAAAAAAAAAAmAIAAGRycy9kb3du&#10;cmV2LnhtbFBLBQYAAAAABAAEAPUAAACGAwAAAAA=&#10;" path="m,l90,e" filled="f" strokeweight=".35136mm">
                  <v:path arrowok="t" o:connecttype="custom" o:connectlocs="0,0;90,0" o:connectangles="0,0"/>
                </v:shape>
                <v:shape id="Freeform 441" o:spid="_x0000_s1198" style="position:absolute;left:7416;top:2375;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EMEA&#10;AADcAAAADwAAAGRycy9kb3ducmV2LnhtbERPzWoCMRC+F3yHMIK3mlXQytYoRVE8CKXaBxg20822&#10;yWRJsrr69KZQ6G0+vt9ZrntnxYVCbDwrmIwLEMSV1w3XCj7Pu+cFiJiQNVrPpOBGEdarwdMSS+2v&#10;/EGXU6pFDuFYogKTUltKGStDDuPYt8SZ+/LBYcow1FIHvOZwZ+W0KObSYcO5wWBLG0PVz6lzCu6W&#10;kkVzPHbn/Wzxvd/Se9h0So2G/dsriER9+hf/uQ86z3+Zw+8z+QK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BYhDBAAAA3AAAAA8AAAAAAAAAAAAAAAAAmAIAAGRycy9kb3du&#10;cmV2LnhtbFBLBQYAAAAABAAEAPUAAACGAwAAAAA=&#10;" path="m,l90,e" filled="f" strokeweight=".35136mm">
                  <v:path arrowok="t" o:connecttype="custom" o:connectlocs="0,0;90,0" o:connectangles="0,0"/>
                </v:shape>
                <v:shape id="Freeform 442" o:spid="_x0000_s1199" style="position:absolute;left:3868;top:195;width:4491;height:2376;visibility:visible;mso-wrap-style:square;v-text-anchor:top" coordsize="4491,2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Fad8EA&#10;AADcAAAADwAAAGRycy9kb3ducmV2LnhtbERPS2sCMRC+C/6HMIXeNFuhRrZGKaLgTXyA12Ez3Wzd&#10;TMIm6ra/3giF3ubje8582btW3KiLjWcNb+MCBHHlTcO1htNxM5qBiAnZYOuZNPxQhOViOJhjafyd&#10;93Q7pFrkEI4larAphVLKWFlyGMc+EGfuy3cOU4ZdLU2H9xzuWjkpiql02HBusBhoZam6HK5Ow/v+&#10;+zL53Z7DMQRbXXd+rZQqtH596T8/QCTq07/4z701eb5S8HwmXy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xWnfBAAAA3AAAAA8AAAAAAAAAAAAAAAAAmAIAAGRycy9kb3du&#10;cmV2LnhtbFBLBQYAAAAABAAEAPUAAACGAwAAAAA=&#10;" path="m,l300,2376r297,-82l897,2294r300,60l1497,2318r298,22l2095,2289r300,5l2695,2311r297,-77l3292,2208r300,38l3890,2181r300,43l4490,2239e" filled="f" strokeweight=".96pt">
                  <v:path arrowok="t" o:connecttype="custom" o:connectlocs="0,0;300,2376;597,2294;897,2294;1197,2354;1497,2318;1795,2340;2095,2289;2395,2294;2695,2311;2992,2234;3292,2208;3592,2246;3890,2181;4190,2224;4490,2239" o:connectangles="0,0,0,0,0,0,0,0,0,0,0,0,0,0,0,0"/>
                </v:shape>
                <v:shape id="Freeform 443" o:spid="_x0000_s1200" style="position:absolute;left:4168;top:3086;width:20;height:99;visibility:visible;mso-wrap-style:square;v-text-anchor:top" coordsize="2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7fsYA&#10;AADcAAAADwAAAGRycy9kb3ducmV2LnhtbESPzWrDQAyE74G+w6JCb/E6KTTB9SaEhJreWufn0Jvw&#10;KraJV2u828Tt01eHQm4SM5r5lK9H16krDaH1bGCWpKCIK29brg0cD2/TJagQkS12nsnADwVYrx4m&#10;OWbW37ik6z7WSkI4ZGigibHPtA5VQw5D4nti0c5+cBhlHWptB7xJuOv0PE1ftMOWpaHBnrYNVZf9&#10;tzNQUiiPX7Ptx+9p122K8tl92qIw5ulx3LyCijTGu/n/+t0K/kJo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7fsYAAADcAAAADwAAAAAAAAAAAAAAAACYAgAAZHJz&#10;L2Rvd25yZXYueG1sUEsFBgAAAAAEAAQA9QAAAIsDAAAAAA==&#10;" path="m,98l,49,,e" filled="f" strokeweight=".35136mm">
                  <v:path arrowok="t" o:connecttype="custom" o:connectlocs="0,98;0,49;0,0" o:connectangles="0,0,0"/>
                </v:shape>
                <v:shape id="Freeform 444" o:spid="_x0000_s1201" style="position:absolute;left:4123;top:3086;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72YsIA&#10;AADcAAAADwAAAGRycy9kb3ducmV2LnhtbERPzWoCMRC+F3yHMEJvNWtBq1ujiEXpQShVH2DYTDfb&#10;JpMlyeq2T28Eobf5+H5nseqdFWcKsfGsYDwqQBBXXjdcKzgdt08zEDEha7SeScEvRVgtBw8LLLW/&#10;8CedD6kWOYRjiQpMSm0pZawMOYwj3xJn7ssHhynDUEsd8JLDnZXPRTGVDhvODQZb2hiqfg6dU/Bn&#10;KVk0+3133E1m37s3+gibTqnHYb9+BZGoT//iu/td5/kvc7g9ky+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vZiwgAAANwAAAAPAAAAAAAAAAAAAAAAAJgCAABkcnMvZG93&#10;bnJldi54bWxQSwUGAAAAAAQABAD1AAAAhwMAAAAA&#10;" path="m,l90,e" filled="f" strokeweight=".35136mm">
                  <v:path arrowok="t" o:connecttype="custom" o:connectlocs="0,0;90,0" o:connectangles="0,0"/>
                </v:shape>
                <v:shape id="Freeform 445" o:spid="_x0000_s1202" style="position:absolute;left:4468;top:2997;width:20;height:131;visibility:visible;mso-wrap-style:square;v-text-anchor:top" coordsize="20,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0GkcMA&#10;AADcAAAADwAAAGRycy9kb3ducmV2LnhtbESPTW/CMAyG75P2HyIj7TZSODDUERCdYOKyw6CX3azG&#10;tBGNUzUZ6f79fJi0my2/H483u8n36k5jdIENLOYFKOImWMetgfpyfF6DignZYh+YDPxQhN328WGD&#10;pQ2ZP+l+Tq2SEI4lGuhSGkqtY9ORxzgPA7HcrmH0mGQdW21HzBLue70sipX26FgaOhzoraPmdv72&#10;UlK54uPl8JVddu+nKq+OVY0LY55m0/4VVKIp/Yv/3Ccr+GvBl2dkAr3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0GkcMAAADcAAAADwAAAAAAAAAAAAAAAACYAgAAZHJzL2Rv&#10;d25yZXYueG1sUEsFBgAAAAAEAAQA9QAAAIgDAAAAAA==&#10;" path="m,131l,65,,e" filled="f" strokeweight=".35136mm">
                  <v:path arrowok="t" o:connecttype="custom" o:connectlocs="0,131;0,65;0,0" o:connectangles="0,0,0"/>
                </v:shape>
                <v:shape id="Freeform 446" o:spid="_x0000_s1203" style="position:absolute;left:4423;top:312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2KQ8EA&#10;AADcAAAADwAAAGRycy9kb3ducmV2LnhtbERP22oCMRB9L/QfwhT6VrMKlWVrlGJR+iCIlw8YNtPN&#10;ajJZkqxu/XpTKPg2h3Od2WJwVlwoxNazgvGoAEFce91yo+B4WL2VIGJC1mg9k4JfirCYPz/NsNL+&#10;yju67FMjcgjHChWYlLpKylgbchhHviPO3I8PDlOGoZE64DWHOysnRTGVDlvODQY7Whqqz/veKbhZ&#10;ShbNZtMf1u/laf1F27DslXp9GT4/QCQa0kP87/7WeX45hr9n8gVy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9ikPBAAAA3AAAAA8AAAAAAAAAAAAAAAAAmAIAAGRycy9kb3du&#10;cmV2LnhtbFBLBQYAAAAABAAEAPUAAACGAwAAAAA=&#10;" path="m,l90,e" filled="f" strokeweight=".35136mm">
                  <v:path arrowok="t" o:connecttype="custom" o:connectlocs="0,0;90,0" o:connectangles="0,0"/>
                </v:shape>
                <v:shape id="Freeform 447" o:spid="_x0000_s1204" style="position:absolute;left:4423;top:299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8UNMEA&#10;AADcAAAADwAAAGRycy9kb3ducmV2LnhtbERP22oCMRB9L/gPYYS+1WyFyrIapVgqfRDEywcMm3Gz&#10;mkyWJKvbfn1TKPg2h3OdxWpwVtwoxNazgtdJAYK49rrlRsHp+PlSgogJWaP1TAq+KcJqOXpaYKX9&#10;nfd0O6RG5BCOFSowKXWVlLE25DBOfEecubMPDlOGoZE64D2HOyunRTGTDlvODQY7Whuqr4feKfix&#10;lCya7bY/bt7Ky+aDdmHdK/U8Ht7nIBIN6SH+d3/pPL+cwt8z+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vFDTBAAAA3AAAAA8AAAAAAAAAAAAAAAAAmAIAAGRycy9kb3du&#10;cmV2LnhtbFBLBQYAAAAABAAEAPUAAACGAwAAAAA=&#10;" path="m,l90,e" filled="f" strokeweight=".35136mm">
                  <v:path arrowok="t" o:connecttype="custom" o:connectlocs="0,0;90,0" o:connectangles="0,0"/>
                </v:shape>
                <v:shape id="Freeform 448" o:spid="_x0000_s1205" style="position:absolute;left:4767;top:3083;width:20;height:114;visibility:visible;mso-wrap-style:square;v-text-anchor:top" coordsize="20,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FtT8AA&#10;AADcAAAADwAAAGRycy9kb3ducmV2LnhtbERPTYvCMBC9L/gfwgje1kRFLdUoIizutSricWjGtthM&#10;SpOt3f31G0HwNo/3Oettb2vRUesrxxomYwWCOHem4kLD+fT1mYDwAdlg7Zg0/JKH7WbwscbUuAdn&#10;1B1DIWII+xQ1lCE0qZQ+L8miH7uGOHI311oMEbaFNC0+Yrit5VSphbRYcWwosaF9Sfn9+GM1zNVf&#10;ouaL5YGb3ZVmXGfdJeu1Hg373QpEoD68xS/3t4nzkxk8n4kXyM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FtT8AAAADcAAAADwAAAAAAAAAAAAAAAACYAgAAZHJzL2Rvd25y&#10;ZXYueG1sUEsFBgAAAAAEAAQA9QAAAIUDAAAAAA==&#10;" path="m,114l,57,,e" filled="f" strokeweight=".35136mm">
                  <v:path arrowok="t" o:connecttype="custom" o:connectlocs="0,114;0,57;0,0" o:connectangles="0,0,0"/>
                </v:shape>
                <v:shape id="Freeform 449" o:spid="_x0000_s1206" style="position:absolute;left:4722;top:319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op28IA&#10;AADcAAAADwAAAGRycy9kb3ducmV2LnhtbERP22oCMRB9F/oPYQp902xLK8vWKMVS8UEQLx8wbKab&#10;1WSyJFnd+vWNUOjbHM51ZovBWXGhEFvPCp4nBQji2uuWGwXHw9e4BBETskbrmRT8UITF/GE0w0r7&#10;K+/osk+NyCEcK1RgUuoqKWNtyGGc+I44c98+OEwZhkbqgNcc7qx8KYqpdNhybjDY0dJQfd73TsHN&#10;UrJoNpv+sHorT6tP2oZlr9TT4/DxDiLRkP7Ff+61zvPLV7g/ky+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inbwgAAANwAAAAPAAAAAAAAAAAAAAAAAJgCAABkcnMvZG93&#10;bnJldi54bWxQSwUGAAAAAAQABAD1AAAAhwMAAAAA&#10;" path="m,l90,e" filled="f" strokeweight=".35136mm">
                  <v:path arrowok="t" o:connecttype="custom" o:connectlocs="0,0;90,0" o:connectangles="0,0"/>
                </v:shape>
                <v:shape id="Freeform 450" o:spid="_x0000_s1207" style="position:absolute;left:4722;top:308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MQMEA&#10;AADcAAAADwAAAGRycy9kb3ducmV2LnhtbERPzWoCMRC+C32HMIXeNFvBsmyNUiwVD0Kp6wMMm+lm&#10;NZksSVa3ffpGEHqbj+93luvRWXGhEDvPCp5nBQjixuuOWwXH+mNagogJWaP1TAp+KMJ69TBZYqX9&#10;lb/ockityCEcK1RgUuorKWNjyGGc+Z44c98+OEwZhlbqgNcc7qycF8WLdNhxbjDY08ZQcz4MTsGv&#10;pWTR7PdDvV2Up+07fYbNoNTT4/j2CiLRmP7Fd/dO5/nlAm7P5Av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GjEDBAAAA3AAAAA8AAAAAAAAAAAAAAAAAmAIAAGRycy9kb3du&#10;cmV2LnhtbFBLBQYAAAAABAAEAPUAAACGAwAAAAA=&#10;" path="m,l90,e" filled="f" strokeweight=".35136mm">
                  <v:path arrowok="t" o:connecttype="custom" o:connectlocs="0,0;90,0" o:connectangles="0,0"/>
                </v:shape>
                <v:shape id="Freeform 451" o:spid="_x0000_s1208" style="position:absolute;left:5066;top:2994;width:20;height:155;visibility:visible;mso-wrap-style:square;v-text-anchor:top" coordsize="20,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QXMAA&#10;AADcAAAADwAAAGRycy9kb3ducmV2LnhtbERPTWvCQBC9C/0PyxR60009xBhdpQiCt1JTPY/ZcTeY&#10;nQ3ZrYn/vlsQepvH+5z1dnStuFMfGs8K3mcZCOLa64aNgu9qPy1AhIissfVMCh4UYLt5mayx1H7g&#10;L7ofoxEphEOJCmyMXSllqC05DDPfESfu6nuHMcHeSN3jkMJdK+dZlkuHDacGix3tLNW3449TcK4W&#10;u9Nj6YeLJ32oCmvyz8Yo9fY6fqxARBrjv/jpPug0v8jh75l0gd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jQXMAAAADcAAAADwAAAAAAAAAAAAAAAACYAgAAZHJzL2Rvd25y&#10;ZXYueG1sUEsFBgAAAAAEAAQA9QAAAIUDAAAAAA==&#10;" path="m,155l,77,,e" filled="f" strokeweight=".35136mm">
                  <v:path arrowok="t" o:connecttype="custom" o:connectlocs="0,155;0,77;0,0" o:connectangles="0,0,0"/>
                </v:shape>
                <v:shape id="Freeform 452" o:spid="_x0000_s1209" style="position:absolute;left:5021;top:314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i3rMIA&#10;AADcAAAADwAAAGRycy9kb3ducmV2LnhtbERP22oCMRB9F/oPYQp902wLrcvWKMVS8UEQLx8wbKab&#10;1WSyJFnd+vWNUOjbHM51ZovBWXGhEFvPCp4nBQji2uuWGwXHw9e4BBETskbrmRT8UITF/GE0w0r7&#10;K+/osk+NyCEcK1RgUuoqKWNtyGGc+I44c98+OEwZhkbqgNcc7qx8KYo36bDl3GCwo6Wh+rzvnYKb&#10;pWTRbDb9YfVanlaftA3LXqmnx+HjHUSiIf2L/9xrneeXU7g/ky+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GLeswgAAANwAAAAPAAAAAAAAAAAAAAAAAJgCAABkcnMvZG93&#10;bnJldi54bWxQSwUGAAAAAAQABAD1AAAAhwMAAAAA&#10;" path="m,l90,e" filled="f" strokeweight=".35136mm">
                  <v:path arrowok="t" o:connecttype="custom" o:connectlocs="0,0;90,0" o:connectangles="0,0"/>
                </v:shape>
                <v:shape id="Freeform 453" o:spid="_x0000_s1210" style="position:absolute;left:5021;top:299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cj3sQA&#10;AADcAAAADwAAAGRycy9kb3ducmV2LnhtbESPQUsDMRCF70L/Q5iCN5tVUJa1aZGWFg8Fse0PGDbj&#10;ZjWZLEm2Xf31zkHwNsN78943y/UUvLpQyn1kA/eLChRxG23PnYHzaXdXg8oF2aKPTAa+KcN6NbtZ&#10;YmPjld/pciydkhDODRpwpQyN1rl1FDAv4kAs2kdMAYusqdM24VXCg9cPVfWkA/YsDQ4H2jhqv45j&#10;MPDjqXh0h8N42j/Wn/stvaXNaMztfHp5BlVoKv/mv+tXK/i10MozMoF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HI97EAAAA3AAAAA8AAAAAAAAAAAAAAAAAmAIAAGRycy9k&#10;b3ducmV2LnhtbFBLBQYAAAAABAAEAPUAAACJAwAAAAA=&#10;" path="m,l90,e" filled="f" strokeweight=".35136mm">
                  <v:path arrowok="t" o:connecttype="custom" o:connectlocs="0,0;90,0" o:connectangles="0,0"/>
                </v:shape>
                <v:shape id="Freeform 454" o:spid="_x0000_s1211" style="position:absolute;left:5366;top:2844;width:20;height:189;visibility:visible;mso-wrap-style:square;v-text-anchor:top" coordsize="20,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PKdMIA&#10;AADcAAAADwAAAGRycy9kb3ducmV2LnhtbERPTYvCMBC9C/6HMII3m9pDqV2jSEHqQVjUPexxaMa2&#10;bjMpTdT6783Cwt7m8T5nvR1NJx40uNaygmUUgyCurG65VvB12S8yEM4ja+wsk4IXOdhuppM15to+&#10;+USPs69FCGGXo4LG+z6X0lUNGXSR7YkDd7WDQR/gUEs94DOEm04mcZxKgy2HhgZ7Khqqfs53oyD9&#10;/kzrrnwl7aHkU3LbHYvrLVNqPht3HyA8jf5f/Oc+6DA/W8HvM+ECu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88p0wgAAANwAAAAPAAAAAAAAAAAAAAAAAJgCAABkcnMvZG93&#10;bnJldi54bWxQSwUGAAAAAAQABAD1AAAAhwMAAAAA&#10;" path="m,188l,94,,e" filled="f" strokeweight=".35136mm">
                  <v:path arrowok="t" o:connecttype="custom" o:connectlocs="0,188;0,94;0,0" o:connectangles="0,0,0"/>
                </v:shape>
                <v:shape id="Freeform 455" o:spid="_x0000_s1212" style="position:absolute;left:5321;top:3033;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5BcQA&#10;AADcAAAADwAAAGRycy9kb3ducmV2LnhtbESPQUsDMRCF74L/IYzgzWZbUOratJQWi4eC2PoDhs24&#10;2TaZLEm2Xf31zkHwNsN78943i9UYvLpQyl1kA9NJBYq4ibbj1sDn8fVhDioXZIs+Mhn4pgyr5e3N&#10;Amsbr/xBl0NplYRwrtGAK6Wvtc6No4B5Enti0b5iClhkTa22Ca8SHryeVdWTDtixNDjsaeOoOR+G&#10;YODHU/Ho9vvhuHucn3Zbek+bwZj7u3H9AqrQWP7Nf9dvVvCfBV+ekQn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ouQXEAAAA3AAAAA8AAAAAAAAAAAAAAAAAmAIAAGRycy9k&#10;b3ducmV2LnhtbFBLBQYAAAAABAAEAPUAAACJAwAAAAA=&#10;" path="m,l90,e" filled="f" strokeweight=".35136mm">
                  <v:path arrowok="t" o:connecttype="custom" o:connectlocs="0,0;90,0" o:connectangles="0,0"/>
                </v:shape>
                <v:shape id="Freeform 456" o:spid="_x0000_s1213" style="position:absolute;left:5321;top:284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QcnsEA&#10;AADcAAAADwAAAGRycy9kb3ducmV2LnhtbERPzWoCMRC+F3yHMIK3mrVgsatRRKl4EEq1DzBsxs1q&#10;MlmSrK59+qZQ6G0+vt9ZrHpnxY1CbDwrmIwLEMSV1w3XCr5O788zEDEha7SeScGDIqyWg6cFltrf&#10;+ZNux1SLHMKxRAUmpbaUMlaGHMaxb4kzd/bBYcow1FIHvOdwZ+VLUbxKhw3nBoMtbQxV12PnFHxb&#10;ShbN4dCddtPZZbelj7DplBoN+/UcRKI+/Yv/3Hud579N4PeZf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kHJ7BAAAA3AAAAA8AAAAAAAAAAAAAAAAAmAIAAGRycy9kb3du&#10;cmV2LnhtbFBLBQYAAAAABAAEAPUAAACGAwAAAAA=&#10;" path="m,l90,e" filled="f" strokeweight=".35136mm">
                  <v:path arrowok="t" o:connecttype="custom" o:connectlocs="0,0;90,0" o:connectangles="0,0"/>
                </v:shape>
                <v:shape id="Freeform 457" o:spid="_x0000_s1214" style="position:absolute;left:5665;top:2961;width:20;height:178;visibility:visible;mso-wrap-style:square;v-text-anchor:top" coordsize="20,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QYRMEA&#10;AADcAAAADwAAAGRycy9kb3ducmV2LnhtbERPS4vCMBC+C/6HMII3TdeDj66pyLKC60XUZc9DMzal&#10;zaQ00Xb/vREEb/PxPWe96W0t7tT60rGCj2kCgjh3uuRCwe9lN1mC8AFZY+2YFPyTh002HKwx1a7j&#10;E93PoRAxhH2KCkwITSqlzw1Z9FPXEEfu6lqLIcK2kLrFLobbWs6SZC4tlhwbDDb0ZSivzjer4Lpw&#10;i+8uqczusD1a6m77n7+LU2o86refIAL14S1+ufc6zl/N4PlMvEB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UGETBAAAA3AAAAA8AAAAAAAAAAAAAAAAAmAIAAGRycy9kb3du&#10;cmV2LnhtbFBLBQYAAAAABAAEAPUAAACGAwAAAAA=&#10;" path="m,177l,88,,e" filled="f" strokeweight=".35136mm">
                  <v:path arrowok="t" o:connecttype="custom" o:connectlocs="0,177;0,88;0,0" o:connectangles="0,0,0"/>
                </v:shape>
                <v:shape id="Freeform 458" o:spid="_x0000_s1215" style="position:absolute;left:5620;top:313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ncsIA&#10;AADcAAAADwAAAGRycy9kb3ducmV2LnhtbERPzWoCMRC+F3yHMEJvNWvFolujiEXpQShVH2DYTDfb&#10;JpMlyeq2T28Eobf5+H5nseqdFWcKsfGsYDwqQBBXXjdcKzgdt08zEDEha7SeScEvRVgtBw8LLLW/&#10;8CedD6kWOYRjiQpMSm0pZawMOYwj3xJn7ssHhynDUEsd8JLDnZXPRfEiHTacGwy2tDFU/Rw6p+DP&#10;UrJo9vvuuJvOvndv9BE2nVKPw379CiJRn/7Fd/e7zvPnE7g9ky+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idywgAAANwAAAAPAAAAAAAAAAAAAAAAAJgCAABkcnMvZG93&#10;bnJldi54bWxQSwUGAAAAAAQABAD1AAAAhwMAAAAA&#10;" path="m,l90,e" filled="f" strokeweight=".35136mm">
                  <v:path arrowok="t" o:connecttype="custom" o:connectlocs="0,0;90,0" o:connectangles="0,0"/>
                </v:shape>
                <v:shape id="Freeform 459" o:spid="_x0000_s1216" style="position:absolute;left:5620;top:2961;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O/BsIA&#10;AADcAAAADwAAAGRycy9kb3ducmV2LnhtbERPzWoCMRC+F3yHMEJvNWvRolujiEXpQShVH2DYTDfb&#10;JpMlyeq2T28Eobf5+H5nseqdFWcKsfGsYDwqQBBXXjdcKzgdt08zEDEha7SeScEvRVgtBw8LLLW/&#10;8CedD6kWOYRjiQpMSm0pZawMOYwj3xJn7ssHhynDUEsd8JLDnZXPRfEiHTacGwy2tDFU/Rw6p+DP&#10;UrJo9vvuuJvOvndv9BE2nVKPw379CiJRn/7Fd/e7zvPnE7g9ky+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E78GwgAAANwAAAAPAAAAAAAAAAAAAAAAAJgCAABkcnMvZG93&#10;bnJldi54bWxQSwUGAAAAAAQABAD1AAAAhwMAAAAA&#10;" path="m,l90,e" filled="f" strokeweight=".35136mm">
                  <v:path arrowok="t" o:connecttype="custom" o:connectlocs="0,0;90,0" o:connectangles="0,0"/>
                </v:shape>
                <v:shape id="Freeform 460" o:spid="_x0000_s1217" style="position:absolute;left:5964;top:3042;width:20;height:145;visibility:visible;mso-wrap-style:square;v-text-anchor:top" coordsize="20,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Uh/8QA&#10;AADcAAAADwAAAGRycy9kb3ducmV2LnhtbERPS2vCQBC+C/0Pywje6sZipUZXKaKl0Ut9IHgbs2MS&#10;mp0N2W2S/vuuUPA2H99z5svOlKKh2hWWFYyGEQji1OqCMwWn4+b5DYTzyBpLy6TglxwsF0+9Ocba&#10;tryn5uAzEULYxagg976KpXRpTgbd0FbEgbvZ2qAPsM6krrEN4aaUL1E0kQYLDg05VrTKKf0+/BgF&#10;F9esr3q8beV15dPdeZt8fSSJUoN+9z4D4anzD/G/+1OH+dNXuD8TLp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lIf/EAAAA3AAAAA8AAAAAAAAAAAAAAAAAmAIAAGRycy9k&#10;b3ducmV2LnhtbFBLBQYAAAAABAAEAPUAAACJAwAAAAA=&#10;" path="m,144l,72,,e" filled="f" strokeweight=".35136mm">
                  <v:path arrowok="t" o:connecttype="custom" o:connectlocs="0,144;0,72;0,0" o:connectangles="0,0,0"/>
                </v:shape>
                <v:shape id="Freeform 461" o:spid="_x0000_s1218" style="position:absolute;left:5919;top:3187;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2E6sEA&#10;AADcAAAADwAAAGRycy9kb3ducmV2LnhtbERPzWoCMRC+C32HMIXeNNuCoqtRikXpQShVH2DYjJvV&#10;ZLIkWd326Y1Q6G0+vt9ZrHpnxZVCbDwreB0VIIgrrxuuFRwPm+EUREzIGq1nUvBDEVbLp8ECS+1v&#10;/E3XfapFDuFYogKTUltKGStDDuPIt8SZO/ngMGUYaqkD3nK4s/KtKCbSYcO5wWBLa0PVZd85Bb+W&#10;kkWz23WH7Xh63n7QV1h3Sr089+9zEIn69C/+c3/qPH82gccz+QK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mNhOrBAAAA3AAAAA8AAAAAAAAAAAAAAAAAmAIAAGRycy9kb3du&#10;cmV2LnhtbFBLBQYAAAAABAAEAPUAAACGAwAAAAA=&#10;" path="m,l90,e" filled="f" strokeweight=".35136mm">
                  <v:path arrowok="t" o:connecttype="custom" o:connectlocs="0,0;90,0" o:connectangles="0,0"/>
                </v:shape>
                <v:shape id="Freeform 462" o:spid="_x0000_s1219" style="position:absolute;left:5919;top:304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hccIA&#10;AADcAAAADwAAAGRycy9kb3ducmV2LnhtbERPzWoCMRC+F3yHMEJvNWtBq1ujiEXpQShVH2DYTDfb&#10;JpMlyeq2T28Eobf5+H5nseqdFWcKsfGsYDwqQBBXXjdcKzgdt08zEDEha7SeScEvRVgtBw8LLLW/&#10;8CedD6kWOYRjiQpMSm0pZawMOYwj3xJn7ssHhynDUEsd8JLDnZXPRTGVDhvODQZb2hiqfg6dU/Bn&#10;KVk0+3133E1m37s3+gibTqnHYb9+BZGoT//iu/td5/nzF7g9ky+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wSFxwgAAANwAAAAPAAAAAAAAAAAAAAAAAJgCAABkcnMvZG93&#10;bnJldi54bWxQSwUGAAAAAAQABAD1AAAAhwMAAAAA&#10;" path="m,l90,e" filled="f" strokeweight=".35136mm">
                  <v:path arrowok="t" o:connecttype="custom" o:connectlocs="0,0;90,0" o:connectangles="0,0"/>
                </v:shape>
                <v:shape id="Freeform 463" o:spid="_x0000_s1220" style="position:absolute;left:6264;top:2854;width:20;height:178;visibility:visible;mso-wrap-style:square;v-text-anchor:top" coordsize="20,1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vrsQA&#10;AADcAAAADwAAAGRycy9kb3ducmV2LnhtbESPT2/CMAzF75P2HSJP4jbScYDRERBCIDEuiD/ibDWm&#10;qWicqgm0fPv5gLSbrff83s+zRe9r9aA2VoENfA0zUMRFsBWXBs6nzec3qJiQLdaBycCTIizm728z&#10;zG3o+ECPYyqVhHDM0YBLqcm1joUjj3EYGmLRrqH1mGRtS21b7CTc13qUZWPtsWJpcNjQylFxO969&#10;geskTNZddnOb3XLvqbtvfy+nYMzgo1/+gErUp3/z63prBX8qtPKMTK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8L67EAAAA3AAAAA8AAAAAAAAAAAAAAAAAmAIAAGRycy9k&#10;b3ducmV2LnhtbFBLBQYAAAAABAAEAPUAAACJAwAAAAA=&#10;" path="m,177l,88,,e" filled="f" strokeweight=".35136mm">
                  <v:path arrowok="t" o:connecttype="custom" o:connectlocs="0,177;0,88;0,0" o:connectangles="0,0,0"/>
                </v:shape>
                <v:shape id="Freeform 464" o:spid="_x0000_s1221" style="position:absolute;left:6219;top:3032;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IQmMEA&#10;AADcAAAADwAAAGRycy9kb3ducmV2LnhtbERPzWoCMRC+C75DGKE3zSq06NYoRVF6EIraBxg20822&#10;yWRJsrr16U2h4G0+vt9ZrntnxYVCbDwrmE4KEMSV1w3XCj7Pu/EcREzIGq1nUvBLEdar4WCJpfZX&#10;PtLllGqRQziWqMCk1JZSxsqQwzjxLXHmvnxwmDIMtdQBrzncWTkrihfpsOHcYLCljaHq59Q5BTdL&#10;yaI5HLrz/nn+vd/SR9h0Sj2N+rdXEIn69BD/u991nr9YwN8z+QK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SEJjBAAAA3AAAAA8AAAAAAAAAAAAAAAAAmAIAAGRycy9kb3du&#10;cmV2LnhtbFBLBQYAAAAABAAEAPUAAACGAwAAAAA=&#10;" path="m,l90,e" filled="f" strokeweight=".35136mm">
                  <v:path arrowok="t" o:connecttype="custom" o:connectlocs="0,0;90,0" o:connectangles="0,0"/>
                </v:shape>
                <v:shape id="Freeform 465" o:spid="_x0000_s1222" style="position:absolute;left:6219;top:2854;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dN/sIA&#10;AADcAAAADwAAAGRycy9kb3ducmV2LnhtbESP0WoCMRRE3wX/IVyhb5q10CKrUUSp9EEoVT/gsrlu&#10;VpObJcnqtl/fCEIfh5k5wyxWvbPiRiE2nhVMJwUI4srrhmsFp+PHeAYiJmSN1jMp+KEIq+VwsMBS&#10;+zt/0+2QapEhHEtUYFJqSyljZchhnPiWOHtnHxymLEMtdcB7hjsrX4viXTpsOC8YbGljqLoeOqfg&#10;11KyaPb77rh7m112W/oKm06pl1G/noNI1Kf/8LP9qRVkIjzO5CM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B03+wgAAANwAAAAPAAAAAAAAAAAAAAAAAJgCAABkcnMvZG93&#10;bnJldi54bWxQSwUGAAAAAAQABAD1AAAAhwMAAAAA&#10;" path="m,l90,e" filled="f" strokeweight=".35136mm">
                  <v:path arrowok="t" o:connecttype="custom" o:connectlocs="0,0;90,0" o:connectangles="0,0"/>
                </v:shape>
                <v:shape id="Freeform 466" o:spid="_x0000_s1223" style="position:absolute;left:6563;top:2969;width:20;height:179;visibility:visible;mso-wrap-style:square;v-text-anchor:top" coordsize="20,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Ei9MUA&#10;AADcAAAADwAAAGRycy9kb3ducmV2LnhtbESPQWvCQBSE7wX/w/IEL0U3yaGV6CoiWJQeSqM/4Jl9&#10;JsHs27C71cRf7xYKPQ4z8w2zXPemFTdyvrGsIJ0lIIhLqxuuFJyOu+kchA/IGlvLpGAgD+vV6GWJ&#10;ubZ3/qZbESoRIexzVFCH0OVS+rImg35mO+LoXawzGKJ0ldQO7xFuWpklyZs02HBcqLGjbU3ltfgx&#10;Cnh4fEpXpP3r1zs9ho/D2W+zs1KTcb9ZgAjUh//wX3uvFWRJC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wSL0xQAAANwAAAAPAAAAAAAAAAAAAAAAAJgCAABkcnMv&#10;ZG93bnJldi54bWxQSwUGAAAAAAQABAD1AAAAigMAAAAA&#10;" path="m,178l,89,,e" filled="f" strokeweight=".35136mm">
                  <v:path arrowok="t" o:connecttype="custom" o:connectlocs="0,178;0,89;0,0" o:connectangles="0,0,0"/>
                </v:shape>
                <v:shape id="Freeform 467" o:spid="_x0000_s1224" style="position:absolute;left:6518;top:3148;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l2EsQA&#10;AADcAAAADwAAAGRycy9kb3ducmV2LnhtbESP0WoCMRRE3wv9h3ALfavZLrTI1ijFUumDUHT9gMvm&#10;drOa3CxJVrd+vREEH4eZOcPMFqOz4kghdp4VvE4KEMSN1x23Cnb198sUREzIGq1nUvBPERbzx4cZ&#10;VtqfeEPHbWpFhnCsUIFJqa+kjI0hh3Hie+Ls/fngMGUZWqkDnjLcWVkWxbt02HFeMNjT0lBz2A5O&#10;wdlSsmjW66FevU33qy/6DctBqeen8fMDRKIx3cO39o9WUBYlXM/k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dhLEAAAA3AAAAA8AAAAAAAAAAAAAAAAAmAIAAGRycy9k&#10;b3ducmV2LnhtbFBLBQYAAAAABAAEAPUAAACJAwAAAAA=&#10;" path="m,l90,e" filled="f" strokeweight=".35136mm">
                  <v:path arrowok="t" o:connecttype="custom" o:connectlocs="0,0;90,0" o:connectangles="0,0"/>
                </v:shape>
                <v:shape id="Freeform 468" o:spid="_x0000_s1225" style="position:absolute;left:6518;top:2969;width:90;height:20;visibility:visible;mso-wrap-style:square;v-text-anchor:top" coordsize="9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XTicMA&#10;AADcAAAADwAAAGRycy9kb3ducmV2LnhtbESP0WoCMRRE3wv+Q7iCbzWrpUVWoxSl4oMgVT/gsrnd&#10;bJvcLElWV7++EQp9HGbmDLNY9c6KC4XYeFYwGRcgiCuvG64VnE8fzzMQMSFrtJ5JwY0irJaDpwWW&#10;2l/5ky7HVIsM4ViiApNSW0oZK0MO49i3xNn78sFhyjLUUge8ZrizcloUb9Jhw3nBYEtrQ9XPsXMK&#10;7paSRbPfd6ft6+x7u6FDWHdKjYb9+xxEoj79h//aO61gWrzA40w+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XTicMAAADcAAAADwAAAAAAAAAAAAAAAACYAgAAZHJzL2Rv&#10;d25yZXYueG1sUEsFBgAAAAAEAAQA9QAAAIgDAAAAAA==&#10;" path="m,l90,e" filled="f" strokeweight=".35136mm">
                  <v:path arrowok="t" o:connecttype="custom" o:connectlocs="0,0;90,0" o:connectangles="0,0"/>
                </v:shape>
                <v:shape id="Freeform 469" o:spid="_x0000_s1226" style="position:absolute;left:3868;top:216;width:2695;height:2924;visibility:visible;mso-wrap-style:square;v-text-anchor:top" coordsize="2695,29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8MjcIA&#10;AADcAAAADwAAAGRycy9kb3ducmV2LnhtbESPX2vCMBTF34V9h3AHvmliFZHOKDIYyB6UqWWvl+au&#10;LWtuSpLV+u2NMPDxcP78OOvtYFvRkw+NYw2zqQJBXDrTcKXhcv6YrECEiGywdUwabhRgu3kZrTE3&#10;7spf1J9iJdIIhxw11DF2uZShrMlimLqOOHk/zluMSfpKGo/XNG5bmSm1lBYbToQaO3qvqfw9/dnE&#10;zcqDP877W+yKz4NTxV5W307r8euwewMRaYjP8H97bzRkagGPM+k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wyNwgAAANwAAAAPAAAAAAAAAAAAAAAAAJgCAABkcnMvZG93&#10;bnJldi54bWxQSwUGAAAAAAQABAD1AAAAhwMAAAAA&#10;" path="m,l300,2918r297,-72l897,2923r300,-67l1497,2721r298,113l2095,2899r300,-173l2695,2841e" filled="f" strokeweight=".96pt">
                  <v:path arrowok="t" o:connecttype="custom" o:connectlocs="0,0;300,2918;597,2846;897,2923;1197,2856;1497,2721;1795,2834;2095,2899;2395,2726;2695,2841" o:connectangles="0,0,0,0,0,0,0,0,0,0"/>
                </v:shape>
                <v:shape id="Freeform 470" o:spid="_x0000_s1227" style="position:absolute;left:3868;top:204;width:4491;height:1517;visibility:visible;mso-wrap-style:square;v-text-anchor:top" coordsize="4491,1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UJFsIA&#10;AADcAAAADwAAAGRycy9kb3ducmV2LnhtbESPwWrDMBBE74X8g9hAb40Ug4Nxo4RQCITSi9OS82Jt&#10;LVNrZSTFdv++KhR6HGbmDbM/Lm4QE4XYe9aw3SgQxK03PXcaPt7PTxWImJANDp5JwzdFOB5WD3us&#10;jZ+5oemaOpEhHGvUYFMaaylja8lh3PiROHufPjhMWYZOmoBzhrtBFkrtpMOe84LFkV4stV/Xu9MQ&#10;VTWVb/Opas4Vlc0uFPb1ctP6cb2cnkEkWtJ/+K99MRoKVcLvmXwE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dQkWwgAAANwAAAAPAAAAAAAAAAAAAAAAAJgCAABkcnMvZG93&#10;bnJldi54bWxQSwUGAAAAAAQABAD1AAAAhwMAAAAA&#10;" path="m,l300,1495r297,-17l897,1435r300,26l1497,1485r298,-12l2095,1468r300,17l2695,1485r297,-7l3292,1444r300,24l3890,1485r300,31l4490,1485e" filled="f" strokeweight=".96pt">
                  <v:path arrowok="t" o:connecttype="custom" o:connectlocs="0,0;300,1495;597,1478;897,1435;1197,1461;1497,1485;1795,1473;2095,1468;2395,1485;2695,1485;2992,1478;3292,1444;3592,1468;3890,1485;4190,1516;4490,1485" o:connectangles="0,0,0,0,0,0,0,0,0,0,0,0,0,0,0,0"/>
                </v:shape>
                <w10:wrap anchorx="page"/>
              </v:group>
            </w:pict>
          </mc:Fallback>
        </mc:AlternateContent>
      </w:r>
      <w:r w:rsidRPr="00143138">
        <w:rPr>
          <w:noProof/>
        </w:rPr>
        <mc:AlternateContent>
          <mc:Choice Requires="wps">
            <w:drawing>
              <wp:anchor distT="0" distB="0" distL="114300" distR="114300" simplePos="0" relativeHeight="251660800" behindDoc="1" locked="0" layoutInCell="0" allowOverlap="1" wp14:anchorId="31B571A6" wp14:editId="1230E50C">
                <wp:simplePos x="0" y="0"/>
                <wp:positionH relativeFrom="page">
                  <wp:posOffset>1858645</wp:posOffset>
                </wp:positionH>
                <wp:positionV relativeFrom="paragraph">
                  <wp:posOffset>-4445</wp:posOffset>
                </wp:positionV>
                <wp:extent cx="125730" cy="1939925"/>
                <wp:effectExtent l="0" t="0" r="0" b="0"/>
                <wp:wrapNone/>
                <wp:docPr id="3" name="Text Box 4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93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5EFA8C" w14:textId="77777777" w:rsidR="00994C13" w:rsidRDefault="00994C13">
                            <w:pPr>
                              <w:widowControl w:val="0"/>
                              <w:autoSpaceDE w:val="0"/>
                              <w:autoSpaceDN w:val="0"/>
                              <w:adjustRightInd w:val="0"/>
                              <w:spacing w:after="0" w:line="182" w:lineRule="exact"/>
                              <w:ind w:left="20" w:right="-44"/>
                              <w:rPr>
                                <w:rFonts w:ascii="Times New Roman" w:hAnsi="Times New Roman"/>
                                <w:sz w:val="16"/>
                                <w:szCs w:val="16"/>
                              </w:rPr>
                            </w:pPr>
                            <w:r>
                              <w:rPr>
                                <w:rFonts w:ascii="Times New Roman" w:hAnsi="Times New Roman"/>
                                <w:spacing w:val="1"/>
                                <w:sz w:val="16"/>
                                <w:szCs w:val="16"/>
                              </w:rPr>
                              <w:t>M</w:t>
                            </w:r>
                            <w:r>
                              <w:rPr>
                                <w:rFonts w:ascii="Times New Roman" w:hAnsi="Times New Roman"/>
                                <w:spacing w:val="-1"/>
                                <w:sz w:val="16"/>
                                <w:szCs w:val="16"/>
                              </w:rPr>
                              <w:t>ea</w:t>
                            </w:r>
                            <w:r>
                              <w:rPr>
                                <w:rFonts w:ascii="Times New Roman" w:hAnsi="Times New Roman"/>
                                <w:sz w:val="16"/>
                                <w:szCs w:val="16"/>
                              </w:rPr>
                              <w:t>n</w:t>
                            </w:r>
                            <w:r>
                              <w:rPr>
                                <w:rFonts w:ascii="Times New Roman" w:hAnsi="Times New Roman"/>
                                <w:spacing w:val="-3"/>
                                <w:sz w:val="16"/>
                                <w:szCs w:val="16"/>
                              </w:rPr>
                              <w:t xml:space="preserve"> </w:t>
                            </w:r>
                            <w:r>
                              <w:rPr>
                                <w:rFonts w:ascii="Times New Roman" w:hAnsi="Times New Roman"/>
                                <w:sz w:val="16"/>
                                <w:szCs w:val="16"/>
                              </w:rPr>
                              <w:t>(</w:t>
                            </w:r>
                            <w:r>
                              <w:rPr>
                                <w:rFonts w:ascii="Times New Roman" w:hAnsi="Times New Roman"/>
                                <w:spacing w:val="-1"/>
                                <w:sz w:val="16"/>
                                <w:szCs w:val="16"/>
                              </w:rPr>
                              <w:t>±</w:t>
                            </w:r>
                            <w:r>
                              <w:rPr>
                                <w:rFonts w:ascii="Times New Roman" w:hAnsi="Times New Roman"/>
                                <w:spacing w:val="1"/>
                                <w:sz w:val="16"/>
                                <w:szCs w:val="16"/>
                              </w:rPr>
                              <w:t>S</w:t>
                            </w:r>
                            <w:r>
                              <w:rPr>
                                <w:rFonts w:ascii="Times New Roman" w:hAnsi="Times New Roman"/>
                                <w:spacing w:val="-1"/>
                                <w:sz w:val="16"/>
                                <w:szCs w:val="16"/>
                              </w:rPr>
                              <w:t>E</w:t>
                            </w:r>
                            <w:r>
                              <w:rPr>
                                <w:rFonts w:ascii="Times New Roman" w:hAnsi="Times New Roman"/>
                                <w:spacing w:val="1"/>
                                <w:sz w:val="16"/>
                                <w:szCs w:val="16"/>
                              </w:rPr>
                              <w:t>M</w:t>
                            </w:r>
                            <w:r>
                              <w:rPr>
                                <w:rFonts w:ascii="Times New Roman" w:hAnsi="Times New Roman"/>
                                <w:sz w:val="16"/>
                                <w:szCs w:val="16"/>
                              </w:rPr>
                              <w:t>)</w:t>
                            </w:r>
                            <w:r>
                              <w:rPr>
                                <w:rFonts w:ascii="Times New Roman" w:hAnsi="Times New Roman"/>
                                <w:spacing w:val="-2"/>
                                <w:sz w:val="16"/>
                                <w:szCs w:val="16"/>
                              </w:rPr>
                              <w:t xml:space="preserve"> </w:t>
                            </w:r>
                            <w:r>
                              <w:rPr>
                                <w:rFonts w:ascii="Times New Roman" w:hAnsi="Times New Roman"/>
                                <w:spacing w:val="1"/>
                                <w:sz w:val="16"/>
                                <w:szCs w:val="16"/>
                              </w:rPr>
                              <w:t>S</w:t>
                            </w:r>
                            <w:r>
                              <w:rPr>
                                <w:rFonts w:ascii="Times New Roman" w:hAnsi="Times New Roman"/>
                                <w:spacing w:val="-1"/>
                                <w:sz w:val="16"/>
                                <w:szCs w:val="16"/>
                              </w:rPr>
                              <w:t>e</w:t>
                            </w:r>
                            <w:r>
                              <w:rPr>
                                <w:rFonts w:ascii="Times New Roman" w:hAnsi="Times New Roman"/>
                                <w:sz w:val="16"/>
                                <w:szCs w:val="16"/>
                              </w:rPr>
                              <w:t>rum</w:t>
                            </w:r>
                            <w:r>
                              <w:rPr>
                                <w:rFonts w:ascii="Times New Roman" w:hAnsi="Times New Roman"/>
                                <w:spacing w:val="-2"/>
                                <w:sz w:val="16"/>
                                <w:szCs w:val="16"/>
                              </w:rPr>
                              <w:t xml:space="preserve"> </w:t>
                            </w:r>
                            <w:r>
                              <w:rPr>
                                <w:rFonts w:ascii="Times New Roman" w:hAnsi="Times New Roman"/>
                                <w:spacing w:val="1"/>
                                <w:sz w:val="16"/>
                                <w:szCs w:val="16"/>
                              </w:rPr>
                              <w:t>U</w:t>
                            </w:r>
                            <w:r>
                              <w:rPr>
                                <w:rFonts w:ascii="Times New Roman" w:hAnsi="Times New Roman"/>
                                <w:sz w:val="16"/>
                                <w:szCs w:val="16"/>
                              </w:rPr>
                              <w:t>r</w:t>
                            </w:r>
                            <w:r>
                              <w:rPr>
                                <w:rFonts w:ascii="Times New Roman" w:hAnsi="Times New Roman"/>
                                <w:spacing w:val="-1"/>
                                <w:sz w:val="16"/>
                                <w:szCs w:val="16"/>
                              </w:rPr>
                              <w:t>i</w:t>
                            </w:r>
                            <w:r>
                              <w:rPr>
                                <w:rFonts w:ascii="Times New Roman" w:hAnsi="Times New Roman"/>
                                <w:sz w:val="16"/>
                                <w:szCs w:val="16"/>
                              </w:rPr>
                              <w:t>c</w:t>
                            </w:r>
                            <w:r>
                              <w:rPr>
                                <w:rFonts w:ascii="Times New Roman" w:hAnsi="Times New Roman"/>
                                <w:spacing w:val="-3"/>
                                <w:sz w:val="16"/>
                                <w:szCs w:val="16"/>
                              </w:rPr>
                              <w:t xml:space="preserve"> </w:t>
                            </w:r>
                            <w:r>
                              <w:rPr>
                                <w:rFonts w:ascii="Times New Roman" w:hAnsi="Times New Roman"/>
                                <w:spacing w:val="-2"/>
                                <w:sz w:val="16"/>
                                <w:szCs w:val="16"/>
                              </w:rPr>
                              <w:t>A</w:t>
                            </w:r>
                            <w:r>
                              <w:rPr>
                                <w:rFonts w:ascii="Times New Roman" w:hAnsi="Times New Roman"/>
                                <w:spacing w:val="-1"/>
                                <w:sz w:val="16"/>
                                <w:szCs w:val="16"/>
                              </w:rPr>
                              <w:t>ci</w:t>
                            </w:r>
                            <w:r>
                              <w:rPr>
                                <w:rFonts w:ascii="Times New Roman" w:hAnsi="Times New Roman"/>
                                <w:sz w:val="16"/>
                                <w:szCs w:val="16"/>
                              </w:rPr>
                              <w:t>d</w:t>
                            </w:r>
                            <w:r>
                              <w:rPr>
                                <w:rFonts w:ascii="Times New Roman" w:hAnsi="Times New Roman"/>
                                <w:spacing w:val="3"/>
                                <w:sz w:val="16"/>
                                <w:szCs w:val="16"/>
                              </w:rPr>
                              <w:t xml:space="preserve"> </w:t>
                            </w:r>
                            <w:r>
                              <w:rPr>
                                <w:rFonts w:ascii="Times New Roman" w:hAnsi="Times New Roman"/>
                                <w:spacing w:val="-6"/>
                                <w:sz w:val="16"/>
                                <w:szCs w:val="16"/>
                              </w:rPr>
                              <w:t>L</w:t>
                            </w:r>
                            <w:r>
                              <w:rPr>
                                <w:rFonts w:ascii="Times New Roman" w:hAnsi="Times New Roman"/>
                                <w:spacing w:val="-1"/>
                                <w:sz w:val="16"/>
                                <w:szCs w:val="16"/>
                              </w:rPr>
                              <w:t>e</w:t>
                            </w:r>
                            <w:r>
                              <w:rPr>
                                <w:rFonts w:ascii="Times New Roman" w:hAnsi="Times New Roman"/>
                                <w:sz w:val="16"/>
                                <w:szCs w:val="16"/>
                              </w:rPr>
                              <w:t>v</w:t>
                            </w:r>
                            <w:r>
                              <w:rPr>
                                <w:rFonts w:ascii="Times New Roman" w:hAnsi="Times New Roman"/>
                                <w:spacing w:val="2"/>
                                <w:sz w:val="16"/>
                                <w:szCs w:val="16"/>
                              </w:rPr>
                              <w:t>e</w:t>
                            </w:r>
                            <w:r>
                              <w:rPr>
                                <w:rFonts w:ascii="Times New Roman" w:hAnsi="Times New Roman"/>
                                <w:sz w:val="16"/>
                                <w:szCs w:val="16"/>
                              </w:rPr>
                              <w:t>l</w:t>
                            </w:r>
                            <w:r>
                              <w:rPr>
                                <w:rFonts w:ascii="Times New Roman" w:hAnsi="Times New Roman"/>
                                <w:spacing w:val="3"/>
                                <w:sz w:val="16"/>
                                <w:szCs w:val="16"/>
                              </w:rPr>
                              <w:t xml:space="preserve"> </w:t>
                            </w:r>
                            <w:r>
                              <w:rPr>
                                <w:rFonts w:ascii="Times New Roman" w:hAnsi="Times New Roman"/>
                                <w:sz w:val="16"/>
                                <w:szCs w:val="16"/>
                              </w:rPr>
                              <w:t>(</w:t>
                            </w:r>
                            <w:r>
                              <w:rPr>
                                <w:rFonts w:ascii="Times New Roman" w:hAnsi="Times New Roman"/>
                                <w:spacing w:val="2"/>
                                <w:sz w:val="16"/>
                                <w:szCs w:val="16"/>
                              </w:rPr>
                              <w:t>m</w:t>
                            </w:r>
                            <w:r>
                              <w:rPr>
                                <w:rFonts w:ascii="Times New Roman" w:hAnsi="Times New Roman"/>
                                <w:spacing w:val="-2"/>
                                <w:sz w:val="16"/>
                                <w:szCs w:val="16"/>
                              </w:rPr>
                              <w:t>g</w:t>
                            </w:r>
                            <w:r>
                              <w:rPr>
                                <w:rFonts w:ascii="Times New Roman" w:hAnsi="Times New Roman"/>
                                <w:spacing w:val="-1"/>
                                <w:sz w:val="16"/>
                                <w:szCs w:val="16"/>
                              </w:rPr>
                              <w:t>/</w:t>
                            </w:r>
                            <w:r>
                              <w:rPr>
                                <w:rFonts w:ascii="Times New Roman" w:hAnsi="Times New Roman"/>
                                <w:sz w:val="16"/>
                                <w:szCs w:val="16"/>
                              </w:rPr>
                              <w:t>d</w:t>
                            </w:r>
                            <w:r>
                              <w:rPr>
                                <w:rFonts w:ascii="Times New Roman" w:hAnsi="Times New Roman"/>
                                <w:spacing w:val="-6"/>
                                <w:sz w:val="16"/>
                                <w:szCs w:val="16"/>
                              </w:rPr>
                              <w:t>L</w:t>
                            </w:r>
                            <w:r>
                              <w:rPr>
                                <w:rFonts w:ascii="Times New Roman" w:hAnsi="Times New Roman"/>
                                <w:sz w:val="16"/>
                                <w:szCs w:val="16"/>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571A6" id="Text Box 471" o:spid="_x0000_s1027" type="#_x0000_t202" style="position:absolute;left:0;text-align:left;margin-left:146.35pt;margin-top:-.35pt;width:9.9pt;height:152.7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" o:allowincell="f" filled="f" stroked="f">
                <v:textbox style="layout-flow:vertical;mso-layout-flow-alt:bottom-to-top" inset="0,0,0,0">
                  <w:txbxContent>
                    <w:p w14:paraId="785EFA8C" w14:textId="77777777" w:rsidR="00994C13" w:rsidRDefault="00994C13">
                      <w:pPr>
                        <w:widowControl w:val="0"/>
                        <w:autoSpaceDE w:val="0"/>
                        <w:autoSpaceDN w:val="0"/>
                        <w:adjustRightInd w:val="0"/>
                        <w:spacing w:after="0" w:line="182" w:lineRule="exact"/>
                        <w:ind w:left="20" w:right="-44"/>
                        <w:rPr>
                          <w:rFonts w:ascii="Times New Roman" w:hAnsi="Times New Roman"/>
                          <w:sz w:val="16"/>
                          <w:szCs w:val="16"/>
                        </w:rPr>
                      </w:pPr>
                      <w:r>
                        <w:rPr>
                          <w:rFonts w:ascii="Times New Roman" w:hAnsi="Times New Roman"/>
                          <w:spacing w:val="1"/>
                          <w:sz w:val="16"/>
                          <w:szCs w:val="16"/>
                        </w:rPr>
                        <w:t>M</w:t>
                      </w:r>
                      <w:r>
                        <w:rPr>
                          <w:rFonts w:ascii="Times New Roman" w:hAnsi="Times New Roman"/>
                          <w:spacing w:val="-1"/>
                          <w:sz w:val="16"/>
                          <w:szCs w:val="16"/>
                        </w:rPr>
                        <w:t>ea</w:t>
                      </w:r>
                      <w:r>
                        <w:rPr>
                          <w:rFonts w:ascii="Times New Roman" w:hAnsi="Times New Roman"/>
                          <w:sz w:val="16"/>
                          <w:szCs w:val="16"/>
                        </w:rPr>
                        <w:t>n</w:t>
                      </w:r>
                      <w:r>
                        <w:rPr>
                          <w:rFonts w:ascii="Times New Roman" w:hAnsi="Times New Roman"/>
                          <w:spacing w:val="-3"/>
                          <w:sz w:val="16"/>
                          <w:szCs w:val="16"/>
                        </w:rPr>
                        <w:t xml:space="preserve"> </w:t>
                      </w:r>
                      <w:r>
                        <w:rPr>
                          <w:rFonts w:ascii="Times New Roman" w:hAnsi="Times New Roman"/>
                          <w:sz w:val="16"/>
                          <w:szCs w:val="16"/>
                        </w:rPr>
                        <w:t>(</w:t>
                      </w:r>
                      <w:r>
                        <w:rPr>
                          <w:rFonts w:ascii="Times New Roman" w:hAnsi="Times New Roman"/>
                          <w:spacing w:val="-1"/>
                          <w:sz w:val="16"/>
                          <w:szCs w:val="16"/>
                        </w:rPr>
                        <w:t>±</w:t>
                      </w:r>
                      <w:r>
                        <w:rPr>
                          <w:rFonts w:ascii="Times New Roman" w:hAnsi="Times New Roman"/>
                          <w:spacing w:val="1"/>
                          <w:sz w:val="16"/>
                          <w:szCs w:val="16"/>
                        </w:rPr>
                        <w:t>S</w:t>
                      </w:r>
                      <w:r>
                        <w:rPr>
                          <w:rFonts w:ascii="Times New Roman" w:hAnsi="Times New Roman"/>
                          <w:spacing w:val="-1"/>
                          <w:sz w:val="16"/>
                          <w:szCs w:val="16"/>
                        </w:rPr>
                        <w:t>E</w:t>
                      </w:r>
                      <w:r>
                        <w:rPr>
                          <w:rFonts w:ascii="Times New Roman" w:hAnsi="Times New Roman"/>
                          <w:spacing w:val="1"/>
                          <w:sz w:val="16"/>
                          <w:szCs w:val="16"/>
                        </w:rPr>
                        <w:t>M</w:t>
                      </w:r>
                      <w:r>
                        <w:rPr>
                          <w:rFonts w:ascii="Times New Roman" w:hAnsi="Times New Roman"/>
                          <w:sz w:val="16"/>
                          <w:szCs w:val="16"/>
                        </w:rPr>
                        <w:t>)</w:t>
                      </w:r>
                      <w:r>
                        <w:rPr>
                          <w:rFonts w:ascii="Times New Roman" w:hAnsi="Times New Roman"/>
                          <w:spacing w:val="-2"/>
                          <w:sz w:val="16"/>
                          <w:szCs w:val="16"/>
                        </w:rPr>
                        <w:t xml:space="preserve"> </w:t>
                      </w:r>
                      <w:r>
                        <w:rPr>
                          <w:rFonts w:ascii="Times New Roman" w:hAnsi="Times New Roman"/>
                          <w:spacing w:val="1"/>
                          <w:sz w:val="16"/>
                          <w:szCs w:val="16"/>
                        </w:rPr>
                        <w:t>S</w:t>
                      </w:r>
                      <w:r>
                        <w:rPr>
                          <w:rFonts w:ascii="Times New Roman" w:hAnsi="Times New Roman"/>
                          <w:spacing w:val="-1"/>
                          <w:sz w:val="16"/>
                          <w:szCs w:val="16"/>
                        </w:rPr>
                        <w:t>e</w:t>
                      </w:r>
                      <w:r>
                        <w:rPr>
                          <w:rFonts w:ascii="Times New Roman" w:hAnsi="Times New Roman"/>
                          <w:sz w:val="16"/>
                          <w:szCs w:val="16"/>
                        </w:rPr>
                        <w:t>rum</w:t>
                      </w:r>
                      <w:r>
                        <w:rPr>
                          <w:rFonts w:ascii="Times New Roman" w:hAnsi="Times New Roman"/>
                          <w:spacing w:val="-2"/>
                          <w:sz w:val="16"/>
                          <w:szCs w:val="16"/>
                        </w:rPr>
                        <w:t xml:space="preserve"> </w:t>
                      </w:r>
                      <w:r>
                        <w:rPr>
                          <w:rFonts w:ascii="Times New Roman" w:hAnsi="Times New Roman"/>
                          <w:spacing w:val="1"/>
                          <w:sz w:val="16"/>
                          <w:szCs w:val="16"/>
                        </w:rPr>
                        <w:t>U</w:t>
                      </w:r>
                      <w:r>
                        <w:rPr>
                          <w:rFonts w:ascii="Times New Roman" w:hAnsi="Times New Roman"/>
                          <w:sz w:val="16"/>
                          <w:szCs w:val="16"/>
                        </w:rPr>
                        <w:t>r</w:t>
                      </w:r>
                      <w:r>
                        <w:rPr>
                          <w:rFonts w:ascii="Times New Roman" w:hAnsi="Times New Roman"/>
                          <w:spacing w:val="-1"/>
                          <w:sz w:val="16"/>
                          <w:szCs w:val="16"/>
                        </w:rPr>
                        <w:t>i</w:t>
                      </w:r>
                      <w:r>
                        <w:rPr>
                          <w:rFonts w:ascii="Times New Roman" w:hAnsi="Times New Roman"/>
                          <w:sz w:val="16"/>
                          <w:szCs w:val="16"/>
                        </w:rPr>
                        <w:t>c</w:t>
                      </w:r>
                      <w:r>
                        <w:rPr>
                          <w:rFonts w:ascii="Times New Roman" w:hAnsi="Times New Roman"/>
                          <w:spacing w:val="-3"/>
                          <w:sz w:val="16"/>
                          <w:szCs w:val="16"/>
                        </w:rPr>
                        <w:t xml:space="preserve"> </w:t>
                      </w:r>
                      <w:r>
                        <w:rPr>
                          <w:rFonts w:ascii="Times New Roman" w:hAnsi="Times New Roman"/>
                          <w:spacing w:val="-2"/>
                          <w:sz w:val="16"/>
                          <w:szCs w:val="16"/>
                        </w:rPr>
                        <w:t>A</w:t>
                      </w:r>
                      <w:r>
                        <w:rPr>
                          <w:rFonts w:ascii="Times New Roman" w:hAnsi="Times New Roman"/>
                          <w:spacing w:val="-1"/>
                          <w:sz w:val="16"/>
                          <w:szCs w:val="16"/>
                        </w:rPr>
                        <w:t>ci</w:t>
                      </w:r>
                      <w:r>
                        <w:rPr>
                          <w:rFonts w:ascii="Times New Roman" w:hAnsi="Times New Roman"/>
                          <w:sz w:val="16"/>
                          <w:szCs w:val="16"/>
                        </w:rPr>
                        <w:t>d</w:t>
                      </w:r>
                      <w:r>
                        <w:rPr>
                          <w:rFonts w:ascii="Times New Roman" w:hAnsi="Times New Roman"/>
                          <w:spacing w:val="3"/>
                          <w:sz w:val="16"/>
                          <w:szCs w:val="16"/>
                        </w:rPr>
                        <w:t xml:space="preserve"> </w:t>
                      </w:r>
                      <w:r>
                        <w:rPr>
                          <w:rFonts w:ascii="Times New Roman" w:hAnsi="Times New Roman"/>
                          <w:spacing w:val="-6"/>
                          <w:sz w:val="16"/>
                          <w:szCs w:val="16"/>
                        </w:rPr>
                        <w:t>L</w:t>
                      </w:r>
                      <w:r>
                        <w:rPr>
                          <w:rFonts w:ascii="Times New Roman" w:hAnsi="Times New Roman"/>
                          <w:spacing w:val="-1"/>
                          <w:sz w:val="16"/>
                          <w:szCs w:val="16"/>
                        </w:rPr>
                        <w:t>e</w:t>
                      </w:r>
                      <w:r>
                        <w:rPr>
                          <w:rFonts w:ascii="Times New Roman" w:hAnsi="Times New Roman"/>
                          <w:sz w:val="16"/>
                          <w:szCs w:val="16"/>
                        </w:rPr>
                        <w:t>v</w:t>
                      </w:r>
                      <w:r>
                        <w:rPr>
                          <w:rFonts w:ascii="Times New Roman" w:hAnsi="Times New Roman"/>
                          <w:spacing w:val="2"/>
                          <w:sz w:val="16"/>
                          <w:szCs w:val="16"/>
                        </w:rPr>
                        <w:t>e</w:t>
                      </w:r>
                      <w:r>
                        <w:rPr>
                          <w:rFonts w:ascii="Times New Roman" w:hAnsi="Times New Roman"/>
                          <w:sz w:val="16"/>
                          <w:szCs w:val="16"/>
                        </w:rPr>
                        <w:t>l</w:t>
                      </w:r>
                      <w:r>
                        <w:rPr>
                          <w:rFonts w:ascii="Times New Roman" w:hAnsi="Times New Roman"/>
                          <w:spacing w:val="3"/>
                          <w:sz w:val="16"/>
                          <w:szCs w:val="16"/>
                        </w:rPr>
                        <w:t xml:space="preserve"> </w:t>
                      </w:r>
                      <w:r>
                        <w:rPr>
                          <w:rFonts w:ascii="Times New Roman" w:hAnsi="Times New Roman"/>
                          <w:sz w:val="16"/>
                          <w:szCs w:val="16"/>
                        </w:rPr>
                        <w:t>(</w:t>
                      </w:r>
                      <w:r>
                        <w:rPr>
                          <w:rFonts w:ascii="Times New Roman" w:hAnsi="Times New Roman"/>
                          <w:spacing w:val="2"/>
                          <w:sz w:val="16"/>
                          <w:szCs w:val="16"/>
                        </w:rPr>
                        <w:t>m</w:t>
                      </w:r>
                      <w:r>
                        <w:rPr>
                          <w:rFonts w:ascii="Times New Roman" w:hAnsi="Times New Roman"/>
                          <w:spacing w:val="-2"/>
                          <w:sz w:val="16"/>
                          <w:szCs w:val="16"/>
                        </w:rPr>
                        <w:t>g</w:t>
                      </w:r>
                      <w:r>
                        <w:rPr>
                          <w:rFonts w:ascii="Times New Roman" w:hAnsi="Times New Roman"/>
                          <w:spacing w:val="-1"/>
                          <w:sz w:val="16"/>
                          <w:szCs w:val="16"/>
                        </w:rPr>
                        <w:t>/</w:t>
                      </w:r>
                      <w:r>
                        <w:rPr>
                          <w:rFonts w:ascii="Times New Roman" w:hAnsi="Times New Roman"/>
                          <w:sz w:val="16"/>
                          <w:szCs w:val="16"/>
                        </w:rPr>
                        <w:t>d</w:t>
                      </w:r>
                      <w:r>
                        <w:rPr>
                          <w:rFonts w:ascii="Times New Roman" w:hAnsi="Times New Roman"/>
                          <w:spacing w:val="-6"/>
                          <w:sz w:val="16"/>
                          <w:szCs w:val="16"/>
                        </w:rPr>
                        <w:t>L</w:t>
                      </w:r>
                      <w:r>
                        <w:rPr>
                          <w:rFonts w:ascii="Times New Roman" w:hAnsi="Times New Roman"/>
                          <w:sz w:val="16"/>
                          <w:szCs w:val="16"/>
                        </w:rPr>
                        <w:t>)</w:t>
                      </w:r>
                    </w:p>
                  </w:txbxContent>
                </v:textbox>
                <w10:wrap anchorx="page"/>
              </v:shape>
            </w:pict>
          </mc:Fallback>
        </mc:AlternateContent>
      </w:r>
      <w:r w:rsidR="00D94262" w:rsidRPr="00143138">
        <w:rPr>
          <w:rFonts w:ascii="Times New Roman" w:hAnsi="Times New Roman"/>
          <w:sz w:val="16"/>
          <w:szCs w:val="16"/>
        </w:rPr>
        <w:t>10</w:t>
      </w:r>
      <w:r w:rsidR="00D94262" w:rsidRPr="00143138">
        <w:rPr>
          <w:rFonts w:ascii="Times New Roman" w:hAnsi="Times New Roman"/>
          <w:sz w:val="16"/>
          <w:szCs w:val="16"/>
        </w:rPr>
        <w:tab/>
      </w:r>
      <w:r w:rsidR="00D94262" w:rsidRPr="00143138">
        <w:rPr>
          <w:rFonts w:ascii="Times New Roman" w:hAnsi="Times New Roman"/>
          <w:sz w:val="12"/>
          <w:szCs w:val="12"/>
        </w:rPr>
        <w:t>Placebo</w:t>
      </w:r>
    </w:p>
    <w:p w14:paraId="04CA7CE6" w14:textId="77777777" w:rsidR="00D94262" w:rsidRPr="00143138" w:rsidRDefault="00D94262" w:rsidP="009D46BF">
      <w:pPr>
        <w:keepNext/>
        <w:keepLines/>
        <w:autoSpaceDE w:val="0"/>
        <w:autoSpaceDN w:val="0"/>
        <w:adjustRightInd w:val="0"/>
        <w:spacing w:after="0" w:line="170" w:lineRule="exact"/>
        <w:rPr>
          <w:rFonts w:ascii="Times New Roman" w:hAnsi="Times New Roman"/>
          <w:sz w:val="17"/>
          <w:szCs w:val="17"/>
        </w:rPr>
      </w:pPr>
    </w:p>
    <w:p w14:paraId="6726318F" w14:textId="77777777" w:rsidR="00D94262" w:rsidRPr="00143138" w:rsidRDefault="00D94262" w:rsidP="009D46BF">
      <w:pPr>
        <w:keepNext/>
        <w:keepLines/>
        <w:autoSpaceDE w:val="0"/>
        <w:autoSpaceDN w:val="0"/>
        <w:adjustRightInd w:val="0"/>
        <w:spacing w:before="38" w:after="0" w:line="180" w:lineRule="exact"/>
        <w:ind w:left="2055" w:right="-20"/>
        <w:rPr>
          <w:rFonts w:ascii="Times New Roman" w:hAnsi="Times New Roman"/>
          <w:sz w:val="16"/>
          <w:szCs w:val="16"/>
        </w:rPr>
      </w:pPr>
      <w:r w:rsidRPr="00143138">
        <w:rPr>
          <w:rFonts w:ascii="Times New Roman" w:hAnsi="Times New Roman"/>
          <w:sz w:val="16"/>
          <w:szCs w:val="16"/>
        </w:rPr>
        <w:t>9</w:t>
      </w:r>
    </w:p>
    <w:p w14:paraId="3F482905" w14:textId="77777777" w:rsidR="00D94262" w:rsidRPr="00143138" w:rsidRDefault="00D94262" w:rsidP="009D46BF">
      <w:pPr>
        <w:keepNext/>
        <w:keepLines/>
        <w:autoSpaceDE w:val="0"/>
        <w:autoSpaceDN w:val="0"/>
        <w:adjustRightInd w:val="0"/>
        <w:spacing w:before="10" w:after="0" w:line="200" w:lineRule="exact"/>
        <w:rPr>
          <w:rFonts w:ascii="Times New Roman" w:hAnsi="Times New Roman"/>
          <w:sz w:val="20"/>
          <w:szCs w:val="20"/>
        </w:rPr>
      </w:pPr>
    </w:p>
    <w:p w14:paraId="4E5A7823" w14:textId="77777777" w:rsidR="00D94262" w:rsidRPr="00143138" w:rsidRDefault="00D94262" w:rsidP="009D46BF">
      <w:pPr>
        <w:keepNext/>
        <w:keepLines/>
        <w:autoSpaceDE w:val="0"/>
        <w:autoSpaceDN w:val="0"/>
        <w:adjustRightInd w:val="0"/>
        <w:spacing w:before="38" w:after="0" w:line="180" w:lineRule="exact"/>
        <w:ind w:left="2055" w:right="-20"/>
        <w:rPr>
          <w:rFonts w:ascii="Times New Roman" w:hAnsi="Times New Roman"/>
          <w:sz w:val="16"/>
          <w:szCs w:val="16"/>
        </w:rPr>
      </w:pPr>
      <w:r w:rsidRPr="00143138">
        <w:rPr>
          <w:rFonts w:ascii="Times New Roman" w:hAnsi="Times New Roman"/>
          <w:sz w:val="16"/>
          <w:szCs w:val="16"/>
        </w:rPr>
        <w:t>8</w:t>
      </w:r>
    </w:p>
    <w:p w14:paraId="7FBFAFF3" w14:textId="77777777" w:rsidR="00D94262" w:rsidRPr="00143138" w:rsidRDefault="00D94262" w:rsidP="009D46BF">
      <w:pPr>
        <w:keepNext/>
        <w:keepLines/>
        <w:autoSpaceDE w:val="0"/>
        <w:autoSpaceDN w:val="0"/>
        <w:adjustRightInd w:val="0"/>
        <w:spacing w:before="10" w:after="0" w:line="200" w:lineRule="exact"/>
        <w:rPr>
          <w:rFonts w:ascii="Times New Roman" w:hAnsi="Times New Roman"/>
          <w:sz w:val="20"/>
          <w:szCs w:val="20"/>
        </w:rPr>
      </w:pPr>
    </w:p>
    <w:p w14:paraId="77CE0A4A" w14:textId="77777777" w:rsidR="00D94262" w:rsidRPr="00143138" w:rsidRDefault="00D94262" w:rsidP="009D46BF">
      <w:pPr>
        <w:keepNext/>
        <w:keepLines/>
        <w:tabs>
          <w:tab w:val="left" w:pos="5360"/>
        </w:tabs>
        <w:autoSpaceDE w:val="0"/>
        <w:autoSpaceDN w:val="0"/>
        <w:adjustRightInd w:val="0"/>
        <w:spacing w:before="38" w:after="0" w:line="180" w:lineRule="exact"/>
        <w:ind w:left="2055" w:right="-20"/>
        <w:rPr>
          <w:rFonts w:ascii="Times New Roman" w:hAnsi="Times New Roman"/>
          <w:sz w:val="12"/>
          <w:szCs w:val="12"/>
        </w:rPr>
      </w:pPr>
      <w:r w:rsidRPr="00143138">
        <w:rPr>
          <w:rFonts w:ascii="Times New Roman" w:hAnsi="Times New Roman"/>
          <w:sz w:val="16"/>
          <w:szCs w:val="16"/>
        </w:rPr>
        <w:t>7</w:t>
      </w:r>
      <w:r w:rsidRPr="00143138">
        <w:rPr>
          <w:rFonts w:ascii="Times New Roman" w:hAnsi="Times New Roman"/>
          <w:sz w:val="16"/>
          <w:szCs w:val="16"/>
        </w:rPr>
        <w:tab/>
      </w:r>
      <w:r w:rsidRPr="00143138">
        <w:rPr>
          <w:rFonts w:ascii="Times New Roman" w:hAnsi="Times New Roman"/>
          <w:sz w:val="12"/>
          <w:szCs w:val="12"/>
        </w:rPr>
        <w:t>Allopurinol</w:t>
      </w:r>
    </w:p>
    <w:p w14:paraId="366DB364" w14:textId="77777777" w:rsidR="00D94262" w:rsidRPr="00143138" w:rsidRDefault="00D94262" w:rsidP="009D46BF">
      <w:pPr>
        <w:keepNext/>
        <w:keepLines/>
        <w:autoSpaceDE w:val="0"/>
        <w:autoSpaceDN w:val="0"/>
        <w:adjustRightInd w:val="0"/>
        <w:spacing w:before="10" w:after="0" w:line="200" w:lineRule="exact"/>
        <w:rPr>
          <w:rFonts w:ascii="Times New Roman" w:hAnsi="Times New Roman"/>
          <w:sz w:val="20"/>
          <w:szCs w:val="20"/>
        </w:rPr>
      </w:pPr>
    </w:p>
    <w:p w14:paraId="2987DC92" w14:textId="77777777" w:rsidR="00D94262" w:rsidRPr="00143138" w:rsidRDefault="00D94262" w:rsidP="009D46BF">
      <w:pPr>
        <w:keepNext/>
        <w:keepLines/>
        <w:autoSpaceDE w:val="0"/>
        <w:autoSpaceDN w:val="0"/>
        <w:adjustRightInd w:val="0"/>
        <w:spacing w:before="38" w:after="0" w:line="240" w:lineRule="auto"/>
        <w:ind w:left="2055" w:right="-20"/>
        <w:rPr>
          <w:rFonts w:ascii="Times New Roman" w:hAnsi="Times New Roman"/>
          <w:sz w:val="16"/>
          <w:szCs w:val="16"/>
        </w:rPr>
      </w:pPr>
      <w:r w:rsidRPr="00143138">
        <w:rPr>
          <w:rFonts w:ascii="Times New Roman" w:hAnsi="Times New Roman"/>
          <w:sz w:val="16"/>
          <w:szCs w:val="16"/>
        </w:rPr>
        <w:t>6</w:t>
      </w:r>
    </w:p>
    <w:p w14:paraId="5C258D53" w14:textId="77777777" w:rsidR="00D94262" w:rsidRPr="00143138" w:rsidRDefault="00BE5482" w:rsidP="009D46BF">
      <w:pPr>
        <w:keepNext/>
        <w:keepLines/>
        <w:autoSpaceDE w:val="0"/>
        <w:autoSpaceDN w:val="0"/>
        <w:adjustRightInd w:val="0"/>
        <w:spacing w:after="0" w:line="136" w:lineRule="exact"/>
        <w:ind w:left="5210" w:right="-20"/>
        <w:rPr>
          <w:rFonts w:ascii="Times New Roman" w:hAnsi="Times New Roman"/>
          <w:sz w:val="12"/>
          <w:szCs w:val="12"/>
        </w:rPr>
      </w:pPr>
      <w:r w:rsidRPr="00143138">
        <w:rPr>
          <w:rFonts w:ascii="Times New Roman" w:hAnsi="Times New Roman"/>
          <w:sz w:val="12"/>
          <w:szCs w:val="12"/>
        </w:rPr>
        <w:t>Febuxostat</w:t>
      </w:r>
      <w:r w:rsidR="00D94262" w:rsidRPr="00143138">
        <w:rPr>
          <w:rFonts w:ascii="Times New Roman" w:hAnsi="Times New Roman"/>
          <w:sz w:val="12"/>
          <w:szCs w:val="12"/>
        </w:rPr>
        <w:t xml:space="preserve"> 80</w:t>
      </w:r>
      <w:r w:rsidR="0075286D" w:rsidRPr="00143138">
        <w:rPr>
          <w:rFonts w:ascii="Times New Roman" w:hAnsi="Times New Roman"/>
          <w:sz w:val="12"/>
          <w:szCs w:val="12"/>
        </w:rPr>
        <w:t> mg</w:t>
      </w:r>
    </w:p>
    <w:p w14:paraId="27ABA383" w14:textId="77777777" w:rsidR="00D94262" w:rsidRPr="00143138" w:rsidRDefault="00D94262" w:rsidP="009D46BF">
      <w:pPr>
        <w:keepNext/>
        <w:keepLines/>
        <w:autoSpaceDE w:val="0"/>
        <w:autoSpaceDN w:val="0"/>
        <w:adjustRightInd w:val="0"/>
        <w:spacing w:before="9" w:after="0" w:line="100" w:lineRule="exact"/>
        <w:rPr>
          <w:rFonts w:ascii="Times New Roman" w:hAnsi="Times New Roman"/>
          <w:sz w:val="10"/>
          <w:szCs w:val="10"/>
        </w:rPr>
      </w:pPr>
    </w:p>
    <w:p w14:paraId="7EACA3D0" w14:textId="77777777" w:rsidR="00D94262" w:rsidRPr="00143138" w:rsidRDefault="00D94262" w:rsidP="009D46BF">
      <w:pPr>
        <w:keepNext/>
        <w:keepLines/>
        <w:autoSpaceDE w:val="0"/>
        <w:autoSpaceDN w:val="0"/>
        <w:adjustRightInd w:val="0"/>
        <w:spacing w:after="0" w:line="180" w:lineRule="exact"/>
        <w:ind w:left="2055" w:right="-20"/>
        <w:rPr>
          <w:rFonts w:ascii="Times New Roman" w:hAnsi="Times New Roman"/>
          <w:sz w:val="16"/>
          <w:szCs w:val="16"/>
        </w:rPr>
      </w:pPr>
      <w:r w:rsidRPr="00143138">
        <w:rPr>
          <w:rFonts w:ascii="Times New Roman" w:hAnsi="Times New Roman"/>
          <w:sz w:val="16"/>
          <w:szCs w:val="16"/>
        </w:rPr>
        <w:t>5</w:t>
      </w:r>
    </w:p>
    <w:p w14:paraId="401570DA" w14:textId="77777777" w:rsidR="00D94262" w:rsidRPr="00143138" w:rsidRDefault="00D94262" w:rsidP="009D46BF">
      <w:pPr>
        <w:keepNext/>
        <w:keepLines/>
        <w:autoSpaceDE w:val="0"/>
        <w:autoSpaceDN w:val="0"/>
        <w:adjustRightInd w:val="0"/>
        <w:spacing w:before="10" w:after="0" w:line="200" w:lineRule="exact"/>
        <w:rPr>
          <w:rFonts w:ascii="Times New Roman" w:hAnsi="Times New Roman"/>
          <w:sz w:val="20"/>
          <w:szCs w:val="20"/>
        </w:rPr>
      </w:pPr>
    </w:p>
    <w:p w14:paraId="119732A4" w14:textId="77777777" w:rsidR="00D94262" w:rsidRPr="00143138" w:rsidRDefault="00D94262" w:rsidP="009D46BF">
      <w:pPr>
        <w:keepNext/>
        <w:keepLines/>
        <w:autoSpaceDE w:val="0"/>
        <w:autoSpaceDN w:val="0"/>
        <w:adjustRightInd w:val="0"/>
        <w:spacing w:before="38" w:after="0" w:line="165" w:lineRule="exact"/>
        <w:ind w:left="2055" w:right="-20"/>
        <w:rPr>
          <w:rFonts w:ascii="Times New Roman" w:hAnsi="Times New Roman"/>
          <w:sz w:val="16"/>
          <w:szCs w:val="16"/>
        </w:rPr>
      </w:pPr>
      <w:r w:rsidRPr="00143138">
        <w:rPr>
          <w:rFonts w:ascii="Times New Roman" w:hAnsi="Times New Roman"/>
          <w:sz w:val="16"/>
          <w:szCs w:val="16"/>
        </w:rPr>
        <w:t>4</w:t>
      </w:r>
    </w:p>
    <w:p w14:paraId="707E7014" w14:textId="77777777" w:rsidR="00D94262" w:rsidRPr="00143138" w:rsidRDefault="00BE5482" w:rsidP="009D46BF">
      <w:pPr>
        <w:keepNext/>
        <w:keepLines/>
        <w:autoSpaceDE w:val="0"/>
        <w:autoSpaceDN w:val="0"/>
        <w:adjustRightInd w:val="0"/>
        <w:spacing w:after="0" w:line="106" w:lineRule="exact"/>
        <w:ind w:left="5210" w:right="-20"/>
        <w:rPr>
          <w:rFonts w:ascii="Times New Roman" w:hAnsi="Times New Roman"/>
          <w:sz w:val="12"/>
          <w:szCs w:val="12"/>
        </w:rPr>
      </w:pPr>
      <w:r w:rsidRPr="00143138">
        <w:rPr>
          <w:rFonts w:ascii="Times New Roman" w:hAnsi="Times New Roman"/>
          <w:sz w:val="12"/>
          <w:szCs w:val="12"/>
        </w:rPr>
        <w:t>Febuxostat</w:t>
      </w:r>
      <w:r w:rsidR="00D94262" w:rsidRPr="00143138">
        <w:rPr>
          <w:rFonts w:ascii="Times New Roman" w:hAnsi="Times New Roman"/>
          <w:sz w:val="12"/>
          <w:szCs w:val="12"/>
        </w:rPr>
        <w:t xml:space="preserve"> 120</w:t>
      </w:r>
      <w:r w:rsidR="0075286D" w:rsidRPr="00143138">
        <w:rPr>
          <w:rFonts w:ascii="Times New Roman" w:hAnsi="Times New Roman"/>
          <w:sz w:val="12"/>
          <w:szCs w:val="12"/>
        </w:rPr>
        <w:t> mg</w:t>
      </w:r>
    </w:p>
    <w:p w14:paraId="3D9E9971" w14:textId="77777777" w:rsidR="00D94262" w:rsidRPr="00143138" w:rsidRDefault="00D94262" w:rsidP="009D46BF">
      <w:pPr>
        <w:keepNext/>
        <w:keepLines/>
        <w:autoSpaceDE w:val="0"/>
        <w:autoSpaceDN w:val="0"/>
        <w:adjustRightInd w:val="0"/>
        <w:spacing w:before="7" w:after="0" w:line="150" w:lineRule="exact"/>
        <w:rPr>
          <w:rFonts w:ascii="Times New Roman" w:hAnsi="Times New Roman"/>
          <w:sz w:val="15"/>
          <w:szCs w:val="15"/>
        </w:rPr>
      </w:pPr>
    </w:p>
    <w:p w14:paraId="0871465E" w14:textId="77777777" w:rsidR="00D94262" w:rsidRPr="00143138" w:rsidRDefault="00D94262" w:rsidP="009D46BF">
      <w:pPr>
        <w:keepNext/>
        <w:keepLines/>
        <w:tabs>
          <w:tab w:val="left" w:pos="2820"/>
        </w:tabs>
        <w:autoSpaceDE w:val="0"/>
        <w:autoSpaceDN w:val="0"/>
        <w:adjustRightInd w:val="0"/>
        <w:spacing w:after="0" w:line="180" w:lineRule="exact"/>
        <w:ind w:left="2055" w:right="-20"/>
        <w:rPr>
          <w:rFonts w:ascii="Times New Roman" w:hAnsi="Times New Roman"/>
          <w:sz w:val="16"/>
          <w:szCs w:val="16"/>
        </w:rPr>
      </w:pPr>
      <w:r w:rsidRPr="00143138">
        <w:rPr>
          <w:rFonts w:ascii="Times New Roman" w:hAnsi="Times New Roman"/>
          <w:sz w:val="16"/>
          <w:szCs w:val="16"/>
        </w:rPr>
        <w:t>3</w:t>
      </w:r>
      <w:r w:rsidRPr="00143138">
        <w:rPr>
          <w:rFonts w:ascii="Times New Roman" w:hAnsi="Times New Roman"/>
          <w:sz w:val="16"/>
          <w:szCs w:val="16"/>
        </w:rPr>
        <w:tab/>
      </w:r>
      <w:r w:rsidRPr="00143138">
        <w:rPr>
          <w:rFonts w:ascii="Times New Roman" w:hAnsi="Times New Roman"/>
          <w:sz w:val="16"/>
          <w:szCs w:val="16"/>
          <w:u w:val="single"/>
        </w:rPr>
        <w:t xml:space="preserve"> </w:t>
      </w:r>
      <w:r w:rsidRPr="00143138">
        <w:rPr>
          <w:rFonts w:ascii="Times New Roman" w:hAnsi="Times New Roman"/>
          <w:sz w:val="16"/>
          <w:szCs w:val="16"/>
          <w:u w:val="single"/>
        </w:rPr>
        <w:tab/>
      </w:r>
    </w:p>
    <w:p w14:paraId="7CA52E1B" w14:textId="77777777" w:rsidR="00D94262" w:rsidRPr="00143138" w:rsidRDefault="00D94262" w:rsidP="009D46BF">
      <w:pPr>
        <w:keepNext/>
        <w:keepLines/>
        <w:autoSpaceDE w:val="0"/>
        <w:autoSpaceDN w:val="0"/>
        <w:adjustRightInd w:val="0"/>
        <w:spacing w:after="0" w:line="140" w:lineRule="exact"/>
        <w:rPr>
          <w:rFonts w:ascii="Times New Roman" w:hAnsi="Times New Roman"/>
          <w:sz w:val="14"/>
          <w:szCs w:val="14"/>
        </w:rPr>
      </w:pPr>
    </w:p>
    <w:p w14:paraId="67E6B738" w14:textId="77777777" w:rsidR="00D94262" w:rsidRPr="00143138" w:rsidRDefault="00BE5482" w:rsidP="009D46BF">
      <w:pPr>
        <w:keepNext/>
        <w:keepLines/>
        <w:autoSpaceDE w:val="0"/>
        <w:autoSpaceDN w:val="0"/>
        <w:adjustRightInd w:val="0"/>
        <w:spacing w:after="0" w:line="134" w:lineRule="exact"/>
        <w:ind w:left="5210" w:right="-20"/>
        <w:rPr>
          <w:rFonts w:ascii="Times New Roman" w:hAnsi="Times New Roman"/>
          <w:sz w:val="12"/>
          <w:szCs w:val="12"/>
        </w:rPr>
      </w:pPr>
      <w:r w:rsidRPr="00143138">
        <w:rPr>
          <w:rFonts w:ascii="Times New Roman" w:hAnsi="Times New Roman"/>
          <w:sz w:val="12"/>
          <w:szCs w:val="12"/>
        </w:rPr>
        <w:t>Febuxostat</w:t>
      </w:r>
      <w:r w:rsidR="00D94262" w:rsidRPr="00143138">
        <w:rPr>
          <w:rFonts w:ascii="Times New Roman" w:hAnsi="Times New Roman"/>
          <w:sz w:val="12"/>
          <w:szCs w:val="12"/>
        </w:rPr>
        <w:t xml:space="preserve"> 240</w:t>
      </w:r>
      <w:r w:rsidR="0075286D" w:rsidRPr="00143138">
        <w:rPr>
          <w:rFonts w:ascii="Times New Roman" w:hAnsi="Times New Roman"/>
          <w:sz w:val="12"/>
          <w:szCs w:val="12"/>
        </w:rPr>
        <w:t> mg</w:t>
      </w:r>
    </w:p>
    <w:p w14:paraId="190FD176" w14:textId="0EF81995" w:rsidR="00D94262" w:rsidRPr="00143138" w:rsidRDefault="00873572" w:rsidP="009D46BF">
      <w:pPr>
        <w:keepNext/>
        <w:keepLines/>
        <w:autoSpaceDE w:val="0"/>
        <w:autoSpaceDN w:val="0"/>
        <w:adjustRightInd w:val="0"/>
        <w:spacing w:after="0" w:line="143" w:lineRule="exact"/>
        <w:ind w:left="2055" w:right="-20"/>
        <w:rPr>
          <w:rFonts w:ascii="Times New Roman" w:hAnsi="Times New Roman"/>
          <w:sz w:val="16"/>
          <w:szCs w:val="16"/>
        </w:rPr>
      </w:pPr>
      <w:r w:rsidRPr="00143138">
        <w:rPr>
          <w:noProof/>
        </w:rPr>
        <mc:AlternateContent>
          <mc:Choice Requires="wps">
            <w:drawing>
              <wp:anchor distT="0" distB="0" distL="114300" distR="114300" simplePos="0" relativeHeight="251658752" behindDoc="1" locked="0" layoutInCell="0" allowOverlap="1" wp14:anchorId="18D5AAC0" wp14:editId="1728B017">
                <wp:simplePos x="0" y="0"/>
                <wp:positionH relativeFrom="page">
                  <wp:posOffset>5498465</wp:posOffset>
                </wp:positionH>
                <wp:positionV relativeFrom="paragraph">
                  <wp:posOffset>44450</wp:posOffset>
                </wp:positionV>
                <wp:extent cx="12700" cy="30480"/>
                <wp:effectExtent l="0" t="0" r="0" b="0"/>
                <wp:wrapNone/>
                <wp:docPr id="2" name="Freeform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30480"/>
                        </a:xfrm>
                        <a:custGeom>
                          <a:avLst/>
                          <a:gdLst>
                            <a:gd name="T0" fmla="*/ 0 w 20"/>
                            <a:gd name="T1" fmla="*/ 0 h 48"/>
                            <a:gd name="T2" fmla="*/ 0 w 20"/>
                            <a:gd name="T3" fmla="*/ 48 h 48"/>
                          </a:gdLst>
                          <a:ahLst/>
                          <a:cxnLst>
                            <a:cxn ang="0">
                              <a:pos x="T0" y="T1"/>
                            </a:cxn>
                            <a:cxn ang="0">
                              <a:pos x="T2" y="T3"/>
                            </a:cxn>
                          </a:cxnLst>
                          <a:rect l="0" t="0" r="r" b="b"/>
                          <a:pathLst>
                            <a:path w="20" h="48">
                              <a:moveTo>
                                <a:pt x="0" y="0"/>
                              </a:moveTo>
                              <a:lnTo>
                                <a:pt x="0" y="48"/>
                              </a:lnTo>
                            </a:path>
                          </a:pathLst>
                        </a:custGeom>
                        <a:noFill/>
                        <a:ln w="121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BCBDD0A" id="Freeform 47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432.95pt,3.5pt,432.95pt,5.9pt" coordsize="2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" o:allowincell="f" filled="f" strokeweight=".96pt">
                <v:path arrowok="t" o:connecttype="custom" o:connectlocs="0,0;0,30480" o:connectangles="0,0"/>
                <w10:wrap anchorx="page"/>
              </v:polyline>
            </w:pict>
          </mc:Fallback>
        </mc:AlternateContent>
      </w:r>
      <w:r w:rsidR="00D94262" w:rsidRPr="00143138">
        <w:rPr>
          <w:rFonts w:ascii="Times New Roman" w:hAnsi="Times New Roman"/>
          <w:sz w:val="16"/>
          <w:szCs w:val="16"/>
        </w:rPr>
        <w:t>2</w:t>
      </w:r>
    </w:p>
    <w:p w14:paraId="0EE367D9" w14:textId="77777777" w:rsidR="00D94262" w:rsidRPr="00143138" w:rsidRDefault="00D94262" w:rsidP="009D46BF">
      <w:pPr>
        <w:keepNext/>
        <w:keepLines/>
        <w:tabs>
          <w:tab w:val="left" w:pos="3120"/>
          <w:tab w:val="left" w:pos="3420"/>
          <w:tab w:val="left" w:pos="3720"/>
        </w:tabs>
        <w:autoSpaceDE w:val="0"/>
        <w:autoSpaceDN w:val="0"/>
        <w:adjustRightInd w:val="0"/>
        <w:spacing w:after="0" w:line="143" w:lineRule="exact"/>
        <w:ind w:left="2472" w:right="-20"/>
        <w:rPr>
          <w:rFonts w:ascii="Times New Roman" w:hAnsi="Times New Roman"/>
          <w:sz w:val="16"/>
          <w:szCs w:val="16"/>
        </w:rPr>
      </w:pPr>
      <w:r w:rsidRPr="00143138">
        <w:rPr>
          <w:rFonts w:ascii="Times New Roman" w:hAnsi="Times New Roman"/>
          <w:sz w:val="16"/>
          <w:szCs w:val="16"/>
        </w:rPr>
        <w:t>BL   2</w:t>
      </w:r>
      <w:r w:rsidRPr="00143138">
        <w:rPr>
          <w:rFonts w:ascii="Times New Roman" w:hAnsi="Times New Roman"/>
          <w:sz w:val="16"/>
          <w:szCs w:val="16"/>
        </w:rPr>
        <w:tab/>
        <w:t>4</w:t>
      </w:r>
      <w:r w:rsidRPr="00143138">
        <w:rPr>
          <w:rFonts w:ascii="Times New Roman" w:hAnsi="Times New Roman"/>
          <w:sz w:val="16"/>
          <w:szCs w:val="16"/>
        </w:rPr>
        <w:tab/>
        <w:t>6</w:t>
      </w:r>
      <w:r w:rsidRPr="00143138">
        <w:rPr>
          <w:rFonts w:ascii="Times New Roman" w:hAnsi="Times New Roman"/>
          <w:sz w:val="16"/>
          <w:szCs w:val="16"/>
        </w:rPr>
        <w:tab/>
        <w:t>8    12   16   20   24   28   32   36   40   44   48   52</w:t>
      </w:r>
    </w:p>
    <w:p w14:paraId="4513AA5A" w14:textId="77777777" w:rsidR="00D94262" w:rsidRPr="00143138" w:rsidRDefault="00D94262" w:rsidP="009D46BF">
      <w:pPr>
        <w:keepNext/>
        <w:keepLines/>
        <w:autoSpaceDE w:val="0"/>
        <w:autoSpaceDN w:val="0"/>
        <w:adjustRightInd w:val="0"/>
        <w:spacing w:after="0" w:line="170" w:lineRule="exact"/>
        <w:rPr>
          <w:rFonts w:ascii="Times New Roman" w:hAnsi="Times New Roman"/>
          <w:sz w:val="17"/>
          <w:szCs w:val="17"/>
        </w:rPr>
      </w:pPr>
    </w:p>
    <w:p w14:paraId="1E7B1338" w14:textId="77777777" w:rsidR="00D94262" w:rsidRPr="00143138" w:rsidRDefault="00D94262" w:rsidP="009D46BF">
      <w:pPr>
        <w:keepNext/>
        <w:keepLines/>
        <w:autoSpaceDE w:val="0"/>
        <w:autoSpaceDN w:val="0"/>
        <w:adjustRightInd w:val="0"/>
        <w:spacing w:after="0" w:line="180" w:lineRule="exact"/>
        <w:ind w:left="4600" w:right="4216"/>
        <w:jc w:val="center"/>
        <w:rPr>
          <w:rFonts w:ascii="Times New Roman" w:hAnsi="Times New Roman"/>
          <w:sz w:val="16"/>
          <w:szCs w:val="16"/>
        </w:rPr>
      </w:pPr>
      <w:r w:rsidRPr="00143138">
        <w:rPr>
          <w:rFonts w:ascii="Times New Roman" w:hAnsi="Times New Roman"/>
          <w:sz w:val="16"/>
          <w:szCs w:val="16"/>
        </w:rPr>
        <w:t>Week</w:t>
      </w:r>
    </w:p>
    <w:p w14:paraId="729CFA9F" w14:textId="77777777" w:rsidR="00D94262" w:rsidRPr="00143138" w:rsidRDefault="00D94262" w:rsidP="009D46BF">
      <w:pPr>
        <w:keepNext/>
        <w:keepLines/>
        <w:autoSpaceDE w:val="0"/>
        <w:autoSpaceDN w:val="0"/>
        <w:adjustRightInd w:val="0"/>
        <w:spacing w:before="5" w:after="0" w:line="120" w:lineRule="exact"/>
        <w:rPr>
          <w:rFonts w:ascii="Times New Roman" w:hAnsi="Times New Roman"/>
          <w:sz w:val="12"/>
          <w:szCs w:val="12"/>
        </w:rPr>
      </w:pPr>
    </w:p>
    <w:p w14:paraId="0B479735" w14:textId="77777777" w:rsidR="00D94262" w:rsidRPr="00143138" w:rsidRDefault="00D94262" w:rsidP="009D46BF">
      <w:pPr>
        <w:keepNext/>
        <w:keepLines/>
        <w:autoSpaceDE w:val="0"/>
        <w:autoSpaceDN w:val="0"/>
        <w:adjustRightInd w:val="0"/>
        <w:spacing w:after="0" w:line="136" w:lineRule="exact"/>
        <w:ind w:left="2288" w:right="-20"/>
        <w:rPr>
          <w:rFonts w:ascii="Times New Roman" w:hAnsi="Times New Roman"/>
          <w:sz w:val="12"/>
          <w:szCs w:val="12"/>
        </w:rPr>
      </w:pPr>
      <w:r w:rsidRPr="00143138">
        <w:rPr>
          <w:rFonts w:ascii="Times New Roman" w:hAnsi="Times New Roman"/>
          <w:sz w:val="12"/>
          <w:szCs w:val="12"/>
        </w:rPr>
        <w:t>BL=baseline       SEM=standard error of the mean</w:t>
      </w:r>
    </w:p>
    <w:p w14:paraId="54808007" w14:textId="77777777" w:rsidR="00D94262" w:rsidRPr="00143138" w:rsidRDefault="00D94262" w:rsidP="009D46BF">
      <w:pPr>
        <w:keepNext/>
        <w:keepLines/>
        <w:autoSpaceDE w:val="0"/>
        <w:autoSpaceDN w:val="0"/>
        <w:adjustRightInd w:val="0"/>
        <w:spacing w:before="12" w:after="0" w:line="220" w:lineRule="exact"/>
        <w:rPr>
          <w:rFonts w:ascii="Times New Roman" w:hAnsi="Times New Roman"/>
        </w:rPr>
      </w:pPr>
    </w:p>
    <w:p w14:paraId="60BC7A16" w14:textId="48A0F3C1" w:rsidR="00D94262" w:rsidRPr="00143138" w:rsidRDefault="00D94262" w:rsidP="002911B7">
      <w:pPr>
        <w:widowControl w:val="0"/>
        <w:autoSpaceDE w:val="0"/>
        <w:autoSpaceDN w:val="0"/>
        <w:adjustRightInd w:val="0"/>
        <w:spacing w:before="32" w:after="0" w:line="240" w:lineRule="auto"/>
        <w:ind w:left="567" w:right="-20" w:hanging="567"/>
        <w:rPr>
          <w:rFonts w:ascii="Times New Roman" w:hAnsi="Times New Roman"/>
        </w:rPr>
      </w:pPr>
      <w:r w:rsidRPr="00143138">
        <w:rPr>
          <w:rFonts w:ascii="Times New Roman" w:hAnsi="Times New Roman"/>
        </w:rPr>
        <w:t>Note: 509 patients received allopurinol 300</w:t>
      </w:r>
      <w:r w:rsidR="0075286D" w:rsidRPr="00143138">
        <w:rPr>
          <w:rFonts w:ascii="Times New Roman" w:hAnsi="Times New Roman"/>
        </w:rPr>
        <w:t> mg</w:t>
      </w:r>
      <w:r w:rsidRPr="00143138">
        <w:rPr>
          <w:rFonts w:ascii="Times New Roman" w:hAnsi="Times New Roman"/>
        </w:rPr>
        <w:t xml:space="preserve"> QD; 10 patients with serum creatinine &gt;1.5 and </w:t>
      </w:r>
      <w:r w:rsidR="00DB1043">
        <w:rPr>
          <w:rFonts w:ascii="Times New Roman" w:hAnsi="Times New Roman"/>
        </w:rPr>
        <w:t>≤</w:t>
      </w:r>
      <w:r w:rsidRPr="00143138">
        <w:rPr>
          <w:rFonts w:ascii="Times New Roman" w:hAnsi="Times New Roman"/>
        </w:rPr>
        <w:t>2.0</w:t>
      </w:r>
      <w:r w:rsidR="0075286D" w:rsidRPr="00143138">
        <w:rPr>
          <w:rFonts w:ascii="Times New Roman" w:hAnsi="Times New Roman"/>
        </w:rPr>
        <w:t> mg</w:t>
      </w:r>
      <w:r w:rsidRPr="00143138">
        <w:rPr>
          <w:rFonts w:ascii="Times New Roman" w:hAnsi="Times New Roman"/>
        </w:rPr>
        <w:t>/dL were dosed with 100</w:t>
      </w:r>
      <w:r w:rsidR="0075286D" w:rsidRPr="00143138">
        <w:rPr>
          <w:rFonts w:ascii="Times New Roman" w:hAnsi="Times New Roman"/>
        </w:rPr>
        <w:t> mg</w:t>
      </w:r>
      <w:r w:rsidRPr="00143138">
        <w:rPr>
          <w:rFonts w:ascii="Times New Roman" w:hAnsi="Times New Roman"/>
        </w:rPr>
        <w:t xml:space="preserve"> QD. (10 patients out of 268 in APEX study).</w:t>
      </w:r>
      <w:r w:rsidR="002911B7" w:rsidRPr="00143138">
        <w:rPr>
          <w:rFonts w:ascii="Times New Roman" w:hAnsi="Times New Roman"/>
        </w:rPr>
        <w:br/>
      </w:r>
      <w:r w:rsidRPr="00143138">
        <w:rPr>
          <w:rFonts w:ascii="Times New Roman" w:hAnsi="Times New Roman"/>
        </w:rPr>
        <w:t>240</w:t>
      </w:r>
      <w:r w:rsidR="0075286D" w:rsidRPr="00143138">
        <w:rPr>
          <w:rFonts w:ascii="Times New Roman" w:hAnsi="Times New Roman"/>
        </w:rPr>
        <w:t> mg</w:t>
      </w:r>
      <w:r w:rsidRPr="00143138">
        <w:rPr>
          <w:rFonts w:ascii="Times New Roman" w:hAnsi="Times New Roman"/>
        </w:rPr>
        <w:t xml:space="preserve"> febuxostat was used to evaluate the safety of febuxostat at twice the recommended highest dose.</w:t>
      </w:r>
    </w:p>
    <w:p w14:paraId="39A48D43" w14:textId="77777777" w:rsidR="00D94262" w:rsidRPr="00143138" w:rsidRDefault="00D94262" w:rsidP="002911B7">
      <w:pPr>
        <w:widowControl w:val="0"/>
        <w:autoSpaceDE w:val="0"/>
        <w:autoSpaceDN w:val="0"/>
        <w:adjustRightInd w:val="0"/>
        <w:spacing w:after="0" w:line="240" w:lineRule="auto"/>
        <w:ind w:right="128"/>
        <w:rPr>
          <w:rFonts w:ascii="Times New Roman" w:hAnsi="Times New Roman"/>
          <w:sz w:val="24"/>
          <w:szCs w:val="24"/>
        </w:rPr>
      </w:pPr>
    </w:p>
    <w:p w14:paraId="78CC130F" w14:textId="77777777" w:rsidR="00D94262" w:rsidRPr="00143138" w:rsidRDefault="00D94262" w:rsidP="002911B7">
      <w:pPr>
        <w:widowControl w:val="0"/>
        <w:autoSpaceDE w:val="0"/>
        <w:autoSpaceDN w:val="0"/>
        <w:adjustRightInd w:val="0"/>
        <w:spacing w:after="0" w:line="240" w:lineRule="auto"/>
        <w:ind w:right="128"/>
        <w:rPr>
          <w:rFonts w:ascii="Times New Roman" w:hAnsi="Times New Roman"/>
        </w:rPr>
      </w:pPr>
      <w:r w:rsidRPr="00143138">
        <w:rPr>
          <w:rFonts w:ascii="Times New Roman" w:hAnsi="Times New Roman"/>
        </w:rPr>
        <w:t>CONFIRMS Study: The CONFIRMS study was a Phase 3, randomized, controlled, 26-week study to evaluate the safety and efficacy of febuxostat 40</w:t>
      </w:r>
      <w:r w:rsidR="0075286D" w:rsidRPr="00143138">
        <w:rPr>
          <w:rFonts w:ascii="Times New Roman" w:hAnsi="Times New Roman"/>
        </w:rPr>
        <w:t> mg</w:t>
      </w:r>
      <w:r w:rsidRPr="00143138">
        <w:rPr>
          <w:rFonts w:ascii="Times New Roman" w:hAnsi="Times New Roman"/>
        </w:rPr>
        <w:t xml:space="preserve"> and 80</w:t>
      </w:r>
      <w:r w:rsidR="0075286D" w:rsidRPr="00143138">
        <w:rPr>
          <w:rFonts w:ascii="Times New Roman" w:hAnsi="Times New Roman"/>
        </w:rPr>
        <w:t> mg</w:t>
      </w:r>
      <w:r w:rsidRPr="00143138">
        <w:rPr>
          <w:rFonts w:ascii="Times New Roman" w:hAnsi="Times New Roman"/>
        </w:rPr>
        <w:t>, in comparison with allopurinol</w:t>
      </w:r>
      <w:r w:rsidR="002911B7" w:rsidRPr="00143138">
        <w:rPr>
          <w:rFonts w:ascii="Times New Roman" w:hAnsi="Times New Roman"/>
        </w:rPr>
        <w:t xml:space="preserve"> </w:t>
      </w:r>
      <w:r w:rsidRPr="00143138">
        <w:rPr>
          <w:rFonts w:ascii="Times New Roman" w:hAnsi="Times New Roman"/>
        </w:rPr>
        <w:t>300</w:t>
      </w:r>
      <w:r w:rsidR="0075286D" w:rsidRPr="00143138">
        <w:rPr>
          <w:rFonts w:ascii="Times New Roman" w:hAnsi="Times New Roman"/>
        </w:rPr>
        <w:t> mg</w:t>
      </w:r>
      <w:r w:rsidRPr="00143138">
        <w:rPr>
          <w:rFonts w:ascii="Times New Roman" w:hAnsi="Times New Roman"/>
        </w:rPr>
        <w:t xml:space="preserve"> or 200</w:t>
      </w:r>
      <w:r w:rsidR="0075286D" w:rsidRPr="00143138">
        <w:rPr>
          <w:rFonts w:ascii="Times New Roman" w:hAnsi="Times New Roman"/>
        </w:rPr>
        <w:t> mg</w:t>
      </w:r>
      <w:r w:rsidRPr="00143138">
        <w:rPr>
          <w:rFonts w:ascii="Times New Roman" w:hAnsi="Times New Roman"/>
        </w:rPr>
        <w:t xml:space="preserve">, in patients with gout and hyperuricaemia. Two thousand and two hundred-sixty nine (2269) patients were randomized: </w:t>
      </w:r>
      <w:r w:rsidR="000E3197" w:rsidRPr="00143138">
        <w:rPr>
          <w:rFonts w:ascii="Times New Roman" w:hAnsi="Times New Roman"/>
        </w:rPr>
        <w:t xml:space="preserve">febuxostat </w:t>
      </w:r>
      <w:r w:rsidRPr="00143138">
        <w:rPr>
          <w:rFonts w:ascii="Times New Roman" w:hAnsi="Times New Roman"/>
        </w:rPr>
        <w:t>40</w:t>
      </w:r>
      <w:r w:rsidR="0075286D" w:rsidRPr="00143138">
        <w:rPr>
          <w:rFonts w:ascii="Times New Roman" w:hAnsi="Times New Roman"/>
        </w:rPr>
        <w:t> mg</w:t>
      </w:r>
      <w:r w:rsidRPr="00143138">
        <w:rPr>
          <w:rFonts w:ascii="Times New Roman" w:hAnsi="Times New Roman"/>
        </w:rPr>
        <w:t xml:space="preserve"> QD (n=757), </w:t>
      </w:r>
      <w:r w:rsidR="000E3197" w:rsidRPr="00143138">
        <w:rPr>
          <w:rFonts w:ascii="Times New Roman" w:eastAsia="Meiryo" w:hAnsi="Times New Roman"/>
        </w:rPr>
        <w:t xml:space="preserve">febuxostat </w:t>
      </w:r>
      <w:r w:rsidRPr="00143138">
        <w:rPr>
          <w:rFonts w:ascii="Times New Roman" w:hAnsi="Times New Roman"/>
        </w:rPr>
        <w:t>80</w:t>
      </w:r>
      <w:r w:rsidR="0075286D" w:rsidRPr="00143138">
        <w:rPr>
          <w:rFonts w:ascii="Times New Roman" w:hAnsi="Times New Roman"/>
        </w:rPr>
        <w:t> mg</w:t>
      </w:r>
      <w:r w:rsidRPr="00143138">
        <w:rPr>
          <w:rFonts w:ascii="Times New Roman" w:hAnsi="Times New Roman"/>
        </w:rPr>
        <w:t xml:space="preserve"> QD (n=756), or allopurinol 300/200</w:t>
      </w:r>
      <w:r w:rsidR="0075286D" w:rsidRPr="00143138">
        <w:rPr>
          <w:rFonts w:ascii="Times New Roman" w:hAnsi="Times New Roman"/>
        </w:rPr>
        <w:t> mg</w:t>
      </w:r>
      <w:r w:rsidRPr="00143138">
        <w:rPr>
          <w:rFonts w:ascii="Times New Roman" w:hAnsi="Times New Roman"/>
        </w:rPr>
        <w:t xml:space="preserve"> QD (n=756). At least 65% of the patients had mild-moderate renal</w:t>
      </w:r>
      <w:r w:rsidR="002911B7" w:rsidRPr="00143138">
        <w:rPr>
          <w:rFonts w:ascii="Times New Roman" w:hAnsi="Times New Roman"/>
        </w:rPr>
        <w:t xml:space="preserve"> </w:t>
      </w:r>
      <w:r w:rsidRPr="00143138">
        <w:rPr>
          <w:rFonts w:ascii="Times New Roman" w:hAnsi="Times New Roman"/>
        </w:rPr>
        <w:t>impairment (with creatinine clearance of 30-89 mL/min). Prophylaxis against gout flares was obligatory over the 26-week period.</w:t>
      </w:r>
    </w:p>
    <w:p w14:paraId="480430D7" w14:textId="77777777" w:rsidR="000E3197" w:rsidRPr="00143138" w:rsidRDefault="000E3197" w:rsidP="002911B7">
      <w:pPr>
        <w:widowControl w:val="0"/>
        <w:autoSpaceDE w:val="0"/>
        <w:autoSpaceDN w:val="0"/>
        <w:adjustRightInd w:val="0"/>
        <w:spacing w:after="0" w:line="240" w:lineRule="auto"/>
        <w:ind w:right="128"/>
        <w:rPr>
          <w:rFonts w:ascii="Times New Roman" w:hAnsi="Times New Roman"/>
        </w:rPr>
      </w:pPr>
    </w:p>
    <w:p w14:paraId="63D294D3" w14:textId="77777777" w:rsidR="00D94262" w:rsidRPr="00143138" w:rsidRDefault="00D94262" w:rsidP="002911B7">
      <w:pPr>
        <w:widowControl w:val="0"/>
        <w:autoSpaceDE w:val="0"/>
        <w:autoSpaceDN w:val="0"/>
        <w:adjustRightInd w:val="0"/>
        <w:spacing w:after="0" w:line="240" w:lineRule="auto"/>
        <w:ind w:right="128"/>
        <w:rPr>
          <w:rFonts w:ascii="Times New Roman" w:hAnsi="Times New Roman"/>
        </w:rPr>
      </w:pPr>
      <w:r w:rsidRPr="00143138">
        <w:rPr>
          <w:rFonts w:ascii="Times New Roman" w:hAnsi="Times New Roman"/>
        </w:rPr>
        <w:t>The proportion of patients with serum urate levels of &lt; 6.0</w:t>
      </w:r>
      <w:r w:rsidR="0075286D" w:rsidRPr="00143138">
        <w:rPr>
          <w:rFonts w:ascii="Times New Roman" w:hAnsi="Times New Roman"/>
        </w:rPr>
        <w:t> mg</w:t>
      </w:r>
      <w:r w:rsidRPr="00143138">
        <w:rPr>
          <w:rFonts w:ascii="Times New Roman" w:hAnsi="Times New Roman"/>
        </w:rPr>
        <w:t>/dL (357</w:t>
      </w:r>
      <w:r w:rsidR="004A4A54" w:rsidRPr="00143138">
        <w:rPr>
          <w:rFonts w:ascii="Times New Roman" w:hAnsi="Times New Roman"/>
        </w:rPr>
        <w:t> </w:t>
      </w:r>
      <w:r w:rsidRPr="00143138">
        <w:rPr>
          <w:rFonts w:ascii="Times New Roman" w:hAnsi="Times New Roman"/>
        </w:rPr>
        <w:t>µmol/L) at the final visit, was</w:t>
      </w:r>
      <w:r w:rsidR="002911B7" w:rsidRPr="00143138">
        <w:rPr>
          <w:rFonts w:ascii="Times New Roman" w:hAnsi="Times New Roman"/>
        </w:rPr>
        <w:t xml:space="preserve"> </w:t>
      </w:r>
      <w:r w:rsidRPr="00143138">
        <w:rPr>
          <w:rFonts w:ascii="Times New Roman" w:hAnsi="Times New Roman"/>
        </w:rPr>
        <w:t>45% for 40</w:t>
      </w:r>
      <w:r w:rsidR="0075286D" w:rsidRPr="00143138">
        <w:rPr>
          <w:rFonts w:ascii="Times New Roman" w:hAnsi="Times New Roman"/>
        </w:rPr>
        <w:t> mg</w:t>
      </w:r>
      <w:r w:rsidRPr="00143138">
        <w:rPr>
          <w:rFonts w:ascii="Times New Roman" w:hAnsi="Times New Roman"/>
        </w:rPr>
        <w:t xml:space="preserve"> febuxostat, 67% for febuxostat 80</w:t>
      </w:r>
      <w:r w:rsidR="0075286D" w:rsidRPr="00143138">
        <w:rPr>
          <w:rFonts w:ascii="Times New Roman" w:hAnsi="Times New Roman"/>
        </w:rPr>
        <w:t> mg</w:t>
      </w:r>
      <w:r w:rsidRPr="00143138">
        <w:rPr>
          <w:rFonts w:ascii="Times New Roman" w:hAnsi="Times New Roman"/>
        </w:rPr>
        <w:t xml:space="preserve"> and 42% for allopurinol 300/200</w:t>
      </w:r>
      <w:r w:rsidR="0075286D" w:rsidRPr="00143138">
        <w:rPr>
          <w:rFonts w:ascii="Times New Roman" w:hAnsi="Times New Roman"/>
        </w:rPr>
        <w:t> mg</w:t>
      </w:r>
      <w:r w:rsidRPr="00143138">
        <w:rPr>
          <w:rFonts w:ascii="Times New Roman" w:hAnsi="Times New Roman"/>
        </w:rPr>
        <w:t>, respectively.</w:t>
      </w:r>
    </w:p>
    <w:p w14:paraId="20A451FF" w14:textId="77777777" w:rsidR="00D94262" w:rsidRPr="00143138" w:rsidRDefault="00D94262" w:rsidP="002911B7">
      <w:pPr>
        <w:widowControl w:val="0"/>
        <w:autoSpaceDE w:val="0"/>
        <w:autoSpaceDN w:val="0"/>
        <w:adjustRightInd w:val="0"/>
        <w:spacing w:after="0" w:line="240" w:lineRule="auto"/>
        <w:ind w:right="128"/>
        <w:rPr>
          <w:rFonts w:ascii="Times New Roman" w:hAnsi="Times New Roman"/>
          <w:sz w:val="24"/>
          <w:szCs w:val="24"/>
        </w:rPr>
      </w:pPr>
    </w:p>
    <w:p w14:paraId="5AEA7A54" w14:textId="77777777" w:rsidR="00D94262" w:rsidRPr="00143138" w:rsidRDefault="00D94262" w:rsidP="002911B7">
      <w:pPr>
        <w:widowControl w:val="0"/>
        <w:autoSpaceDE w:val="0"/>
        <w:autoSpaceDN w:val="0"/>
        <w:adjustRightInd w:val="0"/>
        <w:spacing w:after="0" w:line="240" w:lineRule="auto"/>
        <w:ind w:right="128"/>
        <w:rPr>
          <w:rFonts w:ascii="Times New Roman" w:hAnsi="Times New Roman"/>
        </w:rPr>
      </w:pPr>
      <w:r w:rsidRPr="00143138">
        <w:rPr>
          <w:rFonts w:ascii="Times New Roman" w:hAnsi="Times New Roman"/>
          <w:i/>
          <w:iCs/>
        </w:rPr>
        <w:t>Primary endpoint in the sub-group of patients with renal impairment</w:t>
      </w:r>
    </w:p>
    <w:p w14:paraId="7063C86C" w14:textId="77777777" w:rsidR="00D94262" w:rsidRPr="00143138" w:rsidRDefault="00D94262" w:rsidP="002911B7">
      <w:pPr>
        <w:widowControl w:val="0"/>
        <w:autoSpaceDE w:val="0"/>
        <w:autoSpaceDN w:val="0"/>
        <w:adjustRightInd w:val="0"/>
        <w:spacing w:after="0" w:line="240" w:lineRule="auto"/>
        <w:ind w:right="128"/>
        <w:rPr>
          <w:rFonts w:ascii="Times New Roman" w:hAnsi="Times New Roman"/>
        </w:rPr>
      </w:pPr>
      <w:r w:rsidRPr="00143138">
        <w:rPr>
          <w:rFonts w:ascii="Times New Roman" w:hAnsi="Times New Roman"/>
        </w:rPr>
        <w:t>The APEX Study evaluated efficacy in 40 patients with renal impairment (i.e., baseline serum creatinine &gt; 1.5</w:t>
      </w:r>
      <w:r w:rsidR="0075286D" w:rsidRPr="00143138">
        <w:rPr>
          <w:rFonts w:ascii="Times New Roman" w:hAnsi="Times New Roman"/>
        </w:rPr>
        <w:t> mg</w:t>
      </w:r>
      <w:r w:rsidRPr="00143138">
        <w:rPr>
          <w:rFonts w:ascii="Times New Roman" w:hAnsi="Times New Roman"/>
        </w:rPr>
        <w:t>/dL and ≤2.0</w:t>
      </w:r>
      <w:r w:rsidR="0075286D" w:rsidRPr="00143138">
        <w:rPr>
          <w:rFonts w:ascii="Times New Roman" w:hAnsi="Times New Roman"/>
        </w:rPr>
        <w:t> mg</w:t>
      </w:r>
      <w:r w:rsidRPr="00143138">
        <w:rPr>
          <w:rFonts w:ascii="Times New Roman" w:hAnsi="Times New Roman"/>
        </w:rPr>
        <w:t>/dL). For renally impaired subjects who were randomized to</w:t>
      </w:r>
      <w:r w:rsidR="002911B7" w:rsidRPr="00143138">
        <w:rPr>
          <w:rFonts w:ascii="Times New Roman" w:hAnsi="Times New Roman"/>
        </w:rPr>
        <w:t xml:space="preserve"> </w:t>
      </w:r>
      <w:r w:rsidRPr="00143138">
        <w:rPr>
          <w:rFonts w:ascii="Times New Roman" w:hAnsi="Times New Roman"/>
        </w:rPr>
        <w:t>allopurinol, the dose was capped at 100</w:t>
      </w:r>
      <w:r w:rsidR="0075286D" w:rsidRPr="00143138">
        <w:rPr>
          <w:rFonts w:ascii="Times New Roman" w:hAnsi="Times New Roman"/>
        </w:rPr>
        <w:t> mg</w:t>
      </w:r>
      <w:r w:rsidRPr="00143138">
        <w:rPr>
          <w:rFonts w:ascii="Times New Roman" w:hAnsi="Times New Roman"/>
        </w:rPr>
        <w:t xml:space="preserve"> QD. </w:t>
      </w:r>
      <w:r w:rsidR="000E3197" w:rsidRPr="00143138">
        <w:rPr>
          <w:rFonts w:ascii="Times New Roman" w:hAnsi="Times New Roman"/>
        </w:rPr>
        <w:t xml:space="preserve">Febuxostat </w:t>
      </w:r>
      <w:r w:rsidRPr="00143138">
        <w:rPr>
          <w:rFonts w:ascii="Times New Roman" w:hAnsi="Times New Roman"/>
        </w:rPr>
        <w:t>achieved the primary efficacy endpoint</w:t>
      </w:r>
      <w:r w:rsidR="002911B7" w:rsidRPr="00143138">
        <w:rPr>
          <w:rFonts w:ascii="Times New Roman" w:hAnsi="Times New Roman"/>
        </w:rPr>
        <w:t xml:space="preserve"> </w:t>
      </w:r>
      <w:r w:rsidRPr="00143138">
        <w:rPr>
          <w:rFonts w:ascii="Times New Roman" w:hAnsi="Times New Roman"/>
        </w:rPr>
        <w:t>in 44% (80</w:t>
      </w:r>
      <w:r w:rsidR="0075286D" w:rsidRPr="00143138">
        <w:rPr>
          <w:rFonts w:ascii="Times New Roman" w:hAnsi="Times New Roman"/>
        </w:rPr>
        <w:t> mg</w:t>
      </w:r>
      <w:r w:rsidRPr="00143138">
        <w:rPr>
          <w:rFonts w:ascii="Times New Roman" w:hAnsi="Times New Roman"/>
        </w:rPr>
        <w:t xml:space="preserve"> QD), 45% (120</w:t>
      </w:r>
      <w:r w:rsidR="0075286D" w:rsidRPr="00143138">
        <w:rPr>
          <w:rFonts w:ascii="Times New Roman" w:hAnsi="Times New Roman"/>
        </w:rPr>
        <w:t> mg</w:t>
      </w:r>
      <w:r w:rsidRPr="00143138">
        <w:rPr>
          <w:rFonts w:ascii="Times New Roman" w:hAnsi="Times New Roman"/>
        </w:rPr>
        <w:t xml:space="preserve"> QD), and 60% (240</w:t>
      </w:r>
      <w:r w:rsidR="0075286D" w:rsidRPr="00143138">
        <w:rPr>
          <w:rFonts w:ascii="Times New Roman" w:hAnsi="Times New Roman"/>
        </w:rPr>
        <w:t> mg</w:t>
      </w:r>
      <w:r w:rsidRPr="00143138">
        <w:rPr>
          <w:rFonts w:ascii="Times New Roman" w:hAnsi="Times New Roman"/>
        </w:rPr>
        <w:t xml:space="preserve"> QD) of patients compared to 0% in the allopurinol 100</w:t>
      </w:r>
      <w:r w:rsidR="0075286D" w:rsidRPr="00143138">
        <w:rPr>
          <w:rFonts w:ascii="Times New Roman" w:hAnsi="Times New Roman"/>
        </w:rPr>
        <w:t> mg</w:t>
      </w:r>
      <w:r w:rsidRPr="00143138">
        <w:rPr>
          <w:rFonts w:ascii="Times New Roman" w:hAnsi="Times New Roman"/>
        </w:rPr>
        <w:t xml:space="preserve"> QD and placebo groups.</w:t>
      </w:r>
    </w:p>
    <w:p w14:paraId="3F0CC441"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67D1D68A"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There were no clinically significant differences in the percent decrease in serum uric acid concentration in healthy subjects irrespective of their renal function (58% in the normal renal function group and 55% in the severe renal dysfunction group).</w:t>
      </w:r>
    </w:p>
    <w:p w14:paraId="78205FAB"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0D0326C6"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An analysis in patients with gout and renal impairment was prospectively defined in the CONFIRMS</w:t>
      </w:r>
      <w:r w:rsidR="002911B7" w:rsidRPr="00143138">
        <w:rPr>
          <w:rFonts w:ascii="Times New Roman" w:eastAsia="Meiryo" w:hAnsi="Times New Roman"/>
        </w:rPr>
        <w:t xml:space="preserve"> </w:t>
      </w:r>
      <w:r w:rsidRPr="00143138">
        <w:rPr>
          <w:rFonts w:ascii="Times New Roman" w:eastAsia="Meiryo" w:hAnsi="Times New Roman"/>
        </w:rPr>
        <w:t>study, and showed that febuxostat was significantly more efficacious in lowering serum urate levels to</w:t>
      </w:r>
      <w:r w:rsidR="002911B7" w:rsidRPr="00143138">
        <w:rPr>
          <w:rFonts w:ascii="Times New Roman" w:eastAsia="Meiryo" w:hAnsi="Times New Roman"/>
        </w:rPr>
        <w:t xml:space="preserve"> </w:t>
      </w:r>
      <w:r w:rsidRPr="00143138">
        <w:rPr>
          <w:rFonts w:ascii="Times New Roman" w:eastAsia="Meiryo" w:hAnsi="Times New Roman"/>
        </w:rPr>
        <w:t>&lt; 6</w:t>
      </w:r>
      <w:r w:rsidR="0075286D" w:rsidRPr="00143138">
        <w:rPr>
          <w:rFonts w:ascii="Times New Roman" w:eastAsia="Meiryo" w:hAnsi="Times New Roman"/>
        </w:rPr>
        <w:t> mg</w:t>
      </w:r>
      <w:r w:rsidRPr="00143138">
        <w:rPr>
          <w:rFonts w:ascii="Times New Roman" w:eastAsia="Meiryo" w:hAnsi="Times New Roman"/>
        </w:rPr>
        <w:t>/dL compared to allopurinol 300</w:t>
      </w:r>
      <w:r w:rsidR="0075286D" w:rsidRPr="00143138">
        <w:rPr>
          <w:rFonts w:ascii="Times New Roman" w:eastAsia="Meiryo" w:hAnsi="Times New Roman"/>
        </w:rPr>
        <w:t> mg</w:t>
      </w:r>
      <w:r w:rsidRPr="00143138">
        <w:rPr>
          <w:rFonts w:ascii="Times New Roman" w:eastAsia="Meiryo" w:hAnsi="Times New Roman"/>
        </w:rPr>
        <w:t>/200</w:t>
      </w:r>
      <w:r w:rsidR="0075286D" w:rsidRPr="00143138">
        <w:rPr>
          <w:rFonts w:ascii="Times New Roman" w:eastAsia="Meiryo" w:hAnsi="Times New Roman"/>
        </w:rPr>
        <w:t> mg</w:t>
      </w:r>
      <w:r w:rsidRPr="00143138">
        <w:rPr>
          <w:rFonts w:ascii="Times New Roman" w:eastAsia="Meiryo" w:hAnsi="Times New Roman"/>
        </w:rPr>
        <w:t xml:space="preserve"> in patients who had gout with mild to moderate renal impairment (65% of patients studied).</w:t>
      </w:r>
    </w:p>
    <w:p w14:paraId="4CF332F3"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28F676E2"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i/>
          <w:iCs/>
        </w:rPr>
        <w:t>Primary endpoint in the sub group of patients with sUA ≥ 10</w:t>
      </w:r>
      <w:r w:rsidR="0075286D" w:rsidRPr="00143138">
        <w:rPr>
          <w:rFonts w:ascii="Times New Roman" w:eastAsia="Meiryo" w:hAnsi="Times New Roman"/>
          <w:i/>
          <w:iCs/>
        </w:rPr>
        <w:t> mg</w:t>
      </w:r>
      <w:r w:rsidRPr="00143138">
        <w:rPr>
          <w:rFonts w:ascii="Times New Roman" w:eastAsia="Meiryo" w:hAnsi="Times New Roman"/>
          <w:i/>
          <w:iCs/>
        </w:rPr>
        <w:t>/dL</w:t>
      </w:r>
    </w:p>
    <w:p w14:paraId="123B9771"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Approximately 40% of patients (combined APEX and FACT) had a baseline sUA of ≥ 10</w:t>
      </w:r>
      <w:r w:rsidR="0075286D" w:rsidRPr="00143138">
        <w:rPr>
          <w:rFonts w:ascii="Times New Roman" w:eastAsia="Meiryo" w:hAnsi="Times New Roman"/>
        </w:rPr>
        <w:t> mg</w:t>
      </w:r>
      <w:r w:rsidRPr="00143138">
        <w:rPr>
          <w:rFonts w:ascii="Times New Roman" w:eastAsia="Meiryo" w:hAnsi="Times New Roman"/>
        </w:rPr>
        <w:t xml:space="preserve">/dL. In this subgroup </w:t>
      </w:r>
      <w:r w:rsidR="000E3197" w:rsidRPr="00143138">
        <w:rPr>
          <w:rFonts w:ascii="Times New Roman" w:eastAsia="Meiryo" w:hAnsi="Times New Roman"/>
        </w:rPr>
        <w:t>febuxostat</w:t>
      </w:r>
      <w:r w:rsidRPr="00143138">
        <w:rPr>
          <w:rFonts w:ascii="Times New Roman" w:eastAsia="Meiryo" w:hAnsi="Times New Roman"/>
        </w:rPr>
        <w:t xml:space="preserve"> achieved the primary efficacy endpoint (sUA &lt; 6.0</w:t>
      </w:r>
      <w:r w:rsidR="0075286D" w:rsidRPr="00143138">
        <w:rPr>
          <w:rFonts w:ascii="Times New Roman" w:eastAsia="Meiryo" w:hAnsi="Times New Roman"/>
        </w:rPr>
        <w:t> mg</w:t>
      </w:r>
      <w:r w:rsidRPr="00143138">
        <w:rPr>
          <w:rFonts w:ascii="Times New Roman" w:eastAsia="Meiryo" w:hAnsi="Times New Roman"/>
        </w:rPr>
        <w:t>/dL at the last 3</w:t>
      </w:r>
      <w:r w:rsidR="002911B7" w:rsidRPr="00143138">
        <w:rPr>
          <w:rFonts w:ascii="Times New Roman" w:eastAsia="Meiryo" w:hAnsi="Times New Roman"/>
        </w:rPr>
        <w:t xml:space="preserve"> </w:t>
      </w:r>
      <w:r w:rsidRPr="00143138">
        <w:rPr>
          <w:rFonts w:ascii="Times New Roman" w:eastAsia="Meiryo" w:hAnsi="Times New Roman"/>
        </w:rPr>
        <w:t>visits) in 41% (80</w:t>
      </w:r>
      <w:r w:rsidR="0075286D" w:rsidRPr="00143138">
        <w:rPr>
          <w:rFonts w:ascii="Times New Roman" w:eastAsia="Meiryo" w:hAnsi="Times New Roman"/>
        </w:rPr>
        <w:t> mg</w:t>
      </w:r>
      <w:r w:rsidRPr="00143138">
        <w:rPr>
          <w:rFonts w:ascii="Times New Roman" w:eastAsia="Meiryo" w:hAnsi="Times New Roman"/>
        </w:rPr>
        <w:t xml:space="preserve"> QD), 48% (120</w:t>
      </w:r>
      <w:r w:rsidR="0075286D" w:rsidRPr="00143138">
        <w:rPr>
          <w:rFonts w:ascii="Times New Roman" w:eastAsia="Meiryo" w:hAnsi="Times New Roman"/>
        </w:rPr>
        <w:t> mg</w:t>
      </w:r>
      <w:r w:rsidRPr="00143138">
        <w:rPr>
          <w:rFonts w:ascii="Times New Roman" w:eastAsia="Meiryo" w:hAnsi="Times New Roman"/>
        </w:rPr>
        <w:t xml:space="preserve"> QD), and 66% (240</w:t>
      </w:r>
      <w:r w:rsidR="0075286D" w:rsidRPr="00143138">
        <w:rPr>
          <w:rFonts w:ascii="Times New Roman" w:eastAsia="Meiryo" w:hAnsi="Times New Roman"/>
        </w:rPr>
        <w:t> mg</w:t>
      </w:r>
      <w:r w:rsidRPr="00143138">
        <w:rPr>
          <w:rFonts w:ascii="Times New Roman" w:eastAsia="Meiryo" w:hAnsi="Times New Roman"/>
        </w:rPr>
        <w:t xml:space="preserve"> QD) of patients compared to 9% in the allopurinol 300</w:t>
      </w:r>
      <w:r w:rsidR="0075286D" w:rsidRPr="00143138">
        <w:rPr>
          <w:rFonts w:ascii="Times New Roman" w:eastAsia="Meiryo" w:hAnsi="Times New Roman"/>
        </w:rPr>
        <w:t> mg</w:t>
      </w:r>
      <w:r w:rsidRPr="00143138">
        <w:rPr>
          <w:rFonts w:ascii="Times New Roman" w:eastAsia="Meiryo" w:hAnsi="Times New Roman"/>
        </w:rPr>
        <w:t>/100</w:t>
      </w:r>
      <w:r w:rsidR="0075286D" w:rsidRPr="00143138">
        <w:rPr>
          <w:rFonts w:ascii="Times New Roman" w:eastAsia="Meiryo" w:hAnsi="Times New Roman"/>
        </w:rPr>
        <w:t> mg</w:t>
      </w:r>
      <w:r w:rsidR="001532D6" w:rsidRPr="00143138">
        <w:rPr>
          <w:rFonts w:ascii="Times New Roman" w:eastAsia="Meiryo" w:hAnsi="Times New Roman"/>
        </w:rPr>
        <w:t xml:space="preserve"> QD and 0</w:t>
      </w:r>
      <w:r w:rsidRPr="00143138">
        <w:rPr>
          <w:rFonts w:ascii="Times New Roman" w:eastAsia="Meiryo" w:hAnsi="Times New Roman"/>
        </w:rPr>
        <w:t>% in the placebo groups.</w:t>
      </w:r>
    </w:p>
    <w:p w14:paraId="132D8DA4"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559F79E9"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In the CONFIRMS study, the proportion of patients achieving the primary efficacy endpoint (sUA &lt;6.0</w:t>
      </w:r>
      <w:r w:rsidR="0075286D" w:rsidRPr="00143138">
        <w:rPr>
          <w:rFonts w:ascii="Times New Roman" w:eastAsia="Meiryo" w:hAnsi="Times New Roman"/>
        </w:rPr>
        <w:t> mg</w:t>
      </w:r>
      <w:r w:rsidRPr="00143138">
        <w:rPr>
          <w:rFonts w:ascii="Times New Roman" w:eastAsia="Meiryo" w:hAnsi="Times New Roman"/>
        </w:rPr>
        <w:t>/dL at the final visit) for patients with a baseline serum urate level of ≥ 10</w:t>
      </w:r>
      <w:r w:rsidR="0075286D" w:rsidRPr="00143138">
        <w:rPr>
          <w:rFonts w:ascii="Times New Roman" w:eastAsia="Meiryo" w:hAnsi="Times New Roman"/>
        </w:rPr>
        <w:t> mg</w:t>
      </w:r>
      <w:r w:rsidRPr="00143138">
        <w:rPr>
          <w:rFonts w:ascii="Times New Roman" w:eastAsia="Meiryo" w:hAnsi="Times New Roman"/>
        </w:rPr>
        <w:t>/dL treated with febuxostat 40</w:t>
      </w:r>
      <w:r w:rsidR="0075286D" w:rsidRPr="00143138">
        <w:rPr>
          <w:rFonts w:ascii="Times New Roman" w:eastAsia="Meiryo" w:hAnsi="Times New Roman"/>
        </w:rPr>
        <w:t> mg</w:t>
      </w:r>
      <w:r w:rsidRPr="00143138">
        <w:rPr>
          <w:rFonts w:ascii="Times New Roman" w:eastAsia="Meiryo" w:hAnsi="Times New Roman"/>
        </w:rPr>
        <w:t xml:space="preserve"> QD was 27% (66/249), with febuxostat 80</w:t>
      </w:r>
      <w:r w:rsidR="0075286D" w:rsidRPr="00143138">
        <w:rPr>
          <w:rFonts w:ascii="Times New Roman" w:eastAsia="Meiryo" w:hAnsi="Times New Roman"/>
        </w:rPr>
        <w:t> mg</w:t>
      </w:r>
      <w:r w:rsidRPr="00143138">
        <w:rPr>
          <w:rFonts w:ascii="Times New Roman" w:eastAsia="Meiryo" w:hAnsi="Times New Roman"/>
        </w:rPr>
        <w:t xml:space="preserve"> QD 49% (125/254) and with</w:t>
      </w:r>
      <w:r w:rsidR="002911B7" w:rsidRPr="00143138">
        <w:rPr>
          <w:rFonts w:ascii="Times New Roman" w:eastAsia="Meiryo" w:hAnsi="Times New Roman"/>
        </w:rPr>
        <w:t xml:space="preserve"> </w:t>
      </w:r>
      <w:r w:rsidRPr="00143138">
        <w:rPr>
          <w:rFonts w:ascii="Times New Roman" w:eastAsia="Meiryo" w:hAnsi="Times New Roman"/>
        </w:rPr>
        <w:t>allopurinol 300</w:t>
      </w:r>
      <w:r w:rsidR="0075286D" w:rsidRPr="00143138">
        <w:rPr>
          <w:rFonts w:ascii="Times New Roman" w:eastAsia="Meiryo" w:hAnsi="Times New Roman"/>
        </w:rPr>
        <w:t> mg</w:t>
      </w:r>
      <w:r w:rsidRPr="00143138">
        <w:rPr>
          <w:rFonts w:ascii="Times New Roman" w:eastAsia="Meiryo" w:hAnsi="Times New Roman"/>
        </w:rPr>
        <w:t>/200</w:t>
      </w:r>
      <w:r w:rsidR="0075286D" w:rsidRPr="00143138">
        <w:rPr>
          <w:rFonts w:ascii="Times New Roman" w:eastAsia="Meiryo" w:hAnsi="Times New Roman"/>
        </w:rPr>
        <w:t> mg</w:t>
      </w:r>
      <w:r w:rsidRPr="00143138">
        <w:rPr>
          <w:rFonts w:ascii="Times New Roman" w:eastAsia="Meiryo" w:hAnsi="Times New Roman"/>
        </w:rPr>
        <w:t xml:space="preserve"> QD 31% (72/230), respectively.</w:t>
      </w:r>
    </w:p>
    <w:p w14:paraId="6214B55C"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4F7E82D5"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i/>
          <w:iCs/>
        </w:rPr>
        <w:t>Clinical Outcomes: proportion of patients requiring treatment for a gout flare</w:t>
      </w:r>
    </w:p>
    <w:p w14:paraId="436DFB3F"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Apex study: During the 8-week prophylaxis period, a greater proportion of subjects in the febuxostat</w:t>
      </w:r>
      <w:r w:rsidR="002911B7" w:rsidRPr="00143138">
        <w:rPr>
          <w:rFonts w:ascii="Times New Roman" w:eastAsia="Meiryo" w:hAnsi="Times New Roman"/>
        </w:rPr>
        <w:t xml:space="preserve"> </w:t>
      </w:r>
      <w:r w:rsidRPr="00143138">
        <w:rPr>
          <w:rFonts w:ascii="Times New Roman" w:eastAsia="Meiryo" w:hAnsi="Times New Roman"/>
        </w:rPr>
        <w:t>120</w:t>
      </w:r>
      <w:r w:rsidR="0075286D" w:rsidRPr="00143138">
        <w:rPr>
          <w:rFonts w:ascii="Times New Roman" w:eastAsia="Meiryo" w:hAnsi="Times New Roman"/>
        </w:rPr>
        <w:t> mg</w:t>
      </w:r>
      <w:r w:rsidRPr="00143138">
        <w:rPr>
          <w:rFonts w:ascii="Times New Roman" w:eastAsia="Meiryo" w:hAnsi="Times New Roman"/>
        </w:rPr>
        <w:t xml:space="preserve"> (36%) treatment group required treatment for gout flare compared to febuxostat 80</w:t>
      </w:r>
      <w:r w:rsidR="0075286D" w:rsidRPr="00143138">
        <w:rPr>
          <w:rFonts w:ascii="Times New Roman" w:eastAsia="Meiryo" w:hAnsi="Times New Roman"/>
        </w:rPr>
        <w:t> mg</w:t>
      </w:r>
      <w:r w:rsidRPr="00143138">
        <w:rPr>
          <w:rFonts w:ascii="Times New Roman" w:eastAsia="Meiryo" w:hAnsi="Times New Roman"/>
        </w:rPr>
        <w:t xml:space="preserve"> (28%), allopurinol 300</w:t>
      </w:r>
      <w:r w:rsidR="0075286D" w:rsidRPr="00143138">
        <w:rPr>
          <w:rFonts w:ascii="Times New Roman" w:eastAsia="Meiryo" w:hAnsi="Times New Roman"/>
        </w:rPr>
        <w:t> mg</w:t>
      </w:r>
      <w:r w:rsidRPr="00143138">
        <w:rPr>
          <w:rFonts w:ascii="Times New Roman" w:eastAsia="Meiryo" w:hAnsi="Times New Roman"/>
        </w:rPr>
        <w:t xml:space="preserve"> (23%) and placebo (20%). Flares increased following the prophylaxis period and gradually decreased over time. Between 46% and 55% of subjects received treatment for gout flares from Week 8 and Week 28. Gout flares during the last 4 weeks of the study (Weeks 24-28) were observed in 15% (febuxostat 80, 120</w:t>
      </w:r>
      <w:r w:rsidR="0075286D" w:rsidRPr="00143138">
        <w:rPr>
          <w:rFonts w:ascii="Times New Roman" w:eastAsia="Meiryo" w:hAnsi="Times New Roman"/>
        </w:rPr>
        <w:t> mg</w:t>
      </w:r>
      <w:r w:rsidRPr="00143138">
        <w:rPr>
          <w:rFonts w:ascii="Times New Roman" w:eastAsia="Meiryo" w:hAnsi="Times New Roman"/>
        </w:rPr>
        <w:t>), 14% (allopurinol 300</w:t>
      </w:r>
      <w:r w:rsidR="0075286D" w:rsidRPr="00143138">
        <w:rPr>
          <w:rFonts w:ascii="Times New Roman" w:eastAsia="Meiryo" w:hAnsi="Times New Roman"/>
        </w:rPr>
        <w:t> mg</w:t>
      </w:r>
      <w:r w:rsidRPr="00143138">
        <w:rPr>
          <w:rFonts w:ascii="Times New Roman" w:eastAsia="Meiryo" w:hAnsi="Times New Roman"/>
        </w:rPr>
        <w:t>) and 20% (placebo) of subjects.</w:t>
      </w:r>
    </w:p>
    <w:p w14:paraId="6D4C7FDE"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2AD25BA4"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Fact study: During the 8-week prophylaxis period, a greater proportion of subjects in the febuxostat</w:t>
      </w:r>
      <w:r w:rsidR="002911B7" w:rsidRPr="00143138">
        <w:rPr>
          <w:rFonts w:ascii="Times New Roman" w:eastAsia="Meiryo" w:hAnsi="Times New Roman"/>
        </w:rPr>
        <w:t xml:space="preserve"> </w:t>
      </w:r>
      <w:r w:rsidRPr="00143138">
        <w:rPr>
          <w:rFonts w:ascii="Times New Roman" w:eastAsia="Meiryo" w:hAnsi="Times New Roman"/>
        </w:rPr>
        <w:t>120</w:t>
      </w:r>
      <w:r w:rsidR="0075286D" w:rsidRPr="00143138">
        <w:rPr>
          <w:rFonts w:ascii="Times New Roman" w:eastAsia="Meiryo" w:hAnsi="Times New Roman"/>
        </w:rPr>
        <w:t> mg</w:t>
      </w:r>
      <w:r w:rsidRPr="00143138">
        <w:rPr>
          <w:rFonts w:ascii="Times New Roman" w:eastAsia="Meiryo" w:hAnsi="Times New Roman"/>
        </w:rPr>
        <w:t xml:space="preserve"> (36%) treatment group required treatment for a gout flare compared to both the febuxostat</w:t>
      </w:r>
      <w:r w:rsidR="002911B7" w:rsidRPr="00143138">
        <w:rPr>
          <w:rFonts w:ascii="Times New Roman" w:eastAsia="Meiryo" w:hAnsi="Times New Roman"/>
        </w:rPr>
        <w:t xml:space="preserve"> </w:t>
      </w:r>
      <w:r w:rsidRPr="00143138">
        <w:rPr>
          <w:rFonts w:ascii="Times New Roman" w:eastAsia="Meiryo" w:hAnsi="Times New Roman"/>
        </w:rPr>
        <w:t>80</w:t>
      </w:r>
      <w:r w:rsidR="0075286D" w:rsidRPr="00143138">
        <w:rPr>
          <w:rFonts w:ascii="Times New Roman" w:eastAsia="Meiryo" w:hAnsi="Times New Roman"/>
        </w:rPr>
        <w:t> mg</w:t>
      </w:r>
      <w:r w:rsidRPr="00143138">
        <w:rPr>
          <w:rFonts w:ascii="Times New Roman" w:eastAsia="Meiryo" w:hAnsi="Times New Roman"/>
        </w:rPr>
        <w:t xml:space="preserve"> (22%) and allopurinol 300</w:t>
      </w:r>
      <w:r w:rsidR="0075286D" w:rsidRPr="00143138">
        <w:rPr>
          <w:rFonts w:ascii="Times New Roman" w:eastAsia="Meiryo" w:hAnsi="Times New Roman"/>
        </w:rPr>
        <w:t> mg</w:t>
      </w:r>
      <w:r w:rsidRPr="00143138">
        <w:rPr>
          <w:rFonts w:ascii="Times New Roman" w:eastAsia="Meiryo" w:hAnsi="Times New Roman"/>
        </w:rPr>
        <w:t xml:space="preserve"> (21%) treatment groups. After the 8-week prophylaxis period, the incidences of flares increased and gradually decreased over time (64% and 70% of subjects received treatment for gout flares from Week 8-52). Gout flares during the last 4 weeks of the study (Weeks 49-52) were observed in 6-8% (febuxostat 80</w:t>
      </w:r>
      <w:r w:rsidR="0075286D" w:rsidRPr="00143138">
        <w:rPr>
          <w:rFonts w:ascii="Times New Roman" w:eastAsia="Meiryo" w:hAnsi="Times New Roman"/>
        </w:rPr>
        <w:t> mg</w:t>
      </w:r>
      <w:r w:rsidRPr="00143138">
        <w:rPr>
          <w:rFonts w:ascii="Times New Roman" w:eastAsia="Meiryo" w:hAnsi="Times New Roman"/>
        </w:rPr>
        <w:t>, 120</w:t>
      </w:r>
      <w:r w:rsidR="0075286D" w:rsidRPr="00143138">
        <w:rPr>
          <w:rFonts w:ascii="Times New Roman" w:eastAsia="Meiryo" w:hAnsi="Times New Roman"/>
        </w:rPr>
        <w:t> mg</w:t>
      </w:r>
      <w:r w:rsidRPr="00143138">
        <w:rPr>
          <w:rFonts w:ascii="Times New Roman" w:eastAsia="Meiryo" w:hAnsi="Times New Roman"/>
        </w:rPr>
        <w:t>) and 11% (allopurinol 300</w:t>
      </w:r>
      <w:r w:rsidR="0075286D" w:rsidRPr="00143138">
        <w:rPr>
          <w:rFonts w:ascii="Times New Roman" w:eastAsia="Meiryo" w:hAnsi="Times New Roman"/>
        </w:rPr>
        <w:t> mg</w:t>
      </w:r>
      <w:r w:rsidRPr="00143138">
        <w:rPr>
          <w:rFonts w:ascii="Times New Roman" w:eastAsia="Meiryo" w:hAnsi="Times New Roman"/>
        </w:rPr>
        <w:t>) of subjects.</w:t>
      </w:r>
    </w:p>
    <w:p w14:paraId="63125CF2"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52849CDC"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The proportion of subjects requiring treatment for a gout flare (APEX and FACT Study) was numerically lower in the groups that achieved an average post-baseline serum urate level &lt;6.0</w:t>
      </w:r>
      <w:r w:rsidR="0075286D" w:rsidRPr="00143138">
        <w:rPr>
          <w:rFonts w:ascii="Times New Roman" w:eastAsia="Meiryo" w:hAnsi="Times New Roman"/>
        </w:rPr>
        <w:t> mg</w:t>
      </w:r>
      <w:r w:rsidRPr="00143138">
        <w:rPr>
          <w:rFonts w:ascii="Times New Roman" w:eastAsia="Meiryo" w:hAnsi="Times New Roman"/>
        </w:rPr>
        <w:t>/dL,</w:t>
      </w:r>
      <w:r w:rsidR="002911B7" w:rsidRPr="00143138">
        <w:rPr>
          <w:rFonts w:ascii="Times New Roman" w:eastAsia="Meiryo" w:hAnsi="Times New Roman"/>
        </w:rPr>
        <w:t xml:space="preserve"> </w:t>
      </w:r>
      <w:r w:rsidRPr="00143138">
        <w:rPr>
          <w:rFonts w:ascii="Times New Roman" w:eastAsia="Meiryo" w:hAnsi="Times New Roman"/>
        </w:rPr>
        <w:t>&lt;5.0</w:t>
      </w:r>
      <w:r w:rsidR="0075286D" w:rsidRPr="00143138">
        <w:rPr>
          <w:rFonts w:ascii="Times New Roman" w:eastAsia="Meiryo" w:hAnsi="Times New Roman"/>
        </w:rPr>
        <w:t> mg</w:t>
      </w:r>
      <w:r w:rsidRPr="00143138">
        <w:rPr>
          <w:rFonts w:ascii="Times New Roman" w:eastAsia="Meiryo" w:hAnsi="Times New Roman"/>
        </w:rPr>
        <w:t>/dL, or &lt;4.0</w:t>
      </w:r>
      <w:r w:rsidR="0075286D" w:rsidRPr="00143138">
        <w:rPr>
          <w:rFonts w:ascii="Times New Roman" w:eastAsia="Meiryo" w:hAnsi="Times New Roman"/>
        </w:rPr>
        <w:t> mg</w:t>
      </w:r>
      <w:r w:rsidRPr="00143138">
        <w:rPr>
          <w:rFonts w:ascii="Times New Roman" w:eastAsia="Meiryo" w:hAnsi="Times New Roman"/>
        </w:rPr>
        <w:t>/dL compared to the group that achieved an average post-baseline serum urate</w:t>
      </w:r>
      <w:r w:rsidR="002911B7" w:rsidRPr="00143138">
        <w:rPr>
          <w:rFonts w:ascii="Times New Roman" w:eastAsia="Meiryo" w:hAnsi="Times New Roman"/>
        </w:rPr>
        <w:t xml:space="preserve"> </w:t>
      </w:r>
      <w:r w:rsidRPr="00143138">
        <w:rPr>
          <w:rFonts w:ascii="Times New Roman" w:eastAsia="Meiryo" w:hAnsi="Times New Roman"/>
        </w:rPr>
        <w:t>level ≥6.0</w:t>
      </w:r>
      <w:r w:rsidR="0075286D" w:rsidRPr="00143138">
        <w:rPr>
          <w:rFonts w:ascii="Times New Roman" w:eastAsia="Meiryo" w:hAnsi="Times New Roman"/>
        </w:rPr>
        <w:t> mg</w:t>
      </w:r>
      <w:r w:rsidRPr="00143138">
        <w:rPr>
          <w:rFonts w:ascii="Times New Roman" w:eastAsia="Meiryo" w:hAnsi="Times New Roman"/>
        </w:rPr>
        <w:t>/dL during the last 32 weeks of the treatment period (Week 20-Week 24 to Week 49 - 52 intervals).</w:t>
      </w:r>
    </w:p>
    <w:p w14:paraId="448281CF"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5DBAAC87"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During the CONFIRMS study, the percentages of patients who required treatment for gout flares (Day</w:t>
      </w:r>
      <w:r w:rsidR="002911B7" w:rsidRPr="00143138">
        <w:rPr>
          <w:rFonts w:ascii="Times New Roman" w:eastAsia="Meiryo" w:hAnsi="Times New Roman"/>
        </w:rPr>
        <w:t xml:space="preserve"> </w:t>
      </w:r>
      <w:r w:rsidRPr="00143138">
        <w:rPr>
          <w:rFonts w:ascii="Times New Roman" w:eastAsia="Meiryo" w:hAnsi="Times New Roman"/>
        </w:rPr>
        <w:t>1 through Month 6) were 31% and 25% for the febuxostat 80</w:t>
      </w:r>
      <w:r w:rsidR="0075286D" w:rsidRPr="00143138">
        <w:rPr>
          <w:rFonts w:ascii="Times New Roman" w:eastAsia="Meiryo" w:hAnsi="Times New Roman"/>
        </w:rPr>
        <w:t> mg</w:t>
      </w:r>
      <w:r w:rsidRPr="00143138">
        <w:rPr>
          <w:rFonts w:ascii="Times New Roman" w:eastAsia="Meiryo" w:hAnsi="Times New Roman"/>
        </w:rPr>
        <w:t xml:space="preserve"> and allopurinol groups, respectively. No difference in the proportion of patients requiring treatment for gout flares was observed between</w:t>
      </w:r>
      <w:r w:rsidR="002911B7" w:rsidRPr="00143138">
        <w:rPr>
          <w:rFonts w:ascii="Times New Roman" w:eastAsia="Meiryo" w:hAnsi="Times New Roman"/>
        </w:rPr>
        <w:t xml:space="preserve"> </w:t>
      </w:r>
      <w:r w:rsidRPr="00143138">
        <w:rPr>
          <w:rFonts w:ascii="Times New Roman" w:eastAsia="Meiryo" w:hAnsi="Times New Roman"/>
        </w:rPr>
        <w:t>the febuxostat 80</w:t>
      </w:r>
      <w:r w:rsidR="0075286D" w:rsidRPr="00143138">
        <w:rPr>
          <w:rFonts w:ascii="Times New Roman" w:eastAsia="Meiryo" w:hAnsi="Times New Roman"/>
        </w:rPr>
        <w:t> mg</w:t>
      </w:r>
      <w:r w:rsidRPr="00143138">
        <w:rPr>
          <w:rFonts w:ascii="Times New Roman" w:eastAsia="Meiryo" w:hAnsi="Times New Roman"/>
        </w:rPr>
        <w:t xml:space="preserve"> and 40</w:t>
      </w:r>
      <w:r w:rsidR="0075286D" w:rsidRPr="00143138">
        <w:rPr>
          <w:rFonts w:ascii="Times New Roman" w:eastAsia="Meiryo" w:hAnsi="Times New Roman"/>
        </w:rPr>
        <w:t> mg</w:t>
      </w:r>
      <w:r w:rsidRPr="00143138">
        <w:rPr>
          <w:rFonts w:ascii="Times New Roman" w:eastAsia="Meiryo" w:hAnsi="Times New Roman"/>
        </w:rPr>
        <w:t xml:space="preserve"> groups.</w:t>
      </w:r>
    </w:p>
    <w:p w14:paraId="5D799813"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1CCBF35C"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i/>
          <w:iCs/>
        </w:rPr>
        <w:t>Long-term, open label extension Studies</w:t>
      </w:r>
    </w:p>
    <w:p w14:paraId="5743DDD2"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EXCEL Study (C02-021): The Excel study was a three years Phase 3, open label, multicenter, randomised, allopurinol-controlled, safety extension study for patients who had completed the pivotal</w:t>
      </w:r>
      <w:r w:rsidR="002911B7" w:rsidRPr="00143138">
        <w:rPr>
          <w:rFonts w:ascii="Times New Roman" w:eastAsia="Meiryo" w:hAnsi="Times New Roman"/>
        </w:rPr>
        <w:t xml:space="preserve"> </w:t>
      </w:r>
      <w:r w:rsidRPr="00143138">
        <w:rPr>
          <w:rFonts w:ascii="Times New Roman" w:eastAsia="Meiryo" w:hAnsi="Times New Roman"/>
        </w:rPr>
        <w:t xml:space="preserve">Phase 3 studies (APEX or FACT). A total of 1,086 patients were enrolled: </w:t>
      </w:r>
      <w:r w:rsidR="008D327C" w:rsidRPr="00143138">
        <w:rPr>
          <w:rFonts w:ascii="Times New Roman" w:eastAsia="Meiryo" w:hAnsi="Times New Roman"/>
        </w:rPr>
        <w:t>Febuxostat</w:t>
      </w:r>
      <w:r w:rsidRPr="00143138">
        <w:rPr>
          <w:rFonts w:ascii="Times New Roman" w:eastAsia="Meiryo" w:hAnsi="Times New Roman"/>
        </w:rPr>
        <w:t xml:space="preserve"> 80</w:t>
      </w:r>
      <w:r w:rsidR="0075286D" w:rsidRPr="00143138">
        <w:rPr>
          <w:rFonts w:ascii="Times New Roman" w:eastAsia="Meiryo" w:hAnsi="Times New Roman"/>
        </w:rPr>
        <w:t> mg</w:t>
      </w:r>
      <w:r w:rsidRPr="00143138">
        <w:rPr>
          <w:rFonts w:ascii="Times New Roman" w:eastAsia="Meiryo" w:hAnsi="Times New Roman"/>
        </w:rPr>
        <w:t xml:space="preserve"> QD</w:t>
      </w:r>
      <w:r w:rsidR="002911B7" w:rsidRPr="00143138">
        <w:rPr>
          <w:rFonts w:ascii="Times New Roman" w:eastAsia="Meiryo" w:hAnsi="Times New Roman"/>
        </w:rPr>
        <w:t xml:space="preserve"> </w:t>
      </w:r>
      <w:r w:rsidRPr="00143138">
        <w:rPr>
          <w:rFonts w:ascii="Times New Roman" w:eastAsia="Meiryo" w:hAnsi="Times New Roman"/>
        </w:rPr>
        <w:t xml:space="preserve">(n=649), </w:t>
      </w:r>
      <w:r w:rsidR="008D327C" w:rsidRPr="00143138">
        <w:rPr>
          <w:rFonts w:ascii="Times New Roman" w:eastAsia="Meiryo" w:hAnsi="Times New Roman"/>
        </w:rPr>
        <w:t>febuxostat</w:t>
      </w:r>
      <w:r w:rsidRPr="00143138">
        <w:rPr>
          <w:rFonts w:ascii="Times New Roman" w:eastAsia="Meiryo" w:hAnsi="Times New Roman"/>
        </w:rPr>
        <w:t xml:space="preserve"> 120</w:t>
      </w:r>
      <w:r w:rsidR="0075286D" w:rsidRPr="00143138">
        <w:rPr>
          <w:rFonts w:ascii="Times New Roman" w:eastAsia="Meiryo" w:hAnsi="Times New Roman"/>
        </w:rPr>
        <w:t> mg</w:t>
      </w:r>
      <w:r w:rsidRPr="00143138">
        <w:rPr>
          <w:rFonts w:ascii="Times New Roman" w:eastAsia="Meiryo" w:hAnsi="Times New Roman"/>
        </w:rPr>
        <w:t xml:space="preserve"> QD (n=292) and allopurinol 300/100</w:t>
      </w:r>
      <w:r w:rsidR="0075286D" w:rsidRPr="00143138">
        <w:rPr>
          <w:rFonts w:ascii="Times New Roman" w:eastAsia="Meiryo" w:hAnsi="Times New Roman"/>
        </w:rPr>
        <w:t> mg</w:t>
      </w:r>
      <w:r w:rsidR="001532D6" w:rsidRPr="00143138">
        <w:rPr>
          <w:rFonts w:ascii="Times New Roman" w:eastAsia="Meiryo" w:hAnsi="Times New Roman"/>
        </w:rPr>
        <w:t xml:space="preserve"> QD (n=145). About 69</w:t>
      </w:r>
      <w:r w:rsidRPr="00143138">
        <w:rPr>
          <w:rFonts w:ascii="Times New Roman" w:eastAsia="Meiryo" w:hAnsi="Times New Roman"/>
        </w:rPr>
        <w:t>% of patients required no treatment change to achieve a final stable treatment. Patients who had 3</w:t>
      </w:r>
      <w:r w:rsidR="002911B7" w:rsidRPr="00143138">
        <w:rPr>
          <w:rFonts w:ascii="Times New Roman" w:eastAsia="Meiryo" w:hAnsi="Times New Roman"/>
        </w:rPr>
        <w:t xml:space="preserve"> </w:t>
      </w:r>
      <w:r w:rsidRPr="00143138">
        <w:rPr>
          <w:rFonts w:ascii="Times New Roman" w:eastAsia="Meiryo" w:hAnsi="Times New Roman"/>
        </w:rPr>
        <w:t>consecutive sUA levels &gt;6.0</w:t>
      </w:r>
      <w:r w:rsidR="0075286D" w:rsidRPr="00143138">
        <w:rPr>
          <w:rFonts w:ascii="Times New Roman" w:eastAsia="Meiryo" w:hAnsi="Times New Roman"/>
        </w:rPr>
        <w:t> mg</w:t>
      </w:r>
      <w:r w:rsidRPr="00143138">
        <w:rPr>
          <w:rFonts w:ascii="Times New Roman" w:eastAsia="Meiryo" w:hAnsi="Times New Roman"/>
        </w:rPr>
        <w:t>/dL were withdrawn.</w:t>
      </w:r>
    </w:p>
    <w:p w14:paraId="61A1B37A" w14:textId="77777777" w:rsidR="008D327C" w:rsidRPr="00143138" w:rsidRDefault="008D327C" w:rsidP="002911B7">
      <w:pPr>
        <w:widowControl w:val="0"/>
        <w:autoSpaceDE w:val="0"/>
        <w:autoSpaceDN w:val="0"/>
        <w:adjustRightInd w:val="0"/>
        <w:spacing w:after="0" w:line="240" w:lineRule="auto"/>
        <w:ind w:right="128"/>
        <w:rPr>
          <w:rFonts w:ascii="Times New Roman" w:eastAsia="Meiryo" w:hAnsi="Times New Roman"/>
        </w:rPr>
      </w:pPr>
    </w:p>
    <w:p w14:paraId="136F48A2"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Serum urate levels were maintained over time (i.e. 91% and 93% of</w:t>
      </w:r>
      <w:r w:rsidR="00381E14" w:rsidRPr="00143138">
        <w:rPr>
          <w:rFonts w:ascii="Times New Roman" w:eastAsia="Meiryo" w:hAnsi="Times New Roman"/>
        </w:rPr>
        <w:t xml:space="preserve"> patients on initial treatment </w:t>
      </w:r>
      <w:r w:rsidRPr="00143138">
        <w:rPr>
          <w:rFonts w:ascii="Times New Roman" w:eastAsia="Meiryo" w:hAnsi="Times New Roman"/>
        </w:rPr>
        <w:t>with febuxostat 80</w:t>
      </w:r>
      <w:r w:rsidR="0075286D" w:rsidRPr="00143138">
        <w:rPr>
          <w:rFonts w:ascii="Times New Roman" w:eastAsia="Meiryo" w:hAnsi="Times New Roman"/>
        </w:rPr>
        <w:t> mg</w:t>
      </w:r>
      <w:r w:rsidRPr="00143138">
        <w:rPr>
          <w:rFonts w:ascii="Times New Roman" w:eastAsia="Meiryo" w:hAnsi="Times New Roman"/>
        </w:rPr>
        <w:t xml:space="preserve"> and 120</w:t>
      </w:r>
      <w:r w:rsidR="0075286D" w:rsidRPr="00143138">
        <w:rPr>
          <w:rFonts w:ascii="Times New Roman" w:eastAsia="Meiryo" w:hAnsi="Times New Roman"/>
        </w:rPr>
        <w:t> mg</w:t>
      </w:r>
      <w:r w:rsidRPr="00143138">
        <w:rPr>
          <w:rFonts w:ascii="Times New Roman" w:eastAsia="Meiryo" w:hAnsi="Times New Roman"/>
        </w:rPr>
        <w:t>, respectively, had sUA &lt;6</w:t>
      </w:r>
      <w:r w:rsidR="0075286D" w:rsidRPr="00143138">
        <w:rPr>
          <w:rFonts w:ascii="Times New Roman" w:eastAsia="Meiryo" w:hAnsi="Times New Roman"/>
        </w:rPr>
        <w:t> mg</w:t>
      </w:r>
      <w:r w:rsidRPr="00143138">
        <w:rPr>
          <w:rFonts w:ascii="Times New Roman" w:eastAsia="Meiryo" w:hAnsi="Times New Roman"/>
        </w:rPr>
        <w:t>/dL at Month 36).</w:t>
      </w:r>
    </w:p>
    <w:p w14:paraId="2F422540"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179BDD26"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Three years data showed a decrease in the incidence of gout flares with less than 4% of patients requiring treatment for a flare (i.e. more than 96% of patients did not require treatment for a flare) at Month 16-24 and at Month 30-36.</w:t>
      </w:r>
    </w:p>
    <w:p w14:paraId="517FA690"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2925BF26"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46% and 38%, of patients on final stable treatment of febuxostat 80 or 120</w:t>
      </w:r>
      <w:r w:rsidR="0075286D" w:rsidRPr="00143138">
        <w:rPr>
          <w:rFonts w:ascii="Times New Roman" w:eastAsia="Meiryo" w:hAnsi="Times New Roman"/>
        </w:rPr>
        <w:t> mg</w:t>
      </w:r>
      <w:r w:rsidRPr="00143138">
        <w:rPr>
          <w:rFonts w:ascii="Times New Roman" w:eastAsia="Meiryo" w:hAnsi="Times New Roman"/>
        </w:rPr>
        <w:t xml:space="preserve"> QD, respectively, had complete resolution of the primary palpable tophus from baseline to the Final Visit.</w:t>
      </w:r>
    </w:p>
    <w:p w14:paraId="2822F0AB"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5F779E1F"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FOCUS Study (TMX-01-005) was a 5 years Phase 2, open-label, multicenter, safety extension study for patients who had completed the febuxostat 4 weeks of double blind dosing in study TMX-00-004.</w:t>
      </w:r>
      <w:r w:rsidR="002911B7" w:rsidRPr="00143138">
        <w:rPr>
          <w:rFonts w:ascii="Times New Roman" w:eastAsia="Meiryo" w:hAnsi="Times New Roman"/>
        </w:rPr>
        <w:t xml:space="preserve"> </w:t>
      </w:r>
      <w:r w:rsidRPr="00143138">
        <w:rPr>
          <w:rFonts w:ascii="Times New Roman" w:eastAsia="Meiryo" w:hAnsi="Times New Roman"/>
        </w:rPr>
        <w:t>116 patients were enrolled and received initially febuxostat 80</w:t>
      </w:r>
      <w:r w:rsidR="0075286D" w:rsidRPr="00143138">
        <w:rPr>
          <w:rFonts w:ascii="Times New Roman" w:eastAsia="Meiryo" w:hAnsi="Times New Roman"/>
        </w:rPr>
        <w:t> mg</w:t>
      </w:r>
      <w:r w:rsidRPr="00143138">
        <w:rPr>
          <w:rFonts w:ascii="Times New Roman" w:eastAsia="Meiryo" w:hAnsi="Times New Roman"/>
        </w:rPr>
        <w:t xml:space="preserve"> QD. 62% of patients required no dose adjustment to maintain sUA &lt;6</w:t>
      </w:r>
      <w:r w:rsidR="0075286D" w:rsidRPr="00143138">
        <w:rPr>
          <w:rFonts w:ascii="Times New Roman" w:eastAsia="Meiryo" w:hAnsi="Times New Roman"/>
        </w:rPr>
        <w:t> mg</w:t>
      </w:r>
      <w:r w:rsidRPr="00143138">
        <w:rPr>
          <w:rFonts w:ascii="Times New Roman" w:eastAsia="Meiryo" w:hAnsi="Times New Roman"/>
        </w:rPr>
        <w:t>/dL and 38% of patients required a dose adjustment to achieve a final stable dose.</w:t>
      </w:r>
    </w:p>
    <w:p w14:paraId="0AF9E87A" w14:textId="77777777" w:rsidR="002911B7" w:rsidRPr="00143138" w:rsidRDefault="002911B7" w:rsidP="002911B7">
      <w:pPr>
        <w:widowControl w:val="0"/>
        <w:autoSpaceDE w:val="0"/>
        <w:autoSpaceDN w:val="0"/>
        <w:adjustRightInd w:val="0"/>
        <w:spacing w:after="0" w:line="240" w:lineRule="auto"/>
        <w:ind w:right="128"/>
        <w:rPr>
          <w:rFonts w:ascii="Times New Roman" w:eastAsia="Meiryo" w:hAnsi="Times New Roman"/>
        </w:rPr>
      </w:pPr>
    </w:p>
    <w:p w14:paraId="3058424C"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The proportion of patients with serum urate levels of &lt;6.0</w:t>
      </w:r>
      <w:r w:rsidR="0075286D" w:rsidRPr="00143138">
        <w:rPr>
          <w:rFonts w:ascii="Times New Roman" w:eastAsia="Meiryo" w:hAnsi="Times New Roman"/>
        </w:rPr>
        <w:t> mg</w:t>
      </w:r>
      <w:r w:rsidRPr="00143138">
        <w:rPr>
          <w:rFonts w:ascii="Times New Roman" w:eastAsia="Meiryo" w:hAnsi="Times New Roman"/>
        </w:rPr>
        <w:t>/dL (357</w:t>
      </w:r>
      <w:r w:rsidR="004A4A54" w:rsidRPr="00143138">
        <w:rPr>
          <w:rFonts w:ascii="Times New Roman" w:eastAsia="Meiryo" w:hAnsi="Times New Roman"/>
        </w:rPr>
        <w:t> </w:t>
      </w:r>
      <w:r w:rsidRPr="00143138">
        <w:rPr>
          <w:rFonts w:ascii="Times New Roman" w:eastAsia="Meiryo" w:hAnsi="Times New Roman"/>
        </w:rPr>
        <w:t>µmol/L) at the final visit was greater than 80% (81-100%) at each febuxostat dose.</w:t>
      </w:r>
    </w:p>
    <w:p w14:paraId="44F43D5E"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68E31E3B"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During the phase 3 clinical studies, mild liver function test abnormalities were observed in patients treated with febuxostat (5.0%). These rates were similar to the rates reported on allopurinol (4.2%) (see section 4.4). Increased TSH values (&gt;5.5</w:t>
      </w:r>
      <w:r w:rsidR="004A4A54" w:rsidRPr="00143138">
        <w:rPr>
          <w:rFonts w:ascii="Times New Roman" w:eastAsia="Meiryo" w:hAnsi="Times New Roman"/>
        </w:rPr>
        <w:t> </w:t>
      </w:r>
      <w:r w:rsidRPr="00143138">
        <w:rPr>
          <w:rFonts w:ascii="Times New Roman" w:eastAsia="Meiryo" w:hAnsi="Times New Roman"/>
        </w:rPr>
        <w:t>µIU/mL) were observed in patients on long-term treatment with febuxostat (5.5%) and patients with allopurinol (5.8%) in the long term open label extension studies (see section 4.4).</w:t>
      </w:r>
    </w:p>
    <w:p w14:paraId="6C0BAA87"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6"/>
          <w:szCs w:val="26"/>
        </w:rPr>
      </w:pPr>
    </w:p>
    <w:p w14:paraId="1699E8DE"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i/>
          <w:iCs/>
          <w:u w:val="single"/>
        </w:rPr>
        <w:t>Tumor Lysis Syndrome</w:t>
      </w:r>
    </w:p>
    <w:p w14:paraId="29874ED0"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 xml:space="preserve">The efficacy and safety of </w:t>
      </w:r>
      <w:r w:rsidR="008D327C" w:rsidRPr="00143138">
        <w:rPr>
          <w:rFonts w:ascii="Times New Roman" w:eastAsia="Meiryo" w:hAnsi="Times New Roman"/>
        </w:rPr>
        <w:t>febuxostat</w:t>
      </w:r>
      <w:r w:rsidRPr="00143138">
        <w:rPr>
          <w:rFonts w:ascii="Times New Roman" w:eastAsia="Meiryo" w:hAnsi="Times New Roman"/>
        </w:rPr>
        <w:t xml:space="preserve"> in the prevention and treatment of Tumor Lysis Syndrome was evaluated in the FLORENCE (FLO-01) study. </w:t>
      </w:r>
      <w:r w:rsidR="008D327C" w:rsidRPr="00143138">
        <w:rPr>
          <w:rFonts w:ascii="Times New Roman" w:eastAsia="Meiryo" w:hAnsi="Times New Roman"/>
        </w:rPr>
        <w:t xml:space="preserve">Febuxostat </w:t>
      </w:r>
      <w:r w:rsidRPr="00143138">
        <w:rPr>
          <w:rFonts w:ascii="Times New Roman" w:eastAsia="Meiryo" w:hAnsi="Times New Roman"/>
        </w:rPr>
        <w:t>C showed a superior and faster urate lowering activity compared to allopurinol.</w:t>
      </w:r>
    </w:p>
    <w:p w14:paraId="46E743F3" w14:textId="77777777" w:rsidR="008D327C" w:rsidRPr="00143138" w:rsidRDefault="008D327C" w:rsidP="002911B7">
      <w:pPr>
        <w:widowControl w:val="0"/>
        <w:autoSpaceDE w:val="0"/>
        <w:autoSpaceDN w:val="0"/>
        <w:adjustRightInd w:val="0"/>
        <w:spacing w:after="0" w:line="240" w:lineRule="auto"/>
        <w:ind w:right="128"/>
        <w:rPr>
          <w:rFonts w:ascii="Times New Roman" w:eastAsia="Meiryo" w:hAnsi="Times New Roman"/>
        </w:rPr>
      </w:pPr>
    </w:p>
    <w:p w14:paraId="31269892"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 xml:space="preserve">FLORENCE was a randomized (1:1), double blind, phase III, pivotal trial comparing </w:t>
      </w:r>
      <w:r w:rsidR="008D327C" w:rsidRPr="00143138">
        <w:rPr>
          <w:rFonts w:ascii="Times New Roman" w:eastAsia="Meiryo" w:hAnsi="Times New Roman"/>
        </w:rPr>
        <w:t>febuxostat</w:t>
      </w:r>
      <w:r w:rsidRPr="00143138">
        <w:rPr>
          <w:rFonts w:ascii="Times New Roman" w:eastAsia="Meiryo" w:hAnsi="Times New Roman"/>
        </w:rPr>
        <w:t xml:space="preserve"> 120</w:t>
      </w:r>
      <w:r w:rsidR="0075286D" w:rsidRPr="00143138">
        <w:rPr>
          <w:rFonts w:ascii="Times New Roman" w:eastAsia="Meiryo" w:hAnsi="Times New Roman"/>
        </w:rPr>
        <w:t> mg</w:t>
      </w:r>
      <w:r w:rsidR="00381E14" w:rsidRPr="00143138">
        <w:rPr>
          <w:rFonts w:ascii="Times New Roman" w:eastAsia="Meiryo" w:hAnsi="Times New Roman"/>
        </w:rPr>
        <w:t xml:space="preserve"> once daily with allopurinol 200 to 600</w:t>
      </w:r>
      <w:r w:rsidR="0075286D" w:rsidRPr="00143138">
        <w:rPr>
          <w:rFonts w:ascii="Times New Roman" w:eastAsia="Meiryo" w:hAnsi="Times New Roman"/>
        </w:rPr>
        <w:t> mg</w:t>
      </w:r>
      <w:r w:rsidR="00381E14" w:rsidRPr="00143138">
        <w:rPr>
          <w:rFonts w:ascii="Times New Roman" w:eastAsia="Meiryo" w:hAnsi="Times New Roman"/>
        </w:rPr>
        <w:t xml:space="preserve"> daily (mean allopurinol daily dose [± </w:t>
      </w:r>
      <w:r w:rsidRPr="00143138">
        <w:rPr>
          <w:rFonts w:ascii="Times New Roman" w:eastAsia="Meiryo" w:hAnsi="Times New Roman"/>
        </w:rPr>
        <w:t>standar</w:t>
      </w:r>
      <w:r w:rsidR="00CC478A" w:rsidRPr="00143138">
        <w:rPr>
          <w:rFonts w:ascii="Times New Roman" w:eastAsia="Meiryo" w:hAnsi="Times New Roman"/>
        </w:rPr>
        <w:t xml:space="preserve">d </w:t>
      </w:r>
      <w:r w:rsidRPr="00143138">
        <w:rPr>
          <w:rFonts w:ascii="Times New Roman" w:eastAsia="Meiryo" w:hAnsi="Times New Roman"/>
        </w:rPr>
        <w:t>deviation]: 349.7 ± 112.90</w:t>
      </w:r>
      <w:r w:rsidR="0075286D" w:rsidRPr="00143138">
        <w:rPr>
          <w:rFonts w:ascii="Times New Roman" w:eastAsia="Meiryo" w:hAnsi="Times New Roman"/>
        </w:rPr>
        <w:t> mg</w:t>
      </w:r>
      <w:r w:rsidRPr="00143138">
        <w:rPr>
          <w:rFonts w:ascii="Times New Roman" w:eastAsia="Meiryo" w:hAnsi="Times New Roman"/>
        </w:rPr>
        <w:t>) in terms of control of serum uric acid level. Eligible patients had to be candidates for allopurinol treatment or have no access to rasburicase. Primary endpoints were ser</w:t>
      </w:r>
      <w:r w:rsidR="00CC478A" w:rsidRPr="00143138">
        <w:rPr>
          <w:rFonts w:ascii="Times New Roman" w:eastAsia="Meiryo" w:hAnsi="Times New Roman"/>
        </w:rPr>
        <w:t xml:space="preserve">um </w:t>
      </w:r>
      <w:r w:rsidRPr="00143138">
        <w:rPr>
          <w:rFonts w:ascii="Times New Roman" w:eastAsia="Meiryo" w:hAnsi="Times New Roman"/>
        </w:rPr>
        <w:t>uric acid area under the curve (AUC sUA</w:t>
      </w:r>
      <w:r w:rsidRPr="00143138">
        <w:rPr>
          <w:rFonts w:ascii="Times New Roman" w:eastAsia="Meiryo" w:hAnsi="Times New Roman"/>
          <w:sz w:val="14"/>
          <w:szCs w:val="14"/>
        </w:rPr>
        <w:t>1-8</w:t>
      </w:r>
      <w:r w:rsidRPr="00143138">
        <w:rPr>
          <w:rFonts w:ascii="Times New Roman" w:eastAsia="Meiryo" w:hAnsi="Times New Roman"/>
        </w:rPr>
        <w:t>) and change in serum creatinine (sC) level both from baseline to Day 8.</w:t>
      </w:r>
    </w:p>
    <w:p w14:paraId="30B7E3F8" w14:textId="77777777" w:rsidR="008D327C" w:rsidRPr="00143138" w:rsidRDefault="008D327C" w:rsidP="002911B7">
      <w:pPr>
        <w:widowControl w:val="0"/>
        <w:autoSpaceDE w:val="0"/>
        <w:autoSpaceDN w:val="0"/>
        <w:adjustRightInd w:val="0"/>
        <w:spacing w:after="0" w:line="240" w:lineRule="auto"/>
        <w:ind w:right="128"/>
        <w:rPr>
          <w:rFonts w:ascii="Times New Roman" w:eastAsia="Meiryo" w:hAnsi="Times New Roman"/>
        </w:rPr>
      </w:pPr>
    </w:p>
    <w:p w14:paraId="19B16D26"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Overall, 346 patients with haematological malignancies undergoing chemotherapy and at intermediate/high risk of Tumor Lysis Syndrome were included. Mean AUC sUA</w:t>
      </w:r>
      <w:r w:rsidRPr="00143138">
        <w:rPr>
          <w:rFonts w:ascii="Times New Roman" w:eastAsia="Meiryo" w:hAnsi="Times New Roman"/>
          <w:sz w:val="14"/>
          <w:szCs w:val="14"/>
        </w:rPr>
        <w:t xml:space="preserve">1-8 </w:t>
      </w:r>
      <w:r w:rsidRPr="00143138">
        <w:rPr>
          <w:rFonts w:ascii="Times New Roman" w:eastAsia="Meiryo" w:hAnsi="Times New Roman"/>
        </w:rPr>
        <w:t xml:space="preserve">(mgxh/dl) was significantly lower with </w:t>
      </w:r>
      <w:r w:rsidR="000623F6" w:rsidRPr="00143138">
        <w:rPr>
          <w:rFonts w:ascii="Times New Roman" w:eastAsia="Meiryo" w:hAnsi="Times New Roman"/>
        </w:rPr>
        <w:t>f</w:t>
      </w:r>
      <w:r w:rsidR="00BE5482" w:rsidRPr="00143138">
        <w:rPr>
          <w:rFonts w:ascii="Times New Roman" w:eastAsia="Meiryo" w:hAnsi="Times New Roman"/>
        </w:rPr>
        <w:t>ebuxostat</w:t>
      </w:r>
      <w:r w:rsidRPr="00143138">
        <w:rPr>
          <w:rFonts w:ascii="Times New Roman" w:eastAsia="Meiryo" w:hAnsi="Times New Roman"/>
        </w:rPr>
        <w:t xml:space="preserve"> (514.0 ± 225.71 vs 708.0 ± 234.42; least square means difference: -196.794 [95% confidence interval: -238.600 ; -154.988]; p &lt; .0001). Furthermore, the mean serum uric acid level was significantly lower with </w:t>
      </w:r>
      <w:r w:rsidR="008D327C" w:rsidRPr="00143138">
        <w:rPr>
          <w:rFonts w:ascii="Times New Roman" w:eastAsia="Meiryo" w:hAnsi="Times New Roman"/>
        </w:rPr>
        <w:t>febuxostat</w:t>
      </w:r>
      <w:r w:rsidR="000623F6" w:rsidRPr="00143138">
        <w:rPr>
          <w:rFonts w:ascii="Times New Roman" w:eastAsia="Meiryo" w:hAnsi="Times New Roman"/>
        </w:rPr>
        <w:t xml:space="preserve"> </w:t>
      </w:r>
      <w:r w:rsidRPr="00143138">
        <w:rPr>
          <w:rFonts w:ascii="Times New Roman" w:eastAsia="Meiryo" w:hAnsi="Times New Roman"/>
        </w:rPr>
        <w:t xml:space="preserve">since the first 24 hours of treatment and at any following time point. No significant difference in mean serum creatinine change (%) occurred between </w:t>
      </w:r>
      <w:r w:rsidR="008D327C" w:rsidRPr="00143138">
        <w:rPr>
          <w:rFonts w:ascii="Times New Roman" w:eastAsia="Meiryo" w:hAnsi="Times New Roman"/>
        </w:rPr>
        <w:t>febuxostat</w:t>
      </w:r>
      <w:r w:rsidRPr="00143138">
        <w:rPr>
          <w:rFonts w:ascii="Times New Roman" w:eastAsia="Meiryo" w:hAnsi="Times New Roman"/>
        </w:rPr>
        <w:t xml:space="preserve"> and allopurinol (-0.83 ± 26.98 vs -4.92 ± 16.70 respectively; least square means difference: 4.0970 [95% confidence interval: -0.6467 ; 8.8406]; p=0.0903). With regard to secondary endpoints, no significant difference was detected in terms of incidence of laboratory TLS (8.1% and</w:t>
      </w:r>
      <w:r w:rsidR="002911B7" w:rsidRPr="00143138">
        <w:rPr>
          <w:rFonts w:ascii="Times New Roman" w:eastAsia="Meiryo" w:hAnsi="Times New Roman"/>
        </w:rPr>
        <w:t xml:space="preserve"> </w:t>
      </w:r>
      <w:r w:rsidRPr="00143138">
        <w:rPr>
          <w:rFonts w:ascii="Times New Roman" w:eastAsia="Meiryo" w:hAnsi="Times New Roman"/>
        </w:rPr>
        <w:t xml:space="preserve">9.2% in </w:t>
      </w:r>
      <w:r w:rsidR="008D327C" w:rsidRPr="00143138">
        <w:rPr>
          <w:rFonts w:ascii="Times New Roman" w:eastAsia="Meiryo" w:hAnsi="Times New Roman"/>
        </w:rPr>
        <w:t>febuxostat</w:t>
      </w:r>
      <w:r w:rsidRPr="00143138">
        <w:rPr>
          <w:rFonts w:ascii="Times New Roman" w:eastAsia="Meiryo" w:hAnsi="Times New Roman"/>
        </w:rPr>
        <w:t xml:space="preserve"> and allopurinol arm, respectively; relative risk: 0.875 [95% confidence interval:</w:t>
      </w:r>
      <w:r w:rsidR="002911B7" w:rsidRPr="00143138">
        <w:rPr>
          <w:rFonts w:ascii="Times New Roman" w:eastAsia="Meiryo" w:hAnsi="Times New Roman"/>
        </w:rPr>
        <w:t xml:space="preserve"> </w:t>
      </w:r>
      <w:r w:rsidRPr="00143138">
        <w:rPr>
          <w:rFonts w:ascii="Times New Roman" w:eastAsia="Meiryo" w:hAnsi="Times New Roman"/>
        </w:rPr>
        <w:t xml:space="preserve">0.4408 ; 1.7369]; p=0.8488) nor of clinical TLS (1.7% and 1.2% in </w:t>
      </w:r>
      <w:r w:rsidR="008D327C" w:rsidRPr="00143138">
        <w:rPr>
          <w:rFonts w:ascii="Times New Roman" w:eastAsia="Meiryo" w:hAnsi="Times New Roman"/>
        </w:rPr>
        <w:t>febuxostat</w:t>
      </w:r>
      <w:r w:rsidRPr="00143138">
        <w:rPr>
          <w:rFonts w:ascii="Times New Roman" w:eastAsia="Meiryo" w:hAnsi="Times New Roman"/>
        </w:rPr>
        <w:t xml:space="preserve"> and allopurinol arm, respectively; relative risk: 0.994 [95% confidence interval: 0.9691 ; 1.0199]; p=1.0000).  Incidence of</w:t>
      </w:r>
      <w:r w:rsidR="002911B7" w:rsidRPr="00143138">
        <w:rPr>
          <w:rFonts w:ascii="Times New Roman" w:eastAsia="Meiryo" w:hAnsi="Times New Roman"/>
        </w:rPr>
        <w:t xml:space="preserve"> </w:t>
      </w:r>
      <w:r w:rsidRPr="00143138">
        <w:rPr>
          <w:rFonts w:ascii="Times New Roman" w:eastAsia="Meiryo" w:hAnsi="Times New Roman"/>
        </w:rPr>
        <w:t>overall treatment-emergent signs and symptoms and adverse drug reactions was 67.6% vs 64.7% and</w:t>
      </w:r>
      <w:r w:rsidR="002911B7" w:rsidRPr="00143138">
        <w:rPr>
          <w:rFonts w:ascii="Times New Roman" w:eastAsia="Meiryo" w:hAnsi="Times New Roman"/>
        </w:rPr>
        <w:t xml:space="preserve"> </w:t>
      </w:r>
      <w:r w:rsidRPr="00143138">
        <w:rPr>
          <w:rFonts w:ascii="Times New Roman" w:eastAsia="Meiryo" w:hAnsi="Times New Roman"/>
        </w:rPr>
        <w:t xml:space="preserve">6.4% vs 6.4% with </w:t>
      </w:r>
      <w:r w:rsidR="008D327C" w:rsidRPr="00143138">
        <w:rPr>
          <w:rFonts w:ascii="Times New Roman" w:eastAsia="Meiryo" w:hAnsi="Times New Roman"/>
        </w:rPr>
        <w:t>febuxostat</w:t>
      </w:r>
      <w:r w:rsidRPr="00143138">
        <w:rPr>
          <w:rFonts w:ascii="Times New Roman" w:eastAsia="Meiryo" w:hAnsi="Times New Roman"/>
        </w:rPr>
        <w:t xml:space="preserve"> and allopurinol respectively. In the FLORENCE study </w:t>
      </w:r>
      <w:r w:rsidR="008D327C" w:rsidRPr="00143138">
        <w:rPr>
          <w:rFonts w:ascii="Times New Roman" w:eastAsia="Meiryo" w:hAnsi="Times New Roman"/>
        </w:rPr>
        <w:t>febuxostat</w:t>
      </w:r>
      <w:r w:rsidRPr="00143138">
        <w:rPr>
          <w:rFonts w:ascii="Times New Roman" w:eastAsia="Meiryo" w:hAnsi="Times New Roman"/>
        </w:rPr>
        <w:t xml:space="preserve"> demonstrated a superior control of serum uric acid level compared to allopurinol in patients scheduled to receive the latter drug. No data comparing </w:t>
      </w:r>
      <w:r w:rsidR="008D327C" w:rsidRPr="00143138">
        <w:rPr>
          <w:rFonts w:ascii="Times New Roman" w:eastAsia="Meiryo" w:hAnsi="Times New Roman"/>
        </w:rPr>
        <w:t>febuxostat</w:t>
      </w:r>
      <w:r w:rsidRPr="00143138">
        <w:rPr>
          <w:rFonts w:ascii="Times New Roman" w:eastAsia="Meiryo" w:hAnsi="Times New Roman"/>
        </w:rPr>
        <w:t xml:space="preserve"> with rasburicase are currently available. The efficacy and safety of febuxostat has not been established in patients with acute severe TLS, e.g. in patients who failed on other urate lowering therapies.</w:t>
      </w:r>
    </w:p>
    <w:p w14:paraId="46B50C4B"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2AA569A5" w14:textId="77777777" w:rsidR="00D94262" w:rsidRPr="00143138" w:rsidRDefault="00D94262" w:rsidP="002911B7">
      <w:pPr>
        <w:widowControl w:val="0"/>
        <w:tabs>
          <w:tab w:val="left" w:pos="680"/>
        </w:tabs>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b/>
          <w:bCs/>
        </w:rPr>
        <w:t>5.2</w:t>
      </w:r>
      <w:r w:rsidRPr="00143138">
        <w:rPr>
          <w:rFonts w:ascii="Times New Roman" w:eastAsia="Meiryo" w:hAnsi="Times New Roman"/>
          <w:b/>
          <w:bCs/>
        </w:rPr>
        <w:tab/>
        <w:t>Pharmacokinetic properties</w:t>
      </w:r>
    </w:p>
    <w:p w14:paraId="26D2B4F6"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7C7508EC"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In healthy subjects, maximum plasma concentrations (C</w:t>
      </w:r>
      <w:r w:rsidRPr="00143138">
        <w:rPr>
          <w:rFonts w:ascii="Times New Roman" w:eastAsia="Meiryo" w:hAnsi="Times New Roman"/>
          <w:sz w:val="14"/>
          <w:szCs w:val="14"/>
        </w:rPr>
        <w:t>max</w:t>
      </w:r>
      <w:r w:rsidRPr="00143138">
        <w:rPr>
          <w:rFonts w:ascii="Times New Roman" w:eastAsia="Meiryo" w:hAnsi="Times New Roman"/>
        </w:rPr>
        <w:t>) and area under the plasma concentration time curve (AUC) of febuxostat increased in a dose proportional manner following single and multiple doses of 10</w:t>
      </w:r>
      <w:r w:rsidR="0075286D" w:rsidRPr="00143138">
        <w:rPr>
          <w:rFonts w:ascii="Times New Roman" w:eastAsia="Meiryo" w:hAnsi="Times New Roman"/>
        </w:rPr>
        <w:t> mg</w:t>
      </w:r>
      <w:r w:rsidRPr="00143138">
        <w:rPr>
          <w:rFonts w:ascii="Times New Roman" w:eastAsia="Meiryo" w:hAnsi="Times New Roman"/>
        </w:rPr>
        <w:t xml:space="preserve"> to 120</w:t>
      </w:r>
      <w:r w:rsidR="0075286D" w:rsidRPr="00143138">
        <w:rPr>
          <w:rFonts w:ascii="Times New Roman" w:eastAsia="Meiryo" w:hAnsi="Times New Roman"/>
        </w:rPr>
        <w:t> mg</w:t>
      </w:r>
      <w:r w:rsidRPr="00143138">
        <w:rPr>
          <w:rFonts w:ascii="Times New Roman" w:eastAsia="Meiryo" w:hAnsi="Times New Roman"/>
        </w:rPr>
        <w:t>. For doses between 120</w:t>
      </w:r>
      <w:r w:rsidR="0075286D" w:rsidRPr="00143138">
        <w:rPr>
          <w:rFonts w:ascii="Times New Roman" w:eastAsia="Meiryo" w:hAnsi="Times New Roman"/>
        </w:rPr>
        <w:t> mg</w:t>
      </w:r>
      <w:r w:rsidRPr="00143138">
        <w:rPr>
          <w:rFonts w:ascii="Times New Roman" w:eastAsia="Meiryo" w:hAnsi="Times New Roman"/>
        </w:rPr>
        <w:t xml:space="preserve"> and 300</w:t>
      </w:r>
      <w:r w:rsidR="0075286D" w:rsidRPr="00143138">
        <w:rPr>
          <w:rFonts w:ascii="Times New Roman" w:eastAsia="Meiryo" w:hAnsi="Times New Roman"/>
        </w:rPr>
        <w:t> mg</w:t>
      </w:r>
      <w:r w:rsidRPr="00143138">
        <w:rPr>
          <w:rFonts w:ascii="Times New Roman" w:eastAsia="Meiryo" w:hAnsi="Times New Roman"/>
        </w:rPr>
        <w:t>, a greater than dose proportional increase in AUC is observed for febuxostat. There is no appreciable accumulation when doses of</w:t>
      </w:r>
      <w:r w:rsidR="002911B7" w:rsidRPr="00143138">
        <w:rPr>
          <w:rFonts w:ascii="Times New Roman" w:eastAsia="Meiryo" w:hAnsi="Times New Roman"/>
        </w:rPr>
        <w:t xml:space="preserve"> </w:t>
      </w:r>
      <w:r w:rsidRPr="00143138">
        <w:rPr>
          <w:rFonts w:ascii="Times New Roman" w:eastAsia="Meiryo" w:hAnsi="Times New Roman"/>
        </w:rPr>
        <w:t>10</w:t>
      </w:r>
      <w:r w:rsidR="0075286D" w:rsidRPr="00143138">
        <w:rPr>
          <w:rFonts w:ascii="Times New Roman" w:eastAsia="Meiryo" w:hAnsi="Times New Roman"/>
        </w:rPr>
        <w:t> mg</w:t>
      </w:r>
      <w:r w:rsidRPr="00143138">
        <w:rPr>
          <w:rFonts w:ascii="Times New Roman" w:eastAsia="Meiryo" w:hAnsi="Times New Roman"/>
        </w:rPr>
        <w:t xml:space="preserve"> to 240</w:t>
      </w:r>
      <w:r w:rsidR="0075286D" w:rsidRPr="00143138">
        <w:rPr>
          <w:rFonts w:ascii="Times New Roman" w:eastAsia="Meiryo" w:hAnsi="Times New Roman"/>
        </w:rPr>
        <w:t> mg</w:t>
      </w:r>
      <w:r w:rsidRPr="00143138">
        <w:rPr>
          <w:rFonts w:ascii="Times New Roman" w:eastAsia="Meiryo" w:hAnsi="Times New Roman"/>
        </w:rPr>
        <w:t xml:space="preserve"> are administered every 24 hours. Febuxostat has an apparent mean terminal elimination half-life (t</w:t>
      </w:r>
      <w:r w:rsidRPr="00143138">
        <w:rPr>
          <w:rFonts w:ascii="Times New Roman" w:eastAsia="Meiryo" w:hAnsi="Times New Roman"/>
          <w:vertAlign w:val="subscript"/>
        </w:rPr>
        <w:t>1/2</w:t>
      </w:r>
      <w:r w:rsidRPr="00143138">
        <w:rPr>
          <w:rFonts w:ascii="Times New Roman" w:eastAsia="Meiryo" w:hAnsi="Times New Roman"/>
        </w:rPr>
        <w:t>) of approximately 5 to 8 hours.</w:t>
      </w:r>
    </w:p>
    <w:p w14:paraId="30E4317C"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3D4B1D51"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 xml:space="preserve">Population pharmacokinetic/pharmacodynamic analyses were conducted in 211 patients with hyperuricaemia and gout, treated with </w:t>
      </w:r>
      <w:r w:rsidR="008D327C" w:rsidRPr="00143138">
        <w:rPr>
          <w:rFonts w:ascii="Times New Roman" w:eastAsia="Meiryo" w:hAnsi="Times New Roman"/>
        </w:rPr>
        <w:t>febuxostat</w:t>
      </w:r>
      <w:r w:rsidRPr="00143138">
        <w:rPr>
          <w:rFonts w:ascii="Times New Roman" w:eastAsia="Meiryo" w:hAnsi="Times New Roman"/>
        </w:rPr>
        <w:t xml:space="preserve"> 40-240</w:t>
      </w:r>
      <w:r w:rsidR="0075286D" w:rsidRPr="00143138">
        <w:rPr>
          <w:rFonts w:ascii="Times New Roman" w:eastAsia="Meiryo" w:hAnsi="Times New Roman"/>
        </w:rPr>
        <w:t> mg</w:t>
      </w:r>
      <w:r w:rsidRPr="00143138">
        <w:rPr>
          <w:rFonts w:ascii="Times New Roman" w:eastAsia="Meiryo" w:hAnsi="Times New Roman"/>
        </w:rPr>
        <w:t xml:space="preserve"> QD. In general, febuxostat pharmacokinetic parameters estimated by these analyses are consistent with those obtained from healthy subjects, indicating that healthy subjects are representative for pharmacokinetic/pharmacodynamic assessment in the patient population with gout.</w:t>
      </w:r>
    </w:p>
    <w:p w14:paraId="05B079E8" w14:textId="77777777" w:rsidR="002911B7" w:rsidRPr="00143138" w:rsidRDefault="002911B7" w:rsidP="002911B7">
      <w:pPr>
        <w:widowControl w:val="0"/>
        <w:autoSpaceDE w:val="0"/>
        <w:autoSpaceDN w:val="0"/>
        <w:adjustRightInd w:val="0"/>
        <w:spacing w:after="0" w:line="240" w:lineRule="auto"/>
        <w:ind w:right="128"/>
        <w:rPr>
          <w:rFonts w:ascii="Times New Roman" w:eastAsia="Meiryo" w:hAnsi="Times New Roman"/>
        </w:rPr>
      </w:pPr>
    </w:p>
    <w:p w14:paraId="5E4165B6" w14:textId="77777777" w:rsidR="00D94262" w:rsidRPr="00A27F02" w:rsidRDefault="00D94262" w:rsidP="002911B7">
      <w:pPr>
        <w:widowControl w:val="0"/>
        <w:autoSpaceDE w:val="0"/>
        <w:autoSpaceDN w:val="0"/>
        <w:adjustRightInd w:val="0"/>
        <w:spacing w:after="0" w:line="240" w:lineRule="auto"/>
        <w:ind w:right="128"/>
        <w:rPr>
          <w:rFonts w:ascii="Times New Roman" w:eastAsia="Meiryo" w:hAnsi="Times New Roman"/>
          <w:u w:val="single"/>
        </w:rPr>
      </w:pPr>
      <w:r w:rsidRPr="00A27F02">
        <w:rPr>
          <w:rFonts w:ascii="Times New Roman" w:eastAsia="Meiryo" w:hAnsi="Times New Roman"/>
          <w:iCs/>
          <w:u w:val="single"/>
        </w:rPr>
        <w:t>Absorption</w:t>
      </w:r>
    </w:p>
    <w:p w14:paraId="4F2D318F" w14:textId="77777777" w:rsidR="00483BFC" w:rsidRDefault="00483BFC" w:rsidP="002911B7">
      <w:pPr>
        <w:widowControl w:val="0"/>
        <w:autoSpaceDE w:val="0"/>
        <w:autoSpaceDN w:val="0"/>
        <w:adjustRightInd w:val="0"/>
        <w:spacing w:after="0" w:line="240" w:lineRule="auto"/>
        <w:ind w:right="128"/>
        <w:rPr>
          <w:rFonts w:ascii="Times New Roman" w:eastAsia="Meiryo" w:hAnsi="Times New Roman"/>
        </w:rPr>
      </w:pPr>
    </w:p>
    <w:p w14:paraId="0DE7EC4F"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Febuxostat is rapidly (t</w:t>
      </w:r>
      <w:r w:rsidRPr="00143138">
        <w:rPr>
          <w:rFonts w:ascii="Times New Roman" w:eastAsia="Meiryo" w:hAnsi="Times New Roman"/>
          <w:sz w:val="14"/>
          <w:szCs w:val="14"/>
        </w:rPr>
        <w:t xml:space="preserve">max </w:t>
      </w:r>
      <w:r w:rsidRPr="00143138">
        <w:rPr>
          <w:rFonts w:ascii="Times New Roman" w:eastAsia="Meiryo" w:hAnsi="Times New Roman"/>
        </w:rPr>
        <w:t>of 1.0-1.5 h) and well absorbed (at least 84%). After single or multiple oral</w:t>
      </w:r>
      <w:r w:rsidR="002911B7" w:rsidRPr="00143138">
        <w:rPr>
          <w:rFonts w:ascii="Times New Roman" w:eastAsia="Meiryo" w:hAnsi="Times New Roman"/>
        </w:rPr>
        <w:t xml:space="preserve"> </w:t>
      </w:r>
      <w:r w:rsidRPr="00143138">
        <w:rPr>
          <w:rFonts w:ascii="Times New Roman" w:eastAsia="Meiryo" w:hAnsi="Times New Roman"/>
        </w:rPr>
        <w:t>80 and 120</w:t>
      </w:r>
      <w:r w:rsidR="0075286D" w:rsidRPr="00143138">
        <w:rPr>
          <w:rFonts w:ascii="Times New Roman" w:eastAsia="Meiryo" w:hAnsi="Times New Roman"/>
        </w:rPr>
        <w:t> mg</w:t>
      </w:r>
      <w:r w:rsidRPr="00143138">
        <w:rPr>
          <w:rFonts w:ascii="Times New Roman" w:eastAsia="Meiryo" w:hAnsi="Times New Roman"/>
        </w:rPr>
        <w:t xml:space="preserve"> once daily doses, C</w:t>
      </w:r>
      <w:r w:rsidRPr="00143138">
        <w:rPr>
          <w:rFonts w:ascii="Times New Roman" w:eastAsia="Meiryo" w:hAnsi="Times New Roman"/>
          <w:sz w:val="14"/>
          <w:szCs w:val="14"/>
        </w:rPr>
        <w:t xml:space="preserve">max </w:t>
      </w:r>
      <w:r w:rsidRPr="00143138">
        <w:rPr>
          <w:rFonts w:ascii="Times New Roman" w:eastAsia="Meiryo" w:hAnsi="Times New Roman"/>
        </w:rPr>
        <w:t>is approximately 2.8-3.2</w:t>
      </w:r>
      <w:r w:rsidR="004A4A54" w:rsidRPr="00143138">
        <w:rPr>
          <w:rFonts w:ascii="Times New Roman" w:eastAsia="Meiryo" w:hAnsi="Times New Roman"/>
        </w:rPr>
        <w:t> </w:t>
      </w:r>
      <w:r w:rsidRPr="00143138">
        <w:rPr>
          <w:rFonts w:ascii="Times New Roman" w:eastAsia="Meiryo" w:hAnsi="Times New Roman"/>
        </w:rPr>
        <w:t>µg/mL, and 5.0-5.3</w:t>
      </w:r>
      <w:r w:rsidR="004A4A54" w:rsidRPr="00143138">
        <w:rPr>
          <w:rFonts w:ascii="Times New Roman" w:eastAsia="Meiryo" w:hAnsi="Times New Roman"/>
        </w:rPr>
        <w:t> </w:t>
      </w:r>
      <w:r w:rsidRPr="00143138">
        <w:rPr>
          <w:rFonts w:ascii="Times New Roman" w:eastAsia="Meiryo" w:hAnsi="Times New Roman"/>
        </w:rPr>
        <w:t>µg/mL,</w:t>
      </w:r>
      <w:r w:rsidR="002911B7" w:rsidRPr="00143138">
        <w:rPr>
          <w:rFonts w:ascii="Times New Roman" w:eastAsia="Meiryo" w:hAnsi="Times New Roman"/>
        </w:rPr>
        <w:t xml:space="preserve"> </w:t>
      </w:r>
      <w:r w:rsidRPr="00143138">
        <w:rPr>
          <w:rFonts w:ascii="Times New Roman" w:eastAsia="Meiryo" w:hAnsi="Times New Roman"/>
        </w:rPr>
        <w:t>respectively. Absolute bioavailability of the febuxostat tablet formulation has not been studied.</w:t>
      </w:r>
    </w:p>
    <w:p w14:paraId="1561497A"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504C7854"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Following multiple oral 80</w:t>
      </w:r>
      <w:r w:rsidR="0075286D" w:rsidRPr="00143138">
        <w:rPr>
          <w:rFonts w:ascii="Times New Roman" w:eastAsia="Meiryo" w:hAnsi="Times New Roman"/>
        </w:rPr>
        <w:t> mg</w:t>
      </w:r>
      <w:r w:rsidRPr="00143138">
        <w:rPr>
          <w:rFonts w:ascii="Times New Roman" w:eastAsia="Meiryo" w:hAnsi="Times New Roman"/>
        </w:rPr>
        <w:t xml:space="preserve"> once daily doses or a single 120</w:t>
      </w:r>
      <w:r w:rsidR="0075286D" w:rsidRPr="00143138">
        <w:rPr>
          <w:rFonts w:ascii="Times New Roman" w:eastAsia="Meiryo" w:hAnsi="Times New Roman"/>
        </w:rPr>
        <w:t> mg</w:t>
      </w:r>
      <w:r w:rsidRPr="00143138">
        <w:rPr>
          <w:rFonts w:ascii="Times New Roman" w:eastAsia="Meiryo" w:hAnsi="Times New Roman"/>
        </w:rPr>
        <w:t xml:space="preserve"> dose with a high fat meal, there</w:t>
      </w:r>
      <w:r w:rsidR="002911B7" w:rsidRPr="00143138">
        <w:rPr>
          <w:rFonts w:ascii="Times New Roman" w:eastAsia="Meiryo" w:hAnsi="Times New Roman"/>
        </w:rPr>
        <w:t xml:space="preserve"> </w:t>
      </w:r>
      <w:r w:rsidRPr="00143138">
        <w:rPr>
          <w:rFonts w:ascii="Times New Roman" w:eastAsia="Meiryo" w:hAnsi="Times New Roman"/>
        </w:rPr>
        <w:t>was a 49% and 38% decrease in C</w:t>
      </w:r>
      <w:r w:rsidRPr="00143138">
        <w:rPr>
          <w:rFonts w:ascii="Times New Roman" w:eastAsia="Meiryo" w:hAnsi="Times New Roman"/>
          <w:sz w:val="14"/>
          <w:szCs w:val="14"/>
        </w:rPr>
        <w:t xml:space="preserve">max </w:t>
      </w:r>
      <w:r w:rsidRPr="00143138">
        <w:rPr>
          <w:rFonts w:ascii="Times New Roman" w:eastAsia="Meiryo" w:hAnsi="Times New Roman"/>
        </w:rPr>
        <w:t>and a 18% and 16% decrease in AUC, respectively. However, no clinically significant change in the percent decrease in serum uric acid concentration was observed where tested (80</w:t>
      </w:r>
      <w:r w:rsidR="0075286D" w:rsidRPr="00143138">
        <w:rPr>
          <w:rFonts w:ascii="Times New Roman" w:eastAsia="Meiryo" w:hAnsi="Times New Roman"/>
        </w:rPr>
        <w:t> mg</w:t>
      </w:r>
      <w:r w:rsidRPr="00143138">
        <w:rPr>
          <w:rFonts w:ascii="Times New Roman" w:eastAsia="Meiryo" w:hAnsi="Times New Roman"/>
        </w:rPr>
        <w:t xml:space="preserve"> multiple dose). Thus, </w:t>
      </w:r>
      <w:r w:rsidR="008D327C" w:rsidRPr="00143138">
        <w:rPr>
          <w:rFonts w:ascii="Times New Roman" w:eastAsia="Meiryo" w:hAnsi="Times New Roman"/>
        </w:rPr>
        <w:t>febuxostat</w:t>
      </w:r>
      <w:r w:rsidRPr="00143138">
        <w:rPr>
          <w:rFonts w:ascii="Times New Roman" w:eastAsia="Meiryo" w:hAnsi="Times New Roman"/>
        </w:rPr>
        <w:t xml:space="preserve"> may be taken without regard to food.</w:t>
      </w:r>
    </w:p>
    <w:p w14:paraId="20B11266"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441B8B67" w14:textId="77777777" w:rsidR="00D94262" w:rsidRPr="00A27F02" w:rsidRDefault="00D94262" w:rsidP="002911B7">
      <w:pPr>
        <w:widowControl w:val="0"/>
        <w:autoSpaceDE w:val="0"/>
        <w:autoSpaceDN w:val="0"/>
        <w:adjustRightInd w:val="0"/>
        <w:spacing w:after="0" w:line="240" w:lineRule="auto"/>
        <w:ind w:right="128"/>
        <w:rPr>
          <w:rFonts w:ascii="Times New Roman" w:eastAsia="Meiryo" w:hAnsi="Times New Roman"/>
          <w:u w:val="single"/>
        </w:rPr>
      </w:pPr>
      <w:r w:rsidRPr="00A27F02">
        <w:rPr>
          <w:rFonts w:ascii="Times New Roman" w:eastAsia="Meiryo" w:hAnsi="Times New Roman"/>
          <w:iCs/>
          <w:u w:val="single"/>
        </w:rPr>
        <w:t>Distribution</w:t>
      </w:r>
    </w:p>
    <w:p w14:paraId="0603007D" w14:textId="77777777" w:rsidR="00483BFC" w:rsidRDefault="00483BFC" w:rsidP="002911B7">
      <w:pPr>
        <w:widowControl w:val="0"/>
        <w:autoSpaceDE w:val="0"/>
        <w:autoSpaceDN w:val="0"/>
        <w:adjustRightInd w:val="0"/>
        <w:spacing w:after="0" w:line="240" w:lineRule="auto"/>
        <w:ind w:right="128"/>
        <w:rPr>
          <w:rFonts w:ascii="Times New Roman" w:eastAsia="Meiryo" w:hAnsi="Times New Roman"/>
        </w:rPr>
      </w:pPr>
    </w:p>
    <w:p w14:paraId="6FBFB8AB"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The apparent steady state volume of distribution (V</w:t>
      </w:r>
      <w:r w:rsidRPr="00143138">
        <w:rPr>
          <w:rFonts w:ascii="Times New Roman" w:eastAsia="Meiryo" w:hAnsi="Times New Roman"/>
          <w:sz w:val="14"/>
          <w:szCs w:val="14"/>
        </w:rPr>
        <w:t>ss</w:t>
      </w:r>
      <w:r w:rsidRPr="00143138">
        <w:rPr>
          <w:rFonts w:ascii="Times New Roman" w:eastAsia="Meiryo" w:hAnsi="Times New Roman"/>
        </w:rPr>
        <w:t>/F) of febuxostat ranges from 29 to 75 L after oral doses of 10-300</w:t>
      </w:r>
      <w:r w:rsidR="0075286D" w:rsidRPr="00143138">
        <w:rPr>
          <w:rFonts w:ascii="Times New Roman" w:eastAsia="Meiryo" w:hAnsi="Times New Roman"/>
        </w:rPr>
        <w:t> mg</w:t>
      </w:r>
      <w:r w:rsidRPr="00143138">
        <w:rPr>
          <w:rFonts w:ascii="Times New Roman" w:eastAsia="Meiryo" w:hAnsi="Times New Roman"/>
        </w:rPr>
        <w:t>. The plasma protein binding of febuxostat is approximately 99.2%, (primarily to albumin), and is constant over the concentration range achieved with 80 and 120</w:t>
      </w:r>
      <w:r w:rsidR="0075286D" w:rsidRPr="00143138">
        <w:rPr>
          <w:rFonts w:ascii="Times New Roman" w:eastAsia="Meiryo" w:hAnsi="Times New Roman"/>
        </w:rPr>
        <w:t> mg</w:t>
      </w:r>
      <w:r w:rsidRPr="00143138">
        <w:rPr>
          <w:rFonts w:ascii="Times New Roman" w:eastAsia="Meiryo" w:hAnsi="Times New Roman"/>
        </w:rPr>
        <w:t xml:space="preserve"> doses. Plasma protein binding of the active metabolites ranges from about 82% to 91%.</w:t>
      </w:r>
    </w:p>
    <w:p w14:paraId="291C788D"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44497996" w14:textId="77777777" w:rsidR="00D94262" w:rsidRPr="00A27F02" w:rsidRDefault="00D94262" w:rsidP="002911B7">
      <w:pPr>
        <w:widowControl w:val="0"/>
        <w:autoSpaceDE w:val="0"/>
        <w:autoSpaceDN w:val="0"/>
        <w:adjustRightInd w:val="0"/>
        <w:spacing w:after="0" w:line="240" w:lineRule="auto"/>
        <w:ind w:right="128"/>
        <w:rPr>
          <w:rFonts w:ascii="Times New Roman" w:eastAsia="Meiryo" w:hAnsi="Times New Roman"/>
          <w:u w:val="single"/>
        </w:rPr>
      </w:pPr>
      <w:r w:rsidRPr="00A27F02">
        <w:rPr>
          <w:rFonts w:ascii="Times New Roman" w:eastAsia="Meiryo" w:hAnsi="Times New Roman"/>
          <w:iCs/>
          <w:u w:val="single"/>
        </w:rPr>
        <w:t>Biotransformation</w:t>
      </w:r>
    </w:p>
    <w:p w14:paraId="4CE9B934" w14:textId="77777777" w:rsidR="00483BFC" w:rsidRDefault="00483BFC" w:rsidP="002911B7">
      <w:pPr>
        <w:widowControl w:val="0"/>
        <w:autoSpaceDE w:val="0"/>
        <w:autoSpaceDN w:val="0"/>
        <w:adjustRightInd w:val="0"/>
        <w:spacing w:after="0" w:line="240" w:lineRule="auto"/>
        <w:ind w:right="128"/>
        <w:rPr>
          <w:rFonts w:ascii="Times New Roman" w:eastAsia="Meiryo" w:hAnsi="Times New Roman"/>
        </w:rPr>
      </w:pPr>
    </w:p>
    <w:p w14:paraId="51CA4A74"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 xml:space="preserve">Febuxostat is extensively metabolized by conjugation </w:t>
      </w:r>
      <w:r w:rsidRPr="00143138">
        <w:rPr>
          <w:rFonts w:ascii="Times New Roman" w:eastAsia="Meiryo" w:hAnsi="Times New Roman"/>
          <w:i/>
          <w:iCs/>
        </w:rPr>
        <w:t xml:space="preserve">via </w:t>
      </w:r>
      <w:r w:rsidRPr="00143138">
        <w:rPr>
          <w:rFonts w:ascii="Times New Roman" w:eastAsia="Meiryo" w:hAnsi="Times New Roman"/>
        </w:rPr>
        <w:t>uridine diphosphate glucuronosyltransferase</w:t>
      </w:r>
      <w:r w:rsidR="002911B7" w:rsidRPr="00143138">
        <w:rPr>
          <w:rFonts w:ascii="Times New Roman" w:eastAsia="Meiryo" w:hAnsi="Times New Roman"/>
        </w:rPr>
        <w:t xml:space="preserve"> </w:t>
      </w:r>
      <w:r w:rsidRPr="00143138">
        <w:rPr>
          <w:rFonts w:ascii="Times New Roman" w:eastAsia="Meiryo" w:hAnsi="Times New Roman"/>
        </w:rPr>
        <w:t xml:space="preserve">(UDPGT) enzyme system and oxidation </w:t>
      </w:r>
      <w:r w:rsidRPr="00143138">
        <w:rPr>
          <w:rFonts w:ascii="Times New Roman" w:eastAsia="Meiryo" w:hAnsi="Times New Roman"/>
          <w:i/>
          <w:iCs/>
        </w:rPr>
        <w:t xml:space="preserve">via </w:t>
      </w:r>
      <w:r w:rsidRPr="00143138">
        <w:rPr>
          <w:rFonts w:ascii="Times New Roman" w:eastAsia="Meiryo" w:hAnsi="Times New Roman"/>
        </w:rPr>
        <w:t xml:space="preserve">the cytochrome P450 (CYP) system. Four pharmacologically active hydroxyl metabolites have been identified, of which three occur in plasma of humans. </w:t>
      </w:r>
      <w:r w:rsidRPr="00143138">
        <w:rPr>
          <w:rFonts w:ascii="Times New Roman" w:eastAsia="Meiryo" w:hAnsi="Times New Roman"/>
          <w:i/>
          <w:iCs/>
        </w:rPr>
        <w:t xml:space="preserve">In vitro </w:t>
      </w:r>
      <w:r w:rsidRPr="00143138">
        <w:rPr>
          <w:rFonts w:ascii="Times New Roman" w:eastAsia="Meiryo" w:hAnsi="Times New Roman"/>
        </w:rPr>
        <w:t>studies with human liver microsomes showed that those oxidative metabolites were formed primarily by CYP1A1, CYP1A2, CYP2C8 or CYP2C9 and febuxostat glucuronide was</w:t>
      </w:r>
      <w:r w:rsidR="002911B7" w:rsidRPr="00143138">
        <w:rPr>
          <w:rFonts w:ascii="Times New Roman" w:eastAsia="Meiryo" w:hAnsi="Times New Roman"/>
        </w:rPr>
        <w:t xml:space="preserve"> </w:t>
      </w:r>
      <w:r w:rsidRPr="00143138">
        <w:rPr>
          <w:rFonts w:ascii="Times New Roman" w:eastAsia="Meiryo" w:hAnsi="Times New Roman"/>
        </w:rPr>
        <w:t>formed mainly by UGT 1A1, 1A8, and 1A9.</w:t>
      </w:r>
    </w:p>
    <w:p w14:paraId="5897319C"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3B5715F9" w14:textId="77777777" w:rsidR="00D94262" w:rsidRPr="00A27F02" w:rsidRDefault="00D94262" w:rsidP="002911B7">
      <w:pPr>
        <w:widowControl w:val="0"/>
        <w:autoSpaceDE w:val="0"/>
        <w:autoSpaceDN w:val="0"/>
        <w:adjustRightInd w:val="0"/>
        <w:spacing w:after="0" w:line="240" w:lineRule="auto"/>
        <w:ind w:right="128"/>
        <w:rPr>
          <w:rFonts w:ascii="Times New Roman" w:eastAsia="Meiryo" w:hAnsi="Times New Roman"/>
          <w:u w:val="single"/>
        </w:rPr>
      </w:pPr>
      <w:r w:rsidRPr="00A27F02">
        <w:rPr>
          <w:rFonts w:ascii="Times New Roman" w:eastAsia="Meiryo" w:hAnsi="Times New Roman"/>
          <w:iCs/>
          <w:u w:val="single"/>
        </w:rPr>
        <w:t>Elimination</w:t>
      </w:r>
    </w:p>
    <w:p w14:paraId="2D53D6CD" w14:textId="77777777" w:rsidR="00483BFC" w:rsidRDefault="00483BFC" w:rsidP="002911B7">
      <w:pPr>
        <w:widowControl w:val="0"/>
        <w:autoSpaceDE w:val="0"/>
        <w:autoSpaceDN w:val="0"/>
        <w:adjustRightInd w:val="0"/>
        <w:spacing w:after="0" w:line="240" w:lineRule="auto"/>
        <w:ind w:right="128"/>
        <w:rPr>
          <w:rFonts w:ascii="Times New Roman" w:eastAsia="Meiryo" w:hAnsi="Times New Roman"/>
        </w:rPr>
      </w:pPr>
    </w:p>
    <w:p w14:paraId="16F2C54E"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Febuxostat is eliminated by both hepatic and renal pathways. Following an 80</w:t>
      </w:r>
      <w:r w:rsidR="0075286D" w:rsidRPr="00143138">
        <w:rPr>
          <w:rFonts w:ascii="Times New Roman" w:eastAsia="Meiryo" w:hAnsi="Times New Roman"/>
        </w:rPr>
        <w:t> mg</w:t>
      </w:r>
      <w:r w:rsidRPr="00143138">
        <w:rPr>
          <w:rFonts w:ascii="Times New Roman" w:eastAsia="Meiryo" w:hAnsi="Times New Roman"/>
        </w:rPr>
        <w:t xml:space="preserve"> oral dose of </w:t>
      </w:r>
      <w:r w:rsidRPr="00143138">
        <w:rPr>
          <w:rFonts w:ascii="Times New Roman" w:eastAsia="Meiryo" w:hAnsi="Times New Roman"/>
          <w:vertAlign w:val="superscript"/>
        </w:rPr>
        <w:t>14</w:t>
      </w:r>
      <w:r w:rsidRPr="00143138">
        <w:rPr>
          <w:rFonts w:ascii="Times New Roman" w:eastAsia="Meiryo" w:hAnsi="Times New Roman"/>
        </w:rPr>
        <w:t>C- labeled febuxostat, approximately 49% of the dose was recovered in the urine as unchanged febuxostat</w:t>
      </w:r>
      <w:r w:rsidR="002911B7" w:rsidRPr="00143138">
        <w:rPr>
          <w:rFonts w:ascii="Times New Roman" w:eastAsia="Meiryo" w:hAnsi="Times New Roman"/>
        </w:rPr>
        <w:t xml:space="preserve"> </w:t>
      </w:r>
      <w:r w:rsidRPr="00143138">
        <w:rPr>
          <w:rFonts w:ascii="Times New Roman" w:eastAsia="Meiryo" w:hAnsi="Times New Roman"/>
        </w:rPr>
        <w:t>(3%), the acyl glucuronide of the active substance (30%), its known oxidative metabolites and their conjugates (13%), and other unknown metabolites (3%). In addition to the urinary excretion, approximately 45% of the dose was recovered in the faeces as the unchanged febuxostat (12%), the</w:t>
      </w:r>
      <w:r w:rsidR="002911B7" w:rsidRPr="00143138">
        <w:rPr>
          <w:rFonts w:ascii="Times New Roman" w:eastAsia="Meiryo" w:hAnsi="Times New Roman"/>
        </w:rPr>
        <w:t xml:space="preserve"> </w:t>
      </w:r>
      <w:r w:rsidRPr="00143138">
        <w:rPr>
          <w:rFonts w:ascii="Times New Roman" w:eastAsia="Meiryo" w:hAnsi="Times New Roman"/>
        </w:rPr>
        <w:t>acyl glucuronide of the active substance (1%), its known oxidative metabolites and their conjugates</w:t>
      </w:r>
      <w:r w:rsidR="002911B7" w:rsidRPr="00143138">
        <w:rPr>
          <w:rFonts w:ascii="Times New Roman" w:eastAsia="Meiryo" w:hAnsi="Times New Roman"/>
        </w:rPr>
        <w:t xml:space="preserve"> </w:t>
      </w:r>
      <w:r w:rsidRPr="00143138">
        <w:rPr>
          <w:rFonts w:ascii="Times New Roman" w:eastAsia="Meiryo" w:hAnsi="Times New Roman"/>
        </w:rPr>
        <w:t>(25%), and other unknown metabolites (7%).</w:t>
      </w:r>
    </w:p>
    <w:p w14:paraId="7A87FEA0"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4E40304B" w14:textId="77777777" w:rsidR="00D94262" w:rsidRPr="00A27F02" w:rsidRDefault="00D94262" w:rsidP="002911B7">
      <w:pPr>
        <w:widowControl w:val="0"/>
        <w:autoSpaceDE w:val="0"/>
        <w:autoSpaceDN w:val="0"/>
        <w:adjustRightInd w:val="0"/>
        <w:spacing w:after="0" w:line="240" w:lineRule="auto"/>
        <w:ind w:right="128"/>
        <w:rPr>
          <w:rFonts w:ascii="Times New Roman" w:eastAsia="Meiryo" w:hAnsi="Times New Roman"/>
          <w:u w:val="single"/>
        </w:rPr>
      </w:pPr>
      <w:r w:rsidRPr="00A27F02">
        <w:rPr>
          <w:rFonts w:ascii="Times New Roman" w:eastAsia="Meiryo" w:hAnsi="Times New Roman"/>
          <w:iCs/>
          <w:u w:val="single"/>
        </w:rPr>
        <w:t>Renal impairment</w:t>
      </w:r>
    </w:p>
    <w:p w14:paraId="05166B0C" w14:textId="77777777" w:rsidR="00483BFC" w:rsidRDefault="00483BFC" w:rsidP="002911B7">
      <w:pPr>
        <w:widowControl w:val="0"/>
        <w:autoSpaceDE w:val="0"/>
        <w:autoSpaceDN w:val="0"/>
        <w:adjustRightInd w:val="0"/>
        <w:spacing w:after="0" w:line="240" w:lineRule="auto"/>
        <w:ind w:right="128"/>
        <w:rPr>
          <w:rFonts w:ascii="Times New Roman" w:eastAsia="Meiryo" w:hAnsi="Times New Roman"/>
        </w:rPr>
      </w:pPr>
    </w:p>
    <w:p w14:paraId="0F8983F1"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Following multiple doses of 80</w:t>
      </w:r>
      <w:r w:rsidR="0075286D" w:rsidRPr="00143138">
        <w:rPr>
          <w:rFonts w:ascii="Times New Roman" w:eastAsia="Meiryo" w:hAnsi="Times New Roman"/>
        </w:rPr>
        <w:t> mg</w:t>
      </w:r>
      <w:r w:rsidRPr="00143138">
        <w:rPr>
          <w:rFonts w:ascii="Times New Roman" w:eastAsia="Meiryo" w:hAnsi="Times New Roman"/>
        </w:rPr>
        <w:t xml:space="preserve"> of </w:t>
      </w:r>
      <w:r w:rsidR="008D327C" w:rsidRPr="00143138">
        <w:rPr>
          <w:rFonts w:ascii="Times New Roman" w:eastAsia="Meiryo" w:hAnsi="Times New Roman"/>
        </w:rPr>
        <w:t>febuxostat</w:t>
      </w:r>
      <w:r w:rsidRPr="00143138">
        <w:rPr>
          <w:rFonts w:ascii="Times New Roman" w:eastAsia="Meiryo" w:hAnsi="Times New Roman"/>
        </w:rPr>
        <w:t xml:space="preserve"> in patients with mild, moderate or severe renal impairment, the C</w:t>
      </w:r>
      <w:r w:rsidRPr="00143138">
        <w:rPr>
          <w:rFonts w:ascii="Times New Roman" w:eastAsia="Meiryo" w:hAnsi="Times New Roman"/>
          <w:vertAlign w:val="subscript"/>
        </w:rPr>
        <w:t>max</w:t>
      </w:r>
      <w:r w:rsidRPr="00143138">
        <w:rPr>
          <w:rFonts w:ascii="Times New Roman" w:eastAsia="Meiryo" w:hAnsi="Times New Roman"/>
        </w:rPr>
        <w:t xml:space="preserve"> of febuxostat did not change, relative to subjects with normal renal function. The</w:t>
      </w:r>
      <w:r w:rsidR="008D327C" w:rsidRPr="00143138">
        <w:rPr>
          <w:rFonts w:ascii="Times New Roman" w:eastAsia="Meiryo" w:hAnsi="Times New Roman"/>
        </w:rPr>
        <w:t xml:space="preserve"> </w:t>
      </w:r>
      <w:r w:rsidRPr="00143138">
        <w:rPr>
          <w:rFonts w:ascii="Times New Roman" w:eastAsia="Meiryo" w:hAnsi="Times New Roman"/>
        </w:rPr>
        <w:t>mean total AUC of febuxostat increased by approximately 1.8-fold from 7.5</w:t>
      </w:r>
      <w:r w:rsidR="004A4A54" w:rsidRPr="00143138">
        <w:rPr>
          <w:rFonts w:ascii="Times New Roman" w:eastAsia="Meiryo" w:hAnsi="Times New Roman"/>
        </w:rPr>
        <w:t> </w:t>
      </w:r>
      <w:r w:rsidRPr="00143138">
        <w:rPr>
          <w:rFonts w:ascii="Times New Roman" w:eastAsia="Meiryo" w:hAnsi="Times New Roman"/>
        </w:rPr>
        <w:t>µg</w:t>
      </w:r>
      <w:r w:rsidRPr="00143138">
        <w:rPr>
          <w:rFonts w:ascii="Cambria Math" w:eastAsia="Meiryo" w:hAnsi="Cambria Math" w:cs="Cambria Math"/>
        </w:rPr>
        <w:t>⋅</w:t>
      </w:r>
      <w:r w:rsidRPr="00143138">
        <w:rPr>
          <w:rFonts w:ascii="Times New Roman" w:eastAsia="Meiryo" w:hAnsi="Times New Roman"/>
        </w:rPr>
        <w:t>h/mL in the normal renal function group to 13.2</w:t>
      </w:r>
      <w:r w:rsidR="004A4A54" w:rsidRPr="00143138">
        <w:rPr>
          <w:rFonts w:ascii="Times New Roman" w:eastAsia="Meiryo" w:hAnsi="Times New Roman"/>
        </w:rPr>
        <w:t> </w:t>
      </w:r>
      <w:r w:rsidRPr="00143138">
        <w:rPr>
          <w:rFonts w:ascii="Times New Roman" w:eastAsia="Meiryo" w:hAnsi="Times New Roman"/>
        </w:rPr>
        <w:t>µg.h/mL in the severe renal dysfunction group. The C</w:t>
      </w:r>
      <w:r w:rsidRPr="00143138">
        <w:rPr>
          <w:rFonts w:ascii="Times New Roman" w:eastAsia="Meiryo" w:hAnsi="Times New Roman"/>
          <w:vertAlign w:val="subscript"/>
        </w:rPr>
        <w:t>max</w:t>
      </w:r>
      <w:r w:rsidRPr="00143138">
        <w:rPr>
          <w:rFonts w:ascii="Times New Roman" w:eastAsia="Meiryo" w:hAnsi="Times New Roman"/>
        </w:rPr>
        <w:t xml:space="preserve"> and AUC of</w:t>
      </w:r>
      <w:r w:rsidR="008D327C" w:rsidRPr="00143138">
        <w:rPr>
          <w:rFonts w:ascii="Times New Roman" w:eastAsia="Meiryo" w:hAnsi="Times New Roman"/>
        </w:rPr>
        <w:t xml:space="preserve"> </w:t>
      </w:r>
      <w:r w:rsidRPr="00143138">
        <w:rPr>
          <w:rFonts w:ascii="Times New Roman" w:eastAsia="Meiryo" w:hAnsi="Times New Roman"/>
        </w:rPr>
        <w:t>active metabolites increased up to 2- and 4-fold, respectively. However, no dose adjustment is</w:t>
      </w:r>
      <w:r w:rsidR="002911B7" w:rsidRPr="00143138">
        <w:rPr>
          <w:rFonts w:ascii="Times New Roman" w:eastAsia="Meiryo" w:hAnsi="Times New Roman"/>
        </w:rPr>
        <w:t xml:space="preserve"> </w:t>
      </w:r>
      <w:r w:rsidRPr="00143138">
        <w:rPr>
          <w:rFonts w:ascii="Times New Roman" w:eastAsia="Meiryo" w:hAnsi="Times New Roman"/>
        </w:rPr>
        <w:t>necessary in patients with mild or moderate renal impairment.</w:t>
      </w:r>
    </w:p>
    <w:p w14:paraId="29976E19"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31677BBE" w14:textId="77777777" w:rsidR="00D94262" w:rsidRPr="00A27F02" w:rsidRDefault="00D94262" w:rsidP="002911B7">
      <w:pPr>
        <w:widowControl w:val="0"/>
        <w:autoSpaceDE w:val="0"/>
        <w:autoSpaceDN w:val="0"/>
        <w:adjustRightInd w:val="0"/>
        <w:spacing w:after="0" w:line="240" w:lineRule="auto"/>
        <w:ind w:right="128"/>
        <w:rPr>
          <w:rFonts w:ascii="Times New Roman" w:eastAsia="Meiryo" w:hAnsi="Times New Roman"/>
          <w:u w:val="single"/>
        </w:rPr>
      </w:pPr>
      <w:r w:rsidRPr="00A27F02">
        <w:rPr>
          <w:rFonts w:ascii="Times New Roman" w:eastAsia="Meiryo" w:hAnsi="Times New Roman"/>
          <w:iCs/>
          <w:u w:val="single"/>
        </w:rPr>
        <w:t>Hepatic impairment</w:t>
      </w:r>
    </w:p>
    <w:p w14:paraId="6326E21C" w14:textId="77777777" w:rsidR="00483BFC" w:rsidRDefault="00483BFC" w:rsidP="002911B7">
      <w:pPr>
        <w:widowControl w:val="0"/>
        <w:autoSpaceDE w:val="0"/>
        <w:autoSpaceDN w:val="0"/>
        <w:adjustRightInd w:val="0"/>
        <w:spacing w:after="0" w:line="240" w:lineRule="auto"/>
        <w:ind w:right="128"/>
        <w:rPr>
          <w:rFonts w:ascii="Times New Roman" w:eastAsia="Meiryo" w:hAnsi="Times New Roman"/>
        </w:rPr>
      </w:pPr>
    </w:p>
    <w:p w14:paraId="6A02E683"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Following multiple doses of 80</w:t>
      </w:r>
      <w:r w:rsidR="0075286D" w:rsidRPr="00143138">
        <w:rPr>
          <w:rFonts w:ascii="Times New Roman" w:eastAsia="Meiryo" w:hAnsi="Times New Roman"/>
        </w:rPr>
        <w:t> mg</w:t>
      </w:r>
      <w:r w:rsidRPr="00143138">
        <w:rPr>
          <w:rFonts w:ascii="Times New Roman" w:eastAsia="Meiryo" w:hAnsi="Times New Roman"/>
        </w:rPr>
        <w:t xml:space="preserve"> of </w:t>
      </w:r>
      <w:r w:rsidR="008D327C" w:rsidRPr="00143138">
        <w:rPr>
          <w:rFonts w:ascii="Times New Roman" w:eastAsia="Meiryo" w:hAnsi="Times New Roman"/>
        </w:rPr>
        <w:t>febuxostat</w:t>
      </w:r>
      <w:r w:rsidRPr="00143138">
        <w:rPr>
          <w:rFonts w:ascii="Times New Roman" w:eastAsia="Meiryo" w:hAnsi="Times New Roman"/>
        </w:rPr>
        <w:t xml:space="preserve"> in patients with mild (Child-Pugh Class A) or moderate (Child-Pugh Class B) hepatic impairment, the C</w:t>
      </w:r>
      <w:r w:rsidRPr="00143138">
        <w:rPr>
          <w:rFonts w:ascii="Times New Roman" w:eastAsia="Meiryo" w:hAnsi="Times New Roman"/>
          <w:sz w:val="14"/>
          <w:szCs w:val="14"/>
        </w:rPr>
        <w:t xml:space="preserve">max </w:t>
      </w:r>
      <w:r w:rsidRPr="00143138">
        <w:rPr>
          <w:rFonts w:ascii="Times New Roman" w:eastAsia="Meiryo" w:hAnsi="Times New Roman"/>
        </w:rPr>
        <w:t>and AUC of febuxostat and its metabolites did not change significantly compared to subjects with normal hepatic function. No studies have been conducted in patients with severe hepatic impairment (Child-Pugh Class C).</w:t>
      </w:r>
    </w:p>
    <w:p w14:paraId="0C521C2A"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450F324D" w14:textId="77777777" w:rsidR="00D94262" w:rsidRPr="00A27F02" w:rsidRDefault="00D94262" w:rsidP="002911B7">
      <w:pPr>
        <w:widowControl w:val="0"/>
        <w:autoSpaceDE w:val="0"/>
        <w:autoSpaceDN w:val="0"/>
        <w:adjustRightInd w:val="0"/>
        <w:spacing w:after="0" w:line="240" w:lineRule="auto"/>
        <w:ind w:right="128"/>
        <w:rPr>
          <w:rFonts w:ascii="Times New Roman" w:eastAsia="Meiryo" w:hAnsi="Times New Roman"/>
          <w:u w:val="single"/>
        </w:rPr>
      </w:pPr>
      <w:r w:rsidRPr="00A27F02">
        <w:rPr>
          <w:rFonts w:ascii="Times New Roman" w:eastAsia="Meiryo" w:hAnsi="Times New Roman"/>
          <w:iCs/>
          <w:u w:val="single"/>
        </w:rPr>
        <w:t>Age</w:t>
      </w:r>
    </w:p>
    <w:p w14:paraId="1C04796C" w14:textId="77777777" w:rsidR="00483BFC" w:rsidRDefault="00483BFC" w:rsidP="002911B7">
      <w:pPr>
        <w:widowControl w:val="0"/>
        <w:autoSpaceDE w:val="0"/>
        <w:autoSpaceDN w:val="0"/>
        <w:adjustRightInd w:val="0"/>
        <w:spacing w:after="0" w:line="240" w:lineRule="auto"/>
        <w:ind w:right="128"/>
        <w:rPr>
          <w:rFonts w:ascii="Times New Roman" w:eastAsia="Meiryo" w:hAnsi="Times New Roman"/>
        </w:rPr>
      </w:pPr>
    </w:p>
    <w:p w14:paraId="730992E7"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 xml:space="preserve">There were no significant changes observed in AUC of febuxostat or its metabolites following multiple oral doses of </w:t>
      </w:r>
      <w:r w:rsidR="008D327C" w:rsidRPr="00143138">
        <w:rPr>
          <w:rFonts w:ascii="Times New Roman" w:eastAsia="Meiryo" w:hAnsi="Times New Roman"/>
        </w:rPr>
        <w:t>febuxostat</w:t>
      </w:r>
      <w:r w:rsidRPr="00143138">
        <w:rPr>
          <w:rFonts w:ascii="Times New Roman" w:eastAsia="Meiryo" w:hAnsi="Times New Roman"/>
        </w:rPr>
        <w:t xml:space="preserve"> in elderly as compared to younger healthy subjects.</w:t>
      </w:r>
    </w:p>
    <w:p w14:paraId="5155AD71"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5EEB95E6" w14:textId="77777777" w:rsidR="00D94262" w:rsidRPr="00A27F02" w:rsidRDefault="00D94262" w:rsidP="002911B7">
      <w:pPr>
        <w:widowControl w:val="0"/>
        <w:autoSpaceDE w:val="0"/>
        <w:autoSpaceDN w:val="0"/>
        <w:adjustRightInd w:val="0"/>
        <w:spacing w:after="0" w:line="240" w:lineRule="auto"/>
        <w:ind w:right="128"/>
        <w:rPr>
          <w:rFonts w:ascii="Times New Roman" w:eastAsia="Meiryo" w:hAnsi="Times New Roman"/>
          <w:u w:val="single"/>
        </w:rPr>
      </w:pPr>
      <w:r w:rsidRPr="00A27F02">
        <w:rPr>
          <w:rFonts w:ascii="Times New Roman" w:eastAsia="Meiryo" w:hAnsi="Times New Roman"/>
          <w:iCs/>
          <w:u w:val="single"/>
        </w:rPr>
        <w:t>Gender</w:t>
      </w:r>
    </w:p>
    <w:p w14:paraId="2F88DA61" w14:textId="77777777" w:rsidR="00483BFC" w:rsidRDefault="00483BFC" w:rsidP="002911B7">
      <w:pPr>
        <w:widowControl w:val="0"/>
        <w:autoSpaceDE w:val="0"/>
        <w:autoSpaceDN w:val="0"/>
        <w:adjustRightInd w:val="0"/>
        <w:spacing w:after="0" w:line="240" w:lineRule="auto"/>
        <w:ind w:right="128"/>
        <w:rPr>
          <w:rFonts w:ascii="Times New Roman" w:eastAsia="Meiryo" w:hAnsi="Times New Roman"/>
        </w:rPr>
      </w:pPr>
    </w:p>
    <w:p w14:paraId="0EE28E32"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 xml:space="preserve">Following multiple oral doses of </w:t>
      </w:r>
      <w:r w:rsidR="008D327C" w:rsidRPr="00143138">
        <w:rPr>
          <w:rFonts w:ascii="Times New Roman" w:eastAsia="Meiryo" w:hAnsi="Times New Roman"/>
        </w:rPr>
        <w:t>febuxostat</w:t>
      </w:r>
      <w:r w:rsidRPr="00143138">
        <w:rPr>
          <w:rFonts w:ascii="Times New Roman" w:eastAsia="Meiryo" w:hAnsi="Times New Roman"/>
        </w:rPr>
        <w:t>, the C</w:t>
      </w:r>
      <w:r w:rsidRPr="00143138">
        <w:rPr>
          <w:rFonts w:ascii="Times New Roman" w:eastAsia="Meiryo" w:hAnsi="Times New Roman"/>
          <w:sz w:val="14"/>
          <w:szCs w:val="14"/>
        </w:rPr>
        <w:t xml:space="preserve">max </w:t>
      </w:r>
      <w:r w:rsidRPr="00143138">
        <w:rPr>
          <w:rFonts w:ascii="Times New Roman" w:eastAsia="Meiryo" w:hAnsi="Times New Roman"/>
        </w:rPr>
        <w:t>and AUC were 24% and 12% higher in females than in males, respectively. However, weight-corrected C</w:t>
      </w:r>
      <w:r w:rsidRPr="00143138">
        <w:rPr>
          <w:rFonts w:ascii="Times New Roman" w:eastAsia="Meiryo" w:hAnsi="Times New Roman"/>
          <w:sz w:val="14"/>
          <w:szCs w:val="14"/>
        </w:rPr>
        <w:t xml:space="preserve">max </w:t>
      </w:r>
      <w:r w:rsidRPr="00143138">
        <w:rPr>
          <w:rFonts w:ascii="Times New Roman" w:eastAsia="Meiryo" w:hAnsi="Times New Roman"/>
        </w:rPr>
        <w:t>and AUC were similar between the genders. No dose adjustment is needed based on gender.</w:t>
      </w:r>
    </w:p>
    <w:p w14:paraId="2475CE63" w14:textId="77777777" w:rsidR="002911B7" w:rsidRPr="00143138" w:rsidRDefault="002911B7" w:rsidP="002911B7">
      <w:pPr>
        <w:widowControl w:val="0"/>
        <w:autoSpaceDE w:val="0"/>
        <w:autoSpaceDN w:val="0"/>
        <w:adjustRightInd w:val="0"/>
        <w:spacing w:after="0" w:line="240" w:lineRule="auto"/>
        <w:ind w:right="128"/>
        <w:rPr>
          <w:rFonts w:ascii="Times New Roman" w:eastAsia="Meiryo" w:hAnsi="Times New Roman"/>
        </w:rPr>
      </w:pPr>
    </w:p>
    <w:p w14:paraId="567B649C" w14:textId="77777777" w:rsidR="00D94262" w:rsidRPr="00143138" w:rsidRDefault="00D94262" w:rsidP="002911B7">
      <w:pPr>
        <w:widowControl w:val="0"/>
        <w:tabs>
          <w:tab w:val="left" w:pos="680"/>
        </w:tabs>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b/>
          <w:bCs/>
        </w:rPr>
        <w:t>5.3</w:t>
      </w:r>
      <w:r w:rsidRPr="00143138">
        <w:rPr>
          <w:rFonts w:ascii="Times New Roman" w:eastAsia="Meiryo" w:hAnsi="Times New Roman"/>
          <w:b/>
          <w:bCs/>
        </w:rPr>
        <w:tab/>
        <w:t>Preclinical safety data</w:t>
      </w:r>
    </w:p>
    <w:p w14:paraId="56CF9ACC"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7572740D"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Effects in non-clinical studies were generally observed at exposures in excess of the maximum human exposure.</w:t>
      </w:r>
    </w:p>
    <w:p w14:paraId="42DAFECC" w14:textId="07D5D618" w:rsidR="00D94262"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3183052D" w14:textId="3E53EDA8" w:rsidR="00EF098D" w:rsidRDefault="00EF098D" w:rsidP="002911B7">
      <w:pPr>
        <w:widowControl w:val="0"/>
        <w:autoSpaceDE w:val="0"/>
        <w:autoSpaceDN w:val="0"/>
        <w:adjustRightInd w:val="0"/>
        <w:spacing w:after="0" w:line="240" w:lineRule="auto"/>
        <w:ind w:right="128"/>
        <w:rPr>
          <w:rFonts w:ascii="Times New Roman" w:eastAsia="Meiryo" w:hAnsi="Times New Roman"/>
        </w:rPr>
      </w:pPr>
      <w:r w:rsidRPr="009B31C5">
        <w:rPr>
          <w:rFonts w:ascii="Times New Roman" w:eastAsia="Meiryo" w:hAnsi="Times New Roman"/>
        </w:rPr>
        <w:t>Pharmacokinetic modelling and simulation of rat data suggests that, when co-administered with febuxostat, the clinical dose of mercaptopurine/azathioprine should be reduced to 20% or less of the previously prescribed dose in order to avoid possible haematological effects (see section 4.4 and 4.5).</w:t>
      </w:r>
    </w:p>
    <w:p w14:paraId="34D111B6" w14:textId="77777777" w:rsidR="00EF098D" w:rsidRPr="00EF098D" w:rsidRDefault="00EF098D" w:rsidP="002911B7">
      <w:pPr>
        <w:widowControl w:val="0"/>
        <w:autoSpaceDE w:val="0"/>
        <w:autoSpaceDN w:val="0"/>
        <w:adjustRightInd w:val="0"/>
        <w:spacing w:after="0" w:line="240" w:lineRule="auto"/>
        <w:ind w:right="128"/>
        <w:rPr>
          <w:rFonts w:ascii="Times New Roman" w:eastAsia="Meiryo" w:hAnsi="Times New Roman"/>
        </w:rPr>
      </w:pPr>
    </w:p>
    <w:p w14:paraId="666DBD7C" w14:textId="77777777" w:rsidR="00D94262" w:rsidRPr="00A27F02" w:rsidRDefault="00D94262" w:rsidP="002911B7">
      <w:pPr>
        <w:widowControl w:val="0"/>
        <w:autoSpaceDE w:val="0"/>
        <w:autoSpaceDN w:val="0"/>
        <w:adjustRightInd w:val="0"/>
        <w:spacing w:after="0" w:line="240" w:lineRule="auto"/>
        <w:ind w:right="128"/>
        <w:rPr>
          <w:rFonts w:ascii="Times New Roman" w:eastAsia="Meiryo" w:hAnsi="Times New Roman"/>
          <w:u w:val="single"/>
        </w:rPr>
      </w:pPr>
      <w:r w:rsidRPr="00A27F02">
        <w:rPr>
          <w:rFonts w:ascii="Times New Roman" w:eastAsia="Meiryo" w:hAnsi="Times New Roman"/>
          <w:iCs/>
          <w:u w:val="single"/>
        </w:rPr>
        <w:t>Carcinogenesis, mutagenesis, impairment of fertility</w:t>
      </w:r>
    </w:p>
    <w:p w14:paraId="15C2B7F2" w14:textId="77777777" w:rsidR="00483BFC" w:rsidRDefault="00483BFC" w:rsidP="002911B7">
      <w:pPr>
        <w:widowControl w:val="0"/>
        <w:autoSpaceDE w:val="0"/>
        <w:autoSpaceDN w:val="0"/>
        <w:adjustRightInd w:val="0"/>
        <w:spacing w:after="0" w:line="240" w:lineRule="auto"/>
        <w:ind w:right="128"/>
        <w:rPr>
          <w:rFonts w:ascii="Times New Roman" w:eastAsia="Meiryo" w:hAnsi="Times New Roman"/>
        </w:rPr>
      </w:pPr>
    </w:p>
    <w:p w14:paraId="1B0B3509"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In male rats, a statistically significant increase in urinary bladder tumours (transitional cell papilloma and carcinoma) was found only in association with xanthine calculi in the high dose group, at</w:t>
      </w:r>
      <w:r w:rsidR="002911B7" w:rsidRPr="00143138">
        <w:rPr>
          <w:rFonts w:ascii="Times New Roman" w:eastAsia="Meiryo" w:hAnsi="Times New Roman"/>
        </w:rPr>
        <w:t xml:space="preserve"> </w:t>
      </w:r>
      <w:r w:rsidRPr="00143138">
        <w:rPr>
          <w:rFonts w:ascii="Times New Roman" w:eastAsia="Meiryo" w:hAnsi="Times New Roman"/>
        </w:rPr>
        <w:t>approximately 11 times human exposure. There was no significant increase in any other tumour type in either male or female mice or rats. These findings are considered a consequence of species specific</w:t>
      </w:r>
      <w:r w:rsidR="002911B7" w:rsidRPr="00143138">
        <w:rPr>
          <w:rFonts w:ascii="Times New Roman" w:eastAsia="Meiryo" w:hAnsi="Times New Roman"/>
        </w:rPr>
        <w:t xml:space="preserve"> </w:t>
      </w:r>
      <w:r w:rsidRPr="00143138">
        <w:rPr>
          <w:rFonts w:ascii="Times New Roman" w:eastAsia="Meiryo" w:hAnsi="Times New Roman"/>
        </w:rPr>
        <w:t>purine metabolism and urine composition and of no relevance to clinical use.</w:t>
      </w:r>
    </w:p>
    <w:p w14:paraId="17FE5ED5"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1488CC93"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A standard battery of test for genotoxicity did not reveal any biologically relevant genotoxic effects for febuxostat.</w:t>
      </w:r>
    </w:p>
    <w:p w14:paraId="5F1CE9E9"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7346668F"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Febuxostat at oral doses up to 48</w:t>
      </w:r>
      <w:r w:rsidR="0075286D" w:rsidRPr="00143138">
        <w:rPr>
          <w:rFonts w:ascii="Times New Roman" w:eastAsia="Meiryo" w:hAnsi="Times New Roman"/>
        </w:rPr>
        <w:t> mg</w:t>
      </w:r>
      <w:r w:rsidRPr="00143138">
        <w:rPr>
          <w:rFonts w:ascii="Times New Roman" w:eastAsia="Meiryo" w:hAnsi="Times New Roman"/>
        </w:rPr>
        <w:t>/kg/day was found to have no effect on fertility and reproductive performance of male and female rats.</w:t>
      </w:r>
    </w:p>
    <w:p w14:paraId="6ED970C3"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26C7C993"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There was no evidence of impaired fertility, teratogenic effects, or harm to the foetus due to febuxostat. There was high dose maternal toxicity accompanied by a reduction in weaning index and reduced development of offspring in rats at approximately 4.3 times human exposure. Teratology studies, performed in pregnant rats at approximately 4.3 times and pregnant rabbits at approximately</w:t>
      </w:r>
      <w:r w:rsidR="002911B7" w:rsidRPr="00143138">
        <w:rPr>
          <w:rFonts w:ascii="Times New Roman" w:eastAsia="Meiryo" w:hAnsi="Times New Roman"/>
        </w:rPr>
        <w:t xml:space="preserve"> </w:t>
      </w:r>
      <w:r w:rsidRPr="00143138">
        <w:rPr>
          <w:rFonts w:ascii="Times New Roman" w:eastAsia="Meiryo" w:hAnsi="Times New Roman"/>
        </w:rPr>
        <w:t>13 times human exposure did not reveal any teratogenic effects.</w:t>
      </w:r>
    </w:p>
    <w:p w14:paraId="598CD30F"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Cs w:val="20"/>
        </w:rPr>
      </w:pPr>
    </w:p>
    <w:p w14:paraId="0A89CB4E"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Cs w:val="20"/>
        </w:rPr>
      </w:pPr>
    </w:p>
    <w:p w14:paraId="6349358B" w14:textId="77777777" w:rsidR="00D94262" w:rsidRPr="00143138" w:rsidRDefault="00D94262" w:rsidP="002911B7">
      <w:pPr>
        <w:widowControl w:val="0"/>
        <w:tabs>
          <w:tab w:val="left" w:pos="680"/>
        </w:tabs>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b/>
          <w:bCs/>
        </w:rPr>
        <w:t>6.</w:t>
      </w:r>
      <w:r w:rsidRPr="00143138">
        <w:rPr>
          <w:rFonts w:ascii="Times New Roman" w:eastAsia="Meiryo" w:hAnsi="Times New Roman"/>
          <w:b/>
          <w:bCs/>
        </w:rPr>
        <w:tab/>
        <w:t>PHARMACEUTICAL PARTICULARS</w:t>
      </w:r>
    </w:p>
    <w:p w14:paraId="0A97F6E8"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02E7DADB" w14:textId="77777777" w:rsidR="00D94262" w:rsidRPr="00143138" w:rsidRDefault="00D94262" w:rsidP="002911B7">
      <w:pPr>
        <w:widowControl w:val="0"/>
        <w:tabs>
          <w:tab w:val="left" w:pos="680"/>
        </w:tabs>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b/>
          <w:bCs/>
        </w:rPr>
        <w:t>6.1</w:t>
      </w:r>
      <w:r w:rsidRPr="00143138">
        <w:rPr>
          <w:rFonts w:ascii="Times New Roman" w:eastAsia="Meiryo" w:hAnsi="Times New Roman"/>
          <w:b/>
          <w:bCs/>
        </w:rPr>
        <w:tab/>
        <w:t>List of excipients</w:t>
      </w:r>
    </w:p>
    <w:p w14:paraId="13C3BC5B"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571DBCC3" w14:textId="77777777" w:rsidR="0075286D" w:rsidRPr="00A27F02" w:rsidRDefault="0075286D" w:rsidP="002911B7">
      <w:pPr>
        <w:widowControl w:val="0"/>
        <w:autoSpaceDE w:val="0"/>
        <w:autoSpaceDN w:val="0"/>
        <w:adjustRightInd w:val="0"/>
        <w:spacing w:after="0" w:line="240" w:lineRule="auto"/>
        <w:ind w:right="128"/>
        <w:rPr>
          <w:rFonts w:ascii="Times New Roman" w:eastAsia="Meiryo" w:hAnsi="Times New Roman"/>
          <w:u w:val="single"/>
        </w:rPr>
      </w:pPr>
      <w:r w:rsidRPr="00A27F02">
        <w:rPr>
          <w:rFonts w:ascii="Times New Roman" w:eastAsia="Meiryo" w:hAnsi="Times New Roman"/>
          <w:iCs/>
          <w:u w:val="single"/>
        </w:rPr>
        <w:t>Tablet core</w:t>
      </w:r>
    </w:p>
    <w:p w14:paraId="784F63B7" w14:textId="77777777" w:rsidR="00483BFC" w:rsidRDefault="00483BFC" w:rsidP="002911B7">
      <w:pPr>
        <w:widowControl w:val="0"/>
        <w:autoSpaceDE w:val="0"/>
        <w:autoSpaceDN w:val="0"/>
        <w:adjustRightInd w:val="0"/>
        <w:spacing w:after="0" w:line="240" w:lineRule="auto"/>
        <w:ind w:right="128"/>
        <w:rPr>
          <w:rFonts w:ascii="Times New Roman" w:eastAsia="Meiryo" w:hAnsi="Times New Roman"/>
        </w:rPr>
      </w:pPr>
    </w:p>
    <w:p w14:paraId="2ADF5D2F" w14:textId="30FBCDEF" w:rsidR="002911B7" w:rsidRPr="00143138" w:rsidRDefault="0075286D"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Lactose</w:t>
      </w:r>
    </w:p>
    <w:p w14:paraId="56068D78" w14:textId="77777777" w:rsidR="002911B7" w:rsidRPr="00143138" w:rsidRDefault="0075286D"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Microcrystalline cellul</w:t>
      </w:r>
      <w:r w:rsidR="002911B7" w:rsidRPr="00143138">
        <w:rPr>
          <w:rFonts w:ascii="Times New Roman" w:eastAsia="Meiryo" w:hAnsi="Times New Roman"/>
        </w:rPr>
        <w:t>ose</w:t>
      </w:r>
    </w:p>
    <w:p w14:paraId="546E13AD" w14:textId="77777777" w:rsidR="002911B7" w:rsidRPr="00143138" w:rsidRDefault="0075286D"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Magnesium stearat</w:t>
      </w:r>
      <w:r w:rsidR="002911B7" w:rsidRPr="00143138">
        <w:rPr>
          <w:rFonts w:ascii="Times New Roman" w:eastAsia="Meiryo" w:hAnsi="Times New Roman"/>
        </w:rPr>
        <w:t>e</w:t>
      </w:r>
    </w:p>
    <w:p w14:paraId="1DF5C0F2" w14:textId="77777777" w:rsidR="002911B7" w:rsidRPr="00143138" w:rsidRDefault="0075286D"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Hydroxypropylcellulos</w:t>
      </w:r>
      <w:r w:rsidR="002911B7" w:rsidRPr="00143138">
        <w:rPr>
          <w:rFonts w:ascii="Times New Roman" w:eastAsia="Meiryo" w:hAnsi="Times New Roman"/>
        </w:rPr>
        <w:t>e</w:t>
      </w:r>
    </w:p>
    <w:p w14:paraId="77F7C95F" w14:textId="77777777" w:rsidR="002911B7" w:rsidRPr="00143138" w:rsidRDefault="0075286D"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Croscarmellose sodi</w:t>
      </w:r>
      <w:r w:rsidR="002911B7" w:rsidRPr="00143138">
        <w:rPr>
          <w:rFonts w:ascii="Times New Roman" w:eastAsia="Meiryo" w:hAnsi="Times New Roman"/>
        </w:rPr>
        <w:t>um</w:t>
      </w:r>
    </w:p>
    <w:p w14:paraId="77F529F5" w14:textId="77777777" w:rsidR="00EF4EB7" w:rsidRPr="00143138" w:rsidRDefault="00EF4EB7"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Colloidal hydrated silica</w:t>
      </w:r>
    </w:p>
    <w:p w14:paraId="1357A44D" w14:textId="77777777" w:rsidR="00EF4EB7" w:rsidRPr="00143138" w:rsidRDefault="00EF4EB7"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Colloidal anhydrous silica</w:t>
      </w:r>
    </w:p>
    <w:p w14:paraId="2446E109" w14:textId="77777777" w:rsidR="0075286D" w:rsidRPr="00143138" w:rsidRDefault="0075286D"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Crospovidone</w:t>
      </w:r>
    </w:p>
    <w:p w14:paraId="4E33DF8D" w14:textId="77777777" w:rsidR="0075286D" w:rsidRPr="00143138" w:rsidRDefault="0075286D"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Talc</w:t>
      </w:r>
    </w:p>
    <w:p w14:paraId="3713F06D" w14:textId="77777777" w:rsidR="0075286D" w:rsidRPr="00143138" w:rsidRDefault="0075286D" w:rsidP="002911B7">
      <w:pPr>
        <w:widowControl w:val="0"/>
        <w:autoSpaceDE w:val="0"/>
        <w:autoSpaceDN w:val="0"/>
        <w:adjustRightInd w:val="0"/>
        <w:spacing w:after="0" w:line="240" w:lineRule="auto"/>
        <w:ind w:right="128"/>
        <w:rPr>
          <w:rFonts w:ascii="Times New Roman" w:eastAsia="Meiryo" w:hAnsi="Times New Roman"/>
          <w:sz w:val="24"/>
          <w:szCs w:val="24"/>
        </w:rPr>
      </w:pPr>
    </w:p>
    <w:p w14:paraId="12FB5506" w14:textId="77777777" w:rsidR="0075286D" w:rsidRPr="00A27F02" w:rsidRDefault="0075286D" w:rsidP="002911B7">
      <w:pPr>
        <w:widowControl w:val="0"/>
        <w:autoSpaceDE w:val="0"/>
        <w:autoSpaceDN w:val="0"/>
        <w:adjustRightInd w:val="0"/>
        <w:spacing w:after="0" w:line="240" w:lineRule="auto"/>
        <w:ind w:right="128"/>
        <w:rPr>
          <w:rFonts w:ascii="Times New Roman" w:eastAsia="Meiryo" w:hAnsi="Times New Roman"/>
          <w:iCs/>
          <w:u w:val="single"/>
        </w:rPr>
      </w:pPr>
      <w:r w:rsidRPr="00A27F02">
        <w:rPr>
          <w:rFonts w:ascii="Times New Roman" w:eastAsia="Meiryo" w:hAnsi="Times New Roman"/>
          <w:iCs/>
          <w:u w:val="single"/>
        </w:rPr>
        <w:t>Tablet coating</w:t>
      </w:r>
    </w:p>
    <w:p w14:paraId="061C5CE4" w14:textId="77777777" w:rsidR="00483BFC" w:rsidRDefault="00483BFC" w:rsidP="002911B7">
      <w:pPr>
        <w:widowControl w:val="0"/>
        <w:autoSpaceDE w:val="0"/>
        <w:autoSpaceDN w:val="0"/>
        <w:adjustRightInd w:val="0"/>
        <w:spacing w:after="0" w:line="240" w:lineRule="auto"/>
        <w:ind w:right="128"/>
        <w:rPr>
          <w:rFonts w:ascii="Times New Roman" w:eastAsia="Meiryo" w:hAnsi="Times New Roman"/>
        </w:rPr>
      </w:pPr>
    </w:p>
    <w:p w14:paraId="4F9E58D8" w14:textId="13C7189E" w:rsidR="0075286D" w:rsidRPr="00143138" w:rsidRDefault="0075286D"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Hypromellose</w:t>
      </w:r>
    </w:p>
    <w:p w14:paraId="08C33BB3" w14:textId="77777777" w:rsidR="002911B7" w:rsidRPr="00143138" w:rsidRDefault="0075286D"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Titanium dioxide (E171</w:t>
      </w:r>
      <w:r w:rsidR="002911B7" w:rsidRPr="00143138">
        <w:rPr>
          <w:rFonts w:ascii="Times New Roman" w:eastAsia="Meiryo" w:hAnsi="Times New Roman"/>
        </w:rPr>
        <w:t>)</w:t>
      </w:r>
    </w:p>
    <w:p w14:paraId="44D604B7" w14:textId="77777777" w:rsidR="0075286D" w:rsidRPr="00143138" w:rsidRDefault="0075286D"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Ethylcellulose</w:t>
      </w:r>
    </w:p>
    <w:p w14:paraId="617FAD48" w14:textId="77777777" w:rsidR="0075286D" w:rsidRPr="00143138" w:rsidRDefault="0075286D"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Iron oxide yellow (E172)</w:t>
      </w:r>
    </w:p>
    <w:p w14:paraId="7A2783F6" w14:textId="77777777" w:rsidR="0075286D" w:rsidRPr="00143138" w:rsidRDefault="000F64E6"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Triacetin</w:t>
      </w:r>
    </w:p>
    <w:p w14:paraId="58FE6848" w14:textId="58081D98" w:rsidR="0075286D" w:rsidRPr="00143138" w:rsidRDefault="00131A18"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 xml:space="preserve">Iron </w:t>
      </w:r>
      <w:r w:rsidR="0075286D" w:rsidRPr="00143138">
        <w:rPr>
          <w:rFonts w:ascii="Times New Roman" w:eastAsia="Meiryo" w:hAnsi="Times New Roman"/>
        </w:rPr>
        <w:t xml:space="preserve">oxide </w:t>
      </w:r>
      <w:r w:rsidRPr="00143138">
        <w:rPr>
          <w:rFonts w:ascii="Times New Roman" w:eastAsia="Meiryo" w:hAnsi="Times New Roman"/>
        </w:rPr>
        <w:t xml:space="preserve">black </w:t>
      </w:r>
      <w:r w:rsidR="0075286D" w:rsidRPr="00143138">
        <w:rPr>
          <w:rFonts w:ascii="Times New Roman" w:eastAsia="Meiryo" w:hAnsi="Times New Roman"/>
        </w:rPr>
        <w:t>(E172)</w:t>
      </w:r>
    </w:p>
    <w:p w14:paraId="32F36BFF"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3F82E74F" w14:textId="77777777" w:rsidR="00D94262" w:rsidRPr="00143138" w:rsidRDefault="00D94262" w:rsidP="002911B7">
      <w:pPr>
        <w:widowControl w:val="0"/>
        <w:tabs>
          <w:tab w:val="left" w:pos="680"/>
        </w:tabs>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b/>
          <w:bCs/>
        </w:rPr>
        <w:t>6.2</w:t>
      </w:r>
      <w:r w:rsidRPr="00143138">
        <w:rPr>
          <w:rFonts w:ascii="Times New Roman" w:eastAsia="Meiryo" w:hAnsi="Times New Roman"/>
          <w:b/>
          <w:bCs/>
        </w:rPr>
        <w:tab/>
        <w:t>Incompatibilities</w:t>
      </w:r>
    </w:p>
    <w:p w14:paraId="1BF09B17"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787A8F94"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Not applicable.</w:t>
      </w:r>
    </w:p>
    <w:p w14:paraId="10E312E2"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72583427" w14:textId="77777777" w:rsidR="00D94262" w:rsidRPr="00143138" w:rsidRDefault="00D94262" w:rsidP="002911B7">
      <w:pPr>
        <w:widowControl w:val="0"/>
        <w:tabs>
          <w:tab w:val="left" w:pos="680"/>
        </w:tabs>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b/>
          <w:bCs/>
        </w:rPr>
        <w:t>6.3</w:t>
      </w:r>
      <w:r w:rsidRPr="00143138">
        <w:rPr>
          <w:rFonts w:ascii="Times New Roman" w:eastAsia="Meiryo" w:hAnsi="Times New Roman"/>
          <w:b/>
          <w:bCs/>
        </w:rPr>
        <w:tab/>
        <w:t>Shelf life</w:t>
      </w:r>
    </w:p>
    <w:p w14:paraId="3CD5A405"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6B02245D" w14:textId="77777777" w:rsidR="00D94262" w:rsidRPr="00143138" w:rsidRDefault="00167F09"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2</w:t>
      </w:r>
      <w:r w:rsidR="00D94262" w:rsidRPr="00143138">
        <w:rPr>
          <w:rFonts w:ascii="Times New Roman" w:eastAsia="Meiryo" w:hAnsi="Times New Roman"/>
        </w:rPr>
        <w:t xml:space="preserve"> years.</w:t>
      </w:r>
    </w:p>
    <w:p w14:paraId="4C39E7BD" w14:textId="77777777" w:rsidR="004F39AE" w:rsidRPr="00143138" w:rsidRDefault="004F39AE"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For bottles: After first opening use within 180 days</w:t>
      </w:r>
    </w:p>
    <w:p w14:paraId="647C237C"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096A467C" w14:textId="77777777" w:rsidR="00D94262" w:rsidRPr="00143138" w:rsidRDefault="00D94262" w:rsidP="002911B7">
      <w:pPr>
        <w:widowControl w:val="0"/>
        <w:tabs>
          <w:tab w:val="left" w:pos="680"/>
        </w:tabs>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b/>
          <w:bCs/>
        </w:rPr>
        <w:t>6.4</w:t>
      </w:r>
      <w:r w:rsidRPr="00143138">
        <w:rPr>
          <w:rFonts w:ascii="Times New Roman" w:eastAsia="Meiryo" w:hAnsi="Times New Roman"/>
          <w:b/>
          <w:bCs/>
        </w:rPr>
        <w:tab/>
        <w:t>Special precautions for storage</w:t>
      </w:r>
    </w:p>
    <w:p w14:paraId="4D1EAEE1"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2D27D18B"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This medicinal product does not require any special storage conditions.</w:t>
      </w:r>
    </w:p>
    <w:p w14:paraId="6B9E993C" w14:textId="77777777" w:rsidR="00167F09" w:rsidRPr="00143138" w:rsidRDefault="00167F09" w:rsidP="002911B7">
      <w:pPr>
        <w:widowControl w:val="0"/>
        <w:tabs>
          <w:tab w:val="left" w:pos="680"/>
        </w:tabs>
        <w:autoSpaceDE w:val="0"/>
        <w:autoSpaceDN w:val="0"/>
        <w:adjustRightInd w:val="0"/>
        <w:spacing w:after="0" w:line="240" w:lineRule="auto"/>
        <w:ind w:right="128"/>
        <w:rPr>
          <w:rFonts w:ascii="Times New Roman" w:eastAsia="Meiryo" w:hAnsi="Times New Roman"/>
          <w:b/>
          <w:bCs/>
        </w:rPr>
      </w:pPr>
    </w:p>
    <w:p w14:paraId="3E698789" w14:textId="77777777" w:rsidR="00D94262" w:rsidRPr="00143138" w:rsidRDefault="00D94262" w:rsidP="002911B7">
      <w:pPr>
        <w:widowControl w:val="0"/>
        <w:tabs>
          <w:tab w:val="left" w:pos="680"/>
        </w:tabs>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b/>
          <w:bCs/>
        </w:rPr>
        <w:t>6.5</w:t>
      </w:r>
      <w:r w:rsidRPr="00143138">
        <w:rPr>
          <w:rFonts w:ascii="Times New Roman" w:eastAsia="Meiryo" w:hAnsi="Times New Roman"/>
          <w:b/>
          <w:bCs/>
        </w:rPr>
        <w:tab/>
        <w:t>Nature and contents of container</w:t>
      </w:r>
    </w:p>
    <w:p w14:paraId="71816C9B"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0D306E59" w14:textId="25CF351F" w:rsidR="00E52339" w:rsidRDefault="003A7DEF"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(PVC/oPA/Alu)/Alu (desiccant embedded)</w:t>
      </w:r>
      <w:r w:rsidR="00E52339" w:rsidRPr="00143138">
        <w:rPr>
          <w:rFonts w:ascii="Times New Roman" w:eastAsia="Meiryo" w:hAnsi="Times New Roman"/>
        </w:rPr>
        <w:t xml:space="preserve"> blisters of 14, 28, 84 tablets, calendar blisters of 28, 84 tablets and perforated unit dose blisters of 28 x 1 tablets.</w:t>
      </w:r>
    </w:p>
    <w:p w14:paraId="1935AE7F" w14:textId="513D389C" w:rsidR="007C7FB0" w:rsidRDefault="007C7FB0" w:rsidP="002911B7">
      <w:pPr>
        <w:widowControl w:val="0"/>
        <w:autoSpaceDE w:val="0"/>
        <w:autoSpaceDN w:val="0"/>
        <w:adjustRightInd w:val="0"/>
        <w:spacing w:after="0" w:line="240" w:lineRule="auto"/>
        <w:ind w:right="128"/>
        <w:rPr>
          <w:rFonts w:ascii="Times New Roman" w:eastAsia="Meiryo" w:hAnsi="Times New Roman"/>
        </w:rPr>
      </w:pPr>
    </w:p>
    <w:p w14:paraId="54089862" w14:textId="4968CF15" w:rsidR="007C7FB0" w:rsidRPr="00143138" w:rsidRDefault="007C7FB0" w:rsidP="007C7FB0">
      <w:pPr>
        <w:widowControl w:val="0"/>
        <w:autoSpaceDE w:val="0"/>
        <w:autoSpaceDN w:val="0"/>
        <w:adjustRightInd w:val="0"/>
        <w:spacing w:after="0" w:line="240" w:lineRule="auto"/>
        <w:ind w:right="128"/>
        <w:rPr>
          <w:rFonts w:ascii="Times New Roman" w:eastAsia="Meiryo" w:hAnsi="Times New Roman"/>
        </w:rPr>
      </w:pPr>
      <w:r>
        <w:rPr>
          <w:rFonts w:ascii="Times New Roman" w:eastAsia="Meiryo" w:hAnsi="Times New Roman"/>
        </w:rPr>
        <w:t xml:space="preserve">(PVC/oPA/Alu)/Alu blisters of 14, 28, </w:t>
      </w:r>
      <w:r w:rsidR="001500F8">
        <w:rPr>
          <w:rFonts w:ascii="Times New Roman" w:eastAsia="Meiryo" w:hAnsi="Times New Roman"/>
        </w:rPr>
        <w:t>42 tablets</w:t>
      </w:r>
      <w:r>
        <w:rPr>
          <w:rFonts w:ascii="Times New Roman" w:eastAsia="Meiryo" w:hAnsi="Times New Roman"/>
        </w:rPr>
        <w:t>, cal</w:t>
      </w:r>
      <w:r w:rsidR="00D80589">
        <w:rPr>
          <w:rFonts w:ascii="Times New Roman" w:eastAsia="Meiryo" w:hAnsi="Times New Roman"/>
        </w:rPr>
        <w:t>endar blisters of 28</w:t>
      </w:r>
      <w:r w:rsidR="00E53F86">
        <w:rPr>
          <w:rFonts w:ascii="Times New Roman" w:eastAsia="Meiryo" w:hAnsi="Times New Roman"/>
        </w:rPr>
        <w:t xml:space="preserve"> tablets</w:t>
      </w:r>
      <w:r w:rsidR="00787114">
        <w:rPr>
          <w:rFonts w:ascii="Times New Roman" w:eastAsia="Meiryo" w:hAnsi="Times New Roman"/>
        </w:rPr>
        <w:t xml:space="preserve"> and perforated unit do</w:t>
      </w:r>
      <w:r>
        <w:rPr>
          <w:rFonts w:ascii="Times New Roman" w:eastAsia="Meiryo" w:hAnsi="Times New Roman"/>
        </w:rPr>
        <w:t>s</w:t>
      </w:r>
      <w:r w:rsidR="00787114">
        <w:rPr>
          <w:rFonts w:ascii="Times New Roman" w:eastAsia="Meiryo" w:hAnsi="Times New Roman"/>
        </w:rPr>
        <w:t>e</w:t>
      </w:r>
      <w:r>
        <w:rPr>
          <w:rFonts w:ascii="Times New Roman" w:eastAsia="Meiryo" w:hAnsi="Times New Roman"/>
        </w:rPr>
        <w:t xml:space="preserve"> blisters of 28 x 1 tablets and multipacks of 84 (2 packs of 42) tablets</w:t>
      </w:r>
      <w:r w:rsidRPr="00143138">
        <w:rPr>
          <w:rFonts w:ascii="Times New Roman" w:eastAsia="Meiryo" w:hAnsi="Times New Roman"/>
        </w:rPr>
        <w:t>.</w:t>
      </w:r>
    </w:p>
    <w:p w14:paraId="1605FF83" w14:textId="77777777" w:rsidR="00E52339" w:rsidRPr="00143138" w:rsidRDefault="00E52339" w:rsidP="002911B7">
      <w:pPr>
        <w:widowControl w:val="0"/>
        <w:autoSpaceDE w:val="0"/>
        <w:autoSpaceDN w:val="0"/>
        <w:adjustRightInd w:val="0"/>
        <w:spacing w:after="0" w:line="240" w:lineRule="auto"/>
        <w:ind w:right="128"/>
        <w:rPr>
          <w:rFonts w:ascii="Times New Roman" w:eastAsia="Meiryo" w:hAnsi="Times New Roman"/>
        </w:rPr>
      </w:pPr>
    </w:p>
    <w:p w14:paraId="7F27FA63" w14:textId="6E87BDD1" w:rsidR="00E52339" w:rsidRPr="00143138" w:rsidRDefault="00E52339"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HDPE bottle with polypropylene (PP) screw cap closure with desiccant containing 28 or 84 tablets.</w:t>
      </w:r>
    </w:p>
    <w:p w14:paraId="3BBD91D7" w14:textId="77777777" w:rsidR="00167F09" w:rsidRPr="00143138" w:rsidRDefault="00167F09" w:rsidP="002911B7">
      <w:pPr>
        <w:widowControl w:val="0"/>
        <w:autoSpaceDE w:val="0"/>
        <w:autoSpaceDN w:val="0"/>
        <w:adjustRightInd w:val="0"/>
        <w:spacing w:after="0" w:line="240" w:lineRule="auto"/>
        <w:ind w:right="128"/>
        <w:rPr>
          <w:rFonts w:ascii="Times New Roman" w:eastAsia="Meiryo" w:hAnsi="Times New Roman"/>
          <w:highlight w:val="yellow"/>
        </w:rPr>
      </w:pPr>
    </w:p>
    <w:p w14:paraId="7290B1E7"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Not all pack sizes may be marketed.</w:t>
      </w:r>
    </w:p>
    <w:p w14:paraId="3405F217" w14:textId="77777777" w:rsidR="00167F09" w:rsidRPr="00143138" w:rsidRDefault="00167F09" w:rsidP="002911B7">
      <w:pPr>
        <w:widowControl w:val="0"/>
        <w:autoSpaceDE w:val="0"/>
        <w:autoSpaceDN w:val="0"/>
        <w:adjustRightInd w:val="0"/>
        <w:spacing w:after="0" w:line="240" w:lineRule="auto"/>
        <w:ind w:right="128"/>
        <w:rPr>
          <w:rFonts w:ascii="Times New Roman" w:eastAsia="Meiryo" w:hAnsi="Times New Roman"/>
        </w:rPr>
      </w:pPr>
    </w:p>
    <w:p w14:paraId="632529E8" w14:textId="77777777" w:rsidR="00D94262" w:rsidRPr="00143138" w:rsidRDefault="00D94262" w:rsidP="002911B7">
      <w:pPr>
        <w:widowControl w:val="0"/>
        <w:tabs>
          <w:tab w:val="left" w:pos="680"/>
        </w:tabs>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b/>
          <w:bCs/>
        </w:rPr>
        <w:t>6.6</w:t>
      </w:r>
      <w:r w:rsidRPr="00143138">
        <w:rPr>
          <w:rFonts w:ascii="Times New Roman" w:eastAsia="Meiryo" w:hAnsi="Times New Roman"/>
          <w:b/>
          <w:bCs/>
        </w:rPr>
        <w:tab/>
        <w:t>Special precautions for disposal</w:t>
      </w:r>
    </w:p>
    <w:p w14:paraId="23C5830C"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6B412E10"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No special requirements.</w:t>
      </w:r>
    </w:p>
    <w:p w14:paraId="3E90F953"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Cs w:val="20"/>
        </w:rPr>
      </w:pPr>
    </w:p>
    <w:p w14:paraId="5AB9B300"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Cs w:val="20"/>
        </w:rPr>
      </w:pPr>
    </w:p>
    <w:p w14:paraId="2114FCA4" w14:textId="77777777" w:rsidR="00D94262" w:rsidRPr="00143138" w:rsidRDefault="00D94262" w:rsidP="002911B7">
      <w:pPr>
        <w:widowControl w:val="0"/>
        <w:tabs>
          <w:tab w:val="left" w:pos="680"/>
        </w:tabs>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b/>
          <w:bCs/>
        </w:rPr>
        <w:t>7.</w:t>
      </w:r>
      <w:r w:rsidRPr="00143138">
        <w:rPr>
          <w:rFonts w:ascii="Times New Roman" w:eastAsia="Meiryo" w:hAnsi="Times New Roman"/>
          <w:b/>
          <w:bCs/>
        </w:rPr>
        <w:tab/>
        <w:t>MARKETING AUTHORISATION HOLDER</w:t>
      </w:r>
    </w:p>
    <w:p w14:paraId="3D2CD9CC"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7CAC461D" w14:textId="77777777" w:rsidR="008D327C" w:rsidRPr="00143138" w:rsidRDefault="008D327C" w:rsidP="002911B7">
      <w:pPr>
        <w:spacing w:after="0" w:line="240" w:lineRule="auto"/>
        <w:ind w:right="128"/>
        <w:rPr>
          <w:rFonts w:ascii="Times New Roman" w:hAnsi="Times New Roman"/>
        </w:rPr>
      </w:pPr>
      <w:r w:rsidRPr="00143138">
        <w:rPr>
          <w:rFonts w:ascii="Times New Roman" w:hAnsi="Times New Roman"/>
        </w:rPr>
        <w:t>Mylan S.A.S.</w:t>
      </w:r>
    </w:p>
    <w:p w14:paraId="780AD306" w14:textId="77777777" w:rsidR="008D327C" w:rsidRPr="00143138" w:rsidRDefault="008D327C" w:rsidP="002911B7">
      <w:pPr>
        <w:spacing w:after="0" w:line="240" w:lineRule="auto"/>
        <w:ind w:right="128"/>
        <w:rPr>
          <w:rFonts w:ascii="Times New Roman" w:hAnsi="Times New Roman"/>
        </w:rPr>
      </w:pPr>
      <w:r w:rsidRPr="00143138">
        <w:rPr>
          <w:rFonts w:ascii="Times New Roman" w:hAnsi="Times New Roman"/>
        </w:rPr>
        <w:t>117 Allee des Parcs</w:t>
      </w:r>
    </w:p>
    <w:p w14:paraId="524E7D32" w14:textId="77777777" w:rsidR="008D327C" w:rsidRPr="00143138" w:rsidRDefault="008D327C" w:rsidP="002911B7">
      <w:pPr>
        <w:spacing w:after="0" w:line="240" w:lineRule="auto"/>
        <w:ind w:right="128"/>
        <w:rPr>
          <w:rFonts w:ascii="Times New Roman" w:hAnsi="Times New Roman"/>
        </w:rPr>
      </w:pPr>
      <w:r w:rsidRPr="00143138">
        <w:rPr>
          <w:rFonts w:ascii="Times New Roman" w:hAnsi="Times New Roman"/>
        </w:rPr>
        <w:t>69 800 Saint Priest</w:t>
      </w:r>
    </w:p>
    <w:p w14:paraId="2825D649" w14:textId="77777777" w:rsidR="008D327C" w:rsidRPr="00143138" w:rsidRDefault="008D327C" w:rsidP="002911B7">
      <w:pPr>
        <w:spacing w:after="0" w:line="240" w:lineRule="auto"/>
        <w:ind w:right="128"/>
        <w:rPr>
          <w:rFonts w:ascii="Times New Roman" w:hAnsi="Times New Roman"/>
        </w:rPr>
      </w:pPr>
      <w:r w:rsidRPr="00143138">
        <w:rPr>
          <w:rFonts w:ascii="Times New Roman" w:hAnsi="Times New Roman"/>
        </w:rPr>
        <w:t>France</w:t>
      </w:r>
    </w:p>
    <w:p w14:paraId="4E9A704E"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Cs w:val="20"/>
        </w:rPr>
      </w:pPr>
    </w:p>
    <w:p w14:paraId="15D34C9C"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Cs w:val="20"/>
        </w:rPr>
      </w:pPr>
    </w:p>
    <w:p w14:paraId="662EC234" w14:textId="77777777" w:rsidR="00D94262" w:rsidRPr="00143138" w:rsidRDefault="00D94262" w:rsidP="002911B7">
      <w:pPr>
        <w:widowControl w:val="0"/>
        <w:tabs>
          <w:tab w:val="left" w:pos="680"/>
        </w:tabs>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b/>
          <w:bCs/>
        </w:rPr>
        <w:t>8.</w:t>
      </w:r>
      <w:r w:rsidRPr="00143138">
        <w:rPr>
          <w:rFonts w:ascii="Times New Roman" w:eastAsia="Meiryo" w:hAnsi="Times New Roman"/>
          <w:b/>
          <w:bCs/>
        </w:rPr>
        <w:tab/>
        <w:t>MARKETING AUTHORISATION NUMBER(S)</w:t>
      </w:r>
    </w:p>
    <w:p w14:paraId="2ADD3450"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59C851B4" w14:textId="77777777" w:rsidR="00AC115B" w:rsidRDefault="00AC115B" w:rsidP="002911B7">
      <w:pPr>
        <w:widowControl w:val="0"/>
        <w:autoSpaceDE w:val="0"/>
        <w:autoSpaceDN w:val="0"/>
        <w:adjustRightInd w:val="0"/>
        <w:spacing w:after="0" w:line="240" w:lineRule="auto"/>
        <w:ind w:right="128"/>
        <w:rPr>
          <w:rFonts w:ascii="Times New Roman" w:eastAsia="Meiryo" w:hAnsi="Times New Roman"/>
        </w:rPr>
      </w:pPr>
      <w:r w:rsidRPr="00AC115B">
        <w:rPr>
          <w:rFonts w:ascii="Times New Roman" w:eastAsia="Meiryo" w:hAnsi="Times New Roman"/>
        </w:rPr>
        <w:t>EU/1/17/1194/009</w:t>
      </w:r>
    </w:p>
    <w:p w14:paraId="53930657" w14:textId="31ABCCCA" w:rsidR="00AC115B" w:rsidRDefault="00AC115B" w:rsidP="00AC115B">
      <w:pPr>
        <w:widowControl w:val="0"/>
        <w:autoSpaceDE w:val="0"/>
        <w:autoSpaceDN w:val="0"/>
        <w:adjustRightInd w:val="0"/>
        <w:spacing w:after="0" w:line="240" w:lineRule="auto"/>
        <w:ind w:right="128"/>
        <w:rPr>
          <w:rFonts w:ascii="Times New Roman" w:eastAsia="Meiryo" w:hAnsi="Times New Roman"/>
        </w:rPr>
      </w:pPr>
      <w:r>
        <w:rPr>
          <w:rFonts w:ascii="Times New Roman" w:eastAsia="Meiryo" w:hAnsi="Times New Roman"/>
        </w:rPr>
        <w:t>EU/1/17/1194/010</w:t>
      </w:r>
    </w:p>
    <w:p w14:paraId="2BCEA565" w14:textId="0373B05D" w:rsidR="00AC115B" w:rsidRDefault="00AC115B" w:rsidP="00AC115B">
      <w:pPr>
        <w:widowControl w:val="0"/>
        <w:autoSpaceDE w:val="0"/>
        <w:autoSpaceDN w:val="0"/>
        <w:adjustRightInd w:val="0"/>
        <w:spacing w:after="0" w:line="240" w:lineRule="auto"/>
        <w:ind w:right="128"/>
        <w:rPr>
          <w:rFonts w:ascii="Times New Roman" w:eastAsia="Meiryo" w:hAnsi="Times New Roman"/>
        </w:rPr>
      </w:pPr>
      <w:r>
        <w:rPr>
          <w:rFonts w:ascii="Times New Roman" w:eastAsia="Meiryo" w:hAnsi="Times New Roman"/>
        </w:rPr>
        <w:t>EU/1/17/1194/011</w:t>
      </w:r>
    </w:p>
    <w:p w14:paraId="44B8DFEF" w14:textId="3B0AAFDD" w:rsidR="00AC115B" w:rsidRDefault="0041589A" w:rsidP="00AC115B">
      <w:pPr>
        <w:widowControl w:val="0"/>
        <w:autoSpaceDE w:val="0"/>
        <w:autoSpaceDN w:val="0"/>
        <w:adjustRightInd w:val="0"/>
        <w:spacing w:after="0" w:line="240" w:lineRule="auto"/>
        <w:ind w:right="128"/>
        <w:rPr>
          <w:rFonts w:ascii="Times New Roman" w:eastAsia="Meiryo" w:hAnsi="Times New Roman"/>
        </w:rPr>
      </w:pPr>
      <w:r>
        <w:rPr>
          <w:rFonts w:ascii="Times New Roman" w:eastAsia="Meiryo" w:hAnsi="Times New Roman"/>
        </w:rPr>
        <w:t>EU/1/17/1194/012</w:t>
      </w:r>
    </w:p>
    <w:p w14:paraId="241B0139" w14:textId="6DF4C6CA" w:rsidR="0041589A" w:rsidRDefault="0041589A" w:rsidP="00AC115B">
      <w:pPr>
        <w:widowControl w:val="0"/>
        <w:autoSpaceDE w:val="0"/>
        <w:autoSpaceDN w:val="0"/>
        <w:adjustRightInd w:val="0"/>
        <w:spacing w:after="0" w:line="240" w:lineRule="auto"/>
        <w:ind w:right="128"/>
        <w:rPr>
          <w:rFonts w:ascii="Times New Roman" w:eastAsia="Meiryo" w:hAnsi="Times New Roman"/>
        </w:rPr>
      </w:pPr>
      <w:r>
        <w:rPr>
          <w:rFonts w:ascii="Times New Roman" w:eastAsia="Meiryo" w:hAnsi="Times New Roman"/>
        </w:rPr>
        <w:t>EU/1/17/1194/013</w:t>
      </w:r>
    </w:p>
    <w:p w14:paraId="627B19BC" w14:textId="2E3A7C34" w:rsidR="0041589A" w:rsidRDefault="0041589A" w:rsidP="00AC115B">
      <w:pPr>
        <w:widowControl w:val="0"/>
        <w:autoSpaceDE w:val="0"/>
        <w:autoSpaceDN w:val="0"/>
        <w:adjustRightInd w:val="0"/>
        <w:spacing w:after="0" w:line="240" w:lineRule="auto"/>
        <w:ind w:right="128"/>
        <w:rPr>
          <w:rFonts w:ascii="Times New Roman" w:eastAsia="Meiryo" w:hAnsi="Times New Roman"/>
        </w:rPr>
      </w:pPr>
      <w:r>
        <w:rPr>
          <w:rFonts w:ascii="Times New Roman" w:eastAsia="Meiryo" w:hAnsi="Times New Roman"/>
        </w:rPr>
        <w:t>EU/1/17/1194/014</w:t>
      </w:r>
    </w:p>
    <w:p w14:paraId="66C8538F" w14:textId="2416B8DA" w:rsidR="0041589A" w:rsidRDefault="0041589A" w:rsidP="00AC115B">
      <w:pPr>
        <w:widowControl w:val="0"/>
        <w:autoSpaceDE w:val="0"/>
        <w:autoSpaceDN w:val="0"/>
        <w:adjustRightInd w:val="0"/>
        <w:spacing w:after="0" w:line="240" w:lineRule="auto"/>
        <w:ind w:right="128"/>
        <w:rPr>
          <w:rFonts w:ascii="Times New Roman" w:eastAsia="Meiryo" w:hAnsi="Times New Roman"/>
        </w:rPr>
      </w:pPr>
      <w:r>
        <w:rPr>
          <w:rFonts w:ascii="Times New Roman" w:eastAsia="Meiryo" w:hAnsi="Times New Roman"/>
        </w:rPr>
        <w:t>EU/1/17/1194/015</w:t>
      </w:r>
    </w:p>
    <w:p w14:paraId="16BE3D6B" w14:textId="70BA45EF" w:rsidR="0041589A" w:rsidRDefault="0041589A" w:rsidP="00AC115B">
      <w:pPr>
        <w:widowControl w:val="0"/>
        <w:autoSpaceDE w:val="0"/>
        <w:autoSpaceDN w:val="0"/>
        <w:adjustRightInd w:val="0"/>
        <w:spacing w:after="0" w:line="240" w:lineRule="auto"/>
        <w:ind w:right="128"/>
        <w:rPr>
          <w:rFonts w:ascii="Times New Roman" w:eastAsia="Meiryo" w:hAnsi="Times New Roman"/>
        </w:rPr>
      </w:pPr>
      <w:r>
        <w:rPr>
          <w:rFonts w:ascii="Times New Roman" w:eastAsia="Meiryo" w:hAnsi="Times New Roman"/>
        </w:rPr>
        <w:t>EU/1/17/1194/016</w:t>
      </w:r>
    </w:p>
    <w:p w14:paraId="0441B85A" w14:textId="77777777" w:rsidR="00A70B2C" w:rsidRDefault="00A70B2C" w:rsidP="00A70B2C">
      <w:pPr>
        <w:widowControl w:val="0"/>
        <w:autoSpaceDE w:val="0"/>
        <w:autoSpaceDN w:val="0"/>
        <w:adjustRightInd w:val="0"/>
        <w:spacing w:after="0" w:line="240" w:lineRule="auto"/>
        <w:ind w:right="128"/>
        <w:rPr>
          <w:rFonts w:ascii="Times New Roman" w:eastAsia="Meiryo" w:hAnsi="Times New Roman"/>
        </w:rPr>
      </w:pPr>
      <w:r w:rsidRPr="001F53F7">
        <w:rPr>
          <w:rFonts w:ascii="Times New Roman" w:eastAsia="Meiryo" w:hAnsi="Times New Roman"/>
        </w:rPr>
        <w:t>EU/1/17/1194/0</w:t>
      </w:r>
      <w:r>
        <w:rPr>
          <w:rFonts w:ascii="Times New Roman" w:eastAsia="Meiryo" w:hAnsi="Times New Roman"/>
        </w:rPr>
        <w:t>23</w:t>
      </w:r>
    </w:p>
    <w:p w14:paraId="684A0CAA" w14:textId="77777777" w:rsidR="00A70B2C" w:rsidRDefault="00A70B2C" w:rsidP="00A70B2C">
      <w:pPr>
        <w:widowControl w:val="0"/>
        <w:autoSpaceDE w:val="0"/>
        <w:autoSpaceDN w:val="0"/>
        <w:adjustRightInd w:val="0"/>
        <w:spacing w:after="0" w:line="240" w:lineRule="auto"/>
        <w:ind w:right="128"/>
        <w:rPr>
          <w:rFonts w:ascii="Times New Roman" w:eastAsia="Meiryo" w:hAnsi="Times New Roman"/>
        </w:rPr>
      </w:pPr>
      <w:r w:rsidRPr="001F53F7">
        <w:rPr>
          <w:rFonts w:ascii="Times New Roman" w:eastAsia="Meiryo" w:hAnsi="Times New Roman"/>
        </w:rPr>
        <w:t>EU/1/17/1194</w:t>
      </w:r>
      <w:r>
        <w:rPr>
          <w:rFonts w:ascii="Times New Roman" w:eastAsia="Meiryo" w:hAnsi="Times New Roman"/>
        </w:rPr>
        <w:t>/024</w:t>
      </w:r>
    </w:p>
    <w:p w14:paraId="7BD4C9E5" w14:textId="77777777" w:rsidR="00A70B2C" w:rsidRDefault="00A70B2C" w:rsidP="00A70B2C">
      <w:pPr>
        <w:widowControl w:val="0"/>
        <w:autoSpaceDE w:val="0"/>
        <w:autoSpaceDN w:val="0"/>
        <w:adjustRightInd w:val="0"/>
        <w:spacing w:after="0" w:line="240" w:lineRule="auto"/>
        <w:ind w:right="128"/>
        <w:rPr>
          <w:rFonts w:ascii="Times New Roman" w:eastAsia="Meiryo" w:hAnsi="Times New Roman"/>
        </w:rPr>
      </w:pPr>
      <w:r w:rsidRPr="001F53F7">
        <w:rPr>
          <w:rFonts w:ascii="Times New Roman" w:eastAsia="Meiryo" w:hAnsi="Times New Roman"/>
        </w:rPr>
        <w:t>EU/1/17/1194/0</w:t>
      </w:r>
      <w:r>
        <w:rPr>
          <w:rFonts w:ascii="Times New Roman" w:eastAsia="Meiryo" w:hAnsi="Times New Roman"/>
        </w:rPr>
        <w:t>25</w:t>
      </w:r>
    </w:p>
    <w:p w14:paraId="2D5244DD" w14:textId="77777777" w:rsidR="00A70B2C" w:rsidRDefault="00A70B2C" w:rsidP="00A70B2C">
      <w:pPr>
        <w:widowControl w:val="0"/>
        <w:autoSpaceDE w:val="0"/>
        <w:autoSpaceDN w:val="0"/>
        <w:adjustRightInd w:val="0"/>
        <w:spacing w:after="0" w:line="240" w:lineRule="auto"/>
        <w:ind w:right="128"/>
        <w:rPr>
          <w:rFonts w:ascii="Times New Roman" w:eastAsia="Meiryo" w:hAnsi="Times New Roman"/>
        </w:rPr>
      </w:pPr>
      <w:r>
        <w:rPr>
          <w:rFonts w:ascii="Times New Roman" w:eastAsia="Meiryo" w:hAnsi="Times New Roman"/>
        </w:rPr>
        <w:t>EU/1/17/1194/026</w:t>
      </w:r>
    </w:p>
    <w:p w14:paraId="482890B3" w14:textId="77777777" w:rsidR="00A70B2C" w:rsidRDefault="00A70B2C" w:rsidP="00A70B2C">
      <w:pPr>
        <w:widowControl w:val="0"/>
        <w:autoSpaceDE w:val="0"/>
        <w:autoSpaceDN w:val="0"/>
        <w:adjustRightInd w:val="0"/>
        <w:spacing w:after="0" w:line="240" w:lineRule="auto"/>
        <w:ind w:right="128"/>
        <w:rPr>
          <w:rFonts w:ascii="Times New Roman" w:eastAsia="Meiryo" w:hAnsi="Times New Roman"/>
        </w:rPr>
      </w:pPr>
      <w:r>
        <w:rPr>
          <w:rFonts w:ascii="Times New Roman" w:eastAsia="Meiryo" w:hAnsi="Times New Roman"/>
        </w:rPr>
        <w:t>EU/1/17/1194/027</w:t>
      </w:r>
    </w:p>
    <w:p w14:paraId="574408A1" w14:textId="77777777" w:rsidR="00A70B2C" w:rsidRDefault="00A70B2C" w:rsidP="00A70B2C">
      <w:pPr>
        <w:widowControl w:val="0"/>
        <w:autoSpaceDE w:val="0"/>
        <w:autoSpaceDN w:val="0"/>
        <w:adjustRightInd w:val="0"/>
        <w:spacing w:after="0" w:line="240" w:lineRule="auto"/>
        <w:ind w:right="128"/>
        <w:rPr>
          <w:rFonts w:ascii="Times New Roman" w:eastAsia="Meiryo" w:hAnsi="Times New Roman"/>
        </w:rPr>
      </w:pPr>
      <w:r>
        <w:rPr>
          <w:rFonts w:ascii="Times New Roman" w:eastAsia="Meiryo" w:hAnsi="Times New Roman"/>
        </w:rPr>
        <w:t>EU/1/17/1194/028</w:t>
      </w:r>
    </w:p>
    <w:p w14:paraId="60DDDD35" w14:textId="77777777" w:rsidR="008D327C" w:rsidRPr="00143138" w:rsidRDefault="008D327C" w:rsidP="002911B7">
      <w:pPr>
        <w:widowControl w:val="0"/>
        <w:autoSpaceDE w:val="0"/>
        <w:autoSpaceDN w:val="0"/>
        <w:adjustRightInd w:val="0"/>
        <w:spacing w:after="0" w:line="240" w:lineRule="auto"/>
        <w:ind w:right="128"/>
        <w:rPr>
          <w:rFonts w:ascii="Times New Roman" w:eastAsia="Meiryo" w:hAnsi="Times New Roman"/>
          <w:szCs w:val="20"/>
        </w:rPr>
      </w:pPr>
    </w:p>
    <w:p w14:paraId="3A7C27A7"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Cs w:val="20"/>
        </w:rPr>
      </w:pPr>
    </w:p>
    <w:p w14:paraId="480A03A4" w14:textId="77777777" w:rsidR="00D94262" w:rsidRPr="00143138" w:rsidRDefault="00D94262" w:rsidP="002911B7">
      <w:pPr>
        <w:widowControl w:val="0"/>
        <w:tabs>
          <w:tab w:val="left" w:pos="567"/>
        </w:tabs>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b/>
          <w:bCs/>
        </w:rPr>
        <w:t>9.</w:t>
      </w:r>
      <w:r w:rsidRPr="00143138">
        <w:rPr>
          <w:rFonts w:ascii="Times New Roman" w:eastAsia="Meiryo" w:hAnsi="Times New Roman"/>
          <w:b/>
          <w:bCs/>
        </w:rPr>
        <w:tab/>
        <w:t>DATE OF FIRST AUTHORISATION/RENEWAL OF THE AUTHORISATION</w:t>
      </w:r>
    </w:p>
    <w:p w14:paraId="433A797A"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3553216D"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 xml:space="preserve">Date of first authorisation: </w:t>
      </w:r>
    </w:p>
    <w:p w14:paraId="2470AC17"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Cs w:val="20"/>
        </w:rPr>
      </w:pPr>
    </w:p>
    <w:p w14:paraId="1186A32F"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Cs w:val="20"/>
        </w:rPr>
      </w:pPr>
    </w:p>
    <w:p w14:paraId="752EF7B8" w14:textId="77777777" w:rsidR="00D94262" w:rsidRPr="00143138" w:rsidRDefault="00D94262" w:rsidP="002911B7">
      <w:pPr>
        <w:widowControl w:val="0"/>
        <w:tabs>
          <w:tab w:val="left" w:pos="680"/>
        </w:tabs>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b/>
          <w:bCs/>
        </w:rPr>
        <w:t>10.</w:t>
      </w:r>
      <w:r w:rsidRPr="00143138">
        <w:rPr>
          <w:rFonts w:ascii="Times New Roman" w:eastAsia="Meiryo" w:hAnsi="Times New Roman"/>
          <w:b/>
          <w:bCs/>
        </w:rPr>
        <w:tab/>
        <w:t>DATE OF REVISION OF THE TEXT</w:t>
      </w:r>
    </w:p>
    <w:p w14:paraId="25E25025" w14:textId="77777777"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sz w:val="24"/>
          <w:szCs w:val="24"/>
        </w:rPr>
      </w:pPr>
    </w:p>
    <w:p w14:paraId="2ECD251B" w14:textId="65365F82" w:rsidR="00D94262" w:rsidRPr="00143138" w:rsidRDefault="00D94262" w:rsidP="002911B7">
      <w:pPr>
        <w:widowControl w:val="0"/>
        <w:autoSpaceDE w:val="0"/>
        <w:autoSpaceDN w:val="0"/>
        <w:adjustRightInd w:val="0"/>
        <w:spacing w:after="0" w:line="240" w:lineRule="auto"/>
        <w:ind w:right="128"/>
        <w:rPr>
          <w:rFonts w:ascii="Times New Roman" w:eastAsia="Meiryo" w:hAnsi="Times New Roman"/>
        </w:rPr>
      </w:pPr>
      <w:r w:rsidRPr="00143138">
        <w:rPr>
          <w:rFonts w:ascii="Times New Roman" w:eastAsia="Meiryo" w:hAnsi="Times New Roman"/>
        </w:rPr>
        <w:t>Detailed information on this medicinal product is available on the website of the European Medicines</w:t>
      </w:r>
      <w:r w:rsidR="00483BFC">
        <w:rPr>
          <w:rFonts w:ascii="Times New Roman" w:eastAsia="Meiryo" w:hAnsi="Times New Roman"/>
        </w:rPr>
        <w:t xml:space="preserve"> </w:t>
      </w:r>
      <w:r w:rsidRPr="00143138">
        <w:rPr>
          <w:rFonts w:ascii="Times New Roman" w:eastAsia="Meiryo" w:hAnsi="Times New Roman"/>
        </w:rPr>
        <w:t xml:space="preserve">Agency </w:t>
      </w:r>
      <w:hyperlink r:id="rId17" w:history="1">
        <w:r w:rsidRPr="00143138">
          <w:rPr>
            <w:rFonts w:ascii="Times New Roman" w:eastAsia="Meiryo" w:hAnsi="Times New Roman"/>
            <w:u w:val="single"/>
          </w:rPr>
          <w:t>http://www.ema.europa.eu</w:t>
        </w:r>
      </w:hyperlink>
    </w:p>
    <w:p w14:paraId="0F15518E" w14:textId="5EE31E5A" w:rsidR="00710790" w:rsidRDefault="00710790">
      <w:pPr>
        <w:spacing w:after="0" w:line="240" w:lineRule="auto"/>
        <w:rPr>
          <w:rFonts w:ascii="Times New Roman" w:eastAsia="Meiryo" w:hAnsi="Times New Roman"/>
        </w:rPr>
      </w:pPr>
      <w:r>
        <w:rPr>
          <w:rFonts w:ascii="Times New Roman" w:eastAsia="Meiryo" w:hAnsi="Times New Roman"/>
        </w:rPr>
        <w:br w:type="page"/>
      </w:r>
    </w:p>
    <w:p w14:paraId="197F837F" w14:textId="77777777" w:rsidR="00710790" w:rsidRDefault="00710790" w:rsidP="00710790">
      <w:pPr>
        <w:tabs>
          <w:tab w:val="left" w:pos="567"/>
        </w:tabs>
        <w:spacing w:after="0" w:line="240" w:lineRule="auto"/>
        <w:jc w:val="center"/>
        <w:rPr>
          <w:rFonts w:ascii="Times New Roman" w:hAnsi="Times New Roman"/>
          <w:b/>
          <w:noProof/>
          <w:lang w:eastAsia="en-US"/>
        </w:rPr>
      </w:pPr>
    </w:p>
    <w:p w14:paraId="4BE450E4" w14:textId="77777777" w:rsidR="00710790" w:rsidRDefault="00710790" w:rsidP="00710790">
      <w:pPr>
        <w:tabs>
          <w:tab w:val="left" w:pos="567"/>
        </w:tabs>
        <w:spacing w:after="0" w:line="240" w:lineRule="auto"/>
        <w:jc w:val="center"/>
        <w:rPr>
          <w:rFonts w:ascii="Times New Roman" w:hAnsi="Times New Roman"/>
          <w:b/>
          <w:noProof/>
          <w:lang w:eastAsia="en-US"/>
        </w:rPr>
      </w:pPr>
    </w:p>
    <w:p w14:paraId="110005AF" w14:textId="77777777" w:rsidR="00710790" w:rsidRDefault="00710790" w:rsidP="00710790">
      <w:pPr>
        <w:tabs>
          <w:tab w:val="left" w:pos="567"/>
        </w:tabs>
        <w:spacing w:after="0" w:line="240" w:lineRule="auto"/>
        <w:jc w:val="center"/>
        <w:rPr>
          <w:rFonts w:ascii="Times New Roman" w:hAnsi="Times New Roman"/>
          <w:b/>
          <w:noProof/>
          <w:lang w:eastAsia="en-US"/>
        </w:rPr>
      </w:pPr>
    </w:p>
    <w:p w14:paraId="48E6CFA8" w14:textId="77777777" w:rsidR="00710790" w:rsidRDefault="00710790" w:rsidP="00710790">
      <w:pPr>
        <w:tabs>
          <w:tab w:val="left" w:pos="567"/>
        </w:tabs>
        <w:spacing w:after="0" w:line="240" w:lineRule="auto"/>
        <w:jc w:val="center"/>
        <w:rPr>
          <w:rFonts w:ascii="Times New Roman" w:hAnsi="Times New Roman"/>
          <w:b/>
          <w:noProof/>
          <w:lang w:eastAsia="en-US"/>
        </w:rPr>
      </w:pPr>
    </w:p>
    <w:p w14:paraId="59B94C00" w14:textId="77777777" w:rsidR="00710790" w:rsidRDefault="00710790" w:rsidP="00710790">
      <w:pPr>
        <w:tabs>
          <w:tab w:val="left" w:pos="567"/>
        </w:tabs>
        <w:spacing w:after="0" w:line="240" w:lineRule="auto"/>
        <w:jc w:val="center"/>
        <w:rPr>
          <w:rFonts w:ascii="Times New Roman" w:hAnsi="Times New Roman"/>
          <w:b/>
          <w:noProof/>
          <w:lang w:eastAsia="en-US"/>
        </w:rPr>
      </w:pPr>
    </w:p>
    <w:p w14:paraId="34A59263" w14:textId="77777777" w:rsidR="00710790" w:rsidRDefault="00710790" w:rsidP="00710790">
      <w:pPr>
        <w:tabs>
          <w:tab w:val="left" w:pos="567"/>
        </w:tabs>
        <w:spacing w:after="0" w:line="240" w:lineRule="auto"/>
        <w:jc w:val="center"/>
        <w:rPr>
          <w:rFonts w:ascii="Times New Roman" w:hAnsi="Times New Roman"/>
          <w:b/>
          <w:noProof/>
          <w:lang w:eastAsia="en-US"/>
        </w:rPr>
      </w:pPr>
    </w:p>
    <w:p w14:paraId="4EEDB981" w14:textId="77777777" w:rsidR="00710790" w:rsidRDefault="00710790" w:rsidP="00710790">
      <w:pPr>
        <w:tabs>
          <w:tab w:val="left" w:pos="567"/>
        </w:tabs>
        <w:spacing w:after="0" w:line="240" w:lineRule="auto"/>
        <w:jc w:val="center"/>
        <w:rPr>
          <w:rFonts w:ascii="Times New Roman" w:hAnsi="Times New Roman"/>
          <w:b/>
          <w:noProof/>
          <w:lang w:eastAsia="en-US"/>
        </w:rPr>
      </w:pPr>
    </w:p>
    <w:p w14:paraId="10F26607" w14:textId="77777777" w:rsidR="00710790" w:rsidRDefault="00710790" w:rsidP="00710790">
      <w:pPr>
        <w:tabs>
          <w:tab w:val="left" w:pos="567"/>
        </w:tabs>
        <w:spacing w:after="0" w:line="240" w:lineRule="auto"/>
        <w:jc w:val="center"/>
        <w:rPr>
          <w:rFonts w:ascii="Times New Roman" w:hAnsi="Times New Roman"/>
          <w:b/>
          <w:noProof/>
          <w:lang w:eastAsia="en-US"/>
        </w:rPr>
      </w:pPr>
    </w:p>
    <w:p w14:paraId="3E40DE0E" w14:textId="77777777" w:rsidR="00710790" w:rsidRDefault="00710790" w:rsidP="00710790">
      <w:pPr>
        <w:tabs>
          <w:tab w:val="left" w:pos="567"/>
        </w:tabs>
        <w:spacing w:after="0" w:line="240" w:lineRule="auto"/>
        <w:jc w:val="center"/>
        <w:rPr>
          <w:rFonts w:ascii="Times New Roman" w:hAnsi="Times New Roman"/>
          <w:b/>
          <w:noProof/>
          <w:lang w:eastAsia="en-US"/>
        </w:rPr>
      </w:pPr>
    </w:p>
    <w:p w14:paraId="59938BD0" w14:textId="77777777" w:rsidR="00710790" w:rsidRDefault="00710790" w:rsidP="00710790">
      <w:pPr>
        <w:tabs>
          <w:tab w:val="left" w:pos="567"/>
        </w:tabs>
        <w:spacing w:after="0" w:line="240" w:lineRule="auto"/>
        <w:jc w:val="center"/>
        <w:rPr>
          <w:rFonts w:ascii="Times New Roman" w:hAnsi="Times New Roman"/>
          <w:b/>
          <w:noProof/>
          <w:lang w:eastAsia="en-US"/>
        </w:rPr>
      </w:pPr>
    </w:p>
    <w:p w14:paraId="0C678468" w14:textId="77777777" w:rsidR="00710790" w:rsidRDefault="00710790" w:rsidP="00710790">
      <w:pPr>
        <w:tabs>
          <w:tab w:val="left" w:pos="567"/>
        </w:tabs>
        <w:spacing w:after="0" w:line="240" w:lineRule="auto"/>
        <w:jc w:val="center"/>
        <w:rPr>
          <w:rFonts w:ascii="Times New Roman" w:hAnsi="Times New Roman"/>
          <w:b/>
          <w:noProof/>
          <w:lang w:eastAsia="en-US"/>
        </w:rPr>
      </w:pPr>
    </w:p>
    <w:p w14:paraId="7A4F3516" w14:textId="77777777" w:rsidR="00710790" w:rsidRDefault="00710790" w:rsidP="00710790">
      <w:pPr>
        <w:tabs>
          <w:tab w:val="left" w:pos="567"/>
        </w:tabs>
        <w:spacing w:after="0" w:line="240" w:lineRule="auto"/>
        <w:jc w:val="center"/>
        <w:rPr>
          <w:rFonts w:ascii="Times New Roman" w:hAnsi="Times New Roman"/>
          <w:b/>
          <w:noProof/>
          <w:lang w:eastAsia="en-US"/>
        </w:rPr>
      </w:pPr>
    </w:p>
    <w:p w14:paraId="4BB48CBF" w14:textId="77777777" w:rsidR="00710790" w:rsidRDefault="00710790" w:rsidP="00710790">
      <w:pPr>
        <w:tabs>
          <w:tab w:val="left" w:pos="567"/>
        </w:tabs>
        <w:spacing w:after="0" w:line="240" w:lineRule="auto"/>
        <w:jc w:val="center"/>
        <w:rPr>
          <w:rFonts w:ascii="Times New Roman" w:hAnsi="Times New Roman"/>
          <w:b/>
          <w:noProof/>
          <w:lang w:eastAsia="en-US"/>
        </w:rPr>
      </w:pPr>
    </w:p>
    <w:p w14:paraId="688849AF" w14:textId="77777777" w:rsidR="00710790" w:rsidRDefault="00710790" w:rsidP="00710790">
      <w:pPr>
        <w:tabs>
          <w:tab w:val="left" w:pos="567"/>
        </w:tabs>
        <w:spacing w:after="0" w:line="240" w:lineRule="auto"/>
        <w:jc w:val="center"/>
        <w:rPr>
          <w:rFonts w:ascii="Times New Roman" w:hAnsi="Times New Roman"/>
          <w:b/>
          <w:noProof/>
          <w:lang w:eastAsia="en-US"/>
        </w:rPr>
      </w:pPr>
    </w:p>
    <w:p w14:paraId="4F7FB7A8" w14:textId="77777777" w:rsidR="00710790" w:rsidRDefault="00710790" w:rsidP="00710790">
      <w:pPr>
        <w:tabs>
          <w:tab w:val="left" w:pos="567"/>
        </w:tabs>
        <w:spacing w:after="0" w:line="240" w:lineRule="auto"/>
        <w:jc w:val="center"/>
        <w:rPr>
          <w:rFonts w:ascii="Times New Roman" w:hAnsi="Times New Roman"/>
          <w:b/>
          <w:noProof/>
          <w:lang w:eastAsia="en-US"/>
        </w:rPr>
      </w:pPr>
    </w:p>
    <w:p w14:paraId="71B59640" w14:textId="77777777" w:rsidR="00710790" w:rsidRDefault="00710790" w:rsidP="00710790">
      <w:pPr>
        <w:tabs>
          <w:tab w:val="left" w:pos="567"/>
        </w:tabs>
        <w:spacing w:after="0" w:line="240" w:lineRule="auto"/>
        <w:jc w:val="center"/>
        <w:rPr>
          <w:rFonts w:ascii="Times New Roman" w:hAnsi="Times New Roman"/>
          <w:b/>
          <w:noProof/>
          <w:lang w:eastAsia="en-US"/>
        </w:rPr>
      </w:pPr>
    </w:p>
    <w:p w14:paraId="5E51F681" w14:textId="77777777" w:rsidR="00710790" w:rsidRDefault="00710790" w:rsidP="00710790">
      <w:pPr>
        <w:tabs>
          <w:tab w:val="left" w:pos="567"/>
        </w:tabs>
        <w:spacing w:after="0" w:line="240" w:lineRule="auto"/>
        <w:jc w:val="center"/>
        <w:rPr>
          <w:rFonts w:ascii="Times New Roman" w:hAnsi="Times New Roman"/>
          <w:b/>
          <w:noProof/>
          <w:lang w:eastAsia="en-US"/>
        </w:rPr>
      </w:pPr>
    </w:p>
    <w:p w14:paraId="096AAA61" w14:textId="77777777" w:rsidR="00710790" w:rsidRDefault="00710790" w:rsidP="00710790">
      <w:pPr>
        <w:tabs>
          <w:tab w:val="left" w:pos="567"/>
        </w:tabs>
        <w:spacing w:after="0" w:line="240" w:lineRule="auto"/>
        <w:jc w:val="center"/>
        <w:rPr>
          <w:rFonts w:ascii="Times New Roman" w:hAnsi="Times New Roman"/>
          <w:b/>
          <w:noProof/>
          <w:lang w:eastAsia="en-US"/>
        </w:rPr>
      </w:pPr>
    </w:p>
    <w:p w14:paraId="5C16F3D9" w14:textId="77777777" w:rsidR="00710790" w:rsidRDefault="00710790" w:rsidP="00710790">
      <w:pPr>
        <w:tabs>
          <w:tab w:val="left" w:pos="567"/>
        </w:tabs>
        <w:spacing w:after="0" w:line="240" w:lineRule="auto"/>
        <w:jc w:val="center"/>
        <w:rPr>
          <w:rFonts w:ascii="Times New Roman" w:hAnsi="Times New Roman"/>
          <w:b/>
          <w:noProof/>
          <w:lang w:eastAsia="en-US"/>
        </w:rPr>
      </w:pPr>
    </w:p>
    <w:p w14:paraId="7795B6E7" w14:textId="77777777" w:rsidR="00710790" w:rsidRDefault="00710790" w:rsidP="00710790">
      <w:pPr>
        <w:tabs>
          <w:tab w:val="left" w:pos="567"/>
        </w:tabs>
        <w:spacing w:after="0" w:line="240" w:lineRule="auto"/>
        <w:jc w:val="center"/>
        <w:rPr>
          <w:rFonts w:ascii="Times New Roman" w:hAnsi="Times New Roman"/>
          <w:b/>
          <w:noProof/>
          <w:lang w:eastAsia="en-US"/>
        </w:rPr>
      </w:pPr>
    </w:p>
    <w:p w14:paraId="4596AB69" w14:textId="77777777" w:rsidR="00710790" w:rsidRDefault="00710790" w:rsidP="00710790">
      <w:pPr>
        <w:tabs>
          <w:tab w:val="left" w:pos="567"/>
        </w:tabs>
        <w:spacing w:after="0" w:line="240" w:lineRule="auto"/>
        <w:jc w:val="center"/>
        <w:rPr>
          <w:rFonts w:ascii="Times New Roman" w:hAnsi="Times New Roman"/>
          <w:b/>
          <w:noProof/>
          <w:lang w:eastAsia="en-US"/>
        </w:rPr>
      </w:pPr>
    </w:p>
    <w:p w14:paraId="403ABFC6" w14:textId="77777777" w:rsidR="00710790" w:rsidRDefault="00710790" w:rsidP="00710790">
      <w:pPr>
        <w:tabs>
          <w:tab w:val="left" w:pos="567"/>
        </w:tabs>
        <w:spacing w:after="0" w:line="240" w:lineRule="auto"/>
        <w:jc w:val="center"/>
        <w:rPr>
          <w:rFonts w:ascii="Times New Roman" w:hAnsi="Times New Roman"/>
          <w:b/>
          <w:noProof/>
          <w:lang w:eastAsia="en-US"/>
        </w:rPr>
      </w:pPr>
    </w:p>
    <w:p w14:paraId="7CC935BF" w14:textId="77777777" w:rsidR="003C084C" w:rsidRDefault="003C084C" w:rsidP="00710790">
      <w:pPr>
        <w:tabs>
          <w:tab w:val="left" w:pos="567"/>
        </w:tabs>
        <w:spacing w:after="0" w:line="240" w:lineRule="auto"/>
        <w:jc w:val="center"/>
        <w:rPr>
          <w:rFonts w:ascii="Times New Roman" w:hAnsi="Times New Roman"/>
          <w:b/>
          <w:noProof/>
          <w:lang w:eastAsia="en-US"/>
        </w:rPr>
      </w:pPr>
    </w:p>
    <w:p w14:paraId="5A9276F3" w14:textId="77777777" w:rsidR="00710790" w:rsidRPr="006F5745" w:rsidRDefault="00710790" w:rsidP="00710790">
      <w:pPr>
        <w:tabs>
          <w:tab w:val="left" w:pos="567"/>
        </w:tabs>
        <w:spacing w:after="0" w:line="240" w:lineRule="auto"/>
        <w:jc w:val="center"/>
        <w:rPr>
          <w:rFonts w:ascii="Times New Roman" w:hAnsi="Times New Roman"/>
          <w:noProof/>
          <w:lang w:eastAsia="en-US"/>
        </w:rPr>
      </w:pPr>
      <w:r w:rsidRPr="006F5745">
        <w:rPr>
          <w:rFonts w:ascii="Times New Roman" w:hAnsi="Times New Roman"/>
          <w:b/>
          <w:noProof/>
          <w:lang w:eastAsia="en-US"/>
        </w:rPr>
        <w:t>ANNEX II</w:t>
      </w:r>
    </w:p>
    <w:p w14:paraId="3FEA2471" w14:textId="77777777" w:rsidR="00710790" w:rsidRPr="006F5745" w:rsidRDefault="00710790" w:rsidP="00710790">
      <w:pPr>
        <w:tabs>
          <w:tab w:val="left" w:pos="567"/>
        </w:tabs>
        <w:spacing w:after="0" w:line="240" w:lineRule="auto"/>
        <w:ind w:right="1416"/>
        <w:rPr>
          <w:rFonts w:ascii="Times New Roman" w:hAnsi="Times New Roman"/>
          <w:noProof/>
          <w:lang w:eastAsia="en-US"/>
        </w:rPr>
      </w:pPr>
    </w:p>
    <w:p w14:paraId="1484C690" w14:textId="77777777" w:rsidR="00710790" w:rsidRPr="006F5745" w:rsidRDefault="00710790" w:rsidP="00710790">
      <w:pPr>
        <w:tabs>
          <w:tab w:val="left" w:pos="567"/>
        </w:tabs>
        <w:spacing w:after="0" w:line="240" w:lineRule="auto"/>
        <w:ind w:left="1701" w:right="1416" w:hanging="708"/>
        <w:rPr>
          <w:rFonts w:ascii="Times New Roman" w:hAnsi="Times New Roman"/>
          <w:b/>
          <w:noProof/>
          <w:lang w:eastAsia="en-US"/>
        </w:rPr>
      </w:pPr>
      <w:r w:rsidRPr="006F5745">
        <w:rPr>
          <w:rFonts w:ascii="Times New Roman" w:hAnsi="Times New Roman"/>
          <w:b/>
          <w:noProof/>
          <w:lang w:eastAsia="en-US"/>
        </w:rPr>
        <w:t>A.</w:t>
      </w:r>
      <w:r w:rsidRPr="006F5745">
        <w:rPr>
          <w:rFonts w:ascii="Times New Roman" w:hAnsi="Times New Roman"/>
          <w:b/>
          <w:noProof/>
          <w:lang w:eastAsia="en-US"/>
        </w:rPr>
        <w:tab/>
      </w:r>
      <w:r>
        <w:rPr>
          <w:rFonts w:ascii="Times New Roman" w:hAnsi="Times New Roman"/>
          <w:b/>
          <w:noProof/>
          <w:lang w:eastAsia="en-US"/>
        </w:rPr>
        <w:t>MANUFACTURERS</w:t>
      </w:r>
      <w:r w:rsidRPr="006F5745">
        <w:rPr>
          <w:rFonts w:ascii="Times New Roman" w:hAnsi="Times New Roman"/>
          <w:b/>
          <w:noProof/>
          <w:lang w:eastAsia="en-US"/>
        </w:rPr>
        <w:t xml:space="preserve"> RESPONSIBLE FOR BATCH RELEASE</w:t>
      </w:r>
    </w:p>
    <w:p w14:paraId="44C24F0A" w14:textId="77777777" w:rsidR="00710790" w:rsidRPr="006F5745" w:rsidRDefault="00710790" w:rsidP="00710790">
      <w:pPr>
        <w:tabs>
          <w:tab w:val="left" w:pos="567"/>
        </w:tabs>
        <w:spacing w:after="0" w:line="240" w:lineRule="auto"/>
        <w:ind w:left="567" w:hanging="567"/>
        <w:rPr>
          <w:rFonts w:ascii="Times New Roman" w:hAnsi="Times New Roman"/>
          <w:noProof/>
          <w:lang w:eastAsia="en-US"/>
        </w:rPr>
      </w:pPr>
    </w:p>
    <w:p w14:paraId="6D5F0C78" w14:textId="77777777" w:rsidR="00710790" w:rsidRPr="006F5745" w:rsidRDefault="00710790" w:rsidP="00710790">
      <w:pPr>
        <w:tabs>
          <w:tab w:val="left" w:pos="567"/>
        </w:tabs>
        <w:spacing w:after="0" w:line="240" w:lineRule="auto"/>
        <w:ind w:left="1701" w:right="1418" w:hanging="709"/>
        <w:rPr>
          <w:rFonts w:ascii="Times New Roman" w:hAnsi="Times New Roman"/>
          <w:b/>
          <w:noProof/>
          <w:lang w:eastAsia="en-US"/>
        </w:rPr>
      </w:pPr>
      <w:r w:rsidRPr="006F5745">
        <w:rPr>
          <w:rFonts w:ascii="Times New Roman" w:hAnsi="Times New Roman"/>
          <w:b/>
          <w:noProof/>
          <w:lang w:eastAsia="en-US"/>
        </w:rPr>
        <w:t>B.</w:t>
      </w:r>
      <w:r w:rsidRPr="006F5745">
        <w:rPr>
          <w:rFonts w:ascii="Times New Roman" w:hAnsi="Times New Roman"/>
          <w:b/>
          <w:noProof/>
          <w:lang w:eastAsia="en-US"/>
        </w:rPr>
        <w:tab/>
        <w:t>CONDITIONS OR RESTRICTIONS REGARDING SUPPLY AND USE</w:t>
      </w:r>
    </w:p>
    <w:p w14:paraId="726E4FA0" w14:textId="77777777" w:rsidR="00710790" w:rsidRPr="006F5745" w:rsidRDefault="00710790" w:rsidP="00710790">
      <w:pPr>
        <w:tabs>
          <w:tab w:val="left" w:pos="567"/>
        </w:tabs>
        <w:spacing w:after="0" w:line="240" w:lineRule="auto"/>
        <w:ind w:left="567" w:hanging="567"/>
        <w:rPr>
          <w:rFonts w:ascii="Times New Roman" w:hAnsi="Times New Roman"/>
          <w:noProof/>
          <w:lang w:eastAsia="en-US"/>
        </w:rPr>
      </w:pPr>
    </w:p>
    <w:p w14:paraId="0CF1AD08" w14:textId="77777777" w:rsidR="00710790" w:rsidRPr="006F5745" w:rsidRDefault="00710790" w:rsidP="00710790">
      <w:pPr>
        <w:tabs>
          <w:tab w:val="left" w:pos="567"/>
        </w:tabs>
        <w:spacing w:after="0" w:line="240" w:lineRule="auto"/>
        <w:ind w:left="1701" w:right="1559" w:hanging="709"/>
        <w:rPr>
          <w:rFonts w:ascii="Times New Roman" w:hAnsi="Times New Roman"/>
          <w:b/>
          <w:noProof/>
          <w:lang w:eastAsia="en-US"/>
        </w:rPr>
      </w:pPr>
      <w:r w:rsidRPr="006F5745">
        <w:rPr>
          <w:rFonts w:ascii="Times New Roman" w:hAnsi="Times New Roman"/>
          <w:b/>
          <w:noProof/>
          <w:lang w:eastAsia="en-US"/>
        </w:rPr>
        <w:t>C.</w:t>
      </w:r>
      <w:r w:rsidRPr="006F5745">
        <w:rPr>
          <w:rFonts w:ascii="Times New Roman" w:hAnsi="Times New Roman"/>
          <w:b/>
          <w:noProof/>
          <w:lang w:eastAsia="en-US"/>
        </w:rPr>
        <w:tab/>
        <w:t>OTHER CONDITIONS AND REQUIREMENTS OF THE MARKETING AUTHORISATION</w:t>
      </w:r>
    </w:p>
    <w:p w14:paraId="2E87C1C8" w14:textId="77777777" w:rsidR="00710790" w:rsidRPr="006F5745" w:rsidRDefault="00710790" w:rsidP="00710790">
      <w:pPr>
        <w:tabs>
          <w:tab w:val="left" w:pos="567"/>
        </w:tabs>
        <w:spacing w:after="0" w:line="240" w:lineRule="auto"/>
        <w:ind w:right="1558"/>
        <w:rPr>
          <w:rFonts w:ascii="Times New Roman" w:hAnsi="Times New Roman"/>
          <w:b/>
          <w:szCs w:val="20"/>
          <w:lang w:eastAsia="en-US"/>
        </w:rPr>
      </w:pPr>
    </w:p>
    <w:p w14:paraId="2921E023" w14:textId="77777777" w:rsidR="00710790" w:rsidRPr="006F5745" w:rsidRDefault="00710790" w:rsidP="00710790">
      <w:pPr>
        <w:tabs>
          <w:tab w:val="left" w:pos="567"/>
        </w:tabs>
        <w:spacing w:after="0" w:line="240" w:lineRule="auto"/>
        <w:ind w:left="1701" w:right="1416" w:hanging="708"/>
        <w:rPr>
          <w:rFonts w:ascii="Times New Roman" w:hAnsi="Times New Roman"/>
          <w:b/>
          <w:szCs w:val="20"/>
          <w:lang w:eastAsia="en-US"/>
        </w:rPr>
      </w:pPr>
      <w:r w:rsidRPr="006F5745">
        <w:rPr>
          <w:rFonts w:ascii="Times New Roman" w:hAnsi="Times New Roman"/>
          <w:b/>
          <w:szCs w:val="20"/>
          <w:lang w:eastAsia="en-US"/>
        </w:rPr>
        <w:t>D.</w:t>
      </w:r>
      <w:r w:rsidRPr="006F5745">
        <w:rPr>
          <w:rFonts w:ascii="Times New Roman" w:hAnsi="Times New Roman"/>
          <w:b/>
          <w:szCs w:val="20"/>
          <w:lang w:eastAsia="en-US"/>
        </w:rPr>
        <w:tab/>
      </w:r>
      <w:r w:rsidRPr="006F5745">
        <w:rPr>
          <w:rFonts w:ascii="Times New Roman" w:hAnsi="Times New Roman"/>
          <w:b/>
          <w:caps/>
          <w:szCs w:val="20"/>
          <w:lang w:eastAsia="en-US"/>
        </w:rPr>
        <w:t>conditions or restrictions with regard to the safe and effective use of the medicinal product</w:t>
      </w:r>
    </w:p>
    <w:p w14:paraId="13A06753" w14:textId="77777777" w:rsidR="00710790" w:rsidRPr="006F5745" w:rsidRDefault="00710790" w:rsidP="00710790">
      <w:pPr>
        <w:spacing w:line="240" w:lineRule="auto"/>
        <w:ind w:left="567" w:hanging="567"/>
        <w:rPr>
          <w:rFonts w:ascii="Times New Roman" w:hAnsi="Times New Roman"/>
          <w:noProof/>
          <w:lang w:eastAsia="en-US"/>
        </w:rPr>
      </w:pPr>
      <w:r w:rsidRPr="006F5745">
        <w:rPr>
          <w:rFonts w:ascii="Times New Roman" w:hAnsi="Times New Roman"/>
          <w:noProof/>
          <w:lang w:eastAsia="en-US"/>
        </w:rPr>
        <w:br w:type="page"/>
      </w:r>
      <w:r w:rsidRPr="006F5745">
        <w:rPr>
          <w:rFonts w:ascii="Times New Roman" w:hAnsi="Times New Roman"/>
          <w:b/>
          <w:noProof/>
          <w:lang w:eastAsia="en-US"/>
        </w:rPr>
        <w:t>A.</w:t>
      </w:r>
      <w:r w:rsidRPr="006F5745">
        <w:rPr>
          <w:rFonts w:ascii="Times New Roman" w:hAnsi="Times New Roman"/>
          <w:b/>
          <w:noProof/>
          <w:lang w:eastAsia="en-US"/>
        </w:rPr>
        <w:tab/>
      </w:r>
      <w:r>
        <w:rPr>
          <w:rFonts w:ascii="Times New Roman" w:hAnsi="Times New Roman"/>
          <w:b/>
          <w:noProof/>
          <w:lang w:eastAsia="en-US"/>
        </w:rPr>
        <w:t>MANUFACTURERS</w:t>
      </w:r>
      <w:r w:rsidRPr="006F5745">
        <w:rPr>
          <w:rFonts w:ascii="Times New Roman" w:hAnsi="Times New Roman"/>
          <w:b/>
          <w:noProof/>
          <w:lang w:eastAsia="en-US"/>
        </w:rPr>
        <w:t xml:space="preserve"> RESPONSIBLE FOR BATCH RELEASE</w:t>
      </w:r>
    </w:p>
    <w:p w14:paraId="0BA88F02" w14:textId="77777777" w:rsidR="00710790" w:rsidRPr="006F5745" w:rsidRDefault="00710790" w:rsidP="00710790">
      <w:pPr>
        <w:tabs>
          <w:tab w:val="left" w:pos="567"/>
        </w:tabs>
        <w:spacing w:after="0" w:line="240" w:lineRule="auto"/>
        <w:rPr>
          <w:rFonts w:ascii="Times New Roman" w:hAnsi="Times New Roman"/>
          <w:noProof/>
          <w:lang w:eastAsia="en-US"/>
        </w:rPr>
      </w:pPr>
    </w:p>
    <w:p w14:paraId="5C82E783" w14:textId="77777777" w:rsidR="00710790" w:rsidRPr="006F5745" w:rsidRDefault="00710790" w:rsidP="00710790">
      <w:pPr>
        <w:tabs>
          <w:tab w:val="left" w:pos="567"/>
        </w:tabs>
        <w:spacing w:after="0" w:line="240" w:lineRule="auto"/>
        <w:outlineLvl w:val="0"/>
        <w:rPr>
          <w:rFonts w:ascii="Times New Roman" w:hAnsi="Times New Roman"/>
          <w:noProof/>
          <w:lang w:eastAsia="en-US"/>
        </w:rPr>
      </w:pPr>
      <w:r w:rsidRPr="006F5745">
        <w:rPr>
          <w:rFonts w:ascii="Times New Roman" w:hAnsi="Times New Roman"/>
          <w:noProof/>
          <w:u w:val="single"/>
          <w:lang w:eastAsia="en-US"/>
        </w:rPr>
        <w:t xml:space="preserve">Name </w:t>
      </w:r>
      <w:r>
        <w:rPr>
          <w:rFonts w:ascii="Times New Roman" w:hAnsi="Times New Roman"/>
          <w:noProof/>
          <w:u w:val="single"/>
          <w:lang w:eastAsia="en-US"/>
        </w:rPr>
        <w:t>and address of the manufacturers</w:t>
      </w:r>
      <w:r w:rsidRPr="006F5745">
        <w:rPr>
          <w:rFonts w:ascii="Times New Roman" w:hAnsi="Times New Roman"/>
          <w:noProof/>
          <w:u w:val="single"/>
          <w:lang w:eastAsia="en-US"/>
        </w:rPr>
        <w:t xml:space="preserve"> responsible for batch release</w:t>
      </w:r>
    </w:p>
    <w:p w14:paraId="24F877BD" w14:textId="77777777" w:rsidR="00710790" w:rsidRPr="006F5745" w:rsidRDefault="00710790" w:rsidP="00710790">
      <w:pPr>
        <w:tabs>
          <w:tab w:val="left" w:pos="567"/>
        </w:tabs>
        <w:spacing w:after="0" w:line="240" w:lineRule="auto"/>
        <w:rPr>
          <w:rFonts w:ascii="Times New Roman" w:hAnsi="Times New Roman"/>
          <w:noProof/>
          <w:lang w:eastAsia="en-US"/>
        </w:rPr>
      </w:pPr>
    </w:p>
    <w:p w14:paraId="6B165DC2" w14:textId="77777777" w:rsidR="00710790" w:rsidRPr="006F5745" w:rsidRDefault="00710790" w:rsidP="00710790">
      <w:pPr>
        <w:tabs>
          <w:tab w:val="left" w:pos="567"/>
        </w:tabs>
        <w:spacing w:after="0" w:line="240" w:lineRule="auto"/>
        <w:rPr>
          <w:rFonts w:ascii="Times New Roman" w:hAnsi="Times New Roman"/>
          <w:noProof/>
          <w:lang w:eastAsia="en-US"/>
        </w:rPr>
      </w:pPr>
      <w:r w:rsidRPr="006F5745">
        <w:rPr>
          <w:rFonts w:ascii="Times New Roman" w:hAnsi="Times New Roman"/>
          <w:noProof/>
          <w:lang w:eastAsia="en-US"/>
        </w:rPr>
        <w:t>Mylan Hungary Kft</w:t>
      </w:r>
    </w:p>
    <w:p w14:paraId="5417BBFC" w14:textId="77777777" w:rsidR="00710790" w:rsidRPr="006F5745" w:rsidRDefault="00710790" w:rsidP="00710790">
      <w:pPr>
        <w:tabs>
          <w:tab w:val="left" w:pos="567"/>
        </w:tabs>
        <w:spacing w:after="0" w:line="240" w:lineRule="auto"/>
        <w:rPr>
          <w:rFonts w:ascii="Times New Roman" w:hAnsi="Times New Roman"/>
          <w:noProof/>
          <w:lang w:eastAsia="en-US"/>
        </w:rPr>
      </w:pPr>
      <w:r w:rsidRPr="006F5745">
        <w:rPr>
          <w:rFonts w:ascii="Times New Roman" w:hAnsi="Times New Roman"/>
          <w:noProof/>
          <w:lang w:eastAsia="en-US"/>
        </w:rPr>
        <w:t>Mylan utca 1</w:t>
      </w:r>
    </w:p>
    <w:p w14:paraId="2D938A97" w14:textId="77777777" w:rsidR="00710790" w:rsidRPr="006F5745" w:rsidRDefault="00710790" w:rsidP="00710790">
      <w:pPr>
        <w:tabs>
          <w:tab w:val="left" w:pos="567"/>
        </w:tabs>
        <w:spacing w:after="0" w:line="240" w:lineRule="auto"/>
        <w:rPr>
          <w:rFonts w:ascii="Times New Roman" w:hAnsi="Times New Roman"/>
          <w:noProof/>
          <w:lang w:eastAsia="en-US"/>
        </w:rPr>
      </w:pPr>
      <w:r w:rsidRPr="006F5745">
        <w:rPr>
          <w:rFonts w:ascii="Times New Roman" w:hAnsi="Times New Roman"/>
          <w:noProof/>
          <w:lang w:eastAsia="en-US"/>
        </w:rPr>
        <w:t>H-2900 Komárom</w:t>
      </w:r>
    </w:p>
    <w:p w14:paraId="103886BE" w14:textId="77777777" w:rsidR="00710790" w:rsidRPr="006F5745" w:rsidRDefault="00710790" w:rsidP="00710790">
      <w:pPr>
        <w:tabs>
          <w:tab w:val="left" w:pos="567"/>
        </w:tabs>
        <w:spacing w:after="0" w:line="240" w:lineRule="auto"/>
        <w:rPr>
          <w:rFonts w:ascii="Times New Roman" w:hAnsi="Times New Roman"/>
          <w:noProof/>
          <w:lang w:eastAsia="en-US"/>
        </w:rPr>
      </w:pPr>
      <w:r w:rsidRPr="006F5745">
        <w:rPr>
          <w:rFonts w:ascii="Times New Roman" w:hAnsi="Times New Roman"/>
          <w:noProof/>
          <w:lang w:eastAsia="en-US"/>
        </w:rPr>
        <w:t>Hungary</w:t>
      </w:r>
    </w:p>
    <w:p w14:paraId="6395F03A" w14:textId="77777777" w:rsidR="00710790" w:rsidRPr="006F5745" w:rsidRDefault="00710790" w:rsidP="00710790">
      <w:pPr>
        <w:tabs>
          <w:tab w:val="left" w:pos="567"/>
        </w:tabs>
        <w:spacing w:after="0" w:line="240" w:lineRule="auto"/>
        <w:rPr>
          <w:rFonts w:ascii="Times New Roman" w:hAnsi="Times New Roman"/>
          <w:noProof/>
          <w:lang w:eastAsia="en-US"/>
        </w:rPr>
      </w:pPr>
    </w:p>
    <w:p w14:paraId="0A2DCCAC" w14:textId="77777777" w:rsidR="00710790" w:rsidRPr="006F5745" w:rsidRDefault="00710790" w:rsidP="00710790">
      <w:pPr>
        <w:tabs>
          <w:tab w:val="left" w:pos="567"/>
        </w:tabs>
        <w:spacing w:after="0" w:line="240" w:lineRule="auto"/>
        <w:rPr>
          <w:rFonts w:ascii="Times New Roman" w:hAnsi="Times New Roman"/>
          <w:noProof/>
          <w:lang w:eastAsia="en-US"/>
        </w:rPr>
      </w:pPr>
      <w:r w:rsidRPr="006F5745">
        <w:rPr>
          <w:rFonts w:ascii="Times New Roman" w:hAnsi="Times New Roman"/>
          <w:noProof/>
          <w:lang w:eastAsia="en-US"/>
        </w:rPr>
        <w:t>McDermott Laboratories Limited trading as Gerard Laboratories</w:t>
      </w:r>
    </w:p>
    <w:p w14:paraId="1A118FAB" w14:textId="77777777" w:rsidR="00710790" w:rsidRPr="006F5745" w:rsidRDefault="00710790" w:rsidP="00710790">
      <w:pPr>
        <w:tabs>
          <w:tab w:val="left" w:pos="567"/>
        </w:tabs>
        <w:spacing w:after="0" w:line="240" w:lineRule="auto"/>
        <w:rPr>
          <w:rFonts w:ascii="Times New Roman" w:hAnsi="Times New Roman"/>
          <w:noProof/>
          <w:lang w:eastAsia="en-US"/>
        </w:rPr>
      </w:pPr>
      <w:r w:rsidRPr="006F5745">
        <w:rPr>
          <w:rFonts w:ascii="Times New Roman" w:hAnsi="Times New Roman"/>
          <w:noProof/>
          <w:lang w:eastAsia="en-US"/>
        </w:rPr>
        <w:t>35/36 Baldoyle Industrial Estate</w:t>
      </w:r>
    </w:p>
    <w:p w14:paraId="2EC15AE7" w14:textId="77777777" w:rsidR="00710790" w:rsidRPr="006F5745" w:rsidRDefault="00710790" w:rsidP="00710790">
      <w:pPr>
        <w:tabs>
          <w:tab w:val="left" w:pos="567"/>
        </w:tabs>
        <w:spacing w:after="0" w:line="240" w:lineRule="auto"/>
        <w:rPr>
          <w:rFonts w:ascii="Times New Roman" w:hAnsi="Times New Roman"/>
          <w:noProof/>
          <w:lang w:eastAsia="en-US"/>
        </w:rPr>
      </w:pPr>
      <w:r w:rsidRPr="006F5745">
        <w:rPr>
          <w:rFonts w:ascii="Times New Roman" w:hAnsi="Times New Roman"/>
          <w:noProof/>
          <w:lang w:eastAsia="en-US"/>
        </w:rPr>
        <w:t>Grange Road</w:t>
      </w:r>
    </w:p>
    <w:p w14:paraId="4AC92A35" w14:textId="77777777" w:rsidR="00710790" w:rsidRPr="006F5745" w:rsidRDefault="00710790" w:rsidP="00710790">
      <w:pPr>
        <w:tabs>
          <w:tab w:val="left" w:pos="567"/>
        </w:tabs>
        <w:spacing w:after="0" w:line="240" w:lineRule="auto"/>
        <w:rPr>
          <w:rFonts w:ascii="Times New Roman" w:hAnsi="Times New Roman"/>
          <w:noProof/>
          <w:lang w:eastAsia="en-US"/>
        </w:rPr>
      </w:pPr>
      <w:r w:rsidRPr="006F5745">
        <w:rPr>
          <w:rFonts w:ascii="Times New Roman" w:hAnsi="Times New Roman"/>
          <w:noProof/>
          <w:lang w:eastAsia="en-US"/>
        </w:rPr>
        <w:t>Dublin 13</w:t>
      </w:r>
    </w:p>
    <w:p w14:paraId="22650860" w14:textId="77777777" w:rsidR="00710790" w:rsidRDefault="00710790" w:rsidP="00710790">
      <w:pPr>
        <w:tabs>
          <w:tab w:val="left" w:pos="567"/>
        </w:tabs>
        <w:spacing w:after="0" w:line="240" w:lineRule="auto"/>
        <w:rPr>
          <w:rFonts w:ascii="Times New Roman" w:hAnsi="Times New Roman"/>
          <w:noProof/>
          <w:lang w:eastAsia="en-US"/>
        </w:rPr>
      </w:pPr>
      <w:r>
        <w:rPr>
          <w:rFonts w:ascii="Times New Roman" w:hAnsi="Times New Roman"/>
          <w:noProof/>
          <w:lang w:eastAsia="en-US"/>
        </w:rPr>
        <w:t>Ireland</w:t>
      </w:r>
    </w:p>
    <w:p w14:paraId="18FF0B8A" w14:textId="77777777" w:rsidR="00710790" w:rsidRPr="006F5745" w:rsidRDefault="00710790" w:rsidP="00710790">
      <w:pPr>
        <w:tabs>
          <w:tab w:val="left" w:pos="567"/>
        </w:tabs>
        <w:spacing w:after="0" w:line="240" w:lineRule="auto"/>
        <w:rPr>
          <w:rFonts w:ascii="Times New Roman" w:hAnsi="Times New Roman"/>
          <w:noProof/>
          <w:lang w:eastAsia="en-US"/>
        </w:rPr>
      </w:pPr>
    </w:p>
    <w:p w14:paraId="0B6A7D9C" w14:textId="77777777" w:rsidR="00710790" w:rsidRPr="006F5745" w:rsidRDefault="00710790" w:rsidP="00710790">
      <w:pPr>
        <w:tabs>
          <w:tab w:val="left" w:pos="567"/>
        </w:tabs>
        <w:spacing w:after="0" w:line="240" w:lineRule="auto"/>
        <w:rPr>
          <w:rFonts w:ascii="Times New Roman" w:hAnsi="Times New Roman"/>
          <w:noProof/>
          <w:lang w:eastAsia="en-US"/>
        </w:rPr>
      </w:pPr>
      <w:r w:rsidRPr="006F5745">
        <w:rPr>
          <w:rFonts w:ascii="Times New Roman" w:hAnsi="Times New Roman"/>
          <w:noProof/>
          <w:lang w:eastAsia="en-US"/>
        </w:rPr>
        <w:t xml:space="preserve">The printed package leaflet of the medicinal product must state the name and address of the manufacturer responsible for the </w:t>
      </w:r>
      <w:r>
        <w:rPr>
          <w:rFonts w:ascii="Times New Roman" w:hAnsi="Times New Roman"/>
          <w:noProof/>
          <w:lang w:eastAsia="en-US"/>
        </w:rPr>
        <w:t>release of the concerned batch.</w:t>
      </w:r>
    </w:p>
    <w:p w14:paraId="0F61804C" w14:textId="77777777" w:rsidR="00710790" w:rsidRPr="006F5745" w:rsidRDefault="00710790" w:rsidP="00710790">
      <w:pPr>
        <w:tabs>
          <w:tab w:val="left" w:pos="567"/>
        </w:tabs>
        <w:spacing w:after="0" w:line="240" w:lineRule="auto"/>
        <w:rPr>
          <w:rFonts w:ascii="Times New Roman" w:hAnsi="Times New Roman"/>
          <w:noProof/>
          <w:lang w:eastAsia="en-US"/>
        </w:rPr>
      </w:pPr>
    </w:p>
    <w:p w14:paraId="2A83A70C" w14:textId="77777777" w:rsidR="00710790" w:rsidRPr="006F5745" w:rsidRDefault="00710790" w:rsidP="00710790">
      <w:pPr>
        <w:tabs>
          <w:tab w:val="left" w:pos="567"/>
        </w:tabs>
        <w:spacing w:after="0" w:line="240" w:lineRule="auto"/>
        <w:rPr>
          <w:rFonts w:ascii="Times New Roman" w:hAnsi="Times New Roman"/>
          <w:noProof/>
          <w:lang w:eastAsia="en-US"/>
        </w:rPr>
      </w:pPr>
    </w:p>
    <w:p w14:paraId="17AC3D1F" w14:textId="77777777" w:rsidR="00710790" w:rsidRPr="006F5745" w:rsidRDefault="00710790" w:rsidP="00710790">
      <w:pPr>
        <w:tabs>
          <w:tab w:val="left" w:pos="567"/>
        </w:tabs>
        <w:spacing w:after="0" w:line="240" w:lineRule="auto"/>
        <w:ind w:left="567" w:hanging="567"/>
        <w:rPr>
          <w:rFonts w:ascii="Times New Roman" w:hAnsi="Times New Roman"/>
          <w:b/>
          <w:noProof/>
          <w:lang w:eastAsia="en-US"/>
        </w:rPr>
      </w:pPr>
      <w:bookmarkStart w:id="1" w:name="OLE_LINK2"/>
      <w:r w:rsidRPr="006F5745">
        <w:rPr>
          <w:rFonts w:ascii="Times New Roman" w:hAnsi="Times New Roman"/>
          <w:b/>
          <w:noProof/>
          <w:lang w:eastAsia="en-US"/>
        </w:rPr>
        <w:t>B.</w:t>
      </w:r>
      <w:bookmarkEnd w:id="1"/>
      <w:r w:rsidRPr="006F5745">
        <w:rPr>
          <w:rFonts w:ascii="Times New Roman" w:hAnsi="Times New Roman"/>
          <w:b/>
          <w:noProof/>
          <w:lang w:eastAsia="en-US"/>
        </w:rPr>
        <w:tab/>
        <w:t xml:space="preserve">CONDITIONS OR RESTRICTIONS REGARDING SUPPLY AND USE </w:t>
      </w:r>
    </w:p>
    <w:p w14:paraId="45B185DC" w14:textId="77777777" w:rsidR="00710790" w:rsidRPr="006F5745" w:rsidRDefault="00710790" w:rsidP="00710790">
      <w:pPr>
        <w:tabs>
          <w:tab w:val="left" w:pos="567"/>
        </w:tabs>
        <w:spacing w:after="0" w:line="240" w:lineRule="auto"/>
        <w:rPr>
          <w:rFonts w:ascii="Times New Roman" w:hAnsi="Times New Roman"/>
          <w:noProof/>
          <w:lang w:eastAsia="en-US"/>
        </w:rPr>
      </w:pPr>
    </w:p>
    <w:p w14:paraId="46691A38" w14:textId="77777777" w:rsidR="00710790" w:rsidRPr="006F5745" w:rsidRDefault="00710790" w:rsidP="00710790">
      <w:pPr>
        <w:numPr>
          <w:ilvl w:val="12"/>
          <w:numId w:val="0"/>
        </w:numPr>
        <w:tabs>
          <w:tab w:val="left" w:pos="567"/>
        </w:tabs>
        <w:spacing w:after="0" w:line="240" w:lineRule="auto"/>
        <w:rPr>
          <w:rFonts w:ascii="Times New Roman" w:hAnsi="Times New Roman"/>
          <w:noProof/>
          <w:lang w:eastAsia="en-US"/>
        </w:rPr>
      </w:pPr>
      <w:r w:rsidRPr="006F5745">
        <w:rPr>
          <w:rFonts w:ascii="Times New Roman" w:hAnsi="Times New Roman"/>
          <w:noProof/>
          <w:lang w:eastAsia="en-US"/>
        </w:rPr>
        <w:t>Medicinal product s</w:t>
      </w:r>
      <w:r>
        <w:rPr>
          <w:rFonts w:ascii="Times New Roman" w:hAnsi="Times New Roman"/>
          <w:noProof/>
          <w:lang w:eastAsia="en-US"/>
        </w:rPr>
        <w:t>ubject to medical prescription.</w:t>
      </w:r>
    </w:p>
    <w:p w14:paraId="491FB341" w14:textId="77777777" w:rsidR="00710790" w:rsidRPr="006F5745" w:rsidRDefault="00710790" w:rsidP="00710790">
      <w:pPr>
        <w:numPr>
          <w:ilvl w:val="12"/>
          <w:numId w:val="0"/>
        </w:numPr>
        <w:tabs>
          <w:tab w:val="left" w:pos="567"/>
        </w:tabs>
        <w:spacing w:after="0" w:line="240" w:lineRule="auto"/>
        <w:rPr>
          <w:rFonts w:ascii="Times New Roman" w:hAnsi="Times New Roman"/>
          <w:noProof/>
          <w:lang w:eastAsia="en-US"/>
        </w:rPr>
      </w:pPr>
    </w:p>
    <w:p w14:paraId="602CA771" w14:textId="77777777" w:rsidR="00710790" w:rsidRPr="006F5745" w:rsidRDefault="00710790" w:rsidP="00710790">
      <w:pPr>
        <w:numPr>
          <w:ilvl w:val="12"/>
          <w:numId w:val="0"/>
        </w:numPr>
        <w:tabs>
          <w:tab w:val="left" w:pos="567"/>
        </w:tabs>
        <w:spacing w:after="0" w:line="240" w:lineRule="auto"/>
        <w:rPr>
          <w:rFonts w:ascii="Times New Roman" w:hAnsi="Times New Roman"/>
          <w:noProof/>
          <w:lang w:eastAsia="en-US"/>
        </w:rPr>
      </w:pPr>
    </w:p>
    <w:p w14:paraId="2C208A4B" w14:textId="77777777" w:rsidR="00710790" w:rsidRPr="006F5745" w:rsidRDefault="00710790" w:rsidP="00710790">
      <w:pPr>
        <w:tabs>
          <w:tab w:val="left" w:pos="567"/>
        </w:tabs>
        <w:spacing w:after="0" w:line="240" w:lineRule="auto"/>
        <w:ind w:left="567" w:hanging="567"/>
        <w:rPr>
          <w:rFonts w:ascii="Times New Roman" w:hAnsi="Times New Roman"/>
          <w:b/>
          <w:bCs/>
          <w:noProof/>
          <w:lang w:eastAsia="en-US"/>
        </w:rPr>
      </w:pPr>
      <w:r w:rsidRPr="006F5745">
        <w:rPr>
          <w:rFonts w:ascii="Times New Roman" w:hAnsi="Times New Roman"/>
          <w:b/>
          <w:bCs/>
          <w:noProof/>
          <w:lang w:eastAsia="en-US"/>
        </w:rPr>
        <w:t xml:space="preserve">C. </w:t>
      </w:r>
      <w:r w:rsidRPr="006F5745">
        <w:rPr>
          <w:rFonts w:ascii="Times New Roman" w:hAnsi="Times New Roman"/>
          <w:b/>
          <w:bCs/>
          <w:noProof/>
          <w:lang w:eastAsia="en-US"/>
        </w:rPr>
        <w:tab/>
        <w:t>OTHER CONDITIONS AND REQUIREMENTS OF THE MARKETING AUTHORISATION</w:t>
      </w:r>
    </w:p>
    <w:p w14:paraId="77663CD4" w14:textId="77777777" w:rsidR="00710790" w:rsidRPr="006F5745" w:rsidRDefault="00710790" w:rsidP="00710790">
      <w:pPr>
        <w:tabs>
          <w:tab w:val="left" w:pos="567"/>
        </w:tabs>
        <w:spacing w:after="0" w:line="240" w:lineRule="auto"/>
        <w:ind w:right="-1"/>
        <w:rPr>
          <w:rFonts w:ascii="Times New Roman" w:hAnsi="Times New Roman"/>
          <w:iCs/>
          <w:noProof/>
          <w:u w:val="single"/>
          <w:lang w:eastAsia="en-US"/>
        </w:rPr>
      </w:pPr>
    </w:p>
    <w:p w14:paraId="28388C33" w14:textId="77777777" w:rsidR="00710790" w:rsidRPr="006F5745" w:rsidRDefault="00710790" w:rsidP="00710790">
      <w:pPr>
        <w:numPr>
          <w:ilvl w:val="0"/>
          <w:numId w:val="25"/>
        </w:numPr>
        <w:tabs>
          <w:tab w:val="left" w:pos="567"/>
        </w:tabs>
        <w:spacing w:after="0" w:line="240" w:lineRule="auto"/>
        <w:ind w:right="-1" w:hanging="720"/>
        <w:rPr>
          <w:rFonts w:ascii="Times New Roman" w:hAnsi="Times New Roman"/>
          <w:b/>
          <w:lang w:eastAsia="en-US"/>
        </w:rPr>
      </w:pPr>
      <w:r w:rsidRPr="006F5745">
        <w:rPr>
          <w:rFonts w:ascii="Times New Roman" w:hAnsi="Times New Roman"/>
          <w:b/>
          <w:lang w:eastAsia="en-US"/>
        </w:rPr>
        <w:t>Periodic Safety Update Reports</w:t>
      </w:r>
    </w:p>
    <w:p w14:paraId="1C674BAF" w14:textId="77777777" w:rsidR="00710790" w:rsidRPr="006F5745" w:rsidRDefault="00710790" w:rsidP="00710790">
      <w:pPr>
        <w:tabs>
          <w:tab w:val="left" w:pos="0"/>
          <w:tab w:val="left" w:pos="567"/>
        </w:tabs>
        <w:spacing w:after="0" w:line="240" w:lineRule="auto"/>
        <w:ind w:right="567"/>
        <w:rPr>
          <w:rFonts w:ascii="Times New Roman" w:hAnsi="Times New Roman"/>
          <w:szCs w:val="20"/>
          <w:lang w:eastAsia="en-US"/>
        </w:rPr>
      </w:pPr>
    </w:p>
    <w:p w14:paraId="41CF332B" w14:textId="77777777" w:rsidR="00710790" w:rsidRPr="006F5745" w:rsidRDefault="00710790" w:rsidP="00710790">
      <w:pPr>
        <w:tabs>
          <w:tab w:val="left" w:pos="0"/>
          <w:tab w:val="left" w:pos="567"/>
        </w:tabs>
        <w:spacing w:after="0" w:line="240" w:lineRule="auto"/>
        <w:ind w:right="567"/>
        <w:rPr>
          <w:rFonts w:ascii="Times New Roman" w:hAnsi="Times New Roman"/>
          <w:iCs/>
          <w:lang w:eastAsia="en-US"/>
        </w:rPr>
      </w:pPr>
      <w:r w:rsidRPr="006F5745">
        <w:rPr>
          <w:rFonts w:ascii="Times New Roman" w:hAnsi="Times New Roman"/>
          <w:iCs/>
          <w:lang w:eastAsia="en-US"/>
        </w:rPr>
        <w:t xml:space="preserve">The requirements for submission of periodic safety update reports for this medicinal product are set out in the list of Union reference dates (EURD list) </w:t>
      </w:r>
      <w:r w:rsidRPr="006F5745">
        <w:rPr>
          <w:rFonts w:ascii="Times New Roman" w:hAnsi="Times New Roman"/>
          <w:szCs w:val="20"/>
          <w:lang w:eastAsia="en-US"/>
        </w:rPr>
        <w:t>provided for under Article 107c(7) of Directive 2001/83</w:t>
      </w:r>
      <w:r w:rsidRPr="006F5745">
        <w:rPr>
          <w:rFonts w:ascii="Times New Roman" w:hAnsi="Times New Roman"/>
          <w:noProof/>
          <w:lang w:eastAsia="en-US"/>
        </w:rPr>
        <w:t>/EC</w:t>
      </w:r>
      <w:r w:rsidRPr="006F5745">
        <w:rPr>
          <w:rFonts w:ascii="Times New Roman" w:hAnsi="Times New Roman"/>
          <w:szCs w:val="20"/>
          <w:lang w:eastAsia="en-US"/>
        </w:rPr>
        <w:t xml:space="preserve"> and </w:t>
      </w:r>
      <w:r w:rsidRPr="006F5745">
        <w:rPr>
          <w:rFonts w:ascii="Times New Roman" w:hAnsi="Times New Roman"/>
          <w:iCs/>
          <w:lang w:eastAsia="en-US"/>
        </w:rPr>
        <w:t>any subsequent updates published on the European medicines we</w:t>
      </w:r>
      <w:r>
        <w:rPr>
          <w:rFonts w:ascii="Times New Roman" w:hAnsi="Times New Roman"/>
          <w:iCs/>
          <w:lang w:eastAsia="en-US"/>
        </w:rPr>
        <w:t>b-portal.</w:t>
      </w:r>
    </w:p>
    <w:p w14:paraId="44EAD41C" w14:textId="77777777" w:rsidR="00710790" w:rsidRPr="006F5745" w:rsidRDefault="00710790" w:rsidP="00710790">
      <w:pPr>
        <w:tabs>
          <w:tab w:val="left" w:pos="567"/>
        </w:tabs>
        <w:spacing w:after="0" w:line="240" w:lineRule="auto"/>
        <w:ind w:right="-1"/>
        <w:rPr>
          <w:rFonts w:ascii="Times New Roman" w:hAnsi="Times New Roman"/>
          <w:iCs/>
          <w:noProof/>
          <w:u w:val="single"/>
          <w:lang w:eastAsia="en-US"/>
        </w:rPr>
      </w:pPr>
    </w:p>
    <w:p w14:paraId="7FD807B1" w14:textId="77777777" w:rsidR="00710790" w:rsidRPr="006F5745" w:rsidRDefault="00710790" w:rsidP="00710790">
      <w:pPr>
        <w:tabs>
          <w:tab w:val="left" w:pos="567"/>
        </w:tabs>
        <w:spacing w:after="0" w:line="240" w:lineRule="auto"/>
        <w:ind w:right="-1"/>
        <w:rPr>
          <w:rFonts w:ascii="Times New Roman" w:hAnsi="Times New Roman"/>
          <w:szCs w:val="20"/>
          <w:u w:val="single"/>
          <w:lang w:eastAsia="en-US"/>
        </w:rPr>
      </w:pPr>
    </w:p>
    <w:p w14:paraId="1DAC031F" w14:textId="77777777" w:rsidR="00710790" w:rsidRPr="006F5745" w:rsidRDefault="00710790" w:rsidP="00710790">
      <w:pPr>
        <w:tabs>
          <w:tab w:val="left" w:pos="567"/>
        </w:tabs>
        <w:spacing w:after="0" w:line="240" w:lineRule="auto"/>
        <w:ind w:left="567" w:hanging="567"/>
        <w:rPr>
          <w:rFonts w:ascii="Times New Roman" w:hAnsi="Times New Roman"/>
          <w:b/>
          <w:szCs w:val="20"/>
          <w:lang w:eastAsia="en-US"/>
        </w:rPr>
      </w:pPr>
      <w:r w:rsidRPr="006F5745">
        <w:rPr>
          <w:rFonts w:ascii="Times New Roman" w:hAnsi="Times New Roman"/>
          <w:b/>
          <w:szCs w:val="20"/>
          <w:lang w:eastAsia="en-US"/>
        </w:rPr>
        <w:t>D.</w:t>
      </w:r>
      <w:r w:rsidRPr="006F5745">
        <w:rPr>
          <w:rFonts w:ascii="Times New Roman" w:hAnsi="Times New Roman"/>
          <w:b/>
          <w:szCs w:val="20"/>
          <w:lang w:eastAsia="en-US"/>
        </w:rPr>
        <w:tab/>
        <w:t xml:space="preserve">CONDITIONS OR RESTRICTIONS WITH REGARD TO THE SAFE AND EFFECTIVE USE OF THE MEDICINAL PRODUCT  </w:t>
      </w:r>
    </w:p>
    <w:p w14:paraId="6B006C70" w14:textId="77777777" w:rsidR="00710790" w:rsidRPr="006F5745" w:rsidRDefault="00710790" w:rsidP="00710790">
      <w:pPr>
        <w:tabs>
          <w:tab w:val="left" w:pos="567"/>
        </w:tabs>
        <w:spacing w:after="0" w:line="240" w:lineRule="auto"/>
        <w:ind w:right="-1"/>
        <w:rPr>
          <w:rFonts w:ascii="Times New Roman" w:hAnsi="Times New Roman"/>
          <w:szCs w:val="20"/>
          <w:u w:val="single"/>
          <w:lang w:eastAsia="en-US"/>
        </w:rPr>
      </w:pPr>
    </w:p>
    <w:p w14:paraId="0A4CFD07" w14:textId="77777777" w:rsidR="00710790" w:rsidRPr="006F5745" w:rsidRDefault="00710790" w:rsidP="00710790">
      <w:pPr>
        <w:numPr>
          <w:ilvl w:val="0"/>
          <w:numId w:val="25"/>
        </w:numPr>
        <w:tabs>
          <w:tab w:val="left" w:pos="567"/>
        </w:tabs>
        <w:spacing w:after="0" w:line="240" w:lineRule="auto"/>
        <w:ind w:right="-1" w:hanging="720"/>
        <w:rPr>
          <w:rFonts w:ascii="Times New Roman" w:hAnsi="Times New Roman"/>
          <w:b/>
          <w:szCs w:val="20"/>
          <w:lang w:eastAsia="en-US"/>
        </w:rPr>
      </w:pPr>
      <w:r w:rsidRPr="006F5745">
        <w:rPr>
          <w:rFonts w:ascii="Times New Roman" w:hAnsi="Times New Roman"/>
          <w:b/>
          <w:szCs w:val="20"/>
          <w:lang w:eastAsia="en-US"/>
        </w:rPr>
        <w:t>Risk Management Plan (RMP)</w:t>
      </w:r>
    </w:p>
    <w:p w14:paraId="46939E3B" w14:textId="77777777" w:rsidR="00710790" w:rsidRPr="006F5745" w:rsidRDefault="00710790" w:rsidP="00710790">
      <w:pPr>
        <w:tabs>
          <w:tab w:val="left" w:pos="567"/>
        </w:tabs>
        <w:spacing w:after="0" w:line="240" w:lineRule="auto"/>
        <w:ind w:left="720" w:right="-1"/>
        <w:rPr>
          <w:rFonts w:ascii="Times New Roman" w:hAnsi="Times New Roman"/>
          <w:b/>
          <w:szCs w:val="20"/>
          <w:lang w:eastAsia="en-US"/>
        </w:rPr>
      </w:pPr>
    </w:p>
    <w:p w14:paraId="282A091D" w14:textId="77777777" w:rsidR="00710790" w:rsidRPr="006F5745" w:rsidRDefault="00710790" w:rsidP="00710790">
      <w:pPr>
        <w:tabs>
          <w:tab w:val="left" w:pos="0"/>
          <w:tab w:val="left" w:pos="567"/>
        </w:tabs>
        <w:spacing w:after="0" w:line="240" w:lineRule="auto"/>
        <w:ind w:right="567"/>
        <w:rPr>
          <w:rFonts w:ascii="Times New Roman" w:hAnsi="Times New Roman"/>
          <w:noProof/>
          <w:lang w:eastAsia="en-US"/>
        </w:rPr>
      </w:pPr>
      <w:r w:rsidRPr="006F5745">
        <w:rPr>
          <w:rFonts w:ascii="Times New Roman" w:hAnsi="Times New Roman"/>
          <w:noProof/>
          <w:lang w:eastAsia="en-US"/>
        </w:rPr>
        <w:t>The MAH shall perform the required pharmacovigilance activities and interventions detailed in the agreed RMP presented in Module 1.8.2 of the Marketing Authorisation and any agreed subsequent updates of the RMP.</w:t>
      </w:r>
    </w:p>
    <w:p w14:paraId="6FAC628B" w14:textId="77777777" w:rsidR="00710790" w:rsidRPr="006F5745" w:rsidRDefault="00710790" w:rsidP="00710790">
      <w:pPr>
        <w:tabs>
          <w:tab w:val="left" w:pos="567"/>
        </w:tabs>
        <w:spacing w:after="0" w:line="240" w:lineRule="auto"/>
        <w:ind w:right="-1"/>
        <w:rPr>
          <w:rFonts w:ascii="Times New Roman" w:hAnsi="Times New Roman"/>
          <w:iCs/>
          <w:noProof/>
          <w:lang w:eastAsia="en-US"/>
        </w:rPr>
      </w:pPr>
    </w:p>
    <w:p w14:paraId="434D5380" w14:textId="77777777" w:rsidR="00710790" w:rsidRPr="006F5745" w:rsidRDefault="00710790" w:rsidP="00710790">
      <w:pPr>
        <w:tabs>
          <w:tab w:val="left" w:pos="567"/>
        </w:tabs>
        <w:spacing w:after="0" w:line="240" w:lineRule="auto"/>
        <w:ind w:right="-1"/>
        <w:rPr>
          <w:rFonts w:ascii="Times New Roman" w:hAnsi="Times New Roman"/>
          <w:iCs/>
          <w:noProof/>
          <w:lang w:eastAsia="en-US"/>
        </w:rPr>
      </w:pPr>
      <w:r w:rsidRPr="006F5745">
        <w:rPr>
          <w:rFonts w:ascii="Times New Roman" w:hAnsi="Times New Roman"/>
          <w:iCs/>
          <w:noProof/>
          <w:lang w:eastAsia="en-US"/>
        </w:rPr>
        <w:t>An updated RMP should be submitted:</w:t>
      </w:r>
    </w:p>
    <w:p w14:paraId="088929A6" w14:textId="77777777" w:rsidR="00710790" w:rsidRPr="006F5745" w:rsidRDefault="00710790" w:rsidP="00710790">
      <w:pPr>
        <w:numPr>
          <w:ilvl w:val="0"/>
          <w:numId w:val="24"/>
        </w:numPr>
        <w:tabs>
          <w:tab w:val="left" w:pos="567"/>
        </w:tabs>
        <w:spacing w:after="0" w:line="240" w:lineRule="auto"/>
        <w:ind w:right="-1"/>
        <w:rPr>
          <w:rFonts w:ascii="Times New Roman" w:hAnsi="Times New Roman"/>
          <w:iCs/>
          <w:noProof/>
          <w:lang w:eastAsia="en-US"/>
        </w:rPr>
      </w:pPr>
      <w:r w:rsidRPr="006F5745">
        <w:rPr>
          <w:rFonts w:ascii="Times New Roman" w:hAnsi="Times New Roman"/>
          <w:iCs/>
          <w:noProof/>
          <w:lang w:eastAsia="en-US"/>
        </w:rPr>
        <w:t>At the request of the European Medicines Agency;</w:t>
      </w:r>
    </w:p>
    <w:p w14:paraId="110F781C" w14:textId="77777777" w:rsidR="00710790" w:rsidRPr="006F5745" w:rsidRDefault="00710790" w:rsidP="00710790">
      <w:pPr>
        <w:numPr>
          <w:ilvl w:val="0"/>
          <w:numId w:val="24"/>
        </w:numPr>
        <w:tabs>
          <w:tab w:val="left" w:pos="567"/>
        </w:tabs>
        <w:spacing w:after="0" w:line="240" w:lineRule="auto"/>
        <w:ind w:left="567" w:right="-1" w:hanging="207"/>
        <w:rPr>
          <w:rFonts w:ascii="Times New Roman" w:hAnsi="Times New Roman"/>
          <w:iCs/>
          <w:noProof/>
          <w:lang w:eastAsia="en-US"/>
        </w:rPr>
      </w:pPr>
      <w:r w:rsidRPr="006F5745">
        <w:rPr>
          <w:rFonts w:ascii="Times New Roman" w:hAnsi="Times New Roman"/>
          <w:iCs/>
          <w:noProof/>
          <w:lang w:eastAsia="en-US"/>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14:paraId="4A105C87" w14:textId="3676A3EF" w:rsidR="003C084C" w:rsidRDefault="003C084C">
      <w:pPr>
        <w:spacing w:after="0" w:line="240" w:lineRule="auto"/>
        <w:rPr>
          <w:rFonts w:ascii="Times New Roman" w:eastAsia="Meiryo" w:hAnsi="Times New Roman"/>
        </w:rPr>
      </w:pPr>
      <w:r>
        <w:rPr>
          <w:rFonts w:ascii="Times New Roman" w:eastAsia="Meiryo" w:hAnsi="Times New Roman"/>
        </w:rPr>
        <w:br w:type="page"/>
      </w:r>
    </w:p>
    <w:p w14:paraId="07B402A6"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1FD64F0E"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7BA3A120"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4F694F0C"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160A541B"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254953FF"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09281C5B"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62D483CE"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0DD1713F"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36F23795"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054B23BA"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2EA64CD2"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3CDDDB3F"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2630DA41"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3B31A556"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7AA0B725"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029EFDA8"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2875C936"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49B4D26B"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38F92D63"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4A4EF2A0"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51BEBECA"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p w14:paraId="1DAA1CFB" w14:textId="77777777" w:rsidR="00B345F2" w:rsidRPr="00143138" w:rsidRDefault="00B345F2" w:rsidP="00B345F2">
      <w:pPr>
        <w:widowControl w:val="0"/>
        <w:autoSpaceDE w:val="0"/>
        <w:autoSpaceDN w:val="0"/>
        <w:adjustRightInd w:val="0"/>
        <w:spacing w:after="0" w:line="240" w:lineRule="auto"/>
        <w:ind w:right="55"/>
        <w:jc w:val="center"/>
        <w:rPr>
          <w:rFonts w:ascii="Times New Roman" w:eastAsia="Meiryo" w:hAnsi="Times New Roman"/>
        </w:rPr>
      </w:pPr>
    </w:p>
    <w:p w14:paraId="46C50769" w14:textId="77777777" w:rsidR="004562D3" w:rsidRPr="00143138" w:rsidRDefault="004562D3" w:rsidP="00B345F2">
      <w:pPr>
        <w:tabs>
          <w:tab w:val="left" w:pos="567"/>
        </w:tabs>
        <w:spacing w:after="0" w:line="240" w:lineRule="auto"/>
        <w:ind w:right="55"/>
        <w:jc w:val="center"/>
        <w:outlineLvl w:val="0"/>
        <w:rPr>
          <w:rFonts w:ascii="Times New Roman" w:hAnsi="Times New Roman"/>
          <w:b/>
          <w:noProof/>
          <w:lang w:eastAsia="en-US"/>
        </w:rPr>
      </w:pPr>
      <w:r w:rsidRPr="00143138">
        <w:rPr>
          <w:rFonts w:ascii="Times New Roman" w:hAnsi="Times New Roman"/>
          <w:b/>
          <w:noProof/>
          <w:lang w:eastAsia="en-US"/>
        </w:rPr>
        <w:t>ANNEX III</w:t>
      </w:r>
    </w:p>
    <w:p w14:paraId="0FBA16A6" w14:textId="77777777" w:rsidR="004562D3" w:rsidRPr="00143138" w:rsidRDefault="004562D3" w:rsidP="00B345F2">
      <w:pPr>
        <w:tabs>
          <w:tab w:val="left" w:pos="567"/>
        </w:tabs>
        <w:spacing w:after="0" w:line="240" w:lineRule="auto"/>
        <w:ind w:right="55"/>
        <w:jc w:val="center"/>
        <w:rPr>
          <w:rFonts w:ascii="Times New Roman" w:hAnsi="Times New Roman"/>
          <w:b/>
          <w:noProof/>
          <w:lang w:eastAsia="en-US"/>
        </w:rPr>
      </w:pPr>
    </w:p>
    <w:p w14:paraId="71038710" w14:textId="7C301718" w:rsidR="00527C2B" w:rsidRDefault="004562D3" w:rsidP="00B345F2">
      <w:pPr>
        <w:tabs>
          <w:tab w:val="left" w:pos="567"/>
        </w:tabs>
        <w:spacing w:after="0" w:line="240" w:lineRule="auto"/>
        <w:ind w:right="55"/>
        <w:jc w:val="center"/>
        <w:outlineLvl w:val="0"/>
        <w:rPr>
          <w:rFonts w:ascii="Times New Roman" w:hAnsi="Times New Roman"/>
          <w:b/>
          <w:noProof/>
          <w:lang w:eastAsia="en-US"/>
        </w:rPr>
      </w:pPr>
      <w:r w:rsidRPr="00143138">
        <w:rPr>
          <w:rFonts w:ascii="Times New Roman" w:hAnsi="Times New Roman"/>
          <w:b/>
          <w:noProof/>
          <w:lang w:eastAsia="en-US"/>
        </w:rPr>
        <w:t>LABELLING AND PACKAGE LEAFLET</w:t>
      </w:r>
    </w:p>
    <w:p w14:paraId="5BF2E29C" w14:textId="77777777" w:rsidR="00527C2B" w:rsidRDefault="00527C2B">
      <w:pPr>
        <w:spacing w:after="0" w:line="240" w:lineRule="auto"/>
        <w:rPr>
          <w:rFonts w:ascii="Times New Roman" w:hAnsi="Times New Roman"/>
          <w:b/>
          <w:noProof/>
          <w:lang w:eastAsia="en-US"/>
        </w:rPr>
      </w:pPr>
      <w:r>
        <w:rPr>
          <w:rFonts w:ascii="Times New Roman" w:hAnsi="Times New Roman"/>
          <w:b/>
          <w:noProof/>
          <w:lang w:eastAsia="en-US"/>
        </w:rPr>
        <w:br w:type="page"/>
      </w:r>
    </w:p>
    <w:p w14:paraId="110189BE" w14:textId="77777777" w:rsidR="00527C2B" w:rsidRDefault="00527C2B" w:rsidP="00527C2B">
      <w:pPr>
        <w:spacing w:after="0" w:line="240" w:lineRule="auto"/>
        <w:jc w:val="center"/>
        <w:outlineLvl w:val="0"/>
        <w:rPr>
          <w:rFonts w:ascii="Times New Roman" w:hAnsi="Times New Roman"/>
          <w:b/>
          <w:noProof/>
          <w:lang w:eastAsia="en-US"/>
        </w:rPr>
      </w:pPr>
    </w:p>
    <w:p w14:paraId="23D1820B" w14:textId="77777777" w:rsidR="00527C2B" w:rsidRDefault="00527C2B" w:rsidP="00527C2B">
      <w:pPr>
        <w:spacing w:after="0" w:line="240" w:lineRule="auto"/>
        <w:jc w:val="center"/>
        <w:outlineLvl w:val="0"/>
        <w:rPr>
          <w:rFonts w:ascii="Times New Roman" w:hAnsi="Times New Roman"/>
          <w:b/>
          <w:noProof/>
          <w:lang w:eastAsia="en-US"/>
        </w:rPr>
      </w:pPr>
    </w:p>
    <w:p w14:paraId="73129CBB" w14:textId="77777777" w:rsidR="00527C2B" w:rsidRDefault="00527C2B" w:rsidP="00527C2B">
      <w:pPr>
        <w:spacing w:after="0" w:line="240" w:lineRule="auto"/>
        <w:jc w:val="center"/>
        <w:outlineLvl w:val="0"/>
        <w:rPr>
          <w:rFonts w:ascii="Times New Roman" w:hAnsi="Times New Roman"/>
          <w:b/>
          <w:noProof/>
          <w:lang w:eastAsia="en-US"/>
        </w:rPr>
      </w:pPr>
    </w:p>
    <w:p w14:paraId="58CC3838" w14:textId="77777777" w:rsidR="00527C2B" w:rsidRDefault="00527C2B" w:rsidP="00527C2B">
      <w:pPr>
        <w:spacing w:after="0" w:line="240" w:lineRule="auto"/>
        <w:jc w:val="center"/>
        <w:outlineLvl w:val="0"/>
        <w:rPr>
          <w:rFonts w:ascii="Times New Roman" w:hAnsi="Times New Roman"/>
          <w:b/>
          <w:noProof/>
          <w:lang w:eastAsia="en-US"/>
        </w:rPr>
      </w:pPr>
    </w:p>
    <w:p w14:paraId="3609A49B" w14:textId="77777777" w:rsidR="00527C2B" w:rsidRDefault="00527C2B" w:rsidP="00527C2B">
      <w:pPr>
        <w:spacing w:after="0" w:line="240" w:lineRule="auto"/>
        <w:jc w:val="center"/>
        <w:outlineLvl w:val="0"/>
        <w:rPr>
          <w:rFonts w:ascii="Times New Roman" w:hAnsi="Times New Roman"/>
          <w:b/>
          <w:noProof/>
          <w:lang w:eastAsia="en-US"/>
        </w:rPr>
      </w:pPr>
    </w:p>
    <w:p w14:paraId="3A25C330" w14:textId="77777777" w:rsidR="00527C2B" w:rsidRDefault="00527C2B" w:rsidP="00527C2B">
      <w:pPr>
        <w:spacing w:after="0" w:line="240" w:lineRule="auto"/>
        <w:jc w:val="center"/>
        <w:outlineLvl w:val="0"/>
        <w:rPr>
          <w:rFonts w:ascii="Times New Roman" w:hAnsi="Times New Roman"/>
          <w:b/>
          <w:noProof/>
          <w:lang w:eastAsia="en-US"/>
        </w:rPr>
      </w:pPr>
    </w:p>
    <w:p w14:paraId="644D835C" w14:textId="77777777" w:rsidR="00527C2B" w:rsidRDefault="00527C2B" w:rsidP="00527C2B">
      <w:pPr>
        <w:spacing w:after="0" w:line="240" w:lineRule="auto"/>
        <w:jc w:val="center"/>
        <w:outlineLvl w:val="0"/>
        <w:rPr>
          <w:rFonts w:ascii="Times New Roman" w:hAnsi="Times New Roman"/>
          <w:b/>
          <w:noProof/>
          <w:lang w:eastAsia="en-US"/>
        </w:rPr>
      </w:pPr>
    </w:p>
    <w:p w14:paraId="46929B25" w14:textId="77777777" w:rsidR="00527C2B" w:rsidRDefault="00527C2B" w:rsidP="00527C2B">
      <w:pPr>
        <w:spacing w:after="0" w:line="240" w:lineRule="auto"/>
        <w:jc w:val="center"/>
        <w:outlineLvl w:val="0"/>
        <w:rPr>
          <w:rFonts w:ascii="Times New Roman" w:hAnsi="Times New Roman"/>
          <w:b/>
          <w:noProof/>
          <w:lang w:eastAsia="en-US"/>
        </w:rPr>
      </w:pPr>
    </w:p>
    <w:p w14:paraId="2C757C61" w14:textId="77777777" w:rsidR="00527C2B" w:rsidRDefault="00527C2B" w:rsidP="00527C2B">
      <w:pPr>
        <w:spacing w:after="0" w:line="240" w:lineRule="auto"/>
        <w:jc w:val="center"/>
        <w:outlineLvl w:val="0"/>
        <w:rPr>
          <w:rFonts w:ascii="Times New Roman" w:hAnsi="Times New Roman"/>
          <w:b/>
          <w:noProof/>
          <w:lang w:eastAsia="en-US"/>
        </w:rPr>
      </w:pPr>
    </w:p>
    <w:p w14:paraId="0B259E0B" w14:textId="77777777" w:rsidR="00527C2B" w:rsidRDefault="00527C2B" w:rsidP="00527C2B">
      <w:pPr>
        <w:spacing w:after="0" w:line="240" w:lineRule="auto"/>
        <w:jc w:val="center"/>
        <w:outlineLvl w:val="0"/>
        <w:rPr>
          <w:rFonts w:ascii="Times New Roman" w:hAnsi="Times New Roman"/>
          <w:b/>
          <w:noProof/>
          <w:lang w:eastAsia="en-US"/>
        </w:rPr>
      </w:pPr>
    </w:p>
    <w:p w14:paraId="56EC1029" w14:textId="77777777" w:rsidR="00527C2B" w:rsidRDefault="00527C2B" w:rsidP="00527C2B">
      <w:pPr>
        <w:spacing w:after="0" w:line="240" w:lineRule="auto"/>
        <w:jc w:val="center"/>
        <w:outlineLvl w:val="0"/>
        <w:rPr>
          <w:rFonts w:ascii="Times New Roman" w:hAnsi="Times New Roman"/>
          <w:b/>
          <w:noProof/>
          <w:lang w:eastAsia="en-US"/>
        </w:rPr>
      </w:pPr>
    </w:p>
    <w:p w14:paraId="18D5317D" w14:textId="77777777" w:rsidR="00527C2B" w:rsidRDefault="00527C2B" w:rsidP="00527C2B">
      <w:pPr>
        <w:spacing w:after="0" w:line="240" w:lineRule="auto"/>
        <w:jc w:val="center"/>
        <w:outlineLvl w:val="0"/>
        <w:rPr>
          <w:rFonts w:ascii="Times New Roman" w:hAnsi="Times New Roman"/>
          <w:b/>
          <w:noProof/>
          <w:lang w:eastAsia="en-US"/>
        </w:rPr>
      </w:pPr>
    </w:p>
    <w:p w14:paraId="09C77C2A" w14:textId="77777777" w:rsidR="00527C2B" w:rsidRDefault="00527C2B" w:rsidP="00527C2B">
      <w:pPr>
        <w:spacing w:after="0" w:line="240" w:lineRule="auto"/>
        <w:jc w:val="center"/>
        <w:outlineLvl w:val="0"/>
        <w:rPr>
          <w:rFonts w:ascii="Times New Roman" w:hAnsi="Times New Roman"/>
          <w:b/>
          <w:noProof/>
          <w:lang w:eastAsia="en-US"/>
        </w:rPr>
      </w:pPr>
    </w:p>
    <w:p w14:paraId="3AB00E63" w14:textId="77777777" w:rsidR="00527C2B" w:rsidRDefault="00527C2B" w:rsidP="00527C2B">
      <w:pPr>
        <w:spacing w:after="0" w:line="240" w:lineRule="auto"/>
        <w:jc w:val="center"/>
        <w:outlineLvl w:val="0"/>
        <w:rPr>
          <w:rFonts w:ascii="Times New Roman" w:hAnsi="Times New Roman"/>
          <w:b/>
          <w:noProof/>
          <w:lang w:eastAsia="en-US"/>
        </w:rPr>
      </w:pPr>
    </w:p>
    <w:p w14:paraId="1071FE4E" w14:textId="77777777" w:rsidR="00527C2B" w:rsidRDefault="00527C2B" w:rsidP="00527C2B">
      <w:pPr>
        <w:spacing w:after="0" w:line="240" w:lineRule="auto"/>
        <w:jc w:val="center"/>
        <w:outlineLvl w:val="0"/>
        <w:rPr>
          <w:rFonts w:ascii="Times New Roman" w:hAnsi="Times New Roman"/>
          <w:b/>
          <w:noProof/>
          <w:lang w:eastAsia="en-US"/>
        </w:rPr>
      </w:pPr>
    </w:p>
    <w:p w14:paraId="41C3C1B6" w14:textId="77777777" w:rsidR="00527C2B" w:rsidRDefault="00527C2B" w:rsidP="00527C2B">
      <w:pPr>
        <w:spacing w:after="0" w:line="240" w:lineRule="auto"/>
        <w:jc w:val="center"/>
        <w:outlineLvl w:val="0"/>
        <w:rPr>
          <w:rFonts w:ascii="Times New Roman" w:hAnsi="Times New Roman"/>
          <w:b/>
          <w:noProof/>
          <w:lang w:eastAsia="en-US"/>
        </w:rPr>
      </w:pPr>
    </w:p>
    <w:p w14:paraId="7A2AE928" w14:textId="77777777" w:rsidR="00527C2B" w:rsidRDefault="00527C2B" w:rsidP="00527C2B">
      <w:pPr>
        <w:spacing w:after="0" w:line="240" w:lineRule="auto"/>
        <w:jc w:val="center"/>
        <w:outlineLvl w:val="0"/>
        <w:rPr>
          <w:rFonts w:ascii="Times New Roman" w:hAnsi="Times New Roman"/>
          <w:b/>
          <w:noProof/>
          <w:lang w:eastAsia="en-US"/>
        </w:rPr>
      </w:pPr>
    </w:p>
    <w:p w14:paraId="580D9448" w14:textId="77777777" w:rsidR="00527C2B" w:rsidRDefault="00527C2B" w:rsidP="00527C2B">
      <w:pPr>
        <w:spacing w:after="0" w:line="240" w:lineRule="auto"/>
        <w:jc w:val="center"/>
        <w:outlineLvl w:val="0"/>
        <w:rPr>
          <w:rFonts w:ascii="Times New Roman" w:hAnsi="Times New Roman"/>
          <w:b/>
          <w:noProof/>
          <w:lang w:eastAsia="en-US"/>
        </w:rPr>
      </w:pPr>
    </w:p>
    <w:p w14:paraId="3D722127" w14:textId="77777777" w:rsidR="00527C2B" w:rsidRDefault="00527C2B" w:rsidP="00527C2B">
      <w:pPr>
        <w:spacing w:after="0" w:line="240" w:lineRule="auto"/>
        <w:jc w:val="center"/>
        <w:outlineLvl w:val="0"/>
        <w:rPr>
          <w:rFonts w:ascii="Times New Roman" w:hAnsi="Times New Roman"/>
          <w:b/>
          <w:noProof/>
          <w:lang w:eastAsia="en-US"/>
        </w:rPr>
      </w:pPr>
    </w:p>
    <w:p w14:paraId="5E5917D5" w14:textId="77777777" w:rsidR="00527C2B" w:rsidRDefault="00527C2B" w:rsidP="00527C2B">
      <w:pPr>
        <w:spacing w:after="0" w:line="240" w:lineRule="auto"/>
        <w:jc w:val="center"/>
        <w:outlineLvl w:val="0"/>
        <w:rPr>
          <w:rFonts w:ascii="Times New Roman" w:hAnsi="Times New Roman"/>
          <w:b/>
          <w:noProof/>
          <w:lang w:eastAsia="en-US"/>
        </w:rPr>
      </w:pPr>
    </w:p>
    <w:p w14:paraId="05671599" w14:textId="77777777" w:rsidR="00527C2B" w:rsidRDefault="00527C2B" w:rsidP="00527C2B">
      <w:pPr>
        <w:spacing w:after="0" w:line="240" w:lineRule="auto"/>
        <w:jc w:val="center"/>
        <w:outlineLvl w:val="0"/>
        <w:rPr>
          <w:rFonts w:ascii="Times New Roman" w:hAnsi="Times New Roman"/>
          <w:b/>
          <w:noProof/>
          <w:lang w:eastAsia="en-US"/>
        </w:rPr>
      </w:pPr>
    </w:p>
    <w:p w14:paraId="4FF7ACA2" w14:textId="77777777" w:rsidR="00527C2B" w:rsidRDefault="00527C2B" w:rsidP="00527C2B">
      <w:pPr>
        <w:spacing w:after="0" w:line="240" w:lineRule="auto"/>
        <w:jc w:val="center"/>
        <w:outlineLvl w:val="0"/>
        <w:rPr>
          <w:rFonts w:ascii="Times New Roman" w:hAnsi="Times New Roman"/>
          <w:b/>
          <w:noProof/>
          <w:lang w:eastAsia="en-US"/>
        </w:rPr>
      </w:pPr>
    </w:p>
    <w:p w14:paraId="3012877C" w14:textId="77777777" w:rsidR="00527C2B" w:rsidRDefault="00527C2B" w:rsidP="00527C2B">
      <w:pPr>
        <w:spacing w:after="0" w:line="240" w:lineRule="auto"/>
        <w:jc w:val="center"/>
        <w:outlineLvl w:val="0"/>
        <w:rPr>
          <w:rFonts w:ascii="Times New Roman" w:hAnsi="Times New Roman"/>
          <w:b/>
          <w:noProof/>
          <w:lang w:eastAsia="en-US"/>
        </w:rPr>
      </w:pPr>
    </w:p>
    <w:p w14:paraId="62E00B72" w14:textId="3075BE4E" w:rsidR="00527C2B" w:rsidRPr="00527C2B" w:rsidRDefault="00527C2B" w:rsidP="00527C2B">
      <w:pPr>
        <w:spacing w:after="0" w:line="240" w:lineRule="auto"/>
        <w:jc w:val="center"/>
        <w:outlineLvl w:val="0"/>
        <w:rPr>
          <w:rFonts w:ascii="Times New Roman" w:hAnsi="Times New Roman"/>
          <w:b/>
          <w:noProof/>
          <w:lang w:eastAsia="en-US"/>
        </w:rPr>
      </w:pPr>
      <w:r w:rsidRPr="00527C2B">
        <w:rPr>
          <w:rFonts w:ascii="Times New Roman" w:hAnsi="Times New Roman"/>
          <w:b/>
          <w:noProof/>
          <w:lang w:eastAsia="en-US"/>
        </w:rPr>
        <w:t>A. LABELLING</w:t>
      </w:r>
    </w:p>
    <w:p w14:paraId="2F6169D3" w14:textId="77777777" w:rsidR="004562D3" w:rsidRPr="00143138" w:rsidRDefault="004562D3" w:rsidP="00527C2B">
      <w:pPr>
        <w:shd w:val="clear" w:color="auto" w:fill="FFFFFF"/>
        <w:spacing w:after="0" w:line="240" w:lineRule="auto"/>
        <w:ind w:right="55"/>
        <w:rPr>
          <w:rFonts w:ascii="Times New Roman" w:hAnsi="Times New Roman"/>
          <w:noProof/>
          <w:lang w:eastAsia="en-US"/>
        </w:rPr>
      </w:pPr>
      <w:r w:rsidRPr="00143138">
        <w:rPr>
          <w:rFonts w:ascii="Times New Roman" w:eastAsia="Meiryo" w:hAnsi="Times New Roman"/>
        </w:rPr>
        <w:br w:type="page"/>
      </w:r>
    </w:p>
    <w:p w14:paraId="4725849D" w14:textId="77777777" w:rsidR="004562D3" w:rsidRPr="00143138" w:rsidRDefault="0098633C"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
          <w:noProof/>
          <w:lang w:eastAsia="en-US"/>
        </w:rPr>
      </w:pPr>
      <w:r w:rsidRPr="00143138">
        <w:rPr>
          <w:rFonts w:ascii="Times New Roman" w:hAnsi="Times New Roman"/>
          <w:b/>
          <w:noProof/>
          <w:lang w:eastAsia="en-US"/>
        </w:rPr>
        <w:t xml:space="preserve">PARTICULARS TO APPEAR ON </w:t>
      </w:r>
      <w:r w:rsidR="004562D3" w:rsidRPr="00143138">
        <w:rPr>
          <w:rFonts w:ascii="Times New Roman" w:hAnsi="Times New Roman"/>
          <w:b/>
          <w:noProof/>
          <w:lang w:eastAsia="en-US"/>
        </w:rPr>
        <w:t>THE OUTER PACK</w:t>
      </w:r>
      <w:r w:rsidRPr="00143138">
        <w:rPr>
          <w:rFonts w:ascii="Times New Roman" w:hAnsi="Times New Roman"/>
          <w:b/>
          <w:noProof/>
          <w:lang w:eastAsia="en-US"/>
        </w:rPr>
        <w:t>AGING</w:t>
      </w:r>
      <w:r w:rsidR="004562D3" w:rsidRPr="00143138">
        <w:rPr>
          <w:rFonts w:ascii="Times New Roman" w:hAnsi="Times New Roman"/>
          <w:b/>
          <w:noProof/>
          <w:lang w:eastAsia="en-US"/>
        </w:rPr>
        <w:t xml:space="preserve"> </w:t>
      </w:r>
    </w:p>
    <w:p w14:paraId="055D6763" w14:textId="77777777" w:rsidR="004562D3" w:rsidRPr="00143138" w:rsidRDefault="004562D3"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Cs/>
          <w:noProof/>
          <w:lang w:eastAsia="en-US"/>
        </w:rPr>
      </w:pPr>
    </w:p>
    <w:p w14:paraId="6B53E71A" w14:textId="77777777" w:rsidR="0098633C" w:rsidRPr="00143138" w:rsidRDefault="0098633C" w:rsidP="00B345F2">
      <w:pPr>
        <w:pBdr>
          <w:top w:val="single" w:sz="4" w:space="1" w:color="auto"/>
          <w:left w:val="single" w:sz="4" w:space="4" w:color="auto"/>
          <w:bottom w:val="single" w:sz="4" w:space="1" w:color="auto"/>
          <w:right w:val="single" w:sz="4" w:space="4" w:color="auto"/>
        </w:pBdr>
        <w:spacing w:after="0" w:line="240" w:lineRule="auto"/>
        <w:ind w:right="55"/>
        <w:rPr>
          <w:rFonts w:ascii="Times New Roman" w:hAnsi="Times New Roman"/>
          <w:bCs/>
        </w:rPr>
      </w:pPr>
      <w:r w:rsidRPr="00143138">
        <w:rPr>
          <w:rFonts w:ascii="Times New Roman" w:hAnsi="Times New Roman"/>
          <w:b/>
        </w:rPr>
        <w:t>OUTER CARTON (BLISTERS AND BOTTLES)</w:t>
      </w:r>
    </w:p>
    <w:p w14:paraId="0CD5BBBF" w14:textId="77777777" w:rsidR="004562D3" w:rsidRPr="00143138" w:rsidRDefault="004562D3" w:rsidP="00B345F2">
      <w:pPr>
        <w:tabs>
          <w:tab w:val="left" w:pos="567"/>
        </w:tabs>
        <w:spacing w:after="0" w:line="240" w:lineRule="auto"/>
        <w:ind w:right="55"/>
        <w:rPr>
          <w:rFonts w:ascii="Times New Roman" w:hAnsi="Times New Roman"/>
          <w:lang w:eastAsia="en-US"/>
        </w:rPr>
      </w:pPr>
    </w:p>
    <w:p w14:paraId="7E90460E"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7FDC85B6" w14:textId="77777777" w:rsidR="004562D3" w:rsidRPr="00143138" w:rsidRDefault="004562D3"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lang w:eastAsia="en-US"/>
        </w:rPr>
      </w:pPr>
      <w:r w:rsidRPr="00143138">
        <w:rPr>
          <w:rFonts w:ascii="Times New Roman" w:hAnsi="Times New Roman"/>
          <w:b/>
          <w:lang w:eastAsia="en-US"/>
        </w:rPr>
        <w:t>1.</w:t>
      </w:r>
      <w:r w:rsidRPr="00143138">
        <w:rPr>
          <w:rFonts w:ascii="Times New Roman" w:hAnsi="Times New Roman"/>
          <w:b/>
          <w:lang w:eastAsia="en-US"/>
        </w:rPr>
        <w:tab/>
        <w:t>NAME OF THE MEDICINAL PRODUCT</w:t>
      </w:r>
    </w:p>
    <w:p w14:paraId="4A02966C"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60517816" w14:textId="77777777" w:rsidR="004562D3" w:rsidRPr="00143138" w:rsidRDefault="0098633C" w:rsidP="00B345F2">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Febuxostat Mylan 80</w:t>
      </w:r>
      <w:r w:rsidR="00BD524F" w:rsidRPr="00143138">
        <w:rPr>
          <w:rFonts w:ascii="Times New Roman" w:hAnsi="Times New Roman"/>
          <w:noProof/>
          <w:lang w:eastAsia="en-US"/>
        </w:rPr>
        <w:t> </w:t>
      </w:r>
      <w:r w:rsidRPr="00143138">
        <w:rPr>
          <w:rFonts w:ascii="Times New Roman" w:hAnsi="Times New Roman"/>
          <w:noProof/>
          <w:lang w:eastAsia="en-US"/>
        </w:rPr>
        <w:t>mg film-coated tablets</w:t>
      </w:r>
      <w:r w:rsidR="004562D3" w:rsidRPr="00143138">
        <w:rPr>
          <w:rFonts w:ascii="Times New Roman" w:hAnsi="Times New Roman"/>
          <w:noProof/>
          <w:lang w:eastAsia="en-US"/>
        </w:rPr>
        <w:t xml:space="preserve"> </w:t>
      </w:r>
    </w:p>
    <w:p w14:paraId="3078CF71" w14:textId="77777777" w:rsidR="004562D3" w:rsidRPr="00143138" w:rsidRDefault="0098633C" w:rsidP="00B345F2">
      <w:pPr>
        <w:tabs>
          <w:tab w:val="left" w:pos="567"/>
        </w:tabs>
        <w:spacing w:after="0" w:line="240" w:lineRule="auto"/>
        <w:ind w:right="55"/>
        <w:rPr>
          <w:rFonts w:ascii="Times New Roman" w:hAnsi="Times New Roman"/>
          <w:b/>
          <w:lang w:eastAsia="en-US"/>
        </w:rPr>
      </w:pPr>
      <w:r w:rsidRPr="00143138">
        <w:rPr>
          <w:rFonts w:ascii="Times New Roman" w:hAnsi="Times New Roman"/>
          <w:noProof/>
          <w:lang w:eastAsia="en-US"/>
        </w:rPr>
        <w:t>febuxostat</w:t>
      </w:r>
      <w:r w:rsidR="004562D3" w:rsidRPr="00143138">
        <w:rPr>
          <w:rFonts w:ascii="Times New Roman" w:hAnsi="Times New Roman"/>
          <w:b/>
          <w:lang w:eastAsia="en-US"/>
        </w:rPr>
        <w:t xml:space="preserve"> </w:t>
      </w:r>
    </w:p>
    <w:p w14:paraId="25BAE7A9"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0E560E6C"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1673F86A" w14:textId="77777777" w:rsidR="004562D3" w:rsidRPr="00143138" w:rsidRDefault="004562D3"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2.</w:t>
      </w:r>
      <w:r w:rsidRPr="00143138">
        <w:rPr>
          <w:rFonts w:ascii="Times New Roman" w:hAnsi="Times New Roman"/>
          <w:b/>
          <w:noProof/>
          <w:lang w:eastAsia="en-US"/>
        </w:rPr>
        <w:tab/>
      </w:r>
      <w:r w:rsidR="0098633C" w:rsidRPr="00143138">
        <w:rPr>
          <w:rFonts w:ascii="Times New Roman" w:hAnsi="Times New Roman"/>
          <w:b/>
          <w:noProof/>
          <w:lang w:eastAsia="en-US"/>
        </w:rPr>
        <w:t>STATEMENT OF ACTIVE SUBSTANCE</w:t>
      </w:r>
    </w:p>
    <w:p w14:paraId="7A0DB04E"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7A318A35" w14:textId="77777777" w:rsidR="004562D3" w:rsidRPr="00143138" w:rsidRDefault="0098633C" w:rsidP="00B345F2">
      <w:pPr>
        <w:tabs>
          <w:tab w:val="left" w:pos="567"/>
        </w:tabs>
        <w:spacing w:after="0" w:line="240" w:lineRule="auto"/>
        <w:ind w:right="55"/>
        <w:rPr>
          <w:rFonts w:ascii="Times New Roman" w:eastAsia="Meiryo" w:hAnsi="Times New Roman"/>
        </w:rPr>
      </w:pPr>
      <w:r w:rsidRPr="00143138">
        <w:rPr>
          <w:rFonts w:ascii="Times New Roman" w:eastAsia="Meiryo" w:hAnsi="Times New Roman"/>
        </w:rPr>
        <w:t>Each tablet contains 80 mg febuxostat.</w:t>
      </w:r>
    </w:p>
    <w:p w14:paraId="5990066B" w14:textId="77777777" w:rsidR="0098633C" w:rsidRPr="00143138" w:rsidRDefault="0098633C" w:rsidP="00B345F2">
      <w:pPr>
        <w:tabs>
          <w:tab w:val="left" w:pos="567"/>
        </w:tabs>
        <w:spacing w:after="0" w:line="240" w:lineRule="auto"/>
        <w:ind w:right="55"/>
        <w:rPr>
          <w:rFonts w:ascii="Times New Roman" w:hAnsi="Times New Roman"/>
          <w:noProof/>
          <w:lang w:eastAsia="en-US"/>
        </w:rPr>
      </w:pPr>
    </w:p>
    <w:p w14:paraId="055317C2"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5FC31BA1" w14:textId="77777777" w:rsidR="004562D3" w:rsidRPr="00143138" w:rsidRDefault="004562D3"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3.</w:t>
      </w:r>
      <w:r w:rsidRPr="00143138">
        <w:rPr>
          <w:rFonts w:ascii="Times New Roman" w:hAnsi="Times New Roman"/>
          <w:b/>
          <w:noProof/>
          <w:lang w:eastAsia="en-US"/>
        </w:rPr>
        <w:tab/>
        <w:t>LIST OF EXCIPIENTS</w:t>
      </w:r>
    </w:p>
    <w:p w14:paraId="5B07EB7E" w14:textId="77777777" w:rsidR="0098633C" w:rsidRPr="00143138" w:rsidRDefault="0098633C" w:rsidP="00B345F2">
      <w:pPr>
        <w:widowControl w:val="0"/>
        <w:autoSpaceDE w:val="0"/>
        <w:autoSpaceDN w:val="0"/>
        <w:adjustRightInd w:val="0"/>
        <w:spacing w:after="0" w:line="240" w:lineRule="auto"/>
        <w:ind w:right="55"/>
        <w:rPr>
          <w:rFonts w:ascii="Times New Roman" w:hAnsi="Times New Roman"/>
          <w:noProof/>
          <w:lang w:eastAsia="en-US"/>
        </w:rPr>
      </w:pPr>
    </w:p>
    <w:p w14:paraId="59E23237" w14:textId="7A5FB3F5" w:rsidR="0098633C" w:rsidRPr="00143138" w:rsidRDefault="0098633C"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Also contains lactose.</w:t>
      </w:r>
    </w:p>
    <w:p w14:paraId="55AD41F8" w14:textId="148A5365" w:rsidR="0098633C" w:rsidRPr="00143138" w:rsidRDefault="00143CC2" w:rsidP="00B345F2">
      <w:pPr>
        <w:tabs>
          <w:tab w:val="left" w:pos="567"/>
        </w:tabs>
        <w:spacing w:after="0" w:line="240" w:lineRule="auto"/>
        <w:ind w:right="55"/>
        <w:rPr>
          <w:rFonts w:ascii="Times New Roman" w:eastAsia="Meiryo" w:hAnsi="Times New Roman"/>
        </w:rPr>
      </w:pPr>
      <w:r w:rsidRPr="00143138">
        <w:rPr>
          <w:rFonts w:ascii="Times New Roman" w:eastAsia="Meiryo" w:hAnsi="Times New Roman"/>
        </w:rPr>
        <w:t>See leaflet for further information.</w:t>
      </w:r>
    </w:p>
    <w:p w14:paraId="72C8A6B3" w14:textId="77777777" w:rsidR="00143CC2" w:rsidRPr="00143138" w:rsidRDefault="00143CC2" w:rsidP="00B345F2">
      <w:pPr>
        <w:tabs>
          <w:tab w:val="left" w:pos="567"/>
        </w:tabs>
        <w:spacing w:after="0" w:line="240" w:lineRule="auto"/>
        <w:ind w:right="55"/>
        <w:rPr>
          <w:rFonts w:ascii="Times New Roman" w:eastAsia="Meiryo" w:hAnsi="Times New Roman"/>
        </w:rPr>
      </w:pPr>
    </w:p>
    <w:p w14:paraId="16B0188A" w14:textId="77777777" w:rsidR="00143CC2" w:rsidRPr="00143138" w:rsidRDefault="00143CC2" w:rsidP="00B345F2">
      <w:pPr>
        <w:tabs>
          <w:tab w:val="left" w:pos="567"/>
        </w:tabs>
        <w:spacing w:after="0" w:line="240" w:lineRule="auto"/>
        <w:ind w:right="55"/>
        <w:rPr>
          <w:rFonts w:ascii="Times New Roman" w:hAnsi="Times New Roman"/>
          <w:noProof/>
          <w:lang w:eastAsia="en-US"/>
        </w:rPr>
      </w:pPr>
    </w:p>
    <w:p w14:paraId="7CAA352E" w14:textId="77777777" w:rsidR="004562D3" w:rsidRPr="00143138" w:rsidRDefault="004562D3"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4.</w:t>
      </w:r>
      <w:r w:rsidRPr="00143138">
        <w:rPr>
          <w:rFonts w:ascii="Times New Roman" w:hAnsi="Times New Roman"/>
          <w:b/>
          <w:noProof/>
          <w:lang w:eastAsia="en-US"/>
        </w:rPr>
        <w:tab/>
        <w:t>PHARMACEUTICAL FORM AND CONTENTS</w:t>
      </w:r>
    </w:p>
    <w:p w14:paraId="28C717C1"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78E70C45" w14:textId="77777777" w:rsidR="009575BA" w:rsidRPr="00143138" w:rsidRDefault="009575BA" w:rsidP="00B345F2">
      <w:pPr>
        <w:spacing w:after="0" w:line="240" w:lineRule="auto"/>
        <w:ind w:right="55"/>
        <w:rPr>
          <w:rFonts w:ascii="Times New Roman" w:hAnsi="Times New Roman"/>
          <w:noProof/>
          <w:snapToGrid w:val="0"/>
          <w:highlight w:val="lightGray"/>
          <w:lang w:val="de-DE" w:eastAsia="en-US"/>
        </w:rPr>
      </w:pPr>
      <w:r w:rsidRPr="00143138">
        <w:rPr>
          <w:rFonts w:ascii="Times New Roman" w:hAnsi="Times New Roman"/>
          <w:noProof/>
          <w:snapToGrid w:val="0"/>
          <w:highlight w:val="lightGray"/>
          <w:lang w:val="de-DE" w:eastAsia="en-US"/>
        </w:rPr>
        <w:t>Film-coated tablets</w:t>
      </w:r>
    </w:p>
    <w:p w14:paraId="52CEA601" w14:textId="77777777" w:rsidR="009575BA" w:rsidRPr="00143138" w:rsidRDefault="009575BA" w:rsidP="00B345F2">
      <w:pPr>
        <w:tabs>
          <w:tab w:val="left" w:pos="567"/>
        </w:tabs>
        <w:spacing w:after="0" w:line="240" w:lineRule="auto"/>
        <w:ind w:right="55"/>
        <w:rPr>
          <w:rFonts w:ascii="Times New Roman" w:eastAsia="Meiryo" w:hAnsi="Times New Roman"/>
        </w:rPr>
      </w:pPr>
    </w:p>
    <w:p w14:paraId="5CC366C7" w14:textId="77777777" w:rsidR="00122606" w:rsidRPr="00143138" w:rsidRDefault="00122606" w:rsidP="00B345F2">
      <w:pPr>
        <w:tabs>
          <w:tab w:val="left" w:pos="567"/>
        </w:tabs>
        <w:spacing w:after="0" w:line="240" w:lineRule="auto"/>
        <w:ind w:right="55"/>
        <w:rPr>
          <w:rFonts w:ascii="Times New Roman" w:hAnsi="Times New Roman"/>
          <w:i/>
          <w:noProof/>
          <w:snapToGrid w:val="0"/>
          <w:highlight w:val="lightGray"/>
          <w:lang w:val="de-DE" w:eastAsia="en-US"/>
        </w:rPr>
      </w:pPr>
      <w:r w:rsidRPr="00143138">
        <w:rPr>
          <w:rFonts w:ascii="Times New Roman" w:hAnsi="Times New Roman"/>
          <w:i/>
          <w:noProof/>
          <w:snapToGrid w:val="0"/>
          <w:highlight w:val="lightGray"/>
          <w:lang w:val="de-DE" w:eastAsia="en-US"/>
        </w:rPr>
        <w:t>[Blisters]</w:t>
      </w:r>
    </w:p>
    <w:p w14:paraId="4F4AC825" w14:textId="19ADF334" w:rsidR="009575BA" w:rsidRPr="00143138" w:rsidRDefault="009575BA" w:rsidP="00B345F2">
      <w:pPr>
        <w:tabs>
          <w:tab w:val="left" w:pos="567"/>
        </w:tabs>
        <w:spacing w:after="0" w:line="240" w:lineRule="auto"/>
        <w:ind w:right="55"/>
        <w:rPr>
          <w:rFonts w:ascii="Times New Roman" w:eastAsia="Meiryo" w:hAnsi="Times New Roman"/>
        </w:rPr>
      </w:pPr>
      <w:r w:rsidRPr="00143138">
        <w:rPr>
          <w:rFonts w:ascii="Times New Roman" w:eastAsia="Meiryo" w:hAnsi="Times New Roman"/>
        </w:rPr>
        <w:t xml:space="preserve">14 </w:t>
      </w:r>
      <w:r w:rsidR="00581794">
        <w:rPr>
          <w:rFonts w:ascii="Times New Roman" w:eastAsia="Meiryo" w:hAnsi="Times New Roman"/>
        </w:rPr>
        <w:t>f</w:t>
      </w:r>
      <w:r w:rsidRPr="00143138">
        <w:rPr>
          <w:rFonts w:ascii="Times New Roman" w:eastAsia="Meiryo" w:hAnsi="Times New Roman"/>
        </w:rPr>
        <w:t>ilm-coated tablets</w:t>
      </w:r>
    </w:p>
    <w:p w14:paraId="02ED03D8" w14:textId="7D21E9CC" w:rsidR="009575BA" w:rsidRDefault="009575BA" w:rsidP="00B345F2">
      <w:pPr>
        <w:tabs>
          <w:tab w:val="left" w:pos="567"/>
        </w:tabs>
        <w:spacing w:after="0" w:line="240" w:lineRule="auto"/>
        <w:ind w:right="55"/>
        <w:rPr>
          <w:rFonts w:ascii="Times New Roman" w:hAnsi="Times New Roman"/>
          <w:noProof/>
          <w:snapToGrid w:val="0"/>
          <w:highlight w:val="lightGray"/>
          <w:lang w:val="de-DE" w:eastAsia="en-US"/>
        </w:rPr>
      </w:pPr>
      <w:r w:rsidRPr="00143138">
        <w:rPr>
          <w:rFonts w:ascii="Times New Roman" w:hAnsi="Times New Roman"/>
          <w:noProof/>
          <w:snapToGrid w:val="0"/>
          <w:highlight w:val="lightGray"/>
          <w:lang w:val="de-DE" w:eastAsia="en-US"/>
        </w:rPr>
        <w:t xml:space="preserve">28 </w:t>
      </w:r>
      <w:r w:rsidR="00581794">
        <w:rPr>
          <w:rFonts w:ascii="Times New Roman" w:hAnsi="Times New Roman"/>
          <w:noProof/>
          <w:snapToGrid w:val="0"/>
          <w:highlight w:val="lightGray"/>
          <w:lang w:val="de-DE" w:eastAsia="en-US"/>
        </w:rPr>
        <w:t>f</w:t>
      </w:r>
      <w:r w:rsidRPr="00143138">
        <w:rPr>
          <w:rFonts w:ascii="Times New Roman" w:hAnsi="Times New Roman"/>
          <w:noProof/>
          <w:snapToGrid w:val="0"/>
          <w:highlight w:val="lightGray"/>
          <w:lang w:val="de-DE" w:eastAsia="en-US"/>
        </w:rPr>
        <w:t>ilm-coated tablets</w:t>
      </w:r>
    </w:p>
    <w:p w14:paraId="191334EB" w14:textId="6D11DA86" w:rsidR="00842986" w:rsidRPr="00143138" w:rsidRDefault="00842986" w:rsidP="00B345F2">
      <w:pPr>
        <w:tabs>
          <w:tab w:val="left" w:pos="567"/>
        </w:tabs>
        <w:spacing w:after="0" w:line="240" w:lineRule="auto"/>
        <w:ind w:right="55"/>
        <w:rPr>
          <w:rFonts w:ascii="Times New Roman" w:hAnsi="Times New Roman"/>
          <w:noProof/>
          <w:snapToGrid w:val="0"/>
          <w:highlight w:val="lightGray"/>
          <w:lang w:val="de-DE" w:eastAsia="en-US"/>
        </w:rPr>
      </w:pPr>
      <w:r>
        <w:rPr>
          <w:rFonts w:ascii="Times New Roman" w:hAnsi="Times New Roman"/>
          <w:noProof/>
          <w:snapToGrid w:val="0"/>
          <w:highlight w:val="lightGray"/>
          <w:lang w:val="de-DE" w:eastAsia="en-US"/>
        </w:rPr>
        <w:t>42 film-coated tablets</w:t>
      </w:r>
    </w:p>
    <w:p w14:paraId="59B9251F" w14:textId="62D90F2D" w:rsidR="009575BA" w:rsidRPr="00143138" w:rsidRDefault="009575BA" w:rsidP="00B345F2">
      <w:pPr>
        <w:tabs>
          <w:tab w:val="left" w:pos="567"/>
        </w:tabs>
        <w:spacing w:after="0" w:line="240" w:lineRule="auto"/>
        <w:ind w:right="55"/>
        <w:rPr>
          <w:rFonts w:ascii="Times New Roman" w:hAnsi="Times New Roman"/>
          <w:noProof/>
          <w:snapToGrid w:val="0"/>
          <w:highlight w:val="lightGray"/>
          <w:lang w:val="de-DE" w:eastAsia="en-US"/>
        </w:rPr>
      </w:pPr>
      <w:r w:rsidRPr="00143138">
        <w:rPr>
          <w:rFonts w:ascii="Times New Roman" w:hAnsi="Times New Roman"/>
          <w:noProof/>
          <w:snapToGrid w:val="0"/>
          <w:highlight w:val="lightGray"/>
          <w:lang w:val="de-DE" w:eastAsia="en-US"/>
        </w:rPr>
        <w:t xml:space="preserve">84 </w:t>
      </w:r>
      <w:r w:rsidR="00581794">
        <w:rPr>
          <w:rFonts w:ascii="Times New Roman" w:hAnsi="Times New Roman"/>
          <w:noProof/>
          <w:snapToGrid w:val="0"/>
          <w:highlight w:val="lightGray"/>
          <w:lang w:val="de-DE" w:eastAsia="en-US"/>
        </w:rPr>
        <w:t>f</w:t>
      </w:r>
      <w:r w:rsidRPr="00143138">
        <w:rPr>
          <w:rFonts w:ascii="Times New Roman" w:hAnsi="Times New Roman"/>
          <w:noProof/>
          <w:snapToGrid w:val="0"/>
          <w:highlight w:val="lightGray"/>
          <w:lang w:val="de-DE" w:eastAsia="en-US"/>
        </w:rPr>
        <w:t>ilm-coated tablets</w:t>
      </w:r>
    </w:p>
    <w:p w14:paraId="2ED2042F" w14:textId="3C281A79" w:rsidR="009575BA" w:rsidRPr="00143138" w:rsidRDefault="009575BA" w:rsidP="00B345F2">
      <w:pPr>
        <w:tabs>
          <w:tab w:val="left" w:pos="567"/>
        </w:tabs>
        <w:spacing w:after="0" w:line="240" w:lineRule="auto"/>
        <w:ind w:right="55"/>
        <w:rPr>
          <w:rFonts w:ascii="Times New Roman" w:hAnsi="Times New Roman"/>
          <w:noProof/>
          <w:snapToGrid w:val="0"/>
          <w:highlight w:val="lightGray"/>
          <w:lang w:val="de-DE" w:eastAsia="en-US"/>
        </w:rPr>
      </w:pPr>
      <w:r w:rsidRPr="00143138">
        <w:rPr>
          <w:rFonts w:ascii="Times New Roman" w:hAnsi="Times New Roman"/>
          <w:noProof/>
          <w:snapToGrid w:val="0"/>
          <w:highlight w:val="lightGray"/>
          <w:lang w:val="de-DE" w:eastAsia="en-US"/>
        </w:rPr>
        <w:t xml:space="preserve">28 x 1 </w:t>
      </w:r>
      <w:r w:rsidR="00581794">
        <w:rPr>
          <w:rFonts w:ascii="Times New Roman" w:hAnsi="Times New Roman"/>
          <w:noProof/>
          <w:snapToGrid w:val="0"/>
          <w:highlight w:val="lightGray"/>
          <w:lang w:val="de-DE" w:eastAsia="en-US"/>
        </w:rPr>
        <w:t>f</w:t>
      </w:r>
      <w:r w:rsidRPr="00143138">
        <w:rPr>
          <w:rFonts w:ascii="Times New Roman" w:hAnsi="Times New Roman"/>
          <w:noProof/>
          <w:snapToGrid w:val="0"/>
          <w:highlight w:val="lightGray"/>
          <w:lang w:val="de-DE" w:eastAsia="en-US"/>
        </w:rPr>
        <w:t>ilm-coated tablets</w:t>
      </w:r>
    </w:p>
    <w:p w14:paraId="49F75B76" w14:textId="698C67BA" w:rsidR="009575BA" w:rsidRPr="00143138" w:rsidRDefault="009575BA" w:rsidP="00B345F2">
      <w:pPr>
        <w:tabs>
          <w:tab w:val="left" w:pos="567"/>
        </w:tabs>
        <w:spacing w:after="0" w:line="240" w:lineRule="auto"/>
        <w:ind w:right="55"/>
        <w:rPr>
          <w:rFonts w:ascii="Times New Roman" w:hAnsi="Times New Roman"/>
          <w:noProof/>
          <w:snapToGrid w:val="0"/>
          <w:highlight w:val="lightGray"/>
          <w:lang w:val="de-DE" w:eastAsia="en-US"/>
        </w:rPr>
      </w:pPr>
      <w:r w:rsidRPr="00143138">
        <w:rPr>
          <w:rFonts w:ascii="Times New Roman" w:hAnsi="Times New Roman"/>
          <w:noProof/>
          <w:snapToGrid w:val="0"/>
          <w:highlight w:val="lightGray"/>
          <w:lang w:val="de-DE" w:eastAsia="en-US"/>
        </w:rPr>
        <w:t xml:space="preserve">28 </w:t>
      </w:r>
      <w:r w:rsidR="00581794">
        <w:rPr>
          <w:rFonts w:ascii="Times New Roman" w:hAnsi="Times New Roman"/>
          <w:noProof/>
          <w:snapToGrid w:val="0"/>
          <w:highlight w:val="lightGray"/>
          <w:lang w:val="de-DE" w:eastAsia="en-US"/>
        </w:rPr>
        <w:t>f</w:t>
      </w:r>
      <w:r w:rsidRPr="00143138">
        <w:rPr>
          <w:rFonts w:ascii="Times New Roman" w:hAnsi="Times New Roman"/>
          <w:noProof/>
          <w:snapToGrid w:val="0"/>
          <w:highlight w:val="lightGray"/>
          <w:lang w:val="de-DE" w:eastAsia="en-US"/>
        </w:rPr>
        <w:t>ilm-coated tablets (calendar)</w:t>
      </w:r>
    </w:p>
    <w:p w14:paraId="317C9649" w14:textId="4A742742" w:rsidR="009575BA" w:rsidRPr="00143138" w:rsidRDefault="009575BA" w:rsidP="00B345F2">
      <w:pPr>
        <w:tabs>
          <w:tab w:val="left" w:pos="567"/>
        </w:tabs>
        <w:spacing w:after="0" w:line="240" w:lineRule="auto"/>
        <w:ind w:right="55"/>
        <w:rPr>
          <w:rFonts w:ascii="Times New Roman" w:hAnsi="Times New Roman"/>
          <w:noProof/>
          <w:snapToGrid w:val="0"/>
          <w:lang w:val="de-DE" w:eastAsia="en-US"/>
        </w:rPr>
      </w:pPr>
      <w:r w:rsidRPr="00143138">
        <w:rPr>
          <w:rFonts w:ascii="Times New Roman" w:hAnsi="Times New Roman"/>
          <w:noProof/>
          <w:snapToGrid w:val="0"/>
          <w:highlight w:val="lightGray"/>
          <w:lang w:val="de-DE" w:eastAsia="en-US"/>
        </w:rPr>
        <w:t xml:space="preserve">84 </w:t>
      </w:r>
      <w:r w:rsidR="00581794">
        <w:rPr>
          <w:rFonts w:ascii="Times New Roman" w:hAnsi="Times New Roman"/>
          <w:noProof/>
          <w:snapToGrid w:val="0"/>
          <w:highlight w:val="lightGray"/>
          <w:lang w:val="de-DE" w:eastAsia="en-US"/>
        </w:rPr>
        <w:t>f</w:t>
      </w:r>
      <w:r w:rsidRPr="00143138">
        <w:rPr>
          <w:rFonts w:ascii="Times New Roman" w:hAnsi="Times New Roman"/>
          <w:noProof/>
          <w:snapToGrid w:val="0"/>
          <w:highlight w:val="lightGray"/>
          <w:lang w:val="de-DE" w:eastAsia="en-US"/>
        </w:rPr>
        <w:t>ilm-coated tablets (calendar)</w:t>
      </w:r>
    </w:p>
    <w:p w14:paraId="139E2EE3" w14:textId="77777777" w:rsidR="009575BA" w:rsidRPr="00143138" w:rsidRDefault="009575BA" w:rsidP="00B345F2">
      <w:pPr>
        <w:tabs>
          <w:tab w:val="left" w:pos="567"/>
        </w:tabs>
        <w:spacing w:after="0" w:line="240" w:lineRule="auto"/>
        <w:ind w:right="55"/>
        <w:rPr>
          <w:rFonts w:ascii="Times New Roman" w:hAnsi="Times New Roman"/>
          <w:noProof/>
          <w:snapToGrid w:val="0"/>
          <w:lang w:val="de-DE" w:eastAsia="en-US"/>
        </w:rPr>
      </w:pPr>
    </w:p>
    <w:p w14:paraId="36796F11" w14:textId="77777777" w:rsidR="00122606" w:rsidRPr="00143138" w:rsidRDefault="00122606" w:rsidP="00B345F2">
      <w:pPr>
        <w:tabs>
          <w:tab w:val="left" w:pos="567"/>
        </w:tabs>
        <w:spacing w:after="0" w:line="240" w:lineRule="auto"/>
        <w:ind w:right="55"/>
        <w:rPr>
          <w:rFonts w:ascii="Times New Roman" w:hAnsi="Times New Roman"/>
          <w:i/>
          <w:noProof/>
          <w:snapToGrid w:val="0"/>
          <w:highlight w:val="lightGray"/>
          <w:lang w:val="de-DE" w:eastAsia="en-US"/>
        </w:rPr>
      </w:pPr>
      <w:r w:rsidRPr="00143138">
        <w:rPr>
          <w:rFonts w:ascii="Times New Roman" w:hAnsi="Times New Roman"/>
          <w:i/>
          <w:noProof/>
          <w:snapToGrid w:val="0"/>
          <w:highlight w:val="lightGray"/>
          <w:lang w:val="de-DE" w:eastAsia="en-US"/>
        </w:rPr>
        <w:t>[Bottles]</w:t>
      </w:r>
    </w:p>
    <w:p w14:paraId="6BA6A648" w14:textId="6512DCE6" w:rsidR="00DB3047" w:rsidRPr="00143138" w:rsidRDefault="009575BA" w:rsidP="00B345F2">
      <w:pPr>
        <w:tabs>
          <w:tab w:val="left" w:pos="567"/>
        </w:tabs>
        <w:spacing w:after="0" w:line="240" w:lineRule="auto"/>
        <w:ind w:right="55"/>
        <w:rPr>
          <w:rFonts w:ascii="Times New Roman" w:hAnsi="Times New Roman"/>
          <w:noProof/>
          <w:snapToGrid w:val="0"/>
          <w:highlight w:val="lightGray"/>
          <w:lang w:val="de-DE" w:eastAsia="en-US"/>
        </w:rPr>
      </w:pPr>
      <w:r w:rsidRPr="00143138">
        <w:rPr>
          <w:rFonts w:ascii="Times New Roman" w:hAnsi="Times New Roman"/>
          <w:noProof/>
          <w:snapToGrid w:val="0"/>
          <w:highlight w:val="lightGray"/>
          <w:lang w:val="de-DE" w:eastAsia="en-US"/>
        </w:rPr>
        <w:t xml:space="preserve">28 </w:t>
      </w:r>
      <w:r w:rsidR="00581794">
        <w:rPr>
          <w:rFonts w:ascii="Times New Roman" w:hAnsi="Times New Roman"/>
          <w:noProof/>
          <w:snapToGrid w:val="0"/>
          <w:highlight w:val="lightGray"/>
          <w:lang w:val="de-DE" w:eastAsia="en-US"/>
        </w:rPr>
        <w:t>f</w:t>
      </w:r>
      <w:r w:rsidRPr="00143138">
        <w:rPr>
          <w:rFonts w:ascii="Times New Roman" w:hAnsi="Times New Roman"/>
          <w:noProof/>
          <w:snapToGrid w:val="0"/>
          <w:highlight w:val="lightGray"/>
          <w:lang w:val="de-DE" w:eastAsia="en-US"/>
        </w:rPr>
        <w:t xml:space="preserve">ilm-coated tablets </w:t>
      </w:r>
    </w:p>
    <w:p w14:paraId="73460074" w14:textId="1FB1602A" w:rsidR="009575BA" w:rsidRPr="00143138" w:rsidRDefault="009575BA" w:rsidP="00B345F2">
      <w:pPr>
        <w:tabs>
          <w:tab w:val="left" w:pos="567"/>
        </w:tabs>
        <w:spacing w:after="0" w:line="240" w:lineRule="auto"/>
        <w:ind w:right="55"/>
        <w:rPr>
          <w:rFonts w:ascii="Times New Roman" w:hAnsi="Times New Roman"/>
          <w:noProof/>
          <w:snapToGrid w:val="0"/>
          <w:highlight w:val="lightGray"/>
          <w:lang w:val="de-DE" w:eastAsia="en-US"/>
        </w:rPr>
      </w:pPr>
      <w:r w:rsidRPr="00143138">
        <w:rPr>
          <w:rFonts w:ascii="Times New Roman" w:hAnsi="Times New Roman"/>
          <w:noProof/>
          <w:snapToGrid w:val="0"/>
          <w:highlight w:val="lightGray"/>
          <w:lang w:val="de-DE" w:eastAsia="en-US"/>
        </w:rPr>
        <w:t xml:space="preserve">84 </w:t>
      </w:r>
      <w:r w:rsidR="00581794">
        <w:rPr>
          <w:rFonts w:ascii="Times New Roman" w:hAnsi="Times New Roman"/>
          <w:noProof/>
          <w:snapToGrid w:val="0"/>
          <w:highlight w:val="lightGray"/>
          <w:lang w:val="de-DE" w:eastAsia="en-US"/>
        </w:rPr>
        <w:t>f</w:t>
      </w:r>
      <w:r w:rsidRPr="00143138">
        <w:rPr>
          <w:rFonts w:ascii="Times New Roman" w:hAnsi="Times New Roman"/>
          <w:noProof/>
          <w:snapToGrid w:val="0"/>
          <w:highlight w:val="lightGray"/>
          <w:lang w:val="de-DE" w:eastAsia="en-US"/>
        </w:rPr>
        <w:t xml:space="preserve">ilm-coated tablets </w:t>
      </w:r>
    </w:p>
    <w:p w14:paraId="5F8C5C59" w14:textId="77777777" w:rsidR="00143CC2" w:rsidRPr="00143138" w:rsidRDefault="00143CC2" w:rsidP="00B345F2">
      <w:pPr>
        <w:tabs>
          <w:tab w:val="left" w:pos="567"/>
        </w:tabs>
        <w:spacing w:after="0" w:line="240" w:lineRule="auto"/>
        <w:ind w:right="55"/>
        <w:rPr>
          <w:rFonts w:ascii="Times New Roman" w:eastAsia="Meiryo" w:hAnsi="Times New Roman"/>
        </w:rPr>
      </w:pPr>
    </w:p>
    <w:p w14:paraId="26BFA610" w14:textId="77777777" w:rsidR="00143CC2" w:rsidRPr="00143138" w:rsidRDefault="00143CC2" w:rsidP="00B345F2">
      <w:pPr>
        <w:tabs>
          <w:tab w:val="left" w:pos="567"/>
        </w:tabs>
        <w:spacing w:after="0" w:line="240" w:lineRule="auto"/>
        <w:ind w:right="55"/>
        <w:rPr>
          <w:rFonts w:ascii="Times New Roman" w:hAnsi="Times New Roman"/>
          <w:noProof/>
          <w:lang w:eastAsia="en-US"/>
        </w:rPr>
      </w:pPr>
    </w:p>
    <w:p w14:paraId="21528496" w14:textId="77777777" w:rsidR="004562D3" w:rsidRPr="00143138" w:rsidRDefault="004562D3"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5.</w:t>
      </w:r>
      <w:r w:rsidRPr="00143138">
        <w:rPr>
          <w:rFonts w:ascii="Times New Roman" w:hAnsi="Times New Roman"/>
          <w:b/>
          <w:noProof/>
          <w:lang w:eastAsia="en-US"/>
        </w:rPr>
        <w:tab/>
        <w:t>METHOD AND ROUTE(S) OF ADMINISTRATION</w:t>
      </w:r>
    </w:p>
    <w:p w14:paraId="75B540FC"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458B033A" w14:textId="77777777" w:rsidR="00143CC2" w:rsidRPr="00143138" w:rsidRDefault="00143CC2" w:rsidP="00B345F2">
      <w:pPr>
        <w:tabs>
          <w:tab w:val="left" w:pos="567"/>
        </w:tabs>
        <w:spacing w:after="0" w:line="240" w:lineRule="auto"/>
        <w:ind w:right="55"/>
        <w:rPr>
          <w:rFonts w:ascii="Times New Roman" w:eastAsia="Meiryo" w:hAnsi="Times New Roman"/>
        </w:rPr>
      </w:pPr>
      <w:r w:rsidRPr="00143138">
        <w:rPr>
          <w:rFonts w:ascii="Times New Roman" w:eastAsia="Meiryo" w:hAnsi="Times New Roman"/>
        </w:rPr>
        <w:t>For oral use.</w:t>
      </w:r>
    </w:p>
    <w:p w14:paraId="01078F55" w14:textId="77777777" w:rsidR="00143CC2" w:rsidRPr="00143138" w:rsidRDefault="00143CC2" w:rsidP="00B345F2">
      <w:pPr>
        <w:tabs>
          <w:tab w:val="left" w:pos="567"/>
        </w:tabs>
        <w:spacing w:after="0" w:line="240" w:lineRule="auto"/>
        <w:ind w:right="55"/>
        <w:rPr>
          <w:rFonts w:ascii="Times New Roman" w:eastAsia="Meiryo" w:hAnsi="Times New Roman"/>
        </w:rPr>
      </w:pPr>
      <w:r w:rsidRPr="00143138">
        <w:rPr>
          <w:rFonts w:ascii="Times New Roman" w:eastAsia="Meiryo" w:hAnsi="Times New Roman"/>
        </w:rPr>
        <w:t>Read the package leaflet before use.</w:t>
      </w:r>
    </w:p>
    <w:p w14:paraId="1A125964"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4CFC1CEE"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7EEEC65D" w14:textId="77777777" w:rsidR="004562D3" w:rsidRPr="00143138" w:rsidRDefault="004562D3"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6.</w:t>
      </w:r>
      <w:r w:rsidRPr="00143138">
        <w:rPr>
          <w:rFonts w:ascii="Times New Roman" w:hAnsi="Times New Roman"/>
          <w:b/>
          <w:noProof/>
          <w:lang w:eastAsia="en-US"/>
        </w:rPr>
        <w:tab/>
        <w:t>SPECIAL WARNING THAT THE MEDICINAL PRODUCT MUST BE STORED OUT OF THE SIGHT AND REACH OF CHILDREN</w:t>
      </w:r>
    </w:p>
    <w:p w14:paraId="293CD586"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1DD83359" w14:textId="77777777" w:rsidR="004562D3" w:rsidRPr="00143138" w:rsidRDefault="004562D3" w:rsidP="00B345F2">
      <w:pP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noProof/>
          <w:lang w:eastAsia="en-US"/>
        </w:rPr>
        <w:t>Keep out of the sight and reach of children.</w:t>
      </w:r>
    </w:p>
    <w:p w14:paraId="0A36A39E"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6D2FA668"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580FE4F5" w14:textId="77777777" w:rsidR="004562D3" w:rsidRPr="00143138" w:rsidRDefault="004562D3"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7.</w:t>
      </w:r>
      <w:r w:rsidRPr="00143138">
        <w:rPr>
          <w:rFonts w:ascii="Times New Roman" w:hAnsi="Times New Roman"/>
          <w:b/>
          <w:noProof/>
          <w:lang w:eastAsia="en-US"/>
        </w:rPr>
        <w:tab/>
        <w:t>OTHER SPECIAL WARNING(S), IF NECESSARY</w:t>
      </w:r>
    </w:p>
    <w:p w14:paraId="74CF6A89"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5436FA50" w14:textId="77777777" w:rsidR="004562D3" w:rsidRPr="00143138" w:rsidRDefault="004562D3" w:rsidP="00B345F2">
      <w:pPr>
        <w:tabs>
          <w:tab w:val="left" w:pos="567"/>
          <w:tab w:val="left" w:pos="749"/>
        </w:tabs>
        <w:spacing w:after="0" w:line="240" w:lineRule="auto"/>
        <w:ind w:right="55"/>
        <w:rPr>
          <w:rFonts w:ascii="Times New Roman" w:hAnsi="Times New Roman"/>
          <w:lang w:eastAsia="en-US"/>
        </w:rPr>
      </w:pPr>
    </w:p>
    <w:p w14:paraId="5C2DA24E" w14:textId="77777777" w:rsidR="004562D3" w:rsidRPr="00143138" w:rsidRDefault="004562D3" w:rsidP="00B345F2">
      <w:pPr>
        <w:tabs>
          <w:tab w:val="left" w:pos="567"/>
          <w:tab w:val="left" w:pos="749"/>
        </w:tabs>
        <w:spacing w:after="0" w:line="240" w:lineRule="auto"/>
        <w:ind w:right="55"/>
        <w:rPr>
          <w:rFonts w:ascii="Times New Roman" w:hAnsi="Times New Roman"/>
          <w:lang w:eastAsia="en-US"/>
        </w:rPr>
      </w:pPr>
    </w:p>
    <w:p w14:paraId="5DB882F8" w14:textId="77777777" w:rsidR="004562D3" w:rsidRPr="00143138" w:rsidRDefault="004562D3"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lang w:eastAsia="en-US"/>
        </w:rPr>
      </w:pPr>
      <w:r w:rsidRPr="00143138">
        <w:rPr>
          <w:rFonts w:ascii="Times New Roman" w:hAnsi="Times New Roman"/>
          <w:b/>
          <w:lang w:eastAsia="en-US"/>
        </w:rPr>
        <w:t>8.</w:t>
      </w:r>
      <w:r w:rsidRPr="00143138">
        <w:rPr>
          <w:rFonts w:ascii="Times New Roman" w:hAnsi="Times New Roman"/>
          <w:b/>
          <w:lang w:eastAsia="en-US"/>
        </w:rPr>
        <w:tab/>
        <w:t>EXPIRY DATE</w:t>
      </w:r>
    </w:p>
    <w:p w14:paraId="0A854EDF" w14:textId="77777777" w:rsidR="004562D3" w:rsidRPr="00143138" w:rsidRDefault="004562D3" w:rsidP="00B345F2">
      <w:pPr>
        <w:tabs>
          <w:tab w:val="left" w:pos="567"/>
        </w:tabs>
        <w:spacing w:after="0" w:line="240" w:lineRule="auto"/>
        <w:ind w:right="55"/>
        <w:rPr>
          <w:rFonts w:ascii="Times New Roman" w:hAnsi="Times New Roman"/>
          <w:lang w:eastAsia="en-US"/>
        </w:rPr>
      </w:pPr>
    </w:p>
    <w:p w14:paraId="372F6E45" w14:textId="77777777" w:rsidR="004562D3" w:rsidRPr="00143138" w:rsidRDefault="00143CC2" w:rsidP="00B345F2">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EXP</w:t>
      </w:r>
    </w:p>
    <w:p w14:paraId="31A61BD1" w14:textId="77777777" w:rsidR="00710C68" w:rsidRPr="00143138" w:rsidRDefault="00710C68" w:rsidP="00710C68">
      <w:pPr>
        <w:tabs>
          <w:tab w:val="left" w:pos="567"/>
        </w:tabs>
        <w:spacing w:after="0" w:line="240" w:lineRule="auto"/>
        <w:ind w:right="55"/>
        <w:rPr>
          <w:rFonts w:ascii="Times New Roman" w:hAnsi="Times New Roman"/>
          <w:noProof/>
          <w:lang w:eastAsia="en-US"/>
        </w:rPr>
      </w:pPr>
      <w:r w:rsidRPr="00143138">
        <w:rPr>
          <w:rFonts w:ascii="Times New Roman" w:hAnsi="Times New Roman"/>
          <w:noProof/>
          <w:highlight w:val="lightGray"/>
          <w:lang w:eastAsia="en-US"/>
        </w:rPr>
        <w:t>For bottles:</w:t>
      </w:r>
      <w:r w:rsidRPr="00143138">
        <w:rPr>
          <w:rFonts w:ascii="Times New Roman" w:hAnsi="Times New Roman"/>
          <w:noProof/>
          <w:lang w:eastAsia="en-US"/>
        </w:rPr>
        <w:t xml:space="preserve"> After first opening use within 180 days</w:t>
      </w:r>
    </w:p>
    <w:p w14:paraId="4C85F718" w14:textId="77777777" w:rsidR="00143CC2" w:rsidRPr="00143138" w:rsidRDefault="00143CC2" w:rsidP="00B345F2">
      <w:pPr>
        <w:tabs>
          <w:tab w:val="left" w:pos="567"/>
        </w:tabs>
        <w:spacing w:after="0" w:line="240" w:lineRule="auto"/>
        <w:ind w:right="55"/>
        <w:rPr>
          <w:rFonts w:ascii="Times New Roman" w:hAnsi="Times New Roman"/>
          <w:noProof/>
          <w:lang w:eastAsia="en-US"/>
        </w:rPr>
      </w:pPr>
    </w:p>
    <w:p w14:paraId="4A652936" w14:textId="77777777" w:rsidR="00B345F2" w:rsidRPr="00143138" w:rsidRDefault="00B345F2" w:rsidP="00B345F2">
      <w:pPr>
        <w:tabs>
          <w:tab w:val="left" w:pos="567"/>
        </w:tabs>
        <w:spacing w:after="0" w:line="240" w:lineRule="auto"/>
        <w:ind w:right="55"/>
        <w:rPr>
          <w:rFonts w:ascii="Times New Roman" w:hAnsi="Times New Roman"/>
          <w:noProof/>
          <w:lang w:eastAsia="en-US"/>
        </w:rPr>
      </w:pPr>
    </w:p>
    <w:p w14:paraId="25EAE020" w14:textId="77777777" w:rsidR="004562D3" w:rsidRPr="00143138" w:rsidRDefault="004562D3" w:rsidP="00B345F2">
      <w:pPr>
        <w:keepNext/>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9.</w:t>
      </w:r>
      <w:r w:rsidRPr="00143138">
        <w:rPr>
          <w:rFonts w:ascii="Times New Roman" w:hAnsi="Times New Roman"/>
          <w:b/>
          <w:noProof/>
          <w:lang w:eastAsia="en-US"/>
        </w:rPr>
        <w:tab/>
        <w:t>SPECIAL STORAGE CONDITIONS</w:t>
      </w:r>
    </w:p>
    <w:p w14:paraId="3EA4E77E"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5751ABA2" w14:textId="77777777" w:rsidR="00710C68" w:rsidRPr="00143138" w:rsidRDefault="00710C68" w:rsidP="00B345F2">
      <w:pPr>
        <w:tabs>
          <w:tab w:val="left" w:pos="567"/>
        </w:tabs>
        <w:spacing w:after="0" w:line="240" w:lineRule="auto"/>
        <w:ind w:right="55"/>
        <w:rPr>
          <w:rFonts w:ascii="Times New Roman" w:hAnsi="Times New Roman"/>
          <w:noProof/>
          <w:lang w:eastAsia="en-US"/>
        </w:rPr>
      </w:pPr>
    </w:p>
    <w:p w14:paraId="73323E0A"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6982FDD1" w14:textId="77777777" w:rsidR="004562D3" w:rsidRPr="00143138" w:rsidRDefault="004562D3"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10.</w:t>
      </w:r>
      <w:r w:rsidRPr="00143138">
        <w:rPr>
          <w:rFonts w:ascii="Times New Roman" w:hAnsi="Times New Roman"/>
          <w:b/>
          <w:noProof/>
          <w:lang w:eastAsia="en-US"/>
        </w:rPr>
        <w:tab/>
        <w:t>SPECIAL PRECAUTIONS FOR DISPOSAL OF UNUSED MEDICINAL PRODUCTS OR WASTE MATERIALS DERIVED FROM SUCH MEDICINAL PRODUCTS, IF APPROPRIATE</w:t>
      </w:r>
    </w:p>
    <w:p w14:paraId="61502240"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5A3EDD98"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38C80316" w14:textId="77777777" w:rsidR="00143CC2" w:rsidRPr="00143138" w:rsidRDefault="00143CC2" w:rsidP="00B345F2">
      <w:pPr>
        <w:tabs>
          <w:tab w:val="left" w:pos="567"/>
        </w:tabs>
        <w:spacing w:after="0" w:line="240" w:lineRule="auto"/>
        <w:ind w:right="55"/>
        <w:rPr>
          <w:rFonts w:ascii="Times New Roman" w:hAnsi="Times New Roman"/>
          <w:noProof/>
          <w:lang w:eastAsia="en-US"/>
        </w:rPr>
      </w:pPr>
    </w:p>
    <w:p w14:paraId="6C2B27ED" w14:textId="77777777" w:rsidR="004562D3" w:rsidRPr="00143138" w:rsidRDefault="004562D3"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11.</w:t>
      </w:r>
      <w:r w:rsidRPr="00143138">
        <w:rPr>
          <w:rFonts w:ascii="Times New Roman" w:hAnsi="Times New Roman"/>
          <w:b/>
          <w:noProof/>
          <w:lang w:eastAsia="en-US"/>
        </w:rPr>
        <w:tab/>
        <w:t>NAME AND ADDRESS OF THE MARKETING AUTHORISATION HOLDER</w:t>
      </w:r>
    </w:p>
    <w:p w14:paraId="4EA78D22"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0CDE29B2" w14:textId="77777777" w:rsidR="00143CC2" w:rsidRPr="00143138" w:rsidRDefault="00143CC2" w:rsidP="00B345F2">
      <w:pPr>
        <w:spacing w:after="0" w:line="240" w:lineRule="auto"/>
        <w:ind w:right="55"/>
        <w:rPr>
          <w:rFonts w:ascii="Times New Roman" w:hAnsi="Times New Roman"/>
          <w:lang w:val="de-AT"/>
        </w:rPr>
      </w:pPr>
      <w:r w:rsidRPr="00143138">
        <w:rPr>
          <w:rFonts w:ascii="Times New Roman" w:hAnsi="Times New Roman"/>
          <w:lang w:val="de-AT"/>
        </w:rPr>
        <w:t>Mylan S.A.S.</w:t>
      </w:r>
    </w:p>
    <w:p w14:paraId="41F24B0F" w14:textId="77777777" w:rsidR="00143CC2" w:rsidRPr="00143138" w:rsidRDefault="00143CC2" w:rsidP="00B345F2">
      <w:pPr>
        <w:spacing w:after="0" w:line="240" w:lineRule="auto"/>
        <w:ind w:right="55"/>
        <w:rPr>
          <w:rFonts w:ascii="Times New Roman" w:hAnsi="Times New Roman"/>
          <w:lang w:val="de-AT"/>
        </w:rPr>
      </w:pPr>
      <w:r w:rsidRPr="00143138">
        <w:rPr>
          <w:rFonts w:ascii="Times New Roman" w:hAnsi="Times New Roman"/>
          <w:lang w:val="de-AT"/>
        </w:rPr>
        <w:t>117 Allee des Parcs</w:t>
      </w:r>
    </w:p>
    <w:p w14:paraId="07365D89" w14:textId="77777777" w:rsidR="00143CC2" w:rsidRPr="00143138" w:rsidRDefault="00143CC2" w:rsidP="00B345F2">
      <w:pPr>
        <w:spacing w:after="0" w:line="240" w:lineRule="auto"/>
        <w:ind w:right="55"/>
        <w:rPr>
          <w:rFonts w:ascii="Times New Roman" w:hAnsi="Times New Roman"/>
        </w:rPr>
      </w:pPr>
      <w:r w:rsidRPr="00143138">
        <w:rPr>
          <w:rFonts w:ascii="Times New Roman" w:hAnsi="Times New Roman"/>
        </w:rPr>
        <w:t>69 800 Saint Priest</w:t>
      </w:r>
    </w:p>
    <w:p w14:paraId="4BAF1780" w14:textId="77777777" w:rsidR="00143CC2" w:rsidRPr="00143138" w:rsidRDefault="00143CC2" w:rsidP="00B345F2">
      <w:pPr>
        <w:spacing w:after="0" w:line="240" w:lineRule="auto"/>
        <w:ind w:right="55"/>
        <w:rPr>
          <w:rFonts w:ascii="Times New Roman" w:hAnsi="Times New Roman"/>
        </w:rPr>
      </w:pPr>
      <w:r w:rsidRPr="00143138">
        <w:rPr>
          <w:rFonts w:ascii="Times New Roman" w:hAnsi="Times New Roman"/>
        </w:rPr>
        <w:t>France</w:t>
      </w:r>
    </w:p>
    <w:p w14:paraId="17257553"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1312B33E"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4F730CF1" w14:textId="77777777" w:rsidR="004562D3" w:rsidRPr="00143138" w:rsidRDefault="004562D3"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12.</w:t>
      </w:r>
      <w:r w:rsidRPr="00143138">
        <w:rPr>
          <w:rFonts w:ascii="Times New Roman" w:hAnsi="Times New Roman"/>
          <w:b/>
          <w:noProof/>
          <w:lang w:eastAsia="en-US"/>
        </w:rPr>
        <w:tab/>
        <w:t xml:space="preserve">MARKETING AUTHORISATION NUMBER(S) </w:t>
      </w:r>
    </w:p>
    <w:p w14:paraId="0BC454F8"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6B669C23" w14:textId="77777777" w:rsidR="0041589A" w:rsidRDefault="0041589A" w:rsidP="00B345F2">
      <w:pPr>
        <w:tabs>
          <w:tab w:val="left" w:pos="567"/>
        </w:tabs>
        <w:spacing w:after="0" w:line="240" w:lineRule="auto"/>
        <w:ind w:right="55"/>
        <w:rPr>
          <w:rFonts w:ascii="Times New Roman" w:hAnsi="Times New Roman"/>
          <w:noProof/>
          <w:lang w:eastAsia="en-US"/>
        </w:rPr>
      </w:pPr>
      <w:r w:rsidRPr="0041589A">
        <w:rPr>
          <w:rFonts w:ascii="Times New Roman" w:hAnsi="Times New Roman"/>
          <w:noProof/>
          <w:lang w:eastAsia="en-US"/>
        </w:rPr>
        <w:t>EU/1/17/1194/001</w:t>
      </w:r>
    </w:p>
    <w:p w14:paraId="1BB32E4C" w14:textId="6CF6AFAA" w:rsidR="0041589A" w:rsidRPr="00A27F02" w:rsidRDefault="0041589A" w:rsidP="00B345F2">
      <w:pPr>
        <w:tabs>
          <w:tab w:val="left" w:pos="567"/>
        </w:tabs>
        <w:spacing w:after="0" w:line="240" w:lineRule="auto"/>
        <w:ind w:right="55"/>
        <w:rPr>
          <w:rFonts w:ascii="Times New Roman" w:hAnsi="Times New Roman"/>
          <w:noProof/>
          <w:highlight w:val="lightGray"/>
          <w:lang w:eastAsia="en-US"/>
        </w:rPr>
      </w:pPr>
      <w:r w:rsidRPr="00A27F02">
        <w:rPr>
          <w:rFonts w:ascii="Times New Roman" w:hAnsi="Times New Roman"/>
          <w:noProof/>
          <w:highlight w:val="lightGray"/>
          <w:lang w:eastAsia="en-US"/>
        </w:rPr>
        <w:t>EU/1/17/1194/002</w:t>
      </w:r>
    </w:p>
    <w:p w14:paraId="55D87B15" w14:textId="754BAF1A" w:rsidR="0041589A" w:rsidRPr="00A27F02" w:rsidRDefault="0041589A" w:rsidP="00B345F2">
      <w:pPr>
        <w:tabs>
          <w:tab w:val="left" w:pos="567"/>
        </w:tabs>
        <w:spacing w:after="0" w:line="240" w:lineRule="auto"/>
        <w:ind w:right="55"/>
        <w:rPr>
          <w:rFonts w:ascii="Times New Roman" w:hAnsi="Times New Roman"/>
          <w:noProof/>
          <w:highlight w:val="lightGray"/>
          <w:lang w:eastAsia="en-US"/>
        </w:rPr>
      </w:pPr>
      <w:r w:rsidRPr="00A27F02">
        <w:rPr>
          <w:rFonts w:ascii="Times New Roman" w:hAnsi="Times New Roman"/>
          <w:noProof/>
          <w:highlight w:val="lightGray"/>
          <w:lang w:eastAsia="en-US"/>
        </w:rPr>
        <w:t>EU/1/17/1194/003</w:t>
      </w:r>
    </w:p>
    <w:p w14:paraId="516A47A7" w14:textId="19D5FC5D" w:rsidR="0041589A" w:rsidRPr="00A27F02" w:rsidRDefault="0041589A" w:rsidP="00B345F2">
      <w:pPr>
        <w:tabs>
          <w:tab w:val="left" w:pos="567"/>
        </w:tabs>
        <w:spacing w:after="0" w:line="240" w:lineRule="auto"/>
        <w:ind w:right="55"/>
        <w:rPr>
          <w:rFonts w:ascii="Times New Roman" w:hAnsi="Times New Roman"/>
          <w:noProof/>
          <w:highlight w:val="lightGray"/>
          <w:lang w:eastAsia="en-US"/>
        </w:rPr>
      </w:pPr>
      <w:r w:rsidRPr="00A27F02">
        <w:rPr>
          <w:rFonts w:ascii="Times New Roman" w:hAnsi="Times New Roman"/>
          <w:noProof/>
          <w:highlight w:val="lightGray"/>
          <w:lang w:eastAsia="en-US"/>
        </w:rPr>
        <w:t>EU/1/17/1194/004</w:t>
      </w:r>
    </w:p>
    <w:p w14:paraId="77808E0A" w14:textId="0167D66B" w:rsidR="0041589A" w:rsidRPr="00A27F02" w:rsidRDefault="0041589A" w:rsidP="00B345F2">
      <w:pPr>
        <w:tabs>
          <w:tab w:val="left" w:pos="567"/>
        </w:tabs>
        <w:spacing w:after="0" w:line="240" w:lineRule="auto"/>
        <w:ind w:right="55"/>
        <w:rPr>
          <w:rFonts w:ascii="Times New Roman" w:hAnsi="Times New Roman"/>
          <w:noProof/>
          <w:highlight w:val="lightGray"/>
          <w:lang w:eastAsia="en-US"/>
        </w:rPr>
      </w:pPr>
      <w:r w:rsidRPr="00A27F02">
        <w:rPr>
          <w:rFonts w:ascii="Times New Roman" w:hAnsi="Times New Roman"/>
          <w:noProof/>
          <w:highlight w:val="lightGray"/>
          <w:lang w:eastAsia="en-US"/>
        </w:rPr>
        <w:t>EU/1/17/1194/005</w:t>
      </w:r>
    </w:p>
    <w:p w14:paraId="4C95C032" w14:textId="41247D47" w:rsidR="0041589A" w:rsidRPr="00A27F02" w:rsidRDefault="0041589A" w:rsidP="00B345F2">
      <w:pPr>
        <w:tabs>
          <w:tab w:val="left" w:pos="567"/>
        </w:tabs>
        <w:spacing w:after="0" w:line="240" w:lineRule="auto"/>
        <w:ind w:right="55"/>
        <w:rPr>
          <w:rFonts w:ascii="Times New Roman" w:hAnsi="Times New Roman"/>
          <w:noProof/>
          <w:highlight w:val="lightGray"/>
          <w:lang w:eastAsia="en-US"/>
        </w:rPr>
      </w:pPr>
      <w:r w:rsidRPr="00A27F02">
        <w:rPr>
          <w:rFonts w:ascii="Times New Roman" w:hAnsi="Times New Roman"/>
          <w:noProof/>
          <w:highlight w:val="lightGray"/>
          <w:lang w:eastAsia="en-US"/>
        </w:rPr>
        <w:t>EU/1/17/1194/006</w:t>
      </w:r>
    </w:p>
    <w:p w14:paraId="0A1ACC83" w14:textId="12A77131" w:rsidR="0041589A" w:rsidRPr="00A27F02" w:rsidRDefault="0041589A" w:rsidP="00B345F2">
      <w:pPr>
        <w:tabs>
          <w:tab w:val="left" w:pos="567"/>
        </w:tabs>
        <w:spacing w:after="0" w:line="240" w:lineRule="auto"/>
        <w:ind w:right="55"/>
        <w:rPr>
          <w:rFonts w:ascii="Times New Roman" w:hAnsi="Times New Roman"/>
          <w:noProof/>
          <w:highlight w:val="lightGray"/>
          <w:lang w:eastAsia="en-US"/>
        </w:rPr>
      </w:pPr>
      <w:r w:rsidRPr="00A27F02">
        <w:rPr>
          <w:rFonts w:ascii="Times New Roman" w:hAnsi="Times New Roman"/>
          <w:noProof/>
          <w:highlight w:val="lightGray"/>
          <w:lang w:eastAsia="en-US"/>
        </w:rPr>
        <w:t>EU/1/17/1194/007</w:t>
      </w:r>
    </w:p>
    <w:p w14:paraId="7156311F" w14:textId="593884DE" w:rsidR="0041589A" w:rsidRDefault="0041589A" w:rsidP="00B345F2">
      <w:pPr>
        <w:tabs>
          <w:tab w:val="left" w:pos="567"/>
        </w:tabs>
        <w:spacing w:after="0" w:line="240" w:lineRule="auto"/>
        <w:ind w:right="55"/>
        <w:rPr>
          <w:rFonts w:ascii="Times New Roman" w:hAnsi="Times New Roman"/>
          <w:noProof/>
          <w:lang w:eastAsia="en-US"/>
        </w:rPr>
      </w:pPr>
      <w:r w:rsidRPr="00A27F02">
        <w:rPr>
          <w:rFonts w:ascii="Times New Roman" w:hAnsi="Times New Roman"/>
          <w:noProof/>
          <w:highlight w:val="lightGray"/>
          <w:lang w:eastAsia="en-US"/>
        </w:rPr>
        <w:t>EU/1/17/1194/008</w:t>
      </w:r>
    </w:p>
    <w:p w14:paraId="4146C87F" w14:textId="77777777" w:rsidR="009B31C5" w:rsidRPr="00A34073" w:rsidRDefault="009B31C5" w:rsidP="009B31C5">
      <w:pPr>
        <w:widowControl w:val="0"/>
        <w:autoSpaceDE w:val="0"/>
        <w:autoSpaceDN w:val="0"/>
        <w:adjustRightInd w:val="0"/>
        <w:spacing w:after="0" w:line="240" w:lineRule="auto"/>
        <w:ind w:right="128"/>
        <w:rPr>
          <w:rFonts w:ascii="Times New Roman" w:eastAsia="Meiryo" w:hAnsi="Times New Roman"/>
          <w:highlight w:val="lightGray"/>
        </w:rPr>
      </w:pPr>
      <w:r w:rsidRPr="00A34073">
        <w:rPr>
          <w:rFonts w:ascii="Times New Roman" w:eastAsia="Meiryo" w:hAnsi="Times New Roman"/>
          <w:highlight w:val="lightGray"/>
        </w:rPr>
        <w:t>EU/1/17/1194/017</w:t>
      </w:r>
    </w:p>
    <w:p w14:paraId="5386857B" w14:textId="77777777" w:rsidR="009B31C5" w:rsidRPr="00AC044D" w:rsidRDefault="009B31C5" w:rsidP="009B31C5">
      <w:pPr>
        <w:widowControl w:val="0"/>
        <w:autoSpaceDE w:val="0"/>
        <w:autoSpaceDN w:val="0"/>
        <w:adjustRightInd w:val="0"/>
        <w:spacing w:after="0" w:line="240" w:lineRule="auto"/>
        <w:ind w:right="128"/>
        <w:rPr>
          <w:rFonts w:ascii="Times New Roman" w:eastAsia="Meiryo" w:hAnsi="Times New Roman"/>
          <w:highlight w:val="lightGray"/>
        </w:rPr>
      </w:pPr>
      <w:r w:rsidRPr="00AC044D">
        <w:rPr>
          <w:rFonts w:ascii="Times New Roman" w:eastAsia="Meiryo" w:hAnsi="Times New Roman"/>
          <w:highlight w:val="lightGray"/>
        </w:rPr>
        <w:t>EU/1/17/1194/018</w:t>
      </w:r>
    </w:p>
    <w:p w14:paraId="6ABB9540" w14:textId="77777777" w:rsidR="009B31C5" w:rsidRPr="00AC044D" w:rsidRDefault="009B31C5" w:rsidP="009B31C5">
      <w:pPr>
        <w:widowControl w:val="0"/>
        <w:autoSpaceDE w:val="0"/>
        <w:autoSpaceDN w:val="0"/>
        <w:adjustRightInd w:val="0"/>
        <w:spacing w:after="0" w:line="240" w:lineRule="auto"/>
        <w:ind w:right="128"/>
        <w:rPr>
          <w:rFonts w:ascii="Times New Roman" w:eastAsia="Meiryo" w:hAnsi="Times New Roman"/>
          <w:highlight w:val="lightGray"/>
        </w:rPr>
      </w:pPr>
      <w:r w:rsidRPr="00AC044D">
        <w:rPr>
          <w:rFonts w:ascii="Times New Roman" w:eastAsia="Meiryo" w:hAnsi="Times New Roman"/>
          <w:highlight w:val="lightGray"/>
        </w:rPr>
        <w:t>EU/1/17/1194/019</w:t>
      </w:r>
    </w:p>
    <w:p w14:paraId="3959A2B9" w14:textId="77777777" w:rsidR="009B31C5" w:rsidRPr="00AC044D" w:rsidRDefault="009B31C5" w:rsidP="009B31C5">
      <w:pPr>
        <w:widowControl w:val="0"/>
        <w:autoSpaceDE w:val="0"/>
        <w:autoSpaceDN w:val="0"/>
        <w:adjustRightInd w:val="0"/>
        <w:spacing w:after="0" w:line="240" w:lineRule="auto"/>
        <w:ind w:right="128"/>
        <w:rPr>
          <w:rFonts w:ascii="Times New Roman" w:eastAsia="Meiryo" w:hAnsi="Times New Roman"/>
          <w:highlight w:val="lightGray"/>
        </w:rPr>
      </w:pPr>
      <w:r w:rsidRPr="00AC044D">
        <w:rPr>
          <w:rFonts w:ascii="Times New Roman" w:eastAsia="Meiryo" w:hAnsi="Times New Roman"/>
          <w:highlight w:val="lightGray"/>
        </w:rPr>
        <w:t>EU/1/17/1194/020</w:t>
      </w:r>
    </w:p>
    <w:p w14:paraId="3EC47151" w14:textId="77777777" w:rsidR="009B31C5" w:rsidRPr="00AC044D" w:rsidRDefault="009B31C5" w:rsidP="009B31C5">
      <w:pPr>
        <w:widowControl w:val="0"/>
        <w:autoSpaceDE w:val="0"/>
        <w:autoSpaceDN w:val="0"/>
        <w:adjustRightInd w:val="0"/>
        <w:spacing w:after="0" w:line="240" w:lineRule="auto"/>
        <w:ind w:right="128"/>
        <w:rPr>
          <w:rFonts w:ascii="Times New Roman" w:eastAsia="Meiryo" w:hAnsi="Times New Roman"/>
          <w:highlight w:val="lightGray"/>
        </w:rPr>
      </w:pPr>
      <w:r w:rsidRPr="00AC044D">
        <w:rPr>
          <w:rFonts w:ascii="Times New Roman" w:eastAsia="Meiryo" w:hAnsi="Times New Roman"/>
          <w:highlight w:val="lightGray"/>
        </w:rPr>
        <w:t>EU/1/17/1194/021</w:t>
      </w:r>
    </w:p>
    <w:p w14:paraId="3BED8A18"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22D790D0"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42DB4A16" w14:textId="77777777" w:rsidR="004562D3" w:rsidRPr="00143138" w:rsidRDefault="004562D3"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13.</w:t>
      </w:r>
      <w:r w:rsidRPr="00143138">
        <w:rPr>
          <w:rFonts w:ascii="Times New Roman" w:hAnsi="Times New Roman"/>
          <w:b/>
          <w:noProof/>
          <w:lang w:eastAsia="en-US"/>
        </w:rPr>
        <w:tab/>
        <w:t>BATCH NUMBER</w:t>
      </w:r>
    </w:p>
    <w:p w14:paraId="71B6159E" w14:textId="77777777" w:rsidR="004562D3" w:rsidRPr="00143138" w:rsidRDefault="004562D3" w:rsidP="00B345F2">
      <w:pPr>
        <w:tabs>
          <w:tab w:val="left" w:pos="567"/>
        </w:tabs>
        <w:spacing w:after="0" w:line="240" w:lineRule="auto"/>
        <w:ind w:right="55"/>
        <w:rPr>
          <w:rFonts w:ascii="Times New Roman" w:hAnsi="Times New Roman"/>
          <w:i/>
          <w:noProof/>
          <w:lang w:eastAsia="en-US"/>
        </w:rPr>
      </w:pPr>
    </w:p>
    <w:p w14:paraId="71683041" w14:textId="77777777" w:rsidR="004562D3" w:rsidRPr="00143138" w:rsidRDefault="00143CC2" w:rsidP="00B345F2">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Lot</w:t>
      </w:r>
    </w:p>
    <w:p w14:paraId="45101025" w14:textId="77777777" w:rsidR="00143CC2" w:rsidRPr="00143138" w:rsidRDefault="00143CC2" w:rsidP="00B345F2">
      <w:pPr>
        <w:tabs>
          <w:tab w:val="left" w:pos="567"/>
        </w:tabs>
        <w:spacing w:after="0" w:line="240" w:lineRule="auto"/>
        <w:ind w:right="55"/>
        <w:rPr>
          <w:rFonts w:ascii="Times New Roman" w:hAnsi="Times New Roman"/>
          <w:noProof/>
          <w:lang w:eastAsia="en-US"/>
        </w:rPr>
      </w:pPr>
    </w:p>
    <w:p w14:paraId="14482FE3" w14:textId="77777777" w:rsidR="009575BA" w:rsidRPr="00143138" w:rsidRDefault="009575BA" w:rsidP="00B345F2">
      <w:pPr>
        <w:tabs>
          <w:tab w:val="left" w:pos="567"/>
        </w:tabs>
        <w:spacing w:after="0" w:line="240" w:lineRule="auto"/>
        <w:ind w:right="55"/>
        <w:rPr>
          <w:rFonts w:ascii="Times New Roman" w:hAnsi="Times New Roman"/>
          <w:noProof/>
          <w:lang w:eastAsia="en-US"/>
        </w:rPr>
      </w:pPr>
    </w:p>
    <w:p w14:paraId="3061E624" w14:textId="77777777" w:rsidR="004562D3" w:rsidRPr="00143138" w:rsidRDefault="004562D3"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14.</w:t>
      </w:r>
      <w:r w:rsidRPr="00143138">
        <w:rPr>
          <w:rFonts w:ascii="Times New Roman" w:hAnsi="Times New Roman"/>
          <w:b/>
          <w:noProof/>
          <w:lang w:eastAsia="en-US"/>
        </w:rPr>
        <w:tab/>
        <w:t>GENERAL CLASSIFICATION FOR SUPPLY</w:t>
      </w:r>
    </w:p>
    <w:p w14:paraId="36C6C247" w14:textId="77777777" w:rsidR="004562D3" w:rsidRPr="00143138" w:rsidRDefault="004562D3" w:rsidP="00B345F2">
      <w:pPr>
        <w:tabs>
          <w:tab w:val="left" w:pos="567"/>
        </w:tabs>
        <w:spacing w:after="0" w:line="240" w:lineRule="auto"/>
        <w:ind w:right="55"/>
        <w:rPr>
          <w:rFonts w:ascii="Times New Roman" w:hAnsi="Times New Roman"/>
          <w:i/>
          <w:noProof/>
          <w:lang w:eastAsia="en-US"/>
        </w:rPr>
      </w:pPr>
    </w:p>
    <w:p w14:paraId="0217F769"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6C7B33E9" w14:textId="77777777" w:rsidR="00143CC2" w:rsidRPr="00143138" w:rsidRDefault="00143CC2" w:rsidP="00B345F2">
      <w:pPr>
        <w:tabs>
          <w:tab w:val="left" w:pos="567"/>
        </w:tabs>
        <w:spacing w:after="0" w:line="240" w:lineRule="auto"/>
        <w:ind w:right="55"/>
        <w:rPr>
          <w:rFonts w:ascii="Times New Roman" w:hAnsi="Times New Roman"/>
          <w:noProof/>
          <w:lang w:eastAsia="en-US"/>
        </w:rPr>
      </w:pPr>
    </w:p>
    <w:p w14:paraId="4D835766" w14:textId="77777777" w:rsidR="004562D3" w:rsidRPr="00143138" w:rsidRDefault="004562D3" w:rsidP="00B345F2">
      <w:pPr>
        <w:pBdr>
          <w:top w:val="single" w:sz="4" w:space="2"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15.</w:t>
      </w:r>
      <w:r w:rsidRPr="00143138">
        <w:rPr>
          <w:rFonts w:ascii="Times New Roman" w:hAnsi="Times New Roman"/>
          <w:b/>
          <w:noProof/>
          <w:lang w:eastAsia="en-US"/>
        </w:rPr>
        <w:tab/>
        <w:t>INSTRUCTIONS ON USE</w:t>
      </w:r>
    </w:p>
    <w:p w14:paraId="42BCC83C"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5F5A7A04"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2D07CB96" w14:textId="77777777" w:rsidR="00143CC2" w:rsidRPr="00143138" w:rsidRDefault="00143CC2" w:rsidP="00B345F2">
      <w:pPr>
        <w:tabs>
          <w:tab w:val="left" w:pos="567"/>
        </w:tabs>
        <w:spacing w:after="0" w:line="240" w:lineRule="auto"/>
        <w:ind w:right="55"/>
        <w:rPr>
          <w:rFonts w:ascii="Times New Roman" w:hAnsi="Times New Roman"/>
          <w:noProof/>
          <w:lang w:eastAsia="en-US"/>
        </w:rPr>
      </w:pPr>
    </w:p>
    <w:p w14:paraId="1F1A150F" w14:textId="77777777" w:rsidR="004562D3" w:rsidRPr="00143138" w:rsidRDefault="004562D3" w:rsidP="00B345F2">
      <w:pPr>
        <w:pBdr>
          <w:top w:val="single" w:sz="4" w:space="1" w:color="auto"/>
          <w:left w:val="single" w:sz="4" w:space="4" w:color="auto"/>
          <w:bottom w:val="single" w:sz="4" w:space="0" w:color="auto"/>
          <w:right w:val="single" w:sz="4" w:space="4" w:color="auto"/>
        </w:pBdr>
        <w:tabs>
          <w:tab w:val="left" w:pos="567"/>
        </w:tabs>
        <w:spacing w:after="0" w:line="240" w:lineRule="auto"/>
        <w:ind w:right="55"/>
        <w:rPr>
          <w:rFonts w:ascii="Times New Roman" w:hAnsi="Times New Roman"/>
          <w:noProof/>
          <w:lang w:eastAsia="en-US"/>
        </w:rPr>
      </w:pPr>
      <w:r w:rsidRPr="00143138">
        <w:rPr>
          <w:rFonts w:ascii="Times New Roman" w:hAnsi="Times New Roman"/>
          <w:b/>
          <w:noProof/>
          <w:lang w:eastAsia="en-US"/>
        </w:rPr>
        <w:t>16.</w:t>
      </w:r>
      <w:r w:rsidRPr="00143138">
        <w:rPr>
          <w:rFonts w:ascii="Times New Roman" w:hAnsi="Times New Roman"/>
          <w:b/>
          <w:noProof/>
          <w:lang w:eastAsia="en-US"/>
        </w:rPr>
        <w:tab/>
        <w:t>INFORMATION IN BRAILLE</w:t>
      </w:r>
    </w:p>
    <w:p w14:paraId="46A69293"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7F51FF18" w14:textId="77777777" w:rsidR="004562D3" w:rsidRPr="00143138" w:rsidRDefault="00BD524F" w:rsidP="00B345F2">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Febuxostat Mylan 8</w:t>
      </w:r>
      <w:r w:rsidR="00143CC2" w:rsidRPr="00143138">
        <w:rPr>
          <w:rFonts w:ascii="Times New Roman" w:hAnsi="Times New Roman"/>
          <w:noProof/>
          <w:lang w:eastAsia="en-US"/>
        </w:rPr>
        <w:t>0 mg</w:t>
      </w:r>
    </w:p>
    <w:p w14:paraId="07B438ED" w14:textId="77777777" w:rsidR="004562D3" w:rsidRPr="00143138" w:rsidRDefault="004562D3" w:rsidP="00B345F2">
      <w:pPr>
        <w:tabs>
          <w:tab w:val="left" w:pos="567"/>
        </w:tabs>
        <w:spacing w:after="0" w:line="240" w:lineRule="auto"/>
        <w:ind w:right="55"/>
        <w:rPr>
          <w:rFonts w:ascii="Times New Roman" w:hAnsi="Times New Roman"/>
          <w:noProof/>
          <w:shd w:val="clear" w:color="auto" w:fill="CCCCCC"/>
          <w:lang w:eastAsia="en-US"/>
        </w:rPr>
      </w:pPr>
    </w:p>
    <w:p w14:paraId="27F8A3A8" w14:textId="77777777" w:rsidR="00143CC2" w:rsidRPr="00143138" w:rsidRDefault="00143CC2" w:rsidP="00B345F2">
      <w:pPr>
        <w:tabs>
          <w:tab w:val="left" w:pos="567"/>
        </w:tabs>
        <w:spacing w:after="0" w:line="240" w:lineRule="auto"/>
        <w:ind w:right="55"/>
        <w:rPr>
          <w:rFonts w:ascii="Times New Roman" w:hAnsi="Times New Roman"/>
          <w:noProof/>
          <w:shd w:val="clear" w:color="auto" w:fill="CCCCCC"/>
          <w:lang w:eastAsia="en-US"/>
        </w:rPr>
      </w:pPr>
    </w:p>
    <w:p w14:paraId="08AB296B" w14:textId="77777777" w:rsidR="004562D3" w:rsidRPr="00143138" w:rsidRDefault="004562D3" w:rsidP="00B345F2">
      <w:pPr>
        <w:pBdr>
          <w:top w:val="single" w:sz="4" w:space="1" w:color="auto"/>
          <w:left w:val="single" w:sz="4" w:space="4" w:color="auto"/>
          <w:bottom w:val="single" w:sz="4" w:space="0" w:color="auto"/>
          <w:right w:val="single" w:sz="4" w:space="4" w:color="auto"/>
        </w:pBdr>
        <w:spacing w:after="0" w:line="240" w:lineRule="auto"/>
        <w:ind w:right="55"/>
        <w:rPr>
          <w:rFonts w:ascii="Times New Roman" w:hAnsi="Times New Roman"/>
          <w:i/>
          <w:noProof/>
          <w:lang w:eastAsia="en-US"/>
        </w:rPr>
      </w:pPr>
      <w:r w:rsidRPr="00143138">
        <w:rPr>
          <w:rFonts w:ascii="Times New Roman" w:hAnsi="Times New Roman"/>
          <w:b/>
          <w:noProof/>
          <w:lang w:eastAsia="en-US"/>
        </w:rPr>
        <w:t>17.</w:t>
      </w:r>
      <w:r w:rsidRPr="00143138">
        <w:rPr>
          <w:rFonts w:ascii="Times New Roman" w:hAnsi="Times New Roman"/>
          <w:b/>
          <w:noProof/>
          <w:lang w:eastAsia="en-US"/>
        </w:rPr>
        <w:tab/>
        <w:t>UNIQUE IDENTIFIER – 2D BARCODE</w:t>
      </w:r>
    </w:p>
    <w:p w14:paraId="2960A8FE" w14:textId="77777777" w:rsidR="004562D3" w:rsidRPr="00143138" w:rsidRDefault="004562D3" w:rsidP="00B345F2">
      <w:pPr>
        <w:spacing w:after="0" w:line="240" w:lineRule="auto"/>
        <w:ind w:right="55"/>
        <w:rPr>
          <w:rFonts w:ascii="Times New Roman" w:hAnsi="Times New Roman"/>
          <w:noProof/>
          <w:lang w:eastAsia="en-US"/>
        </w:rPr>
      </w:pPr>
    </w:p>
    <w:p w14:paraId="7C3FD7CF" w14:textId="77777777" w:rsidR="00E52339" w:rsidRPr="00143138" w:rsidRDefault="004562D3" w:rsidP="00B345F2">
      <w:pPr>
        <w:tabs>
          <w:tab w:val="left" w:pos="567"/>
        </w:tabs>
        <w:spacing w:after="0" w:line="240" w:lineRule="auto"/>
        <w:ind w:right="55"/>
        <w:rPr>
          <w:rFonts w:ascii="Times New Roman" w:hAnsi="Times New Roman"/>
          <w:noProof/>
          <w:shd w:val="clear" w:color="auto" w:fill="CCCCCC"/>
          <w:lang w:eastAsia="en-US"/>
        </w:rPr>
      </w:pPr>
      <w:r w:rsidRPr="00143138">
        <w:rPr>
          <w:rFonts w:ascii="Times New Roman" w:hAnsi="Times New Roman"/>
          <w:noProof/>
          <w:shd w:val="clear" w:color="auto" w:fill="CCCCCC"/>
          <w:lang w:eastAsia="en-US"/>
        </w:rPr>
        <w:t>2D barcode carrying the unique identifier included.</w:t>
      </w:r>
    </w:p>
    <w:p w14:paraId="3847219A" w14:textId="77777777" w:rsidR="004562D3" w:rsidRPr="00143138" w:rsidRDefault="004562D3" w:rsidP="00B345F2">
      <w:pPr>
        <w:spacing w:after="0" w:line="240" w:lineRule="auto"/>
        <w:ind w:right="55"/>
        <w:rPr>
          <w:rFonts w:ascii="Times New Roman" w:hAnsi="Times New Roman"/>
          <w:noProof/>
          <w:lang w:eastAsia="en-US"/>
        </w:rPr>
      </w:pPr>
    </w:p>
    <w:p w14:paraId="1BE0DF19" w14:textId="77777777" w:rsidR="004562D3" w:rsidRPr="00143138" w:rsidRDefault="004562D3" w:rsidP="00B345F2">
      <w:pPr>
        <w:spacing w:after="0" w:line="240" w:lineRule="auto"/>
        <w:ind w:right="55"/>
        <w:rPr>
          <w:rFonts w:ascii="Times New Roman" w:hAnsi="Times New Roman"/>
          <w:noProof/>
          <w:lang w:eastAsia="en-US"/>
        </w:rPr>
      </w:pPr>
    </w:p>
    <w:p w14:paraId="1CDB86DE" w14:textId="77777777" w:rsidR="004562D3" w:rsidRPr="00143138" w:rsidRDefault="004562D3" w:rsidP="00B345F2">
      <w:pPr>
        <w:pBdr>
          <w:top w:val="single" w:sz="4" w:space="1" w:color="auto"/>
          <w:left w:val="single" w:sz="4" w:space="4" w:color="auto"/>
          <w:bottom w:val="single" w:sz="4" w:space="0" w:color="auto"/>
          <w:right w:val="single" w:sz="4" w:space="4" w:color="auto"/>
        </w:pBdr>
        <w:spacing w:after="0" w:line="240" w:lineRule="auto"/>
        <w:ind w:right="55"/>
        <w:rPr>
          <w:rFonts w:ascii="Times New Roman" w:hAnsi="Times New Roman"/>
          <w:i/>
          <w:noProof/>
          <w:lang w:eastAsia="en-US"/>
        </w:rPr>
      </w:pPr>
      <w:r w:rsidRPr="00143138">
        <w:rPr>
          <w:rFonts w:ascii="Times New Roman" w:hAnsi="Times New Roman"/>
          <w:b/>
          <w:noProof/>
          <w:lang w:eastAsia="en-US"/>
        </w:rPr>
        <w:t>18.</w:t>
      </w:r>
      <w:r w:rsidRPr="00143138">
        <w:rPr>
          <w:rFonts w:ascii="Times New Roman" w:hAnsi="Times New Roman"/>
          <w:b/>
          <w:noProof/>
          <w:lang w:eastAsia="en-US"/>
        </w:rPr>
        <w:tab/>
        <w:t xml:space="preserve">UNIQUE IDENTIFIER </w:t>
      </w:r>
      <w:r w:rsidR="00B345F2" w:rsidRPr="00143138">
        <w:rPr>
          <w:rFonts w:ascii="Times New Roman" w:hAnsi="Times New Roman"/>
          <w:b/>
          <w:noProof/>
          <w:lang w:eastAsia="en-US"/>
        </w:rPr>
        <w:t>–</w:t>
      </w:r>
      <w:r w:rsidRPr="00143138">
        <w:rPr>
          <w:rFonts w:ascii="Times New Roman" w:hAnsi="Times New Roman"/>
          <w:b/>
          <w:noProof/>
          <w:lang w:eastAsia="en-US"/>
        </w:rPr>
        <w:t xml:space="preserve"> HUMAN READABLE DATA</w:t>
      </w:r>
    </w:p>
    <w:p w14:paraId="2CD1C2C0" w14:textId="77777777" w:rsidR="004562D3" w:rsidRPr="00143138" w:rsidRDefault="004562D3" w:rsidP="00B345F2">
      <w:pPr>
        <w:spacing w:after="0" w:line="240" w:lineRule="auto"/>
        <w:ind w:right="55"/>
        <w:rPr>
          <w:rFonts w:ascii="Times New Roman" w:hAnsi="Times New Roman"/>
          <w:noProof/>
          <w:lang w:eastAsia="en-US"/>
        </w:rPr>
      </w:pPr>
    </w:p>
    <w:p w14:paraId="0628F9E6" w14:textId="2A644C3E" w:rsidR="004562D3" w:rsidRPr="00143138" w:rsidRDefault="004562D3" w:rsidP="00B345F2">
      <w:pPr>
        <w:tabs>
          <w:tab w:val="left" w:pos="567"/>
        </w:tabs>
        <w:spacing w:after="0" w:line="240" w:lineRule="auto"/>
        <w:ind w:right="55"/>
        <w:rPr>
          <w:rFonts w:ascii="Times New Roman" w:hAnsi="Times New Roman"/>
          <w:lang w:eastAsia="en-US"/>
        </w:rPr>
      </w:pPr>
      <w:r w:rsidRPr="00143138">
        <w:rPr>
          <w:rFonts w:ascii="Times New Roman" w:hAnsi="Times New Roman"/>
          <w:lang w:eastAsia="en-US"/>
        </w:rPr>
        <w:t>PC:</w:t>
      </w:r>
    </w:p>
    <w:p w14:paraId="6D079E3B" w14:textId="64CDA5FC" w:rsidR="004562D3" w:rsidRPr="00143138" w:rsidRDefault="004562D3" w:rsidP="00B345F2">
      <w:pPr>
        <w:tabs>
          <w:tab w:val="left" w:pos="567"/>
        </w:tabs>
        <w:spacing w:after="0" w:line="240" w:lineRule="auto"/>
        <w:ind w:right="55"/>
        <w:rPr>
          <w:rFonts w:ascii="Times New Roman" w:hAnsi="Times New Roman"/>
          <w:lang w:eastAsia="en-US"/>
        </w:rPr>
      </w:pPr>
      <w:r w:rsidRPr="00143138">
        <w:rPr>
          <w:rFonts w:ascii="Times New Roman" w:hAnsi="Times New Roman"/>
          <w:lang w:eastAsia="en-US"/>
        </w:rPr>
        <w:t>SN:</w:t>
      </w:r>
    </w:p>
    <w:p w14:paraId="584E27AE" w14:textId="4065AEFB" w:rsidR="004562D3" w:rsidRPr="00143138" w:rsidRDefault="004562D3" w:rsidP="00B345F2">
      <w:pPr>
        <w:tabs>
          <w:tab w:val="left" w:pos="567"/>
        </w:tabs>
        <w:spacing w:after="0" w:line="240" w:lineRule="auto"/>
        <w:ind w:right="55"/>
        <w:rPr>
          <w:rFonts w:ascii="Times New Roman" w:hAnsi="Times New Roman"/>
          <w:lang w:eastAsia="en-US"/>
        </w:rPr>
      </w:pPr>
      <w:r w:rsidRPr="00143138">
        <w:rPr>
          <w:rFonts w:ascii="Times New Roman" w:hAnsi="Times New Roman"/>
          <w:lang w:eastAsia="en-US"/>
        </w:rPr>
        <w:t>NN:</w:t>
      </w:r>
    </w:p>
    <w:p w14:paraId="49552DEE" w14:textId="77777777" w:rsidR="004562D3" w:rsidRPr="00143138" w:rsidRDefault="004562D3" w:rsidP="00B345F2">
      <w:pPr>
        <w:spacing w:after="0" w:line="240" w:lineRule="auto"/>
        <w:ind w:right="55"/>
        <w:rPr>
          <w:rFonts w:ascii="Times New Roman" w:hAnsi="Times New Roman"/>
          <w:noProof/>
          <w:shd w:val="clear" w:color="auto" w:fill="CCCCCC"/>
          <w:lang w:eastAsia="en-US"/>
        </w:rPr>
      </w:pPr>
    </w:p>
    <w:p w14:paraId="7F35AEBA" w14:textId="77777777" w:rsidR="007C7FB0" w:rsidRPr="00143138" w:rsidRDefault="00A15B35"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
          <w:noProof/>
          <w:lang w:eastAsia="en-US"/>
        </w:rPr>
      </w:pPr>
      <w:r w:rsidRPr="00143138">
        <w:rPr>
          <w:rFonts w:ascii="Times New Roman" w:hAnsi="Times New Roman"/>
          <w:noProof/>
          <w:shd w:val="clear" w:color="auto" w:fill="CCCCCC"/>
          <w:lang w:eastAsia="en-US"/>
        </w:rPr>
        <w:br w:type="page"/>
      </w:r>
      <w:r w:rsidR="007C7FB0" w:rsidRPr="00143138">
        <w:rPr>
          <w:rFonts w:ascii="Times New Roman" w:hAnsi="Times New Roman"/>
          <w:b/>
          <w:noProof/>
          <w:lang w:eastAsia="en-US"/>
        </w:rPr>
        <w:t xml:space="preserve">PARTICULARS TO APPEAR ON THE OUTER PACKAGING </w:t>
      </w:r>
    </w:p>
    <w:p w14:paraId="497D0630"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Cs/>
          <w:noProof/>
          <w:lang w:eastAsia="en-US"/>
        </w:rPr>
      </w:pPr>
    </w:p>
    <w:p w14:paraId="5C633993" w14:textId="25D559DA" w:rsidR="007C7FB0" w:rsidRPr="00143138" w:rsidRDefault="007C7FB0" w:rsidP="007C7FB0">
      <w:pPr>
        <w:pBdr>
          <w:top w:val="single" w:sz="4" w:space="1" w:color="auto"/>
          <w:left w:val="single" w:sz="4" w:space="4" w:color="auto"/>
          <w:bottom w:val="single" w:sz="4" w:space="1" w:color="auto"/>
          <w:right w:val="single" w:sz="4" w:space="4" w:color="auto"/>
        </w:pBdr>
        <w:spacing w:after="0" w:line="240" w:lineRule="auto"/>
        <w:ind w:right="55"/>
        <w:rPr>
          <w:rFonts w:ascii="Times New Roman" w:hAnsi="Times New Roman"/>
          <w:bCs/>
        </w:rPr>
      </w:pPr>
      <w:r w:rsidRPr="00143138">
        <w:rPr>
          <w:rFonts w:ascii="Times New Roman" w:hAnsi="Times New Roman"/>
          <w:b/>
        </w:rPr>
        <w:t xml:space="preserve">OUTER CARTON </w:t>
      </w:r>
      <w:r>
        <w:rPr>
          <w:rFonts w:ascii="Times New Roman" w:hAnsi="Times New Roman"/>
          <w:b/>
        </w:rPr>
        <w:t>OF MULTIPACK (WITH BLUE BOX</w:t>
      </w:r>
      <w:r w:rsidRPr="00143138">
        <w:rPr>
          <w:rFonts w:ascii="Times New Roman" w:hAnsi="Times New Roman"/>
          <w:b/>
        </w:rPr>
        <w:t>)</w:t>
      </w:r>
    </w:p>
    <w:p w14:paraId="65A4A9F2" w14:textId="77777777" w:rsidR="007C7FB0" w:rsidRPr="00143138" w:rsidRDefault="007C7FB0" w:rsidP="007C7FB0">
      <w:pPr>
        <w:tabs>
          <w:tab w:val="left" w:pos="567"/>
        </w:tabs>
        <w:spacing w:after="0" w:line="240" w:lineRule="auto"/>
        <w:ind w:right="55"/>
        <w:rPr>
          <w:rFonts w:ascii="Times New Roman" w:hAnsi="Times New Roman"/>
          <w:lang w:eastAsia="en-US"/>
        </w:rPr>
      </w:pPr>
    </w:p>
    <w:p w14:paraId="7918982E"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3F9312CC"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lang w:eastAsia="en-US"/>
        </w:rPr>
      </w:pPr>
      <w:r w:rsidRPr="00143138">
        <w:rPr>
          <w:rFonts w:ascii="Times New Roman" w:hAnsi="Times New Roman"/>
          <w:b/>
          <w:lang w:eastAsia="en-US"/>
        </w:rPr>
        <w:t>1.</w:t>
      </w:r>
      <w:r w:rsidRPr="00143138">
        <w:rPr>
          <w:rFonts w:ascii="Times New Roman" w:hAnsi="Times New Roman"/>
          <w:b/>
          <w:lang w:eastAsia="en-US"/>
        </w:rPr>
        <w:tab/>
        <w:t>NAME OF THE MEDICINAL PRODUCT</w:t>
      </w:r>
    </w:p>
    <w:p w14:paraId="08450024"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5A232B5C" w14:textId="331C10F5" w:rsidR="007C7FB0" w:rsidRDefault="007C7FB0" w:rsidP="007C7FB0">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Febuxostat Mylan 80 mg film-coated tablets</w:t>
      </w:r>
    </w:p>
    <w:p w14:paraId="56C36869"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124350CD" w14:textId="77777777" w:rsidR="007C7FB0" w:rsidRPr="00143138" w:rsidRDefault="007C7FB0" w:rsidP="007C7FB0">
      <w:pPr>
        <w:tabs>
          <w:tab w:val="left" w:pos="567"/>
        </w:tabs>
        <w:spacing w:after="0" w:line="240" w:lineRule="auto"/>
        <w:ind w:right="55"/>
        <w:rPr>
          <w:rFonts w:ascii="Times New Roman" w:hAnsi="Times New Roman"/>
          <w:b/>
          <w:lang w:eastAsia="en-US"/>
        </w:rPr>
      </w:pPr>
      <w:r w:rsidRPr="00143138">
        <w:rPr>
          <w:rFonts w:ascii="Times New Roman" w:hAnsi="Times New Roman"/>
          <w:noProof/>
          <w:lang w:eastAsia="en-US"/>
        </w:rPr>
        <w:t>febuxostat</w:t>
      </w:r>
      <w:r w:rsidRPr="00143138">
        <w:rPr>
          <w:rFonts w:ascii="Times New Roman" w:hAnsi="Times New Roman"/>
          <w:b/>
          <w:lang w:eastAsia="en-US"/>
        </w:rPr>
        <w:t xml:space="preserve"> </w:t>
      </w:r>
    </w:p>
    <w:p w14:paraId="3B7F7CEC"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24E84945"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7E4FA63E"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2.</w:t>
      </w:r>
      <w:r w:rsidRPr="00143138">
        <w:rPr>
          <w:rFonts w:ascii="Times New Roman" w:hAnsi="Times New Roman"/>
          <w:b/>
          <w:noProof/>
          <w:lang w:eastAsia="en-US"/>
        </w:rPr>
        <w:tab/>
        <w:t>STATEMENT OF ACTIVE SUBSTANCE</w:t>
      </w:r>
    </w:p>
    <w:p w14:paraId="50A991FB"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145234F6" w14:textId="77777777" w:rsidR="007C7FB0" w:rsidRPr="00143138" w:rsidRDefault="007C7FB0" w:rsidP="007C7FB0">
      <w:pPr>
        <w:tabs>
          <w:tab w:val="left" w:pos="567"/>
        </w:tabs>
        <w:spacing w:after="0" w:line="240" w:lineRule="auto"/>
        <w:ind w:right="55"/>
        <w:rPr>
          <w:rFonts w:ascii="Times New Roman" w:eastAsia="Meiryo" w:hAnsi="Times New Roman"/>
        </w:rPr>
      </w:pPr>
      <w:r w:rsidRPr="00143138">
        <w:rPr>
          <w:rFonts w:ascii="Times New Roman" w:eastAsia="Meiryo" w:hAnsi="Times New Roman"/>
        </w:rPr>
        <w:t>Each tablet contains 80 mg febuxostat.</w:t>
      </w:r>
    </w:p>
    <w:p w14:paraId="30C66EA0"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478EBEE0"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4A3D6D8B"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3.</w:t>
      </w:r>
      <w:r w:rsidRPr="00143138">
        <w:rPr>
          <w:rFonts w:ascii="Times New Roman" w:hAnsi="Times New Roman"/>
          <w:b/>
          <w:noProof/>
          <w:lang w:eastAsia="en-US"/>
        </w:rPr>
        <w:tab/>
        <w:t>LIST OF EXCIPIENTS</w:t>
      </w:r>
    </w:p>
    <w:p w14:paraId="31A042FE" w14:textId="77777777" w:rsidR="007C7FB0" w:rsidRPr="00143138" w:rsidRDefault="007C7FB0" w:rsidP="007C7FB0">
      <w:pPr>
        <w:widowControl w:val="0"/>
        <w:autoSpaceDE w:val="0"/>
        <w:autoSpaceDN w:val="0"/>
        <w:adjustRightInd w:val="0"/>
        <w:spacing w:after="0" w:line="240" w:lineRule="auto"/>
        <w:ind w:right="55"/>
        <w:rPr>
          <w:rFonts w:ascii="Times New Roman" w:hAnsi="Times New Roman"/>
          <w:noProof/>
          <w:lang w:eastAsia="en-US"/>
        </w:rPr>
      </w:pPr>
    </w:p>
    <w:p w14:paraId="6C36C76A" w14:textId="37557E24" w:rsidR="007C7FB0" w:rsidRDefault="007C7FB0" w:rsidP="007C7FB0">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Also contains lactose.</w:t>
      </w:r>
    </w:p>
    <w:p w14:paraId="65D4F03C" w14:textId="77777777" w:rsidR="007C7FB0" w:rsidRPr="00143138" w:rsidRDefault="007C7FB0" w:rsidP="007C7FB0">
      <w:pPr>
        <w:widowControl w:val="0"/>
        <w:autoSpaceDE w:val="0"/>
        <w:autoSpaceDN w:val="0"/>
        <w:adjustRightInd w:val="0"/>
        <w:spacing w:after="0" w:line="240" w:lineRule="auto"/>
        <w:ind w:right="55"/>
        <w:rPr>
          <w:rFonts w:ascii="Times New Roman" w:eastAsia="Meiryo" w:hAnsi="Times New Roman"/>
        </w:rPr>
      </w:pPr>
    </w:p>
    <w:p w14:paraId="0C8D0FBE" w14:textId="77777777" w:rsidR="007C7FB0" w:rsidRPr="00143138" w:rsidRDefault="007C7FB0" w:rsidP="007C7FB0">
      <w:pPr>
        <w:tabs>
          <w:tab w:val="left" w:pos="567"/>
        </w:tabs>
        <w:spacing w:after="0" w:line="240" w:lineRule="auto"/>
        <w:ind w:right="55"/>
        <w:rPr>
          <w:rFonts w:ascii="Times New Roman" w:eastAsia="Meiryo" w:hAnsi="Times New Roman"/>
        </w:rPr>
      </w:pPr>
      <w:r w:rsidRPr="00143138">
        <w:rPr>
          <w:rFonts w:ascii="Times New Roman" w:eastAsia="Meiryo" w:hAnsi="Times New Roman"/>
        </w:rPr>
        <w:t>See leaflet for further information.</w:t>
      </w:r>
    </w:p>
    <w:p w14:paraId="1AA1A499" w14:textId="77777777" w:rsidR="007C7FB0" w:rsidRPr="00143138" w:rsidRDefault="007C7FB0" w:rsidP="007C7FB0">
      <w:pPr>
        <w:tabs>
          <w:tab w:val="left" w:pos="567"/>
        </w:tabs>
        <w:spacing w:after="0" w:line="240" w:lineRule="auto"/>
        <w:ind w:right="55"/>
        <w:rPr>
          <w:rFonts w:ascii="Times New Roman" w:eastAsia="Meiryo" w:hAnsi="Times New Roman"/>
        </w:rPr>
      </w:pPr>
    </w:p>
    <w:p w14:paraId="46343A61"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5CB068F0"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4.</w:t>
      </w:r>
      <w:r w:rsidRPr="00143138">
        <w:rPr>
          <w:rFonts w:ascii="Times New Roman" w:hAnsi="Times New Roman"/>
          <w:b/>
          <w:noProof/>
          <w:lang w:eastAsia="en-US"/>
        </w:rPr>
        <w:tab/>
        <w:t>PHARMACEUTICAL FORM AND CONTENTS</w:t>
      </w:r>
    </w:p>
    <w:p w14:paraId="76B6A6E3"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68B4A347" w14:textId="7F77D165" w:rsidR="007C7FB0" w:rsidRPr="00FA4AED" w:rsidRDefault="007C7FB0" w:rsidP="00A20ED9">
      <w:pPr>
        <w:tabs>
          <w:tab w:val="left" w:pos="567"/>
        </w:tabs>
        <w:spacing w:after="0" w:line="240" w:lineRule="auto"/>
        <w:ind w:right="55"/>
        <w:rPr>
          <w:rFonts w:ascii="Times New Roman" w:hAnsi="Times New Roman"/>
          <w:noProof/>
          <w:snapToGrid w:val="0"/>
          <w:lang w:val="de-DE" w:eastAsia="en-US"/>
        </w:rPr>
      </w:pPr>
      <w:r w:rsidRPr="00FA4AED">
        <w:rPr>
          <w:rFonts w:ascii="Times New Roman" w:hAnsi="Times New Roman"/>
          <w:noProof/>
          <w:snapToGrid w:val="0"/>
          <w:lang w:val="de-DE" w:eastAsia="en-US"/>
        </w:rPr>
        <w:t>Multipack: 84 (2 packs of 42) film-coated tablets</w:t>
      </w:r>
    </w:p>
    <w:p w14:paraId="74E8C9FC" w14:textId="77777777" w:rsidR="007C7FB0" w:rsidRPr="00143138" w:rsidRDefault="007C7FB0" w:rsidP="007C7FB0">
      <w:pPr>
        <w:tabs>
          <w:tab w:val="left" w:pos="567"/>
        </w:tabs>
        <w:spacing w:after="0" w:line="240" w:lineRule="auto"/>
        <w:ind w:right="55"/>
        <w:rPr>
          <w:rFonts w:ascii="Times New Roman" w:eastAsia="Meiryo" w:hAnsi="Times New Roman"/>
        </w:rPr>
      </w:pPr>
    </w:p>
    <w:p w14:paraId="2199B7AB"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2127DCFC"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5.</w:t>
      </w:r>
      <w:r w:rsidRPr="00143138">
        <w:rPr>
          <w:rFonts w:ascii="Times New Roman" w:hAnsi="Times New Roman"/>
          <w:b/>
          <w:noProof/>
          <w:lang w:eastAsia="en-US"/>
        </w:rPr>
        <w:tab/>
        <w:t>METHOD AND ROUTE(S) OF ADMINISTRATION</w:t>
      </w:r>
    </w:p>
    <w:p w14:paraId="11557C6D"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17932303" w14:textId="1627CB93" w:rsidR="007C7FB0" w:rsidRDefault="007C7FB0" w:rsidP="007C7FB0">
      <w:pPr>
        <w:tabs>
          <w:tab w:val="left" w:pos="567"/>
        </w:tabs>
        <w:spacing w:after="0" w:line="240" w:lineRule="auto"/>
        <w:ind w:right="55"/>
        <w:rPr>
          <w:rFonts w:ascii="Times New Roman" w:eastAsia="Meiryo" w:hAnsi="Times New Roman"/>
        </w:rPr>
      </w:pPr>
      <w:r w:rsidRPr="00143138">
        <w:rPr>
          <w:rFonts w:ascii="Times New Roman" w:eastAsia="Meiryo" w:hAnsi="Times New Roman"/>
        </w:rPr>
        <w:t>For oral use.</w:t>
      </w:r>
    </w:p>
    <w:p w14:paraId="0FB98439" w14:textId="77777777" w:rsidR="007C7FB0" w:rsidRPr="00143138" w:rsidRDefault="007C7FB0" w:rsidP="007C7FB0">
      <w:pPr>
        <w:tabs>
          <w:tab w:val="left" w:pos="567"/>
        </w:tabs>
        <w:spacing w:after="0" w:line="240" w:lineRule="auto"/>
        <w:ind w:right="55"/>
        <w:rPr>
          <w:rFonts w:ascii="Times New Roman" w:eastAsia="Meiryo" w:hAnsi="Times New Roman"/>
        </w:rPr>
      </w:pPr>
    </w:p>
    <w:p w14:paraId="02B2F386" w14:textId="77777777" w:rsidR="007C7FB0" w:rsidRPr="00143138" w:rsidRDefault="007C7FB0" w:rsidP="007C7FB0">
      <w:pPr>
        <w:tabs>
          <w:tab w:val="left" w:pos="567"/>
        </w:tabs>
        <w:spacing w:after="0" w:line="240" w:lineRule="auto"/>
        <w:ind w:right="55"/>
        <w:rPr>
          <w:rFonts w:ascii="Times New Roman" w:eastAsia="Meiryo" w:hAnsi="Times New Roman"/>
        </w:rPr>
      </w:pPr>
      <w:r w:rsidRPr="00143138">
        <w:rPr>
          <w:rFonts w:ascii="Times New Roman" w:eastAsia="Meiryo" w:hAnsi="Times New Roman"/>
        </w:rPr>
        <w:t>Read the package leaflet before use.</w:t>
      </w:r>
    </w:p>
    <w:p w14:paraId="26350F75"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5C9EC2B0"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519FB9D8"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6.</w:t>
      </w:r>
      <w:r w:rsidRPr="00143138">
        <w:rPr>
          <w:rFonts w:ascii="Times New Roman" w:hAnsi="Times New Roman"/>
          <w:b/>
          <w:noProof/>
          <w:lang w:eastAsia="en-US"/>
        </w:rPr>
        <w:tab/>
        <w:t>SPECIAL WARNING THAT THE MEDICINAL PRODUCT MUST BE STORED OUT OF THE SIGHT AND REACH OF CHILDREN</w:t>
      </w:r>
    </w:p>
    <w:p w14:paraId="77A9807D"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3CB32044" w14:textId="77777777" w:rsidR="007C7FB0" w:rsidRPr="00143138" w:rsidRDefault="007C7FB0" w:rsidP="007C7FB0">
      <w:pP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noProof/>
          <w:lang w:eastAsia="en-US"/>
        </w:rPr>
        <w:t>Keep out of the sight and reach of children.</w:t>
      </w:r>
    </w:p>
    <w:p w14:paraId="3EE99710"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225509CB"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33658770"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7.</w:t>
      </w:r>
      <w:r w:rsidRPr="00143138">
        <w:rPr>
          <w:rFonts w:ascii="Times New Roman" w:hAnsi="Times New Roman"/>
          <w:b/>
          <w:noProof/>
          <w:lang w:eastAsia="en-US"/>
        </w:rPr>
        <w:tab/>
        <w:t>OTHER SPECIAL WARNING(S), IF NECESSARY</w:t>
      </w:r>
    </w:p>
    <w:p w14:paraId="5909B398"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643BBB3D" w14:textId="77777777" w:rsidR="007C7FB0" w:rsidRPr="00143138" w:rsidRDefault="007C7FB0" w:rsidP="007C7FB0">
      <w:pPr>
        <w:tabs>
          <w:tab w:val="left" w:pos="567"/>
          <w:tab w:val="left" w:pos="749"/>
        </w:tabs>
        <w:spacing w:after="0" w:line="240" w:lineRule="auto"/>
        <w:ind w:right="55"/>
        <w:rPr>
          <w:rFonts w:ascii="Times New Roman" w:hAnsi="Times New Roman"/>
          <w:lang w:eastAsia="en-US"/>
        </w:rPr>
      </w:pPr>
    </w:p>
    <w:p w14:paraId="628AF803" w14:textId="77777777" w:rsidR="007C7FB0" w:rsidRPr="00143138" w:rsidRDefault="007C7FB0" w:rsidP="007C7FB0">
      <w:pPr>
        <w:tabs>
          <w:tab w:val="left" w:pos="567"/>
          <w:tab w:val="left" w:pos="749"/>
        </w:tabs>
        <w:spacing w:after="0" w:line="240" w:lineRule="auto"/>
        <w:ind w:right="55"/>
        <w:rPr>
          <w:rFonts w:ascii="Times New Roman" w:hAnsi="Times New Roman"/>
          <w:lang w:eastAsia="en-US"/>
        </w:rPr>
      </w:pPr>
    </w:p>
    <w:p w14:paraId="085977AA"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lang w:eastAsia="en-US"/>
        </w:rPr>
      </w:pPr>
      <w:r w:rsidRPr="00143138">
        <w:rPr>
          <w:rFonts w:ascii="Times New Roman" w:hAnsi="Times New Roman"/>
          <w:b/>
          <w:lang w:eastAsia="en-US"/>
        </w:rPr>
        <w:t>8.</w:t>
      </w:r>
      <w:r w:rsidRPr="00143138">
        <w:rPr>
          <w:rFonts w:ascii="Times New Roman" w:hAnsi="Times New Roman"/>
          <w:b/>
          <w:lang w:eastAsia="en-US"/>
        </w:rPr>
        <w:tab/>
        <w:t>EXPIRY DATE</w:t>
      </w:r>
    </w:p>
    <w:p w14:paraId="6B506FCD" w14:textId="77777777" w:rsidR="007C7FB0" w:rsidRPr="00143138" w:rsidRDefault="007C7FB0" w:rsidP="007C7FB0">
      <w:pPr>
        <w:tabs>
          <w:tab w:val="left" w:pos="567"/>
        </w:tabs>
        <w:spacing w:after="0" w:line="240" w:lineRule="auto"/>
        <w:ind w:right="55"/>
        <w:rPr>
          <w:rFonts w:ascii="Times New Roman" w:hAnsi="Times New Roman"/>
          <w:lang w:eastAsia="en-US"/>
        </w:rPr>
      </w:pPr>
    </w:p>
    <w:p w14:paraId="07DDEA69" w14:textId="5ED7E5A0" w:rsidR="007C7FB0" w:rsidRDefault="007C7FB0" w:rsidP="007C7FB0">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EXP</w:t>
      </w:r>
    </w:p>
    <w:p w14:paraId="1B9123FD"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6824EDD7"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6BC53A4D" w14:textId="77777777" w:rsidR="007C7FB0" w:rsidRPr="00143138" w:rsidRDefault="007C7FB0" w:rsidP="007C7FB0">
      <w:pPr>
        <w:keepNext/>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9.</w:t>
      </w:r>
      <w:r w:rsidRPr="00143138">
        <w:rPr>
          <w:rFonts w:ascii="Times New Roman" w:hAnsi="Times New Roman"/>
          <w:b/>
          <w:noProof/>
          <w:lang w:eastAsia="en-US"/>
        </w:rPr>
        <w:tab/>
        <w:t>SPECIAL STORAGE CONDITIONS</w:t>
      </w:r>
    </w:p>
    <w:p w14:paraId="085A9D14"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1748BA8C"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5C293BC3"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34E69CCE"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10.</w:t>
      </w:r>
      <w:r w:rsidRPr="00143138">
        <w:rPr>
          <w:rFonts w:ascii="Times New Roman" w:hAnsi="Times New Roman"/>
          <w:b/>
          <w:noProof/>
          <w:lang w:eastAsia="en-US"/>
        </w:rPr>
        <w:tab/>
        <w:t>SPECIAL PRECAUTIONS FOR DISPOSAL OF UNUSED MEDICINAL PRODUCTS OR WASTE MATERIALS DERIVED FROM SUCH MEDICINAL PRODUCTS, IF APPROPRIATE</w:t>
      </w:r>
    </w:p>
    <w:p w14:paraId="0E1A5312"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22F190EA"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28511D67"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4AE1BB54"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11.</w:t>
      </w:r>
      <w:r w:rsidRPr="00143138">
        <w:rPr>
          <w:rFonts w:ascii="Times New Roman" w:hAnsi="Times New Roman"/>
          <w:b/>
          <w:noProof/>
          <w:lang w:eastAsia="en-US"/>
        </w:rPr>
        <w:tab/>
        <w:t>NAME AND ADDRESS OF THE MARKETING AUTHORISATION HOLDER</w:t>
      </w:r>
    </w:p>
    <w:p w14:paraId="50DC6739"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3270CA27" w14:textId="77777777" w:rsidR="007C7FB0" w:rsidRPr="00143138" w:rsidRDefault="007C7FB0" w:rsidP="007C7FB0">
      <w:pPr>
        <w:spacing w:after="0" w:line="240" w:lineRule="auto"/>
        <w:ind w:right="55"/>
        <w:rPr>
          <w:rFonts w:ascii="Times New Roman" w:hAnsi="Times New Roman"/>
          <w:lang w:val="de-AT"/>
        </w:rPr>
      </w:pPr>
      <w:r w:rsidRPr="00143138">
        <w:rPr>
          <w:rFonts w:ascii="Times New Roman" w:hAnsi="Times New Roman"/>
          <w:lang w:val="de-AT"/>
        </w:rPr>
        <w:t>Mylan S.A.S.</w:t>
      </w:r>
    </w:p>
    <w:p w14:paraId="2C0808D8" w14:textId="77777777" w:rsidR="007C7FB0" w:rsidRPr="00143138" w:rsidRDefault="007C7FB0" w:rsidP="007C7FB0">
      <w:pPr>
        <w:spacing w:after="0" w:line="240" w:lineRule="auto"/>
        <w:ind w:right="55"/>
        <w:rPr>
          <w:rFonts w:ascii="Times New Roman" w:hAnsi="Times New Roman"/>
          <w:lang w:val="de-AT"/>
        </w:rPr>
      </w:pPr>
      <w:r w:rsidRPr="00143138">
        <w:rPr>
          <w:rFonts w:ascii="Times New Roman" w:hAnsi="Times New Roman"/>
          <w:lang w:val="de-AT"/>
        </w:rPr>
        <w:t>117 Allee des Parcs</w:t>
      </w:r>
    </w:p>
    <w:p w14:paraId="4B4815AB" w14:textId="77777777" w:rsidR="007C7FB0" w:rsidRPr="00143138" w:rsidRDefault="007C7FB0" w:rsidP="007C7FB0">
      <w:pPr>
        <w:spacing w:after="0" w:line="240" w:lineRule="auto"/>
        <w:ind w:right="55"/>
        <w:rPr>
          <w:rFonts w:ascii="Times New Roman" w:hAnsi="Times New Roman"/>
        </w:rPr>
      </w:pPr>
      <w:r w:rsidRPr="00143138">
        <w:rPr>
          <w:rFonts w:ascii="Times New Roman" w:hAnsi="Times New Roman"/>
        </w:rPr>
        <w:t>69 800 Saint Priest</w:t>
      </w:r>
    </w:p>
    <w:p w14:paraId="27741ABD" w14:textId="77777777" w:rsidR="007C7FB0" w:rsidRPr="00143138" w:rsidRDefault="007C7FB0" w:rsidP="007C7FB0">
      <w:pPr>
        <w:spacing w:after="0" w:line="240" w:lineRule="auto"/>
        <w:ind w:right="55"/>
        <w:rPr>
          <w:rFonts w:ascii="Times New Roman" w:hAnsi="Times New Roman"/>
        </w:rPr>
      </w:pPr>
      <w:r w:rsidRPr="00143138">
        <w:rPr>
          <w:rFonts w:ascii="Times New Roman" w:hAnsi="Times New Roman"/>
        </w:rPr>
        <w:t>France</w:t>
      </w:r>
    </w:p>
    <w:p w14:paraId="2C32816E"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289C185A"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075F01CD"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12.</w:t>
      </w:r>
      <w:r w:rsidRPr="00143138">
        <w:rPr>
          <w:rFonts w:ascii="Times New Roman" w:hAnsi="Times New Roman"/>
          <w:b/>
          <w:noProof/>
          <w:lang w:eastAsia="en-US"/>
        </w:rPr>
        <w:tab/>
        <w:t xml:space="preserve">MARKETING AUTHORISATION NUMBER(S) </w:t>
      </w:r>
    </w:p>
    <w:p w14:paraId="62D4C56D"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554BDD2B" w14:textId="77777777" w:rsidR="00F25BC8" w:rsidRDefault="00F25BC8" w:rsidP="00F25BC8">
      <w:pPr>
        <w:widowControl w:val="0"/>
        <w:autoSpaceDE w:val="0"/>
        <w:autoSpaceDN w:val="0"/>
        <w:adjustRightInd w:val="0"/>
        <w:spacing w:after="0" w:line="240" w:lineRule="auto"/>
        <w:ind w:right="128"/>
        <w:rPr>
          <w:rFonts w:ascii="Times New Roman" w:eastAsia="Meiryo" w:hAnsi="Times New Roman"/>
        </w:rPr>
      </w:pPr>
      <w:r w:rsidRPr="009B31C5">
        <w:rPr>
          <w:rFonts w:ascii="Times New Roman" w:eastAsia="Meiryo" w:hAnsi="Times New Roman"/>
        </w:rPr>
        <w:t>EU/1/17/1194/022</w:t>
      </w:r>
    </w:p>
    <w:p w14:paraId="6E1173E3"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2E97C85F"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0FEEB690"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13.</w:t>
      </w:r>
      <w:r w:rsidRPr="00143138">
        <w:rPr>
          <w:rFonts w:ascii="Times New Roman" w:hAnsi="Times New Roman"/>
          <w:b/>
          <w:noProof/>
          <w:lang w:eastAsia="en-US"/>
        </w:rPr>
        <w:tab/>
        <w:t>BATCH NUMBER</w:t>
      </w:r>
    </w:p>
    <w:p w14:paraId="53DE61D1" w14:textId="77777777" w:rsidR="007C7FB0" w:rsidRPr="00143138" w:rsidRDefault="007C7FB0" w:rsidP="007C7FB0">
      <w:pPr>
        <w:tabs>
          <w:tab w:val="left" w:pos="567"/>
        </w:tabs>
        <w:spacing w:after="0" w:line="240" w:lineRule="auto"/>
        <w:ind w:right="55"/>
        <w:rPr>
          <w:rFonts w:ascii="Times New Roman" w:hAnsi="Times New Roman"/>
          <w:i/>
          <w:noProof/>
          <w:lang w:eastAsia="en-US"/>
        </w:rPr>
      </w:pPr>
    </w:p>
    <w:p w14:paraId="155B6EE9" w14:textId="77777777" w:rsidR="007C7FB0" w:rsidRPr="00143138" w:rsidRDefault="007C7FB0" w:rsidP="007C7FB0">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Lot</w:t>
      </w:r>
    </w:p>
    <w:p w14:paraId="6FBAAE45"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67BC6DCC"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42CD1821"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14.</w:t>
      </w:r>
      <w:r w:rsidRPr="00143138">
        <w:rPr>
          <w:rFonts w:ascii="Times New Roman" w:hAnsi="Times New Roman"/>
          <w:b/>
          <w:noProof/>
          <w:lang w:eastAsia="en-US"/>
        </w:rPr>
        <w:tab/>
        <w:t>GENERAL CLASSIFICATION FOR SUPPLY</w:t>
      </w:r>
    </w:p>
    <w:p w14:paraId="51238ED7" w14:textId="77777777" w:rsidR="007C7FB0" w:rsidRPr="00143138" w:rsidRDefault="007C7FB0" w:rsidP="007C7FB0">
      <w:pPr>
        <w:tabs>
          <w:tab w:val="left" w:pos="567"/>
        </w:tabs>
        <w:spacing w:after="0" w:line="240" w:lineRule="auto"/>
        <w:ind w:right="55"/>
        <w:rPr>
          <w:rFonts w:ascii="Times New Roman" w:hAnsi="Times New Roman"/>
          <w:i/>
          <w:noProof/>
          <w:lang w:eastAsia="en-US"/>
        </w:rPr>
      </w:pPr>
    </w:p>
    <w:p w14:paraId="5C2BBAAD"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14A56042"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276A7C8D" w14:textId="77777777" w:rsidR="007C7FB0" w:rsidRPr="00143138" w:rsidRDefault="007C7FB0" w:rsidP="007C7FB0">
      <w:pPr>
        <w:pBdr>
          <w:top w:val="single" w:sz="4" w:space="2"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15.</w:t>
      </w:r>
      <w:r w:rsidRPr="00143138">
        <w:rPr>
          <w:rFonts w:ascii="Times New Roman" w:hAnsi="Times New Roman"/>
          <w:b/>
          <w:noProof/>
          <w:lang w:eastAsia="en-US"/>
        </w:rPr>
        <w:tab/>
        <w:t>INSTRUCTIONS ON USE</w:t>
      </w:r>
    </w:p>
    <w:p w14:paraId="3B38E605"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10DD1B85"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0D757EA8"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6F88B57D" w14:textId="77777777" w:rsidR="007C7FB0" w:rsidRPr="00143138" w:rsidRDefault="007C7FB0" w:rsidP="007C7FB0">
      <w:pPr>
        <w:pBdr>
          <w:top w:val="single" w:sz="4" w:space="1" w:color="auto"/>
          <w:left w:val="single" w:sz="4" w:space="4" w:color="auto"/>
          <w:bottom w:val="single" w:sz="4" w:space="0" w:color="auto"/>
          <w:right w:val="single" w:sz="4" w:space="4" w:color="auto"/>
        </w:pBdr>
        <w:tabs>
          <w:tab w:val="left" w:pos="567"/>
        </w:tabs>
        <w:spacing w:after="0" w:line="240" w:lineRule="auto"/>
        <w:ind w:right="55"/>
        <w:rPr>
          <w:rFonts w:ascii="Times New Roman" w:hAnsi="Times New Roman"/>
          <w:noProof/>
          <w:lang w:eastAsia="en-US"/>
        </w:rPr>
      </w:pPr>
      <w:r w:rsidRPr="00143138">
        <w:rPr>
          <w:rFonts w:ascii="Times New Roman" w:hAnsi="Times New Roman"/>
          <w:b/>
          <w:noProof/>
          <w:lang w:eastAsia="en-US"/>
        </w:rPr>
        <w:t>16.</w:t>
      </w:r>
      <w:r w:rsidRPr="00143138">
        <w:rPr>
          <w:rFonts w:ascii="Times New Roman" w:hAnsi="Times New Roman"/>
          <w:b/>
          <w:noProof/>
          <w:lang w:eastAsia="en-US"/>
        </w:rPr>
        <w:tab/>
        <w:t>INFORMATION IN BRAILLE</w:t>
      </w:r>
    </w:p>
    <w:p w14:paraId="6AA78108"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370DFD3A" w14:textId="77777777" w:rsidR="007C7FB0" w:rsidRPr="00143138" w:rsidRDefault="007C7FB0" w:rsidP="007C7FB0">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Febuxostat Mylan 80 mg</w:t>
      </w:r>
    </w:p>
    <w:p w14:paraId="2EB8746F" w14:textId="77777777" w:rsidR="007C7FB0" w:rsidRPr="00143138" w:rsidRDefault="007C7FB0" w:rsidP="007C7FB0">
      <w:pPr>
        <w:tabs>
          <w:tab w:val="left" w:pos="567"/>
        </w:tabs>
        <w:spacing w:after="0" w:line="240" w:lineRule="auto"/>
        <w:ind w:right="55"/>
        <w:rPr>
          <w:rFonts w:ascii="Times New Roman" w:hAnsi="Times New Roman"/>
          <w:noProof/>
          <w:shd w:val="clear" w:color="auto" w:fill="CCCCCC"/>
          <w:lang w:eastAsia="en-US"/>
        </w:rPr>
      </w:pPr>
    </w:p>
    <w:p w14:paraId="7557A268" w14:textId="77777777" w:rsidR="007C7FB0" w:rsidRPr="00143138" w:rsidRDefault="007C7FB0" w:rsidP="007C7FB0">
      <w:pPr>
        <w:tabs>
          <w:tab w:val="left" w:pos="567"/>
        </w:tabs>
        <w:spacing w:after="0" w:line="240" w:lineRule="auto"/>
        <w:ind w:right="55"/>
        <w:rPr>
          <w:rFonts w:ascii="Times New Roman" w:hAnsi="Times New Roman"/>
          <w:noProof/>
          <w:shd w:val="clear" w:color="auto" w:fill="CCCCCC"/>
          <w:lang w:eastAsia="en-US"/>
        </w:rPr>
      </w:pPr>
    </w:p>
    <w:p w14:paraId="3DFE790D" w14:textId="77777777" w:rsidR="007C7FB0" w:rsidRPr="00143138" w:rsidRDefault="007C7FB0" w:rsidP="007C7FB0">
      <w:pPr>
        <w:pBdr>
          <w:top w:val="single" w:sz="4" w:space="1" w:color="auto"/>
          <w:left w:val="single" w:sz="4" w:space="4" w:color="auto"/>
          <w:bottom w:val="single" w:sz="4" w:space="0" w:color="auto"/>
          <w:right w:val="single" w:sz="4" w:space="4" w:color="auto"/>
        </w:pBdr>
        <w:spacing w:after="0" w:line="240" w:lineRule="auto"/>
        <w:ind w:right="55"/>
        <w:rPr>
          <w:rFonts w:ascii="Times New Roman" w:hAnsi="Times New Roman"/>
          <w:i/>
          <w:noProof/>
          <w:lang w:eastAsia="en-US"/>
        </w:rPr>
      </w:pPr>
      <w:r w:rsidRPr="00143138">
        <w:rPr>
          <w:rFonts w:ascii="Times New Roman" w:hAnsi="Times New Roman"/>
          <w:b/>
          <w:noProof/>
          <w:lang w:eastAsia="en-US"/>
        </w:rPr>
        <w:t>17.</w:t>
      </w:r>
      <w:r w:rsidRPr="00143138">
        <w:rPr>
          <w:rFonts w:ascii="Times New Roman" w:hAnsi="Times New Roman"/>
          <w:b/>
          <w:noProof/>
          <w:lang w:eastAsia="en-US"/>
        </w:rPr>
        <w:tab/>
        <w:t>UNIQUE IDENTIFIER – 2D BARCODE</w:t>
      </w:r>
    </w:p>
    <w:p w14:paraId="6676B891" w14:textId="77777777" w:rsidR="007C7FB0" w:rsidRPr="00143138" w:rsidRDefault="007C7FB0" w:rsidP="007C7FB0">
      <w:pPr>
        <w:spacing w:after="0" w:line="240" w:lineRule="auto"/>
        <w:ind w:right="55"/>
        <w:rPr>
          <w:rFonts w:ascii="Times New Roman" w:hAnsi="Times New Roman"/>
          <w:noProof/>
          <w:lang w:eastAsia="en-US"/>
        </w:rPr>
      </w:pPr>
    </w:p>
    <w:p w14:paraId="73939280" w14:textId="77777777" w:rsidR="007C7FB0" w:rsidRPr="00143138" w:rsidRDefault="007C7FB0" w:rsidP="007C7FB0">
      <w:pPr>
        <w:tabs>
          <w:tab w:val="left" w:pos="567"/>
        </w:tabs>
        <w:spacing w:after="0" w:line="240" w:lineRule="auto"/>
        <w:ind w:right="55"/>
        <w:rPr>
          <w:rFonts w:ascii="Times New Roman" w:hAnsi="Times New Roman"/>
          <w:noProof/>
          <w:shd w:val="clear" w:color="auto" w:fill="CCCCCC"/>
          <w:lang w:eastAsia="en-US"/>
        </w:rPr>
      </w:pPr>
      <w:r w:rsidRPr="00143138">
        <w:rPr>
          <w:rFonts w:ascii="Times New Roman" w:hAnsi="Times New Roman"/>
          <w:noProof/>
          <w:shd w:val="clear" w:color="auto" w:fill="CCCCCC"/>
          <w:lang w:eastAsia="en-US"/>
        </w:rPr>
        <w:t>2D barcode carrying the unique identifier included.</w:t>
      </w:r>
    </w:p>
    <w:p w14:paraId="7F68340E" w14:textId="77777777" w:rsidR="007C7FB0" w:rsidRPr="00143138" w:rsidRDefault="007C7FB0" w:rsidP="007C7FB0">
      <w:pPr>
        <w:spacing w:after="0" w:line="240" w:lineRule="auto"/>
        <w:ind w:right="55"/>
        <w:rPr>
          <w:rFonts w:ascii="Times New Roman" w:hAnsi="Times New Roman"/>
          <w:noProof/>
          <w:lang w:eastAsia="en-US"/>
        </w:rPr>
      </w:pPr>
    </w:p>
    <w:p w14:paraId="5BA1EB27" w14:textId="77777777" w:rsidR="007C7FB0" w:rsidRPr="00143138" w:rsidRDefault="007C7FB0" w:rsidP="007C7FB0">
      <w:pPr>
        <w:spacing w:after="0" w:line="240" w:lineRule="auto"/>
        <w:ind w:right="55"/>
        <w:rPr>
          <w:rFonts w:ascii="Times New Roman" w:hAnsi="Times New Roman"/>
          <w:noProof/>
          <w:lang w:eastAsia="en-US"/>
        </w:rPr>
      </w:pPr>
    </w:p>
    <w:p w14:paraId="6DC730ED" w14:textId="77777777" w:rsidR="007C7FB0" w:rsidRPr="00143138" w:rsidRDefault="007C7FB0" w:rsidP="007C7FB0">
      <w:pPr>
        <w:pBdr>
          <w:top w:val="single" w:sz="4" w:space="1" w:color="auto"/>
          <w:left w:val="single" w:sz="4" w:space="4" w:color="auto"/>
          <w:bottom w:val="single" w:sz="4" w:space="0" w:color="auto"/>
          <w:right w:val="single" w:sz="4" w:space="4" w:color="auto"/>
        </w:pBdr>
        <w:spacing w:after="0" w:line="240" w:lineRule="auto"/>
        <w:ind w:right="55"/>
        <w:rPr>
          <w:rFonts w:ascii="Times New Roman" w:hAnsi="Times New Roman"/>
          <w:i/>
          <w:noProof/>
          <w:lang w:eastAsia="en-US"/>
        </w:rPr>
      </w:pPr>
      <w:r w:rsidRPr="00143138">
        <w:rPr>
          <w:rFonts w:ascii="Times New Roman" w:hAnsi="Times New Roman"/>
          <w:b/>
          <w:noProof/>
          <w:lang w:eastAsia="en-US"/>
        </w:rPr>
        <w:t>18.</w:t>
      </w:r>
      <w:r w:rsidRPr="00143138">
        <w:rPr>
          <w:rFonts w:ascii="Times New Roman" w:hAnsi="Times New Roman"/>
          <w:b/>
          <w:noProof/>
          <w:lang w:eastAsia="en-US"/>
        </w:rPr>
        <w:tab/>
        <w:t>UNIQUE IDENTIFIER – HUMAN READABLE DATA</w:t>
      </w:r>
    </w:p>
    <w:p w14:paraId="0DACD44F" w14:textId="77777777" w:rsidR="007C7FB0" w:rsidRPr="00143138" w:rsidRDefault="007C7FB0" w:rsidP="007C7FB0">
      <w:pPr>
        <w:spacing w:after="0" w:line="240" w:lineRule="auto"/>
        <w:ind w:right="55"/>
        <w:rPr>
          <w:rFonts w:ascii="Times New Roman" w:hAnsi="Times New Roman"/>
          <w:noProof/>
          <w:lang w:eastAsia="en-US"/>
        </w:rPr>
      </w:pPr>
    </w:p>
    <w:p w14:paraId="3A5996DE" w14:textId="77777777" w:rsidR="007C7FB0" w:rsidRPr="00143138" w:rsidRDefault="007C7FB0" w:rsidP="007C7FB0">
      <w:pPr>
        <w:tabs>
          <w:tab w:val="left" w:pos="567"/>
        </w:tabs>
        <w:spacing w:after="0" w:line="240" w:lineRule="auto"/>
        <w:ind w:right="55"/>
        <w:rPr>
          <w:rFonts w:ascii="Times New Roman" w:hAnsi="Times New Roman"/>
          <w:lang w:eastAsia="en-US"/>
        </w:rPr>
      </w:pPr>
      <w:r w:rsidRPr="00143138">
        <w:rPr>
          <w:rFonts w:ascii="Times New Roman" w:hAnsi="Times New Roman"/>
          <w:lang w:eastAsia="en-US"/>
        </w:rPr>
        <w:t>PC:</w:t>
      </w:r>
    </w:p>
    <w:p w14:paraId="19FD9705" w14:textId="77777777" w:rsidR="007C7FB0" w:rsidRPr="00143138" w:rsidRDefault="007C7FB0" w:rsidP="007C7FB0">
      <w:pPr>
        <w:tabs>
          <w:tab w:val="left" w:pos="567"/>
        </w:tabs>
        <w:spacing w:after="0" w:line="240" w:lineRule="auto"/>
        <w:ind w:right="55"/>
        <w:rPr>
          <w:rFonts w:ascii="Times New Roman" w:hAnsi="Times New Roman"/>
          <w:lang w:eastAsia="en-US"/>
        </w:rPr>
      </w:pPr>
      <w:r w:rsidRPr="00143138">
        <w:rPr>
          <w:rFonts w:ascii="Times New Roman" w:hAnsi="Times New Roman"/>
          <w:lang w:eastAsia="en-US"/>
        </w:rPr>
        <w:t>SN:</w:t>
      </w:r>
    </w:p>
    <w:p w14:paraId="30976286" w14:textId="77777777" w:rsidR="007C7FB0" w:rsidRPr="00143138" w:rsidRDefault="007C7FB0" w:rsidP="007C7FB0">
      <w:pPr>
        <w:tabs>
          <w:tab w:val="left" w:pos="567"/>
        </w:tabs>
        <w:spacing w:after="0" w:line="240" w:lineRule="auto"/>
        <w:ind w:right="55"/>
        <w:rPr>
          <w:rFonts w:ascii="Times New Roman" w:hAnsi="Times New Roman"/>
          <w:lang w:eastAsia="en-US"/>
        </w:rPr>
      </w:pPr>
      <w:r w:rsidRPr="00143138">
        <w:rPr>
          <w:rFonts w:ascii="Times New Roman" w:hAnsi="Times New Roman"/>
          <w:lang w:eastAsia="en-US"/>
        </w:rPr>
        <w:t>NN:</w:t>
      </w:r>
    </w:p>
    <w:p w14:paraId="676F706E" w14:textId="7E1A5D53" w:rsidR="007C7FB0" w:rsidRDefault="007C7FB0">
      <w:pPr>
        <w:spacing w:after="0" w:line="240" w:lineRule="auto"/>
        <w:rPr>
          <w:rFonts w:ascii="Times New Roman" w:hAnsi="Times New Roman"/>
          <w:noProof/>
          <w:shd w:val="clear" w:color="auto" w:fill="CCCCCC"/>
          <w:lang w:eastAsia="en-US"/>
        </w:rPr>
      </w:pPr>
      <w:r>
        <w:rPr>
          <w:rFonts w:ascii="Times New Roman" w:hAnsi="Times New Roman"/>
          <w:noProof/>
          <w:shd w:val="clear" w:color="auto" w:fill="CCCCCC"/>
          <w:lang w:eastAsia="en-US"/>
        </w:rPr>
        <w:br w:type="page"/>
      </w:r>
    </w:p>
    <w:p w14:paraId="272B70FB"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
          <w:noProof/>
          <w:lang w:eastAsia="en-US"/>
        </w:rPr>
      </w:pPr>
      <w:r w:rsidRPr="00143138">
        <w:rPr>
          <w:rFonts w:ascii="Times New Roman" w:hAnsi="Times New Roman"/>
          <w:b/>
          <w:noProof/>
          <w:lang w:eastAsia="en-US"/>
        </w:rPr>
        <w:t xml:space="preserve">PARTICULARS TO APPEAR ON THE OUTER PACKAGING </w:t>
      </w:r>
    </w:p>
    <w:p w14:paraId="489A0933"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Cs/>
          <w:noProof/>
          <w:lang w:eastAsia="en-US"/>
        </w:rPr>
      </w:pPr>
    </w:p>
    <w:p w14:paraId="585FD652" w14:textId="53562CE8" w:rsidR="007C7FB0" w:rsidRPr="00143138" w:rsidRDefault="007C7FB0" w:rsidP="007C7FB0">
      <w:pPr>
        <w:pBdr>
          <w:top w:val="single" w:sz="4" w:space="1" w:color="auto"/>
          <w:left w:val="single" w:sz="4" w:space="4" w:color="auto"/>
          <w:bottom w:val="single" w:sz="4" w:space="1" w:color="auto"/>
          <w:right w:val="single" w:sz="4" w:space="4" w:color="auto"/>
        </w:pBdr>
        <w:spacing w:after="0" w:line="240" w:lineRule="auto"/>
        <w:ind w:right="55"/>
        <w:rPr>
          <w:rFonts w:ascii="Times New Roman" w:hAnsi="Times New Roman"/>
          <w:bCs/>
        </w:rPr>
      </w:pPr>
      <w:r>
        <w:rPr>
          <w:rFonts w:ascii="Times New Roman" w:hAnsi="Times New Roman"/>
          <w:b/>
        </w:rPr>
        <w:t>INNER</w:t>
      </w:r>
      <w:r w:rsidRPr="00143138">
        <w:rPr>
          <w:rFonts w:ascii="Times New Roman" w:hAnsi="Times New Roman"/>
          <w:b/>
        </w:rPr>
        <w:t xml:space="preserve"> CARTON </w:t>
      </w:r>
      <w:r>
        <w:rPr>
          <w:rFonts w:ascii="Times New Roman" w:hAnsi="Times New Roman"/>
          <w:b/>
        </w:rPr>
        <w:t>OF MULTIPACK (WITHOUT BLUE BOX</w:t>
      </w:r>
      <w:r w:rsidRPr="00143138">
        <w:rPr>
          <w:rFonts w:ascii="Times New Roman" w:hAnsi="Times New Roman"/>
          <w:b/>
        </w:rPr>
        <w:t>)</w:t>
      </w:r>
    </w:p>
    <w:p w14:paraId="6FADFE19" w14:textId="77777777" w:rsidR="007C7FB0" w:rsidRPr="00143138" w:rsidRDefault="007C7FB0" w:rsidP="007C7FB0">
      <w:pPr>
        <w:tabs>
          <w:tab w:val="left" w:pos="567"/>
        </w:tabs>
        <w:spacing w:after="0" w:line="240" w:lineRule="auto"/>
        <w:ind w:right="55"/>
        <w:rPr>
          <w:rFonts w:ascii="Times New Roman" w:hAnsi="Times New Roman"/>
          <w:lang w:eastAsia="en-US"/>
        </w:rPr>
      </w:pPr>
    </w:p>
    <w:p w14:paraId="00F9FE05"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1192BFE4"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lang w:eastAsia="en-US"/>
        </w:rPr>
      </w:pPr>
      <w:r w:rsidRPr="00143138">
        <w:rPr>
          <w:rFonts w:ascii="Times New Roman" w:hAnsi="Times New Roman"/>
          <w:b/>
          <w:lang w:eastAsia="en-US"/>
        </w:rPr>
        <w:t>1.</w:t>
      </w:r>
      <w:r w:rsidRPr="00143138">
        <w:rPr>
          <w:rFonts w:ascii="Times New Roman" w:hAnsi="Times New Roman"/>
          <w:b/>
          <w:lang w:eastAsia="en-US"/>
        </w:rPr>
        <w:tab/>
        <w:t>NAME OF THE MEDICINAL PRODUCT</w:t>
      </w:r>
    </w:p>
    <w:p w14:paraId="45D8388A"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12FDD9A5" w14:textId="77777777" w:rsidR="007C7FB0" w:rsidRDefault="007C7FB0" w:rsidP="007C7FB0">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Febuxostat Mylan 80 mg film-coated tablets</w:t>
      </w:r>
    </w:p>
    <w:p w14:paraId="2F934018"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3F0EB88D" w14:textId="77777777" w:rsidR="007C7FB0" w:rsidRPr="00143138" w:rsidRDefault="007C7FB0" w:rsidP="007C7FB0">
      <w:pPr>
        <w:tabs>
          <w:tab w:val="left" w:pos="567"/>
        </w:tabs>
        <w:spacing w:after="0" w:line="240" w:lineRule="auto"/>
        <w:ind w:right="55"/>
        <w:rPr>
          <w:rFonts w:ascii="Times New Roman" w:hAnsi="Times New Roman"/>
          <w:b/>
          <w:lang w:eastAsia="en-US"/>
        </w:rPr>
      </w:pPr>
      <w:r w:rsidRPr="00143138">
        <w:rPr>
          <w:rFonts w:ascii="Times New Roman" w:hAnsi="Times New Roman"/>
          <w:noProof/>
          <w:lang w:eastAsia="en-US"/>
        </w:rPr>
        <w:t>febuxostat</w:t>
      </w:r>
      <w:r w:rsidRPr="00143138">
        <w:rPr>
          <w:rFonts w:ascii="Times New Roman" w:hAnsi="Times New Roman"/>
          <w:b/>
          <w:lang w:eastAsia="en-US"/>
        </w:rPr>
        <w:t xml:space="preserve"> </w:t>
      </w:r>
    </w:p>
    <w:p w14:paraId="32CADF47"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2BE46968"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74AC809D"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2.</w:t>
      </w:r>
      <w:r w:rsidRPr="00143138">
        <w:rPr>
          <w:rFonts w:ascii="Times New Roman" w:hAnsi="Times New Roman"/>
          <w:b/>
          <w:noProof/>
          <w:lang w:eastAsia="en-US"/>
        </w:rPr>
        <w:tab/>
        <w:t>STATEMENT OF ACTIVE SUBSTANCE</w:t>
      </w:r>
    </w:p>
    <w:p w14:paraId="18CEEBF7"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553F2FFB" w14:textId="77777777" w:rsidR="007C7FB0" w:rsidRPr="00143138" w:rsidRDefault="007C7FB0" w:rsidP="007C7FB0">
      <w:pPr>
        <w:tabs>
          <w:tab w:val="left" w:pos="567"/>
        </w:tabs>
        <w:spacing w:after="0" w:line="240" w:lineRule="auto"/>
        <w:ind w:right="55"/>
        <w:rPr>
          <w:rFonts w:ascii="Times New Roman" w:eastAsia="Meiryo" w:hAnsi="Times New Roman"/>
        </w:rPr>
      </w:pPr>
      <w:r w:rsidRPr="00143138">
        <w:rPr>
          <w:rFonts w:ascii="Times New Roman" w:eastAsia="Meiryo" w:hAnsi="Times New Roman"/>
        </w:rPr>
        <w:t>Each tablet contains 80 mg febuxostat.</w:t>
      </w:r>
    </w:p>
    <w:p w14:paraId="7420946F"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20EB67E1"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01FCD877"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3.</w:t>
      </w:r>
      <w:r w:rsidRPr="00143138">
        <w:rPr>
          <w:rFonts w:ascii="Times New Roman" w:hAnsi="Times New Roman"/>
          <w:b/>
          <w:noProof/>
          <w:lang w:eastAsia="en-US"/>
        </w:rPr>
        <w:tab/>
        <w:t>LIST OF EXCIPIENTS</w:t>
      </w:r>
    </w:p>
    <w:p w14:paraId="5C0909C5" w14:textId="77777777" w:rsidR="007C7FB0" w:rsidRPr="00143138" w:rsidRDefault="007C7FB0" w:rsidP="007C7FB0">
      <w:pPr>
        <w:widowControl w:val="0"/>
        <w:autoSpaceDE w:val="0"/>
        <w:autoSpaceDN w:val="0"/>
        <w:adjustRightInd w:val="0"/>
        <w:spacing w:after="0" w:line="240" w:lineRule="auto"/>
        <w:ind w:right="55"/>
        <w:rPr>
          <w:rFonts w:ascii="Times New Roman" w:hAnsi="Times New Roman"/>
          <w:noProof/>
          <w:lang w:eastAsia="en-US"/>
        </w:rPr>
      </w:pPr>
    </w:p>
    <w:p w14:paraId="61C8C1C7" w14:textId="77777777" w:rsidR="007C7FB0" w:rsidRDefault="007C7FB0" w:rsidP="007C7FB0">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Also contains lactose.</w:t>
      </w:r>
    </w:p>
    <w:p w14:paraId="6DBEDFC2" w14:textId="77777777" w:rsidR="007C7FB0" w:rsidRPr="00143138" w:rsidRDefault="007C7FB0" w:rsidP="007C7FB0">
      <w:pPr>
        <w:widowControl w:val="0"/>
        <w:autoSpaceDE w:val="0"/>
        <w:autoSpaceDN w:val="0"/>
        <w:adjustRightInd w:val="0"/>
        <w:spacing w:after="0" w:line="240" w:lineRule="auto"/>
        <w:ind w:right="55"/>
        <w:rPr>
          <w:rFonts w:ascii="Times New Roman" w:eastAsia="Meiryo" w:hAnsi="Times New Roman"/>
        </w:rPr>
      </w:pPr>
    </w:p>
    <w:p w14:paraId="4E9B07F7" w14:textId="77777777" w:rsidR="007C7FB0" w:rsidRPr="00143138" w:rsidRDefault="007C7FB0" w:rsidP="007C7FB0">
      <w:pPr>
        <w:tabs>
          <w:tab w:val="left" w:pos="567"/>
        </w:tabs>
        <w:spacing w:after="0" w:line="240" w:lineRule="auto"/>
        <w:ind w:right="55"/>
        <w:rPr>
          <w:rFonts w:ascii="Times New Roman" w:eastAsia="Meiryo" w:hAnsi="Times New Roman"/>
        </w:rPr>
      </w:pPr>
      <w:r w:rsidRPr="00143138">
        <w:rPr>
          <w:rFonts w:ascii="Times New Roman" w:eastAsia="Meiryo" w:hAnsi="Times New Roman"/>
        </w:rPr>
        <w:t>See leaflet for further information.</w:t>
      </w:r>
    </w:p>
    <w:p w14:paraId="2C8D7D8D" w14:textId="77777777" w:rsidR="007C7FB0" w:rsidRPr="00143138" w:rsidRDefault="007C7FB0" w:rsidP="007C7FB0">
      <w:pPr>
        <w:tabs>
          <w:tab w:val="left" w:pos="567"/>
        </w:tabs>
        <w:spacing w:after="0" w:line="240" w:lineRule="auto"/>
        <w:ind w:right="55"/>
        <w:rPr>
          <w:rFonts w:ascii="Times New Roman" w:eastAsia="Meiryo" w:hAnsi="Times New Roman"/>
        </w:rPr>
      </w:pPr>
    </w:p>
    <w:p w14:paraId="4B165680"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330142E5"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4.</w:t>
      </w:r>
      <w:r w:rsidRPr="00143138">
        <w:rPr>
          <w:rFonts w:ascii="Times New Roman" w:hAnsi="Times New Roman"/>
          <w:b/>
          <w:noProof/>
          <w:lang w:eastAsia="en-US"/>
        </w:rPr>
        <w:tab/>
        <w:t>PHARMACEUTICAL FORM AND CONTENTS</w:t>
      </w:r>
    </w:p>
    <w:p w14:paraId="52700F3A"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68F3F1D9" w14:textId="2268C877" w:rsidR="007C7FB0" w:rsidRDefault="007C7FB0" w:rsidP="007C7FB0">
      <w:pPr>
        <w:tabs>
          <w:tab w:val="left" w:pos="567"/>
        </w:tabs>
        <w:spacing w:after="0" w:line="240" w:lineRule="auto"/>
        <w:ind w:right="55"/>
        <w:rPr>
          <w:rFonts w:ascii="Times New Roman" w:eastAsia="Meiryo" w:hAnsi="Times New Roman"/>
        </w:rPr>
      </w:pPr>
      <w:r>
        <w:rPr>
          <w:rFonts w:ascii="Times New Roman" w:eastAsia="Meiryo" w:hAnsi="Times New Roman"/>
        </w:rPr>
        <w:t>42 film-coated tablets</w:t>
      </w:r>
    </w:p>
    <w:p w14:paraId="28DF3906" w14:textId="103DF29F" w:rsidR="007C7FB0" w:rsidRDefault="007C7FB0" w:rsidP="007C7FB0">
      <w:pPr>
        <w:tabs>
          <w:tab w:val="left" w:pos="567"/>
        </w:tabs>
        <w:spacing w:after="0" w:line="240" w:lineRule="auto"/>
        <w:ind w:right="55"/>
        <w:rPr>
          <w:rFonts w:ascii="Times New Roman" w:eastAsia="Meiryo" w:hAnsi="Times New Roman"/>
        </w:rPr>
      </w:pPr>
    </w:p>
    <w:p w14:paraId="33916C25" w14:textId="6262B95D" w:rsidR="007C7FB0" w:rsidRPr="00143138" w:rsidRDefault="007C7FB0" w:rsidP="007C7FB0">
      <w:pPr>
        <w:tabs>
          <w:tab w:val="left" w:pos="567"/>
        </w:tabs>
        <w:spacing w:after="0" w:line="240" w:lineRule="auto"/>
        <w:ind w:right="55"/>
        <w:rPr>
          <w:rFonts w:ascii="Times New Roman" w:eastAsia="Meiryo" w:hAnsi="Times New Roman"/>
        </w:rPr>
      </w:pPr>
      <w:r>
        <w:rPr>
          <w:rFonts w:ascii="Times New Roman" w:eastAsia="Meiryo" w:hAnsi="Times New Roman"/>
        </w:rPr>
        <w:t>Components of a multipack, can’t be sold separately.</w:t>
      </w:r>
    </w:p>
    <w:p w14:paraId="71920FA2" w14:textId="38802008" w:rsidR="007C7FB0" w:rsidRDefault="007C7FB0" w:rsidP="007C7FB0">
      <w:pPr>
        <w:tabs>
          <w:tab w:val="left" w:pos="567"/>
        </w:tabs>
        <w:spacing w:after="0" w:line="240" w:lineRule="auto"/>
        <w:ind w:right="55"/>
        <w:rPr>
          <w:rFonts w:ascii="Times New Roman" w:hAnsi="Times New Roman"/>
          <w:noProof/>
          <w:lang w:eastAsia="en-US"/>
        </w:rPr>
      </w:pPr>
    </w:p>
    <w:p w14:paraId="2659A362" w14:textId="77777777" w:rsidR="00A20ED9" w:rsidRPr="00143138" w:rsidRDefault="00A20ED9" w:rsidP="007C7FB0">
      <w:pPr>
        <w:tabs>
          <w:tab w:val="left" w:pos="567"/>
        </w:tabs>
        <w:spacing w:after="0" w:line="240" w:lineRule="auto"/>
        <w:ind w:right="55"/>
        <w:rPr>
          <w:rFonts w:ascii="Times New Roman" w:hAnsi="Times New Roman"/>
          <w:noProof/>
          <w:lang w:eastAsia="en-US"/>
        </w:rPr>
      </w:pPr>
    </w:p>
    <w:p w14:paraId="0B6EB915"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5.</w:t>
      </w:r>
      <w:r w:rsidRPr="00143138">
        <w:rPr>
          <w:rFonts w:ascii="Times New Roman" w:hAnsi="Times New Roman"/>
          <w:b/>
          <w:noProof/>
          <w:lang w:eastAsia="en-US"/>
        </w:rPr>
        <w:tab/>
        <w:t>METHOD AND ROUTE(S) OF ADMINISTRATION</w:t>
      </w:r>
    </w:p>
    <w:p w14:paraId="31BF1E97"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0C055708" w14:textId="77777777" w:rsidR="007C7FB0" w:rsidRDefault="007C7FB0" w:rsidP="007C7FB0">
      <w:pPr>
        <w:tabs>
          <w:tab w:val="left" w:pos="567"/>
        </w:tabs>
        <w:spacing w:after="0" w:line="240" w:lineRule="auto"/>
        <w:ind w:right="55"/>
        <w:rPr>
          <w:rFonts w:ascii="Times New Roman" w:eastAsia="Meiryo" w:hAnsi="Times New Roman"/>
        </w:rPr>
      </w:pPr>
      <w:r w:rsidRPr="00143138">
        <w:rPr>
          <w:rFonts w:ascii="Times New Roman" w:eastAsia="Meiryo" w:hAnsi="Times New Roman"/>
        </w:rPr>
        <w:t>For oral use.</w:t>
      </w:r>
    </w:p>
    <w:p w14:paraId="43E88F05" w14:textId="77777777" w:rsidR="007C7FB0" w:rsidRPr="00143138" w:rsidRDefault="007C7FB0" w:rsidP="007C7FB0">
      <w:pPr>
        <w:tabs>
          <w:tab w:val="left" w:pos="567"/>
        </w:tabs>
        <w:spacing w:after="0" w:line="240" w:lineRule="auto"/>
        <w:ind w:right="55"/>
        <w:rPr>
          <w:rFonts w:ascii="Times New Roman" w:eastAsia="Meiryo" w:hAnsi="Times New Roman"/>
        </w:rPr>
      </w:pPr>
    </w:p>
    <w:p w14:paraId="4BC386BC" w14:textId="77777777" w:rsidR="007C7FB0" w:rsidRPr="00143138" w:rsidRDefault="007C7FB0" w:rsidP="007C7FB0">
      <w:pPr>
        <w:tabs>
          <w:tab w:val="left" w:pos="567"/>
        </w:tabs>
        <w:spacing w:after="0" w:line="240" w:lineRule="auto"/>
        <w:ind w:right="55"/>
        <w:rPr>
          <w:rFonts w:ascii="Times New Roman" w:eastAsia="Meiryo" w:hAnsi="Times New Roman"/>
        </w:rPr>
      </w:pPr>
      <w:r w:rsidRPr="00143138">
        <w:rPr>
          <w:rFonts w:ascii="Times New Roman" w:eastAsia="Meiryo" w:hAnsi="Times New Roman"/>
        </w:rPr>
        <w:t>Read the package leaflet before use.</w:t>
      </w:r>
    </w:p>
    <w:p w14:paraId="2714C4EC"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62D3576A"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60CD7ADC"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6.</w:t>
      </w:r>
      <w:r w:rsidRPr="00143138">
        <w:rPr>
          <w:rFonts w:ascii="Times New Roman" w:hAnsi="Times New Roman"/>
          <w:b/>
          <w:noProof/>
          <w:lang w:eastAsia="en-US"/>
        </w:rPr>
        <w:tab/>
        <w:t>SPECIAL WARNING THAT THE MEDICINAL PRODUCT MUST BE STORED OUT OF THE SIGHT AND REACH OF CHILDREN</w:t>
      </w:r>
    </w:p>
    <w:p w14:paraId="45EF45B4"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0751E6EE" w14:textId="77777777" w:rsidR="007C7FB0" w:rsidRPr="00143138" w:rsidRDefault="007C7FB0" w:rsidP="007C7FB0">
      <w:pP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noProof/>
          <w:lang w:eastAsia="en-US"/>
        </w:rPr>
        <w:t>Keep out of the sight and reach of children.</w:t>
      </w:r>
    </w:p>
    <w:p w14:paraId="6C14F873"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7B8C3242"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4C711020"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7.</w:t>
      </w:r>
      <w:r w:rsidRPr="00143138">
        <w:rPr>
          <w:rFonts w:ascii="Times New Roman" w:hAnsi="Times New Roman"/>
          <w:b/>
          <w:noProof/>
          <w:lang w:eastAsia="en-US"/>
        </w:rPr>
        <w:tab/>
        <w:t>OTHER SPECIAL WARNING(S), IF NECESSARY</w:t>
      </w:r>
    </w:p>
    <w:p w14:paraId="28848919"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7F8C4604" w14:textId="77777777" w:rsidR="007C7FB0" w:rsidRPr="00143138" w:rsidRDefault="007C7FB0" w:rsidP="007C7FB0">
      <w:pPr>
        <w:tabs>
          <w:tab w:val="left" w:pos="567"/>
          <w:tab w:val="left" w:pos="749"/>
        </w:tabs>
        <w:spacing w:after="0" w:line="240" w:lineRule="auto"/>
        <w:ind w:right="55"/>
        <w:rPr>
          <w:rFonts w:ascii="Times New Roman" w:hAnsi="Times New Roman"/>
          <w:lang w:eastAsia="en-US"/>
        </w:rPr>
      </w:pPr>
    </w:p>
    <w:p w14:paraId="436701A9" w14:textId="77777777" w:rsidR="007C7FB0" w:rsidRPr="00143138" w:rsidRDefault="007C7FB0" w:rsidP="007C7FB0">
      <w:pPr>
        <w:tabs>
          <w:tab w:val="left" w:pos="567"/>
          <w:tab w:val="left" w:pos="749"/>
        </w:tabs>
        <w:spacing w:after="0" w:line="240" w:lineRule="auto"/>
        <w:ind w:right="55"/>
        <w:rPr>
          <w:rFonts w:ascii="Times New Roman" w:hAnsi="Times New Roman"/>
          <w:lang w:eastAsia="en-US"/>
        </w:rPr>
      </w:pPr>
    </w:p>
    <w:p w14:paraId="61B7941F"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lang w:eastAsia="en-US"/>
        </w:rPr>
      </w:pPr>
      <w:r w:rsidRPr="00143138">
        <w:rPr>
          <w:rFonts w:ascii="Times New Roman" w:hAnsi="Times New Roman"/>
          <w:b/>
          <w:lang w:eastAsia="en-US"/>
        </w:rPr>
        <w:t>8.</w:t>
      </w:r>
      <w:r w:rsidRPr="00143138">
        <w:rPr>
          <w:rFonts w:ascii="Times New Roman" w:hAnsi="Times New Roman"/>
          <w:b/>
          <w:lang w:eastAsia="en-US"/>
        </w:rPr>
        <w:tab/>
        <w:t>EXPIRY DATE</w:t>
      </w:r>
    </w:p>
    <w:p w14:paraId="5ABA6065" w14:textId="77777777" w:rsidR="007C7FB0" w:rsidRPr="00143138" w:rsidRDefault="007C7FB0" w:rsidP="007C7FB0">
      <w:pPr>
        <w:tabs>
          <w:tab w:val="left" w:pos="567"/>
        </w:tabs>
        <w:spacing w:after="0" w:line="240" w:lineRule="auto"/>
        <w:ind w:right="55"/>
        <w:rPr>
          <w:rFonts w:ascii="Times New Roman" w:hAnsi="Times New Roman"/>
          <w:lang w:eastAsia="en-US"/>
        </w:rPr>
      </w:pPr>
    </w:p>
    <w:p w14:paraId="3B10FB8D" w14:textId="77777777" w:rsidR="007C7FB0" w:rsidRDefault="007C7FB0" w:rsidP="007C7FB0">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EXP</w:t>
      </w:r>
    </w:p>
    <w:p w14:paraId="158F298A"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30395A64"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234D7E34" w14:textId="77777777" w:rsidR="007C7FB0" w:rsidRPr="00143138" w:rsidRDefault="007C7FB0" w:rsidP="007C7FB0">
      <w:pPr>
        <w:keepNext/>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9.</w:t>
      </w:r>
      <w:r w:rsidRPr="00143138">
        <w:rPr>
          <w:rFonts w:ascii="Times New Roman" w:hAnsi="Times New Roman"/>
          <w:b/>
          <w:noProof/>
          <w:lang w:eastAsia="en-US"/>
        </w:rPr>
        <w:tab/>
        <w:t>SPECIAL STORAGE CONDITIONS</w:t>
      </w:r>
    </w:p>
    <w:p w14:paraId="6EEF5C7E"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6FBC322D"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21DDD179"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55B9E2CD"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10.</w:t>
      </w:r>
      <w:r w:rsidRPr="00143138">
        <w:rPr>
          <w:rFonts w:ascii="Times New Roman" w:hAnsi="Times New Roman"/>
          <w:b/>
          <w:noProof/>
          <w:lang w:eastAsia="en-US"/>
        </w:rPr>
        <w:tab/>
        <w:t>SPECIAL PRECAUTIONS FOR DISPOSAL OF UNUSED MEDICINAL PRODUCTS OR WASTE MATERIALS DERIVED FROM SUCH MEDICINAL PRODUCTS, IF APPROPRIATE</w:t>
      </w:r>
    </w:p>
    <w:p w14:paraId="573EB620"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1BDDD9CC"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28F9175D"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770223B9"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11.</w:t>
      </w:r>
      <w:r w:rsidRPr="00143138">
        <w:rPr>
          <w:rFonts w:ascii="Times New Roman" w:hAnsi="Times New Roman"/>
          <w:b/>
          <w:noProof/>
          <w:lang w:eastAsia="en-US"/>
        </w:rPr>
        <w:tab/>
        <w:t>NAME AND ADDRESS OF THE MARKETING AUTHORISATION HOLDER</w:t>
      </w:r>
    </w:p>
    <w:p w14:paraId="2821615A"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23A077F6" w14:textId="77777777" w:rsidR="007C7FB0" w:rsidRPr="00143138" w:rsidRDefault="007C7FB0" w:rsidP="007C7FB0">
      <w:pPr>
        <w:spacing w:after="0" w:line="240" w:lineRule="auto"/>
        <w:ind w:right="55"/>
        <w:rPr>
          <w:rFonts w:ascii="Times New Roman" w:hAnsi="Times New Roman"/>
          <w:lang w:val="de-AT"/>
        </w:rPr>
      </w:pPr>
      <w:r w:rsidRPr="00143138">
        <w:rPr>
          <w:rFonts w:ascii="Times New Roman" w:hAnsi="Times New Roman"/>
          <w:lang w:val="de-AT"/>
        </w:rPr>
        <w:t>Mylan S.A.S.</w:t>
      </w:r>
    </w:p>
    <w:p w14:paraId="5E26F008" w14:textId="77777777" w:rsidR="007C7FB0" w:rsidRPr="00143138" w:rsidRDefault="007C7FB0" w:rsidP="007C7FB0">
      <w:pPr>
        <w:spacing w:after="0" w:line="240" w:lineRule="auto"/>
        <w:ind w:right="55"/>
        <w:rPr>
          <w:rFonts w:ascii="Times New Roman" w:hAnsi="Times New Roman"/>
          <w:lang w:val="de-AT"/>
        </w:rPr>
      </w:pPr>
      <w:r w:rsidRPr="00143138">
        <w:rPr>
          <w:rFonts w:ascii="Times New Roman" w:hAnsi="Times New Roman"/>
          <w:lang w:val="de-AT"/>
        </w:rPr>
        <w:t>117 Allee des Parcs</w:t>
      </w:r>
    </w:p>
    <w:p w14:paraId="16D350AE" w14:textId="77777777" w:rsidR="007C7FB0" w:rsidRPr="00143138" w:rsidRDefault="007C7FB0" w:rsidP="007C7FB0">
      <w:pPr>
        <w:spacing w:after="0" w:line="240" w:lineRule="auto"/>
        <w:ind w:right="55"/>
        <w:rPr>
          <w:rFonts w:ascii="Times New Roman" w:hAnsi="Times New Roman"/>
        </w:rPr>
      </w:pPr>
      <w:r w:rsidRPr="00143138">
        <w:rPr>
          <w:rFonts w:ascii="Times New Roman" w:hAnsi="Times New Roman"/>
        </w:rPr>
        <w:t>69 800 Saint Priest</w:t>
      </w:r>
    </w:p>
    <w:p w14:paraId="43CADAA8" w14:textId="77777777" w:rsidR="007C7FB0" w:rsidRPr="00143138" w:rsidRDefault="007C7FB0" w:rsidP="007C7FB0">
      <w:pPr>
        <w:spacing w:after="0" w:line="240" w:lineRule="auto"/>
        <w:ind w:right="55"/>
        <w:rPr>
          <w:rFonts w:ascii="Times New Roman" w:hAnsi="Times New Roman"/>
        </w:rPr>
      </w:pPr>
      <w:r w:rsidRPr="00143138">
        <w:rPr>
          <w:rFonts w:ascii="Times New Roman" w:hAnsi="Times New Roman"/>
        </w:rPr>
        <w:t>France</w:t>
      </w:r>
    </w:p>
    <w:p w14:paraId="583348C1"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427AF944"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02B987CA"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12.</w:t>
      </w:r>
      <w:r w:rsidRPr="00143138">
        <w:rPr>
          <w:rFonts w:ascii="Times New Roman" w:hAnsi="Times New Roman"/>
          <w:b/>
          <w:noProof/>
          <w:lang w:eastAsia="en-US"/>
        </w:rPr>
        <w:tab/>
        <w:t xml:space="preserve">MARKETING AUTHORISATION NUMBER(S) </w:t>
      </w:r>
    </w:p>
    <w:p w14:paraId="229AFAF2"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65B4A8DF" w14:textId="77777777" w:rsidR="002E1752" w:rsidRDefault="002E1752" w:rsidP="002E1752">
      <w:pPr>
        <w:widowControl w:val="0"/>
        <w:autoSpaceDE w:val="0"/>
        <w:autoSpaceDN w:val="0"/>
        <w:adjustRightInd w:val="0"/>
        <w:spacing w:after="0" w:line="240" w:lineRule="auto"/>
        <w:ind w:right="128"/>
        <w:rPr>
          <w:rFonts w:ascii="Times New Roman" w:eastAsia="Meiryo" w:hAnsi="Times New Roman"/>
        </w:rPr>
      </w:pPr>
      <w:r w:rsidRPr="00FA4AED">
        <w:rPr>
          <w:rFonts w:ascii="Times New Roman" w:eastAsia="Meiryo" w:hAnsi="Times New Roman"/>
        </w:rPr>
        <w:t>EU/1/17/1194/022</w:t>
      </w:r>
    </w:p>
    <w:p w14:paraId="08C6CA53"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4D4C9703"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0E4A2529"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13.</w:t>
      </w:r>
      <w:r w:rsidRPr="00143138">
        <w:rPr>
          <w:rFonts w:ascii="Times New Roman" w:hAnsi="Times New Roman"/>
          <w:b/>
          <w:noProof/>
          <w:lang w:eastAsia="en-US"/>
        </w:rPr>
        <w:tab/>
        <w:t>BATCH NUMBER</w:t>
      </w:r>
    </w:p>
    <w:p w14:paraId="4D804BEB" w14:textId="77777777" w:rsidR="007C7FB0" w:rsidRPr="00143138" w:rsidRDefault="007C7FB0" w:rsidP="007C7FB0">
      <w:pPr>
        <w:tabs>
          <w:tab w:val="left" w:pos="567"/>
        </w:tabs>
        <w:spacing w:after="0" w:line="240" w:lineRule="auto"/>
        <w:ind w:right="55"/>
        <w:rPr>
          <w:rFonts w:ascii="Times New Roman" w:hAnsi="Times New Roman"/>
          <w:i/>
          <w:noProof/>
          <w:lang w:eastAsia="en-US"/>
        </w:rPr>
      </w:pPr>
    </w:p>
    <w:p w14:paraId="4DED4EC9" w14:textId="77777777" w:rsidR="007C7FB0" w:rsidRPr="00143138" w:rsidRDefault="007C7FB0" w:rsidP="007C7FB0">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Lot</w:t>
      </w:r>
    </w:p>
    <w:p w14:paraId="23F45BC0"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70708959"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285208CE" w14:textId="77777777" w:rsidR="007C7FB0" w:rsidRPr="00143138" w:rsidRDefault="007C7FB0" w:rsidP="007C7FB0">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14.</w:t>
      </w:r>
      <w:r w:rsidRPr="00143138">
        <w:rPr>
          <w:rFonts w:ascii="Times New Roman" w:hAnsi="Times New Roman"/>
          <w:b/>
          <w:noProof/>
          <w:lang w:eastAsia="en-US"/>
        </w:rPr>
        <w:tab/>
        <w:t>GENERAL CLASSIFICATION FOR SUPPLY</w:t>
      </w:r>
    </w:p>
    <w:p w14:paraId="6E2888D8" w14:textId="77777777" w:rsidR="007C7FB0" w:rsidRPr="00143138" w:rsidRDefault="007C7FB0" w:rsidP="007C7FB0">
      <w:pPr>
        <w:tabs>
          <w:tab w:val="left" w:pos="567"/>
        </w:tabs>
        <w:spacing w:after="0" w:line="240" w:lineRule="auto"/>
        <w:ind w:right="55"/>
        <w:rPr>
          <w:rFonts w:ascii="Times New Roman" w:hAnsi="Times New Roman"/>
          <w:i/>
          <w:noProof/>
          <w:lang w:eastAsia="en-US"/>
        </w:rPr>
      </w:pPr>
    </w:p>
    <w:p w14:paraId="2416C7A6"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18F5E47A"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2C4AE680" w14:textId="77777777" w:rsidR="007C7FB0" w:rsidRPr="00143138" w:rsidRDefault="007C7FB0" w:rsidP="007C7FB0">
      <w:pPr>
        <w:pBdr>
          <w:top w:val="single" w:sz="4" w:space="2"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15.</w:t>
      </w:r>
      <w:r w:rsidRPr="00143138">
        <w:rPr>
          <w:rFonts w:ascii="Times New Roman" w:hAnsi="Times New Roman"/>
          <w:b/>
          <w:noProof/>
          <w:lang w:eastAsia="en-US"/>
        </w:rPr>
        <w:tab/>
        <w:t>INSTRUCTIONS ON USE</w:t>
      </w:r>
    </w:p>
    <w:p w14:paraId="50798F98"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6286A4EA"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62719805"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3AE1F10D" w14:textId="77777777" w:rsidR="007C7FB0" w:rsidRPr="00143138" w:rsidRDefault="007C7FB0" w:rsidP="007C7FB0">
      <w:pPr>
        <w:pBdr>
          <w:top w:val="single" w:sz="4" w:space="1" w:color="auto"/>
          <w:left w:val="single" w:sz="4" w:space="4" w:color="auto"/>
          <w:bottom w:val="single" w:sz="4" w:space="0" w:color="auto"/>
          <w:right w:val="single" w:sz="4" w:space="4" w:color="auto"/>
        </w:pBdr>
        <w:tabs>
          <w:tab w:val="left" w:pos="567"/>
        </w:tabs>
        <w:spacing w:after="0" w:line="240" w:lineRule="auto"/>
        <w:ind w:right="55"/>
        <w:rPr>
          <w:rFonts w:ascii="Times New Roman" w:hAnsi="Times New Roman"/>
          <w:noProof/>
          <w:lang w:eastAsia="en-US"/>
        </w:rPr>
      </w:pPr>
      <w:r w:rsidRPr="00143138">
        <w:rPr>
          <w:rFonts w:ascii="Times New Roman" w:hAnsi="Times New Roman"/>
          <w:b/>
          <w:noProof/>
          <w:lang w:eastAsia="en-US"/>
        </w:rPr>
        <w:t>16.</w:t>
      </w:r>
      <w:r w:rsidRPr="00143138">
        <w:rPr>
          <w:rFonts w:ascii="Times New Roman" w:hAnsi="Times New Roman"/>
          <w:b/>
          <w:noProof/>
          <w:lang w:eastAsia="en-US"/>
        </w:rPr>
        <w:tab/>
        <w:t>INFORMATION IN BRAILLE</w:t>
      </w:r>
    </w:p>
    <w:p w14:paraId="08E95585" w14:textId="77777777" w:rsidR="007C7FB0" w:rsidRPr="00143138" w:rsidRDefault="007C7FB0" w:rsidP="007C7FB0">
      <w:pPr>
        <w:tabs>
          <w:tab w:val="left" w:pos="567"/>
        </w:tabs>
        <w:spacing w:after="0" w:line="240" w:lineRule="auto"/>
        <w:ind w:right="55"/>
        <w:rPr>
          <w:rFonts w:ascii="Times New Roman" w:hAnsi="Times New Roman"/>
          <w:noProof/>
          <w:lang w:eastAsia="en-US"/>
        </w:rPr>
      </w:pPr>
    </w:p>
    <w:p w14:paraId="7A8281F7" w14:textId="77777777" w:rsidR="007C7FB0" w:rsidRPr="00143138" w:rsidRDefault="007C7FB0" w:rsidP="007C7FB0">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Febuxostat Mylan 80 mg</w:t>
      </w:r>
    </w:p>
    <w:p w14:paraId="7BC0D8D6" w14:textId="77777777" w:rsidR="007C7FB0" w:rsidRPr="00143138" w:rsidRDefault="007C7FB0" w:rsidP="007C7FB0">
      <w:pPr>
        <w:tabs>
          <w:tab w:val="left" w:pos="567"/>
        </w:tabs>
        <w:spacing w:after="0" w:line="240" w:lineRule="auto"/>
        <w:ind w:right="55"/>
        <w:rPr>
          <w:rFonts w:ascii="Times New Roman" w:hAnsi="Times New Roman"/>
          <w:noProof/>
          <w:shd w:val="clear" w:color="auto" w:fill="CCCCCC"/>
          <w:lang w:eastAsia="en-US"/>
        </w:rPr>
      </w:pPr>
    </w:p>
    <w:p w14:paraId="304B908A" w14:textId="77777777" w:rsidR="007C7FB0" w:rsidRPr="00143138" w:rsidRDefault="007C7FB0" w:rsidP="007C7FB0">
      <w:pPr>
        <w:tabs>
          <w:tab w:val="left" w:pos="567"/>
        </w:tabs>
        <w:spacing w:after="0" w:line="240" w:lineRule="auto"/>
        <w:ind w:right="55"/>
        <w:rPr>
          <w:rFonts w:ascii="Times New Roman" w:hAnsi="Times New Roman"/>
          <w:noProof/>
          <w:shd w:val="clear" w:color="auto" w:fill="CCCCCC"/>
          <w:lang w:eastAsia="en-US"/>
        </w:rPr>
      </w:pPr>
    </w:p>
    <w:p w14:paraId="5DF4CF47" w14:textId="77777777" w:rsidR="007C7FB0" w:rsidRPr="00143138" w:rsidRDefault="007C7FB0" w:rsidP="007C7FB0">
      <w:pPr>
        <w:pBdr>
          <w:top w:val="single" w:sz="4" w:space="1" w:color="auto"/>
          <w:left w:val="single" w:sz="4" w:space="4" w:color="auto"/>
          <w:bottom w:val="single" w:sz="4" w:space="0" w:color="auto"/>
          <w:right w:val="single" w:sz="4" w:space="4" w:color="auto"/>
        </w:pBdr>
        <w:spacing w:after="0" w:line="240" w:lineRule="auto"/>
        <w:ind w:right="55"/>
        <w:rPr>
          <w:rFonts w:ascii="Times New Roman" w:hAnsi="Times New Roman"/>
          <w:i/>
          <w:noProof/>
          <w:lang w:eastAsia="en-US"/>
        </w:rPr>
      </w:pPr>
      <w:r w:rsidRPr="00143138">
        <w:rPr>
          <w:rFonts w:ascii="Times New Roman" w:hAnsi="Times New Roman"/>
          <w:b/>
          <w:noProof/>
          <w:lang w:eastAsia="en-US"/>
        </w:rPr>
        <w:t>17.</w:t>
      </w:r>
      <w:r w:rsidRPr="00143138">
        <w:rPr>
          <w:rFonts w:ascii="Times New Roman" w:hAnsi="Times New Roman"/>
          <w:b/>
          <w:noProof/>
          <w:lang w:eastAsia="en-US"/>
        </w:rPr>
        <w:tab/>
        <w:t>UNIQUE IDENTIFIER – 2D BARCODE</w:t>
      </w:r>
    </w:p>
    <w:p w14:paraId="13C0CC22" w14:textId="77777777" w:rsidR="007C7FB0" w:rsidRPr="00143138" w:rsidRDefault="007C7FB0" w:rsidP="007C7FB0">
      <w:pPr>
        <w:spacing w:after="0" w:line="240" w:lineRule="auto"/>
        <w:ind w:right="55"/>
        <w:rPr>
          <w:rFonts w:ascii="Times New Roman" w:hAnsi="Times New Roman"/>
          <w:noProof/>
          <w:lang w:eastAsia="en-US"/>
        </w:rPr>
      </w:pPr>
    </w:p>
    <w:p w14:paraId="6663F90F" w14:textId="77777777" w:rsidR="007C7FB0" w:rsidRPr="00143138" w:rsidRDefault="007C7FB0" w:rsidP="007C7FB0">
      <w:pPr>
        <w:tabs>
          <w:tab w:val="left" w:pos="567"/>
        </w:tabs>
        <w:spacing w:after="0" w:line="240" w:lineRule="auto"/>
        <w:ind w:right="55"/>
        <w:rPr>
          <w:rFonts w:ascii="Times New Roman" w:hAnsi="Times New Roman"/>
          <w:noProof/>
          <w:shd w:val="clear" w:color="auto" w:fill="CCCCCC"/>
          <w:lang w:eastAsia="en-US"/>
        </w:rPr>
      </w:pPr>
      <w:r w:rsidRPr="00143138">
        <w:rPr>
          <w:rFonts w:ascii="Times New Roman" w:hAnsi="Times New Roman"/>
          <w:noProof/>
          <w:shd w:val="clear" w:color="auto" w:fill="CCCCCC"/>
          <w:lang w:eastAsia="en-US"/>
        </w:rPr>
        <w:t>2D barcode carrying the unique identifier included.</w:t>
      </w:r>
    </w:p>
    <w:p w14:paraId="2456A3F2" w14:textId="77777777" w:rsidR="007C7FB0" w:rsidRPr="00143138" w:rsidRDefault="007C7FB0" w:rsidP="007C7FB0">
      <w:pPr>
        <w:spacing w:after="0" w:line="240" w:lineRule="auto"/>
        <w:ind w:right="55"/>
        <w:rPr>
          <w:rFonts w:ascii="Times New Roman" w:hAnsi="Times New Roman"/>
          <w:noProof/>
          <w:lang w:eastAsia="en-US"/>
        </w:rPr>
      </w:pPr>
    </w:p>
    <w:p w14:paraId="2ADC392E" w14:textId="77777777" w:rsidR="007C7FB0" w:rsidRPr="00143138" w:rsidRDefault="007C7FB0" w:rsidP="007C7FB0">
      <w:pPr>
        <w:spacing w:after="0" w:line="240" w:lineRule="auto"/>
        <w:ind w:right="55"/>
        <w:rPr>
          <w:rFonts w:ascii="Times New Roman" w:hAnsi="Times New Roman"/>
          <w:noProof/>
          <w:lang w:eastAsia="en-US"/>
        </w:rPr>
      </w:pPr>
    </w:p>
    <w:p w14:paraId="5D8A7160" w14:textId="77777777" w:rsidR="007C7FB0" w:rsidRPr="00143138" w:rsidRDefault="007C7FB0" w:rsidP="007C7FB0">
      <w:pPr>
        <w:pBdr>
          <w:top w:val="single" w:sz="4" w:space="1" w:color="auto"/>
          <w:left w:val="single" w:sz="4" w:space="4" w:color="auto"/>
          <w:bottom w:val="single" w:sz="4" w:space="0" w:color="auto"/>
          <w:right w:val="single" w:sz="4" w:space="4" w:color="auto"/>
        </w:pBdr>
        <w:spacing w:after="0" w:line="240" w:lineRule="auto"/>
        <w:ind w:right="55"/>
        <w:rPr>
          <w:rFonts w:ascii="Times New Roman" w:hAnsi="Times New Roman"/>
          <w:i/>
          <w:noProof/>
          <w:lang w:eastAsia="en-US"/>
        </w:rPr>
      </w:pPr>
      <w:r w:rsidRPr="00143138">
        <w:rPr>
          <w:rFonts w:ascii="Times New Roman" w:hAnsi="Times New Roman"/>
          <w:b/>
          <w:noProof/>
          <w:lang w:eastAsia="en-US"/>
        </w:rPr>
        <w:t>18.</w:t>
      </w:r>
      <w:r w:rsidRPr="00143138">
        <w:rPr>
          <w:rFonts w:ascii="Times New Roman" w:hAnsi="Times New Roman"/>
          <w:b/>
          <w:noProof/>
          <w:lang w:eastAsia="en-US"/>
        </w:rPr>
        <w:tab/>
        <w:t>UNIQUE IDENTIFIER – HUMAN READABLE DATA</w:t>
      </w:r>
    </w:p>
    <w:p w14:paraId="232C5DA6" w14:textId="77777777" w:rsidR="007C7FB0" w:rsidRPr="00143138" w:rsidRDefault="007C7FB0" w:rsidP="007C7FB0">
      <w:pPr>
        <w:spacing w:after="0" w:line="240" w:lineRule="auto"/>
        <w:ind w:right="55"/>
        <w:rPr>
          <w:rFonts w:ascii="Times New Roman" w:hAnsi="Times New Roman"/>
          <w:noProof/>
          <w:lang w:eastAsia="en-US"/>
        </w:rPr>
      </w:pPr>
    </w:p>
    <w:p w14:paraId="781160C0" w14:textId="77777777" w:rsidR="007C7FB0" w:rsidRPr="00143138" w:rsidRDefault="007C7FB0" w:rsidP="007C7FB0">
      <w:pPr>
        <w:tabs>
          <w:tab w:val="left" w:pos="567"/>
        </w:tabs>
        <w:spacing w:after="0" w:line="240" w:lineRule="auto"/>
        <w:ind w:right="55"/>
        <w:rPr>
          <w:rFonts w:ascii="Times New Roman" w:hAnsi="Times New Roman"/>
          <w:lang w:eastAsia="en-US"/>
        </w:rPr>
      </w:pPr>
      <w:r w:rsidRPr="00143138">
        <w:rPr>
          <w:rFonts w:ascii="Times New Roman" w:hAnsi="Times New Roman"/>
          <w:lang w:eastAsia="en-US"/>
        </w:rPr>
        <w:t>PC:</w:t>
      </w:r>
    </w:p>
    <w:p w14:paraId="4DB98F79" w14:textId="77777777" w:rsidR="007C7FB0" w:rsidRPr="00143138" w:rsidRDefault="007C7FB0" w:rsidP="007C7FB0">
      <w:pPr>
        <w:tabs>
          <w:tab w:val="left" w:pos="567"/>
        </w:tabs>
        <w:spacing w:after="0" w:line="240" w:lineRule="auto"/>
        <w:ind w:right="55"/>
        <w:rPr>
          <w:rFonts w:ascii="Times New Roman" w:hAnsi="Times New Roman"/>
          <w:lang w:eastAsia="en-US"/>
        </w:rPr>
      </w:pPr>
      <w:r w:rsidRPr="00143138">
        <w:rPr>
          <w:rFonts w:ascii="Times New Roman" w:hAnsi="Times New Roman"/>
          <w:lang w:eastAsia="en-US"/>
        </w:rPr>
        <w:t>SN:</w:t>
      </w:r>
    </w:p>
    <w:p w14:paraId="62C1FA2F" w14:textId="77777777" w:rsidR="007C7FB0" w:rsidRPr="00143138" w:rsidRDefault="007C7FB0" w:rsidP="007C7FB0">
      <w:pPr>
        <w:tabs>
          <w:tab w:val="left" w:pos="567"/>
        </w:tabs>
        <w:spacing w:after="0" w:line="240" w:lineRule="auto"/>
        <w:ind w:right="55"/>
        <w:rPr>
          <w:rFonts w:ascii="Times New Roman" w:hAnsi="Times New Roman"/>
          <w:lang w:eastAsia="en-US"/>
        </w:rPr>
      </w:pPr>
      <w:r w:rsidRPr="00143138">
        <w:rPr>
          <w:rFonts w:ascii="Times New Roman" w:hAnsi="Times New Roman"/>
          <w:lang w:eastAsia="en-US"/>
        </w:rPr>
        <w:t>NN:</w:t>
      </w:r>
    </w:p>
    <w:p w14:paraId="547B3AC7" w14:textId="77777777" w:rsidR="007C7FB0" w:rsidRDefault="007C7FB0">
      <w:pPr>
        <w:spacing w:after="0" w:line="240" w:lineRule="auto"/>
        <w:rPr>
          <w:rFonts w:ascii="Times New Roman" w:hAnsi="Times New Roman"/>
          <w:noProof/>
          <w:shd w:val="clear" w:color="auto" w:fill="CCCCCC"/>
          <w:lang w:eastAsia="en-US"/>
        </w:rPr>
      </w:pPr>
    </w:p>
    <w:p w14:paraId="69A0A7E5" w14:textId="0E31C556" w:rsidR="007C7FB0" w:rsidRDefault="007C7FB0">
      <w:pPr>
        <w:spacing w:after="0" w:line="240" w:lineRule="auto"/>
        <w:rPr>
          <w:rFonts w:ascii="Times New Roman" w:hAnsi="Times New Roman"/>
          <w:noProof/>
          <w:shd w:val="clear" w:color="auto" w:fill="CCCCCC"/>
          <w:lang w:eastAsia="en-US"/>
        </w:rPr>
      </w:pPr>
      <w:r>
        <w:rPr>
          <w:rFonts w:ascii="Times New Roman" w:hAnsi="Times New Roman"/>
          <w:noProof/>
          <w:shd w:val="clear" w:color="auto" w:fill="CCCCCC"/>
          <w:lang w:eastAsia="en-US"/>
        </w:rPr>
        <w:br w:type="page"/>
      </w:r>
    </w:p>
    <w:p w14:paraId="3769D028"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
          <w:noProof/>
          <w:lang w:eastAsia="en-US"/>
        </w:rPr>
      </w:pPr>
      <w:r w:rsidRPr="00143138">
        <w:rPr>
          <w:rFonts w:ascii="Times New Roman" w:hAnsi="Times New Roman"/>
          <w:b/>
          <w:noProof/>
          <w:lang w:eastAsia="en-US"/>
        </w:rPr>
        <w:t xml:space="preserve">PARTICULARS TO APPEAR ON THE IMMEDIATE PACKAGING </w:t>
      </w:r>
    </w:p>
    <w:p w14:paraId="7163570F"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Cs/>
          <w:noProof/>
          <w:lang w:eastAsia="en-US"/>
        </w:rPr>
      </w:pPr>
    </w:p>
    <w:p w14:paraId="0B0FD410" w14:textId="77777777" w:rsidR="00A15B35" w:rsidRPr="00143138" w:rsidRDefault="00710C68" w:rsidP="00B345F2">
      <w:pPr>
        <w:pBdr>
          <w:top w:val="single" w:sz="4" w:space="1" w:color="auto"/>
          <w:left w:val="single" w:sz="4" w:space="4" w:color="auto"/>
          <w:bottom w:val="single" w:sz="4" w:space="1" w:color="auto"/>
          <w:right w:val="single" w:sz="4" w:space="4" w:color="auto"/>
        </w:pBdr>
        <w:spacing w:after="0" w:line="240" w:lineRule="auto"/>
        <w:ind w:right="55"/>
        <w:rPr>
          <w:rFonts w:ascii="Times New Roman" w:hAnsi="Times New Roman"/>
          <w:bCs/>
        </w:rPr>
      </w:pPr>
      <w:r w:rsidRPr="00143138">
        <w:rPr>
          <w:rFonts w:ascii="Times New Roman" w:hAnsi="Times New Roman"/>
          <w:b/>
        </w:rPr>
        <w:t xml:space="preserve">BOTTLE </w:t>
      </w:r>
      <w:r w:rsidR="00A15B35" w:rsidRPr="00143138">
        <w:rPr>
          <w:rFonts w:ascii="Times New Roman" w:hAnsi="Times New Roman"/>
          <w:b/>
        </w:rPr>
        <w:t>LABEL</w:t>
      </w:r>
    </w:p>
    <w:p w14:paraId="794715CB" w14:textId="77777777" w:rsidR="00A15B35" w:rsidRPr="00143138" w:rsidRDefault="00A15B35" w:rsidP="00B345F2">
      <w:pPr>
        <w:tabs>
          <w:tab w:val="left" w:pos="567"/>
        </w:tabs>
        <w:spacing w:after="0" w:line="240" w:lineRule="auto"/>
        <w:ind w:right="55"/>
        <w:rPr>
          <w:rFonts w:ascii="Times New Roman" w:hAnsi="Times New Roman"/>
          <w:lang w:eastAsia="en-US"/>
        </w:rPr>
      </w:pPr>
    </w:p>
    <w:p w14:paraId="371BFE7D"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47FED10F"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lang w:eastAsia="en-US"/>
        </w:rPr>
      </w:pPr>
      <w:r w:rsidRPr="00143138">
        <w:rPr>
          <w:rFonts w:ascii="Times New Roman" w:hAnsi="Times New Roman"/>
          <w:b/>
          <w:lang w:eastAsia="en-US"/>
        </w:rPr>
        <w:t>1.</w:t>
      </w:r>
      <w:r w:rsidRPr="00143138">
        <w:rPr>
          <w:rFonts w:ascii="Times New Roman" w:hAnsi="Times New Roman"/>
          <w:b/>
          <w:lang w:eastAsia="en-US"/>
        </w:rPr>
        <w:tab/>
        <w:t>NAME OF THE MEDICINAL PRODUCT</w:t>
      </w:r>
    </w:p>
    <w:p w14:paraId="15A70983"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4424B0FE" w14:textId="77777777" w:rsidR="00A15B35" w:rsidRPr="00143138" w:rsidRDefault="00A15B35" w:rsidP="00B345F2">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 xml:space="preserve">Febuxostat Mylan 80 mg film-coated tablets </w:t>
      </w:r>
    </w:p>
    <w:p w14:paraId="4EA6E846" w14:textId="77777777" w:rsidR="00A15B35" w:rsidRPr="00143138" w:rsidRDefault="00A15B35" w:rsidP="00B345F2">
      <w:pPr>
        <w:tabs>
          <w:tab w:val="left" w:pos="567"/>
        </w:tabs>
        <w:spacing w:after="0" w:line="240" w:lineRule="auto"/>
        <w:ind w:right="55"/>
        <w:rPr>
          <w:rFonts w:ascii="Times New Roman" w:hAnsi="Times New Roman"/>
          <w:b/>
          <w:lang w:eastAsia="en-US"/>
        </w:rPr>
      </w:pPr>
      <w:r w:rsidRPr="00143138">
        <w:rPr>
          <w:rFonts w:ascii="Times New Roman" w:hAnsi="Times New Roman"/>
          <w:noProof/>
          <w:lang w:eastAsia="en-US"/>
        </w:rPr>
        <w:t>febuxostat</w:t>
      </w:r>
      <w:r w:rsidRPr="00143138">
        <w:rPr>
          <w:rFonts w:ascii="Times New Roman" w:hAnsi="Times New Roman"/>
          <w:b/>
          <w:lang w:eastAsia="en-US"/>
        </w:rPr>
        <w:t xml:space="preserve"> </w:t>
      </w:r>
    </w:p>
    <w:p w14:paraId="7429A3C3"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7C7C63FA"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4B145CA4"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2.</w:t>
      </w:r>
      <w:r w:rsidRPr="00143138">
        <w:rPr>
          <w:rFonts w:ascii="Times New Roman" w:hAnsi="Times New Roman"/>
          <w:b/>
          <w:noProof/>
          <w:lang w:eastAsia="en-US"/>
        </w:rPr>
        <w:tab/>
        <w:t>STATEMENT OF ACTIVE SUBSTANCE</w:t>
      </w:r>
    </w:p>
    <w:p w14:paraId="6732CBEE"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22C646D3" w14:textId="77777777" w:rsidR="00A15B35" w:rsidRPr="00143138" w:rsidRDefault="00A15B35" w:rsidP="00B345F2">
      <w:pPr>
        <w:tabs>
          <w:tab w:val="left" w:pos="567"/>
        </w:tabs>
        <w:spacing w:after="0" w:line="240" w:lineRule="auto"/>
        <w:ind w:right="55"/>
        <w:rPr>
          <w:rFonts w:ascii="Times New Roman" w:eastAsia="Meiryo" w:hAnsi="Times New Roman"/>
        </w:rPr>
      </w:pPr>
      <w:r w:rsidRPr="00143138">
        <w:rPr>
          <w:rFonts w:ascii="Times New Roman" w:eastAsia="Meiryo" w:hAnsi="Times New Roman"/>
        </w:rPr>
        <w:t>Each tablet contains 80 mg febuxostat.</w:t>
      </w:r>
    </w:p>
    <w:p w14:paraId="2B97CC91"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798FAE30"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181A6DA3"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3.</w:t>
      </w:r>
      <w:r w:rsidRPr="00143138">
        <w:rPr>
          <w:rFonts w:ascii="Times New Roman" w:hAnsi="Times New Roman"/>
          <w:b/>
          <w:noProof/>
          <w:lang w:eastAsia="en-US"/>
        </w:rPr>
        <w:tab/>
        <w:t>LIST OF EXCIPIENTS</w:t>
      </w:r>
    </w:p>
    <w:p w14:paraId="48ECC5FB" w14:textId="77777777" w:rsidR="00A15B35" w:rsidRPr="00143138" w:rsidRDefault="00A15B35" w:rsidP="00B345F2">
      <w:pPr>
        <w:widowControl w:val="0"/>
        <w:autoSpaceDE w:val="0"/>
        <w:autoSpaceDN w:val="0"/>
        <w:adjustRightInd w:val="0"/>
        <w:spacing w:after="0" w:line="240" w:lineRule="auto"/>
        <w:ind w:right="55"/>
        <w:rPr>
          <w:rFonts w:ascii="Times New Roman" w:hAnsi="Times New Roman"/>
          <w:noProof/>
          <w:lang w:eastAsia="en-US"/>
        </w:rPr>
      </w:pPr>
    </w:p>
    <w:p w14:paraId="3E73F7C3" w14:textId="23F26786" w:rsidR="00A15B35" w:rsidRPr="00143138" w:rsidRDefault="00A15B35"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Also contains lactose.</w:t>
      </w:r>
    </w:p>
    <w:p w14:paraId="01F4DBEB" w14:textId="77777777" w:rsidR="00A15B35" w:rsidRPr="00143138" w:rsidRDefault="00A15B35" w:rsidP="00B345F2">
      <w:pPr>
        <w:tabs>
          <w:tab w:val="left" w:pos="567"/>
        </w:tabs>
        <w:spacing w:after="0" w:line="240" w:lineRule="auto"/>
        <w:ind w:right="55"/>
        <w:rPr>
          <w:rFonts w:ascii="Times New Roman" w:eastAsia="Meiryo" w:hAnsi="Times New Roman"/>
        </w:rPr>
      </w:pPr>
      <w:r w:rsidRPr="00143138">
        <w:rPr>
          <w:rFonts w:ascii="Times New Roman" w:eastAsia="Meiryo" w:hAnsi="Times New Roman"/>
        </w:rPr>
        <w:t>See the package leaflet for further information.</w:t>
      </w:r>
    </w:p>
    <w:p w14:paraId="29A58550" w14:textId="77777777" w:rsidR="00A15B35" w:rsidRPr="00143138" w:rsidRDefault="00A15B35" w:rsidP="00B345F2">
      <w:pPr>
        <w:tabs>
          <w:tab w:val="left" w:pos="567"/>
        </w:tabs>
        <w:spacing w:after="0" w:line="240" w:lineRule="auto"/>
        <w:ind w:right="55"/>
        <w:rPr>
          <w:rFonts w:ascii="Times New Roman" w:eastAsia="Meiryo" w:hAnsi="Times New Roman"/>
        </w:rPr>
      </w:pPr>
    </w:p>
    <w:p w14:paraId="4DF817B8"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41B2CD87"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4.</w:t>
      </w:r>
      <w:r w:rsidRPr="00143138">
        <w:rPr>
          <w:rFonts w:ascii="Times New Roman" w:hAnsi="Times New Roman"/>
          <w:b/>
          <w:noProof/>
          <w:lang w:eastAsia="en-US"/>
        </w:rPr>
        <w:tab/>
        <w:t>PHARMACEUTICAL FORM AND CONTENTS</w:t>
      </w:r>
    </w:p>
    <w:p w14:paraId="03838C2A"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68A4CBBF" w14:textId="77777777" w:rsidR="00A15B35" w:rsidRPr="00143138" w:rsidRDefault="00A15B35" w:rsidP="00B345F2">
      <w:pPr>
        <w:spacing w:after="0" w:line="240" w:lineRule="auto"/>
        <w:ind w:right="55"/>
        <w:rPr>
          <w:rFonts w:ascii="Times New Roman" w:hAnsi="Times New Roman"/>
          <w:noProof/>
          <w:shd w:val="clear" w:color="auto" w:fill="CCCCCC"/>
          <w:lang w:eastAsia="en-US"/>
        </w:rPr>
      </w:pPr>
      <w:r w:rsidRPr="00143138">
        <w:rPr>
          <w:rFonts w:ascii="Times New Roman" w:hAnsi="Times New Roman"/>
          <w:noProof/>
          <w:shd w:val="clear" w:color="auto" w:fill="CCCCCC"/>
          <w:lang w:eastAsia="en-US"/>
        </w:rPr>
        <w:t>Film-coated tablets</w:t>
      </w:r>
    </w:p>
    <w:p w14:paraId="152949D6" w14:textId="77777777" w:rsidR="00A15B35" w:rsidRPr="00143138" w:rsidRDefault="00A15B35" w:rsidP="00B345F2">
      <w:pPr>
        <w:tabs>
          <w:tab w:val="left" w:pos="567"/>
        </w:tabs>
        <w:spacing w:after="0" w:line="240" w:lineRule="auto"/>
        <w:ind w:right="55"/>
        <w:rPr>
          <w:rFonts w:ascii="Times New Roman" w:eastAsia="Meiryo" w:hAnsi="Times New Roman"/>
          <w:highlight w:val="lightGray"/>
        </w:rPr>
      </w:pPr>
    </w:p>
    <w:p w14:paraId="6C025C59" w14:textId="17F6A562" w:rsidR="00A15B35" w:rsidRPr="00143138" w:rsidRDefault="00A15B35" w:rsidP="00B345F2">
      <w:pPr>
        <w:tabs>
          <w:tab w:val="left" w:pos="567"/>
        </w:tabs>
        <w:spacing w:after="0" w:line="240" w:lineRule="auto"/>
        <w:ind w:right="55"/>
        <w:rPr>
          <w:rFonts w:ascii="Times New Roman" w:eastAsia="Meiryo" w:hAnsi="Times New Roman"/>
        </w:rPr>
      </w:pPr>
      <w:r w:rsidRPr="00143138">
        <w:rPr>
          <w:rFonts w:ascii="Times New Roman" w:eastAsia="Meiryo" w:hAnsi="Times New Roman"/>
        </w:rPr>
        <w:t xml:space="preserve">28 </w:t>
      </w:r>
      <w:r w:rsidR="00581794">
        <w:rPr>
          <w:rFonts w:ascii="Times New Roman" w:eastAsia="Meiryo" w:hAnsi="Times New Roman"/>
        </w:rPr>
        <w:t>f</w:t>
      </w:r>
      <w:r w:rsidRPr="00143138">
        <w:rPr>
          <w:rFonts w:ascii="Times New Roman" w:eastAsia="Meiryo" w:hAnsi="Times New Roman"/>
        </w:rPr>
        <w:t xml:space="preserve">ilm-coated tablets </w:t>
      </w:r>
    </w:p>
    <w:p w14:paraId="319DB8B8" w14:textId="6C335E0A" w:rsidR="00A15B35" w:rsidRPr="00143138" w:rsidRDefault="00A15B35" w:rsidP="00B345F2">
      <w:pPr>
        <w:tabs>
          <w:tab w:val="left" w:pos="567"/>
        </w:tabs>
        <w:spacing w:after="0" w:line="240" w:lineRule="auto"/>
        <w:ind w:right="55"/>
        <w:rPr>
          <w:rFonts w:ascii="Times New Roman" w:hAnsi="Times New Roman"/>
          <w:noProof/>
          <w:shd w:val="clear" w:color="auto" w:fill="CCCCCC"/>
          <w:lang w:eastAsia="en-US"/>
        </w:rPr>
      </w:pPr>
      <w:r w:rsidRPr="00143138">
        <w:rPr>
          <w:rFonts w:ascii="Times New Roman" w:hAnsi="Times New Roman"/>
          <w:noProof/>
          <w:shd w:val="clear" w:color="auto" w:fill="CCCCCC"/>
          <w:lang w:eastAsia="en-US"/>
        </w:rPr>
        <w:t xml:space="preserve">84 </w:t>
      </w:r>
      <w:r w:rsidR="00581794">
        <w:rPr>
          <w:rFonts w:ascii="Times New Roman" w:hAnsi="Times New Roman"/>
          <w:noProof/>
          <w:shd w:val="clear" w:color="auto" w:fill="CCCCCC"/>
          <w:lang w:eastAsia="en-US"/>
        </w:rPr>
        <w:t>f</w:t>
      </w:r>
      <w:r w:rsidRPr="00143138">
        <w:rPr>
          <w:rFonts w:ascii="Times New Roman" w:hAnsi="Times New Roman"/>
          <w:noProof/>
          <w:shd w:val="clear" w:color="auto" w:fill="CCCCCC"/>
          <w:lang w:eastAsia="en-US"/>
        </w:rPr>
        <w:t xml:space="preserve">ilm-coated tablets </w:t>
      </w:r>
    </w:p>
    <w:p w14:paraId="0AC44463"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26803FC4" w14:textId="77777777" w:rsidR="00B345F2" w:rsidRPr="00143138" w:rsidRDefault="00B345F2" w:rsidP="00B345F2">
      <w:pPr>
        <w:tabs>
          <w:tab w:val="left" w:pos="567"/>
        </w:tabs>
        <w:spacing w:after="0" w:line="240" w:lineRule="auto"/>
        <w:ind w:right="55"/>
        <w:rPr>
          <w:rFonts w:ascii="Times New Roman" w:hAnsi="Times New Roman"/>
          <w:noProof/>
          <w:lang w:eastAsia="en-US"/>
        </w:rPr>
      </w:pPr>
    </w:p>
    <w:p w14:paraId="211B05B7"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5.</w:t>
      </w:r>
      <w:r w:rsidRPr="00143138">
        <w:rPr>
          <w:rFonts w:ascii="Times New Roman" w:hAnsi="Times New Roman"/>
          <w:b/>
          <w:noProof/>
          <w:lang w:eastAsia="en-US"/>
        </w:rPr>
        <w:tab/>
        <w:t>METHOD AND ROUTE OF ADMINISTRATION</w:t>
      </w:r>
    </w:p>
    <w:p w14:paraId="24B70A36"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1D0F6D18" w14:textId="77777777" w:rsidR="00A15B35" w:rsidRPr="00143138" w:rsidRDefault="00A15B35" w:rsidP="00B345F2">
      <w:pPr>
        <w:tabs>
          <w:tab w:val="left" w:pos="567"/>
        </w:tabs>
        <w:spacing w:after="0" w:line="240" w:lineRule="auto"/>
        <w:ind w:right="55"/>
        <w:rPr>
          <w:rFonts w:ascii="Times New Roman" w:eastAsia="Meiryo" w:hAnsi="Times New Roman"/>
        </w:rPr>
      </w:pPr>
      <w:r w:rsidRPr="00143138">
        <w:rPr>
          <w:rFonts w:ascii="Times New Roman" w:eastAsia="Meiryo" w:hAnsi="Times New Roman"/>
        </w:rPr>
        <w:t>For oral use.</w:t>
      </w:r>
    </w:p>
    <w:p w14:paraId="73D90363" w14:textId="77777777" w:rsidR="00A15B35" w:rsidRPr="00143138" w:rsidRDefault="00A15B35" w:rsidP="00B345F2">
      <w:pPr>
        <w:tabs>
          <w:tab w:val="left" w:pos="567"/>
        </w:tabs>
        <w:spacing w:after="0" w:line="240" w:lineRule="auto"/>
        <w:ind w:right="55"/>
        <w:rPr>
          <w:rFonts w:ascii="Times New Roman" w:eastAsia="Meiryo" w:hAnsi="Times New Roman"/>
        </w:rPr>
      </w:pPr>
      <w:r w:rsidRPr="00143138">
        <w:rPr>
          <w:rFonts w:ascii="Times New Roman" w:eastAsia="Meiryo" w:hAnsi="Times New Roman"/>
        </w:rPr>
        <w:t>Read the package leaflet before use.</w:t>
      </w:r>
    </w:p>
    <w:p w14:paraId="6763ECB7"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7F7D1D24"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7DD3E729"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6.</w:t>
      </w:r>
      <w:r w:rsidRPr="00143138">
        <w:rPr>
          <w:rFonts w:ascii="Times New Roman" w:hAnsi="Times New Roman"/>
          <w:b/>
          <w:noProof/>
          <w:lang w:eastAsia="en-US"/>
        </w:rPr>
        <w:tab/>
        <w:t>SPECIAL WARNING THAT THE MEDICINAL PRODUCT MUST BE STORED OUT OF THE SIGHT AND REACH OF CHILDREN</w:t>
      </w:r>
    </w:p>
    <w:p w14:paraId="4557FE1D"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5BBC7FDE" w14:textId="77777777" w:rsidR="00A15B35" w:rsidRPr="00143138" w:rsidRDefault="00A15B35" w:rsidP="00B345F2">
      <w:pP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noProof/>
          <w:lang w:eastAsia="en-US"/>
        </w:rPr>
        <w:t>Keep out of the sight and reach of children.</w:t>
      </w:r>
    </w:p>
    <w:p w14:paraId="69823F9D"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44CF4D51"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5FD5E9C0"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7.</w:t>
      </w:r>
      <w:r w:rsidRPr="00143138">
        <w:rPr>
          <w:rFonts w:ascii="Times New Roman" w:hAnsi="Times New Roman"/>
          <w:b/>
          <w:noProof/>
          <w:lang w:eastAsia="en-US"/>
        </w:rPr>
        <w:tab/>
        <w:t>OTHER SPECIAL WARNING(S), IF NECESSARY</w:t>
      </w:r>
    </w:p>
    <w:p w14:paraId="2C7555F9"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2C700886" w14:textId="77777777" w:rsidR="00A15B35" w:rsidRPr="00143138" w:rsidRDefault="00A15B35" w:rsidP="00B345F2">
      <w:pPr>
        <w:tabs>
          <w:tab w:val="left" w:pos="567"/>
          <w:tab w:val="left" w:pos="749"/>
        </w:tabs>
        <w:spacing w:after="0" w:line="240" w:lineRule="auto"/>
        <w:ind w:right="55"/>
        <w:rPr>
          <w:rFonts w:ascii="Times New Roman" w:hAnsi="Times New Roman"/>
          <w:lang w:eastAsia="en-US"/>
        </w:rPr>
      </w:pPr>
    </w:p>
    <w:p w14:paraId="6103D911" w14:textId="77777777" w:rsidR="00A15B35" w:rsidRPr="00143138" w:rsidRDefault="00A15B35" w:rsidP="00B345F2">
      <w:pPr>
        <w:tabs>
          <w:tab w:val="left" w:pos="567"/>
          <w:tab w:val="left" w:pos="749"/>
        </w:tabs>
        <w:spacing w:after="0" w:line="240" w:lineRule="auto"/>
        <w:ind w:right="55"/>
        <w:rPr>
          <w:rFonts w:ascii="Times New Roman" w:hAnsi="Times New Roman"/>
          <w:lang w:eastAsia="en-US"/>
        </w:rPr>
      </w:pPr>
    </w:p>
    <w:p w14:paraId="6BAB3997"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lang w:eastAsia="en-US"/>
        </w:rPr>
      </w:pPr>
      <w:r w:rsidRPr="00143138">
        <w:rPr>
          <w:rFonts w:ascii="Times New Roman" w:hAnsi="Times New Roman"/>
          <w:b/>
          <w:lang w:eastAsia="en-US"/>
        </w:rPr>
        <w:t>8.</w:t>
      </w:r>
      <w:r w:rsidRPr="00143138">
        <w:rPr>
          <w:rFonts w:ascii="Times New Roman" w:hAnsi="Times New Roman"/>
          <w:b/>
          <w:lang w:eastAsia="en-US"/>
        </w:rPr>
        <w:tab/>
        <w:t>EXPIRY DATE</w:t>
      </w:r>
    </w:p>
    <w:p w14:paraId="22CD3C96" w14:textId="77777777" w:rsidR="00A15B35" w:rsidRPr="00143138" w:rsidRDefault="00A15B35" w:rsidP="00B345F2">
      <w:pPr>
        <w:tabs>
          <w:tab w:val="left" w:pos="567"/>
        </w:tabs>
        <w:spacing w:after="0" w:line="240" w:lineRule="auto"/>
        <w:ind w:right="55"/>
        <w:rPr>
          <w:rFonts w:ascii="Times New Roman" w:hAnsi="Times New Roman"/>
          <w:lang w:eastAsia="en-US"/>
        </w:rPr>
      </w:pPr>
    </w:p>
    <w:p w14:paraId="3699FB2B" w14:textId="77777777" w:rsidR="00A15B35" w:rsidRPr="00143138" w:rsidRDefault="00A15B35" w:rsidP="00B345F2">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EXP</w:t>
      </w:r>
    </w:p>
    <w:p w14:paraId="4C456EB2" w14:textId="77777777" w:rsidR="00710C68" w:rsidRPr="00143138" w:rsidRDefault="00710C68" w:rsidP="00710C68">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After first opening use within 180 days</w:t>
      </w:r>
    </w:p>
    <w:p w14:paraId="1EB486D8"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0EA5E0B1"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0CA9A013" w14:textId="77777777" w:rsidR="00A15B35" w:rsidRPr="00143138" w:rsidRDefault="00A15B35" w:rsidP="00B345F2">
      <w:pPr>
        <w:keepNext/>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9.</w:t>
      </w:r>
      <w:r w:rsidRPr="00143138">
        <w:rPr>
          <w:rFonts w:ascii="Times New Roman" w:hAnsi="Times New Roman"/>
          <w:b/>
          <w:noProof/>
          <w:lang w:eastAsia="en-US"/>
        </w:rPr>
        <w:tab/>
        <w:t>SPECIAL STORAGE CONDITIONS</w:t>
      </w:r>
    </w:p>
    <w:p w14:paraId="626EAE1A"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4B19F3EF" w14:textId="77777777" w:rsidR="00710C68" w:rsidRPr="00143138" w:rsidRDefault="00710C68" w:rsidP="00B345F2">
      <w:pPr>
        <w:tabs>
          <w:tab w:val="left" w:pos="567"/>
        </w:tabs>
        <w:spacing w:after="0" w:line="240" w:lineRule="auto"/>
        <w:ind w:right="55"/>
        <w:rPr>
          <w:rFonts w:ascii="Times New Roman" w:hAnsi="Times New Roman"/>
          <w:noProof/>
          <w:lang w:eastAsia="en-US"/>
        </w:rPr>
      </w:pPr>
    </w:p>
    <w:p w14:paraId="3DB00585"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24D09629"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10.</w:t>
      </w:r>
      <w:r w:rsidRPr="00143138">
        <w:rPr>
          <w:rFonts w:ascii="Times New Roman" w:hAnsi="Times New Roman"/>
          <w:b/>
          <w:noProof/>
          <w:lang w:eastAsia="en-US"/>
        </w:rPr>
        <w:tab/>
        <w:t>SPECIAL PRECAUTIONS FOR DISPOSAL OF UNUSED MEDICINAL PRODUCTS OR WASTE MATERIALS DERIVED FROM SUCH MEDICINAL PRODUCTS, IF APPROPRIATE</w:t>
      </w:r>
    </w:p>
    <w:p w14:paraId="711D6A60"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1086C9A8"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1DF2F159"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0C21A978"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11.</w:t>
      </w:r>
      <w:r w:rsidRPr="00143138">
        <w:rPr>
          <w:rFonts w:ascii="Times New Roman" w:hAnsi="Times New Roman"/>
          <w:b/>
          <w:noProof/>
          <w:lang w:eastAsia="en-US"/>
        </w:rPr>
        <w:tab/>
        <w:t>NAME AND ADDRESS OF THE MARKETING AUTHORISATION HOLDER</w:t>
      </w:r>
    </w:p>
    <w:p w14:paraId="026F14AC"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7A78C72C" w14:textId="77777777" w:rsidR="00A15B35" w:rsidRPr="00143138" w:rsidRDefault="00A15B35" w:rsidP="00B345F2">
      <w:pPr>
        <w:spacing w:after="0" w:line="240" w:lineRule="auto"/>
        <w:ind w:right="55"/>
        <w:rPr>
          <w:rFonts w:ascii="Times New Roman" w:hAnsi="Times New Roman"/>
          <w:lang w:val="de-AT"/>
        </w:rPr>
      </w:pPr>
      <w:r w:rsidRPr="00143138">
        <w:rPr>
          <w:rFonts w:ascii="Times New Roman" w:hAnsi="Times New Roman"/>
          <w:lang w:val="de-AT"/>
        </w:rPr>
        <w:t>Mylan S.A.S.</w:t>
      </w:r>
    </w:p>
    <w:p w14:paraId="067DE823" w14:textId="77777777" w:rsidR="00A15B35" w:rsidRPr="00143138" w:rsidRDefault="00A15B35" w:rsidP="00B345F2">
      <w:pPr>
        <w:spacing w:after="0" w:line="240" w:lineRule="auto"/>
        <w:ind w:right="55"/>
        <w:rPr>
          <w:rFonts w:ascii="Times New Roman" w:hAnsi="Times New Roman"/>
          <w:lang w:val="de-AT"/>
        </w:rPr>
      </w:pPr>
      <w:r w:rsidRPr="00143138">
        <w:rPr>
          <w:rFonts w:ascii="Times New Roman" w:hAnsi="Times New Roman"/>
          <w:lang w:val="de-AT"/>
        </w:rPr>
        <w:t>117 Allee des Parcs</w:t>
      </w:r>
    </w:p>
    <w:p w14:paraId="273F4894" w14:textId="77777777" w:rsidR="00A15B35" w:rsidRPr="00143138" w:rsidRDefault="00A15B35" w:rsidP="00B345F2">
      <w:pPr>
        <w:spacing w:after="0" w:line="240" w:lineRule="auto"/>
        <w:ind w:right="55"/>
        <w:rPr>
          <w:rFonts w:ascii="Times New Roman" w:hAnsi="Times New Roman"/>
        </w:rPr>
      </w:pPr>
      <w:r w:rsidRPr="00143138">
        <w:rPr>
          <w:rFonts w:ascii="Times New Roman" w:hAnsi="Times New Roman"/>
        </w:rPr>
        <w:t>69 800 Saint Priest</w:t>
      </w:r>
    </w:p>
    <w:p w14:paraId="41D022A4" w14:textId="77777777" w:rsidR="00A15B35" w:rsidRPr="00143138" w:rsidRDefault="00A15B35" w:rsidP="00B345F2">
      <w:pPr>
        <w:spacing w:after="0" w:line="240" w:lineRule="auto"/>
        <w:ind w:right="55"/>
        <w:rPr>
          <w:rFonts w:ascii="Times New Roman" w:hAnsi="Times New Roman"/>
        </w:rPr>
      </w:pPr>
      <w:r w:rsidRPr="00143138">
        <w:rPr>
          <w:rFonts w:ascii="Times New Roman" w:hAnsi="Times New Roman"/>
        </w:rPr>
        <w:t>France</w:t>
      </w:r>
    </w:p>
    <w:p w14:paraId="68CDD55A"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3B7ECD7D"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0A9E0E8D"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12.</w:t>
      </w:r>
      <w:r w:rsidRPr="00143138">
        <w:rPr>
          <w:rFonts w:ascii="Times New Roman" w:hAnsi="Times New Roman"/>
          <w:b/>
          <w:noProof/>
          <w:lang w:eastAsia="en-US"/>
        </w:rPr>
        <w:tab/>
        <w:t xml:space="preserve">MARKETING AUTHORISATION NUMBER(S) </w:t>
      </w:r>
    </w:p>
    <w:p w14:paraId="6CA0FE67"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09B30957" w14:textId="77777777" w:rsidR="0041589A" w:rsidRDefault="0041589A" w:rsidP="00B345F2">
      <w:pPr>
        <w:tabs>
          <w:tab w:val="left" w:pos="567"/>
        </w:tabs>
        <w:spacing w:after="0" w:line="240" w:lineRule="auto"/>
        <w:ind w:right="55"/>
        <w:rPr>
          <w:rFonts w:ascii="Times New Roman" w:hAnsi="Times New Roman"/>
          <w:noProof/>
          <w:lang w:eastAsia="en-US"/>
        </w:rPr>
      </w:pPr>
      <w:r w:rsidRPr="0041589A">
        <w:rPr>
          <w:rFonts w:ascii="Times New Roman" w:hAnsi="Times New Roman"/>
          <w:noProof/>
          <w:lang w:eastAsia="en-US"/>
        </w:rPr>
        <w:t>EU/1/17/1194/007</w:t>
      </w:r>
    </w:p>
    <w:p w14:paraId="4A3E13D0" w14:textId="7875423F" w:rsidR="0041589A" w:rsidRDefault="0041589A" w:rsidP="00B345F2">
      <w:pPr>
        <w:tabs>
          <w:tab w:val="left" w:pos="567"/>
        </w:tabs>
        <w:spacing w:after="0" w:line="240" w:lineRule="auto"/>
        <w:ind w:right="55"/>
        <w:rPr>
          <w:rFonts w:ascii="Times New Roman" w:hAnsi="Times New Roman"/>
          <w:noProof/>
          <w:lang w:eastAsia="en-US"/>
        </w:rPr>
      </w:pPr>
      <w:r w:rsidRPr="00A27F02">
        <w:rPr>
          <w:rFonts w:ascii="Times New Roman" w:hAnsi="Times New Roman"/>
          <w:noProof/>
          <w:highlight w:val="lightGray"/>
          <w:lang w:eastAsia="en-US"/>
        </w:rPr>
        <w:t>EU/1/17/1194/008</w:t>
      </w:r>
    </w:p>
    <w:p w14:paraId="5256C3BC"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659FEE5E"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43887BA4"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13.</w:t>
      </w:r>
      <w:r w:rsidRPr="00143138">
        <w:rPr>
          <w:rFonts w:ascii="Times New Roman" w:hAnsi="Times New Roman"/>
          <w:b/>
          <w:noProof/>
          <w:lang w:eastAsia="en-US"/>
        </w:rPr>
        <w:tab/>
        <w:t>BATCH NUMBER</w:t>
      </w:r>
    </w:p>
    <w:p w14:paraId="65FC2734" w14:textId="77777777" w:rsidR="00A15B35" w:rsidRPr="00143138" w:rsidRDefault="00A15B35" w:rsidP="00B345F2">
      <w:pPr>
        <w:tabs>
          <w:tab w:val="left" w:pos="567"/>
        </w:tabs>
        <w:spacing w:after="0" w:line="240" w:lineRule="auto"/>
        <w:ind w:right="55"/>
        <w:rPr>
          <w:rFonts w:ascii="Times New Roman" w:hAnsi="Times New Roman"/>
          <w:i/>
          <w:noProof/>
          <w:lang w:eastAsia="en-US"/>
        </w:rPr>
      </w:pPr>
    </w:p>
    <w:p w14:paraId="1578F3EC" w14:textId="77777777" w:rsidR="00A15B35" w:rsidRPr="00143138" w:rsidRDefault="00A15B35" w:rsidP="00B345F2">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Lot</w:t>
      </w:r>
    </w:p>
    <w:p w14:paraId="5C326C24"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156B7EE4"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57EFB430"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14.</w:t>
      </w:r>
      <w:r w:rsidRPr="00143138">
        <w:rPr>
          <w:rFonts w:ascii="Times New Roman" w:hAnsi="Times New Roman"/>
          <w:b/>
          <w:noProof/>
          <w:lang w:eastAsia="en-US"/>
        </w:rPr>
        <w:tab/>
        <w:t>GENERAL CLASSIFICATION FOR SUPPLY</w:t>
      </w:r>
    </w:p>
    <w:p w14:paraId="21E07A98" w14:textId="77777777" w:rsidR="00A15B35" w:rsidRPr="00143138" w:rsidRDefault="00A15B35" w:rsidP="00B345F2">
      <w:pPr>
        <w:tabs>
          <w:tab w:val="left" w:pos="567"/>
        </w:tabs>
        <w:spacing w:after="0" w:line="240" w:lineRule="auto"/>
        <w:ind w:right="55"/>
        <w:rPr>
          <w:rFonts w:ascii="Times New Roman" w:hAnsi="Times New Roman"/>
          <w:i/>
          <w:noProof/>
          <w:lang w:eastAsia="en-US"/>
        </w:rPr>
      </w:pPr>
    </w:p>
    <w:p w14:paraId="3BCBD4F0"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15B4CC1D"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54072E9B" w14:textId="77777777" w:rsidR="00A15B35" w:rsidRPr="00143138" w:rsidRDefault="00A15B35" w:rsidP="00B345F2">
      <w:pPr>
        <w:pBdr>
          <w:top w:val="single" w:sz="4" w:space="2"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15.</w:t>
      </w:r>
      <w:r w:rsidRPr="00143138">
        <w:rPr>
          <w:rFonts w:ascii="Times New Roman" w:hAnsi="Times New Roman"/>
          <w:b/>
          <w:noProof/>
          <w:lang w:eastAsia="en-US"/>
        </w:rPr>
        <w:tab/>
        <w:t>INSTRUCTIONS ON USE</w:t>
      </w:r>
    </w:p>
    <w:p w14:paraId="3293C162"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696E949B"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5247ED80"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2C6F369F" w14:textId="77777777" w:rsidR="00A15B35" w:rsidRPr="00143138" w:rsidRDefault="00A15B35" w:rsidP="00B345F2">
      <w:pPr>
        <w:pBdr>
          <w:top w:val="single" w:sz="4" w:space="1" w:color="auto"/>
          <w:left w:val="single" w:sz="4" w:space="4" w:color="auto"/>
          <w:bottom w:val="single" w:sz="4" w:space="0" w:color="auto"/>
          <w:right w:val="single" w:sz="4" w:space="4" w:color="auto"/>
        </w:pBdr>
        <w:tabs>
          <w:tab w:val="left" w:pos="567"/>
        </w:tabs>
        <w:spacing w:after="0" w:line="240" w:lineRule="auto"/>
        <w:ind w:right="55"/>
        <w:rPr>
          <w:rFonts w:ascii="Times New Roman" w:hAnsi="Times New Roman"/>
          <w:noProof/>
          <w:lang w:eastAsia="en-US"/>
        </w:rPr>
      </w:pPr>
      <w:r w:rsidRPr="00143138">
        <w:rPr>
          <w:rFonts w:ascii="Times New Roman" w:hAnsi="Times New Roman"/>
          <w:b/>
          <w:noProof/>
          <w:lang w:eastAsia="en-US"/>
        </w:rPr>
        <w:t>16.</w:t>
      </w:r>
      <w:r w:rsidRPr="00143138">
        <w:rPr>
          <w:rFonts w:ascii="Times New Roman" w:hAnsi="Times New Roman"/>
          <w:b/>
          <w:noProof/>
          <w:lang w:eastAsia="en-US"/>
        </w:rPr>
        <w:tab/>
        <w:t>INFORMATION IN BRAILLE</w:t>
      </w:r>
    </w:p>
    <w:p w14:paraId="418F338D"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2DB96E22" w14:textId="77777777" w:rsidR="00A15B35" w:rsidRPr="00143138" w:rsidRDefault="00A15B35" w:rsidP="00B345F2">
      <w:pPr>
        <w:tabs>
          <w:tab w:val="left" w:pos="567"/>
        </w:tabs>
        <w:spacing w:after="0" w:line="240" w:lineRule="auto"/>
        <w:ind w:right="55"/>
        <w:rPr>
          <w:rFonts w:ascii="Times New Roman" w:hAnsi="Times New Roman"/>
          <w:noProof/>
          <w:shd w:val="clear" w:color="auto" w:fill="CCCCCC"/>
          <w:lang w:eastAsia="en-US"/>
        </w:rPr>
      </w:pPr>
    </w:p>
    <w:p w14:paraId="3DC2D3E3" w14:textId="77777777" w:rsidR="00A15B35" w:rsidRPr="00143138" w:rsidRDefault="00A15B35" w:rsidP="00B345F2">
      <w:pPr>
        <w:tabs>
          <w:tab w:val="left" w:pos="567"/>
        </w:tabs>
        <w:spacing w:after="0" w:line="240" w:lineRule="auto"/>
        <w:ind w:right="55"/>
        <w:rPr>
          <w:rFonts w:ascii="Times New Roman" w:hAnsi="Times New Roman"/>
          <w:noProof/>
          <w:shd w:val="clear" w:color="auto" w:fill="CCCCCC"/>
          <w:lang w:eastAsia="en-US"/>
        </w:rPr>
      </w:pPr>
    </w:p>
    <w:p w14:paraId="76477484" w14:textId="77777777" w:rsidR="00A15B35" w:rsidRPr="00143138" w:rsidRDefault="00A15B35" w:rsidP="00B345F2">
      <w:pPr>
        <w:pBdr>
          <w:top w:val="single" w:sz="4" w:space="1" w:color="auto"/>
          <w:left w:val="single" w:sz="4" w:space="4" w:color="auto"/>
          <w:bottom w:val="single" w:sz="4" w:space="0" w:color="auto"/>
          <w:right w:val="single" w:sz="4" w:space="4" w:color="auto"/>
        </w:pBdr>
        <w:spacing w:after="0" w:line="240" w:lineRule="auto"/>
        <w:ind w:right="55"/>
        <w:rPr>
          <w:rFonts w:ascii="Times New Roman" w:hAnsi="Times New Roman"/>
          <w:i/>
          <w:noProof/>
          <w:lang w:eastAsia="en-US"/>
        </w:rPr>
      </w:pPr>
      <w:r w:rsidRPr="00143138">
        <w:rPr>
          <w:rFonts w:ascii="Times New Roman" w:hAnsi="Times New Roman"/>
          <w:b/>
          <w:noProof/>
          <w:lang w:eastAsia="en-US"/>
        </w:rPr>
        <w:t>17.</w:t>
      </w:r>
      <w:r w:rsidRPr="00143138">
        <w:rPr>
          <w:rFonts w:ascii="Times New Roman" w:hAnsi="Times New Roman"/>
          <w:b/>
          <w:noProof/>
          <w:lang w:eastAsia="en-US"/>
        </w:rPr>
        <w:tab/>
        <w:t>UNIQUE IDENTIFIER – 2D BARCODE</w:t>
      </w:r>
    </w:p>
    <w:p w14:paraId="2E4DEFFA" w14:textId="77777777" w:rsidR="00A15B35" w:rsidRPr="00143138" w:rsidRDefault="00A15B35" w:rsidP="00B345F2">
      <w:pPr>
        <w:spacing w:after="0" w:line="240" w:lineRule="auto"/>
        <w:ind w:right="55"/>
        <w:rPr>
          <w:rFonts w:ascii="Times New Roman" w:hAnsi="Times New Roman"/>
          <w:noProof/>
          <w:lang w:eastAsia="en-US"/>
        </w:rPr>
      </w:pPr>
    </w:p>
    <w:p w14:paraId="2A415872" w14:textId="77777777" w:rsidR="00A15B35" w:rsidRPr="00143138" w:rsidRDefault="00A15B35" w:rsidP="00B345F2">
      <w:pPr>
        <w:spacing w:after="0" w:line="240" w:lineRule="auto"/>
        <w:ind w:right="55"/>
        <w:rPr>
          <w:rFonts w:ascii="Times New Roman" w:hAnsi="Times New Roman"/>
          <w:noProof/>
          <w:shd w:val="clear" w:color="auto" w:fill="CCCCCC"/>
          <w:lang w:eastAsia="en-US"/>
        </w:rPr>
      </w:pPr>
    </w:p>
    <w:p w14:paraId="27EAE6A8" w14:textId="77777777" w:rsidR="00A15B35" w:rsidRPr="00143138" w:rsidRDefault="00A15B35" w:rsidP="00B345F2">
      <w:pPr>
        <w:spacing w:after="0" w:line="240" w:lineRule="auto"/>
        <w:ind w:right="55"/>
        <w:rPr>
          <w:rFonts w:ascii="Times New Roman" w:hAnsi="Times New Roman"/>
          <w:noProof/>
          <w:lang w:eastAsia="en-US"/>
        </w:rPr>
      </w:pPr>
    </w:p>
    <w:p w14:paraId="799F7B51" w14:textId="77777777" w:rsidR="00A15B35" w:rsidRPr="00143138" w:rsidRDefault="00A15B35" w:rsidP="00B345F2">
      <w:pPr>
        <w:pBdr>
          <w:top w:val="single" w:sz="4" w:space="1" w:color="auto"/>
          <w:left w:val="single" w:sz="4" w:space="4" w:color="auto"/>
          <w:bottom w:val="single" w:sz="4" w:space="0" w:color="auto"/>
          <w:right w:val="single" w:sz="4" w:space="4" w:color="auto"/>
        </w:pBdr>
        <w:spacing w:after="0" w:line="240" w:lineRule="auto"/>
        <w:ind w:right="55"/>
        <w:rPr>
          <w:rFonts w:ascii="Times New Roman" w:hAnsi="Times New Roman"/>
          <w:i/>
          <w:noProof/>
          <w:lang w:eastAsia="en-US"/>
        </w:rPr>
      </w:pPr>
      <w:r w:rsidRPr="00143138">
        <w:rPr>
          <w:rFonts w:ascii="Times New Roman" w:hAnsi="Times New Roman"/>
          <w:b/>
          <w:noProof/>
          <w:lang w:eastAsia="en-US"/>
        </w:rPr>
        <w:t>18.</w:t>
      </w:r>
      <w:r w:rsidRPr="00143138">
        <w:rPr>
          <w:rFonts w:ascii="Times New Roman" w:hAnsi="Times New Roman"/>
          <w:b/>
          <w:noProof/>
          <w:lang w:eastAsia="en-US"/>
        </w:rPr>
        <w:tab/>
        <w:t xml:space="preserve">UNIQUE IDENTIFIER </w:t>
      </w:r>
      <w:r w:rsidR="00B345F2" w:rsidRPr="00143138">
        <w:rPr>
          <w:rFonts w:ascii="Times New Roman" w:hAnsi="Times New Roman"/>
          <w:b/>
          <w:noProof/>
          <w:lang w:eastAsia="en-US"/>
        </w:rPr>
        <w:t>–</w:t>
      </w:r>
      <w:r w:rsidRPr="00143138">
        <w:rPr>
          <w:rFonts w:ascii="Times New Roman" w:hAnsi="Times New Roman"/>
          <w:b/>
          <w:noProof/>
          <w:lang w:eastAsia="en-US"/>
        </w:rPr>
        <w:t xml:space="preserve"> HUMAN READABLE DATA</w:t>
      </w:r>
    </w:p>
    <w:p w14:paraId="764ACCC8" w14:textId="77777777" w:rsidR="00A15B35" w:rsidRPr="00143138" w:rsidRDefault="00A15B35" w:rsidP="00B345F2">
      <w:pPr>
        <w:spacing w:after="0" w:line="240" w:lineRule="auto"/>
        <w:ind w:right="55"/>
        <w:rPr>
          <w:rFonts w:ascii="Times New Roman" w:hAnsi="Times New Roman"/>
          <w:noProof/>
          <w:lang w:eastAsia="en-US"/>
        </w:rPr>
      </w:pPr>
    </w:p>
    <w:p w14:paraId="775A2673" w14:textId="77777777" w:rsidR="004562D3" w:rsidRPr="00143138" w:rsidRDefault="004562D3" w:rsidP="00B345F2">
      <w:pPr>
        <w:tabs>
          <w:tab w:val="left" w:pos="567"/>
        </w:tabs>
        <w:spacing w:after="0" w:line="240" w:lineRule="auto"/>
        <w:ind w:right="55"/>
        <w:rPr>
          <w:rFonts w:ascii="Times New Roman" w:hAnsi="Times New Roman"/>
          <w:b/>
          <w:noProof/>
          <w:lang w:eastAsia="en-US"/>
        </w:rPr>
      </w:pPr>
      <w:r w:rsidRPr="00143138">
        <w:rPr>
          <w:rFonts w:ascii="Times New Roman" w:hAnsi="Times New Roman"/>
          <w:noProof/>
          <w:shd w:val="clear" w:color="auto" w:fill="CCCCCC"/>
          <w:lang w:eastAsia="en-US"/>
        </w:rPr>
        <w:br w:type="page"/>
      </w:r>
    </w:p>
    <w:p w14:paraId="5881F4EC" w14:textId="77777777" w:rsidR="004562D3" w:rsidRPr="00143138" w:rsidRDefault="004562D3"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
          <w:noProof/>
          <w:lang w:eastAsia="en-US"/>
        </w:rPr>
      </w:pPr>
      <w:r w:rsidRPr="00143138">
        <w:rPr>
          <w:rFonts w:ascii="Times New Roman" w:hAnsi="Times New Roman"/>
          <w:b/>
          <w:noProof/>
          <w:lang w:eastAsia="en-US"/>
        </w:rPr>
        <w:t>MINIMUM PARTICULARS TO APPEAR ON BLISTERS OR STRIPS</w:t>
      </w:r>
    </w:p>
    <w:p w14:paraId="0C9DF859" w14:textId="77777777" w:rsidR="004562D3" w:rsidRPr="00143138" w:rsidRDefault="004562D3"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
          <w:noProof/>
          <w:lang w:eastAsia="en-US"/>
        </w:rPr>
      </w:pPr>
    </w:p>
    <w:p w14:paraId="234D366A" w14:textId="77777777" w:rsidR="004562D3" w:rsidRPr="00143138" w:rsidRDefault="00143CC2"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
          <w:noProof/>
          <w:lang w:eastAsia="en-US"/>
        </w:rPr>
      </w:pPr>
      <w:r w:rsidRPr="00143138">
        <w:rPr>
          <w:rFonts w:ascii="Times New Roman" w:hAnsi="Times New Roman"/>
          <w:b/>
          <w:noProof/>
          <w:lang w:eastAsia="en-US"/>
        </w:rPr>
        <w:t>BLISTERS</w:t>
      </w:r>
    </w:p>
    <w:p w14:paraId="642D504E"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396EAB56"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65AFC467" w14:textId="77777777" w:rsidR="004562D3" w:rsidRPr="00143138" w:rsidRDefault="004562D3"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1.</w:t>
      </w:r>
      <w:r w:rsidRPr="00143138">
        <w:rPr>
          <w:rFonts w:ascii="Times New Roman" w:hAnsi="Times New Roman"/>
          <w:b/>
          <w:noProof/>
          <w:lang w:eastAsia="en-US"/>
        </w:rPr>
        <w:tab/>
        <w:t>NAME OF THE MEDICINAL PRODUCT</w:t>
      </w:r>
    </w:p>
    <w:p w14:paraId="230E8C2B" w14:textId="77777777" w:rsidR="004562D3" w:rsidRPr="00143138" w:rsidRDefault="004562D3" w:rsidP="00B345F2">
      <w:pPr>
        <w:tabs>
          <w:tab w:val="left" w:pos="567"/>
        </w:tabs>
        <w:spacing w:after="0" w:line="240" w:lineRule="auto"/>
        <w:ind w:right="55"/>
        <w:rPr>
          <w:rFonts w:ascii="Times New Roman" w:hAnsi="Times New Roman"/>
          <w:i/>
          <w:noProof/>
          <w:lang w:eastAsia="en-US"/>
        </w:rPr>
      </w:pPr>
    </w:p>
    <w:p w14:paraId="002424EB" w14:textId="77777777" w:rsidR="00143CC2" w:rsidRPr="00143138" w:rsidRDefault="00143CC2" w:rsidP="00B345F2">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Febuxostat Mylan 80</w:t>
      </w:r>
      <w:r w:rsidR="00BD524F" w:rsidRPr="00143138">
        <w:rPr>
          <w:rFonts w:ascii="Times New Roman" w:hAnsi="Times New Roman"/>
          <w:noProof/>
          <w:lang w:eastAsia="en-US"/>
        </w:rPr>
        <w:t> </w:t>
      </w:r>
      <w:r w:rsidRPr="00143138">
        <w:rPr>
          <w:rFonts w:ascii="Times New Roman" w:hAnsi="Times New Roman"/>
          <w:noProof/>
          <w:lang w:eastAsia="en-US"/>
        </w:rPr>
        <w:t xml:space="preserve">mg film-coated tablets </w:t>
      </w:r>
    </w:p>
    <w:p w14:paraId="05A8EFF1" w14:textId="77777777" w:rsidR="00143CC2" w:rsidRPr="00143138" w:rsidRDefault="00143CC2" w:rsidP="00B345F2">
      <w:pPr>
        <w:tabs>
          <w:tab w:val="left" w:pos="567"/>
        </w:tabs>
        <w:spacing w:after="0" w:line="240" w:lineRule="auto"/>
        <w:ind w:right="55"/>
        <w:rPr>
          <w:rFonts w:ascii="Times New Roman" w:hAnsi="Times New Roman"/>
          <w:b/>
          <w:lang w:eastAsia="en-US"/>
        </w:rPr>
      </w:pPr>
      <w:r w:rsidRPr="00143138">
        <w:rPr>
          <w:rFonts w:ascii="Times New Roman" w:hAnsi="Times New Roman"/>
          <w:noProof/>
          <w:lang w:eastAsia="en-US"/>
        </w:rPr>
        <w:t>febuxostat</w:t>
      </w:r>
      <w:r w:rsidRPr="00143138">
        <w:rPr>
          <w:rFonts w:ascii="Times New Roman" w:hAnsi="Times New Roman"/>
          <w:b/>
          <w:lang w:eastAsia="en-US"/>
        </w:rPr>
        <w:t xml:space="preserve"> </w:t>
      </w:r>
    </w:p>
    <w:p w14:paraId="3D09963E" w14:textId="77777777" w:rsidR="004562D3" w:rsidRPr="00143138" w:rsidRDefault="004562D3" w:rsidP="00B345F2">
      <w:pPr>
        <w:tabs>
          <w:tab w:val="left" w:pos="567"/>
        </w:tabs>
        <w:spacing w:after="0" w:line="240" w:lineRule="auto"/>
        <w:ind w:right="55"/>
        <w:rPr>
          <w:rFonts w:ascii="Times New Roman" w:hAnsi="Times New Roman"/>
          <w:lang w:eastAsia="en-US"/>
        </w:rPr>
      </w:pPr>
    </w:p>
    <w:p w14:paraId="33D59862" w14:textId="77777777" w:rsidR="004562D3" w:rsidRPr="00143138" w:rsidRDefault="004562D3" w:rsidP="00B345F2">
      <w:pPr>
        <w:tabs>
          <w:tab w:val="left" w:pos="567"/>
        </w:tabs>
        <w:spacing w:after="0" w:line="240" w:lineRule="auto"/>
        <w:ind w:right="55"/>
        <w:rPr>
          <w:rFonts w:ascii="Times New Roman" w:hAnsi="Times New Roman"/>
          <w:lang w:eastAsia="en-US"/>
        </w:rPr>
      </w:pPr>
    </w:p>
    <w:p w14:paraId="2443C2B7" w14:textId="77777777" w:rsidR="004562D3" w:rsidRPr="00143138" w:rsidRDefault="004562D3"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lang w:eastAsia="en-US"/>
        </w:rPr>
      </w:pPr>
      <w:r w:rsidRPr="00143138">
        <w:rPr>
          <w:rFonts w:ascii="Times New Roman" w:hAnsi="Times New Roman"/>
          <w:b/>
          <w:lang w:eastAsia="en-US"/>
        </w:rPr>
        <w:t>2.</w:t>
      </w:r>
      <w:r w:rsidRPr="00143138">
        <w:rPr>
          <w:rFonts w:ascii="Times New Roman" w:hAnsi="Times New Roman"/>
          <w:b/>
          <w:lang w:eastAsia="en-US"/>
        </w:rPr>
        <w:tab/>
        <w:t>NAME OF THE MARKETING AUTHORISATION HOLDER</w:t>
      </w:r>
    </w:p>
    <w:p w14:paraId="5691BB86"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2FD3E3BD" w14:textId="77777777" w:rsidR="00BD524F" w:rsidRPr="00143138" w:rsidRDefault="00BD524F" w:rsidP="00B345F2">
      <w:pPr>
        <w:spacing w:after="0" w:line="240" w:lineRule="auto"/>
        <w:ind w:right="55"/>
        <w:rPr>
          <w:rFonts w:ascii="Times New Roman" w:hAnsi="Times New Roman"/>
        </w:rPr>
      </w:pPr>
      <w:r w:rsidRPr="00143138">
        <w:rPr>
          <w:rFonts w:ascii="Times New Roman" w:hAnsi="Times New Roman"/>
        </w:rPr>
        <w:t>Mylan S.A.S.</w:t>
      </w:r>
    </w:p>
    <w:p w14:paraId="6ED49E40"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6DC80039"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2CBD7807" w14:textId="77777777" w:rsidR="004562D3" w:rsidRPr="00143138" w:rsidRDefault="004562D3" w:rsidP="00B345F2">
      <w:pPr>
        <w:pBdr>
          <w:top w:val="single" w:sz="4" w:space="1" w:color="auto"/>
          <w:left w:val="single" w:sz="4" w:space="4" w:color="auto"/>
          <w:bottom w:val="single" w:sz="4" w:space="2"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3.</w:t>
      </w:r>
      <w:r w:rsidRPr="00143138">
        <w:rPr>
          <w:rFonts w:ascii="Times New Roman" w:hAnsi="Times New Roman"/>
          <w:b/>
          <w:noProof/>
          <w:lang w:eastAsia="en-US"/>
        </w:rPr>
        <w:tab/>
        <w:t>EXPIRY DATE</w:t>
      </w:r>
    </w:p>
    <w:p w14:paraId="7BB27EFA"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09BE463E" w14:textId="77777777" w:rsidR="00BD524F" w:rsidRPr="00143138" w:rsidRDefault="00BD524F" w:rsidP="00B345F2">
      <w:pPr>
        <w:spacing w:after="0" w:line="240" w:lineRule="auto"/>
        <w:ind w:right="55"/>
        <w:rPr>
          <w:rFonts w:ascii="Times New Roman" w:hAnsi="Times New Roman"/>
        </w:rPr>
      </w:pPr>
      <w:r w:rsidRPr="00143138">
        <w:rPr>
          <w:rFonts w:ascii="Times New Roman" w:hAnsi="Times New Roman"/>
        </w:rPr>
        <w:t>EXP</w:t>
      </w:r>
    </w:p>
    <w:p w14:paraId="63997118"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109484E2" w14:textId="77777777" w:rsidR="00B345F2" w:rsidRPr="00143138" w:rsidRDefault="00B345F2" w:rsidP="00B345F2">
      <w:pPr>
        <w:tabs>
          <w:tab w:val="left" w:pos="567"/>
        </w:tabs>
        <w:spacing w:after="0" w:line="240" w:lineRule="auto"/>
        <w:ind w:right="55"/>
        <w:rPr>
          <w:rFonts w:ascii="Times New Roman" w:hAnsi="Times New Roman"/>
          <w:noProof/>
          <w:lang w:eastAsia="en-US"/>
        </w:rPr>
      </w:pPr>
    </w:p>
    <w:p w14:paraId="2CBA7971" w14:textId="77777777" w:rsidR="004562D3"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4.</w:t>
      </w:r>
      <w:r w:rsidRPr="00143138">
        <w:rPr>
          <w:rFonts w:ascii="Times New Roman" w:hAnsi="Times New Roman"/>
          <w:b/>
          <w:noProof/>
          <w:lang w:eastAsia="en-US"/>
        </w:rPr>
        <w:tab/>
        <w:t>BATCH NUMBER</w:t>
      </w:r>
    </w:p>
    <w:p w14:paraId="08D1A564"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6DC2AFC9" w14:textId="77777777" w:rsidR="00BD524F" w:rsidRPr="00143138" w:rsidRDefault="00BD524F" w:rsidP="00B345F2">
      <w:pPr>
        <w:spacing w:after="0" w:line="240" w:lineRule="auto"/>
        <w:ind w:right="55"/>
        <w:rPr>
          <w:rFonts w:ascii="Times New Roman" w:hAnsi="Times New Roman"/>
        </w:rPr>
      </w:pPr>
      <w:r w:rsidRPr="00143138">
        <w:rPr>
          <w:rFonts w:ascii="Times New Roman" w:hAnsi="Times New Roman"/>
        </w:rPr>
        <w:t>Lot</w:t>
      </w:r>
    </w:p>
    <w:p w14:paraId="60DEB6A4" w14:textId="77777777" w:rsidR="004562D3" w:rsidRPr="00143138" w:rsidRDefault="004562D3" w:rsidP="00B345F2">
      <w:pPr>
        <w:tabs>
          <w:tab w:val="left" w:pos="567"/>
        </w:tabs>
        <w:spacing w:after="0" w:line="240" w:lineRule="auto"/>
        <w:ind w:right="55"/>
        <w:rPr>
          <w:rFonts w:ascii="Times New Roman" w:hAnsi="Times New Roman"/>
          <w:noProof/>
          <w:lang w:eastAsia="en-US"/>
        </w:rPr>
      </w:pPr>
    </w:p>
    <w:p w14:paraId="5B119EE6" w14:textId="77777777" w:rsidR="00B345F2" w:rsidRPr="00143138" w:rsidRDefault="00B345F2" w:rsidP="00B345F2">
      <w:pPr>
        <w:tabs>
          <w:tab w:val="left" w:pos="567"/>
        </w:tabs>
        <w:spacing w:after="0" w:line="240" w:lineRule="auto"/>
        <w:ind w:right="55"/>
        <w:rPr>
          <w:rFonts w:ascii="Times New Roman" w:hAnsi="Times New Roman"/>
          <w:noProof/>
          <w:lang w:eastAsia="en-US"/>
        </w:rPr>
      </w:pPr>
    </w:p>
    <w:p w14:paraId="4E09B7EB" w14:textId="77777777" w:rsidR="004562D3" w:rsidRPr="00143138" w:rsidRDefault="004562D3"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5.</w:t>
      </w:r>
      <w:r w:rsidRPr="00143138">
        <w:rPr>
          <w:rFonts w:ascii="Times New Roman" w:hAnsi="Times New Roman"/>
          <w:b/>
          <w:noProof/>
          <w:lang w:eastAsia="en-US"/>
        </w:rPr>
        <w:tab/>
        <w:t>OTHER</w:t>
      </w:r>
    </w:p>
    <w:p w14:paraId="65E18E75" w14:textId="6B1867DD" w:rsidR="004562D3" w:rsidRDefault="004562D3" w:rsidP="00B345F2">
      <w:pPr>
        <w:tabs>
          <w:tab w:val="left" w:pos="567"/>
        </w:tabs>
        <w:spacing w:after="0" w:line="240" w:lineRule="auto"/>
        <w:ind w:right="55"/>
        <w:rPr>
          <w:rFonts w:ascii="Times New Roman" w:hAnsi="Times New Roman"/>
          <w:noProof/>
          <w:lang w:eastAsia="en-US"/>
        </w:rPr>
      </w:pPr>
    </w:p>
    <w:p w14:paraId="22556FF0" w14:textId="7C65B9AD" w:rsidR="0055482F" w:rsidRPr="00FA4AED" w:rsidRDefault="0055482F" w:rsidP="00B345F2">
      <w:pPr>
        <w:tabs>
          <w:tab w:val="left" w:pos="567"/>
        </w:tabs>
        <w:spacing w:after="0" w:line="240" w:lineRule="auto"/>
        <w:ind w:right="55"/>
        <w:rPr>
          <w:rFonts w:ascii="Times New Roman" w:hAnsi="Times New Roman"/>
          <w:i/>
          <w:noProof/>
          <w:lang w:eastAsia="en-US"/>
        </w:rPr>
      </w:pPr>
      <w:r w:rsidRPr="00FA4AED">
        <w:rPr>
          <w:rFonts w:ascii="Times New Roman" w:hAnsi="Times New Roman"/>
          <w:i/>
          <w:noProof/>
          <w:highlight w:val="lightGray"/>
          <w:lang w:eastAsia="en-US"/>
        </w:rPr>
        <w:t>[For calendar blisters only]:</w:t>
      </w:r>
    </w:p>
    <w:p w14:paraId="19230169" w14:textId="47677120" w:rsidR="004562D3" w:rsidRDefault="00581794" w:rsidP="00B345F2">
      <w:pPr>
        <w:tabs>
          <w:tab w:val="left" w:pos="567"/>
        </w:tabs>
        <w:spacing w:after="0" w:line="240" w:lineRule="auto"/>
        <w:ind w:right="55"/>
        <w:rPr>
          <w:rFonts w:ascii="Times New Roman" w:hAnsi="Times New Roman"/>
          <w:noProof/>
          <w:lang w:eastAsia="en-US"/>
        </w:rPr>
      </w:pPr>
      <w:r>
        <w:rPr>
          <w:rFonts w:ascii="Times New Roman" w:hAnsi="Times New Roman"/>
          <w:noProof/>
          <w:lang w:eastAsia="en-US"/>
        </w:rPr>
        <w:t>MON</w:t>
      </w:r>
    </w:p>
    <w:p w14:paraId="666BAF8A" w14:textId="70346592" w:rsidR="00581794" w:rsidRDefault="00581794" w:rsidP="00B345F2">
      <w:pPr>
        <w:tabs>
          <w:tab w:val="left" w:pos="567"/>
        </w:tabs>
        <w:spacing w:after="0" w:line="240" w:lineRule="auto"/>
        <w:ind w:right="55"/>
        <w:rPr>
          <w:rFonts w:ascii="Times New Roman" w:hAnsi="Times New Roman"/>
          <w:noProof/>
          <w:lang w:eastAsia="en-US"/>
        </w:rPr>
      </w:pPr>
      <w:r>
        <w:rPr>
          <w:rFonts w:ascii="Times New Roman" w:hAnsi="Times New Roman"/>
          <w:noProof/>
          <w:lang w:eastAsia="en-US"/>
        </w:rPr>
        <w:t>TUE</w:t>
      </w:r>
    </w:p>
    <w:p w14:paraId="25297805" w14:textId="42EE1389" w:rsidR="00581794" w:rsidRDefault="00581794" w:rsidP="00B345F2">
      <w:pPr>
        <w:tabs>
          <w:tab w:val="left" w:pos="567"/>
        </w:tabs>
        <w:spacing w:after="0" w:line="240" w:lineRule="auto"/>
        <w:ind w:right="55"/>
        <w:rPr>
          <w:rFonts w:ascii="Times New Roman" w:hAnsi="Times New Roman"/>
          <w:noProof/>
          <w:lang w:eastAsia="en-US"/>
        </w:rPr>
      </w:pPr>
      <w:r>
        <w:rPr>
          <w:rFonts w:ascii="Times New Roman" w:hAnsi="Times New Roman"/>
          <w:noProof/>
          <w:lang w:eastAsia="en-US"/>
        </w:rPr>
        <w:t>WED</w:t>
      </w:r>
    </w:p>
    <w:p w14:paraId="42703FB1" w14:textId="5B41825E" w:rsidR="00581794" w:rsidRDefault="00581794" w:rsidP="00B345F2">
      <w:pPr>
        <w:tabs>
          <w:tab w:val="left" w:pos="567"/>
        </w:tabs>
        <w:spacing w:after="0" w:line="240" w:lineRule="auto"/>
        <w:ind w:right="55"/>
        <w:rPr>
          <w:rFonts w:ascii="Times New Roman" w:hAnsi="Times New Roman"/>
          <w:noProof/>
          <w:lang w:eastAsia="en-US"/>
        </w:rPr>
      </w:pPr>
      <w:r>
        <w:rPr>
          <w:rFonts w:ascii="Times New Roman" w:hAnsi="Times New Roman"/>
          <w:noProof/>
          <w:lang w:eastAsia="en-US"/>
        </w:rPr>
        <w:t>THU</w:t>
      </w:r>
    </w:p>
    <w:p w14:paraId="7B333E84" w14:textId="2320A390" w:rsidR="00581794" w:rsidRDefault="00581794" w:rsidP="00B345F2">
      <w:pPr>
        <w:tabs>
          <w:tab w:val="left" w:pos="567"/>
        </w:tabs>
        <w:spacing w:after="0" w:line="240" w:lineRule="auto"/>
        <w:ind w:right="55"/>
        <w:rPr>
          <w:rFonts w:ascii="Times New Roman" w:hAnsi="Times New Roman"/>
          <w:noProof/>
          <w:lang w:eastAsia="en-US"/>
        </w:rPr>
      </w:pPr>
      <w:r>
        <w:rPr>
          <w:rFonts w:ascii="Times New Roman" w:hAnsi="Times New Roman"/>
          <w:noProof/>
          <w:lang w:eastAsia="en-US"/>
        </w:rPr>
        <w:t>FRI</w:t>
      </w:r>
    </w:p>
    <w:p w14:paraId="362F8D2D" w14:textId="5947C439" w:rsidR="00581794" w:rsidRDefault="00581794" w:rsidP="00B345F2">
      <w:pPr>
        <w:tabs>
          <w:tab w:val="left" w:pos="567"/>
        </w:tabs>
        <w:spacing w:after="0" w:line="240" w:lineRule="auto"/>
        <w:ind w:right="55"/>
        <w:rPr>
          <w:rFonts w:ascii="Times New Roman" w:hAnsi="Times New Roman"/>
          <w:noProof/>
          <w:lang w:eastAsia="en-US"/>
        </w:rPr>
      </w:pPr>
      <w:r>
        <w:rPr>
          <w:rFonts w:ascii="Times New Roman" w:hAnsi="Times New Roman"/>
          <w:noProof/>
          <w:lang w:eastAsia="en-US"/>
        </w:rPr>
        <w:t>SAT</w:t>
      </w:r>
    </w:p>
    <w:p w14:paraId="313FA67C" w14:textId="71E2AC79" w:rsidR="00581794" w:rsidRPr="00143138" w:rsidRDefault="00581794" w:rsidP="00B345F2">
      <w:pPr>
        <w:tabs>
          <w:tab w:val="left" w:pos="567"/>
        </w:tabs>
        <w:spacing w:after="0" w:line="240" w:lineRule="auto"/>
        <w:ind w:right="55"/>
        <w:rPr>
          <w:rFonts w:ascii="Times New Roman" w:hAnsi="Times New Roman"/>
          <w:noProof/>
          <w:lang w:eastAsia="en-US"/>
        </w:rPr>
      </w:pPr>
      <w:r>
        <w:rPr>
          <w:rFonts w:ascii="Times New Roman" w:hAnsi="Times New Roman"/>
          <w:noProof/>
          <w:lang w:eastAsia="en-US"/>
        </w:rPr>
        <w:t>SUN</w:t>
      </w:r>
    </w:p>
    <w:p w14:paraId="6EF9E9FD"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04928EBE" w14:textId="123E22A4" w:rsidR="00BD524F" w:rsidRDefault="004562D3" w:rsidP="00B345F2">
      <w:pPr>
        <w:shd w:val="clear" w:color="auto" w:fill="FFFFFF"/>
        <w:spacing w:after="0" w:line="240" w:lineRule="auto"/>
        <w:ind w:right="55"/>
        <w:rPr>
          <w:rFonts w:ascii="Times New Roman" w:hAnsi="Times New Roman"/>
          <w:b/>
          <w:noProof/>
          <w:lang w:eastAsia="en-US"/>
        </w:rPr>
      </w:pPr>
      <w:r w:rsidRPr="00143138">
        <w:rPr>
          <w:rFonts w:ascii="Times New Roman" w:hAnsi="Times New Roman"/>
          <w:b/>
          <w:noProof/>
          <w:lang w:eastAsia="en-US"/>
        </w:rPr>
        <w:br w:type="page"/>
      </w:r>
    </w:p>
    <w:p w14:paraId="057ABE02"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
          <w:noProof/>
          <w:lang w:eastAsia="en-US"/>
        </w:rPr>
      </w:pPr>
      <w:r w:rsidRPr="00143138">
        <w:rPr>
          <w:rFonts w:ascii="Times New Roman" w:hAnsi="Times New Roman"/>
          <w:b/>
          <w:noProof/>
          <w:lang w:eastAsia="en-US"/>
        </w:rPr>
        <w:t xml:space="preserve">PARTICULARS TO APPEAR ON THE OUTER PACKAGING </w:t>
      </w:r>
    </w:p>
    <w:p w14:paraId="50D801EE"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Cs/>
          <w:noProof/>
          <w:lang w:eastAsia="en-US"/>
        </w:rPr>
      </w:pPr>
    </w:p>
    <w:p w14:paraId="09CEF1F0" w14:textId="77777777" w:rsidR="00BD524F" w:rsidRPr="00143138" w:rsidRDefault="00BD524F" w:rsidP="00B345F2">
      <w:pPr>
        <w:pBdr>
          <w:top w:val="single" w:sz="4" w:space="1" w:color="auto"/>
          <w:left w:val="single" w:sz="4" w:space="4" w:color="auto"/>
          <w:bottom w:val="single" w:sz="4" w:space="1" w:color="auto"/>
          <w:right w:val="single" w:sz="4" w:space="4" w:color="auto"/>
        </w:pBdr>
        <w:spacing w:after="0" w:line="240" w:lineRule="auto"/>
        <w:ind w:right="55"/>
        <w:rPr>
          <w:rFonts w:ascii="Times New Roman" w:hAnsi="Times New Roman"/>
          <w:bCs/>
        </w:rPr>
      </w:pPr>
      <w:r w:rsidRPr="00143138">
        <w:rPr>
          <w:rFonts w:ascii="Times New Roman" w:hAnsi="Times New Roman"/>
          <w:b/>
        </w:rPr>
        <w:t>OUTER CARTON (BLISTERS AND BOTTLES)</w:t>
      </w:r>
    </w:p>
    <w:p w14:paraId="63243BEF" w14:textId="77777777" w:rsidR="00BD524F" w:rsidRPr="00143138" w:rsidRDefault="00BD524F" w:rsidP="00B345F2">
      <w:pPr>
        <w:tabs>
          <w:tab w:val="left" w:pos="567"/>
        </w:tabs>
        <w:spacing w:after="0" w:line="240" w:lineRule="auto"/>
        <w:ind w:right="55"/>
        <w:rPr>
          <w:rFonts w:ascii="Times New Roman" w:hAnsi="Times New Roman"/>
          <w:lang w:eastAsia="en-US"/>
        </w:rPr>
      </w:pPr>
    </w:p>
    <w:p w14:paraId="001C1F10"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51E0571E"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lang w:eastAsia="en-US"/>
        </w:rPr>
      </w:pPr>
      <w:r w:rsidRPr="00143138">
        <w:rPr>
          <w:rFonts w:ascii="Times New Roman" w:hAnsi="Times New Roman"/>
          <w:b/>
          <w:lang w:eastAsia="en-US"/>
        </w:rPr>
        <w:t>1.</w:t>
      </w:r>
      <w:r w:rsidRPr="00143138">
        <w:rPr>
          <w:rFonts w:ascii="Times New Roman" w:hAnsi="Times New Roman"/>
          <w:b/>
          <w:lang w:eastAsia="en-US"/>
        </w:rPr>
        <w:tab/>
        <w:t>NAME OF THE MEDICINAL PRODUCT</w:t>
      </w:r>
    </w:p>
    <w:p w14:paraId="267AFD7B"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575B28E8" w14:textId="77777777" w:rsidR="00BD524F" w:rsidRPr="00143138" w:rsidRDefault="00BD524F" w:rsidP="00B345F2">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 xml:space="preserve">Febuxostat Mylan 120 mg film-coated tablets </w:t>
      </w:r>
    </w:p>
    <w:p w14:paraId="5F3D2239" w14:textId="77777777" w:rsidR="00BD524F" w:rsidRPr="00143138" w:rsidRDefault="00BD524F" w:rsidP="00B345F2">
      <w:pPr>
        <w:tabs>
          <w:tab w:val="left" w:pos="567"/>
        </w:tabs>
        <w:spacing w:after="0" w:line="240" w:lineRule="auto"/>
        <w:ind w:right="55"/>
        <w:rPr>
          <w:rFonts w:ascii="Times New Roman" w:hAnsi="Times New Roman"/>
          <w:b/>
          <w:lang w:eastAsia="en-US"/>
        </w:rPr>
      </w:pPr>
      <w:r w:rsidRPr="00143138">
        <w:rPr>
          <w:rFonts w:ascii="Times New Roman" w:hAnsi="Times New Roman"/>
          <w:noProof/>
          <w:lang w:eastAsia="en-US"/>
        </w:rPr>
        <w:t>febuxostat</w:t>
      </w:r>
      <w:r w:rsidRPr="00143138">
        <w:rPr>
          <w:rFonts w:ascii="Times New Roman" w:hAnsi="Times New Roman"/>
          <w:b/>
          <w:lang w:eastAsia="en-US"/>
        </w:rPr>
        <w:t xml:space="preserve"> </w:t>
      </w:r>
    </w:p>
    <w:p w14:paraId="4756CBA9"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67CFDBE6"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2C33E7AA"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2.</w:t>
      </w:r>
      <w:r w:rsidRPr="00143138">
        <w:rPr>
          <w:rFonts w:ascii="Times New Roman" w:hAnsi="Times New Roman"/>
          <w:b/>
          <w:noProof/>
          <w:lang w:eastAsia="en-US"/>
        </w:rPr>
        <w:tab/>
        <w:t>STATEMENT OF ACTIVE SUBSTANCE</w:t>
      </w:r>
    </w:p>
    <w:p w14:paraId="5E4B27D1"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04436C93" w14:textId="77777777" w:rsidR="00BD524F" w:rsidRPr="00143138" w:rsidRDefault="00BD524F" w:rsidP="00B345F2">
      <w:pPr>
        <w:tabs>
          <w:tab w:val="left" w:pos="567"/>
        </w:tabs>
        <w:spacing w:after="0" w:line="240" w:lineRule="auto"/>
        <w:ind w:right="55"/>
        <w:rPr>
          <w:rFonts w:ascii="Times New Roman" w:eastAsia="Meiryo" w:hAnsi="Times New Roman"/>
        </w:rPr>
      </w:pPr>
      <w:r w:rsidRPr="00143138">
        <w:rPr>
          <w:rFonts w:ascii="Times New Roman" w:eastAsia="Meiryo" w:hAnsi="Times New Roman"/>
        </w:rPr>
        <w:t>Each tablet contains 120 mg febuxostat.</w:t>
      </w:r>
    </w:p>
    <w:p w14:paraId="29A8E93E"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5008BEF2"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7A92386E"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3.</w:t>
      </w:r>
      <w:r w:rsidRPr="00143138">
        <w:rPr>
          <w:rFonts w:ascii="Times New Roman" w:hAnsi="Times New Roman"/>
          <w:b/>
          <w:noProof/>
          <w:lang w:eastAsia="en-US"/>
        </w:rPr>
        <w:tab/>
        <w:t>LIST OF EXCIPIENTS</w:t>
      </w:r>
    </w:p>
    <w:p w14:paraId="568BD117" w14:textId="77777777" w:rsidR="00BD524F" w:rsidRPr="00143138" w:rsidRDefault="00BD524F" w:rsidP="00B345F2">
      <w:pPr>
        <w:widowControl w:val="0"/>
        <w:autoSpaceDE w:val="0"/>
        <w:autoSpaceDN w:val="0"/>
        <w:adjustRightInd w:val="0"/>
        <w:spacing w:after="0" w:line="240" w:lineRule="auto"/>
        <w:ind w:right="55"/>
        <w:rPr>
          <w:rFonts w:ascii="Times New Roman" w:hAnsi="Times New Roman"/>
          <w:noProof/>
          <w:lang w:eastAsia="en-US"/>
        </w:rPr>
      </w:pPr>
    </w:p>
    <w:p w14:paraId="4CE14662" w14:textId="257A472A"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Also contains lactose.</w:t>
      </w:r>
    </w:p>
    <w:p w14:paraId="7955EE12" w14:textId="6B5D201B" w:rsidR="00BD524F" w:rsidRPr="00143138" w:rsidRDefault="00BD524F" w:rsidP="00B345F2">
      <w:pPr>
        <w:tabs>
          <w:tab w:val="left" w:pos="567"/>
        </w:tabs>
        <w:spacing w:after="0" w:line="240" w:lineRule="auto"/>
        <w:ind w:right="55"/>
        <w:rPr>
          <w:rFonts w:ascii="Times New Roman" w:eastAsia="Meiryo" w:hAnsi="Times New Roman"/>
        </w:rPr>
      </w:pPr>
      <w:r w:rsidRPr="00143138">
        <w:rPr>
          <w:rFonts w:ascii="Times New Roman" w:eastAsia="Meiryo" w:hAnsi="Times New Roman"/>
        </w:rPr>
        <w:t>See leaflet for further information.</w:t>
      </w:r>
    </w:p>
    <w:p w14:paraId="709B2BE3" w14:textId="77777777" w:rsidR="00BD524F" w:rsidRPr="00143138" w:rsidRDefault="00BD524F" w:rsidP="00B345F2">
      <w:pPr>
        <w:tabs>
          <w:tab w:val="left" w:pos="567"/>
        </w:tabs>
        <w:spacing w:after="0" w:line="240" w:lineRule="auto"/>
        <w:ind w:right="55"/>
        <w:rPr>
          <w:rFonts w:ascii="Times New Roman" w:eastAsia="Meiryo" w:hAnsi="Times New Roman"/>
        </w:rPr>
      </w:pPr>
    </w:p>
    <w:p w14:paraId="0BEF8D58"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000E0F69"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4.</w:t>
      </w:r>
      <w:r w:rsidRPr="00143138">
        <w:rPr>
          <w:rFonts w:ascii="Times New Roman" w:hAnsi="Times New Roman"/>
          <w:b/>
          <w:noProof/>
          <w:lang w:eastAsia="en-US"/>
        </w:rPr>
        <w:tab/>
        <w:t>PHARMACEUTICAL FORM AND CONTENTS</w:t>
      </w:r>
    </w:p>
    <w:p w14:paraId="3671E997" w14:textId="77777777" w:rsidR="00122606" w:rsidRPr="00143138" w:rsidRDefault="00122606" w:rsidP="00B345F2">
      <w:pPr>
        <w:tabs>
          <w:tab w:val="left" w:pos="567"/>
        </w:tabs>
        <w:spacing w:after="0" w:line="240" w:lineRule="auto"/>
        <w:ind w:right="55"/>
        <w:rPr>
          <w:rFonts w:ascii="Times New Roman" w:hAnsi="Times New Roman"/>
          <w:noProof/>
          <w:snapToGrid w:val="0"/>
          <w:highlight w:val="lightGray"/>
          <w:lang w:val="de-DE" w:eastAsia="en-US"/>
        </w:rPr>
      </w:pPr>
    </w:p>
    <w:p w14:paraId="4B1B1368" w14:textId="77777777" w:rsidR="00BD524F" w:rsidRPr="00143138" w:rsidRDefault="00122606" w:rsidP="00B345F2">
      <w:pPr>
        <w:tabs>
          <w:tab w:val="left" w:pos="567"/>
        </w:tabs>
        <w:spacing w:after="0" w:line="240" w:lineRule="auto"/>
        <w:ind w:right="55"/>
        <w:rPr>
          <w:rFonts w:ascii="Times New Roman" w:hAnsi="Times New Roman"/>
          <w:noProof/>
          <w:shd w:val="clear" w:color="auto" w:fill="CCCCCC"/>
          <w:lang w:eastAsia="en-US"/>
        </w:rPr>
      </w:pPr>
      <w:r w:rsidRPr="00143138">
        <w:rPr>
          <w:rFonts w:ascii="Times New Roman" w:hAnsi="Times New Roman"/>
          <w:noProof/>
          <w:shd w:val="clear" w:color="auto" w:fill="CCCCCC"/>
          <w:lang w:eastAsia="en-US"/>
        </w:rPr>
        <w:t>Film-coated tablets</w:t>
      </w:r>
    </w:p>
    <w:p w14:paraId="68C4642E" w14:textId="77777777" w:rsidR="00122606" w:rsidRPr="00143138" w:rsidRDefault="00122606" w:rsidP="00B345F2">
      <w:pPr>
        <w:tabs>
          <w:tab w:val="left" w:pos="567"/>
        </w:tabs>
        <w:spacing w:after="0" w:line="240" w:lineRule="auto"/>
        <w:ind w:right="55"/>
        <w:rPr>
          <w:rFonts w:ascii="Times New Roman" w:hAnsi="Times New Roman"/>
          <w:i/>
          <w:noProof/>
          <w:snapToGrid w:val="0"/>
          <w:highlight w:val="lightGray"/>
          <w:lang w:val="de-DE" w:eastAsia="en-US"/>
        </w:rPr>
      </w:pPr>
    </w:p>
    <w:p w14:paraId="51442C06" w14:textId="77777777" w:rsidR="00122606" w:rsidRPr="00143138" w:rsidRDefault="00122606" w:rsidP="00B345F2">
      <w:pPr>
        <w:tabs>
          <w:tab w:val="left" w:pos="567"/>
        </w:tabs>
        <w:spacing w:after="0" w:line="240" w:lineRule="auto"/>
        <w:ind w:right="55"/>
        <w:rPr>
          <w:rFonts w:ascii="Times New Roman" w:hAnsi="Times New Roman"/>
          <w:i/>
          <w:noProof/>
          <w:shd w:val="clear" w:color="auto" w:fill="CCCCCC"/>
          <w:lang w:eastAsia="en-US"/>
        </w:rPr>
      </w:pPr>
      <w:r w:rsidRPr="00143138">
        <w:rPr>
          <w:rFonts w:ascii="Times New Roman" w:hAnsi="Times New Roman"/>
          <w:i/>
          <w:noProof/>
          <w:shd w:val="clear" w:color="auto" w:fill="CCCCCC"/>
          <w:lang w:eastAsia="en-US"/>
        </w:rPr>
        <w:t>[Blisters]</w:t>
      </w:r>
    </w:p>
    <w:p w14:paraId="3F59D0ED" w14:textId="6EA589EA" w:rsidR="00122606" w:rsidRPr="00143138" w:rsidRDefault="00122606" w:rsidP="00B345F2">
      <w:pPr>
        <w:tabs>
          <w:tab w:val="left" w:pos="567"/>
        </w:tabs>
        <w:spacing w:after="0" w:line="240" w:lineRule="auto"/>
        <w:ind w:right="55"/>
        <w:rPr>
          <w:rFonts w:ascii="Times New Roman" w:eastAsia="Meiryo" w:hAnsi="Times New Roman"/>
        </w:rPr>
      </w:pPr>
      <w:r w:rsidRPr="00143138">
        <w:rPr>
          <w:rFonts w:ascii="Times New Roman" w:eastAsia="Meiryo" w:hAnsi="Times New Roman"/>
        </w:rPr>
        <w:t xml:space="preserve">14 </w:t>
      </w:r>
      <w:r w:rsidR="00581794">
        <w:rPr>
          <w:rFonts w:ascii="Times New Roman" w:eastAsia="Meiryo" w:hAnsi="Times New Roman"/>
        </w:rPr>
        <w:t>f</w:t>
      </w:r>
      <w:r w:rsidRPr="00143138">
        <w:rPr>
          <w:rFonts w:ascii="Times New Roman" w:eastAsia="Meiryo" w:hAnsi="Times New Roman"/>
        </w:rPr>
        <w:t>ilm-coated tablets</w:t>
      </w:r>
    </w:p>
    <w:p w14:paraId="73B0D967" w14:textId="4A80B277" w:rsidR="00122606" w:rsidRDefault="00122606" w:rsidP="00B345F2">
      <w:pPr>
        <w:tabs>
          <w:tab w:val="left" w:pos="567"/>
        </w:tabs>
        <w:spacing w:after="0" w:line="240" w:lineRule="auto"/>
        <w:ind w:right="55"/>
        <w:rPr>
          <w:rFonts w:ascii="Times New Roman" w:hAnsi="Times New Roman"/>
          <w:noProof/>
          <w:shd w:val="clear" w:color="auto" w:fill="CCCCCC"/>
          <w:lang w:eastAsia="en-US"/>
        </w:rPr>
      </w:pPr>
      <w:r w:rsidRPr="00143138">
        <w:rPr>
          <w:rFonts w:ascii="Times New Roman" w:hAnsi="Times New Roman"/>
          <w:noProof/>
          <w:shd w:val="clear" w:color="auto" w:fill="CCCCCC"/>
          <w:lang w:eastAsia="en-US"/>
        </w:rPr>
        <w:t xml:space="preserve">28 </w:t>
      </w:r>
      <w:r w:rsidR="00581794">
        <w:rPr>
          <w:rFonts w:ascii="Times New Roman" w:hAnsi="Times New Roman"/>
          <w:noProof/>
          <w:shd w:val="clear" w:color="auto" w:fill="CCCCCC"/>
          <w:lang w:eastAsia="en-US"/>
        </w:rPr>
        <w:t>f</w:t>
      </w:r>
      <w:r w:rsidRPr="00143138">
        <w:rPr>
          <w:rFonts w:ascii="Times New Roman" w:hAnsi="Times New Roman"/>
          <w:noProof/>
          <w:shd w:val="clear" w:color="auto" w:fill="CCCCCC"/>
          <w:lang w:eastAsia="en-US"/>
        </w:rPr>
        <w:t>ilm-coated tablets</w:t>
      </w:r>
    </w:p>
    <w:p w14:paraId="464B577F" w14:textId="3B5CF391" w:rsidR="00F72C90" w:rsidRPr="00143138" w:rsidRDefault="00F72C90" w:rsidP="00B345F2">
      <w:pPr>
        <w:tabs>
          <w:tab w:val="left" w:pos="567"/>
        </w:tabs>
        <w:spacing w:after="0" w:line="240" w:lineRule="auto"/>
        <w:ind w:right="55"/>
        <w:rPr>
          <w:rFonts w:ascii="Times New Roman" w:hAnsi="Times New Roman"/>
          <w:noProof/>
          <w:shd w:val="clear" w:color="auto" w:fill="CCCCCC"/>
          <w:lang w:eastAsia="en-US"/>
        </w:rPr>
      </w:pPr>
      <w:r>
        <w:rPr>
          <w:rFonts w:ascii="Times New Roman" w:hAnsi="Times New Roman"/>
          <w:noProof/>
          <w:shd w:val="clear" w:color="auto" w:fill="CCCCCC"/>
          <w:lang w:eastAsia="en-US"/>
        </w:rPr>
        <w:t>42 film-coated tablets</w:t>
      </w:r>
    </w:p>
    <w:p w14:paraId="6291454B" w14:textId="6BFD9E0D" w:rsidR="00122606" w:rsidRPr="00143138" w:rsidRDefault="00122606" w:rsidP="00B345F2">
      <w:pPr>
        <w:tabs>
          <w:tab w:val="left" w:pos="567"/>
        </w:tabs>
        <w:spacing w:after="0" w:line="240" w:lineRule="auto"/>
        <w:ind w:right="55"/>
        <w:rPr>
          <w:rFonts w:ascii="Times New Roman" w:hAnsi="Times New Roman"/>
          <w:noProof/>
          <w:shd w:val="clear" w:color="auto" w:fill="CCCCCC"/>
          <w:lang w:eastAsia="en-US"/>
        </w:rPr>
      </w:pPr>
      <w:r w:rsidRPr="00143138">
        <w:rPr>
          <w:rFonts w:ascii="Times New Roman" w:hAnsi="Times New Roman"/>
          <w:noProof/>
          <w:shd w:val="clear" w:color="auto" w:fill="CCCCCC"/>
          <w:lang w:eastAsia="en-US"/>
        </w:rPr>
        <w:t xml:space="preserve">84 </w:t>
      </w:r>
      <w:r w:rsidR="00581794">
        <w:rPr>
          <w:rFonts w:ascii="Times New Roman" w:hAnsi="Times New Roman"/>
          <w:noProof/>
          <w:shd w:val="clear" w:color="auto" w:fill="CCCCCC"/>
          <w:lang w:eastAsia="en-US"/>
        </w:rPr>
        <w:t>f</w:t>
      </w:r>
      <w:r w:rsidRPr="00143138">
        <w:rPr>
          <w:rFonts w:ascii="Times New Roman" w:hAnsi="Times New Roman"/>
          <w:noProof/>
          <w:shd w:val="clear" w:color="auto" w:fill="CCCCCC"/>
          <w:lang w:eastAsia="en-US"/>
        </w:rPr>
        <w:t>ilm-coated tablets</w:t>
      </w:r>
    </w:p>
    <w:p w14:paraId="7A1C3844" w14:textId="7BA54344" w:rsidR="00122606" w:rsidRPr="00143138" w:rsidRDefault="00122606" w:rsidP="00B345F2">
      <w:pPr>
        <w:tabs>
          <w:tab w:val="left" w:pos="567"/>
        </w:tabs>
        <w:spacing w:after="0" w:line="240" w:lineRule="auto"/>
        <w:ind w:right="55"/>
        <w:rPr>
          <w:rFonts w:ascii="Times New Roman" w:hAnsi="Times New Roman"/>
          <w:noProof/>
          <w:shd w:val="clear" w:color="auto" w:fill="CCCCCC"/>
          <w:lang w:eastAsia="en-US"/>
        </w:rPr>
      </w:pPr>
      <w:r w:rsidRPr="00143138">
        <w:rPr>
          <w:rFonts w:ascii="Times New Roman" w:hAnsi="Times New Roman"/>
          <w:noProof/>
          <w:shd w:val="clear" w:color="auto" w:fill="CCCCCC"/>
          <w:lang w:eastAsia="en-US"/>
        </w:rPr>
        <w:t xml:space="preserve">28 x 1 </w:t>
      </w:r>
      <w:r w:rsidR="00581794">
        <w:rPr>
          <w:rFonts w:ascii="Times New Roman" w:hAnsi="Times New Roman"/>
          <w:noProof/>
          <w:shd w:val="clear" w:color="auto" w:fill="CCCCCC"/>
          <w:lang w:eastAsia="en-US"/>
        </w:rPr>
        <w:t>f</w:t>
      </w:r>
      <w:r w:rsidRPr="00143138">
        <w:rPr>
          <w:rFonts w:ascii="Times New Roman" w:hAnsi="Times New Roman"/>
          <w:noProof/>
          <w:shd w:val="clear" w:color="auto" w:fill="CCCCCC"/>
          <w:lang w:eastAsia="en-US"/>
        </w:rPr>
        <w:t>ilm-coated tablets</w:t>
      </w:r>
    </w:p>
    <w:p w14:paraId="27A789BB" w14:textId="0E12934C" w:rsidR="00122606" w:rsidRPr="00143138" w:rsidRDefault="00122606" w:rsidP="00B345F2">
      <w:pPr>
        <w:tabs>
          <w:tab w:val="left" w:pos="567"/>
        </w:tabs>
        <w:spacing w:after="0" w:line="240" w:lineRule="auto"/>
        <w:ind w:right="55"/>
        <w:rPr>
          <w:rFonts w:ascii="Times New Roman" w:hAnsi="Times New Roman"/>
          <w:noProof/>
          <w:shd w:val="clear" w:color="auto" w:fill="CCCCCC"/>
          <w:lang w:eastAsia="en-US"/>
        </w:rPr>
      </w:pPr>
      <w:r w:rsidRPr="00143138">
        <w:rPr>
          <w:rFonts w:ascii="Times New Roman" w:hAnsi="Times New Roman"/>
          <w:noProof/>
          <w:shd w:val="clear" w:color="auto" w:fill="CCCCCC"/>
          <w:lang w:eastAsia="en-US"/>
        </w:rPr>
        <w:t xml:space="preserve">28 </w:t>
      </w:r>
      <w:r w:rsidR="00581794">
        <w:rPr>
          <w:rFonts w:ascii="Times New Roman" w:hAnsi="Times New Roman"/>
          <w:noProof/>
          <w:shd w:val="clear" w:color="auto" w:fill="CCCCCC"/>
          <w:lang w:eastAsia="en-US"/>
        </w:rPr>
        <w:t>f</w:t>
      </w:r>
      <w:r w:rsidRPr="00143138">
        <w:rPr>
          <w:rFonts w:ascii="Times New Roman" w:hAnsi="Times New Roman"/>
          <w:noProof/>
          <w:shd w:val="clear" w:color="auto" w:fill="CCCCCC"/>
          <w:lang w:eastAsia="en-US"/>
        </w:rPr>
        <w:t>ilm-coated tablets (calendar)</w:t>
      </w:r>
    </w:p>
    <w:p w14:paraId="615B9CAE" w14:textId="79A98D5E" w:rsidR="00122606" w:rsidRPr="00143138" w:rsidRDefault="00122606" w:rsidP="00B345F2">
      <w:pPr>
        <w:tabs>
          <w:tab w:val="left" w:pos="567"/>
        </w:tabs>
        <w:spacing w:after="0" w:line="240" w:lineRule="auto"/>
        <w:ind w:right="55"/>
        <w:rPr>
          <w:rFonts w:ascii="Times New Roman" w:hAnsi="Times New Roman"/>
          <w:noProof/>
          <w:shd w:val="clear" w:color="auto" w:fill="CCCCCC"/>
          <w:lang w:eastAsia="en-US"/>
        </w:rPr>
      </w:pPr>
      <w:r w:rsidRPr="00143138">
        <w:rPr>
          <w:rFonts w:ascii="Times New Roman" w:hAnsi="Times New Roman"/>
          <w:noProof/>
          <w:shd w:val="clear" w:color="auto" w:fill="CCCCCC"/>
          <w:lang w:eastAsia="en-US"/>
        </w:rPr>
        <w:t xml:space="preserve">84 </w:t>
      </w:r>
      <w:r w:rsidR="00581794">
        <w:rPr>
          <w:rFonts w:ascii="Times New Roman" w:hAnsi="Times New Roman"/>
          <w:noProof/>
          <w:shd w:val="clear" w:color="auto" w:fill="CCCCCC"/>
          <w:lang w:eastAsia="en-US"/>
        </w:rPr>
        <w:t>f</w:t>
      </w:r>
      <w:r w:rsidRPr="00143138">
        <w:rPr>
          <w:rFonts w:ascii="Times New Roman" w:hAnsi="Times New Roman"/>
          <w:noProof/>
          <w:shd w:val="clear" w:color="auto" w:fill="CCCCCC"/>
          <w:lang w:eastAsia="en-US"/>
        </w:rPr>
        <w:t>ilm-coated tablets (calendar)</w:t>
      </w:r>
    </w:p>
    <w:p w14:paraId="12969F92" w14:textId="77777777" w:rsidR="00122606" w:rsidRPr="00143138" w:rsidRDefault="00122606" w:rsidP="00B345F2">
      <w:pPr>
        <w:tabs>
          <w:tab w:val="left" w:pos="567"/>
        </w:tabs>
        <w:spacing w:after="0" w:line="240" w:lineRule="auto"/>
        <w:ind w:right="55"/>
        <w:rPr>
          <w:rFonts w:ascii="Times New Roman" w:hAnsi="Times New Roman"/>
          <w:noProof/>
          <w:snapToGrid w:val="0"/>
          <w:highlight w:val="lightGray"/>
          <w:lang w:val="de-DE" w:eastAsia="en-US"/>
        </w:rPr>
      </w:pPr>
    </w:p>
    <w:p w14:paraId="37746E25" w14:textId="77777777" w:rsidR="00122606" w:rsidRPr="00143138" w:rsidRDefault="00122606" w:rsidP="00B345F2">
      <w:pPr>
        <w:tabs>
          <w:tab w:val="left" w:pos="567"/>
        </w:tabs>
        <w:spacing w:after="0" w:line="240" w:lineRule="auto"/>
        <w:ind w:right="55"/>
        <w:rPr>
          <w:rFonts w:ascii="Times New Roman" w:hAnsi="Times New Roman"/>
          <w:i/>
          <w:noProof/>
          <w:shd w:val="clear" w:color="auto" w:fill="CCCCCC"/>
          <w:lang w:eastAsia="en-US"/>
        </w:rPr>
      </w:pPr>
      <w:r w:rsidRPr="00143138">
        <w:rPr>
          <w:rFonts w:ascii="Times New Roman" w:hAnsi="Times New Roman"/>
          <w:i/>
          <w:noProof/>
          <w:shd w:val="clear" w:color="auto" w:fill="CCCCCC"/>
          <w:lang w:eastAsia="en-US"/>
        </w:rPr>
        <w:t>[Bottles]</w:t>
      </w:r>
    </w:p>
    <w:p w14:paraId="08B24D92" w14:textId="78A14947" w:rsidR="00122606" w:rsidRPr="00143138" w:rsidRDefault="00122606" w:rsidP="00B345F2">
      <w:pPr>
        <w:tabs>
          <w:tab w:val="left" w:pos="567"/>
        </w:tabs>
        <w:spacing w:after="0" w:line="240" w:lineRule="auto"/>
        <w:ind w:right="55"/>
        <w:rPr>
          <w:rFonts w:ascii="Times New Roman" w:hAnsi="Times New Roman"/>
          <w:noProof/>
          <w:shd w:val="clear" w:color="auto" w:fill="CCCCCC"/>
          <w:lang w:eastAsia="en-US"/>
        </w:rPr>
      </w:pPr>
      <w:r w:rsidRPr="00143138">
        <w:rPr>
          <w:rFonts w:ascii="Times New Roman" w:hAnsi="Times New Roman"/>
          <w:noProof/>
          <w:shd w:val="clear" w:color="auto" w:fill="CCCCCC"/>
          <w:lang w:eastAsia="en-US"/>
        </w:rPr>
        <w:t xml:space="preserve">28 </w:t>
      </w:r>
      <w:r w:rsidR="00581794">
        <w:rPr>
          <w:rFonts w:ascii="Times New Roman" w:hAnsi="Times New Roman"/>
          <w:noProof/>
          <w:shd w:val="clear" w:color="auto" w:fill="CCCCCC"/>
          <w:lang w:eastAsia="en-US"/>
        </w:rPr>
        <w:t>f</w:t>
      </w:r>
      <w:r w:rsidRPr="00143138">
        <w:rPr>
          <w:rFonts w:ascii="Times New Roman" w:hAnsi="Times New Roman"/>
          <w:noProof/>
          <w:shd w:val="clear" w:color="auto" w:fill="CCCCCC"/>
          <w:lang w:eastAsia="en-US"/>
        </w:rPr>
        <w:t xml:space="preserve">ilm-coated tablets </w:t>
      </w:r>
    </w:p>
    <w:p w14:paraId="3B56A27F" w14:textId="5E852BFE" w:rsidR="00122606" w:rsidRPr="00143138" w:rsidRDefault="00122606" w:rsidP="00B345F2">
      <w:pPr>
        <w:tabs>
          <w:tab w:val="left" w:pos="567"/>
        </w:tabs>
        <w:spacing w:after="0" w:line="240" w:lineRule="auto"/>
        <w:ind w:right="55"/>
        <w:rPr>
          <w:rFonts w:ascii="Times New Roman" w:hAnsi="Times New Roman"/>
          <w:noProof/>
          <w:shd w:val="clear" w:color="auto" w:fill="CCCCCC"/>
          <w:lang w:eastAsia="en-US"/>
        </w:rPr>
      </w:pPr>
      <w:r w:rsidRPr="00143138">
        <w:rPr>
          <w:rFonts w:ascii="Times New Roman" w:hAnsi="Times New Roman"/>
          <w:noProof/>
          <w:shd w:val="clear" w:color="auto" w:fill="CCCCCC"/>
          <w:lang w:eastAsia="en-US"/>
        </w:rPr>
        <w:t xml:space="preserve">84 </w:t>
      </w:r>
      <w:r w:rsidR="00581794">
        <w:rPr>
          <w:rFonts w:ascii="Times New Roman" w:hAnsi="Times New Roman"/>
          <w:noProof/>
          <w:shd w:val="clear" w:color="auto" w:fill="CCCCCC"/>
          <w:lang w:eastAsia="en-US"/>
        </w:rPr>
        <w:t>f</w:t>
      </w:r>
      <w:r w:rsidRPr="00143138">
        <w:rPr>
          <w:rFonts w:ascii="Times New Roman" w:hAnsi="Times New Roman"/>
          <w:noProof/>
          <w:shd w:val="clear" w:color="auto" w:fill="CCCCCC"/>
          <w:lang w:eastAsia="en-US"/>
        </w:rPr>
        <w:t xml:space="preserve">ilm-coated tablets </w:t>
      </w:r>
    </w:p>
    <w:p w14:paraId="05A4AE6B" w14:textId="77777777" w:rsidR="00BD524F" w:rsidRPr="00143138" w:rsidRDefault="00BD524F" w:rsidP="00B345F2">
      <w:pPr>
        <w:tabs>
          <w:tab w:val="left" w:pos="567"/>
        </w:tabs>
        <w:spacing w:after="0" w:line="240" w:lineRule="auto"/>
        <w:ind w:right="55"/>
        <w:rPr>
          <w:rFonts w:ascii="Times New Roman" w:eastAsia="Meiryo" w:hAnsi="Times New Roman"/>
        </w:rPr>
      </w:pPr>
    </w:p>
    <w:p w14:paraId="19C3EEE7"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0CB0D7F5"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5.</w:t>
      </w:r>
      <w:r w:rsidRPr="00143138">
        <w:rPr>
          <w:rFonts w:ascii="Times New Roman" w:hAnsi="Times New Roman"/>
          <w:b/>
          <w:noProof/>
          <w:lang w:eastAsia="en-US"/>
        </w:rPr>
        <w:tab/>
        <w:t>METHOD AND ROUTE(S) OF ADMINISTRATION</w:t>
      </w:r>
    </w:p>
    <w:p w14:paraId="775982C7"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3FFB1603" w14:textId="77777777" w:rsidR="00BD524F" w:rsidRPr="00143138" w:rsidRDefault="00BD524F" w:rsidP="00B345F2">
      <w:pPr>
        <w:tabs>
          <w:tab w:val="left" w:pos="567"/>
        </w:tabs>
        <w:spacing w:after="0" w:line="240" w:lineRule="auto"/>
        <w:ind w:right="55"/>
        <w:rPr>
          <w:rFonts w:ascii="Times New Roman" w:eastAsia="Meiryo" w:hAnsi="Times New Roman"/>
        </w:rPr>
      </w:pPr>
      <w:r w:rsidRPr="00143138">
        <w:rPr>
          <w:rFonts w:ascii="Times New Roman" w:eastAsia="Meiryo" w:hAnsi="Times New Roman"/>
        </w:rPr>
        <w:t>For oral use.</w:t>
      </w:r>
    </w:p>
    <w:p w14:paraId="1E884589" w14:textId="77777777" w:rsidR="00BD524F" w:rsidRPr="00143138" w:rsidRDefault="00BD524F" w:rsidP="00B345F2">
      <w:pPr>
        <w:tabs>
          <w:tab w:val="left" w:pos="567"/>
        </w:tabs>
        <w:spacing w:after="0" w:line="240" w:lineRule="auto"/>
        <w:ind w:right="55"/>
        <w:rPr>
          <w:rFonts w:ascii="Times New Roman" w:eastAsia="Meiryo" w:hAnsi="Times New Roman"/>
        </w:rPr>
      </w:pPr>
      <w:r w:rsidRPr="00143138">
        <w:rPr>
          <w:rFonts w:ascii="Times New Roman" w:eastAsia="Meiryo" w:hAnsi="Times New Roman"/>
        </w:rPr>
        <w:t>Read the package leaflet before use.</w:t>
      </w:r>
    </w:p>
    <w:p w14:paraId="6CE06771"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77ED4F9C"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661413B9"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6.</w:t>
      </w:r>
      <w:r w:rsidRPr="00143138">
        <w:rPr>
          <w:rFonts w:ascii="Times New Roman" w:hAnsi="Times New Roman"/>
          <w:b/>
          <w:noProof/>
          <w:lang w:eastAsia="en-US"/>
        </w:rPr>
        <w:tab/>
        <w:t>SPECIAL WARNING THAT THE MEDICINAL PRODUCT MUST BE STORED OUT OF THE SIGHT AND REACH OF CHILDREN</w:t>
      </w:r>
    </w:p>
    <w:p w14:paraId="2B458A62"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25DA93D7" w14:textId="77777777" w:rsidR="00BD524F" w:rsidRPr="00143138" w:rsidRDefault="00BD524F" w:rsidP="00B345F2">
      <w:pP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noProof/>
          <w:lang w:eastAsia="en-US"/>
        </w:rPr>
        <w:t>Keep out of the sight and reach of children.</w:t>
      </w:r>
    </w:p>
    <w:p w14:paraId="4D666876"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6CC24A09"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749F2CEF"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7.</w:t>
      </w:r>
      <w:r w:rsidRPr="00143138">
        <w:rPr>
          <w:rFonts w:ascii="Times New Roman" w:hAnsi="Times New Roman"/>
          <w:b/>
          <w:noProof/>
          <w:lang w:eastAsia="en-US"/>
        </w:rPr>
        <w:tab/>
        <w:t>OTHER SPECIAL WARNING(S), IF NECESSARY</w:t>
      </w:r>
    </w:p>
    <w:p w14:paraId="198BBBCC"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20B03509" w14:textId="77777777" w:rsidR="00BD524F" w:rsidRPr="00143138" w:rsidRDefault="00BD524F" w:rsidP="00B345F2">
      <w:pPr>
        <w:tabs>
          <w:tab w:val="left" w:pos="567"/>
          <w:tab w:val="left" w:pos="749"/>
        </w:tabs>
        <w:spacing w:after="0" w:line="240" w:lineRule="auto"/>
        <w:ind w:right="55"/>
        <w:rPr>
          <w:rFonts w:ascii="Times New Roman" w:hAnsi="Times New Roman"/>
          <w:lang w:eastAsia="en-US"/>
        </w:rPr>
      </w:pPr>
    </w:p>
    <w:p w14:paraId="22EF6F64" w14:textId="77777777" w:rsidR="00BD524F" w:rsidRPr="00143138" w:rsidRDefault="00BD524F" w:rsidP="00B345F2">
      <w:pPr>
        <w:tabs>
          <w:tab w:val="left" w:pos="567"/>
          <w:tab w:val="left" w:pos="749"/>
        </w:tabs>
        <w:spacing w:after="0" w:line="240" w:lineRule="auto"/>
        <w:ind w:right="55"/>
        <w:rPr>
          <w:rFonts w:ascii="Times New Roman" w:hAnsi="Times New Roman"/>
          <w:lang w:eastAsia="en-US"/>
        </w:rPr>
      </w:pPr>
    </w:p>
    <w:p w14:paraId="56910FFD"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lang w:eastAsia="en-US"/>
        </w:rPr>
      </w:pPr>
      <w:r w:rsidRPr="00143138">
        <w:rPr>
          <w:rFonts w:ascii="Times New Roman" w:hAnsi="Times New Roman"/>
          <w:b/>
          <w:lang w:eastAsia="en-US"/>
        </w:rPr>
        <w:t>8.</w:t>
      </w:r>
      <w:r w:rsidRPr="00143138">
        <w:rPr>
          <w:rFonts w:ascii="Times New Roman" w:hAnsi="Times New Roman"/>
          <w:b/>
          <w:lang w:eastAsia="en-US"/>
        </w:rPr>
        <w:tab/>
        <w:t>EXPIRY DATE</w:t>
      </w:r>
    </w:p>
    <w:p w14:paraId="161F53C0" w14:textId="77777777" w:rsidR="00BD524F" w:rsidRPr="00143138" w:rsidRDefault="00BD524F" w:rsidP="00B345F2">
      <w:pPr>
        <w:tabs>
          <w:tab w:val="left" w:pos="567"/>
        </w:tabs>
        <w:spacing w:after="0" w:line="240" w:lineRule="auto"/>
        <w:ind w:right="55"/>
        <w:rPr>
          <w:rFonts w:ascii="Times New Roman" w:hAnsi="Times New Roman"/>
          <w:lang w:eastAsia="en-US"/>
        </w:rPr>
      </w:pPr>
    </w:p>
    <w:p w14:paraId="4ADCA35F" w14:textId="77777777" w:rsidR="00BD524F" w:rsidRPr="00143138" w:rsidRDefault="00BD524F" w:rsidP="00B345F2">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EXP</w:t>
      </w:r>
    </w:p>
    <w:p w14:paraId="0D745D50" w14:textId="77777777" w:rsidR="00BD524F" w:rsidRPr="00143138" w:rsidRDefault="00710C68" w:rsidP="00B345F2">
      <w:pPr>
        <w:tabs>
          <w:tab w:val="left" w:pos="567"/>
        </w:tabs>
        <w:spacing w:after="0" w:line="240" w:lineRule="auto"/>
        <w:ind w:right="55"/>
        <w:rPr>
          <w:rFonts w:ascii="Times New Roman" w:hAnsi="Times New Roman"/>
          <w:noProof/>
          <w:lang w:eastAsia="en-US"/>
        </w:rPr>
      </w:pPr>
      <w:r w:rsidRPr="00143138">
        <w:rPr>
          <w:rFonts w:ascii="Times New Roman" w:hAnsi="Times New Roman"/>
          <w:noProof/>
          <w:highlight w:val="lightGray"/>
          <w:lang w:eastAsia="en-US"/>
        </w:rPr>
        <w:t>For bottles:</w:t>
      </w:r>
      <w:r w:rsidRPr="00143138">
        <w:rPr>
          <w:rFonts w:ascii="Times New Roman" w:hAnsi="Times New Roman"/>
          <w:noProof/>
          <w:lang w:eastAsia="en-US"/>
        </w:rPr>
        <w:t xml:space="preserve"> After first opening use within 180 days</w:t>
      </w:r>
    </w:p>
    <w:p w14:paraId="442C8BD2" w14:textId="77777777" w:rsidR="00710C68" w:rsidRPr="00143138" w:rsidRDefault="00710C68" w:rsidP="00B345F2">
      <w:pPr>
        <w:tabs>
          <w:tab w:val="left" w:pos="567"/>
        </w:tabs>
        <w:spacing w:after="0" w:line="240" w:lineRule="auto"/>
        <w:ind w:right="55"/>
        <w:rPr>
          <w:rFonts w:ascii="Times New Roman" w:hAnsi="Times New Roman"/>
          <w:noProof/>
          <w:lang w:eastAsia="en-US"/>
        </w:rPr>
      </w:pPr>
    </w:p>
    <w:p w14:paraId="7BFCD53F" w14:textId="77777777" w:rsidR="00122606" w:rsidRPr="00143138" w:rsidRDefault="00122606" w:rsidP="00B345F2">
      <w:pPr>
        <w:tabs>
          <w:tab w:val="left" w:pos="567"/>
        </w:tabs>
        <w:spacing w:after="0" w:line="240" w:lineRule="auto"/>
        <w:ind w:right="55"/>
        <w:rPr>
          <w:rFonts w:ascii="Times New Roman" w:hAnsi="Times New Roman"/>
          <w:noProof/>
          <w:lang w:eastAsia="en-US"/>
        </w:rPr>
      </w:pPr>
    </w:p>
    <w:p w14:paraId="2D8DC98C" w14:textId="77777777" w:rsidR="00BD524F" w:rsidRPr="00143138" w:rsidRDefault="00BD524F" w:rsidP="00B345F2">
      <w:pPr>
        <w:keepNext/>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9.</w:t>
      </w:r>
      <w:r w:rsidRPr="00143138">
        <w:rPr>
          <w:rFonts w:ascii="Times New Roman" w:hAnsi="Times New Roman"/>
          <w:b/>
          <w:noProof/>
          <w:lang w:eastAsia="en-US"/>
        </w:rPr>
        <w:tab/>
        <w:t>SPECIAL STORAGE CONDITIONS</w:t>
      </w:r>
    </w:p>
    <w:p w14:paraId="3379DCD9"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651A3444"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395400D3" w14:textId="77777777" w:rsidR="00122606" w:rsidRPr="00143138" w:rsidRDefault="00122606" w:rsidP="00B345F2">
      <w:pPr>
        <w:tabs>
          <w:tab w:val="left" w:pos="567"/>
        </w:tabs>
        <w:spacing w:after="0" w:line="240" w:lineRule="auto"/>
        <w:ind w:right="55"/>
        <w:rPr>
          <w:rFonts w:ascii="Times New Roman" w:hAnsi="Times New Roman"/>
          <w:noProof/>
          <w:lang w:eastAsia="en-US"/>
        </w:rPr>
      </w:pPr>
    </w:p>
    <w:p w14:paraId="66B07C9C"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10.</w:t>
      </w:r>
      <w:r w:rsidRPr="00143138">
        <w:rPr>
          <w:rFonts w:ascii="Times New Roman" w:hAnsi="Times New Roman"/>
          <w:b/>
          <w:noProof/>
          <w:lang w:eastAsia="en-US"/>
        </w:rPr>
        <w:tab/>
        <w:t>SPECIAL PRECAUTIONS FOR DISPOSAL OF UNUSED MEDICINAL PRODUCTS OR WASTE MATERIALS DERIVED FROM SUCH MEDICINAL PRODUCTS, IF APPROPRIATE</w:t>
      </w:r>
    </w:p>
    <w:p w14:paraId="1BA96456"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4C7AEDCA"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23014137"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022FA4DD"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11.</w:t>
      </w:r>
      <w:r w:rsidRPr="00143138">
        <w:rPr>
          <w:rFonts w:ascii="Times New Roman" w:hAnsi="Times New Roman"/>
          <w:b/>
          <w:noProof/>
          <w:lang w:eastAsia="en-US"/>
        </w:rPr>
        <w:tab/>
        <w:t>NAME AND ADDRESS OF THE MARKETING AUTHORISATION HOLDER</w:t>
      </w:r>
    </w:p>
    <w:p w14:paraId="78D46981"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07E0750D" w14:textId="77777777" w:rsidR="00BD524F" w:rsidRPr="00143138" w:rsidRDefault="00BD524F" w:rsidP="00B345F2">
      <w:pPr>
        <w:spacing w:after="0" w:line="240" w:lineRule="auto"/>
        <w:ind w:right="55"/>
        <w:rPr>
          <w:rFonts w:ascii="Times New Roman" w:hAnsi="Times New Roman"/>
          <w:lang w:val="de-AT"/>
        </w:rPr>
      </w:pPr>
      <w:r w:rsidRPr="00143138">
        <w:rPr>
          <w:rFonts w:ascii="Times New Roman" w:hAnsi="Times New Roman"/>
          <w:lang w:val="de-AT"/>
        </w:rPr>
        <w:t>Mylan S.A.S.</w:t>
      </w:r>
    </w:p>
    <w:p w14:paraId="48F72F97" w14:textId="77777777" w:rsidR="00BD524F" w:rsidRPr="00143138" w:rsidRDefault="00BD524F" w:rsidP="00B345F2">
      <w:pPr>
        <w:spacing w:after="0" w:line="240" w:lineRule="auto"/>
        <w:ind w:right="55"/>
        <w:rPr>
          <w:rFonts w:ascii="Times New Roman" w:hAnsi="Times New Roman"/>
          <w:lang w:val="de-AT"/>
        </w:rPr>
      </w:pPr>
      <w:r w:rsidRPr="00143138">
        <w:rPr>
          <w:rFonts w:ascii="Times New Roman" w:hAnsi="Times New Roman"/>
          <w:lang w:val="de-AT"/>
        </w:rPr>
        <w:t>117 Allee des Parcs</w:t>
      </w:r>
    </w:p>
    <w:p w14:paraId="4DE992B7" w14:textId="77777777" w:rsidR="00BD524F" w:rsidRPr="00143138" w:rsidRDefault="00BD524F" w:rsidP="00B345F2">
      <w:pPr>
        <w:spacing w:after="0" w:line="240" w:lineRule="auto"/>
        <w:ind w:right="55"/>
        <w:rPr>
          <w:rFonts w:ascii="Times New Roman" w:hAnsi="Times New Roman"/>
        </w:rPr>
      </w:pPr>
      <w:r w:rsidRPr="00143138">
        <w:rPr>
          <w:rFonts w:ascii="Times New Roman" w:hAnsi="Times New Roman"/>
        </w:rPr>
        <w:t>69 800 Saint Priest</w:t>
      </w:r>
    </w:p>
    <w:p w14:paraId="14AE4EAD" w14:textId="77777777" w:rsidR="00BD524F" w:rsidRPr="00143138" w:rsidRDefault="00BD524F" w:rsidP="00B345F2">
      <w:pPr>
        <w:spacing w:after="0" w:line="240" w:lineRule="auto"/>
        <w:ind w:right="55"/>
        <w:rPr>
          <w:rFonts w:ascii="Times New Roman" w:hAnsi="Times New Roman"/>
        </w:rPr>
      </w:pPr>
      <w:r w:rsidRPr="00143138">
        <w:rPr>
          <w:rFonts w:ascii="Times New Roman" w:hAnsi="Times New Roman"/>
        </w:rPr>
        <w:t>France</w:t>
      </w:r>
    </w:p>
    <w:p w14:paraId="7E0CEE4D"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511F0DA9"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2F5BF8D1"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12.</w:t>
      </w:r>
      <w:r w:rsidRPr="00143138">
        <w:rPr>
          <w:rFonts w:ascii="Times New Roman" w:hAnsi="Times New Roman"/>
          <w:b/>
          <w:noProof/>
          <w:lang w:eastAsia="en-US"/>
        </w:rPr>
        <w:tab/>
        <w:t xml:space="preserve">MARKETING AUTHORISATION NUMBER(S) </w:t>
      </w:r>
    </w:p>
    <w:p w14:paraId="76653D65"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28F71102" w14:textId="77777777" w:rsidR="0041589A" w:rsidRDefault="0041589A" w:rsidP="00B345F2">
      <w:pPr>
        <w:tabs>
          <w:tab w:val="left" w:pos="567"/>
        </w:tabs>
        <w:spacing w:after="0" w:line="240" w:lineRule="auto"/>
        <w:ind w:right="55"/>
        <w:rPr>
          <w:rFonts w:ascii="Times New Roman" w:hAnsi="Times New Roman"/>
          <w:noProof/>
          <w:lang w:eastAsia="en-US"/>
        </w:rPr>
      </w:pPr>
      <w:r w:rsidRPr="0041589A">
        <w:rPr>
          <w:rFonts w:ascii="Times New Roman" w:hAnsi="Times New Roman"/>
          <w:noProof/>
          <w:lang w:eastAsia="en-US"/>
        </w:rPr>
        <w:t>EU/1/17/1194/009</w:t>
      </w:r>
    </w:p>
    <w:p w14:paraId="1F621E07" w14:textId="48C22264" w:rsidR="0041589A" w:rsidRPr="00A27F02" w:rsidRDefault="0041589A" w:rsidP="00B345F2">
      <w:pPr>
        <w:tabs>
          <w:tab w:val="left" w:pos="567"/>
        </w:tabs>
        <w:spacing w:after="0" w:line="240" w:lineRule="auto"/>
        <w:ind w:right="55"/>
        <w:rPr>
          <w:rFonts w:ascii="Times New Roman" w:hAnsi="Times New Roman"/>
          <w:noProof/>
          <w:highlight w:val="lightGray"/>
          <w:lang w:eastAsia="en-US"/>
        </w:rPr>
      </w:pPr>
      <w:r w:rsidRPr="00A27F02">
        <w:rPr>
          <w:rFonts w:ascii="Times New Roman" w:hAnsi="Times New Roman"/>
          <w:noProof/>
          <w:highlight w:val="lightGray"/>
          <w:lang w:eastAsia="en-US"/>
        </w:rPr>
        <w:t>EU/1/17/1194/010</w:t>
      </w:r>
    </w:p>
    <w:p w14:paraId="1459814D" w14:textId="6FC91E84" w:rsidR="0041589A" w:rsidRPr="00A27F02" w:rsidRDefault="0041589A" w:rsidP="00B345F2">
      <w:pPr>
        <w:tabs>
          <w:tab w:val="left" w:pos="567"/>
        </w:tabs>
        <w:spacing w:after="0" w:line="240" w:lineRule="auto"/>
        <w:ind w:right="55"/>
        <w:rPr>
          <w:rFonts w:ascii="Times New Roman" w:hAnsi="Times New Roman"/>
          <w:noProof/>
          <w:highlight w:val="lightGray"/>
          <w:lang w:eastAsia="en-US"/>
        </w:rPr>
      </w:pPr>
      <w:r w:rsidRPr="00A27F02">
        <w:rPr>
          <w:rFonts w:ascii="Times New Roman" w:hAnsi="Times New Roman"/>
          <w:noProof/>
          <w:highlight w:val="lightGray"/>
          <w:lang w:eastAsia="en-US"/>
        </w:rPr>
        <w:t>EU/1/17/1194/011</w:t>
      </w:r>
    </w:p>
    <w:p w14:paraId="11A49582" w14:textId="79DF841C" w:rsidR="0041589A" w:rsidRPr="00A27F02" w:rsidRDefault="0041589A" w:rsidP="00B345F2">
      <w:pPr>
        <w:tabs>
          <w:tab w:val="left" w:pos="567"/>
        </w:tabs>
        <w:spacing w:after="0" w:line="240" w:lineRule="auto"/>
        <w:ind w:right="55"/>
        <w:rPr>
          <w:rFonts w:ascii="Times New Roman" w:hAnsi="Times New Roman"/>
          <w:noProof/>
          <w:highlight w:val="lightGray"/>
          <w:lang w:eastAsia="en-US"/>
        </w:rPr>
      </w:pPr>
      <w:r w:rsidRPr="00A27F02">
        <w:rPr>
          <w:rFonts w:ascii="Times New Roman" w:hAnsi="Times New Roman"/>
          <w:noProof/>
          <w:highlight w:val="lightGray"/>
          <w:lang w:eastAsia="en-US"/>
        </w:rPr>
        <w:t>EU/1/17/1194/012</w:t>
      </w:r>
    </w:p>
    <w:p w14:paraId="67D88E7F" w14:textId="7D5CEFD0" w:rsidR="0041589A" w:rsidRPr="00A27F02" w:rsidRDefault="0041589A" w:rsidP="00B345F2">
      <w:pPr>
        <w:tabs>
          <w:tab w:val="left" w:pos="567"/>
        </w:tabs>
        <w:spacing w:after="0" w:line="240" w:lineRule="auto"/>
        <w:ind w:right="55"/>
        <w:rPr>
          <w:rFonts w:ascii="Times New Roman" w:hAnsi="Times New Roman"/>
          <w:noProof/>
          <w:highlight w:val="lightGray"/>
          <w:lang w:eastAsia="en-US"/>
        </w:rPr>
      </w:pPr>
      <w:r w:rsidRPr="00A27F02">
        <w:rPr>
          <w:rFonts w:ascii="Times New Roman" w:hAnsi="Times New Roman"/>
          <w:noProof/>
          <w:highlight w:val="lightGray"/>
          <w:lang w:eastAsia="en-US"/>
        </w:rPr>
        <w:t>EU/1/17/1194/013</w:t>
      </w:r>
    </w:p>
    <w:p w14:paraId="7DE60BBB" w14:textId="49A044D2" w:rsidR="0041589A" w:rsidRPr="00A27F02" w:rsidRDefault="0041589A" w:rsidP="00B345F2">
      <w:pPr>
        <w:tabs>
          <w:tab w:val="left" w:pos="567"/>
        </w:tabs>
        <w:spacing w:after="0" w:line="240" w:lineRule="auto"/>
        <w:ind w:right="55"/>
        <w:rPr>
          <w:rFonts w:ascii="Times New Roman" w:hAnsi="Times New Roman"/>
          <w:noProof/>
          <w:highlight w:val="lightGray"/>
          <w:lang w:eastAsia="en-US"/>
        </w:rPr>
      </w:pPr>
      <w:r w:rsidRPr="00A27F02">
        <w:rPr>
          <w:rFonts w:ascii="Times New Roman" w:hAnsi="Times New Roman"/>
          <w:noProof/>
          <w:highlight w:val="lightGray"/>
          <w:lang w:eastAsia="en-US"/>
        </w:rPr>
        <w:t>EU/1/17/1194/014</w:t>
      </w:r>
    </w:p>
    <w:p w14:paraId="53323ECE" w14:textId="6C0930FF" w:rsidR="0041589A" w:rsidRPr="00A27F02" w:rsidRDefault="0041589A" w:rsidP="00B345F2">
      <w:pPr>
        <w:tabs>
          <w:tab w:val="left" w:pos="567"/>
        </w:tabs>
        <w:spacing w:after="0" w:line="240" w:lineRule="auto"/>
        <w:ind w:right="55"/>
        <w:rPr>
          <w:rFonts w:ascii="Times New Roman" w:hAnsi="Times New Roman"/>
          <w:noProof/>
          <w:highlight w:val="lightGray"/>
          <w:lang w:eastAsia="en-US"/>
        </w:rPr>
      </w:pPr>
      <w:r w:rsidRPr="00A27F02">
        <w:rPr>
          <w:rFonts w:ascii="Times New Roman" w:hAnsi="Times New Roman"/>
          <w:noProof/>
          <w:highlight w:val="lightGray"/>
          <w:lang w:eastAsia="en-US"/>
        </w:rPr>
        <w:t>EU/1/17/1194/015</w:t>
      </w:r>
    </w:p>
    <w:p w14:paraId="1226B6CE" w14:textId="5C4F9810" w:rsidR="0041589A" w:rsidRDefault="0041589A" w:rsidP="00B345F2">
      <w:pPr>
        <w:tabs>
          <w:tab w:val="left" w:pos="567"/>
        </w:tabs>
        <w:spacing w:after="0" w:line="240" w:lineRule="auto"/>
        <w:ind w:right="55"/>
        <w:rPr>
          <w:rFonts w:ascii="Times New Roman" w:hAnsi="Times New Roman"/>
          <w:noProof/>
          <w:lang w:eastAsia="en-US"/>
        </w:rPr>
      </w:pPr>
      <w:r w:rsidRPr="00A27F02">
        <w:rPr>
          <w:rFonts w:ascii="Times New Roman" w:hAnsi="Times New Roman"/>
          <w:noProof/>
          <w:highlight w:val="lightGray"/>
          <w:lang w:eastAsia="en-US"/>
        </w:rPr>
        <w:t>EU/1/17/1194/016</w:t>
      </w:r>
    </w:p>
    <w:p w14:paraId="5B02CA33" w14:textId="77777777" w:rsidR="00C073FF" w:rsidRPr="00A34073" w:rsidRDefault="00C073FF" w:rsidP="00C073FF">
      <w:pPr>
        <w:widowControl w:val="0"/>
        <w:autoSpaceDE w:val="0"/>
        <w:autoSpaceDN w:val="0"/>
        <w:adjustRightInd w:val="0"/>
        <w:spacing w:after="0" w:line="240" w:lineRule="auto"/>
        <w:ind w:right="128"/>
        <w:rPr>
          <w:rFonts w:ascii="Times New Roman" w:eastAsia="Meiryo" w:hAnsi="Times New Roman"/>
          <w:highlight w:val="lightGray"/>
        </w:rPr>
      </w:pPr>
      <w:r w:rsidRPr="00A34073">
        <w:rPr>
          <w:rFonts w:ascii="Times New Roman" w:eastAsia="Meiryo" w:hAnsi="Times New Roman"/>
          <w:highlight w:val="lightGray"/>
        </w:rPr>
        <w:t>EU/1/17/1194/023</w:t>
      </w:r>
    </w:p>
    <w:p w14:paraId="1513E145" w14:textId="77777777" w:rsidR="00C073FF" w:rsidRPr="00A34073" w:rsidRDefault="00C073FF" w:rsidP="00C073FF">
      <w:pPr>
        <w:widowControl w:val="0"/>
        <w:autoSpaceDE w:val="0"/>
        <w:autoSpaceDN w:val="0"/>
        <w:adjustRightInd w:val="0"/>
        <w:spacing w:after="0" w:line="240" w:lineRule="auto"/>
        <w:ind w:right="128"/>
        <w:rPr>
          <w:rFonts w:ascii="Times New Roman" w:eastAsia="Meiryo" w:hAnsi="Times New Roman"/>
          <w:highlight w:val="lightGray"/>
        </w:rPr>
      </w:pPr>
      <w:r w:rsidRPr="00A34073">
        <w:rPr>
          <w:rFonts w:ascii="Times New Roman" w:eastAsia="Meiryo" w:hAnsi="Times New Roman"/>
          <w:highlight w:val="lightGray"/>
        </w:rPr>
        <w:t>EU/1/17/1194/024</w:t>
      </w:r>
    </w:p>
    <w:p w14:paraId="36B5C645" w14:textId="77777777" w:rsidR="00C073FF" w:rsidRPr="00A34073" w:rsidRDefault="00C073FF" w:rsidP="00C073FF">
      <w:pPr>
        <w:widowControl w:val="0"/>
        <w:autoSpaceDE w:val="0"/>
        <w:autoSpaceDN w:val="0"/>
        <w:adjustRightInd w:val="0"/>
        <w:spacing w:after="0" w:line="240" w:lineRule="auto"/>
        <w:ind w:right="128"/>
        <w:rPr>
          <w:rFonts w:ascii="Times New Roman" w:eastAsia="Meiryo" w:hAnsi="Times New Roman"/>
          <w:highlight w:val="lightGray"/>
        </w:rPr>
      </w:pPr>
      <w:r w:rsidRPr="00A34073">
        <w:rPr>
          <w:rFonts w:ascii="Times New Roman" w:eastAsia="Meiryo" w:hAnsi="Times New Roman"/>
          <w:highlight w:val="lightGray"/>
        </w:rPr>
        <w:t>EU/1/17/1194/025</w:t>
      </w:r>
    </w:p>
    <w:p w14:paraId="7684135D" w14:textId="77777777" w:rsidR="00C073FF" w:rsidRPr="00A34073" w:rsidRDefault="00C073FF" w:rsidP="00C073FF">
      <w:pPr>
        <w:widowControl w:val="0"/>
        <w:autoSpaceDE w:val="0"/>
        <w:autoSpaceDN w:val="0"/>
        <w:adjustRightInd w:val="0"/>
        <w:spacing w:after="0" w:line="240" w:lineRule="auto"/>
        <w:ind w:right="128"/>
        <w:rPr>
          <w:rFonts w:ascii="Times New Roman" w:eastAsia="Meiryo" w:hAnsi="Times New Roman"/>
          <w:highlight w:val="lightGray"/>
        </w:rPr>
      </w:pPr>
      <w:r w:rsidRPr="00A34073">
        <w:rPr>
          <w:rFonts w:ascii="Times New Roman" w:eastAsia="Meiryo" w:hAnsi="Times New Roman"/>
          <w:highlight w:val="lightGray"/>
        </w:rPr>
        <w:t>EU/1/17/1194/026</w:t>
      </w:r>
    </w:p>
    <w:p w14:paraId="43E7CFDF" w14:textId="77777777" w:rsidR="00C073FF" w:rsidRDefault="00C073FF" w:rsidP="00C073FF">
      <w:pPr>
        <w:widowControl w:val="0"/>
        <w:autoSpaceDE w:val="0"/>
        <w:autoSpaceDN w:val="0"/>
        <w:adjustRightInd w:val="0"/>
        <w:spacing w:after="0" w:line="240" w:lineRule="auto"/>
        <w:ind w:right="128"/>
        <w:rPr>
          <w:rFonts w:ascii="Times New Roman" w:hAnsi="Times New Roman"/>
          <w:noProof/>
          <w:lang w:eastAsia="en-US"/>
        </w:rPr>
      </w:pPr>
      <w:r w:rsidRPr="00A34073">
        <w:rPr>
          <w:rFonts w:ascii="Times New Roman" w:eastAsia="Meiryo" w:hAnsi="Times New Roman"/>
          <w:highlight w:val="lightGray"/>
        </w:rPr>
        <w:t>EU/1/17/1194/027</w:t>
      </w:r>
    </w:p>
    <w:p w14:paraId="54394D22"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3550ED11"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7CA3653C"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13.</w:t>
      </w:r>
      <w:r w:rsidRPr="00143138">
        <w:rPr>
          <w:rFonts w:ascii="Times New Roman" w:hAnsi="Times New Roman"/>
          <w:b/>
          <w:noProof/>
          <w:lang w:eastAsia="en-US"/>
        </w:rPr>
        <w:tab/>
        <w:t>BATCH NUMBER</w:t>
      </w:r>
    </w:p>
    <w:p w14:paraId="236FBA9D" w14:textId="77777777" w:rsidR="00BD524F" w:rsidRPr="00143138" w:rsidRDefault="00BD524F" w:rsidP="00B345F2">
      <w:pPr>
        <w:tabs>
          <w:tab w:val="left" w:pos="567"/>
        </w:tabs>
        <w:spacing w:after="0" w:line="240" w:lineRule="auto"/>
        <w:ind w:right="55"/>
        <w:rPr>
          <w:rFonts w:ascii="Times New Roman" w:hAnsi="Times New Roman"/>
          <w:i/>
          <w:noProof/>
          <w:lang w:eastAsia="en-US"/>
        </w:rPr>
      </w:pPr>
    </w:p>
    <w:p w14:paraId="1056F0C8" w14:textId="77777777" w:rsidR="00BD524F" w:rsidRPr="00143138" w:rsidRDefault="00BD524F" w:rsidP="00B345F2">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Lot</w:t>
      </w:r>
    </w:p>
    <w:p w14:paraId="725FD0AA"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60D509CF" w14:textId="77777777" w:rsidR="00B345F2" w:rsidRPr="00143138" w:rsidRDefault="00B345F2" w:rsidP="00B345F2">
      <w:pPr>
        <w:tabs>
          <w:tab w:val="left" w:pos="567"/>
        </w:tabs>
        <w:spacing w:after="0" w:line="240" w:lineRule="auto"/>
        <w:ind w:right="55"/>
        <w:rPr>
          <w:rFonts w:ascii="Times New Roman" w:hAnsi="Times New Roman"/>
          <w:noProof/>
          <w:lang w:eastAsia="en-US"/>
        </w:rPr>
      </w:pPr>
    </w:p>
    <w:p w14:paraId="67E6345F"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14.</w:t>
      </w:r>
      <w:r w:rsidRPr="00143138">
        <w:rPr>
          <w:rFonts w:ascii="Times New Roman" w:hAnsi="Times New Roman"/>
          <w:b/>
          <w:noProof/>
          <w:lang w:eastAsia="en-US"/>
        </w:rPr>
        <w:tab/>
        <w:t>GENERAL CLASSIFICATION FOR SUPPLY</w:t>
      </w:r>
    </w:p>
    <w:p w14:paraId="0574091E" w14:textId="77777777" w:rsidR="00BD524F" w:rsidRPr="00143138" w:rsidRDefault="00BD524F" w:rsidP="00B345F2">
      <w:pPr>
        <w:tabs>
          <w:tab w:val="left" w:pos="567"/>
        </w:tabs>
        <w:spacing w:after="0" w:line="240" w:lineRule="auto"/>
        <w:ind w:right="55"/>
        <w:rPr>
          <w:rFonts w:ascii="Times New Roman" w:hAnsi="Times New Roman"/>
          <w:i/>
          <w:noProof/>
          <w:lang w:eastAsia="en-US"/>
        </w:rPr>
      </w:pPr>
    </w:p>
    <w:p w14:paraId="4F8E66E4"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250E0C00"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26EF274E" w14:textId="77777777" w:rsidR="00BD524F" w:rsidRPr="00143138" w:rsidRDefault="00BD524F" w:rsidP="00B345F2">
      <w:pPr>
        <w:pBdr>
          <w:top w:val="single" w:sz="4" w:space="2"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15.</w:t>
      </w:r>
      <w:r w:rsidRPr="00143138">
        <w:rPr>
          <w:rFonts w:ascii="Times New Roman" w:hAnsi="Times New Roman"/>
          <w:b/>
          <w:noProof/>
          <w:lang w:eastAsia="en-US"/>
        </w:rPr>
        <w:tab/>
        <w:t>INSTRUCTIONS ON USE</w:t>
      </w:r>
    </w:p>
    <w:p w14:paraId="3FC3A3DE"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4F724EE5"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6F497976"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70C58EA3" w14:textId="77777777" w:rsidR="00BD524F" w:rsidRPr="00143138" w:rsidRDefault="00BD524F" w:rsidP="00B345F2">
      <w:pPr>
        <w:pBdr>
          <w:top w:val="single" w:sz="4" w:space="1" w:color="auto"/>
          <w:left w:val="single" w:sz="4" w:space="4" w:color="auto"/>
          <w:bottom w:val="single" w:sz="4" w:space="0" w:color="auto"/>
          <w:right w:val="single" w:sz="4" w:space="4" w:color="auto"/>
        </w:pBdr>
        <w:tabs>
          <w:tab w:val="left" w:pos="567"/>
        </w:tabs>
        <w:spacing w:after="0" w:line="240" w:lineRule="auto"/>
        <w:ind w:right="55"/>
        <w:rPr>
          <w:rFonts w:ascii="Times New Roman" w:hAnsi="Times New Roman"/>
          <w:noProof/>
          <w:lang w:eastAsia="en-US"/>
        </w:rPr>
      </w:pPr>
      <w:r w:rsidRPr="00143138">
        <w:rPr>
          <w:rFonts w:ascii="Times New Roman" w:hAnsi="Times New Roman"/>
          <w:b/>
          <w:noProof/>
          <w:lang w:eastAsia="en-US"/>
        </w:rPr>
        <w:t>16.</w:t>
      </w:r>
      <w:r w:rsidRPr="00143138">
        <w:rPr>
          <w:rFonts w:ascii="Times New Roman" w:hAnsi="Times New Roman"/>
          <w:b/>
          <w:noProof/>
          <w:lang w:eastAsia="en-US"/>
        </w:rPr>
        <w:tab/>
        <w:t>INFORMATION IN BRAILLE</w:t>
      </w:r>
    </w:p>
    <w:p w14:paraId="65FDFD45"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5BEA3C39" w14:textId="77777777" w:rsidR="00BD524F" w:rsidRPr="00143138" w:rsidRDefault="00BD524F" w:rsidP="00B345F2">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Febuxostat Mylan 120 mg</w:t>
      </w:r>
    </w:p>
    <w:p w14:paraId="44152FB9" w14:textId="77777777" w:rsidR="00BD524F" w:rsidRPr="00143138" w:rsidRDefault="00BD524F" w:rsidP="00B345F2">
      <w:pPr>
        <w:tabs>
          <w:tab w:val="left" w:pos="567"/>
        </w:tabs>
        <w:spacing w:after="0" w:line="240" w:lineRule="auto"/>
        <w:ind w:right="55"/>
        <w:rPr>
          <w:rFonts w:ascii="Times New Roman" w:hAnsi="Times New Roman"/>
          <w:noProof/>
          <w:shd w:val="clear" w:color="auto" w:fill="CCCCCC"/>
          <w:lang w:eastAsia="en-US"/>
        </w:rPr>
      </w:pPr>
    </w:p>
    <w:p w14:paraId="7BD49DF3" w14:textId="77777777" w:rsidR="00BD524F" w:rsidRPr="00143138" w:rsidRDefault="00BD524F" w:rsidP="00B345F2">
      <w:pPr>
        <w:tabs>
          <w:tab w:val="left" w:pos="567"/>
        </w:tabs>
        <w:spacing w:after="0" w:line="240" w:lineRule="auto"/>
        <w:ind w:right="55"/>
        <w:rPr>
          <w:rFonts w:ascii="Times New Roman" w:hAnsi="Times New Roman"/>
          <w:noProof/>
          <w:shd w:val="clear" w:color="auto" w:fill="CCCCCC"/>
          <w:lang w:eastAsia="en-US"/>
        </w:rPr>
      </w:pPr>
    </w:p>
    <w:p w14:paraId="26BC7A00" w14:textId="77777777" w:rsidR="00BD524F" w:rsidRPr="00143138" w:rsidRDefault="00BD524F" w:rsidP="00B345F2">
      <w:pPr>
        <w:pBdr>
          <w:top w:val="single" w:sz="4" w:space="1" w:color="auto"/>
          <w:left w:val="single" w:sz="4" w:space="4" w:color="auto"/>
          <w:bottom w:val="single" w:sz="4" w:space="0" w:color="auto"/>
          <w:right w:val="single" w:sz="4" w:space="4" w:color="auto"/>
        </w:pBdr>
        <w:spacing w:after="0" w:line="240" w:lineRule="auto"/>
        <w:ind w:right="55"/>
        <w:rPr>
          <w:rFonts w:ascii="Times New Roman" w:hAnsi="Times New Roman"/>
          <w:i/>
          <w:noProof/>
          <w:lang w:eastAsia="en-US"/>
        </w:rPr>
      </w:pPr>
      <w:r w:rsidRPr="00143138">
        <w:rPr>
          <w:rFonts w:ascii="Times New Roman" w:hAnsi="Times New Roman"/>
          <w:b/>
          <w:noProof/>
          <w:lang w:eastAsia="en-US"/>
        </w:rPr>
        <w:t>17.</w:t>
      </w:r>
      <w:r w:rsidRPr="00143138">
        <w:rPr>
          <w:rFonts w:ascii="Times New Roman" w:hAnsi="Times New Roman"/>
          <w:b/>
          <w:noProof/>
          <w:lang w:eastAsia="en-US"/>
        </w:rPr>
        <w:tab/>
        <w:t>UNIQUE IDENTIFIER – 2D BARCODE</w:t>
      </w:r>
    </w:p>
    <w:p w14:paraId="27A11C41" w14:textId="77777777" w:rsidR="00BD524F" w:rsidRPr="00143138" w:rsidRDefault="00BD524F" w:rsidP="00B345F2">
      <w:pPr>
        <w:spacing w:after="0" w:line="240" w:lineRule="auto"/>
        <w:ind w:right="55"/>
        <w:rPr>
          <w:rFonts w:ascii="Times New Roman" w:hAnsi="Times New Roman"/>
          <w:noProof/>
          <w:lang w:eastAsia="en-US"/>
        </w:rPr>
      </w:pPr>
    </w:p>
    <w:p w14:paraId="6AC5C3AD" w14:textId="77777777" w:rsidR="00BD524F" w:rsidRPr="00143138" w:rsidRDefault="00BD524F" w:rsidP="00B345F2">
      <w:pPr>
        <w:tabs>
          <w:tab w:val="left" w:pos="567"/>
        </w:tabs>
        <w:spacing w:after="0" w:line="240" w:lineRule="auto"/>
        <w:ind w:right="55"/>
        <w:rPr>
          <w:rFonts w:ascii="Times New Roman" w:hAnsi="Times New Roman"/>
          <w:noProof/>
          <w:shd w:val="clear" w:color="auto" w:fill="CCCCCC"/>
          <w:lang w:eastAsia="en-US"/>
        </w:rPr>
      </w:pPr>
      <w:r w:rsidRPr="00143138">
        <w:rPr>
          <w:rFonts w:ascii="Times New Roman" w:hAnsi="Times New Roman"/>
          <w:noProof/>
          <w:shd w:val="clear" w:color="auto" w:fill="CCCCCC"/>
          <w:lang w:eastAsia="en-US"/>
        </w:rPr>
        <w:t>2D barcode carrying the unique identifier included.</w:t>
      </w:r>
    </w:p>
    <w:p w14:paraId="3FF0AA6D" w14:textId="77777777" w:rsidR="00BD524F" w:rsidRPr="00143138" w:rsidRDefault="00BD524F" w:rsidP="00B345F2">
      <w:pPr>
        <w:tabs>
          <w:tab w:val="left" w:pos="567"/>
        </w:tabs>
        <w:spacing w:after="0" w:line="240" w:lineRule="auto"/>
        <w:ind w:right="55"/>
        <w:rPr>
          <w:rFonts w:ascii="Times New Roman" w:hAnsi="Times New Roman"/>
          <w:noProof/>
          <w:shd w:val="clear" w:color="auto" w:fill="CCCCCC"/>
          <w:lang w:eastAsia="en-US"/>
        </w:rPr>
      </w:pPr>
    </w:p>
    <w:p w14:paraId="0EC6E4B4" w14:textId="77777777" w:rsidR="00BD524F" w:rsidRPr="00143138" w:rsidRDefault="00BD524F" w:rsidP="00B345F2">
      <w:pPr>
        <w:spacing w:after="0" w:line="240" w:lineRule="auto"/>
        <w:ind w:right="55"/>
        <w:rPr>
          <w:rFonts w:ascii="Times New Roman" w:hAnsi="Times New Roman"/>
          <w:noProof/>
          <w:lang w:eastAsia="en-US"/>
        </w:rPr>
      </w:pPr>
    </w:p>
    <w:p w14:paraId="7F407D57" w14:textId="77777777" w:rsidR="00BD524F" w:rsidRPr="00143138" w:rsidRDefault="00BD524F" w:rsidP="00B345F2">
      <w:pPr>
        <w:pBdr>
          <w:top w:val="single" w:sz="4" w:space="1" w:color="auto"/>
          <w:left w:val="single" w:sz="4" w:space="4" w:color="auto"/>
          <w:bottom w:val="single" w:sz="4" w:space="0" w:color="auto"/>
          <w:right w:val="single" w:sz="4" w:space="4" w:color="auto"/>
        </w:pBdr>
        <w:spacing w:after="0" w:line="240" w:lineRule="auto"/>
        <w:ind w:right="55"/>
        <w:rPr>
          <w:rFonts w:ascii="Times New Roman" w:hAnsi="Times New Roman"/>
          <w:i/>
          <w:noProof/>
          <w:lang w:eastAsia="en-US"/>
        </w:rPr>
      </w:pPr>
      <w:r w:rsidRPr="00143138">
        <w:rPr>
          <w:rFonts w:ascii="Times New Roman" w:hAnsi="Times New Roman"/>
          <w:b/>
          <w:noProof/>
          <w:lang w:eastAsia="en-US"/>
        </w:rPr>
        <w:t>18.</w:t>
      </w:r>
      <w:r w:rsidRPr="00143138">
        <w:rPr>
          <w:rFonts w:ascii="Times New Roman" w:hAnsi="Times New Roman"/>
          <w:b/>
          <w:noProof/>
          <w:lang w:eastAsia="en-US"/>
        </w:rPr>
        <w:tab/>
        <w:t xml:space="preserve">UNIQUE IDENTIFIER </w:t>
      </w:r>
      <w:r w:rsidR="00B345F2" w:rsidRPr="00143138">
        <w:rPr>
          <w:rFonts w:ascii="Times New Roman" w:hAnsi="Times New Roman"/>
          <w:b/>
          <w:noProof/>
          <w:lang w:eastAsia="en-US"/>
        </w:rPr>
        <w:t>–</w:t>
      </w:r>
      <w:r w:rsidRPr="00143138">
        <w:rPr>
          <w:rFonts w:ascii="Times New Roman" w:hAnsi="Times New Roman"/>
          <w:b/>
          <w:noProof/>
          <w:lang w:eastAsia="en-US"/>
        </w:rPr>
        <w:t xml:space="preserve"> HUMAN READABLE DATA</w:t>
      </w:r>
    </w:p>
    <w:p w14:paraId="68157C65" w14:textId="77777777" w:rsidR="00BD524F" w:rsidRPr="00143138" w:rsidRDefault="00BD524F" w:rsidP="00B345F2">
      <w:pPr>
        <w:spacing w:after="0" w:line="240" w:lineRule="auto"/>
        <w:ind w:right="55"/>
        <w:rPr>
          <w:rFonts w:ascii="Times New Roman" w:hAnsi="Times New Roman"/>
          <w:noProof/>
          <w:lang w:eastAsia="en-US"/>
        </w:rPr>
      </w:pPr>
    </w:p>
    <w:p w14:paraId="1B523065" w14:textId="725756D7" w:rsidR="00BD524F" w:rsidRPr="00143138" w:rsidRDefault="00BD524F" w:rsidP="00B345F2">
      <w:pPr>
        <w:tabs>
          <w:tab w:val="left" w:pos="567"/>
        </w:tabs>
        <w:spacing w:after="0" w:line="240" w:lineRule="auto"/>
        <w:ind w:right="55"/>
        <w:rPr>
          <w:rFonts w:ascii="Times New Roman" w:hAnsi="Times New Roman"/>
          <w:lang w:eastAsia="en-US"/>
        </w:rPr>
      </w:pPr>
      <w:r w:rsidRPr="00143138">
        <w:rPr>
          <w:rFonts w:ascii="Times New Roman" w:hAnsi="Times New Roman"/>
          <w:lang w:eastAsia="en-US"/>
        </w:rPr>
        <w:t>PC:</w:t>
      </w:r>
    </w:p>
    <w:p w14:paraId="3B175647" w14:textId="1BAB78B5" w:rsidR="00BD524F" w:rsidRPr="00143138" w:rsidRDefault="00BD524F" w:rsidP="00B345F2">
      <w:pPr>
        <w:tabs>
          <w:tab w:val="left" w:pos="567"/>
        </w:tabs>
        <w:spacing w:after="0" w:line="240" w:lineRule="auto"/>
        <w:ind w:right="55"/>
        <w:rPr>
          <w:rFonts w:ascii="Times New Roman" w:hAnsi="Times New Roman"/>
          <w:lang w:eastAsia="en-US"/>
        </w:rPr>
      </w:pPr>
      <w:r w:rsidRPr="00143138">
        <w:rPr>
          <w:rFonts w:ascii="Times New Roman" w:hAnsi="Times New Roman"/>
          <w:lang w:eastAsia="en-US"/>
        </w:rPr>
        <w:t>SN:</w:t>
      </w:r>
    </w:p>
    <w:p w14:paraId="0955B57E" w14:textId="1C42824F" w:rsidR="00BD524F" w:rsidRPr="00143138" w:rsidRDefault="00BD524F" w:rsidP="00B345F2">
      <w:pPr>
        <w:tabs>
          <w:tab w:val="left" w:pos="567"/>
        </w:tabs>
        <w:spacing w:after="0" w:line="240" w:lineRule="auto"/>
        <w:ind w:right="55"/>
        <w:rPr>
          <w:rFonts w:ascii="Times New Roman" w:hAnsi="Times New Roman"/>
          <w:lang w:eastAsia="en-US"/>
        </w:rPr>
      </w:pPr>
      <w:r w:rsidRPr="00143138">
        <w:rPr>
          <w:rFonts w:ascii="Times New Roman" w:hAnsi="Times New Roman"/>
          <w:lang w:eastAsia="en-US"/>
        </w:rPr>
        <w:t>NN:</w:t>
      </w:r>
    </w:p>
    <w:p w14:paraId="38205221" w14:textId="37D7F9E4" w:rsidR="00A15B35" w:rsidRDefault="00A15B35" w:rsidP="00B345F2">
      <w:pPr>
        <w:shd w:val="clear" w:color="auto" w:fill="FFFFFF"/>
        <w:spacing w:after="0" w:line="240" w:lineRule="auto"/>
        <w:ind w:right="55"/>
        <w:rPr>
          <w:rFonts w:ascii="Times New Roman" w:hAnsi="Times New Roman"/>
          <w:noProof/>
          <w:shd w:val="clear" w:color="auto" w:fill="CCCCCC"/>
          <w:lang w:eastAsia="en-US"/>
        </w:rPr>
      </w:pPr>
      <w:r w:rsidRPr="00143138">
        <w:rPr>
          <w:rFonts w:ascii="Times New Roman" w:hAnsi="Times New Roman"/>
          <w:noProof/>
          <w:highlight w:val="lightGray"/>
          <w:shd w:val="clear" w:color="auto" w:fill="CCCCCC"/>
          <w:lang w:eastAsia="en-US"/>
        </w:rPr>
        <w:br w:type="page"/>
      </w:r>
    </w:p>
    <w:p w14:paraId="348B2D7A"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
          <w:noProof/>
          <w:lang w:eastAsia="en-US"/>
        </w:rPr>
      </w:pPr>
      <w:r w:rsidRPr="00143138">
        <w:rPr>
          <w:rFonts w:ascii="Times New Roman" w:hAnsi="Times New Roman"/>
          <w:b/>
          <w:noProof/>
          <w:lang w:eastAsia="en-US"/>
        </w:rPr>
        <w:t>PARTICULARS TO APPEAR ON THE OUTER PACKAGING</w:t>
      </w:r>
    </w:p>
    <w:p w14:paraId="5A5C82F3"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Cs/>
          <w:noProof/>
          <w:lang w:eastAsia="en-US"/>
        </w:rPr>
      </w:pPr>
    </w:p>
    <w:p w14:paraId="2A18981E" w14:textId="77777777" w:rsidR="00A05C2E" w:rsidRPr="00143138" w:rsidRDefault="00A05C2E" w:rsidP="00A05C2E">
      <w:pPr>
        <w:pBdr>
          <w:top w:val="single" w:sz="4" w:space="1" w:color="auto"/>
          <w:left w:val="single" w:sz="4" w:space="4" w:color="auto"/>
          <w:bottom w:val="single" w:sz="4" w:space="1" w:color="auto"/>
          <w:right w:val="single" w:sz="4" w:space="4" w:color="auto"/>
        </w:pBdr>
        <w:spacing w:after="0" w:line="240" w:lineRule="auto"/>
        <w:ind w:right="55"/>
        <w:rPr>
          <w:rFonts w:ascii="Times New Roman" w:hAnsi="Times New Roman"/>
          <w:bCs/>
        </w:rPr>
      </w:pPr>
      <w:r w:rsidRPr="00143138">
        <w:rPr>
          <w:rFonts w:ascii="Times New Roman" w:hAnsi="Times New Roman"/>
          <w:b/>
        </w:rPr>
        <w:t xml:space="preserve">OUTER CARTON </w:t>
      </w:r>
      <w:r>
        <w:rPr>
          <w:rFonts w:ascii="Times New Roman" w:hAnsi="Times New Roman"/>
          <w:b/>
        </w:rPr>
        <w:t>OF MULTIPACK (WITH BLUE BOX</w:t>
      </w:r>
      <w:r w:rsidRPr="00143138">
        <w:rPr>
          <w:rFonts w:ascii="Times New Roman" w:hAnsi="Times New Roman"/>
          <w:b/>
        </w:rPr>
        <w:t>)</w:t>
      </w:r>
    </w:p>
    <w:p w14:paraId="0C9089B3" w14:textId="77777777" w:rsidR="00A05C2E" w:rsidRPr="00143138" w:rsidRDefault="00A05C2E" w:rsidP="00A05C2E">
      <w:pPr>
        <w:tabs>
          <w:tab w:val="left" w:pos="567"/>
        </w:tabs>
        <w:spacing w:after="0" w:line="240" w:lineRule="auto"/>
        <w:ind w:right="55"/>
        <w:rPr>
          <w:rFonts w:ascii="Times New Roman" w:hAnsi="Times New Roman"/>
          <w:lang w:eastAsia="en-US"/>
        </w:rPr>
      </w:pPr>
    </w:p>
    <w:p w14:paraId="1FFF407E"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1E59D88C"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lang w:eastAsia="en-US"/>
        </w:rPr>
      </w:pPr>
      <w:r w:rsidRPr="00143138">
        <w:rPr>
          <w:rFonts w:ascii="Times New Roman" w:hAnsi="Times New Roman"/>
          <w:b/>
          <w:lang w:eastAsia="en-US"/>
        </w:rPr>
        <w:t>1.</w:t>
      </w:r>
      <w:r w:rsidRPr="00143138">
        <w:rPr>
          <w:rFonts w:ascii="Times New Roman" w:hAnsi="Times New Roman"/>
          <w:b/>
          <w:lang w:eastAsia="en-US"/>
        </w:rPr>
        <w:tab/>
        <w:t>NAME OF THE MEDICINAL PRODUCT</w:t>
      </w:r>
    </w:p>
    <w:p w14:paraId="77D5443A"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4BA76F50" w14:textId="77777777" w:rsidR="00A05C2E" w:rsidRDefault="00A05C2E" w:rsidP="00A05C2E">
      <w:pPr>
        <w:tabs>
          <w:tab w:val="left" w:pos="567"/>
        </w:tabs>
        <w:spacing w:after="0" w:line="240" w:lineRule="auto"/>
        <w:ind w:right="55"/>
        <w:rPr>
          <w:rFonts w:ascii="Times New Roman" w:hAnsi="Times New Roman"/>
          <w:noProof/>
          <w:lang w:eastAsia="en-US"/>
        </w:rPr>
      </w:pPr>
      <w:r>
        <w:rPr>
          <w:rFonts w:ascii="Times New Roman" w:hAnsi="Times New Roman"/>
          <w:noProof/>
          <w:lang w:eastAsia="en-US"/>
        </w:rPr>
        <w:t>Febuxostat Mylan 12</w:t>
      </w:r>
      <w:r w:rsidRPr="00143138">
        <w:rPr>
          <w:rFonts w:ascii="Times New Roman" w:hAnsi="Times New Roman"/>
          <w:noProof/>
          <w:lang w:eastAsia="en-US"/>
        </w:rPr>
        <w:t>0 mg film-coated tablets</w:t>
      </w:r>
    </w:p>
    <w:p w14:paraId="71662ED8"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78200C0D" w14:textId="77777777" w:rsidR="00A05C2E" w:rsidRPr="00143138" w:rsidRDefault="00A05C2E" w:rsidP="00A05C2E">
      <w:pPr>
        <w:tabs>
          <w:tab w:val="left" w:pos="567"/>
        </w:tabs>
        <w:spacing w:after="0" w:line="240" w:lineRule="auto"/>
        <w:ind w:right="55"/>
        <w:rPr>
          <w:rFonts w:ascii="Times New Roman" w:hAnsi="Times New Roman"/>
          <w:b/>
          <w:lang w:eastAsia="en-US"/>
        </w:rPr>
      </w:pPr>
      <w:r w:rsidRPr="00143138">
        <w:rPr>
          <w:rFonts w:ascii="Times New Roman" w:hAnsi="Times New Roman"/>
          <w:noProof/>
          <w:lang w:eastAsia="en-US"/>
        </w:rPr>
        <w:t>febuxostat</w:t>
      </w:r>
      <w:r w:rsidRPr="00143138">
        <w:rPr>
          <w:rFonts w:ascii="Times New Roman" w:hAnsi="Times New Roman"/>
          <w:b/>
          <w:lang w:eastAsia="en-US"/>
        </w:rPr>
        <w:t xml:space="preserve"> </w:t>
      </w:r>
    </w:p>
    <w:p w14:paraId="007B4B08"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14FA3293"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5D72DB83"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2.</w:t>
      </w:r>
      <w:r w:rsidRPr="00143138">
        <w:rPr>
          <w:rFonts w:ascii="Times New Roman" w:hAnsi="Times New Roman"/>
          <w:b/>
          <w:noProof/>
          <w:lang w:eastAsia="en-US"/>
        </w:rPr>
        <w:tab/>
        <w:t>STATEMENT OF ACTIVE SUBSTANCE</w:t>
      </w:r>
    </w:p>
    <w:p w14:paraId="1A5C1914"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5A3AE663" w14:textId="77777777" w:rsidR="00A05C2E" w:rsidRPr="00143138" w:rsidRDefault="00A05C2E" w:rsidP="00A05C2E">
      <w:pPr>
        <w:tabs>
          <w:tab w:val="left" w:pos="567"/>
        </w:tabs>
        <w:spacing w:after="0" w:line="240" w:lineRule="auto"/>
        <w:ind w:right="55"/>
        <w:rPr>
          <w:rFonts w:ascii="Times New Roman" w:eastAsia="Meiryo" w:hAnsi="Times New Roman"/>
        </w:rPr>
      </w:pPr>
      <w:r>
        <w:rPr>
          <w:rFonts w:ascii="Times New Roman" w:eastAsia="Meiryo" w:hAnsi="Times New Roman"/>
        </w:rPr>
        <w:t>Each tablet contains 12</w:t>
      </w:r>
      <w:r w:rsidRPr="00143138">
        <w:rPr>
          <w:rFonts w:ascii="Times New Roman" w:eastAsia="Meiryo" w:hAnsi="Times New Roman"/>
        </w:rPr>
        <w:t>0 mg febuxostat.</w:t>
      </w:r>
    </w:p>
    <w:p w14:paraId="20A540CE"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7EB3D455"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53E5B53E"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3.</w:t>
      </w:r>
      <w:r w:rsidRPr="00143138">
        <w:rPr>
          <w:rFonts w:ascii="Times New Roman" w:hAnsi="Times New Roman"/>
          <w:b/>
          <w:noProof/>
          <w:lang w:eastAsia="en-US"/>
        </w:rPr>
        <w:tab/>
        <w:t>LIST OF EXCIPIENTS</w:t>
      </w:r>
    </w:p>
    <w:p w14:paraId="2E66E8D0" w14:textId="77777777" w:rsidR="00A05C2E" w:rsidRPr="00143138" w:rsidRDefault="00A05C2E" w:rsidP="00A05C2E">
      <w:pPr>
        <w:widowControl w:val="0"/>
        <w:autoSpaceDE w:val="0"/>
        <w:autoSpaceDN w:val="0"/>
        <w:adjustRightInd w:val="0"/>
        <w:spacing w:after="0" w:line="240" w:lineRule="auto"/>
        <w:ind w:right="55"/>
        <w:rPr>
          <w:rFonts w:ascii="Times New Roman" w:hAnsi="Times New Roman"/>
          <w:noProof/>
          <w:lang w:eastAsia="en-US"/>
        </w:rPr>
      </w:pPr>
    </w:p>
    <w:p w14:paraId="3CFE2C82" w14:textId="77777777" w:rsidR="00A05C2E" w:rsidRDefault="00A05C2E" w:rsidP="00A05C2E">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Also contains lactose.</w:t>
      </w:r>
    </w:p>
    <w:p w14:paraId="7DFE52DC" w14:textId="77777777" w:rsidR="00A05C2E" w:rsidRPr="00143138" w:rsidRDefault="00A05C2E" w:rsidP="00A05C2E">
      <w:pPr>
        <w:widowControl w:val="0"/>
        <w:autoSpaceDE w:val="0"/>
        <w:autoSpaceDN w:val="0"/>
        <w:adjustRightInd w:val="0"/>
        <w:spacing w:after="0" w:line="240" w:lineRule="auto"/>
        <w:ind w:right="55"/>
        <w:rPr>
          <w:rFonts w:ascii="Times New Roman" w:eastAsia="Meiryo" w:hAnsi="Times New Roman"/>
        </w:rPr>
      </w:pPr>
    </w:p>
    <w:p w14:paraId="20BDC7BF" w14:textId="77777777" w:rsidR="00A05C2E" w:rsidRPr="00143138" w:rsidRDefault="00A05C2E" w:rsidP="00A05C2E">
      <w:pPr>
        <w:tabs>
          <w:tab w:val="left" w:pos="567"/>
        </w:tabs>
        <w:spacing w:after="0" w:line="240" w:lineRule="auto"/>
        <w:ind w:right="55"/>
        <w:rPr>
          <w:rFonts w:ascii="Times New Roman" w:eastAsia="Meiryo" w:hAnsi="Times New Roman"/>
        </w:rPr>
      </w:pPr>
      <w:r w:rsidRPr="00143138">
        <w:rPr>
          <w:rFonts w:ascii="Times New Roman" w:eastAsia="Meiryo" w:hAnsi="Times New Roman"/>
        </w:rPr>
        <w:t>See leaflet for further information.</w:t>
      </w:r>
    </w:p>
    <w:p w14:paraId="2BA4ADC0" w14:textId="77777777" w:rsidR="00A05C2E" w:rsidRPr="00143138" w:rsidRDefault="00A05C2E" w:rsidP="00A05C2E">
      <w:pPr>
        <w:tabs>
          <w:tab w:val="left" w:pos="567"/>
        </w:tabs>
        <w:spacing w:after="0" w:line="240" w:lineRule="auto"/>
        <w:ind w:right="55"/>
        <w:rPr>
          <w:rFonts w:ascii="Times New Roman" w:eastAsia="Meiryo" w:hAnsi="Times New Roman"/>
        </w:rPr>
      </w:pPr>
    </w:p>
    <w:p w14:paraId="67AA5D8A"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0DD35938"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4.</w:t>
      </w:r>
      <w:r w:rsidRPr="00143138">
        <w:rPr>
          <w:rFonts w:ascii="Times New Roman" w:hAnsi="Times New Roman"/>
          <w:b/>
          <w:noProof/>
          <w:lang w:eastAsia="en-US"/>
        </w:rPr>
        <w:tab/>
        <w:t>PHARMACEUTICAL FORM AND CONTENTS</w:t>
      </w:r>
    </w:p>
    <w:p w14:paraId="001263E8"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5C8F7559" w14:textId="77777777" w:rsidR="00A05C2E" w:rsidRPr="00E65A98" w:rsidRDefault="00A05C2E" w:rsidP="00A05C2E">
      <w:pPr>
        <w:tabs>
          <w:tab w:val="left" w:pos="567"/>
        </w:tabs>
        <w:spacing w:after="0" w:line="240" w:lineRule="auto"/>
        <w:ind w:right="55"/>
        <w:rPr>
          <w:rFonts w:ascii="Times New Roman" w:hAnsi="Times New Roman"/>
          <w:noProof/>
          <w:snapToGrid w:val="0"/>
          <w:lang w:val="de-DE" w:eastAsia="en-US"/>
        </w:rPr>
      </w:pPr>
      <w:r w:rsidRPr="00E65A98">
        <w:rPr>
          <w:rFonts w:ascii="Times New Roman" w:hAnsi="Times New Roman"/>
          <w:noProof/>
          <w:snapToGrid w:val="0"/>
          <w:lang w:val="de-DE" w:eastAsia="en-US"/>
        </w:rPr>
        <w:t>Multipack: 84 (2 packs of 42) film-coated tablets</w:t>
      </w:r>
    </w:p>
    <w:p w14:paraId="0695CEC6" w14:textId="77777777" w:rsidR="00A05C2E" w:rsidRPr="00143138" w:rsidRDefault="00A05C2E" w:rsidP="00A05C2E">
      <w:pPr>
        <w:tabs>
          <w:tab w:val="left" w:pos="567"/>
        </w:tabs>
        <w:spacing w:after="0" w:line="240" w:lineRule="auto"/>
        <w:ind w:right="55"/>
        <w:rPr>
          <w:rFonts w:ascii="Times New Roman" w:eastAsia="Meiryo" w:hAnsi="Times New Roman"/>
        </w:rPr>
      </w:pPr>
    </w:p>
    <w:p w14:paraId="3C2A3136"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39AEAFB2"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5.</w:t>
      </w:r>
      <w:r w:rsidRPr="00143138">
        <w:rPr>
          <w:rFonts w:ascii="Times New Roman" w:hAnsi="Times New Roman"/>
          <w:b/>
          <w:noProof/>
          <w:lang w:eastAsia="en-US"/>
        </w:rPr>
        <w:tab/>
        <w:t>METHOD AND ROUTE(S) OF ADMINISTRATION</w:t>
      </w:r>
    </w:p>
    <w:p w14:paraId="7D9719A6"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28BFFB47" w14:textId="77777777" w:rsidR="00A05C2E" w:rsidRDefault="00A05C2E" w:rsidP="00A05C2E">
      <w:pPr>
        <w:tabs>
          <w:tab w:val="left" w:pos="567"/>
        </w:tabs>
        <w:spacing w:after="0" w:line="240" w:lineRule="auto"/>
        <w:ind w:right="55"/>
        <w:rPr>
          <w:rFonts w:ascii="Times New Roman" w:eastAsia="Meiryo" w:hAnsi="Times New Roman"/>
        </w:rPr>
      </w:pPr>
      <w:r w:rsidRPr="00143138">
        <w:rPr>
          <w:rFonts w:ascii="Times New Roman" w:eastAsia="Meiryo" w:hAnsi="Times New Roman"/>
        </w:rPr>
        <w:t>For oral use.</w:t>
      </w:r>
    </w:p>
    <w:p w14:paraId="6817A3F0" w14:textId="77777777" w:rsidR="00A05C2E" w:rsidRPr="00143138" w:rsidRDefault="00A05C2E" w:rsidP="00A05C2E">
      <w:pPr>
        <w:tabs>
          <w:tab w:val="left" w:pos="567"/>
        </w:tabs>
        <w:spacing w:after="0" w:line="240" w:lineRule="auto"/>
        <w:ind w:right="55"/>
        <w:rPr>
          <w:rFonts w:ascii="Times New Roman" w:eastAsia="Meiryo" w:hAnsi="Times New Roman"/>
        </w:rPr>
      </w:pPr>
    </w:p>
    <w:p w14:paraId="6DF92386" w14:textId="77777777" w:rsidR="00A05C2E" w:rsidRPr="00143138" w:rsidRDefault="00A05C2E" w:rsidP="00A05C2E">
      <w:pPr>
        <w:tabs>
          <w:tab w:val="left" w:pos="567"/>
        </w:tabs>
        <w:spacing w:after="0" w:line="240" w:lineRule="auto"/>
        <w:ind w:right="55"/>
        <w:rPr>
          <w:rFonts w:ascii="Times New Roman" w:eastAsia="Meiryo" w:hAnsi="Times New Roman"/>
        </w:rPr>
      </w:pPr>
      <w:r w:rsidRPr="00143138">
        <w:rPr>
          <w:rFonts w:ascii="Times New Roman" w:eastAsia="Meiryo" w:hAnsi="Times New Roman"/>
        </w:rPr>
        <w:t>Read the package leaflet before use.</w:t>
      </w:r>
    </w:p>
    <w:p w14:paraId="09D4B6C1"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4073D352"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367EB606"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6.</w:t>
      </w:r>
      <w:r w:rsidRPr="00143138">
        <w:rPr>
          <w:rFonts w:ascii="Times New Roman" w:hAnsi="Times New Roman"/>
          <w:b/>
          <w:noProof/>
          <w:lang w:eastAsia="en-US"/>
        </w:rPr>
        <w:tab/>
        <w:t>SPECIAL WARNING THAT THE MEDICINAL PRODUCT MUST BE STORED OUT OF THE SIGHT AND REACH OF CHILDREN</w:t>
      </w:r>
    </w:p>
    <w:p w14:paraId="3619D7BA"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1875C25B" w14:textId="77777777" w:rsidR="00A05C2E" w:rsidRPr="00143138" w:rsidRDefault="00A05C2E" w:rsidP="00A05C2E">
      <w:pP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noProof/>
          <w:lang w:eastAsia="en-US"/>
        </w:rPr>
        <w:t>Keep out of the sight and reach of children.</w:t>
      </w:r>
    </w:p>
    <w:p w14:paraId="78ADD0FB"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3F3728AA"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421FE8C9"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7.</w:t>
      </w:r>
      <w:r w:rsidRPr="00143138">
        <w:rPr>
          <w:rFonts w:ascii="Times New Roman" w:hAnsi="Times New Roman"/>
          <w:b/>
          <w:noProof/>
          <w:lang w:eastAsia="en-US"/>
        </w:rPr>
        <w:tab/>
        <w:t>OTHER SPECIAL WARNING(S), IF NECESSARY</w:t>
      </w:r>
    </w:p>
    <w:p w14:paraId="5D32377E"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6A87B9C2" w14:textId="77777777" w:rsidR="00A05C2E" w:rsidRPr="00143138" w:rsidRDefault="00A05C2E" w:rsidP="00A05C2E">
      <w:pPr>
        <w:tabs>
          <w:tab w:val="left" w:pos="567"/>
          <w:tab w:val="left" w:pos="749"/>
        </w:tabs>
        <w:spacing w:after="0" w:line="240" w:lineRule="auto"/>
        <w:ind w:right="55"/>
        <w:rPr>
          <w:rFonts w:ascii="Times New Roman" w:hAnsi="Times New Roman"/>
          <w:lang w:eastAsia="en-US"/>
        </w:rPr>
      </w:pPr>
    </w:p>
    <w:p w14:paraId="73EE3146" w14:textId="77777777" w:rsidR="00A05C2E" w:rsidRPr="00143138" w:rsidRDefault="00A05C2E" w:rsidP="00A05C2E">
      <w:pPr>
        <w:tabs>
          <w:tab w:val="left" w:pos="567"/>
          <w:tab w:val="left" w:pos="749"/>
        </w:tabs>
        <w:spacing w:after="0" w:line="240" w:lineRule="auto"/>
        <w:ind w:right="55"/>
        <w:rPr>
          <w:rFonts w:ascii="Times New Roman" w:hAnsi="Times New Roman"/>
          <w:lang w:eastAsia="en-US"/>
        </w:rPr>
      </w:pPr>
    </w:p>
    <w:p w14:paraId="13E5368E"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lang w:eastAsia="en-US"/>
        </w:rPr>
      </w:pPr>
      <w:r w:rsidRPr="00143138">
        <w:rPr>
          <w:rFonts w:ascii="Times New Roman" w:hAnsi="Times New Roman"/>
          <w:b/>
          <w:lang w:eastAsia="en-US"/>
        </w:rPr>
        <w:t>8.</w:t>
      </w:r>
      <w:r w:rsidRPr="00143138">
        <w:rPr>
          <w:rFonts w:ascii="Times New Roman" w:hAnsi="Times New Roman"/>
          <w:b/>
          <w:lang w:eastAsia="en-US"/>
        </w:rPr>
        <w:tab/>
        <w:t>EXPIRY DATE</w:t>
      </w:r>
    </w:p>
    <w:p w14:paraId="5B6A9D42" w14:textId="77777777" w:rsidR="00A05C2E" w:rsidRPr="00143138" w:rsidRDefault="00A05C2E" w:rsidP="00A05C2E">
      <w:pPr>
        <w:tabs>
          <w:tab w:val="left" w:pos="567"/>
        </w:tabs>
        <w:spacing w:after="0" w:line="240" w:lineRule="auto"/>
        <w:ind w:right="55"/>
        <w:rPr>
          <w:rFonts w:ascii="Times New Roman" w:hAnsi="Times New Roman"/>
          <w:lang w:eastAsia="en-US"/>
        </w:rPr>
      </w:pPr>
    </w:p>
    <w:p w14:paraId="241FC53E" w14:textId="77777777" w:rsidR="00A05C2E" w:rsidRDefault="00A05C2E" w:rsidP="00A05C2E">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EXP</w:t>
      </w:r>
    </w:p>
    <w:p w14:paraId="71DEB450"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07B84445"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431FD16D" w14:textId="77777777" w:rsidR="00A05C2E" w:rsidRPr="00143138" w:rsidRDefault="00A05C2E" w:rsidP="00A05C2E">
      <w:pPr>
        <w:keepNext/>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9.</w:t>
      </w:r>
      <w:r w:rsidRPr="00143138">
        <w:rPr>
          <w:rFonts w:ascii="Times New Roman" w:hAnsi="Times New Roman"/>
          <w:b/>
          <w:noProof/>
          <w:lang w:eastAsia="en-US"/>
        </w:rPr>
        <w:tab/>
        <w:t>SPECIAL STORAGE CONDITIONS</w:t>
      </w:r>
    </w:p>
    <w:p w14:paraId="36B20B94"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67730375"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42587F6A"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581CCC2A"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10.</w:t>
      </w:r>
      <w:r w:rsidRPr="00143138">
        <w:rPr>
          <w:rFonts w:ascii="Times New Roman" w:hAnsi="Times New Roman"/>
          <w:b/>
          <w:noProof/>
          <w:lang w:eastAsia="en-US"/>
        </w:rPr>
        <w:tab/>
        <w:t>SPECIAL PRECAUTIONS FOR DISPOSAL OF UNUSED MEDICINAL PRODUCTS OR WASTE MATERIALS DERIVED FROM SUCH MEDICINAL PRODUCTS, IF APPROPRIATE</w:t>
      </w:r>
    </w:p>
    <w:p w14:paraId="63D14C1C"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6F61BABE"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1345EC6F"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7C8C16E4"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11.</w:t>
      </w:r>
      <w:r w:rsidRPr="00143138">
        <w:rPr>
          <w:rFonts w:ascii="Times New Roman" w:hAnsi="Times New Roman"/>
          <w:b/>
          <w:noProof/>
          <w:lang w:eastAsia="en-US"/>
        </w:rPr>
        <w:tab/>
        <w:t>NAME AND ADDRESS OF THE MARKETING AUTHORISATION HOLDER</w:t>
      </w:r>
    </w:p>
    <w:p w14:paraId="25572E5A"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1C9A008C" w14:textId="77777777" w:rsidR="00A05C2E" w:rsidRPr="00143138" w:rsidRDefault="00A05C2E" w:rsidP="00A05C2E">
      <w:pPr>
        <w:spacing w:after="0" w:line="240" w:lineRule="auto"/>
        <w:ind w:right="55"/>
        <w:rPr>
          <w:rFonts w:ascii="Times New Roman" w:hAnsi="Times New Roman"/>
          <w:lang w:val="de-AT"/>
        </w:rPr>
      </w:pPr>
      <w:r w:rsidRPr="00143138">
        <w:rPr>
          <w:rFonts w:ascii="Times New Roman" w:hAnsi="Times New Roman"/>
          <w:lang w:val="de-AT"/>
        </w:rPr>
        <w:t>Mylan S.A.S.</w:t>
      </w:r>
    </w:p>
    <w:p w14:paraId="5B13CA22" w14:textId="77777777" w:rsidR="00A05C2E" w:rsidRPr="00143138" w:rsidRDefault="00A05C2E" w:rsidP="00A05C2E">
      <w:pPr>
        <w:spacing w:after="0" w:line="240" w:lineRule="auto"/>
        <w:ind w:right="55"/>
        <w:rPr>
          <w:rFonts w:ascii="Times New Roman" w:hAnsi="Times New Roman"/>
          <w:lang w:val="de-AT"/>
        </w:rPr>
      </w:pPr>
      <w:r w:rsidRPr="00143138">
        <w:rPr>
          <w:rFonts w:ascii="Times New Roman" w:hAnsi="Times New Roman"/>
          <w:lang w:val="de-AT"/>
        </w:rPr>
        <w:t>117 Allee des Parcs</w:t>
      </w:r>
    </w:p>
    <w:p w14:paraId="213E5AF0" w14:textId="77777777" w:rsidR="00A05C2E" w:rsidRPr="00143138" w:rsidRDefault="00A05C2E" w:rsidP="00A05C2E">
      <w:pPr>
        <w:spacing w:after="0" w:line="240" w:lineRule="auto"/>
        <w:ind w:right="55"/>
        <w:rPr>
          <w:rFonts w:ascii="Times New Roman" w:hAnsi="Times New Roman"/>
        </w:rPr>
      </w:pPr>
      <w:r w:rsidRPr="00143138">
        <w:rPr>
          <w:rFonts w:ascii="Times New Roman" w:hAnsi="Times New Roman"/>
        </w:rPr>
        <w:t>69 800 Saint Priest</w:t>
      </w:r>
    </w:p>
    <w:p w14:paraId="703361D5" w14:textId="77777777" w:rsidR="00A05C2E" w:rsidRPr="00143138" w:rsidRDefault="00A05C2E" w:rsidP="00A05C2E">
      <w:pPr>
        <w:spacing w:after="0" w:line="240" w:lineRule="auto"/>
        <w:ind w:right="55"/>
        <w:rPr>
          <w:rFonts w:ascii="Times New Roman" w:hAnsi="Times New Roman"/>
        </w:rPr>
      </w:pPr>
      <w:r w:rsidRPr="00143138">
        <w:rPr>
          <w:rFonts w:ascii="Times New Roman" w:hAnsi="Times New Roman"/>
        </w:rPr>
        <w:t>France</w:t>
      </w:r>
    </w:p>
    <w:p w14:paraId="7E3D0E81"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07625AE3"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634558DB"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12.</w:t>
      </w:r>
      <w:r w:rsidRPr="00143138">
        <w:rPr>
          <w:rFonts w:ascii="Times New Roman" w:hAnsi="Times New Roman"/>
          <w:b/>
          <w:noProof/>
          <w:lang w:eastAsia="en-US"/>
        </w:rPr>
        <w:tab/>
        <w:t xml:space="preserve">MARKETING AUTHORISATION NUMBER(S) </w:t>
      </w:r>
    </w:p>
    <w:p w14:paraId="766EB1B5"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0620CB13" w14:textId="77777777" w:rsidR="002E1752" w:rsidRDefault="002E1752" w:rsidP="002E1752">
      <w:pPr>
        <w:widowControl w:val="0"/>
        <w:autoSpaceDE w:val="0"/>
        <w:autoSpaceDN w:val="0"/>
        <w:adjustRightInd w:val="0"/>
        <w:spacing w:after="0" w:line="240" w:lineRule="auto"/>
        <w:ind w:right="128"/>
        <w:rPr>
          <w:rFonts w:ascii="Times New Roman" w:eastAsia="Meiryo" w:hAnsi="Times New Roman"/>
        </w:rPr>
      </w:pPr>
      <w:r w:rsidRPr="009B31C5">
        <w:rPr>
          <w:rFonts w:ascii="Times New Roman" w:eastAsia="Meiryo" w:hAnsi="Times New Roman"/>
        </w:rPr>
        <w:t>EU/1/17/1194/028</w:t>
      </w:r>
    </w:p>
    <w:p w14:paraId="7FB3D83A"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317B272D"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5C9AB7CC"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13.</w:t>
      </w:r>
      <w:r w:rsidRPr="00143138">
        <w:rPr>
          <w:rFonts w:ascii="Times New Roman" w:hAnsi="Times New Roman"/>
          <w:b/>
          <w:noProof/>
          <w:lang w:eastAsia="en-US"/>
        </w:rPr>
        <w:tab/>
        <w:t>BATCH NUMBER</w:t>
      </w:r>
    </w:p>
    <w:p w14:paraId="3689EDC5" w14:textId="77777777" w:rsidR="00A05C2E" w:rsidRPr="00143138" w:rsidRDefault="00A05C2E" w:rsidP="00A05C2E">
      <w:pPr>
        <w:tabs>
          <w:tab w:val="left" w:pos="567"/>
        </w:tabs>
        <w:spacing w:after="0" w:line="240" w:lineRule="auto"/>
        <w:ind w:right="55"/>
        <w:rPr>
          <w:rFonts w:ascii="Times New Roman" w:hAnsi="Times New Roman"/>
          <w:i/>
          <w:noProof/>
          <w:lang w:eastAsia="en-US"/>
        </w:rPr>
      </w:pPr>
    </w:p>
    <w:p w14:paraId="64735E2E" w14:textId="77777777" w:rsidR="00A05C2E" w:rsidRPr="00143138" w:rsidRDefault="00A05C2E" w:rsidP="00A05C2E">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Lot</w:t>
      </w:r>
    </w:p>
    <w:p w14:paraId="38F0ECB8"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0DB618CD"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1DE22EAA"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14.</w:t>
      </w:r>
      <w:r w:rsidRPr="00143138">
        <w:rPr>
          <w:rFonts w:ascii="Times New Roman" w:hAnsi="Times New Roman"/>
          <w:b/>
          <w:noProof/>
          <w:lang w:eastAsia="en-US"/>
        </w:rPr>
        <w:tab/>
        <w:t>GENERAL CLASSIFICATION FOR SUPPLY</w:t>
      </w:r>
    </w:p>
    <w:p w14:paraId="09250076" w14:textId="77777777" w:rsidR="00A05C2E" w:rsidRPr="00143138" w:rsidRDefault="00A05C2E" w:rsidP="00A05C2E">
      <w:pPr>
        <w:tabs>
          <w:tab w:val="left" w:pos="567"/>
        </w:tabs>
        <w:spacing w:after="0" w:line="240" w:lineRule="auto"/>
        <w:ind w:right="55"/>
        <w:rPr>
          <w:rFonts w:ascii="Times New Roman" w:hAnsi="Times New Roman"/>
          <w:i/>
          <w:noProof/>
          <w:lang w:eastAsia="en-US"/>
        </w:rPr>
      </w:pPr>
    </w:p>
    <w:p w14:paraId="6B8F5407"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74979457"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7622BAEC" w14:textId="77777777" w:rsidR="00A05C2E" w:rsidRPr="00143138" w:rsidRDefault="00A05C2E" w:rsidP="00A05C2E">
      <w:pPr>
        <w:pBdr>
          <w:top w:val="single" w:sz="4" w:space="2"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15.</w:t>
      </w:r>
      <w:r w:rsidRPr="00143138">
        <w:rPr>
          <w:rFonts w:ascii="Times New Roman" w:hAnsi="Times New Roman"/>
          <w:b/>
          <w:noProof/>
          <w:lang w:eastAsia="en-US"/>
        </w:rPr>
        <w:tab/>
        <w:t>INSTRUCTIONS ON USE</w:t>
      </w:r>
    </w:p>
    <w:p w14:paraId="2D69F08A"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543D9AE6"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5A6C4F4E"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082B56CE" w14:textId="77777777" w:rsidR="00A05C2E" w:rsidRPr="00143138" w:rsidRDefault="00A05C2E" w:rsidP="00A05C2E">
      <w:pPr>
        <w:pBdr>
          <w:top w:val="single" w:sz="4" w:space="1" w:color="auto"/>
          <w:left w:val="single" w:sz="4" w:space="4" w:color="auto"/>
          <w:bottom w:val="single" w:sz="4" w:space="0" w:color="auto"/>
          <w:right w:val="single" w:sz="4" w:space="4" w:color="auto"/>
        </w:pBdr>
        <w:tabs>
          <w:tab w:val="left" w:pos="567"/>
        </w:tabs>
        <w:spacing w:after="0" w:line="240" w:lineRule="auto"/>
        <w:ind w:right="55"/>
        <w:rPr>
          <w:rFonts w:ascii="Times New Roman" w:hAnsi="Times New Roman"/>
          <w:noProof/>
          <w:lang w:eastAsia="en-US"/>
        </w:rPr>
      </w:pPr>
      <w:r w:rsidRPr="00143138">
        <w:rPr>
          <w:rFonts w:ascii="Times New Roman" w:hAnsi="Times New Roman"/>
          <w:b/>
          <w:noProof/>
          <w:lang w:eastAsia="en-US"/>
        </w:rPr>
        <w:t>16.</w:t>
      </w:r>
      <w:r w:rsidRPr="00143138">
        <w:rPr>
          <w:rFonts w:ascii="Times New Roman" w:hAnsi="Times New Roman"/>
          <w:b/>
          <w:noProof/>
          <w:lang w:eastAsia="en-US"/>
        </w:rPr>
        <w:tab/>
        <w:t>INFORMATION IN BRAILLE</w:t>
      </w:r>
    </w:p>
    <w:p w14:paraId="01ADCCCB"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039644D1" w14:textId="77777777" w:rsidR="00A05C2E" w:rsidRPr="00143138" w:rsidRDefault="00A05C2E" w:rsidP="00A05C2E">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 xml:space="preserve">Febuxostat Mylan </w:t>
      </w:r>
      <w:r>
        <w:rPr>
          <w:rFonts w:ascii="Times New Roman" w:hAnsi="Times New Roman"/>
          <w:noProof/>
          <w:lang w:eastAsia="en-US"/>
        </w:rPr>
        <w:t>12</w:t>
      </w:r>
      <w:r w:rsidRPr="00143138">
        <w:rPr>
          <w:rFonts w:ascii="Times New Roman" w:hAnsi="Times New Roman"/>
          <w:noProof/>
          <w:lang w:eastAsia="en-US"/>
        </w:rPr>
        <w:t>0 mg</w:t>
      </w:r>
    </w:p>
    <w:p w14:paraId="36DABAD4" w14:textId="77777777" w:rsidR="00A05C2E" w:rsidRPr="00143138" w:rsidRDefault="00A05C2E" w:rsidP="00A05C2E">
      <w:pPr>
        <w:tabs>
          <w:tab w:val="left" w:pos="567"/>
        </w:tabs>
        <w:spacing w:after="0" w:line="240" w:lineRule="auto"/>
        <w:ind w:right="55"/>
        <w:rPr>
          <w:rFonts w:ascii="Times New Roman" w:hAnsi="Times New Roman"/>
          <w:noProof/>
          <w:shd w:val="clear" w:color="auto" w:fill="CCCCCC"/>
          <w:lang w:eastAsia="en-US"/>
        </w:rPr>
      </w:pPr>
    </w:p>
    <w:p w14:paraId="003E2AA1" w14:textId="77777777" w:rsidR="00A05C2E" w:rsidRPr="00143138" w:rsidRDefault="00A05C2E" w:rsidP="00A05C2E">
      <w:pPr>
        <w:tabs>
          <w:tab w:val="left" w:pos="567"/>
        </w:tabs>
        <w:spacing w:after="0" w:line="240" w:lineRule="auto"/>
        <w:ind w:right="55"/>
        <w:rPr>
          <w:rFonts w:ascii="Times New Roman" w:hAnsi="Times New Roman"/>
          <w:noProof/>
          <w:shd w:val="clear" w:color="auto" w:fill="CCCCCC"/>
          <w:lang w:eastAsia="en-US"/>
        </w:rPr>
      </w:pPr>
    </w:p>
    <w:p w14:paraId="6BF621F3" w14:textId="77777777" w:rsidR="00A05C2E" w:rsidRPr="00143138" w:rsidRDefault="00A05C2E" w:rsidP="00A05C2E">
      <w:pPr>
        <w:pBdr>
          <w:top w:val="single" w:sz="4" w:space="1" w:color="auto"/>
          <w:left w:val="single" w:sz="4" w:space="4" w:color="auto"/>
          <w:bottom w:val="single" w:sz="4" w:space="0" w:color="auto"/>
          <w:right w:val="single" w:sz="4" w:space="4" w:color="auto"/>
        </w:pBdr>
        <w:spacing w:after="0" w:line="240" w:lineRule="auto"/>
        <w:ind w:right="55"/>
        <w:rPr>
          <w:rFonts w:ascii="Times New Roman" w:hAnsi="Times New Roman"/>
          <w:i/>
          <w:noProof/>
          <w:lang w:eastAsia="en-US"/>
        </w:rPr>
      </w:pPr>
      <w:r w:rsidRPr="00143138">
        <w:rPr>
          <w:rFonts w:ascii="Times New Roman" w:hAnsi="Times New Roman"/>
          <w:b/>
          <w:noProof/>
          <w:lang w:eastAsia="en-US"/>
        </w:rPr>
        <w:t>17.</w:t>
      </w:r>
      <w:r w:rsidRPr="00143138">
        <w:rPr>
          <w:rFonts w:ascii="Times New Roman" w:hAnsi="Times New Roman"/>
          <w:b/>
          <w:noProof/>
          <w:lang w:eastAsia="en-US"/>
        </w:rPr>
        <w:tab/>
        <w:t>UNIQUE IDENTIFIER – 2D BARCODE</w:t>
      </w:r>
    </w:p>
    <w:p w14:paraId="5C8161B6" w14:textId="77777777" w:rsidR="00A05C2E" w:rsidRPr="00143138" w:rsidRDefault="00A05C2E" w:rsidP="00A05C2E">
      <w:pPr>
        <w:spacing w:after="0" w:line="240" w:lineRule="auto"/>
        <w:ind w:right="55"/>
        <w:rPr>
          <w:rFonts w:ascii="Times New Roman" w:hAnsi="Times New Roman"/>
          <w:noProof/>
          <w:lang w:eastAsia="en-US"/>
        </w:rPr>
      </w:pPr>
    </w:p>
    <w:p w14:paraId="6A8E63B3" w14:textId="77777777" w:rsidR="00A05C2E" w:rsidRPr="00143138" w:rsidRDefault="00A05C2E" w:rsidP="00A05C2E">
      <w:pPr>
        <w:tabs>
          <w:tab w:val="left" w:pos="567"/>
        </w:tabs>
        <w:spacing w:after="0" w:line="240" w:lineRule="auto"/>
        <w:ind w:right="55"/>
        <w:rPr>
          <w:rFonts w:ascii="Times New Roman" w:hAnsi="Times New Roman"/>
          <w:noProof/>
          <w:shd w:val="clear" w:color="auto" w:fill="CCCCCC"/>
          <w:lang w:eastAsia="en-US"/>
        </w:rPr>
      </w:pPr>
      <w:r w:rsidRPr="00143138">
        <w:rPr>
          <w:rFonts w:ascii="Times New Roman" w:hAnsi="Times New Roman"/>
          <w:noProof/>
          <w:shd w:val="clear" w:color="auto" w:fill="CCCCCC"/>
          <w:lang w:eastAsia="en-US"/>
        </w:rPr>
        <w:t>2D barcode carrying the unique identifier included.</w:t>
      </w:r>
    </w:p>
    <w:p w14:paraId="7393A909" w14:textId="77777777" w:rsidR="00A05C2E" w:rsidRPr="00143138" w:rsidRDefault="00A05C2E" w:rsidP="00A05C2E">
      <w:pPr>
        <w:spacing w:after="0" w:line="240" w:lineRule="auto"/>
        <w:ind w:right="55"/>
        <w:rPr>
          <w:rFonts w:ascii="Times New Roman" w:hAnsi="Times New Roman"/>
          <w:noProof/>
          <w:lang w:eastAsia="en-US"/>
        </w:rPr>
      </w:pPr>
    </w:p>
    <w:p w14:paraId="02C8A467" w14:textId="77777777" w:rsidR="00A05C2E" w:rsidRPr="00143138" w:rsidRDefault="00A05C2E" w:rsidP="00A05C2E">
      <w:pPr>
        <w:spacing w:after="0" w:line="240" w:lineRule="auto"/>
        <w:ind w:right="55"/>
        <w:rPr>
          <w:rFonts w:ascii="Times New Roman" w:hAnsi="Times New Roman"/>
          <w:noProof/>
          <w:lang w:eastAsia="en-US"/>
        </w:rPr>
      </w:pPr>
    </w:p>
    <w:p w14:paraId="6657A6B5" w14:textId="77777777" w:rsidR="00A05C2E" w:rsidRPr="00143138" w:rsidRDefault="00A05C2E" w:rsidP="00A05C2E">
      <w:pPr>
        <w:pBdr>
          <w:top w:val="single" w:sz="4" w:space="1" w:color="auto"/>
          <w:left w:val="single" w:sz="4" w:space="4" w:color="auto"/>
          <w:bottom w:val="single" w:sz="4" w:space="0" w:color="auto"/>
          <w:right w:val="single" w:sz="4" w:space="4" w:color="auto"/>
        </w:pBdr>
        <w:spacing w:after="0" w:line="240" w:lineRule="auto"/>
        <w:ind w:right="55"/>
        <w:rPr>
          <w:rFonts w:ascii="Times New Roman" w:hAnsi="Times New Roman"/>
          <w:i/>
          <w:noProof/>
          <w:lang w:eastAsia="en-US"/>
        </w:rPr>
      </w:pPr>
      <w:r w:rsidRPr="00143138">
        <w:rPr>
          <w:rFonts w:ascii="Times New Roman" w:hAnsi="Times New Roman"/>
          <w:b/>
          <w:noProof/>
          <w:lang w:eastAsia="en-US"/>
        </w:rPr>
        <w:t>18.</w:t>
      </w:r>
      <w:r w:rsidRPr="00143138">
        <w:rPr>
          <w:rFonts w:ascii="Times New Roman" w:hAnsi="Times New Roman"/>
          <w:b/>
          <w:noProof/>
          <w:lang w:eastAsia="en-US"/>
        </w:rPr>
        <w:tab/>
        <w:t>UNIQUE IDENTIFIER – HUMAN READABLE DATA</w:t>
      </w:r>
    </w:p>
    <w:p w14:paraId="4BA35CCD" w14:textId="77777777" w:rsidR="00A05C2E" w:rsidRPr="00143138" w:rsidRDefault="00A05C2E" w:rsidP="00A05C2E">
      <w:pPr>
        <w:spacing w:after="0" w:line="240" w:lineRule="auto"/>
        <w:ind w:right="55"/>
        <w:rPr>
          <w:rFonts w:ascii="Times New Roman" w:hAnsi="Times New Roman"/>
          <w:noProof/>
          <w:lang w:eastAsia="en-US"/>
        </w:rPr>
      </w:pPr>
    </w:p>
    <w:p w14:paraId="552BF64B" w14:textId="77777777" w:rsidR="00A05C2E" w:rsidRPr="00143138" w:rsidRDefault="00A05C2E" w:rsidP="00A05C2E">
      <w:pPr>
        <w:tabs>
          <w:tab w:val="left" w:pos="567"/>
        </w:tabs>
        <w:spacing w:after="0" w:line="240" w:lineRule="auto"/>
        <w:ind w:right="55"/>
        <w:rPr>
          <w:rFonts w:ascii="Times New Roman" w:hAnsi="Times New Roman"/>
          <w:lang w:eastAsia="en-US"/>
        </w:rPr>
      </w:pPr>
      <w:r w:rsidRPr="00143138">
        <w:rPr>
          <w:rFonts w:ascii="Times New Roman" w:hAnsi="Times New Roman"/>
          <w:lang w:eastAsia="en-US"/>
        </w:rPr>
        <w:t>PC:</w:t>
      </w:r>
    </w:p>
    <w:p w14:paraId="12948293" w14:textId="77777777" w:rsidR="00A05C2E" w:rsidRPr="00143138" w:rsidRDefault="00A05C2E" w:rsidP="00A05C2E">
      <w:pPr>
        <w:tabs>
          <w:tab w:val="left" w:pos="567"/>
        </w:tabs>
        <w:spacing w:after="0" w:line="240" w:lineRule="auto"/>
        <w:ind w:right="55"/>
        <w:rPr>
          <w:rFonts w:ascii="Times New Roman" w:hAnsi="Times New Roman"/>
          <w:lang w:eastAsia="en-US"/>
        </w:rPr>
      </w:pPr>
      <w:r w:rsidRPr="00143138">
        <w:rPr>
          <w:rFonts w:ascii="Times New Roman" w:hAnsi="Times New Roman"/>
          <w:lang w:eastAsia="en-US"/>
        </w:rPr>
        <w:t>SN:</w:t>
      </w:r>
    </w:p>
    <w:p w14:paraId="66620762" w14:textId="77777777" w:rsidR="00A05C2E" w:rsidRPr="00143138" w:rsidRDefault="00A05C2E" w:rsidP="00A05C2E">
      <w:pPr>
        <w:tabs>
          <w:tab w:val="left" w:pos="567"/>
        </w:tabs>
        <w:spacing w:after="0" w:line="240" w:lineRule="auto"/>
        <w:ind w:right="55"/>
        <w:rPr>
          <w:rFonts w:ascii="Times New Roman" w:hAnsi="Times New Roman"/>
          <w:lang w:eastAsia="en-US"/>
        </w:rPr>
      </w:pPr>
      <w:r w:rsidRPr="00143138">
        <w:rPr>
          <w:rFonts w:ascii="Times New Roman" w:hAnsi="Times New Roman"/>
          <w:lang w:eastAsia="en-US"/>
        </w:rPr>
        <w:t>NN:</w:t>
      </w:r>
    </w:p>
    <w:p w14:paraId="59C22D77" w14:textId="77777777" w:rsidR="00A05C2E" w:rsidRDefault="00A05C2E" w:rsidP="00A05C2E">
      <w:pPr>
        <w:shd w:val="clear" w:color="auto" w:fill="FFFFFF"/>
        <w:spacing w:after="0" w:line="240" w:lineRule="auto"/>
        <w:ind w:right="55"/>
        <w:rPr>
          <w:rFonts w:ascii="Times New Roman" w:hAnsi="Times New Roman"/>
          <w:noProof/>
          <w:lang w:eastAsia="en-US"/>
        </w:rPr>
      </w:pPr>
    </w:p>
    <w:p w14:paraId="09571988" w14:textId="77777777" w:rsidR="00A05C2E" w:rsidRDefault="00A05C2E" w:rsidP="00A05C2E">
      <w:pPr>
        <w:spacing w:after="0" w:line="240" w:lineRule="auto"/>
        <w:rPr>
          <w:rFonts w:ascii="Times New Roman" w:hAnsi="Times New Roman"/>
          <w:noProof/>
          <w:lang w:eastAsia="en-US"/>
        </w:rPr>
      </w:pPr>
      <w:r>
        <w:rPr>
          <w:rFonts w:ascii="Times New Roman" w:hAnsi="Times New Roman"/>
          <w:noProof/>
          <w:lang w:eastAsia="en-US"/>
        </w:rPr>
        <w:br w:type="page"/>
      </w:r>
    </w:p>
    <w:p w14:paraId="6D7B2E13"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
          <w:noProof/>
          <w:lang w:eastAsia="en-US"/>
        </w:rPr>
      </w:pPr>
      <w:r w:rsidRPr="00143138">
        <w:rPr>
          <w:rFonts w:ascii="Times New Roman" w:hAnsi="Times New Roman"/>
          <w:b/>
          <w:noProof/>
          <w:lang w:eastAsia="en-US"/>
        </w:rPr>
        <w:t xml:space="preserve">PARTICULARS TO APPEAR ON THE OUTER PACKAGING </w:t>
      </w:r>
    </w:p>
    <w:p w14:paraId="29A38D88"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Cs/>
          <w:noProof/>
          <w:lang w:eastAsia="en-US"/>
        </w:rPr>
      </w:pPr>
    </w:p>
    <w:p w14:paraId="0279735A" w14:textId="77777777" w:rsidR="00A05C2E" w:rsidRPr="00143138" w:rsidRDefault="00A05C2E" w:rsidP="00A05C2E">
      <w:pPr>
        <w:pBdr>
          <w:top w:val="single" w:sz="4" w:space="1" w:color="auto"/>
          <w:left w:val="single" w:sz="4" w:space="4" w:color="auto"/>
          <w:bottom w:val="single" w:sz="4" w:space="1" w:color="auto"/>
          <w:right w:val="single" w:sz="4" w:space="4" w:color="auto"/>
        </w:pBdr>
        <w:spacing w:after="0" w:line="240" w:lineRule="auto"/>
        <w:ind w:right="55"/>
        <w:rPr>
          <w:rFonts w:ascii="Times New Roman" w:hAnsi="Times New Roman"/>
          <w:bCs/>
        </w:rPr>
      </w:pPr>
      <w:r>
        <w:rPr>
          <w:rFonts w:ascii="Times New Roman" w:hAnsi="Times New Roman"/>
          <w:b/>
        </w:rPr>
        <w:t>INNER</w:t>
      </w:r>
      <w:r w:rsidRPr="00143138">
        <w:rPr>
          <w:rFonts w:ascii="Times New Roman" w:hAnsi="Times New Roman"/>
          <w:b/>
        </w:rPr>
        <w:t xml:space="preserve"> CARTON </w:t>
      </w:r>
      <w:r>
        <w:rPr>
          <w:rFonts w:ascii="Times New Roman" w:hAnsi="Times New Roman"/>
          <w:b/>
        </w:rPr>
        <w:t>OF MULTIPACK (WITHOUT BLUE BOX</w:t>
      </w:r>
      <w:r w:rsidRPr="00143138">
        <w:rPr>
          <w:rFonts w:ascii="Times New Roman" w:hAnsi="Times New Roman"/>
          <w:b/>
        </w:rPr>
        <w:t>)</w:t>
      </w:r>
    </w:p>
    <w:p w14:paraId="084AE81D" w14:textId="77777777" w:rsidR="00A05C2E" w:rsidRPr="00143138" w:rsidRDefault="00A05C2E" w:rsidP="00A05C2E">
      <w:pPr>
        <w:tabs>
          <w:tab w:val="left" w:pos="567"/>
        </w:tabs>
        <w:spacing w:after="0" w:line="240" w:lineRule="auto"/>
        <w:ind w:right="55"/>
        <w:rPr>
          <w:rFonts w:ascii="Times New Roman" w:hAnsi="Times New Roman"/>
          <w:lang w:eastAsia="en-US"/>
        </w:rPr>
      </w:pPr>
    </w:p>
    <w:p w14:paraId="3CB75EA7"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61B70D64"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lang w:eastAsia="en-US"/>
        </w:rPr>
      </w:pPr>
      <w:r w:rsidRPr="00143138">
        <w:rPr>
          <w:rFonts w:ascii="Times New Roman" w:hAnsi="Times New Roman"/>
          <w:b/>
          <w:lang w:eastAsia="en-US"/>
        </w:rPr>
        <w:t>1.</w:t>
      </w:r>
      <w:r w:rsidRPr="00143138">
        <w:rPr>
          <w:rFonts w:ascii="Times New Roman" w:hAnsi="Times New Roman"/>
          <w:b/>
          <w:lang w:eastAsia="en-US"/>
        </w:rPr>
        <w:tab/>
        <w:t>NAME OF THE MEDICINAL PRODUCT</w:t>
      </w:r>
    </w:p>
    <w:p w14:paraId="468992FD"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26D8CFB3" w14:textId="77777777" w:rsidR="00A05C2E" w:rsidRDefault="00A05C2E" w:rsidP="00A05C2E">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 xml:space="preserve">Febuxostat Mylan </w:t>
      </w:r>
      <w:r>
        <w:rPr>
          <w:rFonts w:ascii="Times New Roman" w:hAnsi="Times New Roman"/>
          <w:noProof/>
          <w:lang w:eastAsia="en-US"/>
        </w:rPr>
        <w:t>12</w:t>
      </w:r>
      <w:r w:rsidRPr="00143138">
        <w:rPr>
          <w:rFonts w:ascii="Times New Roman" w:hAnsi="Times New Roman"/>
          <w:noProof/>
          <w:lang w:eastAsia="en-US"/>
        </w:rPr>
        <w:t>0 mg film-coated tablets</w:t>
      </w:r>
    </w:p>
    <w:p w14:paraId="66A4CD0F"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5B5B99C8" w14:textId="77777777" w:rsidR="00A05C2E" w:rsidRPr="00143138" w:rsidRDefault="00A05C2E" w:rsidP="00A05C2E">
      <w:pPr>
        <w:tabs>
          <w:tab w:val="left" w:pos="567"/>
        </w:tabs>
        <w:spacing w:after="0" w:line="240" w:lineRule="auto"/>
        <w:ind w:right="55"/>
        <w:rPr>
          <w:rFonts w:ascii="Times New Roman" w:hAnsi="Times New Roman"/>
          <w:b/>
          <w:lang w:eastAsia="en-US"/>
        </w:rPr>
      </w:pPr>
      <w:r w:rsidRPr="00143138">
        <w:rPr>
          <w:rFonts w:ascii="Times New Roman" w:hAnsi="Times New Roman"/>
          <w:noProof/>
          <w:lang w:eastAsia="en-US"/>
        </w:rPr>
        <w:t>febuxostat</w:t>
      </w:r>
      <w:r w:rsidRPr="00143138">
        <w:rPr>
          <w:rFonts w:ascii="Times New Roman" w:hAnsi="Times New Roman"/>
          <w:b/>
          <w:lang w:eastAsia="en-US"/>
        </w:rPr>
        <w:t xml:space="preserve"> </w:t>
      </w:r>
    </w:p>
    <w:p w14:paraId="6427659F"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5672680A"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7E0E3B52"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2.</w:t>
      </w:r>
      <w:r w:rsidRPr="00143138">
        <w:rPr>
          <w:rFonts w:ascii="Times New Roman" w:hAnsi="Times New Roman"/>
          <w:b/>
          <w:noProof/>
          <w:lang w:eastAsia="en-US"/>
        </w:rPr>
        <w:tab/>
        <w:t>STATEMENT OF ACTIVE SUBSTANCE</w:t>
      </w:r>
    </w:p>
    <w:p w14:paraId="0306A404"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30CEDE3C" w14:textId="77777777" w:rsidR="00A05C2E" w:rsidRPr="00143138" w:rsidRDefault="00A05C2E" w:rsidP="00A05C2E">
      <w:pPr>
        <w:tabs>
          <w:tab w:val="left" w:pos="567"/>
        </w:tabs>
        <w:spacing w:after="0" w:line="240" w:lineRule="auto"/>
        <w:ind w:right="55"/>
        <w:rPr>
          <w:rFonts w:ascii="Times New Roman" w:eastAsia="Meiryo" w:hAnsi="Times New Roman"/>
        </w:rPr>
      </w:pPr>
      <w:r w:rsidRPr="00143138">
        <w:rPr>
          <w:rFonts w:ascii="Times New Roman" w:eastAsia="Meiryo" w:hAnsi="Times New Roman"/>
        </w:rPr>
        <w:t xml:space="preserve">Each tablet contains </w:t>
      </w:r>
      <w:r>
        <w:rPr>
          <w:rFonts w:ascii="Times New Roman" w:eastAsia="Meiryo" w:hAnsi="Times New Roman"/>
        </w:rPr>
        <w:t>12</w:t>
      </w:r>
      <w:r w:rsidRPr="00143138">
        <w:rPr>
          <w:rFonts w:ascii="Times New Roman" w:eastAsia="Meiryo" w:hAnsi="Times New Roman"/>
        </w:rPr>
        <w:t>0 mg febuxostat.</w:t>
      </w:r>
    </w:p>
    <w:p w14:paraId="0B3060CB"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59FE10AE"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02D2C140"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3.</w:t>
      </w:r>
      <w:r w:rsidRPr="00143138">
        <w:rPr>
          <w:rFonts w:ascii="Times New Roman" w:hAnsi="Times New Roman"/>
          <w:b/>
          <w:noProof/>
          <w:lang w:eastAsia="en-US"/>
        </w:rPr>
        <w:tab/>
        <w:t>LIST OF EXCIPIENTS</w:t>
      </w:r>
    </w:p>
    <w:p w14:paraId="6A4C6626" w14:textId="77777777" w:rsidR="00A05C2E" w:rsidRPr="00143138" w:rsidRDefault="00A05C2E" w:rsidP="00A05C2E">
      <w:pPr>
        <w:widowControl w:val="0"/>
        <w:autoSpaceDE w:val="0"/>
        <w:autoSpaceDN w:val="0"/>
        <w:adjustRightInd w:val="0"/>
        <w:spacing w:after="0" w:line="240" w:lineRule="auto"/>
        <w:ind w:right="55"/>
        <w:rPr>
          <w:rFonts w:ascii="Times New Roman" w:hAnsi="Times New Roman"/>
          <w:noProof/>
          <w:lang w:eastAsia="en-US"/>
        </w:rPr>
      </w:pPr>
    </w:p>
    <w:p w14:paraId="0FF7BEF7" w14:textId="77777777" w:rsidR="00A05C2E" w:rsidRDefault="00A05C2E" w:rsidP="00A05C2E">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Also contains lactose.</w:t>
      </w:r>
    </w:p>
    <w:p w14:paraId="2E65B737" w14:textId="77777777" w:rsidR="00A05C2E" w:rsidRPr="00143138" w:rsidRDefault="00A05C2E" w:rsidP="00A05C2E">
      <w:pPr>
        <w:widowControl w:val="0"/>
        <w:autoSpaceDE w:val="0"/>
        <w:autoSpaceDN w:val="0"/>
        <w:adjustRightInd w:val="0"/>
        <w:spacing w:after="0" w:line="240" w:lineRule="auto"/>
        <w:ind w:right="55"/>
        <w:rPr>
          <w:rFonts w:ascii="Times New Roman" w:eastAsia="Meiryo" w:hAnsi="Times New Roman"/>
        </w:rPr>
      </w:pPr>
    </w:p>
    <w:p w14:paraId="0F327646" w14:textId="77777777" w:rsidR="00A05C2E" w:rsidRPr="00143138" w:rsidRDefault="00A05C2E" w:rsidP="00A05C2E">
      <w:pPr>
        <w:tabs>
          <w:tab w:val="left" w:pos="567"/>
        </w:tabs>
        <w:spacing w:after="0" w:line="240" w:lineRule="auto"/>
        <w:ind w:right="55"/>
        <w:rPr>
          <w:rFonts w:ascii="Times New Roman" w:eastAsia="Meiryo" w:hAnsi="Times New Roman"/>
        </w:rPr>
      </w:pPr>
      <w:r w:rsidRPr="00143138">
        <w:rPr>
          <w:rFonts w:ascii="Times New Roman" w:eastAsia="Meiryo" w:hAnsi="Times New Roman"/>
        </w:rPr>
        <w:t>See leaflet for further information.</w:t>
      </w:r>
    </w:p>
    <w:p w14:paraId="1DF0253D" w14:textId="77777777" w:rsidR="00A05C2E" w:rsidRPr="00143138" w:rsidRDefault="00A05C2E" w:rsidP="00A05C2E">
      <w:pPr>
        <w:tabs>
          <w:tab w:val="left" w:pos="567"/>
        </w:tabs>
        <w:spacing w:after="0" w:line="240" w:lineRule="auto"/>
        <w:ind w:right="55"/>
        <w:rPr>
          <w:rFonts w:ascii="Times New Roman" w:eastAsia="Meiryo" w:hAnsi="Times New Roman"/>
        </w:rPr>
      </w:pPr>
    </w:p>
    <w:p w14:paraId="20D1456B"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1760CC73"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4.</w:t>
      </w:r>
      <w:r w:rsidRPr="00143138">
        <w:rPr>
          <w:rFonts w:ascii="Times New Roman" w:hAnsi="Times New Roman"/>
          <w:b/>
          <w:noProof/>
          <w:lang w:eastAsia="en-US"/>
        </w:rPr>
        <w:tab/>
        <w:t>PHARMACEUTICAL FORM AND CONTENTS</w:t>
      </w:r>
    </w:p>
    <w:p w14:paraId="7790228D"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6F8A8610" w14:textId="77777777" w:rsidR="00A05C2E" w:rsidRDefault="00A05C2E" w:rsidP="00A05C2E">
      <w:pPr>
        <w:tabs>
          <w:tab w:val="left" w:pos="567"/>
        </w:tabs>
        <w:spacing w:after="0" w:line="240" w:lineRule="auto"/>
        <w:ind w:right="55"/>
        <w:rPr>
          <w:rFonts w:ascii="Times New Roman" w:eastAsia="Meiryo" w:hAnsi="Times New Roman"/>
        </w:rPr>
      </w:pPr>
      <w:r>
        <w:rPr>
          <w:rFonts w:ascii="Times New Roman" w:eastAsia="Meiryo" w:hAnsi="Times New Roman"/>
        </w:rPr>
        <w:t>42 film-coated tablets</w:t>
      </w:r>
    </w:p>
    <w:p w14:paraId="304603FB" w14:textId="77777777" w:rsidR="00A05C2E" w:rsidRDefault="00A05C2E" w:rsidP="00A05C2E">
      <w:pPr>
        <w:tabs>
          <w:tab w:val="left" w:pos="567"/>
        </w:tabs>
        <w:spacing w:after="0" w:line="240" w:lineRule="auto"/>
        <w:ind w:right="55"/>
        <w:rPr>
          <w:rFonts w:ascii="Times New Roman" w:eastAsia="Meiryo" w:hAnsi="Times New Roman"/>
        </w:rPr>
      </w:pPr>
    </w:p>
    <w:p w14:paraId="09138AE1" w14:textId="77777777" w:rsidR="00A05C2E" w:rsidRPr="00143138" w:rsidRDefault="00A05C2E" w:rsidP="00A05C2E">
      <w:pPr>
        <w:tabs>
          <w:tab w:val="left" w:pos="567"/>
        </w:tabs>
        <w:spacing w:after="0" w:line="240" w:lineRule="auto"/>
        <w:ind w:right="55"/>
        <w:rPr>
          <w:rFonts w:ascii="Times New Roman" w:eastAsia="Meiryo" w:hAnsi="Times New Roman"/>
        </w:rPr>
      </w:pPr>
      <w:r>
        <w:rPr>
          <w:rFonts w:ascii="Times New Roman" w:eastAsia="Meiryo" w:hAnsi="Times New Roman"/>
        </w:rPr>
        <w:t>Components of a multipack, can’t be sold separately.</w:t>
      </w:r>
    </w:p>
    <w:p w14:paraId="4DC39348" w14:textId="77777777" w:rsidR="00A05C2E" w:rsidRDefault="00A05C2E" w:rsidP="00A05C2E">
      <w:pPr>
        <w:tabs>
          <w:tab w:val="left" w:pos="567"/>
        </w:tabs>
        <w:spacing w:after="0" w:line="240" w:lineRule="auto"/>
        <w:ind w:right="55"/>
        <w:rPr>
          <w:rFonts w:ascii="Times New Roman" w:hAnsi="Times New Roman"/>
          <w:noProof/>
          <w:lang w:eastAsia="en-US"/>
        </w:rPr>
      </w:pPr>
    </w:p>
    <w:p w14:paraId="62F61E2D"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16F08934"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5.</w:t>
      </w:r>
      <w:r w:rsidRPr="00143138">
        <w:rPr>
          <w:rFonts w:ascii="Times New Roman" w:hAnsi="Times New Roman"/>
          <w:b/>
          <w:noProof/>
          <w:lang w:eastAsia="en-US"/>
        </w:rPr>
        <w:tab/>
        <w:t>METHOD AND ROUTE(S) OF ADMINISTRATION</w:t>
      </w:r>
    </w:p>
    <w:p w14:paraId="24CC561A"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4E0FDE7D" w14:textId="77777777" w:rsidR="00A05C2E" w:rsidRDefault="00A05C2E" w:rsidP="00A05C2E">
      <w:pPr>
        <w:tabs>
          <w:tab w:val="left" w:pos="567"/>
        </w:tabs>
        <w:spacing w:after="0" w:line="240" w:lineRule="auto"/>
        <w:ind w:right="55"/>
        <w:rPr>
          <w:rFonts w:ascii="Times New Roman" w:eastAsia="Meiryo" w:hAnsi="Times New Roman"/>
        </w:rPr>
      </w:pPr>
      <w:r w:rsidRPr="00143138">
        <w:rPr>
          <w:rFonts w:ascii="Times New Roman" w:eastAsia="Meiryo" w:hAnsi="Times New Roman"/>
        </w:rPr>
        <w:t>For oral use.</w:t>
      </w:r>
    </w:p>
    <w:p w14:paraId="51D74058" w14:textId="77777777" w:rsidR="00A05C2E" w:rsidRPr="00143138" w:rsidRDefault="00A05C2E" w:rsidP="00A05C2E">
      <w:pPr>
        <w:tabs>
          <w:tab w:val="left" w:pos="567"/>
        </w:tabs>
        <w:spacing w:after="0" w:line="240" w:lineRule="auto"/>
        <w:ind w:right="55"/>
        <w:rPr>
          <w:rFonts w:ascii="Times New Roman" w:eastAsia="Meiryo" w:hAnsi="Times New Roman"/>
        </w:rPr>
      </w:pPr>
    </w:p>
    <w:p w14:paraId="49CC4F21" w14:textId="77777777" w:rsidR="00A05C2E" w:rsidRPr="00143138" w:rsidRDefault="00A05C2E" w:rsidP="00A05C2E">
      <w:pPr>
        <w:tabs>
          <w:tab w:val="left" w:pos="567"/>
        </w:tabs>
        <w:spacing w:after="0" w:line="240" w:lineRule="auto"/>
        <w:ind w:right="55"/>
        <w:rPr>
          <w:rFonts w:ascii="Times New Roman" w:eastAsia="Meiryo" w:hAnsi="Times New Roman"/>
        </w:rPr>
      </w:pPr>
      <w:r w:rsidRPr="00143138">
        <w:rPr>
          <w:rFonts w:ascii="Times New Roman" w:eastAsia="Meiryo" w:hAnsi="Times New Roman"/>
        </w:rPr>
        <w:t>Read the package leaflet before use.</w:t>
      </w:r>
    </w:p>
    <w:p w14:paraId="3E0472B0"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4BB0B1A3"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549BA30A"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6.</w:t>
      </w:r>
      <w:r w:rsidRPr="00143138">
        <w:rPr>
          <w:rFonts w:ascii="Times New Roman" w:hAnsi="Times New Roman"/>
          <w:b/>
          <w:noProof/>
          <w:lang w:eastAsia="en-US"/>
        </w:rPr>
        <w:tab/>
        <w:t>SPECIAL WARNING THAT THE MEDICINAL PRODUCT MUST BE STORED OUT OF THE SIGHT AND REACH OF CHILDREN</w:t>
      </w:r>
    </w:p>
    <w:p w14:paraId="71CA94E4"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03BEDC01" w14:textId="77777777" w:rsidR="00A05C2E" w:rsidRPr="00143138" w:rsidRDefault="00A05C2E" w:rsidP="00A05C2E">
      <w:pP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noProof/>
          <w:lang w:eastAsia="en-US"/>
        </w:rPr>
        <w:t>Keep out of the sight and reach of children.</w:t>
      </w:r>
    </w:p>
    <w:p w14:paraId="4C0AB880"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5254F1CC"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1FCCFD26"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7.</w:t>
      </w:r>
      <w:r w:rsidRPr="00143138">
        <w:rPr>
          <w:rFonts w:ascii="Times New Roman" w:hAnsi="Times New Roman"/>
          <w:b/>
          <w:noProof/>
          <w:lang w:eastAsia="en-US"/>
        </w:rPr>
        <w:tab/>
        <w:t>OTHER SPECIAL WARNING(S), IF NECESSARY</w:t>
      </w:r>
    </w:p>
    <w:p w14:paraId="16184CB6"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3D43948B" w14:textId="77777777" w:rsidR="00A05C2E" w:rsidRPr="00143138" w:rsidRDefault="00A05C2E" w:rsidP="00A05C2E">
      <w:pPr>
        <w:tabs>
          <w:tab w:val="left" w:pos="567"/>
          <w:tab w:val="left" w:pos="749"/>
        </w:tabs>
        <w:spacing w:after="0" w:line="240" w:lineRule="auto"/>
        <w:ind w:right="55"/>
        <w:rPr>
          <w:rFonts w:ascii="Times New Roman" w:hAnsi="Times New Roman"/>
          <w:lang w:eastAsia="en-US"/>
        </w:rPr>
      </w:pPr>
    </w:p>
    <w:p w14:paraId="64A67BB3" w14:textId="77777777" w:rsidR="00A05C2E" w:rsidRPr="00143138" w:rsidRDefault="00A05C2E" w:rsidP="00A05C2E">
      <w:pPr>
        <w:tabs>
          <w:tab w:val="left" w:pos="567"/>
          <w:tab w:val="left" w:pos="749"/>
        </w:tabs>
        <w:spacing w:after="0" w:line="240" w:lineRule="auto"/>
        <w:ind w:right="55"/>
        <w:rPr>
          <w:rFonts w:ascii="Times New Roman" w:hAnsi="Times New Roman"/>
          <w:lang w:eastAsia="en-US"/>
        </w:rPr>
      </w:pPr>
    </w:p>
    <w:p w14:paraId="61E46EBF"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lang w:eastAsia="en-US"/>
        </w:rPr>
      </w:pPr>
      <w:r w:rsidRPr="00143138">
        <w:rPr>
          <w:rFonts w:ascii="Times New Roman" w:hAnsi="Times New Roman"/>
          <w:b/>
          <w:lang w:eastAsia="en-US"/>
        </w:rPr>
        <w:t>8.</w:t>
      </w:r>
      <w:r w:rsidRPr="00143138">
        <w:rPr>
          <w:rFonts w:ascii="Times New Roman" w:hAnsi="Times New Roman"/>
          <w:b/>
          <w:lang w:eastAsia="en-US"/>
        </w:rPr>
        <w:tab/>
        <w:t>EXPIRY DATE</w:t>
      </w:r>
    </w:p>
    <w:p w14:paraId="137984BC" w14:textId="77777777" w:rsidR="00A05C2E" w:rsidRPr="00143138" w:rsidRDefault="00A05C2E" w:rsidP="00A05C2E">
      <w:pPr>
        <w:tabs>
          <w:tab w:val="left" w:pos="567"/>
        </w:tabs>
        <w:spacing w:after="0" w:line="240" w:lineRule="auto"/>
        <w:ind w:right="55"/>
        <w:rPr>
          <w:rFonts w:ascii="Times New Roman" w:hAnsi="Times New Roman"/>
          <w:lang w:eastAsia="en-US"/>
        </w:rPr>
      </w:pPr>
    </w:p>
    <w:p w14:paraId="37E5D0A0" w14:textId="77777777" w:rsidR="00A05C2E" w:rsidRDefault="00A05C2E" w:rsidP="00A05C2E">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EXP</w:t>
      </w:r>
    </w:p>
    <w:p w14:paraId="06816A09"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2DCDA1EE"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44C9E5F3" w14:textId="77777777" w:rsidR="00A05C2E" w:rsidRPr="00143138" w:rsidRDefault="00A05C2E" w:rsidP="00A05C2E">
      <w:pPr>
        <w:keepNext/>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9.</w:t>
      </w:r>
      <w:r w:rsidRPr="00143138">
        <w:rPr>
          <w:rFonts w:ascii="Times New Roman" w:hAnsi="Times New Roman"/>
          <w:b/>
          <w:noProof/>
          <w:lang w:eastAsia="en-US"/>
        </w:rPr>
        <w:tab/>
        <w:t>SPECIAL STORAGE CONDITIONS</w:t>
      </w:r>
    </w:p>
    <w:p w14:paraId="108787DA"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3A73713D"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79CC1017"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249247E1"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10.</w:t>
      </w:r>
      <w:r w:rsidRPr="00143138">
        <w:rPr>
          <w:rFonts w:ascii="Times New Roman" w:hAnsi="Times New Roman"/>
          <w:b/>
          <w:noProof/>
          <w:lang w:eastAsia="en-US"/>
        </w:rPr>
        <w:tab/>
        <w:t>SPECIAL PRECAUTIONS FOR DISPOSAL OF UNUSED MEDICINAL PRODUCTS OR WASTE MATERIALS DERIVED FROM SUCH MEDICINAL PRODUCTS, IF APPROPRIATE</w:t>
      </w:r>
    </w:p>
    <w:p w14:paraId="1ADC5097"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110C8022"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279C5293"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33188A0D"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11.</w:t>
      </w:r>
      <w:r w:rsidRPr="00143138">
        <w:rPr>
          <w:rFonts w:ascii="Times New Roman" w:hAnsi="Times New Roman"/>
          <w:b/>
          <w:noProof/>
          <w:lang w:eastAsia="en-US"/>
        </w:rPr>
        <w:tab/>
        <w:t>NAME AND ADDRESS OF THE MARKETING AUTHORISATION HOLDER</w:t>
      </w:r>
    </w:p>
    <w:p w14:paraId="4F74D47C"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500888FD" w14:textId="77777777" w:rsidR="00A05C2E" w:rsidRPr="00143138" w:rsidRDefault="00A05C2E" w:rsidP="00A05C2E">
      <w:pPr>
        <w:spacing w:after="0" w:line="240" w:lineRule="auto"/>
        <w:ind w:right="55"/>
        <w:rPr>
          <w:rFonts w:ascii="Times New Roman" w:hAnsi="Times New Roman"/>
          <w:lang w:val="de-AT"/>
        </w:rPr>
      </w:pPr>
      <w:r w:rsidRPr="00143138">
        <w:rPr>
          <w:rFonts w:ascii="Times New Roman" w:hAnsi="Times New Roman"/>
          <w:lang w:val="de-AT"/>
        </w:rPr>
        <w:t>Mylan S.A.S.</w:t>
      </w:r>
    </w:p>
    <w:p w14:paraId="727C39FC" w14:textId="77777777" w:rsidR="00A05C2E" w:rsidRPr="00143138" w:rsidRDefault="00A05C2E" w:rsidP="00A05C2E">
      <w:pPr>
        <w:spacing w:after="0" w:line="240" w:lineRule="auto"/>
        <w:ind w:right="55"/>
        <w:rPr>
          <w:rFonts w:ascii="Times New Roman" w:hAnsi="Times New Roman"/>
          <w:lang w:val="de-AT"/>
        </w:rPr>
      </w:pPr>
      <w:r w:rsidRPr="00143138">
        <w:rPr>
          <w:rFonts w:ascii="Times New Roman" w:hAnsi="Times New Roman"/>
          <w:lang w:val="de-AT"/>
        </w:rPr>
        <w:t>117 Allee des Parcs</w:t>
      </w:r>
    </w:p>
    <w:p w14:paraId="22C95DDA" w14:textId="77777777" w:rsidR="00A05C2E" w:rsidRPr="00143138" w:rsidRDefault="00A05C2E" w:rsidP="00A05C2E">
      <w:pPr>
        <w:spacing w:after="0" w:line="240" w:lineRule="auto"/>
        <w:ind w:right="55"/>
        <w:rPr>
          <w:rFonts w:ascii="Times New Roman" w:hAnsi="Times New Roman"/>
        </w:rPr>
      </w:pPr>
      <w:r w:rsidRPr="00143138">
        <w:rPr>
          <w:rFonts w:ascii="Times New Roman" w:hAnsi="Times New Roman"/>
        </w:rPr>
        <w:t>69 800 Saint Priest</w:t>
      </w:r>
    </w:p>
    <w:p w14:paraId="22223DDA" w14:textId="77777777" w:rsidR="00A05C2E" w:rsidRPr="00143138" w:rsidRDefault="00A05C2E" w:rsidP="00A05C2E">
      <w:pPr>
        <w:spacing w:after="0" w:line="240" w:lineRule="auto"/>
        <w:ind w:right="55"/>
        <w:rPr>
          <w:rFonts w:ascii="Times New Roman" w:hAnsi="Times New Roman"/>
        </w:rPr>
      </w:pPr>
      <w:r w:rsidRPr="00143138">
        <w:rPr>
          <w:rFonts w:ascii="Times New Roman" w:hAnsi="Times New Roman"/>
        </w:rPr>
        <w:t>France</w:t>
      </w:r>
    </w:p>
    <w:p w14:paraId="16AB9CE1"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50AE1E8E"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42D71DFB"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12.</w:t>
      </w:r>
      <w:r w:rsidRPr="00143138">
        <w:rPr>
          <w:rFonts w:ascii="Times New Roman" w:hAnsi="Times New Roman"/>
          <w:b/>
          <w:noProof/>
          <w:lang w:eastAsia="en-US"/>
        </w:rPr>
        <w:tab/>
        <w:t xml:space="preserve">MARKETING AUTHORISATION NUMBER(S) </w:t>
      </w:r>
    </w:p>
    <w:p w14:paraId="51A5EB57"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59F9A9B2" w14:textId="77777777" w:rsidR="002E1752" w:rsidRDefault="002E1752" w:rsidP="002E1752">
      <w:pPr>
        <w:widowControl w:val="0"/>
        <w:autoSpaceDE w:val="0"/>
        <w:autoSpaceDN w:val="0"/>
        <w:adjustRightInd w:val="0"/>
        <w:spacing w:after="0" w:line="240" w:lineRule="auto"/>
        <w:ind w:right="128"/>
        <w:rPr>
          <w:rFonts w:ascii="Times New Roman" w:eastAsia="Meiryo" w:hAnsi="Times New Roman"/>
        </w:rPr>
      </w:pPr>
      <w:r w:rsidRPr="00FA4AED">
        <w:rPr>
          <w:rFonts w:ascii="Times New Roman" w:eastAsia="Meiryo" w:hAnsi="Times New Roman"/>
        </w:rPr>
        <w:t>EU/1/17/1194/028</w:t>
      </w:r>
    </w:p>
    <w:p w14:paraId="360EBDAA"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6E8EF8A0"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7DE4F21B"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13.</w:t>
      </w:r>
      <w:r w:rsidRPr="00143138">
        <w:rPr>
          <w:rFonts w:ascii="Times New Roman" w:hAnsi="Times New Roman"/>
          <w:b/>
          <w:noProof/>
          <w:lang w:eastAsia="en-US"/>
        </w:rPr>
        <w:tab/>
        <w:t>BATCH NUMBER</w:t>
      </w:r>
    </w:p>
    <w:p w14:paraId="5328E9DF" w14:textId="77777777" w:rsidR="00A05C2E" w:rsidRPr="00143138" w:rsidRDefault="00A05C2E" w:rsidP="00A05C2E">
      <w:pPr>
        <w:tabs>
          <w:tab w:val="left" w:pos="567"/>
        </w:tabs>
        <w:spacing w:after="0" w:line="240" w:lineRule="auto"/>
        <w:ind w:right="55"/>
        <w:rPr>
          <w:rFonts w:ascii="Times New Roman" w:hAnsi="Times New Roman"/>
          <w:i/>
          <w:noProof/>
          <w:lang w:eastAsia="en-US"/>
        </w:rPr>
      </w:pPr>
    </w:p>
    <w:p w14:paraId="63A0F7C9" w14:textId="77777777" w:rsidR="00A05C2E" w:rsidRPr="00143138" w:rsidRDefault="00A05C2E" w:rsidP="00A05C2E">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Lot</w:t>
      </w:r>
    </w:p>
    <w:p w14:paraId="314EC9D0"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36A10AB4"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5B246292" w14:textId="77777777" w:rsidR="00A05C2E" w:rsidRPr="00143138" w:rsidRDefault="00A05C2E" w:rsidP="00A05C2E">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14.</w:t>
      </w:r>
      <w:r w:rsidRPr="00143138">
        <w:rPr>
          <w:rFonts w:ascii="Times New Roman" w:hAnsi="Times New Roman"/>
          <w:b/>
          <w:noProof/>
          <w:lang w:eastAsia="en-US"/>
        </w:rPr>
        <w:tab/>
        <w:t>GENERAL CLASSIFICATION FOR SUPPLY</w:t>
      </w:r>
    </w:p>
    <w:p w14:paraId="1DE66A4F" w14:textId="77777777" w:rsidR="00A05C2E" w:rsidRPr="00143138" w:rsidRDefault="00A05C2E" w:rsidP="00A05C2E">
      <w:pPr>
        <w:tabs>
          <w:tab w:val="left" w:pos="567"/>
        </w:tabs>
        <w:spacing w:after="0" w:line="240" w:lineRule="auto"/>
        <w:ind w:right="55"/>
        <w:rPr>
          <w:rFonts w:ascii="Times New Roman" w:hAnsi="Times New Roman"/>
          <w:i/>
          <w:noProof/>
          <w:lang w:eastAsia="en-US"/>
        </w:rPr>
      </w:pPr>
    </w:p>
    <w:p w14:paraId="2B89286D"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47E09B43"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0EB145FD" w14:textId="77777777" w:rsidR="00A05C2E" w:rsidRPr="00143138" w:rsidRDefault="00A05C2E" w:rsidP="00A05C2E">
      <w:pPr>
        <w:pBdr>
          <w:top w:val="single" w:sz="4" w:space="2"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15.</w:t>
      </w:r>
      <w:r w:rsidRPr="00143138">
        <w:rPr>
          <w:rFonts w:ascii="Times New Roman" w:hAnsi="Times New Roman"/>
          <w:b/>
          <w:noProof/>
          <w:lang w:eastAsia="en-US"/>
        </w:rPr>
        <w:tab/>
        <w:t>INSTRUCTIONS ON USE</w:t>
      </w:r>
    </w:p>
    <w:p w14:paraId="41D6BCEC"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661A848C"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225BCE65"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3709C2DF" w14:textId="77777777" w:rsidR="00A05C2E" w:rsidRPr="00143138" w:rsidRDefault="00A05C2E" w:rsidP="00A05C2E">
      <w:pPr>
        <w:pBdr>
          <w:top w:val="single" w:sz="4" w:space="1" w:color="auto"/>
          <w:left w:val="single" w:sz="4" w:space="4" w:color="auto"/>
          <w:bottom w:val="single" w:sz="4" w:space="0" w:color="auto"/>
          <w:right w:val="single" w:sz="4" w:space="4" w:color="auto"/>
        </w:pBdr>
        <w:tabs>
          <w:tab w:val="left" w:pos="567"/>
        </w:tabs>
        <w:spacing w:after="0" w:line="240" w:lineRule="auto"/>
        <w:ind w:right="55"/>
        <w:rPr>
          <w:rFonts w:ascii="Times New Roman" w:hAnsi="Times New Roman"/>
          <w:noProof/>
          <w:lang w:eastAsia="en-US"/>
        </w:rPr>
      </w:pPr>
      <w:r w:rsidRPr="00143138">
        <w:rPr>
          <w:rFonts w:ascii="Times New Roman" w:hAnsi="Times New Roman"/>
          <w:b/>
          <w:noProof/>
          <w:lang w:eastAsia="en-US"/>
        </w:rPr>
        <w:t>16.</w:t>
      </w:r>
      <w:r w:rsidRPr="00143138">
        <w:rPr>
          <w:rFonts w:ascii="Times New Roman" w:hAnsi="Times New Roman"/>
          <w:b/>
          <w:noProof/>
          <w:lang w:eastAsia="en-US"/>
        </w:rPr>
        <w:tab/>
        <w:t>INFORMATION IN BRAILLE</w:t>
      </w:r>
    </w:p>
    <w:p w14:paraId="0C85B81C" w14:textId="77777777" w:rsidR="00A05C2E" w:rsidRPr="00143138" w:rsidRDefault="00A05C2E" w:rsidP="00A05C2E">
      <w:pPr>
        <w:tabs>
          <w:tab w:val="left" w:pos="567"/>
        </w:tabs>
        <w:spacing w:after="0" w:line="240" w:lineRule="auto"/>
        <w:ind w:right="55"/>
        <w:rPr>
          <w:rFonts w:ascii="Times New Roman" w:hAnsi="Times New Roman"/>
          <w:noProof/>
          <w:lang w:eastAsia="en-US"/>
        </w:rPr>
      </w:pPr>
    </w:p>
    <w:p w14:paraId="00F4CE83" w14:textId="27AD02C1" w:rsidR="00A05C2E" w:rsidRPr="00143138" w:rsidRDefault="00842986" w:rsidP="00A05C2E">
      <w:pPr>
        <w:tabs>
          <w:tab w:val="left" w:pos="567"/>
        </w:tabs>
        <w:spacing w:after="0" w:line="240" w:lineRule="auto"/>
        <w:ind w:right="55"/>
        <w:rPr>
          <w:rFonts w:ascii="Times New Roman" w:hAnsi="Times New Roman"/>
          <w:noProof/>
          <w:lang w:eastAsia="en-US"/>
        </w:rPr>
      </w:pPr>
      <w:r>
        <w:rPr>
          <w:rFonts w:ascii="Times New Roman" w:hAnsi="Times New Roman"/>
          <w:noProof/>
          <w:lang w:eastAsia="en-US"/>
        </w:rPr>
        <w:t>Febuxostat Mylan 12</w:t>
      </w:r>
      <w:r w:rsidR="00A05C2E" w:rsidRPr="00143138">
        <w:rPr>
          <w:rFonts w:ascii="Times New Roman" w:hAnsi="Times New Roman"/>
          <w:noProof/>
          <w:lang w:eastAsia="en-US"/>
        </w:rPr>
        <w:t>0 mg</w:t>
      </w:r>
    </w:p>
    <w:p w14:paraId="4AA31DE1" w14:textId="77777777" w:rsidR="00A05C2E" w:rsidRPr="00143138" w:rsidRDefault="00A05C2E" w:rsidP="00A05C2E">
      <w:pPr>
        <w:tabs>
          <w:tab w:val="left" w:pos="567"/>
        </w:tabs>
        <w:spacing w:after="0" w:line="240" w:lineRule="auto"/>
        <w:ind w:right="55"/>
        <w:rPr>
          <w:rFonts w:ascii="Times New Roman" w:hAnsi="Times New Roman"/>
          <w:noProof/>
          <w:shd w:val="clear" w:color="auto" w:fill="CCCCCC"/>
          <w:lang w:eastAsia="en-US"/>
        </w:rPr>
      </w:pPr>
    </w:p>
    <w:p w14:paraId="6EBE139C" w14:textId="77777777" w:rsidR="00A05C2E" w:rsidRPr="00143138" w:rsidRDefault="00A05C2E" w:rsidP="00A05C2E">
      <w:pPr>
        <w:tabs>
          <w:tab w:val="left" w:pos="567"/>
        </w:tabs>
        <w:spacing w:after="0" w:line="240" w:lineRule="auto"/>
        <w:ind w:right="55"/>
        <w:rPr>
          <w:rFonts w:ascii="Times New Roman" w:hAnsi="Times New Roman"/>
          <w:noProof/>
          <w:shd w:val="clear" w:color="auto" w:fill="CCCCCC"/>
          <w:lang w:eastAsia="en-US"/>
        </w:rPr>
      </w:pPr>
    </w:p>
    <w:p w14:paraId="0D0328EF" w14:textId="77777777" w:rsidR="00A05C2E" w:rsidRPr="00143138" w:rsidRDefault="00A05C2E" w:rsidP="00A05C2E">
      <w:pPr>
        <w:pBdr>
          <w:top w:val="single" w:sz="4" w:space="1" w:color="auto"/>
          <w:left w:val="single" w:sz="4" w:space="4" w:color="auto"/>
          <w:bottom w:val="single" w:sz="4" w:space="0" w:color="auto"/>
          <w:right w:val="single" w:sz="4" w:space="4" w:color="auto"/>
        </w:pBdr>
        <w:spacing w:after="0" w:line="240" w:lineRule="auto"/>
        <w:ind w:right="55"/>
        <w:rPr>
          <w:rFonts w:ascii="Times New Roman" w:hAnsi="Times New Roman"/>
          <w:i/>
          <w:noProof/>
          <w:lang w:eastAsia="en-US"/>
        </w:rPr>
      </w:pPr>
      <w:r w:rsidRPr="00143138">
        <w:rPr>
          <w:rFonts w:ascii="Times New Roman" w:hAnsi="Times New Roman"/>
          <w:b/>
          <w:noProof/>
          <w:lang w:eastAsia="en-US"/>
        </w:rPr>
        <w:t>17.</w:t>
      </w:r>
      <w:r w:rsidRPr="00143138">
        <w:rPr>
          <w:rFonts w:ascii="Times New Roman" w:hAnsi="Times New Roman"/>
          <w:b/>
          <w:noProof/>
          <w:lang w:eastAsia="en-US"/>
        </w:rPr>
        <w:tab/>
        <w:t>UNIQUE IDENTIFIER – 2D BARCODE</w:t>
      </w:r>
    </w:p>
    <w:p w14:paraId="4D46039C" w14:textId="77777777" w:rsidR="00A05C2E" w:rsidRPr="00143138" w:rsidRDefault="00A05C2E" w:rsidP="00A05C2E">
      <w:pPr>
        <w:spacing w:after="0" w:line="240" w:lineRule="auto"/>
        <w:ind w:right="55"/>
        <w:rPr>
          <w:rFonts w:ascii="Times New Roman" w:hAnsi="Times New Roman"/>
          <w:noProof/>
          <w:lang w:eastAsia="en-US"/>
        </w:rPr>
      </w:pPr>
    </w:p>
    <w:p w14:paraId="120546A6" w14:textId="77777777" w:rsidR="00A05C2E" w:rsidRPr="00143138" w:rsidRDefault="00A05C2E" w:rsidP="00A05C2E">
      <w:pPr>
        <w:tabs>
          <w:tab w:val="left" w:pos="567"/>
        </w:tabs>
        <w:spacing w:after="0" w:line="240" w:lineRule="auto"/>
        <w:ind w:right="55"/>
        <w:rPr>
          <w:rFonts w:ascii="Times New Roman" w:hAnsi="Times New Roman"/>
          <w:noProof/>
          <w:shd w:val="clear" w:color="auto" w:fill="CCCCCC"/>
          <w:lang w:eastAsia="en-US"/>
        </w:rPr>
      </w:pPr>
      <w:r w:rsidRPr="00143138">
        <w:rPr>
          <w:rFonts w:ascii="Times New Roman" w:hAnsi="Times New Roman"/>
          <w:noProof/>
          <w:shd w:val="clear" w:color="auto" w:fill="CCCCCC"/>
          <w:lang w:eastAsia="en-US"/>
        </w:rPr>
        <w:t>2D barcode carrying the unique identifier included.</w:t>
      </w:r>
    </w:p>
    <w:p w14:paraId="6F741303" w14:textId="77777777" w:rsidR="00A05C2E" w:rsidRPr="00143138" w:rsidRDefault="00A05C2E" w:rsidP="00A05C2E">
      <w:pPr>
        <w:spacing w:after="0" w:line="240" w:lineRule="auto"/>
        <w:ind w:right="55"/>
        <w:rPr>
          <w:rFonts w:ascii="Times New Roman" w:hAnsi="Times New Roman"/>
          <w:noProof/>
          <w:lang w:eastAsia="en-US"/>
        </w:rPr>
      </w:pPr>
    </w:p>
    <w:p w14:paraId="530A4995" w14:textId="77777777" w:rsidR="00A05C2E" w:rsidRPr="00143138" w:rsidRDefault="00A05C2E" w:rsidP="00A05C2E">
      <w:pPr>
        <w:spacing w:after="0" w:line="240" w:lineRule="auto"/>
        <w:ind w:right="55"/>
        <w:rPr>
          <w:rFonts w:ascii="Times New Roman" w:hAnsi="Times New Roman"/>
          <w:noProof/>
          <w:lang w:eastAsia="en-US"/>
        </w:rPr>
      </w:pPr>
    </w:p>
    <w:p w14:paraId="4CB5BDC2" w14:textId="77777777" w:rsidR="00A05C2E" w:rsidRPr="00143138" w:rsidRDefault="00A05C2E" w:rsidP="00A05C2E">
      <w:pPr>
        <w:pBdr>
          <w:top w:val="single" w:sz="4" w:space="1" w:color="auto"/>
          <w:left w:val="single" w:sz="4" w:space="4" w:color="auto"/>
          <w:bottom w:val="single" w:sz="4" w:space="0" w:color="auto"/>
          <w:right w:val="single" w:sz="4" w:space="4" w:color="auto"/>
        </w:pBdr>
        <w:spacing w:after="0" w:line="240" w:lineRule="auto"/>
        <w:ind w:right="55"/>
        <w:rPr>
          <w:rFonts w:ascii="Times New Roman" w:hAnsi="Times New Roman"/>
          <w:i/>
          <w:noProof/>
          <w:lang w:eastAsia="en-US"/>
        </w:rPr>
      </w:pPr>
      <w:r w:rsidRPr="00143138">
        <w:rPr>
          <w:rFonts w:ascii="Times New Roman" w:hAnsi="Times New Roman"/>
          <w:b/>
          <w:noProof/>
          <w:lang w:eastAsia="en-US"/>
        </w:rPr>
        <w:t>18.</w:t>
      </w:r>
      <w:r w:rsidRPr="00143138">
        <w:rPr>
          <w:rFonts w:ascii="Times New Roman" w:hAnsi="Times New Roman"/>
          <w:b/>
          <w:noProof/>
          <w:lang w:eastAsia="en-US"/>
        </w:rPr>
        <w:tab/>
        <w:t>UNIQUE IDENTIFIER – HUMAN READABLE DATA</w:t>
      </w:r>
    </w:p>
    <w:p w14:paraId="733D9324" w14:textId="77777777" w:rsidR="00A05C2E" w:rsidRPr="00143138" w:rsidRDefault="00A05C2E" w:rsidP="00A05C2E">
      <w:pPr>
        <w:spacing w:after="0" w:line="240" w:lineRule="auto"/>
        <w:ind w:right="55"/>
        <w:rPr>
          <w:rFonts w:ascii="Times New Roman" w:hAnsi="Times New Roman"/>
          <w:noProof/>
          <w:lang w:eastAsia="en-US"/>
        </w:rPr>
      </w:pPr>
    </w:p>
    <w:p w14:paraId="1C42B9DA" w14:textId="77777777" w:rsidR="00A05C2E" w:rsidRPr="00143138" w:rsidRDefault="00A05C2E" w:rsidP="00A05C2E">
      <w:pPr>
        <w:tabs>
          <w:tab w:val="left" w:pos="567"/>
        </w:tabs>
        <w:spacing w:after="0" w:line="240" w:lineRule="auto"/>
        <w:ind w:right="55"/>
        <w:rPr>
          <w:rFonts w:ascii="Times New Roman" w:hAnsi="Times New Roman"/>
          <w:lang w:eastAsia="en-US"/>
        </w:rPr>
      </w:pPr>
      <w:r w:rsidRPr="00143138">
        <w:rPr>
          <w:rFonts w:ascii="Times New Roman" w:hAnsi="Times New Roman"/>
          <w:lang w:eastAsia="en-US"/>
        </w:rPr>
        <w:t>PC:</w:t>
      </w:r>
    </w:p>
    <w:p w14:paraId="46E097B8" w14:textId="77777777" w:rsidR="00A05C2E" w:rsidRPr="00143138" w:rsidRDefault="00A05C2E" w:rsidP="00A05C2E">
      <w:pPr>
        <w:tabs>
          <w:tab w:val="left" w:pos="567"/>
        </w:tabs>
        <w:spacing w:after="0" w:line="240" w:lineRule="auto"/>
        <w:ind w:right="55"/>
        <w:rPr>
          <w:rFonts w:ascii="Times New Roman" w:hAnsi="Times New Roman"/>
          <w:lang w:eastAsia="en-US"/>
        </w:rPr>
      </w:pPr>
      <w:r w:rsidRPr="00143138">
        <w:rPr>
          <w:rFonts w:ascii="Times New Roman" w:hAnsi="Times New Roman"/>
          <w:lang w:eastAsia="en-US"/>
        </w:rPr>
        <w:t>SN:</w:t>
      </w:r>
    </w:p>
    <w:p w14:paraId="3129382D" w14:textId="77777777" w:rsidR="00A05C2E" w:rsidRPr="00143138" w:rsidRDefault="00A05C2E" w:rsidP="00A05C2E">
      <w:pPr>
        <w:tabs>
          <w:tab w:val="left" w:pos="567"/>
        </w:tabs>
        <w:spacing w:after="0" w:line="240" w:lineRule="auto"/>
        <w:ind w:right="55"/>
        <w:rPr>
          <w:rFonts w:ascii="Times New Roman" w:hAnsi="Times New Roman"/>
          <w:lang w:eastAsia="en-US"/>
        </w:rPr>
      </w:pPr>
      <w:r w:rsidRPr="00143138">
        <w:rPr>
          <w:rFonts w:ascii="Times New Roman" w:hAnsi="Times New Roman"/>
          <w:lang w:eastAsia="en-US"/>
        </w:rPr>
        <w:t>NN:</w:t>
      </w:r>
    </w:p>
    <w:p w14:paraId="155CD105" w14:textId="77777777" w:rsidR="00A05C2E" w:rsidRDefault="00A05C2E" w:rsidP="00A05C2E">
      <w:pPr>
        <w:shd w:val="clear" w:color="auto" w:fill="FFFFFF"/>
        <w:spacing w:after="0" w:line="240" w:lineRule="auto"/>
        <w:ind w:right="55"/>
        <w:rPr>
          <w:rFonts w:ascii="Times New Roman" w:hAnsi="Times New Roman"/>
          <w:noProof/>
          <w:lang w:eastAsia="en-US"/>
        </w:rPr>
      </w:pPr>
    </w:p>
    <w:p w14:paraId="24CB68E9" w14:textId="77777777" w:rsidR="00A05C2E" w:rsidRDefault="00A05C2E" w:rsidP="00A05C2E">
      <w:pPr>
        <w:spacing w:after="0" w:line="240" w:lineRule="auto"/>
        <w:rPr>
          <w:rFonts w:ascii="Times New Roman" w:hAnsi="Times New Roman"/>
          <w:noProof/>
          <w:lang w:eastAsia="en-US"/>
        </w:rPr>
      </w:pPr>
      <w:r>
        <w:rPr>
          <w:rFonts w:ascii="Times New Roman" w:hAnsi="Times New Roman"/>
          <w:noProof/>
          <w:lang w:eastAsia="en-US"/>
        </w:rPr>
        <w:br w:type="page"/>
      </w:r>
    </w:p>
    <w:p w14:paraId="2A84800C" w14:textId="77777777" w:rsidR="00A05C2E" w:rsidRPr="00143138" w:rsidRDefault="00A05C2E" w:rsidP="00A05C2E">
      <w:pPr>
        <w:shd w:val="clear" w:color="auto" w:fill="FFFFFF"/>
        <w:spacing w:after="0" w:line="240" w:lineRule="auto"/>
        <w:ind w:right="55"/>
        <w:rPr>
          <w:rFonts w:ascii="Times New Roman" w:hAnsi="Times New Roman"/>
          <w:noProof/>
          <w:lang w:eastAsia="en-US"/>
        </w:rPr>
      </w:pPr>
    </w:p>
    <w:p w14:paraId="739A668F" w14:textId="77777777" w:rsidR="00A05C2E" w:rsidRPr="00143138" w:rsidRDefault="00A05C2E" w:rsidP="00B345F2">
      <w:pPr>
        <w:shd w:val="clear" w:color="auto" w:fill="FFFFFF"/>
        <w:spacing w:after="0" w:line="240" w:lineRule="auto"/>
        <w:ind w:right="55"/>
        <w:rPr>
          <w:rFonts w:ascii="Times New Roman" w:hAnsi="Times New Roman"/>
          <w:noProof/>
          <w:lang w:eastAsia="en-US"/>
        </w:rPr>
      </w:pPr>
    </w:p>
    <w:p w14:paraId="4AFB8E09"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
          <w:noProof/>
          <w:lang w:eastAsia="en-US"/>
        </w:rPr>
      </w:pPr>
      <w:r w:rsidRPr="00143138">
        <w:rPr>
          <w:rFonts w:ascii="Times New Roman" w:hAnsi="Times New Roman"/>
          <w:b/>
          <w:noProof/>
          <w:lang w:eastAsia="en-US"/>
        </w:rPr>
        <w:t xml:space="preserve">PARTICULARS TO APPEAR ON THE IMMEDIATE PACKAGING </w:t>
      </w:r>
    </w:p>
    <w:p w14:paraId="2F84C524"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Cs/>
          <w:noProof/>
          <w:lang w:eastAsia="en-US"/>
        </w:rPr>
      </w:pPr>
    </w:p>
    <w:p w14:paraId="138BAFB3" w14:textId="77777777" w:rsidR="00A15B35" w:rsidRPr="00143138" w:rsidRDefault="00710C68" w:rsidP="00B345F2">
      <w:pPr>
        <w:pBdr>
          <w:top w:val="single" w:sz="4" w:space="1" w:color="auto"/>
          <w:left w:val="single" w:sz="4" w:space="4" w:color="auto"/>
          <w:bottom w:val="single" w:sz="4" w:space="1" w:color="auto"/>
          <w:right w:val="single" w:sz="4" w:space="4" w:color="auto"/>
        </w:pBdr>
        <w:spacing w:after="0" w:line="240" w:lineRule="auto"/>
        <w:ind w:right="55"/>
        <w:rPr>
          <w:rFonts w:ascii="Times New Roman" w:hAnsi="Times New Roman"/>
          <w:bCs/>
        </w:rPr>
      </w:pPr>
      <w:r w:rsidRPr="00143138">
        <w:rPr>
          <w:rFonts w:ascii="Times New Roman" w:hAnsi="Times New Roman"/>
          <w:b/>
        </w:rPr>
        <w:t xml:space="preserve">BOTTLE </w:t>
      </w:r>
      <w:r w:rsidR="00A15B35" w:rsidRPr="00143138">
        <w:rPr>
          <w:rFonts w:ascii="Times New Roman" w:hAnsi="Times New Roman"/>
          <w:b/>
        </w:rPr>
        <w:t>LABEL</w:t>
      </w:r>
    </w:p>
    <w:p w14:paraId="70E033A7" w14:textId="77777777" w:rsidR="00A15B35" w:rsidRPr="00143138" w:rsidRDefault="00A15B35" w:rsidP="00B345F2">
      <w:pPr>
        <w:tabs>
          <w:tab w:val="left" w:pos="567"/>
        </w:tabs>
        <w:spacing w:after="0" w:line="240" w:lineRule="auto"/>
        <w:ind w:right="55"/>
        <w:rPr>
          <w:rFonts w:ascii="Times New Roman" w:hAnsi="Times New Roman"/>
          <w:lang w:eastAsia="en-US"/>
        </w:rPr>
      </w:pPr>
    </w:p>
    <w:p w14:paraId="642A6E66"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4ADA2C13"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lang w:eastAsia="en-US"/>
        </w:rPr>
      </w:pPr>
      <w:r w:rsidRPr="00143138">
        <w:rPr>
          <w:rFonts w:ascii="Times New Roman" w:hAnsi="Times New Roman"/>
          <w:b/>
          <w:lang w:eastAsia="en-US"/>
        </w:rPr>
        <w:t>1.</w:t>
      </w:r>
      <w:r w:rsidRPr="00143138">
        <w:rPr>
          <w:rFonts w:ascii="Times New Roman" w:hAnsi="Times New Roman"/>
          <w:b/>
          <w:lang w:eastAsia="en-US"/>
        </w:rPr>
        <w:tab/>
        <w:t>NAME OF THE MEDICINAL PRODUCT</w:t>
      </w:r>
    </w:p>
    <w:p w14:paraId="2ED9B9C2"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71B80DAF" w14:textId="77777777" w:rsidR="00A15B35" w:rsidRPr="00143138" w:rsidRDefault="00A15B35" w:rsidP="00B345F2">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 xml:space="preserve">Febuxostat Mylan 120 mg film-coated tablets </w:t>
      </w:r>
    </w:p>
    <w:p w14:paraId="3CF1D3FB" w14:textId="77777777" w:rsidR="00A15B35" w:rsidRPr="00143138" w:rsidRDefault="00A15B35" w:rsidP="00B345F2">
      <w:pPr>
        <w:tabs>
          <w:tab w:val="left" w:pos="567"/>
        </w:tabs>
        <w:spacing w:after="0" w:line="240" w:lineRule="auto"/>
        <w:ind w:right="55"/>
        <w:rPr>
          <w:rFonts w:ascii="Times New Roman" w:hAnsi="Times New Roman"/>
          <w:b/>
          <w:lang w:eastAsia="en-US"/>
        </w:rPr>
      </w:pPr>
      <w:r w:rsidRPr="00143138">
        <w:rPr>
          <w:rFonts w:ascii="Times New Roman" w:hAnsi="Times New Roman"/>
          <w:noProof/>
          <w:lang w:eastAsia="en-US"/>
        </w:rPr>
        <w:t>febuxostat</w:t>
      </w:r>
      <w:r w:rsidRPr="00143138">
        <w:rPr>
          <w:rFonts w:ascii="Times New Roman" w:hAnsi="Times New Roman"/>
          <w:b/>
          <w:lang w:eastAsia="en-US"/>
        </w:rPr>
        <w:t xml:space="preserve"> </w:t>
      </w:r>
    </w:p>
    <w:p w14:paraId="245E231F"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4A76150F"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2F12AE27"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2.</w:t>
      </w:r>
      <w:r w:rsidRPr="00143138">
        <w:rPr>
          <w:rFonts w:ascii="Times New Roman" w:hAnsi="Times New Roman"/>
          <w:b/>
          <w:noProof/>
          <w:lang w:eastAsia="en-US"/>
        </w:rPr>
        <w:tab/>
        <w:t>STATEMENT OF ACTIVE SUBSTANCE</w:t>
      </w:r>
    </w:p>
    <w:p w14:paraId="7AAFCF81"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45B870B0" w14:textId="77777777" w:rsidR="00A15B35" w:rsidRPr="00143138" w:rsidRDefault="00A15B35" w:rsidP="00B345F2">
      <w:pPr>
        <w:tabs>
          <w:tab w:val="left" w:pos="567"/>
        </w:tabs>
        <w:spacing w:after="0" w:line="240" w:lineRule="auto"/>
        <w:ind w:right="55"/>
        <w:rPr>
          <w:rFonts w:ascii="Times New Roman" w:eastAsia="Meiryo" w:hAnsi="Times New Roman"/>
        </w:rPr>
      </w:pPr>
      <w:r w:rsidRPr="00143138">
        <w:rPr>
          <w:rFonts w:ascii="Times New Roman" w:eastAsia="Meiryo" w:hAnsi="Times New Roman"/>
        </w:rPr>
        <w:t>Each tablet contains 120 mg febuxostat.</w:t>
      </w:r>
    </w:p>
    <w:p w14:paraId="4FC7EE46"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440CC135"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385CD68F"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3.</w:t>
      </w:r>
      <w:r w:rsidRPr="00143138">
        <w:rPr>
          <w:rFonts w:ascii="Times New Roman" w:hAnsi="Times New Roman"/>
          <w:b/>
          <w:noProof/>
          <w:lang w:eastAsia="en-US"/>
        </w:rPr>
        <w:tab/>
        <w:t>LIST OF EXCIPIENTS</w:t>
      </w:r>
    </w:p>
    <w:p w14:paraId="5CA010A7" w14:textId="77777777" w:rsidR="00A15B35" w:rsidRPr="00143138" w:rsidRDefault="00A15B35" w:rsidP="00B345F2">
      <w:pPr>
        <w:widowControl w:val="0"/>
        <w:autoSpaceDE w:val="0"/>
        <w:autoSpaceDN w:val="0"/>
        <w:adjustRightInd w:val="0"/>
        <w:spacing w:after="0" w:line="240" w:lineRule="auto"/>
        <w:ind w:right="55"/>
        <w:rPr>
          <w:rFonts w:ascii="Times New Roman" w:hAnsi="Times New Roman"/>
          <w:noProof/>
          <w:lang w:eastAsia="en-US"/>
        </w:rPr>
      </w:pPr>
    </w:p>
    <w:p w14:paraId="03ABB54E" w14:textId="5F08D4AC" w:rsidR="00A15B35" w:rsidRPr="00143138" w:rsidRDefault="00A15B35"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Also contains lactose.</w:t>
      </w:r>
    </w:p>
    <w:p w14:paraId="6D57349E" w14:textId="77777777" w:rsidR="00A15B35" w:rsidRPr="00143138" w:rsidRDefault="00A15B35" w:rsidP="00B345F2">
      <w:pPr>
        <w:tabs>
          <w:tab w:val="left" w:pos="567"/>
        </w:tabs>
        <w:spacing w:after="0" w:line="240" w:lineRule="auto"/>
        <w:ind w:right="55"/>
        <w:rPr>
          <w:rFonts w:ascii="Times New Roman" w:eastAsia="Meiryo" w:hAnsi="Times New Roman"/>
        </w:rPr>
      </w:pPr>
      <w:r w:rsidRPr="00143138">
        <w:rPr>
          <w:rFonts w:ascii="Times New Roman" w:eastAsia="Meiryo" w:hAnsi="Times New Roman"/>
        </w:rPr>
        <w:t>See the package leaflet for further information.</w:t>
      </w:r>
    </w:p>
    <w:p w14:paraId="458A95F2" w14:textId="77777777" w:rsidR="00A15B35" w:rsidRPr="00143138" w:rsidRDefault="00A15B35" w:rsidP="00B345F2">
      <w:pPr>
        <w:tabs>
          <w:tab w:val="left" w:pos="567"/>
        </w:tabs>
        <w:spacing w:after="0" w:line="240" w:lineRule="auto"/>
        <w:ind w:right="55"/>
        <w:rPr>
          <w:rFonts w:ascii="Times New Roman" w:eastAsia="Meiryo" w:hAnsi="Times New Roman"/>
        </w:rPr>
      </w:pPr>
    </w:p>
    <w:p w14:paraId="70A74B30"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5CFC6E51"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4.</w:t>
      </w:r>
      <w:r w:rsidRPr="00143138">
        <w:rPr>
          <w:rFonts w:ascii="Times New Roman" w:hAnsi="Times New Roman"/>
          <w:b/>
          <w:noProof/>
          <w:lang w:eastAsia="en-US"/>
        </w:rPr>
        <w:tab/>
        <w:t>PHARMACEUTICAL FORM AND CONTENTS</w:t>
      </w:r>
    </w:p>
    <w:p w14:paraId="5B20F942"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1B073F08" w14:textId="77777777" w:rsidR="00A15B35" w:rsidRPr="00143138" w:rsidRDefault="00A15B35" w:rsidP="00B345F2">
      <w:pPr>
        <w:spacing w:after="0" w:line="240" w:lineRule="auto"/>
        <w:ind w:right="55"/>
        <w:rPr>
          <w:rFonts w:ascii="Times New Roman" w:hAnsi="Times New Roman"/>
          <w:noProof/>
          <w:shd w:val="clear" w:color="auto" w:fill="CCCCCC"/>
          <w:lang w:eastAsia="en-US"/>
        </w:rPr>
      </w:pPr>
      <w:r w:rsidRPr="00143138">
        <w:rPr>
          <w:rFonts w:ascii="Times New Roman" w:hAnsi="Times New Roman"/>
          <w:noProof/>
          <w:shd w:val="clear" w:color="auto" w:fill="CCCCCC"/>
          <w:lang w:eastAsia="en-US"/>
        </w:rPr>
        <w:t>Film-coated tablets</w:t>
      </w:r>
    </w:p>
    <w:p w14:paraId="0009D886" w14:textId="77777777" w:rsidR="00A15B35" w:rsidRPr="00143138" w:rsidRDefault="00A15B35" w:rsidP="00B345F2">
      <w:pPr>
        <w:tabs>
          <w:tab w:val="left" w:pos="567"/>
        </w:tabs>
        <w:spacing w:after="0" w:line="240" w:lineRule="auto"/>
        <w:ind w:right="55"/>
        <w:rPr>
          <w:rFonts w:ascii="Times New Roman" w:eastAsia="Meiryo" w:hAnsi="Times New Roman"/>
        </w:rPr>
      </w:pPr>
    </w:p>
    <w:p w14:paraId="14C42C27" w14:textId="3E8DE046" w:rsidR="00A15B35" w:rsidRPr="00143138" w:rsidRDefault="00A15B35" w:rsidP="00B345F2">
      <w:pPr>
        <w:tabs>
          <w:tab w:val="left" w:pos="567"/>
        </w:tabs>
        <w:spacing w:after="0" w:line="240" w:lineRule="auto"/>
        <w:ind w:right="55"/>
        <w:rPr>
          <w:rFonts w:ascii="Times New Roman" w:eastAsia="Meiryo" w:hAnsi="Times New Roman"/>
        </w:rPr>
      </w:pPr>
      <w:r w:rsidRPr="00143138">
        <w:rPr>
          <w:rFonts w:ascii="Times New Roman" w:eastAsia="Meiryo" w:hAnsi="Times New Roman"/>
        </w:rPr>
        <w:t xml:space="preserve">28 </w:t>
      </w:r>
      <w:r w:rsidR="00581794">
        <w:rPr>
          <w:rFonts w:ascii="Times New Roman" w:eastAsia="Meiryo" w:hAnsi="Times New Roman"/>
        </w:rPr>
        <w:t>f</w:t>
      </w:r>
      <w:r w:rsidRPr="00143138">
        <w:rPr>
          <w:rFonts w:ascii="Times New Roman" w:eastAsia="Meiryo" w:hAnsi="Times New Roman"/>
        </w:rPr>
        <w:t xml:space="preserve">ilm-coated tablets </w:t>
      </w:r>
    </w:p>
    <w:p w14:paraId="44DE92BC" w14:textId="63E1B385" w:rsidR="00A15B35" w:rsidRPr="00143138" w:rsidRDefault="00A15B35" w:rsidP="00B345F2">
      <w:pPr>
        <w:tabs>
          <w:tab w:val="left" w:pos="567"/>
        </w:tabs>
        <w:spacing w:after="0" w:line="240" w:lineRule="auto"/>
        <w:ind w:right="55"/>
        <w:rPr>
          <w:rFonts w:ascii="Times New Roman" w:hAnsi="Times New Roman"/>
          <w:noProof/>
          <w:shd w:val="clear" w:color="auto" w:fill="CCCCCC"/>
          <w:lang w:eastAsia="en-US"/>
        </w:rPr>
      </w:pPr>
      <w:r w:rsidRPr="00143138">
        <w:rPr>
          <w:rFonts w:ascii="Times New Roman" w:hAnsi="Times New Roman"/>
          <w:noProof/>
          <w:shd w:val="clear" w:color="auto" w:fill="CCCCCC"/>
          <w:lang w:eastAsia="en-US"/>
        </w:rPr>
        <w:t xml:space="preserve">84 </w:t>
      </w:r>
      <w:r w:rsidR="00581794">
        <w:rPr>
          <w:rFonts w:ascii="Times New Roman" w:hAnsi="Times New Roman"/>
          <w:noProof/>
          <w:shd w:val="clear" w:color="auto" w:fill="CCCCCC"/>
          <w:lang w:eastAsia="en-US"/>
        </w:rPr>
        <w:t>f</w:t>
      </w:r>
      <w:r w:rsidRPr="00143138">
        <w:rPr>
          <w:rFonts w:ascii="Times New Roman" w:hAnsi="Times New Roman"/>
          <w:noProof/>
          <w:shd w:val="clear" w:color="auto" w:fill="CCCCCC"/>
          <w:lang w:eastAsia="en-US"/>
        </w:rPr>
        <w:t>ilm-coated tablets</w:t>
      </w:r>
    </w:p>
    <w:p w14:paraId="29B01121" w14:textId="77777777" w:rsidR="00A15B35" w:rsidRPr="00143138" w:rsidRDefault="00A15B35" w:rsidP="00B345F2">
      <w:pPr>
        <w:tabs>
          <w:tab w:val="left" w:pos="567"/>
        </w:tabs>
        <w:spacing w:after="0" w:line="240" w:lineRule="auto"/>
        <w:ind w:right="55"/>
        <w:rPr>
          <w:rFonts w:ascii="Times New Roman" w:eastAsia="Meiryo" w:hAnsi="Times New Roman"/>
        </w:rPr>
      </w:pPr>
    </w:p>
    <w:p w14:paraId="628DF6A7" w14:textId="77777777" w:rsidR="00A15B35" w:rsidRPr="00143138" w:rsidRDefault="00A15B35" w:rsidP="00B345F2">
      <w:pPr>
        <w:spacing w:after="0" w:line="240" w:lineRule="auto"/>
        <w:ind w:right="55"/>
        <w:rPr>
          <w:rFonts w:ascii="Times New Roman" w:hAnsi="Times New Roman"/>
          <w:noProof/>
          <w:lang w:eastAsia="en-US"/>
        </w:rPr>
      </w:pPr>
    </w:p>
    <w:p w14:paraId="7B3C526F"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5.</w:t>
      </w:r>
      <w:r w:rsidRPr="00143138">
        <w:rPr>
          <w:rFonts w:ascii="Times New Roman" w:hAnsi="Times New Roman"/>
          <w:b/>
          <w:noProof/>
          <w:lang w:eastAsia="en-US"/>
        </w:rPr>
        <w:tab/>
        <w:t>METHOD AND ROUTE(S) OF ADMINISTRATION</w:t>
      </w:r>
    </w:p>
    <w:p w14:paraId="5433707F"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546FA1DC" w14:textId="77777777" w:rsidR="00A15B35" w:rsidRPr="00143138" w:rsidRDefault="00A15B35" w:rsidP="00B345F2">
      <w:pPr>
        <w:tabs>
          <w:tab w:val="left" w:pos="567"/>
        </w:tabs>
        <w:spacing w:after="0" w:line="240" w:lineRule="auto"/>
        <w:ind w:right="55"/>
        <w:rPr>
          <w:rFonts w:ascii="Times New Roman" w:eastAsia="Meiryo" w:hAnsi="Times New Roman"/>
        </w:rPr>
      </w:pPr>
      <w:r w:rsidRPr="00143138">
        <w:rPr>
          <w:rFonts w:ascii="Times New Roman" w:eastAsia="Meiryo" w:hAnsi="Times New Roman"/>
        </w:rPr>
        <w:t>For oral use.</w:t>
      </w:r>
    </w:p>
    <w:p w14:paraId="59A15A13" w14:textId="77777777" w:rsidR="00A15B35" w:rsidRPr="00143138" w:rsidRDefault="00A15B35" w:rsidP="00B345F2">
      <w:pPr>
        <w:tabs>
          <w:tab w:val="left" w:pos="567"/>
        </w:tabs>
        <w:spacing w:after="0" w:line="240" w:lineRule="auto"/>
        <w:ind w:right="55"/>
        <w:rPr>
          <w:rFonts w:ascii="Times New Roman" w:eastAsia="Meiryo" w:hAnsi="Times New Roman"/>
        </w:rPr>
      </w:pPr>
      <w:r w:rsidRPr="00143138">
        <w:rPr>
          <w:rFonts w:ascii="Times New Roman" w:eastAsia="Meiryo" w:hAnsi="Times New Roman"/>
        </w:rPr>
        <w:t>Read the package leaflet before use.</w:t>
      </w:r>
    </w:p>
    <w:p w14:paraId="1E096CFC"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6AA6D078"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1C986C07"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6.</w:t>
      </w:r>
      <w:r w:rsidRPr="00143138">
        <w:rPr>
          <w:rFonts w:ascii="Times New Roman" w:hAnsi="Times New Roman"/>
          <w:b/>
          <w:noProof/>
          <w:lang w:eastAsia="en-US"/>
        </w:rPr>
        <w:tab/>
        <w:t>SPECIAL WARNING THAT THE MEDICINAL PRODUCT MUST BE STORED OUT OF THE SIGHT AND REACH OF CHILDREN</w:t>
      </w:r>
    </w:p>
    <w:p w14:paraId="1E75199E"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0D648A68" w14:textId="77777777" w:rsidR="00A15B35" w:rsidRPr="00143138" w:rsidRDefault="00A15B35" w:rsidP="00B345F2">
      <w:pP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noProof/>
          <w:lang w:eastAsia="en-US"/>
        </w:rPr>
        <w:t>Keep out of the sight and reach of children.</w:t>
      </w:r>
    </w:p>
    <w:p w14:paraId="651E809C"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5E38CFCA"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44886088"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7.</w:t>
      </w:r>
      <w:r w:rsidRPr="00143138">
        <w:rPr>
          <w:rFonts w:ascii="Times New Roman" w:hAnsi="Times New Roman"/>
          <w:b/>
          <w:noProof/>
          <w:lang w:eastAsia="en-US"/>
        </w:rPr>
        <w:tab/>
        <w:t>OTHER SPECIAL WARNING(S), IF NECESSARY</w:t>
      </w:r>
    </w:p>
    <w:p w14:paraId="3EEC2DAE"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05A131C0" w14:textId="77777777" w:rsidR="00A15B35" w:rsidRPr="00143138" w:rsidRDefault="00A15B35" w:rsidP="00B345F2">
      <w:pPr>
        <w:tabs>
          <w:tab w:val="left" w:pos="567"/>
          <w:tab w:val="left" w:pos="749"/>
        </w:tabs>
        <w:spacing w:after="0" w:line="240" w:lineRule="auto"/>
        <w:ind w:right="55"/>
        <w:rPr>
          <w:rFonts w:ascii="Times New Roman" w:hAnsi="Times New Roman"/>
          <w:lang w:eastAsia="en-US"/>
        </w:rPr>
      </w:pPr>
    </w:p>
    <w:p w14:paraId="13FE3572" w14:textId="77777777" w:rsidR="00A15B35" w:rsidRPr="00143138" w:rsidRDefault="00A15B35" w:rsidP="00B345F2">
      <w:pPr>
        <w:tabs>
          <w:tab w:val="left" w:pos="567"/>
          <w:tab w:val="left" w:pos="749"/>
        </w:tabs>
        <w:spacing w:after="0" w:line="240" w:lineRule="auto"/>
        <w:ind w:right="55"/>
        <w:rPr>
          <w:rFonts w:ascii="Times New Roman" w:hAnsi="Times New Roman"/>
          <w:lang w:eastAsia="en-US"/>
        </w:rPr>
      </w:pPr>
    </w:p>
    <w:p w14:paraId="1A550DB7"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lang w:eastAsia="en-US"/>
        </w:rPr>
      </w:pPr>
      <w:r w:rsidRPr="00143138">
        <w:rPr>
          <w:rFonts w:ascii="Times New Roman" w:hAnsi="Times New Roman"/>
          <w:b/>
          <w:lang w:eastAsia="en-US"/>
        </w:rPr>
        <w:t>8.</w:t>
      </w:r>
      <w:r w:rsidRPr="00143138">
        <w:rPr>
          <w:rFonts w:ascii="Times New Roman" w:hAnsi="Times New Roman"/>
          <w:b/>
          <w:lang w:eastAsia="en-US"/>
        </w:rPr>
        <w:tab/>
        <w:t>EXPIRY DATE</w:t>
      </w:r>
    </w:p>
    <w:p w14:paraId="4BFBDAE7" w14:textId="77777777" w:rsidR="00A15B35" w:rsidRPr="00143138" w:rsidRDefault="00A15B35" w:rsidP="00B345F2">
      <w:pPr>
        <w:tabs>
          <w:tab w:val="left" w:pos="567"/>
        </w:tabs>
        <w:spacing w:after="0" w:line="240" w:lineRule="auto"/>
        <w:ind w:right="55"/>
        <w:rPr>
          <w:rFonts w:ascii="Times New Roman" w:hAnsi="Times New Roman"/>
          <w:lang w:eastAsia="en-US"/>
        </w:rPr>
      </w:pPr>
    </w:p>
    <w:p w14:paraId="1809BD51" w14:textId="77777777" w:rsidR="00A15B35" w:rsidRPr="00143138" w:rsidRDefault="00A15B35" w:rsidP="00B345F2">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EXP</w:t>
      </w:r>
    </w:p>
    <w:p w14:paraId="48B08765" w14:textId="77777777" w:rsidR="00A15B35" w:rsidRPr="00143138" w:rsidRDefault="00710C68" w:rsidP="00B345F2">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After first opening use within 180 days</w:t>
      </w:r>
    </w:p>
    <w:p w14:paraId="374705A8" w14:textId="77777777" w:rsidR="00710C68" w:rsidRPr="00143138" w:rsidRDefault="00710C68" w:rsidP="00B345F2">
      <w:pPr>
        <w:tabs>
          <w:tab w:val="left" w:pos="567"/>
        </w:tabs>
        <w:spacing w:after="0" w:line="240" w:lineRule="auto"/>
        <w:ind w:right="55"/>
        <w:rPr>
          <w:rFonts w:ascii="Times New Roman" w:hAnsi="Times New Roman"/>
          <w:noProof/>
          <w:lang w:eastAsia="en-US"/>
        </w:rPr>
      </w:pPr>
    </w:p>
    <w:p w14:paraId="3AB0E150" w14:textId="77777777" w:rsidR="00B345F2" w:rsidRPr="00143138" w:rsidRDefault="00B345F2" w:rsidP="00B345F2">
      <w:pPr>
        <w:tabs>
          <w:tab w:val="left" w:pos="567"/>
        </w:tabs>
        <w:spacing w:after="0" w:line="240" w:lineRule="auto"/>
        <w:ind w:right="55"/>
        <w:rPr>
          <w:rFonts w:ascii="Times New Roman" w:hAnsi="Times New Roman"/>
          <w:noProof/>
          <w:lang w:eastAsia="en-US"/>
        </w:rPr>
      </w:pPr>
    </w:p>
    <w:p w14:paraId="2EC08764" w14:textId="77777777" w:rsidR="00A15B35" w:rsidRPr="00143138" w:rsidRDefault="00A15B35" w:rsidP="00B345F2">
      <w:pPr>
        <w:keepNext/>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9.</w:t>
      </w:r>
      <w:r w:rsidRPr="00143138">
        <w:rPr>
          <w:rFonts w:ascii="Times New Roman" w:hAnsi="Times New Roman"/>
          <w:b/>
          <w:noProof/>
          <w:lang w:eastAsia="en-US"/>
        </w:rPr>
        <w:tab/>
        <w:t>SPECIAL STORAGE CONDITIONS</w:t>
      </w:r>
    </w:p>
    <w:p w14:paraId="2B16CC30"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24A42482"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48194540" w14:textId="77777777" w:rsidR="00B345F2" w:rsidRPr="00143138" w:rsidRDefault="00B345F2" w:rsidP="00B345F2">
      <w:pPr>
        <w:tabs>
          <w:tab w:val="left" w:pos="567"/>
        </w:tabs>
        <w:spacing w:after="0" w:line="240" w:lineRule="auto"/>
        <w:ind w:right="55"/>
        <w:rPr>
          <w:rFonts w:ascii="Times New Roman" w:hAnsi="Times New Roman"/>
          <w:noProof/>
          <w:lang w:eastAsia="en-US"/>
        </w:rPr>
      </w:pPr>
    </w:p>
    <w:p w14:paraId="0C8280AB"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10.</w:t>
      </w:r>
      <w:r w:rsidRPr="00143138">
        <w:rPr>
          <w:rFonts w:ascii="Times New Roman" w:hAnsi="Times New Roman"/>
          <w:b/>
          <w:noProof/>
          <w:lang w:eastAsia="en-US"/>
        </w:rPr>
        <w:tab/>
        <w:t>SPECIAL PRECAUTIONS FOR DISPOSAL OF UNUSED MEDICINAL PRODUCTS OR WASTE MATERIALS DERIVED FROM SUCH MEDICINAL PRODUCTS, IF APPROPRIATE</w:t>
      </w:r>
    </w:p>
    <w:p w14:paraId="058EE07D"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5546D002"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18A6CA33"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51A7C877"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11.</w:t>
      </w:r>
      <w:r w:rsidRPr="00143138">
        <w:rPr>
          <w:rFonts w:ascii="Times New Roman" w:hAnsi="Times New Roman"/>
          <w:b/>
          <w:noProof/>
          <w:lang w:eastAsia="en-US"/>
        </w:rPr>
        <w:tab/>
        <w:t>NAME AND ADDRESS OF THE MARKETING AUTHORISATION HOLDER</w:t>
      </w:r>
    </w:p>
    <w:p w14:paraId="2CC25114"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35AD298F" w14:textId="77777777" w:rsidR="00A15B35" w:rsidRPr="00143138" w:rsidRDefault="00A15B35" w:rsidP="00B345F2">
      <w:pPr>
        <w:spacing w:after="0" w:line="240" w:lineRule="auto"/>
        <w:ind w:right="55"/>
        <w:rPr>
          <w:rFonts w:ascii="Times New Roman" w:hAnsi="Times New Roman"/>
          <w:lang w:val="de-AT"/>
        </w:rPr>
      </w:pPr>
      <w:r w:rsidRPr="00143138">
        <w:rPr>
          <w:rFonts w:ascii="Times New Roman" w:hAnsi="Times New Roman"/>
          <w:lang w:val="de-AT"/>
        </w:rPr>
        <w:t>Mylan S.A.S.</w:t>
      </w:r>
    </w:p>
    <w:p w14:paraId="4F201CC1" w14:textId="77777777" w:rsidR="00A15B35" w:rsidRPr="00143138" w:rsidRDefault="00A15B35" w:rsidP="00B345F2">
      <w:pPr>
        <w:spacing w:after="0" w:line="240" w:lineRule="auto"/>
        <w:ind w:right="55"/>
        <w:rPr>
          <w:rFonts w:ascii="Times New Roman" w:hAnsi="Times New Roman"/>
          <w:lang w:val="de-AT"/>
        </w:rPr>
      </w:pPr>
      <w:r w:rsidRPr="00143138">
        <w:rPr>
          <w:rFonts w:ascii="Times New Roman" w:hAnsi="Times New Roman"/>
          <w:lang w:val="de-AT"/>
        </w:rPr>
        <w:t>117 Allee des Parcs</w:t>
      </w:r>
    </w:p>
    <w:p w14:paraId="1DFBEEBC" w14:textId="77777777" w:rsidR="00A15B35" w:rsidRPr="00143138" w:rsidRDefault="00A15B35" w:rsidP="00B345F2">
      <w:pPr>
        <w:spacing w:after="0" w:line="240" w:lineRule="auto"/>
        <w:ind w:right="55"/>
        <w:rPr>
          <w:rFonts w:ascii="Times New Roman" w:hAnsi="Times New Roman"/>
        </w:rPr>
      </w:pPr>
      <w:r w:rsidRPr="00143138">
        <w:rPr>
          <w:rFonts w:ascii="Times New Roman" w:hAnsi="Times New Roman"/>
        </w:rPr>
        <w:t>69 800 Saint Priest</w:t>
      </w:r>
    </w:p>
    <w:p w14:paraId="650254DF" w14:textId="77777777" w:rsidR="00A15B35" w:rsidRPr="00143138" w:rsidRDefault="00A15B35" w:rsidP="00B345F2">
      <w:pPr>
        <w:spacing w:after="0" w:line="240" w:lineRule="auto"/>
        <w:ind w:right="55"/>
        <w:rPr>
          <w:rFonts w:ascii="Times New Roman" w:hAnsi="Times New Roman"/>
        </w:rPr>
      </w:pPr>
      <w:r w:rsidRPr="00143138">
        <w:rPr>
          <w:rFonts w:ascii="Times New Roman" w:hAnsi="Times New Roman"/>
        </w:rPr>
        <w:t>France</w:t>
      </w:r>
    </w:p>
    <w:p w14:paraId="257EE028"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0F6A1CA6"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74D9D608"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12.</w:t>
      </w:r>
      <w:r w:rsidRPr="00143138">
        <w:rPr>
          <w:rFonts w:ascii="Times New Roman" w:hAnsi="Times New Roman"/>
          <w:b/>
          <w:noProof/>
          <w:lang w:eastAsia="en-US"/>
        </w:rPr>
        <w:tab/>
        <w:t xml:space="preserve">MARKETING AUTHORISATION NUMBER(S) </w:t>
      </w:r>
    </w:p>
    <w:p w14:paraId="63F4E6EB"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239C9D9C" w14:textId="77777777" w:rsidR="0041589A" w:rsidRDefault="0041589A" w:rsidP="00B345F2">
      <w:pPr>
        <w:tabs>
          <w:tab w:val="left" w:pos="567"/>
        </w:tabs>
        <w:spacing w:after="0" w:line="240" w:lineRule="auto"/>
        <w:ind w:right="55"/>
        <w:rPr>
          <w:rFonts w:ascii="Times New Roman" w:hAnsi="Times New Roman"/>
          <w:noProof/>
          <w:lang w:eastAsia="en-US"/>
        </w:rPr>
      </w:pPr>
      <w:r w:rsidRPr="0041589A">
        <w:rPr>
          <w:rFonts w:ascii="Times New Roman" w:hAnsi="Times New Roman"/>
          <w:noProof/>
          <w:lang w:eastAsia="en-US"/>
        </w:rPr>
        <w:t>EU/1/17/1194/015</w:t>
      </w:r>
    </w:p>
    <w:p w14:paraId="0DF76865" w14:textId="77777777" w:rsidR="0041589A" w:rsidRDefault="0041589A" w:rsidP="00B345F2">
      <w:pPr>
        <w:tabs>
          <w:tab w:val="left" w:pos="567"/>
        </w:tabs>
        <w:spacing w:after="0" w:line="240" w:lineRule="auto"/>
        <w:ind w:right="55"/>
        <w:rPr>
          <w:rFonts w:ascii="Times New Roman" w:hAnsi="Times New Roman"/>
          <w:noProof/>
          <w:lang w:eastAsia="en-US"/>
        </w:rPr>
      </w:pPr>
      <w:r w:rsidRPr="00A27F02">
        <w:rPr>
          <w:rFonts w:ascii="Times New Roman" w:hAnsi="Times New Roman"/>
          <w:noProof/>
          <w:highlight w:val="lightGray"/>
          <w:lang w:eastAsia="en-US"/>
        </w:rPr>
        <w:t>EU/1/17/1194/016</w:t>
      </w:r>
    </w:p>
    <w:p w14:paraId="01A6269A"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5E239F76"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17A95095"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13.</w:t>
      </w:r>
      <w:r w:rsidRPr="00143138">
        <w:rPr>
          <w:rFonts w:ascii="Times New Roman" w:hAnsi="Times New Roman"/>
          <w:b/>
          <w:noProof/>
          <w:lang w:eastAsia="en-US"/>
        </w:rPr>
        <w:tab/>
        <w:t>BATCH NUMBER</w:t>
      </w:r>
    </w:p>
    <w:p w14:paraId="5585137C" w14:textId="77777777" w:rsidR="00A15B35" w:rsidRPr="00143138" w:rsidRDefault="00A15B35" w:rsidP="00B345F2">
      <w:pPr>
        <w:tabs>
          <w:tab w:val="left" w:pos="567"/>
        </w:tabs>
        <w:spacing w:after="0" w:line="240" w:lineRule="auto"/>
        <w:ind w:right="55"/>
        <w:rPr>
          <w:rFonts w:ascii="Times New Roman" w:hAnsi="Times New Roman"/>
          <w:i/>
          <w:noProof/>
          <w:lang w:eastAsia="en-US"/>
        </w:rPr>
      </w:pPr>
    </w:p>
    <w:p w14:paraId="6D494E17" w14:textId="77777777" w:rsidR="00A15B35" w:rsidRPr="00143138" w:rsidRDefault="00A15B35" w:rsidP="00B345F2">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Lot</w:t>
      </w:r>
    </w:p>
    <w:p w14:paraId="3045C496"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7F938E9F" w14:textId="77777777" w:rsidR="00B345F2" w:rsidRPr="00143138" w:rsidRDefault="00B345F2" w:rsidP="00B345F2">
      <w:pPr>
        <w:tabs>
          <w:tab w:val="left" w:pos="567"/>
        </w:tabs>
        <w:spacing w:after="0" w:line="240" w:lineRule="auto"/>
        <w:ind w:right="55"/>
        <w:rPr>
          <w:rFonts w:ascii="Times New Roman" w:hAnsi="Times New Roman"/>
          <w:noProof/>
          <w:lang w:eastAsia="en-US"/>
        </w:rPr>
      </w:pPr>
    </w:p>
    <w:p w14:paraId="5AD36BB0" w14:textId="77777777" w:rsidR="00A15B35" w:rsidRPr="00143138" w:rsidRDefault="00A15B35"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14.</w:t>
      </w:r>
      <w:r w:rsidRPr="00143138">
        <w:rPr>
          <w:rFonts w:ascii="Times New Roman" w:hAnsi="Times New Roman"/>
          <w:b/>
          <w:noProof/>
          <w:lang w:eastAsia="en-US"/>
        </w:rPr>
        <w:tab/>
        <w:t>GENERAL CLASSIFICATION FOR SUPPLY</w:t>
      </w:r>
    </w:p>
    <w:p w14:paraId="7BD71793"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05B05E0A"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5A144E05"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5801EBFC" w14:textId="77777777" w:rsidR="00A15B35" w:rsidRPr="00143138" w:rsidRDefault="00A15B35" w:rsidP="00B345F2">
      <w:pPr>
        <w:pBdr>
          <w:top w:val="single" w:sz="4" w:space="2"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noProof/>
          <w:lang w:eastAsia="en-US"/>
        </w:rPr>
      </w:pPr>
      <w:r w:rsidRPr="00143138">
        <w:rPr>
          <w:rFonts w:ascii="Times New Roman" w:hAnsi="Times New Roman"/>
          <w:b/>
          <w:noProof/>
          <w:lang w:eastAsia="en-US"/>
        </w:rPr>
        <w:t>15.</w:t>
      </w:r>
      <w:r w:rsidRPr="00143138">
        <w:rPr>
          <w:rFonts w:ascii="Times New Roman" w:hAnsi="Times New Roman"/>
          <w:b/>
          <w:noProof/>
          <w:lang w:eastAsia="en-US"/>
        </w:rPr>
        <w:tab/>
        <w:t>INSTRUCTIONS ON USE</w:t>
      </w:r>
    </w:p>
    <w:p w14:paraId="5CC6F80A"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58267B23"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574ECFF2"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058C55C7" w14:textId="77777777" w:rsidR="00A15B35" w:rsidRPr="00143138" w:rsidRDefault="00A15B35" w:rsidP="00B345F2">
      <w:pPr>
        <w:pBdr>
          <w:top w:val="single" w:sz="4" w:space="1" w:color="auto"/>
          <w:left w:val="single" w:sz="4" w:space="4" w:color="auto"/>
          <w:bottom w:val="single" w:sz="4" w:space="0" w:color="auto"/>
          <w:right w:val="single" w:sz="4" w:space="4" w:color="auto"/>
        </w:pBdr>
        <w:tabs>
          <w:tab w:val="left" w:pos="567"/>
        </w:tabs>
        <w:spacing w:after="0" w:line="240" w:lineRule="auto"/>
        <w:ind w:right="55"/>
        <w:rPr>
          <w:rFonts w:ascii="Times New Roman" w:hAnsi="Times New Roman"/>
          <w:noProof/>
          <w:lang w:eastAsia="en-US"/>
        </w:rPr>
      </w:pPr>
      <w:r w:rsidRPr="00143138">
        <w:rPr>
          <w:rFonts w:ascii="Times New Roman" w:hAnsi="Times New Roman"/>
          <w:b/>
          <w:noProof/>
          <w:lang w:eastAsia="en-US"/>
        </w:rPr>
        <w:t>16.</w:t>
      </w:r>
      <w:r w:rsidRPr="00143138">
        <w:rPr>
          <w:rFonts w:ascii="Times New Roman" w:hAnsi="Times New Roman"/>
          <w:b/>
          <w:noProof/>
          <w:lang w:eastAsia="en-US"/>
        </w:rPr>
        <w:tab/>
        <w:t>INFORMATION IN BRAILLE</w:t>
      </w:r>
    </w:p>
    <w:p w14:paraId="73C3651E"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2A0B2816" w14:textId="77777777" w:rsidR="00A15B35" w:rsidRPr="00143138" w:rsidRDefault="00A15B35" w:rsidP="00B345F2">
      <w:pPr>
        <w:tabs>
          <w:tab w:val="left" w:pos="567"/>
        </w:tabs>
        <w:spacing w:after="0" w:line="240" w:lineRule="auto"/>
        <w:ind w:right="55"/>
        <w:rPr>
          <w:rFonts w:ascii="Times New Roman" w:hAnsi="Times New Roman"/>
          <w:noProof/>
          <w:lang w:eastAsia="en-US"/>
        </w:rPr>
      </w:pPr>
    </w:p>
    <w:p w14:paraId="090D94F5" w14:textId="77777777" w:rsidR="00122606" w:rsidRPr="00143138" w:rsidRDefault="00122606" w:rsidP="00B345F2">
      <w:pPr>
        <w:tabs>
          <w:tab w:val="left" w:pos="567"/>
        </w:tabs>
        <w:spacing w:after="0" w:line="240" w:lineRule="auto"/>
        <w:ind w:right="55"/>
        <w:rPr>
          <w:rFonts w:ascii="Times New Roman" w:hAnsi="Times New Roman"/>
          <w:noProof/>
          <w:shd w:val="clear" w:color="auto" w:fill="CCCCCC"/>
          <w:lang w:eastAsia="en-US"/>
        </w:rPr>
      </w:pPr>
    </w:p>
    <w:p w14:paraId="691840FC" w14:textId="77777777" w:rsidR="00A15B35" w:rsidRPr="00143138" w:rsidRDefault="00A15B35" w:rsidP="00B345F2">
      <w:pPr>
        <w:pBdr>
          <w:top w:val="single" w:sz="4" w:space="1" w:color="auto"/>
          <w:left w:val="single" w:sz="4" w:space="4" w:color="auto"/>
          <w:bottom w:val="single" w:sz="4" w:space="0" w:color="auto"/>
          <w:right w:val="single" w:sz="4" w:space="4" w:color="auto"/>
        </w:pBdr>
        <w:spacing w:after="0" w:line="240" w:lineRule="auto"/>
        <w:ind w:right="55"/>
        <w:rPr>
          <w:rFonts w:ascii="Times New Roman" w:hAnsi="Times New Roman"/>
          <w:i/>
          <w:noProof/>
          <w:lang w:eastAsia="en-US"/>
        </w:rPr>
      </w:pPr>
      <w:r w:rsidRPr="00143138">
        <w:rPr>
          <w:rFonts w:ascii="Times New Roman" w:hAnsi="Times New Roman"/>
          <w:b/>
          <w:noProof/>
          <w:lang w:eastAsia="en-US"/>
        </w:rPr>
        <w:t>17.</w:t>
      </w:r>
      <w:r w:rsidRPr="00143138">
        <w:rPr>
          <w:rFonts w:ascii="Times New Roman" w:hAnsi="Times New Roman"/>
          <w:b/>
          <w:noProof/>
          <w:lang w:eastAsia="en-US"/>
        </w:rPr>
        <w:tab/>
        <w:t>UNIQUE IDENTIFIER – 2D BARCODE</w:t>
      </w:r>
    </w:p>
    <w:p w14:paraId="6281F669" w14:textId="77777777" w:rsidR="00A15B35" w:rsidRPr="00143138" w:rsidRDefault="00A15B35" w:rsidP="00B345F2">
      <w:pPr>
        <w:spacing w:after="0" w:line="240" w:lineRule="auto"/>
        <w:ind w:right="55"/>
        <w:rPr>
          <w:rFonts w:ascii="Times New Roman" w:hAnsi="Times New Roman"/>
          <w:noProof/>
          <w:lang w:eastAsia="en-US"/>
        </w:rPr>
      </w:pPr>
    </w:p>
    <w:p w14:paraId="09F89E17" w14:textId="77777777" w:rsidR="00A15B35" w:rsidRPr="00143138" w:rsidRDefault="00A15B35" w:rsidP="00B345F2">
      <w:pPr>
        <w:spacing w:after="0" w:line="240" w:lineRule="auto"/>
        <w:ind w:right="55"/>
        <w:rPr>
          <w:rFonts w:ascii="Times New Roman" w:hAnsi="Times New Roman"/>
          <w:noProof/>
          <w:shd w:val="clear" w:color="auto" w:fill="CCCCCC"/>
          <w:lang w:eastAsia="en-US"/>
        </w:rPr>
      </w:pPr>
    </w:p>
    <w:p w14:paraId="21D58A43" w14:textId="77777777" w:rsidR="00A15B35" w:rsidRPr="00143138" w:rsidRDefault="00A15B35" w:rsidP="00B345F2">
      <w:pPr>
        <w:spacing w:after="0" w:line="240" w:lineRule="auto"/>
        <w:ind w:right="55"/>
        <w:rPr>
          <w:rFonts w:ascii="Times New Roman" w:hAnsi="Times New Roman"/>
          <w:noProof/>
          <w:lang w:eastAsia="en-US"/>
        </w:rPr>
      </w:pPr>
    </w:p>
    <w:p w14:paraId="1825DEC5" w14:textId="77777777" w:rsidR="00A15B35" w:rsidRPr="00143138" w:rsidRDefault="00A15B35" w:rsidP="00B345F2">
      <w:pPr>
        <w:pBdr>
          <w:top w:val="single" w:sz="4" w:space="1" w:color="auto"/>
          <w:left w:val="single" w:sz="4" w:space="4" w:color="auto"/>
          <w:bottom w:val="single" w:sz="4" w:space="0" w:color="auto"/>
          <w:right w:val="single" w:sz="4" w:space="4" w:color="auto"/>
        </w:pBdr>
        <w:spacing w:after="0" w:line="240" w:lineRule="auto"/>
        <w:ind w:right="55"/>
        <w:rPr>
          <w:rFonts w:ascii="Times New Roman" w:hAnsi="Times New Roman"/>
          <w:i/>
          <w:noProof/>
          <w:lang w:eastAsia="en-US"/>
        </w:rPr>
      </w:pPr>
      <w:r w:rsidRPr="00143138">
        <w:rPr>
          <w:rFonts w:ascii="Times New Roman" w:hAnsi="Times New Roman"/>
          <w:b/>
          <w:noProof/>
          <w:lang w:eastAsia="en-US"/>
        </w:rPr>
        <w:t>18.</w:t>
      </w:r>
      <w:r w:rsidRPr="00143138">
        <w:rPr>
          <w:rFonts w:ascii="Times New Roman" w:hAnsi="Times New Roman"/>
          <w:b/>
          <w:noProof/>
          <w:lang w:eastAsia="en-US"/>
        </w:rPr>
        <w:tab/>
        <w:t xml:space="preserve">UNIQUE IDENTIFIER </w:t>
      </w:r>
      <w:r w:rsidR="00B345F2" w:rsidRPr="00143138">
        <w:rPr>
          <w:rFonts w:ascii="Times New Roman" w:hAnsi="Times New Roman"/>
          <w:b/>
          <w:noProof/>
          <w:lang w:eastAsia="en-US"/>
        </w:rPr>
        <w:t>–</w:t>
      </w:r>
      <w:r w:rsidRPr="00143138">
        <w:rPr>
          <w:rFonts w:ascii="Times New Roman" w:hAnsi="Times New Roman"/>
          <w:b/>
          <w:noProof/>
          <w:lang w:eastAsia="en-US"/>
        </w:rPr>
        <w:t xml:space="preserve"> HUMAN READABLE DATA</w:t>
      </w:r>
    </w:p>
    <w:p w14:paraId="7FDFE868" w14:textId="77777777" w:rsidR="00E52339" w:rsidRPr="00143138" w:rsidRDefault="00E52339" w:rsidP="00B345F2">
      <w:pPr>
        <w:tabs>
          <w:tab w:val="left" w:pos="567"/>
        </w:tabs>
        <w:spacing w:after="0" w:line="240" w:lineRule="auto"/>
        <w:ind w:right="55"/>
        <w:rPr>
          <w:rFonts w:ascii="Times New Roman" w:hAnsi="Times New Roman"/>
          <w:noProof/>
          <w:lang w:eastAsia="en-US"/>
        </w:rPr>
      </w:pPr>
    </w:p>
    <w:p w14:paraId="328666D8" w14:textId="77777777" w:rsidR="00BD524F" w:rsidRPr="00143138" w:rsidRDefault="00BD524F" w:rsidP="00B345F2">
      <w:pPr>
        <w:tabs>
          <w:tab w:val="left" w:pos="567"/>
        </w:tabs>
        <w:spacing w:after="0" w:line="240" w:lineRule="auto"/>
        <w:ind w:right="55"/>
        <w:rPr>
          <w:rFonts w:ascii="Times New Roman" w:hAnsi="Times New Roman"/>
          <w:noProof/>
          <w:shd w:val="clear" w:color="auto" w:fill="CCCCCC"/>
          <w:lang w:eastAsia="en-US"/>
        </w:rPr>
      </w:pPr>
    </w:p>
    <w:p w14:paraId="6924416F" w14:textId="77777777" w:rsidR="00BD524F" w:rsidRPr="00143138" w:rsidRDefault="00BD524F" w:rsidP="00B345F2">
      <w:pPr>
        <w:tabs>
          <w:tab w:val="left" w:pos="567"/>
        </w:tabs>
        <w:spacing w:after="0" w:line="240" w:lineRule="auto"/>
        <w:ind w:right="55"/>
        <w:rPr>
          <w:rFonts w:ascii="Times New Roman" w:hAnsi="Times New Roman"/>
          <w:b/>
          <w:noProof/>
          <w:lang w:eastAsia="en-US"/>
        </w:rPr>
      </w:pPr>
      <w:r w:rsidRPr="00143138">
        <w:rPr>
          <w:rFonts w:ascii="Times New Roman" w:hAnsi="Times New Roman"/>
          <w:noProof/>
          <w:shd w:val="clear" w:color="auto" w:fill="CCCCCC"/>
          <w:lang w:eastAsia="en-US"/>
        </w:rPr>
        <w:br w:type="page"/>
      </w:r>
    </w:p>
    <w:p w14:paraId="2EEF3EC7"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
          <w:noProof/>
          <w:lang w:eastAsia="en-US"/>
        </w:rPr>
      </w:pPr>
      <w:r w:rsidRPr="00143138">
        <w:rPr>
          <w:rFonts w:ascii="Times New Roman" w:hAnsi="Times New Roman"/>
          <w:b/>
          <w:noProof/>
          <w:lang w:eastAsia="en-US"/>
        </w:rPr>
        <w:t>MINIMUM PARTICULARS TO APPEAR ON BLISTERS OR STRIPS</w:t>
      </w:r>
    </w:p>
    <w:p w14:paraId="2B483102"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
          <w:noProof/>
          <w:lang w:eastAsia="en-US"/>
        </w:rPr>
      </w:pPr>
    </w:p>
    <w:p w14:paraId="0B8CF5F8"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rPr>
          <w:rFonts w:ascii="Times New Roman" w:hAnsi="Times New Roman"/>
          <w:b/>
          <w:noProof/>
          <w:lang w:eastAsia="en-US"/>
        </w:rPr>
      </w:pPr>
      <w:r w:rsidRPr="00143138">
        <w:rPr>
          <w:rFonts w:ascii="Times New Roman" w:hAnsi="Times New Roman"/>
          <w:b/>
          <w:noProof/>
          <w:lang w:eastAsia="en-US"/>
        </w:rPr>
        <w:t>BLISTERS</w:t>
      </w:r>
    </w:p>
    <w:p w14:paraId="39C4CF36"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4E4E1339"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24444BEC"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1.</w:t>
      </w:r>
      <w:r w:rsidRPr="00143138">
        <w:rPr>
          <w:rFonts w:ascii="Times New Roman" w:hAnsi="Times New Roman"/>
          <w:b/>
          <w:noProof/>
          <w:lang w:eastAsia="en-US"/>
        </w:rPr>
        <w:tab/>
        <w:t>NAME OF THE MEDICINAL PRODUCT</w:t>
      </w:r>
    </w:p>
    <w:p w14:paraId="6B216AE2" w14:textId="77777777" w:rsidR="00BD524F" w:rsidRPr="00143138" w:rsidRDefault="00BD524F" w:rsidP="00B345F2">
      <w:pPr>
        <w:tabs>
          <w:tab w:val="left" w:pos="567"/>
        </w:tabs>
        <w:spacing w:after="0" w:line="240" w:lineRule="auto"/>
        <w:ind w:right="55"/>
        <w:rPr>
          <w:rFonts w:ascii="Times New Roman" w:hAnsi="Times New Roman"/>
          <w:i/>
          <w:noProof/>
          <w:lang w:eastAsia="en-US"/>
        </w:rPr>
      </w:pPr>
    </w:p>
    <w:p w14:paraId="7C0E4B3F" w14:textId="77777777" w:rsidR="00BD524F" w:rsidRPr="00143138" w:rsidRDefault="00BD524F" w:rsidP="00B345F2">
      <w:pPr>
        <w:tabs>
          <w:tab w:val="left" w:pos="567"/>
        </w:tabs>
        <w:spacing w:after="0" w:line="240" w:lineRule="auto"/>
        <w:ind w:right="55"/>
        <w:rPr>
          <w:rFonts w:ascii="Times New Roman" w:hAnsi="Times New Roman"/>
          <w:noProof/>
          <w:lang w:eastAsia="en-US"/>
        </w:rPr>
      </w:pPr>
      <w:r w:rsidRPr="00143138">
        <w:rPr>
          <w:rFonts w:ascii="Times New Roman" w:hAnsi="Times New Roman"/>
          <w:noProof/>
          <w:lang w:eastAsia="en-US"/>
        </w:rPr>
        <w:t xml:space="preserve">Febuxostat Mylan 120 mg film-coated tablets </w:t>
      </w:r>
    </w:p>
    <w:p w14:paraId="4B69A67F" w14:textId="77777777" w:rsidR="00BD524F" w:rsidRPr="00143138" w:rsidRDefault="00BD524F" w:rsidP="00B345F2">
      <w:pPr>
        <w:tabs>
          <w:tab w:val="left" w:pos="567"/>
        </w:tabs>
        <w:spacing w:after="0" w:line="240" w:lineRule="auto"/>
        <w:ind w:right="55"/>
        <w:rPr>
          <w:rFonts w:ascii="Times New Roman" w:hAnsi="Times New Roman"/>
          <w:b/>
          <w:lang w:eastAsia="en-US"/>
        </w:rPr>
      </w:pPr>
      <w:r w:rsidRPr="00143138">
        <w:rPr>
          <w:rFonts w:ascii="Times New Roman" w:hAnsi="Times New Roman"/>
          <w:noProof/>
          <w:lang w:eastAsia="en-US"/>
        </w:rPr>
        <w:t>febuxostat</w:t>
      </w:r>
      <w:r w:rsidRPr="00143138">
        <w:rPr>
          <w:rFonts w:ascii="Times New Roman" w:hAnsi="Times New Roman"/>
          <w:b/>
          <w:lang w:eastAsia="en-US"/>
        </w:rPr>
        <w:t xml:space="preserve"> </w:t>
      </w:r>
    </w:p>
    <w:p w14:paraId="2F2544A8" w14:textId="77777777" w:rsidR="00BD524F" w:rsidRPr="00143138" w:rsidRDefault="00BD524F" w:rsidP="00B345F2">
      <w:pPr>
        <w:tabs>
          <w:tab w:val="left" w:pos="567"/>
        </w:tabs>
        <w:spacing w:after="0" w:line="240" w:lineRule="auto"/>
        <w:ind w:right="55"/>
        <w:rPr>
          <w:rFonts w:ascii="Times New Roman" w:hAnsi="Times New Roman"/>
          <w:lang w:eastAsia="en-US"/>
        </w:rPr>
      </w:pPr>
    </w:p>
    <w:p w14:paraId="43C7B7CC" w14:textId="77777777" w:rsidR="00BD524F" w:rsidRPr="00143138" w:rsidRDefault="00BD524F" w:rsidP="00B345F2">
      <w:pPr>
        <w:tabs>
          <w:tab w:val="left" w:pos="567"/>
        </w:tabs>
        <w:spacing w:after="0" w:line="240" w:lineRule="auto"/>
        <w:ind w:right="55"/>
        <w:rPr>
          <w:rFonts w:ascii="Times New Roman" w:hAnsi="Times New Roman"/>
          <w:lang w:eastAsia="en-US"/>
        </w:rPr>
      </w:pPr>
    </w:p>
    <w:p w14:paraId="5FE2F3FC"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lang w:eastAsia="en-US"/>
        </w:rPr>
      </w:pPr>
      <w:r w:rsidRPr="00143138">
        <w:rPr>
          <w:rFonts w:ascii="Times New Roman" w:hAnsi="Times New Roman"/>
          <w:b/>
          <w:lang w:eastAsia="en-US"/>
        </w:rPr>
        <w:t>2.</w:t>
      </w:r>
      <w:r w:rsidRPr="00143138">
        <w:rPr>
          <w:rFonts w:ascii="Times New Roman" w:hAnsi="Times New Roman"/>
          <w:b/>
          <w:lang w:eastAsia="en-US"/>
        </w:rPr>
        <w:tab/>
        <w:t>NAME OF THE MARKETING AUTHORISATION HOLDER</w:t>
      </w:r>
    </w:p>
    <w:p w14:paraId="20B6F373"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25A641A5" w14:textId="77777777" w:rsidR="00BD524F" w:rsidRPr="00143138" w:rsidRDefault="00BD524F" w:rsidP="00B345F2">
      <w:pPr>
        <w:spacing w:after="0" w:line="240" w:lineRule="auto"/>
        <w:ind w:right="55"/>
        <w:rPr>
          <w:rFonts w:ascii="Times New Roman" w:hAnsi="Times New Roman"/>
        </w:rPr>
      </w:pPr>
      <w:r w:rsidRPr="00143138">
        <w:rPr>
          <w:rFonts w:ascii="Times New Roman" w:hAnsi="Times New Roman"/>
        </w:rPr>
        <w:t>Mylan S.A.S.</w:t>
      </w:r>
    </w:p>
    <w:p w14:paraId="763119A0"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54B1024A"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25B1B1C4" w14:textId="77777777" w:rsidR="00BD524F" w:rsidRPr="00143138" w:rsidRDefault="00BD524F" w:rsidP="00B345F2">
      <w:pPr>
        <w:pBdr>
          <w:top w:val="single" w:sz="4" w:space="1" w:color="auto"/>
          <w:left w:val="single" w:sz="4" w:space="4" w:color="auto"/>
          <w:bottom w:val="single" w:sz="4" w:space="2"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3.</w:t>
      </w:r>
      <w:r w:rsidRPr="00143138">
        <w:rPr>
          <w:rFonts w:ascii="Times New Roman" w:hAnsi="Times New Roman"/>
          <w:b/>
          <w:noProof/>
          <w:lang w:eastAsia="en-US"/>
        </w:rPr>
        <w:tab/>
        <w:t>EXPIRY DATE</w:t>
      </w:r>
    </w:p>
    <w:p w14:paraId="2CFD80B9"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14400EDA" w14:textId="77777777" w:rsidR="00BD524F" w:rsidRPr="00143138" w:rsidRDefault="00BD524F" w:rsidP="00B345F2">
      <w:pPr>
        <w:spacing w:after="0" w:line="240" w:lineRule="auto"/>
        <w:ind w:right="55"/>
        <w:rPr>
          <w:rFonts w:ascii="Times New Roman" w:hAnsi="Times New Roman"/>
        </w:rPr>
      </w:pPr>
      <w:r w:rsidRPr="00143138">
        <w:rPr>
          <w:rFonts w:ascii="Times New Roman" w:hAnsi="Times New Roman"/>
        </w:rPr>
        <w:t>EXP</w:t>
      </w:r>
    </w:p>
    <w:p w14:paraId="78868C45"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5CC0336B" w14:textId="77777777" w:rsidR="00B345F2" w:rsidRPr="00143138" w:rsidRDefault="00B345F2" w:rsidP="00B345F2">
      <w:pPr>
        <w:tabs>
          <w:tab w:val="left" w:pos="567"/>
        </w:tabs>
        <w:spacing w:after="0" w:line="240" w:lineRule="auto"/>
        <w:ind w:right="55"/>
        <w:rPr>
          <w:rFonts w:ascii="Times New Roman" w:hAnsi="Times New Roman"/>
          <w:noProof/>
          <w:lang w:eastAsia="en-US"/>
        </w:rPr>
      </w:pPr>
    </w:p>
    <w:p w14:paraId="54816F8E"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4.</w:t>
      </w:r>
      <w:r w:rsidRPr="00143138">
        <w:rPr>
          <w:rFonts w:ascii="Times New Roman" w:hAnsi="Times New Roman"/>
          <w:b/>
          <w:noProof/>
          <w:lang w:eastAsia="en-US"/>
        </w:rPr>
        <w:tab/>
        <w:t>BATCH NUMBER</w:t>
      </w:r>
    </w:p>
    <w:p w14:paraId="04A172B5"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40BA2E3F" w14:textId="77777777" w:rsidR="00BD524F" w:rsidRPr="00143138" w:rsidRDefault="00BD524F" w:rsidP="00B345F2">
      <w:pPr>
        <w:spacing w:after="0" w:line="240" w:lineRule="auto"/>
        <w:ind w:right="55"/>
        <w:rPr>
          <w:rFonts w:ascii="Times New Roman" w:hAnsi="Times New Roman"/>
        </w:rPr>
      </w:pPr>
      <w:r w:rsidRPr="00143138">
        <w:rPr>
          <w:rFonts w:ascii="Times New Roman" w:hAnsi="Times New Roman"/>
        </w:rPr>
        <w:t>Lot</w:t>
      </w:r>
    </w:p>
    <w:p w14:paraId="418CEBF9"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56457510" w14:textId="77777777" w:rsidR="00B345F2" w:rsidRPr="00143138" w:rsidRDefault="00B345F2" w:rsidP="00B345F2">
      <w:pPr>
        <w:tabs>
          <w:tab w:val="left" w:pos="567"/>
        </w:tabs>
        <w:spacing w:after="0" w:line="240" w:lineRule="auto"/>
        <w:ind w:right="55"/>
        <w:rPr>
          <w:rFonts w:ascii="Times New Roman" w:hAnsi="Times New Roman"/>
          <w:noProof/>
          <w:lang w:eastAsia="en-US"/>
        </w:rPr>
      </w:pPr>
    </w:p>
    <w:p w14:paraId="41A8DD33" w14:textId="77777777" w:rsidR="00BD524F" w:rsidRPr="00143138" w:rsidRDefault="00BD524F" w:rsidP="00B345F2">
      <w:pPr>
        <w:pBdr>
          <w:top w:val="single" w:sz="4" w:space="1" w:color="auto"/>
          <w:left w:val="single" w:sz="4" w:space="4" w:color="auto"/>
          <w:bottom w:val="single" w:sz="4" w:space="1" w:color="auto"/>
          <w:right w:val="single" w:sz="4" w:space="4" w:color="auto"/>
        </w:pBdr>
        <w:tabs>
          <w:tab w:val="left" w:pos="567"/>
        </w:tabs>
        <w:spacing w:after="0" w:line="240" w:lineRule="auto"/>
        <w:ind w:right="55"/>
        <w:outlineLvl w:val="0"/>
        <w:rPr>
          <w:rFonts w:ascii="Times New Roman" w:hAnsi="Times New Roman"/>
          <w:b/>
          <w:noProof/>
          <w:lang w:eastAsia="en-US"/>
        </w:rPr>
      </w:pPr>
      <w:r w:rsidRPr="00143138">
        <w:rPr>
          <w:rFonts w:ascii="Times New Roman" w:hAnsi="Times New Roman"/>
          <w:b/>
          <w:noProof/>
          <w:lang w:eastAsia="en-US"/>
        </w:rPr>
        <w:t>5.</w:t>
      </w:r>
      <w:r w:rsidRPr="00143138">
        <w:rPr>
          <w:rFonts w:ascii="Times New Roman" w:hAnsi="Times New Roman"/>
          <w:b/>
          <w:noProof/>
          <w:lang w:eastAsia="en-US"/>
        </w:rPr>
        <w:tab/>
        <w:t>OTHER</w:t>
      </w:r>
    </w:p>
    <w:p w14:paraId="063AC712" w14:textId="3026C7F4" w:rsidR="00BD524F" w:rsidRDefault="00BD524F" w:rsidP="00B345F2">
      <w:pPr>
        <w:tabs>
          <w:tab w:val="left" w:pos="567"/>
        </w:tabs>
        <w:spacing w:after="0" w:line="240" w:lineRule="auto"/>
        <w:ind w:right="55"/>
        <w:rPr>
          <w:rFonts w:ascii="Times New Roman" w:hAnsi="Times New Roman"/>
          <w:noProof/>
          <w:lang w:eastAsia="en-US"/>
        </w:rPr>
      </w:pPr>
    </w:p>
    <w:p w14:paraId="5AD19CE7" w14:textId="73781408" w:rsidR="0055482F" w:rsidRPr="00FA4AED" w:rsidRDefault="0055482F" w:rsidP="00B345F2">
      <w:pPr>
        <w:tabs>
          <w:tab w:val="left" w:pos="567"/>
        </w:tabs>
        <w:spacing w:after="0" w:line="240" w:lineRule="auto"/>
        <w:ind w:right="55"/>
        <w:rPr>
          <w:rFonts w:ascii="Times New Roman" w:hAnsi="Times New Roman"/>
          <w:i/>
          <w:noProof/>
          <w:lang w:eastAsia="en-US"/>
        </w:rPr>
      </w:pPr>
      <w:r w:rsidRPr="00FA4AED">
        <w:rPr>
          <w:rFonts w:ascii="Times New Roman" w:hAnsi="Times New Roman"/>
          <w:noProof/>
          <w:highlight w:val="lightGray"/>
          <w:lang w:eastAsia="en-US"/>
        </w:rPr>
        <w:t>[</w:t>
      </w:r>
      <w:r w:rsidRPr="00FA4AED">
        <w:rPr>
          <w:rFonts w:ascii="Times New Roman" w:hAnsi="Times New Roman"/>
          <w:i/>
          <w:noProof/>
          <w:highlight w:val="lightGray"/>
          <w:lang w:eastAsia="en-US"/>
        </w:rPr>
        <w:t>For calendar blisters only]:</w:t>
      </w:r>
    </w:p>
    <w:p w14:paraId="17F3B357" w14:textId="3996D216" w:rsidR="00BD524F" w:rsidRDefault="00307747" w:rsidP="00B345F2">
      <w:pPr>
        <w:tabs>
          <w:tab w:val="left" w:pos="567"/>
        </w:tabs>
        <w:spacing w:after="0" w:line="240" w:lineRule="auto"/>
        <w:ind w:right="55"/>
        <w:rPr>
          <w:rFonts w:ascii="Times New Roman" w:hAnsi="Times New Roman"/>
          <w:noProof/>
          <w:lang w:eastAsia="en-US"/>
        </w:rPr>
      </w:pPr>
      <w:r>
        <w:rPr>
          <w:rFonts w:ascii="Times New Roman" w:hAnsi="Times New Roman"/>
          <w:noProof/>
          <w:lang w:eastAsia="en-US"/>
        </w:rPr>
        <w:t>MON</w:t>
      </w:r>
    </w:p>
    <w:p w14:paraId="2B92CB87" w14:textId="10B2D5F2" w:rsidR="00307747" w:rsidRDefault="00307747" w:rsidP="00B345F2">
      <w:pPr>
        <w:tabs>
          <w:tab w:val="left" w:pos="567"/>
        </w:tabs>
        <w:spacing w:after="0" w:line="240" w:lineRule="auto"/>
        <w:ind w:right="55"/>
        <w:rPr>
          <w:rFonts w:ascii="Times New Roman" w:hAnsi="Times New Roman"/>
          <w:noProof/>
          <w:lang w:eastAsia="en-US"/>
        </w:rPr>
      </w:pPr>
      <w:r>
        <w:rPr>
          <w:rFonts w:ascii="Times New Roman" w:hAnsi="Times New Roman"/>
          <w:noProof/>
          <w:lang w:eastAsia="en-US"/>
        </w:rPr>
        <w:t>TUE</w:t>
      </w:r>
    </w:p>
    <w:p w14:paraId="6A0659E0" w14:textId="51E30759" w:rsidR="00307747" w:rsidRDefault="00307747" w:rsidP="00B345F2">
      <w:pPr>
        <w:tabs>
          <w:tab w:val="left" w:pos="567"/>
        </w:tabs>
        <w:spacing w:after="0" w:line="240" w:lineRule="auto"/>
        <w:ind w:right="55"/>
        <w:rPr>
          <w:rFonts w:ascii="Times New Roman" w:hAnsi="Times New Roman"/>
          <w:noProof/>
          <w:lang w:eastAsia="en-US"/>
        </w:rPr>
      </w:pPr>
      <w:r>
        <w:rPr>
          <w:rFonts w:ascii="Times New Roman" w:hAnsi="Times New Roman"/>
          <w:noProof/>
          <w:lang w:eastAsia="en-US"/>
        </w:rPr>
        <w:t>WED</w:t>
      </w:r>
      <w:r>
        <w:rPr>
          <w:rFonts w:ascii="Times New Roman" w:hAnsi="Times New Roman"/>
          <w:noProof/>
          <w:lang w:eastAsia="en-US"/>
        </w:rPr>
        <w:br/>
        <w:t>THU</w:t>
      </w:r>
    </w:p>
    <w:p w14:paraId="37C66A26" w14:textId="7A2D559B" w:rsidR="00307747" w:rsidRDefault="00307747" w:rsidP="00B345F2">
      <w:pPr>
        <w:tabs>
          <w:tab w:val="left" w:pos="567"/>
        </w:tabs>
        <w:spacing w:after="0" w:line="240" w:lineRule="auto"/>
        <w:ind w:right="55"/>
        <w:rPr>
          <w:rFonts w:ascii="Times New Roman" w:hAnsi="Times New Roman"/>
          <w:noProof/>
          <w:lang w:eastAsia="en-US"/>
        </w:rPr>
      </w:pPr>
      <w:r>
        <w:rPr>
          <w:rFonts w:ascii="Times New Roman" w:hAnsi="Times New Roman"/>
          <w:noProof/>
          <w:lang w:eastAsia="en-US"/>
        </w:rPr>
        <w:t>FRI</w:t>
      </w:r>
    </w:p>
    <w:p w14:paraId="0D9DCF7B" w14:textId="27892A69" w:rsidR="00307747" w:rsidRDefault="00307747" w:rsidP="00B345F2">
      <w:pPr>
        <w:tabs>
          <w:tab w:val="left" w:pos="567"/>
        </w:tabs>
        <w:spacing w:after="0" w:line="240" w:lineRule="auto"/>
        <w:ind w:right="55"/>
        <w:rPr>
          <w:rFonts w:ascii="Times New Roman" w:hAnsi="Times New Roman"/>
          <w:noProof/>
          <w:lang w:eastAsia="en-US"/>
        </w:rPr>
      </w:pPr>
      <w:r>
        <w:rPr>
          <w:rFonts w:ascii="Times New Roman" w:hAnsi="Times New Roman"/>
          <w:noProof/>
          <w:lang w:eastAsia="en-US"/>
        </w:rPr>
        <w:t>SAT</w:t>
      </w:r>
    </w:p>
    <w:p w14:paraId="383A16CB" w14:textId="542CCE9E" w:rsidR="00307747" w:rsidRPr="00143138" w:rsidRDefault="00307747" w:rsidP="00B345F2">
      <w:pPr>
        <w:tabs>
          <w:tab w:val="left" w:pos="567"/>
        </w:tabs>
        <w:spacing w:after="0" w:line="240" w:lineRule="auto"/>
        <w:ind w:right="55"/>
        <w:rPr>
          <w:rFonts w:ascii="Times New Roman" w:hAnsi="Times New Roman"/>
          <w:noProof/>
          <w:lang w:eastAsia="en-US"/>
        </w:rPr>
      </w:pPr>
      <w:r>
        <w:rPr>
          <w:rFonts w:ascii="Times New Roman" w:hAnsi="Times New Roman"/>
          <w:noProof/>
          <w:lang w:eastAsia="en-US"/>
        </w:rPr>
        <w:t>SUN</w:t>
      </w:r>
    </w:p>
    <w:p w14:paraId="7B33D41D" w14:textId="77777777" w:rsidR="00BD524F" w:rsidRPr="00143138" w:rsidRDefault="00BD524F" w:rsidP="00B345F2">
      <w:pPr>
        <w:tabs>
          <w:tab w:val="left" w:pos="567"/>
        </w:tabs>
        <w:spacing w:after="0" w:line="240" w:lineRule="auto"/>
        <w:ind w:right="55"/>
        <w:rPr>
          <w:rFonts w:ascii="Times New Roman" w:hAnsi="Times New Roman"/>
          <w:noProof/>
          <w:lang w:eastAsia="en-US"/>
        </w:rPr>
      </w:pPr>
    </w:p>
    <w:p w14:paraId="0E5D4FA1" w14:textId="77777777" w:rsidR="00BD524F" w:rsidRPr="00143138" w:rsidRDefault="00BD524F" w:rsidP="00B345F2">
      <w:pPr>
        <w:spacing w:after="0" w:line="240" w:lineRule="auto"/>
        <w:ind w:right="55"/>
        <w:jc w:val="center"/>
        <w:rPr>
          <w:rFonts w:ascii="Times New Roman" w:hAnsi="Times New Roman"/>
        </w:rPr>
      </w:pPr>
      <w:r w:rsidRPr="00143138">
        <w:rPr>
          <w:rFonts w:ascii="Times New Roman" w:hAnsi="Times New Roman"/>
          <w:b/>
          <w:noProof/>
          <w:lang w:eastAsia="en-US"/>
        </w:rPr>
        <w:br w:type="page"/>
      </w:r>
    </w:p>
    <w:p w14:paraId="2CC486F7" w14:textId="77777777" w:rsidR="00BD524F" w:rsidRPr="00143138" w:rsidRDefault="00BD524F" w:rsidP="00B345F2">
      <w:pPr>
        <w:spacing w:after="0" w:line="240" w:lineRule="auto"/>
        <w:ind w:right="55"/>
        <w:jc w:val="center"/>
        <w:rPr>
          <w:rFonts w:ascii="Times New Roman" w:hAnsi="Times New Roman"/>
        </w:rPr>
      </w:pPr>
    </w:p>
    <w:p w14:paraId="0A7A8368" w14:textId="77777777" w:rsidR="00BD524F" w:rsidRPr="00143138" w:rsidRDefault="00BD524F" w:rsidP="00B345F2">
      <w:pPr>
        <w:spacing w:after="0" w:line="240" w:lineRule="auto"/>
        <w:ind w:right="55"/>
        <w:jc w:val="center"/>
        <w:rPr>
          <w:rFonts w:ascii="Times New Roman" w:hAnsi="Times New Roman"/>
        </w:rPr>
      </w:pPr>
    </w:p>
    <w:p w14:paraId="190FDFCF" w14:textId="77777777" w:rsidR="00BD524F" w:rsidRPr="00143138" w:rsidRDefault="00BD524F" w:rsidP="00B345F2">
      <w:pPr>
        <w:spacing w:after="0" w:line="240" w:lineRule="auto"/>
        <w:ind w:right="55"/>
        <w:jc w:val="center"/>
        <w:rPr>
          <w:rFonts w:ascii="Times New Roman" w:hAnsi="Times New Roman"/>
        </w:rPr>
      </w:pPr>
    </w:p>
    <w:p w14:paraId="1109D66D" w14:textId="77777777" w:rsidR="00BD524F" w:rsidRPr="00143138" w:rsidRDefault="00BD524F" w:rsidP="00B345F2">
      <w:pPr>
        <w:spacing w:after="0" w:line="240" w:lineRule="auto"/>
        <w:ind w:right="55"/>
        <w:jc w:val="center"/>
        <w:rPr>
          <w:rFonts w:ascii="Times New Roman" w:hAnsi="Times New Roman"/>
        </w:rPr>
      </w:pPr>
    </w:p>
    <w:p w14:paraId="4173DF5A" w14:textId="77777777" w:rsidR="00BD524F" w:rsidRPr="00143138" w:rsidRDefault="00BD524F" w:rsidP="00B345F2">
      <w:pPr>
        <w:spacing w:after="0" w:line="240" w:lineRule="auto"/>
        <w:ind w:right="55"/>
        <w:jc w:val="center"/>
        <w:rPr>
          <w:rFonts w:ascii="Times New Roman" w:hAnsi="Times New Roman"/>
        </w:rPr>
      </w:pPr>
    </w:p>
    <w:p w14:paraId="154C4BAD" w14:textId="77777777" w:rsidR="00BD524F" w:rsidRPr="00143138" w:rsidRDefault="00BD524F" w:rsidP="00B345F2">
      <w:pPr>
        <w:spacing w:after="0" w:line="240" w:lineRule="auto"/>
        <w:ind w:right="55"/>
        <w:jc w:val="center"/>
        <w:rPr>
          <w:rFonts w:ascii="Times New Roman" w:hAnsi="Times New Roman"/>
        </w:rPr>
      </w:pPr>
    </w:p>
    <w:p w14:paraId="2AFFE65E" w14:textId="77777777" w:rsidR="00BD524F" w:rsidRPr="00143138" w:rsidRDefault="00BD524F" w:rsidP="00B345F2">
      <w:pPr>
        <w:spacing w:after="0" w:line="240" w:lineRule="auto"/>
        <w:ind w:right="55"/>
        <w:jc w:val="center"/>
        <w:rPr>
          <w:rFonts w:ascii="Times New Roman" w:hAnsi="Times New Roman"/>
        </w:rPr>
      </w:pPr>
    </w:p>
    <w:p w14:paraId="363578AB" w14:textId="77777777" w:rsidR="00BD524F" w:rsidRPr="00143138" w:rsidRDefault="00BD524F" w:rsidP="00B345F2">
      <w:pPr>
        <w:spacing w:after="0" w:line="240" w:lineRule="auto"/>
        <w:ind w:right="55"/>
        <w:jc w:val="center"/>
        <w:rPr>
          <w:rFonts w:ascii="Times New Roman" w:hAnsi="Times New Roman"/>
        </w:rPr>
      </w:pPr>
    </w:p>
    <w:p w14:paraId="3C630DC4" w14:textId="77777777" w:rsidR="00BD524F" w:rsidRPr="00143138" w:rsidRDefault="00BD524F" w:rsidP="00B345F2">
      <w:pPr>
        <w:spacing w:after="0" w:line="240" w:lineRule="auto"/>
        <w:ind w:right="55"/>
        <w:jc w:val="center"/>
        <w:rPr>
          <w:rFonts w:ascii="Times New Roman" w:hAnsi="Times New Roman"/>
        </w:rPr>
      </w:pPr>
    </w:p>
    <w:p w14:paraId="3F13E348" w14:textId="77777777" w:rsidR="00BD524F" w:rsidRPr="00143138" w:rsidRDefault="00BD524F" w:rsidP="00B345F2">
      <w:pPr>
        <w:spacing w:after="0" w:line="240" w:lineRule="auto"/>
        <w:ind w:right="55"/>
        <w:jc w:val="center"/>
        <w:rPr>
          <w:rFonts w:ascii="Times New Roman" w:hAnsi="Times New Roman"/>
        </w:rPr>
      </w:pPr>
    </w:p>
    <w:p w14:paraId="79031B24" w14:textId="77777777" w:rsidR="00BD524F" w:rsidRPr="00143138" w:rsidRDefault="00BD524F" w:rsidP="00B345F2">
      <w:pPr>
        <w:spacing w:after="0" w:line="240" w:lineRule="auto"/>
        <w:ind w:right="55"/>
        <w:jc w:val="center"/>
        <w:rPr>
          <w:rFonts w:ascii="Times New Roman" w:hAnsi="Times New Roman"/>
        </w:rPr>
      </w:pPr>
    </w:p>
    <w:p w14:paraId="07353A0E" w14:textId="77777777" w:rsidR="00BD524F" w:rsidRPr="00143138" w:rsidRDefault="00BD524F" w:rsidP="00B345F2">
      <w:pPr>
        <w:spacing w:after="0" w:line="240" w:lineRule="auto"/>
        <w:ind w:right="55"/>
        <w:jc w:val="center"/>
        <w:rPr>
          <w:rFonts w:ascii="Times New Roman" w:hAnsi="Times New Roman"/>
        </w:rPr>
      </w:pPr>
    </w:p>
    <w:p w14:paraId="2000D5DF" w14:textId="77777777" w:rsidR="00BD524F" w:rsidRPr="00143138" w:rsidRDefault="00BD524F" w:rsidP="00B345F2">
      <w:pPr>
        <w:spacing w:after="0" w:line="240" w:lineRule="auto"/>
        <w:ind w:right="55"/>
        <w:jc w:val="center"/>
        <w:rPr>
          <w:rFonts w:ascii="Times New Roman" w:hAnsi="Times New Roman"/>
        </w:rPr>
      </w:pPr>
    </w:p>
    <w:p w14:paraId="5B199AFC" w14:textId="77777777" w:rsidR="00BD524F" w:rsidRPr="00143138" w:rsidRDefault="00BD524F" w:rsidP="00B345F2">
      <w:pPr>
        <w:spacing w:after="0" w:line="240" w:lineRule="auto"/>
        <w:ind w:right="55"/>
        <w:jc w:val="center"/>
        <w:rPr>
          <w:rFonts w:ascii="Times New Roman" w:hAnsi="Times New Roman"/>
        </w:rPr>
      </w:pPr>
    </w:p>
    <w:p w14:paraId="005BA0A0" w14:textId="77777777" w:rsidR="00BD524F" w:rsidRPr="00143138" w:rsidRDefault="00BD524F" w:rsidP="00B345F2">
      <w:pPr>
        <w:spacing w:after="0" w:line="240" w:lineRule="auto"/>
        <w:ind w:right="55"/>
        <w:jc w:val="center"/>
        <w:rPr>
          <w:rFonts w:ascii="Times New Roman" w:hAnsi="Times New Roman"/>
        </w:rPr>
      </w:pPr>
    </w:p>
    <w:p w14:paraId="562DBCE4" w14:textId="77777777" w:rsidR="00BD524F" w:rsidRPr="00143138" w:rsidRDefault="00BD524F" w:rsidP="00B345F2">
      <w:pPr>
        <w:spacing w:after="0" w:line="240" w:lineRule="auto"/>
        <w:ind w:right="55"/>
        <w:jc w:val="center"/>
        <w:rPr>
          <w:rFonts w:ascii="Times New Roman" w:hAnsi="Times New Roman"/>
        </w:rPr>
      </w:pPr>
    </w:p>
    <w:p w14:paraId="33B45B76" w14:textId="77777777" w:rsidR="00BD524F" w:rsidRPr="00143138" w:rsidRDefault="00BD524F" w:rsidP="00B345F2">
      <w:pPr>
        <w:spacing w:after="0" w:line="240" w:lineRule="auto"/>
        <w:ind w:right="55"/>
        <w:jc w:val="center"/>
        <w:rPr>
          <w:rFonts w:ascii="Times New Roman" w:hAnsi="Times New Roman"/>
        </w:rPr>
      </w:pPr>
    </w:p>
    <w:p w14:paraId="29257D8F" w14:textId="77777777" w:rsidR="00BD524F" w:rsidRPr="00143138" w:rsidRDefault="00BD524F" w:rsidP="00B345F2">
      <w:pPr>
        <w:spacing w:after="0" w:line="240" w:lineRule="auto"/>
        <w:ind w:right="55"/>
        <w:jc w:val="center"/>
        <w:rPr>
          <w:rFonts w:ascii="Times New Roman" w:hAnsi="Times New Roman"/>
        </w:rPr>
      </w:pPr>
    </w:p>
    <w:p w14:paraId="1E4E9990" w14:textId="77777777" w:rsidR="00BD524F" w:rsidRPr="00143138" w:rsidRDefault="00BD524F" w:rsidP="00B345F2">
      <w:pPr>
        <w:spacing w:after="0" w:line="240" w:lineRule="auto"/>
        <w:ind w:right="55"/>
        <w:jc w:val="center"/>
        <w:rPr>
          <w:rFonts w:ascii="Times New Roman" w:hAnsi="Times New Roman"/>
        </w:rPr>
      </w:pPr>
    </w:p>
    <w:p w14:paraId="4865EF25" w14:textId="77777777" w:rsidR="00BD524F" w:rsidRPr="00143138" w:rsidRDefault="00BD524F" w:rsidP="00B345F2">
      <w:pPr>
        <w:spacing w:after="0" w:line="240" w:lineRule="auto"/>
        <w:ind w:right="55"/>
        <w:jc w:val="center"/>
        <w:rPr>
          <w:rFonts w:ascii="Times New Roman" w:hAnsi="Times New Roman"/>
        </w:rPr>
      </w:pPr>
    </w:p>
    <w:p w14:paraId="09944360" w14:textId="77777777" w:rsidR="00BD524F" w:rsidRPr="00143138" w:rsidRDefault="00BD524F" w:rsidP="00B345F2">
      <w:pPr>
        <w:spacing w:after="0" w:line="240" w:lineRule="auto"/>
        <w:ind w:right="55"/>
        <w:jc w:val="center"/>
        <w:rPr>
          <w:rFonts w:ascii="Times New Roman" w:hAnsi="Times New Roman"/>
        </w:rPr>
      </w:pPr>
    </w:p>
    <w:p w14:paraId="17E960B1" w14:textId="77777777" w:rsidR="00BD524F" w:rsidRPr="00143138" w:rsidRDefault="00BD524F" w:rsidP="00B345F2">
      <w:pPr>
        <w:spacing w:after="0" w:line="240" w:lineRule="auto"/>
        <w:ind w:right="55"/>
        <w:jc w:val="center"/>
        <w:rPr>
          <w:rFonts w:ascii="Times New Roman" w:hAnsi="Times New Roman"/>
        </w:rPr>
      </w:pPr>
    </w:p>
    <w:p w14:paraId="6F2F1D38" w14:textId="77777777" w:rsidR="00B345F2" w:rsidRPr="00143138" w:rsidRDefault="00B345F2" w:rsidP="00B345F2">
      <w:pPr>
        <w:spacing w:after="0" w:line="240" w:lineRule="auto"/>
        <w:ind w:right="55"/>
        <w:jc w:val="center"/>
        <w:rPr>
          <w:rFonts w:ascii="Times New Roman" w:hAnsi="Times New Roman"/>
        </w:rPr>
      </w:pPr>
    </w:p>
    <w:p w14:paraId="78F79DE3" w14:textId="77777777" w:rsidR="00BD524F" w:rsidRPr="00143138" w:rsidRDefault="00BD524F" w:rsidP="00B345F2">
      <w:pPr>
        <w:pStyle w:val="Heading1"/>
        <w:ind w:right="55"/>
        <w:jc w:val="center"/>
        <w:rPr>
          <w:kern w:val="0"/>
          <w:szCs w:val="22"/>
        </w:rPr>
      </w:pPr>
      <w:r w:rsidRPr="00143138">
        <w:rPr>
          <w:kern w:val="0"/>
          <w:szCs w:val="22"/>
        </w:rPr>
        <w:t>B. PACKAGE LEAFLET</w:t>
      </w:r>
    </w:p>
    <w:p w14:paraId="4E70FE02" w14:textId="77777777" w:rsidR="00BD524F" w:rsidRPr="00143138" w:rsidRDefault="00BD524F" w:rsidP="00B345F2">
      <w:pPr>
        <w:spacing w:after="0" w:line="240" w:lineRule="auto"/>
        <w:ind w:right="55"/>
        <w:jc w:val="center"/>
        <w:rPr>
          <w:rFonts w:ascii="Times New Roman" w:eastAsia="Meiryo" w:hAnsi="Times New Roman"/>
        </w:rPr>
      </w:pPr>
      <w:r w:rsidRPr="00143138">
        <w:rPr>
          <w:rFonts w:ascii="Times New Roman" w:hAnsi="Times New Roman"/>
          <w:b/>
        </w:rPr>
        <w:br w:type="page"/>
      </w:r>
      <w:r w:rsidRPr="00143138">
        <w:rPr>
          <w:rFonts w:ascii="Times New Roman" w:eastAsia="Meiryo" w:hAnsi="Times New Roman"/>
          <w:b/>
          <w:bCs/>
        </w:rPr>
        <w:t>Package leaflet: Information for the patient</w:t>
      </w:r>
    </w:p>
    <w:p w14:paraId="5FCD65F8" w14:textId="77777777" w:rsidR="00BD524F" w:rsidRPr="00143138" w:rsidRDefault="00BD524F" w:rsidP="00B345F2">
      <w:pPr>
        <w:widowControl w:val="0"/>
        <w:autoSpaceDE w:val="0"/>
        <w:autoSpaceDN w:val="0"/>
        <w:adjustRightInd w:val="0"/>
        <w:spacing w:after="0" w:line="240" w:lineRule="auto"/>
        <w:ind w:right="55"/>
        <w:jc w:val="center"/>
        <w:rPr>
          <w:rFonts w:ascii="Times New Roman" w:eastAsia="Meiryo" w:hAnsi="Times New Roman"/>
        </w:rPr>
      </w:pPr>
    </w:p>
    <w:p w14:paraId="65CDD3BA" w14:textId="77777777" w:rsidR="00E52339" w:rsidRPr="00143138" w:rsidRDefault="00BD524F" w:rsidP="00B345F2">
      <w:pPr>
        <w:widowControl w:val="0"/>
        <w:autoSpaceDE w:val="0"/>
        <w:autoSpaceDN w:val="0"/>
        <w:adjustRightInd w:val="0"/>
        <w:spacing w:after="0" w:line="240" w:lineRule="auto"/>
        <w:ind w:right="55"/>
        <w:jc w:val="center"/>
        <w:rPr>
          <w:rFonts w:ascii="Times New Roman" w:eastAsia="Meiryo" w:hAnsi="Times New Roman"/>
          <w:b/>
          <w:bCs/>
        </w:rPr>
      </w:pPr>
      <w:r w:rsidRPr="00143138">
        <w:rPr>
          <w:rFonts w:ascii="Times New Roman" w:eastAsia="Meiryo" w:hAnsi="Times New Roman"/>
          <w:b/>
          <w:bCs/>
        </w:rPr>
        <w:t xml:space="preserve">Febuxostat Mylan 80 mg film-coated tablets </w:t>
      </w:r>
    </w:p>
    <w:p w14:paraId="24407158" w14:textId="77777777" w:rsidR="00E52339" w:rsidRPr="00143138" w:rsidRDefault="00BD524F" w:rsidP="00B345F2">
      <w:pPr>
        <w:widowControl w:val="0"/>
        <w:autoSpaceDE w:val="0"/>
        <w:autoSpaceDN w:val="0"/>
        <w:adjustRightInd w:val="0"/>
        <w:spacing w:after="0" w:line="240" w:lineRule="auto"/>
        <w:ind w:right="55"/>
        <w:jc w:val="center"/>
        <w:rPr>
          <w:rFonts w:ascii="Times New Roman" w:eastAsia="Meiryo" w:hAnsi="Times New Roman"/>
          <w:b/>
          <w:bCs/>
        </w:rPr>
      </w:pPr>
      <w:r w:rsidRPr="00143138">
        <w:rPr>
          <w:rFonts w:ascii="Times New Roman" w:eastAsia="Meiryo" w:hAnsi="Times New Roman"/>
          <w:b/>
          <w:bCs/>
        </w:rPr>
        <w:t xml:space="preserve">Febuxostat Mylan 120 mg film-coated tablets </w:t>
      </w:r>
    </w:p>
    <w:p w14:paraId="57491096" w14:textId="77777777" w:rsidR="00BD524F" w:rsidRPr="00143138" w:rsidRDefault="00BD524F" w:rsidP="00B345F2">
      <w:pPr>
        <w:widowControl w:val="0"/>
        <w:autoSpaceDE w:val="0"/>
        <w:autoSpaceDN w:val="0"/>
        <w:adjustRightInd w:val="0"/>
        <w:spacing w:after="0" w:line="240" w:lineRule="auto"/>
        <w:ind w:right="55"/>
        <w:jc w:val="center"/>
        <w:rPr>
          <w:rFonts w:ascii="Times New Roman" w:eastAsia="Meiryo" w:hAnsi="Times New Roman"/>
        </w:rPr>
      </w:pPr>
      <w:r w:rsidRPr="00143138">
        <w:rPr>
          <w:rFonts w:ascii="Times New Roman" w:eastAsia="Meiryo" w:hAnsi="Times New Roman"/>
        </w:rPr>
        <w:t>febuxostat</w:t>
      </w:r>
    </w:p>
    <w:p w14:paraId="290E3F9B"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22AAF37A"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Read all of this leaflet carefully before you start taking this medicine because it contains important information for you.</w:t>
      </w:r>
    </w:p>
    <w:p w14:paraId="134B64D1"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4E676311" w14:textId="77777777" w:rsidR="00BD524F" w:rsidRPr="00143138" w:rsidRDefault="00BD524F" w:rsidP="00B345F2">
      <w:pPr>
        <w:widowControl w:val="0"/>
        <w:numPr>
          <w:ilvl w:val="0"/>
          <w:numId w:val="17"/>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Keep this leaflet. You may need to read it again.</w:t>
      </w:r>
    </w:p>
    <w:p w14:paraId="6F506567" w14:textId="77777777" w:rsidR="00BD524F" w:rsidRPr="00143138" w:rsidRDefault="00BD524F" w:rsidP="00B345F2">
      <w:pPr>
        <w:widowControl w:val="0"/>
        <w:numPr>
          <w:ilvl w:val="0"/>
          <w:numId w:val="17"/>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If you have any further questions, ask your doctor or pharmacist.</w:t>
      </w:r>
    </w:p>
    <w:p w14:paraId="7A4F25A3" w14:textId="77777777" w:rsidR="00BD524F" w:rsidRPr="00143138" w:rsidRDefault="00BD524F" w:rsidP="00B345F2">
      <w:pPr>
        <w:widowControl w:val="0"/>
        <w:numPr>
          <w:ilvl w:val="0"/>
          <w:numId w:val="17"/>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This medicine has been prescribed for you only. Do not pass it on to others. It may harm them, even if their signs of illness are the same as yours.</w:t>
      </w:r>
    </w:p>
    <w:p w14:paraId="4963DCEB" w14:textId="77777777" w:rsidR="00BD524F" w:rsidRPr="00143138" w:rsidRDefault="00BD524F" w:rsidP="00B345F2">
      <w:pPr>
        <w:widowControl w:val="0"/>
        <w:numPr>
          <w:ilvl w:val="0"/>
          <w:numId w:val="17"/>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If you get any side effects talk to your doctor or pharmacist. This includes any possible side effects not listed in this leaflet. See section 4.</w:t>
      </w:r>
    </w:p>
    <w:p w14:paraId="171F0335"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1BCAC7F2"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What is in this leaflet</w:t>
      </w:r>
    </w:p>
    <w:p w14:paraId="4D655186"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42F56DE0" w14:textId="77777777" w:rsidR="00BD524F" w:rsidRPr="00143138" w:rsidRDefault="00BD524F" w:rsidP="00B345F2">
      <w:pPr>
        <w:widowControl w:val="0"/>
        <w:numPr>
          <w:ilvl w:val="0"/>
          <w:numId w:val="20"/>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 xml:space="preserve">What </w:t>
      </w:r>
      <w:r w:rsidR="0055113B" w:rsidRPr="00143138">
        <w:rPr>
          <w:rFonts w:ascii="Times New Roman" w:eastAsia="Meiryo" w:hAnsi="Times New Roman"/>
        </w:rPr>
        <w:t>Febuxostat Mylan</w:t>
      </w:r>
      <w:r w:rsidRPr="00143138">
        <w:rPr>
          <w:rFonts w:ascii="Times New Roman" w:eastAsia="Meiryo" w:hAnsi="Times New Roman"/>
        </w:rPr>
        <w:t xml:space="preserve"> is and what it is used for</w:t>
      </w:r>
    </w:p>
    <w:p w14:paraId="5C850F4D" w14:textId="77777777" w:rsidR="00BD524F" w:rsidRPr="00143138" w:rsidRDefault="00BD524F" w:rsidP="00B345F2">
      <w:pPr>
        <w:widowControl w:val="0"/>
        <w:numPr>
          <w:ilvl w:val="0"/>
          <w:numId w:val="20"/>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 xml:space="preserve">What you need to know before you take </w:t>
      </w:r>
      <w:r w:rsidR="0055113B" w:rsidRPr="00143138">
        <w:rPr>
          <w:rFonts w:ascii="Times New Roman" w:eastAsia="Meiryo" w:hAnsi="Times New Roman"/>
        </w:rPr>
        <w:t>Febuxostat Mylan</w:t>
      </w:r>
    </w:p>
    <w:p w14:paraId="77A8F082" w14:textId="77777777" w:rsidR="00BD524F" w:rsidRPr="00143138" w:rsidRDefault="00BD524F" w:rsidP="00B345F2">
      <w:pPr>
        <w:widowControl w:val="0"/>
        <w:numPr>
          <w:ilvl w:val="0"/>
          <w:numId w:val="20"/>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 xml:space="preserve">How to take </w:t>
      </w:r>
      <w:r w:rsidR="0055113B" w:rsidRPr="00143138">
        <w:rPr>
          <w:rFonts w:ascii="Times New Roman" w:eastAsia="Meiryo" w:hAnsi="Times New Roman"/>
        </w:rPr>
        <w:t>Febuxostat Mylan</w:t>
      </w:r>
    </w:p>
    <w:p w14:paraId="271FAEE1" w14:textId="77777777" w:rsidR="00BD524F" w:rsidRPr="00143138" w:rsidRDefault="00BD524F" w:rsidP="00B345F2">
      <w:pPr>
        <w:widowControl w:val="0"/>
        <w:numPr>
          <w:ilvl w:val="0"/>
          <w:numId w:val="20"/>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Possible side effects</w:t>
      </w:r>
    </w:p>
    <w:p w14:paraId="0584A6C3" w14:textId="77777777" w:rsidR="00BD524F" w:rsidRPr="00143138" w:rsidRDefault="00BD524F" w:rsidP="00B345F2">
      <w:pPr>
        <w:widowControl w:val="0"/>
        <w:numPr>
          <w:ilvl w:val="0"/>
          <w:numId w:val="20"/>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 xml:space="preserve">How to store </w:t>
      </w:r>
      <w:r w:rsidR="0055113B" w:rsidRPr="00143138">
        <w:rPr>
          <w:rFonts w:ascii="Times New Roman" w:eastAsia="Meiryo" w:hAnsi="Times New Roman"/>
        </w:rPr>
        <w:t>Febuxostat Mylan</w:t>
      </w:r>
    </w:p>
    <w:p w14:paraId="4CFE4315" w14:textId="77777777" w:rsidR="00BD524F" w:rsidRPr="00143138" w:rsidRDefault="00BD524F" w:rsidP="00B345F2">
      <w:pPr>
        <w:widowControl w:val="0"/>
        <w:numPr>
          <w:ilvl w:val="0"/>
          <w:numId w:val="20"/>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Contents of the pack and other information</w:t>
      </w:r>
    </w:p>
    <w:p w14:paraId="516057F7"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781B88AD"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53574EE8" w14:textId="77777777" w:rsidR="00BD524F" w:rsidRPr="00143138" w:rsidRDefault="00BD524F" w:rsidP="00B345F2">
      <w:pPr>
        <w:widowControl w:val="0"/>
        <w:tabs>
          <w:tab w:val="left" w:pos="680"/>
        </w:tabs>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1.</w:t>
      </w:r>
      <w:r w:rsidRPr="00143138">
        <w:rPr>
          <w:rFonts w:ascii="Times New Roman" w:eastAsia="Meiryo" w:hAnsi="Times New Roman"/>
          <w:b/>
          <w:bCs/>
        </w:rPr>
        <w:tab/>
        <w:t xml:space="preserve">What </w:t>
      </w:r>
      <w:r w:rsidR="0055113B" w:rsidRPr="00143138">
        <w:rPr>
          <w:rFonts w:ascii="Times New Roman" w:eastAsia="Meiryo" w:hAnsi="Times New Roman"/>
          <w:b/>
          <w:bCs/>
        </w:rPr>
        <w:t>Febuxostat Mylan</w:t>
      </w:r>
      <w:r w:rsidRPr="00143138">
        <w:rPr>
          <w:rFonts w:ascii="Times New Roman" w:eastAsia="Meiryo" w:hAnsi="Times New Roman"/>
          <w:b/>
          <w:bCs/>
        </w:rPr>
        <w:t xml:space="preserve"> is and what it is used for</w:t>
      </w:r>
    </w:p>
    <w:p w14:paraId="577AF013"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2258E1EB" w14:textId="77777777" w:rsidR="00BD524F" w:rsidRPr="00143138" w:rsidRDefault="0055113B"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Febuxostat Mylan</w:t>
      </w:r>
      <w:r w:rsidR="00BD524F" w:rsidRPr="00143138">
        <w:rPr>
          <w:rFonts w:ascii="Times New Roman" w:eastAsia="Meiryo" w:hAnsi="Times New Roman"/>
        </w:rPr>
        <w:t xml:space="preserve"> tablets contain the active substance febuxostat and are used to treat gout, which is associated with an excess of a chemical called uric acid (urate) in the body. In some people, the amount of uric acid builds up in the blood and may become too high to remain soluble. When this happens, urate crystals may form in and around the joints and kidneys. These crystals can cause sudden, severe pain, redness, warmth and swelling in a joint (known as a gout attack). Left untreated, larger deposits called tophi may form in and around joints. These tophi may cause joint and bone damage.</w:t>
      </w:r>
    </w:p>
    <w:p w14:paraId="46DFC61E"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11C04D42" w14:textId="77777777" w:rsidR="00BD524F" w:rsidRPr="00143138" w:rsidRDefault="0055113B"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Febuxostat Mylan</w:t>
      </w:r>
      <w:r w:rsidR="00BD524F" w:rsidRPr="00143138">
        <w:rPr>
          <w:rFonts w:ascii="Times New Roman" w:eastAsia="Meiryo" w:hAnsi="Times New Roman"/>
        </w:rPr>
        <w:t xml:space="preserve"> works by reducing uric acid levels. Keeping uric acid levels low by taking </w:t>
      </w:r>
      <w:r w:rsidRPr="00143138">
        <w:rPr>
          <w:rFonts w:ascii="Times New Roman" w:eastAsia="Meiryo" w:hAnsi="Times New Roman"/>
        </w:rPr>
        <w:t>Febuxostat Mylan</w:t>
      </w:r>
      <w:r w:rsidR="00BD524F" w:rsidRPr="00143138">
        <w:rPr>
          <w:rFonts w:ascii="Times New Roman" w:eastAsia="Meiryo" w:hAnsi="Times New Roman"/>
        </w:rPr>
        <w:t xml:space="preserve"> once every day stops crystals building up, and over time it reduces symptoms. Keeping uric acid levels sufficiently low for a long enough period can also shrink tophi.</w:t>
      </w:r>
    </w:p>
    <w:p w14:paraId="1960A715"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2BF69CC2" w14:textId="70D3B016" w:rsidR="00BD524F" w:rsidRPr="00143138" w:rsidRDefault="0055113B"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Febuxostat Mylan</w:t>
      </w:r>
      <w:r w:rsidR="00BD524F" w:rsidRPr="00143138">
        <w:rPr>
          <w:rFonts w:ascii="Times New Roman" w:eastAsia="Meiryo" w:hAnsi="Times New Roman"/>
        </w:rPr>
        <w:t xml:space="preserve"> 120</w:t>
      </w:r>
      <w:r w:rsidR="00381E14" w:rsidRPr="00143138">
        <w:rPr>
          <w:rFonts w:ascii="Times New Roman" w:eastAsia="Meiryo" w:hAnsi="Times New Roman"/>
        </w:rPr>
        <w:t> </w:t>
      </w:r>
      <w:r w:rsidR="00BD524F" w:rsidRPr="00143138">
        <w:rPr>
          <w:rFonts w:ascii="Times New Roman" w:eastAsia="Meiryo" w:hAnsi="Times New Roman"/>
        </w:rPr>
        <w:t>mg</w:t>
      </w:r>
      <w:r w:rsidR="00381E14" w:rsidRPr="00143138">
        <w:rPr>
          <w:rFonts w:ascii="Times New Roman" w:eastAsia="Meiryo" w:hAnsi="Times New Roman"/>
        </w:rPr>
        <w:t xml:space="preserve"> </w:t>
      </w:r>
      <w:r w:rsidR="00BD524F" w:rsidRPr="00143138">
        <w:rPr>
          <w:rFonts w:ascii="Times New Roman" w:eastAsia="Meiryo" w:hAnsi="Times New Roman"/>
        </w:rPr>
        <w:t xml:space="preserve">tablets </w:t>
      </w:r>
      <w:r w:rsidR="00ED3702" w:rsidRPr="00143138">
        <w:rPr>
          <w:rFonts w:ascii="Times New Roman" w:eastAsia="Meiryo" w:hAnsi="Times New Roman"/>
        </w:rPr>
        <w:t>are</w:t>
      </w:r>
      <w:r w:rsidR="00BD524F" w:rsidRPr="00143138">
        <w:rPr>
          <w:rFonts w:ascii="Times New Roman" w:eastAsia="Meiryo" w:hAnsi="Times New Roman"/>
        </w:rPr>
        <w:t xml:space="preserve"> also used to treat and prevent high blood levels of uric acid that may occur when you start to receive chemotherapy for blood cancers.</w:t>
      </w:r>
    </w:p>
    <w:p w14:paraId="2EE886EF"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When chemotherapy is given, cancer cells are destroyed, and uric acid levels increase in the blood accordingly, unless the formation of uric acid is prevented.</w:t>
      </w:r>
    </w:p>
    <w:p w14:paraId="298D4B1A"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2C86FAD7" w14:textId="77777777" w:rsidR="00BD524F" w:rsidRPr="00143138" w:rsidRDefault="0055113B"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Febuxostat Mylan</w:t>
      </w:r>
      <w:r w:rsidR="00BD524F" w:rsidRPr="00143138">
        <w:rPr>
          <w:rFonts w:ascii="Times New Roman" w:eastAsia="Meiryo" w:hAnsi="Times New Roman"/>
        </w:rPr>
        <w:t xml:space="preserve"> is for adults.</w:t>
      </w:r>
    </w:p>
    <w:p w14:paraId="5151CE24"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4A5E1238"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15EDD1B4" w14:textId="77777777" w:rsidR="0055113B" w:rsidRPr="00143138" w:rsidRDefault="00BD524F" w:rsidP="00B345F2">
      <w:pPr>
        <w:widowControl w:val="0"/>
        <w:tabs>
          <w:tab w:val="left" w:pos="567"/>
        </w:tabs>
        <w:autoSpaceDE w:val="0"/>
        <w:autoSpaceDN w:val="0"/>
        <w:adjustRightInd w:val="0"/>
        <w:spacing w:after="0" w:line="240" w:lineRule="auto"/>
        <w:ind w:right="55"/>
        <w:rPr>
          <w:rFonts w:ascii="Times New Roman" w:eastAsia="Meiryo" w:hAnsi="Times New Roman"/>
          <w:b/>
          <w:bCs/>
        </w:rPr>
      </w:pPr>
      <w:r w:rsidRPr="00143138">
        <w:rPr>
          <w:rFonts w:ascii="Times New Roman" w:eastAsia="Meiryo" w:hAnsi="Times New Roman"/>
          <w:b/>
          <w:bCs/>
        </w:rPr>
        <w:t>2.</w:t>
      </w:r>
      <w:r w:rsidRPr="00143138">
        <w:rPr>
          <w:rFonts w:ascii="Times New Roman" w:eastAsia="Meiryo" w:hAnsi="Times New Roman"/>
          <w:b/>
          <w:bCs/>
        </w:rPr>
        <w:tab/>
        <w:t xml:space="preserve">What you need to know before you take </w:t>
      </w:r>
      <w:r w:rsidR="0055113B" w:rsidRPr="00143138">
        <w:rPr>
          <w:rFonts w:ascii="Times New Roman" w:eastAsia="Meiryo" w:hAnsi="Times New Roman"/>
          <w:b/>
          <w:bCs/>
        </w:rPr>
        <w:t>Febuxostat Mylan</w:t>
      </w:r>
      <w:r w:rsidRPr="00143138">
        <w:rPr>
          <w:rFonts w:ascii="Times New Roman" w:eastAsia="Meiryo" w:hAnsi="Times New Roman"/>
          <w:b/>
          <w:bCs/>
        </w:rPr>
        <w:t xml:space="preserve"> </w:t>
      </w:r>
    </w:p>
    <w:p w14:paraId="5F929452" w14:textId="77777777" w:rsidR="00B345F2" w:rsidRPr="00143138" w:rsidRDefault="00B345F2" w:rsidP="00B345F2">
      <w:pPr>
        <w:widowControl w:val="0"/>
        <w:tabs>
          <w:tab w:val="left" w:pos="0"/>
        </w:tabs>
        <w:autoSpaceDE w:val="0"/>
        <w:autoSpaceDN w:val="0"/>
        <w:adjustRightInd w:val="0"/>
        <w:spacing w:after="0" w:line="240" w:lineRule="auto"/>
        <w:ind w:right="55"/>
        <w:rPr>
          <w:rFonts w:ascii="Times New Roman" w:eastAsia="Meiryo" w:hAnsi="Times New Roman"/>
          <w:b/>
          <w:bCs/>
        </w:rPr>
      </w:pPr>
    </w:p>
    <w:p w14:paraId="1550F4E5" w14:textId="77777777" w:rsidR="00BD524F" w:rsidRPr="00143138" w:rsidRDefault="00BD524F" w:rsidP="00B345F2">
      <w:pPr>
        <w:widowControl w:val="0"/>
        <w:tabs>
          <w:tab w:val="left" w:pos="0"/>
        </w:tabs>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 xml:space="preserve">Do not take </w:t>
      </w:r>
      <w:r w:rsidR="0055113B" w:rsidRPr="00143138">
        <w:rPr>
          <w:rFonts w:ascii="Times New Roman" w:eastAsia="Meiryo" w:hAnsi="Times New Roman"/>
          <w:b/>
          <w:bCs/>
        </w:rPr>
        <w:t>Febuxostat Mylan</w:t>
      </w:r>
    </w:p>
    <w:p w14:paraId="5DCFA645" w14:textId="77777777" w:rsidR="00BD524F" w:rsidRPr="00143138" w:rsidRDefault="00BD524F" w:rsidP="00E57999">
      <w:pPr>
        <w:widowControl w:val="0"/>
        <w:numPr>
          <w:ilvl w:val="0"/>
          <w:numId w:val="2"/>
        </w:numPr>
        <w:tabs>
          <w:tab w:val="left" w:pos="567"/>
        </w:tabs>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If you are allergic to febuxostat or any of the other ingredients of this medicine (listed in section</w:t>
      </w:r>
      <w:r w:rsidR="00CD45D9" w:rsidRPr="00143138">
        <w:rPr>
          <w:rFonts w:ascii="Times New Roman" w:eastAsia="Meiryo" w:hAnsi="Times New Roman"/>
        </w:rPr>
        <w:t xml:space="preserve"> </w:t>
      </w:r>
      <w:r w:rsidRPr="00143138">
        <w:rPr>
          <w:rFonts w:ascii="Times New Roman" w:eastAsia="Meiryo" w:hAnsi="Times New Roman"/>
        </w:rPr>
        <w:t>6).</w:t>
      </w:r>
    </w:p>
    <w:p w14:paraId="022A7DEF" w14:textId="77777777" w:rsidR="00B345F2" w:rsidRPr="00143138" w:rsidRDefault="00B345F2" w:rsidP="00B345F2">
      <w:pPr>
        <w:widowControl w:val="0"/>
        <w:autoSpaceDE w:val="0"/>
        <w:autoSpaceDN w:val="0"/>
        <w:adjustRightInd w:val="0"/>
        <w:spacing w:after="0" w:line="240" w:lineRule="auto"/>
        <w:ind w:right="55"/>
        <w:rPr>
          <w:rFonts w:ascii="Times New Roman" w:eastAsia="Meiryo" w:hAnsi="Times New Roman"/>
          <w:b/>
          <w:bCs/>
        </w:rPr>
      </w:pPr>
    </w:p>
    <w:p w14:paraId="332DFDA3"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Warnings and precautions</w:t>
      </w:r>
    </w:p>
    <w:p w14:paraId="06681875"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627EFA7F"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 xml:space="preserve">Talk to your doctor before taking </w:t>
      </w:r>
      <w:r w:rsidR="0055113B" w:rsidRPr="00143138">
        <w:rPr>
          <w:rFonts w:ascii="Times New Roman" w:eastAsia="Meiryo" w:hAnsi="Times New Roman"/>
        </w:rPr>
        <w:t>Febuxostat Mylan</w:t>
      </w:r>
      <w:r w:rsidRPr="00143138">
        <w:rPr>
          <w:rFonts w:ascii="Times New Roman" w:eastAsia="Meiryo" w:hAnsi="Times New Roman"/>
        </w:rPr>
        <w:t>:</w:t>
      </w:r>
    </w:p>
    <w:p w14:paraId="3C5CCA9B" w14:textId="77777777" w:rsidR="00CD45D9" w:rsidRPr="00143138" w:rsidRDefault="00BD524F" w:rsidP="00B345F2">
      <w:pPr>
        <w:widowControl w:val="0"/>
        <w:numPr>
          <w:ilvl w:val="0"/>
          <w:numId w:val="1"/>
        </w:numPr>
        <w:tabs>
          <w:tab w:val="left" w:pos="567"/>
        </w:tabs>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If you have or have had heart failure or heart problems</w:t>
      </w:r>
    </w:p>
    <w:p w14:paraId="4ED5686F" w14:textId="04172186" w:rsidR="00CD45D9" w:rsidRPr="00143138" w:rsidRDefault="00BD524F" w:rsidP="00B345F2">
      <w:pPr>
        <w:widowControl w:val="0"/>
        <w:numPr>
          <w:ilvl w:val="0"/>
          <w:numId w:val="1"/>
        </w:numPr>
        <w:tabs>
          <w:tab w:val="left" w:pos="567"/>
        </w:tabs>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 xml:space="preserve">If you have or have had renal disease and/or serious allergic reaction to </w:t>
      </w:r>
      <w:r w:rsidR="00716603" w:rsidRPr="00143138">
        <w:rPr>
          <w:rFonts w:ascii="Times New Roman" w:eastAsia="Meiryo" w:hAnsi="Times New Roman"/>
        </w:rPr>
        <w:t>a</w:t>
      </w:r>
      <w:r w:rsidRPr="00143138">
        <w:rPr>
          <w:rFonts w:ascii="Times New Roman" w:eastAsia="Meiryo" w:hAnsi="Times New Roman"/>
        </w:rPr>
        <w:t>llopurinol (a</w:t>
      </w:r>
      <w:r w:rsidR="00CD45D9" w:rsidRPr="00143138">
        <w:rPr>
          <w:rFonts w:ascii="Times New Roman" w:eastAsia="Meiryo" w:hAnsi="Times New Roman"/>
        </w:rPr>
        <w:t xml:space="preserve"> </w:t>
      </w:r>
      <w:r w:rsidRPr="00143138">
        <w:rPr>
          <w:rFonts w:ascii="Times New Roman" w:eastAsia="Meiryo" w:hAnsi="Times New Roman"/>
        </w:rPr>
        <w:t>medication used for the treatment of Gout</w:t>
      </w:r>
      <w:r w:rsidR="00CD45D9" w:rsidRPr="00143138">
        <w:rPr>
          <w:rFonts w:ascii="Times New Roman" w:eastAsia="Meiryo" w:hAnsi="Times New Roman"/>
        </w:rPr>
        <w:t>)</w:t>
      </w:r>
    </w:p>
    <w:p w14:paraId="6C145924" w14:textId="77777777" w:rsidR="00CD45D9" w:rsidRPr="00143138" w:rsidRDefault="00BD524F" w:rsidP="00B345F2">
      <w:pPr>
        <w:widowControl w:val="0"/>
        <w:numPr>
          <w:ilvl w:val="0"/>
          <w:numId w:val="1"/>
        </w:numPr>
        <w:tabs>
          <w:tab w:val="left" w:pos="567"/>
        </w:tabs>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If you have or have had liver disease or liver function test abnormalities</w:t>
      </w:r>
    </w:p>
    <w:p w14:paraId="63ACACB7" w14:textId="77777777" w:rsidR="00CD45D9" w:rsidRPr="00143138" w:rsidRDefault="00BD524F" w:rsidP="00B345F2">
      <w:pPr>
        <w:widowControl w:val="0"/>
        <w:numPr>
          <w:ilvl w:val="0"/>
          <w:numId w:val="1"/>
        </w:numPr>
        <w:tabs>
          <w:tab w:val="left" w:pos="567"/>
        </w:tabs>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If you are being treated for high uric acid levels as a result of Lesch-Nyhan syndrome (a</w:t>
      </w:r>
      <w:r w:rsidR="00CD45D9" w:rsidRPr="00143138">
        <w:rPr>
          <w:rFonts w:ascii="Times New Roman" w:eastAsia="Meiryo" w:hAnsi="Times New Roman"/>
        </w:rPr>
        <w:t xml:space="preserve"> </w:t>
      </w:r>
      <w:r w:rsidRPr="00143138">
        <w:rPr>
          <w:rFonts w:ascii="Times New Roman" w:eastAsia="Meiryo" w:hAnsi="Times New Roman"/>
        </w:rPr>
        <w:t>rare</w:t>
      </w:r>
      <w:r w:rsidR="00CD45D9" w:rsidRPr="00143138">
        <w:rPr>
          <w:rFonts w:ascii="Times New Roman" w:eastAsia="Meiryo" w:hAnsi="Times New Roman"/>
        </w:rPr>
        <w:t xml:space="preserve"> </w:t>
      </w:r>
      <w:r w:rsidRPr="00143138">
        <w:rPr>
          <w:rFonts w:ascii="Times New Roman" w:eastAsia="Meiryo" w:hAnsi="Times New Roman"/>
        </w:rPr>
        <w:t>inherited condition in which there is too much uric acid in the blood)</w:t>
      </w:r>
    </w:p>
    <w:p w14:paraId="726AE562" w14:textId="77777777" w:rsidR="00BD524F" w:rsidRPr="00143138" w:rsidRDefault="00BD524F" w:rsidP="00B345F2">
      <w:pPr>
        <w:widowControl w:val="0"/>
        <w:numPr>
          <w:ilvl w:val="0"/>
          <w:numId w:val="1"/>
        </w:numPr>
        <w:tabs>
          <w:tab w:val="left" w:pos="567"/>
        </w:tabs>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If you have thyroid problems.</w:t>
      </w:r>
    </w:p>
    <w:p w14:paraId="09EED8F1"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2B053E3D"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 xml:space="preserve">Should you experience allergic reactions to </w:t>
      </w:r>
      <w:r w:rsidR="00437703" w:rsidRPr="00143138">
        <w:rPr>
          <w:rFonts w:ascii="Times New Roman" w:eastAsia="Meiryo" w:hAnsi="Times New Roman"/>
        </w:rPr>
        <w:t>Febuxostat Mylan</w:t>
      </w:r>
      <w:r w:rsidRPr="00143138">
        <w:rPr>
          <w:rFonts w:ascii="Times New Roman" w:eastAsia="Meiryo" w:hAnsi="Times New Roman"/>
        </w:rPr>
        <w:t>, stop taking this medicine (see also sectio</w:t>
      </w:r>
      <w:r w:rsidR="00437703" w:rsidRPr="00143138">
        <w:rPr>
          <w:rFonts w:ascii="Times New Roman" w:eastAsia="Meiryo" w:hAnsi="Times New Roman"/>
        </w:rPr>
        <w:t xml:space="preserve">n </w:t>
      </w:r>
      <w:r w:rsidRPr="00143138">
        <w:rPr>
          <w:rFonts w:ascii="Times New Roman" w:eastAsia="Meiryo" w:hAnsi="Times New Roman"/>
        </w:rPr>
        <w:t>4). Possible symptoms of allergic reactions might be:</w:t>
      </w:r>
    </w:p>
    <w:p w14:paraId="033175D7" w14:textId="066DC9F4" w:rsidR="00BD524F" w:rsidRPr="00143138" w:rsidRDefault="00BD524F" w:rsidP="00B345F2">
      <w:pPr>
        <w:widowControl w:val="0"/>
        <w:numPr>
          <w:ilvl w:val="0"/>
          <w:numId w:val="21"/>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rash including severe forms (e.g. blisters, nodules, itchy, exfoliative rash), itchiness</w:t>
      </w:r>
    </w:p>
    <w:p w14:paraId="1B827E1E" w14:textId="77777777" w:rsidR="00BD524F" w:rsidRPr="00143138" w:rsidRDefault="00BD524F" w:rsidP="00B345F2">
      <w:pPr>
        <w:widowControl w:val="0"/>
        <w:numPr>
          <w:ilvl w:val="0"/>
          <w:numId w:val="21"/>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swelling of limbs or face</w:t>
      </w:r>
    </w:p>
    <w:p w14:paraId="782D038A" w14:textId="77777777" w:rsidR="00BD524F" w:rsidRPr="00143138" w:rsidRDefault="00BD524F" w:rsidP="00B345F2">
      <w:pPr>
        <w:widowControl w:val="0"/>
        <w:numPr>
          <w:ilvl w:val="0"/>
          <w:numId w:val="21"/>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difficulties in breathing</w:t>
      </w:r>
    </w:p>
    <w:p w14:paraId="71EDB047" w14:textId="77777777" w:rsidR="00BD524F" w:rsidRPr="00143138" w:rsidRDefault="00BD524F" w:rsidP="00B345F2">
      <w:pPr>
        <w:widowControl w:val="0"/>
        <w:numPr>
          <w:ilvl w:val="0"/>
          <w:numId w:val="21"/>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fever with enlarged lymph nodes</w:t>
      </w:r>
    </w:p>
    <w:p w14:paraId="46908A68" w14:textId="77777777" w:rsidR="00BD524F" w:rsidRPr="00143138" w:rsidRDefault="00BD524F" w:rsidP="00B345F2">
      <w:pPr>
        <w:widowControl w:val="0"/>
        <w:numPr>
          <w:ilvl w:val="0"/>
          <w:numId w:val="21"/>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 xml:space="preserve">but also serious life threatening allergic conditions with cardiac and circulatory arrest. Your doctor might decide to permanently stop treatment with </w:t>
      </w:r>
      <w:r w:rsidR="00437703" w:rsidRPr="00143138">
        <w:rPr>
          <w:rFonts w:ascii="Times New Roman" w:eastAsia="Meiryo" w:hAnsi="Times New Roman"/>
        </w:rPr>
        <w:t>Febuxostat Mylan</w:t>
      </w:r>
      <w:r w:rsidRPr="00143138">
        <w:rPr>
          <w:rFonts w:ascii="Times New Roman" w:eastAsia="Meiryo" w:hAnsi="Times New Roman"/>
        </w:rPr>
        <w:t>.</w:t>
      </w:r>
    </w:p>
    <w:p w14:paraId="321A7FF0"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3DAAF0F4" w14:textId="5F055A48"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 xml:space="preserve">There have been rare reports of potentially life-threatening skin rashes (Stevens-Johnson Syndrome) with the use of </w:t>
      </w:r>
      <w:r w:rsidR="00CA4BF6" w:rsidRPr="00143138">
        <w:rPr>
          <w:rFonts w:ascii="Times New Roman" w:eastAsia="Meiryo" w:hAnsi="Times New Roman"/>
        </w:rPr>
        <w:t>f</w:t>
      </w:r>
      <w:r w:rsidR="00437703" w:rsidRPr="00143138">
        <w:rPr>
          <w:rFonts w:ascii="Times New Roman" w:eastAsia="Meiryo" w:hAnsi="Times New Roman"/>
        </w:rPr>
        <w:t>ebuxostat</w:t>
      </w:r>
      <w:r w:rsidRPr="00143138">
        <w:rPr>
          <w:rFonts w:ascii="Times New Roman" w:eastAsia="Meiryo" w:hAnsi="Times New Roman"/>
        </w:rPr>
        <w:t>, appearing initially as reddish target-like spots or circular patches often with central blister on the trunk. It may also include ulcers in the mouth, throat, nose, genitals and conjunctivitis (red and swollen eyes). The rash may progress to widespread blistering or peeling of the skin.</w:t>
      </w:r>
    </w:p>
    <w:p w14:paraId="61EAA784" w14:textId="77777777" w:rsidR="00B345F2" w:rsidRPr="00143138" w:rsidRDefault="00B345F2" w:rsidP="00B345F2">
      <w:pPr>
        <w:widowControl w:val="0"/>
        <w:autoSpaceDE w:val="0"/>
        <w:autoSpaceDN w:val="0"/>
        <w:adjustRightInd w:val="0"/>
        <w:spacing w:after="0" w:line="240" w:lineRule="auto"/>
        <w:ind w:right="55"/>
        <w:rPr>
          <w:rFonts w:ascii="Times New Roman" w:eastAsia="Meiryo" w:hAnsi="Times New Roman"/>
        </w:rPr>
      </w:pPr>
    </w:p>
    <w:p w14:paraId="02295BDB" w14:textId="570A76F5"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 xml:space="preserve">If you have developed Stevens-Johnson Syndrome with the use of febuxostat, you must not be re-started on </w:t>
      </w:r>
      <w:r w:rsidR="00437703" w:rsidRPr="00143138">
        <w:rPr>
          <w:rFonts w:ascii="Times New Roman" w:eastAsia="Meiryo" w:hAnsi="Times New Roman"/>
        </w:rPr>
        <w:t>Febuxostat Mylan</w:t>
      </w:r>
      <w:r w:rsidRPr="00143138">
        <w:rPr>
          <w:rFonts w:ascii="Times New Roman" w:eastAsia="Meiryo" w:hAnsi="Times New Roman"/>
        </w:rPr>
        <w:t xml:space="preserve"> at any time. If you develop a rash or these skin symptoms, seek immediate advice from a doctor and tell </w:t>
      </w:r>
      <w:r w:rsidR="00CA4BF6" w:rsidRPr="00143138">
        <w:rPr>
          <w:rFonts w:ascii="Times New Roman" w:eastAsia="Meiryo" w:hAnsi="Times New Roman"/>
        </w:rPr>
        <w:t xml:space="preserve">them </w:t>
      </w:r>
      <w:r w:rsidRPr="00143138">
        <w:rPr>
          <w:rFonts w:ascii="Times New Roman" w:eastAsia="Meiryo" w:hAnsi="Times New Roman"/>
        </w:rPr>
        <w:t>that you are taking this medicine.</w:t>
      </w:r>
    </w:p>
    <w:p w14:paraId="07B59F6D"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5DB1DB49"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 xml:space="preserve">If you are having a gout attack at the moment (a sudden onset of severe pain, tenderness, redness, warmth and swelling in a joint), wait for the gout attack to subside </w:t>
      </w:r>
      <w:r w:rsidR="002332EF" w:rsidRPr="00143138">
        <w:rPr>
          <w:rFonts w:ascii="Times New Roman" w:eastAsia="Meiryo" w:hAnsi="Times New Roman"/>
        </w:rPr>
        <w:t xml:space="preserve">first </w:t>
      </w:r>
      <w:r w:rsidRPr="00143138">
        <w:rPr>
          <w:rFonts w:ascii="Times New Roman" w:eastAsia="Meiryo" w:hAnsi="Times New Roman"/>
        </w:rPr>
        <w:t xml:space="preserve">before starting treatment with </w:t>
      </w:r>
      <w:r w:rsidR="00437703" w:rsidRPr="00143138">
        <w:rPr>
          <w:rFonts w:ascii="Times New Roman" w:eastAsia="Meiryo" w:hAnsi="Times New Roman"/>
        </w:rPr>
        <w:t>Febuxostat Mylan</w:t>
      </w:r>
      <w:r w:rsidRPr="00143138">
        <w:rPr>
          <w:rFonts w:ascii="Times New Roman" w:eastAsia="Meiryo" w:hAnsi="Times New Roman"/>
        </w:rPr>
        <w:t>.</w:t>
      </w:r>
    </w:p>
    <w:p w14:paraId="0B366351"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408CE2E2"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 xml:space="preserve">For some people, gout attacks may flare up when starting certain medicines that control uric acid levels. Not everyone gets flares, but you could get a flare-up even if you are taking </w:t>
      </w:r>
      <w:r w:rsidR="00BB0244" w:rsidRPr="00143138">
        <w:rPr>
          <w:rFonts w:ascii="Times New Roman" w:eastAsia="Meiryo" w:hAnsi="Times New Roman"/>
        </w:rPr>
        <w:t>Febuxostat Mylan</w:t>
      </w:r>
      <w:r w:rsidRPr="00143138">
        <w:rPr>
          <w:rFonts w:ascii="Times New Roman" w:eastAsia="Meiryo" w:hAnsi="Times New Roman"/>
        </w:rPr>
        <w:t xml:space="preserve">, and especially during the first weeks or months of treatment. It is important to keep taking </w:t>
      </w:r>
      <w:r w:rsidR="00BB0244" w:rsidRPr="00143138">
        <w:rPr>
          <w:rFonts w:ascii="Times New Roman" w:eastAsia="Meiryo" w:hAnsi="Times New Roman"/>
        </w:rPr>
        <w:t>Febuxostat Mylan</w:t>
      </w:r>
      <w:r w:rsidRPr="00143138">
        <w:rPr>
          <w:rFonts w:ascii="Times New Roman" w:eastAsia="Meiryo" w:hAnsi="Times New Roman"/>
        </w:rPr>
        <w:t xml:space="preserve"> even if you have a flare, as </w:t>
      </w:r>
      <w:r w:rsidR="00BB0244" w:rsidRPr="00143138">
        <w:rPr>
          <w:rFonts w:ascii="Times New Roman" w:eastAsia="Meiryo" w:hAnsi="Times New Roman"/>
        </w:rPr>
        <w:t>Febuxostat Mylan</w:t>
      </w:r>
      <w:r w:rsidRPr="00143138">
        <w:rPr>
          <w:rFonts w:ascii="Times New Roman" w:eastAsia="Meiryo" w:hAnsi="Times New Roman"/>
        </w:rPr>
        <w:t xml:space="preserve"> is still working to lower uric acid. Over time, gout flares will occur less often and be less painful if you keep taking </w:t>
      </w:r>
      <w:r w:rsidR="00BB0244" w:rsidRPr="00143138">
        <w:rPr>
          <w:rFonts w:ascii="Times New Roman" w:eastAsia="Meiryo" w:hAnsi="Times New Roman"/>
        </w:rPr>
        <w:t>Febuxostat Mylan</w:t>
      </w:r>
      <w:r w:rsidRPr="00143138">
        <w:rPr>
          <w:rFonts w:ascii="Times New Roman" w:eastAsia="Meiryo" w:hAnsi="Times New Roman"/>
        </w:rPr>
        <w:t xml:space="preserve"> every day.</w:t>
      </w:r>
    </w:p>
    <w:p w14:paraId="77E8C460"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37C293A2"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Your doctor will often prescribe other medicines, if they are needed, to help prevent or treat the symptoms of flares (such as pain and swelling in a joint).</w:t>
      </w:r>
    </w:p>
    <w:p w14:paraId="3EA671F6"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126EC87B" w14:textId="0FB6B2E9"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 xml:space="preserve">In patients with very high urate levels (e.g. those undergoing cancer chemotherapy), treatment with uric acid-lowering medicines could lead to the build-up of xanthine in the urinary tract, with possible stones, even though this has not been observed in patients being treated with </w:t>
      </w:r>
      <w:r w:rsidR="006476EC" w:rsidRPr="00143138">
        <w:rPr>
          <w:rFonts w:ascii="Times New Roman" w:eastAsia="Meiryo" w:hAnsi="Times New Roman"/>
        </w:rPr>
        <w:t>f</w:t>
      </w:r>
      <w:r w:rsidR="00BB0244" w:rsidRPr="00143138">
        <w:rPr>
          <w:rFonts w:ascii="Times New Roman" w:eastAsia="Meiryo" w:hAnsi="Times New Roman"/>
        </w:rPr>
        <w:t xml:space="preserve">ebuxostat </w:t>
      </w:r>
      <w:r w:rsidRPr="00143138">
        <w:rPr>
          <w:rFonts w:ascii="Times New Roman" w:eastAsia="Meiryo" w:hAnsi="Times New Roman"/>
        </w:rPr>
        <w:t>for Tumor Lysis Syndrome.</w:t>
      </w:r>
    </w:p>
    <w:p w14:paraId="3F0DCF8E"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0FE04F42"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Your doctor may ask you to have blood tests to check that your liver is working normally.</w:t>
      </w:r>
    </w:p>
    <w:p w14:paraId="2B4D5432"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50A3C500"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Children and adolescents</w:t>
      </w:r>
    </w:p>
    <w:p w14:paraId="35C96BBD"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0B370A3B"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Do not give this medicine to children under the age of 18 because the safety and efficacy have not been established.</w:t>
      </w:r>
    </w:p>
    <w:p w14:paraId="5990215F" w14:textId="77777777" w:rsidR="00BB0244" w:rsidRPr="00143138" w:rsidRDefault="00BB0244" w:rsidP="00B345F2">
      <w:pPr>
        <w:widowControl w:val="0"/>
        <w:autoSpaceDE w:val="0"/>
        <w:autoSpaceDN w:val="0"/>
        <w:adjustRightInd w:val="0"/>
        <w:spacing w:after="0" w:line="240" w:lineRule="auto"/>
        <w:ind w:right="55"/>
        <w:rPr>
          <w:rFonts w:ascii="Times New Roman" w:eastAsia="Meiryo" w:hAnsi="Times New Roman"/>
          <w:b/>
          <w:bCs/>
        </w:rPr>
      </w:pPr>
    </w:p>
    <w:p w14:paraId="095D0C3C"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 xml:space="preserve">Other medicines and </w:t>
      </w:r>
      <w:r w:rsidR="00BB0244" w:rsidRPr="00143138">
        <w:rPr>
          <w:rFonts w:ascii="Times New Roman" w:eastAsia="Meiryo" w:hAnsi="Times New Roman"/>
          <w:b/>
          <w:bCs/>
        </w:rPr>
        <w:t>Febuxostat Mylan</w:t>
      </w:r>
    </w:p>
    <w:p w14:paraId="51AB21A7"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2D36E4ED"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Tell your doctor or pharmacist if you are taking, have recently taken or might take any other medicines, including medicines obtained without a prescription.</w:t>
      </w:r>
    </w:p>
    <w:p w14:paraId="2DF92919"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It is especially important to tell your doctor or pharmacist if you are taking medicines containing any</w:t>
      </w:r>
      <w:r w:rsidR="002332EF" w:rsidRPr="00143138">
        <w:rPr>
          <w:rFonts w:ascii="Times New Roman" w:eastAsia="Meiryo" w:hAnsi="Times New Roman"/>
        </w:rPr>
        <w:t xml:space="preserve"> </w:t>
      </w:r>
      <w:r w:rsidRPr="00143138">
        <w:rPr>
          <w:rFonts w:ascii="Times New Roman" w:eastAsia="Meiryo" w:hAnsi="Times New Roman"/>
        </w:rPr>
        <w:t xml:space="preserve">of the following substances as they may interact with </w:t>
      </w:r>
      <w:r w:rsidR="00BB0244" w:rsidRPr="00143138">
        <w:rPr>
          <w:rFonts w:ascii="Times New Roman" w:eastAsia="Meiryo" w:hAnsi="Times New Roman"/>
        </w:rPr>
        <w:t>Febuxostat Mylan</w:t>
      </w:r>
      <w:r w:rsidRPr="00143138">
        <w:rPr>
          <w:rFonts w:ascii="Times New Roman" w:eastAsia="Meiryo" w:hAnsi="Times New Roman"/>
        </w:rPr>
        <w:t xml:space="preserve"> and your doctor may wish to consider necessary measures:</w:t>
      </w:r>
    </w:p>
    <w:p w14:paraId="4AAA651F" w14:textId="77777777" w:rsidR="00BD524F" w:rsidRPr="00143138" w:rsidRDefault="00BD524F" w:rsidP="00B345F2">
      <w:pPr>
        <w:widowControl w:val="0"/>
        <w:numPr>
          <w:ilvl w:val="0"/>
          <w:numId w:val="5"/>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Mercaptopurine (used to treat cancer)</w:t>
      </w:r>
    </w:p>
    <w:p w14:paraId="05F62338" w14:textId="77777777" w:rsidR="00CD45D9" w:rsidRPr="00143138" w:rsidRDefault="00BD524F" w:rsidP="00B345F2">
      <w:pPr>
        <w:widowControl w:val="0"/>
        <w:numPr>
          <w:ilvl w:val="0"/>
          <w:numId w:val="5"/>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Azathioprine (used to reduce immune response)</w:t>
      </w:r>
    </w:p>
    <w:p w14:paraId="4EB1BD5C" w14:textId="77777777" w:rsidR="00BD524F" w:rsidRPr="00143138" w:rsidRDefault="00BD524F" w:rsidP="00B345F2">
      <w:pPr>
        <w:widowControl w:val="0"/>
        <w:numPr>
          <w:ilvl w:val="0"/>
          <w:numId w:val="5"/>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Theophylline (used to treat asthma)</w:t>
      </w:r>
    </w:p>
    <w:p w14:paraId="13BA5E19"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6FB8993B"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Pregnancy and breast-feeding</w:t>
      </w:r>
    </w:p>
    <w:p w14:paraId="17DB5676"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5490A13E" w14:textId="6ECAA38A"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 xml:space="preserve">It is not known if </w:t>
      </w:r>
      <w:r w:rsidR="00955288" w:rsidRPr="00143138">
        <w:rPr>
          <w:rFonts w:ascii="Times New Roman" w:eastAsia="Meiryo" w:hAnsi="Times New Roman"/>
        </w:rPr>
        <w:t>f</w:t>
      </w:r>
      <w:r w:rsidR="00BB0244" w:rsidRPr="00143138">
        <w:rPr>
          <w:rFonts w:ascii="Times New Roman" w:eastAsia="Meiryo" w:hAnsi="Times New Roman"/>
        </w:rPr>
        <w:t>ebuxostat</w:t>
      </w:r>
      <w:r w:rsidRPr="00143138">
        <w:rPr>
          <w:rFonts w:ascii="Times New Roman" w:eastAsia="Meiryo" w:hAnsi="Times New Roman"/>
        </w:rPr>
        <w:t xml:space="preserve"> may harm your unborn child. </w:t>
      </w:r>
      <w:r w:rsidR="00BB0244" w:rsidRPr="00143138">
        <w:rPr>
          <w:rFonts w:ascii="Times New Roman" w:eastAsia="Meiryo" w:hAnsi="Times New Roman"/>
        </w:rPr>
        <w:t>Febuxostat Mylan</w:t>
      </w:r>
      <w:r w:rsidRPr="00143138">
        <w:rPr>
          <w:rFonts w:ascii="Times New Roman" w:eastAsia="Meiryo" w:hAnsi="Times New Roman"/>
        </w:rPr>
        <w:t xml:space="preserve"> should not be used during pregnancy. It is not known if </w:t>
      </w:r>
      <w:r w:rsidR="00955288" w:rsidRPr="00143138">
        <w:rPr>
          <w:rFonts w:ascii="Times New Roman" w:eastAsia="Meiryo" w:hAnsi="Times New Roman"/>
        </w:rPr>
        <w:t>f</w:t>
      </w:r>
      <w:r w:rsidR="00BB0244" w:rsidRPr="00143138">
        <w:rPr>
          <w:rFonts w:ascii="Times New Roman" w:eastAsia="Meiryo" w:hAnsi="Times New Roman"/>
        </w:rPr>
        <w:t>ebuxostat</w:t>
      </w:r>
      <w:r w:rsidRPr="00143138">
        <w:rPr>
          <w:rFonts w:ascii="Times New Roman" w:eastAsia="Meiryo" w:hAnsi="Times New Roman"/>
        </w:rPr>
        <w:t xml:space="preserve"> may pass into human breast milk. You should not use </w:t>
      </w:r>
      <w:r w:rsidR="00BB0244" w:rsidRPr="00143138">
        <w:rPr>
          <w:rFonts w:ascii="Times New Roman" w:eastAsia="Meiryo" w:hAnsi="Times New Roman"/>
        </w:rPr>
        <w:t>Febuxostat Mylan</w:t>
      </w:r>
      <w:r w:rsidRPr="00143138">
        <w:rPr>
          <w:rFonts w:ascii="Times New Roman" w:eastAsia="Meiryo" w:hAnsi="Times New Roman"/>
        </w:rPr>
        <w:t xml:space="preserve"> if you are breast</w:t>
      </w:r>
      <w:r w:rsidR="008B1324" w:rsidRPr="00143138">
        <w:rPr>
          <w:rFonts w:ascii="Times New Roman" w:eastAsia="Meiryo" w:hAnsi="Times New Roman"/>
        </w:rPr>
        <w:t>-</w:t>
      </w:r>
      <w:r w:rsidRPr="00143138">
        <w:rPr>
          <w:rFonts w:ascii="Times New Roman" w:eastAsia="Meiryo" w:hAnsi="Times New Roman"/>
        </w:rPr>
        <w:t>feeding, or if you are planning to breast</w:t>
      </w:r>
      <w:r w:rsidR="008B1324" w:rsidRPr="00143138">
        <w:rPr>
          <w:rFonts w:ascii="Times New Roman" w:eastAsia="Meiryo" w:hAnsi="Times New Roman"/>
        </w:rPr>
        <w:t>-</w:t>
      </w:r>
      <w:r w:rsidRPr="00143138">
        <w:rPr>
          <w:rFonts w:ascii="Times New Roman" w:eastAsia="Meiryo" w:hAnsi="Times New Roman"/>
        </w:rPr>
        <w:t>feed.</w:t>
      </w:r>
    </w:p>
    <w:p w14:paraId="4B86A017"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06B860A9"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If you are pregnant or breast-feeding, think you may be pregnant or are planning to have a baby, ask your doctor or pharmacist for advice before taking this medicine.</w:t>
      </w:r>
    </w:p>
    <w:p w14:paraId="6A60DFC0"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2174B6F9"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Driving and using machines</w:t>
      </w:r>
    </w:p>
    <w:p w14:paraId="159C295B"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22EB32B2"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Be aware that you may experience dizziness, sleepiness, blurred vision and numbness or tingling sensation during treatment and should not drive or operate machines if affected.</w:t>
      </w:r>
    </w:p>
    <w:p w14:paraId="340497B4"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2F3CA158" w14:textId="77777777" w:rsidR="00BD524F" w:rsidRPr="00143138" w:rsidRDefault="00BB0244"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Febuxostat Mylan</w:t>
      </w:r>
      <w:r w:rsidR="00BD524F" w:rsidRPr="00143138">
        <w:rPr>
          <w:rFonts w:ascii="Times New Roman" w:eastAsia="Meiryo" w:hAnsi="Times New Roman"/>
          <w:b/>
          <w:bCs/>
        </w:rPr>
        <w:t xml:space="preserve"> contains lactose</w:t>
      </w:r>
    </w:p>
    <w:p w14:paraId="44067559"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46D0C301" w14:textId="77777777" w:rsidR="00BD524F" w:rsidRPr="00143138" w:rsidRDefault="00BB0244"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Febuxostat Mylan</w:t>
      </w:r>
      <w:r w:rsidR="00BD524F" w:rsidRPr="00143138">
        <w:rPr>
          <w:rFonts w:ascii="Times New Roman" w:eastAsia="Meiryo" w:hAnsi="Times New Roman"/>
        </w:rPr>
        <w:t xml:space="preserve"> tablets contain lactose (a type of sugar). If you have been told that you have an intolerance to some sugars contact your doctor before taking this medicine.</w:t>
      </w:r>
    </w:p>
    <w:p w14:paraId="51D5D7E0"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13C79667"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6AE1A1B7" w14:textId="77777777" w:rsidR="00BD524F" w:rsidRPr="00143138" w:rsidRDefault="00BD524F" w:rsidP="00B345F2">
      <w:pPr>
        <w:pStyle w:val="Heading1"/>
        <w:ind w:right="55"/>
        <w:rPr>
          <w:rFonts w:eastAsia="Meiryo"/>
          <w:kern w:val="0"/>
          <w:szCs w:val="22"/>
        </w:rPr>
      </w:pPr>
      <w:r w:rsidRPr="00143138">
        <w:rPr>
          <w:rFonts w:eastAsia="Meiryo"/>
          <w:kern w:val="0"/>
          <w:szCs w:val="22"/>
        </w:rPr>
        <w:t>3.</w:t>
      </w:r>
      <w:r w:rsidRPr="00143138">
        <w:rPr>
          <w:rFonts w:eastAsia="Meiryo"/>
          <w:kern w:val="0"/>
          <w:szCs w:val="22"/>
        </w:rPr>
        <w:tab/>
        <w:t xml:space="preserve">How to take </w:t>
      </w:r>
      <w:r w:rsidR="00BB0244" w:rsidRPr="00143138">
        <w:rPr>
          <w:rFonts w:eastAsia="Meiryo"/>
          <w:kern w:val="0"/>
          <w:szCs w:val="22"/>
        </w:rPr>
        <w:t>Febuxostat Mylan</w:t>
      </w:r>
    </w:p>
    <w:p w14:paraId="6D05E170"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15A67E8D"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Always take this medicine exactly as your doctor has told you. Check with your doctor or pharmacist if you are not sure.</w:t>
      </w:r>
    </w:p>
    <w:p w14:paraId="2F519A40"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68975779" w14:textId="6FDCA5B1" w:rsidR="00BD524F" w:rsidRPr="00143138" w:rsidRDefault="00BD524F" w:rsidP="00B345F2">
      <w:pPr>
        <w:widowControl w:val="0"/>
        <w:numPr>
          <w:ilvl w:val="0"/>
          <w:numId w:val="22"/>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 xml:space="preserve">The usual dose is one tablet daily. </w:t>
      </w:r>
      <w:r w:rsidR="00867D8A">
        <w:rPr>
          <w:rFonts w:ascii="Times New Roman" w:eastAsia="Meiryo" w:hAnsi="Times New Roman"/>
        </w:rPr>
        <w:t xml:space="preserve">The </w:t>
      </w:r>
      <w:r w:rsidR="00EC7847">
        <w:rPr>
          <w:rFonts w:ascii="Times New Roman" w:eastAsia="Meiryo" w:hAnsi="Times New Roman"/>
        </w:rPr>
        <w:t xml:space="preserve">back of the </w:t>
      </w:r>
      <w:r w:rsidR="00A05C2E">
        <w:rPr>
          <w:rFonts w:ascii="Times New Roman" w:eastAsia="Meiryo" w:hAnsi="Times New Roman"/>
        </w:rPr>
        <w:t xml:space="preserve">calendar </w:t>
      </w:r>
      <w:r w:rsidR="00867D8A">
        <w:rPr>
          <w:rFonts w:ascii="Times New Roman" w:eastAsia="Meiryo" w:hAnsi="Times New Roman"/>
        </w:rPr>
        <w:t>blister pack is marked with the days of the week to help you check that you have taken a dose each day.</w:t>
      </w:r>
    </w:p>
    <w:p w14:paraId="1103AF13" w14:textId="77777777" w:rsidR="00BD524F" w:rsidRPr="00143138" w:rsidRDefault="00BD524F" w:rsidP="00B345F2">
      <w:pPr>
        <w:widowControl w:val="0"/>
        <w:numPr>
          <w:ilvl w:val="0"/>
          <w:numId w:val="22"/>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The tablets should be taken by mouth and can be taken with or without food.</w:t>
      </w:r>
    </w:p>
    <w:p w14:paraId="556037E1"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674C939E"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i/>
          <w:iCs/>
        </w:rPr>
        <w:t>Gout</w:t>
      </w:r>
    </w:p>
    <w:p w14:paraId="7FC80F47" w14:textId="77777777" w:rsidR="00BD524F" w:rsidRPr="00143138" w:rsidRDefault="00BB0244"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Febuxostat Mylan</w:t>
      </w:r>
      <w:r w:rsidR="00BD524F" w:rsidRPr="00143138">
        <w:rPr>
          <w:rFonts w:ascii="Times New Roman" w:eastAsia="Meiryo" w:hAnsi="Times New Roman"/>
        </w:rPr>
        <w:t xml:space="preserve"> is available as either an 80</w:t>
      </w:r>
      <w:r w:rsidRPr="00143138">
        <w:rPr>
          <w:rFonts w:ascii="Times New Roman" w:hAnsi="Times New Roman"/>
        </w:rPr>
        <w:t> </w:t>
      </w:r>
      <w:r w:rsidR="00BD524F" w:rsidRPr="00143138">
        <w:rPr>
          <w:rFonts w:ascii="Times New Roman" w:eastAsia="Meiryo" w:hAnsi="Times New Roman"/>
        </w:rPr>
        <w:t xml:space="preserve">mg tablet or a </w:t>
      </w:r>
      <w:r w:rsidR="00012F07" w:rsidRPr="00143138">
        <w:rPr>
          <w:rFonts w:ascii="Times New Roman" w:eastAsia="Meiryo" w:hAnsi="Times New Roman"/>
        </w:rPr>
        <w:t>120 m</w:t>
      </w:r>
      <w:r w:rsidR="00BD524F" w:rsidRPr="00143138">
        <w:rPr>
          <w:rFonts w:ascii="Times New Roman" w:eastAsia="Meiryo" w:hAnsi="Times New Roman"/>
        </w:rPr>
        <w:t>g tablet. Your doctor will have prescribed the strength most suitable for you.</w:t>
      </w:r>
    </w:p>
    <w:p w14:paraId="38FF12CD"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2C810DA1"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 xml:space="preserve">Continue to take </w:t>
      </w:r>
      <w:r w:rsidR="00BB0244" w:rsidRPr="00143138">
        <w:rPr>
          <w:rFonts w:ascii="Times New Roman" w:eastAsia="Meiryo" w:hAnsi="Times New Roman"/>
        </w:rPr>
        <w:t>Febuxostat Mylan</w:t>
      </w:r>
      <w:r w:rsidRPr="00143138">
        <w:rPr>
          <w:rFonts w:ascii="Times New Roman" w:eastAsia="Meiryo" w:hAnsi="Times New Roman"/>
        </w:rPr>
        <w:t xml:space="preserve"> every day even when you are not experiencing gout flare or attack.</w:t>
      </w:r>
    </w:p>
    <w:p w14:paraId="6DF49414"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5AE1C51D"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i/>
          <w:iCs/>
        </w:rPr>
        <w:t>Prevention and treatment of high uric acid levels in patients undergoing cancer chemotherapy</w:t>
      </w:r>
    </w:p>
    <w:p w14:paraId="2253E17F" w14:textId="77777777" w:rsidR="00BD524F" w:rsidRPr="00143138" w:rsidRDefault="00BB0244"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Febuxostat Mylan</w:t>
      </w:r>
      <w:r w:rsidR="00BD524F" w:rsidRPr="00143138">
        <w:rPr>
          <w:rFonts w:ascii="Times New Roman" w:eastAsia="Meiryo" w:hAnsi="Times New Roman"/>
        </w:rPr>
        <w:t xml:space="preserve"> is available as a 120</w:t>
      </w:r>
      <w:r w:rsidRPr="00143138">
        <w:rPr>
          <w:rFonts w:ascii="Times New Roman" w:eastAsia="Meiryo" w:hAnsi="Times New Roman"/>
        </w:rPr>
        <w:t> </w:t>
      </w:r>
      <w:r w:rsidR="00BD524F" w:rsidRPr="00143138">
        <w:rPr>
          <w:rFonts w:ascii="Times New Roman" w:eastAsia="Meiryo" w:hAnsi="Times New Roman"/>
        </w:rPr>
        <w:t>mg tablet.</w:t>
      </w:r>
    </w:p>
    <w:p w14:paraId="06FE9790"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 xml:space="preserve">Start taking </w:t>
      </w:r>
      <w:r w:rsidR="00BB0244" w:rsidRPr="00143138">
        <w:rPr>
          <w:rFonts w:ascii="Times New Roman" w:eastAsia="Meiryo" w:hAnsi="Times New Roman"/>
        </w:rPr>
        <w:t>Febuxostat Mylan</w:t>
      </w:r>
      <w:r w:rsidRPr="00143138">
        <w:rPr>
          <w:rFonts w:ascii="Times New Roman" w:eastAsia="Meiryo" w:hAnsi="Times New Roman"/>
        </w:rPr>
        <w:t xml:space="preserve"> two days before chemotherapy and continue its use</w:t>
      </w:r>
      <w:r w:rsidR="00EA1907" w:rsidRPr="00143138">
        <w:rPr>
          <w:rFonts w:ascii="Times New Roman" w:eastAsia="Meiryo" w:hAnsi="Times New Roman"/>
        </w:rPr>
        <w:t xml:space="preserve"> </w:t>
      </w:r>
      <w:r w:rsidRPr="00143138">
        <w:rPr>
          <w:rFonts w:ascii="Times New Roman" w:eastAsia="Meiryo" w:hAnsi="Times New Roman"/>
        </w:rPr>
        <w:t>according to your doctor’s advice. Usually treatment is short-term.</w:t>
      </w:r>
    </w:p>
    <w:p w14:paraId="70091B4B"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2868FDFD" w14:textId="77777777" w:rsidR="00BD524F" w:rsidRPr="00143138" w:rsidRDefault="00BD524F" w:rsidP="00A27F02">
      <w:pPr>
        <w:keepNext/>
        <w:widowControl w:val="0"/>
        <w:autoSpaceDE w:val="0"/>
        <w:autoSpaceDN w:val="0"/>
        <w:adjustRightInd w:val="0"/>
        <w:spacing w:after="0" w:line="240" w:lineRule="auto"/>
        <w:ind w:right="57"/>
        <w:rPr>
          <w:rFonts w:ascii="Times New Roman" w:eastAsia="Meiryo" w:hAnsi="Times New Roman"/>
        </w:rPr>
      </w:pPr>
      <w:r w:rsidRPr="00143138">
        <w:rPr>
          <w:rFonts w:ascii="Times New Roman" w:eastAsia="Meiryo" w:hAnsi="Times New Roman"/>
          <w:b/>
          <w:bCs/>
        </w:rPr>
        <w:t xml:space="preserve">If you take more </w:t>
      </w:r>
      <w:r w:rsidR="00D17CEF" w:rsidRPr="00143138">
        <w:rPr>
          <w:rFonts w:ascii="Times New Roman" w:eastAsia="Meiryo" w:hAnsi="Times New Roman"/>
          <w:b/>
          <w:bCs/>
        </w:rPr>
        <w:t>Febuxostat Mylan</w:t>
      </w:r>
      <w:r w:rsidRPr="00143138">
        <w:rPr>
          <w:rFonts w:ascii="Times New Roman" w:eastAsia="Meiryo" w:hAnsi="Times New Roman"/>
          <w:b/>
          <w:bCs/>
        </w:rPr>
        <w:t xml:space="preserve"> than you should</w:t>
      </w:r>
    </w:p>
    <w:p w14:paraId="5EE4A28F" w14:textId="77777777" w:rsidR="00BD524F" w:rsidRPr="00143138" w:rsidRDefault="00BD524F" w:rsidP="00A27F02">
      <w:pPr>
        <w:keepNext/>
        <w:widowControl w:val="0"/>
        <w:autoSpaceDE w:val="0"/>
        <w:autoSpaceDN w:val="0"/>
        <w:adjustRightInd w:val="0"/>
        <w:spacing w:after="0" w:line="240" w:lineRule="auto"/>
        <w:ind w:right="57"/>
        <w:rPr>
          <w:rFonts w:ascii="Times New Roman" w:eastAsia="Meiryo" w:hAnsi="Times New Roman"/>
        </w:rPr>
      </w:pPr>
    </w:p>
    <w:p w14:paraId="043D2504" w14:textId="77777777" w:rsidR="00BD524F" w:rsidRPr="00143138" w:rsidRDefault="00BD524F" w:rsidP="00A27F02">
      <w:pPr>
        <w:keepNext/>
        <w:widowControl w:val="0"/>
        <w:autoSpaceDE w:val="0"/>
        <w:autoSpaceDN w:val="0"/>
        <w:adjustRightInd w:val="0"/>
        <w:spacing w:after="0" w:line="240" w:lineRule="auto"/>
        <w:ind w:right="57"/>
        <w:rPr>
          <w:rFonts w:ascii="Times New Roman" w:eastAsia="Meiryo" w:hAnsi="Times New Roman"/>
        </w:rPr>
      </w:pPr>
      <w:r w:rsidRPr="00143138">
        <w:rPr>
          <w:rFonts w:ascii="Times New Roman" w:eastAsia="Meiryo" w:hAnsi="Times New Roman"/>
        </w:rPr>
        <w:t>In the event of an accidental overdose ask your doctor what to do, or contact your nearest accident and emergency department.</w:t>
      </w:r>
    </w:p>
    <w:p w14:paraId="38C1AE7F" w14:textId="77777777" w:rsidR="00D17CEF" w:rsidRPr="00143138" w:rsidRDefault="00D17CEF" w:rsidP="00B345F2">
      <w:pPr>
        <w:widowControl w:val="0"/>
        <w:autoSpaceDE w:val="0"/>
        <w:autoSpaceDN w:val="0"/>
        <w:adjustRightInd w:val="0"/>
        <w:spacing w:after="0" w:line="240" w:lineRule="auto"/>
        <w:ind w:right="55"/>
        <w:rPr>
          <w:rFonts w:ascii="Times New Roman" w:eastAsia="Meiryo" w:hAnsi="Times New Roman"/>
          <w:b/>
          <w:bCs/>
        </w:rPr>
      </w:pPr>
    </w:p>
    <w:p w14:paraId="794FFFC5"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 xml:space="preserve">If you forget to take </w:t>
      </w:r>
      <w:r w:rsidR="00D17CEF" w:rsidRPr="00143138">
        <w:rPr>
          <w:rFonts w:ascii="Times New Roman" w:eastAsia="Meiryo" w:hAnsi="Times New Roman"/>
          <w:b/>
          <w:bCs/>
        </w:rPr>
        <w:t>Febuxostat Mylan</w:t>
      </w:r>
    </w:p>
    <w:p w14:paraId="0D142D45"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5A19578D" w14:textId="77777777" w:rsidR="00BD524F" w:rsidRPr="00143138" w:rsidRDefault="00BD524F" w:rsidP="00B345F2">
      <w:pPr>
        <w:widowControl w:val="0"/>
        <w:autoSpaceDE w:val="0"/>
        <w:autoSpaceDN w:val="0"/>
        <w:adjustRightInd w:val="0"/>
        <w:spacing w:after="0" w:line="240" w:lineRule="auto"/>
        <w:ind w:right="55"/>
        <w:jc w:val="both"/>
        <w:rPr>
          <w:rFonts w:ascii="Times New Roman" w:eastAsia="Meiryo" w:hAnsi="Times New Roman"/>
        </w:rPr>
      </w:pPr>
      <w:r w:rsidRPr="00143138">
        <w:rPr>
          <w:rFonts w:ascii="Times New Roman" w:eastAsia="Meiryo" w:hAnsi="Times New Roman"/>
        </w:rPr>
        <w:t xml:space="preserve">If you miss a dose of </w:t>
      </w:r>
      <w:r w:rsidR="00D17CEF" w:rsidRPr="00143138">
        <w:rPr>
          <w:rFonts w:ascii="Times New Roman" w:eastAsia="Meiryo" w:hAnsi="Times New Roman"/>
        </w:rPr>
        <w:t>Febuxostat Mylan</w:t>
      </w:r>
      <w:r w:rsidRPr="00143138">
        <w:rPr>
          <w:rFonts w:ascii="Times New Roman" w:eastAsia="Meiryo" w:hAnsi="Times New Roman"/>
        </w:rPr>
        <w:t xml:space="preserve"> take it as soon as you remember unless it is almost time for your next dose, in which case miss out the forgotten dose and take your next dose at the normal time. Do not take a double dose to make up for a forgotten dose.</w:t>
      </w:r>
    </w:p>
    <w:p w14:paraId="1940B1DD"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61F42581"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 xml:space="preserve">If you stop taking </w:t>
      </w:r>
      <w:r w:rsidR="00D17CEF" w:rsidRPr="00143138">
        <w:rPr>
          <w:rFonts w:ascii="Times New Roman" w:eastAsia="Meiryo" w:hAnsi="Times New Roman"/>
          <w:b/>
          <w:bCs/>
        </w:rPr>
        <w:t>Febuxostat Mylan</w:t>
      </w:r>
    </w:p>
    <w:p w14:paraId="6E4FA4DF"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0074E525"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 xml:space="preserve">Do not stop taking </w:t>
      </w:r>
      <w:r w:rsidR="00D17CEF" w:rsidRPr="00143138">
        <w:rPr>
          <w:rFonts w:ascii="Times New Roman" w:eastAsia="Meiryo" w:hAnsi="Times New Roman"/>
        </w:rPr>
        <w:t>Febuxostat Mylan</w:t>
      </w:r>
      <w:r w:rsidRPr="00143138">
        <w:rPr>
          <w:rFonts w:ascii="Times New Roman" w:eastAsia="Meiryo" w:hAnsi="Times New Roman"/>
        </w:rPr>
        <w:t xml:space="preserve"> without the advice of your doctor even if you feel better. If you stop taking </w:t>
      </w:r>
      <w:r w:rsidR="00D17CEF" w:rsidRPr="00143138">
        <w:rPr>
          <w:rFonts w:ascii="Times New Roman" w:eastAsia="Meiryo" w:hAnsi="Times New Roman"/>
        </w:rPr>
        <w:t>Febuxostat Mylan</w:t>
      </w:r>
      <w:r w:rsidRPr="00143138">
        <w:rPr>
          <w:rFonts w:ascii="Times New Roman" w:eastAsia="Meiryo" w:hAnsi="Times New Roman"/>
        </w:rPr>
        <w:t xml:space="preserve"> your uric acid levels may begin to rise and your symptoms may worsen due to the formation of new crystals of urate in and around your joints and kidneys.</w:t>
      </w:r>
    </w:p>
    <w:p w14:paraId="1F875FBC"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277077FB"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If you have any further questions on the use of this medicine, ask your doctor or pharmacist.</w:t>
      </w:r>
    </w:p>
    <w:p w14:paraId="20B79E82"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3F48938B"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5E510111" w14:textId="77777777" w:rsidR="00BD524F" w:rsidRPr="00143138" w:rsidRDefault="00BD524F" w:rsidP="00B345F2">
      <w:pPr>
        <w:widowControl w:val="0"/>
        <w:tabs>
          <w:tab w:val="left" w:pos="680"/>
        </w:tabs>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4.</w:t>
      </w:r>
      <w:r w:rsidRPr="00143138">
        <w:rPr>
          <w:rFonts w:ascii="Times New Roman" w:eastAsia="Meiryo" w:hAnsi="Times New Roman"/>
          <w:b/>
          <w:bCs/>
        </w:rPr>
        <w:tab/>
        <w:t>Possible side effects</w:t>
      </w:r>
    </w:p>
    <w:p w14:paraId="64A2C8EF"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540357E8"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Like all medicines, this medicine can cause side effects, although not everybody gets them.</w:t>
      </w:r>
    </w:p>
    <w:p w14:paraId="1F504C61"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668EEAB2"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Stop taking this medicine and contact your doctor immediately or go to an emergency department nearby if the following rare (may affect up to 1 in 1,000 people) side effects occur, because a serious allergic reaction might follow:</w:t>
      </w:r>
    </w:p>
    <w:p w14:paraId="13CE971E" w14:textId="77777777" w:rsidR="00CD45D9" w:rsidRPr="00143138" w:rsidRDefault="00BD524F" w:rsidP="00780BA5">
      <w:pPr>
        <w:widowControl w:val="0"/>
        <w:numPr>
          <w:ilvl w:val="0"/>
          <w:numId w:val="8"/>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anaphylactic reactions, drug hypersensitivity (see also section 2 “Warnings and precautions”)</w:t>
      </w:r>
    </w:p>
    <w:p w14:paraId="77881550" w14:textId="77777777" w:rsidR="00BD524F" w:rsidRPr="00143138" w:rsidRDefault="00BD524F" w:rsidP="00780BA5">
      <w:pPr>
        <w:widowControl w:val="0"/>
        <w:numPr>
          <w:ilvl w:val="0"/>
          <w:numId w:val="8"/>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potentially life-threatening skin rashes characteri</w:t>
      </w:r>
      <w:r w:rsidR="00B00094" w:rsidRPr="00143138">
        <w:rPr>
          <w:rFonts w:ascii="Times New Roman" w:eastAsia="Meiryo" w:hAnsi="Times New Roman"/>
        </w:rPr>
        <w:t>s</w:t>
      </w:r>
      <w:r w:rsidRPr="00143138">
        <w:rPr>
          <w:rFonts w:ascii="Times New Roman" w:eastAsia="Meiryo" w:hAnsi="Times New Roman"/>
        </w:rPr>
        <w:t>ed by formation of blisters and shedding of the</w:t>
      </w:r>
      <w:r w:rsidR="0098775D" w:rsidRPr="00143138">
        <w:rPr>
          <w:rFonts w:ascii="Times New Roman" w:eastAsia="Meiryo" w:hAnsi="Times New Roman"/>
        </w:rPr>
        <w:t xml:space="preserve"> </w:t>
      </w:r>
      <w:r w:rsidRPr="00143138">
        <w:rPr>
          <w:rFonts w:ascii="Times New Roman" w:eastAsia="Meiryo" w:hAnsi="Times New Roman"/>
        </w:rPr>
        <w:t>skin and inner surfaces of body cavities, e.g. mouth and genitals, painful ulcers in the mout</w:t>
      </w:r>
      <w:r w:rsidR="0098775D" w:rsidRPr="00143138">
        <w:rPr>
          <w:rFonts w:ascii="Times New Roman" w:eastAsia="Meiryo" w:hAnsi="Times New Roman"/>
        </w:rPr>
        <w:t xml:space="preserve">h </w:t>
      </w:r>
      <w:r w:rsidRPr="00143138">
        <w:rPr>
          <w:rFonts w:ascii="Times New Roman" w:eastAsia="Meiryo" w:hAnsi="Times New Roman"/>
        </w:rPr>
        <w:t>and/or genital areas, accompanied by fever, sore throat and fatigue (Stevens- Johnson Syndrome/ Toxic Epidermal Necrolysis), or by enlarged lymph nodes, liver enlargement, hepatitis (up to liver failure), raising of the white-cells count in the blood (drug reaction with eosinophilia and systemic symptoms-DRESS) (see section 2)</w:t>
      </w:r>
    </w:p>
    <w:p w14:paraId="3AA69FD7" w14:textId="77777777" w:rsidR="00BD524F" w:rsidRPr="00143138" w:rsidRDefault="00BD524F" w:rsidP="00780BA5">
      <w:pPr>
        <w:widowControl w:val="0"/>
        <w:numPr>
          <w:ilvl w:val="0"/>
          <w:numId w:val="8"/>
        </w:numPr>
        <w:tabs>
          <w:tab w:val="left" w:pos="0"/>
        </w:tabs>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generalised skin rashes</w:t>
      </w:r>
    </w:p>
    <w:p w14:paraId="254EC5A9"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5A01B3F8" w14:textId="77777777" w:rsidR="008B1324" w:rsidRPr="00143138" w:rsidRDefault="008B1324"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Other side effects which are not mentioned above are listed below.</w:t>
      </w:r>
    </w:p>
    <w:p w14:paraId="0E620731" w14:textId="77777777" w:rsidR="008B1324" w:rsidRPr="00143138" w:rsidRDefault="008B1324" w:rsidP="00B345F2">
      <w:pPr>
        <w:widowControl w:val="0"/>
        <w:autoSpaceDE w:val="0"/>
        <w:autoSpaceDN w:val="0"/>
        <w:adjustRightInd w:val="0"/>
        <w:spacing w:after="0" w:line="240" w:lineRule="auto"/>
        <w:ind w:right="55"/>
        <w:rPr>
          <w:rFonts w:ascii="Times New Roman" w:eastAsia="Meiryo" w:hAnsi="Times New Roman"/>
        </w:rPr>
      </w:pPr>
    </w:p>
    <w:p w14:paraId="61BA8AF6" w14:textId="77777777" w:rsidR="00BD524F" w:rsidRPr="00143138" w:rsidRDefault="008B1324"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C</w:t>
      </w:r>
      <w:r w:rsidR="00BD524F" w:rsidRPr="00143138">
        <w:rPr>
          <w:rFonts w:ascii="Times New Roman" w:eastAsia="Meiryo" w:hAnsi="Times New Roman"/>
          <w:b/>
          <w:bCs/>
        </w:rPr>
        <w:t xml:space="preserve">ommon side effects </w:t>
      </w:r>
      <w:r w:rsidR="00BD524F" w:rsidRPr="00143138">
        <w:rPr>
          <w:rFonts w:ascii="Times New Roman" w:eastAsia="Meiryo" w:hAnsi="Times New Roman"/>
        </w:rPr>
        <w:t>(may affect up to 1 in 10 people) are:</w:t>
      </w:r>
    </w:p>
    <w:p w14:paraId="4C71E6FE" w14:textId="77777777" w:rsidR="00BD524F" w:rsidRPr="00143138" w:rsidRDefault="00BD524F" w:rsidP="00780BA5">
      <w:pPr>
        <w:widowControl w:val="0"/>
        <w:numPr>
          <w:ilvl w:val="0"/>
          <w:numId w:val="9"/>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abnormal liver test results</w:t>
      </w:r>
    </w:p>
    <w:p w14:paraId="48B78021" w14:textId="77777777" w:rsidR="00BD524F" w:rsidRPr="00143138" w:rsidRDefault="00BD524F" w:rsidP="00780BA5">
      <w:pPr>
        <w:widowControl w:val="0"/>
        <w:numPr>
          <w:ilvl w:val="0"/>
          <w:numId w:val="9"/>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diarrhoea</w:t>
      </w:r>
    </w:p>
    <w:p w14:paraId="42BB545F" w14:textId="77777777" w:rsidR="00BD524F" w:rsidRPr="00143138" w:rsidRDefault="00BD524F" w:rsidP="00780BA5">
      <w:pPr>
        <w:widowControl w:val="0"/>
        <w:numPr>
          <w:ilvl w:val="0"/>
          <w:numId w:val="9"/>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headache</w:t>
      </w:r>
    </w:p>
    <w:p w14:paraId="27A086F2" w14:textId="77777777" w:rsidR="00BD524F" w:rsidRPr="00143138" w:rsidRDefault="00BD524F" w:rsidP="00780BA5">
      <w:pPr>
        <w:widowControl w:val="0"/>
        <w:numPr>
          <w:ilvl w:val="0"/>
          <w:numId w:val="9"/>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rash (including various types of rash, please see below under “uncommon” and “rare” sections)</w:t>
      </w:r>
    </w:p>
    <w:p w14:paraId="5465C1DD" w14:textId="77777777" w:rsidR="00BD524F" w:rsidRPr="00143138" w:rsidRDefault="00BD524F" w:rsidP="00780BA5">
      <w:pPr>
        <w:widowControl w:val="0"/>
        <w:numPr>
          <w:ilvl w:val="0"/>
          <w:numId w:val="9"/>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nausea</w:t>
      </w:r>
    </w:p>
    <w:p w14:paraId="5ECB0DDB" w14:textId="77777777" w:rsidR="00BD524F" w:rsidRPr="00143138" w:rsidRDefault="00BD524F" w:rsidP="00780BA5">
      <w:pPr>
        <w:widowControl w:val="0"/>
        <w:numPr>
          <w:ilvl w:val="0"/>
          <w:numId w:val="9"/>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increase in gout symptoms</w:t>
      </w:r>
    </w:p>
    <w:p w14:paraId="2EDF6AD8" w14:textId="77777777" w:rsidR="00BD524F" w:rsidRPr="00143138" w:rsidRDefault="00BD524F" w:rsidP="00780BA5">
      <w:pPr>
        <w:widowControl w:val="0"/>
        <w:numPr>
          <w:ilvl w:val="0"/>
          <w:numId w:val="9"/>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locali</w:t>
      </w:r>
      <w:r w:rsidR="00E30399" w:rsidRPr="00143138">
        <w:rPr>
          <w:rFonts w:ascii="Times New Roman" w:eastAsia="Meiryo" w:hAnsi="Times New Roman"/>
        </w:rPr>
        <w:t>s</w:t>
      </w:r>
      <w:r w:rsidRPr="00143138">
        <w:rPr>
          <w:rFonts w:ascii="Times New Roman" w:eastAsia="Meiryo" w:hAnsi="Times New Roman"/>
        </w:rPr>
        <w:t>ed swelling due to retention of fluids in tissues (oedema)</w:t>
      </w:r>
    </w:p>
    <w:p w14:paraId="4C12A39B"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021B4190"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 xml:space="preserve">Uncommon side effects </w:t>
      </w:r>
      <w:r w:rsidRPr="00143138">
        <w:rPr>
          <w:rFonts w:ascii="Times New Roman" w:eastAsia="Meiryo" w:hAnsi="Times New Roman"/>
        </w:rPr>
        <w:t>(may affect up to 1 in 100 people) are:</w:t>
      </w:r>
    </w:p>
    <w:p w14:paraId="6AAED307" w14:textId="77777777" w:rsidR="00BD524F" w:rsidRPr="00143138" w:rsidRDefault="00BD524F" w:rsidP="00780BA5">
      <w:pPr>
        <w:widowControl w:val="0"/>
        <w:numPr>
          <w:ilvl w:val="1"/>
          <w:numId w:val="12"/>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decreased appetite, change in blood sugar levels (diabetes) of which a symptom may be</w:t>
      </w:r>
      <w:r w:rsidR="00012F07" w:rsidRPr="00143138">
        <w:rPr>
          <w:rFonts w:ascii="Times New Roman" w:eastAsia="Meiryo" w:hAnsi="Times New Roman"/>
        </w:rPr>
        <w:t xml:space="preserve"> </w:t>
      </w:r>
      <w:r w:rsidRPr="00143138">
        <w:rPr>
          <w:rFonts w:ascii="Times New Roman" w:eastAsia="Meiryo" w:hAnsi="Times New Roman"/>
        </w:rPr>
        <w:t>excessive thirst, increased blood fat levels, weight increase</w:t>
      </w:r>
    </w:p>
    <w:p w14:paraId="4FE2A9B5" w14:textId="77777777" w:rsidR="00BD524F" w:rsidRPr="00143138" w:rsidRDefault="00BD524F" w:rsidP="00780BA5">
      <w:pPr>
        <w:widowControl w:val="0"/>
        <w:numPr>
          <w:ilvl w:val="1"/>
          <w:numId w:val="12"/>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loss of sex drive</w:t>
      </w:r>
    </w:p>
    <w:p w14:paraId="45956064" w14:textId="77777777" w:rsidR="00BD524F" w:rsidRPr="00143138" w:rsidRDefault="00BD524F" w:rsidP="00780BA5">
      <w:pPr>
        <w:widowControl w:val="0"/>
        <w:numPr>
          <w:ilvl w:val="1"/>
          <w:numId w:val="12"/>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difficulty in sleeping, sleepiness</w:t>
      </w:r>
    </w:p>
    <w:p w14:paraId="0E9FBBCA" w14:textId="41471709" w:rsidR="00BD524F" w:rsidRPr="00143138" w:rsidRDefault="00BD524F" w:rsidP="00780BA5">
      <w:pPr>
        <w:widowControl w:val="0"/>
        <w:numPr>
          <w:ilvl w:val="1"/>
          <w:numId w:val="12"/>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dizziness, numbness, tingling, reduced or altered sensation (hypoesthesia, hemiparesis or</w:t>
      </w:r>
      <w:r w:rsidR="0098775D" w:rsidRPr="00143138">
        <w:rPr>
          <w:rFonts w:ascii="Times New Roman" w:eastAsia="Meiryo" w:hAnsi="Times New Roman"/>
        </w:rPr>
        <w:t xml:space="preserve"> </w:t>
      </w:r>
      <w:r w:rsidRPr="00143138">
        <w:rPr>
          <w:rFonts w:ascii="Times New Roman" w:eastAsia="Meiryo" w:hAnsi="Times New Roman"/>
        </w:rPr>
        <w:t>paraesthesia), altered sense of taste</w:t>
      </w:r>
      <w:r w:rsidR="00E2312F">
        <w:rPr>
          <w:rFonts w:ascii="Times New Roman" w:eastAsia="Meiryo" w:hAnsi="Times New Roman"/>
        </w:rPr>
        <w:t>, diminished sense of smell</w:t>
      </w:r>
      <w:r w:rsidRPr="00143138">
        <w:rPr>
          <w:rFonts w:ascii="Times New Roman" w:eastAsia="Meiryo" w:hAnsi="Times New Roman"/>
        </w:rPr>
        <w:t xml:space="preserve"> (hyposmia)</w:t>
      </w:r>
    </w:p>
    <w:p w14:paraId="20F3F799" w14:textId="77777777" w:rsidR="00BD524F" w:rsidRPr="00143138" w:rsidRDefault="00BD524F" w:rsidP="00780BA5">
      <w:pPr>
        <w:widowControl w:val="0"/>
        <w:numPr>
          <w:ilvl w:val="1"/>
          <w:numId w:val="12"/>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abnormal ECG heart tracing, irregular or rapid heartbeats, feeling your heart beat (palpitation)</w:t>
      </w:r>
    </w:p>
    <w:p w14:paraId="4A6E596F" w14:textId="77777777" w:rsidR="00BD524F" w:rsidRPr="00143138" w:rsidRDefault="00BD524F" w:rsidP="00780BA5">
      <w:pPr>
        <w:widowControl w:val="0"/>
        <w:numPr>
          <w:ilvl w:val="1"/>
          <w:numId w:val="12"/>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hot flushes or flushing (e.g. redness of the face or neck), increased blood pressure, bleeding</w:t>
      </w:r>
      <w:r w:rsidR="0098775D" w:rsidRPr="00143138">
        <w:rPr>
          <w:rFonts w:ascii="Times New Roman" w:eastAsia="Meiryo" w:hAnsi="Times New Roman"/>
        </w:rPr>
        <w:t xml:space="preserve"> </w:t>
      </w:r>
      <w:r w:rsidRPr="00143138">
        <w:rPr>
          <w:rFonts w:ascii="Times New Roman" w:eastAsia="Meiryo" w:hAnsi="Times New Roman"/>
        </w:rPr>
        <w:t>(h</w:t>
      </w:r>
      <w:r w:rsidR="008B1324" w:rsidRPr="00143138">
        <w:rPr>
          <w:rFonts w:ascii="Times New Roman" w:eastAsia="Meiryo" w:hAnsi="Times New Roman"/>
        </w:rPr>
        <w:t>a</w:t>
      </w:r>
      <w:r w:rsidRPr="00143138">
        <w:rPr>
          <w:rFonts w:ascii="Times New Roman" w:eastAsia="Meiryo" w:hAnsi="Times New Roman"/>
        </w:rPr>
        <w:t>emorrhage, seen only in patients taking chemotherapy for blood disorders)</w:t>
      </w:r>
    </w:p>
    <w:p w14:paraId="0669E1A7" w14:textId="77777777" w:rsidR="00BD524F" w:rsidRPr="00143138" w:rsidRDefault="00BD524F" w:rsidP="00780BA5">
      <w:pPr>
        <w:widowControl w:val="0"/>
        <w:numPr>
          <w:ilvl w:val="1"/>
          <w:numId w:val="12"/>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cough, shortness of breath, chest discomfort or pain, inflammation of nasal passage and/or throat</w:t>
      </w:r>
      <w:r w:rsidR="0098775D" w:rsidRPr="00143138">
        <w:rPr>
          <w:rFonts w:ascii="Times New Roman" w:eastAsia="Meiryo" w:hAnsi="Times New Roman"/>
        </w:rPr>
        <w:t xml:space="preserve"> </w:t>
      </w:r>
      <w:r w:rsidRPr="00143138">
        <w:rPr>
          <w:rFonts w:ascii="Times New Roman" w:eastAsia="Meiryo" w:hAnsi="Times New Roman"/>
        </w:rPr>
        <w:t>(upper respiratory tract infection), bronchitis</w:t>
      </w:r>
    </w:p>
    <w:p w14:paraId="27026D7B" w14:textId="77777777" w:rsidR="00BD524F" w:rsidRPr="00143138" w:rsidRDefault="00BD524F" w:rsidP="00780BA5">
      <w:pPr>
        <w:widowControl w:val="0"/>
        <w:numPr>
          <w:ilvl w:val="1"/>
          <w:numId w:val="12"/>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dry mouth, abdominal pain/discomfort or wind, heartburn/indigestion, constipation, more</w:t>
      </w:r>
      <w:r w:rsidR="0098775D" w:rsidRPr="00143138">
        <w:rPr>
          <w:rFonts w:ascii="Times New Roman" w:eastAsia="Meiryo" w:hAnsi="Times New Roman"/>
        </w:rPr>
        <w:t xml:space="preserve"> </w:t>
      </w:r>
      <w:r w:rsidRPr="00143138">
        <w:rPr>
          <w:rFonts w:ascii="Times New Roman" w:eastAsia="Meiryo" w:hAnsi="Times New Roman"/>
        </w:rPr>
        <w:t>frequent passing of stools, vomiting, stomach discomfort</w:t>
      </w:r>
    </w:p>
    <w:p w14:paraId="232EC8CC" w14:textId="5088FF2A" w:rsidR="00BD524F" w:rsidRPr="00143138" w:rsidRDefault="00BD524F" w:rsidP="00780BA5">
      <w:pPr>
        <w:widowControl w:val="0"/>
        <w:numPr>
          <w:ilvl w:val="1"/>
          <w:numId w:val="12"/>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itching, hives, skin inflammation, skin discoloration, small red or purple spot</w:t>
      </w:r>
      <w:r w:rsidR="00E2312F">
        <w:rPr>
          <w:rFonts w:ascii="Times New Roman" w:eastAsia="Meiryo" w:hAnsi="Times New Roman"/>
        </w:rPr>
        <w:t>s</w:t>
      </w:r>
      <w:r w:rsidRPr="00143138">
        <w:rPr>
          <w:rFonts w:ascii="Times New Roman" w:eastAsia="Meiryo" w:hAnsi="Times New Roman"/>
        </w:rPr>
        <w:t xml:space="preserve"> on the skin, small,</w:t>
      </w:r>
      <w:r w:rsidR="0098775D" w:rsidRPr="00143138">
        <w:rPr>
          <w:rFonts w:ascii="Times New Roman" w:eastAsia="Meiryo" w:hAnsi="Times New Roman"/>
        </w:rPr>
        <w:t xml:space="preserve"> </w:t>
      </w:r>
      <w:r w:rsidRPr="00143138">
        <w:rPr>
          <w:rFonts w:ascii="Times New Roman" w:eastAsia="Meiryo" w:hAnsi="Times New Roman"/>
        </w:rPr>
        <w:t>flat red spots on the skin, flat, red area on the skin that is covered with small confluent bumps</w:t>
      </w:r>
      <w:r w:rsidR="0098775D" w:rsidRPr="00143138">
        <w:rPr>
          <w:rFonts w:ascii="Times New Roman" w:eastAsia="Meiryo" w:hAnsi="Times New Roman"/>
        </w:rPr>
        <w:t xml:space="preserve">, </w:t>
      </w:r>
      <w:r w:rsidRPr="00143138">
        <w:rPr>
          <w:rFonts w:ascii="Times New Roman" w:eastAsia="Meiryo" w:hAnsi="Times New Roman"/>
        </w:rPr>
        <w:t>rash, areas of redness and spots on the skin, other type of skin conditions</w:t>
      </w:r>
    </w:p>
    <w:p w14:paraId="54DA0E07" w14:textId="77777777" w:rsidR="00BD524F" w:rsidRPr="00143138" w:rsidRDefault="00BD524F" w:rsidP="00780BA5">
      <w:pPr>
        <w:widowControl w:val="0"/>
        <w:numPr>
          <w:ilvl w:val="1"/>
          <w:numId w:val="12"/>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muscle cramp, muscle weakness, pain/ache in muscles/joints, bursitis or arthritis (inflammation</w:t>
      </w:r>
      <w:r w:rsidR="0098775D" w:rsidRPr="00143138">
        <w:rPr>
          <w:rFonts w:ascii="Times New Roman" w:eastAsia="Meiryo" w:hAnsi="Times New Roman"/>
        </w:rPr>
        <w:t xml:space="preserve"> </w:t>
      </w:r>
      <w:r w:rsidRPr="00143138">
        <w:rPr>
          <w:rFonts w:ascii="Times New Roman" w:eastAsia="Meiryo" w:hAnsi="Times New Roman"/>
        </w:rPr>
        <w:t>of joints usually accompanied by pain, swelling and/or stiffness), pain in extremity, back pai</w:t>
      </w:r>
      <w:r w:rsidR="0098775D" w:rsidRPr="00143138">
        <w:rPr>
          <w:rFonts w:ascii="Times New Roman" w:eastAsia="Meiryo" w:hAnsi="Times New Roman"/>
        </w:rPr>
        <w:t xml:space="preserve">n, </w:t>
      </w:r>
      <w:r w:rsidRPr="00143138">
        <w:rPr>
          <w:rFonts w:ascii="Times New Roman" w:eastAsia="Meiryo" w:hAnsi="Times New Roman"/>
        </w:rPr>
        <w:t>muscle spasm</w:t>
      </w:r>
    </w:p>
    <w:p w14:paraId="4C590D2A" w14:textId="77777777" w:rsidR="00BD524F" w:rsidRPr="00143138" w:rsidRDefault="00BD524F" w:rsidP="00780BA5">
      <w:pPr>
        <w:widowControl w:val="0"/>
        <w:numPr>
          <w:ilvl w:val="1"/>
          <w:numId w:val="12"/>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blood in the urine, abnormal frequent urination, abnormal urine tests (increased level of proteins</w:t>
      </w:r>
      <w:r w:rsidR="0098775D" w:rsidRPr="00143138">
        <w:rPr>
          <w:rFonts w:ascii="Times New Roman" w:eastAsia="Meiryo" w:hAnsi="Times New Roman"/>
        </w:rPr>
        <w:t xml:space="preserve"> </w:t>
      </w:r>
      <w:r w:rsidRPr="00143138">
        <w:rPr>
          <w:rFonts w:ascii="Times New Roman" w:eastAsia="Meiryo" w:hAnsi="Times New Roman"/>
        </w:rPr>
        <w:t>in the urine), a reduction in the ability of the kidneys to function properly</w:t>
      </w:r>
    </w:p>
    <w:p w14:paraId="0F5AF04F" w14:textId="77777777" w:rsidR="00BD524F" w:rsidRPr="00143138" w:rsidRDefault="00BD524F" w:rsidP="00780BA5">
      <w:pPr>
        <w:widowControl w:val="0"/>
        <w:numPr>
          <w:ilvl w:val="1"/>
          <w:numId w:val="12"/>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fatigue, chest pain, chest discomfort</w:t>
      </w:r>
    </w:p>
    <w:p w14:paraId="2EC1B754" w14:textId="77777777" w:rsidR="00BD524F" w:rsidRPr="00143138" w:rsidRDefault="00BD524F" w:rsidP="00780BA5">
      <w:pPr>
        <w:widowControl w:val="0"/>
        <w:numPr>
          <w:ilvl w:val="1"/>
          <w:numId w:val="12"/>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stones in the gallbladder or in bile ducts (cholelithiasis)</w:t>
      </w:r>
    </w:p>
    <w:p w14:paraId="58A2E6EF" w14:textId="77777777" w:rsidR="00BD524F" w:rsidRPr="00143138" w:rsidRDefault="00BD524F" w:rsidP="00780BA5">
      <w:pPr>
        <w:widowControl w:val="0"/>
        <w:numPr>
          <w:ilvl w:val="1"/>
          <w:numId w:val="12"/>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increase in blood thyroid stimulating hormone (TSH) level</w:t>
      </w:r>
    </w:p>
    <w:p w14:paraId="7C823B5B" w14:textId="77777777" w:rsidR="00BD524F" w:rsidRPr="00143138" w:rsidRDefault="00BD524F" w:rsidP="00780BA5">
      <w:pPr>
        <w:widowControl w:val="0"/>
        <w:numPr>
          <w:ilvl w:val="1"/>
          <w:numId w:val="12"/>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changes in blood chemistry or amount of blood cells or platelets (abnormal blood test results)</w:t>
      </w:r>
    </w:p>
    <w:p w14:paraId="2B2C1EC7" w14:textId="77777777" w:rsidR="00BD524F" w:rsidRPr="00143138" w:rsidRDefault="00BD524F" w:rsidP="00780BA5">
      <w:pPr>
        <w:widowControl w:val="0"/>
        <w:numPr>
          <w:ilvl w:val="1"/>
          <w:numId w:val="12"/>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kidney stones</w:t>
      </w:r>
    </w:p>
    <w:p w14:paraId="56A57090" w14:textId="77777777" w:rsidR="00BD524F" w:rsidRPr="00143138" w:rsidRDefault="00BD524F" w:rsidP="00780BA5">
      <w:pPr>
        <w:widowControl w:val="0"/>
        <w:numPr>
          <w:ilvl w:val="1"/>
          <w:numId w:val="12"/>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erectile difficulties</w:t>
      </w:r>
    </w:p>
    <w:p w14:paraId="23DC2DF7"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50DC148D"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 xml:space="preserve">Rare side effects </w:t>
      </w:r>
      <w:r w:rsidRPr="00143138">
        <w:rPr>
          <w:rFonts w:ascii="Times New Roman" w:eastAsia="Meiryo" w:hAnsi="Times New Roman"/>
        </w:rPr>
        <w:t>(may affect up to 1 in 1,000 people) are:</w:t>
      </w:r>
    </w:p>
    <w:p w14:paraId="260D4B6D" w14:textId="77777777" w:rsidR="00BD524F" w:rsidRPr="00143138" w:rsidRDefault="00BD524F"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muscle damage, a condition which on rare occasions can be serious. It may cause muscle</w:t>
      </w:r>
      <w:r w:rsidR="00012F07" w:rsidRPr="00143138">
        <w:rPr>
          <w:rFonts w:ascii="Times New Roman" w:eastAsia="Meiryo" w:hAnsi="Times New Roman"/>
        </w:rPr>
        <w:t xml:space="preserve"> </w:t>
      </w:r>
      <w:r w:rsidRPr="00143138">
        <w:rPr>
          <w:rFonts w:ascii="Times New Roman" w:eastAsia="Meiryo" w:hAnsi="Times New Roman"/>
        </w:rPr>
        <w:t>problems and particularly, if at the same time, you feel unwell or have a high temperature it m</w:t>
      </w:r>
      <w:r w:rsidR="00012F07" w:rsidRPr="00143138">
        <w:rPr>
          <w:rFonts w:ascii="Times New Roman" w:eastAsia="Meiryo" w:hAnsi="Times New Roman"/>
        </w:rPr>
        <w:t xml:space="preserve">ay </w:t>
      </w:r>
      <w:r w:rsidRPr="00143138">
        <w:rPr>
          <w:rFonts w:ascii="Times New Roman" w:eastAsia="Meiryo" w:hAnsi="Times New Roman"/>
        </w:rPr>
        <w:t>be caused by an abnormal muscle breakdown. Contact your doctor immediately if you experience muscle pain, tenderness or weakness</w:t>
      </w:r>
    </w:p>
    <w:p w14:paraId="67136525" w14:textId="77777777" w:rsidR="00BD524F" w:rsidRPr="00143138" w:rsidRDefault="00BD524F"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severe swelling of the deeper layers of the skin, especially around the lips, eyes, genitals, hands,</w:t>
      </w:r>
      <w:r w:rsidR="00012F07" w:rsidRPr="00143138">
        <w:rPr>
          <w:rFonts w:ascii="Times New Roman" w:eastAsia="Meiryo" w:hAnsi="Times New Roman"/>
        </w:rPr>
        <w:t xml:space="preserve"> </w:t>
      </w:r>
      <w:r w:rsidRPr="00143138">
        <w:rPr>
          <w:rFonts w:ascii="Times New Roman" w:eastAsia="Meiryo" w:hAnsi="Times New Roman"/>
        </w:rPr>
        <w:t>feet or tongue, with possible sudden difficult breathing</w:t>
      </w:r>
    </w:p>
    <w:p w14:paraId="6E1C2065" w14:textId="77777777" w:rsidR="00BD524F" w:rsidRPr="00143138" w:rsidRDefault="00BD524F"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high fever in combination with measles-like skin rash, enlarged lymph nodes, liver enlargement,</w:t>
      </w:r>
      <w:r w:rsidR="00012F07" w:rsidRPr="00143138">
        <w:rPr>
          <w:rFonts w:ascii="Times New Roman" w:eastAsia="Meiryo" w:hAnsi="Times New Roman"/>
        </w:rPr>
        <w:t xml:space="preserve"> </w:t>
      </w:r>
      <w:r w:rsidRPr="00143138">
        <w:rPr>
          <w:rFonts w:ascii="Times New Roman" w:eastAsia="Meiryo" w:hAnsi="Times New Roman"/>
        </w:rPr>
        <w:t>hepatitis (up to liver failure), raising of the white-cells count in the blood (leukocytosis, with o</w:t>
      </w:r>
      <w:r w:rsidR="00012F07" w:rsidRPr="00143138">
        <w:rPr>
          <w:rFonts w:ascii="Times New Roman" w:eastAsia="Meiryo" w:hAnsi="Times New Roman"/>
        </w:rPr>
        <w:t xml:space="preserve">r </w:t>
      </w:r>
      <w:r w:rsidRPr="00143138">
        <w:rPr>
          <w:rFonts w:ascii="Times New Roman" w:eastAsia="Meiryo" w:hAnsi="Times New Roman"/>
        </w:rPr>
        <w:t>without eosinophilia)</w:t>
      </w:r>
    </w:p>
    <w:p w14:paraId="4813A85E" w14:textId="77777777" w:rsidR="00BD524F" w:rsidRPr="00143138" w:rsidRDefault="00BD524F"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reddening of the skin (erythema), rash in various types (e.g. itchy, with white spots, with</w:t>
      </w:r>
      <w:r w:rsidR="00012F07" w:rsidRPr="00143138">
        <w:rPr>
          <w:rFonts w:ascii="Times New Roman" w:eastAsia="Meiryo" w:hAnsi="Times New Roman"/>
        </w:rPr>
        <w:t xml:space="preserve"> </w:t>
      </w:r>
      <w:r w:rsidRPr="00143138">
        <w:rPr>
          <w:rFonts w:ascii="Times New Roman" w:eastAsia="Meiryo" w:hAnsi="Times New Roman"/>
        </w:rPr>
        <w:t>blisters, with blisters containing pus, with shedding of the skin, measles-like rash), widespread</w:t>
      </w:r>
      <w:r w:rsidR="00012F07" w:rsidRPr="00143138">
        <w:rPr>
          <w:rFonts w:ascii="Times New Roman" w:eastAsia="Meiryo" w:hAnsi="Times New Roman"/>
        </w:rPr>
        <w:t xml:space="preserve"> </w:t>
      </w:r>
      <w:r w:rsidRPr="00143138">
        <w:rPr>
          <w:rFonts w:ascii="Times New Roman" w:eastAsia="Meiryo" w:hAnsi="Times New Roman"/>
        </w:rPr>
        <w:t>erythema, necrosis, and bullous detachment of the epidermis and mucous membranes, resulting in exfoliation and possible sepsis (Stevens-Johnson Syndrome/Toxic epidermal necrolysis)</w:t>
      </w:r>
    </w:p>
    <w:p w14:paraId="352F0AB8" w14:textId="77777777" w:rsidR="00BD524F" w:rsidRPr="00143138" w:rsidRDefault="00BD524F"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nervousness</w:t>
      </w:r>
    </w:p>
    <w:p w14:paraId="68BB1640" w14:textId="77777777" w:rsidR="00BD524F" w:rsidRPr="00143138" w:rsidRDefault="00BD524F"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feeling thirsty</w:t>
      </w:r>
    </w:p>
    <w:p w14:paraId="6C51742F" w14:textId="77777777" w:rsidR="00BD524F" w:rsidRPr="00143138" w:rsidRDefault="00BD524F"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ringing in the ears</w:t>
      </w:r>
    </w:p>
    <w:p w14:paraId="0BE30E3D" w14:textId="77777777" w:rsidR="00BD524F" w:rsidRPr="00143138" w:rsidRDefault="00BD524F"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blurred vision, change in vision</w:t>
      </w:r>
    </w:p>
    <w:p w14:paraId="20A5E1A6" w14:textId="77777777" w:rsidR="00BD524F" w:rsidRPr="00143138" w:rsidRDefault="00BD524F"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hair loss</w:t>
      </w:r>
    </w:p>
    <w:p w14:paraId="16CE6C95" w14:textId="77777777" w:rsidR="00BD524F" w:rsidRPr="00143138" w:rsidRDefault="00BD524F"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mouth ulceration</w:t>
      </w:r>
    </w:p>
    <w:p w14:paraId="08284A5A" w14:textId="77777777" w:rsidR="00BD524F" w:rsidRPr="00143138" w:rsidRDefault="00BD524F"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inflammation of the pancreas: common symptoms are abdominal pain, nausea and vomiting</w:t>
      </w:r>
    </w:p>
    <w:p w14:paraId="0CB91758" w14:textId="77777777" w:rsidR="00BD524F" w:rsidRPr="00143138" w:rsidRDefault="00BD524F"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increased sweating</w:t>
      </w:r>
    </w:p>
    <w:p w14:paraId="33C14ABC" w14:textId="77777777" w:rsidR="00BD524F" w:rsidRPr="00143138" w:rsidRDefault="00BD524F"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weight decrease, increased appetite, uncontrolled loss of appetite (anorexia)</w:t>
      </w:r>
    </w:p>
    <w:p w14:paraId="195CD7E1" w14:textId="77777777" w:rsidR="00BD524F" w:rsidRPr="00143138" w:rsidRDefault="00BD524F"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muscle and/or joint stiffness</w:t>
      </w:r>
    </w:p>
    <w:p w14:paraId="19D29474" w14:textId="77777777" w:rsidR="00BD524F" w:rsidRPr="00143138" w:rsidRDefault="00BD524F"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abnormally low blood cell counts (white or red blood cells or platelets)</w:t>
      </w:r>
    </w:p>
    <w:p w14:paraId="3E95E515" w14:textId="77777777" w:rsidR="00BD524F" w:rsidRPr="00143138" w:rsidRDefault="00BD524F"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urgent need to urinate</w:t>
      </w:r>
    </w:p>
    <w:p w14:paraId="17822049" w14:textId="77777777" w:rsidR="00BD524F" w:rsidRPr="00143138" w:rsidRDefault="00BD524F"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changes or decrease in urine amount due to inflammation in the kidneys (tubulointerstitial</w:t>
      </w:r>
      <w:r w:rsidR="00012F07" w:rsidRPr="00143138">
        <w:rPr>
          <w:rFonts w:ascii="Times New Roman" w:eastAsia="Meiryo" w:hAnsi="Times New Roman"/>
        </w:rPr>
        <w:t xml:space="preserve"> </w:t>
      </w:r>
      <w:r w:rsidRPr="00143138">
        <w:rPr>
          <w:rFonts w:ascii="Times New Roman" w:eastAsia="Meiryo" w:hAnsi="Times New Roman"/>
        </w:rPr>
        <w:t>nephritis)</w:t>
      </w:r>
    </w:p>
    <w:p w14:paraId="761D5932" w14:textId="77777777" w:rsidR="00BD524F" w:rsidRPr="00143138" w:rsidRDefault="00BD524F"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inflammation of the liver (hepatitis)</w:t>
      </w:r>
    </w:p>
    <w:p w14:paraId="5EF3DAB5" w14:textId="77777777" w:rsidR="00BD524F" w:rsidRPr="00143138" w:rsidRDefault="00BD524F"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yellowing of the skin (jaundice)</w:t>
      </w:r>
    </w:p>
    <w:p w14:paraId="4C1A4239" w14:textId="77777777" w:rsidR="00BD524F" w:rsidRPr="00143138" w:rsidRDefault="00BD524F"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liver damage</w:t>
      </w:r>
    </w:p>
    <w:p w14:paraId="4BBEC30D" w14:textId="6B581633" w:rsidR="003857EC" w:rsidRPr="00143138" w:rsidRDefault="003857EC" w:rsidP="00780BA5">
      <w:pPr>
        <w:widowControl w:val="0"/>
        <w:numPr>
          <w:ilvl w:val="1"/>
          <w:numId w:val="14"/>
        </w:numPr>
        <w:autoSpaceDE w:val="0"/>
        <w:autoSpaceDN w:val="0"/>
        <w:adjustRightInd w:val="0"/>
        <w:spacing w:after="0" w:line="240" w:lineRule="auto"/>
        <w:ind w:left="567" w:right="55" w:hanging="567"/>
        <w:rPr>
          <w:rFonts w:ascii="Times New Roman" w:eastAsia="Meiryo" w:hAnsi="Times New Roman"/>
        </w:rPr>
      </w:pPr>
      <w:r w:rsidRPr="00143138">
        <w:rPr>
          <w:rFonts w:ascii="Times New Roman" w:eastAsia="Meiryo" w:hAnsi="Times New Roman"/>
        </w:rPr>
        <w:t>increased level of creatine phosphokinase in blood (an indicator of muscle damage)</w:t>
      </w:r>
    </w:p>
    <w:p w14:paraId="266B50D6"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370D72CE"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19FA1F61"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Reporting of side effects</w:t>
      </w:r>
    </w:p>
    <w:p w14:paraId="2B929E36"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32CC4C85"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If you get any side effects, talk to your doctor or pharmacist. This includes any possible side effects not listed in this leaflet. You can also report side effects directly via the national reporting syst</w:t>
      </w:r>
      <w:r w:rsidR="00CC478A" w:rsidRPr="00143138">
        <w:rPr>
          <w:rFonts w:ascii="Times New Roman" w:eastAsia="Meiryo" w:hAnsi="Times New Roman"/>
        </w:rPr>
        <w:t xml:space="preserve">em </w:t>
      </w:r>
      <w:r w:rsidRPr="00143138">
        <w:rPr>
          <w:rFonts w:ascii="Times New Roman" w:eastAsia="Meiryo" w:hAnsi="Times New Roman"/>
        </w:rPr>
        <w:t xml:space="preserve">listed in </w:t>
      </w:r>
      <w:hyperlink r:id="rId18" w:history="1">
        <w:r w:rsidRPr="00143138">
          <w:rPr>
            <w:rFonts w:ascii="Times New Roman" w:eastAsia="Meiryo" w:hAnsi="Times New Roman"/>
            <w:u w:val="single"/>
          </w:rPr>
          <w:t>Appendix V</w:t>
        </w:r>
      </w:hyperlink>
      <w:r w:rsidRPr="00143138">
        <w:rPr>
          <w:rFonts w:ascii="Times New Roman" w:eastAsia="Meiryo" w:hAnsi="Times New Roman"/>
        </w:rPr>
        <w:t>. By reporting side effects</w:t>
      </w:r>
      <w:r w:rsidR="009C2811" w:rsidRPr="00143138">
        <w:rPr>
          <w:rFonts w:ascii="Times New Roman" w:eastAsia="Meiryo" w:hAnsi="Times New Roman"/>
        </w:rPr>
        <w:t xml:space="preserve"> </w:t>
      </w:r>
      <w:r w:rsidRPr="00143138">
        <w:rPr>
          <w:rFonts w:ascii="Times New Roman" w:eastAsia="Meiryo" w:hAnsi="Times New Roman"/>
        </w:rPr>
        <w:t>you can help provide more information on the safety of this medicine.</w:t>
      </w:r>
    </w:p>
    <w:p w14:paraId="62A0480E"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39F934B3"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28679B48" w14:textId="77777777" w:rsidR="00BD524F" w:rsidRPr="00143138" w:rsidRDefault="00BD524F" w:rsidP="00B345F2">
      <w:pPr>
        <w:widowControl w:val="0"/>
        <w:tabs>
          <w:tab w:val="left" w:pos="680"/>
        </w:tabs>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5.</w:t>
      </w:r>
      <w:r w:rsidRPr="00143138">
        <w:rPr>
          <w:rFonts w:ascii="Times New Roman" w:eastAsia="Meiryo" w:hAnsi="Times New Roman"/>
          <w:b/>
          <w:bCs/>
        </w:rPr>
        <w:tab/>
        <w:t xml:space="preserve">How to store </w:t>
      </w:r>
      <w:r w:rsidR="0098775D" w:rsidRPr="00143138">
        <w:rPr>
          <w:rFonts w:ascii="Times New Roman" w:eastAsia="Meiryo" w:hAnsi="Times New Roman"/>
          <w:b/>
          <w:bCs/>
        </w:rPr>
        <w:t>Febuxostat Mylan</w:t>
      </w:r>
    </w:p>
    <w:p w14:paraId="29BCF458"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50F6AFFB" w14:textId="77777777" w:rsidR="00BD524F" w:rsidRPr="00143138" w:rsidRDefault="00BD524F" w:rsidP="00EB533E">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Keep this medicine out of the sight and reach of children.</w:t>
      </w:r>
    </w:p>
    <w:p w14:paraId="22CA0C1F" w14:textId="4EB4C12F" w:rsidR="00BD524F" w:rsidRPr="00143138" w:rsidRDefault="00BD524F" w:rsidP="00EB533E">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 xml:space="preserve">Do not use this medicine after the expiry date which is stated on the </w:t>
      </w:r>
      <w:r w:rsidR="00982C99" w:rsidRPr="00143138">
        <w:rPr>
          <w:rFonts w:ascii="Times New Roman" w:eastAsia="Meiryo" w:hAnsi="Times New Roman"/>
        </w:rPr>
        <w:t>packaging</w:t>
      </w:r>
      <w:r w:rsidRPr="00143138">
        <w:rPr>
          <w:rFonts w:ascii="Times New Roman" w:eastAsia="Meiryo" w:hAnsi="Times New Roman"/>
        </w:rPr>
        <w:t xml:space="preserve"> after ‘EXP.’ The expiry date refers to the last day of that month.</w:t>
      </w:r>
    </w:p>
    <w:p w14:paraId="3C3FD63B" w14:textId="77777777" w:rsidR="00D158C2" w:rsidRPr="00143138" w:rsidRDefault="00D158C2" w:rsidP="00EB533E">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For bottles, after first opening use within 180 days</w:t>
      </w:r>
    </w:p>
    <w:p w14:paraId="780A6E85" w14:textId="77777777" w:rsidR="00BD524F" w:rsidRPr="00143138" w:rsidRDefault="00BD524F" w:rsidP="00EB533E">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This medicine does not require any special storage conditions.</w:t>
      </w:r>
    </w:p>
    <w:p w14:paraId="433EE365"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5EA675ED"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Do not throw away any medicines via wastewater or household waste. Ask your pharmacist how to throw away medicines you no longer use. These measures will help protect the environment.</w:t>
      </w:r>
    </w:p>
    <w:p w14:paraId="3306F5F1"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2D15E728"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3C51C3BF" w14:textId="77777777" w:rsidR="00BD524F" w:rsidRPr="00143138" w:rsidRDefault="00BD524F" w:rsidP="00B345F2">
      <w:pPr>
        <w:widowControl w:val="0"/>
        <w:tabs>
          <w:tab w:val="left" w:pos="680"/>
        </w:tabs>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6.</w:t>
      </w:r>
      <w:r w:rsidRPr="00143138">
        <w:rPr>
          <w:rFonts w:ascii="Times New Roman" w:eastAsia="Meiryo" w:hAnsi="Times New Roman"/>
          <w:b/>
          <w:bCs/>
        </w:rPr>
        <w:tab/>
        <w:t>Contents of the pack and other information</w:t>
      </w:r>
    </w:p>
    <w:p w14:paraId="27CF448A"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558526EA"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 xml:space="preserve">What </w:t>
      </w:r>
      <w:r w:rsidR="0098775D" w:rsidRPr="00143138">
        <w:rPr>
          <w:rFonts w:ascii="Times New Roman" w:eastAsia="Meiryo" w:hAnsi="Times New Roman"/>
          <w:b/>
          <w:bCs/>
        </w:rPr>
        <w:t>Febuxostat Mylan</w:t>
      </w:r>
      <w:r w:rsidRPr="00143138">
        <w:rPr>
          <w:rFonts w:ascii="Times New Roman" w:eastAsia="Meiryo" w:hAnsi="Times New Roman"/>
          <w:b/>
          <w:bCs/>
        </w:rPr>
        <w:t xml:space="preserve"> contains</w:t>
      </w:r>
    </w:p>
    <w:p w14:paraId="7032D578"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69343D19"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The active substance is febuxostat</w:t>
      </w:r>
      <w:r w:rsidR="00CD45D9" w:rsidRPr="00143138">
        <w:rPr>
          <w:rFonts w:ascii="Times New Roman" w:eastAsia="Meiryo" w:hAnsi="Times New Roman"/>
        </w:rPr>
        <w:t xml:space="preserve">. </w:t>
      </w:r>
      <w:r w:rsidRPr="00143138">
        <w:rPr>
          <w:rFonts w:ascii="Times New Roman" w:eastAsia="Meiryo" w:hAnsi="Times New Roman"/>
        </w:rPr>
        <w:t>Each tablet contains 80</w:t>
      </w:r>
      <w:r w:rsidR="0098775D" w:rsidRPr="00143138">
        <w:rPr>
          <w:rFonts w:ascii="Times New Roman" w:eastAsia="Meiryo" w:hAnsi="Times New Roman"/>
        </w:rPr>
        <w:t> </w:t>
      </w:r>
      <w:r w:rsidRPr="00143138">
        <w:rPr>
          <w:rFonts w:ascii="Times New Roman" w:eastAsia="Meiryo" w:hAnsi="Times New Roman"/>
        </w:rPr>
        <w:t>mg or 120</w:t>
      </w:r>
      <w:r w:rsidR="0098775D" w:rsidRPr="00143138">
        <w:rPr>
          <w:rFonts w:ascii="Times New Roman" w:eastAsia="Meiryo" w:hAnsi="Times New Roman"/>
        </w:rPr>
        <w:t> </w:t>
      </w:r>
      <w:r w:rsidRPr="00143138">
        <w:rPr>
          <w:rFonts w:ascii="Times New Roman" w:eastAsia="Meiryo" w:hAnsi="Times New Roman"/>
        </w:rPr>
        <w:t>mg of febuxostat.</w:t>
      </w:r>
    </w:p>
    <w:p w14:paraId="1418E67D"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1A4F0D4C"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The other ingredients are:</w:t>
      </w:r>
    </w:p>
    <w:p w14:paraId="65BDE5D0" w14:textId="278F17FF"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i/>
          <w:iCs/>
        </w:rPr>
        <w:t>Tablet core</w:t>
      </w:r>
      <w:r w:rsidRPr="00143138">
        <w:rPr>
          <w:rFonts w:ascii="Times New Roman" w:eastAsia="Meiryo" w:hAnsi="Times New Roman"/>
        </w:rPr>
        <w:t>: lactose</w:t>
      </w:r>
      <w:r w:rsidR="00CF0182" w:rsidRPr="00143138">
        <w:rPr>
          <w:rFonts w:ascii="Times New Roman" w:eastAsia="Meiryo" w:hAnsi="Times New Roman"/>
        </w:rPr>
        <w:t xml:space="preserve"> (see section 2, “Febuxostat Mylan contains lactose”)</w:t>
      </w:r>
      <w:r w:rsidRPr="00143138">
        <w:rPr>
          <w:rFonts w:ascii="Times New Roman" w:eastAsia="Meiryo" w:hAnsi="Times New Roman"/>
        </w:rPr>
        <w:t>, microcrystalline cellulose, magnesium stearate, hydroxypropylcellulose, croscarmellose sodium,</w:t>
      </w:r>
      <w:r w:rsidR="00B702A3" w:rsidRPr="00143138">
        <w:rPr>
          <w:rFonts w:ascii="Times New Roman" w:eastAsia="Meiryo" w:hAnsi="Times New Roman"/>
        </w:rPr>
        <w:t xml:space="preserve"> </w:t>
      </w:r>
      <w:r w:rsidR="00CD45D9" w:rsidRPr="00143138">
        <w:rPr>
          <w:rFonts w:ascii="Times New Roman" w:eastAsia="Meiryo" w:hAnsi="Times New Roman"/>
        </w:rPr>
        <w:t xml:space="preserve">colloidal hydrated </w:t>
      </w:r>
      <w:r w:rsidR="00B702A3" w:rsidRPr="00143138">
        <w:rPr>
          <w:rFonts w:ascii="Times New Roman" w:eastAsia="Meiryo" w:hAnsi="Times New Roman"/>
        </w:rPr>
        <w:t>silica</w:t>
      </w:r>
      <w:r w:rsidR="0058277B">
        <w:rPr>
          <w:rFonts w:ascii="Times New Roman" w:eastAsia="Meiryo" w:hAnsi="Times New Roman"/>
        </w:rPr>
        <w:t>,</w:t>
      </w:r>
      <w:r w:rsidR="00CD45D9" w:rsidRPr="00143138">
        <w:rPr>
          <w:rFonts w:ascii="Times New Roman" w:eastAsia="Meiryo" w:hAnsi="Times New Roman"/>
        </w:rPr>
        <w:t xml:space="preserve"> colloidal anhydrous</w:t>
      </w:r>
      <w:r w:rsidR="00B702A3" w:rsidRPr="00143138">
        <w:rPr>
          <w:rFonts w:ascii="Times New Roman" w:eastAsia="Meiryo" w:hAnsi="Times New Roman"/>
        </w:rPr>
        <w:t xml:space="preserve"> silica</w:t>
      </w:r>
      <w:r w:rsidR="0058277B">
        <w:rPr>
          <w:rFonts w:ascii="Times New Roman" w:eastAsia="Meiryo" w:hAnsi="Times New Roman"/>
        </w:rPr>
        <w:t>, crospovidone and talc</w:t>
      </w:r>
      <w:r w:rsidRPr="00143138">
        <w:rPr>
          <w:rFonts w:ascii="Times New Roman" w:eastAsia="Meiryo" w:hAnsi="Times New Roman"/>
        </w:rPr>
        <w:t>.</w:t>
      </w:r>
    </w:p>
    <w:p w14:paraId="74AB2070" w14:textId="379863FC"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i/>
          <w:iCs/>
        </w:rPr>
        <w:t xml:space="preserve">Film-coating: </w:t>
      </w:r>
      <w:r w:rsidR="00CD45D9" w:rsidRPr="00143138">
        <w:rPr>
          <w:rFonts w:ascii="Times New Roman" w:eastAsia="Meiryo" w:hAnsi="Times New Roman"/>
        </w:rPr>
        <w:t>hypromellose</w:t>
      </w:r>
      <w:r w:rsidRPr="00143138">
        <w:rPr>
          <w:rFonts w:ascii="Times New Roman" w:eastAsia="Meiryo" w:hAnsi="Times New Roman"/>
        </w:rPr>
        <w:t>, titanium dioxide</w:t>
      </w:r>
      <w:r w:rsidR="0058277B">
        <w:rPr>
          <w:rFonts w:ascii="Times New Roman" w:eastAsia="Meiryo" w:hAnsi="Times New Roman"/>
        </w:rPr>
        <w:t xml:space="preserve"> </w:t>
      </w:r>
      <w:r w:rsidRPr="00143138">
        <w:rPr>
          <w:rFonts w:ascii="Times New Roman" w:eastAsia="Meiryo" w:hAnsi="Times New Roman"/>
        </w:rPr>
        <w:t xml:space="preserve">(E171), </w:t>
      </w:r>
      <w:r w:rsidR="00CD45D9" w:rsidRPr="00143138">
        <w:rPr>
          <w:rFonts w:ascii="Times New Roman" w:eastAsia="Meiryo" w:hAnsi="Times New Roman"/>
        </w:rPr>
        <w:t xml:space="preserve">ethylcellulose, </w:t>
      </w:r>
      <w:r w:rsidRPr="00143138">
        <w:rPr>
          <w:rFonts w:ascii="Times New Roman" w:eastAsia="Meiryo" w:hAnsi="Times New Roman"/>
        </w:rPr>
        <w:t>iron oxide yellow (E172)</w:t>
      </w:r>
      <w:r w:rsidR="00CD45D9" w:rsidRPr="00143138">
        <w:rPr>
          <w:rFonts w:ascii="Times New Roman" w:eastAsia="Meiryo" w:hAnsi="Times New Roman"/>
        </w:rPr>
        <w:t xml:space="preserve">, </w:t>
      </w:r>
      <w:r w:rsidR="00F96B5B" w:rsidRPr="00143138">
        <w:rPr>
          <w:rFonts w:ascii="Times New Roman" w:eastAsia="Meiryo" w:hAnsi="Times New Roman"/>
        </w:rPr>
        <w:t>triacetin</w:t>
      </w:r>
      <w:r w:rsidR="00CD45D9" w:rsidRPr="00143138">
        <w:rPr>
          <w:rFonts w:ascii="Times New Roman" w:eastAsia="Meiryo" w:hAnsi="Times New Roman"/>
        </w:rPr>
        <w:t xml:space="preserve"> and </w:t>
      </w:r>
      <w:r w:rsidR="00CF0182" w:rsidRPr="00143138">
        <w:rPr>
          <w:rFonts w:ascii="Times New Roman" w:eastAsia="Meiryo" w:hAnsi="Times New Roman"/>
        </w:rPr>
        <w:t xml:space="preserve">iron </w:t>
      </w:r>
      <w:r w:rsidR="00CD45D9" w:rsidRPr="00143138">
        <w:rPr>
          <w:rFonts w:ascii="Times New Roman" w:eastAsia="Meiryo" w:hAnsi="Times New Roman"/>
        </w:rPr>
        <w:t xml:space="preserve">oxide </w:t>
      </w:r>
      <w:r w:rsidR="00CF0182" w:rsidRPr="00143138">
        <w:rPr>
          <w:rFonts w:ascii="Times New Roman" w:eastAsia="Meiryo" w:hAnsi="Times New Roman"/>
        </w:rPr>
        <w:t xml:space="preserve">black </w:t>
      </w:r>
      <w:r w:rsidR="00CD45D9" w:rsidRPr="00143138">
        <w:rPr>
          <w:rFonts w:ascii="Times New Roman" w:eastAsia="Meiryo" w:hAnsi="Times New Roman"/>
        </w:rPr>
        <w:t>(E172).</w:t>
      </w:r>
    </w:p>
    <w:p w14:paraId="640856D5"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2EF803D2"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b/>
          <w:bCs/>
        </w:rPr>
        <w:t xml:space="preserve">What </w:t>
      </w:r>
      <w:r w:rsidR="0098775D" w:rsidRPr="00143138">
        <w:rPr>
          <w:rFonts w:ascii="Times New Roman" w:eastAsia="Meiryo" w:hAnsi="Times New Roman"/>
          <w:b/>
          <w:bCs/>
        </w:rPr>
        <w:t>Febuxostat Mylan</w:t>
      </w:r>
      <w:r w:rsidRPr="00143138">
        <w:rPr>
          <w:rFonts w:ascii="Times New Roman" w:eastAsia="Meiryo" w:hAnsi="Times New Roman"/>
          <w:b/>
          <w:bCs/>
        </w:rPr>
        <w:t xml:space="preserve"> looks like and contents of the pack</w:t>
      </w:r>
    </w:p>
    <w:p w14:paraId="7BB74BFA"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41EABAF8" w14:textId="79F59F8F" w:rsidR="00BD524F" w:rsidRPr="00143138" w:rsidRDefault="0098775D"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Febuxostat Mylan</w:t>
      </w:r>
      <w:r w:rsidR="00BD524F" w:rsidRPr="00143138">
        <w:rPr>
          <w:rFonts w:ascii="Times New Roman" w:eastAsia="Meiryo" w:hAnsi="Times New Roman"/>
        </w:rPr>
        <w:t xml:space="preserve"> film-coated tablets are </w:t>
      </w:r>
      <w:r w:rsidR="009C2811" w:rsidRPr="00143138">
        <w:rPr>
          <w:rFonts w:ascii="Times New Roman" w:eastAsia="Meiryo" w:hAnsi="Times New Roman"/>
        </w:rPr>
        <w:t>yellow, capsule shaped, biconvex tablets</w:t>
      </w:r>
      <w:r w:rsidR="00ED3702" w:rsidRPr="00143138">
        <w:rPr>
          <w:rFonts w:ascii="Times New Roman" w:eastAsia="Meiryo" w:hAnsi="Times New Roman"/>
        </w:rPr>
        <w:t>. The 80</w:t>
      </w:r>
      <w:r w:rsidR="00381E14" w:rsidRPr="00143138">
        <w:rPr>
          <w:rFonts w:ascii="Times New Roman" w:eastAsia="Meiryo" w:hAnsi="Times New Roman"/>
        </w:rPr>
        <w:t> </w:t>
      </w:r>
      <w:r w:rsidR="00ED3702" w:rsidRPr="00143138">
        <w:rPr>
          <w:rFonts w:ascii="Times New Roman" w:eastAsia="Meiryo" w:hAnsi="Times New Roman"/>
        </w:rPr>
        <w:t>mg tablets are</w:t>
      </w:r>
      <w:r w:rsidR="009C2811" w:rsidRPr="00143138">
        <w:rPr>
          <w:rFonts w:ascii="Times New Roman" w:eastAsia="Meiryo" w:hAnsi="Times New Roman"/>
        </w:rPr>
        <w:t xml:space="preserve"> </w:t>
      </w:r>
      <w:r w:rsidR="00CF0182" w:rsidRPr="00143138">
        <w:rPr>
          <w:rFonts w:ascii="Times New Roman" w:eastAsia="Meiryo" w:hAnsi="Times New Roman"/>
        </w:rPr>
        <w:t xml:space="preserve">marked </w:t>
      </w:r>
      <w:r w:rsidR="009C2811" w:rsidRPr="00143138">
        <w:rPr>
          <w:rFonts w:ascii="Times New Roman" w:eastAsia="Meiryo" w:hAnsi="Times New Roman"/>
        </w:rPr>
        <w:t xml:space="preserve">with M on one side of the tablet and FX3 on the </w:t>
      </w:r>
      <w:r w:rsidR="005340BB" w:rsidRPr="00143138">
        <w:rPr>
          <w:rFonts w:ascii="Times New Roman" w:eastAsia="Meiryo" w:hAnsi="Times New Roman"/>
        </w:rPr>
        <w:t>other side</w:t>
      </w:r>
      <w:r w:rsidR="00537653" w:rsidRPr="00143138">
        <w:rPr>
          <w:rFonts w:ascii="Times New Roman" w:eastAsia="Meiryo" w:hAnsi="Times New Roman"/>
        </w:rPr>
        <w:t>.</w:t>
      </w:r>
      <w:r w:rsidR="00BD524F" w:rsidRPr="00143138">
        <w:rPr>
          <w:rFonts w:ascii="Times New Roman" w:eastAsia="Meiryo" w:hAnsi="Times New Roman"/>
        </w:rPr>
        <w:t xml:space="preserve"> The 120</w:t>
      </w:r>
      <w:r w:rsidR="00381E14" w:rsidRPr="00143138">
        <w:rPr>
          <w:rFonts w:ascii="Times New Roman" w:eastAsia="Meiryo" w:hAnsi="Times New Roman"/>
        </w:rPr>
        <w:t> </w:t>
      </w:r>
      <w:r w:rsidR="00BD524F" w:rsidRPr="00143138">
        <w:rPr>
          <w:rFonts w:ascii="Times New Roman" w:eastAsia="Meiryo" w:hAnsi="Times New Roman"/>
        </w:rPr>
        <w:t xml:space="preserve">mg tablets are marked </w:t>
      </w:r>
      <w:r w:rsidR="00D76750" w:rsidRPr="00143138">
        <w:rPr>
          <w:rFonts w:ascii="Times New Roman" w:eastAsia="Meiryo" w:hAnsi="Times New Roman"/>
        </w:rPr>
        <w:t>with M o</w:t>
      </w:r>
      <w:r w:rsidR="00D76750">
        <w:rPr>
          <w:rFonts w:ascii="Times New Roman" w:eastAsia="Meiryo" w:hAnsi="Times New Roman"/>
        </w:rPr>
        <w:t>n one side of the tablet and FX4</w:t>
      </w:r>
      <w:r w:rsidR="00D76750" w:rsidRPr="00143138">
        <w:rPr>
          <w:rFonts w:ascii="Times New Roman" w:eastAsia="Meiryo" w:hAnsi="Times New Roman"/>
        </w:rPr>
        <w:t xml:space="preserve"> on the other side</w:t>
      </w:r>
      <w:r w:rsidR="00BD524F" w:rsidRPr="00143138">
        <w:rPr>
          <w:rFonts w:ascii="Times New Roman" w:eastAsia="Meiryo" w:hAnsi="Times New Roman"/>
        </w:rPr>
        <w:t>.</w:t>
      </w:r>
    </w:p>
    <w:p w14:paraId="65138D64" w14:textId="77777777" w:rsidR="0098775D" w:rsidRPr="00143138" w:rsidRDefault="0098775D" w:rsidP="00B345F2">
      <w:pPr>
        <w:widowControl w:val="0"/>
        <w:autoSpaceDE w:val="0"/>
        <w:autoSpaceDN w:val="0"/>
        <w:adjustRightInd w:val="0"/>
        <w:spacing w:after="0" w:line="240" w:lineRule="auto"/>
        <w:ind w:right="55"/>
        <w:rPr>
          <w:rFonts w:ascii="Times New Roman" w:eastAsia="Meiryo" w:hAnsi="Times New Roman"/>
        </w:rPr>
      </w:pPr>
    </w:p>
    <w:p w14:paraId="3A24123D" w14:textId="22561E38" w:rsidR="0098775D" w:rsidRPr="00143138" w:rsidRDefault="0098775D"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Febuxostat Mylan</w:t>
      </w:r>
      <w:r w:rsidR="00BD524F" w:rsidRPr="00143138">
        <w:rPr>
          <w:rFonts w:ascii="Times New Roman" w:eastAsia="Meiryo" w:hAnsi="Times New Roman"/>
        </w:rPr>
        <w:t xml:space="preserve"> 80</w:t>
      </w:r>
      <w:r w:rsidR="00381E14" w:rsidRPr="00143138">
        <w:rPr>
          <w:rFonts w:ascii="Times New Roman" w:eastAsia="Meiryo" w:hAnsi="Times New Roman"/>
        </w:rPr>
        <w:t> </w:t>
      </w:r>
      <w:r w:rsidR="00BD524F" w:rsidRPr="00143138">
        <w:rPr>
          <w:rFonts w:ascii="Times New Roman" w:eastAsia="Meiryo" w:hAnsi="Times New Roman"/>
        </w:rPr>
        <w:t>mg and 120</w:t>
      </w:r>
      <w:r w:rsidR="00381E14" w:rsidRPr="00143138">
        <w:rPr>
          <w:rFonts w:ascii="Times New Roman" w:eastAsia="Meiryo" w:hAnsi="Times New Roman"/>
        </w:rPr>
        <w:t> </w:t>
      </w:r>
      <w:r w:rsidR="00BD524F" w:rsidRPr="00143138">
        <w:rPr>
          <w:rFonts w:ascii="Times New Roman" w:eastAsia="Meiryo" w:hAnsi="Times New Roman"/>
        </w:rPr>
        <w:t xml:space="preserve">mg </w:t>
      </w:r>
      <w:r w:rsidR="005C7D12" w:rsidRPr="00143138">
        <w:rPr>
          <w:rFonts w:ascii="Times New Roman" w:eastAsia="Meiryo" w:hAnsi="Times New Roman"/>
        </w:rPr>
        <w:t>film-coated tablets are available in blister packs of 14, 28</w:t>
      </w:r>
      <w:r w:rsidR="00BE369D">
        <w:rPr>
          <w:rFonts w:ascii="Times New Roman" w:eastAsia="Meiryo" w:hAnsi="Times New Roman"/>
        </w:rPr>
        <w:t>, 42</w:t>
      </w:r>
      <w:r w:rsidR="005C7D12" w:rsidRPr="00143138">
        <w:rPr>
          <w:rFonts w:ascii="Times New Roman" w:eastAsia="Meiryo" w:hAnsi="Times New Roman"/>
        </w:rPr>
        <w:t xml:space="preserve"> and 84 tablets, calendar blister packs of 28 and 84 tablets, and perforated unit dose blister packs of 28 x 1 tablets</w:t>
      </w:r>
      <w:r w:rsidR="00BE369D">
        <w:rPr>
          <w:rFonts w:ascii="Times New Roman" w:eastAsia="Meiryo" w:hAnsi="Times New Roman"/>
        </w:rPr>
        <w:t xml:space="preserve"> and in multipacks of 84 film-coated tablets comprising 2 packs, each containing 42 film-coated tablets</w:t>
      </w:r>
      <w:r w:rsidR="005C7D12" w:rsidRPr="00143138">
        <w:rPr>
          <w:rFonts w:ascii="Times New Roman" w:eastAsia="Meiryo" w:hAnsi="Times New Roman"/>
        </w:rPr>
        <w:t>.</w:t>
      </w:r>
    </w:p>
    <w:p w14:paraId="14DC90FE" w14:textId="77777777" w:rsidR="0098775D" w:rsidRPr="00143138" w:rsidRDefault="0098775D" w:rsidP="00B345F2">
      <w:pPr>
        <w:widowControl w:val="0"/>
        <w:autoSpaceDE w:val="0"/>
        <w:autoSpaceDN w:val="0"/>
        <w:adjustRightInd w:val="0"/>
        <w:spacing w:after="0" w:line="240" w:lineRule="auto"/>
        <w:ind w:right="55"/>
        <w:rPr>
          <w:rFonts w:ascii="Times New Roman" w:eastAsia="Meiryo" w:hAnsi="Times New Roman"/>
        </w:rPr>
      </w:pPr>
    </w:p>
    <w:p w14:paraId="6CB32A26" w14:textId="77777777" w:rsidR="00BD524F" w:rsidRPr="00143138" w:rsidRDefault="0098775D"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 xml:space="preserve">Febuxostat Mylan </w:t>
      </w:r>
      <w:r w:rsidR="00BD524F" w:rsidRPr="00143138">
        <w:rPr>
          <w:rFonts w:ascii="Times New Roman" w:eastAsia="Meiryo" w:hAnsi="Times New Roman"/>
        </w:rPr>
        <w:t>80 mg and 120</w:t>
      </w:r>
      <w:r w:rsidR="00381E14" w:rsidRPr="00143138">
        <w:rPr>
          <w:rFonts w:ascii="Times New Roman" w:eastAsia="Meiryo" w:hAnsi="Times New Roman"/>
        </w:rPr>
        <w:t> </w:t>
      </w:r>
      <w:r w:rsidR="00BD524F" w:rsidRPr="00143138">
        <w:rPr>
          <w:rFonts w:ascii="Times New Roman" w:eastAsia="Meiryo" w:hAnsi="Times New Roman"/>
        </w:rPr>
        <w:t xml:space="preserve">mg </w:t>
      </w:r>
      <w:r w:rsidR="005C7D12" w:rsidRPr="00143138">
        <w:rPr>
          <w:rFonts w:ascii="Times New Roman" w:eastAsia="Meiryo" w:hAnsi="Times New Roman"/>
        </w:rPr>
        <w:t>film-coated tablets are</w:t>
      </w:r>
      <w:r w:rsidR="00BD524F" w:rsidRPr="00143138">
        <w:rPr>
          <w:rFonts w:ascii="Times New Roman" w:eastAsia="Meiryo" w:hAnsi="Times New Roman"/>
        </w:rPr>
        <w:t xml:space="preserve"> available in</w:t>
      </w:r>
      <w:r w:rsidR="005C7D12" w:rsidRPr="00143138">
        <w:rPr>
          <w:rFonts w:ascii="Times New Roman" w:eastAsia="Meiryo" w:hAnsi="Times New Roman"/>
        </w:rPr>
        <w:t xml:space="preserve"> plastic bottles of 28 and 84 tablets</w:t>
      </w:r>
      <w:r w:rsidR="00AC1102" w:rsidRPr="00143138">
        <w:rPr>
          <w:rFonts w:ascii="Times New Roman" w:eastAsia="Meiryo" w:hAnsi="Times New Roman"/>
        </w:rPr>
        <w:t>.</w:t>
      </w:r>
      <w:r w:rsidR="005C7D12" w:rsidRPr="00143138" w:rsidDel="005C7D12">
        <w:rPr>
          <w:rFonts w:ascii="Times New Roman" w:eastAsia="Meiryo" w:hAnsi="Times New Roman"/>
        </w:rPr>
        <w:t xml:space="preserve"> </w:t>
      </w:r>
    </w:p>
    <w:p w14:paraId="3064F7C1"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Not all pack sizes may be marketed.</w:t>
      </w:r>
    </w:p>
    <w:p w14:paraId="2C817C02"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6F9BA3AA"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40E2B30F" w14:textId="77777777" w:rsidR="00BD524F" w:rsidRPr="00A27F02" w:rsidRDefault="00BD524F" w:rsidP="00B345F2">
      <w:pPr>
        <w:widowControl w:val="0"/>
        <w:autoSpaceDE w:val="0"/>
        <w:autoSpaceDN w:val="0"/>
        <w:adjustRightInd w:val="0"/>
        <w:spacing w:after="0" w:line="240" w:lineRule="auto"/>
        <w:ind w:right="55"/>
        <w:rPr>
          <w:rFonts w:ascii="Times New Roman" w:eastAsia="Meiryo" w:hAnsi="Times New Roman"/>
          <w:b/>
        </w:rPr>
      </w:pPr>
      <w:r w:rsidRPr="00A27F02">
        <w:rPr>
          <w:rFonts w:ascii="Times New Roman" w:eastAsia="Meiryo" w:hAnsi="Times New Roman"/>
          <w:b/>
        </w:rPr>
        <w:t>Marketing Authorisation Holder</w:t>
      </w:r>
    </w:p>
    <w:p w14:paraId="53FC1B7E" w14:textId="77777777" w:rsidR="00751176" w:rsidRPr="00143138" w:rsidRDefault="00751176"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Mylan S.A.S.</w:t>
      </w:r>
    </w:p>
    <w:p w14:paraId="09B790D6" w14:textId="77777777" w:rsidR="00751176" w:rsidRPr="00143138" w:rsidRDefault="00751176"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117 Allee des Parcs</w:t>
      </w:r>
    </w:p>
    <w:p w14:paraId="623C0FF9" w14:textId="77777777" w:rsidR="00751176" w:rsidRPr="00143138" w:rsidRDefault="00751176"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69 800 Saint Priest</w:t>
      </w:r>
    </w:p>
    <w:p w14:paraId="353DA012" w14:textId="77777777" w:rsidR="00BD524F" w:rsidRPr="00143138" w:rsidRDefault="00751176"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France</w:t>
      </w:r>
    </w:p>
    <w:p w14:paraId="18329980"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p w14:paraId="68377780" w14:textId="77777777" w:rsidR="00BD524F" w:rsidRPr="00A27F02" w:rsidRDefault="00BD524F" w:rsidP="00B345F2">
      <w:pPr>
        <w:widowControl w:val="0"/>
        <w:autoSpaceDE w:val="0"/>
        <w:autoSpaceDN w:val="0"/>
        <w:adjustRightInd w:val="0"/>
        <w:spacing w:after="0" w:line="240" w:lineRule="auto"/>
        <w:ind w:right="55"/>
        <w:rPr>
          <w:rFonts w:ascii="Times New Roman" w:eastAsia="Meiryo" w:hAnsi="Times New Roman"/>
          <w:b/>
        </w:rPr>
      </w:pPr>
      <w:r w:rsidRPr="00A27F02">
        <w:rPr>
          <w:rFonts w:ascii="Times New Roman" w:eastAsia="Meiryo" w:hAnsi="Times New Roman"/>
          <w:b/>
        </w:rPr>
        <w:t>Manufacturer</w:t>
      </w:r>
    </w:p>
    <w:p w14:paraId="32F04597" w14:textId="77777777" w:rsidR="00751176" w:rsidRPr="00143138" w:rsidRDefault="00751176" w:rsidP="00B345F2">
      <w:pPr>
        <w:spacing w:after="0" w:line="240" w:lineRule="auto"/>
        <w:ind w:right="55"/>
        <w:rPr>
          <w:rFonts w:ascii="Times New Roman" w:hAnsi="Times New Roman"/>
        </w:rPr>
      </w:pPr>
      <w:r w:rsidRPr="00143138">
        <w:rPr>
          <w:rFonts w:ascii="Times New Roman" w:hAnsi="Times New Roman"/>
        </w:rPr>
        <w:t>Mylan Hungary Kft</w:t>
      </w:r>
    </w:p>
    <w:p w14:paraId="46AA6E66" w14:textId="77777777" w:rsidR="008A3345" w:rsidRPr="00143138" w:rsidRDefault="008A3345" w:rsidP="00B345F2">
      <w:pPr>
        <w:spacing w:after="0" w:line="240" w:lineRule="auto"/>
        <w:ind w:right="55"/>
        <w:rPr>
          <w:rFonts w:ascii="Times New Roman" w:hAnsi="Times New Roman"/>
        </w:rPr>
      </w:pPr>
      <w:r w:rsidRPr="00143138">
        <w:rPr>
          <w:rFonts w:ascii="Times New Roman" w:hAnsi="Times New Roman"/>
        </w:rPr>
        <w:t>Mylan utca 1</w:t>
      </w:r>
    </w:p>
    <w:p w14:paraId="135A0FE8" w14:textId="7E124808" w:rsidR="00751176" w:rsidRPr="00143138" w:rsidRDefault="00751176" w:rsidP="00B345F2">
      <w:pPr>
        <w:spacing w:after="0" w:line="240" w:lineRule="auto"/>
        <w:ind w:right="55"/>
        <w:rPr>
          <w:rFonts w:ascii="Times New Roman" w:hAnsi="Times New Roman"/>
        </w:rPr>
      </w:pPr>
      <w:r w:rsidRPr="00143138">
        <w:rPr>
          <w:rFonts w:ascii="Times New Roman" w:hAnsi="Times New Roman"/>
        </w:rPr>
        <w:t>H-2900 Komárom</w:t>
      </w:r>
    </w:p>
    <w:p w14:paraId="0120EA63" w14:textId="77777777" w:rsidR="00751176" w:rsidRPr="00143138" w:rsidRDefault="00751176" w:rsidP="00B345F2">
      <w:pPr>
        <w:spacing w:after="0" w:line="240" w:lineRule="auto"/>
        <w:ind w:right="55"/>
        <w:rPr>
          <w:rFonts w:ascii="Times New Roman" w:hAnsi="Times New Roman"/>
        </w:rPr>
      </w:pPr>
      <w:r w:rsidRPr="00143138">
        <w:rPr>
          <w:rFonts w:ascii="Times New Roman" w:hAnsi="Times New Roman"/>
        </w:rPr>
        <w:t>Hungary</w:t>
      </w:r>
    </w:p>
    <w:p w14:paraId="66CC86CB" w14:textId="77777777" w:rsidR="00751176" w:rsidRPr="00143138" w:rsidRDefault="00751176" w:rsidP="00B345F2">
      <w:pPr>
        <w:spacing w:after="0" w:line="240" w:lineRule="auto"/>
        <w:ind w:right="55"/>
        <w:rPr>
          <w:rFonts w:ascii="Times New Roman" w:hAnsi="Times New Roman"/>
        </w:rPr>
      </w:pPr>
    </w:p>
    <w:p w14:paraId="4F5C07BE" w14:textId="77777777" w:rsidR="00751176" w:rsidRPr="00143138" w:rsidRDefault="00751176" w:rsidP="00B345F2">
      <w:pPr>
        <w:spacing w:after="0" w:line="240" w:lineRule="auto"/>
        <w:ind w:right="55"/>
        <w:rPr>
          <w:rFonts w:ascii="Times New Roman" w:hAnsi="Times New Roman"/>
          <w:noProof/>
          <w:highlight w:val="lightGray"/>
        </w:rPr>
      </w:pPr>
      <w:r w:rsidRPr="00143138">
        <w:rPr>
          <w:rFonts w:ascii="Times New Roman" w:hAnsi="Times New Roman"/>
          <w:noProof/>
          <w:highlight w:val="lightGray"/>
        </w:rPr>
        <w:t>McDermott Laboratories Limited trading as Gerard Laboratories</w:t>
      </w:r>
    </w:p>
    <w:p w14:paraId="18A1DBD8" w14:textId="1E625438" w:rsidR="008A3345" w:rsidRPr="00143138" w:rsidRDefault="00751176" w:rsidP="00B345F2">
      <w:pPr>
        <w:spacing w:after="0" w:line="240" w:lineRule="auto"/>
        <w:ind w:right="55"/>
        <w:rPr>
          <w:rFonts w:ascii="Times New Roman" w:hAnsi="Times New Roman"/>
          <w:noProof/>
          <w:highlight w:val="lightGray"/>
        </w:rPr>
      </w:pPr>
      <w:r w:rsidRPr="00143138">
        <w:rPr>
          <w:rFonts w:ascii="Times New Roman" w:hAnsi="Times New Roman"/>
          <w:noProof/>
          <w:highlight w:val="lightGray"/>
        </w:rPr>
        <w:t>35/36 Baldoyle Industrial Estate</w:t>
      </w:r>
    </w:p>
    <w:p w14:paraId="147B9C74" w14:textId="3D459ED1" w:rsidR="008A3345" w:rsidRPr="00143138" w:rsidRDefault="00751176" w:rsidP="00B345F2">
      <w:pPr>
        <w:spacing w:after="0" w:line="240" w:lineRule="auto"/>
        <w:ind w:right="55"/>
        <w:rPr>
          <w:rFonts w:ascii="Times New Roman" w:hAnsi="Times New Roman"/>
          <w:noProof/>
          <w:highlight w:val="lightGray"/>
        </w:rPr>
      </w:pPr>
      <w:r w:rsidRPr="00143138">
        <w:rPr>
          <w:rFonts w:ascii="Times New Roman" w:hAnsi="Times New Roman"/>
          <w:noProof/>
          <w:highlight w:val="lightGray"/>
        </w:rPr>
        <w:t>Grange Road</w:t>
      </w:r>
    </w:p>
    <w:p w14:paraId="652DBD58" w14:textId="77777777" w:rsidR="00751176" w:rsidRPr="00143138" w:rsidRDefault="00751176" w:rsidP="00B345F2">
      <w:pPr>
        <w:spacing w:after="0" w:line="240" w:lineRule="auto"/>
        <w:ind w:right="55"/>
        <w:rPr>
          <w:rFonts w:ascii="Times New Roman" w:hAnsi="Times New Roman"/>
          <w:noProof/>
          <w:highlight w:val="lightGray"/>
        </w:rPr>
      </w:pPr>
      <w:r w:rsidRPr="00143138">
        <w:rPr>
          <w:rFonts w:ascii="Times New Roman" w:hAnsi="Times New Roman"/>
          <w:noProof/>
          <w:highlight w:val="lightGray"/>
        </w:rPr>
        <w:t>Dublin 13</w:t>
      </w:r>
    </w:p>
    <w:p w14:paraId="26C5C372" w14:textId="7313174E" w:rsidR="00751176" w:rsidRPr="00143138" w:rsidRDefault="00751176" w:rsidP="00B345F2">
      <w:pPr>
        <w:spacing w:after="0" w:line="240" w:lineRule="auto"/>
        <w:ind w:right="55"/>
        <w:rPr>
          <w:rFonts w:ascii="Times New Roman" w:hAnsi="Times New Roman"/>
          <w:noProof/>
        </w:rPr>
      </w:pPr>
      <w:r w:rsidRPr="00143138">
        <w:rPr>
          <w:rFonts w:ascii="Times New Roman" w:hAnsi="Times New Roman"/>
          <w:noProof/>
          <w:highlight w:val="lightGray"/>
        </w:rPr>
        <w:t>Ireland</w:t>
      </w:r>
    </w:p>
    <w:p w14:paraId="0BE7A42A" w14:textId="77777777" w:rsidR="000E1756" w:rsidRPr="00143138" w:rsidRDefault="000E1756" w:rsidP="00B345F2">
      <w:pPr>
        <w:spacing w:after="0" w:line="240" w:lineRule="auto"/>
        <w:ind w:right="55"/>
        <w:rPr>
          <w:rFonts w:ascii="Times New Roman" w:hAnsi="Times New Roman"/>
          <w:noProof/>
        </w:rPr>
      </w:pPr>
    </w:p>
    <w:p w14:paraId="50919821" w14:textId="77777777" w:rsidR="00BD524F" w:rsidRPr="00143138" w:rsidRDefault="00BD524F" w:rsidP="00B345F2">
      <w:pPr>
        <w:spacing w:after="0" w:line="240" w:lineRule="auto"/>
        <w:ind w:right="55"/>
        <w:rPr>
          <w:rFonts w:ascii="Times New Roman" w:hAnsi="Times New Roman"/>
          <w:noProof/>
          <w:highlight w:val="lightGray"/>
        </w:rPr>
      </w:pPr>
      <w:r w:rsidRPr="00143138">
        <w:rPr>
          <w:rFonts w:ascii="Times New Roman" w:eastAsia="Meiryo" w:hAnsi="Times New Roman"/>
        </w:rPr>
        <w:t>For any information about this medicine, please contact the local representative of the Marketing</w:t>
      </w:r>
    </w:p>
    <w:p w14:paraId="7C85FEA7"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r w:rsidRPr="00143138">
        <w:rPr>
          <w:rFonts w:ascii="Times New Roman" w:eastAsia="Meiryo" w:hAnsi="Times New Roman"/>
        </w:rPr>
        <w:t>Authorisation Holder.</w:t>
      </w:r>
    </w:p>
    <w:p w14:paraId="3B87569D" w14:textId="77777777" w:rsidR="00BD524F" w:rsidRPr="00143138" w:rsidRDefault="00BD524F" w:rsidP="00B345F2">
      <w:pPr>
        <w:widowControl w:val="0"/>
        <w:autoSpaceDE w:val="0"/>
        <w:autoSpaceDN w:val="0"/>
        <w:adjustRightInd w:val="0"/>
        <w:spacing w:after="0" w:line="240" w:lineRule="auto"/>
        <w:ind w:right="55"/>
        <w:rPr>
          <w:rFonts w:ascii="Times New Roman" w:eastAsia="Meiryo" w:hAnsi="Times New Roman"/>
        </w:rPr>
      </w:pPr>
    </w:p>
    <w:tbl>
      <w:tblPr>
        <w:tblW w:w="9356" w:type="dxa"/>
        <w:tblInd w:w="74" w:type="dxa"/>
        <w:tblLayout w:type="fixed"/>
        <w:tblLook w:val="0000" w:firstRow="0" w:lastRow="0" w:firstColumn="0" w:lastColumn="0" w:noHBand="0" w:noVBand="0"/>
      </w:tblPr>
      <w:tblGrid>
        <w:gridCol w:w="34"/>
        <w:gridCol w:w="4644"/>
        <w:gridCol w:w="4678"/>
      </w:tblGrid>
      <w:tr w:rsidR="00143138" w:rsidRPr="00143138" w14:paraId="585DA625" w14:textId="77777777" w:rsidTr="00751176">
        <w:trPr>
          <w:gridBefore w:val="1"/>
          <w:wBefore w:w="34" w:type="dxa"/>
        </w:trPr>
        <w:tc>
          <w:tcPr>
            <w:tcW w:w="4644" w:type="dxa"/>
          </w:tcPr>
          <w:p w14:paraId="521287F2" w14:textId="77777777" w:rsidR="00A646BD" w:rsidRPr="00143138" w:rsidRDefault="00A646BD" w:rsidP="00B345F2">
            <w:pPr>
              <w:pStyle w:val="MGGTextLeft"/>
              <w:keepNext/>
              <w:keepLines/>
              <w:tabs>
                <w:tab w:val="left" w:pos="567"/>
              </w:tabs>
              <w:ind w:right="55"/>
              <w:rPr>
                <w:b/>
                <w:bCs/>
                <w:szCs w:val="22"/>
              </w:rPr>
            </w:pPr>
            <w:r w:rsidRPr="00143138">
              <w:rPr>
                <w:b/>
                <w:bCs/>
                <w:szCs w:val="22"/>
              </w:rPr>
              <w:t>België/Belgique/Belgien</w:t>
            </w:r>
          </w:p>
          <w:p w14:paraId="2BF6309F" w14:textId="77777777" w:rsidR="00A646BD" w:rsidRPr="00143138" w:rsidRDefault="00A646BD" w:rsidP="00B345F2">
            <w:pPr>
              <w:pStyle w:val="MGGTextLeft"/>
              <w:keepNext/>
              <w:keepLines/>
              <w:tabs>
                <w:tab w:val="left" w:pos="567"/>
              </w:tabs>
              <w:ind w:right="55"/>
              <w:rPr>
                <w:b/>
                <w:bCs/>
                <w:szCs w:val="22"/>
              </w:rPr>
            </w:pPr>
            <w:r w:rsidRPr="00143138">
              <w:rPr>
                <w:szCs w:val="22"/>
              </w:rPr>
              <w:t>Mylan bvba/sprl</w:t>
            </w:r>
          </w:p>
          <w:p w14:paraId="1EB41835" w14:textId="011CE522" w:rsidR="00A646BD" w:rsidRPr="00143138" w:rsidRDefault="00A646BD" w:rsidP="00B345F2">
            <w:pPr>
              <w:pStyle w:val="MGGTextLeft"/>
              <w:keepNext/>
              <w:keepLines/>
              <w:tabs>
                <w:tab w:val="left" w:pos="567"/>
              </w:tabs>
              <w:ind w:right="55"/>
              <w:rPr>
                <w:szCs w:val="22"/>
              </w:rPr>
            </w:pPr>
            <w:r w:rsidRPr="00143138">
              <w:rPr>
                <w:szCs w:val="22"/>
              </w:rPr>
              <w:t xml:space="preserve">Tél/Tel: + 32 </w:t>
            </w:r>
            <w:r w:rsidR="00761C33">
              <w:rPr>
                <w:szCs w:val="22"/>
              </w:rPr>
              <w:t>(</w:t>
            </w:r>
            <w:r w:rsidRPr="00143138">
              <w:rPr>
                <w:szCs w:val="22"/>
              </w:rPr>
              <w:t>0</w:t>
            </w:r>
            <w:r w:rsidR="00761C33">
              <w:rPr>
                <w:szCs w:val="22"/>
              </w:rPr>
              <w:t>)</w:t>
            </w:r>
            <w:r w:rsidRPr="00143138">
              <w:rPr>
                <w:szCs w:val="22"/>
              </w:rPr>
              <w:t>2 658 61 00</w:t>
            </w:r>
          </w:p>
          <w:p w14:paraId="7E1177ED" w14:textId="77777777" w:rsidR="00A646BD" w:rsidRPr="00143138" w:rsidRDefault="00A646BD" w:rsidP="00B345F2">
            <w:pPr>
              <w:pStyle w:val="MGGTextLeft"/>
              <w:keepNext/>
              <w:keepLines/>
              <w:tabs>
                <w:tab w:val="left" w:pos="567"/>
              </w:tabs>
              <w:ind w:right="55"/>
              <w:rPr>
                <w:szCs w:val="22"/>
              </w:rPr>
            </w:pPr>
          </w:p>
        </w:tc>
        <w:tc>
          <w:tcPr>
            <w:tcW w:w="4678" w:type="dxa"/>
          </w:tcPr>
          <w:p w14:paraId="7F32B4A8" w14:textId="77777777" w:rsidR="00A646BD" w:rsidRPr="00143138" w:rsidRDefault="00A646BD" w:rsidP="00B345F2">
            <w:pPr>
              <w:pStyle w:val="MGGTextLeft"/>
              <w:keepNext/>
              <w:keepLines/>
              <w:tabs>
                <w:tab w:val="left" w:pos="567"/>
              </w:tabs>
              <w:ind w:right="55"/>
              <w:rPr>
                <w:b/>
                <w:bCs/>
                <w:szCs w:val="22"/>
              </w:rPr>
            </w:pPr>
            <w:r w:rsidRPr="00143138">
              <w:rPr>
                <w:b/>
                <w:bCs/>
                <w:szCs w:val="22"/>
              </w:rPr>
              <w:t>Lietuva</w:t>
            </w:r>
          </w:p>
          <w:p w14:paraId="57499115" w14:textId="40618CC4" w:rsidR="00A646BD" w:rsidRPr="00143138" w:rsidRDefault="008B1C75" w:rsidP="00B345F2">
            <w:pPr>
              <w:pStyle w:val="MGGTextLeft"/>
              <w:keepNext/>
              <w:keepLines/>
              <w:tabs>
                <w:tab w:val="left" w:pos="567"/>
              </w:tabs>
              <w:ind w:right="55"/>
              <w:rPr>
                <w:szCs w:val="22"/>
              </w:rPr>
            </w:pPr>
            <w:r w:rsidRPr="00143138">
              <w:rPr>
                <w:szCs w:val="22"/>
              </w:rPr>
              <w:t>BGP Products UAB</w:t>
            </w:r>
          </w:p>
          <w:p w14:paraId="3C4FBCCE" w14:textId="796214D1" w:rsidR="00A646BD" w:rsidRPr="00143138" w:rsidRDefault="00A646BD" w:rsidP="00B345F2">
            <w:pPr>
              <w:pStyle w:val="MGGTextLeft"/>
              <w:keepNext/>
              <w:keepLines/>
              <w:tabs>
                <w:tab w:val="left" w:pos="567"/>
              </w:tabs>
              <w:ind w:right="55"/>
              <w:rPr>
                <w:szCs w:val="22"/>
              </w:rPr>
            </w:pPr>
            <w:r w:rsidRPr="00143138">
              <w:rPr>
                <w:szCs w:val="22"/>
              </w:rPr>
              <w:t xml:space="preserve">Tel: </w:t>
            </w:r>
            <w:r w:rsidR="008B1C75" w:rsidRPr="00143138">
              <w:rPr>
                <w:szCs w:val="22"/>
              </w:rPr>
              <w:t>+370 5 205 1288</w:t>
            </w:r>
          </w:p>
          <w:p w14:paraId="7035BB41" w14:textId="77777777" w:rsidR="00A646BD" w:rsidRPr="00143138" w:rsidRDefault="00A646BD" w:rsidP="008B1C75">
            <w:pPr>
              <w:pStyle w:val="MGGTextLeft"/>
              <w:keepNext/>
              <w:keepLines/>
              <w:tabs>
                <w:tab w:val="left" w:pos="567"/>
              </w:tabs>
              <w:ind w:right="55"/>
              <w:rPr>
                <w:szCs w:val="22"/>
              </w:rPr>
            </w:pPr>
          </w:p>
        </w:tc>
      </w:tr>
      <w:tr w:rsidR="00143138" w:rsidRPr="00143138" w14:paraId="0C4141B5" w14:textId="77777777" w:rsidTr="00A646BD">
        <w:trPr>
          <w:gridBefore w:val="1"/>
          <w:wBefore w:w="34" w:type="dxa"/>
          <w:trHeight w:val="1425"/>
        </w:trPr>
        <w:tc>
          <w:tcPr>
            <w:tcW w:w="4644" w:type="dxa"/>
          </w:tcPr>
          <w:p w14:paraId="1BBBCB43" w14:textId="77777777" w:rsidR="00A646BD" w:rsidRPr="00143138" w:rsidRDefault="00A646BD" w:rsidP="00B345F2">
            <w:pPr>
              <w:pStyle w:val="MGGTextLeft"/>
              <w:tabs>
                <w:tab w:val="left" w:pos="567"/>
              </w:tabs>
              <w:ind w:right="55"/>
              <w:rPr>
                <w:b/>
                <w:bCs/>
                <w:szCs w:val="22"/>
              </w:rPr>
            </w:pPr>
            <w:r w:rsidRPr="00143138">
              <w:rPr>
                <w:b/>
                <w:bCs/>
                <w:szCs w:val="22"/>
              </w:rPr>
              <w:t>България</w:t>
            </w:r>
          </w:p>
          <w:p w14:paraId="2A63EB02" w14:textId="77777777" w:rsidR="00140A1A" w:rsidRPr="00143138" w:rsidRDefault="00140A1A" w:rsidP="00140A1A">
            <w:pPr>
              <w:pStyle w:val="MGGTextLeft"/>
              <w:tabs>
                <w:tab w:val="left" w:pos="567"/>
              </w:tabs>
              <w:ind w:right="55"/>
              <w:rPr>
                <w:szCs w:val="22"/>
              </w:rPr>
            </w:pPr>
            <w:r w:rsidRPr="00143138">
              <w:rPr>
                <w:szCs w:val="22"/>
              </w:rPr>
              <w:t>Майлан ЕООД</w:t>
            </w:r>
          </w:p>
          <w:p w14:paraId="324CD56B" w14:textId="443BA9E7" w:rsidR="00A646BD" w:rsidRPr="00143138" w:rsidRDefault="00140A1A" w:rsidP="00B345F2">
            <w:pPr>
              <w:pStyle w:val="MGGTextLeft"/>
              <w:tabs>
                <w:tab w:val="left" w:pos="567"/>
              </w:tabs>
              <w:ind w:right="55"/>
              <w:rPr>
                <w:szCs w:val="22"/>
              </w:rPr>
            </w:pPr>
            <w:r w:rsidRPr="00143138">
              <w:rPr>
                <w:szCs w:val="22"/>
              </w:rPr>
              <w:t>Тел: +359 2 44 55 400</w:t>
            </w:r>
          </w:p>
        </w:tc>
        <w:tc>
          <w:tcPr>
            <w:tcW w:w="4678" w:type="dxa"/>
          </w:tcPr>
          <w:p w14:paraId="48A43CE4" w14:textId="77777777" w:rsidR="00A646BD" w:rsidRPr="00143138" w:rsidRDefault="00A646BD" w:rsidP="00B345F2">
            <w:pPr>
              <w:pStyle w:val="MGGTextLeft"/>
              <w:tabs>
                <w:tab w:val="left" w:pos="567"/>
              </w:tabs>
              <w:ind w:right="55"/>
              <w:rPr>
                <w:b/>
                <w:bCs/>
                <w:szCs w:val="22"/>
              </w:rPr>
            </w:pPr>
            <w:r w:rsidRPr="00143138">
              <w:rPr>
                <w:b/>
                <w:bCs/>
                <w:szCs w:val="22"/>
              </w:rPr>
              <w:t>Luxembourg/Luxemburg</w:t>
            </w:r>
          </w:p>
          <w:p w14:paraId="5FC0DA8E" w14:textId="77777777" w:rsidR="00A646BD" w:rsidRPr="00143138" w:rsidRDefault="00A646BD" w:rsidP="00B345F2">
            <w:pPr>
              <w:pStyle w:val="MGGTextLeft"/>
              <w:tabs>
                <w:tab w:val="left" w:pos="567"/>
              </w:tabs>
              <w:ind w:right="55"/>
              <w:rPr>
                <w:szCs w:val="22"/>
              </w:rPr>
            </w:pPr>
            <w:r w:rsidRPr="00143138">
              <w:rPr>
                <w:noProof/>
                <w:szCs w:val="22"/>
              </w:rPr>
              <w:t>Mylan bvba/sprl</w:t>
            </w:r>
          </w:p>
          <w:p w14:paraId="048D70BA" w14:textId="764154B2" w:rsidR="00A646BD" w:rsidRPr="00143138" w:rsidRDefault="00A646BD" w:rsidP="00B345F2">
            <w:pPr>
              <w:pStyle w:val="MGGTextLeft"/>
              <w:tabs>
                <w:tab w:val="left" w:pos="567"/>
              </w:tabs>
              <w:ind w:right="55"/>
              <w:rPr>
                <w:szCs w:val="22"/>
              </w:rPr>
            </w:pPr>
            <w:r w:rsidRPr="00143138">
              <w:rPr>
                <w:noProof/>
                <w:szCs w:val="22"/>
              </w:rPr>
              <w:t xml:space="preserve">Tel: + 32 </w:t>
            </w:r>
            <w:r w:rsidR="00761C33">
              <w:rPr>
                <w:noProof/>
                <w:szCs w:val="22"/>
              </w:rPr>
              <w:t>(</w:t>
            </w:r>
            <w:r w:rsidRPr="00143138">
              <w:rPr>
                <w:noProof/>
                <w:szCs w:val="22"/>
              </w:rPr>
              <w:t>0</w:t>
            </w:r>
            <w:r w:rsidR="00761C33">
              <w:rPr>
                <w:noProof/>
                <w:szCs w:val="22"/>
              </w:rPr>
              <w:t>)</w:t>
            </w:r>
            <w:r w:rsidRPr="00143138">
              <w:rPr>
                <w:noProof/>
                <w:szCs w:val="22"/>
              </w:rPr>
              <w:t>2 658 61 00</w:t>
            </w:r>
          </w:p>
          <w:p w14:paraId="412A3BB4" w14:textId="77777777" w:rsidR="00A646BD" w:rsidRPr="00143138" w:rsidRDefault="00A646BD" w:rsidP="00B345F2">
            <w:pPr>
              <w:pStyle w:val="MGGTextLeft"/>
              <w:tabs>
                <w:tab w:val="left" w:pos="567"/>
              </w:tabs>
              <w:ind w:right="55"/>
              <w:rPr>
                <w:szCs w:val="22"/>
              </w:rPr>
            </w:pPr>
            <w:r w:rsidRPr="00143138">
              <w:rPr>
                <w:szCs w:val="22"/>
              </w:rPr>
              <w:t>(</w:t>
            </w:r>
            <w:r w:rsidRPr="00143138">
              <w:rPr>
                <w:noProof/>
                <w:szCs w:val="22"/>
              </w:rPr>
              <w:t>Belgique/Belgien</w:t>
            </w:r>
            <w:r w:rsidRPr="00143138">
              <w:rPr>
                <w:szCs w:val="22"/>
              </w:rPr>
              <w:t>)</w:t>
            </w:r>
          </w:p>
        </w:tc>
      </w:tr>
      <w:tr w:rsidR="00143138" w:rsidRPr="00143138" w14:paraId="33EFEB05" w14:textId="77777777" w:rsidTr="00751176">
        <w:trPr>
          <w:gridBefore w:val="1"/>
          <w:wBefore w:w="34" w:type="dxa"/>
          <w:trHeight w:val="982"/>
        </w:trPr>
        <w:tc>
          <w:tcPr>
            <w:tcW w:w="4644" w:type="dxa"/>
          </w:tcPr>
          <w:p w14:paraId="3E828403" w14:textId="77777777" w:rsidR="00A646BD" w:rsidRPr="00143138" w:rsidRDefault="00A646BD" w:rsidP="00B345F2">
            <w:pPr>
              <w:pStyle w:val="MGGTextLeft"/>
              <w:tabs>
                <w:tab w:val="left" w:pos="567"/>
              </w:tabs>
              <w:ind w:right="55"/>
              <w:rPr>
                <w:b/>
                <w:bCs/>
                <w:szCs w:val="22"/>
              </w:rPr>
            </w:pPr>
            <w:r w:rsidRPr="00143138">
              <w:rPr>
                <w:b/>
                <w:szCs w:val="22"/>
              </w:rPr>
              <w:t>Č</w:t>
            </w:r>
            <w:r w:rsidRPr="00143138">
              <w:rPr>
                <w:b/>
                <w:bCs/>
                <w:szCs w:val="22"/>
              </w:rPr>
              <w:t>eská republika</w:t>
            </w:r>
          </w:p>
          <w:p w14:paraId="300F36F7" w14:textId="77777777" w:rsidR="00A646BD" w:rsidRPr="00143138" w:rsidRDefault="00A646BD" w:rsidP="00B345F2">
            <w:pPr>
              <w:pStyle w:val="MGGTextLeft"/>
              <w:tabs>
                <w:tab w:val="left" w:pos="567"/>
              </w:tabs>
              <w:ind w:right="55"/>
              <w:rPr>
                <w:szCs w:val="22"/>
              </w:rPr>
            </w:pPr>
            <w:r w:rsidRPr="00143138">
              <w:rPr>
                <w:szCs w:val="22"/>
              </w:rPr>
              <w:t>Mylan Pharmaceuticals.s.r.o.</w:t>
            </w:r>
          </w:p>
          <w:p w14:paraId="52BC6D55" w14:textId="42C58485" w:rsidR="00A646BD" w:rsidRPr="00143138" w:rsidRDefault="00A646BD" w:rsidP="00B345F2">
            <w:pPr>
              <w:pStyle w:val="MGGTextLeft"/>
              <w:tabs>
                <w:tab w:val="left" w:pos="567"/>
              </w:tabs>
              <w:ind w:right="55"/>
              <w:rPr>
                <w:szCs w:val="22"/>
              </w:rPr>
            </w:pPr>
            <w:r w:rsidRPr="00143138">
              <w:rPr>
                <w:szCs w:val="22"/>
              </w:rPr>
              <w:t>Tel: +420 </w:t>
            </w:r>
            <w:r w:rsidR="008B1C75" w:rsidRPr="00143138">
              <w:rPr>
                <w:szCs w:val="22"/>
              </w:rPr>
              <w:t>222 004 400</w:t>
            </w:r>
          </w:p>
          <w:p w14:paraId="21BB3A49" w14:textId="77777777" w:rsidR="00A646BD" w:rsidRPr="00143138" w:rsidRDefault="00A646BD" w:rsidP="00B345F2">
            <w:pPr>
              <w:pStyle w:val="MGGTextLeft"/>
              <w:tabs>
                <w:tab w:val="left" w:pos="567"/>
              </w:tabs>
              <w:ind w:right="55"/>
              <w:rPr>
                <w:szCs w:val="22"/>
              </w:rPr>
            </w:pPr>
          </w:p>
        </w:tc>
        <w:tc>
          <w:tcPr>
            <w:tcW w:w="4678" w:type="dxa"/>
          </w:tcPr>
          <w:p w14:paraId="26B7C548" w14:textId="77777777" w:rsidR="00A646BD" w:rsidRPr="00143138" w:rsidRDefault="00A646BD" w:rsidP="00B345F2">
            <w:pPr>
              <w:pStyle w:val="MGGTextLeft"/>
              <w:tabs>
                <w:tab w:val="left" w:pos="567"/>
              </w:tabs>
              <w:ind w:right="55"/>
              <w:rPr>
                <w:b/>
                <w:bCs/>
                <w:szCs w:val="22"/>
              </w:rPr>
            </w:pPr>
            <w:r w:rsidRPr="00143138">
              <w:rPr>
                <w:b/>
                <w:bCs/>
                <w:szCs w:val="22"/>
              </w:rPr>
              <w:t>Magyarország</w:t>
            </w:r>
          </w:p>
          <w:p w14:paraId="2887C498" w14:textId="77777777" w:rsidR="00140A1A" w:rsidRPr="00143138" w:rsidRDefault="00140A1A" w:rsidP="00140A1A">
            <w:pPr>
              <w:pStyle w:val="MGGTextLeft"/>
              <w:tabs>
                <w:tab w:val="left" w:pos="567"/>
              </w:tabs>
              <w:ind w:right="55"/>
              <w:rPr>
                <w:noProof/>
                <w:szCs w:val="22"/>
              </w:rPr>
            </w:pPr>
            <w:r w:rsidRPr="00143138">
              <w:rPr>
                <w:noProof/>
                <w:szCs w:val="22"/>
              </w:rPr>
              <w:t>Mylan EPD Kft</w:t>
            </w:r>
          </w:p>
          <w:p w14:paraId="01CD16CA" w14:textId="48AF0318" w:rsidR="00A646BD" w:rsidRPr="00143138" w:rsidRDefault="00140A1A" w:rsidP="00B345F2">
            <w:pPr>
              <w:pStyle w:val="MGGTextLeft"/>
              <w:tabs>
                <w:tab w:val="left" w:pos="567"/>
              </w:tabs>
              <w:ind w:right="55"/>
              <w:rPr>
                <w:szCs w:val="22"/>
              </w:rPr>
            </w:pPr>
            <w:r w:rsidRPr="00143138">
              <w:rPr>
                <w:noProof/>
                <w:szCs w:val="22"/>
              </w:rPr>
              <w:t>Tel: + 36 1</w:t>
            </w:r>
            <w:r w:rsidR="00761C33">
              <w:rPr>
                <w:noProof/>
                <w:szCs w:val="22"/>
              </w:rPr>
              <w:t> </w:t>
            </w:r>
            <w:r w:rsidRPr="00143138">
              <w:rPr>
                <w:noProof/>
                <w:szCs w:val="22"/>
              </w:rPr>
              <w:t>465 2100</w:t>
            </w:r>
          </w:p>
        </w:tc>
      </w:tr>
      <w:tr w:rsidR="00143138" w:rsidRPr="00143138" w14:paraId="2374AA61" w14:textId="77777777" w:rsidTr="00751176">
        <w:trPr>
          <w:gridBefore w:val="1"/>
          <w:wBefore w:w="34" w:type="dxa"/>
        </w:trPr>
        <w:tc>
          <w:tcPr>
            <w:tcW w:w="4644" w:type="dxa"/>
          </w:tcPr>
          <w:p w14:paraId="1617FC08" w14:textId="77777777" w:rsidR="00A646BD" w:rsidRPr="00143138" w:rsidRDefault="00A646BD" w:rsidP="00B345F2">
            <w:pPr>
              <w:pStyle w:val="MGGTextLeft"/>
              <w:tabs>
                <w:tab w:val="left" w:pos="567"/>
              </w:tabs>
              <w:ind w:right="55"/>
              <w:rPr>
                <w:b/>
                <w:bCs/>
                <w:szCs w:val="22"/>
              </w:rPr>
            </w:pPr>
            <w:r w:rsidRPr="00143138">
              <w:rPr>
                <w:b/>
                <w:bCs/>
                <w:szCs w:val="22"/>
              </w:rPr>
              <w:t>Danmark</w:t>
            </w:r>
          </w:p>
          <w:p w14:paraId="312C87E3" w14:textId="77777777" w:rsidR="00A646BD" w:rsidRPr="00143138" w:rsidRDefault="00A646BD" w:rsidP="00B345F2">
            <w:pPr>
              <w:pStyle w:val="MGGTextLeft"/>
              <w:tabs>
                <w:tab w:val="left" w:pos="567"/>
              </w:tabs>
              <w:ind w:right="55"/>
              <w:rPr>
                <w:szCs w:val="22"/>
              </w:rPr>
            </w:pPr>
            <w:r w:rsidRPr="00143138">
              <w:rPr>
                <w:szCs w:val="22"/>
              </w:rPr>
              <w:t>Mylan AB</w:t>
            </w:r>
          </w:p>
          <w:p w14:paraId="1465E629" w14:textId="77777777" w:rsidR="00A646BD" w:rsidRPr="00143138" w:rsidRDefault="00A646BD" w:rsidP="00B345F2">
            <w:pPr>
              <w:pStyle w:val="MGGTextLeft"/>
              <w:tabs>
                <w:tab w:val="left" w:pos="567"/>
              </w:tabs>
              <w:ind w:right="55"/>
              <w:rPr>
                <w:szCs w:val="22"/>
              </w:rPr>
            </w:pPr>
            <w:r w:rsidRPr="00143138">
              <w:rPr>
                <w:szCs w:val="22"/>
              </w:rPr>
              <w:t xml:space="preserve">Tlf: + 46 855 522 750 </w:t>
            </w:r>
          </w:p>
          <w:p w14:paraId="243B6C71" w14:textId="77777777" w:rsidR="00A646BD" w:rsidRPr="00143138" w:rsidRDefault="00A646BD" w:rsidP="00B345F2">
            <w:pPr>
              <w:pStyle w:val="MGGTextLeft"/>
              <w:tabs>
                <w:tab w:val="left" w:pos="567"/>
              </w:tabs>
              <w:ind w:right="55"/>
              <w:rPr>
                <w:szCs w:val="22"/>
              </w:rPr>
            </w:pPr>
            <w:r w:rsidRPr="00143138">
              <w:rPr>
                <w:szCs w:val="22"/>
              </w:rPr>
              <w:t>(Sverige)</w:t>
            </w:r>
          </w:p>
          <w:p w14:paraId="16BBF1B6" w14:textId="77777777" w:rsidR="00A646BD" w:rsidRPr="00143138" w:rsidRDefault="00A646BD" w:rsidP="00B345F2">
            <w:pPr>
              <w:pStyle w:val="MGGTextLeft"/>
              <w:tabs>
                <w:tab w:val="left" w:pos="567"/>
              </w:tabs>
              <w:ind w:right="55"/>
              <w:rPr>
                <w:szCs w:val="22"/>
              </w:rPr>
            </w:pPr>
          </w:p>
        </w:tc>
        <w:tc>
          <w:tcPr>
            <w:tcW w:w="4678" w:type="dxa"/>
          </w:tcPr>
          <w:p w14:paraId="4334919C" w14:textId="77777777" w:rsidR="00A646BD" w:rsidRPr="00143138" w:rsidRDefault="00A646BD" w:rsidP="00B345F2">
            <w:pPr>
              <w:pStyle w:val="MGGTextLeft"/>
              <w:tabs>
                <w:tab w:val="left" w:pos="567"/>
              </w:tabs>
              <w:ind w:right="55"/>
              <w:rPr>
                <w:b/>
                <w:bCs/>
                <w:szCs w:val="22"/>
              </w:rPr>
            </w:pPr>
            <w:r w:rsidRPr="00143138">
              <w:rPr>
                <w:b/>
                <w:bCs/>
                <w:szCs w:val="22"/>
              </w:rPr>
              <w:t>Malta</w:t>
            </w:r>
          </w:p>
          <w:p w14:paraId="396E48AD" w14:textId="77777777" w:rsidR="00140A1A" w:rsidRPr="00143138" w:rsidRDefault="00140A1A" w:rsidP="00140A1A">
            <w:pPr>
              <w:pStyle w:val="MGGTextLeft"/>
              <w:tabs>
                <w:tab w:val="left" w:pos="567"/>
              </w:tabs>
              <w:ind w:right="55"/>
              <w:rPr>
                <w:noProof/>
                <w:szCs w:val="22"/>
              </w:rPr>
            </w:pPr>
            <w:r w:rsidRPr="00143138">
              <w:rPr>
                <w:noProof/>
                <w:szCs w:val="22"/>
              </w:rPr>
              <w:t>V.J. Salomone Pharma Ltd</w:t>
            </w:r>
          </w:p>
          <w:p w14:paraId="17474026" w14:textId="58BD843E" w:rsidR="00A646BD" w:rsidRPr="00143138" w:rsidRDefault="00140A1A" w:rsidP="00B345F2">
            <w:pPr>
              <w:pStyle w:val="MGGTextLeft"/>
              <w:tabs>
                <w:tab w:val="left" w:pos="567"/>
              </w:tabs>
              <w:ind w:right="55"/>
              <w:rPr>
                <w:szCs w:val="22"/>
              </w:rPr>
            </w:pPr>
            <w:r w:rsidRPr="00143138">
              <w:rPr>
                <w:noProof/>
                <w:szCs w:val="22"/>
              </w:rPr>
              <w:t>Tel: + 356 21 22 01 74</w:t>
            </w:r>
          </w:p>
        </w:tc>
      </w:tr>
      <w:tr w:rsidR="00143138" w:rsidRPr="00143138" w14:paraId="4C9080F5" w14:textId="77777777" w:rsidTr="00751176">
        <w:trPr>
          <w:gridBefore w:val="1"/>
          <w:wBefore w:w="34" w:type="dxa"/>
        </w:trPr>
        <w:tc>
          <w:tcPr>
            <w:tcW w:w="4644" w:type="dxa"/>
          </w:tcPr>
          <w:p w14:paraId="4DB90409" w14:textId="77777777" w:rsidR="00A646BD" w:rsidRPr="00143138" w:rsidRDefault="00A646BD" w:rsidP="00B345F2">
            <w:pPr>
              <w:pStyle w:val="MGGTextLeft"/>
              <w:tabs>
                <w:tab w:val="left" w:pos="567"/>
              </w:tabs>
              <w:ind w:right="55"/>
              <w:rPr>
                <w:b/>
                <w:bCs/>
                <w:szCs w:val="22"/>
              </w:rPr>
            </w:pPr>
            <w:r w:rsidRPr="00143138">
              <w:rPr>
                <w:b/>
                <w:bCs/>
                <w:szCs w:val="22"/>
              </w:rPr>
              <w:t>Deutschland</w:t>
            </w:r>
          </w:p>
          <w:p w14:paraId="4DDC9AF8" w14:textId="77777777" w:rsidR="00A646BD" w:rsidRPr="00143138" w:rsidRDefault="00A646BD" w:rsidP="00B345F2">
            <w:pPr>
              <w:pStyle w:val="MGGTextLeft"/>
              <w:tabs>
                <w:tab w:val="left" w:pos="567"/>
              </w:tabs>
              <w:ind w:right="55"/>
              <w:rPr>
                <w:szCs w:val="22"/>
              </w:rPr>
            </w:pPr>
            <w:r w:rsidRPr="00143138">
              <w:rPr>
                <w:szCs w:val="22"/>
              </w:rPr>
              <w:t xml:space="preserve">Mylan dura GmbH </w:t>
            </w:r>
          </w:p>
          <w:p w14:paraId="233203CC" w14:textId="7D16838F" w:rsidR="00A646BD" w:rsidRPr="00143138" w:rsidRDefault="00A646BD" w:rsidP="00B345F2">
            <w:pPr>
              <w:pStyle w:val="MGGTextLeft"/>
              <w:tabs>
                <w:tab w:val="left" w:pos="567"/>
              </w:tabs>
              <w:ind w:right="55"/>
              <w:rPr>
                <w:szCs w:val="22"/>
              </w:rPr>
            </w:pPr>
            <w:r w:rsidRPr="00143138">
              <w:rPr>
                <w:szCs w:val="22"/>
              </w:rPr>
              <w:t>Tel: + 49-(0) 61</w:t>
            </w:r>
            <w:r w:rsidR="00761C33">
              <w:rPr>
                <w:szCs w:val="22"/>
              </w:rPr>
              <w:t>72 888 01</w:t>
            </w:r>
          </w:p>
          <w:p w14:paraId="50C86B92" w14:textId="77777777" w:rsidR="00A646BD" w:rsidRPr="00143138" w:rsidRDefault="00A646BD" w:rsidP="00B345F2">
            <w:pPr>
              <w:pStyle w:val="MGGTextLeft"/>
              <w:tabs>
                <w:tab w:val="left" w:pos="567"/>
              </w:tabs>
              <w:ind w:right="55"/>
              <w:rPr>
                <w:szCs w:val="22"/>
              </w:rPr>
            </w:pPr>
          </w:p>
        </w:tc>
        <w:tc>
          <w:tcPr>
            <w:tcW w:w="4678" w:type="dxa"/>
          </w:tcPr>
          <w:p w14:paraId="33D39E4D" w14:textId="77777777" w:rsidR="00A646BD" w:rsidRPr="00143138" w:rsidRDefault="00A646BD" w:rsidP="00B345F2">
            <w:pPr>
              <w:pStyle w:val="MGGTextLeft"/>
              <w:tabs>
                <w:tab w:val="left" w:pos="567"/>
              </w:tabs>
              <w:ind w:right="55"/>
              <w:rPr>
                <w:b/>
                <w:bCs/>
                <w:szCs w:val="22"/>
              </w:rPr>
            </w:pPr>
            <w:r w:rsidRPr="00143138">
              <w:rPr>
                <w:b/>
                <w:bCs/>
                <w:szCs w:val="22"/>
              </w:rPr>
              <w:t>Nederland</w:t>
            </w:r>
          </w:p>
          <w:p w14:paraId="586CB6C7" w14:textId="77777777" w:rsidR="00A646BD" w:rsidRPr="00143138" w:rsidRDefault="00A646BD" w:rsidP="00B345F2">
            <w:pPr>
              <w:pStyle w:val="MGGTextLeft"/>
              <w:tabs>
                <w:tab w:val="left" w:pos="567"/>
              </w:tabs>
              <w:ind w:right="55"/>
              <w:rPr>
                <w:szCs w:val="22"/>
              </w:rPr>
            </w:pPr>
            <w:r w:rsidRPr="00143138">
              <w:rPr>
                <w:szCs w:val="22"/>
              </w:rPr>
              <w:t>Mylan BV</w:t>
            </w:r>
          </w:p>
          <w:p w14:paraId="5DACE315" w14:textId="63C20EF7" w:rsidR="00A646BD" w:rsidRPr="00143138" w:rsidRDefault="00A646BD" w:rsidP="00B345F2">
            <w:pPr>
              <w:pStyle w:val="MGGTextLeft"/>
              <w:tabs>
                <w:tab w:val="left" w:pos="567"/>
              </w:tabs>
              <w:ind w:right="55"/>
              <w:rPr>
                <w:szCs w:val="22"/>
              </w:rPr>
            </w:pPr>
            <w:r w:rsidRPr="00143138">
              <w:rPr>
                <w:noProof/>
                <w:szCs w:val="22"/>
              </w:rPr>
              <w:t xml:space="preserve">Tel: </w:t>
            </w:r>
            <w:r w:rsidR="00761C33">
              <w:rPr>
                <w:noProof/>
                <w:szCs w:val="22"/>
              </w:rPr>
              <w:t>+31 (0)20 426 3300</w:t>
            </w:r>
          </w:p>
        </w:tc>
      </w:tr>
      <w:tr w:rsidR="00143138" w:rsidRPr="00143138" w14:paraId="7A6B3F69" w14:textId="77777777" w:rsidTr="00751176">
        <w:trPr>
          <w:gridBefore w:val="1"/>
          <w:wBefore w:w="34" w:type="dxa"/>
        </w:trPr>
        <w:tc>
          <w:tcPr>
            <w:tcW w:w="4644" w:type="dxa"/>
          </w:tcPr>
          <w:p w14:paraId="5EB01929" w14:textId="77777777" w:rsidR="00A646BD" w:rsidRPr="00143138" w:rsidRDefault="00A646BD" w:rsidP="00B345F2">
            <w:pPr>
              <w:pStyle w:val="MGGTextLeft"/>
              <w:tabs>
                <w:tab w:val="left" w:pos="567"/>
              </w:tabs>
              <w:ind w:right="55"/>
              <w:rPr>
                <w:b/>
                <w:bCs/>
                <w:szCs w:val="22"/>
              </w:rPr>
            </w:pPr>
            <w:r w:rsidRPr="00143138">
              <w:rPr>
                <w:b/>
                <w:bCs/>
                <w:szCs w:val="22"/>
              </w:rPr>
              <w:t>Eesti</w:t>
            </w:r>
          </w:p>
          <w:p w14:paraId="1AB2780D" w14:textId="0FC9957B" w:rsidR="008B1C75" w:rsidRPr="00143138" w:rsidRDefault="008B1C75" w:rsidP="00B345F2">
            <w:pPr>
              <w:pStyle w:val="MGGTextLeft"/>
              <w:tabs>
                <w:tab w:val="left" w:pos="567"/>
              </w:tabs>
              <w:ind w:right="55"/>
              <w:rPr>
                <w:szCs w:val="22"/>
              </w:rPr>
            </w:pPr>
            <w:r w:rsidRPr="00143138">
              <w:rPr>
                <w:szCs w:val="22"/>
              </w:rPr>
              <w:t>BGP Products Switzerland GmbH Eesti filiaal</w:t>
            </w:r>
          </w:p>
          <w:p w14:paraId="44312855" w14:textId="7A0572EC" w:rsidR="00A646BD" w:rsidRPr="00143138" w:rsidRDefault="00A646BD" w:rsidP="00B345F2">
            <w:pPr>
              <w:pStyle w:val="MGGTextLeft"/>
              <w:tabs>
                <w:tab w:val="left" w:pos="567"/>
              </w:tabs>
              <w:ind w:right="55"/>
              <w:rPr>
                <w:szCs w:val="22"/>
              </w:rPr>
            </w:pPr>
            <w:r w:rsidRPr="00143138">
              <w:rPr>
                <w:szCs w:val="22"/>
              </w:rPr>
              <w:t xml:space="preserve">Tel: </w:t>
            </w:r>
            <w:r w:rsidR="008B1C75" w:rsidRPr="00143138">
              <w:rPr>
                <w:szCs w:val="22"/>
              </w:rPr>
              <w:t>+ 372 6363 052</w:t>
            </w:r>
          </w:p>
          <w:p w14:paraId="2CE51654" w14:textId="43785298" w:rsidR="00A646BD" w:rsidRPr="00143138" w:rsidRDefault="00A646BD" w:rsidP="00B345F2">
            <w:pPr>
              <w:pStyle w:val="MGGTextLeft"/>
              <w:tabs>
                <w:tab w:val="left" w:pos="567"/>
              </w:tabs>
              <w:ind w:right="55"/>
              <w:rPr>
                <w:szCs w:val="22"/>
              </w:rPr>
            </w:pPr>
          </w:p>
        </w:tc>
        <w:tc>
          <w:tcPr>
            <w:tcW w:w="4678" w:type="dxa"/>
          </w:tcPr>
          <w:p w14:paraId="6B9658FF" w14:textId="77777777" w:rsidR="00A646BD" w:rsidRPr="00143138" w:rsidRDefault="00A646BD" w:rsidP="00B345F2">
            <w:pPr>
              <w:pStyle w:val="MGGTextLeft"/>
              <w:tabs>
                <w:tab w:val="left" w:pos="567"/>
              </w:tabs>
              <w:ind w:right="55"/>
              <w:rPr>
                <w:b/>
                <w:bCs/>
                <w:szCs w:val="22"/>
              </w:rPr>
            </w:pPr>
            <w:r w:rsidRPr="00143138">
              <w:rPr>
                <w:b/>
                <w:bCs/>
                <w:szCs w:val="22"/>
              </w:rPr>
              <w:t>Norge</w:t>
            </w:r>
          </w:p>
          <w:p w14:paraId="01E12F98" w14:textId="77777777" w:rsidR="00A646BD" w:rsidRPr="00143138" w:rsidRDefault="00A646BD" w:rsidP="00B345F2">
            <w:pPr>
              <w:pStyle w:val="MGGTextLeft"/>
              <w:tabs>
                <w:tab w:val="left" w:pos="567"/>
              </w:tabs>
              <w:ind w:right="55"/>
              <w:rPr>
                <w:szCs w:val="22"/>
              </w:rPr>
            </w:pPr>
            <w:r w:rsidRPr="00143138">
              <w:rPr>
                <w:szCs w:val="22"/>
              </w:rPr>
              <w:t>Mylan AB</w:t>
            </w:r>
          </w:p>
          <w:p w14:paraId="36EB7E8F" w14:textId="77777777" w:rsidR="00A646BD" w:rsidRPr="00143138" w:rsidRDefault="00A646BD" w:rsidP="00B345F2">
            <w:pPr>
              <w:pStyle w:val="MGGTextLeft"/>
              <w:tabs>
                <w:tab w:val="left" w:pos="567"/>
              </w:tabs>
              <w:ind w:right="55"/>
              <w:rPr>
                <w:szCs w:val="22"/>
              </w:rPr>
            </w:pPr>
            <w:r w:rsidRPr="00143138">
              <w:rPr>
                <w:noProof/>
                <w:szCs w:val="22"/>
              </w:rPr>
              <w:t>Tel: + 46 855 522 750</w:t>
            </w:r>
          </w:p>
          <w:p w14:paraId="03631177" w14:textId="77777777" w:rsidR="00A646BD" w:rsidRPr="00143138" w:rsidRDefault="00A646BD" w:rsidP="00B345F2">
            <w:pPr>
              <w:pStyle w:val="MGGTextLeft"/>
              <w:tabs>
                <w:tab w:val="left" w:pos="567"/>
              </w:tabs>
              <w:ind w:right="55"/>
              <w:rPr>
                <w:szCs w:val="22"/>
              </w:rPr>
            </w:pPr>
            <w:r w:rsidRPr="00143138">
              <w:rPr>
                <w:szCs w:val="22"/>
              </w:rPr>
              <w:t>(Sverige)</w:t>
            </w:r>
          </w:p>
          <w:p w14:paraId="0AA1C0B9" w14:textId="77777777" w:rsidR="00A646BD" w:rsidRPr="00143138" w:rsidRDefault="00A646BD" w:rsidP="00B345F2">
            <w:pPr>
              <w:pStyle w:val="MGGTextLeft"/>
              <w:tabs>
                <w:tab w:val="left" w:pos="567"/>
              </w:tabs>
              <w:ind w:right="55"/>
              <w:rPr>
                <w:szCs w:val="22"/>
              </w:rPr>
            </w:pPr>
          </w:p>
        </w:tc>
      </w:tr>
      <w:tr w:rsidR="00143138" w:rsidRPr="00143138" w14:paraId="7FC6CD55" w14:textId="77777777" w:rsidTr="00751176">
        <w:trPr>
          <w:gridBefore w:val="1"/>
          <w:wBefore w:w="34" w:type="dxa"/>
        </w:trPr>
        <w:tc>
          <w:tcPr>
            <w:tcW w:w="4644" w:type="dxa"/>
          </w:tcPr>
          <w:p w14:paraId="7F6CA6E9" w14:textId="77777777" w:rsidR="00A646BD" w:rsidRPr="00143138" w:rsidRDefault="00A646BD" w:rsidP="00B345F2">
            <w:pPr>
              <w:pStyle w:val="MGGTextLeft"/>
              <w:tabs>
                <w:tab w:val="left" w:pos="567"/>
              </w:tabs>
              <w:ind w:right="55"/>
              <w:rPr>
                <w:szCs w:val="22"/>
              </w:rPr>
            </w:pPr>
            <w:r w:rsidRPr="00143138">
              <w:rPr>
                <w:b/>
                <w:bCs/>
                <w:szCs w:val="22"/>
              </w:rPr>
              <w:t xml:space="preserve">Ελλάδα </w:t>
            </w:r>
          </w:p>
          <w:p w14:paraId="064C3DF2" w14:textId="77777777" w:rsidR="00A646BD" w:rsidRPr="00143138" w:rsidRDefault="00A646BD" w:rsidP="00B345F2">
            <w:pPr>
              <w:pStyle w:val="MGGTextLeft"/>
              <w:tabs>
                <w:tab w:val="left" w:pos="567"/>
              </w:tabs>
              <w:ind w:right="55"/>
              <w:rPr>
                <w:szCs w:val="22"/>
              </w:rPr>
            </w:pPr>
            <w:r w:rsidRPr="00143138">
              <w:rPr>
                <w:szCs w:val="22"/>
              </w:rPr>
              <w:t xml:space="preserve">Generics Pharma Hellas ΕΠΕ </w:t>
            </w:r>
          </w:p>
          <w:p w14:paraId="35F125C9" w14:textId="79873475" w:rsidR="00A646BD" w:rsidRPr="00143138" w:rsidRDefault="00A646BD" w:rsidP="00B345F2">
            <w:pPr>
              <w:pStyle w:val="MGGTextLeft"/>
              <w:tabs>
                <w:tab w:val="left" w:pos="567"/>
              </w:tabs>
              <w:ind w:right="55"/>
              <w:rPr>
                <w:szCs w:val="22"/>
              </w:rPr>
            </w:pPr>
            <w:r w:rsidRPr="00143138">
              <w:rPr>
                <w:szCs w:val="22"/>
              </w:rPr>
              <w:t>Τηλ:</w:t>
            </w:r>
            <w:r w:rsidR="00381E14" w:rsidRPr="00143138">
              <w:rPr>
                <w:szCs w:val="22"/>
              </w:rPr>
              <w:t xml:space="preserve"> </w:t>
            </w:r>
            <w:r w:rsidRPr="00143138">
              <w:rPr>
                <w:szCs w:val="22"/>
              </w:rPr>
              <w:t xml:space="preserve">+30 210 993 6410 </w:t>
            </w:r>
          </w:p>
          <w:p w14:paraId="7F4364AF" w14:textId="77777777" w:rsidR="00A646BD" w:rsidRPr="00143138" w:rsidRDefault="00A646BD" w:rsidP="00B345F2">
            <w:pPr>
              <w:pStyle w:val="MGGTextLeft"/>
              <w:tabs>
                <w:tab w:val="left" w:pos="567"/>
              </w:tabs>
              <w:ind w:right="55"/>
              <w:rPr>
                <w:szCs w:val="22"/>
              </w:rPr>
            </w:pPr>
          </w:p>
        </w:tc>
        <w:tc>
          <w:tcPr>
            <w:tcW w:w="4678" w:type="dxa"/>
          </w:tcPr>
          <w:p w14:paraId="577A9784" w14:textId="77777777" w:rsidR="00A646BD" w:rsidRPr="00143138" w:rsidRDefault="00A646BD" w:rsidP="00B345F2">
            <w:pPr>
              <w:pStyle w:val="MGGTextLeft"/>
              <w:tabs>
                <w:tab w:val="left" w:pos="567"/>
              </w:tabs>
              <w:ind w:right="55"/>
              <w:rPr>
                <w:b/>
                <w:bCs/>
                <w:szCs w:val="22"/>
              </w:rPr>
            </w:pPr>
            <w:r w:rsidRPr="00143138">
              <w:rPr>
                <w:b/>
                <w:bCs/>
                <w:szCs w:val="22"/>
              </w:rPr>
              <w:t>Österreich</w:t>
            </w:r>
          </w:p>
          <w:p w14:paraId="15138C3B" w14:textId="77777777" w:rsidR="00A646BD" w:rsidRPr="00143138" w:rsidRDefault="00A646BD" w:rsidP="00B345F2">
            <w:pPr>
              <w:pStyle w:val="MGGTextLeft"/>
              <w:tabs>
                <w:tab w:val="left" w:pos="567"/>
              </w:tabs>
              <w:ind w:right="55"/>
              <w:rPr>
                <w:bCs/>
                <w:iCs/>
                <w:szCs w:val="22"/>
              </w:rPr>
            </w:pPr>
            <w:r w:rsidRPr="00143138">
              <w:rPr>
                <w:bCs/>
                <w:iCs/>
                <w:szCs w:val="22"/>
              </w:rPr>
              <w:t>Arcana Arzneimittel GmbH</w:t>
            </w:r>
          </w:p>
          <w:p w14:paraId="29F76EC7" w14:textId="77777777" w:rsidR="00A646BD" w:rsidRPr="00143138" w:rsidRDefault="00A646BD" w:rsidP="00B345F2">
            <w:pPr>
              <w:pStyle w:val="MGGTextLeft"/>
              <w:tabs>
                <w:tab w:val="left" w:pos="567"/>
              </w:tabs>
              <w:ind w:right="55"/>
              <w:rPr>
                <w:szCs w:val="22"/>
              </w:rPr>
            </w:pPr>
            <w:r w:rsidRPr="00143138">
              <w:rPr>
                <w:noProof/>
                <w:szCs w:val="22"/>
              </w:rPr>
              <w:t xml:space="preserve">Tel: </w:t>
            </w:r>
            <w:r w:rsidRPr="00143138">
              <w:rPr>
                <w:bCs/>
                <w:iCs/>
                <w:szCs w:val="22"/>
                <w:lang w:val="en-US"/>
              </w:rPr>
              <w:t>+43 1 416 2418</w:t>
            </w:r>
          </w:p>
          <w:p w14:paraId="14619CBD" w14:textId="77777777" w:rsidR="00A646BD" w:rsidRPr="00143138" w:rsidRDefault="00A646BD" w:rsidP="00B345F2">
            <w:pPr>
              <w:pStyle w:val="MGGTextLeft"/>
              <w:tabs>
                <w:tab w:val="left" w:pos="567"/>
              </w:tabs>
              <w:ind w:right="55"/>
              <w:rPr>
                <w:szCs w:val="22"/>
              </w:rPr>
            </w:pPr>
          </w:p>
        </w:tc>
      </w:tr>
      <w:tr w:rsidR="00143138" w:rsidRPr="00143138" w14:paraId="2247ED34" w14:textId="77777777" w:rsidTr="00751176">
        <w:tc>
          <w:tcPr>
            <w:tcW w:w="4678" w:type="dxa"/>
            <w:gridSpan w:val="2"/>
          </w:tcPr>
          <w:p w14:paraId="08C02B72" w14:textId="77777777" w:rsidR="00A646BD" w:rsidRPr="00143138" w:rsidRDefault="00A646BD" w:rsidP="00B345F2">
            <w:pPr>
              <w:pStyle w:val="MGGTextLeft"/>
              <w:tabs>
                <w:tab w:val="left" w:pos="567"/>
              </w:tabs>
              <w:ind w:right="55"/>
              <w:rPr>
                <w:b/>
                <w:bCs/>
                <w:szCs w:val="22"/>
              </w:rPr>
            </w:pPr>
            <w:r w:rsidRPr="00143138">
              <w:rPr>
                <w:b/>
                <w:bCs/>
                <w:szCs w:val="22"/>
              </w:rPr>
              <w:t>España</w:t>
            </w:r>
          </w:p>
          <w:p w14:paraId="4F4F67BD" w14:textId="77777777" w:rsidR="00A646BD" w:rsidRPr="00143138" w:rsidRDefault="00A646BD" w:rsidP="00B345F2">
            <w:pPr>
              <w:pStyle w:val="MGGTextLeft"/>
              <w:tabs>
                <w:tab w:val="left" w:pos="567"/>
              </w:tabs>
              <w:ind w:right="55"/>
              <w:rPr>
                <w:szCs w:val="22"/>
              </w:rPr>
            </w:pPr>
            <w:r w:rsidRPr="00143138">
              <w:rPr>
                <w:szCs w:val="22"/>
              </w:rPr>
              <w:t>Mylan Pharmaceuticals, S.L</w:t>
            </w:r>
          </w:p>
          <w:p w14:paraId="344BA7C2" w14:textId="52F468F5" w:rsidR="00A646BD" w:rsidRPr="00143138" w:rsidRDefault="00A646BD" w:rsidP="00B345F2">
            <w:pPr>
              <w:pStyle w:val="MGGTextLeft"/>
              <w:tabs>
                <w:tab w:val="left" w:pos="567"/>
              </w:tabs>
              <w:ind w:right="55"/>
              <w:rPr>
                <w:szCs w:val="22"/>
              </w:rPr>
            </w:pPr>
            <w:r w:rsidRPr="00143138">
              <w:rPr>
                <w:noProof/>
                <w:szCs w:val="22"/>
              </w:rPr>
              <w:t xml:space="preserve">Tel: </w:t>
            </w:r>
            <w:r w:rsidR="00140A1A" w:rsidRPr="00143138">
              <w:rPr>
                <w:szCs w:val="22"/>
              </w:rPr>
              <w:t>+ 34 900 102 712</w:t>
            </w:r>
          </w:p>
          <w:p w14:paraId="556F9F1B" w14:textId="77777777" w:rsidR="00A646BD" w:rsidRPr="00143138" w:rsidRDefault="00A646BD" w:rsidP="00B345F2">
            <w:pPr>
              <w:pStyle w:val="MGGTextLeft"/>
              <w:tabs>
                <w:tab w:val="left" w:pos="567"/>
              </w:tabs>
              <w:ind w:right="55"/>
              <w:rPr>
                <w:szCs w:val="22"/>
              </w:rPr>
            </w:pPr>
          </w:p>
        </w:tc>
        <w:tc>
          <w:tcPr>
            <w:tcW w:w="4678" w:type="dxa"/>
          </w:tcPr>
          <w:p w14:paraId="3637C2A6" w14:textId="77777777" w:rsidR="00A646BD" w:rsidRPr="00143138" w:rsidRDefault="00A646BD" w:rsidP="00B345F2">
            <w:pPr>
              <w:pStyle w:val="MGGTextLeft"/>
              <w:tabs>
                <w:tab w:val="left" w:pos="567"/>
              </w:tabs>
              <w:ind w:right="55"/>
              <w:rPr>
                <w:szCs w:val="22"/>
              </w:rPr>
            </w:pPr>
            <w:r w:rsidRPr="00143138">
              <w:rPr>
                <w:b/>
                <w:bCs/>
                <w:szCs w:val="22"/>
              </w:rPr>
              <w:t>Polska</w:t>
            </w:r>
          </w:p>
          <w:p w14:paraId="14332D1A" w14:textId="1ED68C13" w:rsidR="00A646BD" w:rsidRPr="00143138" w:rsidRDefault="00A646BD" w:rsidP="00B345F2">
            <w:pPr>
              <w:pStyle w:val="MGGTextLeft"/>
              <w:tabs>
                <w:tab w:val="left" w:pos="567"/>
              </w:tabs>
              <w:ind w:right="55"/>
              <w:rPr>
                <w:szCs w:val="22"/>
              </w:rPr>
            </w:pPr>
            <w:r w:rsidRPr="00143138">
              <w:rPr>
                <w:szCs w:val="22"/>
              </w:rPr>
              <w:t xml:space="preserve">Mylan </w:t>
            </w:r>
            <w:r w:rsidR="00761C33">
              <w:rPr>
                <w:szCs w:val="22"/>
              </w:rPr>
              <w:t xml:space="preserve">Healthcare </w:t>
            </w:r>
            <w:r w:rsidRPr="00143138">
              <w:rPr>
                <w:szCs w:val="22"/>
              </w:rPr>
              <w:t>Sp. z.o.o.</w:t>
            </w:r>
          </w:p>
          <w:p w14:paraId="0A560D46" w14:textId="77777777" w:rsidR="00A646BD" w:rsidRPr="00143138" w:rsidRDefault="00A646BD" w:rsidP="00B345F2">
            <w:pPr>
              <w:pStyle w:val="MGGTextLeft"/>
              <w:tabs>
                <w:tab w:val="left" w:pos="567"/>
              </w:tabs>
              <w:ind w:right="55"/>
              <w:rPr>
                <w:szCs w:val="22"/>
              </w:rPr>
            </w:pPr>
            <w:r w:rsidRPr="00143138">
              <w:rPr>
                <w:bCs/>
                <w:iCs/>
                <w:noProof/>
                <w:szCs w:val="22"/>
              </w:rPr>
              <w:t>Tel: + 48 22 546 64 00</w:t>
            </w:r>
          </w:p>
        </w:tc>
      </w:tr>
      <w:tr w:rsidR="00143138" w:rsidRPr="00143138" w14:paraId="478C6EA4" w14:textId="77777777" w:rsidTr="00751176">
        <w:tc>
          <w:tcPr>
            <w:tcW w:w="4678" w:type="dxa"/>
            <w:gridSpan w:val="2"/>
          </w:tcPr>
          <w:p w14:paraId="3C63B543" w14:textId="77777777" w:rsidR="00A646BD" w:rsidRPr="00143138" w:rsidRDefault="00A646BD" w:rsidP="00B345F2">
            <w:pPr>
              <w:pStyle w:val="MGGTextLeft"/>
              <w:tabs>
                <w:tab w:val="left" w:pos="567"/>
              </w:tabs>
              <w:ind w:right="55"/>
              <w:rPr>
                <w:b/>
                <w:szCs w:val="22"/>
              </w:rPr>
            </w:pPr>
            <w:r w:rsidRPr="00143138">
              <w:rPr>
                <w:b/>
                <w:szCs w:val="22"/>
              </w:rPr>
              <w:t>France</w:t>
            </w:r>
          </w:p>
          <w:p w14:paraId="582DAF38" w14:textId="77777777" w:rsidR="00A646BD" w:rsidRPr="00143138" w:rsidRDefault="00A646BD" w:rsidP="00B345F2">
            <w:pPr>
              <w:pStyle w:val="MGGTextLeft"/>
              <w:tabs>
                <w:tab w:val="left" w:pos="567"/>
              </w:tabs>
              <w:ind w:right="55"/>
              <w:rPr>
                <w:szCs w:val="22"/>
              </w:rPr>
            </w:pPr>
            <w:r w:rsidRPr="00143138">
              <w:rPr>
                <w:szCs w:val="22"/>
              </w:rPr>
              <w:t>Mylan S.A.S</w:t>
            </w:r>
          </w:p>
          <w:p w14:paraId="6BA7D60D" w14:textId="77777777" w:rsidR="00A646BD" w:rsidRPr="00143138" w:rsidRDefault="00A646BD" w:rsidP="00B345F2">
            <w:pPr>
              <w:pStyle w:val="MGGTextLeft"/>
              <w:tabs>
                <w:tab w:val="left" w:pos="567"/>
              </w:tabs>
              <w:ind w:right="55"/>
              <w:rPr>
                <w:szCs w:val="22"/>
              </w:rPr>
            </w:pPr>
            <w:r w:rsidRPr="00143138">
              <w:rPr>
                <w:szCs w:val="22"/>
              </w:rPr>
              <w:t>Tel: +33 4 37 25 75 00</w:t>
            </w:r>
          </w:p>
          <w:p w14:paraId="20CBA158" w14:textId="77777777" w:rsidR="00A646BD" w:rsidRPr="00143138" w:rsidRDefault="00A646BD" w:rsidP="00B345F2">
            <w:pPr>
              <w:pStyle w:val="MGGTextLeft"/>
              <w:tabs>
                <w:tab w:val="left" w:pos="567"/>
              </w:tabs>
              <w:ind w:right="55"/>
              <w:rPr>
                <w:szCs w:val="22"/>
              </w:rPr>
            </w:pPr>
          </w:p>
        </w:tc>
        <w:tc>
          <w:tcPr>
            <w:tcW w:w="4678" w:type="dxa"/>
          </w:tcPr>
          <w:p w14:paraId="3EF960BF" w14:textId="77777777" w:rsidR="00A646BD" w:rsidRPr="00143138" w:rsidRDefault="00A646BD" w:rsidP="00B345F2">
            <w:pPr>
              <w:pStyle w:val="MGGTextLeft"/>
              <w:tabs>
                <w:tab w:val="left" w:pos="567"/>
              </w:tabs>
              <w:ind w:right="55"/>
              <w:rPr>
                <w:b/>
                <w:bCs/>
                <w:szCs w:val="22"/>
              </w:rPr>
            </w:pPr>
            <w:r w:rsidRPr="00143138">
              <w:rPr>
                <w:b/>
                <w:bCs/>
                <w:szCs w:val="22"/>
              </w:rPr>
              <w:t>Portugal</w:t>
            </w:r>
          </w:p>
          <w:p w14:paraId="00014693" w14:textId="77777777" w:rsidR="00A646BD" w:rsidRPr="00143138" w:rsidRDefault="00A646BD" w:rsidP="00B345F2">
            <w:pPr>
              <w:pStyle w:val="MGGTextLeft"/>
              <w:tabs>
                <w:tab w:val="left" w:pos="567"/>
              </w:tabs>
              <w:ind w:right="55"/>
              <w:rPr>
                <w:szCs w:val="22"/>
                <w:highlight w:val="yellow"/>
              </w:rPr>
            </w:pPr>
            <w:r w:rsidRPr="00143138">
              <w:rPr>
                <w:szCs w:val="22"/>
              </w:rPr>
              <w:t>Mylan, Lda.</w:t>
            </w:r>
          </w:p>
          <w:p w14:paraId="4BFD17F2" w14:textId="66AFD196" w:rsidR="00A646BD" w:rsidRPr="00143138" w:rsidRDefault="004E2724" w:rsidP="00B345F2">
            <w:pPr>
              <w:pStyle w:val="MGGTextLeft"/>
              <w:tabs>
                <w:tab w:val="left" w:pos="567"/>
              </w:tabs>
              <w:ind w:right="55"/>
              <w:rPr>
                <w:szCs w:val="22"/>
              </w:rPr>
            </w:pPr>
            <w:r>
              <w:rPr>
                <w:noProof/>
                <w:szCs w:val="22"/>
              </w:rPr>
              <w:t>Tel: + 351 21 412 72 5</w:t>
            </w:r>
            <w:r w:rsidR="00A646BD" w:rsidRPr="00143138">
              <w:rPr>
                <w:noProof/>
                <w:szCs w:val="22"/>
              </w:rPr>
              <w:t>6</w:t>
            </w:r>
          </w:p>
        </w:tc>
      </w:tr>
      <w:tr w:rsidR="00143138" w:rsidRPr="00143138" w14:paraId="11098D30" w14:textId="77777777" w:rsidTr="00751176">
        <w:tc>
          <w:tcPr>
            <w:tcW w:w="4678" w:type="dxa"/>
            <w:gridSpan w:val="2"/>
          </w:tcPr>
          <w:p w14:paraId="717D551A" w14:textId="77777777" w:rsidR="00A646BD" w:rsidRPr="00143138" w:rsidRDefault="00751176" w:rsidP="00B345F2">
            <w:pPr>
              <w:pStyle w:val="MGGTextLeft"/>
              <w:tabs>
                <w:tab w:val="left" w:pos="567"/>
              </w:tabs>
              <w:ind w:right="55"/>
              <w:rPr>
                <w:b/>
                <w:szCs w:val="22"/>
              </w:rPr>
            </w:pPr>
            <w:r w:rsidRPr="00143138">
              <w:rPr>
                <w:szCs w:val="22"/>
              </w:rPr>
              <w:br w:type="page"/>
            </w:r>
            <w:r w:rsidR="00A646BD" w:rsidRPr="00143138">
              <w:rPr>
                <w:b/>
                <w:szCs w:val="22"/>
              </w:rPr>
              <w:t>Hrvatska</w:t>
            </w:r>
          </w:p>
          <w:p w14:paraId="654D987C" w14:textId="0A321D40" w:rsidR="008B1C75" w:rsidRPr="00143138" w:rsidRDefault="008B1C75" w:rsidP="00B345F2">
            <w:pPr>
              <w:pStyle w:val="MGGTextLeft"/>
              <w:tabs>
                <w:tab w:val="left" w:pos="567"/>
              </w:tabs>
              <w:ind w:right="55"/>
              <w:rPr>
                <w:szCs w:val="22"/>
              </w:rPr>
            </w:pPr>
            <w:r w:rsidRPr="00143138">
              <w:rPr>
                <w:szCs w:val="22"/>
              </w:rPr>
              <w:t>Mylan Hrvatska d.o.o.</w:t>
            </w:r>
          </w:p>
          <w:p w14:paraId="028FCDE9" w14:textId="3F98D00E" w:rsidR="00A646BD" w:rsidRPr="00143138" w:rsidRDefault="00140A1A" w:rsidP="00B345F2">
            <w:pPr>
              <w:pStyle w:val="MGGTextLeft"/>
              <w:tabs>
                <w:tab w:val="left" w:pos="567"/>
              </w:tabs>
              <w:ind w:right="55"/>
              <w:rPr>
                <w:szCs w:val="22"/>
              </w:rPr>
            </w:pPr>
            <w:r w:rsidRPr="00143138">
              <w:rPr>
                <w:szCs w:val="22"/>
              </w:rPr>
              <w:t xml:space="preserve">Tel: </w:t>
            </w:r>
            <w:r w:rsidR="008B1C75" w:rsidRPr="00143138">
              <w:rPr>
                <w:szCs w:val="22"/>
              </w:rPr>
              <w:t>+385 1 23 50 599</w:t>
            </w:r>
          </w:p>
          <w:p w14:paraId="7FF2632F" w14:textId="77777777" w:rsidR="00A646BD" w:rsidRPr="00143138" w:rsidRDefault="00A646BD" w:rsidP="00F36E38">
            <w:pPr>
              <w:pStyle w:val="MGGTextLeft"/>
              <w:tabs>
                <w:tab w:val="left" w:pos="567"/>
              </w:tabs>
              <w:ind w:right="55"/>
              <w:rPr>
                <w:szCs w:val="22"/>
              </w:rPr>
            </w:pPr>
          </w:p>
        </w:tc>
        <w:tc>
          <w:tcPr>
            <w:tcW w:w="4678" w:type="dxa"/>
          </w:tcPr>
          <w:p w14:paraId="10D410D1" w14:textId="77777777" w:rsidR="00A646BD" w:rsidRPr="00143138" w:rsidRDefault="00A646BD" w:rsidP="00B345F2">
            <w:pPr>
              <w:pStyle w:val="MGGTextLeft"/>
              <w:tabs>
                <w:tab w:val="left" w:pos="567"/>
              </w:tabs>
              <w:ind w:right="55"/>
              <w:rPr>
                <w:b/>
                <w:szCs w:val="22"/>
              </w:rPr>
            </w:pPr>
            <w:r w:rsidRPr="00143138">
              <w:rPr>
                <w:b/>
                <w:szCs w:val="22"/>
              </w:rPr>
              <w:t>România</w:t>
            </w:r>
          </w:p>
          <w:p w14:paraId="16FD024D" w14:textId="77777777" w:rsidR="00F36E38" w:rsidRPr="00F36E38" w:rsidRDefault="00F36E38" w:rsidP="00F36E38">
            <w:pPr>
              <w:pStyle w:val="MGGTextLeft"/>
              <w:tabs>
                <w:tab w:val="left" w:pos="567"/>
              </w:tabs>
              <w:ind w:right="55"/>
              <w:rPr>
                <w:szCs w:val="22"/>
              </w:rPr>
            </w:pPr>
            <w:r w:rsidRPr="00F36E38">
              <w:rPr>
                <w:szCs w:val="22"/>
              </w:rPr>
              <w:t>BGP Products SRL</w:t>
            </w:r>
          </w:p>
          <w:p w14:paraId="3950E048" w14:textId="533022F6" w:rsidR="00751176" w:rsidRPr="00143138" w:rsidRDefault="00F36E38" w:rsidP="00F36E38">
            <w:pPr>
              <w:pStyle w:val="MGGTextLeft"/>
              <w:tabs>
                <w:tab w:val="left" w:pos="567"/>
              </w:tabs>
              <w:ind w:right="55"/>
              <w:rPr>
                <w:szCs w:val="22"/>
              </w:rPr>
            </w:pPr>
            <w:r w:rsidRPr="00F36E38">
              <w:rPr>
                <w:szCs w:val="22"/>
              </w:rPr>
              <w:t>Tel: +40 372 579 000</w:t>
            </w:r>
          </w:p>
          <w:p w14:paraId="640AE53F" w14:textId="2AA71816" w:rsidR="00751176" w:rsidRPr="00143138" w:rsidRDefault="00751176" w:rsidP="00B345F2">
            <w:pPr>
              <w:spacing w:after="0" w:line="240" w:lineRule="auto"/>
              <w:ind w:right="55"/>
              <w:rPr>
                <w:rFonts w:ascii="Times New Roman" w:hAnsi="Times New Roman"/>
              </w:rPr>
            </w:pPr>
          </w:p>
        </w:tc>
      </w:tr>
      <w:tr w:rsidR="00F36E38" w:rsidRPr="00143138" w14:paraId="2F7B0FCC" w14:textId="77777777" w:rsidTr="00751176">
        <w:tc>
          <w:tcPr>
            <w:tcW w:w="4678" w:type="dxa"/>
            <w:gridSpan w:val="2"/>
          </w:tcPr>
          <w:p w14:paraId="4EF0DEEB" w14:textId="77777777" w:rsidR="00F36E38" w:rsidRPr="00143138" w:rsidRDefault="00F36E38" w:rsidP="00F36E38">
            <w:pPr>
              <w:pStyle w:val="MGGTextLeft"/>
              <w:tabs>
                <w:tab w:val="left" w:pos="567"/>
              </w:tabs>
              <w:ind w:right="55"/>
              <w:rPr>
                <w:b/>
                <w:bCs/>
                <w:szCs w:val="22"/>
              </w:rPr>
            </w:pPr>
            <w:r w:rsidRPr="00143138">
              <w:rPr>
                <w:b/>
                <w:bCs/>
                <w:szCs w:val="22"/>
              </w:rPr>
              <w:t>Ireland</w:t>
            </w:r>
          </w:p>
          <w:p w14:paraId="09A4B1E5" w14:textId="77777777" w:rsidR="00F36E38" w:rsidRPr="00143138" w:rsidRDefault="00F36E38" w:rsidP="00F36E38">
            <w:pPr>
              <w:pStyle w:val="MGGTextLeft"/>
              <w:tabs>
                <w:tab w:val="left" w:pos="567"/>
              </w:tabs>
              <w:ind w:right="55"/>
              <w:rPr>
                <w:szCs w:val="22"/>
              </w:rPr>
            </w:pPr>
            <w:r>
              <w:rPr>
                <w:szCs w:val="22"/>
              </w:rPr>
              <w:t>Mylan Ireland</w:t>
            </w:r>
          </w:p>
          <w:p w14:paraId="0E494D79" w14:textId="77777777" w:rsidR="00F36E38" w:rsidRPr="00143138" w:rsidRDefault="00F36E38" w:rsidP="00F36E38">
            <w:pPr>
              <w:pStyle w:val="MGGTextLeft"/>
              <w:tabs>
                <w:tab w:val="left" w:pos="567"/>
              </w:tabs>
              <w:ind w:right="55"/>
              <w:rPr>
                <w:szCs w:val="22"/>
              </w:rPr>
            </w:pPr>
            <w:r w:rsidRPr="00143138">
              <w:rPr>
                <w:szCs w:val="22"/>
              </w:rPr>
              <w:t xml:space="preserve">Tel: </w:t>
            </w:r>
            <w:r>
              <w:rPr>
                <w:szCs w:val="22"/>
              </w:rPr>
              <w:t>+353 (0) 87 1694982</w:t>
            </w:r>
          </w:p>
          <w:p w14:paraId="7D33809C" w14:textId="77777777" w:rsidR="00F36E38" w:rsidRPr="00143138" w:rsidRDefault="00F36E38" w:rsidP="00B345F2">
            <w:pPr>
              <w:pStyle w:val="MGGTextLeft"/>
              <w:tabs>
                <w:tab w:val="left" w:pos="567"/>
              </w:tabs>
              <w:ind w:right="55"/>
              <w:rPr>
                <w:szCs w:val="22"/>
              </w:rPr>
            </w:pPr>
          </w:p>
        </w:tc>
        <w:tc>
          <w:tcPr>
            <w:tcW w:w="4678" w:type="dxa"/>
          </w:tcPr>
          <w:p w14:paraId="69BCABA3" w14:textId="77777777" w:rsidR="00F36E38" w:rsidRPr="00143138" w:rsidRDefault="00F36E38" w:rsidP="00F36E38">
            <w:pPr>
              <w:pStyle w:val="MGGTextLeft"/>
              <w:tabs>
                <w:tab w:val="left" w:pos="567"/>
              </w:tabs>
              <w:ind w:right="55"/>
              <w:rPr>
                <w:b/>
                <w:bCs/>
                <w:szCs w:val="22"/>
              </w:rPr>
            </w:pPr>
            <w:r w:rsidRPr="00143138">
              <w:rPr>
                <w:b/>
                <w:bCs/>
                <w:szCs w:val="22"/>
              </w:rPr>
              <w:t>Slovenija</w:t>
            </w:r>
          </w:p>
          <w:p w14:paraId="0611818F" w14:textId="77777777" w:rsidR="00F36E38" w:rsidRPr="00143138" w:rsidRDefault="00F36E38" w:rsidP="00F36E38">
            <w:pPr>
              <w:spacing w:after="0" w:line="240" w:lineRule="auto"/>
              <w:ind w:right="55"/>
              <w:rPr>
                <w:rFonts w:ascii="Times New Roman" w:hAnsi="Times New Roman"/>
              </w:rPr>
            </w:pPr>
            <w:r w:rsidRPr="00143138">
              <w:rPr>
                <w:rFonts w:ascii="Times New Roman" w:hAnsi="Times New Roman"/>
              </w:rPr>
              <w:t>GSP Proizvodi d.o.o.</w:t>
            </w:r>
          </w:p>
          <w:p w14:paraId="68A3F4C2" w14:textId="77777777" w:rsidR="00F36E38" w:rsidRDefault="00F36E38" w:rsidP="00F36E38">
            <w:pPr>
              <w:pStyle w:val="MGGTextLeft"/>
              <w:tabs>
                <w:tab w:val="left" w:pos="567"/>
              </w:tabs>
              <w:ind w:right="55"/>
            </w:pPr>
            <w:r w:rsidRPr="00143138">
              <w:t>Tel: + 386 1 236 31 85</w:t>
            </w:r>
          </w:p>
          <w:p w14:paraId="3BD9D988" w14:textId="77777777" w:rsidR="00F36E38" w:rsidRPr="00143138" w:rsidRDefault="00F36E38" w:rsidP="00B345F2">
            <w:pPr>
              <w:pStyle w:val="MGGTextLeft"/>
              <w:tabs>
                <w:tab w:val="left" w:pos="567"/>
              </w:tabs>
              <w:ind w:right="55"/>
              <w:rPr>
                <w:b/>
                <w:szCs w:val="22"/>
              </w:rPr>
            </w:pPr>
          </w:p>
        </w:tc>
      </w:tr>
      <w:tr w:rsidR="00143138" w:rsidRPr="00143138" w14:paraId="4AC14944" w14:textId="77777777" w:rsidTr="00751176">
        <w:tc>
          <w:tcPr>
            <w:tcW w:w="4678" w:type="dxa"/>
            <w:gridSpan w:val="2"/>
          </w:tcPr>
          <w:p w14:paraId="367A221C" w14:textId="77777777" w:rsidR="00A646BD" w:rsidRPr="00143138" w:rsidRDefault="00A646BD" w:rsidP="00B345F2">
            <w:pPr>
              <w:pStyle w:val="MGGTextLeft"/>
              <w:tabs>
                <w:tab w:val="left" w:pos="567"/>
              </w:tabs>
              <w:ind w:right="55"/>
              <w:rPr>
                <w:b/>
                <w:bCs/>
                <w:szCs w:val="22"/>
              </w:rPr>
            </w:pPr>
            <w:r w:rsidRPr="00143138">
              <w:rPr>
                <w:b/>
                <w:bCs/>
                <w:szCs w:val="22"/>
              </w:rPr>
              <w:t>Ísland</w:t>
            </w:r>
          </w:p>
          <w:p w14:paraId="067B6471" w14:textId="77777777" w:rsidR="00A646BD" w:rsidRPr="00143138" w:rsidRDefault="00A646BD" w:rsidP="00B345F2">
            <w:pPr>
              <w:pStyle w:val="MGGTextLeft"/>
              <w:tabs>
                <w:tab w:val="left" w:pos="567"/>
              </w:tabs>
              <w:ind w:right="55"/>
              <w:rPr>
                <w:szCs w:val="22"/>
              </w:rPr>
            </w:pPr>
            <w:r w:rsidRPr="00143138">
              <w:rPr>
                <w:szCs w:val="22"/>
              </w:rPr>
              <w:t>Mylan AB</w:t>
            </w:r>
          </w:p>
          <w:p w14:paraId="46C8F57A" w14:textId="77777777" w:rsidR="00A646BD" w:rsidRPr="00143138" w:rsidRDefault="00A646BD" w:rsidP="00B345F2">
            <w:pPr>
              <w:pStyle w:val="MGGTextLeft"/>
              <w:tabs>
                <w:tab w:val="left" w:pos="567"/>
              </w:tabs>
              <w:ind w:right="55"/>
              <w:rPr>
                <w:szCs w:val="22"/>
              </w:rPr>
            </w:pPr>
            <w:r w:rsidRPr="00143138">
              <w:rPr>
                <w:szCs w:val="22"/>
              </w:rPr>
              <w:t>Tel: + 46 855 522 750</w:t>
            </w:r>
          </w:p>
          <w:p w14:paraId="267E2C87" w14:textId="77777777" w:rsidR="00751176" w:rsidRPr="00143138" w:rsidRDefault="00A646BD" w:rsidP="00B345F2">
            <w:pPr>
              <w:pStyle w:val="MGGTextLeft"/>
              <w:tabs>
                <w:tab w:val="left" w:pos="567"/>
              </w:tabs>
              <w:ind w:right="55"/>
              <w:rPr>
                <w:szCs w:val="22"/>
              </w:rPr>
            </w:pPr>
            <w:r w:rsidRPr="00143138">
              <w:rPr>
                <w:szCs w:val="22"/>
              </w:rPr>
              <w:t>(Svíþjóð)</w:t>
            </w:r>
          </w:p>
          <w:p w14:paraId="517EFD66" w14:textId="77777777" w:rsidR="00A646BD" w:rsidRPr="00143138" w:rsidRDefault="00A646BD" w:rsidP="00B345F2">
            <w:pPr>
              <w:pStyle w:val="MGGTextLeft"/>
              <w:tabs>
                <w:tab w:val="left" w:pos="567"/>
              </w:tabs>
              <w:ind w:right="55"/>
              <w:rPr>
                <w:szCs w:val="22"/>
              </w:rPr>
            </w:pPr>
          </w:p>
        </w:tc>
        <w:tc>
          <w:tcPr>
            <w:tcW w:w="4678" w:type="dxa"/>
          </w:tcPr>
          <w:p w14:paraId="0FCC2167" w14:textId="77777777" w:rsidR="00A646BD" w:rsidRPr="00143138" w:rsidRDefault="00A646BD" w:rsidP="00B345F2">
            <w:pPr>
              <w:pStyle w:val="MGGTextLeft"/>
              <w:tabs>
                <w:tab w:val="left" w:pos="567"/>
              </w:tabs>
              <w:ind w:right="55"/>
              <w:rPr>
                <w:b/>
                <w:bCs/>
                <w:szCs w:val="22"/>
              </w:rPr>
            </w:pPr>
            <w:r w:rsidRPr="00143138">
              <w:rPr>
                <w:b/>
                <w:bCs/>
                <w:szCs w:val="22"/>
              </w:rPr>
              <w:t>Slovenská republika</w:t>
            </w:r>
          </w:p>
          <w:p w14:paraId="252A1CC0" w14:textId="77777777" w:rsidR="00A646BD" w:rsidRPr="00143138" w:rsidRDefault="00A646BD" w:rsidP="00B345F2">
            <w:pPr>
              <w:pStyle w:val="MGGTextLeft"/>
              <w:tabs>
                <w:tab w:val="left" w:pos="567"/>
              </w:tabs>
              <w:ind w:right="55"/>
              <w:rPr>
                <w:szCs w:val="22"/>
              </w:rPr>
            </w:pPr>
            <w:r w:rsidRPr="00143138">
              <w:rPr>
                <w:szCs w:val="22"/>
              </w:rPr>
              <w:t>Mylan s.r.o.</w:t>
            </w:r>
          </w:p>
          <w:p w14:paraId="5B9DAB4B" w14:textId="701F52E9" w:rsidR="00751176" w:rsidRPr="00143138" w:rsidRDefault="00A646BD" w:rsidP="00B345F2">
            <w:pPr>
              <w:spacing w:after="0" w:line="240" w:lineRule="auto"/>
              <w:ind w:right="55"/>
              <w:rPr>
                <w:rFonts w:ascii="Times New Roman" w:hAnsi="Times New Roman"/>
                <w:b/>
              </w:rPr>
            </w:pPr>
            <w:r w:rsidRPr="00143138">
              <w:rPr>
                <w:rFonts w:ascii="Times New Roman" w:hAnsi="Times New Roman"/>
                <w:noProof/>
              </w:rPr>
              <w:t xml:space="preserve">Tel: </w:t>
            </w:r>
            <w:r w:rsidR="00761C33">
              <w:rPr>
                <w:rFonts w:ascii="Times New Roman" w:hAnsi="Times New Roman"/>
              </w:rPr>
              <w:t>+421 2 32 199 100</w:t>
            </w:r>
          </w:p>
        </w:tc>
      </w:tr>
      <w:tr w:rsidR="00143138" w:rsidRPr="00143138" w14:paraId="1422676A" w14:textId="77777777" w:rsidTr="00751176">
        <w:tc>
          <w:tcPr>
            <w:tcW w:w="4678" w:type="dxa"/>
            <w:gridSpan w:val="2"/>
          </w:tcPr>
          <w:p w14:paraId="74249A8E" w14:textId="77777777" w:rsidR="00A646BD" w:rsidRPr="00143138" w:rsidRDefault="00A646BD" w:rsidP="00B345F2">
            <w:pPr>
              <w:pStyle w:val="MGGTextLeft"/>
              <w:tabs>
                <w:tab w:val="left" w:pos="567"/>
              </w:tabs>
              <w:ind w:right="55"/>
              <w:rPr>
                <w:b/>
                <w:bCs/>
                <w:szCs w:val="22"/>
              </w:rPr>
            </w:pPr>
            <w:r w:rsidRPr="00143138">
              <w:rPr>
                <w:b/>
                <w:bCs/>
                <w:szCs w:val="22"/>
              </w:rPr>
              <w:t>Italia</w:t>
            </w:r>
          </w:p>
          <w:p w14:paraId="3B4A2628" w14:textId="77777777" w:rsidR="00A646BD" w:rsidRPr="00143138" w:rsidRDefault="00A646BD" w:rsidP="00B345F2">
            <w:pPr>
              <w:pStyle w:val="MGGTextLeft"/>
              <w:tabs>
                <w:tab w:val="left" w:pos="567"/>
              </w:tabs>
              <w:ind w:right="55"/>
              <w:rPr>
                <w:szCs w:val="22"/>
              </w:rPr>
            </w:pPr>
            <w:r w:rsidRPr="00143138">
              <w:rPr>
                <w:szCs w:val="22"/>
              </w:rPr>
              <w:t>Mylan S.p.A</w:t>
            </w:r>
          </w:p>
          <w:p w14:paraId="26A6AE04" w14:textId="5266711B" w:rsidR="00A646BD" w:rsidRPr="00143138" w:rsidRDefault="00A646BD" w:rsidP="00B345F2">
            <w:pPr>
              <w:pStyle w:val="MGGTextLeft"/>
              <w:tabs>
                <w:tab w:val="left" w:pos="567"/>
              </w:tabs>
              <w:ind w:right="55"/>
              <w:rPr>
                <w:szCs w:val="22"/>
              </w:rPr>
            </w:pPr>
            <w:r w:rsidRPr="00143138">
              <w:rPr>
                <w:szCs w:val="22"/>
              </w:rPr>
              <w:t xml:space="preserve">Tel: </w:t>
            </w:r>
            <w:r w:rsidR="00140A1A" w:rsidRPr="00143138">
              <w:rPr>
                <w:szCs w:val="22"/>
              </w:rPr>
              <w:t>+ 39 02 612 46921</w:t>
            </w:r>
          </w:p>
          <w:p w14:paraId="636E8EFE" w14:textId="77777777" w:rsidR="00751176" w:rsidRPr="00143138" w:rsidRDefault="00751176" w:rsidP="00B345F2">
            <w:pPr>
              <w:spacing w:after="0" w:line="240" w:lineRule="auto"/>
              <w:ind w:right="55"/>
              <w:rPr>
                <w:rFonts w:ascii="Times New Roman" w:hAnsi="Times New Roman"/>
                <w:b/>
              </w:rPr>
            </w:pPr>
          </w:p>
        </w:tc>
        <w:tc>
          <w:tcPr>
            <w:tcW w:w="4678" w:type="dxa"/>
          </w:tcPr>
          <w:p w14:paraId="23708150" w14:textId="77777777" w:rsidR="00A646BD" w:rsidRPr="00143138" w:rsidRDefault="00A646BD" w:rsidP="00B345F2">
            <w:pPr>
              <w:pStyle w:val="MGGTextLeft"/>
              <w:tabs>
                <w:tab w:val="left" w:pos="567"/>
              </w:tabs>
              <w:ind w:right="55"/>
              <w:rPr>
                <w:b/>
                <w:bCs/>
                <w:szCs w:val="22"/>
              </w:rPr>
            </w:pPr>
            <w:r w:rsidRPr="00143138">
              <w:rPr>
                <w:b/>
                <w:bCs/>
                <w:szCs w:val="22"/>
              </w:rPr>
              <w:t>Suomi/Finland</w:t>
            </w:r>
          </w:p>
          <w:p w14:paraId="2E1DA824" w14:textId="77777777" w:rsidR="00A646BD" w:rsidRPr="00143138" w:rsidRDefault="00A646BD" w:rsidP="00B345F2">
            <w:pPr>
              <w:pStyle w:val="MGGTextLeft"/>
              <w:tabs>
                <w:tab w:val="left" w:pos="567"/>
              </w:tabs>
              <w:ind w:right="55"/>
              <w:rPr>
                <w:rStyle w:val="Strong"/>
                <w:b w:val="0"/>
                <w:bCs/>
                <w:szCs w:val="22"/>
                <w:bdr w:val="none" w:sz="0" w:space="0" w:color="auto" w:frame="1"/>
                <w:shd w:val="clear" w:color="auto" w:fill="FFFFFF"/>
              </w:rPr>
            </w:pPr>
            <w:r w:rsidRPr="00143138">
              <w:rPr>
                <w:rStyle w:val="Strong"/>
                <w:b w:val="0"/>
                <w:bCs/>
                <w:szCs w:val="22"/>
                <w:bdr w:val="none" w:sz="0" w:space="0" w:color="auto" w:frame="1"/>
                <w:shd w:val="clear" w:color="auto" w:fill="FFFFFF"/>
              </w:rPr>
              <w:t>Mylan OY</w:t>
            </w:r>
          </w:p>
          <w:p w14:paraId="42C82AE5" w14:textId="7CBCABB4" w:rsidR="00751176" w:rsidRPr="00143138" w:rsidRDefault="00A646BD" w:rsidP="00B345F2">
            <w:pPr>
              <w:pStyle w:val="MGGTextLeft"/>
              <w:tabs>
                <w:tab w:val="left" w:pos="567"/>
              </w:tabs>
              <w:ind w:right="55"/>
              <w:rPr>
                <w:bCs/>
                <w:szCs w:val="22"/>
                <w:bdr w:val="none" w:sz="0" w:space="0" w:color="auto" w:frame="1"/>
                <w:shd w:val="clear" w:color="auto" w:fill="FFFFFF"/>
              </w:rPr>
            </w:pPr>
            <w:r w:rsidRPr="00143138">
              <w:rPr>
                <w:szCs w:val="22"/>
                <w:lang w:val="en-US"/>
              </w:rPr>
              <w:t xml:space="preserve">Puh/Tel: </w:t>
            </w:r>
            <w:r w:rsidR="00761C33">
              <w:rPr>
                <w:szCs w:val="22"/>
                <w:lang w:val="en-US"/>
              </w:rPr>
              <w:t>+358 20 720 9555</w:t>
            </w:r>
          </w:p>
        </w:tc>
      </w:tr>
      <w:tr w:rsidR="00143138" w:rsidRPr="00143138" w14:paraId="6040C39E" w14:textId="77777777" w:rsidTr="00751176">
        <w:tc>
          <w:tcPr>
            <w:tcW w:w="4678" w:type="dxa"/>
            <w:gridSpan w:val="2"/>
          </w:tcPr>
          <w:p w14:paraId="06E60748" w14:textId="77777777" w:rsidR="00A646BD" w:rsidRPr="00143138" w:rsidRDefault="00A646BD" w:rsidP="00B345F2">
            <w:pPr>
              <w:pStyle w:val="MGGTextLeft"/>
              <w:tabs>
                <w:tab w:val="left" w:pos="567"/>
              </w:tabs>
              <w:ind w:right="55"/>
              <w:rPr>
                <w:b/>
                <w:bCs/>
                <w:szCs w:val="22"/>
              </w:rPr>
            </w:pPr>
            <w:r w:rsidRPr="00143138">
              <w:rPr>
                <w:b/>
                <w:bCs/>
                <w:szCs w:val="22"/>
              </w:rPr>
              <w:t>Κύπρος</w:t>
            </w:r>
          </w:p>
          <w:p w14:paraId="41B20A5B" w14:textId="77777777" w:rsidR="00A646BD" w:rsidRPr="00143138" w:rsidRDefault="00A646BD" w:rsidP="00B345F2">
            <w:pPr>
              <w:pStyle w:val="MGGTextLeft"/>
              <w:tabs>
                <w:tab w:val="left" w:pos="567"/>
              </w:tabs>
              <w:ind w:right="55"/>
              <w:rPr>
                <w:szCs w:val="22"/>
              </w:rPr>
            </w:pPr>
            <w:r w:rsidRPr="00143138">
              <w:rPr>
                <w:szCs w:val="22"/>
              </w:rPr>
              <w:t>Pharmaceutical Trading Co. Ltd.</w:t>
            </w:r>
          </w:p>
          <w:p w14:paraId="66441D8C" w14:textId="77777777" w:rsidR="00751176" w:rsidRPr="00143138" w:rsidRDefault="00A646BD" w:rsidP="00B345F2">
            <w:pPr>
              <w:pStyle w:val="MGGTextLeft"/>
              <w:tabs>
                <w:tab w:val="left" w:pos="567"/>
              </w:tabs>
              <w:ind w:right="55"/>
              <w:rPr>
                <w:szCs w:val="22"/>
              </w:rPr>
            </w:pPr>
            <w:r w:rsidRPr="00143138">
              <w:rPr>
                <w:szCs w:val="22"/>
              </w:rPr>
              <w:t>Τηλ: + 357 99403969</w:t>
            </w:r>
          </w:p>
          <w:p w14:paraId="5E2E718E" w14:textId="77777777" w:rsidR="00A646BD" w:rsidRPr="00143138" w:rsidRDefault="00A646BD" w:rsidP="00B345F2">
            <w:pPr>
              <w:pStyle w:val="MGGTextLeft"/>
              <w:tabs>
                <w:tab w:val="left" w:pos="567"/>
              </w:tabs>
              <w:ind w:right="55"/>
              <w:rPr>
                <w:szCs w:val="22"/>
              </w:rPr>
            </w:pPr>
          </w:p>
        </w:tc>
        <w:tc>
          <w:tcPr>
            <w:tcW w:w="4678" w:type="dxa"/>
          </w:tcPr>
          <w:p w14:paraId="36C72B6E" w14:textId="77777777" w:rsidR="00A646BD" w:rsidRPr="00143138" w:rsidRDefault="00A646BD" w:rsidP="00B345F2">
            <w:pPr>
              <w:pStyle w:val="MGGTextLeft"/>
              <w:tabs>
                <w:tab w:val="left" w:pos="567"/>
              </w:tabs>
              <w:ind w:right="55"/>
              <w:rPr>
                <w:b/>
                <w:bCs/>
                <w:szCs w:val="22"/>
              </w:rPr>
            </w:pPr>
            <w:r w:rsidRPr="00143138">
              <w:rPr>
                <w:b/>
                <w:bCs/>
                <w:szCs w:val="22"/>
              </w:rPr>
              <w:t>Sverige</w:t>
            </w:r>
          </w:p>
          <w:p w14:paraId="11D9E272" w14:textId="77777777" w:rsidR="00A646BD" w:rsidRPr="00143138" w:rsidRDefault="00A646BD" w:rsidP="00B345F2">
            <w:pPr>
              <w:pStyle w:val="MGGTextLeft"/>
              <w:tabs>
                <w:tab w:val="left" w:pos="567"/>
              </w:tabs>
              <w:ind w:right="55"/>
              <w:rPr>
                <w:szCs w:val="22"/>
              </w:rPr>
            </w:pPr>
            <w:r w:rsidRPr="00143138">
              <w:rPr>
                <w:szCs w:val="22"/>
              </w:rPr>
              <w:t xml:space="preserve">Mylan AB </w:t>
            </w:r>
          </w:p>
          <w:p w14:paraId="6ED0EDD4" w14:textId="77777777" w:rsidR="00751176" w:rsidRPr="00143138" w:rsidRDefault="00A646BD" w:rsidP="00B345F2">
            <w:pPr>
              <w:pStyle w:val="MGGTextLeft"/>
              <w:tabs>
                <w:tab w:val="left" w:pos="567"/>
              </w:tabs>
              <w:ind w:right="55"/>
              <w:rPr>
                <w:szCs w:val="22"/>
              </w:rPr>
            </w:pPr>
            <w:r w:rsidRPr="00143138">
              <w:rPr>
                <w:szCs w:val="22"/>
              </w:rPr>
              <w:t>Tel: + 46 855 522 750</w:t>
            </w:r>
          </w:p>
        </w:tc>
      </w:tr>
      <w:tr w:rsidR="00751176" w:rsidRPr="00143138" w14:paraId="02E45D09" w14:textId="77777777" w:rsidTr="00751176">
        <w:tc>
          <w:tcPr>
            <w:tcW w:w="4678" w:type="dxa"/>
            <w:gridSpan w:val="2"/>
          </w:tcPr>
          <w:p w14:paraId="2F9D69ED" w14:textId="77777777" w:rsidR="00A646BD" w:rsidRPr="00143138" w:rsidRDefault="00A646BD" w:rsidP="00B345F2">
            <w:pPr>
              <w:pStyle w:val="MGGTextLeft"/>
              <w:tabs>
                <w:tab w:val="left" w:pos="567"/>
              </w:tabs>
              <w:ind w:right="55"/>
              <w:rPr>
                <w:b/>
                <w:bCs/>
                <w:szCs w:val="22"/>
              </w:rPr>
            </w:pPr>
            <w:r w:rsidRPr="00143138">
              <w:rPr>
                <w:b/>
                <w:bCs/>
                <w:szCs w:val="22"/>
              </w:rPr>
              <w:t>Latvija</w:t>
            </w:r>
          </w:p>
          <w:p w14:paraId="44F587A8" w14:textId="176ED746" w:rsidR="00A646BD" w:rsidRPr="00143138" w:rsidRDefault="008B1C75" w:rsidP="00B345F2">
            <w:pPr>
              <w:pStyle w:val="MGGTextLeft"/>
              <w:tabs>
                <w:tab w:val="left" w:pos="567"/>
              </w:tabs>
              <w:ind w:right="55"/>
              <w:rPr>
                <w:szCs w:val="22"/>
              </w:rPr>
            </w:pPr>
            <w:r w:rsidRPr="00143138">
              <w:rPr>
                <w:szCs w:val="22"/>
              </w:rPr>
              <w:t>BGP Products SIA</w:t>
            </w:r>
          </w:p>
          <w:p w14:paraId="1A621AB7" w14:textId="64727E94" w:rsidR="00A646BD" w:rsidRPr="00143138" w:rsidRDefault="00A646BD" w:rsidP="00B345F2">
            <w:pPr>
              <w:pStyle w:val="MGGTextLeft"/>
              <w:tabs>
                <w:tab w:val="left" w:pos="567"/>
              </w:tabs>
              <w:ind w:right="55"/>
              <w:rPr>
                <w:szCs w:val="22"/>
              </w:rPr>
            </w:pPr>
            <w:r w:rsidRPr="00143138">
              <w:rPr>
                <w:szCs w:val="22"/>
              </w:rPr>
              <w:t xml:space="preserve">Tel: </w:t>
            </w:r>
            <w:r w:rsidR="008B1C75" w:rsidRPr="00143138">
              <w:rPr>
                <w:szCs w:val="22"/>
              </w:rPr>
              <w:t>+371 676 055 80</w:t>
            </w:r>
          </w:p>
          <w:p w14:paraId="78DC070F" w14:textId="77777777" w:rsidR="00751176" w:rsidRPr="00143138" w:rsidRDefault="00751176" w:rsidP="00A72477">
            <w:pPr>
              <w:pStyle w:val="MGGTextLeft"/>
              <w:tabs>
                <w:tab w:val="left" w:pos="567"/>
              </w:tabs>
              <w:ind w:right="55"/>
            </w:pPr>
          </w:p>
        </w:tc>
        <w:tc>
          <w:tcPr>
            <w:tcW w:w="4678" w:type="dxa"/>
          </w:tcPr>
          <w:p w14:paraId="2C07C4E2" w14:textId="77777777" w:rsidR="00A646BD" w:rsidRPr="00143138" w:rsidRDefault="00A646BD" w:rsidP="00B345F2">
            <w:pPr>
              <w:pStyle w:val="MGGTextLeft"/>
              <w:tabs>
                <w:tab w:val="left" w:pos="567"/>
              </w:tabs>
              <w:ind w:right="55"/>
              <w:rPr>
                <w:b/>
                <w:bCs/>
                <w:szCs w:val="22"/>
              </w:rPr>
            </w:pPr>
            <w:r w:rsidRPr="00143138">
              <w:rPr>
                <w:b/>
                <w:bCs/>
                <w:szCs w:val="22"/>
              </w:rPr>
              <w:t>United Kingdom</w:t>
            </w:r>
          </w:p>
          <w:p w14:paraId="4118E473" w14:textId="77777777" w:rsidR="00A646BD" w:rsidRPr="00143138" w:rsidRDefault="00A646BD" w:rsidP="00B345F2">
            <w:pPr>
              <w:pStyle w:val="MGGTextLeft"/>
              <w:tabs>
                <w:tab w:val="left" w:pos="567"/>
              </w:tabs>
              <w:ind w:right="55"/>
              <w:rPr>
                <w:szCs w:val="22"/>
              </w:rPr>
            </w:pPr>
            <w:r w:rsidRPr="00143138">
              <w:rPr>
                <w:szCs w:val="22"/>
              </w:rPr>
              <w:t>Generics [UK] Ltd</w:t>
            </w:r>
          </w:p>
          <w:p w14:paraId="7300DB27" w14:textId="77777777" w:rsidR="00751176" w:rsidRPr="00143138" w:rsidRDefault="00A646BD" w:rsidP="00B345F2">
            <w:pPr>
              <w:spacing w:after="0" w:line="240" w:lineRule="auto"/>
              <w:ind w:right="55"/>
              <w:rPr>
                <w:rFonts w:ascii="Times New Roman" w:hAnsi="Times New Roman"/>
              </w:rPr>
            </w:pPr>
            <w:r w:rsidRPr="00143138">
              <w:rPr>
                <w:rFonts w:ascii="Times New Roman" w:hAnsi="Times New Roman"/>
              </w:rPr>
              <w:t>Tel: +44 1707 853000</w:t>
            </w:r>
          </w:p>
        </w:tc>
      </w:tr>
    </w:tbl>
    <w:p w14:paraId="0DD1CB1C" w14:textId="77777777" w:rsidR="000E1756" w:rsidRPr="00143138" w:rsidRDefault="000E1756" w:rsidP="00B345F2">
      <w:pPr>
        <w:widowControl w:val="0"/>
        <w:autoSpaceDE w:val="0"/>
        <w:autoSpaceDN w:val="0"/>
        <w:adjustRightInd w:val="0"/>
        <w:spacing w:after="0" w:line="240" w:lineRule="auto"/>
        <w:ind w:right="55"/>
        <w:rPr>
          <w:rFonts w:ascii="Times New Roman" w:hAnsi="Times New Roman"/>
          <w:b/>
          <w:bCs/>
        </w:rPr>
      </w:pPr>
    </w:p>
    <w:p w14:paraId="4469A46D" w14:textId="77777777" w:rsidR="00BD524F" w:rsidRPr="00143138" w:rsidRDefault="00BD524F" w:rsidP="00B345F2">
      <w:pPr>
        <w:widowControl w:val="0"/>
        <w:autoSpaceDE w:val="0"/>
        <w:autoSpaceDN w:val="0"/>
        <w:adjustRightInd w:val="0"/>
        <w:spacing w:after="0" w:line="240" w:lineRule="auto"/>
        <w:ind w:right="55"/>
        <w:rPr>
          <w:rFonts w:ascii="Times New Roman" w:hAnsi="Times New Roman"/>
        </w:rPr>
      </w:pPr>
      <w:r w:rsidRPr="00143138">
        <w:rPr>
          <w:rFonts w:ascii="Times New Roman" w:hAnsi="Times New Roman"/>
          <w:b/>
          <w:bCs/>
        </w:rPr>
        <w:t>This leaflet was last revised in</w:t>
      </w:r>
    </w:p>
    <w:p w14:paraId="23D5BD5F" w14:textId="77777777" w:rsidR="00BD524F" w:rsidRPr="00143138" w:rsidRDefault="00BD524F" w:rsidP="00B345F2">
      <w:pPr>
        <w:widowControl w:val="0"/>
        <w:autoSpaceDE w:val="0"/>
        <w:autoSpaceDN w:val="0"/>
        <w:adjustRightInd w:val="0"/>
        <w:spacing w:after="0" w:line="240" w:lineRule="auto"/>
        <w:ind w:right="55"/>
        <w:rPr>
          <w:rFonts w:ascii="Times New Roman" w:hAnsi="Times New Roman"/>
        </w:rPr>
      </w:pPr>
    </w:p>
    <w:p w14:paraId="59CE9BD5" w14:textId="77777777" w:rsidR="00BD524F" w:rsidRPr="00143138" w:rsidRDefault="00BD524F" w:rsidP="00B345F2">
      <w:pPr>
        <w:widowControl w:val="0"/>
        <w:autoSpaceDE w:val="0"/>
        <w:autoSpaceDN w:val="0"/>
        <w:adjustRightInd w:val="0"/>
        <w:spacing w:after="0" w:line="240" w:lineRule="auto"/>
        <w:ind w:right="55"/>
        <w:rPr>
          <w:rFonts w:ascii="Times New Roman" w:hAnsi="Times New Roman"/>
        </w:rPr>
      </w:pPr>
      <w:r w:rsidRPr="00143138">
        <w:rPr>
          <w:rFonts w:ascii="Times New Roman" w:hAnsi="Times New Roman"/>
          <w:b/>
          <w:bCs/>
        </w:rPr>
        <w:t>Other sources of information</w:t>
      </w:r>
    </w:p>
    <w:p w14:paraId="663D2EAA" w14:textId="77777777" w:rsidR="00BD524F" w:rsidRPr="00143138" w:rsidRDefault="00BD524F" w:rsidP="00B345F2">
      <w:pPr>
        <w:widowControl w:val="0"/>
        <w:autoSpaceDE w:val="0"/>
        <w:autoSpaceDN w:val="0"/>
        <w:adjustRightInd w:val="0"/>
        <w:spacing w:after="0" w:line="240" w:lineRule="auto"/>
        <w:ind w:right="55"/>
        <w:rPr>
          <w:rFonts w:ascii="Times New Roman" w:hAnsi="Times New Roman"/>
        </w:rPr>
      </w:pPr>
      <w:r w:rsidRPr="00143138">
        <w:rPr>
          <w:rFonts w:ascii="Times New Roman" w:hAnsi="Times New Roman"/>
        </w:rPr>
        <w:t>Detailed information on this medicine is available on the European Medicines Agency website</w:t>
      </w:r>
    </w:p>
    <w:p w14:paraId="54342C5D" w14:textId="4E352377" w:rsidR="00BD524F" w:rsidRPr="00143138" w:rsidRDefault="00963AB9" w:rsidP="00B345F2">
      <w:pPr>
        <w:widowControl w:val="0"/>
        <w:autoSpaceDE w:val="0"/>
        <w:autoSpaceDN w:val="0"/>
        <w:adjustRightInd w:val="0"/>
        <w:spacing w:after="0" w:line="240" w:lineRule="auto"/>
        <w:ind w:right="55"/>
        <w:rPr>
          <w:rFonts w:ascii="Times New Roman" w:hAnsi="Times New Roman"/>
        </w:rPr>
      </w:pPr>
      <w:hyperlink r:id="rId19" w:history="1">
        <w:r w:rsidR="00A72477" w:rsidRPr="00395604">
          <w:rPr>
            <w:rStyle w:val="Hyperlink"/>
            <w:rFonts w:ascii="Times New Roman" w:hAnsi="Times New Roman"/>
          </w:rPr>
          <w:t>http://www.ema.europa.eu.</w:t>
        </w:r>
      </w:hyperlink>
    </w:p>
    <w:p w14:paraId="7096C83E" w14:textId="77777777" w:rsidR="004562D3" w:rsidRPr="00143138" w:rsidRDefault="004562D3" w:rsidP="00B345F2">
      <w:pPr>
        <w:widowControl w:val="0"/>
        <w:autoSpaceDE w:val="0"/>
        <w:autoSpaceDN w:val="0"/>
        <w:adjustRightInd w:val="0"/>
        <w:spacing w:after="0" w:line="240" w:lineRule="auto"/>
        <w:ind w:right="55"/>
        <w:jc w:val="center"/>
        <w:rPr>
          <w:rFonts w:ascii="Times New Roman" w:eastAsia="Meiryo" w:hAnsi="Times New Roman"/>
        </w:rPr>
      </w:pPr>
    </w:p>
    <w:sectPr w:rsidR="004562D3" w:rsidRPr="00143138" w:rsidSect="00B345F2">
      <w:pgSz w:w="11920" w:h="16860"/>
      <w:pgMar w:top="1580" w:right="1147" w:bottom="1135" w:left="1680" w:header="0" w:footer="547" w:gutter="0"/>
      <w:cols w:space="720" w:equalWidth="0">
        <w:col w:w="85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384EF3" w14:textId="77777777" w:rsidR="00994C13" w:rsidRDefault="00994C13">
      <w:pPr>
        <w:spacing w:after="0" w:line="240" w:lineRule="auto"/>
      </w:pPr>
      <w:r>
        <w:separator/>
      </w:r>
    </w:p>
  </w:endnote>
  <w:endnote w:type="continuationSeparator" w:id="0">
    <w:p w14:paraId="0EAC44A5" w14:textId="77777777" w:rsidR="00994C13" w:rsidRDefault="00994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9C2BE" w14:textId="77777777" w:rsidR="00963AB9" w:rsidRDefault="00963A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7DDB8" w14:textId="61CFE1CA" w:rsidR="00994C13" w:rsidRDefault="00994C13">
    <w:pPr>
      <w:widowControl w:val="0"/>
      <w:autoSpaceDE w:val="0"/>
      <w:autoSpaceDN w:val="0"/>
      <w:adjustRightInd w:val="0"/>
      <w:spacing w:after="0" w:line="10" w:lineRule="exact"/>
      <w:rPr>
        <w:rFonts w:ascii="Times New Roman" w:hAnsi="Times New Roman"/>
        <w:sz w:val="2"/>
        <w:szCs w:val="2"/>
      </w:rPr>
    </w:pPr>
    <w:r>
      <w:rPr>
        <w:noProof/>
      </w:rPr>
      <mc:AlternateContent>
        <mc:Choice Requires="wps">
          <w:drawing>
            <wp:anchor distT="0" distB="0" distL="114300" distR="114300" simplePos="0" relativeHeight="251657728" behindDoc="1" locked="0" layoutInCell="0" allowOverlap="1" wp14:anchorId="210F77BB" wp14:editId="7C2CE811">
              <wp:simplePos x="0" y="0"/>
              <wp:positionH relativeFrom="page">
                <wp:posOffset>3661410</wp:posOffset>
              </wp:positionH>
              <wp:positionV relativeFrom="page">
                <wp:posOffset>10079355</wp:posOffset>
              </wp:positionV>
              <wp:extent cx="178435" cy="1543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6EC4A" w14:textId="386CCA81" w:rsidR="00994C13" w:rsidRDefault="00994C13">
                          <w:pPr>
                            <w:widowControl w:val="0"/>
                            <w:autoSpaceDE w:val="0"/>
                            <w:autoSpaceDN w:val="0"/>
                            <w:adjustRightInd w:val="0"/>
                            <w:spacing w:after="0" w:line="224" w:lineRule="exact"/>
                            <w:ind w:left="40" w:right="-20"/>
                            <w:rPr>
                              <w:rFonts w:ascii="Times New Roman" w:hAnsi="Times New Roman"/>
                              <w:sz w:val="20"/>
                              <w:szCs w:val="20"/>
                            </w:rPr>
                          </w:pPr>
                          <w:r>
                            <w:rPr>
                              <w:rFonts w:ascii="Times New Roman" w:hAnsi="Times New Roman"/>
                              <w:sz w:val="20"/>
                              <w:szCs w:val="20"/>
                            </w:rPr>
                            <w:fldChar w:fldCharType="begin"/>
                          </w:r>
                          <w:r>
                            <w:rPr>
                              <w:rFonts w:ascii="Times New Roman" w:hAnsi="Times New Roman"/>
                              <w:sz w:val="20"/>
                              <w:szCs w:val="20"/>
                            </w:rPr>
                            <w:instrText xml:space="preserve"> PAGE </w:instrText>
                          </w:r>
                          <w:r>
                            <w:rPr>
                              <w:rFonts w:ascii="Times New Roman" w:hAnsi="Times New Roman"/>
                              <w:sz w:val="20"/>
                              <w:szCs w:val="20"/>
                            </w:rPr>
                            <w:fldChar w:fldCharType="separate"/>
                          </w:r>
                          <w:r>
                            <w:rPr>
                              <w:rFonts w:ascii="Times New Roman" w:hAnsi="Times New Roman"/>
                              <w:noProof/>
                              <w:sz w:val="20"/>
                              <w:szCs w:val="20"/>
                            </w:rPr>
                            <w:t>59</w:t>
                          </w:r>
                          <w:r>
                            <w:rPr>
                              <w:rFonts w:ascii="Times New Roman" w:hAnsi="Times New Roman"/>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0F77BB" id="_x0000_t202" coordsize="21600,21600" o:spt="202" path="m,l,21600r21600,l21600,xe">
              <v:stroke joinstyle="miter"/>
              <v:path gradientshapeok="t" o:connecttype="rect"/>
            </v:shapetype>
            <v:shape id="Text Box 1" o:spid="_x0000_s1028" type="#_x0000_t202" style="position:absolute;margin-left:288.3pt;margin-top:793.65pt;width:14.05pt;height:12.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" o:allowincell="f" filled="f" stroked="f">
              <v:textbox inset="0,0,0,0">
                <w:txbxContent>
                  <w:p w14:paraId="3F66EC4A" w14:textId="386CCA81" w:rsidR="00994C13" w:rsidRDefault="00994C13">
                    <w:pPr>
                      <w:widowControl w:val="0"/>
                      <w:autoSpaceDE w:val="0"/>
                      <w:autoSpaceDN w:val="0"/>
                      <w:adjustRightInd w:val="0"/>
                      <w:spacing w:after="0" w:line="224" w:lineRule="exact"/>
                      <w:ind w:left="40" w:right="-20"/>
                      <w:rPr>
                        <w:rFonts w:ascii="Times New Roman" w:hAnsi="Times New Roman"/>
                        <w:sz w:val="20"/>
                        <w:szCs w:val="20"/>
                      </w:rPr>
                    </w:pPr>
                    <w:r>
                      <w:rPr>
                        <w:rFonts w:ascii="Times New Roman" w:hAnsi="Times New Roman"/>
                        <w:sz w:val="20"/>
                        <w:szCs w:val="20"/>
                      </w:rPr>
                      <w:fldChar w:fldCharType="begin"/>
                    </w:r>
                    <w:r>
                      <w:rPr>
                        <w:rFonts w:ascii="Times New Roman" w:hAnsi="Times New Roman"/>
                        <w:sz w:val="20"/>
                        <w:szCs w:val="20"/>
                      </w:rPr>
                      <w:instrText xml:space="preserve"> PAGE </w:instrText>
                    </w:r>
                    <w:r>
                      <w:rPr>
                        <w:rFonts w:ascii="Times New Roman" w:hAnsi="Times New Roman"/>
                        <w:sz w:val="20"/>
                        <w:szCs w:val="20"/>
                      </w:rPr>
                      <w:fldChar w:fldCharType="separate"/>
                    </w:r>
                    <w:r>
                      <w:rPr>
                        <w:rFonts w:ascii="Times New Roman" w:hAnsi="Times New Roman"/>
                        <w:noProof/>
                        <w:sz w:val="20"/>
                        <w:szCs w:val="20"/>
                      </w:rPr>
                      <w:t>59</w:t>
                    </w:r>
                    <w:r>
                      <w:rPr>
                        <w:rFonts w:ascii="Times New Roman" w:hAnsi="Times New Roman"/>
                        <w:sz w:val="20"/>
                        <w:szCs w:val="2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39F1C" w14:textId="77777777" w:rsidR="00963AB9" w:rsidRDefault="00963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DE48D" w14:textId="77777777" w:rsidR="00994C13" w:rsidRDefault="00994C13">
      <w:pPr>
        <w:spacing w:after="0" w:line="240" w:lineRule="auto"/>
      </w:pPr>
      <w:r>
        <w:separator/>
      </w:r>
    </w:p>
  </w:footnote>
  <w:footnote w:type="continuationSeparator" w:id="0">
    <w:p w14:paraId="1C0C0E2E" w14:textId="77777777" w:rsidR="00994C13" w:rsidRDefault="00994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D4539" w14:textId="77777777" w:rsidR="00963AB9" w:rsidRDefault="00963A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677E5" w14:textId="77777777" w:rsidR="00963AB9" w:rsidRDefault="00963A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4506A" w14:textId="77777777" w:rsidR="00963AB9" w:rsidRDefault="00963A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333960"/>
    <w:multiLevelType w:val="hybridMultilevel"/>
    <w:tmpl w:val="CBFAD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893138"/>
    <w:multiLevelType w:val="hybridMultilevel"/>
    <w:tmpl w:val="E820CE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AB156F"/>
    <w:multiLevelType w:val="hybridMultilevel"/>
    <w:tmpl w:val="86226276"/>
    <w:lvl w:ilvl="0" w:tplc="08090001">
      <w:start w:val="1"/>
      <w:numFmt w:val="bullet"/>
      <w:lvlText w:val=""/>
      <w:lvlJc w:val="left"/>
      <w:pPr>
        <w:ind w:left="930" w:hanging="570"/>
      </w:pPr>
      <w:rPr>
        <w:rFonts w:ascii="Symbol" w:hAnsi="Symbol" w:hint="default"/>
      </w:rPr>
    </w:lvl>
    <w:lvl w:ilvl="1" w:tplc="DB74B420">
      <w:numFmt w:val="bullet"/>
      <w:lvlText w:val="•"/>
      <w:lvlJc w:val="left"/>
      <w:pPr>
        <w:ind w:left="1650" w:hanging="570"/>
      </w:pPr>
      <w:rPr>
        <w:rFonts w:ascii="Times New Roman" w:eastAsia="Meiryo" w:hAnsi="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9D1ED0"/>
    <w:multiLevelType w:val="hybridMultilevel"/>
    <w:tmpl w:val="6C7C6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6794C"/>
    <w:multiLevelType w:val="hybridMultilevel"/>
    <w:tmpl w:val="46D827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D82F04"/>
    <w:multiLevelType w:val="hybridMultilevel"/>
    <w:tmpl w:val="9D90218C"/>
    <w:lvl w:ilvl="0" w:tplc="DCDA10CC">
      <w:start w:val="6"/>
      <w:numFmt w:val="bullet"/>
      <w:lvlText w:val="•"/>
      <w:lvlJc w:val="left"/>
      <w:pPr>
        <w:ind w:left="1035" w:hanging="675"/>
      </w:pPr>
      <w:rPr>
        <w:rFonts w:ascii="Times New Roman" w:eastAsia="Meiry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B784A"/>
    <w:multiLevelType w:val="hybridMultilevel"/>
    <w:tmpl w:val="F39AF44A"/>
    <w:lvl w:ilvl="0" w:tplc="C0283E5E">
      <w:numFmt w:val="bullet"/>
      <w:lvlText w:val="•"/>
      <w:lvlJc w:val="left"/>
      <w:pPr>
        <w:ind w:left="1035" w:hanging="675"/>
      </w:pPr>
      <w:rPr>
        <w:rFonts w:ascii="Times New Roman" w:eastAsia="Meiryo"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0B429F"/>
    <w:multiLevelType w:val="hybridMultilevel"/>
    <w:tmpl w:val="1F881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DD1E2A"/>
    <w:multiLevelType w:val="hybridMultilevel"/>
    <w:tmpl w:val="B016DC9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1B5DB5"/>
    <w:multiLevelType w:val="hybridMultilevel"/>
    <w:tmpl w:val="70CA6076"/>
    <w:lvl w:ilvl="0" w:tplc="08090001">
      <w:start w:val="1"/>
      <w:numFmt w:val="bullet"/>
      <w:lvlText w:val=""/>
      <w:lvlJc w:val="left"/>
      <w:pPr>
        <w:ind w:left="1035" w:hanging="675"/>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22097F"/>
    <w:multiLevelType w:val="hybridMultilevel"/>
    <w:tmpl w:val="0B4A6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0214EC"/>
    <w:multiLevelType w:val="hybridMultilevel"/>
    <w:tmpl w:val="635E84FA"/>
    <w:lvl w:ilvl="0" w:tplc="6B66CA24">
      <w:numFmt w:val="bullet"/>
      <w:lvlText w:val="•"/>
      <w:lvlJc w:val="left"/>
      <w:pPr>
        <w:ind w:left="930" w:hanging="570"/>
      </w:pPr>
      <w:rPr>
        <w:rFonts w:ascii="Times New Roman" w:eastAsia="Meiryo"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2B3316"/>
    <w:multiLevelType w:val="hybridMultilevel"/>
    <w:tmpl w:val="13367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754787"/>
    <w:multiLevelType w:val="hybridMultilevel"/>
    <w:tmpl w:val="9476F142"/>
    <w:lvl w:ilvl="0" w:tplc="6E7C2E98">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4C3B6E"/>
    <w:multiLevelType w:val="hybridMultilevel"/>
    <w:tmpl w:val="A01E1F7C"/>
    <w:lvl w:ilvl="0" w:tplc="FF88CA4E">
      <w:numFmt w:val="bullet"/>
      <w:lvlText w:val="-"/>
      <w:lvlJc w:val="left"/>
      <w:pPr>
        <w:ind w:left="1035" w:hanging="675"/>
      </w:pPr>
      <w:rPr>
        <w:rFonts w:ascii="Times New Roman" w:eastAsia="Meiry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1E3693"/>
    <w:multiLevelType w:val="hybridMultilevel"/>
    <w:tmpl w:val="D904066A"/>
    <w:lvl w:ilvl="0" w:tplc="6E7C2E98">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9C1105"/>
    <w:multiLevelType w:val="hybridMultilevel"/>
    <w:tmpl w:val="41527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E304FB"/>
    <w:multiLevelType w:val="hybridMultilevel"/>
    <w:tmpl w:val="9116816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B61C3D"/>
    <w:multiLevelType w:val="hybridMultilevel"/>
    <w:tmpl w:val="09F2F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8A3670"/>
    <w:multiLevelType w:val="hybridMultilevel"/>
    <w:tmpl w:val="2A0215A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6D39E5"/>
    <w:multiLevelType w:val="hybridMultilevel"/>
    <w:tmpl w:val="D8606550"/>
    <w:lvl w:ilvl="0" w:tplc="7690DE74">
      <w:start w:val="1"/>
      <w:numFmt w:val="decimal"/>
      <w:lvlText w:val="%1."/>
      <w:lvlJc w:val="left"/>
      <w:pPr>
        <w:ind w:left="1035" w:hanging="6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C903C7"/>
    <w:multiLevelType w:val="hybridMultilevel"/>
    <w:tmpl w:val="9EB86B8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740593"/>
    <w:multiLevelType w:val="hybridMultilevel"/>
    <w:tmpl w:val="FDF439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633BB5"/>
    <w:multiLevelType w:val="hybridMultilevel"/>
    <w:tmpl w:val="5A304C5E"/>
    <w:lvl w:ilvl="0" w:tplc="1514E5F4">
      <w:numFmt w:val="bullet"/>
      <w:lvlText w:val="•"/>
      <w:lvlJc w:val="left"/>
      <w:pPr>
        <w:ind w:left="930" w:hanging="570"/>
      </w:pPr>
      <w:rPr>
        <w:rFonts w:ascii="Times New Roman" w:eastAsia="Meiryo" w:hAnsi="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7"/>
  </w:num>
  <w:num w:numId="4">
    <w:abstractNumId w:val="7"/>
  </w:num>
  <w:num w:numId="5">
    <w:abstractNumId w:val="10"/>
  </w:num>
  <w:num w:numId="6">
    <w:abstractNumId w:val="8"/>
  </w:num>
  <w:num w:numId="7">
    <w:abstractNumId w:val="25"/>
  </w:num>
  <w:num w:numId="8">
    <w:abstractNumId w:val="3"/>
  </w:num>
  <w:num w:numId="9">
    <w:abstractNumId w:val="1"/>
  </w:num>
  <w:num w:numId="10">
    <w:abstractNumId w:val="12"/>
  </w:num>
  <w:num w:numId="11">
    <w:abstractNumId w:val="24"/>
  </w:num>
  <w:num w:numId="12">
    <w:abstractNumId w:val="18"/>
  </w:num>
  <w:num w:numId="13">
    <w:abstractNumId w:val="2"/>
  </w:num>
  <w:num w:numId="14">
    <w:abstractNumId w:val="20"/>
  </w:num>
  <w:num w:numId="15">
    <w:abstractNumId w:val="11"/>
  </w:num>
  <w:num w:numId="16">
    <w:abstractNumId w:val="9"/>
  </w:num>
  <w:num w:numId="17">
    <w:abstractNumId w:val="16"/>
  </w:num>
  <w:num w:numId="18">
    <w:abstractNumId w:val="15"/>
  </w:num>
  <w:num w:numId="19">
    <w:abstractNumId w:val="5"/>
  </w:num>
  <w:num w:numId="20">
    <w:abstractNumId w:val="21"/>
  </w:num>
  <w:num w:numId="21">
    <w:abstractNumId w:val="14"/>
  </w:num>
  <w:num w:numId="22">
    <w:abstractNumId w:val="19"/>
  </w:num>
  <w:num w:numId="23">
    <w:abstractNumId w:val="6"/>
  </w:num>
  <w:num w:numId="24">
    <w:abstractNumId w:val="0"/>
  </w:num>
  <w:num w:numId="25">
    <w:abstractNumId w:val="23"/>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30721"/>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4BC"/>
    <w:rsid w:val="0000429C"/>
    <w:rsid w:val="00012F07"/>
    <w:rsid w:val="0002011E"/>
    <w:rsid w:val="000522DC"/>
    <w:rsid w:val="000623F6"/>
    <w:rsid w:val="00062821"/>
    <w:rsid w:val="00084A21"/>
    <w:rsid w:val="000A38D1"/>
    <w:rsid w:val="000A702F"/>
    <w:rsid w:val="000B2A80"/>
    <w:rsid w:val="000B3E79"/>
    <w:rsid w:val="000C68E3"/>
    <w:rsid w:val="000E1756"/>
    <w:rsid w:val="000E3197"/>
    <w:rsid w:val="000F326A"/>
    <w:rsid w:val="000F64E6"/>
    <w:rsid w:val="00100EA8"/>
    <w:rsid w:val="00105FE9"/>
    <w:rsid w:val="00110ABF"/>
    <w:rsid w:val="0011413B"/>
    <w:rsid w:val="00116063"/>
    <w:rsid w:val="00122606"/>
    <w:rsid w:val="00131A18"/>
    <w:rsid w:val="00132BD3"/>
    <w:rsid w:val="001377B2"/>
    <w:rsid w:val="00140A1A"/>
    <w:rsid w:val="00143138"/>
    <w:rsid w:val="00143CC2"/>
    <w:rsid w:val="001500E4"/>
    <w:rsid w:val="001500F8"/>
    <w:rsid w:val="001532D6"/>
    <w:rsid w:val="0015759D"/>
    <w:rsid w:val="00164024"/>
    <w:rsid w:val="00167F09"/>
    <w:rsid w:val="00183693"/>
    <w:rsid w:val="00192013"/>
    <w:rsid w:val="00197105"/>
    <w:rsid w:val="001A57E0"/>
    <w:rsid w:val="001D0B95"/>
    <w:rsid w:val="00200918"/>
    <w:rsid w:val="00215A1F"/>
    <w:rsid w:val="002162D7"/>
    <w:rsid w:val="00217AAC"/>
    <w:rsid w:val="00221D06"/>
    <w:rsid w:val="002247BC"/>
    <w:rsid w:val="00225931"/>
    <w:rsid w:val="002332EF"/>
    <w:rsid w:val="00236867"/>
    <w:rsid w:val="00241AB8"/>
    <w:rsid w:val="00247FB8"/>
    <w:rsid w:val="00252234"/>
    <w:rsid w:val="00280DB5"/>
    <w:rsid w:val="002864E2"/>
    <w:rsid w:val="002911B7"/>
    <w:rsid w:val="00296CE7"/>
    <w:rsid w:val="002A34A4"/>
    <w:rsid w:val="002E0E8A"/>
    <w:rsid w:val="002E1752"/>
    <w:rsid w:val="002E601C"/>
    <w:rsid w:val="002F1666"/>
    <w:rsid w:val="002F552A"/>
    <w:rsid w:val="00304B04"/>
    <w:rsid w:val="00306BD8"/>
    <w:rsid w:val="00307747"/>
    <w:rsid w:val="003313A7"/>
    <w:rsid w:val="00344527"/>
    <w:rsid w:val="00344BC6"/>
    <w:rsid w:val="003564D8"/>
    <w:rsid w:val="00381E14"/>
    <w:rsid w:val="003857EC"/>
    <w:rsid w:val="0039576F"/>
    <w:rsid w:val="003A6DF0"/>
    <w:rsid w:val="003A7DEF"/>
    <w:rsid w:val="003C084C"/>
    <w:rsid w:val="003D260D"/>
    <w:rsid w:val="003F346A"/>
    <w:rsid w:val="0041589A"/>
    <w:rsid w:val="004173DC"/>
    <w:rsid w:val="004215AB"/>
    <w:rsid w:val="0042277A"/>
    <w:rsid w:val="00437703"/>
    <w:rsid w:val="004562D3"/>
    <w:rsid w:val="00461E4C"/>
    <w:rsid w:val="00462176"/>
    <w:rsid w:val="00481006"/>
    <w:rsid w:val="00483BFC"/>
    <w:rsid w:val="004A4A54"/>
    <w:rsid w:val="004B792F"/>
    <w:rsid w:val="004D1CA3"/>
    <w:rsid w:val="004D5638"/>
    <w:rsid w:val="004E2724"/>
    <w:rsid w:val="004F39AE"/>
    <w:rsid w:val="00523DC7"/>
    <w:rsid w:val="00527C2B"/>
    <w:rsid w:val="0053098F"/>
    <w:rsid w:val="005340BB"/>
    <w:rsid w:val="00537653"/>
    <w:rsid w:val="0055113B"/>
    <w:rsid w:val="00551F87"/>
    <w:rsid w:val="0055482F"/>
    <w:rsid w:val="005731AA"/>
    <w:rsid w:val="00581794"/>
    <w:rsid w:val="0058277B"/>
    <w:rsid w:val="0058410D"/>
    <w:rsid w:val="00597679"/>
    <w:rsid w:val="005C2A31"/>
    <w:rsid w:val="005C7D12"/>
    <w:rsid w:val="005D0DD0"/>
    <w:rsid w:val="005D7271"/>
    <w:rsid w:val="005E64BC"/>
    <w:rsid w:val="005F5147"/>
    <w:rsid w:val="00633E55"/>
    <w:rsid w:val="00646EF7"/>
    <w:rsid w:val="006476EC"/>
    <w:rsid w:val="006544F0"/>
    <w:rsid w:val="00693C27"/>
    <w:rsid w:val="006A6E04"/>
    <w:rsid w:val="006D3EE2"/>
    <w:rsid w:val="006D63D7"/>
    <w:rsid w:val="00710790"/>
    <w:rsid w:val="00710C68"/>
    <w:rsid w:val="00716603"/>
    <w:rsid w:val="00731E98"/>
    <w:rsid w:val="00735068"/>
    <w:rsid w:val="00735C6A"/>
    <w:rsid w:val="00744E82"/>
    <w:rsid w:val="00751176"/>
    <w:rsid w:val="0075286D"/>
    <w:rsid w:val="00754994"/>
    <w:rsid w:val="00761C33"/>
    <w:rsid w:val="00780BA5"/>
    <w:rsid w:val="00787114"/>
    <w:rsid w:val="007A0E2F"/>
    <w:rsid w:val="007B1409"/>
    <w:rsid w:val="007B4EC3"/>
    <w:rsid w:val="007C794F"/>
    <w:rsid w:val="007C7CDE"/>
    <w:rsid w:val="007C7FB0"/>
    <w:rsid w:val="00803692"/>
    <w:rsid w:val="008225F3"/>
    <w:rsid w:val="0083490B"/>
    <w:rsid w:val="00840C7D"/>
    <w:rsid w:val="00842986"/>
    <w:rsid w:val="00867D8A"/>
    <w:rsid w:val="00873572"/>
    <w:rsid w:val="008776AC"/>
    <w:rsid w:val="00877FE7"/>
    <w:rsid w:val="00887982"/>
    <w:rsid w:val="008A076E"/>
    <w:rsid w:val="008A0D90"/>
    <w:rsid w:val="008A3345"/>
    <w:rsid w:val="008B1324"/>
    <w:rsid w:val="008B1C75"/>
    <w:rsid w:val="008B5FEF"/>
    <w:rsid w:val="008D1DD2"/>
    <w:rsid w:val="008D327C"/>
    <w:rsid w:val="008E233C"/>
    <w:rsid w:val="00907D2C"/>
    <w:rsid w:val="00915840"/>
    <w:rsid w:val="009167DD"/>
    <w:rsid w:val="00926F02"/>
    <w:rsid w:val="00932169"/>
    <w:rsid w:val="0093564D"/>
    <w:rsid w:val="00935C98"/>
    <w:rsid w:val="00940C04"/>
    <w:rsid w:val="00942CC1"/>
    <w:rsid w:val="00943ED6"/>
    <w:rsid w:val="00947663"/>
    <w:rsid w:val="00955288"/>
    <w:rsid w:val="009575BA"/>
    <w:rsid w:val="00962434"/>
    <w:rsid w:val="00963AB9"/>
    <w:rsid w:val="00971D96"/>
    <w:rsid w:val="00982C99"/>
    <w:rsid w:val="0098633C"/>
    <w:rsid w:val="0098775D"/>
    <w:rsid w:val="00992B20"/>
    <w:rsid w:val="00994C13"/>
    <w:rsid w:val="009A36C6"/>
    <w:rsid w:val="009A7178"/>
    <w:rsid w:val="009A734F"/>
    <w:rsid w:val="009B1008"/>
    <w:rsid w:val="009B31C5"/>
    <w:rsid w:val="009C2811"/>
    <w:rsid w:val="009C76FB"/>
    <w:rsid w:val="009D1838"/>
    <w:rsid w:val="009D46BF"/>
    <w:rsid w:val="009D59DC"/>
    <w:rsid w:val="00A05C2E"/>
    <w:rsid w:val="00A106A1"/>
    <w:rsid w:val="00A15B35"/>
    <w:rsid w:val="00A20ED9"/>
    <w:rsid w:val="00A27F02"/>
    <w:rsid w:val="00A54E12"/>
    <w:rsid w:val="00A62215"/>
    <w:rsid w:val="00A646BD"/>
    <w:rsid w:val="00A70B2C"/>
    <w:rsid w:val="00A72477"/>
    <w:rsid w:val="00A83026"/>
    <w:rsid w:val="00A85BA4"/>
    <w:rsid w:val="00AA0BF4"/>
    <w:rsid w:val="00AB17B8"/>
    <w:rsid w:val="00AC1102"/>
    <w:rsid w:val="00AC115B"/>
    <w:rsid w:val="00AD3B61"/>
    <w:rsid w:val="00AD4AAF"/>
    <w:rsid w:val="00AE4062"/>
    <w:rsid w:val="00AF03CB"/>
    <w:rsid w:val="00B00094"/>
    <w:rsid w:val="00B10C6E"/>
    <w:rsid w:val="00B13017"/>
    <w:rsid w:val="00B16437"/>
    <w:rsid w:val="00B17F79"/>
    <w:rsid w:val="00B270A7"/>
    <w:rsid w:val="00B27B53"/>
    <w:rsid w:val="00B345F2"/>
    <w:rsid w:val="00B35D83"/>
    <w:rsid w:val="00B455ED"/>
    <w:rsid w:val="00B60776"/>
    <w:rsid w:val="00B702A3"/>
    <w:rsid w:val="00B737B1"/>
    <w:rsid w:val="00BB0244"/>
    <w:rsid w:val="00BD524F"/>
    <w:rsid w:val="00BE369D"/>
    <w:rsid w:val="00BE5482"/>
    <w:rsid w:val="00BF0CE9"/>
    <w:rsid w:val="00BF3054"/>
    <w:rsid w:val="00BF4C62"/>
    <w:rsid w:val="00C06652"/>
    <w:rsid w:val="00C073FF"/>
    <w:rsid w:val="00C10669"/>
    <w:rsid w:val="00C20D1E"/>
    <w:rsid w:val="00C21125"/>
    <w:rsid w:val="00C40561"/>
    <w:rsid w:val="00C44BA1"/>
    <w:rsid w:val="00C534E2"/>
    <w:rsid w:val="00C62955"/>
    <w:rsid w:val="00CA4BF6"/>
    <w:rsid w:val="00CC478A"/>
    <w:rsid w:val="00CD45D9"/>
    <w:rsid w:val="00CE066C"/>
    <w:rsid w:val="00CE0D8E"/>
    <w:rsid w:val="00CE3D14"/>
    <w:rsid w:val="00CE7367"/>
    <w:rsid w:val="00CF0182"/>
    <w:rsid w:val="00CF29C5"/>
    <w:rsid w:val="00D05C26"/>
    <w:rsid w:val="00D13307"/>
    <w:rsid w:val="00D158C2"/>
    <w:rsid w:val="00D17CEF"/>
    <w:rsid w:val="00D20A73"/>
    <w:rsid w:val="00D36AA6"/>
    <w:rsid w:val="00D55ABF"/>
    <w:rsid w:val="00D76750"/>
    <w:rsid w:val="00D80589"/>
    <w:rsid w:val="00D94262"/>
    <w:rsid w:val="00DB1043"/>
    <w:rsid w:val="00DB3047"/>
    <w:rsid w:val="00DB3FDB"/>
    <w:rsid w:val="00DD48DC"/>
    <w:rsid w:val="00DF2CB8"/>
    <w:rsid w:val="00DF3914"/>
    <w:rsid w:val="00E03662"/>
    <w:rsid w:val="00E22926"/>
    <w:rsid w:val="00E2312F"/>
    <w:rsid w:val="00E30399"/>
    <w:rsid w:val="00E47578"/>
    <w:rsid w:val="00E52339"/>
    <w:rsid w:val="00E53F86"/>
    <w:rsid w:val="00E57999"/>
    <w:rsid w:val="00E6617C"/>
    <w:rsid w:val="00E74DDF"/>
    <w:rsid w:val="00E81997"/>
    <w:rsid w:val="00E921C3"/>
    <w:rsid w:val="00EA12D6"/>
    <w:rsid w:val="00EA1907"/>
    <w:rsid w:val="00EB4A5F"/>
    <w:rsid w:val="00EB533E"/>
    <w:rsid w:val="00EB744A"/>
    <w:rsid w:val="00EC7847"/>
    <w:rsid w:val="00ED3702"/>
    <w:rsid w:val="00EF098D"/>
    <w:rsid w:val="00EF2579"/>
    <w:rsid w:val="00EF4EB7"/>
    <w:rsid w:val="00F00C55"/>
    <w:rsid w:val="00F03DDB"/>
    <w:rsid w:val="00F07403"/>
    <w:rsid w:val="00F25BC8"/>
    <w:rsid w:val="00F36E38"/>
    <w:rsid w:val="00F67984"/>
    <w:rsid w:val="00F72C90"/>
    <w:rsid w:val="00F75E67"/>
    <w:rsid w:val="00F907A4"/>
    <w:rsid w:val="00F96B5B"/>
    <w:rsid w:val="00FA4AED"/>
    <w:rsid w:val="00FA6DC2"/>
    <w:rsid w:val="00FC6B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0ED1C5E8"/>
  <w14:defaultImageDpi w14:val="96"/>
  <w15:docId w15:val="{1DA43817-91F6-44AC-9168-A8149727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62D3"/>
    <w:pPr>
      <w:spacing w:after="160" w:line="259" w:lineRule="auto"/>
    </w:pPr>
    <w:rPr>
      <w:sz w:val="22"/>
      <w:szCs w:val="22"/>
    </w:rPr>
  </w:style>
  <w:style w:type="paragraph" w:styleId="Heading1">
    <w:name w:val="heading 1"/>
    <w:basedOn w:val="Normal"/>
    <w:next w:val="Normal"/>
    <w:link w:val="Heading1Char"/>
    <w:uiPriority w:val="9"/>
    <w:qFormat/>
    <w:rsid w:val="00CE3D14"/>
    <w:pPr>
      <w:keepNext/>
      <w:tabs>
        <w:tab w:val="left" w:pos="567"/>
      </w:tabs>
      <w:spacing w:after="0" w:line="240" w:lineRule="auto"/>
      <w:outlineLvl w:val="0"/>
    </w:pPr>
    <w:rPr>
      <w:rFonts w:ascii="Times New Roman" w:hAnsi="Times New Roman"/>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E3D14"/>
    <w:rPr>
      <w:rFonts w:ascii="Times New Roman" w:eastAsia="Times New Roman" w:hAnsi="Times New Roman" w:cs="Times New Roman"/>
      <w:b/>
      <w:bCs/>
      <w:kern w:val="32"/>
      <w:sz w:val="32"/>
      <w:szCs w:val="32"/>
    </w:rPr>
  </w:style>
  <w:style w:type="paragraph" w:styleId="BalloonText">
    <w:name w:val="Balloon Text"/>
    <w:basedOn w:val="Normal"/>
    <w:link w:val="BalloonTextChar"/>
    <w:uiPriority w:val="99"/>
    <w:semiHidden/>
    <w:unhideWhenUsed/>
    <w:rsid w:val="0006282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062821"/>
    <w:rPr>
      <w:rFonts w:ascii="Segoe UI" w:hAnsi="Segoe UI" w:cs="Segoe UI"/>
      <w:sz w:val="18"/>
      <w:szCs w:val="18"/>
    </w:rPr>
  </w:style>
  <w:style w:type="character" w:styleId="CommentReference">
    <w:name w:val="annotation reference"/>
    <w:uiPriority w:val="99"/>
    <w:semiHidden/>
    <w:unhideWhenUsed/>
    <w:rsid w:val="00062821"/>
    <w:rPr>
      <w:rFonts w:cs="Times New Roman"/>
      <w:sz w:val="16"/>
      <w:szCs w:val="16"/>
    </w:rPr>
  </w:style>
  <w:style w:type="paragraph" w:styleId="CommentText">
    <w:name w:val="annotation text"/>
    <w:basedOn w:val="Normal"/>
    <w:link w:val="CommentTextChar"/>
    <w:uiPriority w:val="99"/>
    <w:semiHidden/>
    <w:unhideWhenUsed/>
    <w:rsid w:val="00062821"/>
    <w:rPr>
      <w:sz w:val="20"/>
      <w:szCs w:val="20"/>
    </w:rPr>
  </w:style>
  <w:style w:type="character" w:customStyle="1" w:styleId="CommentTextChar">
    <w:name w:val="Comment Text Char"/>
    <w:link w:val="CommentText"/>
    <w:uiPriority w:val="99"/>
    <w:semiHidden/>
    <w:locked/>
    <w:rsid w:val="00062821"/>
    <w:rPr>
      <w:rFonts w:cs="Times New Roman"/>
      <w:sz w:val="20"/>
      <w:szCs w:val="20"/>
    </w:rPr>
  </w:style>
  <w:style w:type="paragraph" w:styleId="CommentSubject">
    <w:name w:val="annotation subject"/>
    <w:basedOn w:val="CommentText"/>
    <w:next w:val="CommentText"/>
    <w:link w:val="CommentSubjectChar"/>
    <w:uiPriority w:val="99"/>
    <w:semiHidden/>
    <w:unhideWhenUsed/>
    <w:rsid w:val="00062821"/>
    <w:rPr>
      <w:b/>
      <w:bCs/>
    </w:rPr>
  </w:style>
  <w:style w:type="character" w:customStyle="1" w:styleId="CommentSubjectChar">
    <w:name w:val="Comment Subject Char"/>
    <w:link w:val="CommentSubject"/>
    <w:uiPriority w:val="99"/>
    <w:semiHidden/>
    <w:locked/>
    <w:rsid w:val="00062821"/>
    <w:rPr>
      <w:rFonts w:cs="Times New Roman"/>
      <w:b/>
      <w:bCs/>
      <w:sz w:val="20"/>
      <w:szCs w:val="20"/>
    </w:rPr>
  </w:style>
  <w:style w:type="paragraph" w:styleId="Revision">
    <w:name w:val="Revision"/>
    <w:hidden/>
    <w:uiPriority w:val="99"/>
    <w:semiHidden/>
    <w:rsid w:val="00D94262"/>
    <w:rPr>
      <w:sz w:val="22"/>
      <w:szCs w:val="22"/>
    </w:rPr>
  </w:style>
  <w:style w:type="paragraph" w:customStyle="1" w:styleId="MGGTextLeft">
    <w:name w:val="MGG Text Left"/>
    <w:basedOn w:val="BodyText"/>
    <w:link w:val="MGGTextLeftChar1"/>
    <w:rsid w:val="006D3EE2"/>
    <w:pPr>
      <w:spacing w:after="0" w:line="240" w:lineRule="auto"/>
    </w:pPr>
    <w:rPr>
      <w:rFonts w:ascii="Times New Roman" w:hAnsi="Times New Roman"/>
      <w:szCs w:val="24"/>
      <w:lang w:eastAsia="en-US"/>
    </w:rPr>
  </w:style>
  <w:style w:type="character" w:customStyle="1" w:styleId="MGGTextLeftChar1">
    <w:name w:val="MGG Text Left Char1"/>
    <w:link w:val="MGGTextLeft"/>
    <w:locked/>
    <w:rsid w:val="006D3EE2"/>
    <w:rPr>
      <w:rFonts w:ascii="Times New Roman" w:hAnsi="Times New Roman"/>
      <w:sz w:val="24"/>
      <w:lang w:val="x-none" w:eastAsia="en-US"/>
    </w:rPr>
  </w:style>
  <w:style w:type="character" w:styleId="Strong">
    <w:name w:val="Strong"/>
    <w:uiPriority w:val="22"/>
    <w:qFormat/>
    <w:rsid w:val="006D3EE2"/>
    <w:rPr>
      <w:rFonts w:cs="Times New Roman"/>
      <w:b/>
    </w:rPr>
  </w:style>
  <w:style w:type="paragraph" w:styleId="BodyText">
    <w:name w:val="Body Text"/>
    <w:basedOn w:val="Normal"/>
    <w:link w:val="BodyTextChar"/>
    <w:uiPriority w:val="99"/>
    <w:semiHidden/>
    <w:unhideWhenUsed/>
    <w:rsid w:val="006D3EE2"/>
    <w:pPr>
      <w:spacing w:after="120"/>
    </w:pPr>
  </w:style>
  <w:style w:type="character" w:customStyle="1" w:styleId="BodyTextChar">
    <w:name w:val="Body Text Char"/>
    <w:link w:val="BodyText"/>
    <w:uiPriority w:val="99"/>
    <w:semiHidden/>
    <w:locked/>
    <w:rsid w:val="006D3EE2"/>
    <w:rPr>
      <w:rFonts w:cs="Times New Roman"/>
    </w:rPr>
  </w:style>
  <w:style w:type="character" w:styleId="Hyperlink">
    <w:name w:val="Hyperlink"/>
    <w:basedOn w:val="DefaultParagraphFont"/>
    <w:uiPriority w:val="99"/>
    <w:unhideWhenUsed/>
    <w:rsid w:val="00A72477"/>
    <w:rPr>
      <w:color w:val="0563C1" w:themeColor="hyperlink"/>
      <w:u w:val="single"/>
    </w:rPr>
  </w:style>
  <w:style w:type="paragraph" w:styleId="ListParagraph">
    <w:name w:val="List Paragraph"/>
    <w:basedOn w:val="Normal"/>
    <w:uiPriority w:val="34"/>
    <w:qFormat/>
    <w:rsid w:val="00527C2B"/>
    <w:pPr>
      <w:ind w:left="720"/>
      <w:contextualSpacing/>
    </w:pPr>
  </w:style>
  <w:style w:type="paragraph" w:styleId="Header">
    <w:name w:val="header"/>
    <w:basedOn w:val="Normal"/>
    <w:link w:val="HeaderChar"/>
    <w:uiPriority w:val="99"/>
    <w:unhideWhenUsed/>
    <w:rsid w:val="00963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AB9"/>
    <w:rPr>
      <w:sz w:val="22"/>
      <w:szCs w:val="22"/>
    </w:rPr>
  </w:style>
  <w:style w:type="paragraph" w:styleId="Footer">
    <w:name w:val="footer"/>
    <w:basedOn w:val="Normal"/>
    <w:link w:val="FooterChar"/>
    <w:uiPriority w:val="99"/>
    <w:unhideWhenUsed/>
    <w:rsid w:val="00963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AB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ema.europa.eu/docs/en_GB/document_library/Template_or_form/2013/03/WC500139752.do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emea.europa.eu/" TargetMode="External"/><Relationship Id="rId2" Type="http://schemas.openxmlformats.org/officeDocument/2006/relationships/numbering" Target="numbering.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www.ema.europa.eu/" TargetMode="External"/><Relationship Id="rId23"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hyperlink" Target="http://www.ema.europa.eu."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13A5A3-180A-4FAD-A235-BF58EB81041D}">
  <ds:schemaRefs>
    <ds:schemaRef ds:uri="http://schemas.openxmlformats.org/officeDocument/2006/bibliography"/>
  </ds:schemaRefs>
</ds:datastoreItem>
</file>

<file path=customXml/itemProps2.xml><?xml version="1.0" encoding="utf-8"?>
<ds:datastoreItem xmlns:ds="http://schemas.openxmlformats.org/officeDocument/2006/customXml" ds:itemID="{6B50F410-3ED7-4F7D-9A61-F47AF924361A}"/>
</file>

<file path=customXml/itemProps3.xml><?xml version="1.0" encoding="utf-8"?>
<ds:datastoreItem xmlns:ds="http://schemas.openxmlformats.org/officeDocument/2006/customXml" ds:itemID="{BC5562C0-28D1-462E-B406-E626B2A1E76E}"/>
</file>

<file path=customXml/itemProps4.xml><?xml version="1.0" encoding="utf-8"?>
<ds:datastoreItem xmlns:ds="http://schemas.openxmlformats.org/officeDocument/2006/customXml" ds:itemID="{EC6B853A-F689-475A-B939-2E80A583A9B1}"/>
</file>

<file path=docProps/app.xml><?xml version="1.0" encoding="utf-8"?>
<Properties xmlns="http://schemas.openxmlformats.org/officeDocument/2006/extended-properties" xmlns:vt="http://schemas.openxmlformats.org/officeDocument/2006/docPropsVTypes">
  <Template>7CFEDF14</Template>
  <TotalTime>1</TotalTime>
  <Pages>6</Pages>
  <Words>17745</Words>
  <Characters>101151</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Adenuric, INN-febuxostat</vt:lpstr>
    </vt:vector>
  </TitlesOfParts>
  <Company/>
  <LinksUpToDate>false</LinksUpToDate>
  <CharactersWithSpaces>118659</CharactersWithSpaces>
  <SharedDoc>false</SharedDoc>
  <HLinks>
    <vt:vector size="36" baseType="variant">
      <vt:variant>
        <vt:i4>3407968</vt:i4>
      </vt:variant>
      <vt:variant>
        <vt:i4>15</vt:i4>
      </vt:variant>
      <vt:variant>
        <vt:i4>0</vt:i4>
      </vt:variant>
      <vt:variant>
        <vt:i4>5</vt:i4>
      </vt:variant>
      <vt:variant>
        <vt:lpwstr>http://www.emea.europa.eu/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3407968</vt:i4>
      </vt:variant>
      <vt:variant>
        <vt:i4>9</vt:i4>
      </vt:variant>
      <vt:variant>
        <vt:i4>0</vt:i4>
      </vt:variant>
      <vt:variant>
        <vt:i4>5</vt:i4>
      </vt:variant>
      <vt:variant>
        <vt:lpwstr>http://www.emea.europa.eu/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Adenuric, INN-febuxostat</dc:title>
  <dc:subject>EPAR</dc:subject>
  <dc:creator>CHMP</dc:creator>
  <cp:keywords>Adenuric, INN-febuxostat</cp:keywords>
  <dc:description/>
  <cp:lastModifiedBy>EMA MedWrit ES</cp:lastModifiedBy>
  <cp:revision>4</cp:revision>
  <cp:lastPrinted>2017-05-15T12:54:00Z</cp:lastPrinted>
  <dcterms:created xsi:type="dcterms:W3CDTF">2019-02-12T14:31:00Z</dcterms:created>
  <dcterms:modified xsi:type="dcterms:W3CDTF">2021-03-03T21:01:00Z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2021-03-03T21:01:32Z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f2ff0632-e401-46e3-81a2-0bab3bdab2bd</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